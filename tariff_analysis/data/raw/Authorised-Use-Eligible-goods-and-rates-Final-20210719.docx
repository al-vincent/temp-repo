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016BE" w14:textId="77777777" w:rsidR="00E546F5" w:rsidRDefault="00951CE2">
      <w:pPr>
        <w:pStyle w:val="Title"/>
      </w:pPr>
      <w:r>
        <w:t>Authorised Use:</w:t>
      </w:r>
    </w:p>
    <w:p w14:paraId="591016BF" w14:textId="77777777" w:rsidR="00E546F5" w:rsidRDefault="00951CE2">
      <w:pPr>
        <w:pStyle w:val="Title"/>
      </w:pPr>
      <w:r>
        <w:t>Eligible goods and Rates</w:t>
      </w:r>
    </w:p>
    <w:p w14:paraId="591016C0" w14:textId="77777777" w:rsidR="00E546F5" w:rsidRDefault="00951CE2">
      <w:pPr>
        <w:pStyle w:val="Heading1"/>
      </w:pPr>
      <w:r>
        <w:t>Chapter 1 : Live Animals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6C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591016C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591016C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591016C3" w14:textId="77777777" w:rsidR="00E546F5" w:rsidRDefault="00951CE2">
            <w:pPr>
              <w:pStyle w:val="NormalinTable"/>
              <w:rPr>
                <w:b/>
                <w:bCs w:val="0"/>
                <w:color w:val="FFFFFF"/>
              </w:rPr>
            </w:pPr>
            <w:r>
              <w:rPr>
                <w:b/>
                <w:bCs w:val="0"/>
                <w:color w:val="FFFFFF"/>
              </w:rPr>
              <w:t>Duty expression</w:t>
            </w:r>
          </w:p>
        </w:tc>
      </w:tr>
      <w:tr w:rsidR="00E546F5" w14:paraId="591016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C5" w14:textId="77777777" w:rsidR="00E546F5" w:rsidRDefault="00951CE2">
            <w:pPr>
              <w:pStyle w:val="NormalinTable"/>
            </w:pPr>
            <w:bookmarkStart w:id="0" w:name="RANGE!A2:A3727"/>
            <w:r>
              <w:rPr>
                <w:rFonts w:eastAsia="Times New Roman"/>
                <w:color w:val="000000"/>
                <w:lang w:eastAsia="en-GB"/>
              </w:rPr>
              <w:t>0101291000</w:t>
            </w:r>
            <w:bookmarkEnd w:id="0"/>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C6" w14:textId="77777777" w:rsidR="00E546F5" w:rsidRDefault="00951CE2">
            <w:pPr>
              <w:pStyle w:val="Tier4"/>
            </w:pPr>
            <w:r>
              <w:rPr>
                <w:rFonts w:eastAsia="Times New Roman"/>
                <w:color w:val="000000"/>
                <w:lang w:eastAsia="en-GB"/>
              </w:rPr>
              <w:t>Live horses, asses, mules and hinnies</w:t>
            </w:r>
            <w:r>
              <w:rPr>
                <w:rFonts w:eastAsia="Times New Roman"/>
                <w:color w:val="000000"/>
                <w:lang w:eastAsia="en-GB"/>
              </w:rPr>
              <w:br/>
            </w:r>
            <w:r>
              <w:rPr>
                <w:rFonts w:eastAsia="Times New Roman"/>
                <w:color w:val="000000"/>
                <w:lang w:eastAsia="en-GB"/>
              </w:rPr>
              <w:t>Horses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slaughter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C7" w14:textId="77777777" w:rsidR="00E546F5" w:rsidRDefault="00951CE2">
            <w:pPr>
              <w:pStyle w:val="NormalinTable"/>
            </w:pPr>
            <w:r>
              <w:t>0.0%</w:t>
            </w:r>
          </w:p>
        </w:tc>
      </w:tr>
    </w:tbl>
    <w:p w14:paraId="591016C9" w14:textId="77777777" w:rsidR="00E546F5" w:rsidRDefault="00951CE2">
      <w:pPr>
        <w:pStyle w:val="Heading1"/>
      </w:pPr>
      <w:r>
        <w:t xml:space="preserve">Chapter 2 : Meat and </w:t>
      </w:r>
      <w:r>
        <w:t>Edible Meat Offal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6C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591016CA"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591016C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591016CC" w14:textId="77777777" w:rsidR="00E546F5" w:rsidRDefault="00951CE2">
            <w:pPr>
              <w:pStyle w:val="NormalinTable"/>
              <w:rPr>
                <w:b/>
                <w:bCs w:val="0"/>
                <w:color w:val="FFFFFF"/>
              </w:rPr>
            </w:pPr>
            <w:r>
              <w:rPr>
                <w:b/>
                <w:bCs w:val="0"/>
                <w:color w:val="FFFFFF"/>
              </w:rPr>
              <w:t>Duty expression</w:t>
            </w:r>
          </w:p>
        </w:tc>
      </w:tr>
      <w:tr w:rsidR="00E546F5" w14:paraId="591016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CE" w14:textId="77777777" w:rsidR="00E546F5" w:rsidRDefault="00951CE2">
            <w:pPr>
              <w:pStyle w:val="NormalinTable"/>
            </w:pPr>
            <w:r>
              <w:rPr>
                <w:rFonts w:eastAsia="Times New Roman"/>
                <w:color w:val="000000"/>
                <w:lang w:eastAsia="en-GB"/>
              </w:rPr>
              <w:t>0206801000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CF" w14:textId="77777777" w:rsidR="00E546F5" w:rsidRDefault="00951CE2">
            <w:pPr>
              <w:pStyle w:val="Tier3"/>
            </w:pPr>
            <w:r>
              <w:rPr>
                <w:rFonts w:eastAsia="Times New Roman"/>
                <w:color w:val="000000"/>
                <w:lang w:eastAsia="en-GB"/>
              </w:rPr>
              <w:t>Edible offal of bovine animals, swine, sheep, goats, horses, asses, mules or hinnies, fresh, chilled or frozen</w:t>
            </w:r>
            <w:r>
              <w:rPr>
                <w:rFonts w:eastAsia="Times New Roman"/>
                <w:color w:val="000000"/>
                <w:lang w:eastAsia="en-GB"/>
              </w:rPr>
              <w:br/>
            </w:r>
            <w:r>
              <w:rPr>
                <w:rFonts w:eastAsia="Times New Roman"/>
                <w:color w:val="000000"/>
                <w:lang w:eastAsia="en-GB"/>
              </w:rPr>
              <w:t>Other, fresh or chilled</w:t>
            </w:r>
            <w:r>
              <w:rPr>
                <w:rFonts w:eastAsia="Times New Roman"/>
                <w:color w:val="000000"/>
                <w:lang w:eastAsia="en-GB"/>
              </w:rPr>
              <w:br/>
            </w:r>
            <w:r>
              <w:rPr>
                <w:rFonts w:eastAsia="Times New Roman"/>
                <w:color w:val="000000"/>
                <w:lang w:eastAsia="en-GB"/>
              </w:rPr>
              <w:t xml:space="preserve">For the manufacture of </w:t>
            </w:r>
            <w:r>
              <w:rPr>
                <w:rFonts w:eastAsia="Times New Roman"/>
                <w:color w:val="000000"/>
                <w:lang w:eastAsia="en-GB"/>
              </w:rPr>
              <w:t>pharmaceutical products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D0" w14:textId="77777777" w:rsidR="00E546F5" w:rsidRDefault="00951CE2">
            <w:pPr>
              <w:pStyle w:val="NormalinTable"/>
            </w:pPr>
            <w:r>
              <w:t>0/0%</w:t>
            </w:r>
          </w:p>
        </w:tc>
      </w:tr>
      <w:tr w:rsidR="00E546F5" w14:paraId="591016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D2" w14:textId="77777777" w:rsidR="00E546F5" w:rsidRDefault="00951CE2">
            <w:pPr>
              <w:pStyle w:val="NormalinTable"/>
              <w:rPr>
                <w:rFonts w:eastAsia="Times New Roman"/>
                <w:color w:val="000000"/>
                <w:lang w:eastAsia="en-GB"/>
              </w:rPr>
            </w:pPr>
            <w:r>
              <w:rPr>
                <w:rFonts w:eastAsia="Times New Roman"/>
                <w:color w:val="000000"/>
                <w:lang w:eastAsia="en-GB"/>
              </w:rPr>
              <w:t>0206901000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D3" w14:textId="77777777" w:rsidR="00E546F5" w:rsidRDefault="00951CE2">
            <w:pPr>
              <w:pStyle w:val="Tier3"/>
              <w:rPr>
                <w:rFonts w:eastAsia="Times New Roman"/>
                <w:color w:val="000000"/>
                <w:lang w:eastAsia="en-GB"/>
              </w:rPr>
            </w:pPr>
            <w:r>
              <w:rPr>
                <w:rFonts w:eastAsia="Times New Roman"/>
                <w:color w:val="000000"/>
                <w:lang w:eastAsia="en-GB"/>
              </w:rPr>
              <w:t>Edible offal of bovine animals, swine, sheep, goats, horses, asses, mules or hinnies, fresh, chilled or frozen</w:t>
            </w:r>
            <w:r>
              <w:rPr>
                <w:rFonts w:eastAsia="Times New Roman"/>
                <w:color w:val="000000"/>
                <w:lang w:eastAsia="en-GB"/>
              </w:rPr>
              <w:br/>
            </w:r>
            <w:r>
              <w:rPr>
                <w:rFonts w:eastAsia="Times New Roman"/>
                <w:color w:val="000000"/>
                <w:lang w:eastAsia="en-GB"/>
              </w:rPr>
              <w:t>Other, frozen</w:t>
            </w:r>
            <w:r>
              <w:rPr>
                <w:rFonts w:eastAsia="Times New Roman"/>
                <w:color w:val="000000"/>
                <w:lang w:eastAsia="en-GB"/>
              </w:rPr>
              <w:br/>
            </w:r>
            <w:r>
              <w:rPr>
                <w:rFonts w:eastAsia="Times New Roman"/>
                <w:color w:val="000000"/>
                <w:lang w:eastAsia="en-GB"/>
              </w:rPr>
              <w:t>For the manufacture of pharmaceutical products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D4" w14:textId="77777777" w:rsidR="00E546F5" w:rsidRDefault="00951CE2">
            <w:pPr>
              <w:pStyle w:val="NormalinTable"/>
            </w:pPr>
            <w:r>
              <w:t>0.0%</w:t>
            </w:r>
          </w:p>
        </w:tc>
      </w:tr>
    </w:tbl>
    <w:p w14:paraId="591016D6" w14:textId="77777777" w:rsidR="00E546F5" w:rsidRDefault="00951CE2">
      <w:pPr>
        <w:pStyle w:val="Heading1"/>
      </w:pPr>
      <w:r>
        <w:t xml:space="preserve">Chapter 3 : Fish and </w:t>
      </w:r>
      <w:r>
        <w:t>Crustaceans, Molluscs and Other Aquatic Invertebrates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6DA"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591016D7"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591016D8"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591016D9" w14:textId="77777777" w:rsidR="00E546F5" w:rsidRDefault="00951CE2">
            <w:pPr>
              <w:pStyle w:val="NormalinTable"/>
              <w:rPr>
                <w:b/>
                <w:bCs w:val="0"/>
                <w:color w:val="FFFFFF"/>
              </w:rPr>
            </w:pPr>
            <w:r>
              <w:rPr>
                <w:b/>
                <w:bCs w:val="0"/>
                <w:color w:val="FFFFFF"/>
              </w:rPr>
              <w:t>Duty expression</w:t>
            </w:r>
          </w:p>
        </w:tc>
      </w:tr>
      <w:tr w:rsidR="00E546F5" w14:paraId="591016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DB" w14:textId="77777777" w:rsidR="00E546F5" w:rsidRDefault="00951CE2">
            <w:pPr>
              <w:pStyle w:val="NormalinTable"/>
            </w:pPr>
            <w:r>
              <w:rPr>
                <w:rFonts w:eastAsia="Times New Roman"/>
                <w:color w:val="000000"/>
                <w:lang w:eastAsia="en-GB"/>
              </w:rPr>
              <w:t>0302311000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DC" w14:textId="77777777" w:rsidR="00E546F5" w:rsidRDefault="00951CE2">
            <w:pPr>
              <w:pStyle w:val="Tier1"/>
            </w:pPr>
            <w:r>
              <w:rPr>
                <w:rFonts w:eastAsia="Times New Roman"/>
                <w:color w:val="000000"/>
                <w:lang w:eastAsia="en-GB"/>
              </w:rPr>
              <w:t>Fish, fresh or chilled, excluding fish fillets and other fish meat of heading 0304</w:t>
            </w:r>
            <w:r>
              <w:rPr>
                <w:rFonts w:eastAsia="Times New Roman"/>
                <w:color w:val="000000"/>
                <w:lang w:eastAsia="en-GB"/>
              </w:rPr>
              <w:br/>
            </w:r>
            <w:r>
              <w:rPr>
                <w:rFonts w:eastAsia="Times New Roman"/>
                <w:color w:val="000000"/>
                <w:lang w:eastAsia="en-GB"/>
              </w:rPr>
              <w:t xml:space="preserve">Tunas (of the genus Thunnus), skipjack or </w:t>
            </w:r>
            <w:r>
              <w:rPr>
                <w:rFonts w:eastAsia="Times New Roman"/>
                <w:color w:val="000000"/>
                <w:lang w:eastAsia="en-GB"/>
              </w:rPr>
              <w:t>stripe-bellied bonito (Euthynnus (Katsuwonus) pelamis), excluding edible fish offal of subheadings 0302 91to0302 99</w:t>
            </w:r>
            <w:r>
              <w:rPr>
                <w:rFonts w:eastAsia="Times New Roman"/>
                <w:color w:val="000000"/>
                <w:lang w:eastAsia="en-GB"/>
              </w:rPr>
              <w:br/>
            </w:r>
            <w:r>
              <w:rPr>
                <w:rFonts w:eastAsia="Times New Roman"/>
                <w:color w:val="000000"/>
                <w:lang w:eastAsia="en-GB"/>
              </w:rPr>
              <w:t>Albacore or longfinned tuna (Thunnus alalunga)</w:t>
            </w:r>
            <w:r>
              <w:rPr>
                <w:rFonts w:eastAsia="Times New Roman"/>
                <w:color w:val="000000"/>
                <w:lang w:eastAsia="en-GB"/>
              </w:rPr>
              <w:br/>
            </w:r>
            <w:r>
              <w:rPr>
                <w:rFonts w:eastAsia="Times New Roman"/>
                <w:color w:val="000000"/>
                <w:lang w:eastAsia="en-GB"/>
              </w:rPr>
              <w:t>For the industrial manufacture of products of heading1604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DD" w14:textId="77777777" w:rsidR="00E546F5" w:rsidRDefault="00951CE2">
            <w:pPr>
              <w:pStyle w:val="NormalinTable"/>
            </w:pPr>
            <w:r>
              <w:t>0.0%</w:t>
            </w:r>
          </w:p>
        </w:tc>
      </w:tr>
      <w:tr w:rsidR="00E546F5" w14:paraId="591016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DF" w14:textId="77777777" w:rsidR="00E546F5" w:rsidRDefault="00951CE2">
            <w:pPr>
              <w:pStyle w:val="NormalinTable"/>
              <w:rPr>
                <w:rFonts w:eastAsia="Times New Roman"/>
                <w:color w:val="000000"/>
                <w:lang w:eastAsia="en-GB"/>
              </w:rPr>
            </w:pPr>
            <w:r>
              <w:rPr>
                <w:rFonts w:eastAsia="Times New Roman"/>
                <w:color w:val="000000"/>
                <w:lang w:eastAsia="en-GB"/>
              </w:rPr>
              <w:t>0302321000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E0" w14:textId="77777777" w:rsidR="00E546F5" w:rsidRDefault="00951CE2">
            <w:pPr>
              <w:pStyle w:val="Tier1"/>
              <w:rPr>
                <w:rFonts w:eastAsia="Times New Roman"/>
                <w:color w:val="000000"/>
                <w:lang w:eastAsia="en-GB"/>
              </w:rPr>
            </w:pPr>
            <w:r>
              <w:rPr>
                <w:rFonts w:eastAsia="Times New Roman"/>
                <w:color w:val="000000"/>
                <w:lang w:eastAsia="en-GB"/>
              </w:rPr>
              <w:t xml:space="preserve">Fish, fresh or </w:t>
            </w:r>
            <w:r>
              <w:rPr>
                <w:rFonts w:eastAsia="Times New Roman"/>
                <w:color w:val="000000"/>
                <w:lang w:eastAsia="en-GB"/>
              </w:rPr>
              <w:t>chilled, excluding fish fillets and other fish meat of heading0304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0302 91to 0302 99</w:t>
            </w:r>
            <w:r>
              <w:rPr>
                <w:rFonts w:eastAsia="Times New Roman"/>
                <w:color w:val="000000"/>
                <w:lang w:eastAsia="en-GB"/>
              </w:rPr>
              <w:br/>
            </w:r>
            <w:r>
              <w:rPr>
                <w:rFonts w:eastAsia="Times New Roman"/>
                <w:color w:val="000000"/>
                <w:lang w:eastAsia="en-GB"/>
              </w:rPr>
              <w:t>Yellowfin tuna (Thunnus albaca</w:t>
            </w:r>
            <w:r>
              <w:rPr>
                <w:rFonts w:eastAsia="Times New Roman"/>
                <w:color w:val="000000"/>
                <w:lang w:eastAsia="en-GB"/>
              </w:rPr>
              <w:t>res)</w:t>
            </w:r>
            <w:r>
              <w:rPr>
                <w:rFonts w:eastAsia="Times New Roman"/>
                <w:color w:val="000000"/>
                <w:lang w:eastAsia="en-GB"/>
              </w:rPr>
              <w:br/>
            </w:r>
            <w:r>
              <w:rPr>
                <w:rFonts w:eastAsia="Times New Roman"/>
                <w:color w:val="000000"/>
                <w:lang w:eastAsia="en-GB"/>
              </w:rPr>
              <w:t>For the industrial manufacture of products of heading1604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E1" w14:textId="77777777" w:rsidR="00E546F5" w:rsidRDefault="00951CE2">
            <w:pPr>
              <w:pStyle w:val="NormalinTable"/>
            </w:pPr>
            <w:r>
              <w:t>0.0%</w:t>
            </w:r>
          </w:p>
        </w:tc>
      </w:tr>
      <w:tr w:rsidR="00E546F5" w14:paraId="591016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E3" w14:textId="77777777" w:rsidR="00E546F5" w:rsidRDefault="00951CE2">
            <w:pPr>
              <w:pStyle w:val="NormalinTable"/>
              <w:rPr>
                <w:rFonts w:eastAsia="Times New Roman"/>
                <w:color w:val="000000"/>
                <w:lang w:eastAsia="en-GB"/>
              </w:rPr>
            </w:pPr>
            <w:r>
              <w:rPr>
                <w:rFonts w:eastAsia="Times New Roman"/>
                <w:color w:val="000000"/>
                <w:lang w:eastAsia="en-GB"/>
              </w:rPr>
              <w:t>0302331000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E4"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excluding fish fillets and other fish meat of heading0304</w:t>
            </w:r>
            <w:r>
              <w:rPr>
                <w:rFonts w:eastAsia="Times New Roman"/>
                <w:color w:val="000000"/>
                <w:lang w:eastAsia="en-GB"/>
              </w:rPr>
              <w:br/>
            </w:r>
            <w:r>
              <w:rPr>
                <w:rFonts w:eastAsia="Times New Roman"/>
                <w:color w:val="000000"/>
                <w:lang w:eastAsia="en-GB"/>
              </w:rPr>
              <w:t>Tunas (of the genus Thunnus), skipjack or stripe-bellied bonito (Euthynnus (Katsuwonus) pelami</w:t>
            </w:r>
            <w:r>
              <w:rPr>
                <w:rFonts w:eastAsia="Times New Roman"/>
                <w:color w:val="000000"/>
                <w:lang w:eastAsia="en-GB"/>
              </w:rPr>
              <w:t>s), excluding edible fish offal of subheadings 0302 91to 0302 99</w:t>
            </w:r>
            <w:r>
              <w:rPr>
                <w:rFonts w:eastAsia="Times New Roman"/>
                <w:color w:val="000000"/>
                <w:lang w:eastAsia="en-GB"/>
              </w:rPr>
              <w:br/>
            </w:r>
            <w:r>
              <w:rPr>
                <w:rFonts w:eastAsia="Times New Roman"/>
                <w:color w:val="000000"/>
                <w:lang w:eastAsia="en-GB"/>
              </w:rPr>
              <w:t>Skipjack or stripe-bellied bonito</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E5" w14:textId="77777777" w:rsidR="00E546F5" w:rsidRDefault="00951CE2">
            <w:pPr>
              <w:pStyle w:val="NormalinTable"/>
            </w:pPr>
            <w:r>
              <w:t>0.0%</w:t>
            </w:r>
          </w:p>
        </w:tc>
      </w:tr>
      <w:tr w:rsidR="00E546F5" w14:paraId="591016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E7" w14:textId="77777777" w:rsidR="00E546F5" w:rsidRDefault="00951CE2">
            <w:pPr>
              <w:pStyle w:val="NormalinTable"/>
              <w:rPr>
                <w:rFonts w:eastAsia="Times New Roman"/>
                <w:color w:val="000000"/>
                <w:lang w:eastAsia="en-GB"/>
              </w:rPr>
            </w:pPr>
            <w:r>
              <w:rPr>
                <w:rFonts w:eastAsia="Times New Roman"/>
                <w:color w:val="000000"/>
                <w:lang w:eastAsia="en-GB"/>
              </w:rPr>
              <w:t>0302341000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E8" w14:textId="77777777" w:rsidR="00E546F5" w:rsidRDefault="00951CE2">
            <w:pPr>
              <w:pStyle w:val="Tier1"/>
              <w:rPr>
                <w:rFonts w:eastAsia="Times New Roman"/>
                <w:color w:val="000000"/>
                <w:lang w:eastAsia="en-GB"/>
              </w:rPr>
            </w:pPr>
            <w:r>
              <w:rPr>
                <w:rFonts w:eastAsia="Times New Roman"/>
                <w:color w:val="000000"/>
                <w:lang w:eastAsia="en-GB"/>
              </w:rPr>
              <w:t xml:space="preserve">Fish, fresh or chilled, excluding fish fillets and other fish meat of </w:t>
            </w:r>
            <w:r>
              <w:rPr>
                <w:rFonts w:eastAsia="Times New Roman"/>
                <w:color w:val="000000"/>
                <w:lang w:eastAsia="en-GB"/>
              </w:rPr>
              <w:t>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0302 91to 0302 99</w:t>
            </w:r>
            <w:r>
              <w:rPr>
                <w:rFonts w:eastAsia="Times New Roman"/>
                <w:color w:val="000000"/>
                <w:lang w:eastAsia="en-GB"/>
              </w:rPr>
              <w:br/>
            </w:r>
            <w:r>
              <w:rPr>
                <w:rFonts w:eastAsia="Times New Roman"/>
                <w:color w:val="000000"/>
                <w:lang w:eastAsia="en-GB"/>
              </w:rPr>
              <w:t>Bigeye tuna (Thunnus obesus)</w:t>
            </w:r>
            <w:r>
              <w:rPr>
                <w:rFonts w:eastAsia="Times New Roman"/>
                <w:color w:val="000000"/>
                <w:lang w:eastAsia="en-GB"/>
              </w:rPr>
              <w:br/>
            </w:r>
            <w:r>
              <w:rPr>
                <w:rFonts w:eastAsia="Times New Roman"/>
                <w:color w:val="000000"/>
                <w:lang w:eastAsia="en-GB"/>
              </w:rPr>
              <w:t>For the industrial manufacture of products of heading 1</w:t>
            </w:r>
            <w:r>
              <w:rPr>
                <w:rFonts w:eastAsia="Times New Roman"/>
                <w:color w:val="000000"/>
                <w:lang w:eastAsia="en-GB"/>
              </w:rPr>
              <w:t>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E9" w14:textId="77777777" w:rsidR="00E546F5" w:rsidRDefault="00951CE2">
            <w:pPr>
              <w:pStyle w:val="NormalinTable"/>
            </w:pPr>
            <w:r>
              <w:t>0.0%</w:t>
            </w:r>
          </w:p>
        </w:tc>
      </w:tr>
      <w:tr w:rsidR="00E546F5" w14:paraId="591016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EB" w14:textId="77777777" w:rsidR="00E546F5" w:rsidRDefault="00951CE2">
            <w:pPr>
              <w:pStyle w:val="NormalinTable"/>
              <w:rPr>
                <w:rFonts w:eastAsia="Times New Roman"/>
                <w:color w:val="000000"/>
                <w:lang w:eastAsia="en-GB"/>
              </w:rPr>
            </w:pPr>
            <w:r>
              <w:rPr>
                <w:rFonts w:eastAsia="Times New Roman"/>
                <w:color w:val="000000"/>
                <w:lang w:eastAsia="en-GB"/>
              </w:rPr>
              <w:lastRenderedPageBreak/>
              <w:t>0302351100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EC"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r>
            <w:r>
              <w:rPr>
                <w:rFonts w:eastAsia="Times New Roman"/>
                <w:color w:val="000000"/>
                <w:lang w:eastAsia="en-GB"/>
              </w:rPr>
              <w:t xml:space="preserve">Tunas (of the genus Thunnus), skipjack or stripe-bellied bonito (Euthynnus (Katsuwonus) pelamis), excluding edible fish offal of subheadings 0302 </w:t>
            </w:r>
            <w:r>
              <w:rPr>
                <w:rFonts w:eastAsia="Times New Roman"/>
                <w:color w:val="000000"/>
                <w:lang w:eastAsia="en-GB"/>
              </w:rPr>
              <w:t>91to 0302 99</w:t>
            </w:r>
            <w:r>
              <w:rPr>
                <w:rFonts w:eastAsia="Times New Roman"/>
                <w:color w:val="000000"/>
                <w:lang w:eastAsia="en-GB"/>
              </w:rPr>
              <w:br/>
            </w:r>
            <w:r>
              <w:rPr>
                <w:rFonts w:eastAsia="Times New Roman"/>
                <w:color w:val="000000"/>
                <w:lang w:eastAsia="en-GB"/>
              </w:rPr>
              <w:t>Atlantic and Pacific bluefin tuna (Thunnus thynnus, Thunnus orientalis)</w:t>
            </w:r>
            <w:r>
              <w:rPr>
                <w:rFonts w:eastAsia="Times New Roman"/>
                <w:color w:val="000000"/>
                <w:lang w:eastAsia="en-GB"/>
              </w:rPr>
              <w:br/>
            </w:r>
            <w:r>
              <w:rPr>
                <w:rFonts w:eastAsia="Times New Roman"/>
                <w:color w:val="000000"/>
                <w:lang w:eastAsia="en-GB"/>
              </w:rPr>
              <w:t>Atlantic bluefin tuna (Thunnus thynnus)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ED" w14:textId="77777777" w:rsidR="00E546F5" w:rsidRDefault="00951CE2">
            <w:pPr>
              <w:pStyle w:val="NormalinTable"/>
            </w:pPr>
            <w:r>
              <w:t>0.0%</w:t>
            </w:r>
          </w:p>
        </w:tc>
      </w:tr>
      <w:tr w:rsidR="00E546F5" w14:paraId="591016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EF" w14:textId="77777777" w:rsidR="00E546F5" w:rsidRDefault="00951CE2">
            <w:pPr>
              <w:pStyle w:val="NormalinTable"/>
              <w:rPr>
                <w:rFonts w:eastAsia="Times New Roman"/>
                <w:color w:val="000000"/>
                <w:lang w:eastAsia="en-GB"/>
              </w:rPr>
            </w:pPr>
            <w:r>
              <w:rPr>
                <w:rFonts w:eastAsia="Times New Roman"/>
                <w:color w:val="000000"/>
                <w:lang w:eastAsia="en-GB"/>
              </w:rPr>
              <w:t>0302359100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F0"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excluding fish fillets and othe</w:t>
            </w:r>
            <w:r>
              <w:rPr>
                <w:rFonts w:eastAsia="Times New Roman"/>
                <w:color w:val="000000"/>
                <w:lang w:eastAsia="en-GB"/>
              </w:rPr>
              <w:t>r fish meat of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0302 91to 0302 99</w:t>
            </w:r>
            <w:r>
              <w:rPr>
                <w:rFonts w:eastAsia="Times New Roman"/>
                <w:color w:val="000000"/>
                <w:lang w:eastAsia="en-GB"/>
              </w:rPr>
              <w:br/>
            </w:r>
            <w:r>
              <w:rPr>
                <w:rFonts w:eastAsia="Times New Roman"/>
                <w:color w:val="000000"/>
                <w:lang w:eastAsia="en-GB"/>
              </w:rPr>
              <w:t>Atlantic and Pacific bluefin tuna (Thunnus thynnus, Thunnus orientali</w:t>
            </w:r>
            <w:r>
              <w:rPr>
                <w:rFonts w:eastAsia="Times New Roman"/>
                <w:color w:val="000000"/>
                <w:lang w:eastAsia="en-GB"/>
              </w:rPr>
              <w:t>s)</w:t>
            </w:r>
            <w:r>
              <w:rPr>
                <w:rFonts w:eastAsia="Times New Roman"/>
                <w:color w:val="000000"/>
                <w:lang w:eastAsia="en-GB"/>
              </w:rPr>
              <w:br/>
            </w:r>
            <w:r>
              <w:rPr>
                <w:rFonts w:eastAsia="Times New Roman"/>
                <w:color w:val="000000"/>
                <w:lang w:eastAsia="en-GB"/>
              </w:rPr>
              <w:t>Pacific bluefin tuna (Thunnus orientalis)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F1" w14:textId="77777777" w:rsidR="00E546F5" w:rsidRDefault="00951CE2">
            <w:pPr>
              <w:pStyle w:val="NormalinTable"/>
            </w:pPr>
            <w:r>
              <w:t>0.0%</w:t>
            </w:r>
          </w:p>
        </w:tc>
      </w:tr>
      <w:tr w:rsidR="00E546F5" w14:paraId="591016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F3" w14:textId="77777777" w:rsidR="00E546F5" w:rsidRDefault="00951CE2">
            <w:pPr>
              <w:pStyle w:val="NormalinTable"/>
              <w:rPr>
                <w:rFonts w:eastAsia="Times New Roman"/>
                <w:color w:val="000000"/>
                <w:lang w:eastAsia="en-GB"/>
              </w:rPr>
            </w:pPr>
            <w:r>
              <w:rPr>
                <w:rFonts w:eastAsia="Times New Roman"/>
                <w:color w:val="000000"/>
                <w:lang w:eastAsia="en-GB"/>
              </w:rPr>
              <w:t>0302361000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F4"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w:t>
            </w:r>
            <w:r>
              <w:rPr>
                <w:rFonts w:eastAsia="Times New Roman"/>
                <w:color w:val="000000"/>
                <w:lang w:eastAsia="en-GB"/>
              </w:rPr>
              <w:t>lied bonito (Euthynnus (Katsuwonus) pelamis), excluding edible fish offal of subheadings 0302 91 to 0302 99</w:t>
            </w:r>
            <w:r>
              <w:rPr>
                <w:rFonts w:eastAsia="Times New Roman"/>
                <w:color w:val="000000"/>
                <w:lang w:eastAsia="en-GB"/>
              </w:rPr>
              <w:br/>
            </w:r>
            <w:r>
              <w:rPr>
                <w:rFonts w:eastAsia="Times New Roman"/>
                <w:color w:val="000000"/>
                <w:lang w:eastAsia="en-GB"/>
              </w:rPr>
              <w:t>Southern bluefin tuna (Thunnus maccoyii)</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F5" w14:textId="77777777" w:rsidR="00E546F5" w:rsidRDefault="00951CE2">
            <w:pPr>
              <w:pStyle w:val="NormalinTable"/>
            </w:pPr>
            <w:r>
              <w:t>0.0%</w:t>
            </w:r>
          </w:p>
        </w:tc>
      </w:tr>
      <w:tr w:rsidR="00E546F5" w14:paraId="591016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F7" w14:textId="77777777" w:rsidR="00E546F5" w:rsidRDefault="00951CE2">
            <w:pPr>
              <w:pStyle w:val="NormalinTable"/>
              <w:rPr>
                <w:rFonts w:eastAsia="Times New Roman"/>
                <w:color w:val="000000"/>
                <w:lang w:eastAsia="en-GB"/>
              </w:rPr>
            </w:pPr>
            <w:r>
              <w:rPr>
                <w:rFonts w:eastAsia="Times New Roman"/>
                <w:color w:val="000000"/>
                <w:lang w:eastAsia="en-GB"/>
              </w:rPr>
              <w:t>0302392000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F8"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w:t>
            </w:r>
            <w:r>
              <w:rPr>
                <w:rFonts w:eastAsia="Times New Roman"/>
                <w:color w:val="000000"/>
                <w:lang w:eastAsia="en-GB"/>
              </w:rPr>
              <w:t>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0302 91 to 0302 99</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the industrial manufacture of prod</w:t>
            </w:r>
            <w:r>
              <w:rPr>
                <w:rFonts w:eastAsia="Times New Roman"/>
                <w:color w:val="000000"/>
                <w:lang w:eastAsia="en-GB"/>
              </w:rPr>
              <w:t>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F9" w14:textId="77777777" w:rsidR="00E546F5" w:rsidRDefault="00951CE2">
            <w:pPr>
              <w:pStyle w:val="NormalinTable"/>
            </w:pPr>
            <w:r>
              <w:t>0.0%</w:t>
            </w:r>
          </w:p>
        </w:tc>
      </w:tr>
      <w:tr w:rsidR="00E546F5" w14:paraId="591016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FB" w14:textId="77777777" w:rsidR="00E546F5" w:rsidRDefault="00951CE2">
            <w:pPr>
              <w:pStyle w:val="NormalinTable"/>
              <w:rPr>
                <w:rFonts w:eastAsia="Times New Roman"/>
                <w:color w:val="000000"/>
                <w:lang w:eastAsia="en-GB"/>
              </w:rPr>
            </w:pPr>
            <w:r>
              <w:rPr>
                <w:rFonts w:eastAsia="Times New Roman"/>
                <w:color w:val="000000"/>
                <w:lang w:eastAsia="en-GB"/>
              </w:rPr>
              <w:t>0302491100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6FC"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r>
            <w:r>
              <w:rPr>
                <w:rFonts w:eastAsia="Times New Roman"/>
                <w:color w:val="000000"/>
                <w:lang w:eastAsia="en-GB"/>
              </w:rPr>
              <w:t xml:space="preserve">Herrings (Clupea harengus, Clupea pallasii), anchovies (Engraulis spp.), sardines (Sardina pilchardus, Sardinops spp.), </w:t>
            </w:r>
            <w:r>
              <w:rPr>
                <w:rFonts w:eastAsia="Times New Roman"/>
                <w:color w:val="000000"/>
                <w:lang w:eastAsia="en-GB"/>
              </w:rPr>
              <w:t>sardinella (Sardinella spp.), brisling or sprats (Sprattus sprattus), mackerel (Scomber scombrus, Scomber australasicus, Scomber japonicus), Indian mackerels (Rastrelliger spp.), seerfishes (Scomberomorus spp.), jack and horse mackerel (Trachurus spp.), ja</w:t>
            </w:r>
            <w:r>
              <w:rPr>
                <w:rFonts w:eastAsia="Times New Roman"/>
                <w:color w:val="000000"/>
                <w:lang w:eastAsia="en-GB"/>
              </w:rPr>
              <w:t>cks, crevalles (Caranx spp.), cobia (Rachycentron canadum), silver pomfrets (Pampus spp.), Pacific saury (Cololabis saira), scads (Decapterus spp.), capelin (Mallotus villosus), swordfish (Xiphias gladius), Kawakawa (Euthynnus affinis), bonitos (Sarda spp.</w:t>
            </w:r>
            <w:r>
              <w:rPr>
                <w:rFonts w:eastAsia="Times New Roman"/>
                <w:color w:val="000000"/>
                <w:lang w:eastAsia="en-GB"/>
              </w:rPr>
              <w:t>), marlins, sailfishes, spearfish (Istiophoridae), excluding edible fish offal of subheadings 0302 91 to 0302 99</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Kawakawa (Euthynnus affinis)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6FD" w14:textId="77777777" w:rsidR="00E546F5" w:rsidRDefault="00951CE2">
            <w:pPr>
              <w:pStyle w:val="NormalinTable"/>
            </w:pPr>
            <w:r>
              <w:t>0.0%</w:t>
            </w:r>
          </w:p>
        </w:tc>
      </w:tr>
      <w:tr w:rsidR="00E546F5" w14:paraId="591017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6FF" w14:textId="77777777" w:rsidR="00E546F5" w:rsidRDefault="00951CE2">
            <w:pPr>
              <w:pStyle w:val="NormalinTable"/>
              <w:rPr>
                <w:rFonts w:eastAsia="Times New Roman"/>
                <w:color w:val="000000"/>
                <w:lang w:eastAsia="en-GB"/>
              </w:rPr>
            </w:pPr>
            <w:r>
              <w:rPr>
                <w:rFonts w:eastAsia="Times New Roman"/>
                <w:color w:val="000000"/>
                <w:lang w:eastAsia="en-GB"/>
              </w:rPr>
              <w:t>0302892100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00" w14:textId="77777777" w:rsidR="00E546F5" w:rsidRDefault="00951CE2">
            <w:pPr>
              <w:pStyle w:val="Tier1"/>
              <w:rPr>
                <w:rFonts w:eastAsia="Times New Roman"/>
                <w:color w:val="000000"/>
                <w:lang w:eastAsia="en-GB"/>
              </w:rPr>
            </w:pPr>
            <w:r>
              <w:rPr>
                <w:rFonts w:eastAsia="Times New Roman"/>
                <w:color w:val="000000"/>
                <w:lang w:eastAsia="en-GB"/>
              </w:rPr>
              <w:t>Fish, fresh or chilled, excludin</w:t>
            </w:r>
            <w:r>
              <w:rPr>
                <w:rFonts w:eastAsia="Times New Roman"/>
                <w:color w:val="000000"/>
                <w:lang w:eastAsia="en-GB"/>
              </w:rPr>
              <w:t>g fish fillets and other fish meat of heading 0304</w:t>
            </w:r>
            <w:r>
              <w:rPr>
                <w:rFonts w:eastAsia="Times New Roman"/>
                <w:color w:val="000000"/>
                <w:lang w:eastAsia="en-GB"/>
              </w:rPr>
              <w:br/>
            </w:r>
            <w:r>
              <w:rPr>
                <w:rFonts w:eastAsia="Times New Roman"/>
                <w:color w:val="000000"/>
                <w:lang w:eastAsia="en-GB"/>
              </w:rPr>
              <w:t>Other fish, excluding edible fish offal of subheadings 0302 91 to 0302 99</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Fish of the genus Euthynnus, other than the skipjack or stripe-bellied bonito (Euthynnus (Katsuwonus) pelamis) mentione</w:t>
            </w:r>
            <w:r>
              <w:rPr>
                <w:rFonts w:eastAsia="Times New Roman"/>
                <w:color w:val="000000"/>
                <w:lang w:eastAsia="en-GB"/>
              </w:rPr>
              <w:t>d in subheading 0302 33 and other than Kawakawa (Euthynnus affinis) mentioned in subheading 0302 49</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01" w14:textId="77777777" w:rsidR="00E546F5" w:rsidRDefault="00951CE2">
            <w:pPr>
              <w:pStyle w:val="NormalinTable"/>
            </w:pPr>
            <w:r>
              <w:t>0.0%</w:t>
            </w:r>
          </w:p>
        </w:tc>
      </w:tr>
      <w:tr w:rsidR="00E546F5" w14:paraId="591017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03" w14:textId="77777777" w:rsidR="00E546F5" w:rsidRDefault="00951CE2">
            <w:pPr>
              <w:pStyle w:val="NormalinTable"/>
              <w:rPr>
                <w:rFonts w:eastAsia="Times New Roman"/>
                <w:color w:val="000000"/>
                <w:lang w:eastAsia="en-GB"/>
              </w:rPr>
            </w:pPr>
            <w:r>
              <w:rPr>
                <w:rFonts w:eastAsia="Times New Roman"/>
                <w:color w:val="000000"/>
                <w:lang w:eastAsia="en-GB"/>
              </w:rPr>
              <w:t>0303411000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04" w14:textId="77777777" w:rsidR="00E546F5" w:rsidRDefault="00951CE2">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r>
            <w:r>
              <w:rPr>
                <w:rFonts w:eastAsia="Times New Roman"/>
                <w:color w:val="000000"/>
                <w:lang w:eastAsia="en-GB"/>
              </w:rPr>
              <w:t>Tunas (</w:t>
            </w:r>
            <w:r>
              <w:rPr>
                <w:rFonts w:eastAsia="Times New Roman"/>
                <w:color w:val="000000"/>
                <w:lang w:eastAsia="en-GB"/>
              </w:rPr>
              <w:t>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Albacore or longfinned tuna (Thunnus alalunga)</w:t>
            </w:r>
            <w:r>
              <w:rPr>
                <w:rFonts w:eastAsia="Times New Roman"/>
                <w:color w:val="000000"/>
                <w:lang w:eastAsia="en-GB"/>
              </w:rPr>
              <w:br/>
            </w:r>
            <w:r>
              <w:rPr>
                <w:rFonts w:eastAsia="Times New Roman"/>
                <w:color w:val="000000"/>
                <w:lang w:eastAsia="en-GB"/>
              </w:rPr>
              <w:t>For the industrial manufacture of products of heading 16</w:t>
            </w:r>
            <w:r>
              <w:rPr>
                <w:rFonts w:eastAsia="Times New Roman"/>
                <w:color w:val="000000"/>
                <w:lang w:eastAsia="en-GB"/>
              </w:rPr>
              <w:t>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05" w14:textId="77777777" w:rsidR="00E546F5" w:rsidRDefault="00951CE2">
            <w:pPr>
              <w:pStyle w:val="NormalinTable"/>
            </w:pPr>
            <w:r>
              <w:t>0.0%</w:t>
            </w:r>
          </w:p>
        </w:tc>
      </w:tr>
      <w:tr w:rsidR="00E546F5" w14:paraId="591017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07" w14:textId="77777777" w:rsidR="00E546F5" w:rsidRDefault="00951CE2">
            <w:pPr>
              <w:pStyle w:val="NormalinTable"/>
              <w:rPr>
                <w:rFonts w:eastAsia="Times New Roman"/>
                <w:color w:val="000000"/>
                <w:lang w:eastAsia="en-GB"/>
              </w:rPr>
            </w:pPr>
            <w:r>
              <w:rPr>
                <w:rFonts w:eastAsia="Times New Roman"/>
                <w:color w:val="000000"/>
                <w:lang w:eastAsia="en-GB"/>
              </w:rPr>
              <w:t>0303422000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08" w14:textId="77777777" w:rsidR="00E546F5" w:rsidRDefault="00951CE2">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Yellowfin tuna (Thunnus albacares)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09" w14:textId="77777777" w:rsidR="00E546F5" w:rsidRDefault="00951CE2">
            <w:pPr>
              <w:pStyle w:val="NormalinTable"/>
            </w:pPr>
            <w:r>
              <w:t>0.0%</w:t>
            </w:r>
          </w:p>
        </w:tc>
      </w:tr>
      <w:tr w:rsidR="00E546F5" w14:paraId="591017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0B" w14:textId="77777777" w:rsidR="00E546F5" w:rsidRDefault="00951CE2">
            <w:pPr>
              <w:pStyle w:val="NormalinTable"/>
              <w:rPr>
                <w:rFonts w:eastAsia="Times New Roman"/>
                <w:color w:val="000000"/>
                <w:lang w:eastAsia="en-GB"/>
              </w:rPr>
            </w:pPr>
            <w:r>
              <w:rPr>
                <w:rFonts w:eastAsia="Times New Roman"/>
                <w:color w:val="000000"/>
                <w:lang w:eastAsia="en-GB"/>
              </w:rPr>
              <w:t>0303431000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0C" w14:textId="77777777" w:rsidR="00E546F5" w:rsidRDefault="00951CE2">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stripe-bellied bonito (Euthynn</w:t>
            </w:r>
            <w:r>
              <w:rPr>
                <w:rFonts w:eastAsia="Times New Roman"/>
                <w:color w:val="000000"/>
                <w:lang w:eastAsia="en-GB"/>
              </w:rPr>
              <w:t>us (Katsuwonus) pelamis), excluding edible fish offal of subheadings 0303 91 to 0303 99</w:t>
            </w:r>
            <w:r>
              <w:rPr>
                <w:rFonts w:eastAsia="Times New Roman"/>
                <w:color w:val="000000"/>
                <w:lang w:eastAsia="en-GB"/>
              </w:rPr>
              <w:br/>
            </w:r>
            <w:r>
              <w:rPr>
                <w:rFonts w:eastAsia="Times New Roman"/>
                <w:color w:val="000000"/>
                <w:lang w:eastAsia="en-GB"/>
              </w:rPr>
              <w:t>Skipjack or stripe-bellied bonito</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0D" w14:textId="77777777" w:rsidR="00E546F5" w:rsidRDefault="00951CE2">
            <w:pPr>
              <w:pStyle w:val="NormalinTable"/>
            </w:pPr>
            <w:r>
              <w:t>0.0%</w:t>
            </w:r>
          </w:p>
        </w:tc>
      </w:tr>
      <w:tr w:rsidR="00E546F5" w14:paraId="591017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0F" w14:textId="77777777" w:rsidR="00E546F5" w:rsidRDefault="00951CE2">
            <w:pPr>
              <w:pStyle w:val="NormalinTable"/>
              <w:rPr>
                <w:rFonts w:eastAsia="Times New Roman"/>
                <w:color w:val="000000"/>
                <w:lang w:eastAsia="en-GB"/>
              </w:rPr>
            </w:pPr>
            <w:r>
              <w:rPr>
                <w:rFonts w:eastAsia="Times New Roman"/>
                <w:color w:val="000000"/>
                <w:lang w:eastAsia="en-GB"/>
              </w:rPr>
              <w:t>0303441000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10" w14:textId="77777777" w:rsidR="00E546F5" w:rsidRDefault="00951CE2">
            <w:pPr>
              <w:pStyle w:val="Tier1"/>
              <w:rPr>
                <w:rFonts w:eastAsia="Times New Roman"/>
                <w:color w:val="000000"/>
                <w:lang w:eastAsia="en-GB"/>
              </w:rPr>
            </w:pPr>
            <w:r>
              <w:rPr>
                <w:rFonts w:eastAsia="Times New Roman"/>
                <w:color w:val="000000"/>
                <w:lang w:eastAsia="en-GB"/>
              </w:rPr>
              <w:t>Fish, frozen, excluding fish fillets and other fish meat o</w:t>
            </w:r>
            <w:r>
              <w:rPr>
                <w:rFonts w:eastAsia="Times New Roman"/>
                <w:color w:val="000000"/>
                <w:lang w:eastAsia="en-GB"/>
              </w:rPr>
              <w:t>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Bigeye tuna (Thunnus obesus)</w:t>
            </w:r>
            <w:r>
              <w:rPr>
                <w:rFonts w:eastAsia="Times New Roman"/>
                <w:color w:val="000000"/>
                <w:lang w:eastAsia="en-GB"/>
              </w:rPr>
              <w:br/>
            </w:r>
            <w:r>
              <w:rPr>
                <w:rFonts w:eastAsia="Times New Roman"/>
                <w:color w:val="000000"/>
                <w:lang w:eastAsia="en-GB"/>
              </w:rPr>
              <w:t>For the industrial manufacture of products of headin</w:t>
            </w:r>
            <w:r>
              <w:rPr>
                <w:rFonts w:eastAsia="Times New Roman"/>
                <w:color w:val="000000"/>
                <w:lang w:eastAsia="en-GB"/>
              </w:rPr>
              <w:t>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11" w14:textId="77777777" w:rsidR="00E546F5" w:rsidRDefault="00951CE2">
            <w:pPr>
              <w:pStyle w:val="NormalinTable"/>
            </w:pPr>
            <w:r>
              <w:t>0.0%</w:t>
            </w:r>
          </w:p>
        </w:tc>
      </w:tr>
      <w:tr w:rsidR="00E546F5" w14:paraId="591017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13" w14:textId="77777777" w:rsidR="00E546F5" w:rsidRDefault="00951CE2">
            <w:pPr>
              <w:pStyle w:val="NormalinTable"/>
              <w:rPr>
                <w:rFonts w:eastAsia="Times New Roman"/>
                <w:color w:val="000000"/>
                <w:lang w:eastAsia="en-GB"/>
              </w:rPr>
            </w:pPr>
            <w:r>
              <w:rPr>
                <w:rFonts w:eastAsia="Times New Roman"/>
                <w:color w:val="000000"/>
                <w:lang w:eastAsia="en-GB"/>
              </w:rPr>
              <w:t>0303451200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14" w14:textId="77777777" w:rsidR="00E546F5" w:rsidRDefault="00951CE2">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Atlantic and Pacific bluefin tuna (Thunnus thynnus, Thunnus orientalis)</w:t>
            </w:r>
            <w:r>
              <w:rPr>
                <w:rFonts w:eastAsia="Times New Roman"/>
                <w:color w:val="000000"/>
                <w:lang w:eastAsia="en-GB"/>
              </w:rPr>
              <w:br/>
            </w:r>
            <w:r>
              <w:rPr>
                <w:rFonts w:eastAsia="Times New Roman"/>
                <w:color w:val="000000"/>
                <w:lang w:eastAsia="en-GB"/>
              </w:rPr>
              <w:t>Atlantic bluefin tuna (Thunnus thynnus)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15" w14:textId="77777777" w:rsidR="00E546F5" w:rsidRDefault="00951CE2">
            <w:pPr>
              <w:pStyle w:val="NormalinTable"/>
            </w:pPr>
            <w:r>
              <w:t>0.0%</w:t>
            </w:r>
          </w:p>
        </w:tc>
      </w:tr>
      <w:tr w:rsidR="00E546F5" w14:paraId="591017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17" w14:textId="77777777" w:rsidR="00E546F5" w:rsidRDefault="00951CE2">
            <w:pPr>
              <w:pStyle w:val="NormalinTable"/>
            </w:pPr>
            <w:r>
              <w:rPr>
                <w:rFonts w:eastAsia="Times New Roman"/>
                <w:color w:val="000000"/>
                <w:lang w:eastAsia="en-GB"/>
              </w:rPr>
              <w:t>0303459100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18" w14:textId="77777777" w:rsidR="00E546F5" w:rsidRDefault="00951CE2">
            <w:pPr>
              <w:pStyle w:val="Tier1"/>
            </w:pPr>
            <w:r>
              <w:rPr>
                <w:rFonts w:eastAsia="Times New Roman"/>
                <w:color w:val="000000"/>
                <w:lang w:eastAsia="en-GB"/>
              </w:rPr>
              <w:t xml:space="preserve">Fish, frozen, excluding fish fillets and other fish meat of </w:t>
            </w:r>
            <w:r>
              <w:rPr>
                <w:rFonts w:eastAsia="Times New Roman"/>
                <w:color w:val="000000"/>
                <w:lang w:eastAsia="en-GB"/>
              </w:rPr>
              <w:t>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Atlantic and Pacific bluefin tuna (Thunnus thynnus, Thunnus orientalis)</w:t>
            </w:r>
            <w:r>
              <w:rPr>
                <w:rFonts w:eastAsia="Times New Roman"/>
                <w:color w:val="000000"/>
                <w:lang w:eastAsia="en-GB"/>
              </w:rPr>
              <w:br/>
            </w:r>
            <w:r>
              <w:rPr>
                <w:rFonts w:eastAsia="Times New Roman"/>
                <w:color w:val="000000"/>
                <w:lang w:eastAsia="en-GB"/>
              </w:rPr>
              <w:t>Pacific blu</w:t>
            </w:r>
            <w:r>
              <w:rPr>
                <w:rFonts w:eastAsia="Times New Roman"/>
                <w:color w:val="000000"/>
                <w:lang w:eastAsia="en-GB"/>
              </w:rPr>
              <w:t>efin tuna (Thunnus orientalis)</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19" w14:textId="77777777" w:rsidR="00E546F5" w:rsidRDefault="00951CE2">
            <w:pPr>
              <w:pStyle w:val="NormalinTable"/>
            </w:pPr>
            <w:r>
              <w:t>0.0%</w:t>
            </w:r>
          </w:p>
        </w:tc>
      </w:tr>
      <w:tr w:rsidR="00E546F5" w14:paraId="591017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1B" w14:textId="77777777" w:rsidR="00E546F5" w:rsidRDefault="00951CE2">
            <w:pPr>
              <w:pStyle w:val="NormalinTable"/>
            </w:pPr>
            <w:r>
              <w:rPr>
                <w:rFonts w:eastAsia="Times New Roman"/>
                <w:color w:val="000000"/>
                <w:lang w:eastAsia="en-GB"/>
              </w:rPr>
              <w:t>0303461000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1C" w14:textId="77777777" w:rsidR="00E546F5" w:rsidRDefault="00951CE2">
            <w:pPr>
              <w:pStyle w:val="Tier1"/>
            </w:pPr>
            <w:r>
              <w:rPr>
                <w:rFonts w:eastAsia="Times New Roman"/>
                <w:color w:val="000000"/>
                <w:lang w:eastAsia="en-GB"/>
              </w:rPr>
              <w:t>Fish, frozen, excluding fish fillets and other fish meat of heading 0304</w:t>
            </w:r>
            <w:r>
              <w:rPr>
                <w:rFonts w:eastAsia="Times New Roman"/>
                <w:color w:val="000000"/>
                <w:lang w:eastAsia="en-GB"/>
              </w:rPr>
              <w:br/>
            </w:r>
            <w:r>
              <w:rPr>
                <w:rFonts w:eastAsia="Times New Roman"/>
                <w:color w:val="000000"/>
                <w:lang w:eastAsia="en-GB"/>
              </w:rPr>
              <w:t>Tunas (of the genus Thunnus), skipjack or stripe-bellied bonito (Euthynnus (</w:t>
            </w:r>
            <w:r>
              <w:rPr>
                <w:rFonts w:eastAsia="Times New Roman"/>
                <w:color w:val="000000"/>
                <w:lang w:eastAsia="en-GB"/>
              </w:rPr>
              <w:t>Katsuwonus) pelamis), excluding edible fish offal of subheadings 0303 91 to 0303 99</w:t>
            </w:r>
            <w:r>
              <w:rPr>
                <w:rFonts w:eastAsia="Times New Roman"/>
                <w:color w:val="000000"/>
                <w:lang w:eastAsia="en-GB"/>
              </w:rPr>
              <w:br/>
            </w:r>
            <w:r>
              <w:rPr>
                <w:rFonts w:eastAsia="Times New Roman"/>
                <w:color w:val="000000"/>
                <w:lang w:eastAsia="en-GB"/>
              </w:rPr>
              <w:t>Southern bluefin tuna (Thunnus maccoyii)</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1D" w14:textId="77777777" w:rsidR="00E546F5" w:rsidRDefault="00951CE2">
            <w:pPr>
              <w:pStyle w:val="NormalinTable"/>
            </w:pPr>
            <w:r>
              <w:t>0.0%</w:t>
            </w:r>
          </w:p>
        </w:tc>
      </w:tr>
      <w:tr w:rsidR="00E546F5" w14:paraId="591017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1F" w14:textId="77777777" w:rsidR="00E546F5" w:rsidRDefault="00951CE2">
            <w:pPr>
              <w:pStyle w:val="NormalinTable"/>
            </w:pPr>
            <w:r>
              <w:rPr>
                <w:rFonts w:eastAsia="Times New Roman"/>
                <w:color w:val="000000"/>
                <w:lang w:eastAsia="en-GB"/>
              </w:rPr>
              <w:t>0303492000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20" w14:textId="77777777" w:rsidR="00E546F5" w:rsidRDefault="00951CE2">
            <w:pPr>
              <w:pStyle w:val="Tier1"/>
            </w:pPr>
            <w:r>
              <w:rPr>
                <w:rFonts w:eastAsia="Times New Roman"/>
                <w:color w:val="000000"/>
                <w:lang w:eastAsia="en-GB"/>
              </w:rPr>
              <w:t>Fish, frozen, excluding fish fillets and other fish mea</w:t>
            </w:r>
            <w:r>
              <w:rPr>
                <w:rFonts w:eastAsia="Times New Roman"/>
                <w:color w:val="000000"/>
                <w:lang w:eastAsia="en-GB"/>
              </w:rPr>
              <w:t>t of heading 0304</w:t>
            </w:r>
            <w:r>
              <w:rPr>
                <w:rFonts w:eastAsia="Times New Roman"/>
                <w:color w:val="000000"/>
                <w:lang w:eastAsia="en-GB"/>
              </w:rPr>
              <w:br/>
            </w:r>
            <w:r>
              <w:rPr>
                <w:rFonts w:eastAsia="Times New Roman"/>
                <w:color w:val="000000"/>
                <w:lang w:eastAsia="en-GB"/>
              </w:rPr>
              <w:t>Tunas (of the genus Thunnus), skipjack or stripe-bellied bonito (Euthynnus (Katsuwonus) pelamis), excluding edible fish offal of subheadings 0303 91 to 0303 99</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21" w14:textId="77777777" w:rsidR="00E546F5" w:rsidRDefault="00951CE2">
            <w:pPr>
              <w:pStyle w:val="NormalinTable"/>
            </w:pPr>
            <w:r>
              <w:t>0.0%</w:t>
            </w:r>
          </w:p>
        </w:tc>
      </w:tr>
      <w:tr w:rsidR="00E546F5" w14:paraId="591017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23" w14:textId="77777777" w:rsidR="00E546F5" w:rsidRDefault="00951CE2">
            <w:pPr>
              <w:pStyle w:val="NormalinTable"/>
            </w:pPr>
            <w:r>
              <w:rPr>
                <w:rFonts w:eastAsia="Times New Roman"/>
                <w:lang w:eastAsia="en-GB"/>
              </w:rPr>
              <w:t>0303592</w:t>
            </w:r>
            <w:r>
              <w:rPr>
                <w:rFonts w:eastAsia="Times New Roman"/>
                <w:lang w:eastAsia="en-GB"/>
              </w:rPr>
              <w:t>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24" w14:textId="77777777" w:rsidR="00E546F5" w:rsidRDefault="00951CE2">
            <w:pPr>
              <w:pStyle w:val="Tier1"/>
            </w:pPr>
            <w:r>
              <w:rPr>
                <w:rFonts w:eastAsia="Times New Roman"/>
                <w:lang w:eastAsia="en-GB"/>
              </w:rPr>
              <w:t>Fish, frozen, excluding fish fillets and other fish meat of heading 0304</w:t>
            </w:r>
            <w:r>
              <w:rPr>
                <w:rFonts w:eastAsia="Times New Roman"/>
                <w:lang w:eastAsia="en-GB"/>
              </w:rPr>
              <w:br/>
            </w:r>
            <w:r>
              <w:rPr>
                <w:rFonts w:eastAsia="Times New Roman"/>
                <w:lang w:eastAsia="en-GB"/>
              </w:rPr>
              <w:t xml:space="preserve">Herrings (Clupea harengus, Clupea pallasii), anchovies (Engraulis spp.), sardines (Sardina pilchardus, Sardinops spp.), sardinella (Sardinella spp.), brisling or sprats </w:t>
            </w:r>
            <w:r>
              <w:rPr>
                <w:rFonts w:eastAsia="Times New Roman"/>
                <w:lang w:eastAsia="en-GB"/>
              </w:rPr>
              <w:t>(Sprattus sprattus), mackerel (Scomber scombrus, Scomber australasicus, Scomber japonicus), Indian mackerels (Rastrelliger spp.), seerfishes (Scomberomorus spp.), jack and horse mackerel (Trachurus spp.), jacks, crevalles (Caranx spp.), cobia (Rachycentron</w:t>
            </w:r>
            <w:r>
              <w:rPr>
                <w:rFonts w:eastAsia="Times New Roman"/>
                <w:lang w:eastAsia="en-GB"/>
              </w:rPr>
              <w:t xml:space="preserve"> canadum), silver pomfrets (Pampus spp.), Pacific saury (Cololabis saira), scads (Decapterus spp.), capelin (Mallotus villosus), swordfish (Xiphias gladius), Kawakawa (Euthynnus affinis), bonitos (Sarda spp.), marlins, sailfishes, spearfish (Istiophoridae)</w:t>
            </w:r>
            <w:r>
              <w:rPr>
                <w:rFonts w:eastAsia="Times New Roman"/>
                <w:lang w:eastAsia="en-GB"/>
              </w:rPr>
              <w:t>, excluding edible fish offal of subheadings 0303 91 to 0303 99</w:t>
            </w:r>
            <w:r>
              <w:rPr>
                <w:rFonts w:eastAsia="Times New Roman"/>
                <w:lang w:eastAsia="en-GB"/>
              </w:rPr>
              <w:br/>
            </w:r>
            <w:r>
              <w:rPr>
                <w:rFonts w:eastAsia="Times New Roman"/>
                <w:lang w:eastAsia="en-GB"/>
              </w:rPr>
              <w:t>Other</w:t>
            </w:r>
            <w:r>
              <w:rPr>
                <w:rFonts w:eastAsia="Times New Roman"/>
                <w:lang w:eastAsia="en-GB"/>
              </w:rPr>
              <w:br/>
            </w:r>
            <w:r>
              <w:rPr>
                <w:rFonts w:eastAsia="Times New Roman"/>
                <w:lang w:eastAsia="en-GB"/>
              </w:rPr>
              <w:t>Kawakawa (Euthynnus affinis)</w:t>
            </w:r>
            <w:r>
              <w:rPr>
                <w:rFonts w:eastAsia="Times New Roman"/>
                <w:lang w:eastAsia="en-GB"/>
              </w:rPr>
              <w:br/>
            </w:r>
            <w:r>
              <w:rPr>
                <w:rFonts w:eastAsia="Times New Roman"/>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25" w14:textId="77777777" w:rsidR="00E546F5" w:rsidRDefault="00951CE2">
            <w:pPr>
              <w:pStyle w:val="NormalinTable"/>
            </w:pPr>
            <w:r>
              <w:t>0.0%</w:t>
            </w:r>
          </w:p>
        </w:tc>
      </w:tr>
      <w:tr w:rsidR="00E546F5" w14:paraId="591017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27" w14:textId="77777777" w:rsidR="00E546F5" w:rsidRDefault="00951CE2">
            <w:pPr>
              <w:pStyle w:val="NormalinTable"/>
            </w:pPr>
            <w:r>
              <w:rPr>
                <w:rFonts w:eastAsia="Times New Roman"/>
                <w:color w:val="000000"/>
                <w:lang w:eastAsia="en-GB"/>
              </w:rPr>
              <w:t>0303892100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28" w14:textId="77777777" w:rsidR="00E546F5" w:rsidRDefault="00951CE2">
            <w:pPr>
              <w:pStyle w:val="Tier1"/>
              <w:rPr>
                <w:rFonts w:eastAsia="Times New Roman"/>
                <w:lang w:eastAsia="en-GB"/>
              </w:rPr>
            </w:pPr>
            <w:r>
              <w:rPr>
                <w:rFonts w:eastAsia="Times New Roman"/>
                <w:lang w:eastAsia="en-GB"/>
              </w:rPr>
              <w:t>Fish, frozen, excluding fish fillets and other fish meat of heading 0304</w:t>
            </w:r>
            <w:r>
              <w:rPr>
                <w:rFonts w:eastAsia="Times New Roman"/>
                <w:lang w:eastAsia="en-GB"/>
              </w:rPr>
              <w:br/>
            </w:r>
            <w:r>
              <w:rPr>
                <w:rFonts w:eastAsia="Times New Roman"/>
                <w:lang w:eastAsia="en-GB"/>
              </w:rPr>
              <w:t>Other fi</w:t>
            </w:r>
            <w:r>
              <w:rPr>
                <w:rFonts w:eastAsia="Times New Roman"/>
                <w:lang w:eastAsia="en-GB"/>
              </w:rPr>
              <w:t>sh, excluding edible fish offal of subheadings 0303 91 to 0303 99</w:t>
            </w:r>
            <w:r>
              <w:rPr>
                <w:rFonts w:eastAsia="Times New Roman"/>
                <w:lang w:eastAsia="en-GB"/>
              </w:rPr>
              <w:br/>
            </w:r>
            <w:r>
              <w:rPr>
                <w:rFonts w:eastAsia="Times New Roman"/>
                <w:lang w:eastAsia="en-GB"/>
              </w:rPr>
              <w:t>Other</w:t>
            </w:r>
            <w:r>
              <w:rPr>
                <w:rFonts w:eastAsia="Times New Roman"/>
                <w:lang w:eastAsia="en-GB"/>
              </w:rPr>
              <w:br/>
            </w:r>
            <w:r>
              <w:rPr>
                <w:rFonts w:eastAsia="Times New Roman"/>
                <w:lang w:eastAsia="en-GB"/>
              </w:rPr>
              <w:t>Other</w:t>
            </w:r>
            <w:r>
              <w:rPr>
                <w:rFonts w:eastAsia="Times New Roman"/>
                <w:lang w:eastAsia="en-GB"/>
              </w:rPr>
              <w:br/>
            </w:r>
            <w:r>
              <w:rPr>
                <w:rFonts w:eastAsia="Times New Roman"/>
                <w:lang w:eastAsia="en-GB"/>
              </w:rPr>
              <w:t xml:space="preserve">Fish of the genus Euthynnus, other than the skipjack or stripe-bellied bonito (Euthynnus (Katsuwonus) pelamis) mentioned in subheading 0303 43 and other than Kawakawa (Euthynnus </w:t>
            </w:r>
            <w:r>
              <w:rPr>
                <w:rFonts w:eastAsia="Times New Roman"/>
                <w:lang w:eastAsia="en-GB"/>
              </w:rPr>
              <w:t>affinis) mentioned in subheading 0303 59</w:t>
            </w:r>
            <w:r>
              <w:rPr>
                <w:rFonts w:eastAsia="Times New Roman"/>
                <w:lang w:eastAsia="en-GB"/>
              </w:rPr>
              <w:br/>
            </w:r>
            <w:r>
              <w:rPr>
                <w:rFonts w:eastAsia="Times New Roman"/>
                <w:lang w:eastAsia="en-GB"/>
              </w:rP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29" w14:textId="77777777" w:rsidR="00E546F5" w:rsidRDefault="00951CE2">
            <w:pPr>
              <w:pStyle w:val="NormalinTable"/>
            </w:pPr>
            <w:r>
              <w:t>0.0%</w:t>
            </w:r>
          </w:p>
        </w:tc>
      </w:tr>
      <w:tr w:rsidR="00E546F5" w14:paraId="591017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2B" w14:textId="77777777" w:rsidR="00E546F5" w:rsidRDefault="00951CE2">
            <w:pPr>
              <w:pStyle w:val="NormalinTable"/>
              <w:rPr>
                <w:rFonts w:eastAsia="Times New Roman"/>
                <w:color w:val="000000"/>
                <w:lang w:eastAsia="en-GB"/>
              </w:rPr>
            </w:pPr>
            <w:r>
              <w:rPr>
                <w:rFonts w:eastAsia="Times New Roman"/>
                <w:color w:val="000000"/>
                <w:lang w:eastAsia="en-GB"/>
              </w:rPr>
              <w:t>0303911000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2C" w14:textId="77777777" w:rsidR="00E546F5" w:rsidRDefault="00951CE2">
            <w:pPr>
              <w:pStyle w:val="Tier1"/>
              <w:rPr>
                <w:rFonts w:eastAsia="Times New Roman"/>
                <w:lang w:eastAsia="en-GB"/>
              </w:rPr>
            </w:pPr>
            <w:r>
              <w:rPr>
                <w:rFonts w:eastAsia="Times New Roman"/>
                <w:lang w:eastAsia="en-GB"/>
              </w:rPr>
              <w:t>Fish, frozen, excluding fish fillets and other fish meat of heading 0304</w:t>
            </w:r>
            <w:r>
              <w:rPr>
                <w:rFonts w:eastAsia="Times New Roman"/>
                <w:lang w:eastAsia="en-GB"/>
              </w:rPr>
              <w:br/>
            </w:r>
            <w:r>
              <w:rPr>
                <w:rFonts w:eastAsia="Times New Roman"/>
                <w:lang w:eastAsia="en-GB"/>
              </w:rPr>
              <w:t>Livers, roes, milt, fish fins, heads, tails, maws and other edible</w:t>
            </w:r>
            <w:r>
              <w:rPr>
                <w:rFonts w:eastAsia="Times New Roman"/>
                <w:lang w:eastAsia="en-GB"/>
              </w:rPr>
              <w:t xml:space="preserve"> fish offal</w:t>
            </w:r>
            <w:r>
              <w:rPr>
                <w:rFonts w:eastAsia="Times New Roman"/>
                <w:lang w:eastAsia="en-GB"/>
              </w:rPr>
              <w:br/>
            </w:r>
            <w:r>
              <w:rPr>
                <w:rFonts w:eastAsia="Times New Roman"/>
                <w:lang w:eastAsia="en-GB"/>
              </w:rPr>
              <w:t>Livers, roes and milt</w:t>
            </w:r>
            <w:r>
              <w:rPr>
                <w:rFonts w:eastAsia="Times New Roman"/>
                <w:lang w:eastAsia="en-GB"/>
              </w:rPr>
              <w:br/>
            </w:r>
            <w:r>
              <w:rPr>
                <w:rFonts w:eastAsia="Times New Roman"/>
                <w:lang w:eastAsia="en-GB"/>
              </w:rPr>
              <w:t>Hard and soft roes for the manufacture of deoxyribonucleic acid or protamine sulphate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2D" w14:textId="77777777" w:rsidR="00E546F5" w:rsidRDefault="00951CE2">
            <w:pPr>
              <w:pStyle w:val="NormalinTable"/>
            </w:pPr>
            <w:r>
              <w:t>0.0%</w:t>
            </w:r>
          </w:p>
        </w:tc>
      </w:tr>
    </w:tbl>
    <w:p w14:paraId="5910172F" w14:textId="77777777" w:rsidR="00E546F5" w:rsidRDefault="00951CE2">
      <w:pPr>
        <w:pStyle w:val="Heading1"/>
      </w:pPr>
      <w:r>
        <w:t>Chapter 4 : Dairy Produce; Birds' Eggs; Natural Honey; Edible Products of Animal Origin, Not Elsewhere Specified or Included</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733" w14:textId="77777777">
        <w:tblPrEx>
          <w:tblCellMar>
            <w:top w:w="0" w:type="dxa"/>
            <w:bottom w:w="0" w:type="dxa"/>
          </w:tblCellMar>
        </w:tblPrEx>
        <w:trPr>
          <w:cantSplit/>
          <w:tblHeader/>
        </w:trPr>
        <w:tc>
          <w:tcPr>
            <w:tcW w:w="1803" w:type="dxa"/>
            <w:tcBorders>
              <w:top w:val="single" w:sz="4" w:space="0" w:color="A6A6A6"/>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101730" w14:textId="77777777" w:rsidR="00E546F5" w:rsidRDefault="00951CE2">
            <w:pPr>
              <w:pStyle w:val="NormalinTable"/>
              <w:rPr>
                <w:b/>
                <w:bCs w:val="0"/>
                <w:color w:val="FFFFFF"/>
              </w:rPr>
            </w:pPr>
            <w:r>
              <w:rPr>
                <w:b/>
                <w:bCs w:val="0"/>
                <w:color w:val="FFFFFF"/>
              </w:rPr>
              <w:t>Commo</w:t>
            </w:r>
            <w:r>
              <w:rPr>
                <w:b/>
                <w:bCs w:val="0"/>
                <w:color w:val="FFFFFF"/>
              </w:rPr>
              <w:t>dity code</w:t>
            </w:r>
          </w:p>
        </w:tc>
        <w:tc>
          <w:tcPr>
            <w:tcW w:w="5410" w:type="dxa"/>
            <w:tcBorders>
              <w:top w:val="single" w:sz="4" w:space="0" w:color="A6A6A6"/>
              <w:bottom w:val="single" w:sz="4" w:space="0" w:color="000000"/>
            </w:tcBorders>
            <w:shd w:val="clear" w:color="auto" w:fill="auto"/>
            <w:tcMar>
              <w:top w:w="0" w:type="dxa"/>
              <w:left w:w="108" w:type="dxa"/>
              <w:bottom w:w="0" w:type="dxa"/>
              <w:right w:w="108" w:type="dxa"/>
            </w:tcMar>
          </w:tcPr>
          <w:p w14:paraId="5910173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01732" w14:textId="77777777" w:rsidR="00E546F5" w:rsidRDefault="00951CE2">
            <w:pPr>
              <w:pStyle w:val="NormalinTable"/>
              <w:rPr>
                <w:b/>
                <w:bCs w:val="0"/>
                <w:color w:val="FFFFFF"/>
              </w:rPr>
            </w:pPr>
            <w:r>
              <w:rPr>
                <w:b/>
                <w:bCs w:val="0"/>
                <w:color w:val="FFFFFF"/>
              </w:rPr>
              <w:t>Duty expression</w:t>
            </w:r>
          </w:p>
        </w:tc>
      </w:tr>
    </w:tbl>
    <w:p w14:paraId="59101734" w14:textId="77777777" w:rsidR="00E546F5" w:rsidRDefault="00951CE2">
      <w:pPr>
        <w:pStyle w:val="Heading1"/>
      </w:pPr>
      <w:r>
        <w:t>Chapter 7 : Edible Vegetables and Certain Roots and Tubers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738"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735"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736"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737" w14:textId="77777777" w:rsidR="00E546F5" w:rsidRDefault="00951CE2">
            <w:pPr>
              <w:pStyle w:val="NormalinTable"/>
              <w:rPr>
                <w:b/>
                <w:bCs w:val="0"/>
                <w:color w:val="FFFFFF"/>
              </w:rPr>
            </w:pPr>
            <w:r>
              <w:rPr>
                <w:b/>
                <w:bCs w:val="0"/>
                <w:color w:val="FFFFFF"/>
              </w:rPr>
              <w:t>Duty expression</w:t>
            </w:r>
          </w:p>
        </w:tc>
      </w:tr>
      <w:tr w:rsidR="00E546F5" w14:paraId="591017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39" w14:textId="77777777" w:rsidR="00E546F5" w:rsidRDefault="00951CE2">
            <w:pPr>
              <w:pStyle w:val="NormalinTable"/>
            </w:pPr>
            <w:r>
              <w:t>0701901000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3A" w14:textId="77777777" w:rsidR="00E546F5" w:rsidRDefault="00951CE2">
            <w:pPr>
              <w:pStyle w:val="Tier1"/>
            </w:pPr>
            <w:r>
              <w:t>Potatoes, fresh or chilled</w:t>
            </w:r>
          </w:p>
          <w:p w14:paraId="5910173B" w14:textId="77777777" w:rsidR="00E546F5" w:rsidRDefault="00951CE2">
            <w:pPr>
              <w:pStyle w:val="Tier2"/>
            </w:pPr>
            <w:r>
              <w:t>-</w:t>
            </w:r>
            <w:r>
              <w:tab/>
              <w:t>Other</w:t>
            </w:r>
          </w:p>
          <w:p w14:paraId="5910173C" w14:textId="77777777" w:rsidR="00E546F5" w:rsidRDefault="00951CE2">
            <w:pPr>
              <w:pStyle w:val="Tier3"/>
            </w:pPr>
            <w:r>
              <w:t>-</w:t>
            </w:r>
            <w:r>
              <w:tab/>
              <w:t>-</w:t>
            </w:r>
            <w:r>
              <w:tab/>
              <w:t xml:space="preserve">For the manufacture of </w:t>
            </w:r>
            <w:r>
              <w:t>starch</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3D" w14:textId="77777777" w:rsidR="00E546F5" w:rsidRDefault="00951CE2">
            <w:pPr>
              <w:pStyle w:val="NormalinTable"/>
            </w:pPr>
            <w:r>
              <w:t>0.0%</w:t>
            </w:r>
          </w:p>
        </w:tc>
      </w:tr>
      <w:tr w:rsidR="00E546F5" w14:paraId="591017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3F" w14:textId="77777777" w:rsidR="00E546F5" w:rsidRDefault="00951CE2">
            <w:pPr>
              <w:pStyle w:val="NormalinTable"/>
            </w:pPr>
            <w:r>
              <w:rPr>
                <w:rFonts w:eastAsia="Times New Roman"/>
                <w:color w:val="000000"/>
                <w:lang w:eastAsia="en-GB"/>
              </w:rPr>
              <w:t>0709609100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40" w14:textId="77777777" w:rsidR="00E546F5" w:rsidRDefault="00951CE2">
            <w:pPr>
              <w:pStyle w:val="Tier1"/>
            </w:pPr>
            <w:r>
              <w:rPr>
                <w:rFonts w:eastAsia="Times New Roman"/>
                <w:color w:val="000000"/>
                <w:lang w:eastAsia="en-GB"/>
              </w:rPr>
              <w:t>Other vegetables, fresh or chilled</w:t>
            </w:r>
            <w:r>
              <w:rPr>
                <w:rFonts w:eastAsia="Times New Roman"/>
                <w:color w:val="000000"/>
                <w:lang w:eastAsia="en-GB"/>
              </w:rPr>
              <w:br/>
            </w:r>
            <w:r>
              <w:rPr>
                <w:rFonts w:eastAsia="Times New Roman"/>
                <w:color w:val="000000"/>
                <w:lang w:eastAsia="en-GB"/>
              </w:rPr>
              <w:t>Fruits of the genus Capsicum or of the genus Pimenta</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Of the genus Capsicum, for the manufacture of capsicin or capsicum oleoresin dyes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41" w14:textId="77777777" w:rsidR="00E546F5" w:rsidRDefault="00951CE2">
            <w:pPr>
              <w:pStyle w:val="NormalinTable"/>
            </w:pPr>
            <w:r>
              <w:t>0.0%</w:t>
            </w:r>
          </w:p>
        </w:tc>
      </w:tr>
      <w:tr w:rsidR="00E546F5" w14:paraId="591017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43" w14:textId="77777777" w:rsidR="00E546F5" w:rsidRDefault="00951CE2">
            <w:pPr>
              <w:pStyle w:val="NormalinTable"/>
              <w:rPr>
                <w:rFonts w:eastAsia="Times New Roman"/>
                <w:color w:val="000000"/>
                <w:lang w:eastAsia="en-GB"/>
              </w:rPr>
            </w:pPr>
            <w:r>
              <w:rPr>
                <w:rFonts w:eastAsia="Times New Roman"/>
                <w:color w:val="000000"/>
                <w:lang w:eastAsia="en-GB"/>
              </w:rPr>
              <w:t>0709609500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44" w14:textId="77777777" w:rsidR="00E546F5" w:rsidRDefault="00951CE2">
            <w:pPr>
              <w:pStyle w:val="Tier1"/>
              <w:rPr>
                <w:rFonts w:eastAsia="Times New Roman"/>
                <w:color w:val="000000"/>
                <w:lang w:eastAsia="en-GB"/>
              </w:rPr>
            </w:pPr>
            <w:r>
              <w:rPr>
                <w:rFonts w:eastAsia="Times New Roman"/>
                <w:color w:val="000000"/>
                <w:lang w:eastAsia="en-GB"/>
              </w:rPr>
              <w:t xml:space="preserve">Other vegetables, fresh or </w:t>
            </w:r>
            <w:r>
              <w:rPr>
                <w:rFonts w:eastAsia="Times New Roman"/>
                <w:color w:val="000000"/>
                <w:lang w:eastAsia="en-GB"/>
              </w:rPr>
              <w:t>chilled</w:t>
            </w:r>
            <w:r>
              <w:rPr>
                <w:rFonts w:eastAsia="Times New Roman"/>
                <w:color w:val="000000"/>
                <w:lang w:eastAsia="en-GB"/>
              </w:rPr>
              <w:br/>
            </w:r>
            <w:r>
              <w:rPr>
                <w:rFonts w:eastAsia="Times New Roman"/>
                <w:color w:val="000000"/>
                <w:lang w:eastAsia="en-GB"/>
              </w:rPr>
              <w:t>Fruits of the genus Capsicum or of the genus Pimenta</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the industrial manufacture of essential oils or resinoids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45" w14:textId="77777777" w:rsidR="00E546F5" w:rsidRDefault="00951CE2">
            <w:pPr>
              <w:pStyle w:val="NormalinTable"/>
            </w:pPr>
            <w:r>
              <w:t>0.0%</w:t>
            </w:r>
          </w:p>
        </w:tc>
      </w:tr>
      <w:tr w:rsidR="00E546F5" w14:paraId="591017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47" w14:textId="77777777" w:rsidR="00E546F5" w:rsidRDefault="00951CE2">
            <w:pPr>
              <w:pStyle w:val="NormalinTable"/>
            </w:pPr>
            <w:r>
              <w:t>0709921000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48" w14:textId="77777777" w:rsidR="00E546F5" w:rsidRDefault="00951CE2">
            <w:pPr>
              <w:pStyle w:val="Tier1"/>
            </w:pPr>
            <w:r>
              <w:t>Other vegetables, fresh or chilled</w:t>
            </w:r>
          </w:p>
          <w:p w14:paraId="59101749" w14:textId="77777777" w:rsidR="00E546F5" w:rsidRDefault="00951CE2">
            <w:pPr>
              <w:pStyle w:val="Tier2"/>
            </w:pPr>
            <w:r>
              <w:t>-</w:t>
            </w:r>
            <w:r>
              <w:tab/>
              <w:t>Other</w:t>
            </w:r>
          </w:p>
          <w:p w14:paraId="5910174A" w14:textId="77777777" w:rsidR="00E546F5" w:rsidRDefault="00951CE2">
            <w:pPr>
              <w:pStyle w:val="Tier3"/>
            </w:pPr>
            <w:r>
              <w:t>-</w:t>
            </w:r>
            <w:r>
              <w:tab/>
              <w:t>-</w:t>
            </w:r>
            <w:r>
              <w:tab/>
              <w:t>Olives</w:t>
            </w:r>
          </w:p>
          <w:p w14:paraId="5910174B" w14:textId="77777777" w:rsidR="00E546F5" w:rsidRDefault="00951CE2">
            <w:pPr>
              <w:pStyle w:val="Tier4"/>
            </w:pPr>
            <w:r>
              <w:t>-</w:t>
            </w:r>
            <w:r>
              <w:tab/>
              <w:t>-</w:t>
            </w:r>
            <w:r>
              <w:tab/>
              <w:t>-</w:t>
            </w:r>
            <w:r>
              <w:tab/>
              <w:t>For uses other than the production of oil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4C" w14:textId="77777777" w:rsidR="00E546F5" w:rsidRDefault="00951CE2">
            <w:pPr>
              <w:pStyle w:val="NormalinTable"/>
            </w:pPr>
            <w:r>
              <w:t>0.0%</w:t>
            </w:r>
          </w:p>
        </w:tc>
      </w:tr>
    </w:tbl>
    <w:p w14:paraId="5910174E" w14:textId="77777777" w:rsidR="00E546F5" w:rsidRDefault="00951CE2">
      <w:pPr>
        <w:pStyle w:val="Heading1"/>
      </w:pPr>
      <w:r>
        <w:t>Chapter 10 : Cereals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752"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74F"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750"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751" w14:textId="77777777" w:rsidR="00E546F5" w:rsidRDefault="00951CE2">
            <w:pPr>
              <w:pStyle w:val="NormalinTable"/>
              <w:rPr>
                <w:b/>
                <w:bCs w:val="0"/>
                <w:color w:val="FFFFFF"/>
              </w:rPr>
            </w:pPr>
            <w:r>
              <w:rPr>
                <w:b/>
                <w:bCs w:val="0"/>
                <w:color w:val="FFFFFF"/>
              </w:rPr>
              <w:t>Duty expression</w:t>
            </w:r>
          </w:p>
        </w:tc>
      </w:tr>
      <w:tr w:rsidR="00E546F5" w14:paraId="591017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53" w14:textId="77777777" w:rsidR="00E546F5" w:rsidRDefault="00951CE2">
            <w:pPr>
              <w:pStyle w:val="NormalinTable"/>
            </w:pPr>
            <w:r>
              <w:t>1005900020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54" w14:textId="77777777" w:rsidR="00E546F5" w:rsidRDefault="00951CE2">
            <w:pPr>
              <w:pStyle w:val="Tier1"/>
            </w:pPr>
            <w:r>
              <w:t>Maize (corn)</w:t>
            </w:r>
          </w:p>
          <w:p w14:paraId="59101755" w14:textId="77777777" w:rsidR="00E546F5" w:rsidRDefault="00951CE2">
            <w:pPr>
              <w:pStyle w:val="Tier2"/>
            </w:pPr>
            <w:r>
              <w:t>-</w:t>
            </w:r>
            <w:r>
              <w:tab/>
              <w:t>Other</w:t>
            </w:r>
          </w:p>
          <w:p w14:paraId="59101756" w14:textId="77777777" w:rsidR="00E546F5" w:rsidRDefault="00951CE2">
            <w:pPr>
              <w:pStyle w:val="Tier3"/>
            </w:pPr>
            <w:r>
              <w:t>-</w:t>
            </w:r>
            <w:r>
              <w:tab/>
              <w:t>-</w:t>
            </w:r>
            <w:r>
              <w:tab/>
              <w:t xml:space="preserve">Flint maize of specific weight equal to or more than 75.5 kg/hl, with a vitreous grain content equal to or more than 92% by weight and </w:t>
            </w:r>
            <w:r>
              <w:t>with a maximum flotation index 26 and intended for processing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57" w14:textId="77777777" w:rsidR="00E546F5" w:rsidRDefault="00951CE2">
            <w:pPr>
              <w:pStyle w:val="NormalinTable"/>
            </w:pPr>
            <w:r>
              <w:t>0.0%</w:t>
            </w:r>
          </w:p>
        </w:tc>
      </w:tr>
    </w:tbl>
    <w:p w14:paraId="59101759" w14:textId="77777777" w:rsidR="00E546F5" w:rsidRDefault="00951CE2">
      <w:pPr>
        <w:pStyle w:val="Heading1"/>
      </w:pPr>
      <w:r>
        <w:t>Chapter 15 : Animal or Vegetable Fats and Oils and Their Cleavage Products; Prepared Edible Fats; Animal or Vegetable Waxes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75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75A"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75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75C" w14:textId="77777777" w:rsidR="00E546F5" w:rsidRDefault="00951CE2">
            <w:pPr>
              <w:pStyle w:val="NormalinTable"/>
              <w:rPr>
                <w:b/>
                <w:bCs w:val="0"/>
                <w:color w:val="FFFFFF"/>
              </w:rPr>
            </w:pPr>
            <w:r>
              <w:rPr>
                <w:b/>
                <w:bCs w:val="0"/>
                <w:color w:val="FFFFFF"/>
              </w:rPr>
              <w:t xml:space="preserve">Duty </w:t>
            </w:r>
            <w:r>
              <w:rPr>
                <w:b/>
                <w:bCs w:val="0"/>
                <w:color w:val="FFFFFF"/>
              </w:rPr>
              <w:t>expression</w:t>
            </w:r>
          </w:p>
        </w:tc>
      </w:tr>
      <w:tr w:rsidR="00E546F5" w14:paraId="591017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5E" w14:textId="77777777" w:rsidR="00E546F5" w:rsidRDefault="00951CE2">
            <w:pPr>
              <w:pStyle w:val="NormalinTable"/>
            </w:pPr>
            <w:r>
              <w:rPr>
                <w:rFonts w:eastAsia="Times New Roman"/>
                <w:color w:val="000000"/>
                <w:lang w:eastAsia="en-GB"/>
              </w:rPr>
              <w:t>1501101000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5F" w14:textId="77777777" w:rsidR="00E546F5" w:rsidRDefault="00951CE2">
            <w:pPr>
              <w:pStyle w:val="Tier1"/>
            </w:pPr>
            <w:r>
              <w:rPr>
                <w:rFonts w:eastAsia="Times New Roman"/>
                <w:color w:val="000000"/>
                <w:lang w:eastAsia="en-GB"/>
              </w:rPr>
              <w:t>Pig fat (including lard) and poultry fat, other than that of heading 0209 or 1503</w:t>
            </w:r>
            <w:r>
              <w:rPr>
                <w:rFonts w:eastAsia="Times New Roman"/>
                <w:color w:val="000000"/>
                <w:lang w:eastAsia="en-GB"/>
              </w:rPr>
              <w:br/>
            </w:r>
            <w:r>
              <w:rPr>
                <w:rFonts w:eastAsia="Times New Roman"/>
                <w:color w:val="000000"/>
                <w:lang w:eastAsia="en-GB"/>
              </w:rPr>
              <w:t>Lard</w:t>
            </w:r>
            <w:r>
              <w:rPr>
                <w:rFonts w:eastAsia="Times New Roman"/>
                <w:color w:val="000000"/>
                <w:lang w:eastAsia="en-GB"/>
              </w:rPr>
              <w:br/>
            </w:r>
            <w:r>
              <w:rPr>
                <w:rFonts w:eastAsia="Times New Roman"/>
                <w:color w:val="000000"/>
                <w:lang w:eastAsia="en-GB"/>
              </w:rPr>
              <w:t>For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60" w14:textId="77777777" w:rsidR="00E546F5" w:rsidRDefault="00951CE2">
            <w:pPr>
              <w:pStyle w:val="NormalinTable"/>
            </w:pPr>
            <w:r>
              <w:rPr>
                <w:rFonts w:eastAsia="Times New Roman"/>
                <w:color w:val="000000"/>
                <w:lang w:eastAsia="en-GB"/>
              </w:rPr>
              <w:t>0.0%</w:t>
            </w:r>
          </w:p>
        </w:tc>
      </w:tr>
      <w:tr w:rsidR="00E546F5" w14:paraId="591017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62" w14:textId="77777777" w:rsidR="00E546F5" w:rsidRDefault="00951CE2">
            <w:pPr>
              <w:pStyle w:val="NormalinTable"/>
              <w:rPr>
                <w:rFonts w:eastAsia="Times New Roman"/>
                <w:color w:val="000000"/>
                <w:lang w:eastAsia="en-GB"/>
              </w:rPr>
            </w:pPr>
            <w:r>
              <w:rPr>
                <w:rFonts w:eastAsia="Times New Roman"/>
                <w:color w:val="000000"/>
                <w:lang w:eastAsia="en-GB"/>
              </w:rPr>
              <w:t>1501201000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63" w14:textId="77777777" w:rsidR="00E546F5" w:rsidRDefault="00951CE2">
            <w:pPr>
              <w:pStyle w:val="Tier1"/>
              <w:rPr>
                <w:rFonts w:eastAsia="Times New Roman"/>
                <w:color w:val="000000"/>
                <w:lang w:eastAsia="en-GB"/>
              </w:rPr>
            </w:pPr>
            <w:r>
              <w:rPr>
                <w:rFonts w:eastAsia="Times New Roman"/>
                <w:color w:val="000000"/>
                <w:lang w:eastAsia="en-GB"/>
              </w:rPr>
              <w:t xml:space="preserve">Pig fat (including lard) and poultry fat, </w:t>
            </w:r>
            <w:r>
              <w:rPr>
                <w:rFonts w:eastAsia="Times New Roman"/>
                <w:color w:val="000000"/>
                <w:lang w:eastAsia="en-GB"/>
              </w:rPr>
              <w:t>other than that of heading 0209 or 1503</w:t>
            </w:r>
            <w:r>
              <w:rPr>
                <w:rFonts w:eastAsia="Times New Roman"/>
                <w:color w:val="000000"/>
                <w:lang w:eastAsia="en-GB"/>
              </w:rPr>
              <w:br/>
            </w:r>
            <w:r>
              <w:rPr>
                <w:rFonts w:eastAsia="Times New Roman"/>
                <w:color w:val="000000"/>
                <w:lang w:eastAsia="en-GB"/>
              </w:rPr>
              <w:t>Other pig fat</w:t>
            </w:r>
            <w:r>
              <w:rPr>
                <w:rFonts w:eastAsia="Times New Roman"/>
                <w:color w:val="000000"/>
                <w:lang w:eastAsia="en-GB"/>
              </w:rPr>
              <w:br/>
            </w:r>
            <w:r>
              <w:rPr>
                <w:rFonts w:eastAsia="Times New Roman"/>
                <w:color w:val="000000"/>
                <w:lang w:eastAsia="en-GB"/>
              </w:rPr>
              <w:t>For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64" w14:textId="77777777" w:rsidR="00E546F5" w:rsidRDefault="00951CE2">
            <w:pPr>
              <w:pStyle w:val="NormalinTable"/>
              <w:rPr>
                <w:rFonts w:eastAsia="Times New Roman"/>
                <w:color w:val="000000"/>
                <w:lang w:eastAsia="en-GB"/>
              </w:rPr>
            </w:pPr>
            <w:r>
              <w:rPr>
                <w:rFonts w:eastAsia="Times New Roman"/>
                <w:color w:val="000000"/>
                <w:lang w:eastAsia="en-GB"/>
              </w:rPr>
              <w:t>0.0%</w:t>
            </w:r>
          </w:p>
        </w:tc>
      </w:tr>
      <w:tr w:rsidR="00E546F5" w14:paraId="591017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66" w14:textId="77777777" w:rsidR="00E546F5" w:rsidRDefault="00951CE2">
            <w:pPr>
              <w:pStyle w:val="NormalinTable"/>
              <w:rPr>
                <w:rFonts w:eastAsia="Times New Roman"/>
                <w:color w:val="000000"/>
                <w:lang w:eastAsia="en-GB"/>
              </w:rPr>
            </w:pPr>
            <w:r>
              <w:rPr>
                <w:rFonts w:eastAsia="Times New Roman"/>
                <w:color w:val="000000"/>
                <w:lang w:eastAsia="en-GB"/>
              </w:rPr>
              <w:t>1502101000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67" w14:textId="77777777" w:rsidR="00E546F5" w:rsidRDefault="00951CE2">
            <w:pPr>
              <w:pStyle w:val="Tier1"/>
              <w:rPr>
                <w:rFonts w:eastAsia="Times New Roman"/>
                <w:color w:val="000000"/>
                <w:lang w:eastAsia="en-GB"/>
              </w:rPr>
            </w:pPr>
            <w:r>
              <w:rPr>
                <w:rFonts w:eastAsia="Times New Roman"/>
                <w:color w:val="000000"/>
                <w:lang w:eastAsia="en-GB"/>
              </w:rPr>
              <w:t>Fats of bovine animals, sheep or goats, other than those of heading 1503</w:t>
            </w:r>
            <w:r>
              <w:rPr>
                <w:rFonts w:eastAsia="Times New Roman"/>
                <w:color w:val="000000"/>
                <w:lang w:eastAsia="en-GB"/>
              </w:rPr>
              <w:br/>
            </w:r>
            <w:r>
              <w:rPr>
                <w:rFonts w:eastAsia="Times New Roman"/>
                <w:color w:val="000000"/>
                <w:lang w:eastAsia="en-GB"/>
              </w:rPr>
              <w:t>Tallow</w:t>
            </w:r>
            <w:r>
              <w:rPr>
                <w:rFonts w:eastAsia="Times New Roman"/>
                <w:color w:val="000000"/>
                <w:lang w:eastAsia="en-GB"/>
              </w:rPr>
              <w:br/>
            </w:r>
            <w:r>
              <w:rPr>
                <w:rFonts w:eastAsia="Times New Roman"/>
                <w:color w:val="000000"/>
                <w:lang w:eastAsia="en-GB"/>
              </w:rPr>
              <w:t>For industrial uses ot</w:t>
            </w:r>
            <w:r>
              <w:rPr>
                <w:rFonts w:eastAsia="Times New Roman"/>
                <w:color w:val="000000"/>
                <w:lang w:eastAsia="en-GB"/>
              </w:rPr>
              <w: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68" w14:textId="77777777" w:rsidR="00E546F5" w:rsidRDefault="00951CE2">
            <w:pPr>
              <w:pStyle w:val="NormalinTable"/>
              <w:rPr>
                <w:rFonts w:eastAsia="Times New Roman"/>
                <w:color w:val="000000"/>
                <w:lang w:eastAsia="en-GB"/>
              </w:rPr>
            </w:pPr>
            <w:r>
              <w:rPr>
                <w:rFonts w:eastAsia="Times New Roman"/>
                <w:color w:val="000000"/>
                <w:lang w:eastAsia="en-GB"/>
              </w:rPr>
              <w:t>0.0%</w:t>
            </w:r>
          </w:p>
        </w:tc>
      </w:tr>
      <w:tr w:rsidR="00E546F5" w14:paraId="591017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6A" w14:textId="77777777" w:rsidR="00E546F5" w:rsidRDefault="00951CE2">
            <w:pPr>
              <w:pStyle w:val="NormalinTable"/>
            </w:pPr>
            <w:r>
              <w:t>1507000000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6B" w14:textId="77777777" w:rsidR="00E546F5" w:rsidRDefault="00951CE2">
            <w:pPr>
              <w:pStyle w:val="Tier1"/>
            </w:pPr>
            <w:r>
              <w:t>Soya-bean oil and its fractions, whether or not refined, but not chemically modified</w:t>
            </w:r>
          </w:p>
          <w:p w14:paraId="5910176C" w14:textId="77777777" w:rsidR="00E546F5" w:rsidRDefault="00951CE2">
            <w:pPr>
              <w:pStyle w:val="Tier1Bullet"/>
            </w:pPr>
            <w:r>
              <w:t>-</w:t>
            </w:r>
            <w:r>
              <w:tab/>
              <w:t>for incorporation in ships, boats or other vessels listed in Table 1, for the purposes of t</w:t>
            </w:r>
            <w:r>
              <w:t>heir construction, repair, maintenance or conversion;</w:t>
            </w:r>
          </w:p>
          <w:p w14:paraId="5910176D" w14:textId="77777777" w:rsidR="00E546F5" w:rsidRDefault="00951CE2">
            <w:pPr>
              <w:pStyle w:val="Tier1Bullet"/>
            </w:pPr>
            <w:r>
              <w:t>-</w:t>
            </w:r>
            <w:r>
              <w:tab/>
              <w:t>for fitting to or equipping such ships, boats or other vessels;</w:t>
            </w:r>
          </w:p>
          <w:p w14:paraId="5910176E" w14:textId="77777777" w:rsidR="00E546F5" w:rsidRDefault="00951CE2">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176F" w14:textId="77777777" w:rsidR="00E546F5" w:rsidRDefault="00951CE2">
            <w:pPr>
              <w:pStyle w:val="Tier1Bullet"/>
            </w:pPr>
            <w:r>
              <w:t>-</w:t>
            </w:r>
            <w:r>
              <w:tab/>
              <w:t>for equipping the above platforms;</w:t>
            </w:r>
          </w:p>
          <w:p w14:paraId="5910177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71" w14:textId="77777777" w:rsidR="00E546F5" w:rsidRDefault="00951CE2">
            <w:pPr>
              <w:pStyle w:val="NormalinTable"/>
            </w:pPr>
            <w:r>
              <w:t>0.0%</w:t>
            </w:r>
          </w:p>
        </w:tc>
      </w:tr>
      <w:tr w:rsidR="00E546F5" w14:paraId="591017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73" w14:textId="77777777" w:rsidR="00E546F5" w:rsidRDefault="00951CE2">
            <w:pPr>
              <w:pStyle w:val="NormalinTable"/>
            </w:pPr>
            <w:r>
              <w:t>1507101000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74" w14:textId="77777777" w:rsidR="00E546F5" w:rsidRDefault="00951CE2">
            <w:pPr>
              <w:pStyle w:val="Tier1"/>
            </w:pPr>
            <w:r>
              <w:t>Soya-bean oil and its fract</w:t>
            </w:r>
            <w:r>
              <w:t>ions, whether or not refined, but not chemically modified</w:t>
            </w:r>
          </w:p>
          <w:p w14:paraId="59101775" w14:textId="77777777" w:rsidR="00E546F5" w:rsidRDefault="00951CE2">
            <w:pPr>
              <w:pStyle w:val="Tier2"/>
            </w:pPr>
            <w:r>
              <w:t>-</w:t>
            </w:r>
            <w:r>
              <w:tab/>
              <w:t>Crude oil, whether or not degummed</w:t>
            </w:r>
          </w:p>
          <w:p w14:paraId="59101776" w14:textId="77777777" w:rsidR="00E546F5" w:rsidRDefault="00951CE2">
            <w:pPr>
              <w:pStyle w:val="Tier3"/>
            </w:pPr>
            <w:r>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77" w14:textId="77777777" w:rsidR="00E546F5" w:rsidRDefault="00951CE2">
            <w:pPr>
              <w:pStyle w:val="NormalinTable"/>
            </w:pPr>
            <w:r>
              <w:t>0.0%</w:t>
            </w:r>
          </w:p>
        </w:tc>
      </w:tr>
      <w:tr w:rsidR="00E546F5" w14:paraId="591017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79" w14:textId="77777777" w:rsidR="00E546F5" w:rsidRDefault="00951CE2">
            <w:pPr>
              <w:pStyle w:val="NormalinTable"/>
            </w:pPr>
            <w:r>
              <w:t>1507901000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7A" w14:textId="77777777" w:rsidR="00E546F5" w:rsidRDefault="00951CE2">
            <w:pPr>
              <w:pStyle w:val="Tier1"/>
            </w:pPr>
            <w:r>
              <w:t xml:space="preserve">Soya-bean oil and its fractions, </w:t>
            </w:r>
            <w:r>
              <w:t>whether or not refined, but not chemically modified</w:t>
            </w:r>
          </w:p>
          <w:p w14:paraId="5910177B" w14:textId="77777777" w:rsidR="00E546F5" w:rsidRDefault="00951CE2">
            <w:pPr>
              <w:pStyle w:val="Tier2"/>
            </w:pPr>
            <w:r>
              <w:t>-</w:t>
            </w:r>
            <w:r>
              <w:tab/>
              <w:t>Other</w:t>
            </w:r>
          </w:p>
          <w:p w14:paraId="5910177C" w14:textId="77777777" w:rsidR="00E546F5" w:rsidRDefault="00951CE2">
            <w:pPr>
              <w:pStyle w:val="Tier3"/>
            </w:pPr>
            <w:r>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7D" w14:textId="77777777" w:rsidR="00E546F5" w:rsidRDefault="00951CE2">
            <w:pPr>
              <w:pStyle w:val="NormalinTable"/>
            </w:pPr>
            <w:r>
              <w:t>0.0%</w:t>
            </w:r>
          </w:p>
        </w:tc>
      </w:tr>
      <w:tr w:rsidR="00E546F5" w14:paraId="591017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7F" w14:textId="77777777" w:rsidR="00E546F5" w:rsidRDefault="00951CE2">
            <w:pPr>
              <w:pStyle w:val="NormalinTable"/>
            </w:pPr>
            <w:r>
              <w:t>1508000000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80" w14:textId="77777777" w:rsidR="00E546F5" w:rsidRDefault="00951CE2">
            <w:pPr>
              <w:pStyle w:val="Tier1"/>
            </w:pPr>
            <w:r>
              <w:t>Groundnut oil and its fractions, whether or not refined, but not chemically mod</w:t>
            </w:r>
            <w:r>
              <w:t>ified</w:t>
            </w:r>
          </w:p>
          <w:p w14:paraId="59101781" w14:textId="77777777" w:rsidR="00E546F5" w:rsidRDefault="00951CE2">
            <w:pPr>
              <w:pStyle w:val="Tier1Bullet"/>
            </w:pPr>
            <w:r>
              <w:t>-</w:t>
            </w:r>
            <w:r>
              <w:tab/>
              <w:t>for incorporation in ships, boats or other vessels listed in Table 1, for the purposes of their construction, repair, maintenance or conversion;</w:t>
            </w:r>
          </w:p>
          <w:p w14:paraId="59101782" w14:textId="77777777" w:rsidR="00E546F5" w:rsidRDefault="00951CE2">
            <w:pPr>
              <w:pStyle w:val="Tier1Bullet"/>
            </w:pPr>
            <w:r>
              <w:t>-</w:t>
            </w:r>
            <w:r>
              <w:tab/>
              <w:t>for fitting to or equipping such ships, boats or other vessels;</w:t>
            </w:r>
          </w:p>
          <w:p w14:paraId="59101783"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1784" w14:textId="77777777" w:rsidR="00E546F5" w:rsidRDefault="00951CE2">
            <w:pPr>
              <w:pStyle w:val="Tier1Bullet"/>
            </w:pPr>
            <w:r>
              <w:t>-</w:t>
            </w:r>
            <w:r>
              <w:tab/>
              <w:t>for equipping the above platforms;</w:t>
            </w:r>
          </w:p>
          <w:p w14:paraId="59101785"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86" w14:textId="77777777" w:rsidR="00E546F5" w:rsidRDefault="00951CE2">
            <w:pPr>
              <w:pStyle w:val="NormalinTable"/>
            </w:pPr>
            <w:r>
              <w:t>0.0%</w:t>
            </w:r>
          </w:p>
        </w:tc>
      </w:tr>
      <w:tr w:rsidR="00E546F5" w14:paraId="591017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88" w14:textId="77777777" w:rsidR="00E546F5" w:rsidRDefault="00951CE2">
            <w:pPr>
              <w:pStyle w:val="NormalinTable"/>
            </w:pPr>
            <w:r>
              <w:t>1509000000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89" w14:textId="77777777" w:rsidR="00E546F5" w:rsidRDefault="00951CE2">
            <w:pPr>
              <w:pStyle w:val="Tier1"/>
            </w:pPr>
            <w:r>
              <w:t>Olive oil and its fractions, whether or not refined, but not chemically modified</w:t>
            </w:r>
          </w:p>
          <w:p w14:paraId="5910178A" w14:textId="77777777" w:rsidR="00E546F5" w:rsidRDefault="00951CE2">
            <w:pPr>
              <w:pStyle w:val="Tier1Bullet"/>
            </w:pPr>
            <w:r>
              <w:t>-</w:t>
            </w:r>
            <w:r>
              <w:tab/>
              <w:t>for incorporation in ships, boats or other vessels listed in Table 1, for the purposes of their constructio</w:t>
            </w:r>
            <w:r>
              <w:t>n, repair, maintenance or conversion;</w:t>
            </w:r>
          </w:p>
          <w:p w14:paraId="5910178B" w14:textId="77777777" w:rsidR="00E546F5" w:rsidRDefault="00951CE2">
            <w:pPr>
              <w:pStyle w:val="Tier1Bullet"/>
            </w:pPr>
            <w:r>
              <w:t>-</w:t>
            </w:r>
            <w:r>
              <w:tab/>
              <w:t>for fitting to or equipping such ships, boats or other vessels;</w:t>
            </w:r>
          </w:p>
          <w:p w14:paraId="5910178C" w14:textId="77777777" w:rsidR="00E546F5" w:rsidRDefault="00951CE2">
            <w:pPr>
              <w:pStyle w:val="Tier1Bullet"/>
            </w:pPr>
            <w:r>
              <w:t>-</w:t>
            </w:r>
            <w:r>
              <w:tab/>
              <w:t>for incorporation, for the purposes of their construction, repair, maintenance or conversion, in drilling or production platforms listed below: fixed,</w:t>
            </w:r>
            <w:r>
              <w:t xml:space="preserve"> of subheading ex 8430 49 or floating or submersible of subheading 8905 20;</w:t>
            </w:r>
          </w:p>
          <w:p w14:paraId="5910178D" w14:textId="77777777" w:rsidR="00E546F5" w:rsidRDefault="00951CE2">
            <w:pPr>
              <w:pStyle w:val="Tier1Bullet"/>
            </w:pPr>
            <w:r>
              <w:t>-</w:t>
            </w:r>
            <w:r>
              <w:tab/>
              <w:t>for equipping the above platforms;</w:t>
            </w:r>
          </w:p>
          <w:p w14:paraId="5910178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8F" w14:textId="77777777" w:rsidR="00E546F5" w:rsidRDefault="00951CE2">
            <w:pPr>
              <w:pStyle w:val="NormalinTable"/>
            </w:pPr>
            <w:r>
              <w:t>0.0%</w:t>
            </w:r>
          </w:p>
        </w:tc>
      </w:tr>
      <w:tr w:rsidR="00E546F5" w14:paraId="591017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91" w14:textId="77777777" w:rsidR="00E546F5" w:rsidRDefault="00951CE2">
            <w:pPr>
              <w:pStyle w:val="NormalinTable"/>
            </w:pPr>
            <w:r>
              <w:t>1510000000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92" w14:textId="77777777" w:rsidR="00E546F5" w:rsidRDefault="00951CE2">
            <w:pPr>
              <w:pStyle w:val="Tier1"/>
            </w:pPr>
            <w:r>
              <w:t xml:space="preserve">Other oils and their fractions, obtained solely from </w:t>
            </w:r>
            <w:r>
              <w:t>olives, whether or not refined, but not chemically modified, including blends of these oils or fractions with oils or fractions of heading 1509</w:t>
            </w:r>
          </w:p>
          <w:p w14:paraId="59101793" w14:textId="77777777" w:rsidR="00E546F5" w:rsidRDefault="00951CE2">
            <w:pPr>
              <w:pStyle w:val="Tier1Bullet"/>
            </w:pPr>
            <w:r>
              <w:t>-</w:t>
            </w:r>
            <w:r>
              <w:tab/>
              <w:t xml:space="preserve">for incorporation in ships, boats or other vessels listed in Table 1, for the purposes of their construction, </w:t>
            </w:r>
            <w:r>
              <w:t>repair, maintenance or conversion;</w:t>
            </w:r>
          </w:p>
          <w:p w14:paraId="59101794" w14:textId="77777777" w:rsidR="00E546F5" w:rsidRDefault="00951CE2">
            <w:pPr>
              <w:pStyle w:val="Tier1Bullet"/>
            </w:pPr>
            <w:r>
              <w:t>-</w:t>
            </w:r>
            <w:r>
              <w:tab/>
              <w:t>for fitting to or equipping such ships, boats or other vessels;</w:t>
            </w:r>
          </w:p>
          <w:p w14:paraId="59101795" w14:textId="77777777" w:rsidR="00E546F5" w:rsidRDefault="00951CE2">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1796" w14:textId="77777777" w:rsidR="00E546F5" w:rsidRDefault="00951CE2">
            <w:pPr>
              <w:pStyle w:val="Tier1Bullet"/>
            </w:pPr>
            <w:r>
              <w:t>-</w:t>
            </w:r>
            <w:r>
              <w:tab/>
              <w:t>for equipping the above platforms;</w:t>
            </w:r>
          </w:p>
          <w:p w14:paraId="5910179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98" w14:textId="77777777" w:rsidR="00E546F5" w:rsidRDefault="00951CE2">
            <w:pPr>
              <w:pStyle w:val="NormalinTable"/>
            </w:pPr>
            <w:r>
              <w:t>0.0%</w:t>
            </w:r>
          </w:p>
        </w:tc>
      </w:tr>
      <w:tr w:rsidR="00E546F5" w14:paraId="591017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9A" w14:textId="77777777" w:rsidR="00E546F5" w:rsidRDefault="00951CE2">
            <w:pPr>
              <w:pStyle w:val="NormalinTable"/>
            </w:pPr>
            <w:r>
              <w:t>1511100000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9B" w14:textId="77777777" w:rsidR="00E546F5" w:rsidRDefault="00951CE2">
            <w:pPr>
              <w:pStyle w:val="Tier1"/>
            </w:pPr>
            <w:r>
              <w:t xml:space="preserve">Palm oil and its fractions, whether or not refined, but not </w:t>
            </w:r>
            <w:r>
              <w:t>chemically modified</w:t>
            </w:r>
          </w:p>
          <w:p w14:paraId="5910179C" w14:textId="77777777" w:rsidR="00E546F5" w:rsidRDefault="00951CE2">
            <w:pPr>
              <w:pStyle w:val="Tier2"/>
            </w:pPr>
            <w:r>
              <w:t>-</w:t>
            </w:r>
            <w:r>
              <w:tab/>
              <w:t>Crude oil</w:t>
            </w:r>
          </w:p>
          <w:p w14:paraId="5910179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79E" w14:textId="77777777" w:rsidR="00E546F5" w:rsidRDefault="00951CE2">
            <w:pPr>
              <w:pStyle w:val="Tier2Bullet"/>
            </w:pPr>
            <w:r>
              <w:tab/>
              <w:t>-</w:t>
            </w:r>
            <w:r>
              <w:tab/>
              <w:t>for fitting to or equipping such ships, boats or other vessels;</w:t>
            </w:r>
          </w:p>
          <w:p w14:paraId="5910179F"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17A0" w14:textId="77777777" w:rsidR="00E546F5" w:rsidRDefault="00951CE2">
            <w:pPr>
              <w:pStyle w:val="Tier2Bullet"/>
            </w:pPr>
            <w:r>
              <w:tab/>
              <w:t>-</w:t>
            </w:r>
            <w:r>
              <w:tab/>
              <w:t>for equipping the above platfor</w:t>
            </w:r>
            <w:r>
              <w:t>ms;</w:t>
            </w:r>
          </w:p>
          <w:p w14:paraId="591017A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A2" w14:textId="77777777" w:rsidR="00E546F5" w:rsidRDefault="00951CE2">
            <w:pPr>
              <w:pStyle w:val="NormalinTable"/>
            </w:pPr>
            <w:r>
              <w:t>0.0%</w:t>
            </w:r>
          </w:p>
        </w:tc>
      </w:tr>
      <w:tr w:rsidR="00E546F5" w14:paraId="591017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A4" w14:textId="77777777" w:rsidR="00E546F5" w:rsidRDefault="00951CE2">
            <w:pPr>
              <w:pStyle w:val="NormalinTable"/>
            </w:pPr>
            <w:r>
              <w:rPr>
                <w:rFonts w:eastAsia="Times New Roman"/>
                <w:color w:val="000000"/>
                <w:lang w:eastAsia="en-GB"/>
              </w:rPr>
              <w:t>1511101000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A5" w14:textId="77777777" w:rsidR="00E546F5" w:rsidRDefault="00951CE2">
            <w:pPr>
              <w:pStyle w:val="Tier1"/>
            </w:pPr>
            <w:r>
              <w:rPr>
                <w:rFonts w:eastAsia="Times New Roman"/>
                <w:color w:val="000000"/>
                <w:lang w:eastAsia="en-GB"/>
              </w:rPr>
              <w:t>Palm oil and its fractions, whether or not refined, but not chemically modified</w:t>
            </w:r>
            <w:r>
              <w:rPr>
                <w:rFonts w:eastAsia="Times New Roman"/>
                <w:color w:val="000000"/>
                <w:lang w:eastAsia="en-GB"/>
              </w:rPr>
              <w:br/>
            </w:r>
            <w:r>
              <w:rPr>
                <w:rFonts w:eastAsia="Times New Roman"/>
                <w:color w:val="000000"/>
                <w:lang w:eastAsia="en-GB"/>
              </w:rPr>
              <w:t>Crude oil</w:t>
            </w:r>
            <w:r>
              <w:rPr>
                <w:rFonts w:eastAsia="Times New Roman"/>
                <w:color w:val="000000"/>
                <w:lang w:eastAsia="en-GB"/>
              </w:rPr>
              <w:br/>
            </w:r>
            <w:r>
              <w:rPr>
                <w:rFonts w:eastAsia="Times New Roman"/>
                <w:color w:val="000000"/>
                <w:lang w:eastAsia="en-GB"/>
              </w:rPr>
              <w:t>For technical or industrial uses other than the manufacture of foodstuffs f</w:t>
            </w:r>
            <w:r>
              <w:rPr>
                <w:rFonts w:eastAsia="Times New Roman"/>
                <w:color w:val="000000"/>
                <w:lang w:eastAsia="en-GB"/>
              </w:rPr>
              <w:t>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A6" w14:textId="77777777" w:rsidR="00E546F5" w:rsidRDefault="00951CE2">
            <w:pPr>
              <w:pStyle w:val="NormalinTable"/>
            </w:pPr>
            <w:r>
              <w:t>0.0%</w:t>
            </w:r>
          </w:p>
        </w:tc>
      </w:tr>
      <w:tr w:rsidR="00E546F5" w14:paraId="591017B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A8" w14:textId="77777777" w:rsidR="00E546F5" w:rsidRDefault="00951CE2">
            <w:pPr>
              <w:pStyle w:val="NormalinTable"/>
            </w:pPr>
            <w:r>
              <w:t>1511901100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A9" w14:textId="77777777" w:rsidR="00E546F5" w:rsidRDefault="00951CE2">
            <w:pPr>
              <w:pStyle w:val="Tier1"/>
            </w:pPr>
            <w:r>
              <w:t>Palm oil and its fractions, whether or not refined, but not chemically modified</w:t>
            </w:r>
          </w:p>
          <w:p w14:paraId="591017AA" w14:textId="77777777" w:rsidR="00E546F5" w:rsidRDefault="00951CE2">
            <w:pPr>
              <w:pStyle w:val="Tier2"/>
            </w:pPr>
            <w:r>
              <w:t>-</w:t>
            </w:r>
            <w:r>
              <w:tab/>
              <w:t>Other</w:t>
            </w:r>
          </w:p>
          <w:p w14:paraId="591017AB" w14:textId="77777777" w:rsidR="00E546F5" w:rsidRDefault="00951CE2">
            <w:pPr>
              <w:pStyle w:val="Tier3"/>
            </w:pPr>
            <w:r>
              <w:t>-</w:t>
            </w:r>
            <w:r>
              <w:tab/>
              <w:t>-</w:t>
            </w:r>
            <w:r>
              <w:tab/>
              <w:t>Solid fractions</w:t>
            </w:r>
          </w:p>
          <w:p w14:paraId="591017AC" w14:textId="77777777" w:rsidR="00E546F5" w:rsidRDefault="00951CE2">
            <w:pPr>
              <w:pStyle w:val="Tier4"/>
            </w:pPr>
            <w:r>
              <w:t>-</w:t>
            </w:r>
            <w:r>
              <w:tab/>
              <w:t>-</w:t>
            </w:r>
            <w:r>
              <w:tab/>
              <w:t>-</w:t>
            </w:r>
            <w:r>
              <w:tab/>
              <w:t>In immediate packings of a net content not exceeding 1 kg</w:t>
            </w:r>
          </w:p>
          <w:p w14:paraId="591017AD"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17AE" w14:textId="77777777" w:rsidR="00E546F5" w:rsidRDefault="00951CE2">
            <w:pPr>
              <w:pStyle w:val="Tier4Bullet"/>
            </w:pPr>
            <w:r>
              <w:tab/>
            </w:r>
            <w:r>
              <w:tab/>
            </w:r>
            <w:r>
              <w:tab/>
              <w:t>-</w:t>
            </w:r>
            <w:r>
              <w:tab/>
              <w:t>for fitting to or equipping such ships, boats or other vessels;</w:t>
            </w:r>
          </w:p>
          <w:p w14:paraId="591017AF"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17B0" w14:textId="77777777" w:rsidR="00E546F5" w:rsidRDefault="00951CE2">
            <w:pPr>
              <w:pStyle w:val="Tier4Bullet"/>
            </w:pPr>
            <w:r>
              <w:tab/>
            </w:r>
            <w:r>
              <w:tab/>
            </w:r>
            <w:r>
              <w:tab/>
              <w:t>-</w:t>
            </w:r>
            <w:r>
              <w:tab/>
              <w:t>for equipping the above platforms;</w:t>
            </w:r>
          </w:p>
          <w:p w14:paraId="591017B1"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B2" w14:textId="77777777" w:rsidR="00E546F5" w:rsidRDefault="00951CE2">
            <w:pPr>
              <w:pStyle w:val="NormalinTable"/>
            </w:pPr>
            <w:r>
              <w:t>0.0%</w:t>
            </w:r>
          </w:p>
        </w:tc>
      </w:tr>
      <w:tr w:rsidR="00E546F5" w14:paraId="591017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B4" w14:textId="77777777" w:rsidR="00E546F5" w:rsidRDefault="00951CE2">
            <w:pPr>
              <w:pStyle w:val="NormalinTable"/>
            </w:pPr>
            <w:r>
              <w:t>1511901990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B5" w14:textId="77777777" w:rsidR="00E546F5" w:rsidRDefault="00951CE2">
            <w:pPr>
              <w:pStyle w:val="Tier1"/>
            </w:pPr>
            <w:r>
              <w:t>Palm oil and its fractions, whether or not refined, but not chemically modified</w:t>
            </w:r>
          </w:p>
          <w:p w14:paraId="591017B6" w14:textId="77777777" w:rsidR="00E546F5" w:rsidRDefault="00951CE2">
            <w:pPr>
              <w:pStyle w:val="Tier2"/>
            </w:pPr>
            <w:r>
              <w:t>-</w:t>
            </w:r>
            <w:r>
              <w:tab/>
              <w:t>Other</w:t>
            </w:r>
          </w:p>
          <w:p w14:paraId="591017B7" w14:textId="77777777" w:rsidR="00E546F5" w:rsidRDefault="00951CE2">
            <w:pPr>
              <w:pStyle w:val="Tier3"/>
            </w:pPr>
            <w:r>
              <w:t>-</w:t>
            </w:r>
            <w:r>
              <w:tab/>
              <w:t>-</w:t>
            </w:r>
            <w:r>
              <w:tab/>
              <w:t>Solid fractions</w:t>
            </w:r>
          </w:p>
          <w:p w14:paraId="591017B8" w14:textId="77777777" w:rsidR="00E546F5" w:rsidRDefault="00951CE2">
            <w:pPr>
              <w:pStyle w:val="Tier4"/>
            </w:pPr>
            <w:r>
              <w:t>-</w:t>
            </w:r>
            <w:r>
              <w:tab/>
              <w:t>-</w:t>
            </w:r>
            <w:r>
              <w:tab/>
              <w:t>-</w:t>
            </w:r>
            <w:r>
              <w:tab/>
              <w:t>Other</w:t>
            </w:r>
          </w:p>
          <w:p w14:paraId="591017B9" w14:textId="77777777" w:rsidR="00E546F5" w:rsidRDefault="00951CE2">
            <w:pPr>
              <w:pStyle w:val="Tier5"/>
            </w:pPr>
            <w:r>
              <w:t>-</w:t>
            </w:r>
            <w:r>
              <w:tab/>
              <w:t>-</w:t>
            </w:r>
            <w:r>
              <w:tab/>
              <w:t>-</w:t>
            </w:r>
            <w:r>
              <w:tab/>
              <w:t>-</w:t>
            </w:r>
            <w:r>
              <w:tab/>
              <w:t>Other</w:t>
            </w:r>
          </w:p>
          <w:p w14:paraId="591017BA"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17BB" w14:textId="77777777" w:rsidR="00E546F5" w:rsidRDefault="00951CE2">
            <w:pPr>
              <w:pStyle w:val="Tier5Bullet"/>
            </w:pPr>
            <w:r>
              <w:tab/>
            </w:r>
            <w:r>
              <w:tab/>
            </w:r>
            <w:r>
              <w:tab/>
            </w:r>
            <w:r>
              <w:tab/>
              <w:t>-</w:t>
            </w:r>
            <w:r>
              <w:tab/>
              <w:t>for fitting to or equipping such ships, boats or other vessels;</w:t>
            </w:r>
          </w:p>
          <w:p w14:paraId="591017BC"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17BD" w14:textId="77777777" w:rsidR="00E546F5" w:rsidRDefault="00951CE2">
            <w:pPr>
              <w:pStyle w:val="Tier5Bullet"/>
            </w:pPr>
            <w:r>
              <w:tab/>
            </w:r>
            <w:r>
              <w:tab/>
            </w:r>
            <w:r>
              <w:tab/>
            </w:r>
            <w:r>
              <w:tab/>
              <w:t>-</w:t>
            </w:r>
            <w:r>
              <w:tab/>
              <w:t>for equipping the above platforms;</w:t>
            </w:r>
          </w:p>
          <w:p w14:paraId="591017B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BF" w14:textId="77777777" w:rsidR="00E546F5" w:rsidRDefault="00951CE2">
            <w:pPr>
              <w:pStyle w:val="NormalinTable"/>
            </w:pPr>
            <w:r>
              <w:t>0.0%</w:t>
            </w:r>
          </w:p>
        </w:tc>
      </w:tr>
      <w:tr w:rsidR="00E546F5" w14:paraId="591017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C1" w14:textId="77777777" w:rsidR="00E546F5" w:rsidRDefault="00951CE2">
            <w:pPr>
              <w:pStyle w:val="NormalinTable"/>
            </w:pPr>
            <w:r>
              <w:t>1511909100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C2" w14:textId="77777777" w:rsidR="00E546F5" w:rsidRDefault="00951CE2">
            <w:pPr>
              <w:pStyle w:val="Tier1"/>
            </w:pPr>
            <w:r>
              <w:t>Palm oil</w:t>
            </w:r>
            <w:r>
              <w:t xml:space="preserve"> and its fractions, whether or not refined, but not chemically modified</w:t>
            </w:r>
          </w:p>
          <w:p w14:paraId="591017C3" w14:textId="77777777" w:rsidR="00E546F5" w:rsidRDefault="00951CE2">
            <w:pPr>
              <w:pStyle w:val="Tier2"/>
            </w:pPr>
            <w:r>
              <w:t>-</w:t>
            </w:r>
            <w:r>
              <w:tab/>
              <w:t>Other</w:t>
            </w:r>
          </w:p>
          <w:p w14:paraId="591017C4" w14:textId="77777777" w:rsidR="00E546F5" w:rsidRDefault="00951CE2">
            <w:pPr>
              <w:pStyle w:val="Tier3"/>
            </w:pPr>
            <w:r>
              <w:t>-</w:t>
            </w:r>
            <w:r>
              <w:tab/>
              <w:t>-</w:t>
            </w:r>
            <w:r>
              <w:tab/>
              <w:t>Other</w:t>
            </w:r>
          </w:p>
          <w:p w14:paraId="591017C5"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C6" w14:textId="77777777" w:rsidR="00E546F5" w:rsidRDefault="00951CE2">
            <w:pPr>
              <w:pStyle w:val="NormalinTable"/>
            </w:pPr>
            <w:r>
              <w:t>0.0%</w:t>
            </w:r>
          </w:p>
        </w:tc>
      </w:tr>
      <w:tr w:rsidR="00E546F5" w14:paraId="591017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C8" w14:textId="77777777" w:rsidR="00E546F5" w:rsidRDefault="00951CE2">
            <w:pPr>
              <w:pStyle w:val="NormalinTable"/>
            </w:pPr>
            <w:r>
              <w:t>1511909190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C9" w14:textId="77777777" w:rsidR="00E546F5" w:rsidRDefault="00951CE2">
            <w:pPr>
              <w:pStyle w:val="Tier1"/>
            </w:pPr>
            <w:r>
              <w:t xml:space="preserve">Palm oil and its fractions, whether or not </w:t>
            </w:r>
            <w:r>
              <w:t>refined, but not chemically modified</w:t>
            </w:r>
          </w:p>
          <w:p w14:paraId="591017CA" w14:textId="77777777" w:rsidR="00E546F5" w:rsidRDefault="00951CE2">
            <w:pPr>
              <w:pStyle w:val="Tier2"/>
            </w:pPr>
            <w:r>
              <w:t>-</w:t>
            </w:r>
            <w:r>
              <w:tab/>
              <w:t>Other</w:t>
            </w:r>
          </w:p>
          <w:p w14:paraId="591017CB" w14:textId="77777777" w:rsidR="00E546F5" w:rsidRDefault="00951CE2">
            <w:pPr>
              <w:pStyle w:val="Tier3"/>
            </w:pPr>
            <w:r>
              <w:t>-</w:t>
            </w:r>
            <w:r>
              <w:tab/>
              <w:t>-</w:t>
            </w:r>
            <w:r>
              <w:tab/>
              <w:t>Other</w:t>
            </w:r>
          </w:p>
          <w:p w14:paraId="591017CC" w14:textId="77777777" w:rsidR="00E546F5" w:rsidRDefault="00951CE2">
            <w:pPr>
              <w:pStyle w:val="Tier4"/>
            </w:pPr>
            <w:r>
              <w:t>-</w:t>
            </w:r>
            <w:r>
              <w:tab/>
              <w:t>-</w:t>
            </w:r>
            <w:r>
              <w:tab/>
              <w:t>-</w:t>
            </w:r>
            <w:r>
              <w:tab/>
              <w:t>For technical or industrial uses other than the manufacture of foodstuffs for human consumption</w:t>
            </w:r>
          </w:p>
          <w:p w14:paraId="591017CD" w14:textId="77777777" w:rsidR="00E546F5" w:rsidRDefault="00951CE2">
            <w:pPr>
              <w:pStyle w:val="Tier5"/>
            </w:pPr>
            <w:r>
              <w:t>-</w:t>
            </w:r>
            <w:r>
              <w:tab/>
              <w:t>-</w:t>
            </w:r>
            <w:r>
              <w:tab/>
              <w:t>-</w:t>
            </w:r>
            <w:r>
              <w:tab/>
              <w:t>-</w:t>
            </w:r>
            <w:r>
              <w:tab/>
              <w:t>Other</w:t>
            </w:r>
          </w:p>
          <w:p w14:paraId="591017CE" w14:textId="77777777" w:rsidR="00E546F5" w:rsidRDefault="00951CE2">
            <w:pPr>
              <w:pStyle w:val="Tier5Bullet"/>
            </w:pPr>
            <w:r>
              <w:tab/>
            </w:r>
            <w:r>
              <w:tab/>
            </w:r>
            <w:r>
              <w:tab/>
            </w:r>
            <w:r>
              <w:tab/>
              <w:t>-</w:t>
            </w:r>
            <w:r>
              <w:tab/>
              <w:t xml:space="preserve">for incorporation in ships, boats or other vessels listed in Table 1, for </w:t>
            </w:r>
            <w:r>
              <w:t>the purposes of their construction, repair, maintenance or conversion;</w:t>
            </w:r>
          </w:p>
          <w:p w14:paraId="591017CF" w14:textId="77777777" w:rsidR="00E546F5" w:rsidRDefault="00951CE2">
            <w:pPr>
              <w:pStyle w:val="Tier5Bullet"/>
            </w:pPr>
            <w:r>
              <w:tab/>
            </w:r>
            <w:r>
              <w:tab/>
            </w:r>
            <w:r>
              <w:tab/>
            </w:r>
            <w:r>
              <w:tab/>
              <w:t>-</w:t>
            </w:r>
            <w:r>
              <w:tab/>
              <w:t>for fitting to or equipping such ships, boats or other vessels;</w:t>
            </w:r>
          </w:p>
          <w:p w14:paraId="591017D0"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17D1" w14:textId="77777777" w:rsidR="00E546F5" w:rsidRDefault="00951CE2">
            <w:pPr>
              <w:pStyle w:val="Tier5Bullet"/>
            </w:pPr>
            <w:r>
              <w:tab/>
            </w:r>
            <w:r>
              <w:tab/>
            </w:r>
            <w:r>
              <w:tab/>
            </w:r>
            <w:r>
              <w:tab/>
              <w:t>-</w:t>
            </w:r>
            <w:r>
              <w:tab/>
              <w:t>for equipping the above platforms;</w:t>
            </w:r>
          </w:p>
          <w:p w14:paraId="591017D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D3" w14:textId="77777777" w:rsidR="00E546F5" w:rsidRDefault="00951CE2">
            <w:pPr>
              <w:pStyle w:val="NormalinTable"/>
            </w:pPr>
            <w:r>
              <w:t>0.0%</w:t>
            </w:r>
          </w:p>
        </w:tc>
      </w:tr>
      <w:tr w:rsidR="00E546F5" w14:paraId="591017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D5" w14:textId="77777777" w:rsidR="00E546F5" w:rsidRDefault="00951CE2">
            <w:pPr>
              <w:pStyle w:val="NormalinTable"/>
            </w:pPr>
            <w:r>
              <w:t>1511909900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D6" w14:textId="77777777" w:rsidR="00E546F5" w:rsidRDefault="00951CE2">
            <w:pPr>
              <w:pStyle w:val="Tier1"/>
            </w:pPr>
            <w:r>
              <w:t>Palm oil</w:t>
            </w:r>
            <w:r>
              <w:t xml:space="preserve"> and its fractions, whether or not refined, but not chemically modified</w:t>
            </w:r>
          </w:p>
          <w:p w14:paraId="591017D7" w14:textId="77777777" w:rsidR="00E546F5" w:rsidRDefault="00951CE2">
            <w:pPr>
              <w:pStyle w:val="Tier2"/>
            </w:pPr>
            <w:r>
              <w:t>-</w:t>
            </w:r>
            <w:r>
              <w:tab/>
              <w:t>Other</w:t>
            </w:r>
          </w:p>
          <w:p w14:paraId="591017D8" w14:textId="77777777" w:rsidR="00E546F5" w:rsidRDefault="00951CE2">
            <w:pPr>
              <w:pStyle w:val="Tier3"/>
            </w:pPr>
            <w:r>
              <w:t>-</w:t>
            </w:r>
            <w:r>
              <w:tab/>
              <w:t>-</w:t>
            </w:r>
            <w:r>
              <w:tab/>
              <w:t>Other</w:t>
            </w:r>
          </w:p>
          <w:p w14:paraId="591017D9" w14:textId="77777777" w:rsidR="00E546F5" w:rsidRDefault="00951CE2">
            <w:pPr>
              <w:pStyle w:val="Tier4"/>
            </w:pPr>
            <w:r>
              <w:t>-</w:t>
            </w:r>
            <w:r>
              <w:tab/>
              <w:t>-</w:t>
            </w:r>
            <w:r>
              <w:tab/>
              <w:t>-</w:t>
            </w:r>
            <w:r>
              <w:tab/>
              <w:t>Other</w:t>
            </w:r>
          </w:p>
          <w:p w14:paraId="591017DA"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17DB" w14:textId="77777777" w:rsidR="00E546F5" w:rsidRDefault="00951CE2">
            <w:pPr>
              <w:pStyle w:val="Tier4Bullet"/>
            </w:pPr>
            <w:r>
              <w:tab/>
            </w:r>
            <w:r>
              <w:tab/>
            </w:r>
            <w:r>
              <w:tab/>
              <w:t>-</w:t>
            </w:r>
            <w:r>
              <w:tab/>
              <w:t>for fitting to or equipping such ships, boats or other vessels;</w:t>
            </w:r>
          </w:p>
          <w:p w14:paraId="591017D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17DD" w14:textId="77777777" w:rsidR="00E546F5" w:rsidRDefault="00951CE2">
            <w:pPr>
              <w:pStyle w:val="Tier4Bullet"/>
            </w:pPr>
            <w:r>
              <w:tab/>
            </w:r>
            <w:r>
              <w:tab/>
            </w:r>
            <w:r>
              <w:tab/>
              <w:t>-</w:t>
            </w:r>
            <w:r>
              <w:tab/>
              <w:t>for equipping the above platforms;</w:t>
            </w:r>
          </w:p>
          <w:p w14:paraId="591017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DF" w14:textId="77777777" w:rsidR="00E546F5" w:rsidRDefault="00951CE2">
            <w:pPr>
              <w:pStyle w:val="NormalinTable"/>
            </w:pPr>
            <w:r>
              <w:t>0.0%</w:t>
            </w:r>
          </w:p>
        </w:tc>
      </w:tr>
      <w:tr w:rsidR="00E546F5" w14:paraId="591017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E1" w14:textId="77777777" w:rsidR="00E546F5" w:rsidRDefault="00951CE2">
            <w:pPr>
              <w:pStyle w:val="NormalinTable"/>
            </w:pPr>
            <w:r>
              <w:t>1512000000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E2" w14:textId="77777777" w:rsidR="00E546F5" w:rsidRDefault="00951CE2">
            <w:pPr>
              <w:pStyle w:val="Tier1"/>
            </w:pPr>
            <w:r>
              <w:t xml:space="preserve">Sunflower-seed, safflower or cotton-seed oil and fractions </w:t>
            </w:r>
            <w:r>
              <w:t>thereof, whether or not refined, but not chemically modified</w:t>
            </w:r>
          </w:p>
          <w:p w14:paraId="591017E3" w14:textId="77777777" w:rsidR="00E546F5" w:rsidRDefault="00951CE2">
            <w:pPr>
              <w:pStyle w:val="Tier1Bullet"/>
            </w:pPr>
            <w:r>
              <w:t>-</w:t>
            </w:r>
            <w:r>
              <w:tab/>
              <w:t>for incorporation in ships, boats or other vessels listed in Table 1, for the purposes of their construction, repair, maintenance or conversion;</w:t>
            </w:r>
          </w:p>
          <w:p w14:paraId="591017E4" w14:textId="77777777" w:rsidR="00E546F5" w:rsidRDefault="00951CE2">
            <w:pPr>
              <w:pStyle w:val="Tier1Bullet"/>
            </w:pPr>
            <w:r>
              <w:t>-</w:t>
            </w:r>
            <w:r>
              <w:tab/>
              <w:t xml:space="preserve">for fitting to or equipping such ships, </w:t>
            </w:r>
            <w:r>
              <w:t>boats or other vessels;</w:t>
            </w:r>
          </w:p>
          <w:p w14:paraId="591017E5"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7E6" w14:textId="77777777" w:rsidR="00E546F5" w:rsidRDefault="00951CE2">
            <w:pPr>
              <w:pStyle w:val="Tier1Bullet"/>
            </w:pPr>
            <w:r>
              <w:t>-</w:t>
            </w:r>
            <w:r>
              <w:tab/>
              <w:t>fo</w:t>
            </w:r>
            <w:r>
              <w:t>r equipping the above platforms;</w:t>
            </w:r>
          </w:p>
          <w:p w14:paraId="591017E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E8" w14:textId="77777777" w:rsidR="00E546F5" w:rsidRDefault="00951CE2">
            <w:pPr>
              <w:pStyle w:val="NormalinTable"/>
            </w:pPr>
            <w:r>
              <w:t>0.0%</w:t>
            </w:r>
          </w:p>
        </w:tc>
      </w:tr>
      <w:tr w:rsidR="00E546F5" w14:paraId="591017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EA" w14:textId="77777777" w:rsidR="00E546F5" w:rsidRDefault="00951CE2">
            <w:pPr>
              <w:pStyle w:val="NormalinTable"/>
            </w:pPr>
            <w:r>
              <w:t>1512111000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EB" w14:textId="77777777" w:rsidR="00E546F5" w:rsidRDefault="00951CE2">
            <w:pPr>
              <w:pStyle w:val="Tier1"/>
            </w:pPr>
            <w:r>
              <w:t>Sunflower-seed, safflower or cotton-seed oil and fractions thereof, whether or not refined, but not chemically modified</w:t>
            </w:r>
          </w:p>
          <w:p w14:paraId="591017EC" w14:textId="77777777" w:rsidR="00E546F5" w:rsidRDefault="00951CE2">
            <w:pPr>
              <w:pStyle w:val="Tier2"/>
            </w:pPr>
            <w:r>
              <w:t>-</w:t>
            </w:r>
            <w:r>
              <w:tab/>
              <w:t xml:space="preserve">Sunflower-seed </w:t>
            </w:r>
            <w:r>
              <w:t>or safflower oil and fractions thereof</w:t>
            </w:r>
          </w:p>
          <w:p w14:paraId="591017ED" w14:textId="77777777" w:rsidR="00E546F5" w:rsidRDefault="00951CE2">
            <w:pPr>
              <w:pStyle w:val="Tier3"/>
            </w:pPr>
            <w:r>
              <w:t>-</w:t>
            </w:r>
            <w:r>
              <w:tab/>
              <w:t>-</w:t>
            </w:r>
            <w:r>
              <w:tab/>
              <w:t>Crude oil</w:t>
            </w:r>
          </w:p>
          <w:p w14:paraId="591017EE"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EF" w14:textId="77777777" w:rsidR="00E546F5" w:rsidRDefault="00951CE2">
            <w:pPr>
              <w:pStyle w:val="NormalinTable"/>
            </w:pPr>
            <w:r>
              <w:t>0.0%</w:t>
            </w:r>
          </w:p>
        </w:tc>
      </w:tr>
      <w:tr w:rsidR="00E546F5" w14:paraId="591017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F1" w14:textId="77777777" w:rsidR="00E546F5" w:rsidRDefault="00951CE2">
            <w:pPr>
              <w:pStyle w:val="NormalinTable"/>
            </w:pPr>
            <w:r>
              <w:t>1512191000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F2" w14:textId="77777777" w:rsidR="00E546F5" w:rsidRDefault="00951CE2">
            <w:pPr>
              <w:pStyle w:val="Tier1"/>
            </w:pPr>
            <w:r>
              <w:t xml:space="preserve">Sunflower-seed, safflower or cotton-seed oil and fractions thereof, whether or </w:t>
            </w:r>
            <w:r>
              <w:t>not refined, but not chemically modified</w:t>
            </w:r>
          </w:p>
          <w:p w14:paraId="591017F3" w14:textId="77777777" w:rsidR="00E546F5" w:rsidRDefault="00951CE2">
            <w:pPr>
              <w:pStyle w:val="Tier2"/>
            </w:pPr>
            <w:r>
              <w:t>-</w:t>
            </w:r>
            <w:r>
              <w:tab/>
              <w:t>Sunflower-seed or safflower oil and fractions thereof</w:t>
            </w:r>
          </w:p>
          <w:p w14:paraId="591017F4" w14:textId="77777777" w:rsidR="00E546F5" w:rsidRDefault="00951CE2">
            <w:pPr>
              <w:pStyle w:val="Tier3"/>
            </w:pPr>
            <w:r>
              <w:t>-</w:t>
            </w:r>
            <w:r>
              <w:tab/>
              <w:t>-</w:t>
            </w:r>
            <w:r>
              <w:tab/>
              <w:t>Other</w:t>
            </w:r>
          </w:p>
          <w:p w14:paraId="591017F5"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F6" w14:textId="77777777" w:rsidR="00E546F5" w:rsidRDefault="00951CE2">
            <w:pPr>
              <w:pStyle w:val="NormalinTable"/>
            </w:pPr>
            <w:r>
              <w:t>0.0%</w:t>
            </w:r>
          </w:p>
        </w:tc>
      </w:tr>
      <w:tr w:rsidR="00E546F5" w14:paraId="591017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F8" w14:textId="77777777" w:rsidR="00E546F5" w:rsidRDefault="00951CE2">
            <w:pPr>
              <w:pStyle w:val="NormalinTable"/>
            </w:pPr>
            <w:r>
              <w:t>1512211000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7F9" w14:textId="77777777" w:rsidR="00E546F5" w:rsidRDefault="00951CE2">
            <w:pPr>
              <w:pStyle w:val="Tier1"/>
            </w:pPr>
            <w:r>
              <w:t xml:space="preserve">Sunflower-seed, </w:t>
            </w:r>
            <w:r>
              <w:t>safflower or cotton-seed oil and fractions thereof, whether or not refined, but not chemically modified</w:t>
            </w:r>
          </w:p>
          <w:p w14:paraId="591017FA" w14:textId="77777777" w:rsidR="00E546F5" w:rsidRDefault="00951CE2">
            <w:pPr>
              <w:pStyle w:val="Tier2"/>
            </w:pPr>
            <w:r>
              <w:t>-</w:t>
            </w:r>
            <w:r>
              <w:tab/>
              <w:t>Cotton-seed oil and its fractions</w:t>
            </w:r>
          </w:p>
          <w:p w14:paraId="591017FB" w14:textId="77777777" w:rsidR="00E546F5" w:rsidRDefault="00951CE2">
            <w:pPr>
              <w:pStyle w:val="Tier3"/>
            </w:pPr>
            <w:r>
              <w:t>-</w:t>
            </w:r>
            <w:r>
              <w:tab/>
              <w:t>-</w:t>
            </w:r>
            <w:r>
              <w:tab/>
              <w:t>Crude oil, whether or not gossypol has been removed</w:t>
            </w:r>
          </w:p>
          <w:p w14:paraId="591017FC" w14:textId="77777777" w:rsidR="00E546F5" w:rsidRDefault="00951CE2">
            <w:pPr>
              <w:pStyle w:val="Tier4"/>
            </w:pPr>
            <w:r>
              <w:t>-</w:t>
            </w:r>
            <w:r>
              <w:tab/>
              <w:t>-</w:t>
            </w:r>
            <w:r>
              <w:tab/>
              <w:t>-</w:t>
            </w:r>
            <w:r>
              <w:tab/>
              <w:t>For technical or industrial uses other than the manufa</w:t>
            </w:r>
            <w:r>
              <w:t>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7FD" w14:textId="77777777" w:rsidR="00E546F5" w:rsidRDefault="00951CE2">
            <w:pPr>
              <w:pStyle w:val="NormalinTable"/>
            </w:pPr>
            <w:r>
              <w:t>0.0%</w:t>
            </w:r>
          </w:p>
        </w:tc>
      </w:tr>
      <w:tr w:rsidR="00E546F5" w14:paraId="591018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7FF" w14:textId="77777777" w:rsidR="00E546F5" w:rsidRDefault="00951CE2">
            <w:pPr>
              <w:pStyle w:val="NormalinTable"/>
            </w:pPr>
            <w:r>
              <w:t>1512291000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00" w14:textId="77777777" w:rsidR="00E546F5" w:rsidRDefault="00951CE2">
            <w:pPr>
              <w:pStyle w:val="Tier1"/>
            </w:pPr>
            <w:r>
              <w:t>Sunflower-seed, safflower or cotton-seed oil and fractions thereof, whether or not refined, but not chemically modified</w:t>
            </w:r>
          </w:p>
          <w:p w14:paraId="59101801" w14:textId="77777777" w:rsidR="00E546F5" w:rsidRDefault="00951CE2">
            <w:pPr>
              <w:pStyle w:val="Tier2"/>
            </w:pPr>
            <w:r>
              <w:t>-</w:t>
            </w:r>
            <w:r>
              <w:tab/>
              <w:t>Cotton-seed oil and its fractions</w:t>
            </w:r>
          </w:p>
          <w:p w14:paraId="59101802" w14:textId="77777777" w:rsidR="00E546F5" w:rsidRDefault="00951CE2">
            <w:pPr>
              <w:pStyle w:val="Tier3"/>
            </w:pPr>
            <w:r>
              <w:t>-</w:t>
            </w:r>
            <w:r>
              <w:tab/>
              <w:t>-</w:t>
            </w:r>
            <w:r>
              <w:tab/>
              <w:t>Other</w:t>
            </w:r>
          </w:p>
          <w:p w14:paraId="59101803" w14:textId="77777777" w:rsidR="00E546F5" w:rsidRDefault="00951CE2">
            <w:pPr>
              <w:pStyle w:val="Tier4"/>
            </w:pPr>
            <w:r>
              <w:t>-</w:t>
            </w:r>
            <w:r>
              <w:tab/>
              <w:t>-</w:t>
            </w:r>
            <w:r>
              <w:tab/>
              <w:t>-</w:t>
            </w:r>
            <w:r>
              <w:tab/>
              <w:t xml:space="preserve">For technical or </w:t>
            </w:r>
            <w:r>
              <w:t>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04" w14:textId="77777777" w:rsidR="00E546F5" w:rsidRDefault="00951CE2">
            <w:pPr>
              <w:pStyle w:val="NormalinTable"/>
            </w:pPr>
            <w:r>
              <w:t>0.0%</w:t>
            </w:r>
          </w:p>
        </w:tc>
      </w:tr>
      <w:tr w:rsidR="00E546F5" w14:paraId="591018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06" w14:textId="77777777" w:rsidR="00E546F5" w:rsidRDefault="00951CE2">
            <w:pPr>
              <w:pStyle w:val="NormalinTable"/>
            </w:pPr>
            <w:r>
              <w:t>1513111000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07" w14:textId="77777777" w:rsidR="00E546F5" w:rsidRDefault="00951CE2">
            <w:pPr>
              <w:pStyle w:val="Tier1"/>
            </w:pPr>
            <w:r>
              <w:t>Coconut (copra), palm kernel or babassu oil and fractions thereof, whether or not refined, but not chemically modified</w:t>
            </w:r>
          </w:p>
          <w:p w14:paraId="59101808" w14:textId="77777777" w:rsidR="00E546F5" w:rsidRDefault="00951CE2">
            <w:pPr>
              <w:pStyle w:val="Tier2"/>
            </w:pPr>
            <w:r>
              <w:t>-</w:t>
            </w:r>
            <w:r>
              <w:tab/>
              <w:t>Coconut (copra) oil and its fractions</w:t>
            </w:r>
          </w:p>
          <w:p w14:paraId="59101809" w14:textId="77777777" w:rsidR="00E546F5" w:rsidRDefault="00951CE2">
            <w:pPr>
              <w:pStyle w:val="Tier3"/>
            </w:pPr>
            <w:r>
              <w:t>-</w:t>
            </w:r>
            <w:r>
              <w:tab/>
              <w:t>-</w:t>
            </w:r>
            <w:r>
              <w:tab/>
              <w:t>Crude oil</w:t>
            </w:r>
          </w:p>
          <w:p w14:paraId="5910180A"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0B" w14:textId="77777777" w:rsidR="00E546F5" w:rsidRDefault="00951CE2">
            <w:pPr>
              <w:pStyle w:val="NormalinTable"/>
            </w:pPr>
            <w:r>
              <w:t>0.0%</w:t>
            </w:r>
          </w:p>
        </w:tc>
      </w:tr>
      <w:tr w:rsidR="00E546F5" w14:paraId="591018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0D" w14:textId="77777777" w:rsidR="00E546F5" w:rsidRDefault="00951CE2">
            <w:pPr>
              <w:pStyle w:val="NormalinTable"/>
            </w:pPr>
            <w:r>
              <w:t>1513111090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0E" w14:textId="77777777" w:rsidR="00E546F5" w:rsidRDefault="00951CE2">
            <w:pPr>
              <w:pStyle w:val="Tier1"/>
            </w:pPr>
            <w:r>
              <w:t xml:space="preserve">Coconut (copra), palm kernel or babassu oil and fractions thereof, whether or not refined, but not chemically </w:t>
            </w:r>
            <w:r>
              <w:t>modified</w:t>
            </w:r>
          </w:p>
          <w:p w14:paraId="5910180F" w14:textId="77777777" w:rsidR="00E546F5" w:rsidRDefault="00951CE2">
            <w:pPr>
              <w:pStyle w:val="Tier2"/>
            </w:pPr>
            <w:r>
              <w:t>-</w:t>
            </w:r>
            <w:r>
              <w:tab/>
              <w:t>Coconut (copra) oil and its fractions</w:t>
            </w:r>
          </w:p>
          <w:p w14:paraId="59101810" w14:textId="77777777" w:rsidR="00E546F5" w:rsidRDefault="00951CE2">
            <w:pPr>
              <w:pStyle w:val="Tier3"/>
            </w:pPr>
            <w:r>
              <w:t>-</w:t>
            </w:r>
            <w:r>
              <w:tab/>
              <w:t>-</w:t>
            </w:r>
            <w:r>
              <w:tab/>
              <w:t>Crude oil</w:t>
            </w:r>
          </w:p>
          <w:p w14:paraId="59101811" w14:textId="77777777" w:rsidR="00E546F5" w:rsidRDefault="00951CE2">
            <w:pPr>
              <w:pStyle w:val="Tier4"/>
            </w:pPr>
            <w:r>
              <w:t>-</w:t>
            </w:r>
            <w:r>
              <w:tab/>
              <w:t>-</w:t>
            </w:r>
            <w:r>
              <w:tab/>
              <w:t>-</w:t>
            </w:r>
            <w:r>
              <w:tab/>
              <w:t>For technical or industrial uses other than the manufacture of foodstuffs for human consumption</w:t>
            </w:r>
          </w:p>
          <w:p w14:paraId="59101812" w14:textId="77777777" w:rsidR="00E546F5" w:rsidRDefault="00951CE2">
            <w:pPr>
              <w:pStyle w:val="Tier5"/>
            </w:pPr>
            <w:r>
              <w:t>-</w:t>
            </w:r>
            <w:r>
              <w:tab/>
              <w:t>-</w:t>
            </w:r>
            <w:r>
              <w:tab/>
              <w:t>-</w:t>
            </w:r>
            <w:r>
              <w:tab/>
              <w:t>-</w:t>
            </w:r>
            <w:r>
              <w:tab/>
              <w:t>Other</w:t>
            </w:r>
          </w:p>
          <w:p w14:paraId="59101813" w14:textId="77777777" w:rsidR="00E546F5" w:rsidRDefault="00951CE2">
            <w:pPr>
              <w:pStyle w:val="Tier5Bullet"/>
            </w:pPr>
            <w:r>
              <w:tab/>
            </w:r>
            <w:r>
              <w:tab/>
            </w:r>
            <w:r>
              <w:tab/>
            </w:r>
            <w:r>
              <w:tab/>
              <w:t>-</w:t>
            </w:r>
            <w:r>
              <w:tab/>
              <w:t xml:space="preserve">for incorporation in ships, boats or other vessels listed in Table 1, </w:t>
            </w:r>
            <w:r>
              <w:t>for the purposes of their construction, repair, maintenance or conversion;</w:t>
            </w:r>
          </w:p>
          <w:p w14:paraId="59101814" w14:textId="77777777" w:rsidR="00E546F5" w:rsidRDefault="00951CE2">
            <w:pPr>
              <w:pStyle w:val="Tier5Bullet"/>
            </w:pPr>
            <w:r>
              <w:tab/>
            </w:r>
            <w:r>
              <w:tab/>
            </w:r>
            <w:r>
              <w:tab/>
            </w:r>
            <w:r>
              <w:tab/>
              <w:t>-</w:t>
            </w:r>
            <w:r>
              <w:tab/>
              <w:t>for fitting to or equipping such ships, boats or other vessels;</w:t>
            </w:r>
          </w:p>
          <w:p w14:paraId="59101815" w14:textId="77777777" w:rsidR="00E546F5" w:rsidRDefault="00951CE2">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14:paraId="59101816" w14:textId="77777777" w:rsidR="00E546F5" w:rsidRDefault="00951CE2">
            <w:pPr>
              <w:pStyle w:val="Tier5Bullet"/>
            </w:pPr>
            <w:r>
              <w:tab/>
            </w:r>
            <w:r>
              <w:tab/>
            </w:r>
            <w:r>
              <w:tab/>
            </w:r>
            <w:r>
              <w:tab/>
              <w:t>-</w:t>
            </w:r>
            <w:r>
              <w:tab/>
              <w:t>for equipping the above platforms;</w:t>
            </w:r>
          </w:p>
          <w:p w14:paraId="5910181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18" w14:textId="77777777" w:rsidR="00E546F5" w:rsidRDefault="00951CE2">
            <w:pPr>
              <w:pStyle w:val="NormalinTable"/>
            </w:pPr>
            <w:r>
              <w:t>0.0%</w:t>
            </w:r>
          </w:p>
        </w:tc>
      </w:tr>
      <w:tr w:rsidR="00E546F5" w14:paraId="591018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1A" w14:textId="77777777" w:rsidR="00E546F5" w:rsidRDefault="00951CE2">
            <w:pPr>
              <w:pStyle w:val="NormalinTable"/>
            </w:pPr>
            <w:r>
              <w:t>1513119100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1B" w14:textId="77777777" w:rsidR="00E546F5" w:rsidRDefault="00951CE2">
            <w:pPr>
              <w:pStyle w:val="Tier1"/>
            </w:pPr>
            <w:r>
              <w:t>Coco</w:t>
            </w:r>
            <w:r>
              <w:t>nut (copra), palm kernel or babassu oil and fractions thereof, whether or not refined, but not chemically modified</w:t>
            </w:r>
          </w:p>
          <w:p w14:paraId="5910181C" w14:textId="77777777" w:rsidR="00E546F5" w:rsidRDefault="00951CE2">
            <w:pPr>
              <w:pStyle w:val="Tier2"/>
            </w:pPr>
            <w:r>
              <w:t>-</w:t>
            </w:r>
            <w:r>
              <w:tab/>
              <w:t>Coconut (copra) oil and its fractions</w:t>
            </w:r>
          </w:p>
          <w:p w14:paraId="5910181D" w14:textId="77777777" w:rsidR="00E546F5" w:rsidRDefault="00951CE2">
            <w:pPr>
              <w:pStyle w:val="Tier3"/>
            </w:pPr>
            <w:r>
              <w:t>-</w:t>
            </w:r>
            <w:r>
              <w:tab/>
              <w:t>-</w:t>
            </w:r>
            <w:r>
              <w:tab/>
              <w:t>Crude oil</w:t>
            </w:r>
          </w:p>
          <w:p w14:paraId="5910181E" w14:textId="77777777" w:rsidR="00E546F5" w:rsidRDefault="00951CE2">
            <w:pPr>
              <w:pStyle w:val="Tier4"/>
            </w:pPr>
            <w:r>
              <w:t>-</w:t>
            </w:r>
            <w:r>
              <w:tab/>
              <w:t>-</w:t>
            </w:r>
            <w:r>
              <w:tab/>
              <w:t>-</w:t>
            </w:r>
            <w:r>
              <w:tab/>
              <w:t>Other</w:t>
            </w:r>
          </w:p>
          <w:p w14:paraId="5910181F" w14:textId="77777777" w:rsidR="00E546F5" w:rsidRDefault="00951CE2">
            <w:pPr>
              <w:pStyle w:val="Tier5"/>
            </w:pPr>
            <w:r>
              <w:t>-</w:t>
            </w:r>
            <w:r>
              <w:tab/>
              <w:t>-</w:t>
            </w:r>
            <w:r>
              <w:tab/>
              <w:t>-</w:t>
            </w:r>
            <w:r>
              <w:tab/>
              <w:t>-</w:t>
            </w:r>
            <w:r>
              <w:tab/>
              <w:t>In immediate packings of a net content not exceeding 1 kg</w:t>
            </w:r>
          </w:p>
          <w:p w14:paraId="59101820"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1821" w14:textId="77777777" w:rsidR="00E546F5" w:rsidRDefault="00951CE2">
            <w:pPr>
              <w:pStyle w:val="Tier5Bullet"/>
            </w:pPr>
            <w:r>
              <w:tab/>
            </w:r>
            <w:r>
              <w:tab/>
            </w:r>
            <w:r>
              <w:tab/>
            </w:r>
            <w:r>
              <w:tab/>
              <w:t>-</w:t>
            </w:r>
            <w:r>
              <w:tab/>
              <w:t>for fitting to or equipping such ships, boats or other vessels;</w:t>
            </w:r>
          </w:p>
          <w:p w14:paraId="59101822"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1823" w14:textId="77777777" w:rsidR="00E546F5" w:rsidRDefault="00951CE2">
            <w:pPr>
              <w:pStyle w:val="Tier5Bullet"/>
            </w:pPr>
            <w:r>
              <w:tab/>
            </w:r>
            <w:r>
              <w:tab/>
            </w:r>
            <w:r>
              <w:tab/>
            </w:r>
            <w:r>
              <w:tab/>
              <w:t>-</w:t>
            </w:r>
            <w:r>
              <w:tab/>
              <w:t>for equipping the above platforms;</w:t>
            </w:r>
          </w:p>
          <w:p w14:paraId="59101824"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25" w14:textId="77777777" w:rsidR="00E546F5" w:rsidRDefault="00951CE2">
            <w:pPr>
              <w:pStyle w:val="NormalinTable"/>
            </w:pPr>
            <w:r>
              <w:t>0.0%</w:t>
            </w:r>
          </w:p>
        </w:tc>
      </w:tr>
      <w:tr w:rsidR="00E546F5" w14:paraId="591018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27" w14:textId="77777777" w:rsidR="00E546F5" w:rsidRDefault="00951CE2">
            <w:pPr>
              <w:pStyle w:val="NormalinTable"/>
            </w:pPr>
            <w:r>
              <w:t>1513119900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28" w14:textId="77777777" w:rsidR="00E546F5" w:rsidRDefault="00951CE2">
            <w:pPr>
              <w:pStyle w:val="Tier1"/>
            </w:pPr>
            <w:r>
              <w:t>Coconut (copra), palm kernel or babassu oil and fractions thereof, whether or not refined, but not chemically modified</w:t>
            </w:r>
          </w:p>
          <w:p w14:paraId="59101829" w14:textId="77777777" w:rsidR="00E546F5" w:rsidRDefault="00951CE2">
            <w:pPr>
              <w:pStyle w:val="Tier2"/>
            </w:pPr>
            <w:r>
              <w:t>-</w:t>
            </w:r>
            <w:r>
              <w:tab/>
              <w:t>Coconut (copra) oil and its fractions</w:t>
            </w:r>
          </w:p>
          <w:p w14:paraId="5910182A" w14:textId="77777777" w:rsidR="00E546F5" w:rsidRDefault="00951CE2">
            <w:pPr>
              <w:pStyle w:val="Tier3"/>
            </w:pPr>
            <w:r>
              <w:t>-</w:t>
            </w:r>
            <w:r>
              <w:tab/>
              <w:t>-</w:t>
            </w:r>
            <w:r>
              <w:tab/>
              <w:t>Crude oil</w:t>
            </w:r>
          </w:p>
          <w:p w14:paraId="5910182B" w14:textId="77777777" w:rsidR="00E546F5" w:rsidRDefault="00951CE2">
            <w:pPr>
              <w:pStyle w:val="Tier4"/>
            </w:pPr>
            <w:r>
              <w:t>-</w:t>
            </w:r>
            <w:r>
              <w:tab/>
              <w:t>-</w:t>
            </w:r>
            <w:r>
              <w:tab/>
              <w:t>-</w:t>
            </w:r>
            <w:r>
              <w:tab/>
              <w:t>Other</w:t>
            </w:r>
          </w:p>
          <w:p w14:paraId="5910182C" w14:textId="77777777" w:rsidR="00E546F5" w:rsidRDefault="00951CE2">
            <w:pPr>
              <w:pStyle w:val="Tier5"/>
            </w:pPr>
            <w:r>
              <w:t>-</w:t>
            </w:r>
            <w:r>
              <w:tab/>
              <w:t>-</w:t>
            </w:r>
            <w:r>
              <w:tab/>
            </w:r>
            <w:r>
              <w:t>-</w:t>
            </w:r>
            <w:r>
              <w:tab/>
              <w:t>-</w:t>
            </w:r>
            <w:r>
              <w:tab/>
              <w:t>Other</w:t>
            </w:r>
          </w:p>
          <w:p w14:paraId="5910182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182E" w14:textId="77777777" w:rsidR="00E546F5" w:rsidRDefault="00951CE2">
            <w:pPr>
              <w:pStyle w:val="Tier5Bullet"/>
            </w:pPr>
            <w:r>
              <w:tab/>
            </w:r>
            <w:r>
              <w:tab/>
            </w:r>
            <w:r>
              <w:tab/>
            </w:r>
            <w:r>
              <w:tab/>
              <w:t>-</w:t>
            </w:r>
            <w:r>
              <w:tab/>
              <w:t>for fitting to or equipping such ships, boats or other vessels;</w:t>
            </w:r>
          </w:p>
          <w:p w14:paraId="5910182F" w14:textId="77777777" w:rsidR="00E546F5" w:rsidRDefault="00951CE2">
            <w:pPr>
              <w:pStyle w:val="Tier5Bullet"/>
            </w:pPr>
            <w:r>
              <w:tab/>
            </w: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14:paraId="59101830" w14:textId="77777777" w:rsidR="00E546F5" w:rsidRDefault="00951CE2">
            <w:pPr>
              <w:pStyle w:val="Tier5Bullet"/>
            </w:pPr>
            <w:r>
              <w:tab/>
            </w:r>
            <w:r>
              <w:tab/>
            </w:r>
            <w:r>
              <w:tab/>
            </w:r>
            <w:r>
              <w:tab/>
              <w:t>-</w:t>
            </w:r>
            <w:r>
              <w:tab/>
              <w:t>for equipping the above platforms;</w:t>
            </w:r>
          </w:p>
          <w:p w14:paraId="59101831" w14:textId="77777777" w:rsidR="00E546F5" w:rsidRDefault="00951CE2">
            <w:pPr>
              <w:pStyle w:val="Tier5Bullet"/>
            </w:pPr>
            <w:r>
              <w:tab/>
            </w:r>
            <w:r>
              <w:tab/>
            </w:r>
            <w:r>
              <w:tab/>
            </w:r>
            <w:r>
              <w:tab/>
              <w:t>-</w:t>
            </w:r>
            <w:r>
              <w:tab/>
              <w:t>fo</w:t>
            </w:r>
            <w:r>
              <w:t>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32" w14:textId="77777777" w:rsidR="00E546F5" w:rsidRDefault="00951CE2">
            <w:pPr>
              <w:pStyle w:val="NormalinTable"/>
            </w:pPr>
            <w:r>
              <w:t>0.0%</w:t>
            </w:r>
          </w:p>
        </w:tc>
      </w:tr>
      <w:tr w:rsidR="00E546F5" w14:paraId="591018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34" w14:textId="77777777" w:rsidR="00E546F5" w:rsidRDefault="00951CE2">
            <w:pPr>
              <w:pStyle w:val="NormalinTable"/>
            </w:pPr>
            <w:r>
              <w:t>1513191100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35" w14:textId="77777777" w:rsidR="00E546F5" w:rsidRDefault="00951CE2">
            <w:pPr>
              <w:pStyle w:val="Tier1"/>
            </w:pPr>
            <w:r>
              <w:t>Coconut (copra), palm kernel or babassu oil and fractions thereof, whether or not refined, but not chemically modified</w:t>
            </w:r>
          </w:p>
          <w:p w14:paraId="59101836" w14:textId="77777777" w:rsidR="00E546F5" w:rsidRDefault="00951CE2">
            <w:pPr>
              <w:pStyle w:val="Tier2"/>
            </w:pPr>
            <w:r>
              <w:t>-</w:t>
            </w:r>
            <w:r>
              <w:tab/>
              <w:t>Coconut (copra) oil and its fractions</w:t>
            </w:r>
          </w:p>
          <w:p w14:paraId="59101837" w14:textId="77777777" w:rsidR="00E546F5" w:rsidRDefault="00951CE2">
            <w:pPr>
              <w:pStyle w:val="Tier3"/>
            </w:pPr>
            <w:r>
              <w:t>-</w:t>
            </w:r>
            <w:r>
              <w:tab/>
              <w:t>-</w:t>
            </w:r>
            <w:r>
              <w:tab/>
              <w:t>Other</w:t>
            </w:r>
          </w:p>
          <w:p w14:paraId="59101838" w14:textId="77777777" w:rsidR="00E546F5" w:rsidRDefault="00951CE2">
            <w:pPr>
              <w:pStyle w:val="Tier4"/>
            </w:pPr>
            <w:r>
              <w:t>-</w:t>
            </w:r>
            <w:r>
              <w:tab/>
              <w:t>-</w:t>
            </w:r>
            <w:r>
              <w:tab/>
            </w:r>
            <w:r>
              <w:t>-</w:t>
            </w:r>
            <w:r>
              <w:tab/>
              <w:t>Solid fractions</w:t>
            </w:r>
          </w:p>
          <w:p w14:paraId="59101839" w14:textId="77777777" w:rsidR="00E546F5" w:rsidRDefault="00951CE2">
            <w:pPr>
              <w:pStyle w:val="Tier5"/>
            </w:pPr>
            <w:r>
              <w:t>-</w:t>
            </w:r>
            <w:r>
              <w:tab/>
              <w:t>-</w:t>
            </w:r>
            <w:r>
              <w:tab/>
              <w:t>-</w:t>
            </w:r>
            <w:r>
              <w:tab/>
              <w:t>-</w:t>
            </w:r>
            <w:r>
              <w:tab/>
              <w:t>In immediate packings of a net content not exceeding 1 kg</w:t>
            </w:r>
          </w:p>
          <w:p w14:paraId="5910183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183B" w14:textId="77777777" w:rsidR="00E546F5" w:rsidRDefault="00951CE2">
            <w:pPr>
              <w:pStyle w:val="Tier5Bullet"/>
            </w:pPr>
            <w:r>
              <w:tab/>
            </w:r>
            <w:r>
              <w:tab/>
            </w:r>
            <w:r>
              <w:tab/>
            </w:r>
            <w:r>
              <w:tab/>
              <w:t>-</w:t>
            </w:r>
            <w:r>
              <w:tab/>
              <w:t xml:space="preserve">for </w:t>
            </w:r>
            <w:r>
              <w:t>fitting to or equipping such ships, boats or other vessels;</w:t>
            </w:r>
          </w:p>
          <w:p w14:paraId="5910183C"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183D" w14:textId="77777777" w:rsidR="00E546F5" w:rsidRDefault="00951CE2">
            <w:pPr>
              <w:pStyle w:val="Tier5Bullet"/>
            </w:pPr>
            <w:r>
              <w:tab/>
            </w:r>
            <w:r>
              <w:tab/>
            </w:r>
            <w:r>
              <w:tab/>
            </w:r>
            <w:r>
              <w:tab/>
              <w:t>-</w:t>
            </w:r>
            <w:r>
              <w:tab/>
              <w:t>for equipping the above platforms;</w:t>
            </w:r>
          </w:p>
          <w:p w14:paraId="5910183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3F" w14:textId="77777777" w:rsidR="00E546F5" w:rsidRDefault="00951CE2">
            <w:pPr>
              <w:pStyle w:val="NormalinTable"/>
            </w:pPr>
            <w:r>
              <w:t>0.0%</w:t>
            </w:r>
          </w:p>
        </w:tc>
      </w:tr>
      <w:tr w:rsidR="00E546F5" w14:paraId="591018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41" w14:textId="77777777" w:rsidR="00E546F5" w:rsidRDefault="00951CE2">
            <w:pPr>
              <w:pStyle w:val="NormalinTable"/>
            </w:pPr>
            <w:r>
              <w:t>1513191900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42" w14:textId="77777777" w:rsidR="00E546F5" w:rsidRDefault="00951CE2">
            <w:pPr>
              <w:pStyle w:val="Tier1"/>
            </w:pPr>
            <w:r>
              <w:t>Coconut (copra), palm kernel or babassu oil and fractions thereof, whether or not refined</w:t>
            </w:r>
            <w:r>
              <w:t>, but not chemically modified</w:t>
            </w:r>
          </w:p>
          <w:p w14:paraId="59101843" w14:textId="77777777" w:rsidR="00E546F5" w:rsidRDefault="00951CE2">
            <w:pPr>
              <w:pStyle w:val="Tier2"/>
            </w:pPr>
            <w:r>
              <w:t>-</w:t>
            </w:r>
            <w:r>
              <w:tab/>
              <w:t>Coconut (copra) oil and its fractions</w:t>
            </w:r>
          </w:p>
          <w:p w14:paraId="59101844" w14:textId="77777777" w:rsidR="00E546F5" w:rsidRDefault="00951CE2">
            <w:pPr>
              <w:pStyle w:val="Tier3"/>
            </w:pPr>
            <w:r>
              <w:t>-</w:t>
            </w:r>
            <w:r>
              <w:tab/>
              <w:t>-</w:t>
            </w:r>
            <w:r>
              <w:tab/>
              <w:t>Other</w:t>
            </w:r>
          </w:p>
          <w:p w14:paraId="59101845" w14:textId="77777777" w:rsidR="00E546F5" w:rsidRDefault="00951CE2">
            <w:pPr>
              <w:pStyle w:val="Tier4"/>
            </w:pPr>
            <w:r>
              <w:t>-</w:t>
            </w:r>
            <w:r>
              <w:tab/>
              <w:t>-</w:t>
            </w:r>
            <w:r>
              <w:tab/>
              <w:t>-</w:t>
            </w:r>
            <w:r>
              <w:tab/>
              <w:t>Solid fractions</w:t>
            </w:r>
          </w:p>
          <w:p w14:paraId="59101846" w14:textId="77777777" w:rsidR="00E546F5" w:rsidRDefault="00951CE2">
            <w:pPr>
              <w:pStyle w:val="Tier5"/>
            </w:pPr>
            <w:r>
              <w:t>-</w:t>
            </w:r>
            <w:r>
              <w:tab/>
              <w:t>-</w:t>
            </w:r>
            <w:r>
              <w:tab/>
              <w:t>-</w:t>
            </w:r>
            <w:r>
              <w:tab/>
              <w:t>-</w:t>
            </w:r>
            <w:r>
              <w:tab/>
              <w:t>Other</w:t>
            </w:r>
          </w:p>
          <w:p w14:paraId="59101847"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1848" w14:textId="77777777" w:rsidR="00E546F5" w:rsidRDefault="00951CE2">
            <w:pPr>
              <w:pStyle w:val="Tier5Bullet"/>
            </w:pPr>
            <w:r>
              <w:tab/>
            </w:r>
            <w:r>
              <w:tab/>
            </w:r>
            <w:r>
              <w:tab/>
            </w:r>
            <w:r>
              <w:tab/>
              <w:t>-</w:t>
            </w:r>
            <w:r>
              <w:tab/>
              <w:t>for fitting to or equipping such ships, boats or other vessels;</w:t>
            </w:r>
          </w:p>
          <w:p w14:paraId="5910184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184A" w14:textId="77777777" w:rsidR="00E546F5" w:rsidRDefault="00951CE2">
            <w:pPr>
              <w:pStyle w:val="Tier5Bullet"/>
            </w:pPr>
            <w:r>
              <w:tab/>
            </w:r>
            <w:r>
              <w:tab/>
            </w:r>
            <w:r>
              <w:tab/>
            </w:r>
            <w:r>
              <w:tab/>
              <w:t>-</w:t>
            </w:r>
            <w:r>
              <w:tab/>
              <w:t>for equipping the above platforms;</w:t>
            </w:r>
          </w:p>
          <w:p w14:paraId="5910184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4C" w14:textId="77777777" w:rsidR="00E546F5" w:rsidRDefault="00951CE2">
            <w:pPr>
              <w:pStyle w:val="NormalinTable"/>
            </w:pPr>
            <w:r>
              <w:t>0.0%</w:t>
            </w:r>
          </w:p>
        </w:tc>
      </w:tr>
      <w:tr w:rsidR="00E546F5" w14:paraId="591018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4E" w14:textId="77777777" w:rsidR="00E546F5" w:rsidRDefault="00951CE2">
            <w:pPr>
              <w:pStyle w:val="NormalinTable"/>
            </w:pPr>
            <w:r>
              <w:t>1513193000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4F" w14:textId="77777777" w:rsidR="00E546F5" w:rsidRDefault="00951CE2">
            <w:pPr>
              <w:pStyle w:val="Tier1"/>
            </w:pPr>
            <w:r>
              <w:t xml:space="preserve">Coconut (copra), palm kernel or babassu oil and </w:t>
            </w:r>
            <w:r>
              <w:t>fractions thereof, whether or not refined, but not chemically modified</w:t>
            </w:r>
          </w:p>
          <w:p w14:paraId="59101850" w14:textId="77777777" w:rsidR="00E546F5" w:rsidRDefault="00951CE2">
            <w:pPr>
              <w:pStyle w:val="Tier2"/>
            </w:pPr>
            <w:r>
              <w:t>-</w:t>
            </w:r>
            <w:r>
              <w:tab/>
              <w:t>Coconut (copra) oil and its fractions</w:t>
            </w:r>
          </w:p>
          <w:p w14:paraId="59101851" w14:textId="77777777" w:rsidR="00E546F5" w:rsidRDefault="00951CE2">
            <w:pPr>
              <w:pStyle w:val="Tier3"/>
            </w:pPr>
            <w:r>
              <w:t>-</w:t>
            </w:r>
            <w:r>
              <w:tab/>
              <w:t>-</w:t>
            </w:r>
            <w:r>
              <w:tab/>
              <w:t>Other</w:t>
            </w:r>
          </w:p>
          <w:p w14:paraId="59101852" w14:textId="77777777" w:rsidR="00E546F5" w:rsidRDefault="00951CE2">
            <w:pPr>
              <w:pStyle w:val="Tier4"/>
            </w:pPr>
            <w:r>
              <w:t>-</w:t>
            </w:r>
            <w:r>
              <w:tab/>
              <w:t>-</w:t>
            </w:r>
            <w:r>
              <w:tab/>
              <w:t>-</w:t>
            </w:r>
            <w:r>
              <w:tab/>
              <w:t>Other</w:t>
            </w:r>
          </w:p>
          <w:p w14:paraId="59101853" w14:textId="77777777" w:rsidR="00E546F5" w:rsidRDefault="00951CE2">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54" w14:textId="77777777" w:rsidR="00E546F5" w:rsidRDefault="00951CE2">
            <w:pPr>
              <w:pStyle w:val="NormalinTable"/>
            </w:pPr>
            <w:r>
              <w:t>0.0%</w:t>
            </w:r>
          </w:p>
        </w:tc>
      </w:tr>
      <w:tr w:rsidR="00E546F5" w14:paraId="591018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56" w14:textId="77777777" w:rsidR="00E546F5" w:rsidRDefault="00951CE2">
            <w:pPr>
              <w:pStyle w:val="NormalinTable"/>
            </w:pPr>
            <w:r>
              <w:t>1513193090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57" w14:textId="77777777" w:rsidR="00E546F5" w:rsidRDefault="00951CE2">
            <w:pPr>
              <w:pStyle w:val="Tier1"/>
            </w:pPr>
            <w:r>
              <w:t>Coconut (copra), palm kernel or babassu oil and fractions thereof, whether or not refined, but not chemically modified</w:t>
            </w:r>
          </w:p>
          <w:p w14:paraId="59101858" w14:textId="77777777" w:rsidR="00E546F5" w:rsidRDefault="00951CE2">
            <w:pPr>
              <w:pStyle w:val="Tier2"/>
            </w:pPr>
            <w:r>
              <w:t>-</w:t>
            </w:r>
            <w:r>
              <w:tab/>
              <w:t>Coconut (copra) oil and its fractions</w:t>
            </w:r>
          </w:p>
          <w:p w14:paraId="59101859" w14:textId="77777777" w:rsidR="00E546F5" w:rsidRDefault="00951CE2">
            <w:pPr>
              <w:pStyle w:val="Tier3"/>
            </w:pPr>
            <w:r>
              <w:t>-</w:t>
            </w:r>
            <w:r>
              <w:tab/>
              <w:t>-</w:t>
            </w:r>
            <w:r>
              <w:tab/>
              <w:t>Other</w:t>
            </w:r>
          </w:p>
          <w:p w14:paraId="5910185A" w14:textId="77777777" w:rsidR="00E546F5" w:rsidRDefault="00951CE2">
            <w:pPr>
              <w:pStyle w:val="Tier4"/>
            </w:pPr>
            <w:r>
              <w:t>-</w:t>
            </w:r>
            <w:r>
              <w:tab/>
              <w:t>-</w:t>
            </w:r>
            <w:r>
              <w:tab/>
              <w:t>-</w:t>
            </w:r>
            <w:r>
              <w:tab/>
              <w:t>Other</w:t>
            </w:r>
          </w:p>
          <w:p w14:paraId="5910185B" w14:textId="77777777" w:rsidR="00E546F5" w:rsidRDefault="00951CE2">
            <w:pPr>
              <w:pStyle w:val="Tier5"/>
            </w:pPr>
            <w:r>
              <w:t>-</w:t>
            </w:r>
            <w:r>
              <w:tab/>
              <w:t>-</w:t>
            </w:r>
            <w:r>
              <w:tab/>
              <w:t>-</w:t>
            </w:r>
            <w:r>
              <w:tab/>
              <w:t>-</w:t>
            </w:r>
            <w:r>
              <w:tab/>
              <w:t xml:space="preserve">For technical or industrial uses other than the </w:t>
            </w:r>
            <w:r>
              <w:t>manufacture of foodstuffs for human consumption</w:t>
            </w:r>
          </w:p>
          <w:p w14:paraId="5910185C" w14:textId="77777777" w:rsidR="00E546F5" w:rsidRDefault="00951CE2">
            <w:pPr>
              <w:pStyle w:val="Tier6"/>
            </w:pPr>
            <w:r>
              <w:t>-</w:t>
            </w:r>
            <w:r>
              <w:tab/>
              <w:t>-</w:t>
            </w:r>
            <w:r>
              <w:tab/>
              <w:t>-</w:t>
            </w:r>
            <w:r>
              <w:tab/>
              <w:t>-</w:t>
            </w:r>
            <w:r>
              <w:tab/>
              <w:t>-</w:t>
            </w:r>
            <w:r>
              <w:tab/>
              <w:t>Other</w:t>
            </w:r>
          </w:p>
          <w:p w14:paraId="5910185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185E" w14:textId="77777777" w:rsidR="00E546F5" w:rsidRDefault="00951CE2">
            <w:pPr>
              <w:pStyle w:val="Tier6Bullet"/>
            </w:pPr>
            <w:r>
              <w:tab/>
            </w:r>
            <w:r>
              <w:tab/>
            </w:r>
            <w:r>
              <w:tab/>
            </w:r>
            <w:r>
              <w:tab/>
            </w:r>
            <w:r>
              <w:tab/>
              <w:t>-</w:t>
            </w:r>
            <w:r>
              <w:tab/>
              <w:t xml:space="preserve">for fitting to or equipping such </w:t>
            </w:r>
            <w:r>
              <w:t>ships, boats or other vessels;</w:t>
            </w:r>
          </w:p>
          <w:p w14:paraId="5910185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1860" w14:textId="77777777" w:rsidR="00E546F5" w:rsidRDefault="00951CE2">
            <w:pPr>
              <w:pStyle w:val="Tier6Bullet"/>
            </w:pPr>
            <w:r>
              <w:tab/>
            </w:r>
            <w:r>
              <w:tab/>
            </w:r>
            <w:r>
              <w:tab/>
            </w:r>
            <w:r>
              <w:tab/>
            </w:r>
            <w:r>
              <w:tab/>
              <w:t>-</w:t>
            </w:r>
            <w:r>
              <w:tab/>
              <w:t>for equipping the above platforms;</w:t>
            </w:r>
          </w:p>
          <w:p w14:paraId="5910186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62" w14:textId="77777777" w:rsidR="00E546F5" w:rsidRDefault="00951CE2">
            <w:pPr>
              <w:pStyle w:val="NormalinTable"/>
            </w:pPr>
            <w:r>
              <w:t>0.0%</w:t>
            </w:r>
          </w:p>
        </w:tc>
      </w:tr>
      <w:tr w:rsidR="00E546F5" w14:paraId="591018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64" w14:textId="77777777" w:rsidR="00E546F5" w:rsidRDefault="00951CE2">
            <w:pPr>
              <w:pStyle w:val="NormalinTable"/>
            </w:pPr>
            <w:r>
              <w:t>1513199100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65" w14:textId="77777777" w:rsidR="00E546F5" w:rsidRDefault="00951CE2">
            <w:pPr>
              <w:pStyle w:val="Tier1"/>
            </w:pPr>
            <w:r>
              <w:t xml:space="preserve">Coconut (copra), palm kernel or babassu oil and fractions thereof, whether or not refined, but not </w:t>
            </w:r>
            <w:r>
              <w:t>chemically modified</w:t>
            </w:r>
          </w:p>
          <w:p w14:paraId="59101866" w14:textId="77777777" w:rsidR="00E546F5" w:rsidRDefault="00951CE2">
            <w:pPr>
              <w:pStyle w:val="Tier2"/>
            </w:pPr>
            <w:r>
              <w:t>-</w:t>
            </w:r>
            <w:r>
              <w:tab/>
              <w:t>Coconut (copra) oil and its fractions</w:t>
            </w:r>
          </w:p>
          <w:p w14:paraId="59101867" w14:textId="77777777" w:rsidR="00E546F5" w:rsidRDefault="00951CE2">
            <w:pPr>
              <w:pStyle w:val="Tier3"/>
            </w:pPr>
            <w:r>
              <w:t>-</w:t>
            </w:r>
            <w:r>
              <w:tab/>
              <w:t>-</w:t>
            </w:r>
            <w:r>
              <w:tab/>
              <w:t>Other</w:t>
            </w:r>
          </w:p>
          <w:p w14:paraId="59101868" w14:textId="77777777" w:rsidR="00E546F5" w:rsidRDefault="00951CE2">
            <w:pPr>
              <w:pStyle w:val="Tier4"/>
            </w:pPr>
            <w:r>
              <w:t>-</w:t>
            </w:r>
            <w:r>
              <w:tab/>
              <w:t>-</w:t>
            </w:r>
            <w:r>
              <w:tab/>
              <w:t>-</w:t>
            </w:r>
            <w:r>
              <w:tab/>
              <w:t>Other</w:t>
            </w:r>
          </w:p>
          <w:p w14:paraId="59101869" w14:textId="77777777" w:rsidR="00E546F5" w:rsidRDefault="00951CE2">
            <w:pPr>
              <w:pStyle w:val="Tier5"/>
            </w:pPr>
            <w:r>
              <w:t>-</w:t>
            </w:r>
            <w:r>
              <w:tab/>
              <w:t>-</w:t>
            </w:r>
            <w:r>
              <w:tab/>
              <w:t>-</w:t>
            </w:r>
            <w:r>
              <w:tab/>
              <w:t>-</w:t>
            </w:r>
            <w:r>
              <w:tab/>
              <w:t>Other</w:t>
            </w:r>
          </w:p>
          <w:p w14:paraId="5910186A" w14:textId="77777777" w:rsidR="00E546F5" w:rsidRDefault="00951CE2">
            <w:pPr>
              <w:pStyle w:val="Tier6"/>
            </w:pPr>
            <w:r>
              <w:t>-</w:t>
            </w:r>
            <w:r>
              <w:tab/>
              <w:t>-</w:t>
            </w:r>
            <w:r>
              <w:tab/>
              <w:t>-</w:t>
            </w:r>
            <w:r>
              <w:tab/>
              <w:t>-</w:t>
            </w:r>
            <w:r>
              <w:tab/>
              <w:t>-</w:t>
            </w:r>
            <w:r>
              <w:tab/>
              <w:t>In immediate packings of a net content not exceeding 1 kg</w:t>
            </w:r>
          </w:p>
          <w:p w14:paraId="5910186B"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186C" w14:textId="77777777" w:rsidR="00E546F5" w:rsidRDefault="00951CE2">
            <w:pPr>
              <w:pStyle w:val="Tier6Bullet"/>
            </w:pPr>
            <w:r>
              <w:tab/>
            </w:r>
            <w:r>
              <w:tab/>
            </w:r>
            <w:r>
              <w:tab/>
            </w:r>
            <w:r>
              <w:tab/>
            </w:r>
            <w:r>
              <w:tab/>
              <w:t>-</w:t>
            </w:r>
            <w:r>
              <w:tab/>
              <w:t>for fitting to or equipping such ships, boats or other vessels;</w:t>
            </w:r>
          </w:p>
          <w:p w14:paraId="5910186D"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186E" w14:textId="77777777" w:rsidR="00E546F5" w:rsidRDefault="00951CE2">
            <w:pPr>
              <w:pStyle w:val="Tier6Bullet"/>
            </w:pPr>
            <w:r>
              <w:tab/>
            </w:r>
            <w:r>
              <w:tab/>
            </w:r>
            <w:r>
              <w:tab/>
            </w:r>
            <w:r>
              <w:tab/>
            </w:r>
            <w:r>
              <w:tab/>
              <w:t>-</w:t>
            </w:r>
            <w:r>
              <w:tab/>
              <w:t>for equipping the above platforms;</w:t>
            </w:r>
          </w:p>
          <w:p w14:paraId="5910186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70" w14:textId="77777777" w:rsidR="00E546F5" w:rsidRDefault="00951CE2">
            <w:pPr>
              <w:pStyle w:val="NormalinTable"/>
            </w:pPr>
            <w:r>
              <w:t>0.0%</w:t>
            </w:r>
          </w:p>
        </w:tc>
      </w:tr>
      <w:tr w:rsidR="00E546F5" w14:paraId="591018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72" w14:textId="77777777" w:rsidR="00E546F5" w:rsidRDefault="00951CE2">
            <w:pPr>
              <w:pStyle w:val="NormalinTable"/>
            </w:pPr>
            <w:r>
              <w:t>1513199900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73" w14:textId="77777777" w:rsidR="00E546F5" w:rsidRDefault="00951CE2">
            <w:pPr>
              <w:pStyle w:val="Tier1"/>
            </w:pPr>
            <w:r>
              <w:t xml:space="preserve">Coconut </w:t>
            </w:r>
            <w:r>
              <w:t>(copra), palm kernel or babassu oil and fractions thereof, whether or not refined, but not chemically modified</w:t>
            </w:r>
          </w:p>
          <w:p w14:paraId="59101874" w14:textId="77777777" w:rsidR="00E546F5" w:rsidRDefault="00951CE2">
            <w:pPr>
              <w:pStyle w:val="Tier2"/>
            </w:pPr>
            <w:r>
              <w:t>-</w:t>
            </w:r>
            <w:r>
              <w:tab/>
              <w:t>Coconut (copra) oil and its fractions</w:t>
            </w:r>
          </w:p>
          <w:p w14:paraId="59101875" w14:textId="77777777" w:rsidR="00E546F5" w:rsidRDefault="00951CE2">
            <w:pPr>
              <w:pStyle w:val="Tier3"/>
            </w:pPr>
            <w:r>
              <w:t>-</w:t>
            </w:r>
            <w:r>
              <w:tab/>
              <w:t>-</w:t>
            </w:r>
            <w:r>
              <w:tab/>
              <w:t>Other</w:t>
            </w:r>
          </w:p>
          <w:p w14:paraId="59101876" w14:textId="77777777" w:rsidR="00E546F5" w:rsidRDefault="00951CE2">
            <w:pPr>
              <w:pStyle w:val="Tier4"/>
            </w:pPr>
            <w:r>
              <w:t>-</w:t>
            </w:r>
            <w:r>
              <w:tab/>
              <w:t>-</w:t>
            </w:r>
            <w:r>
              <w:tab/>
              <w:t>-</w:t>
            </w:r>
            <w:r>
              <w:tab/>
              <w:t>Other</w:t>
            </w:r>
          </w:p>
          <w:p w14:paraId="59101877" w14:textId="77777777" w:rsidR="00E546F5" w:rsidRDefault="00951CE2">
            <w:pPr>
              <w:pStyle w:val="Tier5"/>
            </w:pPr>
            <w:r>
              <w:t>-</w:t>
            </w:r>
            <w:r>
              <w:tab/>
              <w:t>-</w:t>
            </w:r>
            <w:r>
              <w:tab/>
              <w:t>-</w:t>
            </w:r>
            <w:r>
              <w:tab/>
              <w:t>-</w:t>
            </w:r>
            <w:r>
              <w:tab/>
              <w:t>Other</w:t>
            </w:r>
          </w:p>
          <w:p w14:paraId="59101878" w14:textId="77777777" w:rsidR="00E546F5" w:rsidRDefault="00951CE2">
            <w:pPr>
              <w:pStyle w:val="Tier6"/>
            </w:pPr>
            <w:r>
              <w:t>-</w:t>
            </w:r>
            <w:r>
              <w:tab/>
              <w:t>-</w:t>
            </w:r>
            <w:r>
              <w:tab/>
              <w:t>-</w:t>
            </w:r>
            <w:r>
              <w:tab/>
              <w:t>-</w:t>
            </w:r>
            <w:r>
              <w:tab/>
              <w:t>-</w:t>
            </w:r>
            <w:r>
              <w:tab/>
              <w:t>Other</w:t>
            </w:r>
          </w:p>
          <w:p w14:paraId="59101879"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187A" w14:textId="77777777" w:rsidR="00E546F5" w:rsidRDefault="00951CE2">
            <w:pPr>
              <w:pStyle w:val="Tier6Bullet"/>
            </w:pPr>
            <w:r>
              <w:tab/>
            </w:r>
            <w:r>
              <w:tab/>
            </w:r>
            <w:r>
              <w:tab/>
            </w:r>
            <w:r>
              <w:tab/>
            </w:r>
            <w:r>
              <w:tab/>
              <w:t>-</w:t>
            </w:r>
            <w:r>
              <w:tab/>
              <w:t>for fitting to or equipping such ships, boats or other vessels;</w:t>
            </w:r>
          </w:p>
          <w:p w14:paraId="5910187B"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187C" w14:textId="77777777" w:rsidR="00E546F5" w:rsidRDefault="00951CE2">
            <w:pPr>
              <w:pStyle w:val="Tier6Bullet"/>
            </w:pPr>
            <w:r>
              <w:tab/>
            </w:r>
            <w:r>
              <w:tab/>
            </w:r>
            <w:r>
              <w:tab/>
            </w:r>
            <w:r>
              <w:tab/>
            </w:r>
            <w:r>
              <w:tab/>
              <w:t>-</w:t>
            </w:r>
            <w:r>
              <w:tab/>
              <w:t>for equipping the above platforms;</w:t>
            </w:r>
          </w:p>
          <w:p w14:paraId="5910187D"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7E" w14:textId="77777777" w:rsidR="00E546F5" w:rsidRDefault="00951CE2">
            <w:pPr>
              <w:pStyle w:val="NormalinTable"/>
            </w:pPr>
            <w:r>
              <w:t>0.0%</w:t>
            </w:r>
          </w:p>
        </w:tc>
      </w:tr>
      <w:tr w:rsidR="00E546F5" w14:paraId="591018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80" w14:textId="77777777" w:rsidR="00E546F5" w:rsidRDefault="00951CE2">
            <w:pPr>
              <w:pStyle w:val="NormalinTable"/>
            </w:pPr>
            <w:r>
              <w:t>1513211000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81" w14:textId="77777777" w:rsidR="00E546F5" w:rsidRDefault="00951CE2">
            <w:pPr>
              <w:pStyle w:val="Tier1"/>
            </w:pPr>
            <w:r>
              <w:t>Coconut (copra), palm kernel or babassu oil and fractions thereof, whether or not refined, but not chemically modified</w:t>
            </w:r>
          </w:p>
          <w:p w14:paraId="59101882" w14:textId="77777777" w:rsidR="00E546F5" w:rsidRDefault="00951CE2">
            <w:pPr>
              <w:pStyle w:val="Tier2"/>
            </w:pPr>
            <w:r>
              <w:t>-</w:t>
            </w:r>
            <w:r>
              <w:tab/>
              <w:t>Palm kernel or babassu oil and fractions thereof</w:t>
            </w:r>
          </w:p>
          <w:p w14:paraId="59101883" w14:textId="77777777" w:rsidR="00E546F5" w:rsidRDefault="00951CE2">
            <w:pPr>
              <w:pStyle w:val="Tier3"/>
            </w:pPr>
            <w:r>
              <w:t>-</w:t>
            </w:r>
            <w:r>
              <w:tab/>
              <w:t>-</w:t>
            </w:r>
            <w:r>
              <w:tab/>
              <w:t>Crude oil</w:t>
            </w:r>
          </w:p>
          <w:p w14:paraId="59101884" w14:textId="77777777" w:rsidR="00E546F5" w:rsidRDefault="00951CE2">
            <w:pPr>
              <w:pStyle w:val="Tier4"/>
            </w:pPr>
            <w:r>
              <w:t>-</w:t>
            </w:r>
            <w:r>
              <w:tab/>
              <w:t>-</w:t>
            </w:r>
            <w:r>
              <w:tab/>
              <w:t>-</w:t>
            </w:r>
            <w:r>
              <w:tab/>
              <w:t xml:space="preserve">For technical or </w:t>
            </w:r>
            <w:r>
              <w:t>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85" w14:textId="77777777" w:rsidR="00E546F5" w:rsidRDefault="00951CE2">
            <w:pPr>
              <w:pStyle w:val="NormalinTable"/>
            </w:pPr>
            <w:r>
              <w:t>0.0%</w:t>
            </w:r>
          </w:p>
          <w:p w14:paraId="59101886" w14:textId="77777777" w:rsidR="00E546F5" w:rsidRDefault="00E546F5">
            <w:pPr>
              <w:pStyle w:val="NormalinTable"/>
            </w:pPr>
          </w:p>
        </w:tc>
      </w:tr>
      <w:tr w:rsidR="00E546F5" w14:paraId="591018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88" w14:textId="77777777" w:rsidR="00E546F5" w:rsidRDefault="00951CE2">
            <w:pPr>
              <w:pStyle w:val="NormalinTable"/>
            </w:pPr>
            <w:r>
              <w:t>1513211090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89" w14:textId="77777777" w:rsidR="00E546F5" w:rsidRDefault="00951CE2">
            <w:pPr>
              <w:pStyle w:val="Tier1"/>
            </w:pPr>
            <w:r>
              <w:t>Coconut (copra), palm kernel or babassu oil and fractions thereof, whether or not refined, but not chemically modified</w:t>
            </w:r>
          </w:p>
          <w:p w14:paraId="5910188A" w14:textId="77777777" w:rsidR="00E546F5" w:rsidRDefault="00951CE2">
            <w:pPr>
              <w:pStyle w:val="Tier2"/>
            </w:pPr>
            <w:r>
              <w:t>-</w:t>
            </w:r>
            <w:r>
              <w:tab/>
              <w:t xml:space="preserve">Palm kernel or babassu oil and </w:t>
            </w:r>
            <w:r>
              <w:t>fractions thereof</w:t>
            </w:r>
          </w:p>
          <w:p w14:paraId="5910188B" w14:textId="77777777" w:rsidR="00E546F5" w:rsidRDefault="00951CE2">
            <w:pPr>
              <w:pStyle w:val="Tier3"/>
            </w:pPr>
            <w:r>
              <w:t>-</w:t>
            </w:r>
            <w:r>
              <w:tab/>
              <w:t>-</w:t>
            </w:r>
            <w:r>
              <w:tab/>
              <w:t>Crude oil</w:t>
            </w:r>
          </w:p>
          <w:p w14:paraId="5910188C" w14:textId="77777777" w:rsidR="00E546F5" w:rsidRDefault="00951CE2">
            <w:pPr>
              <w:pStyle w:val="Tier4"/>
            </w:pPr>
            <w:r>
              <w:t>-</w:t>
            </w:r>
            <w:r>
              <w:tab/>
              <w:t>-</w:t>
            </w:r>
            <w:r>
              <w:tab/>
              <w:t>-</w:t>
            </w:r>
            <w:r>
              <w:tab/>
              <w:t>For technical or industrial uses other than the manufacture of foodstuffs for human consumption</w:t>
            </w:r>
          </w:p>
          <w:p w14:paraId="5910188D" w14:textId="77777777" w:rsidR="00E546F5" w:rsidRDefault="00951CE2">
            <w:pPr>
              <w:pStyle w:val="Tier5"/>
            </w:pPr>
            <w:r>
              <w:t>-</w:t>
            </w:r>
            <w:r>
              <w:tab/>
              <w:t>-</w:t>
            </w:r>
            <w:r>
              <w:tab/>
              <w:t>-</w:t>
            </w:r>
            <w:r>
              <w:tab/>
              <w:t>-</w:t>
            </w:r>
            <w:r>
              <w:tab/>
              <w:t>Other</w:t>
            </w:r>
          </w:p>
          <w:p w14:paraId="5910188E" w14:textId="77777777" w:rsidR="00E546F5" w:rsidRDefault="00951CE2">
            <w:pPr>
              <w:pStyle w:val="Tier5Bullet"/>
            </w:pPr>
            <w:r>
              <w:tab/>
            </w:r>
            <w:r>
              <w:tab/>
            </w:r>
            <w:r>
              <w:tab/>
            </w:r>
            <w:r>
              <w:tab/>
              <w:t>-</w:t>
            </w:r>
            <w:r>
              <w:tab/>
              <w:t>for incorporation in ships, boats or other vessels listed in Table 1, for the purposes of their constr</w:t>
            </w:r>
            <w:r>
              <w:t>uction, repair, maintenance or conversion;</w:t>
            </w:r>
          </w:p>
          <w:p w14:paraId="5910188F" w14:textId="77777777" w:rsidR="00E546F5" w:rsidRDefault="00951CE2">
            <w:pPr>
              <w:pStyle w:val="Tier5Bullet"/>
            </w:pPr>
            <w:r>
              <w:tab/>
            </w:r>
            <w:r>
              <w:tab/>
            </w:r>
            <w:r>
              <w:tab/>
            </w:r>
            <w:r>
              <w:tab/>
              <w:t>-</w:t>
            </w:r>
            <w:r>
              <w:tab/>
              <w:t>for fitting to or equipping such ships, boats or other vessels;</w:t>
            </w:r>
          </w:p>
          <w:p w14:paraId="59101890"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1891" w14:textId="77777777" w:rsidR="00E546F5" w:rsidRDefault="00951CE2">
            <w:pPr>
              <w:pStyle w:val="Tier5Bullet"/>
            </w:pPr>
            <w:r>
              <w:tab/>
            </w:r>
            <w:r>
              <w:tab/>
            </w:r>
            <w:r>
              <w:tab/>
            </w:r>
            <w:r>
              <w:tab/>
              <w:t>-</w:t>
            </w:r>
            <w:r>
              <w:tab/>
              <w:t>for equipping the above platforms;</w:t>
            </w:r>
          </w:p>
          <w:p w14:paraId="5910189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93" w14:textId="77777777" w:rsidR="00E546F5" w:rsidRDefault="00951CE2">
            <w:pPr>
              <w:pStyle w:val="NormalinTable"/>
            </w:pPr>
            <w:r>
              <w:t>0.0%</w:t>
            </w:r>
          </w:p>
        </w:tc>
      </w:tr>
      <w:tr w:rsidR="00E546F5" w14:paraId="591018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95" w14:textId="77777777" w:rsidR="00E546F5" w:rsidRDefault="00951CE2">
            <w:pPr>
              <w:pStyle w:val="NormalinTable"/>
            </w:pPr>
            <w:r>
              <w:t>1513213000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96" w14:textId="77777777" w:rsidR="00E546F5" w:rsidRDefault="00951CE2">
            <w:pPr>
              <w:pStyle w:val="Tier1"/>
            </w:pPr>
            <w:r>
              <w:t xml:space="preserve">Coconut (copra), palm kernel or </w:t>
            </w:r>
            <w:r>
              <w:t>babassu oil and fractions thereof, whether or not refined, but not chemically modified</w:t>
            </w:r>
          </w:p>
          <w:p w14:paraId="59101897" w14:textId="77777777" w:rsidR="00E546F5" w:rsidRDefault="00951CE2">
            <w:pPr>
              <w:pStyle w:val="Tier2"/>
            </w:pPr>
            <w:r>
              <w:t>-</w:t>
            </w:r>
            <w:r>
              <w:tab/>
              <w:t>Palm kernel or babassu oil and fractions thereof</w:t>
            </w:r>
          </w:p>
          <w:p w14:paraId="59101898" w14:textId="77777777" w:rsidR="00E546F5" w:rsidRDefault="00951CE2">
            <w:pPr>
              <w:pStyle w:val="Tier3"/>
            </w:pPr>
            <w:r>
              <w:t>-</w:t>
            </w:r>
            <w:r>
              <w:tab/>
              <w:t>-</w:t>
            </w:r>
            <w:r>
              <w:tab/>
              <w:t>Crude oil</w:t>
            </w:r>
          </w:p>
          <w:p w14:paraId="59101899" w14:textId="77777777" w:rsidR="00E546F5" w:rsidRDefault="00951CE2">
            <w:pPr>
              <w:pStyle w:val="Tier4"/>
            </w:pPr>
            <w:r>
              <w:t>-</w:t>
            </w:r>
            <w:r>
              <w:tab/>
              <w:t>-</w:t>
            </w:r>
            <w:r>
              <w:tab/>
              <w:t>-</w:t>
            </w:r>
            <w:r>
              <w:tab/>
              <w:t>Other</w:t>
            </w:r>
          </w:p>
          <w:p w14:paraId="5910189A" w14:textId="77777777" w:rsidR="00E546F5" w:rsidRDefault="00951CE2">
            <w:pPr>
              <w:pStyle w:val="Tier5"/>
            </w:pPr>
            <w:r>
              <w:t>-</w:t>
            </w:r>
            <w:r>
              <w:tab/>
              <w:t>-</w:t>
            </w:r>
            <w:r>
              <w:tab/>
              <w:t>-</w:t>
            </w:r>
            <w:r>
              <w:tab/>
              <w:t>-</w:t>
            </w:r>
            <w:r>
              <w:tab/>
              <w:t>In immediate packings of a net content not exceeding 1 kg</w:t>
            </w:r>
          </w:p>
          <w:p w14:paraId="5910189B" w14:textId="77777777" w:rsidR="00E546F5" w:rsidRDefault="00951CE2">
            <w:pPr>
              <w:pStyle w:val="Tier5Bullet"/>
            </w:pPr>
            <w:r>
              <w:tab/>
            </w:r>
            <w:r>
              <w:tab/>
            </w:r>
            <w:r>
              <w:tab/>
            </w:r>
            <w:r>
              <w:tab/>
              <w:t>-</w:t>
            </w:r>
            <w:r>
              <w:tab/>
              <w:t>for incorporation in</w:t>
            </w:r>
            <w:r>
              <w:t xml:space="preserve"> ships, boats or other vessels listed in Table 1, for the purposes of their construction, repair, maintenance or conversion;</w:t>
            </w:r>
          </w:p>
          <w:p w14:paraId="5910189C" w14:textId="77777777" w:rsidR="00E546F5" w:rsidRDefault="00951CE2">
            <w:pPr>
              <w:pStyle w:val="Tier5Bullet"/>
            </w:pPr>
            <w:r>
              <w:tab/>
            </w:r>
            <w:r>
              <w:tab/>
            </w:r>
            <w:r>
              <w:tab/>
            </w:r>
            <w:r>
              <w:tab/>
              <w:t>-</w:t>
            </w:r>
            <w:r>
              <w:tab/>
              <w:t>for fitting to or equipping such ships, boats or other vessels;</w:t>
            </w:r>
          </w:p>
          <w:p w14:paraId="5910189D"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189E" w14:textId="77777777" w:rsidR="00E546F5" w:rsidRDefault="00951CE2">
            <w:pPr>
              <w:pStyle w:val="Tier5Bullet"/>
            </w:pPr>
            <w:r>
              <w:tab/>
            </w:r>
            <w:r>
              <w:tab/>
            </w:r>
            <w:r>
              <w:tab/>
            </w:r>
            <w:r>
              <w:tab/>
              <w:t>-</w:t>
            </w:r>
            <w:r>
              <w:tab/>
              <w:t>for equipping the above platforms;</w:t>
            </w:r>
          </w:p>
          <w:p w14:paraId="5910189F"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A0" w14:textId="77777777" w:rsidR="00E546F5" w:rsidRDefault="00951CE2">
            <w:pPr>
              <w:pStyle w:val="NormalinTable"/>
            </w:pPr>
            <w:r>
              <w:t>0.0%</w:t>
            </w:r>
          </w:p>
        </w:tc>
      </w:tr>
      <w:tr w:rsidR="00E546F5" w14:paraId="591018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A2" w14:textId="77777777" w:rsidR="00E546F5" w:rsidRDefault="00951CE2">
            <w:pPr>
              <w:pStyle w:val="NormalinTable"/>
            </w:pPr>
            <w:r>
              <w:t>1513219000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A3" w14:textId="77777777" w:rsidR="00E546F5" w:rsidRDefault="00951CE2">
            <w:pPr>
              <w:pStyle w:val="Tier1"/>
            </w:pPr>
            <w:r>
              <w:t>Coconut (copra), palm kernel or babassu oil and fractions thereof, whether or not refined, but not chemically modified</w:t>
            </w:r>
          </w:p>
          <w:p w14:paraId="591018A4" w14:textId="77777777" w:rsidR="00E546F5" w:rsidRDefault="00951CE2">
            <w:pPr>
              <w:pStyle w:val="Tier2"/>
            </w:pPr>
            <w:r>
              <w:t>-</w:t>
            </w:r>
            <w:r>
              <w:tab/>
              <w:t>Palm kernel or babassu oil and fractions thereof</w:t>
            </w:r>
          </w:p>
          <w:p w14:paraId="591018A5" w14:textId="77777777" w:rsidR="00E546F5" w:rsidRDefault="00951CE2">
            <w:pPr>
              <w:pStyle w:val="Tier3"/>
            </w:pPr>
            <w:r>
              <w:t>-</w:t>
            </w:r>
            <w:r>
              <w:tab/>
              <w:t>-</w:t>
            </w:r>
            <w:r>
              <w:tab/>
              <w:t>Crude oil</w:t>
            </w:r>
          </w:p>
          <w:p w14:paraId="591018A6" w14:textId="77777777" w:rsidR="00E546F5" w:rsidRDefault="00951CE2">
            <w:pPr>
              <w:pStyle w:val="Tier4"/>
            </w:pPr>
            <w:r>
              <w:t>-</w:t>
            </w:r>
            <w:r>
              <w:tab/>
              <w:t>-</w:t>
            </w:r>
            <w:r>
              <w:tab/>
              <w:t>-</w:t>
            </w:r>
            <w:r>
              <w:tab/>
              <w:t>Other</w:t>
            </w:r>
          </w:p>
          <w:p w14:paraId="591018A7" w14:textId="77777777" w:rsidR="00E546F5" w:rsidRDefault="00951CE2">
            <w:pPr>
              <w:pStyle w:val="Tier5"/>
            </w:pPr>
            <w:r>
              <w:t>-</w:t>
            </w:r>
            <w:r>
              <w:tab/>
              <w:t>-</w:t>
            </w:r>
            <w:r>
              <w:tab/>
              <w:t>-</w:t>
            </w:r>
            <w:r>
              <w:tab/>
              <w:t>-</w:t>
            </w:r>
            <w:r>
              <w:tab/>
              <w:t>Other</w:t>
            </w:r>
          </w:p>
          <w:p w14:paraId="591018A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18A9" w14:textId="77777777" w:rsidR="00E546F5" w:rsidRDefault="00951CE2">
            <w:pPr>
              <w:pStyle w:val="Tier5Bullet"/>
            </w:pPr>
            <w:r>
              <w:tab/>
            </w:r>
            <w:r>
              <w:tab/>
            </w:r>
            <w:r>
              <w:tab/>
            </w:r>
            <w:r>
              <w:tab/>
              <w:t>-</w:t>
            </w:r>
            <w:r>
              <w:tab/>
              <w:t>for fitting to or equipping such ships, boats or other vessels;</w:t>
            </w:r>
          </w:p>
          <w:p w14:paraId="591018AA" w14:textId="77777777" w:rsidR="00E546F5" w:rsidRDefault="00951CE2">
            <w:pPr>
              <w:pStyle w:val="Tier5Bullet"/>
            </w:pPr>
            <w:r>
              <w:tab/>
            </w: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14:paraId="591018AB" w14:textId="77777777" w:rsidR="00E546F5" w:rsidRDefault="00951CE2">
            <w:pPr>
              <w:pStyle w:val="Tier5Bullet"/>
            </w:pPr>
            <w:r>
              <w:tab/>
            </w:r>
            <w:r>
              <w:tab/>
            </w:r>
            <w:r>
              <w:tab/>
            </w:r>
            <w:r>
              <w:tab/>
              <w:t>-</w:t>
            </w:r>
            <w:r>
              <w:tab/>
              <w:t>for equipping the above platforms;</w:t>
            </w:r>
          </w:p>
          <w:p w14:paraId="591018AC" w14:textId="77777777" w:rsidR="00E546F5" w:rsidRDefault="00951CE2">
            <w:pPr>
              <w:pStyle w:val="Tier5Bullet"/>
            </w:pPr>
            <w:r>
              <w:tab/>
            </w:r>
            <w:r>
              <w:tab/>
            </w:r>
            <w:r>
              <w:tab/>
            </w:r>
            <w:r>
              <w:tab/>
              <w:t>-</w:t>
            </w:r>
            <w:r>
              <w:tab/>
              <w:t>f</w:t>
            </w:r>
            <w:r>
              <w:t>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AD" w14:textId="77777777" w:rsidR="00E546F5" w:rsidRDefault="00951CE2">
            <w:pPr>
              <w:pStyle w:val="NormalinTable"/>
            </w:pPr>
            <w:r>
              <w:t>0.0%</w:t>
            </w:r>
          </w:p>
        </w:tc>
      </w:tr>
      <w:tr w:rsidR="00E546F5" w14:paraId="591018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AF" w14:textId="77777777" w:rsidR="00E546F5" w:rsidRDefault="00951CE2">
            <w:pPr>
              <w:pStyle w:val="NormalinTable"/>
            </w:pPr>
            <w:r>
              <w:t>1513291100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B0" w14:textId="77777777" w:rsidR="00E546F5" w:rsidRDefault="00951CE2">
            <w:pPr>
              <w:pStyle w:val="Tier1"/>
            </w:pPr>
            <w:r>
              <w:t>Coconut (copra), palm kernel or babassu oil and fractions thereof, whether or not refined, but not chemically modified</w:t>
            </w:r>
          </w:p>
          <w:p w14:paraId="591018B1" w14:textId="77777777" w:rsidR="00E546F5" w:rsidRDefault="00951CE2">
            <w:pPr>
              <w:pStyle w:val="Tier2"/>
            </w:pPr>
            <w:r>
              <w:t>-</w:t>
            </w:r>
            <w:r>
              <w:tab/>
              <w:t xml:space="preserve">Palm kernel or babassu oil and fractions </w:t>
            </w:r>
            <w:r>
              <w:t>thereof</w:t>
            </w:r>
          </w:p>
          <w:p w14:paraId="591018B2" w14:textId="77777777" w:rsidR="00E546F5" w:rsidRDefault="00951CE2">
            <w:pPr>
              <w:pStyle w:val="Tier3"/>
            </w:pPr>
            <w:r>
              <w:t>-</w:t>
            </w:r>
            <w:r>
              <w:tab/>
              <w:t>-</w:t>
            </w:r>
            <w:r>
              <w:tab/>
              <w:t>Other</w:t>
            </w:r>
          </w:p>
          <w:p w14:paraId="591018B3" w14:textId="77777777" w:rsidR="00E546F5" w:rsidRDefault="00951CE2">
            <w:pPr>
              <w:pStyle w:val="Tier4"/>
            </w:pPr>
            <w:r>
              <w:t>-</w:t>
            </w:r>
            <w:r>
              <w:tab/>
              <w:t>-</w:t>
            </w:r>
            <w:r>
              <w:tab/>
              <w:t>-</w:t>
            </w:r>
            <w:r>
              <w:tab/>
              <w:t>Solid fractions</w:t>
            </w:r>
          </w:p>
          <w:p w14:paraId="591018B4" w14:textId="77777777" w:rsidR="00E546F5" w:rsidRDefault="00951CE2">
            <w:pPr>
              <w:pStyle w:val="Tier5"/>
            </w:pPr>
            <w:r>
              <w:t>-</w:t>
            </w:r>
            <w:r>
              <w:tab/>
              <w:t>-</w:t>
            </w:r>
            <w:r>
              <w:tab/>
              <w:t>-</w:t>
            </w:r>
            <w:r>
              <w:tab/>
              <w:t>-</w:t>
            </w:r>
            <w:r>
              <w:tab/>
              <w:t>In immediate packings of a net content not exceeding 1 kg</w:t>
            </w:r>
          </w:p>
          <w:p w14:paraId="591018B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18B6" w14:textId="77777777" w:rsidR="00E546F5" w:rsidRDefault="00951CE2">
            <w:pPr>
              <w:pStyle w:val="Tier5Bullet"/>
            </w:pPr>
            <w:r>
              <w:tab/>
            </w:r>
            <w:r>
              <w:tab/>
            </w:r>
            <w:r>
              <w:tab/>
            </w:r>
            <w:r>
              <w:tab/>
              <w:t>-</w:t>
            </w:r>
            <w:r>
              <w:tab/>
              <w:t>for fitting to or equipping such ships, boats or other vessels;</w:t>
            </w:r>
          </w:p>
          <w:p w14:paraId="591018B7"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18B8" w14:textId="77777777" w:rsidR="00E546F5" w:rsidRDefault="00951CE2">
            <w:pPr>
              <w:pStyle w:val="Tier5Bullet"/>
            </w:pPr>
            <w:r>
              <w:tab/>
            </w:r>
            <w:r>
              <w:tab/>
            </w:r>
            <w:r>
              <w:tab/>
            </w:r>
            <w:r>
              <w:tab/>
              <w:t>-</w:t>
            </w:r>
            <w:r>
              <w:tab/>
              <w:t>for equipping the above platforms;</w:t>
            </w:r>
          </w:p>
          <w:p w14:paraId="591018B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BA" w14:textId="77777777" w:rsidR="00E546F5" w:rsidRDefault="00951CE2">
            <w:pPr>
              <w:pStyle w:val="NormalinTable"/>
            </w:pPr>
            <w:r>
              <w:t>0.0%</w:t>
            </w:r>
          </w:p>
        </w:tc>
      </w:tr>
      <w:tr w:rsidR="00E546F5" w14:paraId="591018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BC" w14:textId="77777777" w:rsidR="00E546F5" w:rsidRDefault="00951CE2">
            <w:pPr>
              <w:pStyle w:val="NormalinTable"/>
            </w:pPr>
            <w:r>
              <w:t>1513291900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BD" w14:textId="77777777" w:rsidR="00E546F5" w:rsidRDefault="00951CE2">
            <w:pPr>
              <w:pStyle w:val="Tier1"/>
            </w:pPr>
            <w:r>
              <w:t xml:space="preserve">Coconut (copra), palm kernel or babassu oil and fractions thereof, </w:t>
            </w:r>
            <w:r>
              <w:t>whether or not refined, but not chemically modified</w:t>
            </w:r>
          </w:p>
          <w:p w14:paraId="591018BE" w14:textId="77777777" w:rsidR="00E546F5" w:rsidRDefault="00951CE2">
            <w:pPr>
              <w:pStyle w:val="Tier2"/>
            </w:pPr>
            <w:r>
              <w:t>-</w:t>
            </w:r>
            <w:r>
              <w:tab/>
              <w:t>Palm kernel or babassu oil and fractions thereof</w:t>
            </w:r>
          </w:p>
          <w:p w14:paraId="591018BF" w14:textId="77777777" w:rsidR="00E546F5" w:rsidRDefault="00951CE2">
            <w:pPr>
              <w:pStyle w:val="Tier3"/>
            </w:pPr>
            <w:r>
              <w:t>-</w:t>
            </w:r>
            <w:r>
              <w:tab/>
              <w:t>-</w:t>
            </w:r>
            <w:r>
              <w:tab/>
              <w:t>Other</w:t>
            </w:r>
          </w:p>
          <w:p w14:paraId="591018C0" w14:textId="77777777" w:rsidR="00E546F5" w:rsidRDefault="00951CE2">
            <w:pPr>
              <w:pStyle w:val="Tier4"/>
            </w:pPr>
            <w:r>
              <w:t>-</w:t>
            </w:r>
            <w:r>
              <w:tab/>
              <w:t>-</w:t>
            </w:r>
            <w:r>
              <w:tab/>
              <w:t>-</w:t>
            </w:r>
            <w:r>
              <w:tab/>
              <w:t>Solid fractions</w:t>
            </w:r>
          </w:p>
          <w:p w14:paraId="591018C1" w14:textId="77777777" w:rsidR="00E546F5" w:rsidRDefault="00951CE2">
            <w:pPr>
              <w:pStyle w:val="Tier5"/>
            </w:pPr>
            <w:r>
              <w:t>-</w:t>
            </w:r>
            <w:r>
              <w:tab/>
              <w:t>-</w:t>
            </w:r>
            <w:r>
              <w:tab/>
              <w:t>-</w:t>
            </w:r>
            <w:r>
              <w:tab/>
              <w:t>-</w:t>
            </w:r>
            <w:r>
              <w:tab/>
              <w:t>Other</w:t>
            </w:r>
          </w:p>
          <w:p w14:paraId="591018C2"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18C3" w14:textId="77777777" w:rsidR="00E546F5" w:rsidRDefault="00951CE2">
            <w:pPr>
              <w:pStyle w:val="Tier5Bullet"/>
            </w:pPr>
            <w:r>
              <w:tab/>
            </w:r>
            <w:r>
              <w:tab/>
            </w:r>
            <w:r>
              <w:tab/>
            </w:r>
            <w:r>
              <w:tab/>
              <w:t>-</w:t>
            </w:r>
            <w:r>
              <w:tab/>
              <w:t>for fitting to or equipping such ships, boats or other vessels;</w:t>
            </w:r>
          </w:p>
          <w:p w14:paraId="591018C4"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18C5" w14:textId="77777777" w:rsidR="00E546F5" w:rsidRDefault="00951CE2">
            <w:pPr>
              <w:pStyle w:val="Tier5Bullet"/>
            </w:pPr>
            <w:r>
              <w:tab/>
            </w:r>
            <w:r>
              <w:tab/>
            </w:r>
            <w:r>
              <w:tab/>
            </w:r>
            <w:r>
              <w:tab/>
              <w:t>-</w:t>
            </w:r>
            <w:r>
              <w:tab/>
              <w:t>for equipping the above platforms;</w:t>
            </w:r>
          </w:p>
          <w:p w14:paraId="591018C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C7" w14:textId="77777777" w:rsidR="00E546F5" w:rsidRDefault="00951CE2">
            <w:pPr>
              <w:pStyle w:val="NormalinTable"/>
            </w:pPr>
            <w:r>
              <w:t>0.0%</w:t>
            </w:r>
          </w:p>
        </w:tc>
      </w:tr>
      <w:tr w:rsidR="00E546F5" w14:paraId="591018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C9" w14:textId="77777777" w:rsidR="00E546F5" w:rsidRDefault="00951CE2">
            <w:pPr>
              <w:pStyle w:val="NormalinTable"/>
            </w:pPr>
            <w:r>
              <w:t>1513293000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CA" w14:textId="77777777" w:rsidR="00E546F5" w:rsidRDefault="00951CE2">
            <w:pPr>
              <w:pStyle w:val="Tier1"/>
            </w:pPr>
            <w:r>
              <w:t>Coconut (copra), pa</w:t>
            </w:r>
            <w:r>
              <w:t>lm kernel or babassu oil and fractions thereof, whether or not refined, but not chemically modified</w:t>
            </w:r>
          </w:p>
          <w:p w14:paraId="591018CB" w14:textId="77777777" w:rsidR="00E546F5" w:rsidRDefault="00951CE2">
            <w:pPr>
              <w:pStyle w:val="Tier2"/>
            </w:pPr>
            <w:r>
              <w:t>-</w:t>
            </w:r>
            <w:r>
              <w:tab/>
              <w:t>Palm kernel or babassu oil and fractions thereof</w:t>
            </w:r>
          </w:p>
          <w:p w14:paraId="591018CC" w14:textId="77777777" w:rsidR="00E546F5" w:rsidRDefault="00951CE2">
            <w:pPr>
              <w:pStyle w:val="Tier3"/>
            </w:pPr>
            <w:r>
              <w:t>-</w:t>
            </w:r>
            <w:r>
              <w:tab/>
              <w:t>-</w:t>
            </w:r>
            <w:r>
              <w:tab/>
              <w:t>Other</w:t>
            </w:r>
          </w:p>
          <w:p w14:paraId="591018CD" w14:textId="77777777" w:rsidR="00E546F5" w:rsidRDefault="00951CE2">
            <w:pPr>
              <w:pStyle w:val="Tier4"/>
            </w:pPr>
            <w:r>
              <w:t>-</w:t>
            </w:r>
            <w:r>
              <w:tab/>
              <w:t>-</w:t>
            </w:r>
            <w:r>
              <w:tab/>
              <w:t>-</w:t>
            </w:r>
            <w:r>
              <w:tab/>
              <w:t>Other</w:t>
            </w:r>
          </w:p>
          <w:p w14:paraId="591018CE" w14:textId="77777777" w:rsidR="00E546F5" w:rsidRDefault="00951CE2">
            <w:pPr>
              <w:pStyle w:val="Tier5"/>
            </w:pPr>
            <w:r>
              <w:t>-</w:t>
            </w:r>
            <w:r>
              <w:tab/>
              <w:t>-</w:t>
            </w:r>
            <w:r>
              <w:tab/>
              <w:t>-</w:t>
            </w:r>
            <w:r>
              <w:tab/>
              <w:t>-</w:t>
            </w:r>
            <w:r>
              <w:tab/>
              <w:t xml:space="preserve">For technical or industrial uses other than the manufacture of </w:t>
            </w:r>
            <w:r>
              <w:t>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CF" w14:textId="77777777" w:rsidR="00E546F5" w:rsidRDefault="00951CE2">
            <w:pPr>
              <w:pStyle w:val="NormalinTable"/>
            </w:pPr>
            <w:r>
              <w:t>0.0%</w:t>
            </w:r>
          </w:p>
        </w:tc>
      </w:tr>
      <w:tr w:rsidR="00E546F5" w14:paraId="591018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D1" w14:textId="77777777" w:rsidR="00E546F5" w:rsidRDefault="00951CE2">
            <w:pPr>
              <w:pStyle w:val="NormalinTable"/>
            </w:pPr>
            <w:r>
              <w:t>1513293090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D2" w14:textId="77777777" w:rsidR="00E546F5" w:rsidRDefault="00951CE2">
            <w:pPr>
              <w:pStyle w:val="Tier1"/>
            </w:pPr>
            <w:r>
              <w:t>Coconut (copra), palm kernel or babassu oil and fractions thereof, whether or not refined, but not chemically modified</w:t>
            </w:r>
          </w:p>
          <w:p w14:paraId="591018D3" w14:textId="77777777" w:rsidR="00E546F5" w:rsidRDefault="00951CE2">
            <w:pPr>
              <w:pStyle w:val="Tier2"/>
            </w:pPr>
            <w:r>
              <w:t>-</w:t>
            </w:r>
            <w:r>
              <w:tab/>
              <w:t>Palm kernel or babassu oil and fractions thereof</w:t>
            </w:r>
          </w:p>
          <w:p w14:paraId="591018D4" w14:textId="77777777" w:rsidR="00E546F5" w:rsidRDefault="00951CE2">
            <w:pPr>
              <w:pStyle w:val="Tier3"/>
            </w:pPr>
            <w:r>
              <w:t>-</w:t>
            </w:r>
            <w:r>
              <w:tab/>
              <w:t>-</w:t>
            </w:r>
            <w:r>
              <w:tab/>
              <w:t>Other</w:t>
            </w:r>
          </w:p>
          <w:p w14:paraId="591018D5" w14:textId="77777777" w:rsidR="00E546F5" w:rsidRDefault="00951CE2">
            <w:pPr>
              <w:pStyle w:val="Tier4"/>
            </w:pPr>
            <w:r>
              <w:t>-</w:t>
            </w:r>
            <w:r>
              <w:tab/>
              <w:t>-</w:t>
            </w:r>
            <w:r>
              <w:tab/>
              <w:t>-</w:t>
            </w:r>
            <w:r>
              <w:tab/>
              <w:t>Other</w:t>
            </w:r>
          </w:p>
          <w:p w14:paraId="591018D6" w14:textId="77777777" w:rsidR="00E546F5" w:rsidRDefault="00951CE2">
            <w:pPr>
              <w:pStyle w:val="Tier5"/>
            </w:pPr>
            <w:r>
              <w:t>-</w:t>
            </w:r>
            <w:r>
              <w:tab/>
              <w:t>-</w:t>
            </w:r>
            <w:r>
              <w:tab/>
              <w:t>-</w:t>
            </w:r>
            <w:r>
              <w:tab/>
              <w:t>-</w:t>
            </w:r>
            <w:r>
              <w:tab/>
              <w:t xml:space="preserve">For </w:t>
            </w:r>
            <w:r>
              <w:t>technical or industrial uses other than the manufacture of foodstuffs for human consumption</w:t>
            </w:r>
          </w:p>
          <w:p w14:paraId="591018D7" w14:textId="77777777" w:rsidR="00E546F5" w:rsidRDefault="00951CE2">
            <w:pPr>
              <w:pStyle w:val="Tier6"/>
            </w:pPr>
            <w:r>
              <w:t>-</w:t>
            </w:r>
            <w:r>
              <w:tab/>
              <w:t>-</w:t>
            </w:r>
            <w:r>
              <w:tab/>
              <w:t>-</w:t>
            </w:r>
            <w:r>
              <w:tab/>
              <w:t>-</w:t>
            </w:r>
            <w:r>
              <w:tab/>
              <w:t>-</w:t>
            </w:r>
            <w:r>
              <w:tab/>
              <w:t>Other</w:t>
            </w:r>
          </w:p>
          <w:p w14:paraId="591018D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w:t>
            </w:r>
            <w:r>
              <w:t>on;</w:t>
            </w:r>
          </w:p>
          <w:p w14:paraId="591018D9" w14:textId="77777777" w:rsidR="00E546F5" w:rsidRDefault="00951CE2">
            <w:pPr>
              <w:pStyle w:val="Tier6Bullet"/>
            </w:pPr>
            <w:r>
              <w:tab/>
            </w:r>
            <w:r>
              <w:tab/>
            </w:r>
            <w:r>
              <w:tab/>
            </w:r>
            <w:r>
              <w:tab/>
            </w:r>
            <w:r>
              <w:tab/>
              <w:t>-</w:t>
            </w:r>
            <w:r>
              <w:tab/>
              <w:t>for fitting to or equipping such ships, boats or other vessels;</w:t>
            </w:r>
          </w:p>
          <w:p w14:paraId="591018DA"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18DB" w14:textId="77777777" w:rsidR="00E546F5" w:rsidRDefault="00951CE2">
            <w:pPr>
              <w:pStyle w:val="Tier6Bullet"/>
            </w:pPr>
            <w:r>
              <w:tab/>
            </w:r>
            <w:r>
              <w:tab/>
            </w:r>
            <w:r>
              <w:tab/>
            </w:r>
            <w:r>
              <w:tab/>
            </w:r>
            <w:r>
              <w:tab/>
              <w:t>-</w:t>
            </w:r>
            <w:r>
              <w:tab/>
              <w:t>for equipping the above platforms;</w:t>
            </w:r>
          </w:p>
          <w:p w14:paraId="591018D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DD" w14:textId="77777777" w:rsidR="00E546F5" w:rsidRDefault="00951CE2">
            <w:pPr>
              <w:pStyle w:val="NormalinTable"/>
            </w:pPr>
            <w:r>
              <w:t>0.0%</w:t>
            </w:r>
          </w:p>
        </w:tc>
      </w:tr>
      <w:tr w:rsidR="00E546F5" w14:paraId="591018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DF" w14:textId="77777777" w:rsidR="00E546F5" w:rsidRDefault="00951CE2">
            <w:pPr>
              <w:pStyle w:val="NormalinTable"/>
            </w:pPr>
            <w:r>
              <w:t>1513295000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E0" w14:textId="77777777" w:rsidR="00E546F5" w:rsidRDefault="00951CE2">
            <w:pPr>
              <w:pStyle w:val="Tier1"/>
            </w:pPr>
            <w:r>
              <w:t xml:space="preserve">Coconut (copra), palm kernel or babassu oil and fractions </w:t>
            </w:r>
            <w:r>
              <w:t>thereof, whether or not refined, but not chemically modified</w:t>
            </w:r>
          </w:p>
          <w:p w14:paraId="591018E1" w14:textId="77777777" w:rsidR="00E546F5" w:rsidRDefault="00951CE2">
            <w:pPr>
              <w:pStyle w:val="Tier2"/>
            </w:pPr>
            <w:r>
              <w:t>-</w:t>
            </w:r>
            <w:r>
              <w:tab/>
              <w:t>Palm kernel or babassu oil and fractions thereof</w:t>
            </w:r>
          </w:p>
          <w:p w14:paraId="591018E2" w14:textId="77777777" w:rsidR="00E546F5" w:rsidRDefault="00951CE2">
            <w:pPr>
              <w:pStyle w:val="Tier3"/>
            </w:pPr>
            <w:r>
              <w:t>-</w:t>
            </w:r>
            <w:r>
              <w:tab/>
              <w:t>-</w:t>
            </w:r>
            <w:r>
              <w:tab/>
              <w:t>Other</w:t>
            </w:r>
          </w:p>
          <w:p w14:paraId="591018E3" w14:textId="77777777" w:rsidR="00E546F5" w:rsidRDefault="00951CE2">
            <w:pPr>
              <w:pStyle w:val="Tier4"/>
            </w:pPr>
            <w:r>
              <w:t>-</w:t>
            </w:r>
            <w:r>
              <w:tab/>
              <w:t>-</w:t>
            </w:r>
            <w:r>
              <w:tab/>
              <w:t>-</w:t>
            </w:r>
            <w:r>
              <w:tab/>
              <w:t>Other</w:t>
            </w:r>
          </w:p>
          <w:p w14:paraId="591018E4" w14:textId="77777777" w:rsidR="00E546F5" w:rsidRDefault="00951CE2">
            <w:pPr>
              <w:pStyle w:val="Tier5"/>
            </w:pPr>
            <w:r>
              <w:t>-</w:t>
            </w:r>
            <w:r>
              <w:tab/>
              <w:t>-</w:t>
            </w:r>
            <w:r>
              <w:tab/>
              <w:t>-</w:t>
            </w:r>
            <w:r>
              <w:tab/>
              <w:t>-</w:t>
            </w:r>
            <w:r>
              <w:tab/>
              <w:t>Other</w:t>
            </w:r>
          </w:p>
          <w:p w14:paraId="591018E5" w14:textId="77777777" w:rsidR="00E546F5" w:rsidRDefault="00951CE2">
            <w:pPr>
              <w:pStyle w:val="Tier6"/>
            </w:pPr>
            <w:r>
              <w:t>-</w:t>
            </w:r>
            <w:r>
              <w:tab/>
              <w:t>-</w:t>
            </w:r>
            <w:r>
              <w:tab/>
              <w:t>-</w:t>
            </w:r>
            <w:r>
              <w:tab/>
              <w:t>-</w:t>
            </w:r>
            <w:r>
              <w:tab/>
              <w:t>-</w:t>
            </w:r>
            <w:r>
              <w:tab/>
              <w:t>In immediate packings of a net content not exceeding 1 kg</w:t>
            </w:r>
          </w:p>
          <w:p w14:paraId="591018E6" w14:textId="77777777" w:rsidR="00E546F5" w:rsidRDefault="00951CE2">
            <w:pPr>
              <w:pStyle w:val="Tier6Bullet"/>
            </w:pPr>
            <w:r>
              <w:tab/>
            </w:r>
            <w:r>
              <w:tab/>
            </w:r>
            <w:r>
              <w:tab/>
            </w:r>
            <w:r>
              <w:tab/>
            </w:r>
            <w:r>
              <w:tab/>
              <w:t>-</w:t>
            </w:r>
            <w:r>
              <w:tab/>
              <w:t>for incorporation in ships, boats</w:t>
            </w:r>
            <w:r>
              <w:t xml:space="preserve"> or other vessels listed in Table 1, for the purposes of their construction, repair, maintenance or conversion;</w:t>
            </w:r>
          </w:p>
          <w:p w14:paraId="591018E7" w14:textId="77777777" w:rsidR="00E546F5" w:rsidRDefault="00951CE2">
            <w:pPr>
              <w:pStyle w:val="Tier6Bullet"/>
            </w:pPr>
            <w:r>
              <w:tab/>
            </w:r>
            <w:r>
              <w:tab/>
            </w:r>
            <w:r>
              <w:tab/>
            </w:r>
            <w:r>
              <w:tab/>
            </w:r>
            <w:r>
              <w:tab/>
              <w:t>-</w:t>
            </w:r>
            <w:r>
              <w:tab/>
              <w:t>for fitting to or equipping such ships, boats or other vessels;</w:t>
            </w:r>
          </w:p>
          <w:p w14:paraId="591018E8" w14:textId="77777777" w:rsidR="00E546F5" w:rsidRDefault="00951CE2">
            <w:pPr>
              <w:pStyle w:val="Tier6Bullet"/>
            </w:pPr>
            <w:r>
              <w:tab/>
            </w:r>
            <w:r>
              <w:tab/>
            </w:r>
            <w:r>
              <w:tab/>
            </w: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14:paraId="591018E9" w14:textId="77777777" w:rsidR="00E546F5" w:rsidRDefault="00951CE2">
            <w:pPr>
              <w:pStyle w:val="Tier6Bullet"/>
            </w:pPr>
            <w:r>
              <w:tab/>
            </w:r>
            <w:r>
              <w:tab/>
            </w:r>
            <w:r>
              <w:tab/>
            </w:r>
            <w:r>
              <w:tab/>
            </w:r>
            <w:r>
              <w:tab/>
              <w:t>-</w:t>
            </w:r>
            <w:r>
              <w:tab/>
              <w:t>for equipping the above platforms;</w:t>
            </w:r>
          </w:p>
          <w:p w14:paraId="591018EA" w14:textId="77777777" w:rsidR="00E546F5" w:rsidRDefault="00951CE2">
            <w:pPr>
              <w:pStyle w:val="Tier6Bullet"/>
            </w:pPr>
            <w:r>
              <w:tab/>
            </w:r>
            <w:r>
              <w:tab/>
            </w:r>
            <w:r>
              <w:tab/>
            </w:r>
            <w:r>
              <w:tab/>
            </w:r>
            <w:r>
              <w:tab/>
              <w:t>-</w:t>
            </w:r>
            <w:r>
              <w:tab/>
              <w:t>for linking these drilling or production platfo</w:t>
            </w:r>
            <w:r>
              <w:t>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EB" w14:textId="77777777" w:rsidR="00E546F5" w:rsidRDefault="00951CE2">
            <w:pPr>
              <w:pStyle w:val="NormalinTable"/>
            </w:pPr>
            <w:r>
              <w:t>0.0%</w:t>
            </w:r>
          </w:p>
        </w:tc>
      </w:tr>
      <w:tr w:rsidR="00E546F5" w14:paraId="591018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ED" w14:textId="77777777" w:rsidR="00E546F5" w:rsidRDefault="00951CE2">
            <w:pPr>
              <w:pStyle w:val="NormalinTable"/>
            </w:pPr>
            <w:r>
              <w:t>1513299000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EE" w14:textId="77777777" w:rsidR="00E546F5" w:rsidRDefault="00951CE2">
            <w:pPr>
              <w:pStyle w:val="Tier1"/>
            </w:pPr>
            <w:r>
              <w:t>Coconut (copra), palm kernel or babassu oil and fractions thereof, whether or not refined, but not chemically modified</w:t>
            </w:r>
          </w:p>
          <w:p w14:paraId="591018EF" w14:textId="77777777" w:rsidR="00E546F5" w:rsidRDefault="00951CE2">
            <w:pPr>
              <w:pStyle w:val="Tier2"/>
            </w:pPr>
            <w:r>
              <w:t>-</w:t>
            </w:r>
            <w:r>
              <w:tab/>
              <w:t>Palm kernel or babassu oil and fractions thereof</w:t>
            </w:r>
          </w:p>
          <w:p w14:paraId="591018F0" w14:textId="77777777" w:rsidR="00E546F5" w:rsidRDefault="00951CE2">
            <w:pPr>
              <w:pStyle w:val="Tier3"/>
            </w:pPr>
            <w:r>
              <w:t>-</w:t>
            </w:r>
            <w:r>
              <w:tab/>
              <w:t>-</w:t>
            </w:r>
            <w:r>
              <w:tab/>
              <w:t>Other</w:t>
            </w:r>
          </w:p>
          <w:p w14:paraId="591018F1" w14:textId="77777777" w:rsidR="00E546F5" w:rsidRDefault="00951CE2">
            <w:pPr>
              <w:pStyle w:val="Tier4"/>
            </w:pPr>
            <w:r>
              <w:t>-</w:t>
            </w:r>
            <w:r>
              <w:tab/>
              <w:t>-</w:t>
            </w:r>
            <w:r>
              <w:tab/>
              <w:t>-</w:t>
            </w:r>
            <w:r>
              <w:tab/>
              <w:t>Other</w:t>
            </w:r>
          </w:p>
          <w:p w14:paraId="591018F2" w14:textId="77777777" w:rsidR="00E546F5" w:rsidRDefault="00951CE2">
            <w:pPr>
              <w:pStyle w:val="Tier5"/>
            </w:pPr>
            <w:r>
              <w:t>-</w:t>
            </w:r>
            <w:r>
              <w:tab/>
              <w:t>-</w:t>
            </w:r>
            <w:r>
              <w:tab/>
              <w:t>-</w:t>
            </w:r>
            <w:r>
              <w:tab/>
              <w:t>-</w:t>
            </w:r>
            <w:r>
              <w:tab/>
              <w:t>Other</w:t>
            </w:r>
          </w:p>
          <w:p w14:paraId="591018F3" w14:textId="77777777" w:rsidR="00E546F5" w:rsidRDefault="00951CE2">
            <w:pPr>
              <w:pStyle w:val="Tier6"/>
            </w:pPr>
            <w:r>
              <w:t>-</w:t>
            </w:r>
            <w:r>
              <w:tab/>
              <w:t>-</w:t>
            </w:r>
            <w:r>
              <w:tab/>
              <w:t>-</w:t>
            </w:r>
            <w:r>
              <w:tab/>
              <w:t>-</w:t>
            </w:r>
            <w:r>
              <w:tab/>
              <w:t>-</w:t>
            </w:r>
            <w:r>
              <w:tab/>
            </w:r>
            <w:r>
              <w:t>Other</w:t>
            </w:r>
          </w:p>
          <w:p w14:paraId="591018F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18F5" w14:textId="77777777" w:rsidR="00E546F5" w:rsidRDefault="00951CE2">
            <w:pPr>
              <w:pStyle w:val="Tier6Bullet"/>
            </w:pPr>
            <w:r>
              <w:tab/>
            </w:r>
            <w:r>
              <w:tab/>
            </w:r>
            <w:r>
              <w:tab/>
            </w:r>
            <w:r>
              <w:tab/>
            </w:r>
            <w:r>
              <w:tab/>
              <w:t>-</w:t>
            </w:r>
            <w:r>
              <w:tab/>
              <w:t>for fitting to or equipping such ships, boats or other vessels;</w:t>
            </w:r>
          </w:p>
          <w:p w14:paraId="591018F6"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18F7" w14:textId="77777777" w:rsidR="00E546F5" w:rsidRDefault="00951CE2">
            <w:pPr>
              <w:pStyle w:val="Tier6Bullet"/>
            </w:pPr>
            <w:r>
              <w:tab/>
            </w:r>
            <w:r>
              <w:tab/>
            </w:r>
            <w:r>
              <w:tab/>
            </w:r>
            <w:r>
              <w:tab/>
            </w:r>
            <w:r>
              <w:tab/>
              <w:t>-</w:t>
            </w:r>
            <w:r>
              <w:tab/>
              <w:t>for equipping the above pla</w:t>
            </w:r>
            <w:r>
              <w:t>tforms;</w:t>
            </w:r>
          </w:p>
          <w:p w14:paraId="591018F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8F9" w14:textId="77777777" w:rsidR="00E546F5" w:rsidRDefault="00951CE2">
            <w:pPr>
              <w:pStyle w:val="NormalinTable"/>
            </w:pPr>
            <w:r>
              <w:t>0.0%</w:t>
            </w:r>
          </w:p>
        </w:tc>
      </w:tr>
      <w:tr w:rsidR="00E546F5" w14:paraId="591019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8FB" w14:textId="77777777" w:rsidR="00E546F5" w:rsidRDefault="00951CE2">
            <w:pPr>
              <w:pStyle w:val="NormalinTable"/>
            </w:pPr>
            <w:r>
              <w:t>1514000000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8FC" w14:textId="77777777" w:rsidR="00E546F5" w:rsidRDefault="00951CE2">
            <w:pPr>
              <w:pStyle w:val="Tier1"/>
            </w:pPr>
            <w:r>
              <w:t>Rape, colza or mustard oil and fractions thereof, whether or not refined, but not chemically modified</w:t>
            </w:r>
          </w:p>
          <w:p w14:paraId="591018FD" w14:textId="77777777" w:rsidR="00E546F5" w:rsidRDefault="00951CE2">
            <w:pPr>
              <w:pStyle w:val="Tier1Bullet"/>
            </w:pPr>
            <w:r>
              <w:t>-</w:t>
            </w:r>
            <w:r>
              <w:tab/>
              <w:t>for incorporation in ships, boats or other vessels li</w:t>
            </w:r>
            <w:r>
              <w:t>sted in Table 1, for the purposes of their construction, repair, maintenance or conversion;</w:t>
            </w:r>
          </w:p>
          <w:p w14:paraId="591018FE" w14:textId="77777777" w:rsidR="00E546F5" w:rsidRDefault="00951CE2">
            <w:pPr>
              <w:pStyle w:val="Tier1Bullet"/>
            </w:pPr>
            <w:r>
              <w:t>-</w:t>
            </w:r>
            <w:r>
              <w:tab/>
              <w:t>for fitting to or equipping such ships, boats or other vessels;</w:t>
            </w:r>
          </w:p>
          <w:p w14:paraId="591018FF" w14:textId="77777777" w:rsidR="00E546F5" w:rsidRDefault="00951CE2">
            <w:pPr>
              <w:pStyle w:val="Tier1Bullet"/>
            </w:pPr>
            <w:r>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1900" w14:textId="77777777" w:rsidR="00E546F5" w:rsidRDefault="00951CE2">
            <w:pPr>
              <w:pStyle w:val="Tier1Bullet"/>
            </w:pPr>
            <w:r>
              <w:t>-</w:t>
            </w:r>
            <w:r>
              <w:tab/>
              <w:t>for equipping the above platforms;</w:t>
            </w:r>
          </w:p>
          <w:p w14:paraId="5910190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02" w14:textId="77777777" w:rsidR="00E546F5" w:rsidRDefault="00951CE2">
            <w:pPr>
              <w:pStyle w:val="NormalinTable"/>
            </w:pPr>
            <w:r>
              <w:t>0.0%</w:t>
            </w:r>
          </w:p>
        </w:tc>
      </w:tr>
      <w:tr w:rsidR="00E546F5" w14:paraId="591019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04" w14:textId="77777777" w:rsidR="00E546F5" w:rsidRDefault="00951CE2">
            <w:pPr>
              <w:pStyle w:val="NormalinTable"/>
            </w:pPr>
            <w:r>
              <w:t>1514111000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05" w14:textId="77777777" w:rsidR="00E546F5" w:rsidRDefault="00951CE2">
            <w:pPr>
              <w:pStyle w:val="Tier1"/>
            </w:pPr>
            <w:r>
              <w:t>Rape, colza or mustard oil and fractions thereof, whether or not refined, but not chemically modified</w:t>
            </w:r>
          </w:p>
          <w:p w14:paraId="59101906" w14:textId="77777777" w:rsidR="00E546F5" w:rsidRDefault="00951CE2">
            <w:pPr>
              <w:pStyle w:val="Tier2"/>
            </w:pPr>
            <w:r>
              <w:t>-</w:t>
            </w:r>
            <w:r>
              <w:tab/>
              <w:t>Low-erucic-acid rape or colza oil and its fractions</w:t>
            </w:r>
          </w:p>
          <w:p w14:paraId="59101907" w14:textId="77777777" w:rsidR="00E546F5" w:rsidRDefault="00951CE2">
            <w:pPr>
              <w:pStyle w:val="Tier3"/>
            </w:pPr>
            <w:r>
              <w:t>-</w:t>
            </w:r>
            <w:r>
              <w:tab/>
              <w:t>-</w:t>
            </w:r>
            <w:r>
              <w:tab/>
              <w:t>Crude oil</w:t>
            </w:r>
          </w:p>
          <w:p w14:paraId="59101908" w14:textId="77777777" w:rsidR="00E546F5" w:rsidRDefault="00951CE2">
            <w:pPr>
              <w:pStyle w:val="Tier4"/>
            </w:pPr>
            <w:r>
              <w:t>-</w:t>
            </w:r>
            <w:r>
              <w:tab/>
              <w:t>-</w:t>
            </w:r>
            <w:r>
              <w:tab/>
              <w:t>-</w:t>
            </w:r>
            <w:r>
              <w:tab/>
              <w:t>For technical or industrial uses other than the manufacture of foodst</w:t>
            </w:r>
            <w:r>
              <w: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09" w14:textId="77777777" w:rsidR="00E546F5" w:rsidRDefault="00951CE2">
            <w:pPr>
              <w:pStyle w:val="NormalinTable"/>
            </w:pPr>
            <w:r>
              <w:t>0.0%</w:t>
            </w:r>
          </w:p>
        </w:tc>
      </w:tr>
      <w:tr w:rsidR="00E546F5" w14:paraId="591019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0B" w14:textId="77777777" w:rsidR="00E546F5" w:rsidRDefault="00951CE2">
            <w:pPr>
              <w:pStyle w:val="NormalinTable"/>
            </w:pPr>
            <w:r>
              <w:t>1514191000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0C" w14:textId="77777777" w:rsidR="00E546F5" w:rsidRDefault="00951CE2">
            <w:pPr>
              <w:pStyle w:val="Tier1"/>
            </w:pPr>
            <w:r>
              <w:t>Rape, colza or mustard oil and fractions thereof, whether or not refined, but not chemically modified</w:t>
            </w:r>
          </w:p>
          <w:p w14:paraId="5910190D" w14:textId="77777777" w:rsidR="00E546F5" w:rsidRDefault="00951CE2">
            <w:pPr>
              <w:pStyle w:val="Tier2"/>
            </w:pPr>
            <w:r>
              <w:t>-</w:t>
            </w:r>
            <w:r>
              <w:tab/>
              <w:t>Low-erucic-acid rape or colza oil and its fractions</w:t>
            </w:r>
          </w:p>
          <w:p w14:paraId="5910190E" w14:textId="77777777" w:rsidR="00E546F5" w:rsidRDefault="00951CE2">
            <w:pPr>
              <w:pStyle w:val="Tier3"/>
            </w:pPr>
            <w:r>
              <w:t>-</w:t>
            </w:r>
            <w:r>
              <w:tab/>
              <w:t>-</w:t>
            </w:r>
            <w:r>
              <w:tab/>
              <w:t>Other</w:t>
            </w:r>
          </w:p>
          <w:p w14:paraId="5910190F" w14:textId="77777777" w:rsidR="00E546F5" w:rsidRDefault="00951CE2">
            <w:pPr>
              <w:pStyle w:val="Tier4"/>
            </w:pPr>
            <w:r>
              <w:t>-</w:t>
            </w:r>
            <w:r>
              <w:tab/>
              <w:t>-</w:t>
            </w:r>
            <w:r>
              <w:tab/>
              <w:t>-</w:t>
            </w:r>
            <w:r>
              <w:tab/>
              <w:t xml:space="preserve">For technical or industrial uses </w:t>
            </w:r>
            <w:r>
              <w:t>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10" w14:textId="77777777" w:rsidR="00E546F5" w:rsidRDefault="00951CE2">
            <w:pPr>
              <w:pStyle w:val="NormalinTable"/>
            </w:pPr>
            <w:r>
              <w:t>0.0%</w:t>
            </w:r>
          </w:p>
        </w:tc>
      </w:tr>
      <w:tr w:rsidR="00E546F5" w14:paraId="591019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12" w14:textId="77777777" w:rsidR="00E546F5" w:rsidRDefault="00951CE2">
            <w:pPr>
              <w:pStyle w:val="NormalinTable"/>
            </w:pPr>
            <w:r>
              <w:t>1514911000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13" w14:textId="77777777" w:rsidR="00E546F5" w:rsidRDefault="00951CE2">
            <w:pPr>
              <w:pStyle w:val="Tier1"/>
            </w:pPr>
            <w:r>
              <w:t>Rape, colza or mustard oil and fractions thereof, whether or not refined, but not chemically modified</w:t>
            </w:r>
          </w:p>
          <w:p w14:paraId="59101914" w14:textId="77777777" w:rsidR="00E546F5" w:rsidRDefault="00951CE2">
            <w:pPr>
              <w:pStyle w:val="Tier2"/>
            </w:pPr>
            <w:r>
              <w:t>-</w:t>
            </w:r>
            <w:r>
              <w:tab/>
              <w:t>Other</w:t>
            </w:r>
          </w:p>
          <w:p w14:paraId="59101915" w14:textId="77777777" w:rsidR="00E546F5" w:rsidRDefault="00951CE2">
            <w:pPr>
              <w:pStyle w:val="Tier3"/>
            </w:pPr>
            <w:r>
              <w:t>-</w:t>
            </w:r>
            <w:r>
              <w:tab/>
              <w:t>-</w:t>
            </w:r>
            <w:r>
              <w:tab/>
              <w:t>Crude oil</w:t>
            </w:r>
          </w:p>
          <w:p w14:paraId="59101916" w14:textId="77777777" w:rsidR="00E546F5" w:rsidRDefault="00951CE2">
            <w:pPr>
              <w:pStyle w:val="Tier4"/>
            </w:pPr>
            <w:r>
              <w:t>-</w:t>
            </w:r>
            <w:r>
              <w:tab/>
              <w:t>-</w:t>
            </w:r>
            <w:r>
              <w:tab/>
              <w:t>-</w:t>
            </w:r>
            <w:r>
              <w:tab/>
              <w:t xml:space="preserve">For technical or industrial uses other </w:t>
            </w:r>
            <w:r>
              <w:t>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17" w14:textId="77777777" w:rsidR="00E546F5" w:rsidRDefault="00951CE2">
            <w:pPr>
              <w:pStyle w:val="NormalinTable"/>
            </w:pPr>
            <w:r>
              <w:t>0.0%</w:t>
            </w:r>
          </w:p>
        </w:tc>
      </w:tr>
      <w:tr w:rsidR="00E546F5" w14:paraId="591019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19" w14:textId="77777777" w:rsidR="00E546F5" w:rsidRDefault="00951CE2">
            <w:pPr>
              <w:pStyle w:val="NormalinTable"/>
            </w:pPr>
            <w:r>
              <w:t>1514991000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1A" w14:textId="77777777" w:rsidR="00E546F5" w:rsidRDefault="00951CE2">
            <w:pPr>
              <w:pStyle w:val="Tier1"/>
            </w:pPr>
            <w:r>
              <w:t>Rape, colza or mustard oil and fractions thereof, whether or not refined, but not chemically modified</w:t>
            </w:r>
          </w:p>
          <w:p w14:paraId="5910191B" w14:textId="77777777" w:rsidR="00E546F5" w:rsidRDefault="00951CE2">
            <w:pPr>
              <w:pStyle w:val="Tier2"/>
            </w:pPr>
            <w:r>
              <w:t>-</w:t>
            </w:r>
            <w:r>
              <w:tab/>
              <w:t>Other</w:t>
            </w:r>
          </w:p>
          <w:p w14:paraId="5910191C" w14:textId="77777777" w:rsidR="00E546F5" w:rsidRDefault="00951CE2">
            <w:pPr>
              <w:pStyle w:val="Tier3"/>
            </w:pPr>
            <w:r>
              <w:t>-</w:t>
            </w:r>
            <w:r>
              <w:tab/>
              <w:t>-</w:t>
            </w:r>
            <w:r>
              <w:tab/>
              <w:t>Other</w:t>
            </w:r>
          </w:p>
          <w:p w14:paraId="5910191D" w14:textId="77777777" w:rsidR="00E546F5" w:rsidRDefault="00951CE2">
            <w:pPr>
              <w:pStyle w:val="Tier4"/>
            </w:pPr>
            <w:r>
              <w:t>-</w:t>
            </w:r>
            <w:r>
              <w:tab/>
              <w:t>-</w:t>
            </w:r>
            <w:r>
              <w:tab/>
              <w:t>-</w:t>
            </w:r>
            <w:r>
              <w:tab/>
              <w:t xml:space="preserve">For technical or industrial uses other than the </w:t>
            </w:r>
            <w:r>
              <w:t>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1E" w14:textId="77777777" w:rsidR="00E546F5" w:rsidRDefault="00951CE2">
            <w:pPr>
              <w:pStyle w:val="NormalinTable"/>
            </w:pPr>
            <w:r>
              <w:t>0.0%</w:t>
            </w:r>
          </w:p>
        </w:tc>
      </w:tr>
      <w:tr w:rsidR="00E546F5" w14:paraId="591019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20" w14:textId="77777777" w:rsidR="00E546F5" w:rsidRDefault="00951CE2">
            <w:pPr>
              <w:pStyle w:val="NormalinTable"/>
            </w:pPr>
            <w:r>
              <w:t>1515110000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21" w14:textId="77777777" w:rsidR="00E546F5" w:rsidRDefault="00951CE2">
            <w:pPr>
              <w:pStyle w:val="Tier1"/>
            </w:pPr>
            <w:r>
              <w:t>Other fixed vegetable fats and oils (including jojoba oil) and their fractions, whether or not refined, but not chemically modified</w:t>
            </w:r>
          </w:p>
          <w:p w14:paraId="59101922" w14:textId="77777777" w:rsidR="00E546F5" w:rsidRDefault="00951CE2">
            <w:pPr>
              <w:pStyle w:val="Tier2"/>
            </w:pPr>
            <w:r>
              <w:t>-</w:t>
            </w:r>
            <w:r>
              <w:tab/>
              <w:t>Linseed oil and its fractions</w:t>
            </w:r>
          </w:p>
          <w:p w14:paraId="59101923" w14:textId="77777777" w:rsidR="00E546F5" w:rsidRDefault="00951CE2">
            <w:pPr>
              <w:pStyle w:val="Tier3"/>
            </w:pPr>
            <w:r>
              <w:t>-</w:t>
            </w:r>
            <w:r>
              <w:tab/>
              <w:t>-</w:t>
            </w:r>
            <w:r>
              <w:tab/>
              <w:t>Crude oil</w:t>
            </w:r>
          </w:p>
          <w:p w14:paraId="59101924" w14:textId="77777777" w:rsidR="00E546F5" w:rsidRDefault="00951CE2">
            <w:pPr>
              <w:pStyle w:val="Tier3Bullet"/>
            </w:pPr>
            <w:r>
              <w:tab/>
            </w:r>
            <w:r>
              <w:tab/>
              <w:t>-</w:t>
            </w:r>
            <w:r>
              <w:tab/>
              <w:t>for incor</w:t>
            </w:r>
            <w:r>
              <w:t>poration in ships, boats or other vessels listed in Table 1, for the purposes of their construction, repair, maintenance or conversion;</w:t>
            </w:r>
          </w:p>
          <w:p w14:paraId="59101925" w14:textId="77777777" w:rsidR="00E546F5" w:rsidRDefault="00951CE2">
            <w:pPr>
              <w:pStyle w:val="Tier3Bullet"/>
            </w:pPr>
            <w:r>
              <w:tab/>
            </w:r>
            <w:r>
              <w:tab/>
              <w:t>-</w:t>
            </w:r>
            <w:r>
              <w:tab/>
              <w:t>for fitting to or equipping such ships, boats or other vessels;</w:t>
            </w:r>
          </w:p>
          <w:p w14:paraId="59101926"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1927" w14:textId="77777777" w:rsidR="00E546F5" w:rsidRDefault="00951CE2">
            <w:pPr>
              <w:pStyle w:val="Tier3Bullet"/>
            </w:pPr>
            <w:r>
              <w:tab/>
            </w:r>
            <w:r>
              <w:tab/>
              <w:t>-</w:t>
            </w:r>
            <w:r>
              <w:tab/>
              <w:t>for equipping the above platforms;</w:t>
            </w:r>
          </w:p>
          <w:p w14:paraId="59101928"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29" w14:textId="77777777" w:rsidR="00E546F5" w:rsidRDefault="00951CE2">
            <w:pPr>
              <w:pStyle w:val="NormalinTable"/>
            </w:pPr>
            <w:r>
              <w:t>0.0%</w:t>
            </w:r>
          </w:p>
        </w:tc>
      </w:tr>
      <w:tr w:rsidR="00E546F5" w14:paraId="591019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2B" w14:textId="77777777" w:rsidR="00E546F5" w:rsidRDefault="00951CE2">
            <w:pPr>
              <w:pStyle w:val="NormalinTable"/>
            </w:pPr>
            <w:r>
              <w:t>1515190000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2C" w14:textId="77777777" w:rsidR="00E546F5" w:rsidRDefault="00951CE2">
            <w:pPr>
              <w:pStyle w:val="Tier1"/>
            </w:pPr>
            <w:r>
              <w:t>Other fixed vegetable fats and oils (including jojoba oil) and their fractions, whether or not refined, but not chemically modified</w:t>
            </w:r>
          </w:p>
          <w:p w14:paraId="5910192D" w14:textId="77777777" w:rsidR="00E546F5" w:rsidRDefault="00951CE2">
            <w:pPr>
              <w:pStyle w:val="Tier2"/>
            </w:pPr>
            <w:r>
              <w:t>-</w:t>
            </w:r>
            <w:r>
              <w:tab/>
              <w:t>Linseed oil and its fractions</w:t>
            </w:r>
          </w:p>
          <w:p w14:paraId="5910192E" w14:textId="77777777" w:rsidR="00E546F5" w:rsidRDefault="00951CE2">
            <w:pPr>
              <w:pStyle w:val="Tier3"/>
            </w:pPr>
            <w:r>
              <w:t>-</w:t>
            </w:r>
            <w:r>
              <w:tab/>
              <w:t>-</w:t>
            </w:r>
            <w:r>
              <w:tab/>
              <w:t>Other</w:t>
            </w:r>
          </w:p>
          <w:p w14:paraId="5910192F"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1930" w14:textId="77777777" w:rsidR="00E546F5" w:rsidRDefault="00951CE2">
            <w:pPr>
              <w:pStyle w:val="Tier3Bullet"/>
            </w:pPr>
            <w:r>
              <w:tab/>
            </w:r>
            <w:r>
              <w:tab/>
              <w:t>-</w:t>
            </w:r>
            <w:r>
              <w:tab/>
              <w:t>for fitting to or equipping such ships, boats or other vessels;</w:t>
            </w:r>
          </w:p>
          <w:p w14:paraId="59101931"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1932" w14:textId="77777777" w:rsidR="00E546F5" w:rsidRDefault="00951CE2">
            <w:pPr>
              <w:pStyle w:val="Tier3Bullet"/>
            </w:pPr>
            <w:r>
              <w:tab/>
            </w:r>
            <w:r>
              <w:tab/>
              <w:t>-</w:t>
            </w:r>
            <w:r>
              <w:tab/>
              <w:t>for equipping the above platforms;</w:t>
            </w:r>
          </w:p>
          <w:p w14:paraId="59101933"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34" w14:textId="77777777" w:rsidR="00E546F5" w:rsidRDefault="00951CE2">
            <w:pPr>
              <w:pStyle w:val="NormalinTable"/>
            </w:pPr>
            <w:r>
              <w:t>0.0%</w:t>
            </w:r>
          </w:p>
        </w:tc>
      </w:tr>
      <w:tr w:rsidR="00E546F5" w14:paraId="591019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36" w14:textId="77777777" w:rsidR="00E546F5" w:rsidRDefault="00951CE2">
            <w:pPr>
              <w:pStyle w:val="NormalinTable"/>
            </w:pPr>
            <w:r>
              <w:t>1515191000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37" w14:textId="77777777" w:rsidR="00E546F5" w:rsidRDefault="00951CE2">
            <w:pPr>
              <w:pStyle w:val="Tier1"/>
            </w:pPr>
            <w:r>
              <w:t>Other fixed vegetable fats and oils (including jojoba oil) and their fractions, whether or not refined, but not chemically modified</w:t>
            </w:r>
          </w:p>
          <w:p w14:paraId="59101938" w14:textId="77777777" w:rsidR="00E546F5" w:rsidRDefault="00951CE2">
            <w:pPr>
              <w:pStyle w:val="Tier2"/>
            </w:pPr>
            <w:r>
              <w:t>-</w:t>
            </w:r>
            <w:r>
              <w:tab/>
              <w:t>Linseed oil and its fractions</w:t>
            </w:r>
          </w:p>
          <w:p w14:paraId="59101939" w14:textId="77777777" w:rsidR="00E546F5" w:rsidRDefault="00951CE2">
            <w:pPr>
              <w:pStyle w:val="Tier3"/>
            </w:pPr>
            <w:r>
              <w:t>-</w:t>
            </w:r>
            <w:r>
              <w:tab/>
              <w:t>-</w:t>
            </w:r>
            <w:r>
              <w:tab/>
              <w:t>Other</w:t>
            </w:r>
          </w:p>
          <w:p w14:paraId="5910193A" w14:textId="77777777" w:rsidR="00E546F5" w:rsidRDefault="00951CE2">
            <w:pPr>
              <w:pStyle w:val="Tier4"/>
            </w:pPr>
            <w:r>
              <w:t>-</w:t>
            </w:r>
            <w:r>
              <w:tab/>
              <w:t>-</w:t>
            </w:r>
            <w:r>
              <w:tab/>
              <w:t>-</w:t>
            </w:r>
            <w:r>
              <w:tab/>
              <w:t xml:space="preserve">For </w:t>
            </w:r>
            <w:r>
              <w:t>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3B" w14:textId="77777777" w:rsidR="00E546F5" w:rsidRDefault="00951CE2">
            <w:pPr>
              <w:pStyle w:val="NormalinTable"/>
            </w:pPr>
            <w:r>
              <w:t>0.0%</w:t>
            </w:r>
          </w:p>
        </w:tc>
      </w:tr>
      <w:tr w:rsidR="00E546F5" w14:paraId="591019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3D" w14:textId="77777777" w:rsidR="00E546F5" w:rsidRDefault="00951CE2">
            <w:pPr>
              <w:pStyle w:val="NormalinTable"/>
            </w:pPr>
            <w:r>
              <w:t>1515210000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3E" w14:textId="77777777" w:rsidR="00E546F5" w:rsidRDefault="00951CE2">
            <w:pPr>
              <w:pStyle w:val="Tier1"/>
            </w:pPr>
            <w:r>
              <w:t>Other fixed vegetable fats and oils (including jojoba oil) and their fractions, whether or not refined, but not chemically modified</w:t>
            </w:r>
          </w:p>
          <w:p w14:paraId="5910193F" w14:textId="77777777" w:rsidR="00E546F5" w:rsidRDefault="00951CE2">
            <w:pPr>
              <w:pStyle w:val="Tier2"/>
            </w:pPr>
            <w:r>
              <w:t>-</w:t>
            </w:r>
            <w:r>
              <w:tab/>
              <w:t xml:space="preserve">Maize (corn) </w:t>
            </w:r>
            <w:r>
              <w:t>oil and its fractions</w:t>
            </w:r>
          </w:p>
          <w:p w14:paraId="59101940" w14:textId="77777777" w:rsidR="00E546F5" w:rsidRDefault="00951CE2">
            <w:pPr>
              <w:pStyle w:val="Tier3"/>
            </w:pPr>
            <w:r>
              <w:t>-</w:t>
            </w:r>
            <w:r>
              <w:tab/>
              <w:t>-</w:t>
            </w:r>
            <w:r>
              <w:tab/>
              <w:t>Crude oil</w:t>
            </w:r>
          </w:p>
          <w:p w14:paraId="5910194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942" w14:textId="77777777" w:rsidR="00E546F5" w:rsidRDefault="00951CE2">
            <w:pPr>
              <w:pStyle w:val="Tier3Bullet"/>
            </w:pPr>
            <w:r>
              <w:tab/>
            </w:r>
            <w:r>
              <w:tab/>
              <w:t>-</w:t>
            </w:r>
            <w:r>
              <w:tab/>
              <w:t>for fitting to or equipping such ships, boats or other vessels;</w:t>
            </w:r>
          </w:p>
          <w:p w14:paraId="59101943" w14:textId="77777777" w:rsidR="00E546F5" w:rsidRDefault="00951CE2">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1944" w14:textId="77777777" w:rsidR="00E546F5" w:rsidRDefault="00951CE2">
            <w:pPr>
              <w:pStyle w:val="Tier3Bullet"/>
            </w:pPr>
            <w:r>
              <w:tab/>
            </w:r>
            <w:r>
              <w:tab/>
              <w:t>-</w:t>
            </w:r>
            <w:r>
              <w:tab/>
              <w:t xml:space="preserve">for equipping the above </w:t>
            </w:r>
            <w:r>
              <w:t>platforms;</w:t>
            </w:r>
          </w:p>
          <w:p w14:paraId="5910194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46" w14:textId="77777777" w:rsidR="00E546F5" w:rsidRDefault="00951CE2">
            <w:pPr>
              <w:pStyle w:val="NormalinTable"/>
            </w:pPr>
            <w:r>
              <w:t>0.0%</w:t>
            </w:r>
          </w:p>
        </w:tc>
      </w:tr>
      <w:tr w:rsidR="00E546F5" w14:paraId="591019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48" w14:textId="77777777" w:rsidR="00E546F5" w:rsidRDefault="00951CE2">
            <w:pPr>
              <w:pStyle w:val="NormalinTable"/>
            </w:pPr>
            <w:r>
              <w:t>1515211000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49" w14:textId="77777777" w:rsidR="00E546F5" w:rsidRDefault="00951CE2">
            <w:pPr>
              <w:pStyle w:val="Tier1"/>
            </w:pPr>
            <w:r>
              <w:t>Other fixed vegetable fats and oils (including jojoba oil) and their fractions, whether or not refined, but not chemically modified</w:t>
            </w:r>
          </w:p>
          <w:p w14:paraId="5910194A" w14:textId="77777777" w:rsidR="00E546F5" w:rsidRDefault="00951CE2">
            <w:pPr>
              <w:pStyle w:val="Tier2"/>
            </w:pPr>
            <w:r>
              <w:t>-</w:t>
            </w:r>
            <w:r>
              <w:tab/>
              <w:t>Maize (corn) oil and it</w:t>
            </w:r>
            <w:r>
              <w:t>s fractions</w:t>
            </w:r>
          </w:p>
          <w:p w14:paraId="5910194B" w14:textId="77777777" w:rsidR="00E546F5" w:rsidRDefault="00951CE2">
            <w:pPr>
              <w:pStyle w:val="Tier3"/>
            </w:pPr>
            <w:r>
              <w:t>-</w:t>
            </w:r>
            <w:r>
              <w:tab/>
              <w:t>-</w:t>
            </w:r>
            <w:r>
              <w:tab/>
              <w:t>Crude oil</w:t>
            </w:r>
          </w:p>
          <w:p w14:paraId="5910194C"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4D" w14:textId="77777777" w:rsidR="00E546F5" w:rsidRDefault="00951CE2">
            <w:pPr>
              <w:pStyle w:val="NormalinTable"/>
            </w:pPr>
            <w:r>
              <w:t>0.0%</w:t>
            </w:r>
          </w:p>
        </w:tc>
      </w:tr>
      <w:tr w:rsidR="00E546F5" w14:paraId="591019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4F" w14:textId="77777777" w:rsidR="00E546F5" w:rsidRDefault="00951CE2">
            <w:pPr>
              <w:pStyle w:val="NormalinTable"/>
            </w:pPr>
            <w:r>
              <w:t>1515290000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50" w14:textId="77777777" w:rsidR="00E546F5" w:rsidRDefault="00951CE2">
            <w:pPr>
              <w:pStyle w:val="Tier1"/>
            </w:pPr>
            <w:r>
              <w:t xml:space="preserve">Other fixed vegetable fats and oils (including jojoba oil) and their fractions, whether or not refined, but </w:t>
            </w:r>
            <w:r>
              <w:t>not chemically modified</w:t>
            </w:r>
          </w:p>
          <w:p w14:paraId="59101951" w14:textId="77777777" w:rsidR="00E546F5" w:rsidRDefault="00951CE2">
            <w:pPr>
              <w:pStyle w:val="Tier2"/>
            </w:pPr>
            <w:r>
              <w:t>-</w:t>
            </w:r>
            <w:r>
              <w:tab/>
              <w:t>Maize (corn) oil and its fractions</w:t>
            </w:r>
          </w:p>
          <w:p w14:paraId="59101952" w14:textId="77777777" w:rsidR="00E546F5" w:rsidRDefault="00951CE2">
            <w:pPr>
              <w:pStyle w:val="Tier3"/>
            </w:pPr>
            <w:r>
              <w:t>-</w:t>
            </w:r>
            <w:r>
              <w:tab/>
              <w:t>-</w:t>
            </w:r>
            <w:r>
              <w:tab/>
              <w:t>Other</w:t>
            </w:r>
          </w:p>
          <w:p w14:paraId="5910195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954" w14:textId="77777777" w:rsidR="00E546F5" w:rsidRDefault="00951CE2">
            <w:pPr>
              <w:pStyle w:val="Tier3Bullet"/>
            </w:pPr>
            <w:r>
              <w:tab/>
            </w:r>
            <w:r>
              <w:tab/>
              <w:t>-</w:t>
            </w:r>
            <w:r>
              <w:tab/>
              <w:t>for fitting to or equipping such</w:t>
            </w:r>
            <w:r>
              <w:t xml:space="preserve"> ships, boats or other vessels;</w:t>
            </w:r>
          </w:p>
          <w:p w14:paraId="59101955"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1956" w14:textId="77777777" w:rsidR="00E546F5" w:rsidRDefault="00951CE2">
            <w:pPr>
              <w:pStyle w:val="Tier3Bullet"/>
            </w:pPr>
            <w:r>
              <w:tab/>
            </w:r>
            <w:r>
              <w:tab/>
              <w:t>-</w:t>
            </w:r>
            <w:r>
              <w:tab/>
              <w:t>for equipping the above platforms;</w:t>
            </w:r>
          </w:p>
          <w:p w14:paraId="5910195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58" w14:textId="77777777" w:rsidR="00E546F5" w:rsidRDefault="00951CE2">
            <w:pPr>
              <w:pStyle w:val="NormalinTable"/>
            </w:pPr>
            <w:r>
              <w:t>0.0%</w:t>
            </w:r>
          </w:p>
        </w:tc>
      </w:tr>
      <w:tr w:rsidR="00E546F5" w14:paraId="591019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5A" w14:textId="77777777" w:rsidR="00E546F5" w:rsidRDefault="00951CE2">
            <w:pPr>
              <w:pStyle w:val="NormalinTable"/>
            </w:pPr>
            <w:r>
              <w:t>1515291000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5B" w14:textId="77777777" w:rsidR="00E546F5" w:rsidRDefault="00951CE2">
            <w:pPr>
              <w:pStyle w:val="Tier1"/>
            </w:pPr>
            <w:r>
              <w:t>Other fixed vegetable fats and oils (including jojoba oil) and their fractions, whether or not refined, but n</w:t>
            </w:r>
            <w:r>
              <w:t>ot chemically modified</w:t>
            </w:r>
          </w:p>
          <w:p w14:paraId="5910195C" w14:textId="77777777" w:rsidR="00E546F5" w:rsidRDefault="00951CE2">
            <w:pPr>
              <w:pStyle w:val="Tier2"/>
            </w:pPr>
            <w:r>
              <w:t>-</w:t>
            </w:r>
            <w:r>
              <w:tab/>
              <w:t>Maize (corn) oil and its fractions</w:t>
            </w:r>
          </w:p>
          <w:p w14:paraId="5910195D" w14:textId="77777777" w:rsidR="00E546F5" w:rsidRDefault="00951CE2">
            <w:pPr>
              <w:pStyle w:val="Tier3"/>
            </w:pPr>
            <w:r>
              <w:t>-</w:t>
            </w:r>
            <w:r>
              <w:tab/>
              <w:t>-</w:t>
            </w:r>
            <w:r>
              <w:tab/>
              <w:t>Other</w:t>
            </w:r>
          </w:p>
          <w:p w14:paraId="5910195E"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5F" w14:textId="77777777" w:rsidR="00E546F5" w:rsidRDefault="00951CE2">
            <w:pPr>
              <w:pStyle w:val="NormalinTable"/>
            </w:pPr>
            <w:r>
              <w:t>0.0%</w:t>
            </w:r>
          </w:p>
        </w:tc>
      </w:tr>
      <w:tr w:rsidR="00E546F5" w14:paraId="591019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61" w14:textId="77777777" w:rsidR="00E546F5" w:rsidRDefault="00951CE2">
            <w:pPr>
              <w:pStyle w:val="NormalinTable"/>
            </w:pPr>
            <w:r>
              <w:rPr>
                <w:rFonts w:eastAsia="Times New Roman"/>
                <w:color w:val="000000"/>
                <w:lang w:eastAsia="en-GB"/>
              </w:rPr>
              <w:t>1515301000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62" w14:textId="77777777" w:rsidR="00E546F5" w:rsidRDefault="00951CE2">
            <w:pPr>
              <w:pStyle w:val="Tier1"/>
            </w:pPr>
            <w:r>
              <w:rPr>
                <w:rFonts w:eastAsia="Times New Roman"/>
                <w:color w:val="000000"/>
                <w:lang w:eastAsia="en-GB"/>
              </w:rPr>
              <w:t xml:space="preserve">Other fixed vegetable fats and oils (including jojoba oil) and </w:t>
            </w:r>
            <w:r>
              <w:rPr>
                <w:rFonts w:eastAsia="Times New Roman"/>
                <w:color w:val="000000"/>
                <w:lang w:eastAsia="en-GB"/>
              </w:rPr>
              <w:t>their fractions, whether or not refined, but not chemically modified</w:t>
            </w:r>
            <w:r>
              <w:rPr>
                <w:rFonts w:eastAsia="Times New Roman"/>
                <w:color w:val="000000"/>
                <w:lang w:eastAsia="en-GB"/>
              </w:rPr>
              <w:br/>
            </w:r>
            <w:r>
              <w:rPr>
                <w:rFonts w:eastAsia="Times New Roman"/>
                <w:color w:val="000000"/>
                <w:lang w:eastAsia="en-GB"/>
              </w:rPr>
              <w:t>Castor oil and its fractions</w:t>
            </w:r>
            <w:r>
              <w:rPr>
                <w:rFonts w:eastAsia="Times New Roman"/>
                <w:color w:val="000000"/>
                <w:lang w:eastAsia="en-GB"/>
              </w:rPr>
              <w:br/>
            </w:r>
            <w:r>
              <w:rPr>
                <w:rFonts w:eastAsia="Times New Roman"/>
                <w:color w:val="000000"/>
                <w:lang w:eastAsia="en-GB"/>
              </w:rPr>
              <w:t>For the production of aminoundecanoic acid for use in the manufacture of synthetic textile fibres or of artificial plastic materials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63" w14:textId="77777777" w:rsidR="00E546F5" w:rsidRDefault="00951CE2">
            <w:pPr>
              <w:pStyle w:val="NormalinTable"/>
            </w:pPr>
            <w:r>
              <w:t>0.0%</w:t>
            </w:r>
          </w:p>
        </w:tc>
      </w:tr>
      <w:tr w:rsidR="00E546F5" w14:paraId="591019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65" w14:textId="77777777" w:rsidR="00E546F5" w:rsidRDefault="00951CE2">
            <w:pPr>
              <w:pStyle w:val="NormalinTable"/>
            </w:pPr>
            <w:r>
              <w:t>1515309000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66" w14:textId="77777777" w:rsidR="00E546F5" w:rsidRDefault="00951CE2">
            <w:pPr>
              <w:pStyle w:val="Tier1"/>
            </w:pPr>
            <w:r>
              <w:t>Other fixed vegetable fats and oils (including jojoba oil) and their fractions, whether or not refined, but not chemically modified</w:t>
            </w:r>
          </w:p>
          <w:p w14:paraId="59101967" w14:textId="77777777" w:rsidR="00E546F5" w:rsidRDefault="00951CE2">
            <w:pPr>
              <w:pStyle w:val="Tier2"/>
            </w:pPr>
            <w:r>
              <w:t>-</w:t>
            </w:r>
            <w:r>
              <w:tab/>
              <w:t>Castor oil and its fractions</w:t>
            </w:r>
          </w:p>
          <w:p w14:paraId="59101968" w14:textId="77777777" w:rsidR="00E546F5" w:rsidRDefault="00951CE2">
            <w:pPr>
              <w:pStyle w:val="Tier3"/>
            </w:pPr>
            <w:r>
              <w:t>-</w:t>
            </w:r>
            <w:r>
              <w:tab/>
              <w:t>-</w:t>
            </w:r>
            <w:r>
              <w:tab/>
              <w:t>Other</w:t>
            </w:r>
          </w:p>
          <w:p w14:paraId="59101969" w14:textId="77777777" w:rsidR="00E546F5" w:rsidRDefault="00951CE2">
            <w:pPr>
              <w:pStyle w:val="Tier3Bullet"/>
            </w:pPr>
            <w:r>
              <w:tab/>
            </w:r>
            <w:r>
              <w:tab/>
              <w:t>-</w:t>
            </w:r>
            <w:r>
              <w:tab/>
              <w:t xml:space="preserve">for incorporation in ships, boats or other vessels listed in Table 1, for </w:t>
            </w:r>
            <w:r>
              <w:t>the purposes of their construction, repair, maintenance or conversion;</w:t>
            </w:r>
          </w:p>
          <w:p w14:paraId="5910196A" w14:textId="77777777" w:rsidR="00E546F5" w:rsidRDefault="00951CE2">
            <w:pPr>
              <w:pStyle w:val="Tier3Bullet"/>
            </w:pPr>
            <w:r>
              <w:tab/>
            </w:r>
            <w:r>
              <w:tab/>
              <w:t>-</w:t>
            </w:r>
            <w:r>
              <w:tab/>
              <w:t>for fitting to or equipping such ships, boats or other vessels;</w:t>
            </w:r>
          </w:p>
          <w:p w14:paraId="5910196B" w14:textId="77777777" w:rsidR="00E546F5" w:rsidRDefault="00951CE2">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196C" w14:textId="77777777" w:rsidR="00E546F5" w:rsidRDefault="00951CE2">
            <w:pPr>
              <w:pStyle w:val="Tier3Bullet"/>
            </w:pPr>
            <w:r>
              <w:tab/>
            </w:r>
            <w:r>
              <w:tab/>
              <w:t>-</w:t>
            </w:r>
            <w:r>
              <w:tab/>
              <w:t>for equipping the above platforms;</w:t>
            </w:r>
          </w:p>
          <w:p w14:paraId="5910196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6E" w14:textId="77777777" w:rsidR="00E546F5" w:rsidRDefault="00951CE2">
            <w:pPr>
              <w:pStyle w:val="NormalinTable"/>
            </w:pPr>
            <w:r>
              <w:t>0.0%</w:t>
            </w:r>
          </w:p>
        </w:tc>
      </w:tr>
      <w:tr w:rsidR="00E546F5" w14:paraId="591019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70" w14:textId="77777777" w:rsidR="00E546F5" w:rsidRDefault="00951CE2">
            <w:pPr>
              <w:pStyle w:val="NormalinTable"/>
            </w:pPr>
            <w:r>
              <w:t>1515500000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71" w14:textId="77777777" w:rsidR="00E546F5" w:rsidRDefault="00951CE2">
            <w:pPr>
              <w:pStyle w:val="Tier1"/>
            </w:pPr>
            <w:r>
              <w:t>Other fixed vege</w:t>
            </w:r>
            <w:r>
              <w:t>table fats and oils (including jojoba oil) and their fractions, whether or not refined, but not chemically modified</w:t>
            </w:r>
          </w:p>
          <w:p w14:paraId="59101972" w14:textId="77777777" w:rsidR="00E546F5" w:rsidRDefault="00951CE2">
            <w:pPr>
              <w:pStyle w:val="Tier2"/>
            </w:pPr>
            <w:r>
              <w:t>-</w:t>
            </w:r>
            <w:r>
              <w:tab/>
              <w:t>Sesame oil and its fractions</w:t>
            </w:r>
          </w:p>
          <w:p w14:paraId="59101973"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1974" w14:textId="77777777" w:rsidR="00E546F5" w:rsidRDefault="00951CE2">
            <w:pPr>
              <w:pStyle w:val="Tier2Bullet"/>
            </w:pPr>
            <w:r>
              <w:tab/>
              <w:t>-</w:t>
            </w:r>
            <w:r>
              <w:tab/>
              <w:t>for fitting to or equipping such ships, boats or other vessels;</w:t>
            </w:r>
          </w:p>
          <w:p w14:paraId="59101975"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1976" w14:textId="77777777" w:rsidR="00E546F5" w:rsidRDefault="00951CE2">
            <w:pPr>
              <w:pStyle w:val="Tier2Bullet"/>
            </w:pPr>
            <w:r>
              <w:tab/>
              <w:t>-</w:t>
            </w:r>
            <w:r>
              <w:tab/>
              <w:t>for equipping the above platforms;</w:t>
            </w:r>
          </w:p>
          <w:p w14:paraId="5910197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78" w14:textId="77777777" w:rsidR="00E546F5" w:rsidRDefault="00951CE2">
            <w:pPr>
              <w:pStyle w:val="NormalinTable"/>
            </w:pPr>
            <w:r>
              <w:t>0.0%</w:t>
            </w:r>
          </w:p>
        </w:tc>
      </w:tr>
      <w:tr w:rsidR="00E546F5" w14:paraId="591019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7A" w14:textId="77777777" w:rsidR="00E546F5" w:rsidRDefault="00951CE2">
            <w:pPr>
              <w:pStyle w:val="NormalinTable"/>
            </w:pPr>
            <w:r>
              <w:t>1515501100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7B" w14:textId="77777777" w:rsidR="00E546F5" w:rsidRDefault="00951CE2">
            <w:pPr>
              <w:pStyle w:val="Tier1"/>
            </w:pPr>
            <w:r>
              <w:t>Other fixed vegetable fats and oils (inclu</w:t>
            </w:r>
            <w:r>
              <w:t>ding jojoba oil) and their fractions, whether or not refined, but not chemically modified</w:t>
            </w:r>
          </w:p>
          <w:p w14:paraId="5910197C" w14:textId="77777777" w:rsidR="00E546F5" w:rsidRDefault="00951CE2">
            <w:pPr>
              <w:pStyle w:val="Tier2"/>
            </w:pPr>
            <w:r>
              <w:t>-</w:t>
            </w:r>
            <w:r>
              <w:tab/>
              <w:t>Sesame oil and its fractions</w:t>
            </w:r>
          </w:p>
          <w:p w14:paraId="5910197D" w14:textId="77777777" w:rsidR="00E546F5" w:rsidRDefault="00951CE2">
            <w:pPr>
              <w:pStyle w:val="Tier3"/>
            </w:pPr>
            <w:r>
              <w:t>-</w:t>
            </w:r>
            <w:r>
              <w:tab/>
              <w:t>-</w:t>
            </w:r>
            <w:r>
              <w:tab/>
              <w:t>Crude oil</w:t>
            </w:r>
          </w:p>
          <w:p w14:paraId="5910197E" w14:textId="77777777" w:rsidR="00E546F5" w:rsidRDefault="00951CE2">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7F" w14:textId="77777777" w:rsidR="00E546F5" w:rsidRDefault="00951CE2">
            <w:pPr>
              <w:pStyle w:val="NormalinTable"/>
            </w:pPr>
            <w:r>
              <w:t>0.0%</w:t>
            </w:r>
          </w:p>
        </w:tc>
      </w:tr>
      <w:tr w:rsidR="00E546F5" w14:paraId="591019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81" w14:textId="77777777" w:rsidR="00E546F5" w:rsidRDefault="00951CE2">
            <w:pPr>
              <w:pStyle w:val="NormalinTable"/>
            </w:pPr>
            <w:r>
              <w:t>1515509100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82" w14:textId="77777777" w:rsidR="00E546F5" w:rsidRDefault="00951CE2">
            <w:pPr>
              <w:pStyle w:val="Tier1"/>
            </w:pPr>
            <w:r>
              <w:t>Other fixed vegetable fats and oils (including jojoba oil) and their fractions, whether or not refined, but not chemically modified</w:t>
            </w:r>
          </w:p>
          <w:p w14:paraId="59101983" w14:textId="77777777" w:rsidR="00E546F5" w:rsidRDefault="00951CE2">
            <w:pPr>
              <w:pStyle w:val="Tier2"/>
            </w:pPr>
            <w:r>
              <w:t>-</w:t>
            </w:r>
            <w:r>
              <w:tab/>
              <w:t>Sesame oil and its fractions</w:t>
            </w:r>
          </w:p>
          <w:p w14:paraId="59101984" w14:textId="77777777" w:rsidR="00E546F5" w:rsidRDefault="00951CE2">
            <w:pPr>
              <w:pStyle w:val="Tier3"/>
            </w:pPr>
            <w:r>
              <w:t>-</w:t>
            </w:r>
            <w:r>
              <w:tab/>
              <w:t>-</w:t>
            </w:r>
            <w:r>
              <w:tab/>
              <w:t>Other</w:t>
            </w:r>
          </w:p>
          <w:p w14:paraId="59101985" w14:textId="77777777" w:rsidR="00E546F5" w:rsidRDefault="00951CE2">
            <w:pPr>
              <w:pStyle w:val="Tier4"/>
            </w:pPr>
            <w:r>
              <w:t>-</w:t>
            </w:r>
            <w:r>
              <w:tab/>
              <w:t>-</w:t>
            </w:r>
            <w:r>
              <w:tab/>
              <w:t>-</w:t>
            </w:r>
            <w:r>
              <w:tab/>
              <w:t>For technical or industrial uses other than the manufacture of foo</w:t>
            </w:r>
            <w:r>
              <w:t>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86" w14:textId="77777777" w:rsidR="00E546F5" w:rsidRDefault="00951CE2">
            <w:pPr>
              <w:pStyle w:val="NormalinTable"/>
            </w:pPr>
            <w:r>
              <w:t>0.0%</w:t>
            </w:r>
          </w:p>
        </w:tc>
      </w:tr>
      <w:tr w:rsidR="00E546F5" w14:paraId="591019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88" w14:textId="77777777" w:rsidR="00E546F5" w:rsidRDefault="00951CE2">
            <w:pPr>
              <w:pStyle w:val="NormalinTable"/>
            </w:pPr>
            <w:r>
              <w:t>1515900000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89" w14:textId="77777777" w:rsidR="00E546F5" w:rsidRDefault="00951CE2">
            <w:pPr>
              <w:pStyle w:val="Tier1"/>
            </w:pPr>
            <w:r>
              <w:t>Other fixed vegetable fats and oils (including jojoba oil) and their fractions, whether or not refined, but not chemically modified</w:t>
            </w:r>
          </w:p>
          <w:p w14:paraId="5910198A" w14:textId="77777777" w:rsidR="00E546F5" w:rsidRDefault="00951CE2">
            <w:pPr>
              <w:pStyle w:val="Tier2"/>
            </w:pPr>
            <w:r>
              <w:t>-</w:t>
            </w:r>
            <w:r>
              <w:tab/>
              <w:t>Other</w:t>
            </w:r>
          </w:p>
          <w:p w14:paraId="5910198B" w14:textId="77777777" w:rsidR="00E546F5" w:rsidRDefault="00951CE2">
            <w:pPr>
              <w:pStyle w:val="Tier2Bullet"/>
            </w:pPr>
            <w:r>
              <w:tab/>
              <w:t>-</w:t>
            </w:r>
            <w:r>
              <w:tab/>
              <w:t xml:space="preserve">for incorporation in ships, boats or other vessels listed in </w:t>
            </w:r>
            <w:r>
              <w:t>Table 1, for the purposes of their construction, repair, maintenance or conversion;</w:t>
            </w:r>
          </w:p>
          <w:p w14:paraId="5910198C" w14:textId="77777777" w:rsidR="00E546F5" w:rsidRDefault="00951CE2">
            <w:pPr>
              <w:pStyle w:val="Tier2Bullet"/>
            </w:pPr>
            <w:r>
              <w:tab/>
              <w:t>-</w:t>
            </w:r>
            <w:r>
              <w:tab/>
              <w:t>for fitting to or equipping such ships, boats or other vessels;</w:t>
            </w:r>
          </w:p>
          <w:p w14:paraId="5910198D" w14:textId="77777777" w:rsidR="00E546F5" w:rsidRDefault="00951CE2">
            <w:pPr>
              <w:pStyle w:val="Tier2Bullet"/>
            </w:pPr>
            <w:r>
              <w:tab/>
              <w:t>-</w:t>
            </w:r>
            <w:r>
              <w:tab/>
              <w:t>for incorporation, for the purposes of their construction, repair, maintenance or conversion, in drill</w:t>
            </w:r>
            <w:r>
              <w:t>ing or production platforms listed below: fixed, of subheading ex 8430 49 or floating or submersible of subheading 8905 20;</w:t>
            </w:r>
          </w:p>
          <w:p w14:paraId="5910198E" w14:textId="77777777" w:rsidR="00E546F5" w:rsidRDefault="00951CE2">
            <w:pPr>
              <w:pStyle w:val="Tier2Bullet"/>
            </w:pPr>
            <w:r>
              <w:tab/>
              <w:t>-</w:t>
            </w:r>
            <w:r>
              <w:tab/>
              <w:t>for equipping the above platforms;</w:t>
            </w:r>
          </w:p>
          <w:p w14:paraId="5910198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90" w14:textId="77777777" w:rsidR="00E546F5" w:rsidRDefault="00951CE2">
            <w:pPr>
              <w:pStyle w:val="NormalinTable"/>
            </w:pPr>
            <w:r>
              <w:t>0.0%</w:t>
            </w:r>
          </w:p>
        </w:tc>
      </w:tr>
      <w:tr w:rsidR="00E546F5" w14:paraId="591019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92" w14:textId="77777777" w:rsidR="00E546F5" w:rsidRDefault="00951CE2">
            <w:pPr>
              <w:pStyle w:val="NormalinTable"/>
            </w:pPr>
            <w:r>
              <w:rPr>
                <w:rFonts w:eastAsia="Times New Roman"/>
                <w:color w:val="000000"/>
                <w:lang w:eastAsia="en-GB"/>
              </w:rPr>
              <w:t>1515902100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93" w14:textId="77777777" w:rsidR="00E546F5" w:rsidRDefault="00951CE2">
            <w:pPr>
              <w:pStyle w:val="Tier1"/>
            </w:pPr>
            <w:r>
              <w:rPr>
                <w:rFonts w:eastAsia="Times New Roman"/>
                <w:color w:val="000000"/>
                <w:lang w:eastAsia="en-GB"/>
              </w:rPr>
              <w:t>Other fixed vegetable fats and oils (including jojoba oil) and their fractions, whether or not refined, but not chemically modified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Tobacco-seed oil and its fractions</w:t>
            </w:r>
            <w:r>
              <w:rPr>
                <w:rFonts w:eastAsia="Times New Roman"/>
                <w:color w:val="000000"/>
                <w:lang w:eastAsia="en-GB"/>
              </w:rPr>
              <w:br/>
            </w:r>
            <w:r>
              <w:rPr>
                <w:rFonts w:eastAsia="Times New Roman"/>
                <w:color w:val="000000"/>
                <w:lang w:eastAsia="en-GB"/>
              </w:rPr>
              <w:t>Crude oil</w:t>
            </w:r>
            <w:r>
              <w:rPr>
                <w:rFonts w:eastAsia="Times New Roman"/>
                <w:color w:val="000000"/>
                <w:lang w:eastAsia="en-GB"/>
              </w:rPr>
              <w:br/>
            </w:r>
            <w:r>
              <w:rPr>
                <w:rFonts w:eastAsia="Times New Roman"/>
                <w:color w:val="000000"/>
                <w:lang w:eastAsia="en-GB"/>
              </w:rPr>
              <w:t>For technical or industrial uses other than the manufacture of foodstuffs</w:t>
            </w:r>
            <w:r>
              <w:rPr>
                <w:rFonts w:eastAsia="Times New Roman"/>
                <w:color w:val="000000"/>
                <w:lang w:eastAsia="en-GB"/>
              </w:rPr>
              <w:t xml:space="preserve">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94" w14:textId="77777777" w:rsidR="00E546F5" w:rsidRDefault="00951CE2">
            <w:pPr>
              <w:pStyle w:val="NormalinTable"/>
            </w:pPr>
            <w:r>
              <w:t>0.0%</w:t>
            </w:r>
          </w:p>
        </w:tc>
      </w:tr>
      <w:tr w:rsidR="00E546F5" w14:paraId="591019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96" w14:textId="77777777" w:rsidR="00E546F5" w:rsidRDefault="00951CE2">
            <w:pPr>
              <w:pStyle w:val="NormalinTable"/>
              <w:rPr>
                <w:rFonts w:eastAsia="Times New Roman"/>
                <w:color w:val="000000"/>
                <w:lang w:eastAsia="en-GB"/>
              </w:rPr>
            </w:pPr>
            <w:r>
              <w:rPr>
                <w:rFonts w:eastAsia="Times New Roman"/>
                <w:color w:val="000000"/>
                <w:lang w:eastAsia="en-GB"/>
              </w:rPr>
              <w:t>1515903100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97" w14:textId="77777777" w:rsidR="00E546F5" w:rsidRDefault="00951CE2">
            <w:pPr>
              <w:pStyle w:val="Tier1"/>
              <w:rPr>
                <w:rFonts w:eastAsia="Times New Roman"/>
                <w:color w:val="000000"/>
                <w:lang w:eastAsia="en-GB"/>
              </w:rPr>
            </w:pPr>
            <w:r>
              <w:rPr>
                <w:rFonts w:eastAsia="Times New Roman"/>
                <w:color w:val="000000"/>
                <w:lang w:eastAsia="en-GB"/>
              </w:rPr>
              <w:t>Other fixed vegetable fats and oils (including jojoba oil) and their fractions, whether or not refined, but not chemically modified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Tobacco-seed oil and its fractions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For technical or industrial uses </w:t>
            </w:r>
            <w:r>
              <w:rPr>
                <w:rFonts w:eastAsia="Times New Roman"/>
                <w:color w:val="000000"/>
                <w:lang w:eastAsia="en-GB"/>
              </w:rPr>
              <w:t>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98" w14:textId="77777777" w:rsidR="00E546F5" w:rsidRDefault="00951CE2">
            <w:pPr>
              <w:pStyle w:val="NormalinTable"/>
            </w:pPr>
            <w:r>
              <w:t>0.0%</w:t>
            </w:r>
          </w:p>
        </w:tc>
      </w:tr>
      <w:tr w:rsidR="00E546F5" w14:paraId="591019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9A" w14:textId="77777777" w:rsidR="00E546F5" w:rsidRDefault="00951CE2">
            <w:pPr>
              <w:pStyle w:val="NormalinTable"/>
            </w:pPr>
            <w:r>
              <w:t>1515904000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9B" w14:textId="77777777" w:rsidR="00E546F5" w:rsidRDefault="00951CE2">
            <w:pPr>
              <w:pStyle w:val="Tier1"/>
            </w:pPr>
            <w:r>
              <w:t>Other fixed vegetable fats and oils (including jojoba oil) and their fractions, whether or not refined, but not chemically modified</w:t>
            </w:r>
          </w:p>
          <w:p w14:paraId="5910199C" w14:textId="77777777" w:rsidR="00E546F5" w:rsidRDefault="00951CE2">
            <w:pPr>
              <w:pStyle w:val="Tier2"/>
            </w:pPr>
            <w:r>
              <w:t>-</w:t>
            </w:r>
            <w:r>
              <w:tab/>
              <w:t>Other</w:t>
            </w:r>
          </w:p>
          <w:p w14:paraId="5910199D" w14:textId="77777777" w:rsidR="00E546F5" w:rsidRDefault="00951CE2">
            <w:pPr>
              <w:pStyle w:val="Tier3"/>
            </w:pPr>
            <w:r>
              <w:t>-</w:t>
            </w:r>
            <w:r>
              <w:tab/>
              <w:t>-</w:t>
            </w:r>
            <w:r>
              <w:tab/>
              <w:t>Other oils and their fractions</w:t>
            </w:r>
          </w:p>
          <w:p w14:paraId="5910199E" w14:textId="77777777" w:rsidR="00E546F5" w:rsidRDefault="00951CE2">
            <w:pPr>
              <w:pStyle w:val="Tier4"/>
            </w:pPr>
            <w:r>
              <w:t>-</w:t>
            </w:r>
            <w:r>
              <w:tab/>
              <w:t>-</w:t>
            </w:r>
            <w:r>
              <w:tab/>
              <w:t>-</w:t>
            </w:r>
            <w:r>
              <w:tab/>
              <w:t>Crude oils</w:t>
            </w:r>
          </w:p>
          <w:p w14:paraId="5910199F" w14:textId="77777777" w:rsidR="00E546F5" w:rsidRDefault="00951CE2">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A0" w14:textId="77777777" w:rsidR="00E546F5" w:rsidRDefault="00951CE2">
            <w:pPr>
              <w:pStyle w:val="NormalinTable"/>
            </w:pPr>
            <w:r>
              <w:t>0.0%</w:t>
            </w:r>
          </w:p>
        </w:tc>
      </w:tr>
      <w:tr w:rsidR="00E546F5" w14:paraId="591019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A2" w14:textId="77777777" w:rsidR="00E546F5" w:rsidRDefault="00951CE2">
            <w:pPr>
              <w:pStyle w:val="NormalinTable"/>
            </w:pPr>
            <w:r>
              <w:t>1515906000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A3" w14:textId="77777777" w:rsidR="00E546F5" w:rsidRDefault="00951CE2">
            <w:pPr>
              <w:pStyle w:val="Tier1"/>
            </w:pPr>
            <w:r>
              <w:t>Other fixed vegetable fats and oils (including jojoba oil) and their fractions, whether or not refined, but not chemic</w:t>
            </w:r>
            <w:r>
              <w:t>ally modified</w:t>
            </w:r>
          </w:p>
          <w:p w14:paraId="591019A4" w14:textId="77777777" w:rsidR="00E546F5" w:rsidRDefault="00951CE2">
            <w:pPr>
              <w:pStyle w:val="Tier2"/>
            </w:pPr>
            <w:r>
              <w:t>-</w:t>
            </w:r>
            <w:r>
              <w:tab/>
              <w:t>Other</w:t>
            </w:r>
          </w:p>
          <w:p w14:paraId="591019A5" w14:textId="77777777" w:rsidR="00E546F5" w:rsidRDefault="00951CE2">
            <w:pPr>
              <w:pStyle w:val="Tier3"/>
            </w:pPr>
            <w:r>
              <w:t>-</w:t>
            </w:r>
            <w:r>
              <w:tab/>
              <w:t>-</w:t>
            </w:r>
            <w:r>
              <w:tab/>
              <w:t>Other oils and their fractions</w:t>
            </w:r>
          </w:p>
          <w:p w14:paraId="591019A6" w14:textId="77777777" w:rsidR="00E546F5" w:rsidRDefault="00951CE2">
            <w:pPr>
              <w:pStyle w:val="Tier4"/>
            </w:pPr>
            <w:r>
              <w:t>-</w:t>
            </w:r>
            <w:r>
              <w:tab/>
              <w:t>-</w:t>
            </w:r>
            <w:r>
              <w:tab/>
              <w:t>-</w:t>
            </w:r>
            <w:r>
              <w:tab/>
              <w:t>Other</w:t>
            </w:r>
          </w:p>
          <w:p w14:paraId="591019A7" w14:textId="77777777" w:rsidR="00E546F5" w:rsidRDefault="00951CE2">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A8" w14:textId="77777777" w:rsidR="00E546F5" w:rsidRDefault="00951CE2">
            <w:pPr>
              <w:pStyle w:val="NormalinTable"/>
            </w:pPr>
            <w:r>
              <w:t>0.0%</w:t>
            </w:r>
          </w:p>
        </w:tc>
      </w:tr>
      <w:tr w:rsidR="00E546F5" w14:paraId="591019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AA" w14:textId="77777777" w:rsidR="00E546F5" w:rsidRDefault="00951CE2">
            <w:pPr>
              <w:pStyle w:val="NormalinTable"/>
            </w:pPr>
            <w:r>
              <w:t>1516000000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AB" w14:textId="77777777" w:rsidR="00E546F5" w:rsidRDefault="00951CE2">
            <w:pPr>
              <w:pStyle w:val="Tier1"/>
            </w:pPr>
            <w:r>
              <w:t xml:space="preserve">Animal or vegetable fats and oils and their fractions, </w:t>
            </w:r>
            <w:r>
              <w:t>partly or wholly hydrogenated, inter-esterified, re-esterified or elaidinised, whether or not refined, but not further prepared</w:t>
            </w:r>
          </w:p>
          <w:p w14:paraId="591019AC" w14:textId="77777777" w:rsidR="00E546F5" w:rsidRDefault="00951CE2">
            <w:pPr>
              <w:pStyle w:val="Tier1Bullet"/>
            </w:pPr>
            <w:r>
              <w:t>-</w:t>
            </w:r>
            <w:r>
              <w:tab/>
              <w:t>for incorporation in ships, boats or other vessels listed in Table 1, for the purposes of their construction, repair, maintena</w:t>
            </w:r>
            <w:r>
              <w:t>nce or conversion;</w:t>
            </w:r>
          </w:p>
          <w:p w14:paraId="591019AD" w14:textId="77777777" w:rsidR="00E546F5" w:rsidRDefault="00951CE2">
            <w:pPr>
              <w:pStyle w:val="Tier1Bullet"/>
            </w:pPr>
            <w:r>
              <w:t>-</w:t>
            </w:r>
            <w:r>
              <w:tab/>
              <w:t>for fitting to or equipping such ships, boats or other vessels;</w:t>
            </w:r>
          </w:p>
          <w:p w14:paraId="591019AE" w14:textId="77777777" w:rsidR="00E546F5" w:rsidRDefault="00951CE2">
            <w:pPr>
              <w:pStyle w:val="Tier1Bullet"/>
            </w:pPr>
            <w:r>
              <w:t>-</w:t>
            </w:r>
            <w:r>
              <w:tab/>
              <w:t>for incorporation, for the purposes of their construction, repair, maintenance or conversion, in drilling or production platforms listed below: fixed, of subheading ex 8</w:t>
            </w:r>
            <w:r>
              <w:t>430 49 or floating or submersible of subheading 8905 20;</w:t>
            </w:r>
          </w:p>
          <w:p w14:paraId="591019AF" w14:textId="77777777" w:rsidR="00E546F5" w:rsidRDefault="00951CE2">
            <w:pPr>
              <w:pStyle w:val="Tier1Bullet"/>
            </w:pPr>
            <w:r>
              <w:t>-</w:t>
            </w:r>
            <w:r>
              <w:tab/>
              <w:t>for equipping the above platforms;</w:t>
            </w:r>
          </w:p>
          <w:p w14:paraId="591019B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B1" w14:textId="77777777" w:rsidR="00E546F5" w:rsidRDefault="00951CE2">
            <w:pPr>
              <w:pStyle w:val="NormalinTable"/>
            </w:pPr>
            <w:r>
              <w:t>0.0%</w:t>
            </w:r>
          </w:p>
        </w:tc>
      </w:tr>
      <w:tr w:rsidR="00E546F5" w14:paraId="591019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B3" w14:textId="77777777" w:rsidR="00E546F5" w:rsidRDefault="00951CE2">
            <w:pPr>
              <w:pStyle w:val="NormalinTable"/>
            </w:pPr>
            <w:r>
              <w:t>1516209500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B4" w14:textId="77777777" w:rsidR="00E546F5" w:rsidRDefault="00951CE2">
            <w:pPr>
              <w:pStyle w:val="Tier1"/>
            </w:pPr>
            <w:r>
              <w:t xml:space="preserve">Animal or vegetable fats and oils and their fractions, partly or </w:t>
            </w:r>
            <w:r>
              <w:t>wholly hydrogenated, inter-esterified, re-esterified or elaidinised, whether or not refined, but not further prepared</w:t>
            </w:r>
          </w:p>
          <w:p w14:paraId="591019B5" w14:textId="77777777" w:rsidR="00E546F5" w:rsidRDefault="00951CE2">
            <w:pPr>
              <w:pStyle w:val="Tier2"/>
            </w:pPr>
            <w:r>
              <w:t>-</w:t>
            </w:r>
            <w:r>
              <w:tab/>
              <w:t>Vegetable fats and oils and their fractions</w:t>
            </w:r>
          </w:p>
          <w:p w14:paraId="591019B6" w14:textId="77777777" w:rsidR="00E546F5" w:rsidRDefault="00951CE2">
            <w:pPr>
              <w:pStyle w:val="Tier3"/>
            </w:pPr>
            <w:r>
              <w:t>-</w:t>
            </w:r>
            <w:r>
              <w:tab/>
              <w:t>-</w:t>
            </w:r>
            <w:r>
              <w:tab/>
              <w:t>Other</w:t>
            </w:r>
          </w:p>
          <w:p w14:paraId="591019B7" w14:textId="77777777" w:rsidR="00E546F5" w:rsidRDefault="00951CE2">
            <w:pPr>
              <w:pStyle w:val="Tier4"/>
            </w:pPr>
            <w:r>
              <w:t>-</w:t>
            </w:r>
            <w:r>
              <w:tab/>
              <w:t>-</w:t>
            </w:r>
            <w:r>
              <w:tab/>
              <w:t>-</w:t>
            </w:r>
            <w:r>
              <w:tab/>
              <w:t>Other</w:t>
            </w:r>
          </w:p>
          <w:p w14:paraId="591019B8" w14:textId="77777777" w:rsidR="00E546F5" w:rsidRDefault="00951CE2">
            <w:pPr>
              <w:pStyle w:val="Tier5"/>
            </w:pPr>
            <w:r>
              <w:t>-</w:t>
            </w:r>
            <w:r>
              <w:tab/>
              <w:t>-</w:t>
            </w:r>
            <w:r>
              <w:tab/>
              <w:t>-</w:t>
            </w:r>
            <w:r>
              <w:tab/>
              <w:t>-</w:t>
            </w:r>
            <w:r>
              <w:tab/>
              <w:t>Colza, linseed, rapeseed, sunflower-seed, illipe, karite, mako</w:t>
            </w:r>
            <w:r>
              <w:t>re, touloucouna or babassu oils, 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B9" w14:textId="77777777" w:rsidR="00E546F5" w:rsidRDefault="00951CE2">
            <w:pPr>
              <w:pStyle w:val="NormalinTable"/>
            </w:pPr>
            <w:r>
              <w:t>0.0%</w:t>
            </w:r>
          </w:p>
        </w:tc>
      </w:tr>
      <w:tr w:rsidR="00E546F5" w14:paraId="591019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BB" w14:textId="77777777" w:rsidR="00E546F5" w:rsidRDefault="00951CE2">
            <w:pPr>
              <w:pStyle w:val="NormalinTable"/>
            </w:pPr>
            <w:r>
              <w:t>1517000000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BC" w14:textId="77777777" w:rsidR="00E546F5" w:rsidRDefault="00951CE2">
            <w:pPr>
              <w:pStyle w:val="Tier1"/>
            </w:pPr>
            <w:r>
              <w:t xml:space="preserve">Margarine; edible mixtures or preparations of animal or vegetable fats or oils or of fractions of </w:t>
            </w:r>
            <w:r>
              <w:t>different fats or oils of this chapter, other than edible fats or oils or their fractions of heading 1516</w:t>
            </w:r>
          </w:p>
          <w:p w14:paraId="591019BD" w14:textId="77777777" w:rsidR="00E546F5" w:rsidRDefault="00951CE2">
            <w:pPr>
              <w:pStyle w:val="Tier1Bullet"/>
            </w:pPr>
            <w:r>
              <w:t>-</w:t>
            </w:r>
            <w:r>
              <w:tab/>
              <w:t>for incorporation in ships, boats or other vessels listed in Table 1, for the purposes of their construction, repair, maintenance or conversion;</w:t>
            </w:r>
          </w:p>
          <w:p w14:paraId="591019BE" w14:textId="77777777" w:rsidR="00E546F5" w:rsidRDefault="00951CE2">
            <w:pPr>
              <w:pStyle w:val="Tier1Bullet"/>
            </w:pPr>
            <w:r>
              <w:t>-</w:t>
            </w:r>
            <w:r>
              <w:tab/>
              <w:t>f</w:t>
            </w:r>
            <w:r>
              <w:t>or fitting to or equipping such ships, boats or other vessels;</w:t>
            </w:r>
          </w:p>
          <w:p w14:paraId="591019BF"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19C0" w14:textId="77777777" w:rsidR="00E546F5" w:rsidRDefault="00951CE2">
            <w:pPr>
              <w:pStyle w:val="Tier1Bullet"/>
            </w:pPr>
            <w:r>
              <w:t>-</w:t>
            </w:r>
            <w:r>
              <w:tab/>
              <w:t>for equipping the above platforms;</w:t>
            </w:r>
          </w:p>
          <w:p w14:paraId="591019C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C2" w14:textId="77777777" w:rsidR="00E546F5" w:rsidRDefault="00951CE2">
            <w:pPr>
              <w:pStyle w:val="NormalinTable"/>
            </w:pPr>
            <w:r>
              <w:t>0.0%</w:t>
            </w:r>
          </w:p>
        </w:tc>
      </w:tr>
      <w:tr w:rsidR="00E546F5" w14:paraId="591019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C4" w14:textId="77777777" w:rsidR="00E546F5" w:rsidRDefault="00951CE2">
            <w:pPr>
              <w:pStyle w:val="NormalinTable"/>
            </w:pPr>
            <w:r>
              <w:t>1518003100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C5" w14:textId="77777777" w:rsidR="00E546F5" w:rsidRDefault="00951CE2">
            <w:pPr>
              <w:pStyle w:val="Tier1"/>
            </w:pPr>
            <w:r>
              <w:t xml:space="preserve">Animal or vegetable fats and oils and their fractions, boiled, oxidised, dehydrated, sulphurised, </w:t>
            </w:r>
            <w:r>
              <w:t>blown, polymerised by heat in vacuum or in inert gas or otherwise chemically modified, excluding those of heading 1516; inedible mixtures or preparations of animal or vegetable fats or oils or of fractions of different fats or oils of this chapter, not els</w:t>
            </w:r>
            <w:r>
              <w:t>ewhere specified or included</w:t>
            </w:r>
          </w:p>
          <w:p w14:paraId="591019C6" w14:textId="77777777" w:rsidR="00E546F5" w:rsidRDefault="00951CE2">
            <w:pPr>
              <w:pStyle w:val="Tier2"/>
            </w:pPr>
            <w:r>
              <w:t>-</w:t>
            </w:r>
            <w:r>
              <w:tab/>
              <w:t>Fixed vegetable oils, fluid, mixed, for technical or industrial uses other than the manufacture of foodstuffs for human consumption</w:t>
            </w:r>
          </w:p>
          <w:p w14:paraId="591019C7" w14:textId="77777777" w:rsidR="00E546F5" w:rsidRDefault="00951CE2">
            <w:pPr>
              <w:pStyle w:val="Tier3"/>
            </w:pPr>
            <w:r>
              <w:t>-</w:t>
            </w:r>
            <w:r>
              <w:tab/>
              <w:t>-</w:t>
            </w:r>
            <w:r>
              <w:tab/>
              <w:t>Crude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C8" w14:textId="77777777" w:rsidR="00E546F5" w:rsidRDefault="00951CE2">
            <w:pPr>
              <w:pStyle w:val="NormalinTable"/>
            </w:pPr>
            <w:r>
              <w:t>0.0%</w:t>
            </w:r>
          </w:p>
        </w:tc>
      </w:tr>
      <w:tr w:rsidR="00E546F5" w14:paraId="591019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CA" w14:textId="77777777" w:rsidR="00E546F5" w:rsidRDefault="00951CE2">
            <w:pPr>
              <w:pStyle w:val="NormalinTable"/>
            </w:pPr>
            <w:r>
              <w:t>1518003900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CB" w14:textId="77777777" w:rsidR="00E546F5" w:rsidRDefault="00951CE2">
            <w:pPr>
              <w:pStyle w:val="Tier1"/>
            </w:pPr>
            <w:r>
              <w:t xml:space="preserve">Animal or vegetable fats and oils and their fractions, </w:t>
            </w:r>
            <w:r>
              <w:t>boiled, oxidised, dehydrated, sulphurised, blown, polymerised by heat in vacuum or in inert gas or otherwise chemically modified, excluding those of heading 1516; inedible mixtures or preparations of animal or vegetable fats or oils or of fractions of diff</w:t>
            </w:r>
            <w:r>
              <w:t>erent fats or oils of this chapter, not elsewhere specified or included</w:t>
            </w:r>
          </w:p>
          <w:p w14:paraId="591019CC" w14:textId="77777777" w:rsidR="00E546F5" w:rsidRDefault="00951CE2">
            <w:pPr>
              <w:pStyle w:val="Tier2"/>
            </w:pPr>
            <w:r>
              <w:t>-</w:t>
            </w:r>
            <w:r>
              <w:tab/>
              <w:t>Fixed vegetable oils, fluid, mixed, for technical or industrial uses other than the manufacture of foodstuffs for human consumption</w:t>
            </w:r>
          </w:p>
          <w:p w14:paraId="591019CD" w14:textId="77777777" w:rsidR="00E546F5" w:rsidRDefault="00951CE2">
            <w:pPr>
              <w:pStyle w:val="Tier3"/>
            </w:pPr>
            <w:r>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CE" w14:textId="77777777" w:rsidR="00E546F5" w:rsidRDefault="00951CE2">
            <w:pPr>
              <w:pStyle w:val="NormalinTable"/>
            </w:pPr>
            <w:r>
              <w:t>0.0%</w:t>
            </w:r>
          </w:p>
        </w:tc>
      </w:tr>
    </w:tbl>
    <w:p w14:paraId="591019D0" w14:textId="77777777" w:rsidR="00E546F5" w:rsidRDefault="00951CE2">
      <w:pPr>
        <w:pStyle w:val="Heading1"/>
      </w:pPr>
      <w:r>
        <w:t>Chapter 16 : Preparations of Meat,</w:t>
      </w:r>
      <w:r>
        <w:t xml:space="preserve"> of Fish or of Crustaceans, Molluscs or Other Aquatic Invertebrates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9D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9D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9D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9D3" w14:textId="77777777" w:rsidR="00E546F5" w:rsidRDefault="00951CE2">
            <w:pPr>
              <w:pStyle w:val="NormalinTable"/>
              <w:rPr>
                <w:b/>
                <w:bCs w:val="0"/>
                <w:color w:val="FFFFFF"/>
              </w:rPr>
            </w:pPr>
            <w:r>
              <w:rPr>
                <w:b/>
                <w:bCs w:val="0"/>
                <w:color w:val="FFFFFF"/>
              </w:rPr>
              <w:t>Duty expression</w:t>
            </w:r>
          </w:p>
        </w:tc>
      </w:tr>
      <w:tr w:rsidR="00E546F5" w14:paraId="591019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D5" w14:textId="77777777" w:rsidR="00E546F5" w:rsidRDefault="00951CE2">
            <w:pPr>
              <w:pStyle w:val="NormalinTable"/>
            </w:pPr>
            <w:r>
              <w:rPr>
                <w:rFonts w:eastAsia="Times New Roman"/>
                <w:color w:val="000000"/>
                <w:lang w:eastAsia="en-GB"/>
              </w:rPr>
              <w:t>1605301000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D6" w14:textId="77777777" w:rsidR="00E546F5" w:rsidRDefault="00951CE2">
            <w:pPr>
              <w:pStyle w:val="Tier3"/>
            </w:pPr>
            <w:r>
              <w:rPr>
                <w:rFonts w:eastAsia="Times New Roman"/>
                <w:color w:val="000000"/>
                <w:lang w:eastAsia="en-GB"/>
              </w:rPr>
              <w:t>Crustaceans, molluscs and other aquatic invertebrates, prepared or preserved</w:t>
            </w:r>
            <w:r>
              <w:rPr>
                <w:rFonts w:eastAsia="Times New Roman"/>
                <w:color w:val="000000"/>
                <w:lang w:eastAsia="en-GB"/>
              </w:rPr>
              <w:br/>
            </w:r>
            <w:r>
              <w:rPr>
                <w:rFonts w:eastAsia="Times New Roman"/>
                <w:color w:val="000000"/>
                <w:lang w:eastAsia="en-GB"/>
              </w:rPr>
              <w:t>Lobster</w:t>
            </w:r>
            <w:r>
              <w:rPr>
                <w:rFonts w:eastAsia="Times New Roman"/>
                <w:color w:val="000000"/>
                <w:lang w:eastAsia="en-GB"/>
              </w:rPr>
              <w:br/>
            </w:r>
            <w:r>
              <w:rPr>
                <w:rFonts w:eastAsia="Times New Roman"/>
                <w:color w:val="000000"/>
                <w:lang w:eastAsia="en-GB"/>
              </w:rPr>
              <w:t xml:space="preserve">Lobster meat, cooked, for the </w:t>
            </w:r>
            <w:r>
              <w:rPr>
                <w:rFonts w:eastAsia="Times New Roman"/>
                <w:color w:val="000000"/>
                <w:lang w:eastAsia="en-GB"/>
              </w:rPr>
              <w:t>manufacture of lobster butter or of lobster pastes, pâtés, soups or sauces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D7" w14:textId="77777777" w:rsidR="00E546F5" w:rsidRDefault="00951CE2">
            <w:pPr>
              <w:pStyle w:val="NormalinTable"/>
            </w:pPr>
            <w:r>
              <w:t>0.0%</w:t>
            </w:r>
          </w:p>
        </w:tc>
      </w:tr>
    </w:tbl>
    <w:p w14:paraId="591019D9" w14:textId="77777777" w:rsidR="00E546F5" w:rsidRDefault="00951CE2">
      <w:pPr>
        <w:pStyle w:val="Heading1"/>
      </w:pPr>
      <w:r>
        <w:t>Chapter 17 : Sugars and Sugar Confectionery</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9D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9DA"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9D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9DC" w14:textId="77777777" w:rsidR="00E546F5" w:rsidRDefault="00951CE2">
            <w:pPr>
              <w:pStyle w:val="NormalinTable"/>
              <w:rPr>
                <w:b/>
                <w:bCs w:val="0"/>
                <w:color w:val="FFFFFF"/>
              </w:rPr>
            </w:pPr>
            <w:r>
              <w:rPr>
                <w:b/>
                <w:bCs w:val="0"/>
                <w:color w:val="FFFFFF"/>
              </w:rPr>
              <w:t>Duty expression</w:t>
            </w:r>
          </w:p>
        </w:tc>
      </w:tr>
      <w:tr w:rsidR="00E546F5" w14:paraId="591019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DE" w14:textId="77777777" w:rsidR="00E546F5" w:rsidRDefault="00951CE2">
            <w:pPr>
              <w:pStyle w:val="NormalinTable"/>
            </w:pPr>
            <w:r>
              <w:t>1701121000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DF" w14:textId="77777777" w:rsidR="00E546F5" w:rsidRDefault="00951CE2">
            <w:pPr>
              <w:pStyle w:val="Tier1"/>
            </w:pPr>
            <w:r>
              <w:t xml:space="preserve">Cane or beet sugar and chemically pure sucrose, in solid </w:t>
            </w:r>
            <w:r>
              <w:t>form</w:t>
            </w:r>
          </w:p>
          <w:p w14:paraId="591019E0" w14:textId="77777777" w:rsidR="00E546F5" w:rsidRDefault="00951CE2">
            <w:pPr>
              <w:pStyle w:val="Tier2"/>
            </w:pPr>
            <w:r>
              <w:t>-</w:t>
            </w:r>
            <w:r>
              <w:tab/>
              <w:t>Raw sugar not containing added flavouring or colouring matter</w:t>
            </w:r>
          </w:p>
          <w:p w14:paraId="591019E1" w14:textId="77777777" w:rsidR="00E546F5" w:rsidRDefault="00951CE2">
            <w:pPr>
              <w:pStyle w:val="Tier3"/>
            </w:pPr>
            <w:r>
              <w:t>-</w:t>
            </w:r>
            <w:r>
              <w:tab/>
              <w:t>-</w:t>
            </w:r>
            <w:r>
              <w:tab/>
              <w:t>Beet sugar</w:t>
            </w:r>
          </w:p>
          <w:p w14:paraId="591019E2" w14:textId="77777777" w:rsidR="00E546F5" w:rsidRDefault="00951CE2">
            <w:pPr>
              <w:pStyle w:val="Tier4"/>
            </w:pPr>
            <w:r>
              <w:t>-</w:t>
            </w:r>
            <w:r>
              <w:tab/>
              <w:t>-</w:t>
            </w:r>
            <w:r>
              <w:tab/>
              <w:t>-</w:t>
            </w:r>
            <w:r>
              <w:tab/>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E3" w14:textId="77777777" w:rsidR="00E546F5" w:rsidRDefault="00951CE2">
            <w:pPr>
              <w:pStyle w:val="NormalinTable"/>
            </w:pPr>
            <w:r>
              <w:t>£28/100 kg / std qual</w:t>
            </w:r>
          </w:p>
        </w:tc>
      </w:tr>
      <w:tr w:rsidR="00E546F5" w14:paraId="591019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E5" w14:textId="77777777" w:rsidR="00E546F5" w:rsidRDefault="00951CE2">
            <w:pPr>
              <w:pStyle w:val="NormalinTable"/>
            </w:pPr>
            <w:r>
              <w:t>1701131000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E6" w14:textId="77777777" w:rsidR="00E546F5" w:rsidRDefault="00951CE2">
            <w:pPr>
              <w:pStyle w:val="Tier1"/>
            </w:pPr>
            <w:r>
              <w:t>Cane or beet sugar and chemically pure sucrose, in solid form</w:t>
            </w:r>
          </w:p>
          <w:p w14:paraId="591019E7" w14:textId="77777777" w:rsidR="00E546F5" w:rsidRDefault="00951CE2">
            <w:pPr>
              <w:pStyle w:val="Tier1"/>
            </w:pPr>
            <w:r>
              <w:t xml:space="preserve">Raw sugar not containing added flavouring or </w:t>
            </w:r>
            <w:r>
              <w:t>colouring matter</w:t>
            </w:r>
          </w:p>
          <w:p w14:paraId="591019E8" w14:textId="77777777" w:rsidR="00E546F5" w:rsidRDefault="00951CE2">
            <w:pPr>
              <w:pStyle w:val="Tier1"/>
            </w:pPr>
            <w:r>
              <w:t>Cane sugar specified in subheading note 2 to this chapter</w:t>
            </w:r>
          </w:p>
          <w:p w14:paraId="591019E9" w14:textId="77777777" w:rsidR="00E546F5" w:rsidRDefault="00951CE2">
            <w:pPr>
              <w:pStyle w:val="Tier1"/>
            </w:pPr>
            <w:r>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EA" w14:textId="77777777" w:rsidR="00E546F5" w:rsidRDefault="00951CE2">
            <w:pPr>
              <w:pStyle w:val="NormalinTable"/>
            </w:pPr>
            <w:r>
              <w:t>£28/100 kg / std qual</w:t>
            </w:r>
          </w:p>
        </w:tc>
      </w:tr>
      <w:tr w:rsidR="00E546F5" w14:paraId="591019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EC" w14:textId="77777777" w:rsidR="00E546F5" w:rsidRDefault="00951CE2">
            <w:pPr>
              <w:pStyle w:val="NormalinTable"/>
            </w:pPr>
            <w:r>
              <w:t>1701141000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ED" w14:textId="77777777" w:rsidR="00E546F5" w:rsidRDefault="00951CE2">
            <w:pPr>
              <w:pStyle w:val="Tier1"/>
            </w:pPr>
            <w:r>
              <w:t>Cane or beet sugar and chemically pure sucrose, in solid form</w:t>
            </w:r>
          </w:p>
          <w:p w14:paraId="591019EE" w14:textId="77777777" w:rsidR="00E546F5" w:rsidRDefault="00951CE2">
            <w:pPr>
              <w:pStyle w:val="Tier1"/>
            </w:pPr>
            <w:r>
              <w:t>Raw sugar not containing added flavouring or colouring matter</w:t>
            </w:r>
          </w:p>
          <w:p w14:paraId="591019EF" w14:textId="77777777" w:rsidR="00E546F5" w:rsidRDefault="00951CE2">
            <w:pPr>
              <w:pStyle w:val="Tier1"/>
            </w:pPr>
            <w:r>
              <w:t>Other cane</w:t>
            </w:r>
            <w:r>
              <w:t xml:space="preserve"> sugar</w:t>
            </w:r>
          </w:p>
          <w:p w14:paraId="591019F0" w14:textId="77777777" w:rsidR="00E546F5" w:rsidRDefault="00951CE2">
            <w:pPr>
              <w:pStyle w:val="Tier1"/>
            </w:pPr>
            <w:r>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F1" w14:textId="77777777" w:rsidR="00E546F5" w:rsidRDefault="00951CE2">
            <w:pPr>
              <w:pStyle w:val="NormalinTable"/>
            </w:pPr>
            <w:r>
              <w:t>£28/100 kg / std qual</w:t>
            </w:r>
          </w:p>
        </w:tc>
      </w:tr>
    </w:tbl>
    <w:p w14:paraId="591019F3" w14:textId="77777777" w:rsidR="00E546F5" w:rsidRDefault="00951CE2">
      <w:pPr>
        <w:pStyle w:val="Heading1"/>
      </w:pPr>
      <w:r>
        <w:t>Chapter 20 : Preparations of Vegetables, Fruit, Nuts or Other Parts of Plants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9F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9F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9F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9F6" w14:textId="77777777" w:rsidR="00E546F5" w:rsidRDefault="00951CE2">
            <w:pPr>
              <w:pStyle w:val="NormalinTable"/>
              <w:rPr>
                <w:b/>
                <w:bCs w:val="0"/>
                <w:color w:val="FFFFFF"/>
              </w:rPr>
            </w:pPr>
            <w:r>
              <w:rPr>
                <w:b/>
                <w:bCs w:val="0"/>
                <w:color w:val="FFFFFF"/>
              </w:rPr>
              <w:t>Duty expression</w:t>
            </w:r>
          </w:p>
        </w:tc>
      </w:tr>
      <w:tr w:rsidR="00E546F5" w14:paraId="591019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9F8" w14:textId="77777777" w:rsidR="00E546F5" w:rsidRDefault="00951CE2">
            <w:pPr>
              <w:pStyle w:val="NormalinTable"/>
            </w:pPr>
            <w:r>
              <w:t>2007991000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9F9" w14:textId="77777777" w:rsidR="00E546F5" w:rsidRDefault="00951CE2">
            <w:pPr>
              <w:pStyle w:val="Tier1"/>
            </w:pPr>
            <w:r>
              <w:t xml:space="preserve">Jams, fruit jellies, marmalades, fruit or nut purée and </w:t>
            </w:r>
            <w:r>
              <w:t>fruit or nut pastes, obtained by cooking, whether or not containing added sugar or other sweetening matter</w:t>
            </w:r>
          </w:p>
          <w:p w14:paraId="591019FA" w14:textId="77777777" w:rsidR="00E546F5" w:rsidRDefault="00951CE2">
            <w:pPr>
              <w:pStyle w:val="Tier2"/>
            </w:pPr>
            <w:r>
              <w:t>-</w:t>
            </w:r>
            <w:r>
              <w:tab/>
              <w:t>Other</w:t>
            </w:r>
          </w:p>
          <w:p w14:paraId="591019FB" w14:textId="77777777" w:rsidR="00E546F5" w:rsidRDefault="00951CE2">
            <w:pPr>
              <w:pStyle w:val="Tier3"/>
            </w:pPr>
            <w:r>
              <w:t>-</w:t>
            </w:r>
            <w:r>
              <w:tab/>
              <w:t>-</w:t>
            </w:r>
            <w:r>
              <w:tab/>
              <w:t>Other</w:t>
            </w:r>
          </w:p>
          <w:p w14:paraId="591019FC" w14:textId="77777777" w:rsidR="00E546F5" w:rsidRDefault="00951CE2">
            <w:pPr>
              <w:pStyle w:val="Tier4"/>
            </w:pPr>
            <w:r>
              <w:t>-</w:t>
            </w:r>
            <w:r>
              <w:tab/>
              <w:t>-</w:t>
            </w:r>
            <w:r>
              <w:tab/>
              <w:t>-</w:t>
            </w:r>
            <w:r>
              <w:tab/>
              <w:t>With a sugar content exceeding 30% by weight</w:t>
            </w:r>
          </w:p>
          <w:p w14:paraId="591019FD" w14:textId="77777777" w:rsidR="00E546F5" w:rsidRDefault="00951CE2">
            <w:pPr>
              <w:pStyle w:val="Tier5"/>
            </w:pPr>
            <w:r>
              <w:t>-</w:t>
            </w:r>
            <w:r>
              <w:tab/>
              <w:t>-</w:t>
            </w:r>
            <w:r>
              <w:tab/>
              <w:t>-</w:t>
            </w:r>
            <w:r>
              <w:tab/>
              <w:t>-</w:t>
            </w:r>
            <w:r>
              <w:tab/>
              <w:t>Plum purée and paste and prune purée and paste, in immediate packings of</w:t>
            </w:r>
            <w:r>
              <w:t xml:space="preserve"> a net content exceeding 100 kg, for industrial processing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9FE" w14:textId="77777777" w:rsidR="00E546F5" w:rsidRDefault="00951CE2">
            <w:pPr>
              <w:pStyle w:val="NormalinTable"/>
            </w:pPr>
            <w:r>
              <w:t>0.0%</w:t>
            </w:r>
          </w:p>
        </w:tc>
      </w:tr>
    </w:tbl>
    <w:p w14:paraId="59101A00" w14:textId="77777777" w:rsidR="00E546F5" w:rsidRDefault="00951CE2">
      <w:pPr>
        <w:pStyle w:val="Heading1"/>
      </w:pPr>
      <w:r>
        <w:t>Chapter 25 : Salt; Sulphur; Earths and Stone; Plastering Materials, Lime and Cement</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A0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A0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A0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A03" w14:textId="77777777" w:rsidR="00E546F5" w:rsidRDefault="00951CE2">
            <w:pPr>
              <w:pStyle w:val="NormalinTable"/>
              <w:rPr>
                <w:b/>
                <w:bCs w:val="0"/>
                <w:color w:val="FFFFFF"/>
              </w:rPr>
            </w:pPr>
            <w:r>
              <w:rPr>
                <w:b/>
                <w:bCs w:val="0"/>
                <w:color w:val="FFFFFF"/>
              </w:rPr>
              <w:t>Duty expression</w:t>
            </w:r>
          </w:p>
        </w:tc>
      </w:tr>
      <w:tr w:rsidR="00E546F5" w14:paraId="59101A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05" w14:textId="77777777" w:rsidR="00E546F5" w:rsidRDefault="00951CE2">
            <w:pPr>
              <w:pStyle w:val="NormalinTable"/>
            </w:pPr>
            <w:r>
              <w:t>2207100017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06" w14:textId="77777777" w:rsidR="00E546F5" w:rsidRDefault="00951CE2">
            <w:pPr>
              <w:pStyle w:val="Tier1"/>
            </w:pPr>
            <w:r>
              <w:rPr>
                <w:rFonts w:eastAsia="Times New Roman"/>
                <w:color w:val="000000"/>
                <w:lang w:eastAsia="en-GB"/>
              </w:rPr>
              <w:t xml:space="preserve">Undenatured ethyl alcohol of an </w:t>
            </w:r>
            <w:r>
              <w:rPr>
                <w:rFonts w:eastAsia="Times New Roman"/>
                <w:color w:val="000000"/>
                <w:lang w:eastAsia="en-GB"/>
              </w:rPr>
              <w:t>alcoholic strength by volume of 80 % vol or higher; ethyl alcohol and other spirits, denatured, of any strength</w:t>
            </w:r>
            <w:r>
              <w:rPr>
                <w:rFonts w:eastAsia="Times New Roman"/>
                <w:color w:val="000000"/>
                <w:lang w:eastAsia="en-GB"/>
              </w:rPr>
              <w:br/>
            </w:r>
            <w:r>
              <w:rPr>
                <w:rFonts w:eastAsia="Times New Roman"/>
                <w:color w:val="000000"/>
                <w:lang w:eastAsia="en-GB"/>
              </w:rPr>
              <w:t>- Undenatured ethyl alcohol of an alcoholic strength by volume of 80 % vol or higher</w:t>
            </w:r>
            <w:r>
              <w:rPr>
                <w:rFonts w:eastAsia="Times New Roman"/>
                <w:color w:val="000000"/>
                <w:lang w:eastAsia="en-GB"/>
              </w:rPr>
              <w:br/>
            </w:r>
            <w:r>
              <w:rPr>
                <w:rFonts w:eastAsia="Times New Roman"/>
                <w:color w:val="000000"/>
                <w:lang w:eastAsia="en-GB"/>
              </w:rPr>
              <w:t>- - Goods obtained from agricultural products listed in Add</w:t>
            </w:r>
            <w:r>
              <w:rPr>
                <w:rFonts w:eastAsia="Times New Roman"/>
                <w:color w:val="000000"/>
                <w:lang w:eastAsia="en-GB"/>
              </w:rPr>
              <w:t>itional chapter note 14 of chapter 22 of the goods classification</w:t>
            </w:r>
            <w:r>
              <w:rPr>
                <w:rFonts w:eastAsia="Times New Roman"/>
                <w:color w:val="000000"/>
                <w:lang w:eastAsia="en-GB"/>
              </w:rPr>
              <w:br/>
            </w:r>
            <w:r>
              <w:rPr>
                <w:rFonts w:eastAsia="Times New Roman"/>
                <w:color w:val="000000"/>
                <w:lang w:eastAsia="en-GB"/>
              </w:rPr>
              <w:t>- - - Ethyl alcohol produced from agricultural products (as listed in Additional chapter note 14 of chapter 22 of the goods classification), excluding products with a water content of more t</w:t>
            </w:r>
            <w:r>
              <w:rPr>
                <w:rFonts w:eastAsia="Times New Roman"/>
                <w:color w:val="000000"/>
                <w:lang w:eastAsia="en-GB"/>
              </w:rPr>
              <w:t>han 0,3 % (m/m) measured according to the standard EN 15376</w:t>
            </w:r>
            <w:r>
              <w:rPr>
                <w:rFonts w:eastAsia="Times New Roman"/>
                <w:color w:val="000000"/>
                <w:lang w:eastAsia="en-GB"/>
              </w:rPr>
              <w:br/>
            </w:r>
            <w:r>
              <w:rPr>
                <w:rFonts w:eastAsia="Times New Roman"/>
                <w:color w:val="000000"/>
                <w:lang w:eastAsia="en-GB"/>
              </w:rPr>
              <w:t>-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07" w14:textId="77777777" w:rsidR="00E546F5" w:rsidRDefault="00951CE2">
            <w:pPr>
              <w:pStyle w:val="NormalinTable"/>
            </w:pPr>
            <w:r>
              <w:t>0.0%</w:t>
            </w:r>
          </w:p>
        </w:tc>
      </w:tr>
      <w:tr w:rsidR="00E546F5" w14:paraId="59101A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09" w14:textId="77777777" w:rsidR="00E546F5" w:rsidRDefault="00951CE2">
            <w:pPr>
              <w:pStyle w:val="NormalinTable"/>
            </w:pPr>
            <w:r>
              <w:t>2207200017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0A" w14:textId="77777777" w:rsidR="00E546F5" w:rsidRDefault="00951CE2">
            <w:pPr>
              <w:pStyle w:val="Tier1"/>
            </w:pPr>
            <w:r>
              <w:rPr>
                <w:rFonts w:eastAsia="Times New Roman"/>
                <w:color w:val="000000"/>
                <w:lang w:eastAsia="en-GB"/>
              </w:rPr>
              <w:t xml:space="preserve">Undenatured ethyl alcohol of an alcoholic strength by volume of 80 % vol or higher; ethyl alcohol and other spirits, denatured, of any </w:t>
            </w:r>
            <w:r>
              <w:rPr>
                <w:rFonts w:eastAsia="Times New Roman"/>
                <w:color w:val="000000"/>
                <w:lang w:eastAsia="en-GB"/>
              </w:rPr>
              <w:t>strength</w:t>
            </w:r>
            <w:r>
              <w:rPr>
                <w:rFonts w:eastAsia="Times New Roman"/>
                <w:color w:val="000000"/>
                <w:lang w:eastAsia="en-GB"/>
              </w:rPr>
              <w:br/>
            </w:r>
            <w:r>
              <w:rPr>
                <w:rFonts w:eastAsia="Times New Roman"/>
                <w:color w:val="000000"/>
                <w:lang w:eastAsia="en-GB"/>
              </w:rPr>
              <w:t>- Ethyl alcohol and other spirits, denatured, of any strength</w:t>
            </w:r>
            <w:r>
              <w:rPr>
                <w:rFonts w:eastAsia="Times New Roman"/>
                <w:color w:val="000000"/>
                <w:lang w:eastAsia="en-GB"/>
              </w:rPr>
              <w:br/>
            </w:r>
            <w:r>
              <w:rPr>
                <w:rFonts w:eastAsia="Times New Roman"/>
                <w:color w:val="000000"/>
                <w:lang w:eastAsia="en-GB"/>
              </w:rPr>
              <w:t>- - Goods obtained from agricultural products listed in Additional chapter note 14 of chapter 22 of the goods classification</w:t>
            </w:r>
            <w:r>
              <w:rPr>
                <w:rFonts w:eastAsia="Times New Roman"/>
                <w:color w:val="000000"/>
                <w:lang w:eastAsia="en-GB"/>
              </w:rPr>
              <w:br/>
            </w:r>
            <w:r>
              <w:rPr>
                <w:rFonts w:eastAsia="Times New Roman"/>
                <w:color w:val="000000"/>
                <w:lang w:eastAsia="en-GB"/>
              </w:rPr>
              <w:t xml:space="preserve">- - - Ethyl alcohol produced from agricultural products (as </w:t>
            </w:r>
            <w:r>
              <w:rPr>
                <w:rFonts w:eastAsia="Times New Roman"/>
                <w:color w:val="000000"/>
                <w:lang w:eastAsia="en-GB"/>
              </w:rPr>
              <w:t>listed in Additional chapter note 14 of chapter 22 of the goods classification), excluding products with a water content of more than 0.3 % (m/m) measured according to the standard EN 15376, but including ethyl alcohol produced from agricultural products (</w:t>
            </w:r>
            <w:r>
              <w:rPr>
                <w:rFonts w:eastAsia="Times New Roman"/>
                <w:color w:val="000000"/>
                <w:lang w:eastAsia="en-GB"/>
              </w:rPr>
              <w:t>as listed in Additional chapter note 14 of chapter 22 of the goods classification) contained in blends with gasoline with an ethyl alcohol content of more than 10 % (v/v)</w:t>
            </w:r>
            <w:r>
              <w:rPr>
                <w:rFonts w:eastAsia="Times New Roman"/>
                <w:color w:val="000000"/>
                <w:lang w:eastAsia="en-GB"/>
              </w:rPr>
              <w:br/>
            </w:r>
            <w:r>
              <w:rPr>
                <w:rFonts w:eastAsia="Times New Roman"/>
                <w:color w:val="000000"/>
                <w:lang w:eastAsia="en-GB"/>
              </w:rPr>
              <w:t>-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0B" w14:textId="77777777" w:rsidR="00E546F5" w:rsidRDefault="00951CE2">
            <w:pPr>
              <w:pStyle w:val="NormalinTable"/>
            </w:pPr>
            <w:r>
              <w:t>0.0%</w:t>
            </w:r>
          </w:p>
        </w:tc>
      </w:tr>
      <w:tr w:rsidR="00E546F5" w14:paraId="59101A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0D" w14:textId="77777777" w:rsidR="00E546F5" w:rsidRDefault="00951CE2">
            <w:pPr>
              <w:pStyle w:val="NormalinTable"/>
            </w:pPr>
            <w:r>
              <w:t>2208909917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0E" w14:textId="77777777" w:rsidR="00E546F5" w:rsidRDefault="00951CE2">
            <w:pPr>
              <w:pStyle w:val="Tier1"/>
            </w:pPr>
            <w:r>
              <w:rPr>
                <w:rFonts w:eastAsia="Times New Roman"/>
                <w:color w:val="000000"/>
                <w:lang w:eastAsia="en-GB"/>
              </w:rPr>
              <w:t>Undenatured ethyl alcohol of an</w:t>
            </w:r>
            <w:r>
              <w:rPr>
                <w:rFonts w:eastAsia="Times New Roman"/>
                <w:color w:val="000000"/>
                <w:lang w:eastAsia="en-GB"/>
              </w:rPr>
              <w:t xml:space="preserve"> alcoholic strength by volume of less than 80 % vol; spirits, liqueurs and other spirituous beverages</w:t>
            </w:r>
            <w:r>
              <w:rPr>
                <w:rFonts w:eastAsia="Times New Roman"/>
                <w:color w:val="000000"/>
                <w:lang w:eastAsia="en-GB"/>
              </w:rPr>
              <w:br/>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 Undenatured ethyl alcohol of an alcoholic strength by volume of less than 80 % vol, in containers holding</w:t>
            </w:r>
            <w:r>
              <w:rPr>
                <w:rFonts w:eastAsia="Times New Roman"/>
                <w:color w:val="000000"/>
                <w:lang w:eastAsia="en-GB"/>
              </w:rPr>
              <w:br/>
            </w:r>
            <w:r>
              <w:rPr>
                <w:rFonts w:eastAsia="Times New Roman"/>
                <w:color w:val="000000"/>
                <w:lang w:eastAsia="en-GB"/>
              </w:rPr>
              <w:t>- - - More than 2 litres</w:t>
            </w:r>
            <w:r>
              <w:rPr>
                <w:rFonts w:eastAsia="Times New Roman"/>
                <w:color w:val="000000"/>
                <w:lang w:eastAsia="en-GB"/>
              </w:rPr>
              <w:br/>
            </w:r>
            <w:r>
              <w:rPr>
                <w:rFonts w:eastAsia="Times New Roman"/>
                <w:color w:val="000000"/>
                <w:lang w:eastAsia="en-GB"/>
              </w:rPr>
              <w:t>- - - - Goo</w:t>
            </w:r>
            <w:r>
              <w:rPr>
                <w:rFonts w:eastAsia="Times New Roman"/>
                <w:color w:val="000000"/>
                <w:lang w:eastAsia="en-GB"/>
              </w:rPr>
              <w:t>ds obtained from agricultural products listed in Additional chapter note 14 of chapter 22 of the goods classification</w:t>
            </w:r>
            <w:r>
              <w:rPr>
                <w:rFonts w:eastAsia="Times New Roman"/>
                <w:color w:val="000000"/>
                <w:lang w:eastAsia="en-GB"/>
              </w:rPr>
              <w:br/>
            </w:r>
            <w:r>
              <w:rPr>
                <w:rFonts w:eastAsia="Times New Roman"/>
                <w:color w:val="000000"/>
                <w:lang w:eastAsia="en-GB"/>
              </w:rPr>
              <w:t>- - - - - Ethyl alcohol produced from agricultural products (as listed in Additional chapter note 14 of chapter 22 of the goods classifica</w:t>
            </w:r>
            <w:r>
              <w:rPr>
                <w:rFonts w:eastAsia="Times New Roman"/>
                <w:color w:val="000000"/>
                <w:lang w:eastAsia="en-GB"/>
              </w:rPr>
              <w:t>tion), excluding products with a water content of more than 0.3 % (m/m) measured according to the standard EN 15376</w:t>
            </w:r>
            <w:r>
              <w:rPr>
                <w:rFonts w:eastAsia="Times New Roman"/>
                <w:color w:val="000000"/>
                <w:lang w:eastAsia="en-GB"/>
              </w:rPr>
              <w:br/>
            </w:r>
            <w:r>
              <w:rPr>
                <w:rFonts w:eastAsia="Times New Roman"/>
                <w:color w:val="000000"/>
                <w:lang w:eastAsia="en-GB"/>
              </w:rPr>
              <w:t>-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0F" w14:textId="77777777" w:rsidR="00E546F5" w:rsidRDefault="00951CE2">
            <w:pPr>
              <w:pStyle w:val="NormalinTable"/>
            </w:pPr>
            <w:r>
              <w:t>0.0%</w:t>
            </w:r>
          </w:p>
        </w:tc>
      </w:tr>
    </w:tbl>
    <w:p w14:paraId="59101A11" w14:textId="77777777" w:rsidR="00E546F5" w:rsidRDefault="00951CE2">
      <w:pPr>
        <w:pStyle w:val="Heading1"/>
      </w:pPr>
      <w:r>
        <w:t>Chapter 27 : Mineral Fuels, Mineral Oils and Products of Their Distillation; Bituminous Subst</w:t>
      </w:r>
      <w:r>
        <w:t>ances; Mineral Waxes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A15"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A12"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A13"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A14" w14:textId="77777777" w:rsidR="00E546F5" w:rsidRDefault="00951CE2">
            <w:pPr>
              <w:pStyle w:val="NormalinTable"/>
              <w:rPr>
                <w:b/>
                <w:bCs w:val="0"/>
                <w:color w:val="FFFFFF"/>
              </w:rPr>
            </w:pPr>
            <w:r>
              <w:rPr>
                <w:b/>
                <w:bCs w:val="0"/>
                <w:color w:val="FFFFFF"/>
              </w:rPr>
              <w:t>Duty expression</w:t>
            </w:r>
          </w:p>
        </w:tc>
      </w:tr>
      <w:tr w:rsidR="00E546F5" w14:paraId="59101A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16" w14:textId="77777777" w:rsidR="00E546F5" w:rsidRDefault="00951CE2">
            <w:pPr>
              <w:pStyle w:val="NormalinTable"/>
            </w:pPr>
            <w:r>
              <w:t>2705000000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17" w14:textId="77777777" w:rsidR="00E546F5" w:rsidRDefault="00951CE2">
            <w:pPr>
              <w:pStyle w:val="Tier1"/>
            </w:pPr>
            <w:r>
              <w:t>Coal gas, water gas, producer gas and similar gases, other than petroleum gases and other gaseous hydrocarbons</w:t>
            </w:r>
          </w:p>
          <w:p w14:paraId="59101A18"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1A19" w14:textId="77777777" w:rsidR="00E546F5" w:rsidRDefault="00951CE2">
            <w:pPr>
              <w:pStyle w:val="Tier1Bullet"/>
            </w:pPr>
            <w:r>
              <w:t>-</w:t>
            </w:r>
            <w:r>
              <w:tab/>
              <w:t>for fitting to or equipping such ships, boats or other vessels;</w:t>
            </w:r>
          </w:p>
          <w:p w14:paraId="59101A1A"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1A1B" w14:textId="77777777" w:rsidR="00E546F5" w:rsidRDefault="00951CE2">
            <w:pPr>
              <w:pStyle w:val="Tier1Bullet"/>
            </w:pPr>
            <w:r>
              <w:t>-</w:t>
            </w:r>
            <w:r>
              <w:tab/>
              <w:t>for equipping the above platforms;</w:t>
            </w:r>
          </w:p>
          <w:p w14:paraId="59101A1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1D" w14:textId="77777777" w:rsidR="00E546F5" w:rsidRDefault="00951CE2">
            <w:pPr>
              <w:pStyle w:val="NormalinTable"/>
            </w:pPr>
            <w:r>
              <w:t>0.0%</w:t>
            </w:r>
          </w:p>
        </w:tc>
      </w:tr>
      <w:tr w:rsidR="00E546F5" w14:paraId="59101A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1F" w14:textId="77777777" w:rsidR="00E546F5" w:rsidRDefault="00951CE2">
            <w:pPr>
              <w:pStyle w:val="NormalinTable"/>
            </w:pPr>
            <w:r>
              <w:t>2707100000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20" w14:textId="77777777" w:rsidR="00E546F5" w:rsidRDefault="00951CE2">
            <w:pPr>
              <w:pStyle w:val="Tier1"/>
            </w:pPr>
            <w:r>
              <w:t>Oils and other products of the distillation of high temperature coal tar; similar products in which the weight of the aromatic constituents exceeds that of the non-aromatic constituents</w:t>
            </w:r>
          </w:p>
          <w:p w14:paraId="59101A21" w14:textId="77777777" w:rsidR="00E546F5" w:rsidRDefault="00951CE2">
            <w:pPr>
              <w:pStyle w:val="Tier2"/>
            </w:pPr>
            <w:r>
              <w:t>-</w:t>
            </w:r>
            <w:r>
              <w:tab/>
              <w:t>Benzol (benzene)</w:t>
            </w:r>
          </w:p>
          <w:p w14:paraId="59101A22"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1A23" w14:textId="77777777" w:rsidR="00E546F5" w:rsidRDefault="00951CE2">
            <w:pPr>
              <w:pStyle w:val="Tier2Bullet"/>
            </w:pPr>
            <w:r>
              <w:tab/>
              <w:t>-</w:t>
            </w:r>
            <w:r>
              <w:tab/>
              <w:t>for fitting to or equipping such ships, boats or other vessels;</w:t>
            </w:r>
          </w:p>
          <w:p w14:paraId="59101A24"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1A25" w14:textId="77777777" w:rsidR="00E546F5" w:rsidRDefault="00951CE2">
            <w:pPr>
              <w:pStyle w:val="Tier2Bullet"/>
            </w:pPr>
            <w:r>
              <w:tab/>
              <w:t>-</w:t>
            </w:r>
            <w:r>
              <w:tab/>
              <w:t>for equipping the above platforms;</w:t>
            </w:r>
          </w:p>
          <w:p w14:paraId="59101A2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27" w14:textId="77777777" w:rsidR="00E546F5" w:rsidRDefault="00951CE2">
            <w:pPr>
              <w:pStyle w:val="NormalinTable"/>
            </w:pPr>
            <w:r>
              <w:t>0.0%</w:t>
            </w:r>
          </w:p>
        </w:tc>
      </w:tr>
      <w:tr w:rsidR="00E546F5" w14:paraId="59101A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29" w14:textId="77777777" w:rsidR="00E546F5" w:rsidRDefault="00951CE2">
            <w:pPr>
              <w:pStyle w:val="NormalinTable"/>
            </w:pPr>
            <w:r>
              <w:t>2707200000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2A" w14:textId="77777777" w:rsidR="00E546F5" w:rsidRDefault="00951CE2">
            <w:pPr>
              <w:pStyle w:val="Tier1"/>
            </w:pPr>
            <w:r>
              <w:t>Oils and other products of the distillation of high temperature coal tar; similar products in which the weight of the aromatic constituents exceeds that of the non-aromatic constituents</w:t>
            </w:r>
          </w:p>
          <w:p w14:paraId="59101A2B" w14:textId="77777777" w:rsidR="00E546F5" w:rsidRDefault="00951CE2">
            <w:pPr>
              <w:pStyle w:val="Tier2"/>
            </w:pPr>
            <w:r>
              <w:t>-</w:t>
            </w:r>
            <w:r>
              <w:tab/>
              <w:t>Toluol (toluene)</w:t>
            </w:r>
          </w:p>
          <w:p w14:paraId="59101A2C"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1A2D" w14:textId="77777777" w:rsidR="00E546F5" w:rsidRDefault="00951CE2">
            <w:pPr>
              <w:pStyle w:val="Tier2Bullet"/>
            </w:pPr>
            <w:r>
              <w:tab/>
              <w:t>-</w:t>
            </w:r>
            <w:r>
              <w:tab/>
              <w:t>for fitting to or equipping such ships, boats or other vessels;</w:t>
            </w:r>
          </w:p>
          <w:p w14:paraId="59101A2E" w14:textId="77777777" w:rsidR="00E546F5" w:rsidRDefault="00951CE2">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14:paraId="59101A2F" w14:textId="77777777" w:rsidR="00E546F5" w:rsidRDefault="00951CE2">
            <w:pPr>
              <w:pStyle w:val="Tier2Bullet"/>
            </w:pPr>
            <w:r>
              <w:tab/>
              <w:t>-</w:t>
            </w:r>
            <w:r>
              <w:tab/>
              <w:t>for equipping the above platforms;</w:t>
            </w:r>
          </w:p>
          <w:p w14:paraId="59101A30" w14:textId="77777777" w:rsidR="00E546F5" w:rsidRDefault="00951CE2">
            <w:pPr>
              <w:pStyle w:val="Tier2Bullet"/>
            </w:pP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31" w14:textId="77777777" w:rsidR="00E546F5" w:rsidRDefault="00951CE2">
            <w:pPr>
              <w:pStyle w:val="NormalinTable"/>
            </w:pPr>
            <w:r>
              <w:t>0.0%</w:t>
            </w:r>
          </w:p>
        </w:tc>
      </w:tr>
      <w:tr w:rsidR="00E546F5" w14:paraId="59101A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33" w14:textId="77777777" w:rsidR="00E546F5" w:rsidRDefault="00951CE2">
            <w:pPr>
              <w:pStyle w:val="NormalinTable"/>
            </w:pPr>
            <w:r>
              <w:t>2707300000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34" w14:textId="77777777" w:rsidR="00E546F5" w:rsidRDefault="00951CE2">
            <w:pPr>
              <w:pStyle w:val="Tier1"/>
            </w:pPr>
            <w:r>
              <w:t>Oils and other products of the distillation of high temperature coal tar; similar products in which the weight of the aromatic constituents exceeds that of the non-aromatic constituents</w:t>
            </w:r>
          </w:p>
          <w:p w14:paraId="59101A35" w14:textId="77777777" w:rsidR="00E546F5" w:rsidRDefault="00951CE2">
            <w:pPr>
              <w:pStyle w:val="Tier2"/>
            </w:pPr>
            <w:r>
              <w:t>-</w:t>
            </w:r>
            <w:r>
              <w:tab/>
              <w:t>Xylol (xylenes)</w:t>
            </w:r>
          </w:p>
          <w:p w14:paraId="59101A36"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1A37" w14:textId="77777777" w:rsidR="00E546F5" w:rsidRDefault="00951CE2">
            <w:pPr>
              <w:pStyle w:val="Tier2Bullet"/>
            </w:pPr>
            <w:r>
              <w:tab/>
              <w:t>-</w:t>
            </w:r>
            <w:r>
              <w:tab/>
              <w:t>for fitting to or equipping such ships, boats or other vessels;</w:t>
            </w:r>
          </w:p>
          <w:p w14:paraId="59101A38"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1A39" w14:textId="77777777" w:rsidR="00E546F5" w:rsidRDefault="00951CE2">
            <w:pPr>
              <w:pStyle w:val="Tier2Bullet"/>
            </w:pPr>
            <w:r>
              <w:tab/>
              <w:t>-</w:t>
            </w:r>
            <w:r>
              <w:tab/>
              <w:t>for equipping the above platforms;</w:t>
            </w:r>
          </w:p>
          <w:p w14:paraId="59101A3A"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3B" w14:textId="77777777" w:rsidR="00E546F5" w:rsidRDefault="00951CE2">
            <w:pPr>
              <w:pStyle w:val="NormalinTable"/>
            </w:pPr>
            <w:r>
              <w:t>0.0%</w:t>
            </w:r>
          </w:p>
        </w:tc>
      </w:tr>
      <w:tr w:rsidR="00E546F5" w14:paraId="59101A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3D" w14:textId="77777777" w:rsidR="00E546F5" w:rsidRDefault="00951CE2">
            <w:pPr>
              <w:spacing w:after="0" w:line="240" w:lineRule="auto"/>
              <w:jc w:val="left"/>
              <w:rPr>
                <w:rFonts w:eastAsia="Times New Roman"/>
                <w:color w:val="000000"/>
                <w:sz w:val="16"/>
                <w:szCs w:val="16"/>
                <w:lang w:eastAsia="en-GB"/>
              </w:rPr>
            </w:pPr>
            <w:r>
              <w:rPr>
                <w:rFonts w:eastAsia="Times New Roman"/>
                <w:color w:val="000000"/>
                <w:sz w:val="16"/>
                <w:szCs w:val="16"/>
                <w:lang w:eastAsia="en-GB"/>
              </w:rPr>
              <w:t>2710121100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3E"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w:t>
            </w:r>
            <w:r>
              <w:rPr>
                <w:rFonts w:eastAsia="Times New Roman"/>
                <w:color w:val="000000"/>
                <w:lang w:eastAsia="en-GB"/>
              </w:rPr>
              <w: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included, containing by weight 70% or more of</w:t>
            </w:r>
            <w:r>
              <w:rPr>
                <w:rFonts w:eastAsia="Times New Roman"/>
                <w:color w:val="000000"/>
                <w:lang w:eastAsia="en-GB"/>
              </w:rPr>
              <w:t xml:space="preserve">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Light oils and preparations</w:t>
            </w:r>
            <w:r>
              <w:rPr>
                <w:rFonts w:eastAsia="Times New Roman"/>
                <w:color w:val="000000"/>
                <w:lang w:eastAsia="en-GB"/>
              </w:rPr>
              <w:br/>
            </w:r>
            <w:r>
              <w:rPr>
                <w:rFonts w:eastAsia="Times New Roman"/>
                <w:color w:val="000000"/>
                <w:lang w:eastAsia="en-GB"/>
              </w:rP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3F" w14:textId="77777777" w:rsidR="00E546F5" w:rsidRDefault="00951CE2">
            <w:pPr>
              <w:pStyle w:val="NormalinTable"/>
            </w:pPr>
            <w:r>
              <w:t>0.0%</w:t>
            </w:r>
          </w:p>
        </w:tc>
      </w:tr>
      <w:tr w:rsidR="00E546F5" w14:paraId="59101A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41" w14:textId="77777777" w:rsidR="00E546F5" w:rsidRDefault="00951CE2">
            <w:pPr>
              <w:pStyle w:val="NormalinTable"/>
              <w:rPr>
                <w:rFonts w:eastAsia="Times New Roman"/>
                <w:color w:val="000000"/>
                <w:lang w:eastAsia="en-GB"/>
              </w:rPr>
            </w:pPr>
            <w:r>
              <w:rPr>
                <w:rFonts w:eastAsia="Times New Roman"/>
                <w:color w:val="000000"/>
                <w:lang w:eastAsia="en-GB"/>
              </w:rPr>
              <w:t>2710121100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42" w14:textId="77777777" w:rsidR="00E546F5" w:rsidRDefault="00951CE2">
            <w:pPr>
              <w:pStyle w:val="Tier1"/>
              <w:rPr>
                <w:rFonts w:eastAsia="Times New Roman"/>
                <w:color w:val="000000"/>
                <w:lang w:eastAsia="en-GB"/>
              </w:rPr>
            </w:pPr>
            <w:r>
              <w:rPr>
                <w:rFonts w:eastAsia="Times New Roman"/>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oils being the </w:t>
            </w:r>
            <w:r>
              <w:rPr>
                <w:rFonts w:eastAsia="Times New Roman"/>
                <w:color w:val="000000"/>
                <w:lang w:eastAsia="en-GB"/>
              </w:rPr>
              <w:t>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included, containing by weight 70% or more of petroleum oils or of oils obtained fro</w:t>
            </w:r>
            <w:r>
              <w:rPr>
                <w:rFonts w:eastAsia="Times New Roman"/>
                <w:color w:val="000000"/>
                <w:lang w:eastAsia="en-GB"/>
              </w:rPr>
              <w:t>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Light oils and preparations</w:t>
            </w:r>
            <w:r>
              <w:rPr>
                <w:rFonts w:eastAsia="Times New Roman"/>
                <w:color w:val="000000"/>
                <w:lang w:eastAsia="en-GB"/>
              </w:rPr>
              <w:br/>
            </w:r>
            <w:r>
              <w:rPr>
                <w:rFonts w:eastAsia="Times New Roman"/>
                <w:color w:val="000000"/>
                <w:lang w:eastAsia="en-GB"/>
              </w:rPr>
              <w:t>For undergoing a specific process</w:t>
            </w:r>
            <w:r>
              <w:rPr>
                <w:rFonts w:eastAsia="Times New Roman"/>
                <w:color w:val="000000"/>
                <w:lang w:eastAsia="en-GB"/>
              </w:rPr>
              <w:br/>
            </w:r>
            <w:r>
              <w:rPr>
                <w:rFonts w:eastAsia="Times New Roman"/>
                <w:color w:val="000000"/>
                <w:lang w:eastAsia="en-GB"/>
              </w:rPr>
              <w:t>• for incorporation in ships, boats or other v</w:t>
            </w:r>
            <w:r>
              <w:rPr>
                <w:rFonts w:eastAsia="Times New Roman"/>
                <w:color w:val="000000"/>
                <w:lang w:eastAsia="en-GB"/>
              </w:rPr>
              <w:t>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such ships, boats or other vessels;</w:t>
            </w:r>
            <w:r>
              <w:rPr>
                <w:rFonts w:eastAsia="Times New Roman"/>
                <w:color w:val="000000"/>
                <w:lang w:eastAsia="en-GB"/>
              </w:rPr>
              <w:br/>
            </w:r>
            <w:r>
              <w:rPr>
                <w:rFonts w:eastAsia="Times New Roman"/>
                <w:color w:val="000000"/>
                <w:lang w:eastAsia="en-GB"/>
              </w:rPr>
              <w:t>• for incorporation, for the purposes of their construction, repair, maintenance or conve</w:t>
            </w:r>
            <w:r>
              <w:rPr>
                <w:rFonts w:eastAsia="Times New Roman"/>
                <w:color w:val="000000"/>
                <w:lang w:eastAsia="en-GB"/>
              </w:rPr>
              <w:t>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43" w14:textId="77777777" w:rsidR="00E546F5" w:rsidRDefault="00951CE2">
            <w:pPr>
              <w:pStyle w:val="NormalinTable"/>
            </w:pPr>
            <w:r>
              <w:t>0.0%</w:t>
            </w:r>
          </w:p>
        </w:tc>
      </w:tr>
      <w:tr w:rsidR="00E546F5" w14:paraId="59101A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45" w14:textId="77777777" w:rsidR="00E546F5" w:rsidRDefault="00951CE2">
            <w:pPr>
              <w:pStyle w:val="NormalinTable"/>
              <w:rPr>
                <w:rFonts w:eastAsia="Times New Roman"/>
                <w:color w:val="000000"/>
                <w:lang w:eastAsia="en-GB"/>
              </w:rPr>
            </w:pPr>
            <w:r>
              <w:rPr>
                <w:rFonts w:eastAsia="Times New Roman"/>
                <w:color w:val="000000"/>
                <w:lang w:eastAsia="en-GB"/>
              </w:rPr>
              <w:t>27</w:t>
            </w:r>
            <w:r>
              <w:rPr>
                <w:rFonts w:eastAsia="Times New Roman"/>
                <w:color w:val="000000"/>
                <w:lang w:eastAsia="en-GB"/>
              </w:rPr>
              <w:t>10121500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46"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w:t>
            </w:r>
            <w:r>
              <w:rPr>
                <w:rFonts w:eastAsia="Times New Roman"/>
                <w:color w:val="000000"/>
                <w:lang w:eastAsia="en-GB"/>
              </w:rPr>
              <w:t>sic constituents of the preparations; waste oils</w:t>
            </w:r>
            <w:r>
              <w:rPr>
                <w:rFonts w:eastAsia="Times New Roman"/>
                <w:color w:val="000000"/>
                <w:lang w:eastAsia="en-GB"/>
              </w:rPr>
              <w:br/>
            </w:r>
            <w:r>
              <w:rPr>
                <w:rFonts w:eastAsia="Times New Roman"/>
                <w:color w:val="000000"/>
                <w:lang w:eastAsia="en-GB"/>
              </w:rPr>
              <w:t xml:space="preserve">Petroleum oils and oils obtained from bituminous minerals (other than crude) and preparations not elsewhere specified or included, containing by weight 70% or more of petroleum oils or of oils obtained from </w:t>
            </w:r>
            <w:r>
              <w:rPr>
                <w:rFonts w:eastAsia="Times New Roman"/>
                <w:color w:val="000000"/>
                <w:lang w:eastAsia="en-GB"/>
              </w:rPr>
              <w:t>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Light oils and preparations</w:t>
            </w:r>
            <w:r>
              <w:rPr>
                <w:rFonts w:eastAsia="Times New Roman"/>
                <w:color w:val="000000"/>
                <w:lang w:eastAsia="en-GB"/>
              </w:rPr>
              <w:br/>
            </w:r>
            <w:r>
              <w:rPr>
                <w:rFonts w:eastAsia="Times New Roman"/>
                <w:color w:val="000000"/>
                <w:lang w:eastAsia="en-GB"/>
              </w:rPr>
              <w:t xml:space="preserve">For undergoing chemical transformation by a process other than those specified in </w:t>
            </w:r>
            <w:r>
              <w:rPr>
                <w:rFonts w:eastAsia="Times New Roman"/>
                <w:color w:val="000000"/>
                <w:lang w:eastAsia="en-GB"/>
              </w:rPr>
              <w:t>respect of subheading 2710  12  11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47" w14:textId="77777777" w:rsidR="00E546F5" w:rsidRDefault="00951CE2">
            <w:pPr>
              <w:pStyle w:val="NormalinTable"/>
            </w:pPr>
            <w:r>
              <w:t>0.0%</w:t>
            </w:r>
          </w:p>
        </w:tc>
      </w:tr>
      <w:tr w:rsidR="00E546F5" w14:paraId="59101A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49" w14:textId="77777777" w:rsidR="00E546F5" w:rsidRDefault="00951CE2">
            <w:pPr>
              <w:pStyle w:val="NormalinTable"/>
              <w:rPr>
                <w:rFonts w:eastAsia="Times New Roman"/>
                <w:color w:val="000000"/>
                <w:lang w:eastAsia="en-GB"/>
              </w:rPr>
            </w:pPr>
            <w:r>
              <w:rPr>
                <w:rFonts w:eastAsia="Times New Roman"/>
                <w:color w:val="000000"/>
                <w:lang w:eastAsia="en-GB"/>
              </w:rPr>
              <w:t>2710121500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4A"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w:t>
            </w:r>
            <w:r>
              <w:rPr>
                <w:rFonts w:eastAsia="Times New Roman"/>
                <w:color w:val="000000"/>
                <w:lang w:eastAsia="en-GB"/>
              </w:rPr>
              <w:t>ituminous minerals, these oils being the basic constituents of the preparations; waste oils</w:t>
            </w:r>
            <w:r>
              <w:rPr>
                <w:rFonts w:eastAsia="Times New Roman"/>
                <w:color w:val="000000"/>
                <w:lang w:eastAsia="en-GB"/>
              </w:rPr>
              <w:br/>
            </w:r>
            <w:r>
              <w:rPr>
                <w:rFonts w:eastAsia="Times New Roman"/>
                <w:color w:val="000000"/>
                <w:lang w:eastAsia="en-GB"/>
              </w:rPr>
              <w:t xml:space="preserve">Petroleum oils and oils obtained from bituminous minerals (other than crude) and preparations not elsewhere specified or included, containing by weight 70% or more </w:t>
            </w:r>
            <w:r>
              <w:rPr>
                <w:rFonts w:eastAsia="Times New Roman"/>
                <w:color w:val="000000"/>
                <w:lang w:eastAsia="en-GB"/>
              </w:rPr>
              <w:t>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Light oils and preparations</w:t>
            </w:r>
            <w:r>
              <w:rPr>
                <w:rFonts w:eastAsia="Times New Roman"/>
                <w:color w:val="000000"/>
                <w:lang w:eastAsia="en-GB"/>
              </w:rPr>
              <w:br/>
            </w:r>
            <w:r>
              <w:rPr>
                <w:rFonts w:eastAsia="Times New Roman"/>
                <w:color w:val="000000"/>
                <w:lang w:eastAsia="en-GB"/>
              </w:rPr>
              <w:t xml:space="preserve">For undergoing chemical transformation </w:t>
            </w:r>
            <w:r>
              <w:rPr>
                <w:rFonts w:eastAsia="Times New Roman"/>
                <w:color w:val="000000"/>
                <w:lang w:eastAsia="en-GB"/>
              </w:rPr>
              <w:t>by a process other than those specified in respect of subheading 2710  12  11</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w:t>
            </w:r>
            <w:r>
              <w:rPr>
                <w:rFonts w:eastAsia="Times New Roman"/>
                <w:color w:val="000000"/>
                <w:lang w:eastAsia="en-GB"/>
              </w:rPr>
              <w:t>uch ships, boats or other vessels;</w:t>
            </w:r>
            <w:r>
              <w:rPr>
                <w:rFonts w:eastAsia="Times New Roman"/>
                <w:color w:val="000000"/>
                <w:lang w:eastAsia="en-GB"/>
              </w:rPr>
              <w:br/>
            </w:r>
            <w:r>
              <w:rPr>
                <w:rFonts w:eastAsia="Times New Roman"/>
                <w:color w:val="000000"/>
                <w:lang w:eastAsia="en-GB"/>
              </w:rPr>
              <w:t>• for incorporation, for the purposes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w:t>
            </w:r>
            <w:r>
              <w:rPr>
                <w:rFonts w:eastAsia="Times New Roman"/>
                <w:color w:val="000000"/>
                <w:lang w:eastAsia="en-GB"/>
              </w:rPr>
              <w:t xml:space="preserve">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4B" w14:textId="77777777" w:rsidR="00E546F5" w:rsidRDefault="00951CE2">
            <w:pPr>
              <w:pStyle w:val="NormalinTable"/>
            </w:pPr>
            <w:r>
              <w:t>0.0%</w:t>
            </w:r>
          </w:p>
        </w:tc>
      </w:tr>
      <w:tr w:rsidR="00E546F5" w14:paraId="59101A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4D" w14:textId="77777777" w:rsidR="00E546F5" w:rsidRDefault="00951CE2">
            <w:pPr>
              <w:pStyle w:val="NormalinTable"/>
            </w:pPr>
            <w:r>
              <w:t>2710122100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4E" w14:textId="77777777" w:rsidR="00E546F5" w:rsidRDefault="00951CE2">
            <w:pPr>
              <w:pStyle w:val="Tier1"/>
            </w:pPr>
            <w:r>
              <w:t>Petroleum oils and oils obtained from bituminous minerals, other than crude; preparations not elsewhere specified or includ</w:t>
            </w:r>
            <w:r>
              <w:t>ed, containing by weight 70% or more of petroleum oils or of oils obtained from bituminous minerals, these oils being the basic constituents of the preparations; waste oils</w:t>
            </w:r>
          </w:p>
          <w:p w14:paraId="59101A4F" w14:textId="77777777" w:rsidR="00E546F5" w:rsidRDefault="00951CE2">
            <w:pPr>
              <w:pStyle w:val="Tier2"/>
            </w:pPr>
            <w:r>
              <w:t>-</w:t>
            </w:r>
            <w:r>
              <w:tab/>
              <w:t xml:space="preserve">Petroleum oils and oils obtained from bituminous minerals (other than </w:t>
            </w:r>
            <w:r>
              <w:t>crude) and preparations not elsewhere specified or included, containing by weight 70% or more of petroleum oils or of oils obtained from bituminous minerals, these oils being the basic constituents of the preparations, other than those containing biodiesel</w:t>
            </w:r>
            <w:r>
              <w:t xml:space="preserve"> and other than waste oils</w:t>
            </w:r>
          </w:p>
          <w:p w14:paraId="59101A50" w14:textId="77777777" w:rsidR="00E546F5" w:rsidRDefault="00951CE2">
            <w:pPr>
              <w:pStyle w:val="Tier3"/>
            </w:pPr>
            <w:r>
              <w:t>-</w:t>
            </w:r>
            <w:r>
              <w:tab/>
              <w:t>-</w:t>
            </w:r>
            <w:r>
              <w:tab/>
              <w:t>Light oils and preparations</w:t>
            </w:r>
          </w:p>
          <w:p w14:paraId="59101A51" w14:textId="77777777" w:rsidR="00E546F5" w:rsidRDefault="00951CE2">
            <w:pPr>
              <w:pStyle w:val="Tier4"/>
            </w:pPr>
            <w:r>
              <w:t>-</w:t>
            </w:r>
            <w:r>
              <w:tab/>
              <w:t>-</w:t>
            </w:r>
            <w:r>
              <w:tab/>
              <w:t>-</w:t>
            </w:r>
            <w:r>
              <w:tab/>
              <w:t>For other purposes</w:t>
            </w:r>
          </w:p>
          <w:p w14:paraId="59101A52" w14:textId="77777777" w:rsidR="00E546F5" w:rsidRDefault="00951CE2">
            <w:pPr>
              <w:pStyle w:val="Tier5"/>
            </w:pPr>
            <w:r>
              <w:t>-</w:t>
            </w:r>
            <w:r>
              <w:tab/>
              <w:t>-</w:t>
            </w:r>
            <w:r>
              <w:tab/>
              <w:t>-</w:t>
            </w:r>
            <w:r>
              <w:tab/>
              <w:t>-</w:t>
            </w:r>
            <w:r>
              <w:tab/>
              <w:t>Special spirits</w:t>
            </w:r>
          </w:p>
          <w:p w14:paraId="59101A53" w14:textId="77777777" w:rsidR="00E546F5" w:rsidRDefault="00951CE2">
            <w:pPr>
              <w:pStyle w:val="Tier6"/>
            </w:pPr>
            <w:r>
              <w:t>-</w:t>
            </w:r>
            <w:r>
              <w:tab/>
              <w:t>-</w:t>
            </w:r>
            <w:r>
              <w:tab/>
              <w:t>-</w:t>
            </w:r>
            <w:r>
              <w:tab/>
              <w:t>-</w:t>
            </w:r>
            <w:r>
              <w:tab/>
              <w:t>-</w:t>
            </w:r>
            <w:r>
              <w:tab/>
              <w:t>White spirit</w:t>
            </w:r>
          </w:p>
          <w:p w14:paraId="59101A54"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1A55" w14:textId="77777777" w:rsidR="00E546F5" w:rsidRDefault="00951CE2">
            <w:pPr>
              <w:pStyle w:val="Tier6Bullet"/>
            </w:pPr>
            <w:r>
              <w:tab/>
            </w:r>
            <w:r>
              <w:tab/>
            </w:r>
            <w:r>
              <w:tab/>
            </w:r>
            <w:r>
              <w:tab/>
            </w:r>
            <w:r>
              <w:tab/>
              <w:t>-</w:t>
            </w:r>
            <w:r>
              <w:tab/>
              <w:t>for fitting to or equipping such ships, boats or other vessels;</w:t>
            </w:r>
          </w:p>
          <w:p w14:paraId="59101A56"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1A57" w14:textId="77777777" w:rsidR="00E546F5" w:rsidRDefault="00951CE2">
            <w:pPr>
              <w:pStyle w:val="Tier6Bullet"/>
            </w:pPr>
            <w:r>
              <w:tab/>
            </w:r>
            <w:r>
              <w:tab/>
            </w:r>
            <w:r>
              <w:tab/>
            </w:r>
            <w:r>
              <w:tab/>
            </w:r>
            <w:r>
              <w:tab/>
              <w:t>-</w:t>
            </w:r>
            <w:r>
              <w:tab/>
              <w:t>for equipping the above platforms;</w:t>
            </w:r>
          </w:p>
          <w:p w14:paraId="59101A5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59" w14:textId="77777777" w:rsidR="00E546F5" w:rsidRDefault="00951CE2">
            <w:pPr>
              <w:pStyle w:val="NormalinTable"/>
            </w:pPr>
            <w:r>
              <w:t>0.0%</w:t>
            </w:r>
          </w:p>
        </w:tc>
      </w:tr>
      <w:tr w:rsidR="00E546F5" w14:paraId="59101A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5B" w14:textId="77777777" w:rsidR="00E546F5" w:rsidRDefault="00951CE2">
            <w:pPr>
              <w:pStyle w:val="NormalinTable"/>
            </w:pPr>
            <w:r>
              <w:t>2710122119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5C" w14:textId="77777777" w:rsidR="00E546F5" w:rsidRDefault="00951CE2">
            <w:pPr>
              <w:pStyle w:val="Tier1"/>
            </w:pPr>
            <w:r>
              <w:rPr>
                <w:rFonts w:eastAsia="Times New Roman"/>
                <w:color w:val="000000"/>
                <w:lang w:eastAsia="en-GB"/>
              </w:rPr>
              <w:t xml:space="preserve">Petroleum oils and oils obtained from </w:t>
            </w:r>
            <w:r>
              <w:rPr>
                <w:rFonts w:eastAsia="Times New Roman"/>
                <w:color w:val="000000"/>
                <w:lang w:eastAsia="en-GB"/>
              </w:rPr>
              <w:t>bituminous minerals, other than crude; preparations not elsewhere specified or included, containing by weight 70 % or more of petroleum oils or of oils obtained from bituminous minerals, these oils being the basic constituents of the preparations; waste oi</w:t>
            </w:r>
            <w:r>
              <w:rPr>
                <w:rFonts w:eastAsia="Times New Roman"/>
                <w:color w:val="000000"/>
                <w:lang w:eastAsia="en-GB"/>
              </w:rPr>
              <w:t>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 70 % or more of petroleum oils or of oils obtained from bituminous minerals, these oils being the b</w:t>
            </w:r>
            <w:r>
              <w:rPr>
                <w:rFonts w:eastAsia="Times New Roman"/>
                <w:color w:val="000000"/>
                <w:lang w:eastAsia="en-GB"/>
              </w:rPr>
              <w:t>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Special spirits</w:t>
            </w:r>
            <w:r>
              <w:rPr>
                <w:rFonts w:eastAsia="Times New Roman"/>
                <w:color w:val="000000"/>
                <w:lang w:eastAsia="en-GB"/>
              </w:rPr>
              <w:br/>
            </w:r>
            <w:r>
              <w:rPr>
                <w:rFonts w:eastAsia="Times New Roman"/>
                <w:color w:val="000000"/>
                <w:lang w:eastAsia="en-GB"/>
              </w:rPr>
              <w:t>- - - - - White spirit</w:t>
            </w:r>
            <w:r>
              <w:rPr>
                <w:rFonts w:eastAsia="Times New Roman"/>
                <w:color w:val="000000"/>
                <w:lang w:eastAsia="en-GB"/>
              </w:rPr>
              <w:br/>
            </w:r>
            <w:r>
              <w:rPr>
                <w:rFonts w:eastAsia="Times New Roman"/>
                <w:color w:val="000000"/>
                <w:lang w:eastAsia="en-GB"/>
              </w:rPr>
              <w:t>- - - - - - Blends with gasoline with an ethyl al</w:t>
            </w:r>
            <w:r>
              <w:rPr>
                <w:rFonts w:eastAsia="Times New Roman"/>
                <w:color w:val="000000"/>
                <w:lang w:eastAsia="en-GB"/>
              </w:rPr>
              <w:t>cohol content of more than 10 % (v/v)</w:t>
            </w:r>
            <w:r>
              <w:rPr>
                <w:rFonts w:eastAsia="Times New Roman"/>
                <w:color w:val="000000"/>
                <w:lang w:eastAsia="en-GB"/>
              </w:rPr>
              <w:br/>
            </w:r>
            <w:r>
              <w:rPr>
                <w:rFonts w:eastAsia="Times New Roman"/>
                <w:color w:val="000000"/>
                <w:lang w:eastAsia="en-GB"/>
              </w:rP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5D" w14:textId="77777777" w:rsidR="00E546F5" w:rsidRDefault="00951CE2">
            <w:pPr>
              <w:pStyle w:val="NormalinTable"/>
            </w:pPr>
            <w:r>
              <w:t>0.0%</w:t>
            </w:r>
          </w:p>
        </w:tc>
      </w:tr>
      <w:tr w:rsidR="00E546F5" w14:paraId="59101A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5F" w14:textId="77777777" w:rsidR="00E546F5" w:rsidRDefault="00951CE2">
            <w:pPr>
              <w:pStyle w:val="NormalinTable"/>
            </w:pPr>
            <w:r>
              <w:t>2710122500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60" w14:textId="77777777" w:rsidR="00E546F5" w:rsidRDefault="00951CE2">
            <w:pPr>
              <w:pStyle w:val="Tier1"/>
            </w:pPr>
            <w:r>
              <w:t xml:space="preserve">Petroleum oils and oils obtained from bituminous minerals, other than crude; preparations not elsewhere specified or included, containing by weight 70% or </w:t>
            </w:r>
            <w:r>
              <w:t>more of petroleum oils or of oils obtained from bituminous minerals, these oils being the basic constituents of the preparations; waste oils</w:t>
            </w:r>
          </w:p>
          <w:p w14:paraId="59101A61" w14:textId="77777777" w:rsidR="00E546F5" w:rsidRDefault="00951CE2">
            <w:pPr>
              <w:pStyle w:val="Tier2"/>
            </w:pPr>
            <w:r>
              <w:t>-</w:t>
            </w:r>
            <w:r>
              <w:tab/>
              <w:t>Petroleum oils and oils obtained from bituminous minerals (other than crude) and preparations not elsewhere speci</w:t>
            </w:r>
            <w:r>
              <w:t>fied or included, containing by weight 70% or more of petroleum oils or of oils obtained from bituminous minerals, these oils being the basic constituents of the preparations, other than those containing biodiesel and other than waste oils</w:t>
            </w:r>
          </w:p>
          <w:p w14:paraId="59101A62" w14:textId="77777777" w:rsidR="00E546F5" w:rsidRDefault="00951CE2">
            <w:pPr>
              <w:pStyle w:val="Tier3"/>
            </w:pPr>
            <w:r>
              <w:t>-</w:t>
            </w:r>
            <w:r>
              <w:tab/>
              <w:t>-</w:t>
            </w:r>
            <w:r>
              <w:tab/>
              <w:t>Light oils a</w:t>
            </w:r>
            <w:r>
              <w:t>nd preparations</w:t>
            </w:r>
          </w:p>
          <w:p w14:paraId="59101A63" w14:textId="77777777" w:rsidR="00E546F5" w:rsidRDefault="00951CE2">
            <w:pPr>
              <w:pStyle w:val="Tier4"/>
            </w:pPr>
            <w:r>
              <w:t>-</w:t>
            </w:r>
            <w:r>
              <w:tab/>
              <w:t>-</w:t>
            </w:r>
            <w:r>
              <w:tab/>
              <w:t>-</w:t>
            </w:r>
            <w:r>
              <w:tab/>
              <w:t>For other purposes</w:t>
            </w:r>
          </w:p>
          <w:p w14:paraId="59101A64" w14:textId="77777777" w:rsidR="00E546F5" w:rsidRDefault="00951CE2">
            <w:pPr>
              <w:pStyle w:val="Tier5"/>
            </w:pPr>
            <w:r>
              <w:t>-</w:t>
            </w:r>
            <w:r>
              <w:tab/>
              <w:t>-</w:t>
            </w:r>
            <w:r>
              <w:tab/>
              <w:t>-</w:t>
            </w:r>
            <w:r>
              <w:tab/>
              <w:t>-</w:t>
            </w:r>
            <w:r>
              <w:tab/>
              <w:t>Special spirits</w:t>
            </w:r>
          </w:p>
          <w:p w14:paraId="59101A65" w14:textId="77777777" w:rsidR="00E546F5" w:rsidRDefault="00951CE2">
            <w:pPr>
              <w:pStyle w:val="Tier6"/>
            </w:pPr>
            <w:r>
              <w:t>-</w:t>
            </w:r>
            <w:r>
              <w:tab/>
              <w:t>-</w:t>
            </w:r>
            <w:r>
              <w:tab/>
              <w:t>-</w:t>
            </w:r>
            <w:r>
              <w:tab/>
              <w:t>-</w:t>
            </w:r>
            <w:r>
              <w:tab/>
              <w:t>-</w:t>
            </w:r>
            <w:r>
              <w:tab/>
              <w:t>Other</w:t>
            </w:r>
          </w:p>
          <w:p w14:paraId="59101A6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1A67" w14:textId="77777777" w:rsidR="00E546F5" w:rsidRDefault="00951CE2">
            <w:pPr>
              <w:pStyle w:val="Tier6Bullet"/>
            </w:pPr>
            <w:r>
              <w:tab/>
            </w:r>
            <w:r>
              <w:tab/>
            </w:r>
            <w:r>
              <w:tab/>
            </w:r>
            <w:r>
              <w:tab/>
            </w:r>
            <w:r>
              <w:tab/>
              <w:t>-</w:t>
            </w:r>
            <w:r>
              <w:tab/>
              <w:t xml:space="preserve">for </w:t>
            </w:r>
            <w:r>
              <w:t>fitting to or equipping such ships, boats or other vessels;</w:t>
            </w:r>
          </w:p>
          <w:p w14:paraId="59101A6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1A69" w14:textId="77777777" w:rsidR="00E546F5" w:rsidRDefault="00951CE2">
            <w:pPr>
              <w:pStyle w:val="Tier6Bullet"/>
            </w:pPr>
            <w:r>
              <w:tab/>
            </w:r>
            <w:r>
              <w:tab/>
            </w:r>
            <w:r>
              <w:tab/>
            </w:r>
            <w:r>
              <w:tab/>
            </w:r>
            <w:r>
              <w:tab/>
              <w:t>-</w:t>
            </w:r>
            <w:r>
              <w:tab/>
              <w:t>for equipping the above platforms;</w:t>
            </w:r>
          </w:p>
          <w:p w14:paraId="59101A6A" w14:textId="77777777" w:rsidR="00E546F5" w:rsidRDefault="00951CE2">
            <w:pPr>
              <w:pStyle w:val="Tier6Bullet"/>
            </w:pPr>
            <w:r>
              <w:tab/>
            </w:r>
            <w:r>
              <w:tab/>
            </w:r>
            <w:r>
              <w:tab/>
            </w:r>
            <w:r>
              <w:tab/>
            </w:r>
            <w:r>
              <w:tab/>
              <w:t>-</w:t>
            </w:r>
            <w:r>
              <w:tab/>
              <w:t>for linking these drilling or production platforms to the mainland</w:t>
            </w:r>
          </w:p>
          <w:p w14:paraId="59101A6B" w14:textId="77777777" w:rsidR="00E546F5" w:rsidRDefault="00E546F5">
            <w:pPr>
              <w:pStyle w:val="Tier6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6C" w14:textId="77777777" w:rsidR="00E546F5" w:rsidRDefault="00951CE2">
            <w:pPr>
              <w:pStyle w:val="NormalinTable"/>
            </w:pPr>
            <w:r>
              <w:t>0.0%</w:t>
            </w:r>
          </w:p>
        </w:tc>
      </w:tr>
      <w:tr w:rsidR="00E546F5" w14:paraId="59101A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6E" w14:textId="77777777" w:rsidR="00E546F5" w:rsidRDefault="00951CE2">
            <w:pPr>
              <w:pStyle w:val="NormalinTable"/>
            </w:pPr>
            <w:r>
              <w:t>2710122510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6F" w14:textId="77777777" w:rsidR="00E546F5" w:rsidRDefault="00951CE2">
            <w:pPr>
              <w:pStyle w:val="Tier1"/>
            </w:pPr>
            <w:r>
              <w:t xml:space="preserve">Petroleum oils and oils obtained from bituminous minerals, other than crude; </w:t>
            </w:r>
            <w:r>
              <w:t>preparations not elsewhere specified or included, containing by weight 70% or more of petroleum oils or of oils obtained from bituminous minerals, these oils being the basic constituents of the preparations; waste oils</w:t>
            </w:r>
          </w:p>
          <w:p w14:paraId="59101A70" w14:textId="77777777" w:rsidR="00E546F5" w:rsidRDefault="00951CE2">
            <w:pPr>
              <w:pStyle w:val="Tier1"/>
            </w:pPr>
            <w:r>
              <w:t>Petroleum oils and oils obtained from</w:t>
            </w:r>
            <w:r>
              <w:t xml:space="preserve"> bituminous minerals (other than crude) and preparations not elsewhere specified or included, containing by weight 70% or more of petroleum oils or of oils obtained from bituminous minerals, these oils being the basic constituents of the preparations, othe</w:t>
            </w:r>
            <w:r>
              <w:t>r than those containing biodiesel and other than waste oils</w:t>
            </w:r>
          </w:p>
          <w:p w14:paraId="59101A71" w14:textId="77777777" w:rsidR="00E546F5" w:rsidRDefault="00951CE2">
            <w:pPr>
              <w:pStyle w:val="Tier1"/>
            </w:pPr>
            <w:r>
              <w:t>Light oils and preparations</w:t>
            </w:r>
          </w:p>
          <w:p w14:paraId="59101A72" w14:textId="77777777" w:rsidR="00E546F5" w:rsidRDefault="00951CE2">
            <w:pPr>
              <w:pStyle w:val="Tier1"/>
            </w:pPr>
            <w:r>
              <w:t>For other purposes</w:t>
            </w:r>
          </w:p>
          <w:p w14:paraId="59101A73" w14:textId="77777777" w:rsidR="00E546F5" w:rsidRDefault="00951CE2">
            <w:pPr>
              <w:pStyle w:val="Tier1"/>
            </w:pPr>
            <w:r>
              <w:t>Special spirits</w:t>
            </w:r>
          </w:p>
          <w:p w14:paraId="59101A74" w14:textId="77777777" w:rsidR="00E546F5" w:rsidRDefault="00951CE2">
            <w:pPr>
              <w:pStyle w:val="Tier1"/>
            </w:pPr>
            <w:r>
              <w:t>Other</w:t>
            </w:r>
          </w:p>
          <w:p w14:paraId="59101A75" w14:textId="77777777" w:rsidR="00E546F5" w:rsidRDefault="00951CE2">
            <w:pPr>
              <w:pStyle w:val="Tier1"/>
            </w:pPr>
            <w:r>
              <w:t>Containing ethyl alcohol produced from agricultural products (as listed in Annex I to the Treaty on the Functioning of the Euro</w:t>
            </w:r>
            <w:r>
              <w:t>pean Union)</w:t>
            </w:r>
          </w:p>
          <w:p w14:paraId="59101A76" w14:textId="77777777" w:rsidR="00E546F5" w:rsidRDefault="00951CE2">
            <w:pPr>
              <w:pStyle w:val="Tier1"/>
            </w:pPr>
            <w:r>
              <w:t>• for incorporation in ships, boats or other vessels listed in Table 1, for the purposes of their construction, repair, maintenance or conversion;</w:t>
            </w:r>
          </w:p>
          <w:p w14:paraId="59101A77" w14:textId="77777777" w:rsidR="00E546F5" w:rsidRDefault="00951CE2">
            <w:pPr>
              <w:pStyle w:val="Tier1"/>
            </w:pPr>
            <w:r>
              <w:t>• for fitting to or equipping such ships, boats or other vessels;</w:t>
            </w:r>
          </w:p>
          <w:p w14:paraId="59101A78" w14:textId="77777777" w:rsidR="00E546F5" w:rsidRDefault="00951CE2">
            <w:pPr>
              <w:pStyle w:val="Tier1"/>
            </w:pPr>
            <w:r>
              <w:t>• for incorporation, for the pu</w:t>
            </w:r>
            <w:r>
              <w:t>rposes of their construction, repair, maintenance or conversion, in drilling or production platforms listed below:</w:t>
            </w:r>
          </w:p>
          <w:p w14:paraId="59101A79" w14:textId="77777777" w:rsidR="00E546F5" w:rsidRDefault="00951CE2">
            <w:pPr>
              <w:pStyle w:val="Tier1"/>
            </w:pPr>
            <w:r>
              <w:t xml:space="preserve">   fixed, of subheading ex 8430 49 or floating or submersible of subheading 8905 20;</w:t>
            </w:r>
          </w:p>
          <w:p w14:paraId="59101A7A" w14:textId="77777777" w:rsidR="00E546F5" w:rsidRDefault="00951CE2">
            <w:pPr>
              <w:pStyle w:val="Tier1"/>
            </w:pPr>
            <w:r>
              <w:t>• for equipping the above platforms;</w:t>
            </w:r>
          </w:p>
          <w:p w14:paraId="59101A7B" w14:textId="77777777" w:rsidR="00E546F5" w:rsidRDefault="00951CE2">
            <w:pPr>
              <w:pStyle w:val="Tier1"/>
            </w:pPr>
            <w:r>
              <w:t>• for linking these</w:t>
            </w:r>
            <w:r>
              <w:t xml:space="preserv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7C" w14:textId="77777777" w:rsidR="00E546F5" w:rsidRDefault="00951CE2">
            <w:pPr>
              <w:pStyle w:val="NormalinTable"/>
            </w:pPr>
            <w:r>
              <w:t>0.0%</w:t>
            </w:r>
          </w:p>
        </w:tc>
      </w:tr>
      <w:tr w:rsidR="00E546F5" w14:paraId="59101A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7E" w14:textId="77777777" w:rsidR="00E546F5" w:rsidRDefault="00951CE2">
            <w:pPr>
              <w:pStyle w:val="NormalinTable"/>
            </w:pPr>
            <w:r>
              <w:t>2710122520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7F"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w:t>
            </w:r>
            <w:r>
              <w:t>oils obtained from bituminous minerals, these oils being the basic constituents of the preparations; waste oils</w:t>
            </w:r>
          </w:p>
          <w:p w14:paraId="59101A80" w14:textId="77777777" w:rsidR="00E546F5" w:rsidRDefault="00951CE2">
            <w:pPr>
              <w:pStyle w:val="Tier1"/>
            </w:pPr>
            <w:r>
              <w:t>Petroleum oils and oils obtained from bituminous minerals (other than crude) and preparations not elsewhere specified or included, containing by</w:t>
            </w:r>
            <w:r>
              <w:t xml:space="preserve"> weight 70% or more of petroleum oils or of oils obtained from bituminous minerals, these oils being the basic constituents of the preparations, other than those containing biodiesel and other than waste oils</w:t>
            </w:r>
          </w:p>
          <w:p w14:paraId="59101A81" w14:textId="77777777" w:rsidR="00E546F5" w:rsidRDefault="00951CE2">
            <w:pPr>
              <w:pStyle w:val="Tier1"/>
            </w:pPr>
            <w:r>
              <w:t>Light oils and preparations</w:t>
            </w:r>
          </w:p>
          <w:p w14:paraId="59101A82" w14:textId="77777777" w:rsidR="00E546F5" w:rsidRDefault="00951CE2">
            <w:pPr>
              <w:pStyle w:val="Tier1"/>
            </w:pPr>
            <w:r>
              <w:t>For other purposes</w:t>
            </w:r>
          </w:p>
          <w:p w14:paraId="59101A83" w14:textId="77777777" w:rsidR="00E546F5" w:rsidRDefault="00951CE2">
            <w:pPr>
              <w:pStyle w:val="Tier1"/>
            </w:pPr>
            <w:r>
              <w:t>Special spirits</w:t>
            </w:r>
          </w:p>
          <w:p w14:paraId="59101A84" w14:textId="77777777" w:rsidR="00E546F5" w:rsidRDefault="00951CE2">
            <w:pPr>
              <w:pStyle w:val="Tier1"/>
            </w:pPr>
            <w:r>
              <w:t>Other</w:t>
            </w:r>
          </w:p>
          <w:p w14:paraId="59101A85" w14:textId="77777777" w:rsidR="00E546F5" w:rsidRDefault="00951CE2">
            <w:pPr>
              <w:pStyle w:val="Tier1"/>
            </w:pPr>
            <w:r>
              <w:t>Mixture of C6 aliphatic hydrocarbons (CAS RN 92112-69-1), containing by weight 60 % or more but not more than 80 % of n-hexane (CAS RN 110-54-3), with:</w:t>
            </w:r>
          </w:p>
          <w:p w14:paraId="59101A86" w14:textId="77777777" w:rsidR="00E546F5" w:rsidRDefault="00951CE2">
            <w:pPr>
              <w:pStyle w:val="Tier1"/>
            </w:pPr>
            <w:r>
              <w:t>-a specific gravity of 0,666 or more but not more than 0,686,</w:t>
            </w:r>
          </w:p>
          <w:p w14:paraId="59101A87" w14:textId="77777777" w:rsidR="00E546F5" w:rsidRDefault="00951CE2">
            <w:pPr>
              <w:pStyle w:val="Tier1"/>
            </w:pPr>
            <w:r>
              <w:t>-a total of carbonyl</w:t>
            </w:r>
            <w:r>
              <w:t xml:space="preserve"> compounds of less than 1 ppm,</w:t>
            </w:r>
          </w:p>
          <w:p w14:paraId="59101A88" w14:textId="77777777" w:rsidR="00E546F5" w:rsidRDefault="00951CE2">
            <w:pPr>
              <w:pStyle w:val="Tier1"/>
            </w:pPr>
            <w:r>
              <w:t>-a total of acetylenic compounds of less than 2 ppm</w:t>
            </w:r>
          </w:p>
          <w:p w14:paraId="59101A89" w14:textId="77777777" w:rsidR="00E546F5" w:rsidRDefault="00951CE2">
            <w:pPr>
              <w:pStyle w:val="Tier1"/>
            </w:pPr>
            <w:r>
              <w:t>• for incorporation in ships, boats or other vessels listed in Table 1, for the purposes of their construction, repair, maintenance or conversion;</w:t>
            </w:r>
          </w:p>
          <w:p w14:paraId="59101A8A" w14:textId="77777777" w:rsidR="00E546F5" w:rsidRDefault="00951CE2">
            <w:pPr>
              <w:pStyle w:val="Tier1"/>
            </w:pPr>
            <w:r>
              <w:t>• for fitting to or equipp</w:t>
            </w:r>
            <w:r>
              <w:t>ing such ships, boats or other vessels;</w:t>
            </w:r>
          </w:p>
          <w:p w14:paraId="59101A8B" w14:textId="77777777" w:rsidR="00E546F5" w:rsidRDefault="00951CE2">
            <w:pPr>
              <w:pStyle w:val="Tier1"/>
            </w:pPr>
            <w:r>
              <w:t>• for incorporation, for the purposes of their construction, repair, maintenance or conversion, in drilling or production platforms listed below:</w:t>
            </w:r>
          </w:p>
          <w:p w14:paraId="59101A8C" w14:textId="77777777" w:rsidR="00E546F5" w:rsidRDefault="00951CE2">
            <w:pPr>
              <w:pStyle w:val="Tier1"/>
            </w:pPr>
            <w:r>
              <w:t xml:space="preserve">   fixed, of subheading ex 8430 49 or floating or </w:t>
            </w:r>
            <w:r>
              <w:t>submersible of subheading 8905 20;</w:t>
            </w:r>
          </w:p>
          <w:p w14:paraId="59101A8D" w14:textId="77777777" w:rsidR="00E546F5" w:rsidRDefault="00951CE2">
            <w:pPr>
              <w:pStyle w:val="Tier1"/>
            </w:pPr>
            <w:r>
              <w:t>• for equipping the above platforms;</w:t>
            </w:r>
          </w:p>
          <w:p w14:paraId="59101A8E"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8F" w14:textId="77777777" w:rsidR="00E546F5" w:rsidRDefault="00951CE2">
            <w:pPr>
              <w:pStyle w:val="NormalinTable"/>
            </w:pPr>
            <w:r>
              <w:t>0.0%</w:t>
            </w:r>
          </w:p>
        </w:tc>
      </w:tr>
      <w:tr w:rsidR="00E546F5" w14:paraId="59101A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91" w14:textId="77777777" w:rsidR="00E546F5" w:rsidRDefault="00951CE2">
            <w:pPr>
              <w:pStyle w:val="NormalinTable"/>
            </w:pPr>
            <w:r>
              <w:t>2710122590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92" w14:textId="77777777" w:rsidR="00E546F5" w:rsidRDefault="00951CE2">
            <w:pPr>
              <w:pStyle w:val="Tier1"/>
            </w:pPr>
            <w:r>
              <w:t>Petroleum oils and oils obtained from bituminous minerals, other than crude; preparations not else</w:t>
            </w:r>
            <w:r>
              <w:t>where specified or included, containing by weight 70% or more of petroleum oils or of oils obtained from bituminous minerals, these oils being the basic constituents of the preparations; waste oils</w:t>
            </w:r>
          </w:p>
          <w:p w14:paraId="59101A93" w14:textId="77777777" w:rsidR="00E546F5" w:rsidRDefault="00951CE2">
            <w:pPr>
              <w:pStyle w:val="Tier1"/>
            </w:pPr>
            <w:r>
              <w:t xml:space="preserve">Petroleum oils and oils obtained from bituminous minerals </w:t>
            </w:r>
            <w:r>
              <w:t>(other than crude) and preparations not elsewhere specified or included, containing by weight 70% or more of petroleum oils or of oils obtained from bituminous minerals, these oils being the basic constituents of the preparations, other than those containi</w:t>
            </w:r>
            <w:r>
              <w:t>ng biodiesel and other than waste oils</w:t>
            </w:r>
          </w:p>
          <w:p w14:paraId="59101A94" w14:textId="77777777" w:rsidR="00E546F5" w:rsidRDefault="00951CE2">
            <w:pPr>
              <w:pStyle w:val="Tier1"/>
            </w:pPr>
            <w:r>
              <w:t>Light oils and preparations</w:t>
            </w:r>
          </w:p>
          <w:p w14:paraId="59101A95" w14:textId="77777777" w:rsidR="00E546F5" w:rsidRDefault="00951CE2">
            <w:pPr>
              <w:pStyle w:val="Tier1"/>
            </w:pPr>
            <w:r>
              <w:t>For other purposes</w:t>
            </w:r>
          </w:p>
          <w:p w14:paraId="59101A96" w14:textId="77777777" w:rsidR="00E546F5" w:rsidRDefault="00951CE2">
            <w:pPr>
              <w:pStyle w:val="Tier1"/>
            </w:pPr>
            <w:r>
              <w:t>Special spirits</w:t>
            </w:r>
          </w:p>
          <w:p w14:paraId="59101A97" w14:textId="77777777" w:rsidR="00E546F5" w:rsidRDefault="00951CE2">
            <w:pPr>
              <w:pStyle w:val="Tier1"/>
            </w:pPr>
            <w:r>
              <w:t>Other</w:t>
            </w:r>
          </w:p>
          <w:p w14:paraId="59101A98" w14:textId="77777777" w:rsidR="00E546F5" w:rsidRDefault="00951CE2">
            <w:pPr>
              <w:pStyle w:val="Tier1"/>
            </w:pPr>
            <w:r>
              <w:t>Other</w:t>
            </w:r>
          </w:p>
          <w:p w14:paraId="59101A99" w14:textId="77777777" w:rsidR="00E546F5" w:rsidRDefault="00951CE2">
            <w:pPr>
              <w:pStyle w:val="Tier1"/>
            </w:pPr>
            <w:r>
              <w:t xml:space="preserve">• for incorporation in ships, boats or other vessels listed in Table 1, for the purposes of their construction, repair, maintenance or </w:t>
            </w:r>
            <w:r>
              <w:t>conversion;</w:t>
            </w:r>
          </w:p>
          <w:p w14:paraId="59101A9A" w14:textId="77777777" w:rsidR="00E546F5" w:rsidRDefault="00951CE2">
            <w:pPr>
              <w:pStyle w:val="Tier1"/>
            </w:pPr>
            <w:r>
              <w:t>• for fitting to or equipping such ships, boats or other vessels;</w:t>
            </w:r>
          </w:p>
          <w:p w14:paraId="59101A9B" w14:textId="77777777" w:rsidR="00E546F5" w:rsidRDefault="00951CE2">
            <w:pPr>
              <w:pStyle w:val="Tier1"/>
            </w:pPr>
            <w:r>
              <w:t>• for incorporation, for the purposes of their construction, repair, maintenance or conversion, in drilling or production platforms listed below:</w:t>
            </w:r>
          </w:p>
          <w:p w14:paraId="59101A9C" w14:textId="77777777" w:rsidR="00E546F5" w:rsidRDefault="00951CE2">
            <w:pPr>
              <w:pStyle w:val="Tier1"/>
            </w:pPr>
            <w:r>
              <w:t xml:space="preserve">   fixed, of subheading ex 8430 </w:t>
            </w:r>
            <w:r>
              <w:t>49 or floating or submersible of subheading 8905 20;</w:t>
            </w:r>
          </w:p>
          <w:p w14:paraId="59101A9D" w14:textId="77777777" w:rsidR="00E546F5" w:rsidRDefault="00951CE2">
            <w:pPr>
              <w:pStyle w:val="Tier1"/>
            </w:pPr>
            <w:r>
              <w:t>• for equipping the above platforms;</w:t>
            </w:r>
          </w:p>
          <w:p w14:paraId="59101A9E"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9F" w14:textId="77777777" w:rsidR="00E546F5" w:rsidRDefault="00951CE2">
            <w:pPr>
              <w:pStyle w:val="NormalinTable"/>
            </w:pPr>
            <w:r>
              <w:t>0.0%</w:t>
            </w:r>
          </w:p>
        </w:tc>
      </w:tr>
      <w:tr w:rsidR="00E546F5" w14:paraId="59101A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A1" w14:textId="77777777" w:rsidR="00E546F5" w:rsidRDefault="00951CE2">
            <w:pPr>
              <w:pStyle w:val="NormalinTable"/>
            </w:pPr>
            <w:r>
              <w:t>2710122598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A2" w14:textId="77777777" w:rsidR="00E546F5" w:rsidRDefault="00951CE2">
            <w:pPr>
              <w:pStyle w:val="Tier1"/>
            </w:pPr>
            <w:r>
              <w:rPr>
                <w:rFonts w:eastAsia="Times New Roman"/>
                <w:color w:val="000000"/>
                <w:lang w:eastAsia="en-GB"/>
              </w:rPr>
              <w:t>Petroleum oils and oils obtained from bituminous minerals, other than crude; pre</w:t>
            </w:r>
            <w:r>
              <w:rPr>
                <w:rFonts w:eastAsia="Times New Roman"/>
                <w:color w:val="000000"/>
                <w:lang w:eastAsia="en-GB"/>
              </w:rPr>
              <w:t>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w:t>
            </w:r>
            <w:r>
              <w:rPr>
                <w:rFonts w:eastAsia="Times New Roman"/>
                <w:color w:val="000000"/>
                <w:lang w:eastAsia="en-GB"/>
              </w:rPr>
              <w:t xml:space="preserve"> bituminous minerals (other than crude) and preparations not elsewhere specified or included, containing by weight 70 % or more of petroleum oils or of oils obtained from bituminous minerals, these oils being the basic constituents of the preparations, oth</w:t>
            </w:r>
            <w:r>
              <w:rPr>
                <w:rFonts w:eastAsia="Times New Roman"/>
                <w:color w:val="000000"/>
                <w:lang w:eastAsia="en-GB"/>
              </w:rPr>
              <w:t>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Special spirits</w:t>
            </w:r>
            <w:r>
              <w:rPr>
                <w:rFonts w:eastAsia="Times New Roman"/>
                <w:color w:val="000000"/>
                <w:lang w:eastAsia="en-GB"/>
              </w:rPr>
              <w:br/>
            </w:r>
            <w:r>
              <w:rPr>
                <w:rFonts w:eastAsia="Times New Roman"/>
                <w:color w:val="000000"/>
                <w:lang w:eastAsia="en-GB"/>
              </w:rPr>
              <w:t>- - - - - Other</w:t>
            </w:r>
            <w:r>
              <w:rPr>
                <w:rFonts w:eastAsia="Times New Roman"/>
                <w:color w:val="000000"/>
                <w:lang w:eastAsia="en-GB"/>
              </w:rPr>
              <w:br/>
            </w:r>
            <w:r>
              <w:rPr>
                <w:rFonts w:eastAsia="Times New Roman"/>
                <w:color w:val="000000"/>
                <w:lang w:eastAsia="en-GB"/>
              </w:rPr>
              <w:t>- - - - - - Blends with gasoline with an ethyl alcohol content of more than 10 % (v/v)</w:t>
            </w:r>
            <w:r>
              <w:rPr>
                <w:rFonts w:eastAsia="Times New Roman"/>
                <w:color w:val="000000"/>
                <w:lang w:eastAsia="en-GB"/>
              </w:rPr>
              <w:br/>
            </w:r>
            <w:r>
              <w:rPr>
                <w:rFonts w:eastAsia="Times New Roman"/>
                <w:color w:val="000000"/>
                <w:lang w:eastAsia="en-GB"/>
              </w:rPr>
              <w:t>- - - - - -</w:t>
            </w:r>
            <w:r>
              <w:rPr>
                <w:rFonts w:eastAsia="Times New Roman"/>
                <w:color w:val="000000"/>
                <w:lang w:eastAsia="en-GB"/>
              </w:rPr>
              <w:t xml:space="preserve">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A3" w14:textId="77777777" w:rsidR="00E546F5" w:rsidRDefault="00951CE2">
            <w:pPr>
              <w:pStyle w:val="NormalinTable"/>
            </w:pPr>
            <w:r>
              <w:t>0.0%</w:t>
            </w:r>
          </w:p>
        </w:tc>
      </w:tr>
      <w:tr w:rsidR="00E546F5" w14:paraId="59101A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A5" w14:textId="77777777" w:rsidR="00E546F5" w:rsidRDefault="00951CE2">
            <w:pPr>
              <w:pStyle w:val="NormalinTable"/>
            </w:pPr>
            <w:r>
              <w:t>2710123119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A6"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w:t>
            </w:r>
            <w:r>
              <w:rPr>
                <w:rFonts w:eastAsia="Times New Roman"/>
                <w:color w:val="000000"/>
                <w:lang w:eastAsia="en-GB"/>
              </w:rPr>
              <w: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 70 % or more</w:t>
            </w:r>
            <w:r>
              <w:rPr>
                <w:rFonts w:eastAsia="Times New Roman"/>
                <w:color w:val="000000"/>
                <w:lang w:eastAsia="en-GB"/>
              </w:rPr>
              <w:t xml:space="preserv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O</w:t>
            </w:r>
            <w:r>
              <w:rPr>
                <w:rFonts w:eastAsia="Times New Roman"/>
                <w:color w:val="000000"/>
                <w:lang w:eastAsia="en-GB"/>
              </w:rPr>
              <w:t>ther</w:t>
            </w:r>
            <w:r>
              <w:rPr>
                <w:rFonts w:eastAsia="Times New Roman"/>
                <w:color w:val="000000"/>
                <w:lang w:eastAsia="en-GB"/>
              </w:rPr>
              <w:br/>
            </w:r>
            <w:r>
              <w:rPr>
                <w:rFonts w:eastAsia="Times New Roman"/>
                <w:color w:val="000000"/>
                <w:lang w:eastAsia="en-GB"/>
              </w:rPr>
              <w:t>- - - - - Motor spirit</w:t>
            </w:r>
            <w:r>
              <w:rPr>
                <w:rFonts w:eastAsia="Times New Roman"/>
                <w:color w:val="000000"/>
                <w:lang w:eastAsia="en-GB"/>
              </w:rPr>
              <w:br/>
            </w:r>
            <w:r>
              <w:rPr>
                <w:rFonts w:eastAsia="Times New Roman"/>
                <w:color w:val="000000"/>
                <w:lang w:eastAsia="en-GB"/>
              </w:rPr>
              <w:t>- - - - - - Aviation spirit</w:t>
            </w:r>
            <w:r>
              <w:rPr>
                <w:rFonts w:eastAsia="Times New Roman"/>
                <w:color w:val="000000"/>
                <w:lang w:eastAsia="en-GB"/>
              </w:rPr>
              <w:br/>
            </w:r>
            <w:r>
              <w:rPr>
                <w:rFonts w:eastAsia="Times New Roman"/>
                <w:color w:val="000000"/>
                <w:lang w:eastAsia="en-GB"/>
              </w:rPr>
              <w:t>- - - - - - - Blends with gasoline with an ethyl alcohol content of more than 10 % (v/v)</w:t>
            </w:r>
            <w:r>
              <w:rPr>
                <w:rFonts w:eastAsia="Times New Roman"/>
                <w:color w:val="000000"/>
                <w:lang w:eastAsia="en-GB"/>
              </w:rPr>
              <w:br/>
            </w:r>
            <w:r>
              <w:rPr>
                <w:rFonts w:eastAsia="Times New Roman"/>
                <w:color w:val="000000"/>
                <w:lang w:eastAsia="en-GB"/>
              </w:rPr>
              <w:t>- -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A7" w14:textId="77777777" w:rsidR="00E546F5" w:rsidRDefault="00951CE2">
            <w:pPr>
              <w:pStyle w:val="NormalinTable"/>
            </w:pPr>
            <w:r>
              <w:t>0.0%</w:t>
            </w:r>
          </w:p>
        </w:tc>
      </w:tr>
      <w:tr w:rsidR="00E546F5" w14:paraId="59101A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A9" w14:textId="77777777" w:rsidR="00E546F5" w:rsidRDefault="00951CE2">
            <w:pPr>
              <w:pStyle w:val="NormalinTable"/>
            </w:pPr>
            <w:r>
              <w:t>2710124100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AA" w14:textId="77777777" w:rsidR="00E546F5" w:rsidRDefault="00951CE2">
            <w:pPr>
              <w:pStyle w:val="Tier1"/>
            </w:pPr>
            <w:r>
              <w:t xml:space="preserve">Petroleum oils and oils obtained from </w:t>
            </w:r>
            <w:r>
              <w:t>bituminous minerals, other than crude; preparations not elsewhere specified or included, containing by weight 70% or more of petroleum oils or of oils obtained from bituminous minerals, these oils being the basic constituents of the preparations; waste oil</w:t>
            </w:r>
            <w:r>
              <w:t>s</w:t>
            </w:r>
          </w:p>
          <w:p w14:paraId="59101AAB" w14:textId="77777777" w:rsidR="00E546F5" w:rsidRDefault="00951CE2">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w:t>
            </w:r>
            <w:r>
              <w:t>ic constituents of the preparations, other than those containing biodiesel and other than waste oils</w:t>
            </w:r>
          </w:p>
          <w:p w14:paraId="59101AAC" w14:textId="77777777" w:rsidR="00E546F5" w:rsidRDefault="00951CE2">
            <w:pPr>
              <w:pStyle w:val="Tier3"/>
            </w:pPr>
            <w:r>
              <w:t>-</w:t>
            </w:r>
            <w:r>
              <w:tab/>
              <w:t>-</w:t>
            </w:r>
            <w:r>
              <w:tab/>
              <w:t>Light oils and preparations</w:t>
            </w:r>
          </w:p>
          <w:p w14:paraId="59101AAD" w14:textId="77777777" w:rsidR="00E546F5" w:rsidRDefault="00951CE2">
            <w:pPr>
              <w:pStyle w:val="Tier4"/>
            </w:pPr>
            <w:r>
              <w:t>-</w:t>
            </w:r>
            <w:r>
              <w:tab/>
              <w:t>-</w:t>
            </w:r>
            <w:r>
              <w:tab/>
              <w:t>-</w:t>
            </w:r>
            <w:r>
              <w:tab/>
              <w:t>For other purposes</w:t>
            </w:r>
          </w:p>
          <w:p w14:paraId="59101AAE" w14:textId="77777777" w:rsidR="00E546F5" w:rsidRDefault="00951CE2">
            <w:pPr>
              <w:pStyle w:val="Tier5"/>
            </w:pPr>
            <w:r>
              <w:t>-</w:t>
            </w:r>
            <w:r>
              <w:tab/>
              <w:t>-</w:t>
            </w:r>
            <w:r>
              <w:tab/>
              <w:t>-</w:t>
            </w:r>
            <w:r>
              <w:tab/>
              <w:t>-</w:t>
            </w:r>
            <w:r>
              <w:tab/>
              <w:t>Other</w:t>
            </w:r>
          </w:p>
          <w:p w14:paraId="59101AAF" w14:textId="77777777" w:rsidR="00E546F5" w:rsidRDefault="00951CE2">
            <w:pPr>
              <w:pStyle w:val="Tier6"/>
            </w:pPr>
            <w:r>
              <w:t>-</w:t>
            </w:r>
            <w:r>
              <w:tab/>
              <w:t>-</w:t>
            </w:r>
            <w:r>
              <w:tab/>
              <w:t>-</w:t>
            </w:r>
            <w:r>
              <w:tab/>
              <w:t>-</w:t>
            </w:r>
            <w:r>
              <w:tab/>
              <w:t>-</w:t>
            </w:r>
            <w:r>
              <w:tab/>
              <w:t>Motor spirit</w:t>
            </w:r>
          </w:p>
          <w:p w14:paraId="59101AB0" w14:textId="77777777" w:rsidR="00E546F5" w:rsidRDefault="00951CE2">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B1" w14:textId="77777777" w:rsidR="00E546F5" w:rsidRDefault="00951CE2">
            <w:pPr>
              <w:pStyle w:val="NormalinTable"/>
            </w:pPr>
            <w:r>
              <w:t>0.0%</w:t>
            </w:r>
          </w:p>
        </w:tc>
      </w:tr>
      <w:tr w:rsidR="00E546F5" w14:paraId="59101A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B3" w14:textId="77777777" w:rsidR="00E546F5" w:rsidRDefault="00951CE2">
            <w:pPr>
              <w:pStyle w:val="NormalinTable"/>
            </w:pPr>
            <w:r>
              <w:t>2710124119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B4"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w:t>
            </w:r>
            <w:r>
              <w:rPr>
                <w:rFonts w:eastAsia="Times New Roman"/>
                <w:color w:val="000000"/>
                <w:lang w:eastAsia="en-GB"/>
              </w:rPr>
              <w:t xml:space="preserv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 70 % or more of petroleum oils or of oils obtained</w:t>
            </w:r>
            <w:r>
              <w:rPr>
                <w:rFonts w:eastAsia="Times New Roman"/>
                <w:color w:val="000000"/>
                <w:lang w:eastAsia="en-GB"/>
              </w:rPr>
              <w:t xml:space="preserve">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Motor spirit</w:t>
            </w:r>
            <w:r>
              <w:rPr>
                <w:rFonts w:eastAsia="Times New Roman"/>
                <w:color w:val="000000"/>
                <w:lang w:eastAsia="en-GB"/>
              </w:rPr>
              <w:br/>
            </w:r>
            <w:r>
              <w:rPr>
                <w:rFonts w:eastAsia="Times New Roman"/>
                <w:color w:val="000000"/>
                <w:lang w:eastAsia="en-GB"/>
              </w:rPr>
              <w:t xml:space="preserve">- - - - - </w:t>
            </w:r>
            <w:r>
              <w:rPr>
                <w:rFonts w:eastAsia="Times New Roman"/>
                <w:color w:val="000000"/>
                <w:lang w:eastAsia="en-GB"/>
              </w:rPr>
              <w:t>- Other, with a lead content</w:t>
            </w:r>
            <w:r>
              <w:rPr>
                <w:rFonts w:eastAsia="Times New Roman"/>
                <w:color w:val="000000"/>
                <w:lang w:eastAsia="en-GB"/>
              </w:rPr>
              <w:br/>
            </w:r>
            <w:r>
              <w:rPr>
                <w:rFonts w:eastAsia="Times New Roman"/>
                <w:color w:val="000000"/>
                <w:lang w:eastAsia="en-GB"/>
              </w:rPr>
              <w:t>- - - - - - - Not exceeding 0.013 g per litre</w:t>
            </w:r>
            <w:r>
              <w:rPr>
                <w:rFonts w:eastAsia="Times New Roman"/>
                <w:color w:val="000000"/>
                <w:lang w:eastAsia="en-GB"/>
              </w:rPr>
              <w:br/>
            </w:r>
            <w:r>
              <w:rPr>
                <w:rFonts w:eastAsia="Times New Roman"/>
                <w:color w:val="000000"/>
                <w:lang w:eastAsia="en-GB"/>
              </w:rPr>
              <w:t>- - - - - - - - With an octane number (RON) of less than 95</w:t>
            </w:r>
            <w:r>
              <w:rPr>
                <w:rFonts w:eastAsia="Times New Roman"/>
                <w:color w:val="000000"/>
                <w:lang w:eastAsia="en-GB"/>
              </w:rPr>
              <w:br/>
            </w:r>
            <w:r>
              <w:rPr>
                <w:rFonts w:eastAsia="Times New Roman"/>
                <w:color w:val="000000"/>
                <w:lang w:eastAsia="en-GB"/>
              </w:rPr>
              <w:t>- - - - - - - - - Blends with gasoline with an ethyl alcohol content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B5" w14:textId="77777777" w:rsidR="00E546F5" w:rsidRDefault="00951CE2">
            <w:pPr>
              <w:pStyle w:val="NormalinTable"/>
            </w:pPr>
            <w:r>
              <w:t>0.0%</w:t>
            </w:r>
          </w:p>
        </w:tc>
      </w:tr>
      <w:tr w:rsidR="00E546F5" w14:paraId="59101A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B7" w14:textId="77777777" w:rsidR="00E546F5" w:rsidRDefault="00951CE2">
            <w:pPr>
              <w:pStyle w:val="NormalinTable"/>
            </w:pPr>
            <w:r>
              <w:t>2710124500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B8" w14:textId="77777777" w:rsidR="00E546F5" w:rsidRDefault="00951CE2">
            <w:pPr>
              <w:pStyle w:val="Tier1"/>
            </w:pPr>
            <w:r>
              <w:t>Petroleum o</w:t>
            </w:r>
            <w:r>
              <w:t xml:space="preserve">ils and oils obtained from bituminous minerals, other than crude; preparations not elsewhere specified or included, containing by weight 70% or more of petroleum oils or of oils obtained from bituminous minerals, these oils being the basic constituents of </w:t>
            </w:r>
            <w:r>
              <w:t>the preparations; waste oils</w:t>
            </w:r>
          </w:p>
          <w:p w14:paraId="59101AB9" w14:textId="77777777" w:rsidR="00E546F5" w:rsidRDefault="00951CE2">
            <w:pPr>
              <w:pStyle w:val="Tier2"/>
            </w:pPr>
            <w:r>
              <w:t>-</w:t>
            </w:r>
            <w:r>
              <w:tab/>
              <w:t xml:space="preserve">Petroleum oils and oils obtained from bituminous minerals (other than crude) and preparations not elsewhere specified or included, containing by weight 70% or more of petroleum oils or of oils obtained from </w:t>
            </w:r>
            <w:r>
              <w:t>bituminous minerals, these oils being the basic constituents of the preparations, other than those containing biodiesel and other than waste oils</w:t>
            </w:r>
          </w:p>
          <w:p w14:paraId="59101ABA" w14:textId="77777777" w:rsidR="00E546F5" w:rsidRDefault="00951CE2">
            <w:pPr>
              <w:pStyle w:val="Tier3"/>
            </w:pPr>
            <w:r>
              <w:t>-</w:t>
            </w:r>
            <w:r>
              <w:tab/>
              <w:t>-</w:t>
            </w:r>
            <w:r>
              <w:tab/>
              <w:t>Light oils and preparations</w:t>
            </w:r>
          </w:p>
          <w:p w14:paraId="59101ABB" w14:textId="77777777" w:rsidR="00E546F5" w:rsidRDefault="00951CE2">
            <w:pPr>
              <w:pStyle w:val="Tier4"/>
            </w:pPr>
            <w:r>
              <w:t>-</w:t>
            </w:r>
            <w:r>
              <w:tab/>
              <w:t>-</w:t>
            </w:r>
            <w:r>
              <w:tab/>
              <w:t>-</w:t>
            </w:r>
            <w:r>
              <w:tab/>
              <w:t>For other purposes</w:t>
            </w:r>
          </w:p>
          <w:p w14:paraId="59101ABC" w14:textId="77777777" w:rsidR="00E546F5" w:rsidRDefault="00951CE2">
            <w:pPr>
              <w:pStyle w:val="Tier5"/>
            </w:pPr>
            <w:r>
              <w:t>-</w:t>
            </w:r>
            <w:r>
              <w:tab/>
              <w:t>-</w:t>
            </w:r>
            <w:r>
              <w:tab/>
              <w:t>-</w:t>
            </w:r>
            <w:r>
              <w:tab/>
              <w:t>-</w:t>
            </w:r>
            <w:r>
              <w:tab/>
              <w:t>Other</w:t>
            </w:r>
          </w:p>
          <w:p w14:paraId="59101ABD" w14:textId="77777777" w:rsidR="00E546F5" w:rsidRDefault="00951CE2">
            <w:pPr>
              <w:pStyle w:val="Tier6"/>
            </w:pPr>
            <w:r>
              <w:t>-</w:t>
            </w:r>
            <w:r>
              <w:tab/>
              <w:t>-</w:t>
            </w:r>
            <w:r>
              <w:tab/>
              <w:t>-</w:t>
            </w:r>
            <w:r>
              <w:tab/>
              <w:t>-</w:t>
            </w:r>
            <w:r>
              <w:tab/>
              <w:t>-</w:t>
            </w:r>
            <w:r>
              <w:tab/>
              <w:t>Motor spirit</w:t>
            </w:r>
          </w:p>
          <w:p w14:paraId="59101ABE" w14:textId="77777777" w:rsidR="00E546F5" w:rsidRDefault="00951CE2">
            <w:pPr>
              <w:pStyle w:val="Tier7"/>
            </w:pPr>
            <w:r>
              <w:t>-</w:t>
            </w:r>
            <w:r>
              <w:tab/>
              <w:t>-</w:t>
            </w:r>
            <w:r>
              <w:tab/>
              <w:t>-</w:t>
            </w:r>
            <w:r>
              <w:tab/>
              <w:t>-</w:t>
            </w:r>
            <w:r>
              <w:tab/>
              <w:t>-</w:t>
            </w:r>
            <w:r>
              <w:tab/>
              <w:t>-</w:t>
            </w:r>
            <w:r>
              <w:tab/>
              <w:t>Othe</w:t>
            </w:r>
            <w:r>
              <w:t>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BF" w14:textId="77777777" w:rsidR="00E546F5" w:rsidRDefault="00951CE2">
            <w:pPr>
              <w:pStyle w:val="NormalinTable"/>
            </w:pPr>
            <w:r>
              <w:t>0.0%</w:t>
            </w:r>
          </w:p>
        </w:tc>
      </w:tr>
      <w:tr w:rsidR="00E546F5" w14:paraId="59101A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C1" w14:textId="77777777" w:rsidR="00E546F5" w:rsidRDefault="00951CE2">
            <w:pPr>
              <w:pStyle w:val="NormalinTable"/>
            </w:pPr>
            <w:r>
              <w:t>2710124519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C2"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specified or included, containing by weight 70 % or more of petroleum oils or of oils obtained from </w:t>
            </w:r>
            <w:r>
              <w:rPr>
                <w:rFonts w:eastAsia="Times New Roman"/>
                <w:color w:val="000000"/>
                <w:lang w:eastAsia="en-GB"/>
              </w:rPr>
              <w:t>bituminous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 70 % or m</w:t>
            </w:r>
            <w:r>
              <w:rPr>
                <w:rFonts w:eastAsia="Times New Roman"/>
                <w:color w:val="000000"/>
                <w:lang w:eastAsia="en-GB"/>
              </w:rPr>
              <w:t>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xml:space="preserve">- - - </w:t>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 - - - Motor spirit</w:t>
            </w:r>
            <w:r>
              <w:rPr>
                <w:rFonts w:eastAsia="Times New Roman"/>
                <w:color w:val="000000"/>
                <w:lang w:eastAsia="en-GB"/>
              </w:rPr>
              <w:br/>
            </w:r>
            <w:r>
              <w:rPr>
                <w:rFonts w:eastAsia="Times New Roman"/>
                <w:color w:val="000000"/>
                <w:lang w:eastAsia="en-GB"/>
              </w:rPr>
              <w:t>- - - - - - Other, with a lead content</w:t>
            </w:r>
            <w:r>
              <w:rPr>
                <w:rFonts w:eastAsia="Times New Roman"/>
                <w:color w:val="000000"/>
                <w:lang w:eastAsia="en-GB"/>
              </w:rPr>
              <w:br/>
            </w:r>
            <w:r>
              <w:rPr>
                <w:rFonts w:eastAsia="Times New Roman"/>
                <w:color w:val="000000"/>
                <w:lang w:eastAsia="en-GB"/>
              </w:rPr>
              <w:t>- - - - - - - Not exceeding 0.013 g per litre</w:t>
            </w:r>
            <w:r>
              <w:rPr>
                <w:rFonts w:eastAsia="Times New Roman"/>
                <w:color w:val="000000"/>
                <w:lang w:eastAsia="en-GB"/>
              </w:rPr>
              <w:br/>
            </w:r>
            <w:r>
              <w:rPr>
                <w:rFonts w:eastAsia="Times New Roman"/>
                <w:color w:val="000000"/>
                <w:lang w:eastAsia="en-GB"/>
              </w:rPr>
              <w:t>- - - - - - - - With an octane number (RON) of 95 or more but less than 98</w:t>
            </w:r>
            <w:r>
              <w:rPr>
                <w:rFonts w:eastAsia="Times New Roman"/>
                <w:color w:val="000000"/>
                <w:lang w:eastAsia="en-GB"/>
              </w:rPr>
              <w:br/>
            </w:r>
            <w:r>
              <w:rPr>
                <w:rFonts w:eastAsia="Times New Roman"/>
                <w:color w:val="000000"/>
                <w:lang w:eastAsia="en-GB"/>
              </w:rPr>
              <w:t>- - - - - - - - - Blends with gasoline with an ethyl alcohol cont</w:t>
            </w:r>
            <w:r>
              <w:rPr>
                <w:rFonts w:eastAsia="Times New Roman"/>
                <w:color w:val="000000"/>
                <w:lang w:eastAsia="en-GB"/>
              </w:rPr>
              <w: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C3" w14:textId="77777777" w:rsidR="00E546F5" w:rsidRDefault="00951CE2">
            <w:pPr>
              <w:pStyle w:val="NormalinTable"/>
            </w:pPr>
            <w:r>
              <w:t>0.0%</w:t>
            </w:r>
          </w:p>
        </w:tc>
      </w:tr>
      <w:tr w:rsidR="00E546F5" w14:paraId="59101A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C5" w14:textId="77777777" w:rsidR="00E546F5" w:rsidRDefault="00951CE2">
            <w:pPr>
              <w:pStyle w:val="NormalinTable"/>
            </w:pPr>
            <w:r>
              <w:t>2710124900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C6" w14:textId="77777777" w:rsidR="00E546F5" w:rsidRDefault="00951CE2">
            <w:pPr>
              <w:pStyle w:val="Tier1"/>
            </w:pPr>
            <w:r>
              <w:t>Petroleum oils and oils obtained from bituminous minerals, other than crude; preparations not elsewhere specified or included, containing by weight 70% or more of petroleum oils or of oils obtained from bitumino</w:t>
            </w:r>
            <w:r>
              <w:t>us minerals, these oils being the basic constituents of the preparations; waste oils</w:t>
            </w:r>
          </w:p>
          <w:p w14:paraId="59101AC7" w14:textId="77777777" w:rsidR="00E546F5" w:rsidRDefault="00951CE2">
            <w:pPr>
              <w:pStyle w:val="Tier2"/>
            </w:pPr>
            <w:r>
              <w:t>-</w:t>
            </w:r>
            <w:r>
              <w:tab/>
              <w:t xml:space="preserve">Petroleum oils and oils obtained from bituminous minerals (other than crude) and preparations not elsewhere specified or included, containing by weight 70% or more of </w:t>
            </w:r>
            <w:r>
              <w:t>petroleum oils or of oils obtained from bituminous minerals, these oils being the basic constituents of the preparations, other than those containing biodiesel and other than waste oils</w:t>
            </w:r>
          </w:p>
          <w:p w14:paraId="59101AC8" w14:textId="77777777" w:rsidR="00E546F5" w:rsidRDefault="00951CE2">
            <w:pPr>
              <w:pStyle w:val="Tier3"/>
            </w:pPr>
            <w:r>
              <w:t>-</w:t>
            </w:r>
            <w:r>
              <w:tab/>
              <w:t>-</w:t>
            </w:r>
            <w:r>
              <w:tab/>
              <w:t>Light oils and preparations</w:t>
            </w:r>
          </w:p>
          <w:p w14:paraId="59101AC9" w14:textId="77777777" w:rsidR="00E546F5" w:rsidRDefault="00951CE2">
            <w:pPr>
              <w:pStyle w:val="Tier4"/>
            </w:pPr>
            <w:r>
              <w:t>-</w:t>
            </w:r>
            <w:r>
              <w:tab/>
              <w:t>-</w:t>
            </w:r>
            <w:r>
              <w:tab/>
              <w:t>-</w:t>
            </w:r>
            <w:r>
              <w:tab/>
              <w:t>For other purposes</w:t>
            </w:r>
          </w:p>
          <w:p w14:paraId="59101ACA" w14:textId="77777777" w:rsidR="00E546F5" w:rsidRDefault="00951CE2">
            <w:pPr>
              <w:pStyle w:val="Tier5"/>
            </w:pPr>
            <w:r>
              <w:t>-</w:t>
            </w:r>
            <w:r>
              <w:tab/>
              <w:t>-</w:t>
            </w:r>
            <w:r>
              <w:tab/>
              <w:t>-</w:t>
            </w:r>
            <w:r>
              <w:tab/>
              <w:t>-</w:t>
            </w:r>
            <w:r>
              <w:tab/>
            </w:r>
            <w:r>
              <w:t>Other</w:t>
            </w:r>
          </w:p>
          <w:p w14:paraId="59101ACB" w14:textId="77777777" w:rsidR="00E546F5" w:rsidRDefault="00951CE2">
            <w:pPr>
              <w:pStyle w:val="Tier6"/>
            </w:pPr>
            <w:r>
              <w:t>-</w:t>
            </w:r>
            <w:r>
              <w:tab/>
              <w:t>-</w:t>
            </w:r>
            <w:r>
              <w:tab/>
              <w:t>-</w:t>
            </w:r>
            <w:r>
              <w:tab/>
              <w:t>-</w:t>
            </w:r>
            <w:r>
              <w:tab/>
              <w:t>-</w:t>
            </w:r>
            <w:r>
              <w:tab/>
              <w:t>Motor spirit</w:t>
            </w:r>
          </w:p>
          <w:p w14:paraId="59101ACC" w14:textId="77777777" w:rsidR="00E546F5" w:rsidRDefault="00951CE2">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CD" w14:textId="77777777" w:rsidR="00E546F5" w:rsidRDefault="00951CE2">
            <w:pPr>
              <w:pStyle w:val="NormalinTable"/>
            </w:pPr>
            <w:r>
              <w:t>0.0%</w:t>
            </w:r>
          </w:p>
        </w:tc>
      </w:tr>
      <w:tr w:rsidR="00E546F5" w14:paraId="59101A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CF" w14:textId="77777777" w:rsidR="00E546F5" w:rsidRDefault="00951CE2">
            <w:pPr>
              <w:pStyle w:val="NormalinTable"/>
            </w:pPr>
            <w:r>
              <w:t>27101249919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D0"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w:t>
            </w:r>
            <w:r>
              <w:rPr>
                <w:rFonts w:eastAsia="Times New Roman"/>
                <w:color w:val="000000"/>
                <w:lang w:eastAsia="en-GB"/>
              </w:rPr>
              <w:t>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w:t>
            </w:r>
            <w:r>
              <w:rPr>
                <w:rFonts w:eastAsia="Times New Roman"/>
                <w:color w:val="000000"/>
                <w:lang w:eastAsia="en-GB"/>
              </w:rPr>
              <w:t>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w:t>
            </w:r>
            <w:r>
              <w:rPr>
                <w:rFonts w:eastAsia="Times New Roman"/>
                <w:color w:val="000000"/>
                <w:lang w:eastAsia="en-GB"/>
              </w:rPr>
              <w:t>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Motor spirit</w:t>
            </w:r>
            <w:r>
              <w:rPr>
                <w:rFonts w:eastAsia="Times New Roman"/>
                <w:color w:val="000000"/>
                <w:lang w:eastAsia="en-GB"/>
              </w:rPr>
              <w:br/>
            </w:r>
            <w:r>
              <w:rPr>
                <w:rFonts w:eastAsia="Times New Roman"/>
                <w:color w:val="000000"/>
                <w:lang w:eastAsia="en-GB"/>
              </w:rPr>
              <w:t>- - - - - - Other, with a lead content</w:t>
            </w:r>
            <w:r>
              <w:rPr>
                <w:rFonts w:eastAsia="Times New Roman"/>
                <w:color w:val="000000"/>
                <w:lang w:eastAsia="en-GB"/>
              </w:rPr>
              <w:br/>
            </w:r>
            <w:r>
              <w:rPr>
                <w:rFonts w:eastAsia="Times New Roman"/>
                <w:color w:val="000000"/>
                <w:lang w:eastAsia="en-GB"/>
              </w:rPr>
              <w:t>- - - - - - - Not exceeding 0.013 g per litre</w:t>
            </w:r>
            <w:r>
              <w:rPr>
                <w:rFonts w:eastAsia="Times New Roman"/>
                <w:color w:val="000000"/>
                <w:lang w:eastAsia="en-GB"/>
              </w:rPr>
              <w:br/>
            </w:r>
            <w:r>
              <w:rPr>
                <w:rFonts w:eastAsia="Times New Roman"/>
                <w:color w:val="000000"/>
                <w:lang w:eastAsia="en-GB"/>
              </w:rPr>
              <w:t>- - - - - - - - With an octane number (RON) of 98 or more</w:t>
            </w:r>
            <w:r>
              <w:rPr>
                <w:rFonts w:eastAsia="Times New Roman"/>
                <w:color w:val="000000"/>
                <w:lang w:eastAsia="en-GB"/>
              </w:rPr>
              <w:br/>
            </w:r>
            <w:r>
              <w:rPr>
                <w:rFonts w:eastAsia="Times New Roman"/>
                <w:color w:val="000000"/>
                <w:lang w:eastAsia="en-GB"/>
              </w:rPr>
              <w:t>- - - - - - - - - Blends with gasoline with an e</w:t>
            </w:r>
            <w:r>
              <w:rPr>
                <w:rFonts w:eastAsia="Times New Roman"/>
                <w:color w:val="000000"/>
                <w:lang w:eastAsia="en-GB"/>
              </w:rPr>
              <w:t>thyl alcohol content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D1" w14:textId="77777777" w:rsidR="00E546F5" w:rsidRDefault="00951CE2">
            <w:pPr>
              <w:pStyle w:val="NormalinTable"/>
            </w:pPr>
            <w:r>
              <w:t>0.0%</w:t>
            </w:r>
          </w:p>
        </w:tc>
      </w:tr>
      <w:tr w:rsidR="00E546F5" w14:paraId="59101A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D3" w14:textId="77777777" w:rsidR="00E546F5" w:rsidRDefault="00951CE2">
            <w:pPr>
              <w:pStyle w:val="NormalinTable"/>
            </w:pPr>
            <w:r>
              <w:t>2710125000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D4"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oils </w:t>
            </w:r>
            <w:r>
              <w:t>obtained from bituminous minerals, these oils being the basic constituents of the preparations; waste oils</w:t>
            </w:r>
          </w:p>
          <w:p w14:paraId="59101AD5" w14:textId="77777777" w:rsidR="00E546F5" w:rsidRDefault="00951CE2">
            <w:pPr>
              <w:pStyle w:val="Tier2"/>
            </w:pPr>
            <w:r>
              <w:t>-</w:t>
            </w:r>
            <w:r>
              <w:tab/>
              <w:t>Petroleum oils and oils obtained from bituminous minerals (other than crude) and preparations not elsewhere specified or included, containing by we</w:t>
            </w:r>
            <w:r>
              <w:t>ight 70% or more of petroleum oils or of oils obtained from bituminous minerals, these oils being the basic constituents of the preparations, other than those containing biodiesel and other than waste oils</w:t>
            </w:r>
          </w:p>
          <w:p w14:paraId="59101AD6" w14:textId="77777777" w:rsidR="00E546F5" w:rsidRDefault="00951CE2">
            <w:pPr>
              <w:pStyle w:val="Tier3"/>
            </w:pPr>
            <w:r>
              <w:t>-</w:t>
            </w:r>
            <w:r>
              <w:tab/>
              <w:t>-</w:t>
            </w:r>
            <w:r>
              <w:tab/>
              <w:t>Light oils and preparations</w:t>
            </w:r>
          </w:p>
          <w:p w14:paraId="59101AD7" w14:textId="77777777" w:rsidR="00E546F5" w:rsidRDefault="00951CE2">
            <w:pPr>
              <w:pStyle w:val="Tier4"/>
            </w:pPr>
            <w:r>
              <w:t>-</w:t>
            </w:r>
            <w:r>
              <w:tab/>
              <w:t>-</w:t>
            </w:r>
            <w:r>
              <w:tab/>
              <w:t>-</w:t>
            </w:r>
            <w:r>
              <w:tab/>
              <w:t>For other pu</w:t>
            </w:r>
            <w:r>
              <w:t>rposes</w:t>
            </w:r>
          </w:p>
          <w:p w14:paraId="59101AD8" w14:textId="77777777" w:rsidR="00E546F5" w:rsidRDefault="00951CE2">
            <w:pPr>
              <w:pStyle w:val="Tier5"/>
            </w:pPr>
            <w:r>
              <w:t>-</w:t>
            </w:r>
            <w:r>
              <w:tab/>
              <w:t>-</w:t>
            </w:r>
            <w:r>
              <w:tab/>
              <w:t>-</w:t>
            </w:r>
            <w:r>
              <w:tab/>
              <w:t>-</w:t>
            </w:r>
            <w:r>
              <w:tab/>
              <w:t>Other</w:t>
            </w:r>
          </w:p>
          <w:p w14:paraId="59101AD9" w14:textId="77777777" w:rsidR="00E546F5" w:rsidRDefault="00951CE2">
            <w:pPr>
              <w:pStyle w:val="Tier6"/>
            </w:pPr>
            <w:r>
              <w:t>-</w:t>
            </w:r>
            <w:r>
              <w:tab/>
              <w:t>-</w:t>
            </w:r>
            <w:r>
              <w:tab/>
              <w:t>-</w:t>
            </w:r>
            <w:r>
              <w:tab/>
              <w:t>-</w:t>
            </w:r>
            <w:r>
              <w:tab/>
              <w:t>-</w:t>
            </w:r>
            <w:r>
              <w:tab/>
              <w:t>Motor spirit</w:t>
            </w:r>
          </w:p>
          <w:p w14:paraId="59101ADA" w14:textId="77777777" w:rsidR="00E546F5" w:rsidRDefault="00951CE2">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DB" w14:textId="77777777" w:rsidR="00E546F5" w:rsidRDefault="00951CE2">
            <w:pPr>
              <w:pStyle w:val="NormalinTable"/>
            </w:pPr>
            <w:r>
              <w:t>0.0%</w:t>
            </w:r>
          </w:p>
        </w:tc>
      </w:tr>
      <w:tr w:rsidR="00E546F5" w14:paraId="59101A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DD" w14:textId="77777777" w:rsidR="00E546F5" w:rsidRDefault="00951CE2">
            <w:pPr>
              <w:pStyle w:val="NormalinTable"/>
            </w:pPr>
            <w:r>
              <w:t>2710125019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DE"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specified or included, containing by weight 70 % </w:t>
            </w:r>
            <w:r>
              <w:rPr>
                <w:rFonts w:eastAsia="Times New Roman"/>
                <w:color w:val="000000"/>
                <w:lang w:eastAsia="en-GB"/>
              </w:rPr>
              <w:t>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w:t>
            </w:r>
            <w:r>
              <w:rPr>
                <w:rFonts w:eastAsia="Times New Roman"/>
                <w:color w:val="000000"/>
                <w:lang w:eastAsia="en-GB"/>
              </w:rPr>
              <w:t>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w:t>
            </w:r>
            <w:r>
              <w:rPr>
                <w:rFonts w:eastAsia="Times New Roman"/>
                <w:color w:val="000000"/>
                <w:lang w:eastAsia="en-GB"/>
              </w:rPr>
              <w:t>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Motor spirit</w:t>
            </w:r>
            <w:r>
              <w:rPr>
                <w:rFonts w:eastAsia="Times New Roman"/>
                <w:color w:val="000000"/>
                <w:lang w:eastAsia="en-GB"/>
              </w:rPr>
              <w:br/>
            </w:r>
            <w:r>
              <w:rPr>
                <w:rFonts w:eastAsia="Times New Roman"/>
                <w:color w:val="000000"/>
                <w:lang w:eastAsia="en-GB"/>
              </w:rPr>
              <w:t>- - - - - - Other, with a lead content</w:t>
            </w:r>
            <w:r>
              <w:rPr>
                <w:rFonts w:eastAsia="Times New Roman"/>
                <w:color w:val="000000"/>
                <w:lang w:eastAsia="en-GB"/>
              </w:rPr>
              <w:br/>
            </w:r>
            <w:r>
              <w:rPr>
                <w:rFonts w:eastAsia="Times New Roman"/>
                <w:color w:val="000000"/>
                <w:lang w:eastAsia="en-GB"/>
              </w:rPr>
              <w:t>- - - - - - - Exceeding 0.013 g per litre</w:t>
            </w:r>
            <w:r>
              <w:rPr>
                <w:rFonts w:eastAsia="Times New Roman"/>
                <w:color w:val="000000"/>
                <w:lang w:eastAsia="en-GB"/>
              </w:rPr>
              <w:br/>
            </w:r>
            <w:r>
              <w:rPr>
                <w:rFonts w:eastAsia="Times New Roman"/>
                <w:color w:val="000000"/>
                <w:lang w:eastAsia="en-GB"/>
              </w:rPr>
              <w:t>- - - - - - - - Blends with gasoline with an ethyl alcohol content of more than 10 % (v/v)</w:t>
            </w:r>
            <w:r>
              <w:rPr>
                <w:rFonts w:eastAsia="Times New Roman"/>
                <w:color w:val="000000"/>
                <w:lang w:eastAsia="en-GB"/>
              </w:rPr>
              <w:br/>
            </w:r>
            <w:r>
              <w:rPr>
                <w:rFonts w:eastAsia="Times New Roman"/>
                <w:color w:val="000000"/>
                <w:lang w:eastAsia="en-GB"/>
              </w:rPr>
              <w:t xml:space="preserve">- </w:t>
            </w:r>
            <w:r>
              <w:rPr>
                <w:rFonts w:eastAsia="Times New Roman"/>
                <w:color w:val="000000"/>
                <w:lang w:eastAsia="en-GB"/>
              </w:rPr>
              <w:t>- -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DF" w14:textId="77777777" w:rsidR="00E546F5" w:rsidRDefault="00951CE2">
            <w:pPr>
              <w:pStyle w:val="NormalinTable"/>
            </w:pPr>
            <w:r>
              <w:t>0.0%</w:t>
            </w:r>
          </w:p>
        </w:tc>
      </w:tr>
      <w:tr w:rsidR="00E546F5" w14:paraId="59101A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E1" w14:textId="77777777" w:rsidR="00E546F5" w:rsidRDefault="00951CE2">
            <w:pPr>
              <w:pStyle w:val="NormalinTable"/>
            </w:pPr>
            <w:r>
              <w:t>2710127019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E2"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w:t>
            </w:r>
            <w:r>
              <w:rPr>
                <w:rFonts w:eastAsia="Times New Roman"/>
                <w:color w:val="000000"/>
                <w:lang w:eastAsia="en-GB"/>
              </w:rPr>
              <w:t>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w:t>
            </w:r>
            <w:r>
              <w:rPr>
                <w:rFonts w:eastAsia="Times New Roman"/>
                <w:color w:val="000000"/>
                <w:lang w:eastAsia="en-GB"/>
              </w:rPr>
              <w:t xml:space="preserve">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w:t>
            </w:r>
            <w:r>
              <w:rPr>
                <w:rFonts w:eastAsia="Times New Roman"/>
                <w:color w:val="000000"/>
                <w:lang w:eastAsia="en-GB"/>
              </w:rPr>
              <w:t>ses</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Spirit type jet fuel</w:t>
            </w:r>
            <w:r>
              <w:rPr>
                <w:rFonts w:eastAsia="Times New Roman"/>
                <w:color w:val="000000"/>
                <w:lang w:eastAsia="en-GB"/>
              </w:rPr>
              <w:br/>
            </w:r>
            <w:r>
              <w:rPr>
                <w:rFonts w:eastAsia="Times New Roman"/>
                <w:color w:val="000000"/>
                <w:lang w:eastAsia="en-GB"/>
              </w:rPr>
              <w:t>- - - - - - Blends with gasoline with an ethyl alcohol content of more than 10 % (v/v)</w:t>
            </w:r>
            <w:r>
              <w:rPr>
                <w:rFonts w:eastAsia="Times New Roman"/>
                <w:color w:val="000000"/>
                <w:lang w:eastAsia="en-GB"/>
              </w:rPr>
              <w:br/>
            </w:r>
            <w:r>
              <w:rPr>
                <w:rFonts w:eastAsia="Times New Roman"/>
                <w:color w:val="000000"/>
                <w:lang w:eastAsia="en-GB"/>
              </w:rP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E3" w14:textId="77777777" w:rsidR="00E546F5" w:rsidRDefault="00951CE2">
            <w:pPr>
              <w:pStyle w:val="NormalinTable"/>
            </w:pPr>
            <w:r>
              <w:t>0.0%</w:t>
            </w:r>
          </w:p>
        </w:tc>
      </w:tr>
      <w:tr w:rsidR="00E546F5" w14:paraId="59101A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E5" w14:textId="77777777" w:rsidR="00E546F5" w:rsidRDefault="00951CE2">
            <w:pPr>
              <w:pStyle w:val="NormalinTable"/>
            </w:pPr>
            <w:r>
              <w:t>2710129000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E6" w14:textId="77777777" w:rsidR="00E546F5" w:rsidRDefault="00951CE2">
            <w:pPr>
              <w:pStyle w:val="Tier1"/>
            </w:pPr>
            <w:r>
              <w:t>Petroleum oils and oils obtained from bituminous minerals, o</w:t>
            </w:r>
            <w:r>
              <w:t>ther than crude; preparations not elsewhere specified or included, containing by weight 70% or more of petroleum oils or of oils obtained from bituminous minerals, these oils being the basic constituents of the preparations; waste oils</w:t>
            </w:r>
          </w:p>
          <w:p w14:paraId="59101AE7" w14:textId="77777777" w:rsidR="00E546F5" w:rsidRDefault="00951CE2">
            <w:pPr>
              <w:pStyle w:val="Tier2"/>
            </w:pPr>
            <w:r>
              <w:t>-</w:t>
            </w:r>
            <w:r>
              <w:tab/>
              <w:t>Petroleum oils and</w:t>
            </w:r>
            <w:r>
              <w:t xml:space="preserve"> oils obtained from bituminous minerals (other than crude) and preparations not elsewhere specified or included, containing by weight 70% or more of petroleum oils or of oils obtained from bituminous minerals, these oils being the basic constituents of the</w:t>
            </w:r>
            <w:r>
              <w:t xml:space="preserve"> preparations, other than those containing biodiesel and other than waste oils</w:t>
            </w:r>
          </w:p>
          <w:p w14:paraId="59101AE8" w14:textId="77777777" w:rsidR="00E546F5" w:rsidRDefault="00951CE2">
            <w:pPr>
              <w:pStyle w:val="Tier3"/>
            </w:pPr>
            <w:r>
              <w:t>-</w:t>
            </w:r>
            <w:r>
              <w:tab/>
              <w:t>-</w:t>
            </w:r>
            <w:r>
              <w:tab/>
              <w:t>Light oils and preparations</w:t>
            </w:r>
          </w:p>
          <w:p w14:paraId="59101AE9" w14:textId="77777777" w:rsidR="00E546F5" w:rsidRDefault="00951CE2">
            <w:pPr>
              <w:pStyle w:val="Tier4"/>
            </w:pPr>
            <w:r>
              <w:t>-</w:t>
            </w:r>
            <w:r>
              <w:tab/>
              <w:t>-</w:t>
            </w:r>
            <w:r>
              <w:tab/>
              <w:t>-</w:t>
            </w:r>
            <w:r>
              <w:tab/>
              <w:t>For other purposes</w:t>
            </w:r>
          </w:p>
          <w:p w14:paraId="59101AEA" w14:textId="77777777" w:rsidR="00E546F5" w:rsidRDefault="00951CE2">
            <w:pPr>
              <w:pStyle w:val="Tier5"/>
            </w:pPr>
            <w:r>
              <w:t>-</w:t>
            </w:r>
            <w:r>
              <w:tab/>
              <w:t>-</w:t>
            </w:r>
            <w:r>
              <w:tab/>
              <w:t>-</w:t>
            </w:r>
            <w:r>
              <w:tab/>
              <w:t>-</w:t>
            </w:r>
            <w:r>
              <w:tab/>
              <w:t>Other</w:t>
            </w:r>
          </w:p>
          <w:p w14:paraId="59101AEB" w14:textId="77777777" w:rsidR="00E546F5" w:rsidRDefault="00951CE2">
            <w:pPr>
              <w:pStyle w:val="Tier6"/>
            </w:pPr>
            <w:r>
              <w:t>-</w:t>
            </w:r>
            <w:r>
              <w:tab/>
              <w:t>-</w:t>
            </w:r>
            <w:r>
              <w:tab/>
              <w:t>-</w:t>
            </w:r>
            <w:r>
              <w:tab/>
              <w:t>-</w:t>
            </w:r>
            <w:r>
              <w:tab/>
              <w:t>-</w:t>
            </w:r>
            <w:r>
              <w:tab/>
              <w:t>Other light oils</w:t>
            </w:r>
          </w:p>
          <w:p w14:paraId="59101AEC" w14:textId="77777777" w:rsidR="00E546F5" w:rsidRDefault="00951CE2">
            <w:pPr>
              <w:pStyle w:val="Tier6Bullet"/>
            </w:pPr>
            <w:r>
              <w:tab/>
            </w:r>
            <w:r>
              <w:tab/>
            </w:r>
            <w:r>
              <w:tab/>
            </w:r>
            <w:r>
              <w:tab/>
            </w:r>
            <w:r>
              <w:tab/>
              <w:t>-</w:t>
            </w:r>
            <w:r>
              <w:tab/>
              <w:t xml:space="preserve">for incorporation in ships, boats or other vessels listed in Table 1, </w:t>
            </w:r>
            <w:r>
              <w:t>for the purposes of their construction, repair, maintenance or conversion;</w:t>
            </w:r>
          </w:p>
          <w:p w14:paraId="59101AED" w14:textId="77777777" w:rsidR="00E546F5" w:rsidRDefault="00951CE2">
            <w:pPr>
              <w:pStyle w:val="Tier6Bullet"/>
            </w:pPr>
            <w:r>
              <w:tab/>
            </w:r>
            <w:r>
              <w:tab/>
            </w:r>
            <w:r>
              <w:tab/>
            </w:r>
            <w:r>
              <w:tab/>
            </w:r>
            <w:r>
              <w:tab/>
              <w:t>-</w:t>
            </w:r>
            <w:r>
              <w:tab/>
              <w:t>for fitting to or equipping such ships, boats or other vessels;</w:t>
            </w:r>
          </w:p>
          <w:p w14:paraId="59101AEE" w14:textId="77777777" w:rsidR="00E546F5" w:rsidRDefault="00951CE2">
            <w:pPr>
              <w:pStyle w:val="Tier6Bullet"/>
            </w:pPr>
            <w:r>
              <w:tab/>
            </w:r>
            <w:r>
              <w:tab/>
            </w: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14:paraId="59101AEF" w14:textId="77777777" w:rsidR="00E546F5" w:rsidRDefault="00951CE2">
            <w:pPr>
              <w:pStyle w:val="Tier6Bullet"/>
            </w:pPr>
            <w:r>
              <w:tab/>
            </w:r>
            <w:r>
              <w:tab/>
            </w:r>
            <w:r>
              <w:tab/>
            </w:r>
            <w:r>
              <w:tab/>
            </w:r>
            <w:r>
              <w:tab/>
              <w:t>-</w:t>
            </w:r>
            <w:r>
              <w:tab/>
              <w:t>for equipping the above platforms;</w:t>
            </w:r>
          </w:p>
          <w:p w14:paraId="59101AF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F1" w14:textId="77777777" w:rsidR="00E546F5" w:rsidRDefault="00951CE2">
            <w:pPr>
              <w:pStyle w:val="NormalinTable"/>
            </w:pPr>
            <w:r>
              <w:t>0.0%</w:t>
            </w:r>
          </w:p>
        </w:tc>
      </w:tr>
      <w:tr w:rsidR="00E546F5" w14:paraId="59101A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F3" w14:textId="77777777" w:rsidR="00E546F5" w:rsidRDefault="00951CE2">
            <w:pPr>
              <w:pStyle w:val="NormalinTable"/>
            </w:pPr>
            <w:r>
              <w:t>2710129019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F4"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w:t>
            </w:r>
            <w:r>
              <w:rPr>
                <w:rFonts w:eastAsia="Times New Roman"/>
                <w:color w:val="000000"/>
                <w:lang w:eastAsia="en-GB"/>
              </w:rPr>
              <w:t xml:space="preserve"> basic constituents of the preparations; waste oils</w:t>
            </w:r>
            <w:r>
              <w:rPr>
                <w:rFonts w:eastAsia="Times New Roman"/>
                <w:color w:val="000000"/>
                <w:lang w:eastAsia="en-GB"/>
              </w:rPr>
              <w:br/>
            </w:r>
            <w:r>
              <w:rPr>
                <w:rFonts w:eastAsia="Times New Roman"/>
                <w:color w:val="000000"/>
                <w:lang w:eastAsia="en-GB"/>
              </w:rPr>
              <w:t>- Petroleum oils and oils obtained from bituminous minerals (other than crude) and preparations not elsewhere specified or included, containing by weight 70 % or more of petroleum oils or of oils obtained</w:t>
            </w:r>
            <w:r>
              <w:rPr>
                <w:rFonts w:eastAsia="Times New Roman"/>
                <w:color w:val="000000"/>
                <w:lang w:eastAsia="en-GB"/>
              </w:rPr>
              <w:t xml:space="preserve">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 - Light oils and preparations</w:t>
            </w:r>
            <w:r>
              <w:rPr>
                <w:rFonts w:eastAsia="Times New Roman"/>
                <w:color w:val="000000"/>
                <w:lang w:eastAsia="en-GB"/>
              </w:rPr>
              <w:br/>
            </w:r>
            <w:r>
              <w:rPr>
                <w:rFonts w:eastAsia="Times New Roman"/>
                <w:color w:val="000000"/>
                <w:lang w:eastAsia="en-GB"/>
              </w:rPr>
              <w:t>- - - For other purposes</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Other light oils</w:t>
            </w:r>
            <w:r>
              <w:rPr>
                <w:rFonts w:eastAsia="Times New Roman"/>
                <w:color w:val="000000"/>
                <w:lang w:eastAsia="en-GB"/>
              </w:rPr>
              <w:br/>
            </w:r>
            <w:r>
              <w:rPr>
                <w:rFonts w:eastAsia="Times New Roman"/>
                <w:color w:val="000000"/>
                <w:lang w:eastAsia="en-GB"/>
              </w:rPr>
              <w:t xml:space="preserve">- - - </w:t>
            </w:r>
            <w:r>
              <w:rPr>
                <w:rFonts w:eastAsia="Times New Roman"/>
                <w:color w:val="000000"/>
                <w:lang w:eastAsia="en-GB"/>
              </w:rPr>
              <w:t>- - - Blends with gasoline with an ethyl alcohol content of more than 10 % (v/v)</w:t>
            </w:r>
            <w:r>
              <w:rPr>
                <w:rFonts w:eastAsia="Times New Roman"/>
                <w:color w:val="000000"/>
                <w:lang w:eastAsia="en-GB"/>
              </w:rPr>
              <w:br/>
            </w:r>
            <w:r>
              <w:rPr>
                <w:rFonts w:eastAsia="Times New Roman"/>
                <w:color w:val="000000"/>
                <w:lang w:eastAsia="en-GB"/>
              </w:rP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F5" w14:textId="77777777" w:rsidR="00E546F5" w:rsidRDefault="00951CE2">
            <w:pPr>
              <w:pStyle w:val="NormalinTable"/>
            </w:pPr>
            <w:r>
              <w:t>0.0%</w:t>
            </w:r>
          </w:p>
        </w:tc>
      </w:tr>
      <w:tr w:rsidR="00E546F5" w14:paraId="59101A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F7" w14:textId="77777777" w:rsidR="00E546F5" w:rsidRDefault="00951CE2">
            <w:pPr>
              <w:pStyle w:val="NormalinTable"/>
            </w:pPr>
            <w:r>
              <w:rPr>
                <w:rFonts w:eastAsia="Times New Roman"/>
                <w:color w:val="000000"/>
                <w:lang w:eastAsia="en-GB"/>
              </w:rPr>
              <w:t>2710191100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F8" w14:textId="77777777" w:rsidR="00E546F5" w:rsidRDefault="00951CE2">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w:t>
            </w:r>
            <w:r>
              <w:rPr>
                <w:rFonts w:eastAsia="Times New Roman"/>
                <w:color w:val="000000"/>
                <w:lang w:eastAsia="en-GB"/>
              </w:rPr>
              <w:t>r included,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w:t>
            </w:r>
            <w:r>
              <w:rPr>
                <w:rFonts w:eastAsia="Times New Roman"/>
                <w:color w:val="000000"/>
                <w:lang w:eastAsia="en-GB"/>
              </w:rPr>
              <w:t xml:space="preserve">) and preparations not elsewhere specified or included, containing by weight 70% or more of petroleum oils or of oils obtained from bituminous minerals, these oils being the basic constituents of the preparations, other than those containing biodiesel and </w:t>
            </w:r>
            <w:r>
              <w:rPr>
                <w:rFonts w:eastAsia="Times New Roman"/>
                <w:color w:val="000000"/>
                <w:lang w:eastAsia="en-GB"/>
              </w:rPr>
              <w:t>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Medium oils</w:t>
            </w:r>
            <w:r>
              <w:rPr>
                <w:rFonts w:eastAsia="Times New Roman"/>
                <w:color w:val="000000"/>
                <w:lang w:eastAsia="en-GB"/>
              </w:rPr>
              <w:br/>
            </w:r>
            <w:r>
              <w:rPr>
                <w:rFonts w:eastAsia="Times New Roman"/>
                <w:color w:val="000000"/>
                <w:lang w:eastAsia="en-GB"/>
              </w:rP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F9" w14:textId="77777777" w:rsidR="00E546F5" w:rsidRDefault="00951CE2">
            <w:pPr>
              <w:pStyle w:val="NormalinTable"/>
            </w:pPr>
            <w:r>
              <w:t>0.0%</w:t>
            </w:r>
          </w:p>
        </w:tc>
      </w:tr>
      <w:tr w:rsidR="00E546F5" w14:paraId="59101A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FB" w14:textId="77777777" w:rsidR="00E546F5" w:rsidRDefault="00951CE2">
            <w:pPr>
              <w:pStyle w:val="NormalinTable"/>
            </w:pPr>
            <w:r>
              <w:rPr>
                <w:rFonts w:eastAsia="Times New Roman"/>
                <w:color w:val="000000"/>
                <w:lang w:eastAsia="en-GB"/>
              </w:rPr>
              <w:t>2710191100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AFC" w14:textId="77777777" w:rsidR="00E546F5" w:rsidRDefault="00951CE2">
            <w:pPr>
              <w:pStyle w:val="Tier1"/>
              <w:rPr>
                <w:rFonts w:eastAsia="Times New Roman"/>
                <w:color w:val="000000"/>
                <w:lang w:eastAsia="en-GB"/>
              </w:rPr>
            </w:pPr>
            <w:r>
              <w:rPr>
                <w:rFonts w:eastAsia="Times New Roman"/>
                <w:color w:val="000000"/>
                <w:lang w:eastAsia="en-GB"/>
              </w:rPr>
              <w:t xml:space="preserve">Petroleum oils and oils obtained from bituminous minerals, other than crude; preparations not elsewhere specified or included, containing by weight 70% or more of </w:t>
            </w:r>
            <w:r>
              <w:rPr>
                <w:rFonts w:eastAsia="Times New Roman"/>
                <w:color w:val="000000"/>
                <w:lang w:eastAsia="en-GB"/>
              </w:rPr>
              <w:t>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w:t>
            </w:r>
            <w:r>
              <w:rPr>
                <w:rFonts w:eastAsia="Times New Roman"/>
                <w:color w:val="000000"/>
                <w:lang w:eastAsia="en-GB"/>
              </w:rPr>
              <w:t>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Medium oils</w:t>
            </w:r>
            <w:r>
              <w:rPr>
                <w:rFonts w:eastAsia="Times New Roman"/>
                <w:color w:val="000000"/>
                <w:lang w:eastAsia="en-GB"/>
              </w:rPr>
              <w:br/>
            </w:r>
            <w:r>
              <w:rPr>
                <w:rFonts w:eastAsia="Times New Roman"/>
                <w:color w:val="000000"/>
                <w:lang w:eastAsia="en-GB"/>
              </w:rPr>
              <w:t>For unde</w:t>
            </w:r>
            <w:r>
              <w:rPr>
                <w:rFonts w:eastAsia="Times New Roman"/>
                <w:color w:val="000000"/>
                <w:lang w:eastAsia="en-GB"/>
              </w:rPr>
              <w:t>rgoing a specific process</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such ships, boats or other vessels;</w:t>
            </w:r>
            <w:r>
              <w:rPr>
                <w:rFonts w:eastAsia="Times New Roman"/>
                <w:color w:val="000000"/>
                <w:lang w:eastAsia="en-GB"/>
              </w:rPr>
              <w:br/>
            </w:r>
            <w:r>
              <w:rPr>
                <w:rFonts w:eastAsia="Times New Roman"/>
                <w:color w:val="000000"/>
                <w:lang w:eastAsia="en-GB"/>
              </w:rPr>
              <w:t>• for incorporati</w:t>
            </w:r>
            <w:r>
              <w:rPr>
                <w:rFonts w:eastAsia="Times New Roman"/>
                <w:color w:val="000000"/>
                <w:lang w:eastAsia="en-GB"/>
              </w:rPr>
              <w:t>on, for the purposes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w:t>
            </w:r>
            <w:r>
              <w:rPr>
                <w:rFonts w:eastAsia="Times New Roman"/>
                <w:color w:val="000000"/>
                <w:lang w:eastAsia="en-GB"/>
              </w:rPr>
              <w:t xml:space="preserve">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AFD" w14:textId="77777777" w:rsidR="00E546F5" w:rsidRDefault="00951CE2">
            <w:pPr>
              <w:pStyle w:val="NormalinTable"/>
            </w:pPr>
            <w:r>
              <w:t>0.0%</w:t>
            </w:r>
          </w:p>
        </w:tc>
      </w:tr>
      <w:tr w:rsidR="00E546F5" w14:paraId="59101B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AFF" w14:textId="77777777" w:rsidR="00E546F5" w:rsidRDefault="00951CE2">
            <w:pPr>
              <w:pStyle w:val="NormalinTable"/>
            </w:pPr>
            <w:r>
              <w:rPr>
                <w:rFonts w:eastAsia="Times New Roman"/>
                <w:color w:val="000000"/>
                <w:lang w:eastAsia="en-GB"/>
              </w:rPr>
              <w:t>2710191500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00" w14:textId="77777777" w:rsidR="00E546F5" w:rsidRDefault="00951CE2">
            <w:pPr>
              <w:pStyle w:val="Tier1"/>
              <w:rPr>
                <w:rFonts w:eastAsia="Times New Roman"/>
                <w:color w:val="000000"/>
                <w:lang w:eastAsia="en-GB"/>
              </w:rPr>
            </w:pPr>
            <w:r>
              <w:rPr>
                <w:rFonts w:eastAsia="Times New Roman"/>
                <w:color w:val="000000"/>
                <w:lang w:eastAsia="en-GB"/>
              </w:rPr>
              <w:t xml:space="preserve">Petroleum oils and oils obtained from bituminous minerals, other than crude; preparations not elsewhere specified or included, containing by weight 70% or more of </w:t>
            </w:r>
            <w:r>
              <w:rPr>
                <w:rFonts w:eastAsia="Times New Roman"/>
                <w:color w:val="000000"/>
                <w:lang w:eastAsia="en-GB"/>
              </w:rPr>
              <w:t>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w:t>
            </w:r>
            <w:r>
              <w:rPr>
                <w:rFonts w:eastAsia="Times New Roman"/>
                <w:color w:val="000000"/>
                <w:lang w:eastAsia="en-GB"/>
              </w:rPr>
              <w:t>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Medium oils</w:t>
            </w:r>
            <w:r>
              <w:rPr>
                <w:rFonts w:eastAsia="Times New Roman"/>
                <w:color w:val="000000"/>
                <w:lang w:eastAsia="en-GB"/>
              </w:rPr>
              <w:br/>
            </w:r>
            <w:r>
              <w:rPr>
                <w:rFonts w:eastAsia="Times New Roman"/>
                <w:color w:val="000000"/>
                <w:lang w:eastAsia="en-GB"/>
              </w:rPr>
              <w:t>For unde</w:t>
            </w:r>
            <w:r>
              <w:rPr>
                <w:rFonts w:eastAsia="Times New Roman"/>
                <w:color w:val="000000"/>
                <w:lang w:eastAsia="en-GB"/>
              </w:rPr>
              <w:t>rgoing chemical transformation by a process other than those specified in respect of subheading 2710 19 11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01" w14:textId="77777777" w:rsidR="00E546F5" w:rsidRDefault="00951CE2">
            <w:pPr>
              <w:pStyle w:val="NormalinTable"/>
            </w:pPr>
            <w:r>
              <w:t>0.0%</w:t>
            </w:r>
          </w:p>
        </w:tc>
      </w:tr>
      <w:tr w:rsidR="00E546F5" w14:paraId="59101B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03" w14:textId="77777777" w:rsidR="00E546F5" w:rsidRDefault="00951CE2">
            <w:pPr>
              <w:pStyle w:val="NormalinTable"/>
            </w:pPr>
            <w:r>
              <w:t>2710192500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04" w14:textId="77777777" w:rsidR="00E546F5" w:rsidRDefault="00951CE2">
            <w:pPr>
              <w:pStyle w:val="Tier1"/>
            </w:pPr>
            <w:r>
              <w:t>Petroleum oils and oils obtained from bituminous minerals, other than crude; preparations not elsewhere specified or included, conta</w:t>
            </w:r>
            <w:r>
              <w:t>ining by weight 70% or more of petroleum oils or of oils obtained from bituminous minerals, these oils being the basic constituents of the preparations; waste oils</w:t>
            </w:r>
          </w:p>
          <w:p w14:paraId="59101B05" w14:textId="77777777" w:rsidR="00E546F5" w:rsidRDefault="00951CE2">
            <w:pPr>
              <w:pStyle w:val="Tier2"/>
            </w:pPr>
            <w:r>
              <w:t>-</w:t>
            </w:r>
            <w:r>
              <w:tab/>
              <w:t>Petroleum oils and oils obtained from bituminous minerals (other than crude) and preparati</w:t>
            </w:r>
            <w:r>
              <w:t>ons not elsewhere specified or included, containing by weight 70% or more of petroleum oils or of oils obtained from bituminous minerals, these oils being the basic constituents of the preparations, other than those containing biodiesel and other than wast</w:t>
            </w:r>
            <w:r>
              <w:t>e oils</w:t>
            </w:r>
          </w:p>
          <w:p w14:paraId="59101B06" w14:textId="77777777" w:rsidR="00E546F5" w:rsidRDefault="00951CE2">
            <w:pPr>
              <w:pStyle w:val="Tier3"/>
            </w:pPr>
            <w:r>
              <w:t>-</w:t>
            </w:r>
            <w:r>
              <w:tab/>
              <w:t>-</w:t>
            </w:r>
            <w:r>
              <w:tab/>
              <w:t>Other</w:t>
            </w:r>
          </w:p>
          <w:p w14:paraId="59101B07" w14:textId="77777777" w:rsidR="00E546F5" w:rsidRDefault="00951CE2">
            <w:pPr>
              <w:pStyle w:val="Tier4"/>
            </w:pPr>
            <w:r>
              <w:t>-</w:t>
            </w:r>
            <w:r>
              <w:tab/>
              <w:t>-</w:t>
            </w:r>
            <w:r>
              <w:tab/>
              <w:t>-</w:t>
            </w:r>
            <w:r>
              <w:tab/>
              <w:t>Medium oils</w:t>
            </w:r>
          </w:p>
          <w:p w14:paraId="59101B08" w14:textId="77777777" w:rsidR="00E546F5" w:rsidRDefault="00951CE2">
            <w:pPr>
              <w:pStyle w:val="Tier5"/>
            </w:pPr>
            <w:r>
              <w:t>-</w:t>
            </w:r>
            <w:r>
              <w:tab/>
              <w:t>-</w:t>
            </w:r>
            <w:r>
              <w:tab/>
              <w:t>-</w:t>
            </w:r>
            <w:r>
              <w:tab/>
              <w:t>-</w:t>
            </w:r>
            <w:r>
              <w:tab/>
              <w:t>For other purposes</w:t>
            </w:r>
          </w:p>
          <w:p w14:paraId="59101B09" w14:textId="77777777" w:rsidR="00E546F5" w:rsidRDefault="00951CE2">
            <w:pPr>
              <w:pStyle w:val="Tier6"/>
            </w:pPr>
            <w:r>
              <w:t>-</w:t>
            </w:r>
            <w:r>
              <w:tab/>
              <w:t>-</w:t>
            </w:r>
            <w:r>
              <w:tab/>
              <w:t>-</w:t>
            </w:r>
            <w:r>
              <w:tab/>
              <w:t>-</w:t>
            </w:r>
            <w:r>
              <w:tab/>
              <w:t>-</w:t>
            </w:r>
            <w:r>
              <w:tab/>
              <w:t>Kerosene</w:t>
            </w:r>
          </w:p>
          <w:p w14:paraId="59101B0A"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0B" w14:textId="77777777" w:rsidR="00E546F5" w:rsidRDefault="00951CE2">
            <w:pPr>
              <w:pStyle w:val="NormalinTable"/>
            </w:pPr>
            <w:r>
              <w:t>0.0%</w:t>
            </w:r>
          </w:p>
        </w:tc>
      </w:tr>
      <w:tr w:rsidR="00E546F5" w14:paraId="59101B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0D" w14:textId="77777777" w:rsidR="00E546F5" w:rsidRDefault="00951CE2">
            <w:pPr>
              <w:pStyle w:val="NormalinTable"/>
            </w:pPr>
            <w:r>
              <w:t>2710192900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0E" w14:textId="77777777" w:rsidR="00E546F5" w:rsidRDefault="00951CE2">
            <w:pPr>
              <w:pStyle w:val="Tier1"/>
            </w:pPr>
            <w:r>
              <w:t xml:space="preserve">Petroleum oils and oils obtained from bituminous minerals, other than crude; preparations not elsewhere specified or included, </w:t>
            </w:r>
            <w:r>
              <w:t>containing by weight 70% or more of petroleum oils or of oils obtained from bituminous minerals, these oils being the basic constituents of the preparations; waste oils</w:t>
            </w:r>
          </w:p>
          <w:p w14:paraId="59101B0F" w14:textId="77777777" w:rsidR="00E546F5" w:rsidRDefault="00951CE2">
            <w:pPr>
              <w:pStyle w:val="Tier2"/>
            </w:pPr>
            <w:r>
              <w:t>-</w:t>
            </w:r>
            <w:r>
              <w:tab/>
              <w:t>Petroleum oils and oils obtained from bituminous minerals (other than crude) and prep</w:t>
            </w:r>
            <w:r>
              <w:t>arations not elsewhere specified or included, containing by weight 70% or more of petroleum oils or of oils obtained from bituminous minerals, these oils being the basic constituents of the preparations, other than those containing biodiesel and other than</w:t>
            </w:r>
            <w:r>
              <w:t xml:space="preserve"> waste oils</w:t>
            </w:r>
          </w:p>
          <w:p w14:paraId="59101B10" w14:textId="77777777" w:rsidR="00E546F5" w:rsidRDefault="00951CE2">
            <w:pPr>
              <w:pStyle w:val="Tier3"/>
            </w:pPr>
            <w:r>
              <w:t>-</w:t>
            </w:r>
            <w:r>
              <w:tab/>
              <w:t>-</w:t>
            </w:r>
            <w:r>
              <w:tab/>
              <w:t>Other</w:t>
            </w:r>
          </w:p>
          <w:p w14:paraId="59101B11" w14:textId="77777777" w:rsidR="00E546F5" w:rsidRDefault="00951CE2">
            <w:pPr>
              <w:pStyle w:val="Tier4"/>
            </w:pPr>
            <w:r>
              <w:t>-</w:t>
            </w:r>
            <w:r>
              <w:tab/>
              <w:t>-</w:t>
            </w:r>
            <w:r>
              <w:tab/>
              <w:t>-</w:t>
            </w:r>
            <w:r>
              <w:tab/>
              <w:t>Medium oils</w:t>
            </w:r>
          </w:p>
          <w:p w14:paraId="59101B12" w14:textId="77777777" w:rsidR="00E546F5" w:rsidRDefault="00951CE2">
            <w:pPr>
              <w:pStyle w:val="Tier5"/>
            </w:pPr>
            <w:r>
              <w:t>-</w:t>
            </w:r>
            <w:r>
              <w:tab/>
              <w:t>-</w:t>
            </w:r>
            <w:r>
              <w:tab/>
              <w:t>-</w:t>
            </w:r>
            <w:r>
              <w:tab/>
              <w:t>-</w:t>
            </w:r>
            <w:r>
              <w:tab/>
              <w:t>For other purposes</w:t>
            </w:r>
          </w:p>
          <w:p w14:paraId="59101B13" w14:textId="77777777" w:rsidR="00E546F5" w:rsidRDefault="00951CE2">
            <w:pPr>
              <w:pStyle w:val="Tier6"/>
            </w:pPr>
            <w:r>
              <w:t>-</w:t>
            </w:r>
            <w:r>
              <w:tab/>
              <w:t>-</w:t>
            </w:r>
            <w:r>
              <w:tab/>
              <w:t>-</w:t>
            </w:r>
            <w:r>
              <w:tab/>
              <w:t>-</w:t>
            </w:r>
            <w:r>
              <w:tab/>
              <w:t>-</w:t>
            </w:r>
            <w:r>
              <w:tab/>
              <w:t>Other</w:t>
            </w:r>
          </w:p>
          <w:p w14:paraId="59101B1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1B15" w14:textId="77777777" w:rsidR="00E546F5" w:rsidRDefault="00951CE2">
            <w:pPr>
              <w:pStyle w:val="Tier6Bullet"/>
            </w:pPr>
            <w:r>
              <w:tab/>
            </w:r>
            <w:r>
              <w:tab/>
            </w:r>
            <w:r>
              <w:tab/>
            </w:r>
            <w:r>
              <w:tab/>
            </w:r>
            <w:r>
              <w:tab/>
              <w:t>-</w:t>
            </w:r>
            <w:r>
              <w:tab/>
              <w:t xml:space="preserve">for </w:t>
            </w:r>
            <w:r>
              <w:t>fitting to or equipping such ships, boats or other vessels;</w:t>
            </w:r>
          </w:p>
          <w:p w14:paraId="59101B1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1B17" w14:textId="77777777" w:rsidR="00E546F5" w:rsidRDefault="00951CE2">
            <w:pPr>
              <w:pStyle w:val="Tier6Bullet"/>
            </w:pPr>
            <w:r>
              <w:tab/>
            </w:r>
            <w:r>
              <w:tab/>
            </w:r>
            <w:r>
              <w:tab/>
            </w:r>
            <w:r>
              <w:tab/>
            </w:r>
            <w:r>
              <w:tab/>
              <w:t>-</w:t>
            </w:r>
            <w:r>
              <w:tab/>
              <w:t>for equipping the above platforms;</w:t>
            </w:r>
          </w:p>
          <w:p w14:paraId="59101B1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19" w14:textId="77777777" w:rsidR="00E546F5" w:rsidRDefault="00951CE2">
            <w:pPr>
              <w:pStyle w:val="NormalinTable"/>
            </w:pPr>
            <w:r>
              <w:t>0.0%</w:t>
            </w:r>
          </w:p>
        </w:tc>
      </w:tr>
      <w:tr w:rsidR="00E546F5" w14:paraId="59101B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1B" w14:textId="77777777" w:rsidR="00E546F5" w:rsidRDefault="00951CE2">
            <w:pPr>
              <w:pStyle w:val="NormalinTable"/>
            </w:pPr>
            <w:r>
              <w:rPr>
                <w:rFonts w:eastAsia="Times New Roman"/>
                <w:color w:val="000000"/>
                <w:lang w:eastAsia="en-GB"/>
              </w:rPr>
              <w:t>2710193100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1C" w14:textId="77777777" w:rsidR="00E546F5" w:rsidRDefault="00951CE2">
            <w:pPr>
              <w:pStyle w:val="Tier1"/>
            </w:pPr>
            <w:r>
              <w:rPr>
                <w:rFonts w:eastAsia="Times New Roman"/>
                <w:color w:val="000000"/>
                <w:lang w:eastAsia="en-GB"/>
              </w:rPr>
              <w:t xml:space="preserve">Petroleum oils and oils obtained from bituminous minerals, other than crude; </w:t>
            </w:r>
            <w:r>
              <w:rPr>
                <w:rFonts w:eastAsia="Times New Roman"/>
                <w:color w:val="000000"/>
                <w:lang w:eastAsia="en-GB"/>
              </w:rPr>
              <w:t>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w:t>
            </w:r>
            <w:r>
              <w:rPr>
                <w:rFonts w:eastAsia="Times New Roman"/>
                <w:color w:val="000000"/>
                <w:lang w:eastAsia="en-GB"/>
              </w:rPr>
              <w:t xml:space="preserve"> bituminous minerals (other than crude) and preparations not elsewhere specified or included, containing by weight 70% or more of petroleum oils or of oils obtained from bituminous minerals, these oils being the basic constituents of the preparations, othe</w:t>
            </w:r>
            <w:r>
              <w:rPr>
                <w:rFonts w:eastAsia="Times New Roman"/>
                <w:color w:val="000000"/>
                <w:lang w:eastAsia="en-GB"/>
              </w:rPr>
              <w:t>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Gas oils</w:t>
            </w:r>
            <w:r>
              <w:rPr>
                <w:rFonts w:eastAsia="Times New Roman"/>
                <w:color w:val="000000"/>
                <w:lang w:eastAsia="en-GB"/>
              </w:rPr>
              <w:br/>
            </w:r>
            <w:r>
              <w:rPr>
                <w:rFonts w:eastAsia="Times New Roman"/>
                <w:color w:val="000000"/>
                <w:lang w:eastAsia="en-GB"/>
              </w:rP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1D" w14:textId="77777777" w:rsidR="00E546F5" w:rsidRDefault="00951CE2">
            <w:pPr>
              <w:pStyle w:val="NormalinTable"/>
            </w:pPr>
            <w:r>
              <w:t>0.0%</w:t>
            </w:r>
          </w:p>
        </w:tc>
      </w:tr>
      <w:tr w:rsidR="00E546F5" w14:paraId="59101B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1F" w14:textId="77777777" w:rsidR="00E546F5" w:rsidRDefault="00951CE2">
            <w:pPr>
              <w:pStyle w:val="NormalinTable"/>
            </w:pPr>
            <w:r>
              <w:rPr>
                <w:rFonts w:eastAsia="Times New Roman"/>
                <w:color w:val="000000"/>
                <w:lang w:eastAsia="en-GB"/>
              </w:rPr>
              <w:t>2710193100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20"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w:t>
            </w:r>
            <w:r>
              <w:rPr>
                <w:rFonts w:eastAsia="Times New Roman"/>
                <w:color w:val="000000"/>
                <w:lang w:eastAsia="en-GB"/>
              </w:rPr>
              <w:t>cluded,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w:t>
            </w:r>
            <w:r>
              <w:rPr>
                <w:rFonts w:eastAsia="Times New Roman"/>
                <w:color w:val="000000"/>
                <w:lang w:eastAsia="en-GB"/>
              </w:rPr>
              <w:t>d preparations not elsewhere specified or included, containing by weight 70% or more of petroleum oils or of oils obtained from bituminous minerals, these oils being the basic constituents of the preparations, other than those containing biodiesel and othe</w:t>
            </w:r>
            <w:r>
              <w:rPr>
                <w:rFonts w:eastAsia="Times New Roman"/>
                <w:color w:val="000000"/>
                <w:lang w:eastAsia="en-GB"/>
              </w:rPr>
              <w:t>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Gas oils</w:t>
            </w:r>
            <w:r>
              <w:rPr>
                <w:rFonts w:eastAsia="Times New Roman"/>
                <w:color w:val="000000"/>
                <w:lang w:eastAsia="en-GB"/>
              </w:rPr>
              <w:br/>
            </w:r>
            <w:r>
              <w:rPr>
                <w:rFonts w:eastAsia="Times New Roman"/>
                <w:color w:val="000000"/>
                <w:lang w:eastAsia="en-GB"/>
              </w:rPr>
              <w:t>For undergoing a specific process</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w:t>
            </w:r>
            <w:r>
              <w:rPr>
                <w:rFonts w:eastAsia="Times New Roman"/>
                <w:color w:val="000000"/>
                <w:lang w:eastAsia="en-GB"/>
              </w:rPr>
              <w:t>uch ships, boats or other vessels;</w:t>
            </w:r>
            <w:r>
              <w:rPr>
                <w:rFonts w:eastAsia="Times New Roman"/>
                <w:color w:val="000000"/>
                <w:lang w:eastAsia="en-GB"/>
              </w:rPr>
              <w:br/>
            </w:r>
            <w:r>
              <w:rPr>
                <w:rFonts w:eastAsia="Times New Roman"/>
                <w:color w:val="000000"/>
                <w:lang w:eastAsia="en-GB"/>
              </w:rPr>
              <w:t>• for incorporation, for the purposes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w:t>
            </w:r>
            <w:r>
              <w:rPr>
                <w:rFonts w:eastAsia="Times New Roman"/>
                <w:color w:val="000000"/>
                <w:lang w:eastAsia="en-GB"/>
              </w:rPr>
              <w:t xml:space="preserve">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21" w14:textId="77777777" w:rsidR="00E546F5" w:rsidRDefault="00951CE2">
            <w:pPr>
              <w:pStyle w:val="NormalinTable"/>
            </w:pPr>
            <w:r>
              <w:t>0.0%</w:t>
            </w:r>
          </w:p>
        </w:tc>
      </w:tr>
      <w:tr w:rsidR="00E546F5" w14:paraId="59101B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23" w14:textId="77777777" w:rsidR="00E546F5" w:rsidRDefault="00951CE2">
            <w:pPr>
              <w:pStyle w:val="NormalinTable"/>
            </w:pPr>
            <w:r>
              <w:rPr>
                <w:rFonts w:eastAsia="Times New Roman"/>
                <w:color w:val="000000"/>
                <w:lang w:eastAsia="en-GB"/>
              </w:rPr>
              <w:t>2710193500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24"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w:t>
            </w:r>
            <w:r>
              <w:rPr>
                <w:rFonts w:eastAsia="Times New Roman"/>
                <w:color w:val="000000"/>
                <w:lang w:eastAsia="en-GB"/>
              </w:rPr>
              <w:t>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w:t>
            </w:r>
            <w:r>
              <w:rPr>
                <w:rFonts w:eastAsia="Times New Roman"/>
                <w:color w:val="000000"/>
                <w:lang w:eastAsia="en-GB"/>
              </w:rPr>
              <w:t>eparations not elsewhere specified or included, containing by weight 70% or more of petroleum oils or of oils obtained from bituminous minerals, these oils being the basic constituents of the preparations, other than those containing biodiesel and other th</w:t>
            </w:r>
            <w:r>
              <w:rPr>
                <w:rFonts w:eastAsia="Times New Roman"/>
                <w:color w:val="000000"/>
                <w:lang w:eastAsia="en-GB"/>
              </w:rPr>
              <w:t>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Gas oils</w:t>
            </w:r>
            <w:r>
              <w:rPr>
                <w:rFonts w:eastAsia="Times New Roman"/>
                <w:color w:val="000000"/>
                <w:lang w:eastAsia="en-GB"/>
              </w:rPr>
              <w:br/>
            </w:r>
            <w:r>
              <w:rPr>
                <w:rFonts w:eastAsia="Times New Roman"/>
                <w:color w:val="000000"/>
                <w:lang w:eastAsia="en-GB"/>
              </w:rPr>
              <w:t>For undergoing chemical transformation by a process other than those specified in respect of subheading 2710 19 31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25" w14:textId="77777777" w:rsidR="00E546F5" w:rsidRDefault="00951CE2">
            <w:pPr>
              <w:pStyle w:val="NormalinTable"/>
            </w:pPr>
            <w:r>
              <w:t>0.0%</w:t>
            </w:r>
          </w:p>
        </w:tc>
      </w:tr>
      <w:tr w:rsidR="00E546F5" w14:paraId="59101B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27" w14:textId="77777777" w:rsidR="00E546F5" w:rsidRDefault="00951CE2">
            <w:pPr>
              <w:pStyle w:val="NormalinTable"/>
            </w:pPr>
            <w:r>
              <w:t>2710194300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28" w14:textId="77777777" w:rsidR="00E546F5" w:rsidRDefault="00951CE2">
            <w:pPr>
              <w:pStyle w:val="Tier1"/>
            </w:pPr>
            <w:r>
              <w:t>Petroleum oils and oils obtained from bituminous minerals, other than crude; prepara</w:t>
            </w:r>
            <w:r>
              <w:t>tions not elsewhere specified or included, containing by weight 70% or more of petroleum oils or of oils obtained from bituminous minerals, these oils being the basic constituents of the preparations; waste oils</w:t>
            </w:r>
          </w:p>
          <w:p w14:paraId="59101B29" w14:textId="77777777" w:rsidR="00E546F5" w:rsidRDefault="00951CE2">
            <w:pPr>
              <w:pStyle w:val="Tier2"/>
            </w:pPr>
            <w:r>
              <w:t>-</w:t>
            </w:r>
            <w:r>
              <w:tab/>
              <w:t xml:space="preserve">Petroleum oils and oils obtained from </w:t>
            </w:r>
            <w:r>
              <w:t>bituminous minerals (other than crude) and preparations not elsewhere specified or included, containing by weight 70% or more of petroleum oils or of oils obtained from bituminous minerals, these oils being the basic constituents of the preparations, other</w:t>
            </w:r>
            <w:r>
              <w:t xml:space="preserve"> than those containing biodiesel and other than waste oils</w:t>
            </w:r>
          </w:p>
          <w:p w14:paraId="59101B2A" w14:textId="77777777" w:rsidR="00E546F5" w:rsidRDefault="00951CE2">
            <w:pPr>
              <w:pStyle w:val="Tier3"/>
            </w:pPr>
            <w:r>
              <w:t>-</w:t>
            </w:r>
            <w:r>
              <w:tab/>
              <w:t>-</w:t>
            </w:r>
            <w:r>
              <w:tab/>
              <w:t>Other</w:t>
            </w:r>
          </w:p>
          <w:p w14:paraId="59101B2B" w14:textId="77777777" w:rsidR="00E546F5" w:rsidRDefault="00951CE2">
            <w:pPr>
              <w:pStyle w:val="Tier4"/>
            </w:pPr>
            <w:r>
              <w:t>-</w:t>
            </w:r>
            <w:r>
              <w:tab/>
              <w:t>-</w:t>
            </w:r>
            <w:r>
              <w:tab/>
              <w:t>-</w:t>
            </w:r>
            <w:r>
              <w:tab/>
              <w:t>Heavy oils</w:t>
            </w:r>
          </w:p>
          <w:p w14:paraId="59101B2C" w14:textId="77777777" w:rsidR="00E546F5" w:rsidRDefault="00951CE2">
            <w:pPr>
              <w:pStyle w:val="Tier5"/>
            </w:pPr>
            <w:r>
              <w:t>-</w:t>
            </w:r>
            <w:r>
              <w:tab/>
              <w:t>-</w:t>
            </w:r>
            <w:r>
              <w:tab/>
              <w:t>-</w:t>
            </w:r>
            <w:r>
              <w:tab/>
              <w:t>-</w:t>
            </w:r>
            <w:r>
              <w:tab/>
              <w:t>Gas oils</w:t>
            </w:r>
          </w:p>
          <w:p w14:paraId="59101B2D" w14:textId="77777777" w:rsidR="00E546F5" w:rsidRDefault="00951CE2">
            <w:pPr>
              <w:pStyle w:val="Tier6"/>
            </w:pPr>
            <w:r>
              <w:t>-</w:t>
            </w:r>
            <w:r>
              <w:tab/>
              <w:t>-</w:t>
            </w:r>
            <w:r>
              <w:tab/>
              <w:t>-</w:t>
            </w:r>
            <w:r>
              <w:tab/>
              <w:t>-</w:t>
            </w:r>
            <w:r>
              <w:tab/>
              <w:t>-</w:t>
            </w:r>
            <w:r>
              <w:tab/>
              <w:t>For other purposes</w:t>
            </w:r>
          </w:p>
          <w:p w14:paraId="59101B2E" w14:textId="77777777" w:rsidR="00E546F5" w:rsidRDefault="00951CE2">
            <w:pPr>
              <w:pStyle w:val="Tier7"/>
            </w:pPr>
            <w:r>
              <w:t>-</w:t>
            </w:r>
            <w:r>
              <w:tab/>
              <w:t>-</w:t>
            </w:r>
            <w:r>
              <w:tab/>
              <w:t>-</w:t>
            </w:r>
            <w:r>
              <w:tab/>
              <w:t>-</w:t>
            </w:r>
            <w:r>
              <w:tab/>
              <w:t>-</w:t>
            </w:r>
            <w:r>
              <w:tab/>
              <w:t>-</w:t>
            </w:r>
            <w:r>
              <w:tab/>
              <w:t>With a sulphur content not exceeding 0.001%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2F" w14:textId="77777777" w:rsidR="00E546F5" w:rsidRDefault="00951CE2">
            <w:pPr>
              <w:pStyle w:val="NormalinTable"/>
            </w:pPr>
            <w:r>
              <w:t>0.0%</w:t>
            </w:r>
          </w:p>
        </w:tc>
      </w:tr>
      <w:tr w:rsidR="00E546F5" w14:paraId="59101B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31" w14:textId="77777777" w:rsidR="00E546F5" w:rsidRDefault="00951CE2">
            <w:pPr>
              <w:pStyle w:val="NormalinTable"/>
            </w:pPr>
            <w:r>
              <w:t>2710194600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32" w14:textId="77777777" w:rsidR="00E546F5" w:rsidRDefault="00951CE2">
            <w:pPr>
              <w:pStyle w:val="Tier1"/>
            </w:pPr>
            <w:r>
              <w:t xml:space="preserve">Petroleum oils and oils obtained from </w:t>
            </w:r>
            <w:r>
              <w:t>bituminous minerals, other than crude; preparations not elsewhere specified or included, containing by weight 70% or more of petroleum oils or of oils obtained from bituminous minerals, these oils being the basic constituents of the preparations; waste oil</w:t>
            </w:r>
            <w:r>
              <w:t>s</w:t>
            </w:r>
          </w:p>
          <w:p w14:paraId="59101B33" w14:textId="77777777" w:rsidR="00E546F5" w:rsidRDefault="00951CE2">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w:t>
            </w:r>
            <w:r>
              <w:t>ic constituents of the preparations, other than those containing biodiesel and other than waste oils</w:t>
            </w:r>
          </w:p>
          <w:p w14:paraId="59101B34" w14:textId="77777777" w:rsidR="00E546F5" w:rsidRDefault="00951CE2">
            <w:pPr>
              <w:pStyle w:val="Tier3"/>
            </w:pPr>
            <w:r>
              <w:t>-</w:t>
            </w:r>
            <w:r>
              <w:tab/>
              <w:t>-</w:t>
            </w:r>
            <w:r>
              <w:tab/>
              <w:t>Other</w:t>
            </w:r>
          </w:p>
          <w:p w14:paraId="59101B35" w14:textId="77777777" w:rsidR="00E546F5" w:rsidRDefault="00951CE2">
            <w:pPr>
              <w:pStyle w:val="Tier4"/>
            </w:pPr>
            <w:r>
              <w:t>-</w:t>
            </w:r>
            <w:r>
              <w:tab/>
              <w:t>-</w:t>
            </w:r>
            <w:r>
              <w:tab/>
              <w:t>-</w:t>
            </w:r>
            <w:r>
              <w:tab/>
              <w:t>Heavy oils</w:t>
            </w:r>
          </w:p>
          <w:p w14:paraId="59101B36" w14:textId="77777777" w:rsidR="00E546F5" w:rsidRDefault="00951CE2">
            <w:pPr>
              <w:pStyle w:val="Tier5"/>
            </w:pPr>
            <w:r>
              <w:t>-</w:t>
            </w:r>
            <w:r>
              <w:tab/>
              <w:t>-</w:t>
            </w:r>
            <w:r>
              <w:tab/>
              <w:t>-</w:t>
            </w:r>
            <w:r>
              <w:tab/>
              <w:t>-</w:t>
            </w:r>
            <w:r>
              <w:tab/>
              <w:t>Gas oils</w:t>
            </w:r>
          </w:p>
          <w:p w14:paraId="59101B37" w14:textId="77777777" w:rsidR="00E546F5" w:rsidRDefault="00951CE2">
            <w:pPr>
              <w:pStyle w:val="Tier6"/>
            </w:pPr>
            <w:r>
              <w:t>-</w:t>
            </w:r>
            <w:r>
              <w:tab/>
              <w:t>-</w:t>
            </w:r>
            <w:r>
              <w:tab/>
              <w:t>-</w:t>
            </w:r>
            <w:r>
              <w:tab/>
              <w:t>-</w:t>
            </w:r>
            <w:r>
              <w:tab/>
              <w:t>-</w:t>
            </w:r>
            <w:r>
              <w:tab/>
              <w:t>For other purposes</w:t>
            </w:r>
          </w:p>
          <w:p w14:paraId="59101B38" w14:textId="77777777" w:rsidR="00E546F5" w:rsidRDefault="00951CE2">
            <w:pPr>
              <w:pStyle w:val="Tier7"/>
            </w:pPr>
            <w:r>
              <w:t>-</w:t>
            </w:r>
            <w:r>
              <w:tab/>
              <w:t>-</w:t>
            </w:r>
            <w:r>
              <w:tab/>
              <w:t>-</w:t>
            </w:r>
            <w:r>
              <w:tab/>
              <w:t>-</w:t>
            </w:r>
            <w:r>
              <w:tab/>
              <w:t>-</w:t>
            </w:r>
            <w:r>
              <w:tab/>
              <w:t>-</w:t>
            </w:r>
            <w:r>
              <w:tab/>
              <w:t>With a sulphur content exceeding 0.001% by weight but not exceeding 0.</w:t>
            </w:r>
            <w:r>
              <w:t>002%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39" w14:textId="77777777" w:rsidR="00E546F5" w:rsidRDefault="00951CE2">
            <w:pPr>
              <w:pStyle w:val="NormalinTable"/>
            </w:pPr>
            <w:r>
              <w:t>0.0%</w:t>
            </w:r>
          </w:p>
        </w:tc>
      </w:tr>
      <w:tr w:rsidR="00E546F5" w14:paraId="59101B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3B" w14:textId="77777777" w:rsidR="00E546F5" w:rsidRDefault="00951CE2">
            <w:pPr>
              <w:pStyle w:val="NormalinTable"/>
            </w:pPr>
            <w:r>
              <w:t>2710194700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3C"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oils obtained from bituminous </w:t>
            </w:r>
            <w:r>
              <w:t>minerals, these oils being the basic constituents of the preparations; waste oils</w:t>
            </w:r>
          </w:p>
          <w:p w14:paraId="59101B3D" w14:textId="77777777" w:rsidR="00E546F5" w:rsidRDefault="00951CE2">
            <w:pPr>
              <w:pStyle w:val="Tier2"/>
            </w:pPr>
            <w:r>
              <w:t>-</w:t>
            </w:r>
            <w:r>
              <w:tab/>
              <w:t>Petroleum oils and oils obtained from bituminous minerals (other than crude) and preparations not elsewhere specified or included, containing by weight 70% or more of petro</w:t>
            </w:r>
            <w:r>
              <w:t>leum oils or of oils obtained from bituminous minerals, these oils being the basic constituents of the preparations, other than those containing biodiesel and other than waste oils</w:t>
            </w:r>
          </w:p>
          <w:p w14:paraId="59101B3E" w14:textId="77777777" w:rsidR="00E546F5" w:rsidRDefault="00951CE2">
            <w:pPr>
              <w:pStyle w:val="Tier3"/>
            </w:pPr>
            <w:r>
              <w:t>-</w:t>
            </w:r>
            <w:r>
              <w:tab/>
              <w:t>-</w:t>
            </w:r>
            <w:r>
              <w:tab/>
              <w:t>Other</w:t>
            </w:r>
          </w:p>
          <w:p w14:paraId="59101B3F" w14:textId="77777777" w:rsidR="00E546F5" w:rsidRDefault="00951CE2">
            <w:pPr>
              <w:pStyle w:val="Tier4"/>
            </w:pPr>
            <w:r>
              <w:t>-</w:t>
            </w:r>
            <w:r>
              <w:tab/>
              <w:t>-</w:t>
            </w:r>
            <w:r>
              <w:tab/>
              <w:t>-</w:t>
            </w:r>
            <w:r>
              <w:tab/>
              <w:t>Heavy oils</w:t>
            </w:r>
          </w:p>
          <w:p w14:paraId="59101B40" w14:textId="77777777" w:rsidR="00E546F5" w:rsidRDefault="00951CE2">
            <w:pPr>
              <w:pStyle w:val="Tier5"/>
            </w:pPr>
            <w:r>
              <w:t>-</w:t>
            </w:r>
            <w:r>
              <w:tab/>
              <w:t>-</w:t>
            </w:r>
            <w:r>
              <w:tab/>
              <w:t>-</w:t>
            </w:r>
            <w:r>
              <w:tab/>
              <w:t>-</w:t>
            </w:r>
            <w:r>
              <w:tab/>
              <w:t>Gas oils</w:t>
            </w:r>
          </w:p>
          <w:p w14:paraId="59101B41" w14:textId="77777777" w:rsidR="00E546F5" w:rsidRDefault="00951CE2">
            <w:pPr>
              <w:pStyle w:val="Tier6"/>
            </w:pPr>
            <w:r>
              <w:t>-</w:t>
            </w:r>
            <w:r>
              <w:tab/>
              <w:t>-</w:t>
            </w:r>
            <w:r>
              <w:tab/>
              <w:t>-</w:t>
            </w:r>
            <w:r>
              <w:tab/>
              <w:t>-</w:t>
            </w:r>
            <w:r>
              <w:tab/>
              <w:t>-</w:t>
            </w:r>
            <w:r>
              <w:tab/>
              <w:t>For other purposes</w:t>
            </w:r>
          </w:p>
          <w:p w14:paraId="59101B42" w14:textId="77777777" w:rsidR="00E546F5" w:rsidRDefault="00951CE2">
            <w:pPr>
              <w:pStyle w:val="Tier7"/>
            </w:pPr>
            <w:r>
              <w:t>-</w:t>
            </w:r>
            <w:r>
              <w:tab/>
              <w:t>-</w:t>
            </w:r>
            <w:r>
              <w:tab/>
              <w:t>-</w:t>
            </w:r>
            <w:r>
              <w:tab/>
              <w:t>-</w:t>
            </w:r>
            <w:r>
              <w:tab/>
              <w:t>-</w:t>
            </w:r>
            <w:r>
              <w:tab/>
              <w:t>-</w:t>
            </w:r>
            <w:r>
              <w:tab/>
              <w:t>With a sulphur content exceeding 0.002% by weight but not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43" w14:textId="77777777" w:rsidR="00E546F5" w:rsidRDefault="00951CE2">
            <w:pPr>
              <w:pStyle w:val="NormalinTable"/>
            </w:pPr>
            <w:r>
              <w:t>0.0%</w:t>
            </w:r>
          </w:p>
        </w:tc>
      </w:tr>
      <w:tr w:rsidR="00E546F5" w14:paraId="59101B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45" w14:textId="77777777" w:rsidR="00E546F5" w:rsidRDefault="00951CE2">
            <w:pPr>
              <w:pStyle w:val="NormalinTable"/>
            </w:pPr>
            <w:r>
              <w:t>2710194800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46" w14:textId="77777777" w:rsidR="00E546F5" w:rsidRDefault="00951CE2">
            <w:pPr>
              <w:pStyle w:val="Tier1"/>
            </w:pPr>
            <w:r>
              <w:t>Petroleum oils and oils obtained from bituminous minerals, other than crude; preparations not elsewhere specified or included, containing by weig</w:t>
            </w:r>
            <w:r>
              <w:t>ht 70% or more of petroleum oils or of oils obtained from bituminous minerals, these oils being the basic constituents of the preparations; waste oils</w:t>
            </w:r>
          </w:p>
          <w:p w14:paraId="59101B47" w14:textId="77777777" w:rsidR="00E546F5" w:rsidRDefault="00951CE2">
            <w:pPr>
              <w:pStyle w:val="Tier2"/>
            </w:pPr>
            <w:r>
              <w:t>-</w:t>
            </w:r>
            <w:r>
              <w:tab/>
              <w:t>Petroleum oils and oils obtained from bituminous minerals (other than crude) and preparations not elsew</w:t>
            </w:r>
            <w:r>
              <w:t>here specified or included, containing by weight 70% or more of petroleum oils or of oils obtained from bituminous minerals, these oils being the basic constituents of the preparations, other than those containing biodiesel and other than waste oils</w:t>
            </w:r>
          </w:p>
          <w:p w14:paraId="59101B48" w14:textId="77777777" w:rsidR="00E546F5" w:rsidRDefault="00951CE2">
            <w:pPr>
              <w:pStyle w:val="Tier3"/>
            </w:pPr>
            <w:r>
              <w:t>-</w:t>
            </w:r>
            <w:r>
              <w:tab/>
              <w:t>-</w:t>
            </w:r>
            <w:r>
              <w:tab/>
              <w:t>Ot</w:t>
            </w:r>
            <w:r>
              <w:t>her</w:t>
            </w:r>
          </w:p>
          <w:p w14:paraId="59101B49" w14:textId="77777777" w:rsidR="00E546F5" w:rsidRDefault="00951CE2">
            <w:pPr>
              <w:pStyle w:val="Tier4"/>
            </w:pPr>
            <w:r>
              <w:t>-</w:t>
            </w:r>
            <w:r>
              <w:tab/>
              <w:t>-</w:t>
            </w:r>
            <w:r>
              <w:tab/>
              <w:t>-</w:t>
            </w:r>
            <w:r>
              <w:tab/>
              <w:t>Heavy oils</w:t>
            </w:r>
          </w:p>
          <w:p w14:paraId="59101B4A" w14:textId="77777777" w:rsidR="00E546F5" w:rsidRDefault="00951CE2">
            <w:pPr>
              <w:pStyle w:val="Tier5"/>
            </w:pPr>
            <w:r>
              <w:t>-</w:t>
            </w:r>
            <w:r>
              <w:tab/>
              <w:t>-</w:t>
            </w:r>
            <w:r>
              <w:tab/>
              <w:t>-</w:t>
            </w:r>
            <w:r>
              <w:tab/>
              <w:t>-</w:t>
            </w:r>
            <w:r>
              <w:tab/>
              <w:t>Gas oils</w:t>
            </w:r>
          </w:p>
          <w:p w14:paraId="59101B4B" w14:textId="77777777" w:rsidR="00E546F5" w:rsidRDefault="00951CE2">
            <w:pPr>
              <w:pStyle w:val="Tier6"/>
            </w:pPr>
            <w:r>
              <w:t>-</w:t>
            </w:r>
            <w:r>
              <w:tab/>
              <w:t>-</w:t>
            </w:r>
            <w:r>
              <w:tab/>
              <w:t>-</w:t>
            </w:r>
            <w:r>
              <w:tab/>
              <w:t>-</w:t>
            </w:r>
            <w:r>
              <w:tab/>
              <w:t>-</w:t>
            </w:r>
            <w:r>
              <w:tab/>
              <w:t>For other purposes</w:t>
            </w:r>
          </w:p>
          <w:p w14:paraId="59101B4C" w14:textId="77777777" w:rsidR="00E546F5" w:rsidRDefault="00951CE2">
            <w:pPr>
              <w:pStyle w:val="Tier7"/>
            </w:pPr>
            <w:r>
              <w:t>-</w:t>
            </w:r>
            <w:r>
              <w:tab/>
              <w:t>-</w:t>
            </w:r>
            <w:r>
              <w:tab/>
              <w:t>-</w:t>
            </w:r>
            <w:r>
              <w:tab/>
              <w:t>-</w:t>
            </w:r>
            <w:r>
              <w:tab/>
              <w:t>-</w:t>
            </w:r>
            <w:r>
              <w:tab/>
              <w:t>-</w:t>
            </w:r>
            <w:r>
              <w:tab/>
              <w:t>With a sulphur content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4D" w14:textId="77777777" w:rsidR="00E546F5" w:rsidRDefault="00951CE2">
            <w:pPr>
              <w:pStyle w:val="NormalinTable"/>
            </w:pPr>
            <w:r>
              <w:t>0.0%</w:t>
            </w:r>
          </w:p>
        </w:tc>
      </w:tr>
      <w:tr w:rsidR="00E546F5" w14:paraId="59101B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4F" w14:textId="77777777" w:rsidR="00E546F5" w:rsidRDefault="00951CE2">
            <w:pPr>
              <w:pStyle w:val="NormalinTable"/>
            </w:pPr>
            <w:r>
              <w:rPr>
                <w:rFonts w:eastAsia="Times New Roman"/>
                <w:color w:val="000000"/>
                <w:lang w:eastAsia="en-GB"/>
              </w:rPr>
              <w:t>2710195100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50"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w:t>
            </w:r>
            <w:r>
              <w:rPr>
                <w:rFonts w:eastAsia="Times New Roman"/>
                <w:color w:val="000000"/>
                <w:lang w:eastAsia="en-GB"/>
              </w:rPr>
              <w:t>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w:t>
            </w:r>
            <w:r>
              <w:rPr>
                <w:rFonts w:eastAsia="Times New Roman"/>
                <w:color w:val="000000"/>
                <w:lang w:eastAsia="en-GB"/>
              </w:rPr>
              <w:t xml:space="preserve"> than crude) and preparations not elsewhere specified or included, containing by weight 70% or more of petroleum oils or of oils obtained from bituminous minerals, these oils being the basic constituents of the preparations, other than those containing bio</w:t>
            </w:r>
            <w:r>
              <w:rPr>
                <w:rFonts w:eastAsia="Times New Roman"/>
                <w:color w:val="000000"/>
                <w:lang w:eastAsia="en-GB"/>
              </w:rPr>
              <w:t>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Fuel oils</w:t>
            </w:r>
            <w:r>
              <w:rPr>
                <w:rFonts w:eastAsia="Times New Roman"/>
                <w:color w:val="000000"/>
                <w:lang w:eastAsia="en-GB"/>
              </w:rPr>
              <w:br/>
            </w:r>
            <w:r>
              <w:rPr>
                <w:rFonts w:eastAsia="Times New Roman"/>
                <w:color w:val="000000"/>
                <w:lang w:eastAsia="en-GB"/>
              </w:rP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51" w14:textId="77777777" w:rsidR="00E546F5" w:rsidRDefault="00951CE2">
            <w:pPr>
              <w:pStyle w:val="NormalinTable"/>
            </w:pPr>
            <w:r>
              <w:t>0.0%</w:t>
            </w:r>
          </w:p>
        </w:tc>
      </w:tr>
      <w:tr w:rsidR="00E546F5" w14:paraId="59101B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53" w14:textId="77777777" w:rsidR="00E546F5" w:rsidRDefault="00951CE2">
            <w:pPr>
              <w:pStyle w:val="NormalinTable"/>
            </w:pPr>
            <w:r>
              <w:rPr>
                <w:rFonts w:eastAsia="Times New Roman"/>
                <w:color w:val="000000"/>
                <w:lang w:eastAsia="en-GB"/>
              </w:rPr>
              <w:t>2710195100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54"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specified or included, </w:t>
            </w:r>
            <w:r>
              <w:rPr>
                <w:rFonts w:eastAsia="Times New Roman"/>
                <w:color w:val="000000"/>
                <w:lang w:eastAsia="en-GB"/>
              </w:rPr>
              <w:t>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w:t>
            </w:r>
            <w:r>
              <w:rPr>
                <w:rFonts w:eastAsia="Times New Roman"/>
                <w:color w:val="000000"/>
                <w:lang w:eastAsia="en-GB"/>
              </w:rPr>
              <w:t>ations not elsewhere specified or included, containing by weight 70% or more of petroleum oils or of oils obtained from bituminous minerals, these oils being the basic constituents of the preparations, other than those containing biodiesel and other than w</w:t>
            </w:r>
            <w:r>
              <w:rPr>
                <w:rFonts w:eastAsia="Times New Roman"/>
                <w:color w:val="000000"/>
                <w:lang w:eastAsia="en-GB"/>
              </w:rPr>
              <w:t>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Fuel oils</w:t>
            </w:r>
            <w:r>
              <w:rPr>
                <w:rFonts w:eastAsia="Times New Roman"/>
                <w:color w:val="000000"/>
                <w:lang w:eastAsia="en-GB"/>
              </w:rPr>
              <w:br/>
            </w:r>
            <w:r>
              <w:rPr>
                <w:rFonts w:eastAsia="Times New Roman"/>
                <w:color w:val="000000"/>
                <w:lang w:eastAsia="en-GB"/>
              </w:rPr>
              <w:t>For undergoing a specific process</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such shi</w:t>
            </w:r>
            <w:r>
              <w:rPr>
                <w:rFonts w:eastAsia="Times New Roman"/>
                <w:color w:val="000000"/>
                <w:lang w:eastAsia="en-GB"/>
              </w:rPr>
              <w:t>ps, boats or other vessels;</w:t>
            </w:r>
            <w:r>
              <w:rPr>
                <w:rFonts w:eastAsia="Times New Roman"/>
                <w:color w:val="000000"/>
                <w:lang w:eastAsia="en-GB"/>
              </w:rPr>
              <w:br/>
            </w:r>
            <w:r>
              <w:rPr>
                <w:rFonts w:eastAsia="Times New Roman"/>
                <w:color w:val="000000"/>
                <w:lang w:eastAsia="en-GB"/>
              </w:rPr>
              <w:t>• for incorporation, for the purposes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 8905 2</w:t>
            </w:r>
            <w:r>
              <w:rPr>
                <w:rFonts w:eastAsia="Times New Roman"/>
                <w:color w:val="000000"/>
                <w:lang w:eastAsia="en-GB"/>
              </w:rPr>
              <w:t>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55" w14:textId="77777777" w:rsidR="00E546F5" w:rsidRDefault="00951CE2">
            <w:pPr>
              <w:pStyle w:val="NormalinTable"/>
            </w:pPr>
            <w:r>
              <w:t>0.0%</w:t>
            </w:r>
          </w:p>
        </w:tc>
      </w:tr>
      <w:tr w:rsidR="00E546F5" w14:paraId="59101B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57" w14:textId="77777777" w:rsidR="00E546F5" w:rsidRDefault="00951CE2">
            <w:pPr>
              <w:pStyle w:val="NormalinTable"/>
            </w:pPr>
            <w:r>
              <w:rPr>
                <w:rFonts w:eastAsia="Times New Roman"/>
                <w:color w:val="000000"/>
                <w:lang w:eastAsia="en-GB"/>
              </w:rPr>
              <w:t>2710195500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58"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included, con</w:t>
            </w:r>
            <w:r>
              <w:rPr>
                <w:rFonts w:eastAsia="Times New Roman"/>
                <w:color w:val="000000"/>
                <w:lang w:eastAsia="en-GB"/>
              </w:rPr>
              <w:t>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w:t>
            </w:r>
            <w:r>
              <w:rPr>
                <w:rFonts w:eastAsia="Times New Roman"/>
                <w:color w:val="000000"/>
                <w:lang w:eastAsia="en-GB"/>
              </w:rPr>
              <w:t>ons not elsewhere specified or included, containing by weight 70% or more of petroleum oils or of oils obtained from bituminous minerals, these oils being the basic constituents of the preparations, other than those containing biodiesel and other than wast</w:t>
            </w:r>
            <w:r>
              <w:rPr>
                <w:rFonts w:eastAsia="Times New Roman"/>
                <w:color w:val="000000"/>
                <w:lang w:eastAsia="en-GB"/>
              </w:rPr>
              <w: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Fuel oils</w:t>
            </w:r>
            <w:r>
              <w:rPr>
                <w:rFonts w:eastAsia="Times New Roman"/>
                <w:color w:val="000000"/>
                <w:lang w:eastAsia="en-GB"/>
              </w:rPr>
              <w:br/>
            </w:r>
            <w:r>
              <w:rPr>
                <w:rFonts w:eastAsia="Times New Roman"/>
                <w:color w:val="000000"/>
                <w:lang w:eastAsia="en-GB"/>
              </w:rPr>
              <w:t>For undergoing chemical transformation by a process other than those specified in respect of subheading 2710 19 51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59" w14:textId="77777777" w:rsidR="00E546F5" w:rsidRDefault="00951CE2">
            <w:pPr>
              <w:pStyle w:val="NormalinTable"/>
            </w:pPr>
            <w:r>
              <w:t>0.0%</w:t>
            </w:r>
          </w:p>
        </w:tc>
      </w:tr>
      <w:tr w:rsidR="00E546F5" w14:paraId="59101B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5B" w14:textId="77777777" w:rsidR="00E546F5" w:rsidRDefault="00951CE2">
            <w:pPr>
              <w:pStyle w:val="NormalinTable"/>
            </w:pPr>
            <w:r>
              <w:t>2710196200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5C" w14:textId="77777777" w:rsidR="00E546F5" w:rsidRDefault="00951CE2">
            <w:pPr>
              <w:pStyle w:val="Tier1"/>
            </w:pPr>
            <w:r>
              <w:t xml:space="preserve">Petroleum oils and oils obtained from bituminous minerals, other than crude; preparations </w:t>
            </w:r>
            <w:r>
              <w:t>not elsewhere specified or included, containing by weight 70% or more of petroleum oils or of oils obtained from bituminous minerals, these oils being the basic constituents of the preparations; waste oils</w:t>
            </w:r>
          </w:p>
          <w:p w14:paraId="59101B5D" w14:textId="77777777" w:rsidR="00E546F5" w:rsidRDefault="00951CE2">
            <w:pPr>
              <w:pStyle w:val="Tier2"/>
            </w:pPr>
            <w:r>
              <w:t>-</w:t>
            </w:r>
            <w:r>
              <w:tab/>
              <w:t>Petroleum oils and oils obtained from bituminous</w:t>
            </w:r>
            <w:r>
              <w:t xml:space="preserve"> minerals (other than crude) and preparations not elsewhere specified or included, containing by weight 70% or more of petroleum oils or of oils obtained from bituminous minerals, these oils being the basic constituents of the preparations, other than thos</w:t>
            </w:r>
            <w:r>
              <w:t>e containing biodiesel and other than waste oils</w:t>
            </w:r>
          </w:p>
          <w:p w14:paraId="59101B5E" w14:textId="77777777" w:rsidR="00E546F5" w:rsidRDefault="00951CE2">
            <w:pPr>
              <w:pStyle w:val="Tier3"/>
            </w:pPr>
            <w:r>
              <w:t>-</w:t>
            </w:r>
            <w:r>
              <w:tab/>
              <w:t>-</w:t>
            </w:r>
            <w:r>
              <w:tab/>
              <w:t>Other</w:t>
            </w:r>
          </w:p>
          <w:p w14:paraId="59101B5F" w14:textId="77777777" w:rsidR="00E546F5" w:rsidRDefault="00951CE2">
            <w:pPr>
              <w:pStyle w:val="Tier4"/>
            </w:pPr>
            <w:r>
              <w:t>-</w:t>
            </w:r>
            <w:r>
              <w:tab/>
              <w:t>-</w:t>
            </w:r>
            <w:r>
              <w:tab/>
              <w:t>-</w:t>
            </w:r>
            <w:r>
              <w:tab/>
              <w:t>Heavy oils</w:t>
            </w:r>
          </w:p>
          <w:p w14:paraId="59101B60" w14:textId="77777777" w:rsidR="00E546F5" w:rsidRDefault="00951CE2">
            <w:pPr>
              <w:pStyle w:val="Tier5"/>
            </w:pPr>
            <w:r>
              <w:t>-</w:t>
            </w:r>
            <w:r>
              <w:tab/>
              <w:t>-</w:t>
            </w:r>
            <w:r>
              <w:tab/>
              <w:t>-</w:t>
            </w:r>
            <w:r>
              <w:tab/>
              <w:t>-</w:t>
            </w:r>
            <w:r>
              <w:tab/>
              <w:t>Fuel oils</w:t>
            </w:r>
          </w:p>
          <w:p w14:paraId="59101B61" w14:textId="77777777" w:rsidR="00E546F5" w:rsidRDefault="00951CE2">
            <w:pPr>
              <w:pStyle w:val="Tier6"/>
            </w:pPr>
            <w:r>
              <w:t>-</w:t>
            </w:r>
            <w:r>
              <w:tab/>
              <w:t>-</w:t>
            </w:r>
            <w:r>
              <w:tab/>
              <w:t>-</w:t>
            </w:r>
            <w:r>
              <w:tab/>
              <w:t>-</w:t>
            </w:r>
            <w:r>
              <w:tab/>
              <w:t>-</w:t>
            </w:r>
            <w:r>
              <w:tab/>
              <w:t>For other purposes</w:t>
            </w:r>
          </w:p>
          <w:p w14:paraId="59101B62" w14:textId="77777777" w:rsidR="00E546F5" w:rsidRDefault="00951CE2">
            <w:pPr>
              <w:pStyle w:val="Tier7"/>
            </w:pPr>
            <w:r>
              <w:t>-</w:t>
            </w:r>
            <w:r>
              <w:tab/>
              <w:t>-</w:t>
            </w:r>
            <w:r>
              <w:tab/>
              <w:t>-</w:t>
            </w:r>
            <w:r>
              <w:tab/>
              <w:t>-</w:t>
            </w:r>
            <w:r>
              <w:tab/>
              <w:t>-</w:t>
            </w:r>
            <w:r>
              <w:tab/>
              <w:t>-</w:t>
            </w:r>
            <w:r>
              <w:tab/>
              <w:t>With a sulphur content not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63" w14:textId="77777777" w:rsidR="00E546F5" w:rsidRDefault="00951CE2">
            <w:pPr>
              <w:pStyle w:val="NormalinTable"/>
            </w:pPr>
            <w:r>
              <w:t>0.0%</w:t>
            </w:r>
          </w:p>
        </w:tc>
      </w:tr>
      <w:tr w:rsidR="00E546F5" w14:paraId="59101B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65" w14:textId="77777777" w:rsidR="00E546F5" w:rsidRDefault="00951CE2">
            <w:pPr>
              <w:pStyle w:val="NormalinTable"/>
            </w:pPr>
            <w:r>
              <w:t>2710196400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66" w14:textId="77777777" w:rsidR="00E546F5" w:rsidRDefault="00951CE2">
            <w:pPr>
              <w:pStyle w:val="Tier1"/>
            </w:pPr>
            <w:r>
              <w:t xml:space="preserve">Petroleum oils and oils obtained from </w:t>
            </w:r>
            <w:r>
              <w:t>bituminous minerals, other than crude; preparations not elsewhere specified or included, containing by weight 70% or more of petroleum oils or of oils obtained from bituminous minerals, these oils being the basic constituents of the preparations; waste oil</w:t>
            </w:r>
            <w:r>
              <w:t>s</w:t>
            </w:r>
          </w:p>
          <w:p w14:paraId="59101B67" w14:textId="77777777" w:rsidR="00E546F5" w:rsidRDefault="00951CE2">
            <w:pPr>
              <w:pStyle w:val="Tier2"/>
            </w:pPr>
            <w:r>
              <w:t>-</w:t>
            </w:r>
            <w:r>
              <w:tab/>
              <w:t xml:space="preserve">Petroleum oils and oils obtained from bituminous minerals (other than crude) and preparations not elsewhere specified or included, containing by weight 70% or more of petroleum oils or of oils obtained from bituminous minerals, these oils being the </w:t>
            </w:r>
            <w:r>
              <w:t>basic constituents of the preparations, other than those containing biodiesel and other than waste oils</w:t>
            </w:r>
          </w:p>
          <w:p w14:paraId="59101B68" w14:textId="77777777" w:rsidR="00E546F5" w:rsidRDefault="00951CE2">
            <w:pPr>
              <w:pStyle w:val="Tier3"/>
            </w:pPr>
            <w:r>
              <w:t>-</w:t>
            </w:r>
            <w:r>
              <w:tab/>
              <w:t>-</w:t>
            </w:r>
            <w:r>
              <w:tab/>
              <w:t>Other</w:t>
            </w:r>
          </w:p>
          <w:p w14:paraId="59101B69" w14:textId="77777777" w:rsidR="00E546F5" w:rsidRDefault="00951CE2">
            <w:pPr>
              <w:pStyle w:val="Tier4"/>
            </w:pPr>
            <w:r>
              <w:t>-</w:t>
            </w:r>
            <w:r>
              <w:tab/>
              <w:t>-</w:t>
            </w:r>
            <w:r>
              <w:tab/>
              <w:t>-</w:t>
            </w:r>
            <w:r>
              <w:tab/>
              <w:t>Heavy oils</w:t>
            </w:r>
          </w:p>
          <w:p w14:paraId="59101B6A" w14:textId="77777777" w:rsidR="00E546F5" w:rsidRDefault="00951CE2">
            <w:pPr>
              <w:pStyle w:val="Tier5"/>
            </w:pPr>
            <w:r>
              <w:t>-</w:t>
            </w:r>
            <w:r>
              <w:tab/>
              <w:t>-</w:t>
            </w:r>
            <w:r>
              <w:tab/>
              <w:t>-</w:t>
            </w:r>
            <w:r>
              <w:tab/>
              <w:t>-</w:t>
            </w:r>
            <w:r>
              <w:tab/>
              <w:t>Fuel oils</w:t>
            </w:r>
          </w:p>
          <w:p w14:paraId="59101B6B" w14:textId="77777777" w:rsidR="00E546F5" w:rsidRDefault="00951CE2">
            <w:pPr>
              <w:pStyle w:val="Tier6"/>
            </w:pPr>
            <w:r>
              <w:t>-</w:t>
            </w:r>
            <w:r>
              <w:tab/>
              <w:t>-</w:t>
            </w:r>
            <w:r>
              <w:tab/>
              <w:t>-</w:t>
            </w:r>
            <w:r>
              <w:tab/>
              <w:t>-</w:t>
            </w:r>
            <w:r>
              <w:tab/>
              <w:t>-</w:t>
            </w:r>
            <w:r>
              <w:tab/>
              <w:t>For other purposes</w:t>
            </w:r>
          </w:p>
          <w:p w14:paraId="59101B6C" w14:textId="77777777" w:rsidR="00E546F5" w:rsidRDefault="00951CE2">
            <w:pPr>
              <w:pStyle w:val="Tier7"/>
            </w:pPr>
            <w:r>
              <w:t>-</w:t>
            </w:r>
            <w:r>
              <w:tab/>
              <w:t>-</w:t>
            </w:r>
            <w:r>
              <w:tab/>
              <w:t>-</w:t>
            </w:r>
            <w:r>
              <w:tab/>
              <w:t>-</w:t>
            </w:r>
            <w:r>
              <w:tab/>
              <w:t>-</w:t>
            </w:r>
            <w:r>
              <w:tab/>
              <w:t>-</w:t>
            </w:r>
            <w:r>
              <w:tab/>
              <w:t xml:space="preserve">With a sulphur content exceeding 0,1% by weight but not exceeding </w:t>
            </w:r>
            <w:r>
              <w:t>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6D" w14:textId="77777777" w:rsidR="00E546F5" w:rsidRDefault="00951CE2">
            <w:pPr>
              <w:pStyle w:val="NormalinTable"/>
            </w:pPr>
            <w:r>
              <w:t>0.0%</w:t>
            </w:r>
          </w:p>
        </w:tc>
      </w:tr>
      <w:tr w:rsidR="00E546F5" w14:paraId="59101B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6F" w14:textId="77777777" w:rsidR="00E546F5" w:rsidRDefault="00951CE2">
            <w:pPr>
              <w:pStyle w:val="NormalinTable"/>
            </w:pPr>
            <w:r>
              <w:t>2710196800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70"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oils obtained from bituminous </w:t>
            </w:r>
            <w:r>
              <w:t>minerals, these oils being the basic constituents of the preparations; waste oils</w:t>
            </w:r>
          </w:p>
          <w:p w14:paraId="59101B71" w14:textId="77777777" w:rsidR="00E546F5" w:rsidRDefault="00951CE2">
            <w:pPr>
              <w:pStyle w:val="Tier2"/>
            </w:pPr>
            <w:r>
              <w:t>-</w:t>
            </w:r>
            <w:r>
              <w:tab/>
              <w:t>Petroleum oils and oils obtained from bituminous minerals (other than crude) and preparations not elsewhere specified or included, containing by weight 70% or more of petro</w:t>
            </w:r>
            <w:r>
              <w:t>leum oils or of oils obtained from bituminous minerals, these oils being the basic constituents of the preparations, other than those containing biodiesel and other than waste oils</w:t>
            </w:r>
          </w:p>
          <w:p w14:paraId="59101B72" w14:textId="77777777" w:rsidR="00E546F5" w:rsidRDefault="00951CE2">
            <w:pPr>
              <w:pStyle w:val="Tier3"/>
            </w:pPr>
            <w:r>
              <w:t>-</w:t>
            </w:r>
            <w:r>
              <w:tab/>
              <w:t>-</w:t>
            </w:r>
            <w:r>
              <w:tab/>
              <w:t>Other</w:t>
            </w:r>
          </w:p>
          <w:p w14:paraId="59101B73" w14:textId="77777777" w:rsidR="00E546F5" w:rsidRDefault="00951CE2">
            <w:pPr>
              <w:pStyle w:val="Tier4"/>
            </w:pPr>
            <w:r>
              <w:t>-</w:t>
            </w:r>
            <w:r>
              <w:tab/>
              <w:t>-</w:t>
            </w:r>
            <w:r>
              <w:tab/>
              <w:t>-</w:t>
            </w:r>
            <w:r>
              <w:tab/>
              <w:t>Heavy oils</w:t>
            </w:r>
          </w:p>
          <w:p w14:paraId="59101B74" w14:textId="77777777" w:rsidR="00E546F5" w:rsidRDefault="00951CE2">
            <w:pPr>
              <w:pStyle w:val="Tier5"/>
            </w:pPr>
            <w:r>
              <w:t>-</w:t>
            </w:r>
            <w:r>
              <w:tab/>
              <w:t>-</w:t>
            </w:r>
            <w:r>
              <w:tab/>
              <w:t>-</w:t>
            </w:r>
            <w:r>
              <w:tab/>
              <w:t>-</w:t>
            </w:r>
            <w:r>
              <w:tab/>
              <w:t>Fuel oils</w:t>
            </w:r>
          </w:p>
          <w:p w14:paraId="59101B75" w14:textId="77777777" w:rsidR="00E546F5" w:rsidRDefault="00951CE2">
            <w:pPr>
              <w:pStyle w:val="Tier6"/>
            </w:pPr>
            <w:r>
              <w:t>-</w:t>
            </w:r>
            <w:r>
              <w:tab/>
              <w:t>-</w:t>
            </w:r>
            <w:r>
              <w:tab/>
              <w:t>-</w:t>
            </w:r>
            <w:r>
              <w:tab/>
              <w:t>-</w:t>
            </w:r>
            <w:r>
              <w:tab/>
              <w:t>-</w:t>
            </w:r>
            <w:r>
              <w:tab/>
              <w:t>For other purposes</w:t>
            </w:r>
          </w:p>
          <w:p w14:paraId="59101B76" w14:textId="77777777" w:rsidR="00E546F5" w:rsidRDefault="00951CE2">
            <w:pPr>
              <w:pStyle w:val="Tier7"/>
            </w:pPr>
            <w:r>
              <w:t>-</w:t>
            </w:r>
            <w:r>
              <w:tab/>
              <w:t>-</w:t>
            </w:r>
            <w:r>
              <w:tab/>
              <w:t>-</w:t>
            </w:r>
            <w:r>
              <w:tab/>
              <w:t>-</w:t>
            </w:r>
            <w:r>
              <w:tab/>
              <w:t>-</w:t>
            </w:r>
            <w:r>
              <w:tab/>
              <w:t>-</w:t>
            </w:r>
            <w:r>
              <w:tab/>
              <w:t>With a sulphur content exceeding 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77" w14:textId="77777777" w:rsidR="00E546F5" w:rsidRDefault="00951CE2">
            <w:pPr>
              <w:pStyle w:val="NormalinTable"/>
            </w:pPr>
            <w:r>
              <w:t>0.0%</w:t>
            </w:r>
          </w:p>
        </w:tc>
      </w:tr>
      <w:tr w:rsidR="00E546F5" w14:paraId="59101B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79" w14:textId="77777777" w:rsidR="00E546F5" w:rsidRDefault="00951CE2">
            <w:pPr>
              <w:pStyle w:val="NormalinTable"/>
            </w:pPr>
            <w:r>
              <w:rPr>
                <w:rFonts w:eastAsia="Times New Roman"/>
                <w:bCs w:val="0"/>
                <w:color w:val="000000"/>
                <w:lang w:eastAsia="en-GB"/>
              </w:rPr>
              <w:t>2710197100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7A"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specified or included, containing by weight 70% or more of petroleum oils or </w:t>
            </w:r>
            <w:r>
              <w:rPr>
                <w:rFonts w:eastAsia="Times New Roman"/>
                <w:color w:val="000000"/>
                <w:lang w:eastAsia="en-GB"/>
              </w:rPr>
              <w:t>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included, containing</w:t>
            </w:r>
            <w:r>
              <w:rPr>
                <w:rFonts w:eastAsia="Times New Roman"/>
                <w:color w:val="000000"/>
                <w:lang w:eastAsia="en-GB"/>
              </w:rPr>
              <w:t xml:space="preserve">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Lubricating oils; other oil</w:t>
            </w:r>
            <w:r>
              <w:rPr>
                <w:rFonts w:eastAsia="Times New Roman"/>
                <w:color w:val="000000"/>
                <w:lang w:eastAsia="en-GB"/>
              </w:rPr>
              <w:t>s</w:t>
            </w:r>
            <w:r>
              <w:rPr>
                <w:rFonts w:eastAsia="Times New Roman"/>
                <w:color w:val="000000"/>
                <w:lang w:eastAsia="en-GB"/>
              </w:rPr>
              <w:br/>
            </w:r>
            <w:r>
              <w:rPr>
                <w:rFonts w:eastAsia="Times New Roman"/>
                <w:color w:val="000000"/>
                <w:lang w:eastAsia="en-GB"/>
              </w:rP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7B" w14:textId="77777777" w:rsidR="00E546F5" w:rsidRDefault="00951CE2">
            <w:pPr>
              <w:pStyle w:val="NormalinTable"/>
            </w:pPr>
            <w:r>
              <w:t>0.0%</w:t>
            </w:r>
          </w:p>
        </w:tc>
      </w:tr>
      <w:tr w:rsidR="00E546F5" w14:paraId="59101B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7D" w14:textId="77777777" w:rsidR="00E546F5" w:rsidRDefault="00951CE2">
            <w:pPr>
              <w:pStyle w:val="NormalinTable"/>
            </w:pPr>
            <w:r>
              <w:rPr>
                <w:rFonts w:eastAsia="Times New Roman"/>
                <w:color w:val="000000"/>
                <w:lang w:eastAsia="en-GB"/>
              </w:rPr>
              <w:t>2710197100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7E" w14:textId="77777777" w:rsidR="00E546F5" w:rsidRDefault="00951CE2">
            <w:pPr>
              <w:pStyle w:val="Tier1"/>
            </w:pPr>
            <w:r>
              <w:rPr>
                <w:rFonts w:eastAsia="Times New Roman"/>
                <w:color w:val="000000"/>
                <w:lang w:eastAsia="en-GB"/>
              </w:rPr>
              <w:t xml:space="preserve">Petroleum oils and oils obtained from bituminous minerals, other than crude; preparations not elsewhere specified or included, containing by weight 70% or more of petroleum oils or of oils obtained from </w:t>
            </w:r>
            <w:r>
              <w:rPr>
                <w:rFonts w:eastAsia="Times New Roman"/>
                <w:color w:val="000000"/>
                <w:lang w:eastAsia="en-GB"/>
              </w:rPr>
              <w:t>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included, containing by weight 70% or more</w:t>
            </w:r>
            <w:r>
              <w:rPr>
                <w:rFonts w:eastAsia="Times New Roman"/>
                <w:color w:val="000000"/>
                <w:lang w:eastAsia="en-GB"/>
              </w:rPr>
              <w:t xml:space="preserv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Lubricating oils; other oils</w:t>
            </w:r>
            <w:r>
              <w:rPr>
                <w:rFonts w:eastAsia="Times New Roman"/>
                <w:color w:val="000000"/>
                <w:lang w:eastAsia="en-GB"/>
              </w:rPr>
              <w:br/>
            </w:r>
            <w:r>
              <w:rPr>
                <w:rFonts w:eastAsia="Times New Roman"/>
                <w:color w:val="000000"/>
                <w:lang w:eastAsia="en-GB"/>
              </w:rPr>
              <w:t>For undergoing a spe</w:t>
            </w:r>
            <w:r>
              <w:rPr>
                <w:rFonts w:eastAsia="Times New Roman"/>
                <w:color w:val="000000"/>
                <w:lang w:eastAsia="en-GB"/>
              </w:rPr>
              <w:t>cific process</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such ships, boats or other vessels;</w:t>
            </w:r>
            <w:r>
              <w:rPr>
                <w:rFonts w:eastAsia="Times New Roman"/>
                <w:color w:val="000000"/>
                <w:lang w:eastAsia="en-GB"/>
              </w:rPr>
              <w:br/>
            </w:r>
            <w:r>
              <w:rPr>
                <w:rFonts w:eastAsia="Times New Roman"/>
                <w:color w:val="000000"/>
                <w:lang w:eastAsia="en-GB"/>
              </w:rPr>
              <w:t xml:space="preserve">• for incorporation, for the </w:t>
            </w:r>
            <w:r>
              <w:rPr>
                <w:rFonts w:eastAsia="Times New Roman"/>
                <w:color w:val="000000"/>
                <w:lang w:eastAsia="en-GB"/>
              </w:rPr>
              <w:t>purposes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w:t>
            </w:r>
            <w:r>
              <w:rPr>
                <w:rFonts w:eastAsia="Times New Roman"/>
                <w:color w:val="000000"/>
                <w:lang w:eastAsia="en-GB"/>
              </w:rP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7F" w14:textId="77777777" w:rsidR="00E546F5" w:rsidRDefault="00951CE2">
            <w:pPr>
              <w:pStyle w:val="NormalinTable"/>
            </w:pPr>
            <w:r>
              <w:t>0.0%</w:t>
            </w:r>
          </w:p>
        </w:tc>
      </w:tr>
      <w:tr w:rsidR="00E546F5" w14:paraId="59101B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81" w14:textId="77777777" w:rsidR="00E546F5" w:rsidRDefault="00951CE2">
            <w:pPr>
              <w:pStyle w:val="NormalinTable"/>
            </w:pPr>
            <w:r>
              <w:rPr>
                <w:rFonts w:eastAsia="Times New Roman"/>
                <w:color w:val="000000"/>
                <w:lang w:eastAsia="en-GB"/>
              </w:rPr>
              <w:t>2710197500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82" w14:textId="77777777" w:rsidR="00E546F5" w:rsidRDefault="00951CE2">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w:t>
            </w:r>
            <w:r>
              <w:rPr>
                <w:rFonts w:eastAsia="Times New Roman"/>
                <w:color w:val="000000"/>
                <w:lang w:eastAsia="en-GB"/>
              </w:rPr>
              <w:t>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Petroleum oils and oils obtained from bituminous minerals (other than crude) and preparations not elsewhere specified or included, containing by we</w:t>
            </w:r>
            <w:r>
              <w:rPr>
                <w:rFonts w:eastAsia="Times New Roman"/>
                <w:color w:val="000000"/>
                <w:lang w:eastAsia="en-GB"/>
              </w:rPr>
              <w:t>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Heavy oils</w:t>
            </w:r>
            <w:r>
              <w:rPr>
                <w:rFonts w:eastAsia="Times New Roman"/>
                <w:color w:val="000000"/>
                <w:lang w:eastAsia="en-GB"/>
              </w:rPr>
              <w:br/>
            </w:r>
            <w:r>
              <w:rPr>
                <w:rFonts w:eastAsia="Times New Roman"/>
                <w:color w:val="000000"/>
                <w:lang w:eastAsia="en-GB"/>
              </w:rPr>
              <w:t>Lubricating oils; other oils</w:t>
            </w:r>
            <w:r>
              <w:rPr>
                <w:rFonts w:eastAsia="Times New Roman"/>
                <w:color w:val="000000"/>
                <w:lang w:eastAsia="en-GB"/>
              </w:rPr>
              <w:br/>
            </w:r>
            <w:r>
              <w:rPr>
                <w:rFonts w:eastAsia="Times New Roman"/>
                <w:color w:val="000000"/>
                <w:lang w:eastAsia="en-GB"/>
              </w:rPr>
              <w:t xml:space="preserve">For </w:t>
            </w:r>
            <w:r>
              <w:rPr>
                <w:rFonts w:eastAsia="Times New Roman"/>
                <w:color w:val="000000"/>
                <w:lang w:eastAsia="en-GB"/>
              </w:rPr>
              <w:t>undergoing chemical transformation by a process other than those specified in respect of subheading 2710 19 71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83" w14:textId="77777777" w:rsidR="00E546F5" w:rsidRDefault="00951CE2">
            <w:pPr>
              <w:pStyle w:val="NormalinTable"/>
            </w:pPr>
            <w:r>
              <w:t>0.0%</w:t>
            </w:r>
          </w:p>
        </w:tc>
      </w:tr>
      <w:tr w:rsidR="00E546F5" w14:paraId="59101B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85" w14:textId="77777777" w:rsidR="00E546F5" w:rsidRDefault="00951CE2">
            <w:pPr>
              <w:pStyle w:val="NormalinTable"/>
            </w:pPr>
            <w:r>
              <w:t>2710198100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86" w14:textId="77777777" w:rsidR="00E546F5" w:rsidRDefault="00951CE2">
            <w:pPr>
              <w:pStyle w:val="Tier1"/>
            </w:pPr>
            <w:r>
              <w:t xml:space="preserve">Petroleum oils and oils obtained from bituminous minerals, other than crude; preparations not elsewhere specified or </w:t>
            </w:r>
            <w:r>
              <w:t>included, containing by weight 70% or more of petroleum oils or of oils obtained from bituminous minerals, these oils being the basic constituents of the preparations; waste oils</w:t>
            </w:r>
          </w:p>
          <w:p w14:paraId="59101B87" w14:textId="77777777" w:rsidR="00E546F5" w:rsidRDefault="00951CE2">
            <w:pPr>
              <w:pStyle w:val="Tier2"/>
            </w:pPr>
            <w:r>
              <w:t>-</w:t>
            </w:r>
            <w:r>
              <w:tab/>
              <w:t>Petroleum oils and oils obtained from bituminous minerals (other than crude</w:t>
            </w:r>
            <w:r>
              <w:t xml:space="preserve">) and preparations not elsewhere specified or included, containing by weight 70% or more of petroleum oils or of oils obtained from bituminous minerals, these oils being the basic constituents of the preparations, other than those containing biodiesel and </w:t>
            </w:r>
            <w:r>
              <w:t>other than waste oils</w:t>
            </w:r>
          </w:p>
          <w:p w14:paraId="59101B88" w14:textId="77777777" w:rsidR="00E546F5" w:rsidRDefault="00951CE2">
            <w:pPr>
              <w:pStyle w:val="Tier3"/>
            </w:pPr>
            <w:r>
              <w:t>-</w:t>
            </w:r>
            <w:r>
              <w:tab/>
              <w:t>-</w:t>
            </w:r>
            <w:r>
              <w:tab/>
              <w:t>Other</w:t>
            </w:r>
          </w:p>
          <w:p w14:paraId="59101B89" w14:textId="77777777" w:rsidR="00E546F5" w:rsidRDefault="00951CE2">
            <w:pPr>
              <w:pStyle w:val="Tier4"/>
            </w:pPr>
            <w:r>
              <w:t>-</w:t>
            </w:r>
            <w:r>
              <w:tab/>
              <w:t>-</w:t>
            </w:r>
            <w:r>
              <w:tab/>
              <w:t>-</w:t>
            </w:r>
            <w:r>
              <w:tab/>
              <w:t>Heavy oils</w:t>
            </w:r>
          </w:p>
          <w:p w14:paraId="59101B8A" w14:textId="77777777" w:rsidR="00E546F5" w:rsidRDefault="00951CE2">
            <w:pPr>
              <w:pStyle w:val="Tier5"/>
            </w:pPr>
            <w:r>
              <w:t>-</w:t>
            </w:r>
            <w:r>
              <w:tab/>
              <w:t>-</w:t>
            </w:r>
            <w:r>
              <w:tab/>
              <w:t>-</w:t>
            </w:r>
            <w:r>
              <w:tab/>
              <w:t>-</w:t>
            </w:r>
            <w:r>
              <w:tab/>
              <w:t>Lubricating oils; other oils</w:t>
            </w:r>
          </w:p>
          <w:p w14:paraId="59101B8B" w14:textId="77777777" w:rsidR="00E546F5" w:rsidRDefault="00951CE2">
            <w:pPr>
              <w:pStyle w:val="Tier6"/>
            </w:pPr>
            <w:r>
              <w:t>-</w:t>
            </w:r>
            <w:r>
              <w:tab/>
              <w:t>-</w:t>
            </w:r>
            <w:r>
              <w:tab/>
              <w:t>-</w:t>
            </w:r>
            <w:r>
              <w:tab/>
              <w:t>-</w:t>
            </w:r>
            <w:r>
              <w:tab/>
              <w:t>-</w:t>
            </w:r>
            <w:r>
              <w:tab/>
              <w:t>For other purposes</w:t>
            </w:r>
          </w:p>
          <w:p w14:paraId="59101B8C" w14:textId="77777777" w:rsidR="00E546F5" w:rsidRDefault="00951CE2">
            <w:pPr>
              <w:pStyle w:val="Tier7"/>
            </w:pPr>
            <w:r>
              <w:t>-</w:t>
            </w:r>
            <w:r>
              <w:tab/>
              <w:t>-</w:t>
            </w:r>
            <w:r>
              <w:tab/>
              <w:t>-</w:t>
            </w:r>
            <w:r>
              <w:tab/>
              <w:t>-</w:t>
            </w:r>
            <w:r>
              <w:tab/>
              <w:t>-</w:t>
            </w:r>
            <w:r>
              <w:tab/>
              <w:t>-</w:t>
            </w:r>
            <w:r>
              <w:tab/>
              <w:t>Motor oils, compressor lube oils, turbine lube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8D" w14:textId="77777777" w:rsidR="00E546F5" w:rsidRDefault="00951CE2">
            <w:pPr>
              <w:pStyle w:val="NormalinTable"/>
            </w:pPr>
            <w:r>
              <w:t>0.0%</w:t>
            </w:r>
          </w:p>
        </w:tc>
      </w:tr>
      <w:tr w:rsidR="00E546F5" w14:paraId="59101B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8F" w14:textId="77777777" w:rsidR="00E546F5" w:rsidRDefault="00951CE2">
            <w:pPr>
              <w:pStyle w:val="NormalinTable"/>
            </w:pPr>
            <w:r>
              <w:t>2710198300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90" w14:textId="77777777" w:rsidR="00E546F5" w:rsidRDefault="00951CE2">
            <w:pPr>
              <w:pStyle w:val="Tier1"/>
            </w:pPr>
            <w:r>
              <w:t xml:space="preserve">Petroleum oils and oils obtained from bituminous </w:t>
            </w:r>
            <w:r>
              <w:t>minerals, other than crude; preparations not elsewhere specified or included, containing by weight 70% or more of petroleum oils or of oils obtained from bituminous minerals, these oils being the basic constituents of the preparations; waste oils</w:t>
            </w:r>
          </w:p>
          <w:p w14:paraId="59101B91" w14:textId="77777777" w:rsidR="00E546F5" w:rsidRDefault="00951CE2">
            <w:pPr>
              <w:pStyle w:val="Tier2"/>
            </w:pPr>
            <w:r>
              <w:t>-</w:t>
            </w:r>
            <w:r>
              <w:tab/>
              <w:t>Petrole</w:t>
            </w:r>
            <w:r>
              <w:t>um oils and oils obtained from bituminous minerals (other than crude) and preparations not elsewhere specified or included, containing by weight 70% or more of petroleum oils or of oils obtained from bituminous minerals, these oils being the basic constitu</w:t>
            </w:r>
            <w:r>
              <w:t>ents of the preparations, other than those containing biodiesel and other than waste oils</w:t>
            </w:r>
          </w:p>
          <w:p w14:paraId="59101B92" w14:textId="77777777" w:rsidR="00E546F5" w:rsidRDefault="00951CE2">
            <w:pPr>
              <w:pStyle w:val="Tier3"/>
            </w:pPr>
            <w:r>
              <w:t>-</w:t>
            </w:r>
            <w:r>
              <w:tab/>
              <w:t>-</w:t>
            </w:r>
            <w:r>
              <w:tab/>
              <w:t>Other</w:t>
            </w:r>
          </w:p>
          <w:p w14:paraId="59101B93" w14:textId="77777777" w:rsidR="00E546F5" w:rsidRDefault="00951CE2">
            <w:pPr>
              <w:pStyle w:val="Tier4"/>
            </w:pPr>
            <w:r>
              <w:t>-</w:t>
            </w:r>
            <w:r>
              <w:tab/>
              <w:t>-</w:t>
            </w:r>
            <w:r>
              <w:tab/>
              <w:t>-</w:t>
            </w:r>
            <w:r>
              <w:tab/>
              <w:t>Heavy oils</w:t>
            </w:r>
          </w:p>
          <w:p w14:paraId="59101B94" w14:textId="77777777" w:rsidR="00E546F5" w:rsidRDefault="00951CE2">
            <w:pPr>
              <w:pStyle w:val="Tier5"/>
            </w:pPr>
            <w:r>
              <w:t>-</w:t>
            </w:r>
            <w:r>
              <w:tab/>
              <w:t>-</w:t>
            </w:r>
            <w:r>
              <w:tab/>
              <w:t>-</w:t>
            </w:r>
            <w:r>
              <w:tab/>
              <w:t>-</w:t>
            </w:r>
            <w:r>
              <w:tab/>
              <w:t>Lubricating oils; other oils</w:t>
            </w:r>
          </w:p>
          <w:p w14:paraId="59101B95" w14:textId="77777777" w:rsidR="00E546F5" w:rsidRDefault="00951CE2">
            <w:pPr>
              <w:pStyle w:val="Tier6"/>
            </w:pPr>
            <w:r>
              <w:t>-</w:t>
            </w:r>
            <w:r>
              <w:tab/>
              <w:t>-</w:t>
            </w:r>
            <w:r>
              <w:tab/>
              <w:t>-</w:t>
            </w:r>
            <w:r>
              <w:tab/>
              <w:t>-</w:t>
            </w:r>
            <w:r>
              <w:tab/>
              <w:t>-</w:t>
            </w:r>
            <w:r>
              <w:tab/>
              <w:t>For other purposes</w:t>
            </w:r>
          </w:p>
          <w:p w14:paraId="59101B96" w14:textId="77777777" w:rsidR="00E546F5" w:rsidRDefault="00951CE2">
            <w:pPr>
              <w:pStyle w:val="Tier7"/>
            </w:pPr>
            <w:r>
              <w:t>-</w:t>
            </w:r>
            <w:r>
              <w:tab/>
              <w:t>-</w:t>
            </w:r>
            <w:r>
              <w:tab/>
              <w:t>-</w:t>
            </w:r>
            <w:r>
              <w:tab/>
              <w:t>-</w:t>
            </w:r>
            <w:r>
              <w:tab/>
              <w:t>-</w:t>
            </w:r>
            <w:r>
              <w:tab/>
              <w:t>-</w:t>
            </w:r>
            <w:r>
              <w:tab/>
              <w:t>Hydraulic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97" w14:textId="77777777" w:rsidR="00E546F5" w:rsidRDefault="00951CE2">
            <w:pPr>
              <w:pStyle w:val="NormalinTable"/>
            </w:pPr>
            <w:r>
              <w:t>0.0%</w:t>
            </w:r>
          </w:p>
        </w:tc>
      </w:tr>
      <w:tr w:rsidR="00E546F5" w14:paraId="59101B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99" w14:textId="77777777" w:rsidR="00E546F5" w:rsidRDefault="00951CE2">
            <w:pPr>
              <w:pStyle w:val="NormalinTable"/>
            </w:pPr>
            <w:r>
              <w:t>2710198500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9A" w14:textId="77777777" w:rsidR="00E546F5" w:rsidRDefault="00951CE2">
            <w:pPr>
              <w:pStyle w:val="Tier1"/>
            </w:pPr>
            <w:r>
              <w:t xml:space="preserve">Petroleum oils and oils </w:t>
            </w:r>
            <w:r>
              <w:t>obtained from bituminous minerals, other than crude; preparations not elsewhere specified or included, containing by weight 70% or more of petroleum oils or of oils obtained from bituminous minerals, these oils being the basic constituents of the preparati</w:t>
            </w:r>
            <w:r>
              <w:t>ons; waste oils</w:t>
            </w:r>
          </w:p>
          <w:p w14:paraId="59101B9B" w14:textId="77777777" w:rsidR="00E546F5" w:rsidRDefault="00951CE2">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w:t>
            </w:r>
            <w:r>
              <w:t xml:space="preserve"> being the basic constituents of the preparations, other than those containing biodiesel and other than waste oils</w:t>
            </w:r>
          </w:p>
          <w:p w14:paraId="59101B9C" w14:textId="77777777" w:rsidR="00E546F5" w:rsidRDefault="00951CE2">
            <w:pPr>
              <w:pStyle w:val="Tier3"/>
            </w:pPr>
            <w:r>
              <w:t>-</w:t>
            </w:r>
            <w:r>
              <w:tab/>
              <w:t>-</w:t>
            </w:r>
            <w:r>
              <w:tab/>
              <w:t>Other</w:t>
            </w:r>
          </w:p>
          <w:p w14:paraId="59101B9D" w14:textId="77777777" w:rsidR="00E546F5" w:rsidRDefault="00951CE2">
            <w:pPr>
              <w:pStyle w:val="Tier4"/>
            </w:pPr>
            <w:r>
              <w:t>-</w:t>
            </w:r>
            <w:r>
              <w:tab/>
              <w:t>-</w:t>
            </w:r>
            <w:r>
              <w:tab/>
              <w:t>-</w:t>
            </w:r>
            <w:r>
              <w:tab/>
              <w:t>Heavy oils</w:t>
            </w:r>
          </w:p>
          <w:p w14:paraId="59101B9E" w14:textId="77777777" w:rsidR="00E546F5" w:rsidRDefault="00951CE2">
            <w:pPr>
              <w:pStyle w:val="Tier5"/>
            </w:pPr>
            <w:r>
              <w:t>-</w:t>
            </w:r>
            <w:r>
              <w:tab/>
              <w:t>-</w:t>
            </w:r>
            <w:r>
              <w:tab/>
              <w:t>-</w:t>
            </w:r>
            <w:r>
              <w:tab/>
              <w:t>-</w:t>
            </w:r>
            <w:r>
              <w:tab/>
              <w:t>Lubricating oils; other oils</w:t>
            </w:r>
          </w:p>
          <w:p w14:paraId="59101B9F" w14:textId="77777777" w:rsidR="00E546F5" w:rsidRDefault="00951CE2">
            <w:pPr>
              <w:pStyle w:val="Tier6"/>
            </w:pPr>
            <w:r>
              <w:t>-</w:t>
            </w:r>
            <w:r>
              <w:tab/>
              <w:t>-</w:t>
            </w:r>
            <w:r>
              <w:tab/>
              <w:t>-</w:t>
            </w:r>
            <w:r>
              <w:tab/>
              <w:t>-</w:t>
            </w:r>
            <w:r>
              <w:tab/>
              <w:t>-</w:t>
            </w:r>
            <w:r>
              <w:tab/>
              <w:t>For other purposes</w:t>
            </w:r>
          </w:p>
          <w:p w14:paraId="59101BA0" w14:textId="77777777" w:rsidR="00E546F5" w:rsidRDefault="00951CE2">
            <w:pPr>
              <w:pStyle w:val="Tier7"/>
            </w:pPr>
            <w:r>
              <w:t>-</w:t>
            </w:r>
            <w:r>
              <w:tab/>
              <w:t>-</w:t>
            </w:r>
            <w:r>
              <w:tab/>
              <w:t>-</w:t>
            </w:r>
            <w:r>
              <w:tab/>
              <w:t>-</w:t>
            </w:r>
            <w:r>
              <w:tab/>
              <w:t>-</w:t>
            </w:r>
            <w:r>
              <w:tab/>
              <w:t>-</w:t>
            </w:r>
            <w:r>
              <w:tab/>
              <w:t>White oils, liquid paraffin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A1" w14:textId="77777777" w:rsidR="00E546F5" w:rsidRDefault="00951CE2">
            <w:pPr>
              <w:pStyle w:val="NormalinTable"/>
            </w:pPr>
            <w:r>
              <w:t>0.0%</w:t>
            </w:r>
          </w:p>
        </w:tc>
      </w:tr>
      <w:tr w:rsidR="00E546F5" w14:paraId="59101B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A3" w14:textId="77777777" w:rsidR="00E546F5" w:rsidRDefault="00951CE2">
            <w:pPr>
              <w:pStyle w:val="NormalinTable"/>
            </w:pPr>
            <w:r>
              <w:t>2710198700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A4"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oils obtained from bituminous minerals, these oils being the </w:t>
            </w:r>
            <w:r>
              <w:t>basic constituents of the preparations; waste oils</w:t>
            </w:r>
          </w:p>
          <w:p w14:paraId="59101BA5" w14:textId="77777777" w:rsidR="00E546F5" w:rsidRDefault="00951CE2">
            <w:pPr>
              <w:pStyle w:val="Tier2"/>
            </w:pPr>
            <w:r>
              <w:t>-</w:t>
            </w:r>
            <w:r>
              <w:tab/>
              <w:t>Petroleum oils and oils obtained from bituminous minerals (other than crude) and preparations not elsewhere specified or included, containing by weight 70% or more of petroleum oils or of oils obtained f</w:t>
            </w:r>
            <w:r>
              <w:t>rom bituminous minerals, these oils being the basic constituents of the preparations, other than those containing biodiesel and other than waste oils</w:t>
            </w:r>
          </w:p>
          <w:p w14:paraId="59101BA6" w14:textId="77777777" w:rsidR="00E546F5" w:rsidRDefault="00951CE2">
            <w:pPr>
              <w:pStyle w:val="Tier3"/>
            </w:pPr>
            <w:r>
              <w:t>-</w:t>
            </w:r>
            <w:r>
              <w:tab/>
              <w:t>-</w:t>
            </w:r>
            <w:r>
              <w:tab/>
              <w:t>Other</w:t>
            </w:r>
          </w:p>
          <w:p w14:paraId="59101BA7" w14:textId="77777777" w:rsidR="00E546F5" w:rsidRDefault="00951CE2">
            <w:pPr>
              <w:pStyle w:val="Tier4"/>
            </w:pPr>
            <w:r>
              <w:t>-</w:t>
            </w:r>
            <w:r>
              <w:tab/>
              <w:t>-</w:t>
            </w:r>
            <w:r>
              <w:tab/>
              <w:t>-</w:t>
            </w:r>
            <w:r>
              <w:tab/>
              <w:t>Heavy oils</w:t>
            </w:r>
          </w:p>
          <w:p w14:paraId="59101BA8" w14:textId="77777777" w:rsidR="00E546F5" w:rsidRDefault="00951CE2">
            <w:pPr>
              <w:pStyle w:val="Tier5"/>
            </w:pPr>
            <w:r>
              <w:t>-</w:t>
            </w:r>
            <w:r>
              <w:tab/>
              <w:t>-</w:t>
            </w:r>
            <w:r>
              <w:tab/>
              <w:t>-</w:t>
            </w:r>
            <w:r>
              <w:tab/>
              <w:t>-</w:t>
            </w:r>
            <w:r>
              <w:tab/>
              <w:t>Lubricating oils; other oils</w:t>
            </w:r>
          </w:p>
          <w:p w14:paraId="59101BA9" w14:textId="77777777" w:rsidR="00E546F5" w:rsidRDefault="00951CE2">
            <w:pPr>
              <w:pStyle w:val="Tier6"/>
            </w:pPr>
            <w:r>
              <w:t>-</w:t>
            </w:r>
            <w:r>
              <w:tab/>
              <w:t>-</w:t>
            </w:r>
            <w:r>
              <w:tab/>
              <w:t>-</w:t>
            </w:r>
            <w:r>
              <w:tab/>
              <w:t>-</w:t>
            </w:r>
            <w:r>
              <w:tab/>
              <w:t>-</w:t>
            </w:r>
            <w:r>
              <w:tab/>
              <w:t>For other purposes</w:t>
            </w:r>
          </w:p>
          <w:p w14:paraId="59101BAA" w14:textId="77777777" w:rsidR="00E546F5" w:rsidRDefault="00951CE2">
            <w:pPr>
              <w:pStyle w:val="Tier7"/>
            </w:pPr>
            <w:r>
              <w:t>-</w:t>
            </w:r>
            <w:r>
              <w:tab/>
              <w:t>-</w:t>
            </w:r>
            <w:r>
              <w:tab/>
              <w:t>-</w:t>
            </w:r>
            <w:r>
              <w:tab/>
              <w:t>-</w:t>
            </w:r>
            <w:r>
              <w:tab/>
              <w:t>-</w:t>
            </w:r>
            <w:r>
              <w:tab/>
              <w:t>-</w:t>
            </w:r>
            <w:r>
              <w:tab/>
            </w:r>
            <w:r>
              <w:t>Gear oils and reductor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AB" w14:textId="77777777" w:rsidR="00E546F5" w:rsidRDefault="00951CE2">
            <w:pPr>
              <w:pStyle w:val="NormalinTable"/>
            </w:pPr>
            <w:r>
              <w:t>0.0%</w:t>
            </w:r>
          </w:p>
        </w:tc>
      </w:tr>
      <w:tr w:rsidR="00E546F5" w14:paraId="59101B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AD" w14:textId="77777777" w:rsidR="00E546F5" w:rsidRDefault="00951CE2">
            <w:pPr>
              <w:pStyle w:val="NormalinTable"/>
            </w:pPr>
            <w:r>
              <w:t>2710199100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AE" w14:textId="77777777" w:rsidR="00E546F5" w:rsidRDefault="00951CE2">
            <w:pPr>
              <w:pStyle w:val="Tier1"/>
            </w:pPr>
            <w:r>
              <w:t xml:space="preserve">Petroleum oils and oils obtained from bituminous minerals, other than crude; preparations not elsewhere specified or included, containing by weight 70% or more of petroleum oils or of oils obtained from </w:t>
            </w:r>
            <w:r>
              <w:t>bituminous minerals, these oils being the basic constituents of the preparations; waste oils</w:t>
            </w:r>
          </w:p>
          <w:p w14:paraId="59101BAF" w14:textId="77777777" w:rsidR="00E546F5" w:rsidRDefault="00951CE2">
            <w:pPr>
              <w:pStyle w:val="Tier2"/>
            </w:pPr>
            <w:r>
              <w:t>-</w:t>
            </w:r>
            <w:r>
              <w:tab/>
              <w:t>Petroleum oils and oils obtained from bituminous minerals (other than crude) and preparations not elsewhere specified or included, containing by weight 70% or mo</w:t>
            </w:r>
            <w:r>
              <w:t>re of petroleum oils or of oils obtained from bituminous minerals, these oils being the basic constituents of the preparations, other than those containing biodiesel and other than waste oils</w:t>
            </w:r>
          </w:p>
          <w:p w14:paraId="59101BB0" w14:textId="77777777" w:rsidR="00E546F5" w:rsidRDefault="00951CE2">
            <w:pPr>
              <w:pStyle w:val="Tier3"/>
            </w:pPr>
            <w:r>
              <w:t>-</w:t>
            </w:r>
            <w:r>
              <w:tab/>
              <w:t>-</w:t>
            </w:r>
            <w:r>
              <w:tab/>
              <w:t>Other</w:t>
            </w:r>
          </w:p>
          <w:p w14:paraId="59101BB1" w14:textId="77777777" w:rsidR="00E546F5" w:rsidRDefault="00951CE2">
            <w:pPr>
              <w:pStyle w:val="Tier4"/>
            </w:pPr>
            <w:r>
              <w:t>-</w:t>
            </w:r>
            <w:r>
              <w:tab/>
              <w:t>-</w:t>
            </w:r>
            <w:r>
              <w:tab/>
              <w:t>-</w:t>
            </w:r>
            <w:r>
              <w:tab/>
              <w:t>Heavy oils</w:t>
            </w:r>
          </w:p>
          <w:p w14:paraId="59101BB2" w14:textId="77777777" w:rsidR="00E546F5" w:rsidRDefault="00951CE2">
            <w:pPr>
              <w:pStyle w:val="Tier5"/>
            </w:pPr>
            <w:r>
              <w:t>-</w:t>
            </w:r>
            <w:r>
              <w:tab/>
              <w:t>-</w:t>
            </w:r>
            <w:r>
              <w:tab/>
              <w:t>-</w:t>
            </w:r>
            <w:r>
              <w:tab/>
              <w:t>-</w:t>
            </w:r>
            <w:r>
              <w:tab/>
              <w:t>Lubricating oils; other oils</w:t>
            </w:r>
          </w:p>
          <w:p w14:paraId="59101BB3" w14:textId="77777777" w:rsidR="00E546F5" w:rsidRDefault="00951CE2">
            <w:pPr>
              <w:pStyle w:val="Tier6"/>
            </w:pPr>
            <w:r>
              <w:t>-</w:t>
            </w:r>
            <w:r>
              <w:tab/>
              <w:t>-</w:t>
            </w:r>
            <w:r>
              <w:tab/>
              <w:t>-</w:t>
            </w:r>
            <w:r>
              <w:tab/>
              <w:t>-</w:t>
            </w:r>
            <w:r>
              <w:tab/>
              <w:t>-</w:t>
            </w:r>
            <w:r>
              <w:tab/>
              <w:t>For other purposes</w:t>
            </w:r>
          </w:p>
          <w:p w14:paraId="59101BB4" w14:textId="77777777" w:rsidR="00E546F5" w:rsidRDefault="00951CE2">
            <w:pPr>
              <w:pStyle w:val="Tier7"/>
            </w:pPr>
            <w:r>
              <w:t>-</w:t>
            </w:r>
            <w:r>
              <w:tab/>
              <w:t>-</w:t>
            </w:r>
            <w:r>
              <w:tab/>
              <w:t>-</w:t>
            </w:r>
            <w:r>
              <w:tab/>
              <w:t>-</w:t>
            </w:r>
            <w:r>
              <w:tab/>
              <w:t>-</w:t>
            </w:r>
            <w:r>
              <w:tab/>
              <w:t>-</w:t>
            </w:r>
            <w:r>
              <w:tab/>
              <w:t>Metal-working compounds, mould-release oils, anti-corrosion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B5" w14:textId="77777777" w:rsidR="00E546F5" w:rsidRDefault="00951CE2">
            <w:pPr>
              <w:pStyle w:val="NormalinTable"/>
            </w:pPr>
            <w:r>
              <w:t>0.0%</w:t>
            </w:r>
          </w:p>
        </w:tc>
      </w:tr>
      <w:tr w:rsidR="00E546F5" w14:paraId="59101B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B7" w14:textId="77777777" w:rsidR="00E546F5" w:rsidRDefault="00951CE2">
            <w:pPr>
              <w:pStyle w:val="NormalinTable"/>
            </w:pPr>
            <w:r>
              <w:t>2710199300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B8" w14:textId="77777777" w:rsidR="00E546F5" w:rsidRDefault="00951CE2">
            <w:pPr>
              <w:pStyle w:val="Tier1"/>
            </w:pPr>
            <w:r>
              <w:t xml:space="preserve">Petroleum oils and oils obtained from bituminous minerals, other than crude; preparations not elsewhere specified or </w:t>
            </w:r>
            <w:r>
              <w:t>included, containing by weight 70% or more of petroleum oils or of oils obtained from bituminous minerals, these oils being the basic constituents of the preparations; waste oils</w:t>
            </w:r>
          </w:p>
          <w:p w14:paraId="59101BB9" w14:textId="77777777" w:rsidR="00E546F5" w:rsidRDefault="00951CE2">
            <w:pPr>
              <w:pStyle w:val="Tier2"/>
            </w:pPr>
            <w:r>
              <w:t>-</w:t>
            </w:r>
            <w:r>
              <w:tab/>
              <w:t>Petroleum oils and oils obtained from bituminous minerals (other than crude</w:t>
            </w:r>
            <w:r>
              <w:t xml:space="preserve">) and preparations not elsewhere specified or included, containing by weight 70% or more of petroleum oils or of oils obtained from bituminous minerals, these oils being the basic constituents of the preparations, other than those containing biodiesel and </w:t>
            </w:r>
            <w:r>
              <w:t>other than waste oils</w:t>
            </w:r>
          </w:p>
          <w:p w14:paraId="59101BBA" w14:textId="77777777" w:rsidR="00E546F5" w:rsidRDefault="00951CE2">
            <w:pPr>
              <w:pStyle w:val="Tier3"/>
            </w:pPr>
            <w:r>
              <w:t>-</w:t>
            </w:r>
            <w:r>
              <w:tab/>
              <w:t>-</w:t>
            </w:r>
            <w:r>
              <w:tab/>
              <w:t>Other</w:t>
            </w:r>
          </w:p>
          <w:p w14:paraId="59101BBB" w14:textId="77777777" w:rsidR="00E546F5" w:rsidRDefault="00951CE2">
            <w:pPr>
              <w:pStyle w:val="Tier4"/>
            </w:pPr>
            <w:r>
              <w:t>-</w:t>
            </w:r>
            <w:r>
              <w:tab/>
              <w:t>-</w:t>
            </w:r>
            <w:r>
              <w:tab/>
              <w:t>-</w:t>
            </w:r>
            <w:r>
              <w:tab/>
              <w:t>Heavy oils</w:t>
            </w:r>
          </w:p>
          <w:p w14:paraId="59101BBC" w14:textId="77777777" w:rsidR="00E546F5" w:rsidRDefault="00951CE2">
            <w:pPr>
              <w:pStyle w:val="Tier5"/>
            </w:pPr>
            <w:r>
              <w:t>-</w:t>
            </w:r>
            <w:r>
              <w:tab/>
              <w:t>-</w:t>
            </w:r>
            <w:r>
              <w:tab/>
              <w:t>-</w:t>
            </w:r>
            <w:r>
              <w:tab/>
              <w:t>-</w:t>
            </w:r>
            <w:r>
              <w:tab/>
              <w:t>Lubricating oils; other oils</w:t>
            </w:r>
          </w:p>
          <w:p w14:paraId="59101BBD" w14:textId="77777777" w:rsidR="00E546F5" w:rsidRDefault="00951CE2">
            <w:pPr>
              <w:pStyle w:val="Tier6"/>
            </w:pPr>
            <w:r>
              <w:t>-</w:t>
            </w:r>
            <w:r>
              <w:tab/>
              <w:t>-</w:t>
            </w:r>
            <w:r>
              <w:tab/>
              <w:t>-</w:t>
            </w:r>
            <w:r>
              <w:tab/>
              <w:t>-</w:t>
            </w:r>
            <w:r>
              <w:tab/>
              <w:t>-</w:t>
            </w:r>
            <w:r>
              <w:tab/>
              <w:t>For other purposes</w:t>
            </w:r>
          </w:p>
          <w:p w14:paraId="59101BBE" w14:textId="77777777" w:rsidR="00E546F5" w:rsidRDefault="00951CE2">
            <w:pPr>
              <w:pStyle w:val="Tier7"/>
            </w:pPr>
            <w:r>
              <w:t>-</w:t>
            </w:r>
            <w:r>
              <w:tab/>
              <w:t>-</w:t>
            </w:r>
            <w:r>
              <w:tab/>
              <w:t>-</w:t>
            </w:r>
            <w:r>
              <w:tab/>
              <w:t>-</w:t>
            </w:r>
            <w:r>
              <w:tab/>
              <w:t>-</w:t>
            </w:r>
            <w:r>
              <w:tab/>
              <w:t>-</w:t>
            </w:r>
            <w:r>
              <w:tab/>
              <w:t>Electrical insulating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BF" w14:textId="77777777" w:rsidR="00E546F5" w:rsidRDefault="00951CE2">
            <w:pPr>
              <w:pStyle w:val="NormalinTable"/>
            </w:pPr>
            <w:r>
              <w:t>0.0%</w:t>
            </w:r>
          </w:p>
        </w:tc>
      </w:tr>
      <w:tr w:rsidR="00E546F5" w14:paraId="59101B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C1" w14:textId="77777777" w:rsidR="00E546F5" w:rsidRDefault="00951CE2">
            <w:pPr>
              <w:pStyle w:val="NormalinTable"/>
            </w:pPr>
            <w:r>
              <w:t>2710199900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C2" w14:textId="77777777" w:rsidR="00E546F5" w:rsidRDefault="00951CE2">
            <w:pPr>
              <w:pStyle w:val="Tier1"/>
            </w:pPr>
            <w:r>
              <w:t xml:space="preserve">Petroleum oils and oils obtained from bituminous minerals, other than crude; </w:t>
            </w:r>
            <w:r>
              <w:t>preparations not elsewhere specified or included, containing by weight 70% or more of petroleum oils or of oils obtained from bituminous minerals, these oils being the basic constituents of the preparations; waste oils</w:t>
            </w:r>
          </w:p>
          <w:p w14:paraId="59101BC3" w14:textId="77777777" w:rsidR="00E546F5" w:rsidRDefault="00951CE2">
            <w:pPr>
              <w:pStyle w:val="Tier2"/>
            </w:pPr>
            <w:r>
              <w:t>-</w:t>
            </w:r>
            <w:r>
              <w:tab/>
              <w:t>Petroleum oils and oils obtained fr</w:t>
            </w:r>
            <w:r>
              <w:t>om bituminous minerals (other than crude) and preparations not elsewhere specified or included, containing by weight 70% or more of petroleum oils or of oils obtained from bituminous minerals, these oils being the basic constituents of the preparations, ot</w:t>
            </w:r>
            <w:r>
              <w:t>her than those containing biodiesel and other than waste oils</w:t>
            </w:r>
          </w:p>
          <w:p w14:paraId="59101BC4" w14:textId="77777777" w:rsidR="00E546F5" w:rsidRDefault="00951CE2">
            <w:pPr>
              <w:pStyle w:val="Tier3"/>
            </w:pPr>
            <w:r>
              <w:t>-</w:t>
            </w:r>
            <w:r>
              <w:tab/>
              <w:t>-</w:t>
            </w:r>
            <w:r>
              <w:tab/>
              <w:t>Other</w:t>
            </w:r>
          </w:p>
          <w:p w14:paraId="59101BC5" w14:textId="77777777" w:rsidR="00E546F5" w:rsidRDefault="00951CE2">
            <w:pPr>
              <w:pStyle w:val="Tier4"/>
            </w:pPr>
            <w:r>
              <w:t>-</w:t>
            </w:r>
            <w:r>
              <w:tab/>
              <w:t>-</w:t>
            </w:r>
            <w:r>
              <w:tab/>
              <w:t>-</w:t>
            </w:r>
            <w:r>
              <w:tab/>
              <w:t>Heavy oils</w:t>
            </w:r>
          </w:p>
          <w:p w14:paraId="59101BC6" w14:textId="77777777" w:rsidR="00E546F5" w:rsidRDefault="00951CE2">
            <w:pPr>
              <w:pStyle w:val="Tier5"/>
            </w:pPr>
            <w:r>
              <w:t>-</w:t>
            </w:r>
            <w:r>
              <w:tab/>
              <w:t>-</w:t>
            </w:r>
            <w:r>
              <w:tab/>
              <w:t>-</w:t>
            </w:r>
            <w:r>
              <w:tab/>
              <w:t>-</w:t>
            </w:r>
            <w:r>
              <w:tab/>
              <w:t>Lubricating oils; other oils</w:t>
            </w:r>
          </w:p>
          <w:p w14:paraId="59101BC7" w14:textId="77777777" w:rsidR="00E546F5" w:rsidRDefault="00951CE2">
            <w:pPr>
              <w:pStyle w:val="Tier6"/>
            </w:pPr>
            <w:r>
              <w:t>-</w:t>
            </w:r>
            <w:r>
              <w:tab/>
              <w:t>-</w:t>
            </w:r>
            <w:r>
              <w:tab/>
              <w:t>-</w:t>
            </w:r>
            <w:r>
              <w:tab/>
              <w:t>-</w:t>
            </w:r>
            <w:r>
              <w:tab/>
              <w:t>-</w:t>
            </w:r>
            <w:r>
              <w:tab/>
              <w:t>For other purposes</w:t>
            </w:r>
          </w:p>
          <w:p w14:paraId="59101BC8" w14:textId="77777777" w:rsidR="00E546F5" w:rsidRDefault="00951CE2">
            <w:pPr>
              <w:pStyle w:val="Tier7"/>
            </w:pPr>
            <w:r>
              <w:t>-</w:t>
            </w:r>
            <w:r>
              <w:tab/>
              <w:t>-</w:t>
            </w:r>
            <w:r>
              <w:tab/>
              <w:t>-</w:t>
            </w:r>
            <w:r>
              <w:tab/>
              <w:t>-</w:t>
            </w:r>
            <w:r>
              <w:tab/>
              <w:t>-</w:t>
            </w:r>
            <w:r>
              <w:tab/>
              <w:t>-</w:t>
            </w:r>
            <w:r>
              <w:tab/>
              <w:t>Other lubricating oils and other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C9" w14:textId="77777777" w:rsidR="00E546F5" w:rsidRDefault="00951CE2">
            <w:pPr>
              <w:pStyle w:val="NormalinTable"/>
            </w:pPr>
            <w:r>
              <w:t>0.0%</w:t>
            </w:r>
          </w:p>
        </w:tc>
      </w:tr>
      <w:tr w:rsidR="00E546F5" w14:paraId="59101B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CB" w14:textId="77777777" w:rsidR="00E546F5" w:rsidRDefault="00951CE2">
            <w:pPr>
              <w:pStyle w:val="NormalinTable"/>
            </w:pPr>
            <w:r>
              <w:t>2710200000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CC" w14:textId="77777777" w:rsidR="00E546F5" w:rsidRDefault="00951CE2">
            <w:pPr>
              <w:pStyle w:val="Tier1"/>
            </w:pPr>
            <w:r>
              <w:t xml:space="preserve">Petroleum oils and oils </w:t>
            </w:r>
            <w:r>
              <w:t>obtained from bituminous minerals, other than crude; preparations not elsewhere specified or included, containing by weight 70% or more of petroleum oils or of oils obtained from bituminous minerals, these oils being the basic constituents of the preparati</w:t>
            </w:r>
            <w:r>
              <w:t>ons; waste oils</w:t>
            </w:r>
          </w:p>
          <w:p w14:paraId="59101BCD" w14:textId="77777777" w:rsidR="00E546F5" w:rsidRDefault="00951CE2">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w:t>
            </w:r>
            <w:r>
              <w:t xml:space="preserve"> being the basic constituents of the preparations, containing biodiesel, other than waste oils</w:t>
            </w:r>
          </w:p>
          <w:p w14:paraId="59101BC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BCF" w14:textId="77777777" w:rsidR="00E546F5" w:rsidRDefault="00951CE2">
            <w:pPr>
              <w:pStyle w:val="Tier2Bullet"/>
            </w:pPr>
            <w:r>
              <w:tab/>
              <w:t>-</w:t>
            </w:r>
            <w:r>
              <w:tab/>
              <w:t xml:space="preserve">for </w:t>
            </w:r>
            <w:r>
              <w:t>fitting to or equipping such ships, boats or other vessels;</w:t>
            </w:r>
          </w:p>
          <w:p w14:paraId="59101BD0"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1BD1" w14:textId="77777777" w:rsidR="00E546F5" w:rsidRDefault="00951CE2">
            <w:pPr>
              <w:pStyle w:val="Tier2Bullet"/>
            </w:pPr>
            <w:r>
              <w:tab/>
              <w:t>-</w:t>
            </w:r>
            <w:r>
              <w:tab/>
              <w:t>for equipping the above platforms;</w:t>
            </w:r>
          </w:p>
          <w:p w14:paraId="59101BD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D3" w14:textId="77777777" w:rsidR="00E546F5" w:rsidRDefault="00951CE2">
            <w:pPr>
              <w:pStyle w:val="NormalinTable"/>
            </w:pPr>
            <w:r>
              <w:t>0.0%</w:t>
            </w:r>
          </w:p>
        </w:tc>
      </w:tr>
      <w:tr w:rsidR="00E546F5" w14:paraId="59101B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D5" w14:textId="77777777" w:rsidR="00E546F5" w:rsidRDefault="00951CE2">
            <w:pPr>
              <w:pStyle w:val="NormalinTable"/>
            </w:pPr>
            <w:r>
              <w:rPr>
                <w:rFonts w:eastAsia="Times New Roman"/>
                <w:color w:val="000000"/>
                <w:lang w:eastAsia="en-GB"/>
              </w:rPr>
              <w:t>2710990010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D6" w14:textId="77777777" w:rsidR="00E546F5" w:rsidRDefault="00951CE2">
            <w:pPr>
              <w:pStyle w:val="Tier1"/>
            </w:pPr>
            <w:r>
              <w:rPr>
                <w:rFonts w:eastAsia="Times New Roman"/>
                <w:color w:val="000000"/>
                <w:lang w:eastAsia="en-GB"/>
              </w:rPr>
              <w:t xml:space="preserve">Petroleum oils and oils obtained from bituminous minerals, other than crude; </w:t>
            </w:r>
            <w:r>
              <w:rPr>
                <w:rFonts w:eastAsia="Times New Roman"/>
                <w:color w:val="000000"/>
                <w:lang w:eastAsia="en-GB"/>
              </w:rPr>
              <w:t>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r>
            <w:r>
              <w:rPr>
                <w:rFonts w:eastAsia="Times New Roman"/>
                <w:color w:val="000000"/>
                <w:lang w:eastAsia="en-GB"/>
              </w:rPr>
              <w:t>Waste oils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undergoing a spe</w:t>
            </w:r>
            <w:r>
              <w:rPr>
                <w:rFonts w:eastAsia="Times New Roman"/>
                <w:color w:val="000000"/>
                <w:lang w:eastAsia="en-GB"/>
              </w:rPr>
              <w:t>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D7" w14:textId="77777777" w:rsidR="00E546F5" w:rsidRDefault="00951CE2">
            <w:pPr>
              <w:pStyle w:val="NormalinTable"/>
            </w:pPr>
            <w:r>
              <w:t>0.0%</w:t>
            </w:r>
          </w:p>
        </w:tc>
      </w:tr>
      <w:tr w:rsidR="00E546F5" w14:paraId="59101B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D9" w14:textId="77777777" w:rsidR="00E546F5" w:rsidRDefault="00951CE2">
            <w:pPr>
              <w:pStyle w:val="NormalinTable"/>
            </w:pPr>
            <w:r>
              <w:rPr>
                <w:rFonts w:eastAsia="Times New Roman"/>
                <w:color w:val="000000"/>
                <w:lang w:eastAsia="en-GB"/>
              </w:rPr>
              <w:t>2711121900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DA" w14:textId="77777777" w:rsidR="00E546F5" w:rsidRDefault="00951CE2">
            <w:pPr>
              <w:pStyle w:val="Tier1"/>
            </w:pPr>
            <w:r>
              <w:rPr>
                <w:rFonts w:eastAsia="Times New Roman"/>
                <w:color w:val="000000"/>
                <w:lang w:eastAsia="en-GB"/>
              </w:rPr>
              <w:t>Petroleum gases and other gaseous hydrocarbons</w:t>
            </w:r>
            <w:r>
              <w:rPr>
                <w:rFonts w:eastAsia="Times New Roman"/>
                <w:color w:val="000000"/>
                <w:lang w:eastAsia="en-GB"/>
              </w:rPr>
              <w:br/>
            </w:r>
            <w:r>
              <w:rPr>
                <w:rFonts w:eastAsia="Times New Roman"/>
                <w:color w:val="000000"/>
                <w:lang w:eastAsia="en-GB"/>
              </w:rPr>
              <w:t>Liquefied</w:t>
            </w:r>
            <w:r>
              <w:rPr>
                <w:rFonts w:eastAsia="Times New Roman"/>
                <w:color w:val="000000"/>
                <w:lang w:eastAsia="en-GB"/>
              </w:rPr>
              <w:br/>
            </w:r>
            <w:r>
              <w:rPr>
                <w:rFonts w:eastAsia="Times New Roman"/>
                <w:color w:val="000000"/>
                <w:lang w:eastAsia="en-GB"/>
              </w:rPr>
              <w:t>Propane</w:t>
            </w:r>
            <w:r>
              <w:rPr>
                <w:rFonts w:eastAsia="Times New Roman"/>
                <w:color w:val="000000"/>
                <w:lang w:eastAsia="en-GB"/>
              </w:rPr>
              <w:br/>
            </w:r>
            <w:r>
              <w:rPr>
                <w:rFonts w:eastAsia="Times New Roman"/>
                <w:color w:val="000000"/>
                <w:lang w:eastAsia="en-GB"/>
              </w:rPr>
              <w:t>Propane of a purity of not less than 99%</w:t>
            </w:r>
            <w:r>
              <w:rPr>
                <w:rFonts w:eastAsia="Times New Roman"/>
                <w:color w:val="000000"/>
                <w:lang w:eastAsia="en-GB"/>
              </w:rPr>
              <w:br/>
            </w:r>
            <w:r>
              <w:rPr>
                <w:rFonts w:eastAsia="Times New Roman"/>
                <w:color w:val="000000"/>
                <w:lang w:eastAsia="en-GB"/>
              </w:rPr>
              <w:t>For other purposes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DB" w14:textId="77777777" w:rsidR="00E546F5" w:rsidRDefault="00951CE2">
            <w:pPr>
              <w:pStyle w:val="NormalinTable"/>
            </w:pPr>
            <w:r>
              <w:t>0.0%</w:t>
            </w:r>
          </w:p>
        </w:tc>
      </w:tr>
      <w:tr w:rsidR="00E546F5" w14:paraId="59101B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DD" w14:textId="77777777" w:rsidR="00E546F5" w:rsidRDefault="00951CE2">
            <w:pPr>
              <w:pStyle w:val="NormalinTable"/>
            </w:pPr>
            <w:r>
              <w:rPr>
                <w:rFonts w:eastAsia="Times New Roman"/>
                <w:color w:val="000000"/>
                <w:lang w:eastAsia="en-GB"/>
              </w:rPr>
              <w:t>2711129100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DE" w14:textId="77777777" w:rsidR="00E546F5" w:rsidRDefault="00951CE2">
            <w:pPr>
              <w:pStyle w:val="Tier1"/>
            </w:pPr>
            <w:r>
              <w:rPr>
                <w:rFonts w:eastAsia="Times New Roman"/>
                <w:color w:val="000000"/>
                <w:lang w:eastAsia="en-GB"/>
              </w:rPr>
              <w:t>Petroleum gases and other gaseous hydrocarbons</w:t>
            </w:r>
            <w:r>
              <w:rPr>
                <w:rFonts w:eastAsia="Times New Roman"/>
                <w:color w:val="000000"/>
                <w:lang w:eastAsia="en-GB"/>
              </w:rPr>
              <w:br/>
            </w:r>
            <w:r>
              <w:rPr>
                <w:rFonts w:eastAsia="Times New Roman"/>
                <w:color w:val="000000"/>
                <w:lang w:eastAsia="en-GB"/>
              </w:rPr>
              <w:t>Liquefied</w:t>
            </w:r>
            <w:r>
              <w:rPr>
                <w:rFonts w:eastAsia="Times New Roman"/>
                <w:color w:val="000000"/>
                <w:lang w:eastAsia="en-GB"/>
              </w:rPr>
              <w:br/>
            </w:r>
            <w:r>
              <w:rPr>
                <w:rFonts w:eastAsia="Times New Roman"/>
                <w:color w:val="000000"/>
                <w:lang w:eastAsia="en-GB"/>
              </w:rPr>
              <w:t>Propane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For </w:t>
            </w:r>
            <w:r>
              <w:rPr>
                <w:rFonts w:eastAsia="Times New Roman"/>
                <w:color w:val="000000"/>
                <w:lang w:eastAsia="en-GB"/>
              </w:rPr>
              <w:t>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DF" w14:textId="77777777" w:rsidR="00E546F5" w:rsidRDefault="00951CE2">
            <w:pPr>
              <w:pStyle w:val="NormalinTable"/>
            </w:pPr>
            <w:r>
              <w:t>0.0%</w:t>
            </w:r>
          </w:p>
        </w:tc>
      </w:tr>
      <w:tr w:rsidR="00E546F5" w14:paraId="59101B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E1" w14:textId="77777777" w:rsidR="00E546F5" w:rsidRDefault="00951CE2">
            <w:pPr>
              <w:pStyle w:val="NormalinTable"/>
            </w:pPr>
            <w:r>
              <w:rPr>
                <w:rFonts w:eastAsia="Times New Roman"/>
                <w:color w:val="000000"/>
                <w:lang w:eastAsia="en-GB"/>
              </w:rPr>
              <w:t>2711129300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E2" w14:textId="77777777" w:rsidR="00E546F5" w:rsidRDefault="00951CE2">
            <w:pPr>
              <w:pStyle w:val="Tier1"/>
            </w:pPr>
            <w:r>
              <w:rPr>
                <w:rFonts w:eastAsia="Times New Roman"/>
                <w:color w:val="000000"/>
                <w:lang w:eastAsia="en-GB"/>
              </w:rPr>
              <w:t>Petroleum gases and other gaseous hydrocarbons</w:t>
            </w:r>
            <w:r>
              <w:rPr>
                <w:rFonts w:eastAsia="Times New Roman"/>
                <w:color w:val="000000"/>
                <w:lang w:eastAsia="en-GB"/>
              </w:rPr>
              <w:br/>
            </w:r>
            <w:r>
              <w:rPr>
                <w:rFonts w:eastAsia="Times New Roman"/>
                <w:color w:val="000000"/>
                <w:lang w:eastAsia="en-GB"/>
              </w:rPr>
              <w:t>Liquefied</w:t>
            </w:r>
            <w:r>
              <w:rPr>
                <w:rFonts w:eastAsia="Times New Roman"/>
                <w:color w:val="000000"/>
                <w:lang w:eastAsia="en-GB"/>
              </w:rPr>
              <w:br/>
            </w:r>
            <w:r>
              <w:rPr>
                <w:rFonts w:eastAsia="Times New Roman"/>
                <w:color w:val="000000"/>
                <w:lang w:eastAsia="en-GB"/>
              </w:rPr>
              <w:t>Propane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undergoing chemical transformation by a process other than those specified in respect of subheading 2711 12 91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E3" w14:textId="77777777" w:rsidR="00E546F5" w:rsidRDefault="00951CE2">
            <w:pPr>
              <w:pStyle w:val="NormalinTable"/>
            </w:pPr>
            <w:r>
              <w:t>0.0%</w:t>
            </w:r>
          </w:p>
        </w:tc>
      </w:tr>
      <w:tr w:rsidR="00E546F5" w14:paraId="59101B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E5" w14:textId="77777777" w:rsidR="00E546F5" w:rsidRDefault="00951CE2">
            <w:pPr>
              <w:pStyle w:val="NormalinTable"/>
            </w:pPr>
            <w:r>
              <w:t>2711129400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E6" w14:textId="77777777" w:rsidR="00E546F5" w:rsidRDefault="00951CE2">
            <w:pPr>
              <w:pStyle w:val="Tier1"/>
            </w:pPr>
            <w:r>
              <w:t>Petrol</w:t>
            </w:r>
            <w:r>
              <w:t>eum gases and other gaseous hydrocarbons</w:t>
            </w:r>
          </w:p>
          <w:p w14:paraId="59101BE7" w14:textId="77777777" w:rsidR="00E546F5" w:rsidRDefault="00951CE2">
            <w:pPr>
              <w:pStyle w:val="Tier2"/>
            </w:pPr>
            <w:r>
              <w:t>-</w:t>
            </w:r>
            <w:r>
              <w:tab/>
              <w:t>Liquefied</w:t>
            </w:r>
          </w:p>
          <w:p w14:paraId="59101BE8" w14:textId="77777777" w:rsidR="00E546F5" w:rsidRDefault="00951CE2">
            <w:pPr>
              <w:pStyle w:val="Tier3"/>
            </w:pPr>
            <w:r>
              <w:t>-</w:t>
            </w:r>
            <w:r>
              <w:tab/>
              <w:t>-</w:t>
            </w:r>
            <w:r>
              <w:tab/>
              <w:t>Propane</w:t>
            </w:r>
          </w:p>
          <w:p w14:paraId="59101BE9" w14:textId="77777777" w:rsidR="00E546F5" w:rsidRDefault="00951CE2">
            <w:pPr>
              <w:pStyle w:val="Tier4"/>
            </w:pPr>
            <w:r>
              <w:t>-</w:t>
            </w:r>
            <w:r>
              <w:tab/>
              <w:t>-</w:t>
            </w:r>
            <w:r>
              <w:tab/>
              <w:t>-</w:t>
            </w:r>
            <w:r>
              <w:tab/>
              <w:t>Other</w:t>
            </w:r>
          </w:p>
          <w:p w14:paraId="59101BEA" w14:textId="77777777" w:rsidR="00E546F5" w:rsidRDefault="00951CE2">
            <w:pPr>
              <w:pStyle w:val="Tier5"/>
            </w:pPr>
            <w:r>
              <w:t>-</w:t>
            </w:r>
            <w:r>
              <w:tab/>
              <w:t>-</w:t>
            </w:r>
            <w:r>
              <w:tab/>
              <w:t>-</w:t>
            </w:r>
            <w:r>
              <w:tab/>
              <w:t>-</w:t>
            </w:r>
            <w:r>
              <w:tab/>
              <w:t>For other purposes</w:t>
            </w:r>
          </w:p>
          <w:p w14:paraId="59101BEB" w14:textId="77777777" w:rsidR="00E546F5" w:rsidRDefault="00951CE2">
            <w:pPr>
              <w:pStyle w:val="Tier6"/>
            </w:pPr>
            <w:r>
              <w:t>-</w:t>
            </w:r>
            <w:r>
              <w:tab/>
              <w:t>-</w:t>
            </w:r>
            <w:r>
              <w:tab/>
              <w:t>-</w:t>
            </w:r>
            <w:r>
              <w:tab/>
              <w:t>-</w:t>
            </w:r>
            <w:r>
              <w:tab/>
              <w:t>-</w:t>
            </w:r>
            <w:r>
              <w:tab/>
              <w:t>Of a purity exceeding 90% but of less than 99%</w:t>
            </w:r>
          </w:p>
          <w:p w14:paraId="59101BEC"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1BED" w14:textId="77777777" w:rsidR="00E546F5" w:rsidRDefault="00951CE2">
            <w:pPr>
              <w:pStyle w:val="Tier6Bullet"/>
            </w:pPr>
            <w:r>
              <w:tab/>
            </w:r>
            <w:r>
              <w:tab/>
            </w:r>
            <w:r>
              <w:tab/>
            </w:r>
            <w:r>
              <w:tab/>
            </w:r>
            <w:r>
              <w:tab/>
              <w:t>-</w:t>
            </w:r>
            <w:r>
              <w:tab/>
              <w:t>for fitting to or equipping such ships, boats or other vessels;</w:t>
            </w:r>
          </w:p>
          <w:p w14:paraId="59101BEE"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1BEF" w14:textId="77777777" w:rsidR="00E546F5" w:rsidRDefault="00951CE2">
            <w:pPr>
              <w:pStyle w:val="Tier6Bullet"/>
            </w:pPr>
            <w:r>
              <w:tab/>
            </w:r>
            <w:r>
              <w:tab/>
            </w:r>
            <w:r>
              <w:tab/>
            </w:r>
            <w:r>
              <w:tab/>
            </w:r>
            <w:r>
              <w:tab/>
              <w:t>-</w:t>
            </w:r>
            <w:r>
              <w:tab/>
              <w:t>for equipping the above platforms;</w:t>
            </w:r>
          </w:p>
          <w:p w14:paraId="59101BF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F1" w14:textId="77777777" w:rsidR="00E546F5" w:rsidRDefault="00951CE2">
            <w:pPr>
              <w:pStyle w:val="NormalinTable"/>
            </w:pPr>
            <w:r>
              <w:t>0.0%</w:t>
            </w:r>
          </w:p>
        </w:tc>
      </w:tr>
      <w:tr w:rsidR="00E546F5" w14:paraId="59101C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BF3" w14:textId="77777777" w:rsidR="00E546F5" w:rsidRDefault="00951CE2">
            <w:pPr>
              <w:pStyle w:val="NormalinTable"/>
            </w:pPr>
            <w:r>
              <w:t>2711129700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BF4" w14:textId="77777777" w:rsidR="00E546F5" w:rsidRDefault="00951CE2">
            <w:pPr>
              <w:pStyle w:val="Tier1"/>
            </w:pPr>
            <w:r>
              <w:t>Petroleum gases and other gaseous hydrocarbons</w:t>
            </w:r>
          </w:p>
          <w:p w14:paraId="59101BF5" w14:textId="77777777" w:rsidR="00E546F5" w:rsidRDefault="00951CE2">
            <w:pPr>
              <w:pStyle w:val="Tier2"/>
            </w:pPr>
            <w:r>
              <w:t>-</w:t>
            </w:r>
            <w:r>
              <w:tab/>
              <w:t>Liquefied</w:t>
            </w:r>
          </w:p>
          <w:p w14:paraId="59101BF6" w14:textId="77777777" w:rsidR="00E546F5" w:rsidRDefault="00951CE2">
            <w:pPr>
              <w:pStyle w:val="Tier3"/>
            </w:pPr>
            <w:r>
              <w:t>-</w:t>
            </w:r>
            <w:r>
              <w:tab/>
              <w:t>-</w:t>
            </w:r>
            <w:r>
              <w:tab/>
              <w:t>Propane</w:t>
            </w:r>
          </w:p>
          <w:p w14:paraId="59101BF7" w14:textId="77777777" w:rsidR="00E546F5" w:rsidRDefault="00951CE2">
            <w:pPr>
              <w:pStyle w:val="Tier4"/>
            </w:pPr>
            <w:r>
              <w:t>-</w:t>
            </w:r>
            <w:r>
              <w:tab/>
              <w:t>-</w:t>
            </w:r>
            <w:r>
              <w:tab/>
              <w:t>-</w:t>
            </w:r>
            <w:r>
              <w:tab/>
              <w:t>Other</w:t>
            </w:r>
          </w:p>
          <w:p w14:paraId="59101BF8" w14:textId="77777777" w:rsidR="00E546F5" w:rsidRDefault="00951CE2">
            <w:pPr>
              <w:pStyle w:val="Tier5"/>
            </w:pPr>
            <w:r>
              <w:t>-</w:t>
            </w:r>
            <w:r>
              <w:tab/>
              <w:t>-</w:t>
            </w:r>
            <w:r>
              <w:tab/>
              <w:t>-</w:t>
            </w:r>
            <w:r>
              <w:tab/>
              <w:t>-</w:t>
            </w:r>
            <w:r>
              <w:tab/>
              <w:t>For other purposes</w:t>
            </w:r>
          </w:p>
          <w:p w14:paraId="59101BF9" w14:textId="77777777" w:rsidR="00E546F5" w:rsidRDefault="00951CE2">
            <w:pPr>
              <w:pStyle w:val="Tier6"/>
            </w:pPr>
            <w:r>
              <w:t>-</w:t>
            </w:r>
            <w:r>
              <w:tab/>
              <w:t>-</w:t>
            </w:r>
            <w:r>
              <w:tab/>
              <w:t>-</w:t>
            </w:r>
            <w:r>
              <w:tab/>
              <w:t>-</w:t>
            </w:r>
            <w:r>
              <w:tab/>
              <w:t>-</w:t>
            </w:r>
            <w:r>
              <w:tab/>
              <w:t>Other</w:t>
            </w:r>
          </w:p>
          <w:p w14:paraId="59101BFA"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1BFB" w14:textId="77777777" w:rsidR="00E546F5" w:rsidRDefault="00951CE2">
            <w:pPr>
              <w:pStyle w:val="Tier6Bullet"/>
            </w:pPr>
            <w:r>
              <w:tab/>
            </w:r>
            <w:r>
              <w:tab/>
            </w:r>
            <w:r>
              <w:tab/>
            </w:r>
            <w:r>
              <w:tab/>
            </w:r>
            <w:r>
              <w:tab/>
              <w:t>-</w:t>
            </w:r>
            <w:r>
              <w:tab/>
              <w:t>for fitting to or equipping such ships, boats or other vessels;</w:t>
            </w:r>
          </w:p>
          <w:p w14:paraId="59101BF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1BFD" w14:textId="77777777" w:rsidR="00E546F5" w:rsidRDefault="00951CE2">
            <w:pPr>
              <w:pStyle w:val="Tier6Bullet"/>
            </w:pPr>
            <w:r>
              <w:tab/>
            </w:r>
            <w:r>
              <w:tab/>
            </w:r>
            <w:r>
              <w:tab/>
            </w:r>
            <w:r>
              <w:tab/>
            </w:r>
            <w:r>
              <w:tab/>
              <w:t>-</w:t>
            </w:r>
            <w:r>
              <w:tab/>
              <w:t>for equipping the above platforms;</w:t>
            </w:r>
          </w:p>
          <w:p w14:paraId="59101BF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BFF" w14:textId="77777777" w:rsidR="00E546F5" w:rsidRDefault="00951CE2">
            <w:pPr>
              <w:pStyle w:val="NormalinTable"/>
            </w:pPr>
            <w:r>
              <w:t>0.0%</w:t>
            </w:r>
          </w:p>
        </w:tc>
      </w:tr>
      <w:tr w:rsidR="00E546F5" w14:paraId="59101C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01" w14:textId="77777777" w:rsidR="00E546F5" w:rsidRDefault="00951CE2">
            <w:pPr>
              <w:pStyle w:val="NormalinTable"/>
            </w:pPr>
            <w:r>
              <w:t>2711130000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02" w14:textId="77777777" w:rsidR="00E546F5" w:rsidRDefault="00951CE2">
            <w:pPr>
              <w:pStyle w:val="Tier1"/>
            </w:pPr>
            <w:r>
              <w:t xml:space="preserve">Petroleum gases and other </w:t>
            </w:r>
            <w:r>
              <w:t>gaseous hydrocarbons</w:t>
            </w:r>
          </w:p>
          <w:p w14:paraId="59101C03" w14:textId="77777777" w:rsidR="00E546F5" w:rsidRDefault="00951CE2">
            <w:pPr>
              <w:pStyle w:val="Tier2"/>
            </w:pPr>
            <w:r>
              <w:t>-</w:t>
            </w:r>
            <w:r>
              <w:tab/>
              <w:t>Liquefied</w:t>
            </w:r>
          </w:p>
          <w:p w14:paraId="59101C04" w14:textId="77777777" w:rsidR="00E546F5" w:rsidRDefault="00951CE2">
            <w:pPr>
              <w:pStyle w:val="Tier3"/>
            </w:pPr>
            <w:r>
              <w:t>-</w:t>
            </w:r>
            <w:r>
              <w:tab/>
              <w:t>-</w:t>
            </w:r>
            <w:r>
              <w:tab/>
              <w:t>Butanes</w:t>
            </w:r>
          </w:p>
          <w:p w14:paraId="59101C0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C06" w14:textId="77777777" w:rsidR="00E546F5" w:rsidRDefault="00951CE2">
            <w:pPr>
              <w:pStyle w:val="Tier3Bullet"/>
            </w:pPr>
            <w:r>
              <w:tab/>
            </w:r>
            <w:r>
              <w:tab/>
              <w:t>-</w:t>
            </w:r>
            <w:r>
              <w:tab/>
              <w:t xml:space="preserve">for fitting to or equipping such ships, boats or </w:t>
            </w:r>
            <w:r>
              <w:t>other vessels;</w:t>
            </w:r>
          </w:p>
          <w:p w14:paraId="59101C07"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1C08" w14:textId="77777777" w:rsidR="00E546F5" w:rsidRDefault="00951CE2">
            <w:pPr>
              <w:pStyle w:val="Tier3Bullet"/>
            </w:pPr>
            <w:r>
              <w:tab/>
            </w:r>
            <w:r>
              <w:tab/>
              <w:t>-</w:t>
            </w:r>
            <w:r>
              <w:tab/>
              <w:t xml:space="preserve">for </w:t>
            </w:r>
            <w:r>
              <w:t>equipping the above platforms;</w:t>
            </w:r>
          </w:p>
          <w:p w14:paraId="59101C0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0A" w14:textId="77777777" w:rsidR="00E546F5" w:rsidRDefault="00951CE2">
            <w:pPr>
              <w:pStyle w:val="NormalinTable"/>
            </w:pPr>
            <w:r>
              <w:t>0.0%</w:t>
            </w:r>
          </w:p>
        </w:tc>
      </w:tr>
      <w:tr w:rsidR="00E546F5" w14:paraId="59101C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0C" w14:textId="77777777" w:rsidR="00E546F5" w:rsidRDefault="00951CE2">
            <w:pPr>
              <w:pStyle w:val="NormalinTable"/>
            </w:pPr>
            <w:r>
              <w:t>2711140000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0D" w14:textId="77777777" w:rsidR="00E546F5" w:rsidRDefault="00951CE2">
            <w:pPr>
              <w:pStyle w:val="Tier1"/>
            </w:pPr>
            <w:r>
              <w:t>Petroleum gases and other gaseous hydrocarbons</w:t>
            </w:r>
          </w:p>
          <w:p w14:paraId="59101C0E" w14:textId="77777777" w:rsidR="00E546F5" w:rsidRDefault="00951CE2">
            <w:pPr>
              <w:pStyle w:val="Tier2"/>
            </w:pPr>
            <w:r>
              <w:t>-</w:t>
            </w:r>
            <w:r>
              <w:tab/>
              <w:t>Liquefied</w:t>
            </w:r>
          </w:p>
          <w:p w14:paraId="59101C0F" w14:textId="77777777" w:rsidR="00E546F5" w:rsidRDefault="00951CE2">
            <w:pPr>
              <w:pStyle w:val="Tier3"/>
            </w:pPr>
            <w:r>
              <w:t>-</w:t>
            </w:r>
            <w:r>
              <w:tab/>
              <w:t>-</w:t>
            </w:r>
            <w:r>
              <w:tab/>
              <w:t>Ethylene, propylene, butylene and butadiene</w:t>
            </w:r>
          </w:p>
          <w:p w14:paraId="59101C10"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1C11" w14:textId="77777777" w:rsidR="00E546F5" w:rsidRDefault="00951CE2">
            <w:pPr>
              <w:pStyle w:val="Tier3Bullet"/>
            </w:pPr>
            <w:r>
              <w:tab/>
            </w:r>
            <w:r>
              <w:tab/>
              <w:t>-</w:t>
            </w:r>
            <w:r>
              <w:tab/>
              <w:t>for fitting to or equipping such ships, boats or other vessels;</w:t>
            </w:r>
          </w:p>
          <w:p w14:paraId="59101C12"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1C13" w14:textId="77777777" w:rsidR="00E546F5" w:rsidRDefault="00951CE2">
            <w:pPr>
              <w:pStyle w:val="Tier3Bullet"/>
            </w:pPr>
            <w:r>
              <w:tab/>
            </w:r>
            <w:r>
              <w:tab/>
              <w:t>-</w:t>
            </w:r>
            <w:r>
              <w:tab/>
              <w:t>for equipping the above platforms;</w:t>
            </w:r>
          </w:p>
          <w:p w14:paraId="59101C14"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15" w14:textId="77777777" w:rsidR="00E546F5" w:rsidRDefault="00951CE2">
            <w:pPr>
              <w:pStyle w:val="NormalinTable"/>
            </w:pPr>
            <w:r>
              <w:t>0.0%</w:t>
            </w:r>
          </w:p>
        </w:tc>
      </w:tr>
      <w:tr w:rsidR="00E546F5" w14:paraId="59101C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17" w14:textId="77777777" w:rsidR="00E546F5" w:rsidRDefault="00951CE2">
            <w:pPr>
              <w:pStyle w:val="NormalinTable"/>
            </w:pPr>
            <w:r>
              <w:t>2711190000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18" w14:textId="77777777" w:rsidR="00E546F5" w:rsidRDefault="00951CE2">
            <w:pPr>
              <w:pStyle w:val="Tier1"/>
            </w:pPr>
            <w:r>
              <w:t>Petroleum gases and other gaseous hydrocarbons</w:t>
            </w:r>
          </w:p>
          <w:p w14:paraId="59101C19" w14:textId="77777777" w:rsidR="00E546F5" w:rsidRDefault="00951CE2">
            <w:pPr>
              <w:pStyle w:val="Tier2"/>
            </w:pPr>
            <w:r>
              <w:t>-</w:t>
            </w:r>
            <w:r>
              <w:tab/>
              <w:t>Liquefied</w:t>
            </w:r>
          </w:p>
          <w:p w14:paraId="59101C1A" w14:textId="77777777" w:rsidR="00E546F5" w:rsidRDefault="00951CE2">
            <w:pPr>
              <w:pStyle w:val="Tier3"/>
            </w:pPr>
            <w:r>
              <w:t>-</w:t>
            </w:r>
            <w:r>
              <w:tab/>
              <w:t>-</w:t>
            </w:r>
            <w:r>
              <w:tab/>
              <w:t>Other</w:t>
            </w:r>
          </w:p>
          <w:p w14:paraId="59101C1B"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1C1C" w14:textId="77777777" w:rsidR="00E546F5" w:rsidRDefault="00951CE2">
            <w:pPr>
              <w:pStyle w:val="Tier3Bullet"/>
            </w:pPr>
            <w:r>
              <w:tab/>
            </w:r>
            <w:r>
              <w:tab/>
              <w:t>-</w:t>
            </w:r>
            <w:r>
              <w:tab/>
              <w:t>for fitting to or equipping such ships, boats or other vessels;</w:t>
            </w:r>
          </w:p>
          <w:p w14:paraId="59101C1D"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1C1E" w14:textId="77777777" w:rsidR="00E546F5" w:rsidRDefault="00951CE2">
            <w:pPr>
              <w:pStyle w:val="Tier3Bullet"/>
            </w:pPr>
            <w:r>
              <w:tab/>
            </w:r>
            <w:r>
              <w:tab/>
              <w:t>-</w:t>
            </w:r>
            <w:r>
              <w:tab/>
              <w:t>for equipping the above platforms;</w:t>
            </w:r>
          </w:p>
          <w:p w14:paraId="59101C1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20" w14:textId="77777777" w:rsidR="00E546F5" w:rsidRDefault="00951CE2">
            <w:pPr>
              <w:pStyle w:val="NormalinTable"/>
            </w:pPr>
            <w:r>
              <w:t>0.0%</w:t>
            </w:r>
          </w:p>
        </w:tc>
      </w:tr>
      <w:tr w:rsidR="00E546F5" w14:paraId="59101C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22" w14:textId="77777777" w:rsidR="00E546F5" w:rsidRDefault="00951CE2">
            <w:pPr>
              <w:pStyle w:val="NormalinTable"/>
            </w:pPr>
            <w:r>
              <w:t>2711210000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23" w14:textId="77777777" w:rsidR="00E546F5" w:rsidRDefault="00951CE2">
            <w:pPr>
              <w:pStyle w:val="Tier1"/>
            </w:pPr>
            <w:r>
              <w:t>Petroleum gases and other gaseous hydrocarbons</w:t>
            </w:r>
          </w:p>
          <w:p w14:paraId="59101C24" w14:textId="77777777" w:rsidR="00E546F5" w:rsidRDefault="00951CE2">
            <w:pPr>
              <w:pStyle w:val="Tier2"/>
            </w:pPr>
            <w:r>
              <w:t>-</w:t>
            </w:r>
            <w:r>
              <w:tab/>
              <w:t xml:space="preserve">In </w:t>
            </w:r>
            <w:r>
              <w:t>gaseous state</w:t>
            </w:r>
          </w:p>
          <w:p w14:paraId="59101C25" w14:textId="77777777" w:rsidR="00E546F5" w:rsidRDefault="00951CE2">
            <w:pPr>
              <w:pStyle w:val="Tier3"/>
            </w:pPr>
            <w:r>
              <w:t>-</w:t>
            </w:r>
            <w:r>
              <w:tab/>
              <w:t>-</w:t>
            </w:r>
            <w:r>
              <w:tab/>
              <w:t>Natural gas</w:t>
            </w:r>
          </w:p>
          <w:p w14:paraId="59101C2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C27" w14:textId="77777777" w:rsidR="00E546F5" w:rsidRDefault="00951CE2">
            <w:pPr>
              <w:pStyle w:val="Tier3Bullet"/>
            </w:pPr>
            <w:r>
              <w:tab/>
            </w:r>
            <w:r>
              <w:tab/>
              <w:t>-</w:t>
            </w:r>
            <w:r>
              <w:tab/>
              <w:t>for fitting to or equipping such ships, boats or other vessels;</w:t>
            </w:r>
          </w:p>
          <w:p w14:paraId="59101C28" w14:textId="77777777" w:rsidR="00E546F5" w:rsidRDefault="00951CE2">
            <w:pPr>
              <w:pStyle w:val="Tier3Bullet"/>
            </w:pP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14:paraId="59101C29" w14:textId="77777777" w:rsidR="00E546F5" w:rsidRDefault="00951CE2">
            <w:pPr>
              <w:pStyle w:val="Tier3Bullet"/>
            </w:pPr>
            <w:r>
              <w:tab/>
            </w:r>
            <w:r>
              <w:tab/>
              <w:t>-</w:t>
            </w:r>
            <w:r>
              <w:tab/>
              <w:t>for equipping the above platfor</w:t>
            </w:r>
            <w:r>
              <w:t>ms;</w:t>
            </w:r>
          </w:p>
          <w:p w14:paraId="59101C2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2B" w14:textId="77777777" w:rsidR="00E546F5" w:rsidRDefault="00951CE2">
            <w:pPr>
              <w:pStyle w:val="NormalinTable"/>
            </w:pPr>
            <w:r>
              <w:t>0.0%</w:t>
            </w:r>
          </w:p>
        </w:tc>
      </w:tr>
      <w:tr w:rsidR="00E546F5" w14:paraId="59101C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2D" w14:textId="77777777" w:rsidR="00E546F5" w:rsidRDefault="00951CE2">
            <w:pPr>
              <w:pStyle w:val="NormalinTable"/>
            </w:pPr>
            <w:r>
              <w:t>2711290000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2E" w14:textId="77777777" w:rsidR="00E546F5" w:rsidRDefault="00951CE2">
            <w:pPr>
              <w:pStyle w:val="Tier1"/>
            </w:pPr>
            <w:r>
              <w:t>Petroleum gases and other gaseous hydrocarbons</w:t>
            </w:r>
          </w:p>
          <w:p w14:paraId="59101C2F" w14:textId="77777777" w:rsidR="00E546F5" w:rsidRDefault="00951CE2">
            <w:pPr>
              <w:pStyle w:val="Tier2"/>
            </w:pPr>
            <w:r>
              <w:t>-</w:t>
            </w:r>
            <w:r>
              <w:tab/>
              <w:t>In gaseous state</w:t>
            </w:r>
          </w:p>
          <w:p w14:paraId="59101C30" w14:textId="77777777" w:rsidR="00E546F5" w:rsidRDefault="00951CE2">
            <w:pPr>
              <w:pStyle w:val="Tier3"/>
            </w:pPr>
            <w:r>
              <w:t>-</w:t>
            </w:r>
            <w:r>
              <w:tab/>
              <w:t>-</w:t>
            </w:r>
            <w:r>
              <w:tab/>
              <w:t>Other</w:t>
            </w:r>
          </w:p>
          <w:p w14:paraId="59101C31"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1C32" w14:textId="77777777" w:rsidR="00E546F5" w:rsidRDefault="00951CE2">
            <w:pPr>
              <w:pStyle w:val="Tier3Bullet"/>
            </w:pPr>
            <w:r>
              <w:tab/>
            </w:r>
            <w:r>
              <w:tab/>
              <w:t>-</w:t>
            </w:r>
            <w:r>
              <w:tab/>
              <w:t>for fitting to or equipping such ships, boats or other vessels;</w:t>
            </w:r>
          </w:p>
          <w:p w14:paraId="59101C33"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1C34" w14:textId="77777777" w:rsidR="00E546F5" w:rsidRDefault="00951CE2">
            <w:pPr>
              <w:pStyle w:val="Tier3Bullet"/>
            </w:pPr>
            <w:r>
              <w:tab/>
            </w:r>
            <w:r>
              <w:tab/>
              <w:t>-</w:t>
            </w:r>
            <w:r>
              <w:tab/>
              <w:t>for equipping the above platforms;</w:t>
            </w:r>
          </w:p>
          <w:p w14:paraId="59101C3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36" w14:textId="77777777" w:rsidR="00E546F5" w:rsidRDefault="00951CE2">
            <w:pPr>
              <w:pStyle w:val="NormalinTable"/>
            </w:pPr>
            <w:r>
              <w:t>0.0%</w:t>
            </w:r>
          </w:p>
        </w:tc>
      </w:tr>
    </w:tbl>
    <w:p w14:paraId="59101C38" w14:textId="77777777" w:rsidR="00E546F5" w:rsidRDefault="00951CE2">
      <w:pPr>
        <w:pStyle w:val="Heading1"/>
      </w:pPr>
      <w:r>
        <w:t xml:space="preserve">Chapter 28 : Inorganic </w:t>
      </w:r>
      <w:r>
        <w:t>Chemicals; Organic or Inorganic Compounds of Precious Metals, of Rare-Earth Metals, of Radioactive Elements or of Isotopes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C3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C3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C3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C3B" w14:textId="77777777" w:rsidR="00E546F5" w:rsidRDefault="00951CE2">
            <w:pPr>
              <w:pStyle w:val="NormalinTable"/>
              <w:rPr>
                <w:b/>
                <w:bCs w:val="0"/>
                <w:color w:val="FFFFFF"/>
              </w:rPr>
            </w:pPr>
            <w:r>
              <w:rPr>
                <w:b/>
                <w:bCs w:val="0"/>
                <w:color w:val="FFFFFF"/>
              </w:rPr>
              <w:t>Duty expression</w:t>
            </w:r>
          </w:p>
        </w:tc>
      </w:tr>
      <w:tr w:rsidR="00E546F5" w14:paraId="59101C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3D" w14:textId="77777777" w:rsidR="00E546F5" w:rsidRDefault="00951CE2">
            <w:pPr>
              <w:pStyle w:val="NormalinTable"/>
            </w:pPr>
            <w:r>
              <w:t>2804000000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3E" w14:textId="77777777" w:rsidR="00E546F5" w:rsidRDefault="00951CE2">
            <w:pPr>
              <w:pStyle w:val="Tier1"/>
            </w:pPr>
            <w:r>
              <w:t>Hydrogen, rare gases and other non-metals</w:t>
            </w:r>
          </w:p>
          <w:p w14:paraId="59101C3F" w14:textId="77777777" w:rsidR="00E546F5" w:rsidRDefault="00951CE2">
            <w:pPr>
              <w:pStyle w:val="Tier1Bullet"/>
            </w:pPr>
            <w:r>
              <w:t>-</w:t>
            </w:r>
            <w:r>
              <w:tab/>
              <w:t xml:space="preserve">use by, or on </w:t>
            </w:r>
            <w:r>
              <w:t>behalf of, the UK Armed Forces, individually or in cooperation with other States</w:t>
            </w:r>
          </w:p>
          <w:p w14:paraId="59101C40" w14:textId="77777777" w:rsidR="00E546F5" w:rsidRDefault="00951CE2">
            <w:pPr>
              <w:pStyle w:val="Tier1Bullet"/>
            </w:pPr>
            <w:r>
              <w:tab/>
              <w:t>a) for defending the territorial integrity of the United Kingdom, or</w:t>
            </w:r>
          </w:p>
          <w:p w14:paraId="59101C41" w14:textId="77777777" w:rsidR="00E546F5" w:rsidRDefault="00951CE2">
            <w:pPr>
              <w:pStyle w:val="Tier1Bullet"/>
            </w:pPr>
            <w:r>
              <w:tab/>
              <w:t>b) in participating in international peace-keeping or support operations, or</w:t>
            </w:r>
          </w:p>
          <w:p w14:paraId="59101C42" w14:textId="77777777" w:rsidR="00E546F5" w:rsidRDefault="00951CE2">
            <w:pPr>
              <w:pStyle w:val="Tier1Bullet"/>
            </w:pPr>
            <w:r>
              <w:tab/>
              <w:t>c) for other military purp</w:t>
            </w:r>
            <w:r>
              <w:t>oses like the protection of nationals of the United Kingdom from social or military unrest or,</w:t>
            </w:r>
          </w:p>
          <w:p w14:paraId="59101C43" w14:textId="77777777" w:rsidR="00E546F5" w:rsidRDefault="00951CE2">
            <w:pPr>
              <w:pStyle w:val="Tier1Bullet"/>
            </w:pPr>
            <w:r>
              <w:tab/>
              <w:t>d) for training purposes, or</w:t>
            </w:r>
          </w:p>
          <w:p w14:paraId="59101C44"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45" w14:textId="77777777" w:rsidR="00E546F5" w:rsidRDefault="00951CE2">
            <w:pPr>
              <w:pStyle w:val="NormalinTable"/>
            </w:pPr>
            <w:r>
              <w:t>0.0%</w:t>
            </w:r>
          </w:p>
        </w:tc>
      </w:tr>
      <w:tr w:rsidR="00E546F5" w14:paraId="59101C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47" w14:textId="77777777" w:rsidR="00E546F5" w:rsidRDefault="00951CE2">
            <w:pPr>
              <w:pStyle w:val="NormalinTable"/>
            </w:pPr>
            <w:r>
              <w:t>2804100000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48" w14:textId="77777777" w:rsidR="00E546F5" w:rsidRDefault="00951CE2">
            <w:pPr>
              <w:pStyle w:val="Tier1"/>
            </w:pPr>
            <w:r>
              <w:t>Hydrogen, rare gases and other non-metals</w:t>
            </w:r>
          </w:p>
          <w:p w14:paraId="59101C49" w14:textId="77777777" w:rsidR="00E546F5" w:rsidRDefault="00951CE2">
            <w:pPr>
              <w:pStyle w:val="Tier2"/>
            </w:pPr>
            <w:r>
              <w:t>-</w:t>
            </w:r>
            <w:r>
              <w:tab/>
              <w:t>Hydrogen</w:t>
            </w:r>
          </w:p>
          <w:p w14:paraId="59101C4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C4B" w14:textId="77777777" w:rsidR="00E546F5" w:rsidRDefault="00951CE2">
            <w:pPr>
              <w:pStyle w:val="Tier2Bullet"/>
            </w:pPr>
            <w:r>
              <w:tab/>
              <w:t>-</w:t>
            </w:r>
            <w:r>
              <w:tab/>
              <w:t>for fitting to or equipping such ships, b</w:t>
            </w:r>
            <w:r>
              <w:t>oats or other vessels;</w:t>
            </w:r>
          </w:p>
          <w:p w14:paraId="59101C4C"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1C4D" w14:textId="77777777" w:rsidR="00E546F5" w:rsidRDefault="00951CE2">
            <w:pPr>
              <w:pStyle w:val="Tier2Bullet"/>
            </w:pPr>
            <w:r>
              <w:tab/>
              <w:t>-</w:t>
            </w:r>
            <w:r>
              <w:tab/>
              <w:t>f</w:t>
            </w:r>
            <w:r>
              <w:t>or equipping the above platforms;</w:t>
            </w:r>
          </w:p>
          <w:p w14:paraId="59101C4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4F" w14:textId="77777777" w:rsidR="00E546F5" w:rsidRDefault="00951CE2">
            <w:pPr>
              <w:pStyle w:val="NormalinTable"/>
            </w:pPr>
            <w:r>
              <w:t>0.0%</w:t>
            </w:r>
          </w:p>
        </w:tc>
      </w:tr>
      <w:tr w:rsidR="00E546F5" w14:paraId="59101C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51" w14:textId="77777777" w:rsidR="00E546F5" w:rsidRDefault="00951CE2">
            <w:pPr>
              <w:pStyle w:val="NormalinTable"/>
            </w:pPr>
            <w:r>
              <w:t>2804210000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52" w14:textId="77777777" w:rsidR="00E546F5" w:rsidRDefault="00951CE2">
            <w:pPr>
              <w:pStyle w:val="Tier1"/>
            </w:pPr>
            <w:r>
              <w:t>Hydrogen, rare gases and other non-metals</w:t>
            </w:r>
          </w:p>
          <w:p w14:paraId="59101C53" w14:textId="77777777" w:rsidR="00E546F5" w:rsidRDefault="00951CE2">
            <w:pPr>
              <w:pStyle w:val="Tier2"/>
            </w:pPr>
            <w:r>
              <w:t>-</w:t>
            </w:r>
            <w:r>
              <w:tab/>
              <w:t>Rare gases</w:t>
            </w:r>
          </w:p>
          <w:p w14:paraId="59101C54" w14:textId="77777777" w:rsidR="00E546F5" w:rsidRDefault="00951CE2">
            <w:pPr>
              <w:pStyle w:val="Tier3"/>
            </w:pPr>
            <w:r>
              <w:t>-</w:t>
            </w:r>
            <w:r>
              <w:tab/>
              <w:t>-</w:t>
            </w:r>
            <w:r>
              <w:tab/>
              <w:t>Argon</w:t>
            </w:r>
          </w:p>
          <w:p w14:paraId="59101C55"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1C56" w14:textId="77777777" w:rsidR="00E546F5" w:rsidRDefault="00951CE2">
            <w:pPr>
              <w:pStyle w:val="Tier3Bullet"/>
            </w:pPr>
            <w:r>
              <w:tab/>
            </w:r>
            <w:r>
              <w:tab/>
              <w:t>-</w:t>
            </w:r>
            <w:r>
              <w:tab/>
              <w:t>for fitting to or equipping such ships, boats or other vessels;</w:t>
            </w:r>
          </w:p>
          <w:p w14:paraId="59101C57"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1C58" w14:textId="77777777" w:rsidR="00E546F5" w:rsidRDefault="00951CE2">
            <w:pPr>
              <w:pStyle w:val="Tier3Bullet"/>
            </w:pPr>
            <w:r>
              <w:tab/>
            </w:r>
            <w:r>
              <w:tab/>
              <w:t>-</w:t>
            </w:r>
            <w:r>
              <w:tab/>
              <w:t>for equipping the above platforms;</w:t>
            </w:r>
          </w:p>
          <w:p w14:paraId="59101C5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5A" w14:textId="77777777" w:rsidR="00E546F5" w:rsidRDefault="00951CE2">
            <w:pPr>
              <w:pStyle w:val="NormalinTable"/>
            </w:pPr>
            <w:r>
              <w:t>0.0%</w:t>
            </w:r>
          </w:p>
        </w:tc>
      </w:tr>
      <w:tr w:rsidR="00E546F5" w14:paraId="59101C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5C" w14:textId="77777777" w:rsidR="00E546F5" w:rsidRDefault="00951CE2">
            <w:pPr>
              <w:pStyle w:val="NormalinTable"/>
            </w:pPr>
            <w:r>
              <w:t>2804290000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5D" w14:textId="77777777" w:rsidR="00E546F5" w:rsidRDefault="00951CE2">
            <w:pPr>
              <w:pStyle w:val="Tier1"/>
            </w:pPr>
            <w:r>
              <w:t>Hydrogen, rare gases and other non-metals</w:t>
            </w:r>
          </w:p>
          <w:p w14:paraId="59101C5E" w14:textId="77777777" w:rsidR="00E546F5" w:rsidRDefault="00951CE2">
            <w:pPr>
              <w:pStyle w:val="Tier2"/>
            </w:pPr>
            <w:r>
              <w:t>-</w:t>
            </w:r>
            <w:r>
              <w:tab/>
              <w:t>Rare gases</w:t>
            </w:r>
          </w:p>
          <w:p w14:paraId="59101C5F" w14:textId="77777777" w:rsidR="00E546F5" w:rsidRDefault="00951CE2">
            <w:pPr>
              <w:pStyle w:val="Tier3"/>
            </w:pPr>
            <w:r>
              <w:t>-</w:t>
            </w:r>
            <w:r>
              <w:tab/>
              <w:t>-</w:t>
            </w:r>
            <w:r>
              <w:tab/>
              <w:t>Other</w:t>
            </w:r>
          </w:p>
          <w:p w14:paraId="59101C6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C61" w14:textId="77777777" w:rsidR="00E546F5" w:rsidRDefault="00951CE2">
            <w:pPr>
              <w:pStyle w:val="Tier3Bullet"/>
            </w:pPr>
            <w:r>
              <w:tab/>
            </w:r>
            <w:r>
              <w:tab/>
              <w:t>-</w:t>
            </w:r>
            <w:r>
              <w:tab/>
              <w:t>for fitting to or equipping</w:t>
            </w:r>
            <w:r>
              <w:t xml:space="preserve"> such ships, boats or other vessels;</w:t>
            </w:r>
          </w:p>
          <w:p w14:paraId="59101C6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1C63" w14:textId="77777777" w:rsidR="00E546F5" w:rsidRDefault="00951CE2">
            <w:pPr>
              <w:pStyle w:val="Tier3Bullet"/>
            </w:pPr>
            <w:r>
              <w:tab/>
            </w:r>
            <w:r>
              <w:tab/>
              <w:t>-</w:t>
            </w:r>
            <w:r>
              <w:tab/>
              <w:t>for equipping the above platforms;</w:t>
            </w:r>
          </w:p>
          <w:p w14:paraId="59101C6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65" w14:textId="77777777" w:rsidR="00E546F5" w:rsidRDefault="00951CE2">
            <w:pPr>
              <w:pStyle w:val="NormalinTable"/>
            </w:pPr>
            <w:r>
              <w:t>0.0%</w:t>
            </w:r>
          </w:p>
        </w:tc>
      </w:tr>
      <w:tr w:rsidR="00E546F5" w14:paraId="59101C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67" w14:textId="77777777" w:rsidR="00E546F5" w:rsidRDefault="00951CE2">
            <w:pPr>
              <w:pStyle w:val="NormalinTable"/>
            </w:pPr>
            <w:r>
              <w:t>2804300000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68" w14:textId="77777777" w:rsidR="00E546F5" w:rsidRDefault="00951CE2">
            <w:pPr>
              <w:pStyle w:val="Tier1"/>
            </w:pPr>
            <w:r>
              <w:t>Hydrogen, rare gases and other non-metals</w:t>
            </w:r>
          </w:p>
          <w:p w14:paraId="59101C69" w14:textId="77777777" w:rsidR="00E546F5" w:rsidRDefault="00951CE2">
            <w:pPr>
              <w:pStyle w:val="Tier2"/>
            </w:pPr>
            <w:r>
              <w:t>-</w:t>
            </w:r>
            <w:r>
              <w:tab/>
              <w:t>Nitrogen</w:t>
            </w:r>
          </w:p>
          <w:p w14:paraId="59101C6A" w14:textId="77777777" w:rsidR="00E546F5" w:rsidRDefault="00951CE2">
            <w:pPr>
              <w:pStyle w:val="Tier2Bullet"/>
            </w:pPr>
            <w:r>
              <w:tab/>
              <w:t>-</w:t>
            </w:r>
            <w:r>
              <w:tab/>
              <w:t xml:space="preserve">for incorporation in ships, boats or other vessels </w:t>
            </w:r>
            <w:r>
              <w:t>listed in Table 1, for the purposes of their construction, repair, maintenance or conversion;</w:t>
            </w:r>
          </w:p>
          <w:p w14:paraId="59101C6B" w14:textId="77777777" w:rsidR="00E546F5" w:rsidRDefault="00951CE2">
            <w:pPr>
              <w:pStyle w:val="Tier2Bullet"/>
            </w:pPr>
            <w:r>
              <w:tab/>
              <w:t>-</w:t>
            </w:r>
            <w:r>
              <w:tab/>
              <w:t>for fitting to or equipping such ships, boats or other vessels;</w:t>
            </w:r>
          </w:p>
          <w:p w14:paraId="59101C6C" w14:textId="77777777" w:rsidR="00E546F5" w:rsidRDefault="00951CE2">
            <w:pPr>
              <w:pStyle w:val="Tier2Bullet"/>
            </w:pPr>
            <w:r>
              <w:tab/>
              <w:t>-</w:t>
            </w:r>
            <w:r>
              <w:tab/>
              <w:t>for incorporation, for the purposes of their construction, repair, maintenance or conversion</w:t>
            </w:r>
            <w:r>
              <w:t>, in drilling or production platforms listed below: fixed, of subheading ex 8430 49 or floating or submersible of subheading 8905 20;</w:t>
            </w:r>
          </w:p>
          <w:p w14:paraId="59101C6D" w14:textId="77777777" w:rsidR="00E546F5" w:rsidRDefault="00951CE2">
            <w:pPr>
              <w:pStyle w:val="Tier2Bullet"/>
            </w:pPr>
            <w:r>
              <w:tab/>
              <w:t>-</w:t>
            </w:r>
            <w:r>
              <w:tab/>
              <w:t>for equipping the above platforms;</w:t>
            </w:r>
          </w:p>
          <w:p w14:paraId="59101C6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6F" w14:textId="77777777" w:rsidR="00E546F5" w:rsidRDefault="00951CE2">
            <w:pPr>
              <w:pStyle w:val="NormalinTable"/>
            </w:pPr>
            <w:r>
              <w:t>0.0%</w:t>
            </w:r>
          </w:p>
        </w:tc>
      </w:tr>
      <w:tr w:rsidR="00E546F5" w14:paraId="59101C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71" w14:textId="77777777" w:rsidR="00E546F5" w:rsidRDefault="00951CE2">
            <w:pPr>
              <w:pStyle w:val="NormalinTable"/>
            </w:pPr>
            <w:r>
              <w:t>2804400000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72" w14:textId="77777777" w:rsidR="00E546F5" w:rsidRDefault="00951CE2">
            <w:pPr>
              <w:pStyle w:val="Tier1"/>
            </w:pPr>
            <w:r>
              <w:t>Hydrogen, rare gases and other non-metals</w:t>
            </w:r>
          </w:p>
          <w:p w14:paraId="59101C73" w14:textId="77777777" w:rsidR="00E546F5" w:rsidRDefault="00951CE2">
            <w:pPr>
              <w:pStyle w:val="Tier2"/>
            </w:pPr>
            <w:r>
              <w:t>-</w:t>
            </w:r>
            <w:r>
              <w:tab/>
              <w:t>Oxygen</w:t>
            </w:r>
          </w:p>
          <w:p w14:paraId="59101C74"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C75" w14:textId="77777777" w:rsidR="00E546F5" w:rsidRDefault="00951CE2">
            <w:pPr>
              <w:pStyle w:val="Tier2Bullet"/>
            </w:pPr>
            <w:r>
              <w:tab/>
              <w:t>-</w:t>
            </w:r>
            <w:r>
              <w:tab/>
              <w:t xml:space="preserve">for fitting to or equipping such </w:t>
            </w:r>
            <w:r>
              <w:t>ships, boats or other vessels;</w:t>
            </w:r>
          </w:p>
          <w:p w14:paraId="59101C76"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1C77" w14:textId="77777777" w:rsidR="00E546F5" w:rsidRDefault="00951CE2">
            <w:pPr>
              <w:pStyle w:val="Tier2Bullet"/>
            </w:pPr>
            <w:r>
              <w:tab/>
              <w:t>-</w:t>
            </w:r>
            <w:r>
              <w:tab/>
              <w:t>for equipping the above platforms;</w:t>
            </w:r>
          </w:p>
          <w:p w14:paraId="59101C7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79" w14:textId="77777777" w:rsidR="00E546F5" w:rsidRDefault="00951CE2">
            <w:pPr>
              <w:pStyle w:val="NormalinTable"/>
            </w:pPr>
            <w:r>
              <w:t>0.0%</w:t>
            </w:r>
          </w:p>
        </w:tc>
      </w:tr>
      <w:tr w:rsidR="00E546F5" w14:paraId="59101C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7B" w14:textId="77777777" w:rsidR="00E546F5" w:rsidRDefault="00951CE2">
            <w:pPr>
              <w:pStyle w:val="NormalinTable"/>
            </w:pPr>
            <w:r>
              <w:t>2806000000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7C" w14:textId="77777777" w:rsidR="00E546F5" w:rsidRDefault="00951CE2">
            <w:pPr>
              <w:pStyle w:val="Tier1"/>
            </w:pPr>
            <w:r>
              <w:t>Hydrogen chloride (hydrochloric acid); chlorosulphuric acid</w:t>
            </w:r>
          </w:p>
          <w:p w14:paraId="59101C7D"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1C7E" w14:textId="77777777" w:rsidR="00E546F5" w:rsidRDefault="00951CE2">
            <w:pPr>
              <w:pStyle w:val="Tier1Bullet"/>
            </w:pPr>
            <w:r>
              <w:t>-</w:t>
            </w:r>
            <w:r>
              <w:tab/>
              <w:t>for fitting to or equipping such ships, boats or other vessels;</w:t>
            </w:r>
          </w:p>
          <w:p w14:paraId="59101C7F"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1C80" w14:textId="77777777" w:rsidR="00E546F5" w:rsidRDefault="00951CE2">
            <w:pPr>
              <w:pStyle w:val="Tier1Bullet"/>
            </w:pPr>
            <w:r>
              <w:t>-</w:t>
            </w:r>
            <w:r>
              <w:tab/>
              <w:t>for equipping the above platforms;</w:t>
            </w:r>
          </w:p>
          <w:p w14:paraId="59101C8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82" w14:textId="77777777" w:rsidR="00E546F5" w:rsidRDefault="00951CE2">
            <w:pPr>
              <w:pStyle w:val="NormalinTable"/>
            </w:pPr>
            <w:r>
              <w:t>0.0%</w:t>
            </w:r>
          </w:p>
        </w:tc>
      </w:tr>
      <w:tr w:rsidR="00E546F5" w14:paraId="59101C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84" w14:textId="77777777" w:rsidR="00E546F5" w:rsidRDefault="00951CE2">
            <w:pPr>
              <w:pStyle w:val="NormalinTable"/>
            </w:pPr>
            <w:r>
              <w:t>2807000000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85" w14:textId="77777777" w:rsidR="00E546F5" w:rsidRDefault="00951CE2">
            <w:pPr>
              <w:pStyle w:val="Tier1"/>
            </w:pPr>
            <w:r>
              <w:t>Sulphuric a</w:t>
            </w:r>
            <w:r>
              <w:t>cid; oleum</w:t>
            </w:r>
          </w:p>
          <w:p w14:paraId="59101C86" w14:textId="77777777" w:rsidR="00E546F5" w:rsidRDefault="00951CE2">
            <w:pPr>
              <w:pStyle w:val="Tier1Bullet"/>
            </w:pPr>
            <w:r>
              <w:t>-</w:t>
            </w:r>
            <w:r>
              <w:tab/>
              <w:t>for incorporation in ships, boats or other vessels listed in Table 1, for the purposes of their construction, repair, maintenance or conversion;</w:t>
            </w:r>
          </w:p>
          <w:p w14:paraId="59101C87" w14:textId="77777777" w:rsidR="00E546F5" w:rsidRDefault="00951CE2">
            <w:pPr>
              <w:pStyle w:val="Tier1Bullet"/>
            </w:pPr>
            <w:r>
              <w:t>-</w:t>
            </w:r>
            <w:r>
              <w:tab/>
              <w:t>for fitting to or equipping such ships, boats or other vessels;</w:t>
            </w:r>
          </w:p>
          <w:p w14:paraId="59101C88" w14:textId="77777777" w:rsidR="00E546F5" w:rsidRDefault="00951CE2">
            <w:pPr>
              <w:pStyle w:val="Tier1Bullet"/>
            </w:pPr>
            <w:r>
              <w:t>-</w:t>
            </w:r>
            <w:r>
              <w:tab/>
              <w:t>for incorporation, for the pur</w:t>
            </w:r>
            <w:r>
              <w:t>poses of their construction, repair, maintenance or conversion, in drilling or production platforms listed below: fixed, of subheading ex 8430 49 or floating or submersible of subheading 8905 20;</w:t>
            </w:r>
          </w:p>
          <w:p w14:paraId="59101C89" w14:textId="77777777" w:rsidR="00E546F5" w:rsidRDefault="00951CE2">
            <w:pPr>
              <w:pStyle w:val="Tier1Bullet"/>
            </w:pPr>
            <w:r>
              <w:t>-</w:t>
            </w:r>
            <w:r>
              <w:tab/>
              <w:t>for equipping the above platforms;</w:t>
            </w:r>
          </w:p>
          <w:p w14:paraId="59101C8A" w14:textId="77777777" w:rsidR="00E546F5" w:rsidRDefault="00951CE2">
            <w:pPr>
              <w:pStyle w:val="Tier1Bullet"/>
            </w:pPr>
            <w:r>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8B" w14:textId="77777777" w:rsidR="00E546F5" w:rsidRDefault="00951CE2">
            <w:pPr>
              <w:pStyle w:val="NormalinTable"/>
            </w:pPr>
            <w:r>
              <w:t>0.0%</w:t>
            </w:r>
          </w:p>
        </w:tc>
      </w:tr>
      <w:tr w:rsidR="00E546F5" w14:paraId="59101C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8D" w14:textId="77777777" w:rsidR="00E546F5" w:rsidRDefault="00951CE2">
            <w:pPr>
              <w:pStyle w:val="NormalinTable"/>
            </w:pPr>
            <w:r>
              <w:t>2808000000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8E" w14:textId="77777777" w:rsidR="00E546F5" w:rsidRDefault="00951CE2">
            <w:pPr>
              <w:pStyle w:val="Tier1"/>
            </w:pPr>
            <w:r>
              <w:t>Nitric acid; sulphonitric acids</w:t>
            </w:r>
          </w:p>
          <w:p w14:paraId="59101C8F" w14:textId="77777777" w:rsidR="00E546F5" w:rsidRDefault="00951CE2">
            <w:pPr>
              <w:pStyle w:val="Tier1Bullet"/>
            </w:pPr>
            <w:r>
              <w:t>-</w:t>
            </w:r>
            <w:r>
              <w:tab/>
              <w:t>for incorporation in ships, boats or other vessels listed in Table 1, for the purposes of their construction, repair, maintenance or conversion;</w:t>
            </w:r>
          </w:p>
          <w:p w14:paraId="59101C90" w14:textId="77777777" w:rsidR="00E546F5" w:rsidRDefault="00951CE2">
            <w:pPr>
              <w:pStyle w:val="Tier1Bullet"/>
            </w:pPr>
            <w:r>
              <w:t>-</w:t>
            </w:r>
            <w:r>
              <w:tab/>
              <w:t>for</w:t>
            </w:r>
            <w:r>
              <w:t xml:space="preserve"> fitting to or equipping such ships, boats or other vessels;</w:t>
            </w:r>
          </w:p>
          <w:p w14:paraId="59101C9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w:t>
            </w:r>
            <w:r>
              <w:t>bmersible of subheading 8905 20;</w:t>
            </w:r>
          </w:p>
          <w:p w14:paraId="59101C92" w14:textId="77777777" w:rsidR="00E546F5" w:rsidRDefault="00951CE2">
            <w:pPr>
              <w:pStyle w:val="Tier1Bullet"/>
            </w:pPr>
            <w:r>
              <w:t>-</w:t>
            </w:r>
            <w:r>
              <w:tab/>
              <w:t>for equipping the above platforms;</w:t>
            </w:r>
          </w:p>
          <w:p w14:paraId="59101C9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94" w14:textId="77777777" w:rsidR="00E546F5" w:rsidRDefault="00951CE2">
            <w:pPr>
              <w:pStyle w:val="NormalinTable"/>
            </w:pPr>
            <w:r>
              <w:t>0.0%</w:t>
            </w:r>
          </w:p>
        </w:tc>
      </w:tr>
      <w:tr w:rsidR="00E546F5" w14:paraId="59101C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96" w14:textId="77777777" w:rsidR="00E546F5" w:rsidRDefault="00951CE2">
            <w:pPr>
              <w:pStyle w:val="NormalinTable"/>
            </w:pPr>
            <w:r>
              <w:t>2809000000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97" w14:textId="77777777" w:rsidR="00E546F5" w:rsidRDefault="00951CE2">
            <w:pPr>
              <w:pStyle w:val="Tier1"/>
            </w:pPr>
            <w:r>
              <w:t xml:space="preserve">Diphosphorus pentaoxide; phosphoric acid; polyphosphoric acids, whether or not chemically </w:t>
            </w:r>
            <w:r>
              <w:t>defined</w:t>
            </w:r>
          </w:p>
          <w:p w14:paraId="59101C98" w14:textId="77777777" w:rsidR="00E546F5" w:rsidRDefault="00951CE2">
            <w:pPr>
              <w:pStyle w:val="Tier1Bullet"/>
            </w:pPr>
            <w:r>
              <w:t>-</w:t>
            </w:r>
            <w:r>
              <w:tab/>
              <w:t>for incorporation in ships, boats or other vessels listed in Table 1, for the purposes of their construction, repair, maintenance or conversion;</w:t>
            </w:r>
          </w:p>
          <w:p w14:paraId="59101C99" w14:textId="77777777" w:rsidR="00E546F5" w:rsidRDefault="00951CE2">
            <w:pPr>
              <w:pStyle w:val="Tier1Bullet"/>
            </w:pPr>
            <w:r>
              <w:t>-</w:t>
            </w:r>
            <w:r>
              <w:tab/>
              <w:t>for fitting to or equipping such ships, boats or other vessels;</w:t>
            </w:r>
          </w:p>
          <w:p w14:paraId="59101C9A" w14:textId="77777777" w:rsidR="00E546F5" w:rsidRDefault="00951CE2">
            <w:pPr>
              <w:pStyle w:val="Tier1Bullet"/>
            </w:pPr>
            <w:r>
              <w:t>-</w:t>
            </w:r>
            <w:r>
              <w:tab/>
              <w:t>for incorporation, for the purpos</w:t>
            </w:r>
            <w:r>
              <w:t>es of their construction, repair, maintenance or conversion, in drilling or production platforms listed below: fixed, of subheading ex 8430 49 or floating or submersible of subheading 8905 20;</w:t>
            </w:r>
          </w:p>
          <w:p w14:paraId="59101C9B" w14:textId="77777777" w:rsidR="00E546F5" w:rsidRDefault="00951CE2">
            <w:pPr>
              <w:pStyle w:val="Tier1Bullet"/>
            </w:pPr>
            <w:r>
              <w:t>-</w:t>
            </w:r>
            <w:r>
              <w:tab/>
              <w:t>for equipping the above platforms;</w:t>
            </w:r>
          </w:p>
          <w:p w14:paraId="59101C9C" w14:textId="77777777" w:rsidR="00E546F5" w:rsidRDefault="00951CE2">
            <w:pPr>
              <w:pStyle w:val="Tier1Bullet"/>
            </w:pPr>
            <w:r>
              <w:t>-</w:t>
            </w:r>
            <w:r>
              <w:tab/>
              <w:t>for linking these drilli</w:t>
            </w:r>
            <w:r>
              <w:t>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9D" w14:textId="77777777" w:rsidR="00E546F5" w:rsidRDefault="00951CE2">
            <w:pPr>
              <w:pStyle w:val="NormalinTable"/>
            </w:pPr>
            <w:r>
              <w:t>0.0%</w:t>
            </w:r>
          </w:p>
        </w:tc>
      </w:tr>
      <w:tr w:rsidR="00E546F5" w14:paraId="59101C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9F" w14:textId="77777777" w:rsidR="00E546F5" w:rsidRDefault="00951CE2">
            <w:pPr>
              <w:pStyle w:val="NormalinTable"/>
            </w:pPr>
            <w:r>
              <w:t>2810000000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A0" w14:textId="77777777" w:rsidR="00E546F5" w:rsidRDefault="00951CE2">
            <w:pPr>
              <w:pStyle w:val="Tier1"/>
            </w:pPr>
            <w:r>
              <w:t>Oxides of boron; boric acids</w:t>
            </w:r>
          </w:p>
          <w:p w14:paraId="59101CA1" w14:textId="77777777" w:rsidR="00E546F5" w:rsidRDefault="00951CE2">
            <w:pPr>
              <w:pStyle w:val="Tier1Bullet"/>
            </w:pPr>
            <w:r>
              <w:t>-</w:t>
            </w:r>
            <w:r>
              <w:tab/>
              <w:t>for incorporation in ships, boats or other vessels listed in Table 1, for the purposes of their construction, repair, maintenance or conversion;</w:t>
            </w:r>
          </w:p>
          <w:p w14:paraId="59101CA2" w14:textId="77777777" w:rsidR="00E546F5" w:rsidRDefault="00951CE2">
            <w:pPr>
              <w:pStyle w:val="Tier1Bullet"/>
            </w:pPr>
            <w:r>
              <w:t>-</w:t>
            </w:r>
            <w:r>
              <w:tab/>
              <w:t xml:space="preserve">for fitting to or </w:t>
            </w:r>
            <w:r>
              <w:t>equipping such ships, boats or other vessels;</w:t>
            </w:r>
          </w:p>
          <w:p w14:paraId="59101CA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1CA4" w14:textId="77777777" w:rsidR="00E546F5" w:rsidRDefault="00951CE2">
            <w:pPr>
              <w:pStyle w:val="Tier1Bullet"/>
            </w:pPr>
            <w:r>
              <w:t>-</w:t>
            </w:r>
            <w:r>
              <w:tab/>
              <w:t>for equipping the above platforms;</w:t>
            </w:r>
          </w:p>
          <w:p w14:paraId="59101CA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A6" w14:textId="77777777" w:rsidR="00E546F5" w:rsidRDefault="00951CE2">
            <w:pPr>
              <w:pStyle w:val="NormalinTable"/>
            </w:pPr>
            <w:r>
              <w:t>0.0%</w:t>
            </w:r>
          </w:p>
        </w:tc>
      </w:tr>
      <w:tr w:rsidR="00E546F5" w14:paraId="59101C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A8" w14:textId="77777777" w:rsidR="00E546F5" w:rsidRDefault="00951CE2">
            <w:pPr>
              <w:pStyle w:val="NormalinTable"/>
            </w:pPr>
            <w:r>
              <w:t>2811110000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A9" w14:textId="77777777" w:rsidR="00E546F5" w:rsidRDefault="00951CE2">
            <w:pPr>
              <w:pStyle w:val="Tier1"/>
            </w:pPr>
            <w:r>
              <w:t>Other inorganic acids and other inorganic oxygen compounds of non-metals</w:t>
            </w:r>
          </w:p>
          <w:p w14:paraId="59101CAA" w14:textId="77777777" w:rsidR="00E546F5" w:rsidRDefault="00951CE2">
            <w:pPr>
              <w:pStyle w:val="Tier2"/>
            </w:pPr>
            <w:r>
              <w:t>-</w:t>
            </w:r>
            <w:r>
              <w:tab/>
              <w:t>Other inorganic acids</w:t>
            </w:r>
          </w:p>
          <w:p w14:paraId="59101CAB" w14:textId="77777777" w:rsidR="00E546F5" w:rsidRDefault="00951CE2">
            <w:pPr>
              <w:pStyle w:val="Tier3"/>
            </w:pPr>
            <w:r>
              <w:t>-</w:t>
            </w:r>
            <w:r>
              <w:tab/>
              <w:t>-</w:t>
            </w:r>
            <w:r>
              <w:tab/>
            </w:r>
            <w:r>
              <w:t>Hydrogen fluoride (hydrofluoric acid)</w:t>
            </w:r>
          </w:p>
          <w:p w14:paraId="59101CA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CAD" w14:textId="77777777" w:rsidR="00E546F5" w:rsidRDefault="00951CE2">
            <w:pPr>
              <w:pStyle w:val="Tier3Bullet"/>
            </w:pPr>
            <w:r>
              <w:tab/>
            </w:r>
            <w:r>
              <w:tab/>
              <w:t>-</w:t>
            </w:r>
            <w:r>
              <w:tab/>
              <w:t xml:space="preserve">for fitting to or equipping such ships, boats or other </w:t>
            </w:r>
            <w:r>
              <w:t>vessels;</w:t>
            </w:r>
          </w:p>
          <w:p w14:paraId="59101CA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1CAF" w14:textId="77777777" w:rsidR="00E546F5" w:rsidRDefault="00951CE2">
            <w:pPr>
              <w:pStyle w:val="Tier3Bullet"/>
            </w:pPr>
            <w:r>
              <w:tab/>
            </w:r>
            <w:r>
              <w:tab/>
              <w:t>-</w:t>
            </w:r>
            <w:r>
              <w:tab/>
              <w:t>for equipping</w:t>
            </w:r>
            <w:r>
              <w:t xml:space="preserve"> the above platforms;</w:t>
            </w:r>
          </w:p>
          <w:p w14:paraId="59101CB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B1" w14:textId="77777777" w:rsidR="00E546F5" w:rsidRDefault="00951CE2">
            <w:pPr>
              <w:pStyle w:val="NormalinTable"/>
            </w:pPr>
            <w:r>
              <w:t>0.0%</w:t>
            </w:r>
          </w:p>
        </w:tc>
      </w:tr>
      <w:tr w:rsidR="00E546F5" w14:paraId="59101C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B3" w14:textId="77777777" w:rsidR="00E546F5" w:rsidRDefault="00951CE2">
            <w:pPr>
              <w:pStyle w:val="NormalinTable"/>
            </w:pPr>
            <w:r>
              <w:t>2811120000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B4" w14:textId="77777777" w:rsidR="00E546F5" w:rsidRDefault="00951CE2">
            <w:pPr>
              <w:pStyle w:val="Tier1"/>
            </w:pPr>
            <w:r>
              <w:t>Other inorganic acids and other inorganic oxygen compounds of non-metals</w:t>
            </w:r>
          </w:p>
          <w:p w14:paraId="59101CB5" w14:textId="77777777" w:rsidR="00E546F5" w:rsidRDefault="00951CE2">
            <w:pPr>
              <w:pStyle w:val="Tier2"/>
            </w:pPr>
            <w:r>
              <w:t>-</w:t>
            </w:r>
            <w:r>
              <w:tab/>
              <w:t>Other inorganic acids</w:t>
            </w:r>
          </w:p>
          <w:p w14:paraId="59101CB6" w14:textId="77777777" w:rsidR="00E546F5" w:rsidRDefault="00951CE2">
            <w:pPr>
              <w:pStyle w:val="Tier3"/>
            </w:pPr>
            <w:r>
              <w:t>-</w:t>
            </w:r>
            <w:r>
              <w:tab/>
              <w:t>-</w:t>
            </w:r>
            <w:r>
              <w:tab/>
              <w:t>Hydrogen cyanide (hydrocyanic acid)</w:t>
            </w:r>
          </w:p>
          <w:p w14:paraId="59101CB7" w14:textId="77777777" w:rsidR="00E546F5" w:rsidRDefault="00951CE2">
            <w:pPr>
              <w:pStyle w:val="Tier3Bullet"/>
            </w:pPr>
            <w:r>
              <w:tab/>
            </w:r>
            <w:r>
              <w:tab/>
              <w:t>-</w:t>
            </w:r>
            <w:r>
              <w:tab/>
            </w:r>
            <w:r>
              <w:t>for incorporation in ships, boats or other vessels listed in Table 1, for the purposes of their construction, repair, maintenance or conversion;</w:t>
            </w:r>
          </w:p>
          <w:p w14:paraId="59101CB8" w14:textId="77777777" w:rsidR="00E546F5" w:rsidRDefault="00951CE2">
            <w:pPr>
              <w:pStyle w:val="Tier3Bullet"/>
            </w:pPr>
            <w:r>
              <w:tab/>
            </w:r>
            <w:r>
              <w:tab/>
              <w:t>-</w:t>
            </w:r>
            <w:r>
              <w:tab/>
              <w:t>for fitting to or equipping such ships, boats or other vessels;</w:t>
            </w:r>
          </w:p>
          <w:p w14:paraId="59101CB9"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1CBA" w14:textId="77777777" w:rsidR="00E546F5" w:rsidRDefault="00951CE2">
            <w:pPr>
              <w:pStyle w:val="Tier3Bullet"/>
            </w:pPr>
            <w:r>
              <w:tab/>
            </w:r>
            <w:r>
              <w:tab/>
              <w:t>-</w:t>
            </w:r>
            <w:r>
              <w:tab/>
              <w:t>for equipping the above platforms;</w:t>
            </w:r>
          </w:p>
          <w:p w14:paraId="59101CBB"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BC" w14:textId="77777777" w:rsidR="00E546F5" w:rsidRDefault="00951CE2">
            <w:pPr>
              <w:pStyle w:val="NormalinTable"/>
            </w:pPr>
            <w:r>
              <w:t>0.0%</w:t>
            </w:r>
          </w:p>
        </w:tc>
      </w:tr>
      <w:tr w:rsidR="00E546F5" w14:paraId="59101C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BE" w14:textId="77777777" w:rsidR="00E546F5" w:rsidRDefault="00951CE2">
            <w:pPr>
              <w:pStyle w:val="NormalinTable"/>
            </w:pPr>
            <w:r>
              <w:t>2811191000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BF" w14:textId="77777777" w:rsidR="00E546F5" w:rsidRDefault="00951CE2">
            <w:pPr>
              <w:pStyle w:val="Tier1"/>
            </w:pPr>
            <w:r>
              <w:t>Other inorganic acids and other inorganic oxygen compounds of non-metals</w:t>
            </w:r>
          </w:p>
          <w:p w14:paraId="59101CC0" w14:textId="77777777" w:rsidR="00E546F5" w:rsidRDefault="00951CE2">
            <w:pPr>
              <w:pStyle w:val="Tier2"/>
            </w:pPr>
            <w:r>
              <w:t>-</w:t>
            </w:r>
            <w:r>
              <w:tab/>
              <w:t>Other inorganic acids</w:t>
            </w:r>
          </w:p>
          <w:p w14:paraId="59101CC1" w14:textId="77777777" w:rsidR="00E546F5" w:rsidRDefault="00951CE2">
            <w:pPr>
              <w:pStyle w:val="Tier3"/>
            </w:pPr>
            <w:r>
              <w:t>-</w:t>
            </w:r>
            <w:r>
              <w:tab/>
              <w:t>-</w:t>
            </w:r>
            <w:r>
              <w:tab/>
              <w:t>Other</w:t>
            </w:r>
          </w:p>
          <w:p w14:paraId="59101CC2" w14:textId="77777777" w:rsidR="00E546F5" w:rsidRDefault="00951CE2">
            <w:pPr>
              <w:pStyle w:val="Tier4"/>
            </w:pPr>
            <w:r>
              <w:t>-</w:t>
            </w:r>
            <w:r>
              <w:tab/>
              <w:t>-</w:t>
            </w:r>
            <w:r>
              <w:tab/>
              <w:t>-</w:t>
            </w:r>
            <w:r>
              <w:tab/>
              <w:t>Hydrogen bromide (hydrobromic acid)</w:t>
            </w:r>
          </w:p>
          <w:p w14:paraId="59101CC3"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1CC4" w14:textId="77777777" w:rsidR="00E546F5" w:rsidRDefault="00951CE2">
            <w:pPr>
              <w:pStyle w:val="Tier4Bullet"/>
            </w:pPr>
            <w:r>
              <w:tab/>
            </w:r>
            <w:r>
              <w:tab/>
            </w:r>
            <w:r>
              <w:tab/>
              <w:t>-</w:t>
            </w:r>
            <w:r>
              <w:tab/>
              <w:t>for fitting to or equipping such ships, boats or other vessels;</w:t>
            </w:r>
          </w:p>
          <w:p w14:paraId="59101CC5"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1CC6" w14:textId="77777777" w:rsidR="00E546F5" w:rsidRDefault="00951CE2">
            <w:pPr>
              <w:pStyle w:val="Tier4Bullet"/>
            </w:pPr>
            <w:r>
              <w:tab/>
            </w:r>
            <w:r>
              <w:tab/>
            </w:r>
            <w:r>
              <w:tab/>
              <w:t>-</w:t>
            </w:r>
            <w:r>
              <w:tab/>
              <w:t>for equipping the above platforms;</w:t>
            </w:r>
          </w:p>
          <w:p w14:paraId="59101CC7"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C8" w14:textId="77777777" w:rsidR="00E546F5" w:rsidRDefault="00951CE2">
            <w:pPr>
              <w:pStyle w:val="NormalinTable"/>
            </w:pPr>
            <w:r>
              <w:t>0.0%</w:t>
            </w:r>
          </w:p>
        </w:tc>
      </w:tr>
      <w:tr w:rsidR="00E546F5" w14:paraId="59101C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CA" w14:textId="77777777" w:rsidR="00E546F5" w:rsidRDefault="00951CE2">
            <w:pPr>
              <w:pStyle w:val="NormalinTable"/>
            </w:pPr>
            <w:r>
              <w:t>2811198010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CB" w14:textId="77777777" w:rsidR="00E546F5" w:rsidRDefault="00951CE2">
            <w:pPr>
              <w:pStyle w:val="Tier1"/>
            </w:pPr>
            <w:r>
              <w:t>Other inorganic acids and other inorganic oxygen compounds of non-metals</w:t>
            </w:r>
          </w:p>
          <w:p w14:paraId="59101CCC" w14:textId="77777777" w:rsidR="00E546F5" w:rsidRDefault="00951CE2">
            <w:pPr>
              <w:pStyle w:val="Tier2"/>
            </w:pPr>
            <w:r>
              <w:t>-</w:t>
            </w:r>
            <w:r>
              <w:tab/>
              <w:t>Other inorganic acids</w:t>
            </w:r>
          </w:p>
          <w:p w14:paraId="59101CCD" w14:textId="77777777" w:rsidR="00E546F5" w:rsidRDefault="00951CE2">
            <w:pPr>
              <w:pStyle w:val="Tier3"/>
            </w:pPr>
            <w:r>
              <w:t>-</w:t>
            </w:r>
            <w:r>
              <w:tab/>
              <w:t>-</w:t>
            </w:r>
            <w:r>
              <w:tab/>
              <w:t>Other</w:t>
            </w:r>
          </w:p>
          <w:p w14:paraId="59101CCE" w14:textId="77777777" w:rsidR="00E546F5" w:rsidRDefault="00951CE2">
            <w:pPr>
              <w:pStyle w:val="Tier4"/>
            </w:pPr>
            <w:r>
              <w:t>-</w:t>
            </w:r>
            <w:r>
              <w:tab/>
              <w:t>-</w:t>
            </w:r>
            <w:r>
              <w:tab/>
              <w:t>-</w:t>
            </w:r>
            <w:r>
              <w:tab/>
              <w:t>Other</w:t>
            </w:r>
          </w:p>
          <w:p w14:paraId="59101CCF" w14:textId="77777777" w:rsidR="00E546F5" w:rsidRDefault="00951CE2">
            <w:pPr>
              <w:pStyle w:val="Tier5"/>
            </w:pPr>
            <w:r>
              <w:t>-</w:t>
            </w:r>
            <w:r>
              <w:tab/>
              <w:t>-</w:t>
            </w:r>
            <w:r>
              <w:tab/>
              <w:t>-</w:t>
            </w:r>
            <w:r>
              <w:tab/>
              <w:t>-</w:t>
            </w:r>
            <w:r>
              <w:tab/>
              <w:t>Sulphamidic acid (CAS RN 5329-14-6)</w:t>
            </w:r>
          </w:p>
          <w:p w14:paraId="59101CD0"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1CD1" w14:textId="77777777" w:rsidR="00E546F5" w:rsidRDefault="00951CE2">
            <w:pPr>
              <w:pStyle w:val="Tier5Bullet"/>
            </w:pPr>
            <w:r>
              <w:tab/>
            </w:r>
            <w:r>
              <w:tab/>
            </w:r>
            <w:r>
              <w:tab/>
            </w:r>
            <w:r>
              <w:tab/>
              <w:t>-</w:t>
            </w:r>
            <w:r>
              <w:tab/>
              <w:t>for fitting to or equipping such ships, boats or other vessels;</w:t>
            </w:r>
          </w:p>
          <w:p w14:paraId="59101CD2" w14:textId="77777777" w:rsidR="00E546F5" w:rsidRDefault="00951CE2">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1CD3" w14:textId="77777777" w:rsidR="00E546F5" w:rsidRDefault="00951CE2">
            <w:pPr>
              <w:pStyle w:val="Tier5Bullet"/>
            </w:pPr>
            <w:r>
              <w:tab/>
            </w:r>
            <w:r>
              <w:tab/>
            </w:r>
            <w:r>
              <w:tab/>
            </w:r>
            <w:r>
              <w:tab/>
              <w:t>-</w:t>
            </w:r>
            <w:r>
              <w:tab/>
              <w:t>for equipping the above platforms;</w:t>
            </w:r>
          </w:p>
          <w:p w14:paraId="59101CD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D5" w14:textId="77777777" w:rsidR="00E546F5" w:rsidRDefault="00951CE2">
            <w:pPr>
              <w:pStyle w:val="NormalinTable"/>
            </w:pPr>
            <w:r>
              <w:t>0.</w:t>
            </w:r>
            <w:r>
              <w:t>0%</w:t>
            </w:r>
          </w:p>
        </w:tc>
      </w:tr>
      <w:tr w:rsidR="00E546F5" w14:paraId="59101C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D7" w14:textId="77777777" w:rsidR="00E546F5" w:rsidRDefault="00951CE2">
            <w:pPr>
              <w:pStyle w:val="NormalinTable"/>
            </w:pPr>
            <w:r>
              <w:t>2811198020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D8" w14:textId="77777777" w:rsidR="00E546F5" w:rsidRDefault="00951CE2">
            <w:pPr>
              <w:pStyle w:val="Tier1"/>
            </w:pPr>
            <w:r>
              <w:t>Other inorganic acids and other inorganic oxygen compounds of non-metals</w:t>
            </w:r>
          </w:p>
          <w:p w14:paraId="59101CD9" w14:textId="77777777" w:rsidR="00E546F5" w:rsidRDefault="00951CE2">
            <w:pPr>
              <w:pStyle w:val="Tier2"/>
            </w:pPr>
            <w:r>
              <w:t>-</w:t>
            </w:r>
            <w:r>
              <w:tab/>
              <w:t>Other inorganic acids</w:t>
            </w:r>
          </w:p>
          <w:p w14:paraId="59101CDA" w14:textId="77777777" w:rsidR="00E546F5" w:rsidRDefault="00951CE2">
            <w:pPr>
              <w:pStyle w:val="Tier3"/>
            </w:pPr>
            <w:r>
              <w:t>-</w:t>
            </w:r>
            <w:r>
              <w:tab/>
              <w:t>-</w:t>
            </w:r>
            <w:r>
              <w:tab/>
              <w:t>Other</w:t>
            </w:r>
          </w:p>
          <w:p w14:paraId="59101CDB" w14:textId="77777777" w:rsidR="00E546F5" w:rsidRDefault="00951CE2">
            <w:pPr>
              <w:pStyle w:val="Tier4"/>
            </w:pPr>
            <w:r>
              <w:t>-</w:t>
            </w:r>
            <w:r>
              <w:tab/>
              <w:t>-</w:t>
            </w:r>
            <w:r>
              <w:tab/>
              <w:t>-</w:t>
            </w:r>
            <w:r>
              <w:tab/>
              <w:t>Other</w:t>
            </w:r>
          </w:p>
          <w:p w14:paraId="59101CDC" w14:textId="77777777" w:rsidR="00E546F5" w:rsidRDefault="00951CE2">
            <w:pPr>
              <w:pStyle w:val="Tier5"/>
            </w:pPr>
            <w:r>
              <w:t>-</w:t>
            </w:r>
            <w:r>
              <w:tab/>
              <w:t>-</w:t>
            </w:r>
            <w:r>
              <w:tab/>
              <w:t>-</w:t>
            </w:r>
            <w:r>
              <w:tab/>
              <w:t>-</w:t>
            </w:r>
            <w:r>
              <w:tab/>
              <w:t>Hydrogen iodide (CAS RN 10034-85-2)</w:t>
            </w:r>
          </w:p>
          <w:p w14:paraId="59101CDD" w14:textId="77777777" w:rsidR="00E546F5" w:rsidRDefault="00951CE2">
            <w:pPr>
              <w:pStyle w:val="Tier5Bullet"/>
            </w:pPr>
            <w:r>
              <w:tab/>
            </w:r>
            <w:r>
              <w:tab/>
            </w:r>
            <w:r>
              <w:tab/>
            </w:r>
            <w:r>
              <w:tab/>
              <w:t>-</w:t>
            </w:r>
            <w:r>
              <w:tab/>
              <w:t xml:space="preserve">for incorporation in ships, boats or other vessels listed in Table 1, </w:t>
            </w:r>
            <w:r>
              <w:t>for the purposes of their construction, repair, maintenance or conversion;</w:t>
            </w:r>
          </w:p>
          <w:p w14:paraId="59101CDE" w14:textId="77777777" w:rsidR="00E546F5" w:rsidRDefault="00951CE2">
            <w:pPr>
              <w:pStyle w:val="Tier5Bullet"/>
            </w:pPr>
            <w:r>
              <w:tab/>
            </w:r>
            <w:r>
              <w:tab/>
            </w:r>
            <w:r>
              <w:tab/>
            </w:r>
            <w:r>
              <w:tab/>
              <w:t>-</w:t>
            </w:r>
            <w:r>
              <w:tab/>
              <w:t>for fitting to or equipping such ships, boats or other vessels;</w:t>
            </w:r>
          </w:p>
          <w:p w14:paraId="59101CDF" w14:textId="77777777" w:rsidR="00E546F5" w:rsidRDefault="00951CE2">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1CE0" w14:textId="77777777" w:rsidR="00E546F5" w:rsidRDefault="00951CE2">
            <w:pPr>
              <w:pStyle w:val="Tier5Bullet"/>
            </w:pPr>
            <w:r>
              <w:tab/>
            </w:r>
            <w:r>
              <w:tab/>
            </w:r>
            <w:r>
              <w:tab/>
            </w:r>
            <w:r>
              <w:tab/>
              <w:t>-</w:t>
            </w:r>
            <w:r>
              <w:tab/>
              <w:t>for equipping the above platforms;</w:t>
            </w:r>
          </w:p>
          <w:p w14:paraId="59101CE1" w14:textId="77777777" w:rsidR="00E546F5" w:rsidRDefault="00951CE2">
            <w:pPr>
              <w:pStyle w:val="Tier5Bullet"/>
            </w:pPr>
            <w:r>
              <w:tab/>
            </w:r>
            <w:r>
              <w:tab/>
            </w:r>
            <w:r>
              <w:tab/>
            </w:r>
            <w:r>
              <w:tab/>
              <w:t>-</w:t>
            </w:r>
            <w:r>
              <w:tab/>
              <w:t>for linking these drilling or production platforms to the mainland</w:t>
            </w:r>
          </w:p>
          <w:p w14:paraId="59101CE2" w14:textId="77777777" w:rsidR="00E546F5" w:rsidRDefault="00E546F5">
            <w:pPr>
              <w:pStyle w:val="Tier5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E3" w14:textId="77777777" w:rsidR="00E546F5" w:rsidRDefault="00951CE2">
            <w:pPr>
              <w:pStyle w:val="NormalinTable"/>
            </w:pPr>
            <w:r>
              <w:t>0.0%</w:t>
            </w:r>
          </w:p>
        </w:tc>
      </w:tr>
      <w:tr w:rsidR="00E546F5" w14:paraId="59101C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E5" w14:textId="77777777" w:rsidR="00E546F5" w:rsidRDefault="00951CE2">
            <w:pPr>
              <w:pStyle w:val="NormalinTable"/>
            </w:pPr>
            <w:r>
              <w:t>281119</w:t>
            </w:r>
            <w:r>
              <w:t>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E6" w14:textId="77777777" w:rsidR="00E546F5" w:rsidRDefault="00951CE2">
            <w:pPr>
              <w:pStyle w:val="Tier1"/>
            </w:pPr>
            <w:r>
              <w:t>Other inorganic acids and other inorganic oxygen compounds of non-metals</w:t>
            </w:r>
          </w:p>
          <w:p w14:paraId="59101CE7" w14:textId="77777777" w:rsidR="00E546F5" w:rsidRDefault="00951CE2">
            <w:pPr>
              <w:pStyle w:val="Tier1"/>
            </w:pPr>
            <w:r>
              <w:t>Other inorganic acids</w:t>
            </w:r>
          </w:p>
          <w:p w14:paraId="59101CE8" w14:textId="77777777" w:rsidR="00E546F5" w:rsidRDefault="00951CE2">
            <w:pPr>
              <w:pStyle w:val="Tier1"/>
            </w:pPr>
            <w:r>
              <w:t>Other</w:t>
            </w:r>
          </w:p>
          <w:p w14:paraId="59101CE9" w14:textId="77777777" w:rsidR="00E546F5" w:rsidRDefault="00951CE2">
            <w:pPr>
              <w:pStyle w:val="Tier1"/>
            </w:pPr>
            <w:r>
              <w:t>Other</w:t>
            </w:r>
          </w:p>
          <w:p w14:paraId="59101CEA" w14:textId="77777777" w:rsidR="00E546F5" w:rsidRDefault="00951CE2">
            <w:pPr>
              <w:pStyle w:val="Tier1"/>
            </w:pPr>
            <w:r>
              <w:t>Sulphamidic acid (CAS RN 5329-14-6) with a purity by weight of 95 % or more, whether or not with not more than 5 % addition of the anti-caking a</w:t>
            </w:r>
            <w:r>
              <w:t>gent silicon dioxide (CAS RN 112926-00-8)</w:t>
            </w:r>
          </w:p>
          <w:p w14:paraId="59101CEB" w14:textId="77777777" w:rsidR="00E546F5" w:rsidRDefault="00951CE2">
            <w:pPr>
              <w:pStyle w:val="Tier1"/>
            </w:pPr>
            <w:r>
              <w:t>• for incorporation in ships, boats or other vessels listed in Table 1, for the purposes of their construction, repair, maintenance or conversion;</w:t>
            </w:r>
          </w:p>
          <w:p w14:paraId="59101CEC" w14:textId="77777777" w:rsidR="00E546F5" w:rsidRDefault="00951CE2">
            <w:pPr>
              <w:pStyle w:val="Tier1"/>
            </w:pPr>
            <w:r>
              <w:t xml:space="preserve">• for fitting to or equipping such ships, boats or other </w:t>
            </w:r>
            <w:r>
              <w:t>vessels;</w:t>
            </w:r>
          </w:p>
          <w:p w14:paraId="59101CED" w14:textId="77777777" w:rsidR="00E546F5" w:rsidRDefault="00951CE2">
            <w:pPr>
              <w:pStyle w:val="Tier1"/>
            </w:pPr>
            <w:r>
              <w:t>• for incorporation, for the purposes of their construction, repair, maintenance or conversion, in drilling or production platforms listed below:</w:t>
            </w:r>
          </w:p>
          <w:p w14:paraId="59101CEE" w14:textId="77777777" w:rsidR="00E546F5" w:rsidRDefault="00951CE2">
            <w:pPr>
              <w:pStyle w:val="Tier1"/>
            </w:pPr>
            <w:r>
              <w:t xml:space="preserve">   fixed, of subheading ex 8430 49 or floating or submersible of subheading 8905 20;</w:t>
            </w:r>
          </w:p>
          <w:p w14:paraId="59101CEF" w14:textId="77777777" w:rsidR="00E546F5" w:rsidRDefault="00951CE2">
            <w:pPr>
              <w:pStyle w:val="Tier1"/>
            </w:pPr>
            <w:r>
              <w:t xml:space="preserve">• for equipping </w:t>
            </w:r>
            <w:r>
              <w:t>the above platforms;</w:t>
            </w:r>
          </w:p>
          <w:p w14:paraId="59101CF0"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F1" w14:textId="77777777" w:rsidR="00E546F5" w:rsidRDefault="00951CE2">
            <w:pPr>
              <w:pStyle w:val="NormalinTable"/>
            </w:pPr>
            <w:r>
              <w:t>0.0%</w:t>
            </w:r>
          </w:p>
        </w:tc>
      </w:tr>
      <w:tr w:rsidR="00E546F5" w14:paraId="59101C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CF3" w14:textId="77777777" w:rsidR="00E546F5" w:rsidRDefault="00951CE2">
            <w:pPr>
              <w:pStyle w:val="NormalinTable"/>
            </w:pPr>
            <w:r>
              <w:t>2811198090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CF4" w14:textId="77777777" w:rsidR="00E546F5" w:rsidRDefault="00951CE2">
            <w:pPr>
              <w:pStyle w:val="Tier1"/>
            </w:pPr>
            <w:r>
              <w:t>Other inorganic acids and other inorganic oxygen compounds of non-metals</w:t>
            </w:r>
          </w:p>
          <w:p w14:paraId="59101CF5" w14:textId="77777777" w:rsidR="00E546F5" w:rsidRDefault="00951CE2">
            <w:pPr>
              <w:pStyle w:val="Tier2"/>
            </w:pPr>
            <w:r>
              <w:t>-</w:t>
            </w:r>
            <w:r>
              <w:tab/>
              <w:t>Other inorganic acids</w:t>
            </w:r>
          </w:p>
          <w:p w14:paraId="59101CF6" w14:textId="77777777" w:rsidR="00E546F5" w:rsidRDefault="00951CE2">
            <w:pPr>
              <w:pStyle w:val="Tier3"/>
            </w:pPr>
            <w:r>
              <w:t>-</w:t>
            </w:r>
            <w:r>
              <w:tab/>
              <w:t>-</w:t>
            </w:r>
            <w:r>
              <w:tab/>
              <w:t>Other</w:t>
            </w:r>
          </w:p>
          <w:p w14:paraId="59101CF7" w14:textId="77777777" w:rsidR="00E546F5" w:rsidRDefault="00951CE2">
            <w:pPr>
              <w:pStyle w:val="Tier4"/>
            </w:pPr>
            <w:r>
              <w:t>-</w:t>
            </w:r>
            <w:r>
              <w:tab/>
              <w:t>-</w:t>
            </w:r>
            <w:r>
              <w:tab/>
              <w:t>-</w:t>
            </w:r>
            <w:r>
              <w:tab/>
              <w:t>Other</w:t>
            </w:r>
          </w:p>
          <w:p w14:paraId="59101CF8" w14:textId="77777777" w:rsidR="00E546F5" w:rsidRDefault="00951CE2">
            <w:pPr>
              <w:pStyle w:val="Tier5"/>
            </w:pPr>
            <w:r>
              <w:t>-</w:t>
            </w:r>
            <w:r>
              <w:tab/>
              <w:t>-</w:t>
            </w:r>
            <w:r>
              <w:tab/>
              <w:t>-</w:t>
            </w:r>
            <w:r>
              <w:tab/>
              <w:t>-</w:t>
            </w:r>
            <w:r>
              <w:tab/>
              <w:t>Other</w:t>
            </w:r>
          </w:p>
          <w:p w14:paraId="59101CF9"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1CFA" w14:textId="77777777" w:rsidR="00E546F5" w:rsidRDefault="00951CE2">
            <w:pPr>
              <w:pStyle w:val="Tier5Bullet"/>
            </w:pPr>
            <w:r>
              <w:tab/>
            </w:r>
            <w:r>
              <w:tab/>
            </w:r>
            <w:r>
              <w:tab/>
            </w:r>
            <w:r>
              <w:tab/>
              <w:t>-</w:t>
            </w:r>
            <w:r>
              <w:tab/>
              <w:t>for fitting to or equipping such ships, boats or other vessels;</w:t>
            </w:r>
          </w:p>
          <w:p w14:paraId="59101CFB"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1CFC" w14:textId="77777777" w:rsidR="00E546F5" w:rsidRDefault="00951CE2">
            <w:pPr>
              <w:pStyle w:val="Tier5Bullet"/>
            </w:pPr>
            <w:r>
              <w:tab/>
            </w:r>
            <w:r>
              <w:tab/>
            </w:r>
            <w:r>
              <w:tab/>
            </w:r>
            <w:r>
              <w:tab/>
              <w:t>-</w:t>
            </w:r>
            <w:r>
              <w:tab/>
              <w:t>for equipping the above platforms;</w:t>
            </w:r>
          </w:p>
          <w:p w14:paraId="59101CFD"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CFE" w14:textId="77777777" w:rsidR="00E546F5" w:rsidRDefault="00951CE2">
            <w:pPr>
              <w:pStyle w:val="NormalinTable"/>
            </w:pPr>
            <w:r>
              <w:t>0.0%</w:t>
            </w:r>
          </w:p>
        </w:tc>
      </w:tr>
      <w:tr w:rsidR="00E546F5" w14:paraId="59101D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00" w14:textId="77777777" w:rsidR="00E546F5" w:rsidRDefault="00951CE2">
            <w:pPr>
              <w:pStyle w:val="NormalinTable"/>
            </w:pPr>
            <w:r>
              <w:t>2811210000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01" w14:textId="77777777" w:rsidR="00E546F5" w:rsidRDefault="00951CE2">
            <w:pPr>
              <w:pStyle w:val="Tier1"/>
            </w:pPr>
            <w:r>
              <w:t>Other inorganic acids and other inorganic oxygen compounds of non-metals</w:t>
            </w:r>
          </w:p>
          <w:p w14:paraId="59101D02" w14:textId="77777777" w:rsidR="00E546F5" w:rsidRDefault="00951CE2">
            <w:pPr>
              <w:pStyle w:val="Tier2"/>
            </w:pPr>
            <w:r>
              <w:t>-</w:t>
            </w:r>
            <w:r>
              <w:tab/>
              <w:t>Other inorganic oxygen compounds of non-metals</w:t>
            </w:r>
          </w:p>
          <w:p w14:paraId="59101D03" w14:textId="77777777" w:rsidR="00E546F5" w:rsidRDefault="00951CE2">
            <w:pPr>
              <w:pStyle w:val="Tier3"/>
            </w:pPr>
            <w:r>
              <w:t>-</w:t>
            </w:r>
            <w:r>
              <w:tab/>
              <w:t>-</w:t>
            </w:r>
            <w:r>
              <w:tab/>
              <w:t>Carbon dioxide</w:t>
            </w:r>
          </w:p>
          <w:p w14:paraId="59101D04"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1D05" w14:textId="77777777" w:rsidR="00E546F5" w:rsidRDefault="00951CE2">
            <w:pPr>
              <w:pStyle w:val="Tier3Bullet"/>
            </w:pPr>
            <w:r>
              <w:tab/>
            </w:r>
            <w:r>
              <w:tab/>
              <w:t>-</w:t>
            </w:r>
            <w:r>
              <w:tab/>
              <w:t>for fitting to or equipping such ships, boats or other vessels;</w:t>
            </w:r>
          </w:p>
          <w:p w14:paraId="59101D06"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1D07" w14:textId="77777777" w:rsidR="00E546F5" w:rsidRDefault="00951CE2">
            <w:pPr>
              <w:pStyle w:val="Tier3Bullet"/>
            </w:pPr>
            <w:r>
              <w:tab/>
            </w:r>
            <w:r>
              <w:tab/>
              <w:t>-</w:t>
            </w:r>
            <w:r>
              <w:tab/>
              <w:t>for equipping the above platforms;</w:t>
            </w:r>
          </w:p>
          <w:p w14:paraId="59101D0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09" w14:textId="77777777" w:rsidR="00E546F5" w:rsidRDefault="00951CE2">
            <w:pPr>
              <w:pStyle w:val="NormalinTable"/>
            </w:pPr>
            <w:r>
              <w:t>0.</w:t>
            </w:r>
            <w:r>
              <w:t>0%</w:t>
            </w:r>
          </w:p>
        </w:tc>
      </w:tr>
      <w:tr w:rsidR="00E546F5" w14:paraId="59101D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0B" w14:textId="77777777" w:rsidR="00E546F5" w:rsidRDefault="00951CE2">
            <w:pPr>
              <w:pStyle w:val="NormalinTable"/>
            </w:pPr>
            <w:r>
              <w:t>2811220010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0C" w14:textId="77777777" w:rsidR="00E546F5" w:rsidRDefault="00951CE2">
            <w:pPr>
              <w:pStyle w:val="Tier1"/>
            </w:pPr>
            <w:r>
              <w:t>Other inorganic acids and other inorganic oxygen compounds of non-metals</w:t>
            </w:r>
          </w:p>
          <w:p w14:paraId="59101D0D" w14:textId="77777777" w:rsidR="00E546F5" w:rsidRDefault="00951CE2">
            <w:pPr>
              <w:pStyle w:val="Tier2"/>
            </w:pPr>
            <w:r>
              <w:t>-</w:t>
            </w:r>
            <w:r>
              <w:tab/>
              <w:t>Other inorganic oxygen compounds of non-metals</w:t>
            </w:r>
          </w:p>
          <w:p w14:paraId="59101D0E" w14:textId="77777777" w:rsidR="00E546F5" w:rsidRDefault="00951CE2">
            <w:pPr>
              <w:pStyle w:val="Tier3"/>
            </w:pPr>
            <w:r>
              <w:t>-</w:t>
            </w:r>
            <w:r>
              <w:tab/>
              <w:t>-</w:t>
            </w:r>
            <w:r>
              <w:tab/>
              <w:t>Silicon dioxide</w:t>
            </w:r>
          </w:p>
          <w:p w14:paraId="59101D0F" w14:textId="77777777" w:rsidR="00E546F5" w:rsidRDefault="00951CE2">
            <w:pPr>
              <w:pStyle w:val="Tier4"/>
            </w:pPr>
            <w:r>
              <w:t>-</w:t>
            </w:r>
            <w:r>
              <w:tab/>
              <w:t>-</w:t>
            </w:r>
            <w:r>
              <w:tab/>
              <w:t>-</w:t>
            </w:r>
            <w:r>
              <w:tab/>
              <w:t xml:space="preserve">Silicon dioxide (CAS RN 7631-86-9) in the form of powder, for use in the </w:t>
            </w:r>
            <w:r>
              <w:t>manufacture of high performance liquid chromatography columns (HPLC) and sample preparation cartridges</w:t>
            </w:r>
          </w:p>
          <w:p w14:paraId="59101D1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1D11" w14:textId="77777777" w:rsidR="00E546F5" w:rsidRDefault="00951CE2">
            <w:pPr>
              <w:pStyle w:val="Tier4Bullet"/>
            </w:pPr>
            <w:r>
              <w:tab/>
            </w:r>
            <w:r>
              <w:tab/>
            </w:r>
            <w:r>
              <w:tab/>
            </w:r>
            <w:r>
              <w:t>-</w:t>
            </w:r>
            <w:r>
              <w:tab/>
              <w:t>for fitting to or equipping such ships, boats or other vessels;</w:t>
            </w:r>
          </w:p>
          <w:p w14:paraId="59101D1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14:paraId="59101D13" w14:textId="77777777" w:rsidR="00E546F5" w:rsidRDefault="00951CE2">
            <w:pPr>
              <w:pStyle w:val="Tier4Bullet"/>
            </w:pPr>
            <w:r>
              <w:tab/>
            </w:r>
            <w:r>
              <w:tab/>
            </w:r>
            <w:r>
              <w:tab/>
              <w:t>-</w:t>
            </w:r>
            <w:r>
              <w:tab/>
              <w:t>for equipping the above platforms;</w:t>
            </w:r>
          </w:p>
          <w:p w14:paraId="59101D1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15" w14:textId="77777777" w:rsidR="00E546F5" w:rsidRDefault="00951CE2">
            <w:pPr>
              <w:pStyle w:val="NormalinTable"/>
            </w:pPr>
            <w:r>
              <w:t>0.0%</w:t>
            </w:r>
          </w:p>
        </w:tc>
      </w:tr>
      <w:tr w:rsidR="00E546F5" w14:paraId="59101D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17" w14:textId="77777777" w:rsidR="00E546F5" w:rsidRDefault="00951CE2">
            <w:pPr>
              <w:pStyle w:val="NormalinTable"/>
            </w:pPr>
            <w:r>
              <w:t>2811220015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18" w14:textId="77777777" w:rsidR="00E546F5" w:rsidRDefault="00951CE2">
            <w:pPr>
              <w:pStyle w:val="Tier1"/>
            </w:pPr>
            <w:r>
              <w:t>Other inorganic acids and other inorganic oxygen compounds of non-metals</w:t>
            </w:r>
          </w:p>
          <w:p w14:paraId="59101D19" w14:textId="77777777" w:rsidR="00E546F5" w:rsidRDefault="00951CE2">
            <w:pPr>
              <w:pStyle w:val="Tier2"/>
            </w:pPr>
            <w:r>
              <w:t>-</w:t>
            </w:r>
            <w:r>
              <w:tab/>
              <w:t xml:space="preserve">Other </w:t>
            </w:r>
            <w:r>
              <w:t>inorganic oxygen compounds of non-metals</w:t>
            </w:r>
          </w:p>
          <w:p w14:paraId="59101D1A" w14:textId="77777777" w:rsidR="00E546F5" w:rsidRDefault="00951CE2">
            <w:pPr>
              <w:pStyle w:val="Tier3"/>
            </w:pPr>
            <w:r>
              <w:t>-</w:t>
            </w:r>
            <w:r>
              <w:tab/>
              <w:t>-</w:t>
            </w:r>
            <w:r>
              <w:tab/>
              <w:t>Silicon dioxide</w:t>
            </w:r>
          </w:p>
          <w:p w14:paraId="59101D1B" w14:textId="77777777" w:rsidR="00E546F5" w:rsidRDefault="00951CE2">
            <w:pPr>
              <w:pStyle w:val="Tier4"/>
            </w:pPr>
            <w:r>
              <w:t>-</w:t>
            </w:r>
            <w:r>
              <w:tab/>
              <w:t>-</w:t>
            </w:r>
            <w:r>
              <w:tab/>
              <w:t>-</w:t>
            </w:r>
            <w:r>
              <w:tab/>
              <w:t>Amorphous silicon dioxide (CAS RN 60676-86-0), - in the form of powder - of a purity by weight of 99,0% or more - with a median grain size of 0.7 μm or more, but not more than 2.1 μm - wher</w:t>
            </w:r>
            <w:r>
              <w:t>e 70% of the particles have a diameter of not more than 3 μm</w:t>
            </w:r>
          </w:p>
          <w:p w14:paraId="59101D1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1D1D" w14:textId="77777777" w:rsidR="00E546F5" w:rsidRDefault="00951CE2">
            <w:pPr>
              <w:pStyle w:val="Tier4Bullet"/>
            </w:pPr>
            <w:r>
              <w:tab/>
            </w:r>
            <w:r>
              <w:tab/>
            </w:r>
            <w:r>
              <w:tab/>
              <w:t>-</w:t>
            </w:r>
            <w:r>
              <w:tab/>
              <w:t xml:space="preserve">for fitting to or equipping such ships, </w:t>
            </w:r>
            <w:r>
              <w:t>boats or other vessels;</w:t>
            </w:r>
          </w:p>
          <w:p w14:paraId="59101D1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1D1F" w14:textId="77777777" w:rsidR="00E546F5" w:rsidRDefault="00951CE2">
            <w:pPr>
              <w:pStyle w:val="Tier4Bullet"/>
            </w:pPr>
            <w:r>
              <w:tab/>
            </w:r>
            <w:r>
              <w:tab/>
            </w:r>
            <w:r>
              <w:tab/>
              <w:t>-</w:t>
            </w:r>
            <w:r>
              <w:tab/>
              <w:t>for equipping the above platforms;</w:t>
            </w:r>
          </w:p>
          <w:p w14:paraId="59101D2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21" w14:textId="77777777" w:rsidR="00E546F5" w:rsidRDefault="00951CE2">
            <w:pPr>
              <w:pStyle w:val="NormalinTable"/>
            </w:pPr>
            <w:r>
              <w:t>0.0%</w:t>
            </w:r>
          </w:p>
        </w:tc>
      </w:tr>
      <w:tr w:rsidR="00E546F5" w14:paraId="59101D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23" w14:textId="77777777" w:rsidR="00E546F5" w:rsidRDefault="00951CE2">
            <w:pPr>
              <w:pStyle w:val="NormalinTable"/>
            </w:pPr>
            <w:r>
              <w:t>2811220040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24" w14:textId="77777777" w:rsidR="00E546F5" w:rsidRDefault="00951CE2">
            <w:pPr>
              <w:pStyle w:val="Tier1"/>
            </w:pPr>
            <w:r>
              <w:t>Other inorganic acids and other inorganic oxygen compounds of non-metals</w:t>
            </w:r>
          </w:p>
          <w:p w14:paraId="59101D25" w14:textId="77777777" w:rsidR="00E546F5" w:rsidRDefault="00951CE2">
            <w:pPr>
              <w:pStyle w:val="Tier2"/>
            </w:pPr>
            <w:r>
              <w:t>-</w:t>
            </w:r>
            <w:r>
              <w:tab/>
              <w:t>Other inorganic oxygen compounds of non-metals</w:t>
            </w:r>
          </w:p>
          <w:p w14:paraId="59101D26" w14:textId="77777777" w:rsidR="00E546F5" w:rsidRDefault="00951CE2">
            <w:pPr>
              <w:pStyle w:val="Tier3"/>
            </w:pPr>
            <w:r>
              <w:t>-</w:t>
            </w:r>
            <w:r>
              <w:tab/>
              <w:t>-</w:t>
            </w:r>
            <w:r>
              <w:tab/>
              <w:t>S</w:t>
            </w:r>
            <w:r>
              <w:t>ilicon dioxide</w:t>
            </w:r>
          </w:p>
          <w:p w14:paraId="59101D27" w14:textId="77777777" w:rsidR="00E546F5" w:rsidRDefault="00951CE2">
            <w:pPr>
              <w:pStyle w:val="Tier4"/>
            </w:pPr>
            <w:r>
              <w:t>-</w:t>
            </w:r>
            <w:r>
              <w:tab/>
              <w:t>-</w:t>
            </w:r>
            <w:r>
              <w:tab/>
              <w:t>-</w:t>
            </w:r>
            <w:r>
              <w:tab/>
              <w:t>Silica filler in the form of granules, with a purity by weight of 97% or more of silicon dioxide</w:t>
            </w:r>
          </w:p>
          <w:p w14:paraId="59101D28"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1D29" w14:textId="77777777" w:rsidR="00E546F5" w:rsidRDefault="00951CE2">
            <w:pPr>
              <w:pStyle w:val="Tier4Bullet"/>
            </w:pPr>
            <w:r>
              <w:tab/>
            </w:r>
            <w:r>
              <w:tab/>
            </w:r>
            <w:r>
              <w:tab/>
              <w:t>-</w:t>
            </w:r>
            <w:r>
              <w:tab/>
              <w:t>for fitting to or equipping such ships, boats or other vessels;</w:t>
            </w:r>
          </w:p>
          <w:p w14:paraId="59101D2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1D2B" w14:textId="77777777" w:rsidR="00E546F5" w:rsidRDefault="00951CE2">
            <w:pPr>
              <w:pStyle w:val="Tier4Bullet"/>
            </w:pPr>
            <w:r>
              <w:tab/>
            </w:r>
            <w:r>
              <w:tab/>
            </w:r>
            <w:r>
              <w:tab/>
              <w:t>-</w:t>
            </w:r>
            <w:r>
              <w:tab/>
              <w:t>for equipping the above platforms;</w:t>
            </w:r>
          </w:p>
          <w:p w14:paraId="59101D2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2D" w14:textId="77777777" w:rsidR="00E546F5" w:rsidRDefault="00951CE2">
            <w:pPr>
              <w:pStyle w:val="NormalinTable"/>
            </w:pPr>
            <w:r>
              <w:t>0.0%</w:t>
            </w:r>
          </w:p>
        </w:tc>
      </w:tr>
      <w:tr w:rsidR="00E546F5" w14:paraId="59101D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2F" w14:textId="77777777" w:rsidR="00E546F5" w:rsidRDefault="00951CE2">
            <w:pPr>
              <w:pStyle w:val="NormalinTable"/>
            </w:pPr>
            <w:r>
              <w:t>2811220060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30" w14:textId="77777777" w:rsidR="00E546F5" w:rsidRDefault="00951CE2">
            <w:pPr>
              <w:pStyle w:val="Tier1"/>
            </w:pPr>
            <w:r>
              <w:t>Other inorganic acids and other inorganic oxygen compoun</w:t>
            </w:r>
            <w:r>
              <w:t>ds of non-metals</w:t>
            </w:r>
          </w:p>
          <w:p w14:paraId="59101D31" w14:textId="77777777" w:rsidR="00E546F5" w:rsidRDefault="00951CE2">
            <w:pPr>
              <w:pStyle w:val="Tier2"/>
            </w:pPr>
            <w:r>
              <w:t>-</w:t>
            </w:r>
            <w:r>
              <w:tab/>
              <w:t>Other inorganic oxygen compounds of non-metals</w:t>
            </w:r>
          </w:p>
          <w:p w14:paraId="59101D32" w14:textId="77777777" w:rsidR="00E546F5" w:rsidRDefault="00951CE2">
            <w:pPr>
              <w:pStyle w:val="Tier3"/>
            </w:pPr>
            <w:r>
              <w:t>-</w:t>
            </w:r>
            <w:r>
              <w:tab/>
              <w:t>-</w:t>
            </w:r>
            <w:r>
              <w:tab/>
              <w:t>Silicon dioxide</w:t>
            </w:r>
          </w:p>
          <w:p w14:paraId="59101D33" w14:textId="77777777" w:rsidR="00E546F5" w:rsidRDefault="00951CE2">
            <w:pPr>
              <w:pStyle w:val="Tier4"/>
            </w:pPr>
            <w:r>
              <w:t>-</w:t>
            </w:r>
            <w:r>
              <w:tab/>
              <w:t>-</w:t>
            </w:r>
            <w:r>
              <w:tab/>
              <w:t>-</w:t>
            </w:r>
            <w:r>
              <w:tab/>
              <w:t>Calcined amorphous silicon dioxide powder - with a particle size of not more than 20 µm, and - of a kind used in the production of polyethylene</w:t>
            </w:r>
          </w:p>
          <w:p w14:paraId="59101D34"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1D35" w14:textId="77777777" w:rsidR="00E546F5" w:rsidRDefault="00951CE2">
            <w:pPr>
              <w:pStyle w:val="Tier4Bullet"/>
            </w:pPr>
            <w:r>
              <w:tab/>
            </w:r>
            <w:r>
              <w:tab/>
            </w:r>
            <w:r>
              <w:tab/>
              <w:t>-</w:t>
            </w:r>
            <w:r>
              <w:tab/>
              <w:t>for fitting to or equipping such ships, boats or other vessels;</w:t>
            </w:r>
          </w:p>
          <w:p w14:paraId="59101D36"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1D37" w14:textId="77777777" w:rsidR="00E546F5" w:rsidRDefault="00951CE2">
            <w:pPr>
              <w:pStyle w:val="Tier4Bullet"/>
            </w:pPr>
            <w:r>
              <w:tab/>
            </w:r>
            <w:r>
              <w:tab/>
            </w:r>
            <w:r>
              <w:tab/>
              <w:t>-</w:t>
            </w:r>
            <w:r>
              <w:tab/>
              <w:t>for equipping the above platforms;</w:t>
            </w:r>
          </w:p>
          <w:p w14:paraId="59101D38"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39" w14:textId="77777777" w:rsidR="00E546F5" w:rsidRDefault="00951CE2">
            <w:pPr>
              <w:pStyle w:val="NormalinTable"/>
            </w:pPr>
            <w:r>
              <w:t>0.0%</w:t>
            </w:r>
          </w:p>
        </w:tc>
      </w:tr>
      <w:tr w:rsidR="00E546F5" w14:paraId="59101D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3B" w14:textId="77777777" w:rsidR="00E546F5" w:rsidRDefault="00951CE2">
            <w:pPr>
              <w:pStyle w:val="NormalinTable"/>
            </w:pPr>
            <w:r>
              <w:t>2811220090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3C" w14:textId="77777777" w:rsidR="00E546F5" w:rsidRDefault="00951CE2">
            <w:pPr>
              <w:pStyle w:val="Tier1"/>
            </w:pPr>
            <w:r>
              <w:t>Other inorganic acids and other inorganic oxygen compounds of non-metals</w:t>
            </w:r>
          </w:p>
          <w:p w14:paraId="59101D3D" w14:textId="77777777" w:rsidR="00E546F5" w:rsidRDefault="00951CE2">
            <w:pPr>
              <w:pStyle w:val="Tier2"/>
            </w:pPr>
            <w:r>
              <w:t>-</w:t>
            </w:r>
            <w:r>
              <w:tab/>
              <w:t>Other inorganic oxygen compounds of non-metals</w:t>
            </w:r>
          </w:p>
          <w:p w14:paraId="59101D3E" w14:textId="77777777" w:rsidR="00E546F5" w:rsidRDefault="00951CE2">
            <w:pPr>
              <w:pStyle w:val="Tier3"/>
            </w:pPr>
            <w:r>
              <w:t>-</w:t>
            </w:r>
            <w:r>
              <w:tab/>
              <w:t>-</w:t>
            </w:r>
            <w:r>
              <w:tab/>
              <w:t>Silicon dioxide</w:t>
            </w:r>
          </w:p>
          <w:p w14:paraId="59101D3F" w14:textId="77777777" w:rsidR="00E546F5" w:rsidRDefault="00951CE2">
            <w:pPr>
              <w:pStyle w:val="Tier4"/>
            </w:pPr>
            <w:r>
              <w:t>-</w:t>
            </w:r>
            <w:r>
              <w:tab/>
              <w:t>-</w:t>
            </w:r>
            <w:r>
              <w:tab/>
              <w:t>-</w:t>
            </w:r>
            <w:r>
              <w:tab/>
              <w:t>Other</w:t>
            </w:r>
          </w:p>
          <w:p w14:paraId="59101D40"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1D41" w14:textId="77777777" w:rsidR="00E546F5" w:rsidRDefault="00951CE2">
            <w:pPr>
              <w:pStyle w:val="Tier4Bullet"/>
            </w:pPr>
            <w:r>
              <w:tab/>
            </w:r>
            <w:r>
              <w:tab/>
            </w:r>
            <w:r>
              <w:tab/>
              <w:t>-</w:t>
            </w:r>
            <w:r>
              <w:tab/>
              <w:t>for fitting to or equipping such ships, boats or other vessels;</w:t>
            </w:r>
          </w:p>
          <w:p w14:paraId="59101D42"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1D43" w14:textId="77777777" w:rsidR="00E546F5" w:rsidRDefault="00951CE2">
            <w:pPr>
              <w:pStyle w:val="Tier4Bullet"/>
            </w:pPr>
            <w:r>
              <w:tab/>
            </w:r>
            <w:r>
              <w:tab/>
            </w:r>
            <w:r>
              <w:tab/>
              <w:t>-</w:t>
            </w:r>
            <w:r>
              <w:tab/>
              <w:t>for equipping the above platforms;</w:t>
            </w:r>
          </w:p>
          <w:p w14:paraId="59101D44"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45" w14:textId="77777777" w:rsidR="00E546F5" w:rsidRDefault="00951CE2">
            <w:pPr>
              <w:pStyle w:val="NormalinTable"/>
            </w:pPr>
            <w:r>
              <w:t>0.0%</w:t>
            </w:r>
          </w:p>
        </w:tc>
      </w:tr>
      <w:tr w:rsidR="00E546F5" w14:paraId="59101D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47" w14:textId="77777777" w:rsidR="00E546F5" w:rsidRDefault="00951CE2">
            <w:pPr>
              <w:pStyle w:val="NormalinTable"/>
            </w:pPr>
            <w:r>
              <w:t>2811290000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48" w14:textId="77777777" w:rsidR="00E546F5" w:rsidRDefault="00951CE2">
            <w:pPr>
              <w:pStyle w:val="Tier1"/>
            </w:pPr>
            <w:r>
              <w:t>Other inorganic acids and other inorganic oxygen compounds of non-metals</w:t>
            </w:r>
          </w:p>
          <w:p w14:paraId="59101D49" w14:textId="77777777" w:rsidR="00E546F5" w:rsidRDefault="00951CE2">
            <w:pPr>
              <w:pStyle w:val="Tier2"/>
            </w:pPr>
            <w:r>
              <w:t>-</w:t>
            </w:r>
            <w:r>
              <w:tab/>
              <w:t>Other inorganic oxygen compounds of non-metals</w:t>
            </w:r>
          </w:p>
          <w:p w14:paraId="59101D4A" w14:textId="77777777" w:rsidR="00E546F5" w:rsidRDefault="00951CE2">
            <w:pPr>
              <w:pStyle w:val="Tier3"/>
            </w:pPr>
            <w:r>
              <w:t>-</w:t>
            </w:r>
            <w:r>
              <w:tab/>
              <w:t>-</w:t>
            </w:r>
            <w:r>
              <w:tab/>
              <w:t>Other</w:t>
            </w:r>
          </w:p>
          <w:p w14:paraId="59101D4B"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1D4C" w14:textId="77777777" w:rsidR="00E546F5" w:rsidRDefault="00951CE2">
            <w:pPr>
              <w:pStyle w:val="Tier3Bullet"/>
            </w:pPr>
            <w:r>
              <w:tab/>
            </w:r>
            <w:r>
              <w:tab/>
              <w:t>-</w:t>
            </w:r>
            <w:r>
              <w:tab/>
              <w:t>for fitting to or equipping such ships, boats or other vessels;</w:t>
            </w:r>
          </w:p>
          <w:p w14:paraId="59101D4D"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1D4E" w14:textId="77777777" w:rsidR="00E546F5" w:rsidRDefault="00951CE2">
            <w:pPr>
              <w:pStyle w:val="Tier3Bullet"/>
            </w:pPr>
            <w:r>
              <w:tab/>
            </w:r>
            <w:r>
              <w:tab/>
              <w:t>-</w:t>
            </w:r>
            <w:r>
              <w:tab/>
              <w:t>for equipping the above platforms;</w:t>
            </w:r>
          </w:p>
          <w:p w14:paraId="59101D4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50" w14:textId="77777777" w:rsidR="00E546F5" w:rsidRDefault="00951CE2">
            <w:pPr>
              <w:pStyle w:val="NormalinTable"/>
            </w:pPr>
            <w:r>
              <w:t>0.0%</w:t>
            </w:r>
          </w:p>
        </w:tc>
      </w:tr>
      <w:tr w:rsidR="00E546F5" w14:paraId="59101D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52" w14:textId="77777777" w:rsidR="00E546F5" w:rsidRDefault="00951CE2">
            <w:pPr>
              <w:pStyle w:val="NormalinTable"/>
            </w:pPr>
            <w:r>
              <w:t>2812000000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53" w14:textId="77777777" w:rsidR="00E546F5" w:rsidRDefault="00951CE2">
            <w:pPr>
              <w:pStyle w:val="Tier1"/>
            </w:pPr>
            <w:r>
              <w:t xml:space="preserve">Halides and halide oxides of </w:t>
            </w:r>
            <w:r>
              <w:t>non-metals</w:t>
            </w:r>
          </w:p>
          <w:p w14:paraId="59101D54" w14:textId="77777777" w:rsidR="00E546F5" w:rsidRDefault="00951CE2">
            <w:pPr>
              <w:pStyle w:val="Tier1Bullet"/>
            </w:pPr>
            <w:r>
              <w:t>-</w:t>
            </w:r>
            <w:r>
              <w:tab/>
              <w:t>for incorporation in ships, boats or other vessels listed in Table 1, for the purposes of their construction, repair, maintenance or conversion;</w:t>
            </w:r>
          </w:p>
          <w:p w14:paraId="59101D55" w14:textId="77777777" w:rsidR="00E546F5" w:rsidRDefault="00951CE2">
            <w:pPr>
              <w:pStyle w:val="Tier1Bullet"/>
            </w:pPr>
            <w:r>
              <w:t>-</w:t>
            </w:r>
            <w:r>
              <w:tab/>
              <w:t>for fitting to or equipping such ships, boats or other vessels;</w:t>
            </w:r>
          </w:p>
          <w:p w14:paraId="59101D56" w14:textId="77777777" w:rsidR="00E546F5" w:rsidRDefault="00951CE2">
            <w:pPr>
              <w:pStyle w:val="Tier1Bullet"/>
            </w:pPr>
            <w:r>
              <w:t>-</w:t>
            </w:r>
            <w:r>
              <w:tab/>
              <w:t>for incorporation, for the pur</w:t>
            </w:r>
            <w:r>
              <w:t>poses of their construction, repair, maintenance or conversion, in drilling or production platforms listed below: fixed, of subheading ex 8430 49 or floating or submersible of subheading 8905 20;</w:t>
            </w:r>
          </w:p>
          <w:p w14:paraId="59101D57" w14:textId="77777777" w:rsidR="00E546F5" w:rsidRDefault="00951CE2">
            <w:pPr>
              <w:pStyle w:val="Tier1Bullet"/>
            </w:pPr>
            <w:r>
              <w:t>-</w:t>
            </w:r>
            <w:r>
              <w:tab/>
              <w:t>for equipping the above platforms;</w:t>
            </w:r>
          </w:p>
          <w:p w14:paraId="59101D58" w14:textId="77777777" w:rsidR="00E546F5" w:rsidRDefault="00951CE2">
            <w:pPr>
              <w:pStyle w:val="Tier1Bullet"/>
            </w:pPr>
            <w:r>
              <w:t>-</w:t>
            </w:r>
            <w:r>
              <w:tab/>
              <w:t>for linking these dri</w:t>
            </w:r>
            <w:r>
              <w:t>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59" w14:textId="77777777" w:rsidR="00E546F5" w:rsidRDefault="00951CE2">
            <w:pPr>
              <w:pStyle w:val="NormalinTable"/>
            </w:pPr>
            <w:r>
              <w:t>0.0%</w:t>
            </w:r>
          </w:p>
        </w:tc>
      </w:tr>
      <w:tr w:rsidR="00E546F5" w14:paraId="59101D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5B" w14:textId="77777777" w:rsidR="00E546F5" w:rsidRDefault="00951CE2">
            <w:pPr>
              <w:pStyle w:val="NormalinTable"/>
            </w:pPr>
            <w:r>
              <w:t>2813000000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5C" w14:textId="77777777" w:rsidR="00E546F5" w:rsidRDefault="00951CE2">
            <w:pPr>
              <w:pStyle w:val="Tier1"/>
            </w:pPr>
            <w:r>
              <w:t>Sulphides of non-metals; commercial phosphorus trisulphide</w:t>
            </w:r>
          </w:p>
          <w:p w14:paraId="59101D5D"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1D5E" w14:textId="77777777" w:rsidR="00E546F5" w:rsidRDefault="00951CE2">
            <w:pPr>
              <w:pStyle w:val="Tier1Bullet"/>
            </w:pPr>
            <w:r>
              <w:t>-</w:t>
            </w:r>
            <w:r>
              <w:tab/>
              <w:t>for fitting to or equipping such ships, boats or other vessels;</w:t>
            </w:r>
          </w:p>
          <w:p w14:paraId="59101D5F"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1D60" w14:textId="77777777" w:rsidR="00E546F5" w:rsidRDefault="00951CE2">
            <w:pPr>
              <w:pStyle w:val="Tier1Bullet"/>
            </w:pPr>
            <w:r>
              <w:t>-</w:t>
            </w:r>
            <w:r>
              <w:tab/>
              <w:t>for equipping the above platforms;</w:t>
            </w:r>
          </w:p>
          <w:p w14:paraId="59101D6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62" w14:textId="77777777" w:rsidR="00E546F5" w:rsidRDefault="00951CE2">
            <w:pPr>
              <w:pStyle w:val="NormalinTable"/>
            </w:pPr>
            <w:r>
              <w:t>0.0%</w:t>
            </w:r>
          </w:p>
        </w:tc>
      </w:tr>
      <w:tr w:rsidR="00E546F5" w14:paraId="59101D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64" w14:textId="77777777" w:rsidR="00E546F5" w:rsidRDefault="00951CE2">
            <w:pPr>
              <w:pStyle w:val="NormalinTable"/>
            </w:pPr>
            <w:r>
              <w:t>2814000000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65" w14:textId="77777777" w:rsidR="00E546F5" w:rsidRDefault="00951CE2">
            <w:pPr>
              <w:pStyle w:val="Tier1"/>
            </w:pPr>
            <w:r>
              <w:t>Ammonia, anhydrous or in aqueous solution</w:t>
            </w:r>
          </w:p>
          <w:p w14:paraId="59101D66" w14:textId="77777777" w:rsidR="00E546F5" w:rsidRDefault="00951CE2">
            <w:pPr>
              <w:pStyle w:val="Tier1Bullet"/>
            </w:pPr>
            <w:r>
              <w:t>-</w:t>
            </w:r>
            <w:r>
              <w:tab/>
              <w:t>for incorporation in shi</w:t>
            </w:r>
            <w:r>
              <w:t>ps, boats or other vessels listed in Table 1, for the purposes of their construction, repair, maintenance or conversion;</w:t>
            </w:r>
          </w:p>
          <w:p w14:paraId="59101D67" w14:textId="77777777" w:rsidR="00E546F5" w:rsidRDefault="00951CE2">
            <w:pPr>
              <w:pStyle w:val="Tier1Bullet"/>
            </w:pPr>
            <w:r>
              <w:t>-</w:t>
            </w:r>
            <w:r>
              <w:tab/>
              <w:t>for fitting to or equipping such ships, boats or other vessels;</w:t>
            </w:r>
          </w:p>
          <w:p w14:paraId="59101D68" w14:textId="77777777" w:rsidR="00E546F5" w:rsidRDefault="00951CE2">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1D69" w14:textId="77777777" w:rsidR="00E546F5" w:rsidRDefault="00951CE2">
            <w:pPr>
              <w:pStyle w:val="Tier1Bullet"/>
            </w:pPr>
            <w:r>
              <w:t>-</w:t>
            </w:r>
            <w:r>
              <w:tab/>
              <w:t>for equipping the above platforms;</w:t>
            </w:r>
          </w:p>
          <w:p w14:paraId="59101D6A" w14:textId="77777777" w:rsidR="00E546F5" w:rsidRDefault="00951CE2">
            <w:pPr>
              <w:pStyle w:val="Tier1Bullet"/>
            </w:pPr>
            <w:r>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6B" w14:textId="77777777" w:rsidR="00E546F5" w:rsidRDefault="00951CE2">
            <w:pPr>
              <w:pStyle w:val="NormalinTable"/>
            </w:pPr>
            <w:r>
              <w:t>0.0%</w:t>
            </w:r>
          </w:p>
        </w:tc>
      </w:tr>
      <w:tr w:rsidR="00E546F5" w14:paraId="59101D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6D" w14:textId="77777777" w:rsidR="00E546F5" w:rsidRDefault="00951CE2">
            <w:pPr>
              <w:pStyle w:val="NormalinTable"/>
            </w:pPr>
            <w:r>
              <w:t>2815000000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6E" w14:textId="77777777" w:rsidR="00E546F5" w:rsidRDefault="00951CE2">
            <w:pPr>
              <w:pStyle w:val="Tier1"/>
            </w:pPr>
            <w:r>
              <w:t>Sodium hydroxide (caustic soda); potassium hydroxide (caustic potash); peroxides of sodium or potassium</w:t>
            </w:r>
          </w:p>
          <w:p w14:paraId="59101D6F" w14:textId="77777777" w:rsidR="00E546F5" w:rsidRDefault="00951CE2">
            <w:pPr>
              <w:pStyle w:val="Tier1Bullet"/>
            </w:pPr>
            <w:r>
              <w:t>-</w:t>
            </w:r>
            <w:r>
              <w:tab/>
              <w:t>for incorporation in ships, boats or other vessels listed in Table 1, for the purposes of their constructio</w:t>
            </w:r>
            <w:r>
              <w:t>n, repair, maintenance or conversion;</w:t>
            </w:r>
          </w:p>
          <w:p w14:paraId="59101D70" w14:textId="77777777" w:rsidR="00E546F5" w:rsidRDefault="00951CE2">
            <w:pPr>
              <w:pStyle w:val="Tier1Bullet"/>
            </w:pPr>
            <w:r>
              <w:t>-</w:t>
            </w:r>
            <w:r>
              <w:tab/>
              <w:t>for fitting to or equipping such ships, boats or other vessels;</w:t>
            </w:r>
          </w:p>
          <w:p w14:paraId="59101D71" w14:textId="77777777" w:rsidR="00E546F5" w:rsidRDefault="00951CE2">
            <w:pPr>
              <w:pStyle w:val="Tier1Bullet"/>
            </w:pPr>
            <w:r>
              <w:t>-</w:t>
            </w:r>
            <w:r>
              <w:tab/>
              <w:t>for incorporation, for the purposes of their construction, repair, maintenance or conversion, in drilling or production platforms listed below: fixed,</w:t>
            </w:r>
            <w:r>
              <w:t xml:space="preserve"> of subheading ex 8430 49 or floating or submersible of subheading 8905 20;</w:t>
            </w:r>
          </w:p>
          <w:p w14:paraId="59101D72" w14:textId="77777777" w:rsidR="00E546F5" w:rsidRDefault="00951CE2">
            <w:pPr>
              <w:pStyle w:val="Tier1Bullet"/>
            </w:pPr>
            <w:r>
              <w:t>-</w:t>
            </w:r>
            <w:r>
              <w:tab/>
              <w:t>for equipping the above platforms;</w:t>
            </w:r>
          </w:p>
          <w:p w14:paraId="59101D7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74" w14:textId="77777777" w:rsidR="00E546F5" w:rsidRDefault="00951CE2">
            <w:pPr>
              <w:pStyle w:val="NormalinTable"/>
            </w:pPr>
            <w:r>
              <w:t>0.0%</w:t>
            </w:r>
          </w:p>
        </w:tc>
      </w:tr>
      <w:tr w:rsidR="00E546F5" w14:paraId="59101D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76" w14:textId="77777777" w:rsidR="00E546F5" w:rsidRDefault="00951CE2">
            <w:pPr>
              <w:pStyle w:val="NormalinTable"/>
            </w:pPr>
            <w:r>
              <w:t>2816000000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77" w14:textId="77777777" w:rsidR="00E546F5" w:rsidRDefault="00951CE2">
            <w:pPr>
              <w:pStyle w:val="Tier1"/>
            </w:pPr>
            <w:r>
              <w:t xml:space="preserve">Hydroxide and peroxide of magnesium; oxides, </w:t>
            </w:r>
            <w:r>
              <w:t>hydroxides and peroxides, of strontium or barium</w:t>
            </w:r>
          </w:p>
          <w:p w14:paraId="59101D78" w14:textId="77777777" w:rsidR="00E546F5" w:rsidRDefault="00951CE2">
            <w:pPr>
              <w:pStyle w:val="Tier1Bullet"/>
            </w:pPr>
            <w:r>
              <w:t>-</w:t>
            </w:r>
            <w:r>
              <w:tab/>
              <w:t>for incorporation in ships, boats or other vessels listed in Table 1, for the purposes of their construction, repair, maintenance or conversion;</w:t>
            </w:r>
          </w:p>
          <w:p w14:paraId="59101D79" w14:textId="77777777" w:rsidR="00E546F5" w:rsidRDefault="00951CE2">
            <w:pPr>
              <w:pStyle w:val="Tier1Bullet"/>
            </w:pPr>
            <w:r>
              <w:t>-</w:t>
            </w:r>
            <w:r>
              <w:tab/>
              <w:t>for fitting to or equipping such ships, boats or other ves</w:t>
            </w:r>
            <w:r>
              <w:t>sels;</w:t>
            </w:r>
          </w:p>
          <w:p w14:paraId="59101D7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D7B" w14:textId="77777777" w:rsidR="00E546F5" w:rsidRDefault="00951CE2">
            <w:pPr>
              <w:pStyle w:val="Tier1Bullet"/>
            </w:pPr>
            <w:r>
              <w:t>-</w:t>
            </w:r>
            <w:r>
              <w:tab/>
              <w:t>for equipping the ab</w:t>
            </w:r>
            <w:r>
              <w:t>ove platforms;</w:t>
            </w:r>
          </w:p>
          <w:p w14:paraId="59101D7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7D" w14:textId="77777777" w:rsidR="00E546F5" w:rsidRDefault="00951CE2">
            <w:pPr>
              <w:pStyle w:val="NormalinTable"/>
            </w:pPr>
            <w:r>
              <w:t>0.0%</w:t>
            </w:r>
          </w:p>
        </w:tc>
      </w:tr>
      <w:tr w:rsidR="00E546F5" w14:paraId="59101D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7F" w14:textId="77777777" w:rsidR="00E546F5" w:rsidRDefault="00951CE2">
            <w:pPr>
              <w:pStyle w:val="NormalinTable"/>
            </w:pPr>
            <w:r>
              <w:t>2817000000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80" w14:textId="77777777" w:rsidR="00E546F5" w:rsidRDefault="00951CE2">
            <w:pPr>
              <w:pStyle w:val="Tier1"/>
            </w:pPr>
            <w:r>
              <w:t>Zinc oxide; zinc peroxide</w:t>
            </w:r>
          </w:p>
          <w:p w14:paraId="59101D81" w14:textId="77777777" w:rsidR="00E546F5" w:rsidRDefault="00951CE2">
            <w:pPr>
              <w:pStyle w:val="Tier1Bullet"/>
            </w:pPr>
            <w:r>
              <w:t>-</w:t>
            </w:r>
            <w:r>
              <w:tab/>
              <w:t>for incorporation in ships, boats or other vessels listed in Table 1, for the purposes of their construction, repair, maintenan</w:t>
            </w:r>
            <w:r>
              <w:t>ce or conversion;</w:t>
            </w:r>
          </w:p>
          <w:p w14:paraId="59101D82" w14:textId="77777777" w:rsidR="00E546F5" w:rsidRDefault="00951CE2">
            <w:pPr>
              <w:pStyle w:val="Tier1Bullet"/>
            </w:pPr>
            <w:r>
              <w:t>-</w:t>
            </w:r>
            <w:r>
              <w:tab/>
              <w:t>for fitting to or equipping such ships, boats or other vessels;</w:t>
            </w:r>
          </w:p>
          <w:p w14:paraId="59101D83"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1D84" w14:textId="77777777" w:rsidR="00E546F5" w:rsidRDefault="00951CE2">
            <w:pPr>
              <w:pStyle w:val="Tier1Bullet"/>
            </w:pPr>
            <w:r>
              <w:t>-</w:t>
            </w:r>
            <w:r>
              <w:tab/>
              <w:t>for equipping the above platforms;</w:t>
            </w:r>
          </w:p>
          <w:p w14:paraId="59101D8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86" w14:textId="77777777" w:rsidR="00E546F5" w:rsidRDefault="00951CE2">
            <w:pPr>
              <w:pStyle w:val="NormalinTable"/>
            </w:pPr>
            <w:r>
              <w:t>0.0%</w:t>
            </w:r>
          </w:p>
        </w:tc>
      </w:tr>
      <w:tr w:rsidR="00E546F5" w14:paraId="59101D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88" w14:textId="77777777" w:rsidR="00E546F5" w:rsidRDefault="00951CE2">
            <w:pPr>
              <w:pStyle w:val="NormalinTable"/>
            </w:pPr>
            <w:r>
              <w:t>2818000000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89" w14:textId="77777777" w:rsidR="00E546F5" w:rsidRDefault="00951CE2">
            <w:pPr>
              <w:pStyle w:val="Tier1"/>
            </w:pPr>
            <w:r>
              <w:t xml:space="preserve">Artificial corundum, whether or not chemically </w:t>
            </w:r>
            <w:r>
              <w:t>defined; aluminium oxide; aluminium hydroxide</w:t>
            </w:r>
          </w:p>
          <w:p w14:paraId="59101D8A" w14:textId="77777777" w:rsidR="00E546F5" w:rsidRDefault="00951CE2">
            <w:pPr>
              <w:pStyle w:val="Tier1Bullet"/>
            </w:pPr>
            <w:r>
              <w:t>-</w:t>
            </w:r>
            <w:r>
              <w:tab/>
              <w:t>for incorporation in ships, boats or other vessels listed in Table 1, for the purposes of their construction, repair, maintenance or conversion;</w:t>
            </w:r>
          </w:p>
          <w:p w14:paraId="59101D8B" w14:textId="77777777" w:rsidR="00E546F5" w:rsidRDefault="00951CE2">
            <w:pPr>
              <w:pStyle w:val="Tier1Bullet"/>
            </w:pPr>
            <w:r>
              <w:t>-</w:t>
            </w:r>
            <w:r>
              <w:tab/>
              <w:t>for fitting to or equipping such ships, boats or other vessel</w:t>
            </w:r>
            <w:r>
              <w:t>s;</w:t>
            </w:r>
          </w:p>
          <w:p w14:paraId="59101D8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D8D" w14:textId="77777777" w:rsidR="00E546F5" w:rsidRDefault="00951CE2">
            <w:pPr>
              <w:pStyle w:val="Tier1Bullet"/>
            </w:pPr>
            <w:r>
              <w:t>-</w:t>
            </w:r>
            <w:r>
              <w:tab/>
              <w:t>for equipping the above</w:t>
            </w:r>
            <w:r>
              <w:t xml:space="preserve"> platforms;</w:t>
            </w:r>
          </w:p>
          <w:p w14:paraId="59101D8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8F" w14:textId="77777777" w:rsidR="00E546F5" w:rsidRDefault="00951CE2">
            <w:pPr>
              <w:pStyle w:val="NormalinTable"/>
            </w:pPr>
            <w:r>
              <w:t>0.0%</w:t>
            </w:r>
          </w:p>
        </w:tc>
      </w:tr>
      <w:tr w:rsidR="00E546F5" w14:paraId="59101D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91" w14:textId="77777777" w:rsidR="00E546F5" w:rsidRDefault="00951CE2">
            <w:pPr>
              <w:pStyle w:val="NormalinTable"/>
            </w:pPr>
            <w:r>
              <w:t>2819100000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92" w14:textId="77777777" w:rsidR="00E546F5" w:rsidRDefault="00951CE2">
            <w:pPr>
              <w:pStyle w:val="Tier1"/>
            </w:pPr>
            <w:r>
              <w:t>Chromium oxides and hydroxides</w:t>
            </w:r>
          </w:p>
          <w:p w14:paraId="59101D93" w14:textId="77777777" w:rsidR="00E546F5" w:rsidRDefault="00951CE2">
            <w:pPr>
              <w:pStyle w:val="Tier2"/>
            </w:pPr>
            <w:r>
              <w:t>-</w:t>
            </w:r>
            <w:r>
              <w:tab/>
              <w:t>Chromium trioxide</w:t>
            </w:r>
          </w:p>
          <w:p w14:paraId="59101D94"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1D95" w14:textId="77777777" w:rsidR="00E546F5" w:rsidRDefault="00951CE2">
            <w:pPr>
              <w:pStyle w:val="Tier2Bullet"/>
            </w:pPr>
            <w:r>
              <w:tab/>
              <w:t>-</w:t>
            </w:r>
            <w:r>
              <w:tab/>
              <w:t>for fitting to or equipping such ships, boats or other vessels;</w:t>
            </w:r>
          </w:p>
          <w:p w14:paraId="59101D96"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1D97" w14:textId="77777777" w:rsidR="00E546F5" w:rsidRDefault="00951CE2">
            <w:pPr>
              <w:pStyle w:val="Tier2Bullet"/>
            </w:pPr>
            <w:r>
              <w:tab/>
              <w:t>-</w:t>
            </w:r>
            <w:r>
              <w:tab/>
              <w:t>for equipping the above platforms;</w:t>
            </w:r>
          </w:p>
          <w:p w14:paraId="59101D9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99" w14:textId="77777777" w:rsidR="00E546F5" w:rsidRDefault="00951CE2">
            <w:pPr>
              <w:pStyle w:val="NormalinTable"/>
            </w:pPr>
            <w:r>
              <w:t>0.0%</w:t>
            </w:r>
          </w:p>
        </w:tc>
      </w:tr>
      <w:tr w:rsidR="00E546F5" w14:paraId="59101D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9B" w14:textId="77777777" w:rsidR="00E546F5" w:rsidRDefault="00951CE2">
            <w:pPr>
              <w:pStyle w:val="NormalinTable"/>
            </w:pPr>
            <w:r>
              <w:t>2819901000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9C" w14:textId="77777777" w:rsidR="00E546F5" w:rsidRDefault="00951CE2">
            <w:pPr>
              <w:pStyle w:val="Tier1"/>
            </w:pPr>
            <w:r>
              <w:t>Chromium oxides and hydroxides</w:t>
            </w:r>
          </w:p>
          <w:p w14:paraId="59101D9D" w14:textId="77777777" w:rsidR="00E546F5" w:rsidRDefault="00951CE2">
            <w:pPr>
              <w:pStyle w:val="Tier2"/>
            </w:pPr>
            <w:r>
              <w:t>-</w:t>
            </w:r>
            <w:r>
              <w:tab/>
            </w:r>
            <w:r>
              <w:t>Other</w:t>
            </w:r>
          </w:p>
          <w:p w14:paraId="59101D9E" w14:textId="77777777" w:rsidR="00E546F5" w:rsidRDefault="00951CE2">
            <w:pPr>
              <w:pStyle w:val="Tier3"/>
            </w:pPr>
            <w:r>
              <w:t>-</w:t>
            </w:r>
            <w:r>
              <w:tab/>
              <w:t>-</w:t>
            </w:r>
            <w:r>
              <w:tab/>
              <w:t>Chromium dioxide</w:t>
            </w:r>
          </w:p>
          <w:p w14:paraId="59101D9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DA0" w14:textId="77777777" w:rsidR="00E546F5" w:rsidRDefault="00951CE2">
            <w:pPr>
              <w:pStyle w:val="Tier3Bullet"/>
            </w:pPr>
            <w:r>
              <w:tab/>
            </w:r>
            <w:r>
              <w:tab/>
              <w:t>-</w:t>
            </w:r>
            <w:r>
              <w:tab/>
              <w:t>for fitting to or equipping such ships, boats or other vessels;</w:t>
            </w:r>
          </w:p>
          <w:p w14:paraId="59101DA1" w14:textId="77777777" w:rsidR="00E546F5" w:rsidRDefault="00951CE2">
            <w:pPr>
              <w:pStyle w:val="Tier3Bullet"/>
            </w:pP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1DA2" w14:textId="77777777" w:rsidR="00E546F5" w:rsidRDefault="00951CE2">
            <w:pPr>
              <w:pStyle w:val="Tier3Bullet"/>
            </w:pPr>
            <w:r>
              <w:tab/>
            </w:r>
            <w:r>
              <w:tab/>
              <w:t>-</w:t>
            </w:r>
            <w:r>
              <w:tab/>
              <w:t>for equipping the above platforms;</w:t>
            </w:r>
          </w:p>
          <w:p w14:paraId="59101DA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A4" w14:textId="77777777" w:rsidR="00E546F5" w:rsidRDefault="00951CE2">
            <w:pPr>
              <w:pStyle w:val="NormalinTable"/>
            </w:pPr>
            <w:r>
              <w:t>0.0%</w:t>
            </w:r>
          </w:p>
        </w:tc>
      </w:tr>
      <w:tr w:rsidR="00E546F5" w14:paraId="59101D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A6" w14:textId="77777777" w:rsidR="00E546F5" w:rsidRDefault="00951CE2">
            <w:pPr>
              <w:pStyle w:val="NormalinTable"/>
            </w:pPr>
            <w:r>
              <w:t>2819909090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A7" w14:textId="77777777" w:rsidR="00E546F5" w:rsidRDefault="00951CE2">
            <w:pPr>
              <w:pStyle w:val="Tier1"/>
            </w:pPr>
            <w:r>
              <w:t>Chromium oxides and hydroxides</w:t>
            </w:r>
          </w:p>
          <w:p w14:paraId="59101DA8" w14:textId="77777777" w:rsidR="00E546F5" w:rsidRDefault="00951CE2">
            <w:pPr>
              <w:pStyle w:val="Tier2"/>
            </w:pPr>
            <w:r>
              <w:t>-</w:t>
            </w:r>
            <w:r>
              <w:tab/>
              <w:t>Other</w:t>
            </w:r>
          </w:p>
          <w:p w14:paraId="59101DA9" w14:textId="77777777" w:rsidR="00E546F5" w:rsidRDefault="00951CE2">
            <w:pPr>
              <w:pStyle w:val="Tier3"/>
            </w:pPr>
            <w:r>
              <w:t>-</w:t>
            </w:r>
            <w:r>
              <w:tab/>
              <w:t>-</w:t>
            </w:r>
            <w:r>
              <w:tab/>
              <w:t>Other</w:t>
            </w:r>
          </w:p>
          <w:p w14:paraId="59101DAA" w14:textId="77777777" w:rsidR="00E546F5" w:rsidRDefault="00951CE2">
            <w:pPr>
              <w:pStyle w:val="Tier4"/>
            </w:pPr>
            <w:r>
              <w:t>-</w:t>
            </w:r>
            <w:r>
              <w:tab/>
              <w:t>-</w:t>
            </w:r>
            <w:r>
              <w:tab/>
              <w:t>-</w:t>
            </w:r>
            <w:r>
              <w:tab/>
              <w:t>Other</w:t>
            </w:r>
          </w:p>
          <w:p w14:paraId="59101DAB"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1DAC" w14:textId="77777777" w:rsidR="00E546F5" w:rsidRDefault="00951CE2">
            <w:pPr>
              <w:pStyle w:val="Tier4Bullet"/>
            </w:pPr>
            <w:r>
              <w:tab/>
            </w:r>
            <w:r>
              <w:tab/>
            </w:r>
            <w:r>
              <w:tab/>
              <w:t>-</w:t>
            </w:r>
            <w:r>
              <w:tab/>
              <w:t>for fitting to or equipping such ships, boats or other vessels;</w:t>
            </w:r>
          </w:p>
          <w:p w14:paraId="59101DAD"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1DAE" w14:textId="77777777" w:rsidR="00E546F5" w:rsidRDefault="00951CE2">
            <w:pPr>
              <w:pStyle w:val="Tier4Bullet"/>
            </w:pPr>
            <w:r>
              <w:tab/>
            </w:r>
            <w:r>
              <w:tab/>
            </w:r>
            <w:r>
              <w:tab/>
              <w:t>-</w:t>
            </w:r>
            <w:r>
              <w:tab/>
              <w:t>for equipping the above platforms;</w:t>
            </w:r>
          </w:p>
          <w:p w14:paraId="59101DA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B0" w14:textId="77777777" w:rsidR="00E546F5" w:rsidRDefault="00951CE2">
            <w:pPr>
              <w:pStyle w:val="NormalinTable"/>
            </w:pPr>
            <w:r>
              <w:t>0.0%</w:t>
            </w:r>
          </w:p>
        </w:tc>
      </w:tr>
      <w:tr w:rsidR="00E546F5" w14:paraId="59101D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B2" w14:textId="77777777" w:rsidR="00E546F5" w:rsidRDefault="00951CE2">
            <w:pPr>
              <w:pStyle w:val="NormalinTable"/>
            </w:pPr>
            <w:r>
              <w:t>2820000000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B3" w14:textId="77777777" w:rsidR="00E546F5" w:rsidRDefault="00951CE2">
            <w:pPr>
              <w:pStyle w:val="Tier1"/>
            </w:pPr>
            <w:r>
              <w:t>Manganese oxides</w:t>
            </w:r>
          </w:p>
          <w:p w14:paraId="59101DB4"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1DB5" w14:textId="77777777" w:rsidR="00E546F5" w:rsidRDefault="00951CE2">
            <w:pPr>
              <w:pStyle w:val="Tier1Bullet"/>
            </w:pPr>
            <w:r>
              <w:t>-</w:t>
            </w:r>
            <w:r>
              <w:tab/>
              <w:t>for fitting to or equipping such ships, boats or other vessels;</w:t>
            </w:r>
          </w:p>
          <w:p w14:paraId="59101DB6"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1DB7" w14:textId="77777777" w:rsidR="00E546F5" w:rsidRDefault="00951CE2">
            <w:pPr>
              <w:pStyle w:val="Tier1Bullet"/>
            </w:pPr>
            <w:r>
              <w:t>-</w:t>
            </w:r>
            <w:r>
              <w:tab/>
              <w:t>for equipping the above platforms;</w:t>
            </w:r>
          </w:p>
          <w:p w14:paraId="59101DB8"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B9" w14:textId="77777777" w:rsidR="00E546F5" w:rsidRDefault="00951CE2">
            <w:pPr>
              <w:pStyle w:val="NormalinTable"/>
            </w:pPr>
            <w:r>
              <w:t>0.0%</w:t>
            </w:r>
          </w:p>
        </w:tc>
      </w:tr>
      <w:tr w:rsidR="00E546F5" w14:paraId="59101D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BB" w14:textId="77777777" w:rsidR="00E546F5" w:rsidRDefault="00951CE2">
            <w:pPr>
              <w:pStyle w:val="NormalinTable"/>
            </w:pPr>
            <w:r>
              <w:t>2821000000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BC" w14:textId="77777777" w:rsidR="00E546F5" w:rsidRDefault="00951CE2">
            <w:pPr>
              <w:pStyle w:val="Tier1"/>
            </w:pPr>
            <w:r>
              <w:t>Iron oxides and hydroxides; earth colours containing 70% or more by weight of combined iron evaluated as Fe</w:t>
            </w:r>
            <w:r>
              <w:rPr>
                <w:vertAlign w:val="subscript"/>
              </w:rPr>
              <w:t>2</w:t>
            </w:r>
            <w:r>
              <w:t>O</w:t>
            </w:r>
            <w:r>
              <w:rPr>
                <w:vertAlign w:val="subscript"/>
              </w:rPr>
              <w:t>3</w:t>
            </w:r>
          </w:p>
          <w:p w14:paraId="59101DBD" w14:textId="77777777" w:rsidR="00E546F5" w:rsidRDefault="00951CE2">
            <w:pPr>
              <w:pStyle w:val="Tier1Bullet"/>
            </w:pPr>
            <w:r>
              <w:t>-</w:t>
            </w:r>
            <w:r>
              <w:tab/>
              <w:t xml:space="preserve">for incorporation in ships, boats or other vessels listed in Table 1, for the purposes of </w:t>
            </w:r>
            <w:r>
              <w:t>their construction, repair, maintenance or conversion;</w:t>
            </w:r>
          </w:p>
          <w:p w14:paraId="59101DBE" w14:textId="77777777" w:rsidR="00E546F5" w:rsidRDefault="00951CE2">
            <w:pPr>
              <w:pStyle w:val="Tier1Bullet"/>
            </w:pPr>
            <w:r>
              <w:t>-</w:t>
            </w:r>
            <w:r>
              <w:tab/>
              <w:t>for fitting to or equipping such ships, boats or other vessels;</w:t>
            </w:r>
          </w:p>
          <w:p w14:paraId="59101DBF" w14:textId="77777777" w:rsidR="00E546F5" w:rsidRDefault="00951CE2">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1DC0" w14:textId="77777777" w:rsidR="00E546F5" w:rsidRDefault="00951CE2">
            <w:pPr>
              <w:pStyle w:val="Tier1Bullet"/>
            </w:pPr>
            <w:r>
              <w:t>-</w:t>
            </w:r>
            <w:r>
              <w:tab/>
              <w:t>for equipping the above platforms;</w:t>
            </w:r>
          </w:p>
          <w:p w14:paraId="59101DC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C2" w14:textId="77777777" w:rsidR="00E546F5" w:rsidRDefault="00951CE2">
            <w:pPr>
              <w:pStyle w:val="NormalinTable"/>
            </w:pPr>
            <w:r>
              <w:t>0.0%</w:t>
            </w:r>
          </w:p>
        </w:tc>
      </w:tr>
      <w:tr w:rsidR="00E546F5" w14:paraId="59101D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C4" w14:textId="77777777" w:rsidR="00E546F5" w:rsidRDefault="00951CE2">
            <w:pPr>
              <w:pStyle w:val="NormalinTable"/>
            </w:pPr>
            <w:r>
              <w:t>2822000000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C5" w14:textId="77777777" w:rsidR="00E546F5" w:rsidRDefault="00951CE2">
            <w:pPr>
              <w:pStyle w:val="Tier1"/>
            </w:pPr>
            <w:r>
              <w:t>Cobalt oxides and hydroxide</w:t>
            </w:r>
            <w:r>
              <w:t>s; commercial cobalt oxides</w:t>
            </w:r>
          </w:p>
          <w:p w14:paraId="59101DC6" w14:textId="77777777" w:rsidR="00E546F5" w:rsidRDefault="00951CE2">
            <w:pPr>
              <w:pStyle w:val="Tier1Bullet"/>
            </w:pPr>
            <w:r>
              <w:t>-</w:t>
            </w:r>
            <w:r>
              <w:tab/>
              <w:t>for incorporation in ships, boats or other vessels listed in Table 1, for the purposes of their construction, repair, maintenance or conversion;</w:t>
            </w:r>
          </w:p>
          <w:p w14:paraId="59101DC7" w14:textId="77777777" w:rsidR="00E546F5" w:rsidRDefault="00951CE2">
            <w:pPr>
              <w:pStyle w:val="Tier1Bullet"/>
            </w:pPr>
            <w:r>
              <w:t>-</w:t>
            </w:r>
            <w:r>
              <w:tab/>
              <w:t>for fitting to or equipping such ships, boats or other vessels;</w:t>
            </w:r>
          </w:p>
          <w:p w14:paraId="59101DC8" w14:textId="77777777" w:rsidR="00E546F5" w:rsidRDefault="00951CE2">
            <w:pPr>
              <w:pStyle w:val="Tier1Bullet"/>
            </w:pPr>
            <w:r>
              <w:t>-</w:t>
            </w:r>
            <w:r>
              <w:tab/>
              <w:t>for incorpora</w:t>
            </w:r>
            <w:r>
              <w:t>tion, for the purposes of their construction, repair, maintenance or conversion, in drilling or production platforms listed below: fixed, of subheading ex 8430 49 or floating or submersible of subheading 8905 20;</w:t>
            </w:r>
          </w:p>
          <w:p w14:paraId="59101DC9" w14:textId="77777777" w:rsidR="00E546F5" w:rsidRDefault="00951CE2">
            <w:pPr>
              <w:pStyle w:val="Tier1Bullet"/>
            </w:pPr>
            <w:r>
              <w:t>-</w:t>
            </w:r>
            <w:r>
              <w:tab/>
              <w:t>for equipping the above platforms;</w:t>
            </w:r>
          </w:p>
          <w:p w14:paraId="59101DCA" w14:textId="77777777" w:rsidR="00E546F5" w:rsidRDefault="00951CE2">
            <w:pPr>
              <w:pStyle w:val="Tier1Bullet"/>
            </w:pPr>
            <w:r>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CB" w14:textId="77777777" w:rsidR="00E546F5" w:rsidRDefault="00951CE2">
            <w:pPr>
              <w:pStyle w:val="NormalinTable"/>
            </w:pPr>
            <w:r>
              <w:t>0.0%</w:t>
            </w:r>
          </w:p>
        </w:tc>
      </w:tr>
      <w:tr w:rsidR="00E546F5" w14:paraId="59101D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CD" w14:textId="77777777" w:rsidR="00E546F5" w:rsidRDefault="00951CE2">
            <w:pPr>
              <w:pStyle w:val="NormalinTable"/>
            </w:pPr>
            <w:r>
              <w:t>2823000010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CE" w14:textId="77777777" w:rsidR="00E546F5" w:rsidRDefault="00951CE2">
            <w:pPr>
              <w:pStyle w:val="Tier1"/>
            </w:pPr>
            <w:r>
              <w:t>Titanium oxides</w:t>
            </w:r>
          </w:p>
          <w:p w14:paraId="59101DCF" w14:textId="77777777" w:rsidR="00E546F5" w:rsidRDefault="00951CE2">
            <w:pPr>
              <w:pStyle w:val="Tier2"/>
            </w:pPr>
            <w:r>
              <w:t>-</w:t>
            </w:r>
            <w:r>
              <w:tab/>
              <w:t>Titanium dioxide (CAS RN 13463-67-7): - of a purity by weight of 99.9% or more, - with an average grain-size of 0.7 μm or more but not more than 2.1 μm</w:t>
            </w:r>
          </w:p>
          <w:p w14:paraId="59101DD0" w14:textId="77777777" w:rsidR="00E546F5" w:rsidRDefault="00951CE2">
            <w:pPr>
              <w:pStyle w:val="Tier2Bullet"/>
            </w:pPr>
            <w:r>
              <w:tab/>
              <w:t>-</w:t>
            </w:r>
            <w:r>
              <w:tab/>
            </w:r>
            <w:r>
              <w:t>for incorporation in ships, boats or other vessels listed in Table 1, for the purposes of their construction, repair, maintenance or conversion;</w:t>
            </w:r>
          </w:p>
          <w:p w14:paraId="59101DD1" w14:textId="77777777" w:rsidR="00E546F5" w:rsidRDefault="00951CE2">
            <w:pPr>
              <w:pStyle w:val="Tier2Bullet"/>
            </w:pPr>
            <w:r>
              <w:tab/>
              <w:t>-</w:t>
            </w:r>
            <w:r>
              <w:tab/>
              <w:t>for fitting to or equipping such ships, boats or other vessels;</w:t>
            </w:r>
          </w:p>
          <w:p w14:paraId="59101DD2" w14:textId="77777777" w:rsidR="00E546F5" w:rsidRDefault="00951CE2">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1DD3" w14:textId="77777777" w:rsidR="00E546F5" w:rsidRDefault="00951CE2">
            <w:pPr>
              <w:pStyle w:val="Tier2Bullet"/>
            </w:pPr>
            <w:r>
              <w:tab/>
              <w:t>-</w:t>
            </w:r>
            <w:r>
              <w:tab/>
              <w:t>for equipping the above platforms;</w:t>
            </w:r>
          </w:p>
          <w:p w14:paraId="59101DD4"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D5" w14:textId="77777777" w:rsidR="00E546F5" w:rsidRDefault="00951CE2">
            <w:pPr>
              <w:pStyle w:val="NormalinTable"/>
            </w:pPr>
            <w:r>
              <w:t>0.0%</w:t>
            </w:r>
          </w:p>
        </w:tc>
      </w:tr>
      <w:tr w:rsidR="00E546F5" w14:paraId="59101D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D7" w14:textId="77777777" w:rsidR="00E546F5" w:rsidRDefault="00951CE2">
            <w:pPr>
              <w:pStyle w:val="NormalinTable"/>
            </w:pPr>
            <w:r>
              <w:t>2823000090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D8" w14:textId="77777777" w:rsidR="00E546F5" w:rsidRDefault="00951CE2">
            <w:pPr>
              <w:pStyle w:val="Tier1"/>
            </w:pPr>
            <w:r>
              <w:t>Titanium oxides</w:t>
            </w:r>
          </w:p>
          <w:p w14:paraId="59101DD9" w14:textId="77777777" w:rsidR="00E546F5" w:rsidRDefault="00951CE2">
            <w:pPr>
              <w:pStyle w:val="Tier2"/>
            </w:pPr>
            <w:r>
              <w:t>-</w:t>
            </w:r>
            <w:r>
              <w:tab/>
              <w:t>Other</w:t>
            </w:r>
          </w:p>
          <w:p w14:paraId="59101DD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DDB" w14:textId="77777777" w:rsidR="00E546F5" w:rsidRDefault="00951CE2">
            <w:pPr>
              <w:pStyle w:val="Tier2Bullet"/>
            </w:pPr>
            <w:r>
              <w:tab/>
              <w:t>-</w:t>
            </w:r>
            <w:r>
              <w:tab/>
              <w:t xml:space="preserve">for fitting to or </w:t>
            </w:r>
            <w:r>
              <w:t>equipping such ships, boats or other vessels;</w:t>
            </w:r>
          </w:p>
          <w:p w14:paraId="59101DDC"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1DDD" w14:textId="77777777" w:rsidR="00E546F5" w:rsidRDefault="00951CE2">
            <w:pPr>
              <w:pStyle w:val="Tier2Bullet"/>
            </w:pPr>
            <w:r>
              <w:tab/>
              <w:t>-</w:t>
            </w:r>
            <w:r>
              <w:tab/>
              <w:t>for equipping the above platforms;</w:t>
            </w:r>
          </w:p>
          <w:p w14:paraId="59101DD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DF" w14:textId="77777777" w:rsidR="00E546F5" w:rsidRDefault="00951CE2">
            <w:pPr>
              <w:pStyle w:val="NormalinTable"/>
            </w:pPr>
            <w:r>
              <w:t>0.0%</w:t>
            </w:r>
          </w:p>
        </w:tc>
      </w:tr>
      <w:tr w:rsidR="00E546F5" w14:paraId="59101D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E1" w14:textId="77777777" w:rsidR="00E546F5" w:rsidRDefault="00951CE2">
            <w:pPr>
              <w:pStyle w:val="NormalinTable"/>
            </w:pPr>
            <w:r>
              <w:t>2824000000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E2" w14:textId="77777777" w:rsidR="00E546F5" w:rsidRDefault="00951CE2">
            <w:pPr>
              <w:pStyle w:val="Tier1"/>
            </w:pPr>
            <w:r>
              <w:t>Lead oxides; red lead and orange lead</w:t>
            </w:r>
          </w:p>
          <w:p w14:paraId="59101DE3" w14:textId="77777777" w:rsidR="00E546F5" w:rsidRDefault="00951CE2">
            <w:pPr>
              <w:pStyle w:val="Tier1Bullet"/>
            </w:pPr>
            <w:r>
              <w:t>-</w:t>
            </w:r>
            <w:r>
              <w:tab/>
              <w:t xml:space="preserve">for incorporation in ships, boats or other vessels listed in Table 1, </w:t>
            </w:r>
            <w:r>
              <w:t>for the purposes of their construction, repair, maintenance or conversion;</w:t>
            </w:r>
          </w:p>
          <w:p w14:paraId="59101DE4" w14:textId="77777777" w:rsidR="00E546F5" w:rsidRDefault="00951CE2">
            <w:pPr>
              <w:pStyle w:val="Tier1Bullet"/>
            </w:pPr>
            <w:r>
              <w:t>-</w:t>
            </w:r>
            <w:r>
              <w:tab/>
              <w:t>for fitting to or equipping such ships, boats or other vessels;</w:t>
            </w:r>
          </w:p>
          <w:p w14:paraId="59101DE5" w14:textId="77777777" w:rsidR="00E546F5" w:rsidRDefault="00951CE2">
            <w:pPr>
              <w:pStyle w:val="Tier1Bullet"/>
            </w:pPr>
            <w:r>
              <w:t>-</w:t>
            </w:r>
            <w:r>
              <w:tab/>
              <w:t>for incorporation, for the purposes of their construction, repair, maintenance or conversion, in drilling or prod</w:t>
            </w:r>
            <w:r>
              <w:t>uction platforms listed below: fixed, of subheading ex 8430 49 or floating or submersible of subheading 8905 20;</w:t>
            </w:r>
          </w:p>
          <w:p w14:paraId="59101DE6" w14:textId="77777777" w:rsidR="00E546F5" w:rsidRDefault="00951CE2">
            <w:pPr>
              <w:pStyle w:val="Tier1Bullet"/>
            </w:pPr>
            <w:r>
              <w:t>-</w:t>
            </w:r>
            <w:r>
              <w:tab/>
              <w:t>for equipping the above platforms;</w:t>
            </w:r>
          </w:p>
          <w:p w14:paraId="59101DE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E8" w14:textId="77777777" w:rsidR="00E546F5" w:rsidRDefault="00951CE2">
            <w:pPr>
              <w:pStyle w:val="NormalinTable"/>
            </w:pPr>
            <w:r>
              <w:t>0.0%</w:t>
            </w:r>
          </w:p>
        </w:tc>
      </w:tr>
      <w:tr w:rsidR="00E546F5" w14:paraId="59101D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EA" w14:textId="77777777" w:rsidR="00E546F5" w:rsidRDefault="00951CE2">
            <w:pPr>
              <w:pStyle w:val="NormalinTable"/>
            </w:pPr>
            <w:r>
              <w:t>2825000000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EB" w14:textId="77777777" w:rsidR="00E546F5" w:rsidRDefault="00951CE2">
            <w:pPr>
              <w:pStyle w:val="Tier1"/>
            </w:pPr>
            <w:r>
              <w:t>Hydrazine and hydrox</w:t>
            </w:r>
            <w:r>
              <w:t>ylamine and their inorganic salts; other inorganic bases; other metal oxides, hydroxides and peroxides</w:t>
            </w:r>
          </w:p>
          <w:p w14:paraId="59101DEC" w14:textId="77777777" w:rsidR="00E546F5" w:rsidRDefault="00951CE2">
            <w:pPr>
              <w:pStyle w:val="Tier1Bullet"/>
            </w:pPr>
            <w:r>
              <w:t>-</w:t>
            </w:r>
            <w:r>
              <w:tab/>
              <w:t>use by, or on behalf of, the UK Armed Forces, individually or in cooperation with other States</w:t>
            </w:r>
          </w:p>
          <w:p w14:paraId="59101DED" w14:textId="77777777" w:rsidR="00E546F5" w:rsidRDefault="00951CE2">
            <w:pPr>
              <w:pStyle w:val="Tier1Bullet"/>
            </w:pPr>
            <w:r>
              <w:tab/>
              <w:t>a) for defending the territorial integrity of the Unite</w:t>
            </w:r>
            <w:r>
              <w:t>d Kingdom, or</w:t>
            </w:r>
          </w:p>
          <w:p w14:paraId="59101DEE" w14:textId="77777777" w:rsidR="00E546F5" w:rsidRDefault="00951CE2">
            <w:pPr>
              <w:pStyle w:val="Tier1Bullet"/>
            </w:pPr>
            <w:r>
              <w:tab/>
              <w:t>b) in participating in international peace-keeping or support operations, or</w:t>
            </w:r>
          </w:p>
          <w:p w14:paraId="59101DEF" w14:textId="77777777" w:rsidR="00E546F5" w:rsidRDefault="00951CE2">
            <w:pPr>
              <w:pStyle w:val="Tier1Bullet"/>
            </w:pPr>
            <w:r>
              <w:tab/>
              <w:t>c) for other military purposes like the protection of nationals of the United Kingdom from social or military unrest or,</w:t>
            </w:r>
          </w:p>
          <w:p w14:paraId="59101DF0" w14:textId="77777777" w:rsidR="00E546F5" w:rsidRDefault="00951CE2">
            <w:pPr>
              <w:pStyle w:val="Tier1Bullet"/>
            </w:pPr>
            <w:r>
              <w:tab/>
              <w:t>d) for training purposes, or</w:t>
            </w:r>
          </w:p>
          <w:p w14:paraId="59101DF1" w14:textId="77777777" w:rsidR="00E546F5" w:rsidRDefault="00951CE2">
            <w:pPr>
              <w:pStyle w:val="Tier1Bullet"/>
            </w:pPr>
            <w:r>
              <w:tab/>
              <w:t xml:space="preserve">e) </w:t>
            </w:r>
            <w:r>
              <w:t>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F2" w14:textId="77777777" w:rsidR="00E546F5" w:rsidRDefault="00951CE2">
            <w:pPr>
              <w:pStyle w:val="NormalinTable"/>
            </w:pPr>
            <w:r>
              <w:t>0.0%</w:t>
            </w:r>
          </w:p>
        </w:tc>
      </w:tr>
      <w:tr w:rsidR="00E546F5" w14:paraId="59101D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F4" w14:textId="77777777" w:rsidR="00E546F5" w:rsidRDefault="00951CE2">
            <w:pPr>
              <w:pStyle w:val="NormalinTable"/>
            </w:pPr>
            <w:r>
              <w:t>2825100000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F5" w14:textId="77777777" w:rsidR="00E546F5" w:rsidRDefault="00951CE2">
            <w:pPr>
              <w:pStyle w:val="Tier1"/>
            </w:pPr>
            <w:r>
              <w:t>Hydrazine and hydroxylamine and their inorganic salts; other inorganic bases; other metal oxides, hydroxides and peroxi</w:t>
            </w:r>
            <w:r>
              <w:t>des</w:t>
            </w:r>
          </w:p>
          <w:p w14:paraId="59101DF6" w14:textId="77777777" w:rsidR="00E546F5" w:rsidRDefault="00951CE2">
            <w:pPr>
              <w:pStyle w:val="Tier2"/>
            </w:pPr>
            <w:r>
              <w:t>-</w:t>
            </w:r>
            <w:r>
              <w:tab/>
              <w:t>Hydrazine and hydroxylamine and their inorganic salts</w:t>
            </w:r>
          </w:p>
          <w:p w14:paraId="59101DF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DF8" w14:textId="77777777" w:rsidR="00E546F5" w:rsidRDefault="00951CE2">
            <w:pPr>
              <w:pStyle w:val="Tier2Bullet"/>
            </w:pPr>
            <w:r>
              <w:tab/>
              <w:t>-</w:t>
            </w:r>
            <w:r>
              <w:tab/>
              <w:t>for fitting to or equipping such ships, boats</w:t>
            </w:r>
            <w:r>
              <w:t xml:space="preserve"> or other vessels;</w:t>
            </w:r>
          </w:p>
          <w:p w14:paraId="59101DF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1DFA" w14:textId="77777777" w:rsidR="00E546F5" w:rsidRDefault="00951CE2">
            <w:pPr>
              <w:pStyle w:val="Tier2Bullet"/>
            </w:pPr>
            <w:r>
              <w:tab/>
              <w:t>-</w:t>
            </w:r>
            <w:r>
              <w:tab/>
            </w:r>
            <w:r>
              <w:t>for equipping the above platforms;</w:t>
            </w:r>
          </w:p>
          <w:p w14:paraId="59101DF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DFC" w14:textId="77777777" w:rsidR="00E546F5" w:rsidRDefault="00951CE2">
            <w:pPr>
              <w:pStyle w:val="NormalinTable"/>
            </w:pPr>
            <w:r>
              <w:t>0.0%</w:t>
            </w:r>
          </w:p>
        </w:tc>
      </w:tr>
      <w:tr w:rsidR="00E546F5" w14:paraId="59101E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DFE" w14:textId="77777777" w:rsidR="00E546F5" w:rsidRDefault="00951CE2">
            <w:pPr>
              <w:pStyle w:val="NormalinTable"/>
            </w:pPr>
            <w:r>
              <w:t>2825200000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DFF" w14:textId="77777777" w:rsidR="00E546F5" w:rsidRDefault="00951CE2">
            <w:pPr>
              <w:pStyle w:val="Tier1"/>
            </w:pPr>
            <w:r>
              <w:t>Hydrazine and hydroxylamine and their inorganic salts; other inorganic bases; other metal oxides, hydroxides and peroxides</w:t>
            </w:r>
          </w:p>
          <w:p w14:paraId="59101E00" w14:textId="77777777" w:rsidR="00E546F5" w:rsidRDefault="00951CE2">
            <w:pPr>
              <w:pStyle w:val="Tier2"/>
            </w:pPr>
            <w:r>
              <w:t>-</w:t>
            </w:r>
            <w:r>
              <w:tab/>
              <w:t>Lithium o</w:t>
            </w:r>
            <w:r>
              <w:t>xide and hydroxide</w:t>
            </w:r>
          </w:p>
          <w:p w14:paraId="59101E0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E02" w14:textId="77777777" w:rsidR="00E546F5" w:rsidRDefault="00951CE2">
            <w:pPr>
              <w:pStyle w:val="Tier2Bullet"/>
            </w:pPr>
            <w:r>
              <w:tab/>
              <w:t>-</w:t>
            </w:r>
            <w:r>
              <w:tab/>
              <w:t>for fitting to or equipping such ships, boats or other vessels;</w:t>
            </w:r>
          </w:p>
          <w:p w14:paraId="59101E03" w14:textId="77777777" w:rsidR="00E546F5" w:rsidRDefault="00951CE2">
            <w:pPr>
              <w:pStyle w:val="Tier2Bullet"/>
            </w:pP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14:paraId="59101E04" w14:textId="77777777" w:rsidR="00E546F5" w:rsidRDefault="00951CE2">
            <w:pPr>
              <w:pStyle w:val="Tier2Bullet"/>
            </w:pPr>
            <w:r>
              <w:tab/>
              <w:t>-</w:t>
            </w:r>
            <w:r>
              <w:tab/>
              <w:t>for equipping the above platforms;</w:t>
            </w:r>
          </w:p>
          <w:p w14:paraId="59101E05" w14:textId="77777777" w:rsidR="00E546F5" w:rsidRDefault="00951CE2">
            <w:pPr>
              <w:pStyle w:val="Tier2Bullet"/>
            </w:pPr>
            <w:r>
              <w:tab/>
              <w:t>-</w:t>
            </w:r>
            <w:r>
              <w:tab/>
              <w:t>for link</w:t>
            </w:r>
            <w:r>
              <w:t>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06" w14:textId="77777777" w:rsidR="00E546F5" w:rsidRDefault="00951CE2">
            <w:pPr>
              <w:pStyle w:val="NormalinTable"/>
            </w:pPr>
            <w:r>
              <w:t>0.0%</w:t>
            </w:r>
          </w:p>
        </w:tc>
      </w:tr>
      <w:tr w:rsidR="00E546F5" w14:paraId="59101E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08" w14:textId="77777777" w:rsidR="00E546F5" w:rsidRDefault="00951CE2">
            <w:pPr>
              <w:pStyle w:val="NormalinTable"/>
            </w:pPr>
            <w:r>
              <w:t>2825300000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09" w14:textId="77777777" w:rsidR="00E546F5" w:rsidRDefault="00951CE2">
            <w:pPr>
              <w:pStyle w:val="Tier1"/>
            </w:pPr>
            <w:r>
              <w:t>Hydrazine and hydroxylamine and their inorganic salts; other inorganic bases; other metal oxides, hydroxides and peroxides</w:t>
            </w:r>
          </w:p>
          <w:p w14:paraId="59101E0A" w14:textId="77777777" w:rsidR="00E546F5" w:rsidRDefault="00951CE2">
            <w:pPr>
              <w:pStyle w:val="Tier2"/>
            </w:pPr>
            <w:r>
              <w:t>-</w:t>
            </w:r>
            <w:r>
              <w:tab/>
              <w:t>Vanadium oxides and hydroxides</w:t>
            </w:r>
          </w:p>
          <w:p w14:paraId="59101E0B"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1E0C" w14:textId="77777777" w:rsidR="00E546F5" w:rsidRDefault="00951CE2">
            <w:pPr>
              <w:pStyle w:val="Tier2Bullet"/>
            </w:pPr>
            <w:r>
              <w:tab/>
              <w:t>-</w:t>
            </w:r>
            <w:r>
              <w:tab/>
              <w:t>for fitting to or equipping such ships, boats or other vessels;</w:t>
            </w:r>
          </w:p>
          <w:p w14:paraId="59101E0D"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1E0E" w14:textId="77777777" w:rsidR="00E546F5" w:rsidRDefault="00951CE2">
            <w:pPr>
              <w:pStyle w:val="Tier2Bullet"/>
            </w:pPr>
            <w:r>
              <w:tab/>
              <w:t>-</w:t>
            </w:r>
            <w:r>
              <w:tab/>
              <w:t>for equipping the above platforms;</w:t>
            </w:r>
          </w:p>
          <w:p w14:paraId="59101E0F"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10" w14:textId="77777777" w:rsidR="00E546F5" w:rsidRDefault="00951CE2">
            <w:pPr>
              <w:pStyle w:val="NormalinTable"/>
            </w:pPr>
            <w:r>
              <w:t>0.0%</w:t>
            </w:r>
          </w:p>
        </w:tc>
      </w:tr>
      <w:tr w:rsidR="00E546F5" w14:paraId="59101E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12" w14:textId="77777777" w:rsidR="00E546F5" w:rsidRDefault="00951CE2">
            <w:pPr>
              <w:pStyle w:val="NormalinTable"/>
            </w:pPr>
            <w:r>
              <w:t>2825400000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13" w14:textId="77777777" w:rsidR="00E546F5" w:rsidRDefault="00951CE2">
            <w:pPr>
              <w:pStyle w:val="Tier1"/>
            </w:pPr>
            <w:r>
              <w:t>Hydrazine and hydroxylamine and their inorganic salts; other inorganic bases; other metal oxides, hydroxides and peroxides</w:t>
            </w:r>
          </w:p>
          <w:p w14:paraId="59101E14" w14:textId="77777777" w:rsidR="00E546F5" w:rsidRDefault="00951CE2">
            <w:pPr>
              <w:pStyle w:val="Tier2"/>
            </w:pPr>
            <w:r>
              <w:t>-</w:t>
            </w:r>
            <w:r>
              <w:tab/>
              <w:t>Nickel oxides and hydroxides</w:t>
            </w:r>
          </w:p>
          <w:p w14:paraId="59101E15" w14:textId="77777777" w:rsidR="00E546F5" w:rsidRDefault="00951CE2">
            <w:pPr>
              <w:pStyle w:val="Tier2Bullet"/>
            </w:pPr>
            <w:r>
              <w:tab/>
              <w:t>-</w:t>
            </w:r>
            <w:r>
              <w:tab/>
              <w:t xml:space="preserve">for incorporation in ships, boats or other </w:t>
            </w:r>
            <w:r>
              <w:t>vessels listed in Table 1, for the purposes of their construction, repair, maintenance or conversion;</w:t>
            </w:r>
          </w:p>
          <w:p w14:paraId="59101E16" w14:textId="77777777" w:rsidR="00E546F5" w:rsidRDefault="00951CE2">
            <w:pPr>
              <w:pStyle w:val="Tier2Bullet"/>
            </w:pPr>
            <w:r>
              <w:tab/>
              <w:t>-</w:t>
            </w:r>
            <w:r>
              <w:tab/>
              <w:t>for fitting to or equipping such ships, boats or other vessels;</w:t>
            </w:r>
          </w:p>
          <w:p w14:paraId="59101E17" w14:textId="77777777" w:rsidR="00E546F5" w:rsidRDefault="00951CE2">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1E18" w14:textId="77777777" w:rsidR="00E546F5" w:rsidRDefault="00951CE2">
            <w:pPr>
              <w:pStyle w:val="Tier2Bullet"/>
            </w:pPr>
            <w:r>
              <w:tab/>
              <w:t>-</w:t>
            </w:r>
            <w:r>
              <w:tab/>
              <w:t>for equipping the above platforms;</w:t>
            </w:r>
          </w:p>
          <w:p w14:paraId="59101E1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1A" w14:textId="77777777" w:rsidR="00E546F5" w:rsidRDefault="00951CE2">
            <w:pPr>
              <w:pStyle w:val="NormalinTable"/>
            </w:pPr>
            <w:r>
              <w:t>0.0%</w:t>
            </w:r>
          </w:p>
        </w:tc>
      </w:tr>
      <w:tr w:rsidR="00E546F5" w14:paraId="59101E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1C" w14:textId="77777777" w:rsidR="00E546F5" w:rsidRDefault="00951CE2">
            <w:pPr>
              <w:pStyle w:val="NormalinTable"/>
            </w:pPr>
            <w:r>
              <w:t>2825500000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1D" w14:textId="77777777" w:rsidR="00E546F5" w:rsidRDefault="00951CE2">
            <w:pPr>
              <w:pStyle w:val="Tier1"/>
            </w:pPr>
            <w:r>
              <w:t>Hydrazine and hydroxylamine and their inorganic salts; other inorganic bases; other metal oxides, hydroxides and peroxides</w:t>
            </w:r>
          </w:p>
          <w:p w14:paraId="59101E1E" w14:textId="77777777" w:rsidR="00E546F5" w:rsidRDefault="00951CE2">
            <w:pPr>
              <w:pStyle w:val="Tier2"/>
            </w:pPr>
            <w:r>
              <w:t>-</w:t>
            </w:r>
            <w:r>
              <w:tab/>
              <w:t>Copper oxides and hydroxides</w:t>
            </w:r>
          </w:p>
          <w:p w14:paraId="59101E1F" w14:textId="77777777" w:rsidR="00E546F5" w:rsidRDefault="00951CE2">
            <w:pPr>
              <w:pStyle w:val="Tier2Bullet"/>
            </w:pPr>
            <w:r>
              <w:tab/>
              <w:t>-</w:t>
            </w:r>
            <w:r>
              <w:tab/>
              <w:t xml:space="preserve">for incorporation in ships, boats or other vessels listed in Table 1, for the </w:t>
            </w:r>
            <w:r>
              <w:t>purposes of their construction, repair, maintenance or conversion;</w:t>
            </w:r>
          </w:p>
          <w:p w14:paraId="59101E20" w14:textId="77777777" w:rsidR="00E546F5" w:rsidRDefault="00951CE2">
            <w:pPr>
              <w:pStyle w:val="Tier2Bullet"/>
            </w:pPr>
            <w:r>
              <w:tab/>
              <w:t>-</w:t>
            </w:r>
            <w:r>
              <w:tab/>
              <w:t>for fitting to or equipping such ships, boats or other vessels;</w:t>
            </w:r>
          </w:p>
          <w:p w14:paraId="59101E21" w14:textId="77777777" w:rsidR="00E546F5" w:rsidRDefault="00951CE2">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1E22" w14:textId="77777777" w:rsidR="00E546F5" w:rsidRDefault="00951CE2">
            <w:pPr>
              <w:pStyle w:val="Tier2Bullet"/>
            </w:pPr>
            <w:r>
              <w:tab/>
              <w:t>-</w:t>
            </w:r>
            <w:r>
              <w:tab/>
              <w:t>for equipping the above platforms;</w:t>
            </w:r>
          </w:p>
          <w:p w14:paraId="59101E2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24" w14:textId="77777777" w:rsidR="00E546F5" w:rsidRDefault="00951CE2">
            <w:pPr>
              <w:pStyle w:val="NormalinTable"/>
            </w:pPr>
            <w:r>
              <w:t>0.0%</w:t>
            </w:r>
          </w:p>
        </w:tc>
      </w:tr>
      <w:tr w:rsidR="00E546F5" w14:paraId="59101E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26" w14:textId="77777777" w:rsidR="00E546F5" w:rsidRDefault="00951CE2">
            <w:pPr>
              <w:pStyle w:val="NormalinTable"/>
            </w:pPr>
            <w:r>
              <w:t>2825600000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27" w14:textId="77777777" w:rsidR="00E546F5" w:rsidRDefault="00951CE2">
            <w:pPr>
              <w:pStyle w:val="Tier1"/>
            </w:pPr>
            <w:r>
              <w:t xml:space="preserve">Hydrazine and </w:t>
            </w:r>
            <w:r>
              <w:t>hydroxylamine and their inorganic salts; other inorganic bases; other metal oxides, hydroxides and peroxides</w:t>
            </w:r>
          </w:p>
          <w:p w14:paraId="59101E28" w14:textId="77777777" w:rsidR="00E546F5" w:rsidRDefault="00951CE2">
            <w:pPr>
              <w:pStyle w:val="Tier2"/>
            </w:pPr>
            <w:r>
              <w:t>-</w:t>
            </w:r>
            <w:r>
              <w:tab/>
              <w:t>Germanium oxides and zirconium dioxide</w:t>
            </w:r>
          </w:p>
          <w:p w14:paraId="59101E29" w14:textId="77777777" w:rsidR="00E546F5" w:rsidRDefault="00951CE2">
            <w:pPr>
              <w:pStyle w:val="Tier2Bullet"/>
            </w:pPr>
            <w:r>
              <w:tab/>
              <w:t>-</w:t>
            </w:r>
            <w:r>
              <w:tab/>
              <w:t>for incorporation in ships, boats or other vessels listed in Table 1, for the purposes of their constru</w:t>
            </w:r>
            <w:r>
              <w:t>ction, repair, maintenance or conversion;</w:t>
            </w:r>
          </w:p>
          <w:p w14:paraId="59101E2A" w14:textId="77777777" w:rsidR="00E546F5" w:rsidRDefault="00951CE2">
            <w:pPr>
              <w:pStyle w:val="Tier2Bullet"/>
            </w:pPr>
            <w:r>
              <w:tab/>
              <w:t>-</w:t>
            </w:r>
            <w:r>
              <w:tab/>
              <w:t>for fitting to or equipping such ships, boats or other vessels;</w:t>
            </w:r>
          </w:p>
          <w:p w14:paraId="59101E2B"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1E2C" w14:textId="77777777" w:rsidR="00E546F5" w:rsidRDefault="00951CE2">
            <w:pPr>
              <w:pStyle w:val="Tier2Bullet"/>
            </w:pPr>
            <w:r>
              <w:tab/>
              <w:t>-</w:t>
            </w:r>
            <w:r>
              <w:tab/>
              <w:t>for equipping the above platforms;</w:t>
            </w:r>
          </w:p>
          <w:p w14:paraId="59101E2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2E" w14:textId="77777777" w:rsidR="00E546F5" w:rsidRDefault="00951CE2">
            <w:pPr>
              <w:pStyle w:val="NormalinTable"/>
            </w:pPr>
            <w:r>
              <w:t>0.0%</w:t>
            </w:r>
          </w:p>
        </w:tc>
      </w:tr>
      <w:tr w:rsidR="00E546F5" w14:paraId="59101E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30" w14:textId="77777777" w:rsidR="00E546F5" w:rsidRDefault="00951CE2">
            <w:pPr>
              <w:pStyle w:val="NormalinTable"/>
            </w:pPr>
            <w:r>
              <w:t>2825700000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31" w14:textId="77777777" w:rsidR="00E546F5" w:rsidRDefault="00951CE2">
            <w:pPr>
              <w:pStyle w:val="Tier1"/>
            </w:pPr>
            <w:r>
              <w:t>Hydrazine and hydroxylamine and their inor</w:t>
            </w:r>
            <w:r>
              <w:t>ganic salts; other inorganic bases; other metal oxides, hydroxides and peroxides</w:t>
            </w:r>
          </w:p>
          <w:p w14:paraId="59101E32" w14:textId="77777777" w:rsidR="00E546F5" w:rsidRDefault="00951CE2">
            <w:pPr>
              <w:pStyle w:val="Tier2"/>
            </w:pPr>
            <w:r>
              <w:t>-</w:t>
            </w:r>
            <w:r>
              <w:tab/>
              <w:t>Molybdenum oxides and hydroxides</w:t>
            </w:r>
          </w:p>
          <w:p w14:paraId="59101E33" w14:textId="77777777" w:rsidR="00E546F5" w:rsidRDefault="00951CE2">
            <w:pPr>
              <w:pStyle w:val="Tier2Bullet"/>
            </w:pPr>
            <w:r>
              <w:tab/>
              <w:t>-</w:t>
            </w:r>
            <w:r>
              <w:tab/>
              <w:t>for incorporation in ships, boats or other vessels listed in Table 1, for the purposes of their construction, repair, maintenance or conv</w:t>
            </w:r>
            <w:r>
              <w:t>ersion;</w:t>
            </w:r>
          </w:p>
          <w:p w14:paraId="59101E34" w14:textId="77777777" w:rsidR="00E546F5" w:rsidRDefault="00951CE2">
            <w:pPr>
              <w:pStyle w:val="Tier2Bullet"/>
            </w:pPr>
            <w:r>
              <w:tab/>
              <w:t>-</w:t>
            </w:r>
            <w:r>
              <w:tab/>
              <w:t>for fitting to or equipping such ships, boats or other vessels;</w:t>
            </w:r>
          </w:p>
          <w:p w14:paraId="59101E3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w:t>
            </w:r>
            <w:r>
              <w:t xml:space="preserve"> floating or submersible of subheading 8905 20;</w:t>
            </w:r>
          </w:p>
          <w:p w14:paraId="59101E36" w14:textId="77777777" w:rsidR="00E546F5" w:rsidRDefault="00951CE2">
            <w:pPr>
              <w:pStyle w:val="Tier2Bullet"/>
            </w:pPr>
            <w:r>
              <w:tab/>
              <w:t>-</w:t>
            </w:r>
            <w:r>
              <w:tab/>
              <w:t>for equipping the above platforms;</w:t>
            </w:r>
          </w:p>
          <w:p w14:paraId="59101E3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38" w14:textId="77777777" w:rsidR="00E546F5" w:rsidRDefault="00951CE2">
            <w:pPr>
              <w:pStyle w:val="NormalinTable"/>
            </w:pPr>
            <w:r>
              <w:t>0.0%</w:t>
            </w:r>
          </w:p>
        </w:tc>
      </w:tr>
      <w:tr w:rsidR="00E546F5" w14:paraId="59101E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3A" w14:textId="77777777" w:rsidR="00E546F5" w:rsidRDefault="00951CE2">
            <w:pPr>
              <w:pStyle w:val="NormalinTable"/>
            </w:pPr>
            <w:r>
              <w:t>2825800000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3B" w14:textId="77777777" w:rsidR="00E546F5" w:rsidRDefault="00951CE2">
            <w:pPr>
              <w:pStyle w:val="Tier1"/>
            </w:pPr>
            <w:r>
              <w:t xml:space="preserve">Hydrazine and hydroxylamine and their inorganic salts; other inorganic bases; </w:t>
            </w:r>
            <w:r>
              <w:t>other metal oxides, hydroxides and peroxides</w:t>
            </w:r>
          </w:p>
          <w:p w14:paraId="59101E3C" w14:textId="77777777" w:rsidR="00E546F5" w:rsidRDefault="00951CE2">
            <w:pPr>
              <w:pStyle w:val="Tier2"/>
            </w:pPr>
            <w:r>
              <w:t>-</w:t>
            </w:r>
            <w:r>
              <w:tab/>
              <w:t>Antimony oxides</w:t>
            </w:r>
          </w:p>
          <w:p w14:paraId="59101E3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1E3E" w14:textId="77777777" w:rsidR="00E546F5" w:rsidRDefault="00951CE2">
            <w:pPr>
              <w:pStyle w:val="Tier2Bullet"/>
            </w:pPr>
            <w:r>
              <w:tab/>
              <w:t>-</w:t>
            </w:r>
            <w:r>
              <w:tab/>
              <w:t>for fitting to or equipping such ships, bo</w:t>
            </w:r>
            <w:r>
              <w:t>ats or other vessels;</w:t>
            </w:r>
          </w:p>
          <w:p w14:paraId="59101E3F"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1E40" w14:textId="77777777" w:rsidR="00E546F5" w:rsidRDefault="00951CE2">
            <w:pPr>
              <w:pStyle w:val="Tier2Bullet"/>
            </w:pPr>
            <w:r>
              <w:tab/>
              <w:t>-</w:t>
            </w:r>
            <w:r>
              <w:tab/>
              <w:t>fo</w:t>
            </w:r>
            <w:r>
              <w:t>r equipping the above platforms;</w:t>
            </w:r>
          </w:p>
          <w:p w14:paraId="59101E4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42" w14:textId="77777777" w:rsidR="00E546F5" w:rsidRDefault="00951CE2">
            <w:pPr>
              <w:pStyle w:val="NormalinTable"/>
            </w:pPr>
            <w:r>
              <w:t>0.0%</w:t>
            </w:r>
          </w:p>
        </w:tc>
      </w:tr>
      <w:tr w:rsidR="00E546F5" w14:paraId="59101E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44" w14:textId="77777777" w:rsidR="00E546F5" w:rsidRDefault="00951CE2">
            <w:pPr>
              <w:pStyle w:val="NormalinTable"/>
            </w:pPr>
            <w:r>
              <w:t>2825900000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45" w14:textId="77777777" w:rsidR="00E546F5" w:rsidRDefault="00951CE2">
            <w:pPr>
              <w:pStyle w:val="Tier1"/>
            </w:pPr>
            <w:r>
              <w:t>Hydrazine and hydroxylamine and their inorganic salts; other inorganic bases; other metal oxides, hydroxides and peroxides</w:t>
            </w:r>
          </w:p>
          <w:p w14:paraId="59101E46" w14:textId="77777777" w:rsidR="00E546F5" w:rsidRDefault="00951CE2">
            <w:pPr>
              <w:pStyle w:val="Tier2"/>
            </w:pPr>
            <w:r>
              <w:t>-</w:t>
            </w:r>
            <w:r>
              <w:tab/>
              <w:t>Other</w:t>
            </w:r>
          </w:p>
          <w:p w14:paraId="59101E47" w14:textId="77777777" w:rsidR="00E546F5" w:rsidRDefault="00951CE2">
            <w:pPr>
              <w:pStyle w:val="Tier2Bullet"/>
            </w:pPr>
            <w:r>
              <w:tab/>
              <w:t>-</w:t>
            </w:r>
            <w:r>
              <w:tab/>
            </w:r>
            <w:r>
              <w:t>for incorporation in ships, boats or other vessels listed in Table 1, for the purposes of their construction, repair, maintenance or conversion;</w:t>
            </w:r>
          </w:p>
          <w:p w14:paraId="59101E48" w14:textId="77777777" w:rsidR="00E546F5" w:rsidRDefault="00951CE2">
            <w:pPr>
              <w:pStyle w:val="Tier2Bullet"/>
            </w:pPr>
            <w:r>
              <w:tab/>
              <w:t>-</w:t>
            </w:r>
            <w:r>
              <w:tab/>
              <w:t>for fitting to or equipping such ships, boats or other vessels;</w:t>
            </w:r>
          </w:p>
          <w:p w14:paraId="59101E49" w14:textId="77777777" w:rsidR="00E546F5" w:rsidRDefault="00951CE2">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1E4A" w14:textId="77777777" w:rsidR="00E546F5" w:rsidRDefault="00951CE2">
            <w:pPr>
              <w:pStyle w:val="Tier2Bullet"/>
            </w:pPr>
            <w:r>
              <w:tab/>
              <w:t>-</w:t>
            </w:r>
            <w:r>
              <w:tab/>
              <w:t>for equipping the above platforms;</w:t>
            </w:r>
          </w:p>
          <w:p w14:paraId="59101E4B"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4C" w14:textId="77777777" w:rsidR="00E546F5" w:rsidRDefault="00951CE2">
            <w:pPr>
              <w:pStyle w:val="NormalinTable"/>
            </w:pPr>
            <w:r>
              <w:t>0.0%</w:t>
            </w:r>
          </w:p>
        </w:tc>
      </w:tr>
      <w:tr w:rsidR="00E546F5" w14:paraId="59101E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4E" w14:textId="77777777" w:rsidR="00E546F5" w:rsidRDefault="00951CE2">
            <w:pPr>
              <w:pStyle w:val="NormalinTable"/>
            </w:pPr>
            <w:r>
              <w:t>2826000000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4F" w14:textId="77777777" w:rsidR="00E546F5" w:rsidRDefault="00951CE2">
            <w:pPr>
              <w:pStyle w:val="Tier1"/>
            </w:pPr>
            <w:r>
              <w:t>Fluorides; fluorosilicates, fluoroaluminates and other complex fluorine salts</w:t>
            </w:r>
          </w:p>
          <w:p w14:paraId="59101E50" w14:textId="77777777" w:rsidR="00E546F5" w:rsidRDefault="00951CE2">
            <w:pPr>
              <w:pStyle w:val="Tier1Bullet"/>
            </w:pPr>
            <w:r>
              <w:t>-</w:t>
            </w:r>
            <w:r>
              <w:tab/>
              <w:t xml:space="preserve">for incorporation in ships, boats or other vessels listed in Table 1, for the purposes of their construction, </w:t>
            </w:r>
            <w:r>
              <w:t>repair, maintenance or conversion;</w:t>
            </w:r>
          </w:p>
          <w:p w14:paraId="59101E51" w14:textId="77777777" w:rsidR="00E546F5" w:rsidRDefault="00951CE2">
            <w:pPr>
              <w:pStyle w:val="Tier1Bullet"/>
            </w:pPr>
            <w:r>
              <w:t>-</w:t>
            </w:r>
            <w:r>
              <w:tab/>
              <w:t>for fitting to or equipping such ships, boats or other vessels;</w:t>
            </w:r>
          </w:p>
          <w:p w14:paraId="59101E52" w14:textId="77777777" w:rsidR="00E546F5" w:rsidRDefault="00951CE2">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1E53" w14:textId="77777777" w:rsidR="00E546F5" w:rsidRDefault="00951CE2">
            <w:pPr>
              <w:pStyle w:val="Tier1Bullet"/>
            </w:pPr>
            <w:r>
              <w:t>-</w:t>
            </w:r>
            <w:r>
              <w:tab/>
              <w:t>for equipping the above platforms;</w:t>
            </w:r>
          </w:p>
          <w:p w14:paraId="59101E5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55" w14:textId="77777777" w:rsidR="00E546F5" w:rsidRDefault="00951CE2">
            <w:pPr>
              <w:pStyle w:val="NormalinTable"/>
            </w:pPr>
            <w:r>
              <w:t>0.0%</w:t>
            </w:r>
          </w:p>
        </w:tc>
      </w:tr>
      <w:tr w:rsidR="00E546F5" w14:paraId="59101E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57" w14:textId="77777777" w:rsidR="00E546F5" w:rsidRDefault="00951CE2">
            <w:pPr>
              <w:pStyle w:val="NormalinTable"/>
            </w:pPr>
            <w:r>
              <w:t>2827000000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58" w14:textId="77777777" w:rsidR="00E546F5" w:rsidRDefault="00951CE2">
            <w:pPr>
              <w:pStyle w:val="Tier1"/>
            </w:pPr>
            <w:r>
              <w:t>Chlorides, chloride oxides and chloride hydroxides; bromides</w:t>
            </w:r>
            <w:r>
              <w:t xml:space="preserve"> and bromide oxides; iodides and iodide oxides</w:t>
            </w:r>
          </w:p>
          <w:p w14:paraId="59101E59" w14:textId="77777777" w:rsidR="00E546F5" w:rsidRDefault="00951CE2">
            <w:pPr>
              <w:pStyle w:val="Tier1Bullet"/>
            </w:pPr>
            <w:r>
              <w:t>-</w:t>
            </w:r>
            <w:r>
              <w:tab/>
              <w:t>for incorporation in ships, boats or other vessels listed in Table 1, for the purposes of their construction, repair, maintenance or conversion;</w:t>
            </w:r>
          </w:p>
          <w:p w14:paraId="59101E5A" w14:textId="77777777" w:rsidR="00E546F5" w:rsidRDefault="00951CE2">
            <w:pPr>
              <w:pStyle w:val="Tier1Bullet"/>
            </w:pPr>
            <w:r>
              <w:t>-</w:t>
            </w:r>
            <w:r>
              <w:tab/>
              <w:t>for fitting to or equipping such ships, boats or other vesse</w:t>
            </w:r>
            <w:r>
              <w:t>ls;</w:t>
            </w:r>
          </w:p>
          <w:p w14:paraId="59101E5B"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E5C" w14:textId="77777777" w:rsidR="00E546F5" w:rsidRDefault="00951CE2">
            <w:pPr>
              <w:pStyle w:val="Tier1Bullet"/>
            </w:pPr>
            <w:r>
              <w:t>-</w:t>
            </w:r>
            <w:r>
              <w:tab/>
              <w:t xml:space="preserve">for equipping the </w:t>
            </w:r>
            <w:r>
              <w:t>above platforms;</w:t>
            </w:r>
          </w:p>
          <w:p w14:paraId="59101E5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5E" w14:textId="77777777" w:rsidR="00E546F5" w:rsidRDefault="00951CE2">
            <w:pPr>
              <w:pStyle w:val="NormalinTable"/>
            </w:pPr>
            <w:r>
              <w:t>0.0%</w:t>
            </w:r>
          </w:p>
        </w:tc>
      </w:tr>
      <w:tr w:rsidR="00E546F5" w14:paraId="59101E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60" w14:textId="77777777" w:rsidR="00E546F5" w:rsidRDefault="00951CE2">
            <w:pPr>
              <w:pStyle w:val="NormalinTable"/>
            </w:pPr>
            <w:r>
              <w:t>2828000000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61" w14:textId="77777777" w:rsidR="00E546F5" w:rsidRDefault="00951CE2">
            <w:pPr>
              <w:pStyle w:val="Tier1"/>
            </w:pPr>
            <w:r>
              <w:t>Hypochlorites; commercial calcium hypochlorite; chlorites; hypobromites</w:t>
            </w:r>
          </w:p>
          <w:p w14:paraId="59101E62" w14:textId="77777777" w:rsidR="00E546F5" w:rsidRDefault="00951CE2">
            <w:pPr>
              <w:pStyle w:val="Tier1Bullet"/>
            </w:pPr>
            <w:r>
              <w:t>-</w:t>
            </w:r>
            <w:r>
              <w:tab/>
              <w:t xml:space="preserve">for incorporation in ships, boats or other vessels listed in Table 1, for </w:t>
            </w:r>
            <w:r>
              <w:t>the purposes of their construction, repair, maintenance or conversion;</w:t>
            </w:r>
          </w:p>
          <w:p w14:paraId="59101E63" w14:textId="77777777" w:rsidR="00E546F5" w:rsidRDefault="00951CE2">
            <w:pPr>
              <w:pStyle w:val="Tier1Bullet"/>
            </w:pPr>
            <w:r>
              <w:t>-</w:t>
            </w:r>
            <w:r>
              <w:tab/>
              <w:t>for fitting to or equipping such ships, boats or other vessels;</w:t>
            </w:r>
          </w:p>
          <w:p w14:paraId="59101E64" w14:textId="77777777" w:rsidR="00E546F5" w:rsidRDefault="00951CE2">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14:paraId="59101E65" w14:textId="77777777" w:rsidR="00E546F5" w:rsidRDefault="00951CE2">
            <w:pPr>
              <w:pStyle w:val="Tier1Bullet"/>
            </w:pPr>
            <w:r>
              <w:t>-</w:t>
            </w:r>
            <w:r>
              <w:tab/>
              <w:t>for equipping the above platforms;</w:t>
            </w:r>
          </w:p>
          <w:p w14:paraId="59101E6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67" w14:textId="77777777" w:rsidR="00E546F5" w:rsidRDefault="00951CE2">
            <w:pPr>
              <w:pStyle w:val="NormalinTable"/>
            </w:pPr>
            <w:r>
              <w:t>0.0%</w:t>
            </w:r>
          </w:p>
        </w:tc>
      </w:tr>
      <w:tr w:rsidR="00E546F5" w14:paraId="59101E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69" w14:textId="77777777" w:rsidR="00E546F5" w:rsidRDefault="00951CE2">
            <w:pPr>
              <w:pStyle w:val="NormalinTable"/>
            </w:pPr>
            <w:r>
              <w:t>2829000000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6A" w14:textId="77777777" w:rsidR="00E546F5" w:rsidRDefault="00951CE2">
            <w:pPr>
              <w:pStyle w:val="Tier1"/>
            </w:pPr>
            <w:r>
              <w:t xml:space="preserve">Chlorates and </w:t>
            </w:r>
            <w:r>
              <w:t>perchlorates; bromates and perbromates; iodates and periodates</w:t>
            </w:r>
          </w:p>
          <w:p w14:paraId="59101E6B" w14:textId="77777777" w:rsidR="00E546F5" w:rsidRDefault="00951CE2">
            <w:pPr>
              <w:pStyle w:val="Tier1Bullet"/>
            </w:pPr>
            <w:r>
              <w:t>-</w:t>
            </w:r>
            <w:r>
              <w:tab/>
              <w:t>for incorporation in ships, boats or other vessels listed in Table 1, for the purposes of their construction, repair, maintenance or conversion;</w:t>
            </w:r>
          </w:p>
          <w:p w14:paraId="59101E6C" w14:textId="77777777" w:rsidR="00E546F5" w:rsidRDefault="00951CE2">
            <w:pPr>
              <w:pStyle w:val="Tier1Bullet"/>
            </w:pPr>
            <w:r>
              <w:t>-</w:t>
            </w:r>
            <w:r>
              <w:tab/>
              <w:t>for fitting to or equipping such ships, boat</w:t>
            </w:r>
            <w:r>
              <w:t>s or other vessels;</w:t>
            </w:r>
          </w:p>
          <w:p w14:paraId="59101E6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E6E" w14:textId="77777777" w:rsidR="00E546F5" w:rsidRDefault="00951CE2">
            <w:pPr>
              <w:pStyle w:val="Tier1Bullet"/>
            </w:pPr>
            <w:r>
              <w:t>-</w:t>
            </w:r>
            <w:r>
              <w:tab/>
              <w:t>for eq</w:t>
            </w:r>
            <w:r>
              <w:t>uipping the above platforms;</w:t>
            </w:r>
          </w:p>
          <w:p w14:paraId="59101E6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70" w14:textId="77777777" w:rsidR="00E546F5" w:rsidRDefault="00951CE2">
            <w:pPr>
              <w:pStyle w:val="NormalinTable"/>
            </w:pPr>
            <w:r>
              <w:t>0.0%</w:t>
            </w:r>
          </w:p>
        </w:tc>
      </w:tr>
      <w:tr w:rsidR="00E546F5" w14:paraId="59101E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72" w14:textId="77777777" w:rsidR="00E546F5" w:rsidRDefault="00951CE2">
            <w:pPr>
              <w:pStyle w:val="NormalinTable"/>
            </w:pPr>
            <w:r>
              <w:t>2830000000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73" w14:textId="77777777" w:rsidR="00E546F5" w:rsidRDefault="00951CE2">
            <w:pPr>
              <w:pStyle w:val="Tier1"/>
            </w:pPr>
            <w:r>
              <w:t>Sulphides; polysulphides, whether or not chemically defined</w:t>
            </w:r>
          </w:p>
          <w:p w14:paraId="59101E74" w14:textId="77777777" w:rsidR="00E546F5" w:rsidRDefault="00951CE2">
            <w:pPr>
              <w:pStyle w:val="Tier1Bullet"/>
            </w:pPr>
            <w:r>
              <w:t>-</w:t>
            </w:r>
            <w:r>
              <w:tab/>
              <w:t>for incorporation in ships, boats or other vessels listed in Table 1, for the p</w:t>
            </w:r>
            <w:r>
              <w:t>urposes of their construction, repair, maintenance or conversion;</w:t>
            </w:r>
          </w:p>
          <w:p w14:paraId="59101E75" w14:textId="77777777" w:rsidR="00E546F5" w:rsidRDefault="00951CE2">
            <w:pPr>
              <w:pStyle w:val="Tier1Bullet"/>
            </w:pPr>
            <w:r>
              <w:t>-</w:t>
            </w:r>
            <w:r>
              <w:tab/>
              <w:t>for fitting to or equipping such ships, boats or other vessels;</w:t>
            </w:r>
          </w:p>
          <w:p w14:paraId="59101E76" w14:textId="77777777" w:rsidR="00E546F5" w:rsidRDefault="00951CE2">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1E77" w14:textId="77777777" w:rsidR="00E546F5" w:rsidRDefault="00951CE2">
            <w:pPr>
              <w:pStyle w:val="Tier1Bullet"/>
            </w:pPr>
            <w:r>
              <w:t>-</w:t>
            </w:r>
            <w:r>
              <w:tab/>
              <w:t>for equipping the above platforms;</w:t>
            </w:r>
          </w:p>
          <w:p w14:paraId="59101E7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79" w14:textId="77777777" w:rsidR="00E546F5" w:rsidRDefault="00951CE2">
            <w:pPr>
              <w:pStyle w:val="NormalinTable"/>
            </w:pPr>
            <w:r>
              <w:t>0.0%</w:t>
            </w:r>
          </w:p>
        </w:tc>
      </w:tr>
      <w:tr w:rsidR="00E546F5" w14:paraId="59101E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7B" w14:textId="77777777" w:rsidR="00E546F5" w:rsidRDefault="00951CE2">
            <w:pPr>
              <w:pStyle w:val="NormalinTable"/>
            </w:pPr>
            <w:r>
              <w:t>2831000000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7C" w14:textId="77777777" w:rsidR="00E546F5" w:rsidRDefault="00951CE2">
            <w:pPr>
              <w:pStyle w:val="Tier1"/>
            </w:pPr>
            <w:r>
              <w:t xml:space="preserve">Dithionites and </w:t>
            </w:r>
            <w:r>
              <w:t>sulphoxylates</w:t>
            </w:r>
          </w:p>
          <w:p w14:paraId="59101E7D" w14:textId="77777777" w:rsidR="00E546F5" w:rsidRDefault="00951CE2">
            <w:pPr>
              <w:pStyle w:val="Tier1Bullet"/>
            </w:pPr>
            <w:r>
              <w:t>-</w:t>
            </w:r>
            <w:r>
              <w:tab/>
              <w:t>for incorporation in ships, boats or other vessels listed in Table 1, for the purposes of their construction, repair, maintenance or conversion;</w:t>
            </w:r>
          </w:p>
          <w:p w14:paraId="59101E7E" w14:textId="77777777" w:rsidR="00E546F5" w:rsidRDefault="00951CE2">
            <w:pPr>
              <w:pStyle w:val="Tier1Bullet"/>
            </w:pPr>
            <w:r>
              <w:t>-</w:t>
            </w:r>
            <w:r>
              <w:tab/>
              <w:t>for fitting to or equipping such ships, boats or other vessels;</w:t>
            </w:r>
          </w:p>
          <w:p w14:paraId="59101E7F"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1E80" w14:textId="77777777" w:rsidR="00E546F5" w:rsidRDefault="00951CE2">
            <w:pPr>
              <w:pStyle w:val="Tier1Bullet"/>
            </w:pPr>
            <w:r>
              <w:t>-</w:t>
            </w:r>
            <w:r>
              <w:tab/>
              <w:t>for equipping the above platforms;</w:t>
            </w:r>
          </w:p>
          <w:p w14:paraId="59101E81"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82" w14:textId="77777777" w:rsidR="00E546F5" w:rsidRDefault="00951CE2">
            <w:pPr>
              <w:pStyle w:val="NormalinTable"/>
            </w:pPr>
            <w:r>
              <w:t>0.0%</w:t>
            </w:r>
          </w:p>
        </w:tc>
      </w:tr>
      <w:tr w:rsidR="00E546F5" w14:paraId="59101E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84" w14:textId="77777777" w:rsidR="00E546F5" w:rsidRDefault="00951CE2">
            <w:pPr>
              <w:pStyle w:val="NormalinTable"/>
            </w:pPr>
            <w:r>
              <w:t>2832000000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85" w14:textId="77777777" w:rsidR="00E546F5" w:rsidRDefault="00951CE2">
            <w:pPr>
              <w:pStyle w:val="Tier1"/>
            </w:pPr>
            <w:r>
              <w:t>Sulphites; thiosulphates</w:t>
            </w:r>
          </w:p>
          <w:p w14:paraId="59101E86" w14:textId="77777777" w:rsidR="00E546F5" w:rsidRDefault="00951CE2">
            <w:pPr>
              <w:pStyle w:val="Tier1Bullet"/>
            </w:pPr>
            <w:r>
              <w:t>-</w:t>
            </w:r>
            <w:r>
              <w:tab/>
              <w:t>for incorporation in ships, boats or other vessels listed in Table 1, for the purposes of their construction, repair, maintenance or conversion;</w:t>
            </w:r>
          </w:p>
          <w:p w14:paraId="59101E87" w14:textId="77777777" w:rsidR="00E546F5" w:rsidRDefault="00951CE2">
            <w:pPr>
              <w:pStyle w:val="Tier1Bullet"/>
            </w:pPr>
            <w:r>
              <w:t>-</w:t>
            </w:r>
            <w:r>
              <w:tab/>
              <w:t xml:space="preserve">for </w:t>
            </w:r>
            <w:r>
              <w:t>fitting to or equipping such ships, boats or other vessels;</w:t>
            </w:r>
          </w:p>
          <w:p w14:paraId="59101E8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1E89" w14:textId="77777777" w:rsidR="00E546F5" w:rsidRDefault="00951CE2">
            <w:pPr>
              <w:pStyle w:val="Tier1Bullet"/>
            </w:pPr>
            <w:r>
              <w:t>-</w:t>
            </w:r>
            <w:r>
              <w:tab/>
              <w:t>for equipping the above platforms;</w:t>
            </w:r>
          </w:p>
          <w:p w14:paraId="59101E8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8B" w14:textId="77777777" w:rsidR="00E546F5" w:rsidRDefault="00951CE2">
            <w:pPr>
              <w:pStyle w:val="NormalinTable"/>
            </w:pPr>
            <w:r>
              <w:t>0.0%</w:t>
            </w:r>
          </w:p>
        </w:tc>
      </w:tr>
      <w:tr w:rsidR="00E546F5" w14:paraId="59101E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8D" w14:textId="77777777" w:rsidR="00E546F5" w:rsidRDefault="00951CE2">
            <w:pPr>
              <w:pStyle w:val="NormalinTable"/>
            </w:pPr>
            <w:r>
              <w:t>2833000000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8E" w14:textId="77777777" w:rsidR="00E546F5" w:rsidRDefault="00951CE2">
            <w:pPr>
              <w:pStyle w:val="Tier1"/>
            </w:pPr>
            <w:r>
              <w:t>Sulphates; alums; peroxosulphates (persulphates)</w:t>
            </w:r>
          </w:p>
          <w:p w14:paraId="59101E8F"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1E90" w14:textId="77777777" w:rsidR="00E546F5" w:rsidRDefault="00951CE2">
            <w:pPr>
              <w:pStyle w:val="Tier1Bullet"/>
            </w:pPr>
            <w:r>
              <w:t>-</w:t>
            </w:r>
            <w:r>
              <w:tab/>
              <w:t>for fitting to or equipping such ships, boats or other vessels;</w:t>
            </w:r>
          </w:p>
          <w:p w14:paraId="59101E91"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1E92" w14:textId="77777777" w:rsidR="00E546F5" w:rsidRDefault="00951CE2">
            <w:pPr>
              <w:pStyle w:val="Tier1Bullet"/>
            </w:pPr>
            <w:r>
              <w:t>-</w:t>
            </w:r>
            <w:r>
              <w:tab/>
              <w:t>for equipping the above platforms;</w:t>
            </w:r>
          </w:p>
          <w:p w14:paraId="59101E9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94" w14:textId="77777777" w:rsidR="00E546F5" w:rsidRDefault="00951CE2">
            <w:pPr>
              <w:pStyle w:val="NormalinTable"/>
            </w:pPr>
            <w:r>
              <w:t>0.0%</w:t>
            </w:r>
          </w:p>
        </w:tc>
      </w:tr>
      <w:tr w:rsidR="00E546F5" w14:paraId="59101E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96" w14:textId="77777777" w:rsidR="00E546F5" w:rsidRDefault="00951CE2">
            <w:pPr>
              <w:pStyle w:val="NormalinTable"/>
            </w:pPr>
            <w:r>
              <w:t>2834</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97" w14:textId="77777777" w:rsidR="00E546F5" w:rsidRDefault="00951CE2">
            <w:pPr>
              <w:pStyle w:val="Tier1"/>
            </w:pPr>
            <w:r>
              <w:t>Nitrites; nitrates</w:t>
            </w:r>
          </w:p>
          <w:p w14:paraId="59101E98" w14:textId="77777777" w:rsidR="00E546F5" w:rsidRDefault="00951CE2">
            <w:pPr>
              <w:pStyle w:val="Tier1Bullet"/>
            </w:pPr>
            <w:r>
              <w:t>-</w:t>
            </w:r>
            <w:r>
              <w:tab/>
              <w:t>for incorporation in ships, boats or other vessels listed in Table 1, for the purposes of their construction, repair, maintenance or conversion;</w:t>
            </w:r>
          </w:p>
          <w:p w14:paraId="59101E99" w14:textId="77777777" w:rsidR="00E546F5" w:rsidRDefault="00951CE2">
            <w:pPr>
              <w:pStyle w:val="Tier1Bullet"/>
            </w:pPr>
            <w:r>
              <w:t>-</w:t>
            </w:r>
            <w:r>
              <w:tab/>
              <w:t>for fitting to or equipping such ships, boats or other vessels;</w:t>
            </w:r>
          </w:p>
          <w:p w14:paraId="59101E9A"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1E9B" w14:textId="77777777" w:rsidR="00E546F5" w:rsidRDefault="00951CE2">
            <w:pPr>
              <w:pStyle w:val="Tier1Bullet"/>
            </w:pPr>
            <w:r>
              <w:t>-</w:t>
            </w:r>
            <w:r>
              <w:tab/>
              <w:t>for equipping the above platform</w:t>
            </w:r>
            <w:r>
              <w:t>s;</w:t>
            </w:r>
          </w:p>
          <w:p w14:paraId="59101E9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9D" w14:textId="77777777" w:rsidR="00E546F5" w:rsidRDefault="00951CE2">
            <w:pPr>
              <w:pStyle w:val="NormalinTable"/>
            </w:pPr>
            <w:r>
              <w:t>0.0%</w:t>
            </w:r>
          </w:p>
        </w:tc>
      </w:tr>
      <w:tr w:rsidR="00E546F5" w14:paraId="59101E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9F" w14:textId="77777777" w:rsidR="00E546F5" w:rsidRDefault="00951CE2">
            <w:pPr>
              <w:pStyle w:val="NormalinTable"/>
            </w:pPr>
            <w:r>
              <w:t>2835000000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A0" w14:textId="77777777" w:rsidR="00E546F5" w:rsidRDefault="00951CE2">
            <w:pPr>
              <w:pStyle w:val="Tier1"/>
            </w:pPr>
            <w:r>
              <w:t>Phosphinates (hypophosphites), phosphonates (phosphites) and phosphates; polyphosphates, whether or not chemically defined</w:t>
            </w:r>
          </w:p>
          <w:p w14:paraId="59101EA1"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1EA2" w14:textId="77777777" w:rsidR="00E546F5" w:rsidRDefault="00951CE2">
            <w:pPr>
              <w:pStyle w:val="Tier1Bullet"/>
            </w:pPr>
            <w:r>
              <w:t>-</w:t>
            </w:r>
            <w:r>
              <w:tab/>
              <w:t>for fitting to or equipping such ships, boats or other vessels;</w:t>
            </w:r>
          </w:p>
          <w:p w14:paraId="59101EA3"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1EA4" w14:textId="77777777" w:rsidR="00E546F5" w:rsidRDefault="00951CE2">
            <w:pPr>
              <w:pStyle w:val="Tier1Bullet"/>
            </w:pPr>
            <w:r>
              <w:t>-</w:t>
            </w:r>
            <w:r>
              <w:tab/>
              <w:t>for equipping the above platforms;</w:t>
            </w:r>
          </w:p>
          <w:p w14:paraId="59101EA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A6" w14:textId="77777777" w:rsidR="00E546F5" w:rsidRDefault="00951CE2">
            <w:pPr>
              <w:pStyle w:val="NormalinTable"/>
            </w:pPr>
            <w:r>
              <w:t>0.0%</w:t>
            </w:r>
          </w:p>
        </w:tc>
      </w:tr>
      <w:tr w:rsidR="00E546F5" w14:paraId="59101E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A8" w14:textId="77777777" w:rsidR="00E546F5" w:rsidRDefault="00951CE2">
            <w:pPr>
              <w:pStyle w:val="NormalinTable"/>
            </w:pPr>
            <w:r>
              <w:t>2836000000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A9" w14:textId="77777777" w:rsidR="00E546F5" w:rsidRDefault="00951CE2">
            <w:pPr>
              <w:pStyle w:val="Tier1"/>
            </w:pPr>
            <w:r>
              <w:t>Carbonates; peroxocarbonates (percarbonates); commercial ammonium carbonate containing ammonium carbamate</w:t>
            </w:r>
          </w:p>
          <w:p w14:paraId="59101EAA"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1EAB" w14:textId="77777777" w:rsidR="00E546F5" w:rsidRDefault="00951CE2">
            <w:pPr>
              <w:pStyle w:val="Tier1Bullet"/>
            </w:pPr>
            <w:r>
              <w:t>-</w:t>
            </w:r>
            <w:r>
              <w:tab/>
              <w:t>for fitting to or equipping such ships, boats or other vessels;</w:t>
            </w:r>
          </w:p>
          <w:p w14:paraId="59101EAC"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1EAD" w14:textId="77777777" w:rsidR="00E546F5" w:rsidRDefault="00951CE2">
            <w:pPr>
              <w:pStyle w:val="Tier1Bullet"/>
            </w:pPr>
            <w:r>
              <w:t>-</w:t>
            </w:r>
            <w:r>
              <w:tab/>
              <w:t>for equipping the above platforms;</w:t>
            </w:r>
          </w:p>
          <w:p w14:paraId="59101EA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AF" w14:textId="77777777" w:rsidR="00E546F5" w:rsidRDefault="00951CE2">
            <w:pPr>
              <w:pStyle w:val="NormalinTable"/>
            </w:pPr>
            <w:r>
              <w:t>0.0%</w:t>
            </w:r>
          </w:p>
        </w:tc>
      </w:tr>
      <w:tr w:rsidR="00E546F5" w14:paraId="59101E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B1" w14:textId="77777777" w:rsidR="00E546F5" w:rsidRDefault="00951CE2">
            <w:pPr>
              <w:pStyle w:val="NormalinTable"/>
            </w:pPr>
            <w:r>
              <w:t>2837000000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B2" w14:textId="77777777" w:rsidR="00E546F5" w:rsidRDefault="00951CE2">
            <w:pPr>
              <w:pStyle w:val="Tier1"/>
            </w:pPr>
            <w:r>
              <w:t>Cyanides, cyanide oxides and complex cyanides</w:t>
            </w:r>
          </w:p>
          <w:p w14:paraId="59101EB3" w14:textId="77777777" w:rsidR="00E546F5" w:rsidRDefault="00951CE2">
            <w:pPr>
              <w:pStyle w:val="Tier1Bullet"/>
            </w:pPr>
            <w:r>
              <w:t>-</w:t>
            </w:r>
            <w:r>
              <w:tab/>
              <w:t>for incorporation in</w:t>
            </w:r>
            <w:r>
              <w:t xml:space="preserve"> ships, boats or other vessels listed in Table 1, for the purposes of their construction, repair, maintenance or conversion;</w:t>
            </w:r>
          </w:p>
          <w:p w14:paraId="59101EB4" w14:textId="77777777" w:rsidR="00E546F5" w:rsidRDefault="00951CE2">
            <w:pPr>
              <w:pStyle w:val="Tier1Bullet"/>
            </w:pPr>
            <w:r>
              <w:t>-</w:t>
            </w:r>
            <w:r>
              <w:tab/>
              <w:t>for fitting to or equipping such ships, boats or other vessels;</w:t>
            </w:r>
          </w:p>
          <w:p w14:paraId="59101EB5" w14:textId="77777777" w:rsidR="00E546F5" w:rsidRDefault="00951CE2">
            <w:pPr>
              <w:pStyle w:val="Tier1Bullet"/>
            </w:pPr>
            <w:r>
              <w:t>-</w:t>
            </w:r>
            <w:r>
              <w:tab/>
              <w:t>for incorporation, for the purposes of their construction, repa</w:t>
            </w:r>
            <w:r>
              <w:t>ir, maintenance or conversion, in drilling or production platforms listed below: fixed, of subheading ex 8430 49 or floating or submersible of subheading 8905 20;</w:t>
            </w:r>
          </w:p>
          <w:p w14:paraId="59101EB6" w14:textId="77777777" w:rsidR="00E546F5" w:rsidRDefault="00951CE2">
            <w:pPr>
              <w:pStyle w:val="Tier1Bullet"/>
            </w:pPr>
            <w:r>
              <w:t>-</w:t>
            </w:r>
            <w:r>
              <w:tab/>
              <w:t>for equipping the above platforms;</w:t>
            </w:r>
          </w:p>
          <w:p w14:paraId="59101EB7" w14:textId="77777777" w:rsidR="00E546F5" w:rsidRDefault="00951CE2">
            <w:pPr>
              <w:pStyle w:val="Tier1Bullet"/>
            </w:pPr>
            <w:r>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B8" w14:textId="77777777" w:rsidR="00E546F5" w:rsidRDefault="00951CE2">
            <w:pPr>
              <w:pStyle w:val="NormalinTable"/>
            </w:pPr>
            <w:r>
              <w:t>0.0%</w:t>
            </w:r>
          </w:p>
        </w:tc>
      </w:tr>
      <w:tr w:rsidR="00E546F5" w14:paraId="59101E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BA" w14:textId="77777777" w:rsidR="00E546F5" w:rsidRDefault="00951CE2">
            <w:pPr>
              <w:pStyle w:val="NormalinTable"/>
            </w:pPr>
            <w:r>
              <w:t>2839000000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BB" w14:textId="77777777" w:rsidR="00E546F5" w:rsidRDefault="00951CE2">
            <w:pPr>
              <w:pStyle w:val="Tier1"/>
            </w:pPr>
            <w:r>
              <w:t>Silicates; commercial alkali metal silicates</w:t>
            </w:r>
          </w:p>
          <w:p w14:paraId="59101EBC" w14:textId="77777777" w:rsidR="00E546F5" w:rsidRDefault="00951CE2">
            <w:pPr>
              <w:pStyle w:val="Tier1Bullet"/>
            </w:pPr>
            <w:r>
              <w:t>-</w:t>
            </w:r>
            <w:r>
              <w:tab/>
              <w:t>for incorporation in ships, boats or other vessels listed in Table 1, for the purposes of their construction, repair, maintenance or conversion;</w:t>
            </w:r>
          </w:p>
          <w:p w14:paraId="59101EBD" w14:textId="77777777" w:rsidR="00E546F5" w:rsidRDefault="00951CE2">
            <w:pPr>
              <w:pStyle w:val="Tier1Bullet"/>
            </w:pPr>
            <w:r>
              <w:t>-</w:t>
            </w:r>
            <w:r>
              <w:tab/>
              <w:t>for fitting to or e</w:t>
            </w:r>
            <w:r>
              <w:t>quipping such ships, boats or other vessels;</w:t>
            </w:r>
          </w:p>
          <w:p w14:paraId="59101EB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w:t>
            </w:r>
            <w:r>
              <w:t>heading 8905 20;</w:t>
            </w:r>
          </w:p>
          <w:p w14:paraId="59101EBF" w14:textId="77777777" w:rsidR="00E546F5" w:rsidRDefault="00951CE2">
            <w:pPr>
              <w:pStyle w:val="Tier1Bullet"/>
            </w:pPr>
            <w:r>
              <w:t>-</w:t>
            </w:r>
            <w:r>
              <w:tab/>
              <w:t>for equipping the above platforms;</w:t>
            </w:r>
          </w:p>
          <w:p w14:paraId="59101EC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C1" w14:textId="77777777" w:rsidR="00E546F5" w:rsidRDefault="00951CE2">
            <w:pPr>
              <w:pStyle w:val="NormalinTable"/>
            </w:pPr>
            <w:r>
              <w:t>0.0%</w:t>
            </w:r>
          </w:p>
        </w:tc>
      </w:tr>
      <w:tr w:rsidR="00E546F5" w14:paraId="59101E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C3" w14:textId="77777777" w:rsidR="00E546F5" w:rsidRDefault="00951CE2">
            <w:pPr>
              <w:pStyle w:val="NormalinTable"/>
            </w:pPr>
            <w:r>
              <w:t>2840000000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C4" w14:textId="77777777" w:rsidR="00E546F5" w:rsidRDefault="00951CE2">
            <w:pPr>
              <w:pStyle w:val="Tier1"/>
            </w:pPr>
            <w:r>
              <w:t>Borates; peroxoborates (perborates)</w:t>
            </w:r>
          </w:p>
          <w:p w14:paraId="59101EC5" w14:textId="77777777" w:rsidR="00E546F5" w:rsidRDefault="00951CE2">
            <w:pPr>
              <w:pStyle w:val="Tier1Bullet"/>
            </w:pPr>
            <w:r>
              <w:t>-</w:t>
            </w:r>
            <w:r>
              <w:tab/>
              <w:t xml:space="preserve">for incorporation in ships, boats or other vessels listed in Table 1, for </w:t>
            </w:r>
            <w:r>
              <w:t>the purposes of their construction, repair, maintenance or conversion;</w:t>
            </w:r>
          </w:p>
          <w:p w14:paraId="59101EC6" w14:textId="77777777" w:rsidR="00E546F5" w:rsidRDefault="00951CE2">
            <w:pPr>
              <w:pStyle w:val="Tier1Bullet"/>
            </w:pPr>
            <w:r>
              <w:t>-</w:t>
            </w:r>
            <w:r>
              <w:tab/>
              <w:t>for fitting to or equipping such ships, boats or other vessels;</w:t>
            </w:r>
          </w:p>
          <w:p w14:paraId="59101EC7" w14:textId="77777777" w:rsidR="00E546F5" w:rsidRDefault="00951CE2">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14:paraId="59101EC8" w14:textId="77777777" w:rsidR="00E546F5" w:rsidRDefault="00951CE2">
            <w:pPr>
              <w:pStyle w:val="Tier1Bullet"/>
            </w:pPr>
            <w:r>
              <w:t>-</w:t>
            </w:r>
            <w:r>
              <w:tab/>
              <w:t>for equipping the above platforms;</w:t>
            </w:r>
          </w:p>
          <w:p w14:paraId="59101EC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CA" w14:textId="77777777" w:rsidR="00E546F5" w:rsidRDefault="00951CE2">
            <w:pPr>
              <w:pStyle w:val="NormalinTable"/>
            </w:pPr>
            <w:r>
              <w:t>0.0%</w:t>
            </w:r>
          </w:p>
        </w:tc>
      </w:tr>
      <w:tr w:rsidR="00E546F5" w14:paraId="59101E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CC" w14:textId="77777777" w:rsidR="00E546F5" w:rsidRDefault="00951CE2">
            <w:pPr>
              <w:pStyle w:val="NormalinTable"/>
            </w:pPr>
            <w:r>
              <w:t>2841000000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CD" w14:textId="77777777" w:rsidR="00E546F5" w:rsidRDefault="00951CE2">
            <w:pPr>
              <w:pStyle w:val="Tier1"/>
            </w:pPr>
            <w:r>
              <w:t xml:space="preserve">Salts of oxometallic or </w:t>
            </w:r>
            <w:r>
              <w:t>peroxometallic acids</w:t>
            </w:r>
          </w:p>
          <w:p w14:paraId="59101ECE" w14:textId="77777777" w:rsidR="00E546F5" w:rsidRDefault="00951CE2">
            <w:pPr>
              <w:pStyle w:val="Tier1Bullet"/>
            </w:pPr>
            <w:r>
              <w:t>-</w:t>
            </w:r>
            <w:r>
              <w:tab/>
              <w:t>for incorporation in ships, boats or other vessels listed in Table 1, for the purposes of their construction, repair, maintenance or conversion;</w:t>
            </w:r>
          </w:p>
          <w:p w14:paraId="59101ECF" w14:textId="77777777" w:rsidR="00E546F5" w:rsidRDefault="00951CE2">
            <w:pPr>
              <w:pStyle w:val="Tier1Bullet"/>
            </w:pPr>
            <w:r>
              <w:t>-</w:t>
            </w:r>
            <w:r>
              <w:tab/>
              <w:t>for fitting to or equipping such ships, boats or other vessels;</w:t>
            </w:r>
          </w:p>
          <w:p w14:paraId="59101ED0"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1ED1" w14:textId="77777777" w:rsidR="00E546F5" w:rsidRDefault="00951CE2">
            <w:pPr>
              <w:pStyle w:val="Tier1Bullet"/>
            </w:pPr>
            <w:r>
              <w:t>-</w:t>
            </w:r>
            <w:r>
              <w:tab/>
              <w:t>for equipping the above platform</w:t>
            </w:r>
            <w:r>
              <w:t>s;</w:t>
            </w:r>
          </w:p>
          <w:p w14:paraId="59101ED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D3" w14:textId="77777777" w:rsidR="00E546F5" w:rsidRDefault="00951CE2">
            <w:pPr>
              <w:pStyle w:val="NormalinTable"/>
            </w:pPr>
            <w:r>
              <w:t>0.0%</w:t>
            </w:r>
          </w:p>
        </w:tc>
      </w:tr>
      <w:tr w:rsidR="00E546F5" w14:paraId="59101E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D5" w14:textId="77777777" w:rsidR="00E546F5" w:rsidRDefault="00951CE2">
            <w:pPr>
              <w:pStyle w:val="NormalinTable"/>
            </w:pPr>
            <w:r>
              <w:t>2842000000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D6" w14:textId="77777777" w:rsidR="00E546F5" w:rsidRDefault="00951CE2">
            <w:pPr>
              <w:pStyle w:val="Tier1"/>
            </w:pPr>
            <w:r>
              <w:t>Other salts of inorganic acids or peroxoacids (including aluminosilicates whether or not chemically defined), other than azides</w:t>
            </w:r>
          </w:p>
          <w:p w14:paraId="59101ED7"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1ED8" w14:textId="77777777" w:rsidR="00E546F5" w:rsidRDefault="00951CE2">
            <w:pPr>
              <w:pStyle w:val="Tier1Bullet"/>
            </w:pPr>
            <w:r>
              <w:t>-</w:t>
            </w:r>
            <w:r>
              <w:tab/>
              <w:t>for fitting to or equipping such ships, boats or other vessels;</w:t>
            </w:r>
          </w:p>
          <w:p w14:paraId="59101ED9"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1EDA" w14:textId="77777777" w:rsidR="00E546F5" w:rsidRDefault="00951CE2">
            <w:pPr>
              <w:pStyle w:val="Tier1Bullet"/>
            </w:pPr>
            <w:r>
              <w:t>-</w:t>
            </w:r>
            <w:r>
              <w:tab/>
              <w:t>for equipping the above platforms;</w:t>
            </w:r>
          </w:p>
          <w:p w14:paraId="59101ED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DC" w14:textId="77777777" w:rsidR="00E546F5" w:rsidRDefault="00951CE2">
            <w:pPr>
              <w:pStyle w:val="NormalinTable"/>
            </w:pPr>
            <w:r>
              <w:t>0.0%</w:t>
            </w:r>
          </w:p>
        </w:tc>
      </w:tr>
      <w:tr w:rsidR="00E546F5" w14:paraId="59101E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DE" w14:textId="77777777" w:rsidR="00E546F5" w:rsidRDefault="00951CE2">
            <w:pPr>
              <w:pStyle w:val="NormalinTable"/>
            </w:pPr>
            <w:r>
              <w:t>2843100000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DF" w14:textId="77777777" w:rsidR="00E546F5" w:rsidRDefault="00951CE2">
            <w:pPr>
              <w:pStyle w:val="Tier1"/>
            </w:pPr>
            <w:r>
              <w:t>VI. MISCELLANEOUS</w:t>
            </w:r>
          </w:p>
          <w:p w14:paraId="59101EE0" w14:textId="77777777" w:rsidR="00E546F5" w:rsidRDefault="00951CE2">
            <w:pPr>
              <w:pStyle w:val="Tier2"/>
            </w:pPr>
            <w:r>
              <w:t>-</w:t>
            </w:r>
            <w:r>
              <w:tab/>
              <w:t>Colloidal precious metals; inorganic or organic compounds of precious metals, whether or not chemically defined; amalgams of precious metals</w:t>
            </w:r>
          </w:p>
          <w:p w14:paraId="59101EE1" w14:textId="77777777" w:rsidR="00E546F5" w:rsidRDefault="00951CE2">
            <w:pPr>
              <w:pStyle w:val="Tier3"/>
            </w:pPr>
            <w:r>
              <w:t>-</w:t>
            </w:r>
            <w:r>
              <w:tab/>
              <w:t>-</w:t>
            </w:r>
            <w:r>
              <w:tab/>
              <w:t>Colloidal precious metals</w:t>
            </w:r>
          </w:p>
          <w:p w14:paraId="59101EE2"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1EE3" w14:textId="77777777" w:rsidR="00E546F5" w:rsidRDefault="00951CE2">
            <w:pPr>
              <w:pStyle w:val="Tier3Bullet"/>
            </w:pPr>
            <w:r>
              <w:tab/>
            </w:r>
            <w:r>
              <w:tab/>
              <w:t>-</w:t>
            </w:r>
            <w:r>
              <w:tab/>
              <w:t>for fitting to or equipping such ships, boats or other vessels;</w:t>
            </w:r>
          </w:p>
          <w:p w14:paraId="59101EE4"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1EE5" w14:textId="77777777" w:rsidR="00E546F5" w:rsidRDefault="00951CE2">
            <w:pPr>
              <w:pStyle w:val="Tier3Bullet"/>
            </w:pPr>
            <w:r>
              <w:tab/>
            </w:r>
            <w:r>
              <w:tab/>
              <w:t>-</w:t>
            </w:r>
            <w:r>
              <w:tab/>
              <w:t>for equipping the above platforms;</w:t>
            </w:r>
          </w:p>
          <w:p w14:paraId="59101EE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E7" w14:textId="77777777" w:rsidR="00E546F5" w:rsidRDefault="00951CE2">
            <w:pPr>
              <w:pStyle w:val="NormalinTable"/>
            </w:pPr>
            <w:r>
              <w:t>0.0%</w:t>
            </w:r>
          </w:p>
        </w:tc>
      </w:tr>
      <w:tr w:rsidR="00E546F5" w14:paraId="59101E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E9" w14:textId="77777777" w:rsidR="00E546F5" w:rsidRDefault="00951CE2">
            <w:pPr>
              <w:pStyle w:val="NormalinTable"/>
            </w:pPr>
            <w:r>
              <w:t>2843210000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EA" w14:textId="77777777" w:rsidR="00E546F5" w:rsidRDefault="00951CE2">
            <w:pPr>
              <w:pStyle w:val="Tier1"/>
            </w:pPr>
            <w:r>
              <w:t>VI. MISCELLANEOUS</w:t>
            </w:r>
          </w:p>
          <w:p w14:paraId="59101EEB" w14:textId="77777777" w:rsidR="00E546F5" w:rsidRDefault="00951CE2">
            <w:pPr>
              <w:pStyle w:val="Tier2"/>
            </w:pPr>
            <w:r>
              <w:t>-</w:t>
            </w:r>
            <w:r>
              <w:tab/>
              <w:t>Colloidal precious metals; inorganic or organic compounds of precious metals, whether or not chemically defined; amalgams of precious metals</w:t>
            </w:r>
          </w:p>
          <w:p w14:paraId="59101EEC" w14:textId="77777777" w:rsidR="00E546F5" w:rsidRDefault="00951CE2">
            <w:pPr>
              <w:pStyle w:val="Tier3"/>
            </w:pPr>
            <w:r>
              <w:t>-</w:t>
            </w:r>
            <w:r>
              <w:tab/>
              <w:t>-</w:t>
            </w:r>
            <w:r>
              <w:tab/>
              <w:t>Silver compounds</w:t>
            </w:r>
          </w:p>
          <w:p w14:paraId="59101EED" w14:textId="77777777" w:rsidR="00E546F5" w:rsidRDefault="00951CE2">
            <w:pPr>
              <w:pStyle w:val="Tier4"/>
            </w:pPr>
            <w:r>
              <w:t>-</w:t>
            </w:r>
            <w:r>
              <w:tab/>
              <w:t>-</w:t>
            </w:r>
            <w:r>
              <w:tab/>
              <w:t>-</w:t>
            </w:r>
            <w:r>
              <w:tab/>
              <w:t>Silver nitrate</w:t>
            </w:r>
          </w:p>
          <w:p w14:paraId="59101EEE" w14:textId="77777777" w:rsidR="00E546F5" w:rsidRDefault="00951CE2">
            <w:pPr>
              <w:pStyle w:val="Tier4Bullet"/>
            </w:pPr>
            <w:r>
              <w:tab/>
            </w:r>
            <w:r>
              <w:tab/>
            </w:r>
            <w:r>
              <w:tab/>
              <w:t>-</w:t>
            </w:r>
            <w:r>
              <w:tab/>
              <w:t>for incorporation in ships, boa</w:t>
            </w:r>
            <w:r>
              <w:t>ts or other vessels listed in Table 1, for the purposes of their construction, repair, maintenance or conversion;</w:t>
            </w:r>
          </w:p>
          <w:p w14:paraId="59101EEF" w14:textId="77777777" w:rsidR="00E546F5" w:rsidRDefault="00951CE2">
            <w:pPr>
              <w:pStyle w:val="Tier4Bullet"/>
            </w:pPr>
            <w:r>
              <w:tab/>
            </w:r>
            <w:r>
              <w:tab/>
            </w:r>
            <w:r>
              <w:tab/>
              <w:t>-</w:t>
            </w:r>
            <w:r>
              <w:tab/>
              <w:t>for fitting to or equipping such ships, boats or other vessels;</w:t>
            </w:r>
          </w:p>
          <w:p w14:paraId="59101EF0" w14:textId="77777777" w:rsidR="00E546F5" w:rsidRDefault="00951CE2">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1EF1" w14:textId="77777777" w:rsidR="00E546F5" w:rsidRDefault="00951CE2">
            <w:pPr>
              <w:pStyle w:val="Tier4Bullet"/>
            </w:pPr>
            <w:r>
              <w:tab/>
            </w:r>
            <w:r>
              <w:tab/>
            </w:r>
            <w:r>
              <w:tab/>
              <w:t>-</w:t>
            </w:r>
            <w:r>
              <w:tab/>
              <w:t>for equipping the above platforms;</w:t>
            </w:r>
          </w:p>
          <w:p w14:paraId="59101EF2"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F3" w14:textId="77777777" w:rsidR="00E546F5" w:rsidRDefault="00951CE2">
            <w:pPr>
              <w:pStyle w:val="NormalinTable"/>
            </w:pPr>
            <w:r>
              <w:t>0.0%</w:t>
            </w:r>
          </w:p>
        </w:tc>
      </w:tr>
      <w:tr w:rsidR="00E546F5" w14:paraId="59101F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EF5" w14:textId="77777777" w:rsidR="00E546F5" w:rsidRDefault="00951CE2">
            <w:pPr>
              <w:pStyle w:val="NormalinTable"/>
            </w:pPr>
            <w:r>
              <w:t>2843290000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EF6" w14:textId="77777777" w:rsidR="00E546F5" w:rsidRDefault="00951CE2">
            <w:pPr>
              <w:pStyle w:val="Tier1"/>
            </w:pPr>
            <w:r>
              <w:t>VI. MISCELLANEOUS</w:t>
            </w:r>
          </w:p>
          <w:p w14:paraId="59101EF7" w14:textId="77777777" w:rsidR="00E546F5" w:rsidRDefault="00951CE2">
            <w:pPr>
              <w:pStyle w:val="Tier2"/>
            </w:pPr>
            <w:r>
              <w:t>-</w:t>
            </w:r>
            <w:r>
              <w:tab/>
              <w:t>Colloidal precious metals; inorganic or organic compounds of precious metals, whether or not chemically defined; amalgams of precious metals</w:t>
            </w:r>
          </w:p>
          <w:p w14:paraId="59101EF8" w14:textId="77777777" w:rsidR="00E546F5" w:rsidRDefault="00951CE2">
            <w:pPr>
              <w:pStyle w:val="Tier3"/>
            </w:pPr>
            <w:r>
              <w:t>-</w:t>
            </w:r>
            <w:r>
              <w:tab/>
              <w:t>-</w:t>
            </w:r>
            <w:r>
              <w:tab/>
              <w:t>Silver compounds</w:t>
            </w:r>
          </w:p>
          <w:p w14:paraId="59101EF9" w14:textId="77777777" w:rsidR="00E546F5" w:rsidRDefault="00951CE2">
            <w:pPr>
              <w:pStyle w:val="Tier4"/>
            </w:pPr>
            <w:r>
              <w:t>-</w:t>
            </w:r>
            <w:r>
              <w:tab/>
              <w:t>-</w:t>
            </w:r>
            <w:r>
              <w:tab/>
              <w:t>-</w:t>
            </w:r>
            <w:r>
              <w:tab/>
              <w:t>Other</w:t>
            </w:r>
          </w:p>
          <w:p w14:paraId="59101EFA" w14:textId="77777777" w:rsidR="00E546F5" w:rsidRDefault="00951CE2">
            <w:pPr>
              <w:pStyle w:val="Tier4Bullet"/>
            </w:pPr>
            <w:r>
              <w:tab/>
            </w:r>
            <w:r>
              <w:tab/>
            </w:r>
            <w:r>
              <w:tab/>
              <w:t>-</w:t>
            </w:r>
            <w:r>
              <w:tab/>
            </w:r>
            <w:r>
              <w:t>for incorporation in ships, boats or other vessels listed in Table 1, for the purposes of their construction, repair, maintenance or conversion;</w:t>
            </w:r>
          </w:p>
          <w:p w14:paraId="59101EFB" w14:textId="77777777" w:rsidR="00E546F5" w:rsidRDefault="00951CE2">
            <w:pPr>
              <w:pStyle w:val="Tier4Bullet"/>
            </w:pPr>
            <w:r>
              <w:tab/>
            </w:r>
            <w:r>
              <w:tab/>
            </w:r>
            <w:r>
              <w:tab/>
              <w:t>-</w:t>
            </w:r>
            <w:r>
              <w:tab/>
              <w:t>for fitting to or equipping such ships, boats or other vessels;</w:t>
            </w:r>
          </w:p>
          <w:p w14:paraId="59101EFC" w14:textId="77777777" w:rsidR="00E546F5" w:rsidRDefault="00951CE2">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1EFD" w14:textId="77777777" w:rsidR="00E546F5" w:rsidRDefault="00951CE2">
            <w:pPr>
              <w:pStyle w:val="Tier4Bullet"/>
            </w:pPr>
            <w:r>
              <w:tab/>
            </w:r>
            <w:r>
              <w:tab/>
            </w:r>
            <w:r>
              <w:tab/>
              <w:t>-</w:t>
            </w:r>
            <w:r>
              <w:tab/>
              <w:t>for equipping the above platforms;</w:t>
            </w:r>
          </w:p>
          <w:p w14:paraId="59101EFE" w14:textId="77777777" w:rsidR="00E546F5" w:rsidRDefault="00951CE2">
            <w:pPr>
              <w:pStyle w:val="Tier4Bullet"/>
            </w:pP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EFF" w14:textId="77777777" w:rsidR="00E546F5" w:rsidRDefault="00951CE2">
            <w:pPr>
              <w:pStyle w:val="NormalinTable"/>
            </w:pPr>
            <w:r>
              <w:t>0.0%</w:t>
            </w:r>
          </w:p>
        </w:tc>
      </w:tr>
      <w:tr w:rsidR="00E546F5" w14:paraId="59101F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01" w14:textId="77777777" w:rsidR="00E546F5" w:rsidRDefault="00951CE2">
            <w:pPr>
              <w:pStyle w:val="NormalinTable"/>
            </w:pPr>
            <w:r>
              <w:t>2843300000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02" w14:textId="77777777" w:rsidR="00E546F5" w:rsidRDefault="00951CE2">
            <w:pPr>
              <w:pStyle w:val="Tier1"/>
            </w:pPr>
            <w:r>
              <w:t>VI. MISCELLANEOUS</w:t>
            </w:r>
          </w:p>
          <w:p w14:paraId="59101F03" w14:textId="77777777" w:rsidR="00E546F5" w:rsidRDefault="00951CE2">
            <w:pPr>
              <w:pStyle w:val="Tier2"/>
            </w:pPr>
            <w:r>
              <w:t>-</w:t>
            </w:r>
            <w:r>
              <w:tab/>
              <w:t>Colloidal precious metals; inorganic or organic compounds of precious metals, whether or not chemically defined; amalgams of precious metals</w:t>
            </w:r>
          </w:p>
          <w:p w14:paraId="59101F04" w14:textId="77777777" w:rsidR="00E546F5" w:rsidRDefault="00951CE2">
            <w:pPr>
              <w:pStyle w:val="Tier3"/>
            </w:pPr>
            <w:r>
              <w:t>-</w:t>
            </w:r>
            <w:r>
              <w:tab/>
              <w:t>-</w:t>
            </w:r>
            <w:r>
              <w:tab/>
              <w:t>Gold compounds</w:t>
            </w:r>
          </w:p>
          <w:p w14:paraId="59101F05"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1F06" w14:textId="77777777" w:rsidR="00E546F5" w:rsidRDefault="00951CE2">
            <w:pPr>
              <w:pStyle w:val="Tier3Bullet"/>
            </w:pPr>
            <w:r>
              <w:tab/>
            </w:r>
            <w:r>
              <w:tab/>
              <w:t>-</w:t>
            </w:r>
            <w:r>
              <w:tab/>
              <w:t>for fitting to or equipping such ships, boats or other vessels;</w:t>
            </w:r>
          </w:p>
          <w:p w14:paraId="59101F07"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1F08" w14:textId="77777777" w:rsidR="00E546F5" w:rsidRDefault="00951CE2">
            <w:pPr>
              <w:pStyle w:val="Tier3Bullet"/>
            </w:pPr>
            <w:r>
              <w:tab/>
            </w:r>
            <w:r>
              <w:tab/>
              <w:t>-</w:t>
            </w:r>
            <w:r>
              <w:tab/>
              <w:t>for equipping the above platforms;</w:t>
            </w:r>
          </w:p>
          <w:p w14:paraId="59101F09"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0A" w14:textId="77777777" w:rsidR="00E546F5" w:rsidRDefault="00951CE2">
            <w:pPr>
              <w:pStyle w:val="NormalinTable"/>
            </w:pPr>
            <w:r>
              <w:t>0.0%</w:t>
            </w:r>
          </w:p>
        </w:tc>
      </w:tr>
      <w:tr w:rsidR="00E546F5" w14:paraId="59101F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0C" w14:textId="77777777" w:rsidR="00E546F5" w:rsidRDefault="00951CE2">
            <w:pPr>
              <w:pStyle w:val="NormalinTable"/>
            </w:pPr>
            <w:r>
              <w:t>2844000000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0D" w14:textId="77777777" w:rsidR="00E546F5" w:rsidRDefault="00951CE2">
            <w:pPr>
              <w:pStyle w:val="Tier1"/>
            </w:pPr>
            <w:r>
              <w:t>Radioactive chemical elements and radioactive isotopes (including the fissile or fertile chemical elements and isotopes) and their compounds; mixtures and residues containing these products</w:t>
            </w:r>
          </w:p>
          <w:p w14:paraId="59101F0E"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1F0F" w14:textId="77777777" w:rsidR="00E546F5" w:rsidRDefault="00951CE2">
            <w:pPr>
              <w:pStyle w:val="Tier1Bullet"/>
            </w:pPr>
            <w:r>
              <w:t>-</w:t>
            </w:r>
            <w:r>
              <w:tab/>
              <w:t>for fitting to or equipping such ships, boats or other vessels;</w:t>
            </w:r>
          </w:p>
          <w:p w14:paraId="59101F10"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1F11" w14:textId="77777777" w:rsidR="00E546F5" w:rsidRDefault="00951CE2">
            <w:pPr>
              <w:pStyle w:val="Tier1Bullet"/>
            </w:pPr>
            <w:r>
              <w:t>-</w:t>
            </w:r>
            <w:r>
              <w:tab/>
              <w:t>for equipping the above platforms;</w:t>
            </w:r>
          </w:p>
          <w:p w14:paraId="59101F12"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13" w14:textId="77777777" w:rsidR="00E546F5" w:rsidRDefault="00951CE2">
            <w:pPr>
              <w:pStyle w:val="NormalinTable"/>
            </w:pPr>
            <w:r>
              <w:t>0.0%</w:t>
            </w:r>
          </w:p>
        </w:tc>
      </w:tr>
      <w:tr w:rsidR="00E546F5" w14:paraId="59101F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15" w14:textId="77777777" w:rsidR="00E546F5" w:rsidRDefault="00951CE2">
            <w:pPr>
              <w:pStyle w:val="NormalinTable"/>
            </w:pPr>
            <w:r>
              <w:t>2845000000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16" w14:textId="77777777" w:rsidR="00E546F5" w:rsidRDefault="00951CE2">
            <w:pPr>
              <w:pStyle w:val="Tier1"/>
            </w:pPr>
            <w:r>
              <w:t>Isotopes other than those of heading 2844; compounds, inorganic or organic, of such isotopes, whether or not chemically defined</w:t>
            </w:r>
          </w:p>
          <w:p w14:paraId="59101F17" w14:textId="77777777" w:rsidR="00E546F5" w:rsidRDefault="00951CE2">
            <w:pPr>
              <w:pStyle w:val="Tier1Bullet"/>
            </w:pPr>
            <w:r>
              <w:t>-</w:t>
            </w:r>
            <w:r>
              <w:tab/>
              <w:t>for incorporation in ships, boats or other vessels listed in Table 1, for the pu</w:t>
            </w:r>
            <w:r>
              <w:t>rposes of their construction, repair, maintenance or conversion;</w:t>
            </w:r>
          </w:p>
          <w:p w14:paraId="59101F18" w14:textId="77777777" w:rsidR="00E546F5" w:rsidRDefault="00951CE2">
            <w:pPr>
              <w:pStyle w:val="Tier1Bullet"/>
            </w:pPr>
            <w:r>
              <w:t>-</w:t>
            </w:r>
            <w:r>
              <w:tab/>
              <w:t>for fitting to or equipping such ships, boats or other vessels;</w:t>
            </w:r>
          </w:p>
          <w:p w14:paraId="59101F19" w14:textId="77777777" w:rsidR="00E546F5" w:rsidRDefault="00951CE2">
            <w:pPr>
              <w:pStyle w:val="Tier1Bullet"/>
            </w:pPr>
            <w:r>
              <w:t>-</w:t>
            </w:r>
            <w:r>
              <w:tab/>
              <w:t>for incorporation, for the purposes of their construction, repair, maintenance or conversion, in drilling or production pla</w:t>
            </w:r>
            <w:r>
              <w:t>tforms listed below: fixed, of subheading ex 8430 49 or floating or submersible of subheading 8905 20;</w:t>
            </w:r>
          </w:p>
          <w:p w14:paraId="59101F1A" w14:textId="77777777" w:rsidR="00E546F5" w:rsidRDefault="00951CE2">
            <w:pPr>
              <w:pStyle w:val="Tier1Bullet"/>
            </w:pPr>
            <w:r>
              <w:t>-</w:t>
            </w:r>
            <w:r>
              <w:tab/>
              <w:t>for equipping the above platforms;</w:t>
            </w:r>
          </w:p>
          <w:p w14:paraId="59101F1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1C" w14:textId="77777777" w:rsidR="00E546F5" w:rsidRDefault="00951CE2">
            <w:pPr>
              <w:pStyle w:val="NormalinTable"/>
            </w:pPr>
            <w:r>
              <w:t>0.0%</w:t>
            </w:r>
          </w:p>
        </w:tc>
      </w:tr>
      <w:tr w:rsidR="00E546F5" w14:paraId="59101F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1E" w14:textId="77777777" w:rsidR="00E546F5" w:rsidRDefault="00951CE2">
            <w:pPr>
              <w:pStyle w:val="NormalinTable"/>
            </w:pPr>
            <w:r>
              <w:t>2846000000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1F" w14:textId="77777777" w:rsidR="00E546F5" w:rsidRDefault="00951CE2">
            <w:pPr>
              <w:pStyle w:val="Tier1"/>
            </w:pPr>
            <w:r>
              <w:t xml:space="preserve">Compounds, inorganic or </w:t>
            </w:r>
            <w:r>
              <w:t>organic, of rare-earth metals, of yttrium or of scandium or of mixtures of these metals</w:t>
            </w:r>
          </w:p>
          <w:p w14:paraId="59101F20" w14:textId="77777777" w:rsidR="00E546F5" w:rsidRDefault="00951CE2">
            <w:pPr>
              <w:pStyle w:val="Tier1Bullet"/>
            </w:pPr>
            <w:r>
              <w:t>-</w:t>
            </w:r>
            <w:r>
              <w:tab/>
              <w:t>for incorporation in ships, boats or other vessels listed in Table 1, for the purposes of their construction, repair, maintenance or conversion;</w:t>
            </w:r>
          </w:p>
          <w:p w14:paraId="59101F21" w14:textId="77777777" w:rsidR="00E546F5" w:rsidRDefault="00951CE2">
            <w:pPr>
              <w:pStyle w:val="Tier1Bullet"/>
            </w:pPr>
            <w:r>
              <w:t>-</w:t>
            </w:r>
            <w:r>
              <w:tab/>
              <w:t>for fitting to or e</w:t>
            </w:r>
            <w:r>
              <w:t>quipping such ships, boats or other vessels;</w:t>
            </w:r>
          </w:p>
          <w:p w14:paraId="59101F22"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w:t>
            </w:r>
            <w:r>
              <w:t>heading 8905 20;</w:t>
            </w:r>
          </w:p>
          <w:p w14:paraId="59101F23" w14:textId="77777777" w:rsidR="00E546F5" w:rsidRDefault="00951CE2">
            <w:pPr>
              <w:pStyle w:val="Tier1Bullet"/>
            </w:pPr>
            <w:r>
              <w:t>-</w:t>
            </w:r>
            <w:r>
              <w:tab/>
              <w:t>for equipping the above platforms;</w:t>
            </w:r>
          </w:p>
          <w:p w14:paraId="59101F2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25" w14:textId="77777777" w:rsidR="00E546F5" w:rsidRDefault="00951CE2">
            <w:pPr>
              <w:pStyle w:val="NormalinTable"/>
            </w:pPr>
            <w:r>
              <w:t>0.0%</w:t>
            </w:r>
          </w:p>
        </w:tc>
      </w:tr>
      <w:tr w:rsidR="00E546F5" w14:paraId="59101F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27" w14:textId="77777777" w:rsidR="00E546F5" w:rsidRDefault="00951CE2">
            <w:pPr>
              <w:pStyle w:val="NormalinTable"/>
            </w:pPr>
            <w:r>
              <w:t>2847000000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28" w14:textId="77777777" w:rsidR="00E546F5" w:rsidRDefault="00951CE2">
            <w:pPr>
              <w:pStyle w:val="Tier1"/>
            </w:pPr>
            <w:r>
              <w:t>Hydrogen peroxide, whether or not solidified with urea</w:t>
            </w:r>
          </w:p>
          <w:p w14:paraId="59101F29"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1F2A" w14:textId="77777777" w:rsidR="00E546F5" w:rsidRDefault="00951CE2">
            <w:pPr>
              <w:pStyle w:val="Tier1Bullet"/>
            </w:pPr>
            <w:r>
              <w:t>-</w:t>
            </w:r>
            <w:r>
              <w:tab/>
              <w:t>for fitting to or equipping such ships, boats or other vessels;</w:t>
            </w:r>
          </w:p>
          <w:p w14:paraId="59101F2B"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1F2C" w14:textId="77777777" w:rsidR="00E546F5" w:rsidRDefault="00951CE2">
            <w:pPr>
              <w:pStyle w:val="Tier1Bullet"/>
            </w:pPr>
            <w:r>
              <w:t>-</w:t>
            </w:r>
            <w:r>
              <w:tab/>
              <w:t>for equipping the above platforms;</w:t>
            </w:r>
          </w:p>
          <w:p w14:paraId="59101F2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2E" w14:textId="77777777" w:rsidR="00E546F5" w:rsidRDefault="00951CE2">
            <w:pPr>
              <w:pStyle w:val="NormalinTable"/>
            </w:pPr>
            <w:r>
              <w:t>0.0%</w:t>
            </w:r>
          </w:p>
        </w:tc>
      </w:tr>
      <w:tr w:rsidR="00E546F5" w14:paraId="59101F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30" w14:textId="77777777" w:rsidR="00E546F5" w:rsidRDefault="00951CE2">
            <w:pPr>
              <w:pStyle w:val="NormalinTable"/>
            </w:pPr>
            <w:r>
              <w:t>2849000000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31" w14:textId="77777777" w:rsidR="00E546F5" w:rsidRDefault="00951CE2">
            <w:pPr>
              <w:pStyle w:val="Tier1"/>
            </w:pPr>
            <w:r>
              <w:t>C</w:t>
            </w:r>
            <w:r>
              <w:t>arbides, whether or not chemically defined</w:t>
            </w:r>
          </w:p>
          <w:p w14:paraId="59101F32" w14:textId="77777777" w:rsidR="00E546F5" w:rsidRDefault="00951CE2">
            <w:pPr>
              <w:pStyle w:val="Tier1Bullet"/>
            </w:pPr>
            <w:r>
              <w:t>-</w:t>
            </w:r>
            <w:r>
              <w:tab/>
              <w:t>for incorporation in ships, boats or other vessels listed in Table 1, for the purposes of their construction, repair, maintenance or conversion;</w:t>
            </w:r>
          </w:p>
          <w:p w14:paraId="59101F33" w14:textId="77777777" w:rsidR="00E546F5" w:rsidRDefault="00951CE2">
            <w:pPr>
              <w:pStyle w:val="Tier1Bullet"/>
            </w:pPr>
            <w:r>
              <w:t>-</w:t>
            </w:r>
            <w:r>
              <w:tab/>
              <w:t>for fitting to or equipping such ships, boats or other vessels;</w:t>
            </w:r>
          </w:p>
          <w:p w14:paraId="59101F34"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F35" w14:textId="77777777" w:rsidR="00E546F5" w:rsidRDefault="00951CE2">
            <w:pPr>
              <w:pStyle w:val="Tier1Bullet"/>
            </w:pPr>
            <w:r>
              <w:t>-</w:t>
            </w:r>
            <w:r>
              <w:tab/>
              <w:t>for equipping the above pl</w:t>
            </w:r>
            <w:r>
              <w:t>atforms;</w:t>
            </w:r>
          </w:p>
          <w:p w14:paraId="59101F3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37" w14:textId="77777777" w:rsidR="00E546F5" w:rsidRDefault="00951CE2">
            <w:pPr>
              <w:pStyle w:val="NormalinTable"/>
            </w:pPr>
            <w:r>
              <w:t>0.0%</w:t>
            </w:r>
          </w:p>
        </w:tc>
      </w:tr>
      <w:tr w:rsidR="00E546F5" w14:paraId="59101F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39" w14:textId="77777777" w:rsidR="00E546F5" w:rsidRDefault="00951CE2">
            <w:pPr>
              <w:pStyle w:val="NormalinTable"/>
            </w:pPr>
            <w:r>
              <w:t>2850002010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3A" w14:textId="77777777" w:rsidR="00E546F5" w:rsidRDefault="00951CE2">
            <w:pPr>
              <w:pStyle w:val="Tier1"/>
            </w:pPr>
            <w:r>
              <w:t>Hydrides, nitrides, azides, silicides and borides, whether or not chemically defined, other than compounds which are also carbides of heading 2849</w:t>
            </w:r>
          </w:p>
          <w:p w14:paraId="59101F3B" w14:textId="77777777" w:rsidR="00E546F5" w:rsidRDefault="00951CE2">
            <w:pPr>
              <w:pStyle w:val="Tier2"/>
            </w:pPr>
            <w:r>
              <w:t>-</w:t>
            </w:r>
            <w:r>
              <w:tab/>
              <w:t>Hydrides; ni</w:t>
            </w:r>
            <w:r>
              <w:t>trides</w:t>
            </w:r>
          </w:p>
          <w:p w14:paraId="59101F3C" w14:textId="77777777" w:rsidR="00E546F5" w:rsidRDefault="00951CE2">
            <w:pPr>
              <w:pStyle w:val="Tier3"/>
            </w:pPr>
            <w:r>
              <w:t>-</w:t>
            </w:r>
            <w:r>
              <w:tab/>
              <w:t>-</w:t>
            </w:r>
            <w:r>
              <w:tab/>
              <w:t>Silane (CAS RN 7803-62-5)</w:t>
            </w:r>
          </w:p>
          <w:p w14:paraId="59101F3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F3E" w14:textId="77777777" w:rsidR="00E546F5" w:rsidRDefault="00951CE2">
            <w:pPr>
              <w:pStyle w:val="Tier3Bullet"/>
            </w:pPr>
            <w:r>
              <w:tab/>
            </w:r>
            <w:r>
              <w:tab/>
              <w:t>-</w:t>
            </w:r>
            <w:r>
              <w:tab/>
              <w:t xml:space="preserve">for fitting to or equipping such ships, boats or other </w:t>
            </w:r>
            <w:r>
              <w:t>vessels;</w:t>
            </w:r>
          </w:p>
          <w:p w14:paraId="59101F3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1F40" w14:textId="77777777" w:rsidR="00E546F5" w:rsidRDefault="00951CE2">
            <w:pPr>
              <w:pStyle w:val="Tier3Bullet"/>
            </w:pPr>
            <w:r>
              <w:tab/>
            </w:r>
            <w:r>
              <w:tab/>
              <w:t>-</w:t>
            </w:r>
            <w:r>
              <w:tab/>
              <w:t>for equipping</w:t>
            </w:r>
            <w:r>
              <w:t xml:space="preserve"> the above platforms;</w:t>
            </w:r>
          </w:p>
          <w:p w14:paraId="59101F4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42" w14:textId="77777777" w:rsidR="00E546F5" w:rsidRDefault="00951CE2">
            <w:pPr>
              <w:pStyle w:val="NormalinTable"/>
            </w:pPr>
            <w:r>
              <w:t>0.0%</w:t>
            </w:r>
          </w:p>
        </w:tc>
      </w:tr>
      <w:tr w:rsidR="00E546F5" w14:paraId="59101F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44" w14:textId="77777777" w:rsidR="00E546F5" w:rsidRDefault="00951CE2">
            <w:pPr>
              <w:pStyle w:val="NormalinTable"/>
            </w:pPr>
            <w:r>
              <w:t>2850002020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45" w14:textId="77777777" w:rsidR="00E546F5" w:rsidRDefault="00951CE2">
            <w:pPr>
              <w:pStyle w:val="Tier1"/>
            </w:pPr>
            <w:r>
              <w:t>Hydrides, nitrides, azides, silicides and borides, whether or not chemically defined, other than compounds which are also carbides of heading 2849</w:t>
            </w:r>
          </w:p>
          <w:p w14:paraId="59101F46" w14:textId="77777777" w:rsidR="00E546F5" w:rsidRDefault="00951CE2">
            <w:pPr>
              <w:pStyle w:val="Tier2"/>
            </w:pPr>
            <w:r>
              <w:t>-</w:t>
            </w:r>
            <w:r>
              <w:tab/>
              <w:t>Hydrides; nitrides</w:t>
            </w:r>
          </w:p>
          <w:p w14:paraId="59101F47" w14:textId="77777777" w:rsidR="00E546F5" w:rsidRDefault="00951CE2">
            <w:pPr>
              <w:pStyle w:val="Tier3"/>
            </w:pPr>
            <w:r>
              <w:t>-</w:t>
            </w:r>
            <w:r>
              <w:tab/>
              <w:t>-</w:t>
            </w:r>
            <w:r>
              <w:tab/>
              <w:t>Arsine (CAS RN 7784-42-1)</w:t>
            </w:r>
          </w:p>
          <w:p w14:paraId="59101F4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1F49" w14:textId="77777777" w:rsidR="00E546F5" w:rsidRDefault="00951CE2">
            <w:pPr>
              <w:pStyle w:val="Tier3Bullet"/>
            </w:pPr>
            <w:r>
              <w:tab/>
            </w:r>
            <w:r>
              <w:tab/>
              <w:t>-</w:t>
            </w:r>
            <w:r>
              <w:tab/>
              <w:t xml:space="preserve">for fitting to or equipping such ships, boats or </w:t>
            </w:r>
            <w:r>
              <w:t>other vessels;</w:t>
            </w:r>
          </w:p>
          <w:p w14:paraId="59101F4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1F4B" w14:textId="77777777" w:rsidR="00E546F5" w:rsidRDefault="00951CE2">
            <w:pPr>
              <w:pStyle w:val="Tier3Bullet"/>
            </w:pPr>
            <w:r>
              <w:tab/>
            </w:r>
            <w:r>
              <w:tab/>
              <w:t>-</w:t>
            </w:r>
            <w:r>
              <w:tab/>
              <w:t>for equ</w:t>
            </w:r>
            <w:r>
              <w:t>ipping the above platforms;</w:t>
            </w:r>
          </w:p>
          <w:p w14:paraId="59101F4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4D" w14:textId="77777777" w:rsidR="00E546F5" w:rsidRDefault="00951CE2">
            <w:pPr>
              <w:pStyle w:val="NormalinTable"/>
            </w:pPr>
            <w:r>
              <w:t>0.0%</w:t>
            </w:r>
          </w:p>
        </w:tc>
      </w:tr>
      <w:tr w:rsidR="00E546F5" w14:paraId="59101F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4F" w14:textId="77777777" w:rsidR="00E546F5" w:rsidRDefault="00951CE2">
            <w:pPr>
              <w:pStyle w:val="NormalinTable"/>
            </w:pPr>
            <w:r>
              <w:t>2850002030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50" w14:textId="77777777" w:rsidR="00E546F5" w:rsidRDefault="00951CE2">
            <w:pPr>
              <w:pStyle w:val="Tier1"/>
            </w:pPr>
            <w:r>
              <w:t>Hydrides, nitrides, azides, silicides and borides, whether or not chemically defined, other than compounds which are also carbides of headin</w:t>
            </w:r>
            <w:r>
              <w:t>g 2849</w:t>
            </w:r>
          </w:p>
          <w:p w14:paraId="59101F51" w14:textId="77777777" w:rsidR="00E546F5" w:rsidRDefault="00951CE2">
            <w:pPr>
              <w:pStyle w:val="Tier2"/>
            </w:pPr>
            <w:r>
              <w:t>-</w:t>
            </w:r>
            <w:r>
              <w:tab/>
              <w:t>Hydrides; nitrides</w:t>
            </w:r>
          </w:p>
          <w:p w14:paraId="59101F52" w14:textId="77777777" w:rsidR="00E546F5" w:rsidRDefault="00951CE2">
            <w:pPr>
              <w:pStyle w:val="Tier3"/>
            </w:pPr>
            <w:r>
              <w:t>-</w:t>
            </w:r>
            <w:r>
              <w:tab/>
              <w:t>-</w:t>
            </w:r>
            <w:r>
              <w:tab/>
              <w:t>Titanium nitride with a particle size of not more than 250 nm (CAS RN 25583-20-4)</w:t>
            </w:r>
          </w:p>
          <w:p w14:paraId="59101F53"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1F54" w14:textId="77777777" w:rsidR="00E546F5" w:rsidRDefault="00951CE2">
            <w:pPr>
              <w:pStyle w:val="Tier3Bullet"/>
            </w:pPr>
            <w:r>
              <w:tab/>
            </w:r>
            <w:r>
              <w:tab/>
              <w:t>-</w:t>
            </w:r>
            <w:r>
              <w:tab/>
              <w:t>for fitting to or equipping such ships, boats or other vessels;</w:t>
            </w:r>
          </w:p>
          <w:p w14:paraId="59101F55"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1F56" w14:textId="77777777" w:rsidR="00E546F5" w:rsidRDefault="00951CE2">
            <w:pPr>
              <w:pStyle w:val="Tier3Bullet"/>
            </w:pPr>
            <w:r>
              <w:tab/>
            </w:r>
            <w:r>
              <w:tab/>
              <w:t>-</w:t>
            </w:r>
            <w:r>
              <w:tab/>
              <w:t>for equipping the above platforms;</w:t>
            </w:r>
          </w:p>
          <w:p w14:paraId="59101F5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58" w14:textId="77777777" w:rsidR="00E546F5" w:rsidRDefault="00951CE2">
            <w:pPr>
              <w:pStyle w:val="NormalinTable"/>
            </w:pPr>
            <w:r>
              <w:t>0.0%</w:t>
            </w:r>
          </w:p>
        </w:tc>
      </w:tr>
      <w:tr w:rsidR="00E546F5" w14:paraId="59101F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5A" w14:textId="77777777" w:rsidR="00E546F5" w:rsidRDefault="00951CE2">
            <w:pPr>
              <w:pStyle w:val="NormalinTable"/>
            </w:pPr>
            <w:r>
              <w:t>2850002040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5B" w14:textId="77777777" w:rsidR="00E546F5" w:rsidRDefault="00951CE2">
            <w:pPr>
              <w:pStyle w:val="Tier1"/>
            </w:pPr>
            <w:r>
              <w:t xml:space="preserve">Hydrides, nitrides, azides, silicides and borides, </w:t>
            </w:r>
            <w:r>
              <w:t>whether or not chemically defined, other than compounds which are also carbides of heading 2849</w:t>
            </w:r>
          </w:p>
          <w:p w14:paraId="59101F5C" w14:textId="77777777" w:rsidR="00E546F5" w:rsidRDefault="00951CE2">
            <w:pPr>
              <w:pStyle w:val="Tier2"/>
            </w:pPr>
            <w:r>
              <w:t>-</w:t>
            </w:r>
            <w:r>
              <w:tab/>
              <w:t>Hydrides; nitrides</w:t>
            </w:r>
          </w:p>
          <w:p w14:paraId="59101F5D" w14:textId="77777777" w:rsidR="00E546F5" w:rsidRDefault="00951CE2">
            <w:pPr>
              <w:pStyle w:val="Tier3"/>
            </w:pPr>
            <w:r>
              <w:t>-</w:t>
            </w:r>
            <w:r>
              <w:tab/>
              <w:t>-</w:t>
            </w:r>
            <w:r>
              <w:tab/>
              <w:t>Germanium tetrahydride (CAS RN 7782-65-2)</w:t>
            </w:r>
          </w:p>
          <w:p w14:paraId="59101F5E" w14:textId="77777777" w:rsidR="00E546F5" w:rsidRDefault="00951CE2">
            <w:pPr>
              <w:pStyle w:val="Tier3Bullet"/>
            </w:pPr>
            <w:r>
              <w:tab/>
            </w:r>
            <w:r>
              <w:tab/>
              <w:t>-</w:t>
            </w:r>
            <w:r>
              <w:tab/>
              <w:t>for incorporation in ships, boats or other vessels listed in Table 1, for the purposes of</w:t>
            </w:r>
            <w:r>
              <w:t xml:space="preserve"> their construction, repair, maintenance or conversion;</w:t>
            </w:r>
          </w:p>
          <w:p w14:paraId="59101F5F" w14:textId="77777777" w:rsidR="00E546F5" w:rsidRDefault="00951CE2">
            <w:pPr>
              <w:pStyle w:val="Tier3Bullet"/>
            </w:pPr>
            <w:r>
              <w:tab/>
            </w:r>
            <w:r>
              <w:tab/>
              <w:t>-</w:t>
            </w:r>
            <w:r>
              <w:tab/>
              <w:t>for fitting to or equipping such ships, boats or other vessels;</w:t>
            </w:r>
          </w:p>
          <w:p w14:paraId="59101F60" w14:textId="77777777" w:rsidR="00E546F5" w:rsidRDefault="00951CE2">
            <w:pPr>
              <w:pStyle w:val="Tier3Bullet"/>
            </w:pP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14:paraId="59101F61" w14:textId="77777777" w:rsidR="00E546F5" w:rsidRDefault="00951CE2">
            <w:pPr>
              <w:pStyle w:val="Tier3Bullet"/>
            </w:pPr>
            <w:r>
              <w:tab/>
            </w:r>
            <w:r>
              <w:tab/>
              <w:t>-</w:t>
            </w:r>
            <w:r>
              <w:tab/>
              <w:t>for equipping the above platforms;</w:t>
            </w:r>
          </w:p>
          <w:p w14:paraId="59101F6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63" w14:textId="77777777" w:rsidR="00E546F5" w:rsidRDefault="00951CE2">
            <w:pPr>
              <w:pStyle w:val="NormalinTable"/>
            </w:pPr>
            <w:r>
              <w:t>0.0%</w:t>
            </w:r>
          </w:p>
        </w:tc>
      </w:tr>
      <w:tr w:rsidR="00E546F5" w14:paraId="59101F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65" w14:textId="77777777" w:rsidR="00E546F5" w:rsidRDefault="00951CE2">
            <w:pPr>
              <w:pStyle w:val="NormalinTable"/>
            </w:pPr>
            <w:r>
              <w:t>2850002060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66" w14:textId="77777777" w:rsidR="00E546F5" w:rsidRDefault="00951CE2">
            <w:pPr>
              <w:pStyle w:val="Tier1"/>
            </w:pPr>
            <w:r>
              <w:t xml:space="preserve">Hydrides, nitrides, </w:t>
            </w:r>
            <w:r>
              <w:t>azides, silicides and borides, whether or not chemically defined, other than compounds which are also carbides of heading 2849</w:t>
            </w:r>
          </w:p>
          <w:p w14:paraId="59101F67" w14:textId="77777777" w:rsidR="00E546F5" w:rsidRDefault="00951CE2">
            <w:pPr>
              <w:pStyle w:val="Tier2"/>
            </w:pPr>
            <w:r>
              <w:t>-</w:t>
            </w:r>
            <w:r>
              <w:tab/>
              <w:t>Hydrides; nitrides</w:t>
            </w:r>
          </w:p>
          <w:p w14:paraId="59101F68" w14:textId="77777777" w:rsidR="00E546F5" w:rsidRDefault="00951CE2">
            <w:pPr>
              <w:pStyle w:val="Tier3"/>
            </w:pPr>
            <w:r>
              <w:t>-</w:t>
            </w:r>
            <w:r>
              <w:tab/>
              <w:t>-</w:t>
            </w:r>
            <w:r>
              <w:tab/>
              <w:t>Disilane (CAS RN 1590-87-0)</w:t>
            </w:r>
          </w:p>
          <w:p w14:paraId="59101F69" w14:textId="77777777" w:rsidR="00E546F5" w:rsidRDefault="00951CE2">
            <w:pPr>
              <w:pStyle w:val="Tier3Bullet"/>
            </w:pPr>
            <w:r>
              <w:tab/>
            </w:r>
            <w:r>
              <w:tab/>
              <w:t>-</w:t>
            </w:r>
            <w:r>
              <w:tab/>
              <w:t>for incorporation in ships, boats or other vessels listed in Table 1, fo</w:t>
            </w:r>
            <w:r>
              <w:t>r the purposes of their construction, repair, maintenance or conversion;</w:t>
            </w:r>
          </w:p>
          <w:p w14:paraId="59101F6A" w14:textId="77777777" w:rsidR="00E546F5" w:rsidRDefault="00951CE2">
            <w:pPr>
              <w:pStyle w:val="Tier3Bullet"/>
            </w:pPr>
            <w:r>
              <w:tab/>
            </w:r>
            <w:r>
              <w:tab/>
              <w:t>-</w:t>
            </w:r>
            <w:r>
              <w:tab/>
              <w:t>for fitting to or equipping such ships, boats or other vessels;</w:t>
            </w:r>
          </w:p>
          <w:p w14:paraId="59101F6B" w14:textId="77777777" w:rsidR="00E546F5" w:rsidRDefault="00951CE2">
            <w:pPr>
              <w:pStyle w:val="Tier3Bullet"/>
            </w:pP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1F6C" w14:textId="77777777" w:rsidR="00E546F5" w:rsidRDefault="00951CE2">
            <w:pPr>
              <w:pStyle w:val="Tier3Bullet"/>
            </w:pPr>
            <w:r>
              <w:tab/>
            </w:r>
            <w:r>
              <w:tab/>
              <w:t>-</w:t>
            </w:r>
            <w:r>
              <w:tab/>
              <w:t>for equipping the above platforms;</w:t>
            </w:r>
          </w:p>
          <w:p w14:paraId="59101F6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6E" w14:textId="77777777" w:rsidR="00E546F5" w:rsidRDefault="00951CE2">
            <w:pPr>
              <w:pStyle w:val="NormalinTable"/>
            </w:pPr>
            <w:r>
              <w:t>0.0%</w:t>
            </w:r>
          </w:p>
        </w:tc>
      </w:tr>
      <w:tr w:rsidR="00E546F5" w14:paraId="59101F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70" w14:textId="77777777" w:rsidR="00E546F5" w:rsidRDefault="00951CE2">
            <w:pPr>
              <w:pStyle w:val="NormalinTable"/>
            </w:pPr>
            <w:r>
              <w:t>2850002070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71" w14:textId="77777777" w:rsidR="00E546F5" w:rsidRDefault="00951CE2">
            <w:pPr>
              <w:pStyle w:val="Tier1"/>
            </w:pPr>
            <w:r>
              <w:t>Hydrides, nitrides, azides, silicides and borides, whether or not chemically defined, other than compounds which are also carbides of heading 2849</w:t>
            </w:r>
          </w:p>
          <w:p w14:paraId="59101F72" w14:textId="77777777" w:rsidR="00E546F5" w:rsidRDefault="00951CE2">
            <w:pPr>
              <w:pStyle w:val="Tier2"/>
            </w:pPr>
            <w:r>
              <w:t>-</w:t>
            </w:r>
            <w:r>
              <w:tab/>
              <w:t>Hydrides; nitrides</w:t>
            </w:r>
          </w:p>
          <w:p w14:paraId="59101F73" w14:textId="77777777" w:rsidR="00E546F5" w:rsidRDefault="00951CE2">
            <w:pPr>
              <w:pStyle w:val="Tier3"/>
            </w:pPr>
            <w:r>
              <w:t>-</w:t>
            </w:r>
            <w:r>
              <w:tab/>
              <w:t>-</w:t>
            </w:r>
            <w:r>
              <w:tab/>
              <w:t>Cubic Boron nitride (CAS RN 10043-11-5)</w:t>
            </w:r>
          </w:p>
          <w:p w14:paraId="59101F74" w14:textId="77777777" w:rsidR="00E546F5" w:rsidRDefault="00951CE2">
            <w:pPr>
              <w:pStyle w:val="Tier3Bullet"/>
            </w:pPr>
            <w:r>
              <w:tab/>
            </w:r>
            <w:r>
              <w:tab/>
              <w:t>-</w:t>
            </w:r>
            <w:r>
              <w:tab/>
              <w:t>for incorporation in ships, boats or oth</w:t>
            </w:r>
            <w:r>
              <w:t>er vessels listed in Table 1, for the purposes of their construction, repair, maintenance or conversion;</w:t>
            </w:r>
          </w:p>
          <w:p w14:paraId="59101F75" w14:textId="77777777" w:rsidR="00E546F5" w:rsidRDefault="00951CE2">
            <w:pPr>
              <w:pStyle w:val="Tier3Bullet"/>
            </w:pPr>
            <w:r>
              <w:tab/>
            </w:r>
            <w:r>
              <w:tab/>
              <w:t>-</w:t>
            </w:r>
            <w:r>
              <w:tab/>
              <w:t>for fitting to or equipping such ships, boats or other vessels;</w:t>
            </w:r>
          </w:p>
          <w:p w14:paraId="59101F76"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1F77" w14:textId="77777777" w:rsidR="00E546F5" w:rsidRDefault="00951CE2">
            <w:pPr>
              <w:pStyle w:val="Tier3Bullet"/>
            </w:pPr>
            <w:r>
              <w:tab/>
            </w:r>
            <w:r>
              <w:tab/>
              <w:t>-</w:t>
            </w:r>
            <w:r>
              <w:tab/>
              <w:t>for equipping the above platforms;</w:t>
            </w:r>
          </w:p>
          <w:p w14:paraId="59101F78"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79" w14:textId="77777777" w:rsidR="00E546F5" w:rsidRDefault="00951CE2">
            <w:pPr>
              <w:pStyle w:val="NormalinTable"/>
            </w:pPr>
            <w:r>
              <w:t>0.0%</w:t>
            </w:r>
          </w:p>
        </w:tc>
      </w:tr>
      <w:tr w:rsidR="00E546F5" w14:paraId="59101F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7B" w14:textId="77777777" w:rsidR="00E546F5" w:rsidRDefault="00951CE2">
            <w:pPr>
              <w:pStyle w:val="NormalinTable"/>
            </w:pPr>
            <w:r>
              <w:t>2850002090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7C" w14:textId="77777777" w:rsidR="00E546F5" w:rsidRDefault="00951CE2">
            <w:pPr>
              <w:pStyle w:val="Tier1"/>
            </w:pPr>
            <w:r>
              <w:t>Hydrides, nitrides, azides, silicides and borides, whether or not chemically defined, other than compounds which are also carbides of heading 2849</w:t>
            </w:r>
          </w:p>
          <w:p w14:paraId="59101F7D" w14:textId="77777777" w:rsidR="00E546F5" w:rsidRDefault="00951CE2">
            <w:pPr>
              <w:pStyle w:val="Tier2"/>
            </w:pPr>
            <w:r>
              <w:t>-</w:t>
            </w:r>
            <w:r>
              <w:tab/>
              <w:t>Hydrides; nitrides</w:t>
            </w:r>
          </w:p>
          <w:p w14:paraId="59101F7E" w14:textId="77777777" w:rsidR="00E546F5" w:rsidRDefault="00951CE2">
            <w:pPr>
              <w:pStyle w:val="Tier3"/>
            </w:pPr>
            <w:r>
              <w:t>-</w:t>
            </w:r>
            <w:r>
              <w:tab/>
              <w:t>-</w:t>
            </w:r>
            <w:r>
              <w:tab/>
              <w:t>Other</w:t>
            </w:r>
          </w:p>
          <w:p w14:paraId="59101F7F"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1F80" w14:textId="77777777" w:rsidR="00E546F5" w:rsidRDefault="00951CE2">
            <w:pPr>
              <w:pStyle w:val="Tier3Bullet"/>
            </w:pPr>
            <w:r>
              <w:tab/>
            </w:r>
            <w:r>
              <w:tab/>
              <w:t>-</w:t>
            </w:r>
            <w:r>
              <w:tab/>
              <w:t>for fitting to or equipping such ships, boats or other vessels;</w:t>
            </w:r>
          </w:p>
          <w:p w14:paraId="59101F81"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1F82" w14:textId="77777777" w:rsidR="00E546F5" w:rsidRDefault="00951CE2">
            <w:pPr>
              <w:pStyle w:val="Tier3Bullet"/>
            </w:pPr>
            <w:r>
              <w:tab/>
            </w:r>
            <w:r>
              <w:tab/>
              <w:t>-</w:t>
            </w:r>
            <w:r>
              <w:tab/>
              <w:t>for equipping the above platforms;</w:t>
            </w:r>
          </w:p>
          <w:p w14:paraId="59101F83"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84" w14:textId="77777777" w:rsidR="00E546F5" w:rsidRDefault="00951CE2">
            <w:pPr>
              <w:pStyle w:val="NormalinTable"/>
            </w:pPr>
            <w:r>
              <w:t>0.0%</w:t>
            </w:r>
          </w:p>
        </w:tc>
      </w:tr>
      <w:tr w:rsidR="00E546F5" w14:paraId="59101F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86" w14:textId="77777777" w:rsidR="00E546F5" w:rsidRDefault="00951CE2">
            <w:pPr>
              <w:pStyle w:val="NormalinTable"/>
            </w:pPr>
            <w:r>
              <w:t>2850006000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87" w14:textId="77777777" w:rsidR="00E546F5" w:rsidRDefault="00951CE2">
            <w:pPr>
              <w:pStyle w:val="Tier1"/>
            </w:pPr>
            <w:r>
              <w:t>Hydrides, nitrides, azides, silicides and borides, whether or not chemically defined, other than compounds which are also carbides of heading 2849</w:t>
            </w:r>
          </w:p>
          <w:p w14:paraId="59101F88" w14:textId="77777777" w:rsidR="00E546F5" w:rsidRDefault="00951CE2">
            <w:pPr>
              <w:pStyle w:val="Tier2"/>
            </w:pPr>
            <w:r>
              <w:t>-</w:t>
            </w:r>
            <w:r>
              <w:tab/>
              <w:t>Azides; silicides</w:t>
            </w:r>
          </w:p>
          <w:p w14:paraId="59101F89" w14:textId="77777777" w:rsidR="00E546F5" w:rsidRDefault="00951CE2">
            <w:pPr>
              <w:pStyle w:val="Tier2Bullet"/>
            </w:pPr>
            <w:r>
              <w:tab/>
              <w:t>-</w:t>
            </w:r>
            <w:r>
              <w:tab/>
              <w:t>for incorporation in ships, boats or other vessels listed in</w:t>
            </w:r>
            <w:r>
              <w:t xml:space="preserve"> Table 1, for the purposes of their construction, repair, maintenance or conversion;</w:t>
            </w:r>
          </w:p>
          <w:p w14:paraId="59101F8A" w14:textId="77777777" w:rsidR="00E546F5" w:rsidRDefault="00951CE2">
            <w:pPr>
              <w:pStyle w:val="Tier2Bullet"/>
            </w:pPr>
            <w:r>
              <w:tab/>
              <w:t>-</w:t>
            </w:r>
            <w:r>
              <w:tab/>
              <w:t>for fitting to or equipping such ships, boats or other vessels;</w:t>
            </w:r>
          </w:p>
          <w:p w14:paraId="59101F8B" w14:textId="77777777" w:rsidR="00E546F5" w:rsidRDefault="00951CE2">
            <w:pPr>
              <w:pStyle w:val="Tier2Bullet"/>
            </w:pPr>
            <w:r>
              <w:tab/>
              <w:t>-</w:t>
            </w:r>
            <w:r>
              <w:tab/>
              <w:t>for incorporation, for the purposes of their construction, repair, maintenance or conversion, in dril</w:t>
            </w:r>
            <w:r>
              <w:t>ling or production platforms listed below: fixed, of subheading ex 8430 49 or floating or submersible of subheading 8905 20;</w:t>
            </w:r>
          </w:p>
          <w:p w14:paraId="59101F8C" w14:textId="77777777" w:rsidR="00E546F5" w:rsidRDefault="00951CE2">
            <w:pPr>
              <w:pStyle w:val="Tier2Bullet"/>
            </w:pPr>
            <w:r>
              <w:tab/>
              <w:t>-</w:t>
            </w:r>
            <w:r>
              <w:tab/>
              <w:t>for equipping the above platforms;</w:t>
            </w:r>
          </w:p>
          <w:p w14:paraId="59101F8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8E" w14:textId="77777777" w:rsidR="00E546F5" w:rsidRDefault="00951CE2">
            <w:pPr>
              <w:pStyle w:val="NormalinTable"/>
            </w:pPr>
            <w:r>
              <w:t>0.0%</w:t>
            </w:r>
          </w:p>
        </w:tc>
      </w:tr>
      <w:tr w:rsidR="00E546F5" w14:paraId="59101F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90" w14:textId="77777777" w:rsidR="00E546F5" w:rsidRDefault="00951CE2">
            <w:pPr>
              <w:pStyle w:val="NormalinTable"/>
            </w:pPr>
            <w:r>
              <w:t>2850009000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91" w14:textId="77777777" w:rsidR="00E546F5" w:rsidRDefault="00951CE2">
            <w:pPr>
              <w:pStyle w:val="Tier1"/>
            </w:pPr>
            <w:r>
              <w:t>Hydrides, nitrides, azides, silicides and borides, whether or not chemically defined, other than compounds which are also carbides of heading 2849</w:t>
            </w:r>
          </w:p>
          <w:p w14:paraId="59101F92" w14:textId="77777777" w:rsidR="00E546F5" w:rsidRDefault="00951CE2">
            <w:pPr>
              <w:pStyle w:val="Tier2"/>
            </w:pPr>
            <w:r>
              <w:t>-</w:t>
            </w:r>
            <w:r>
              <w:tab/>
              <w:t>Borides</w:t>
            </w:r>
          </w:p>
          <w:p w14:paraId="59101F93" w14:textId="77777777" w:rsidR="00E546F5" w:rsidRDefault="00951CE2">
            <w:pPr>
              <w:pStyle w:val="Tier2Bullet"/>
            </w:pPr>
            <w:r>
              <w:tab/>
              <w:t>-</w:t>
            </w:r>
            <w:r>
              <w:tab/>
              <w:t>for incorporation in ships, boats or other vessels listed in Table 1, for the purpose</w:t>
            </w:r>
            <w:r>
              <w:t>s of their construction, repair, maintenance or conversion;</w:t>
            </w:r>
          </w:p>
          <w:p w14:paraId="59101F94" w14:textId="77777777" w:rsidR="00E546F5" w:rsidRDefault="00951CE2">
            <w:pPr>
              <w:pStyle w:val="Tier2Bullet"/>
            </w:pPr>
            <w:r>
              <w:tab/>
              <w:t>-</w:t>
            </w:r>
            <w:r>
              <w:tab/>
              <w:t>for fitting to or equipping such ships, boats or other vessels;</w:t>
            </w:r>
          </w:p>
          <w:p w14:paraId="59101F95" w14:textId="77777777" w:rsidR="00E546F5" w:rsidRDefault="00951CE2">
            <w:pPr>
              <w:pStyle w:val="Tier2Bullet"/>
            </w:pPr>
            <w:r>
              <w:tab/>
              <w:t>-</w:t>
            </w:r>
            <w:r>
              <w:tab/>
              <w:t>for incorporation, for the purposes of their construction, repair, maintenance or conversion, in drilling or production platfo</w:t>
            </w:r>
            <w:r>
              <w:t>rms listed below: fixed, of subheading ex 8430 49 or floating or submersible of subheading 8905 20;</w:t>
            </w:r>
          </w:p>
          <w:p w14:paraId="59101F96" w14:textId="77777777" w:rsidR="00E546F5" w:rsidRDefault="00951CE2">
            <w:pPr>
              <w:pStyle w:val="Tier2Bullet"/>
            </w:pPr>
            <w:r>
              <w:tab/>
              <w:t>-</w:t>
            </w:r>
            <w:r>
              <w:tab/>
              <w:t>for equipping the above platforms;</w:t>
            </w:r>
          </w:p>
          <w:p w14:paraId="59101F9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98" w14:textId="77777777" w:rsidR="00E546F5" w:rsidRDefault="00951CE2">
            <w:pPr>
              <w:pStyle w:val="NormalinTable"/>
            </w:pPr>
            <w:r>
              <w:t>0.0%</w:t>
            </w:r>
          </w:p>
        </w:tc>
      </w:tr>
      <w:tr w:rsidR="00E546F5" w14:paraId="59101F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9A" w14:textId="77777777" w:rsidR="00E546F5" w:rsidRDefault="00951CE2">
            <w:pPr>
              <w:pStyle w:val="NormalinTable"/>
            </w:pPr>
            <w:r>
              <w:t>2852000000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9B" w14:textId="77777777" w:rsidR="00E546F5" w:rsidRDefault="00951CE2">
            <w:pPr>
              <w:pStyle w:val="Tier1"/>
            </w:pPr>
            <w:r>
              <w:t xml:space="preserve">Inorganic or organic </w:t>
            </w:r>
            <w:r>
              <w:t>compounds of mercury, whether or not chemically defined, excluding amalgams</w:t>
            </w:r>
          </w:p>
          <w:p w14:paraId="59101F9C" w14:textId="77777777" w:rsidR="00E546F5" w:rsidRDefault="00951CE2">
            <w:pPr>
              <w:pStyle w:val="Tier1Bullet"/>
            </w:pPr>
            <w:r>
              <w:t>-</w:t>
            </w:r>
            <w:r>
              <w:tab/>
              <w:t>for incorporation in ships, boats or other vessels listed in Table 1, for the purposes of their construction, repair, maintenance or conversion;</w:t>
            </w:r>
          </w:p>
          <w:p w14:paraId="59101F9D" w14:textId="77777777" w:rsidR="00E546F5" w:rsidRDefault="00951CE2">
            <w:pPr>
              <w:pStyle w:val="Tier1Bullet"/>
            </w:pPr>
            <w:r>
              <w:t>-</w:t>
            </w:r>
            <w:r>
              <w:tab/>
              <w:t>for fitting to or equipping suc</w:t>
            </w:r>
            <w:r>
              <w:t>h ships, boats or other vessels;</w:t>
            </w:r>
          </w:p>
          <w:p w14:paraId="59101F9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1F9F" w14:textId="77777777" w:rsidR="00E546F5" w:rsidRDefault="00951CE2">
            <w:pPr>
              <w:pStyle w:val="Tier1Bullet"/>
            </w:pPr>
            <w:r>
              <w:t>-</w:t>
            </w:r>
            <w:r>
              <w:tab/>
              <w:t>for equipping the above platforms;</w:t>
            </w:r>
          </w:p>
          <w:p w14:paraId="59101FA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A1" w14:textId="77777777" w:rsidR="00E546F5" w:rsidRDefault="00951CE2">
            <w:pPr>
              <w:pStyle w:val="NormalinTable"/>
            </w:pPr>
            <w:r>
              <w:t>0.0%</w:t>
            </w:r>
          </w:p>
        </w:tc>
      </w:tr>
      <w:tr w:rsidR="00E546F5" w14:paraId="59101F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A3" w14:textId="77777777" w:rsidR="00E546F5" w:rsidRDefault="00951CE2">
            <w:pPr>
              <w:pStyle w:val="NormalinTable"/>
            </w:pPr>
            <w:r>
              <w:t>2853000000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A4" w14:textId="77777777" w:rsidR="00E546F5" w:rsidRDefault="00951CE2">
            <w:pPr>
              <w:pStyle w:val="Tier1"/>
            </w:pPr>
            <w:r>
              <w:t>Phosphides, whether or not chemically defined, excluding ferrophosphorus; other inorganic compounds (including distilled or cond</w:t>
            </w:r>
            <w:r>
              <w:t>uctivity water and water of similar purity); liquid air (whether or not rare gases have been removed); compressed air; amalgams, other than amalgams of precious metals</w:t>
            </w:r>
          </w:p>
          <w:p w14:paraId="59101FA5" w14:textId="77777777" w:rsidR="00E546F5" w:rsidRDefault="00951CE2">
            <w:pPr>
              <w:pStyle w:val="Tier1Bullet"/>
            </w:pPr>
            <w:r>
              <w:t>-</w:t>
            </w:r>
            <w:r>
              <w:tab/>
              <w:t>for incorporation in ships, boats or other vessels listed in Table 1, for the purposes</w:t>
            </w:r>
            <w:r>
              <w:t xml:space="preserve"> of their construction, repair, maintenance or conversion;</w:t>
            </w:r>
          </w:p>
          <w:p w14:paraId="59101FA6" w14:textId="77777777" w:rsidR="00E546F5" w:rsidRDefault="00951CE2">
            <w:pPr>
              <w:pStyle w:val="Tier1Bullet"/>
            </w:pPr>
            <w:r>
              <w:t>-</w:t>
            </w:r>
            <w:r>
              <w:tab/>
              <w:t>for fitting to or equipping such ships, boats or other vessels;</w:t>
            </w:r>
          </w:p>
          <w:p w14:paraId="59101FA7" w14:textId="77777777" w:rsidR="00E546F5" w:rsidRDefault="00951CE2">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1FA8" w14:textId="77777777" w:rsidR="00E546F5" w:rsidRDefault="00951CE2">
            <w:pPr>
              <w:pStyle w:val="Tier1Bullet"/>
            </w:pPr>
            <w:r>
              <w:t>-</w:t>
            </w:r>
            <w:r>
              <w:tab/>
              <w:t>for equipping the above platforms;</w:t>
            </w:r>
          </w:p>
          <w:p w14:paraId="59101FA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AA" w14:textId="77777777" w:rsidR="00E546F5" w:rsidRDefault="00951CE2">
            <w:pPr>
              <w:pStyle w:val="NormalinTable"/>
            </w:pPr>
            <w:r>
              <w:t>0.0%</w:t>
            </w:r>
          </w:p>
        </w:tc>
      </w:tr>
    </w:tbl>
    <w:p w14:paraId="59101FAC" w14:textId="77777777" w:rsidR="00E546F5" w:rsidRDefault="00951CE2">
      <w:pPr>
        <w:pStyle w:val="Heading1"/>
      </w:pPr>
      <w:r>
        <w:t>Chapter 29 : Organic Chemicals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1FB0"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1FAD"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1FAE"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1FAF" w14:textId="77777777" w:rsidR="00E546F5" w:rsidRDefault="00951CE2">
            <w:pPr>
              <w:pStyle w:val="NormalinTable"/>
              <w:rPr>
                <w:b/>
                <w:bCs w:val="0"/>
                <w:color w:val="FFFFFF"/>
              </w:rPr>
            </w:pPr>
            <w:r>
              <w:rPr>
                <w:b/>
                <w:bCs w:val="0"/>
                <w:color w:val="FFFFFF"/>
              </w:rPr>
              <w:t>Duty expression</w:t>
            </w:r>
          </w:p>
        </w:tc>
      </w:tr>
      <w:tr w:rsidR="00E546F5" w14:paraId="59101F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B1" w14:textId="77777777" w:rsidR="00E546F5" w:rsidRDefault="00951CE2">
            <w:pPr>
              <w:pStyle w:val="NormalinTable"/>
            </w:pPr>
            <w:r>
              <w:t>2901000000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B2" w14:textId="77777777" w:rsidR="00E546F5" w:rsidRDefault="00951CE2">
            <w:pPr>
              <w:pStyle w:val="Tier1"/>
            </w:pPr>
            <w:r>
              <w:t>Acyclic hydrocarbons</w:t>
            </w:r>
          </w:p>
          <w:p w14:paraId="59101FB3" w14:textId="77777777" w:rsidR="00E546F5" w:rsidRDefault="00951CE2">
            <w:pPr>
              <w:pStyle w:val="Tier1Bullet"/>
            </w:pPr>
            <w:r>
              <w:t>-</w:t>
            </w:r>
            <w:r>
              <w:tab/>
              <w:t>for incorporation in ships, boats or other vessels listed in Table 1, for the purposes of their construction, repair, maintenance or conversion;</w:t>
            </w:r>
          </w:p>
          <w:p w14:paraId="59101FB4" w14:textId="77777777" w:rsidR="00E546F5" w:rsidRDefault="00951CE2">
            <w:pPr>
              <w:pStyle w:val="Tier1Bullet"/>
            </w:pPr>
            <w:r>
              <w:t>-</w:t>
            </w:r>
            <w:r>
              <w:tab/>
              <w:t xml:space="preserve">for </w:t>
            </w:r>
            <w:r>
              <w:t>fitting to or equipping such ships, boats or other vessels;</w:t>
            </w:r>
          </w:p>
          <w:p w14:paraId="59101FB5"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1FB6" w14:textId="77777777" w:rsidR="00E546F5" w:rsidRDefault="00951CE2">
            <w:pPr>
              <w:pStyle w:val="Tier1Bullet"/>
            </w:pPr>
            <w:r>
              <w:t>-</w:t>
            </w:r>
            <w:r>
              <w:tab/>
              <w:t>for equipping the above platforms;</w:t>
            </w:r>
          </w:p>
          <w:p w14:paraId="59101FB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B8" w14:textId="77777777" w:rsidR="00E546F5" w:rsidRDefault="00951CE2">
            <w:pPr>
              <w:pStyle w:val="NormalinTable"/>
            </w:pPr>
            <w:r>
              <w:t>0.0%</w:t>
            </w:r>
          </w:p>
        </w:tc>
      </w:tr>
      <w:tr w:rsidR="00E546F5" w14:paraId="59101F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BA" w14:textId="77777777" w:rsidR="00E546F5" w:rsidRDefault="00951CE2">
            <w:pPr>
              <w:pStyle w:val="NormalinTable"/>
            </w:pPr>
            <w:r>
              <w:t>2902000000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BB" w14:textId="77777777" w:rsidR="00E546F5" w:rsidRDefault="00951CE2">
            <w:pPr>
              <w:pStyle w:val="Tier1"/>
            </w:pPr>
            <w:r>
              <w:t>Cyclic hydrocarbons</w:t>
            </w:r>
          </w:p>
          <w:p w14:paraId="59101FBC" w14:textId="77777777" w:rsidR="00E546F5" w:rsidRDefault="00951CE2">
            <w:pPr>
              <w:pStyle w:val="Tier1Bullet"/>
            </w:pPr>
            <w:r>
              <w:t>-</w:t>
            </w:r>
            <w:r>
              <w:tab/>
              <w:t xml:space="preserve">for incorporation in ships, boats or other vessels listed in Table 1, for </w:t>
            </w:r>
            <w:r>
              <w:t>the purposes of their construction, repair, maintenance or conversion;</w:t>
            </w:r>
          </w:p>
          <w:p w14:paraId="59101FBD" w14:textId="77777777" w:rsidR="00E546F5" w:rsidRDefault="00951CE2">
            <w:pPr>
              <w:pStyle w:val="Tier1Bullet"/>
            </w:pPr>
            <w:r>
              <w:t>-</w:t>
            </w:r>
            <w:r>
              <w:tab/>
              <w:t>for fitting to or equipping such ships, boats or other vessels;</w:t>
            </w:r>
          </w:p>
          <w:p w14:paraId="59101FBE" w14:textId="77777777" w:rsidR="00E546F5" w:rsidRDefault="00951CE2">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14:paraId="59101FBF" w14:textId="77777777" w:rsidR="00E546F5" w:rsidRDefault="00951CE2">
            <w:pPr>
              <w:pStyle w:val="Tier1Bullet"/>
            </w:pPr>
            <w:r>
              <w:t>-</w:t>
            </w:r>
            <w:r>
              <w:tab/>
              <w:t>for equipping the above platforms;</w:t>
            </w:r>
          </w:p>
          <w:p w14:paraId="59101FC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C1" w14:textId="77777777" w:rsidR="00E546F5" w:rsidRDefault="00951CE2">
            <w:pPr>
              <w:pStyle w:val="NormalinTable"/>
            </w:pPr>
            <w:r>
              <w:t>0.0%</w:t>
            </w:r>
          </w:p>
        </w:tc>
      </w:tr>
      <w:tr w:rsidR="00E546F5" w14:paraId="59101F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C3" w14:textId="77777777" w:rsidR="00E546F5" w:rsidRDefault="00951CE2">
            <w:pPr>
              <w:pStyle w:val="NormalinTable"/>
            </w:pPr>
            <w:r>
              <w:t>2903000000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C4" w14:textId="77777777" w:rsidR="00E546F5" w:rsidRDefault="00951CE2">
            <w:pPr>
              <w:pStyle w:val="Tier1"/>
            </w:pPr>
            <w:r>
              <w:t xml:space="preserve">Halogenated derivatives </w:t>
            </w:r>
            <w:r>
              <w:t>of hydrocarbons</w:t>
            </w:r>
          </w:p>
          <w:p w14:paraId="59101FC5" w14:textId="77777777" w:rsidR="00E546F5" w:rsidRDefault="00951CE2">
            <w:pPr>
              <w:pStyle w:val="Tier1Bullet"/>
            </w:pPr>
            <w:r>
              <w:t>-</w:t>
            </w:r>
            <w:r>
              <w:tab/>
              <w:t>for incorporation in ships, boats or other vessels listed in Table 1, for the purposes of their construction, repair, maintenance or conversion;</w:t>
            </w:r>
          </w:p>
          <w:p w14:paraId="59101FC6" w14:textId="77777777" w:rsidR="00E546F5" w:rsidRDefault="00951CE2">
            <w:pPr>
              <w:pStyle w:val="Tier1Bullet"/>
            </w:pPr>
            <w:r>
              <w:t>-</w:t>
            </w:r>
            <w:r>
              <w:tab/>
              <w:t>for fitting to or equipping such ships, boats or other vessels;</w:t>
            </w:r>
          </w:p>
          <w:p w14:paraId="59101FC7"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1FC8" w14:textId="77777777" w:rsidR="00E546F5" w:rsidRDefault="00951CE2">
            <w:pPr>
              <w:pStyle w:val="Tier1Bullet"/>
            </w:pPr>
            <w:r>
              <w:t>-</w:t>
            </w:r>
            <w:r>
              <w:tab/>
              <w:t>for equipping the above platform</w:t>
            </w:r>
            <w:r>
              <w:t>s;</w:t>
            </w:r>
          </w:p>
          <w:p w14:paraId="59101FC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CA" w14:textId="77777777" w:rsidR="00E546F5" w:rsidRDefault="00951CE2">
            <w:pPr>
              <w:pStyle w:val="NormalinTable"/>
            </w:pPr>
            <w:r>
              <w:t>0.0%</w:t>
            </w:r>
          </w:p>
        </w:tc>
      </w:tr>
      <w:tr w:rsidR="00E546F5" w14:paraId="59101F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CC" w14:textId="77777777" w:rsidR="00E546F5" w:rsidRDefault="00951CE2">
            <w:pPr>
              <w:pStyle w:val="NormalinTable"/>
            </w:pPr>
            <w:r>
              <w:t>2904000000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CD" w14:textId="77777777" w:rsidR="00E546F5" w:rsidRDefault="00951CE2">
            <w:pPr>
              <w:pStyle w:val="Tier1"/>
            </w:pPr>
            <w:r>
              <w:t>Sulphonated, nitrated or nitrosated derivatives of hydrocarbons, whether or not halogenated</w:t>
            </w:r>
          </w:p>
          <w:p w14:paraId="59101FCE" w14:textId="77777777" w:rsidR="00E546F5" w:rsidRDefault="00951CE2">
            <w:pPr>
              <w:pStyle w:val="Tier1Bullet"/>
            </w:pPr>
            <w:r>
              <w:t>-</w:t>
            </w:r>
            <w:r>
              <w:tab/>
              <w:t>for incorporation in ships, boats or other vessels listed in Table 1, for</w:t>
            </w:r>
            <w:r>
              <w:t xml:space="preserve"> the purposes of their construction, repair, maintenance or conversion;</w:t>
            </w:r>
          </w:p>
          <w:p w14:paraId="59101FCF" w14:textId="77777777" w:rsidR="00E546F5" w:rsidRDefault="00951CE2">
            <w:pPr>
              <w:pStyle w:val="Tier1Bullet"/>
            </w:pPr>
            <w:r>
              <w:t>-</w:t>
            </w:r>
            <w:r>
              <w:tab/>
              <w:t>for fitting to or equipping such ships, boats or other vessels;</w:t>
            </w:r>
          </w:p>
          <w:p w14:paraId="59101FD0" w14:textId="77777777" w:rsidR="00E546F5" w:rsidRDefault="00951CE2">
            <w:pPr>
              <w:pStyle w:val="Tier1Bullet"/>
            </w:pPr>
            <w:r>
              <w:t>-</w:t>
            </w:r>
            <w:r>
              <w:tab/>
              <w:t>for incorporation, for the purposes of their construction, repair, maintenance or conversion, in drilling or product</w:t>
            </w:r>
            <w:r>
              <w:t>ion platforms listed below: fixed, of subheading ex 8430 49 or floating or submersible of subheading 8905 20;</w:t>
            </w:r>
          </w:p>
          <w:p w14:paraId="59101FD1" w14:textId="77777777" w:rsidR="00E546F5" w:rsidRDefault="00951CE2">
            <w:pPr>
              <w:pStyle w:val="Tier1Bullet"/>
            </w:pPr>
            <w:r>
              <w:t>-</w:t>
            </w:r>
            <w:r>
              <w:tab/>
              <w:t>for equipping the above platforms;</w:t>
            </w:r>
          </w:p>
          <w:p w14:paraId="59101FD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D3" w14:textId="77777777" w:rsidR="00E546F5" w:rsidRDefault="00951CE2">
            <w:pPr>
              <w:pStyle w:val="NormalinTable"/>
            </w:pPr>
            <w:r>
              <w:t>0.0%</w:t>
            </w:r>
          </w:p>
        </w:tc>
      </w:tr>
      <w:tr w:rsidR="00E546F5" w14:paraId="59101F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D5" w14:textId="77777777" w:rsidR="00E546F5" w:rsidRDefault="00951CE2">
            <w:pPr>
              <w:pStyle w:val="NormalinTable"/>
            </w:pPr>
            <w:r>
              <w:t>2905000000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D6" w14:textId="77777777" w:rsidR="00E546F5" w:rsidRDefault="00951CE2">
            <w:pPr>
              <w:pStyle w:val="Tier1"/>
            </w:pPr>
            <w:r>
              <w:t xml:space="preserve">Acyclic </w:t>
            </w:r>
            <w:r>
              <w:t>alcohols and their halogenated, sulphonated, nitrated or nitrosated derivatives</w:t>
            </w:r>
          </w:p>
          <w:p w14:paraId="59101FD7" w14:textId="77777777" w:rsidR="00E546F5" w:rsidRDefault="00951CE2">
            <w:pPr>
              <w:pStyle w:val="Tier1Bullet"/>
            </w:pPr>
            <w:r>
              <w:t>-</w:t>
            </w:r>
            <w:r>
              <w:tab/>
              <w:t>for incorporation in ships, boats or other vessels listed in Table 1, for the purposes of their construction, repair, maintenance or conversion;</w:t>
            </w:r>
          </w:p>
          <w:p w14:paraId="59101FD8" w14:textId="77777777" w:rsidR="00E546F5" w:rsidRDefault="00951CE2">
            <w:pPr>
              <w:pStyle w:val="Tier1Bullet"/>
            </w:pPr>
            <w:r>
              <w:t>-</w:t>
            </w:r>
            <w:r>
              <w:tab/>
              <w:t>for fitting to or equipping</w:t>
            </w:r>
            <w:r>
              <w:t xml:space="preserve"> such ships, boats or other vessels;</w:t>
            </w:r>
          </w:p>
          <w:p w14:paraId="59101FD9"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floating or submersible of subheading </w:t>
            </w:r>
            <w:r>
              <w:t>8905 20;</w:t>
            </w:r>
          </w:p>
          <w:p w14:paraId="59101FDA" w14:textId="77777777" w:rsidR="00E546F5" w:rsidRDefault="00951CE2">
            <w:pPr>
              <w:pStyle w:val="Tier1Bullet"/>
            </w:pPr>
            <w:r>
              <w:t>-</w:t>
            </w:r>
            <w:r>
              <w:tab/>
              <w:t>for equipping the above platforms;</w:t>
            </w:r>
          </w:p>
          <w:p w14:paraId="59101FD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DC" w14:textId="77777777" w:rsidR="00E546F5" w:rsidRDefault="00951CE2">
            <w:pPr>
              <w:pStyle w:val="NormalinTable"/>
            </w:pPr>
            <w:r>
              <w:t>0.0%</w:t>
            </w:r>
          </w:p>
        </w:tc>
      </w:tr>
      <w:tr w:rsidR="00E546F5" w14:paraId="59101F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DE" w14:textId="77777777" w:rsidR="00E546F5" w:rsidRDefault="00951CE2">
            <w:pPr>
              <w:pStyle w:val="NormalinTable"/>
            </w:pPr>
            <w:r>
              <w:t>2906000000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DF" w14:textId="77777777" w:rsidR="00E546F5" w:rsidRDefault="00951CE2">
            <w:pPr>
              <w:pStyle w:val="Tier1"/>
            </w:pPr>
            <w:r>
              <w:t>Cyclic alcohols and their halogenated, sulphonated, nitrated or nitrosated derivatives</w:t>
            </w:r>
          </w:p>
          <w:p w14:paraId="59101FE0" w14:textId="77777777" w:rsidR="00E546F5" w:rsidRDefault="00951CE2">
            <w:pPr>
              <w:pStyle w:val="Tier1Bullet"/>
            </w:pPr>
            <w:r>
              <w:t>-</w:t>
            </w:r>
            <w:r>
              <w:tab/>
              <w:t xml:space="preserve">for incorporation in ships, </w:t>
            </w:r>
            <w:r>
              <w:t>boats or other vessels listed in Table 1, for the purposes of their construction, repair, maintenance or conversion;</w:t>
            </w:r>
          </w:p>
          <w:p w14:paraId="59101FE1" w14:textId="77777777" w:rsidR="00E546F5" w:rsidRDefault="00951CE2">
            <w:pPr>
              <w:pStyle w:val="Tier1Bullet"/>
            </w:pPr>
            <w:r>
              <w:t>-</w:t>
            </w:r>
            <w:r>
              <w:tab/>
              <w:t>for fitting to or equipping such ships, boats or other vessels;</w:t>
            </w:r>
          </w:p>
          <w:p w14:paraId="59101FE2" w14:textId="77777777" w:rsidR="00E546F5" w:rsidRDefault="00951CE2">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14:paraId="59101FE3" w14:textId="77777777" w:rsidR="00E546F5" w:rsidRDefault="00951CE2">
            <w:pPr>
              <w:pStyle w:val="Tier1Bullet"/>
            </w:pPr>
            <w:r>
              <w:t>-</w:t>
            </w:r>
            <w:r>
              <w:tab/>
              <w:t>for equipping the above platforms;</w:t>
            </w:r>
          </w:p>
          <w:p w14:paraId="59101FE4" w14:textId="77777777" w:rsidR="00E546F5" w:rsidRDefault="00951CE2">
            <w:pPr>
              <w:pStyle w:val="Tier1Bullet"/>
            </w:pPr>
            <w:r>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E5" w14:textId="77777777" w:rsidR="00E546F5" w:rsidRDefault="00951CE2">
            <w:pPr>
              <w:pStyle w:val="NormalinTable"/>
            </w:pPr>
            <w:r>
              <w:t>0.0%</w:t>
            </w:r>
          </w:p>
        </w:tc>
      </w:tr>
      <w:tr w:rsidR="00E546F5" w14:paraId="59101F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E7" w14:textId="77777777" w:rsidR="00E546F5" w:rsidRDefault="00951CE2">
            <w:pPr>
              <w:pStyle w:val="NormalinTable"/>
            </w:pPr>
            <w:r>
              <w:t>2907000000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E8" w14:textId="77777777" w:rsidR="00E546F5" w:rsidRDefault="00951CE2">
            <w:pPr>
              <w:pStyle w:val="Tier1"/>
            </w:pPr>
            <w:r>
              <w:t>Phenols; phenol-alcohols</w:t>
            </w:r>
          </w:p>
          <w:p w14:paraId="59101FE9" w14:textId="77777777" w:rsidR="00E546F5" w:rsidRDefault="00951CE2">
            <w:pPr>
              <w:pStyle w:val="Tier1Bullet"/>
            </w:pPr>
            <w:r>
              <w:t>-</w:t>
            </w:r>
            <w:r>
              <w:tab/>
              <w:t>for incorporation in ships, boats or other vessels listed in Table 1, for the purposes of their construction, repair, maintenance or conversion;</w:t>
            </w:r>
          </w:p>
          <w:p w14:paraId="59101FEA" w14:textId="77777777" w:rsidR="00E546F5" w:rsidRDefault="00951CE2">
            <w:pPr>
              <w:pStyle w:val="Tier1Bullet"/>
            </w:pPr>
            <w:r>
              <w:t>-</w:t>
            </w:r>
            <w:r>
              <w:tab/>
              <w:t>for fitting to or equipping such ships, boats or</w:t>
            </w:r>
            <w:r>
              <w:t xml:space="preserve"> other vessels;</w:t>
            </w:r>
          </w:p>
          <w:p w14:paraId="59101FEB"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1FEC" w14:textId="77777777" w:rsidR="00E546F5" w:rsidRDefault="00951CE2">
            <w:pPr>
              <w:pStyle w:val="Tier1Bullet"/>
            </w:pPr>
            <w:r>
              <w:t>-</w:t>
            </w:r>
            <w:r>
              <w:tab/>
              <w:t>for equipp</w:t>
            </w:r>
            <w:r>
              <w:t>ing the above platforms;</w:t>
            </w:r>
          </w:p>
          <w:p w14:paraId="59101FE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EE" w14:textId="77777777" w:rsidR="00E546F5" w:rsidRDefault="00951CE2">
            <w:pPr>
              <w:pStyle w:val="NormalinTable"/>
            </w:pPr>
            <w:r>
              <w:t>0.0%</w:t>
            </w:r>
          </w:p>
        </w:tc>
      </w:tr>
      <w:tr w:rsidR="00E546F5" w14:paraId="59101F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F0" w14:textId="77777777" w:rsidR="00E546F5" w:rsidRDefault="00951CE2">
            <w:pPr>
              <w:pStyle w:val="NormalinTable"/>
            </w:pPr>
            <w:r>
              <w:t>2908000000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F1" w14:textId="77777777" w:rsidR="00E546F5" w:rsidRDefault="00951CE2">
            <w:pPr>
              <w:pStyle w:val="Tier1"/>
            </w:pPr>
            <w:r>
              <w:t>Halogenated, sulphonated, nitrated or nitrosated derivatives of phenols or phenol-alcohols</w:t>
            </w:r>
          </w:p>
          <w:p w14:paraId="59101FF2"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1FF3" w14:textId="77777777" w:rsidR="00E546F5" w:rsidRDefault="00951CE2">
            <w:pPr>
              <w:pStyle w:val="Tier1Bullet"/>
            </w:pPr>
            <w:r>
              <w:t>-</w:t>
            </w:r>
            <w:r>
              <w:tab/>
              <w:t>for fitting to or equipping such ships, boats or other vessels;</w:t>
            </w:r>
          </w:p>
          <w:p w14:paraId="59101FF4"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1FF5" w14:textId="77777777" w:rsidR="00E546F5" w:rsidRDefault="00951CE2">
            <w:pPr>
              <w:pStyle w:val="Tier1Bullet"/>
            </w:pPr>
            <w:r>
              <w:t>-</w:t>
            </w:r>
            <w:r>
              <w:tab/>
              <w:t>for equipping the above platforms;</w:t>
            </w:r>
          </w:p>
          <w:p w14:paraId="59101FF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1FF7" w14:textId="77777777" w:rsidR="00E546F5" w:rsidRDefault="00951CE2">
            <w:pPr>
              <w:pStyle w:val="NormalinTable"/>
            </w:pPr>
            <w:r>
              <w:t>0.0%</w:t>
            </w:r>
          </w:p>
        </w:tc>
      </w:tr>
      <w:tr w:rsidR="00E546F5" w14:paraId="591020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1FF9" w14:textId="77777777" w:rsidR="00E546F5" w:rsidRDefault="00951CE2">
            <w:pPr>
              <w:pStyle w:val="NormalinTable"/>
            </w:pPr>
            <w:r>
              <w:t>2909</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1FFA" w14:textId="77777777" w:rsidR="00E546F5" w:rsidRDefault="00951CE2">
            <w:pPr>
              <w:pStyle w:val="Tier1"/>
            </w:pPr>
            <w:r>
              <w:t>Ethers, ether-alcohols, ether-phenols, ether-alcohol-phenols, alcohol peroxides, ether peroxides, ketone peroxides (whether or not chemically defined), and their halogenated, sulphonated, nitrated or nitrosated derivatives</w:t>
            </w:r>
          </w:p>
          <w:p w14:paraId="59101FFB"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1FFC" w14:textId="77777777" w:rsidR="00E546F5" w:rsidRDefault="00951CE2">
            <w:pPr>
              <w:pStyle w:val="Tier1Bullet"/>
            </w:pPr>
            <w:r>
              <w:t>-</w:t>
            </w:r>
            <w:r>
              <w:tab/>
              <w:t>for fitting to or equipping such ships, boats or other vessels;</w:t>
            </w:r>
          </w:p>
          <w:p w14:paraId="59101FFD"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1FFE" w14:textId="77777777" w:rsidR="00E546F5" w:rsidRDefault="00951CE2">
            <w:pPr>
              <w:pStyle w:val="Tier1Bullet"/>
            </w:pPr>
            <w:r>
              <w:t>-</w:t>
            </w:r>
            <w:r>
              <w:tab/>
              <w:t>for equipping the above platforms;</w:t>
            </w:r>
          </w:p>
          <w:p w14:paraId="59101FFF" w14:textId="77777777" w:rsidR="00E546F5" w:rsidRDefault="00951CE2">
            <w:pPr>
              <w:pStyle w:val="Tier1Bullet"/>
            </w:pPr>
            <w:r>
              <w:t>-</w:t>
            </w:r>
            <w:r>
              <w:tab/>
              <w:t>for linking these drilling or producti</w:t>
            </w:r>
            <w:r>
              <w:t>on platforms to the mainland</w:t>
            </w:r>
          </w:p>
          <w:p w14:paraId="59102000" w14:textId="77777777" w:rsidR="00E546F5" w:rsidRDefault="00E546F5">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01" w14:textId="77777777" w:rsidR="00E546F5" w:rsidRDefault="00951CE2">
            <w:pPr>
              <w:pStyle w:val="NormalinTable"/>
            </w:pPr>
            <w:r>
              <w:t>0.0%</w:t>
            </w:r>
          </w:p>
        </w:tc>
      </w:tr>
      <w:tr w:rsidR="00E546F5" w14:paraId="591020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03" w14:textId="77777777" w:rsidR="00E546F5" w:rsidRDefault="00951CE2">
            <w:pPr>
              <w:pStyle w:val="NormalinTable"/>
            </w:pPr>
            <w:r>
              <w:t>2909191090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04" w14:textId="77777777" w:rsidR="00E546F5" w:rsidRDefault="00951CE2">
            <w:pPr>
              <w:pStyle w:val="Tier1"/>
            </w:pPr>
            <w:r>
              <w:t>Ethers, ether-alcohols, ether-phenols, ether-alcohol-phenols, alcohol peroxides, ether peroxides, ketone peroxides (whether or not chemically defined), and their halogenated, sulphonated, nitrated or nitrosate</w:t>
            </w:r>
            <w:r>
              <w:t>d derivatives</w:t>
            </w:r>
          </w:p>
          <w:p w14:paraId="59102005" w14:textId="77777777" w:rsidR="00E546F5" w:rsidRDefault="00951CE2">
            <w:pPr>
              <w:pStyle w:val="Tier1"/>
            </w:pPr>
            <w:r>
              <w:t>Acyclic ethers and their halogenated, sulphonated, nitrated or nitrosated derivatives</w:t>
            </w:r>
          </w:p>
          <w:p w14:paraId="59102006" w14:textId="77777777" w:rsidR="00E546F5" w:rsidRDefault="00951CE2">
            <w:pPr>
              <w:pStyle w:val="Tier1"/>
            </w:pPr>
            <w:r>
              <w:t>Other</w:t>
            </w:r>
          </w:p>
          <w:p w14:paraId="59102007" w14:textId="77777777" w:rsidR="00E546F5" w:rsidRDefault="00951CE2">
            <w:pPr>
              <w:pStyle w:val="Tier1"/>
            </w:pPr>
            <w:r>
              <w:t>Tert-butyl ethyl ether (ethyl-tertio-butyl-ether, ETBE)</w:t>
            </w:r>
          </w:p>
          <w:p w14:paraId="59102008" w14:textId="77777777" w:rsidR="00E546F5" w:rsidRDefault="00951CE2">
            <w:pPr>
              <w:pStyle w:val="Tier1"/>
            </w:pPr>
            <w:r>
              <w:t>Other</w:t>
            </w:r>
          </w:p>
          <w:p w14:paraId="59102009" w14:textId="77777777" w:rsidR="00E546F5" w:rsidRDefault="00951CE2">
            <w:pPr>
              <w:pStyle w:val="Tier1"/>
            </w:pPr>
            <w:r>
              <w:t xml:space="preserve">• for incorporation in ships, boats or other vessels listed in Table 1, for the </w:t>
            </w:r>
            <w:r>
              <w:t>purposes of their construction, repair, maintenance or conversion;</w:t>
            </w:r>
          </w:p>
          <w:p w14:paraId="5910200A" w14:textId="77777777" w:rsidR="00E546F5" w:rsidRDefault="00951CE2">
            <w:pPr>
              <w:pStyle w:val="Tier1"/>
            </w:pPr>
            <w:r>
              <w:t>• for fitting to or equipping such ships, boats or other vessels;</w:t>
            </w:r>
          </w:p>
          <w:p w14:paraId="5910200B" w14:textId="77777777" w:rsidR="00E546F5" w:rsidRDefault="00951CE2">
            <w:pPr>
              <w:pStyle w:val="Tier1"/>
            </w:pPr>
            <w:r>
              <w:t>• for incorporation, for the purposes of their construction, repair, maintenance or conversion, in drilling or production p</w:t>
            </w:r>
            <w:r>
              <w:t>latforms listed below:</w:t>
            </w:r>
          </w:p>
          <w:p w14:paraId="5910200C" w14:textId="77777777" w:rsidR="00E546F5" w:rsidRDefault="00951CE2">
            <w:pPr>
              <w:pStyle w:val="Tier1"/>
            </w:pPr>
            <w:r>
              <w:t xml:space="preserve">   fixed, of subheading ex 8430 49 or floating or submersible of subheading 8905 20;</w:t>
            </w:r>
          </w:p>
          <w:p w14:paraId="5910200D" w14:textId="77777777" w:rsidR="00E546F5" w:rsidRDefault="00951CE2">
            <w:pPr>
              <w:pStyle w:val="Tier1"/>
            </w:pPr>
            <w:r>
              <w:t>• for equipping the above platforms;</w:t>
            </w:r>
          </w:p>
          <w:p w14:paraId="5910200E"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0F" w14:textId="77777777" w:rsidR="00E546F5" w:rsidRDefault="00951CE2">
            <w:pPr>
              <w:pStyle w:val="NormalinTable"/>
            </w:pPr>
            <w:r>
              <w:t>0.0%</w:t>
            </w:r>
          </w:p>
        </w:tc>
      </w:tr>
      <w:tr w:rsidR="00E546F5" w14:paraId="591020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11" w14:textId="77777777" w:rsidR="00E546F5" w:rsidRDefault="00951CE2">
            <w:pPr>
              <w:pStyle w:val="NormalinTable"/>
            </w:pPr>
            <w:r>
              <w:rPr>
                <w:rFonts w:eastAsia="Times New Roman"/>
                <w:color w:val="000000"/>
                <w:lang w:eastAsia="en-GB"/>
              </w:rPr>
              <w:t>2909303500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12" w14:textId="77777777" w:rsidR="00E546F5" w:rsidRDefault="00951CE2">
            <w:pPr>
              <w:pStyle w:val="Tier1"/>
            </w:pPr>
            <w:r>
              <w:rPr>
                <w:rFonts w:eastAsia="Times New Roman"/>
                <w:color w:val="000000"/>
                <w:lang w:eastAsia="en-GB"/>
              </w:rPr>
              <w:t>Ethers, ether-alcohols, e</w:t>
            </w:r>
            <w:r>
              <w:rPr>
                <w:rFonts w:eastAsia="Times New Roman"/>
                <w:color w:val="000000"/>
                <w:lang w:eastAsia="en-GB"/>
              </w:rPr>
              <w:t>ther-phenols, ether-alcohol-phenols, alcohol peroxides, ether peroxides, ketone peroxides (whether or not chemically defined), and their halogenated, sulphonated, nitrated or nitrosated derivatives</w:t>
            </w:r>
            <w:r>
              <w:rPr>
                <w:rFonts w:eastAsia="Times New Roman"/>
                <w:color w:val="000000"/>
                <w:lang w:eastAsia="en-GB"/>
              </w:rPr>
              <w:br/>
            </w:r>
            <w:r>
              <w:rPr>
                <w:rFonts w:eastAsia="Times New Roman"/>
                <w:color w:val="000000"/>
                <w:lang w:eastAsia="en-GB"/>
              </w:rPr>
              <w:t>Aromatic ethers and their halogenated, sulphonated, nitrat</w:t>
            </w:r>
            <w:r>
              <w:rPr>
                <w:rFonts w:eastAsia="Times New Roman"/>
                <w:color w:val="000000"/>
                <w:lang w:eastAsia="en-GB"/>
              </w:rPr>
              <w:t>ed or nitrosated derivatives</w:t>
            </w:r>
            <w:r>
              <w:rPr>
                <w:rFonts w:eastAsia="Times New Roman"/>
                <w:color w:val="000000"/>
                <w:lang w:eastAsia="en-GB"/>
              </w:rPr>
              <w:br/>
            </w:r>
            <w:r>
              <w:rPr>
                <w:rFonts w:eastAsia="Times New Roman"/>
                <w:color w:val="000000"/>
                <w:lang w:eastAsia="en-GB"/>
              </w:rPr>
              <w:t>Derivatives halogenated only with bromine</w:t>
            </w:r>
            <w:r>
              <w:rPr>
                <w:rFonts w:eastAsia="Times New Roman"/>
                <w:color w:val="000000"/>
                <w:lang w:eastAsia="en-GB"/>
              </w:rPr>
              <w:br/>
            </w:r>
            <w:r>
              <w:rPr>
                <w:rFonts w:eastAsia="Times New Roman"/>
                <w:color w:val="000000"/>
                <w:lang w:eastAsia="en-GB"/>
              </w:rPr>
              <w:t>1,2-Bis(2,4,6-tribromophenoxy)ethane, for the manufacture of acrylonitrile-butadiene-styrene (ABS)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13" w14:textId="77777777" w:rsidR="00E546F5" w:rsidRDefault="00951CE2">
            <w:pPr>
              <w:pStyle w:val="NormalinTable"/>
            </w:pPr>
            <w:r>
              <w:t>0.0%</w:t>
            </w:r>
          </w:p>
        </w:tc>
      </w:tr>
      <w:tr w:rsidR="00E546F5" w14:paraId="591020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15" w14:textId="77777777" w:rsidR="00E546F5" w:rsidRDefault="00951CE2">
            <w:pPr>
              <w:pStyle w:val="NormalinTable"/>
            </w:pPr>
            <w:r>
              <w:t>2910000000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16" w14:textId="77777777" w:rsidR="00E546F5" w:rsidRDefault="00951CE2">
            <w:pPr>
              <w:pStyle w:val="Tier1"/>
            </w:pPr>
            <w:r>
              <w:t xml:space="preserve">Epoxides, epoxyalcohols, epoxyphenols and epoxyethers, with a </w:t>
            </w:r>
            <w:r>
              <w:t>three-membered ring, and their halogenated, sulphonated, nitrated or nitrosated derivatives</w:t>
            </w:r>
          </w:p>
          <w:p w14:paraId="59102017" w14:textId="77777777" w:rsidR="00E546F5" w:rsidRDefault="00951CE2">
            <w:pPr>
              <w:pStyle w:val="Tier1Bullet"/>
            </w:pPr>
            <w:r>
              <w:t>-</w:t>
            </w:r>
            <w:r>
              <w:tab/>
              <w:t>for incorporation in ships, boats or other vessels listed in Table 1, for the purposes of their construction, repair, maintenance or conversion;</w:t>
            </w:r>
          </w:p>
          <w:p w14:paraId="59102018" w14:textId="77777777" w:rsidR="00E546F5" w:rsidRDefault="00951CE2">
            <w:pPr>
              <w:pStyle w:val="Tier1Bullet"/>
            </w:pPr>
            <w:r>
              <w:t>-</w:t>
            </w:r>
            <w:r>
              <w:tab/>
              <w:t xml:space="preserve">for </w:t>
            </w:r>
            <w:r>
              <w:t>fitting to or equipping such ships, boats or other vessels;</w:t>
            </w:r>
          </w:p>
          <w:p w14:paraId="5910201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201A" w14:textId="77777777" w:rsidR="00E546F5" w:rsidRDefault="00951CE2">
            <w:pPr>
              <w:pStyle w:val="Tier1Bullet"/>
            </w:pPr>
            <w:r>
              <w:t>-</w:t>
            </w:r>
            <w:r>
              <w:tab/>
              <w:t>for equipping the above platforms;</w:t>
            </w:r>
          </w:p>
          <w:p w14:paraId="5910201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1C" w14:textId="77777777" w:rsidR="00E546F5" w:rsidRDefault="00951CE2">
            <w:pPr>
              <w:pStyle w:val="NormalinTable"/>
            </w:pPr>
            <w:r>
              <w:t>0.0%</w:t>
            </w:r>
          </w:p>
        </w:tc>
      </w:tr>
      <w:tr w:rsidR="00E546F5" w14:paraId="591020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1E" w14:textId="77777777" w:rsidR="00E546F5" w:rsidRDefault="00951CE2">
            <w:pPr>
              <w:pStyle w:val="NormalinTable"/>
            </w:pPr>
            <w:r>
              <w:t>2911000000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1F" w14:textId="77777777" w:rsidR="00E546F5" w:rsidRDefault="00951CE2">
            <w:pPr>
              <w:pStyle w:val="Tier1"/>
            </w:pPr>
            <w:r>
              <w:t>Acetals and hemiacetals, whether or not with other oxygen function, and their halogenated, sulphonate</w:t>
            </w:r>
            <w:r>
              <w:t>d, nitrated or nitrosated derivatives</w:t>
            </w:r>
          </w:p>
          <w:p w14:paraId="59102020" w14:textId="77777777" w:rsidR="00E546F5" w:rsidRDefault="00951CE2">
            <w:pPr>
              <w:pStyle w:val="Tier1Bullet"/>
            </w:pPr>
            <w:r>
              <w:t>-</w:t>
            </w:r>
            <w:r>
              <w:tab/>
              <w:t>for incorporation in ships, boats or other vessels listed in Table 1, for the purposes of their construction, repair, maintenance or conversion;</w:t>
            </w:r>
          </w:p>
          <w:p w14:paraId="59102021" w14:textId="77777777" w:rsidR="00E546F5" w:rsidRDefault="00951CE2">
            <w:pPr>
              <w:pStyle w:val="Tier1Bullet"/>
            </w:pPr>
            <w:r>
              <w:t>-</w:t>
            </w:r>
            <w:r>
              <w:tab/>
              <w:t>for fitting to or equipping such ships, boats or other vessels;</w:t>
            </w:r>
          </w:p>
          <w:p w14:paraId="59102022" w14:textId="77777777" w:rsidR="00E546F5" w:rsidRDefault="00951CE2">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14:paraId="59102023" w14:textId="77777777" w:rsidR="00E546F5" w:rsidRDefault="00951CE2">
            <w:pPr>
              <w:pStyle w:val="Tier1Bullet"/>
            </w:pPr>
            <w:r>
              <w:t>-</w:t>
            </w:r>
            <w:r>
              <w:tab/>
              <w:t>for equipping the above plat</w:t>
            </w:r>
            <w:r>
              <w:t>forms;</w:t>
            </w:r>
          </w:p>
          <w:p w14:paraId="5910202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25" w14:textId="77777777" w:rsidR="00E546F5" w:rsidRDefault="00951CE2">
            <w:pPr>
              <w:pStyle w:val="NormalinTable"/>
            </w:pPr>
            <w:r>
              <w:t>0.0%</w:t>
            </w:r>
          </w:p>
        </w:tc>
      </w:tr>
      <w:tr w:rsidR="00E546F5" w14:paraId="591020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27" w14:textId="77777777" w:rsidR="00E546F5" w:rsidRDefault="00951CE2">
            <w:pPr>
              <w:pStyle w:val="NormalinTable"/>
            </w:pPr>
            <w:r>
              <w:t>2912000000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28" w14:textId="77777777" w:rsidR="00E546F5" w:rsidRDefault="00951CE2">
            <w:pPr>
              <w:pStyle w:val="Tier1"/>
            </w:pPr>
            <w:r>
              <w:t>Aldehydes, whether or not with other oxygen function; cyclic polymers of aldehydes; paraformaldehyde</w:t>
            </w:r>
          </w:p>
          <w:p w14:paraId="59102029" w14:textId="77777777" w:rsidR="00E546F5" w:rsidRDefault="00951CE2">
            <w:pPr>
              <w:pStyle w:val="Tier1Bullet"/>
            </w:pPr>
            <w:r>
              <w:t>-</w:t>
            </w:r>
            <w:r>
              <w:tab/>
              <w:t>for incorporation in ships, boats or other vessels listed in</w:t>
            </w:r>
            <w:r>
              <w:t xml:space="preserve"> Table 1, for the purposes of their construction, repair, maintenance or conversion;</w:t>
            </w:r>
          </w:p>
          <w:p w14:paraId="5910202A" w14:textId="77777777" w:rsidR="00E546F5" w:rsidRDefault="00951CE2">
            <w:pPr>
              <w:pStyle w:val="Tier1Bullet"/>
            </w:pPr>
            <w:r>
              <w:t>-</w:t>
            </w:r>
            <w:r>
              <w:tab/>
              <w:t>for fitting to or equipping such ships, boats or other vessels;</w:t>
            </w:r>
          </w:p>
          <w:p w14:paraId="5910202B" w14:textId="77777777" w:rsidR="00E546F5" w:rsidRDefault="00951CE2">
            <w:pPr>
              <w:pStyle w:val="Tier1Bullet"/>
            </w:pPr>
            <w:r>
              <w:t>-</w:t>
            </w:r>
            <w:r>
              <w:tab/>
              <w:t>for incorporation, for the purposes of their construction, repair, maintenance or conversion, in drilli</w:t>
            </w:r>
            <w:r>
              <w:t>ng or production platforms listed below: fixed, of subheading ex 8430 49 or floating or submersible of subheading 8905 20;</w:t>
            </w:r>
          </w:p>
          <w:p w14:paraId="5910202C" w14:textId="77777777" w:rsidR="00E546F5" w:rsidRDefault="00951CE2">
            <w:pPr>
              <w:pStyle w:val="Tier1Bullet"/>
            </w:pPr>
            <w:r>
              <w:t>-</w:t>
            </w:r>
            <w:r>
              <w:tab/>
              <w:t>for equipping the above platforms;</w:t>
            </w:r>
          </w:p>
          <w:p w14:paraId="5910202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2E" w14:textId="77777777" w:rsidR="00E546F5" w:rsidRDefault="00951CE2">
            <w:pPr>
              <w:pStyle w:val="NormalinTable"/>
            </w:pPr>
            <w:r>
              <w:t>0.0%</w:t>
            </w:r>
          </w:p>
        </w:tc>
      </w:tr>
      <w:tr w:rsidR="00E546F5" w14:paraId="591020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30" w14:textId="77777777" w:rsidR="00E546F5" w:rsidRDefault="00951CE2">
            <w:pPr>
              <w:pStyle w:val="NormalinTable"/>
            </w:pPr>
            <w:r>
              <w:t>2913000000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31" w14:textId="77777777" w:rsidR="00E546F5" w:rsidRDefault="00951CE2">
            <w:pPr>
              <w:pStyle w:val="Tier1"/>
            </w:pPr>
            <w:r>
              <w:t>Halogenated, sulphonated, nitrated or nitrosated derivatives of products of heading 2912</w:t>
            </w:r>
          </w:p>
          <w:p w14:paraId="59102032" w14:textId="77777777" w:rsidR="00E546F5" w:rsidRDefault="00951CE2">
            <w:pPr>
              <w:pStyle w:val="Tier1Bullet"/>
            </w:pPr>
            <w:r>
              <w:t>-</w:t>
            </w:r>
            <w:r>
              <w:tab/>
              <w:t>for incorporation in ships, boats or other vessels listed in Table 1, for the purposes of their construction, repair, maintenance or conversion;</w:t>
            </w:r>
          </w:p>
          <w:p w14:paraId="59102033" w14:textId="77777777" w:rsidR="00E546F5" w:rsidRDefault="00951CE2">
            <w:pPr>
              <w:pStyle w:val="Tier1Bullet"/>
            </w:pPr>
            <w:r>
              <w:t>-</w:t>
            </w:r>
            <w:r>
              <w:tab/>
              <w:t xml:space="preserve">for fitting to or </w:t>
            </w:r>
            <w:r>
              <w:t>equipping such ships, boats or other vessels;</w:t>
            </w:r>
          </w:p>
          <w:p w14:paraId="59102034"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2035" w14:textId="77777777" w:rsidR="00E546F5" w:rsidRDefault="00951CE2">
            <w:pPr>
              <w:pStyle w:val="Tier1Bullet"/>
            </w:pPr>
            <w:r>
              <w:t>-</w:t>
            </w:r>
            <w:r>
              <w:tab/>
              <w:t>for equipping the above platforms;</w:t>
            </w:r>
          </w:p>
          <w:p w14:paraId="5910203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37" w14:textId="77777777" w:rsidR="00E546F5" w:rsidRDefault="00951CE2">
            <w:pPr>
              <w:pStyle w:val="NormalinTable"/>
            </w:pPr>
            <w:r>
              <w:t>0.0%</w:t>
            </w:r>
          </w:p>
        </w:tc>
      </w:tr>
      <w:tr w:rsidR="00E546F5" w14:paraId="591020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39" w14:textId="77777777" w:rsidR="00E546F5" w:rsidRDefault="00951CE2">
            <w:pPr>
              <w:pStyle w:val="NormalinTable"/>
            </w:pPr>
            <w:r>
              <w:t>2914110000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3A" w14:textId="77777777" w:rsidR="00E546F5" w:rsidRDefault="00951CE2">
            <w:pPr>
              <w:pStyle w:val="Tier1"/>
            </w:pPr>
            <w:r>
              <w:t>VI. KETONE-FUNCTION COMPOUNDS AND QUINONE-FUNCTION COMPOUNDS</w:t>
            </w:r>
          </w:p>
          <w:p w14:paraId="5910203B" w14:textId="77777777" w:rsidR="00E546F5" w:rsidRDefault="00951CE2">
            <w:pPr>
              <w:pStyle w:val="Tier2"/>
            </w:pPr>
            <w:r>
              <w:t>-</w:t>
            </w:r>
            <w:r>
              <w:tab/>
              <w:t xml:space="preserve">Ketones and quinones, whether or not with other </w:t>
            </w:r>
            <w:r>
              <w:t>oxygen function, and their halogenated, sulphonated, nitrated or nitrosated derivatives</w:t>
            </w:r>
          </w:p>
          <w:p w14:paraId="5910203C" w14:textId="77777777" w:rsidR="00E546F5" w:rsidRDefault="00951CE2">
            <w:pPr>
              <w:pStyle w:val="Tier3"/>
            </w:pPr>
            <w:r>
              <w:t>-</w:t>
            </w:r>
            <w:r>
              <w:tab/>
              <w:t>-</w:t>
            </w:r>
            <w:r>
              <w:tab/>
              <w:t>Acyclic ketones without other oxygen function</w:t>
            </w:r>
          </w:p>
          <w:p w14:paraId="5910203D" w14:textId="77777777" w:rsidR="00E546F5" w:rsidRDefault="00951CE2">
            <w:pPr>
              <w:pStyle w:val="Tier4"/>
            </w:pPr>
            <w:r>
              <w:t>-</w:t>
            </w:r>
            <w:r>
              <w:tab/>
              <w:t>-</w:t>
            </w:r>
            <w:r>
              <w:tab/>
              <w:t>-</w:t>
            </w:r>
            <w:r>
              <w:tab/>
              <w:t>Acetone</w:t>
            </w:r>
          </w:p>
          <w:p w14:paraId="5910203E" w14:textId="77777777" w:rsidR="00E546F5" w:rsidRDefault="00951CE2">
            <w:pPr>
              <w:pStyle w:val="Tier4Bullet"/>
            </w:pPr>
            <w:r>
              <w:tab/>
            </w:r>
            <w:r>
              <w:tab/>
            </w:r>
            <w:r>
              <w:tab/>
              <w:t>-</w:t>
            </w:r>
            <w:r>
              <w:tab/>
              <w:t>for incorporation in ships, boats or other vessels listed in Table 1, for the purposes of their con</w:t>
            </w:r>
            <w:r>
              <w:t>struction, repair, maintenance or conversion;</w:t>
            </w:r>
          </w:p>
          <w:p w14:paraId="5910203F" w14:textId="77777777" w:rsidR="00E546F5" w:rsidRDefault="00951CE2">
            <w:pPr>
              <w:pStyle w:val="Tier4Bullet"/>
            </w:pPr>
            <w:r>
              <w:tab/>
            </w:r>
            <w:r>
              <w:tab/>
            </w:r>
            <w:r>
              <w:tab/>
              <w:t>-</w:t>
            </w:r>
            <w:r>
              <w:tab/>
              <w:t>for fitting to or equipping such ships, boats or other vessels;</w:t>
            </w:r>
          </w:p>
          <w:p w14:paraId="59102040" w14:textId="77777777" w:rsidR="00E546F5" w:rsidRDefault="00951CE2">
            <w:pPr>
              <w:pStyle w:val="Tier4Bullet"/>
            </w:pPr>
            <w:r>
              <w:tab/>
            </w:r>
            <w:r>
              <w:tab/>
            </w:r>
            <w:r>
              <w:tab/>
              <w:t>-</w:t>
            </w:r>
            <w:r>
              <w:tab/>
              <w:t>for incorporation, for the purposes of their construction, repair, maintenance or conversion, in drilling or production platforms listed</w:t>
            </w:r>
            <w:r>
              <w:t xml:space="preserve"> below: fixed, of subheading ex 8430 49 or floating or submersible of subheading 8905 20;</w:t>
            </w:r>
          </w:p>
          <w:p w14:paraId="59102041" w14:textId="77777777" w:rsidR="00E546F5" w:rsidRDefault="00951CE2">
            <w:pPr>
              <w:pStyle w:val="Tier4Bullet"/>
            </w:pPr>
            <w:r>
              <w:tab/>
            </w:r>
            <w:r>
              <w:tab/>
            </w:r>
            <w:r>
              <w:tab/>
              <w:t>-</w:t>
            </w:r>
            <w:r>
              <w:tab/>
              <w:t>for equipping the above platforms;</w:t>
            </w:r>
          </w:p>
          <w:p w14:paraId="5910204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43" w14:textId="77777777" w:rsidR="00E546F5" w:rsidRDefault="00951CE2">
            <w:pPr>
              <w:pStyle w:val="NormalinTable"/>
            </w:pPr>
            <w:r>
              <w:t>0.0%</w:t>
            </w:r>
          </w:p>
        </w:tc>
      </w:tr>
      <w:tr w:rsidR="00E546F5" w14:paraId="591020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45" w14:textId="77777777" w:rsidR="00E546F5" w:rsidRDefault="00951CE2">
            <w:pPr>
              <w:pStyle w:val="NormalinTable"/>
            </w:pPr>
            <w:r>
              <w:t>2914120000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46" w14:textId="77777777" w:rsidR="00E546F5" w:rsidRDefault="00951CE2">
            <w:pPr>
              <w:pStyle w:val="Tier1"/>
            </w:pPr>
            <w:r>
              <w:t xml:space="preserve">VI. KETONE-FUNCTION </w:t>
            </w:r>
            <w:r>
              <w:t>COMPOUNDS AND QUINONE-FUNCTION COMPOUNDS</w:t>
            </w:r>
          </w:p>
          <w:p w14:paraId="59102047" w14:textId="77777777" w:rsidR="00E546F5" w:rsidRDefault="00951CE2">
            <w:pPr>
              <w:pStyle w:val="Tier2"/>
            </w:pPr>
            <w:r>
              <w:t>-</w:t>
            </w:r>
            <w:r>
              <w:tab/>
              <w:t>Ketones and quinones, whether or not with other oxygen function, and their halogenated, sulphonated, nitrated or nitrosated derivatives</w:t>
            </w:r>
          </w:p>
          <w:p w14:paraId="59102048" w14:textId="77777777" w:rsidR="00E546F5" w:rsidRDefault="00951CE2">
            <w:pPr>
              <w:pStyle w:val="Tier3"/>
            </w:pPr>
            <w:r>
              <w:t>-</w:t>
            </w:r>
            <w:r>
              <w:tab/>
              <w:t>-</w:t>
            </w:r>
            <w:r>
              <w:tab/>
              <w:t>Acyclic ketones without other oxygen function</w:t>
            </w:r>
          </w:p>
          <w:p w14:paraId="59102049" w14:textId="77777777" w:rsidR="00E546F5" w:rsidRDefault="00951CE2">
            <w:pPr>
              <w:pStyle w:val="Tier4"/>
            </w:pPr>
            <w:r>
              <w:t>-</w:t>
            </w:r>
            <w:r>
              <w:tab/>
              <w:t>-</w:t>
            </w:r>
            <w:r>
              <w:tab/>
              <w:t>-</w:t>
            </w:r>
            <w:r>
              <w:tab/>
              <w:t>Butanone (methyl ethy</w:t>
            </w:r>
            <w:r>
              <w:t>l ketone)</w:t>
            </w:r>
          </w:p>
          <w:p w14:paraId="5910204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04B" w14:textId="77777777" w:rsidR="00E546F5" w:rsidRDefault="00951CE2">
            <w:pPr>
              <w:pStyle w:val="Tier4Bullet"/>
            </w:pPr>
            <w:r>
              <w:tab/>
            </w:r>
            <w:r>
              <w:tab/>
            </w:r>
            <w:r>
              <w:tab/>
              <w:t>-</w:t>
            </w:r>
            <w:r>
              <w:tab/>
              <w:t>for fitting to or equipping such ships, boats or other vessels;</w:t>
            </w:r>
          </w:p>
          <w:p w14:paraId="5910204C" w14:textId="77777777" w:rsidR="00E546F5" w:rsidRDefault="00951CE2">
            <w:pPr>
              <w:pStyle w:val="Tier4Bullet"/>
            </w:pP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204D" w14:textId="77777777" w:rsidR="00E546F5" w:rsidRDefault="00951CE2">
            <w:pPr>
              <w:pStyle w:val="Tier4Bullet"/>
            </w:pPr>
            <w:r>
              <w:tab/>
            </w:r>
            <w:r>
              <w:tab/>
            </w:r>
            <w:r>
              <w:tab/>
              <w:t>-</w:t>
            </w:r>
            <w:r>
              <w:tab/>
              <w:t>for equipping the above platforms;</w:t>
            </w:r>
          </w:p>
          <w:p w14:paraId="5910204E" w14:textId="77777777" w:rsidR="00E546F5" w:rsidRDefault="00951CE2">
            <w:pPr>
              <w:pStyle w:val="Tier4Bullet"/>
            </w:pPr>
            <w:r>
              <w:tab/>
            </w:r>
            <w:r>
              <w:tab/>
            </w:r>
            <w:r>
              <w:tab/>
              <w:t>-</w:t>
            </w:r>
            <w:r>
              <w:tab/>
              <w:t>for lin</w:t>
            </w:r>
            <w:r>
              <w:t>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4F" w14:textId="77777777" w:rsidR="00E546F5" w:rsidRDefault="00951CE2">
            <w:pPr>
              <w:pStyle w:val="NormalinTable"/>
            </w:pPr>
            <w:r>
              <w:t>0.0%</w:t>
            </w:r>
          </w:p>
        </w:tc>
      </w:tr>
      <w:tr w:rsidR="00E546F5" w14:paraId="591020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51" w14:textId="77777777" w:rsidR="00E546F5" w:rsidRDefault="00951CE2">
            <w:pPr>
              <w:pStyle w:val="NormalinTable"/>
            </w:pPr>
            <w:r>
              <w:t>2914130000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52" w14:textId="77777777" w:rsidR="00E546F5" w:rsidRDefault="00951CE2">
            <w:pPr>
              <w:pStyle w:val="Tier1"/>
            </w:pPr>
            <w:r>
              <w:t>VI. KETONE-FUNCTION COMPOUNDS AND QUINONE-FUNCTION COMPOUNDS</w:t>
            </w:r>
          </w:p>
          <w:p w14:paraId="59102053" w14:textId="77777777" w:rsidR="00E546F5" w:rsidRDefault="00951CE2">
            <w:pPr>
              <w:pStyle w:val="Tier2"/>
            </w:pPr>
            <w:r>
              <w:t>-</w:t>
            </w:r>
            <w:r>
              <w:tab/>
              <w:t xml:space="preserve">Ketones and quinones, whether or not with other oxygen function, and their halogenated, sulphonated, </w:t>
            </w:r>
            <w:r>
              <w:t>nitrated or nitrosated derivatives</w:t>
            </w:r>
          </w:p>
          <w:p w14:paraId="59102054" w14:textId="77777777" w:rsidR="00E546F5" w:rsidRDefault="00951CE2">
            <w:pPr>
              <w:pStyle w:val="Tier3"/>
            </w:pPr>
            <w:r>
              <w:t>-</w:t>
            </w:r>
            <w:r>
              <w:tab/>
              <w:t>-</w:t>
            </w:r>
            <w:r>
              <w:tab/>
              <w:t>Acyclic ketones without other oxygen function</w:t>
            </w:r>
          </w:p>
          <w:p w14:paraId="59102055" w14:textId="77777777" w:rsidR="00E546F5" w:rsidRDefault="00951CE2">
            <w:pPr>
              <w:pStyle w:val="Tier4"/>
            </w:pPr>
            <w:r>
              <w:t>-</w:t>
            </w:r>
            <w:r>
              <w:tab/>
              <w:t>-</w:t>
            </w:r>
            <w:r>
              <w:tab/>
              <w:t>-</w:t>
            </w:r>
            <w:r>
              <w:tab/>
              <w:t>4-Methylpentan-2-one (methyl isobutyl ketone)</w:t>
            </w:r>
          </w:p>
          <w:p w14:paraId="59102056" w14:textId="77777777" w:rsidR="00E546F5" w:rsidRDefault="00951CE2">
            <w:pPr>
              <w:pStyle w:val="Tier4Bullet"/>
            </w:pPr>
            <w:r>
              <w:tab/>
            </w:r>
            <w:r>
              <w:tab/>
            </w:r>
            <w:r>
              <w:tab/>
              <w:t>-</w:t>
            </w:r>
            <w:r>
              <w:tab/>
              <w:t>for incorporation in ships, boats or other vessels listed in Table 1, for the purposes of their construction, repa</w:t>
            </w:r>
            <w:r>
              <w:t>ir, maintenance or conversion;</w:t>
            </w:r>
          </w:p>
          <w:p w14:paraId="59102057" w14:textId="77777777" w:rsidR="00E546F5" w:rsidRDefault="00951CE2">
            <w:pPr>
              <w:pStyle w:val="Tier4Bullet"/>
            </w:pPr>
            <w:r>
              <w:tab/>
            </w:r>
            <w:r>
              <w:tab/>
            </w:r>
            <w:r>
              <w:tab/>
              <w:t>-</w:t>
            </w:r>
            <w:r>
              <w:tab/>
              <w:t>for fitting to or equipping such ships, boats or other vessels;</w:t>
            </w:r>
          </w:p>
          <w:p w14:paraId="5910205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2059" w14:textId="77777777" w:rsidR="00E546F5" w:rsidRDefault="00951CE2">
            <w:pPr>
              <w:pStyle w:val="Tier4Bullet"/>
            </w:pPr>
            <w:r>
              <w:tab/>
            </w:r>
            <w:r>
              <w:tab/>
            </w:r>
            <w:r>
              <w:tab/>
              <w:t>-</w:t>
            </w:r>
            <w:r>
              <w:tab/>
              <w:t>for equipping the above platforms;</w:t>
            </w:r>
          </w:p>
          <w:p w14:paraId="5910205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5B" w14:textId="77777777" w:rsidR="00E546F5" w:rsidRDefault="00951CE2">
            <w:pPr>
              <w:pStyle w:val="NormalinTable"/>
            </w:pPr>
            <w:r>
              <w:t>0.0%</w:t>
            </w:r>
          </w:p>
        </w:tc>
      </w:tr>
      <w:tr w:rsidR="00E546F5" w14:paraId="591020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5D" w14:textId="77777777" w:rsidR="00E546F5" w:rsidRDefault="00951CE2">
            <w:pPr>
              <w:pStyle w:val="NormalinTable"/>
            </w:pPr>
            <w:r>
              <w:t>2914191000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5E" w14:textId="77777777" w:rsidR="00E546F5" w:rsidRDefault="00951CE2">
            <w:pPr>
              <w:pStyle w:val="Tier1"/>
            </w:pPr>
            <w:r>
              <w:t xml:space="preserve">VI. KETONE-FUNCTION COMPOUNDS AND </w:t>
            </w:r>
            <w:r>
              <w:t>QUINONE-FUNCTION COMPOUNDS</w:t>
            </w:r>
          </w:p>
          <w:p w14:paraId="5910205F" w14:textId="77777777" w:rsidR="00E546F5" w:rsidRDefault="00951CE2">
            <w:pPr>
              <w:pStyle w:val="Tier2"/>
            </w:pPr>
            <w:r>
              <w:t>-</w:t>
            </w:r>
            <w:r>
              <w:tab/>
              <w:t>Ketones and quinones, whether or not with other oxygen function, and their halogenated, sulphonated, nitrated or nitrosated derivatives</w:t>
            </w:r>
          </w:p>
          <w:p w14:paraId="59102060" w14:textId="77777777" w:rsidR="00E546F5" w:rsidRDefault="00951CE2">
            <w:pPr>
              <w:pStyle w:val="Tier3"/>
            </w:pPr>
            <w:r>
              <w:t>-</w:t>
            </w:r>
            <w:r>
              <w:tab/>
              <w:t>-</w:t>
            </w:r>
            <w:r>
              <w:tab/>
              <w:t>Acyclic ketones without other oxygen function</w:t>
            </w:r>
          </w:p>
          <w:p w14:paraId="59102061" w14:textId="77777777" w:rsidR="00E546F5" w:rsidRDefault="00951CE2">
            <w:pPr>
              <w:pStyle w:val="Tier4"/>
            </w:pPr>
            <w:r>
              <w:t>-</w:t>
            </w:r>
            <w:r>
              <w:tab/>
              <w:t>-</w:t>
            </w:r>
            <w:r>
              <w:tab/>
              <w:t>-</w:t>
            </w:r>
            <w:r>
              <w:tab/>
              <w:t>Other</w:t>
            </w:r>
          </w:p>
          <w:p w14:paraId="59102062" w14:textId="77777777" w:rsidR="00E546F5" w:rsidRDefault="00951CE2">
            <w:pPr>
              <w:pStyle w:val="Tier5"/>
            </w:pPr>
            <w:r>
              <w:t>-</w:t>
            </w:r>
            <w:r>
              <w:tab/>
              <w:t>-</w:t>
            </w:r>
            <w:r>
              <w:tab/>
              <w:t>-</w:t>
            </w:r>
            <w:r>
              <w:tab/>
              <w:t>-</w:t>
            </w:r>
            <w:r>
              <w:tab/>
            </w:r>
            <w:r>
              <w:t>5-Methylhexan-2-one</w:t>
            </w:r>
          </w:p>
          <w:p w14:paraId="5910206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064" w14:textId="77777777" w:rsidR="00E546F5" w:rsidRDefault="00951CE2">
            <w:pPr>
              <w:pStyle w:val="Tier5Bullet"/>
            </w:pPr>
            <w:r>
              <w:tab/>
            </w:r>
            <w:r>
              <w:tab/>
            </w:r>
            <w:r>
              <w:tab/>
            </w:r>
            <w:r>
              <w:tab/>
              <w:t>-</w:t>
            </w:r>
            <w:r>
              <w:tab/>
              <w:t>for fitting to or equipping such ships, boats or other vessels;</w:t>
            </w:r>
          </w:p>
          <w:p w14:paraId="59102065" w14:textId="77777777" w:rsidR="00E546F5" w:rsidRDefault="00951CE2">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2066" w14:textId="77777777" w:rsidR="00E546F5" w:rsidRDefault="00951CE2">
            <w:pPr>
              <w:pStyle w:val="Tier5Bullet"/>
            </w:pPr>
            <w:r>
              <w:tab/>
            </w:r>
            <w:r>
              <w:tab/>
            </w:r>
            <w:r>
              <w:tab/>
            </w:r>
            <w:r>
              <w:tab/>
              <w:t>-</w:t>
            </w:r>
            <w:r>
              <w:tab/>
              <w:t>for equipping the above platforms</w:t>
            </w:r>
            <w:r>
              <w:t>;</w:t>
            </w:r>
          </w:p>
          <w:p w14:paraId="5910206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68" w14:textId="77777777" w:rsidR="00E546F5" w:rsidRDefault="00951CE2">
            <w:pPr>
              <w:pStyle w:val="NormalinTable"/>
            </w:pPr>
            <w:r>
              <w:t>0.0%</w:t>
            </w:r>
          </w:p>
        </w:tc>
      </w:tr>
      <w:tr w:rsidR="00E546F5" w14:paraId="591020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6A" w14:textId="77777777" w:rsidR="00E546F5" w:rsidRDefault="00951CE2">
            <w:pPr>
              <w:pStyle w:val="NormalinTable"/>
            </w:pPr>
            <w:r>
              <w:t>2914199020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6B" w14:textId="77777777" w:rsidR="00E546F5" w:rsidRDefault="00951CE2">
            <w:pPr>
              <w:pStyle w:val="Tier1"/>
            </w:pPr>
            <w:r>
              <w:t>VI. KETONE-FUNCTION COMPOUNDS AND QUINONE-FUNCTION COMPOUNDS</w:t>
            </w:r>
          </w:p>
          <w:p w14:paraId="5910206C" w14:textId="77777777" w:rsidR="00E546F5" w:rsidRDefault="00951CE2">
            <w:pPr>
              <w:pStyle w:val="Tier2"/>
            </w:pPr>
            <w:r>
              <w:t>-</w:t>
            </w:r>
            <w:r>
              <w:tab/>
              <w:t xml:space="preserve">Ketones and quinones, whether or not with other oxygen function, and their halogenated, </w:t>
            </w:r>
            <w:r>
              <w:t>sulphonated, nitrated or nitrosated derivatives</w:t>
            </w:r>
          </w:p>
          <w:p w14:paraId="5910206D" w14:textId="77777777" w:rsidR="00E546F5" w:rsidRDefault="00951CE2">
            <w:pPr>
              <w:pStyle w:val="Tier3"/>
            </w:pPr>
            <w:r>
              <w:t>-</w:t>
            </w:r>
            <w:r>
              <w:tab/>
              <w:t>-</w:t>
            </w:r>
            <w:r>
              <w:tab/>
              <w:t>Acyclic ketones without other oxygen function</w:t>
            </w:r>
          </w:p>
          <w:p w14:paraId="5910206E" w14:textId="77777777" w:rsidR="00E546F5" w:rsidRDefault="00951CE2">
            <w:pPr>
              <w:pStyle w:val="Tier4"/>
            </w:pPr>
            <w:r>
              <w:t>-</w:t>
            </w:r>
            <w:r>
              <w:tab/>
              <w:t>-</w:t>
            </w:r>
            <w:r>
              <w:tab/>
              <w:t>-</w:t>
            </w:r>
            <w:r>
              <w:tab/>
              <w:t>Other</w:t>
            </w:r>
          </w:p>
          <w:p w14:paraId="5910206F" w14:textId="77777777" w:rsidR="00E546F5" w:rsidRDefault="00951CE2">
            <w:pPr>
              <w:pStyle w:val="Tier5"/>
            </w:pPr>
            <w:r>
              <w:t>-</w:t>
            </w:r>
            <w:r>
              <w:tab/>
              <w:t>-</w:t>
            </w:r>
            <w:r>
              <w:tab/>
              <w:t>-</w:t>
            </w:r>
            <w:r>
              <w:tab/>
              <w:t>-</w:t>
            </w:r>
            <w:r>
              <w:tab/>
              <w:t>Other</w:t>
            </w:r>
          </w:p>
          <w:p w14:paraId="59102070" w14:textId="77777777" w:rsidR="00E546F5" w:rsidRDefault="00951CE2">
            <w:pPr>
              <w:pStyle w:val="Tier6"/>
            </w:pPr>
            <w:r>
              <w:t>-</w:t>
            </w:r>
            <w:r>
              <w:tab/>
              <w:t>-</w:t>
            </w:r>
            <w:r>
              <w:tab/>
              <w:t>-</w:t>
            </w:r>
            <w:r>
              <w:tab/>
              <w:t>-</w:t>
            </w:r>
            <w:r>
              <w:tab/>
              <w:t>-</w:t>
            </w:r>
            <w:r>
              <w:tab/>
              <w:t>Heptan-2-one (CAS RN 110-43-0)</w:t>
            </w:r>
          </w:p>
          <w:p w14:paraId="59102071" w14:textId="77777777" w:rsidR="00E546F5" w:rsidRDefault="00951CE2">
            <w:pPr>
              <w:pStyle w:val="Tier6Bullet"/>
            </w:pPr>
            <w:r>
              <w:tab/>
            </w:r>
            <w:r>
              <w:tab/>
            </w:r>
            <w:r>
              <w:tab/>
            </w:r>
            <w:r>
              <w:tab/>
            </w:r>
            <w:r>
              <w:tab/>
              <w:t>-</w:t>
            </w:r>
            <w:r>
              <w:tab/>
              <w:t>for incorporation in ships, boats or other vessels listed in Table 1, for the purpos</w:t>
            </w:r>
            <w:r>
              <w:t>es of their construction, repair, maintenance or conversion;</w:t>
            </w:r>
          </w:p>
          <w:p w14:paraId="59102072" w14:textId="77777777" w:rsidR="00E546F5" w:rsidRDefault="00951CE2">
            <w:pPr>
              <w:pStyle w:val="Tier6Bullet"/>
            </w:pPr>
            <w:r>
              <w:tab/>
            </w:r>
            <w:r>
              <w:tab/>
            </w:r>
            <w:r>
              <w:tab/>
            </w:r>
            <w:r>
              <w:tab/>
            </w:r>
            <w:r>
              <w:tab/>
              <w:t>-</w:t>
            </w:r>
            <w:r>
              <w:tab/>
              <w:t>for fitting to or equipping such ships, boats or other vessels;</w:t>
            </w:r>
          </w:p>
          <w:p w14:paraId="59102073" w14:textId="77777777" w:rsidR="00E546F5" w:rsidRDefault="00951CE2">
            <w:pPr>
              <w:pStyle w:val="Tier6Bullet"/>
            </w:pPr>
            <w:r>
              <w:tab/>
            </w:r>
            <w:r>
              <w:tab/>
            </w:r>
            <w:r>
              <w:tab/>
            </w: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2074" w14:textId="77777777" w:rsidR="00E546F5" w:rsidRDefault="00951CE2">
            <w:pPr>
              <w:pStyle w:val="Tier6Bullet"/>
            </w:pPr>
            <w:r>
              <w:tab/>
            </w:r>
            <w:r>
              <w:tab/>
            </w:r>
            <w:r>
              <w:tab/>
            </w:r>
            <w:r>
              <w:tab/>
            </w:r>
            <w:r>
              <w:tab/>
              <w:t>-</w:t>
            </w:r>
            <w:r>
              <w:tab/>
              <w:t>for equipping the above platforms;</w:t>
            </w:r>
          </w:p>
          <w:p w14:paraId="5910207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76" w14:textId="77777777" w:rsidR="00E546F5" w:rsidRDefault="00951CE2">
            <w:pPr>
              <w:pStyle w:val="NormalinTable"/>
            </w:pPr>
            <w:r>
              <w:t>0.0%</w:t>
            </w:r>
          </w:p>
        </w:tc>
      </w:tr>
      <w:tr w:rsidR="00E546F5" w14:paraId="591020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78" w14:textId="77777777" w:rsidR="00E546F5" w:rsidRDefault="00951CE2">
            <w:pPr>
              <w:pStyle w:val="NormalinTable"/>
            </w:pPr>
            <w:r>
              <w:t>2914199030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79" w14:textId="77777777" w:rsidR="00E546F5" w:rsidRDefault="00951CE2">
            <w:pPr>
              <w:pStyle w:val="Tier1"/>
            </w:pPr>
            <w:r>
              <w:t xml:space="preserve">VI. </w:t>
            </w:r>
            <w:r>
              <w:t>KETONE-FUNCTION COMPOUNDS AND QUINONE-FUNCTION COMPOUNDS</w:t>
            </w:r>
          </w:p>
          <w:p w14:paraId="5910207A" w14:textId="77777777" w:rsidR="00E546F5" w:rsidRDefault="00951CE2">
            <w:pPr>
              <w:pStyle w:val="Tier2"/>
            </w:pPr>
            <w:r>
              <w:t>-</w:t>
            </w:r>
            <w:r>
              <w:tab/>
              <w:t>Ketones and quinones, whether or not with other oxygen function, and their halogenated, sulphonated, nitrated or nitrosated derivatives</w:t>
            </w:r>
          </w:p>
          <w:p w14:paraId="5910207B" w14:textId="77777777" w:rsidR="00E546F5" w:rsidRDefault="00951CE2">
            <w:pPr>
              <w:pStyle w:val="Tier3"/>
            </w:pPr>
            <w:r>
              <w:t>-</w:t>
            </w:r>
            <w:r>
              <w:tab/>
              <w:t>-</w:t>
            </w:r>
            <w:r>
              <w:tab/>
              <w:t>Acyclic ketones without other oxygen function</w:t>
            </w:r>
          </w:p>
          <w:p w14:paraId="5910207C" w14:textId="77777777" w:rsidR="00E546F5" w:rsidRDefault="00951CE2">
            <w:pPr>
              <w:pStyle w:val="Tier4"/>
            </w:pPr>
            <w:r>
              <w:t>-</w:t>
            </w:r>
            <w:r>
              <w:tab/>
              <w:t>-</w:t>
            </w:r>
            <w:r>
              <w:tab/>
              <w:t>-</w:t>
            </w:r>
            <w:r>
              <w:tab/>
              <w:t>Other</w:t>
            </w:r>
          </w:p>
          <w:p w14:paraId="5910207D" w14:textId="77777777" w:rsidR="00E546F5" w:rsidRDefault="00951CE2">
            <w:pPr>
              <w:pStyle w:val="Tier5"/>
            </w:pPr>
            <w:r>
              <w:t>-</w:t>
            </w:r>
            <w:r>
              <w:tab/>
              <w:t>-</w:t>
            </w:r>
            <w:r>
              <w:tab/>
              <w:t>-</w:t>
            </w:r>
            <w:r>
              <w:tab/>
              <w:t>-</w:t>
            </w:r>
            <w:r>
              <w:tab/>
              <w:t>Other</w:t>
            </w:r>
          </w:p>
          <w:p w14:paraId="5910207E" w14:textId="77777777" w:rsidR="00E546F5" w:rsidRDefault="00951CE2">
            <w:pPr>
              <w:pStyle w:val="Tier6"/>
            </w:pPr>
            <w:r>
              <w:t>-</w:t>
            </w:r>
            <w:r>
              <w:tab/>
              <w:t>-</w:t>
            </w:r>
            <w:r>
              <w:tab/>
              <w:t>-</w:t>
            </w:r>
            <w:r>
              <w:tab/>
              <w:t>-</w:t>
            </w:r>
            <w:r>
              <w:tab/>
              <w:t>-</w:t>
            </w:r>
            <w:r>
              <w:tab/>
              <w:t>3-Methylbutanone (CAS RN 563-80-4)</w:t>
            </w:r>
          </w:p>
          <w:p w14:paraId="5910207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080" w14:textId="77777777" w:rsidR="00E546F5" w:rsidRDefault="00951CE2">
            <w:pPr>
              <w:pStyle w:val="Tier6Bullet"/>
            </w:pPr>
            <w:r>
              <w:tab/>
            </w:r>
            <w:r>
              <w:tab/>
            </w:r>
            <w:r>
              <w:tab/>
            </w:r>
            <w:r>
              <w:tab/>
            </w:r>
            <w:r>
              <w:tab/>
              <w:t>-</w:t>
            </w:r>
            <w:r>
              <w:tab/>
              <w:t xml:space="preserve">for fitting to or equipping such </w:t>
            </w:r>
            <w:r>
              <w:t>ships, boats or other vessels;</w:t>
            </w:r>
          </w:p>
          <w:p w14:paraId="59102081"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2082" w14:textId="77777777" w:rsidR="00E546F5" w:rsidRDefault="00951CE2">
            <w:pPr>
              <w:pStyle w:val="Tier6Bullet"/>
            </w:pPr>
            <w:r>
              <w:tab/>
            </w:r>
            <w:r>
              <w:tab/>
            </w:r>
            <w:r>
              <w:tab/>
            </w:r>
            <w:r>
              <w:tab/>
            </w:r>
            <w:r>
              <w:tab/>
              <w:t>-</w:t>
            </w:r>
            <w:r>
              <w:tab/>
              <w:t>for equipping the above platforms;</w:t>
            </w:r>
          </w:p>
          <w:p w14:paraId="5910208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84" w14:textId="77777777" w:rsidR="00E546F5" w:rsidRDefault="00951CE2">
            <w:pPr>
              <w:pStyle w:val="NormalinTable"/>
            </w:pPr>
            <w:r>
              <w:t>0.0%</w:t>
            </w:r>
          </w:p>
        </w:tc>
      </w:tr>
      <w:tr w:rsidR="00E546F5" w14:paraId="591020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86" w14:textId="77777777" w:rsidR="00E546F5" w:rsidRDefault="00951CE2">
            <w:pPr>
              <w:pStyle w:val="NormalinTable"/>
            </w:pPr>
            <w:r>
              <w:t>2914199040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87" w14:textId="77777777" w:rsidR="00E546F5" w:rsidRDefault="00951CE2">
            <w:pPr>
              <w:pStyle w:val="Tier1"/>
            </w:pPr>
            <w:r>
              <w:t>VI. KETONE-FUNCTION COMPOUNDS AND QUINONE-FUNCTION COMPOUNDS</w:t>
            </w:r>
          </w:p>
          <w:p w14:paraId="59102088" w14:textId="77777777" w:rsidR="00E546F5" w:rsidRDefault="00951CE2">
            <w:pPr>
              <w:pStyle w:val="Tier2"/>
            </w:pPr>
            <w:r>
              <w:t>-</w:t>
            </w:r>
            <w:r>
              <w:tab/>
              <w:t xml:space="preserve">Ketones and quinones, whether or not with other </w:t>
            </w:r>
            <w:r>
              <w:t>oxygen function, and their halogenated, sulphonated, nitrated or nitrosated derivatives</w:t>
            </w:r>
          </w:p>
          <w:p w14:paraId="59102089" w14:textId="77777777" w:rsidR="00E546F5" w:rsidRDefault="00951CE2">
            <w:pPr>
              <w:pStyle w:val="Tier3"/>
            </w:pPr>
            <w:r>
              <w:t>-</w:t>
            </w:r>
            <w:r>
              <w:tab/>
              <w:t>-</w:t>
            </w:r>
            <w:r>
              <w:tab/>
              <w:t>Acyclic ketones without other oxygen function</w:t>
            </w:r>
          </w:p>
          <w:p w14:paraId="5910208A" w14:textId="77777777" w:rsidR="00E546F5" w:rsidRDefault="00951CE2">
            <w:pPr>
              <w:pStyle w:val="Tier4"/>
            </w:pPr>
            <w:r>
              <w:t>-</w:t>
            </w:r>
            <w:r>
              <w:tab/>
              <w:t>-</w:t>
            </w:r>
            <w:r>
              <w:tab/>
              <w:t>-</w:t>
            </w:r>
            <w:r>
              <w:tab/>
              <w:t>Other</w:t>
            </w:r>
          </w:p>
          <w:p w14:paraId="5910208B" w14:textId="77777777" w:rsidR="00E546F5" w:rsidRDefault="00951CE2">
            <w:pPr>
              <w:pStyle w:val="Tier5"/>
            </w:pPr>
            <w:r>
              <w:t>-</w:t>
            </w:r>
            <w:r>
              <w:tab/>
              <w:t>-</w:t>
            </w:r>
            <w:r>
              <w:tab/>
              <w:t>-</w:t>
            </w:r>
            <w:r>
              <w:tab/>
              <w:t>-</w:t>
            </w:r>
            <w:r>
              <w:tab/>
              <w:t>Other</w:t>
            </w:r>
          </w:p>
          <w:p w14:paraId="5910208C" w14:textId="77777777" w:rsidR="00E546F5" w:rsidRDefault="00951CE2">
            <w:pPr>
              <w:pStyle w:val="Tier6"/>
            </w:pPr>
            <w:r>
              <w:t>-</w:t>
            </w:r>
            <w:r>
              <w:tab/>
              <w:t>-</w:t>
            </w:r>
            <w:r>
              <w:tab/>
              <w:t>-</w:t>
            </w:r>
            <w:r>
              <w:tab/>
              <w:t>-</w:t>
            </w:r>
            <w:r>
              <w:tab/>
              <w:t>-</w:t>
            </w:r>
            <w:r>
              <w:tab/>
              <w:t>Pentan-2-one (CAS RN 107-87-9)</w:t>
            </w:r>
          </w:p>
          <w:p w14:paraId="5910208D"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208E" w14:textId="77777777" w:rsidR="00E546F5" w:rsidRDefault="00951CE2">
            <w:pPr>
              <w:pStyle w:val="Tier6Bullet"/>
            </w:pPr>
            <w:r>
              <w:tab/>
            </w:r>
            <w:r>
              <w:tab/>
            </w:r>
            <w:r>
              <w:tab/>
            </w:r>
            <w:r>
              <w:tab/>
            </w:r>
            <w:r>
              <w:tab/>
              <w:t>-</w:t>
            </w:r>
            <w:r>
              <w:tab/>
              <w:t>for fitting to or equipping such ships, boats or other vessels;</w:t>
            </w:r>
          </w:p>
          <w:p w14:paraId="5910208F"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2090" w14:textId="77777777" w:rsidR="00E546F5" w:rsidRDefault="00951CE2">
            <w:pPr>
              <w:pStyle w:val="Tier6Bullet"/>
            </w:pPr>
            <w:r>
              <w:tab/>
            </w:r>
            <w:r>
              <w:tab/>
            </w:r>
            <w:r>
              <w:tab/>
            </w:r>
            <w:r>
              <w:tab/>
            </w:r>
            <w:r>
              <w:tab/>
              <w:t>-</w:t>
            </w:r>
            <w:r>
              <w:tab/>
              <w:t>for equipping the above platforms;</w:t>
            </w:r>
          </w:p>
          <w:p w14:paraId="59102091"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92" w14:textId="77777777" w:rsidR="00E546F5" w:rsidRDefault="00951CE2">
            <w:pPr>
              <w:pStyle w:val="NormalinTable"/>
            </w:pPr>
            <w:r>
              <w:t>0.0%</w:t>
            </w:r>
          </w:p>
        </w:tc>
      </w:tr>
      <w:tr w:rsidR="00E546F5" w14:paraId="591020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94" w14:textId="77777777" w:rsidR="00E546F5" w:rsidRDefault="00951CE2">
            <w:pPr>
              <w:pStyle w:val="NormalinTable"/>
            </w:pPr>
            <w:r>
              <w:t>2914199060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95" w14:textId="77777777" w:rsidR="00E546F5" w:rsidRDefault="00951CE2">
            <w:pPr>
              <w:pStyle w:val="Tier1"/>
            </w:pPr>
            <w:r>
              <w:t>VI. KETONE-FUNCTION COMPOUNDS AND QUINONE-FUNCTION COMPOUNDS</w:t>
            </w:r>
          </w:p>
          <w:p w14:paraId="59102096" w14:textId="77777777" w:rsidR="00E546F5" w:rsidRDefault="00951CE2">
            <w:pPr>
              <w:pStyle w:val="Tier2"/>
            </w:pPr>
            <w:r>
              <w:t>-</w:t>
            </w:r>
            <w:r>
              <w:tab/>
              <w:t>Ketones and quinones, whether or not with other oxygen function, and their halogenated, sulphonated, nitrated or nitrosated derivatives</w:t>
            </w:r>
          </w:p>
          <w:p w14:paraId="59102097" w14:textId="77777777" w:rsidR="00E546F5" w:rsidRDefault="00951CE2">
            <w:pPr>
              <w:pStyle w:val="Tier3"/>
            </w:pPr>
            <w:r>
              <w:t>-</w:t>
            </w:r>
            <w:r>
              <w:tab/>
              <w:t>-</w:t>
            </w:r>
            <w:r>
              <w:tab/>
              <w:t xml:space="preserve">Acyclic </w:t>
            </w:r>
            <w:r>
              <w:t>ketones without other oxygen function</w:t>
            </w:r>
          </w:p>
          <w:p w14:paraId="59102098" w14:textId="77777777" w:rsidR="00E546F5" w:rsidRDefault="00951CE2">
            <w:pPr>
              <w:pStyle w:val="Tier4"/>
            </w:pPr>
            <w:r>
              <w:t>-</w:t>
            </w:r>
            <w:r>
              <w:tab/>
              <w:t>-</w:t>
            </w:r>
            <w:r>
              <w:tab/>
              <w:t>-</w:t>
            </w:r>
            <w:r>
              <w:tab/>
              <w:t>Other</w:t>
            </w:r>
          </w:p>
          <w:p w14:paraId="59102099" w14:textId="77777777" w:rsidR="00E546F5" w:rsidRDefault="00951CE2">
            <w:pPr>
              <w:pStyle w:val="Tier5"/>
            </w:pPr>
            <w:r>
              <w:t>-</w:t>
            </w:r>
            <w:r>
              <w:tab/>
              <w:t>-</w:t>
            </w:r>
            <w:r>
              <w:tab/>
              <w:t>-</w:t>
            </w:r>
            <w:r>
              <w:tab/>
              <w:t>-</w:t>
            </w:r>
            <w:r>
              <w:tab/>
              <w:t>Other</w:t>
            </w:r>
          </w:p>
          <w:p w14:paraId="5910209A" w14:textId="77777777" w:rsidR="00E546F5" w:rsidRDefault="00951CE2">
            <w:pPr>
              <w:pStyle w:val="Tier6"/>
            </w:pPr>
            <w:r>
              <w:t>-</w:t>
            </w:r>
            <w:r>
              <w:tab/>
              <w:t>-</w:t>
            </w:r>
            <w:r>
              <w:tab/>
              <w:t>-</w:t>
            </w:r>
            <w:r>
              <w:tab/>
              <w:t>-</w:t>
            </w:r>
            <w:r>
              <w:tab/>
              <w:t>-</w:t>
            </w:r>
            <w:r>
              <w:tab/>
              <w:t>Zinc acetylacetonate (CAS RN 14024-63-6)</w:t>
            </w:r>
          </w:p>
          <w:p w14:paraId="5910209B"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209C" w14:textId="77777777" w:rsidR="00E546F5" w:rsidRDefault="00951CE2">
            <w:pPr>
              <w:pStyle w:val="Tier6Bullet"/>
            </w:pPr>
            <w:r>
              <w:tab/>
            </w:r>
            <w:r>
              <w:tab/>
            </w:r>
            <w:r>
              <w:tab/>
            </w:r>
            <w:r>
              <w:tab/>
            </w:r>
            <w:r>
              <w:tab/>
              <w:t>-</w:t>
            </w:r>
            <w:r>
              <w:tab/>
              <w:t>for fitting to or equipping such ships, boats or other vessels;</w:t>
            </w:r>
          </w:p>
          <w:p w14:paraId="5910209D"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209E" w14:textId="77777777" w:rsidR="00E546F5" w:rsidRDefault="00951CE2">
            <w:pPr>
              <w:pStyle w:val="Tier6Bullet"/>
            </w:pPr>
            <w:r>
              <w:tab/>
            </w:r>
            <w:r>
              <w:tab/>
            </w:r>
            <w:r>
              <w:tab/>
            </w:r>
            <w:r>
              <w:tab/>
            </w:r>
            <w:r>
              <w:tab/>
              <w:t>-</w:t>
            </w:r>
            <w:r>
              <w:tab/>
              <w:t>for equipping the above platforms;</w:t>
            </w:r>
          </w:p>
          <w:p w14:paraId="5910209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A0" w14:textId="77777777" w:rsidR="00E546F5" w:rsidRDefault="00951CE2">
            <w:pPr>
              <w:pStyle w:val="NormalinTable"/>
            </w:pPr>
            <w:r>
              <w:t>0.0%</w:t>
            </w:r>
          </w:p>
        </w:tc>
      </w:tr>
      <w:tr w:rsidR="00E546F5" w14:paraId="591020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A2" w14:textId="77777777" w:rsidR="00E546F5" w:rsidRDefault="00951CE2">
            <w:pPr>
              <w:pStyle w:val="NormalinTable"/>
            </w:pPr>
            <w:r>
              <w:t>2914199090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A3" w14:textId="77777777" w:rsidR="00E546F5" w:rsidRDefault="00951CE2">
            <w:pPr>
              <w:pStyle w:val="Tier1"/>
            </w:pPr>
            <w:r>
              <w:t>VI. KETONE-FUNCTION COMPOUNDS AND QUINONE-FUNCTI</w:t>
            </w:r>
            <w:r>
              <w:t>ON COMPOUNDS</w:t>
            </w:r>
          </w:p>
          <w:p w14:paraId="591020A4" w14:textId="77777777" w:rsidR="00E546F5" w:rsidRDefault="00951CE2">
            <w:pPr>
              <w:pStyle w:val="Tier2"/>
            </w:pPr>
            <w:r>
              <w:t>-</w:t>
            </w:r>
            <w:r>
              <w:tab/>
              <w:t>Ketones and quinones, whether or not with other oxygen function, and their halogenated, sulphonated, nitrated or nitrosated derivatives</w:t>
            </w:r>
          </w:p>
          <w:p w14:paraId="591020A5" w14:textId="77777777" w:rsidR="00E546F5" w:rsidRDefault="00951CE2">
            <w:pPr>
              <w:pStyle w:val="Tier3"/>
            </w:pPr>
            <w:r>
              <w:t>-</w:t>
            </w:r>
            <w:r>
              <w:tab/>
              <w:t>-</w:t>
            </w:r>
            <w:r>
              <w:tab/>
              <w:t>Acyclic ketones without other oxygen function</w:t>
            </w:r>
          </w:p>
          <w:p w14:paraId="591020A6" w14:textId="77777777" w:rsidR="00E546F5" w:rsidRDefault="00951CE2">
            <w:pPr>
              <w:pStyle w:val="Tier4"/>
            </w:pPr>
            <w:r>
              <w:t>-</w:t>
            </w:r>
            <w:r>
              <w:tab/>
              <w:t>-</w:t>
            </w:r>
            <w:r>
              <w:tab/>
              <w:t>-</w:t>
            </w:r>
            <w:r>
              <w:tab/>
              <w:t>Other</w:t>
            </w:r>
          </w:p>
          <w:p w14:paraId="591020A7" w14:textId="77777777" w:rsidR="00E546F5" w:rsidRDefault="00951CE2">
            <w:pPr>
              <w:pStyle w:val="Tier5"/>
            </w:pPr>
            <w:r>
              <w:t>-</w:t>
            </w:r>
            <w:r>
              <w:tab/>
              <w:t>-</w:t>
            </w:r>
            <w:r>
              <w:tab/>
              <w:t>-</w:t>
            </w:r>
            <w:r>
              <w:tab/>
              <w:t>-</w:t>
            </w:r>
            <w:r>
              <w:tab/>
              <w:t>Other</w:t>
            </w:r>
          </w:p>
          <w:p w14:paraId="591020A8" w14:textId="77777777" w:rsidR="00E546F5" w:rsidRDefault="00951CE2">
            <w:pPr>
              <w:pStyle w:val="Tier6"/>
            </w:pPr>
            <w:r>
              <w:t>-</w:t>
            </w:r>
            <w:r>
              <w:tab/>
              <w:t>-</w:t>
            </w:r>
            <w:r>
              <w:tab/>
              <w:t>-</w:t>
            </w:r>
            <w:r>
              <w:tab/>
              <w:t>-</w:t>
            </w:r>
            <w:r>
              <w:tab/>
              <w:t>-</w:t>
            </w:r>
            <w:r>
              <w:tab/>
              <w:t>Other</w:t>
            </w:r>
          </w:p>
          <w:p w14:paraId="591020A9"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20AA" w14:textId="77777777" w:rsidR="00E546F5" w:rsidRDefault="00951CE2">
            <w:pPr>
              <w:pStyle w:val="Tier6Bullet"/>
            </w:pPr>
            <w:r>
              <w:tab/>
            </w:r>
            <w:r>
              <w:tab/>
            </w:r>
            <w:r>
              <w:tab/>
            </w:r>
            <w:r>
              <w:tab/>
            </w:r>
            <w:r>
              <w:tab/>
              <w:t>-</w:t>
            </w:r>
            <w:r>
              <w:tab/>
              <w:t>for fitting to or equipping such ships, boats or other vessels;</w:t>
            </w:r>
          </w:p>
          <w:p w14:paraId="591020AB"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20AC" w14:textId="77777777" w:rsidR="00E546F5" w:rsidRDefault="00951CE2">
            <w:pPr>
              <w:pStyle w:val="Tier6Bullet"/>
            </w:pPr>
            <w:r>
              <w:tab/>
            </w:r>
            <w:r>
              <w:tab/>
            </w:r>
            <w:r>
              <w:tab/>
            </w:r>
            <w:r>
              <w:tab/>
            </w:r>
            <w:r>
              <w:tab/>
              <w:t>-</w:t>
            </w:r>
            <w:r>
              <w:tab/>
              <w:t>for equipping the above platforms;</w:t>
            </w:r>
          </w:p>
          <w:p w14:paraId="591020AD"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AE" w14:textId="77777777" w:rsidR="00E546F5" w:rsidRDefault="00951CE2">
            <w:pPr>
              <w:pStyle w:val="NormalinTable"/>
            </w:pPr>
            <w:r>
              <w:t>0.0%</w:t>
            </w:r>
          </w:p>
        </w:tc>
      </w:tr>
      <w:tr w:rsidR="00E546F5" w14:paraId="591020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B0" w14:textId="77777777" w:rsidR="00E546F5" w:rsidRDefault="00951CE2">
            <w:pPr>
              <w:pStyle w:val="NormalinTable"/>
            </w:pPr>
            <w:r>
              <w:t>2914220000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B1" w14:textId="77777777" w:rsidR="00E546F5" w:rsidRDefault="00951CE2">
            <w:pPr>
              <w:pStyle w:val="Tier1"/>
            </w:pPr>
            <w:r>
              <w:t>VI. KETONE-FUNCTION COMPOUNDS AND QUINONE-FUNCTION COMPOUNDS</w:t>
            </w:r>
          </w:p>
          <w:p w14:paraId="591020B2" w14:textId="77777777" w:rsidR="00E546F5" w:rsidRDefault="00951CE2">
            <w:pPr>
              <w:pStyle w:val="Tier2"/>
            </w:pPr>
            <w:r>
              <w:t>-</w:t>
            </w:r>
            <w:r>
              <w:tab/>
              <w:t xml:space="preserve">Ketones and quinones, whether or not with other oxygen function, and their halogenated, sulphonated, nitrated or </w:t>
            </w:r>
            <w:r>
              <w:t>nitrosated derivatives</w:t>
            </w:r>
          </w:p>
          <w:p w14:paraId="591020B3" w14:textId="77777777" w:rsidR="00E546F5" w:rsidRDefault="00951CE2">
            <w:pPr>
              <w:pStyle w:val="Tier3"/>
            </w:pPr>
            <w:r>
              <w:t>-</w:t>
            </w:r>
            <w:r>
              <w:tab/>
              <w:t>-</w:t>
            </w:r>
            <w:r>
              <w:tab/>
              <w:t>Cyclanic, cyclenic or cycloterpenic ketones without other oxygen function</w:t>
            </w:r>
          </w:p>
          <w:p w14:paraId="591020B4" w14:textId="77777777" w:rsidR="00E546F5" w:rsidRDefault="00951CE2">
            <w:pPr>
              <w:pStyle w:val="Tier4"/>
            </w:pPr>
            <w:r>
              <w:t>-</w:t>
            </w:r>
            <w:r>
              <w:tab/>
              <w:t>-</w:t>
            </w:r>
            <w:r>
              <w:tab/>
              <w:t>-</w:t>
            </w:r>
            <w:r>
              <w:tab/>
              <w:t>Cyclohexanone and methylcyclohexanones</w:t>
            </w:r>
          </w:p>
          <w:p w14:paraId="591020B5" w14:textId="77777777" w:rsidR="00E546F5" w:rsidRDefault="00951CE2">
            <w:pPr>
              <w:pStyle w:val="Tier4Bullet"/>
            </w:pPr>
            <w:r>
              <w:tab/>
            </w:r>
            <w:r>
              <w:tab/>
            </w:r>
            <w:r>
              <w:tab/>
              <w:t>-</w:t>
            </w:r>
            <w:r>
              <w:tab/>
              <w:t>for incorporation in ships, boats or other vessels listed in Table 1, for the purposes of their construct</w:t>
            </w:r>
            <w:r>
              <w:t>ion, repair, maintenance or conversion;</w:t>
            </w:r>
          </w:p>
          <w:p w14:paraId="591020B6" w14:textId="77777777" w:rsidR="00E546F5" w:rsidRDefault="00951CE2">
            <w:pPr>
              <w:pStyle w:val="Tier4Bullet"/>
            </w:pPr>
            <w:r>
              <w:tab/>
            </w:r>
            <w:r>
              <w:tab/>
            </w:r>
            <w:r>
              <w:tab/>
              <w:t>-</w:t>
            </w:r>
            <w:r>
              <w:tab/>
              <w:t>for fitting to or equipping such ships, boats or other vessels;</w:t>
            </w:r>
          </w:p>
          <w:p w14:paraId="591020B7" w14:textId="77777777" w:rsidR="00E546F5" w:rsidRDefault="00951CE2">
            <w:pPr>
              <w:pStyle w:val="Tier4Bullet"/>
            </w:pP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20B8" w14:textId="77777777" w:rsidR="00E546F5" w:rsidRDefault="00951CE2">
            <w:pPr>
              <w:pStyle w:val="Tier4Bullet"/>
            </w:pPr>
            <w:r>
              <w:tab/>
            </w:r>
            <w:r>
              <w:tab/>
            </w:r>
            <w:r>
              <w:tab/>
              <w:t>-</w:t>
            </w:r>
            <w:r>
              <w:tab/>
              <w:t>for equipping the above platforms;</w:t>
            </w:r>
          </w:p>
          <w:p w14:paraId="591020B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BA" w14:textId="77777777" w:rsidR="00E546F5" w:rsidRDefault="00951CE2">
            <w:pPr>
              <w:pStyle w:val="NormalinTable"/>
            </w:pPr>
            <w:r>
              <w:t>0.0%</w:t>
            </w:r>
          </w:p>
        </w:tc>
      </w:tr>
      <w:tr w:rsidR="00E546F5" w14:paraId="591020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BC" w14:textId="77777777" w:rsidR="00E546F5" w:rsidRDefault="00951CE2">
            <w:pPr>
              <w:pStyle w:val="NormalinTable"/>
            </w:pPr>
            <w:r>
              <w:t>2914230000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BD" w14:textId="77777777" w:rsidR="00E546F5" w:rsidRDefault="00951CE2">
            <w:pPr>
              <w:pStyle w:val="Tier1"/>
            </w:pPr>
            <w:r>
              <w:t xml:space="preserve">VI. KETONE-FUNCTION COMPOUNDS AND </w:t>
            </w:r>
            <w:r>
              <w:t>QUINONE-FUNCTION COMPOUNDS</w:t>
            </w:r>
          </w:p>
          <w:p w14:paraId="591020BE" w14:textId="77777777" w:rsidR="00E546F5" w:rsidRDefault="00951CE2">
            <w:pPr>
              <w:pStyle w:val="Tier2"/>
            </w:pPr>
            <w:r>
              <w:t>-</w:t>
            </w:r>
            <w:r>
              <w:tab/>
              <w:t>Ketones and quinones, whether or not with other oxygen function, and their halogenated, sulphonated, nitrated or nitrosated derivatives</w:t>
            </w:r>
          </w:p>
          <w:p w14:paraId="591020BF" w14:textId="77777777" w:rsidR="00E546F5" w:rsidRDefault="00951CE2">
            <w:pPr>
              <w:pStyle w:val="Tier3"/>
            </w:pPr>
            <w:r>
              <w:t>-</w:t>
            </w:r>
            <w:r>
              <w:tab/>
              <w:t>-</w:t>
            </w:r>
            <w:r>
              <w:tab/>
              <w:t>Cyclanic, cyclenic or cycloterpenic ketones without other oxygen function</w:t>
            </w:r>
          </w:p>
          <w:p w14:paraId="591020C0" w14:textId="77777777" w:rsidR="00E546F5" w:rsidRDefault="00951CE2">
            <w:pPr>
              <w:pStyle w:val="Tier4"/>
            </w:pPr>
            <w:r>
              <w:t>-</w:t>
            </w:r>
            <w:r>
              <w:tab/>
              <w:t>-</w:t>
            </w:r>
            <w:r>
              <w:tab/>
              <w:t>-</w:t>
            </w:r>
            <w:r>
              <w:tab/>
              <w:t>Ionones</w:t>
            </w:r>
            <w:r>
              <w:t xml:space="preserve"> and methylionones</w:t>
            </w:r>
          </w:p>
          <w:p w14:paraId="591020C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0C2" w14:textId="77777777" w:rsidR="00E546F5" w:rsidRDefault="00951CE2">
            <w:pPr>
              <w:pStyle w:val="Tier4Bullet"/>
            </w:pPr>
            <w:r>
              <w:tab/>
            </w:r>
            <w:r>
              <w:tab/>
            </w:r>
            <w:r>
              <w:tab/>
              <w:t>-</w:t>
            </w:r>
            <w:r>
              <w:tab/>
              <w:t>for fitting to or equipping such ships, boats or other vessels;</w:t>
            </w:r>
          </w:p>
          <w:p w14:paraId="591020C3"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20C4" w14:textId="77777777" w:rsidR="00E546F5" w:rsidRDefault="00951CE2">
            <w:pPr>
              <w:pStyle w:val="Tier4Bullet"/>
            </w:pPr>
            <w:r>
              <w:tab/>
            </w:r>
            <w:r>
              <w:tab/>
            </w:r>
            <w:r>
              <w:tab/>
              <w:t>-</w:t>
            </w:r>
            <w:r>
              <w:tab/>
              <w:t>for equipping the above platf</w:t>
            </w:r>
            <w:r>
              <w:t>orms;</w:t>
            </w:r>
          </w:p>
          <w:p w14:paraId="591020C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C6" w14:textId="77777777" w:rsidR="00E546F5" w:rsidRDefault="00951CE2">
            <w:pPr>
              <w:pStyle w:val="NormalinTable"/>
            </w:pPr>
            <w:r>
              <w:t>0.0%</w:t>
            </w:r>
          </w:p>
        </w:tc>
      </w:tr>
      <w:tr w:rsidR="00E546F5" w14:paraId="591020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C8" w14:textId="77777777" w:rsidR="00E546F5" w:rsidRDefault="00951CE2">
            <w:pPr>
              <w:pStyle w:val="NormalinTable"/>
            </w:pPr>
            <w:r>
              <w:t>2914290000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C9" w14:textId="77777777" w:rsidR="00E546F5" w:rsidRDefault="00951CE2">
            <w:pPr>
              <w:pStyle w:val="Tier1"/>
            </w:pPr>
            <w:r>
              <w:t>VI. KETONE-FUNCTION COMPOUNDS AND QUINONE-FUNCTION COMPOUNDS</w:t>
            </w:r>
          </w:p>
          <w:p w14:paraId="591020CA" w14:textId="77777777" w:rsidR="00E546F5" w:rsidRDefault="00951CE2">
            <w:pPr>
              <w:pStyle w:val="Tier2"/>
            </w:pPr>
            <w:r>
              <w:t>-</w:t>
            </w:r>
            <w:r>
              <w:tab/>
              <w:t>Ketones and quinones, whether or not with other oxygen function, and their halogenated, sulphonate</w:t>
            </w:r>
            <w:r>
              <w:t>d, nitrated or nitrosated derivatives</w:t>
            </w:r>
          </w:p>
          <w:p w14:paraId="591020CB" w14:textId="77777777" w:rsidR="00E546F5" w:rsidRDefault="00951CE2">
            <w:pPr>
              <w:pStyle w:val="Tier3"/>
            </w:pPr>
            <w:r>
              <w:t>-</w:t>
            </w:r>
            <w:r>
              <w:tab/>
              <w:t>-</w:t>
            </w:r>
            <w:r>
              <w:tab/>
              <w:t>Cyclanic, cyclenic or cycloterpenic ketones without other oxygen function</w:t>
            </w:r>
          </w:p>
          <w:p w14:paraId="591020CC" w14:textId="77777777" w:rsidR="00E546F5" w:rsidRDefault="00951CE2">
            <w:pPr>
              <w:pStyle w:val="Tier4"/>
            </w:pPr>
            <w:r>
              <w:t>-</w:t>
            </w:r>
            <w:r>
              <w:tab/>
              <w:t>-</w:t>
            </w:r>
            <w:r>
              <w:tab/>
              <w:t>-</w:t>
            </w:r>
            <w:r>
              <w:tab/>
              <w:t>Other</w:t>
            </w:r>
          </w:p>
          <w:p w14:paraId="591020CD"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20CE" w14:textId="77777777" w:rsidR="00E546F5" w:rsidRDefault="00951CE2">
            <w:pPr>
              <w:pStyle w:val="Tier4Bullet"/>
            </w:pPr>
            <w:r>
              <w:tab/>
            </w:r>
            <w:r>
              <w:tab/>
            </w:r>
            <w:r>
              <w:tab/>
              <w:t>-</w:t>
            </w:r>
            <w:r>
              <w:tab/>
              <w:t>for fitting to or equipping such ships, boats or other vessels;</w:t>
            </w:r>
          </w:p>
          <w:p w14:paraId="591020C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20D0" w14:textId="77777777" w:rsidR="00E546F5" w:rsidRDefault="00951CE2">
            <w:pPr>
              <w:pStyle w:val="Tier4Bullet"/>
            </w:pPr>
            <w:r>
              <w:tab/>
            </w:r>
            <w:r>
              <w:tab/>
            </w:r>
            <w:r>
              <w:tab/>
              <w:t>-</w:t>
            </w:r>
            <w:r>
              <w:tab/>
              <w:t>for equipping the above platforms;</w:t>
            </w:r>
          </w:p>
          <w:p w14:paraId="591020D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D2" w14:textId="77777777" w:rsidR="00E546F5" w:rsidRDefault="00951CE2">
            <w:pPr>
              <w:pStyle w:val="NormalinTable"/>
            </w:pPr>
            <w:r>
              <w:t>0.0%</w:t>
            </w:r>
          </w:p>
        </w:tc>
      </w:tr>
      <w:tr w:rsidR="00E546F5" w14:paraId="591020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D4" w14:textId="77777777" w:rsidR="00E546F5" w:rsidRDefault="00951CE2">
            <w:pPr>
              <w:pStyle w:val="NormalinTable"/>
            </w:pPr>
            <w:r>
              <w:t>2914390000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D5" w14:textId="77777777" w:rsidR="00E546F5" w:rsidRDefault="00951CE2">
            <w:pPr>
              <w:pStyle w:val="Tier1"/>
            </w:pPr>
            <w:r>
              <w:t xml:space="preserve">VI. KETONE-FUNCTION COMPOUNDS AND </w:t>
            </w:r>
            <w:r>
              <w:t>QUINONE-FUNCTION COMPOUNDS</w:t>
            </w:r>
          </w:p>
          <w:p w14:paraId="591020D6" w14:textId="77777777" w:rsidR="00E546F5" w:rsidRDefault="00951CE2">
            <w:pPr>
              <w:pStyle w:val="Tier2"/>
            </w:pPr>
            <w:r>
              <w:t>-</w:t>
            </w:r>
            <w:r>
              <w:tab/>
              <w:t>Ketones and quinones, whether or not with other oxygen function, and their halogenated, sulphonated, nitrated or nitrosated derivatives</w:t>
            </w:r>
          </w:p>
          <w:p w14:paraId="591020D7" w14:textId="77777777" w:rsidR="00E546F5" w:rsidRDefault="00951CE2">
            <w:pPr>
              <w:pStyle w:val="Tier3"/>
            </w:pPr>
            <w:r>
              <w:t>-</w:t>
            </w:r>
            <w:r>
              <w:tab/>
              <w:t>-</w:t>
            </w:r>
            <w:r>
              <w:tab/>
              <w:t>Aromatic ketones without other oxygen function</w:t>
            </w:r>
          </w:p>
          <w:p w14:paraId="591020D8" w14:textId="77777777" w:rsidR="00E546F5" w:rsidRDefault="00951CE2">
            <w:pPr>
              <w:pStyle w:val="Tier4"/>
            </w:pPr>
            <w:r>
              <w:t>-</w:t>
            </w:r>
            <w:r>
              <w:tab/>
              <w:t>-</w:t>
            </w:r>
            <w:r>
              <w:tab/>
              <w:t>-</w:t>
            </w:r>
            <w:r>
              <w:tab/>
              <w:t>Other</w:t>
            </w:r>
          </w:p>
          <w:p w14:paraId="591020D9" w14:textId="77777777" w:rsidR="00E546F5" w:rsidRDefault="00951CE2">
            <w:pPr>
              <w:pStyle w:val="Tier4Bullet"/>
            </w:pPr>
            <w:r>
              <w:tab/>
            </w:r>
            <w:r>
              <w:tab/>
            </w:r>
            <w:r>
              <w:tab/>
              <w:t>-</w:t>
            </w:r>
            <w:r>
              <w:tab/>
              <w:t>for incorporation in sh</w:t>
            </w:r>
            <w:r>
              <w:t>ips, boats or other vessels listed in Table 1, for the purposes of their construction, repair, maintenance or conversion;</w:t>
            </w:r>
          </w:p>
          <w:p w14:paraId="591020DA" w14:textId="77777777" w:rsidR="00E546F5" w:rsidRDefault="00951CE2">
            <w:pPr>
              <w:pStyle w:val="Tier4Bullet"/>
            </w:pPr>
            <w:r>
              <w:tab/>
            </w:r>
            <w:r>
              <w:tab/>
            </w:r>
            <w:r>
              <w:tab/>
              <w:t>-</w:t>
            </w:r>
            <w:r>
              <w:tab/>
              <w:t>for fitting to or equipping such ships, boats or other vessels;</w:t>
            </w:r>
          </w:p>
          <w:p w14:paraId="591020DB" w14:textId="77777777" w:rsidR="00E546F5" w:rsidRDefault="00951CE2">
            <w:pPr>
              <w:pStyle w:val="Tier4Bullet"/>
            </w:pPr>
            <w:r>
              <w:tab/>
            </w: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20DC" w14:textId="77777777" w:rsidR="00E546F5" w:rsidRDefault="00951CE2">
            <w:pPr>
              <w:pStyle w:val="Tier4Bullet"/>
            </w:pPr>
            <w:r>
              <w:tab/>
            </w:r>
            <w:r>
              <w:tab/>
            </w:r>
            <w:r>
              <w:tab/>
              <w:t>-</w:t>
            </w:r>
            <w:r>
              <w:tab/>
              <w:t>for equipping the above platforms;</w:t>
            </w:r>
          </w:p>
          <w:p w14:paraId="591020DD" w14:textId="77777777" w:rsidR="00E546F5" w:rsidRDefault="00951CE2">
            <w:pPr>
              <w:pStyle w:val="Tier4Bullet"/>
            </w:pPr>
            <w:r>
              <w:tab/>
            </w:r>
            <w:r>
              <w:tab/>
            </w:r>
            <w:r>
              <w:tab/>
              <w:t>-</w:t>
            </w:r>
            <w:r>
              <w:tab/>
              <w:t>for linking these drilling or production plat</w:t>
            </w:r>
            <w:r>
              <w: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DE" w14:textId="77777777" w:rsidR="00E546F5" w:rsidRDefault="00951CE2">
            <w:pPr>
              <w:pStyle w:val="NormalinTable"/>
            </w:pPr>
            <w:r>
              <w:t>0.0%</w:t>
            </w:r>
          </w:p>
        </w:tc>
      </w:tr>
      <w:tr w:rsidR="00E546F5" w14:paraId="591020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E0" w14:textId="77777777" w:rsidR="00E546F5" w:rsidRDefault="00951CE2">
            <w:pPr>
              <w:pStyle w:val="NormalinTable"/>
            </w:pPr>
            <w:r>
              <w:t>2914400000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E1" w14:textId="77777777" w:rsidR="00E546F5" w:rsidRDefault="00951CE2">
            <w:pPr>
              <w:pStyle w:val="Tier1"/>
            </w:pPr>
            <w:r>
              <w:t>VI. KETONE-FUNCTION COMPOUNDS AND QUINONE-FUNCTION COMPOUNDS</w:t>
            </w:r>
          </w:p>
          <w:p w14:paraId="591020E2" w14:textId="77777777" w:rsidR="00E546F5" w:rsidRDefault="00951CE2">
            <w:pPr>
              <w:pStyle w:val="Tier2"/>
            </w:pPr>
            <w:r>
              <w:t>-</w:t>
            </w:r>
            <w:r>
              <w:tab/>
              <w:t>Ketones and quinones, whether or not with other oxygen function, and their halogenated, sulphonated, nitrated or nitrosated derivatives</w:t>
            </w:r>
          </w:p>
          <w:p w14:paraId="591020E3" w14:textId="77777777" w:rsidR="00E546F5" w:rsidRDefault="00951CE2">
            <w:pPr>
              <w:pStyle w:val="Tier3"/>
            </w:pPr>
            <w:r>
              <w:t>-</w:t>
            </w:r>
            <w:r>
              <w:tab/>
              <w:t>-</w:t>
            </w:r>
            <w:r>
              <w:tab/>
            </w:r>
            <w:r>
              <w:t>Ketone-alcohols and ketone-aldehydes</w:t>
            </w:r>
          </w:p>
          <w:p w14:paraId="591020E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0E5" w14:textId="77777777" w:rsidR="00E546F5" w:rsidRDefault="00951CE2">
            <w:pPr>
              <w:pStyle w:val="Tier3Bullet"/>
            </w:pPr>
            <w:r>
              <w:tab/>
            </w:r>
            <w:r>
              <w:tab/>
              <w:t>-</w:t>
            </w:r>
            <w:r>
              <w:tab/>
              <w:t>for fitting to or equipping such ships, boats or other vessels;</w:t>
            </w:r>
          </w:p>
          <w:p w14:paraId="591020E6" w14:textId="77777777" w:rsidR="00E546F5" w:rsidRDefault="00951CE2">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20E7" w14:textId="77777777" w:rsidR="00E546F5" w:rsidRDefault="00951CE2">
            <w:pPr>
              <w:pStyle w:val="Tier3Bullet"/>
            </w:pPr>
            <w:r>
              <w:tab/>
            </w:r>
            <w:r>
              <w:tab/>
              <w:t>-</w:t>
            </w:r>
            <w:r>
              <w:tab/>
              <w:t xml:space="preserve">for equipping the above </w:t>
            </w:r>
            <w:r>
              <w:t>platforms;</w:t>
            </w:r>
          </w:p>
          <w:p w14:paraId="591020E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E9" w14:textId="77777777" w:rsidR="00E546F5" w:rsidRDefault="00951CE2">
            <w:pPr>
              <w:pStyle w:val="NormalinTable"/>
            </w:pPr>
            <w:r>
              <w:t>0.0%</w:t>
            </w:r>
          </w:p>
        </w:tc>
      </w:tr>
      <w:tr w:rsidR="00E546F5" w14:paraId="591020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EB" w14:textId="77777777" w:rsidR="00E546F5" w:rsidRDefault="00951CE2">
            <w:pPr>
              <w:pStyle w:val="NormalinTable"/>
            </w:pPr>
            <w:r>
              <w:t>2914500000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EC" w14:textId="77777777" w:rsidR="00E546F5" w:rsidRDefault="00951CE2">
            <w:pPr>
              <w:pStyle w:val="Tier1"/>
            </w:pPr>
            <w:r>
              <w:t>VI. KETONE-FUNCTION COMPOUNDS AND QUINONE-FUNCTION COMPOUNDS</w:t>
            </w:r>
          </w:p>
          <w:p w14:paraId="591020ED" w14:textId="77777777" w:rsidR="00E546F5" w:rsidRDefault="00951CE2">
            <w:pPr>
              <w:pStyle w:val="Tier2"/>
            </w:pPr>
            <w:r>
              <w:t>-</w:t>
            </w:r>
            <w:r>
              <w:tab/>
              <w:t xml:space="preserve">Ketones and quinones, whether or not with other oxygen function, and their </w:t>
            </w:r>
            <w:r>
              <w:t>halogenated, sulphonated, nitrated or nitrosated derivatives</w:t>
            </w:r>
          </w:p>
          <w:p w14:paraId="591020EE" w14:textId="77777777" w:rsidR="00E546F5" w:rsidRDefault="00951CE2">
            <w:pPr>
              <w:pStyle w:val="Tier3"/>
            </w:pPr>
            <w:r>
              <w:t>-</w:t>
            </w:r>
            <w:r>
              <w:tab/>
              <w:t>-</w:t>
            </w:r>
            <w:r>
              <w:tab/>
              <w:t>Ketone-phenols and ketones with other oxygen function</w:t>
            </w:r>
          </w:p>
          <w:p w14:paraId="591020EF"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20F0" w14:textId="77777777" w:rsidR="00E546F5" w:rsidRDefault="00951CE2">
            <w:pPr>
              <w:pStyle w:val="Tier3Bullet"/>
            </w:pPr>
            <w:r>
              <w:tab/>
            </w:r>
            <w:r>
              <w:tab/>
              <w:t>-</w:t>
            </w:r>
            <w:r>
              <w:tab/>
              <w:t>for fitting to or equipping such ships, boats or other vessels;</w:t>
            </w:r>
          </w:p>
          <w:p w14:paraId="591020F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20F2" w14:textId="77777777" w:rsidR="00E546F5" w:rsidRDefault="00951CE2">
            <w:pPr>
              <w:pStyle w:val="Tier3Bullet"/>
            </w:pPr>
            <w:r>
              <w:tab/>
            </w:r>
            <w:r>
              <w:tab/>
              <w:t>-</w:t>
            </w:r>
            <w:r>
              <w:tab/>
              <w:t>for equipping the above platforms;</w:t>
            </w:r>
          </w:p>
          <w:p w14:paraId="591020F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0F4" w14:textId="77777777" w:rsidR="00E546F5" w:rsidRDefault="00951CE2">
            <w:pPr>
              <w:pStyle w:val="NormalinTable"/>
            </w:pPr>
            <w:r>
              <w:t>0.0%</w:t>
            </w:r>
          </w:p>
        </w:tc>
      </w:tr>
      <w:tr w:rsidR="00E546F5" w14:paraId="591021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0F6" w14:textId="77777777" w:rsidR="00E546F5" w:rsidRDefault="00951CE2">
            <w:pPr>
              <w:pStyle w:val="NormalinTable"/>
            </w:pPr>
            <w:r>
              <w:t>2914610000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0F7" w14:textId="77777777" w:rsidR="00E546F5" w:rsidRDefault="00951CE2">
            <w:pPr>
              <w:pStyle w:val="Tier1"/>
            </w:pPr>
            <w:r>
              <w:t>VI. KETONE-FUNCTION COMPOUNDS AND QUINONE-FUNCTION COMPOUNDS</w:t>
            </w:r>
          </w:p>
          <w:p w14:paraId="591020F8" w14:textId="77777777" w:rsidR="00E546F5" w:rsidRDefault="00951CE2">
            <w:pPr>
              <w:pStyle w:val="Tier2"/>
            </w:pPr>
            <w:r>
              <w:t>-</w:t>
            </w:r>
            <w:r>
              <w:tab/>
            </w:r>
            <w:r>
              <w:t>Ketones and quinones, whether or not with other oxygen function, and their halogenated, sulphonated, nitrated or nitrosated derivatives</w:t>
            </w:r>
          </w:p>
          <w:p w14:paraId="591020F9" w14:textId="77777777" w:rsidR="00E546F5" w:rsidRDefault="00951CE2">
            <w:pPr>
              <w:pStyle w:val="Tier3"/>
            </w:pPr>
            <w:r>
              <w:t>-</w:t>
            </w:r>
            <w:r>
              <w:tab/>
              <w:t>-</w:t>
            </w:r>
            <w:r>
              <w:tab/>
              <w:t>Quinones</w:t>
            </w:r>
          </w:p>
          <w:p w14:paraId="591020FA" w14:textId="77777777" w:rsidR="00E546F5" w:rsidRDefault="00951CE2">
            <w:pPr>
              <w:pStyle w:val="Tier4"/>
            </w:pPr>
            <w:r>
              <w:t>-</w:t>
            </w:r>
            <w:r>
              <w:tab/>
              <w:t>-</w:t>
            </w:r>
            <w:r>
              <w:tab/>
              <w:t>-</w:t>
            </w:r>
            <w:r>
              <w:tab/>
              <w:t>Anthraquinone</w:t>
            </w:r>
          </w:p>
          <w:p w14:paraId="591020FB"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20FC" w14:textId="77777777" w:rsidR="00E546F5" w:rsidRDefault="00951CE2">
            <w:pPr>
              <w:pStyle w:val="Tier4Bullet"/>
            </w:pPr>
            <w:r>
              <w:tab/>
            </w:r>
            <w:r>
              <w:tab/>
            </w:r>
            <w:r>
              <w:tab/>
              <w:t>-</w:t>
            </w:r>
            <w:r>
              <w:tab/>
              <w:t>for fitting to or equipping such ships, boats or other vessels;</w:t>
            </w:r>
          </w:p>
          <w:p w14:paraId="591020FD"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20FE" w14:textId="77777777" w:rsidR="00E546F5" w:rsidRDefault="00951CE2">
            <w:pPr>
              <w:pStyle w:val="Tier4Bullet"/>
            </w:pPr>
            <w:r>
              <w:tab/>
            </w:r>
            <w:r>
              <w:tab/>
            </w:r>
            <w:r>
              <w:tab/>
              <w:t>-</w:t>
            </w:r>
            <w:r>
              <w:tab/>
              <w:t>for equipping the above platforms;</w:t>
            </w:r>
          </w:p>
          <w:p w14:paraId="591020F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00" w14:textId="77777777" w:rsidR="00E546F5" w:rsidRDefault="00951CE2">
            <w:pPr>
              <w:pStyle w:val="NormalinTable"/>
            </w:pPr>
            <w:r>
              <w:t>0.0%</w:t>
            </w:r>
          </w:p>
        </w:tc>
      </w:tr>
      <w:tr w:rsidR="00E546F5" w14:paraId="591021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02" w14:textId="77777777" w:rsidR="00E546F5" w:rsidRDefault="00951CE2">
            <w:pPr>
              <w:pStyle w:val="NormalinTable"/>
            </w:pPr>
            <w:r>
              <w:t>2914620000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03" w14:textId="77777777" w:rsidR="00E546F5" w:rsidRDefault="00951CE2">
            <w:pPr>
              <w:pStyle w:val="Tier1"/>
            </w:pPr>
            <w:r>
              <w:t>VI. KETONE-FUNCT</w:t>
            </w:r>
            <w:r>
              <w:t>ION COMPOUNDS AND QUINONE-FUNCTION COMPOUNDS</w:t>
            </w:r>
          </w:p>
          <w:p w14:paraId="59102104" w14:textId="77777777" w:rsidR="00E546F5" w:rsidRDefault="00951CE2">
            <w:pPr>
              <w:pStyle w:val="Tier2"/>
            </w:pPr>
            <w:r>
              <w:t>-</w:t>
            </w:r>
            <w:r>
              <w:tab/>
              <w:t>Ketones and quinones, whether or not with other oxygen function, and their halogenated, sulphonated, nitrated or nitrosated derivatives</w:t>
            </w:r>
          </w:p>
          <w:p w14:paraId="59102105" w14:textId="77777777" w:rsidR="00E546F5" w:rsidRDefault="00951CE2">
            <w:pPr>
              <w:pStyle w:val="Tier3"/>
            </w:pPr>
            <w:r>
              <w:t>-</w:t>
            </w:r>
            <w:r>
              <w:tab/>
              <w:t>-</w:t>
            </w:r>
            <w:r>
              <w:tab/>
              <w:t>Quinones</w:t>
            </w:r>
          </w:p>
          <w:p w14:paraId="59102106" w14:textId="77777777" w:rsidR="00E546F5" w:rsidRDefault="00951CE2">
            <w:pPr>
              <w:pStyle w:val="Tier4"/>
            </w:pPr>
            <w:r>
              <w:t>-</w:t>
            </w:r>
            <w:r>
              <w:tab/>
              <w:t>-</w:t>
            </w:r>
            <w:r>
              <w:tab/>
              <w:t>-</w:t>
            </w:r>
            <w:r>
              <w:tab/>
              <w:t>Coenzyme Q10 (ubidecarenone (INN))</w:t>
            </w:r>
          </w:p>
          <w:p w14:paraId="59102107"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2108" w14:textId="77777777" w:rsidR="00E546F5" w:rsidRDefault="00951CE2">
            <w:pPr>
              <w:pStyle w:val="Tier4Bullet"/>
            </w:pPr>
            <w:r>
              <w:tab/>
            </w:r>
            <w:r>
              <w:tab/>
            </w:r>
            <w:r>
              <w:tab/>
              <w:t>-</w:t>
            </w:r>
            <w:r>
              <w:tab/>
              <w:t>for fitting to or equipping such ships, boats or other vessels;</w:t>
            </w:r>
          </w:p>
          <w:p w14:paraId="59102109"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210A" w14:textId="77777777" w:rsidR="00E546F5" w:rsidRDefault="00951CE2">
            <w:pPr>
              <w:pStyle w:val="Tier4Bullet"/>
            </w:pPr>
            <w:r>
              <w:tab/>
            </w:r>
            <w:r>
              <w:tab/>
            </w:r>
            <w:r>
              <w:tab/>
              <w:t>-</w:t>
            </w:r>
            <w:r>
              <w:tab/>
              <w:t>for equipping the above platforms;</w:t>
            </w:r>
          </w:p>
          <w:p w14:paraId="5910210B"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0C" w14:textId="77777777" w:rsidR="00E546F5" w:rsidRDefault="00951CE2">
            <w:pPr>
              <w:pStyle w:val="NormalinTable"/>
            </w:pPr>
            <w:r>
              <w:t>0.0%</w:t>
            </w:r>
          </w:p>
        </w:tc>
      </w:tr>
      <w:tr w:rsidR="00E546F5" w14:paraId="591021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0E" w14:textId="77777777" w:rsidR="00E546F5" w:rsidRDefault="00951CE2">
            <w:pPr>
              <w:pStyle w:val="NormalinTable"/>
            </w:pPr>
            <w:r>
              <w:t>2914690000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0F" w14:textId="77777777" w:rsidR="00E546F5" w:rsidRDefault="00951CE2">
            <w:pPr>
              <w:pStyle w:val="Tier1"/>
            </w:pPr>
            <w:r>
              <w:t>VI. KETONE-FUNCTION COMPOUNDS AND QUINONE-FUNCTION COMPOUNDS</w:t>
            </w:r>
          </w:p>
          <w:p w14:paraId="59102110" w14:textId="77777777" w:rsidR="00E546F5" w:rsidRDefault="00951CE2">
            <w:pPr>
              <w:pStyle w:val="Tier2"/>
            </w:pPr>
            <w:r>
              <w:t>-</w:t>
            </w:r>
            <w:r>
              <w:tab/>
              <w:t xml:space="preserve">Ketones and quinones, whether or not with other oxygen function, and their halogenated, sulphonated, nitrated or nitrosated </w:t>
            </w:r>
            <w:r>
              <w:t>derivatives</w:t>
            </w:r>
          </w:p>
          <w:p w14:paraId="59102111" w14:textId="77777777" w:rsidR="00E546F5" w:rsidRDefault="00951CE2">
            <w:pPr>
              <w:pStyle w:val="Tier3"/>
            </w:pPr>
            <w:r>
              <w:t>-</w:t>
            </w:r>
            <w:r>
              <w:tab/>
              <w:t>-</w:t>
            </w:r>
            <w:r>
              <w:tab/>
              <w:t>Quinones</w:t>
            </w:r>
          </w:p>
          <w:p w14:paraId="59102112" w14:textId="77777777" w:rsidR="00E546F5" w:rsidRDefault="00951CE2">
            <w:pPr>
              <w:pStyle w:val="Tier4"/>
            </w:pPr>
            <w:r>
              <w:t>-</w:t>
            </w:r>
            <w:r>
              <w:tab/>
              <w:t>-</w:t>
            </w:r>
            <w:r>
              <w:tab/>
              <w:t>-</w:t>
            </w:r>
            <w:r>
              <w:tab/>
              <w:t>Other</w:t>
            </w:r>
          </w:p>
          <w:p w14:paraId="5910211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114" w14:textId="77777777" w:rsidR="00E546F5" w:rsidRDefault="00951CE2">
            <w:pPr>
              <w:pStyle w:val="Tier4Bullet"/>
            </w:pPr>
            <w:r>
              <w:tab/>
            </w:r>
            <w:r>
              <w:tab/>
            </w:r>
            <w:r>
              <w:tab/>
              <w:t>-</w:t>
            </w:r>
            <w:r>
              <w:tab/>
              <w:t>for fitting to or equipping such ships, boats or other vessels;</w:t>
            </w:r>
          </w:p>
          <w:p w14:paraId="5910211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116" w14:textId="77777777" w:rsidR="00E546F5" w:rsidRDefault="00951CE2">
            <w:pPr>
              <w:pStyle w:val="Tier4Bullet"/>
            </w:pPr>
            <w:r>
              <w:tab/>
            </w:r>
            <w:r>
              <w:tab/>
            </w:r>
            <w:r>
              <w:tab/>
              <w:t>-</w:t>
            </w:r>
            <w:r>
              <w:tab/>
              <w:t>for equipping the ab</w:t>
            </w:r>
            <w:r>
              <w:t>ove platforms;</w:t>
            </w:r>
          </w:p>
          <w:p w14:paraId="5910211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18" w14:textId="77777777" w:rsidR="00E546F5" w:rsidRDefault="00951CE2">
            <w:pPr>
              <w:pStyle w:val="NormalinTable"/>
            </w:pPr>
            <w:r>
              <w:t>0.0%</w:t>
            </w:r>
          </w:p>
        </w:tc>
      </w:tr>
      <w:tr w:rsidR="00E546F5" w14:paraId="591021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1A" w14:textId="77777777" w:rsidR="00E546F5" w:rsidRDefault="00951CE2">
            <w:pPr>
              <w:pStyle w:val="NormalinTable"/>
            </w:pPr>
            <w:r>
              <w:t>2914710000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1B" w14:textId="77777777" w:rsidR="00E546F5" w:rsidRDefault="00951CE2">
            <w:pPr>
              <w:pStyle w:val="Tier1"/>
            </w:pPr>
            <w:r>
              <w:t>VI. KETONE-FUNCTION COMPOUNDS AND QUINONE-FUNCTION COMPOUNDS</w:t>
            </w:r>
          </w:p>
          <w:p w14:paraId="5910211C" w14:textId="77777777" w:rsidR="00E546F5" w:rsidRDefault="00951CE2">
            <w:pPr>
              <w:pStyle w:val="Tier2"/>
            </w:pPr>
            <w:r>
              <w:t>-</w:t>
            </w:r>
            <w:r>
              <w:tab/>
              <w:t xml:space="preserve">Ketones and quinones, whether or not with other oxygen function, and their </w:t>
            </w:r>
            <w:r>
              <w:t>halogenated, sulphonated, nitrated or nitrosated derivatives</w:t>
            </w:r>
          </w:p>
          <w:p w14:paraId="5910211D" w14:textId="77777777" w:rsidR="00E546F5" w:rsidRDefault="00951CE2">
            <w:pPr>
              <w:pStyle w:val="Tier3"/>
            </w:pPr>
            <w:r>
              <w:t>-</w:t>
            </w:r>
            <w:r>
              <w:tab/>
              <w:t>-</w:t>
            </w:r>
            <w:r>
              <w:tab/>
              <w:t>Halogenated, sulphonated, nitrated or nitrosated derivatives</w:t>
            </w:r>
          </w:p>
          <w:p w14:paraId="5910211E" w14:textId="77777777" w:rsidR="00E546F5" w:rsidRDefault="00951CE2">
            <w:pPr>
              <w:pStyle w:val="Tier4"/>
            </w:pPr>
            <w:r>
              <w:t>-</w:t>
            </w:r>
            <w:r>
              <w:tab/>
              <w:t>-</w:t>
            </w:r>
            <w:r>
              <w:tab/>
              <w:t>-</w:t>
            </w:r>
            <w:r>
              <w:tab/>
              <w:t>Chlordecone (ISO)</w:t>
            </w:r>
          </w:p>
          <w:p w14:paraId="5910211F" w14:textId="77777777" w:rsidR="00E546F5" w:rsidRDefault="00951CE2">
            <w:pPr>
              <w:pStyle w:val="Tier4Bullet"/>
            </w:pPr>
            <w:r>
              <w:tab/>
            </w:r>
            <w:r>
              <w:tab/>
            </w:r>
            <w:r>
              <w:tab/>
              <w:t>-</w:t>
            </w:r>
            <w:r>
              <w:tab/>
              <w:t>for incorporation in ships, boats or other vessels listed in Table 1, for the purposes of their const</w:t>
            </w:r>
            <w:r>
              <w:t>ruction, repair, maintenance or conversion;</w:t>
            </w:r>
          </w:p>
          <w:p w14:paraId="59102120" w14:textId="77777777" w:rsidR="00E546F5" w:rsidRDefault="00951CE2">
            <w:pPr>
              <w:pStyle w:val="Tier4Bullet"/>
            </w:pPr>
            <w:r>
              <w:tab/>
            </w:r>
            <w:r>
              <w:tab/>
            </w:r>
            <w:r>
              <w:tab/>
              <w:t>-</w:t>
            </w:r>
            <w:r>
              <w:tab/>
              <w:t>for fitting to or equipping such ships, boats or other vessels;</w:t>
            </w:r>
          </w:p>
          <w:p w14:paraId="59102121" w14:textId="77777777" w:rsidR="00E546F5" w:rsidRDefault="00951CE2">
            <w:pPr>
              <w:pStyle w:val="Tier4Bullet"/>
            </w:pPr>
            <w:r>
              <w:tab/>
            </w:r>
            <w:r>
              <w:tab/>
            </w:r>
            <w:r>
              <w:tab/>
              <w:t>-</w:t>
            </w:r>
            <w:r>
              <w:tab/>
              <w:t>for incorporation, for the purposes of their construction, repair, maintenance or conversion, in drilling or production platforms listed b</w:t>
            </w:r>
            <w:r>
              <w:t>elow: fixed, of subheading ex 8430 49 or floating or submersible of subheading 8905 20;</w:t>
            </w:r>
          </w:p>
          <w:p w14:paraId="59102122" w14:textId="77777777" w:rsidR="00E546F5" w:rsidRDefault="00951CE2">
            <w:pPr>
              <w:pStyle w:val="Tier4Bullet"/>
            </w:pPr>
            <w:r>
              <w:tab/>
            </w:r>
            <w:r>
              <w:tab/>
            </w:r>
            <w:r>
              <w:tab/>
              <w:t>-</w:t>
            </w:r>
            <w:r>
              <w:tab/>
              <w:t>for equipping the above platforms;</w:t>
            </w:r>
          </w:p>
          <w:p w14:paraId="5910212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24" w14:textId="77777777" w:rsidR="00E546F5" w:rsidRDefault="00951CE2">
            <w:pPr>
              <w:pStyle w:val="NormalinTable"/>
            </w:pPr>
            <w:r>
              <w:t>0.0%</w:t>
            </w:r>
          </w:p>
        </w:tc>
      </w:tr>
      <w:tr w:rsidR="00E546F5" w14:paraId="591021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26" w14:textId="77777777" w:rsidR="00E546F5" w:rsidRDefault="00951CE2">
            <w:pPr>
              <w:pStyle w:val="NormalinTable"/>
            </w:pPr>
            <w:r>
              <w:t>2914790000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27" w14:textId="77777777" w:rsidR="00E546F5" w:rsidRDefault="00951CE2">
            <w:pPr>
              <w:pStyle w:val="Tier1"/>
            </w:pPr>
            <w:r>
              <w:t xml:space="preserve">VI. KETONE-FUNCTION COMPOUNDS AND </w:t>
            </w:r>
            <w:r>
              <w:t>QUINONE-FUNCTION COMPOUNDS</w:t>
            </w:r>
          </w:p>
          <w:p w14:paraId="59102128" w14:textId="77777777" w:rsidR="00E546F5" w:rsidRDefault="00951CE2">
            <w:pPr>
              <w:pStyle w:val="Tier2"/>
            </w:pPr>
            <w:r>
              <w:t>-</w:t>
            </w:r>
            <w:r>
              <w:tab/>
              <w:t>Ketones and quinones, whether or not with other oxygen function, and their halogenated, sulphonated, nitrated or nitrosated derivatives</w:t>
            </w:r>
          </w:p>
          <w:p w14:paraId="59102129" w14:textId="77777777" w:rsidR="00E546F5" w:rsidRDefault="00951CE2">
            <w:pPr>
              <w:pStyle w:val="Tier3"/>
            </w:pPr>
            <w:r>
              <w:t>-</w:t>
            </w:r>
            <w:r>
              <w:tab/>
              <w:t>-</w:t>
            </w:r>
            <w:r>
              <w:tab/>
              <w:t>Halogenated, sulphonated, nitrated or nitrosated derivatives</w:t>
            </w:r>
          </w:p>
          <w:p w14:paraId="5910212A" w14:textId="77777777" w:rsidR="00E546F5" w:rsidRDefault="00951CE2">
            <w:pPr>
              <w:pStyle w:val="Tier4"/>
            </w:pPr>
            <w:r>
              <w:t>-</w:t>
            </w:r>
            <w:r>
              <w:tab/>
              <w:t>-</w:t>
            </w:r>
            <w:r>
              <w:tab/>
              <w:t>-</w:t>
            </w:r>
            <w:r>
              <w:tab/>
              <w:t>Other</w:t>
            </w:r>
          </w:p>
          <w:p w14:paraId="5910212B"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212C" w14:textId="77777777" w:rsidR="00E546F5" w:rsidRDefault="00951CE2">
            <w:pPr>
              <w:pStyle w:val="Tier4Bullet"/>
            </w:pPr>
            <w:r>
              <w:tab/>
            </w:r>
            <w:r>
              <w:tab/>
            </w:r>
            <w:r>
              <w:tab/>
              <w:t>-</w:t>
            </w:r>
            <w:r>
              <w:tab/>
              <w:t>for fitting to or equipping such ships, boats or other vessels;</w:t>
            </w:r>
          </w:p>
          <w:p w14:paraId="5910212D"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212E" w14:textId="77777777" w:rsidR="00E546F5" w:rsidRDefault="00951CE2">
            <w:pPr>
              <w:pStyle w:val="Tier4Bullet"/>
            </w:pPr>
            <w:r>
              <w:tab/>
            </w:r>
            <w:r>
              <w:tab/>
            </w:r>
            <w:r>
              <w:tab/>
              <w:t>-</w:t>
            </w:r>
            <w:r>
              <w:tab/>
              <w:t>for equipping the above platforms;</w:t>
            </w:r>
          </w:p>
          <w:p w14:paraId="5910212F"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30" w14:textId="77777777" w:rsidR="00E546F5" w:rsidRDefault="00951CE2">
            <w:pPr>
              <w:pStyle w:val="NormalinTable"/>
            </w:pPr>
            <w:r>
              <w:t>0.0%</w:t>
            </w:r>
          </w:p>
        </w:tc>
      </w:tr>
      <w:tr w:rsidR="00E546F5" w14:paraId="591021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32" w14:textId="77777777" w:rsidR="00E546F5" w:rsidRDefault="00951CE2">
            <w:pPr>
              <w:pStyle w:val="NormalinTable"/>
            </w:pPr>
            <w:r>
              <w:t>2915000000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33" w14:textId="77777777" w:rsidR="00E546F5" w:rsidRDefault="00951CE2">
            <w:pPr>
              <w:pStyle w:val="Tier1"/>
            </w:pPr>
            <w:r>
              <w:t>Saturated acyclic monocarboxylic acids and their anhydrides, halides, peroxides and peroxyacids; their halogenated, sulphonated, nitrated or nitrosated derivatives</w:t>
            </w:r>
          </w:p>
          <w:p w14:paraId="59102134" w14:textId="77777777" w:rsidR="00E546F5" w:rsidRDefault="00951CE2">
            <w:pPr>
              <w:pStyle w:val="Tier1Bullet"/>
            </w:pPr>
            <w:r>
              <w:t>-</w:t>
            </w:r>
            <w:r>
              <w:tab/>
              <w:t>for incorporation in ships, boat</w:t>
            </w:r>
            <w:r>
              <w:t>s or other vessels listed in Table 1, for the purposes of their construction, repair, maintenance or conversion;</w:t>
            </w:r>
          </w:p>
          <w:p w14:paraId="59102135" w14:textId="77777777" w:rsidR="00E546F5" w:rsidRDefault="00951CE2">
            <w:pPr>
              <w:pStyle w:val="Tier1Bullet"/>
            </w:pPr>
            <w:r>
              <w:t>-</w:t>
            </w:r>
            <w:r>
              <w:tab/>
              <w:t>for fitting to or equipping such ships, boats or other vessels;</w:t>
            </w:r>
          </w:p>
          <w:p w14:paraId="59102136" w14:textId="77777777" w:rsidR="00E546F5" w:rsidRDefault="00951CE2">
            <w:pPr>
              <w:pStyle w:val="Tier1Bullet"/>
            </w:pPr>
            <w:r>
              <w:t>-</w:t>
            </w:r>
            <w:r>
              <w:tab/>
              <w:t>for incorporation, for the purposes of their construction, repair, maintena</w:t>
            </w:r>
            <w:r>
              <w:t>nce or conversion, in drilling or production platforms listed below: fixed, of subheading ex 8430 49 or floating or submersible of subheading 8905 20;</w:t>
            </w:r>
          </w:p>
          <w:p w14:paraId="59102137" w14:textId="77777777" w:rsidR="00E546F5" w:rsidRDefault="00951CE2">
            <w:pPr>
              <w:pStyle w:val="Tier1Bullet"/>
            </w:pPr>
            <w:r>
              <w:t>-</w:t>
            </w:r>
            <w:r>
              <w:tab/>
              <w:t>for equipping the above platforms;</w:t>
            </w:r>
          </w:p>
          <w:p w14:paraId="59102138"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39" w14:textId="77777777" w:rsidR="00E546F5" w:rsidRDefault="00951CE2">
            <w:pPr>
              <w:pStyle w:val="NormalinTable"/>
            </w:pPr>
            <w:r>
              <w:t>0.0%</w:t>
            </w:r>
          </w:p>
        </w:tc>
      </w:tr>
      <w:tr w:rsidR="00E546F5" w14:paraId="591021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3B" w14:textId="77777777" w:rsidR="00E546F5" w:rsidRDefault="00951CE2">
            <w:pPr>
              <w:pStyle w:val="NormalinTable"/>
            </w:pPr>
            <w:r>
              <w:t>2916110000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3C" w14:textId="77777777" w:rsidR="00E546F5" w:rsidRDefault="00951CE2">
            <w:pPr>
              <w:pStyle w:val="Tier1"/>
            </w:pPr>
            <w:r>
              <w:t>Unsaturated acyclic monocarboxylic acids, cyclic monocarboxylic acids, their anhydrides, halides, peroxides and peroxyacids; their halogenated, sulphonated, nitrated or nitrosated derivatives</w:t>
            </w:r>
          </w:p>
          <w:p w14:paraId="5910213D" w14:textId="77777777" w:rsidR="00E546F5" w:rsidRDefault="00951CE2">
            <w:pPr>
              <w:pStyle w:val="Tier2"/>
            </w:pPr>
            <w:r>
              <w:t>-</w:t>
            </w:r>
            <w:r>
              <w:tab/>
              <w:t>Unsaturated acyclic monocarboxylic a</w:t>
            </w:r>
            <w:r>
              <w:t>cids, their anhydrides, halides, peroxides, peroxyacids and their derivatives</w:t>
            </w:r>
          </w:p>
          <w:p w14:paraId="5910213E" w14:textId="77777777" w:rsidR="00E546F5" w:rsidRDefault="00951CE2">
            <w:pPr>
              <w:pStyle w:val="Tier3"/>
            </w:pPr>
            <w:r>
              <w:t>-</w:t>
            </w:r>
            <w:r>
              <w:tab/>
              <w:t>-</w:t>
            </w:r>
            <w:r>
              <w:tab/>
              <w:t>Acrylic acid and its salts</w:t>
            </w:r>
          </w:p>
          <w:p w14:paraId="5910213F" w14:textId="77777777" w:rsidR="00E546F5" w:rsidRDefault="00951CE2">
            <w:pPr>
              <w:pStyle w:val="Tier3Bullet"/>
            </w:pPr>
            <w:r>
              <w:tab/>
            </w:r>
            <w:r>
              <w:tab/>
              <w:t>-</w:t>
            </w:r>
            <w:r>
              <w:tab/>
              <w:t>for incorporation in ships, boats or other vessels listed in Table 1, for the purposes of their construction, repair, maintenance or conversion</w:t>
            </w:r>
            <w:r>
              <w:t>;</w:t>
            </w:r>
          </w:p>
          <w:p w14:paraId="59102140" w14:textId="77777777" w:rsidR="00E546F5" w:rsidRDefault="00951CE2">
            <w:pPr>
              <w:pStyle w:val="Tier3Bullet"/>
            </w:pPr>
            <w:r>
              <w:tab/>
            </w:r>
            <w:r>
              <w:tab/>
              <w:t>-</w:t>
            </w:r>
            <w:r>
              <w:tab/>
              <w:t>for fitting to or equipping such ships, boats or other vessels;</w:t>
            </w:r>
          </w:p>
          <w:p w14:paraId="59102141"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2142" w14:textId="77777777" w:rsidR="00E546F5" w:rsidRDefault="00951CE2">
            <w:pPr>
              <w:pStyle w:val="Tier3Bullet"/>
            </w:pPr>
            <w:r>
              <w:tab/>
            </w:r>
            <w:r>
              <w:tab/>
              <w:t>-</w:t>
            </w:r>
            <w:r>
              <w:tab/>
              <w:t>for equipping the above platforms;</w:t>
            </w:r>
          </w:p>
          <w:p w14:paraId="5910214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44" w14:textId="77777777" w:rsidR="00E546F5" w:rsidRDefault="00951CE2">
            <w:pPr>
              <w:pStyle w:val="NormalinTable"/>
            </w:pPr>
            <w:r>
              <w:t>0.0%</w:t>
            </w:r>
          </w:p>
        </w:tc>
      </w:tr>
      <w:tr w:rsidR="00E546F5" w14:paraId="591021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46" w14:textId="77777777" w:rsidR="00E546F5" w:rsidRDefault="00951CE2">
            <w:pPr>
              <w:pStyle w:val="NormalinTable"/>
            </w:pPr>
            <w:r>
              <w:t>2916120000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47" w14:textId="77777777" w:rsidR="00E546F5" w:rsidRDefault="00951CE2">
            <w:pPr>
              <w:pStyle w:val="Tier1"/>
            </w:pPr>
            <w:r>
              <w:t>Unsaturated acyclic monocarboxylic acids, cyclic monocarboxylic acids, their anhyd</w:t>
            </w:r>
            <w:r>
              <w:t>rides, halides, peroxides and peroxyacids; their halogenated, sulphonated, nitrated or nitrosated derivatives</w:t>
            </w:r>
          </w:p>
          <w:p w14:paraId="59102148" w14:textId="77777777" w:rsidR="00E546F5" w:rsidRDefault="00951CE2">
            <w:pPr>
              <w:pStyle w:val="Tier2"/>
            </w:pPr>
            <w:r>
              <w:t>-</w:t>
            </w:r>
            <w:r>
              <w:tab/>
              <w:t>Unsaturated acyclic monocarboxylic acids, their anhydrides, halides, peroxides, peroxyacids and their derivatives</w:t>
            </w:r>
          </w:p>
          <w:p w14:paraId="59102149" w14:textId="77777777" w:rsidR="00E546F5" w:rsidRDefault="00951CE2">
            <w:pPr>
              <w:pStyle w:val="Tier3"/>
            </w:pPr>
            <w:r>
              <w:t>-</w:t>
            </w:r>
            <w:r>
              <w:tab/>
              <w:t>-</w:t>
            </w:r>
            <w:r>
              <w:tab/>
              <w:t>Esters of acrylic acid</w:t>
            </w:r>
          </w:p>
          <w:p w14:paraId="5910214A" w14:textId="77777777" w:rsidR="00E546F5" w:rsidRDefault="00951CE2">
            <w:pPr>
              <w:pStyle w:val="Tier3Bullet"/>
            </w:pPr>
            <w:r>
              <w:tab/>
            </w:r>
            <w:r>
              <w:tab/>
            </w:r>
            <w:r>
              <w:t>-</w:t>
            </w:r>
            <w:r>
              <w:tab/>
              <w:t>for incorporation in ships, boats or other vessels listed in Table 1, for the purposes of their construction, repair, maintenance or conversion;</w:t>
            </w:r>
          </w:p>
          <w:p w14:paraId="5910214B" w14:textId="77777777" w:rsidR="00E546F5" w:rsidRDefault="00951CE2">
            <w:pPr>
              <w:pStyle w:val="Tier3Bullet"/>
            </w:pPr>
            <w:r>
              <w:tab/>
            </w:r>
            <w:r>
              <w:tab/>
              <w:t>-</w:t>
            </w:r>
            <w:r>
              <w:tab/>
              <w:t>for fitting to or equipping such ships, boats or other vessels;</w:t>
            </w:r>
          </w:p>
          <w:p w14:paraId="5910214C" w14:textId="77777777" w:rsidR="00E546F5" w:rsidRDefault="00951CE2">
            <w:pPr>
              <w:pStyle w:val="Tier3Bullet"/>
            </w:pP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214D" w14:textId="77777777" w:rsidR="00E546F5" w:rsidRDefault="00951CE2">
            <w:pPr>
              <w:pStyle w:val="Tier3Bullet"/>
            </w:pPr>
            <w:r>
              <w:tab/>
            </w:r>
            <w:r>
              <w:tab/>
              <w:t>-</w:t>
            </w:r>
            <w:r>
              <w:tab/>
              <w:t>for equipping the above platforms;</w:t>
            </w:r>
          </w:p>
          <w:p w14:paraId="5910214E" w14:textId="77777777" w:rsidR="00E546F5" w:rsidRDefault="00951CE2">
            <w:pPr>
              <w:pStyle w:val="Tier3Bullet"/>
            </w:pPr>
            <w:r>
              <w:tab/>
            </w:r>
            <w:r>
              <w:tab/>
              <w:t>-</w:t>
            </w:r>
            <w:r>
              <w:tab/>
              <w:t>for linking these drilli</w:t>
            </w:r>
            <w:r>
              <w:t>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4F" w14:textId="77777777" w:rsidR="00E546F5" w:rsidRDefault="00951CE2">
            <w:pPr>
              <w:pStyle w:val="NormalinTable"/>
            </w:pPr>
            <w:r>
              <w:t>0.0%</w:t>
            </w:r>
          </w:p>
        </w:tc>
      </w:tr>
      <w:tr w:rsidR="00E546F5" w14:paraId="591021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51" w14:textId="77777777" w:rsidR="00E546F5" w:rsidRDefault="00951CE2">
            <w:pPr>
              <w:pStyle w:val="NormalinTable"/>
            </w:pPr>
            <w:r>
              <w:t>2916130000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52" w14:textId="77777777" w:rsidR="00E546F5" w:rsidRDefault="00951CE2">
            <w:pPr>
              <w:pStyle w:val="Tier1"/>
            </w:pPr>
            <w:r>
              <w:t>Unsaturated acyclic monocarboxylic acids, cyclic monocarboxylic acids, their anhydrides, halides, peroxides and peroxyacids; their halogenated, sulphonated, nitrated or nitrosated derivatives</w:t>
            </w:r>
          </w:p>
          <w:p w14:paraId="59102153" w14:textId="77777777" w:rsidR="00E546F5" w:rsidRDefault="00951CE2">
            <w:pPr>
              <w:pStyle w:val="Tier2"/>
            </w:pPr>
            <w:r>
              <w:t>-</w:t>
            </w:r>
            <w:r>
              <w:tab/>
              <w:t>Un</w:t>
            </w:r>
            <w:r>
              <w:t>saturated acyclic monocarboxylic acids, their anhydrides, halides, peroxides, peroxyacids and their derivatives</w:t>
            </w:r>
          </w:p>
          <w:p w14:paraId="59102154" w14:textId="77777777" w:rsidR="00E546F5" w:rsidRDefault="00951CE2">
            <w:pPr>
              <w:pStyle w:val="Tier3"/>
            </w:pPr>
            <w:r>
              <w:t>-</w:t>
            </w:r>
            <w:r>
              <w:tab/>
              <w:t>-</w:t>
            </w:r>
            <w:r>
              <w:tab/>
              <w:t>Methacrylic acid and its salts</w:t>
            </w:r>
          </w:p>
          <w:p w14:paraId="59102155"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2156" w14:textId="77777777" w:rsidR="00E546F5" w:rsidRDefault="00951CE2">
            <w:pPr>
              <w:pStyle w:val="Tier3Bullet"/>
            </w:pPr>
            <w:r>
              <w:tab/>
            </w:r>
            <w:r>
              <w:tab/>
              <w:t>-</w:t>
            </w:r>
            <w:r>
              <w:tab/>
              <w:t>for fitting to or equipping such ships, boats or other vessels;</w:t>
            </w:r>
          </w:p>
          <w:p w14:paraId="59102157"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2158" w14:textId="77777777" w:rsidR="00E546F5" w:rsidRDefault="00951CE2">
            <w:pPr>
              <w:pStyle w:val="Tier3Bullet"/>
            </w:pPr>
            <w:r>
              <w:tab/>
            </w:r>
            <w:r>
              <w:tab/>
              <w:t>-</w:t>
            </w:r>
            <w:r>
              <w:tab/>
              <w:t>for equipping the above platforms;</w:t>
            </w:r>
          </w:p>
          <w:p w14:paraId="5910215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5A" w14:textId="77777777" w:rsidR="00E546F5" w:rsidRDefault="00951CE2">
            <w:pPr>
              <w:pStyle w:val="NormalinTable"/>
            </w:pPr>
            <w:r>
              <w:t>0.0%</w:t>
            </w:r>
          </w:p>
        </w:tc>
      </w:tr>
      <w:tr w:rsidR="00E546F5" w14:paraId="591021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5C" w14:textId="77777777" w:rsidR="00E546F5" w:rsidRDefault="00951CE2">
            <w:pPr>
              <w:pStyle w:val="NormalinTable"/>
            </w:pPr>
            <w:r>
              <w:t>2916140000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5D" w14:textId="77777777" w:rsidR="00E546F5" w:rsidRDefault="00951CE2">
            <w:pPr>
              <w:pStyle w:val="Tier1"/>
            </w:pPr>
            <w:r>
              <w:t>Unsaturated acyclic monocarboxylic aci</w:t>
            </w:r>
            <w:r>
              <w:t>ds, cyclic monocarboxylic acids, their anhydrides, halides, peroxides and peroxyacids; their halogenated, sulphonated, nitrated or nitrosated derivatives</w:t>
            </w:r>
          </w:p>
          <w:p w14:paraId="5910215E" w14:textId="77777777" w:rsidR="00E546F5" w:rsidRDefault="00951CE2">
            <w:pPr>
              <w:pStyle w:val="Tier2"/>
            </w:pPr>
            <w:r>
              <w:t>-</w:t>
            </w:r>
            <w:r>
              <w:tab/>
              <w:t xml:space="preserve">Unsaturated acyclic monocarboxylic acids, their anhydrides, halides, peroxides, </w:t>
            </w:r>
            <w:r>
              <w:t>peroxyacids and their derivatives</w:t>
            </w:r>
          </w:p>
          <w:p w14:paraId="5910215F" w14:textId="77777777" w:rsidR="00E546F5" w:rsidRDefault="00951CE2">
            <w:pPr>
              <w:pStyle w:val="Tier3"/>
            </w:pPr>
            <w:r>
              <w:t>-</w:t>
            </w:r>
            <w:r>
              <w:tab/>
              <w:t>-</w:t>
            </w:r>
            <w:r>
              <w:tab/>
              <w:t>Esters of methacrylic acid</w:t>
            </w:r>
          </w:p>
          <w:p w14:paraId="5910216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161" w14:textId="77777777" w:rsidR="00E546F5" w:rsidRDefault="00951CE2">
            <w:pPr>
              <w:pStyle w:val="Tier3Bullet"/>
            </w:pPr>
            <w:r>
              <w:tab/>
            </w:r>
            <w:r>
              <w:tab/>
              <w:t>-</w:t>
            </w:r>
            <w:r>
              <w:tab/>
              <w:t xml:space="preserve">for fitting to or equipping such </w:t>
            </w:r>
            <w:r>
              <w:t>ships, boats or other vessels;</w:t>
            </w:r>
          </w:p>
          <w:p w14:paraId="5910216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2163" w14:textId="77777777" w:rsidR="00E546F5" w:rsidRDefault="00951CE2">
            <w:pPr>
              <w:pStyle w:val="Tier3Bullet"/>
            </w:pPr>
            <w:r>
              <w:tab/>
            </w:r>
            <w:r>
              <w:tab/>
              <w:t>-</w:t>
            </w:r>
            <w:r>
              <w:tab/>
              <w:t>for equipping the above platforms;</w:t>
            </w:r>
          </w:p>
          <w:p w14:paraId="5910216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65" w14:textId="77777777" w:rsidR="00E546F5" w:rsidRDefault="00951CE2">
            <w:pPr>
              <w:pStyle w:val="NormalinTable"/>
            </w:pPr>
            <w:r>
              <w:t>0.0%</w:t>
            </w:r>
          </w:p>
        </w:tc>
      </w:tr>
      <w:tr w:rsidR="00E546F5" w14:paraId="591021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67" w14:textId="77777777" w:rsidR="00E546F5" w:rsidRDefault="00951CE2">
            <w:pPr>
              <w:pStyle w:val="NormalinTable"/>
            </w:pPr>
            <w:r>
              <w:t>2916150000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68" w14:textId="77777777" w:rsidR="00E546F5" w:rsidRDefault="00951CE2">
            <w:pPr>
              <w:pStyle w:val="Tier1"/>
            </w:pPr>
            <w:r>
              <w:t xml:space="preserve">Unsaturated acyclic monocarboxylic acids, cyclic monocarboxylic acids, their anhydrides, halides, peroxides and </w:t>
            </w:r>
            <w:r>
              <w:t>peroxyacids; their halogenated, sulphonated, nitrated or nitrosated derivatives</w:t>
            </w:r>
          </w:p>
          <w:p w14:paraId="59102169" w14:textId="77777777" w:rsidR="00E546F5" w:rsidRDefault="00951CE2">
            <w:pPr>
              <w:pStyle w:val="Tier2"/>
            </w:pPr>
            <w:r>
              <w:t>-</w:t>
            </w:r>
            <w:r>
              <w:tab/>
              <w:t>Unsaturated acyclic monocarboxylic acids, their anhydrides, halides, peroxides, peroxyacids and their derivatives</w:t>
            </w:r>
          </w:p>
          <w:p w14:paraId="5910216A" w14:textId="77777777" w:rsidR="00E546F5" w:rsidRDefault="00951CE2">
            <w:pPr>
              <w:pStyle w:val="Tier3"/>
            </w:pPr>
            <w:r>
              <w:t>-</w:t>
            </w:r>
            <w:r>
              <w:tab/>
              <w:t>-</w:t>
            </w:r>
            <w:r>
              <w:tab/>
              <w:t>Oleic, linoleic or linolenic acids, their salts and este</w:t>
            </w:r>
            <w:r>
              <w:t>rs</w:t>
            </w:r>
          </w:p>
          <w:p w14:paraId="5910216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16C" w14:textId="77777777" w:rsidR="00E546F5" w:rsidRDefault="00951CE2">
            <w:pPr>
              <w:pStyle w:val="Tier3Bullet"/>
            </w:pPr>
            <w:r>
              <w:tab/>
            </w:r>
            <w:r>
              <w:tab/>
              <w:t>-</w:t>
            </w:r>
            <w:r>
              <w:tab/>
              <w:t>for fitting to or equipping such ships, boats or other vessels;</w:t>
            </w:r>
          </w:p>
          <w:p w14:paraId="5910216D" w14:textId="77777777" w:rsidR="00E546F5" w:rsidRDefault="00951CE2">
            <w:pPr>
              <w:pStyle w:val="Tier3Bullet"/>
            </w:pP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216E" w14:textId="77777777" w:rsidR="00E546F5" w:rsidRDefault="00951CE2">
            <w:pPr>
              <w:pStyle w:val="Tier3Bullet"/>
            </w:pPr>
            <w:r>
              <w:tab/>
            </w:r>
            <w:r>
              <w:tab/>
              <w:t>-</w:t>
            </w:r>
            <w:r>
              <w:tab/>
              <w:t>for equipping the above platforms;</w:t>
            </w:r>
          </w:p>
          <w:p w14:paraId="5910216F" w14:textId="77777777" w:rsidR="00E546F5" w:rsidRDefault="00951CE2">
            <w:pPr>
              <w:pStyle w:val="Tier3Bullet"/>
            </w:pPr>
            <w:r>
              <w:tab/>
            </w:r>
            <w:r>
              <w:tab/>
              <w:t>-</w:t>
            </w:r>
            <w:r>
              <w:tab/>
              <w:t>for linking these d</w:t>
            </w:r>
            <w:r>
              <w:t>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70" w14:textId="77777777" w:rsidR="00E546F5" w:rsidRDefault="00951CE2">
            <w:pPr>
              <w:pStyle w:val="NormalinTable"/>
            </w:pPr>
            <w:r>
              <w:t>0.0%</w:t>
            </w:r>
          </w:p>
        </w:tc>
      </w:tr>
      <w:tr w:rsidR="00E546F5" w14:paraId="591021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72" w14:textId="77777777" w:rsidR="00E546F5" w:rsidRDefault="00951CE2">
            <w:pPr>
              <w:pStyle w:val="NormalinTable"/>
            </w:pPr>
            <w:r>
              <w:t>2916160000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73" w14:textId="77777777" w:rsidR="00E546F5" w:rsidRDefault="00951CE2">
            <w:pPr>
              <w:pStyle w:val="Tier1"/>
            </w:pPr>
            <w:r>
              <w:t xml:space="preserve">Unsaturated acyclic monocarboxylic acids, cyclic monocarboxylic acids, their anhydrides, halides, peroxides and peroxyacids; their halogenated, sulphonated, nitrated or nitrosated </w:t>
            </w:r>
            <w:r>
              <w:t>derivatives</w:t>
            </w:r>
          </w:p>
          <w:p w14:paraId="59102174" w14:textId="77777777" w:rsidR="00E546F5" w:rsidRDefault="00951CE2">
            <w:pPr>
              <w:pStyle w:val="Tier2"/>
            </w:pPr>
            <w:r>
              <w:t>-</w:t>
            </w:r>
            <w:r>
              <w:tab/>
              <w:t>Unsaturated acyclic monocarboxylic acids, their anhydrides, halides, peroxides, peroxyacids and their derivatives</w:t>
            </w:r>
          </w:p>
          <w:p w14:paraId="59102175" w14:textId="77777777" w:rsidR="00E546F5" w:rsidRDefault="00951CE2">
            <w:pPr>
              <w:pStyle w:val="Tier3"/>
            </w:pPr>
            <w:r>
              <w:t>-</w:t>
            </w:r>
            <w:r>
              <w:tab/>
              <w:t>-</w:t>
            </w:r>
            <w:r>
              <w:tab/>
              <w:t>Binapacryl (ISO)</w:t>
            </w:r>
          </w:p>
          <w:p w14:paraId="59102176" w14:textId="77777777" w:rsidR="00E546F5" w:rsidRDefault="00951CE2">
            <w:pPr>
              <w:pStyle w:val="Tier3Bullet"/>
            </w:pPr>
            <w:r>
              <w:tab/>
            </w:r>
            <w:r>
              <w:tab/>
              <w:t>-</w:t>
            </w:r>
            <w:r>
              <w:tab/>
              <w:t>for incorporation in ships, boats or other vessels listed in Table 1, for the purposes of their constru</w:t>
            </w:r>
            <w:r>
              <w:t>ction, repair, maintenance or conversion;</w:t>
            </w:r>
          </w:p>
          <w:p w14:paraId="59102177" w14:textId="77777777" w:rsidR="00E546F5" w:rsidRDefault="00951CE2">
            <w:pPr>
              <w:pStyle w:val="Tier3Bullet"/>
            </w:pPr>
            <w:r>
              <w:tab/>
            </w:r>
            <w:r>
              <w:tab/>
              <w:t>-</w:t>
            </w:r>
            <w:r>
              <w:tab/>
              <w:t>for fitting to or equipping such ships, boats or other vessels;</w:t>
            </w:r>
          </w:p>
          <w:p w14:paraId="59102178" w14:textId="77777777" w:rsidR="00E546F5" w:rsidRDefault="00951CE2">
            <w:pPr>
              <w:pStyle w:val="Tier3Bullet"/>
            </w:pP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2179" w14:textId="77777777" w:rsidR="00E546F5" w:rsidRDefault="00951CE2">
            <w:pPr>
              <w:pStyle w:val="Tier3Bullet"/>
            </w:pPr>
            <w:r>
              <w:tab/>
            </w:r>
            <w:r>
              <w:tab/>
              <w:t>-</w:t>
            </w:r>
            <w:r>
              <w:tab/>
              <w:t>for equipping the above platforms;</w:t>
            </w:r>
          </w:p>
          <w:p w14:paraId="5910217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7B" w14:textId="77777777" w:rsidR="00E546F5" w:rsidRDefault="00951CE2">
            <w:pPr>
              <w:pStyle w:val="NormalinTable"/>
            </w:pPr>
            <w:r>
              <w:t>0.0%</w:t>
            </w:r>
          </w:p>
        </w:tc>
      </w:tr>
      <w:tr w:rsidR="00E546F5" w14:paraId="591021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7D" w14:textId="77777777" w:rsidR="00E546F5" w:rsidRDefault="00951CE2">
            <w:pPr>
              <w:pStyle w:val="NormalinTable"/>
            </w:pPr>
            <w:r>
              <w:t>2916191000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7E" w14:textId="77777777" w:rsidR="00E546F5" w:rsidRDefault="00951CE2">
            <w:pPr>
              <w:pStyle w:val="Tier1"/>
            </w:pPr>
            <w:r>
              <w:t xml:space="preserve">Unsaturated acyclic </w:t>
            </w:r>
            <w:r>
              <w:t>monocarboxylic acids, cyclic monocarboxylic acids, their anhydrides, halides, peroxides and peroxyacids; their halogenated, sulphonated, nitrated or nitrosated derivatives</w:t>
            </w:r>
          </w:p>
          <w:p w14:paraId="5910217F" w14:textId="77777777" w:rsidR="00E546F5" w:rsidRDefault="00951CE2">
            <w:pPr>
              <w:pStyle w:val="Tier2"/>
            </w:pPr>
            <w:r>
              <w:t>-</w:t>
            </w:r>
            <w:r>
              <w:tab/>
              <w:t>Unsaturated acyclic monocarboxylic acids, their anhydrides, halides, peroxides, pe</w:t>
            </w:r>
            <w:r>
              <w:t>roxyacids and their derivatives</w:t>
            </w:r>
          </w:p>
          <w:p w14:paraId="59102180" w14:textId="77777777" w:rsidR="00E546F5" w:rsidRDefault="00951CE2">
            <w:pPr>
              <w:pStyle w:val="Tier3"/>
            </w:pPr>
            <w:r>
              <w:t>-</w:t>
            </w:r>
            <w:r>
              <w:tab/>
              <w:t>-</w:t>
            </w:r>
            <w:r>
              <w:tab/>
              <w:t>Other</w:t>
            </w:r>
          </w:p>
          <w:p w14:paraId="59102181" w14:textId="77777777" w:rsidR="00E546F5" w:rsidRDefault="00951CE2">
            <w:pPr>
              <w:pStyle w:val="Tier4"/>
            </w:pPr>
            <w:r>
              <w:t>-</w:t>
            </w:r>
            <w:r>
              <w:tab/>
              <w:t>-</w:t>
            </w:r>
            <w:r>
              <w:tab/>
              <w:t>-</w:t>
            </w:r>
            <w:r>
              <w:tab/>
              <w:t>Undecenoic acids and their salts and esters</w:t>
            </w:r>
          </w:p>
          <w:p w14:paraId="5910218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183" w14:textId="77777777" w:rsidR="00E546F5" w:rsidRDefault="00951CE2">
            <w:pPr>
              <w:pStyle w:val="Tier4Bullet"/>
            </w:pPr>
            <w:r>
              <w:tab/>
            </w:r>
            <w:r>
              <w:tab/>
            </w:r>
            <w:r>
              <w:tab/>
              <w:t>-</w:t>
            </w:r>
            <w:r>
              <w:tab/>
              <w:t>for fitti</w:t>
            </w:r>
            <w:r>
              <w:t>ng to or equipping such ships, boats or other vessels;</w:t>
            </w:r>
          </w:p>
          <w:p w14:paraId="5910218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14:paraId="59102185" w14:textId="77777777" w:rsidR="00E546F5" w:rsidRDefault="00951CE2">
            <w:pPr>
              <w:pStyle w:val="Tier4Bullet"/>
            </w:pPr>
            <w:r>
              <w:tab/>
            </w:r>
            <w:r>
              <w:tab/>
            </w:r>
            <w:r>
              <w:tab/>
              <w:t>-</w:t>
            </w:r>
            <w:r>
              <w:tab/>
              <w:t>for equipping the above platforms;</w:t>
            </w:r>
          </w:p>
          <w:p w14:paraId="5910218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87" w14:textId="77777777" w:rsidR="00E546F5" w:rsidRDefault="00951CE2">
            <w:pPr>
              <w:pStyle w:val="NormalinTable"/>
            </w:pPr>
            <w:r>
              <w:t>0.0%</w:t>
            </w:r>
          </w:p>
        </w:tc>
      </w:tr>
      <w:tr w:rsidR="00E546F5" w14:paraId="591021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89" w14:textId="77777777" w:rsidR="00E546F5" w:rsidRDefault="00951CE2">
            <w:pPr>
              <w:pStyle w:val="NormalinTable"/>
            </w:pPr>
            <w:r>
              <w:t>2916194000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8A" w14:textId="77777777" w:rsidR="00E546F5" w:rsidRDefault="00951CE2">
            <w:pPr>
              <w:pStyle w:val="Tier1"/>
            </w:pPr>
            <w:r>
              <w:t xml:space="preserve">Unsaturated acyclic monocarboxylic acids, cyclic monocarboxylic acids, their </w:t>
            </w:r>
            <w:r>
              <w:t>anhydrides, halides, peroxides and peroxyacids; their halogenated, sulphonated, nitrated or nitrosated derivatives</w:t>
            </w:r>
          </w:p>
          <w:p w14:paraId="5910218B" w14:textId="77777777" w:rsidR="00E546F5" w:rsidRDefault="00951CE2">
            <w:pPr>
              <w:pStyle w:val="Tier2"/>
            </w:pPr>
            <w:r>
              <w:t>-</w:t>
            </w:r>
            <w:r>
              <w:tab/>
              <w:t>Unsaturated acyclic monocarboxylic acids, their anhydrides, halides, peroxides, peroxyacids and their derivatives</w:t>
            </w:r>
          </w:p>
          <w:p w14:paraId="5910218C" w14:textId="77777777" w:rsidR="00E546F5" w:rsidRDefault="00951CE2">
            <w:pPr>
              <w:pStyle w:val="Tier3"/>
            </w:pPr>
            <w:r>
              <w:t>-</w:t>
            </w:r>
            <w:r>
              <w:tab/>
              <w:t>-</w:t>
            </w:r>
            <w:r>
              <w:tab/>
              <w:t>Other</w:t>
            </w:r>
          </w:p>
          <w:p w14:paraId="5910218D" w14:textId="77777777" w:rsidR="00E546F5" w:rsidRDefault="00951CE2">
            <w:pPr>
              <w:pStyle w:val="Tier4"/>
            </w:pPr>
            <w:r>
              <w:t>-</w:t>
            </w:r>
            <w:r>
              <w:tab/>
              <w:t>-</w:t>
            </w:r>
            <w:r>
              <w:tab/>
              <w:t>-</w:t>
            </w:r>
            <w:r>
              <w:tab/>
              <w:t xml:space="preserve">Crotonic </w:t>
            </w:r>
            <w:r>
              <w:t>acid</w:t>
            </w:r>
          </w:p>
          <w:p w14:paraId="5910218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18F" w14:textId="77777777" w:rsidR="00E546F5" w:rsidRDefault="00951CE2">
            <w:pPr>
              <w:pStyle w:val="Tier4Bullet"/>
            </w:pPr>
            <w:r>
              <w:tab/>
            </w:r>
            <w:r>
              <w:tab/>
            </w:r>
            <w:r>
              <w:tab/>
              <w:t>-</w:t>
            </w:r>
            <w:r>
              <w:tab/>
              <w:t>for fitting to or equipping such ships, boats or other vessels;</w:t>
            </w:r>
          </w:p>
          <w:p w14:paraId="59102190"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2191" w14:textId="77777777" w:rsidR="00E546F5" w:rsidRDefault="00951CE2">
            <w:pPr>
              <w:pStyle w:val="Tier4Bullet"/>
            </w:pPr>
            <w:r>
              <w:tab/>
            </w:r>
            <w:r>
              <w:tab/>
            </w:r>
            <w:r>
              <w:tab/>
              <w:t>-</w:t>
            </w:r>
            <w:r>
              <w:tab/>
              <w:t>for equipping the above platf</w:t>
            </w:r>
            <w:r>
              <w:t>orms;</w:t>
            </w:r>
          </w:p>
          <w:p w14:paraId="5910219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93" w14:textId="77777777" w:rsidR="00E546F5" w:rsidRDefault="00951CE2">
            <w:pPr>
              <w:pStyle w:val="NormalinTable"/>
            </w:pPr>
            <w:r>
              <w:t>0.0%</w:t>
            </w:r>
          </w:p>
        </w:tc>
      </w:tr>
      <w:tr w:rsidR="00E546F5" w14:paraId="591021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95" w14:textId="77777777" w:rsidR="00E546F5" w:rsidRDefault="00951CE2">
            <w:pPr>
              <w:pStyle w:val="NormalinTable"/>
            </w:pPr>
            <w:r>
              <w:t>2916199520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96" w14:textId="77777777" w:rsidR="00E546F5" w:rsidRDefault="00951CE2">
            <w:pPr>
              <w:pStyle w:val="Tier1"/>
            </w:pPr>
            <w:r>
              <w:t>Unsaturated acyclic monocarboxylic acids, cyclic monocarboxylic acids, their anhydrides, halides, peroxides and peroxyacids; their halogenated, sulphonated, nitr</w:t>
            </w:r>
            <w:r>
              <w:t>ated or nitrosated derivatives</w:t>
            </w:r>
          </w:p>
          <w:p w14:paraId="59102197" w14:textId="77777777" w:rsidR="00E546F5" w:rsidRDefault="00951CE2">
            <w:pPr>
              <w:pStyle w:val="Tier2"/>
            </w:pPr>
            <w:r>
              <w:t>-</w:t>
            </w:r>
            <w:r>
              <w:tab/>
              <w:t>Unsaturated acyclic monocarboxylic acids, their anhydrides, halides, peroxides, peroxyacids and their derivatives</w:t>
            </w:r>
          </w:p>
          <w:p w14:paraId="59102198" w14:textId="77777777" w:rsidR="00E546F5" w:rsidRDefault="00951CE2">
            <w:pPr>
              <w:pStyle w:val="Tier3"/>
            </w:pPr>
            <w:r>
              <w:t>-</w:t>
            </w:r>
            <w:r>
              <w:tab/>
              <w:t>-</w:t>
            </w:r>
            <w:r>
              <w:tab/>
              <w:t>Other</w:t>
            </w:r>
          </w:p>
          <w:p w14:paraId="59102199" w14:textId="77777777" w:rsidR="00E546F5" w:rsidRDefault="00951CE2">
            <w:pPr>
              <w:pStyle w:val="Tier4"/>
            </w:pPr>
            <w:r>
              <w:t>-</w:t>
            </w:r>
            <w:r>
              <w:tab/>
              <w:t>-</w:t>
            </w:r>
            <w:r>
              <w:tab/>
              <w:t>-</w:t>
            </w:r>
            <w:r>
              <w:tab/>
              <w:t>Other</w:t>
            </w:r>
          </w:p>
          <w:p w14:paraId="5910219A" w14:textId="77777777" w:rsidR="00E546F5" w:rsidRDefault="00951CE2">
            <w:pPr>
              <w:pStyle w:val="Tier5"/>
            </w:pPr>
            <w:r>
              <w:t>-</w:t>
            </w:r>
            <w:r>
              <w:tab/>
              <w:t>-</w:t>
            </w:r>
            <w:r>
              <w:tab/>
              <w:t>-</w:t>
            </w:r>
            <w:r>
              <w:tab/>
              <w:t>-</w:t>
            </w:r>
            <w:r>
              <w:tab/>
              <w:t>Methyl 3,3-dimethylpent-4-enoate (CAS RN 63721-05-1)</w:t>
            </w:r>
          </w:p>
          <w:p w14:paraId="5910219B"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219C" w14:textId="77777777" w:rsidR="00E546F5" w:rsidRDefault="00951CE2">
            <w:pPr>
              <w:pStyle w:val="Tier5Bullet"/>
            </w:pPr>
            <w:r>
              <w:tab/>
            </w:r>
            <w:r>
              <w:tab/>
            </w:r>
            <w:r>
              <w:tab/>
            </w:r>
            <w:r>
              <w:tab/>
              <w:t>-</w:t>
            </w:r>
            <w:r>
              <w:tab/>
              <w:t>for fitting to or equipping such ships, boats or other vessels;</w:t>
            </w:r>
          </w:p>
          <w:p w14:paraId="5910219D"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219E" w14:textId="77777777" w:rsidR="00E546F5" w:rsidRDefault="00951CE2">
            <w:pPr>
              <w:pStyle w:val="Tier5Bullet"/>
            </w:pPr>
            <w:r>
              <w:tab/>
            </w:r>
            <w:r>
              <w:tab/>
            </w:r>
            <w:r>
              <w:tab/>
            </w:r>
            <w:r>
              <w:tab/>
              <w:t>-</w:t>
            </w:r>
            <w:r>
              <w:tab/>
              <w:t>for equipping the above platforms;</w:t>
            </w:r>
          </w:p>
          <w:p w14:paraId="5910219F"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A0" w14:textId="77777777" w:rsidR="00E546F5" w:rsidRDefault="00951CE2">
            <w:pPr>
              <w:pStyle w:val="NormalinTable"/>
            </w:pPr>
            <w:r>
              <w:t>0.0%</w:t>
            </w:r>
          </w:p>
        </w:tc>
      </w:tr>
      <w:tr w:rsidR="00E546F5" w14:paraId="591021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A2" w14:textId="77777777" w:rsidR="00E546F5" w:rsidRDefault="00951CE2">
            <w:pPr>
              <w:pStyle w:val="NormalinTable"/>
            </w:pPr>
            <w:r>
              <w:t>2916199530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A3" w14:textId="77777777" w:rsidR="00E546F5" w:rsidRDefault="00951CE2">
            <w:pPr>
              <w:pStyle w:val="Tier1"/>
            </w:pPr>
            <w:r>
              <w:t xml:space="preserve">Unsaturated acyclic monocarboxylic acids, cyclic monocarboxylic acids, their anhydrides, halides, peroxides and peroxyacids; their halogenated, sulphonated, nitrated or nitrosated </w:t>
            </w:r>
            <w:r>
              <w:t>derivatives</w:t>
            </w:r>
          </w:p>
          <w:p w14:paraId="591021A4" w14:textId="77777777" w:rsidR="00E546F5" w:rsidRDefault="00951CE2">
            <w:pPr>
              <w:pStyle w:val="Tier2"/>
            </w:pPr>
            <w:r>
              <w:t>-</w:t>
            </w:r>
            <w:r>
              <w:tab/>
              <w:t>Unsaturated acyclic monocarboxylic acids, their anhydrides, halides, peroxides, peroxyacids and their derivatives</w:t>
            </w:r>
          </w:p>
          <w:p w14:paraId="591021A5" w14:textId="77777777" w:rsidR="00E546F5" w:rsidRDefault="00951CE2">
            <w:pPr>
              <w:pStyle w:val="Tier3"/>
            </w:pPr>
            <w:r>
              <w:t>-</w:t>
            </w:r>
            <w:r>
              <w:tab/>
              <w:t>-</w:t>
            </w:r>
            <w:r>
              <w:tab/>
              <w:t>Other</w:t>
            </w:r>
          </w:p>
          <w:p w14:paraId="591021A6" w14:textId="77777777" w:rsidR="00E546F5" w:rsidRDefault="00951CE2">
            <w:pPr>
              <w:pStyle w:val="Tier4"/>
            </w:pPr>
            <w:r>
              <w:t>-</w:t>
            </w:r>
            <w:r>
              <w:tab/>
              <w:t>-</w:t>
            </w:r>
            <w:r>
              <w:tab/>
              <w:t>-</w:t>
            </w:r>
            <w:r>
              <w:tab/>
              <w:t>Other</w:t>
            </w:r>
          </w:p>
          <w:p w14:paraId="591021A7" w14:textId="77777777" w:rsidR="00E546F5" w:rsidRDefault="00951CE2">
            <w:pPr>
              <w:pStyle w:val="Tier5"/>
            </w:pPr>
            <w:r>
              <w:t>-</w:t>
            </w:r>
            <w:r>
              <w:tab/>
              <w:t>-</w:t>
            </w:r>
            <w:r>
              <w:tab/>
              <w:t>-</w:t>
            </w:r>
            <w:r>
              <w:tab/>
              <w:t>-</w:t>
            </w:r>
            <w:r>
              <w:tab/>
              <w:t>Potassium (E,E)-hexa-2,4-dienoate (CAS RN 24634-61-5)</w:t>
            </w:r>
          </w:p>
          <w:p w14:paraId="591021A8" w14:textId="77777777" w:rsidR="00E546F5" w:rsidRDefault="00951CE2">
            <w:pPr>
              <w:pStyle w:val="Tier5Bullet"/>
            </w:pPr>
            <w:r>
              <w:tab/>
            </w:r>
            <w:r>
              <w:tab/>
            </w:r>
            <w:r>
              <w:tab/>
            </w:r>
            <w:r>
              <w:tab/>
              <w:t>-</w:t>
            </w:r>
            <w:r>
              <w:tab/>
              <w:t>for incorporation in ships, boats or o</w:t>
            </w:r>
            <w:r>
              <w:t>ther vessels listed in Table 1, for the purposes of their construction, repair, maintenance or conversion;</w:t>
            </w:r>
          </w:p>
          <w:p w14:paraId="591021A9" w14:textId="77777777" w:rsidR="00E546F5" w:rsidRDefault="00951CE2">
            <w:pPr>
              <w:pStyle w:val="Tier5Bullet"/>
            </w:pPr>
            <w:r>
              <w:tab/>
            </w:r>
            <w:r>
              <w:tab/>
            </w:r>
            <w:r>
              <w:tab/>
            </w:r>
            <w:r>
              <w:tab/>
              <w:t>-</w:t>
            </w:r>
            <w:r>
              <w:tab/>
              <w:t>for fitting to or equipping such ships, boats or other vessels;</w:t>
            </w:r>
          </w:p>
          <w:p w14:paraId="591021AA" w14:textId="77777777" w:rsidR="00E546F5" w:rsidRDefault="00951CE2">
            <w:pPr>
              <w:pStyle w:val="Tier5Bullet"/>
            </w:pPr>
            <w:r>
              <w:tab/>
            </w: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14:paraId="591021AB" w14:textId="77777777" w:rsidR="00E546F5" w:rsidRDefault="00951CE2">
            <w:pPr>
              <w:pStyle w:val="Tier5Bullet"/>
            </w:pPr>
            <w:r>
              <w:tab/>
            </w:r>
            <w:r>
              <w:tab/>
            </w:r>
            <w:r>
              <w:tab/>
            </w:r>
            <w:r>
              <w:tab/>
              <w:t>-</w:t>
            </w:r>
            <w:r>
              <w:tab/>
              <w:t>for equipping the above platforms;</w:t>
            </w:r>
          </w:p>
          <w:p w14:paraId="591021AC" w14:textId="77777777" w:rsidR="00E546F5" w:rsidRDefault="00951CE2">
            <w:pPr>
              <w:pStyle w:val="Tier5Bullet"/>
            </w:pPr>
            <w:r>
              <w:tab/>
            </w:r>
            <w:r>
              <w:tab/>
            </w:r>
            <w:r>
              <w:tab/>
            </w:r>
            <w:r>
              <w:tab/>
              <w:t>-</w:t>
            </w:r>
            <w:r>
              <w:tab/>
              <w:t>for linking these drilling or production platforms to th</w:t>
            </w:r>
            <w:r>
              <w:t>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AD" w14:textId="77777777" w:rsidR="00E546F5" w:rsidRDefault="00951CE2">
            <w:pPr>
              <w:pStyle w:val="NormalinTable"/>
            </w:pPr>
            <w:r>
              <w:t>0.0%</w:t>
            </w:r>
          </w:p>
        </w:tc>
      </w:tr>
      <w:tr w:rsidR="00E546F5" w14:paraId="591021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AF" w14:textId="77777777" w:rsidR="00E546F5" w:rsidRDefault="00951CE2">
            <w:pPr>
              <w:pStyle w:val="NormalinTable"/>
            </w:pPr>
            <w:r>
              <w:t>2916199550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B0" w14:textId="77777777" w:rsidR="00E546F5" w:rsidRDefault="00951CE2">
            <w:pPr>
              <w:pStyle w:val="Tier1"/>
            </w:pPr>
            <w:r>
              <w:t>Unsaturated acyclic monocarboxylic acids, cyclic monocarboxylic acids, their anhydrides, halides, peroxides and peroxyacids; their halogenated, sulphonated, nitrated or nitrosated derivatives</w:t>
            </w:r>
          </w:p>
          <w:p w14:paraId="591021B1" w14:textId="77777777" w:rsidR="00E546F5" w:rsidRDefault="00951CE2">
            <w:pPr>
              <w:pStyle w:val="Tier2"/>
            </w:pPr>
            <w:r>
              <w:t>-</w:t>
            </w:r>
            <w:r>
              <w:tab/>
              <w:t xml:space="preserve">Unsaturated acyclic </w:t>
            </w:r>
            <w:r>
              <w:t>monocarboxylic acids, their anhydrides, halides, peroxides, peroxyacids and their derivatives</w:t>
            </w:r>
          </w:p>
          <w:p w14:paraId="591021B2" w14:textId="77777777" w:rsidR="00E546F5" w:rsidRDefault="00951CE2">
            <w:pPr>
              <w:pStyle w:val="Tier3"/>
            </w:pPr>
            <w:r>
              <w:t>-</w:t>
            </w:r>
            <w:r>
              <w:tab/>
              <w:t>-</w:t>
            </w:r>
            <w:r>
              <w:tab/>
              <w:t>Other</w:t>
            </w:r>
          </w:p>
          <w:p w14:paraId="591021B3" w14:textId="77777777" w:rsidR="00E546F5" w:rsidRDefault="00951CE2">
            <w:pPr>
              <w:pStyle w:val="Tier4"/>
            </w:pPr>
            <w:r>
              <w:t>-</w:t>
            </w:r>
            <w:r>
              <w:tab/>
              <w:t>-</w:t>
            </w:r>
            <w:r>
              <w:tab/>
              <w:t>-</w:t>
            </w:r>
            <w:r>
              <w:tab/>
              <w:t>Other</w:t>
            </w:r>
          </w:p>
          <w:p w14:paraId="591021B4" w14:textId="77777777" w:rsidR="00E546F5" w:rsidRDefault="00951CE2">
            <w:pPr>
              <w:pStyle w:val="Tier5"/>
            </w:pPr>
            <w:r>
              <w:t>-</w:t>
            </w:r>
            <w:r>
              <w:tab/>
              <w:t>-</w:t>
            </w:r>
            <w:r>
              <w:tab/>
              <w:t>-</w:t>
            </w:r>
            <w:r>
              <w:tab/>
              <w:t>-</w:t>
            </w:r>
            <w:r>
              <w:tab/>
              <w:t>Methyl 2-fluoroacrylate (CAS RN 2343-89-7)</w:t>
            </w:r>
          </w:p>
          <w:p w14:paraId="591021B5" w14:textId="77777777" w:rsidR="00E546F5" w:rsidRDefault="00951CE2">
            <w:pPr>
              <w:pStyle w:val="Tier5Bullet"/>
            </w:pPr>
            <w:r>
              <w:tab/>
            </w:r>
            <w:r>
              <w:tab/>
            </w:r>
            <w:r>
              <w:tab/>
            </w:r>
            <w:r>
              <w:tab/>
              <w:t>-</w:t>
            </w:r>
            <w:r>
              <w:tab/>
              <w:t>for incorporation in ships, boats or other vessels listed in Table 1, for the purpo</w:t>
            </w:r>
            <w:r>
              <w:t>ses of their construction, repair, maintenance or conversion;</w:t>
            </w:r>
          </w:p>
          <w:p w14:paraId="591021B6" w14:textId="77777777" w:rsidR="00E546F5" w:rsidRDefault="00951CE2">
            <w:pPr>
              <w:pStyle w:val="Tier5Bullet"/>
            </w:pPr>
            <w:r>
              <w:tab/>
            </w:r>
            <w:r>
              <w:tab/>
            </w:r>
            <w:r>
              <w:tab/>
            </w:r>
            <w:r>
              <w:tab/>
              <w:t>-</w:t>
            </w:r>
            <w:r>
              <w:tab/>
              <w:t>for fitting to or equipping such ships, boats or other vessels;</w:t>
            </w:r>
          </w:p>
          <w:p w14:paraId="591021B7"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1B8" w14:textId="77777777" w:rsidR="00E546F5" w:rsidRDefault="00951CE2">
            <w:pPr>
              <w:pStyle w:val="Tier5Bullet"/>
            </w:pPr>
            <w:r>
              <w:tab/>
            </w:r>
            <w:r>
              <w:tab/>
            </w:r>
            <w:r>
              <w:tab/>
            </w:r>
            <w:r>
              <w:tab/>
              <w:t>-</w:t>
            </w:r>
            <w:r>
              <w:tab/>
              <w:t>for equipping the above platforms;</w:t>
            </w:r>
          </w:p>
          <w:p w14:paraId="591021B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BA" w14:textId="77777777" w:rsidR="00E546F5" w:rsidRDefault="00951CE2">
            <w:pPr>
              <w:pStyle w:val="NormalinTable"/>
            </w:pPr>
            <w:r>
              <w:t>0.0%</w:t>
            </w:r>
          </w:p>
        </w:tc>
      </w:tr>
      <w:tr w:rsidR="00E546F5" w14:paraId="591021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BC" w14:textId="77777777" w:rsidR="00E546F5" w:rsidRDefault="00951CE2">
            <w:pPr>
              <w:pStyle w:val="NormalinTable"/>
            </w:pPr>
            <w:r>
              <w:t>2916199590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BD" w14:textId="77777777" w:rsidR="00E546F5" w:rsidRDefault="00951CE2">
            <w:pPr>
              <w:pStyle w:val="Tier1"/>
            </w:pPr>
            <w:r>
              <w:t>Unsatura</w:t>
            </w:r>
            <w:r>
              <w:t>ted acyclic monocarboxylic acids, cyclic monocarboxylic acids, their anhydrides, halides, peroxides and peroxyacids; their halogenated, sulphonated, nitrated or nitrosated derivatives</w:t>
            </w:r>
          </w:p>
          <w:p w14:paraId="591021BE" w14:textId="77777777" w:rsidR="00E546F5" w:rsidRDefault="00951CE2">
            <w:pPr>
              <w:pStyle w:val="Tier2"/>
            </w:pPr>
            <w:r>
              <w:t>-</w:t>
            </w:r>
            <w:r>
              <w:tab/>
              <w:t>Unsaturated acyclic monocarboxylic acids, their anhydrides, halides, p</w:t>
            </w:r>
            <w:r>
              <w:t>eroxides, peroxyacids and their derivatives</w:t>
            </w:r>
          </w:p>
          <w:p w14:paraId="591021BF" w14:textId="77777777" w:rsidR="00E546F5" w:rsidRDefault="00951CE2">
            <w:pPr>
              <w:pStyle w:val="Tier3"/>
            </w:pPr>
            <w:r>
              <w:t>-</w:t>
            </w:r>
            <w:r>
              <w:tab/>
              <w:t>-</w:t>
            </w:r>
            <w:r>
              <w:tab/>
              <w:t>Other</w:t>
            </w:r>
          </w:p>
          <w:p w14:paraId="591021C0" w14:textId="77777777" w:rsidR="00E546F5" w:rsidRDefault="00951CE2">
            <w:pPr>
              <w:pStyle w:val="Tier4"/>
            </w:pPr>
            <w:r>
              <w:t>-</w:t>
            </w:r>
            <w:r>
              <w:tab/>
              <w:t>-</w:t>
            </w:r>
            <w:r>
              <w:tab/>
              <w:t>-</w:t>
            </w:r>
            <w:r>
              <w:tab/>
              <w:t>Other</w:t>
            </w:r>
          </w:p>
          <w:p w14:paraId="591021C1" w14:textId="77777777" w:rsidR="00E546F5" w:rsidRDefault="00951CE2">
            <w:pPr>
              <w:pStyle w:val="Tier5"/>
            </w:pPr>
            <w:r>
              <w:t>-</w:t>
            </w:r>
            <w:r>
              <w:tab/>
              <w:t>-</w:t>
            </w:r>
            <w:r>
              <w:tab/>
              <w:t>-</w:t>
            </w:r>
            <w:r>
              <w:tab/>
              <w:t>-</w:t>
            </w:r>
            <w:r>
              <w:tab/>
              <w:t>Other</w:t>
            </w:r>
          </w:p>
          <w:p w14:paraId="591021C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1C3" w14:textId="77777777" w:rsidR="00E546F5" w:rsidRDefault="00951CE2">
            <w:pPr>
              <w:pStyle w:val="Tier5Bullet"/>
            </w:pPr>
            <w:r>
              <w:tab/>
            </w:r>
            <w:r>
              <w:tab/>
            </w:r>
            <w:r>
              <w:tab/>
            </w:r>
            <w:r>
              <w:tab/>
              <w:t>-</w:t>
            </w:r>
            <w:r>
              <w:tab/>
              <w:t xml:space="preserve">for fitting to or </w:t>
            </w:r>
            <w:r>
              <w:t>equipping such ships, boats or other vessels;</w:t>
            </w:r>
          </w:p>
          <w:p w14:paraId="591021C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1C5" w14:textId="77777777" w:rsidR="00E546F5" w:rsidRDefault="00951CE2">
            <w:pPr>
              <w:pStyle w:val="Tier5Bullet"/>
            </w:pPr>
            <w:r>
              <w:tab/>
            </w:r>
            <w:r>
              <w:tab/>
            </w:r>
            <w:r>
              <w:tab/>
            </w:r>
            <w:r>
              <w:tab/>
              <w:t>-</w:t>
            </w:r>
            <w:r>
              <w:tab/>
              <w:t>for equipping the above platforms;</w:t>
            </w:r>
          </w:p>
          <w:p w14:paraId="591021C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C7" w14:textId="77777777" w:rsidR="00E546F5" w:rsidRDefault="00951CE2">
            <w:pPr>
              <w:pStyle w:val="NormalinTable"/>
            </w:pPr>
            <w:r>
              <w:t>0.0%</w:t>
            </w:r>
          </w:p>
        </w:tc>
      </w:tr>
      <w:tr w:rsidR="00E546F5" w14:paraId="591021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C9" w14:textId="77777777" w:rsidR="00E546F5" w:rsidRDefault="00951CE2">
            <w:pPr>
              <w:pStyle w:val="NormalinTable"/>
            </w:pPr>
            <w:r>
              <w:t>2916200000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CA" w14:textId="77777777" w:rsidR="00E546F5" w:rsidRDefault="00951CE2">
            <w:pPr>
              <w:pStyle w:val="Tier1"/>
            </w:pPr>
            <w:r>
              <w:t xml:space="preserve">Unsaturated acyclic monocarboxylic acids, cyclic monocarboxylic acids, their anhydrides, </w:t>
            </w:r>
            <w:r>
              <w:t>halides, peroxides and peroxyacids; their halogenated, sulphonated, nitrated or nitrosated derivatives</w:t>
            </w:r>
          </w:p>
          <w:p w14:paraId="591021CB" w14:textId="77777777" w:rsidR="00E546F5" w:rsidRDefault="00951CE2">
            <w:pPr>
              <w:pStyle w:val="Tier2"/>
            </w:pPr>
            <w:r>
              <w:t>-</w:t>
            </w:r>
            <w:r>
              <w:tab/>
              <w:t>Cyclanic, cyclenic or cycloterpenic monocarboxylic acids, their anhydrides, halides, peroxides, peroxyacids and their derivatives</w:t>
            </w:r>
          </w:p>
          <w:p w14:paraId="591021CC" w14:textId="77777777" w:rsidR="00E546F5" w:rsidRDefault="00951CE2">
            <w:pPr>
              <w:pStyle w:val="Tier2Bullet"/>
            </w:pPr>
            <w:r>
              <w:tab/>
              <w:t>-</w:t>
            </w:r>
            <w:r>
              <w:tab/>
              <w:t xml:space="preserve">for incorporation </w:t>
            </w:r>
            <w:r>
              <w:t>in ships, boats or other vessels listed in Table 1, for the purposes of their construction, repair, maintenance or conversion;</w:t>
            </w:r>
          </w:p>
          <w:p w14:paraId="591021CD" w14:textId="77777777" w:rsidR="00E546F5" w:rsidRDefault="00951CE2">
            <w:pPr>
              <w:pStyle w:val="Tier2Bullet"/>
            </w:pPr>
            <w:r>
              <w:tab/>
              <w:t>-</w:t>
            </w:r>
            <w:r>
              <w:tab/>
              <w:t>for fitting to or equipping such ships, boats or other vessels;</w:t>
            </w:r>
          </w:p>
          <w:p w14:paraId="591021CE"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1CF" w14:textId="77777777" w:rsidR="00E546F5" w:rsidRDefault="00951CE2">
            <w:pPr>
              <w:pStyle w:val="Tier2Bullet"/>
            </w:pPr>
            <w:r>
              <w:tab/>
              <w:t>-</w:t>
            </w:r>
            <w:r>
              <w:tab/>
              <w:t>for equipping the above platforms;</w:t>
            </w:r>
          </w:p>
          <w:p w14:paraId="591021D0"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D1" w14:textId="77777777" w:rsidR="00E546F5" w:rsidRDefault="00951CE2">
            <w:pPr>
              <w:pStyle w:val="NormalinTable"/>
            </w:pPr>
            <w:r>
              <w:t>0.0%</w:t>
            </w:r>
          </w:p>
        </w:tc>
      </w:tr>
      <w:tr w:rsidR="00E546F5" w14:paraId="591021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D3" w14:textId="77777777" w:rsidR="00E546F5" w:rsidRDefault="00951CE2">
            <w:pPr>
              <w:pStyle w:val="NormalinTable"/>
            </w:pPr>
            <w:r>
              <w:t>2916310000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D4" w14:textId="77777777" w:rsidR="00E546F5" w:rsidRDefault="00951CE2">
            <w:pPr>
              <w:pStyle w:val="Tier1"/>
            </w:pPr>
            <w:r>
              <w:t>Unsaturated acyclic monocarboxylic acids, cyclic monocarboxylic acids, their anhydrides, halides, peroxides and peroxyacids; their halogenated, sulphonated, nitrated or nitrosated derivatives</w:t>
            </w:r>
          </w:p>
          <w:p w14:paraId="591021D5" w14:textId="77777777" w:rsidR="00E546F5" w:rsidRDefault="00951CE2">
            <w:pPr>
              <w:pStyle w:val="Tier2"/>
            </w:pPr>
            <w:r>
              <w:t>-</w:t>
            </w:r>
            <w:r>
              <w:tab/>
              <w:t>Aromatic mon</w:t>
            </w:r>
            <w:r>
              <w:t>ocarboxylic acids, their anhydrides, halides, peroxides, peroxyacids and their derivatives</w:t>
            </w:r>
          </w:p>
          <w:p w14:paraId="591021D6" w14:textId="77777777" w:rsidR="00E546F5" w:rsidRDefault="00951CE2">
            <w:pPr>
              <w:pStyle w:val="Tier3"/>
            </w:pPr>
            <w:r>
              <w:t>-</w:t>
            </w:r>
            <w:r>
              <w:tab/>
              <w:t>-</w:t>
            </w:r>
            <w:r>
              <w:tab/>
              <w:t>Benzoic acid, its salts and esters</w:t>
            </w:r>
          </w:p>
          <w:p w14:paraId="591021D7" w14:textId="77777777" w:rsidR="00E546F5" w:rsidRDefault="00951CE2">
            <w:pPr>
              <w:pStyle w:val="Tier3Bullet"/>
            </w:pPr>
            <w:r>
              <w:tab/>
            </w:r>
            <w:r>
              <w:tab/>
              <w:t>-</w:t>
            </w:r>
            <w:r>
              <w:tab/>
              <w:t xml:space="preserve">for incorporation in ships, boats or other vessels listed in Table 1, for the purposes of their construction, </w:t>
            </w:r>
            <w:r>
              <w:t>repair, maintenance or conversion;</w:t>
            </w:r>
          </w:p>
          <w:p w14:paraId="591021D8" w14:textId="77777777" w:rsidR="00E546F5" w:rsidRDefault="00951CE2">
            <w:pPr>
              <w:pStyle w:val="Tier3Bullet"/>
            </w:pPr>
            <w:r>
              <w:tab/>
            </w:r>
            <w:r>
              <w:tab/>
              <w:t>-</w:t>
            </w:r>
            <w:r>
              <w:tab/>
              <w:t>for fitting to or equipping such ships, boats or other vessels;</w:t>
            </w:r>
          </w:p>
          <w:p w14:paraId="591021D9" w14:textId="77777777" w:rsidR="00E546F5" w:rsidRDefault="00951CE2">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14:paraId="591021DA" w14:textId="77777777" w:rsidR="00E546F5" w:rsidRDefault="00951CE2">
            <w:pPr>
              <w:pStyle w:val="Tier3Bullet"/>
            </w:pPr>
            <w:r>
              <w:tab/>
            </w:r>
            <w:r>
              <w:tab/>
              <w:t>-</w:t>
            </w:r>
            <w:r>
              <w:tab/>
              <w:t>for equipping the above platforms;</w:t>
            </w:r>
          </w:p>
          <w:p w14:paraId="591021D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DC" w14:textId="77777777" w:rsidR="00E546F5" w:rsidRDefault="00951CE2">
            <w:pPr>
              <w:pStyle w:val="NormalinTable"/>
            </w:pPr>
            <w:r>
              <w:t>0.0%</w:t>
            </w:r>
          </w:p>
        </w:tc>
      </w:tr>
      <w:tr w:rsidR="00E546F5" w14:paraId="591021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DE" w14:textId="77777777" w:rsidR="00E546F5" w:rsidRDefault="00951CE2">
            <w:pPr>
              <w:pStyle w:val="NormalinTable"/>
            </w:pPr>
            <w:r>
              <w:t>2916320000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DF" w14:textId="77777777" w:rsidR="00E546F5" w:rsidRDefault="00951CE2">
            <w:pPr>
              <w:pStyle w:val="Tier1"/>
            </w:pPr>
            <w:r>
              <w:t>Unsaturated acyclic monocarboxylic acids, cyclic mon</w:t>
            </w:r>
            <w:r>
              <w:t>ocarboxylic acids, their anhydrides, halides, peroxides and peroxyacids; their halogenated, sulphonated, nitrated or nitrosated derivatives</w:t>
            </w:r>
          </w:p>
          <w:p w14:paraId="591021E0" w14:textId="77777777" w:rsidR="00E546F5" w:rsidRDefault="00951CE2">
            <w:pPr>
              <w:pStyle w:val="Tier2"/>
            </w:pPr>
            <w:r>
              <w:t>-</w:t>
            </w:r>
            <w:r>
              <w:tab/>
              <w:t>Aromatic monocarboxylic acids, their anhydrides, halides, peroxides, peroxyacids and their derivatives</w:t>
            </w:r>
          </w:p>
          <w:p w14:paraId="591021E1" w14:textId="77777777" w:rsidR="00E546F5" w:rsidRDefault="00951CE2">
            <w:pPr>
              <w:pStyle w:val="Tier3"/>
            </w:pPr>
            <w:r>
              <w:t>-</w:t>
            </w:r>
            <w:r>
              <w:tab/>
              <w:t>-</w:t>
            </w:r>
            <w:r>
              <w:tab/>
            </w:r>
            <w:r>
              <w:t>Benzoyl peroxide and benzoyl chloride</w:t>
            </w:r>
          </w:p>
          <w:p w14:paraId="591021E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1E3" w14:textId="77777777" w:rsidR="00E546F5" w:rsidRDefault="00951CE2">
            <w:pPr>
              <w:pStyle w:val="Tier3Bullet"/>
            </w:pPr>
            <w:r>
              <w:tab/>
            </w:r>
            <w:r>
              <w:tab/>
              <w:t>-</w:t>
            </w:r>
            <w:r>
              <w:tab/>
              <w:t>for fitting to or equipping such ships, boats or other vessels;</w:t>
            </w:r>
          </w:p>
          <w:p w14:paraId="591021E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1E5" w14:textId="77777777" w:rsidR="00E546F5" w:rsidRDefault="00951CE2">
            <w:pPr>
              <w:pStyle w:val="Tier3Bullet"/>
            </w:pPr>
            <w:r>
              <w:tab/>
            </w:r>
            <w:r>
              <w:tab/>
              <w:t>-</w:t>
            </w:r>
            <w:r>
              <w:tab/>
              <w:t>for equipping the above</w:t>
            </w:r>
            <w:r>
              <w:t xml:space="preserve"> platforms;</w:t>
            </w:r>
          </w:p>
          <w:p w14:paraId="591021E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E7" w14:textId="77777777" w:rsidR="00E546F5" w:rsidRDefault="00951CE2">
            <w:pPr>
              <w:pStyle w:val="NormalinTable"/>
            </w:pPr>
            <w:r>
              <w:t>0.0%</w:t>
            </w:r>
          </w:p>
        </w:tc>
      </w:tr>
      <w:tr w:rsidR="00E546F5" w14:paraId="591021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E9" w14:textId="77777777" w:rsidR="00E546F5" w:rsidRDefault="00951CE2">
            <w:pPr>
              <w:pStyle w:val="NormalinTable"/>
            </w:pPr>
            <w:r>
              <w:t>2916340000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EA" w14:textId="77777777" w:rsidR="00E546F5" w:rsidRDefault="00951CE2">
            <w:pPr>
              <w:pStyle w:val="Tier1"/>
            </w:pPr>
            <w:r>
              <w:t xml:space="preserve">Unsaturated acyclic monocarboxylic acids, cyclic monocarboxylic acids, their anhydrides, halides, peroxides and peroxyacids; their halogenated, </w:t>
            </w:r>
            <w:r>
              <w:t>sulphonated, nitrated or nitrosated derivatives</w:t>
            </w:r>
          </w:p>
          <w:p w14:paraId="591021EB" w14:textId="77777777" w:rsidR="00E546F5" w:rsidRDefault="00951CE2">
            <w:pPr>
              <w:pStyle w:val="Tier2"/>
            </w:pPr>
            <w:r>
              <w:t>-</w:t>
            </w:r>
            <w:r>
              <w:tab/>
              <w:t>Aromatic monocarboxylic acids, their anhydrides, halides, peroxides, peroxyacids and their derivatives</w:t>
            </w:r>
          </w:p>
          <w:p w14:paraId="591021EC" w14:textId="77777777" w:rsidR="00E546F5" w:rsidRDefault="00951CE2">
            <w:pPr>
              <w:pStyle w:val="Tier3"/>
            </w:pPr>
            <w:r>
              <w:t>-</w:t>
            </w:r>
            <w:r>
              <w:tab/>
              <w:t>-</w:t>
            </w:r>
            <w:r>
              <w:tab/>
              <w:t>Phenylacetic acid and its salts</w:t>
            </w:r>
          </w:p>
          <w:p w14:paraId="591021ED" w14:textId="77777777" w:rsidR="00E546F5" w:rsidRDefault="00951CE2">
            <w:pPr>
              <w:pStyle w:val="Tier3Bullet"/>
            </w:pPr>
            <w:r>
              <w:tab/>
            </w:r>
            <w:r>
              <w:tab/>
              <w:t>-</w:t>
            </w:r>
            <w:r>
              <w:tab/>
              <w:t>for incorporation in ships, boats or other vessels listed in Ta</w:t>
            </w:r>
            <w:r>
              <w:t>ble 1, for the purposes of their construction, repair, maintenance or conversion;</w:t>
            </w:r>
          </w:p>
          <w:p w14:paraId="591021EE" w14:textId="77777777" w:rsidR="00E546F5" w:rsidRDefault="00951CE2">
            <w:pPr>
              <w:pStyle w:val="Tier3Bullet"/>
            </w:pPr>
            <w:r>
              <w:tab/>
            </w:r>
            <w:r>
              <w:tab/>
              <w:t>-</w:t>
            </w:r>
            <w:r>
              <w:tab/>
              <w:t>for fitting to or equipping such ships, boats or other vessels;</w:t>
            </w:r>
          </w:p>
          <w:p w14:paraId="591021EF" w14:textId="77777777" w:rsidR="00E546F5" w:rsidRDefault="00951CE2">
            <w:pPr>
              <w:pStyle w:val="Tier3Bullet"/>
            </w:pPr>
            <w:r>
              <w:tab/>
            </w:r>
            <w:r>
              <w:tab/>
              <w:t>-</w:t>
            </w:r>
            <w:r>
              <w:tab/>
              <w:t>for incorporation, for the purposes of their construction, repair, maintenance or conversion, in drill</w:t>
            </w:r>
            <w:r>
              <w:t>ing or production platforms listed below: fixed, of subheading ex 8430 49 or floating or submersible of subheading 8905 20;</w:t>
            </w:r>
          </w:p>
          <w:p w14:paraId="591021F0" w14:textId="77777777" w:rsidR="00E546F5" w:rsidRDefault="00951CE2">
            <w:pPr>
              <w:pStyle w:val="Tier3Bullet"/>
            </w:pPr>
            <w:r>
              <w:tab/>
            </w:r>
            <w:r>
              <w:tab/>
              <w:t>-</w:t>
            </w:r>
            <w:r>
              <w:tab/>
              <w:t>for equipping the above platforms;</w:t>
            </w:r>
          </w:p>
          <w:p w14:paraId="591021F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F2" w14:textId="77777777" w:rsidR="00E546F5" w:rsidRDefault="00951CE2">
            <w:pPr>
              <w:pStyle w:val="NormalinTable"/>
            </w:pPr>
            <w:r>
              <w:t>0.0%</w:t>
            </w:r>
          </w:p>
        </w:tc>
      </w:tr>
      <w:tr w:rsidR="00E546F5" w14:paraId="591021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F4" w14:textId="77777777" w:rsidR="00E546F5" w:rsidRDefault="00951CE2">
            <w:pPr>
              <w:pStyle w:val="NormalinTable"/>
            </w:pPr>
            <w:r>
              <w:t>2916390000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1F5" w14:textId="77777777" w:rsidR="00E546F5" w:rsidRDefault="00951CE2">
            <w:pPr>
              <w:pStyle w:val="Tier1"/>
            </w:pPr>
            <w:r>
              <w:t>Unsaturated acyclic monocarboxylic acids, cyclic monocarboxylic acids, their anhydrides, halides, peroxides and peroxyacids; their halogenated, sulphonated, nitrated or nitrosated derivatives</w:t>
            </w:r>
          </w:p>
          <w:p w14:paraId="591021F6" w14:textId="77777777" w:rsidR="00E546F5" w:rsidRDefault="00951CE2">
            <w:pPr>
              <w:pStyle w:val="Tier2"/>
            </w:pPr>
            <w:r>
              <w:t>-</w:t>
            </w:r>
            <w:r>
              <w:tab/>
              <w:t>Aromatic monocarboxylic acids, their anhydrides, ha</w:t>
            </w:r>
            <w:r>
              <w:t>lides, peroxides, peroxyacids and their derivatives</w:t>
            </w:r>
          </w:p>
          <w:p w14:paraId="591021F7" w14:textId="77777777" w:rsidR="00E546F5" w:rsidRDefault="00951CE2">
            <w:pPr>
              <w:pStyle w:val="Tier3"/>
            </w:pPr>
            <w:r>
              <w:t>-</w:t>
            </w:r>
            <w:r>
              <w:tab/>
              <w:t>-</w:t>
            </w:r>
            <w:r>
              <w:tab/>
              <w:t>Other</w:t>
            </w:r>
          </w:p>
          <w:p w14:paraId="591021F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1F9" w14:textId="77777777" w:rsidR="00E546F5" w:rsidRDefault="00951CE2">
            <w:pPr>
              <w:pStyle w:val="Tier3Bullet"/>
            </w:pPr>
            <w:r>
              <w:tab/>
            </w:r>
            <w:r>
              <w:tab/>
              <w:t>-</w:t>
            </w:r>
            <w:r>
              <w:tab/>
              <w:t>for fitting to or equipping such ships, b</w:t>
            </w:r>
            <w:r>
              <w:t>oats or other vessels;</w:t>
            </w:r>
          </w:p>
          <w:p w14:paraId="591021F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1FB" w14:textId="77777777" w:rsidR="00E546F5" w:rsidRDefault="00951CE2">
            <w:pPr>
              <w:pStyle w:val="Tier3Bullet"/>
            </w:pPr>
            <w:r>
              <w:tab/>
            </w:r>
            <w:r>
              <w:tab/>
              <w:t>-</w:t>
            </w:r>
            <w:r>
              <w:tab/>
              <w:t>for equipping the above platforms;</w:t>
            </w:r>
          </w:p>
          <w:p w14:paraId="591021F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1FD" w14:textId="77777777" w:rsidR="00E546F5" w:rsidRDefault="00951CE2">
            <w:pPr>
              <w:pStyle w:val="NormalinTable"/>
            </w:pPr>
            <w:r>
              <w:t>0.0%</w:t>
            </w:r>
          </w:p>
        </w:tc>
      </w:tr>
      <w:tr w:rsidR="00E546F5" w14:paraId="591022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1FF" w14:textId="77777777" w:rsidR="00E546F5" w:rsidRDefault="00951CE2">
            <w:pPr>
              <w:pStyle w:val="NormalinTable"/>
            </w:pPr>
            <w:r>
              <w:t>2917110000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00" w14:textId="77777777" w:rsidR="00E546F5" w:rsidRDefault="00951CE2">
            <w:pPr>
              <w:pStyle w:val="Tier1"/>
            </w:pPr>
            <w:r>
              <w:t xml:space="preserve">Polycarboxylic acids, their anhydrides, halides, peroxides and peroxyacids; their halogenated, sulphonated, nitrated or </w:t>
            </w:r>
            <w:r>
              <w:t>nitrosated derivatives</w:t>
            </w:r>
          </w:p>
          <w:p w14:paraId="59102201" w14:textId="77777777" w:rsidR="00E546F5" w:rsidRDefault="00951CE2">
            <w:pPr>
              <w:pStyle w:val="Tier2"/>
            </w:pPr>
            <w:r>
              <w:t>-</w:t>
            </w:r>
            <w:r>
              <w:tab/>
              <w:t>Acyclic polycarboxylic acids, their anhydrides, halides, peroxides, peroxyacids and their derivatives</w:t>
            </w:r>
          </w:p>
          <w:p w14:paraId="59102202" w14:textId="77777777" w:rsidR="00E546F5" w:rsidRDefault="00951CE2">
            <w:pPr>
              <w:pStyle w:val="Tier3"/>
            </w:pPr>
            <w:r>
              <w:t>-</w:t>
            </w:r>
            <w:r>
              <w:tab/>
              <w:t>-</w:t>
            </w:r>
            <w:r>
              <w:tab/>
              <w:t>Oxalic acid, its salts and esters</w:t>
            </w:r>
          </w:p>
          <w:p w14:paraId="59102203" w14:textId="77777777" w:rsidR="00E546F5" w:rsidRDefault="00951CE2">
            <w:pPr>
              <w:pStyle w:val="Tier3Bullet"/>
            </w:pPr>
            <w:r>
              <w:tab/>
            </w:r>
            <w:r>
              <w:tab/>
              <w:t>-</w:t>
            </w:r>
            <w:r>
              <w:tab/>
              <w:t xml:space="preserve">for incorporation in ships, boats or other vessels listed in Table 1, for the purposes </w:t>
            </w:r>
            <w:r>
              <w:t>of their construction, repair, maintenance or conversion;</w:t>
            </w:r>
          </w:p>
          <w:p w14:paraId="59102204" w14:textId="77777777" w:rsidR="00E546F5" w:rsidRDefault="00951CE2">
            <w:pPr>
              <w:pStyle w:val="Tier3Bullet"/>
            </w:pPr>
            <w:r>
              <w:tab/>
            </w:r>
            <w:r>
              <w:tab/>
              <w:t>-</w:t>
            </w:r>
            <w:r>
              <w:tab/>
              <w:t>for fitting to or equipping such ships, boats or other vessels;</w:t>
            </w:r>
          </w:p>
          <w:p w14:paraId="59102205"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206" w14:textId="77777777" w:rsidR="00E546F5" w:rsidRDefault="00951CE2">
            <w:pPr>
              <w:pStyle w:val="Tier3Bullet"/>
            </w:pPr>
            <w:r>
              <w:tab/>
            </w:r>
            <w:r>
              <w:tab/>
              <w:t>-</w:t>
            </w:r>
            <w:r>
              <w:tab/>
              <w:t>for equipping the above platforms;</w:t>
            </w:r>
          </w:p>
          <w:p w14:paraId="5910220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08" w14:textId="77777777" w:rsidR="00E546F5" w:rsidRDefault="00951CE2">
            <w:pPr>
              <w:pStyle w:val="NormalinTable"/>
            </w:pPr>
            <w:r>
              <w:t>0.0%</w:t>
            </w:r>
          </w:p>
        </w:tc>
      </w:tr>
      <w:tr w:rsidR="00E546F5" w14:paraId="591022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0A" w14:textId="77777777" w:rsidR="00E546F5" w:rsidRDefault="00951CE2">
            <w:pPr>
              <w:pStyle w:val="NormalinTable"/>
            </w:pPr>
            <w:r>
              <w:t>2917120000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0B" w14:textId="77777777" w:rsidR="00E546F5" w:rsidRDefault="00951CE2">
            <w:pPr>
              <w:pStyle w:val="Tier1"/>
            </w:pPr>
            <w:r>
              <w:t>Polycarboxylic acids, their anhydrides, halides, peroxides and peroxyacids; their halogenated, sulphonated, nitrated or nitrosated derivatives</w:t>
            </w:r>
          </w:p>
          <w:p w14:paraId="5910220C" w14:textId="77777777" w:rsidR="00E546F5" w:rsidRDefault="00951CE2">
            <w:pPr>
              <w:pStyle w:val="Tier2"/>
            </w:pPr>
            <w:r>
              <w:t>-</w:t>
            </w:r>
            <w:r>
              <w:tab/>
              <w:t>Acyclic polycarboxylic acids, their anhydrides, halides, peroxides, peroxyacids and their derivatives</w:t>
            </w:r>
          </w:p>
          <w:p w14:paraId="5910220D" w14:textId="77777777" w:rsidR="00E546F5" w:rsidRDefault="00951CE2">
            <w:pPr>
              <w:pStyle w:val="Tier3"/>
            </w:pPr>
            <w:r>
              <w:t>-</w:t>
            </w:r>
            <w:r>
              <w:tab/>
              <w:t>-</w:t>
            </w:r>
            <w:r>
              <w:tab/>
              <w:t>Adipi</w:t>
            </w:r>
            <w:r>
              <w:t>c acid, its salts and esters</w:t>
            </w:r>
          </w:p>
          <w:p w14:paraId="5910220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20F" w14:textId="77777777" w:rsidR="00E546F5" w:rsidRDefault="00951CE2">
            <w:pPr>
              <w:pStyle w:val="Tier3Bullet"/>
            </w:pPr>
            <w:r>
              <w:tab/>
            </w:r>
            <w:r>
              <w:tab/>
              <w:t>-</w:t>
            </w:r>
            <w:r>
              <w:tab/>
              <w:t>for fitting to or equipping such ships, boats or other vessels;</w:t>
            </w:r>
          </w:p>
          <w:p w14:paraId="59102210" w14:textId="77777777" w:rsidR="00E546F5" w:rsidRDefault="00951CE2">
            <w:pPr>
              <w:pStyle w:val="Tier3Bullet"/>
            </w:pP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14:paraId="59102211" w14:textId="77777777" w:rsidR="00E546F5" w:rsidRDefault="00951CE2">
            <w:pPr>
              <w:pStyle w:val="Tier3Bullet"/>
            </w:pPr>
            <w:r>
              <w:tab/>
            </w:r>
            <w:r>
              <w:tab/>
              <w:t>-</w:t>
            </w:r>
            <w:r>
              <w:tab/>
              <w:t>for equipping the above platform</w:t>
            </w:r>
            <w:r>
              <w:t>s;</w:t>
            </w:r>
          </w:p>
          <w:p w14:paraId="5910221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13" w14:textId="77777777" w:rsidR="00E546F5" w:rsidRDefault="00951CE2">
            <w:pPr>
              <w:pStyle w:val="NormalinTable"/>
            </w:pPr>
            <w:r>
              <w:t>0.0%</w:t>
            </w:r>
          </w:p>
        </w:tc>
      </w:tr>
      <w:tr w:rsidR="00E546F5" w14:paraId="591022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15" w14:textId="77777777" w:rsidR="00E546F5" w:rsidRDefault="00951CE2">
            <w:pPr>
              <w:pStyle w:val="NormalinTable"/>
            </w:pPr>
            <w:r>
              <w:t>2917130000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16" w14:textId="77777777" w:rsidR="00E546F5" w:rsidRDefault="00951CE2">
            <w:pPr>
              <w:pStyle w:val="Tier1"/>
            </w:pPr>
            <w:r>
              <w:t>Polycarboxylic acids, their anhydrides, halides, peroxides and peroxyacids; their halogenated, sulphonated, nitrated or nitrosated derivatives</w:t>
            </w:r>
          </w:p>
          <w:p w14:paraId="59102217" w14:textId="77777777" w:rsidR="00E546F5" w:rsidRDefault="00951CE2">
            <w:pPr>
              <w:pStyle w:val="Tier2"/>
            </w:pPr>
            <w:r>
              <w:t>-</w:t>
            </w:r>
            <w:r>
              <w:tab/>
              <w:t xml:space="preserve">Acyclic </w:t>
            </w:r>
            <w:r>
              <w:t>polycarboxylic acids, their anhydrides, halides, peroxides, peroxyacids and their derivatives</w:t>
            </w:r>
          </w:p>
          <w:p w14:paraId="59102218" w14:textId="77777777" w:rsidR="00E546F5" w:rsidRDefault="00951CE2">
            <w:pPr>
              <w:pStyle w:val="Tier3"/>
            </w:pPr>
            <w:r>
              <w:t>-</w:t>
            </w:r>
            <w:r>
              <w:tab/>
              <w:t>-</w:t>
            </w:r>
            <w:r>
              <w:tab/>
              <w:t>Azelaic acid, sebacic acid, their salts and esters</w:t>
            </w:r>
          </w:p>
          <w:p w14:paraId="59102219" w14:textId="77777777" w:rsidR="00E546F5" w:rsidRDefault="00951CE2">
            <w:pPr>
              <w:pStyle w:val="Tier3Bullet"/>
            </w:pPr>
            <w:r>
              <w:tab/>
            </w:r>
            <w:r>
              <w:tab/>
              <w:t>-</w:t>
            </w:r>
            <w:r>
              <w:tab/>
              <w:t>for incorporation in ships, boats or other vessels listed in Table 1, for the purposes of their constru</w:t>
            </w:r>
            <w:r>
              <w:t>ction, repair, maintenance or conversion;</w:t>
            </w:r>
          </w:p>
          <w:p w14:paraId="5910221A" w14:textId="77777777" w:rsidR="00E546F5" w:rsidRDefault="00951CE2">
            <w:pPr>
              <w:pStyle w:val="Tier3Bullet"/>
            </w:pPr>
            <w:r>
              <w:tab/>
            </w:r>
            <w:r>
              <w:tab/>
              <w:t>-</w:t>
            </w:r>
            <w:r>
              <w:tab/>
              <w:t>for fitting to or equipping such ships, boats or other vessels;</w:t>
            </w:r>
          </w:p>
          <w:p w14:paraId="5910221B" w14:textId="77777777" w:rsidR="00E546F5" w:rsidRDefault="00951CE2">
            <w:pPr>
              <w:pStyle w:val="Tier3Bullet"/>
            </w:pP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221C" w14:textId="77777777" w:rsidR="00E546F5" w:rsidRDefault="00951CE2">
            <w:pPr>
              <w:pStyle w:val="Tier3Bullet"/>
            </w:pPr>
            <w:r>
              <w:tab/>
            </w:r>
            <w:r>
              <w:tab/>
              <w:t>-</w:t>
            </w:r>
            <w:r>
              <w:tab/>
              <w:t>for equipping the above platforms;</w:t>
            </w:r>
          </w:p>
          <w:p w14:paraId="5910221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1E" w14:textId="77777777" w:rsidR="00E546F5" w:rsidRDefault="00951CE2">
            <w:pPr>
              <w:pStyle w:val="NormalinTable"/>
            </w:pPr>
            <w:r>
              <w:t>0.0%</w:t>
            </w:r>
          </w:p>
        </w:tc>
      </w:tr>
      <w:tr w:rsidR="00E546F5" w14:paraId="591022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20" w14:textId="77777777" w:rsidR="00E546F5" w:rsidRDefault="00951CE2">
            <w:pPr>
              <w:pStyle w:val="NormalinTable"/>
            </w:pPr>
            <w:r>
              <w:t>2917140000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21" w14:textId="77777777" w:rsidR="00E546F5" w:rsidRDefault="00951CE2">
            <w:pPr>
              <w:pStyle w:val="Tier1"/>
            </w:pPr>
            <w:r>
              <w:t xml:space="preserve">Polycarboxylic acids, their </w:t>
            </w:r>
            <w:r>
              <w:t>anhydrides, halides, peroxides and peroxyacids; their halogenated, sulphonated, nitrated or nitrosated derivatives</w:t>
            </w:r>
          </w:p>
          <w:p w14:paraId="59102222" w14:textId="77777777" w:rsidR="00E546F5" w:rsidRDefault="00951CE2">
            <w:pPr>
              <w:pStyle w:val="Tier2"/>
            </w:pPr>
            <w:r>
              <w:t>-</w:t>
            </w:r>
            <w:r>
              <w:tab/>
              <w:t>Acyclic polycarboxylic acids, their anhydrides, halides, peroxides, peroxyacids and their derivatives</w:t>
            </w:r>
          </w:p>
          <w:p w14:paraId="59102223" w14:textId="77777777" w:rsidR="00E546F5" w:rsidRDefault="00951CE2">
            <w:pPr>
              <w:pStyle w:val="Tier3"/>
            </w:pPr>
            <w:r>
              <w:t>-</w:t>
            </w:r>
            <w:r>
              <w:tab/>
              <w:t>-</w:t>
            </w:r>
            <w:r>
              <w:tab/>
              <w:t>Maleic anhydride</w:t>
            </w:r>
          </w:p>
          <w:p w14:paraId="59102224" w14:textId="77777777" w:rsidR="00E546F5" w:rsidRDefault="00951CE2">
            <w:pPr>
              <w:pStyle w:val="Tier3Bullet"/>
            </w:pPr>
            <w:r>
              <w:tab/>
            </w:r>
            <w:r>
              <w:tab/>
              <w:t>-</w:t>
            </w:r>
            <w:r>
              <w:tab/>
              <w:t>for incorpor</w:t>
            </w:r>
            <w:r>
              <w:t>ation in ships, boats or other vessels listed in Table 1, for the purposes of their construction, repair, maintenance or conversion;</w:t>
            </w:r>
          </w:p>
          <w:p w14:paraId="59102225" w14:textId="77777777" w:rsidR="00E546F5" w:rsidRDefault="00951CE2">
            <w:pPr>
              <w:pStyle w:val="Tier3Bullet"/>
            </w:pPr>
            <w:r>
              <w:tab/>
            </w:r>
            <w:r>
              <w:tab/>
              <w:t>-</w:t>
            </w:r>
            <w:r>
              <w:tab/>
              <w:t>for fitting to or equipping such ships, boats or other vessels;</w:t>
            </w:r>
          </w:p>
          <w:p w14:paraId="59102226"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227" w14:textId="77777777" w:rsidR="00E546F5" w:rsidRDefault="00951CE2">
            <w:pPr>
              <w:pStyle w:val="Tier3Bullet"/>
            </w:pPr>
            <w:r>
              <w:tab/>
            </w:r>
            <w:r>
              <w:tab/>
              <w:t>-</w:t>
            </w:r>
            <w:r>
              <w:tab/>
              <w:t>for equipping the above platforms;</w:t>
            </w:r>
          </w:p>
          <w:p w14:paraId="59102228"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29" w14:textId="77777777" w:rsidR="00E546F5" w:rsidRDefault="00951CE2">
            <w:pPr>
              <w:pStyle w:val="NormalinTable"/>
            </w:pPr>
            <w:r>
              <w:t>0.0%</w:t>
            </w:r>
          </w:p>
        </w:tc>
      </w:tr>
      <w:tr w:rsidR="00E546F5" w14:paraId="591022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2B" w14:textId="77777777" w:rsidR="00E546F5" w:rsidRDefault="00951CE2">
            <w:pPr>
              <w:pStyle w:val="NormalinTable"/>
            </w:pPr>
            <w:r>
              <w:t>2917191000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2C" w14:textId="77777777" w:rsidR="00E546F5" w:rsidRDefault="00951CE2">
            <w:pPr>
              <w:pStyle w:val="Tier1"/>
            </w:pPr>
            <w:r>
              <w:t>Polycarboxylic acids, their anhydrides, halides, peroxides and peroxyacids; their halogenated, sulphonated, nitrated or nitrosated derivatives</w:t>
            </w:r>
          </w:p>
          <w:p w14:paraId="5910222D" w14:textId="77777777" w:rsidR="00E546F5" w:rsidRDefault="00951CE2">
            <w:pPr>
              <w:pStyle w:val="Tier2"/>
            </w:pPr>
            <w:r>
              <w:t>-</w:t>
            </w:r>
            <w:r>
              <w:tab/>
              <w:t>Acyclic polycarboxylic acids, their anhydrides, halides, pe</w:t>
            </w:r>
            <w:r>
              <w:t>roxides, peroxyacids and their derivatives</w:t>
            </w:r>
          </w:p>
          <w:p w14:paraId="5910222E" w14:textId="77777777" w:rsidR="00E546F5" w:rsidRDefault="00951CE2">
            <w:pPr>
              <w:pStyle w:val="Tier3"/>
            </w:pPr>
            <w:r>
              <w:t>-</w:t>
            </w:r>
            <w:r>
              <w:tab/>
              <w:t>-</w:t>
            </w:r>
            <w:r>
              <w:tab/>
              <w:t>Other</w:t>
            </w:r>
          </w:p>
          <w:p w14:paraId="5910222F" w14:textId="77777777" w:rsidR="00E546F5" w:rsidRDefault="00951CE2">
            <w:pPr>
              <w:pStyle w:val="Tier4"/>
            </w:pPr>
            <w:r>
              <w:t>-</w:t>
            </w:r>
            <w:r>
              <w:tab/>
              <w:t>-</w:t>
            </w:r>
            <w:r>
              <w:tab/>
              <w:t>-</w:t>
            </w:r>
            <w:r>
              <w:tab/>
              <w:t>Malonic acid, its salts and esters</w:t>
            </w:r>
          </w:p>
          <w:p w14:paraId="5910223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231" w14:textId="77777777" w:rsidR="00E546F5" w:rsidRDefault="00951CE2">
            <w:pPr>
              <w:pStyle w:val="Tier4Bullet"/>
            </w:pPr>
            <w:r>
              <w:tab/>
            </w:r>
            <w:r>
              <w:tab/>
            </w:r>
            <w:r>
              <w:tab/>
              <w:t>-</w:t>
            </w:r>
            <w:r>
              <w:tab/>
              <w:t xml:space="preserve">for </w:t>
            </w:r>
            <w:r>
              <w:t>fitting to or equipping such ships, boats or other vessels;</w:t>
            </w:r>
          </w:p>
          <w:p w14:paraId="59102232"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233" w14:textId="77777777" w:rsidR="00E546F5" w:rsidRDefault="00951CE2">
            <w:pPr>
              <w:pStyle w:val="Tier4Bullet"/>
            </w:pPr>
            <w:r>
              <w:tab/>
            </w:r>
            <w:r>
              <w:tab/>
            </w:r>
            <w:r>
              <w:tab/>
              <w:t>-</w:t>
            </w:r>
            <w:r>
              <w:tab/>
              <w:t>for equipping the above platforms;</w:t>
            </w:r>
          </w:p>
          <w:p w14:paraId="5910223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35" w14:textId="77777777" w:rsidR="00E546F5" w:rsidRDefault="00951CE2">
            <w:pPr>
              <w:pStyle w:val="NormalinTable"/>
            </w:pPr>
            <w:r>
              <w:t>0.0%</w:t>
            </w:r>
          </w:p>
        </w:tc>
      </w:tr>
      <w:tr w:rsidR="00E546F5" w14:paraId="591022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37" w14:textId="77777777" w:rsidR="00E546F5" w:rsidRDefault="00951CE2">
            <w:pPr>
              <w:pStyle w:val="NormalinTable"/>
            </w:pPr>
            <w:r>
              <w:t>2917192000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38" w14:textId="77777777" w:rsidR="00E546F5" w:rsidRDefault="00951CE2">
            <w:pPr>
              <w:pStyle w:val="Tier1"/>
            </w:pPr>
            <w:r>
              <w:t>Polycarboxylic acids, their anhydrides, halides, peroxides and peroxyacids; their halogenate</w:t>
            </w:r>
            <w:r>
              <w:t>d, sulphonated, nitrated or nitrosated derivatives</w:t>
            </w:r>
          </w:p>
          <w:p w14:paraId="59102239" w14:textId="77777777" w:rsidR="00E546F5" w:rsidRDefault="00951CE2">
            <w:pPr>
              <w:pStyle w:val="Tier2"/>
            </w:pPr>
            <w:r>
              <w:t>-</w:t>
            </w:r>
            <w:r>
              <w:tab/>
              <w:t>Acyclic polycarboxylic acids, their anhydrides, halides, peroxides, peroxyacids and their derivatives</w:t>
            </w:r>
          </w:p>
          <w:p w14:paraId="5910223A" w14:textId="77777777" w:rsidR="00E546F5" w:rsidRDefault="00951CE2">
            <w:pPr>
              <w:pStyle w:val="Tier3"/>
            </w:pPr>
            <w:r>
              <w:t>-</w:t>
            </w:r>
            <w:r>
              <w:tab/>
              <w:t>-</w:t>
            </w:r>
            <w:r>
              <w:tab/>
              <w:t>Other</w:t>
            </w:r>
          </w:p>
          <w:p w14:paraId="5910223B" w14:textId="77777777" w:rsidR="00E546F5" w:rsidRDefault="00951CE2">
            <w:pPr>
              <w:pStyle w:val="Tier4"/>
            </w:pPr>
            <w:r>
              <w:t>-</w:t>
            </w:r>
            <w:r>
              <w:tab/>
              <w:t>-</w:t>
            </w:r>
            <w:r>
              <w:tab/>
              <w:t>-</w:t>
            </w:r>
            <w:r>
              <w:tab/>
              <w:t xml:space="preserve">Ethane-1,2-dicarboxylic acid or butanedioic acid (succinic acid) having a </w:t>
            </w:r>
            <w:r>
              <w:t>bio-based carbon content of 100% by mass</w:t>
            </w:r>
          </w:p>
          <w:p w14:paraId="5910223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23D" w14:textId="77777777" w:rsidR="00E546F5" w:rsidRDefault="00951CE2">
            <w:pPr>
              <w:pStyle w:val="Tier4Bullet"/>
            </w:pPr>
            <w:r>
              <w:tab/>
            </w:r>
            <w:r>
              <w:tab/>
            </w:r>
            <w:r>
              <w:tab/>
              <w:t>-</w:t>
            </w:r>
            <w:r>
              <w:tab/>
              <w:t>for fitting to or equipping such ships, boats or other vesse</w:t>
            </w:r>
            <w:r>
              <w:t>ls;</w:t>
            </w:r>
          </w:p>
          <w:p w14:paraId="5910223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23F" w14:textId="77777777" w:rsidR="00E546F5" w:rsidRDefault="00951CE2">
            <w:pPr>
              <w:pStyle w:val="Tier4Bullet"/>
            </w:pPr>
            <w:r>
              <w:tab/>
            </w:r>
            <w:r>
              <w:tab/>
            </w:r>
            <w:r>
              <w:tab/>
              <w:t>-</w:t>
            </w:r>
            <w:r>
              <w:tab/>
              <w:t>for equipping th</w:t>
            </w:r>
            <w:r>
              <w:t>e above platforms;</w:t>
            </w:r>
          </w:p>
          <w:p w14:paraId="5910224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41" w14:textId="77777777" w:rsidR="00E546F5" w:rsidRDefault="00951CE2">
            <w:pPr>
              <w:pStyle w:val="NormalinTable"/>
            </w:pPr>
            <w:r>
              <w:t>0.0%</w:t>
            </w:r>
          </w:p>
        </w:tc>
      </w:tr>
      <w:tr w:rsidR="00E546F5" w14:paraId="591022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43" w14:textId="77777777" w:rsidR="00E546F5" w:rsidRDefault="00951CE2">
            <w:pPr>
              <w:pStyle w:val="NormalinTable"/>
            </w:pPr>
            <w:r>
              <w:t>2917198015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44" w14:textId="77777777" w:rsidR="00E546F5" w:rsidRDefault="00951CE2">
            <w:pPr>
              <w:pStyle w:val="Tier1"/>
            </w:pPr>
            <w:r>
              <w:t xml:space="preserve">Polycarboxylic acids, their anhydrides, halides, peroxides and peroxyacids; their halogenated, sulphonated, nitrated or nitrosated </w:t>
            </w:r>
            <w:r>
              <w:t>derivatives</w:t>
            </w:r>
          </w:p>
          <w:p w14:paraId="59102245" w14:textId="77777777" w:rsidR="00E546F5" w:rsidRDefault="00951CE2">
            <w:pPr>
              <w:pStyle w:val="Tier2"/>
            </w:pPr>
            <w:r>
              <w:t>-</w:t>
            </w:r>
            <w:r>
              <w:tab/>
              <w:t>Acyclic polycarboxylic acids, their anhydrides, halides, peroxides, peroxyacids and their derivatives</w:t>
            </w:r>
          </w:p>
          <w:p w14:paraId="59102246" w14:textId="77777777" w:rsidR="00E546F5" w:rsidRDefault="00951CE2">
            <w:pPr>
              <w:pStyle w:val="Tier3"/>
            </w:pPr>
            <w:r>
              <w:t>-</w:t>
            </w:r>
            <w:r>
              <w:tab/>
              <w:t>-</w:t>
            </w:r>
            <w:r>
              <w:tab/>
              <w:t>Other</w:t>
            </w:r>
          </w:p>
          <w:p w14:paraId="59102247" w14:textId="77777777" w:rsidR="00E546F5" w:rsidRDefault="00951CE2">
            <w:pPr>
              <w:pStyle w:val="Tier4"/>
            </w:pPr>
            <w:r>
              <w:t>-</w:t>
            </w:r>
            <w:r>
              <w:tab/>
              <w:t>-</w:t>
            </w:r>
            <w:r>
              <w:tab/>
              <w:t>-</w:t>
            </w:r>
            <w:r>
              <w:tab/>
              <w:t>Other</w:t>
            </w:r>
          </w:p>
          <w:p w14:paraId="59102248" w14:textId="77777777" w:rsidR="00E546F5" w:rsidRDefault="00951CE2">
            <w:pPr>
              <w:pStyle w:val="Tier5"/>
            </w:pPr>
            <w:r>
              <w:t>-</w:t>
            </w:r>
            <w:r>
              <w:tab/>
              <w:t>-</w:t>
            </w:r>
            <w:r>
              <w:tab/>
              <w:t>-</w:t>
            </w:r>
            <w:r>
              <w:tab/>
              <w:t>-</w:t>
            </w:r>
            <w:r>
              <w:tab/>
              <w:t>Dimethyl but-2-ynedioate (CAS RN 762-42-5)</w:t>
            </w:r>
          </w:p>
          <w:p w14:paraId="59102249"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224A" w14:textId="77777777" w:rsidR="00E546F5" w:rsidRDefault="00951CE2">
            <w:pPr>
              <w:pStyle w:val="Tier5Bullet"/>
            </w:pPr>
            <w:r>
              <w:tab/>
            </w:r>
            <w:r>
              <w:tab/>
            </w:r>
            <w:r>
              <w:tab/>
            </w:r>
            <w:r>
              <w:tab/>
              <w:t>-</w:t>
            </w:r>
            <w:r>
              <w:tab/>
              <w:t>for fitting to or equipping such ships, boats or other vessels;</w:t>
            </w:r>
          </w:p>
          <w:p w14:paraId="5910224B"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224C" w14:textId="77777777" w:rsidR="00E546F5" w:rsidRDefault="00951CE2">
            <w:pPr>
              <w:pStyle w:val="Tier5Bullet"/>
            </w:pPr>
            <w:r>
              <w:tab/>
            </w:r>
            <w:r>
              <w:tab/>
            </w:r>
            <w:r>
              <w:tab/>
            </w:r>
            <w:r>
              <w:tab/>
              <w:t>-</w:t>
            </w:r>
            <w:r>
              <w:tab/>
              <w:t>for equipping the above platforms;</w:t>
            </w:r>
          </w:p>
          <w:p w14:paraId="5910224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4E" w14:textId="77777777" w:rsidR="00E546F5" w:rsidRDefault="00951CE2">
            <w:pPr>
              <w:pStyle w:val="NormalinTable"/>
            </w:pPr>
            <w:r>
              <w:t>0.0%</w:t>
            </w:r>
          </w:p>
        </w:tc>
      </w:tr>
      <w:tr w:rsidR="00E546F5" w14:paraId="591022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50" w14:textId="77777777" w:rsidR="00E546F5" w:rsidRDefault="00951CE2">
            <w:pPr>
              <w:pStyle w:val="NormalinTable"/>
            </w:pPr>
            <w:r>
              <w:t>2917198030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51" w14:textId="77777777" w:rsidR="00E546F5" w:rsidRDefault="00951CE2">
            <w:pPr>
              <w:pStyle w:val="Tier1"/>
            </w:pPr>
            <w:r>
              <w:t>Polycarboxylic acids, their anhydrides, halides, peroxides and peroxyacids; their halogenated, sulphonated, nitrated or nitrosated derivatives</w:t>
            </w:r>
          </w:p>
          <w:p w14:paraId="59102252" w14:textId="77777777" w:rsidR="00E546F5" w:rsidRDefault="00951CE2">
            <w:pPr>
              <w:pStyle w:val="Tier2"/>
            </w:pPr>
            <w:r>
              <w:t>-</w:t>
            </w:r>
            <w:r>
              <w:tab/>
              <w:t>Acyclic polycarboxylic acids, their anhydrides, halides, peroxides, peroxyacids and their derivative</w:t>
            </w:r>
            <w:r>
              <w:t>s</w:t>
            </w:r>
          </w:p>
          <w:p w14:paraId="59102253" w14:textId="77777777" w:rsidR="00E546F5" w:rsidRDefault="00951CE2">
            <w:pPr>
              <w:pStyle w:val="Tier3"/>
            </w:pPr>
            <w:r>
              <w:t>-</w:t>
            </w:r>
            <w:r>
              <w:tab/>
              <w:t>-</w:t>
            </w:r>
            <w:r>
              <w:tab/>
              <w:t>Other</w:t>
            </w:r>
          </w:p>
          <w:p w14:paraId="59102254" w14:textId="77777777" w:rsidR="00E546F5" w:rsidRDefault="00951CE2">
            <w:pPr>
              <w:pStyle w:val="Tier4"/>
            </w:pPr>
            <w:r>
              <w:t>-</w:t>
            </w:r>
            <w:r>
              <w:tab/>
              <w:t>-</w:t>
            </w:r>
            <w:r>
              <w:tab/>
              <w:t>-</w:t>
            </w:r>
            <w:r>
              <w:tab/>
              <w:t>Other</w:t>
            </w:r>
          </w:p>
          <w:p w14:paraId="59102255" w14:textId="77777777" w:rsidR="00E546F5" w:rsidRDefault="00951CE2">
            <w:pPr>
              <w:pStyle w:val="Tier5"/>
            </w:pPr>
            <w:r>
              <w:t>-</w:t>
            </w:r>
            <w:r>
              <w:tab/>
              <w:t>-</w:t>
            </w:r>
            <w:r>
              <w:tab/>
              <w:t>-</w:t>
            </w:r>
            <w:r>
              <w:tab/>
              <w:t>-</w:t>
            </w:r>
            <w:r>
              <w:tab/>
              <w:t>Ethylene brassylate (CAS RN 105-95-3)</w:t>
            </w:r>
          </w:p>
          <w:p w14:paraId="5910225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257" w14:textId="77777777" w:rsidR="00E546F5" w:rsidRDefault="00951CE2">
            <w:pPr>
              <w:pStyle w:val="Tier5Bullet"/>
            </w:pPr>
            <w:r>
              <w:tab/>
            </w:r>
            <w:r>
              <w:tab/>
            </w:r>
            <w:r>
              <w:tab/>
            </w:r>
            <w:r>
              <w:tab/>
              <w:t>-</w:t>
            </w:r>
            <w:r>
              <w:tab/>
              <w:t xml:space="preserve">for fitting to or </w:t>
            </w:r>
            <w:r>
              <w:t>equipping such ships, boats or other vessels;</w:t>
            </w:r>
          </w:p>
          <w:p w14:paraId="5910225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259" w14:textId="77777777" w:rsidR="00E546F5" w:rsidRDefault="00951CE2">
            <w:pPr>
              <w:pStyle w:val="Tier5Bullet"/>
            </w:pPr>
            <w:r>
              <w:tab/>
            </w:r>
            <w:r>
              <w:tab/>
            </w:r>
            <w:r>
              <w:tab/>
            </w:r>
            <w:r>
              <w:tab/>
              <w:t>-</w:t>
            </w:r>
            <w:r>
              <w:tab/>
              <w:t>for equipping the above platforms;</w:t>
            </w:r>
          </w:p>
          <w:p w14:paraId="5910225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5B" w14:textId="77777777" w:rsidR="00E546F5" w:rsidRDefault="00951CE2">
            <w:pPr>
              <w:pStyle w:val="NormalinTable"/>
            </w:pPr>
            <w:r>
              <w:t>0.0%</w:t>
            </w:r>
          </w:p>
        </w:tc>
      </w:tr>
      <w:tr w:rsidR="00E546F5" w14:paraId="591022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5D" w14:textId="77777777" w:rsidR="00E546F5" w:rsidRDefault="00951CE2">
            <w:pPr>
              <w:pStyle w:val="NormalinTable"/>
            </w:pPr>
            <w:r>
              <w:t>2917198035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5E" w14:textId="77777777" w:rsidR="00E546F5" w:rsidRDefault="00951CE2">
            <w:pPr>
              <w:pStyle w:val="Tier1"/>
            </w:pPr>
            <w:r>
              <w:t>Polycarboxylic acids, their anhydrides, halides, peroxides and peroxyacids; their halogenated, sulphona</w:t>
            </w:r>
            <w:r>
              <w:t>ted, nitrated or nitrosated derivatives</w:t>
            </w:r>
          </w:p>
          <w:p w14:paraId="5910225F" w14:textId="77777777" w:rsidR="00E546F5" w:rsidRDefault="00951CE2">
            <w:pPr>
              <w:pStyle w:val="Tier2"/>
            </w:pPr>
            <w:r>
              <w:t>-</w:t>
            </w:r>
            <w:r>
              <w:tab/>
              <w:t>Acyclic polycarboxylic acids, their anhydrides, halides, peroxides, peroxyacids and their derivatives</w:t>
            </w:r>
          </w:p>
          <w:p w14:paraId="59102260" w14:textId="77777777" w:rsidR="00E546F5" w:rsidRDefault="00951CE2">
            <w:pPr>
              <w:pStyle w:val="Tier3"/>
            </w:pPr>
            <w:r>
              <w:t>-</w:t>
            </w:r>
            <w:r>
              <w:tab/>
              <w:t>-</w:t>
            </w:r>
            <w:r>
              <w:tab/>
              <w:t>Other</w:t>
            </w:r>
          </w:p>
          <w:p w14:paraId="59102261" w14:textId="77777777" w:rsidR="00E546F5" w:rsidRDefault="00951CE2">
            <w:pPr>
              <w:pStyle w:val="Tier4"/>
            </w:pPr>
            <w:r>
              <w:t>-</w:t>
            </w:r>
            <w:r>
              <w:tab/>
              <w:t>-</w:t>
            </w:r>
            <w:r>
              <w:tab/>
              <w:t>-</w:t>
            </w:r>
            <w:r>
              <w:tab/>
              <w:t>Other</w:t>
            </w:r>
          </w:p>
          <w:p w14:paraId="59102262" w14:textId="77777777" w:rsidR="00E546F5" w:rsidRDefault="00951CE2">
            <w:pPr>
              <w:pStyle w:val="Tier5"/>
            </w:pPr>
            <w:r>
              <w:t>-</w:t>
            </w:r>
            <w:r>
              <w:tab/>
              <w:t>-</w:t>
            </w:r>
            <w:r>
              <w:tab/>
              <w:t>-</w:t>
            </w:r>
            <w:r>
              <w:tab/>
              <w:t>-</w:t>
            </w:r>
            <w:r>
              <w:tab/>
              <w:t>Diethyl methylmalonate (CAS RN 609-08-5)</w:t>
            </w:r>
          </w:p>
          <w:p w14:paraId="59102263" w14:textId="77777777" w:rsidR="00E546F5" w:rsidRDefault="00951CE2">
            <w:pPr>
              <w:pStyle w:val="Tier5Bullet"/>
            </w:pPr>
            <w:r>
              <w:tab/>
            </w:r>
            <w:r>
              <w:tab/>
            </w:r>
            <w:r>
              <w:tab/>
            </w:r>
            <w:r>
              <w:tab/>
              <w:t>-</w:t>
            </w:r>
            <w:r>
              <w:tab/>
              <w:t xml:space="preserve">for incorporation in ships, </w:t>
            </w:r>
            <w:r>
              <w:t>boats or other vessels listed in Table 1, for the purposes of their construction, repair, maintenance or conversion;</w:t>
            </w:r>
          </w:p>
          <w:p w14:paraId="59102264" w14:textId="77777777" w:rsidR="00E546F5" w:rsidRDefault="00951CE2">
            <w:pPr>
              <w:pStyle w:val="Tier5Bullet"/>
            </w:pPr>
            <w:r>
              <w:tab/>
            </w:r>
            <w:r>
              <w:tab/>
            </w:r>
            <w:r>
              <w:tab/>
            </w:r>
            <w:r>
              <w:tab/>
              <w:t>-</w:t>
            </w:r>
            <w:r>
              <w:tab/>
              <w:t>for fitting to or equipping such ships, boats or other vessels;</w:t>
            </w:r>
          </w:p>
          <w:p w14:paraId="59102265" w14:textId="77777777" w:rsidR="00E546F5" w:rsidRDefault="00951CE2">
            <w:pPr>
              <w:pStyle w:val="Tier5Bullet"/>
            </w:pPr>
            <w:r>
              <w:tab/>
            </w:r>
            <w:r>
              <w:tab/>
            </w: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14:paraId="59102266" w14:textId="77777777" w:rsidR="00E546F5" w:rsidRDefault="00951CE2">
            <w:pPr>
              <w:pStyle w:val="Tier5Bullet"/>
            </w:pPr>
            <w:r>
              <w:tab/>
            </w:r>
            <w:r>
              <w:tab/>
            </w:r>
            <w:r>
              <w:tab/>
            </w:r>
            <w:r>
              <w:tab/>
              <w:t>-</w:t>
            </w:r>
            <w:r>
              <w:tab/>
              <w:t>for equipping the above platforms;</w:t>
            </w:r>
          </w:p>
          <w:p w14:paraId="59102267" w14:textId="77777777" w:rsidR="00E546F5" w:rsidRDefault="00951CE2">
            <w:pPr>
              <w:pStyle w:val="Tier5Bullet"/>
            </w:pPr>
            <w:r>
              <w:tab/>
            </w:r>
            <w:r>
              <w:tab/>
            </w:r>
            <w:r>
              <w:tab/>
            </w:r>
            <w:r>
              <w:tab/>
              <w:t>-</w:t>
            </w:r>
            <w:r>
              <w:tab/>
              <w:t>for linking these drilling or production platf</w:t>
            </w:r>
            <w:r>
              <w:t>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68" w14:textId="77777777" w:rsidR="00E546F5" w:rsidRDefault="00951CE2">
            <w:pPr>
              <w:pStyle w:val="NormalinTable"/>
            </w:pPr>
            <w:r>
              <w:t>0.0%</w:t>
            </w:r>
          </w:p>
        </w:tc>
      </w:tr>
      <w:tr w:rsidR="00E546F5" w14:paraId="591022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6A" w14:textId="77777777" w:rsidR="00E546F5" w:rsidRDefault="00951CE2">
            <w:pPr>
              <w:pStyle w:val="NormalinTable"/>
            </w:pPr>
            <w:r>
              <w:t>2917198040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6B" w14:textId="77777777" w:rsidR="00E546F5" w:rsidRDefault="00951CE2">
            <w:pPr>
              <w:pStyle w:val="Tier1"/>
            </w:pPr>
            <w:r>
              <w:t>Polycarboxylic acids, their anhydrides, halides, peroxides and peroxyacids; their halogenated, sulphonated, nitrated or nitrosated derivatives</w:t>
            </w:r>
          </w:p>
          <w:p w14:paraId="5910226C" w14:textId="77777777" w:rsidR="00E546F5" w:rsidRDefault="00951CE2">
            <w:pPr>
              <w:pStyle w:val="Tier2"/>
            </w:pPr>
            <w:r>
              <w:t>-</w:t>
            </w:r>
            <w:r>
              <w:tab/>
              <w:t xml:space="preserve">Acyclic polycarboxylic acids, their anhydrides, halides, </w:t>
            </w:r>
            <w:r>
              <w:t>peroxides, peroxyacids and their derivatives</w:t>
            </w:r>
          </w:p>
          <w:p w14:paraId="5910226D" w14:textId="77777777" w:rsidR="00E546F5" w:rsidRDefault="00951CE2">
            <w:pPr>
              <w:pStyle w:val="Tier3"/>
            </w:pPr>
            <w:r>
              <w:t>-</w:t>
            </w:r>
            <w:r>
              <w:tab/>
              <w:t>-</w:t>
            </w:r>
            <w:r>
              <w:tab/>
              <w:t>Other</w:t>
            </w:r>
          </w:p>
          <w:p w14:paraId="5910226E" w14:textId="77777777" w:rsidR="00E546F5" w:rsidRDefault="00951CE2">
            <w:pPr>
              <w:pStyle w:val="Tier4"/>
            </w:pPr>
            <w:r>
              <w:t>-</w:t>
            </w:r>
            <w:r>
              <w:tab/>
              <w:t>-</w:t>
            </w:r>
            <w:r>
              <w:tab/>
              <w:t>-</w:t>
            </w:r>
            <w:r>
              <w:tab/>
              <w:t>Other</w:t>
            </w:r>
          </w:p>
          <w:p w14:paraId="5910226F" w14:textId="77777777" w:rsidR="00E546F5" w:rsidRDefault="00951CE2">
            <w:pPr>
              <w:pStyle w:val="Tier5"/>
            </w:pPr>
            <w:r>
              <w:t>-</w:t>
            </w:r>
            <w:r>
              <w:tab/>
              <w:t>-</w:t>
            </w:r>
            <w:r>
              <w:tab/>
              <w:t>-</w:t>
            </w:r>
            <w:r>
              <w:tab/>
              <w:t>-</w:t>
            </w:r>
            <w:r>
              <w:tab/>
              <w:t>Dodecanedioic acid, of a purity by weight of more than 98.5% (CAS RN 693-23-2)</w:t>
            </w:r>
          </w:p>
          <w:p w14:paraId="59102270"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2271" w14:textId="77777777" w:rsidR="00E546F5" w:rsidRDefault="00951CE2">
            <w:pPr>
              <w:pStyle w:val="Tier5Bullet"/>
            </w:pPr>
            <w:r>
              <w:tab/>
            </w:r>
            <w:r>
              <w:tab/>
            </w:r>
            <w:r>
              <w:tab/>
            </w:r>
            <w:r>
              <w:tab/>
              <w:t>-</w:t>
            </w:r>
            <w:r>
              <w:tab/>
              <w:t>for fitting to or equipping such ships, boats or other vessels;</w:t>
            </w:r>
          </w:p>
          <w:p w14:paraId="59102272"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2273" w14:textId="77777777" w:rsidR="00E546F5" w:rsidRDefault="00951CE2">
            <w:pPr>
              <w:pStyle w:val="Tier5Bullet"/>
            </w:pPr>
            <w:r>
              <w:tab/>
            </w:r>
            <w:r>
              <w:tab/>
            </w:r>
            <w:r>
              <w:tab/>
            </w:r>
            <w:r>
              <w:tab/>
              <w:t>-</w:t>
            </w:r>
            <w:r>
              <w:tab/>
              <w:t>for equipping the above platforms;</w:t>
            </w:r>
          </w:p>
          <w:p w14:paraId="5910227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75" w14:textId="77777777" w:rsidR="00E546F5" w:rsidRDefault="00951CE2">
            <w:pPr>
              <w:pStyle w:val="NormalinTable"/>
            </w:pPr>
            <w:r>
              <w:t>0.0%</w:t>
            </w:r>
          </w:p>
        </w:tc>
      </w:tr>
      <w:tr w:rsidR="00E546F5" w14:paraId="591022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77" w14:textId="77777777" w:rsidR="00E546F5" w:rsidRDefault="00951CE2">
            <w:pPr>
              <w:pStyle w:val="NormalinTable"/>
            </w:pPr>
            <w:r>
              <w:t>2917198050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78" w14:textId="77777777" w:rsidR="00E546F5" w:rsidRDefault="00951CE2">
            <w:pPr>
              <w:pStyle w:val="Tier1"/>
            </w:pPr>
            <w:r>
              <w:t>Polycarboxylic acids, their anhydrides, halides, peroxides and peroxyacids; their halogenated, sulphonated, nitrated or nitrosated derivatives</w:t>
            </w:r>
          </w:p>
          <w:p w14:paraId="59102279" w14:textId="77777777" w:rsidR="00E546F5" w:rsidRDefault="00951CE2">
            <w:pPr>
              <w:pStyle w:val="Tier2"/>
            </w:pPr>
            <w:r>
              <w:t>-</w:t>
            </w:r>
            <w:r>
              <w:tab/>
              <w:t>Acyclic polycarboxylic acids, their anhydrides, halides, peroxides, peroxyacids and their derivatives</w:t>
            </w:r>
          </w:p>
          <w:p w14:paraId="5910227A" w14:textId="77777777" w:rsidR="00E546F5" w:rsidRDefault="00951CE2">
            <w:pPr>
              <w:pStyle w:val="Tier3"/>
            </w:pPr>
            <w:r>
              <w:t>-</w:t>
            </w:r>
            <w:r>
              <w:tab/>
              <w:t>-</w:t>
            </w:r>
            <w:r>
              <w:tab/>
              <w:t>Other</w:t>
            </w:r>
          </w:p>
          <w:p w14:paraId="5910227B" w14:textId="77777777" w:rsidR="00E546F5" w:rsidRDefault="00951CE2">
            <w:pPr>
              <w:pStyle w:val="Tier4"/>
            </w:pPr>
            <w:r>
              <w:t>-</w:t>
            </w:r>
            <w:r>
              <w:tab/>
              <w:t>-</w:t>
            </w:r>
            <w:r>
              <w:tab/>
              <w:t>-</w:t>
            </w:r>
            <w:r>
              <w:tab/>
              <w:t>Other</w:t>
            </w:r>
          </w:p>
          <w:p w14:paraId="5910227C" w14:textId="77777777" w:rsidR="00E546F5" w:rsidRDefault="00951CE2">
            <w:pPr>
              <w:pStyle w:val="Tier5"/>
            </w:pPr>
            <w:r>
              <w:t>-</w:t>
            </w:r>
            <w:r>
              <w:tab/>
              <w:t>-</w:t>
            </w:r>
            <w:r>
              <w:tab/>
              <w:t>-</w:t>
            </w:r>
            <w:r>
              <w:tab/>
              <w:t>-</w:t>
            </w:r>
            <w:r>
              <w:tab/>
              <w:t>Tetradecanedioic acid (CAS RN 821-38-5)</w:t>
            </w:r>
          </w:p>
          <w:p w14:paraId="5910227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27E" w14:textId="77777777" w:rsidR="00E546F5" w:rsidRDefault="00951CE2">
            <w:pPr>
              <w:pStyle w:val="Tier5Bullet"/>
            </w:pPr>
            <w:r>
              <w:tab/>
            </w:r>
            <w:r>
              <w:tab/>
            </w:r>
            <w:r>
              <w:tab/>
            </w:r>
            <w:r>
              <w:tab/>
              <w:t>-</w:t>
            </w:r>
            <w:r>
              <w:tab/>
              <w:t xml:space="preserve">for fitting to or equipping such </w:t>
            </w:r>
            <w:r>
              <w:t>ships, boats or other vessels;</w:t>
            </w:r>
          </w:p>
          <w:p w14:paraId="5910227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2280" w14:textId="77777777" w:rsidR="00E546F5" w:rsidRDefault="00951CE2">
            <w:pPr>
              <w:pStyle w:val="Tier5Bullet"/>
            </w:pPr>
            <w:r>
              <w:tab/>
            </w:r>
            <w:r>
              <w:tab/>
            </w:r>
            <w:r>
              <w:tab/>
            </w:r>
            <w:r>
              <w:tab/>
              <w:t>-</w:t>
            </w:r>
            <w:r>
              <w:tab/>
              <w:t>for equipping the above platforms;</w:t>
            </w:r>
          </w:p>
          <w:p w14:paraId="5910228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82" w14:textId="77777777" w:rsidR="00E546F5" w:rsidRDefault="00951CE2">
            <w:pPr>
              <w:pStyle w:val="NormalinTable"/>
            </w:pPr>
            <w:r>
              <w:t>0.0%</w:t>
            </w:r>
          </w:p>
        </w:tc>
      </w:tr>
      <w:tr w:rsidR="00E546F5" w14:paraId="591022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84" w14:textId="77777777" w:rsidR="00E546F5" w:rsidRDefault="00951CE2">
            <w:pPr>
              <w:pStyle w:val="NormalinTable"/>
            </w:pPr>
            <w:r>
              <w:t>2917198070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85" w14:textId="77777777" w:rsidR="00E546F5" w:rsidRDefault="00951CE2">
            <w:pPr>
              <w:pStyle w:val="Tier1"/>
            </w:pPr>
            <w:r>
              <w:t>Polycarboxylic acids, their anhydrides, halides, peroxides and peroxyacids; their halogenated, sulphonated, nitrated o</w:t>
            </w:r>
            <w:r>
              <w:t>r nitrosated derivatives</w:t>
            </w:r>
          </w:p>
          <w:p w14:paraId="59102286" w14:textId="77777777" w:rsidR="00E546F5" w:rsidRDefault="00951CE2">
            <w:pPr>
              <w:pStyle w:val="Tier2"/>
            </w:pPr>
            <w:r>
              <w:t>-</w:t>
            </w:r>
            <w:r>
              <w:tab/>
              <w:t>Acyclic polycarboxylic acids, their anhydrides, halides, peroxides, peroxyacids and their derivatives</w:t>
            </w:r>
          </w:p>
          <w:p w14:paraId="59102287" w14:textId="77777777" w:rsidR="00E546F5" w:rsidRDefault="00951CE2">
            <w:pPr>
              <w:pStyle w:val="Tier3"/>
            </w:pPr>
            <w:r>
              <w:t>-</w:t>
            </w:r>
            <w:r>
              <w:tab/>
              <w:t>-</w:t>
            </w:r>
            <w:r>
              <w:tab/>
              <w:t>Other</w:t>
            </w:r>
          </w:p>
          <w:p w14:paraId="59102288" w14:textId="77777777" w:rsidR="00E546F5" w:rsidRDefault="00951CE2">
            <w:pPr>
              <w:pStyle w:val="Tier4"/>
            </w:pPr>
            <w:r>
              <w:t>-</w:t>
            </w:r>
            <w:r>
              <w:tab/>
              <w:t>-</w:t>
            </w:r>
            <w:r>
              <w:tab/>
              <w:t>-</w:t>
            </w:r>
            <w:r>
              <w:tab/>
              <w:t>Other</w:t>
            </w:r>
          </w:p>
          <w:p w14:paraId="59102289" w14:textId="77777777" w:rsidR="00E546F5" w:rsidRDefault="00951CE2">
            <w:pPr>
              <w:pStyle w:val="Tier5"/>
            </w:pPr>
            <w:r>
              <w:t>-</w:t>
            </w:r>
            <w:r>
              <w:tab/>
              <w:t>-</w:t>
            </w:r>
            <w:r>
              <w:tab/>
              <w:t>-</w:t>
            </w:r>
            <w:r>
              <w:tab/>
              <w:t>-</w:t>
            </w:r>
            <w:r>
              <w:tab/>
              <w:t>Itaconic acid (CAS RN 97-65-4)</w:t>
            </w:r>
          </w:p>
          <w:p w14:paraId="5910228A"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228B" w14:textId="77777777" w:rsidR="00E546F5" w:rsidRDefault="00951CE2">
            <w:pPr>
              <w:pStyle w:val="Tier5Bullet"/>
            </w:pPr>
            <w:r>
              <w:tab/>
            </w:r>
            <w:r>
              <w:tab/>
            </w:r>
            <w:r>
              <w:tab/>
            </w:r>
            <w:r>
              <w:tab/>
              <w:t>-</w:t>
            </w:r>
            <w:r>
              <w:tab/>
              <w:t>for fitting to or equipping such ships, boats or other vessels;</w:t>
            </w:r>
          </w:p>
          <w:p w14:paraId="5910228C" w14:textId="77777777" w:rsidR="00E546F5" w:rsidRDefault="00951CE2">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228D" w14:textId="77777777" w:rsidR="00E546F5" w:rsidRDefault="00951CE2">
            <w:pPr>
              <w:pStyle w:val="Tier5Bullet"/>
            </w:pPr>
            <w:r>
              <w:tab/>
            </w:r>
            <w:r>
              <w:tab/>
            </w:r>
            <w:r>
              <w:tab/>
            </w:r>
            <w:r>
              <w:tab/>
              <w:t>-</w:t>
            </w:r>
            <w:r>
              <w:tab/>
              <w:t>for equipping the above platforms;</w:t>
            </w:r>
          </w:p>
          <w:p w14:paraId="5910228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8F" w14:textId="77777777" w:rsidR="00E546F5" w:rsidRDefault="00951CE2">
            <w:pPr>
              <w:pStyle w:val="NormalinTable"/>
            </w:pPr>
            <w:r>
              <w:t>0.</w:t>
            </w:r>
            <w:r>
              <w:t>0%</w:t>
            </w:r>
          </w:p>
        </w:tc>
      </w:tr>
      <w:tr w:rsidR="00E546F5" w14:paraId="591022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91" w14:textId="77777777" w:rsidR="00E546F5" w:rsidRDefault="00951CE2">
            <w:pPr>
              <w:pStyle w:val="NormalinTable"/>
            </w:pPr>
            <w:r>
              <w:t>2917198090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92" w14:textId="77777777" w:rsidR="00E546F5" w:rsidRDefault="00951CE2">
            <w:pPr>
              <w:pStyle w:val="Tier1"/>
            </w:pPr>
            <w:r>
              <w:t>Polycarboxylic acids, their anhydrides, halides, peroxides and peroxyacids; their halogenated, sulphonated, nitrated or nitrosated derivatives</w:t>
            </w:r>
          </w:p>
          <w:p w14:paraId="59102293" w14:textId="77777777" w:rsidR="00E546F5" w:rsidRDefault="00951CE2">
            <w:pPr>
              <w:pStyle w:val="Tier2"/>
            </w:pPr>
            <w:r>
              <w:t>-</w:t>
            </w:r>
            <w:r>
              <w:tab/>
              <w:t xml:space="preserve">Acyclic polycarboxylic acids, their anhydrides, halides, peroxides, peroxyacids and their </w:t>
            </w:r>
            <w:r>
              <w:t>derivatives</w:t>
            </w:r>
          </w:p>
          <w:p w14:paraId="59102294" w14:textId="77777777" w:rsidR="00E546F5" w:rsidRDefault="00951CE2">
            <w:pPr>
              <w:pStyle w:val="Tier3"/>
            </w:pPr>
            <w:r>
              <w:t>-</w:t>
            </w:r>
            <w:r>
              <w:tab/>
              <w:t>-</w:t>
            </w:r>
            <w:r>
              <w:tab/>
              <w:t>Other</w:t>
            </w:r>
          </w:p>
          <w:p w14:paraId="59102295" w14:textId="77777777" w:rsidR="00E546F5" w:rsidRDefault="00951CE2">
            <w:pPr>
              <w:pStyle w:val="Tier4"/>
            </w:pPr>
            <w:r>
              <w:t>-</w:t>
            </w:r>
            <w:r>
              <w:tab/>
              <w:t>-</w:t>
            </w:r>
            <w:r>
              <w:tab/>
              <w:t>-</w:t>
            </w:r>
            <w:r>
              <w:tab/>
              <w:t>Other</w:t>
            </w:r>
          </w:p>
          <w:p w14:paraId="59102296" w14:textId="77777777" w:rsidR="00E546F5" w:rsidRDefault="00951CE2">
            <w:pPr>
              <w:pStyle w:val="Tier5"/>
            </w:pPr>
            <w:r>
              <w:t>-</w:t>
            </w:r>
            <w:r>
              <w:tab/>
              <w:t>-</w:t>
            </w:r>
            <w:r>
              <w:tab/>
              <w:t>-</w:t>
            </w:r>
            <w:r>
              <w:tab/>
              <w:t>-</w:t>
            </w:r>
            <w:r>
              <w:tab/>
              <w:t>Other</w:t>
            </w:r>
          </w:p>
          <w:p w14:paraId="5910229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298" w14:textId="77777777" w:rsidR="00E546F5" w:rsidRDefault="00951CE2">
            <w:pPr>
              <w:pStyle w:val="Tier5Bullet"/>
            </w:pPr>
            <w:r>
              <w:tab/>
            </w:r>
            <w:r>
              <w:tab/>
            </w:r>
            <w:r>
              <w:tab/>
            </w:r>
            <w:r>
              <w:tab/>
              <w:t>-</w:t>
            </w:r>
            <w:r>
              <w:tab/>
              <w:t>for fitting to or equipping such ships, boats or ot</w:t>
            </w:r>
            <w:r>
              <w:t>her vessels;</w:t>
            </w:r>
          </w:p>
          <w:p w14:paraId="5910229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29A" w14:textId="77777777" w:rsidR="00E546F5" w:rsidRDefault="00951CE2">
            <w:pPr>
              <w:pStyle w:val="Tier5Bullet"/>
            </w:pPr>
            <w:r>
              <w:tab/>
            </w:r>
            <w:r>
              <w:tab/>
            </w:r>
            <w:r>
              <w:tab/>
            </w:r>
            <w:r>
              <w:tab/>
              <w:t>-</w:t>
            </w:r>
            <w:r>
              <w:tab/>
              <w:t>for e</w:t>
            </w:r>
            <w:r>
              <w:t>quipping the above platforms;</w:t>
            </w:r>
          </w:p>
          <w:p w14:paraId="5910229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9C" w14:textId="77777777" w:rsidR="00E546F5" w:rsidRDefault="00951CE2">
            <w:pPr>
              <w:pStyle w:val="NormalinTable"/>
            </w:pPr>
            <w:r>
              <w:t>0.0%</w:t>
            </w:r>
          </w:p>
        </w:tc>
      </w:tr>
      <w:tr w:rsidR="00E546F5" w14:paraId="591022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9E" w14:textId="77777777" w:rsidR="00E546F5" w:rsidRDefault="00951CE2">
            <w:pPr>
              <w:pStyle w:val="NormalinTable"/>
            </w:pPr>
            <w:r>
              <w:t>2917200000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9F" w14:textId="77777777" w:rsidR="00E546F5" w:rsidRDefault="00951CE2">
            <w:pPr>
              <w:pStyle w:val="Tier1"/>
            </w:pPr>
            <w:r>
              <w:t xml:space="preserve">Polycarboxylic acids, their anhydrides, halides, peroxides and peroxyacids; their halogenated, sulphonated, nitrated or </w:t>
            </w:r>
            <w:r>
              <w:t>nitrosated derivatives</w:t>
            </w:r>
          </w:p>
          <w:p w14:paraId="591022A0" w14:textId="77777777" w:rsidR="00E546F5" w:rsidRDefault="00951CE2">
            <w:pPr>
              <w:pStyle w:val="Tier2"/>
            </w:pPr>
            <w:r>
              <w:t>-</w:t>
            </w:r>
            <w:r>
              <w:tab/>
              <w:t>Cyclanic, cyclenic or cycloterpenic polycarboxylic acids, their anhydrides, halides, peroxides, peroxyacids and their derivatives</w:t>
            </w:r>
          </w:p>
          <w:p w14:paraId="591022A1" w14:textId="77777777" w:rsidR="00E546F5" w:rsidRDefault="00951CE2">
            <w:pPr>
              <w:pStyle w:val="Tier2Bullet"/>
            </w:pPr>
            <w:r>
              <w:tab/>
              <w:t>-</w:t>
            </w:r>
            <w:r>
              <w:tab/>
              <w:t>for incorporation in ships, boats or other vessels listed in Table 1, for the purposes of their co</w:t>
            </w:r>
            <w:r>
              <w:t>nstruction, repair, maintenance or conversion;</w:t>
            </w:r>
          </w:p>
          <w:p w14:paraId="591022A2" w14:textId="77777777" w:rsidR="00E546F5" w:rsidRDefault="00951CE2">
            <w:pPr>
              <w:pStyle w:val="Tier2Bullet"/>
            </w:pPr>
            <w:r>
              <w:tab/>
              <w:t>-</w:t>
            </w:r>
            <w:r>
              <w:tab/>
              <w:t>for fitting to or equipping such ships, boats or other vessels;</w:t>
            </w:r>
          </w:p>
          <w:p w14:paraId="591022A3" w14:textId="77777777" w:rsidR="00E546F5" w:rsidRDefault="00951CE2">
            <w:pPr>
              <w:pStyle w:val="Tier2Bullet"/>
            </w:pPr>
            <w:r>
              <w:tab/>
              <w:t>-</w:t>
            </w:r>
            <w:r>
              <w:tab/>
              <w:t>for incorporation, for the purposes of their construction, repair, maintenance or conversion, in drilling or production platforms listed be</w:t>
            </w:r>
            <w:r>
              <w:t>low: fixed, of subheading ex 8430 49 or floating or submersible of subheading 8905 20;</w:t>
            </w:r>
          </w:p>
          <w:p w14:paraId="591022A4" w14:textId="77777777" w:rsidR="00E546F5" w:rsidRDefault="00951CE2">
            <w:pPr>
              <w:pStyle w:val="Tier2Bullet"/>
            </w:pPr>
            <w:r>
              <w:tab/>
              <w:t>-</w:t>
            </w:r>
            <w:r>
              <w:tab/>
              <w:t>for equipping the above platforms;</w:t>
            </w:r>
          </w:p>
          <w:p w14:paraId="591022A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A6" w14:textId="77777777" w:rsidR="00E546F5" w:rsidRDefault="00951CE2">
            <w:pPr>
              <w:pStyle w:val="NormalinTable"/>
            </w:pPr>
            <w:r>
              <w:t>0.0%</w:t>
            </w:r>
          </w:p>
        </w:tc>
      </w:tr>
      <w:tr w:rsidR="00E546F5" w14:paraId="591022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A8" w14:textId="77777777" w:rsidR="00E546F5" w:rsidRDefault="00951CE2">
            <w:pPr>
              <w:pStyle w:val="NormalinTable"/>
            </w:pPr>
            <w:r>
              <w:t>2917320000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A9" w14:textId="77777777" w:rsidR="00E546F5" w:rsidRDefault="00951CE2">
            <w:pPr>
              <w:pStyle w:val="Tier1"/>
            </w:pPr>
            <w:r>
              <w:t xml:space="preserve">Polycarboxylic acids, their </w:t>
            </w:r>
            <w:r>
              <w:t>anhydrides, halides, peroxides and peroxyacids; their halogenated, sulphonated, nitrated or nitrosated derivatives</w:t>
            </w:r>
          </w:p>
          <w:p w14:paraId="591022AA" w14:textId="77777777" w:rsidR="00E546F5" w:rsidRDefault="00951CE2">
            <w:pPr>
              <w:pStyle w:val="Tier2"/>
            </w:pPr>
            <w:r>
              <w:t>-</w:t>
            </w:r>
            <w:r>
              <w:tab/>
              <w:t>Aromatic polycarboxylic acids, their anhydrides, halides, peroxides, peroxyacids and their derivatives</w:t>
            </w:r>
          </w:p>
          <w:p w14:paraId="591022AB" w14:textId="77777777" w:rsidR="00E546F5" w:rsidRDefault="00951CE2">
            <w:pPr>
              <w:pStyle w:val="Tier3"/>
            </w:pPr>
            <w:r>
              <w:t>-</w:t>
            </w:r>
            <w:r>
              <w:tab/>
              <w:t>-</w:t>
            </w:r>
            <w:r>
              <w:tab/>
              <w:t>Dioctyl orthophthalates</w:t>
            </w:r>
          </w:p>
          <w:p w14:paraId="591022AC"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22AD" w14:textId="77777777" w:rsidR="00E546F5" w:rsidRDefault="00951CE2">
            <w:pPr>
              <w:pStyle w:val="Tier3Bullet"/>
            </w:pPr>
            <w:r>
              <w:tab/>
            </w:r>
            <w:r>
              <w:tab/>
              <w:t>-</w:t>
            </w:r>
            <w:r>
              <w:tab/>
              <w:t>for fitting to or equipping such ships, boats or other vessels;</w:t>
            </w:r>
          </w:p>
          <w:p w14:paraId="591022AE"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22AF" w14:textId="77777777" w:rsidR="00E546F5" w:rsidRDefault="00951CE2">
            <w:pPr>
              <w:pStyle w:val="Tier3Bullet"/>
            </w:pPr>
            <w:r>
              <w:tab/>
            </w:r>
            <w:r>
              <w:tab/>
              <w:t>-</w:t>
            </w:r>
            <w:r>
              <w:tab/>
              <w:t>for equipping the above platforms;</w:t>
            </w:r>
          </w:p>
          <w:p w14:paraId="591022B0"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B1" w14:textId="77777777" w:rsidR="00E546F5" w:rsidRDefault="00951CE2">
            <w:pPr>
              <w:pStyle w:val="NormalinTable"/>
            </w:pPr>
            <w:r>
              <w:t>0.0%</w:t>
            </w:r>
          </w:p>
        </w:tc>
      </w:tr>
      <w:tr w:rsidR="00E546F5" w14:paraId="591022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B3" w14:textId="77777777" w:rsidR="00E546F5" w:rsidRDefault="00951CE2">
            <w:pPr>
              <w:pStyle w:val="NormalinTable"/>
            </w:pPr>
            <w:r>
              <w:t>2917330000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B4" w14:textId="77777777" w:rsidR="00E546F5" w:rsidRDefault="00951CE2">
            <w:pPr>
              <w:pStyle w:val="Tier1"/>
            </w:pPr>
            <w:r>
              <w:t>Polycarboxylic acids, their anhydrides, halides, peroxides and peroxyacids; their halogenated, sulphonated, nitrated or nitrosated derivatives</w:t>
            </w:r>
          </w:p>
          <w:p w14:paraId="591022B5" w14:textId="77777777" w:rsidR="00E546F5" w:rsidRDefault="00951CE2">
            <w:pPr>
              <w:pStyle w:val="Tier2"/>
            </w:pPr>
            <w:r>
              <w:t>-</w:t>
            </w:r>
            <w:r>
              <w:tab/>
              <w:t xml:space="preserve">Aromatic polycarboxylic acids, their </w:t>
            </w:r>
            <w:r>
              <w:t>anhydrides, halides, peroxides, peroxyacids and their derivatives</w:t>
            </w:r>
          </w:p>
          <w:p w14:paraId="591022B6" w14:textId="77777777" w:rsidR="00E546F5" w:rsidRDefault="00951CE2">
            <w:pPr>
              <w:pStyle w:val="Tier3"/>
            </w:pPr>
            <w:r>
              <w:t>-</w:t>
            </w:r>
            <w:r>
              <w:tab/>
              <w:t>-</w:t>
            </w:r>
            <w:r>
              <w:tab/>
              <w:t>Dinonyl or didecyl orthophthalates</w:t>
            </w:r>
          </w:p>
          <w:p w14:paraId="591022B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2B8" w14:textId="77777777" w:rsidR="00E546F5" w:rsidRDefault="00951CE2">
            <w:pPr>
              <w:pStyle w:val="Tier3Bullet"/>
            </w:pPr>
            <w:r>
              <w:tab/>
            </w:r>
            <w:r>
              <w:tab/>
            </w:r>
            <w:r>
              <w:t>-</w:t>
            </w:r>
            <w:r>
              <w:tab/>
              <w:t>for fitting to or equipping such ships, boats or other vessels;</w:t>
            </w:r>
          </w:p>
          <w:p w14:paraId="591022B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22BA" w14:textId="77777777" w:rsidR="00E546F5" w:rsidRDefault="00951CE2">
            <w:pPr>
              <w:pStyle w:val="Tier3Bullet"/>
            </w:pPr>
            <w:r>
              <w:tab/>
            </w:r>
            <w:r>
              <w:tab/>
              <w:t>-</w:t>
            </w:r>
            <w:r>
              <w:tab/>
              <w:t>for equipping the above platforms;</w:t>
            </w:r>
          </w:p>
          <w:p w14:paraId="591022B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BC" w14:textId="77777777" w:rsidR="00E546F5" w:rsidRDefault="00951CE2">
            <w:pPr>
              <w:pStyle w:val="NormalinTable"/>
            </w:pPr>
            <w:r>
              <w:t>0.0%</w:t>
            </w:r>
          </w:p>
        </w:tc>
      </w:tr>
      <w:tr w:rsidR="00E546F5" w14:paraId="591022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BE" w14:textId="77777777" w:rsidR="00E546F5" w:rsidRDefault="00951CE2">
            <w:pPr>
              <w:pStyle w:val="NormalinTable"/>
            </w:pPr>
            <w:r>
              <w:t>2917340000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BF" w14:textId="77777777" w:rsidR="00E546F5" w:rsidRDefault="00951CE2">
            <w:pPr>
              <w:pStyle w:val="Tier1"/>
            </w:pPr>
            <w:r>
              <w:t xml:space="preserve">Polycarboxylic acids, their anhydrides, halides, peroxides and peroxyacids; their </w:t>
            </w:r>
            <w:r>
              <w:t>halogenated, sulphonated, nitrated or nitrosated derivatives</w:t>
            </w:r>
          </w:p>
          <w:p w14:paraId="591022C0" w14:textId="77777777" w:rsidR="00E546F5" w:rsidRDefault="00951CE2">
            <w:pPr>
              <w:pStyle w:val="Tier2"/>
            </w:pPr>
            <w:r>
              <w:t>-</w:t>
            </w:r>
            <w:r>
              <w:tab/>
              <w:t>Aromatic polycarboxylic acids, their anhydrides, halides, peroxides, peroxyacids and their derivatives</w:t>
            </w:r>
          </w:p>
          <w:p w14:paraId="591022C1" w14:textId="77777777" w:rsidR="00E546F5" w:rsidRDefault="00951CE2">
            <w:pPr>
              <w:pStyle w:val="Tier3"/>
            </w:pPr>
            <w:r>
              <w:t>-</w:t>
            </w:r>
            <w:r>
              <w:tab/>
              <w:t>-</w:t>
            </w:r>
            <w:r>
              <w:tab/>
              <w:t>Other esters of orthophthalic acid</w:t>
            </w:r>
          </w:p>
          <w:p w14:paraId="591022C2" w14:textId="77777777" w:rsidR="00E546F5" w:rsidRDefault="00951CE2">
            <w:pPr>
              <w:pStyle w:val="Tier3Bullet"/>
            </w:pPr>
            <w:r>
              <w:tab/>
            </w:r>
            <w:r>
              <w:tab/>
              <w:t>-</w:t>
            </w:r>
            <w:r>
              <w:tab/>
              <w:t>for incorporation in ships, boats or other vess</w:t>
            </w:r>
            <w:r>
              <w:t>els listed in Table 1, for the purposes of their construction, repair, maintenance or conversion;</w:t>
            </w:r>
          </w:p>
          <w:p w14:paraId="591022C3" w14:textId="77777777" w:rsidR="00E546F5" w:rsidRDefault="00951CE2">
            <w:pPr>
              <w:pStyle w:val="Tier3Bullet"/>
            </w:pPr>
            <w:r>
              <w:tab/>
            </w:r>
            <w:r>
              <w:tab/>
              <w:t>-</w:t>
            </w:r>
            <w:r>
              <w:tab/>
              <w:t>for fitting to or equipping such ships, boats or other vessels;</w:t>
            </w:r>
          </w:p>
          <w:p w14:paraId="591022C4" w14:textId="77777777" w:rsidR="00E546F5" w:rsidRDefault="00951CE2">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22C5" w14:textId="77777777" w:rsidR="00E546F5" w:rsidRDefault="00951CE2">
            <w:pPr>
              <w:pStyle w:val="Tier3Bullet"/>
            </w:pPr>
            <w:r>
              <w:tab/>
            </w:r>
            <w:r>
              <w:tab/>
              <w:t>-</w:t>
            </w:r>
            <w:r>
              <w:tab/>
              <w:t>for equipping the above platforms;</w:t>
            </w:r>
          </w:p>
          <w:p w14:paraId="591022C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C7" w14:textId="77777777" w:rsidR="00E546F5" w:rsidRDefault="00951CE2">
            <w:pPr>
              <w:pStyle w:val="NormalinTable"/>
            </w:pPr>
            <w:r>
              <w:t>0.0%</w:t>
            </w:r>
          </w:p>
        </w:tc>
      </w:tr>
      <w:tr w:rsidR="00E546F5" w14:paraId="591022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C9" w14:textId="77777777" w:rsidR="00E546F5" w:rsidRDefault="00951CE2">
            <w:pPr>
              <w:pStyle w:val="NormalinTable"/>
            </w:pPr>
            <w:r>
              <w:t>2917350000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CA" w14:textId="77777777" w:rsidR="00E546F5" w:rsidRDefault="00951CE2">
            <w:pPr>
              <w:pStyle w:val="Tier1"/>
            </w:pPr>
            <w:r>
              <w:t>Polycarboxylic acids, their anhydrides, halides, peroxides and peroxyacids; their halogenated, sulphonated, nitrated or nitrosated derivatives</w:t>
            </w:r>
          </w:p>
          <w:p w14:paraId="591022CB" w14:textId="77777777" w:rsidR="00E546F5" w:rsidRDefault="00951CE2">
            <w:pPr>
              <w:pStyle w:val="Tier2"/>
            </w:pPr>
            <w:r>
              <w:t>-</w:t>
            </w:r>
            <w:r>
              <w:tab/>
              <w:t>Aromatic polycarboxylic acids, their anhydrides, halides, peroxides, peroxyacids and their der</w:t>
            </w:r>
            <w:r>
              <w:t>ivatives</w:t>
            </w:r>
          </w:p>
          <w:p w14:paraId="591022CC" w14:textId="77777777" w:rsidR="00E546F5" w:rsidRDefault="00951CE2">
            <w:pPr>
              <w:pStyle w:val="Tier3"/>
            </w:pPr>
            <w:r>
              <w:t>-</w:t>
            </w:r>
            <w:r>
              <w:tab/>
              <w:t>-</w:t>
            </w:r>
            <w:r>
              <w:tab/>
              <w:t>Phthalic anhydride</w:t>
            </w:r>
          </w:p>
          <w:p w14:paraId="591022C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2CE" w14:textId="77777777" w:rsidR="00E546F5" w:rsidRDefault="00951CE2">
            <w:pPr>
              <w:pStyle w:val="Tier3Bullet"/>
            </w:pPr>
            <w:r>
              <w:tab/>
            </w:r>
            <w:r>
              <w:tab/>
              <w:t>-</w:t>
            </w:r>
            <w:r>
              <w:tab/>
              <w:t>for fitting to or equipping such ships, boats or other vessels;</w:t>
            </w:r>
          </w:p>
          <w:p w14:paraId="591022CF" w14:textId="77777777" w:rsidR="00E546F5" w:rsidRDefault="00951CE2">
            <w:pPr>
              <w:pStyle w:val="Tier3Bullet"/>
            </w:pP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22D0" w14:textId="77777777" w:rsidR="00E546F5" w:rsidRDefault="00951CE2">
            <w:pPr>
              <w:pStyle w:val="Tier3Bullet"/>
            </w:pPr>
            <w:r>
              <w:tab/>
            </w:r>
            <w:r>
              <w:tab/>
              <w:t>-</w:t>
            </w:r>
            <w:r>
              <w:tab/>
              <w:t>for equipping the above platf</w:t>
            </w:r>
            <w:r>
              <w:t>orms;</w:t>
            </w:r>
          </w:p>
          <w:p w14:paraId="591022D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D2" w14:textId="77777777" w:rsidR="00E546F5" w:rsidRDefault="00951CE2">
            <w:pPr>
              <w:pStyle w:val="NormalinTable"/>
            </w:pPr>
            <w:r>
              <w:t>0.0%</w:t>
            </w:r>
          </w:p>
        </w:tc>
      </w:tr>
      <w:tr w:rsidR="00E546F5" w14:paraId="591022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D4" w14:textId="77777777" w:rsidR="00E546F5" w:rsidRDefault="00951CE2">
            <w:pPr>
              <w:pStyle w:val="NormalinTable"/>
            </w:pPr>
            <w:r>
              <w:t>2917360000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D5" w14:textId="77777777" w:rsidR="00E546F5" w:rsidRDefault="00951CE2">
            <w:pPr>
              <w:pStyle w:val="Tier1"/>
            </w:pPr>
            <w:r>
              <w:t>Polycarboxylic acids, their anhydrides, halides, peroxides and peroxyacids; their halogenated, sulphonated, nitrated or nitrosated derivatives</w:t>
            </w:r>
          </w:p>
          <w:p w14:paraId="591022D6" w14:textId="77777777" w:rsidR="00E546F5" w:rsidRDefault="00951CE2">
            <w:pPr>
              <w:pStyle w:val="Tier2"/>
            </w:pPr>
            <w:r>
              <w:t>-</w:t>
            </w:r>
            <w:r>
              <w:tab/>
              <w:t xml:space="preserve">Aromatic </w:t>
            </w:r>
            <w:r>
              <w:t>polycarboxylic acids, their anhydrides, halides, peroxides, peroxyacids and their derivatives</w:t>
            </w:r>
          </w:p>
          <w:p w14:paraId="591022D7" w14:textId="77777777" w:rsidR="00E546F5" w:rsidRDefault="00951CE2">
            <w:pPr>
              <w:pStyle w:val="Tier3"/>
            </w:pPr>
            <w:r>
              <w:t>-</w:t>
            </w:r>
            <w:r>
              <w:tab/>
              <w:t>-</w:t>
            </w:r>
            <w:r>
              <w:tab/>
              <w:t>Terephthalic acid and its salts</w:t>
            </w:r>
          </w:p>
          <w:p w14:paraId="591022D8" w14:textId="77777777" w:rsidR="00E546F5" w:rsidRDefault="00951CE2">
            <w:pPr>
              <w:pStyle w:val="Tier3Bullet"/>
            </w:pPr>
            <w:r>
              <w:tab/>
            </w:r>
            <w:r>
              <w:tab/>
              <w:t>-</w:t>
            </w:r>
            <w:r>
              <w:tab/>
              <w:t>for incorporation in ships, boats or other vessels listed in Table 1, for the purposes of their construction, repair, main</w:t>
            </w:r>
            <w:r>
              <w:t>tenance or conversion;</w:t>
            </w:r>
          </w:p>
          <w:p w14:paraId="591022D9" w14:textId="77777777" w:rsidR="00E546F5" w:rsidRDefault="00951CE2">
            <w:pPr>
              <w:pStyle w:val="Tier3Bullet"/>
            </w:pPr>
            <w:r>
              <w:tab/>
            </w:r>
            <w:r>
              <w:tab/>
              <w:t>-</w:t>
            </w:r>
            <w:r>
              <w:tab/>
              <w:t>for fitting to or equipping such ships, boats or other vessels;</w:t>
            </w:r>
          </w:p>
          <w:p w14:paraId="591022D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14:paraId="591022DB" w14:textId="77777777" w:rsidR="00E546F5" w:rsidRDefault="00951CE2">
            <w:pPr>
              <w:pStyle w:val="Tier3Bullet"/>
            </w:pPr>
            <w:r>
              <w:tab/>
            </w:r>
            <w:r>
              <w:tab/>
              <w:t>-</w:t>
            </w:r>
            <w:r>
              <w:tab/>
              <w:t>for equipping the above platforms;</w:t>
            </w:r>
          </w:p>
          <w:p w14:paraId="591022D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DD" w14:textId="77777777" w:rsidR="00E546F5" w:rsidRDefault="00951CE2">
            <w:pPr>
              <w:pStyle w:val="NormalinTable"/>
            </w:pPr>
            <w:r>
              <w:t>0.0%</w:t>
            </w:r>
          </w:p>
        </w:tc>
      </w:tr>
      <w:tr w:rsidR="00E546F5" w14:paraId="591022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DF" w14:textId="77777777" w:rsidR="00E546F5" w:rsidRDefault="00951CE2">
            <w:pPr>
              <w:pStyle w:val="NormalinTable"/>
            </w:pPr>
            <w:r>
              <w:t>2917370000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E0" w14:textId="77777777" w:rsidR="00E546F5" w:rsidRDefault="00951CE2">
            <w:pPr>
              <w:pStyle w:val="Tier1"/>
            </w:pPr>
            <w:r>
              <w:t xml:space="preserve">Polycarboxylic acids, their anhydrides, halides, </w:t>
            </w:r>
            <w:r>
              <w:t>peroxides and peroxyacids; their halogenated, sulphonated, nitrated or nitrosated derivatives</w:t>
            </w:r>
          </w:p>
          <w:p w14:paraId="591022E1" w14:textId="77777777" w:rsidR="00E546F5" w:rsidRDefault="00951CE2">
            <w:pPr>
              <w:pStyle w:val="Tier2"/>
            </w:pPr>
            <w:r>
              <w:t>-</w:t>
            </w:r>
            <w:r>
              <w:tab/>
              <w:t>Aromatic polycarboxylic acids, their anhydrides, halides, peroxides, peroxyacids and their derivatives</w:t>
            </w:r>
          </w:p>
          <w:p w14:paraId="591022E2" w14:textId="77777777" w:rsidR="00E546F5" w:rsidRDefault="00951CE2">
            <w:pPr>
              <w:pStyle w:val="Tier3"/>
            </w:pPr>
            <w:r>
              <w:t>-</w:t>
            </w:r>
            <w:r>
              <w:tab/>
              <w:t>-</w:t>
            </w:r>
            <w:r>
              <w:tab/>
              <w:t>Dimethyl terephthalate</w:t>
            </w:r>
          </w:p>
          <w:p w14:paraId="591022E3" w14:textId="77777777" w:rsidR="00E546F5" w:rsidRDefault="00951CE2">
            <w:pPr>
              <w:pStyle w:val="Tier3Bullet"/>
            </w:pPr>
            <w:r>
              <w:tab/>
            </w:r>
            <w:r>
              <w:tab/>
              <w:t>-</w:t>
            </w:r>
            <w:r>
              <w:tab/>
              <w:t>for incorporation in ships</w:t>
            </w:r>
            <w:r>
              <w:t>, boats or other vessels listed in Table 1, for the purposes of their construction, repair, maintenance or conversion;</w:t>
            </w:r>
          </w:p>
          <w:p w14:paraId="591022E4" w14:textId="77777777" w:rsidR="00E546F5" w:rsidRDefault="00951CE2">
            <w:pPr>
              <w:pStyle w:val="Tier3Bullet"/>
            </w:pPr>
            <w:r>
              <w:tab/>
            </w:r>
            <w:r>
              <w:tab/>
              <w:t>-</w:t>
            </w:r>
            <w:r>
              <w:tab/>
              <w:t>for fitting to or equipping such ships, boats or other vessels;</w:t>
            </w:r>
          </w:p>
          <w:p w14:paraId="591022E5"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2E6" w14:textId="77777777" w:rsidR="00E546F5" w:rsidRDefault="00951CE2">
            <w:pPr>
              <w:pStyle w:val="Tier3Bullet"/>
            </w:pPr>
            <w:r>
              <w:tab/>
            </w:r>
            <w:r>
              <w:tab/>
              <w:t>-</w:t>
            </w:r>
            <w:r>
              <w:tab/>
              <w:t>for equipping the above platforms;</w:t>
            </w:r>
          </w:p>
          <w:p w14:paraId="591022E7"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E8" w14:textId="77777777" w:rsidR="00E546F5" w:rsidRDefault="00951CE2">
            <w:pPr>
              <w:pStyle w:val="NormalinTable"/>
            </w:pPr>
            <w:r>
              <w:t>0.0%</w:t>
            </w:r>
          </w:p>
        </w:tc>
      </w:tr>
      <w:tr w:rsidR="00E546F5" w14:paraId="591022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EA" w14:textId="77777777" w:rsidR="00E546F5" w:rsidRDefault="00951CE2">
            <w:pPr>
              <w:pStyle w:val="NormalinTable"/>
            </w:pPr>
            <w:r>
              <w:t>2917390000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EB" w14:textId="77777777" w:rsidR="00E546F5" w:rsidRDefault="00951CE2">
            <w:pPr>
              <w:pStyle w:val="Tier1"/>
            </w:pPr>
            <w:r>
              <w:t>Polycarboxylic acids, their anhydrides, halides, peroxides and peroxyacids; their halogenated, sulphonated, nitrated or nitrosated derivatives</w:t>
            </w:r>
          </w:p>
          <w:p w14:paraId="591022EC" w14:textId="77777777" w:rsidR="00E546F5" w:rsidRDefault="00951CE2">
            <w:pPr>
              <w:pStyle w:val="Tier2"/>
            </w:pPr>
            <w:r>
              <w:t>-</w:t>
            </w:r>
            <w:r>
              <w:tab/>
              <w:t>Aromatic polycarboxylic acids, their anhydrides, halides, p</w:t>
            </w:r>
            <w:r>
              <w:t>eroxides, peroxyacids and their derivatives</w:t>
            </w:r>
          </w:p>
          <w:p w14:paraId="591022ED" w14:textId="77777777" w:rsidR="00E546F5" w:rsidRDefault="00951CE2">
            <w:pPr>
              <w:pStyle w:val="Tier3"/>
            </w:pPr>
            <w:r>
              <w:t>-</w:t>
            </w:r>
            <w:r>
              <w:tab/>
              <w:t>-</w:t>
            </w:r>
            <w:r>
              <w:tab/>
              <w:t>Other</w:t>
            </w:r>
          </w:p>
          <w:p w14:paraId="591022E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2EF" w14:textId="77777777" w:rsidR="00E546F5" w:rsidRDefault="00951CE2">
            <w:pPr>
              <w:pStyle w:val="Tier3Bullet"/>
            </w:pPr>
            <w:r>
              <w:tab/>
            </w:r>
            <w:r>
              <w:tab/>
              <w:t>-</w:t>
            </w:r>
            <w:r>
              <w:tab/>
              <w:t xml:space="preserve">for fitting to or equipping such ships, </w:t>
            </w:r>
            <w:r>
              <w:t>boats or other vessels;</w:t>
            </w:r>
          </w:p>
          <w:p w14:paraId="591022F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2F1" w14:textId="77777777" w:rsidR="00E546F5" w:rsidRDefault="00951CE2">
            <w:pPr>
              <w:pStyle w:val="Tier3Bullet"/>
            </w:pPr>
            <w:r>
              <w:tab/>
            </w:r>
            <w:r>
              <w:tab/>
            </w:r>
            <w:r>
              <w:t>-</w:t>
            </w:r>
            <w:r>
              <w:tab/>
              <w:t>for equipping the above platforms;</w:t>
            </w:r>
          </w:p>
          <w:p w14:paraId="591022F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F3" w14:textId="77777777" w:rsidR="00E546F5" w:rsidRDefault="00951CE2">
            <w:pPr>
              <w:pStyle w:val="NormalinTable"/>
            </w:pPr>
            <w:r>
              <w:t>0.0%</w:t>
            </w:r>
          </w:p>
        </w:tc>
      </w:tr>
      <w:tr w:rsidR="00E546F5" w14:paraId="591022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2F5" w14:textId="77777777" w:rsidR="00E546F5" w:rsidRDefault="00951CE2">
            <w:pPr>
              <w:pStyle w:val="NormalinTable"/>
            </w:pPr>
            <w:r>
              <w:t>2918110000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2F6" w14:textId="77777777" w:rsidR="00E546F5" w:rsidRDefault="00951CE2">
            <w:pPr>
              <w:pStyle w:val="Tier1"/>
            </w:pPr>
            <w:r>
              <w:t>Carboxylic acids with additional oxygen function and their anhydrides, halides, peroxides and peroxyacids; their halogenated, sulph</w:t>
            </w:r>
            <w:r>
              <w:t>onated, nitrated or nitrosated derivatives</w:t>
            </w:r>
          </w:p>
          <w:p w14:paraId="591022F7" w14:textId="77777777" w:rsidR="00E546F5" w:rsidRDefault="00951CE2">
            <w:pPr>
              <w:pStyle w:val="Tier2"/>
            </w:pPr>
            <w:r>
              <w:t>-</w:t>
            </w:r>
            <w:r>
              <w:tab/>
              <w:t>Carboxylic acids with alcohol function but without other oxygen function, their anhydrides, halides, peroxides, peroxyacids and their derivatives</w:t>
            </w:r>
          </w:p>
          <w:p w14:paraId="591022F8" w14:textId="77777777" w:rsidR="00E546F5" w:rsidRDefault="00951CE2">
            <w:pPr>
              <w:pStyle w:val="Tier3"/>
            </w:pPr>
            <w:r>
              <w:t>-</w:t>
            </w:r>
            <w:r>
              <w:tab/>
              <w:t>-</w:t>
            </w:r>
            <w:r>
              <w:tab/>
              <w:t>Lactic acid, its salts and esters</w:t>
            </w:r>
          </w:p>
          <w:p w14:paraId="591022F9"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22FA" w14:textId="77777777" w:rsidR="00E546F5" w:rsidRDefault="00951CE2">
            <w:pPr>
              <w:pStyle w:val="Tier3Bullet"/>
            </w:pPr>
            <w:r>
              <w:tab/>
            </w:r>
            <w:r>
              <w:tab/>
              <w:t>-</w:t>
            </w:r>
            <w:r>
              <w:tab/>
              <w:t>for fitting to or equipping such ships, boats or other vessels;</w:t>
            </w:r>
          </w:p>
          <w:p w14:paraId="591022FB"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22FC" w14:textId="77777777" w:rsidR="00E546F5" w:rsidRDefault="00951CE2">
            <w:pPr>
              <w:pStyle w:val="Tier3Bullet"/>
            </w:pPr>
            <w:r>
              <w:tab/>
            </w:r>
            <w:r>
              <w:tab/>
              <w:t>-</w:t>
            </w:r>
            <w:r>
              <w:tab/>
              <w:t>for equipping the above platforms;</w:t>
            </w:r>
          </w:p>
          <w:p w14:paraId="591022FD"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2FE" w14:textId="77777777" w:rsidR="00E546F5" w:rsidRDefault="00951CE2">
            <w:pPr>
              <w:pStyle w:val="NormalinTable"/>
            </w:pPr>
            <w:r>
              <w:t>0.0%</w:t>
            </w:r>
          </w:p>
        </w:tc>
      </w:tr>
      <w:tr w:rsidR="00E546F5" w14:paraId="591023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00" w14:textId="77777777" w:rsidR="00E546F5" w:rsidRDefault="00951CE2">
            <w:pPr>
              <w:pStyle w:val="NormalinTable"/>
            </w:pPr>
            <w:r>
              <w:t>2918120000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01"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02" w14:textId="77777777" w:rsidR="00E546F5" w:rsidRDefault="00951CE2">
            <w:pPr>
              <w:pStyle w:val="Tier2"/>
            </w:pPr>
            <w:r>
              <w:t>-</w:t>
            </w:r>
            <w:r>
              <w:tab/>
              <w:t>Carboxylic acids with alco</w:t>
            </w:r>
            <w:r>
              <w:t>hol function but without other oxygen function, their anhydrides, halides, peroxides, peroxyacids and their derivatives</w:t>
            </w:r>
          </w:p>
          <w:p w14:paraId="59102303" w14:textId="77777777" w:rsidR="00E546F5" w:rsidRDefault="00951CE2">
            <w:pPr>
              <w:pStyle w:val="Tier3"/>
            </w:pPr>
            <w:r>
              <w:t>-</w:t>
            </w:r>
            <w:r>
              <w:tab/>
              <w:t>-</w:t>
            </w:r>
            <w:r>
              <w:tab/>
              <w:t>Tartaric acid</w:t>
            </w:r>
          </w:p>
          <w:p w14:paraId="59102304"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2305" w14:textId="77777777" w:rsidR="00E546F5" w:rsidRDefault="00951CE2">
            <w:pPr>
              <w:pStyle w:val="Tier3Bullet"/>
            </w:pPr>
            <w:r>
              <w:tab/>
            </w:r>
            <w:r>
              <w:tab/>
              <w:t>-</w:t>
            </w:r>
            <w:r>
              <w:tab/>
              <w:t>for fitting to or equipping such ships, boats or other vessels;</w:t>
            </w:r>
          </w:p>
          <w:p w14:paraId="59102306"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2307" w14:textId="77777777" w:rsidR="00E546F5" w:rsidRDefault="00951CE2">
            <w:pPr>
              <w:pStyle w:val="Tier3Bullet"/>
            </w:pPr>
            <w:r>
              <w:tab/>
            </w:r>
            <w:r>
              <w:tab/>
              <w:t>-</w:t>
            </w:r>
            <w:r>
              <w:tab/>
              <w:t>for equipping the above platforms;</w:t>
            </w:r>
          </w:p>
          <w:p w14:paraId="5910230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09" w14:textId="77777777" w:rsidR="00E546F5" w:rsidRDefault="00951CE2">
            <w:pPr>
              <w:pStyle w:val="NormalinTable"/>
            </w:pPr>
            <w:r>
              <w:t>0.0%</w:t>
            </w:r>
          </w:p>
        </w:tc>
      </w:tr>
      <w:tr w:rsidR="00E546F5" w14:paraId="591023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0B" w14:textId="77777777" w:rsidR="00E546F5" w:rsidRDefault="00951CE2">
            <w:pPr>
              <w:pStyle w:val="NormalinTable"/>
            </w:pPr>
            <w:r>
              <w:t>2918130000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0C" w14:textId="77777777" w:rsidR="00E546F5" w:rsidRDefault="00951CE2">
            <w:pPr>
              <w:pStyle w:val="Tier1"/>
            </w:pPr>
            <w:r>
              <w:t>Carboxylic acids with additional oxyge</w:t>
            </w:r>
            <w:r>
              <w:t>n function and their anhydrides, halides, peroxides and peroxyacids; their halogenated, sulphonated, nitrated or nitrosated derivatives</w:t>
            </w:r>
          </w:p>
          <w:p w14:paraId="5910230D" w14:textId="77777777" w:rsidR="00E546F5" w:rsidRDefault="00951CE2">
            <w:pPr>
              <w:pStyle w:val="Tier2"/>
            </w:pPr>
            <w:r>
              <w:t>-</w:t>
            </w:r>
            <w:r>
              <w:tab/>
              <w:t xml:space="preserve">Carboxylic acids with alcohol function but without other oxygen function, their anhydrides, halides, </w:t>
            </w:r>
            <w:r>
              <w:t>peroxides, peroxyacids and their derivatives</w:t>
            </w:r>
          </w:p>
          <w:p w14:paraId="5910230E" w14:textId="77777777" w:rsidR="00E546F5" w:rsidRDefault="00951CE2">
            <w:pPr>
              <w:pStyle w:val="Tier3"/>
            </w:pPr>
            <w:r>
              <w:t>-</w:t>
            </w:r>
            <w:r>
              <w:tab/>
              <w:t>-</w:t>
            </w:r>
            <w:r>
              <w:tab/>
              <w:t>Salts and esters of tartaric acid</w:t>
            </w:r>
          </w:p>
          <w:p w14:paraId="5910230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310" w14:textId="77777777" w:rsidR="00E546F5" w:rsidRDefault="00951CE2">
            <w:pPr>
              <w:pStyle w:val="Tier3Bullet"/>
            </w:pPr>
            <w:r>
              <w:tab/>
            </w:r>
            <w:r>
              <w:tab/>
              <w:t>-</w:t>
            </w:r>
            <w:r>
              <w:tab/>
              <w:t>for fitting to or eq</w:t>
            </w:r>
            <w:r>
              <w:t>uipping such ships, boats or other vessels;</w:t>
            </w:r>
          </w:p>
          <w:p w14:paraId="5910231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14:paraId="59102312" w14:textId="77777777" w:rsidR="00E546F5" w:rsidRDefault="00951CE2">
            <w:pPr>
              <w:pStyle w:val="Tier3Bullet"/>
            </w:pPr>
            <w:r>
              <w:tab/>
            </w:r>
            <w:r>
              <w:tab/>
              <w:t>-</w:t>
            </w:r>
            <w:r>
              <w:tab/>
              <w:t>for equipping the above platforms;</w:t>
            </w:r>
          </w:p>
          <w:p w14:paraId="5910231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14" w14:textId="77777777" w:rsidR="00E546F5" w:rsidRDefault="00951CE2">
            <w:pPr>
              <w:pStyle w:val="NormalinTable"/>
            </w:pPr>
            <w:r>
              <w:t>0.0%</w:t>
            </w:r>
          </w:p>
        </w:tc>
      </w:tr>
      <w:tr w:rsidR="00E546F5" w14:paraId="591023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16" w14:textId="77777777" w:rsidR="00E546F5" w:rsidRDefault="00951CE2">
            <w:pPr>
              <w:pStyle w:val="NormalinTable"/>
            </w:pPr>
            <w:r>
              <w:t>2918140000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17" w14:textId="77777777" w:rsidR="00E546F5" w:rsidRDefault="00951CE2">
            <w:pPr>
              <w:pStyle w:val="Tier1"/>
            </w:pPr>
            <w:r>
              <w:t xml:space="preserve">Carboxylic acids with additional oxygen function and their anhydrides, halides, peroxides and </w:t>
            </w:r>
            <w:r>
              <w:t>peroxyacids; their halogenated, sulphonated, nitrated or nitrosated derivatives</w:t>
            </w:r>
          </w:p>
          <w:p w14:paraId="59102318" w14:textId="77777777" w:rsidR="00E546F5" w:rsidRDefault="00951CE2">
            <w:pPr>
              <w:pStyle w:val="Tier2"/>
            </w:pPr>
            <w:r>
              <w:t>-</w:t>
            </w:r>
            <w:r>
              <w:tab/>
              <w:t>Carboxylic acids with alcohol function but without other oxygen function, their anhydrides, halides, peroxides, peroxyacids and their derivatives</w:t>
            </w:r>
          </w:p>
          <w:p w14:paraId="59102319" w14:textId="77777777" w:rsidR="00E546F5" w:rsidRDefault="00951CE2">
            <w:pPr>
              <w:pStyle w:val="Tier3"/>
            </w:pPr>
            <w:r>
              <w:t>-</w:t>
            </w:r>
            <w:r>
              <w:tab/>
              <w:t>-</w:t>
            </w:r>
            <w:r>
              <w:tab/>
              <w:t>Citric acid</w:t>
            </w:r>
          </w:p>
          <w:p w14:paraId="5910231A" w14:textId="77777777" w:rsidR="00E546F5" w:rsidRDefault="00951CE2">
            <w:pPr>
              <w:pStyle w:val="Tier3Bullet"/>
            </w:pPr>
            <w:r>
              <w:tab/>
            </w:r>
            <w:r>
              <w:tab/>
              <w:t>-</w:t>
            </w:r>
            <w:r>
              <w:tab/>
              <w:t>for inco</w:t>
            </w:r>
            <w:r>
              <w:t>rporation in ships, boats or other vessels listed in Table 1, for the purposes of their construction, repair, maintenance or conversion;</w:t>
            </w:r>
          </w:p>
          <w:p w14:paraId="5910231B" w14:textId="77777777" w:rsidR="00E546F5" w:rsidRDefault="00951CE2">
            <w:pPr>
              <w:pStyle w:val="Tier3Bullet"/>
            </w:pPr>
            <w:r>
              <w:tab/>
            </w:r>
            <w:r>
              <w:tab/>
              <w:t>-</w:t>
            </w:r>
            <w:r>
              <w:tab/>
              <w:t>for fitting to or equipping such ships, boats or other vessels;</w:t>
            </w:r>
          </w:p>
          <w:p w14:paraId="5910231C" w14:textId="77777777" w:rsidR="00E546F5" w:rsidRDefault="00951CE2">
            <w:pPr>
              <w:pStyle w:val="Tier3Bullet"/>
            </w:pP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14:paraId="5910231D" w14:textId="77777777" w:rsidR="00E546F5" w:rsidRDefault="00951CE2">
            <w:pPr>
              <w:pStyle w:val="Tier3Bullet"/>
            </w:pPr>
            <w:r>
              <w:tab/>
            </w:r>
            <w:r>
              <w:tab/>
              <w:t>-</w:t>
            </w:r>
            <w:r>
              <w:tab/>
              <w:t>for equipping the above platforms;</w:t>
            </w:r>
          </w:p>
          <w:p w14:paraId="5910231E" w14:textId="77777777" w:rsidR="00E546F5" w:rsidRDefault="00951CE2">
            <w:pPr>
              <w:pStyle w:val="Tier3Bullet"/>
            </w:pPr>
            <w:r>
              <w:tab/>
            </w: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1F" w14:textId="77777777" w:rsidR="00E546F5" w:rsidRDefault="00951CE2">
            <w:pPr>
              <w:pStyle w:val="NormalinTable"/>
            </w:pPr>
            <w:r>
              <w:t>0.0%</w:t>
            </w:r>
          </w:p>
        </w:tc>
      </w:tr>
      <w:tr w:rsidR="00E546F5" w14:paraId="591023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21" w14:textId="77777777" w:rsidR="00E546F5" w:rsidRDefault="00951CE2">
            <w:pPr>
              <w:pStyle w:val="NormalinTable"/>
            </w:pPr>
            <w:r>
              <w:t>2918150000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22"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23" w14:textId="77777777" w:rsidR="00E546F5" w:rsidRDefault="00951CE2">
            <w:pPr>
              <w:pStyle w:val="Tier2"/>
            </w:pPr>
            <w:r>
              <w:t>-</w:t>
            </w:r>
            <w:r>
              <w:tab/>
              <w:t xml:space="preserve">Carboxylic acids with </w:t>
            </w:r>
            <w:r>
              <w:t>alcohol function but without other oxygen function, their anhydrides, halides, peroxides, peroxyacids and their derivatives</w:t>
            </w:r>
          </w:p>
          <w:p w14:paraId="59102324" w14:textId="77777777" w:rsidR="00E546F5" w:rsidRDefault="00951CE2">
            <w:pPr>
              <w:pStyle w:val="Tier3"/>
            </w:pPr>
            <w:r>
              <w:t>-</w:t>
            </w:r>
            <w:r>
              <w:tab/>
              <w:t>-</w:t>
            </w:r>
            <w:r>
              <w:tab/>
              <w:t>Salts and esters of citric acid</w:t>
            </w:r>
          </w:p>
          <w:p w14:paraId="59102325" w14:textId="77777777" w:rsidR="00E546F5" w:rsidRDefault="00951CE2">
            <w:pPr>
              <w:pStyle w:val="Tier3Bullet"/>
            </w:pPr>
            <w:r>
              <w:tab/>
            </w:r>
            <w:r>
              <w:tab/>
              <w:t>-</w:t>
            </w:r>
            <w:r>
              <w:tab/>
              <w:t>for incorporation in ships, boats or other vessels listed in Table 1, for the purposes of th</w:t>
            </w:r>
            <w:r>
              <w:t>eir construction, repair, maintenance or conversion;</w:t>
            </w:r>
          </w:p>
          <w:p w14:paraId="59102326" w14:textId="77777777" w:rsidR="00E546F5" w:rsidRDefault="00951CE2">
            <w:pPr>
              <w:pStyle w:val="Tier3Bullet"/>
            </w:pPr>
            <w:r>
              <w:tab/>
            </w:r>
            <w:r>
              <w:tab/>
              <w:t>-</w:t>
            </w:r>
            <w:r>
              <w:tab/>
              <w:t>for fitting to or equipping such ships, boats or other vessels;</w:t>
            </w:r>
          </w:p>
          <w:p w14:paraId="59102327" w14:textId="77777777" w:rsidR="00E546F5" w:rsidRDefault="00951CE2">
            <w:pPr>
              <w:pStyle w:val="Tier3Bullet"/>
            </w:pP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2328" w14:textId="77777777" w:rsidR="00E546F5" w:rsidRDefault="00951CE2">
            <w:pPr>
              <w:pStyle w:val="Tier3Bullet"/>
            </w:pPr>
            <w:r>
              <w:tab/>
            </w:r>
            <w:r>
              <w:tab/>
              <w:t>-</w:t>
            </w:r>
            <w:r>
              <w:tab/>
              <w:t>for equipping the above platforms;</w:t>
            </w:r>
          </w:p>
          <w:p w14:paraId="5910232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2A" w14:textId="77777777" w:rsidR="00E546F5" w:rsidRDefault="00951CE2">
            <w:pPr>
              <w:pStyle w:val="NormalinTable"/>
            </w:pPr>
            <w:r>
              <w:t>0.0%</w:t>
            </w:r>
          </w:p>
        </w:tc>
      </w:tr>
      <w:tr w:rsidR="00E546F5" w14:paraId="591023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2C" w14:textId="77777777" w:rsidR="00E546F5" w:rsidRDefault="00951CE2">
            <w:pPr>
              <w:pStyle w:val="NormalinTable"/>
            </w:pPr>
            <w:r>
              <w:t>2918160010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2D" w14:textId="77777777" w:rsidR="00E546F5" w:rsidRDefault="00951CE2">
            <w:pPr>
              <w:pStyle w:val="Tier1"/>
            </w:pPr>
            <w:r>
              <w:t xml:space="preserve">Carboxylic acids with </w:t>
            </w:r>
            <w:r>
              <w:t>additional oxygen function and their anhydrides, halides, peroxides and peroxyacids; their halogenated, sulphonated, nitrated or nitrosated derivatives</w:t>
            </w:r>
          </w:p>
          <w:p w14:paraId="5910232E" w14:textId="77777777" w:rsidR="00E546F5" w:rsidRDefault="00951CE2">
            <w:pPr>
              <w:pStyle w:val="Tier2"/>
            </w:pPr>
            <w:r>
              <w:t>-</w:t>
            </w:r>
            <w:r>
              <w:tab/>
              <w:t>Carboxylic acids with alcohol function but without other oxygen function, their anhydrides, halides, p</w:t>
            </w:r>
            <w:r>
              <w:t>eroxides, peroxyacids and their derivatives</w:t>
            </w:r>
          </w:p>
          <w:p w14:paraId="5910232F" w14:textId="77777777" w:rsidR="00E546F5" w:rsidRDefault="00951CE2">
            <w:pPr>
              <w:pStyle w:val="Tier3"/>
            </w:pPr>
            <w:r>
              <w:t>-</w:t>
            </w:r>
            <w:r>
              <w:tab/>
              <w:t>-</w:t>
            </w:r>
            <w:r>
              <w:tab/>
              <w:t>Gluconic acid, its salts and esters</w:t>
            </w:r>
          </w:p>
          <w:p w14:paraId="59102330" w14:textId="77777777" w:rsidR="00E546F5" w:rsidRDefault="00951CE2">
            <w:pPr>
              <w:pStyle w:val="Tier4"/>
            </w:pPr>
            <w:r>
              <w:t>-</w:t>
            </w:r>
            <w:r>
              <w:tab/>
              <w:t>-</w:t>
            </w:r>
            <w:r>
              <w:tab/>
              <w:t>-</w:t>
            </w:r>
            <w:r>
              <w:tab/>
              <w:t>Dry sodium gluconate with a Customs Union and Statistics (CUS) number 0023277-9 and a Chemical Abstracts Service (CAS) registry number 527-07-1</w:t>
            </w:r>
          </w:p>
          <w:p w14:paraId="59102331" w14:textId="77777777" w:rsidR="00E546F5" w:rsidRDefault="00951CE2">
            <w:pPr>
              <w:pStyle w:val="Tier4Bullet"/>
            </w:pPr>
            <w:r>
              <w:tab/>
            </w:r>
            <w:r>
              <w:tab/>
            </w:r>
            <w:r>
              <w:tab/>
              <w:t>-</w:t>
            </w:r>
            <w:r>
              <w:tab/>
              <w:t>for incorporation</w:t>
            </w:r>
            <w:r>
              <w:t xml:space="preserve"> in ships, boats or other vessels listed in Table 1, for the purposes of their construction, repair, maintenance or conversion;</w:t>
            </w:r>
          </w:p>
          <w:p w14:paraId="59102332" w14:textId="77777777" w:rsidR="00E546F5" w:rsidRDefault="00951CE2">
            <w:pPr>
              <w:pStyle w:val="Tier4Bullet"/>
            </w:pPr>
            <w:r>
              <w:tab/>
            </w:r>
            <w:r>
              <w:tab/>
            </w:r>
            <w:r>
              <w:tab/>
              <w:t>-</w:t>
            </w:r>
            <w:r>
              <w:tab/>
              <w:t>for fitting to or equipping such ships, boats or other vessels;</w:t>
            </w:r>
          </w:p>
          <w:p w14:paraId="59102333" w14:textId="77777777" w:rsidR="00E546F5" w:rsidRDefault="00951CE2">
            <w:pPr>
              <w:pStyle w:val="Tier4Bullet"/>
            </w:pP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2334" w14:textId="77777777" w:rsidR="00E546F5" w:rsidRDefault="00951CE2">
            <w:pPr>
              <w:pStyle w:val="Tier4Bullet"/>
            </w:pPr>
            <w:r>
              <w:tab/>
            </w:r>
            <w:r>
              <w:tab/>
            </w:r>
            <w:r>
              <w:tab/>
              <w:t>-</w:t>
            </w:r>
            <w:r>
              <w:tab/>
              <w:t>for equipping the above platforms;</w:t>
            </w:r>
          </w:p>
          <w:p w14:paraId="59102335"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36" w14:textId="77777777" w:rsidR="00E546F5" w:rsidRDefault="00951CE2">
            <w:pPr>
              <w:pStyle w:val="NormalinTable"/>
            </w:pPr>
            <w:r>
              <w:t>0.0%</w:t>
            </w:r>
          </w:p>
        </w:tc>
      </w:tr>
      <w:tr w:rsidR="00E546F5" w14:paraId="591023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38" w14:textId="77777777" w:rsidR="00E546F5" w:rsidRDefault="00951CE2">
            <w:pPr>
              <w:pStyle w:val="NormalinTable"/>
            </w:pPr>
            <w:r>
              <w:t>2918160090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39"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3A" w14:textId="77777777" w:rsidR="00E546F5" w:rsidRDefault="00951CE2">
            <w:pPr>
              <w:pStyle w:val="Tier2"/>
            </w:pPr>
            <w:r>
              <w:t>-</w:t>
            </w:r>
            <w:r>
              <w:tab/>
              <w:t>Carboxylic acids with alco</w:t>
            </w:r>
            <w:r>
              <w:t>hol function but without other oxygen function, their anhydrides, halides, peroxides, peroxyacids and their derivatives</w:t>
            </w:r>
          </w:p>
          <w:p w14:paraId="5910233B" w14:textId="77777777" w:rsidR="00E546F5" w:rsidRDefault="00951CE2">
            <w:pPr>
              <w:pStyle w:val="Tier3"/>
            </w:pPr>
            <w:r>
              <w:t>-</w:t>
            </w:r>
            <w:r>
              <w:tab/>
              <w:t>-</w:t>
            </w:r>
            <w:r>
              <w:tab/>
              <w:t>Gluconic acid, its salts and esters</w:t>
            </w:r>
          </w:p>
          <w:p w14:paraId="5910233C" w14:textId="77777777" w:rsidR="00E546F5" w:rsidRDefault="00951CE2">
            <w:pPr>
              <w:pStyle w:val="Tier4"/>
            </w:pPr>
            <w:r>
              <w:t>-</w:t>
            </w:r>
            <w:r>
              <w:tab/>
              <w:t>-</w:t>
            </w:r>
            <w:r>
              <w:tab/>
              <w:t>-</w:t>
            </w:r>
            <w:r>
              <w:tab/>
              <w:t>Other</w:t>
            </w:r>
          </w:p>
          <w:p w14:paraId="5910233D"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233E" w14:textId="77777777" w:rsidR="00E546F5" w:rsidRDefault="00951CE2">
            <w:pPr>
              <w:pStyle w:val="Tier4Bullet"/>
            </w:pPr>
            <w:r>
              <w:tab/>
            </w:r>
            <w:r>
              <w:tab/>
            </w:r>
            <w:r>
              <w:tab/>
              <w:t>-</w:t>
            </w:r>
            <w:r>
              <w:tab/>
              <w:t>for fitting to or equipping such ships, boats or other vessels;</w:t>
            </w:r>
          </w:p>
          <w:p w14:paraId="5910233F"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2340" w14:textId="77777777" w:rsidR="00E546F5" w:rsidRDefault="00951CE2">
            <w:pPr>
              <w:pStyle w:val="Tier4Bullet"/>
            </w:pPr>
            <w:r>
              <w:tab/>
            </w:r>
            <w:r>
              <w:tab/>
            </w:r>
            <w:r>
              <w:tab/>
              <w:t>-</w:t>
            </w:r>
            <w:r>
              <w:tab/>
              <w:t>for equipping the above platforms;</w:t>
            </w:r>
          </w:p>
          <w:p w14:paraId="5910234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42" w14:textId="77777777" w:rsidR="00E546F5" w:rsidRDefault="00951CE2">
            <w:pPr>
              <w:pStyle w:val="NormalinTable"/>
            </w:pPr>
            <w:r>
              <w:t>0.0%</w:t>
            </w:r>
          </w:p>
        </w:tc>
      </w:tr>
      <w:tr w:rsidR="00E546F5" w14:paraId="591023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44" w14:textId="77777777" w:rsidR="00E546F5" w:rsidRDefault="00951CE2">
            <w:pPr>
              <w:pStyle w:val="NormalinTable"/>
            </w:pPr>
            <w:r>
              <w:t>2918170000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45" w14:textId="77777777" w:rsidR="00E546F5" w:rsidRDefault="00951CE2">
            <w:pPr>
              <w:pStyle w:val="Tier1"/>
            </w:pPr>
            <w:r>
              <w:t>Carboxylic a</w:t>
            </w:r>
            <w:r>
              <w:t>cids with additional oxygen function and their anhydrides, halides, peroxides and peroxyacids; their halogenated, sulphonated, nitrated or nitrosated derivatives</w:t>
            </w:r>
          </w:p>
          <w:p w14:paraId="59102346" w14:textId="77777777" w:rsidR="00E546F5" w:rsidRDefault="00951CE2">
            <w:pPr>
              <w:pStyle w:val="Tier2"/>
            </w:pPr>
            <w:r>
              <w:t>-</w:t>
            </w:r>
            <w:r>
              <w:tab/>
              <w:t xml:space="preserve">Carboxylic acids with alcohol function but without other oxygen function, their anhydrides, </w:t>
            </w:r>
            <w:r>
              <w:t>halides, peroxides, peroxyacids and their derivatives</w:t>
            </w:r>
          </w:p>
          <w:p w14:paraId="59102347" w14:textId="77777777" w:rsidR="00E546F5" w:rsidRDefault="00951CE2">
            <w:pPr>
              <w:pStyle w:val="Tier3"/>
            </w:pPr>
            <w:r>
              <w:t>-</w:t>
            </w:r>
            <w:r>
              <w:tab/>
              <w:t>-</w:t>
            </w:r>
            <w:r>
              <w:tab/>
              <w:t>2,2-Diphenyl-2-hydroxyacetic acid (benzilic acid)</w:t>
            </w:r>
          </w:p>
          <w:p w14:paraId="59102348"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2349" w14:textId="77777777" w:rsidR="00E546F5" w:rsidRDefault="00951CE2">
            <w:pPr>
              <w:pStyle w:val="Tier3Bullet"/>
            </w:pPr>
            <w:r>
              <w:tab/>
            </w:r>
            <w:r>
              <w:tab/>
              <w:t>-</w:t>
            </w:r>
            <w:r>
              <w:tab/>
              <w:t>for fitting to or equipping such ships, boats or other vessels;</w:t>
            </w:r>
          </w:p>
          <w:p w14:paraId="5910234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234B" w14:textId="77777777" w:rsidR="00E546F5" w:rsidRDefault="00951CE2">
            <w:pPr>
              <w:pStyle w:val="Tier3Bullet"/>
            </w:pPr>
            <w:r>
              <w:tab/>
            </w:r>
            <w:r>
              <w:tab/>
              <w:t>-</w:t>
            </w:r>
            <w:r>
              <w:tab/>
              <w:t>for equipping the above platforms;</w:t>
            </w:r>
          </w:p>
          <w:p w14:paraId="5910234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4D" w14:textId="77777777" w:rsidR="00E546F5" w:rsidRDefault="00951CE2">
            <w:pPr>
              <w:pStyle w:val="NormalinTable"/>
            </w:pPr>
            <w:r>
              <w:t>0.0%</w:t>
            </w:r>
          </w:p>
        </w:tc>
      </w:tr>
      <w:tr w:rsidR="00E546F5" w14:paraId="591023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4F" w14:textId="77777777" w:rsidR="00E546F5" w:rsidRDefault="00951CE2">
            <w:pPr>
              <w:pStyle w:val="NormalinTable"/>
            </w:pPr>
            <w:r>
              <w:t>2918180000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50" w14:textId="77777777" w:rsidR="00E546F5" w:rsidRDefault="00951CE2">
            <w:pPr>
              <w:pStyle w:val="Tier1"/>
            </w:pPr>
            <w:r>
              <w:t xml:space="preserve">Carboxylic acids with additional oxygen function and their </w:t>
            </w:r>
            <w:r>
              <w:t>anhydrides, halides, peroxides and peroxyacids; their halogenated, sulphonated, nitrated or nitrosated derivatives</w:t>
            </w:r>
          </w:p>
          <w:p w14:paraId="59102351" w14:textId="77777777" w:rsidR="00E546F5" w:rsidRDefault="00951CE2">
            <w:pPr>
              <w:pStyle w:val="Tier2"/>
            </w:pPr>
            <w:r>
              <w:t>-</w:t>
            </w:r>
            <w:r>
              <w:tab/>
              <w:t xml:space="preserve">Carboxylic acids with alcohol function but without other oxygen function, their anhydrides, halides, peroxides, peroxyacids and their </w:t>
            </w:r>
            <w:r>
              <w:t>derivatives</w:t>
            </w:r>
          </w:p>
          <w:p w14:paraId="59102352" w14:textId="77777777" w:rsidR="00E546F5" w:rsidRDefault="00951CE2">
            <w:pPr>
              <w:pStyle w:val="Tier3"/>
            </w:pPr>
            <w:r>
              <w:t>-</w:t>
            </w:r>
            <w:r>
              <w:tab/>
              <w:t>-</w:t>
            </w:r>
            <w:r>
              <w:tab/>
              <w:t>Chlorobenzilate (ISO)</w:t>
            </w:r>
          </w:p>
          <w:p w14:paraId="5910235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354" w14:textId="77777777" w:rsidR="00E546F5" w:rsidRDefault="00951CE2">
            <w:pPr>
              <w:pStyle w:val="Tier3Bullet"/>
            </w:pPr>
            <w:r>
              <w:tab/>
            </w:r>
            <w:r>
              <w:tab/>
              <w:t>-</w:t>
            </w:r>
            <w:r>
              <w:tab/>
              <w:t>for fitting to or equipping such ships, boats or other vessels;</w:t>
            </w:r>
          </w:p>
          <w:p w14:paraId="59102355"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356" w14:textId="77777777" w:rsidR="00E546F5" w:rsidRDefault="00951CE2">
            <w:pPr>
              <w:pStyle w:val="Tier3Bullet"/>
            </w:pPr>
            <w:r>
              <w:tab/>
            </w:r>
            <w:r>
              <w:tab/>
              <w:t>-</w:t>
            </w:r>
            <w:r>
              <w:tab/>
              <w:t>for equipping the above</w:t>
            </w:r>
            <w:r>
              <w:t xml:space="preserve"> platforms;</w:t>
            </w:r>
          </w:p>
          <w:p w14:paraId="5910235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58" w14:textId="77777777" w:rsidR="00E546F5" w:rsidRDefault="00951CE2">
            <w:pPr>
              <w:pStyle w:val="NormalinTable"/>
            </w:pPr>
            <w:r>
              <w:t>0.0%</w:t>
            </w:r>
          </w:p>
        </w:tc>
      </w:tr>
      <w:tr w:rsidR="00E546F5" w14:paraId="591023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5A" w14:textId="77777777" w:rsidR="00E546F5" w:rsidRDefault="00951CE2">
            <w:pPr>
              <w:pStyle w:val="NormalinTable"/>
            </w:pPr>
            <w:r>
              <w:t>2918190000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5B" w14:textId="77777777" w:rsidR="00E546F5" w:rsidRDefault="00951CE2">
            <w:pPr>
              <w:pStyle w:val="Tier1"/>
            </w:pPr>
            <w:r>
              <w:t xml:space="preserve">Carboxylic acids with additional oxygen function and their anhydrides, halides, peroxides and peroxyacids; their halogenated, sulphonated, nitrated or </w:t>
            </w:r>
            <w:r>
              <w:t>nitrosated derivatives</w:t>
            </w:r>
          </w:p>
          <w:p w14:paraId="5910235C" w14:textId="77777777" w:rsidR="00E546F5" w:rsidRDefault="00951CE2">
            <w:pPr>
              <w:pStyle w:val="Tier2"/>
            </w:pPr>
            <w:r>
              <w:t>-</w:t>
            </w:r>
            <w:r>
              <w:tab/>
              <w:t>Carboxylic acids with alcohol function but without other oxygen function, their anhydrides, halides, peroxides, peroxyacids and their derivatives</w:t>
            </w:r>
          </w:p>
          <w:p w14:paraId="5910235D" w14:textId="77777777" w:rsidR="00E546F5" w:rsidRDefault="00951CE2">
            <w:pPr>
              <w:pStyle w:val="Tier3"/>
            </w:pPr>
            <w:r>
              <w:t>-</w:t>
            </w:r>
            <w:r>
              <w:tab/>
              <w:t>-</w:t>
            </w:r>
            <w:r>
              <w:tab/>
              <w:t>Other</w:t>
            </w:r>
          </w:p>
          <w:p w14:paraId="5910235E" w14:textId="77777777" w:rsidR="00E546F5" w:rsidRDefault="00951CE2">
            <w:pPr>
              <w:pStyle w:val="Tier3Bullet"/>
            </w:pPr>
            <w:r>
              <w:tab/>
            </w:r>
            <w:r>
              <w:tab/>
              <w:t>-</w:t>
            </w:r>
            <w:r>
              <w:tab/>
              <w:t>for incorporation in ships, boats or other vessels listed in Table 1, f</w:t>
            </w:r>
            <w:r>
              <w:t>or the purposes of their construction, repair, maintenance or conversion;</w:t>
            </w:r>
          </w:p>
          <w:p w14:paraId="5910235F" w14:textId="77777777" w:rsidR="00E546F5" w:rsidRDefault="00951CE2">
            <w:pPr>
              <w:pStyle w:val="Tier3Bullet"/>
            </w:pPr>
            <w:r>
              <w:tab/>
            </w:r>
            <w:r>
              <w:tab/>
              <w:t>-</w:t>
            </w:r>
            <w:r>
              <w:tab/>
              <w:t>for fitting to or equipping such ships, boats or other vessels;</w:t>
            </w:r>
          </w:p>
          <w:p w14:paraId="59102360" w14:textId="77777777" w:rsidR="00E546F5" w:rsidRDefault="00951CE2">
            <w:pPr>
              <w:pStyle w:val="Tier3Bullet"/>
            </w:pP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14:paraId="59102361" w14:textId="77777777" w:rsidR="00E546F5" w:rsidRDefault="00951CE2">
            <w:pPr>
              <w:pStyle w:val="Tier3Bullet"/>
            </w:pPr>
            <w:r>
              <w:tab/>
            </w:r>
            <w:r>
              <w:tab/>
              <w:t>-</w:t>
            </w:r>
            <w:r>
              <w:tab/>
              <w:t>for equipping the above platforms;</w:t>
            </w:r>
          </w:p>
          <w:p w14:paraId="5910236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63" w14:textId="77777777" w:rsidR="00E546F5" w:rsidRDefault="00951CE2">
            <w:pPr>
              <w:pStyle w:val="NormalinTable"/>
            </w:pPr>
            <w:r>
              <w:t>0.0%</w:t>
            </w:r>
          </w:p>
        </w:tc>
      </w:tr>
      <w:tr w:rsidR="00E546F5" w14:paraId="591023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65" w14:textId="77777777" w:rsidR="00E546F5" w:rsidRDefault="00951CE2">
            <w:pPr>
              <w:pStyle w:val="NormalinTable"/>
            </w:pPr>
            <w:r>
              <w:t>2918210000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66"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67" w14:textId="77777777" w:rsidR="00E546F5" w:rsidRDefault="00951CE2">
            <w:pPr>
              <w:pStyle w:val="Tier2"/>
            </w:pPr>
            <w:r>
              <w:t>-</w:t>
            </w:r>
            <w:r>
              <w:tab/>
              <w:t>Carboxylic acids with phenol function but without other oxygen function, their a</w:t>
            </w:r>
            <w:r>
              <w:t>nhydrides, halides, peroxides, peroxyacids and their derivatives</w:t>
            </w:r>
          </w:p>
          <w:p w14:paraId="59102368" w14:textId="77777777" w:rsidR="00E546F5" w:rsidRDefault="00951CE2">
            <w:pPr>
              <w:pStyle w:val="Tier3"/>
            </w:pPr>
            <w:r>
              <w:t>-</w:t>
            </w:r>
            <w:r>
              <w:tab/>
              <w:t>-</w:t>
            </w:r>
            <w:r>
              <w:tab/>
              <w:t>Salicylic acid and its salts</w:t>
            </w:r>
          </w:p>
          <w:p w14:paraId="5910236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36A" w14:textId="77777777" w:rsidR="00E546F5" w:rsidRDefault="00951CE2">
            <w:pPr>
              <w:pStyle w:val="Tier3Bullet"/>
            </w:pPr>
            <w:r>
              <w:tab/>
            </w:r>
            <w:r>
              <w:tab/>
              <w:t>-</w:t>
            </w:r>
            <w:r>
              <w:tab/>
              <w:t>for f</w:t>
            </w:r>
            <w:r>
              <w:t>itting to or equipping such ships, boats or other vessels;</w:t>
            </w:r>
          </w:p>
          <w:p w14:paraId="5910236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236C" w14:textId="77777777" w:rsidR="00E546F5" w:rsidRDefault="00951CE2">
            <w:pPr>
              <w:pStyle w:val="Tier3Bullet"/>
            </w:pPr>
            <w:r>
              <w:tab/>
            </w:r>
            <w:r>
              <w:tab/>
              <w:t>-</w:t>
            </w:r>
            <w:r>
              <w:tab/>
              <w:t>for equipping the above platforms;</w:t>
            </w:r>
          </w:p>
          <w:p w14:paraId="5910236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6E" w14:textId="77777777" w:rsidR="00E546F5" w:rsidRDefault="00951CE2">
            <w:pPr>
              <w:pStyle w:val="NormalinTable"/>
            </w:pPr>
            <w:r>
              <w:t>0.0%</w:t>
            </w:r>
          </w:p>
        </w:tc>
      </w:tr>
      <w:tr w:rsidR="00E546F5" w14:paraId="591023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70" w14:textId="77777777" w:rsidR="00E546F5" w:rsidRDefault="00951CE2">
            <w:pPr>
              <w:pStyle w:val="NormalinTable"/>
            </w:pPr>
            <w:r>
              <w:t>2918220000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71" w14:textId="77777777" w:rsidR="00E546F5" w:rsidRDefault="00951CE2">
            <w:pPr>
              <w:pStyle w:val="Tier1"/>
            </w:pPr>
            <w:r>
              <w:t xml:space="preserve">Carboxylic acids with additional oxygen function and their anhydrides, halides, </w:t>
            </w:r>
            <w:r>
              <w:t>peroxides and peroxyacids; their halogenated, sulphonated, nitrated or nitrosated derivatives</w:t>
            </w:r>
          </w:p>
          <w:p w14:paraId="59102372" w14:textId="77777777" w:rsidR="00E546F5" w:rsidRDefault="00951CE2">
            <w:pPr>
              <w:pStyle w:val="Tier2"/>
            </w:pPr>
            <w:r>
              <w:t>-</w:t>
            </w:r>
            <w:r>
              <w:tab/>
              <w:t>Carboxylic acids with phenol function but without other oxygen function, their anhydrides, halides, peroxides, peroxyacids and their derivatives</w:t>
            </w:r>
          </w:p>
          <w:p w14:paraId="59102373" w14:textId="77777777" w:rsidR="00E546F5" w:rsidRDefault="00951CE2">
            <w:pPr>
              <w:pStyle w:val="Tier3"/>
            </w:pPr>
            <w:r>
              <w:t>-</w:t>
            </w:r>
            <w:r>
              <w:tab/>
              <w:t>-</w:t>
            </w:r>
            <w:r>
              <w:tab/>
              <w:t>o-Acetylsal</w:t>
            </w:r>
            <w:r>
              <w:t>icylic acid, its salts and esters</w:t>
            </w:r>
          </w:p>
          <w:p w14:paraId="5910237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375" w14:textId="77777777" w:rsidR="00E546F5" w:rsidRDefault="00951CE2">
            <w:pPr>
              <w:pStyle w:val="Tier3Bullet"/>
            </w:pPr>
            <w:r>
              <w:tab/>
            </w:r>
            <w:r>
              <w:tab/>
              <w:t>-</w:t>
            </w:r>
            <w:r>
              <w:tab/>
              <w:t>for fitting to or equipping such ships, boats or other vessels;</w:t>
            </w:r>
          </w:p>
          <w:p w14:paraId="59102376" w14:textId="77777777" w:rsidR="00E546F5" w:rsidRDefault="00951CE2">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2377" w14:textId="77777777" w:rsidR="00E546F5" w:rsidRDefault="00951CE2">
            <w:pPr>
              <w:pStyle w:val="Tier3Bullet"/>
            </w:pPr>
            <w:r>
              <w:tab/>
            </w:r>
            <w:r>
              <w:tab/>
              <w:t>-</w:t>
            </w:r>
            <w:r>
              <w:tab/>
              <w:t>for equipping the above pla</w:t>
            </w:r>
            <w:r>
              <w:t>tforms;</w:t>
            </w:r>
          </w:p>
          <w:p w14:paraId="5910237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79" w14:textId="77777777" w:rsidR="00E546F5" w:rsidRDefault="00951CE2">
            <w:pPr>
              <w:pStyle w:val="NormalinTable"/>
            </w:pPr>
            <w:r>
              <w:t>0.0%</w:t>
            </w:r>
          </w:p>
        </w:tc>
      </w:tr>
      <w:tr w:rsidR="00E546F5" w14:paraId="591023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7B" w14:textId="77777777" w:rsidR="00E546F5" w:rsidRDefault="00951CE2">
            <w:pPr>
              <w:pStyle w:val="NormalinTable"/>
            </w:pPr>
            <w:r>
              <w:t>2918230000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7C" w14:textId="77777777" w:rsidR="00E546F5" w:rsidRDefault="00951CE2">
            <w:pPr>
              <w:pStyle w:val="Tier1"/>
            </w:pPr>
            <w:r>
              <w:t xml:space="preserve">Carboxylic acids with additional oxygen function and their anhydrides, halides, peroxides and peroxyacids; their halogenated, sulphonated, nitrated or </w:t>
            </w:r>
            <w:r>
              <w:t>nitrosated derivatives</w:t>
            </w:r>
          </w:p>
          <w:p w14:paraId="5910237D" w14:textId="77777777" w:rsidR="00E546F5" w:rsidRDefault="00951CE2">
            <w:pPr>
              <w:pStyle w:val="Tier2"/>
            </w:pPr>
            <w:r>
              <w:t>-</w:t>
            </w:r>
            <w:r>
              <w:tab/>
              <w:t>Carboxylic acids with phenol function but without other oxygen function, their anhydrides, halides, peroxides, peroxyacids and their derivatives</w:t>
            </w:r>
          </w:p>
          <w:p w14:paraId="5910237E" w14:textId="77777777" w:rsidR="00E546F5" w:rsidRDefault="00951CE2">
            <w:pPr>
              <w:pStyle w:val="Tier3"/>
            </w:pPr>
            <w:r>
              <w:t>-</w:t>
            </w:r>
            <w:r>
              <w:tab/>
              <w:t>-</w:t>
            </w:r>
            <w:r>
              <w:tab/>
              <w:t>Other esters of salicylic acid and their salts</w:t>
            </w:r>
          </w:p>
          <w:p w14:paraId="5910237F" w14:textId="77777777" w:rsidR="00E546F5" w:rsidRDefault="00951CE2">
            <w:pPr>
              <w:pStyle w:val="Tier3Bullet"/>
            </w:pPr>
            <w:r>
              <w:tab/>
            </w:r>
            <w:r>
              <w:tab/>
              <w:t>-</w:t>
            </w:r>
            <w:r>
              <w:tab/>
              <w:t>for incorporation in ships, boa</w:t>
            </w:r>
            <w:r>
              <w:t>ts or other vessels listed in Table 1, for the purposes of their construction, repair, maintenance or conversion;</w:t>
            </w:r>
          </w:p>
          <w:p w14:paraId="59102380" w14:textId="77777777" w:rsidR="00E546F5" w:rsidRDefault="00951CE2">
            <w:pPr>
              <w:pStyle w:val="Tier3Bullet"/>
            </w:pPr>
            <w:r>
              <w:tab/>
            </w:r>
            <w:r>
              <w:tab/>
              <w:t>-</w:t>
            </w:r>
            <w:r>
              <w:tab/>
              <w:t>for fitting to or equipping such ships, boats or other vessels;</w:t>
            </w:r>
          </w:p>
          <w:p w14:paraId="59102381" w14:textId="77777777" w:rsidR="00E546F5" w:rsidRDefault="00951CE2">
            <w:pPr>
              <w:pStyle w:val="Tier3Bullet"/>
            </w:pP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2382" w14:textId="77777777" w:rsidR="00E546F5" w:rsidRDefault="00951CE2">
            <w:pPr>
              <w:pStyle w:val="Tier3Bullet"/>
            </w:pPr>
            <w:r>
              <w:tab/>
            </w:r>
            <w:r>
              <w:tab/>
              <w:t>-</w:t>
            </w:r>
            <w:r>
              <w:tab/>
              <w:t>for equipping the above platforms;</w:t>
            </w:r>
          </w:p>
          <w:p w14:paraId="59102383" w14:textId="77777777" w:rsidR="00E546F5" w:rsidRDefault="00951CE2">
            <w:pPr>
              <w:pStyle w:val="Tier3Bullet"/>
            </w:pP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84" w14:textId="77777777" w:rsidR="00E546F5" w:rsidRDefault="00951CE2">
            <w:pPr>
              <w:pStyle w:val="NormalinTable"/>
            </w:pPr>
            <w:r>
              <w:t>0.0%</w:t>
            </w:r>
          </w:p>
        </w:tc>
      </w:tr>
      <w:tr w:rsidR="00E546F5" w14:paraId="591023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86" w14:textId="77777777" w:rsidR="00E546F5" w:rsidRDefault="00951CE2">
            <w:pPr>
              <w:pStyle w:val="NormalinTable"/>
            </w:pPr>
            <w:r>
              <w:t>2918290010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87"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88" w14:textId="77777777" w:rsidR="00E546F5" w:rsidRDefault="00951CE2">
            <w:pPr>
              <w:pStyle w:val="Tier2"/>
            </w:pPr>
            <w:r>
              <w:t>-</w:t>
            </w:r>
            <w:r>
              <w:tab/>
              <w:t>Carboxylic acids with phenol function</w:t>
            </w:r>
            <w:r>
              <w:t xml:space="preserve"> but without other oxygen function, their anhydrides, halides, peroxides, peroxyacids and their derivatives</w:t>
            </w:r>
          </w:p>
          <w:p w14:paraId="59102389" w14:textId="77777777" w:rsidR="00E546F5" w:rsidRDefault="00951CE2">
            <w:pPr>
              <w:pStyle w:val="Tier3"/>
            </w:pPr>
            <w:r>
              <w:t>-</w:t>
            </w:r>
            <w:r>
              <w:tab/>
              <w:t>-</w:t>
            </w:r>
            <w:r>
              <w:tab/>
              <w:t>Other</w:t>
            </w:r>
          </w:p>
          <w:p w14:paraId="5910238A" w14:textId="77777777" w:rsidR="00E546F5" w:rsidRDefault="00951CE2">
            <w:pPr>
              <w:pStyle w:val="Tier4"/>
            </w:pPr>
            <w:r>
              <w:t>-</w:t>
            </w:r>
            <w:r>
              <w:tab/>
              <w:t>-</w:t>
            </w:r>
            <w:r>
              <w:tab/>
              <w:t>-</w:t>
            </w:r>
            <w:r>
              <w:tab/>
              <w:t>Sulphosalicylic acids, hydroxynaphthoic acids; their salts and esters</w:t>
            </w:r>
          </w:p>
          <w:p w14:paraId="5910238B" w14:textId="77777777" w:rsidR="00E546F5" w:rsidRDefault="00951CE2">
            <w:pPr>
              <w:pStyle w:val="Tier5"/>
            </w:pPr>
            <w:r>
              <w:t>-</w:t>
            </w:r>
            <w:r>
              <w:tab/>
              <w:t>-</w:t>
            </w:r>
            <w:r>
              <w:tab/>
              <w:t>-</w:t>
            </w:r>
            <w:r>
              <w:tab/>
              <w:t>-</w:t>
            </w:r>
            <w:r>
              <w:tab/>
              <w:t>Monohydroxynaphthoic acids</w:t>
            </w:r>
          </w:p>
          <w:p w14:paraId="5910238C"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238D" w14:textId="77777777" w:rsidR="00E546F5" w:rsidRDefault="00951CE2">
            <w:pPr>
              <w:pStyle w:val="Tier5Bullet"/>
            </w:pPr>
            <w:r>
              <w:tab/>
            </w:r>
            <w:r>
              <w:tab/>
            </w:r>
            <w:r>
              <w:tab/>
            </w:r>
            <w:r>
              <w:tab/>
              <w:t>-</w:t>
            </w:r>
            <w:r>
              <w:tab/>
              <w:t>for fitting to or equipping such ships, boats or other vessels;</w:t>
            </w:r>
          </w:p>
          <w:p w14:paraId="5910238E"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238F" w14:textId="77777777" w:rsidR="00E546F5" w:rsidRDefault="00951CE2">
            <w:pPr>
              <w:pStyle w:val="Tier5Bullet"/>
            </w:pPr>
            <w:r>
              <w:tab/>
            </w:r>
            <w:r>
              <w:tab/>
            </w:r>
            <w:r>
              <w:tab/>
            </w:r>
            <w:r>
              <w:tab/>
              <w:t>-</w:t>
            </w:r>
            <w:r>
              <w:tab/>
              <w:t>for equipping the above platforms;</w:t>
            </w:r>
          </w:p>
          <w:p w14:paraId="59102390"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91" w14:textId="77777777" w:rsidR="00E546F5" w:rsidRDefault="00951CE2">
            <w:pPr>
              <w:pStyle w:val="NormalinTable"/>
            </w:pPr>
            <w:r>
              <w:t>0.0%</w:t>
            </w:r>
          </w:p>
        </w:tc>
      </w:tr>
      <w:tr w:rsidR="00E546F5" w14:paraId="591023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93" w14:textId="77777777" w:rsidR="00E546F5" w:rsidRDefault="00951CE2">
            <w:pPr>
              <w:pStyle w:val="NormalinTable"/>
            </w:pPr>
            <w:r>
              <w:t>2918290019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94"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95" w14:textId="77777777" w:rsidR="00E546F5" w:rsidRDefault="00951CE2">
            <w:pPr>
              <w:pStyle w:val="Tier2"/>
            </w:pPr>
            <w:r>
              <w:t>-</w:t>
            </w:r>
            <w:r>
              <w:tab/>
            </w:r>
            <w:r>
              <w:t>Carboxylic acids with phenol function but without other oxygen function, their anhydrides, halides, peroxides, peroxyacids and their derivatives</w:t>
            </w:r>
          </w:p>
          <w:p w14:paraId="59102396" w14:textId="77777777" w:rsidR="00E546F5" w:rsidRDefault="00951CE2">
            <w:pPr>
              <w:pStyle w:val="Tier3"/>
            </w:pPr>
            <w:r>
              <w:t>-</w:t>
            </w:r>
            <w:r>
              <w:tab/>
              <w:t>-</w:t>
            </w:r>
            <w:r>
              <w:tab/>
              <w:t>Other</w:t>
            </w:r>
          </w:p>
          <w:p w14:paraId="59102397" w14:textId="77777777" w:rsidR="00E546F5" w:rsidRDefault="00951CE2">
            <w:pPr>
              <w:pStyle w:val="Tier4"/>
            </w:pPr>
            <w:r>
              <w:t>-</w:t>
            </w:r>
            <w:r>
              <w:tab/>
              <w:t>-</w:t>
            </w:r>
            <w:r>
              <w:tab/>
              <w:t>-</w:t>
            </w:r>
            <w:r>
              <w:tab/>
              <w:t>Sulphosalicylic acids, hydroxynaphthoic acids; their salts and esters</w:t>
            </w:r>
          </w:p>
          <w:p w14:paraId="59102398" w14:textId="77777777" w:rsidR="00E546F5" w:rsidRDefault="00951CE2">
            <w:pPr>
              <w:pStyle w:val="Tier5"/>
            </w:pPr>
            <w:r>
              <w:t>-</w:t>
            </w:r>
            <w:r>
              <w:tab/>
              <w:t>-</w:t>
            </w:r>
            <w:r>
              <w:tab/>
              <w:t>-</w:t>
            </w:r>
            <w:r>
              <w:tab/>
              <w:t>-</w:t>
            </w:r>
            <w:r>
              <w:tab/>
              <w:t>Other</w:t>
            </w:r>
          </w:p>
          <w:p w14:paraId="59102399" w14:textId="77777777" w:rsidR="00E546F5" w:rsidRDefault="00951CE2">
            <w:pPr>
              <w:pStyle w:val="Tier5Bullet"/>
            </w:pPr>
            <w:r>
              <w:tab/>
            </w:r>
            <w:r>
              <w:tab/>
            </w:r>
            <w:r>
              <w:tab/>
            </w:r>
            <w:r>
              <w:tab/>
              <w:t>-</w:t>
            </w:r>
            <w:r>
              <w:tab/>
              <w:t>for i</w:t>
            </w:r>
            <w:r>
              <w:t>ncorporation in ships, boats or other vessels listed in Table 1, for the purposes of their construction, repair, maintenance or conversion;</w:t>
            </w:r>
          </w:p>
          <w:p w14:paraId="5910239A" w14:textId="77777777" w:rsidR="00E546F5" w:rsidRDefault="00951CE2">
            <w:pPr>
              <w:pStyle w:val="Tier5Bullet"/>
            </w:pPr>
            <w:r>
              <w:tab/>
            </w:r>
            <w:r>
              <w:tab/>
            </w:r>
            <w:r>
              <w:tab/>
            </w:r>
            <w:r>
              <w:tab/>
              <w:t>-</w:t>
            </w:r>
            <w:r>
              <w:tab/>
              <w:t>for fitting to or equipping such ships, boats or other vessels;</w:t>
            </w:r>
          </w:p>
          <w:p w14:paraId="5910239B" w14:textId="77777777" w:rsidR="00E546F5" w:rsidRDefault="00951CE2">
            <w:pPr>
              <w:pStyle w:val="Tier5Bullet"/>
            </w:pPr>
            <w:r>
              <w:tab/>
            </w:r>
            <w:r>
              <w:tab/>
            </w:r>
            <w:r>
              <w:tab/>
            </w:r>
            <w:r>
              <w:tab/>
              <w:t>-</w:t>
            </w:r>
            <w:r>
              <w:tab/>
              <w:t>for incorporation, for the purposes of t</w:t>
            </w:r>
            <w:r>
              <w:t>heir construction, repair, maintenance or conversion, in drilling or production platforms listed below: fixed, of subheading ex 8430 49 or floating or submersible of subheading 8905 20;</w:t>
            </w:r>
          </w:p>
          <w:p w14:paraId="5910239C" w14:textId="77777777" w:rsidR="00E546F5" w:rsidRDefault="00951CE2">
            <w:pPr>
              <w:pStyle w:val="Tier5Bullet"/>
            </w:pPr>
            <w:r>
              <w:tab/>
            </w:r>
            <w:r>
              <w:tab/>
            </w:r>
            <w:r>
              <w:tab/>
            </w:r>
            <w:r>
              <w:tab/>
              <w:t>-</w:t>
            </w:r>
            <w:r>
              <w:tab/>
              <w:t>for equipping the above platforms;</w:t>
            </w:r>
          </w:p>
          <w:p w14:paraId="5910239D" w14:textId="77777777" w:rsidR="00E546F5" w:rsidRDefault="00951CE2">
            <w:pPr>
              <w:pStyle w:val="Tier5Bullet"/>
            </w:pPr>
            <w:r>
              <w:tab/>
            </w:r>
            <w:r>
              <w:tab/>
            </w:r>
            <w:r>
              <w:tab/>
            </w:r>
            <w:r>
              <w:tab/>
              <w:t>-</w:t>
            </w:r>
            <w:r>
              <w:tab/>
              <w:t>for linking these drill</w:t>
            </w:r>
            <w:r>
              <w:t>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9E" w14:textId="77777777" w:rsidR="00E546F5" w:rsidRDefault="00951CE2">
            <w:pPr>
              <w:pStyle w:val="NormalinTable"/>
            </w:pPr>
            <w:r>
              <w:t>0.0%</w:t>
            </w:r>
          </w:p>
        </w:tc>
      </w:tr>
      <w:tr w:rsidR="00E546F5" w14:paraId="591023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A0" w14:textId="77777777" w:rsidR="00E546F5" w:rsidRDefault="00951CE2">
            <w:pPr>
              <w:pStyle w:val="NormalinTable"/>
            </w:pPr>
            <w:r>
              <w:t>2918290035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A1"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A2" w14:textId="77777777" w:rsidR="00E546F5" w:rsidRDefault="00951CE2">
            <w:pPr>
              <w:pStyle w:val="Tier2"/>
            </w:pPr>
            <w:r>
              <w:t>-</w:t>
            </w:r>
            <w:r>
              <w:tab/>
            </w:r>
            <w:r>
              <w:t>Carboxylic acids with phenol function but without other oxygen function, their anhydrides, halides, peroxides, peroxyacids and their derivatives</w:t>
            </w:r>
          </w:p>
          <w:p w14:paraId="591023A3" w14:textId="77777777" w:rsidR="00E546F5" w:rsidRDefault="00951CE2">
            <w:pPr>
              <w:pStyle w:val="Tier3"/>
            </w:pPr>
            <w:r>
              <w:t>-</w:t>
            </w:r>
            <w:r>
              <w:tab/>
              <w:t>-</w:t>
            </w:r>
            <w:r>
              <w:tab/>
              <w:t>Other</w:t>
            </w:r>
          </w:p>
          <w:p w14:paraId="591023A4" w14:textId="77777777" w:rsidR="00E546F5" w:rsidRDefault="00951CE2">
            <w:pPr>
              <w:pStyle w:val="Tier4"/>
            </w:pPr>
            <w:r>
              <w:t>-</w:t>
            </w:r>
            <w:r>
              <w:tab/>
              <w:t>-</w:t>
            </w:r>
            <w:r>
              <w:tab/>
              <w:t>-</w:t>
            </w:r>
            <w:r>
              <w:tab/>
              <w:t>Propyl 3,4,5-trihydroxybenzoate (CAS RN 121-79-9)</w:t>
            </w:r>
          </w:p>
          <w:p w14:paraId="591023A5" w14:textId="77777777" w:rsidR="00E546F5" w:rsidRDefault="00951CE2">
            <w:pPr>
              <w:pStyle w:val="Tier4Bullet"/>
            </w:pPr>
            <w:r>
              <w:tab/>
            </w:r>
            <w:r>
              <w:tab/>
            </w:r>
            <w:r>
              <w:tab/>
              <w:t>-</w:t>
            </w:r>
            <w:r>
              <w:tab/>
              <w:t>for incorporation in ships, boats or oth</w:t>
            </w:r>
            <w:r>
              <w:t>er vessels listed in Table 1, for the purposes of their construction, repair, maintenance or conversion;</w:t>
            </w:r>
          </w:p>
          <w:p w14:paraId="591023A6" w14:textId="77777777" w:rsidR="00E546F5" w:rsidRDefault="00951CE2">
            <w:pPr>
              <w:pStyle w:val="Tier4Bullet"/>
            </w:pPr>
            <w:r>
              <w:tab/>
            </w:r>
            <w:r>
              <w:tab/>
            </w:r>
            <w:r>
              <w:tab/>
              <w:t>-</w:t>
            </w:r>
            <w:r>
              <w:tab/>
              <w:t>for fitting to or equipping such ships, boats or other vessels;</w:t>
            </w:r>
          </w:p>
          <w:p w14:paraId="591023A7" w14:textId="77777777" w:rsidR="00E546F5" w:rsidRDefault="00951CE2">
            <w:pPr>
              <w:pStyle w:val="Tier4Bullet"/>
            </w:pP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23A8" w14:textId="77777777" w:rsidR="00E546F5" w:rsidRDefault="00951CE2">
            <w:pPr>
              <w:pStyle w:val="Tier4Bullet"/>
            </w:pPr>
            <w:r>
              <w:tab/>
            </w:r>
            <w:r>
              <w:tab/>
            </w:r>
            <w:r>
              <w:tab/>
              <w:t>-</w:t>
            </w:r>
            <w:r>
              <w:tab/>
              <w:t>for equipping the above platforms;</w:t>
            </w:r>
          </w:p>
          <w:p w14:paraId="591023A9" w14:textId="77777777" w:rsidR="00E546F5" w:rsidRDefault="00951CE2">
            <w:pPr>
              <w:pStyle w:val="Tier4Bullet"/>
            </w:pPr>
            <w:r>
              <w:tab/>
            </w: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AA" w14:textId="77777777" w:rsidR="00E546F5" w:rsidRDefault="00951CE2">
            <w:pPr>
              <w:pStyle w:val="NormalinTable"/>
            </w:pPr>
            <w:r>
              <w:t>0.0%</w:t>
            </w:r>
          </w:p>
        </w:tc>
      </w:tr>
      <w:tr w:rsidR="00E546F5" w14:paraId="591023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AC" w14:textId="77777777" w:rsidR="00E546F5" w:rsidRDefault="00951CE2">
            <w:pPr>
              <w:pStyle w:val="NormalinTable"/>
            </w:pPr>
            <w:r>
              <w:t>2918290050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AD"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AE" w14:textId="77777777" w:rsidR="00E546F5" w:rsidRDefault="00951CE2">
            <w:pPr>
              <w:pStyle w:val="Tier2"/>
            </w:pPr>
            <w:r>
              <w:t>-</w:t>
            </w:r>
            <w:r>
              <w:tab/>
              <w:t>Carboxylic acids with phenol function but without othe</w:t>
            </w:r>
            <w:r>
              <w:t>r oxygen function, their anhydrides, halides, peroxides, peroxyacids and their derivatives</w:t>
            </w:r>
          </w:p>
          <w:p w14:paraId="591023AF" w14:textId="77777777" w:rsidR="00E546F5" w:rsidRDefault="00951CE2">
            <w:pPr>
              <w:pStyle w:val="Tier3"/>
            </w:pPr>
            <w:r>
              <w:t>-</w:t>
            </w:r>
            <w:r>
              <w:tab/>
              <w:t>-</w:t>
            </w:r>
            <w:r>
              <w:tab/>
              <w:t>Other</w:t>
            </w:r>
          </w:p>
          <w:p w14:paraId="591023B0" w14:textId="77777777" w:rsidR="00E546F5" w:rsidRDefault="00951CE2">
            <w:pPr>
              <w:pStyle w:val="Tier4"/>
            </w:pPr>
            <w:r>
              <w:t>-</w:t>
            </w:r>
            <w:r>
              <w:tab/>
              <w:t>-</w:t>
            </w:r>
            <w:r>
              <w:tab/>
              <w:t>-</w:t>
            </w:r>
            <w:r>
              <w:tab/>
              <w:t>Hexamethylene bis[3-(3,5-di-_tert_-butyl-4-hydroxyphenyl)propionate] (CAS RN 35074-77-2)</w:t>
            </w:r>
          </w:p>
          <w:p w14:paraId="591023B1"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23B2" w14:textId="77777777" w:rsidR="00E546F5" w:rsidRDefault="00951CE2">
            <w:pPr>
              <w:pStyle w:val="Tier4Bullet"/>
            </w:pPr>
            <w:r>
              <w:tab/>
            </w:r>
            <w:r>
              <w:tab/>
            </w:r>
            <w:r>
              <w:tab/>
              <w:t>-</w:t>
            </w:r>
            <w:r>
              <w:tab/>
              <w:t>for fitting to or equipping such ships, boats or other vessels;</w:t>
            </w:r>
          </w:p>
          <w:p w14:paraId="591023B3"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23B4" w14:textId="77777777" w:rsidR="00E546F5" w:rsidRDefault="00951CE2">
            <w:pPr>
              <w:pStyle w:val="Tier4Bullet"/>
            </w:pPr>
            <w:r>
              <w:tab/>
            </w:r>
            <w:r>
              <w:tab/>
            </w:r>
            <w:r>
              <w:tab/>
              <w:t>-</w:t>
            </w:r>
            <w:r>
              <w:tab/>
              <w:t>for equipping the above platforms;</w:t>
            </w:r>
          </w:p>
          <w:p w14:paraId="591023B5" w14:textId="77777777" w:rsidR="00E546F5" w:rsidRDefault="00951CE2">
            <w:pPr>
              <w:pStyle w:val="Tier4Bullet"/>
            </w:pP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B6" w14:textId="77777777" w:rsidR="00E546F5" w:rsidRDefault="00951CE2">
            <w:pPr>
              <w:pStyle w:val="NormalinTable"/>
            </w:pPr>
            <w:r>
              <w:t>0.0%</w:t>
            </w:r>
          </w:p>
        </w:tc>
      </w:tr>
      <w:tr w:rsidR="00E546F5" w14:paraId="591023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B8" w14:textId="77777777" w:rsidR="00E546F5" w:rsidRDefault="00951CE2">
            <w:pPr>
              <w:pStyle w:val="NormalinTable"/>
            </w:pPr>
            <w:r>
              <w:t>2918290060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B9"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BA" w14:textId="77777777" w:rsidR="00E546F5" w:rsidRDefault="00951CE2">
            <w:pPr>
              <w:pStyle w:val="Tier2"/>
            </w:pPr>
            <w:r>
              <w:t>-</w:t>
            </w:r>
            <w:r>
              <w:tab/>
              <w:t xml:space="preserve">Carboxylic acids with phenol function but without other </w:t>
            </w:r>
            <w:r>
              <w:t>oxygen function, their anhydrides, halides, peroxides, peroxyacids and their derivatives</w:t>
            </w:r>
          </w:p>
          <w:p w14:paraId="591023BB" w14:textId="77777777" w:rsidR="00E546F5" w:rsidRDefault="00951CE2">
            <w:pPr>
              <w:pStyle w:val="Tier3"/>
            </w:pPr>
            <w:r>
              <w:t>-</w:t>
            </w:r>
            <w:r>
              <w:tab/>
              <w:t>-</w:t>
            </w:r>
            <w:r>
              <w:tab/>
              <w:t>Other</w:t>
            </w:r>
          </w:p>
          <w:p w14:paraId="591023BC" w14:textId="77777777" w:rsidR="00E546F5" w:rsidRDefault="00951CE2">
            <w:pPr>
              <w:pStyle w:val="Tier4"/>
            </w:pPr>
            <w:r>
              <w:t>-</w:t>
            </w:r>
            <w:r>
              <w:tab/>
              <w:t>-</w:t>
            </w:r>
            <w:r>
              <w:tab/>
              <w:t>-</w:t>
            </w:r>
            <w:r>
              <w:tab/>
              <w:t xml:space="preserve">Methyl-, ethyl-, propyl- or butyl esters of 4-hydroxybenzoic acid or their sodium salts (CAS RN 35285-68-8, 99-76-3, 5026-62-0, 94-26-8, </w:t>
            </w:r>
            <w:r>
              <w:t>94-13-3, 35285-69-9, 120-47-8, 36457-20-2 or 4247-02-3)</w:t>
            </w:r>
          </w:p>
          <w:p w14:paraId="591023B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3BE" w14:textId="77777777" w:rsidR="00E546F5" w:rsidRDefault="00951CE2">
            <w:pPr>
              <w:pStyle w:val="Tier4Bullet"/>
            </w:pPr>
            <w:r>
              <w:tab/>
            </w:r>
            <w:r>
              <w:tab/>
            </w:r>
            <w:r>
              <w:tab/>
              <w:t>-</w:t>
            </w:r>
            <w:r>
              <w:tab/>
              <w:t>for fitting to or equipping such ships, boats</w:t>
            </w:r>
            <w:r>
              <w:t xml:space="preserve"> or other vessels;</w:t>
            </w:r>
          </w:p>
          <w:p w14:paraId="591023B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3C0" w14:textId="77777777" w:rsidR="00E546F5" w:rsidRDefault="00951CE2">
            <w:pPr>
              <w:pStyle w:val="Tier4Bullet"/>
            </w:pPr>
            <w:r>
              <w:tab/>
            </w:r>
            <w:r>
              <w:tab/>
            </w:r>
            <w:r>
              <w:tab/>
              <w:t>-</w:t>
            </w:r>
            <w:r>
              <w:tab/>
              <w:t>f</w:t>
            </w:r>
            <w:r>
              <w:t>or equipping the above platforms;</w:t>
            </w:r>
          </w:p>
          <w:p w14:paraId="591023C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C2" w14:textId="77777777" w:rsidR="00E546F5" w:rsidRDefault="00951CE2">
            <w:pPr>
              <w:pStyle w:val="NormalinTable"/>
            </w:pPr>
            <w:r>
              <w:t>0.0%</w:t>
            </w:r>
          </w:p>
        </w:tc>
      </w:tr>
      <w:tr w:rsidR="00E546F5" w14:paraId="591023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C4" w14:textId="77777777" w:rsidR="00E546F5" w:rsidRDefault="00951CE2">
            <w:pPr>
              <w:pStyle w:val="NormalinTable"/>
            </w:pPr>
            <w:r>
              <w:t>2918290070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C5" w14:textId="77777777" w:rsidR="00E546F5" w:rsidRDefault="00951CE2">
            <w:pPr>
              <w:pStyle w:val="Tier1"/>
            </w:pPr>
            <w:r>
              <w:t xml:space="preserve">Carboxylic acids with additional oxygen function and their anhydrides, halides, peroxides and peroxyacids; their </w:t>
            </w:r>
            <w:r>
              <w:t>halogenated, sulphonated, nitrated or nitrosated derivatives</w:t>
            </w:r>
          </w:p>
          <w:p w14:paraId="591023C6" w14:textId="77777777" w:rsidR="00E546F5" w:rsidRDefault="00951CE2">
            <w:pPr>
              <w:pStyle w:val="Tier2"/>
            </w:pPr>
            <w:r>
              <w:t>-</w:t>
            </w:r>
            <w:r>
              <w:tab/>
              <w:t>Carboxylic acids with phenol function but without other oxygen function, their anhydrides, halides, peroxides, peroxyacids and their derivatives</w:t>
            </w:r>
          </w:p>
          <w:p w14:paraId="591023C7" w14:textId="77777777" w:rsidR="00E546F5" w:rsidRDefault="00951CE2">
            <w:pPr>
              <w:pStyle w:val="Tier3"/>
            </w:pPr>
            <w:r>
              <w:t>-</w:t>
            </w:r>
            <w:r>
              <w:tab/>
              <w:t>-</w:t>
            </w:r>
            <w:r>
              <w:tab/>
              <w:t>Other</w:t>
            </w:r>
          </w:p>
          <w:p w14:paraId="591023C8" w14:textId="77777777" w:rsidR="00E546F5" w:rsidRDefault="00951CE2">
            <w:pPr>
              <w:pStyle w:val="Tier4"/>
            </w:pPr>
            <w:r>
              <w:t>-</w:t>
            </w:r>
            <w:r>
              <w:tab/>
              <w:t>-</w:t>
            </w:r>
            <w:r>
              <w:tab/>
              <w:t>-</w:t>
            </w:r>
            <w:r>
              <w:tab/>
              <w:t>3,5-Diiodosalicylic acid (CAS RN</w:t>
            </w:r>
            <w:r>
              <w:t xml:space="preserve"> 133-91-5)</w:t>
            </w:r>
          </w:p>
          <w:p w14:paraId="591023C9"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3CA" w14:textId="77777777" w:rsidR="00E546F5" w:rsidRDefault="00951CE2">
            <w:pPr>
              <w:pStyle w:val="Tier4Bullet"/>
            </w:pPr>
            <w:r>
              <w:tab/>
            </w:r>
            <w:r>
              <w:tab/>
            </w:r>
            <w:r>
              <w:tab/>
              <w:t>-</w:t>
            </w:r>
            <w:r>
              <w:tab/>
              <w:t>for fitting to or equipping such ships, boats or other vessels;</w:t>
            </w:r>
          </w:p>
          <w:p w14:paraId="591023CB" w14:textId="77777777" w:rsidR="00E546F5" w:rsidRDefault="00951CE2">
            <w:pPr>
              <w:pStyle w:val="Tier4Bullet"/>
            </w:pPr>
            <w:r>
              <w:tab/>
            </w: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14:paraId="591023CC" w14:textId="77777777" w:rsidR="00E546F5" w:rsidRDefault="00951CE2">
            <w:pPr>
              <w:pStyle w:val="Tier4Bullet"/>
            </w:pPr>
            <w:r>
              <w:tab/>
            </w:r>
            <w:r>
              <w:tab/>
            </w:r>
            <w:r>
              <w:tab/>
              <w:t>-</w:t>
            </w:r>
            <w:r>
              <w:tab/>
              <w:t>for equipping the above platforms;</w:t>
            </w:r>
          </w:p>
          <w:p w14:paraId="591023CD" w14:textId="77777777" w:rsidR="00E546F5" w:rsidRDefault="00951CE2">
            <w:pPr>
              <w:pStyle w:val="Tier4Bullet"/>
            </w:pP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CE" w14:textId="77777777" w:rsidR="00E546F5" w:rsidRDefault="00951CE2">
            <w:pPr>
              <w:pStyle w:val="NormalinTable"/>
            </w:pPr>
            <w:r>
              <w:t>0.0%</w:t>
            </w:r>
          </w:p>
        </w:tc>
      </w:tr>
      <w:tr w:rsidR="00E546F5" w14:paraId="591023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D0" w14:textId="77777777" w:rsidR="00E546F5" w:rsidRDefault="00951CE2">
            <w:pPr>
              <w:pStyle w:val="NormalinTable"/>
            </w:pPr>
            <w:r>
              <w:t>2918290090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D1" w14:textId="77777777" w:rsidR="00E546F5" w:rsidRDefault="00951CE2">
            <w:pPr>
              <w:pStyle w:val="Tier1"/>
            </w:pPr>
            <w:r>
              <w:t xml:space="preserve">Carboxylic acids with additional oxygen function and their anhydrides, halides, peroxides and peroxyacids; their halogenated, sulphonated, nitrated or nitrosated </w:t>
            </w:r>
            <w:r>
              <w:t>derivatives</w:t>
            </w:r>
          </w:p>
          <w:p w14:paraId="591023D2" w14:textId="77777777" w:rsidR="00E546F5" w:rsidRDefault="00951CE2">
            <w:pPr>
              <w:pStyle w:val="Tier2"/>
            </w:pPr>
            <w:r>
              <w:t>-</w:t>
            </w:r>
            <w:r>
              <w:tab/>
              <w:t>Carboxylic acids with phenol function but without other oxygen function, their anhydrides, halides, peroxides, peroxyacids and their derivatives</w:t>
            </w:r>
          </w:p>
          <w:p w14:paraId="591023D3" w14:textId="77777777" w:rsidR="00E546F5" w:rsidRDefault="00951CE2">
            <w:pPr>
              <w:pStyle w:val="Tier3"/>
            </w:pPr>
            <w:r>
              <w:t>-</w:t>
            </w:r>
            <w:r>
              <w:tab/>
              <w:t>-</w:t>
            </w:r>
            <w:r>
              <w:tab/>
              <w:t>Other</w:t>
            </w:r>
          </w:p>
          <w:p w14:paraId="591023D4" w14:textId="77777777" w:rsidR="00E546F5" w:rsidRDefault="00951CE2">
            <w:pPr>
              <w:pStyle w:val="Tier4"/>
            </w:pPr>
            <w:r>
              <w:t>-</w:t>
            </w:r>
            <w:r>
              <w:tab/>
              <w:t>-</w:t>
            </w:r>
            <w:r>
              <w:tab/>
              <w:t>-</w:t>
            </w:r>
            <w:r>
              <w:tab/>
              <w:t>Other</w:t>
            </w:r>
          </w:p>
          <w:p w14:paraId="591023D5"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23D6" w14:textId="77777777" w:rsidR="00E546F5" w:rsidRDefault="00951CE2">
            <w:pPr>
              <w:pStyle w:val="Tier4Bullet"/>
            </w:pPr>
            <w:r>
              <w:tab/>
            </w:r>
            <w:r>
              <w:tab/>
            </w:r>
            <w:r>
              <w:tab/>
              <w:t>-</w:t>
            </w:r>
            <w:r>
              <w:tab/>
              <w:t>for fitting to or equipping such ships, boats or other vessels;</w:t>
            </w:r>
          </w:p>
          <w:p w14:paraId="591023D7"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23D8" w14:textId="77777777" w:rsidR="00E546F5" w:rsidRDefault="00951CE2">
            <w:pPr>
              <w:pStyle w:val="Tier4Bullet"/>
            </w:pPr>
            <w:r>
              <w:tab/>
            </w:r>
            <w:r>
              <w:tab/>
            </w:r>
            <w:r>
              <w:tab/>
              <w:t>-</w:t>
            </w:r>
            <w:r>
              <w:tab/>
              <w:t>for equipping the above platforms;</w:t>
            </w:r>
          </w:p>
          <w:p w14:paraId="591023D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DA" w14:textId="77777777" w:rsidR="00E546F5" w:rsidRDefault="00951CE2">
            <w:pPr>
              <w:pStyle w:val="NormalinTable"/>
            </w:pPr>
            <w:r>
              <w:t>0.0%</w:t>
            </w:r>
          </w:p>
        </w:tc>
      </w:tr>
      <w:tr w:rsidR="00E546F5" w14:paraId="591023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DC" w14:textId="77777777" w:rsidR="00E546F5" w:rsidRDefault="00951CE2">
            <w:pPr>
              <w:pStyle w:val="NormalinTable"/>
            </w:pPr>
            <w:r>
              <w:t>2918300000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DD"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DE" w14:textId="77777777" w:rsidR="00E546F5" w:rsidRDefault="00951CE2">
            <w:pPr>
              <w:pStyle w:val="Tier2"/>
            </w:pPr>
            <w:r>
              <w:t>-</w:t>
            </w:r>
            <w:r>
              <w:tab/>
              <w:t>Carboxylic acids with aldehyde or ketone function but without other o</w:t>
            </w:r>
            <w:r>
              <w:t>xygen function, their anhydrides, halides, peroxides, peroxyacids and their derivatives</w:t>
            </w:r>
          </w:p>
          <w:p w14:paraId="591023D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3E0" w14:textId="77777777" w:rsidR="00E546F5" w:rsidRDefault="00951CE2">
            <w:pPr>
              <w:pStyle w:val="Tier2Bullet"/>
            </w:pPr>
            <w:r>
              <w:tab/>
              <w:t>-</w:t>
            </w:r>
            <w:r>
              <w:tab/>
              <w:t>for fitting to or</w:t>
            </w:r>
            <w:r>
              <w:t xml:space="preserve"> equipping such ships, boats or other vessels;</w:t>
            </w:r>
          </w:p>
          <w:p w14:paraId="591023E1"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23E2" w14:textId="77777777" w:rsidR="00E546F5" w:rsidRDefault="00951CE2">
            <w:pPr>
              <w:pStyle w:val="Tier2Bullet"/>
            </w:pPr>
            <w:r>
              <w:tab/>
              <w:t>-</w:t>
            </w:r>
            <w:r>
              <w:tab/>
              <w:t>for equipping the above platforms;</w:t>
            </w:r>
          </w:p>
          <w:p w14:paraId="591023E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E4" w14:textId="77777777" w:rsidR="00E546F5" w:rsidRDefault="00951CE2">
            <w:pPr>
              <w:pStyle w:val="NormalinTable"/>
            </w:pPr>
            <w:r>
              <w:t>0.0%</w:t>
            </w:r>
          </w:p>
        </w:tc>
      </w:tr>
      <w:tr w:rsidR="00E546F5" w14:paraId="591023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E6" w14:textId="77777777" w:rsidR="00E546F5" w:rsidRDefault="00951CE2">
            <w:pPr>
              <w:pStyle w:val="NormalinTable"/>
            </w:pPr>
            <w:r>
              <w:t>2918910000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E7" w14:textId="77777777" w:rsidR="00E546F5" w:rsidRDefault="00951CE2">
            <w:pPr>
              <w:pStyle w:val="Tier1"/>
            </w:pPr>
            <w:r>
              <w:t xml:space="preserve">Carboxylic acids with additional oxygen function and their anhydrides, halides, peroxides and </w:t>
            </w:r>
            <w:r>
              <w:t>peroxyacids; their halogenated, sulphonated, nitrated or nitrosated derivatives</w:t>
            </w:r>
          </w:p>
          <w:p w14:paraId="591023E8" w14:textId="77777777" w:rsidR="00E546F5" w:rsidRDefault="00951CE2">
            <w:pPr>
              <w:pStyle w:val="Tier2"/>
            </w:pPr>
            <w:r>
              <w:t>-</w:t>
            </w:r>
            <w:r>
              <w:tab/>
              <w:t>Other</w:t>
            </w:r>
          </w:p>
          <w:p w14:paraId="591023E9" w14:textId="77777777" w:rsidR="00E546F5" w:rsidRDefault="00951CE2">
            <w:pPr>
              <w:pStyle w:val="Tier3"/>
            </w:pPr>
            <w:r>
              <w:t>-</w:t>
            </w:r>
            <w:r>
              <w:tab/>
              <w:t>-</w:t>
            </w:r>
            <w:r>
              <w:tab/>
              <w:t>2,4,5-T (ISO) (2,4,5-trichlorophenoxyacetic acid), its salts and esters</w:t>
            </w:r>
          </w:p>
          <w:p w14:paraId="591023EA" w14:textId="77777777" w:rsidR="00E546F5" w:rsidRDefault="00951CE2">
            <w:pPr>
              <w:pStyle w:val="Tier3Bullet"/>
            </w:pPr>
            <w:r>
              <w:tab/>
            </w:r>
            <w:r>
              <w:tab/>
              <w:t>-</w:t>
            </w:r>
            <w:r>
              <w:tab/>
              <w:t>for incorporation in ships, boats or other vessels listed in Table 1, for the purposes o</w:t>
            </w:r>
            <w:r>
              <w:t>f their construction, repair, maintenance or conversion;</w:t>
            </w:r>
          </w:p>
          <w:p w14:paraId="591023EB" w14:textId="77777777" w:rsidR="00E546F5" w:rsidRDefault="00951CE2">
            <w:pPr>
              <w:pStyle w:val="Tier3Bullet"/>
            </w:pPr>
            <w:r>
              <w:tab/>
            </w:r>
            <w:r>
              <w:tab/>
              <w:t>-</w:t>
            </w:r>
            <w:r>
              <w:tab/>
              <w:t>for fitting to or equipping such ships, boats or other vessels;</w:t>
            </w:r>
          </w:p>
          <w:p w14:paraId="591023EC"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3ED" w14:textId="77777777" w:rsidR="00E546F5" w:rsidRDefault="00951CE2">
            <w:pPr>
              <w:pStyle w:val="Tier3Bullet"/>
            </w:pPr>
            <w:r>
              <w:tab/>
            </w:r>
            <w:r>
              <w:tab/>
              <w:t>-</w:t>
            </w:r>
            <w:r>
              <w:tab/>
              <w:t>for equipping the above platforms;</w:t>
            </w:r>
          </w:p>
          <w:p w14:paraId="591023E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EF" w14:textId="77777777" w:rsidR="00E546F5" w:rsidRDefault="00951CE2">
            <w:pPr>
              <w:pStyle w:val="NormalinTable"/>
            </w:pPr>
            <w:r>
              <w:t>0.0%</w:t>
            </w:r>
          </w:p>
        </w:tc>
      </w:tr>
      <w:tr w:rsidR="00E546F5" w14:paraId="591023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F1" w14:textId="77777777" w:rsidR="00E546F5" w:rsidRDefault="00951CE2">
            <w:pPr>
              <w:pStyle w:val="NormalinTable"/>
            </w:pPr>
            <w:r>
              <w:t>2918990000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F2" w14:textId="77777777" w:rsidR="00E546F5" w:rsidRDefault="00951CE2">
            <w:pPr>
              <w:pStyle w:val="Tier1"/>
            </w:pPr>
            <w:r>
              <w:t>Carboxylic acids with additional oxygen function and their anhydrides, halides, peroxides and peroxyacids; their halogenated, sulphonated, nitrated or nitrosated derivatives</w:t>
            </w:r>
          </w:p>
          <w:p w14:paraId="591023F3" w14:textId="77777777" w:rsidR="00E546F5" w:rsidRDefault="00951CE2">
            <w:pPr>
              <w:pStyle w:val="Tier2"/>
            </w:pPr>
            <w:r>
              <w:t>-</w:t>
            </w:r>
            <w:r>
              <w:tab/>
              <w:t>Other</w:t>
            </w:r>
          </w:p>
          <w:p w14:paraId="591023F4" w14:textId="77777777" w:rsidR="00E546F5" w:rsidRDefault="00951CE2">
            <w:pPr>
              <w:pStyle w:val="Tier3"/>
            </w:pPr>
            <w:r>
              <w:t>-</w:t>
            </w:r>
            <w:r>
              <w:tab/>
              <w:t>-</w:t>
            </w:r>
            <w:r>
              <w:tab/>
              <w:t>Other</w:t>
            </w:r>
          </w:p>
          <w:p w14:paraId="591023F5"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23F6" w14:textId="77777777" w:rsidR="00E546F5" w:rsidRDefault="00951CE2">
            <w:pPr>
              <w:pStyle w:val="Tier3Bullet"/>
            </w:pPr>
            <w:r>
              <w:tab/>
            </w:r>
            <w:r>
              <w:tab/>
              <w:t>-</w:t>
            </w:r>
            <w:r>
              <w:tab/>
              <w:t>for fitting to or equipping such ships, boats or other vessels;</w:t>
            </w:r>
          </w:p>
          <w:p w14:paraId="591023F7"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23F8" w14:textId="77777777" w:rsidR="00E546F5" w:rsidRDefault="00951CE2">
            <w:pPr>
              <w:pStyle w:val="Tier3Bullet"/>
            </w:pPr>
            <w:r>
              <w:tab/>
            </w:r>
            <w:r>
              <w:tab/>
              <w:t>-</w:t>
            </w:r>
            <w:r>
              <w:tab/>
              <w:t>for equipping the above platforms;</w:t>
            </w:r>
          </w:p>
          <w:p w14:paraId="591023F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3FA" w14:textId="77777777" w:rsidR="00E546F5" w:rsidRDefault="00951CE2">
            <w:pPr>
              <w:pStyle w:val="NormalinTable"/>
            </w:pPr>
            <w:r>
              <w:t>0.0%</w:t>
            </w:r>
          </w:p>
        </w:tc>
      </w:tr>
      <w:tr w:rsidR="00E546F5" w14:paraId="591024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3FC" w14:textId="77777777" w:rsidR="00E546F5" w:rsidRDefault="00951CE2">
            <w:pPr>
              <w:pStyle w:val="NormalinTable"/>
            </w:pPr>
            <w:r>
              <w:t>2919</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3FD" w14:textId="77777777" w:rsidR="00E546F5" w:rsidRDefault="00951CE2">
            <w:pPr>
              <w:pStyle w:val="Tier1"/>
            </w:pPr>
            <w:r>
              <w:t>Phosphoric esters and their salts, including lactophosphates; their halogenated, sulphonated, nitrated or nitrosated derivatives</w:t>
            </w:r>
          </w:p>
          <w:p w14:paraId="591023FE"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23FF" w14:textId="77777777" w:rsidR="00E546F5" w:rsidRDefault="00951CE2">
            <w:pPr>
              <w:pStyle w:val="Tier1Bullet"/>
            </w:pPr>
            <w:r>
              <w:t>-</w:t>
            </w:r>
            <w:r>
              <w:tab/>
              <w:t>for fitting to or equipping such ships, boats or other vessels;</w:t>
            </w:r>
          </w:p>
          <w:p w14:paraId="59102400"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2401" w14:textId="77777777" w:rsidR="00E546F5" w:rsidRDefault="00951CE2">
            <w:pPr>
              <w:pStyle w:val="Tier1Bullet"/>
            </w:pPr>
            <w:r>
              <w:t>-</w:t>
            </w:r>
            <w:r>
              <w:tab/>
              <w:t>for equipping the above platforms;</w:t>
            </w:r>
          </w:p>
          <w:p w14:paraId="5910240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03" w14:textId="77777777" w:rsidR="00E546F5" w:rsidRDefault="00951CE2">
            <w:pPr>
              <w:pStyle w:val="NormalinTable"/>
            </w:pPr>
            <w:r>
              <w:t>0.0%</w:t>
            </w:r>
          </w:p>
        </w:tc>
      </w:tr>
      <w:tr w:rsidR="00E546F5" w14:paraId="591024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05" w14:textId="77777777" w:rsidR="00E546F5" w:rsidRDefault="00951CE2">
            <w:pPr>
              <w:pStyle w:val="NormalinTable"/>
            </w:pPr>
            <w:r>
              <w:t>2920000000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06" w14:textId="77777777" w:rsidR="00E546F5" w:rsidRDefault="00951CE2">
            <w:pPr>
              <w:pStyle w:val="Tier1"/>
            </w:pPr>
            <w:r>
              <w:t xml:space="preserve">Esters of other inorganic acids of non-metals (excluding </w:t>
            </w:r>
            <w:r>
              <w:t>esters of hydrogen halides) and their salts; their halogenated, sulphonated, nitrated or nitrosated derivatives</w:t>
            </w:r>
          </w:p>
          <w:p w14:paraId="59102407" w14:textId="77777777" w:rsidR="00E546F5" w:rsidRDefault="00951CE2">
            <w:pPr>
              <w:pStyle w:val="Tier1Bullet"/>
            </w:pPr>
            <w:r>
              <w:t>-</w:t>
            </w:r>
            <w:r>
              <w:tab/>
              <w:t>for incorporation in ships, boats or other vessels listed in Table 1, for the purposes of their construction, repair, maintenance or conversio</w:t>
            </w:r>
            <w:r>
              <w:t>n;</w:t>
            </w:r>
          </w:p>
          <w:p w14:paraId="59102408" w14:textId="77777777" w:rsidR="00E546F5" w:rsidRDefault="00951CE2">
            <w:pPr>
              <w:pStyle w:val="Tier1Bullet"/>
            </w:pPr>
            <w:r>
              <w:t>-</w:t>
            </w:r>
            <w:r>
              <w:tab/>
              <w:t>for fitting to or equipping such ships, boats or other vessels;</w:t>
            </w:r>
          </w:p>
          <w:p w14:paraId="5910240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w:t>
            </w:r>
            <w:r>
              <w:t>ng or submersible of subheading 8905 20;</w:t>
            </w:r>
          </w:p>
          <w:p w14:paraId="5910240A" w14:textId="77777777" w:rsidR="00E546F5" w:rsidRDefault="00951CE2">
            <w:pPr>
              <w:pStyle w:val="Tier1Bullet"/>
            </w:pPr>
            <w:r>
              <w:t>-</w:t>
            </w:r>
            <w:r>
              <w:tab/>
              <w:t>for equipping the above platforms;</w:t>
            </w:r>
          </w:p>
          <w:p w14:paraId="5910240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0C" w14:textId="77777777" w:rsidR="00E546F5" w:rsidRDefault="00951CE2">
            <w:pPr>
              <w:pStyle w:val="NormalinTable"/>
            </w:pPr>
            <w:r>
              <w:t>0.0%</w:t>
            </w:r>
          </w:p>
        </w:tc>
      </w:tr>
      <w:tr w:rsidR="00E546F5" w14:paraId="591024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0E" w14:textId="77777777" w:rsidR="00E546F5" w:rsidRDefault="00951CE2">
            <w:pPr>
              <w:pStyle w:val="NormalinTable"/>
            </w:pPr>
            <w:r>
              <w:t>2921000000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0F" w14:textId="77777777" w:rsidR="00E546F5" w:rsidRDefault="00951CE2">
            <w:pPr>
              <w:pStyle w:val="Tier1"/>
            </w:pPr>
            <w:r>
              <w:t>Amine-function compounds</w:t>
            </w:r>
          </w:p>
          <w:p w14:paraId="59102410"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2411" w14:textId="77777777" w:rsidR="00E546F5" w:rsidRDefault="00951CE2">
            <w:pPr>
              <w:pStyle w:val="Tier1Bullet"/>
            </w:pPr>
            <w:r>
              <w:t>-</w:t>
            </w:r>
            <w:r>
              <w:tab/>
              <w:t>for fitting to or equipping such ships, boats or other vessels;</w:t>
            </w:r>
          </w:p>
          <w:p w14:paraId="59102412"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2413" w14:textId="77777777" w:rsidR="00E546F5" w:rsidRDefault="00951CE2">
            <w:pPr>
              <w:pStyle w:val="Tier1Bullet"/>
            </w:pPr>
            <w:r>
              <w:t>-</w:t>
            </w:r>
            <w:r>
              <w:tab/>
              <w:t>for equipping the above platforms;</w:t>
            </w:r>
          </w:p>
          <w:p w14:paraId="5910241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15" w14:textId="77777777" w:rsidR="00E546F5" w:rsidRDefault="00951CE2">
            <w:pPr>
              <w:pStyle w:val="NormalinTable"/>
            </w:pPr>
            <w:r>
              <w:t>0.0%</w:t>
            </w:r>
          </w:p>
        </w:tc>
      </w:tr>
      <w:tr w:rsidR="00E546F5" w14:paraId="591024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17" w14:textId="77777777" w:rsidR="00E546F5" w:rsidRDefault="00951CE2">
            <w:pPr>
              <w:pStyle w:val="NormalinTable"/>
            </w:pPr>
            <w:r>
              <w:t>2921420061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18" w14:textId="77777777" w:rsidR="00E546F5" w:rsidRDefault="00951CE2">
            <w:pPr>
              <w:pStyle w:val="Tier1"/>
            </w:pPr>
            <w:r>
              <w:t>Amine-funct</w:t>
            </w:r>
            <w:r>
              <w:t>ion compounds</w:t>
            </w:r>
          </w:p>
          <w:p w14:paraId="59102419" w14:textId="77777777" w:rsidR="00E546F5" w:rsidRDefault="00951CE2">
            <w:pPr>
              <w:pStyle w:val="Tier1"/>
            </w:pPr>
            <w:r>
              <w:t>Aromatic monoamines and their derivatives; salts thereof</w:t>
            </w:r>
          </w:p>
          <w:p w14:paraId="5910241A" w14:textId="77777777" w:rsidR="00E546F5" w:rsidRDefault="00951CE2">
            <w:pPr>
              <w:pStyle w:val="Tier1"/>
            </w:pPr>
            <w:r>
              <w:t>Aniline derivatives and their salts</w:t>
            </w:r>
          </w:p>
          <w:p w14:paraId="5910241B" w14:textId="77777777" w:rsidR="00E546F5" w:rsidRDefault="00951CE2">
            <w:pPr>
              <w:pStyle w:val="Tier1"/>
            </w:pPr>
            <w:r>
              <w:t>Potassium sulphanilate, calcium sulphanilate</w:t>
            </w:r>
          </w:p>
          <w:p w14:paraId="5910241C" w14:textId="77777777" w:rsidR="00E546F5" w:rsidRDefault="00951CE2">
            <w:pPr>
              <w:pStyle w:val="Tier1"/>
            </w:pPr>
            <w:r>
              <w:t xml:space="preserve">• for incorporation in ships, boats or other vessels listed in Table 1, for the purposes of their </w:t>
            </w:r>
            <w:r>
              <w:t>construction, repair, maintenance or conversion;</w:t>
            </w:r>
          </w:p>
          <w:p w14:paraId="5910241D" w14:textId="77777777" w:rsidR="00E546F5" w:rsidRDefault="00951CE2">
            <w:pPr>
              <w:pStyle w:val="Tier1"/>
            </w:pPr>
            <w:r>
              <w:t>• for fitting to or equipping such ships, boats or other vessels;</w:t>
            </w:r>
          </w:p>
          <w:p w14:paraId="5910241E" w14:textId="77777777" w:rsidR="00E546F5" w:rsidRDefault="00951CE2">
            <w:pPr>
              <w:pStyle w:val="Tier1"/>
            </w:pPr>
            <w:r>
              <w:t>• for incorporation, for the purposes of their construction, repair, maintenance or conversion, in drilling or production platforms listed be</w:t>
            </w:r>
            <w:r>
              <w:t>low:</w:t>
            </w:r>
          </w:p>
          <w:p w14:paraId="5910241F" w14:textId="77777777" w:rsidR="00E546F5" w:rsidRDefault="00951CE2">
            <w:pPr>
              <w:pStyle w:val="Tier1"/>
            </w:pPr>
            <w:r>
              <w:t xml:space="preserve">   fixed, of subheading ex 8430 49 or floating or submersible of subheading 8905 20;</w:t>
            </w:r>
          </w:p>
          <w:p w14:paraId="59102420" w14:textId="77777777" w:rsidR="00E546F5" w:rsidRDefault="00951CE2">
            <w:pPr>
              <w:pStyle w:val="Tier1"/>
            </w:pPr>
            <w:r>
              <w:t>• for equipping the above platforms;</w:t>
            </w:r>
          </w:p>
          <w:p w14:paraId="59102421"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22" w14:textId="77777777" w:rsidR="00E546F5" w:rsidRDefault="00951CE2">
            <w:pPr>
              <w:pStyle w:val="NormalinTable"/>
            </w:pPr>
            <w:r>
              <w:t>0.0%</w:t>
            </w:r>
          </w:p>
        </w:tc>
      </w:tr>
      <w:tr w:rsidR="00E546F5" w14:paraId="591024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24" w14:textId="77777777" w:rsidR="00E546F5" w:rsidRDefault="00951CE2">
            <w:pPr>
              <w:pStyle w:val="NormalinTable"/>
            </w:pPr>
            <w:r>
              <w:t>2922110000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25" w14:textId="77777777" w:rsidR="00E546F5" w:rsidRDefault="00951CE2">
            <w:pPr>
              <w:pStyle w:val="Tier1"/>
            </w:pPr>
            <w:r>
              <w:t>Oxygen-function amino-compounds</w:t>
            </w:r>
          </w:p>
          <w:p w14:paraId="59102426" w14:textId="77777777" w:rsidR="00E546F5" w:rsidRDefault="00951CE2">
            <w:pPr>
              <w:pStyle w:val="Tier2"/>
            </w:pPr>
            <w:r>
              <w:t>-</w:t>
            </w:r>
            <w:r>
              <w:tab/>
              <w:t>Amino-alc</w:t>
            </w:r>
            <w:r>
              <w:t>ohols, other than those containing more than one kind of oxygen function, their ethers and esters; salts thereof</w:t>
            </w:r>
          </w:p>
          <w:p w14:paraId="59102427" w14:textId="77777777" w:rsidR="00E546F5" w:rsidRDefault="00951CE2">
            <w:pPr>
              <w:pStyle w:val="Tier3"/>
            </w:pPr>
            <w:r>
              <w:t>-</w:t>
            </w:r>
            <w:r>
              <w:tab/>
              <w:t>-</w:t>
            </w:r>
            <w:r>
              <w:tab/>
              <w:t>Monoethanolamine and its salts</w:t>
            </w:r>
          </w:p>
          <w:p w14:paraId="59102428"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2429" w14:textId="77777777" w:rsidR="00E546F5" w:rsidRDefault="00951CE2">
            <w:pPr>
              <w:pStyle w:val="Tier3Bullet"/>
            </w:pPr>
            <w:r>
              <w:tab/>
            </w:r>
            <w:r>
              <w:tab/>
              <w:t>-</w:t>
            </w:r>
            <w:r>
              <w:tab/>
              <w:t>for fitting to or equipping such ships, boats or other vessels;</w:t>
            </w:r>
          </w:p>
          <w:p w14:paraId="5910242A"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242B" w14:textId="77777777" w:rsidR="00E546F5" w:rsidRDefault="00951CE2">
            <w:pPr>
              <w:pStyle w:val="Tier3Bullet"/>
            </w:pPr>
            <w:r>
              <w:tab/>
            </w:r>
            <w:r>
              <w:tab/>
              <w:t>-</w:t>
            </w:r>
            <w:r>
              <w:tab/>
              <w:t>for equipping the above platforms;</w:t>
            </w:r>
          </w:p>
          <w:p w14:paraId="5910242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2D" w14:textId="77777777" w:rsidR="00E546F5" w:rsidRDefault="00951CE2">
            <w:pPr>
              <w:pStyle w:val="NormalinTable"/>
            </w:pPr>
            <w:r>
              <w:t>0.0%</w:t>
            </w:r>
          </w:p>
        </w:tc>
      </w:tr>
      <w:tr w:rsidR="00E546F5" w14:paraId="591024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2F" w14:textId="77777777" w:rsidR="00E546F5" w:rsidRDefault="00951CE2">
            <w:pPr>
              <w:pStyle w:val="NormalinTable"/>
            </w:pPr>
            <w:r>
              <w:t>2922120000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30" w14:textId="77777777" w:rsidR="00E546F5" w:rsidRDefault="00951CE2">
            <w:pPr>
              <w:pStyle w:val="Tier1"/>
            </w:pPr>
            <w:r>
              <w:t>Oxygen-function amino-compounds</w:t>
            </w:r>
          </w:p>
          <w:p w14:paraId="59102431" w14:textId="77777777" w:rsidR="00E546F5" w:rsidRDefault="00951CE2">
            <w:pPr>
              <w:pStyle w:val="Tier2"/>
            </w:pPr>
            <w:r>
              <w:t>-</w:t>
            </w:r>
            <w:r>
              <w:tab/>
            </w:r>
            <w:r>
              <w:t>Amino-alcohols, other than those containing more than one kind of oxygen function, their ethers and esters; salts thereof</w:t>
            </w:r>
          </w:p>
          <w:p w14:paraId="59102432" w14:textId="77777777" w:rsidR="00E546F5" w:rsidRDefault="00951CE2">
            <w:pPr>
              <w:pStyle w:val="Tier3"/>
            </w:pPr>
            <w:r>
              <w:t>-</w:t>
            </w:r>
            <w:r>
              <w:tab/>
              <w:t>-</w:t>
            </w:r>
            <w:r>
              <w:tab/>
              <w:t>Diethanolamine and its salts</w:t>
            </w:r>
          </w:p>
          <w:p w14:paraId="59102433" w14:textId="77777777" w:rsidR="00E546F5" w:rsidRDefault="00951CE2">
            <w:pPr>
              <w:pStyle w:val="Tier3Bullet"/>
            </w:pPr>
            <w:r>
              <w:tab/>
            </w:r>
            <w:r>
              <w:tab/>
              <w:t>-</w:t>
            </w:r>
            <w:r>
              <w:tab/>
              <w:t>for incorporation in ships, boats or other vessels listed in Table 1, for the purposes of their c</w:t>
            </w:r>
            <w:r>
              <w:t>onstruction, repair, maintenance or conversion;</w:t>
            </w:r>
          </w:p>
          <w:p w14:paraId="59102434" w14:textId="77777777" w:rsidR="00E546F5" w:rsidRDefault="00951CE2">
            <w:pPr>
              <w:pStyle w:val="Tier3Bullet"/>
            </w:pPr>
            <w:r>
              <w:tab/>
            </w:r>
            <w:r>
              <w:tab/>
              <w:t>-</w:t>
            </w:r>
            <w:r>
              <w:tab/>
              <w:t>for fitting to or equipping such ships, boats or other vessels;</w:t>
            </w:r>
          </w:p>
          <w:p w14:paraId="59102435" w14:textId="77777777" w:rsidR="00E546F5" w:rsidRDefault="00951CE2">
            <w:pPr>
              <w:pStyle w:val="Tier3Bullet"/>
            </w:pPr>
            <w:r>
              <w:tab/>
            </w:r>
            <w:r>
              <w:tab/>
              <w:t>-</w:t>
            </w:r>
            <w:r>
              <w:tab/>
              <w:t>for incorporation, for the purposes of their construction, repair, maintenance or conversion, in drilling or production platforms listed</w:t>
            </w:r>
            <w:r>
              <w:t xml:space="preserve"> below: fixed, of subheading ex 8430 49 or floating or submersible of subheading 8905 20;</w:t>
            </w:r>
          </w:p>
          <w:p w14:paraId="59102436" w14:textId="77777777" w:rsidR="00E546F5" w:rsidRDefault="00951CE2">
            <w:pPr>
              <w:pStyle w:val="Tier3Bullet"/>
            </w:pPr>
            <w:r>
              <w:tab/>
            </w:r>
            <w:r>
              <w:tab/>
              <w:t>-</w:t>
            </w:r>
            <w:r>
              <w:tab/>
              <w:t>for equipping the above platforms;</w:t>
            </w:r>
          </w:p>
          <w:p w14:paraId="5910243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38" w14:textId="77777777" w:rsidR="00E546F5" w:rsidRDefault="00951CE2">
            <w:pPr>
              <w:pStyle w:val="NormalinTable"/>
            </w:pPr>
            <w:r>
              <w:t>0.0%</w:t>
            </w:r>
          </w:p>
        </w:tc>
      </w:tr>
      <w:tr w:rsidR="00E546F5" w14:paraId="591024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3A" w14:textId="77777777" w:rsidR="00E546F5" w:rsidRDefault="00951CE2">
            <w:pPr>
              <w:pStyle w:val="NormalinTable"/>
            </w:pPr>
            <w:r>
              <w:t>2922140000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3B" w14:textId="77777777" w:rsidR="00E546F5" w:rsidRDefault="00951CE2">
            <w:pPr>
              <w:pStyle w:val="Tier1"/>
            </w:pPr>
            <w:r>
              <w:t xml:space="preserve">Oxygen-function </w:t>
            </w:r>
            <w:r>
              <w:t>amino-compounds</w:t>
            </w:r>
          </w:p>
          <w:p w14:paraId="5910243C" w14:textId="77777777" w:rsidR="00E546F5" w:rsidRDefault="00951CE2">
            <w:pPr>
              <w:pStyle w:val="Tier2"/>
            </w:pPr>
            <w:r>
              <w:t>-</w:t>
            </w:r>
            <w:r>
              <w:tab/>
              <w:t>Amino-alcohols, other than those containing more than one kind of oxygen function, their ethers and esters; salts thereof</w:t>
            </w:r>
          </w:p>
          <w:p w14:paraId="5910243D" w14:textId="77777777" w:rsidR="00E546F5" w:rsidRDefault="00951CE2">
            <w:pPr>
              <w:pStyle w:val="Tier3"/>
            </w:pPr>
            <w:r>
              <w:t>-</w:t>
            </w:r>
            <w:r>
              <w:tab/>
              <w:t>-</w:t>
            </w:r>
            <w:r>
              <w:tab/>
              <w:t>Dextropropoxyphene (INN) and its salts</w:t>
            </w:r>
          </w:p>
          <w:p w14:paraId="5910243E" w14:textId="77777777" w:rsidR="00E546F5" w:rsidRDefault="00951CE2">
            <w:pPr>
              <w:pStyle w:val="Tier3Bullet"/>
            </w:pPr>
            <w:r>
              <w:tab/>
            </w:r>
            <w:r>
              <w:tab/>
              <w:t>-</w:t>
            </w:r>
            <w:r>
              <w:tab/>
              <w:t>for incorporation in ships, boats or other vessels listed in Table 1,</w:t>
            </w:r>
            <w:r>
              <w:t xml:space="preserve"> for the purposes of their construction, repair, maintenance or conversion;</w:t>
            </w:r>
          </w:p>
          <w:p w14:paraId="5910243F" w14:textId="77777777" w:rsidR="00E546F5" w:rsidRDefault="00951CE2">
            <w:pPr>
              <w:pStyle w:val="Tier3Bullet"/>
            </w:pPr>
            <w:r>
              <w:tab/>
            </w:r>
            <w:r>
              <w:tab/>
              <w:t>-</w:t>
            </w:r>
            <w:r>
              <w:tab/>
              <w:t>for fitting to or equipping such ships, boats or other vessels;</w:t>
            </w:r>
          </w:p>
          <w:p w14:paraId="59102440" w14:textId="77777777" w:rsidR="00E546F5" w:rsidRDefault="00951CE2">
            <w:pPr>
              <w:pStyle w:val="Tier3Bullet"/>
            </w:pP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14:paraId="59102441" w14:textId="77777777" w:rsidR="00E546F5" w:rsidRDefault="00951CE2">
            <w:pPr>
              <w:pStyle w:val="Tier3Bullet"/>
            </w:pPr>
            <w:r>
              <w:tab/>
            </w:r>
            <w:r>
              <w:tab/>
              <w:t>-</w:t>
            </w:r>
            <w:r>
              <w:tab/>
              <w:t>for equipping the above platforms;</w:t>
            </w:r>
          </w:p>
          <w:p w14:paraId="5910244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43" w14:textId="77777777" w:rsidR="00E546F5" w:rsidRDefault="00951CE2">
            <w:pPr>
              <w:pStyle w:val="NormalinTable"/>
            </w:pPr>
            <w:r>
              <w:t>0.0%</w:t>
            </w:r>
          </w:p>
        </w:tc>
      </w:tr>
      <w:tr w:rsidR="00E546F5" w14:paraId="591024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45" w14:textId="77777777" w:rsidR="00E546F5" w:rsidRDefault="00951CE2">
            <w:pPr>
              <w:pStyle w:val="NormalinTable"/>
            </w:pPr>
            <w:r>
              <w:t>2922150000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46" w14:textId="77777777" w:rsidR="00E546F5" w:rsidRDefault="00951CE2">
            <w:pPr>
              <w:pStyle w:val="Tier1"/>
            </w:pPr>
            <w:r>
              <w:t>Oxygen-function amino-compounds</w:t>
            </w:r>
          </w:p>
          <w:p w14:paraId="59102447" w14:textId="77777777" w:rsidR="00E546F5" w:rsidRDefault="00951CE2">
            <w:pPr>
              <w:pStyle w:val="Tier2"/>
            </w:pPr>
            <w:r>
              <w:t>-</w:t>
            </w:r>
            <w:r>
              <w:tab/>
              <w:t>Amino-alcohols, other than those containing more than one kind of oxygen function, their ethers and esters; salts thereof</w:t>
            </w:r>
          </w:p>
          <w:p w14:paraId="59102448" w14:textId="77777777" w:rsidR="00E546F5" w:rsidRDefault="00951CE2">
            <w:pPr>
              <w:pStyle w:val="Tier3"/>
            </w:pPr>
            <w:r>
              <w:t>-</w:t>
            </w:r>
            <w:r>
              <w:tab/>
              <w:t>-</w:t>
            </w:r>
            <w:r>
              <w:tab/>
              <w:t>Triethanolamine</w:t>
            </w:r>
          </w:p>
          <w:p w14:paraId="59102449" w14:textId="77777777" w:rsidR="00E546F5" w:rsidRDefault="00951CE2">
            <w:pPr>
              <w:pStyle w:val="Tier3Bullet"/>
            </w:pPr>
            <w:r>
              <w:tab/>
            </w:r>
            <w:r>
              <w:tab/>
              <w:t>-</w:t>
            </w:r>
            <w:r>
              <w:tab/>
              <w:t>for incorporation in ships, boats or other vessels listed in Table 1, for th</w:t>
            </w:r>
            <w:r>
              <w:t>e purposes of their construction, repair, maintenance or conversion;</w:t>
            </w:r>
          </w:p>
          <w:p w14:paraId="5910244A" w14:textId="77777777" w:rsidR="00E546F5" w:rsidRDefault="00951CE2">
            <w:pPr>
              <w:pStyle w:val="Tier3Bullet"/>
            </w:pPr>
            <w:r>
              <w:tab/>
            </w:r>
            <w:r>
              <w:tab/>
              <w:t>-</w:t>
            </w:r>
            <w:r>
              <w:tab/>
              <w:t>for fitting to or equipping such ships, boats or other vessels;</w:t>
            </w:r>
          </w:p>
          <w:p w14:paraId="5910244B" w14:textId="77777777" w:rsidR="00E546F5" w:rsidRDefault="00951CE2">
            <w:pPr>
              <w:pStyle w:val="Tier3Bullet"/>
            </w:pP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244C" w14:textId="77777777" w:rsidR="00E546F5" w:rsidRDefault="00951CE2">
            <w:pPr>
              <w:pStyle w:val="Tier3Bullet"/>
            </w:pPr>
            <w:r>
              <w:tab/>
            </w:r>
            <w:r>
              <w:tab/>
              <w:t>-</w:t>
            </w:r>
            <w:r>
              <w:tab/>
              <w:t>for equipping the above platforms;</w:t>
            </w:r>
          </w:p>
          <w:p w14:paraId="5910244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4E" w14:textId="77777777" w:rsidR="00E546F5" w:rsidRDefault="00951CE2">
            <w:pPr>
              <w:pStyle w:val="NormalinTable"/>
            </w:pPr>
            <w:r>
              <w:t>0.0%</w:t>
            </w:r>
          </w:p>
        </w:tc>
      </w:tr>
      <w:tr w:rsidR="00E546F5" w14:paraId="591024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50" w14:textId="77777777" w:rsidR="00E546F5" w:rsidRDefault="00951CE2">
            <w:pPr>
              <w:pStyle w:val="NormalinTable"/>
            </w:pPr>
            <w:r>
              <w:t>2922160000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51" w14:textId="77777777" w:rsidR="00E546F5" w:rsidRDefault="00951CE2">
            <w:pPr>
              <w:pStyle w:val="Tier1"/>
            </w:pPr>
            <w:r>
              <w:t>Oxygen-function amino-compounds</w:t>
            </w:r>
          </w:p>
          <w:p w14:paraId="59102452" w14:textId="77777777" w:rsidR="00E546F5" w:rsidRDefault="00951CE2">
            <w:pPr>
              <w:pStyle w:val="Tier2"/>
            </w:pPr>
            <w:r>
              <w:t>-</w:t>
            </w:r>
            <w:r>
              <w:tab/>
              <w:t>Amino-alcohols, other than those containing more than one kind of oxygen function, their ethers and esters; salts thereof</w:t>
            </w:r>
          </w:p>
          <w:p w14:paraId="59102453" w14:textId="77777777" w:rsidR="00E546F5" w:rsidRDefault="00951CE2">
            <w:pPr>
              <w:pStyle w:val="Tier3"/>
            </w:pPr>
            <w:r>
              <w:t>-</w:t>
            </w:r>
            <w:r>
              <w:tab/>
              <w:t>-</w:t>
            </w:r>
            <w:r>
              <w:tab/>
              <w:t>Diethanolammonium perfluorooctane sulphonate</w:t>
            </w:r>
          </w:p>
          <w:p w14:paraId="59102454" w14:textId="77777777" w:rsidR="00E546F5" w:rsidRDefault="00951CE2">
            <w:pPr>
              <w:pStyle w:val="Tier3Bullet"/>
            </w:pPr>
            <w:r>
              <w:tab/>
            </w:r>
            <w:r>
              <w:tab/>
              <w:t>-</w:t>
            </w:r>
            <w:r>
              <w:tab/>
              <w:t>for incorporation in ships, boats or other vess</w:t>
            </w:r>
            <w:r>
              <w:t>els listed in Table 1, for the purposes of their construction, repair, maintenance or conversion;</w:t>
            </w:r>
          </w:p>
          <w:p w14:paraId="59102455" w14:textId="77777777" w:rsidR="00E546F5" w:rsidRDefault="00951CE2">
            <w:pPr>
              <w:pStyle w:val="Tier3Bullet"/>
            </w:pPr>
            <w:r>
              <w:tab/>
            </w:r>
            <w:r>
              <w:tab/>
              <w:t>-</w:t>
            </w:r>
            <w:r>
              <w:tab/>
              <w:t>for fitting to or equipping such ships, boats or other vessels;</w:t>
            </w:r>
          </w:p>
          <w:p w14:paraId="59102456" w14:textId="77777777" w:rsidR="00E546F5" w:rsidRDefault="00951CE2">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2457" w14:textId="77777777" w:rsidR="00E546F5" w:rsidRDefault="00951CE2">
            <w:pPr>
              <w:pStyle w:val="Tier3Bullet"/>
            </w:pPr>
            <w:r>
              <w:tab/>
            </w:r>
            <w:r>
              <w:tab/>
              <w:t>-</w:t>
            </w:r>
            <w:r>
              <w:tab/>
              <w:t>for equipping the above platforms;</w:t>
            </w:r>
          </w:p>
          <w:p w14:paraId="5910245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59" w14:textId="77777777" w:rsidR="00E546F5" w:rsidRDefault="00951CE2">
            <w:pPr>
              <w:pStyle w:val="NormalinTable"/>
            </w:pPr>
            <w:r>
              <w:t>0.0%</w:t>
            </w:r>
          </w:p>
        </w:tc>
      </w:tr>
      <w:tr w:rsidR="00E546F5" w14:paraId="591024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5B" w14:textId="77777777" w:rsidR="00E546F5" w:rsidRDefault="00951CE2">
            <w:pPr>
              <w:pStyle w:val="NormalinTable"/>
            </w:pPr>
            <w:r>
              <w:t>2922170000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5C" w14:textId="77777777" w:rsidR="00E546F5" w:rsidRDefault="00951CE2">
            <w:pPr>
              <w:pStyle w:val="Tier1"/>
            </w:pPr>
            <w:r>
              <w:t>Oxygen-function amino-compounds</w:t>
            </w:r>
          </w:p>
          <w:p w14:paraId="5910245D" w14:textId="77777777" w:rsidR="00E546F5" w:rsidRDefault="00951CE2">
            <w:pPr>
              <w:pStyle w:val="Tier2"/>
            </w:pPr>
            <w:r>
              <w:t>-</w:t>
            </w:r>
            <w:r>
              <w:tab/>
              <w:t>Amino-alcohols, other than those containing more than one kind of oxygen function, their ethers and esters; salts thereof</w:t>
            </w:r>
          </w:p>
          <w:p w14:paraId="5910245E" w14:textId="77777777" w:rsidR="00E546F5" w:rsidRDefault="00951CE2">
            <w:pPr>
              <w:pStyle w:val="Tier3"/>
            </w:pPr>
            <w:r>
              <w:t>-</w:t>
            </w:r>
            <w:r>
              <w:tab/>
              <w:t>-</w:t>
            </w:r>
            <w:r>
              <w:tab/>
              <w:t>Methyldiethanolamine and ethyldiethanolamine</w:t>
            </w:r>
          </w:p>
          <w:p w14:paraId="5910245F" w14:textId="77777777" w:rsidR="00E546F5" w:rsidRDefault="00951CE2">
            <w:pPr>
              <w:pStyle w:val="Tier3Bullet"/>
            </w:pPr>
            <w:r>
              <w:tab/>
            </w:r>
            <w:r>
              <w:tab/>
              <w:t>-</w:t>
            </w:r>
            <w:r>
              <w:tab/>
              <w:t xml:space="preserve">for incorporation in </w:t>
            </w:r>
            <w:r>
              <w:t>ships, boats or other vessels listed in Table 1, for the purposes of their construction, repair, maintenance or conversion;</w:t>
            </w:r>
          </w:p>
          <w:p w14:paraId="59102460" w14:textId="77777777" w:rsidR="00E546F5" w:rsidRDefault="00951CE2">
            <w:pPr>
              <w:pStyle w:val="Tier3Bullet"/>
            </w:pPr>
            <w:r>
              <w:tab/>
            </w:r>
            <w:r>
              <w:tab/>
              <w:t>-</w:t>
            </w:r>
            <w:r>
              <w:tab/>
              <w:t>for fitting to or equipping such ships, boats or other vessels;</w:t>
            </w:r>
          </w:p>
          <w:p w14:paraId="59102461" w14:textId="77777777" w:rsidR="00E546F5" w:rsidRDefault="00951CE2">
            <w:pPr>
              <w:pStyle w:val="Tier3Bullet"/>
            </w:pP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2462" w14:textId="77777777" w:rsidR="00E546F5" w:rsidRDefault="00951CE2">
            <w:pPr>
              <w:pStyle w:val="Tier3Bullet"/>
            </w:pPr>
            <w:r>
              <w:tab/>
            </w:r>
            <w:r>
              <w:tab/>
              <w:t>-</w:t>
            </w:r>
            <w:r>
              <w:tab/>
              <w:t>for equipping the above platforms;</w:t>
            </w:r>
          </w:p>
          <w:p w14:paraId="59102463"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64" w14:textId="77777777" w:rsidR="00E546F5" w:rsidRDefault="00951CE2">
            <w:pPr>
              <w:pStyle w:val="NormalinTable"/>
            </w:pPr>
            <w:r>
              <w:t>0.0%</w:t>
            </w:r>
          </w:p>
        </w:tc>
      </w:tr>
      <w:tr w:rsidR="00E546F5" w14:paraId="591024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66" w14:textId="77777777" w:rsidR="00E546F5" w:rsidRDefault="00951CE2">
            <w:pPr>
              <w:pStyle w:val="NormalinTable"/>
            </w:pPr>
            <w:r>
              <w:t>2922180000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67" w14:textId="77777777" w:rsidR="00E546F5" w:rsidRDefault="00951CE2">
            <w:pPr>
              <w:pStyle w:val="Tier1"/>
            </w:pPr>
            <w:r>
              <w:t>Oxygen-function amino-compounds</w:t>
            </w:r>
          </w:p>
          <w:p w14:paraId="59102468" w14:textId="77777777" w:rsidR="00E546F5" w:rsidRDefault="00951CE2">
            <w:pPr>
              <w:pStyle w:val="Tier2"/>
            </w:pPr>
            <w:r>
              <w:t>-</w:t>
            </w:r>
            <w:r>
              <w:tab/>
              <w:t>Amino-alcohols, other than those containing more than one kind of oxygen function, their ethers and esters; salts thereof</w:t>
            </w:r>
          </w:p>
          <w:p w14:paraId="59102469" w14:textId="77777777" w:rsidR="00E546F5" w:rsidRDefault="00951CE2">
            <w:pPr>
              <w:pStyle w:val="Tier3"/>
            </w:pPr>
            <w:r>
              <w:t>-</w:t>
            </w:r>
            <w:r>
              <w:tab/>
              <w:t>-</w:t>
            </w:r>
            <w:r>
              <w:tab/>
              <w:t>2-(N,N-Diisopropylamino)ethanol</w:t>
            </w:r>
          </w:p>
          <w:p w14:paraId="5910246A" w14:textId="77777777" w:rsidR="00E546F5" w:rsidRDefault="00951CE2">
            <w:pPr>
              <w:pStyle w:val="Tier3Bullet"/>
            </w:pPr>
            <w:r>
              <w:tab/>
            </w:r>
            <w:r>
              <w:tab/>
              <w:t>-</w:t>
            </w:r>
            <w:r>
              <w:tab/>
              <w:t>for in</w:t>
            </w:r>
            <w:r>
              <w:t>corporation in ships, boats or other vessels listed in Table 1, for the purposes of their construction, repair, maintenance or conversion;</w:t>
            </w:r>
          </w:p>
          <w:p w14:paraId="5910246B" w14:textId="77777777" w:rsidR="00E546F5" w:rsidRDefault="00951CE2">
            <w:pPr>
              <w:pStyle w:val="Tier3Bullet"/>
            </w:pPr>
            <w:r>
              <w:tab/>
            </w:r>
            <w:r>
              <w:tab/>
              <w:t>-</w:t>
            </w:r>
            <w:r>
              <w:tab/>
              <w:t>for fitting to or equipping such ships, boats or other vessels;</w:t>
            </w:r>
          </w:p>
          <w:p w14:paraId="5910246C"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46D" w14:textId="77777777" w:rsidR="00E546F5" w:rsidRDefault="00951CE2">
            <w:pPr>
              <w:pStyle w:val="Tier3Bullet"/>
            </w:pPr>
            <w:r>
              <w:tab/>
            </w:r>
            <w:r>
              <w:tab/>
              <w:t>-</w:t>
            </w:r>
            <w:r>
              <w:tab/>
              <w:t>for equipping the above platforms;</w:t>
            </w:r>
          </w:p>
          <w:p w14:paraId="5910246E"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6F" w14:textId="77777777" w:rsidR="00E546F5" w:rsidRDefault="00951CE2">
            <w:pPr>
              <w:pStyle w:val="NormalinTable"/>
            </w:pPr>
            <w:r>
              <w:t>0.0%</w:t>
            </w:r>
          </w:p>
        </w:tc>
      </w:tr>
      <w:tr w:rsidR="00E546F5" w14:paraId="591024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71" w14:textId="77777777" w:rsidR="00E546F5" w:rsidRDefault="00951CE2">
            <w:pPr>
              <w:pStyle w:val="NormalinTable"/>
            </w:pPr>
            <w:r>
              <w:t>2922190000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72" w14:textId="77777777" w:rsidR="00E546F5" w:rsidRDefault="00951CE2">
            <w:pPr>
              <w:pStyle w:val="Tier1"/>
            </w:pPr>
            <w:r>
              <w:t>Oxygen-function amino-compounds</w:t>
            </w:r>
          </w:p>
          <w:p w14:paraId="59102473" w14:textId="77777777" w:rsidR="00E546F5" w:rsidRDefault="00951CE2">
            <w:pPr>
              <w:pStyle w:val="Tier2"/>
            </w:pPr>
            <w:r>
              <w:t>-</w:t>
            </w:r>
            <w:r>
              <w:tab/>
              <w:t>Amino-alcohols, other than those containing more than one kind of oxygen function, their ethers and esters; salts thereof</w:t>
            </w:r>
          </w:p>
          <w:p w14:paraId="59102474" w14:textId="77777777" w:rsidR="00E546F5" w:rsidRDefault="00951CE2">
            <w:pPr>
              <w:pStyle w:val="Tier3"/>
            </w:pPr>
            <w:r>
              <w:t>-</w:t>
            </w:r>
            <w:r>
              <w:tab/>
              <w:t>-</w:t>
            </w:r>
            <w:r>
              <w:tab/>
              <w:t>Other</w:t>
            </w:r>
          </w:p>
          <w:p w14:paraId="59102475" w14:textId="77777777" w:rsidR="00E546F5" w:rsidRDefault="00951CE2">
            <w:pPr>
              <w:pStyle w:val="Tier3Bullet"/>
            </w:pPr>
            <w:r>
              <w:tab/>
            </w:r>
            <w:r>
              <w:tab/>
              <w:t>-</w:t>
            </w:r>
            <w:r>
              <w:tab/>
              <w:t>for incorporation in</w:t>
            </w:r>
            <w:r>
              <w:t xml:space="preserve"> ships, boats or other vessels listed in Table 1, for the purposes of their construction, repair, maintenance or conversion;</w:t>
            </w:r>
          </w:p>
          <w:p w14:paraId="59102476" w14:textId="77777777" w:rsidR="00E546F5" w:rsidRDefault="00951CE2">
            <w:pPr>
              <w:pStyle w:val="Tier3Bullet"/>
            </w:pPr>
            <w:r>
              <w:tab/>
            </w:r>
            <w:r>
              <w:tab/>
              <w:t>-</w:t>
            </w:r>
            <w:r>
              <w:tab/>
              <w:t>for fitting to or equipping such ships, boats or other vessels;</w:t>
            </w:r>
          </w:p>
          <w:p w14:paraId="59102477"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478" w14:textId="77777777" w:rsidR="00E546F5" w:rsidRDefault="00951CE2">
            <w:pPr>
              <w:pStyle w:val="Tier3Bullet"/>
            </w:pPr>
            <w:r>
              <w:tab/>
            </w:r>
            <w:r>
              <w:tab/>
              <w:t>-</w:t>
            </w:r>
            <w:r>
              <w:tab/>
              <w:t>for equipping the above platforms;</w:t>
            </w:r>
          </w:p>
          <w:p w14:paraId="59102479"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7A" w14:textId="77777777" w:rsidR="00E546F5" w:rsidRDefault="00951CE2">
            <w:pPr>
              <w:pStyle w:val="NormalinTable"/>
            </w:pPr>
            <w:r>
              <w:t>0.0%</w:t>
            </w:r>
          </w:p>
        </w:tc>
      </w:tr>
      <w:tr w:rsidR="00E546F5" w14:paraId="591024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7C" w14:textId="77777777" w:rsidR="00E546F5" w:rsidRDefault="00951CE2">
            <w:pPr>
              <w:pStyle w:val="NormalinTable"/>
            </w:pPr>
            <w:r>
              <w:t>2922210000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7D" w14:textId="77777777" w:rsidR="00E546F5" w:rsidRDefault="00951CE2">
            <w:pPr>
              <w:pStyle w:val="Tier1"/>
            </w:pPr>
            <w:r>
              <w:t>Oxygen-function amino-compounds</w:t>
            </w:r>
          </w:p>
          <w:p w14:paraId="5910247E" w14:textId="77777777" w:rsidR="00E546F5" w:rsidRDefault="00951CE2">
            <w:pPr>
              <w:pStyle w:val="Tier2"/>
            </w:pPr>
            <w:r>
              <w:t>-</w:t>
            </w:r>
            <w:r>
              <w:tab/>
              <w:t>Amino-naphthols and other amino-phenols, other than those containing more than one kind of oxygen function, their ethers and esters; salts thereof</w:t>
            </w:r>
          </w:p>
          <w:p w14:paraId="5910247F" w14:textId="77777777" w:rsidR="00E546F5" w:rsidRDefault="00951CE2">
            <w:pPr>
              <w:pStyle w:val="Tier3"/>
            </w:pPr>
            <w:r>
              <w:t>-</w:t>
            </w:r>
            <w:r>
              <w:tab/>
              <w:t>-</w:t>
            </w:r>
            <w:r>
              <w:tab/>
              <w:t>Aminohydroxynaphtha</w:t>
            </w:r>
            <w:r>
              <w:t>lenesulphonic acids and their salts</w:t>
            </w:r>
          </w:p>
          <w:p w14:paraId="5910248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481" w14:textId="77777777" w:rsidR="00E546F5" w:rsidRDefault="00951CE2">
            <w:pPr>
              <w:pStyle w:val="Tier3Bullet"/>
            </w:pPr>
            <w:r>
              <w:tab/>
            </w:r>
            <w:r>
              <w:tab/>
              <w:t>-</w:t>
            </w:r>
            <w:r>
              <w:tab/>
              <w:t xml:space="preserve">for fitting to or equipping such ships, boats or other </w:t>
            </w:r>
            <w:r>
              <w:t>vessels;</w:t>
            </w:r>
          </w:p>
          <w:p w14:paraId="5910248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483" w14:textId="77777777" w:rsidR="00E546F5" w:rsidRDefault="00951CE2">
            <w:pPr>
              <w:pStyle w:val="Tier3Bullet"/>
            </w:pPr>
            <w:r>
              <w:tab/>
            </w:r>
            <w:r>
              <w:tab/>
              <w:t>-</w:t>
            </w:r>
            <w:r>
              <w:tab/>
              <w:t>for equipping</w:t>
            </w:r>
            <w:r>
              <w:t xml:space="preserve"> the above platforms;</w:t>
            </w:r>
          </w:p>
          <w:p w14:paraId="5910248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85" w14:textId="77777777" w:rsidR="00E546F5" w:rsidRDefault="00951CE2">
            <w:pPr>
              <w:pStyle w:val="NormalinTable"/>
            </w:pPr>
            <w:r>
              <w:t>0.0%</w:t>
            </w:r>
          </w:p>
        </w:tc>
      </w:tr>
      <w:tr w:rsidR="00E546F5" w14:paraId="591024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87" w14:textId="77777777" w:rsidR="00E546F5" w:rsidRDefault="00951CE2">
            <w:pPr>
              <w:pStyle w:val="NormalinTable"/>
            </w:pPr>
            <w:r>
              <w:t>2922290000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88" w14:textId="77777777" w:rsidR="00E546F5" w:rsidRDefault="00951CE2">
            <w:pPr>
              <w:pStyle w:val="Tier1"/>
            </w:pPr>
            <w:r>
              <w:t>Oxygen-function amino-compounds</w:t>
            </w:r>
          </w:p>
          <w:p w14:paraId="59102489" w14:textId="77777777" w:rsidR="00E546F5" w:rsidRDefault="00951CE2">
            <w:pPr>
              <w:pStyle w:val="Tier2"/>
            </w:pPr>
            <w:r>
              <w:t>-</w:t>
            </w:r>
            <w:r>
              <w:tab/>
              <w:t>Amino-naphthols and other amino-phenols, other than those containing more than one kind of oxygen function, thei</w:t>
            </w:r>
            <w:r>
              <w:t>r ethers and esters; salts thereof</w:t>
            </w:r>
          </w:p>
          <w:p w14:paraId="5910248A" w14:textId="77777777" w:rsidR="00E546F5" w:rsidRDefault="00951CE2">
            <w:pPr>
              <w:pStyle w:val="Tier3"/>
            </w:pPr>
            <w:r>
              <w:t>-</w:t>
            </w:r>
            <w:r>
              <w:tab/>
              <w:t>-</w:t>
            </w:r>
            <w:r>
              <w:tab/>
              <w:t>Other</w:t>
            </w:r>
          </w:p>
          <w:p w14:paraId="5910248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48C" w14:textId="77777777" w:rsidR="00E546F5" w:rsidRDefault="00951CE2">
            <w:pPr>
              <w:pStyle w:val="Tier3Bullet"/>
            </w:pPr>
            <w:r>
              <w:tab/>
            </w:r>
            <w:r>
              <w:tab/>
              <w:t>-</w:t>
            </w:r>
            <w:r>
              <w:tab/>
              <w:t xml:space="preserve">for fitting to or equipping such ships, boats or </w:t>
            </w:r>
            <w:r>
              <w:t>other vessels;</w:t>
            </w:r>
          </w:p>
          <w:p w14:paraId="5910248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48E" w14:textId="77777777" w:rsidR="00E546F5" w:rsidRDefault="00951CE2">
            <w:pPr>
              <w:pStyle w:val="Tier3Bullet"/>
            </w:pPr>
            <w:r>
              <w:tab/>
            </w:r>
            <w:r>
              <w:tab/>
              <w:t>-</w:t>
            </w:r>
            <w:r>
              <w:tab/>
              <w:t>for equ</w:t>
            </w:r>
            <w:r>
              <w:t>ipping the above platforms;</w:t>
            </w:r>
          </w:p>
          <w:p w14:paraId="5910248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90" w14:textId="77777777" w:rsidR="00E546F5" w:rsidRDefault="00951CE2">
            <w:pPr>
              <w:pStyle w:val="NormalinTable"/>
            </w:pPr>
            <w:r>
              <w:t>0.0%</w:t>
            </w:r>
          </w:p>
        </w:tc>
      </w:tr>
      <w:tr w:rsidR="00E546F5" w14:paraId="591024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92" w14:textId="77777777" w:rsidR="00E546F5" w:rsidRDefault="00951CE2">
            <w:pPr>
              <w:pStyle w:val="NormalinTable"/>
            </w:pPr>
            <w:r>
              <w:t>2922310000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93" w14:textId="77777777" w:rsidR="00E546F5" w:rsidRDefault="00951CE2">
            <w:pPr>
              <w:pStyle w:val="Tier1"/>
            </w:pPr>
            <w:r>
              <w:t>Oxygen-function amino-compounds</w:t>
            </w:r>
          </w:p>
          <w:p w14:paraId="59102494" w14:textId="77777777" w:rsidR="00E546F5" w:rsidRDefault="00951CE2">
            <w:pPr>
              <w:pStyle w:val="Tier2"/>
            </w:pPr>
            <w:r>
              <w:t>-</w:t>
            </w:r>
            <w:r>
              <w:tab/>
              <w:t>Amino-aldehydes, amino-ketones and amino-quinones, other than those containing more than one kind of oxyge</w:t>
            </w:r>
            <w:r>
              <w:t>n function; salts thereof</w:t>
            </w:r>
          </w:p>
          <w:p w14:paraId="59102495" w14:textId="77777777" w:rsidR="00E546F5" w:rsidRDefault="00951CE2">
            <w:pPr>
              <w:pStyle w:val="Tier3"/>
            </w:pPr>
            <w:r>
              <w:t>-</w:t>
            </w:r>
            <w:r>
              <w:tab/>
              <w:t>-</w:t>
            </w:r>
            <w:r>
              <w:tab/>
              <w:t>Amfepramone (INN), methadone (INN) and normethadone (INN); salts thereof</w:t>
            </w:r>
          </w:p>
          <w:p w14:paraId="59102496"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2497" w14:textId="77777777" w:rsidR="00E546F5" w:rsidRDefault="00951CE2">
            <w:pPr>
              <w:pStyle w:val="Tier3Bullet"/>
            </w:pPr>
            <w:r>
              <w:tab/>
            </w:r>
            <w:r>
              <w:tab/>
              <w:t>-</w:t>
            </w:r>
            <w:r>
              <w:tab/>
              <w:t>for fitting to or equipping such ships, boats or other vessels;</w:t>
            </w:r>
          </w:p>
          <w:p w14:paraId="5910249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2499" w14:textId="77777777" w:rsidR="00E546F5" w:rsidRDefault="00951CE2">
            <w:pPr>
              <w:pStyle w:val="Tier3Bullet"/>
            </w:pPr>
            <w:r>
              <w:tab/>
            </w:r>
            <w:r>
              <w:tab/>
              <w:t>-</w:t>
            </w:r>
            <w:r>
              <w:tab/>
              <w:t>for equipping the above platforms;</w:t>
            </w:r>
          </w:p>
          <w:p w14:paraId="5910249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9B" w14:textId="77777777" w:rsidR="00E546F5" w:rsidRDefault="00951CE2">
            <w:pPr>
              <w:pStyle w:val="NormalinTable"/>
            </w:pPr>
            <w:r>
              <w:t>0.0%</w:t>
            </w:r>
          </w:p>
        </w:tc>
      </w:tr>
      <w:tr w:rsidR="00E546F5" w14:paraId="591024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9D" w14:textId="77777777" w:rsidR="00E546F5" w:rsidRDefault="00951CE2">
            <w:pPr>
              <w:pStyle w:val="NormalinTable"/>
            </w:pPr>
            <w:r>
              <w:t>2922390000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9E" w14:textId="77777777" w:rsidR="00E546F5" w:rsidRDefault="00951CE2">
            <w:pPr>
              <w:pStyle w:val="Tier1"/>
            </w:pPr>
            <w:r>
              <w:t>Oxygen-function amino-compounds</w:t>
            </w:r>
          </w:p>
          <w:p w14:paraId="5910249F" w14:textId="77777777" w:rsidR="00E546F5" w:rsidRDefault="00951CE2">
            <w:pPr>
              <w:pStyle w:val="Tier2"/>
            </w:pPr>
            <w:r>
              <w:t>-</w:t>
            </w:r>
            <w:r>
              <w:tab/>
              <w:t xml:space="preserve">Amino-aldehydes, </w:t>
            </w:r>
            <w:r>
              <w:t>amino-ketones and amino-quinones, other than those containing more than one kind of oxygen function; salts thereof</w:t>
            </w:r>
          </w:p>
          <w:p w14:paraId="591024A0" w14:textId="77777777" w:rsidR="00E546F5" w:rsidRDefault="00951CE2">
            <w:pPr>
              <w:pStyle w:val="Tier3"/>
            </w:pPr>
            <w:r>
              <w:t>-</w:t>
            </w:r>
            <w:r>
              <w:tab/>
              <w:t>-</w:t>
            </w:r>
            <w:r>
              <w:tab/>
              <w:t>Other</w:t>
            </w:r>
          </w:p>
          <w:p w14:paraId="591024A1" w14:textId="77777777" w:rsidR="00E546F5" w:rsidRDefault="00951CE2">
            <w:pPr>
              <w:pStyle w:val="Tier3Bullet"/>
            </w:pPr>
            <w:r>
              <w:tab/>
            </w:r>
            <w:r>
              <w:tab/>
              <w:t>-</w:t>
            </w:r>
            <w:r>
              <w:tab/>
              <w:t>for incorporation in ships, boats or other vessels listed in Table 1, for the purposes of their construction, repair, maintenan</w:t>
            </w:r>
            <w:r>
              <w:t>ce or conversion;</w:t>
            </w:r>
          </w:p>
          <w:p w14:paraId="591024A2" w14:textId="77777777" w:rsidR="00E546F5" w:rsidRDefault="00951CE2">
            <w:pPr>
              <w:pStyle w:val="Tier3Bullet"/>
            </w:pPr>
            <w:r>
              <w:tab/>
            </w:r>
            <w:r>
              <w:tab/>
              <w:t>-</w:t>
            </w:r>
            <w:r>
              <w:tab/>
              <w:t>for fitting to or equipping such ships, boats or other vessels;</w:t>
            </w:r>
          </w:p>
          <w:p w14:paraId="591024A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24A4" w14:textId="77777777" w:rsidR="00E546F5" w:rsidRDefault="00951CE2">
            <w:pPr>
              <w:pStyle w:val="Tier3Bullet"/>
            </w:pPr>
            <w:r>
              <w:tab/>
            </w:r>
            <w:r>
              <w:tab/>
              <w:t>-</w:t>
            </w:r>
            <w:r>
              <w:tab/>
              <w:t>for equipping the above platforms;</w:t>
            </w:r>
          </w:p>
          <w:p w14:paraId="591024A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A6" w14:textId="77777777" w:rsidR="00E546F5" w:rsidRDefault="00951CE2">
            <w:pPr>
              <w:pStyle w:val="NormalinTable"/>
            </w:pPr>
            <w:r>
              <w:t>0.0%</w:t>
            </w:r>
          </w:p>
        </w:tc>
      </w:tr>
      <w:tr w:rsidR="00E546F5" w14:paraId="591024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A8" w14:textId="77777777" w:rsidR="00E546F5" w:rsidRDefault="00951CE2">
            <w:pPr>
              <w:pStyle w:val="NormalinTable"/>
            </w:pPr>
            <w:r>
              <w:t>2922410000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A9" w14:textId="77777777" w:rsidR="00E546F5" w:rsidRDefault="00951CE2">
            <w:pPr>
              <w:pStyle w:val="Tier1"/>
            </w:pPr>
            <w:r>
              <w:t>Oxygen-function amino-compounds</w:t>
            </w:r>
          </w:p>
          <w:p w14:paraId="591024AA" w14:textId="77777777" w:rsidR="00E546F5" w:rsidRDefault="00951CE2">
            <w:pPr>
              <w:pStyle w:val="Tier2"/>
            </w:pPr>
            <w:r>
              <w:t>-</w:t>
            </w:r>
            <w:r>
              <w:tab/>
              <w:t xml:space="preserve">Amino-acids, other than those </w:t>
            </w:r>
            <w:r>
              <w:t>containing more than one kind of oxygen function, and their esters; salts thereof</w:t>
            </w:r>
          </w:p>
          <w:p w14:paraId="591024AB" w14:textId="77777777" w:rsidR="00E546F5" w:rsidRDefault="00951CE2">
            <w:pPr>
              <w:pStyle w:val="Tier3"/>
            </w:pPr>
            <w:r>
              <w:t>-</w:t>
            </w:r>
            <w:r>
              <w:tab/>
              <w:t>-</w:t>
            </w:r>
            <w:r>
              <w:tab/>
              <w:t>Lysine and its esters; salts thereof</w:t>
            </w:r>
          </w:p>
          <w:p w14:paraId="591024AC" w14:textId="77777777" w:rsidR="00E546F5" w:rsidRDefault="00951CE2">
            <w:pPr>
              <w:pStyle w:val="Tier3Bullet"/>
            </w:pPr>
            <w:r>
              <w:tab/>
            </w:r>
            <w:r>
              <w:tab/>
              <w:t>-</w:t>
            </w:r>
            <w:r>
              <w:tab/>
              <w:t>for incorporation in ships, boats or other vessels listed in Table 1, for the purposes of their construction, repair, maintenance</w:t>
            </w:r>
            <w:r>
              <w:t xml:space="preserve"> or conversion;</w:t>
            </w:r>
          </w:p>
          <w:p w14:paraId="591024AD" w14:textId="77777777" w:rsidR="00E546F5" w:rsidRDefault="00951CE2">
            <w:pPr>
              <w:pStyle w:val="Tier3Bullet"/>
            </w:pPr>
            <w:r>
              <w:tab/>
            </w:r>
            <w:r>
              <w:tab/>
              <w:t>-</w:t>
            </w:r>
            <w:r>
              <w:tab/>
              <w:t>for fitting to or equipping such ships, boats or other vessels;</w:t>
            </w:r>
          </w:p>
          <w:p w14:paraId="591024AE"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24AF" w14:textId="77777777" w:rsidR="00E546F5" w:rsidRDefault="00951CE2">
            <w:pPr>
              <w:pStyle w:val="Tier3Bullet"/>
            </w:pPr>
            <w:r>
              <w:tab/>
            </w:r>
            <w:r>
              <w:tab/>
              <w:t>-</w:t>
            </w:r>
            <w:r>
              <w:tab/>
              <w:t>for equipping the above platforms;</w:t>
            </w:r>
          </w:p>
          <w:p w14:paraId="591024B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B1" w14:textId="77777777" w:rsidR="00E546F5" w:rsidRDefault="00951CE2">
            <w:pPr>
              <w:pStyle w:val="NormalinTable"/>
            </w:pPr>
            <w:r>
              <w:t>0.0%</w:t>
            </w:r>
          </w:p>
        </w:tc>
      </w:tr>
      <w:tr w:rsidR="00E546F5" w14:paraId="591024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B3" w14:textId="77777777" w:rsidR="00E546F5" w:rsidRDefault="00951CE2">
            <w:pPr>
              <w:pStyle w:val="NormalinTable"/>
            </w:pPr>
            <w:r>
              <w:t>2922420000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B4" w14:textId="77777777" w:rsidR="00E546F5" w:rsidRDefault="00951CE2">
            <w:pPr>
              <w:pStyle w:val="Tier1"/>
            </w:pPr>
            <w:r>
              <w:t>Oxygen-function amino-compounds</w:t>
            </w:r>
          </w:p>
          <w:p w14:paraId="591024B5" w14:textId="77777777" w:rsidR="00E546F5" w:rsidRDefault="00951CE2">
            <w:pPr>
              <w:pStyle w:val="Tier2"/>
            </w:pPr>
            <w:r>
              <w:t>-</w:t>
            </w:r>
            <w:r>
              <w:tab/>
              <w:t xml:space="preserve">Amino-acids, other than those </w:t>
            </w:r>
            <w:r>
              <w:t>containing more than one kind of oxygen function, and their esters; salts thereof</w:t>
            </w:r>
          </w:p>
          <w:p w14:paraId="591024B6" w14:textId="77777777" w:rsidR="00E546F5" w:rsidRDefault="00951CE2">
            <w:pPr>
              <w:pStyle w:val="Tier3"/>
            </w:pPr>
            <w:r>
              <w:t>-</w:t>
            </w:r>
            <w:r>
              <w:tab/>
              <w:t>-</w:t>
            </w:r>
            <w:r>
              <w:tab/>
              <w:t>Glutamic acid and its salts</w:t>
            </w:r>
          </w:p>
          <w:p w14:paraId="591024B7" w14:textId="77777777" w:rsidR="00E546F5" w:rsidRDefault="00951CE2">
            <w:pPr>
              <w:pStyle w:val="Tier3Bullet"/>
            </w:pPr>
            <w:r>
              <w:tab/>
            </w:r>
            <w:r>
              <w:tab/>
              <w:t>-</w:t>
            </w:r>
            <w:r>
              <w:tab/>
              <w:t>for incorporation in ships, boats or other vessels listed in Table 1, for the purposes of their construction, repair, maintenance or conve</w:t>
            </w:r>
            <w:r>
              <w:t>rsion;</w:t>
            </w:r>
          </w:p>
          <w:p w14:paraId="591024B8" w14:textId="77777777" w:rsidR="00E546F5" w:rsidRDefault="00951CE2">
            <w:pPr>
              <w:pStyle w:val="Tier3Bullet"/>
            </w:pPr>
            <w:r>
              <w:tab/>
            </w:r>
            <w:r>
              <w:tab/>
              <w:t>-</w:t>
            </w:r>
            <w:r>
              <w:tab/>
              <w:t>for fitting to or equipping such ships, boats or other vessels;</w:t>
            </w:r>
          </w:p>
          <w:p w14:paraId="591024B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14:paraId="591024BA" w14:textId="77777777" w:rsidR="00E546F5" w:rsidRDefault="00951CE2">
            <w:pPr>
              <w:pStyle w:val="Tier3Bullet"/>
            </w:pPr>
            <w:r>
              <w:tab/>
            </w:r>
            <w:r>
              <w:tab/>
              <w:t>-</w:t>
            </w:r>
            <w:r>
              <w:tab/>
              <w:t>for equipping the above platforms;</w:t>
            </w:r>
          </w:p>
          <w:p w14:paraId="591024B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BC" w14:textId="77777777" w:rsidR="00E546F5" w:rsidRDefault="00951CE2">
            <w:pPr>
              <w:pStyle w:val="NormalinTable"/>
            </w:pPr>
            <w:r>
              <w:t>0.0%</w:t>
            </w:r>
          </w:p>
        </w:tc>
      </w:tr>
      <w:tr w:rsidR="00E546F5" w14:paraId="591024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BE" w14:textId="77777777" w:rsidR="00E546F5" w:rsidRDefault="00951CE2">
            <w:pPr>
              <w:pStyle w:val="NormalinTable"/>
            </w:pPr>
            <w:r>
              <w:t>2922430000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BF" w14:textId="77777777" w:rsidR="00E546F5" w:rsidRDefault="00951CE2">
            <w:pPr>
              <w:pStyle w:val="Tier1"/>
            </w:pPr>
            <w:r>
              <w:t>Oxygen-function amino-compounds</w:t>
            </w:r>
          </w:p>
          <w:p w14:paraId="591024C0" w14:textId="77777777" w:rsidR="00E546F5" w:rsidRDefault="00951CE2">
            <w:pPr>
              <w:pStyle w:val="Tier2"/>
            </w:pPr>
            <w:r>
              <w:t>-</w:t>
            </w:r>
            <w:r>
              <w:tab/>
              <w:t xml:space="preserve">Amino-acids, other than those </w:t>
            </w:r>
            <w:r>
              <w:t>containing more than one kind of oxygen function, and their esters; salts thereof</w:t>
            </w:r>
          </w:p>
          <w:p w14:paraId="591024C1" w14:textId="77777777" w:rsidR="00E546F5" w:rsidRDefault="00951CE2">
            <w:pPr>
              <w:pStyle w:val="Tier3"/>
            </w:pPr>
            <w:r>
              <w:t>-</w:t>
            </w:r>
            <w:r>
              <w:tab/>
              <w:t>-</w:t>
            </w:r>
            <w:r>
              <w:tab/>
              <w:t>Anthranilic acid and its salts</w:t>
            </w:r>
          </w:p>
          <w:p w14:paraId="591024C2" w14:textId="77777777" w:rsidR="00E546F5" w:rsidRDefault="00951CE2">
            <w:pPr>
              <w:pStyle w:val="Tier3Bullet"/>
            </w:pPr>
            <w:r>
              <w:tab/>
            </w:r>
            <w:r>
              <w:tab/>
              <w:t>-</w:t>
            </w:r>
            <w:r>
              <w:tab/>
              <w:t>for incorporation in ships, boats or other vessels listed in Table 1, for the purposes of their construction, repair, maintenance or co</w:t>
            </w:r>
            <w:r>
              <w:t>nversion;</w:t>
            </w:r>
          </w:p>
          <w:p w14:paraId="591024C3" w14:textId="77777777" w:rsidR="00E546F5" w:rsidRDefault="00951CE2">
            <w:pPr>
              <w:pStyle w:val="Tier3Bullet"/>
            </w:pPr>
            <w:r>
              <w:tab/>
            </w:r>
            <w:r>
              <w:tab/>
              <w:t>-</w:t>
            </w:r>
            <w:r>
              <w:tab/>
              <w:t>for fitting to or equipping such ships, boats or other vessels;</w:t>
            </w:r>
          </w:p>
          <w:p w14:paraId="591024C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24C5" w14:textId="77777777" w:rsidR="00E546F5" w:rsidRDefault="00951CE2">
            <w:pPr>
              <w:pStyle w:val="Tier3Bullet"/>
            </w:pPr>
            <w:r>
              <w:tab/>
            </w:r>
            <w:r>
              <w:tab/>
              <w:t>-</w:t>
            </w:r>
            <w:r>
              <w:tab/>
              <w:t>for equipping the above platforms;</w:t>
            </w:r>
          </w:p>
          <w:p w14:paraId="591024C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C7" w14:textId="77777777" w:rsidR="00E546F5" w:rsidRDefault="00951CE2">
            <w:pPr>
              <w:pStyle w:val="NormalinTable"/>
            </w:pPr>
            <w:r>
              <w:t>0.0%</w:t>
            </w:r>
          </w:p>
        </w:tc>
      </w:tr>
      <w:tr w:rsidR="00E546F5" w14:paraId="591024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C9" w14:textId="77777777" w:rsidR="00E546F5" w:rsidRDefault="00951CE2">
            <w:pPr>
              <w:pStyle w:val="NormalinTable"/>
            </w:pPr>
            <w:r>
              <w:t>2922440000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CA" w14:textId="77777777" w:rsidR="00E546F5" w:rsidRDefault="00951CE2">
            <w:pPr>
              <w:pStyle w:val="Tier1"/>
            </w:pPr>
            <w:r>
              <w:t>Oxygen-function amino-compounds</w:t>
            </w:r>
          </w:p>
          <w:p w14:paraId="591024CB" w14:textId="77777777" w:rsidR="00E546F5" w:rsidRDefault="00951CE2">
            <w:pPr>
              <w:pStyle w:val="Tier2"/>
            </w:pPr>
            <w:r>
              <w:t>-</w:t>
            </w:r>
            <w:r>
              <w:tab/>
              <w:t xml:space="preserve">Amino-acids, other than those </w:t>
            </w:r>
            <w:r>
              <w:t>containing more than one kind of oxygen function, and their esters; salts thereof</w:t>
            </w:r>
          </w:p>
          <w:p w14:paraId="591024CC" w14:textId="77777777" w:rsidR="00E546F5" w:rsidRDefault="00951CE2">
            <w:pPr>
              <w:pStyle w:val="Tier3"/>
            </w:pPr>
            <w:r>
              <w:t>-</w:t>
            </w:r>
            <w:r>
              <w:tab/>
              <w:t>-</w:t>
            </w:r>
            <w:r>
              <w:tab/>
              <w:t>Tilidine (INN) and its salts</w:t>
            </w:r>
          </w:p>
          <w:p w14:paraId="591024CD"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24CE" w14:textId="77777777" w:rsidR="00E546F5" w:rsidRDefault="00951CE2">
            <w:pPr>
              <w:pStyle w:val="Tier3Bullet"/>
            </w:pPr>
            <w:r>
              <w:tab/>
            </w:r>
            <w:r>
              <w:tab/>
              <w:t>-</w:t>
            </w:r>
            <w:r>
              <w:tab/>
              <w:t>for fitting to or equipping such ships, boats or other vessels;</w:t>
            </w:r>
          </w:p>
          <w:p w14:paraId="591024CF"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24D0" w14:textId="77777777" w:rsidR="00E546F5" w:rsidRDefault="00951CE2">
            <w:pPr>
              <w:pStyle w:val="Tier3Bullet"/>
            </w:pPr>
            <w:r>
              <w:tab/>
            </w:r>
            <w:r>
              <w:tab/>
              <w:t>-</w:t>
            </w:r>
            <w:r>
              <w:tab/>
              <w:t>for equipping the above platforms;</w:t>
            </w:r>
          </w:p>
          <w:p w14:paraId="591024D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D2" w14:textId="77777777" w:rsidR="00E546F5" w:rsidRDefault="00951CE2">
            <w:pPr>
              <w:pStyle w:val="NormalinTable"/>
            </w:pPr>
            <w:r>
              <w:t>0.0%</w:t>
            </w:r>
          </w:p>
        </w:tc>
      </w:tr>
      <w:tr w:rsidR="00E546F5" w14:paraId="591024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D4" w14:textId="77777777" w:rsidR="00E546F5" w:rsidRDefault="00951CE2">
            <w:pPr>
              <w:pStyle w:val="NormalinTable"/>
            </w:pPr>
            <w:r>
              <w:t>2922492000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D5" w14:textId="77777777" w:rsidR="00E546F5" w:rsidRDefault="00951CE2">
            <w:pPr>
              <w:pStyle w:val="Tier1"/>
            </w:pPr>
            <w:r>
              <w:t>Oxygen-function amino-compounds</w:t>
            </w:r>
          </w:p>
          <w:p w14:paraId="591024D6" w14:textId="77777777" w:rsidR="00E546F5" w:rsidRDefault="00951CE2">
            <w:pPr>
              <w:pStyle w:val="Tier2"/>
            </w:pPr>
            <w:r>
              <w:t>-</w:t>
            </w:r>
            <w:r>
              <w:tab/>
              <w:t xml:space="preserve">Amino-acids, other </w:t>
            </w:r>
            <w:r>
              <w:t>than those containing more than one kind of oxygen function, and their esters; salts thereof</w:t>
            </w:r>
          </w:p>
          <w:p w14:paraId="591024D7" w14:textId="77777777" w:rsidR="00E546F5" w:rsidRDefault="00951CE2">
            <w:pPr>
              <w:pStyle w:val="Tier3"/>
            </w:pPr>
            <w:r>
              <w:t>-</w:t>
            </w:r>
            <w:r>
              <w:tab/>
              <w:t>-</w:t>
            </w:r>
            <w:r>
              <w:tab/>
              <w:t>Other</w:t>
            </w:r>
          </w:p>
          <w:p w14:paraId="591024D8" w14:textId="77777777" w:rsidR="00E546F5" w:rsidRDefault="00951CE2">
            <w:pPr>
              <w:pStyle w:val="Tier4"/>
            </w:pPr>
            <w:r>
              <w:t>-</w:t>
            </w:r>
            <w:r>
              <w:tab/>
              <w:t>-</w:t>
            </w:r>
            <w:r>
              <w:tab/>
              <w:t>-</w:t>
            </w:r>
            <w:r>
              <w:tab/>
              <w:t>ß-Alanine</w:t>
            </w:r>
          </w:p>
          <w:p w14:paraId="591024D9"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24DA" w14:textId="77777777" w:rsidR="00E546F5" w:rsidRDefault="00951CE2">
            <w:pPr>
              <w:pStyle w:val="Tier4Bullet"/>
            </w:pPr>
            <w:r>
              <w:tab/>
            </w:r>
            <w:r>
              <w:tab/>
            </w:r>
            <w:r>
              <w:tab/>
              <w:t>-</w:t>
            </w:r>
            <w:r>
              <w:tab/>
              <w:t>for fitting to or equipping such ships, boats or other vessels;</w:t>
            </w:r>
          </w:p>
          <w:p w14:paraId="591024DB"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24DC" w14:textId="77777777" w:rsidR="00E546F5" w:rsidRDefault="00951CE2">
            <w:pPr>
              <w:pStyle w:val="Tier4Bullet"/>
            </w:pPr>
            <w:r>
              <w:tab/>
            </w:r>
            <w:r>
              <w:tab/>
            </w:r>
            <w:r>
              <w:tab/>
              <w:t>-</w:t>
            </w:r>
            <w:r>
              <w:tab/>
              <w:t>for equipping the above platforms;</w:t>
            </w:r>
          </w:p>
          <w:p w14:paraId="591024D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DE" w14:textId="77777777" w:rsidR="00E546F5" w:rsidRDefault="00951CE2">
            <w:pPr>
              <w:pStyle w:val="NormalinTable"/>
            </w:pPr>
            <w:r>
              <w:t>0.0%</w:t>
            </w:r>
          </w:p>
        </w:tc>
      </w:tr>
      <w:tr w:rsidR="00E546F5" w14:paraId="591024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E0" w14:textId="77777777" w:rsidR="00E546F5" w:rsidRDefault="00951CE2">
            <w:pPr>
              <w:pStyle w:val="NormalinTable"/>
            </w:pPr>
            <w:r>
              <w:t>2922498510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E1" w14:textId="77777777" w:rsidR="00E546F5" w:rsidRDefault="00951CE2">
            <w:pPr>
              <w:pStyle w:val="Tier1"/>
            </w:pPr>
            <w:r>
              <w:t>Oxygen-function amino-compounds</w:t>
            </w:r>
          </w:p>
          <w:p w14:paraId="591024E2" w14:textId="77777777" w:rsidR="00E546F5" w:rsidRDefault="00951CE2">
            <w:pPr>
              <w:pStyle w:val="Tier2"/>
            </w:pPr>
            <w:r>
              <w:t>-</w:t>
            </w:r>
            <w:r>
              <w:tab/>
              <w:t>Amino-acids, other tha</w:t>
            </w:r>
            <w:r>
              <w:t>n those containing more than one kind of oxygen function, and their esters; salts thereof</w:t>
            </w:r>
          </w:p>
          <w:p w14:paraId="591024E3" w14:textId="77777777" w:rsidR="00E546F5" w:rsidRDefault="00951CE2">
            <w:pPr>
              <w:pStyle w:val="Tier3"/>
            </w:pPr>
            <w:r>
              <w:t>-</w:t>
            </w:r>
            <w:r>
              <w:tab/>
              <w:t>-</w:t>
            </w:r>
            <w:r>
              <w:tab/>
              <w:t>Other</w:t>
            </w:r>
          </w:p>
          <w:p w14:paraId="591024E4" w14:textId="77777777" w:rsidR="00E546F5" w:rsidRDefault="00951CE2">
            <w:pPr>
              <w:pStyle w:val="Tier4"/>
            </w:pPr>
            <w:r>
              <w:t>-</w:t>
            </w:r>
            <w:r>
              <w:tab/>
              <w:t>-</w:t>
            </w:r>
            <w:r>
              <w:tab/>
              <w:t>-</w:t>
            </w:r>
            <w:r>
              <w:tab/>
              <w:t>Other</w:t>
            </w:r>
          </w:p>
          <w:p w14:paraId="591024E5" w14:textId="77777777" w:rsidR="00E546F5" w:rsidRDefault="00951CE2">
            <w:pPr>
              <w:pStyle w:val="Tier5"/>
            </w:pPr>
            <w:r>
              <w:t>-</w:t>
            </w:r>
            <w:r>
              <w:tab/>
              <w:t>-</w:t>
            </w:r>
            <w:r>
              <w:tab/>
              <w:t>-</w:t>
            </w:r>
            <w:r>
              <w:tab/>
              <w:t>-</w:t>
            </w:r>
            <w:r>
              <w:tab/>
              <w:t>Ornithine aspartate (INNM), (CAS RN 3230-94-2)</w:t>
            </w:r>
          </w:p>
          <w:p w14:paraId="591024E6"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24E7" w14:textId="77777777" w:rsidR="00E546F5" w:rsidRDefault="00951CE2">
            <w:pPr>
              <w:pStyle w:val="Tier5Bullet"/>
            </w:pPr>
            <w:r>
              <w:tab/>
            </w:r>
            <w:r>
              <w:tab/>
            </w:r>
            <w:r>
              <w:tab/>
            </w:r>
            <w:r>
              <w:tab/>
              <w:t>-</w:t>
            </w:r>
            <w:r>
              <w:tab/>
              <w:t>for fitting to or equipping such ships, boats or other vessels;</w:t>
            </w:r>
          </w:p>
          <w:p w14:paraId="591024E8"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24E9" w14:textId="77777777" w:rsidR="00E546F5" w:rsidRDefault="00951CE2">
            <w:pPr>
              <w:pStyle w:val="Tier5Bullet"/>
            </w:pPr>
            <w:r>
              <w:tab/>
            </w:r>
            <w:r>
              <w:tab/>
            </w:r>
            <w:r>
              <w:tab/>
            </w:r>
            <w:r>
              <w:tab/>
              <w:t>-</w:t>
            </w:r>
            <w:r>
              <w:tab/>
              <w:t>for equipping the above platforms;</w:t>
            </w:r>
          </w:p>
          <w:p w14:paraId="591024E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EB" w14:textId="77777777" w:rsidR="00E546F5" w:rsidRDefault="00951CE2">
            <w:pPr>
              <w:pStyle w:val="NormalinTable"/>
            </w:pPr>
            <w:r>
              <w:t>0.0%</w:t>
            </w:r>
          </w:p>
        </w:tc>
      </w:tr>
      <w:tr w:rsidR="00E546F5" w14:paraId="591024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ED" w14:textId="77777777" w:rsidR="00E546F5" w:rsidRDefault="00951CE2">
            <w:pPr>
              <w:pStyle w:val="NormalinTable"/>
            </w:pPr>
            <w:r>
              <w:t>2922498520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EE" w14:textId="77777777" w:rsidR="00E546F5" w:rsidRDefault="00951CE2">
            <w:pPr>
              <w:pStyle w:val="Tier1"/>
            </w:pPr>
            <w:r>
              <w:t>Oxygen-function amino-compounds</w:t>
            </w:r>
          </w:p>
          <w:p w14:paraId="591024EF" w14:textId="77777777" w:rsidR="00E546F5" w:rsidRDefault="00951CE2">
            <w:pPr>
              <w:pStyle w:val="Tier2"/>
            </w:pPr>
            <w:r>
              <w:t>-</w:t>
            </w:r>
            <w:r>
              <w:tab/>
              <w:t>Amino-acids, other than those containing more than one kind of oxygen function, and their esters; salts thereof</w:t>
            </w:r>
          </w:p>
          <w:p w14:paraId="591024F0" w14:textId="77777777" w:rsidR="00E546F5" w:rsidRDefault="00951CE2">
            <w:pPr>
              <w:pStyle w:val="Tier3"/>
            </w:pPr>
            <w:r>
              <w:t>-</w:t>
            </w:r>
            <w:r>
              <w:tab/>
              <w:t>-</w:t>
            </w:r>
            <w:r>
              <w:tab/>
              <w:t>Other</w:t>
            </w:r>
          </w:p>
          <w:p w14:paraId="591024F1" w14:textId="77777777" w:rsidR="00E546F5" w:rsidRDefault="00951CE2">
            <w:pPr>
              <w:pStyle w:val="Tier4"/>
            </w:pPr>
            <w:r>
              <w:t>-</w:t>
            </w:r>
            <w:r>
              <w:tab/>
              <w:t>-</w:t>
            </w:r>
            <w:r>
              <w:tab/>
              <w:t>-</w:t>
            </w:r>
            <w:r>
              <w:tab/>
              <w:t>Other</w:t>
            </w:r>
          </w:p>
          <w:p w14:paraId="591024F2" w14:textId="77777777" w:rsidR="00E546F5" w:rsidRDefault="00951CE2">
            <w:pPr>
              <w:pStyle w:val="Tier5"/>
            </w:pPr>
            <w:r>
              <w:t>-</w:t>
            </w:r>
            <w:r>
              <w:tab/>
              <w:t>-</w:t>
            </w:r>
            <w:r>
              <w:tab/>
              <w:t>-</w:t>
            </w:r>
            <w:r>
              <w:tab/>
              <w:t>-</w:t>
            </w:r>
            <w:r>
              <w:tab/>
              <w:t>3-Amino-4-chlorobenzoic acid (CAS RN 2840-28-0)</w:t>
            </w:r>
          </w:p>
          <w:p w14:paraId="591024F3" w14:textId="77777777" w:rsidR="00E546F5" w:rsidRDefault="00951CE2">
            <w:pPr>
              <w:pStyle w:val="Tier5Bullet"/>
            </w:pPr>
            <w:r>
              <w:tab/>
            </w:r>
            <w:r>
              <w:tab/>
            </w:r>
            <w:r>
              <w:tab/>
            </w:r>
            <w:r>
              <w:tab/>
              <w:t>-</w:t>
            </w:r>
            <w:r>
              <w:tab/>
              <w:t>for incorporation in ships</w:t>
            </w:r>
            <w:r>
              <w:t>, boats or other vessels listed in Table 1, for the purposes of their construction, repair, maintenance or conversion;</w:t>
            </w:r>
          </w:p>
          <w:p w14:paraId="591024F4" w14:textId="77777777" w:rsidR="00E546F5" w:rsidRDefault="00951CE2">
            <w:pPr>
              <w:pStyle w:val="Tier5Bullet"/>
            </w:pPr>
            <w:r>
              <w:tab/>
            </w:r>
            <w:r>
              <w:tab/>
            </w:r>
            <w:r>
              <w:tab/>
            </w:r>
            <w:r>
              <w:tab/>
              <w:t>-</w:t>
            </w:r>
            <w:r>
              <w:tab/>
              <w:t>for fitting to or equipping such ships, boats or other vessels;</w:t>
            </w:r>
          </w:p>
          <w:p w14:paraId="591024F5" w14:textId="77777777" w:rsidR="00E546F5" w:rsidRDefault="00951CE2">
            <w:pPr>
              <w:pStyle w:val="Tier5Bullet"/>
            </w:pP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24F6" w14:textId="77777777" w:rsidR="00E546F5" w:rsidRDefault="00951CE2">
            <w:pPr>
              <w:pStyle w:val="Tier5Bullet"/>
            </w:pPr>
            <w:r>
              <w:tab/>
            </w:r>
            <w:r>
              <w:tab/>
            </w:r>
            <w:r>
              <w:tab/>
            </w:r>
            <w:r>
              <w:tab/>
              <w:t>-</w:t>
            </w:r>
            <w:r>
              <w:tab/>
              <w:t>for equipping the above platforms;</w:t>
            </w:r>
          </w:p>
          <w:p w14:paraId="591024F7" w14:textId="77777777" w:rsidR="00E546F5" w:rsidRDefault="00951CE2">
            <w:pPr>
              <w:pStyle w:val="Tier5Bullet"/>
            </w:pPr>
            <w:r>
              <w:tab/>
            </w:r>
            <w:r>
              <w:tab/>
            </w:r>
            <w:r>
              <w:tab/>
            </w:r>
            <w:r>
              <w:tab/>
              <w:t>-</w:t>
            </w:r>
            <w:r>
              <w:tab/>
              <w:t>for linking these drilling or production pla</w:t>
            </w:r>
            <w:r>
              <w:t>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4F8" w14:textId="77777777" w:rsidR="00E546F5" w:rsidRDefault="00951CE2">
            <w:pPr>
              <w:pStyle w:val="NormalinTable"/>
            </w:pPr>
            <w:r>
              <w:t>0.0%</w:t>
            </w:r>
          </w:p>
        </w:tc>
      </w:tr>
      <w:tr w:rsidR="00E546F5" w14:paraId="591025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4FA" w14:textId="77777777" w:rsidR="00E546F5" w:rsidRDefault="00951CE2">
            <w:pPr>
              <w:pStyle w:val="NormalinTable"/>
            </w:pPr>
            <w:r>
              <w:t>2922498525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4FB" w14:textId="77777777" w:rsidR="00E546F5" w:rsidRDefault="00951CE2">
            <w:pPr>
              <w:pStyle w:val="Tier1"/>
            </w:pPr>
            <w:r>
              <w:t>Oxygen-function amino-compounds</w:t>
            </w:r>
          </w:p>
          <w:p w14:paraId="591024FC" w14:textId="77777777" w:rsidR="00E546F5" w:rsidRDefault="00951CE2">
            <w:pPr>
              <w:pStyle w:val="Tier2"/>
            </w:pPr>
            <w:r>
              <w:t>-</w:t>
            </w:r>
            <w:r>
              <w:tab/>
              <w:t>Amino-acids, other than those containing more than one kind of oxygen function, and their esters; salts thereof</w:t>
            </w:r>
          </w:p>
          <w:p w14:paraId="591024FD" w14:textId="77777777" w:rsidR="00E546F5" w:rsidRDefault="00951CE2">
            <w:pPr>
              <w:pStyle w:val="Tier3"/>
            </w:pPr>
            <w:r>
              <w:t>-</w:t>
            </w:r>
            <w:r>
              <w:tab/>
              <w:t>-</w:t>
            </w:r>
            <w:r>
              <w:tab/>
              <w:t>Other</w:t>
            </w:r>
          </w:p>
          <w:p w14:paraId="591024FE" w14:textId="77777777" w:rsidR="00E546F5" w:rsidRDefault="00951CE2">
            <w:pPr>
              <w:pStyle w:val="Tier4"/>
            </w:pPr>
            <w:r>
              <w:t>-</w:t>
            </w:r>
            <w:r>
              <w:tab/>
              <w:t>-</w:t>
            </w:r>
            <w:r>
              <w:tab/>
              <w:t>-</w:t>
            </w:r>
            <w:r>
              <w:tab/>
              <w:t>Other</w:t>
            </w:r>
          </w:p>
          <w:p w14:paraId="591024FF" w14:textId="77777777" w:rsidR="00E546F5" w:rsidRDefault="00951CE2">
            <w:pPr>
              <w:pStyle w:val="Tier5"/>
            </w:pPr>
            <w:r>
              <w:t>-</w:t>
            </w:r>
            <w:r>
              <w:tab/>
              <w:t>-</w:t>
            </w:r>
            <w:r>
              <w:tab/>
              <w:t>-</w:t>
            </w:r>
            <w:r>
              <w:tab/>
              <w:t>-</w:t>
            </w:r>
            <w:r>
              <w:tab/>
              <w:t xml:space="preserve">Dimethyl </w:t>
            </w:r>
            <w:r>
              <w:t>2-aminobenzene-1,4-dicarboxylate (CAS RN 5372-81-6)</w:t>
            </w:r>
          </w:p>
          <w:p w14:paraId="5910250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01" w14:textId="77777777" w:rsidR="00E546F5" w:rsidRDefault="00951CE2">
            <w:pPr>
              <w:pStyle w:val="Tier5Bullet"/>
            </w:pPr>
            <w:r>
              <w:tab/>
            </w:r>
            <w:r>
              <w:tab/>
            </w:r>
            <w:r>
              <w:tab/>
            </w:r>
            <w:r>
              <w:tab/>
              <w:t>-</w:t>
            </w:r>
            <w:r>
              <w:tab/>
              <w:t xml:space="preserve">for fitting to or equipping such ships, </w:t>
            </w:r>
            <w:r>
              <w:t>boats or other vessels;</w:t>
            </w:r>
          </w:p>
          <w:p w14:paraId="5910250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503" w14:textId="77777777" w:rsidR="00E546F5" w:rsidRDefault="00951CE2">
            <w:pPr>
              <w:pStyle w:val="Tier5Bullet"/>
            </w:pPr>
            <w:r>
              <w:tab/>
            </w:r>
            <w:r>
              <w:tab/>
            </w:r>
            <w:r>
              <w:tab/>
            </w:r>
            <w:r>
              <w:tab/>
              <w:t>-</w:t>
            </w:r>
            <w:r>
              <w:tab/>
              <w:t>for equipping the above platforms;</w:t>
            </w:r>
          </w:p>
          <w:p w14:paraId="5910250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05" w14:textId="77777777" w:rsidR="00E546F5" w:rsidRDefault="00951CE2">
            <w:pPr>
              <w:pStyle w:val="NormalinTable"/>
            </w:pPr>
            <w:r>
              <w:t>0.0%</w:t>
            </w:r>
          </w:p>
        </w:tc>
      </w:tr>
      <w:tr w:rsidR="00E546F5" w14:paraId="591025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07" w14:textId="77777777" w:rsidR="00E546F5" w:rsidRDefault="00951CE2">
            <w:pPr>
              <w:pStyle w:val="NormalinTable"/>
            </w:pPr>
            <w:r>
              <w:t>2922498535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08" w14:textId="77777777" w:rsidR="00E546F5" w:rsidRDefault="00951CE2">
            <w:pPr>
              <w:pStyle w:val="Tier1"/>
            </w:pPr>
            <w:r>
              <w:t>Oxygen-function amino-compounds</w:t>
            </w:r>
          </w:p>
          <w:p w14:paraId="59102509" w14:textId="77777777" w:rsidR="00E546F5" w:rsidRDefault="00951CE2">
            <w:pPr>
              <w:pStyle w:val="Tier2"/>
            </w:pPr>
            <w:r>
              <w:t>-</w:t>
            </w:r>
            <w:r>
              <w:tab/>
              <w:t>Amino-acids, other than those containing more than one kind of oxygen function, and their e</w:t>
            </w:r>
            <w:r>
              <w:t>sters; salts thereof</w:t>
            </w:r>
          </w:p>
          <w:p w14:paraId="5910250A" w14:textId="77777777" w:rsidR="00E546F5" w:rsidRDefault="00951CE2">
            <w:pPr>
              <w:pStyle w:val="Tier3"/>
            </w:pPr>
            <w:r>
              <w:t>-</w:t>
            </w:r>
            <w:r>
              <w:tab/>
              <w:t>-</w:t>
            </w:r>
            <w:r>
              <w:tab/>
              <w:t>Other</w:t>
            </w:r>
          </w:p>
          <w:p w14:paraId="5910250B" w14:textId="77777777" w:rsidR="00E546F5" w:rsidRDefault="00951CE2">
            <w:pPr>
              <w:pStyle w:val="Tier4"/>
            </w:pPr>
            <w:r>
              <w:t>-</w:t>
            </w:r>
            <w:r>
              <w:tab/>
              <w:t>-</w:t>
            </w:r>
            <w:r>
              <w:tab/>
              <w:t>-</w:t>
            </w:r>
            <w:r>
              <w:tab/>
              <w:t>Other</w:t>
            </w:r>
          </w:p>
          <w:p w14:paraId="5910250C" w14:textId="77777777" w:rsidR="00E546F5" w:rsidRDefault="00951CE2">
            <w:pPr>
              <w:pStyle w:val="Tier5"/>
            </w:pPr>
            <w:r>
              <w:t>-</w:t>
            </w:r>
            <w:r>
              <w:tab/>
              <w:t>-</w:t>
            </w:r>
            <w:r>
              <w:tab/>
              <w:t>-</w:t>
            </w:r>
            <w:r>
              <w:tab/>
              <w:t>-</w:t>
            </w:r>
            <w:r>
              <w:tab/>
              <w:t>2- (3-Amino-4-chloro-benzoyl) benzoic acid (CAS RN 118-04-7)</w:t>
            </w:r>
          </w:p>
          <w:p w14:paraId="5910250D"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250E" w14:textId="77777777" w:rsidR="00E546F5" w:rsidRDefault="00951CE2">
            <w:pPr>
              <w:pStyle w:val="Tier5Bullet"/>
            </w:pPr>
            <w:r>
              <w:tab/>
            </w:r>
            <w:r>
              <w:tab/>
            </w:r>
            <w:r>
              <w:tab/>
            </w:r>
            <w:r>
              <w:tab/>
              <w:t>-</w:t>
            </w:r>
            <w:r>
              <w:tab/>
              <w:t>for fitting to or equipping such ships, boats or other vessels;</w:t>
            </w:r>
          </w:p>
          <w:p w14:paraId="5910250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2510" w14:textId="77777777" w:rsidR="00E546F5" w:rsidRDefault="00951CE2">
            <w:pPr>
              <w:pStyle w:val="Tier5Bullet"/>
            </w:pPr>
            <w:r>
              <w:tab/>
            </w:r>
            <w:r>
              <w:tab/>
            </w:r>
            <w:r>
              <w:tab/>
            </w:r>
            <w:r>
              <w:tab/>
              <w:t>-</w:t>
            </w:r>
            <w:r>
              <w:tab/>
              <w:t>for equipping the above platforms;</w:t>
            </w:r>
          </w:p>
          <w:p w14:paraId="5910251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12" w14:textId="77777777" w:rsidR="00E546F5" w:rsidRDefault="00951CE2">
            <w:pPr>
              <w:pStyle w:val="NormalinTable"/>
            </w:pPr>
            <w:r>
              <w:t>0.0%</w:t>
            </w:r>
          </w:p>
        </w:tc>
      </w:tr>
      <w:tr w:rsidR="00E546F5" w14:paraId="591025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14" w14:textId="77777777" w:rsidR="00E546F5" w:rsidRDefault="00951CE2">
            <w:pPr>
              <w:pStyle w:val="NormalinTable"/>
            </w:pPr>
            <w:r>
              <w:t>2922498540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15" w14:textId="77777777" w:rsidR="00E546F5" w:rsidRDefault="00951CE2">
            <w:pPr>
              <w:pStyle w:val="Tier1"/>
            </w:pPr>
            <w:r>
              <w:t>Oxygen-function amino-compounds</w:t>
            </w:r>
          </w:p>
          <w:p w14:paraId="59102516" w14:textId="77777777" w:rsidR="00E546F5" w:rsidRDefault="00951CE2">
            <w:pPr>
              <w:pStyle w:val="Tier2"/>
            </w:pPr>
            <w:r>
              <w:t>-</w:t>
            </w:r>
            <w:r>
              <w:tab/>
            </w:r>
            <w:r>
              <w:t>Amino-acids, other than those containing more than one kind of oxygen function, and their esters; salts thereof</w:t>
            </w:r>
          </w:p>
          <w:p w14:paraId="59102517" w14:textId="77777777" w:rsidR="00E546F5" w:rsidRDefault="00951CE2">
            <w:pPr>
              <w:pStyle w:val="Tier3"/>
            </w:pPr>
            <w:r>
              <w:t>-</w:t>
            </w:r>
            <w:r>
              <w:tab/>
              <w:t>-</w:t>
            </w:r>
            <w:r>
              <w:tab/>
              <w:t>Other</w:t>
            </w:r>
          </w:p>
          <w:p w14:paraId="59102518" w14:textId="77777777" w:rsidR="00E546F5" w:rsidRDefault="00951CE2">
            <w:pPr>
              <w:pStyle w:val="Tier4"/>
            </w:pPr>
            <w:r>
              <w:t>-</w:t>
            </w:r>
            <w:r>
              <w:tab/>
              <w:t>-</w:t>
            </w:r>
            <w:r>
              <w:tab/>
              <w:t>-</w:t>
            </w:r>
            <w:r>
              <w:tab/>
              <w:t>Other</w:t>
            </w:r>
          </w:p>
          <w:p w14:paraId="59102519" w14:textId="77777777" w:rsidR="00E546F5" w:rsidRDefault="00951CE2">
            <w:pPr>
              <w:pStyle w:val="Tier5"/>
            </w:pPr>
            <w:r>
              <w:t>-</w:t>
            </w:r>
            <w:r>
              <w:tab/>
              <w:t>-</w:t>
            </w:r>
            <w:r>
              <w:tab/>
              <w:t>-</w:t>
            </w:r>
            <w:r>
              <w:tab/>
              <w:t>-</w:t>
            </w:r>
            <w:r>
              <w:tab/>
              <w:t>Norvaline</w:t>
            </w:r>
          </w:p>
          <w:p w14:paraId="5910251A" w14:textId="77777777" w:rsidR="00E546F5" w:rsidRDefault="00951CE2">
            <w:pPr>
              <w:pStyle w:val="Tier5Bullet"/>
            </w:pPr>
            <w:r>
              <w:tab/>
            </w:r>
            <w:r>
              <w:tab/>
            </w:r>
            <w:r>
              <w:tab/>
            </w:r>
            <w:r>
              <w:tab/>
              <w:t>-</w:t>
            </w:r>
            <w:r>
              <w:tab/>
              <w:t>for incorporation in ships, boats or other vessels listed in Table 1, for the purposes of their co</w:t>
            </w:r>
            <w:r>
              <w:t>nstruction, repair, maintenance or conversion;</w:t>
            </w:r>
          </w:p>
          <w:p w14:paraId="5910251B" w14:textId="77777777" w:rsidR="00E546F5" w:rsidRDefault="00951CE2">
            <w:pPr>
              <w:pStyle w:val="Tier5Bullet"/>
            </w:pPr>
            <w:r>
              <w:tab/>
            </w:r>
            <w:r>
              <w:tab/>
            </w:r>
            <w:r>
              <w:tab/>
            </w:r>
            <w:r>
              <w:tab/>
              <w:t>-</w:t>
            </w:r>
            <w:r>
              <w:tab/>
              <w:t>for fitting to or equipping such ships, boats or other vessels;</w:t>
            </w:r>
          </w:p>
          <w:p w14:paraId="5910251C" w14:textId="77777777" w:rsidR="00E546F5" w:rsidRDefault="00951CE2">
            <w:pPr>
              <w:pStyle w:val="Tier5Bullet"/>
            </w:pPr>
            <w:r>
              <w:tab/>
            </w: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251D" w14:textId="77777777" w:rsidR="00E546F5" w:rsidRDefault="00951CE2">
            <w:pPr>
              <w:pStyle w:val="Tier5Bullet"/>
            </w:pPr>
            <w:r>
              <w:tab/>
            </w:r>
            <w:r>
              <w:tab/>
            </w:r>
            <w:r>
              <w:tab/>
            </w:r>
            <w:r>
              <w:tab/>
              <w:t>-</w:t>
            </w:r>
            <w:r>
              <w:tab/>
              <w:t>for equipping the above platforms;</w:t>
            </w:r>
          </w:p>
          <w:p w14:paraId="5910251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1F" w14:textId="77777777" w:rsidR="00E546F5" w:rsidRDefault="00951CE2">
            <w:pPr>
              <w:pStyle w:val="NormalinTable"/>
            </w:pPr>
            <w:r>
              <w:t>0.0%</w:t>
            </w:r>
          </w:p>
        </w:tc>
      </w:tr>
      <w:tr w:rsidR="00E546F5" w14:paraId="591025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21" w14:textId="77777777" w:rsidR="00E546F5" w:rsidRDefault="00951CE2">
            <w:pPr>
              <w:pStyle w:val="NormalinTable"/>
            </w:pPr>
            <w:r>
              <w:t>2922498545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22" w14:textId="77777777" w:rsidR="00E546F5" w:rsidRDefault="00951CE2">
            <w:pPr>
              <w:pStyle w:val="Tier1"/>
            </w:pPr>
            <w:r>
              <w:t xml:space="preserve">Oxygen-function </w:t>
            </w:r>
            <w:r>
              <w:t>amino-compounds</w:t>
            </w:r>
          </w:p>
          <w:p w14:paraId="59102523" w14:textId="77777777" w:rsidR="00E546F5" w:rsidRDefault="00951CE2">
            <w:pPr>
              <w:pStyle w:val="Tier2"/>
            </w:pPr>
            <w:r>
              <w:t>-</w:t>
            </w:r>
            <w:r>
              <w:tab/>
              <w:t>Amino-acids, other than those containing more than one kind of oxygen function, and their esters; salts thereof</w:t>
            </w:r>
          </w:p>
          <w:p w14:paraId="59102524" w14:textId="77777777" w:rsidR="00E546F5" w:rsidRDefault="00951CE2">
            <w:pPr>
              <w:pStyle w:val="Tier3"/>
            </w:pPr>
            <w:r>
              <w:t>-</w:t>
            </w:r>
            <w:r>
              <w:tab/>
              <w:t>-</w:t>
            </w:r>
            <w:r>
              <w:tab/>
              <w:t>Other</w:t>
            </w:r>
          </w:p>
          <w:p w14:paraId="59102525" w14:textId="77777777" w:rsidR="00E546F5" w:rsidRDefault="00951CE2">
            <w:pPr>
              <w:pStyle w:val="Tier4"/>
            </w:pPr>
            <w:r>
              <w:t>-</w:t>
            </w:r>
            <w:r>
              <w:tab/>
              <w:t>-</w:t>
            </w:r>
            <w:r>
              <w:tab/>
              <w:t>-</w:t>
            </w:r>
            <w:r>
              <w:tab/>
              <w:t>Other</w:t>
            </w:r>
          </w:p>
          <w:p w14:paraId="59102526" w14:textId="77777777" w:rsidR="00E546F5" w:rsidRDefault="00951CE2">
            <w:pPr>
              <w:pStyle w:val="Tier5"/>
            </w:pPr>
            <w:r>
              <w:t>-</w:t>
            </w:r>
            <w:r>
              <w:tab/>
              <w:t>-</w:t>
            </w:r>
            <w:r>
              <w:tab/>
              <w:t>-</w:t>
            </w:r>
            <w:r>
              <w:tab/>
              <w:t>-</w:t>
            </w:r>
            <w:r>
              <w:tab/>
              <w:t>Glycine (CAS RN 56-40-6)</w:t>
            </w:r>
          </w:p>
          <w:p w14:paraId="59102527" w14:textId="77777777" w:rsidR="00E546F5" w:rsidRDefault="00951CE2">
            <w:pPr>
              <w:pStyle w:val="Tier5Bullet"/>
            </w:pPr>
            <w:r>
              <w:tab/>
            </w:r>
            <w:r>
              <w:tab/>
            </w:r>
            <w:r>
              <w:tab/>
            </w:r>
            <w:r>
              <w:tab/>
              <w:t>-</w:t>
            </w:r>
            <w:r>
              <w:tab/>
              <w:t>for incorporation in ships, boats or other vessels listed in Tabl</w:t>
            </w:r>
            <w:r>
              <w:t>e 1, for the purposes of their construction, repair, maintenance or conversion;</w:t>
            </w:r>
          </w:p>
          <w:p w14:paraId="59102528" w14:textId="77777777" w:rsidR="00E546F5" w:rsidRDefault="00951CE2">
            <w:pPr>
              <w:pStyle w:val="Tier5Bullet"/>
            </w:pPr>
            <w:r>
              <w:tab/>
            </w:r>
            <w:r>
              <w:tab/>
            </w:r>
            <w:r>
              <w:tab/>
            </w:r>
            <w:r>
              <w:tab/>
              <w:t>-</w:t>
            </w:r>
            <w:r>
              <w:tab/>
              <w:t>for fitting to or equipping such ships, boats or other vessels;</w:t>
            </w:r>
          </w:p>
          <w:p w14:paraId="59102529"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252A" w14:textId="77777777" w:rsidR="00E546F5" w:rsidRDefault="00951CE2">
            <w:pPr>
              <w:pStyle w:val="Tier5Bullet"/>
            </w:pPr>
            <w:r>
              <w:tab/>
            </w:r>
            <w:r>
              <w:tab/>
            </w:r>
            <w:r>
              <w:tab/>
            </w:r>
            <w:r>
              <w:tab/>
              <w:t>-</w:t>
            </w:r>
            <w:r>
              <w:tab/>
              <w:t>for equipping the above platforms;</w:t>
            </w:r>
          </w:p>
          <w:p w14:paraId="5910252B"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2C" w14:textId="77777777" w:rsidR="00E546F5" w:rsidRDefault="00951CE2">
            <w:pPr>
              <w:pStyle w:val="NormalinTable"/>
            </w:pPr>
            <w:r>
              <w:t>0.0%</w:t>
            </w:r>
          </w:p>
        </w:tc>
      </w:tr>
      <w:tr w:rsidR="00E546F5" w14:paraId="591025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2E" w14:textId="77777777" w:rsidR="00E546F5" w:rsidRDefault="00951CE2">
            <w:pPr>
              <w:pStyle w:val="NormalinTable"/>
            </w:pPr>
            <w:r>
              <w:t>2922498550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2F" w14:textId="77777777" w:rsidR="00E546F5" w:rsidRDefault="00951CE2">
            <w:pPr>
              <w:pStyle w:val="Tier1"/>
            </w:pPr>
            <w:r>
              <w:t>Oxygen-function amino-compounds</w:t>
            </w:r>
          </w:p>
          <w:p w14:paraId="59102530" w14:textId="77777777" w:rsidR="00E546F5" w:rsidRDefault="00951CE2">
            <w:pPr>
              <w:pStyle w:val="Tier2"/>
            </w:pPr>
            <w:r>
              <w:t>-</w:t>
            </w:r>
            <w:r>
              <w:tab/>
              <w:t>Amino-acids, other than those containing more than one kind of oxygen function, and their esters; salts thereof</w:t>
            </w:r>
          </w:p>
          <w:p w14:paraId="59102531" w14:textId="77777777" w:rsidR="00E546F5" w:rsidRDefault="00951CE2">
            <w:pPr>
              <w:pStyle w:val="Tier3"/>
            </w:pPr>
            <w:r>
              <w:t>-</w:t>
            </w:r>
            <w:r>
              <w:tab/>
              <w:t>-</w:t>
            </w:r>
            <w:r>
              <w:tab/>
              <w:t>Other</w:t>
            </w:r>
          </w:p>
          <w:p w14:paraId="59102532" w14:textId="77777777" w:rsidR="00E546F5" w:rsidRDefault="00951CE2">
            <w:pPr>
              <w:pStyle w:val="Tier4"/>
            </w:pPr>
            <w:r>
              <w:t>-</w:t>
            </w:r>
            <w:r>
              <w:tab/>
              <w:t>-</w:t>
            </w:r>
            <w:r>
              <w:tab/>
              <w:t>-</w:t>
            </w:r>
            <w:r>
              <w:tab/>
              <w:t>Other</w:t>
            </w:r>
          </w:p>
          <w:p w14:paraId="59102533" w14:textId="77777777" w:rsidR="00E546F5" w:rsidRDefault="00951CE2">
            <w:pPr>
              <w:pStyle w:val="Tier5"/>
            </w:pPr>
            <w:r>
              <w:t>-</w:t>
            </w:r>
            <w:r>
              <w:tab/>
              <w:t>-</w:t>
            </w:r>
            <w:r>
              <w:tab/>
              <w:t>-</w:t>
            </w:r>
            <w:r>
              <w:tab/>
              <w:t>-</w:t>
            </w:r>
            <w:r>
              <w:tab/>
              <w:t>D-(-)-Dihydrophenylglycine (CAS RN 26774-88-9)</w:t>
            </w:r>
          </w:p>
          <w:p w14:paraId="59102534"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2535" w14:textId="77777777" w:rsidR="00E546F5" w:rsidRDefault="00951CE2">
            <w:pPr>
              <w:pStyle w:val="Tier5Bullet"/>
            </w:pPr>
            <w:r>
              <w:tab/>
            </w:r>
            <w:r>
              <w:tab/>
            </w:r>
            <w:r>
              <w:tab/>
            </w:r>
            <w:r>
              <w:tab/>
              <w:t>-</w:t>
            </w:r>
            <w:r>
              <w:tab/>
              <w:t>for fitting to or equipping such ships, boats or other vessels;</w:t>
            </w:r>
          </w:p>
          <w:p w14:paraId="59102536"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2537" w14:textId="77777777" w:rsidR="00E546F5" w:rsidRDefault="00951CE2">
            <w:pPr>
              <w:pStyle w:val="Tier5Bullet"/>
            </w:pPr>
            <w:r>
              <w:tab/>
            </w:r>
            <w:r>
              <w:tab/>
            </w:r>
            <w:r>
              <w:tab/>
            </w:r>
            <w:r>
              <w:tab/>
              <w:t>-</w:t>
            </w:r>
            <w:r>
              <w:tab/>
              <w:t>for equipping the above platforms;</w:t>
            </w:r>
          </w:p>
          <w:p w14:paraId="59102538"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39" w14:textId="77777777" w:rsidR="00E546F5" w:rsidRDefault="00951CE2">
            <w:pPr>
              <w:pStyle w:val="NormalinTable"/>
            </w:pPr>
            <w:r>
              <w:t>0.0%</w:t>
            </w:r>
          </w:p>
        </w:tc>
      </w:tr>
      <w:tr w:rsidR="00E546F5" w14:paraId="591025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3B" w14:textId="77777777" w:rsidR="00E546F5" w:rsidRDefault="00951CE2">
            <w:pPr>
              <w:pStyle w:val="NormalinTable"/>
            </w:pPr>
            <w:r>
              <w:t>2922498555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3C" w14:textId="77777777" w:rsidR="00E546F5" w:rsidRDefault="00951CE2">
            <w:pPr>
              <w:pStyle w:val="Tier1"/>
            </w:pPr>
            <w:r>
              <w:t>Oxygen-function amino-compounds</w:t>
            </w:r>
          </w:p>
          <w:p w14:paraId="5910253D" w14:textId="77777777" w:rsidR="00E546F5" w:rsidRDefault="00951CE2">
            <w:pPr>
              <w:pStyle w:val="Tier2"/>
            </w:pPr>
            <w:r>
              <w:t>-</w:t>
            </w:r>
            <w:r>
              <w:tab/>
              <w:t>Amino-acids, other than those containing more than one kind of oxygen function, and their esters; salts thereof</w:t>
            </w:r>
          </w:p>
          <w:p w14:paraId="5910253E" w14:textId="77777777" w:rsidR="00E546F5" w:rsidRDefault="00951CE2">
            <w:pPr>
              <w:pStyle w:val="Tier3"/>
            </w:pPr>
            <w:r>
              <w:t>-</w:t>
            </w:r>
            <w:r>
              <w:tab/>
              <w:t>-</w:t>
            </w:r>
            <w:r>
              <w:tab/>
              <w:t>Other</w:t>
            </w:r>
          </w:p>
          <w:p w14:paraId="5910253F" w14:textId="77777777" w:rsidR="00E546F5" w:rsidRDefault="00951CE2">
            <w:pPr>
              <w:pStyle w:val="Tier4"/>
            </w:pPr>
            <w:r>
              <w:t>-</w:t>
            </w:r>
            <w:r>
              <w:tab/>
              <w:t>-</w:t>
            </w:r>
            <w:r>
              <w:tab/>
              <w:t>-</w:t>
            </w:r>
            <w:r>
              <w:tab/>
              <w:t>Other</w:t>
            </w:r>
          </w:p>
          <w:p w14:paraId="59102540" w14:textId="77777777" w:rsidR="00E546F5" w:rsidRDefault="00951CE2">
            <w:pPr>
              <w:pStyle w:val="Tier5"/>
            </w:pPr>
            <w:r>
              <w:t>-</w:t>
            </w:r>
            <w:r>
              <w:tab/>
              <w:t>-</w:t>
            </w:r>
            <w:r>
              <w:tab/>
              <w:t>-</w:t>
            </w:r>
            <w:r>
              <w:tab/>
              <w:t>-</w:t>
            </w:r>
            <w:r>
              <w:tab/>
              <w:t xml:space="preserve">(E)-Ethyl </w:t>
            </w:r>
            <w:r>
              <w:t>4-(dimethylamino)but-2-enoate maleate (CUS 0138070-7)</w:t>
            </w:r>
          </w:p>
          <w:p w14:paraId="5910254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42" w14:textId="77777777" w:rsidR="00E546F5" w:rsidRDefault="00951CE2">
            <w:pPr>
              <w:pStyle w:val="Tier5Bullet"/>
            </w:pPr>
            <w:r>
              <w:tab/>
            </w:r>
            <w:r>
              <w:tab/>
            </w:r>
            <w:r>
              <w:tab/>
            </w:r>
            <w:r>
              <w:tab/>
              <w:t>-</w:t>
            </w:r>
            <w:r>
              <w:tab/>
              <w:t>for fitting to or equipping such ships, boats</w:t>
            </w:r>
            <w:r>
              <w:t xml:space="preserve"> or other vessels;</w:t>
            </w:r>
          </w:p>
          <w:p w14:paraId="5910254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544" w14:textId="77777777" w:rsidR="00E546F5" w:rsidRDefault="00951CE2">
            <w:pPr>
              <w:pStyle w:val="Tier5Bullet"/>
            </w:pPr>
            <w:r>
              <w:tab/>
            </w:r>
            <w:r>
              <w:tab/>
            </w:r>
            <w:r>
              <w:tab/>
            </w:r>
            <w:r>
              <w:tab/>
              <w:t>-</w:t>
            </w:r>
            <w:r>
              <w:tab/>
              <w:t>for equipping the above platforms;</w:t>
            </w:r>
          </w:p>
          <w:p w14:paraId="5910254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46" w14:textId="77777777" w:rsidR="00E546F5" w:rsidRDefault="00951CE2">
            <w:pPr>
              <w:pStyle w:val="NormalinTable"/>
            </w:pPr>
            <w:r>
              <w:t>0.0%</w:t>
            </w:r>
          </w:p>
        </w:tc>
      </w:tr>
      <w:tr w:rsidR="00E546F5" w14:paraId="591025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48" w14:textId="77777777" w:rsidR="00E546F5" w:rsidRDefault="00951CE2">
            <w:pPr>
              <w:pStyle w:val="NormalinTable"/>
            </w:pPr>
            <w:r>
              <w:t>2922498560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49" w14:textId="77777777" w:rsidR="00E546F5" w:rsidRDefault="00951CE2">
            <w:pPr>
              <w:pStyle w:val="Tier1"/>
            </w:pPr>
            <w:r>
              <w:t>Oxygen-function amino-compounds</w:t>
            </w:r>
          </w:p>
          <w:p w14:paraId="5910254A" w14:textId="77777777" w:rsidR="00E546F5" w:rsidRDefault="00951CE2">
            <w:pPr>
              <w:pStyle w:val="Tier2"/>
            </w:pPr>
            <w:r>
              <w:t>-</w:t>
            </w:r>
            <w:r>
              <w:tab/>
              <w:t xml:space="preserve">Amino-acids, other than those containing more than one kind of oxygen function, and their </w:t>
            </w:r>
            <w:r>
              <w:t>esters; salts thereof</w:t>
            </w:r>
          </w:p>
          <w:p w14:paraId="5910254B" w14:textId="77777777" w:rsidR="00E546F5" w:rsidRDefault="00951CE2">
            <w:pPr>
              <w:pStyle w:val="Tier3"/>
            </w:pPr>
            <w:r>
              <w:t>-</w:t>
            </w:r>
            <w:r>
              <w:tab/>
              <w:t>-</w:t>
            </w:r>
            <w:r>
              <w:tab/>
              <w:t>Other</w:t>
            </w:r>
          </w:p>
          <w:p w14:paraId="5910254C" w14:textId="77777777" w:rsidR="00E546F5" w:rsidRDefault="00951CE2">
            <w:pPr>
              <w:pStyle w:val="Tier4"/>
            </w:pPr>
            <w:r>
              <w:t>-</w:t>
            </w:r>
            <w:r>
              <w:tab/>
              <w:t>-</w:t>
            </w:r>
            <w:r>
              <w:tab/>
              <w:t>-</w:t>
            </w:r>
            <w:r>
              <w:tab/>
              <w:t>Other</w:t>
            </w:r>
          </w:p>
          <w:p w14:paraId="5910254D" w14:textId="77777777" w:rsidR="00E546F5" w:rsidRDefault="00951CE2">
            <w:pPr>
              <w:pStyle w:val="Tier5"/>
            </w:pPr>
            <w:r>
              <w:t>-</w:t>
            </w:r>
            <w:r>
              <w:tab/>
              <w:t>-</w:t>
            </w:r>
            <w:r>
              <w:tab/>
              <w:t>-</w:t>
            </w:r>
            <w:r>
              <w:tab/>
              <w:t>-</w:t>
            </w:r>
            <w:r>
              <w:tab/>
              <w:t>Ethyl-4-dimethylaminobenzoate (CAS RN 10287-53-3)</w:t>
            </w:r>
          </w:p>
          <w:p w14:paraId="5910254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4F" w14:textId="77777777" w:rsidR="00E546F5" w:rsidRDefault="00951CE2">
            <w:pPr>
              <w:pStyle w:val="Tier5Bullet"/>
            </w:pPr>
            <w:r>
              <w:tab/>
            </w:r>
            <w:r>
              <w:tab/>
            </w:r>
            <w:r>
              <w:tab/>
            </w:r>
            <w:r>
              <w:tab/>
              <w:t>-</w:t>
            </w:r>
            <w:r>
              <w:tab/>
              <w:t>for fitting to or equipping such ships, boats or other vessels;</w:t>
            </w:r>
          </w:p>
          <w:p w14:paraId="5910255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14:paraId="59102551" w14:textId="77777777" w:rsidR="00E546F5" w:rsidRDefault="00951CE2">
            <w:pPr>
              <w:pStyle w:val="Tier5Bullet"/>
            </w:pPr>
            <w:r>
              <w:tab/>
            </w:r>
            <w:r>
              <w:tab/>
            </w:r>
            <w:r>
              <w:tab/>
            </w:r>
            <w:r>
              <w:tab/>
              <w:t>-</w:t>
            </w:r>
            <w:r>
              <w:tab/>
              <w:t>for equipping the above platforms;</w:t>
            </w:r>
          </w:p>
          <w:p w14:paraId="5910255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53" w14:textId="77777777" w:rsidR="00E546F5" w:rsidRDefault="00951CE2">
            <w:pPr>
              <w:pStyle w:val="NormalinTable"/>
            </w:pPr>
            <w:r>
              <w:t>0.0%</w:t>
            </w:r>
          </w:p>
        </w:tc>
      </w:tr>
      <w:tr w:rsidR="00E546F5" w14:paraId="591025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55" w14:textId="77777777" w:rsidR="00E546F5" w:rsidRDefault="00951CE2">
            <w:pPr>
              <w:pStyle w:val="NormalinTable"/>
            </w:pPr>
            <w:r>
              <w:t>2922498565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56" w14:textId="77777777" w:rsidR="00E546F5" w:rsidRDefault="00951CE2">
            <w:pPr>
              <w:pStyle w:val="Tier1"/>
            </w:pPr>
            <w:r>
              <w:t>Oxygen-function amino-compounds</w:t>
            </w:r>
          </w:p>
          <w:p w14:paraId="59102557" w14:textId="77777777" w:rsidR="00E546F5" w:rsidRDefault="00951CE2">
            <w:pPr>
              <w:pStyle w:val="Tier2"/>
            </w:pPr>
            <w:r>
              <w:t>-</w:t>
            </w:r>
            <w:r>
              <w:tab/>
              <w:t>Amino-acids, other than those containing more t</w:t>
            </w:r>
            <w:r>
              <w:t>han one kind of oxygen function, and their esters; salts thereof</w:t>
            </w:r>
          </w:p>
          <w:p w14:paraId="59102558" w14:textId="77777777" w:rsidR="00E546F5" w:rsidRDefault="00951CE2">
            <w:pPr>
              <w:pStyle w:val="Tier3"/>
            </w:pPr>
            <w:r>
              <w:t>-</w:t>
            </w:r>
            <w:r>
              <w:tab/>
              <w:t>-</w:t>
            </w:r>
            <w:r>
              <w:tab/>
              <w:t>Other</w:t>
            </w:r>
          </w:p>
          <w:p w14:paraId="59102559" w14:textId="77777777" w:rsidR="00E546F5" w:rsidRDefault="00951CE2">
            <w:pPr>
              <w:pStyle w:val="Tier4"/>
            </w:pPr>
            <w:r>
              <w:t>-</w:t>
            </w:r>
            <w:r>
              <w:tab/>
              <w:t>-</w:t>
            </w:r>
            <w:r>
              <w:tab/>
              <w:t>-</w:t>
            </w:r>
            <w:r>
              <w:tab/>
              <w:t>Other</w:t>
            </w:r>
          </w:p>
          <w:p w14:paraId="5910255A" w14:textId="77777777" w:rsidR="00E546F5" w:rsidRDefault="00951CE2">
            <w:pPr>
              <w:pStyle w:val="Tier5"/>
            </w:pPr>
            <w:r>
              <w:t>-</w:t>
            </w:r>
            <w:r>
              <w:tab/>
              <w:t>-</w:t>
            </w:r>
            <w:r>
              <w:tab/>
              <w:t>-</w:t>
            </w:r>
            <w:r>
              <w:tab/>
              <w:t>-</w:t>
            </w:r>
            <w:r>
              <w:tab/>
              <w:t>Diethyl aminomalonate hydrochloride (CAS RN 13433-00-6)</w:t>
            </w:r>
          </w:p>
          <w:p w14:paraId="5910255B"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255C" w14:textId="77777777" w:rsidR="00E546F5" w:rsidRDefault="00951CE2">
            <w:pPr>
              <w:pStyle w:val="Tier5Bullet"/>
            </w:pPr>
            <w:r>
              <w:tab/>
            </w:r>
            <w:r>
              <w:tab/>
            </w:r>
            <w:r>
              <w:tab/>
            </w:r>
            <w:r>
              <w:tab/>
              <w:t>-</w:t>
            </w:r>
            <w:r>
              <w:tab/>
              <w:t>for fitting to or equipping such ships, boats or other vessels;</w:t>
            </w:r>
          </w:p>
          <w:p w14:paraId="5910255D"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255E" w14:textId="77777777" w:rsidR="00E546F5" w:rsidRDefault="00951CE2">
            <w:pPr>
              <w:pStyle w:val="Tier5Bullet"/>
            </w:pPr>
            <w:r>
              <w:tab/>
            </w:r>
            <w:r>
              <w:tab/>
            </w:r>
            <w:r>
              <w:tab/>
            </w:r>
            <w:r>
              <w:tab/>
              <w:t>-</w:t>
            </w:r>
            <w:r>
              <w:tab/>
              <w:t>for equipping the above platforms;</w:t>
            </w:r>
          </w:p>
          <w:p w14:paraId="5910255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60" w14:textId="77777777" w:rsidR="00E546F5" w:rsidRDefault="00951CE2">
            <w:pPr>
              <w:pStyle w:val="NormalinTable"/>
            </w:pPr>
            <w:r>
              <w:t>0.0%</w:t>
            </w:r>
          </w:p>
        </w:tc>
      </w:tr>
      <w:tr w:rsidR="00E546F5" w14:paraId="591025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62" w14:textId="77777777" w:rsidR="00E546F5" w:rsidRDefault="00951CE2">
            <w:pPr>
              <w:pStyle w:val="NormalinTable"/>
            </w:pPr>
            <w:r>
              <w:t>2922498570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63" w14:textId="77777777" w:rsidR="00E546F5" w:rsidRDefault="00951CE2">
            <w:pPr>
              <w:pStyle w:val="Tier1"/>
            </w:pPr>
            <w:r>
              <w:t>Oxygen-function amino-compounds</w:t>
            </w:r>
          </w:p>
          <w:p w14:paraId="59102564" w14:textId="77777777" w:rsidR="00E546F5" w:rsidRDefault="00951CE2">
            <w:pPr>
              <w:pStyle w:val="Tier2"/>
            </w:pPr>
            <w:r>
              <w:t>-</w:t>
            </w:r>
            <w:r>
              <w:tab/>
              <w:t>Amino-acids, other than those containing more than one kind of oxygen function, and their esters; salts thereof</w:t>
            </w:r>
          </w:p>
          <w:p w14:paraId="59102565" w14:textId="77777777" w:rsidR="00E546F5" w:rsidRDefault="00951CE2">
            <w:pPr>
              <w:pStyle w:val="Tier3"/>
            </w:pPr>
            <w:r>
              <w:t>-</w:t>
            </w:r>
            <w:r>
              <w:tab/>
              <w:t>-</w:t>
            </w:r>
            <w:r>
              <w:tab/>
              <w:t>Other</w:t>
            </w:r>
          </w:p>
          <w:p w14:paraId="59102566" w14:textId="77777777" w:rsidR="00E546F5" w:rsidRDefault="00951CE2">
            <w:pPr>
              <w:pStyle w:val="Tier4"/>
            </w:pPr>
            <w:r>
              <w:t>-</w:t>
            </w:r>
            <w:r>
              <w:tab/>
              <w:t>-</w:t>
            </w:r>
            <w:r>
              <w:tab/>
              <w:t>-</w:t>
            </w:r>
            <w:r>
              <w:tab/>
              <w:t>Other</w:t>
            </w:r>
          </w:p>
          <w:p w14:paraId="59102567" w14:textId="77777777" w:rsidR="00E546F5" w:rsidRDefault="00951CE2">
            <w:pPr>
              <w:pStyle w:val="Tier5"/>
            </w:pPr>
            <w:r>
              <w:t>-</w:t>
            </w:r>
            <w:r>
              <w:tab/>
              <w:t>-</w:t>
            </w:r>
            <w:r>
              <w:tab/>
              <w:t>-</w:t>
            </w:r>
            <w:r>
              <w:tab/>
              <w:t>-</w:t>
            </w:r>
            <w:r>
              <w:tab/>
              <w:t>2-Ethylhexyl-4-dimethylaminobenzoate (CAS RN 21245-02-3)</w:t>
            </w:r>
          </w:p>
          <w:p w14:paraId="59102568" w14:textId="77777777" w:rsidR="00E546F5" w:rsidRDefault="00951CE2">
            <w:pPr>
              <w:pStyle w:val="Tier5Bullet"/>
            </w:pPr>
            <w:r>
              <w:tab/>
            </w:r>
            <w:r>
              <w:tab/>
            </w:r>
            <w:r>
              <w:tab/>
            </w:r>
            <w:r>
              <w:tab/>
              <w:t>-</w:t>
            </w:r>
            <w:r>
              <w:tab/>
              <w:t>for incorporation</w:t>
            </w:r>
            <w:r>
              <w:t xml:space="preserve"> in ships, boats or other vessels listed in Table 1, for the purposes of their construction, repair, maintenance or conversion;</w:t>
            </w:r>
          </w:p>
          <w:p w14:paraId="59102569" w14:textId="77777777" w:rsidR="00E546F5" w:rsidRDefault="00951CE2">
            <w:pPr>
              <w:pStyle w:val="Tier5Bullet"/>
            </w:pPr>
            <w:r>
              <w:tab/>
            </w:r>
            <w:r>
              <w:tab/>
            </w:r>
            <w:r>
              <w:tab/>
            </w:r>
            <w:r>
              <w:tab/>
              <w:t>-</w:t>
            </w:r>
            <w:r>
              <w:tab/>
              <w:t>for fitting to or equipping such ships, boats or other vessels;</w:t>
            </w:r>
          </w:p>
          <w:p w14:paraId="5910256A" w14:textId="77777777" w:rsidR="00E546F5" w:rsidRDefault="00951CE2">
            <w:pPr>
              <w:pStyle w:val="Tier5Bullet"/>
            </w:pPr>
            <w:r>
              <w:tab/>
            </w:r>
            <w:r>
              <w:tab/>
            </w:r>
            <w:r>
              <w:tab/>
            </w:r>
            <w:r>
              <w:tab/>
              <w:t>-</w:t>
            </w:r>
            <w:r>
              <w:tab/>
              <w:t>for incorporation, for the purposes of their constru</w:t>
            </w:r>
            <w:r>
              <w:t>ction, repair, maintenance or conversion, in drilling or production platforms listed below: fixed, of subheading ex 8430 49 or floating or submersible of subheading 8905 20;</w:t>
            </w:r>
          </w:p>
          <w:p w14:paraId="5910256B" w14:textId="77777777" w:rsidR="00E546F5" w:rsidRDefault="00951CE2">
            <w:pPr>
              <w:pStyle w:val="Tier5Bullet"/>
            </w:pPr>
            <w:r>
              <w:tab/>
            </w:r>
            <w:r>
              <w:tab/>
            </w:r>
            <w:r>
              <w:tab/>
            </w:r>
            <w:r>
              <w:tab/>
              <w:t>-</w:t>
            </w:r>
            <w:r>
              <w:tab/>
              <w:t>for equipping the above platforms;</w:t>
            </w:r>
          </w:p>
          <w:p w14:paraId="5910256C" w14:textId="77777777" w:rsidR="00E546F5" w:rsidRDefault="00951CE2">
            <w:pPr>
              <w:pStyle w:val="Tier5Bullet"/>
            </w:pPr>
            <w:r>
              <w:tab/>
            </w: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6D" w14:textId="77777777" w:rsidR="00E546F5" w:rsidRDefault="00951CE2">
            <w:pPr>
              <w:pStyle w:val="NormalinTable"/>
            </w:pPr>
            <w:r>
              <w:t>0.0%</w:t>
            </w:r>
          </w:p>
        </w:tc>
      </w:tr>
      <w:tr w:rsidR="00E546F5" w14:paraId="591025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6F" w14:textId="77777777" w:rsidR="00E546F5" w:rsidRDefault="00951CE2">
            <w:pPr>
              <w:pStyle w:val="NormalinTable"/>
            </w:pPr>
            <w:r>
              <w:t>2922498575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70" w14:textId="77777777" w:rsidR="00E546F5" w:rsidRDefault="00951CE2">
            <w:pPr>
              <w:pStyle w:val="Tier1"/>
            </w:pPr>
            <w:r>
              <w:t>Oxygen-function amino-compounds</w:t>
            </w:r>
          </w:p>
          <w:p w14:paraId="59102571" w14:textId="77777777" w:rsidR="00E546F5" w:rsidRDefault="00951CE2">
            <w:pPr>
              <w:pStyle w:val="Tier2"/>
            </w:pPr>
            <w:r>
              <w:t>-</w:t>
            </w:r>
            <w:r>
              <w:tab/>
              <w:t>Amino-acids, other than those containing more than one kind of oxygen function, and their esters; salts thereof</w:t>
            </w:r>
          </w:p>
          <w:p w14:paraId="59102572" w14:textId="77777777" w:rsidR="00E546F5" w:rsidRDefault="00951CE2">
            <w:pPr>
              <w:pStyle w:val="Tier3"/>
            </w:pPr>
            <w:r>
              <w:t>-</w:t>
            </w:r>
            <w:r>
              <w:tab/>
              <w:t>-</w:t>
            </w:r>
            <w:r>
              <w:tab/>
              <w:t>Other</w:t>
            </w:r>
          </w:p>
          <w:p w14:paraId="59102573" w14:textId="77777777" w:rsidR="00E546F5" w:rsidRDefault="00951CE2">
            <w:pPr>
              <w:pStyle w:val="Tier4"/>
            </w:pPr>
            <w:r>
              <w:t>-</w:t>
            </w:r>
            <w:r>
              <w:tab/>
              <w:t>-</w:t>
            </w:r>
            <w:r>
              <w:tab/>
              <w:t>-</w:t>
            </w:r>
            <w:r>
              <w:tab/>
              <w:t>Other</w:t>
            </w:r>
          </w:p>
          <w:p w14:paraId="59102574" w14:textId="77777777" w:rsidR="00E546F5" w:rsidRDefault="00951CE2">
            <w:pPr>
              <w:pStyle w:val="Tier5"/>
            </w:pPr>
            <w:r>
              <w:t>-</w:t>
            </w:r>
            <w:r>
              <w:tab/>
              <w:t>-</w:t>
            </w:r>
            <w:r>
              <w:tab/>
              <w:t>-</w:t>
            </w:r>
            <w:r>
              <w:tab/>
              <w:t>-</w:t>
            </w:r>
            <w:r>
              <w:tab/>
              <w:t xml:space="preserve">L-alanine isopropyl ester </w:t>
            </w:r>
            <w:r>
              <w:t>hydrochloride (CAS RN 62062-65-1)</w:t>
            </w:r>
          </w:p>
          <w:p w14:paraId="5910257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76" w14:textId="77777777" w:rsidR="00E546F5" w:rsidRDefault="00951CE2">
            <w:pPr>
              <w:pStyle w:val="Tier5Bullet"/>
            </w:pPr>
            <w:r>
              <w:tab/>
            </w:r>
            <w:r>
              <w:tab/>
            </w:r>
            <w:r>
              <w:tab/>
            </w:r>
            <w:r>
              <w:tab/>
              <w:t>-</w:t>
            </w:r>
            <w:r>
              <w:tab/>
              <w:t xml:space="preserve">for fitting to or equipping such ships, boats or other </w:t>
            </w:r>
            <w:r>
              <w:t>vessels;</w:t>
            </w:r>
          </w:p>
          <w:p w14:paraId="5910257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578" w14:textId="77777777" w:rsidR="00E546F5" w:rsidRDefault="00951CE2">
            <w:pPr>
              <w:pStyle w:val="Tier5Bullet"/>
            </w:pPr>
            <w:r>
              <w:tab/>
            </w:r>
            <w:r>
              <w:tab/>
            </w:r>
            <w:r>
              <w:tab/>
            </w:r>
            <w:r>
              <w:tab/>
              <w:t>-</w:t>
            </w:r>
            <w:r>
              <w:tab/>
              <w:t>for equip</w:t>
            </w:r>
            <w:r>
              <w:t>ping the above platforms;</w:t>
            </w:r>
          </w:p>
          <w:p w14:paraId="5910257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7A" w14:textId="77777777" w:rsidR="00E546F5" w:rsidRDefault="00951CE2">
            <w:pPr>
              <w:pStyle w:val="NormalinTable"/>
            </w:pPr>
            <w:r>
              <w:t>0.0%</w:t>
            </w:r>
          </w:p>
        </w:tc>
      </w:tr>
      <w:tr w:rsidR="00E546F5" w14:paraId="591025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7C" w14:textId="77777777" w:rsidR="00E546F5" w:rsidRDefault="00951CE2">
            <w:pPr>
              <w:pStyle w:val="NormalinTable"/>
            </w:pPr>
            <w:r>
              <w:t>2922498580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7D" w14:textId="77777777" w:rsidR="00E546F5" w:rsidRDefault="00951CE2">
            <w:pPr>
              <w:pStyle w:val="Tier1"/>
            </w:pPr>
            <w:r>
              <w:t>Oxygen-function amino-compounds</w:t>
            </w:r>
          </w:p>
          <w:p w14:paraId="5910257E" w14:textId="77777777" w:rsidR="00E546F5" w:rsidRDefault="00951CE2">
            <w:pPr>
              <w:pStyle w:val="Tier2"/>
            </w:pPr>
            <w:r>
              <w:t>-</w:t>
            </w:r>
            <w:r>
              <w:tab/>
              <w:t>Amino-acids, other than those containing more than one kind of oxygen function, and their esters; salts th</w:t>
            </w:r>
            <w:r>
              <w:t>ereof</w:t>
            </w:r>
          </w:p>
          <w:p w14:paraId="5910257F" w14:textId="77777777" w:rsidR="00E546F5" w:rsidRDefault="00951CE2">
            <w:pPr>
              <w:pStyle w:val="Tier3"/>
            </w:pPr>
            <w:r>
              <w:t>-</w:t>
            </w:r>
            <w:r>
              <w:tab/>
              <w:t>-</w:t>
            </w:r>
            <w:r>
              <w:tab/>
              <w:t>Other</w:t>
            </w:r>
          </w:p>
          <w:p w14:paraId="59102580" w14:textId="77777777" w:rsidR="00E546F5" w:rsidRDefault="00951CE2">
            <w:pPr>
              <w:pStyle w:val="Tier4"/>
            </w:pPr>
            <w:r>
              <w:t>-</w:t>
            </w:r>
            <w:r>
              <w:tab/>
              <w:t>-</w:t>
            </w:r>
            <w:r>
              <w:tab/>
              <w:t>-</w:t>
            </w:r>
            <w:r>
              <w:tab/>
              <w:t>Other</w:t>
            </w:r>
          </w:p>
          <w:p w14:paraId="59102581" w14:textId="77777777" w:rsidR="00E546F5" w:rsidRDefault="00951CE2">
            <w:pPr>
              <w:pStyle w:val="Tier5"/>
            </w:pPr>
            <w:r>
              <w:t>-</w:t>
            </w:r>
            <w:r>
              <w:tab/>
              <w:t>-</w:t>
            </w:r>
            <w:r>
              <w:tab/>
              <w:t>-</w:t>
            </w:r>
            <w:r>
              <w:tab/>
              <w:t>-</w:t>
            </w:r>
            <w:r>
              <w:tab/>
              <w:t>12-Aminododecanoic acid (CAS RN 693-57-2)</w:t>
            </w:r>
          </w:p>
          <w:p w14:paraId="5910258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83" w14:textId="77777777" w:rsidR="00E546F5" w:rsidRDefault="00951CE2">
            <w:pPr>
              <w:pStyle w:val="Tier5Bullet"/>
            </w:pPr>
            <w:r>
              <w:tab/>
            </w:r>
            <w:r>
              <w:tab/>
            </w:r>
            <w:r>
              <w:tab/>
            </w:r>
            <w:r>
              <w:tab/>
              <w:t>-</w:t>
            </w:r>
            <w:r>
              <w:tab/>
              <w:t xml:space="preserve">for fitting to or </w:t>
            </w:r>
            <w:r>
              <w:t>equipping such ships, boats or other vessels;</w:t>
            </w:r>
          </w:p>
          <w:p w14:paraId="5910258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585" w14:textId="77777777" w:rsidR="00E546F5" w:rsidRDefault="00951CE2">
            <w:pPr>
              <w:pStyle w:val="Tier5Bullet"/>
            </w:pPr>
            <w:r>
              <w:tab/>
            </w:r>
            <w:r>
              <w:tab/>
            </w:r>
            <w:r>
              <w:tab/>
            </w:r>
            <w:r>
              <w:tab/>
              <w:t>-</w:t>
            </w:r>
            <w:r>
              <w:tab/>
              <w:t>for equipping the above platforms;</w:t>
            </w:r>
          </w:p>
          <w:p w14:paraId="5910258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87" w14:textId="77777777" w:rsidR="00E546F5" w:rsidRDefault="00951CE2">
            <w:pPr>
              <w:pStyle w:val="NormalinTable"/>
            </w:pPr>
            <w:r>
              <w:t>0.0%</w:t>
            </w:r>
          </w:p>
        </w:tc>
      </w:tr>
      <w:tr w:rsidR="00E546F5" w14:paraId="591025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89" w14:textId="77777777" w:rsidR="00E546F5" w:rsidRDefault="00951CE2">
            <w:pPr>
              <w:pStyle w:val="NormalinTable"/>
            </w:pPr>
            <w:r>
              <w:t>2922498590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8A" w14:textId="77777777" w:rsidR="00E546F5" w:rsidRDefault="00951CE2">
            <w:pPr>
              <w:pStyle w:val="Tier1"/>
            </w:pPr>
            <w:r>
              <w:t>Oxygen-function amino-compounds</w:t>
            </w:r>
          </w:p>
          <w:p w14:paraId="5910258B" w14:textId="77777777" w:rsidR="00E546F5" w:rsidRDefault="00951CE2">
            <w:pPr>
              <w:pStyle w:val="Tier2"/>
            </w:pPr>
            <w:r>
              <w:t>-</w:t>
            </w:r>
            <w:r>
              <w:tab/>
              <w:t xml:space="preserve">Amino-acids, other than those containing more than one kind of </w:t>
            </w:r>
            <w:r>
              <w:t>oxygen function, and their esters; salts thereof</w:t>
            </w:r>
          </w:p>
          <w:p w14:paraId="5910258C" w14:textId="77777777" w:rsidR="00E546F5" w:rsidRDefault="00951CE2">
            <w:pPr>
              <w:pStyle w:val="Tier3"/>
            </w:pPr>
            <w:r>
              <w:t>-</w:t>
            </w:r>
            <w:r>
              <w:tab/>
              <w:t>-</w:t>
            </w:r>
            <w:r>
              <w:tab/>
              <w:t>Other</w:t>
            </w:r>
          </w:p>
          <w:p w14:paraId="5910258D" w14:textId="77777777" w:rsidR="00E546F5" w:rsidRDefault="00951CE2">
            <w:pPr>
              <w:pStyle w:val="Tier4"/>
            </w:pPr>
            <w:r>
              <w:t>-</w:t>
            </w:r>
            <w:r>
              <w:tab/>
              <w:t>-</w:t>
            </w:r>
            <w:r>
              <w:tab/>
              <w:t>-</w:t>
            </w:r>
            <w:r>
              <w:tab/>
              <w:t>Other</w:t>
            </w:r>
          </w:p>
          <w:p w14:paraId="5910258E" w14:textId="77777777" w:rsidR="00E546F5" w:rsidRDefault="00951CE2">
            <w:pPr>
              <w:pStyle w:val="Tier5"/>
            </w:pPr>
            <w:r>
              <w:t>-</w:t>
            </w:r>
            <w:r>
              <w:tab/>
              <w:t>-</w:t>
            </w:r>
            <w:r>
              <w:tab/>
              <w:t>-</w:t>
            </w:r>
            <w:r>
              <w:tab/>
              <w:t>-</w:t>
            </w:r>
            <w:r>
              <w:tab/>
              <w:t>Other</w:t>
            </w:r>
          </w:p>
          <w:p w14:paraId="5910258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590" w14:textId="77777777" w:rsidR="00E546F5" w:rsidRDefault="00951CE2">
            <w:pPr>
              <w:pStyle w:val="Tier5Bullet"/>
            </w:pPr>
            <w:r>
              <w:tab/>
            </w:r>
            <w:r>
              <w:tab/>
            </w:r>
            <w:r>
              <w:tab/>
            </w:r>
            <w:r>
              <w:tab/>
              <w:t>-</w:t>
            </w:r>
            <w:r>
              <w:tab/>
              <w:t>for fitting to</w:t>
            </w:r>
            <w:r>
              <w:t xml:space="preserve"> or equipping such ships, boats or other vessels;</w:t>
            </w:r>
          </w:p>
          <w:p w14:paraId="5910259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14:paraId="59102592" w14:textId="77777777" w:rsidR="00E546F5" w:rsidRDefault="00951CE2">
            <w:pPr>
              <w:pStyle w:val="Tier5Bullet"/>
            </w:pPr>
            <w:r>
              <w:tab/>
            </w:r>
            <w:r>
              <w:tab/>
            </w:r>
            <w:r>
              <w:tab/>
            </w:r>
            <w:r>
              <w:tab/>
              <w:t>-</w:t>
            </w:r>
            <w:r>
              <w:tab/>
              <w:t>for equipping the above platforms;</w:t>
            </w:r>
          </w:p>
          <w:p w14:paraId="5910259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94" w14:textId="77777777" w:rsidR="00E546F5" w:rsidRDefault="00951CE2">
            <w:pPr>
              <w:pStyle w:val="NormalinTable"/>
            </w:pPr>
            <w:r>
              <w:t>0.0%</w:t>
            </w:r>
          </w:p>
        </w:tc>
      </w:tr>
      <w:tr w:rsidR="00E546F5" w14:paraId="591025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96" w14:textId="77777777" w:rsidR="00E546F5" w:rsidRDefault="00951CE2">
            <w:pPr>
              <w:pStyle w:val="NormalinTable"/>
            </w:pPr>
            <w:r>
              <w:t>2922500000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97" w14:textId="77777777" w:rsidR="00E546F5" w:rsidRDefault="00951CE2">
            <w:pPr>
              <w:pStyle w:val="Tier1"/>
            </w:pPr>
            <w:r>
              <w:t>Oxygen-function amino-compounds</w:t>
            </w:r>
          </w:p>
          <w:p w14:paraId="59102598" w14:textId="77777777" w:rsidR="00E546F5" w:rsidRDefault="00951CE2">
            <w:pPr>
              <w:pStyle w:val="Tier2"/>
            </w:pPr>
            <w:r>
              <w:t>-</w:t>
            </w:r>
            <w:r>
              <w:tab/>
              <w:t xml:space="preserve">Amino-alcohol-phenols, amino-acid-phenols and other </w:t>
            </w:r>
            <w:r>
              <w:t>amino-compounds with oxygen function</w:t>
            </w:r>
          </w:p>
          <w:p w14:paraId="5910259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59A" w14:textId="77777777" w:rsidR="00E546F5" w:rsidRDefault="00951CE2">
            <w:pPr>
              <w:pStyle w:val="Tier2Bullet"/>
            </w:pPr>
            <w:r>
              <w:tab/>
              <w:t>-</w:t>
            </w:r>
            <w:r>
              <w:tab/>
              <w:t>for fitting to or equipping such ships, boats or other vessels;</w:t>
            </w:r>
          </w:p>
          <w:p w14:paraId="5910259B" w14:textId="77777777" w:rsidR="00E546F5" w:rsidRDefault="00951CE2">
            <w:pPr>
              <w:pStyle w:val="Tier2Bullet"/>
            </w:pP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259C" w14:textId="77777777" w:rsidR="00E546F5" w:rsidRDefault="00951CE2">
            <w:pPr>
              <w:pStyle w:val="Tier2Bullet"/>
            </w:pPr>
            <w:r>
              <w:tab/>
              <w:t>-</w:t>
            </w:r>
            <w:r>
              <w:tab/>
              <w:t>for equipping the above plat</w:t>
            </w:r>
            <w:r>
              <w:t>forms;</w:t>
            </w:r>
          </w:p>
          <w:p w14:paraId="5910259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9E" w14:textId="77777777" w:rsidR="00E546F5" w:rsidRDefault="00951CE2">
            <w:pPr>
              <w:pStyle w:val="NormalinTable"/>
            </w:pPr>
            <w:r>
              <w:t>0.0%</w:t>
            </w:r>
          </w:p>
        </w:tc>
      </w:tr>
      <w:tr w:rsidR="00E546F5" w14:paraId="591025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A0" w14:textId="77777777" w:rsidR="00E546F5" w:rsidRDefault="00951CE2">
            <w:pPr>
              <w:pStyle w:val="NormalinTable"/>
            </w:pPr>
            <w:r>
              <w:t>2923000000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A1" w14:textId="77777777" w:rsidR="00E546F5" w:rsidRDefault="00951CE2">
            <w:pPr>
              <w:pStyle w:val="Tier1"/>
            </w:pPr>
            <w:r>
              <w:t>Quaternary ammonium salts and hydroxides; lecithins and other phosphoaminolipids, whether or not chemically defined</w:t>
            </w:r>
          </w:p>
          <w:p w14:paraId="591025A2"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25A3" w14:textId="77777777" w:rsidR="00E546F5" w:rsidRDefault="00951CE2">
            <w:pPr>
              <w:pStyle w:val="Tier1Bullet"/>
            </w:pPr>
            <w:r>
              <w:t>-</w:t>
            </w:r>
            <w:r>
              <w:tab/>
              <w:t>for fitting to or equipping such ships, boats or other vessels;</w:t>
            </w:r>
          </w:p>
          <w:p w14:paraId="591025A4"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25A5" w14:textId="77777777" w:rsidR="00E546F5" w:rsidRDefault="00951CE2">
            <w:pPr>
              <w:pStyle w:val="Tier1Bullet"/>
            </w:pPr>
            <w:r>
              <w:t>-</w:t>
            </w:r>
            <w:r>
              <w:tab/>
              <w:t>for equipping the above platforms;</w:t>
            </w:r>
          </w:p>
          <w:p w14:paraId="591025A6" w14:textId="77777777" w:rsidR="00E546F5" w:rsidRDefault="00951CE2">
            <w:pPr>
              <w:pStyle w:val="Tier1Bullet"/>
            </w:pPr>
            <w:r>
              <w:t>-</w:t>
            </w:r>
            <w:r>
              <w:tab/>
              <w:t xml:space="preserve">for linking these drilling or production platforms to the </w:t>
            </w:r>
            <w:r>
              <w:t>mainland</w:t>
            </w:r>
          </w:p>
          <w:p w14:paraId="591025A7" w14:textId="77777777" w:rsidR="00E546F5" w:rsidRDefault="00E546F5">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A8" w14:textId="77777777" w:rsidR="00E546F5" w:rsidRDefault="00951CE2">
            <w:pPr>
              <w:pStyle w:val="NormalinTable"/>
            </w:pPr>
            <w:r>
              <w:t>0.0%</w:t>
            </w:r>
          </w:p>
        </w:tc>
      </w:tr>
      <w:tr w:rsidR="00E546F5" w14:paraId="591025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AA" w14:textId="77777777" w:rsidR="00E546F5" w:rsidRDefault="00951CE2">
            <w:pPr>
              <w:pStyle w:val="NormalinTable"/>
            </w:pPr>
            <w:r>
              <w:t>2923900087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AB" w14:textId="77777777" w:rsidR="00E546F5" w:rsidRDefault="00951CE2">
            <w:pPr>
              <w:pStyle w:val="Tier1"/>
            </w:pPr>
            <w:r>
              <w:t>Quaternary ammonium salts and hydroxides; lecithins and other phosphoaminolipids, whether or not chemically defined</w:t>
            </w:r>
          </w:p>
          <w:p w14:paraId="591025AC" w14:textId="77777777" w:rsidR="00E546F5" w:rsidRDefault="00951CE2">
            <w:pPr>
              <w:pStyle w:val="Tier1"/>
            </w:pPr>
            <w:r>
              <w:t>Other</w:t>
            </w:r>
          </w:p>
          <w:p w14:paraId="591025AD" w14:textId="77777777" w:rsidR="00E546F5" w:rsidRDefault="00951CE2">
            <w:pPr>
              <w:pStyle w:val="Tier1"/>
            </w:pPr>
            <w:r>
              <w:t xml:space="preserve">3-Chloro-2-hydroxypropyl)trimethylammonium chloride (CAS RN 3327-22-8), in the form of an aqueous solution </w:t>
            </w:r>
            <w:r>
              <w:t>containing by weight 65 % or more but not more than 71 % 3-chloro-2-hydroxypropyl)trimethylammonium chloride</w:t>
            </w:r>
          </w:p>
          <w:p w14:paraId="591025AE" w14:textId="77777777" w:rsidR="00E546F5" w:rsidRDefault="00951CE2">
            <w:pPr>
              <w:pStyle w:val="Tier1"/>
            </w:pPr>
            <w:r>
              <w:t xml:space="preserve">- for incorporation in ships, boats or other vessels listed in Table 1, for the purposes of their construction, repair, maintenance or </w:t>
            </w:r>
            <w:r>
              <w:t>conversion;</w:t>
            </w:r>
          </w:p>
          <w:p w14:paraId="591025AF" w14:textId="77777777" w:rsidR="00E546F5" w:rsidRDefault="00951CE2">
            <w:pPr>
              <w:pStyle w:val="Tier1"/>
            </w:pPr>
            <w:r>
              <w:t>-</w:t>
            </w:r>
            <w:r>
              <w:tab/>
              <w:t>for fitting to or equipping such ships, boats or other vessels;</w:t>
            </w:r>
          </w:p>
          <w:p w14:paraId="591025B0" w14:textId="77777777" w:rsidR="00E546F5" w:rsidRDefault="00951CE2">
            <w:pPr>
              <w:pStyle w:val="Tier1"/>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25B1" w14:textId="77777777" w:rsidR="00E546F5" w:rsidRDefault="00951CE2">
            <w:pPr>
              <w:pStyle w:val="Tier1"/>
            </w:pPr>
            <w:r>
              <w:t>-</w:t>
            </w:r>
            <w:r>
              <w:tab/>
              <w:t>for equipping the above platforms;</w:t>
            </w:r>
          </w:p>
          <w:p w14:paraId="591025B2" w14:textId="77777777" w:rsidR="00E546F5" w:rsidRDefault="00951CE2">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B3" w14:textId="77777777" w:rsidR="00E546F5" w:rsidRDefault="00951CE2">
            <w:pPr>
              <w:pStyle w:val="NormalinTable"/>
            </w:pPr>
            <w:r>
              <w:t>0.0%</w:t>
            </w:r>
          </w:p>
        </w:tc>
      </w:tr>
      <w:tr w:rsidR="00E546F5" w14:paraId="591025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B5" w14:textId="77777777" w:rsidR="00E546F5" w:rsidRDefault="00951CE2">
            <w:pPr>
              <w:pStyle w:val="NormalinTable"/>
            </w:pPr>
            <w:r>
              <w:t>2924000000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B6" w14:textId="77777777" w:rsidR="00E546F5" w:rsidRDefault="00951CE2">
            <w:pPr>
              <w:pStyle w:val="Tier1"/>
            </w:pPr>
            <w:r>
              <w:t>Carboxyamide-function compounds; amide-function compounds of carbonic acid</w:t>
            </w:r>
          </w:p>
          <w:p w14:paraId="591025B7" w14:textId="77777777" w:rsidR="00E546F5" w:rsidRDefault="00951CE2">
            <w:pPr>
              <w:pStyle w:val="Tier1Bullet"/>
            </w:pPr>
            <w:r>
              <w:t>-</w:t>
            </w:r>
            <w:r>
              <w:tab/>
              <w:t>for in</w:t>
            </w:r>
            <w:r>
              <w:t>corporation in ships, boats or other vessels listed in Table 1, for the purposes of their construction, repair, maintenance or conversion;</w:t>
            </w:r>
          </w:p>
          <w:p w14:paraId="591025B8" w14:textId="77777777" w:rsidR="00E546F5" w:rsidRDefault="00951CE2">
            <w:pPr>
              <w:pStyle w:val="Tier1Bullet"/>
            </w:pPr>
            <w:r>
              <w:t>-</w:t>
            </w:r>
            <w:r>
              <w:tab/>
              <w:t>for fitting to or equipping such ships, boats or other vessels;</w:t>
            </w:r>
          </w:p>
          <w:p w14:paraId="591025B9" w14:textId="77777777" w:rsidR="00E546F5" w:rsidRDefault="00951CE2">
            <w:pPr>
              <w:pStyle w:val="Tier1Bullet"/>
            </w:pPr>
            <w:r>
              <w:t>-</w:t>
            </w:r>
            <w:r>
              <w:tab/>
              <w:t>for incorporation, for the purposes of their cons</w:t>
            </w:r>
            <w:r>
              <w:t>truction, repair, maintenance or conversion, in drilling or production platforms listed below: fixed, of subheading ex 8430 49 or floating or submersible of subheading 8905 20;</w:t>
            </w:r>
          </w:p>
          <w:p w14:paraId="591025BA" w14:textId="77777777" w:rsidR="00E546F5" w:rsidRDefault="00951CE2">
            <w:pPr>
              <w:pStyle w:val="Tier1Bullet"/>
            </w:pPr>
            <w:r>
              <w:t>-</w:t>
            </w:r>
            <w:r>
              <w:tab/>
              <w:t>for equipping the above platforms;</w:t>
            </w:r>
          </w:p>
          <w:p w14:paraId="591025BB"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BC" w14:textId="77777777" w:rsidR="00E546F5" w:rsidRDefault="00951CE2">
            <w:pPr>
              <w:pStyle w:val="NormalinTable"/>
            </w:pPr>
            <w:r>
              <w:t>0.0%</w:t>
            </w:r>
          </w:p>
        </w:tc>
      </w:tr>
      <w:tr w:rsidR="00E546F5" w14:paraId="591025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BE" w14:textId="77777777" w:rsidR="00E546F5" w:rsidRDefault="00951CE2">
            <w:pPr>
              <w:pStyle w:val="NormalinTable"/>
            </w:pPr>
            <w:r>
              <w:t>2925000000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BF" w14:textId="77777777" w:rsidR="00E546F5" w:rsidRDefault="00951CE2">
            <w:pPr>
              <w:pStyle w:val="Tier1"/>
            </w:pPr>
            <w:r>
              <w:t>Carboxyimide-function compounds (including saccharin and its salts) and imine-function compounds</w:t>
            </w:r>
          </w:p>
          <w:p w14:paraId="591025C0" w14:textId="77777777" w:rsidR="00E546F5" w:rsidRDefault="00951CE2">
            <w:pPr>
              <w:pStyle w:val="Tier1Bullet"/>
            </w:pPr>
            <w:r>
              <w:t>-</w:t>
            </w:r>
            <w:r>
              <w:tab/>
              <w:t>for incorporation in ships, boats or other vessels listed in Table 1, for the purposes of their constru</w:t>
            </w:r>
            <w:r>
              <w:t>ction, repair, maintenance or conversion;</w:t>
            </w:r>
          </w:p>
          <w:p w14:paraId="591025C1" w14:textId="77777777" w:rsidR="00E546F5" w:rsidRDefault="00951CE2">
            <w:pPr>
              <w:pStyle w:val="Tier1Bullet"/>
            </w:pPr>
            <w:r>
              <w:t>-</w:t>
            </w:r>
            <w:r>
              <w:tab/>
              <w:t>for fitting to or equipping such ships, boats or other vessels;</w:t>
            </w:r>
          </w:p>
          <w:p w14:paraId="591025C2" w14:textId="77777777" w:rsidR="00E546F5" w:rsidRDefault="00951CE2">
            <w:pPr>
              <w:pStyle w:val="Tier1Bullet"/>
            </w:pPr>
            <w:r>
              <w:t>-</w:t>
            </w:r>
            <w:r>
              <w:tab/>
              <w:t>for incorporation, for the purposes of their construction, repair, maintenance or conversion, in drilling or production platforms listed below: fi</w:t>
            </w:r>
            <w:r>
              <w:t>xed, of subheading ex 8430 49 or floating or submersible of subheading 8905 20;</w:t>
            </w:r>
          </w:p>
          <w:p w14:paraId="591025C3" w14:textId="77777777" w:rsidR="00E546F5" w:rsidRDefault="00951CE2">
            <w:pPr>
              <w:pStyle w:val="Tier1Bullet"/>
            </w:pPr>
            <w:r>
              <w:t>-</w:t>
            </w:r>
            <w:r>
              <w:tab/>
              <w:t>for equipping the above platforms;</w:t>
            </w:r>
          </w:p>
          <w:p w14:paraId="591025C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C5" w14:textId="77777777" w:rsidR="00E546F5" w:rsidRDefault="00951CE2">
            <w:pPr>
              <w:pStyle w:val="NormalinTable"/>
            </w:pPr>
            <w:r>
              <w:t>0.0%</w:t>
            </w:r>
          </w:p>
        </w:tc>
      </w:tr>
      <w:tr w:rsidR="00E546F5" w14:paraId="591025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C7" w14:textId="77777777" w:rsidR="00E546F5" w:rsidRDefault="00951CE2">
            <w:pPr>
              <w:pStyle w:val="NormalinTable"/>
            </w:pPr>
            <w:r>
              <w:t>2926000000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C8" w14:textId="77777777" w:rsidR="00E546F5" w:rsidRDefault="00951CE2">
            <w:pPr>
              <w:pStyle w:val="Tier1"/>
            </w:pPr>
            <w:r>
              <w:t>Nitrile-function compounds</w:t>
            </w:r>
          </w:p>
          <w:p w14:paraId="591025C9"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25CA" w14:textId="77777777" w:rsidR="00E546F5" w:rsidRDefault="00951CE2">
            <w:pPr>
              <w:pStyle w:val="Tier1Bullet"/>
            </w:pPr>
            <w:r>
              <w:t>-</w:t>
            </w:r>
            <w:r>
              <w:tab/>
              <w:t>for fitting to or equipping such ships, boats or other vessels;</w:t>
            </w:r>
          </w:p>
          <w:p w14:paraId="591025CB"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25CC" w14:textId="77777777" w:rsidR="00E546F5" w:rsidRDefault="00951CE2">
            <w:pPr>
              <w:pStyle w:val="Tier1Bullet"/>
            </w:pPr>
            <w:r>
              <w:t>-</w:t>
            </w:r>
            <w:r>
              <w:tab/>
              <w:t>for equipping the above platforms;</w:t>
            </w:r>
          </w:p>
          <w:p w14:paraId="591025CD"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CE" w14:textId="77777777" w:rsidR="00E546F5" w:rsidRDefault="00951CE2">
            <w:pPr>
              <w:pStyle w:val="NormalinTable"/>
            </w:pPr>
            <w:r>
              <w:t>0.0%</w:t>
            </w:r>
          </w:p>
        </w:tc>
      </w:tr>
      <w:tr w:rsidR="00E546F5" w14:paraId="591025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D0" w14:textId="77777777" w:rsidR="00E546F5" w:rsidRDefault="00951CE2">
            <w:pPr>
              <w:pStyle w:val="NormalinTable"/>
            </w:pPr>
            <w:r>
              <w:t>2927000010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D1" w14:textId="77777777" w:rsidR="00E546F5" w:rsidRDefault="00951CE2">
            <w:pPr>
              <w:pStyle w:val="Tier1"/>
            </w:pPr>
            <w:r>
              <w:t>Diazo-, azo- or azoxy-compounds</w:t>
            </w:r>
          </w:p>
          <w:p w14:paraId="591025D2" w14:textId="77777777" w:rsidR="00E546F5" w:rsidRDefault="00951CE2">
            <w:pPr>
              <w:pStyle w:val="Tier2"/>
            </w:pPr>
            <w:r>
              <w:t>-</w:t>
            </w:r>
            <w:r>
              <w:tab/>
              <w:t>2,2'-Dimethyl-2,2'-azodipropionamidine dihydrochloride</w:t>
            </w:r>
          </w:p>
          <w:p w14:paraId="591025D3"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25D4" w14:textId="77777777" w:rsidR="00E546F5" w:rsidRDefault="00951CE2">
            <w:pPr>
              <w:pStyle w:val="Tier2Bullet"/>
            </w:pPr>
            <w:r>
              <w:tab/>
              <w:t>-</w:t>
            </w:r>
            <w:r>
              <w:tab/>
              <w:t>for fitting to or equipping such ships, boats or other vessels;</w:t>
            </w:r>
          </w:p>
          <w:p w14:paraId="591025D5"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25D6" w14:textId="77777777" w:rsidR="00E546F5" w:rsidRDefault="00951CE2">
            <w:pPr>
              <w:pStyle w:val="Tier2Bullet"/>
            </w:pPr>
            <w:r>
              <w:tab/>
              <w:t>-</w:t>
            </w:r>
            <w:r>
              <w:tab/>
              <w:t>for equipping the above platforms;</w:t>
            </w:r>
          </w:p>
          <w:p w14:paraId="591025D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D8" w14:textId="77777777" w:rsidR="00E546F5" w:rsidRDefault="00951CE2">
            <w:pPr>
              <w:pStyle w:val="NormalinTable"/>
            </w:pPr>
            <w:r>
              <w:t>0.0%</w:t>
            </w:r>
          </w:p>
        </w:tc>
      </w:tr>
      <w:tr w:rsidR="00E546F5" w14:paraId="591025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DA" w14:textId="77777777" w:rsidR="00E546F5" w:rsidRDefault="00951CE2">
            <w:pPr>
              <w:pStyle w:val="NormalinTable"/>
            </w:pPr>
            <w:r>
              <w:t>2927000020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DB" w14:textId="77777777" w:rsidR="00E546F5" w:rsidRDefault="00951CE2">
            <w:pPr>
              <w:pStyle w:val="Tier1"/>
            </w:pPr>
            <w:r>
              <w:t>Diazo-, azo- or azoxy-compounds</w:t>
            </w:r>
          </w:p>
          <w:p w14:paraId="591025DC" w14:textId="77777777" w:rsidR="00E546F5" w:rsidRDefault="00951CE2">
            <w:pPr>
              <w:pStyle w:val="Tier2"/>
            </w:pPr>
            <w:r>
              <w:t>-</w:t>
            </w:r>
            <w:r>
              <w:tab/>
              <w:t>4-Anilin</w:t>
            </w:r>
            <w:r>
              <w:t>o-2-methoxybenzenediazonium hydrogen sulphate (CAS RN 36305-05-2)</w:t>
            </w:r>
          </w:p>
          <w:p w14:paraId="591025D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5DE" w14:textId="77777777" w:rsidR="00E546F5" w:rsidRDefault="00951CE2">
            <w:pPr>
              <w:pStyle w:val="Tier2Bullet"/>
            </w:pPr>
            <w:r>
              <w:tab/>
              <w:t>-</w:t>
            </w:r>
            <w:r>
              <w:tab/>
              <w:t>for fitting to or equipping such ships,</w:t>
            </w:r>
            <w:r>
              <w:t xml:space="preserve"> boats or other vessels;</w:t>
            </w:r>
          </w:p>
          <w:p w14:paraId="591025DF"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5E0" w14:textId="77777777" w:rsidR="00E546F5" w:rsidRDefault="00951CE2">
            <w:pPr>
              <w:pStyle w:val="Tier2Bullet"/>
            </w:pPr>
            <w:r>
              <w:tab/>
            </w:r>
            <w:r>
              <w:t>-</w:t>
            </w:r>
            <w:r>
              <w:tab/>
              <w:t>for equipping the above platforms;</w:t>
            </w:r>
          </w:p>
          <w:p w14:paraId="591025E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E2" w14:textId="77777777" w:rsidR="00E546F5" w:rsidRDefault="00951CE2">
            <w:pPr>
              <w:pStyle w:val="NormalinTable"/>
            </w:pPr>
            <w:r>
              <w:t>0.0%</w:t>
            </w:r>
          </w:p>
        </w:tc>
      </w:tr>
      <w:tr w:rsidR="00E546F5" w14:paraId="591025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E4" w14:textId="77777777" w:rsidR="00E546F5" w:rsidRDefault="00951CE2">
            <w:pPr>
              <w:pStyle w:val="NormalinTable"/>
            </w:pPr>
            <w:r>
              <w:t>2927000025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E5" w14:textId="77777777" w:rsidR="00E546F5" w:rsidRDefault="00951CE2">
            <w:pPr>
              <w:pStyle w:val="Tier1"/>
            </w:pPr>
            <w:r>
              <w:t>Diazo-, azo- or azoxy-compounds</w:t>
            </w:r>
          </w:p>
          <w:p w14:paraId="591025E6" w14:textId="77777777" w:rsidR="00E546F5" w:rsidRDefault="00951CE2">
            <w:pPr>
              <w:pStyle w:val="Tier2"/>
            </w:pPr>
            <w:r>
              <w:t>-</w:t>
            </w:r>
            <w:r>
              <w:tab/>
              <w:t>2,2'-azobis(4-methoxy-2,4-dimethylvaleronitrile) (CAS RN 15545-97-8)</w:t>
            </w:r>
          </w:p>
          <w:p w14:paraId="591025E7" w14:textId="77777777" w:rsidR="00E546F5" w:rsidRDefault="00951CE2">
            <w:pPr>
              <w:pStyle w:val="Tier2Bullet"/>
            </w:pPr>
            <w:r>
              <w:tab/>
              <w:t>-</w:t>
            </w:r>
            <w:r>
              <w:tab/>
              <w:t>for incorporation in ships</w:t>
            </w:r>
            <w:r>
              <w:t>, boats or other vessels listed in Table 1, for the purposes of their construction, repair, maintenance or conversion;</w:t>
            </w:r>
          </w:p>
          <w:p w14:paraId="591025E8" w14:textId="77777777" w:rsidR="00E546F5" w:rsidRDefault="00951CE2">
            <w:pPr>
              <w:pStyle w:val="Tier2Bullet"/>
            </w:pPr>
            <w:r>
              <w:tab/>
              <w:t>-</w:t>
            </w:r>
            <w:r>
              <w:tab/>
              <w:t>for fitting to or equipping such ships, boats or other vessels;</w:t>
            </w:r>
          </w:p>
          <w:p w14:paraId="591025E9" w14:textId="77777777" w:rsidR="00E546F5" w:rsidRDefault="00951CE2">
            <w:pPr>
              <w:pStyle w:val="Tier2Bullet"/>
            </w:pP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25EA" w14:textId="77777777" w:rsidR="00E546F5" w:rsidRDefault="00951CE2">
            <w:pPr>
              <w:pStyle w:val="Tier2Bullet"/>
            </w:pPr>
            <w:r>
              <w:tab/>
              <w:t>-</w:t>
            </w:r>
            <w:r>
              <w:tab/>
              <w:t>for equipping the above platforms;</w:t>
            </w:r>
          </w:p>
          <w:p w14:paraId="591025EB" w14:textId="77777777" w:rsidR="00E546F5" w:rsidRDefault="00951CE2">
            <w:pPr>
              <w:pStyle w:val="Tier2Bullet"/>
            </w:pP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EC" w14:textId="77777777" w:rsidR="00E546F5" w:rsidRDefault="00951CE2">
            <w:pPr>
              <w:pStyle w:val="NormalinTable"/>
            </w:pPr>
            <w:r>
              <w:t>0.0%</w:t>
            </w:r>
          </w:p>
        </w:tc>
      </w:tr>
      <w:tr w:rsidR="00E546F5" w14:paraId="591025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EE" w14:textId="77777777" w:rsidR="00E546F5" w:rsidRDefault="00951CE2">
            <w:pPr>
              <w:pStyle w:val="NormalinTable"/>
            </w:pPr>
            <w:r>
              <w:t>2927000030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EF" w14:textId="77777777" w:rsidR="00E546F5" w:rsidRDefault="00951CE2">
            <w:pPr>
              <w:pStyle w:val="Tier1"/>
            </w:pPr>
            <w:r>
              <w:t>Diazo-, azo- or azoxy-compounds</w:t>
            </w:r>
          </w:p>
          <w:p w14:paraId="591025F0" w14:textId="77777777" w:rsidR="00E546F5" w:rsidRDefault="00951CE2">
            <w:pPr>
              <w:pStyle w:val="Tier2"/>
            </w:pPr>
            <w:r>
              <w:t>-</w:t>
            </w:r>
            <w:r>
              <w:tab/>
              <w:t>4'-Aminoazobenzene-4-sulphonic acid (CAS RN 104-23-4)</w:t>
            </w:r>
          </w:p>
          <w:p w14:paraId="591025F1" w14:textId="77777777" w:rsidR="00E546F5" w:rsidRDefault="00951CE2">
            <w:pPr>
              <w:pStyle w:val="Tier2Bullet"/>
            </w:pPr>
            <w:r>
              <w:tab/>
              <w:t>-</w:t>
            </w:r>
            <w:r>
              <w:tab/>
              <w:t>for incorporation in ships, boats or other vessels listed in Table 1, for the purposes of their construction, repair, main</w:t>
            </w:r>
            <w:r>
              <w:t>tenance or conversion;</w:t>
            </w:r>
          </w:p>
          <w:p w14:paraId="591025F2" w14:textId="77777777" w:rsidR="00E546F5" w:rsidRDefault="00951CE2">
            <w:pPr>
              <w:pStyle w:val="Tier2Bullet"/>
            </w:pPr>
            <w:r>
              <w:tab/>
              <w:t>-</w:t>
            </w:r>
            <w:r>
              <w:tab/>
              <w:t>for fitting to or equipping such ships, boats or other vessels;</w:t>
            </w:r>
          </w:p>
          <w:p w14:paraId="591025F3" w14:textId="77777777" w:rsidR="00E546F5" w:rsidRDefault="00951CE2">
            <w:pPr>
              <w:pStyle w:val="Tier2Bullet"/>
            </w:pPr>
            <w:r>
              <w:tab/>
              <w:t>-</w:t>
            </w:r>
            <w:r>
              <w:tab/>
              <w:t>for incorporation, for the purposes of their construction, repair, maintenance or conversion, in drilling or production platforms listed below: fixed, of subheadin</w:t>
            </w:r>
            <w:r>
              <w:t>g ex 8430 49 or floating or submersible of subheading 8905 20;</w:t>
            </w:r>
          </w:p>
          <w:p w14:paraId="591025F4" w14:textId="77777777" w:rsidR="00E546F5" w:rsidRDefault="00951CE2">
            <w:pPr>
              <w:pStyle w:val="Tier2Bullet"/>
            </w:pPr>
            <w:r>
              <w:tab/>
              <w:t>-</w:t>
            </w:r>
            <w:r>
              <w:tab/>
              <w:t>for equipping the above platforms;</w:t>
            </w:r>
          </w:p>
          <w:p w14:paraId="591025F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5F6" w14:textId="77777777" w:rsidR="00E546F5" w:rsidRDefault="00951CE2">
            <w:pPr>
              <w:pStyle w:val="NormalinTable"/>
            </w:pPr>
            <w:r>
              <w:t>0.0%</w:t>
            </w:r>
          </w:p>
        </w:tc>
      </w:tr>
      <w:tr w:rsidR="00E546F5" w14:paraId="591026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5F8" w14:textId="77777777" w:rsidR="00E546F5" w:rsidRDefault="00951CE2">
            <w:pPr>
              <w:pStyle w:val="NormalinTable"/>
            </w:pPr>
            <w:r>
              <w:t>2927000060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5F9" w14:textId="77777777" w:rsidR="00E546F5" w:rsidRDefault="00951CE2">
            <w:pPr>
              <w:pStyle w:val="Tier1"/>
            </w:pPr>
            <w:r>
              <w:t>Diazo-, azo- or azoxy-compounds</w:t>
            </w:r>
          </w:p>
          <w:p w14:paraId="591025FA" w14:textId="77777777" w:rsidR="00E546F5" w:rsidRDefault="00951CE2">
            <w:pPr>
              <w:pStyle w:val="Tier2"/>
            </w:pPr>
            <w:r>
              <w:t>-</w:t>
            </w:r>
            <w:r>
              <w:tab/>
            </w:r>
            <w:r>
              <w:t>4,4'-Dicyano-4,4'-azodivaleric acid (CAS RN 2638-94-0)</w:t>
            </w:r>
          </w:p>
          <w:p w14:paraId="591025FB"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5FC" w14:textId="77777777" w:rsidR="00E546F5" w:rsidRDefault="00951CE2">
            <w:pPr>
              <w:pStyle w:val="Tier2Bullet"/>
            </w:pPr>
            <w:r>
              <w:tab/>
              <w:t>-</w:t>
            </w:r>
            <w:r>
              <w:tab/>
              <w:t>for fitting to or equipping such ships, boats or o</w:t>
            </w:r>
            <w:r>
              <w:t>ther vessels;</w:t>
            </w:r>
          </w:p>
          <w:p w14:paraId="591025FD"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5FE" w14:textId="77777777" w:rsidR="00E546F5" w:rsidRDefault="00951CE2">
            <w:pPr>
              <w:pStyle w:val="Tier2Bullet"/>
            </w:pPr>
            <w:r>
              <w:tab/>
              <w:t>-</w:t>
            </w:r>
            <w:r>
              <w:tab/>
              <w:t>for equipp</w:t>
            </w:r>
            <w:r>
              <w:t>ing the above platforms;</w:t>
            </w:r>
          </w:p>
          <w:p w14:paraId="591025F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00" w14:textId="77777777" w:rsidR="00E546F5" w:rsidRDefault="00951CE2">
            <w:pPr>
              <w:pStyle w:val="NormalinTable"/>
            </w:pPr>
            <w:r>
              <w:t>0.0%</w:t>
            </w:r>
          </w:p>
        </w:tc>
      </w:tr>
      <w:tr w:rsidR="00E546F5" w14:paraId="591026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02" w14:textId="77777777" w:rsidR="00E546F5" w:rsidRDefault="00951CE2">
            <w:pPr>
              <w:pStyle w:val="NormalinTable"/>
            </w:pPr>
            <w:r>
              <w:t>2927000080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03" w14:textId="77777777" w:rsidR="00E546F5" w:rsidRDefault="00951CE2">
            <w:pPr>
              <w:pStyle w:val="Tier1"/>
            </w:pPr>
            <w:r>
              <w:t>Diazo-, azo- or azoxy-compounds</w:t>
            </w:r>
          </w:p>
          <w:p w14:paraId="59102604" w14:textId="77777777" w:rsidR="00E546F5" w:rsidRDefault="00951CE2">
            <w:pPr>
              <w:pStyle w:val="Tier2"/>
            </w:pPr>
            <w:r>
              <w:t>-</w:t>
            </w:r>
            <w:r>
              <w:tab/>
              <w:t>4-[(2,5-Dichlorophenyl)azo]-3-hydroxy-2-naphthoic acid (CAS RN 51867-77-7)</w:t>
            </w:r>
          </w:p>
          <w:p w14:paraId="59102605"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2606" w14:textId="77777777" w:rsidR="00E546F5" w:rsidRDefault="00951CE2">
            <w:pPr>
              <w:pStyle w:val="Tier2Bullet"/>
            </w:pPr>
            <w:r>
              <w:tab/>
              <w:t>-</w:t>
            </w:r>
            <w:r>
              <w:tab/>
              <w:t>for fitting to or equipping such ships, boats or other vessels;</w:t>
            </w:r>
          </w:p>
          <w:p w14:paraId="59102607" w14:textId="77777777" w:rsidR="00E546F5" w:rsidRDefault="00951CE2">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14:paraId="59102608" w14:textId="77777777" w:rsidR="00E546F5" w:rsidRDefault="00951CE2">
            <w:pPr>
              <w:pStyle w:val="Tier2Bullet"/>
            </w:pPr>
            <w:r>
              <w:tab/>
              <w:t>-</w:t>
            </w:r>
            <w:r>
              <w:tab/>
              <w:t>for equipping the above platforms;</w:t>
            </w:r>
          </w:p>
          <w:p w14:paraId="59102609" w14:textId="77777777" w:rsidR="00E546F5" w:rsidRDefault="00951CE2">
            <w:pPr>
              <w:pStyle w:val="Tier2Bullet"/>
            </w:pP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0A" w14:textId="77777777" w:rsidR="00E546F5" w:rsidRDefault="00951CE2">
            <w:pPr>
              <w:pStyle w:val="NormalinTable"/>
            </w:pPr>
            <w:r>
              <w:t>0.0%</w:t>
            </w:r>
          </w:p>
        </w:tc>
      </w:tr>
      <w:tr w:rsidR="00E546F5" w14:paraId="591026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0C" w14:textId="77777777" w:rsidR="00E546F5" w:rsidRDefault="00951CE2">
            <w:pPr>
              <w:pStyle w:val="NormalinTable"/>
            </w:pPr>
            <w:r>
              <w:t>2927000090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0D" w14:textId="77777777" w:rsidR="00E546F5" w:rsidRDefault="00951CE2">
            <w:pPr>
              <w:pStyle w:val="Tier1"/>
            </w:pPr>
            <w:r>
              <w:t>Diazo-, azo- or azoxy-compounds</w:t>
            </w:r>
          </w:p>
          <w:p w14:paraId="5910260E" w14:textId="77777777" w:rsidR="00E546F5" w:rsidRDefault="00951CE2">
            <w:pPr>
              <w:pStyle w:val="Tier2"/>
            </w:pPr>
            <w:r>
              <w:t>-</w:t>
            </w:r>
            <w:r>
              <w:tab/>
              <w:t>Other</w:t>
            </w:r>
          </w:p>
          <w:p w14:paraId="5910260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610" w14:textId="77777777" w:rsidR="00E546F5" w:rsidRDefault="00951CE2">
            <w:pPr>
              <w:pStyle w:val="Tier2Bullet"/>
            </w:pPr>
            <w:r>
              <w:tab/>
              <w:t>-</w:t>
            </w:r>
            <w:r>
              <w:tab/>
              <w:t xml:space="preserve">for fitting to or </w:t>
            </w:r>
            <w:r>
              <w:t>equipping such ships, boats or other vessels;</w:t>
            </w:r>
          </w:p>
          <w:p w14:paraId="5910261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2612" w14:textId="77777777" w:rsidR="00E546F5" w:rsidRDefault="00951CE2">
            <w:pPr>
              <w:pStyle w:val="Tier2Bullet"/>
            </w:pPr>
            <w:r>
              <w:tab/>
              <w:t>-</w:t>
            </w:r>
            <w:r>
              <w:tab/>
              <w:t>for equipping the above platforms;</w:t>
            </w:r>
          </w:p>
          <w:p w14:paraId="5910261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14" w14:textId="77777777" w:rsidR="00E546F5" w:rsidRDefault="00951CE2">
            <w:pPr>
              <w:pStyle w:val="NormalinTable"/>
            </w:pPr>
            <w:r>
              <w:t>0.0%</w:t>
            </w:r>
          </w:p>
        </w:tc>
      </w:tr>
      <w:tr w:rsidR="00E546F5" w14:paraId="591026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16" w14:textId="77777777" w:rsidR="00E546F5" w:rsidRDefault="00951CE2">
            <w:pPr>
              <w:pStyle w:val="NormalinTable"/>
            </w:pPr>
            <w:r>
              <w:t>2928000000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17" w14:textId="77777777" w:rsidR="00E546F5" w:rsidRDefault="00951CE2">
            <w:pPr>
              <w:pStyle w:val="Tier1"/>
            </w:pPr>
            <w:r>
              <w:t>Organic derivatives of hydrazine or of hydroxylamine</w:t>
            </w:r>
          </w:p>
          <w:p w14:paraId="59102618"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2619" w14:textId="77777777" w:rsidR="00E546F5" w:rsidRDefault="00951CE2">
            <w:pPr>
              <w:pStyle w:val="Tier1Bullet"/>
            </w:pPr>
            <w:r>
              <w:t>-</w:t>
            </w:r>
            <w:r>
              <w:tab/>
              <w:t>for fitting to or equipping such ships, boats or other vessels;</w:t>
            </w:r>
          </w:p>
          <w:p w14:paraId="5910261A"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261B" w14:textId="77777777" w:rsidR="00E546F5" w:rsidRDefault="00951CE2">
            <w:pPr>
              <w:pStyle w:val="Tier1Bullet"/>
            </w:pPr>
            <w:r>
              <w:t>-</w:t>
            </w:r>
            <w:r>
              <w:tab/>
              <w:t>for equipping the above platforms;</w:t>
            </w:r>
          </w:p>
          <w:p w14:paraId="5910261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1D" w14:textId="77777777" w:rsidR="00E546F5" w:rsidRDefault="00951CE2">
            <w:pPr>
              <w:pStyle w:val="NormalinTable"/>
            </w:pPr>
            <w:r>
              <w:t>0.0%</w:t>
            </w:r>
          </w:p>
        </w:tc>
      </w:tr>
      <w:tr w:rsidR="00E546F5" w14:paraId="591026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1F" w14:textId="77777777" w:rsidR="00E546F5" w:rsidRDefault="00951CE2">
            <w:pPr>
              <w:pStyle w:val="NormalinTable"/>
            </w:pPr>
            <w:r>
              <w:t>2929000000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20" w14:textId="77777777" w:rsidR="00E546F5" w:rsidRDefault="00951CE2">
            <w:pPr>
              <w:pStyle w:val="Tier1"/>
            </w:pPr>
            <w:r>
              <w:t>Compounds with other nitrogen function</w:t>
            </w:r>
          </w:p>
          <w:p w14:paraId="59102621" w14:textId="77777777" w:rsidR="00E546F5" w:rsidRDefault="00951CE2">
            <w:pPr>
              <w:pStyle w:val="Tier1Bullet"/>
            </w:pPr>
            <w:r>
              <w:t>-</w:t>
            </w:r>
            <w:r>
              <w:tab/>
              <w:t>for incorporation in ships, boats or other vessels listed in Table 1, for the purposes of their construction, repair, maintenance or conversion;</w:t>
            </w:r>
          </w:p>
          <w:p w14:paraId="59102622" w14:textId="77777777" w:rsidR="00E546F5" w:rsidRDefault="00951CE2">
            <w:pPr>
              <w:pStyle w:val="Tier1Bullet"/>
            </w:pPr>
            <w:r>
              <w:t>-</w:t>
            </w:r>
            <w:r>
              <w:tab/>
              <w:t>for fitting to or equipping such ships, boats or other ve</w:t>
            </w:r>
            <w:r>
              <w:t>ssels;</w:t>
            </w:r>
          </w:p>
          <w:p w14:paraId="5910262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2624" w14:textId="77777777" w:rsidR="00E546F5" w:rsidRDefault="00951CE2">
            <w:pPr>
              <w:pStyle w:val="Tier1Bullet"/>
            </w:pPr>
            <w:r>
              <w:t>-</w:t>
            </w:r>
            <w:r>
              <w:tab/>
              <w:t>for equipping the a</w:t>
            </w:r>
            <w:r>
              <w:t>bove platforms;</w:t>
            </w:r>
          </w:p>
          <w:p w14:paraId="5910262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26" w14:textId="77777777" w:rsidR="00E546F5" w:rsidRDefault="00951CE2">
            <w:pPr>
              <w:pStyle w:val="NormalinTable"/>
            </w:pPr>
            <w:r>
              <w:t>0.0%</w:t>
            </w:r>
          </w:p>
        </w:tc>
      </w:tr>
      <w:tr w:rsidR="00E546F5" w14:paraId="591026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28" w14:textId="77777777" w:rsidR="00E546F5" w:rsidRDefault="00951CE2">
            <w:pPr>
              <w:pStyle w:val="NormalinTable"/>
            </w:pPr>
            <w:r>
              <w:t>2930000000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29" w14:textId="77777777" w:rsidR="00E546F5" w:rsidRDefault="00951CE2">
            <w:pPr>
              <w:pStyle w:val="Tier1"/>
            </w:pPr>
            <w:r>
              <w:t>Organo-sulphur compounds</w:t>
            </w:r>
          </w:p>
          <w:p w14:paraId="5910262A"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262B" w14:textId="77777777" w:rsidR="00E546F5" w:rsidRDefault="00951CE2">
            <w:pPr>
              <w:pStyle w:val="Tier1Bullet"/>
            </w:pPr>
            <w:r>
              <w:t>-</w:t>
            </w:r>
            <w:r>
              <w:tab/>
              <w:t>for fitting to or equipping such ships, boats or other vessels;</w:t>
            </w:r>
          </w:p>
          <w:p w14:paraId="5910262C"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262D" w14:textId="77777777" w:rsidR="00E546F5" w:rsidRDefault="00951CE2">
            <w:pPr>
              <w:pStyle w:val="Tier1Bullet"/>
            </w:pPr>
            <w:r>
              <w:t>-</w:t>
            </w:r>
            <w:r>
              <w:tab/>
              <w:t>for equipping the above platforms;</w:t>
            </w:r>
          </w:p>
          <w:p w14:paraId="5910262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2F" w14:textId="77777777" w:rsidR="00E546F5" w:rsidRDefault="00951CE2">
            <w:pPr>
              <w:pStyle w:val="NormalinTable"/>
            </w:pPr>
            <w:r>
              <w:t>0.0%</w:t>
            </w:r>
          </w:p>
        </w:tc>
      </w:tr>
      <w:tr w:rsidR="00E546F5" w14:paraId="591026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31" w14:textId="77777777" w:rsidR="00E546F5" w:rsidRDefault="00951CE2">
            <w:pPr>
              <w:pStyle w:val="NormalinTable"/>
            </w:pPr>
            <w:r>
              <w:t>2931000000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32" w14:textId="77777777" w:rsidR="00E546F5" w:rsidRDefault="00951CE2">
            <w:pPr>
              <w:pStyle w:val="Tier1"/>
            </w:pPr>
            <w:r>
              <w:t>Other organo-inorganic compounds</w:t>
            </w:r>
          </w:p>
          <w:p w14:paraId="59102633" w14:textId="77777777" w:rsidR="00E546F5" w:rsidRDefault="00951CE2">
            <w:pPr>
              <w:pStyle w:val="Tier1Bullet"/>
            </w:pPr>
            <w:r>
              <w:t>-</w:t>
            </w:r>
            <w:r>
              <w:tab/>
              <w:t>for incorporation in ships, boats</w:t>
            </w:r>
            <w:r>
              <w:t xml:space="preserve"> or other vessels listed in Table 1, for the purposes of their construction, repair, maintenance or conversion;</w:t>
            </w:r>
          </w:p>
          <w:p w14:paraId="59102634" w14:textId="77777777" w:rsidR="00E546F5" w:rsidRDefault="00951CE2">
            <w:pPr>
              <w:pStyle w:val="Tier1Bullet"/>
            </w:pPr>
            <w:r>
              <w:t>-</w:t>
            </w:r>
            <w:r>
              <w:tab/>
              <w:t>for fitting to or equipping such ships, boats or other vessels;</w:t>
            </w:r>
          </w:p>
          <w:p w14:paraId="59102635" w14:textId="77777777" w:rsidR="00E546F5" w:rsidRDefault="00951CE2">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2636" w14:textId="77777777" w:rsidR="00E546F5" w:rsidRDefault="00951CE2">
            <w:pPr>
              <w:pStyle w:val="Tier1Bullet"/>
            </w:pPr>
            <w:r>
              <w:t>-</w:t>
            </w:r>
            <w:r>
              <w:tab/>
              <w:t>for equipping the above platforms;</w:t>
            </w:r>
          </w:p>
          <w:p w14:paraId="59102637"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38" w14:textId="77777777" w:rsidR="00E546F5" w:rsidRDefault="00951CE2">
            <w:pPr>
              <w:pStyle w:val="NormalinTable"/>
            </w:pPr>
            <w:r>
              <w:t>0.0%</w:t>
            </w:r>
          </w:p>
        </w:tc>
      </w:tr>
      <w:tr w:rsidR="00E546F5" w14:paraId="591026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3A" w14:textId="77777777" w:rsidR="00E546F5" w:rsidRDefault="00951CE2">
            <w:pPr>
              <w:pStyle w:val="NormalinTable"/>
            </w:pPr>
            <w:r>
              <w:t>2932000000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3B" w14:textId="77777777" w:rsidR="00E546F5" w:rsidRDefault="00951CE2">
            <w:pPr>
              <w:pStyle w:val="Tier1"/>
            </w:pPr>
            <w:r>
              <w:t>Heterocyclic compounds with oxygen hetero-atom(s) only</w:t>
            </w:r>
          </w:p>
          <w:p w14:paraId="5910263C" w14:textId="77777777" w:rsidR="00E546F5" w:rsidRDefault="00951CE2">
            <w:pPr>
              <w:pStyle w:val="Tier1Bullet"/>
            </w:pPr>
            <w:r>
              <w:t>-</w:t>
            </w:r>
            <w:r>
              <w:tab/>
              <w:t>for incorporation in ships, boats or other vessels listed in Table 1, for the purposes of their construction, repair, maintenance or conversion;</w:t>
            </w:r>
          </w:p>
          <w:p w14:paraId="5910263D" w14:textId="77777777" w:rsidR="00E546F5" w:rsidRDefault="00951CE2">
            <w:pPr>
              <w:pStyle w:val="Tier1Bullet"/>
            </w:pPr>
            <w:r>
              <w:t>-</w:t>
            </w:r>
            <w:r>
              <w:tab/>
              <w:t>for fitting to or equippin</w:t>
            </w:r>
            <w:r>
              <w:t>g such ships, boats or other vessels;</w:t>
            </w:r>
          </w:p>
          <w:p w14:paraId="5910263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w:t>
            </w:r>
            <w:r>
              <w:t xml:space="preserve"> 8905 20;</w:t>
            </w:r>
          </w:p>
          <w:p w14:paraId="5910263F" w14:textId="77777777" w:rsidR="00E546F5" w:rsidRDefault="00951CE2">
            <w:pPr>
              <w:pStyle w:val="Tier1Bullet"/>
            </w:pPr>
            <w:r>
              <w:t>-</w:t>
            </w:r>
            <w:r>
              <w:tab/>
              <w:t>for equipping the above platforms;</w:t>
            </w:r>
          </w:p>
          <w:p w14:paraId="5910264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41" w14:textId="77777777" w:rsidR="00E546F5" w:rsidRDefault="00951CE2">
            <w:pPr>
              <w:pStyle w:val="NormalinTable"/>
            </w:pPr>
            <w:r>
              <w:t>0.0%</w:t>
            </w:r>
          </w:p>
        </w:tc>
      </w:tr>
      <w:tr w:rsidR="00E546F5" w14:paraId="591026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43" w14:textId="77777777" w:rsidR="00E546F5" w:rsidRDefault="00951CE2">
            <w:pPr>
              <w:pStyle w:val="NormalinTable"/>
            </w:pPr>
            <w:r>
              <w:t>2933000000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44" w14:textId="77777777" w:rsidR="00E546F5" w:rsidRDefault="00951CE2">
            <w:pPr>
              <w:pStyle w:val="Tier1"/>
            </w:pPr>
            <w:r>
              <w:t>Heterocyclic compounds with nitrogen hetero-atom(s) only</w:t>
            </w:r>
          </w:p>
          <w:p w14:paraId="59102645"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2646" w14:textId="77777777" w:rsidR="00E546F5" w:rsidRDefault="00951CE2">
            <w:pPr>
              <w:pStyle w:val="Tier1Bullet"/>
            </w:pPr>
            <w:r>
              <w:t>-</w:t>
            </w:r>
            <w:r>
              <w:tab/>
              <w:t>for fitting to or equipping such ships, boats or other vessels;</w:t>
            </w:r>
          </w:p>
          <w:p w14:paraId="59102647"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2648" w14:textId="77777777" w:rsidR="00E546F5" w:rsidRDefault="00951CE2">
            <w:pPr>
              <w:pStyle w:val="Tier1Bullet"/>
            </w:pPr>
            <w:r>
              <w:t>-</w:t>
            </w:r>
            <w:r>
              <w:tab/>
              <w:t>for equipping the above platforms;</w:t>
            </w:r>
          </w:p>
          <w:p w14:paraId="5910264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4A" w14:textId="77777777" w:rsidR="00E546F5" w:rsidRDefault="00951CE2">
            <w:pPr>
              <w:pStyle w:val="NormalinTable"/>
            </w:pPr>
            <w:r>
              <w:t>0.0%</w:t>
            </w:r>
          </w:p>
        </w:tc>
      </w:tr>
      <w:tr w:rsidR="00E546F5" w14:paraId="591026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4C" w14:textId="77777777" w:rsidR="00E546F5" w:rsidRDefault="00951CE2">
            <w:pPr>
              <w:pStyle w:val="NormalinTable"/>
            </w:pPr>
            <w:r>
              <w:t>2933399975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4D" w14:textId="77777777" w:rsidR="00E546F5" w:rsidRDefault="00951CE2">
            <w:pPr>
              <w:pStyle w:val="Tier1"/>
            </w:pPr>
            <w:r>
              <w:t>Heterocycli</w:t>
            </w:r>
            <w:r>
              <w:t>c compounds with nitrogen hetero-atom(s) only</w:t>
            </w:r>
          </w:p>
          <w:p w14:paraId="5910264E" w14:textId="77777777" w:rsidR="00E546F5" w:rsidRDefault="00951CE2">
            <w:pPr>
              <w:pStyle w:val="Tier1"/>
            </w:pPr>
            <w:r>
              <w:t>Compounds containing an unfused pyridine ring (whether or not hydrogenated) in the structure</w:t>
            </w:r>
          </w:p>
          <w:p w14:paraId="5910264F" w14:textId="77777777" w:rsidR="00E546F5" w:rsidRDefault="00951CE2">
            <w:pPr>
              <w:pStyle w:val="Tier1"/>
            </w:pPr>
            <w:r>
              <w:t>Other</w:t>
            </w:r>
          </w:p>
          <w:p w14:paraId="59102650" w14:textId="77777777" w:rsidR="00E546F5" w:rsidRDefault="00951CE2">
            <w:pPr>
              <w:pStyle w:val="Tier1"/>
            </w:pPr>
            <w:r>
              <w:t>Other</w:t>
            </w:r>
          </w:p>
          <w:p w14:paraId="59102651" w14:textId="77777777" w:rsidR="00E546F5" w:rsidRDefault="00951CE2">
            <w:pPr>
              <w:pStyle w:val="Tier1"/>
            </w:pPr>
            <w:r>
              <w:t>Clodinafop-propargyl (ISO) (CAS RN 105512-06-9) with a purity by weight of 90 % or more</w:t>
            </w:r>
          </w:p>
          <w:p w14:paraId="59102652" w14:textId="77777777" w:rsidR="00E546F5" w:rsidRDefault="00951CE2">
            <w:pPr>
              <w:pStyle w:val="Tier1"/>
            </w:pPr>
            <w:r>
              <w:t>-</w:t>
            </w:r>
            <w:r>
              <w:tab/>
              <w:t xml:space="preserve">for </w:t>
            </w:r>
            <w:r>
              <w:t>incorporation in ships, boats or other vessels listed in Table 1, for the purposes of their construction, repair, maintenance or conversion;</w:t>
            </w:r>
          </w:p>
          <w:p w14:paraId="59102653" w14:textId="77777777" w:rsidR="00E546F5" w:rsidRDefault="00951CE2">
            <w:pPr>
              <w:pStyle w:val="Tier1"/>
            </w:pPr>
            <w:r>
              <w:t>-</w:t>
            </w:r>
            <w:r>
              <w:tab/>
              <w:t>for fitting to or equipping such ships, boats or other vessels;</w:t>
            </w:r>
          </w:p>
          <w:p w14:paraId="59102654" w14:textId="77777777" w:rsidR="00E546F5" w:rsidRDefault="00951CE2">
            <w:pPr>
              <w:pStyle w:val="Tier1"/>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2655" w14:textId="77777777" w:rsidR="00E546F5" w:rsidRDefault="00951CE2">
            <w:pPr>
              <w:pStyle w:val="Tier1"/>
            </w:pPr>
            <w:r>
              <w:t>-</w:t>
            </w:r>
            <w:r>
              <w:tab/>
              <w:t>for equipping the above platforms;</w:t>
            </w:r>
          </w:p>
          <w:p w14:paraId="59102656" w14:textId="77777777" w:rsidR="00E546F5" w:rsidRDefault="00951CE2">
            <w:pPr>
              <w:pStyle w:val="Tier1"/>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57" w14:textId="77777777" w:rsidR="00E546F5" w:rsidRDefault="00951CE2">
            <w:pPr>
              <w:pStyle w:val="NormalinTable"/>
            </w:pPr>
            <w:r>
              <w:t>0.0%</w:t>
            </w:r>
          </w:p>
        </w:tc>
      </w:tr>
      <w:tr w:rsidR="00E546F5" w14:paraId="591026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59" w14:textId="77777777" w:rsidR="00E546F5" w:rsidRDefault="00951CE2">
            <w:pPr>
              <w:pStyle w:val="NormalinTable"/>
            </w:pPr>
            <w:r>
              <w:t>2933399980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5A" w14:textId="77777777" w:rsidR="00E546F5" w:rsidRDefault="00951CE2">
            <w:pPr>
              <w:pStyle w:val="Tier1"/>
            </w:pPr>
            <w:r>
              <w:t>Heterocyclic compounds with nitrogen hetero-atom(s) only</w:t>
            </w:r>
          </w:p>
          <w:p w14:paraId="5910265B" w14:textId="77777777" w:rsidR="00E546F5" w:rsidRDefault="00951CE2">
            <w:pPr>
              <w:pStyle w:val="Tier1"/>
            </w:pPr>
            <w:r>
              <w:t>Compounds containing an unfused pyridine ring (whether or not hydrogenated) in the structure</w:t>
            </w:r>
          </w:p>
          <w:p w14:paraId="5910265C" w14:textId="77777777" w:rsidR="00E546F5" w:rsidRDefault="00951CE2">
            <w:pPr>
              <w:pStyle w:val="Tier1"/>
            </w:pPr>
            <w:r>
              <w:t>Other</w:t>
            </w:r>
          </w:p>
          <w:p w14:paraId="5910265D" w14:textId="77777777" w:rsidR="00E546F5" w:rsidRDefault="00951CE2">
            <w:pPr>
              <w:pStyle w:val="Tier1"/>
            </w:pPr>
            <w:r>
              <w:t>Other</w:t>
            </w:r>
          </w:p>
          <w:p w14:paraId="5910265E" w14:textId="77777777" w:rsidR="00E546F5" w:rsidRDefault="00951CE2">
            <w:pPr>
              <w:pStyle w:val="Tier1"/>
            </w:pPr>
            <w:r>
              <w:t xml:space="preserve">Tert-Butyl </w:t>
            </w:r>
            <w:r>
              <w:t>(3R)-3-(4-amino-2-oxo-2,3-dihydro-1H-imidazo[4, 5-c]pyridin-1-yl)piperidine-1-carboxylate (CAS RN 1971921-33-1) with a purity by weight of 95 % or more</w:t>
            </w:r>
          </w:p>
          <w:p w14:paraId="5910265F" w14:textId="77777777" w:rsidR="00E546F5" w:rsidRDefault="00951CE2">
            <w:pPr>
              <w:pStyle w:val="Tier1"/>
            </w:pPr>
            <w:r>
              <w:t>• for incorporation in ships, boats or other vessels listed in Table 1, for the purposes of their constr</w:t>
            </w:r>
            <w:r>
              <w:t>uction, repair, maintenance or conversion;</w:t>
            </w:r>
          </w:p>
          <w:p w14:paraId="59102660" w14:textId="77777777" w:rsidR="00E546F5" w:rsidRDefault="00951CE2">
            <w:pPr>
              <w:pStyle w:val="Tier1"/>
            </w:pPr>
            <w:r>
              <w:t>• for fitting to or equipping such ships, boats or other vessels;</w:t>
            </w:r>
          </w:p>
          <w:p w14:paraId="59102661" w14:textId="77777777" w:rsidR="00E546F5" w:rsidRDefault="00951CE2">
            <w:pPr>
              <w:pStyle w:val="Tier1"/>
            </w:pPr>
            <w:r>
              <w:t>• for incorporation, for the purposes of their construction, repair, maintenance or conversion, in drilling or production platforms listed below:</w:t>
            </w:r>
          </w:p>
          <w:p w14:paraId="59102662" w14:textId="77777777" w:rsidR="00E546F5" w:rsidRDefault="00951CE2">
            <w:pPr>
              <w:pStyle w:val="Tier1"/>
            </w:pPr>
            <w:r>
              <w:t xml:space="preserve"> </w:t>
            </w:r>
            <w:r>
              <w:t xml:space="preserve">  fixed, of subheading ex 8430 49 or floating or submersible of subheading 8905 20;</w:t>
            </w:r>
          </w:p>
          <w:p w14:paraId="59102663" w14:textId="77777777" w:rsidR="00E546F5" w:rsidRDefault="00951CE2">
            <w:pPr>
              <w:pStyle w:val="Tier1"/>
            </w:pPr>
            <w:r>
              <w:t>• for equipping the above platforms;</w:t>
            </w:r>
          </w:p>
          <w:p w14:paraId="59102664"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65" w14:textId="77777777" w:rsidR="00E546F5" w:rsidRDefault="00951CE2">
            <w:pPr>
              <w:pStyle w:val="NormalinTable"/>
            </w:pPr>
            <w:r>
              <w:t>0.0%</w:t>
            </w:r>
          </w:p>
        </w:tc>
      </w:tr>
      <w:tr w:rsidR="00E546F5" w14:paraId="591026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67" w14:textId="77777777" w:rsidR="00E546F5" w:rsidRDefault="00951CE2">
            <w:pPr>
              <w:pStyle w:val="NormalinTable"/>
            </w:pPr>
            <w:r>
              <w:t>2933399989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68" w14:textId="77777777" w:rsidR="00E546F5" w:rsidRDefault="00951CE2">
            <w:pPr>
              <w:pStyle w:val="Tier1"/>
            </w:pPr>
            <w:r>
              <w:t>Heterocyclic compounds with nitrogen hetero-atom(</w:t>
            </w:r>
            <w:r>
              <w:t>s) only</w:t>
            </w:r>
          </w:p>
          <w:p w14:paraId="59102669" w14:textId="77777777" w:rsidR="00E546F5" w:rsidRDefault="00951CE2">
            <w:pPr>
              <w:pStyle w:val="Tier1"/>
            </w:pPr>
            <w:r>
              <w:t>Compounds containing an unfused pyridine ring (whether or not hydrogenated) in the structure</w:t>
            </w:r>
          </w:p>
          <w:p w14:paraId="5910266A" w14:textId="77777777" w:rsidR="00E546F5" w:rsidRDefault="00951CE2">
            <w:pPr>
              <w:pStyle w:val="Tier1"/>
            </w:pPr>
            <w:r>
              <w:t>Other</w:t>
            </w:r>
          </w:p>
          <w:p w14:paraId="5910266B" w14:textId="77777777" w:rsidR="00E546F5" w:rsidRDefault="00951CE2">
            <w:pPr>
              <w:pStyle w:val="Tier1"/>
            </w:pPr>
            <w:r>
              <w:t>Other</w:t>
            </w:r>
          </w:p>
          <w:p w14:paraId="5910266C" w14:textId="77777777" w:rsidR="00E546F5" w:rsidRDefault="00951CE2">
            <w:pPr>
              <w:pStyle w:val="Tier1"/>
            </w:pPr>
            <w:r>
              <w:t>1-Benzyl-4-phenylpiperidine-4-carbonitrile monohydrochloride (CAS RN 71258-18-9) with a purity by weight of 98% or more</w:t>
            </w:r>
          </w:p>
          <w:p w14:paraId="5910266D" w14:textId="77777777" w:rsidR="00E546F5" w:rsidRDefault="00951CE2">
            <w:pPr>
              <w:pStyle w:val="Tier1"/>
            </w:pPr>
            <w:r>
              <w:t xml:space="preserve">• for </w:t>
            </w:r>
            <w:r>
              <w:t>incorporation in ships, boats or other vessels listed in Table 1, for the purposes of their construction, repair, maintenance or conversion;</w:t>
            </w:r>
          </w:p>
          <w:p w14:paraId="5910266E" w14:textId="77777777" w:rsidR="00E546F5" w:rsidRDefault="00951CE2">
            <w:pPr>
              <w:pStyle w:val="Tier1"/>
            </w:pPr>
            <w:r>
              <w:t>• for fitting to or equipping such ships, boats or other vessels;</w:t>
            </w:r>
          </w:p>
          <w:p w14:paraId="5910266F" w14:textId="77777777" w:rsidR="00E546F5" w:rsidRDefault="00951CE2">
            <w:pPr>
              <w:pStyle w:val="Tier1"/>
            </w:pPr>
            <w:r>
              <w:t>• for incorporation, for the purposes of their co</w:t>
            </w:r>
            <w:r>
              <w:t>nstruction, repair, maintenance or conversion, in drilling or production platforms listed below:</w:t>
            </w:r>
          </w:p>
          <w:p w14:paraId="59102670" w14:textId="77777777" w:rsidR="00E546F5" w:rsidRDefault="00951CE2">
            <w:pPr>
              <w:pStyle w:val="Tier1"/>
            </w:pPr>
            <w:r>
              <w:t xml:space="preserve">   fixed, of subheading ex 8430 49 or floating or submersible of subheading 8905 20;</w:t>
            </w:r>
          </w:p>
          <w:p w14:paraId="59102671" w14:textId="77777777" w:rsidR="00E546F5" w:rsidRDefault="00951CE2">
            <w:pPr>
              <w:pStyle w:val="Tier1"/>
            </w:pPr>
            <w:r>
              <w:t>• for equipping the above platforms;</w:t>
            </w:r>
          </w:p>
          <w:p w14:paraId="59102672" w14:textId="77777777" w:rsidR="00E546F5" w:rsidRDefault="00951CE2">
            <w:pPr>
              <w:pStyle w:val="Tier1"/>
            </w:pPr>
            <w:r>
              <w:t>• 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73" w14:textId="77777777" w:rsidR="00E546F5" w:rsidRDefault="00951CE2">
            <w:pPr>
              <w:pStyle w:val="NormalinTable"/>
            </w:pPr>
            <w:r>
              <w:t>0.0%</w:t>
            </w:r>
          </w:p>
        </w:tc>
      </w:tr>
      <w:tr w:rsidR="00E546F5" w14:paraId="591026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75" w14:textId="77777777" w:rsidR="00E546F5" w:rsidRDefault="00951CE2">
            <w:pPr>
              <w:pStyle w:val="NormalinTable"/>
            </w:pPr>
            <w:r>
              <w:t>2933998025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76" w14:textId="77777777" w:rsidR="00E546F5" w:rsidRDefault="00951CE2">
            <w:pPr>
              <w:pStyle w:val="Tier1"/>
            </w:pPr>
            <w:r>
              <w:t>Heterocyclic compounds with nitrogen hetero-atom(s) only</w:t>
            </w:r>
          </w:p>
          <w:p w14:paraId="59102677" w14:textId="77777777" w:rsidR="00E546F5" w:rsidRDefault="00951CE2">
            <w:pPr>
              <w:pStyle w:val="Tier1"/>
            </w:pPr>
            <w:r>
              <w:t>Other</w:t>
            </w:r>
          </w:p>
          <w:p w14:paraId="59102678" w14:textId="77777777" w:rsidR="00E546F5" w:rsidRDefault="00951CE2">
            <w:pPr>
              <w:pStyle w:val="Tier1"/>
            </w:pPr>
            <w:r>
              <w:t>Other</w:t>
            </w:r>
          </w:p>
          <w:p w14:paraId="59102679" w14:textId="77777777" w:rsidR="00E546F5" w:rsidRDefault="00951CE2">
            <w:pPr>
              <w:pStyle w:val="Tier1"/>
            </w:pPr>
            <w:r>
              <w:t>Other</w:t>
            </w:r>
          </w:p>
          <w:p w14:paraId="5910267A" w14:textId="77777777" w:rsidR="00E546F5" w:rsidRDefault="00951CE2">
            <w:pPr>
              <w:pStyle w:val="Tier1"/>
            </w:pPr>
            <w:r>
              <w:t>6-(4-Benzylamino-3-nitrophenyl)-5-methyl-4,5-dihydro-2H-pyridazin-3-one (CAS RN 77469-62-6) with a purity by weight of 95% or more</w:t>
            </w:r>
          </w:p>
          <w:p w14:paraId="5910267B" w14:textId="77777777" w:rsidR="00E546F5" w:rsidRDefault="00951CE2">
            <w:pPr>
              <w:pStyle w:val="Tier1"/>
            </w:pPr>
            <w:r>
              <w:t>• for incorporation in ships, boats or other vessels listed in Table 1, for the purposes of their construction, repair, maint</w:t>
            </w:r>
            <w:r>
              <w:t>enance or conversion;</w:t>
            </w:r>
          </w:p>
          <w:p w14:paraId="5910267C" w14:textId="77777777" w:rsidR="00E546F5" w:rsidRDefault="00951CE2">
            <w:pPr>
              <w:pStyle w:val="Tier1"/>
            </w:pPr>
            <w:r>
              <w:t>• for fitting to or equipping such ships, boats or other vessels;</w:t>
            </w:r>
          </w:p>
          <w:p w14:paraId="5910267D" w14:textId="77777777" w:rsidR="00E546F5" w:rsidRDefault="00951CE2">
            <w:pPr>
              <w:pStyle w:val="Tier1"/>
            </w:pPr>
            <w:r>
              <w:t>• for incorporation, for the purposes of their construction, repair, maintenance or conversion, in drilling or production platforms listed below:</w:t>
            </w:r>
          </w:p>
          <w:p w14:paraId="5910267E" w14:textId="77777777" w:rsidR="00E546F5" w:rsidRDefault="00951CE2">
            <w:pPr>
              <w:pStyle w:val="Tier1"/>
            </w:pPr>
            <w:r>
              <w:t xml:space="preserve">   fixed, of subheadin</w:t>
            </w:r>
            <w:r>
              <w:t>g ex 8430 49 or floating or submersible of subheading 8905 20;</w:t>
            </w:r>
          </w:p>
          <w:p w14:paraId="5910267F" w14:textId="77777777" w:rsidR="00E546F5" w:rsidRDefault="00951CE2">
            <w:pPr>
              <w:pStyle w:val="Tier1"/>
            </w:pPr>
            <w:r>
              <w:t>• for equipping the above platforms;</w:t>
            </w:r>
          </w:p>
          <w:p w14:paraId="59102680"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81" w14:textId="77777777" w:rsidR="00E546F5" w:rsidRDefault="00951CE2">
            <w:pPr>
              <w:pStyle w:val="NormalinTable"/>
            </w:pPr>
            <w:r>
              <w:t>0.0%</w:t>
            </w:r>
          </w:p>
        </w:tc>
      </w:tr>
      <w:tr w:rsidR="00E546F5" w14:paraId="591026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83" w14:textId="77777777" w:rsidR="00E546F5" w:rsidRDefault="00951CE2">
            <w:pPr>
              <w:pStyle w:val="NormalinTable"/>
            </w:pPr>
            <w:r>
              <w:t>2933998065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84" w14:textId="77777777" w:rsidR="00E546F5" w:rsidRDefault="00951CE2">
            <w:pPr>
              <w:pStyle w:val="Tier1"/>
            </w:pPr>
            <w:r>
              <w:t>Heterocyclic compounds with nitrogen hetero-atom(s) only</w:t>
            </w:r>
          </w:p>
          <w:p w14:paraId="59102685" w14:textId="77777777" w:rsidR="00E546F5" w:rsidRDefault="00951CE2">
            <w:pPr>
              <w:pStyle w:val="Tier1"/>
            </w:pPr>
            <w:r>
              <w:t>Other</w:t>
            </w:r>
          </w:p>
          <w:p w14:paraId="59102686" w14:textId="77777777" w:rsidR="00E546F5" w:rsidRDefault="00951CE2">
            <w:pPr>
              <w:pStyle w:val="Tier1"/>
            </w:pPr>
            <w:r>
              <w:t>Other</w:t>
            </w:r>
          </w:p>
          <w:p w14:paraId="59102687" w14:textId="77777777" w:rsidR="00E546F5" w:rsidRDefault="00951CE2">
            <w:pPr>
              <w:pStyle w:val="Tier1"/>
            </w:pPr>
            <w:r>
              <w:t>Other</w:t>
            </w:r>
          </w:p>
          <w:p w14:paraId="59102688" w14:textId="77777777" w:rsidR="00E546F5" w:rsidRDefault="00951CE2">
            <w:pPr>
              <w:pStyle w:val="Tier1"/>
            </w:pPr>
            <w:r>
              <w:t>1,2,4-Triazole (CAS RN 288-88-0) with a purity by weight of 99% or more</w:t>
            </w:r>
          </w:p>
          <w:p w14:paraId="59102689" w14:textId="77777777" w:rsidR="00E546F5" w:rsidRDefault="00951CE2">
            <w:pPr>
              <w:pStyle w:val="Tier1"/>
            </w:pPr>
            <w:r>
              <w:t>• for incorporation in ships, boats or other vessels listed in Table 1, for the purposes of their construction, repair, maintenance or conversion;</w:t>
            </w:r>
          </w:p>
          <w:p w14:paraId="5910268A" w14:textId="77777777" w:rsidR="00E546F5" w:rsidRDefault="00951CE2">
            <w:pPr>
              <w:pStyle w:val="Tier1"/>
            </w:pPr>
            <w:r>
              <w:t xml:space="preserve">• for fitting to or </w:t>
            </w:r>
            <w:r>
              <w:t>equipping such ships, boats or other vessels;</w:t>
            </w:r>
          </w:p>
          <w:p w14:paraId="5910268B" w14:textId="77777777" w:rsidR="00E546F5" w:rsidRDefault="00951CE2">
            <w:pPr>
              <w:pStyle w:val="Tier1"/>
            </w:pPr>
            <w:r>
              <w:t>• for incorporation, for the purposes of their construction, repair, maintenance or conversion, in drilling or production platforms listed below:</w:t>
            </w:r>
          </w:p>
          <w:p w14:paraId="5910268C" w14:textId="77777777" w:rsidR="00E546F5" w:rsidRDefault="00951CE2">
            <w:pPr>
              <w:pStyle w:val="Tier1"/>
            </w:pPr>
            <w:r>
              <w:t xml:space="preserve">   fixed, of subheading ex 8430 49 or floating or submersible of</w:t>
            </w:r>
            <w:r>
              <w:t xml:space="preserve"> subheading 8905 20;</w:t>
            </w:r>
          </w:p>
          <w:p w14:paraId="5910268D" w14:textId="77777777" w:rsidR="00E546F5" w:rsidRDefault="00951CE2">
            <w:pPr>
              <w:pStyle w:val="Tier1"/>
            </w:pPr>
            <w:r>
              <w:t>• for equipping the above platforms;</w:t>
            </w:r>
          </w:p>
          <w:p w14:paraId="5910268E"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8F" w14:textId="77777777" w:rsidR="00E546F5" w:rsidRDefault="00951CE2">
            <w:pPr>
              <w:pStyle w:val="NormalinTable"/>
            </w:pPr>
            <w:r>
              <w:t>0.0%</w:t>
            </w:r>
          </w:p>
        </w:tc>
      </w:tr>
      <w:tr w:rsidR="00E546F5" w14:paraId="591026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91" w14:textId="77777777" w:rsidR="00E546F5" w:rsidRDefault="00951CE2">
            <w:pPr>
              <w:pStyle w:val="NormalinTable"/>
            </w:pPr>
            <w:r>
              <w:t>2934000000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92" w14:textId="77777777" w:rsidR="00E546F5" w:rsidRDefault="00951CE2">
            <w:pPr>
              <w:pStyle w:val="Tier1"/>
            </w:pPr>
            <w:r>
              <w:t>Nucleic acids and their salts, whether or not chemically defined; other heterocyclic compounds</w:t>
            </w:r>
          </w:p>
          <w:p w14:paraId="59102693" w14:textId="77777777" w:rsidR="00E546F5" w:rsidRDefault="00951CE2">
            <w:pPr>
              <w:pStyle w:val="Tier1Bullet"/>
            </w:pPr>
            <w:r>
              <w:t>-</w:t>
            </w:r>
            <w:r>
              <w:tab/>
              <w:t>for incorporati</w:t>
            </w:r>
            <w:r>
              <w:t>on in ships, boats or other vessels listed in Table 1, for the purposes of their construction, repair, maintenance or conversion;</w:t>
            </w:r>
          </w:p>
          <w:p w14:paraId="59102694" w14:textId="77777777" w:rsidR="00E546F5" w:rsidRDefault="00951CE2">
            <w:pPr>
              <w:pStyle w:val="Tier1Bullet"/>
            </w:pPr>
            <w:r>
              <w:t>-</w:t>
            </w:r>
            <w:r>
              <w:tab/>
              <w:t>for fitting to or equipping such ships, boats or other vessels;</w:t>
            </w:r>
          </w:p>
          <w:p w14:paraId="59102695" w14:textId="77777777" w:rsidR="00E546F5" w:rsidRDefault="00951CE2">
            <w:pPr>
              <w:pStyle w:val="Tier1Bullet"/>
            </w:pPr>
            <w:r>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696" w14:textId="77777777" w:rsidR="00E546F5" w:rsidRDefault="00951CE2">
            <w:pPr>
              <w:pStyle w:val="Tier1Bullet"/>
            </w:pPr>
            <w:r>
              <w:t>-</w:t>
            </w:r>
            <w:r>
              <w:tab/>
              <w:t>for equipping the above platforms;</w:t>
            </w:r>
          </w:p>
          <w:p w14:paraId="59102697" w14:textId="77777777" w:rsidR="00E546F5" w:rsidRDefault="00951CE2">
            <w:pPr>
              <w:pStyle w:val="Tier1Bullet"/>
            </w:pPr>
            <w:r>
              <w:t>-</w:t>
            </w:r>
            <w:r>
              <w:tab/>
              <w:t>for linking these drilling or produc</w:t>
            </w:r>
            <w:r>
              <w:t>tion platforms to the mainland</w:t>
            </w:r>
          </w:p>
          <w:p w14:paraId="59102698" w14:textId="77777777" w:rsidR="00E546F5" w:rsidRDefault="00E546F5">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99" w14:textId="77777777" w:rsidR="00E546F5" w:rsidRDefault="00951CE2">
            <w:pPr>
              <w:pStyle w:val="NormalinTable"/>
            </w:pPr>
            <w:r>
              <w:t>0.0%</w:t>
            </w:r>
          </w:p>
        </w:tc>
      </w:tr>
      <w:tr w:rsidR="00E546F5" w14:paraId="591026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9B" w14:textId="77777777" w:rsidR="00E546F5" w:rsidRDefault="00951CE2">
            <w:pPr>
              <w:pStyle w:val="NormalinTable"/>
            </w:pPr>
            <w:r>
              <w:t>2934999026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9C" w14:textId="77777777" w:rsidR="00E546F5" w:rsidRDefault="00951CE2">
            <w:pPr>
              <w:pStyle w:val="Tier1"/>
            </w:pPr>
            <w:r>
              <w:t>Nucleic acids and their salts, whether or not chemically defined; other heterocyclic compounds</w:t>
            </w:r>
          </w:p>
          <w:p w14:paraId="5910269D" w14:textId="77777777" w:rsidR="00E546F5" w:rsidRDefault="00951CE2">
            <w:pPr>
              <w:pStyle w:val="Tier1"/>
            </w:pPr>
            <w:r>
              <w:t>Other</w:t>
            </w:r>
          </w:p>
          <w:p w14:paraId="5910269E" w14:textId="77777777" w:rsidR="00E546F5" w:rsidRDefault="00951CE2">
            <w:pPr>
              <w:pStyle w:val="Tier1"/>
            </w:pPr>
            <w:r>
              <w:t>Other</w:t>
            </w:r>
          </w:p>
          <w:p w14:paraId="5910269F" w14:textId="77777777" w:rsidR="00E546F5" w:rsidRDefault="00951CE2">
            <w:pPr>
              <w:pStyle w:val="Tier1"/>
            </w:pPr>
            <w:r>
              <w:t>Other</w:t>
            </w:r>
          </w:p>
          <w:p w14:paraId="591026A0" w14:textId="77777777" w:rsidR="00E546F5" w:rsidRDefault="00951CE2">
            <w:pPr>
              <w:pStyle w:val="Tier1"/>
            </w:pPr>
            <w:r>
              <w:t>4-Methylmorpholine 4-oxide in an aqueous solution (CAS RN 7529-22-8)</w:t>
            </w:r>
          </w:p>
          <w:p w14:paraId="591026A1" w14:textId="77777777" w:rsidR="00E546F5" w:rsidRDefault="00951CE2">
            <w:pPr>
              <w:pStyle w:val="Tier1"/>
            </w:pPr>
            <w:r>
              <w:t>-</w:t>
            </w:r>
            <w:r>
              <w:tab/>
              <w:t xml:space="preserve">for </w:t>
            </w:r>
            <w:r>
              <w:t>incorporation in ships, boats or other vessels listed in Table 1, for the purposes of their construction, repair, maintenance or conversion;</w:t>
            </w:r>
          </w:p>
          <w:p w14:paraId="591026A2" w14:textId="77777777" w:rsidR="00E546F5" w:rsidRDefault="00951CE2">
            <w:pPr>
              <w:pStyle w:val="Tier1"/>
            </w:pPr>
            <w:r>
              <w:t>-</w:t>
            </w:r>
            <w:r>
              <w:tab/>
              <w:t>for fitting to or equipping such ships, boats or other vessels;</w:t>
            </w:r>
          </w:p>
          <w:p w14:paraId="591026A3" w14:textId="77777777" w:rsidR="00E546F5" w:rsidRDefault="00951CE2">
            <w:pPr>
              <w:pStyle w:val="Tier1"/>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26A4" w14:textId="77777777" w:rsidR="00E546F5" w:rsidRDefault="00951CE2">
            <w:pPr>
              <w:pStyle w:val="Tier1"/>
            </w:pPr>
            <w:r>
              <w:t>-</w:t>
            </w:r>
            <w:r>
              <w:tab/>
              <w:t>for equipping the above platforms;</w:t>
            </w:r>
          </w:p>
          <w:p w14:paraId="591026A5" w14:textId="77777777" w:rsidR="00E546F5" w:rsidRDefault="00951CE2">
            <w:pPr>
              <w:pStyle w:val="Tier1"/>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A6" w14:textId="77777777" w:rsidR="00E546F5" w:rsidRDefault="00951CE2">
            <w:pPr>
              <w:pStyle w:val="NormalinTable"/>
            </w:pPr>
            <w:r>
              <w:t>0.0%</w:t>
            </w:r>
          </w:p>
        </w:tc>
      </w:tr>
      <w:tr w:rsidR="00E546F5" w14:paraId="591026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A8" w14:textId="77777777" w:rsidR="00E546F5" w:rsidRDefault="00951CE2">
            <w:pPr>
              <w:pStyle w:val="NormalinTable"/>
            </w:pPr>
            <w:r>
              <w:t>2934999040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A9" w14:textId="77777777" w:rsidR="00E546F5" w:rsidRDefault="00951CE2">
            <w:pPr>
              <w:pStyle w:val="Tier1"/>
            </w:pPr>
            <w:r>
              <w:t>Nucleic acids and their salts, whether or not chemically defined; other heterocyclic compounds</w:t>
            </w:r>
          </w:p>
          <w:p w14:paraId="591026AA" w14:textId="77777777" w:rsidR="00E546F5" w:rsidRDefault="00951CE2">
            <w:pPr>
              <w:pStyle w:val="Tier1"/>
            </w:pPr>
            <w:r>
              <w:t>Other</w:t>
            </w:r>
          </w:p>
          <w:p w14:paraId="591026AB" w14:textId="77777777" w:rsidR="00E546F5" w:rsidRDefault="00951CE2">
            <w:pPr>
              <w:pStyle w:val="Tier1"/>
            </w:pPr>
            <w:r>
              <w:t>Other</w:t>
            </w:r>
          </w:p>
          <w:p w14:paraId="591026AC" w14:textId="77777777" w:rsidR="00E546F5" w:rsidRDefault="00951CE2">
            <w:pPr>
              <w:pStyle w:val="Tier1"/>
            </w:pPr>
            <w:r>
              <w:t>Other</w:t>
            </w:r>
          </w:p>
          <w:p w14:paraId="591026AD" w14:textId="77777777" w:rsidR="00E546F5" w:rsidRDefault="00951CE2">
            <w:pPr>
              <w:pStyle w:val="Tier1"/>
            </w:pPr>
            <w:r>
              <w:t>2,3-Pyrazinedicarboxylic anhydride (CAS RN 4744-50-7) with a purity by weight of 95% or more</w:t>
            </w:r>
          </w:p>
          <w:p w14:paraId="591026AE" w14:textId="77777777" w:rsidR="00E546F5" w:rsidRDefault="00951CE2">
            <w:pPr>
              <w:pStyle w:val="Tier1"/>
            </w:pPr>
            <w:r>
              <w:t>• fo</w:t>
            </w:r>
            <w:r>
              <w:t>r incorporation in ships, boats or other vessels listed in Table 1, for the purposes of their construction, repair, maintenance or conversion;</w:t>
            </w:r>
          </w:p>
          <w:p w14:paraId="591026AF" w14:textId="77777777" w:rsidR="00E546F5" w:rsidRDefault="00951CE2">
            <w:pPr>
              <w:pStyle w:val="Tier1"/>
            </w:pPr>
            <w:r>
              <w:t>• for fitting to or equipping such ships, boats or other vessels;</w:t>
            </w:r>
          </w:p>
          <w:p w14:paraId="591026B0" w14:textId="77777777" w:rsidR="00E546F5" w:rsidRDefault="00951CE2">
            <w:pPr>
              <w:pStyle w:val="Tier1"/>
            </w:pPr>
            <w:r>
              <w:t xml:space="preserve">• for incorporation, for the purposes of </w:t>
            </w:r>
            <w:r>
              <w:t>their construction, repair, maintenance or conversion, in drilling or production platforms listed below:</w:t>
            </w:r>
          </w:p>
          <w:p w14:paraId="591026B1" w14:textId="77777777" w:rsidR="00E546F5" w:rsidRDefault="00951CE2">
            <w:pPr>
              <w:pStyle w:val="Tier1"/>
            </w:pPr>
            <w:r>
              <w:t xml:space="preserve">   fixed, of subheading ex 8430 49 or floating or submersible of subheading 8905 20;</w:t>
            </w:r>
          </w:p>
          <w:p w14:paraId="591026B2" w14:textId="77777777" w:rsidR="00E546F5" w:rsidRDefault="00951CE2">
            <w:pPr>
              <w:pStyle w:val="Tier1"/>
            </w:pPr>
            <w:r>
              <w:t>• for equipping the above platforms;</w:t>
            </w:r>
          </w:p>
          <w:p w14:paraId="591026B3" w14:textId="77777777" w:rsidR="00E546F5" w:rsidRDefault="00951CE2">
            <w:pPr>
              <w:pStyle w:val="Tier1"/>
            </w:pPr>
            <w:r>
              <w:t xml:space="preserve">• for linking these drilling </w:t>
            </w:r>
            <w:r>
              <w:t>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B4" w14:textId="77777777" w:rsidR="00E546F5" w:rsidRDefault="00951CE2">
            <w:pPr>
              <w:pStyle w:val="NormalinTable"/>
            </w:pPr>
            <w:r>
              <w:t>0.0%</w:t>
            </w:r>
          </w:p>
        </w:tc>
      </w:tr>
      <w:tr w:rsidR="00E546F5" w14:paraId="591026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B6" w14:textId="77777777" w:rsidR="00E546F5" w:rsidRDefault="00951CE2">
            <w:pPr>
              <w:pStyle w:val="NormalinTable"/>
            </w:pPr>
            <w:r>
              <w:t>2934999052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B7" w14:textId="77777777" w:rsidR="00E546F5" w:rsidRDefault="00951CE2">
            <w:pPr>
              <w:pStyle w:val="Tier1"/>
            </w:pPr>
            <w:r>
              <w:t>Nucleic acids and their salts, whether or not chemically defined; other heterocyclic compounds</w:t>
            </w:r>
          </w:p>
          <w:p w14:paraId="591026B8" w14:textId="77777777" w:rsidR="00E546F5" w:rsidRDefault="00951CE2">
            <w:pPr>
              <w:pStyle w:val="Tier1"/>
            </w:pPr>
            <w:r>
              <w:t>Other</w:t>
            </w:r>
          </w:p>
          <w:p w14:paraId="591026B9" w14:textId="77777777" w:rsidR="00E546F5" w:rsidRDefault="00951CE2">
            <w:pPr>
              <w:pStyle w:val="Tier1"/>
            </w:pPr>
            <w:r>
              <w:t>Other</w:t>
            </w:r>
          </w:p>
          <w:p w14:paraId="591026BA" w14:textId="77777777" w:rsidR="00E546F5" w:rsidRDefault="00951CE2">
            <w:pPr>
              <w:pStyle w:val="Tier1"/>
            </w:pPr>
            <w:r>
              <w:t>Other</w:t>
            </w:r>
          </w:p>
          <w:p w14:paraId="591026BB" w14:textId="77777777" w:rsidR="00E546F5" w:rsidRDefault="00951CE2">
            <w:pPr>
              <w:pStyle w:val="Tier1"/>
            </w:pPr>
            <w:r>
              <w:t>Epoxiconazole (ISO) (CAS RN 133855-98-8)</w:t>
            </w:r>
          </w:p>
          <w:p w14:paraId="591026BC" w14:textId="77777777" w:rsidR="00E546F5" w:rsidRDefault="00951CE2">
            <w:pPr>
              <w:pStyle w:val="Tier1"/>
            </w:pPr>
            <w:r>
              <w:t>-</w:t>
            </w:r>
            <w:r>
              <w:tab/>
              <w:t xml:space="preserve">for incorporation in ships, boats or </w:t>
            </w:r>
            <w:r>
              <w:t>other vessels listed in Table 1, for the purposes of their construction, repair, maintenance or conversion;</w:t>
            </w:r>
          </w:p>
          <w:p w14:paraId="591026BD" w14:textId="77777777" w:rsidR="00E546F5" w:rsidRDefault="00951CE2">
            <w:pPr>
              <w:pStyle w:val="Tier1"/>
            </w:pPr>
            <w:r>
              <w:t>-</w:t>
            </w:r>
            <w:r>
              <w:tab/>
              <w:t>for fitting to or equipping such ships, boats or other vessels;</w:t>
            </w:r>
          </w:p>
          <w:p w14:paraId="591026BE" w14:textId="77777777" w:rsidR="00E546F5" w:rsidRDefault="00951CE2">
            <w:pPr>
              <w:pStyle w:val="Tier1"/>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26BF" w14:textId="77777777" w:rsidR="00E546F5" w:rsidRDefault="00951CE2">
            <w:pPr>
              <w:pStyle w:val="Tier1"/>
            </w:pPr>
            <w:r>
              <w:t>-</w:t>
            </w:r>
            <w:r>
              <w:tab/>
              <w:t>for equipping the above platforms;</w:t>
            </w:r>
          </w:p>
          <w:p w14:paraId="591026C0" w14:textId="77777777" w:rsidR="00E546F5" w:rsidRDefault="00951CE2">
            <w:pPr>
              <w:pStyle w:val="Tier1"/>
            </w:pPr>
            <w:r>
              <w:t>-</w:t>
            </w:r>
            <w:r>
              <w:tab/>
              <w:t xml:space="preserve">for linking these drilling or production platforms to the </w:t>
            </w:r>
            <w:r>
              <w:t>mainland</w:t>
            </w:r>
          </w:p>
          <w:p w14:paraId="591026C1"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C2" w14:textId="77777777" w:rsidR="00E546F5" w:rsidRDefault="00951CE2">
            <w:pPr>
              <w:pStyle w:val="NormalinTable"/>
            </w:pPr>
            <w:r>
              <w:t>0.0%</w:t>
            </w:r>
          </w:p>
        </w:tc>
      </w:tr>
      <w:tr w:rsidR="00E546F5" w14:paraId="591026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C4" w14:textId="77777777" w:rsidR="00E546F5" w:rsidRDefault="00951CE2">
            <w:pPr>
              <w:pStyle w:val="NormalinTable"/>
            </w:pPr>
            <w:r>
              <w:t>2934999058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C5" w14:textId="77777777" w:rsidR="00E546F5" w:rsidRDefault="00951CE2">
            <w:pPr>
              <w:pStyle w:val="Tier1"/>
            </w:pPr>
            <w:r>
              <w:t>Nucleic acids and their salts, whether or not chemically defined; other heterocyclic compounds</w:t>
            </w:r>
          </w:p>
          <w:p w14:paraId="591026C6" w14:textId="77777777" w:rsidR="00E546F5" w:rsidRDefault="00951CE2">
            <w:pPr>
              <w:pStyle w:val="Tier1"/>
            </w:pPr>
            <w:r>
              <w:t>Other</w:t>
            </w:r>
          </w:p>
          <w:p w14:paraId="591026C7" w14:textId="77777777" w:rsidR="00E546F5" w:rsidRDefault="00951CE2">
            <w:pPr>
              <w:pStyle w:val="Tier1"/>
            </w:pPr>
            <w:r>
              <w:t>Other</w:t>
            </w:r>
          </w:p>
          <w:p w14:paraId="591026C8" w14:textId="77777777" w:rsidR="00E546F5" w:rsidRDefault="00951CE2">
            <w:pPr>
              <w:pStyle w:val="Tier1"/>
            </w:pPr>
            <w:r>
              <w:t>Other</w:t>
            </w:r>
          </w:p>
          <w:p w14:paraId="591026C9" w14:textId="77777777" w:rsidR="00E546F5" w:rsidRDefault="00951CE2">
            <w:pPr>
              <w:pStyle w:val="Tier1"/>
            </w:pPr>
            <w:r>
              <w:t>Dimethenamide-P (ISO) (CAS RN 163515-14-8)</w:t>
            </w:r>
          </w:p>
          <w:p w14:paraId="591026CA" w14:textId="77777777" w:rsidR="00E546F5" w:rsidRDefault="00951CE2">
            <w:pPr>
              <w:pStyle w:val="Tier1"/>
            </w:pPr>
            <w:r>
              <w:t>-</w:t>
            </w:r>
            <w:r>
              <w:tab/>
              <w:t>for incorporation in ships, boats or other vessels listed in Table 1, f</w:t>
            </w:r>
            <w:r>
              <w:t>or the purposes of their construction, repair, maintenance or conversion;</w:t>
            </w:r>
          </w:p>
          <w:p w14:paraId="591026CB" w14:textId="77777777" w:rsidR="00E546F5" w:rsidRDefault="00951CE2">
            <w:pPr>
              <w:pStyle w:val="Tier1"/>
            </w:pPr>
            <w:r>
              <w:t>-</w:t>
            </w:r>
            <w:r>
              <w:tab/>
              <w:t>for fitting to or equipping such ships, boats or other vessels;</w:t>
            </w:r>
          </w:p>
          <w:p w14:paraId="591026CC" w14:textId="77777777" w:rsidR="00E546F5" w:rsidRDefault="00951CE2">
            <w:pPr>
              <w:pStyle w:val="Tier1"/>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6CD" w14:textId="77777777" w:rsidR="00E546F5" w:rsidRDefault="00951CE2">
            <w:pPr>
              <w:pStyle w:val="Tier1"/>
            </w:pPr>
            <w:r>
              <w:t>-</w:t>
            </w:r>
            <w:r>
              <w:tab/>
              <w:t>for equipping the above platforms;</w:t>
            </w:r>
          </w:p>
          <w:p w14:paraId="591026CE" w14:textId="77777777" w:rsidR="00E546F5" w:rsidRDefault="00951CE2">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CF" w14:textId="77777777" w:rsidR="00E546F5" w:rsidRDefault="00951CE2">
            <w:pPr>
              <w:pStyle w:val="NormalinTable"/>
            </w:pPr>
            <w:r>
              <w:t>0.0%</w:t>
            </w:r>
          </w:p>
        </w:tc>
      </w:tr>
      <w:tr w:rsidR="00E546F5" w14:paraId="591026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D1" w14:textId="77777777" w:rsidR="00E546F5" w:rsidRDefault="00951CE2">
            <w:pPr>
              <w:pStyle w:val="NormalinTable"/>
            </w:pPr>
            <w:r>
              <w:t>2934999065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D2" w14:textId="77777777" w:rsidR="00E546F5" w:rsidRDefault="00951CE2">
            <w:pPr>
              <w:pStyle w:val="Tier1"/>
            </w:pPr>
            <w:r>
              <w:t>Nucleic acids an</w:t>
            </w:r>
            <w:r>
              <w:t>d their salts, whether or not chemically defined; other heterocyclic compounds</w:t>
            </w:r>
          </w:p>
          <w:p w14:paraId="591026D3" w14:textId="77777777" w:rsidR="00E546F5" w:rsidRDefault="00951CE2">
            <w:pPr>
              <w:pStyle w:val="Tier1"/>
            </w:pPr>
            <w:r>
              <w:t>Other</w:t>
            </w:r>
          </w:p>
          <w:p w14:paraId="591026D4" w14:textId="77777777" w:rsidR="00E546F5" w:rsidRDefault="00951CE2">
            <w:pPr>
              <w:pStyle w:val="Tier1"/>
            </w:pPr>
            <w:r>
              <w:t>Other</w:t>
            </w:r>
          </w:p>
          <w:p w14:paraId="591026D5" w14:textId="77777777" w:rsidR="00E546F5" w:rsidRDefault="00951CE2">
            <w:pPr>
              <w:pStyle w:val="Tier1"/>
            </w:pPr>
            <w:r>
              <w:t>Other</w:t>
            </w:r>
          </w:p>
          <w:p w14:paraId="591026D6" w14:textId="77777777" w:rsidR="00E546F5" w:rsidRDefault="00951CE2">
            <w:pPr>
              <w:pStyle w:val="Tier1"/>
            </w:pPr>
            <w:r>
              <w:t>Benzo[b]thiophen-10-methoxycycloheptanone (CAS RN 59743-84-9) with a purity by weight of 98 % or more</w:t>
            </w:r>
          </w:p>
          <w:p w14:paraId="591026D7" w14:textId="77777777" w:rsidR="00E546F5" w:rsidRDefault="00951CE2">
            <w:pPr>
              <w:pStyle w:val="Tier1"/>
            </w:pPr>
            <w:r>
              <w:t>-          for incorporation in ships, boats or other ves</w:t>
            </w:r>
            <w:r>
              <w:t>sels listed in Table 1, for the purposes of their construction, repair, maintenance or conversion;</w:t>
            </w:r>
          </w:p>
          <w:p w14:paraId="591026D8" w14:textId="77777777" w:rsidR="00E546F5" w:rsidRDefault="00951CE2">
            <w:pPr>
              <w:pStyle w:val="Tier1"/>
            </w:pPr>
            <w:r>
              <w:t>-</w:t>
            </w:r>
            <w:r>
              <w:tab/>
              <w:t>for fitting to or equipping such ships, boats or other vessels;</w:t>
            </w:r>
          </w:p>
          <w:p w14:paraId="591026D9" w14:textId="77777777" w:rsidR="00E546F5" w:rsidRDefault="00951CE2">
            <w:pPr>
              <w:pStyle w:val="Tier1"/>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26DA" w14:textId="77777777" w:rsidR="00E546F5" w:rsidRDefault="00951CE2">
            <w:pPr>
              <w:pStyle w:val="Tier1"/>
            </w:pPr>
            <w:r>
              <w:t>-</w:t>
            </w:r>
            <w:r>
              <w:tab/>
              <w:t>for equipping the above platforms;</w:t>
            </w:r>
          </w:p>
          <w:p w14:paraId="591026DB"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DC" w14:textId="77777777" w:rsidR="00E546F5" w:rsidRDefault="00951CE2">
            <w:pPr>
              <w:pStyle w:val="NormalinTable"/>
            </w:pPr>
            <w:r>
              <w:t>0.0%</w:t>
            </w:r>
          </w:p>
        </w:tc>
      </w:tr>
      <w:tr w:rsidR="00E546F5" w14:paraId="591026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DE" w14:textId="77777777" w:rsidR="00E546F5" w:rsidRDefault="00951CE2">
            <w:pPr>
              <w:pStyle w:val="NormalinTable"/>
            </w:pPr>
            <w:r>
              <w:t>2934999070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DF" w14:textId="77777777" w:rsidR="00E546F5" w:rsidRDefault="00951CE2">
            <w:pPr>
              <w:pStyle w:val="Tier1"/>
            </w:pPr>
            <w:r>
              <w:t>Nucleic acids and their salts, whether or not chemically defined; other heterocyclic compounds</w:t>
            </w:r>
          </w:p>
          <w:p w14:paraId="591026E0" w14:textId="77777777" w:rsidR="00E546F5" w:rsidRDefault="00951CE2">
            <w:pPr>
              <w:pStyle w:val="Tier1"/>
            </w:pPr>
            <w:r>
              <w:t>Other</w:t>
            </w:r>
          </w:p>
          <w:p w14:paraId="591026E1" w14:textId="77777777" w:rsidR="00E546F5" w:rsidRDefault="00951CE2">
            <w:pPr>
              <w:pStyle w:val="Tier1"/>
            </w:pPr>
            <w:r>
              <w:t>Other</w:t>
            </w:r>
          </w:p>
          <w:p w14:paraId="591026E2" w14:textId="77777777" w:rsidR="00E546F5" w:rsidRDefault="00951CE2">
            <w:pPr>
              <w:pStyle w:val="Tier1"/>
            </w:pPr>
            <w:r>
              <w:t>Other</w:t>
            </w:r>
          </w:p>
          <w:p w14:paraId="591026E3" w14:textId="77777777" w:rsidR="00E546F5" w:rsidRDefault="00951CE2">
            <w:pPr>
              <w:pStyle w:val="Tier1"/>
            </w:pPr>
            <w:r>
              <w:t>1,3,4-thiadiazolidine-2,5-dithione (CAS RN 1072-71-5) with a purity by weight of 95 % or more</w:t>
            </w:r>
          </w:p>
          <w:p w14:paraId="591026E4" w14:textId="77777777" w:rsidR="00E546F5" w:rsidRDefault="00951CE2">
            <w:pPr>
              <w:pStyle w:val="Tier1"/>
            </w:pPr>
            <w:r>
              <w:t xml:space="preserve">-          for incorporation in </w:t>
            </w:r>
            <w:r>
              <w:t>ships, boats or other vessels listed in Table 1, for the purposes of their construction, repair, maintenance or conversion;</w:t>
            </w:r>
          </w:p>
          <w:p w14:paraId="591026E5" w14:textId="77777777" w:rsidR="00E546F5" w:rsidRDefault="00951CE2">
            <w:pPr>
              <w:pStyle w:val="Tier1"/>
            </w:pPr>
            <w:r>
              <w:t>-</w:t>
            </w:r>
            <w:r>
              <w:tab/>
              <w:t>for fitting to or equipping such ships, boats or other vessels;</w:t>
            </w:r>
          </w:p>
          <w:p w14:paraId="591026E6" w14:textId="77777777" w:rsidR="00E546F5" w:rsidRDefault="00951CE2">
            <w:pPr>
              <w:pStyle w:val="Tier1"/>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26E7" w14:textId="77777777" w:rsidR="00E546F5" w:rsidRDefault="00951CE2">
            <w:pPr>
              <w:pStyle w:val="Tier1"/>
            </w:pPr>
            <w:r>
              <w:t>-</w:t>
            </w:r>
            <w:r>
              <w:tab/>
              <w:t>for equipping the above platforms;</w:t>
            </w:r>
          </w:p>
          <w:p w14:paraId="591026E8" w14:textId="77777777" w:rsidR="00E546F5" w:rsidRDefault="00951CE2">
            <w:pPr>
              <w:pStyle w:val="Tier1"/>
            </w:pPr>
            <w:r>
              <w:t xml:space="preserve">-       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E9" w14:textId="77777777" w:rsidR="00E546F5" w:rsidRDefault="00951CE2">
            <w:pPr>
              <w:pStyle w:val="NormalinTable"/>
            </w:pPr>
            <w:r>
              <w:t>0.0%</w:t>
            </w:r>
          </w:p>
        </w:tc>
      </w:tr>
      <w:tr w:rsidR="00E546F5" w14:paraId="591026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EB" w14:textId="77777777" w:rsidR="00E546F5" w:rsidRDefault="00951CE2">
            <w:pPr>
              <w:pStyle w:val="NormalinTable"/>
            </w:pPr>
            <w:r>
              <w:t>2934999081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EC" w14:textId="77777777" w:rsidR="00E546F5" w:rsidRDefault="00951CE2">
            <w:pPr>
              <w:pStyle w:val="Tier1"/>
            </w:pPr>
            <w:r>
              <w:t>Nucleic acids and their salts, whether or not chemically defined; other heterocyclic compounds</w:t>
            </w:r>
          </w:p>
          <w:p w14:paraId="591026ED" w14:textId="77777777" w:rsidR="00E546F5" w:rsidRDefault="00951CE2">
            <w:pPr>
              <w:pStyle w:val="Tier1"/>
            </w:pPr>
            <w:r>
              <w:t>Other</w:t>
            </w:r>
          </w:p>
          <w:p w14:paraId="591026EE" w14:textId="77777777" w:rsidR="00E546F5" w:rsidRDefault="00951CE2">
            <w:pPr>
              <w:pStyle w:val="Tier1"/>
            </w:pPr>
            <w:r>
              <w:t>Other</w:t>
            </w:r>
          </w:p>
          <w:p w14:paraId="591026EF" w14:textId="77777777" w:rsidR="00E546F5" w:rsidRDefault="00951CE2">
            <w:pPr>
              <w:pStyle w:val="Tier1"/>
            </w:pPr>
            <w:r>
              <w:t>Other</w:t>
            </w:r>
          </w:p>
          <w:p w14:paraId="591026F0" w14:textId="77777777" w:rsidR="00E546F5" w:rsidRDefault="00951CE2">
            <w:pPr>
              <w:pStyle w:val="Tier1"/>
            </w:pPr>
            <w:r>
              <w:t>1-(4-aminophenyl)-5-(morpholin-4-yl)-2,3-dihydropyridin-6-one(CAS RN 1267610-26-3) with a</w:t>
            </w:r>
            <w:r>
              <w:t xml:space="preserve"> purity by weight of 98 % or more</w:t>
            </w:r>
          </w:p>
          <w:p w14:paraId="591026F1" w14:textId="77777777" w:rsidR="00E546F5" w:rsidRDefault="00951CE2">
            <w:pPr>
              <w:pStyle w:val="Tier1"/>
            </w:pPr>
            <w:r>
              <w:t>-          for incorporation in ships, boats or other vessels listed in Table 1, for the purposes of their construction, repair, maintenance or conversion;</w:t>
            </w:r>
          </w:p>
          <w:p w14:paraId="591026F2" w14:textId="77777777" w:rsidR="00E546F5" w:rsidRDefault="00951CE2">
            <w:pPr>
              <w:pStyle w:val="Tier1"/>
            </w:pPr>
            <w:r>
              <w:t>-</w:t>
            </w:r>
            <w:r>
              <w:tab/>
              <w:t>for fitting to or equipping such ships, boats or other vessels;</w:t>
            </w:r>
          </w:p>
          <w:p w14:paraId="591026F3" w14:textId="77777777" w:rsidR="00E546F5" w:rsidRDefault="00951CE2">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591026F4" w14:textId="77777777" w:rsidR="00E546F5" w:rsidRDefault="00951CE2">
            <w:pPr>
              <w:pStyle w:val="Tier1"/>
            </w:pPr>
            <w:r>
              <w:t>-</w:t>
            </w:r>
            <w:r>
              <w:tab/>
              <w:t>for equipping the above pl</w:t>
            </w:r>
            <w:r>
              <w:t>atforms;</w:t>
            </w:r>
          </w:p>
          <w:p w14:paraId="591026F5"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6F6" w14:textId="77777777" w:rsidR="00E546F5" w:rsidRDefault="00951CE2">
            <w:pPr>
              <w:pStyle w:val="NormalinTable"/>
            </w:pPr>
            <w:r>
              <w:t>0.0%</w:t>
            </w:r>
          </w:p>
        </w:tc>
      </w:tr>
      <w:tr w:rsidR="00E546F5" w14:paraId="591027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6F8" w14:textId="77777777" w:rsidR="00E546F5" w:rsidRDefault="00951CE2">
            <w:pPr>
              <w:pStyle w:val="NormalinTable"/>
            </w:pPr>
            <w:r>
              <w:t>2934999090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6F9" w14:textId="77777777" w:rsidR="00E546F5" w:rsidRDefault="00951CE2">
            <w:pPr>
              <w:pStyle w:val="Tier1"/>
            </w:pPr>
            <w:r>
              <w:t>Nucleic acids and their salts, whether or not chemically defined; other heterocyclic compounds</w:t>
            </w:r>
          </w:p>
          <w:p w14:paraId="591026FA" w14:textId="77777777" w:rsidR="00E546F5" w:rsidRDefault="00951CE2">
            <w:pPr>
              <w:pStyle w:val="Tier1"/>
            </w:pPr>
            <w:r>
              <w:t>Other</w:t>
            </w:r>
          </w:p>
          <w:p w14:paraId="591026FB" w14:textId="77777777" w:rsidR="00E546F5" w:rsidRDefault="00951CE2">
            <w:pPr>
              <w:pStyle w:val="Tier1"/>
            </w:pPr>
            <w:r>
              <w:t>Other</w:t>
            </w:r>
          </w:p>
          <w:p w14:paraId="591026FC" w14:textId="77777777" w:rsidR="00E546F5" w:rsidRDefault="00951CE2">
            <w:pPr>
              <w:pStyle w:val="Tier1"/>
            </w:pPr>
            <w:r>
              <w:t>Other</w:t>
            </w:r>
          </w:p>
          <w:p w14:paraId="591026FD" w14:textId="77777777" w:rsidR="00E546F5" w:rsidRDefault="00951CE2">
            <w:pPr>
              <w:pStyle w:val="Tier1"/>
            </w:pPr>
            <w:r>
              <w:t>Other</w:t>
            </w:r>
          </w:p>
          <w:p w14:paraId="591026FE" w14:textId="77777777" w:rsidR="00E546F5" w:rsidRDefault="00951CE2">
            <w:pPr>
              <w:pStyle w:val="Tier1"/>
            </w:pPr>
            <w:r>
              <w:t xml:space="preserve">-          for </w:t>
            </w:r>
            <w:r>
              <w:t>incorporation in ships, boats or other vessels listed in Table 1, for the purposes of their construction, repair, maintenance or conversion;</w:t>
            </w:r>
          </w:p>
          <w:p w14:paraId="591026FF" w14:textId="77777777" w:rsidR="00E546F5" w:rsidRDefault="00951CE2">
            <w:pPr>
              <w:pStyle w:val="Tier1"/>
            </w:pPr>
            <w:r>
              <w:t>-</w:t>
            </w:r>
            <w:r>
              <w:tab/>
              <w:t>for fitting to or equipping such ships, boats or other vessels;</w:t>
            </w:r>
          </w:p>
          <w:p w14:paraId="59102700" w14:textId="77777777" w:rsidR="00E546F5" w:rsidRDefault="00951CE2">
            <w:pPr>
              <w:pStyle w:val="Tier1"/>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2701" w14:textId="77777777" w:rsidR="00E546F5" w:rsidRDefault="00951CE2">
            <w:pPr>
              <w:pStyle w:val="Tier1"/>
            </w:pPr>
            <w:r>
              <w:t>-</w:t>
            </w:r>
            <w:r>
              <w:tab/>
              <w:t>for equipping the above platforms;</w:t>
            </w:r>
          </w:p>
          <w:p w14:paraId="59102702" w14:textId="77777777" w:rsidR="00E546F5" w:rsidRDefault="00951CE2">
            <w:pPr>
              <w:pStyle w:val="Tier1"/>
            </w:pPr>
            <w:r>
              <w:t>-       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03" w14:textId="77777777" w:rsidR="00E546F5" w:rsidRDefault="00951CE2">
            <w:pPr>
              <w:pStyle w:val="NormalinTable"/>
            </w:pPr>
            <w:r>
              <w:t>0.0%</w:t>
            </w:r>
          </w:p>
        </w:tc>
      </w:tr>
      <w:tr w:rsidR="00E546F5" w14:paraId="591027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05" w14:textId="77777777" w:rsidR="00E546F5" w:rsidRDefault="00951CE2">
            <w:pPr>
              <w:pStyle w:val="NormalinTable"/>
            </w:pPr>
            <w:r>
              <w:t>2935000000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06" w14:textId="77777777" w:rsidR="00E546F5" w:rsidRDefault="00951CE2">
            <w:pPr>
              <w:pStyle w:val="Tier1"/>
            </w:pPr>
            <w:r>
              <w:t>Sulphonamides</w:t>
            </w:r>
          </w:p>
          <w:p w14:paraId="59102707" w14:textId="77777777" w:rsidR="00E546F5" w:rsidRDefault="00951CE2">
            <w:pPr>
              <w:pStyle w:val="Tier1Bullet"/>
            </w:pPr>
            <w:r>
              <w:t>-</w:t>
            </w:r>
            <w:r>
              <w:tab/>
              <w:t>for incorporation in ships, boats or other vessels listed in Table 1, for the purposes of their construction, repair, maintenance or conversion;</w:t>
            </w:r>
          </w:p>
          <w:p w14:paraId="59102708" w14:textId="77777777" w:rsidR="00E546F5" w:rsidRDefault="00951CE2">
            <w:pPr>
              <w:pStyle w:val="Tier1Bullet"/>
            </w:pPr>
            <w:r>
              <w:t>-</w:t>
            </w:r>
            <w:r>
              <w:tab/>
              <w:t xml:space="preserve">for fitting to or equipping such </w:t>
            </w:r>
            <w:r>
              <w:t>ships, boats or other vessels;</w:t>
            </w:r>
          </w:p>
          <w:p w14:paraId="5910270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14:paraId="5910270A" w14:textId="77777777" w:rsidR="00E546F5" w:rsidRDefault="00951CE2">
            <w:pPr>
              <w:pStyle w:val="Tier1Bullet"/>
            </w:pPr>
            <w:r>
              <w:t>-</w:t>
            </w:r>
            <w:r>
              <w:tab/>
              <w:t>for equipping the above platforms;</w:t>
            </w:r>
          </w:p>
          <w:p w14:paraId="5910270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0C" w14:textId="77777777" w:rsidR="00E546F5" w:rsidRDefault="00951CE2">
            <w:pPr>
              <w:pStyle w:val="NormalinTable"/>
            </w:pPr>
            <w:r>
              <w:t>0.0%</w:t>
            </w:r>
          </w:p>
        </w:tc>
      </w:tr>
      <w:tr w:rsidR="00E546F5" w14:paraId="591027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0E" w14:textId="77777777" w:rsidR="00E546F5" w:rsidRDefault="00951CE2">
            <w:pPr>
              <w:pStyle w:val="NormalinTable"/>
            </w:pPr>
            <w:r>
              <w:t>2937290000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0F" w14:textId="77777777" w:rsidR="00E546F5" w:rsidRDefault="00951CE2">
            <w:pPr>
              <w:pStyle w:val="Tier1"/>
            </w:pPr>
            <w:r>
              <w:t xml:space="preserve">Hormones, prostaglandins, thromboxanes and leukotrienes, natural or reproduced by synthesis; derivatives and structural analogues </w:t>
            </w:r>
            <w:r>
              <w:t>thereof, including chain modified polypeptides, used primarily as hormones</w:t>
            </w:r>
          </w:p>
          <w:p w14:paraId="59102710" w14:textId="77777777" w:rsidR="00E546F5" w:rsidRDefault="00951CE2">
            <w:pPr>
              <w:pStyle w:val="Tier2"/>
            </w:pPr>
            <w:r>
              <w:t>-</w:t>
            </w:r>
            <w:r>
              <w:tab/>
              <w:t>Steroidal hormones, their derivatives and structural analogues</w:t>
            </w:r>
          </w:p>
          <w:p w14:paraId="59102711" w14:textId="77777777" w:rsidR="00E546F5" w:rsidRDefault="00951CE2">
            <w:pPr>
              <w:pStyle w:val="Tier3"/>
            </w:pPr>
            <w:r>
              <w:t>-</w:t>
            </w:r>
            <w:r>
              <w:tab/>
              <w:t>-</w:t>
            </w:r>
            <w:r>
              <w:tab/>
              <w:t>Other</w:t>
            </w:r>
          </w:p>
          <w:p w14:paraId="59102712"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2713" w14:textId="77777777" w:rsidR="00E546F5" w:rsidRDefault="00951CE2">
            <w:pPr>
              <w:pStyle w:val="Tier3Bullet"/>
            </w:pPr>
            <w:r>
              <w:tab/>
            </w:r>
            <w:r>
              <w:tab/>
              <w:t>-</w:t>
            </w:r>
            <w:r>
              <w:tab/>
              <w:t>for fitting to or equipping such ships, boats or other vessels;</w:t>
            </w:r>
          </w:p>
          <w:p w14:paraId="59102714"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2715" w14:textId="77777777" w:rsidR="00E546F5" w:rsidRDefault="00951CE2">
            <w:pPr>
              <w:pStyle w:val="Tier3Bullet"/>
            </w:pPr>
            <w:r>
              <w:tab/>
            </w:r>
            <w:r>
              <w:tab/>
              <w:t>-</w:t>
            </w:r>
            <w:r>
              <w:tab/>
              <w:t>for equipping the above platforms;</w:t>
            </w:r>
          </w:p>
          <w:p w14:paraId="5910271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17" w14:textId="77777777" w:rsidR="00E546F5" w:rsidRDefault="00951CE2">
            <w:pPr>
              <w:pStyle w:val="NormalinTable"/>
            </w:pPr>
            <w:r>
              <w:t>0.0%</w:t>
            </w:r>
          </w:p>
        </w:tc>
      </w:tr>
      <w:tr w:rsidR="00E546F5" w14:paraId="591027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19" w14:textId="77777777" w:rsidR="00E546F5" w:rsidRDefault="00951CE2">
            <w:pPr>
              <w:pStyle w:val="NormalinTable"/>
            </w:pPr>
            <w:r>
              <w:t>2937500000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1A" w14:textId="77777777" w:rsidR="00E546F5" w:rsidRDefault="00951CE2">
            <w:pPr>
              <w:pStyle w:val="Tier1"/>
            </w:pPr>
            <w:r>
              <w:t xml:space="preserve">Hormones, </w:t>
            </w:r>
            <w:r>
              <w:t>prostaglandins, thromboxanes and leukotrienes, natural or reproduced by synthesis; derivatives and structural analogues thereof, including chain modified polypeptides, used primarily as hormones</w:t>
            </w:r>
          </w:p>
          <w:p w14:paraId="5910271B" w14:textId="77777777" w:rsidR="00E546F5" w:rsidRDefault="00951CE2">
            <w:pPr>
              <w:pStyle w:val="Tier2"/>
            </w:pPr>
            <w:r>
              <w:t>-</w:t>
            </w:r>
            <w:r>
              <w:tab/>
              <w:t>Prostaglandins, thromboxanes and leukotrienes, their deriva</w:t>
            </w:r>
            <w:r>
              <w:t>tives and structural analogues</w:t>
            </w:r>
          </w:p>
          <w:p w14:paraId="5910271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71D" w14:textId="77777777" w:rsidR="00E546F5" w:rsidRDefault="00951CE2">
            <w:pPr>
              <w:pStyle w:val="Tier2Bullet"/>
            </w:pPr>
            <w:r>
              <w:tab/>
              <w:t>-</w:t>
            </w:r>
            <w:r>
              <w:tab/>
              <w:t>for fitting to or equipping such ships, boats or other vessels;</w:t>
            </w:r>
          </w:p>
          <w:p w14:paraId="5910271E" w14:textId="77777777" w:rsidR="00E546F5" w:rsidRDefault="00951CE2">
            <w:pPr>
              <w:pStyle w:val="Tier2Bullet"/>
            </w:pPr>
            <w:r>
              <w:tab/>
              <w:t>-</w:t>
            </w:r>
            <w:r>
              <w:tab/>
              <w:t>for inc</w:t>
            </w:r>
            <w:r>
              <w:t>orporation, for the purposes of their construction, repair, maintenance or conversion, in drilling or production platforms listed below: fixed, of subheading ex 8430 49 or floating or submersible of subheading 8905 20;</w:t>
            </w:r>
          </w:p>
          <w:p w14:paraId="5910271F" w14:textId="77777777" w:rsidR="00E546F5" w:rsidRDefault="00951CE2">
            <w:pPr>
              <w:pStyle w:val="Tier2Bullet"/>
            </w:pPr>
            <w:r>
              <w:tab/>
              <w:t>-</w:t>
            </w:r>
            <w:r>
              <w:tab/>
              <w:t>for equipping the above platforms;</w:t>
            </w:r>
          </w:p>
          <w:p w14:paraId="5910272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21" w14:textId="77777777" w:rsidR="00E546F5" w:rsidRDefault="00951CE2">
            <w:pPr>
              <w:pStyle w:val="NormalinTable"/>
            </w:pPr>
            <w:r>
              <w:t>0.0%</w:t>
            </w:r>
          </w:p>
        </w:tc>
      </w:tr>
      <w:tr w:rsidR="00E546F5" w14:paraId="591027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23" w14:textId="77777777" w:rsidR="00E546F5" w:rsidRDefault="00951CE2">
            <w:pPr>
              <w:pStyle w:val="NormalinTable"/>
            </w:pPr>
            <w:r>
              <w:t>2937900000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24" w14:textId="77777777" w:rsidR="00E546F5" w:rsidRDefault="00951CE2">
            <w:pPr>
              <w:pStyle w:val="Tier1"/>
            </w:pPr>
            <w:r>
              <w:t>Hormones, prostaglandins, thromboxanes and leukotrienes, natural or reproduced by synthesis; derivatives and structural analogues thereof, including chain modified poly</w:t>
            </w:r>
            <w:r>
              <w:t>peptides, used primarily as hormones</w:t>
            </w:r>
          </w:p>
          <w:p w14:paraId="59102725" w14:textId="77777777" w:rsidR="00E546F5" w:rsidRDefault="00951CE2">
            <w:pPr>
              <w:pStyle w:val="Tier2"/>
            </w:pPr>
            <w:r>
              <w:t>-</w:t>
            </w:r>
            <w:r>
              <w:tab/>
              <w:t>Other</w:t>
            </w:r>
          </w:p>
          <w:p w14:paraId="5910272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727" w14:textId="77777777" w:rsidR="00E546F5" w:rsidRDefault="00951CE2">
            <w:pPr>
              <w:pStyle w:val="Tier2Bullet"/>
            </w:pPr>
            <w:r>
              <w:tab/>
              <w:t>-</w:t>
            </w:r>
            <w:r>
              <w:tab/>
              <w:t xml:space="preserve">for fitting to or equipping such ships, boats or other </w:t>
            </w:r>
            <w:r>
              <w:t>vessels;</w:t>
            </w:r>
          </w:p>
          <w:p w14:paraId="59102728"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729" w14:textId="77777777" w:rsidR="00E546F5" w:rsidRDefault="00951CE2">
            <w:pPr>
              <w:pStyle w:val="Tier2Bullet"/>
            </w:pPr>
            <w:r>
              <w:tab/>
              <w:t>-</w:t>
            </w:r>
            <w:r>
              <w:tab/>
              <w:t>for equipping t</w:t>
            </w:r>
            <w:r>
              <w:t>he above platforms;</w:t>
            </w:r>
          </w:p>
          <w:p w14:paraId="5910272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2B" w14:textId="77777777" w:rsidR="00E546F5" w:rsidRDefault="00951CE2">
            <w:pPr>
              <w:pStyle w:val="NormalinTable"/>
            </w:pPr>
            <w:r>
              <w:t>0.0%</w:t>
            </w:r>
          </w:p>
        </w:tc>
      </w:tr>
      <w:tr w:rsidR="00E546F5" w14:paraId="591027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2D" w14:textId="77777777" w:rsidR="00E546F5" w:rsidRDefault="00951CE2">
            <w:pPr>
              <w:pStyle w:val="NormalinTable"/>
            </w:pPr>
            <w:r>
              <w:t>2938000000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2E" w14:textId="77777777" w:rsidR="00E546F5" w:rsidRDefault="00951CE2">
            <w:pPr>
              <w:pStyle w:val="Tier1"/>
            </w:pPr>
            <w:r>
              <w:t>Glycosides, natural or reproduced by synthesis, and their salts, ethers, esters and other derivatives</w:t>
            </w:r>
          </w:p>
          <w:p w14:paraId="5910272F"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2730" w14:textId="77777777" w:rsidR="00E546F5" w:rsidRDefault="00951CE2">
            <w:pPr>
              <w:pStyle w:val="Tier1Bullet"/>
            </w:pPr>
            <w:r>
              <w:t>-</w:t>
            </w:r>
            <w:r>
              <w:tab/>
              <w:t>for fitting to or equipping such ships, boats or other vessels;</w:t>
            </w:r>
          </w:p>
          <w:p w14:paraId="59102731"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2732" w14:textId="77777777" w:rsidR="00E546F5" w:rsidRDefault="00951CE2">
            <w:pPr>
              <w:pStyle w:val="Tier1Bullet"/>
            </w:pPr>
            <w:r>
              <w:t>-</w:t>
            </w:r>
            <w:r>
              <w:tab/>
              <w:t>for equipping the above platforms;</w:t>
            </w:r>
          </w:p>
          <w:p w14:paraId="59102733"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34" w14:textId="77777777" w:rsidR="00E546F5" w:rsidRDefault="00951CE2">
            <w:pPr>
              <w:pStyle w:val="NormalinTable"/>
            </w:pPr>
            <w:r>
              <w:t>0.0%</w:t>
            </w:r>
          </w:p>
        </w:tc>
      </w:tr>
      <w:tr w:rsidR="00E546F5" w14:paraId="591027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36" w14:textId="77777777" w:rsidR="00E546F5" w:rsidRDefault="00951CE2">
            <w:pPr>
              <w:pStyle w:val="NormalinTable"/>
            </w:pPr>
            <w:r>
              <w:t>2940000000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37" w14:textId="77777777" w:rsidR="00E546F5" w:rsidRDefault="00951CE2">
            <w:pPr>
              <w:pStyle w:val="Tier1"/>
            </w:pPr>
            <w:r>
              <w:t>Sugars, chemically pure, other than sucrose, lactose, maltose, glucose and fructose; sugar ethers, sugar acetals and sugar esters, and their salts, other than products of heading 2937, 2938 or 2939</w:t>
            </w:r>
          </w:p>
          <w:p w14:paraId="59102738" w14:textId="77777777" w:rsidR="00E546F5" w:rsidRDefault="00951CE2">
            <w:pPr>
              <w:pStyle w:val="Tier1Bullet"/>
            </w:pPr>
            <w:r>
              <w:t>-</w:t>
            </w:r>
            <w:r>
              <w:tab/>
              <w:t>for incorporation in ships, bo</w:t>
            </w:r>
            <w:r>
              <w:t>ats or other vessels listed in Table 1, for the purposes of their construction, repair, maintenance or conversion;</w:t>
            </w:r>
          </w:p>
          <w:p w14:paraId="59102739" w14:textId="77777777" w:rsidR="00E546F5" w:rsidRDefault="00951CE2">
            <w:pPr>
              <w:pStyle w:val="Tier1Bullet"/>
            </w:pPr>
            <w:r>
              <w:t>-</w:t>
            </w:r>
            <w:r>
              <w:tab/>
              <w:t>for fitting to or equipping such ships, boats or other vessels;</w:t>
            </w:r>
          </w:p>
          <w:p w14:paraId="5910273A" w14:textId="77777777" w:rsidR="00E546F5" w:rsidRDefault="00951CE2">
            <w:pPr>
              <w:pStyle w:val="Tier1Bullet"/>
            </w:pPr>
            <w:r>
              <w:t>-</w:t>
            </w:r>
            <w:r>
              <w:tab/>
              <w:t>for incorporation, for the purposes of their construction, repair, mainte</w:t>
            </w:r>
            <w:r>
              <w:t>nance or conversion, in drilling or production platforms listed below: fixed, of subheading ex 8430 49 or floating or submersible of subheading 8905 20;</w:t>
            </w:r>
          </w:p>
          <w:p w14:paraId="5910273B" w14:textId="77777777" w:rsidR="00E546F5" w:rsidRDefault="00951CE2">
            <w:pPr>
              <w:pStyle w:val="Tier1Bullet"/>
            </w:pPr>
            <w:r>
              <w:t>-</w:t>
            </w:r>
            <w:r>
              <w:tab/>
              <w:t>for equipping the above platforms;</w:t>
            </w:r>
          </w:p>
          <w:p w14:paraId="5910273C" w14:textId="77777777" w:rsidR="00E546F5" w:rsidRDefault="00951CE2">
            <w:pPr>
              <w:pStyle w:val="Tier1Bullet"/>
            </w:pPr>
            <w:r>
              <w:t>-</w:t>
            </w:r>
            <w:r>
              <w:tab/>
              <w:t>for linking these drilling or production platforms to the mainla</w:t>
            </w:r>
            <w:r>
              <w:t>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3D" w14:textId="77777777" w:rsidR="00E546F5" w:rsidRDefault="00951CE2">
            <w:pPr>
              <w:pStyle w:val="NormalinTable"/>
            </w:pPr>
            <w:r>
              <w:t>0.0%</w:t>
            </w:r>
          </w:p>
        </w:tc>
      </w:tr>
      <w:tr w:rsidR="00E546F5" w14:paraId="591027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3F" w14:textId="77777777" w:rsidR="00E546F5" w:rsidRDefault="00951CE2">
            <w:pPr>
              <w:pStyle w:val="NormalinTable"/>
            </w:pPr>
            <w:r>
              <w:t>2942000000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40" w14:textId="77777777" w:rsidR="00E546F5" w:rsidRDefault="00951CE2">
            <w:pPr>
              <w:pStyle w:val="Tier1"/>
            </w:pPr>
            <w:r>
              <w:t>Other organic compounds</w:t>
            </w:r>
          </w:p>
          <w:p w14:paraId="59102741" w14:textId="77777777" w:rsidR="00E546F5" w:rsidRDefault="00951CE2">
            <w:pPr>
              <w:pStyle w:val="Tier1Bullet"/>
            </w:pPr>
            <w:r>
              <w:t>-</w:t>
            </w:r>
            <w:r>
              <w:tab/>
              <w:t>for incorporation in ships, boats or other vessels listed in Table 1, for the purposes of their construction, repair, maintenance or conversion;</w:t>
            </w:r>
          </w:p>
          <w:p w14:paraId="59102742" w14:textId="77777777" w:rsidR="00E546F5" w:rsidRDefault="00951CE2">
            <w:pPr>
              <w:pStyle w:val="Tier1Bullet"/>
            </w:pPr>
            <w:r>
              <w:t>-</w:t>
            </w:r>
            <w:r>
              <w:tab/>
              <w:t xml:space="preserve">for fitting to or equipping such ships, boats or other </w:t>
            </w:r>
            <w:r>
              <w:t>vessels;</w:t>
            </w:r>
          </w:p>
          <w:p w14:paraId="5910274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2744" w14:textId="77777777" w:rsidR="00E546F5" w:rsidRDefault="00951CE2">
            <w:pPr>
              <w:pStyle w:val="Tier1Bullet"/>
            </w:pPr>
            <w:r>
              <w:t>-</w:t>
            </w:r>
            <w:r>
              <w:tab/>
              <w:t>for equipping the</w:t>
            </w:r>
            <w:r>
              <w:t xml:space="preserve"> above platforms;</w:t>
            </w:r>
          </w:p>
          <w:p w14:paraId="5910274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46" w14:textId="77777777" w:rsidR="00E546F5" w:rsidRDefault="00951CE2">
            <w:pPr>
              <w:pStyle w:val="NormalinTable"/>
            </w:pPr>
            <w:r>
              <w:t>0.0%</w:t>
            </w:r>
          </w:p>
        </w:tc>
      </w:tr>
    </w:tbl>
    <w:p w14:paraId="59102748" w14:textId="77777777" w:rsidR="00E546F5" w:rsidRDefault="00951CE2">
      <w:pPr>
        <w:pStyle w:val="Heading1"/>
      </w:pPr>
      <w:r>
        <w:t>Chapter 30 : Pharmaceutical Products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74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74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74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74B" w14:textId="77777777" w:rsidR="00E546F5" w:rsidRDefault="00951CE2">
            <w:pPr>
              <w:pStyle w:val="NormalinTable"/>
              <w:rPr>
                <w:b/>
                <w:bCs w:val="0"/>
                <w:color w:val="FFFFFF"/>
              </w:rPr>
            </w:pPr>
            <w:r>
              <w:rPr>
                <w:b/>
                <w:bCs w:val="0"/>
                <w:color w:val="FFFFFF"/>
              </w:rPr>
              <w:t>Duty expression</w:t>
            </w:r>
          </w:p>
        </w:tc>
      </w:tr>
      <w:tr w:rsidR="00E546F5" w14:paraId="591027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4D" w14:textId="77777777" w:rsidR="00E546F5" w:rsidRDefault="00951CE2">
            <w:pPr>
              <w:pStyle w:val="NormalinTable"/>
            </w:pPr>
            <w:r>
              <w:t>3006500000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4E" w14:textId="77777777" w:rsidR="00E546F5" w:rsidRDefault="00951CE2">
            <w:pPr>
              <w:pStyle w:val="Tier1"/>
            </w:pPr>
            <w:r>
              <w:t xml:space="preserve">Pharmaceutical goods specified in note 4 to this </w:t>
            </w:r>
            <w:r>
              <w:t>chapter</w:t>
            </w:r>
          </w:p>
          <w:p w14:paraId="5910274F" w14:textId="77777777" w:rsidR="00E546F5" w:rsidRDefault="00951CE2">
            <w:pPr>
              <w:pStyle w:val="Tier2"/>
            </w:pPr>
            <w:r>
              <w:t>-</w:t>
            </w:r>
            <w:r>
              <w:tab/>
              <w:t>Pharmaceutical goods specified in note 4 to this chapter</w:t>
            </w:r>
          </w:p>
          <w:p w14:paraId="59102750" w14:textId="77777777" w:rsidR="00E546F5" w:rsidRDefault="00951CE2">
            <w:pPr>
              <w:pStyle w:val="Tier3"/>
            </w:pPr>
            <w:r>
              <w:t>-</w:t>
            </w:r>
            <w:r>
              <w:tab/>
              <w:t>-</w:t>
            </w:r>
            <w:r>
              <w:tab/>
              <w:t>First-aid boxes and kits</w:t>
            </w:r>
          </w:p>
          <w:p w14:paraId="5910275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752" w14:textId="77777777" w:rsidR="00E546F5" w:rsidRDefault="00951CE2">
            <w:pPr>
              <w:pStyle w:val="Tier3Bullet"/>
            </w:pPr>
            <w:r>
              <w:tab/>
            </w:r>
            <w:r>
              <w:tab/>
              <w:t>-</w:t>
            </w:r>
            <w:r>
              <w:tab/>
              <w:t>for fit</w:t>
            </w:r>
            <w:r>
              <w:t>ting to or equipping such ships, boats or other vessels;</w:t>
            </w:r>
          </w:p>
          <w:p w14:paraId="5910275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w:t>
            </w:r>
            <w:r>
              <w:t>ersible of subheading 8905 20;</w:t>
            </w:r>
          </w:p>
          <w:p w14:paraId="59102754" w14:textId="77777777" w:rsidR="00E546F5" w:rsidRDefault="00951CE2">
            <w:pPr>
              <w:pStyle w:val="Tier3Bullet"/>
            </w:pPr>
            <w:r>
              <w:tab/>
            </w:r>
            <w:r>
              <w:tab/>
              <w:t>-</w:t>
            </w:r>
            <w:r>
              <w:tab/>
              <w:t>for equipping the above platforms;</w:t>
            </w:r>
          </w:p>
          <w:p w14:paraId="5910275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56" w14:textId="77777777" w:rsidR="00E546F5" w:rsidRDefault="00951CE2">
            <w:pPr>
              <w:pStyle w:val="NormalinTable"/>
            </w:pPr>
            <w:r>
              <w:t>0.0%</w:t>
            </w:r>
          </w:p>
        </w:tc>
      </w:tr>
    </w:tbl>
    <w:p w14:paraId="59102758" w14:textId="77777777" w:rsidR="00E546F5" w:rsidRDefault="00951CE2">
      <w:pPr>
        <w:pStyle w:val="Heading1"/>
      </w:pPr>
      <w:r>
        <w:t xml:space="preserve">Chapter 32 : Tanning or Dyeing Extracts; Tannins and Their Derivatives; Dyes, Pigments and Other </w:t>
      </w:r>
      <w:r>
        <w:t>Colouring Matter; Paints and Varnishes; Putty and Other Mastics; Inks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75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75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75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75B" w14:textId="77777777" w:rsidR="00E546F5" w:rsidRDefault="00951CE2">
            <w:pPr>
              <w:pStyle w:val="NormalinTable"/>
              <w:rPr>
                <w:b/>
                <w:bCs w:val="0"/>
                <w:color w:val="FFFFFF"/>
              </w:rPr>
            </w:pPr>
            <w:r>
              <w:rPr>
                <w:b/>
                <w:bCs w:val="0"/>
                <w:color w:val="FFFFFF"/>
              </w:rPr>
              <w:t>Duty expression</w:t>
            </w:r>
          </w:p>
        </w:tc>
      </w:tr>
      <w:tr w:rsidR="00E546F5" w14:paraId="591027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5D" w14:textId="77777777" w:rsidR="00E546F5" w:rsidRDefault="00951CE2">
            <w:pPr>
              <w:pStyle w:val="NormalinTable"/>
            </w:pPr>
            <w:r>
              <w:t>3203000000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5E" w14:textId="77777777" w:rsidR="00E546F5" w:rsidRDefault="00951CE2">
            <w:pPr>
              <w:pStyle w:val="Tier1"/>
            </w:pPr>
            <w:r>
              <w:t xml:space="preserve">Colouring matter of vegetable or animal origin (including dyeing extracts but excluding animal black), </w:t>
            </w:r>
            <w:r>
              <w:t>whether or not chemically defined; preparations as specified in note 3 to this chapter based on colouring matter of vegetable or animal origin</w:t>
            </w:r>
          </w:p>
          <w:p w14:paraId="5910275F"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2760" w14:textId="77777777" w:rsidR="00E546F5" w:rsidRDefault="00951CE2">
            <w:pPr>
              <w:pStyle w:val="Tier1Bullet"/>
            </w:pPr>
            <w:r>
              <w:t>-</w:t>
            </w:r>
            <w:r>
              <w:tab/>
              <w:t>for fitting to or equipping such ships, boats or other vessels;</w:t>
            </w:r>
          </w:p>
          <w:p w14:paraId="59102761"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2762" w14:textId="77777777" w:rsidR="00E546F5" w:rsidRDefault="00951CE2">
            <w:pPr>
              <w:pStyle w:val="Tier1Bullet"/>
            </w:pPr>
            <w:r>
              <w:t>-</w:t>
            </w:r>
            <w:r>
              <w:tab/>
              <w:t>for equipping the above platforms;</w:t>
            </w:r>
          </w:p>
          <w:p w14:paraId="5910276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64" w14:textId="77777777" w:rsidR="00E546F5" w:rsidRDefault="00951CE2">
            <w:pPr>
              <w:pStyle w:val="NormalinTable"/>
            </w:pPr>
            <w:r>
              <w:t>0.0%</w:t>
            </w:r>
          </w:p>
        </w:tc>
      </w:tr>
      <w:tr w:rsidR="00E546F5" w14:paraId="591027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66" w14:textId="77777777" w:rsidR="00E546F5" w:rsidRDefault="00951CE2">
            <w:pPr>
              <w:pStyle w:val="NormalinTable"/>
            </w:pPr>
            <w:r>
              <w:t>3204000000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67" w14:textId="77777777" w:rsidR="00E546F5" w:rsidRDefault="00951CE2">
            <w:pPr>
              <w:pStyle w:val="Tier1"/>
            </w:pPr>
            <w:r>
              <w:t xml:space="preserve">Synthetic organic colouring matter, </w:t>
            </w:r>
            <w:r>
              <w:t>whether or not chemically defined; preparations as specified in note 3 to this chapter based on synthetic organic colouring matter; synthetic organic products of a kind used as fluorescent brightening agents or as luminophores, whether or not chemically de</w:t>
            </w:r>
            <w:r>
              <w:t>fined</w:t>
            </w:r>
          </w:p>
          <w:p w14:paraId="59102768" w14:textId="77777777" w:rsidR="00E546F5" w:rsidRDefault="00951CE2">
            <w:pPr>
              <w:pStyle w:val="Tier1Bullet"/>
            </w:pPr>
            <w:r>
              <w:t>-</w:t>
            </w:r>
            <w:r>
              <w:tab/>
              <w:t>for incorporation in ships, boats or other vessels listed in Table 1, for the purposes of their construction, repair, maintenance or conversion;</w:t>
            </w:r>
          </w:p>
          <w:p w14:paraId="59102769" w14:textId="77777777" w:rsidR="00E546F5" w:rsidRDefault="00951CE2">
            <w:pPr>
              <w:pStyle w:val="Tier1Bullet"/>
            </w:pPr>
            <w:r>
              <w:t>-</w:t>
            </w:r>
            <w:r>
              <w:tab/>
              <w:t>for fitting to or equipping such ships, boats or other vessels;</w:t>
            </w:r>
          </w:p>
          <w:p w14:paraId="5910276A" w14:textId="77777777" w:rsidR="00E546F5" w:rsidRDefault="00951CE2">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276B" w14:textId="77777777" w:rsidR="00E546F5" w:rsidRDefault="00951CE2">
            <w:pPr>
              <w:pStyle w:val="Tier1Bullet"/>
            </w:pPr>
            <w:r>
              <w:t>-</w:t>
            </w:r>
            <w:r>
              <w:tab/>
              <w:t>for equipping the above platforms;</w:t>
            </w:r>
          </w:p>
          <w:p w14:paraId="5910276C" w14:textId="77777777" w:rsidR="00E546F5" w:rsidRDefault="00951CE2">
            <w:pPr>
              <w:pStyle w:val="Tier1Bullet"/>
            </w:pPr>
            <w:r>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6D" w14:textId="77777777" w:rsidR="00E546F5" w:rsidRDefault="00951CE2">
            <w:pPr>
              <w:pStyle w:val="NormalinTable"/>
            </w:pPr>
            <w:r>
              <w:t>0.0%</w:t>
            </w:r>
          </w:p>
        </w:tc>
      </w:tr>
      <w:tr w:rsidR="00E546F5" w14:paraId="591027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6F" w14:textId="77777777" w:rsidR="00E546F5" w:rsidRDefault="00951CE2">
            <w:pPr>
              <w:pStyle w:val="NormalinTable"/>
            </w:pPr>
            <w:r>
              <w:t>3205000090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70" w14:textId="77777777" w:rsidR="00E546F5" w:rsidRDefault="00951CE2">
            <w:pPr>
              <w:pStyle w:val="Tier1"/>
            </w:pPr>
            <w:r>
              <w:t>Colour lakes; preparations as specified in note 3 to this chapter based on colour lakes</w:t>
            </w:r>
          </w:p>
          <w:p w14:paraId="59102771" w14:textId="77777777" w:rsidR="00E546F5" w:rsidRDefault="00951CE2">
            <w:pPr>
              <w:pStyle w:val="Tier2"/>
            </w:pPr>
            <w:r>
              <w:t>-</w:t>
            </w:r>
            <w:r>
              <w:tab/>
              <w:t>Colour lakes; preparations as specified in note 3 to this chapter based on colour lakes</w:t>
            </w:r>
          </w:p>
          <w:p w14:paraId="59102772" w14:textId="77777777" w:rsidR="00E546F5" w:rsidRDefault="00951CE2">
            <w:pPr>
              <w:pStyle w:val="Tier3"/>
            </w:pPr>
            <w:r>
              <w:t>-</w:t>
            </w:r>
            <w:r>
              <w:tab/>
              <w:t>-</w:t>
            </w:r>
            <w:r>
              <w:tab/>
              <w:t>Other</w:t>
            </w:r>
          </w:p>
          <w:p w14:paraId="59102773"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2774" w14:textId="77777777" w:rsidR="00E546F5" w:rsidRDefault="00951CE2">
            <w:pPr>
              <w:pStyle w:val="Tier3Bullet"/>
            </w:pPr>
            <w:r>
              <w:tab/>
            </w:r>
            <w:r>
              <w:tab/>
              <w:t>-</w:t>
            </w:r>
            <w:r>
              <w:tab/>
              <w:t>for fitting to or equipping such ships, boats or other vessels;</w:t>
            </w:r>
          </w:p>
          <w:p w14:paraId="59102775"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2776" w14:textId="77777777" w:rsidR="00E546F5" w:rsidRDefault="00951CE2">
            <w:pPr>
              <w:pStyle w:val="Tier3Bullet"/>
            </w:pPr>
            <w:r>
              <w:tab/>
            </w:r>
            <w:r>
              <w:tab/>
              <w:t>-</w:t>
            </w:r>
            <w:r>
              <w:tab/>
              <w:t>for equipping the above platforms;</w:t>
            </w:r>
          </w:p>
          <w:p w14:paraId="59102777"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78" w14:textId="77777777" w:rsidR="00E546F5" w:rsidRDefault="00951CE2">
            <w:pPr>
              <w:pStyle w:val="NormalinTable"/>
            </w:pPr>
            <w:r>
              <w:t>0.0%</w:t>
            </w:r>
          </w:p>
        </w:tc>
      </w:tr>
      <w:tr w:rsidR="00E546F5" w14:paraId="591027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7A" w14:textId="77777777" w:rsidR="00E546F5" w:rsidRDefault="00951CE2">
            <w:pPr>
              <w:pStyle w:val="NormalinTable"/>
            </w:pPr>
            <w:r>
              <w:t>3206000000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7B" w14:textId="77777777" w:rsidR="00E546F5" w:rsidRDefault="00951CE2">
            <w:pPr>
              <w:pStyle w:val="Tier1"/>
            </w:pPr>
            <w:r>
              <w:t xml:space="preserve">Other colouring matter; preparations as specified in note 3 to this chapter, other than those of heading 3203, 3204 or 3205; inorganic products of a kind used as luminophores, whether or not </w:t>
            </w:r>
            <w:r>
              <w:t>chemically defined</w:t>
            </w:r>
          </w:p>
          <w:p w14:paraId="5910277C" w14:textId="77777777" w:rsidR="00E546F5" w:rsidRDefault="00951CE2">
            <w:pPr>
              <w:pStyle w:val="Tier1Bullet"/>
            </w:pPr>
            <w:r>
              <w:t>-</w:t>
            </w:r>
            <w:r>
              <w:tab/>
              <w:t>for incorporation in ships, boats or other vessels listed in Table 1, for the purposes of their construction, repair, maintenance or conversion;</w:t>
            </w:r>
          </w:p>
          <w:p w14:paraId="5910277D" w14:textId="77777777" w:rsidR="00E546F5" w:rsidRDefault="00951CE2">
            <w:pPr>
              <w:pStyle w:val="Tier1Bullet"/>
            </w:pPr>
            <w:r>
              <w:t>-</w:t>
            </w:r>
            <w:r>
              <w:tab/>
              <w:t>for fitting to or equipping such ships, boats or other vessels;</w:t>
            </w:r>
          </w:p>
          <w:p w14:paraId="5910277E" w14:textId="77777777" w:rsidR="00E546F5" w:rsidRDefault="00951CE2">
            <w:pPr>
              <w:pStyle w:val="Tier1Bullet"/>
            </w:pPr>
            <w:r>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277F" w14:textId="77777777" w:rsidR="00E546F5" w:rsidRDefault="00951CE2">
            <w:pPr>
              <w:pStyle w:val="Tier1Bullet"/>
            </w:pPr>
            <w:r>
              <w:t>-</w:t>
            </w:r>
            <w:r>
              <w:tab/>
              <w:t>for equipping the above platforms;</w:t>
            </w:r>
          </w:p>
          <w:p w14:paraId="59102780" w14:textId="77777777" w:rsidR="00E546F5" w:rsidRDefault="00951CE2">
            <w:pPr>
              <w:pStyle w:val="Tier1Bullet"/>
            </w:pPr>
            <w:r>
              <w:t>-</w:t>
            </w:r>
            <w:r>
              <w:tab/>
              <w:t>for linking t</w:t>
            </w:r>
            <w:r>
              <w: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81" w14:textId="77777777" w:rsidR="00E546F5" w:rsidRDefault="00951CE2">
            <w:pPr>
              <w:pStyle w:val="NormalinTable"/>
            </w:pPr>
            <w:r>
              <w:t>0.0%</w:t>
            </w:r>
          </w:p>
        </w:tc>
      </w:tr>
      <w:tr w:rsidR="00E546F5" w14:paraId="591027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83" w14:textId="77777777" w:rsidR="00E546F5" w:rsidRDefault="00951CE2">
            <w:pPr>
              <w:pStyle w:val="NormalinTable"/>
            </w:pPr>
            <w:r>
              <w:t>3207100000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84" w14:textId="77777777" w:rsidR="00E546F5" w:rsidRDefault="00951CE2">
            <w:pPr>
              <w:pStyle w:val="Tier1"/>
            </w:pPr>
            <w:r>
              <w:t>Prepared pigments, prepared opacifiers and prepared colours, vitrifiable enamels and glazes, engobes (slips), liquid lustres and similar preparations, of a kind used in the ceramic, ena</w:t>
            </w:r>
            <w:r>
              <w:t>melling or glass industry; glass frit and other glass, in the form of powder, granules or flakes</w:t>
            </w:r>
          </w:p>
          <w:p w14:paraId="59102785" w14:textId="77777777" w:rsidR="00E546F5" w:rsidRDefault="00951CE2">
            <w:pPr>
              <w:pStyle w:val="Tier2"/>
            </w:pPr>
            <w:r>
              <w:t>-</w:t>
            </w:r>
            <w:r>
              <w:tab/>
              <w:t>Prepared pigments, prepared opacifiers, prepared colours and similar preparations</w:t>
            </w:r>
          </w:p>
          <w:p w14:paraId="59102786" w14:textId="77777777" w:rsidR="00E546F5" w:rsidRDefault="00951CE2">
            <w:pPr>
              <w:pStyle w:val="Tier2Bullet"/>
            </w:pPr>
            <w:r>
              <w:tab/>
              <w:t>-</w:t>
            </w:r>
            <w:r>
              <w:tab/>
              <w:t xml:space="preserve">for incorporation in ships, boats or other vessels listed in Table 1, </w:t>
            </w:r>
            <w:r>
              <w:t>for the purposes of their construction, repair, maintenance or conversion;</w:t>
            </w:r>
          </w:p>
          <w:p w14:paraId="59102787" w14:textId="77777777" w:rsidR="00E546F5" w:rsidRDefault="00951CE2">
            <w:pPr>
              <w:pStyle w:val="Tier2Bullet"/>
            </w:pPr>
            <w:r>
              <w:tab/>
              <w:t>-</w:t>
            </w:r>
            <w:r>
              <w:tab/>
              <w:t>for fitting to or equipping such ships, boats or other vessels;</w:t>
            </w:r>
          </w:p>
          <w:p w14:paraId="59102788" w14:textId="77777777" w:rsidR="00E546F5" w:rsidRDefault="00951CE2">
            <w:pPr>
              <w:pStyle w:val="Tier2Bullet"/>
            </w:pP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2789" w14:textId="77777777" w:rsidR="00E546F5" w:rsidRDefault="00951CE2">
            <w:pPr>
              <w:pStyle w:val="Tier2Bullet"/>
            </w:pPr>
            <w:r>
              <w:tab/>
              <w:t>-</w:t>
            </w:r>
            <w:r>
              <w:tab/>
              <w:t>for equipping the above platforms;</w:t>
            </w:r>
          </w:p>
          <w:p w14:paraId="5910278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8B" w14:textId="77777777" w:rsidR="00E546F5" w:rsidRDefault="00951CE2">
            <w:pPr>
              <w:pStyle w:val="NormalinTable"/>
            </w:pPr>
            <w:r>
              <w:t>0.0%</w:t>
            </w:r>
          </w:p>
        </w:tc>
      </w:tr>
      <w:tr w:rsidR="00E546F5" w14:paraId="591027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8D" w14:textId="77777777" w:rsidR="00E546F5" w:rsidRDefault="00951CE2">
            <w:pPr>
              <w:pStyle w:val="NormalinTable"/>
            </w:pPr>
            <w:r>
              <w:t>3207200000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8E" w14:textId="77777777" w:rsidR="00E546F5" w:rsidRDefault="00951CE2">
            <w:pPr>
              <w:pStyle w:val="Tier1"/>
            </w:pPr>
            <w:r>
              <w:t>Prepared pigment</w:t>
            </w:r>
            <w:r>
              <w:t xml:space="preserve">s, prepared opacifiers and prepared colours, vitrifiable enamels and glazes, engobes (slips), liquid lustres and similar preparations, of a kind used in the ceramic, enamelling or glass industry; glass frit and other glass, in the form of powder, granules </w:t>
            </w:r>
            <w:r>
              <w:t>or flakes</w:t>
            </w:r>
          </w:p>
          <w:p w14:paraId="5910278F" w14:textId="77777777" w:rsidR="00E546F5" w:rsidRDefault="00951CE2">
            <w:pPr>
              <w:pStyle w:val="Tier2"/>
            </w:pPr>
            <w:r>
              <w:t>-</w:t>
            </w:r>
            <w:r>
              <w:tab/>
              <w:t>Vitrifiable enamels and glazes, engobes (slips) and similar preparations</w:t>
            </w:r>
          </w:p>
          <w:p w14:paraId="59102790"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791" w14:textId="77777777" w:rsidR="00E546F5" w:rsidRDefault="00951CE2">
            <w:pPr>
              <w:pStyle w:val="Tier2Bullet"/>
            </w:pPr>
            <w:r>
              <w:tab/>
              <w:t>-</w:t>
            </w:r>
            <w:r>
              <w:tab/>
              <w:t>for fitting to or eq</w:t>
            </w:r>
            <w:r>
              <w:t>uipping such ships, boats or other vessels;</w:t>
            </w:r>
          </w:p>
          <w:p w14:paraId="59102792"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793" w14:textId="77777777" w:rsidR="00E546F5" w:rsidRDefault="00951CE2">
            <w:pPr>
              <w:pStyle w:val="Tier2Bullet"/>
            </w:pPr>
            <w:r>
              <w:tab/>
              <w:t>-</w:t>
            </w:r>
            <w:r>
              <w:tab/>
              <w:t>for equipping the above platforms;</w:t>
            </w:r>
          </w:p>
          <w:p w14:paraId="5910279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95" w14:textId="77777777" w:rsidR="00E546F5" w:rsidRDefault="00951CE2">
            <w:pPr>
              <w:pStyle w:val="NormalinTable"/>
            </w:pPr>
            <w:r>
              <w:t>0.0%</w:t>
            </w:r>
          </w:p>
        </w:tc>
      </w:tr>
      <w:tr w:rsidR="00E546F5" w14:paraId="591027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97" w14:textId="77777777" w:rsidR="00E546F5" w:rsidRDefault="00951CE2">
            <w:pPr>
              <w:pStyle w:val="NormalinTable"/>
            </w:pPr>
            <w:r>
              <w:t>3207300000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98" w14:textId="77777777" w:rsidR="00E546F5" w:rsidRDefault="00951CE2">
            <w:pPr>
              <w:pStyle w:val="Tier1"/>
            </w:pPr>
            <w:r>
              <w:t xml:space="preserve">Prepared pigments, prepared opacifiers and prepared colours, vitrifiable enamels and </w:t>
            </w:r>
            <w:r>
              <w:t>glazes, engobes (slips), liquid lustres and similar preparations, of a kind used in the ceramic, enamelling or glass industry; glass frit and other glass, in the form of powder, granules or flakes</w:t>
            </w:r>
          </w:p>
          <w:p w14:paraId="59102799" w14:textId="77777777" w:rsidR="00E546F5" w:rsidRDefault="00951CE2">
            <w:pPr>
              <w:pStyle w:val="Tier2"/>
            </w:pPr>
            <w:r>
              <w:t>-</w:t>
            </w:r>
            <w:r>
              <w:tab/>
              <w:t>Liquid lustres and similar preparations</w:t>
            </w:r>
          </w:p>
          <w:p w14:paraId="5910279A" w14:textId="77777777" w:rsidR="00E546F5" w:rsidRDefault="00951CE2">
            <w:pPr>
              <w:pStyle w:val="Tier2Bullet"/>
            </w:pPr>
            <w:r>
              <w:tab/>
              <w:t>-</w:t>
            </w:r>
            <w:r>
              <w:tab/>
              <w:t>for incorporat</w:t>
            </w:r>
            <w:r>
              <w:t>ion in ships, boats or other vessels listed in Table 1, for the purposes of their construction, repair, maintenance or conversion;</w:t>
            </w:r>
          </w:p>
          <w:p w14:paraId="5910279B" w14:textId="77777777" w:rsidR="00E546F5" w:rsidRDefault="00951CE2">
            <w:pPr>
              <w:pStyle w:val="Tier2Bullet"/>
            </w:pPr>
            <w:r>
              <w:tab/>
              <w:t>-</w:t>
            </w:r>
            <w:r>
              <w:tab/>
              <w:t>for fitting to or equipping such ships, boats or other vessels;</w:t>
            </w:r>
          </w:p>
          <w:p w14:paraId="5910279C" w14:textId="77777777" w:rsidR="00E546F5" w:rsidRDefault="00951CE2">
            <w:pPr>
              <w:pStyle w:val="Tier2Bullet"/>
            </w:pPr>
            <w:r>
              <w:tab/>
              <w:t>-</w:t>
            </w:r>
            <w:r>
              <w:tab/>
              <w:t>for incorporation, for the purposes of their constructi</w:t>
            </w:r>
            <w:r>
              <w:t>on, repair, maintenance or conversion, in drilling or production platforms listed below: fixed, of subheading ex 8430 49 or floating or submersible of subheading 8905 20;</w:t>
            </w:r>
          </w:p>
          <w:p w14:paraId="5910279D" w14:textId="77777777" w:rsidR="00E546F5" w:rsidRDefault="00951CE2">
            <w:pPr>
              <w:pStyle w:val="Tier2Bullet"/>
            </w:pPr>
            <w:r>
              <w:tab/>
              <w:t>-</w:t>
            </w:r>
            <w:r>
              <w:tab/>
              <w:t>for equipping the above platforms;</w:t>
            </w:r>
          </w:p>
          <w:p w14:paraId="5910279E"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9F" w14:textId="77777777" w:rsidR="00E546F5" w:rsidRDefault="00951CE2">
            <w:pPr>
              <w:pStyle w:val="NormalinTable"/>
            </w:pPr>
            <w:r>
              <w:t>0.0%</w:t>
            </w:r>
          </w:p>
        </w:tc>
      </w:tr>
      <w:tr w:rsidR="00E546F5" w14:paraId="591027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A1" w14:textId="77777777" w:rsidR="00E546F5" w:rsidRDefault="00951CE2">
            <w:pPr>
              <w:pStyle w:val="NormalinTable"/>
            </w:pPr>
            <w:r>
              <w:t>3207408540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A2" w14:textId="77777777" w:rsidR="00E546F5" w:rsidRDefault="00951CE2">
            <w:pPr>
              <w:pStyle w:val="Tier1"/>
            </w:pPr>
            <w:r>
              <w:t xml:space="preserve">Prepared pigments, prepared opacifiers and prepared colours, vitrifiable enamels and glazes, engobes (slips), liquid lustres and similar preparations, of a kind used in the ceramic, enamelling or glass </w:t>
            </w:r>
            <w:r>
              <w:t>industry; glass frit and other glass, in the form of powder, granules or flakes</w:t>
            </w:r>
          </w:p>
          <w:p w14:paraId="591027A3" w14:textId="77777777" w:rsidR="00E546F5" w:rsidRDefault="00951CE2">
            <w:pPr>
              <w:pStyle w:val="Tier2"/>
            </w:pPr>
            <w:r>
              <w:t>-</w:t>
            </w:r>
            <w:r>
              <w:tab/>
              <w:t>Glass frit and other glass, in the form of powder, granules or flakes</w:t>
            </w:r>
          </w:p>
          <w:p w14:paraId="591027A4" w14:textId="77777777" w:rsidR="00E546F5" w:rsidRDefault="00951CE2">
            <w:pPr>
              <w:pStyle w:val="Tier3"/>
            </w:pPr>
            <w:r>
              <w:t>-</w:t>
            </w:r>
            <w:r>
              <w:tab/>
              <w:t>-</w:t>
            </w:r>
            <w:r>
              <w:tab/>
              <w:t>Other</w:t>
            </w:r>
          </w:p>
          <w:p w14:paraId="591027A5" w14:textId="77777777" w:rsidR="00E546F5" w:rsidRDefault="00951CE2">
            <w:pPr>
              <w:pStyle w:val="Tier4"/>
            </w:pPr>
            <w:r>
              <w:t>-</w:t>
            </w:r>
            <w:r>
              <w:tab/>
              <w:t>-</w:t>
            </w:r>
            <w:r>
              <w:tab/>
              <w:t>-</w:t>
            </w:r>
            <w:r>
              <w:tab/>
              <w:t>Glass flakes (CAS RN 65997-17-3): - of a thickness of 0,3 µm or more but not more than 1</w:t>
            </w:r>
            <w:r>
              <w:t>0 µm, and - coated with titanium dioxide (CAS RN 13463-67-7) or iron oxide (CAS RN 18282-10-5)</w:t>
            </w:r>
          </w:p>
          <w:p w14:paraId="591027A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7A7" w14:textId="77777777" w:rsidR="00E546F5" w:rsidRDefault="00951CE2">
            <w:pPr>
              <w:pStyle w:val="Tier4Bullet"/>
            </w:pPr>
            <w:r>
              <w:tab/>
            </w:r>
            <w:r>
              <w:tab/>
            </w:r>
            <w:r>
              <w:tab/>
              <w:t>-</w:t>
            </w:r>
            <w:r>
              <w:tab/>
              <w:t xml:space="preserve">for </w:t>
            </w:r>
            <w:r>
              <w:t>fitting to or equipping such ships, boats or other vessels;</w:t>
            </w:r>
          </w:p>
          <w:p w14:paraId="591027A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7A9" w14:textId="77777777" w:rsidR="00E546F5" w:rsidRDefault="00951CE2">
            <w:pPr>
              <w:pStyle w:val="Tier4Bullet"/>
            </w:pPr>
            <w:r>
              <w:tab/>
            </w:r>
            <w:r>
              <w:tab/>
            </w:r>
            <w:r>
              <w:tab/>
              <w:t>-</w:t>
            </w:r>
            <w:r>
              <w:tab/>
              <w:t>for equipping the above platforms;</w:t>
            </w:r>
          </w:p>
          <w:p w14:paraId="591027A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AB" w14:textId="77777777" w:rsidR="00E546F5" w:rsidRDefault="00951CE2">
            <w:pPr>
              <w:pStyle w:val="NormalinTable"/>
            </w:pPr>
            <w:r>
              <w:t>0.0%</w:t>
            </w:r>
          </w:p>
        </w:tc>
      </w:tr>
      <w:tr w:rsidR="00E546F5" w14:paraId="591027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AD" w14:textId="77777777" w:rsidR="00E546F5" w:rsidRDefault="00951CE2">
            <w:pPr>
              <w:pStyle w:val="NormalinTable"/>
            </w:pPr>
            <w:r>
              <w:t>3207408590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AE" w14:textId="77777777" w:rsidR="00E546F5" w:rsidRDefault="00951CE2">
            <w:pPr>
              <w:pStyle w:val="Tier1"/>
            </w:pPr>
            <w:r>
              <w:t>Prepared pigments, prepared opacifiers and prepared colours, vitrifiable enamels and glazes,</w:t>
            </w:r>
            <w:r>
              <w:t xml:space="preserve"> engobes (slips), liquid lustres and similar preparations, of a kind used in the ceramic, enamelling or glass industry; glass frit and other glass, in the form of powder, granules or flakes</w:t>
            </w:r>
          </w:p>
          <w:p w14:paraId="591027AF" w14:textId="77777777" w:rsidR="00E546F5" w:rsidRDefault="00951CE2">
            <w:pPr>
              <w:pStyle w:val="Tier2"/>
            </w:pPr>
            <w:r>
              <w:t>-</w:t>
            </w:r>
            <w:r>
              <w:tab/>
              <w:t>Glass frit and other glass, in the form of powder, granules or f</w:t>
            </w:r>
            <w:r>
              <w:t>lakes</w:t>
            </w:r>
          </w:p>
          <w:p w14:paraId="591027B0" w14:textId="77777777" w:rsidR="00E546F5" w:rsidRDefault="00951CE2">
            <w:pPr>
              <w:pStyle w:val="Tier3"/>
            </w:pPr>
            <w:r>
              <w:t>-</w:t>
            </w:r>
            <w:r>
              <w:tab/>
              <w:t>-</w:t>
            </w:r>
            <w:r>
              <w:tab/>
              <w:t>Other</w:t>
            </w:r>
          </w:p>
          <w:p w14:paraId="591027B1" w14:textId="77777777" w:rsidR="00E546F5" w:rsidRDefault="00951CE2">
            <w:pPr>
              <w:pStyle w:val="Tier4"/>
            </w:pPr>
            <w:r>
              <w:t>-</w:t>
            </w:r>
            <w:r>
              <w:tab/>
              <w:t>-</w:t>
            </w:r>
            <w:r>
              <w:tab/>
              <w:t>-</w:t>
            </w:r>
            <w:r>
              <w:tab/>
              <w:t>Other</w:t>
            </w:r>
          </w:p>
          <w:p w14:paraId="591027B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7B3" w14:textId="77777777" w:rsidR="00E546F5" w:rsidRDefault="00951CE2">
            <w:pPr>
              <w:pStyle w:val="Tier4Bullet"/>
            </w:pPr>
            <w:r>
              <w:tab/>
            </w:r>
            <w:r>
              <w:tab/>
            </w:r>
            <w:r>
              <w:tab/>
              <w:t>-</w:t>
            </w:r>
            <w:r>
              <w:tab/>
              <w:t>for fitting to or equipping such ships, boats or other vessels;</w:t>
            </w:r>
          </w:p>
          <w:p w14:paraId="591027B4" w14:textId="77777777" w:rsidR="00E546F5" w:rsidRDefault="00951CE2">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27B5" w14:textId="77777777" w:rsidR="00E546F5" w:rsidRDefault="00951CE2">
            <w:pPr>
              <w:pStyle w:val="Tier4Bullet"/>
            </w:pPr>
            <w:r>
              <w:tab/>
            </w:r>
            <w:r>
              <w:tab/>
            </w:r>
            <w:r>
              <w:tab/>
              <w:t>-</w:t>
            </w:r>
            <w:r>
              <w:tab/>
              <w:t>for equipping the above p</w:t>
            </w:r>
            <w:r>
              <w:t>latforms;</w:t>
            </w:r>
          </w:p>
          <w:p w14:paraId="591027B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B7" w14:textId="77777777" w:rsidR="00E546F5" w:rsidRDefault="00951CE2">
            <w:pPr>
              <w:pStyle w:val="NormalinTable"/>
            </w:pPr>
            <w:r>
              <w:t>0.0%</w:t>
            </w:r>
          </w:p>
        </w:tc>
      </w:tr>
      <w:tr w:rsidR="00E546F5" w14:paraId="591027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B9" w14:textId="77777777" w:rsidR="00E546F5" w:rsidRDefault="00951CE2">
            <w:pPr>
              <w:pStyle w:val="NormalinTable"/>
            </w:pPr>
            <w:r>
              <w:t>3208100000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BA" w14:textId="77777777" w:rsidR="00E546F5" w:rsidRDefault="00951CE2">
            <w:pPr>
              <w:pStyle w:val="Tier1"/>
            </w:pPr>
            <w:r>
              <w:t xml:space="preserve">Paints and varnishes (including enamels and lacquers) based on synthetic polymers or chemically modified natural polymers, dispersed or dissolved in a </w:t>
            </w:r>
            <w:r>
              <w:t>non-aqueous medium; solutions as defined in note 4 to this chapter</w:t>
            </w:r>
          </w:p>
          <w:p w14:paraId="591027BB" w14:textId="77777777" w:rsidR="00E546F5" w:rsidRDefault="00951CE2">
            <w:pPr>
              <w:pStyle w:val="Tier2"/>
            </w:pPr>
            <w:r>
              <w:t>-</w:t>
            </w:r>
            <w:r>
              <w:tab/>
              <w:t>Paints and varnishes (including enamels and lacquers) based on synthetic polymers or chemically modified natural polymers, dispersed or dissolved in a non-aqueous medium; solutions as def</w:t>
            </w:r>
            <w:r>
              <w:t>ined in note 4 to this chapter</w:t>
            </w:r>
          </w:p>
          <w:p w14:paraId="591027BC" w14:textId="77777777" w:rsidR="00E546F5" w:rsidRDefault="00951CE2">
            <w:pPr>
              <w:pStyle w:val="Tier3"/>
            </w:pPr>
            <w:r>
              <w:t>-</w:t>
            </w:r>
            <w:r>
              <w:tab/>
              <w:t>-</w:t>
            </w:r>
            <w:r>
              <w:tab/>
              <w:t>Based on polyesters</w:t>
            </w:r>
          </w:p>
          <w:p w14:paraId="591027B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7BE" w14:textId="77777777" w:rsidR="00E546F5" w:rsidRDefault="00951CE2">
            <w:pPr>
              <w:pStyle w:val="Tier3Bullet"/>
            </w:pPr>
            <w:r>
              <w:tab/>
            </w:r>
            <w:r>
              <w:tab/>
              <w:t>-</w:t>
            </w:r>
            <w:r>
              <w:tab/>
              <w:t>for fitting to or equipping such ships, boats or</w:t>
            </w:r>
            <w:r>
              <w:t xml:space="preserve"> other vessels;</w:t>
            </w:r>
          </w:p>
          <w:p w14:paraId="591027B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7C0" w14:textId="77777777" w:rsidR="00E546F5" w:rsidRDefault="00951CE2">
            <w:pPr>
              <w:pStyle w:val="Tier3Bullet"/>
            </w:pPr>
            <w:r>
              <w:tab/>
            </w:r>
            <w:r>
              <w:tab/>
              <w:t>-</w:t>
            </w:r>
            <w:r>
              <w:tab/>
              <w:t>for eq</w:t>
            </w:r>
            <w:r>
              <w:t>uipping the above platforms;</w:t>
            </w:r>
          </w:p>
          <w:p w14:paraId="591027C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C2" w14:textId="77777777" w:rsidR="00E546F5" w:rsidRDefault="00951CE2">
            <w:pPr>
              <w:pStyle w:val="NormalinTable"/>
            </w:pPr>
            <w:r>
              <w:t>0.0%</w:t>
            </w:r>
          </w:p>
        </w:tc>
      </w:tr>
      <w:tr w:rsidR="00E546F5" w14:paraId="591027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C4" w14:textId="77777777" w:rsidR="00E546F5" w:rsidRDefault="00951CE2">
            <w:pPr>
              <w:pStyle w:val="NormalinTable"/>
            </w:pPr>
            <w:r>
              <w:t>3208200000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C5" w14:textId="77777777" w:rsidR="00E546F5" w:rsidRDefault="00951CE2">
            <w:pPr>
              <w:pStyle w:val="Tier1"/>
            </w:pPr>
            <w:r>
              <w:t xml:space="preserve">Paints and varnishes (including enamels and lacquers) based on synthetic polymers or chemically modified natural polymers, </w:t>
            </w:r>
            <w:r>
              <w:t>dispersed or dissolved in a non-aqueous medium; solutions as defined in note 4 to this chapter</w:t>
            </w:r>
          </w:p>
          <w:p w14:paraId="591027C6" w14:textId="77777777" w:rsidR="00E546F5" w:rsidRDefault="00951CE2">
            <w:pPr>
              <w:pStyle w:val="Tier2"/>
            </w:pPr>
            <w:r>
              <w:t>-</w:t>
            </w:r>
            <w:r>
              <w:tab/>
              <w:t>Paints and varnishes (including enamels and lacquers) based on synthetic polymers or chemically modified natural polymers, dispersed or dissolved in a non-aque</w:t>
            </w:r>
            <w:r>
              <w:t>ous medium; solutions as defined in note 4 to this chapter</w:t>
            </w:r>
          </w:p>
          <w:p w14:paraId="591027C7" w14:textId="77777777" w:rsidR="00E546F5" w:rsidRDefault="00951CE2">
            <w:pPr>
              <w:pStyle w:val="Tier3"/>
            </w:pPr>
            <w:r>
              <w:t>-</w:t>
            </w:r>
            <w:r>
              <w:tab/>
              <w:t>-</w:t>
            </w:r>
            <w:r>
              <w:tab/>
              <w:t>Based on acrylic or vinyl polymers</w:t>
            </w:r>
          </w:p>
          <w:p w14:paraId="591027C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7C9" w14:textId="77777777" w:rsidR="00E546F5" w:rsidRDefault="00951CE2">
            <w:pPr>
              <w:pStyle w:val="Tier3Bullet"/>
            </w:pPr>
            <w:r>
              <w:tab/>
            </w:r>
            <w:r>
              <w:tab/>
              <w:t>-</w:t>
            </w:r>
            <w:r>
              <w:tab/>
              <w:t>for f</w:t>
            </w:r>
            <w:r>
              <w:t>itting to or equipping such ships, boats or other vessels;</w:t>
            </w:r>
          </w:p>
          <w:p w14:paraId="591027C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27CB" w14:textId="77777777" w:rsidR="00E546F5" w:rsidRDefault="00951CE2">
            <w:pPr>
              <w:pStyle w:val="Tier3Bullet"/>
            </w:pPr>
            <w:r>
              <w:tab/>
            </w:r>
            <w:r>
              <w:tab/>
              <w:t>-</w:t>
            </w:r>
            <w:r>
              <w:tab/>
              <w:t>for equipping the above platforms;</w:t>
            </w:r>
          </w:p>
          <w:p w14:paraId="591027C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CD" w14:textId="77777777" w:rsidR="00E546F5" w:rsidRDefault="00951CE2">
            <w:pPr>
              <w:pStyle w:val="NormalinTable"/>
            </w:pPr>
            <w:r>
              <w:t>0.0%</w:t>
            </w:r>
          </w:p>
        </w:tc>
      </w:tr>
      <w:tr w:rsidR="00E546F5" w14:paraId="591027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CF" w14:textId="77777777" w:rsidR="00E546F5" w:rsidRDefault="00951CE2">
            <w:pPr>
              <w:pStyle w:val="NormalinTable"/>
            </w:pPr>
            <w:r>
              <w:t>3208901100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D0" w14:textId="77777777" w:rsidR="00E546F5" w:rsidRDefault="00951CE2">
            <w:pPr>
              <w:pStyle w:val="Tier1"/>
            </w:pPr>
            <w:r>
              <w:t xml:space="preserve">Paints and varnishes (including enamels and lacquers) based on synthetic polymers or </w:t>
            </w:r>
            <w:r>
              <w:t>chemically modified natural polymers, dispersed or dissolved in a non-aqueous medium; solutions as defined in note 4 to this chapter</w:t>
            </w:r>
          </w:p>
          <w:p w14:paraId="591027D1" w14:textId="77777777" w:rsidR="00E546F5" w:rsidRDefault="00951CE2">
            <w:pPr>
              <w:pStyle w:val="Tier2"/>
            </w:pPr>
            <w:r>
              <w:t>-</w:t>
            </w:r>
            <w:r>
              <w:tab/>
              <w:t>Paints and varnishes (including enamels and lacquers) based on synthetic polymers or chemically modified natural polymers</w:t>
            </w:r>
            <w:r>
              <w:t>, dispersed or dissolved in a non-aqueous medium; solutions as defined in note 4 to this chapter</w:t>
            </w:r>
          </w:p>
          <w:p w14:paraId="591027D2" w14:textId="77777777" w:rsidR="00E546F5" w:rsidRDefault="00951CE2">
            <w:pPr>
              <w:pStyle w:val="Tier3"/>
            </w:pPr>
            <w:r>
              <w:t>-</w:t>
            </w:r>
            <w:r>
              <w:tab/>
              <w:t>-</w:t>
            </w:r>
            <w:r>
              <w:tab/>
              <w:t>Other</w:t>
            </w:r>
          </w:p>
          <w:p w14:paraId="591027D3" w14:textId="77777777" w:rsidR="00E546F5" w:rsidRDefault="00951CE2">
            <w:pPr>
              <w:pStyle w:val="Tier4"/>
            </w:pPr>
            <w:r>
              <w:t>-</w:t>
            </w:r>
            <w:r>
              <w:tab/>
              <w:t>-</w:t>
            </w:r>
            <w:r>
              <w:tab/>
              <w:t>-</w:t>
            </w:r>
            <w:r>
              <w:tab/>
              <w:t>Solutions as defined in note 4 to this chapter</w:t>
            </w:r>
          </w:p>
          <w:p w14:paraId="591027D4" w14:textId="77777777" w:rsidR="00E546F5" w:rsidRDefault="00951CE2">
            <w:pPr>
              <w:pStyle w:val="Tier5"/>
            </w:pPr>
            <w:r>
              <w:t>-</w:t>
            </w:r>
            <w:r>
              <w:tab/>
              <w:t>-</w:t>
            </w:r>
            <w:r>
              <w:tab/>
              <w:t>-</w:t>
            </w:r>
            <w:r>
              <w:tab/>
              <w:t>-</w:t>
            </w:r>
            <w:r>
              <w:tab/>
              <w:t>Polyurethane of 2.2′-(tert-butylimino)diethanol and 4.4′-methylenedicyclohexyl diisocyan</w:t>
            </w:r>
            <w:r>
              <w:t>ate, in the form of a solution in N,N-dimethylacetamide, containing by weight 48% or more of polymer</w:t>
            </w:r>
          </w:p>
          <w:p w14:paraId="591027D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7D6" w14:textId="77777777" w:rsidR="00E546F5" w:rsidRDefault="00951CE2">
            <w:pPr>
              <w:pStyle w:val="Tier5Bullet"/>
            </w:pPr>
            <w:r>
              <w:tab/>
            </w:r>
            <w:r>
              <w:tab/>
            </w:r>
            <w:r>
              <w:tab/>
            </w:r>
            <w:r>
              <w:tab/>
              <w:t>-</w:t>
            </w:r>
            <w:r>
              <w:tab/>
              <w:t>for fitting to or equipping such ships, boats or other vessels;</w:t>
            </w:r>
          </w:p>
          <w:p w14:paraId="591027D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14:paraId="591027D8" w14:textId="77777777" w:rsidR="00E546F5" w:rsidRDefault="00951CE2">
            <w:pPr>
              <w:pStyle w:val="Tier5Bullet"/>
            </w:pPr>
            <w:r>
              <w:tab/>
            </w:r>
            <w:r>
              <w:tab/>
            </w:r>
            <w:r>
              <w:tab/>
            </w:r>
            <w:r>
              <w:tab/>
              <w:t>-</w:t>
            </w:r>
            <w:r>
              <w:tab/>
              <w:t>for equipping the above platforms;</w:t>
            </w:r>
          </w:p>
          <w:p w14:paraId="591027D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DA" w14:textId="77777777" w:rsidR="00E546F5" w:rsidRDefault="00951CE2">
            <w:pPr>
              <w:pStyle w:val="NormalinTable"/>
            </w:pPr>
            <w:r>
              <w:t>0.0%</w:t>
            </w:r>
          </w:p>
        </w:tc>
      </w:tr>
      <w:tr w:rsidR="00E546F5" w14:paraId="591027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DC" w14:textId="77777777" w:rsidR="00E546F5" w:rsidRDefault="00951CE2">
            <w:pPr>
              <w:pStyle w:val="NormalinTable"/>
            </w:pPr>
            <w:r>
              <w:t>3208901300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DD" w14:textId="77777777" w:rsidR="00E546F5" w:rsidRDefault="00951CE2">
            <w:pPr>
              <w:pStyle w:val="Tier1"/>
            </w:pPr>
            <w:r>
              <w:t xml:space="preserve">Paints and varnishes (including enamels and lacquers) based on synthetic polymers </w:t>
            </w:r>
            <w:r>
              <w:t>or chemically modified natural polymers, dispersed or dissolved in a non-aqueous medium; solutions as defined in note 4 to this chapter</w:t>
            </w:r>
          </w:p>
          <w:p w14:paraId="591027DE" w14:textId="77777777" w:rsidR="00E546F5" w:rsidRDefault="00951CE2">
            <w:pPr>
              <w:pStyle w:val="Tier2"/>
            </w:pPr>
            <w:r>
              <w:t>-</w:t>
            </w:r>
            <w:r>
              <w:tab/>
              <w:t>Paints and varnishes (including enamels and lacquers) based on synthetic polymers or chemically modified natural polym</w:t>
            </w:r>
            <w:r>
              <w:t>ers, dispersed or dissolved in a non-aqueous medium; solutions as defined in note 4 to this chapter</w:t>
            </w:r>
          </w:p>
          <w:p w14:paraId="591027DF" w14:textId="77777777" w:rsidR="00E546F5" w:rsidRDefault="00951CE2">
            <w:pPr>
              <w:pStyle w:val="Tier3"/>
            </w:pPr>
            <w:r>
              <w:t>-</w:t>
            </w:r>
            <w:r>
              <w:tab/>
              <w:t>-</w:t>
            </w:r>
            <w:r>
              <w:tab/>
              <w:t>Other</w:t>
            </w:r>
          </w:p>
          <w:p w14:paraId="591027E0" w14:textId="77777777" w:rsidR="00E546F5" w:rsidRDefault="00951CE2">
            <w:pPr>
              <w:pStyle w:val="Tier4"/>
            </w:pPr>
            <w:r>
              <w:t>-</w:t>
            </w:r>
            <w:r>
              <w:tab/>
              <w:t>-</w:t>
            </w:r>
            <w:r>
              <w:tab/>
              <w:t>-</w:t>
            </w:r>
            <w:r>
              <w:tab/>
              <w:t>Solutions as defined in note 4 to this chapter</w:t>
            </w:r>
          </w:p>
          <w:p w14:paraId="591027E1" w14:textId="77777777" w:rsidR="00E546F5" w:rsidRDefault="00951CE2">
            <w:pPr>
              <w:pStyle w:val="Tier5"/>
            </w:pPr>
            <w:r>
              <w:t>-</w:t>
            </w:r>
            <w:r>
              <w:tab/>
              <w:t>-</w:t>
            </w:r>
            <w:r>
              <w:tab/>
              <w:t>-</w:t>
            </w:r>
            <w:r>
              <w:tab/>
              <w:t>-</w:t>
            </w:r>
            <w:r>
              <w:tab/>
              <w:t xml:space="preserve">Copolymer of p-cresol and divinylbenzene, in the form of a solution in </w:t>
            </w:r>
            <w:r>
              <w:t>N,N-dimethylacetamide, containing by weight 48% or more of polymer</w:t>
            </w:r>
          </w:p>
          <w:p w14:paraId="591027E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7E3" w14:textId="77777777" w:rsidR="00E546F5" w:rsidRDefault="00951CE2">
            <w:pPr>
              <w:pStyle w:val="Tier5Bullet"/>
            </w:pPr>
            <w:r>
              <w:tab/>
            </w:r>
            <w:r>
              <w:tab/>
            </w:r>
            <w:r>
              <w:tab/>
            </w:r>
            <w:r>
              <w:tab/>
              <w:t>-</w:t>
            </w:r>
            <w:r>
              <w:tab/>
              <w:t>for fitting to or equipping such</w:t>
            </w:r>
            <w:r>
              <w:t xml:space="preserve"> ships, boats or other vessels;</w:t>
            </w:r>
          </w:p>
          <w:p w14:paraId="591027E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27E5" w14:textId="77777777" w:rsidR="00E546F5" w:rsidRDefault="00951CE2">
            <w:pPr>
              <w:pStyle w:val="Tier5Bullet"/>
            </w:pPr>
            <w:r>
              <w:tab/>
            </w:r>
            <w:r>
              <w:tab/>
            </w:r>
            <w:r>
              <w:tab/>
            </w:r>
            <w:r>
              <w:tab/>
              <w:t>-</w:t>
            </w:r>
            <w:r>
              <w:tab/>
              <w:t>for equipping the above platforms;</w:t>
            </w:r>
          </w:p>
          <w:p w14:paraId="591027E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E7" w14:textId="77777777" w:rsidR="00E546F5" w:rsidRDefault="00951CE2">
            <w:pPr>
              <w:pStyle w:val="NormalinTable"/>
            </w:pPr>
            <w:r>
              <w:t>0.0%</w:t>
            </w:r>
          </w:p>
        </w:tc>
      </w:tr>
      <w:tr w:rsidR="00E546F5" w14:paraId="591027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E9" w14:textId="77777777" w:rsidR="00E546F5" w:rsidRDefault="00951CE2">
            <w:pPr>
              <w:pStyle w:val="NormalinTable"/>
            </w:pPr>
            <w:r>
              <w:t>3208901915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EA" w14:textId="77777777" w:rsidR="00E546F5" w:rsidRDefault="00951CE2">
            <w:pPr>
              <w:pStyle w:val="Tier1"/>
            </w:pPr>
            <w:r>
              <w:t xml:space="preserve">Paints and varnishes (including enamels and lacquers) based on synthetic polymers or chemically modified </w:t>
            </w:r>
            <w:r>
              <w:t>natural polymers, dispersed or dissolved in a non-aqueous medium; solutions as defined in note 4 to this chapter</w:t>
            </w:r>
          </w:p>
          <w:p w14:paraId="591027EB" w14:textId="77777777" w:rsidR="00E546F5" w:rsidRDefault="00951CE2">
            <w:pPr>
              <w:pStyle w:val="Tier2"/>
            </w:pPr>
            <w:r>
              <w:t>-</w:t>
            </w:r>
            <w:r>
              <w:tab/>
              <w:t>Paints and varnishes (including enamels and lacquers) based on synthetic polymers or chemically modified natural polymers, dispersed or disso</w:t>
            </w:r>
            <w:r>
              <w:t>lved in a non-aqueous medium; solutions as defined in note 4 to this chapter</w:t>
            </w:r>
          </w:p>
          <w:p w14:paraId="591027EC" w14:textId="77777777" w:rsidR="00E546F5" w:rsidRDefault="00951CE2">
            <w:pPr>
              <w:pStyle w:val="Tier3"/>
            </w:pPr>
            <w:r>
              <w:t>-</w:t>
            </w:r>
            <w:r>
              <w:tab/>
              <w:t>-</w:t>
            </w:r>
            <w:r>
              <w:tab/>
              <w:t>Other</w:t>
            </w:r>
          </w:p>
          <w:p w14:paraId="591027ED" w14:textId="77777777" w:rsidR="00E546F5" w:rsidRDefault="00951CE2">
            <w:pPr>
              <w:pStyle w:val="Tier4"/>
            </w:pPr>
            <w:r>
              <w:t>-</w:t>
            </w:r>
            <w:r>
              <w:tab/>
              <w:t>-</w:t>
            </w:r>
            <w:r>
              <w:tab/>
              <w:t>-</w:t>
            </w:r>
            <w:r>
              <w:tab/>
              <w:t>Solutions as defined in note 4 to this chapter</w:t>
            </w:r>
          </w:p>
          <w:p w14:paraId="591027EE" w14:textId="77777777" w:rsidR="00E546F5" w:rsidRDefault="00951CE2">
            <w:pPr>
              <w:pStyle w:val="Tier5"/>
            </w:pPr>
            <w:r>
              <w:t>-</w:t>
            </w:r>
            <w:r>
              <w:tab/>
              <w:t>-</w:t>
            </w:r>
            <w:r>
              <w:tab/>
              <w:t>-</w:t>
            </w:r>
            <w:r>
              <w:tab/>
              <w:t>-</w:t>
            </w:r>
            <w:r>
              <w:tab/>
              <w:t>Other</w:t>
            </w:r>
          </w:p>
          <w:p w14:paraId="591027EF" w14:textId="77777777" w:rsidR="00E546F5" w:rsidRDefault="00951CE2">
            <w:pPr>
              <w:pStyle w:val="Tier6"/>
            </w:pPr>
            <w:r>
              <w:t>-</w:t>
            </w:r>
            <w:r>
              <w:tab/>
              <w:t>-</w:t>
            </w:r>
            <w:r>
              <w:tab/>
              <w:t>-</w:t>
            </w:r>
            <w:r>
              <w:tab/>
              <w:t>-</w:t>
            </w:r>
            <w:r>
              <w:tab/>
              <w:t>-</w:t>
            </w:r>
            <w:r>
              <w:tab/>
              <w:t>Chlorinated polyolefins, in a solution</w:t>
            </w:r>
          </w:p>
          <w:p w14:paraId="591027F0" w14:textId="77777777" w:rsidR="00E546F5" w:rsidRDefault="00951CE2">
            <w:pPr>
              <w:pStyle w:val="Tier6Bullet"/>
            </w:pPr>
            <w:r>
              <w:tab/>
            </w:r>
            <w:r>
              <w:tab/>
            </w:r>
            <w:r>
              <w:tab/>
            </w:r>
            <w:r>
              <w:tab/>
            </w:r>
            <w:r>
              <w:tab/>
              <w:t>-</w:t>
            </w:r>
            <w:r>
              <w:tab/>
              <w:t>for incorporation in ships, boats or other ves</w:t>
            </w:r>
            <w:r>
              <w:t>sels listed in Table 1, for the purposes of their construction, repair, maintenance or conversion;</w:t>
            </w:r>
          </w:p>
          <w:p w14:paraId="591027F1" w14:textId="77777777" w:rsidR="00E546F5" w:rsidRDefault="00951CE2">
            <w:pPr>
              <w:pStyle w:val="Tier6Bullet"/>
            </w:pPr>
            <w:r>
              <w:tab/>
            </w:r>
            <w:r>
              <w:tab/>
            </w:r>
            <w:r>
              <w:tab/>
            </w:r>
            <w:r>
              <w:tab/>
            </w:r>
            <w:r>
              <w:tab/>
              <w:t>-</w:t>
            </w:r>
            <w:r>
              <w:tab/>
              <w:t>for fitting to or equipping such ships, boats or other vessels;</w:t>
            </w:r>
          </w:p>
          <w:p w14:paraId="591027F2" w14:textId="77777777" w:rsidR="00E546F5" w:rsidRDefault="00951CE2">
            <w:pPr>
              <w:pStyle w:val="Tier6Bullet"/>
            </w:pPr>
            <w:r>
              <w:tab/>
            </w:r>
            <w:r>
              <w:tab/>
            </w:r>
            <w:r>
              <w:tab/>
            </w:r>
            <w:r>
              <w:tab/>
            </w:r>
            <w:r>
              <w:tab/>
              <w:t>-</w:t>
            </w:r>
            <w:r>
              <w:tab/>
              <w:t xml:space="preserve">for incorporation, for the purposes of their construction, repair, maintenance </w:t>
            </w:r>
            <w:r>
              <w:t>or conversion, in drilling or production platforms listed below: fixed, of subheading ex 8430 49 or floating or submersible of subheading 8905 20;</w:t>
            </w:r>
          </w:p>
          <w:p w14:paraId="591027F3" w14:textId="77777777" w:rsidR="00E546F5" w:rsidRDefault="00951CE2">
            <w:pPr>
              <w:pStyle w:val="Tier6Bullet"/>
            </w:pPr>
            <w:r>
              <w:tab/>
            </w:r>
            <w:r>
              <w:tab/>
            </w:r>
            <w:r>
              <w:tab/>
            </w:r>
            <w:r>
              <w:tab/>
            </w:r>
            <w:r>
              <w:tab/>
              <w:t>-</w:t>
            </w:r>
            <w:r>
              <w:tab/>
              <w:t>for equipping the above platforms;</w:t>
            </w:r>
          </w:p>
          <w:p w14:paraId="591027F4" w14:textId="77777777" w:rsidR="00E546F5" w:rsidRDefault="00951CE2">
            <w:pPr>
              <w:pStyle w:val="Tier6Bullet"/>
            </w:pPr>
            <w:r>
              <w:tab/>
            </w:r>
            <w:r>
              <w:tab/>
            </w:r>
            <w:r>
              <w:tab/>
            </w:r>
            <w:r>
              <w:tab/>
            </w:r>
            <w:r>
              <w:tab/>
              <w:t>-</w:t>
            </w:r>
            <w:r>
              <w:tab/>
              <w:t>for linking these drilling or production platforms to the ma</w:t>
            </w:r>
            <w:r>
              <w:t>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7F5" w14:textId="77777777" w:rsidR="00E546F5" w:rsidRDefault="00951CE2">
            <w:pPr>
              <w:pStyle w:val="NormalinTable"/>
            </w:pPr>
            <w:r>
              <w:t>0.0%</w:t>
            </w:r>
          </w:p>
        </w:tc>
      </w:tr>
      <w:tr w:rsidR="00E546F5" w14:paraId="591028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7F7" w14:textId="77777777" w:rsidR="00E546F5" w:rsidRDefault="00951CE2">
            <w:pPr>
              <w:pStyle w:val="NormalinTable"/>
            </w:pPr>
            <w:r>
              <w:t>3208901920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7F8" w14:textId="77777777" w:rsidR="00E546F5" w:rsidRDefault="00951CE2">
            <w:pPr>
              <w:pStyle w:val="Tier1"/>
            </w:pPr>
            <w:r>
              <w:t>Paints and varnishes (including enamels and lacquers) based on synthetic polymers or chemically modified natural polymers, dispersed or dissolved in a non-aqueous medium; solutions as defined in note 4 to this chapter</w:t>
            </w:r>
          </w:p>
          <w:p w14:paraId="591027F9" w14:textId="77777777" w:rsidR="00E546F5" w:rsidRDefault="00951CE2">
            <w:pPr>
              <w:pStyle w:val="Tier2"/>
            </w:pPr>
            <w:r>
              <w:t>-</w:t>
            </w:r>
            <w:r>
              <w:tab/>
              <w:t xml:space="preserve">Paints </w:t>
            </w:r>
            <w:r>
              <w:t>and varnishes (including enamels and lacquers) based on synthetic polymers or chemically modified natural polymers, dispersed or dissolved in a non-aqueous medium; solutions as defined in note 4 to this chapter</w:t>
            </w:r>
          </w:p>
          <w:p w14:paraId="591027FA" w14:textId="77777777" w:rsidR="00E546F5" w:rsidRDefault="00951CE2">
            <w:pPr>
              <w:pStyle w:val="Tier3"/>
            </w:pPr>
            <w:r>
              <w:t>-</w:t>
            </w:r>
            <w:r>
              <w:tab/>
              <w:t>-</w:t>
            </w:r>
            <w:r>
              <w:tab/>
              <w:t>Other</w:t>
            </w:r>
          </w:p>
          <w:p w14:paraId="591027FB" w14:textId="77777777" w:rsidR="00E546F5" w:rsidRDefault="00951CE2">
            <w:pPr>
              <w:pStyle w:val="Tier4"/>
            </w:pPr>
            <w:r>
              <w:t>-</w:t>
            </w:r>
            <w:r>
              <w:tab/>
              <w:t>-</w:t>
            </w:r>
            <w:r>
              <w:tab/>
              <w:t>-</w:t>
            </w:r>
            <w:r>
              <w:tab/>
              <w:t xml:space="preserve">Solutions as defined in note </w:t>
            </w:r>
            <w:r>
              <w:t>4 to this chapter</w:t>
            </w:r>
          </w:p>
          <w:p w14:paraId="591027FC" w14:textId="77777777" w:rsidR="00E546F5" w:rsidRDefault="00951CE2">
            <w:pPr>
              <w:pStyle w:val="Tier5"/>
            </w:pPr>
            <w:r>
              <w:t>-</w:t>
            </w:r>
            <w:r>
              <w:tab/>
              <w:t>-</w:t>
            </w:r>
            <w:r>
              <w:tab/>
              <w:t>-</w:t>
            </w:r>
            <w:r>
              <w:tab/>
              <w:t>-</w:t>
            </w:r>
            <w:r>
              <w:tab/>
              <w:t>Other</w:t>
            </w:r>
          </w:p>
          <w:p w14:paraId="591027FD" w14:textId="77777777" w:rsidR="00E546F5" w:rsidRDefault="00951CE2">
            <w:pPr>
              <w:pStyle w:val="Tier6"/>
            </w:pPr>
            <w:r>
              <w:t>-</w:t>
            </w:r>
            <w:r>
              <w:tab/>
              <w:t>-</w:t>
            </w:r>
            <w:r>
              <w:tab/>
              <w:t>-</w:t>
            </w:r>
            <w:r>
              <w:tab/>
              <w:t>-</w:t>
            </w:r>
            <w:r>
              <w:tab/>
              <w:t>-</w:t>
            </w:r>
            <w:r>
              <w:tab/>
              <w:t>Preparation of 5% or more but not more than 20% by weight of propylene maleic anhydride copolymer or a blend of polypropylene and propylene maleic anhydride copolymer in an organic solvent</w:t>
            </w:r>
          </w:p>
          <w:p w14:paraId="591027FE"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27FF" w14:textId="77777777" w:rsidR="00E546F5" w:rsidRDefault="00951CE2">
            <w:pPr>
              <w:pStyle w:val="Tier6Bullet"/>
            </w:pPr>
            <w:r>
              <w:tab/>
            </w:r>
            <w:r>
              <w:tab/>
            </w:r>
            <w:r>
              <w:tab/>
            </w:r>
            <w:r>
              <w:tab/>
            </w:r>
            <w:r>
              <w:tab/>
              <w:t>-</w:t>
            </w:r>
            <w:r>
              <w:tab/>
              <w:t>for fitting to or equipping such ships, boats or other vessels;</w:t>
            </w:r>
          </w:p>
          <w:p w14:paraId="59102800"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2801" w14:textId="77777777" w:rsidR="00E546F5" w:rsidRDefault="00951CE2">
            <w:pPr>
              <w:pStyle w:val="Tier6Bullet"/>
            </w:pPr>
            <w:r>
              <w:tab/>
            </w:r>
            <w:r>
              <w:tab/>
            </w:r>
            <w:r>
              <w:tab/>
            </w:r>
            <w:r>
              <w:tab/>
            </w:r>
            <w:r>
              <w:tab/>
              <w:t>-</w:t>
            </w:r>
            <w:r>
              <w:tab/>
              <w:t>for equipping the above platforms;</w:t>
            </w:r>
          </w:p>
          <w:p w14:paraId="59102802"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03" w14:textId="77777777" w:rsidR="00E546F5" w:rsidRDefault="00951CE2">
            <w:pPr>
              <w:pStyle w:val="NormalinTable"/>
            </w:pPr>
            <w:r>
              <w:t>0.0%</w:t>
            </w:r>
          </w:p>
        </w:tc>
      </w:tr>
      <w:tr w:rsidR="00E546F5" w14:paraId="591028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05" w14:textId="77777777" w:rsidR="00E546F5" w:rsidRDefault="00951CE2">
            <w:pPr>
              <w:pStyle w:val="NormalinTable"/>
            </w:pPr>
            <w:r>
              <w:t>3208901925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06" w14:textId="77777777" w:rsidR="00E546F5" w:rsidRDefault="00951CE2">
            <w:pPr>
              <w:pStyle w:val="Tier1"/>
            </w:pPr>
            <w:r>
              <w:t xml:space="preserve">Paints and varnishes (including enamels and lacquers) based on synthetic polymers or chemically modified natural polymers, dispersed or dissolved in a non-aqueous medium; solutions as </w:t>
            </w:r>
            <w:r>
              <w:t>defined in note 4 to this chapter</w:t>
            </w:r>
          </w:p>
          <w:p w14:paraId="59102807" w14:textId="77777777" w:rsidR="00E546F5" w:rsidRDefault="00951CE2">
            <w:pPr>
              <w:pStyle w:val="Tier2"/>
            </w:pPr>
            <w:r>
              <w:t>-</w:t>
            </w:r>
            <w:r>
              <w:tab/>
              <w:t>Paints and varnishes (including enamels and lacquers) based on synthetic polymers or chemically modified natural polymers, dispersed or dissolved in a non-aqueous medium; solutions as defined in note 4 to this chapter</w:t>
            </w:r>
          </w:p>
          <w:p w14:paraId="59102808" w14:textId="77777777" w:rsidR="00E546F5" w:rsidRDefault="00951CE2">
            <w:pPr>
              <w:pStyle w:val="Tier3"/>
            </w:pPr>
            <w:r>
              <w:t>-</w:t>
            </w:r>
            <w:r>
              <w:tab/>
              <w:t>-</w:t>
            </w:r>
            <w:r>
              <w:tab/>
              <w:t>Other</w:t>
            </w:r>
          </w:p>
          <w:p w14:paraId="59102809" w14:textId="77777777" w:rsidR="00E546F5" w:rsidRDefault="00951CE2">
            <w:pPr>
              <w:pStyle w:val="Tier4"/>
            </w:pPr>
            <w:r>
              <w:t>-</w:t>
            </w:r>
            <w:r>
              <w:tab/>
              <w:t>-</w:t>
            </w:r>
            <w:r>
              <w:tab/>
              <w:t>-</w:t>
            </w:r>
            <w:r>
              <w:tab/>
              <w:t>Solutions as defined in note 4 to this chapter</w:t>
            </w:r>
          </w:p>
          <w:p w14:paraId="5910280A" w14:textId="77777777" w:rsidR="00E546F5" w:rsidRDefault="00951CE2">
            <w:pPr>
              <w:pStyle w:val="Tier5"/>
            </w:pPr>
            <w:r>
              <w:t>-</w:t>
            </w:r>
            <w:r>
              <w:tab/>
              <w:t>-</w:t>
            </w:r>
            <w:r>
              <w:tab/>
              <w:t>-</w:t>
            </w:r>
            <w:r>
              <w:tab/>
              <w:t>-</w:t>
            </w:r>
            <w:r>
              <w:tab/>
              <w:t>Other</w:t>
            </w:r>
          </w:p>
          <w:p w14:paraId="5910280B" w14:textId="77777777" w:rsidR="00E546F5" w:rsidRDefault="00951CE2">
            <w:pPr>
              <w:pStyle w:val="Tier6"/>
            </w:pPr>
            <w:r>
              <w:t>-</w:t>
            </w:r>
            <w:r>
              <w:tab/>
              <w:t>-</w:t>
            </w:r>
            <w:r>
              <w:tab/>
              <w:t>-</w:t>
            </w:r>
            <w:r>
              <w:tab/>
              <w:t>-</w:t>
            </w:r>
            <w:r>
              <w:tab/>
              <w:t>-</w:t>
            </w:r>
            <w:r>
              <w:tab/>
              <w:t>Tetrafluoroethylene copolymer in butylacetate solution with a content of solvent of 50% (± 2%) by weight</w:t>
            </w:r>
          </w:p>
          <w:p w14:paraId="5910280C" w14:textId="77777777" w:rsidR="00E546F5" w:rsidRDefault="00951CE2">
            <w:pPr>
              <w:pStyle w:val="Tier6Bullet"/>
            </w:pPr>
            <w:r>
              <w:tab/>
            </w:r>
            <w:r>
              <w:tab/>
            </w:r>
            <w:r>
              <w:tab/>
            </w:r>
            <w:r>
              <w:tab/>
            </w:r>
            <w:r>
              <w:tab/>
              <w:t>-</w:t>
            </w:r>
            <w:r>
              <w:tab/>
              <w:t xml:space="preserve">for incorporation in ships, boats or other vessels listed </w:t>
            </w:r>
            <w:r>
              <w:t>in Table 1, for the purposes of their construction, repair, maintenance or conversion;</w:t>
            </w:r>
          </w:p>
          <w:p w14:paraId="5910280D" w14:textId="77777777" w:rsidR="00E546F5" w:rsidRDefault="00951CE2">
            <w:pPr>
              <w:pStyle w:val="Tier6Bullet"/>
            </w:pPr>
            <w:r>
              <w:tab/>
            </w:r>
            <w:r>
              <w:tab/>
            </w:r>
            <w:r>
              <w:tab/>
            </w:r>
            <w:r>
              <w:tab/>
            </w:r>
            <w:r>
              <w:tab/>
              <w:t>-</w:t>
            </w:r>
            <w:r>
              <w:tab/>
              <w:t>for fitting to or equipping such ships, boats or other vessels;</w:t>
            </w:r>
          </w:p>
          <w:p w14:paraId="5910280E" w14:textId="77777777" w:rsidR="00E546F5" w:rsidRDefault="00951CE2">
            <w:pPr>
              <w:pStyle w:val="Tier6Bullet"/>
            </w:pPr>
            <w:r>
              <w:tab/>
            </w:r>
            <w:r>
              <w:tab/>
            </w:r>
            <w:r>
              <w:tab/>
            </w: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14:paraId="5910280F" w14:textId="77777777" w:rsidR="00E546F5" w:rsidRDefault="00951CE2">
            <w:pPr>
              <w:pStyle w:val="Tier6Bullet"/>
            </w:pPr>
            <w:r>
              <w:tab/>
            </w:r>
            <w:r>
              <w:tab/>
            </w:r>
            <w:r>
              <w:tab/>
            </w:r>
            <w:r>
              <w:tab/>
            </w:r>
            <w:r>
              <w:tab/>
              <w:t>-</w:t>
            </w:r>
            <w:r>
              <w:tab/>
              <w:t>for equipping the above platforms;</w:t>
            </w:r>
          </w:p>
          <w:p w14:paraId="5910281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11" w14:textId="77777777" w:rsidR="00E546F5" w:rsidRDefault="00951CE2">
            <w:pPr>
              <w:pStyle w:val="NormalinTable"/>
            </w:pPr>
            <w:r>
              <w:t>0.0%</w:t>
            </w:r>
          </w:p>
        </w:tc>
      </w:tr>
      <w:tr w:rsidR="00E546F5" w14:paraId="591028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13" w14:textId="77777777" w:rsidR="00E546F5" w:rsidRDefault="00951CE2">
            <w:pPr>
              <w:pStyle w:val="NormalinTable"/>
            </w:pPr>
            <w:r>
              <w:t>3208901940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14" w14:textId="77777777" w:rsidR="00E546F5" w:rsidRDefault="00951CE2">
            <w:pPr>
              <w:pStyle w:val="Tier1"/>
            </w:pPr>
            <w:r>
              <w:t>Paints and varnishes (including enamels and lacquers) based on synthetic polymers or chemically modified natural polymers, dispersed or dissolved in a non-aqueous medium; solutions as defined in note 4 to this chapter</w:t>
            </w:r>
          </w:p>
          <w:p w14:paraId="59102815" w14:textId="77777777" w:rsidR="00E546F5" w:rsidRDefault="00951CE2">
            <w:pPr>
              <w:pStyle w:val="Tier2"/>
            </w:pPr>
            <w:r>
              <w:t>-</w:t>
            </w:r>
            <w:r>
              <w:tab/>
              <w:t>Paints and varnishes (in</w:t>
            </w:r>
            <w:r>
              <w:t>cluding enamels and lacquers) based on synthetic polymers or chemically modified natural polymers, dispersed or dissolved in a non-aqueous medium; solutions as defined in note 4 to this chapter</w:t>
            </w:r>
          </w:p>
          <w:p w14:paraId="59102816" w14:textId="77777777" w:rsidR="00E546F5" w:rsidRDefault="00951CE2">
            <w:pPr>
              <w:pStyle w:val="Tier3"/>
            </w:pPr>
            <w:r>
              <w:t>-</w:t>
            </w:r>
            <w:r>
              <w:tab/>
              <w:t>-</w:t>
            </w:r>
            <w:r>
              <w:tab/>
              <w:t>Other</w:t>
            </w:r>
          </w:p>
          <w:p w14:paraId="59102817" w14:textId="77777777" w:rsidR="00E546F5" w:rsidRDefault="00951CE2">
            <w:pPr>
              <w:pStyle w:val="Tier4"/>
            </w:pPr>
            <w:r>
              <w:t>-</w:t>
            </w:r>
            <w:r>
              <w:tab/>
              <w:t>-</w:t>
            </w:r>
            <w:r>
              <w:tab/>
              <w:t>-</w:t>
            </w:r>
            <w:r>
              <w:tab/>
              <w:t>Solutions as defined in note 4 to this chapter</w:t>
            </w:r>
          </w:p>
          <w:p w14:paraId="59102818" w14:textId="77777777" w:rsidR="00E546F5" w:rsidRDefault="00951CE2">
            <w:pPr>
              <w:pStyle w:val="Tier5"/>
            </w:pPr>
            <w:r>
              <w:t>-</w:t>
            </w:r>
            <w:r>
              <w:tab/>
              <w:t>-</w:t>
            </w:r>
            <w:r>
              <w:tab/>
              <w:t>-</w:t>
            </w:r>
            <w:r>
              <w:tab/>
              <w:t>-</w:t>
            </w:r>
            <w:r>
              <w:tab/>
              <w:t>Other</w:t>
            </w:r>
          </w:p>
          <w:p w14:paraId="59102819" w14:textId="77777777" w:rsidR="00E546F5" w:rsidRDefault="00951CE2">
            <w:pPr>
              <w:pStyle w:val="Tier6"/>
            </w:pPr>
            <w:r>
              <w:t>-</w:t>
            </w:r>
            <w:r>
              <w:tab/>
              <w:t>-</w:t>
            </w:r>
            <w:r>
              <w:tab/>
              <w:t>-</w:t>
            </w:r>
            <w:r>
              <w:tab/>
              <w:t>-</w:t>
            </w:r>
            <w:r>
              <w:tab/>
              <w:t>-</w:t>
            </w:r>
            <w:r>
              <w:tab/>
              <w:t>Polymer of methylsiloxane, in the form of a solution in a mixture of acetone, butanol, ethanol and isopropanol, containing by weight 5% or more but not more than 11% of polymer of methylsiloxane</w:t>
            </w:r>
          </w:p>
          <w:p w14:paraId="5910281A"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281B" w14:textId="77777777" w:rsidR="00E546F5" w:rsidRDefault="00951CE2">
            <w:pPr>
              <w:pStyle w:val="Tier6Bullet"/>
            </w:pPr>
            <w:r>
              <w:tab/>
            </w:r>
            <w:r>
              <w:tab/>
            </w:r>
            <w:r>
              <w:tab/>
            </w:r>
            <w:r>
              <w:tab/>
            </w:r>
            <w:r>
              <w:tab/>
              <w:t>-</w:t>
            </w:r>
            <w:r>
              <w:tab/>
              <w:t>for fitting to or equipping such ships, boats or other vessels;</w:t>
            </w:r>
          </w:p>
          <w:p w14:paraId="5910281C"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281D" w14:textId="77777777" w:rsidR="00E546F5" w:rsidRDefault="00951CE2">
            <w:pPr>
              <w:pStyle w:val="Tier6Bullet"/>
            </w:pPr>
            <w:r>
              <w:tab/>
            </w:r>
            <w:r>
              <w:tab/>
            </w:r>
            <w:r>
              <w:tab/>
            </w:r>
            <w:r>
              <w:tab/>
            </w:r>
            <w:r>
              <w:tab/>
              <w:t>-</w:t>
            </w:r>
            <w:r>
              <w:tab/>
              <w:t>for equipping the above platforms;</w:t>
            </w:r>
          </w:p>
          <w:p w14:paraId="5910281E"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1F" w14:textId="77777777" w:rsidR="00E546F5" w:rsidRDefault="00951CE2">
            <w:pPr>
              <w:pStyle w:val="NormalinTable"/>
            </w:pPr>
            <w:r>
              <w:t>0.0%</w:t>
            </w:r>
          </w:p>
        </w:tc>
      </w:tr>
      <w:tr w:rsidR="00E546F5" w14:paraId="591028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21" w14:textId="77777777" w:rsidR="00E546F5" w:rsidRDefault="00951CE2">
            <w:pPr>
              <w:pStyle w:val="NormalinTable"/>
            </w:pPr>
            <w:r>
              <w:t>3208901945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22" w14:textId="77777777" w:rsidR="00E546F5" w:rsidRDefault="00951CE2">
            <w:pPr>
              <w:pStyle w:val="Tier1"/>
            </w:pPr>
            <w:r>
              <w:t>Paints and varnishes (including enamels and lacquers) based on synthetic polymers or chemically modified natural polymers, dispersed or dissolved in a non-aqueous medium; solutions as define</w:t>
            </w:r>
            <w:r>
              <w:t>d in note 4 to this chapter</w:t>
            </w:r>
          </w:p>
          <w:p w14:paraId="59102823" w14:textId="77777777" w:rsidR="00E546F5" w:rsidRDefault="00951CE2">
            <w:pPr>
              <w:pStyle w:val="Tier2"/>
            </w:pPr>
            <w:r>
              <w:t>-</w:t>
            </w:r>
            <w:r>
              <w:tab/>
              <w:t>Paints and varnishes (including enamels and lacquers) based on synthetic polymers or chemically modified natural polymers, dispersed or dissolved in a non-aqueous medium; solutions as defined in note 4 to this chapter</w:t>
            </w:r>
          </w:p>
          <w:p w14:paraId="59102824" w14:textId="77777777" w:rsidR="00E546F5" w:rsidRDefault="00951CE2">
            <w:pPr>
              <w:pStyle w:val="Tier3"/>
            </w:pPr>
            <w:r>
              <w:t>-</w:t>
            </w:r>
            <w:r>
              <w:tab/>
              <w:t>-</w:t>
            </w:r>
            <w:r>
              <w:tab/>
            </w:r>
            <w:r>
              <w:t>Other</w:t>
            </w:r>
          </w:p>
          <w:p w14:paraId="59102825" w14:textId="77777777" w:rsidR="00E546F5" w:rsidRDefault="00951CE2">
            <w:pPr>
              <w:pStyle w:val="Tier4"/>
            </w:pPr>
            <w:r>
              <w:t>-</w:t>
            </w:r>
            <w:r>
              <w:tab/>
              <w:t>-</w:t>
            </w:r>
            <w:r>
              <w:tab/>
              <w:t>-</w:t>
            </w:r>
            <w:r>
              <w:tab/>
              <w:t>Solutions as defined in note 4 to this chapter</w:t>
            </w:r>
          </w:p>
          <w:p w14:paraId="59102826" w14:textId="77777777" w:rsidR="00E546F5" w:rsidRDefault="00951CE2">
            <w:pPr>
              <w:pStyle w:val="Tier5"/>
            </w:pPr>
            <w:r>
              <w:t>-</w:t>
            </w:r>
            <w:r>
              <w:tab/>
              <w:t>-</w:t>
            </w:r>
            <w:r>
              <w:tab/>
              <w:t>-</w:t>
            </w:r>
            <w:r>
              <w:tab/>
              <w:t>-</w:t>
            </w:r>
            <w:r>
              <w:tab/>
              <w:t>Other</w:t>
            </w:r>
          </w:p>
          <w:p w14:paraId="59102827" w14:textId="77777777" w:rsidR="00E546F5" w:rsidRDefault="00951CE2">
            <w:pPr>
              <w:pStyle w:val="Tier6"/>
            </w:pPr>
            <w:r>
              <w:t>-</w:t>
            </w:r>
            <w:r>
              <w:tab/>
              <w:t>-</w:t>
            </w:r>
            <w:r>
              <w:tab/>
              <w:t>-</w:t>
            </w:r>
            <w:r>
              <w:tab/>
              <w:t>-</w:t>
            </w:r>
            <w:r>
              <w:tab/>
              <w:t>-</w:t>
            </w:r>
            <w:r>
              <w:tab/>
              <w:t>Polymer consisting of a polycondensate of formaldehyde and naphthalenediol, chemically modified by reaction with an alkyne halide, dissolved in propylene glycol methyl ether</w:t>
            </w:r>
            <w:r>
              <w:t xml:space="preserve"> acetate</w:t>
            </w:r>
          </w:p>
          <w:p w14:paraId="5910282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829" w14:textId="77777777" w:rsidR="00E546F5" w:rsidRDefault="00951CE2">
            <w:pPr>
              <w:pStyle w:val="Tier6Bullet"/>
            </w:pPr>
            <w:r>
              <w:tab/>
            </w:r>
            <w:r>
              <w:tab/>
            </w:r>
            <w:r>
              <w:tab/>
            </w:r>
            <w:r>
              <w:tab/>
            </w:r>
            <w:r>
              <w:tab/>
              <w:t>-</w:t>
            </w:r>
            <w:r>
              <w:tab/>
              <w:t>for fitting to or equipping such ships, boats or other vessels;</w:t>
            </w:r>
          </w:p>
          <w:p w14:paraId="5910282A" w14:textId="77777777" w:rsidR="00E546F5" w:rsidRDefault="00951CE2">
            <w:pPr>
              <w:pStyle w:val="Tier6Bullet"/>
            </w:pPr>
            <w:r>
              <w:tab/>
            </w:r>
            <w:r>
              <w:tab/>
            </w:r>
            <w:r>
              <w:tab/>
            </w: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14:paraId="5910282B" w14:textId="77777777" w:rsidR="00E546F5" w:rsidRDefault="00951CE2">
            <w:pPr>
              <w:pStyle w:val="Tier6Bullet"/>
            </w:pPr>
            <w:r>
              <w:tab/>
            </w:r>
            <w:r>
              <w:tab/>
            </w:r>
            <w:r>
              <w:tab/>
            </w:r>
            <w:r>
              <w:tab/>
            </w:r>
            <w:r>
              <w:tab/>
              <w:t>-</w:t>
            </w:r>
            <w:r>
              <w:tab/>
              <w:t>for equipping the above platforms;</w:t>
            </w:r>
          </w:p>
          <w:p w14:paraId="5910282C" w14:textId="77777777" w:rsidR="00E546F5" w:rsidRDefault="00951CE2">
            <w:pPr>
              <w:pStyle w:val="Tier6Bullet"/>
            </w:pPr>
            <w:r>
              <w:tab/>
            </w:r>
            <w:r>
              <w:tab/>
            </w:r>
            <w:r>
              <w:tab/>
            </w:r>
            <w:r>
              <w:tab/>
            </w:r>
            <w:r>
              <w:tab/>
            </w: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2D" w14:textId="77777777" w:rsidR="00E546F5" w:rsidRDefault="00951CE2">
            <w:pPr>
              <w:pStyle w:val="NormalinTable"/>
            </w:pPr>
            <w:r>
              <w:t>0.0%</w:t>
            </w:r>
          </w:p>
        </w:tc>
      </w:tr>
      <w:tr w:rsidR="00E546F5" w14:paraId="591028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2F" w14:textId="77777777" w:rsidR="00E546F5" w:rsidRDefault="00951CE2">
            <w:pPr>
              <w:pStyle w:val="NormalinTable"/>
            </w:pPr>
            <w:r>
              <w:t>3208901950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30" w14:textId="77777777" w:rsidR="00E546F5" w:rsidRDefault="00951CE2">
            <w:pPr>
              <w:pStyle w:val="Tier1"/>
            </w:pPr>
            <w:r>
              <w:t xml:space="preserve">Paints and varnishes (including enamels and lacquers) based on synthetic polymers or chemically modified natural polymers, dispersed or dissolved in a </w:t>
            </w:r>
            <w:r>
              <w:t>non-aqueous medium; solutions as defined in note 4 to this chapter</w:t>
            </w:r>
          </w:p>
          <w:p w14:paraId="59102831" w14:textId="77777777" w:rsidR="00E546F5" w:rsidRDefault="00951CE2">
            <w:pPr>
              <w:pStyle w:val="Tier2"/>
            </w:pPr>
            <w:r>
              <w:t>-</w:t>
            </w:r>
            <w:r>
              <w:tab/>
              <w:t>Paints and varnishes (including enamels and lacquers) based on synthetic polymers or chemically modified natural polymers, dispersed or dissolved in a non-aqueous medium; solutions as def</w:t>
            </w:r>
            <w:r>
              <w:t>ined in note 4 to this chapter</w:t>
            </w:r>
          </w:p>
          <w:p w14:paraId="59102832" w14:textId="77777777" w:rsidR="00E546F5" w:rsidRDefault="00951CE2">
            <w:pPr>
              <w:pStyle w:val="Tier3"/>
            </w:pPr>
            <w:r>
              <w:t>-</w:t>
            </w:r>
            <w:r>
              <w:tab/>
              <w:t>-</w:t>
            </w:r>
            <w:r>
              <w:tab/>
              <w:t>Other</w:t>
            </w:r>
          </w:p>
          <w:p w14:paraId="59102833" w14:textId="77777777" w:rsidR="00E546F5" w:rsidRDefault="00951CE2">
            <w:pPr>
              <w:pStyle w:val="Tier4"/>
            </w:pPr>
            <w:r>
              <w:t>-</w:t>
            </w:r>
            <w:r>
              <w:tab/>
              <w:t>-</w:t>
            </w:r>
            <w:r>
              <w:tab/>
              <w:t>-</w:t>
            </w:r>
            <w:r>
              <w:tab/>
              <w:t>Solutions as defined in note 4 to this chapter</w:t>
            </w:r>
          </w:p>
          <w:p w14:paraId="59102834" w14:textId="77777777" w:rsidR="00E546F5" w:rsidRDefault="00951CE2">
            <w:pPr>
              <w:pStyle w:val="Tier5"/>
            </w:pPr>
            <w:r>
              <w:t>-</w:t>
            </w:r>
            <w:r>
              <w:tab/>
              <w:t>-</w:t>
            </w:r>
            <w:r>
              <w:tab/>
              <w:t>-</w:t>
            </w:r>
            <w:r>
              <w:tab/>
              <w:t>-</w:t>
            </w:r>
            <w:r>
              <w:tab/>
              <w:t>Other</w:t>
            </w:r>
          </w:p>
          <w:p w14:paraId="59102835" w14:textId="77777777" w:rsidR="00E546F5" w:rsidRDefault="00951CE2">
            <w:pPr>
              <w:pStyle w:val="Tier6"/>
            </w:pPr>
            <w:r>
              <w:t>-</w:t>
            </w:r>
            <w:r>
              <w:tab/>
              <w:t>-</w:t>
            </w:r>
            <w:r>
              <w:tab/>
              <w:t>-</w:t>
            </w:r>
            <w:r>
              <w:tab/>
              <w:t>-</w:t>
            </w:r>
            <w:r>
              <w:tab/>
              <w:t>-</w:t>
            </w:r>
            <w:r>
              <w:tab/>
              <w:t>Solution containing by weight: - (65 ± 10)% of γ-butyrolactone, - (30 ± 10)% of polyamide resin, - (3.5 ± 1.5)% of naphthoquinone ester de</w:t>
            </w:r>
            <w:r>
              <w:t>rivative and - (1.5 ± 0.5)% of arylsilicic acid</w:t>
            </w:r>
          </w:p>
          <w:p w14:paraId="5910283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837" w14:textId="77777777" w:rsidR="00E546F5" w:rsidRDefault="00951CE2">
            <w:pPr>
              <w:pStyle w:val="Tier6Bullet"/>
            </w:pPr>
            <w:r>
              <w:tab/>
            </w:r>
            <w:r>
              <w:tab/>
            </w:r>
            <w:r>
              <w:tab/>
            </w:r>
            <w:r>
              <w:tab/>
            </w:r>
            <w:r>
              <w:tab/>
              <w:t>-</w:t>
            </w:r>
            <w:r>
              <w:tab/>
              <w:t xml:space="preserve">for fitting to or equipping such ships, </w:t>
            </w:r>
            <w:r>
              <w:t>boats or other vessels;</w:t>
            </w:r>
          </w:p>
          <w:p w14:paraId="5910283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839" w14:textId="77777777" w:rsidR="00E546F5" w:rsidRDefault="00951CE2">
            <w:pPr>
              <w:pStyle w:val="Tier6Bullet"/>
            </w:pPr>
            <w:r>
              <w:tab/>
            </w:r>
            <w:r>
              <w:tab/>
            </w:r>
            <w:r>
              <w:tab/>
            </w:r>
            <w:r>
              <w:tab/>
            </w:r>
            <w:r>
              <w:tab/>
              <w:t>-</w:t>
            </w:r>
            <w:r>
              <w:tab/>
              <w:t>for equipping the above platforms;</w:t>
            </w:r>
          </w:p>
          <w:p w14:paraId="5910283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3B" w14:textId="77777777" w:rsidR="00E546F5" w:rsidRDefault="00951CE2">
            <w:pPr>
              <w:pStyle w:val="NormalinTable"/>
            </w:pPr>
            <w:r>
              <w:t>0.0%</w:t>
            </w:r>
          </w:p>
        </w:tc>
      </w:tr>
      <w:tr w:rsidR="00E546F5" w14:paraId="591028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3D" w14:textId="77777777" w:rsidR="00E546F5" w:rsidRDefault="00951CE2">
            <w:pPr>
              <w:pStyle w:val="NormalinTable"/>
            </w:pPr>
            <w:r>
              <w:t>3208901960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3E" w14:textId="77777777" w:rsidR="00E546F5" w:rsidRDefault="00951CE2">
            <w:pPr>
              <w:pStyle w:val="Tier1"/>
            </w:pPr>
            <w:r>
              <w:t>Paints and varnishes (including enamels and lacquers) based on synthetic polymers or chemically modified natural polymers,</w:t>
            </w:r>
            <w:r>
              <w:t xml:space="preserve"> dispersed or dissolved in a non-aqueous medium; solutions as defined in note 4 to this chapter</w:t>
            </w:r>
          </w:p>
          <w:p w14:paraId="5910283F" w14:textId="77777777" w:rsidR="00E546F5" w:rsidRDefault="00951CE2">
            <w:pPr>
              <w:pStyle w:val="Tier2"/>
            </w:pPr>
            <w:r>
              <w:t>-</w:t>
            </w:r>
            <w:r>
              <w:tab/>
              <w:t>Paints and varnishes (including enamels and lacquers) based on synthetic polymers or chemically modified natural polymers, dispersed or dissolved in a non-aqu</w:t>
            </w:r>
            <w:r>
              <w:t>eous medium; solutions as defined in note 4 to this chapter</w:t>
            </w:r>
          </w:p>
          <w:p w14:paraId="59102840" w14:textId="77777777" w:rsidR="00E546F5" w:rsidRDefault="00951CE2">
            <w:pPr>
              <w:pStyle w:val="Tier3"/>
            </w:pPr>
            <w:r>
              <w:t>-</w:t>
            </w:r>
            <w:r>
              <w:tab/>
              <w:t>-</w:t>
            </w:r>
            <w:r>
              <w:tab/>
              <w:t>Other</w:t>
            </w:r>
          </w:p>
          <w:p w14:paraId="59102841" w14:textId="77777777" w:rsidR="00E546F5" w:rsidRDefault="00951CE2">
            <w:pPr>
              <w:pStyle w:val="Tier4"/>
            </w:pPr>
            <w:r>
              <w:t>-</w:t>
            </w:r>
            <w:r>
              <w:tab/>
              <w:t>-</w:t>
            </w:r>
            <w:r>
              <w:tab/>
              <w:t>-</w:t>
            </w:r>
            <w:r>
              <w:tab/>
              <w:t>Solutions as defined in note 4 to this chapter</w:t>
            </w:r>
          </w:p>
          <w:p w14:paraId="59102842" w14:textId="77777777" w:rsidR="00E546F5" w:rsidRDefault="00951CE2">
            <w:pPr>
              <w:pStyle w:val="Tier5"/>
            </w:pPr>
            <w:r>
              <w:t>-</w:t>
            </w:r>
            <w:r>
              <w:tab/>
              <w:t>-</w:t>
            </w:r>
            <w:r>
              <w:tab/>
              <w:t>-</w:t>
            </w:r>
            <w:r>
              <w:tab/>
              <w:t>-</w:t>
            </w:r>
            <w:r>
              <w:tab/>
              <w:t>Other</w:t>
            </w:r>
          </w:p>
          <w:p w14:paraId="59102843" w14:textId="77777777" w:rsidR="00E546F5" w:rsidRDefault="00951CE2">
            <w:pPr>
              <w:pStyle w:val="Tier6"/>
            </w:pPr>
            <w:r>
              <w:t>-</w:t>
            </w:r>
            <w:r>
              <w:tab/>
              <w:t>-</w:t>
            </w:r>
            <w:r>
              <w:tab/>
              <w:t>-</w:t>
            </w:r>
            <w:r>
              <w:tab/>
              <w:t>-</w:t>
            </w:r>
            <w:r>
              <w:tab/>
              <w:t>-</w:t>
            </w:r>
            <w:r>
              <w:tab/>
              <w:t xml:space="preserve">Copolymer of hydroxystyrene with one or more of the following: • styrene • alkoxystyrene • </w:t>
            </w:r>
            <w:r>
              <w:t>alkylacrylates dissolved in ethyl lactate</w:t>
            </w:r>
          </w:p>
          <w:p w14:paraId="5910284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845" w14:textId="77777777" w:rsidR="00E546F5" w:rsidRDefault="00951CE2">
            <w:pPr>
              <w:pStyle w:val="Tier6Bullet"/>
            </w:pPr>
            <w:r>
              <w:tab/>
            </w:r>
            <w:r>
              <w:tab/>
            </w:r>
            <w:r>
              <w:tab/>
            </w:r>
            <w:r>
              <w:tab/>
            </w:r>
            <w:r>
              <w:tab/>
              <w:t>-</w:t>
            </w:r>
            <w:r>
              <w:tab/>
              <w:t xml:space="preserve">for fitting to or equipping such ships, boats or other </w:t>
            </w:r>
            <w:r>
              <w:t>vessels;</w:t>
            </w:r>
          </w:p>
          <w:p w14:paraId="5910284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847" w14:textId="77777777" w:rsidR="00E546F5" w:rsidRDefault="00951CE2">
            <w:pPr>
              <w:pStyle w:val="Tier6Bullet"/>
            </w:pPr>
            <w:r>
              <w:tab/>
            </w:r>
            <w:r>
              <w:tab/>
            </w:r>
            <w:r>
              <w:tab/>
            </w:r>
            <w:r>
              <w:tab/>
            </w:r>
            <w:r>
              <w:tab/>
              <w:t>-</w:t>
            </w:r>
            <w:r>
              <w:tab/>
              <w:t>for equ</w:t>
            </w:r>
            <w:r>
              <w:t>ipping the above platforms;</w:t>
            </w:r>
          </w:p>
          <w:p w14:paraId="5910284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49" w14:textId="77777777" w:rsidR="00E546F5" w:rsidRDefault="00951CE2">
            <w:pPr>
              <w:pStyle w:val="NormalinTable"/>
            </w:pPr>
            <w:r>
              <w:t>0.0%</w:t>
            </w:r>
          </w:p>
        </w:tc>
      </w:tr>
      <w:tr w:rsidR="00E546F5" w14:paraId="591028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4B" w14:textId="77777777" w:rsidR="00E546F5" w:rsidRDefault="00951CE2">
            <w:pPr>
              <w:pStyle w:val="NormalinTable"/>
            </w:pPr>
            <w:r>
              <w:t>3208901965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4C" w14:textId="77777777" w:rsidR="00E546F5" w:rsidRDefault="00951CE2">
            <w:pPr>
              <w:pStyle w:val="Tier1"/>
            </w:pPr>
            <w:r>
              <w:t xml:space="preserve">Paints and varnishes (including enamels and lacquers) based on synthetic polymers or chemically modified natural polymers, </w:t>
            </w:r>
            <w:r>
              <w:t>dispersed or dissolved in a non-aqueous medium; solutions as defined in note 4 to this chapter</w:t>
            </w:r>
          </w:p>
          <w:p w14:paraId="5910284D" w14:textId="77777777" w:rsidR="00E546F5" w:rsidRDefault="00951CE2">
            <w:pPr>
              <w:pStyle w:val="Tier2"/>
            </w:pPr>
            <w:r>
              <w:t>-</w:t>
            </w:r>
            <w:r>
              <w:tab/>
              <w:t>Paints and varnishes (including enamels and lacquers) based on synthetic polymers or chemically modified natural polymers, dispersed or dissolved in a non-aque</w:t>
            </w:r>
            <w:r>
              <w:t>ous medium; solutions as defined in note 4 to this chapter</w:t>
            </w:r>
          </w:p>
          <w:p w14:paraId="5910284E" w14:textId="77777777" w:rsidR="00E546F5" w:rsidRDefault="00951CE2">
            <w:pPr>
              <w:pStyle w:val="Tier3"/>
            </w:pPr>
            <w:r>
              <w:t>-</w:t>
            </w:r>
            <w:r>
              <w:tab/>
              <w:t>-</w:t>
            </w:r>
            <w:r>
              <w:tab/>
              <w:t>Other</w:t>
            </w:r>
          </w:p>
          <w:p w14:paraId="5910284F" w14:textId="77777777" w:rsidR="00E546F5" w:rsidRDefault="00951CE2">
            <w:pPr>
              <w:pStyle w:val="Tier4"/>
            </w:pPr>
            <w:r>
              <w:t>-</w:t>
            </w:r>
            <w:r>
              <w:tab/>
              <w:t>-</w:t>
            </w:r>
            <w:r>
              <w:tab/>
              <w:t>-</w:t>
            </w:r>
            <w:r>
              <w:tab/>
              <w:t>Solutions as defined in note 4 to this chapter</w:t>
            </w:r>
          </w:p>
          <w:p w14:paraId="59102850" w14:textId="77777777" w:rsidR="00E546F5" w:rsidRDefault="00951CE2">
            <w:pPr>
              <w:pStyle w:val="Tier5"/>
            </w:pPr>
            <w:r>
              <w:t>-</w:t>
            </w:r>
            <w:r>
              <w:tab/>
              <w:t>-</w:t>
            </w:r>
            <w:r>
              <w:tab/>
              <w:t>-</w:t>
            </w:r>
            <w:r>
              <w:tab/>
              <w:t>-</w:t>
            </w:r>
            <w:r>
              <w:tab/>
              <w:t>Other</w:t>
            </w:r>
          </w:p>
          <w:p w14:paraId="59102851" w14:textId="77777777" w:rsidR="00E546F5" w:rsidRDefault="00951CE2">
            <w:pPr>
              <w:pStyle w:val="Tier6"/>
            </w:pPr>
            <w:r>
              <w:t>-</w:t>
            </w:r>
            <w:r>
              <w:tab/>
              <w:t>-</w:t>
            </w:r>
            <w:r>
              <w:tab/>
              <w:t>-</w:t>
            </w:r>
            <w:r>
              <w:tab/>
              <w:t>-</w:t>
            </w:r>
            <w:r>
              <w:tab/>
              <w:t>-</w:t>
            </w:r>
            <w:r>
              <w:tab/>
              <w:t>Silicones containing 50% by weight or more of xylene and not more than 25% by weight of silica, of a kind used</w:t>
            </w:r>
            <w:r>
              <w:t xml:space="preserve"> for the manufacture of long term surgical implants</w:t>
            </w:r>
          </w:p>
          <w:p w14:paraId="5910285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853" w14:textId="77777777" w:rsidR="00E546F5" w:rsidRDefault="00951CE2">
            <w:pPr>
              <w:pStyle w:val="Tier6Bullet"/>
            </w:pPr>
            <w:r>
              <w:tab/>
            </w:r>
            <w:r>
              <w:tab/>
            </w:r>
            <w:r>
              <w:tab/>
            </w:r>
            <w:r>
              <w:tab/>
            </w:r>
            <w:r>
              <w:tab/>
              <w:t>-</w:t>
            </w:r>
            <w:r>
              <w:tab/>
              <w:t xml:space="preserve">for fitting to or equipping such ships, </w:t>
            </w:r>
            <w:r>
              <w:t>boats or other vessels;</w:t>
            </w:r>
          </w:p>
          <w:p w14:paraId="5910285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855" w14:textId="77777777" w:rsidR="00E546F5" w:rsidRDefault="00951CE2">
            <w:pPr>
              <w:pStyle w:val="Tier6Bullet"/>
            </w:pPr>
            <w:r>
              <w:tab/>
            </w:r>
            <w:r>
              <w:tab/>
            </w:r>
            <w:r>
              <w:tab/>
            </w:r>
            <w:r>
              <w:tab/>
            </w:r>
            <w:r>
              <w:tab/>
              <w:t>-</w:t>
            </w:r>
            <w:r>
              <w:tab/>
              <w:t>for equipping the above platforms;</w:t>
            </w:r>
          </w:p>
          <w:p w14:paraId="5910285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57" w14:textId="77777777" w:rsidR="00E546F5" w:rsidRDefault="00951CE2">
            <w:pPr>
              <w:pStyle w:val="NormalinTable"/>
            </w:pPr>
            <w:r>
              <w:t>0.0%</w:t>
            </w:r>
          </w:p>
        </w:tc>
      </w:tr>
      <w:tr w:rsidR="00E546F5" w14:paraId="591028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59" w14:textId="77777777" w:rsidR="00E546F5" w:rsidRDefault="00951CE2">
            <w:pPr>
              <w:pStyle w:val="NormalinTable"/>
            </w:pPr>
            <w:r>
              <w:t>3208901975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5A" w14:textId="77777777" w:rsidR="00E546F5" w:rsidRDefault="00951CE2">
            <w:pPr>
              <w:pStyle w:val="Tier1"/>
            </w:pPr>
            <w:r>
              <w:t>Paints and varnishes (including enamels and lacquers) based on synthetic polymers or chemically modified natural polymers,</w:t>
            </w:r>
            <w:r>
              <w:t xml:space="preserve"> dispersed or dissolved in a non-aqueous medium; solutions as defined in note 4 to this chapter</w:t>
            </w:r>
          </w:p>
          <w:p w14:paraId="5910285B" w14:textId="77777777" w:rsidR="00E546F5" w:rsidRDefault="00951CE2">
            <w:pPr>
              <w:pStyle w:val="Tier2"/>
            </w:pPr>
            <w:r>
              <w:t>-</w:t>
            </w:r>
            <w:r>
              <w:tab/>
              <w:t>Paints and varnishes (including enamels and lacquers) based on synthetic polymers or chemically modified natural polymers, dispersed or dissolved in a non-aqu</w:t>
            </w:r>
            <w:r>
              <w:t>eous medium; solutions as defined in note 4 to this chapter</w:t>
            </w:r>
          </w:p>
          <w:p w14:paraId="5910285C" w14:textId="77777777" w:rsidR="00E546F5" w:rsidRDefault="00951CE2">
            <w:pPr>
              <w:pStyle w:val="Tier3"/>
            </w:pPr>
            <w:r>
              <w:t>-</w:t>
            </w:r>
            <w:r>
              <w:tab/>
              <w:t>-</w:t>
            </w:r>
            <w:r>
              <w:tab/>
              <w:t>Other</w:t>
            </w:r>
          </w:p>
          <w:p w14:paraId="5910285D" w14:textId="77777777" w:rsidR="00E546F5" w:rsidRDefault="00951CE2">
            <w:pPr>
              <w:pStyle w:val="Tier4"/>
            </w:pPr>
            <w:r>
              <w:t>-</w:t>
            </w:r>
            <w:r>
              <w:tab/>
              <w:t>-</w:t>
            </w:r>
            <w:r>
              <w:tab/>
              <w:t>-</w:t>
            </w:r>
            <w:r>
              <w:tab/>
              <w:t>Solutions as defined in note 4 to this chapter</w:t>
            </w:r>
          </w:p>
          <w:p w14:paraId="5910285E" w14:textId="77777777" w:rsidR="00E546F5" w:rsidRDefault="00951CE2">
            <w:pPr>
              <w:pStyle w:val="Tier5"/>
            </w:pPr>
            <w:r>
              <w:t>-</w:t>
            </w:r>
            <w:r>
              <w:tab/>
              <w:t>-</w:t>
            </w:r>
            <w:r>
              <w:tab/>
              <w:t>-</w:t>
            </w:r>
            <w:r>
              <w:tab/>
              <w:t>-</w:t>
            </w:r>
            <w:r>
              <w:tab/>
              <w:t>Other</w:t>
            </w:r>
          </w:p>
          <w:p w14:paraId="5910285F" w14:textId="77777777" w:rsidR="00E546F5" w:rsidRDefault="00951CE2">
            <w:pPr>
              <w:pStyle w:val="Tier6"/>
            </w:pPr>
            <w:r>
              <w:t>-</w:t>
            </w:r>
            <w:r>
              <w:tab/>
              <w:t>-</w:t>
            </w:r>
            <w:r>
              <w:tab/>
              <w:t>-</w:t>
            </w:r>
            <w:r>
              <w:tab/>
              <w:t>-</w:t>
            </w:r>
            <w:r>
              <w:tab/>
              <w:t>-</w:t>
            </w:r>
            <w:r>
              <w:tab/>
              <w:t>Acenaphthalene copolymer in ethyl lactate solution</w:t>
            </w:r>
          </w:p>
          <w:p w14:paraId="59102860"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2861" w14:textId="77777777" w:rsidR="00E546F5" w:rsidRDefault="00951CE2">
            <w:pPr>
              <w:pStyle w:val="Tier6Bullet"/>
            </w:pPr>
            <w:r>
              <w:tab/>
            </w:r>
            <w:r>
              <w:tab/>
            </w:r>
            <w:r>
              <w:tab/>
            </w:r>
            <w:r>
              <w:tab/>
            </w:r>
            <w:r>
              <w:tab/>
              <w:t>-</w:t>
            </w:r>
            <w:r>
              <w:tab/>
              <w:t>for fitting to or equipping such ships, boats or other vessels;</w:t>
            </w:r>
          </w:p>
          <w:p w14:paraId="59102862"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2863" w14:textId="77777777" w:rsidR="00E546F5" w:rsidRDefault="00951CE2">
            <w:pPr>
              <w:pStyle w:val="Tier6Bullet"/>
            </w:pPr>
            <w:r>
              <w:tab/>
            </w:r>
            <w:r>
              <w:tab/>
            </w:r>
            <w:r>
              <w:tab/>
            </w:r>
            <w:r>
              <w:tab/>
            </w:r>
            <w:r>
              <w:tab/>
              <w:t>-</w:t>
            </w:r>
            <w:r>
              <w:tab/>
              <w:t>for equipping the above platforms;</w:t>
            </w:r>
          </w:p>
          <w:p w14:paraId="59102864"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65" w14:textId="77777777" w:rsidR="00E546F5" w:rsidRDefault="00951CE2">
            <w:pPr>
              <w:pStyle w:val="NormalinTable"/>
            </w:pPr>
            <w:r>
              <w:t>0.0%</w:t>
            </w:r>
          </w:p>
        </w:tc>
      </w:tr>
      <w:tr w:rsidR="00E546F5" w14:paraId="591028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67" w14:textId="77777777" w:rsidR="00E546F5" w:rsidRDefault="00951CE2">
            <w:pPr>
              <w:pStyle w:val="NormalinTable"/>
            </w:pPr>
            <w:r>
              <w:t>3208901990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68" w14:textId="77777777" w:rsidR="00E546F5" w:rsidRDefault="00951CE2">
            <w:pPr>
              <w:pStyle w:val="Tier1"/>
            </w:pPr>
            <w:r>
              <w:t>Paints and varnishes (including enamels and lacquers) based on synthetic polymers or chemically modified natural polymers, dispersed or dissolved in a non-aqueous medium; solutions as defined in note 4 to this chapter</w:t>
            </w:r>
          </w:p>
          <w:p w14:paraId="59102869" w14:textId="77777777" w:rsidR="00E546F5" w:rsidRDefault="00951CE2">
            <w:pPr>
              <w:pStyle w:val="Tier2"/>
            </w:pPr>
            <w:r>
              <w:t>-</w:t>
            </w:r>
            <w:r>
              <w:tab/>
            </w:r>
            <w:r>
              <w:t>Paints and varnishes (including enamels and lacquers) based on synthetic polymers or chemically modified natural polymers, dispersed or dissolved in a non-aqueous medium; solutions as defined in note 4 to this chapter</w:t>
            </w:r>
          </w:p>
          <w:p w14:paraId="5910286A" w14:textId="77777777" w:rsidR="00E546F5" w:rsidRDefault="00951CE2">
            <w:pPr>
              <w:pStyle w:val="Tier3"/>
            </w:pPr>
            <w:r>
              <w:t>-</w:t>
            </w:r>
            <w:r>
              <w:tab/>
              <w:t>-</w:t>
            </w:r>
            <w:r>
              <w:tab/>
              <w:t>Other</w:t>
            </w:r>
          </w:p>
          <w:p w14:paraId="5910286B" w14:textId="77777777" w:rsidR="00E546F5" w:rsidRDefault="00951CE2">
            <w:pPr>
              <w:pStyle w:val="Tier4"/>
            </w:pPr>
            <w:r>
              <w:t>-</w:t>
            </w:r>
            <w:r>
              <w:tab/>
              <w:t>-</w:t>
            </w:r>
            <w:r>
              <w:tab/>
              <w:t>-</w:t>
            </w:r>
            <w:r>
              <w:tab/>
              <w:t>Solutions as defined i</w:t>
            </w:r>
            <w:r>
              <w:t>n note 4 to this chapter</w:t>
            </w:r>
          </w:p>
          <w:p w14:paraId="5910286C" w14:textId="77777777" w:rsidR="00E546F5" w:rsidRDefault="00951CE2">
            <w:pPr>
              <w:pStyle w:val="Tier5"/>
            </w:pPr>
            <w:r>
              <w:t>-</w:t>
            </w:r>
            <w:r>
              <w:tab/>
              <w:t>-</w:t>
            </w:r>
            <w:r>
              <w:tab/>
              <w:t>-</w:t>
            </w:r>
            <w:r>
              <w:tab/>
              <w:t>-</w:t>
            </w:r>
            <w:r>
              <w:tab/>
              <w:t>Other</w:t>
            </w:r>
          </w:p>
          <w:p w14:paraId="5910286D" w14:textId="77777777" w:rsidR="00E546F5" w:rsidRDefault="00951CE2">
            <w:pPr>
              <w:pStyle w:val="Tier6"/>
            </w:pPr>
            <w:r>
              <w:t>-</w:t>
            </w:r>
            <w:r>
              <w:tab/>
              <w:t>-</w:t>
            </w:r>
            <w:r>
              <w:tab/>
              <w:t>-</w:t>
            </w:r>
            <w:r>
              <w:tab/>
              <w:t>-</w:t>
            </w:r>
            <w:r>
              <w:tab/>
              <w:t>-</w:t>
            </w:r>
            <w:r>
              <w:tab/>
              <w:t>Other</w:t>
            </w:r>
          </w:p>
          <w:p w14:paraId="5910286E"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86F" w14:textId="77777777" w:rsidR="00E546F5" w:rsidRDefault="00951CE2">
            <w:pPr>
              <w:pStyle w:val="Tier6Bullet"/>
            </w:pPr>
            <w:r>
              <w:tab/>
            </w:r>
            <w:r>
              <w:tab/>
            </w:r>
            <w:r>
              <w:tab/>
            </w:r>
            <w:r>
              <w:tab/>
            </w:r>
            <w:r>
              <w:tab/>
              <w:t>-</w:t>
            </w:r>
            <w:r>
              <w:tab/>
              <w:t xml:space="preserve">for fitting to or equipping such </w:t>
            </w:r>
            <w:r>
              <w:t>ships, boats or other vessels;</w:t>
            </w:r>
          </w:p>
          <w:p w14:paraId="5910287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2871" w14:textId="77777777" w:rsidR="00E546F5" w:rsidRDefault="00951CE2">
            <w:pPr>
              <w:pStyle w:val="Tier6Bullet"/>
            </w:pPr>
            <w:r>
              <w:tab/>
            </w:r>
            <w:r>
              <w:tab/>
            </w:r>
            <w:r>
              <w:tab/>
            </w:r>
            <w:r>
              <w:tab/>
            </w:r>
            <w:r>
              <w:tab/>
              <w:t>-</w:t>
            </w:r>
            <w:r>
              <w:tab/>
              <w:t>for equipping the above platforms;</w:t>
            </w:r>
          </w:p>
          <w:p w14:paraId="5910287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73" w14:textId="77777777" w:rsidR="00E546F5" w:rsidRDefault="00951CE2">
            <w:pPr>
              <w:pStyle w:val="NormalinTable"/>
            </w:pPr>
            <w:r>
              <w:t>0.0%</w:t>
            </w:r>
          </w:p>
        </w:tc>
      </w:tr>
      <w:tr w:rsidR="00E546F5" w14:paraId="591028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75" w14:textId="77777777" w:rsidR="00E546F5" w:rsidRDefault="00951CE2">
            <w:pPr>
              <w:pStyle w:val="NormalinTable"/>
            </w:pPr>
            <w:r>
              <w:t>3208909100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76" w14:textId="77777777" w:rsidR="00E546F5" w:rsidRDefault="00951CE2">
            <w:pPr>
              <w:pStyle w:val="Tier1"/>
            </w:pPr>
            <w:r>
              <w:t>Paints and varnishes (including enamels and lacquers) based on synthetic polymers or chemically modified natural po</w:t>
            </w:r>
            <w:r>
              <w:t>lymers, dispersed or dissolved in a non-aqueous medium; solutions as defined in note 4 to this chapter</w:t>
            </w:r>
          </w:p>
          <w:p w14:paraId="59102877" w14:textId="77777777" w:rsidR="00E546F5" w:rsidRDefault="00951CE2">
            <w:pPr>
              <w:pStyle w:val="Tier2"/>
            </w:pPr>
            <w:r>
              <w:t>-</w:t>
            </w:r>
            <w:r>
              <w:tab/>
              <w:t xml:space="preserve">Paints and varnishes (including enamels and lacquers) based on synthetic polymers or chemically modified natural polymers, dispersed or dissolved in a </w:t>
            </w:r>
            <w:r>
              <w:t>non-aqueous medium; solutions as defined in note 4 to this chapter</w:t>
            </w:r>
          </w:p>
          <w:p w14:paraId="59102878" w14:textId="77777777" w:rsidR="00E546F5" w:rsidRDefault="00951CE2">
            <w:pPr>
              <w:pStyle w:val="Tier3"/>
            </w:pPr>
            <w:r>
              <w:t>-</w:t>
            </w:r>
            <w:r>
              <w:tab/>
              <w:t>-</w:t>
            </w:r>
            <w:r>
              <w:tab/>
              <w:t>Other</w:t>
            </w:r>
          </w:p>
          <w:p w14:paraId="59102879" w14:textId="77777777" w:rsidR="00E546F5" w:rsidRDefault="00951CE2">
            <w:pPr>
              <w:pStyle w:val="Tier4"/>
            </w:pPr>
            <w:r>
              <w:t>-</w:t>
            </w:r>
            <w:r>
              <w:tab/>
              <w:t>-</w:t>
            </w:r>
            <w:r>
              <w:tab/>
              <w:t>-</w:t>
            </w:r>
            <w:r>
              <w:tab/>
              <w:t>Other</w:t>
            </w:r>
          </w:p>
          <w:p w14:paraId="5910287A" w14:textId="77777777" w:rsidR="00E546F5" w:rsidRDefault="00951CE2">
            <w:pPr>
              <w:pStyle w:val="Tier5"/>
            </w:pPr>
            <w:r>
              <w:t>-</w:t>
            </w:r>
            <w:r>
              <w:tab/>
              <w:t>-</w:t>
            </w:r>
            <w:r>
              <w:tab/>
              <w:t>-</w:t>
            </w:r>
            <w:r>
              <w:tab/>
              <w:t>-</w:t>
            </w:r>
            <w:r>
              <w:tab/>
              <w:t>Based on synthetic polymers</w:t>
            </w:r>
          </w:p>
          <w:p w14:paraId="5910287B"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287C" w14:textId="77777777" w:rsidR="00E546F5" w:rsidRDefault="00951CE2">
            <w:pPr>
              <w:pStyle w:val="Tier5Bullet"/>
            </w:pPr>
            <w:r>
              <w:tab/>
            </w:r>
            <w:r>
              <w:tab/>
            </w:r>
            <w:r>
              <w:tab/>
            </w:r>
            <w:r>
              <w:tab/>
              <w:t>-</w:t>
            </w:r>
            <w:r>
              <w:tab/>
              <w:t>for fitting to or equipping such ships, boats or other vessels;</w:t>
            </w:r>
          </w:p>
          <w:p w14:paraId="5910287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287E" w14:textId="77777777" w:rsidR="00E546F5" w:rsidRDefault="00951CE2">
            <w:pPr>
              <w:pStyle w:val="Tier5Bullet"/>
            </w:pPr>
            <w:r>
              <w:tab/>
            </w:r>
            <w:r>
              <w:tab/>
            </w:r>
            <w:r>
              <w:tab/>
            </w:r>
            <w:r>
              <w:tab/>
              <w:t>-</w:t>
            </w:r>
            <w:r>
              <w:tab/>
              <w:t>for equipping the above platforms;</w:t>
            </w:r>
          </w:p>
          <w:p w14:paraId="5910287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80" w14:textId="77777777" w:rsidR="00E546F5" w:rsidRDefault="00951CE2">
            <w:pPr>
              <w:pStyle w:val="NormalinTable"/>
            </w:pPr>
            <w:r>
              <w:t>0.0%</w:t>
            </w:r>
          </w:p>
        </w:tc>
      </w:tr>
      <w:tr w:rsidR="00E546F5" w14:paraId="591028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82" w14:textId="77777777" w:rsidR="00E546F5" w:rsidRDefault="00951CE2">
            <w:pPr>
              <w:pStyle w:val="NormalinTable"/>
            </w:pPr>
            <w:r>
              <w:t>3208909900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83" w14:textId="77777777" w:rsidR="00E546F5" w:rsidRDefault="00951CE2">
            <w:pPr>
              <w:pStyle w:val="Tier1"/>
            </w:pPr>
            <w:r>
              <w:t xml:space="preserve">Paints and varnishes (including enamels and </w:t>
            </w:r>
            <w:r>
              <w:t>lacquers) based on synthetic polymers or chemically modified natural polymers, dispersed or dissolved in a non-aqueous medium; solutions as defined in note 4 to this chapter</w:t>
            </w:r>
          </w:p>
          <w:p w14:paraId="59102884" w14:textId="77777777" w:rsidR="00E546F5" w:rsidRDefault="00951CE2">
            <w:pPr>
              <w:pStyle w:val="Tier2"/>
            </w:pPr>
            <w:r>
              <w:t>-</w:t>
            </w:r>
            <w:r>
              <w:tab/>
              <w:t>Paints and varnishes (including enamels and lacquers) based on synthetic polymer</w:t>
            </w:r>
            <w:r>
              <w:t>s or chemically modified natural polymers, dispersed or dissolved in a non-aqueous medium; solutions as defined in note 4 to this chapter</w:t>
            </w:r>
          </w:p>
          <w:p w14:paraId="59102885" w14:textId="77777777" w:rsidR="00E546F5" w:rsidRDefault="00951CE2">
            <w:pPr>
              <w:pStyle w:val="Tier3"/>
            </w:pPr>
            <w:r>
              <w:t>-</w:t>
            </w:r>
            <w:r>
              <w:tab/>
              <w:t>-</w:t>
            </w:r>
            <w:r>
              <w:tab/>
              <w:t>Other</w:t>
            </w:r>
          </w:p>
          <w:p w14:paraId="59102886" w14:textId="77777777" w:rsidR="00E546F5" w:rsidRDefault="00951CE2">
            <w:pPr>
              <w:pStyle w:val="Tier4"/>
            </w:pPr>
            <w:r>
              <w:t>-</w:t>
            </w:r>
            <w:r>
              <w:tab/>
              <w:t>-</w:t>
            </w:r>
            <w:r>
              <w:tab/>
              <w:t>-</w:t>
            </w:r>
            <w:r>
              <w:tab/>
              <w:t>Other</w:t>
            </w:r>
          </w:p>
          <w:p w14:paraId="59102887" w14:textId="77777777" w:rsidR="00E546F5" w:rsidRDefault="00951CE2">
            <w:pPr>
              <w:pStyle w:val="Tier5"/>
            </w:pPr>
            <w:r>
              <w:t>-</w:t>
            </w:r>
            <w:r>
              <w:tab/>
              <w:t>-</w:t>
            </w:r>
            <w:r>
              <w:tab/>
              <w:t>-</w:t>
            </w:r>
            <w:r>
              <w:tab/>
              <w:t>-</w:t>
            </w:r>
            <w:r>
              <w:tab/>
              <w:t>Based on chemically modified natural polymers</w:t>
            </w:r>
          </w:p>
          <w:p w14:paraId="59102888" w14:textId="77777777" w:rsidR="00E546F5" w:rsidRDefault="00951CE2">
            <w:pPr>
              <w:pStyle w:val="Tier5Bullet"/>
            </w:pPr>
            <w:r>
              <w:tab/>
            </w:r>
            <w:r>
              <w:tab/>
            </w:r>
            <w:r>
              <w:tab/>
            </w:r>
            <w:r>
              <w:tab/>
              <w:t>-</w:t>
            </w:r>
            <w:r>
              <w:tab/>
              <w:t>for incorporation in ships, boats or</w:t>
            </w:r>
            <w:r>
              <w:t xml:space="preserve"> other vessels listed in Table 1, for the purposes of their construction, repair, maintenance or conversion;</w:t>
            </w:r>
          </w:p>
          <w:p w14:paraId="59102889" w14:textId="77777777" w:rsidR="00E546F5" w:rsidRDefault="00951CE2">
            <w:pPr>
              <w:pStyle w:val="Tier5Bullet"/>
            </w:pPr>
            <w:r>
              <w:tab/>
            </w:r>
            <w:r>
              <w:tab/>
            </w:r>
            <w:r>
              <w:tab/>
            </w:r>
            <w:r>
              <w:tab/>
              <w:t>-</w:t>
            </w:r>
            <w:r>
              <w:tab/>
              <w:t>for fitting to or equipping such ships, boats or other vessels;</w:t>
            </w:r>
          </w:p>
          <w:p w14:paraId="5910288A" w14:textId="77777777" w:rsidR="00E546F5" w:rsidRDefault="00951CE2">
            <w:pPr>
              <w:pStyle w:val="Tier5Bullet"/>
            </w:pPr>
            <w:r>
              <w:tab/>
            </w: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14:paraId="5910288B" w14:textId="77777777" w:rsidR="00E546F5" w:rsidRDefault="00951CE2">
            <w:pPr>
              <w:pStyle w:val="Tier5Bullet"/>
            </w:pPr>
            <w:r>
              <w:tab/>
            </w:r>
            <w:r>
              <w:tab/>
            </w:r>
            <w:r>
              <w:tab/>
            </w:r>
            <w:r>
              <w:tab/>
              <w:t>-</w:t>
            </w:r>
            <w:r>
              <w:tab/>
              <w:t>for equipping the above platforms;</w:t>
            </w:r>
          </w:p>
          <w:p w14:paraId="5910288C" w14:textId="77777777" w:rsidR="00E546F5" w:rsidRDefault="00951CE2">
            <w:pPr>
              <w:pStyle w:val="Tier5Bullet"/>
            </w:pPr>
            <w:r>
              <w:tab/>
            </w:r>
            <w:r>
              <w:tab/>
            </w: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8D" w14:textId="77777777" w:rsidR="00E546F5" w:rsidRDefault="00951CE2">
            <w:pPr>
              <w:pStyle w:val="NormalinTable"/>
            </w:pPr>
            <w:r>
              <w:t>0.0%</w:t>
            </w:r>
          </w:p>
        </w:tc>
      </w:tr>
      <w:tr w:rsidR="00E546F5" w14:paraId="591028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8F" w14:textId="77777777" w:rsidR="00E546F5" w:rsidRDefault="00951CE2">
            <w:pPr>
              <w:pStyle w:val="NormalinTable"/>
            </w:pPr>
            <w:r>
              <w:t>3209000000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90" w14:textId="77777777" w:rsidR="00E546F5" w:rsidRDefault="00951CE2">
            <w:pPr>
              <w:pStyle w:val="Tier1"/>
            </w:pPr>
            <w:r>
              <w:t>Paints and varnishes (including enamels and lacquers) based on synthetic polymers or chemically modified natural polymers, dispersed or dissolved in an aqueous medium</w:t>
            </w:r>
          </w:p>
          <w:p w14:paraId="59102891"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2892" w14:textId="77777777" w:rsidR="00E546F5" w:rsidRDefault="00951CE2">
            <w:pPr>
              <w:pStyle w:val="Tier1Bullet"/>
            </w:pPr>
            <w:r>
              <w:t>-</w:t>
            </w:r>
            <w:r>
              <w:tab/>
              <w:t>for fitting to or equipping such ships, boats or other vessels;</w:t>
            </w:r>
          </w:p>
          <w:p w14:paraId="59102893"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2894" w14:textId="77777777" w:rsidR="00E546F5" w:rsidRDefault="00951CE2">
            <w:pPr>
              <w:pStyle w:val="Tier1Bullet"/>
            </w:pPr>
            <w:r>
              <w:t>-</w:t>
            </w:r>
            <w:r>
              <w:tab/>
              <w:t>for equipping the above platforms;</w:t>
            </w:r>
          </w:p>
          <w:p w14:paraId="5910289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96" w14:textId="77777777" w:rsidR="00E546F5" w:rsidRDefault="00951CE2">
            <w:pPr>
              <w:pStyle w:val="NormalinTable"/>
            </w:pPr>
            <w:r>
              <w:t>0.0%</w:t>
            </w:r>
          </w:p>
        </w:tc>
      </w:tr>
      <w:tr w:rsidR="00E546F5" w14:paraId="591028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98" w14:textId="77777777" w:rsidR="00E546F5" w:rsidRDefault="00951CE2">
            <w:pPr>
              <w:pStyle w:val="NormalinTable"/>
            </w:pPr>
            <w:r>
              <w:t>3210000000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99" w14:textId="77777777" w:rsidR="00E546F5" w:rsidRDefault="00951CE2">
            <w:pPr>
              <w:pStyle w:val="Tier1"/>
            </w:pPr>
            <w:r>
              <w:t>O</w:t>
            </w:r>
            <w:r>
              <w:t>ther paints and varnishes (including enamels, lacquers and distempers); prepared water pigments of a kind used for finishing leather</w:t>
            </w:r>
          </w:p>
          <w:p w14:paraId="5910289A" w14:textId="77777777" w:rsidR="00E546F5" w:rsidRDefault="00951CE2">
            <w:pPr>
              <w:pStyle w:val="Tier1Bullet"/>
            </w:pPr>
            <w:r>
              <w:t>-</w:t>
            </w:r>
            <w:r>
              <w:tab/>
              <w:t>for incorporation in ships, boats or other vessels listed in Table 1, for the purposes of their construction, repair, mai</w:t>
            </w:r>
            <w:r>
              <w:t>ntenance or conversion;</w:t>
            </w:r>
          </w:p>
          <w:p w14:paraId="5910289B" w14:textId="77777777" w:rsidR="00E546F5" w:rsidRDefault="00951CE2">
            <w:pPr>
              <w:pStyle w:val="Tier1Bullet"/>
            </w:pPr>
            <w:r>
              <w:t>-</w:t>
            </w:r>
            <w:r>
              <w:tab/>
              <w:t>for fitting to or equipping such ships, boats or other vessels;</w:t>
            </w:r>
          </w:p>
          <w:p w14:paraId="5910289C"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289D" w14:textId="77777777" w:rsidR="00E546F5" w:rsidRDefault="00951CE2">
            <w:pPr>
              <w:pStyle w:val="Tier1Bullet"/>
            </w:pPr>
            <w:r>
              <w:t>-</w:t>
            </w:r>
            <w:r>
              <w:tab/>
              <w:t>for equipping the above platforms;</w:t>
            </w:r>
          </w:p>
          <w:p w14:paraId="5910289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9F" w14:textId="77777777" w:rsidR="00E546F5" w:rsidRDefault="00951CE2">
            <w:pPr>
              <w:pStyle w:val="NormalinTable"/>
            </w:pPr>
            <w:r>
              <w:t>0.0%</w:t>
            </w:r>
          </w:p>
        </w:tc>
      </w:tr>
      <w:tr w:rsidR="00E546F5" w14:paraId="591028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A1" w14:textId="77777777" w:rsidR="00E546F5" w:rsidRDefault="00951CE2">
            <w:pPr>
              <w:pStyle w:val="NormalinTable"/>
            </w:pPr>
            <w:r>
              <w:t>3211000000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A2" w14:textId="77777777" w:rsidR="00E546F5" w:rsidRDefault="00951CE2">
            <w:pPr>
              <w:pStyle w:val="Tier1"/>
            </w:pPr>
            <w:r>
              <w:t>Prepared driers</w:t>
            </w:r>
          </w:p>
          <w:p w14:paraId="591028A3"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28A4" w14:textId="77777777" w:rsidR="00E546F5" w:rsidRDefault="00951CE2">
            <w:pPr>
              <w:pStyle w:val="Tier1Bullet"/>
            </w:pPr>
            <w:r>
              <w:t>-</w:t>
            </w:r>
            <w:r>
              <w:tab/>
              <w:t>for fitting to or equipping such ships, boats or other vessels;</w:t>
            </w:r>
          </w:p>
          <w:p w14:paraId="591028A5"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28A6" w14:textId="77777777" w:rsidR="00E546F5" w:rsidRDefault="00951CE2">
            <w:pPr>
              <w:pStyle w:val="Tier1Bullet"/>
            </w:pPr>
            <w:r>
              <w:t>-</w:t>
            </w:r>
            <w:r>
              <w:tab/>
              <w:t>for equipping the above platforms;</w:t>
            </w:r>
          </w:p>
          <w:p w14:paraId="591028A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A8" w14:textId="77777777" w:rsidR="00E546F5" w:rsidRDefault="00951CE2">
            <w:pPr>
              <w:pStyle w:val="NormalinTable"/>
            </w:pPr>
            <w:r>
              <w:t>0.0%</w:t>
            </w:r>
          </w:p>
        </w:tc>
      </w:tr>
      <w:tr w:rsidR="00E546F5" w14:paraId="591028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AA" w14:textId="77777777" w:rsidR="00E546F5" w:rsidRDefault="00951CE2">
            <w:pPr>
              <w:pStyle w:val="NormalinTable"/>
            </w:pPr>
            <w:r>
              <w:t>3212000000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AB" w14:textId="77777777" w:rsidR="00E546F5" w:rsidRDefault="00951CE2">
            <w:pPr>
              <w:pStyle w:val="Tier1"/>
            </w:pPr>
            <w:r>
              <w:t>Pigments (including metallic powders and flakes) dispersed in non-aqueous media, in liquid or paste form, of a kind used in the manufacture of paints (including enamels); stamping foils; dyes and other colouring matter put up in forms or packing</w:t>
            </w:r>
            <w:r>
              <w:t>s for retail sale</w:t>
            </w:r>
          </w:p>
          <w:p w14:paraId="591028AC" w14:textId="77777777" w:rsidR="00E546F5" w:rsidRDefault="00951CE2">
            <w:pPr>
              <w:pStyle w:val="Tier1Bullet"/>
            </w:pPr>
            <w:r>
              <w:t>-</w:t>
            </w:r>
            <w:r>
              <w:tab/>
              <w:t>for incorporation in ships, boats or other vessels listed in Table 1, for the purposes of their construction, repair, maintenance or conversion;</w:t>
            </w:r>
          </w:p>
          <w:p w14:paraId="591028AD" w14:textId="77777777" w:rsidR="00E546F5" w:rsidRDefault="00951CE2">
            <w:pPr>
              <w:pStyle w:val="Tier1Bullet"/>
            </w:pPr>
            <w:r>
              <w:t>-</w:t>
            </w:r>
            <w:r>
              <w:tab/>
              <w:t>for fitting to or equipping such ships, boats or other vessels;</w:t>
            </w:r>
          </w:p>
          <w:p w14:paraId="591028AE" w14:textId="77777777" w:rsidR="00E546F5" w:rsidRDefault="00951CE2">
            <w:pPr>
              <w:pStyle w:val="Tier1Bullet"/>
            </w:pPr>
            <w:r>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28AF" w14:textId="77777777" w:rsidR="00E546F5" w:rsidRDefault="00951CE2">
            <w:pPr>
              <w:pStyle w:val="Tier1Bullet"/>
            </w:pPr>
            <w:r>
              <w:t>-</w:t>
            </w:r>
            <w:r>
              <w:tab/>
              <w:t>for equipping the above platforms;</w:t>
            </w:r>
          </w:p>
          <w:p w14:paraId="591028B0" w14:textId="77777777" w:rsidR="00E546F5" w:rsidRDefault="00951CE2">
            <w:pPr>
              <w:pStyle w:val="Tier1Bullet"/>
            </w:pPr>
            <w:r>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B1" w14:textId="77777777" w:rsidR="00E546F5" w:rsidRDefault="00951CE2">
            <w:pPr>
              <w:pStyle w:val="NormalinTable"/>
            </w:pPr>
            <w:r>
              <w:t>0.0%</w:t>
            </w:r>
          </w:p>
        </w:tc>
      </w:tr>
      <w:tr w:rsidR="00E546F5" w14:paraId="591028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B3" w14:textId="77777777" w:rsidR="00E546F5" w:rsidRDefault="00951CE2">
            <w:pPr>
              <w:pStyle w:val="NormalinTable"/>
            </w:pPr>
            <w:r>
              <w:t>3213000000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B4" w14:textId="77777777" w:rsidR="00E546F5" w:rsidRDefault="00951CE2">
            <w:pPr>
              <w:pStyle w:val="Tier1"/>
            </w:pPr>
            <w:r>
              <w:t>Artists', students' or signboard painters' colours, modifying tints, amusement colours and the like, in tablets, tubes, jars, bottles, pans or in similar forms or packings</w:t>
            </w:r>
          </w:p>
          <w:p w14:paraId="591028B5"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28B6" w14:textId="77777777" w:rsidR="00E546F5" w:rsidRDefault="00951CE2">
            <w:pPr>
              <w:pStyle w:val="Tier1Bullet"/>
            </w:pPr>
            <w:r>
              <w:t>-</w:t>
            </w:r>
            <w:r>
              <w:tab/>
              <w:t>for fitting to or equipping such ships, boats or other vessels;</w:t>
            </w:r>
          </w:p>
          <w:p w14:paraId="591028B7"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28B8" w14:textId="77777777" w:rsidR="00E546F5" w:rsidRDefault="00951CE2">
            <w:pPr>
              <w:pStyle w:val="Tier1Bullet"/>
            </w:pPr>
            <w:r>
              <w:t>-</w:t>
            </w:r>
            <w:r>
              <w:tab/>
              <w:t>for equipping the above platforms;</w:t>
            </w:r>
          </w:p>
          <w:p w14:paraId="591028B9"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BA" w14:textId="77777777" w:rsidR="00E546F5" w:rsidRDefault="00951CE2">
            <w:pPr>
              <w:pStyle w:val="NormalinTable"/>
            </w:pPr>
            <w:r>
              <w:t>0.0%</w:t>
            </w:r>
          </w:p>
        </w:tc>
      </w:tr>
      <w:tr w:rsidR="00E546F5" w14:paraId="591028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BC" w14:textId="77777777" w:rsidR="00E546F5" w:rsidRDefault="00951CE2">
            <w:pPr>
              <w:pStyle w:val="NormalinTable"/>
            </w:pPr>
            <w:r>
              <w:t>3214000000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BD" w14:textId="77777777" w:rsidR="00E546F5" w:rsidRDefault="00951CE2">
            <w:pPr>
              <w:pStyle w:val="Tier1"/>
            </w:pPr>
            <w:r>
              <w:t>Glaziers' putty, grafting putty, resin cements, caulking compounds and other mastics; painters' fillings; non-refractory surfacing preparations for façades, indoor walls, floors, ceilings or the like</w:t>
            </w:r>
          </w:p>
          <w:p w14:paraId="591028BE" w14:textId="77777777" w:rsidR="00E546F5" w:rsidRDefault="00951CE2">
            <w:pPr>
              <w:pStyle w:val="Tier1Bullet"/>
            </w:pPr>
            <w:r>
              <w:t>-</w:t>
            </w:r>
            <w:r>
              <w:tab/>
              <w:t>for inco</w:t>
            </w:r>
            <w:r>
              <w:t>rporation in ships, boats or other vessels listed in Table 1, for the purposes of their construction, repair, maintenance or conversion;</w:t>
            </w:r>
          </w:p>
          <w:p w14:paraId="591028BF" w14:textId="77777777" w:rsidR="00E546F5" w:rsidRDefault="00951CE2">
            <w:pPr>
              <w:pStyle w:val="Tier1Bullet"/>
            </w:pPr>
            <w:r>
              <w:t>-</w:t>
            </w:r>
            <w:r>
              <w:tab/>
              <w:t>for fitting to or equipping such ships, boats or other vessels;</w:t>
            </w:r>
          </w:p>
          <w:p w14:paraId="591028C0" w14:textId="77777777" w:rsidR="00E546F5" w:rsidRDefault="00951CE2">
            <w:pPr>
              <w:pStyle w:val="Tier1Bullet"/>
            </w:pPr>
            <w:r>
              <w:t>-</w:t>
            </w:r>
            <w:r>
              <w:tab/>
              <w:t>for incorporation, for the purposes of their constr</w:t>
            </w:r>
            <w:r>
              <w:t>uction, repair, maintenance or conversion, in drilling or production platforms listed below: fixed, of subheading ex 8430 49 or floating or submersible of subheading 8905 20;</w:t>
            </w:r>
          </w:p>
          <w:p w14:paraId="591028C1" w14:textId="77777777" w:rsidR="00E546F5" w:rsidRDefault="00951CE2">
            <w:pPr>
              <w:pStyle w:val="Tier1Bullet"/>
            </w:pPr>
            <w:r>
              <w:t>-</w:t>
            </w:r>
            <w:r>
              <w:tab/>
              <w:t>for equipping the above platforms;</w:t>
            </w:r>
          </w:p>
          <w:p w14:paraId="591028C2"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C3" w14:textId="77777777" w:rsidR="00E546F5" w:rsidRDefault="00951CE2">
            <w:pPr>
              <w:pStyle w:val="NormalinTable"/>
            </w:pPr>
            <w:r>
              <w:t>0.0%</w:t>
            </w:r>
          </w:p>
        </w:tc>
      </w:tr>
      <w:tr w:rsidR="00E546F5" w14:paraId="591028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C5" w14:textId="77777777" w:rsidR="00E546F5" w:rsidRDefault="00951CE2">
            <w:pPr>
              <w:pStyle w:val="NormalinTable"/>
            </w:pPr>
            <w:r>
              <w:t>3215110000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C6" w14:textId="77777777" w:rsidR="00E546F5" w:rsidRDefault="00951CE2">
            <w:pPr>
              <w:pStyle w:val="Tier1"/>
            </w:pPr>
            <w:r>
              <w:t>Printing ink, writing or drawing ink and other inks, whether or not concentrated or solid</w:t>
            </w:r>
          </w:p>
          <w:p w14:paraId="591028C7" w14:textId="77777777" w:rsidR="00E546F5" w:rsidRDefault="00951CE2">
            <w:pPr>
              <w:pStyle w:val="Tier2"/>
            </w:pPr>
            <w:r>
              <w:t>-</w:t>
            </w:r>
            <w:r>
              <w:tab/>
              <w:t>Printing ink</w:t>
            </w:r>
          </w:p>
          <w:p w14:paraId="591028C8" w14:textId="77777777" w:rsidR="00E546F5" w:rsidRDefault="00951CE2">
            <w:pPr>
              <w:pStyle w:val="Tier3"/>
            </w:pPr>
            <w:r>
              <w:t>-</w:t>
            </w:r>
            <w:r>
              <w:tab/>
              <w:t>-</w:t>
            </w:r>
            <w:r>
              <w:tab/>
              <w:t>Black</w:t>
            </w:r>
          </w:p>
          <w:p w14:paraId="591028C9" w14:textId="77777777" w:rsidR="00E546F5" w:rsidRDefault="00951CE2">
            <w:pPr>
              <w:pStyle w:val="Tier3Bullet"/>
            </w:pPr>
            <w:r>
              <w:tab/>
            </w:r>
            <w:r>
              <w:tab/>
              <w:t>-</w:t>
            </w:r>
            <w:r>
              <w:tab/>
              <w:t>for incorporation in ships, boats or other vessels listed in Table 1, for the purpo</w:t>
            </w:r>
            <w:r>
              <w:t>ses of their construction, repair, maintenance or conversion;</w:t>
            </w:r>
          </w:p>
          <w:p w14:paraId="591028CA" w14:textId="77777777" w:rsidR="00E546F5" w:rsidRDefault="00951CE2">
            <w:pPr>
              <w:pStyle w:val="Tier3Bullet"/>
            </w:pPr>
            <w:r>
              <w:tab/>
            </w:r>
            <w:r>
              <w:tab/>
              <w:t>-</w:t>
            </w:r>
            <w:r>
              <w:tab/>
              <w:t>for fitting to or equipping such ships, boats or other vessels;</w:t>
            </w:r>
          </w:p>
          <w:p w14:paraId="591028CB"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8CC" w14:textId="77777777" w:rsidR="00E546F5" w:rsidRDefault="00951CE2">
            <w:pPr>
              <w:pStyle w:val="Tier3Bullet"/>
            </w:pPr>
            <w:r>
              <w:tab/>
            </w:r>
            <w:r>
              <w:tab/>
              <w:t>-</w:t>
            </w:r>
            <w:r>
              <w:tab/>
              <w:t>for equipping the above platforms;</w:t>
            </w:r>
          </w:p>
          <w:p w14:paraId="591028C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CE" w14:textId="77777777" w:rsidR="00E546F5" w:rsidRDefault="00951CE2">
            <w:pPr>
              <w:pStyle w:val="NormalinTable"/>
            </w:pPr>
            <w:r>
              <w:t>0.0%</w:t>
            </w:r>
          </w:p>
        </w:tc>
      </w:tr>
      <w:tr w:rsidR="00E546F5" w14:paraId="591028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D0" w14:textId="77777777" w:rsidR="00E546F5" w:rsidRDefault="00951CE2">
            <w:pPr>
              <w:pStyle w:val="NormalinTable"/>
            </w:pPr>
            <w:r>
              <w:t>3215190090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D1" w14:textId="77777777" w:rsidR="00E546F5" w:rsidRDefault="00951CE2">
            <w:pPr>
              <w:pStyle w:val="Tier1"/>
            </w:pPr>
            <w:r>
              <w:t>Printing ink</w:t>
            </w:r>
            <w:r>
              <w:t>, writing or drawing ink and other inks, whether or not concentrated or solid</w:t>
            </w:r>
          </w:p>
          <w:p w14:paraId="591028D2" w14:textId="77777777" w:rsidR="00E546F5" w:rsidRDefault="00951CE2">
            <w:pPr>
              <w:pStyle w:val="Tier2"/>
            </w:pPr>
            <w:r>
              <w:t>-</w:t>
            </w:r>
            <w:r>
              <w:tab/>
              <w:t>Printing ink</w:t>
            </w:r>
          </w:p>
          <w:p w14:paraId="591028D3" w14:textId="77777777" w:rsidR="00E546F5" w:rsidRDefault="00951CE2">
            <w:pPr>
              <w:pStyle w:val="Tier3"/>
            </w:pPr>
            <w:r>
              <w:t>-</w:t>
            </w:r>
            <w:r>
              <w:tab/>
              <w:t>-</w:t>
            </w:r>
            <w:r>
              <w:tab/>
              <w:t>Other</w:t>
            </w:r>
          </w:p>
          <w:p w14:paraId="591028D4" w14:textId="77777777" w:rsidR="00E546F5" w:rsidRDefault="00951CE2">
            <w:pPr>
              <w:pStyle w:val="Tier4"/>
            </w:pPr>
            <w:r>
              <w:t>-</w:t>
            </w:r>
            <w:r>
              <w:tab/>
              <w:t>-</w:t>
            </w:r>
            <w:r>
              <w:tab/>
              <w:t>-</w:t>
            </w:r>
            <w:r>
              <w:tab/>
              <w:t>Other</w:t>
            </w:r>
          </w:p>
          <w:p w14:paraId="591028D5"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28D6" w14:textId="77777777" w:rsidR="00E546F5" w:rsidRDefault="00951CE2">
            <w:pPr>
              <w:pStyle w:val="Tier4Bullet"/>
            </w:pPr>
            <w:r>
              <w:tab/>
            </w:r>
            <w:r>
              <w:tab/>
            </w:r>
            <w:r>
              <w:tab/>
              <w:t>-</w:t>
            </w:r>
            <w:r>
              <w:tab/>
              <w:t>for fitting to or equipping such ships, boats or other vessels;</w:t>
            </w:r>
          </w:p>
          <w:p w14:paraId="591028D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28D8" w14:textId="77777777" w:rsidR="00E546F5" w:rsidRDefault="00951CE2">
            <w:pPr>
              <w:pStyle w:val="Tier4Bullet"/>
            </w:pPr>
            <w:r>
              <w:tab/>
            </w:r>
            <w:r>
              <w:tab/>
            </w:r>
            <w:r>
              <w:tab/>
              <w:t>-</w:t>
            </w:r>
            <w:r>
              <w:tab/>
              <w:t>for equipping the above platforms;</w:t>
            </w:r>
          </w:p>
          <w:p w14:paraId="591028D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DA" w14:textId="77777777" w:rsidR="00E546F5" w:rsidRDefault="00951CE2">
            <w:pPr>
              <w:pStyle w:val="NormalinTable"/>
            </w:pPr>
            <w:r>
              <w:t>0.0%</w:t>
            </w:r>
          </w:p>
        </w:tc>
      </w:tr>
      <w:tr w:rsidR="00E546F5" w14:paraId="591028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DC" w14:textId="77777777" w:rsidR="00E546F5" w:rsidRDefault="00951CE2">
            <w:pPr>
              <w:pStyle w:val="NormalinTable"/>
            </w:pPr>
            <w:r>
              <w:t>3215907020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DD" w14:textId="77777777" w:rsidR="00E546F5" w:rsidRDefault="00951CE2">
            <w:pPr>
              <w:pStyle w:val="Tier1"/>
            </w:pPr>
            <w:r>
              <w:t>Printing ink, writing or drawing ink and other inks, whe</w:t>
            </w:r>
            <w:r>
              <w:t>ther or not concentrated or solid</w:t>
            </w:r>
          </w:p>
          <w:p w14:paraId="591028DE" w14:textId="77777777" w:rsidR="00E546F5" w:rsidRDefault="00951CE2">
            <w:pPr>
              <w:pStyle w:val="Tier2"/>
            </w:pPr>
            <w:r>
              <w:t>-</w:t>
            </w:r>
            <w:r>
              <w:tab/>
              <w:t>Other</w:t>
            </w:r>
          </w:p>
          <w:p w14:paraId="591028DF" w14:textId="77777777" w:rsidR="00E546F5" w:rsidRDefault="00951CE2">
            <w:pPr>
              <w:pStyle w:val="Tier3"/>
            </w:pPr>
            <w:r>
              <w:t>-</w:t>
            </w:r>
            <w:r>
              <w:tab/>
              <w:t>-</w:t>
            </w:r>
            <w:r>
              <w:tab/>
              <w:t>Other</w:t>
            </w:r>
          </w:p>
          <w:p w14:paraId="591028E0" w14:textId="77777777" w:rsidR="00E546F5" w:rsidRDefault="00951CE2">
            <w:pPr>
              <w:pStyle w:val="Tier4"/>
            </w:pPr>
            <w:r>
              <w:t>-</w:t>
            </w:r>
            <w:r>
              <w:tab/>
              <w:t>-</w:t>
            </w:r>
            <w:r>
              <w:tab/>
              <w:t>-</w:t>
            </w:r>
            <w:r>
              <w:tab/>
              <w:t>Heat sensitive ink fixed on a plastic film</w:t>
            </w:r>
          </w:p>
          <w:p w14:paraId="591028E1"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28E2" w14:textId="77777777" w:rsidR="00E546F5" w:rsidRDefault="00951CE2">
            <w:pPr>
              <w:pStyle w:val="Tier4Bullet"/>
            </w:pPr>
            <w:r>
              <w:tab/>
            </w:r>
            <w:r>
              <w:tab/>
            </w:r>
            <w:r>
              <w:tab/>
              <w:t>-</w:t>
            </w:r>
            <w:r>
              <w:tab/>
              <w:t>for fitting to or equipping such ships, boats or other vessels;</w:t>
            </w:r>
          </w:p>
          <w:p w14:paraId="591028E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28E4" w14:textId="77777777" w:rsidR="00E546F5" w:rsidRDefault="00951CE2">
            <w:pPr>
              <w:pStyle w:val="Tier4Bullet"/>
            </w:pPr>
            <w:r>
              <w:tab/>
            </w:r>
            <w:r>
              <w:tab/>
            </w:r>
            <w:r>
              <w:tab/>
              <w:t>-</w:t>
            </w:r>
            <w:r>
              <w:tab/>
              <w:t>for equipping the above platforms;</w:t>
            </w:r>
          </w:p>
          <w:p w14:paraId="591028E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E6" w14:textId="77777777" w:rsidR="00E546F5" w:rsidRDefault="00951CE2">
            <w:pPr>
              <w:pStyle w:val="NormalinTable"/>
            </w:pPr>
            <w:r>
              <w:t>0.0%</w:t>
            </w:r>
          </w:p>
        </w:tc>
      </w:tr>
      <w:tr w:rsidR="00E546F5" w14:paraId="591028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E8" w14:textId="77777777" w:rsidR="00E546F5" w:rsidRDefault="00951CE2">
            <w:pPr>
              <w:pStyle w:val="NormalinTable"/>
            </w:pPr>
            <w:r>
              <w:t>3215907090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E9" w14:textId="77777777" w:rsidR="00E546F5" w:rsidRDefault="00951CE2">
            <w:pPr>
              <w:pStyle w:val="Tier1"/>
            </w:pPr>
            <w:r>
              <w:t xml:space="preserve">Printing ink, writing or drawing ink and other inks, whether or not </w:t>
            </w:r>
            <w:r>
              <w:t>concentrated or solid</w:t>
            </w:r>
          </w:p>
          <w:p w14:paraId="591028EA" w14:textId="77777777" w:rsidR="00E546F5" w:rsidRDefault="00951CE2">
            <w:pPr>
              <w:pStyle w:val="Tier2"/>
            </w:pPr>
            <w:r>
              <w:t>-</w:t>
            </w:r>
            <w:r>
              <w:tab/>
              <w:t>Other</w:t>
            </w:r>
          </w:p>
          <w:p w14:paraId="591028EB" w14:textId="77777777" w:rsidR="00E546F5" w:rsidRDefault="00951CE2">
            <w:pPr>
              <w:pStyle w:val="Tier3"/>
            </w:pPr>
            <w:r>
              <w:t>-</w:t>
            </w:r>
            <w:r>
              <w:tab/>
              <w:t>-</w:t>
            </w:r>
            <w:r>
              <w:tab/>
              <w:t>Other</w:t>
            </w:r>
          </w:p>
          <w:p w14:paraId="591028EC" w14:textId="77777777" w:rsidR="00E546F5" w:rsidRDefault="00951CE2">
            <w:pPr>
              <w:pStyle w:val="Tier4"/>
            </w:pPr>
            <w:r>
              <w:t>-</w:t>
            </w:r>
            <w:r>
              <w:tab/>
              <w:t>-</w:t>
            </w:r>
            <w:r>
              <w:tab/>
              <w:t>-</w:t>
            </w:r>
            <w:r>
              <w:tab/>
              <w:t>Other</w:t>
            </w:r>
          </w:p>
          <w:p w14:paraId="591028E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8EE" w14:textId="77777777" w:rsidR="00E546F5" w:rsidRDefault="00951CE2">
            <w:pPr>
              <w:pStyle w:val="Tier4Bullet"/>
            </w:pPr>
            <w:r>
              <w:tab/>
            </w:r>
            <w:r>
              <w:tab/>
            </w:r>
            <w:r>
              <w:tab/>
              <w:t>-</w:t>
            </w:r>
            <w:r>
              <w:tab/>
              <w:t xml:space="preserve">for fitting to or equipping such ships, boats or </w:t>
            </w:r>
            <w:r>
              <w:t>other vessels;</w:t>
            </w:r>
          </w:p>
          <w:p w14:paraId="591028E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8F0" w14:textId="77777777" w:rsidR="00E546F5" w:rsidRDefault="00951CE2">
            <w:pPr>
              <w:pStyle w:val="Tier4Bullet"/>
            </w:pPr>
            <w:r>
              <w:tab/>
            </w:r>
            <w:r>
              <w:tab/>
            </w:r>
            <w:r>
              <w:tab/>
              <w:t>-</w:t>
            </w:r>
            <w:r>
              <w:tab/>
              <w:t>for e</w:t>
            </w:r>
            <w:r>
              <w:t>quipping the above platforms;</w:t>
            </w:r>
          </w:p>
          <w:p w14:paraId="591028F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8F2" w14:textId="77777777" w:rsidR="00E546F5" w:rsidRDefault="00951CE2">
            <w:pPr>
              <w:pStyle w:val="NormalinTable"/>
            </w:pPr>
            <w:r>
              <w:t>0.0%</w:t>
            </w:r>
          </w:p>
        </w:tc>
      </w:tr>
    </w:tbl>
    <w:p w14:paraId="591028F4" w14:textId="77777777" w:rsidR="00E546F5" w:rsidRDefault="00951CE2">
      <w:pPr>
        <w:pStyle w:val="Heading1"/>
      </w:pPr>
      <w:r>
        <w:t xml:space="preserve">Chapter 34 : Soap, Organic Surface-Active Agents, Washing Preparations, Lubricating Preparations, Artificial Waxes, Prepared Waxes, </w:t>
      </w:r>
      <w:r>
        <w:t>Polishing or Scouring Preparations, Candles and Similar Articles, Modelling Pastes, 'Dental Waxes' and Dental Preparations with a Basis of Plaster</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8F8"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8F5"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8F6"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8F7" w14:textId="77777777" w:rsidR="00E546F5" w:rsidRDefault="00951CE2">
            <w:pPr>
              <w:pStyle w:val="NormalinTable"/>
              <w:rPr>
                <w:b/>
                <w:bCs w:val="0"/>
                <w:color w:val="FFFFFF"/>
              </w:rPr>
            </w:pPr>
            <w:r>
              <w:rPr>
                <w:b/>
                <w:bCs w:val="0"/>
                <w:color w:val="FFFFFF"/>
              </w:rPr>
              <w:t>Duty expression</w:t>
            </w:r>
          </w:p>
        </w:tc>
      </w:tr>
      <w:tr w:rsidR="00E546F5" w14:paraId="591029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8F9" w14:textId="77777777" w:rsidR="00E546F5" w:rsidRDefault="00951CE2">
            <w:pPr>
              <w:pStyle w:val="NormalinTable"/>
            </w:pPr>
            <w:r>
              <w:t>3402900000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8FA" w14:textId="77777777" w:rsidR="00E546F5" w:rsidRDefault="00951CE2">
            <w:pPr>
              <w:pStyle w:val="Tier1"/>
            </w:pPr>
            <w:r>
              <w:t xml:space="preserve">Organic surface-active agents </w:t>
            </w:r>
            <w:r>
              <w:t>(other than soap); surface-active preparations, washing preparations (including auxiliary washing preparations) and cleaning preparations, whether or not containing soap, other than those of heading 3401</w:t>
            </w:r>
          </w:p>
          <w:p w14:paraId="591028FB" w14:textId="77777777" w:rsidR="00E546F5" w:rsidRDefault="00951CE2">
            <w:pPr>
              <w:pStyle w:val="Tier2"/>
            </w:pPr>
            <w:r>
              <w:t>-</w:t>
            </w:r>
            <w:r>
              <w:tab/>
              <w:t>Other</w:t>
            </w:r>
          </w:p>
          <w:p w14:paraId="591028FC" w14:textId="77777777" w:rsidR="00E546F5" w:rsidRDefault="00951CE2">
            <w:pPr>
              <w:pStyle w:val="Tier2Bullet"/>
            </w:pPr>
            <w:r>
              <w:tab/>
              <w:t>-</w:t>
            </w:r>
            <w:r>
              <w:tab/>
              <w:t>for incorporation in ships, boats or othe</w:t>
            </w:r>
            <w:r>
              <w:t>r vessels listed in Table 1, for the purposes of their construction, repair, maintenance or conversion;</w:t>
            </w:r>
          </w:p>
          <w:p w14:paraId="591028FD" w14:textId="77777777" w:rsidR="00E546F5" w:rsidRDefault="00951CE2">
            <w:pPr>
              <w:pStyle w:val="Tier2Bullet"/>
            </w:pPr>
            <w:r>
              <w:tab/>
              <w:t>-</w:t>
            </w:r>
            <w:r>
              <w:tab/>
              <w:t>for fitting to or equipping such ships, boats or other vessels;</w:t>
            </w:r>
          </w:p>
          <w:p w14:paraId="591028FE" w14:textId="77777777" w:rsidR="00E546F5" w:rsidRDefault="00951CE2">
            <w:pPr>
              <w:pStyle w:val="Tier2Bullet"/>
            </w:pP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28FF" w14:textId="77777777" w:rsidR="00E546F5" w:rsidRDefault="00951CE2">
            <w:pPr>
              <w:pStyle w:val="Tier2Bullet"/>
            </w:pPr>
            <w:r>
              <w:tab/>
              <w:t>-</w:t>
            </w:r>
            <w:r>
              <w:tab/>
              <w:t>for equipping the above platforms;</w:t>
            </w:r>
          </w:p>
          <w:p w14:paraId="5910290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01" w14:textId="77777777" w:rsidR="00E546F5" w:rsidRDefault="00951CE2">
            <w:pPr>
              <w:pStyle w:val="NormalinTable"/>
            </w:pPr>
            <w:r>
              <w:t>0.0%</w:t>
            </w:r>
          </w:p>
        </w:tc>
      </w:tr>
      <w:tr w:rsidR="00E546F5" w14:paraId="591029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03" w14:textId="77777777" w:rsidR="00E546F5" w:rsidRDefault="00951CE2">
            <w:pPr>
              <w:pStyle w:val="NormalinTable"/>
            </w:pPr>
            <w:r>
              <w:t>3403190000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04" w14:textId="77777777" w:rsidR="00E546F5" w:rsidRDefault="00951CE2">
            <w:pPr>
              <w:pStyle w:val="Tier1"/>
            </w:pPr>
            <w:r>
              <w:t xml:space="preserve">Lubricating preparations (including cutting-oil preparations, bolt or nut release preparations, anti-rust or anti-corrosion preparations and mould-release preparations, based on lubricants) and preparations of a kind used for the oil or </w:t>
            </w:r>
            <w:r>
              <w:t>grease treatment of textile materials, leather, furskins or other materials, but excluding preparations containing, as basic constituents, 70% or more by weight of petroleum oils or of oils obtained from bituminous minerals</w:t>
            </w:r>
          </w:p>
          <w:p w14:paraId="59102905" w14:textId="77777777" w:rsidR="00E546F5" w:rsidRDefault="00951CE2">
            <w:pPr>
              <w:pStyle w:val="Tier2"/>
            </w:pPr>
            <w:r>
              <w:t>-</w:t>
            </w:r>
            <w:r>
              <w:tab/>
              <w:t>Containing petroleum oils or o</w:t>
            </w:r>
            <w:r>
              <w:t>ils obtained from bituminous minerals</w:t>
            </w:r>
          </w:p>
          <w:p w14:paraId="59102906" w14:textId="77777777" w:rsidR="00E546F5" w:rsidRDefault="00951CE2">
            <w:pPr>
              <w:pStyle w:val="Tier3"/>
            </w:pPr>
            <w:r>
              <w:t>-</w:t>
            </w:r>
            <w:r>
              <w:tab/>
              <w:t>-</w:t>
            </w:r>
            <w:r>
              <w:tab/>
              <w:t>Other</w:t>
            </w:r>
          </w:p>
          <w:p w14:paraId="5910290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908" w14:textId="77777777" w:rsidR="00E546F5" w:rsidRDefault="00951CE2">
            <w:pPr>
              <w:pStyle w:val="Tier3Bullet"/>
            </w:pPr>
            <w:r>
              <w:tab/>
            </w:r>
            <w:r>
              <w:tab/>
              <w:t>-</w:t>
            </w:r>
            <w:r>
              <w:tab/>
              <w:t xml:space="preserve">for fitting to or equipping such ships, boats or other </w:t>
            </w:r>
            <w:r>
              <w:t>vessels;</w:t>
            </w:r>
          </w:p>
          <w:p w14:paraId="5910290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90A" w14:textId="77777777" w:rsidR="00E546F5" w:rsidRDefault="00951CE2">
            <w:pPr>
              <w:pStyle w:val="Tier3Bullet"/>
            </w:pPr>
            <w:r>
              <w:tab/>
            </w:r>
            <w:r>
              <w:tab/>
              <w:t>-</w:t>
            </w:r>
            <w:r>
              <w:tab/>
              <w:t>for equipping</w:t>
            </w:r>
            <w:r>
              <w:t xml:space="preserve"> the above platforms;</w:t>
            </w:r>
          </w:p>
          <w:p w14:paraId="5910290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0C" w14:textId="77777777" w:rsidR="00E546F5" w:rsidRDefault="00951CE2">
            <w:pPr>
              <w:pStyle w:val="NormalinTable"/>
            </w:pPr>
            <w:r>
              <w:t>0.0%</w:t>
            </w:r>
          </w:p>
        </w:tc>
      </w:tr>
      <w:tr w:rsidR="00E546F5" w14:paraId="591029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0E" w14:textId="77777777" w:rsidR="00E546F5" w:rsidRDefault="00951CE2">
            <w:pPr>
              <w:pStyle w:val="NormalinTable"/>
            </w:pPr>
            <w:r>
              <w:t>3403990000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0F" w14:textId="77777777" w:rsidR="00E546F5" w:rsidRDefault="00951CE2">
            <w:pPr>
              <w:pStyle w:val="Tier1"/>
            </w:pPr>
            <w:r>
              <w:t xml:space="preserve">Lubricating preparations (including cutting-oil preparations, bolt or nut release preparations, anti-rust or anti-corrosion </w:t>
            </w:r>
            <w:r>
              <w:t xml:space="preserve">preparations and mould-release preparations, based on lubricants) and preparations of a kind used for the oil or grease treatment of textile materials, leather, furskins or other materials, but excluding preparations containing, as basic constituents, 70% </w:t>
            </w:r>
            <w:r>
              <w:t>or more by weight of petroleum oils or of oils obtained from bituminous minerals</w:t>
            </w:r>
          </w:p>
          <w:p w14:paraId="59102910" w14:textId="77777777" w:rsidR="00E546F5" w:rsidRDefault="00951CE2">
            <w:pPr>
              <w:pStyle w:val="Tier2"/>
            </w:pPr>
            <w:r>
              <w:t>-</w:t>
            </w:r>
            <w:r>
              <w:tab/>
              <w:t>Other</w:t>
            </w:r>
          </w:p>
          <w:p w14:paraId="59102911" w14:textId="77777777" w:rsidR="00E546F5" w:rsidRDefault="00951CE2">
            <w:pPr>
              <w:pStyle w:val="Tier3"/>
            </w:pPr>
            <w:r>
              <w:t>-</w:t>
            </w:r>
            <w:r>
              <w:tab/>
              <w:t>-</w:t>
            </w:r>
            <w:r>
              <w:tab/>
              <w:t>Other</w:t>
            </w:r>
          </w:p>
          <w:p w14:paraId="59102912"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2913" w14:textId="77777777" w:rsidR="00E546F5" w:rsidRDefault="00951CE2">
            <w:pPr>
              <w:pStyle w:val="Tier3Bullet"/>
            </w:pPr>
            <w:r>
              <w:tab/>
            </w:r>
            <w:r>
              <w:tab/>
              <w:t>-</w:t>
            </w:r>
            <w:r>
              <w:tab/>
              <w:t>for fitting to or equipping such ships, boats or other vessels;</w:t>
            </w:r>
          </w:p>
          <w:p w14:paraId="5910291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2915" w14:textId="77777777" w:rsidR="00E546F5" w:rsidRDefault="00951CE2">
            <w:pPr>
              <w:pStyle w:val="Tier3Bullet"/>
            </w:pPr>
            <w:r>
              <w:tab/>
            </w:r>
            <w:r>
              <w:tab/>
              <w:t>-</w:t>
            </w:r>
            <w:r>
              <w:tab/>
              <w:t>for equipping the above platforms;</w:t>
            </w:r>
          </w:p>
          <w:p w14:paraId="5910291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17" w14:textId="77777777" w:rsidR="00E546F5" w:rsidRDefault="00951CE2">
            <w:pPr>
              <w:pStyle w:val="NormalinTable"/>
            </w:pPr>
            <w:r>
              <w:t>0.0%</w:t>
            </w:r>
          </w:p>
        </w:tc>
      </w:tr>
      <w:tr w:rsidR="00E546F5" w14:paraId="591029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19" w14:textId="77777777" w:rsidR="00E546F5" w:rsidRDefault="00951CE2">
            <w:pPr>
              <w:pStyle w:val="NormalinTable"/>
            </w:pPr>
            <w:r>
              <w:t>3404000000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1A" w14:textId="77777777" w:rsidR="00E546F5" w:rsidRDefault="00951CE2">
            <w:pPr>
              <w:pStyle w:val="Tier1"/>
            </w:pPr>
            <w:r>
              <w:t>Artificial waxes and prepared waxes</w:t>
            </w:r>
          </w:p>
          <w:p w14:paraId="5910291B" w14:textId="77777777" w:rsidR="00E546F5" w:rsidRDefault="00951CE2">
            <w:pPr>
              <w:pStyle w:val="Tier1Bullet"/>
            </w:pPr>
            <w:r>
              <w:t>-</w:t>
            </w:r>
            <w:r>
              <w:tab/>
              <w:t xml:space="preserve">for incorporation in ships, </w:t>
            </w:r>
            <w:r>
              <w:t>boats or other vessels listed in Table 1, for the purposes of their construction, repair, maintenance or conversion;</w:t>
            </w:r>
          </w:p>
          <w:p w14:paraId="5910291C" w14:textId="77777777" w:rsidR="00E546F5" w:rsidRDefault="00951CE2">
            <w:pPr>
              <w:pStyle w:val="Tier1Bullet"/>
            </w:pPr>
            <w:r>
              <w:t>-</w:t>
            </w:r>
            <w:r>
              <w:tab/>
              <w:t>for fitting to or equipping such ships, boats or other vessels;</w:t>
            </w:r>
          </w:p>
          <w:p w14:paraId="5910291D" w14:textId="77777777" w:rsidR="00E546F5" w:rsidRDefault="00951CE2">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14:paraId="5910291E" w14:textId="77777777" w:rsidR="00E546F5" w:rsidRDefault="00951CE2">
            <w:pPr>
              <w:pStyle w:val="Tier1Bullet"/>
            </w:pPr>
            <w:r>
              <w:t>-</w:t>
            </w:r>
            <w:r>
              <w:tab/>
              <w:t>for equipping the above platforms;</w:t>
            </w:r>
          </w:p>
          <w:p w14:paraId="5910291F" w14:textId="77777777" w:rsidR="00E546F5" w:rsidRDefault="00951CE2">
            <w:pPr>
              <w:pStyle w:val="Tier1Bullet"/>
            </w:pPr>
            <w:r>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20" w14:textId="77777777" w:rsidR="00E546F5" w:rsidRDefault="00951CE2">
            <w:pPr>
              <w:pStyle w:val="NormalinTable"/>
            </w:pPr>
            <w:r>
              <w:t>0.0%</w:t>
            </w:r>
          </w:p>
        </w:tc>
      </w:tr>
      <w:tr w:rsidR="00E546F5" w14:paraId="591029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22" w14:textId="77777777" w:rsidR="00E546F5" w:rsidRDefault="00951CE2">
            <w:pPr>
              <w:pStyle w:val="NormalinTable"/>
            </w:pPr>
            <w:r>
              <w:t>3405000000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23" w14:textId="77777777" w:rsidR="00E546F5" w:rsidRDefault="00951CE2">
            <w:pPr>
              <w:pStyle w:val="Tier1"/>
            </w:pPr>
            <w:r>
              <w:t xml:space="preserve">Polishes and creams, for footwear, furniture, floors, coachwork, glass or metal, scouring pastes and powders and similar preparations (whether or not in the form of paper, wadding, felt, nonwovens, cellular plastics or </w:t>
            </w:r>
            <w:r>
              <w:t>cellular rubber, impregnated, coated or covered with such preparations), excluding waxes of heading 3404</w:t>
            </w:r>
          </w:p>
          <w:p w14:paraId="59102924" w14:textId="77777777" w:rsidR="00E546F5" w:rsidRDefault="00951CE2">
            <w:pPr>
              <w:pStyle w:val="Tier1Bullet"/>
            </w:pPr>
            <w:r>
              <w:t>-</w:t>
            </w:r>
            <w:r>
              <w:tab/>
              <w:t>for incorporation in ships, boats or other vessels listed in Table 1, for the purposes of their construction, repair, maintenance or conversion;</w:t>
            </w:r>
          </w:p>
          <w:p w14:paraId="59102925" w14:textId="77777777" w:rsidR="00E546F5" w:rsidRDefault="00951CE2">
            <w:pPr>
              <w:pStyle w:val="Tier1Bullet"/>
            </w:pPr>
            <w:r>
              <w:t>-</w:t>
            </w:r>
            <w:r>
              <w:tab/>
              <w:t>fo</w:t>
            </w:r>
            <w:r>
              <w:t>r fitting to or equipping such ships, boats or other vessels;</w:t>
            </w:r>
          </w:p>
          <w:p w14:paraId="59102926"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w:t>
            </w:r>
            <w:r>
              <w:t>ubmersible of subheading 8905 20;</w:t>
            </w:r>
          </w:p>
          <w:p w14:paraId="59102927" w14:textId="77777777" w:rsidR="00E546F5" w:rsidRDefault="00951CE2">
            <w:pPr>
              <w:pStyle w:val="Tier1Bullet"/>
            </w:pPr>
            <w:r>
              <w:t>-</w:t>
            </w:r>
            <w:r>
              <w:tab/>
              <w:t>for equipping the above platforms;</w:t>
            </w:r>
          </w:p>
          <w:p w14:paraId="5910292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29" w14:textId="77777777" w:rsidR="00E546F5" w:rsidRDefault="00951CE2">
            <w:pPr>
              <w:pStyle w:val="NormalinTable"/>
            </w:pPr>
            <w:r>
              <w:t>0.0%</w:t>
            </w:r>
          </w:p>
        </w:tc>
      </w:tr>
    </w:tbl>
    <w:p w14:paraId="5910292B" w14:textId="77777777" w:rsidR="00E546F5" w:rsidRDefault="00951CE2">
      <w:pPr>
        <w:pStyle w:val="Heading1"/>
      </w:pPr>
      <w:r>
        <w:t>Chapter 35 : Albuminoidal Substances; Modified Starches; Glues; Enzymes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92F"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92C"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92D" w14:textId="77777777" w:rsidR="00E546F5" w:rsidRDefault="00951CE2">
            <w:pPr>
              <w:pStyle w:val="NormalinTable"/>
              <w:rPr>
                <w:b/>
                <w:bCs w:val="0"/>
                <w:color w:val="FFFFFF"/>
              </w:rPr>
            </w:pPr>
            <w:r>
              <w:rPr>
                <w:b/>
                <w:bCs w:val="0"/>
                <w:color w:val="FFFFFF"/>
              </w:rPr>
              <w:t xml:space="preserve">Description of goods / </w:t>
            </w:r>
            <w:r>
              <w:rPr>
                <w:b/>
                <w:bCs w:val="0"/>
                <w:color w:val="FFFFFF"/>
              </w:rPr>
              <w:t>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92E" w14:textId="77777777" w:rsidR="00E546F5" w:rsidRDefault="00951CE2">
            <w:pPr>
              <w:pStyle w:val="NormalinTable"/>
              <w:rPr>
                <w:b/>
                <w:bCs w:val="0"/>
                <w:color w:val="FFFFFF"/>
              </w:rPr>
            </w:pPr>
            <w:r>
              <w:rPr>
                <w:b/>
                <w:bCs w:val="0"/>
                <w:color w:val="FFFFFF"/>
              </w:rPr>
              <w:t>Duty expression</w:t>
            </w:r>
          </w:p>
        </w:tc>
      </w:tr>
      <w:tr w:rsidR="00E546F5" w14:paraId="591029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30" w14:textId="77777777" w:rsidR="00E546F5" w:rsidRDefault="00951CE2">
            <w:pPr>
              <w:pStyle w:val="NormalinTable"/>
            </w:pPr>
            <w:r>
              <w:t>3501105000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31" w14:textId="77777777" w:rsidR="00E546F5" w:rsidRDefault="00951CE2">
            <w:pPr>
              <w:pStyle w:val="Tier1"/>
            </w:pPr>
            <w:r>
              <w:t>Casein, caseinates and other casein derivatives; casein glues</w:t>
            </w:r>
          </w:p>
          <w:p w14:paraId="59102932" w14:textId="77777777" w:rsidR="00E546F5" w:rsidRDefault="00951CE2">
            <w:pPr>
              <w:pStyle w:val="Tier2"/>
            </w:pPr>
            <w:r>
              <w:t>-</w:t>
            </w:r>
            <w:r>
              <w:tab/>
              <w:t>Casein</w:t>
            </w:r>
          </w:p>
          <w:p w14:paraId="59102933" w14:textId="77777777" w:rsidR="00E546F5" w:rsidRDefault="00951CE2">
            <w:pPr>
              <w:pStyle w:val="Tier3"/>
            </w:pPr>
            <w:r>
              <w:t>-</w:t>
            </w:r>
            <w:r>
              <w:tab/>
              <w:t>-</w:t>
            </w:r>
            <w:r>
              <w:tab/>
              <w:t>For industrial uses other than the manufacture of foodstuffs or fodder</w:t>
            </w:r>
          </w:p>
          <w:p w14:paraId="59102934"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2935" w14:textId="77777777" w:rsidR="00E546F5" w:rsidRDefault="00951CE2">
            <w:pPr>
              <w:pStyle w:val="Tier3Bullet"/>
            </w:pPr>
            <w:r>
              <w:tab/>
            </w:r>
            <w:r>
              <w:tab/>
              <w:t>-</w:t>
            </w:r>
            <w:r>
              <w:tab/>
              <w:t>for fitting to or equipping such ships, boats or other vessels;</w:t>
            </w:r>
          </w:p>
          <w:p w14:paraId="59102936"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937" w14:textId="77777777" w:rsidR="00E546F5" w:rsidRDefault="00951CE2">
            <w:pPr>
              <w:pStyle w:val="Tier3Bullet"/>
            </w:pPr>
            <w:r>
              <w:tab/>
            </w:r>
            <w:r>
              <w:tab/>
              <w:t>-</w:t>
            </w:r>
            <w:r>
              <w:tab/>
              <w:t>for equipping the above platforms;</w:t>
            </w:r>
          </w:p>
          <w:p w14:paraId="5910293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39" w14:textId="77777777" w:rsidR="00E546F5" w:rsidRDefault="00951CE2">
            <w:pPr>
              <w:pStyle w:val="NormalinTable"/>
            </w:pPr>
            <w:r>
              <w:t>0.0%</w:t>
            </w:r>
          </w:p>
        </w:tc>
      </w:tr>
      <w:tr w:rsidR="00E546F5" w14:paraId="591029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3B" w14:textId="77777777" w:rsidR="00E546F5" w:rsidRDefault="00951CE2">
            <w:pPr>
              <w:pStyle w:val="NormalinTable"/>
            </w:pPr>
            <w:r>
              <w:t>3501105000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3C" w14:textId="77777777" w:rsidR="00E546F5" w:rsidRDefault="00951CE2">
            <w:pPr>
              <w:pStyle w:val="Tier1"/>
            </w:pPr>
            <w:r>
              <w:t>Casein, caseinates and other casein derivatives; casein glues</w:t>
            </w:r>
          </w:p>
          <w:p w14:paraId="5910293D" w14:textId="77777777" w:rsidR="00E546F5" w:rsidRDefault="00951CE2">
            <w:pPr>
              <w:pStyle w:val="Tier2"/>
            </w:pPr>
            <w:r>
              <w:t>-</w:t>
            </w:r>
            <w:r>
              <w:tab/>
              <w:t>Casein</w:t>
            </w:r>
          </w:p>
          <w:p w14:paraId="5910293E" w14:textId="77777777" w:rsidR="00E546F5" w:rsidRDefault="00951CE2">
            <w:pPr>
              <w:pStyle w:val="Tier3"/>
            </w:pPr>
            <w:r>
              <w:t>-</w:t>
            </w:r>
            <w:r>
              <w:tab/>
              <w:t>-</w:t>
            </w:r>
            <w:r>
              <w:tab/>
              <w:t>For industrial uses other than the manufacture of foodstuffs or fodder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3F" w14:textId="77777777" w:rsidR="00E546F5" w:rsidRDefault="00951CE2">
            <w:pPr>
              <w:pStyle w:val="NormalinTable"/>
            </w:pPr>
            <w:r>
              <w:t>0.0%</w:t>
            </w:r>
          </w:p>
        </w:tc>
      </w:tr>
      <w:tr w:rsidR="00E546F5" w14:paraId="591029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41" w14:textId="77777777" w:rsidR="00E546F5" w:rsidRDefault="00951CE2">
            <w:pPr>
              <w:pStyle w:val="NormalinTable"/>
            </w:pPr>
            <w:r>
              <w:t>3501109000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42" w14:textId="77777777" w:rsidR="00E546F5" w:rsidRDefault="00951CE2">
            <w:pPr>
              <w:pStyle w:val="Tier1"/>
            </w:pPr>
            <w:r>
              <w:t>Casein, caseinates and other casein derivatives; casein glues</w:t>
            </w:r>
          </w:p>
          <w:p w14:paraId="59102943" w14:textId="77777777" w:rsidR="00E546F5" w:rsidRDefault="00951CE2">
            <w:pPr>
              <w:pStyle w:val="Tier2"/>
            </w:pPr>
            <w:r>
              <w:t>-</w:t>
            </w:r>
            <w:r>
              <w:tab/>
              <w:t>Casein</w:t>
            </w:r>
          </w:p>
          <w:p w14:paraId="59102944" w14:textId="77777777" w:rsidR="00E546F5" w:rsidRDefault="00951CE2">
            <w:pPr>
              <w:pStyle w:val="Tier3"/>
            </w:pPr>
            <w:r>
              <w:t>-</w:t>
            </w:r>
            <w:r>
              <w:tab/>
              <w:t>-</w:t>
            </w:r>
            <w:r>
              <w:tab/>
              <w:t>Other</w:t>
            </w:r>
          </w:p>
          <w:p w14:paraId="59102945"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2946" w14:textId="77777777" w:rsidR="00E546F5" w:rsidRDefault="00951CE2">
            <w:pPr>
              <w:pStyle w:val="Tier3Bullet"/>
            </w:pPr>
            <w:r>
              <w:tab/>
            </w:r>
            <w:r>
              <w:tab/>
              <w:t>-</w:t>
            </w:r>
            <w:r>
              <w:tab/>
              <w:t>for fitting to or equipping such ships, boats or other vessels;</w:t>
            </w:r>
          </w:p>
          <w:p w14:paraId="59102947"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2948" w14:textId="77777777" w:rsidR="00E546F5" w:rsidRDefault="00951CE2">
            <w:pPr>
              <w:pStyle w:val="Tier3Bullet"/>
            </w:pPr>
            <w:r>
              <w:tab/>
            </w:r>
            <w:r>
              <w:tab/>
              <w:t>-</w:t>
            </w:r>
            <w:r>
              <w:tab/>
              <w:t>for equipping the above platforms;</w:t>
            </w:r>
          </w:p>
          <w:p w14:paraId="59102949"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4A" w14:textId="77777777" w:rsidR="00E546F5" w:rsidRDefault="00951CE2">
            <w:pPr>
              <w:pStyle w:val="NormalinTable"/>
            </w:pPr>
            <w:r>
              <w:t>0.0%</w:t>
            </w:r>
          </w:p>
        </w:tc>
      </w:tr>
      <w:tr w:rsidR="00E546F5" w14:paraId="591029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4C" w14:textId="77777777" w:rsidR="00E546F5" w:rsidRDefault="00951CE2">
            <w:pPr>
              <w:pStyle w:val="NormalinTable"/>
            </w:pPr>
            <w:r>
              <w:t>3501900000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4D" w14:textId="77777777" w:rsidR="00E546F5" w:rsidRDefault="00951CE2">
            <w:pPr>
              <w:pStyle w:val="Tier1"/>
            </w:pPr>
            <w:r>
              <w:t>Casein, caseinates and other casein derivatives; casein glues</w:t>
            </w:r>
          </w:p>
          <w:p w14:paraId="5910294E" w14:textId="77777777" w:rsidR="00E546F5" w:rsidRDefault="00951CE2">
            <w:pPr>
              <w:pStyle w:val="Tier2"/>
            </w:pPr>
            <w:r>
              <w:t>-</w:t>
            </w:r>
            <w:r>
              <w:tab/>
              <w:t>Other</w:t>
            </w:r>
          </w:p>
          <w:p w14:paraId="5910294F" w14:textId="77777777" w:rsidR="00E546F5" w:rsidRDefault="00951CE2">
            <w:pPr>
              <w:pStyle w:val="Tier2Bullet"/>
            </w:pPr>
            <w:r>
              <w:tab/>
              <w:t>-</w:t>
            </w:r>
            <w:r>
              <w:tab/>
              <w:t xml:space="preserve">for incorporation in ships, boats or other vessels listed in Table 1, for the purposes of their construction, repair, </w:t>
            </w:r>
            <w:r>
              <w:t>maintenance or conversion;</w:t>
            </w:r>
          </w:p>
          <w:p w14:paraId="59102950" w14:textId="77777777" w:rsidR="00E546F5" w:rsidRDefault="00951CE2">
            <w:pPr>
              <w:pStyle w:val="Tier2Bullet"/>
            </w:pPr>
            <w:r>
              <w:tab/>
              <w:t>-</w:t>
            </w:r>
            <w:r>
              <w:tab/>
              <w:t>for fitting to or equipping such ships, boats or other vessels;</w:t>
            </w:r>
          </w:p>
          <w:p w14:paraId="59102951" w14:textId="77777777" w:rsidR="00E546F5" w:rsidRDefault="00951CE2">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2952" w14:textId="77777777" w:rsidR="00E546F5" w:rsidRDefault="00951CE2">
            <w:pPr>
              <w:pStyle w:val="Tier2Bullet"/>
            </w:pPr>
            <w:r>
              <w:tab/>
              <w:t>-</w:t>
            </w:r>
            <w:r>
              <w:tab/>
              <w:t>for equipping the above platforms;</w:t>
            </w:r>
          </w:p>
          <w:p w14:paraId="5910295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54" w14:textId="77777777" w:rsidR="00E546F5" w:rsidRDefault="00951CE2">
            <w:pPr>
              <w:pStyle w:val="NormalinTable"/>
            </w:pPr>
            <w:r>
              <w:t>0.0%</w:t>
            </w:r>
          </w:p>
        </w:tc>
      </w:tr>
      <w:tr w:rsidR="00E546F5" w14:paraId="591029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56" w14:textId="77777777" w:rsidR="00E546F5" w:rsidRDefault="00951CE2">
            <w:pPr>
              <w:pStyle w:val="NormalinTable"/>
            </w:pPr>
            <w:r>
              <w:t>3505000000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57" w14:textId="77777777" w:rsidR="00E546F5" w:rsidRDefault="00951CE2">
            <w:pPr>
              <w:pStyle w:val="Tier1"/>
            </w:pPr>
            <w:r>
              <w:t>Dextrins and other modified starches (for example, pregelatinise</w:t>
            </w:r>
            <w:r>
              <w:t>d or esterified starches); glues based on starches, or on dextrins or other modified starches</w:t>
            </w:r>
          </w:p>
          <w:p w14:paraId="59102958" w14:textId="77777777" w:rsidR="00E546F5" w:rsidRDefault="00951CE2">
            <w:pPr>
              <w:pStyle w:val="Tier1Bullet"/>
            </w:pPr>
            <w:r>
              <w:t>-</w:t>
            </w:r>
            <w:r>
              <w:tab/>
              <w:t>for incorporation in ships, boats or other vessels listed in Table 1, for the purposes of their construction, repair, maintenance or conversion;</w:t>
            </w:r>
          </w:p>
          <w:p w14:paraId="59102959" w14:textId="77777777" w:rsidR="00E546F5" w:rsidRDefault="00951CE2">
            <w:pPr>
              <w:pStyle w:val="Tier1Bullet"/>
            </w:pPr>
            <w:r>
              <w:t>-</w:t>
            </w:r>
            <w:r>
              <w:tab/>
              <w:t>for fitting t</w:t>
            </w:r>
            <w:r>
              <w:t>o or equipping such ships, boats or other vessels;</w:t>
            </w:r>
          </w:p>
          <w:p w14:paraId="5910295A"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295B" w14:textId="77777777" w:rsidR="00E546F5" w:rsidRDefault="00951CE2">
            <w:pPr>
              <w:pStyle w:val="Tier1Bullet"/>
            </w:pPr>
            <w:r>
              <w:t>-</w:t>
            </w:r>
            <w:r>
              <w:tab/>
              <w:t>for equipping the above platforms;</w:t>
            </w:r>
          </w:p>
          <w:p w14:paraId="5910295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5D" w14:textId="77777777" w:rsidR="00E546F5" w:rsidRDefault="00951CE2">
            <w:pPr>
              <w:pStyle w:val="NormalinTable"/>
            </w:pPr>
            <w:r>
              <w:t>0.0%</w:t>
            </w:r>
          </w:p>
        </w:tc>
      </w:tr>
      <w:tr w:rsidR="00E546F5" w14:paraId="591029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5F" w14:textId="77777777" w:rsidR="00E546F5" w:rsidRDefault="00951CE2">
            <w:pPr>
              <w:pStyle w:val="NormalinTable"/>
            </w:pPr>
            <w:r>
              <w:t>3506000000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60" w14:textId="77777777" w:rsidR="00E546F5" w:rsidRDefault="00951CE2">
            <w:pPr>
              <w:pStyle w:val="Tier1"/>
            </w:pPr>
            <w:r>
              <w:t xml:space="preserve">Prepared glues and other prepared adhesives, not elsewhere specified or included; products suitable for use </w:t>
            </w:r>
            <w:r>
              <w:t>as glues or adhesives, put up for retail sale as glues or adhesives, not exceeding a net weight of 1 kg</w:t>
            </w:r>
          </w:p>
          <w:p w14:paraId="59102961" w14:textId="77777777" w:rsidR="00E546F5" w:rsidRDefault="00951CE2">
            <w:pPr>
              <w:pStyle w:val="Tier1Bullet"/>
            </w:pPr>
            <w:r>
              <w:t>-</w:t>
            </w:r>
            <w:r>
              <w:tab/>
              <w:t>for incorporation in ships, boats or other vessels listed in Table 1, for the purposes of their construction, repair, maintenance or conversion;</w:t>
            </w:r>
          </w:p>
          <w:p w14:paraId="59102962" w14:textId="77777777" w:rsidR="00E546F5" w:rsidRDefault="00951CE2">
            <w:pPr>
              <w:pStyle w:val="Tier1Bullet"/>
            </w:pPr>
            <w:r>
              <w:t>-</w:t>
            </w:r>
            <w:r>
              <w:tab/>
              <w:t>for</w:t>
            </w:r>
            <w:r>
              <w:t xml:space="preserve"> fitting to or equipping such ships, boats or other vessels;</w:t>
            </w:r>
          </w:p>
          <w:p w14:paraId="5910296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w:t>
            </w:r>
            <w:r>
              <w:t>bmersible of subheading 8905 20;</w:t>
            </w:r>
          </w:p>
          <w:p w14:paraId="59102964" w14:textId="77777777" w:rsidR="00E546F5" w:rsidRDefault="00951CE2">
            <w:pPr>
              <w:pStyle w:val="Tier1Bullet"/>
            </w:pPr>
            <w:r>
              <w:t>-</w:t>
            </w:r>
            <w:r>
              <w:tab/>
              <w:t>for equipping the above platforms;</w:t>
            </w:r>
          </w:p>
          <w:p w14:paraId="5910296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66" w14:textId="77777777" w:rsidR="00E546F5" w:rsidRDefault="00951CE2">
            <w:pPr>
              <w:pStyle w:val="NormalinTable"/>
            </w:pPr>
            <w:r>
              <w:t>0.0%</w:t>
            </w:r>
          </w:p>
        </w:tc>
      </w:tr>
    </w:tbl>
    <w:p w14:paraId="59102968" w14:textId="77777777" w:rsidR="00E546F5" w:rsidRDefault="00951CE2">
      <w:pPr>
        <w:pStyle w:val="Heading1"/>
      </w:pPr>
      <w:r>
        <w:t xml:space="preserve">Chapter 36 : Explosives; Pyrotechnic Products; Matches; Pyrophoric Alloys; Certain Combustible </w:t>
      </w:r>
      <w:r>
        <w:t>Preparations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96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96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96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96B" w14:textId="77777777" w:rsidR="00E546F5" w:rsidRDefault="00951CE2">
            <w:pPr>
              <w:pStyle w:val="NormalinTable"/>
              <w:rPr>
                <w:b/>
                <w:bCs w:val="0"/>
                <w:color w:val="FFFFFF"/>
              </w:rPr>
            </w:pPr>
            <w:r>
              <w:rPr>
                <w:b/>
                <w:bCs w:val="0"/>
                <w:color w:val="FFFFFF"/>
              </w:rPr>
              <w:t>Duty expression</w:t>
            </w:r>
          </w:p>
        </w:tc>
      </w:tr>
      <w:tr w:rsidR="00E546F5" w14:paraId="591029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6D" w14:textId="77777777" w:rsidR="00E546F5" w:rsidRDefault="00951CE2">
            <w:pPr>
              <w:pStyle w:val="NormalinTable"/>
            </w:pPr>
            <w:r>
              <w:t>3601000000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6E" w14:textId="77777777" w:rsidR="00E546F5" w:rsidRDefault="00951CE2">
            <w:pPr>
              <w:pStyle w:val="Tier1"/>
            </w:pPr>
            <w:r>
              <w:t>Propellent powders</w:t>
            </w:r>
          </w:p>
          <w:p w14:paraId="5910296F" w14:textId="77777777" w:rsidR="00E546F5" w:rsidRDefault="00951CE2">
            <w:pPr>
              <w:pStyle w:val="Tier1Bullet"/>
            </w:pPr>
            <w:r>
              <w:t>-</w:t>
            </w:r>
            <w:r>
              <w:tab/>
              <w:t>use by, or on behalf of, the UK Armed Forces, individually or in cooperation with other States</w:t>
            </w:r>
          </w:p>
          <w:p w14:paraId="59102970" w14:textId="77777777" w:rsidR="00E546F5" w:rsidRDefault="00951CE2">
            <w:pPr>
              <w:pStyle w:val="Tier1Bullet"/>
            </w:pPr>
            <w:r>
              <w:tab/>
              <w:t>a) for defending the territorial integrity of the United</w:t>
            </w:r>
            <w:r>
              <w:t xml:space="preserve"> Kingdom, or</w:t>
            </w:r>
          </w:p>
          <w:p w14:paraId="59102971" w14:textId="77777777" w:rsidR="00E546F5" w:rsidRDefault="00951CE2">
            <w:pPr>
              <w:pStyle w:val="Tier1Bullet"/>
            </w:pPr>
            <w:r>
              <w:tab/>
              <w:t>b) in participating in international peace-keeping or support operations, or</w:t>
            </w:r>
          </w:p>
          <w:p w14:paraId="59102972" w14:textId="77777777" w:rsidR="00E546F5" w:rsidRDefault="00951CE2">
            <w:pPr>
              <w:pStyle w:val="Tier1Bullet"/>
            </w:pPr>
            <w:r>
              <w:tab/>
              <w:t>c) for other military purposes like the protection of nationals of the United Kingdom from social or military unrest or,</w:t>
            </w:r>
          </w:p>
          <w:p w14:paraId="59102973" w14:textId="77777777" w:rsidR="00E546F5" w:rsidRDefault="00951CE2">
            <w:pPr>
              <w:pStyle w:val="Tier1Bullet"/>
            </w:pPr>
            <w:r>
              <w:tab/>
              <w:t>d) for training purposes, or</w:t>
            </w:r>
          </w:p>
          <w:p w14:paraId="59102974" w14:textId="77777777" w:rsidR="00E546F5" w:rsidRDefault="00951CE2">
            <w:pPr>
              <w:pStyle w:val="Tier1Bullet"/>
            </w:pPr>
            <w:r>
              <w:tab/>
              <w:t>e) temporari</w:t>
            </w:r>
            <w:r>
              <w:t>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75" w14:textId="77777777" w:rsidR="00E546F5" w:rsidRDefault="00951CE2">
            <w:pPr>
              <w:pStyle w:val="NormalinTable"/>
            </w:pPr>
            <w:r>
              <w:t>0.0%</w:t>
            </w:r>
          </w:p>
        </w:tc>
      </w:tr>
      <w:tr w:rsidR="00E546F5" w14:paraId="591029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77" w14:textId="77777777" w:rsidR="00E546F5" w:rsidRDefault="00951CE2">
            <w:pPr>
              <w:pStyle w:val="NormalinTable"/>
            </w:pPr>
            <w:r>
              <w:t>3602000000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78" w14:textId="77777777" w:rsidR="00E546F5" w:rsidRDefault="00951CE2">
            <w:pPr>
              <w:pStyle w:val="Tier1"/>
            </w:pPr>
            <w:r>
              <w:t>Prepared explosives, other than propellent powders</w:t>
            </w:r>
          </w:p>
          <w:p w14:paraId="59102979" w14:textId="77777777" w:rsidR="00E546F5" w:rsidRDefault="00951CE2">
            <w:pPr>
              <w:pStyle w:val="Tier1Bullet"/>
            </w:pPr>
            <w:r>
              <w:t>-</w:t>
            </w:r>
            <w:r>
              <w:tab/>
              <w:t xml:space="preserve">use by, or on behalf of, the UK Armed Forces, individually or in </w:t>
            </w:r>
            <w:r>
              <w:t>cooperation with other States</w:t>
            </w:r>
          </w:p>
          <w:p w14:paraId="5910297A" w14:textId="77777777" w:rsidR="00E546F5" w:rsidRDefault="00951CE2">
            <w:pPr>
              <w:pStyle w:val="Tier1Bullet"/>
            </w:pPr>
            <w:r>
              <w:tab/>
              <w:t>a) for defending the territorial integrity of the United Kingdom, or</w:t>
            </w:r>
          </w:p>
          <w:p w14:paraId="5910297B" w14:textId="77777777" w:rsidR="00E546F5" w:rsidRDefault="00951CE2">
            <w:pPr>
              <w:pStyle w:val="Tier1Bullet"/>
            </w:pPr>
            <w:r>
              <w:tab/>
              <w:t>b) in participating in international peace-keeping or support operations, or</w:t>
            </w:r>
          </w:p>
          <w:p w14:paraId="5910297C" w14:textId="77777777" w:rsidR="00E546F5" w:rsidRDefault="00951CE2">
            <w:pPr>
              <w:pStyle w:val="Tier1Bullet"/>
            </w:pPr>
            <w:r>
              <w:tab/>
              <w:t>c) for other military purposes like the protection of nationals of the United</w:t>
            </w:r>
            <w:r>
              <w:t xml:space="preserve"> Kingdom from social or military unrest or,</w:t>
            </w:r>
          </w:p>
          <w:p w14:paraId="5910297D" w14:textId="77777777" w:rsidR="00E546F5" w:rsidRDefault="00951CE2">
            <w:pPr>
              <w:pStyle w:val="Tier1Bullet"/>
            </w:pPr>
            <w:r>
              <w:tab/>
              <w:t>d) for training purposes, or</w:t>
            </w:r>
          </w:p>
          <w:p w14:paraId="5910297E"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7F" w14:textId="77777777" w:rsidR="00E546F5" w:rsidRDefault="00951CE2">
            <w:pPr>
              <w:pStyle w:val="NormalinTable"/>
            </w:pPr>
            <w:r>
              <w:t>0.0%</w:t>
            </w:r>
          </w:p>
        </w:tc>
      </w:tr>
      <w:tr w:rsidR="00E546F5" w14:paraId="591029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81" w14:textId="77777777" w:rsidR="00E546F5" w:rsidRDefault="00951CE2">
            <w:pPr>
              <w:pStyle w:val="NormalinTable"/>
            </w:pPr>
            <w:r>
              <w:t>3603000000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82" w14:textId="77777777" w:rsidR="00E546F5" w:rsidRDefault="00951CE2">
            <w:pPr>
              <w:pStyle w:val="Tier1"/>
            </w:pPr>
            <w:r>
              <w:t xml:space="preserve">Safety fuses; detonating fuses; </w:t>
            </w:r>
            <w:r>
              <w:t>percussion or detonating caps; igniters; electric detonators</w:t>
            </w:r>
          </w:p>
          <w:p w14:paraId="59102983" w14:textId="77777777" w:rsidR="00E546F5" w:rsidRDefault="00951CE2">
            <w:pPr>
              <w:pStyle w:val="Tier1Bullet"/>
            </w:pPr>
            <w:r>
              <w:t>-</w:t>
            </w:r>
            <w:r>
              <w:tab/>
              <w:t>use by, or on behalf of, the UK Armed Forces, individually or in cooperation with other States</w:t>
            </w:r>
          </w:p>
          <w:p w14:paraId="59102984" w14:textId="77777777" w:rsidR="00E546F5" w:rsidRDefault="00951CE2">
            <w:pPr>
              <w:pStyle w:val="Tier1Bullet"/>
            </w:pPr>
            <w:r>
              <w:tab/>
              <w:t>a) for defending the territorial integrity of the United Kingdom, or</w:t>
            </w:r>
          </w:p>
          <w:p w14:paraId="59102985" w14:textId="77777777" w:rsidR="00E546F5" w:rsidRDefault="00951CE2">
            <w:pPr>
              <w:pStyle w:val="Tier1Bullet"/>
            </w:pPr>
            <w:r>
              <w:tab/>
              <w:t>b) in participating in inte</w:t>
            </w:r>
            <w:r>
              <w:t>rnational peace-keeping or support operations, or</w:t>
            </w:r>
          </w:p>
          <w:p w14:paraId="59102986" w14:textId="77777777" w:rsidR="00E546F5" w:rsidRDefault="00951CE2">
            <w:pPr>
              <w:pStyle w:val="Tier1Bullet"/>
            </w:pPr>
            <w:r>
              <w:tab/>
              <w:t>c) for other military purposes like the protection of nationals of the United Kingdom from social or military unrest or,</w:t>
            </w:r>
          </w:p>
          <w:p w14:paraId="59102987" w14:textId="77777777" w:rsidR="00E546F5" w:rsidRDefault="00951CE2">
            <w:pPr>
              <w:pStyle w:val="Tier1Bullet"/>
            </w:pPr>
            <w:r>
              <w:tab/>
              <w:t>d) for training purposes, or</w:t>
            </w:r>
          </w:p>
          <w:p w14:paraId="59102988" w14:textId="77777777" w:rsidR="00E546F5" w:rsidRDefault="00951CE2">
            <w:pPr>
              <w:pStyle w:val="Tier1Bullet"/>
            </w:pPr>
            <w:r>
              <w:tab/>
              <w:t>e) temporarily, for civil purposes in the customs ter</w:t>
            </w:r>
            <w:r>
              <w:t>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89" w14:textId="77777777" w:rsidR="00E546F5" w:rsidRDefault="00951CE2">
            <w:pPr>
              <w:pStyle w:val="NormalinTable"/>
            </w:pPr>
            <w:r>
              <w:t>0.0%</w:t>
            </w:r>
          </w:p>
        </w:tc>
      </w:tr>
      <w:tr w:rsidR="00E546F5" w14:paraId="591029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8B" w14:textId="77777777" w:rsidR="00E546F5" w:rsidRDefault="00951CE2">
            <w:pPr>
              <w:pStyle w:val="NormalinTable"/>
            </w:pPr>
            <w:r>
              <w:t>3604000000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8C" w14:textId="77777777" w:rsidR="00E546F5" w:rsidRDefault="00951CE2">
            <w:pPr>
              <w:pStyle w:val="Tier1"/>
            </w:pPr>
            <w:r>
              <w:t>Fireworks, signalling flares, rain rockets, fog signals and other pyrotechnic articles</w:t>
            </w:r>
          </w:p>
          <w:p w14:paraId="5910298D" w14:textId="77777777" w:rsidR="00E546F5" w:rsidRDefault="00951CE2">
            <w:pPr>
              <w:pStyle w:val="Tier1Bullet"/>
            </w:pPr>
            <w:r>
              <w:t>-</w:t>
            </w:r>
            <w:r>
              <w:tab/>
              <w:t>use by, or on behalf of, the UK Armed Forces, individually or in cooperation wit</w:t>
            </w:r>
            <w:r>
              <w:t>h other States</w:t>
            </w:r>
          </w:p>
          <w:p w14:paraId="5910298E" w14:textId="77777777" w:rsidR="00E546F5" w:rsidRDefault="00951CE2">
            <w:pPr>
              <w:pStyle w:val="Tier1Bullet"/>
            </w:pPr>
            <w:r>
              <w:tab/>
              <w:t>a) for defending the territorial integrity of the United Kingdom, or</w:t>
            </w:r>
          </w:p>
          <w:p w14:paraId="5910298F" w14:textId="77777777" w:rsidR="00E546F5" w:rsidRDefault="00951CE2">
            <w:pPr>
              <w:pStyle w:val="Tier1Bullet"/>
            </w:pPr>
            <w:r>
              <w:tab/>
              <w:t>b) in participating in international peace-keeping or support operations, or</w:t>
            </w:r>
          </w:p>
          <w:p w14:paraId="59102990" w14:textId="77777777" w:rsidR="00E546F5" w:rsidRDefault="00951CE2">
            <w:pPr>
              <w:pStyle w:val="Tier1Bullet"/>
            </w:pPr>
            <w:r>
              <w:tab/>
              <w:t xml:space="preserve">c) for other military purposes like the protection of nationals of the United Kingdom </w:t>
            </w:r>
            <w:r>
              <w:t>from social or military unrest or,</w:t>
            </w:r>
          </w:p>
          <w:p w14:paraId="59102991" w14:textId="77777777" w:rsidR="00E546F5" w:rsidRDefault="00951CE2">
            <w:pPr>
              <w:pStyle w:val="Tier1Bullet"/>
            </w:pPr>
            <w:r>
              <w:tab/>
              <w:t>d) for training purposes, or</w:t>
            </w:r>
          </w:p>
          <w:p w14:paraId="59102992"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93" w14:textId="77777777" w:rsidR="00E546F5" w:rsidRDefault="00951CE2">
            <w:pPr>
              <w:pStyle w:val="NormalinTable"/>
            </w:pPr>
            <w:r>
              <w:t>0.0%</w:t>
            </w:r>
          </w:p>
        </w:tc>
      </w:tr>
      <w:tr w:rsidR="00E546F5" w14:paraId="591029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95" w14:textId="77777777" w:rsidR="00E546F5" w:rsidRDefault="00951CE2">
            <w:pPr>
              <w:pStyle w:val="NormalinTable"/>
            </w:pPr>
            <w:r>
              <w:t>3606000000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96" w14:textId="77777777" w:rsidR="00E546F5" w:rsidRDefault="00951CE2">
            <w:pPr>
              <w:pStyle w:val="Tier1"/>
            </w:pPr>
            <w:r>
              <w:t>Ferro-cerium and other pyrophoric alloys in all fo</w:t>
            </w:r>
            <w:r>
              <w:t>rms; articles of combustible materials as specified in note 2 to this chapter</w:t>
            </w:r>
          </w:p>
          <w:p w14:paraId="59102997" w14:textId="77777777" w:rsidR="00E546F5" w:rsidRDefault="00951CE2">
            <w:pPr>
              <w:pStyle w:val="Tier1Bullet"/>
            </w:pPr>
            <w:r>
              <w:t>-</w:t>
            </w:r>
            <w:r>
              <w:tab/>
              <w:t>use by, or on behalf of, the UK Armed Forces, individually or in cooperation with other States</w:t>
            </w:r>
          </w:p>
          <w:p w14:paraId="59102998" w14:textId="77777777" w:rsidR="00E546F5" w:rsidRDefault="00951CE2">
            <w:pPr>
              <w:pStyle w:val="Tier1Bullet"/>
            </w:pPr>
            <w:r>
              <w:tab/>
              <w:t>a) for defending the territorial integrity of the United Kingdom, or</w:t>
            </w:r>
          </w:p>
          <w:p w14:paraId="59102999" w14:textId="77777777" w:rsidR="00E546F5" w:rsidRDefault="00951CE2">
            <w:pPr>
              <w:pStyle w:val="Tier1Bullet"/>
            </w:pPr>
            <w:r>
              <w:tab/>
              <w:t>b) in part</w:t>
            </w:r>
            <w:r>
              <w:t>icipating in international peace-keeping or support operations, or</w:t>
            </w:r>
          </w:p>
          <w:p w14:paraId="5910299A" w14:textId="77777777" w:rsidR="00E546F5" w:rsidRDefault="00951CE2">
            <w:pPr>
              <w:pStyle w:val="Tier1Bullet"/>
            </w:pPr>
            <w:r>
              <w:tab/>
              <w:t>c) for other military purposes like the protection of nationals of the United Kingdom from social or military unrest or,</w:t>
            </w:r>
          </w:p>
          <w:p w14:paraId="5910299B" w14:textId="77777777" w:rsidR="00E546F5" w:rsidRDefault="00951CE2">
            <w:pPr>
              <w:pStyle w:val="Tier1Bullet"/>
            </w:pPr>
            <w:r>
              <w:tab/>
              <w:t>d) for training purposes, or</w:t>
            </w:r>
          </w:p>
          <w:p w14:paraId="5910299C" w14:textId="77777777" w:rsidR="00E546F5" w:rsidRDefault="00951CE2">
            <w:pPr>
              <w:pStyle w:val="Tier1Bullet"/>
            </w:pPr>
            <w:r>
              <w:tab/>
              <w:t xml:space="preserve">e) temporarily, for civil </w:t>
            </w:r>
            <w:r>
              <w:t>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9D" w14:textId="77777777" w:rsidR="00E546F5" w:rsidRDefault="00951CE2">
            <w:pPr>
              <w:pStyle w:val="NormalinTable"/>
            </w:pPr>
            <w:r>
              <w:t>0.0%</w:t>
            </w:r>
          </w:p>
        </w:tc>
      </w:tr>
    </w:tbl>
    <w:p w14:paraId="5910299F" w14:textId="77777777" w:rsidR="00E546F5" w:rsidRDefault="00951CE2">
      <w:pPr>
        <w:pStyle w:val="Heading1"/>
      </w:pPr>
      <w:r>
        <w:t>Chapter 37 : Photographic or Cinematographic Goods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9A3"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9A0"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9A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9A2" w14:textId="77777777" w:rsidR="00E546F5" w:rsidRDefault="00951CE2">
            <w:pPr>
              <w:pStyle w:val="NormalinTable"/>
              <w:rPr>
                <w:b/>
                <w:bCs w:val="0"/>
                <w:color w:val="FFFFFF"/>
              </w:rPr>
            </w:pPr>
            <w:r>
              <w:rPr>
                <w:b/>
                <w:bCs w:val="0"/>
                <w:color w:val="FFFFFF"/>
              </w:rPr>
              <w:t>Duty expression</w:t>
            </w:r>
          </w:p>
        </w:tc>
      </w:tr>
      <w:tr w:rsidR="00E546F5" w14:paraId="591029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A4" w14:textId="77777777" w:rsidR="00E546F5" w:rsidRDefault="00951CE2">
            <w:pPr>
              <w:pStyle w:val="NormalinTable"/>
            </w:pPr>
            <w:r>
              <w:t>3701000000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A5" w14:textId="77777777" w:rsidR="00E546F5" w:rsidRDefault="00951CE2">
            <w:pPr>
              <w:pStyle w:val="Tier1"/>
            </w:pPr>
            <w:r>
              <w:t xml:space="preserve">Photographic plates and film </w:t>
            </w:r>
            <w:r>
              <w:t>in the flat, sensitised, unexposed, of any material other than paper, paperboard or textiles; instant print film in the flat, sensitised, unexposed, whether or not in packs</w:t>
            </w:r>
          </w:p>
          <w:p w14:paraId="591029A6" w14:textId="77777777" w:rsidR="00E546F5" w:rsidRDefault="00951CE2">
            <w:pPr>
              <w:pStyle w:val="Tier1Bullet"/>
            </w:pPr>
            <w:r>
              <w:t>-</w:t>
            </w:r>
            <w:r>
              <w:tab/>
              <w:t>use by, or on behalf of, the UK Armed Forces, individually or in cooperation with</w:t>
            </w:r>
            <w:r>
              <w:t xml:space="preserve"> other States</w:t>
            </w:r>
          </w:p>
          <w:p w14:paraId="591029A7" w14:textId="77777777" w:rsidR="00E546F5" w:rsidRDefault="00951CE2">
            <w:pPr>
              <w:pStyle w:val="Tier1Bullet"/>
            </w:pPr>
            <w:r>
              <w:tab/>
              <w:t>a) for defending the territorial integrity of the United Kingdom, or</w:t>
            </w:r>
          </w:p>
          <w:p w14:paraId="591029A8" w14:textId="77777777" w:rsidR="00E546F5" w:rsidRDefault="00951CE2">
            <w:pPr>
              <w:pStyle w:val="Tier1Bullet"/>
            </w:pPr>
            <w:r>
              <w:tab/>
              <w:t>b) in participating in international peace-keeping or support operations, or</w:t>
            </w:r>
          </w:p>
          <w:p w14:paraId="591029A9" w14:textId="77777777" w:rsidR="00E546F5" w:rsidRDefault="00951CE2">
            <w:pPr>
              <w:pStyle w:val="Tier1Bullet"/>
            </w:pPr>
            <w:r>
              <w:tab/>
              <w:t>c) for other military purposes like the protection of nationals of the United Kingdom from so</w:t>
            </w:r>
            <w:r>
              <w:t>cial or military unrest or,</w:t>
            </w:r>
          </w:p>
          <w:p w14:paraId="591029AA" w14:textId="77777777" w:rsidR="00E546F5" w:rsidRDefault="00951CE2">
            <w:pPr>
              <w:pStyle w:val="Tier1Bullet"/>
            </w:pPr>
            <w:r>
              <w:tab/>
              <w:t>d) for training purposes, or</w:t>
            </w:r>
          </w:p>
          <w:p w14:paraId="591029AB"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AC" w14:textId="77777777" w:rsidR="00E546F5" w:rsidRDefault="00951CE2">
            <w:pPr>
              <w:pStyle w:val="NormalinTable"/>
            </w:pPr>
            <w:r>
              <w:t>0.0%</w:t>
            </w:r>
          </w:p>
        </w:tc>
      </w:tr>
      <w:tr w:rsidR="00E546F5" w14:paraId="591029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AE" w14:textId="77777777" w:rsidR="00E546F5" w:rsidRDefault="00951CE2">
            <w:pPr>
              <w:pStyle w:val="NormalinTable"/>
            </w:pPr>
            <w:r>
              <w:t>3702000000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AF" w14:textId="77777777" w:rsidR="00E546F5" w:rsidRDefault="00951CE2">
            <w:pPr>
              <w:pStyle w:val="Tier1"/>
            </w:pPr>
            <w:r>
              <w:t xml:space="preserve">Photographic film in rolls, sensitised, </w:t>
            </w:r>
            <w:r>
              <w:t>unexposed, of any material other than paper, paperboard or textiles; instant print film in rolls, sensitised, unexposed</w:t>
            </w:r>
          </w:p>
          <w:p w14:paraId="591029B0" w14:textId="77777777" w:rsidR="00E546F5" w:rsidRDefault="00951CE2">
            <w:pPr>
              <w:pStyle w:val="Tier1Bullet"/>
            </w:pPr>
            <w:r>
              <w:t>-</w:t>
            </w:r>
            <w:r>
              <w:tab/>
              <w:t>use by, or on behalf of, the UK Armed Forces, individually or in cooperation with other States</w:t>
            </w:r>
          </w:p>
          <w:p w14:paraId="591029B1" w14:textId="77777777" w:rsidR="00E546F5" w:rsidRDefault="00951CE2">
            <w:pPr>
              <w:pStyle w:val="Tier1Bullet"/>
            </w:pPr>
            <w:r>
              <w:tab/>
              <w:t>a) for defending the territorial integ</w:t>
            </w:r>
            <w:r>
              <w:t>rity of the United Kingdom, or</w:t>
            </w:r>
          </w:p>
          <w:p w14:paraId="591029B2" w14:textId="77777777" w:rsidR="00E546F5" w:rsidRDefault="00951CE2">
            <w:pPr>
              <w:pStyle w:val="Tier1Bullet"/>
            </w:pPr>
            <w:r>
              <w:tab/>
              <w:t>b) in participating in international peace-keeping or support operations, or</w:t>
            </w:r>
          </w:p>
          <w:p w14:paraId="591029B3" w14:textId="77777777" w:rsidR="00E546F5" w:rsidRDefault="00951CE2">
            <w:pPr>
              <w:pStyle w:val="Tier1Bullet"/>
            </w:pPr>
            <w:r>
              <w:tab/>
              <w:t>c) for other military purposes like the protection of nationals of the United Kingdom from social or military unrest or,</w:t>
            </w:r>
          </w:p>
          <w:p w14:paraId="591029B4" w14:textId="77777777" w:rsidR="00E546F5" w:rsidRDefault="00951CE2">
            <w:pPr>
              <w:pStyle w:val="Tier1Bullet"/>
            </w:pPr>
            <w:r>
              <w:tab/>
              <w:t>d) for training purposes</w:t>
            </w:r>
            <w:r>
              <w:t>, or</w:t>
            </w:r>
          </w:p>
          <w:p w14:paraId="591029B5"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B6" w14:textId="77777777" w:rsidR="00E546F5" w:rsidRDefault="00951CE2">
            <w:pPr>
              <w:pStyle w:val="NormalinTable"/>
            </w:pPr>
            <w:r>
              <w:t>0.0%</w:t>
            </w:r>
          </w:p>
        </w:tc>
      </w:tr>
      <w:tr w:rsidR="00E546F5" w14:paraId="591029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B8" w14:textId="77777777" w:rsidR="00E546F5" w:rsidRDefault="00951CE2">
            <w:pPr>
              <w:pStyle w:val="NormalinTable"/>
            </w:pPr>
            <w:r>
              <w:t>3703000000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B9" w14:textId="77777777" w:rsidR="00E546F5" w:rsidRDefault="00951CE2">
            <w:pPr>
              <w:pStyle w:val="Tier1"/>
            </w:pPr>
            <w:r>
              <w:t>Photographic paper, paperboard and textiles, sensitised, unexposed</w:t>
            </w:r>
          </w:p>
          <w:p w14:paraId="591029BA" w14:textId="77777777" w:rsidR="00E546F5" w:rsidRDefault="00951CE2">
            <w:pPr>
              <w:pStyle w:val="Tier1Bullet"/>
            </w:pPr>
            <w:r>
              <w:t>-</w:t>
            </w:r>
            <w:r>
              <w:tab/>
              <w:t xml:space="preserve">use by, or on behalf of, the UK </w:t>
            </w:r>
            <w:r>
              <w:t>Armed Forces, individually or in cooperation with other States</w:t>
            </w:r>
          </w:p>
          <w:p w14:paraId="591029BB" w14:textId="77777777" w:rsidR="00E546F5" w:rsidRDefault="00951CE2">
            <w:pPr>
              <w:pStyle w:val="Tier1Bullet"/>
            </w:pPr>
            <w:r>
              <w:tab/>
              <w:t>a) for defending the territorial integrity of the United Kingdom, or</w:t>
            </w:r>
          </w:p>
          <w:p w14:paraId="591029BC" w14:textId="77777777" w:rsidR="00E546F5" w:rsidRDefault="00951CE2">
            <w:pPr>
              <w:pStyle w:val="Tier1Bullet"/>
            </w:pPr>
            <w:r>
              <w:tab/>
              <w:t>b) in participating in international peace-keeping or support operations, or</w:t>
            </w:r>
          </w:p>
          <w:p w14:paraId="591029BD" w14:textId="77777777" w:rsidR="00E546F5" w:rsidRDefault="00951CE2">
            <w:pPr>
              <w:pStyle w:val="Tier1Bullet"/>
            </w:pPr>
            <w:r>
              <w:tab/>
              <w:t>c) for other military purposes like the prot</w:t>
            </w:r>
            <w:r>
              <w:t>ection of nationals of the United Kingdom from social or military unrest or,</w:t>
            </w:r>
          </w:p>
          <w:p w14:paraId="591029BE" w14:textId="77777777" w:rsidR="00E546F5" w:rsidRDefault="00951CE2">
            <w:pPr>
              <w:pStyle w:val="Tier1Bullet"/>
            </w:pPr>
            <w:r>
              <w:tab/>
              <w:t>d) for training purposes, or</w:t>
            </w:r>
          </w:p>
          <w:p w14:paraId="591029BF"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C0" w14:textId="77777777" w:rsidR="00E546F5" w:rsidRDefault="00951CE2">
            <w:pPr>
              <w:pStyle w:val="NormalinTable"/>
            </w:pPr>
            <w:r>
              <w:t>0.0%</w:t>
            </w:r>
          </w:p>
        </w:tc>
      </w:tr>
      <w:tr w:rsidR="00E546F5" w14:paraId="591029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C2" w14:textId="77777777" w:rsidR="00E546F5" w:rsidRDefault="00951CE2">
            <w:pPr>
              <w:pStyle w:val="NormalinTable"/>
            </w:pPr>
            <w:r>
              <w:t>3705000000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C3" w14:textId="77777777" w:rsidR="00E546F5" w:rsidRDefault="00951CE2">
            <w:pPr>
              <w:pStyle w:val="Tier1"/>
            </w:pPr>
            <w:r>
              <w:t>Photogra</w:t>
            </w:r>
            <w:r>
              <w:t>phic plates and film, exposed and developed, other than cinematographic film</w:t>
            </w:r>
          </w:p>
          <w:p w14:paraId="591029C4" w14:textId="77777777" w:rsidR="00E546F5" w:rsidRDefault="00951CE2">
            <w:pPr>
              <w:pStyle w:val="Tier1Bullet"/>
            </w:pPr>
            <w:r>
              <w:t>-</w:t>
            </w:r>
            <w:r>
              <w:tab/>
              <w:t>use by, or on behalf of, the UK Armed Forces, individually or in cooperation with other States</w:t>
            </w:r>
          </w:p>
          <w:p w14:paraId="591029C5" w14:textId="77777777" w:rsidR="00E546F5" w:rsidRDefault="00951CE2">
            <w:pPr>
              <w:pStyle w:val="Tier1Bullet"/>
            </w:pPr>
            <w:r>
              <w:tab/>
              <w:t>a) for defending the territorial integrity of the United Kingdom, or</w:t>
            </w:r>
          </w:p>
          <w:p w14:paraId="591029C6" w14:textId="77777777" w:rsidR="00E546F5" w:rsidRDefault="00951CE2">
            <w:pPr>
              <w:pStyle w:val="Tier1Bullet"/>
            </w:pPr>
            <w:r>
              <w:tab/>
              <w:t>b) in parti</w:t>
            </w:r>
            <w:r>
              <w:t>cipating in international peace-keeping or support operations, or</w:t>
            </w:r>
          </w:p>
          <w:p w14:paraId="591029C7" w14:textId="77777777" w:rsidR="00E546F5" w:rsidRDefault="00951CE2">
            <w:pPr>
              <w:pStyle w:val="Tier1Bullet"/>
            </w:pPr>
            <w:r>
              <w:tab/>
              <w:t>c) for other military purposes like the protection of nationals of the United Kingdom from social or military unrest or,</w:t>
            </w:r>
          </w:p>
          <w:p w14:paraId="591029C8" w14:textId="77777777" w:rsidR="00E546F5" w:rsidRDefault="00951CE2">
            <w:pPr>
              <w:pStyle w:val="Tier1Bullet"/>
            </w:pPr>
            <w:r>
              <w:tab/>
              <w:t>d) for training purposes, or</w:t>
            </w:r>
          </w:p>
          <w:p w14:paraId="591029C9" w14:textId="77777777" w:rsidR="00E546F5" w:rsidRDefault="00951CE2">
            <w:pPr>
              <w:pStyle w:val="Tier1Bullet"/>
            </w:pPr>
            <w:r>
              <w:tab/>
              <w:t xml:space="preserve">e) temporarily, for civil </w:t>
            </w:r>
            <w:r>
              <w:t>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CA" w14:textId="77777777" w:rsidR="00E546F5" w:rsidRDefault="00951CE2">
            <w:pPr>
              <w:pStyle w:val="NormalinTable"/>
            </w:pPr>
            <w:r>
              <w:t>0.0%</w:t>
            </w:r>
          </w:p>
        </w:tc>
      </w:tr>
      <w:tr w:rsidR="00E546F5" w14:paraId="591029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CC" w14:textId="77777777" w:rsidR="00E546F5" w:rsidRDefault="00951CE2">
            <w:pPr>
              <w:pStyle w:val="NormalinTable"/>
            </w:pPr>
            <w:r>
              <w:t>3707000000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CD" w14:textId="77777777" w:rsidR="00E546F5" w:rsidRDefault="00951CE2">
            <w:pPr>
              <w:pStyle w:val="Tier1"/>
            </w:pPr>
            <w:r>
              <w:t>Chemical preparations for photographic uses (other than varnishes, glues, adhesives and similar preparations); unmixed products for photograph</w:t>
            </w:r>
            <w:r>
              <w:t>ic uses, put up in measured portions or put up for retail sale in a form ready for use</w:t>
            </w:r>
          </w:p>
          <w:p w14:paraId="591029CE" w14:textId="77777777" w:rsidR="00E546F5" w:rsidRDefault="00951CE2">
            <w:pPr>
              <w:pStyle w:val="Tier1Bullet"/>
            </w:pPr>
            <w:r>
              <w:t>-</w:t>
            </w:r>
            <w:r>
              <w:tab/>
              <w:t>use by, or on behalf of, the UK Armed Forces, individually or in cooperation with other States</w:t>
            </w:r>
          </w:p>
          <w:p w14:paraId="591029CF" w14:textId="77777777" w:rsidR="00E546F5" w:rsidRDefault="00951CE2">
            <w:pPr>
              <w:pStyle w:val="Tier1Bullet"/>
            </w:pPr>
            <w:r>
              <w:tab/>
              <w:t>a) for defending the territorial integrity of the United Kingdom, or</w:t>
            </w:r>
          </w:p>
          <w:p w14:paraId="591029D0" w14:textId="77777777" w:rsidR="00E546F5" w:rsidRDefault="00951CE2">
            <w:pPr>
              <w:pStyle w:val="Tier1Bullet"/>
            </w:pPr>
            <w:r>
              <w:tab/>
              <w:t>b</w:t>
            </w:r>
            <w:r>
              <w:t>) in participating in international peace-keeping or support operations, or</w:t>
            </w:r>
          </w:p>
          <w:p w14:paraId="591029D1" w14:textId="77777777" w:rsidR="00E546F5" w:rsidRDefault="00951CE2">
            <w:pPr>
              <w:pStyle w:val="Tier1Bullet"/>
            </w:pPr>
            <w:r>
              <w:tab/>
              <w:t>c) for other military purposes like the protection of nationals of the United Kingdom from social or military unrest or,</w:t>
            </w:r>
          </w:p>
          <w:p w14:paraId="591029D2" w14:textId="77777777" w:rsidR="00E546F5" w:rsidRDefault="00951CE2">
            <w:pPr>
              <w:pStyle w:val="Tier1Bullet"/>
            </w:pPr>
            <w:r>
              <w:tab/>
              <w:t>d) for training purposes, or</w:t>
            </w:r>
          </w:p>
          <w:p w14:paraId="591029D3" w14:textId="77777777" w:rsidR="00E546F5" w:rsidRDefault="00951CE2">
            <w:pPr>
              <w:pStyle w:val="Tier1Bullet"/>
            </w:pPr>
            <w:r>
              <w:tab/>
              <w:t>e) temporarily, for civil p</w:t>
            </w:r>
            <w:r>
              <w:t>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D4" w14:textId="77777777" w:rsidR="00E546F5" w:rsidRDefault="00951CE2">
            <w:pPr>
              <w:pStyle w:val="NormalinTable"/>
            </w:pPr>
            <w:r>
              <w:t>0.0%</w:t>
            </w:r>
          </w:p>
        </w:tc>
      </w:tr>
    </w:tbl>
    <w:p w14:paraId="591029D6" w14:textId="77777777" w:rsidR="00E546F5" w:rsidRDefault="00951CE2">
      <w:pPr>
        <w:pStyle w:val="Heading1"/>
      </w:pPr>
      <w:r>
        <w:t>Chapter 38 : Miscellaneous Chemical Products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9DA"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9D7"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9D8"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9D9" w14:textId="77777777" w:rsidR="00E546F5" w:rsidRDefault="00951CE2">
            <w:pPr>
              <w:pStyle w:val="NormalinTable"/>
              <w:rPr>
                <w:b/>
                <w:bCs w:val="0"/>
                <w:color w:val="FFFFFF"/>
              </w:rPr>
            </w:pPr>
            <w:r>
              <w:rPr>
                <w:b/>
                <w:bCs w:val="0"/>
                <w:color w:val="FFFFFF"/>
              </w:rPr>
              <w:t>Duty expression</w:t>
            </w:r>
          </w:p>
        </w:tc>
      </w:tr>
      <w:tr w:rsidR="00E546F5" w14:paraId="591029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DB" w14:textId="77777777" w:rsidR="00E546F5" w:rsidRDefault="00951CE2">
            <w:pPr>
              <w:pStyle w:val="NormalinTable"/>
            </w:pPr>
            <w:r>
              <w:t>3801000000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DC" w14:textId="77777777" w:rsidR="00E546F5" w:rsidRDefault="00951CE2">
            <w:pPr>
              <w:pStyle w:val="Tier1"/>
            </w:pPr>
            <w:r>
              <w:t xml:space="preserve">Artificial graphite; colloidal or </w:t>
            </w:r>
            <w:r>
              <w:t>semi-colloidal graphite; preparations based on graphite or other carbon in the form of pastes, blocks, plates or other semi-manufactures</w:t>
            </w:r>
          </w:p>
          <w:p w14:paraId="591029DD" w14:textId="77777777" w:rsidR="00E546F5" w:rsidRDefault="00951CE2">
            <w:pPr>
              <w:pStyle w:val="Tier1Bullet"/>
            </w:pPr>
            <w:r>
              <w:t>-</w:t>
            </w:r>
            <w:r>
              <w:tab/>
              <w:t>for incorporation in ships, boats or other vessels listed in Table 1, for the purposes of their construction, repair,</w:t>
            </w:r>
            <w:r>
              <w:t xml:space="preserve"> maintenance or conversion;</w:t>
            </w:r>
          </w:p>
          <w:p w14:paraId="591029DE" w14:textId="77777777" w:rsidR="00E546F5" w:rsidRDefault="00951CE2">
            <w:pPr>
              <w:pStyle w:val="Tier1Bullet"/>
            </w:pPr>
            <w:r>
              <w:t>-</w:t>
            </w:r>
            <w:r>
              <w:tab/>
              <w:t>for fitting to or equipping such ships, boats or other vessels;</w:t>
            </w:r>
          </w:p>
          <w:p w14:paraId="591029DF" w14:textId="77777777" w:rsidR="00E546F5" w:rsidRDefault="00951CE2">
            <w:pPr>
              <w:pStyle w:val="Tier1Bullet"/>
            </w:pPr>
            <w:r>
              <w:t>-</w:t>
            </w:r>
            <w:r>
              <w:tab/>
              <w:t>for incorporation, for the purposes of their construction, repair, maintenance or conversion, in drilling or production platforms listed below: fixed, of subhea</w:t>
            </w:r>
            <w:r>
              <w:t>ding ex 8430 49 or floating or submersible of subheading 8905 20;</w:t>
            </w:r>
          </w:p>
          <w:p w14:paraId="591029E0" w14:textId="77777777" w:rsidR="00E546F5" w:rsidRDefault="00951CE2">
            <w:pPr>
              <w:pStyle w:val="Tier1Bullet"/>
            </w:pPr>
            <w:r>
              <w:t>-</w:t>
            </w:r>
            <w:r>
              <w:tab/>
              <w:t>for equipping the above platforms;</w:t>
            </w:r>
          </w:p>
          <w:p w14:paraId="591029E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E2" w14:textId="77777777" w:rsidR="00E546F5" w:rsidRDefault="00951CE2">
            <w:pPr>
              <w:pStyle w:val="NormalinTable"/>
            </w:pPr>
            <w:r>
              <w:t>0.0%</w:t>
            </w:r>
          </w:p>
        </w:tc>
      </w:tr>
      <w:tr w:rsidR="00E546F5" w14:paraId="591029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E4" w14:textId="77777777" w:rsidR="00E546F5" w:rsidRDefault="00951CE2">
            <w:pPr>
              <w:pStyle w:val="NormalinTable"/>
            </w:pPr>
            <w:r>
              <w:t>3802100000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E5" w14:textId="77777777" w:rsidR="00E546F5" w:rsidRDefault="00951CE2">
            <w:pPr>
              <w:pStyle w:val="Tier1"/>
            </w:pPr>
            <w:r>
              <w:t xml:space="preserve">Activated carbon; activated natural mineral products; animal </w:t>
            </w:r>
            <w:r>
              <w:t>black, including spent animal black</w:t>
            </w:r>
          </w:p>
          <w:p w14:paraId="591029E6" w14:textId="77777777" w:rsidR="00E546F5" w:rsidRDefault="00951CE2">
            <w:pPr>
              <w:pStyle w:val="Tier2"/>
            </w:pPr>
            <w:r>
              <w:t>-</w:t>
            </w:r>
            <w:r>
              <w:tab/>
              <w:t>Activated carbon</w:t>
            </w:r>
          </w:p>
          <w:p w14:paraId="591029E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9E8" w14:textId="77777777" w:rsidR="00E546F5" w:rsidRDefault="00951CE2">
            <w:pPr>
              <w:pStyle w:val="Tier2Bullet"/>
            </w:pPr>
            <w:r>
              <w:tab/>
              <w:t>-</w:t>
            </w:r>
            <w:r>
              <w:tab/>
              <w:t>for fitting to or equipping such ships, boats or o</w:t>
            </w:r>
            <w:r>
              <w:t>ther vessels;</w:t>
            </w:r>
          </w:p>
          <w:p w14:paraId="591029E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9EA" w14:textId="77777777" w:rsidR="00E546F5" w:rsidRDefault="00951CE2">
            <w:pPr>
              <w:pStyle w:val="Tier2Bullet"/>
            </w:pPr>
            <w:r>
              <w:tab/>
              <w:t>-</w:t>
            </w:r>
            <w:r>
              <w:tab/>
              <w:t>for equipp</w:t>
            </w:r>
            <w:r>
              <w:t>ing the above platforms;</w:t>
            </w:r>
          </w:p>
          <w:p w14:paraId="591029E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EC" w14:textId="77777777" w:rsidR="00E546F5" w:rsidRDefault="00951CE2">
            <w:pPr>
              <w:pStyle w:val="NormalinTable"/>
            </w:pPr>
            <w:r>
              <w:t>0.0%</w:t>
            </w:r>
          </w:p>
        </w:tc>
      </w:tr>
      <w:tr w:rsidR="00E546F5" w14:paraId="591029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EE" w14:textId="77777777" w:rsidR="00E546F5" w:rsidRDefault="00951CE2">
            <w:pPr>
              <w:pStyle w:val="NormalinTable"/>
            </w:pPr>
            <w:r>
              <w:t>3802900019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EF" w14:textId="77777777" w:rsidR="00E546F5" w:rsidRDefault="00951CE2">
            <w:pPr>
              <w:pStyle w:val="Tier1"/>
            </w:pPr>
            <w:r>
              <w:t>Activated carbon; activated natural mineral products; animal black, including spent animal black</w:t>
            </w:r>
          </w:p>
          <w:p w14:paraId="591029F0" w14:textId="77777777" w:rsidR="00E546F5" w:rsidRDefault="00951CE2">
            <w:pPr>
              <w:pStyle w:val="Tier2"/>
            </w:pPr>
            <w:r>
              <w:t>-</w:t>
            </w:r>
            <w:r>
              <w:tab/>
              <w:t>Other</w:t>
            </w:r>
          </w:p>
          <w:p w14:paraId="591029F1" w14:textId="77777777" w:rsidR="00E546F5" w:rsidRDefault="00951CE2">
            <w:pPr>
              <w:pStyle w:val="Tier3"/>
            </w:pPr>
            <w:r>
              <w:t>-</w:t>
            </w:r>
            <w:r>
              <w:tab/>
              <w:t>-</w:t>
            </w:r>
            <w:r>
              <w:tab/>
              <w:t xml:space="preserve">Soda flux calcinated </w:t>
            </w:r>
            <w:r>
              <w:t>diatomaceous earth</w:t>
            </w:r>
          </w:p>
          <w:p w14:paraId="591029F2" w14:textId="77777777" w:rsidR="00E546F5" w:rsidRDefault="00951CE2">
            <w:pPr>
              <w:pStyle w:val="Tier4"/>
            </w:pPr>
            <w:r>
              <w:t>-</w:t>
            </w:r>
            <w:r>
              <w:tab/>
              <w:t>-</w:t>
            </w:r>
            <w:r>
              <w:tab/>
              <w:t>-</w:t>
            </w:r>
            <w:r>
              <w:tab/>
              <w:t>Other</w:t>
            </w:r>
          </w:p>
          <w:p w14:paraId="591029F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9F4" w14:textId="77777777" w:rsidR="00E546F5" w:rsidRDefault="00951CE2">
            <w:pPr>
              <w:pStyle w:val="Tier4Bullet"/>
            </w:pPr>
            <w:r>
              <w:tab/>
            </w:r>
            <w:r>
              <w:tab/>
            </w:r>
            <w:r>
              <w:tab/>
              <w:t>-</w:t>
            </w:r>
            <w:r>
              <w:tab/>
              <w:t>for fitting to or equipping such ships, boats or other vessels;</w:t>
            </w:r>
          </w:p>
          <w:p w14:paraId="591029F5" w14:textId="77777777" w:rsidR="00E546F5" w:rsidRDefault="00951CE2">
            <w:pPr>
              <w:pStyle w:val="Tier4Bullet"/>
            </w:pP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29F6" w14:textId="77777777" w:rsidR="00E546F5" w:rsidRDefault="00951CE2">
            <w:pPr>
              <w:pStyle w:val="Tier4Bullet"/>
            </w:pPr>
            <w:r>
              <w:tab/>
            </w:r>
            <w:r>
              <w:tab/>
            </w:r>
            <w:r>
              <w:tab/>
              <w:t>-</w:t>
            </w:r>
            <w:r>
              <w:tab/>
              <w:t>for equipping the above pl</w:t>
            </w:r>
            <w:r>
              <w:t>atforms;</w:t>
            </w:r>
          </w:p>
          <w:p w14:paraId="591029F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9F8" w14:textId="77777777" w:rsidR="00E546F5" w:rsidRDefault="00951CE2">
            <w:pPr>
              <w:pStyle w:val="NormalinTable"/>
            </w:pPr>
            <w:r>
              <w:t>0.0%</w:t>
            </w:r>
          </w:p>
        </w:tc>
      </w:tr>
      <w:tr w:rsidR="00E546F5" w14:paraId="59102A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9FA" w14:textId="77777777" w:rsidR="00E546F5" w:rsidRDefault="00951CE2">
            <w:pPr>
              <w:pStyle w:val="NormalinTable"/>
            </w:pPr>
            <w:r>
              <w:t>3802900090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9FB" w14:textId="77777777" w:rsidR="00E546F5" w:rsidRDefault="00951CE2">
            <w:pPr>
              <w:pStyle w:val="Tier1"/>
            </w:pPr>
            <w:r>
              <w:t>Activated carbon; activated natural mineral products; animal black, including spent animal black</w:t>
            </w:r>
          </w:p>
          <w:p w14:paraId="591029FC" w14:textId="77777777" w:rsidR="00E546F5" w:rsidRDefault="00951CE2">
            <w:pPr>
              <w:pStyle w:val="Tier2"/>
            </w:pPr>
            <w:r>
              <w:t>-</w:t>
            </w:r>
            <w:r>
              <w:tab/>
              <w:t>Other</w:t>
            </w:r>
          </w:p>
          <w:p w14:paraId="591029FD" w14:textId="77777777" w:rsidR="00E546F5" w:rsidRDefault="00951CE2">
            <w:pPr>
              <w:pStyle w:val="Tier3"/>
            </w:pPr>
            <w:r>
              <w:t>-</w:t>
            </w:r>
            <w:r>
              <w:tab/>
              <w:t>-</w:t>
            </w:r>
            <w:r>
              <w:tab/>
              <w:t>Other</w:t>
            </w:r>
          </w:p>
          <w:p w14:paraId="591029FE"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29FF" w14:textId="77777777" w:rsidR="00E546F5" w:rsidRDefault="00951CE2">
            <w:pPr>
              <w:pStyle w:val="Tier3Bullet"/>
            </w:pPr>
            <w:r>
              <w:tab/>
            </w:r>
            <w:r>
              <w:tab/>
              <w:t>-</w:t>
            </w:r>
            <w:r>
              <w:tab/>
              <w:t>for fitting to or equipping such ships, boats or other vessels;</w:t>
            </w:r>
          </w:p>
          <w:p w14:paraId="59102A00"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2A01" w14:textId="77777777" w:rsidR="00E546F5" w:rsidRDefault="00951CE2">
            <w:pPr>
              <w:pStyle w:val="Tier3Bullet"/>
            </w:pPr>
            <w:r>
              <w:tab/>
            </w:r>
            <w:r>
              <w:tab/>
              <w:t>-</w:t>
            </w:r>
            <w:r>
              <w:tab/>
              <w:t>for equipping the above platforms;</w:t>
            </w:r>
          </w:p>
          <w:p w14:paraId="59102A02"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03" w14:textId="77777777" w:rsidR="00E546F5" w:rsidRDefault="00951CE2">
            <w:pPr>
              <w:pStyle w:val="NormalinTable"/>
            </w:pPr>
            <w:r>
              <w:t>0.0%</w:t>
            </w:r>
          </w:p>
        </w:tc>
      </w:tr>
      <w:tr w:rsidR="00E546F5" w14:paraId="59102A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05" w14:textId="77777777" w:rsidR="00E546F5" w:rsidRDefault="00951CE2">
            <w:pPr>
              <w:pStyle w:val="NormalinTable"/>
            </w:pPr>
            <w:r>
              <w:t>3803000000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06" w14:textId="77777777" w:rsidR="00E546F5" w:rsidRDefault="00951CE2">
            <w:pPr>
              <w:pStyle w:val="Tier1"/>
            </w:pPr>
            <w:r>
              <w:t>Tall oil, whether or not refined</w:t>
            </w:r>
          </w:p>
          <w:p w14:paraId="59102A07" w14:textId="77777777" w:rsidR="00E546F5" w:rsidRDefault="00951CE2">
            <w:pPr>
              <w:pStyle w:val="Tier1Bullet"/>
            </w:pPr>
            <w:r>
              <w:t>-</w:t>
            </w:r>
            <w:r>
              <w:tab/>
              <w:t>for incorporation in ships, boats or other vessels listed in Table 1, for the purposes of their construction, repair, maintenance or conversion;</w:t>
            </w:r>
          </w:p>
          <w:p w14:paraId="59102A08" w14:textId="77777777" w:rsidR="00E546F5" w:rsidRDefault="00951CE2">
            <w:pPr>
              <w:pStyle w:val="Tier1Bullet"/>
            </w:pPr>
            <w:r>
              <w:t>-</w:t>
            </w:r>
            <w:r>
              <w:tab/>
              <w:t xml:space="preserve">for fitting to or equipping such ships, boats or </w:t>
            </w:r>
            <w:r>
              <w:t>other vessels;</w:t>
            </w:r>
          </w:p>
          <w:p w14:paraId="59102A0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2A0A" w14:textId="77777777" w:rsidR="00E546F5" w:rsidRDefault="00951CE2">
            <w:pPr>
              <w:pStyle w:val="Tier1Bullet"/>
            </w:pPr>
            <w:r>
              <w:t>-</w:t>
            </w:r>
            <w:r>
              <w:tab/>
              <w:t>for equippi</w:t>
            </w:r>
            <w:r>
              <w:t>ng the above platforms;</w:t>
            </w:r>
          </w:p>
          <w:p w14:paraId="59102A0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0C" w14:textId="77777777" w:rsidR="00E546F5" w:rsidRDefault="00951CE2">
            <w:pPr>
              <w:pStyle w:val="NormalinTable"/>
            </w:pPr>
            <w:r>
              <w:t>0.0%</w:t>
            </w:r>
          </w:p>
        </w:tc>
      </w:tr>
      <w:tr w:rsidR="00E546F5" w14:paraId="59102A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0E" w14:textId="77777777" w:rsidR="00E546F5" w:rsidRDefault="00951CE2">
            <w:pPr>
              <w:pStyle w:val="NormalinTable"/>
            </w:pPr>
            <w:r>
              <w:t>3804000000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0F" w14:textId="77777777" w:rsidR="00E546F5" w:rsidRDefault="00951CE2">
            <w:pPr>
              <w:pStyle w:val="Tier1"/>
            </w:pPr>
            <w:r>
              <w:t>Residual lyes from the manufacture of wood pulp, whether or not concentrated, desugared or chemically treated, including lignin sulphonates, but e</w:t>
            </w:r>
            <w:r>
              <w:t>xcluding tall oil of heading 3803</w:t>
            </w:r>
          </w:p>
          <w:p w14:paraId="59102A10" w14:textId="77777777" w:rsidR="00E546F5" w:rsidRDefault="00951CE2">
            <w:pPr>
              <w:pStyle w:val="Tier1Bullet"/>
            </w:pPr>
            <w:r>
              <w:t>-</w:t>
            </w:r>
            <w:r>
              <w:tab/>
              <w:t>for incorporation in ships, boats or other vessels listed in Table 1, for the purposes of their construction, repair, maintenance or conversion;</w:t>
            </w:r>
          </w:p>
          <w:p w14:paraId="59102A11" w14:textId="77777777" w:rsidR="00E546F5" w:rsidRDefault="00951CE2">
            <w:pPr>
              <w:pStyle w:val="Tier1Bullet"/>
            </w:pPr>
            <w:r>
              <w:t>-</w:t>
            </w:r>
            <w:r>
              <w:tab/>
              <w:t>for fitting to or equipping such ships, boats or other vessels;</w:t>
            </w:r>
          </w:p>
          <w:p w14:paraId="59102A12"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2A13" w14:textId="77777777" w:rsidR="00E546F5" w:rsidRDefault="00951CE2">
            <w:pPr>
              <w:pStyle w:val="Tier1Bullet"/>
            </w:pPr>
            <w:r>
              <w:t>-</w:t>
            </w:r>
            <w:r>
              <w:tab/>
              <w:t>for equipping the above platform</w:t>
            </w:r>
            <w:r>
              <w:t>s;</w:t>
            </w:r>
          </w:p>
          <w:p w14:paraId="59102A1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15" w14:textId="77777777" w:rsidR="00E546F5" w:rsidRDefault="00951CE2">
            <w:pPr>
              <w:pStyle w:val="NormalinTable"/>
            </w:pPr>
            <w:r>
              <w:t>0.0%</w:t>
            </w:r>
          </w:p>
        </w:tc>
      </w:tr>
      <w:tr w:rsidR="00E546F5" w14:paraId="59102A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17" w14:textId="77777777" w:rsidR="00E546F5" w:rsidRDefault="00951CE2">
            <w:pPr>
              <w:pStyle w:val="NormalinTable"/>
            </w:pPr>
            <w:r>
              <w:t>3805000000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18" w14:textId="77777777" w:rsidR="00E546F5" w:rsidRDefault="00951CE2">
            <w:pPr>
              <w:pStyle w:val="Tier1"/>
            </w:pPr>
            <w:r>
              <w:t xml:space="preserve">Gum, wood or sulphate turpentine and other terpenic oils produced by the distillation or other treatment of coniferous woods; crude dipentene; sulphite </w:t>
            </w:r>
            <w:r>
              <w:t>turpentine and other crude para-cymene; pine oil containing alpha-terpineol as the main constituent</w:t>
            </w:r>
          </w:p>
          <w:p w14:paraId="59102A19" w14:textId="77777777" w:rsidR="00E546F5" w:rsidRDefault="00951CE2">
            <w:pPr>
              <w:pStyle w:val="Tier1Bullet"/>
            </w:pPr>
            <w:r>
              <w:t>-</w:t>
            </w:r>
            <w:r>
              <w:tab/>
              <w:t>for incorporation in ships, boats or other vessels listed in Table 1, for the purposes of their construction, repair, maintenance or conversion;</w:t>
            </w:r>
          </w:p>
          <w:p w14:paraId="59102A1A" w14:textId="77777777" w:rsidR="00E546F5" w:rsidRDefault="00951CE2">
            <w:pPr>
              <w:pStyle w:val="Tier1Bullet"/>
            </w:pPr>
            <w:r>
              <w:t>-</w:t>
            </w:r>
            <w:r>
              <w:tab/>
              <w:t>for fit</w:t>
            </w:r>
            <w:r>
              <w:t>ting to or equipping such ships, boats or other vessels;</w:t>
            </w:r>
          </w:p>
          <w:p w14:paraId="59102A1B"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w:t>
            </w:r>
            <w:r>
              <w:t>sible of subheading 8905 20;</w:t>
            </w:r>
          </w:p>
          <w:p w14:paraId="59102A1C" w14:textId="77777777" w:rsidR="00E546F5" w:rsidRDefault="00951CE2">
            <w:pPr>
              <w:pStyle w:val="Tier1Bullet"/>
            </w:pPr>
            <w:r>
              <w:t>-</w:t>
            </w:r>
            <w:r>
              <w:tab/>
              <w:t>for equipping the above platforms;</w:t>
            </w:r>
          </w:p>
          <w:p w14:paraId="59102A1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1E" w14:textId="77777777" w:rsidR="00E546F5" w:rsidRDefault="00951CE2">
            <w:pPr>
              <w:pStyle w:val="NormalinTable"/>
            </w:pPr>
            <w:r>
              <w:t>0.0%</w:t>
            </w:r>
          </w:p>
        </w:tc>
      </w:tr>
      <w:tr w:rsidR="00E546F5" w14:paraId="59102A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20" w14:textId="77777777" w:rsidR="00E546F5" w:rsidRDefault="00951CE2">
            <w:pPr>
              <w:pStyle w:val="NormalinTable"/>
            </w:pPr>
            <w:r>
              <w:t>3806100010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21" w14:textId="77777777" w:rsidR="00E546F5" w:rsidRDefault="00951CE2">
            <w:pPr>
              <w:pStyle w:val="Tier1"/>
            </w:pPr>
            <w:r>
              <w:t>Rosin and resin acids, and derivatives thereof; rosin spirit and rosin oils; run gums</w:t>
            </w:r>
          </w:p>
          <w:p w14:paraId="59102A22" w14:textId="77777777" w:rsidR="00E546F5" w:rsidRDefault="00951CE2">
            <w:pPr>
              <w:pStyle w:val="Tier2"/>
            </w:pPr>
            <w:r>
              <w:t>-</w:t>
            </w:r>
            <w:r>
              <w:tab/>
              <w:t xml:space="preserve">Rosin and </w:t>
            </w:r>
            <w:r>
              <w:t>resin acids</w:t>
            </w:r>
          </w:p>
          <w:p w14:paraId="59102A23" w14:textId="77777777" w:rsidR="00E546F5" w:rsidRDefault="00951CE2">
            <w:pPr>
              <w:pStyle w:val="Tier3"/>
            </w:pPr>
            <w:r>
              <w:t>-</w:t>
            </w:r>
            <w:r>
              <w:tab/>
              <w:t>-</w:t>
            </w:r>
            <w:r>
              <w:tab/>
              <w:t>Obtained from fresh oleoresins</w:t>
            </w:r>
          </w:p>
          <w:p w14:paraId="59102A2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A25" w14:textId="77777777" w:rsidR="00E546F5" w:rsidRDefault="00951CE2">
            <w:pPr>
              <w:pStyle w:val="Tier3Bullet"/>
            </w:pPr>
            <w:r>
              <w:tab/>
            </w:r>
            <w:r>
              <w:tab/>
              <w:t>-</w:t>
            </w:r>
            <w:r>
              <w:tab/>
              <w:t>for fitting to or equipping such ships, boats or other v</w:t>
            </w:r>
            <w:r>
              <w:t>essels;</w:t>
            </w:r>
          </w:p>
          <w:p w14:paraId="59102A2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A27" w14:textId="77777777" w:rsidR="00E546F5" w:rsidRDefault="00951CE2">
            <w:pPr>
              <w:pStyle w:val="Tier3Bullet"/>
            </w:pPr>
            <w:r>
              <w:tab/>
            </w:r>
            <w:r>
              <w:tab/>
              <w:t>-</w:t>
            </w:r>
            <w:r>
              <w:tab/>
              <w:t xml:space="preserve">for </w:t>
            </w:r>
            <w:r>
              <w:t>equipping the above platforms;</w:t>
            </w:r>
          </w:p>
          <w:p w14:paraId="59102A2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29" w14:textId="77777777" w:rsidR="00E546F5" w:rsidRDefault="00951CE2">
            <w:pPr>
              <w:pStyle w:val="NormalinTable"/>
            </w:pPr>
            <w:r>
              <w:t>0.0%</w:t>
            </w:r>
          </w:p>
        </w:tc>
      </w:tr>
      <w:tr w:rsidR="00E546F5" w14:paraId="59102A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2B" w14:textId="77777777" w:rsidR="00E546F5" w:rsidRDefault="00951CE2">
            <w:pPr>
              <w:pStyle w:val="NormalinTable"/>
            </w:pPr>
            <w:r>
              <w:t>3806100090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2C" w14:textId="77777777" w:rsidR="00E546F5" w:rsidRDefault="00951CE2">
            <w:pPr>
              <w:pStyle w:val="Tier1"/>
            </w:pPr>
            <w:r>
              <w:t>Rosin and resin acids, and derivatives thereof; rosin spirit and rosin oils; run gums</w:t>
            </w:r>
          </w:p>
          <w:p w14:paraId="59102A2D" w14:textId="77777777" w:rsidR="00E546F5" w:rsidRDefault="00951CE2">
            <w:pPr>
              <w:pStyle w:val="Tier2"/>
            </w:pPr>
            <w:r>
              <w:t>-</w:t>
            </w:r>
            <w:r>
              <w:tab/>
              <w:t>Rosin and resin acids</w:t>
            </w:r>
          </w:p>
          <w:p w14:paraId="59102A2E" w14:textId="77777777" w:rsidR="00E546F5" w:rsidRDefault="00951CE2">
            <w:pPr>
              <w:pStyle w:val="Tier3"/>
            </w:pPr>
            <w:r>
              <w:t>-</w:t>
            </w:r>
            <w:r>
              <w:tab/>
              <w:t>-</w:t>
            </w:r>
            <w:r>
              <w:tab/>
              <w:t>Other</w:t>
            </w:r>
          </w:p>
          <w:p w14:paraId="59102A2F" w14:textId="77777777" w:rsidR="00E546F5" w:rsidRDefault="00951CE2">
            <w:pPr>
              <w:pStyle w:val="Tier3Bullet"/>
            </w:pPr>
            <w:r>
              <w:tab/>
            </w:r>
            <w:r>
              <w:tab/>
              <w:t>-</w:t>
            </w:r>
            <w:r>
              <w:tab/>
              <w:t>for incorpora</w:t>
            </w:r>
            <w:r>
              <w:t>tion in ships, boats or other vessels listed in Table 1, for the purposes of their construction, repair, maintenance or conversion;</w:t>
            </w:r>
          </w:p>
          <w:p w14:paraId="59102A30" w14:textId="77777777" w:rsidR="00E546F5" w:rsidRDefault="00951CE2">
            <w:pPr>
              <w:pStyle w:val="Tier3Bullet"/>
            </w:pPr>
            <w:r>
              <w:tab/>
            </w:r>
            <w:r>
              <w:tab/>
              <w:t>-</w:t>
            </w:r>
            <w:r>
              <w:tab/>
              <w:t>for fitting to or equipping such ships, boats or other vessels;</w:t>
            </w:r>
          </w:p>
          <w:p w14:paraId="59102A31"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2A32" w14:textId="77777777" w:rsidR="00E546F5" w:rsidRDefault="00951CE2">
            <w:pPr>
              <w:pStyle w:val="Tier3Bullet"/>
            </w:pPr>
            <w:r>
              <w:tab/>
            </w:r>
            <w:r>
              <w:tab/>
              <w:t>-</w:t>
            </w:r>
            <w:r>
              <w:tab/>
              <w:t>for equipping the above platforms;</w:t>
            </w:r>
          </w:p>
          <w:p w14:paraId="59102A33"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34" w14:textId="77777777" w:rsidR="00E546F5" w:rsidRDefault="00951CE2">
            <w:pPr>
              <w:pStyle w:val="NormalinTable"/>
            </w:pPr>
            <w:r>
              <w:t>0.0%</w:t>
            </w:r>
          </w:p>
        </w:tc>
      </w:tr>
      <w:tr w:rsidR="00E546F5" w14:paraId="59102A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36" w14:textId="77777777" w:rsidR="00E546F5" w:rsidRDefault="00951CE2">
            <w:pPr>
              <w:pStyle w:val="NormalinTable"/>
            </w:pPr>
            <w:r>
              <w:t>3806200000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37" w14:textId="77777777" w:rsidR="00E546F5" w:rsidRDefault="00951CE2">
            <w:pPr>
              <w:pStyle w:val="Tier1"/>
            </w:pPr>
            <w:r>
              <w:t>Rosin and resin acids, and derivatives thereof; rosin spirit and rosin oils; run gums</w:t>
            </w:r>
          </w:p>
          <w:p w14:paraId="59102A38" w14:textId="77777777" w:rsidR="00E546F5" w:rsidRDefault="00951CE2">
            <w:pPr>
              <w:pStyle w:val="Tier2"/>
            </w:pPr>
            <w:r>
              <w:t>-</w:t>
            </w:r>
            <w:r>
              <w:tab/>
              <w:t>Salts of rosin, of resin acids or of derivatives of rosin or resin acids, other than salts of rosin adducts</w:t>
            </w:r>
          </w:p>
          <w:p w14:paraId="59102A39" w14:textId="77777777" w:rsidR="00E546F5" w:rsidRDefault="00951CE2">
            <w:pPr>
              <w:pStyle w:val="Tier2Bullet"/>
            </w:pPr>
            <w:r>
              <w:tab/>
              <w:t>-</w:t>
            </w:r>
            <w:r>
              <w:tab/>
              <w:t>for i</w:t>
            </w:r>
            <w:r>
              <w:t>ncorporation in ships, boats or other vessels listed in Table 1, for the purposes of their construction, repair, maintenance or conversion;</w:t>
            </w:r>
          </w:p>
          <w:p w14:paraId="59102A3A" w14:textId="77777777" w:rsidR="00E546F5" w:rsidRDefault="00951CE2">
            <w:pPr>
              <w:pStyle w:val="Tier2Bullet"/>
            </w:pPr>
            <w:r>
              <w:tab/>
              <w:t>-</w:t>
            </w:r>
            <w:r>
              <w:tab/>
              <w:t>for fitting to or equipping such ships, boats or other vessels;</w:t>
            </w:r>
          </w:p>
          <w:p w14:paraId="59102A3B" w14:textId="77777777" w:rsidR="00E546F5" w:rsidRDefault="00951CE2">
            <w:pPr>
              <w:pStyle w:val="Tier2Bullet"/>
            </w:pP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2A3C" w14:textId="77777777" w:rsidR="00E546F5" w:rsidRDefault="00951CE2">
            <w:pPr>
              <w:pStyle w:val="Tier2Bullet"/>
            </w:pPr>
            <w:r>
              <w:tab/>
              <w:t>-</w:t>
            </w:r>
            <w:r>
              <w:tab/>
              <w:t>for equipping the above platforms;</w:t>
            </w:r>
          </w:p>
          <w:p w14:paraId="59102A3D" w14:textId="77777777" w:rsidR="00E546F5" w:rsidRDefault="00951CE2">
            <w:pPr>
              <w:pStyle w:val="Tier2Bullet"/>
            </w:pP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3E" w14:textId="77777777" w:rsidR="00E546F5" w:rsidRDefault="00951CE2">
            <w:pPr>
              <w:pStyle w:val="NormalinTable"/>
            </w:pPr>
            <w:r>
              <w:t>0.0%</w:t>
            </w:r>
          </w:p>
        </w:tc>
      </w:tr>
      <w:tr w:rsidR="00E546F5" w14:paraId="59102A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40" w14:textId="77777777" w:rsidR="00E546F5" w:rsidRDefault="00951CE2">
            <w:pPr>
              <w:pStyle w:val="NormalinTable"/>
            </w:pPr>
            <w:r>
              <w:t>3806300000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41" w14:textId="77777777" w:rsidR="00E546F5" w:rsidRDefault="00951CE2">
            <w:pPr>
              <w:pStyle w:val="Tier1"/>
            </w:pPr>
            <w:r>
              <w:t>Rosin and resin acids, and derivatives thereof; rosin spirit and rosin oils; run gums</w:t>
            </w:r>
          </w:p>
          <w:p w14:paraId="59102A42" w14:textId="77777777" w:rsidR="00E546F5" w:rsidRDefault="00951CE2">
            <w:pPr>
              <w:pStyle w:val="Tier2"/>
            </w:pPr>
            <w:r>
              <w:t>-</w:t>
            </w:r>
            <w:r>
              <w:tab/>
              <w:t>Ester gums</w:t>
            </w:r>
          </w:p>
          <w:p w14:paraId="59102A43" w14:textId="77777777" w:rsidR="00E546F5" w:rsidRDefault="00951CE2">
            <w:pPr>
              <w:pStyle w:val="Tier2Bullet"/>
            </w:pPr>
            <w:r>
              <w:tab/>
              <w:t>-</w:t>
            </w:r>
            <w:r>
              <w:tab/>
              <w:t>for incorporation in ships, boats or other vessels listed in Table 1, for the purposes of their co</w:t>
            </w:r>
            <w:r>
              <w:t>nstruction, repair, maintenance or conversion;</w:t>
            </w:r>
          </w:p>
          <w:p w14:paraId="59102A44" w14:textId="77777777" w:rsidR="00E546F5" w:rsidRDefault="00951CE2">
            <w:pPr>
              <w:pStyle w:val="Tier2Bullet"/>
            </w:pPr>
            <w:r>
              <w:tab/>
              <w:t>-</w:t>
            </w:r>
            <w:r>
              <w:tab/>
              <w:t>for fitting to or equipping such ships, boats or other vessels;</w:t>
            </w:r>
          </w:p>
          <w:p w14:paraId="59102A45" w14:textId="77777777" w:rsidR="00E546F5" w:rsidRDefault="00951CE2">
            <w:pPr>
              <w:pStyle w:val="Tier2Bullet"/>
            </w:pPr>
            <w:r>
              <w:tab/>
              <w:t>-</w:t>
            </w:r>
            <w:r>
              <w:tab/>
              <w:t>for incorporation, for the purposes of their construction, repair, maintenance or conversion, in drilling or production platforms listed be</w:t>
            </w:r>
            <w:r>
              <w:t>low: fixed, of subheading ex 8430 49 or floating or submersible of subheading 8905 20;</w:t>
            </w:r>
          </w:p>
          <w:p w14:paraId="59102A46" w14:textId="77777777" w:rsidR="00E546F5" w:rsidRDefault="00951CE2">
            <w:pPr>
              <w:pStyle w:val="Tier2Bullet"/>
            </w:pPr>
            <w:r>
              <w:tab/>
              <w:t>-</w:t>
            </w:r>
            <w:r>
              <w:tab/>
              <w:t>for equipping the above platforms;</w:t>
            </w:r>
          </w:p>
          <w:p w14:paraId="59102A4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48" w14:textId="77777777" w:rsidR="00E546F5" w:rsidRDefault="00951CE2">
            <w:pPr>
              <w:pStyle w:val="NormalinTable"/>
            </w:pPr>
            <w:r>
              <w:t>0.0%</w:t>
            </w:r>
          </w:p>
        </w:tc>
      </w:tr>
      <w:tr w:rsidR="00E546F5" w14:paraId="59102A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4A" w14:textId="77777777" w:rsidR="00E546F5" w:rsidRDefault="00951CE2">
            <w:pPr>
              <w:pStyle w:val="NormalinTable"/>
            </w:pPr>
            <w:r>
              <w:t>3806900000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4B" w14:textId="77777777" w:rsidR="00E546F5" w:rsidRDefault="00951CE2">
            <w:pPr>
              <w:pStyle w:val="Tier1"/>
            </w:pPr>
            <w:r>
              <w:t xml:space="preserve">Rosin and resin acids, and </w:t>
            </w:r>
            <w:r>
              <w:t>derivatives thereof; rosin spirit and rosin oils; run gums</w:t>
            </w:r>
          </w:p>
          <w:p w14:paraId="59102A4C" w14:textId="77777777" w:rsidR="00E546F5" w:rsidRDefault="00951CE2">
            <w:pPr>
              <w:pStyle w:val="Tier2"/>
            </w:pPr>
            <w:r>
              <w:t>-</w:t>
            </w:r>
            <w:r>
              <w:tab/>
              <w:t>Other</w:t>
            </w:r>
          </w:p>
          <w:p w14:paraId="59102A4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A4E" w14:textId="77777777" w:rsidR="00E546F5" w:rsidRDefault="00951CE2">
            <w:pPr>
              <w:pStyle w:val="Tier2Bullet"/>
            </w:pPr>
            <w:r>
              <w:tab/>
              <w:t>-</w:t>
            </w:r>
            <w:r>
              <w:tab/>
              <w:t>for fitting to or equipping such ships</w:t>
            </w:r>
            <w:r>
              <w:t>, boats or other vessels;</w:t>
            </w:r>
          </w:p>
          <w:p w14:paraId="59102A4F"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2A50" w14:textId="77777777" w:rsidR="00E546F5" w:rsidRDefault="00951CE2">
            <w:pPr>
              <w:pStyle w:val="Tier2Bullet"/>
            </w:pPr>
            <w:r>
              <w:tab/>
              <w:t>-</w:t>
            </w:r>
            <w:r>
              <w:tab/>
              <w:t>for equipping the above platforms;</w:t>
            </w:r>
          </w:p>
          <w:p w14:paraId="59102A5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52" w14:textId="77777777" w:rsidR="00E546F5" w:rsidRDefault="00951CE2">
            <w:pPr>
              <w:pStyle w:val="NormalinTable"/>
            </w:pPr>
            <w:r>
              <w:t>0.0%</w:t>
            </w:r>
          </w:p>
        </w:tc>
      </w:tr>
      <w:tr w:rsidR="00E546F5" w14:paraId="59102A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54" w14:textId="77777777" w:rsidR="00E546F5" w:rsidRDefault="00951CE2">
            <w:pPr>
              <w:pStyle w:val="NormalinTable"/>
            </w:pPr>
            <w:r>
              <w:t>3807000000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55" w14:textId="77777777" w:rsidR="00E546F5" w:rsidRDefault="00951CE2">
            <w:pPr>
              <w:pStyle w:val="Tier1"/>
            </w:pPr>
            <w:r>
              <w:t xml:space="preserve">Wood tar; wood tar oils; wood creosote; wood naphtha; vegetable pitch; brewers' pitch and similar preparations based on </w:t>
            </w:r>
            <w:r>
              <w:t>rosin, resin acids or on vegetable pitch</w:t>
            </w:r>
          </w:p>
          <w:p w14:paraId="59102A56" w14:textId="77777777" w:rsidR="00E546F5" w:rsidRDefault="00951CE2">
            <w:pPr>
              <w:pStyle w:val="Tier1Bullet"/>
            </w:pPr>
            <w:r>
              <w:t>-</w:t>
            </w:r>
            <w:r>
              <w:tab/>
              <w:t>for incorporation in ships, boats or other vessels listed in Table 1, for the purposes of their construction, repair, maintenance or conversion;</w:t>
            </w:r>
          </w:p>
          <w:p w14:paraId="59102A57" w14:textId="77777777" w:rsidR="00E546F5" w:rsidRDefault="00951CE2">
            <w:pPr>
              <w:pStyle w:val="Tier1Bullet"/>
            </w:pPr>
            <w:r>
              <w:t>-</w:t>
            </w:r>
            <w:r>
              <w:tab/>
              <w:t>for fitting to or equipping such ships, boats or other vessels;</w:t>
            </w:r>
          </w:p>
          <w:p w14:paraId="59102A58" w14:textId="77777777" w:rsidR="00E546F5" w:rsidRDefault="00951CE2">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14:paraId="59102A59" w14:textId="77777777" w:rsidR="00E546F5" w:rsidRDefault="00951CE2">
            <w:pPr>
              <w:pStyle w:val="Tier1Bullet"/>
            </w:pPr>
            <w:r>
              <w:t>-</w:t>
            </w:r>
            <w:r>
              <w:tab/>
              <w:t>for equipping the above plat</w:t>
            </w:r>
            <w:r>
              <w:t>forms;</w:t>
            </w:r>
          </w:p>
          <w:p w14:paraId="59102A5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5B" w14:textId="77777777" w:rsidR="00E546F5" w:rsidRDefault="00951CE2">
            <w:pPr>
              <w:pStyle w:val="NormalinTable"/>
            </w:pPr>
            <w:r>
              <w:t>0.0%</w:t>
            </w:r>
          </w:p>
        </w:tc>
      </w:tr>
      <w:tr w:rsidR="00E546F5" w14:paraId="59102A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5D" w14:textId="77777777" w:rsidR="00E546F5" w:rsidRDefault="00951CE2">
            <w:pPr>
              <w:pStyle w:val="NormalinTable"/>
            </w:pPr>
            <w:r>
              <w:t>3808520000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5E" w14:textId="77777777" w:rsidR="00E546F5" w:rsidRDefault="00951CE2">
            <w:pPr>
              <w:pStyle w:val="Tier1"/>
            </w:pPr>
            <w:r>
              <w:t>Insecticides, rodenticides, fungicides, herbicides, anti-sprouting products and plant-growth regulators, disinfectants and similar products, put up in forms or pac</w:t>
            </w:r>
            <w:r>
              <w:t>kings for retail sale or as preparations or articles (for example, sulphur-treated bands, wicks and candles, and fly-papers)</w:t>
            </w:r>
          </w:p>
          <w:p w14:paraId="59102A5F" w14:textId="77777777" w:rsidR="00E546F5" w:rsidRDefault="00951CE2">
            <w:pPr>
              <w:pStyle w:val="Tier2"/>
            </w:pPr>
            <w:r>
              <w:t>-</w:t>
            </w:r>
            <w:r>
              <w:tab/>
              <w:t>Goods specified in subheading note 1 to this chapter</w:t>
            </w:r>
          </w:p>
          <w:p w14:paraId="59102A60" w14:textId="77777777" w:rsidR="00E546F5" w:rsidRDefault="00951CE2">
            <w:pPr>
              <w:pStyle w:val="Tier3"/>
            </w:pPr>
            <w:r>
              <w:t>-</w:t>
            </w:r>
            <w:r>
              <w:tab/>
              <w:t>-</w:t>
            </w:r>
            <w:r>
              <w:tab/>
              <w:t xml:space="preserve">DDT (ISO) (clofenotane (INN)), in packings of a net weight </w:t>
            </w:r>
            <w:r>
              <w:t>content not exceeding 300 g</w:t>
            </w:r>
          </w:p>
          <w:p w14:paraId="59102A6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A62" w14:textId="77777777" w:rsidR="00E546F5" w:rsidRDefault="00951CE2">
            <w:pPr>
              <w:pStyle w:val="Tier3Bullet"/>
            </w:pPr>
            <w:r>
              <w:tab/>
            </w:r>
            <w:r>
              <w:tab/>
              <w:t>-</w:t>
            </w:r>
            <w:r>
              <w:tab/>
              <w:t>for fitting to or equipping such ships, boats or other vessels;</w:t>
            </w:r>
          </w:p>
          <w:p w14:paraId="59102A63" w14:textId="77777777" w:rsidR="00E546F5" w:rsidRDefault="00951CE2">
            <w:pPr>
              <w:pStyle w:val="Tier3Bullet"/>
            </w:pP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14:paraId="59102A64" w14:textId="77777777" w:rsidR="00E546F5" w:rsidRDefault="00951CE2">
            <w:pPr>
              <w:pStyle w:val="Tier3Bullet"/>
            </w:pPr>
            <w:r>
              <w:tab/>
            </w:r>
            <w:r>
              <w:tab/>
              <w:t>-</w:t>
            </w:r>
            <w:r>
              <w:tab/>
              <w:t>for equipping the above platforms</w:t>
            </w:r>
            <w:r>
              <w:t>;</w:t>
            </w:r>
          </w:p>
          <w:p w14:paraId="59102A6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66" w14:textId="77777777" w:rsidR="00E546F5" w:rsidRDefault="00951CE2">
            <w:pPr>
              <w:pStyle w:val="NormalinTable"/>
            </w:pPr>
            <w:r>
              <w:t>0.0%</w:t>
            </w:r>
          </w:p>
        </w:tc>
      </w:tr>
      <w:tr w:rsidR="00E546F5" w14:paraId="59102A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68" w14:textId="77777777" w:rsidR="00E546F5" w:rsidRDefault="00951CE2">
            <w:pPr>
              <w:pStyle w:val="NormalinTable"/>
            </w:pPr>
            <w:r>
              <w:t>3808590000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69" w14:textId="77777777" w:rsidR="00E546F5" w:rsidRDefault="00951CE2">
            <w:pPr>
              <w:pStyle w:val="Tier1"/>
            </w:pPr>
            <w:r>
              <w:t xml:space="preserve">Insecticides, rodenticides, fungicides, herbicides, anti-sprouting products and plant-growth regulators, disinfectants and similar products, put up in forms or </w:t>
            </w:r>
            <w:r>
              <w:t>packings for retail sale or as preparations or articles (for example, sulphur-treated bands, wicks and candles, and fly-papers)</w:t>
            </w:r>
          </w:p>
          <w:p w14:paraId="59102A6A" w14:textId="77777777" w:rsidR="00E546F5" w:rsidRDefault="00951CE2">
            <w:pPr>
              <w:pStyle w:val="Tier2"/>
            </w:pPr>
            <w:r>
              <w:t>-</w:t>
            </w:r>
            <w:r>
              <w:tab/>
              <w:t>Goods specified in subheading note 1 to this chapter</w:t>
            </w:r>
          </w:p>
          <w:p w14:paraId="59102A6B" w14:textId="77777777" w:rsidR="00E546F5" w:rsidRDefault="00951CE2">
            <w:pPr>
              <w:pStyle w:val="Tier3"/>
            </w:pPr>
            <w:r>
              <w:t>-</w:t>
            </w:r>
            <w:r>
              <w:tab/>
              <w:t>-</w:t>
            </w:r>
            <w:r>
              <w:tab/>
              <w:t>Other</w:t>
            </w:r>
          </w:p>
          <w:p w14:paraId="59102A6C" w14:textId="77777777" w:rsidR="00E546F5" w:rsidRDefault="00951CE2">
            <w:pPr>
              <w:pStyle w:val="Tier3Bullet"/>
            </w:pPr>
            <w:r>
              <w:tab/>
            </w:r>
            <w:r>
              <w:tab/>
              <w:t>-</w:t>
            </w:r>
            <w:r>
              <w:tab/>
              <w:t>for incorporation in ships, boats or other vessels listed i</w:t>
            </w:r>
            <w:r>
              <w:t>n Table 1, for the purposes of their construction, repair, maintenance or conversion;</w:t>
            </w:r>
          </w:p>
          <w:p w14:paraId="59102A6D" w14:textId="77777777" w:rsidR="00E546F5" w:rsidRDefault="00951CE2">
            <w:pPr>
              <w:pStyle w:val="Tier3Bullet"/>
            </w:pPr>
            <w:r>
              <w:tab/>
            </w:r>
            <w:r>
              <w:tab/>
              <w:t>-</w:t>
            </w:r>
            <w:r>
              <w:tab/>
              <w:t>for fitting to or equipping such ships, boats or other vessels;</w:t>
            </w:r>
          </w:p>
          <w:p w14:paraId="59102A6E" w14:textId="77777777" w:rsidR="00E546F5" w:rsidRDefault="00951CE2">
            <w:pPr>
              <w:pStyle w:val="Tier3Bullet"/>
            </w:pP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2A6F" w14:textId="77777777" w:rsidR="00E546F5" w:rsidRDefault="00951CE2">
            <w:pPr>
              <w:pStyle w:val="Tier3Bullet"/>
            </w:pPr>
            <w:r>
              <w:tab/>
            </w:r>
            <w:r>
              <w:tab/>
              <w:t>-</w:t>
            </w:r>
            <w:r>
              <w:tab/>
              <w:t>for equipping the above platforms;</w:t>
            </w:r>
          </w:p>
          <w:p w14:paraId="59102A7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71" w14:textId="77777777" w:rsidR="00E546F5" w:rsidRDefault="00951CE2">
            <w:pPr>
              <w:pStyle w:val="NormalinTable"/>
            </w:pPr>
            <w:r>
              <w:t>0.0%</w:t>
            </w:r>
          </w:p>
        </w:tc>
      </w:tr>
      <w:tr w:rsidR="00E546F5" w14:paraId="59102A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73" w14:textId="77777777" w:rsidR="00E546F5" w:rsidRDefault="00951CE2">
            <w:pPr>
              <w:pStyle w:val="NormalinTable"/>
            </w:pPr>
            <w:r>
              <w:t>3808610000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74" w14:textId="77777777" w:rsidR="00E546F5" w:rsidRDefault="00951CE2">
            <w:pPr>
              <w:pStyle w:val="Tier1"/>
            </w:pPr>
            <w:r>
              <w:t>Insecticides, rodenticides, fungicides, herbicides, anti-sprouting products and plant-growth regulators, disinfectants and similar products, put up in forms or packings for retail sale or as preparations or articles (for example, sulphur-treated</w:t>
            </w:r>
            <w:r>
              <w:t xml:space="preserve"> bands, wicks and candles, and fly-papers)</w:t>
            </w:r>
          </w:p>
          <w:p w14:paraId="59102A75" w14:textId="77777777" w:rsidR="00E546F5" w:rsidRDefault="00951CE2">
            <w:pPr>
              <w:pStyle w:val="Tier2"/>
            </w:pPr>
            <w:r>
              <w:t>-</w:t>
            </w:r>
            <w:r>
              <w:tab/>
              <w:t>Goods specified in subheading note 2 to this chapter</w:t>
            </w:r>
          </w:p>
          <w:p w14:paraId="59102A76" w14:textId="77777777" w:rsidR="00E546F5" w:rsidRDefault="00951CE2">
            <w:pPr>
              <w:pStyle w:val="Tier3"/>
            </w:pPr>
            <w:r>
              <w:t>-</w:t>
            </w:r>
            <w:r>
              <w:tab/>
              <w:t>-</w:t>
            </w:r>
            <w:r>
              <w:tab/>
              <w:t>In packings of a net weight content not exceeding 300 g</w:t>
            </w:r>
          </w:p>
          <w:p w14:paraId="59102A77" w14:textId="77777777" w:rsidR="00E546F5" w:rsidRDefault="00951CE2">
            <w:pPr>
              <w:pStyle w:val="Tier3Bullet"/>
            </w:pPr>
            <w:r>
              <w:tab/>
            </w:r>
            <w:r>
              <w:tab/>
              <w:t>-</w:t>
            </w:r>
            <w:r>
              <w:tab/>
              <w:t>for incorporation in ships, boats or other vessels listed in Table 1, for the purposes of thei</w:t>
            </w:r>
            <w:r>
              <w:t>r construction, repair, maintenance or conversion;</w:t>
            </w:r>
          </w:p>
          <w:p w14:paraId="59102A78" w14:textId="77777777" w:rsidR="00E546F5" w:rsidRDefault="00951CE2">
            <w:pPr>
              <w:pStyle w:val="Tier3Bullet"/>
            </w:pPr>
            <w:r>
              <w:tab/>
            </w:r>
            <w:r>
              <w:tab/>
              <w:t>-</w:t>
            </w:r>
            <w:r>
              <w:tab/>
              <w:t>for fitting to or equipping such ships, boats or other vessels;</w:t>
            </w:r>
          </w:p>
          <w:p w14:paraId="59102A79" w14:textId="77777777" w:rsidR="00E546F5" w:rsidRDefault="00951CE2">
            <w:pPr>
              <w:pStyle w:val="Tier3Bullet"/>
            </w:pP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2A7A" w14:textId="77777777" w:rsidR="00E546F5" w:rsidRDefault="00951CE2">
            <w:pPr>
              <w:pStyle w:val="Tier3Bullet"/>
            </w:pPr>
            <w:r>
              <w:tab/>
            </w:r>
            <w:r>
              <w:tab/>
              <w:t>-</w:t>
            </w:r>
            <w:r>
              <w:tab/>
              <w:t>for equipping the above platforms;</w:t>
            </w:r>
          </w:p>
          <w:p w14:paraId="59102A7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7C" w14:textId="77777777" w:rsidR="00E546F5" w:rsidRDefault="00951CE2">
            <w:pPr>
              <w:pStyle w:val="NormalinTable"/>
            </w:pPr>
            <w:r>
              <w:t>0.0%</w:t>
            </w:r>
          </w:p>
        </w:tc>
      </w:tr>
      <w:tr w:rsidR="00E546F5" w14:paraId="59102A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7E" w14:textId="77777777" w:rsidR="00E546F5" w:rsidRDefault="00951CE2">
            <w:pPr>
              <w:pStyle w:val="NormalinTable"/>
            </w:pPr>
            <w:r>
              <w:t>3808620000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7F" w14:textId="77777777" w:rsidR="00E546F5" w:rsidRDefault="00951CE2">
            <w:pPr>
              <w:pStyle w:val="Tier1"/>
            </w:pPr>
            <w:r>
              <w:t xml:space="preserve">Insecticides, </w:t>
            </w:r>
            <w:r>
              <w:t>rodenticides, fungicides, herbicides, anti-sprouting products and plant-growth regulators, disinfectants and similar products, put up in forms or packings for retail sale or as preparations or articles (for example, sulphur-treated bands, wicks and candles</w:t>
            </w:r>
            <w:r>
              <w:t>, and fly-papers)</w:t>
            </w:r>
          </w:p>
          <w:p w14:paraId="59102A80" w14:textId="77777777" w:rsidR="00E546F5" w:rsidRDefault="00951CE2">
            <w:pPr>
              <w:pStyle w:val="Tier2"/>
            </w:pPr>
            <w:r>
              <w:t>-</w:t>
            </w:r>
            <w:r>
              <w:tab/>
              <w:t>Goods specified in subheading note 2 to this chapter</w:t>
            </w:r>
          </w:p>
          <w:p w14:paraId="59102A81" w14:textId="77777777" w:rsidR="00E546F5" w:rsidRDefault="00951CE2">
            <w:pPr>
              <w:pStyle w:val="Tier3"/>
            </w:pPr>
            <w:r>
              <w:t>-</w:t>
            </w:r>
            <w:r>
              <w:tab/>
              <w:t>-</w:t>
            </w:r>
            <w:r>
              <w:tab/>
              <w:t>In packings of a net weight content exceeding 300 g but not exceeding 7.5 kg</w:t>
            </w:r>
          </w:p>
          <w:p w14:paraId="59102A82" w14:textId="77777777" w:rsidR="00E546F5" w:rsidRDefault="00951CE2">
            <w:pPr>
              <w:pStyle w:val="Tier3Bullet"/>
            </w:pPr>
            <w:r>
              <w:tab/>
            </w:r>
            <w:r>
              <w:tab/>
              <w:t>-</w:t>
            </w:r>
            <w:r>
              <w:tab/>
              <w:t>for incorporation in ships, boats or other vessels listed in Table 1, for the purposes of their co</w:t>
            </w:r>
            <w:r>
              <w:t>nstruction, repair, maintenance or conversion;</w:t>
            </w:r>
          </w:p>
          <w:p w14:paraId="59102A83" w14:textId="77777777" w:rsidR="00E546F5" w:rsidRDefault="00951CE2">
            <w:pPr>
              <w:pStyle w:val="Tier3Bullet"/>
            </w:pPr>
            <w:r>
              <w:tab/>
            </w:r>
            <w:r>
              <w:tab/>
              <w:t>-</w:t>
            </w:r>
            <w:r>
              <w:tab/>
              <w:t>for fitting to or equipping such ships, boats or other vessels;</w:t>
            </w:r>
          </w:p>
          <w:p w14:paraId="59102A84" w14:textId="77777777" w:rsidR="00E546F5" w:rsidRDefault="00951CE2">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2A85" w14:textId="77777777" w:rsidR="00E546F5" w:rsidRDefault="00951CE2">
            <w:pPr>
              <w:pStyle w:val="Tier3Bullet"/>
            </w:pPr>
            <w:r>
              <w:tab/>
            </w:r>
            <w:r>
              <w:tab/>
              <w:t>-</w:t>
            </w:r>
            <w:r>
              <w:tab/>
              <w:t>for equipping the above platforms;</w:t>
            </w:r>
          </w:p>
          <w:p w14:paraId="59102A8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87" w14:textId="77777777" w:rsidR="00E546F5" w:rsidRDefault="00951CE2">
            <w:pPr>
              <w:pStyle w:val="NormalinTable"/>
            </w:pPr>
            <w:r>
              <w:t>0.0%</w:t>
            </w:r>
          </w:p>
        </w:tc>
      </w:tr>
      <w:tr w:rsidR="00E546F5" w14:paraId="59102A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89" w14:textId="77777777" w:rsidR="00E546F5" w:rsidRDefault="00951CE2">
            <w:pPr>
              <w:pStyle w:val="NormalinTable"/>
            </w:pPr>
            <w:r>
              <w:t>3808690000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8A" w14:textId="77777777" w:rsidR="00E546F5" w:rsidRDefault="00951CE2">
            <w:pPr>
              <w:pStyle w:val="Tier1"/>
            </w:pPr>
            <w:r>
              <w:t xml:space="preserve">Insecticides, rodenticides, </w:t>
            </w:r>
            <w:r>
              <w:t>fungicides, herbicides, anti-sprouting products and plant-growth regulators, disinfectants and similar products, put up in forms or packings for retail sale or as preparations or articles (for example, sulphur-treated bands, wicks and candles, and fly-pape</w:t>
            </w:r>
            <w:r>
              <w:t>rs)</w:t>
            </w:r>
          </w:p>
          <w:p w14:paraId="59102A8B" w14:textId="77777777" w:rsidR="00E546F5" w:rsidRDefault="00951CE2">
            <w:pPr>
              <w:pStyle w:val="Tier2"/>
            </w:pPr>
            <w:r>
              <w:t>-</w:t>
            </w:r>
            <w:r>
              <w:tab/>
              <w:t>Goods specified in subheading note 2 to this chapter</w:t>
            </w:r>
          </w:p>
          <w:p w14:paraId="59102A8C" w14:textId="77777777" w:rsidR="00E546F5" w:rsidRDefault="00951CE2">
            <w:pPr>
              <w:pStyle w:val="Tier3"/>
            </w:pPr>
            <w:r>
              <w:t>-</w:t>
            </w:r>
            <w:r>
              <w:tab/>
              <w:t>-</w:t>
            </w:r>
            <w:r>
              <w:tab/>
              <w:t>Other</w:t>
            </w:r>
          </w:p>
          <w:p w14:paraId="59102A8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A8E" w14:textId="77777777" w:rsidR="00E546F5" w:rsidRDefault="00951CE2">
            <w:pPr>
              <w:pStyle w:val="Tier3Bullet"/>
            </w:pPr>
            <w:r>
              <w:tab/>
            </w:r>
            <w:r>
              <w:tab/>
              <w:t>-</w:t>
            </w:r>
            <w:r>
              <w:tab/>
              <w:t>for fitting to or equipping such s</w:t>
            </w:r>
            <w:r>
              <w:t>hips, boats or other vessels;</w:t>
            </w:r>
          </w:p>
          <w:p w14:paraId="59102A8F"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2A90" w14:textId="77777777" w:rsidR="00E546F5" w:rsidRDefault="00951CE2">
            <w:pPr>
              <w:pStyle w:val="Tier3Bullet"/>
            </w:pPr>
            <w:r>
              <w:tab/>
            </w:r>
            <w:r>
              <w:tab/>
              <w:t>-</w:t>
            </w:r>
            <w:r>
              <w:tab/>
              <w:t>for equipping the above platforms;</w:t>
            </w:r>
          </w:p>
          <w:p w14:paraId="59102A9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92" w14:textId="77777777" w:rsidR="00E546F5" w:rsidRDefault="00951CE2">
            <w:pPr>
              <w:pStyle w:val="NormalinTable"/>
            </w:pPr>
            <w:r>
              <w:t>0.0%</w:t>
            </w:r>
          </w:p>
        </w:tc>
      </w:tr>
      <w:tr w:rsidR="00E546F5" w14:paraId="59102A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94" w14:textId="77777777" w:rsidR="00E546F5" w:rsidRDefault="00951CE2">
            <w:pPr>
              <w:pStyle w:val="NormalinTable"/>
            </w:pPr>
            <w:r>
              <w:t>3808910000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95" w14:textId="77777777" w:rsidR="00E546F5" w:rsidRDefault="00951CE2">
            <w:pPr>
              <w:pStyle w:val="Tier1"/>
            </w:pPr>
            <w:r>
              <w:t xml:space="preserve">Insecticides, rodenticides, fungicides, herbicides, anti-sprouting products and plant-growth regulators, </w:t>
            </w:r>
            <w:r>
              <w:t>disinfectants and similar products, put up in forms or packings for retail sale or as preparations or articles (for example, sulphur-treated bands, wicks and candles, and fly-papers)</w:t>
            </w:r>
          </w:p>
          <w:p w14:paraId="59102A96" w14:textId="77777777" w:rsidR="00E546F5" w:rsidRDefault="00951CE2">
            <w:pPr>
              <w:pStyle w:val="Tier2"/>
            </w:pPr>
            <w:r>
              <w:t>-</w:t>
            </w:r>
            <w:r>
              <w:tab/>
              <w:t>Other</w:t>
            </w:r>
          </w:p>
          <w:p w14:paraId="59102A97" w14:textId="77777777" w:rsidR="00E546F5" w:rsidRDefault="00951CE2">
            <w:pPr>
              <w:pStyle w:val="Tier3"/>
            </w:pPr>
            <w:r>
              <w:t>-</w:t>
            </w:r>
            <w:r>
              <w:tab/>
              <w:t>-</w:t>
            </w:r>
            <w:r>
              <w:tab/>
              <w:t>Insecticides</w:t>
            </w:r>
          </w:p>
          <w:p w14:paraId="59102A98" w14:textId="77777777" w:rsidR="00E546F5" w:rsidRDefault="00951CE2">
            <w:pPr>
              <w:pStyle w:val="Tier3Bullet"/>
            </w:pPr>
            <w:r>
              <w:tab/>
            </w:r>
            <w:r>
              <w:tab/>
              <w:t>-</w:t>
            </w:r>
            <w:r>
              <w:tab/>
              <w:t>for incorporation in ships, boats or other v</w:t>
            </w:r>
            <w:r>
              <w:t>essels listed in Table 1, for the purposes of their construction, repair, maintenance or conversion;</w:t>
            </w:r>
          </w:p>
          <w:p w14:paraId="59102A99" w14:textId="77777777" w:rsidR="00E546F5" w:rsidRDefault="00951CE2">
            <w:pPr>
              <w:pStyle w:val="Tier3Bullet"/>
            </w:pPr>
            <w:r>
              <w:tab/>
            </w:r>
            <w:r>
              <w:tab/>
              <w:t>-</w:t>
            </w:r>
            <w:r>
              <w:tab/>
              <w:t>for fitting to or equipping such ships, boats or other vessels;</w:t>
            </w:r>
          </w:p>
          <w:p w14:paraId="59102A9A" w14:textId="77777777" w:rsidR="00E546F5" w:rsidRDefault="00951CE2">
            <w:pPr>
              <w:pStyle w:val="Tier3Bullet"/>
            </w:pP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14:paraId="59102A9B" w14:textId="77777777" w:rsidR="00E546F5" w:rsidRDefault="00951CE2">
            <w:pPr>
              <w:pStyle w:val="Tier3Bullet"/>
            </w:pPr>
            <w:r>
              <w:tab/>
            </w:r>
            <w:r>
              <w:tab/>
              <w:t>-</w:t>
            </w:r>
            <w:r>
              <w:tab/>
              <w:t>for equipping the above platforms;</w:t>
            </w:r>
          </w:p>
          <w:p w14:paraId="59102A9C"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9D" w14:textId="77777777" w:rsidR="00E546F5" w:rsidRDefault="00951CE2">
            <w:pPr>
              <w:pStyle w:val="NormalinTable"/>
            </w:pPr>
            <w:r>
              <w:t>0.0%</w:t>
            </w:r>
          </w:p>
        </w:tc>
      </w:tr>
      <w:tr w:rsidR="00E546F5" w14:paraId="59102A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9F" w14:textId="77777777" w:rsidR="00E546F5" w:rsidRDefault="00951CE2">
            <w:pPr>
              <w:pStyle w:val="NormalinTable"/>
            </w:pPr>
            <w:r>
              <w:t>3808920000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A0" w14:textId="77777777" w:rsidR="00E546F5" w:rsidRDefault="00951CE2">
            <w:pPr>
              <w:pStyle w:val="Tier1"/>
            </w:pPr>
            <w:r>
              <w:t xml:space="preserve">Insecticides, rodenticides, fungicides, herbicides, anti-sprouting products and plant-growth regulators, disinfectants and similar products, put up in forms or packings for retail sale or as preparations or articles (for example, </w:t>
            </w:r>
            <w:r>
              <w:t>sulphur-treated bands, wicks and candles, and fly-papers)</w:t>
            </w:r>
          </w:p>
          <w:p w14:paraId="59102AA1" w14:textId="77777777" w:rsidR="00E546F5" w:rsidRDefault="00951CE2">
            <w:pPr>
              <w:pStyle w:val="Tier2"/>
            </w:pPr>
            <w:r>
              <w:t>-</w:t>
            </w:r>
            <w:r>
              <w:tab/>
              <w:t>Other</w:t>
            </w:r>
          </w:p>
          <w:p w14:paraId="59102AA2" w14:textId="77777777" w:rsidR="00E546F5" w:rsidRDefault="00951CE2">
            <w:pPr>
              <w:pStyle w:val="Tier3"/>
            </w:pPr>
            <w:r>
              <w:t>-</w:t>
            </w:r>
            <w:r>
              <w:tab/>
              <w:t>-</w:t>
            </w:r>
            <w:r>
              <w:tab/>
              <w:t>Fungicides</w:t>
            </w:r>
          </w:p>
          <w:p w14:paraId="59102AA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AA4" w14:textId="77777777" w:rsidR="00E546F5" w:rsidRDefault="00951CE2">
            <w:pPr>
              <w:pStyle w:val="Tier3Bullet"/>
            </w:pPr>
            <w:r>
              <w:tab/>
            </w:r>
            <w:r>
              <w:tab/>
              <w:t>-</w:t>
            </w:r>
            <w:r>
              <w:tab/>
              <w:t>for fitting to or equi</w:t>
            </w:r>
            <w:r>
              <w:t>pping such ships, boats or other vessels;</w:t>
            </w:r>
          </w:p>
          <w:p w14:paraId="59102AA5"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AA6" w14:textId="77777777" w:rsidR="00E546F5" w:rsidRDefault="00951CE2">
            <w:pPr>
              <w:pStyle w:val="Tier3Bullet"/>
            </w:pPr>
            <w:r>
              <w:tab/>
            </w:r>
            <w:r>
              <w:tab/>
              <w:t>-</w:t>
            </w:r>
            <w:r>
              <w:tab/>
              <w:t>for equipping the above platforms;</w:t>
            </w:r>
          </w:p>
          <w:p w14:paraId="59102AA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A8" w14:textId="77777777" w:rsidR="00E546F5" w:rsidRDefault="00951CE2">
            <w:pPr>
              <w:pStyle w:val="NormalinTable"/>
            </w:pPr>
            <w:r>
              <w:t>0.0%</w:t>
            </w:r>
          </w:p>
        </w:tc>
      </w:tr>
      <w:tr w:rsidR="00E546F5" w14:paraId="59102A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AA" w14:textId="77777777" w:rsidR="00E546F5" w:rsidRDefault="00951CE2">
            <w:pPr>
              <w:pStyle w:val="NormalinTable"/>
            </w:pPr>
            <w:r>
              <w:t>3808931100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AB" w14:textId="77777777" w:rsidR="00E546F5" w:rsidRDefault="00951CE2">
            <w:pPr>
              <w:pStyle w:val="Tier1"/>
            </w:pPr>
            <w:r>
              <w:t>Insecticides, rodenticides, fungicides, herbicides, anti-sprouting products and plant-growth r</w:t>
            </w:r>
            <w:r>
              <w:t>egulators, disinfectants and similar products, put up in forms or packings for retail sale or as preparations or articles (for example, sulphur-treated bands, wicks and candles, and fly-papers)</w:t>
            </w:r>
          </w:p>
          <w:p w14:paraId="59102AAC" w14:textId="77777777" w:rsidR="00E546F5" w:rsidRDefault="00951CE2">
            <w:pPr>
              <w:pStyle w:val="Tier2"/>
            </w:pPr>
            <w:r>
              <w:t>-</w:t>
            </w:r>
            <w:r>
              <w:tab/>
              <w:t>Other</w:t>
            </w:r>
          </w:p>
          <w:p w14:paraId="59102AAD" w14:textId="77777777" w:rsidR="00E546F5" w:rsidRDefault="00951CE2">
            <w:pPr>
              <w:pStyle w:val="Tier3"/>
            </w:pPr>
            <w:r>
              <w:t>-</w:t>
            </w:r>
            <w:r>
              <w:tab/>
              <w:t>-</w:t>
            </w:r>
            <w:r>
              <w:tab/>
              <w:t>Herbicides, anti-sprouting products and plant-grow</w:t>
            </w:r>
            <w:r>
              <w:t>th regulators</w:t>
            </w:r>
          </w:p>
          <w:p w14:paraId="59102AAE" w14:textId="77777777" w:rsidR="00E546F5" w:rsidRDefault="00951CE2">
            <w:pPr>
              <w:pStyle w:val="Tier4"/>
            </w:pPr>
            <w:r>
              <w:t>-</w:t>
            </w:r>
            <w:r>
              <w:tab/>
              <w:t>-</w:t>
            </w:r>
            <w:r>
              <w:tab/>
              <w:t>-</w:t>
            </w:r>
            <w:r>
              <w:tab/>
              <w:t>Herbicides</w:t>
            </w:r>
          </w:p>
          <w:p w14:paraId="59102AAF" w14:textId="77777777" w:rsidR="00E546F5" w:rsidRDefault="00951CE2">
            <w:pPr>
              <w:pStyle w:val="Tier5"/>
            </w:pPr>
            <w:r>
              <w:t>-</w:t>
            </w:r>
            <w:r>
              <w:tab/>
              <w:t>-</w:t>
            </w:r>
            <w:r>
              <w:tab/>
              <w:t>-</w:t>
            </w:r>
            <w:r>
              <w:tab/>
              <w:t>-</w:t>
            </w:r>
            <w:r>
              <w:tab/>
              <w:t>Based on phenoxy-phytohormones</w:t>
            </w:r>
          </w:p>
          <w:p w14:paraId="59102AB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B1" w14:textId="77777777" w:rsidR="00E546F5" w:rsidRDefault="00951CE2">
            <w:pPr>
              <w:pStyle w:val="Tier5Bullet"/>
            </w:pPr>
            <w:r>
              <w:tab/>
            </w:r>
            <w:r>
              <w:tab/>
            </w:r>
            <w:r>
              <w:tab/>
            </w:r>
            <w:r>
              <w:tab/>
              <w:t>-</w:t>
            </w:r>
            <w:r>
              <w:tab/>
              <w:t xml:space="preserve">for fitting to or </w:t>
            </w:r>
            <w:r>
              <w:t>equipping such ships, boats or other vessels;</w:t>
            </w:r>
          </w:p>
          <w:p w14:paraId="59102AB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AB3" w14:textId="77777777" w:rsidR="00E546F5" w:rsidRDefault="00951CE2">
            <w:pPr>
              <w:pStyle w:val="Tier5Bullet"/>
            </w:pPr>
            <w:r>
              <w:tab/>
            </w:r>
            <w:r>
              <w:tab/>
            </w:r>
            <w:r>
              <w:tab/>
            </w:r>
            <w:r>
              <w:tab/>
              <w:t>-</w:t>
            </w:r>
            <w:r>
              <w:tab/>
              <w:t>for equipping the above platforms;</w:t>
            </w:r>
          </w:p>
          <w:p w14:paraId="59102AB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B5" w14:textId="77777777" w:rsidR="00E546F5" w:rsidRDefault="00951CE2">
            <w:pPr>
              <w:pStyle w:val="NormalinTable"/>
            </w:pPr>
            <w:r>
              <w:t>0.0%</w:t>
            </w:r>
          </w:p>
        </w:tc>
      </w:tr>
      <w:tr w:rsidR="00E546F5" w14:paraId="59102A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B7" w14:textId="77777777" w:rsidR="00E546F5" w:rsidRDefault="00951CE2">
            <w:pPr>
              <w:pStyle w:val="NormalinTable"/>
            </w:pPr>
            <w:r>
              <w:t>3808931300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B8" w14:textId="77777777" w:rsidR="00E546F5" w:rsidRDefault="00951CE2">
            <w:pPr>
              <w:pStyle w:val="Tier1"/>
            </w:pPr>
            <w:r>
              <w:t xml:space="preserve">Insecticides, rodenticides, fungicides, herbicides, anti-sprouting products and </w:t>
            </w:r>
            <w:r>
              <w:t>plant-growth regulators, disinfectants and similar products, put up in forms or packings for retail sale or as preparations or articles (for example, sulphur-treated bands, wicks and candles, and fly-papers)</w:t>
            </w:r>
          </w:p>
          <w:p w14:paraId="59102AB9" w14:textId="77777777" w:rsidR="00E546F5" w:rsidRDefault="00951CE2">
            <w:pPr>
              <w:pStyle w:val="Tier2"/>
            </w:pPr>
            <w:r>
              <w:t>-</w:t>
            </w:r>
            <w:r>
              <w:tab/>
              <w:t>Other</w:t>
            </w:r>
          </w:p>
          <w:p w14:paraId="59102ABA" w14:textId="77777777" w:rsidR="00E546F5" w:rsidRDefault="00951CE2">
            <w:pPr>
              <w:pStyle w:val="Tier3"/>
            </w:pPr>
            <w:r>
              <w:t>-</w:t>
            </w:r>
            <w:r>
              <w:tab/>
              <w:t>-</w:t>
            </w:r>
            <w:r>
              <w:tab/>
              <w:t xml:space="preserve">Herbicides, anti-sprouting products </w:t>
            </w:r>
            <w:r>
              <w:t>and plant-growth regulators</w:t>
            </w:r>
          </w:p>
          <w:p w14:paraId="59102ABB" w14:textId="77777777" w:rsidR="00E546F5" w:rsidRDefault="00951CE2">
            <w:pPr>
              <w:pStyle w:val="Tier4"/>
            </w:pPr>
            <w:r>
              <w:t>-</w:t>
            </w:r>
            <w:r>
              <w:tab/>
              <w:t>-</w:t>
            </w:r>
            <w:r>
              <w:tab/>
              <w:t>-</w:t>
            </w:r>
            <w:r>
              <w:tab/>
              <w:t>Herbicides</w:t>
            </w:r>
          </w:p>
          <w:p w14:paraId="59102ABC" w14:textId="77777777" w:rsidR="00E546F5" w:rsidRDefault="00951CE2">
            <w:pPr>
              <w:pStyle w:val="Tier5"/>
            </w:pPr>
            <w:r>
              <w:t>-</w:t>
            </w:r>
            <w:r>
              <w:tab/>
              <w:t>-</w:t>
            </w:r>
            <w:r>
              <w:tab/>
              <w:t>-</w:t>
            </w:r>
            <w:r>
              <w:tab/>
              <w:t>-</w:t>
            </w:r>
            <w:r>
              <w:tab/>
              <w:t>Based on triazines</w:t>
            </w:r>
          </w:p>
          <w:p w14:paraId="59102AB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BE" w14:textId="77777777" w:rsidR="00E546F5" w:rsidRDefault="00951CE2">
            <w:pPr>
              <w:pStyle w:val="Tier5Bullet"/>
            </w:pPr>
            <w:r>
              <w:tab/>
            </w:r>
            <w:r>
              <w:tab/>
            </w:r>
            <w:r>
              <w:tab/>
            </w:r>
            <w:r>
              <w:tab/>
              <w:t>-</w:t>
            </w:r>
            <w:r>
              <w:tab/>
              <w:t xml:space="preserve">for fitting to or </w:t>
            </w:r>
            <w:r>
              <w:t>equipping such ships, boats or other vessels;</w:t>
            </w:r>
          </w:p>
          <w:p w14:paraId="59102AB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AC0" w14:textId="77777777" w:rsidR="00E546F5" w:rsidRDefault="00951CE2">
            <w:pPr>
              <w:pStyle w:val="Tier5Bullet"/>
            </w:pPr>
            <w:r>
              <w:tab/>
            </w:r>
            <w:r>
              <w:tab/>
            </w:r>
            <w:r>
              <w:tab/>
            </w:r>
            <w:r>
              <w:tab/>
              <w:t>-</w:t>
            </w:r>
            <w:r>
              <w:tab/>
              <w:t>for equipping the above platforms;</w:t>
            </w:r>
          </w:p>
          <w:p w14:paraId="59102AC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C2" w14:textId="77777777" w:rsidR="00E546F5" w:rsidRDefault="00951CE2">
            <w:pPr>
              <w:pStyle w:val="NormalinTable"/>
            </w:pPr>
            <w:r>
              <w:t>0.0%</w:t>
            </w:r>
          </w:p>
        </w:tc>
      </w:tr>
      <w:tr w:rsidR="00E546F5" w14:paraId="59102A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C4" w14:textId="77777777" w:rsidR="00E546F5" w:rsidRDefault="00951CE2">
            <w:pPr>
              <w:pStyle w:val="NormalinTable"/>
            </w:pPr>
            <w:r>
              <w:t>3808931500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C5" w14:textId="77777777" w:rsidR="00E546F5" w:rsidRDefault="00951CE2">
            <w:pPr>
              <w:pStyle w:val="Tier1"/>
            </w:pPr>
            <w:r>
              <w:t xml:space="preserve">Insecticides, rodenticides, fungicides, herbicides, anti-sprouting products and </w:t>
            </w:r>
            <w:r>
              <w:t>plant-growth regulators, disinfectants and similar products, put up in forms or packings for retail sale or as preparations or articles (for example, sulphur-treated bands, wicks and candles, and fly-papers)</w:t>
            </w:r>
          </w:p>
          <w:p w14:paraId="59102AC6" w14:textId="77777777" w:rsidR="00E546F5" w:rsidRDefault="00951CE2">
            <w:pPr>
              <w:pStyle w:val="Tier2"/>
            </w:pPr>
            <w:r>
              <w:t>-</w:t>
            </w:r>
            <w:r>
              <w:tab/>
              <w:t>Other</w:t>
            </w:r>
          </w:p>
          <w:p w14:paraId="59102AC7" w14:textId="77777777" w:rsidR="00E546F5" w:rsidRDefault="00951CE2">
            <w:pPr>
              <w:pStyle w:val="Tier3"/>
            </w:pPr>
            <w:r>
              <w:t>-</w:t>
            </w:r>
            <w:r>
              <w:tab/>
              <w:t>-</w:t>
            </w:r>
            <w:r>
              <w:tab/>
              <w:t xml:space="preserve">Herbicides, anti-sprouting products </w:t>
            </w:r>
            <w:r>
              <w:t>and plant-growth regulators</w:t>
            </w:r>
          </w:p>
          <w:p w14:paraId="59102AC8" w14:textId="77777777" w:rsidR="00E546F5" w:rsidRDefault="00951CE2">
            <w:pPr>
              <w:pStyle w:val="Tier4"/>
            </w:pPr>
            <w:r>
              <w:t>-</w:t>
            </w:r>
            <w:r>
              <w:tab/>
              <w:t>-</w:t>
            </w:r>
            <w:r>
              <w:tab/>
              <w:t>-</w:t>
            </w:r>
            <w:r>
              <w:tab/>
              <w:t>Herbicides</w:t>
            </w:r>
          </w:p>
          <w:p w14:paraId="59102AC9" w14:textId="77777777" w:rsidR="00E546F5" w:rsidRDefault="00951CE2">
            <w:pPr>
              <w:pStyle w:val="Tier5"/>
            </w:pPr>
            <w:r>
              <w:t>-</w:t>
            </w:r>
            <w:r>
              <w:tab/>
              <w:t>-</w:t>
            </w:r>
            <w:r>
              <w:tab/>
              <w:t>-</w:t>
            </w:r>
            <w:r>
              <w:tab/>
              <w:t>-</w:t>
            </w:r>
            <w:r>
              <w:tab/>
              <w:t>Based on amides</w:t>
            </w:r>
          </w:p>
          <w:p w14:paraId="59102AC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CB" w14:textId="77777777" w:rsidR="00E546F5" w:rsidRDefault="00951CE2">
            <w:pPr>
              <w:pStyle w:val="Tier5Bullet"/>
            </w:pPr>
            <w:r>
              <w:tab/>
            </w:r>
            <w:r>
              <w:tab/>
            </w:r>
            <w:r>
              <w:tab/>
            </w:r>
            <w:r>
              <w:tab/>
              <w:t>-</w:t>
            </w:r>
            <w:r>
              <w:tab/>
              <w:t xml:space="preserve">for fitting to or </w:t>
            </w:r>
            <w:r>
              <w:t>equipping such ships, boats or other vessels;</w:t>
            </w:r>
          </w:p>
          <w:p w14:paraId="59102ACC"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ACD" w14:textId="77777777" w:rsidR="00E546F5" w:rsidRDefault="00951CE2">
            <w:pPr>
              <w:pStyle w:val="Tier5Bullet"/>
            </w:pPr>
            <w:r>
              <w:tab/>
            </w:r>
            <w:r>
              <w:tab/>
            </w:r>
            <w:r>
              <w:tab/>
            </w:r>
            <w:r>
              <w:tab/>
              <w:t>-</w:t>
            </w:r>
            <w:r>
              <w:tab/>
              <w:t>for equipping the above platforms;</w:t>
            </w:r>
          </w:p>
          <w:p w14:paraId="59102AC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CF" w14:textId="77777777" w:rsidR="00E546F5" w:rsidRDefault="00951CE2">
            <w:pPr>
              <w:pStyle w:val="NormalinTable"/>
            </w:pPr>
            <w:r>
              <w:t>0.0%</w:t>
            </w:r>
          </w:p>
        </w:tc>
      </w:tr>
      <w:tr w:rsidR="00E546F5" w14:paraId="59102A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D1" w14:textId="77777777" w:rsidR="00E546F5" w:rsidRDefault="00951CE2">
            <w:pPr>
              <w:pStyle w:val="NormalinTable"/>
            </w:pPr>
            <w:r>
              <w:t>3808931700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D2" w14:textId="77777777" w:rsidR="00E546F5" w:rsidRDefault="00951CE2">
            <w:pPr>
              <w:pStyle w:val="Tier1"/>
            </w:pPr>
            <w:r>
              <w:t>Insecticides, rodenticides, fungicides, herbicides, anti-sprouting products and plant-growth regulators</w:t>
            </w:r>
            <w:r>
              <w:t>, disinfectants and similar products, put up in forms or packings for retail sale or as preparations or articles (for example, sulphur-treated bands, wicks and candles, and fly-papers)</w:t>
            </w:r>
          </w:p>
          <w:p w14:paraId="59102AD3" w14:textId="77777777" w:rsidR="00E546F5" w:rsidRDefault="00951CE2">
            <w:pPr>
              <w:pStyle w:val="Tier2"/>
            </w:pPr>
            <w:r>
              <w:t>-</w:t>
            </w:r>
            <w:r>
              <w:tab/>
              <w:t>Other</w:t>
            </w:r>
          </w:p>
          <w:p w14:paraId="59102AD4" w14:textId="77777777" w:rsidR="00E546F5" w:rsidRDefault="00951CE2">
            <w:pPr>
              <w:pStyle w:val="Tier3"/>
            </w:pPr>
            <w:r>
              <w:t>-</w:t>
            </w:r>
            <w:r>
              <w:tab/>
              <w:t>-</w:t>
            </w:r>
            <w:r>
              <w:tab/>
              <w:t>Herbicides, anti-sprouting products and plant-growth regula</w:t>
            </w:r>
            <w:r>
              <w:t>tors</w:t>
            </w:r>
          </w:p>
          <w:p w14:paraId="59102AD5" w14:textId="77777777" w:rsidR="00E546F5" w:rsidRDefault="00951CE2">
            <w:pPr>
              <w:pStyle w:val="Tier4"/>
            </w:pPr>
            <w:r>
              <w:t>-</w:t>
            </w:r>
            <w:r>
              <w:tab/>
              <w:t>-</w:t>
            </w:r>
            <w:r>
              <w:tab/>
              <w:t>-</w:t>
            </w:r>
            <w:r>
              <w:tab/>
              <w:t>Herbicides</w:t>
            </w:r>
          </w:p>
          <w:p w14:paraId="59102AD6" w14:textId="77777777" w:rsidR="00E546F5" w:rsidRDefault="00951CE2">
            <w:pPr>
              <w:pStyle w:val="Tier5"/>
            </w:pPr>
            <w:r>
              <w:t>-</w:t>
            </w:r>
            <w:r>
              <w:tab/>
              <w:t>-</w:t>
            </w:r>
            <w:r>
              <w:tab/>
              <w:t>-</w:t>
            </w:r>
            <w:r>
              <w:tab/>
              <w:t>-</w:t>
            </w:r>
            <w:r>
              <w:tab/>
              <w:t>Based on carbamates</w:t>
            </w:r>
          </w:p>
          <w:p w14:paraId="59102AD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D8" w14:textId="77777777" w:rsidR="00E546F5" w:rsidRDefault="00951CE2">
            <w:pPr>
              <w:pStyle w:val="Tier5Bullet"/>
            </w:pPr>
            <w:r>
              <w:tab/>
            </w:r>
            <w:r>
              <w:tab/>
            </w:r>
            <w:r>
              <w:tab/>
            </w:r>
            <w:r>
              <w:tab/>
              <w:t>-</w:t>
            </w:r>
            <w:r>
              <w:tab/>
              <w:t xml:space="preserve">for fitting to or equipping such ships, </w:t>
            </w:r>
            <w:r>
              <w:t>boats or other vessels;</w:t>
            </w:r>
          </w:p>
          <w:p w14:paraId="59102AD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ADA" w14:textId="77777777" w:rsidR="00E546F5" w:rsidRDefault="00951CE2">
            <w:pPr>
              <w:pStyle w:val="Tier5Bullet"/>
            </w:pPr>
            <w:r>
              <w:tab/>
            </w:r>
            <w:r>
              <w:tab/>
            </w:r>
            <w:r>
              <w:tab/>
            </w:r>
            <w:r>
              <w:tab/>
              <w:t>-</w:t>
            </w:r>
            <w:r>
              <w:tab/>
              <w:t>for equipping the above platforms;</w:t>
            </w:r>
          </w:p>
          <w:p w14:paraId="59102AD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DC" w14:textId="77777777" w:rsidR="00E546F5" w:rsidRDefault="00951CE2">
            <w:pPr>
              <w:pStyle w:val="NormalinTable"/>
            </w:pPr>
            <w:r>
              <w:t>0.0%</w:t>
            </w:r>
          </w:p>
        </w:tc>
      </w:tr>
      <w:tr w:rsidR="00E546F5" w14:paraId="59102A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DE" w14:textId="77777777" w:rsidR="00E546F5" w:rsidRDefault="00951CE2">
            <w:pPr>
              <w:pStyle w:val="NormalinTable"/>
            </w:pPr>
            <w:r>
              <w:t>3808932100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DF" w14:textId="77777777" w:rsidR="00E546F5" w:rsidRDefault="00951CE2">
            <w:pPr>
              <w:pStyle w:val="Tier1"/>
            </w:pPr>
            <w:r>
              <w:t xml:space="preserve">Insecticides, rodenticides, fungicides, herbicides, anti-sprouting products and plant-growth regulators, </w:t>
            </w:r>
            <w:r>
              <w:t>disinfectants and similar products, put up in forms or packings for retail sale or as preparations or articles (for example, sulphur-treated bands, wicks and candles, and fly-papers)</w:t>
            </w:r>
          </w:p>
          <w:p w14:paraId="59102AE0" w14:textId="77777777" w:rsidR="00E546F5" w:rsidRDefault="00951CE2">
            <w:pPr>
              <w:pStyle w:val="Tier2"/>
            </w:pPr>
            <w:r>
              <w:t>-</w:t>
            </w:r>
            <w:r>
              <w:tab/>
              <w:t>Other</w:t>
            </w:r>
          </w:p>
          <w:p w14:paraId="59102AE1" w14:textId="77777777" w:rsidR="00E546F5" w:rsidRDefault="00951CE2">
            <w:pPr>
              <w:pStyle w:val="Tier3"/>
            </w:pPr>
            <w:r>
              <w:t>-</w:t>
            </w:r>
            <w:r>
              <w:tab/>
              <w:t>-</w:t>
            </w:r>
            <w:r>
              <w:tab/>
              <w:t>Herbicides, anti-sprouting products and plant-growth regulato</w:t>
            </w:r>
            <w:r>
              <w:t>rs</w:t>
            </w:r>
          </w:p>
          <w:p w14:paraId="59102AE2" w14:textId="77777777" w:rsidR="00E546F5" w:rsidRDefault="00951CE2">
            <w:pPr>
              <w:pStyle w:val="Tier4"/>
            </w:pPr>
            <w:r>
              <w:t>-</w:t>
            </w:r>
            <w:r>
              <w:tab/>
              <w:t>-</w:t>
            </w:r>
            <w:r>
              <w:tab/>
              <w:t>-</w:t>
            </w:r>
            <w:r>
              <w:tab/>
              <w:t>Herbicides</w:t>
            </w:r>
          </w:p>
          <w:p w14:paraId="59102AE3" w14:textId="77777777" w:rsidR="00E546F5" w:rsidRDefault="00951CE2">
            <w:pPr>
              <w:pStyle w:val="Tier5"/>
            </w:pPr>
            <w:r>
              <w:t>-</w:t>
            </w:r>
            <w:r>
              <w:tab/>
              <w:t>-</w:t>
            </w:r>
            <w:r>
              <w:tab/>
              <w:t>-</w:t>
            </w:r>
            <w:r>
              <w:tab/>
              <w:t>-</w:t>
            </w:r>
            <w:r>
              <w:tab/>
              <w:t>Based on dinitroaniline derivatives</w:t>
            </w:r>
          </w:p>
          <w:p w14:paraId="59102AE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E5" w14:textId="77777777" w:rsidR="00E546F5" w:rsidRDefault="00951CE2">
            <w:pPr>
              <w:pStyle w:val="Tier5Bullet"/>
            </w:pPr>
            <w:r>
              <w:tab/>
            </w:r>
            <w:r>
              <w:tab/>
            </w:r>
            <w:r>
              <w:tab/>
            </w:r>
            <w:r>
              <w:tab/>
              <w:t>-</w:t>
            </w:r>
            <w:r>
              <w:tab/>
              <w:t>for fitting to or equipping such sh</w:t>
            </w:r>
            <w:r>
              <w:t>ips, boats or other vessels;</w:t>
            </w:r>
          </w:p>
          <w:p w14:paraId="59102AE6"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2AE7" w14:textId="77777777" w:rsidR="00E546F5" w:rsidRDefault="00951CE2">
            <w:pPr>
              <w:pStyle w:val="Tier5Bullet"/>
            </w:pPr>
            <w:r>
              <w:tab/>
            </w:r>
            <w:r>
              <w:tab/>
            </w:r>
            <w:r>
              <w:tab/>
            </w:r>
            <w:r>
              <w:tab/>
              <w:t>-</w:t>
            </w:r>
            <w:r>
              <w:tab/>
              <w:t>for equipping the above platforms;</w:t>
            </w:r>
          </w:p>
          <w:p w14:paraId="59102AE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E9" w14:textId="77777777" w:rsidR="00E546F5" w:rsidRDefault="00951CE2">
            <w:pPr>
              <w:pStyle w:val="NormalinTable"/>
            </w:pPr>
            <w:r>
              <w:t>0.0%</w:t>
            </w:r>
          </w:p>
        </w:tc>
      </w:tr>
      <w:tr w:rsidR="00E546F5" w14:paraId="59102A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EB" w14:textId="77777777" w:rsidR="00E546F5" w:rsidRDefault="00951CE2">
            <w:pPr>
              <w:pStyle w:val="NormalinTable"/>
            </w:pPr>
            <w:r>
              <w:t>3808932300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EC" w14:textId="77777777" w:rsidR="00E546F5" w:rsidRDefault="00951CE2">
            <w:pPr>
              <w:pStyle w:val="Tier1"/>
            </w:pPr>
            <w:r>
              <w:t xml:space="preserve">Insecticides, rodenticides, fungicides, herbicides, anti-sprouting products and plant-growth regulators, </w:t>
            </w:r>
            <w:r>
              <w:t>disinfectants and similar products, put up in forms or packings for retail sale or as preparations or articles (for example, sulphur-treated bands, wicks and candles, and fly-papers)</w:t>
            </w:r>
          </w:p>
          <w:p w14:paraId="59102AED" w14:textId="77777777" w:rsidR="00E546F5" w:rsidRDefault="00951CE2">
            <w:pPr>
              <w:pStyle w:val="Tier2"/>
            </w:pPr>
            <w:r>
              <w:t>-</w:t>
            </w:r>
            <w:r>
              <w:tab/>
              <w:t>Other</w:t>
            </w:r>
          </w:p>
          <w:p w14:paraId="59102AEE" w14:textId="77777777" w:rsidR="00E546F5" w:rsidRDefault="00951CE2">
            <w:pPr>
              <w:pStyle w:val="Tier3"/>
            </w:pPr>
            <w:r>
              <w:t>-</w:t>
            </w:r>
            <w:r>
              <w:tab/>
              <w:t>-</w:t>
            </w:r>
            <w:r>
              <w:tab/>
              <w:t>Herbicides, anti-sprouting products and plant-growth regulato</w:t>
            </w:r>
            <w:r>
              <w:t>rs</w:t>
            </w:r>
          </w:p>
          <w:p w14:paraId="59102AEF" w14:textId="77777777" w:rsidR="00E546F5" w:rsidRDefault="00951CE2">
            <w:pPr>
              <w:pStyle w:val="Tier4"/>
            </w:pPr>
            <w:r>
              <w:t>-</w:t>
            </w:r>
            <w:r>
              <w:tab/>
              <w:t>-</w:t>
            </w:r>
            <w:r>
              <w:tab/>
              <w:t>-</w:t>
            </w:r>
            <w:r>
              <w:tab/>
              <w:t>Herbicides</w:t>
            </w:r>
          </w:p>
          <w:p w14:paraId="59102AF0" w14:textId="77777777" w:rsidR="00E546F5" w:rsidRDefault="00951CE2">
            <w:pPr>
              <w:pStyle w:val="Tier5"/>
            </w:pPr>
            <w:r>
              <w:t>-</w:t>
            </w:r>
            <w:r>
              <w:tab/>
              <w:t>-</w:t>
            </w:r>
            <w:r>
              <w:tab/>
              <w:t>-</w:t>
            </w:r>
            <w:r>
              <w:tab/>
              <w:t>-</w:t>
            </w:r>
            <w:r>
              <w:tab/>
              <w:t>Based on derivatives of urea, of uracil or of sulphonylurea</w:t>
            </w:r>
          </w:p>
          <w:p w14:paraId="59102AF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F2" w14:textId="77777777" w:rsidR="00E546F5" w:rsidRDefault="00951CE2">
            <w:pPr>
              <w:pStyle w:val="Tier5Bullet"/>
            </w:pPr>
            <w:r>
              <w:tab/>
            </w:r>
            <w:r>
              <w:tab/>
            </w:r>
            <w:r>
              <w:tab/>
            </w:r>
            <w:r>
              <w:tab/>
              <w:t>-</w:t>
            </w:r>
            <w:r>
              <w:tab/>
              <w:t xml:space="preserve">for </w:t>
            </w:r>
            <w:r>
              <w:t>fitting to or equipping such ships, boats or other vessels;</w:t>
            </w:r>
          </w:p>
          <w:p w14:paraId="59102AF3"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2AF4" w14:textId="77777777" w:rsidR="00E546F5" w:rsidRDefault="00951CE2">
            <w:pPr>
              <w:pStyle w:val="Tier5Bullet"/>
            </w:pPr>
            <w:r>
              <w:tab/>
            </w:r>
            <w:r>
              <w:tab/>
            </w:r>
            <w:r>
              <w:tab/>
            </w:r>
            <w:r>
              <w:tab/>
              <w:t>-</w:t>
            </w:r>
            <w:r>
              <w:tab/>
              <w:t>for equipping the above platforms;</w:t>
            </w:r>
          </w:p>
          <w:p w14:paraId="59102AF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AF6" w14:textId="77777777" w:rsidR="00E546F5" w:rsidRDefault="00951CE2">
            <w:pPr>
              <w:pStyle w:val="NormalinTable"/>
            </w:pPr>
            <w:r>
              <w:t>0.0%</w:t>
            </w:r>
          </w:p>
        </w:tc>
      </w:tr>
      <w:tr w:rsidR="00E546F5" w14:paraId="59102B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AF8" w14:textId="77777777" w:rsidR="00E546F5" w:rsidRDefault="00951CE2">
            <w:pPr>
              <w:pStyle w:val="NormalinTable"/>
            </w:pPr>
            <w:r>
              <w:t>3808932700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AF9" w14:textId="77777777" w:rsidR="00E546F5" w:rsidRDefault="00951CE2">
            <w:pPr>
              <w:pStyle w:val="Tier1"/>
            </w:pPr>
            <w:r>
              <w:t>Insecticides, rodenticides, fungicides, herbicides, anti-sprouting products an</w:t>
            </w:r>
            <w:r>
              <w:t>d plant-growth regulators, disinfectants and similar products, put up in forms or packings for retail sale or as preparations or articles (for example, sulphur-treated bands, wicks and candles, and fly-papers)</w:t>
            </w:r>
          </w:p>
          <w:p w14:paraId="59102AFA" w14:textId="77777777" w:rsidR="00E546F5" w:rsidRDefault="00951CE2">
            <w:pPr>
              <w:pStyle w:val="Tier2"/>
            </w:pPr>
            <w:r>
              <w:t>-</w:t>
            </w:r>
            <w:r>
              <w:tab/>
              <w:t>Other</w:t>
            </w:r>
          </w:p>
          <w:p w14:paraId="59102AFB" w14:textId="77777777" w:rsidR="00E546F5" w:rsidRDefault="00951CE2">
            <w:pPr>
              <w:pStyle w:val="Tier3"/>
            </w:pPr>
            <w:r>
              <w:t>-</w:t>
            </w:r>
            <w:r>
              <w:tab/>
              <w:t>-</w:t>
            </w:r>
            <w:r>
              <w:tab/>
              <w:t>Herbicides, anti-sprouting product</w:t>
            </w:r>
            <w:r>
              <w:t>s and plant-growth regulators</w:t>
            </w:r>
          </w:p>
          <w:p w14:paraId="59102AFC" w14:textId="77777777" w:rsidR="00E546F5" w:rsidRDefault="00951CE2">
            <w:pPr>
              <w:pStyle w:val="Tier4"/>
            </w:pPr>
            <w:r>
              <w:t>-</w:t>
            </w:r>
            <w:r>
              <w:tab/>
              <w:t>-</w:t>
            </w:r>
            <w:r>
              <w:tab/>
              <w:t>-</w:t>
            </w:r>
            <w:r>
              <w:tab/>
              <w:t>Herbicides</w:t>
            </w:r>
          </w:p>
          <w:p w14:paraId="59102AFD" w14:textId="77777777" w:rsidR="00E546F5" w:rsidRDefault="00951CE2">
            <w:pPr>
              <w:pStyle w:val="Tier5"/>
            </w:pPr>
            <w:r>
              <w:t>-</w:t>
            </w:r>
            <w:r>
              <w:tab/>
              <w:t>-</w:t>
            </w:r>
            <w:r>
              <w:tab/>
              <w:t>-</w:t>
            </w:r>
            <w:r>
              <w:tab/>
              <w:t>-</w:t>
            </w:r>
            <w:r>
              <w:tab/>
              <w:t>Other</w:t>
            </w:r>
          </w:p>
          <w:p w14:paraId="59102AF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AFF" w14:textId="77777777" w:rsidR="00E546F5" w:rsidRDefault="00951CE2">
            <w:pPr>
              <w:pStyle w:val="Tier5Bullet"/>
            </w:pPr>
            <w:r>
              <w:tab/>
            </w:r>
            <w:r>
              <w:tab/>
            </w:r>
            <w:r>
              <w:tab/>
            </w:r>
            <w:r>
              <w:tab/>
              <w:t>-</w:t>
            </w:r>
            <w:r>
              <w:tab/>
              <w:t xml:space="preserve">for fitting to or equipping such </w:t>
            </w:r>
            <w:r>
              <w:t>ships, boats or other vessels;</w:t>
            </w:r>
          </w:p>
          <w:p w14:paraId="59102B0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2B01" w14:textId="77777777" w:rsidR="00E546F5" w:rsidRDefault="00951CE2">
            <w:pPr>
              <w:pStyle w:val="Tier5Bullet"/>
            </w:pPr>
            <w:r>
              <w:tab/>
            </w:r>
            <w:r>
              <w:tab/>
            </w:r>
            <w:r>
              <w:tab/>
            </w:r>
            <w:r>
              <w:tab/>
              <w:t>-</w:t>
            </w:r>
            <w:r>
              <w:tab/>
              <w:t>for equipping the above platforms;</w:t>
            </w:r>
          </w:p>
          <w:p w14:paraId="59102B0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03" w14:textId="77777777" w:rsidR="00E546F5" w:rsidRDefault="00951CE2">
            <w:pPr>
              <w:pStyle w:val="NormalinTable"/>
            </w:pPr>
            <w:r>
              <w:t>0.0%</w:t>
            </w:r>
          </w:p>
        </w:tc>
      </w:tr>
      <w:tr w:rsidR="00E546F5" w14:paraId="59102B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05" w14:textId="77777777" w:rsidR="00E546F5" w:rsidRDefault="00951CE2">
            <w:pPr>
              <w:pStyle w:val="NormalinTable"/>
            </w:pPr>
            <w:r>
              <w:t>3808933000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06" w14:textId="77777777" w:rsidR="00E546F5" w:rsidRDefault="00951CE2">
            <w:pPr>
              <w:pStyle w:val="Tier1"/>
            </w:pPr>
            <w:r>
              <w:t xml:space="preserve">Insecticides, rodenticides, fungicides, herbicides, anti-sprouting products and plant-growth regulators, </w:t>
            </w:r>
            <w:r>
              <w:t>disinfectants and similar products, put up in forms or packings for retail sale or as preparations or articles (for example, sulphur-treated bands, wicks and candles, and fly-papers)</w:t>
            </w:r>
          </w:p>
          <w:p w14:paraId="59102B07" w14:textId="77777777" w:rsidR="00E546F5" w:rsidRDefault="00951CE2">
            <w:pPr>
              <w:pStyle w:val="Tier2"/>
            </w:pPr>
            <w:r>
              <w:t>-</w:t>
            </w:r>
            <w:r>
              <w:tab/>
              <w:t>Other</w:t>
            </w:r>
          </w:p>
          <w:p w14:paraId="59102B08" w14:textId="77777777" w:rsidR="00E546F5" w:rsidRDefault="00951CE2">
            <w:pPr>
              <w:pStyle w:val="Tier3"/>
            </w:pPr>
            <w:r>
              <w:t>-</w:t>
            </w:r>
            <w:r>
              <w:tab/>
              <w:t>-</w:t>
            </w:r>
            <w:r>
              <w:tab/>
              <w:t>Herbicides, anti-sprouting products and plant-growth regulato</w:t>
            </w:r>
            <w:r>
              <w:t>rs</w:t>
            </w:r>
          </w:p>
          <w:p w14:paraId="59102B09" w14:textId="77777777" w:rsidR="00E546F5" w:rsidRDefault="00951CE2">
            <w:pPr>
              <w:pStyle w:val="Tier4"/>
            </w:pPr>
            <w:r>
              <w:t>-</w:t>
            </w:r>
            <w:r>
              <w:tab/>
              <w:t>-</w:t>
            </w:r>
            <w:r>
              <w:tab/>
              <w:t>-</w:t>
            </w:r>
            <w:r>
              <w:tab/>
              <w:t>Anti-sprouting products</w:t>
            </w:r>
          </w:p>
          <w:p w14:paraId="59102B0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B0B" w14:textId="77777777" w:rsidR="00E546F5" w:rsidRDefault="00951CE2">
            <w:pPr>
              <w:pStyle w:val="Tier4Bullet"/>
            </w:pPr>
            <w:r>
              <w:tab/>
            </w:r>
            <w:r>
              <w:tab/>
            </w:r>
            <w:r>
              <w:tab/>
              <w:t>-</w:t>
            </w:r>
            <w:r>
              <w:tab/>
              <w:t>for fitting to or equipping such ships, boats or other vessels;</w:t>
            </w:r>
          </w:p>
          <w:p w14:paraId="59102B0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B0D" w14:textId="77777777" w:rsidR="00E546F5" w:rsidRDefault="00951CE2">
            <w:pPr>
              <w:pStyle w:val="Tier4Bullet"/>
            </w:pPr>
            <w:r>
              <w:tab/>
            </w:r>
            <w:r>
              <w:tab/>
            </w:r>
            <w:r>
              <w:tab/>
              <w:t>-</w:t>
            </w:r>
            <w:r>
              <w:tab/>
              <w:t xml:space="preserve">for equipping the above </w:t>
            </w:r>
            <w:r>
              <w:t>platforms;</w:t>
            </w:r>
          </w:p>
          <w:p w14:paraId="59102B0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0F" w14:textId="77777777" w:rsidR="00E546F5" w:rsidRDefault="00951CE2">
            <w:pPr>
              <w:pStyle w:val="NormalinTable"/>
            </w:pPr>
            <w:r>
              <w:t>0.0%</w:t>
            </w:r>
          </w:p>
        </w:tc>
      </w:tr>
      <w:tr w:rsidR="00E546F5" w14:paraId="59102B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11" w14:textId="77777777" w:rsidR="00E546F5" w:rsidRDefault="00951CE2">
            <w:pPr>
              <w:pStyle w:val="NormalinTable"/>
            </w:pPr>
            <w:r>
              <w:t>3808939010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12" w14:textId="77777777" w:rsidR="00E546F5" w:rsidRDefault="00951CE2">
            <w:pPr>
              <w:pStyle w:val="Tier1"/>
            </w:pPr>
            <w:r>
              <w:t xml:space="preserve">Insecticides, rodenticides, fungicides, herbicides, anti-sprouting products and plant-growth regulators, disinfectants and similar products, put up in </w:t>
            </w:r>
            <w:r>
              <w:t>forms or packings for retail sale or as preparations or articles (for example, sulphur-treated bands, wicks and candles, and fly-papers)</w:t>
            </w:r>
          </w:p>
          <w:p w14:paraId="59102B13" w14:textId="77777777" w:rsidR="00E546F5" w:rsidRDefault="00951CE2">
            <w:pPr>
              <w:pStyle w:val="Tier2"/>
            </w:pPr>
            <w:r>
              <w:t>-</w:t>
            </w:r>
            <w:r>
              <w:tab/>
              <w:t>Other</w:t>
            </w:r>
          </w:p>
          <w:p w14:paraId="59102B14" w14:textId="77777777" w:rsidR="00E546F5" w:rsidRDefault="00951CE2">
            <w:pPr>
              <w:pStyle w:val="Tier3"/>
            </w:pPr>
            <w:r>
              <w:t>-</w:t>
            </w:r>
            <w:r>
              <w:tab/>
              <w:t>-</w:t>
            </w:r>
            <w:r>
              <w:tab/>
              <w:t>Herbicides, anti-sprouting products and plant-growth regulators</w:t>
            </w:r>
          </w:p>
          <w:p w14:paraId="59102B15" w14:textId="77777777" w:rsidR="00E546F5" w:rsidRDefault="00951CE2">
            <w:pPr>
              <w:pStyle w:val="Tier4"/>
            </w:pPr>
            <w:r>
              <w:t>-</w:t>
            </w:r>
            <w:r>
              <w:tab/>
              <w:t>-</w:t>
            </w:r>
            <w:r>
              <w:tab/>
              <w:t>-</w:t>
            </w:r>
            <w:r>
              <w:tab/>
              <w:t>Plant-growth regulators</w:t>
            </w:r>
          </w:p>
          <w:p w14:paraId="59102B16" w14:textId="77777777" w:rsidR="00E546F5" w:rsidRDefault="00951CE2">
            <w:pPr>
              <w:pStyle w:val="Tier5"/>
            </w:pPr>
            <w:r>
              <w:t>-</w:t>
            </w:r>
            <w:r>
              <w:tab/>
              <w:t>-</w:t>
            </w:r>
            <w:r>
              <w:tab/>
              <w:t>-</w:t>
            </w:r>
            <w:r>
              <w:tab/>
              <w:t>-</w:t>
            </w:r>
            <w:r>
              <w:tab/>
              <w:t>Prepa</w:t>
            </w:r>
            <w:r>
              <w:t>ration, in the form of granules, containing by weight: - 38.8% or more but not more than 41.2% of Gibberellin A3, or - 9.5% or more but not more than 10.5% of Gibberellin A4 and A7</w:t>
            </w:r>
          </w:p>
          <w:p w14:paraId="59102B17" w14:textId="77777777" w:rsidR="00E546F5" w:rsidRDefault="00951CE2">
            <w:pPr>
              <w:pStyle w:val="Tier5Bullet"/>
            </w:pPr>
            <w:r>
              <w:tab/>
            </w:r>
            <w:r>
              <w:tab/>
            </w:r>
            <w:r>
              <w:tab/>
            </w:r>
            <w:r>
              <w:tab/>
              <w:t>-</w:t>
            </w:r>
            <w:r>
              <w:tab/>
              <w:t>for incorporation in ships, boats or other vessels listed in Table 1,</w:t>
            </w:r>
            <w:r>
              <w:t xml:space="preserve"> for the purposes of their construction, repair, maintenance or conversion;</w:t>
            </w:r>
          </w:p>
          <w:p w14:paraId="59102B18" w14:textId="77777777" w:rsidR="00E546F5" w:rsidRDefault="00951CE2">
            <w:pPr>
              <w:pStyle w:val="Tier5Bullet"/>
            </w:pPr>
            <w:r>
              <w:tab/>
            </w:r>
            <w:r>
              <w:tab/>
            </w:r>
            <w:r>
              <w:tab/>
            </w:r>
            <w:r>
              <w:tab/>
              <w:t>-</w:t>
            </w:r>
            <w:r>
              <w:tab/>
              <w:t>for fitting to or equipping such ships, boats or other vessels;</w:t>
            </w:r>
          </w:p>
          <w:p w14:paraId="59102B19" w14:textId="77777777" w:rsidR="00E546F5" w:rsidRDefault="00951CE2">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2B1A" w14:textId="77777777" w:rsidR="00E546F5" w:rsidRDefault="00951CE2">
            <w:pPr>
              <w:pStyle w:val="Tier5Bullet"/>
            </w:pPr>
            <w:r>
              <w:tab/>
            </w:r>
            <w:r>
              <w:tab/>
            </w:r>
            <w:r>
              <w:tab/>
            </w:r>
            <w:r>
              <w:tab/>
              <w:t>-</w:t>
            </w:r>
            <w:r>
              <w:tab/>
              <w:t>for equipping the above platforms;</w:t>
            </w:r>
          </w:p>
          <w:p w14:paraId="59102B1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1C" w14:textId="77777777" w:rsidR="00E546F5" w:rsidRDefault="00951CE2">
            <w:pPr>
              <w:pStyle w:val="NormalinTable"/>
            </w:pPr>
            <w:r>
              <w:t>0.0%</w:t>
            </w:r>
          </w:p>
        </w:tc>
      </w:tr>
      <w:tr w:rsidR="00E546F5" w14:paraId="59102B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1E" w14:textId="77777777" w:rsidR="00E546F5" w:rsidRDefault="00951CE2">
            <w:pPr>
              <w:pStyle w:val="NormalinTable"/>
            </w:pPr>
            <w:r>
              <w:t>3808939</w:t>
            </w:r>
            <w:r>
              <w:t>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1F" w14:textId="77777777" w:rsidR="00E546F5" w:rsidRDefault="00951CE2">
            <w:pPr>
              <w:pStyle w:val="Tier1"/>
            </w:pPr>
            <w:r>
              <w:t>Insecticides, rodenticides, fungicides, herbicides, anti-sprouting products and plant-growth regulators, disinfectants and similar products, put up in forms or packings for retail sale or as preparations or articles (for example, sulphur-treated bands,</w:t>
            </w:r>
            <w:r>
              <w:t xml:space="preserve"> wicks and candles, and fly-papers)</w:t>
            </w:r>
          </w:p>
          <w:p w14:paraId="59102B20" w14:textId="77777777" w:rsidR="00E546F5" w:rsidRDefault="00951CE2">
            <w:pPr>
              <w:pStyle w:val="Tier2"/>
            </w:pPr>
            <w:r>
              <w:t>-</w:t>
            </w:r>
            <w:r>
              <w:tab/>
              <w:t>Other</w:t>
            </w:r>
          </w:p>
          <w:p w14:paraId="59102B21" w14:textId="77777777" w:rsidR="00E546F5" w:rsidRDefault="00951CE2">
            <w:pPr>
              <w:pStyle w:val="Tier3"/>
            </w:pPr>
            <w:r>
              <w:t>-</w:t>
            </w:r>
            <w:r>
              <w:tab/>
              <w:t>-</w:t>
            </w:r>
            <w:r>
              <w:tab/>
              <w:t>Herbicides, anti-sprouting products and plant-growth regulators</w:t>
            </w:r>
          </w:p>
          <w:p w14:paraId="59102B22" w14:textId="77777777" w:rsidR="00E546F5" w:rsidRDefault="00951CE2">
            <w:pPr>
              <w:pStyle w:val="Tier4"/>
            </w:pPr>
            <w:r>
              <w:t>-</w:t>
            </w:r>
            <w:r>
              <w:tab/>
              <w:t>-</w:t>
            </w:r>
            <w:r>
              <w:tab/>
              <w:t>-</w:t>
            </w:r>
            <w:r>
              <w:tab/>
              <w:t>Plant-growth regulators</w:t>
            </w:r>
          </w:p>
          <w:p w14:paraId="59102B23" w14:textId="77777777" w:rsidR="00E546F5" w:rsidRDefault="00951CE2">
            <w:pPr>
              <w:pStyle w:val="Tier5"/>
            </w:pPr>
            <w:r>
              <w:t>-</w:t>
            </w:r>
            <w:r>
              <w:tab/>
              <w:t>-</w:t>
            </w:r>
            <w:r>
              <w:tab/>
              <w:t>-</w:t>
            </w:r>
            <w:r>
              <w:tab/>
              <w:t>-</w:t>
            </w:r>
            <w:r>
              <w:tab/>
              <w:t>Other</w:t>
            </w:r>
          </w:p>
          <w:p w14:paraId="59102B24"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2B25" w14:textId="77777777" w:rsidR="00E546F5" w:rsidRDefault="00951CE2">
            <w:pPr>
              <w:pStyle w:val="Tier5Bullet"/>
            </w:pPr>
            <w:r>
              <w:tab/>
            </w:r>
            <w:r>
              <w:tab/>
            </w:r>
            <w:r>
              <w:tab/>
            </w:r>
            <w:r>
              <w:tab/>
              <w:t>-</w:t>
            </w:r>
            <w:r>
              <w:tab/>
              <w:t>for fitting to or equipping such ships, boats or other vessels;</w:t>
            </w:r>
          </w:p>
          <w:p w14:paraId="59102B26"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2B27" w14:textId="77777777" w:rsidR="00E546F5" w:rsidRDefault="00951CE2">
            <w:pPr>
              <w:pStyle w:val="Tier5Bullet"/>
            </w:pPr>
            <w:r>
              <w:tab/>
            </w:r>
            <w:r>
              <w:tab/>
            </w:r>
            <w:r>
              <w:tab/>
            </w:r>
            <w:r>
              <w:tab/>
              <w:t>-</w:t>
            </w:r>
            <w:r>
              <w:tab/>
              <w:t>for equipping the above platforms;</w:t>
            </w:r>
          </w:p>
          <w:p w14:paraId="59102B2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29" w14:textId="77777777" w:rsidR="00E546F5" w:rsidRDefault="00951CE2">
            <w:pPr>
              <w:pStyle w:val="NormalinTable"/>
            </w:pPr>
            <w:r>
              <w:t>0.0%</w:t>
            </w:r>
          </w:p>
        </w:tc>
      </w:tr>
      <w:tr w:rsidR="00E546F5" w14:paraId="59102B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2B" w14:textId="77777777" w:rsidR="00E546F5" w:rsidRDefault="00951CE2">
            <w:pPr>
              <w:pStyle w:val="NormalinTable"/>
            </w:pPr>
            <w:r>
              <w:t>3808940000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2C" w14:textId="77777777" w:rsidR="00E546F5" w:rsidRDefault="00951CE2">
            <w:pPr>
              <w:pStyle w:val="Tier1"/>
            </w:pPr>
            <w:r>
              <w:t>Insecticides, rodenticides, fungicides, herbicides, anti-sprouting products and plant-growth regulators, disinfectants and similar products, put up in forms or packings for retail sale or as preparations or articles (for example, sulphur-treated bands, wic</w:t>
            </w:r>
            <w:r>
              <w:t>ks and candles, and fly-papers)</w:t>
            </w:r>
          </w:p>
          <w:p w14:paraId="59102B2D" w14:textId="77777777" w:rsidR="00E546F5" w:rsidRDefault="00951CE2">
            <w:pPr>
              <w:pStyle w:val="Tier2"/>
            </w:pPr>
            <w:r>
              <w:t>-</w:t>
            </w:r>
            <w:r>
              <w:tab/>
              <w:t>Other</w:t>
            </w:r>
          </w:p>
          <w:p w14:paraId="59102B2E" w14:textId="77777777" w:rsidR="00E546F5" w:rsidRDefault="00951CE2">
            <w:pPr>
              <w:pStyle w:val="Tier3"/>
            </w:pPr>
            <w:r>
              <w:t>-</w:t>
            </w:r>
            <w:r>
              <w:tab/>
              <w:t>-</w:t>
            </w:r>
            <w:r>
              <w:tab/>
              <w:t>Disinfectants</w:t>
            </w:r>
          </w:p>
          <w:p w14:paraId="59102B2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B30" w14:textId="77777777" w:rsidR="00E546F5" w:rsidRDefault="00951CE2">
            <w:pPr>
              <w:pStyle w:val="Tier3Bullet"/>
            </w:pPr>
            <w:r>
              <w:tab/>
            </w:r>
            <w:r>
              <w:tab/>
              <w:t>-</w:t>
            </w:r>
            <w:r>
              <w:tab/>
              <w:t>for fitting to or equipping such ships, boats</w:t>
            </w:r>
            <w:r>
              <w:t xml:space="preserve"> or other vessels;</w:t>
            </w:r>
          </w:p>
          <w:p w14:paraId="59102B3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B32" w14:textId="77777777" w:rsidR="00E546F5" w:rsidRDefault="00951CE2">
            <w:pPr>
              <w:pStyle w:val="Tier3Bullet"/>
            </w:pPr>
            <w:r>
              <w:tab/>
            </w:r>
            <w:r>
              <w:tab/>
              <w:t>-</w:t>
            </w:r>
            <w:r>
              <w:tab/>
              <w:t>for</w:t>
            </w:r>
            <w:r>
              <w:t xml:space="preserve"> equipping the above platforms;</w:t>
            </w:r>
          </w:p>
          <w:p w14:paraId="59102B3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34" w14:textId="77777777" w:rsidR="00E546F5" w:rsidRDefault="00951CE2">
            <w:pPr>
              <w:pStyle w:val="NormalinTable"/>
            </w:pPr>
            <w:r>
              <w:t>0.0%</w:t>
            </w:r>
          </w:p>
        </w:tc>
      </w:tr>
      <w:tr w:rsidR="00E546F5" w14:paraId="59102B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36" w14:textId="77777777" w:rsidR="00E546F5" w:rsidRDefault="00951CE2">
            <w:pPr>
              <w:pStyle w:val="NormalinTable"/>
            </w:pPr>
            <w:r>
              <w:t>3808990000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37" w14:textId="77777777" w:rsidR="00E546F5" w:rsidRDefault="00951CE2">
            <w:pPr>
              <w:pStyle w:val="Tier1"/>
            </w:pPr>
            <w:r>
              <w:t xml:space="preserve">Insecticides, rodenticides, fungicides, herbicides, anti-sprouting products and plant-growth regulators, disinfectants and </w:t>
            </w:r>
            <w:r>
              <w:t>similar products, put up in forms or packings for retail sale or as preparations or articles (for example, sulphur-treated bands, wicks and candles, and fly-papers)</w:t>
            </w:r>
          </w:p>
          <w:p w14:paraId="59102B38" w14:textId="77777777" w:rsidR="00E546F5" w:rsidRDefault="00951CE2">
            <w:pPr>
              <w:pStyle w:val="Tier2"/>
            </w:pPr>
            <w:r>
              <w:t>-</w:t>
            </w:r>
            <w:r>
              <w:tab/>
              <w:t>Other</w:t>
            </w:r>
          </w:p>
          <w:p w14:paraId="59102B39" w14:textId="77777777" w:rsidR="00E546F5" w:rsidRDefault="00951CE2">
            <w:pPr>
              <w:pStyle w:val="Tier3"/>
            </w:pPr>
            <w:r>
              <w:t>-</w:t>
            </w:r>
            <w:r>
              <w:tab/>
              <w:t>-</w:t>
            </w:r>
            <w:r>
              <w:tab/>
              <w:t>Other</w:t>
            </w:r>
          </w:p>
          <w:p w14:paraId="59102B3A" w14:textId="77777777" w:rsidR="00E546F5" w:rsidRDefault="00951CE2">
            <w:pPr>
              <w:pStyle w:val="Tier3Bullet"/>
            </w:pPr>
            <w:r>
              <w:tab/>
            </w:r>
            <w:r>
              <w:tab/>
              <w:t>-</w:t>
            </w:r>
            <w:r>
              <w:tab/>
              <w:t>for incorporation in ships, boats or other vessels listed in Table 1,</w:t>
            </w:r>
            <w:r>
              <w:t xml:space="preserve"> for the purposes of their construction, repair, maintenance or conversion;</w:t>
            </w:r>
          </w:p>
          <w:p w14:paraId="59102B3B" w14:textId="77777777" w:rsidR="00E546F5" w:rsidRDefault="00951CE2">
            <w:pPr>
              <w:pStyle w:val="Tier3Bullet"/>
            </w:pPr>
            <w:r>
              <w:tab/>
            </w:r>
            <w:r>
              <w:tab/>
              <w:t>-</w:t>
            </w:r>
            <w:r>
              <w:tab/>
              <w:t>for fitting to or equipping such ships, boats or other vessels;</w:t>
            </w:r>
          </w:p>
          <w:p w14:paraId="59102B3C" w14:textId="77777777" w:rsidR="00E546F5" w:rsidRDefault="00951CE2">
            <w:pPr>
              <w:pStyle w:val="Tier3Bullet"/>
            </w:pP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14:paraId="59102B3D" w14:textId="77777777" w:rsidR="00E546F5" w:rsidRDefault="00951CE2">
            <w:pPr>
              <w:pStyle w:val="Tier3Bullet"/>
            </w:pPr>
            <w:r>
              <w:tab/>
            </w:r>
            <w:r>
              <w:tab/>
              <w:t>-</w:t>
            </w:r>
            <w:r>
              <w:tab/>
              <w:t>for equipping the above platforms;</w:t>
            </w:r>
          </w:p>
          <w:p w14:paraId="59102B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3F" w14:textId="77777777" w:rsidR="00E546F5" w:rsidRDefault="00951CE2">
            <w:pPr>
              <w:pStyle w:val="NormalinTable"/>
            </w:pPr>
            <w:r>
              <w:t>0.0%</w:t>
            </w:r>
          </w:p>
        </w:tc>
      </w:tr>
      <w:tr w:rsidR="00E546F5" w14:paraId="59102B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41" w14:textId="77777777" w:rsidR="00E546F5" w:rsidRDefault="00951CE2">
            <w:pPr>
              <w:pStyle w:val="NormalinTable"/>
            </w:pPr>
            <w:r>
              <w:t>3809100000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42" w14:textId="77777777" w:rsidR="00E546F5" w:rsidRDefault="00951CE2">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w:p w14:paraId="59102B43" w14:textId="77777777" w:rsidR="00E546F5" w:rsidRDefault="00951CE2">
            <w:pPr>
              <w:pStyle w:val="Tier2"/>
            </w:pPr>
            <w:r>
              <w:t>-</w:t>
            </w:r>
            <w:r>
              <w:tab/>
              <w:t>With a basis of amylaceous substances</w:t>
            </w:r>
          </w:p>
          <w:p w14:paraId="59102B44"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B45" w14:textId="77777777" w:rsidR="00E546F5" w:rsidRDefault="00951CE2">
            <w:pPr>
              <w:pStyle w:val="Tier2Bullet"/>
            </w:pPr>
            <w:r>
              <w:tab/>
              <w:t>-</w:t>
            </w:r>
            <w:r>
              <w:tab/>
              <w:t>for fitting to or equipping such ships, boats or other vessels;</w:t>
            </w:r>
          </w:p>
          <w:p w14:paraId="59102B46" w14:textId="77777777" w:rsidR="00E546F5" w:rsidRDefault="00951CE2">
            <w:pPr>
              <w:pStyle w:val="Tier2Bullet"/>
            </w:pPr>
            <w:r>
              <w:tab/>
            </w:r>
            <w:r>
              <w:t>-</w:t>
            </w:r>
            <w:r>
              <w:tab/>
              <w:t>for incorporation, for the purposes of their construction, repair, maintenance or conversion, in drilling or production platforms listed below: fixed, of subheading ex 8430 49 or floating or submersible of subheading 8905 20;</w:t>
            </w:r>
          </w:p>
          <w:p w14:paraId="59102B47" w14:textId="77777777" w:rsidR="00E546F5" w:rsidRDefault="00951CE2">
            <w:pPr>
              <w:pStyle w:val="Tier2Bullet"/>
            </w:pPr>
            <w:r>
              <w:tab/>
              <w:t>-</w:t>
            </w:r>
            <w:r>
              <w:tab/>
              <w:t>for equipping the above p</w:t>
            </w:r>
            <w:r>
              <w:t>latforms;</w:t>
            </w:r>
          </w:p>
          <w:p w14:paraId="59102B4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49" w14:textId="77777777" w:rsidR="00E546F5" w:rsidRDefault="00951CE2">
            <w:pPr>
              <w:pStyle w:val="NormalinTable"/>
            </w:pPr>
            <w:r>
              <w:t>0.0%</w:t>
            </w:r>
          </w:p>
        </w:tc>
      </w:tr>
      <w:tr w:rsidR="00E546F5" w14:paraId="59102B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4B" w14:textId="77777777" w:rsidR="00E546F5" w:rsidRDefault="00951CE2">
            <w:pPr>
              <w:pStyle w:val="NormalinTable"/>
            </w:pPr>
            <w:r>
              <w:t>3809910000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4C" w14:textId="77777777" w:rsidR="00E546F5" w:rsidRDefault="00951CE2">
            <w:pPr>
              <w:pStyle w:val="Tier1"/>
            </w:pPr>
            <w:r>
              <w:t xml:space="preserve">Finishing agents, dye carriers to accelerate the dyeing or fixing of dyestuffs and other products and preparations (for example, dressings and </w:t>
            </w:r>
            <w:r>
              <w:t>mordants), of a kind used in the textile, paper, leather or like industries, not elsewhere specified or included</w:t>
            </w:r>
          </w:p>
          <w:p w14:paraId="59102B4D" w14:textId="77777777" w:rsidR="00E546F5" w:rsidRDefault="00951CE2">
            <w:pPr>
              <w:pStyle w:val="Tier2"/>
            </w:pPr>
            <w:r>
              <w:t>-</w:t>
            </w:r>
            <w:r>
              <w:tab/>
              <w:t>Other</w:t>
            </w:r>
          </w:p>
          <w:p w14:paraId="59102B4E" w14:textId="77777777" w:rsidR="00E546F5" w:rsidRDefault="00951CE2">
            <w:pPr>
              <w:pStyle w:val="Tier3"/>
            </w:pPr>
            <w:r>
              <w:t>-</w:t>
            </w:r>
            <w:r>
              <w:tab/>
              <w:t>-</w:t>
            </w:r>
            <w:r>
              <w:tab/>
              <w:t>Of a kind used in the textile or like industries</w:t>
            </w:r>
          </w:p>
          <w:p w14:paraId="59102B4F"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2B50" w14:textId="77777777" w:rsidR="00E546F5" w:rsidRDefault="00951CE2">
            <w:pPr>
              <w:pStyle w:val="Tier3Bullet"/>
            </w:pPr>
            <w:r>
              <w:tab/>
            </w:r>
            <w:r>
              <w:tab/>
              <w:t>-</w:t>
            </w:r>
            <w:r>
              <w:tab/>
              <w:t>for fitting to or equipping such ships, boats or other vessels;</w:t>
            </w:r>
          </w:p>
          <w:p w14:paraId="59102B51"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2B52" w14:textId="77777777" w:rsidR="00E546F5" w:rsidRDefault="00951CE2">
            <w:pPr>
              <w:pStyle w:val="Tier3Bullet"/>
            </w:pPr>
            <w:r>
              <w:tab/>
            </w:r>
            <w:r>
              <w:tab/>
              <w:t>-</w:t>
            </w:r>
            <w:r>
              <w:tab/>
              <w:t>for equipping the above platforms;</w:t>
            </w:r>
          </w:p>
          <w:p w14:paraId="59102B5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54" w14:textId="77777777" w:rsidR="00E546F5" w:rsidRDefault="00951CE2">
            <w:pPr>
              <w:pStyle w:val="NormalinTable"/>
            </w:pPr>
            <w:r>
              <w:t>0.0%</w:t>
            </w:r>
          </w:p>
        </w:tc>
      </w:tr>
      <w:tr w:rsidR="00E546F5" w14:paraId="59102B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56" w14:textId="77777777" w:rsidR="00E546F5" w:rsidRDefault="00951CE2">
            <w:pPr>
              <w:pStyle w:val="NormalinTable"/>
            </w:pPr>
            <w:r>
              <w:t>3809920000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57" w14:textId="77777777" w:rsidR="00E546F5" w:rsidRDefault="00951CE2">
            <w:pPr>
              <w:pStyle w:val="Tier1"/>
            </w:pPr>
            <w:r>
              <w:t xml:space="preserve">Finishing </w:t>
            </w:r>
            <w:r>
              <w:t>agents, dye carriers to accelerate the dyeing or fixing of dyestuffs and other products and preparations (for example, dressings and mordants), of a kind used in the textile, paper, leather or like industries, not elsewhere specified or included</w:t>
            </w:r>
          </w:p>
          <w:p w14:paraId="59102B58" w14:textId="77777777" w:rsidR="00E546F5" w:rsidRDefault="00951CE2">
            <w:pPr>
              <w:pStyle w:val="Tier2"/>
            </w:pPr>
            <w:r>
              <w:t>-</w:t>
            </w:r>
            <w:r>
              <w:tab/>
              <w:t>Other</w:t>
            </w:r>
          </w:p>
          <w:p w14:paraId="59102B59" w14:textId="77777777" w:rsidR="00E546F5" w:rsidRDefault="00951CE2">
            <w:pPr>
              <w:pStyle w:val="Tier3"/>
            </w:pPr>
            <w:r>
              <w:t>-</w:t>
            </w:r>
            <w:r>
              <w:tab/>
            </w:r>
            <w:r>
              <w:t>-</w:t>
            </w:r>
            <w:r>
              <w:tab/>
              <w:t>Of a kind used in the paper or like industries</w:t>
            </w:r>
          </w:p>
          <w:p w14:paraId="59102B5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B5B" w14:textId="77777777" w:rsidR="00E546F5" w:rsidRDefault="00951CE2">
            <w:pPr>
              <w:pStyle w:val="Tier3Bullet"/>
            </w:pPr>
            <w:r>
              <w:tab/>
            </w:r>
            <w:r>
              <w:tab/>
              <w:t>-</w:t>
            </w:r>
            <w:r>
              <w:tab/>
              <w:t>for fitting to or equipping such ships, boats or other</w:t>
            </w:r>
            <w:r>
              <w:t xml:space="preserve"> vessels;</w:t>
            </w:r>
          </w:p>
          <w:p w14:paraId="59102B5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B5D" w14:textId="77777777" w:rsidR="00E546F5" w:rsidRDefault="00951CE2">
            <w:pPr>
              <w:pStyle w:val="Tier3Bullet"/>
            </w:pPr>
            <w:r>
              <w:tab/>
            </w:r>
            <w:r>
              <w:tab/>
              <w:t>-</w:t>
            </w:r>
            <w:r>
              <w:tab/>
              <w:t>for equippin</w:t>
            </w:r>
            <w:r>
              <w:t>g the above platforms;</w:t>
            </w:r>
          </w:p>
          <w:p w14:paraId="59102B5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5F" w14:textId="77777777" w:rsidR="00E546F5" w:rsidRDefault="00951CE2">
            <w:pPr>
              <w:pStyle w:val="NormalinTable"/>
            </w:pPr>
            <w:r>
              <w:t>0.0%</w:t>
            </w:r>
          </w:p>
        </w:tc>
      </w:tr>
      <w:tr w:rsidR="00E546F5" w14:paraId="59102B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61" w14:textId="77777777" w:rsidR="00E546F5" w:rsidRDefault="00951CE2">
            <w:pPr>
              <w:pStyle w:val="NormalinTable"/>
            </w:pPr>
            <w:r>
              <w:t>3809930000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62" w14:textId="77777777" w:rsidR="00E546F5" w:rsidRDefault="00951CE2">
            <w:pPr>
              <w:pStyle w:val="Tier1"/>
            </w:pPr>
            <w:r>
              <w:t xml:space="preserve">Finishing agents, dye carriers to accelerate the dyeing or fixing of dyestuffs and other products and preparations (for example, </w:t>
            </w:r>
            <w:r>
              <w:t>dressings and mordants), of a kind used in the textile, paper, leather or like industries, not elsewhere specified or included</w:t>
            </w:r>
          </w:p>
          <w:p w14:paraId="59102B63" w14:textId="77777777" w:rsidR="00E546F5" w:rsidRDefault="00951CE2">
            <w:pPr>
              <w:pStyle w:val="Tier2"/>
            </w:pPr>
            <w:r>
              <w:t>-</w:t>
            </w:r>
            <w:r>
              <w:tab/>
              <w:t>Other</w:t>
            </w:r>
          </w:p>
          <w:p w14:paraId="59102B64" w14:textId="77777777" w:rsidR="00E546F5" w:rsidRDefault="00951CE2">
            <w:pPr>
              <w:pStyle w:val="Tier3"/>
            </w:pPr>
            <w:r>
              <w:t>-</w:t>
            </w:r>
            <w:r>
              <w:tab/>
              <w:t>-</w:t>
            </w:r>
            <w:r>
              <w:tab/>
              <w:t>Of a kind used in the leather or like industries</w:t>
            </w:r>
          </w:p>
          <w:p w14:paraId="59102B65" w14:textId="77777777" w:rsidR="00E546F5" w:rsidRDefault="00951CE2">
            <w:pPr>
              <w:pStyle w:val="Tier3Bullet"/>
            </w:pPr>
            <w:r>
              <w:tab/>
            </w:r>
            <w:r>
              <w:tab/>
              <w:t>-</w:t>
            </w:r>
            <w:r>
              <w:tab/>
              <w:t>for incorporation in ships, boats or other vessels listed in Tab</w:t>
            </w:r>
            <w:r>
              <w:t>le 1, for the purposes of their construction, repair, maintenance or conversion;</w:t>
            </w:r>
          </w:p>
          <w:p w14:paraId="59102B66" w14:textId="77777777" w:rsidR="00E546F5" w:rsidRDefault="00951CE2">
            <w:pPr>
              <w:pStyle w:val="Tier3Bullet"/>
            </w:pPr>
            <w:r>
              <w:tab/>
            </w:r>
            <w:r>
              <w:tab/>
              <w:t>-</w:t>
            </w:r>
            <w:r>
              <w:tab/>
              <w:t>for fitting to or equipping such ships, boats or other vessels;</w:t>
            </w:r>
          </w:p>
          <w:p w14:paraId="59102B67" w14:textId="77777777" w:rsidR="00E546F5" w:rsidRDefault="00951CE2">
            <w:pPr>
              <w:pStyle w:val="Tier3Bullet"/>
            </w:pP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14:paraId="59102B68" w14:textId="77777777" w:rsidR="00E546F5" w:rsidRDefault="00951CE2">
            <w:pPr>
              <w:pStyle w:val="Tier3Bullet"/>
            </w:pPr>
            <w:r>
              <w:tab/>
            </w:r>
            <w:r>
              <w:tab/>
              <w:t>-</w:t>
            </w:r>
            <w:r>
              <w:tab/>
              <w:t>for equipping the above platforms;</w:t>
            </w:r>
          </w:p>
          <w:p w14:paraId="59102B6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6A" w14:textId="77777777" w:rsidR="00E546F5" w:rsidRDefault="00951CE2">
            <w:pPr>
              <w:pStyle w:val="NormalinTable"/>
            </w:pPr>
            <w:r>
              <w:t>0.0%</w:t>
            </w:r>
          </w:p>
        </w:tc>
      </w:tr>
      <w:tr w:rsidR="00E546F5" w14:paraId="59102B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6C" w14:textId="77777777" w:rsidR="00E546F5" w:rsidRDefault="00951CE2">
            <w:pPr>
              <w:pStyle w:val="NormalinTable"/>
            </w:pPr>
            <w:r>
              <w:t>3810100090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6D" w14:textId="77777777" w:rsidR="00E546F5" w:rsidRDefault="00951CE2">
            <w:pPr>
              <w:pStyle w:val="Tier1"/>
            </w:pPr>
            <w:r>
              <w:t>Pickling preparations for metal surfaces; fluxes and other auxiliary preparations for soldering, brazing or welding; soldering, brazing or welding powders and pastes consisting of metal and other materials; preparations of a kind used as cores o</w:t>
            </w:r>
            <w:r>
              <w:t>r coatings for welding electrodes or rods</w:t>
            </w:r>
          </w:p>
          <w:p w14:paraId="59102B6E" w14:textId="77777777" w:rsidR="00E546F5" w:rsidRDefault="00951CE2">
            <w:pPr>
              <w:pStyle w:val="Tier2"/>
            </w:pPr>
            <w:r>
              <w:t>-</w:t>
            </w:r>
            <w:r>
              <w:tab/>
              <w:t>Pickling preparations for metal surfaces; soldering, brazing or welding powders and pastes consisting of metal and other materials</w:t>
            </w:r>
          </w:p>
          <w:p w14:paraId="59102B6F" w14:textId="77777777" w:rsidR="00E546F5" w:rsidRDefault="00951CE2">
            <w:pPr>
              <w:pStyle w:val="Tier3"/>
            </w:pPr>
            <w:r>
              <w:t>-</w:t>
            </w:r>
            <w:r>
              <w:tab/>
              <w:t>-</w:t>
            </w:r>
            <w:r>
              <w:tab/>
              <w:t>Other</w:t>
            </w:r>
          </w:p>
          <w:p w14:paraId="59102B70" w14:textId="77777777" w:rsidR="00E546F5" w:rsidRDefault="00951CE2">
            <w:pPr>
              <w:pStyle w:val="Tier3Bullet"/>
            </w:pPr>
            <w:r>
              <w:tab/>
            </w:r>
            <w:r>
              <w:tab/>
              <w:t>-</w:t>
            </w:r>
            <w:r>
              <w:tab/>
              <w:t xml:space="preserve">for incorporation in ships, boats or other vessels listed in Table </w:t>
            </w:r>
            <w:r>
              <w:t>1, for the purposes of their construction, repair, maintenance or conversion;</w:t>
            </w:r>
          </w:p>
          <w:p w14:paraId="59102B71" w14:textId="77777777" w:rsidR="00E546F5" w:rsidRDefault="00951CE2">
            <w:pPr>
              <w:pStyle w:val="Tier3Bullet"/>
            </w:pPr>
            <w:r>
              <w:tab/>
            </w:r>
            <w:r>
              <w:tab/>
              <w:t>-</w:t>
            </w:r>
            <w:r>
              <w:tab/>
              <w:t>for fitting to or equipping such ships, boats or other vessels;</w:t>
            </w:r>
          </w:p>
          <w:p w14:paraId="59102B72" w14:textId="77777777" w:rsidR="00E546F5" w:rsidRDefault="00951CE2">
            <w:pPr>
              <w:pStyle w:val="Tier3Bullet"/>
            </w:pPr>
            <w:r>
              <w:tab/>
            </w:r>
            <w:r>
              <w:tab/>
              <w:t>-</w:t>
            </w:r>
            <w:r>
              <w:tab/>
              <w:t xml:space="preserve">for incorporation, for the purposes of their construction, repair, maintenance or conversion, in drilling </w:t>
            </w:r>
            <w:r>
              <w:t>or production platforms listed below: fixed, of subheading ex 8430 49 or floating or submersible of subheading 8905 20;</w:t>
            </w:r>
          </w:p>
          <w:p w14:paraId="59102B73" w14:textId="77777777" w:rsidR="00E546F5" w:rsidRDefault="00951CE2">
            <w:pPr>
              <w:pStyle w:val="Tier3Bullet"/>
            </w:pPr>
            <w:r>
              <w:tab/>
            </w:r>
            <w:r>
              <w:tab/>
              <w:t>-</w:t>
            </w:r>
            <w:r>
              <w:tab/>
              <w:t>for equipping the above platforms;</w:t>
            </w:r>
          </w:p>
          <w:p w14:paraId="59102B7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75" w14:textId="77777777" w:rsidR="00E546F5" w:rsidRDefault="00951CE2">
            <w:pPr>
              <w:pStyle w:val="NormalinTable"/>
            </w:pPr>
            <w:r>
              <w:t>0.0%</w:t>
            </w:r>
          </w:p>
        </w:tc>
      </w:tr>
      <w:tr w:rsidR="00E546F5" w14:paraId="59102B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77" w14:textId="77777777" w:rsidR="00E546F5" w:rsidRDefault="00951CE2">
            <w:pPr>
              <w:pStyle w:val="NormalinTable"/>
            </w:pPr>
            <w:r>
              <w:t>3810900000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78" w14:textId="77777777" w:rsidR="00E546F5" w:rsidRDefault="00951CE2">
            <w:pPr>
              <w:pStyle w:val="Tier1"/>
            </w:pPr>
            <w:r>
              <w:t xml:space="preserve">Pickling preparations for metal surfaces; fluxes and other auxiliary preparations for soldering, brazing or welding; soldering, brazing or welding powders and pastes consisting of metal and other materials; preparations of a kind used as cores or coatings </w:t>
            </w:r>
            <w:r>
              <w:t>for welding electrodes or rods</w:t>
            </w:r>
          </w:p>
          <w:p w14:paraId="59102B79" w14:textId="77777777" w:rsidR="00E546F5" w:rsidRDefault="00951CE2">
            <w:pPr>
              <w:pStyle w:val="Tier2"/>
            </w:pPr>
            <w:r>
              <w:t>-</w:t>
            </w:r>
            <w:r>
              <w:tab/>
              <w:t>Other</w:t>
            </w:r>
          </w:p>
          <w:p w14:paraId="59102B7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B7B" w14:textId="77777777" w:rsidR="00E546F5" w:rsidRDefault="00951CE2">
            <w:pPr>
              <w:pStyle w:val="Tier2Bullet"/>
            </w:pPr>
            <w:r>
              <w:tab/>
              <w:t>-</w:t>
            </w:r>
            <w:r>
              <w:tab/>
              <w:t>for fitting to or equipping such ships, boats or other vessels;</w:t>
            </w:r>
          </w:p>
          <w:p w14:paraId="59102B7C"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B7D" w14:textId="77777777" w:rsidR="00E546F5" w:rsidRDefault="00951CE2">
            <w:pPr>
              <w:pStyle w:val="Tier2Bullet"/>
            </w:pPr>
            <w:r>
              <w:tab/>
              <w:t>-</w:t>
            </w:r>
            <w:r>
              <w:tab/>
              <w:t>for equipping the above pl</w:t>
            </w:r>
            <w:r>
              <w:t>atforms;</w:t>
            </w:r>
          </w:p>
          <w:p w14:paraId="59102B7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7F" w14:textId="77777777" w:rsidR="00E546F5" w:rsidRDefault="00951CE2">
            <w:pPr>
              <w:pStyle w:val="NormalinTable"/>
            </w:pPr>
            <w:r>
              <w:t>0.0%</w:t>
            </w:r>
          </w:p>
        </w:tc>
      </w:tr>
      <w:tr w:rsidR="00E546F5" w14:paraId="59102B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81" w14:textId="77777777" w:rsidR="00E546F5" w:rsidRDefault="00951CE2">
            <w:pPr>
              <w:pStyle w:val="NormalinTable"/>
            </w:pPr>
            <w:r>
              <w:t>3811290090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82" w14:textId="77777777" w:rsidR="00E546F5" w:rsidRDefault="00951CE2">
            <w:pPr>
              <w:pStyle w:val="Tier1"/>
            </w:pPr>
            <w:r>
              <w:t xml:space="preserve">Anti-knock preparations, oxidation inhibitors, gum inhibitors, viscosity improvers, anti-corrosive preparations and other prepared additives, for mineral </w:t>
            </w:r>
            <w:r>
              <w:t>oils (including gasoline) or for other liquids used for the same purposes as mineral oils</w:t>
            </w:r>
          </w:p>
          <w:p w14:paraId="59102B83" w14:textId="77777777" w:rsidR="00E546F5" w:rsidRDefault="00951CE2">
            <w:pPr>
              <w:pStyle w:val="Tier2"/>
            </w:pPr>
            <w:r>
              <w:t>-</w:t>
            </w:r>
            <w:r>
              <w:tab/>
              <w:t>Additives for lubricating oils</w:t>
            </w:r>
          </w:p>
          <w:p w14:paraId="59102B84" w14:textId="77777777" w:rsidR="00E546F5" w:rsidRDefault="00951CE2">
            <w:pPr>
              <w:pStyle w:val="Tier3"/>
            </w:pPr>
            <w:r>
              <w:t>-</w:t>
            </w:r>
            <w:r>
              <w:tab/>
              <w:t>-</w:t>
            </w:r>
            <w:r>
              <w:tab/>
              <w:t>Other</w:t>
            </w:r>
          </w:p>
          <w:p w14:paraId="59102B85" w14:textId="77777777" w:rsidR="00E546F5" w:rsidRDefault="00951CE2">
            <w:pPr>
              <w:pStyle w:val="Tier4"/>
            </w:pPr>
            <w:r>
              <w:t>-</w:t>
            </w:r>
            <w:r>
              <w:tab/>
              <w:t>-</w:t>
            </w:r>
            <w:r>
              <w:tab/>
              <w:t>-</w:t>
            </w:r>
            <w:r>
              <w:tab/>
              <w:t>Other</w:t>
            </w:r>
          </w:p>
          <w:p w14:paraId="59102B86"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2B87" w14:textId="77777777" w:rsidR="00E546F5" w:rsidRDefault="00951CE2">
            <w:pPr>
              <w:pStyle w:val="Tier4Bullet"/>
            </w:pPr>
            <w:r>
              <w:tab/>
            </w:r>
            <w:r>
              <w:tab/>
            </w:r>
            <w:r>
              <w:tab/>
              <w:t>-</w:t>
            </w:r>
            <w:r>
              <w:tab/>
              <w:t>for fitting to or equipping such ships, boats or other vessels;</w:t>
            </w:r>
          </w:p>
          <w:p w14:paraId="59102B88"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2B89" w14:textId="77777777" w:rsidR="00E546F5" w:rsidRDefault="00951CE2">
            <w:pPr>
              <w:pStyle w:val="Tier4Bullet"/>
            </w:pPr>
            <w:r>
              <w:tab/>
            </w:r>
            <w:r>
              <w:tab/>
            </w:r>
            <w:r>
              <w:tab/>
              <w:t>-</w:t>
            </w:r>
            <w:r>
              <w:tab/>
              <w:t>for equipping the above platforms;</w:t>
            </w:r>
          </w:p>
          <w:p w14:paraId="59102B8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8B" w14:textId="77777777" w:rsidR="00E546F5" w:rsidRDefault="00951CE2">
            <w:pPr>
              <w:pStyle w:val="NormalinTable"/>
            </w:pPr>
            <w:r>
              <w:t>0.0%</w:t>
            </w:r>
          </w:p>
        </w:tc>
      </w:tr>
      <w:tr w:rsidR="00E546F5" w14:paraId="59102B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8D" w14:textId="77777777" w:rsidR="00E546F5" w:rsidRDefault="00951CE2">
            <w:pPr>
              <w:pStyle w:val="NormalinTable"/>
            </w:pPr>
            <w:r>
              <w:t>3812000000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8E" w14:textId="77777777" w:rsidR="00E546F5" w:rsidRDefault="00951CE2">
            <w:pPr>
              <w:pStyle w:val="Tier1"/>
            </w:pPr>
            <w:r>
              <w:t>Prepared rubber accelerators; comp</w:t>
            </w:r>
            <w:r>
              <w:t>ound plasticisers for rubber or plastics, not elsewhere specified or included; anti-oxidising preparations and other compound stabilisers for rubber or plastics</w:t>
            </w:r>
          </w:p>
          <w:p w14:paraId="59102B8F" w14:textId="77777777" w:rsidR="00E546F5" w:rsidRDefault="00951CE2">
            <w:pPr>
              <w:pStyle w:val="Tier1Bullet"/>
            </w:pPr>
            <w:r>
              <w:t>-</w:t>
            </w:r>
            <w:r>
              <w:tab/>
              <w:t>for incorporation in ships, boats or other vessels listed in Table 1, for the purposes of the</w:t>
            </w:r>
            <w:r>
              <w:t>ir construction, repair, maintenance or conversion;</w:t>
            </w:r>
          </w:p>
          <w:p w14:paraId="59102B90" w14:textId="77777777" w:rsidR="00E546F5" w:rsidRDefault="00951CE2">
            <w:pPr>
              <w:pStyle w:val="Tier1Bullet"/>
            </w:pPr>
            <w:r>
              <w:t>-</w:t>
            </w:r>
            <w:r>
              <w:tab/>
              <w:t>for fitting to or equipping such ships, boats or other vessels;</w:t>
            </w:r>
          </w:p>
          <w:p w14:paraId="59102B91" w14:textId="77777777" w:rsidR="00E546F5" w:rsidRDefault="00951CE2">
            <w:pPr>
              <w:pStyle w:val="Tier1Bullet"/>
            </w:pPr>
            <w:r>
              <w:t>-</w:t>
            </w:r>
            <w:r>
              <w:tab/>
              <w:t>for incorporation, for the purposes of their construction, repair, maintenance or conversion, in drilling or production platforms listed</w:t>
            </w:r>
            <w:r>
              <w:t xml:space="preserve"> below: fixed, of subheading ex 8430 49 or floating or submersible of subheading 8905 20;</w:t>
            </w:r>
          </w:p>
          <w:p w14:paraId="59102B92" w14:textId="77777777" w:rsidR="00E546F5" w:rsidRDefault="00951CE2">
            <w:pPr>
              <w:pStyle w:val="Tier1Bullet"/>
            </w:pPr>
            <w:r>
              <w:t>-</w:t>
            </w:r>
            <w:r>
              <w:tab/>
              <w:t>for equipping the above platforms;</w:t>
            </w:r>
          </w:p>
          <w:p w14:paraId="59102B9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94" w14:textId="77777777" w:rsidR="00E546F5" w:rsidRDefault="00951CE2">
            <w:pPr>
              <w:pStyle w:val="NormalinTable"/>
            </w:pPr>
            <w:r>
              <w:t>0.0%</w:t>
            </w:r>
          </w:p>
        </w:tc>
      </w:tr>
      <w:tr w:rsidR="00E546F5" w14:paraId="59102B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96" w14:textId="77777777" w:rsidR="00E546F5" w:rsidRDefault="00951CE2">
            <w:pPr>
              <w:pStyle w:val="NormalinTable"/>
            </w:pPr>
            <w:r>
              <w:t>3813000000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97" w14:textId="77777777" w:rsidR="00E546F5" w:rsidRDefault="00951CE2">
            <w:pPr>
              <w:pStyle w:val="Tier1"/>
            </w:pPr>
            <w:r>
              <w:t xml:space="preserve">Preparations and charges for </w:t>
            </w:r>
            <w:r>
              <w:t>fire-extinguishers; charged fire-extinguishing grenades</w:t>
            </w:r>
          </w:p>
          <w:p w14:paraId="59102B98" w14:textId="77777777" w:rsidR="00E546F5" w:rsidRDefault="00951CE2">
            <w:pPr>
              <w:pStyle w:val="Tier1Bullet"/>
            </w:pPr>
            <w:r>
              <w:t>-</w:t>
            </w:r>
            <w:r>
              <w:tab/>
              <w:t>for incorporation in ships, boats or other vessels listed in Table 1, for the purposes of their construction, repair, maintenance or conversion;</w:t>
            </w:r>
          </w:p>
          <w:p w14:paraId="59102B99" w14:textId="77777777" w:rsidR="00E546F5" w:rsidRDefault="00951CE2">
            <w:pPr>
              <w:pStyle w:val="Tier1Bullet"/>
            </w:pPr>
            <w:r>
              <w:t>-</w:t>
            </w:r>
            <w:r>
              <w:tab/>
              <w:t xml:space="preserve">for fitting to or equipping such ships, boats or </w:t>
            </w:r>
            <w:r>
              <w:t>other vessels;</w:t>
            </w:r>
          </w:p>
          <w:p w14:paraId="59102B9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2B9B" w14:textId="77777777" w:rsidR="00E546F5" w:rsidRDefault="00951CE2">
            <w:pPr>
              <w:pStyle w:val="Tier1Bullet"/>
            </w:pPr>
            <w:r>
              <w:t>-</w:t>
            </w:r>
            <w:r>
              <w:tab/>
              <w:t>for equippi</w:t>
            </w:r>
            <w:r>
              <w:t>ng the above platforms;</w:t>
            </w:r>
          </w:p>
          <w:p w14:paraId="59102B9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9D" w14:textId="77777777" w:rsidR="00E546F5" w:rsidRDefault="00951CE2">
            <w:pPr>
              <w:pStyle w:val="NormalinTable"/>
            </w:pPr>
            <w:r>
              <w:t>0.0%</w:t>
            </w:r>
          </w:p>
        </w:tc>
      </w:tr>
      <w:tr w:rsidR="00E546F5" w14:paraId="59102B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9F" w14:textId="77777777" w:rsidR="00E546F5" w:rsidRDefault="00951CE2">
            <w:pPr>
              <w:pStyle w:val="NormalinTable"/>
            </w:pPr>
            <w:r>
              <w:t>3813000010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A0" w14:textId="77777777" w:rsidR="00E546F5" w:rsidRDefault="00951CE2">
            <w:pPr>
              <w:pStyle w:val="Tier1"/>
            </w:pPr>
            <w:r>
              <w:t>Preparations and charges for fire-extinguishers; charged fire-extinguishing grenades</w:t>
            </w:r>
          </w:p>
          <w:p w14:paraId="59102BA1" w14:textId="77777777" w:rsidR="00E546F5" w:rsidRDefault="00951CE2">
            <w:pPr>
              <w:pStyle w:val="Tier2"/>
            </w:pPr>
            <w:r>
              <w:t>-</w:t>
            </w:r>
            <w:r>
              <w:tab/>
              <w:t xml:space="preserve">Preparations and charges for </w:t>
            </w:r>
            <w:r>
              <w:t>fire-extinguishers, of mentioned in code 8424, for use in certain types of aircraft</w:t>
            </w:r>
          </w:p>
          <w:p w14:paraId="59102BA2" w14:textId="77777777" w:rsidR="00E546F5" w:rsidRDefault="00951CE2">
            <w:pPr>
              <w:pStyle w:val="Tier2Bullet"/>
            </w:pPr>
            <w:r>
              <w:tab/>
              <w:t>-</w:t>
            </w:r>
            <w:r>
              <w:tab/>
              <w:t>For use in certain types of aircraft; for the construction, maintenance and repair of aircraft of an unladen weight exceeding 2 000 kilograms and of ground flying traine</w:t>
            </w:r>
            <w:r>
              <w:t>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A3" w14:textId="77777777" w:rsidR="00E546F5" w:rsidRDefault="00951CE2">
            <w:pPr>
              <w:pStyle w:val="NormalinTable"/>
            </w:pPr>
            <w:r>
              <w:t>0.0%</w:t>
            </w:r>
          </w:p>
        </w:tc>
      </w:tr>
      <w:tr w:rsidR="00E546F5" w14:paraId="59102B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A5" w14:textId="77777777" w:rsidR="00E546F5" w:rsidRDefault="00951CE2">
            <w:pPr>
              <w:pStyle w:val="NormalinTable"/>
            </w:pPr>
            <w:r>
              <w:t>3814001011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A6" w14:textId="77777777" w:rsidR="00E546F5" w:rsidRDefault="00951CE2">
            <w:pPr>
              <w:pStyle w:val="Tier1"/>
            </w:pPr>
            <w:r>
              <w:t>Organic composite solvents and thinners, not elsewhere specified or included; prepared paint or varnish removers</w:t>
            </w:r>
          </w:p>
          <w:p w14:paraId="59102BA7" w14:textId="77777777" w:rsidR="00E546F5" w:rsidRDefault="00951CE2">
            <w:pPr>
              <w:pStyle w:val="Tier2"/>
            </w:pPr>
            <w:r>
              <w:t>-</w:t>
            </w:r>
            <w:r>
              <w:tab/>
              <w:t>Based on butyl acetate</w:t>
            </w:r>
          </w:p>
          <w:p w14:paraId="59102BA8" w14:textId="77777777" w:rsidR="00E546F5" w:rsidRDefault="00951CE2">
            <w:pPr>
              <w:pStyle w:val="Tier3"/>
            </w:pPr>
            <w:r>
              <w:t>-</w:t>
            </w:r>
            <w:r>
              <w:tab/>
              <w:t>-</w:t>
            </w:r>
            <w:r>
              <w:tab/>
              <w:t>Ethyl alcohol produced from agricultural products (as listed in Annex I to the T</w:t>
            </w:r>
            <w:r>
              <w:t>reaty on the Functioning of the European Union), denatured or undenatured, excluding products with a water content of more than 0,3% (m/m) measured according to the standard EN 15376, but including ethyl alcohol produced from agricultural products (as list</w:t>
            </w:r>
            <w:r>
              <w:t>ed in Annex I to the Treaty on the Functioning of the European Union) contained in blends with gasoline with an ethyl alcohol content of more than 10% (v/v)</w:t>
            </w:r>
          </w:p>
          <w:p w14:paraId="59102BA9" w14:textId="77777777" w:rsidR="00E546F5" w:rsidRDefault="00951CE2">
            <w:pPr>
              <w:pStyle w:val="Tier4"/>
            </w:pPr>
            <w:r>
              <w:t>-</w:t>
            </w:r>
            <w:r>
              <w:tab/>
              <w:t>-</w:t>
            </w:r>
            <w:r>
              <w:tab/>
              <w:t>-</w:t>
            </w:r>
            <w:r>
              <w:tab/>
              <w:t>For use as fuel</w:t>
            </w:r>
          </w:p>
          <w:p w14:paraId="59102BAA"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2BAB" w14:textId="77777777" w:rsidR="00E546F5" w:rsidRDefault="00951CE2">
            <w:pPr>
              <w:pStyle w:val="Tier4Bullet"/>
            </w:pPr>
            <w:r>
              <w:tab/>
            </w:r>
            <w:r>
              <w:tab/>
            </w:r>
            <w:r>
              <w:tab/>
              <w:t>-</w:t>
            </w:r>
            <w:r>
              <w:tab/>
              <w:t>for fitting to or equipping such ships, boats or other vessels;</w:t>
            </w:r>
          </w:p>
          <w:p w14:paraId="59102BAC"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2BAD" w14:textId="77777777" w:rsidR="00E546F5" w:rsidRDefault="00951CE2">
            <w:pPr>
              <w:pStyle w:val="Tier4Bullet"/>
            </w:pPr>
            <w:r>
              <w:tab/>
            </w:r>
            <w:r>
              <w:tab/>
            </w:r>
            <w:r>
              <w:tab/>
              <w:t>-</w:t>
            </w:r>
            <w:r>
              <w:tab/>
              <w:t>for equipping the above platforms;</w:t>
            </w:r>
          </w:p>
          <w:p w14:paraId="59102BA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AF" w14:textId="77777777" w:rsidR="00E546F5" w:rsidRDefault="00951CE2">
            <w:pPr>
              <w:pStyle w:val="NormalinTable"/>
            </w:pPr>
            <w:r>
              <w:t>0.0%</w:t>
            </w:r>
          </w:p>
        </w:tc>
      </w:tr>
      <w:tr w:rsidR="00E546F5" w14:paraId="59102B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B1" w14:textId="77777777" w:rsidR="00E546F5" w:rsidRDefault="00951CE2">
            <w:pPr>
              <w:pStyle w:val="NormalinTable"/>
            </w:pPr>
            <w:r>
              <w:t>3814001017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B2" w14:textId="77777777" w:rsidR="00E546F5" w:rsidRDefault="00951CE2">
            <w:pPr>
              <w:pStyle w:val="Tier1"/>
            </w:pPr>
            <w:r>
              <w:rPr>
                <w:rFonts w:eastAsia="Times New Roman"/>
                <w:color w:val="000000"/>
                <w:lang w:eastAsia="en-GB"/>
              </w:rPr>
              <w:t xml:space="preserve">Organic </w:t>
            </w:r>
            <w:r>
              <w:rPr>
                <w:rFonts w:eastAsia="Times New Roman"/>
                <w:color w:val="000000"/>
                <w:lang w:eastAsia="en-GB"/>
              </w:rPr>
              <w:t>composite solvents and thinners, not elsewhere specified or included; prepared paint or varnish removers</w:t>
            </w:r>
            <w:r>
              <w:rPr>
                <w:rFonts w:eastAsia="Times New Roman"/>
                <w:color w:val="000000"/>
                <w:lang w:eastAsia="en-GB"/>
              </w:rPr>
              <w:br/>
            </w:r>
            <w:r>
              <w:rPr>
                <w:rFonts w:eastAsia="Times New Roman"/>
                <w:color w:val="000000"/>
                <w:lang w:eastAsia="en-GB"/>
              </w:rPr>
              <w:t>- Based on butyl acetate</w:t>
            </w:r>
            <w:r>
              <w:rPr>
                <w:rFonts w:eastAsia="Times New Roman"/>
                <w:color w:val="000000"/>
                <w:lang w:eastAsia="en-GB"/>
              </w:rPr>
              <w:br/>
            </w:r>
            <w:r>
              <w:rPr>
                <w:rFonts w:eastAsia="Times New Roman"/>
                <w:color w:val="000000"/>
                <w:lang w:eastAsia="en-GB"/>
              </w:rPr>
              <w:t>- - Ethyl alcohol produced from agricultural products (as listed in Additional chapter note 1 of chapter 38 of the goods class</w:t>
            </w:r>
            <w:r>
              <w:rPr>
                <w:rFonts w:eastAsia="Times New Roman"/>
                <w:color w:val="000000"/>
                <w:lang w:eastAsia="en-GB"/>
              </w:rPr>
              <w:t>ification), denatured or undenatured, excluding products with a water content of more than 0.3 % (m/m) measured according to the standard EN 15376, but including ethyl alcohol produced from agricultural products (as listed in Additional chapter note 1 of c</w:t>
            </w:r>
            <w:r>
              <w:rPr>
                <w:rFonts w:eastAsia="Times New Roman"/>
                <w:color w:val="000000"/>
                <w:lang w:eastAsia="en-GB"/>
              </w:rPr>
              <w:t>hapter 38 of the goods classification) contained in blends with gasoline with an ethyl alcohol content of more than 10 % (v/v)</w:t>
            </w:r>
            <w:r>
              <w:rPr>
                <w:rFonts w:eastAsia="Times New Roman"/>
                <w:color w:val="000000"/>
                <w:lang w:eastAsia="en-GB"/>
              </w:rPr>
              <w:br/>
            </w:r>
            <w:r>
              <w:rPr>
                <w:rFonts w:eastAsia="Times New Roman"/>
                <w:color w:val="000000"/>
                <w:lang w:eastAsia="en-GB"/>
              </w:rPr>
              <w:t>-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B3" w14:textId="77777777" w:rsidR="00E546F5" w:rsidRDefault="00951CE2">
            <w:pPr>
              <w:pStyle w:val="NormalinTable"/>
            </w:pPr>
            <w:r>
              <w:t>0.0%</w:t>
            </w:r>
          </w:p>
        </w:tc>
      </w:tr>
      <w:tr w:rsidR="00E546F5" w14:paraId="59102B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B5" w14:textId="77777777" w:rsidR="00E546F5" w:rsidRDefault="00951CE2">
            <w:pPr>
              <w:pStyle w:val="NormalinTable"/>
            </w:pPr>
            <w:r>
              <w:t>3814009071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B6" w14:textId="77777777" w:rsidR="00E546F5" w:rsidRDefault="00951CE2">
            <w:pPr>
              <w:pStyle w:val="Tier1"/>
            </w:pPr>
            <w:r>
              <w:t xml:space="preserve">Organic composite solvents and thinners, not elsewhere specified or </w:t>
            </w:r>
            <w:r>
              <w:t>included; prepared paint or varnish removers</w:t>
            </w:r>
          </w:p>
          <w:p w14:paraId="59102BB7" w14:textId="77777777" w:rsidR="00E546F5" w:rsidRDefault="00951CE2">
            <w:pPr>
              <w:pStyle w:val="Tier2"/>
            </w:pPr>
            <w:r>
              <w:t>-</w:t>
            </w:r>
            <w:r>
              <w:tab/>
              <w:t>Other</w:t>
            </w:r>
          </w:p>
          <w:p w14:paraId="59102BB8" w14:textId="77777777" w:rsidR="00E546F5" w:rsidRDefault="00951CE2">
            <w:pPr>
              <w:pStyle w:val="Tier3"/>
            </w:pPr>
            <w:r>
              <w:t>-</w:t>
            </w:r>
            <w:r>
              <w:tab/>
              <w:t>-</w:t>
            </w:r>
            <w:r>
              <w:tab/>
              <w:t>Ethyl alcohol produced from agricultural products (as listed in Annex I to the Treaty on the Functioning of the European Union), denatured or undenatured, excluding products with a water content of m</w:t>
            </w:r>
            <w:r>
              <w:t>ore than 0,3% (m/m) measured according to the standard EN 15376, but including ethyl alcohol produced from agricultural products (as listed in Annex I to the Treaty on the Functioning of the European Union) contained in blends with gasoline with an ethyl a</w:t>
            </w:r>
            <w:r>
              <w:t>lcohol content of more than 10% (v/v)</w:t>
            </w:r>
          </w:p>
          <w:p w14:paraId="59102BB9" w14:textId="77777777" w:rsidR="00E546F5" w:rsidRDefault="00951CE2">
            <w:pPr>
              <w:pStyle w:val="Tier4"/>
            </w:pPr>
            <w:r>
              <w:t>-</w:t>
            </w:r>
            <w:r>
              <w:tab/>
              <w:t>-</w:t>
            </w:r>
            <w:r>
              <w:tab/>
              <w:t>-</w:t>
            </w:r>
            <w:r>
              <w:tab/>
              <w:t>For use as fuel</w:t>
            </w:r>
          </w:p>
          <w:p w14:paraId="59102BB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BBB" w14:textId="77777777" w:rsidR="00E546F5" w:rsidRDefault="00951CE2">
            <w:pPr>
              <w:pStyle w:val="Tier4Bullet"/>
            </w:pPr>
            <w:r>
              <w:tab/>
            </w:r>
            <w:r>
              <w:tab/>
            </w:r>
            <w:r>
              <w:tab/>
              <w:t>-</w:t>
            </w:r>
            <w:r>
              <w:tab/>
              <w:t>for fitting to or equipping such ships, b</w:t>
            </w:r>
            <w:r>
              <w:t>oats or other vessels;</w:t>
            </w:r>
          </w:p>
          <w:p w14:paraId="59102BB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BBD" w14:textId="77777777" w:rsidR="00E546F5" w:rsidRDefault="00951CE2">
            <w:pPr>
              <w:pStyle w:val="Tier4Bullet"/>
            </w:pPr>
            <w:r>
              <w:tab/>
            </w:r>
            <w:r>
              <w:tab/>
            </w:r>
            <w:r>
              <w:tab/>
              <w:t>-</w:t>
            </w:r>
            <w:r>
              <w:tab/>
              <w:t>for equipping the above platforms;</w:t>
            </w:r>
          </w:p>
          <w:p w14:paraId="59102BB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BF" w14:textId="77777777" w:rsidR="00E546F5" w:rsidRDefault="00951CE2">
            <w:pPr>
              <w:pStyle w:val="NormalinTable"/>
            </w:pPr>
            <w:r>
              <w:t>0.0%</w:t>
            </w:r>
          </w:p>
        </w:tc>
      </w:tr>
      <w:tr w:rsidR="00E546F5" w14:paraId="59102B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C1" w14:textId="77777777" w:rsidR="00E546F5" w:rsidRDefault="00951CE2">
            <w:pPr>
              <w:pStyle w:val="NormalinTable"/>
            </w:pPr>
            <w:r>
              <w:t>3814009079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C2" w14:textId="77777777" w:rsidR="00E546F5" w:rsidRDefault="00951CE2">
            <w:pPr>
              <w:pStyle w:val="Tier1"/>
            </w:pPr>
            <w:r>
              <w:rPr>
                <w:rFonts w:eastAsia="Times New Roman"/>
                <w:color w:val="000000"/>
                <w:lang w:eastAsia="en-GB"/>
              </w:rPr>
              <w:t>Organic composite solvents and thinners, not elsewhere specified or included; prepared paint or varnish removers</w:t>
            </w:r>
            <w:r>
              <w:rPr>
                <w:rFonts w:eastAsia="Times New Roman"/>
                <w:color w:val="000000"/>
                <w:lang w:eastAsia="en-GB"/>
              </w:rPr>
              <w:br/>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xml:space="preserve">- - </w:t>
            </w:r>
            <w:r>
              <w:rPr>
                <w:rFonts w:eastAsia="Times New Roman"/>
                <w:color w:val="000000"/>
                <w:lang w:eastAsia="en-GB"/>
              </w:rPr>
              <w:t>Ethyl alcohol produced from agricultural products (as listed in Additional chapter note 1 of chapter 38 of the goods classification), denatured or undenatured, excluding products with a water content of more than 0.3 % (m/m) measured according to the stand</w:t>
            </w:r>
            <w:r>
              <w:rPr>
                <w:rFonts w:eastAsia="Times New Roman"/>
                <w:color w:val="000000"/>
                <w:lang w:eastAsia="en-GB"/>
              </w:rPr>
              <w:t>ard EN 15376, but including ethyl alcohol produced from agricultural products (as listed in Additional chapter note 1 of chapter 38 of the goods classification) contained in blends with gasoline with an ethyl alcohol content of more than 10 % (v/v)</w:t>
            </w:r>
            <w:r>
              <w:rPr>
                <w:rFonts w:eastAsia="Times New Roman"/>
                <w:color w:val="000000"/>
                <w:lang w:eastAsia="en-GB"/>
              </w:rPr>
              <w:br/>
            </w:r>
            <w:r>
              <w:rPr>
                <w:rFonts w:eastAsia="Times New Roman"/>
                <w:color w:val="000000"/>
                <w:lang w:eastAsia="en-GB"/>
              </w:rPr>
              <w:t>- - - F</w:t>
            </w:r>
            <w:r>
              <w:rPr>
                <w:rFonts w:eastAsia="Times New Roman"/>
                <w:color w:val="000000"/>
                <w:lang w:eastAsia="en-GB"/>
              </w:rPr>
              <w:t>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C3" w14:textId="77777777" w:rsidR="00E546F5" w:rsidRDefault="00951CE2">
            <w:pPr>
              <w:pStyle w:val="NormalinTable"/>
            </w:pPr>
            <w:r>
              <w:t>0.0%</w:t>
            </w:r>
          </w:p>
        </w:tc>
      </w:tr>
      <w:tr w:rsidR="00E546F5" w14:paraId="59102B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C5" w14:textId="77777777" w:rsidR="00E546F5" w:rsidRDefault="00951CE2">
            <w:pPr>
              <w:pStyle w:val="NormalinTable"/>
            </w:pPr>
            <w:r>
              <w:t>3819000010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C6" w14:textId="77777777" w:rsidR="00E546F5" w:rsidRDefault="00951CE2">
            <w:pPr>
              <w:pStyle w:val="Tier1"/>
            </w:pPr>
            <w:r>
              <w:t>Hydraulic brake fluids and other prepared liquids for hydraulic transmission, not containing or containing less than 70% by weight of petroleum oils or oils obtained from bituminous minerals</w:t>
            </w:r>
          </w:p>
          <w:p w14:paraId="59102BC7" w14:textId="77777777" w:rsidR="00E546F5" w:rsidRDefault="00951CE2">
            <w:pPr>
              <w:pStyle w:val="Tier2"/>
            </w:pPr>
            <w:r>
              <w:t>-</w:t>
            </w:r>
            <w:r>
              <w:tab/>
              <w:t xml:space="preserve">Based on silicate </w:t>
            </w:r>
            <w:r>
              <w:t>or phosphoric esters, for use in certain types of aircraft</w:t>
            </w:r>
          </w:p>
          <w:p w14:paraId="59102BC8" w14:textId="77777777" w:rsidR="00E546F5" w:rsidRDefault="00951CE2">
            <w:pPr>
              <w:pStyle w:val="Tier2Bullet"/>
            </w:pP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C9" w14:textId="77777777" w:rsidR="00E546F5" w:rsidRDefault="00951CE2">
            <w:pPr>
              <w:pStyle w:val="NormalinTable"/>
            </w:pPr>
            <w:r>
              <w:t>0.0%</w:t>
            </w:r>
          </w:p>
        </w:tc>
      </w:tr>
      <w:tr w:rsidR="00E546F5" w14:paraId="59102B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CB" w14:textId="77777777" w:rsidR="00E546F5" w:rsidRDefault="00951CE2">
            <w:pPr>
              <w:pStyle w:val="NormalinTable"/>
            </w:pPr>
            <w:r>
              <w:t>38</w:t>
            </w:r>
            <w:r>
              <w:t>19000020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CC" w14:textId="77777777" w:rsidR="00E546F5" w:rsidRDefault="00951CE2">
            <w:pPr>
              <w:pStyle w:val="Tier1"/>
            </w:pPr>
            <w:r>
              <w:t>Hydraulic brake fluids and other prepared liquids for hydraulic transmission, not containing or containing less than 70% by weight of petroleum oils or oils obtained from bituminous minerals</w:t>
            </w:r>
          </w:p>
          <w:p w14:paraId="59102BCD" w14:textId="77777777" w:rsidR="00E546F5" w:rsidRDefault="00951CE2">
            <w:pPr>
              <w:pStyle w:val="Tier2"/>
            </w:pPr>
            <w:r>
              <w:t>-</w:t>
            </w:r>
            <w:r>
              <w:tab/>
              <w:t xml:space="preserve">Fire resistant hydraulic fluid based on </w:t>
            </w:r>
            <w:r>
              <w:t>phosphate ester</w:t>
            </w:r>
          </w:p>
          <w:p w14:paraId="59102BC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BCF" w14:textId="77777777" w:rsidR="00E546F5" w:rsidRDefault="00951CE2">
            <w:pPr>
              <w:pStyle w:val="Tier2Bullet"/>
            </w:pPr>
            <w:r>
              <w:tab/>
              <w:t>-</w:t>
            </w:r>
            <w:r>
              <w:tab/>
              <w:t>for fitting to or equipping such ships, boats or other vessels;</w:t>
            </w:r>
          </w:p>
          <w:p w14:paraId="59102BD0"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2BD1" w14:textId="77777777" w:rsidR="00E546F5" w:rsidRDefault="00951CE2">
            <w:pPr>
              <w:pStyle w:val="Tier2Bullet"/>
            </w:pPr>
            <w:r>
              <w:tab/>
              <w:t>-</w:t>
            </w:r>
            <w:r>
              <w:tab/>
              <w:t>for equipping the above platfor</w:t>
            </w:r>
            <w:r>
              <w:t>ms;</w:t>
            </w:r>
          </w:p>
          <w:p w14:paraId="59102BD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D3" w14:textId="77777777" w:rsidR="00E546F5" w:rsidRDefault="00951CE2">
            <w:pPr>
              <w:pStyle w:val="NormalinTable"/>
            </w:pPr>
            <w:r>
              <w:t>0.0%</w:t>
            </w:r>
          </w:p>
        </w:tc>
      </w:tr>
      <w:tr w:rsidR="00E546F5" w14:paraId="59102B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D5" w14:textId="77777777" w:rsidR="00E546F5" w:rsidRDefault="00951CE2">
            <w:pPr>
              <w:pStyle w:val="NormalinTable"/>
            </w:pPr>
            <w:r>
              <w:t>3819000090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D6" w14:textId="77777777" w:rsidR="00E546F5" w:rsidRDefault="00951CE2">
            <w:pPr>
              <w:pStyle w:val="Tier1"/>
            </w:pPr>
            <w:r>
              <w:t>Hydraulic brake fluids and other prepared liquids for hydraulic transmission, not containing or containing less than 70% by weight of petroleum oils or oils obtained</w:t>
            </w:r>
            <w:r>
              <w:t xml:space="preserve"> from bituminous minerals</w:t>
            </w:r>
          </w:p>
          <w:p w14:paraId="59102BD7" w14:textId="77777777" w:rsidR="00E546F5" w:rsidRDefault="00951CE2">
            <w:pPr>
              <w:pStyle w:val="Tier2"/>
            </w:pPr>
            <w:r>
              <w:t>-</w:t>
            </w:r>
            <w:r>
              <w:tab/>
              <w:t>Other</w:t>
            </w:r>
          </w:p>
          <w:p w14:paraId="59102BD8"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BD9" w14:textId="77777777" w:rsidR="00E546F5" w:rsidRDefault="00951CE2">
            <w:pPr>
              <w:pStyle w:val="Tier2Bullet"/>
            </w:pPr>
            <w:r>
              <w:tab/>
              <w:t>-</w:t>
            </w:r>
            <w:r>
              <w:tab/>
              <w:t>for fitting to or equipping such ships, boats or other vessels;</w:t>
            </w:r>
          </w:p>
          <w:p w14:paraId="59102BDA" w14:textId="77777777" w:rsidR="00E546F5" w:rsidRDefault="00951CE2">
            <w:pPr>
              <w:pStyle w:val="Tier2Bullet"/>
            </w:pPr>
            <w:r>
              <w:tab/>
              <w:t>-</w:t>
            </w:r>
            <w:r>
              <w:tab/>
            </w:r>
            <w:r>
              <w:t>for incorporation, for the purposes of their construction, repair, maintenance or conversion, in drilling or production platforms listed below: fixed, of subheading ex 8430 49 or floating or submersible of subheading 8905 20;</w:t>
            </w:r>
          </w:p>
          <w:p w14:paraId="59102BDB" w14:textId="77777777" w:rsidR="00E546F5" w:rsidRDefault="00951CE2">
            <w:pPr>
              <w:pStyle w:val="Tier2Bullet"/>
            </w:pPr>
            <w:r>
              <w:tab/>
              <w:t>-</w:t>
            </w:r>
            <w:r>
              <w:tab/>
              <w:t>for equipping the above pla</w:t>
            </w:r>
            <w:r>
              <w:t>tforms;</w:t>
            </w:r>
          </w:p>
          <w:p w14:paraId="59102BD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DD" w14:textId="77777777" w:rsidR="00E546F5" w:rsidRDefault="00951CE2">
            <w:pPr>
              <w:pStyle w:val="NormalinTable"/>
            </w:pPr>
            <w:r>
              <w:t>0.0%</w:t>
            </w:r>
          </w:p>
        </w:tc>
      </w:tr>
      <w:tr w:rsidR="00E546F5" w14:paraId="59102B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DF" w14:textId="77777777" w:rsidR="00E546F5" w:rsidRDefault="00951CE2">
            <w:pPr>
              <w:pStyle w:val="NormalinTable"/>
            </w:pPr>
            <w:r>
              <w:t>3820000011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E0" w14:textId="77777777" w:rsidR="00E546F5" w:rsidRDefault="00951CE2">
            <w:pPr>
              <w:pStyle w:val="Tier1"/>
            </w:pPr>
            <w:r>
              <w:t>Anti-freezing preparations and prepared de-icing fluids</w:t>
            </w:r>
          </w:p>
          <w:p w14:paraId="59102BE1" w14:textId="77777777" w:rsidR="00E546F5" w:rsidRDefault="00951CE2">
            <w:pPr>
              <w:pStyle w:val="Tier2"/>
            </w:pPr>
            <w:r>
              <w:t>-</w:t>
            </w:r>
            <w:r>
              <w:tab/>
              <w:t>Ethyl alcohol produced from agricultural products(as listed in additional chapter note, denatured or un</w:t>
            </w:r>
            <w:r>
              <w:t>denatured, excluding products with a water content of more than 0.3% (m/m) measured according to the standard EN 15376, but including ethyl alcohol produced from agricultural products(as listed in additional chapter note 1) contained in blends with gasolin</w:t>
            </w:r>
            <w:r>
              <w:t>e with an ethyl alcohol content of more than 10% (v/v)</w:t>
            </w:r>
          </w:p>
          <w:p w14:paraId="59102BE2" w14:textId="77777777" w:rsidR="00E546F5" w:rsidRDefault="00951CE2">
            <w:pPr>
              <w:pStyle w:val="Tier3"/>
            </w:pPr>
            <w:r>
              <w:t>-</w:t>
            </w:r>
            <w:r>
              <w:tab/>
              <w:t>-</w:t>
            </w:r>
            <w:r>
              <w:tab/>
              <w:t>For use as fuel</w:t>
            </w:r>
          </w:p>
          <w:p w14:paraId="59102BE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BE4" w14:textId="77777777" w:rsidR="00E546F5" w:rsidRDefault="00951CE2">
            <w:pPr>
              <w:pStyle w:val="Tier3Bullet"/>
            </w:pPr>
            <w:r>
              <w:tab/>
            </w:r>
            <w:r>
              <w:tab/>
              <w:t>-</w:t>
            </w:r>
            <w:r>
              <w:tab/>
              <w:t xml:space="preserve">for fitting to or </w:t>
            </w:r>
            <w:r>
              <w:t>equipping such ships, boats or other vessels;</w:t>
            </w:r>
          </w:p>
          <w:p w14:paraId="59102BE5"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2BE6" w14:textId="77777777" w:rsidR="00E546F5" w:rsidRDefault="00951CE2">
            <w:pPr>
              <w:pStyle w:val="Tier3Bullet"/>
            </w:pPr>
            <w:r>
              <w:tab/>
            </w:r>
            <w:r>
              <w:tab/>
              <w:t>-</w:t>
            </w:r>
            <w:r>
              <w:tab/>
              <w:t>for equipping the above platforms;</w:t>
            </w:r>
          </w:p>
          <w:p w14:paraId="59102BE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E8" w14:textId="77777777" w:rsidR="00E546F5" w:rsidRDefault="00951CE2">
            <w:pPr>
              <w:pStyle w:val="NormalinTable"/>
            </w:pPr>
            <w:r>
              <w:t>0.0%</w:t>
            </w:r>
          </w:p>
        </w:tc>
      </w:tr>
      <w:tr w:rsidR="00E546F5" w14:paraId="59102B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EA" w14:textId="77777777" w:rsidR="00E546F5" w:rsidRDefault="00951CE2">
            <w:pPr>
              <w:pStyle w:val="NormalinTable"/>
            </w:pPr>
            <w:r>
              <w:t>3820000019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EB" w14:textId="77777777" w:rsidR="00E546F5" w:rsidRDefault="00951CE2">
            <w:pPr>
              <w:pStyle w:val="Tier1"/>
            </w:pPr>
            <w:r>
              <w:rPr>
                <w:rFonts w:eastAsia="Times New Roman"/>
                <w:color w:val="000000"/>
                <w:lang w:eastAsia="en-GB"/>
              </w:rPr>
              <w:t>Anti-freezing preparations and prepared de-icing fluids</w:t>
            </w:r>
            <w:r>
              <w:rPr>
                <w:rFonts w:eastAsia="Times New Roman"/>
                <w:color w:val="000000"/>
                <w:lang w:eastAsia="en-GB"/>
              </w:rPr>
              <w:br/>
            </w:r>
            <w:r>
              <w:rPr>
                <w:rFonts w:eastAsia="Times New Roman"/>
                <w:color w:val="000000"/>
                <w:lang w:eastAsia="en-GB"/>
              </w:rPr>
              <w:t>- Ethyl alcohol produced from agricultural products (</w:t>
            </w:r>
            <w:r>
              <w:rPr>
                <w:rFonts w:eastAsia="Times New Roman"/>
                <w:color w:val="000000"/>
                <w:lang w:eastAsia="en-GB"/>
              </w:rPr>
              <w:t xml:space="preserve">as listed in Additional chapter note 1 of chapter 38 of the goods classification), denatured or undenatured, excluding products with a water content of more than 0.3 % (m/m) measured according to the standard EN 15376, but including ethyl alcohol produced </w:t>
            </w:r>
            <w:r>
              <w:rPr>
                <w:rFonts w:eastAsia="Times New Roman"/>
                <w:color w:val="000000"/>
                <w:lang w:eastAsia="en-GB"/>
              </w:rPr>
              <w:t>from agricultural products (as listed in Additional chapter note 1 of chapter 38 of the goods classification) contained in blends with gasoline with an ethyl alcohol content of more than 10 % (v/v)</w:t>
            </w:r>
            <w:r>
              <w:rPr>
                <w:rFonts w:eastAsia="Times New Roman"/>
                <w:color w:val="000000"/>
                <w:lang w:eastAsia="en-GB"/>
              </w:rPr>
              <w:br/>
            </w:r>
            <w:r>
              <w:rPr>
                <w:rFonts w:eastAsia="Times New Roman"/>
                <w:color w:val="000000"/>
                <w:lang w:eastAsia="en-GB"/>
              </w:rPr>
              <w:t>-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EC" w14:textId="77777777" w:rsidR="00E546F5" w:rsidRDefault="00951CE2">
            <w:pPr>
              <w:pStyle w:val="NormalinTable"/>
            </w:pPr>
            <w:r>
              <w:t>0.0%</w:t>
            </w:r>
          </w:p>
        </w:tc>
      </w:tr>
      <w:tr w:rsidR="00E546F5" w14:paraId="59102B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EE" w14:textId="77777777" w:rsidR="00E546F5" w:rsidRDefault="00951CE2">
            <w:pPr>
              <w:pStyle w:val="NormalinTable"/>
            </w:pPr>
            <w:r>
              <w:t>3824000000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EF"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BF0" w14:textId="77777777" w:rsidR="00E546F5" w:rsidRDefault="00951CE2">
            <w:pPr>
              <w:pStyle w:val="Tier1Bullet"/>
            </w:pPr>
            <w:r>
              <w:t>-</w:t>
            </w:r>
            <w:r>
              <w:tab/>
              <w:t>use by, or on behalf of, th</w:t>
            </w:r>
            <w:r>
              <w:t>e UK Armed Forces, individually or in cooperation with other States</w:t>
            </w:r>
          </w:p>
          <w:p w14:paraId="59102BF1" w14:textId="77777777" w:rsidR="00E546F5" w:rsidRDefault="00951CE2">
            <w:pPr>
              <w:pStyle w:val="Tier1Bullet"/>
            </w:pPr>
            <w:r>
              <w:tab/>
              <w:t>a) for defending the territorial integrity of the United Kingdom, or</w:t>
            </w:r>
          </w:p>
          <w:p w14:paraId="59102BF2" w14:textId="77777777" w:rsidR="00E546F5" w:rsidRDefault="00951CE2">
            <w:pPr>
              <w:pStyle w:val="Tier1Bullet"/>
            </w:pPr>
            <w:r>
              <w:tab/>
              <w:t>b) in participating in international peace-keeping or support operations, or</w:t>
            </w:r>
          </w:p>
          <w:p w14:paraId="59102BF3" w14:textId="77777777" w:rsidR="00E546F5" w:rsidRDefault="00951CE2">
            <w:pPr>
              <w:pStyle w:val="Tier1Bullet"/>
            </w:pPr>
            <w:r>
              <w:tab/>
              <w:t>c) for other military purposes like the</w:t>
            </w:r>
            <w:r>
              <w:t xml:space="preserve"> protection of nationals of the United Kingdom from social or military unrest or,</w:t>
            </w:r>
          </w:p>
          <w:p w14:paraId="59102BF4" w14:textId="77777777" w:rsidR="00E546F5" w:rsidRDefault="00951CE2">
            <w:pPr>
              <w:pStyle w:val="Tier1Bullet"/>
            </w:pPr>
            <w:r>
              <w:tab/>
              <w:t>d) for training purposes, or</w:t>
            </w:r>
          </w:p>
          <w:p w14:paraId="59102BF5"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BF6" w14:textId="77777777" w:rsidR="00E546F5" w:rsidRDefault="00951CE2">
            <w:pPr>
              <w:pStyle w:val="NormalinTable"/>
            </w:pPr>
            <w:r>
              <w:t>0.0%</w:t>
            </w:r>
          </w:p>
        </w:tc>
      </w:tr>
      <w:tr w:rsidR="00E546F5" w14:paraId="59102C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BF8" w14:textId="77777777" w:rsidR="00E546F5" w:rsidRDefault="00951CE2">
            <w:pPr>
              <w:pStyle w:val="NormalinTable"/>
            </w:pPr>
            <w:r>
              <w:t>3824100000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BF9" w14:textId="77777777" w:rsidR="00E546F5" w:rsidRDefault="00951CE2">
            <w:pPr>
              <w:pStyle w:val="Tier1"/>
            </w:pPr>
            <w:r>
              <w:t>Pre</w:t>
            </w:r>
            <w:r>
              <w:t>pared binders for foundry moulds or cores; chemical products and preparations of the chemical or allied industries (including those consisting of mixtures of natural products), not elsewhere specified or included</w:t>
            </w:r>
          </w:p>
          <w:p w14:paraId="59102BFA" w14:textId="77777777" w:rsidR="00E546F5" w:rsidRDefault="00951CE2">
            <w:pPr>
              <w:pStyle w:val="Tier2"/>
            </w:pPr>
            <w:r>
              <w:t>-</w:t>
            </w:r>
            <w:r>
              <w:tab/>
              <w:t xml:space="preserve">Prepared binders for foundry moulds or </w:t>
            </w:r>
            <w:r>
              <w:t>cores</w:t>
            </w:r>
          </w:p>
          <w:p w14:paraId="59102BFB"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BFC" w14:textId="77777777" w:rsidR="00E546F5" w:rsidRDefault="00951CE2">
            <w:pPr>
              <w:pStyle w:val="Tier2Bullet"/>
            </w:pPr>
            <w:r>
              <w:tab/>
              <w:t>-</w:t>
            </w:r>
            <w:r>
              <w:tab/>
              <w:t>for fitting to or equipping such ships, boats or other vessels;</w:t>
            </w:r>
          </w:p>
          <w:p w14:paraId="59102BFD" w14:textId="77777777" w:rsidR="00E546F5" w:rsidRDefault="00951CE2">
            <w:pPr>
              <w:pStyle w:val="Tier2Bullet"/>
            </w:pP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2BFE" w14:textId="77777777" w:rsidR="00E546F5" w:rsidRDefault="00951CE2">
            <w:pPr>
              <w:pStyle w:val="Tier2Bullet"/>
            </w:pPr>
            <w:r>
              <w:tab/>
              <w:t>-</w:t>
            </w:r>
            <w:r>
              <w:tab/>
              <w:t>for equipping the above platforms;</w:t>
            </w:r>
          </w:p>
          <w:p w14:paraId="59102BFF" w14:textId="77777777" w:rsidR="00E546F5" w:rsidRDefault="00951CE2">
            <w:pPr>
              <w:pStyle w:val="Tier2Bullet"/>
            </w:pPr>
            <w:r>
              <w:tab/>
              <w:t>-</w:t>
            </w:r>
            <w:r>
              <w:tab/>
              <w:t>for linking these dri</w:t>
            </w:r>
            <w:r>
              <w:t>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00" w14:textId="77777777" w:rsidR="00E546F5" w:rsidRDefault="00951CE2">
            <w:pPr>
              <w:pStyle w:val="NormalinTable"/>
            </w:pPr>
            <w:r>
              <w:t>0.0%</w:t>
            </w:r>
          </w:p>
        </w:tc>
      </w:tr>
      <w:tr w:rsidR="00E546F5" w14:paraId="59102C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02" w14:textId="77777777" w:rsidR="00E546F5" w:rsidRDefault="00951CE2">
            <w:pPr>
              <w:pStyle w:val="NormalinTable"/>
            </w:pPr>
            <w:r>
              <w:t>3824300000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03" w14:textId="77777777" w:rsidR="00E546F5" w:rsidRDefault="00951CE2">
            <w:pPr>
              <w:pStyle w:val="Tier1"/>
            </w:pPr>
            <w:r>
              <w:t>Prepared binders for foundry moulds or cores; chemical products and preparations of the chemical or allied industries (including those consisting of mixtures of natural products), not elsewhere</w:t>
            </w:r>
            <w:r>
              <w:t xml:space="preserve"> specified or included</w:t>
            </w:r>
          </w:p>
          <w:p w14:paraId="59102C04" w14:textId="77777777" w:rsidR="00E546F5" w:rsidRDefault="00951CE2">
            <w:pPr>
              <w:pStyle w:val="Tier2"/>
            </w:pPr>
            <w:r>
              <w:t>-</w:t>
            </w:r>
            <w:r>
              <w:tab/>
              <w:t>Non-agglomerated metal carbides mixed together or with metallic binders</w:t>
            </w:r>
          </w:p>
          <w:p w14:paraId="59102C05"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C06" w14:textId="77777777" w:rsidR="00E546F5" w:rsidRDefault="00951CE2">
            <w:pPr>
              <w:pStyle w:val="Tier2Bullet"/>
            </w:pPr>
            <w:r>
              <w:tab/>
              <w:t>-</w:t>
            </w:r>
            <w:r>
              <w:tab/>
              <w:t xml:space="preserve">for </w:t>
            </w:r>
            <w:r>
              <w:t>fitting to or equipping such ships, boats or other vessels;</w:t>
            </w:r>
          </w:p>
          <w:p w14:paraId="59102C07"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2C08" w14:textId="77777777" w:rsidR="00E546F5" w:rsidRDefault="00951CE2">
            <w:pPr>
              <w:pStyle w:val="Tier2Bullet"/>
            </w:pPr>
            <w:r>
              <w:tab/>
              <w:t>-</w:t>
            </w:r>
            <w:r>
              <w:tab/>
              <w:t>for equipping the above platforms;</w:t>
            </w:r>
          </w:p>
          <w:p w14:paraId="59102C0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0A" w14:textId="77777777" w:rsidR="00E546F5" w:rsidRDefault="00951CE2">
            <w:pPr>
              <w:pStyle w:val="NormalinTable"/>
            </w:pPr>
            <w:r>
              <w:t>0.0%</w:t>
            </w:r>
          </w:p>
        </w:tc>
      </w:tr>
      <w:tr w:rsidR="00E546F5" w14:paraId="59102C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0C" w14:textId="77777777" w:rsidR="00E546F5" w:rsidRDefault="00951CE2">
            <w:pPr>
              <w:pStyle w:val="NormalinTable"/>
            </w:pPr>
            <w:r>
              <w:t>3824400000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0D" w14:textId="77777777" w:rsidR="00E546F5" w:rsidRDefault="00951CE2">
            <w:pPr>
              <w:pStyle w:val="Tier1"/>
            </w:pPr>
            <w:r>
              <w:t>Prepared binders for foundry moulds or cores; chemical products and preparations of the chemical o</w:t>
            </w:r>
            <w:r>
              <w:t>r allied industries (including those consisting of mixtures of natural products), not elsewhere specified or included</w:t>
            </w:r>
          </w:p>
          <w:p w14:paraId="59102C0E" w14:textId="77777777" w:rsidR="00E546F5" w:rsidRDefault="00951CE2">
            <w:pPr>
              <w:pStyle w:val="Tier2"/>
            </w:pPr>
            <w:r>
              <w:t>-</w:t>
            </w:r>
            <w:r>
              <w:tab/>
              <w:t>Prepared additives for cements, mortars or concretes</w:t>
            </w:r>
          </w:p>
          <w:p w14:paraId="59102C0F" w14:textId="77777777" w:rsidR="00E546F5" w:rsidRDefault="00951CE2">
            <w:pPr>
              <w:pStyle w:val="Tier2Bullet"/>
            </w:pPr>
            <w:r>
              <w:tab/>
              <w:t>-</w:t>
            </w:r>
            <w:r>
              <w:tab/>
              <w:t>for incorporation in ships, boats or other vessels listed in Table 1, for the pu</w:t>
            </w:r>
            <w:r>
              <w:t>rposes of their construction, repair, maintenance or conversion;</w:t>
            </w:r>
          </w:p>
          <w:p w14:paraId="59102C10" w14:textId="77777777" w:rsidR="00E546F5" w:rsidRDefault="00951CE2">
            <w:pPr>
              <w:pStyle w:val="Tier2Bullet"/>
            </w:pPr>
            <w:r>
              <w:tab/>
              <w:t>-</w:t>
            </w:r>
            <w:r>
              <w:tab/>
              <w:t>for fitting to or equipping such ships, boats or other vessels;</w:t>
            </w:r>
          </w:p>
          <w:p w14:paraId="59102C11" w14:textId="77777777" w:rsidR="00E546F5" w:rsidRDefault="00951CE2">
            <w:pPr>
              <w:pStyle w:val="Tier2Bullet"/>
            </w:pPr>
            <w:r>
              <w:tab/>
              <w:t>-</w:t>
            </w:r>
            <w:r>
              <w:tab/>
              <w:t>for incorporation, for the purposes of their construction, repair, maintenance or conversion, in drilling or production p</w:t>
            </w:r>
            <w:r>
              <w:t>latforms listed below: fixed, of subheading ex 8430 49 or floating or submersible of subheading 8905 20;</w:t>
            </w:r>
          </w:p>
          <w:p w14:paraId="59102C12" w14:textId="77777777" w:rsidR="00E546F5" w:rsidRDefault="00951CE2">
            <w:pPr>
              <w:pStyle w:val="Tier2Bullet"/>
            </w:pPr>
            <w:r>
              <w:tab/>
              <w:t>-</w:t>
            </w:r>
            <w:r>
              <w:tab/>
              <w:t>for equipping the above platforms;</w:t>
            </w:r>
          </w:p>
          <w:p w14:paraId="59102C1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14" w14:textId="77777777" w:rsidR="00E546F5" w:rsidRDefault="00951CE2">
            <w:pPr>
              <w:pStyle w:val="NormalinTable"/>
            </w:pPr>
            <w:r>
              <w:t>0.0%</w:t>
            </w:r>
          </w:p>
        </w:tc>
      </w:tr>
      <w:tr w:rsidR="00E546F5" w14:paraId="59102C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16" w14:textId="77777777" w:rsidR="00E546F5" w:rsidRDefault="00951CE2">
            <w:pPr>
              <w:pStyle w:val="NormalinTable"/>
            </w:pPr>
            <w:r>
              <w:t>3824500000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17" w14:textId="77777777" w:rsidR="00E546F5" w:rsidRDefault="00951CE2">
            <w:pPr>
              <w:pStyle w:val="Tier1"/>
            </w:pPr>
            <w:r>
              <w:t xml:space="preserve">Prepared binders for </w:t>
            </w:r>
            <w:r>
              <w:t>foundry moulds or cores; chemical products and preparations of the chemical or allied industries (including those consisting of mixtures of natural products), not elsewhere specified or included</w:t>
            </w:r>
          </w:p>
          <w:p w14:paraId="59102C18" w14:textId="77777777" w:rsidR="00E546F5" w:rsidRDefault="00951CE2">
            <w:pPr>
              <w:pStyle w:val="Tier2"/>
            </w:pPr>
            <w:r>
              <w:t>-</w:t>
            </w:r>
            <w:r>
              <w:tab/>
              <w:t>Non-refractory mortars and concretes</w:t>
            </w:r>
          </w:p>
          <w:p w14:paraId="59102C19" w14:textId="77777777" w:rsidR="00E546F5" w:rsidRDefault="00951CE2">
            <w:pPr>
              <w:pStyle w:val="Tier2Bullet"/>
            </w:pPr>
            <w:r>
              <w:tab/>
              <w:t>-</w:t>
            </w:r>
            <w:r>
              <w:tab/>
              <w:t>for incorporation i</w:t>
            </w:r>
            <w:r>
              <w:t>n ships, boats or other vessels listed in Table 1, for the purposes of their construction, repair, maintenance or conversion;</w:t>
            </w:r>
          </w:p>
          <w:p w14:paraId="59102C1A" w14:textId="77777777" w:rsidR="00E546F5" w:rsidRDefault="00951CE2">
            <w:pPr>
              <w:pStyle w:val="Tier2Bullet"/>
            </w:pPr>
            <w:r>
              <w:tab/>
              <w:t>-</w:t>
            </w:r>
            <w:r>
              <w:tab/>
              <w:t>for fitting to or equipping such ships, boats or other vessels;</w:t>
            </w:r>
          </w:p>
          <w:p w14:paraId="59102C1B" w14:textId="77777777" w:rsidR="00E546F5" w:rsidRDefault="00951CE2">
            <w:pPr>
              <w:pStyle w:val="Tier2Bullet"/>
            </w:pP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2C1C" w14:textId="77777777" w:rsidR="00E546F5" w:rsidRDefault="00951CE2">
            <w:pPr>
              <w:pStyle w:val="Tier2Bullet"/>
            </w:pPr>
            <w:r>
              <w:tab/>
              <w:t>-</w:t>
            </w:r>
            <w:r>
              <w:tab/>
              <w:t>for equipping the above platforms;</w:t>
            </w:r>
          </w:p>
          <w:p w14:paraId="59102C1D" w14:textId="77777777" w:rsidR="00E546F5" w:rsidRDefault="00951CE2">
            <w:pPr>
              <w:pStyle w:val="Tier2Bullet"/>
            </w:pPr>
            <w:r>
              <w:tab/>
              <w:t>-</w:t>
            </w:r>
            <w:r>
              <w:tab/>
              <w:t>for linking these drilling or production platform</w:t>
            </w:r>
            <w:r>
              <w:t>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1E" w14:textId="77777777" w:rsidR="00E546F5" w:rsidRDefault="00951CE2">
            <w:pPr>
              <w:pStyle w:val="NormalinTable"/>
            </w:pPr>
            <w:r>
              <w:t>0.0%</w:t>
            </w:r>
          </w:p>
        </w:tc>
      </w:tr>
      <w:tr w:rsidR="00E546F5" w14:paraId="59102C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20" w14:textId="77777777" w:rsidR="00E546F5" w:rsidRDefault="00951CE2">
            <w:pPr>
              <w:pStyle w:val="NormalinTable"/>
            </w:pPr>
            <w:r>
              <w:t>3824600000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21" w14:textId="77777777" w:rsidR="00E546F5" w:rsidRDefault="00951CE2">
            <w:pPr>
              <w:pStyle w:val="Tier1"/>
            </w:pPr>
            <w:r>
              <w:t xml:space="preserve">Prepared binders for foundry moulds or cores; chemical products and preparations of the chemical or allied industries (including those consisting of mixtures of natural products), not elsewhere specified or </w:t>
            </w:r>
            <w:r>
              <w:t>included</w:t>
            </w:r>
          </w:p>
          <w:p w14:paraId="59102C22" w14:textId="77777777" w:rsidR="00E546F5" w:rsidRDefault="00951CE2">
            <w:pPr>
              <w:pStyle w:val="Tier2"/>
            </w:pPr>
            <w:r>
              <w:t>-</w:t>
            </w:r>
            <w:r>
              <w:tab/>
              <w:t>Sorbitol other than that of subheading 2905 44</w:t>
            </w:r>
          </w:p>
          <w:p w14:paraId="59102C2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C24" w14:textId="77777777" w:rsidR="00E546F5" w:rsidRDefault="00951CE2">
            <w:pPr>
              <w:pStyle w:val="Tier2Bullet"/>
            </w:pPr>
            <w:r>
              <w:tab/>
              <w:t>-</w:t>
            </w:r>
            <w:r>
              <w:tab/>
              <w:t>for fitting to or equipping such ships, boats o</w:t>
            </w:r>
            <w:r>
              <w:t>r other vessels;</w:t>
            </w:r>
          </w:p>
          <w:p w14:paraId="59102C2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C26" w14:textId="77777777" w:rsidR="00E546F5" w:rsidRDefault="00951CE2">
            <w:pPr>
              <w:pStyle w:val="Tier2Bullet"/>
            </w:pPr>
            <w:r>
              <w:tab/>
              <w:t>-</w:t>
            </w:r>
            <w:r>
              <w:tab/>
              <w:t>for equ</w:t>
            </w:r>
            <w:r>
              <w:t>ipping the above platforms;</w:t>
            </w:r>
          </w:p>
          <w:p w14:paraId="59102C2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28" w14:textId="77777777" w:rsidR="00E546F5" w:rsidRDefault="00951CE2">
            <w:pPr>
              <w:pStyle w:val="NormalinTable"/>
            </w:pPr>
            <w:r>
              <w:t>0.0%</w:t>
            </w:r>
          </w:p>
        </w:tc>
      </w:tr>
      <w:tr w:rsidR="00E546F5" w14:paraId="59102C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2A" w14:textId="77777777" w:rsidR="00E546F5" w:rsidRDefault="00951CE2">
            <w:pPr>
              <w:pStyle w:val="NormalinTable"/>
            </w:pPr>
            <w:r>
              <w:t>3824710000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2B" w14:textId="77777777" w:rsidR="00E546F5" w:rsidRDefault="00951CE2">
            <w:pPr>
              <w:pStyle w:val="Tier1"/>
            </w:pPr>
            <w:r>
              <w:t xml:space="preserve">Prepared binders for foundry moulds or cores; chemical products and preparations of the chemical or allied industries (including those </w:t>
            </w:r>
            <w:r>
              <w:t>consisting of mixtures of natural products), not elsewhere specified or included</w:t>
            </w:r>
          </w:p>
          <w:p w14:paraId="59102C2C" w14:textId="77777777" w:rsidR="00E546F5" w:rsidRDefault="00951CE2">
            <w:pPr>
              <w:pStyle w:val="Tier2"/>
            </w:pPr>
            <w:r>
              <w:t>-</w:t>
            </w:r>
            <w:r>
              <w:tab/>
              <w:t>Mixtures containing halogenated derivatives of methane, ethane or propane</w:t>
            </w:r>
          </w:p>
          <w:p w14:paraId="59102C2D" w14:textId="77777777" w:rsidR="00E546F5" w:rsidRDefault="00951CE2">
            <w:pPr>
              <w:pStyle w:val="Tier3"/>
            </w:pPr>
            <w:r>
              <w:t>-</w:t>
            </w:r>
            <w:r>
              <w:tab/>
              <w:t>-</w:t>
            </w:r>
            <w:r>
              <w:tab/>
              <w:t>Containing chlorofluorocarbons (CFCs), whether or not containing hydrochlorofluorocarbons (HCFC</w:t>
            </w:r>
            <w:r>
              <w:t>s), perfluorocarbons (PFCs) or hydrofluorocarbons (HFCs)</w:t>
            </w:r>
          </w:p>
          <w:p w14:paraId="59102C2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2F" w14:textId="77777777" w:rsidR="00E546F5" w:rsidRDefault="00951CE2">
            <w:pPr>
              <w:pStyle w:val="Tier3Bullet"/>
            </w:pPr>
            <w:r>
              <w:tab/>
            </w:r>
            <w:r>
              <w:tab/>
              <w:t>-</w:t>
            </w:r>
            <w:r>
              <w:tab/>
              <w:t xml:space="preserve">for fitting to or equipping such ships, boats </w:t>
            </w:r>
            <w:r>
              <w:t>or other vessels;</w:t>
            </w:r>
          </w:p>
          <w:p w14:paraId="59102C3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C31" w14:textId="77777777" w:rsidR="00E546F5" w:rsidRDefault="00951CE2">
            <w:pPr>
              <w:pStyle w:val="Tier3Bullet"/>
            </w:pPr>
            <w:r>
              <w:tab/>
            </w:r>
            <w:r>
              <w:tab/>
              <w:t>-</w:t>
            </w:r>
            <w:r>
              <w:tab/>
              <w:t xml:space="preserve">for </w:t>
            </w:r>
            <w:r>
              <w:t>equipping the above platforms;</w:t>
            </w:r>
          </w:p>
          <w:p w14:paraId="59102C3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33" w14:textId="77777777" w:rsidR="00E546F5" w:rsidRDefault="00951CE2">
            <w:pPr>
              <w:pStyle w:val="NormalinTable"/>
            </w:pPr>
            <w:r>
              <w:t>0.0%</w:t>
            </w:r>
          </w:p>
        </w:tc>
      </w:tr>
      <w:tr w:rsidR="00E546F5" w14:paraId="59102C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35" w14:textId="77777777" w:rsidR="00E546F5" w:rsidRDefault="00951CE2">
            <w:pPr>
              <w:pStyle w:val="NormalinTable"/>
            </w:pPr>
            <w:r>
              <w:t>3824720000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36" w14:textId="77777777" w:rsidR="00E546F5" w:rsidRDefault="00951CE2">
            <w:pPr>
              <w:pStyle w:val="Tier1"/>
            </w:pPr>
            <w:r>
              <w:t xml:space="preserve">Prepared binders for foundry moulds or cores; chemical products and preparations of the chemical or allied industries </w:t>
            </w:r>
            <w:r>
              <w:t>(including those consisting of mixtures of natural products), not elsewhere specified or included</w:t>
            </w:r>
          </w:p>
          <w:p w14:paraId="59102C37" w14:textId="77777777" w:rsidR="00E546F5" w:rsidRDefault="00951CE2">
            <w:pPr>
              <w:pStyle w:val="Tier2"/>
            </w:pPr>
            <w:r>
              <w:t>-</w:t>
            </w:r>
            <w:r>
              <w:tab/>
              <w:t>Mixtures containing halogenated derivatives of methane, ethane or propane</w:t>
            </w:r>
          </w:p>
          <w:p w14:paraId="59102C38" w14:textId="77777777" w:rsidR="00E546F5" w:rsidRDefault="00951CE2">
            <w:pPr>
              <w:pStyle w:val="Tier3"/>
            </w:pPr>
            <w:r>
              <w:t>-</w:t>
            </w:r>
            <w:r>
              <w:tab/>
              <w:t>-</w:t>
            </w:r>
            <w:r>
              <w:tab/>
              <w:t>Containing bromochlorodifluoromethane, bromotrifluoromethane or dibromotetrafl</w:t>
            </w:r>
            <w:r>
              <w:t>uoroethanes</w:t>
            </w:r>
          </w:p>
          <w:p w14:paraId="59102C3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3A" w14:textId="77777777" w:rsidR="00E546F5" w:rsidRDefault="00951CE2">
            <w:pPr>
              <w:pStyle w:val="Tier3Bullet"/>
            </w:pPr>
            <w:r>
              <w:tab/>
            </w:r>
            <w:r>
              <w:tab/>
              <w:t>-</w:t>
            </w:r>
            <w:r>
              <w:tab/>
              <w:t>for fitting to or equipping such ships, boats or other vessels;</w:t>
            </w:r>
          </w:p>
          <w:p w14:paraId="59102C3B" w14:textId="77777777" w:rsidR="00E546F5" w:rsidRDefault="00951CE2">
            <w:pPr>
              <w:pStyle w:val="Tier3Bullet"/>
            </w:pP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2C3C" w14:textId="77777777" w:rsidR="00E546F5" w:rsidRDefault="00951CE2">
            <w:pPr>
              <w:pStyle w:val="Tier3Bullet"/>
            </w:pPr>
            <w:r>
              <w:tab/>
            </w:r>
            <w:r>
              <w:tab/>
              <w:t>-</w:t>
            </w:r>
            <w:r>
              <w:tab/>
              <w:t>for equipping the above platforms;</w:t>
            </w:r>
          </w:p>
          <w:p w14:paraId="59102C3D"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3E" w14:textId="77777777" w:rsidR="00E546F5" w:rsidRDefault="00951CE2">
            <w:pPr>
              <w:pStyle w:val="NormalinTable"/>
            </w:pPr>
            <w:r>
              <w:t>0.0%</w:t>
            </w:r>
          </w:p>
        </w:tc>
      </w:tr>
      <w:tr w:rsidR="00E546F5" w14:paraId="59102C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40" w14:textId="77777777" w:rsidR="00E546F5" w:rsidRDefault="00951CE2">
            <w:pPr>
              <w:pStyle w:val="NormalinTable"/>
            </w:pPr>
            <w:r>
              <w:t>3824730000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41" w14:textId="77777777" w:rsidR="00E546F5" w:rsidRDefault="00951CE2">
            <w:pPr>
              <w:pStyle w:val="Tier1"/>
            </w:pPr>
            <w:r>
              <w:t xml:space="preserve">Prepared binders for foundry moulds or cores; chemical products and preparations of the chemical or allied industries (including those consisting of mixtures of natural </w:t>
            </w:r>
            <w:r>
              <w:t>products), not elsewhere specified or included</w:t>
            </w:r>
          </w:p>
          <w:p w14:paraId="59102C42" w14:textId="77777777" w:rsidR="00E546F5" w:rsidRDefault="00951CE2">
            <w:pPr>
              <w:pStyle w:val="Tier2"/>
            </w:pPr>
            <w:r>
              <w:t>-</w:t>
            </w:r>
            <w:r>
              <w:tab/>
              <w:t>Mixtures containing halogenated derivatives of methane, ethane or propane</w:t>
            </w:r>
          </w:p>
          <w:p w14:paraId="59102C43" w14:textId="77777777" w:rsidR="00E546F5" w:rsidRDefault="00951CE2">
            <w:pPr>
              <w:pStyle w:val="Tier3"/>
            </w:pPr>
            <w:r>
              <w:t>-</w:t>
            </w:r>
            <w:r>
              <w:tab/>
              <w:t>-</w:t>
            </w:r>
            <w:r>
              <w:tab/>
              <w:t>Containing hydrobromofluorocarbons (HBFCs)</w:t>
            </w:r>
          </w:p>
          <w:p w14:paraId="59102C44" w14:textId="77777777" w:rsidR="00E546F5" w:rsidRDefault="00951CE2">
            <w:pPr>
              <w:pStyle w:val="Tier3Bullet"/>
            </w:pPr>
            <w:r>
              <w:tab/>
            </w:r>
            <w:r>
              <w:tab/>
              <w:t>-</w:t>
            </w:r>
            <w:r>
              <w:tab/>
              <w:t>for incorporation in ships, boats or other vessels listed in Table 1, for the purp</w:t>
            </w:r>
            <w:r>
              <w:t>oses of their construction, repair, maintenance or conversion;</w:t>
            </w:r>
          </w:p>
          <w:p w14:paraId="59102C45" w14:textId="77777777" w:rsidR="00E546F5" w:rsidRDefault="00951CE2">
            <w:pPr>
              <w:pStyle w:val="Tier3Bullet"/>
            </w:pPr>
            <w:r>
              <w:tab/>
            </w:r>
            <w:r>
              <w:tab/>
              <w:t>-</w:t>
            </w:r>
            <w:r>
              <w:tab/>
              <w:t>for fitting to or equipping such ships, boats or other vessels;</w:t>
            </w:r>
          </w:p>
          <w:p w14:paraId="59102C46" w14:textId="77777777" w:rsidR="00E546F5" w:rsidRDefault="00951CE2">
            <w:pPr>
              <w:pStyle w:val="Tier3Bullet"/>
            </w:pP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14:paraId="59102C47" w14:textId="77777777" w:rsidR="00E546F5" w:rsidRDefault="00951CE2">
            <w:pPr>
              <w:pStyle w:val="Tier3Bullet"/>
            </w:pPr>
            <w:r>
              <w:tab/>
            </w:r>
            <w:r>
              <w:tab/>
              <w:t>-</w:t>
            </w:r>
            <w:r>
              <w:tab/>
              <w:t>for equipping the above platforms;</w:t>
            </w:r>
          </w:p>
          <w:p w14:paraId="59102C4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49" w14:textId="77777777" w:rsidR="00E546F5" w:rsidRDefault="00951CE2">
            <w:pPr>
              <w:pStyle w:val="NormalinTable"/>
            </w:pPr>
            <w:r>
              <w:t>0.0%</w:t>
            </w:r>
          </w:p>
        </w:tc>
      </w:tr>
      <w:tr w:rsidR="00E546F5" w14:paraId="59102C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4B" w14:textId="77777777" w:rsidR="00E546F5" w:rsidRDefault="00951CE2">
            <w:pPr>
              <w:pStyle w:val="NormalinTable"/>
            </w:pPr>
            <w:r>
              <w:t>3824740000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4C" w14:textId="77777777" w:rsidR="00E546F5" w:rsidRDefault="00951CE2">
            <w:pPr>
              <w:pStyle w:val="Tier1"/>
            </w:pPr>
            <w:r>
              <w:t xml:space="preserve">Prepared binders for </w:t>
            </w:r>
            <w:r>
              <w:t>foundry moulds or cores; chemical products and preparations of the chemical or allied industries (including those consisting of mixtures of natural products), not elsewhere specified or included</w:t>
            </w:r>
          </w:p>
          <w:p w14:paraId="59102C4D" w14:textId="77777777" w:rsidR="00E546F5" w:rsidRDefault="00951CE2">
            <w:pPr>
              <w:pStyle w:val="Tier2"/>
            </w:pPr>
            <w:r>
              <w:t>-</w:t>
            </w:r>
            <w:r>
              <w:tab/>
              <w:t>Mixtures containing halogenated derivatives of methane, eth</w:t>
            </w:r>
            <w:r>
              <w:t>ane or propane</w:t>
            </w:r>
          </w:p>
          <w:p w14:paraId="59102C4E" w14:textId="77777777" w:rsidR="00E546F5" w:rsidRDefault="00951CE2">
            <w:pPr>
              <w:pStyle w:val="Tier3"/>
            </w:pPr>
            <w:r>
              <w:t>-</w:t>
            </w:r>
            <w:r>
              <w:tab/>
              <w:t>-</w:t>
            </w:r>
            <w:r>
              <w:tab/>
              <w:t>Containing hydrochlorofluorocarbons (HCFCs), whether or not containing perfluorocarbons (PFCs) or hydrofluorocarbons (HFCs), but not containing chlorofluorocarbons (CFCs)</w:t>
            </w:r>
          </w:p>
          <w:p w14:paraId="59102C4F" w14:textId="77777777" w:rsidR="00E546F5" w:rsidRDefault="00951CE2">
            <w:pPr>
              <w:pStyle w:val="Tier3Bullet"/>
            </w:pPr>
            <w:r>
              <w:tab/>
            </w:r>
            <w:r>
              <w:tab/>
              <w:t>-</w:t>
            </w:r>
            <w:r>
              <w:tab/>
              <w:t>for incorporation in ships, boats or other vessels listed in T</w:t>
            </w:r>
            <w:r>
              <w:t>able 1, for the purposes of their construction, repair, maintenance or conversion;</w:t>
            </w:r>
          </w:p>
          <w:p w14:paraId="59102C50" w14:textId="77777777" w:rsidR="00E546F5" w:rsidRDefault="00951CE2">
            <w:pPr>
              <w:pStyle w:val="Tier3Bullet"/>
            </w:pPr>
            <w:r>
              <w:tab/>
            </w:r>
            <w:r>
              <w:tab/>
              <w:t>-</w:t>
            </w:r>
            <w:r>
              <w:tab/>
              <w:t>for fitting to or equipping such ships, boats or other vessels;</w:t>
            </w:r>
          </w:p>
          <w:p w14:paraId="59102C51" w14:textId="77777777" w:rsidR="00E546F5" w:rsidRDefault="00951CE2">
            <w:pPr>
              <w:pStyle w:val="Tier3Bullet"/>
            </w:pPr>
            <w:r>
              <w:tab/>
            </w:r>
            <w:r>
              <w:tab/>
              <w:t>-</w:t>
            </w:r>
            <w:r>
              <w:tab/>
              <w:t>for incorporation, for the purposes of their construction, repair, maintenance or conversion, in dril</w:t>
            </w:r>
            <w:r>
              <w:t>ling or production platforms listed below: fixed, of subheading ex 8430 49 or floating or submersible of subheading 8905 20;</w:t>
            </w:r>
          </w:p>
          <w:p w14:paraId="59102C52" w14:textId="77777777" w:rsidR="00E546F5" w:rsidRDefault="00951CE2">
            <w:pPr>
              <w:pStyle w:val="Tier3Bullet"/>
            </w:pPr>
            <w:r>
              <w:tab/>
            </w:r>
            <w:r>
              <w:tab/>
              <w:t>-</w:t>
            </w:r>
            <w:r>
              <w:tab/>
              <w:t>for equipping the above platforms;</w:t>
            </w:r>
          </w:p>
          <w:p w14:paraId="59102C5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54" w14:textId="77777777" w:rsidR="00E546F5" w:rsidRDefault="00951CE2">
            <w:pPr>
              <w:pStyle w:val="NormalinTable"/>
            </w:pPr>
            <w:r>
              <w:t>0.0%</w:t>
            </w:r>
          </w:p>
        </w:tc>
      </w:tr>
      <w:tr w:rsidR="00E546F5" w14:paraId="59102C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56" w14:textId="77777777" w:rsidR="00E546F5" w:rsidRDefault="00951CE2">
            <w:pPr>
              <w:pStyle w:val="NormalinTable"/>
            </w:pPr>
            <w:r>
              <w:t>3824750000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57"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C58" w14:textId="77777777" w:rsidR="00E546F5" w:rsidRDefault="00951CE2">
            <w:pPr>
              <w:pStyle w:val="Tier2"/>
            </w:pPr>
            <w:r>
              <w:t>-</w:t>
            </w:r>
            <w:r>
              <w:tab/>
              <w:t>Mixtures containing halogen</w:t>
            </w:r>
            <w:r>
              <w:t>ated derivatives of methane, ethane or propane</w:t>
            </w:r>
          </w:p>
          <w:p w14:paraId="59102C59" w14:textId="77777777" w:rsidR="00E546F5" w:rsidRDefault="00951CE2">
            <w:pPr>
              <w:pStyle w:val="Tier3"/>
            </w:pPr>
            <w:r>
              <w:t>-</w:t>
            </w:r>
            <w:r>
              <w:tab/>
              <w:t>-</w:t>
            </w:r>
            <w:r>
              <w:tab/>
              <w:t>Containing carbon tetrachloride</w:t>
            </w:r>
          </w:p>
          <w:p w14:paraId="59102C5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5B" w14:textId="77777777" w:rsidR="00E546F5" w:rsidRDefault="00951CE2">
            <w:pPr>
              <w:pStyle w:val="Tier3Bullet"/>
            </w:pPr>
            <w:r>
              <w:tab/>
            </w:r>
            <w:r>
              <w:tab/>
              <w:t>-</w:t>
            </w:r>
            <w:r>
              <w:tab/>
              <w:t>for fitting to or eq</w:t>
            </w:r>
            <w:r>
              <w:t>uipping such ships, boats or other vessels;</w:t>
            </w:r>
          </w:p>
          <w:p w14:paraId="59102C5C"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C5D" w14:textId="77777777" w:rsidR="00E546F5" w:rsidRDefault="00951CE2">
            <w:pPr>
              <w:pStyle w:val="Tier3Bullet"/>
            </w:pPr>
            <w:r>
              <w:tab/>
            </w:r>
            <w:r>
              <w:tab/>
              <w:t>-</w:t>
            </w:r>
            <w:r>
              <w:tab/>
              <w:t>for equipping the above platforms;</w:t>
            </w:r>
          </w:p>
          <w:p w14:paraId="59102C5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5F" w14:textId="77777777" w:rsidR="00E546F5" w:rsidRDefault="00951CE2">
            <w:pPr>
              <w:pStyle w:val="NormalinTable"/>
            </w:pPr>
            <w:r>
              <w:t>0.0%</w:t>
            </w:r>
          </w:p>
        </w:tc>
      </w:tr>
      <w:tr w:rsidR="00E546F5" w14:paraId="59102C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61" w14:textId="77777777" w:rsidR="00E546F5" w:rsidRDefault="00951CE2">
            <w:pPr>
              <w:pStyle w:val="NormalinTable"/>
            </w:pPr>
            <w:r>
              <w:t>3824760000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62" w14:textId="77777777" w:rsidR="00E546F5" w:rsidRDefault="00951CE2">
            <w:pPr>
              <w:pStyle w:val="Tier1"/>
            </w:pPr>
            <w:r>
              <w:t>Prepared binders for foundry moulds or cores; chemical products and preparations of the chemic</w:t>
            </w:r>
            <w:r>
              <w:t>al or allied industries (including those consisting of mixtures of natural products), not elsewhere specified or included</w:t>
            </w:r>
          </w:p>
          <w:p w14:paraId="59102C63" w14:textId="77777777" w:rsidR="00E546F5" w:rsidRDefault="00951CE2">
            <w:pPr>
              <w:pStyle w:val="Tier2"/>
            </w:pPr>
            <w:r>
              <w:t>-</w:t>
            </w:r>
            <w:r>
              <w:tab/>
              <w:t>Mixtures containing halogenated derivatives of methane, ethane or propane</w:t>
            </w:r>
          </w:p>
          <w:p w14:paraId="59102C64" w14:textId="77777777" w:rsidR="00E546F5" w:rsidRDefault="00951CE2">
            <w:pPr>
              <w:pStyle w:val="Tier3"/>
            </w:pPr>
            <w:r>
              <w:t>-</w:t>
            </w:r>
            <w:r>
              <w:tab/>
              <w:t>-</w:t>
            </w:r>
            <w:r>
              <w:tab/>
              <w:t>Containing 1,1,1-trichloroethane (methyl chloroform)</w:t>
            </w:r>
          </w:p>
          <w:p w14:paraId="59102C6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66" w14:textId="77777777" w:rsidR="00E546F5" w:rsidRDefault="00951CE2">
            <w:pPr>
              <w:pStyle w:val="Tier3Bullet"/>
            </w:pPr>
            <w:r>
              <w:tab/>
            </w:r>
            <w:r>
              <w:tab/>
              <w:t>-</w:t>
            </w:r>
            <w:r>
              <w:tab/>
              <w:t>for fitting to or equipping such ships, boats or other vessels;</w:t>
            </w:r>
          </w:p>
          <w:p w14:paraId="59102C67"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2C68" w14:textId="77777777" w:rsidR="00E546F5" w:rsidRDefault="00951CE2">
            <w:pPr>
              <w:pStyle w:val="Tier3Bullet"/>
            </w:pPr>
            <w:r>
              <w:tab/>
            </w:r>
            <w:r>
              <w:tab/>
              <w:t>-</w:t>
            </w:r>
            <w:r>
              <w:tab/>
              <w:t>for equipping the above platforms;</w:t>
            </w:r>
          </w:p>
          <w:p w14:paraId="59102C69" w14:textId="77777777" w:rsidR="00E546F5" w:rsidRDefault="00951CE2">
            <w:pPr>
              <w:pStyle w:val="Tier3Bullet"/>
            </w:pP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6A" w14:textId="77777777" w:rsidR="00E546F5" w:rsidRDefault="00951CE2">
            <w:pPr>
              <w:pStyle w:val="NormalinTable"/>
            </w:pPr>
            <w:r>
              <w:t>0.0%</w:t>
            </w:r>
          </w:p>
        </w:tc>
      </w:tr>
      <w:tr w:rsidR="00E546F5" w14:paraId="59102C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6C" w14:textId="77777777" w:rsidR="00E546F5" w:rsidRDefault="00951CE2">
            <w:pPr>
              <w:pStyle w:val="NormalinTable"/>
            </w:pPr>
            <w:r>
              <w:t>3824770000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6D" w14:textId="77777777" w:rsidR="00E546F5" w:rsidRDefault="00951CE2">
            <w:pPr>
              <w:pStyle w:val="Tier1"/>
            </w:pPr>
            <w:r>
              <w:t>Prepared binders for foundry moulds or cores; chemical products and preparations of the chemical or allied industries (including those consisting of mixtures of natural products), not el</w:t>
            </w:r>
            <w:r>
              <w:t>sewhere specified or included</w:t>
            </w:r>
          </w:p>
          <w:p w14:paraId="59102C6E" w14:textId="77777777" w:rsidR="00E546F5" w:rsidRDefault="00951CE2">
            <w:pPr>
              <w:pStyle w:val="Tier2"/>
            </w:pPr>
            <w:r>
              <w:t>-</w:t>
            </w:r>
            <w:r>
              <w:tab/>
              <w:t>Mixtures containing halogenated derivatives of methane, ethane or propane</w:t>
            </w:r>
          </w:p>
          <w:p w14:paraId="59102C6F" w14:textId="77777777" w:rsidR="00E546F5" w:rsidRDefault="00951CE2">
            <w:pPr>
              <w:pStyle w:val="Tier3"/>
            </w:pPr>
            <w:r>
              <w:t>-</w:t>
            </w:r>
            <w:r>
              <w:tab/>
              <w:t>-</w:t>
            </w:r>
            <w:r>
              <w:tab/>
              <w:t>Containing bromomethane (methyl bromide) or bromochloromethane</w:t>
            </w:r>
          </w:p>
          <w:p w14:paraId="59102C70" w14:textId="77777777" w:rsidR="00E546F5" w:rsidRDefault="00951CE2">
            <w:pPr>
              <w:pStyle w:val="Tier3Bullet"/>
            </w:pPr>
            <w:r>
              <w:tab/>
            </w:r>
            <w:r>
              <w:tab/>
              <w:t>-</w:t>
            </w:r>
            <w:r>
              <w:tab/>
              <w:t xml:space="preserve">for incorporation in ships, boats or other vessels listed in Table 1, for </w:t>
            </w:r>
            <w:r>
              <w:t>the purposes of their construction, repair, maintenance or conversion;</w:t>
            </w:r>
          </w:p>
          <w:p w14:paraId="59102C71" w14:textId="77777777" w:rsidR="00E546F5" w:rsidRDefault="00951CE2">
            <w:pPr>
              <w:pStyle w:val="Tier3Bullet"/>
            </w:pPr>
            <w:r>
              <w:tab/>
            </w:r>
            <w:r>
              <w:tab/>
              <w:t>-</w:t>
            </w:r>
            <w:r>
              <w:tab/>
              <w:t>for fitting to or equipping such ships, boats or other vessels;</w:t>
            </w:r>
          </w:p>
          <w:p w14:paraId="59102C72" w14:textId="77777777" w:rsidR="00E546F5" w:rsidRDefault="00951CE2">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2C73" w14:textId="77777777" w:rsidR="00E546F5" w:rsidRDefault="00951CE2">
            <w:pPr>
              <w:pStyle w:val="Tier3Bullet"/>
            </w:pPr>
            <w:r>
              <w:tab/>
            </w:r>
            <w:r>
              <w:tab/>
              <w:t>-</w:t>
            </w:r>
            <w:r>
              <w:tab/>
              <w:t>for equipping the above platforms;</w:t>
            </w:r>
          </w:p>
          <w:p w14:paraId="59102C7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75" w14:textId="77777777" w:rsidR="00E546F5" w:rsidRDefault="00951CE2">
            <w:pPr>
              <w:pStyle w:val="NormalinTable"/>
            </w:pPr>
            <w:r>
              <w:t>0.0%</w:t>
            </w:r>
          </w:p>
        </w:tc>
      </w:tr>
      <w:tr w:rsidR="00E546F5" w14:paraId="59102C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77" w14:textId="77777777" w:rsidR="00E546F5" w:rsidRDefault="00951CE2">
            <w:pPr>
              <w:pStyle w:val="NormalinTable"/>
            </w:pPr>
            <w:r>
              <w:t>3824780000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78" w14:textId="77777777" w:rsidR="00E546F5" w:rsidRDefault="00951CE2">
            <w:pPr>
              <w:pStyle w:val="Tier1"/>
            </w:pPr>
            <w:r>
              <w:t xml:space="preserve">Prepared </w:t>
            </w:r>
            <w:r>
              <w:t>binders for foundry moulds or cores; chemical products and preparations of the chemical or allied industries (including those consisting of mixtures of natural products), not elsewhere specified or included</w:t>
            </w:r>
          </w:p>
          <w:p w14:paraId="59102C79" w14:textId="77777777" w:rsidR="00E546F5" w:rsidRDefault="00951CE2">
            <w:pPr>
              <w:pStyle w:val="Tier2"/>
            </w:pPr>
            <w:r>
              <w:t>-</w:t>
            </w:r>
            <w:r>
              <w:tab/>
              <w:t xml:space="preserve">Mixtures containing halogenated derivatives of </w:t>
            </w:r>
            <w:r>
              <w:t>methane, ethane or propane</w:t>
            </w:r>
          </w:p>
          <w:p w14:paraId="59102C7A" w14:textId="77777777" w:rsidR="00E546F5" w:rsidRDefault="00951CE2">
            <w:pPr>
              <w:pStyle w:val="Tier3"/>
            </w:pPr>
            <w:r>
              <w:t>-</w:t>
            </w:r>
            <w:r>
              <w:tab/>
              <w:t>-</w:t>
            </w:r>
            <w:r>
              <w:tab/>
              <w:t>Containing perfluorocarbons (PFCs) or hydrofluorocarbons (HFCs), but not containing chlorofluorocarbons (CFCs) or hydrochlorofluorocarbons (HCFCs)</w:t>
            </w:r>
          </w:p>
          <w:p w14:paraId="59102C7B"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2C7C" w14:textId="77777777" w:rsidR="00E546F5" w:rsidRDefault="00951CE2">
            <w:pPr>
              <w:pStyle w:val="Tier3Bullet"/>
            </w:pPr>
            <w:r>
              <w:tab/>
            </w:r>
            <w:r>
              <w:tab/>
              <w:t>-</w:t>
            </w:r>
            <w:r>
              <w:tab/>
              <w:t>for fitting to or equipping such ships, boats or other vessels;</w:t>
            </w:r>
          </w:p>
          <w:p w14:paraId="59102C7D"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2C7E" w14:textId="77777777" w:rsidR="00E546F5" w:rsidRDefault="00951CE2">
            <w:pPr>
              <w:pStyle w:val="Tier3Bullet"/>
            </w:pPr>
            <w:r>
              <w:tab/>
            </w:r>
            <w:r>
              <w:tab/>
              <w:t>-</w:t>
            </w:r>
            <w:r>
              <w:tab/>
              <w:t>for equipping the above platforms;</w:t>
            </w:r>
          </w:p>
          <w:p w14:paraId="59102C7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80" w14:textId="77777777" w:rsidR="00E546F5" w:rsidRDefault="00951CE2">
            <w:pPr>
              <w:pStyle w:val="NormalinTable"/>
            </w:pPr>
            <w:r>
              <w:t>0.0%</w:t>
            </w:r>
          </w:p>
        </w:tc>
      </w:tr>
      <w:tr w:rsidR="00E546F5" w14:paraId="59102C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82" w14:textId="77777777" w:rsidR="00E546F5" w:rsidRDefault="00951CE2">
            <w:pPr>
              <w:pStyle w:val="NormalinTable"/>
            </w:pPr>
            <w:r>
              <w:t>3824790000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83" w14:textId="77777777" w:rsidR="00E546F5" w:rsidRDefault="00951CE2">
            <w:pPr>
              <w:pStyle w:val="Tier1"/>
            </w:pPr>
            <w:r>
              <w:t>Prepared bin</w:t>
            </w:r>
            <w:r>
              <w:t>ders for foundry moulds or cores; chemical products and preparations of the chemical or allied industries (including those consisting of mixtures of natural products), not elsewhere specified or included</w:t>
            </w:r>
          </w:p>
          <w:p w14:paraId="59102C84" w14:textId="77777777" w:rsidR="00E546F5" w:rsidRDefault="00951CE2">
            <w:pPr>
              <w:pStyle w:val="Tier2"/>
            </w:pPr>
            <w:r>
              <w:t>-</w:t>
            </w:r>
            <w:r>
              <w:tab/>
              <w:t xml:space="preserve">Mixtures containing halogenated </w:t>
            </w:r>
            <w:r>
              <w:t>derivatives of methane, ethane or propane</w:t>
            </w:r>
          </w:p>
          <w:p w14:paraId="59102C85" w14:textId="77777777" w:rsidR="00E546F5" w:rsidRDefault="00951CE2">
            <w:pPr>
              <w:pStyle w:val="Tier3"/>
            </w:pPr>
            <w:r>
              <w:t>-</w:t>
            </w:r>
            <w:r>
              <w:tab/>
              <w:t>-</w:t>
            </w:r>
            <w:r>
              <w:tab/>
              <w:t>Other</w:t>
            </w:r>
          </w:p>
          <w:p w14:paraId="59102C8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87" w14:textId="77777777" w:rsidR="00E546F5" w:rsidRDefault="00951CE2">
            <w:pPr>
              <w:pStyle w:val="Tier3Bullet"/>
            </w:pPr>
            <w:r>
              <w:tab/>
            </w:r>
            <w:r>
              <w:tab/>
              <w:t>-</w:t>
            </w:r>
            <w:r>
              <w:tab/>
              <w:t>for fitting to or equipping such ships, boats or ot</w:t>
            </w:r>
            <w:r>
              <w:t>her vessels;</w:t>
            </w:r>
          </w:p>
          <w:p w14:paraId="59102C8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C89" w14:textId="77777777" w:rsidR="00E546F5" w:rsidRDefault="00951CE2">
            <w:pPr>
              <w:pStyle w:val="Tier3Bullet"/>
            </w:pPr>
            <w:r>
              <w:tab/>
            </w:r>
            <w:r>
              <w:tab/>
              <w:t>-</w:t>
            </w:r>
            <w:r>
              <w:tab/>
              <w:t>for equip</w:t>
            </w:r>
            <w:r>
              <w:t>ping the above platforms;</w:t>
            </w:r>
          </w:p>
          <w:p w14:paraId="59102C8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8B" w14:textId="77777777" w:rsidR="00E546F5" w:rsidRDefault="00951CE2">
            <w:pPr>
              <w:pStyle w:val="NormalinTable"/>
            </w:pPr>
            <w:r>
              <w:t>0.0%</w:t>
            </w:r>
          </w:p>
        </w:tc>
      </w:tr>
      <w:tr w:rsidR="00E546F5" w14:paraId="59102C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8D" w14:textId="77777777" w:rsidR="00E546F5" w:rsidRDefault="00951CE2">
            <w:pPr>
              <w:pStyle w:val="NormalinTable"/>
            </w:pPr>
            <w:r>
              <w:t>3824810000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8E" w14:textId="77777777" w:rsidR="00E546F5" w:rsidRDefault="00951CE2">
            <w:pPr>
              <w:pStyle w:val="Tier1"/>
            </w:pPr>
            <w:r>
              <w:t xml:space="preserve">Prepared binders for foundry moulds or cores; chemical products and preparations of the chemical or allied industries (including those </w:t>
            </w:r>
            <w:r>
              <w:t>consisting of mixtures of natural products), not elsewhere specified or included</w:t>
            </w:r>
          </w:p>
          <w:p w14:paraId="59102C8F" w14:textId="77777777" w:rsidR="00E546F5" w:rsidRDefault="00951CE2">
            <w:pPr>
              <w:pStyle w:val="Tier2"/>
            </w:pPr>
            <w:r>
              <w:t>-</w:t>
            </w:r>
            <w:r>
              <w:tab/>
              <w:t>Goods specified in subheading note 3 to this chapter</w:t>
            </w:r>
          </w:p>
          <w:p w14:paraId="59102C90" w14:textId="77777777" w:rsidR="00E546F5" w:rsidRDefault="00951CE2">
            <w:pPr>
              <w:pStyle w:val="Tier3"/>
            </w:pPr>
            <w:r>
              <w:t>-</w:t>
            </w:r>
            <w:r>
              <w:tab/>
              <w:t>-</w:t>
            </w:r>
            <w:r>
              <w:tab/>
              <w:t>Containing oxirane (ethylene oxide)</w:t>
            </w:r>
          </w:p>
          <w:p w14:paraId="59102C91" w14:textId="77777777" w:rsidR="00E546F5" w:rsidRDefault="00951CE2">
            <w:pPr>
              <w:pStyle w:val="Tier3Bullet"/>
            </w:pPr>
            <w:r>
              <w:tab/>
            </w:r>
            <w:r>
              <w:tab/>
              <w:t>-</w:t>
            </w:r>
            <w:r>
              <w:tab/>
              <w:t>for incorporation in ships, boats or other vessels listed in Table 1, for th</w:t>
            </w:r>
            <w:r>
              <w:t>e purposes of their construction, repair, maintenance or conversion;</w:t>
            </w:r>
          </w:p>
          <w:p w14:paraId="59102C92" w14:textId="77777777" w:rsidR="00E546F5" w:rsidRDefault="00951CE2">
            <w:pPr>
              <w:pStyle w:val="Tier3Bullet"/>
            </w:pPr>
            <w:r>
              <w:tab/>
            </w:r>
            <w:r>
              <w:tab/>
              <w:t>-</w:t>
            </w:r>
            <w:r>
              <w:tab/>
              <w:t>for fitting to or equipping such ships, boats or other vessels;</w:t>
            </w:r>
          </w:p>
          <w:p w14:paraId="59102C93" w14:textId="77777777" w:rsidR="00E546F5" w:rsidRDefault="00951CE2">
            <w:pPr>
              <w:pStyle w:val="Tier3Bullet"/>
            </w:pP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2C94" w14:textId="77777777" w:rsidR="00E546F5" w:rsidRDefault="00951CE2">
            <w:pPr>
              <w:pStyle w:val="Tier3Bullet"/>
            </w:pPr>
            <w:r>
              <w:tab/>
            </w:r>
            <w:r>
              <w:tab/>
              <w:t>-</w:t>
            </w:r>
            <w:r>
              <w:tab/>
              <w:t>for equipping the above platforms;</w:t>
            </w:r>
          </w:p>
          <w:p w14:paraId="59102C9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96" w14:textId="77777777" w:rsidR="00E546F5" w:rsidRDefault="00951CE2">
            <w:pPr>
              <w:pStyle w:val="NormalinTable"/>
            </w:pPr>
            <w:r>
              <w:t>0.0%</w:t>
            </w:r>
          </w:p>
        </w:tc>
      </w:tr>
      <w:tr w:rsidR="00E546F5" w14:paraId="59102C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98" w14:textId="77777777" w:rsidR="00E546F5" w:rsidRDefault="00951CE2">
            <w:pPr>
              <w:pStyle w:val="NormalinTable"/>
            </w:pPr>
            <w:r>
              <w:t>3824820000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99" w14:textId="77777777" w:rsidR="00E546F5" w:rsidRDefault="00951CE2">
            <w:pPr>
              <w:pStyle w:val="Tier1"/>
            </w:pPr>
            <w:r>
              <w:t xml:space="preserve">Prepared </w:t>
            </w:r>
            <w:r>
              <w:t>binders for foundry moulds or cores; chemical products and preparations of the chemical or allied industries (including those consisting of mixtures of natural products), not elsewhere specified or included</w:t>
            </w:r>
          </w:p>
          <w:p w14:paraId="59102C9A" w14:textId="77777777" w:rsidR="00E546F5" w:rsidRDefault="00951CE2">
            <w:pPr>
              <w:pStyle w:val="Tier2"/>
            </w:pPr>
            <w:r>
              <w:t>-</w:t>
            </w:r>
            <w:r>
              <w:tab/>
              <w:t>Goods specified in subheading note 3 to this ch</w:t>
            </w:r>
            <w:r>
              <w:t>apter</w:t>
            </w:r>
          </w:p>
          <w:p w14:paraId="59102C9B" w14:textId="77777777" w:rsidR="00E546F5" w:rsidRDefault="00951CE2">
            <w:pPr>
              <w:pStyle w:val="Tier3"/>
            </w:pPr>
            <w:r>
              <w:t>-</w:t>
            </w:r>
            <w:r>
              <w:tab/>
              <w:t>-</w:t>
            </w:r>
            <w:r>
              <w:tab/>
              <w:t>Containing polychlorinated biphenyls (PCBs), polychlorinated terphenyls (PCTs) or polybrominated biphenyls (PBBs)</w:t>
            </w:r>
          </w:p>
          <w:p w14:paraId="59102C9C" w14:textId="77777777" w:rsidR="00E546F5" w:rsidRDefault="00951CE2">
            <w:pPr>
              <w:pStyle w:val="Tier3Bullet"/>
            </w:pPr>
            <w:r>
              <w:tab/>
            </w:r>
            <w:r>
              <w:tab/>
              <w:t>-</w:t>
            </w:r>
            <w:r>
              <w:tab/>
              <w:t>for incorporation in ships, boats or other vessels listed in Table 1, for the purposes of their construction, repair, maintenanc</w:t>
            </w:r>
            <w:r>
              <w:t>e or conversion;</w:t>
            </w:r>
          </w:p>
          <w:p w14:paraId="59102C9D" w14:textId="77777777" w:rsidR="00E546F5" w:rsidRDefault="00951CE2">
            <w:pPr>
              <w:pStyle w:val="Tier3Bullet"/>
            </w:pPr>
            <w:r>
              <w:tab/>
            </w:r>
            <w:r>
              <w:tab/>
              <w:t>-</w:t>
            </w:r>
            <w:r>
              <w:tab/>
              <w:t>for fitting to or equipping such ships, boats or other vessels;</w:t>
            </w:r>
          </w:p>
          <w:p w14:paraId="59102C9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14:paraId="59102C9F" w14:textId="77777777" w:rsidR="00E546F5" w:rsidRDefault="00951CE2">
            <w:pPr>
              <w:pStyle w:val="Tier3Bullet"/>
            </w:pPr>
            <w:r>
              <w:tab/>
            </w:r>
            <w:r>
              <w:tab/>
              <w:t>-</w:t>
            </w:r>
            <w:r>
              <w:tab/>
              <w:t>for equipping the above platforms;</w:t>
            </w:r>
          </w:p>
          <w:p w14:paraId="59102CA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A1" w14:textId="77777777" w:rsidR="00E546F5" w:rsidRDefault="00951CE2">
            <w:pPr>
              <w:pStyle w:val="NormalinTable"/>
            </w:pPr>
            <w:r>
              <w:t>0.0%</w:t>
            </w:r>
          </w:p>
        </w:tc>
      </w:tr>
      <w:tr w:rsidR="00E546F5" w14:paraId="59102C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A3" w14:textId="77777777" w:rsidR="00E546F5" w:rsidRDefault="00951CE2">
            <w:pPr>
              <w:pStyle w:val="NormalinTable"/>
            </w:pPr>
            <w:r>
              <w:t>3824830000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A4" w14:textId="77777777" w:rsidR="00E546F5" w:rsidRDefault="00951CE2">
            <w:pPr>
              <w:pStyle w:val="Tier1"/>
            </w:pPr>
            <w:r>
              <w:t xml:space="preserve">Prepared binders for foundry moulds or cores; chemical </w:t>
            </w:r>
            <w:r>
              <w:t>products and preparations of the chemical or allied industries (including those consisting of mixtures of natural products), not elsewhere specified or included</w:t>
            </w:r>
          </w:p>
          <w:p w14:paraId="59102CA5" w14:textId="77777777" w:rsidR="00E546F5" w:rsidRDefault="00951CE2">
            <w:pPr>
              <w:pStyle w:val="Tier2"/>
            </w:pPr>
            <w:r>
              <w:t>-</w:t>
            </w:r>
            <w:r>
              <w:tab/>
              <w:t>Goods specified in subheading note 3 to this chapter</w:t>
            </w:r>
          </w:p>
          <w:p w14:paraId="59102CA6" w14:textId="77777777" w:rsidR="00E546F5" w:rsidRDefault="00951CE2">
            <w:pPr>
              <w:pStyle w:val="Tier3"/>
            </w:pPr>
            <w:r>
              <w:t>-</w:t>
            </w:r>
            <w:r>
              <w:tab/>
              <w:t>-</w:t>
            </w:r>
            <w:r>
              <w:tab/>
              <w:t>Containing tris(2,3-dibromopropyl) p</w:t>
            </w:r>
            <w:r>
              <w:t>hosphate</w:t>
            </w:r>
          </w:p>
          <w:p w14:paraId="59102CA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A8" w14:textId="77777777" w:rsidR="00E546F5" w:rsidRDefault="00951CE2">
            <w:pPr>
              <w:pStyle w:val="Tier3Bullet"/>
            </w:pPr>
            <w:r>
              <w:tab/>
            </w:r>
            <w:r>
              <w:tab/>
              <w:t>-</w:t>
            </w:r>
            <w:r>
              <w:tab/>
              <w:t>for fitting to or equipping such ships, boats or other vessels;</w:t>
            </w:r>
          </w:p>
          <w:p w14:paraId="59102CA9" w14:textId="77777777" w:rsidR="00E546F5" w:rsidRDefault="00951CE2">
            <w:pPr>
              <w:pStyle w:val="Tier3Bullet"/>
            </w:pP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2CAA" w14:textId="77777777" w:rsidR="00E546F5" w:rsidRDefault="00951CE2">
            <w:pPr>
              <w:pStyle w:val="Tier3Bullet"/>
            </w:pPr>
            <w:r>
              <w:tab/>
            </w:r>
            <w:r>
              <w:tab/>
              <w:t>-</w:t>
            </w:r>
            <w:r>
              <w:tab/>
              <w:t>for equipping the above platforms;</w:t>
            </w:r>
          </w:p>
          <w:p w14:paraId="59102CAB"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AC" w14:textId="77777777" w:rsidR="00E546F5" w:rsidRDefault="00951CE2">
            <w:pPr>
              <w:pStyle w:val="NormalinTable"/>
            </w:pPr>
            <w:r>
              <w:t>0.0%</w:t>
            </w:r>
          </w:p>
        </w:tc>
      </w:tr>
      <w:tr w:rsidR="00E546F5" w14:paraId="59102C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AE" w14:textId="77777777" w:rsidR="00E546F5" w:rsidRDefault="00951CE2">
            <w:pPr>
              <w:pStyle w:val="NormalinTable"/>
            </w:pPr>
            <w:r>
              <w:t>3824910000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AF" w14:textId="77777777" w:rsidR="00E546F5" w:rsidRDefault="00951CE2">
            <w:pPr>
              <w:pStyle w:val="Tier1"/>
            </w:pPr>
            <w:r>
              <w:t xml:space="preserve">Prepared binders for foundry moulds or cores; chemical products and preparations of the chemical or allied industries (including those consisting of mixtures of natural </w:t>
            </w:r>
            <w:r>
              <w:t>products), not elsewhere specified or included</w:t>
            </w:r>
          </w:p>
          <w:p w14:paraId="59102CB0" w14:textId="77777777" w:rsidR="00E546F5" w:rsidRDefault="00951CE2">
            <w:pPr>
              <w:pStyle w:val="Tier2"/>
            </w:pPr>
            <w:r>
              <w:t>-</w:t>
            </w:r>
            <w:r>
              <w:tab/>
              <w:t>Other</w:t>
            </w:r>
          </w:p>
          <w:p w14:paraId="59102CB1" w14:textId="77777777" w:rsidR="00E546F5" w:rsidRDefault="00951CE2">
            <w:pPr>
              <w:pStyle w:val="Tier3"/>
            </w:pPr>
            <w:r>
              <w:t>-</w:t>
            </w:r>
            <w:r>
              <w:tab/>
              <w:t>-</w:t>
            </w:r>
            <w:r>
              <w:tab/>
              <w:t>Mixtures and preparations consisting mainly of (5-ethyl-2-methyl-2-oxido-1,3,2-dioxaphosphinan-5-yl)methyl methyl methylphosphonate and bis[(5-ethyl-2-methyl-2-oxido-1,3,2-dioxaphosphinan-5-yl)meth</w:t>
            </w:r>
            <w:r>
              <w:t>yl] methylphosphonate</w:t>
            </w:r>
          </w:p>
          <w:p w14:paraId="59102CB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CB3" w14:textId="77777777" w:rsidR="00E546F5" w:rsidRDefault="00951CE2">
            <w:pPr>
              <w:pStyle w:val="Tier3Bullet"/>
            </w:pPr>
            <w:r>
              <w:tab/>
            </w:r>
            <w:r>
              <w:tab/>
              <w:t>-</w:t>
            </w:r>
            <w:r>
              <w:tab/>
              <w:t>for fitting to or equipping such ships, boats or other vessels;</w:t>
            </w:r>
          </w:p>
          <w:p w14:paraId="59102CB4" w14:textId="77777777" w:rsidR="00E546F5" w:rsidRDefault="00951CE2">
            <w:pPr>
              <w:pStyle w:val="Tier3Bullet"/>
            </w:pP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14:paraId="59102CB5" w14:textId="77777777" w:rsidR="00E546F5" w:rsidRDefault="00951CE2">
            <w:pPr>
              <w:pStyle w:val="Tier3Bullet"/>
            </w:pPr>
            <w:r>
              <w:tab/>
            </w:r>
            <w:r>
              <w:tab/>
              <w:t>-</w:t>
            </w:r>
            <w:r>
              <w:tab/>
              <w:t>for equipping the above platforms;</w:t>
            </w:r>
          </w:p>
          <w:p w14:paraId="59102CB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B7" w14:textId="77777777" w:rsidR="00E546F5" w:rsidRDefault="00951CE2">
            <w:pPr>
              <w:pStyle w:val="NormalinTable"/>
            </w:pPr>
            <w:r>
              <w:t>0.0%</w:t>
            </w:r>
          </w:p>
        </w:tc>
      </w:tr>
      <w:tr w:rsidR="00E546F5" w14:paraId="59102C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B9" w14:textId="77777777" w:rsidR="00E546F5" w:rsidRDefault="00951CE2">
            <w:pPr>
              <w:pStyle w:val="NormalinTable"/>
            </w:pPr>
            <w:r>
              <w:t>3824991000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BA" w14:textId="77777777" w:rsidR="00E546F5" w:rsidRDefault="00951CE2">
            <w:pPr>
              <w:pStyle w:val="Tier1"/>
            </w:pPr>
            <w:r>
              <w:t>Prepared binders for foundry moulds or cores; chemical products and preparations of the chemical or allied industries (including those consisting of mixtures of natural pr</w:t>
            </w:r>
            <w:r>
              <w:t>oducts), not elsewhere specified or included</w:t>
            </w:r>
          </w:p>
          <w:p w14:paraId="59102CBB" w14:textId="77777777" w:rsidR="00E546F5" w:rsidRDefault="00951CE2">
            <w:pPr>
              <w:pStyle w:val="Tier2"/>
            </w:pPr>
            <w:r>
              <w:t>-</w:t>
            </w:r>
            <w:r>
              <w:tab/>
              <w:t>Other</w:t>
            </w:r>
          </w:p>
          <w:p w14:paraId="59102CBC" w14:textId="77777777" w:rsidR="00E546F5" w:rsidRDefault="00951CE2">
            <w:pPr>
              <w:pStyle w:val="Tier3"/>
            </w:pPr>
            <w:r>
              <w:t>-</w:t>
            </w:r>
            <w:r>
              <w:tab/>
              <w:t>-</w:t>
            </w:r>
            <w:r>
              <w:tab/>
              <w:t>Other</w:t>
            </w:r>
          </w:p>
          <w:p w14:paraId="59102CBD" w14:textId="77777777" w:rsidR="00E546F5" w:rsidRDefault="00951CE2">
            <w:pPr>
              <w:pStyle w:val="Tier4"/>
            </w:pPr>
            <w:r>
              <w:t>-</w:t>
            </w:r>
            <w:r>
              <w:tab/>
              <w:t>-</w:t>
            </w:r>
            <w:r>
              <w:tab/>
              <w:t>-</w:t>
            </w:r>
            <w:r>
              <w:tab/>
              <w:t>Petroleum sulphonates, excluding petroleum sulphonates of alkali metals, of ammonium or of ethanolamines; thiophenated sulphonic acids of oils obtained from bituminous minerals, and their</w:t>
            </w:r>
            <w:r>
              <w:t xml:space="preserve"> salts</w:t>
            </w:r>
          </w:p>
          <w:p w14:paraId="59102CB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CBF" w14:textId="77777777" w:rsidR="00E546F5" w:rsidRDefault="00951CE2">
            <w:pPr>
              <w:pStyle w:val="Tier4Bullet"/>
            </w:pPr>
            <w:r>
              <w:tab/>
            </w:r>
            <w:r>
              <w:tab/>
            </w:r>
            <w:r>
              <w:tab/>
              <w:t>-</w:t>
            </w:r>
            <w:r>
              <w:tab/>
              <w:t>for fitting to or equipping such ships, boats or other vessels;</w:t>
            </w:r>
          </w:p>
          <w:p w14:paraId="59102CC0"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2CC1" w14:textId="77777777" w:rsidR="00E546F5" w:rsidRDefault="00951CE2">
            <w:pPr>
              <w:pStyle w:val="Tier4Bullet"/>
            </w:pPr>
            <w:r>
              <w:tab/>
            </w:r>
            <w:r>
              <w:tab/>
            </w:r>
            <w:r>
              <w:tab/>
              <w:t>-</w:t>
            </w:r>
            <w:r>
              <w:tab/>
              <w:t>for equipping the above platf</w:t>
            </w:r>
            <w:r>
              <w:t>orms;</w:t>
            </w:r>
          </w:p>
          <w:p w14:paraId="59102CC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C3" w14:textId="77777777" w:rsidR="00E546F5" w:rsidRDefault="00951CE2">
            <w:pPr>
              <w:pStyle w:val="NormalinTable"/>
            </w:pPr>
            <w:r>
              <w:t>0.0%</w:t>
            </w:r>
          </w:p>
        </w:tc>
      </w:tr>
      <w:tr w:rsidR="00E546F5" w14:paraId="59102C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C5" w14:textId="77777777" w:rsidR="00E546F5" w:rsidRDefault="00951CE2">
            <w:pPr>
              <w:pStyle w:val="NormalinTable"/>
            </w:pPr>
            <w:r>
              <w:t>3824991500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C6" w14:textId="77777777" w:rsidR="00E546F5" w:rsidRDefault="00951CE2">
            <w:pPr>
              <w:pStyle w:val="Tier1"/>
            </w:pPr>
            <w:r>
              <w:t xml:space="preserve">Prepared binders for foundry moulds or cores; chemical products and preparations of the chemical or allied industries (including those consisting of mixtures of </w:t>
            </w:r>
            <w:r>
              <w:t>natural products), not elsewhere specified or included</w:t>
            </w:r>
          </w:p>
          <w:p w14:paraId="59102CC7" w14:textId="77777777" w:rsidR="00E546F5" w:rsidRDefault="00951CE2">
            <w:pPr>
              <w:pStyle w:val="Tier2"/>
            </w:pPr>
            <w:r>
              <w:t>-</w:t>
            </w:r>
            <w:r>
              <w:tab/>
              <w:t>Other</w:t>
            </w:r>
          </w:p>
          <w:p w14:paraId="59102CC8" w14:textId="77777777" w:rsidR="00E546F5" w:rsidRDefault="00951CE2">
            <w:pPr>
              <w:pStyle w:val="Tier3"/>
            </w:pPr>
            <w:r>
              <w:t>-</w:t>
            </w:r>
            <w:r>
              <w:tab/>
              <w:t>-</w:t>
            </w:r>
            <w:r>
              <w:tab/>
              <w:t>Other</w:t>
            </w:r>
          </w:p>
          <w:p w14:paraId="59102CC9" w14:textId="77777777" w:rsidR="00E546F5" w:rsidRDefault="00951CE2">
            <w:pPr>
              <w:pStyle w:val="Tier4"/>
            </w:pPr>
            <w:r>
              <w:t>-</w:t>
            </w:r>
            <w:r>
              <w:tab/>
              <w:t>-</w:t>
            </w:r>
            <w:r>
              <w:tab/>
              <w:t>-</w:t>
            </w:r>
            <w:r>
              <w:tab/>
              <w:t>Ion-exchangers</w:t>
            </w:r>
          </w:p>
          <w:p w14:paraId="59102CC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CCB" w14:textId="77777777" w:rsidR="00E546F5" w:rsidRDefault="00951CE2">
            <w:pPr>
              <w:pStyle w:val="Tier4Bullet"/>
            </w:pPr>
            <w:r>
              <w:tab/>
            </w:r>
            <w:r>
              <w:tab/>
            </w:r>
            <w:r>
              <w:tab/>
              <w:t>-</w:t>
            </w:r>
            <w:r>
              <w:tab/>
              <w:t xml:space="preserve">for </w:t>
            </w:r>
            <w:r>
              <w:t>fitting to or equipping such ships, boats or other vessels;</w:t>
            </w:r>
          </w:p>
          <w:p w14:paraId="59102CCC"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2CCD" w14:textId="77777777" w:rsidR="00E546F5" w:rsidRDefault="00951CE2">
            <w:pPr>
              <w:pStyle w:val="Tier4Bullet"/>
            </w:pPr>
            <w:r>
              <w:tab/>
            </w:r>
            <w:r>
              <w:tab/>
            </w:r>
            <w:r>
              <w:tab/>
              <w:t>-</w:t>
            </w:r>
            <w:r>
              <w:tab/>
              <w:t>for equipping the above platforms;</w:t>
            </w:r>
          </w:p>
          <w:p w14:paraId="59102CC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CF" w14:textId="77777777" w:rsidR="00E546F5" w:rsidRDefault="00951CE2">
            <w:pPr>
              <w:pStyle w:val="NormalinTable"/>
            </w:pPr>
            <w:r>
              <w:t>0.0%</w:t>
            </w:r>
          </w:p>
        </w:tc>
      </w:tr>
      <w:tr w:rsidR="00E546F5" w14:paraId="59102C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D1" w14:textId="77777777" w:rsidR="00E546F5" w:rsidRDefault="00951CE2">
            <w:pPr>
              <w:pStyle w:val="NormalinTable"/>
            </w:pPr>
            <w:r>
              <w:t>3824992000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D2" w14:textId="77777777" w:rsidR="00E546F5" w:rsidRDefault="00951CE2">
            <w:pPr>
              <w:pStyle w:val="Tier1"/>
            </w:pPr>
            <w:r>
              <w:t xml:space="preserve">Prepared binders for foundry moulds or cores; chemical products and preparations of the </w:t>
            </w:r>
            <w:r>
              <w:t>chemical or allied industries (including those consisting of mixtures of natural products), not elsewhere specified or included</w:t>
            </w:r>
          </w:p>
          <w:p w14:paraId="59102CD3" w14:textId="77777777" w:rsidR="00E546F5" w:rsidRDefault="00951CE2">
            <w:pPr>
              <w:pStyle w:val="Tier2"/>
            </w:pPr>
            <w:r>
              <w:t>-</w:t>
            </w:r>
            <w:r>
              <w:tab/>
              <w:t>Other</w:t>
            </w:r>
          </w:p>
          <w:p w14:paraId="59102CD4" w14:textId="77777777" w:rsidR="00E546F5" w:rsidRDefault="00951CE2">
            <w:pPr>
              <w:pStyle w:val="Tier3"/>
            </w:pPr>
            <w:r>
              <w:t>-</w:t>
            </w:r>
            <w:r>
              <w:tab/>
              <w:t>-</w:t>
            </w:r>
            <w:r>
              <w:tab/>
              <w:t>Other</w:t>
            </w:r>
          </w:p>
          <w:p w14:paraId="59102CD5" w14:textId="77777777" w:rsidR="00E546F5" w:rsidRDefault="00951CE2">
            <w:pPr>
              <w:pStyle w:val="Tier4"/>
            </w:pPr>
            <w:r>
              <w:t>-</w:t>
            </w:r>
            <w:r>
              <w:tab/>
              <w:t>-</w:t>
            </w:r>
            <w:r>
              <w:tab/>
              <w:t>-</w:t>
            </w:r>
            <w:r>
              <w:tab/>
              <w:t>Getters for vacuum tubes</w:t>
            </w:r>
          </w:p>
          <w:p w14:paraId="59102CD6"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2CD7" w14:textId="77777777" w:rsidR="00E546F5" w:rsidRDefault="00951CE2">
            <w:pPr>
              <w:pStyle w:val="Tier4Bullet"/>
            </w:pPr>
            <w:r>
              <w:tab/>
            </w:r>
            <w:r>
              <w:tab/>
            </w:r>
            <w:r>
              <w:tab/>
              <w:t>-</w:t>
            </w:r>
            <w:r>
              <w:tab/>
              <w:t>for fitting to or equipping such ships, boats or other vessels;</w:t>
            </w:r>
          </w:p>
          <w:p w14:paraId="59102CD8"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2CD9" w14:textId="77777777" w:rsidR="00E546F5" w:rsidRDefault="00951CE2">
            <w:pPr>
              <w:pStyle w:val="Tier4Bullet"/>
            </w:pPr>
            <w:r>
              <w:tab/>
            </w:r>
            <w:r>
              <w:tab/>
            </w:r>
            <w:r>
              <w:tab/>
              <w:t>-</w:t>
            </w:r>
            <w:r>
              <w:tab/>
              <w:t>for equipping the above platforms;</w:t>
            </w:r>
          </w:p>
          <w:p w14:paraId="59102CD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DB" w14:textId="77777777" w:rsidR="00E546F5" w:rsidRDefault="00951CE2">
            <w:pPr>
              <w:pStyle w:val="NormalinTable"/>
            </w:pPr>
            <w:r>
              <w:t>0.0%</w:t>
            </w:r>
          </w:p>
        </w:tc>
      </w:tr>
      <w:tr w:rsidR="00E546F5" w14:paraId="59102C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DD" w14:textId="77777777" w:rsidR="00E546F5" w:rsidRDefault="00951CE2">
            <w:pPr>
              <w:pStyle w:val="NormalinTable"/>
            </w:pPr>
            <w:r>
              <w:t>3824992500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DE"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CDF" w14:textId="77777777" w:rsidR="00E546F5" w:rsidRDefault="00951CE2">
            <w:pPr>
              <w:pStyle w:val="Tier2"/>
            </w:pPr>
            <w:r>
              <w:t>-</w:t>
            </w:r>
            <w:r>
              <w:tab/>
              <w:t>Other</w:t>
            </w:r>
          </w:p>
          <w:p w14:paraId="59102CE0" w14:textId="77777777" w:rsidR="00E546F5" w:rsidRDefault="00951CE2">
            <w:pPr>
              <w:pStyle w:val="Tier3"/>
            </w:pPr>
            <w:r>
              <w:t>-</w:t>
            </w:r>
            <w:r>
              <w:tab/>
              <w:t>-</w:t>
            </w:r>
            <w:r>
              <w:tab/>
              <w:t>Other</w:t>
            </w:r>
          </w:p>
          <w:p w14:paraId="59102CE1" w14:textId="77777777" w:rsidR="00E546F5" w:rsidRDefault="00951CE2">
            <w:pPr>
              <w:pStyle w:val="Tier4"/>
            </w:pPr>
            <w:r>
              <w:t>-</w:t>
            </w:r>
            <w:r>
              <w:tab/>
              <w:t>-</w:t>
            </w:r>
            <w:r>
              <w:tab/>
              <w:t>-</w:t>
            </w:r>
            <w:r>
              <w:tab/>
            </w:r>
            <w:r>
              <w:t>Pyrolignites (for example, of calcium); crude calcium tartrate; crude calcium citrate</w:t>
            </w:r>
          </w:p>
          <w:p w14:paraId="59102CE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CE3" w14:textId="77777777" w:rsidR="00E546F5" w:rsidRDefault="00951CE2">
            <w:pPr>
              <w:pStyle w:val="Tier4Bullet"/>
            </w:pPr>
            <w:r>
              <w:tab/>
            </w:r>
            <w:r>
              <w:tab/>
            </w:r>
            <w:r>
              <w:tab/>
              <w:t>-</w:t>
            </w:r>
            <w:r>
              <w:tab/>
              <w:t xml:space="preserve">for fitting to </w:t>
            </w:r>
            <w:r>
              <w:t>or equipping such ships, boats or other vessels;</w:t>
            </w:r>
          </w:p>
          <w:p w14:paraId="59102CE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14:paraId="59102CE5" w14:textId="77777777" w:rsidR="00E546F5" w:rsidRDefault="00951CE2">
            <w:pPr>
              <w:pStyle w:val="Tier4Bullet"/>
            </w:pPr>
            <w:r>
              <w:tab/>
            </w:r>
            <w:r>
              <w:tab/>
            </w:r>
            <w:r>
              <w:tab/>
              <w:t>-</w:t>
            </w:r>
            <w:r>
              <w:tab/>
              <w:t>for equipping the above platforms;</w:t>
            </w:r>
          </w:p>
          <w:p w14:paraId="59102CE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E7" w14:textId="77777777" w:rsidR="00E546F5" w:rsidRDefault="00951CE2">
            <w:pPr>
              <w:pStyle w:val="NormalinTable"/>
            </w:pPr>
            <w:r>
              <w:t>0.0%</w:t>
            </w:r>
          </w:p>
        </w:tc>
      </w:tr>
      <w:tr w:rsidR="00E546F5" w14:paraId="59102C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E9" w14:textId="77777777" w:rsidR="00E546F5" w:rsidRDefault="00951CE2">
            <w:pPr>
              <w:pStyle w:val="NormalinTable"/>
            </w:pPr>
            <w:r>
              <w:t>3824993000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EA" w14:textId="77777777" w:rsidR="00E546F5" w:rsidRDefault="00951CE2">
            <w:pPr>
              <w:pStyle w:val="Tier1"/>
            </w:pPr>
            <w:r>
              <w:t xml:space="preserve">Prepared binders for foundry moulds or cores; chemical products and preparations of the </w:t>
            </w:r>
            <w:r>
              <w:t>chemical or allied industries (including those consisting of mixtures of natural products), not elsewhere specified or included</w:t>
            </w:r>
          </w:p>
          <w:p w14:paraId="59102CEB" w14:textId="77777777" w:rsidR="00E546F5" w:rsidRDefault="00951CE2">
            <w:pPr>
              <w:pStyle w:val="Tier2"/>
            </w:pPr>
            <w:r>
              <w:t>-</w:t>
            </w:r>
            <w:r>
              <w:tab/>
              <w:t>Other</w:t>
            </w:r>
          </w:p>
          <w:p w14:paraId="59102CEC" w14:textId="77777777" w:rsidR="00E546F5" w:rsidRDefault="00951CE2">
            <w:pPr>
              <w:pStyle w:val="Tier3"/>
            </w:pPr>
            <w:r>
              <w:t>-</w:t>
            </w:r>
            <w:r>
              <w:tab/>
              <w:t>-</w:t>
            </w:r>
            <w:r>
              <w:tab/>
              <w:t>Other</w:t>
            </w:r>
          </w:p>
          <w:p w14:paraId="59102CED" w14:textId="77777777" w:rsidR="00E546F5" w:rsidRDefault="00951CE2">
            <w:pPr>
              <w:pStyle w:val="Tier4"/>
            </w:pPr>
            <w:r>
              <w:t>-</w:t>
            </w:r>
            <w:r>
              <w:tab/>
              <w:t>-</w:t>
            </w:r>
            <w:r>
              <w:tab/>
              <w:t>-</w:t>
            </w:r>
            <w:r>
              <w:tab/>
              <w:t>Naphthenic acids, their water-insoluble salts and their esters</w:t>
            </w:r>
          </w:p>
          <w:p w14:paraId="59102CEE" w14:textId="77777777" w:rsidR="00E546F5" w:rsidRDefault="00951CE2">
            <w:pPr>
              <w:pStyle w:val="Tier4Bullet"/>
            </w:pPr>
            <w:r>
              <w:tab/>
            </w:r>
            <w:r>
              <w:tab/>
            </w:r>
            <w:r>
              <w:tab/>
              <w:t>-</w:t>
            </w:r>
            <w:r>
              <w:tab/>
              <w:t xml:space="preserve">for incorporation in ships, </w:t>
            </w:r>
            <w:r>
              <w:t>boats or other vessels listed in Table 1, for the purposes of their construction, repair, maintenance or conversion;</w:t>
            </w:r>
          </w:p>
          <w:p w14:paraId="59102CEF" w14:textId="77777777" w:rsidR="00E546F5" w:rsidRDefault="00951CE2">
            <w:pPr>
              <w:pStyle w:val="Tier4Bullet"/>
            </w:pPr>
            <w:r>
              <w:tab/>
            </w:r>
            <w:r>
              <w:tab/>
            </w:r>
            <w:r>
              <w:tab/>
              <w:t>-</w:t>
            </w:r>
            <w:r>
              <w:tab/>
              <w:t>for fitting to or equipping such ships, boats or other vessels;</w:t>
            </w:r>
          </w:p>
          <w:p w14:paraId="59102CF0" w14:textId="77777777" w:rsidR="00E546F5" w:rsidRDefault="00951CE2">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2CF1" w14:textId="77777777" w:rsidR="00E546F5" w:rsidRDefault="00951CE2">
            <w:pPr>
              <w:pStyle w:val="Tier4Bullet"/>
            </w:pPr>
            <w:r>
              <w:tab/>
            </w:r>
            <w:r>
              <w:tab/>
            </w:r>
            <w:r>
              <w:tab/>
              <w:t>-</w:t>
            </w:r>
            <w:r>
              <w:tab/>
              <w:t>for equipping the above platforms;</w:t>
            </w:r>
          </w:p>
          <w:p w14:paraId="59102CF2" w14:textId="77777777" w:rsidR="00E546F5" w:rsidRDefault="00951CE2">
            <w:pPr>
              <w:pStyle w:val="Tier4Bullet"/>
            </w:pP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CF3" w14:textId="77777777" w:rsidR="00E546F5" w:rsidRDefault="00951CE2">
            <w:pPr>
              <w:pStyle w:val="NormalinTable"/>
            </w:pPr>
            <w:r>
              <w:t>0.0%</w:t>
            </w:r>
          </w:p>
        </w:tc>
      </w:tr>
      <w:tr w:rsidR="00E546F5" w14:paraId="59102D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CF5" w14:textId="77777777" w:rsidR="00E546F5" w:rsidRDefault="00951CE2">
            <w:pPr>
              <w:pStyle w:val="NormalinTable"/>
            </w:pPr>
            <w:r>
              <w:t>3824994500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CF6"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CF7" w14:textId="77777777" w:rsidR="00E546F5" w:rsidRDefault="00951CE2">
            <w:pPr>
              <w:pStyle w:val="Tier2"/>
            </w:pPr>
            <w:r>
              <w:t>-</w:t>
            </w:r>
            <w:r>
              <w:tab/>
              <w:t>Othe</w:t>
            </w:r>
            <w:r>
              <w:t>r</w:t>
            </w:r>
          </w:p>
          <w:p w14:paraId="59102CF8" w14:textId="77777777" w:rsidR="00E546F5" w:rsidRDefault="00951CE2">
            <w:pPr>
              <w:pStyle w:val="Tier3"/>
            </w:pPr>
            <w:r>
              <w:t>-</w:t>
            </w:r>
            <w:r>
              <w:tab/>
              <w:t>-</w:t>
            </w:r>
            <w:r>
              <w:tab/>
              <w:t>Other</w:t>
            </w:r>
          </w:p>
          <w:p w14:paraId="59102CF9" w14:textId="77777777" w:rsidR="00E546F5" w:rsidRDefault="00951CE2">
            <w:pPr>
              <w:pStyle w:val="Tier4"/>
            </w:pPr>
            <w:r>
              <w:t>-</w:t>
            </w:r>
            <w:r>
              <w:tab/>
              <w:t>-</w:t>
            </w:r>
            <w:r>
              <w:tab/>
              <w:t>-</w:t>
            </w:r>
            <w:r>
              <w:tab/>
              <w:t>Other</w:t>
            </w:r>
          </w:p>
          <w:p w14:paraId="59102CFA" w14:textId="77777777" w:rsidR="00E546F5" w:rsidRDefault="00951CE2">
            <w:pPr>
              <w:pStyle w:val="Tier5"/>
            </w:pPr>
            <w:r>
              <w:t>-</w:t>
            </w:r>
            <w:r>
              <w:tab/>
              <w:t>-</w:t>
            </w:r>
            <w:r>
              <w:tab/>
              <w:t>-</w:t>
            </w:r>
            <w:r>
              <w:tab/>
              <w:t>-</w:t>
            </w:r>
            <w:r>
              <w:tab/>
              <w:t>Anti-scaling and similar compounds</w:t>
            </w:r>
          </w:p>
          <w:p w14:paraId="59102CF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CFC" w14:textId="77777777" w:rsidR="00E546F5" w:rsidRDefault="00951CE2">
            <w:pPr>
              <w:pStyle w:val="Tier5Bullet"/>
            </w:pPr>
            <w:r>
              <w:tab/>
            </w:r>
            <w:r>
              <w:tab/>
            </w:r>
            <w:r>
              <w:tab/>
            </w:r>
            <w:r>
              <w:tab/>
              <w:t>-</w:t>
            </w:r>
            <w:r>
              <w:tab/>
              <w:t xml:space="preserve">for fitting to or </w:t>
            </w:r>
            <w:r>
              <w:t>equipping such ships, boats or other vessels;</w:t>
            </w:r>
          </w:p>
          <w:p w14:paraId="59102CF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CFE" w14:textId="77777777" w:rsidR="00E546F5" w:rsidRDefault="00951CE2">
            <w:pPr>
              <w:pStyle w:val="Tier5Bullet"/>
            </w:pPr>
            <w:r>
              <w:tab/>
            </w:r>
            <w:r>
              <w:tab/>
            </w:r>
            <w:r>
              <w:tab/>
            </w:r>
            <w:r>
              <w:tab/>
              <w:t>-</w:t>
            </w:r>
            <w:r>
              <w:tab/>
              <w:t>for equipping the above platforms;</w:t>
            </w:r>
          </w:p>
          <w:p w14:paraId="59102CF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00" w14:textId="77777777" w:rsidR="00E546F5" w:rsidRDefault="00951CE2">
            <w:pPr>
              <w:pStyle w:val="NormalinTable"/>
            </w:pPr>
            <w:r>
              <w:t>0.0%</w:t>
            </w:r>
          </w:p>
        </w:tc>
      </w:tr>
      <w:tr w:rsidR="00E546F5" w14:paraId="59102D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02" w14:textId="77777777" w:rsidR="00E546F5" w:rsidRDefault="00951CE2">
            <w:pPr>
              <w:pStyle w:val="NormalinTable"/>
            </w:pPr>
            <w:r>
              <w:t>3824995000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03" w14:textId="77777777" w:rsidR="00E546F5" w:rsidRDefault="00951CE2">
            <w:pPr>
              <w:pStyle w:val="Tier1"/>
            </w:pPr>
            <w:r>
              <w:t xml:space="preserve">Prepared binders for foundry moulds or cores; chemical products and preparations of the </w:t>
            </w:r>
            <w:r>
              <w:t>chemical or allied industries (including those consisting of mixtures of natural products), not elsewhere specified or included</w:t>
            </w:r>
          </w:p>
          <w:p w14:paraId="59102D04" w14:textId="77777777" w:rsidR="00E546F5" w:rsidRDefault="00951CE2">
            <w:pPr>
              <w:pStyle w:val="Tier2"/>
            </w:pPr>
            <w:r>
              <w:t>-</w:t>
            </w:r>
            <w:r>
              <w:tab/>
              <w:t>Other</w:t>
            </w:r>
          </w:p>
          <w:p w14:paraId="59102D05" w14:textId="77777777" w:rsidR="00E546F5" w:rsidRDefault="00951CE2">
            <w:pPr>
              <w:pStyle w:val="Tier3"/>
            </w:pPr>
            <w:r>
              <w:t>-</w:t>
            </w:r>
            <w:r>
              <w:tab/>
              <w:t>-</w:t>
            </w:r>
            <w:r>
              <w:tab/>
              <w:t>Other</w:t>
            </w:r>
          </w:p>
          <w:p w14:paraId="59102D06" w14:textId="77777777" w:rsidR="00E546F5" w:rsidRDefault="00951CE2">
            <w:pPr>
              <w:pStyle w:val="Tier4"/>
            </w:pPr>
            <w:r>
              <w:t>-</w:t>
            </w:r>
            <w:r>
              <w:tab/>
              <w:t>-</w:t>
            </w:r>
            <w:r>
              <w:tab/>
              <w:t>-</w:t>
            </w:r>
            <w:r>
              <w:tab/>
              <w:t>Other</w:t>
            </w:r>
          </w:p>
          <w:p w14:paraId="59102D07" w14:textId="77777777" w:rsidR="00E546F5" w:rsidRDefault="00951CE2">
            <w:pPr>
              <w:pStyle w:val="Tier5"/>
            </w:pPr>
            <w:r>
              <w:t>-</w:t>
            </w:r>
            <w:r>
              <w:tab/>
              <w:t>-</w:t>
            </w:r>
            <w:r>
              <w:tab/>
              <w:t>-</w:t>
            </w:r>
            <w:r>
              <w:tab/>
              <w:t>-</w:t>
            </w:r>
            <w:r>
              <w:tab/>
              <w:t>Preparations for electroplating</w:t>
            </w:r>
          </w:p>
          <w:p w14:paraId="59102D08" w14:textId="77777777" w:rsidR="00E546F5" w:rsidRDefault="00951CE2">
            <w:pPr>
              <w:pStyle w:val="Tier5Bullet"/>
            </w:pPr>
            <w:r>
              <w:tab/>
            </w:r>
            <w:r>
              <w:tab/>
            </w:r>
            <w:r>
              <w:tab/>
            </w:r>
            <w:r>
              <w:tab/>
              <w:t>-</w:t>
            </w:r>
            <w:r>
              <w:tab/>
              <w:t>for incorporation in ships, boats or other vessels l</w:t>
            </w:r>
            <w:r>
              <w:t>isted in Table 1, for the purposes of their construction, repair, maintenance or conversion;</w:t>
            </w:r>
          </w:p>
          <w:p w14:paraId="59102D09" w14:textId="77777777" w:rsidR="00E546F5" w:rsidRDefault="00951CE2">
            <w:pPr>
              <w:pStyle w:val="Tier5Bullet"/>
            </w:pPr>
            <w:r>
              <w:tab/>
            </w:r>
            <w:r>
              <w:tab/>
            </w:r>
            <w:r>
              <w:tab/>
            </w:r>
            <w:r>
              <w:tab/>
              <w:t>-</w:t>
            </w:r>
            <w:r>
              <w:tab/>
              <w:t>for fitting to or equipping such ships, boats or other vessels;</w:t>
            </w:r>
          </w:p>
          <w:p w14:paraId="59102D0A" w14:textId="77777777" w:rsidR="00E546F5" w:rsidRDefault="00951CE2">
            <w:pPr>
              <w:pStyle w:val="Tier5Bullet"/>
            </w:pPr>
            <w:r>
              <w:tab/>
            </w:r>
            <w:r>
              <w:tab/>
            </w:r>
            <w:r>
              <w:tab/>
            </w:r>
            <w:r>
              <w:tab/>
              <w:t>-</w:t>
            </w:r>
            <w:r>
              <w:tab/>
              <w:t>for incorporation, for the purposes of their construction, repair, maintenance or conve</w:t>
            </w:r>
            <w:r>
              <w:t>rsion, in drilling or production platforms listed below: fixed, of subheading ex 8430 49 or floating or submersible of subheading 8905 20;</w:t>
            </w:r>
          </w:p>
          <w:p w14:paraId="59102D0B" w14:textId="77777777" w:rsidR="00E546F5" w:rsidRDefault="00951CE2">
            <w:pPr>
              <w:pStyle w:val="Tier5Bullet"/>
            </w:pPr>
            <w:r>
              <w:tab/>
            </w:r>
            <w:r>
              <w:tab/>
            </w:r>
            <w:r>
              <w:tab/>
            </w:r>
            <w:r>
              <w:tab/>
              <w:t>-</w:t>
            </w:r>
            <w:r>
              <w:tab/>
              <w:t>for equipping the above platforms;</w:t>
            </w:r>
          </w:p>
          <w:p w14:paraId="59102D0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0D" w14:textId="77777777" w:rsidR="00E546F5" w:rsidRDefault="00951CE2">
            <w:pPr>
              <w:pStyle w:val="NormalinTable"/>
            </w:pPr>
            <w:r>
              <w:t>0.0</w:t>
            </w:r>
            <w:r>
              <w:t>%</w:t>
            </w:r>
          </w:p>
        </w:tc>
      </w:tr>
      <w:tr w:rsidR="00E546F5" w14:paraId="59102D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0F" w14:textId="77777777" w:rsidR="00E546F5" w:rsidRDefault="00951CE2">
            <w:pPr>
              <w:pStyle w:val="NormalinTable"/>
            </w:pPr>
            <w:r>
              <w:t>3824995500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10"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D11" w14:textId="77777777" w:rsidR="00E546F5" w:rsidRDefault="00951CE2">
            <w:pPr>
              <w:pStyle w:val="Tier2"/>
            </w:pPr>
            <w:r>
              <w:t>-</w:t>
            </w:r>
            <w:r>
              <w:tab/>
              <w:t>Other</w:t>
            </w:r>
          </w:p>
          <w:p w14:paraId="59102D12" w14:textId="77777777" w:rsidR="00E546F5" w:rsidRDefault="00951CE2">
            <w:pPr>
              <w:pStyle w:val="Tier3"/>
            </w:pPr>
            <w:r>
              <w:t>-</w:t>
            </w:r>
            <w:r>
              <w:tab/>
              <w:t>-</w:t>
            </w:r>
            <w:r>
              <w:tab/>
              <w:t>Other</w:t>
            </w:r>
          </w:p>
          <w:p w14:paraId="59102D13" w14:textId="77777777" w:rsidR="00E546F5" w:rsidRDefault="00951CE2">
            <w:pPr>
              <w:pStyle w:val="Tier4"/>
            </w:pPr>
            <w:r>
              <w:t>-</w:t>
            </w:r>
            <w:r>
              <w:tab/>
              <w:t>-</w:t>
            </w:r>
            <w:r>
              <w:tab/>
              <w:t>-</w:t>
            </w:r>
            <w:r>
              <w:tab/>
            </w:r>
            <w:r>
              <w:t>Other</w:t>
            </w:r>
          </w:p>
          <w:p w14:paraId="59102D14" w14:textId="77777777" w:rsidR="00E546F5" w:rsidRDefault="00951CE2">
            <w:pPr>
              <w:pStyle w:val="Tier5"/>
            </w:pPr>
            <w:r>
              <w:t>-</w:t>
            </w:r>
            <w:r>
              <w:tab/>
              <w:t>-</w:t>
            </w:r>
            <w:r>
              <w:tab/>
              <w:t>-</w:t>
            </w:r>
            <w:r>
              <w:tab/>
              <w:t>-</w:t>
            </w:r>
            <w:r>
              <w:tab/>
              <w:t>Mixtures of mono-, di- and tri-, fatty acid esters of glycerol (emulsifiers for fats)</w:t>
            </w:r>
          </w:p>
          <w:p w14:paraId="59102D1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D16" w14:textId="77777777" w:rsidR="00E546F5" w:rsidRDefault="00951CE2">
            <w:pPr>
              <w:pStyle w:val="Tier5Bullet"/>
            </w:pPr>
            <w:r>
              <w:tab/>
            </w:r>
            <w:r>
              <w:tab/>
            </w:r>
            <w:r>
              <w:tab/>
            </w:r>
            <w:r>
              <w:tab/>
            </w:r>
            <w:r>
              <w:t>-</w:t>
            </w:r>
            <w:r>
              <w:tab/>
              <w:t>for fitting to or equipping such ships, boats or other vessels;</w:t>
            </w:r>
          </w:p>
          <w:p w14:paraId="59102D17"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2D18" w14:textId="77777777" w:rsidR="00E546F5" w:rsidRDefault="00951CE2">
            <w:pPr>
              <w:pStyle w:val="Tier5Bullet"/>
            </w:pPr>
            <w:r>
              <w:tab/>
            </w:r>
            <w:r>
              <w:tab/>
            </w:r>
            <w:r>
              <w:tab/>
            </w:r>
            <w:r>
              <w:tab/>
              <w:t>-</w:t>
            </w:r>
            <w:r>
              <w:tab/>
              <w:t>for equipping the above platforms;</w:t>
            </w:r>
          </w:p>
          <w:p w14:paraId="59102D1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1A" w14:textId="77777777" w:rsidR="00E546F5" w:rsidRDefault="00951CE2">
            <w:pPr>
              <w:pStyle w:val="NormalinTable"/>
            </w:pPr>
            <w:r>
              <w:t>0.0%</w:t>
            </w:r>
          </w:p>
        </w:tc>
      </w:tr>
      <w:tr w:rsidR="00E546F5" w14:paraId="59102D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1C" w14:textId="77777777" w:rsidR="00E546F5" w:rsidRDefault="00951CE2">
            <w:pPr>
              <w:pStyle w:val="NormalinTable"/>
            </w:pPr>
            <w:r>
              <w:t>3824995600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1D" w14:textId="77777777" w:rsidR="00E546F5" w:rsidRDefault="00951CE2">
            <w:pPr>
              <w:pStyle w:val="Tier1"/>
            </w:pPr>
            <w:r>
              <w:t>Prepared binders for foundry moulds or cores; chemical products and preparatio</w:t>
            </w:r>
            <w:r>
              <w:t>ns of the chemical or allied industries (including those consisting of mixtures of natural products), not elsewhere specified or included</w:t>
            </w:r>
          </w:p>
          <w:p w14:paraId="59102D1E" w14:textId="77777777" w:rsidR="00E546F5" w:rsidRDefault="00951CE2">
            <w:pPr>
              <w:pStyle w:val="Tier2"/>
            </w:pPr>
            <w:r>
              <w:t>-</w:t>
            </w:r>
            <w:r>
              <w:tab/>
              <w:t>Other</w:t>
            </w:r>
          </w:p>
          <w:p w14:paraId="59102D1F" w14:textId="77777777" w:rsidR="00E546F5" w:rsidRDefault="00951CE2">
            <w:pPr>
              <w:pStyle w:val="Tier3"/>
            </w:pPr>
            <w:r>
              <w:t>-</w:t>
            </w:r>
            <w:r>
              <w:tab/>
              <w:t>-</w:t>
            </w:r>
            <w:r>
              <w:tab/>
              <w:t>Other</w:t>
            </w:r>
          </w:p>
          <w:p w14:paraId="59102D20" w14:textId="77777777" w:rsidR="00E546F5" w:rsidRDefault="00951CE2">
            <w:pPr>
              <w:pStyle w:val="Tier4"/>
            </w:pPr>
            <w:r>
              <w:t>-</w:t>
            </w:r>
            <w:r>
              <w:tab/>
              <w:t>-</w:t>
            </w:r>
            <w:r>
              <w:tab/>
              <w:t>-</w:t>
            </w:r>
            <w:r>
              <w:tab/>
              <w:t>Other</w:t>
            </w:r>
          </w:p>
          <w:p w14:paraId="59102D21" w14:textId="77777777" w:rsidR="00E546F5" w:rsidRDefault="00951CE2">
            <w:pPr>
              <w:pStyle w:val="Tier5"/>
            </w:pPr>
            <w:r>
              <w:t>-</w:t>
            </w:r>
            <w:r>
              <w:tab/>
              <w:t>-</w:t>
            </w:r>
            <w:r>
              <w:tab/>
              <w:t>-</w:t>
            </w:r>
            <w:r>
              <w:tab/>
              <w:t>-</w:t>
            </w:r>
            <w:r>
              <w:tab/>
              <w:t xml:space="preserve">Cartridges and refills, filled, for electronic cigarettes; </w:t>
            </w:r>
            <w:r>
              <w:t>preparations for use in cartridges and refills for electronic cigarettes</w:t>
            </w:r>
          </w:p>
          <w:p w14:paraId="59102D22" w14:textId="77777777" w:rsidR="00E546F5" w:rsidRDefault="00951CE2">
            <w:pPr>
              <w:pStyle w:val="Tier6"/>
            </w:pPr>
            <w:r>
              <w:t>-</w:t>
            </w:r>
            <w:r>
              <w:tab/>
              <w:t>-</w:t>
            </w:r>
            <w:r>
              <w:tab/>
              <w:t>-</w:t>
            </w:r>
            <w:r>
              <w:tab/>
              <w:t>-</w:t>
            </w:r>
            <w:r>
              <w:tab/>
              <w:t>-</w:t>
            </w:r>
            <w:r>
              <w:tab/>
              <w:t>Containing products of subheading 2939 79 10</w:t>
            </w:r>
          </w:p>
          <w:p w14:paraId="59102D23" w14:textId="77777777" w:rsidR="00E546F5" w:rsidRDefault="00951CE2">
            <w:pPr>
              <w:pStyle w:val="Tier6Bullet"/>
            </w:pPr>
            <w:r>
              <w:tab/>
            </w:r>
            <w:r>
              <w:tab/>
            </w:r>
            <w:r>
              <w:tab/>
            </w:r>
            <w:r>
              <w:tab/>
            </w:r>
            <w:r>
              <w:tab/>
              <w:t>-</w:t>
            </w:r>
            <w:r>
              <w:tab/>
              <w:t>for incorporation in ships, boats or other vessels listed in Table 1, for the purposes of their construction, repair, mai</w:t>
            </w:r>
            <w:r>
              <w:t>ntenance or conversion;</w:t>
            </w:r>
          </w:p>
          <w:p w14:paraId="59102D24" w14:textId="77777777" w:rsidR="00E546F5" w:rsidRDefault="00951CE2">
            <w:pPr>
              <w:pStyle w:val="Tier6Bullet"/>
            </w:pPr>
            <w:r>
              <w:tab/>
            </w:r>
            <w:r>
              <w:tab/>
            </w:r>
            <w:r>
              <w:tab/>
            </w:r>
            <w:r>
              <w:tab/>
            </w:r>
            <w:r>
              <w:tab/>
              <w:t>-</w:t>
            </w:r>
            <w:r>
              <w:tab/>
              <w:t>for fitting to or equipping such ships, boats or other vessels;</w:t>
            </w:r>
          </w:p>
          <w:p w14:paraId="59102D25"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2D26" w14:textId="77777777" w:rsidR="00E546F5" w:rsidRDefault="00951CE2">
            <w:pPr>
              <w:pStyle w:val="Tier6Bullet"/>
            </w:pPr>
            <w:r>
              <w:tab/>
            </w:r>
            <w:r>
              <w:tab/>
            </w:r>
            <w:r>
              <w:tab/>
            </w:r>
            <w:r>
              <w:tab/>
            </w:r>
            <w:r>
              <w:tab/>
              <w:t>-</w:t>
            </w:r>
            <w:r>
              <w:tab/>
              <w:t>for equipping the above platforms;</w:t>
            </w:r>
          </w:p>
          <w:p w14:paraId="59102D2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28" w14:textId="77777777" w:rsidR="00E546F5" w:rsidRDefault="00951CE2">
            <w:pPr>
              <w:pStyle w:val="NormalinTable"/>
            </w:pPr>
            <w:r>
              <w:t>0.0%</w:t>
            </w:r>
          </w:p>
        </w:tc>
      </w:tr>
      <w:tr w:rsidR="00E546F5" w14:paraId="59102D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2A" w14:textId="77777777" w:rsidR="00E546F5" w:rsidRDefault="00951CE2">
            <w:pPr>
              <w:pStyle w:val="NormalinTable"/>
            </w:pPr>
            <w:r>
              <w:t>3824995700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2B" w14:textId="77777777" w:rsidR="00E546F5" w:rsidRDefault="00951CE2">
            <w:pPr>
              <w:pStyle w:val="Tier1"/>
            </w:pPr>
            <w:r>
              <w:t xml:space="preserve">Prepared binders for foundry moulds or cores; </w:t>
            </w:r>
            <w:r>
              <w:t>chemical products and preparations of the chemical or allied industries (including those consisting of mixtures of natural products), not elsewhere specified or included</w:t>
            </w:r>
          </w:p>
          <w:p w14:paraId="59102D2C" w14:textId="77777777" w:rsidR="00E546F5" w:rsidRDefault="00951CE2">
            <w:pPr>
              <w:pStyle w:val="Tier2"/>
            </w:pPr>
            <w:r>
              <w:t>-</w:t>
            </w:r>
            <w:r>
              <w:tab/>
              <w:t>Other</w:t>
            </w:r>
          </w:p>
          <w:p w14:paraId="59102D2D" w14:textId="77777777" w:rsidR="00E546F5" w:rsidRDefault="00951CE2">
            <w:pPr>
              <w:pStyle w:val="Tier3"/>
            </w:pPr>
            <w:r>
              <w:t>-</w:t>
            </w:r>
            <w:r>
              <w:tab/>
              <w:t>-</w:t>
            </w:r>
            <w:r>
              <w:tab/>
              <w:t>Other</w:t>
            </w:r>
          </w:p>
          <w:p w14:paraId="59102D2E" w14:textId="77777777" w:rsidR="00E546F5" w:rsidRDefault="00951CE2">
            <w:pPr>
              <w:pStyle w:val="Tier4"/>
            </w:pPr>
            <w:r>
              <w:t>-</w:t>
            </w:r>
            <w:r>
              <w:tab/>
              <w:t>-</w:t>
            </w:r>
            <w:r>
              <w:tab/>
              <w:t>-</w:t>
            </w:r>
            <w:r>
              <w:tab/>
              <w:t>Other</w:t>
            </w:r>
          </w:p>
          <w:p w14:paraId="59102D2F" w14:textId="77777777" w:rsidR="00E546F5" w:rsidRDefault="00951CE2">
            <w:pPr>
              <w:pStyle w:val="Tier5"/>
            </w:pPr>
            <w:r>
              <w:t>-</w:t>
            </w:r>
            <w:r>
              <w:tab/>
              <w:t>-</w:t>
            </w:r>
            <w:r>
              <w:tab/>
              <w:t>-</w:t>
            </w:r>
            <w:r>
              <w:tab/>
              <w:t>-</w:t>
            </w:r>
            <w:r>
              <w:tab/>
              <w:t>Cartridges and refills, filled, for electronic c</w:t>
            </w:r>
            <w:r>
              <w:t>igarettes; preparations for use in cartridges and refills for electronic cigarettes</w:t>
            </w:r>
          </w:p>
          <w:p w14:paraId="59102D30" w14:textId="77777777" w:rsidR="00E546F5" w:rsidRDefault="00951CE2">
            <w:pPr>
              <w:pStyle w:val="Tier6"/>
            </w:pPr>
            <w:r>
              <w:t>-</w:t>
            </w:r>
            <w:r>
              <w:tab/>
              <w:t>-</w:t>
            </w:r>
            <w:r>
              <w:tab/>
              <w:t>-</w:t>
            </w:r>
            <w:r>
              <w:tab/>
              <w:t>-</w:t>
            </w:r>
            <w:r>
              <w:tab/>
              <w:t>-</w:t>
            </w:r>
            <w:r>
              <w:tab/>
              <w:t>Other</w:t>
            </w:r>
          </w:p>
          <w:p w14:paraId="59102D3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D32" w14:textId="77777777" w:rsidR="00E546F5" w:rsidRDefault="00951CE2">
            <w:pPr>
              <w:pStyle w:val="Tier6Bullet"/>
            </w:pPr>
            <w:r>
              <w:tab/>
            </w:r>
            <w:r>
              <w:tab/>
            </w:r>
            <w:r>
              <w:tab/>
            </w:r>
            <w:r>
              <w:tab/>
            </w:r>
            <w:r>
              <w:tab/>
              <w:t>-</w:t>
            </w:r>
            <w:r>
              <w:tab/>
              <w:t>for fitting to or equipping such ships, boats or other vessels;</w:t>
            </w:r>
          </w:p>
          <w:p w14:paraId="59102D3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14:paraId="59102D34" w14:textId="77777777" w:rsidR="00E546F5" w:rsidRDefault="00951CE2">
            <w:pPr>
              <w:pStyle w:val="Tier6Bullet"/>
            </w:pPr>
            <w:r>
              <w:tab/>
            </w:r>
            <w:r>
              <w:tab/>
            </w:r>
            <w:r>
              <w:tab/>
            </w:r>
            <w:r>
              <w:tab/>
            </w:r>
            <w:r>
              <w:tab/>
              <w:t>-</w:t>
            </w:r>
            <w:r>
              <w:tab/>
              <w:t>for equipping the above platforms;</w:t>
            </w:r>
          </w:p>
          <w:p w14:paraId="59102D3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36" w14:textId="77777777" w:rsidR="00E546F5" w:rsidRDefault="00951CE2">
            <w:pPr>
              <w:pStyle w:val="NormalinTable"/>
            </w:pPr>
            <w:r>
              <w:t>0.0%</w:t>
            </w:r>
          </w:p>
        </w:tc>
      </w:tr>
      <w:tr w:rsidR="00E546F5" w14:paraId="59102D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38" w14:textId="77777777" w:rsidR="00E546F5" w:rsidRDefault="00951CE2">
            <w:pPr>
              <w:pStyle w:val="NormalinTable"/>
            </w:pPr>
            <w:r>
              <w:rPr>
                <w:rFonts w:eastAsia="Times New Roman"/>
                <w:color w:val="000000"/>
                <w:lang w:eastAsia="en-GB"/>
              </w:rPr>
              <w:t>3824996100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39" w14:textId="77777777" w:rsidR="00E546F5" w:rsidRDefault="00951CE2">
            <w:pPr>
              <w:pStyle w:val="Tier1"/>
            </w:pPr>
            <w:r>
              <w:rPr>
                <w:rFonts w:eastAsia="Times New Roman"/>
                <w:color w:val="000000"/>
                <w:lang w:eastAsia="en-GB"/>
              </w:rPr>
              <w:t xml:space="preserve">Prepared binders for foundry moulds or cores; chemical products and </w:t>
            </w:r>
            <w:r>
              <w:rPr>
                <w:rFonts w:eastAsia="Times New Roman"/>
                <w:color w:val="000000"/>
                <w:lang w:eastAsia="en-GB"/>
              </w:rPr>
              <w:t>preparations of the chemical or allied industries (including those consisting of mixtures of natural products), not elsewhere specified or included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Products and preparations for pharmaceutical or surgical uses</w:t>
            </w:r>
            <w:r>
              <w:rPr>
                <w:rFonts w:eastAsia="Times New Roman"/>
                <w:color w:val="000000"/>
                <w:lang w:eastAsia="en-GB"/>
              </w:rPr>
              <w:br/>
            </w:r>
            <w:r>
              <w:rPr>
                <w:rFonts w:eastAsia="Times New Roman"/>
                <w:color w:val="000000"/>
                <w:lang w:eastAsia="en-GB"/>
              </w:rPr>
              <w:t>Intermediate products of the</w:t>
            </w:r>
            <w:r>
              <w:rPr>
                <w:rFonts w:eastAsia="Times New Roman"/>
                <w:color w:val="000000"/>
                <w:lang w:eastAsia="en-GB"/>
              </w:rPr>
              <w:t xml:space="preserve"> antibiotics manufacturing process obtained from the fermentation of Streptomyces tenebrarius, whether or not dried, for use in the manufacture of human medicaments of heading 3004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3A" w14:textId="77777777" w:rsidR="00E546F5" w:rsidRDefault="00951CE2">
            <w:pPr>
              <w:pStyle w:val="NormalinTable"/>
            </w:pPr>
            <w:r>
              <w:t>0.0%</w:t>
            </w:r>
          </w:p>
        </w:tc>
      </w:tr>
      <w:tr w:rsidR="00E546F5" w14:paraId="59102D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3C" w14:textId="77777777" w:rsidR="00E546F5" w:rsidRDefault="00951CE2">
            <w:pPr>
              <w:pStyle w:val="NormalinTable"/>
            </w:pPr>
            <w:r>
              <w:t>3824996500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3D" w14:textId="77777777" w:rsidR="00E546F5" w:rsidRDefault="00951CE2">
            <w:pPr>
              <w:pStyle w:val="Tier1"/>
            </w:pPr>
            <w:r>
              <w:t>Prepared binders for foundry moulds or cores; chemical pro</w:t>
            </w:r>
            <w:r>
              <w:t>ducts and preparations of the chemical or allied industries (including those consisting of mixtures of natural products), not elsewhere specified or included</w:t>
            </w:r>
          </w:p>
          <w:p w14:paraId="59102D3E" w14:textId="77777777" w:rsidR="00E546F5" w:rsidRDefault="00951CE2">
            <w:pPr>
              <w:pStyle w:val="Tier2"/>
            </w:pPr>
            <w:r>
              <w:t>-</w:t>
            </w:r>
            <w:r>
              <w:tab/>
              <w:t>Other</w:t>
            </w:r>
          </w:p>
          <w:p w14:paraId="59102D3F" w14:textId="77777777" w:rsidR="00E546F5" w:rsidRDefault="00951CE2">
            <w:pPr>
              <w:pStyle w:val="Tier3"/>
            </w:pPr>
            <w:r>
              <w:t>-</w:t>
            </w:r>
            <w:r>
              <w:tab/>
              <w:t>-</w:t>
            </w:r>
            <w:r>
              <w:tab/>
              <w:t>Other</w:t>
            </w:r>
          </w:p>
          <w:p w14:paraId="59102D40" w14:textId="77777777" w:rsidR="00E546F5" w:rsidRDefault="00951CE2">
            <w:pPr>
              <w:pStyle w:val="Tier4"/>
            </w:pPr>
            <w:r>
              <w:t>-</w:t>
            </w:r>
            <w:r>
              <w:tab/>
              <w:t>-</w:t>
            </w:r>
            <w:r>
              <w:tab/>
              <w:t>-</w:t>
            </w:r>
            <w:r>
              <w:tab/>
              <w:t>Other</w:t>
            </w:r>
          </w:p>
          <w:p w14:paraId="59102D41" w14:textId="77777777" w:rsidR="00E546F5" w:rsidRDefault="00951CE2">
            <w:pPr>
              <w:pStyle w:val="Tier5"/>
            </w:pPr>
            <w:r>
              <w:t>-</w:t>
            </w:r>
            <w:r>
              <w:tab/>
              <w:t>-</w:t>
            </w:r>
            <w:r>
              <w:tab/>
              <w:t>-</w:t>
            </w:r>
            <w:r>
              <w:tab/>
              <w:t>-</w:t>
            </w:r>
            <w:r>
              <w:tab/>
              <w:t xml:space="preserve">Auxiliary products for foundries (other than those of </w:t>
            </w:r>
            <w:r>
              <w:t>subheading 3824 10 00)</w:t>
            </w:r>
          </w:p>
          <w:p w14:paraId="59102D4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D43" w14:textId="77777777" w:rsidR="00E546F5" w:rsidRDefault="00951CE2">
            <w:pPr>
              <w:pStyle w:val="Tier5Bullet"/>
            </w:pPr>
            <w:r>
              <w:tab/>
            </w:r>
            <w:r>
              <w:tab/>
            </w:r>
            <w:r>
              <w:tab/>
            </w:r>
            <w:r>
              <w:tab/>
              <w:t>-</w:t>
            </w:r>
            <w:r>
              <w:tab/>
              <w:t>for fitting to or equipping such ships, boats or other vessels;</w:t>
            </w:r>
          </w:p>
          <w:p w14:paraId="59102D44" w14:textId="77777777" w:rsidR="00E546F5" w:rsidRDefault="00951CE2">
            <w:pPr>
              <w:pStyle w:val="Tier5Bullet"/>
            </w:pPr>
            <w:r>
              <w:tab/>
            </w: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14:paraId="59102D45" w14:textId="77777777" w:rsidR="00E546F5" w:rsidRDefault="00951CE2">
            <w:pPr>
              <w:pStyle w:val="Tier5Bullet"/>
            </w:pPr>
            <w:r>
              <w:tab/>
            </w:r>
            <w:r>
              <w:tab/>
            </w:r>
            <w:r>
              <w:tab/>
            </w:r>
            <w:r>
              <w:tab/>
              <w:t>-</w:t>
            </w:r>
            <w:r>
              <w:tab/>
              <w:t>for equipping the above platfo</w:t>
            </w:r>
            <w:r>
              <w:t>rms;</w:t>
            </w:r>
          </w:p>
          <w:p w14:paraId="59102D4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47" w14:textId="77777777" w:rsidR="00E546F5" w:rsidRDefault="00951CE2">
            <w:pPr>
              <w:pStyle w:val="NormalinTable"/>
            </w:pPr>
            <w:r>
              <w:t>0.0%</w:t>
            </w:r>
          </w:p>
        </w:tc>
      </w:tr>
      <w:tr w:rsidR="00E546F5" w14:paraId="59102D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49" w14:textId="77777777" w:rsidR="00E546F5" w:rsidRDefault="00951CE2">
            <w:pPr>
              <w:pStyle w:val="NormalinTable"/>
            </w:pPr>
            <w:r>
              <w:t>3824997000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4A" w14:textId="77777777" w:rsidR="00E546F5" w:rsidRDefault="00951CE2">
            <w:pPr>
              <w:pStyle w:val="Tier1"/>
            </w:pPr>
            <w:r>
              <w:t xml:space="preserve">Prepared binders for foundry moulds or cores; chemical products and preparations of the chemical or allied industries (including those consisting of mixtures of </w:t>
            </w:r>
            <w:r>
              <w:t>natural products), not elsewhere specified or included</w:t>
            </w:r>
          </w:p>
          <w:p w14:paraId="59102D4B" w14:textId="77777777" w:rsidR="00E546F5" w:rsidRDefault="00951CE2">
            <w:pPr>
              <w:pStyle w:val="Tier2"/>
            </w:pPr>
            <w:r>
              <w:t>-</w:t>
            </w:r>
            <w:r>
              <w:tab/>
              <w:t>Other</w:t>
            </w:r>
          </w:p>
          <w:p w14:paraId="59102D4C" w14:textId="77777777" w:rsidR="00E546F5" w:rsidRDefault="00951CE2">
            <w:pPr>
              <w:pStyle w:val="Tier3"/>
            </w:pPr>
            <w:r>
              <w:t>-</w:t>
            </w:r>
            <w:r>
              <w:tab/>
              <w:t>-</w:t>
            </w:r>
            <w:r>
              <w:tab/>
              <w:t>Other</w:t>
            </w:r>
          </w:p>
          <w:p w14:paraId="59102D4D" w14:textId="77777777" w:rsidR="00E546F5" w:rsidRDefault="00951CE2">
            <w:pPr>
              <w:pStyle w:val="Tier4"/>
            </w:pPr>
            <w:r>
              <w:t>-</w:t>
            </w:r>
            <w:r>
              <w:tab/>
              <w:t>-</w:t>
            </w:r>
            <w:r>
              <w:tab/>
              <w:t>-</w:t>
            </w:r>
            <w:r>
              <w:tab/>
              <w:t>Other</w:t>
            </w:r>
          </w:p>
          <w:p w14:paraId="59102D4E" w14:textId="77777777" w:rsidR="00E546F5" w:rsidRDefault="00951CE2">
            <w:pPr>
              <w:pStyle w:val="Tier5"/>
            </w:pPr>
            <w:r>
              <w:t>-</w:t>
            </w:r>
            <w:r>
              <w:tab/>
              <w:t>-</w:t>
            </w:r>
            <w:r>
              <w:tab/>
              <w:t>-</w:t>
            </w:r>
            <w:r>
              <w:tab/>
              <w:t>-</w:t>
            </w:r>
            <w:r>
              <w:tab/>
              <w:t>Fireproofing, waterproofing and similar protective preparations used in the building industry</w:t>
            </w:r>
          </w:p>
          <w:p w14:paraId="59102D4F"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2D50" w14:textId="77777777" w:rsidR="00E546F5" w:rsidRDefault="00951CE2">
            <w:pPr>
              <w:pStyle w:val="Tier5Bullet"/>
            </w:pPr>
            <w:r>
              <w:tab/>
            </w:r>
            <w:r>
              <w:tab/>
            </w:r>
            <w:r>
              <w:tab/>
            </w:r>
            <w:r>
              <w:tab/>
              <w:t>-</w:t>
            </w:r>
            <w:r>
              <w:tab/>
              <w:t>for fitting to or equipping such ships, boats or other vessels;</w:t>
            </w:r>
          </w:p>
          <w:p w14:paraId="59102D51"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2D52" w14:textId="77777777" w:rsidR="00E546F5" w:rsidRDefault="00951CE2">
            <w:pPr>
              <w:pStyle w:val="Tier5Bullet"/>
            </w:pPr>
            <w:r>
              <w:tab/>
            </w:r>
            <w:r>
              <w:tab/>
            </w:r>
            <w:r>
              <w:tab/>
            </w:r>
            <w:r>
              <w:tab/>
              <w:t>-</w:t>
            </w:r>
            <w:r>
              <w:tab/>
              <w:t>for equipping the above platforms;</w:t>
            </w:r>
          </w:p>
          <w:p w14:paraId="59102D5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54" w14:textId="77777777" w:rsidR="00E546F5" w:rsidRDefault="00951CE2">
            <w:pPr>
              <w:pStyle w:val="NormalinTable"/>
            </w:pPr>
            <w:r>
              <w:t>0.0%</w:t>
            </w:r>
          </w:p>
        </w:tc>
      </w:tr>
      <w:tr w:rsidR="00E546F5" w14:paraId="59102D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56" w14:textId="77777777" w:rsidR="00E546F5" w:rsidRDefault="00951CE2">
            <w:pPr>
              <w:pStyle w:val="NormalinTable"/>
            </w:pPr>
            <w:r>
              <w:t>3824997500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57" w14:textId="77777777" w:rsidR="00E546F5" w:rsidRDefault="00951CE2">
            <w:pPr>
              <w:pStyle w:val="Tier1"/>
            </w:pPr>
            <w:r>
              <w:t>Prepared binders for foundry moulds or cores; chemical products and preparations of the chemical or allied industries (including those consisting of mixtures of natural products), not elsewhere specified or included</w:t>
            </w:r>
          </w:p>
          <w:p w14:paraId="59102D58" w14:textId="77777777" w:rsidR="00E546F5" w:rsidRDefault="00951CE2">
            <w:pPr>
              <w:pStyle w:val="Tier2"/>
            </w:pPr>
            <w:r>
              <w:t>-</w:t>
            </w:r>
            <w:r>
              <w:tab/>
              <w:t>Other</w:t>
            </w:r>
          </w:p>
          <w:p w14:paraId="59102D59" w14:textId="77777777" w:rsidR="00E546F5" w:rsidRDefault="00951CE2">
            <w:pPr>
              <w:pStyle w:val="Tier3"/>
            </w:pPr>
            <w:r>
              <w:t>-</w:t>
            </w:r>
            <w:r>
              <w:tab/>
              <w:t>-</w:t>
            </w:r>
            <w:r>
              <w:tab/>
              <w:t>Other</w:t>
            </w:r>
          </w:p>
          <w:p w14:paraId="59102D5A" w14:textId="77777777" w:rsidR="00E546F5" w:rsidRDefault="00951CE2">
            <w:pPr>
              <w:pStyle w:val="Tier4"/>
            </w:pPr>
            <w:r>
              <w:t>-</w:t>
            </w:r>
            <w:r>
              <w:tab/>
              <w:t>-</w:t>
            </w:r>
            <w:r>
              <w:tab/>
              <w:t>-</w:t>
            </w:r>
            <w:r>
              <w:tab/>
              <w:t>Other</w:t>
            </w:r>
          </w:p>
          <w:p w14:paraId="59102D5B" w14:textId="77777777" w:rsidR="00E546F5" w:rsidRDefault="00951CE2">
            <w:pPr>
              <w:pStyle w:val="Tier5"/>
            </w:pPr>
            <w:r>
              <w:t>-</w:t>
            </w:r>
            <w:r>
              <w:tab/>
              <w:t>-</w:t>
            </w:r>
            <w:r>
              <w:tab/>
              <w:t>-</w:t>
            </w:r>
            <w:r>
              <w:tab/>
              <w:t>-</w:t>
            </w:r>
            <w:r>
              <w:tab/>
              <w:t>Other</w:t>
            </w:r>
          </w:p>
          <w:p w14:paraId="59102D5C" w14:textId="77777777" w:rsidR="00E546F5" w:rsidRDefault="00951CE2">
            <w:pPr>
              <w:pStyle w:val="Tier6"/>
            </w:pPr>
            <w:r>
              <w:t>-</w:t>
            </w:r>
            <w:r>
              <w:tab/>
              <w:t>-</w:t>
            </w:r>
            <w:r>
              <w:tab/>
              <w:t>-</w:t>
            </w:r>
            <w:r>
              <w:tab/>
              <w:t>-</w:t>
            </w:r>
            <w:r>
              <w:tab/>
              <w:t>-</w:t>
            </w:r>
            <w:r>
              <w:tab/>
              <w:t>Lithium niobate wafer, undoped</w:t>
            </w:r>
          </w:p>
          <w:p w14:paraId="59102D5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D5E" w14:textId="77777777" w:rsidR="00E546F5" w:rsidRDefault="00951CE2">
            <w:pPr>
              <w:pStyle w:val="Tier6Bullet"/>
            </w:pPr>
            <w:r>
              <w:tab/>
            </w:r>
            <w:r>
              <w:tab/>
            </w:r>
            <w:r>
              <w:tab/>
            </w:r>
            <w:r>
              <w:tab/>
            </w:r>
            <w:r>
              <w:tab/>
              <w:t>-</w:t>
            </w:r>
            <w:r>
              <w:tab/>
              <w:t xml:space="preserve">for fitting to or equipping such </w:t>
            </w:r>
            <w:r>
              <w:t>ships, boats or other vessels;</w:t>
            </w:r>
          </w:p>
          <w:p w14:paraId="59102D5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2D60" w14:textId="77777777" w:rsidR="00E546F5" w:rsidRDefault="00951CE2">
            <w:pPr>
              <w:pStyle w:val="Tier6Bullet"/>
            </w:pPr>
            <w:r>
              <w:tab/>
            </w:r>
            <w:r>
              <w:tab/>
            </w:r>
            <w:r>
              <w:tab/>
            </w:r>
            <w:r>
              <w:tab/>
            </w:r>
            <w:r>
              <w:tab/>
              <w:t>-</w:t>
            </w:r>
            <w:r>
              <w:tab/>
              <w:t>for equipping the above platforms;</w:t>
            </w:r>
          </w:p>
          <w:p w14:paraId="59102D6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62" w14:textId="77777777" w:rsidR="00E546F5" w:rsidRDefault="00951CE2">
            <w:pPr>
              <w:pStyle w:val="NormalinTable"/>
            </w:pPr>
            <w:r>
              <w:t>0.0%</w:t>
            </w:r>
          </w:p>
        </w:tc>
      </w:tr>
      <w:tr w:rsidR="00E546F5" w14:paraId="59102D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64" w14:textId="77777777" w:rsidR="00E546F5" w:rsidRDefault="00951CE2">
            <w:pPr>
              <w:pStyle w:val="NormalinTable"/>
            </w:pPr>
            <w:r>
              <w:t>3824998000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65" w14:textId="77777777" w:rsidR="00E546F5" w:rsidRDefault="00951CE2">
            <w:pPr>
              <w:pStyle w:val="Tier1"/>
            </w:pPr>
            <w:r>
              <w:t>Prepared binders for foundry moulds or cores; chemical products and preparations of the chemical or allied industri</w:t>
            </w:r>
            <w:r>
              <w:t>es (including those consisting of mixtures of natural products), not elsewhere specified or included</w:t>
            </w:r>
          </w:p>
          <w:p w14:paraId="59102D66" w14:textId="77777777" w:rsidR="00E546F5" w:rsidRDefault="00951CE2">
            <w:pPr>
              <w:pStyle w:val="Tier2"/>
            </w:pPr>
            <w:r>
              <w:t>-</w:t>
            </w:r>
            <w:r>
              <w:tab/>
              <w:t>Other</w:t>
            </w:r>
          </w:p>
          <w:p w14:paraId="59102D67" w14:textId="77777777" w:rsidR="00E546F5" w:rsidRDefault="00951CE2">
            <w:pPr>
              <w:pStyle w:val="Tier3"/>
            </w:pPr>
            <w:r>
              <w:t>-</w:t>
            </w:r>
            <w:r>
              <w:tab/>
              <w:t>-</w:t>
            </w:r>
            <w:r>
              <w:tab/>
              <w:t>Other</w:t>
            </w:r>
          </w:p>
          <w:p w14:paraId="59102D68" w14:textId="77777777" w:rsidR="00E546F5" w:rsidRDefault="00951CE2">
            <w:pPr>
              <w:pStyle w:val="Tier4"/>
            </w:pPr>
            <w:r>
              <w:t>-</w:t>
            </w:r>
            <w:r>
              <w:tab/>
              <w:t>-</w:t>
            </w:r>
            <w:r>
              <w:tab/>
              <w:t>-</w:t>
            </w:r>
            <w:r>
              <w:tab/>
              <w:t>Other</w:t>
            </w:r>
          </w:p>
          <w:p w14:paraId="59102D69" w14:textId="77777777" w:rsidR="00E546F5" w:rsidRDefault="00951CE2">
            <w:pPr>
              <w:pStyle w:val="Tier5"/>
            </w:pPr>
            <w:r>
              <w:t>-</w:t>
            </w:r>
            <w:r>
              <w:tab/>
              <w:t>-</w:t>
            </w:r>
            <w:r>
              <w:tab/>
              <w:t>-</w:t>
            </w:r>
            <w:r>
              <w:tab/>
              <w:t>-</w:t>
            </w:r>
            <w:r>
              <w:tab/>
              <w:t>Other</w:t>
            </w:r>
          </w:p>
          <w:p w14:paraId="59102D6A" w14:textId="77777777" w:rsidR="00E546F5" w:rsidRDefault="00951CE2">
            <w:pPr>
              <w:pStyle w:val="Tier6"/>
            </w:pPr>
            <w:r>
              <w:t>-</w:t>
            </w:r>
            <w:r>
              <w:tab/>
              <w:t>-</w:t>
            </w:r>
            <w:r>
              <w:tab/>
              <w:t>-</w:t>
            </w:r>
            <w:r>
              <w:tab/>
              <w:t>-</w:t>
            </w:r>
            <w:r>
              <w:tab/>
              <w:t>-</w:t>
            </w:r>
            <w:r>
              <w:tab/>
              <w:t xml:space="preserve">Mixture of amines derived from dimerised fatty acids, of an average molecular weight of 520 or </w:t>
            </w:r>
            <w:r>
              <w:t>more but not exceeding 550</w:t>
            </w:r>
          </w:p>
          <w:p w14:paraId="59102D6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2D6C" w14:textId="77777777" w:rsidR="00E546F5" w:rsidRDefault="00951CE2">
            <w:pPr>
              <w:pStyle w:val="Tier6Bullet"/>
            </w:pPr>
            <w:r>
              <w:tab/>
            </w:r>
            <w:r>
              <w:tab/>
            </w:r>
            <w:r>
              <w:tab/>
            </w:r>
            <w:r>
              <w:tab/>
            </w:r>
            <w:r>
              <w:tab/>
              <w:t>-</w:t>
            </w:r>
            <w:r>
              <w:tab/>
              <w:t>for fitting to or equipping such ships, boats or other vessels;</w:t>
            </w:r>
          </w:p>
          <w:p w14:paraId="59102D6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D6E" w14:textId="77777777" w:rsidR="00E546F5" w:rsidRDefault="00951CE2">
            <w:pPr>
              <w:pStyle w:val="Tier6Bullet"/>
            </w:pPr>
            <w:r>
              <w:tab/>
            </w:r>
            <w:r>
              <w:tab/>
            </w:r>
            <w:r>
              <w:tab/>
            </w:r>
            <w:r>
              <w:tab/>
            </w:r>
            <w:r>
              <w:tab/>
              <w:t>-</w:t>
            </w:r>
            <w:r>
              <w:tab/>
              <w:t>for equipping the abov</w:t>
            </w:r>
            <w:r>
              <w:t>e platforms;</w:t>
            </w:r>
          </w:p>
          <w:p w14:paraId="59102D6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70" w14:textId="77777777" w:rsidR="00E546F5" w:rsidRDefault="00951CE2">
            <w:pPr>
              <w:pStyle w:val="NormalinTable"/>
            </w:pPr>
            <w:r>
              <w:t>0.0%</w:t>
            </w:r>
          </w:p>
        </w:tc>
      </w:tr>
      <w:tr w:rsidR="00E546F5" w14:paraId="59102D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72" w14:textId="77777777" w:rsidR="00E546F5" w:rsidRDefault="00951CE2">
            <w:pPr>
              <w:pStyle w:val="NormalinTable"/>
            </w:pPr>
            <w:r>
              <w:t>3824998600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73" w14:textId="77777777" w:rsidR="00E546F5" w:rsidRDefault="00951CE2">
            <w:pPr>
              <w:pStyle w:val="Tier1"/>
            </w:pPr>
            <w:r>
              <w:t xml:space="preserve">Prepared binders for foundry moulds or cores; chemical products and preparations of the chemical or allied industries (including those </w:t>
            </w:r>
            <w:r>
              <w:t>consisting of mixtures of natural products), not elsewhere specified or included</w:t>
            </w:r>
          </w:p>
          <w:p w14:paraId="59102D74" w14:textId="77777777" w:rsidR="00E546F5" w:rsidRDefault="00951CE2">
            <w:pPr>
              <w:pStyle w:val="Tier2"/>
            </w:pPr>
            <w:r>
              <w:t>-</w:t>
            </w:r>
            <w:r>
              <w:tab/>
              <w:t>Other</w:t>
            </w:r>
          </w:p>
          <w:p w14:paraId="59102D75" w14:textId="77777777" w:rsidR="00E546F5" w:rsidRDefault="00951CE2">
            <w:pPr>
              <w:pStyle w:val="Tier3"/>
            </w:pPr>
            <w:r>
              <w:t>-</w:t>
            </w:r>
            <w:r>
              <w:tab/>
              <w:t>-</w:t>
            </w:r>
            <w:r>
              <w:tab/>
              <w:t>Other</w:t>
            </w:r>
          </w:p>
          <w:p w14:paraId="59102D76" w14:textId="77777777" w:rsidR="00E546F5" w:rsidRDefault="00951CE2">
            <w:pPr>
              <w:pStyle w:val="Tier4"/>
            </w:pPr>
            <w:r>
              <w:t>-</w:t>
            </w:r>
            <w:r>
              <w:tab/>
              <w:t>-</w:t>
            </w:r>
            <w:r>
              <w:tab/>
              <w:t>-</w:t>
            </w:r>
            <w:r>
              <w:tab/>
              <w:t>Other</w:t>
            </w:r>
          </w:p>
          <w:p w14:paraId="59102D77" w14:textId="77777777" w:rsidR="00E546F5" w:rsidRDefault="00951CE2">
            <w:pPr>
              <w:pStyle w:val="Tier5"/>
            </w:pPr>
            <w:r>
              <w:t>-</w:t>
            </w:r>
            <w:r>
              <w:tab/>
              <w:t>-</w:t>
            </w:r>
            <w:r>
              <w:tab/>
              <w:t>-</w:t>
            </w:r>
            <w:r>
              <w:tab/>
              <w:t>-</w:t>
            </w:r>
            <w:r>
              <w:tab/>
              <w:t>Other</w:t>
            </w:r>
          </w:p>
          <w:p w14:paraId="59102D78" w14:textId="77777777" w:rsidR="00E546F5" w:rsidRDefault="00951CE2">
            <w:pPr>
              <w:pStyle w:val="Tier6"/>
            </w:pPr>
            <w:r>
              <w:t>-</w:t>
            </w:r>
            <w:r>
              <w:tab/>
              <w:t>-</w:t>
            </w:r>
            <w:r>
              <w:tab/>
              <w:t>-</w:t>
            </w:r>
            <w:r>
              <w:tab/>
              <w:t>-</w:t>
            </w:r>
            <w:r>
              <w:tab/>
              <w:t>-</w:t>
            </w:r>
            <w:r>
              <w:tab/>
              <w:t>Mixtures consisting mainly of dimethyl methylphosphonate, oxirane and diphosphorus pentaoxide</w:t>
            </w:r>
          </w:p>
          <w:p w14:paraId="59102D79"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2D7A" w14:textId="77777777" w:rsidR="00E546F5" w:rsidRDefault="00951CE2">
            <w:pPr>
              <w:pStyle w:val="Tier6Bullet"/>
            </w:pPr>
            <w:r>
              <w:tab/>
            </w:r>
            <w:r>
              <w:tab/>
            </w:r>
            <w:r>
              <w:tab/>
            </w:r>
            <w:r>
              <w:tab/>
            </w:r>
            <w:r>
              <w:tab/>
              <w:t>-</w:t>
            </w:r>
            <w:r>
              <w:tab/>
              <w:t>for fitting to or equipping such ships, boats or other vessels;</w:t>
            </w:r>
          </w:p>
          <w:p w14:paraId="59102D7B"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2D7C" w14:textId="77777777" w:rsidR="00E546F5" w:rsidRDefault="00951CE2">
            <w:pPr>
              <w:pStyle w:val="Tier6Bullet"/>
            </w:pPr>
            <w:r>
              <w:tab/>
            </w:r>
            <w:r>
              <w:tab/>
            </w:r>
            <w:r>
              <w:tab/>
            </w:r>
            <w:r>
              <w:tab/>
            </w:r>
            <w:r>
              <w:tab/>
              <w:t>-</w:t>
            </w:r>
            <w:r>
              <w:tab/>
              <w:t>for equipping the above platforms;</w:t>
            </w:r>
          </w:p>
          <w:p w14:paraId="59102D7D"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7E" w14:textId="77777777" w:rsidR="00E546F5" w:rsidRDefault="00951CE2">
            <w:pPr>
              <w:pStyle w:val="NormalinTable"/>
            </w:pPr>
            <w:r>
              <w:t>0.0%</w:t>
            </w:r>
          </w:p>
        </w:tc>
      </w:tr>
      <w:tr w:rsidR="00E546F5" w14:paraId="59102D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80" w14:textId="77777777" w:rsidR="00E546F5" w:rsidRDefault="00951CE2">
            <w:pPr>
              <w:pStyle w:val="NormalinTable"/>
            </w:pPr>
            <w:r>
              <w:t>3824999200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81" w14:textId="77777777" w:rsidR="00E546F5" w:rsidRDefault="00951CE2">
            <w:pPr>
              <w:pStyle w:val="Tier1"/>
            </w:pPr>
            <w:r>
              <w:t>Prepared binders for foundry moulds or cores; chemical products and preparations of the chemical or allied industries (including those consisting of mixtures of natural products), not elsewh</w:t>
            </w:r>
            <w:r>
              <w:t>ere specified or included</w:t>
            </w:r>
          </w:p>
          <w:p w14:paraId="59102D82" w14:textId="77777777" w:rsidR="00E546F5" w:rsidRDefault="00951CE2">
            <w:pPr>
              <w:pStyle w:val="Tier2"/>
            </w:pPr>
            <w:r>
              <w:t>-</w:t>
            </w:r>
            <w:r>
              <w:tab/>
              <w:t>Other</w:t>
            </w:r>
          </w:p>
          <w:p w14:paraId="59102D83" w14:textId="77777777" w:rsidR="00E546F5" w:rsidRDefault="00951CE2">
            <w:pPr>
              <w:pStyle w:val="Tier3"/>
            </w:pPr>
            <w:r>
              <w:t>-</w:t>
            </w:r>
            <w:r>
              <w:tab/>
              <w:t>-</w:t>
            </w:r>
            <w:r>
              <w:tab/>
              <w:t>Other</w:t>
            </w:r>
          </w:p>
          <w:p w14:paraId="59102D84" w14:textId="77777777" w:rsidR="00E546F5" w:rsidRDefault="00951CE2">
            <w:pPr>
              <w:pStyle w:val="Tier4"/>
            </w:pPr>
            <w:r>
              <w:t>-</w:t>
            </w:r>
            <w:r>
              <w:tab/>
              <w:t>-</w:t>
            </w:r>
            <w:r>
              <w:tab/>
              <w:t>-</w:t>
            </w:r>
            <w:r>
              <w:tab/>
              <w:t>Other</w:t>
            </w:r>
          </w:p>
          <w:p w14:paraId="59102D85" w14:textId="77777777" w:rsidR="00E546F5" w:rsidRDefault="00951CE2">
            <w:pPr>
              <w:pStyle w:val="Tier5"/>
            </w:pPr>
            <w:r>
              <w:t>-</w:t>
            </w:r>
            <w:r>
              <w:tab/>
              <w:t>-</w:t>
            </w:r>
            <w:r>
              <w:tab/>
              <w:t>-</w:t>
            </w:r>
            <w:r>
              <w:tab/>
              <w:t>-</w:t>
            </w:r>
            <w:r>
              <w:tab/>
              <w:t>Other</w:t>
            </w:r>
          </w:p>
          <w:p w14:paraId="59102D86" w14:textId="77777777" w:rsidR="00E546F5" w:rsidRDefault="00951CE2">
            <w:pPr>
              <w:pStyle w:val="Tier6"/>
            </w:pPr>
            <w:r>
              <w:t>-</w:t>
            </w:r>
            <w:r>
              <w:tab/>
              <w:t>-</w:t>
            </w:r>
            <w:r>
              <w:tab/>
              <w:t>-</w:t>
            </w:r>
            <w:r>
              <w:tab/>
              <w:t>-</w:t>
            </w:r>
            <w:r>
              <w:tab/>
              <w:t>-</w:t>
            </w:r>
            <w:r>
              <w:tab/>
              <w:t>Chemical products or preparations, predominantly composed of organic compounds, not elsewhere specified or included</w:t>
            </w:r>
          </w:p>
          <w:p w14:paraId="59102D87" w14:textId="77777777" w:rsidR="00E546F5" w:rsidRDefault="00951CE2">
            <w:pPr>
              <w:pStyle w:val="Tier7"/>
            </w:pPr>
            <w:r>
              <w:t>-</w:t>
            </w:r>
            <w:r>
              <w:tab/>
              <w:t>-</w:t>
            </w:r>
            <w:r>
              <w:tab/>
              <w:t>-</w:t>
            </w:r>
            <w:r>
              <w:tab/>
              <w:t>-</w:t>
            </w:r>
            <w:r>
              <w:tab/>
              <w:t>-</w:t>
            </w:r>
            <w:r>
              <w:tab/>
              <w:t>-</w:t>
            </w:r>
            <w:r>
              <w:tab/>
              <w:t>In the form of a liquid at 20 °C</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88" w14:textId="77777777" w:rsidR="00E546F5" w:rsidRDefault="00951CE2">
            <w:pPr>
              <w:pStyle w:val="NormalinTable"/>
            </w:pPr>
            <w:r>
              <w:t>0.0%</w:t>
            </w:r>
          </w:p>
        </w:tc>
      </w:tr>
      <w:tr w:rsidR="00E546F5" w14:paraId="59102D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8A" w14:textId="77777777" w:rsidR="00E546F5" w:rsidRDefault="00951CE2">
            <w:pPr>
              <w:spacing w:after="0" w:line="240" w:lineRule="auto"/>
              <w:jc w:val="left"/>
              <w:rPr>
                <w:color w:val="000000"/>
                <w:sz w:val="16"/>
                <w:szCs w:val="16"/>
              </w:rPr>
            </w:pPr>
            <w:r>
              <w:rPr>
                <w:color w:val="000000"/>
                <w:sz w:val="16"/>
                <w:szCs w:val="16"/>
              </w:rPr>
              <w:t>3824999245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8B" w14:textId="77777777" w:rsidR="00E546F5" w:rsidRDefault="00951CE2">
            <w:pPr>
              <w:spacing w:after="0" w:line="240" w:lineRule="auto"/>
              <w:jc w:val="left"/>
              <w:rPr>
                <w:color w:val="000000"/>
                <w:sz w:val="16"/>
                <w:szCs w:val="16"/>
              </w:rPr>
            </w:pPr>
            <w:r>
              <w:rPr>
                <w:color w:val="000000"/>
                <w:sz w:val="16"/>
                <w:szCs w:val="16"/>
              </w:rPr>
              <w:t>Prepared binders for foundry moulds or cores; chemical products and preparations of the chemical or allied industries (including those consisting of mixtures of natural products), not elsewhere specified or included</w:t>
            </w:r>
            <w:r>
              <w:rPr>
                <w:color w:val="000000"/>
                <w:sz w:val="16"/>
                <w:szCs w:val="16"/>
              </w:rPr>
              <w:br/>
            </w:r>
            <w:r>
              <w:rPr>
                <w:color w:val="000000"/>
                <w:sz w:val="16"/>
                <w:szCs w:val="16"/>
              </w:rPr>
              <w:t>- Other</w:t>
            </w:r>
            <w:r>
              <w:rPr>
                <w:color w:val="000000"/>
                <w:sz w:val="16"/>
                <w:szCs w:val="16"/>
              </w:rPr>
              <w:br/>
            </w:r>
            <w:r>
              <w:rPr>
                <w:color w:val="000000"/>
                <w:sz w:val="16"/>
                <w:szCs w:val="16"/>
              </w:rPr>
              <w:t>- - Other</w:t>
            </w:r>
            <w:r>
              <w:rPr>
                <w:color w:val="000000"/>
                <w:sz w:val="16"/>
                <w:szCs w:val="16"/>
              </w:rPr>
              <w:br/>
            </w:r>
            <w:r>
              <w:rPr>
                <w:color w:val="000000"/>
                <w:sz w:val="16"/>
                <w:szCs w:val="16"/>
              </w:rPr>
              <w:t>- - - Other</w:t>
            </w:r>
            <w:r>
              <w:rPr>
                <w:color w:val="000000"/>
                <w:sz w:val="16"/>
                <w:szCs w:val="16"/>
              </w:rPr>
              <w:br/>
            </w:r>
            <w:r>
              <w:rPr>
                <w:color w:val="000000"/>
                <w:sz w:val="16"/>
                <w:szCs w:val="16"/>
              </w:rPr>
              <w:t>- - - - Other</w:t>
            </w:r>
            <w:r>
              <w:rPr>
                <w:color w:val="000000"/>
                <w:sz w:val="16"/>
                <w:szCs w:val="16"/>
              </w:rPr>
              <w:br/>
            </w:r>
            <w:r>
              <w:rPr>
                <w:color w:val="000000"/>
                <w:sz w:val="16"/>
                <w:szCs w:val="16"/>
              </w:rPr>
              <w:t>- - - - - Chemical products or preparations, predominantly composed of organic compounds, not elsewhere specified or included</w:t>
            </w:r>
            <w:r>
              <w:rPr>
                <w:color w:val="000000"/>
                <w:sz w:val="16"/>
                <w:szCs w:val="16"/>
              </w:rPr>
              <w:br/>
            </w:r>
            <w:r>
              <w:rPr>
                <w:color w:val="000000"/>
                <w:sz w:val="16"/>
                <w:szCs w:val="16"/>
              </w:rPr>
              <w:t>- - - - - - In the form of a liquid at 20|°C</w:t>
            </w:r>
            <w:r>
              <w:rPr>
                <w:color w:val="000000"/>
                <w:sz w:val="16"/>
                <w:szCs w:val="16"/>
              </w:rPr>
              <w:br/>
            </w:r>
            <w:r>
              <w:rPr>
                <w:color w:val="000000"/>
                <w:sz w:val="16"/>
                <w:szCs w:val="16"/>
              </w:rPr>
              <w:t xml:space="preserve">- - - - - - - Preparation consisting predominantly of γ-butyrolactone </w:t>
            </w:r>
            <w:r>
              <w:rPr>
                <w:color w:val="000000"/>
                <w:sz w:val="16"/>
                <w:szCs w:val="16"/>
              </w:rPr>
              <w:t>and quaternary ammonium salts, for the manufacture of electrolytic capacitors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8C" w14:textId="77777777" w:rsidR="00E546F5" w:rsidRDefault="00951CE2">
            <w:pPr>
              <w:pStyle w:val="NormalinTable"/>
            </w:pPr>
            <w:r>
              <w:t>0.0%</w:t>
            </w:r>
          </w:p>
        </w:tc>
      </w:tr>
      <w:tr w:rsidR="00E546F5" w14:paraId="59102D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8E" w14:textId="77777777" w:rsidR="00E546F5" w:rsidRDefault="00951CE2">
            <w:pPr>
              <w:spacing w:after="0" w:line="240" w:lineRule="auto"/>
              <w:rPr>
                <w:color w:val="000000"/>
                <w:sz w:val="16"/>
                <w:szCs w:val="16"/>
              </w:rPr>
            </w:pPr>
            <w:r>
              <w:rPr>
                <w:color w:val="000000"/>
                <w:sz w:val="16"/>
                <w:szCs w:val="16"/>
              </w:rPr>
              <w:t>3824999250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8F" w14:textId="77777777" w:rsidR="00E546F5" w:rsidRDefault="00951CE2">
            <w:pPr>
              <w:spacing w:after="0" w:line="240" w:lineRule="auto"/>
              <w:jc w:val="left"/>
              <w:rPr>
                <w:color w:val="000000"/>
                <w:sz w:val="16"/>
                <w:szCs w:val="16"/>
              </w:rPr>
            </w:pPr>
            <w:r>
              <w:rPr>
                <w:color w:val="000000"/>
                <w:sz w:val="16"/>
                <w:szCs w:val="16"/>
              </w:rPr>
              <w:t xml:space="preserve">Prepared binders for foundry moulds or cores; chemical products and preparations of the chemical or allied industries (including those consisting of mixtures of </w:t>
            </w:r>
            <w:r>
              <w:rPr>
                <w:color w:val="000000"/>
                <w:sz w:val="16"/>
                <w:szCs w:val="16"/>
              </w:rPr>
              <w:t>natural products), not elsewhere specified or included</w:t>
            </w:r>
            <w:r>
              <w:rPr>
                <w:color w:val="000000"/>
                <w:sz w:val="16"/>
                <w:szCs w:val="16"/>
              </w:rPr>
              <w:br/>
            </w:r>
            <w:r>
              <w:rPr>
                <w:color w:val="000000"/>
                <w:sz w:val="16"/>
                <w:szCs w:val="16"/>
              </w:rPr>
              <w:t>- Other</w:t>
            </w:r>
            <w:r>
              <w:rPr>
                <w:color w:val="000000"/>
                <w:sz w:val="16"/>
                <w:szCs w:val="16"/>
              </w:rPr>
              <w:br/>
            </w:r>
            <w:r>
              <w:rPr>
                <w:color w:val="000000"/>
                <w:sz w:val="16"/>
                <w:szCs w:val="16"/>
              </w:rPr>
              <w:t>- - Other</w:t>
            </w:r>
            <w:r>
              <w:rPr>
                <w:color w:val="000000"/>
                <w:sz w:val="16"/>
                <w:szCs w:val="16"/>
              </w:rPr>
              <w:br/>
            </w:r>
            <w:r>
              <w:rPr>
                <w:color w:val="000000"/>
                <w:sz w:val="16"/>
                <w:szCs w:val="16"/>
              </w:rPr>
              <w:t>- - - Other</w:t>
            </w:r>
            <w:r>
              <w:rPr>
                <w:color w:val="000000"/>
                <w:sz w:val="16"/>
                <w:szCs w:val="16"/>
              </w:rPr>
              <w:br/>
            </w:r>
            <w:r>
              <w:rPr>
                <w:color w:val="000000"/>
                <w:sz w:val="16"/>
                <w:szCs w:val="16"/>
              </w:rPr>
              <w:t>- - - - Other</w:t>
            </w:r>
            <w:r>
              <w:rPr>
                <w:color w:val="000000"/>
                <w:sz w:val="16"/>
                <w:szCs w:val="16"/>
              </w:rPr>
              <w:br/>
            </w:r>
            <w:r>
              <w:rPr>
                <w:color w:val="000000"/>
                <w:sz w:val="16"/>
                <w:szCs w:val="16"/>
              </w:rPr>
              <w:t>- - - - - Chemical products or preparations, predominantly composed of organic compounds, not elsewhere specified or included</w:t>
            </w:r>
            <w:r>
              <w:rPr>
                <w:color w:val="000000"/>
                <w:sz w:val="16"/>
                <w:szCs w:val="16"/>
              </w:rPr>
              <w:br/>
            </w:r>
            <w:r>
              <w:rPr>
                <w:color w:val="000000"/>
                <w:sz w:val="16"/>
                <w:szCs w:val="16"/>
              </w:rPr>
              <w:t>- - - - - - In the form of a li</w:t>
            </w:r>
            <w:r>
              <w:rPr>
                <w:color w:val="000000"/>
                <w:sz w:val="16"/>
                <w:szCs w:val="16"/>
              </w:rPr>
              <w:t>quid at 20|°C</w:t>
            </w:r>
            <w:r>
              <w:rPr>
                <w:color w:val="000000"/>
                <w:sz w:val="16"/>
                <w:szCs w:val="16"/>
              </w:rPr>
              <w:br/>
            </w:r>
            <w:r>
              <w:rPr>
                <w:color w:val="000000"/>
                <w:sz w:val="16"/>
                <w:szCs w:val="16"/>
              </w:rPr>
              <w:t>- - - - - - - Alkyl carbonate-based preparation, also containing a UV absorber, for use in the manufacture of spectacle lenses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90" w14:textId="77777777" w:rsidR="00E546F5" w:rsidRDefault="00E546F5">
            <w:pPr>
              <w:pStyle w:val="NormalinTable"/>
            </w:pPr>
          </w:p>
        </w:tc>
      </w:tr>
      <w:tr w:rsidR="00E546F5" w14:paraId="59102D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92" w14:textId="77777777" w:rsidR="00E546F5" w:rsidRDefault="00951CE2">
            <w:pPr>
              <w:spacing w:after="0" w:line="240" w:lineRule="auto"/>
              <w:rPr>
                <w:color w:val="000000"/>
                <w:sz w:val="16"/>
                <w:szCs w:val="16"/>
              </w:rPr>
            </w:pPr>
            <w:r>
              <w:rPr>
                <w:color w:val="000000"/>
                <w:sz w:val="16"/>
                <w:szCs w:val="16"/>
              </w:rPr>
              <w:t>3824999253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93" w14:textId="77777777" w:rsidR="00E546F5" w:rsidRDefault="00951CE2">
            <w:pPr>
              <w:spacing w:after="0" w:line="240" w:lineRule="auto"/>
              <w:jc w:val="left"/>
              <w:rPr>
                <w:color w:val="000000"/>
                <w:sz w:val="16"/>
                <w:szCs w:val="16"/>
              </w:rPr>
            </w:pPr>
            <w:r>
              <w:rPr>
                <w:color w:val="000000"/>
                <w:sz w:val="16"/>
                <w:szCs w:val="16"/>
              </w:rPr>
              <w:t xml:space="preserve">Prepared binders for foundry moulds or cores; chemical products and preparations of the </w:t>
            </w:r>
            <w:r>
              <w:rPr>
                <w:color w:val="000000"/>
                <w:sz w:val="16"/>
                <w:szCs w:val="16"/>
              </w:rPr>
              <w:t>chemical or allied industries (including those consisting of mixtures of natural products), not elsewhere specified or included</w:t>
            </w:r>
            <w:r>
              <w:rPr>
                <w:color w:val="000000"/>
                <w:sz w:val="16"/>
                <w:szCs w:val="16"/>
              </w:rPr>
              <w:br/>
            </w:r>
            <w:r>
              <w:rPr>
                <w:color w:val="000000"/>
                <w:sz w:val="16"/>
                <w:szCs w:val="16"/>
              </w:rPr>
              <w:t>- Other</w:t>
            </w:r>
            <w:r>
              <w:rPr>
                <w:color w:val="000000"/>
                <w:sz w:val="16"/>
                <w:szCs w:val="16"/>
              </w:rPr>
              <w:br/>
            </w:r>
            <w:r>
              <w:rPr>
                <w:color w:val="000000"/>
                <w:sz w:val="16"/>
                <w:szCs w:val="16"/>
              </w:rPr>
              <w:t>- - Other</w:t>
            </w:r>
            <w:r>
              <w:rPr>
                <w:color w:val="000000"/>
                <w:sz w:val="16"/>
                <w:szCs w:val="16"/>
              </w:rPr>
              <w:br/>
            </w:r>
            <w:r>
              <w:rPr>
                <w:color w:val="000000"/>
                <w:sz w:val="16"/>
                <w:szCs w:val="16"/>
              </w:rPr>
              <w:t>- - - Other</w:t>
            </w:r>
            <w:r>
              <w:rPr>
                <w:color w:val="000000"/>
                <w:sz w:val="16"/>
                <w:szCs w:val="16"/>
              </w:rPr>
              <w:br/>
            </w:r>
            <w:r>
              <w:rPr>
                <w:color w:val="000000"/>
                <w:sz w:val="16"/>
                <w:szCs w:val="16"/>
              </w:rPr>
              <w:t>- - - - Other</w:t>
            </w:r>
            <w:r>
              <w:rPr>
                <w:color w:val="000000"/>
                <w:sz w:val="16"/>
                <w:szCs w:val="16"/>
              </w:rPr>
              <w:br/>
            </w:r>
            <w:r>
              <w:rPr>
                <w:color w:val="000000"/>
                <w:sz w:val="16"/>
                <w:szCs w:val="16"/>
              </w:rPr>
              <w:t>- - - - - Chemical products or preparations, predominantly composed of organic compo</w:t>
            </w:r>
            <w:r>
              <w:rPr>
                <w:color w:val="000000"/>
                <w:sz w:val="16"/>
                <w:szCs w:val="16"/>
              </w:rPr>
              <w:t>unds, not elsewhere specified or included</w:t>
            </w:r>
            <w:r>
              <w:rPr>
                <w:color w:val="000000"/>
                <w:sz w:val="16"/>
                <w:szCs w:val="16"/>
              </w:rPr>
              <w:br/>
            </w:r>
            <w:r>
              <w:rPr>
                <w:color w:val="000000"/>
                <w:sz w:val="16"/>
                <w:szCs w:val="16"/>
              </w:rPr>
              <w:t>- - - - - - In the form of a liquid at 20|°C</w:t>
            </w:r>
            <w:r>
              <w:rPr>
                <w:color w:val="000000"/>
                <w:sz w:val="16"/>
                <w:szCs w:val="16"/>
              </w:rPr>
              <w:br/>
            </w:r>
            <w:r>
              <w:rPr>
                <w:color w:val="000000"/>
                <w:sz w:val="16"/>
                <w:szCs w:val="16"/>
              </w:rPr>
              <w:t>- - - - - - - Preparations consisting predominantly of ethylene glycol and:</w:t>
            </w:r>
            <w:r>
              <w:rPr>
                <w:color w:val="000000"/>
                <w:sz w:val="16"/>
                <w:szCs w:val="16"/>
              </w:rPr>
              <w:br/>
            </w:r>
            <w:r>
              <w:rPr>
                <w:color w:val="000000"/>
                <w:sz w:val="16"/>
                <w:szCs w:val="16"/>
              </w:rPr>
              <w:t xml:space="preserve"> </w:t>
            </w:r>
            <w:r>
              <w:rPr>
                <w:color w:val="000000"/>
                <w:sz w:val="16"/>
                <w:szCs w:val="16"/>
              </w:rPr>
              <w:br/>
            </w:r>
            <w:r>
              <w:rPr>
                <w:color w:val="000000"/>
                <w:sz w:val="16"/>
                <w:szCs w:val="16"/>
              </w:rPr>
              <w:t>-|either diethylene glycol, dodecandioic acid and ammonia water,</w:t>
            </w:r>
            <w:r>
              <w:rPr>
                <w:color w:val="000000"/>
                <w:sz w:val="16"/>
                <w:szCs w:val="16"/>
              </w:rPr>
              <w:br/>
            </w:r>
            <w:r>
              <w:rPr>
                <w:color w:val="000000"/>
                <w:sz w:val="16"/>
                <w:szCs w:val="16"/>
              </w:rPr>
              <w:t xml:space="preserve"> </w:t>
            </w:r>
            <w:r>
              <w:rPr>
                <w:color w:val="000000"/>
                <w:sz w:val="16"/>
                <w:szCs w:val="16"/>
              </w:rPr>
              <w:br/>
            </w:r>
            <w:r>
              <w:rPr>
                <w:color w:val="000000"/>
                <w:sz w:val="16"/>
                <w:szCs w:val="16"/>
              </w:rPr>
              <w:t>-|or N,N-dimethylformami</w:t>
            </w:r>
            <w:r>
              <w:rPr>
                <w:color w:val="000000"/>
                <w:sz w:val="16"/>
                <w:szCs w:val="16"/>
              </w:rPr>
              <w:t>de,</w:t>
            </w:r>
            <w:r>
              <w:rPr>
                <w:color w:val="000000"/>
                <w:sz w:val="16"/>
                <w:szCs w:val="16"/>
              </w:rPr>
              <w:br/>
            </w:r>
            <w:r>
              <w:rPr>
                <w:color w:val="000000"/>
                <w:sz w:val="16"/>
                <w:szCs w:val="16"/>
              </w:rPr>
              <w:t xml:space="preserve"> </w:t>
            </w:r>
            <w:r>
              <w:rPr>
                <w:color w:val="000000"/>
                <w:sz w:val="16"/>
                <w:szCs w:val="16"/>
              </w:rPr>
              <w:br/>
            </w:r>
            <w:r>
              <w:rPr>
                <w:color w:val="000000"/>
                <w:sz w:val="16"/>
                <w:szCs w:val="16"/>
              </w:rPr>
              <w:t>-|or γ-butyrolactone,</w:t>
            </w:r>
            <w:r>
              <w:rPr>
                <w:color w:val="000000"/>
                <w:sz w:val="16"/>
                <w:szCs w:val="16"/>
              </w:rPr>
              <w:br/>
            </w:r>
            <w:r>
              <w:rPr>
                <w:color w:val="000000"/>
                <w:sz w:val="16"/>
                <w:szCs w:val="16"/>
              </w:rPr>
              <w:t xml:space="preserve"> </w:t>
            </w:r>
            <w:r>
              <w:rPr>
                <w:color w:val="000000"/>
                <w:sz w:val="16"/>
                <w:szCs w:val="16"/>
              </w:rPr>
              <w:br/>
            </w:r>
            <w:r>
              <w:rPr>
                <w:color w:val="000000"/>
                <w:sz w:val="16"/>
                <w:szCs w:val="16"/>
              </w:rPr>
              <w:t>-|or silicon oxide,</w:t>
            </w:r>
            <w:r>
              <w:rPr>
                <w:color w:val="000000"/>
                <w:sz w:val="16"/>
                <w:szCs w:val="16"/>
              </w:rPr>
              <w:br/>
            </w:r>
            <w:r>
              <w:rPr>
                <w:color w:val="000000"/>
                <w:sz w:val="16"/>
                <w:szCs w:val="16"/>
              </w:rPr>
              <w:t xml:space="preserve"> </w:t>
            </w:r>
            <w:r>
              <w:rPr>
                <w:color w:val="000000"/>
                <w:sz w:val="16"/>
                <w:szCs w:val="16"/>
              </w:rPr>
              <w:br/>
            </w:r>
            <w:r>
              <w:rPr>
                <w:color w:val="000000"/>
                <w:sz w:val="16"/>
                <w:szCs w:val="16"/>
              </w:rPr>
              <w:t>-|or ammonium hydrogen azelate,</w:t>
            </w:r>
            <w:r>
              <w:rPr>
                <w:color w:val="000000"/>
                <w:sz w:val="16"/>
                <w:szCs w:val="16"/>
              </w:rPr>
              <w:br/>
            </w:r>
            <w:r>
              <w:rPr>
                <w:color w:val="000000"/>
                <w:sz w:val="16"/>
                <w:szCs w:val="16"/>
              </w:rPr>
              <w:t xml:space="preserve"> </w:t>
            </w:r>
            <w:r>
              <w:rPr>
                <w:color w:val="000000"/>
                <w:sz w:val="16"/>
                <w:szCs w:val="16"/>
              </w:rPr>
              <w:br/>
            </w:r>
            <w:r>
              <w:rPr>
                <w:color w:val="000000"/>
                <w:sz w:val="16"/>
                <w:szCs w:val="16"/>
              </w:rPr>
              <w:t>-|or ammonium hydrogen azelate and silicon oxide,</w:t>
            </w:r>
            <w:r>
              <w:rPr>
                <w:color w:val="000000"/>
                <w:sz w:val="16"/>
                <w:szCs w:val="16"/>
              </w:rPr>
              <w:br/>
            </w:r>
            <w:r>
              <w:rPr>
                <w:color w:val="000000"/>
                <w:sz w:val="16"/>
                <w:szCs w:val="16"/>
              </w:rPr>
              <w:t xml:space="preserve"> </w:t>
            </w:r>
            <w:r>
              <w:rPr>
                <w:color w:val="000000"/>
                <w:sz w:val="16"/>
                <w:szCs w:val="16"/>
              </w:rPr>
              <w:br/>
            </w:r>
            <w:r>
              <w:rPr>
                <w:color w:val="000000"/>
                <w:sz w:val="16"/>
                <w:szCs w:val="16"/>
              </w:rPr>
              <w:t>-|or dodecandioic acid, ammonia water and silicon oxide,</w:t>
            </w:r>
            <w:r>
              <w:rPr>
                <w:color w:val="000000"/>
                <w:sz w:val="16"/>
                <w:szCs w:val="16"/>
              </w:rPr>
              <w:br/>
            </w:r>
            <w:r>
              <w:rPr>
                <w:color w:val="000000"/>
                <w:sz w:val="16"/>
                <w:szCs w:val="16"/>
              </w:rPr>
              <w:t>for the manufacture of electrolytic capacitors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94" w14:textId="77777777" w:rsidR="00E546F5" w:rsidRDefault="00E546F5">
            <w:pPr>
              <w:pStyle w:val="NormalinTable"/>
            </w:pPr>
          </w:p>
        </w:tc>
      </w:tr>
      <w:tr w:rsidR="00E546F5" w14:paraId="59102D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96" w14:textId="77777777" w:rsidR="00E546F5" w:rsidRDefault="00951CE2">
            <w:pPr>
              <w:pStyle w:val="NormalinTable"/>
            </w:pPr>
            <w:r>
              <w:t>3824999300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97" w14:textId="77777777" w:rsidR="00E546F5" w:rsidRDefault="00951CE2">
            <w:pPr>
              <w:pStyle w:val="Tier1"/>
            </w:pPr>
            <w:r>
              <w:t>P</w:t>
            </w:r>
            <w:r>
              <w:t>repared binders for foundry moulds or cores; chemical products and preparations of the chemical or allied industries (including those consisting of mixtures of natural products), not elsewhere specified or included</w:t>
            </w:r>
          </w:p>
          <w:p w14:paraId="59102D98" w14:textId="77777777" w:rsidR="00E546F5" w:rsidRDefault="00951CE2">
            <w:pPr>
              <w:pStyle w:val="Tier2"/>
            </w:pPr>
            <w:r>
              <w:t>-</w:t>
            </w:r>
            <w:r>
              <w:tab/>
              <w:t>Other</w:t>
            </w:r>
          </w:p>
          <w:p w14:paraId="59102D99" w14:textId="77777777" w:rsidR="00E546F5" w:rsidRDefault="00951CE2">
            <w:pPr>
              <w:pStyle w:val="Tier3"/>
            </w:pPr>
            <w:r>
              <w:t>-</w:t>
            </w:r>
            <w:r>
              <w:tab/>
              <w:t>-</w:t>
            </w:r>
            <w:r>
              <w:tab/>
              <w:t>Other</w:t>
            </w:r>
          </w:p>
          <w:p w14:paraId="59102D9A" w14:textId="77777777" w:rsidR="00E546F5" w:rsidRDefault="00951CE2">
            <w:pPr>
              <w:pStyle w:val="Tier4"/>
            </w:pPr>
            <w:r>
              <w:t>-</w:t>
            </w:r>
            <w:r>
              <w:tab/>
              <w:t>-</w:t>
            </w:r>
            <w:r>
              <w:tab/>
              <w:t>-</w:t>
            </w:r>
            <w:r>
              <w:tab/>
              <w:t>Other</w:t>
            </w:r>
          </w:p>
          <w:p w14:paraId="59102D9B" w14:textId="77777777" w:rsidR="00E546F5" w:rsidRDefault="00951CE2">
            <w:pPr>
              <w:pStyle w:val="Tier5"/>
            </w:pPr>
            <w:r>
              <w:t>-</w:t>
            </w:r>
            <w:r>
              <w:tab/>
              <w:t>-</w:t>
            </w:r>
            <w:r>
              <w:tab/>
              <w:t>-</w:t>
            </w:r>
            <w:r>
              <w:tab/>
              <w:t>-</w:t>
            </w:r>
            <w:r>
              <w:tab/>
            </w:r>
            <w:r>
              <w:t>Other</w:t>
            </w:r>
          </w:p>
          <w:p w14:paraId="59102D9C" w14:textId="77777777" w:rsidR="00E546F5" w:rsidRDefault="00951CE2">
            <w:pPr>
              <w:pStyle w:val="Tier6"/>
            </w:pPr>
            <w:r>
              <w:t>-</w:t>
            </w:r>
            <w:r>
              <w:tab/>
              <w:t>-</w:t>
            </w:r>
            <w:r>
              <w:tab/>
              <w:t>-</w:t>
            </w:r>
            <w:r>
              <w:tab/>
              <w:t>-</w:t>
            </w:r>
            <w:r>
              <w:tab/>
              <w:t>-</w:t>
            </w:r>
            <w:r>
              <w:tab/>
              <w:t>Chemical products or preparations, predominantly composed of organic compounds, not elsewhere specified or included</w:t>
            </w:r>
          </w:p>
          <w:p w14:paraId="59102D9D"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9E" w14:textId="77777777" w:rsidR="00E546F5" w:rsidRDefault="00951CE2">
            <w:pPr>
              <w:pStyle w:val="NormalinTable"/>
            </w:pPr>
            <w:r>
              <w:t>0.0%</w:t>
            </w:r>
          </w:p>
        </w:tc>
      </w:tr>
      <w:tr w:rsidR="00E546F5" w14:paraId="59102D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A0" w14:textId="77777777" w:rsidR="00E546F5" w:rsidRDefault="00951CE2">
            <w:pPr>
              <w:pStyle w:val="NormalinTable"/>
            </w:pPr>
            <w:r>
              <w:t>3824999600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A1" w14:textId="77777777" w:rsidR="00E546F5" w:rsidRDefault="00951CE2">
            <w:pPr>
              <w:pStyle w:val="Tier1"/>
            </w:pPr>
            <w:r>
              <w:t xml:space="preserve">Prepared binders for foundry moulds or cores; chemical products and </w:t>
            </w:r>
            <w:r>
              <w:t>preparations of the chemical or allied industries (including those consisting of mixtures of natural products), not elsewhere specified or included</w:t>
            </w:r>
          </w:p>
          <w:p w14:paraId="59102DA2" w14:textId="77777777" w:rsidR="00E546F5" w:rsidRDefault="00951CE2">
            <w:pPr>
              <w:pStyle w:val="Tier2"/>
            </w:pPr>
            <w:r>
              <w:t>-</w:t>
            </w:r>
            <w:r>
              <w:tab/>
              <w:t>Other</w:t>
            </w:r>
          </w:p>
          <w:p w14:paraId="59102DA3" w14:textId="77777777" w:rsidR="00E546F5" w:rsidRDefault="00951CE2">
            <w:pPr>
              <w:pStyle w:val="Tier3"/>
            </w:pPr>
            <w:r>
              <w:t>-</w:t>
            </w:r>
            <w:r>
              <w:tab/>
              <w:t>-</w:t>
            </w:r>
            <w:r>
              <w:tab/>
              <w:t>Other</w:t>
            </w:r>
          </w:p>
          <w:p w14:paraId="59102DA4" w14:textId="77777777" w:rsidR="00E546F5" w:rsidRDefault="00951CE2">
            <w:pPr>
              <w:pStyle w:val="Tier4"/>
            </w:pPr>
            <w:r>
              <w:t>-</w:t>
            </w:r>
            <w:r>
              <w:tab/>
              <w:t>-</w:t>
            </w:r>
            <w:r>
              <w:tab/>
              <w:t>-</w:t>
            </w:r>
            <w:r>
              <w:tab/>
              <w:t>Other</w:t>
            </w:r>
          </w:p>
          <w:p w14:paraId="59102DA5" w14:textId="77777777" w:rsidR="00E546F5" w:rsidRDefault="00951CE2">
            <w:pPr>
              <w:pStyle w:val="Tier5"/>
            </w:pPr>
            <w:r>
              <w:t>-</w:t>
            </w:r>
            <w:r>
              <w:tab/>
              <w:t>-</w:t>
            </w:r>
            <w:r>
              <w:tab/>
              <w:t>-</w:t>
            </w:r>
            <w:r>
              <w:tab/>
              <w:t>-</w:t>
            </w:r>
            <w:r>
              <w:tab/>
              <w:t>Other</w:t>
            </w:r>
          </w:p>
          <w:p w14:paraId="59102DA6" w14:textId="77777777" w:rsidR="00E546F5" w:rsidRDefault="00951CE2">
            <w:pPr>
              <w:pStyle w:val="Tier6"/>
            </w:pPr>
            <w:r>
              <w:t>-</w:t>
            </w:r>
            <w:r>
              <w:tab/>
              <w:t>-</w:t>
            </w:r>
            <w:r>
              <w:tab/>
              <w:t>-</w:t>
            </w:r>
            <w:r>
              <w:tab/>
              <w:t>-</w:t>
            </w:r>
            <w:r>
              <w:tab/>
              <w:t>-</w:t>
            </w:r>
            <w:r>
              <w:tab/>
              <w:t>Other</w:t>
            </w:r>
          </w:p>
          <w:p w14:paraId="59102DA7" w14:textId="77777777" w:rsidR="00E546F5" w:rsidRDefault="00951CE2">
            <w:pPr>
              <w:pStyle w:val="Tier6Bullet"/>
            </w:pPr>
            <w:r>
              <w:tab/>
            </w:r>
            <w:r>
              <w:tab/>
            </w:r>
            <w:r>
              <w:tab/>
            </w:r>
            <w:r>
              <w:tab/>
            </w:r>
            <w:r>
              <w:tab/>
              <w:t>-</w:t>
            </w:r>
            <w:r>
              <w:tab/>
              <w:t>for incorporation in ships, boats or othe</w:t>
            </w:r>
            <w:r>
              <w:t>r vessels listed in Table 1, for the purposes of their construction, repair, maintenance or conversion;</w:t>
            </w:r>
          </w:p>
          <w:p w14:paraId="59102DA8" w14:textId="77777777" w:rsidR="00E546F5" w:rsidRDefault="00951CE2">
            <w:pPr>
              <w:pStyle w:val="Tier6Bullet"/>
            </w:pPr>
            <w:r>
              <w:tab/>
            </w:r>
            <w:r>
              <w:tab/>
            </w:r>
            <w:r>
              <w:tab/>
            </w:r>
            <w:r>
              <w:tab/>
            </w:r>
            <w:r>
              <w:tab/>
              <w:t>-</w:t>
            </w:r>
            <w:r>
              <w:tab/>
              <w:t>for fitting to or equipping such ships, boats or other vessels;</w:t>
            </w:r>
          </w:p>
          <w:p w14:paraId="59102DA9" w14:textId="77777777" w:rsidR="00E546F5" w:rsidRDefault="00951CE2">
            <w:pPr>
              <w:pStyle w:val="Tier6Bullet"/>
            </w:pPr>
            <w:r>
              <w:tab/>
            </w:r>
            <w:r>
              <w:tab/>
            </w: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2DAA" w14:textId="77777777" w:rsidR="00E546F5" w:rsidRDefault="00951CE2">
            <w:pPr>
              <w:pStyle w:val="Tier6Bullet"/>
            </w:pPr>
            <w:r>
              <w:tab/>
            </w:r>
            <w:r>
              <w:tab/>
            </w:r>
            <w:r>
              <w:tab/>
            </w:r>
            <w:r>
              <w:tab/>
            </w:r>
            <w:r>
              <w:tab/>
              <w:t>-</w:t>
            </w:r>
            <w:r>
              <w:tab/>
              <w:t>for equipping the above platforms;</w:t>
            </w:r>
          </w:p>
          <w:p w14:paraId="59102DAB" w14:textId="77777777" w:rsidR="00E546F5" w:rsidRDefault="00951CE2">
            <w:pPr>
              <w:pStyle w:val="Tier6Bullet"/>
            </w:pPr>
            <w:r>
              <w:tab/>
            </w: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AC" w14:textId="77777777" w:rsidR="00E546F5" w:rsidRDefault="00951CE2">
            <w:pPr>
              <w:pStyle w:val="NormalinTable"/>
            </w:pPr>
            <w:r>
              <w:t>0.0%</w:t>
            </w:r>
          </w:p>
        </w:tc>
      </w:tr>
      <w:tr w:rsidR="00E546F5" w14:paraId="59102D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AE" w14:textId="77777777" w:rsidR="00E546F5" w:rsidRDefault="00951CE2">
            <w:pPr>
              <w:pStyle w:val="NormalinTable"/>
            </w:pPr>
            <w:r>
              <w:t>3826000000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AF" w14:textId="77777777" w:rsidR="00E546F5" w:rsidRDefault="00951CE2">
            <w:pPr>
              <w:pStyle w:val="Tier1"/>
            </w:pPr>
            <w:r>
              <w:t>Biodiesel and mixtures thereof, not containing or containing less than 70% by weight of petroleum oils or oils obtained from bituminous minerals</w:t>
            </w:r>
          </w:p>
          <w:p w14:paraId="59102DB0" w14:textId="77777777" w:rsidR="00E546F5" w:rsidRDefault="00951CE2">
            <w:pPr>
              <w:pStyle w:val="Tier1Bullet"/>
            </w:pPr>
            <w:r>
              <w:t>-</w:t>
            </w:r>
            <w:r>
              <w:tab/>
              <w:t xml:space="preserve">for incorporation in ships, boats or other vessels listed in Table 1, for the </w:t>
            </w:r>
            <w:r>
              <w:t>purposes of their construction, repair, maintenance or conversion;</w:t>
            </w:r>
          </w:p>
          <w:p w14:paraId="59102DB1" w14:textId="77777777" w:rsidR="00E546F5" w:rsidRDefault="00951CE2">
            <w:pPr>
              <w:pStyle w:val="Tier1Bullet"/>
            </w:pPr>
            <w:r>
              <w:t>-</w:t>
            </w:r>
            <w:r>
              <w:tab/>
              <w:t>for fitting to or equipping such ships, boats or other vessels;</w:t>
            </w:r>
          </w:p>
          <w:p w14:paraId="59102DB2" w14:textId="77777777" w:rsidR="00E546F5" w:rsidRDefault="00951CE2">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14:paraId="59102DB3" w14:textId="77777777" w:rsidR="00E546F5" w:rsidRDefault="00951CE2">
            <w:pPr>
              <w:pStyle w:val="Tier1Bullet"/>
            </w:pPr>
            <w:r>
              <w:t>-</w:t>
            </w:r>
            <w:r>
              <w:tab/>
              <w:t>for equipping the above platforms;</w:t>
            </w:r>
          </w:p>
          <w:p w14:paraId="59102DB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B5" w14:textId="77777777" w:rsidR="00E546F5" w:rsidRDefault="00951CE2">
            <w:pPr>
              <w:pStyle w:val="NormalinTable"/>
            </w:pPr>
            <w:r>
              <w:t>0.0%</w:t>
            </w:r>
          </w:p>
        </w:tc>
      </w:tr>
      <w:tr w:rsidR="00E546F5" w14:paraId="59102D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B7" w14:textId="77777777" w:rsidR="00E546F5" w:rsidRDefault="00951CE2">
            <w:pPr>
              <w:pStyle w:val="NormalinTable"/>
            </w:pPr>
            <w:r>
              <w:rPr>
                <w:color w:val="000000"/>
                <w:szCs w:val="16"/>
              </w:rPr>
              <w:t>3826001020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B8" w14:textId="77777777" w:rsidR="00E546F5" w:rsidRDefault="00951CE2">
            <w:pPr>
              <w:pStyle w:val="Tier1"/>
            </w:pPr>
            <w:r>
              <w:rPr>
                <w:color w:val="000000"/>
                <w:szCs w:val="16"/>
              </w:rPr>
              <w:t xml:space="preserve">Biodiesel and </w:t>
            </w:r>
            <w:r>
              <w:rPr>
                <w:color w:val="000000"/>
                <w:szCs w:val="16"/>
              </w:rPr>
              <w:t>mixtures thereof, not containing or containing less than 70|% by weight of petroleum oils or oils obtained from bituminous minerals</w:t>
            </w:r>
            <w:r>
              <w:rPr>
                <w:color w:val="000000"/>
                <w:szCs w:val="16"/>
              </w:rPr>
              <w:br/>
            </w:r>
            <w:r>
              <w:rPr>
                <w:color w:val="000000"/>
                <w:szCs w:val="16"/>
              </w:rPr>
              <w:t>- Fatty-acid mono-alkyl esters, containing by weight 96,5|% or more of esters (FAMAE)</w:t>
            </w:r>
            <w:r>
              <w:rPr>
                <w:color w:val="000000"/>
                <w:szCs w:val="16"/>
              </w:rPr>
              <w:br/>
            </w:r>
            <w:r>
              <w:rPr>
                <w:color w:val="000000"/>
                <w:szCs w:val="16"/>
              </w:rPr>
              <w:t>- - Mixture of fatty acid methyl ester</w:t>
            </w:r>
            <w:r>
              <w:rPr>
                <w:color w:val="000000"/>
                <w:szCs w:val="16"/>
              </w:rPr>
              <w:t>s containing by weight at least:</w:t>
            </w:r>
            <w:r>
              <w:rPr>
                <w:color w:val="000000"/>
                <w:szCs w:val="16"/>
              </w:rPr>
              <w:br/>
            </w:r>
            <w:r>
              <w:rPr>
                <w:color w:val="000000"/>
                <w:szCs w:val="16"/>
              </w:rPr>
              <w:t xml:space="preserve"> </w:t>
            </w:r>
            <w:r>
              <w:rPr>
                <w:color w:val="000000"/>
                <w:szCs w:val="16"/>
              </w:rPr>
              <w:br/>
            </w:r>
            <w:r>
              <w:rPr>
                <w:color w:val="000000"/>
                <w:szCs w:val="16"/>
              </w:rPr>
              <w:t>-|65|% or more but not more than 75|% of C12|FAME,</w:t>
            </w:r>
            <w:r>
              <w:rPr>
                <w:color w:val="000000"/>
                <w:szCs w:val="16"/>
              </w:rPr>
              <w:br/>
            </w:r>
            <w:r>
              <w:rPr>
                <w:color w:val="000000"/>
                <w:szCs w:val="16"/>
              </w:rPr>
              <w:t xml:space="preserve"> </w:t>
            </w:r>
            <w:r>
              <w:rPr>
                <w:color w:val="000000"/>
                <w:szCs w:val="16"/>
              </w:rPr>
              <w:br/>
            </w:r>
            <w:r>
              <w:rPr>
                <w:color w:val="000000"/>
                <w:szCs w:val="16"/>
              </w:rPr>
              <w:t>-|21|% or more but not more than 28|% of C14|FAME,</w:t>
            </w:r>
            <w:r>
              <w:rPr>
                <w:color w:val="000000"/>
                <w:szCs w:val="16"/>
              </w:rPr>
              <w:br/>
            </w:r>
            <w:r>
              <w:rPr>
                <w:color w:val="000000"/>
                <w:szCs w:val="16"/>
              </w:rPr>
              <w:t xml:space="preserve"> </w:t>
            </w:r>
            <w:r>
              <w:rPr>
                <w:color w:val="000000"/>
                <w:szCs w:val="16"/>
              </w:rPr>
              <w:br/>
            </w:r>
            <w:r>
              <w:rPr>
                <w:color w:val="000000"/>
                <w:szCs w:val="16"/>
              </w:rPr>
              <w:t>-|4|% or more but not more than 8|% of C16|FAME,</w:t>
            </w:r>
            <w:r>
              <w:rPr>
                <w:color w:val="000000"/>
                <w:szCs w:val="16"/>
              </w:rPr>
              <w:br/>
            </w:r>
            <w:r>
              <w:rPr>
                <w:color w:val="000000"/>
                <w:szCs w:val="16"/>
              </w:rPr>
              <w:t>for use in the manufacture of detergents and home and personal car</w:t>
            </w:r>
            <w:r>
              <w:rPr>
                <w:color w:val="000000"/>
                <w:szCs w:val="16"/>
              </w:rPr>
              <w:t>e products</w:t>
            </w:r>
            <w:r>
              <w:rPr>
                <w:color w:val="000000"/>
                <w:szCs w:val="16"/>
              </w:rPr>
              <w:br/>
            </w:r>
            <w:r>
              <w:rPr>
                <w:color w:val="000000"/>
                <w:szCs w:val="16"/>
              </w:rPr>
              <w:t>- - - Consigned from Canada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B9" w14:textId="77777777" w:rsidR="00E546F5" w:rsidRDefault="00951CE2">
            <w:pPr>
              <w:pStyle w:val="NormalinTable"/>
            </w:pPr>
            <w:r>
              <w:t>0.0%</w:t>
            </w:r>
          </w:p>
        </w:tc>
      </w:tr>
      <w:tr w:rsidR="00E546F5" w14:paraId="59102D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BB" w14:textId="77777777" w:rsidR="00E546F5" w:rsidRDefault="00951CE2">
            <w:pPr>
              <w:pStyle w:val="NormalinTable"/>
            </w:pPr>
            <w:r>
              <w:rPr>
                <w:color w:val="000000"/>
                <w:szCs w:val="16"/>
              </w:rPr>
              <w:t>3826001029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BC" w14:textId="77777777" w:rsidR="00E546F5" w:rsidRDefault="00951CE2">
            <w:pPr>
              <w:pStyle w:val="Tier1"/>
            </w:pPr>
            <w:r>
              <w:rPr>
                <w:color w:val="000000"/>
                <w:szCs w:val="16"/>
              </w:rPr>
              <w:t>Biodiesel and mixtures thereof, not containing or containing less than 70|% by weight of petroleum oils or oils obtained from bituminous minerals</w:t>
            </w:r>
            <w:r>
              <w:rPr>
                <w:color w:val="000000"/>
                <w:szCs w:val="16"/>
              </w:rPr>
              <w:br/>
            </w:r>
            <w:r>
              <w:rPr>
                <w:color w:val="000000"/>
                <w:szCs w:val="16"/>
              </w:rPr>
              <w:t xml:space="preserve">- Fatty-acid mono-alkyl esters, containing by </w:t>
            </w:r>
            <w:r>
              <w:rPr>
                <w:color w:val="000000"/>
                <w:szCs w:val="16"/>
              </w:rPr>
              <w:t>weight 96,5|% or more of esters (FAMAE)</w:t>
            </w:r>
            <w:r>
              <w:rPr>
                <w:color w:val="000000"/>
                <w:szCs w:val="16"/>
              </w:rPr>
              <w:br/>
            </w:r>
            <w:r>
              <w:rPr>
                <w:color w:val="000000"/>
                <w:szCs w:val="16"/>
              </w:rPr>
              <w:t>- - Mixture of fatty acid methyl esters containing by weight at least:</w:t>
            </w:r>
            <w:r>
              <w:rPr>
                <w:color w:val="000000"/>
                <w:szCs w:val="16"/>
              </w:rPr>
              <w:br/>
            </w:r>
            <w:r>
              <w:rPr>
                <w:color w:val="000000"/>
                <w:szCs w:val="16"/>
              </w:rPr>
              <w:t xml:space="preserve"> </w:t>
            </w:r>
            <w:r>
              <w:rPr>
                <w:color w:val="000000"/>
                <w:szCs w:val="16"/>
              </w:rPr>
              <w:br/>
            </w:r>
            <w:r>
              <w:rPr>
                <w:color w:val="000000"/>
                <w:szCs w:val="16"/>
              </w:rPr>
              <w:t>-|65|% or more but not more than 75|% of C12|FAME,</w:t>
            </w:r>
            <w:r>
              <w:rPr>
                <w:color w:val="000000"/>
                <w:szCs w:val="16"/>
              </w:rPr>
              <w:br/>
            </w:r>
            <w:r>
              <w:rPr>
                <w:color w:val="000000"/>
                <w:szCs w:val="16"/>
              </w:rPr>
              <w:t xml:space="preserve"> </w:t>
            </w:r>
            <w:r>
              <w:rPr>
                <w:color w:val="000000"/>
                <w:szCs w:val="16"/>
              </w:rPr>
              <w:br/>
            </w:r>
            <w:r>
              <w:rPr>
                <w:color w:val="000000"/>
                <w:szCs w:val="16"/>
              </w:rPr>
              <w:t>-|21|% or more but not more than 28|% of C14|FAME,</w:t>
            </w:r>
            <w:r>
              <w:rPr>
                <w:color w:val="000000"/>
                <w:szCs w:val="16"/>
              </w:rPr>
              <w:br/>
            </w:r>
            <w:r>
              <w:rPr>
                <w:color w:val="000000"/>
                <w:szCs w:val="16"/>
              </w:rPr>
              <w:t xml:space="preserve"> </w:t>
            </w:r>
            <w:r>
              <w:rPr>
                <w:color w:val="000000"/>
                <w:szCs w:val="16"/>
              </w:rPr>
              <w:br/>
            </w:r>
            <w:r>
              <w:rPr>
                <w:color w:val="000000"/>
                <w:szCs w:val="16"/>
              </w:rPr>
              <w:t>-|4|% or more but not more than 8|% o</w:t>
            </w:r>
            <w:r>
              <w:rPr>
                <w:color w:val="000000"/>
                <w:szCs w:val="16"/>
              </w:rPr>
              <w:t>f C16|FAME,</w:t>
            </w:r>
            <w:r>
              <w:rPr>
                <w:color w:val="000000"/>
                <w:szCs w:val="16"/>
              </w:rPr>
              <w:br/>
            </w:r>
            <w:r>
              <w:rPr>
                <w:color w:val="000000"/>
                <w:szCs w:val="16"/>
              </w:rPr>
              <w:t>for use in the manufacture of detergents and home and personal care products</w:t>
            </w:r>
            <w:r>
              <w:rPr>
                <w:color w:val="000000"/>
                <w:szCs w:val="16"/>
              </w:rPr>
              <w:br/>
            </w:r>
            <w:r>
              <w:rPr>
                <w:color w:val="000000"/>
                <w:szCs w:val="16"/>
              </w:rPr>
              <w:t>-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BD" w14:textId="77777777" w:rsidR="00E546F5" w:rsidRDefault="00951CE2">
            <w:pPr>
              <w:pStyle w:val="NormalinTable"/>
            </w:pPr>
            <w:r>
              <w:t>0.0%</w:t>
            </w:r>
          </w:p>
        </w:tc>
      </w:tr>
      <w:tr w:rsidR="00E546F5" w14:paraId="59102D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BF" w14:textId="77777777" w:rsidR="00E546F5" w:rsidRDefault="00951CE2">
            <w:pPr>
              <w:pStyle w:val="NormalinTable"/>
            </w:pPr>
            <w:r>
              <w:rPr>
                <w:color w:val="000000"/>
                <w:szCs w:val="16"/>
              </w:rPr>
              <w:t>3826001050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C0" w14:textId="77777777" w:rsidR="00E546F5" w:rsidRDefault="00951CE2">
            <w:pPr>
              <w:pStyle w:val="Tier1"/>
            </w:pPr>
            <w:r>
              <w:rPr>
                <w:color w:val="000000"/>
                <w:szCs w:val="16"/>
              </w:rPr>
              <w:t>Biodiesel and mixtures thereof, not containing or containing less than 70|% by weight of petroleum oils or oils obtained from bituminous m</w:t>
            </w:r>
            <w:r>
              <w:rPr>
                <w:color w:val="000000"/>
                <w:szCs w:val="16"/>
              </w:rPr>
              <w:t>inerals</w:t>
            </w:r>
            <w:r>
              <w:rPr>
                <w:color w:val="000000"/>
                <w:szCs w:val="16"/>
              </w:rPr>
              <w:br/>
            </w:r>
            <w:r>
              <w:rPr>
                <w:color w:val="000000"/>
                <w:szCs w:val="16"/>
              </w:rPr>
              <w:t>- Fatty-acid mono-alkyl esters, containing by weight 96,5|% or more of esters (FAMAE)</w:t>
            </w:r>
            <w:r>
              <w:rPr>
                <w:color w:val="000000"/>
                <w:szCs w:val="16"/>
              </w:rPr>
              <w:br/>
            </w:r>
            <w:r>
              <w:rPr>
                <w:color w:val="000000"/>
                <w:szCs w:val="16"/>
              </w:rPr>
              <w:t>- - Mixture of fatty acid methyl esters containing by weight at least:</w:t>
            </w:r>
            <w:r>
              <w:rPr>
                <w:color w:val="000000"/>
                <w:szCs w:val="16"/>
              </w:rPr>
              <w:br/>
            </w:r>
            <w:r>
              <w:rPr>
                <w:color w:val="000000"/>
                <w:szCs w:val="16"/>
              </w:rPr>
              <w:t xml:space="preserve"> </w:t>
            </w:r>
            <w:r>
              <w:rPr>
                <w:color w:val="000000"/>
                <w:szCs w:val="16"/>
              </w:rPr>
              <w:br/>
            </w:r>
            <w:r>
              <w:rPr>
                <w:color w:val="000000"/>
                <w:szCs w:val="16"/>
              </w:rPr>
              <w:t>-|50|% or more but not more than 58|% of C8-FAME</w:t>
            </w:r>
            <w:r>
              <w:rPr>
                <w:color w:val="000000"/>
                <w:szCs w:val="16"/>
              </w:rPr>
              <w:br/>
            </w:r>
            <w:r>
              <w:rPr>
                <w:color w:val="000000"/>
                <w:szCs w:val="16"/>
              </w:rPr>
              <w:t xml:space="preserve"> </w:t>
            </w:r>
            <w:r>
              <w:rPr>
                <w:color w:val="000000"/>
                <w:szCs w:val="16"/>
              </w:rPr>
              <w:br/>
            </w:r>
            <w:r>
              <w:rPr>
                <w:color w:val="000000"/>
                <w:szCs w:val="16"/>
              </w:rPr>
              <w:t xml:space="preserve">-|35|% or more but not more than 50|% </w:t>
            </w:r>
            <w:r>
              <w:rPr>
                <w:color w:val="000000"/>
                <w:szCs w:val="16"/>
              </w:rPr>
              <w:t>of C10-FAME</w:t>
            </w:r>
            <w:r>
              <w:rPr>
                <w:color w:val="000000"/>
                <w:szCs w:val="16"/>
              </w:rPr>
              <w:br/>
            </w:r>
            <w:r>
              <w:rPr>
                <w:color w:val="000000"/>
                <w:szCs w:val="16"/>
              </w:rPr>
              <w:t>for the manufacturing of high purity C8|or C10|fatty acid or fatty acid mixtures thereof or of high purity methylester of C8|or C10|fatty acid</w:t>
            </w:r>
            <w:r>
              <w:rPr>
                <w:color w:val="000000"/>
                <w:szCs w:val="16"/>
              </w:rPr>
              <w:br/>
            </w:r>
            <w:r>
              <w:rPr>
                <w:color w:val="000000"/>
                <w:szCs w:val="16"/>
              </w:rPr>
              <w:t>- - - Consigned from Canada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C1" w14:textId="77777777" w:rsidR="00E546F5" w:rsidRDefault="00951CE2">
            <w:pPr>
              <w:pStyle w:val="NormalinTable"/>
            </w:pPr>
            <w:r>
              <w:t>0.0%</w:t>
            </w:r>
          </w:p>
        </w:tc>
      </w:tr>
      <w:tr w:rsidR="00E546F5" w14:paraId="59102D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2DC3" w14:textId="77777777" w:rsidR="00E546F5" w:rsidRDefault="00951CE2">
            <w:pPr>
              <w:pStyle w:val="NormalinTable"/>
            </w:pPr>
            <w:r>
              <w:rPr>
                <w:color w:val="000000"/>
                <w:szCs w:val="16"/>
              </w:rPr>
              <w:t>3826001059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C4" w14:textId="77777777" w:rsidR="00E546F5" w:rsidRDefault="00951CE2">
            <w:pPr>
              <w:pStyle w:val="Tier1"/>
            </w:pPr>
            <w:r>
              <w:rPr>
                <w:color w:val="000000"/>
                <w:szCs w:val="16"/>
              </w:rPr>
              <w:t>Biodiesel and mixtures thereof, not containing or contai</w:t>
            </w:r>
            <w:r>
              <w:rPr>
                <w:color w:val="000000"/>
                <w:szCs w:val="16"/>
              </w:rPr>
              <w:t>ning less than 70|% by weight of petroleum oils or oils obtained from bituminous minerals</w:t>
            </w:r>
            <w:r>
              <w:rPr>
                <w:color w:val="000000"/>
                <w:szCs w:val="16"/>
              </w:rPr>
              <w:br/>
            </w:r>
            <w:r>
              <w:rPr>
                <w:color w:val="000000"/>
                <w:szCs w:val="16"/>
              </w:rPr>
              <w:t>- Fatty-acid mono-alkyl esters, containing by weight 96,5|% or more of esters (FAMAE)</w:t>
            </w:r>
            <w:r>
              <w:rPr>
                <w:color w:val="000000"/>
                <w:szCs w:val="16"/>
              </w:rPr>
              <w:br/>
            </w:r>
            <w:r>
              <w:rPr>
                <w:color w:val="000000"/>
                <w:szCs w:val="16"/>
              </w:rPr>
              <w:t>- - Mixture of fatty acid methyl esters containing by weight at least:</w:t>
            </w:r>
            <w:r>
              <w:rPr>
                <w:color w:val="000000"/>
                <w:szCs w:val="16"/>
              </w:rPr>
              <w:br/>
            </w:r>
            <w:r>
              <w:rPr>
                <w:color w:val="000000"/>
                <w:szCs w:val="16"/>
              </w:rPr>
              <w:t xml:space="preserve"> </w:t>
            </w:r>
            <w:r>
              <w:rPr>
                <w:color w:val="000000"/>
                <w:szCs w:val="16"/>
              </w:rPr>
              <w:br/>
            </w:r>
            <w:r>
              <w:rPr>
                <w:color w:val="000000"/>
                <w:szCs w:val="16"/>
              </w:rPr>
              <w:t xml:space="preserve">-|50|% </w:t>
            </w:r>
            <w:r>
              <w:rPr>
                <w:color w:val="000000"/>
                <w:szCs w:val="16"/>
              </w:rPr>
              <w:t>or more but not more than 58|% of C8-FAME</w:t>
            </w:r>
            <w:r>
              <w:rPr>
                <w:color w:val="000000"/>
                <w:szCs w:val="16"/>
              </w:rPr>
              <w:br/>
            </w:r>
            <w:r>
              <w:rPr>
                <w:color w:val="000000"/>
                <w:szCs w:val="16"/>
              </w:rPr>
              <w:t xml:space="preserve"> </w:t>
            </w:r>
            <w:r>
              <w:rPr>
                <w:color w:val="000000"/>
                <w:szCs w:val="16"/>
              </w:rPr>
              <w:br/>
            </w:r>
            <w:r>
              <w:rPr>
                <w:color w:val="000000"/>
                <w:szCs w:val="16"/>
              </w:rPr>
              <w:t>-|35|% or more but not more than 50|% of C10-FAME</w:t>
            </w:r>
            <w:r>
              <w:rPr>
                <w:color w:val="000000"/>
                <w:szCs w:val="16"/>
              </w:rPr>
              <w:br/>
            </w:r>
            <w:r>
              <w:rPr>
                <w:color w:val="000000"/>
                <w:szCs w:val="16"/>
              </w:rPr>
              <w:t>for the manufacturing of high purity C8|or C10|fatty acid or fatty acid mixtures thereof or of high purity methylester of C8|or C10|fatty acid</w:t>
            </w:r>
            <w:r>
              <w:rPr>
                <w:color w:val="000000"/>
                <w:szCs w:val="16"/>
              </w:rPr>
              <w:br/>
            </w:r>
            <w:r>
              <w:rPr>
                <w:color w:val="000000"/>
                <w:szCs w:val="16"/>
              </w:rPr>
              <w:t>-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C5" w14:textId="77777777" w:rsidR="00E546F5" w:rsidRDefault="00951CE2">
            <w:pPr>
              <w:pStyle w:val="NormalinTable"/>
            </w:pPr>
            <w:r>
              <w:t>0.0%</w:t>
            </w:r>
          </w:p>
        </w:tc>
      </w:tr>
    </w:tbl>
    <w:p w14:paraId="59102DC7" w14:textId="77777777" w:rsidR="00E546F5" w:rsidRDefault="00951CE2">
      <w:pPr>
        <w:pStyle w:val="Heading1"/>
      </w:pPr>
      <w:r>
        <w:t>C</w:t>
      </w:r>
      <w:r>
        <w:t>hapter 39 : Plastics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2DCB"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2DC8"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2DC9"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2DCA" w14:textId="77777777" w:rsidR="00E546F5" w:rsidRDefault="00951CE2">
            <w:pPr>
              <w:pStyle w:val="NormalinTable"/>
              <w:rPr>
                <w:b/>
                <w:bCs w:val="0"/>
                <w:color w:val="FFFFFF"/>
              </w:rPr>
            </w:pPr>
            <w:r>
              <w:rPr>
                <w:b/>
                <w:bCs w:val="0"/>
                <w:color w:val="FFFFFF"/>
              </w:rPr>
              <w:t>Duty expression</w:t>
            </w:r>
          </w:p>
        </w:tc>
      </w:tr>
      <w:tr w:rsidR="00E546F5" w14:paraId="59102D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CC" w14:textId="77777777" w:rsidR="00E546F5" w:rsidRDefault="00951CE2">
            <w:pPr>
              <w:pStyle w:val="NormalinTable"/>
            </w:pPr>
            <w:r>
              <w:rPr>
                <w:rFonts w:eastAsia="Times New Roman"/>
                <w:color w:val="000000"/>
                <w:lang w:eastAsia="en-GB"/>
              </w:rPr>
              <w:t>3901201000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CD" w14:textId="77777777" w:rsidR="00E546F5" w:rsidRDefault="00951CE2">
            <w:pPr>
              <w:pStyle w:val="Tier1"/>
            </w:pPr>
            <w:r>
              <w:rPr>
                <w:rFonts w:eastAsia="Times New Roman"/>
                <w:color w:val="000000"/>
                <w:lang w:eastAsia="en-GB"/>
              </w:rPr>
              <w:t>Polymers of ethylene, in primary forms</w:t>
            </w:r>
            <w:r>
              <w:rPr>
                <w:rFonts w:eastAsia="Times New Roman"/>
                <w:color w:val="000000"/>
                <w:lang w:eastAsia="en-GB"/>
              </w:rPr>
              <w:br/>
            </w:r>
            <w:r>
              <w:rPr>
                <w:rFonts w:eastAsia="Times New Roman"/>
                <w:color w:val="000000"/>
                <w:lang w:eastAsia="en-GB"/>
              </w:rPr>
              <w:t>Polyethylene having a specific gravity of 0,94 or more</w:t>
            </w:r>
            <w:r>
              <w:rPr>
                <w:rFonts w:eastAsia="Times New Roman"/>
                <w:color w:val="000000"/>
                <w:lang w:eastAsia="en-GB"/>
              </w:rPr>
              <w:br/>
            </w:r>
            <w:r>
              <w:rPr>
                <w:rFonts w:eastAsia="Times New Roman"/>
                <w:color w:val="000000"/>
                <w:lang w:eastAsia="en-GB"/>
              </w:rPr>
              <w:t xml:space="preserve">Polyethylene in one of the forms </w:t>
            </w:r>
            <w:r>
              <w:rPr>
                <w:rFonts w:eastAsia="Times New Roman"/>
                <w:color w:val="000000"/>
                <w:lang w:eastAsia="en-GB"/>
              </w:rPr>
              <w:t>mentioned in note 6(b) to this chapter, of a specific gravity of 0,958 or more at 23 °C, containing:</w:t>
            </w:r>
            <w:r>
              <w:rPr>
                <w:rFonts w:eastAsia="Times New Roman"/>
                <w:color w:val="000000"/>
                <w:lang w:eastAsia="en-GB"/>
              </w:rPr>
              <w:br/>
            </w:r>
            <w:r>
              <w:rPr>
                <w:rFonts w:eastAsia="Times New Roman"/>
                <w:color w:val="000000"/>
                <w:lang w:eastAsia="en-GB"/>
              </w:rPr>
              <w:t>-50 mg/kg or less of aluminium,</w:t>
            </w:r>
            <w:r>
              <w:rPr>
                <w:rFonts w:eastAsia="Times New Roman"/>
                <w:color w:val="000000"/>
                <w:lang w:eastAsia="en-GB"/>
              </w:rPr>
              <w:br/>
            </w:r>
            <w:r>
              <w:rPr>
                <w:rFonts w:eastAsia="Times New Roman"/>
                <w:color w:val="000000"/>
                <w:lang w:eastAsia="en-GB"/>
              </w:rPr>
              <w:t>-2 mg/kg or less of calcium,</w:t>
            </w:r>
            <w:r>
              <w:rPr>
                <w:rFonts w:eastAsia="Times New Roman"/>
                <w:color w:val="000000"/>
                <w:lang w:eastAsia="en-GB"/>
              </w:rPr>
              <w:br/>
            </w:r>
            <w:r>
              <w:rPr>
                <w:rFonts w:eastAsia="Times New Roman"/>
                <w:color w:val="000000"/>
                <w:lang w:eastAsia="en-GB"/>
              </w:rPr>
              <w:t>-2 mg/kg or less of chromium,</w:t>
            </w:r>
            <w:r>
              <w:rPr>
                <w:rFonts w:eastAsia="Times New Roman"/>
                <w:color w:val="000000"/>
                <w:lang w:eastAsia="en-GB"/>
              </w:rPr>
              <w:br/>
            </w:r>
            <w:r>
              <w:rPr>
                <w:rFonts w:eastAsia="Times New Roman"/>
                <w:color w:val="000000"/>
                <w:lang w:eastAsia="en-GB"/>
              </w:rPr>
              <w:t>-2 mg/kg or less of iron,</w:t>
            </w:r>
            <w:r>
              <w:rPr>
                <w:rFonts w:eastAsia="Times New Roman"/>
                <w:color w:val="000000"/>
                <w:lang w:eastAsia="en-GB"/>
              </w:rPr>
              <w:br/>
            </w:r>
            <w:r>
              <w:rPr>
                <w:rFonts w:eastAsia="Times New Roman"/>
                <w:color w:val="000000"/>
                <w:lang w:eastAsia="en-GB"/>
              </w:rPr>
              <w:t>-2 mg/kg or less of nickel,</w:t>
            </w:r>
            <w:r>
              <w:rPr>
                <w:rFonts w:eastAsia="Times New Roman"/>
                <w:color w:val="000000"/>
                <w:lang w:eastAsia="en-GB"/>
              </w:rPr>
              <w:br/>
            </w:r>
            <w:r>
              <w:rPr>
                <w:rFonts w:eastAsia="Times New Roman"/>
                <w:color w:val="000000"/>
                <w:lang w:eastAsia="en-GB"/>
              </w:rPr>
              <w:t>-2 mg/kg o</w:t>
            </w:r>
            <w:r>
              <w:rPr>
                <w:rFonts w:eastAsia="Times New Roman"/>
                <w:color w:val="000000"/>
                <w:lang w:eastAsia="en-GB"/>
              </w:rPr>
              <w:t>r less of titanium and</w:t>
            </w:r>
            <w:r>
              <w:rPr>
                <w:rFonts w:eastAsia="Times New Roman"/>
                <w:color w:val="000000"/>
                <w:lang w:eastAsia="en-GB"/>
              </w:rPr>
              <w:br/>
            </w:r>
            <w:r>
              <w:rPr>
                <w:rFonts w:eastAsia="Times New Roman"/>
                <w:color w:val="000000"/>
                <w:lang w:eastAsia="en-GB"/>
              </w:rPr>
              <w:t>-8 mg/kg or less of vanadium,</w:t>
            </w:r>
            <w:r>
              <w:rPr>
                <w:rFonts w:eastAsia="Times New Roman"/>
                <w:color w:val="000000"/>
                <w:lang w:eastAsia="en-GB"/>
              </w:rPr>
              <w:br/>
            </w:r>
            <w:r>
              <w:rPr>
                <w:rFonts w:eastAsia="Times New Roman"/>
                <w:color w:val="000000"/>
                <w:lang w:eastAsia="en-GB"/>
              </w:rPr>
              <w:t>for the manufacture of chlorosulphonated polyethylene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CE" w14:textId="77777777" w:rsidR="00E546F5" w:rsidRDefault="00951CE2">
            <w:pPr>
              <w:pStyle w:val="NormalinTable"/>
            </w:pPr>
            <w:r>
              <w:t>0.0%</w:t>
            </w:r>
          </w:p>
        </w:tc>
      </w:tr>
      <w:tr w:rsidR="00E546F5" w14:paraId="59102D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D0" w14:textId="77777777" w:rsidR="00E546F5" w:rsidRDefault="00951CE2">
            <w:pPr>
              <w:pStyle w:val="NormalinTable"/>
            </w:pPr>
            <w:r>
              <w:t>3901300010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D1" w14:textId="77777777" w:rsidR="00E546F5" w:rsidRDefault="00951CE2">
            <w:pPr>
              <w:pStyle w:val="Tier1"/>
            </w:pPr>
            <w:r>
              <w:t>I. PRIMARY FORMS</w:t>
            </w:r>
          </w:p>
          <w:p w14:paraId="59102DD2" w14:textId="77777777" w:rsidR="00E546F5" w:rsidRDefault="00951CE2">
            <w:pPr>
              <w:pStyle w:val="Tier2"/>
            </w:pPr>
            <w:r>
              <w:t>-</w:t>
            </w:r>
            <w:r>
              <w:tab/>
              <w:t>Polymers of ethylene, in primary forms</w:t>
            </w:r>
          </w:p>
          <w:p w14:paraId="59102DD3" w14:textId="77777777" w:rsidR="00E546F5" w:rsidRDefault="00951CE2">
            <w:pPr>
              <w:pStyle w:val="Tier3"/>
            </w:pPr>
            <w:r>
              <w:t>-</w:t>
            </w:r>
            <w:r>
              <w:tab/>
              <w:t>-</w:t>
            </w:r>
            <w:r>
              <w:tab/>
              <w:t>Ethylene-vinyl acetate copolymers</w:t>
            </w:r>
          </w:p>
          <w:p w14:paraId="59102DD4" w14:textId="77777777" w:rsidR="00E546F5" w:rsidRDefault="00951CE2">
            <w:pPr>
              <w:pStyle w:val="Tier4"/>
            </w:pPr>
            <w:r>
              <w:t>-</w:t>
            </w:r>
            <w:r>
              <w:tab/>
              <w:t>-</w:t>
            </w:r>
            <w:r>
              <w:tab/>
              <w:t>-</w:t>
            </w:r>
            <w:r>
              <w:tab/>
              <w:t xml:space="preserve">For cavity filling, for use </w:t>
            </w:r>
            <w:r>
              <w:t>in certain types of aircraft</w:t>
            </w:r>
          </w:p>
          <w:p w14:paraId="59102DD5"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D6" w14:textId="77777777" w:rsidR="00E546F5" w:rsidRDefault="00951CE2">
            <w:pPr>
              <w:pStyle w:val="NormalinTable"/>
            </w:pPr>
            <w:r>
              <w:t>0.0%</w:t>
            </w:r>
          </w:p>
        </w:tc>
      </w:tr>
      <w:tr w:rsidR="00E546F5" w14:paraId="59102D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D8" w14:textId="77777777" w:rsidR="00E546F5" w:rsidRDefault="00951CE2">
            <w:pPr>
              <w:pStyle w:val="NormalinTable"/>
            </w:pPr>
            <w:r>
              <w:t>3901908010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D9" w14:textId="77777777" w:rsidR="00E546F5" w:rsidRDefault="00951CE2">
            <w:pPr>
              <w:pStyle w:val="Tier1"/>
            </w:pPr>
            <w:r>
              <w:t xml:space="preserve">I. PRIMARY </w:t>
            </w:r>
            <w:r>
              <w:t>FORMS</w:t>
            </w:r>
          </w:p>
          <w:p w14:paraId="59102DDA" w14:textId="77777777" w:rsidR="00E546F5" w:rsidRDefault="00951CE2">
            <w:pPr>
              <w:pStyle w:val="Tier2"/>
            </w:pPr>
            <w:r>
              <w:t>-</w:t>
            </w:r>
            <w:r>
              <w:tab/>
              <w:t>Polymers of ethylene, in primary forms</w:t>
            </w:r>
          </w:p>
          <w:p w14:paraId="59102DDB" w14:textId="77777777" w:rsidR="00E546F5" w:rsidRDefault="00951CE2">
            <w:pPr>
              <w:pStyle w:val="Tier3"/>
            </w:pPr>
            <w:r>
              <w:t>-</w:t>
            </w:r>
            <w:r>
              <w:tab/>
              <w:t>-</w:t>
            </w:r>
            <w:r>
              <w:tab/>
              <w:t>Other</w:t>
            </w:r>
          </w:p>
          <w:p w14:paraId="59102DDC" w14:textId="77777777" w:rsidR="00E546F5" w:rsidRDefault="00951CE2">
            <w:pPr>
              <w:pStyle w:val="Tier4"/>
            </w:pPr>
            <w:r>
              <w:t>-</w:t>
            </w:r>
            <w:r>
              <w:tab/>
              <w:t>-</w:t>
            </w:r>
            <w:r>
              <w:tab/>
              <w:t>-</w:t>
            </w:r>
            <w:r>
              <w:tab/>
              <w:t>Other</w:t>
            </w:r>
          </w:p>
          <w:p w14:paraId="59102DDD" w14:textId="77777777" w:rsidR="00E546F5" w:rsidRDefault="00951CE2">
            <w:pPr>
              <w:pStyle w:val="Tier5"/>
            </w:pPr>
            <w:r>
              <w:t>-</w:t>
            </w:r>
            <w:r>
              <w:tab/>
              <w:t>-</w:t>
            </w:r>
            <w:r>
              <w:tab/>
              <w:t>-</w:t>
            </w:r>
            <w:r>
              <w:tab/>
              <w:t>-</w:t>
            </w:r>
            <w:r>
              <w:tab/>
              <w:t>For cavity filling, for use in certain types of aircraft</w:t>
            </w:r>
          </w:p>
          <w:p w14:paraId="59102DDE"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DF" w14:textId="77777777" w:rsidR="00E546F5" w:rsidRDefault="00951CE2">
            <w:pPr>
              <w:pStyle w:val="NormalinTable"/>
            </w:pPr>
            <w:r>
              <w:t>0.0%</w:t>
            </w:r>
          </w:p>
        </w:tc>
      </w:tr>
      <w:tr w:rsidR="00E546F5" w14:paraId="59102D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E1" w14:textId="77777777" w:rsidR="00E546F5" w:rsidRDefault="00951CE2">
            <w:pPr>
              <w:pStyle w:val="NormalinTable"/>
            </w:pPr>
            <w:r>
              <w:t>3902300010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E2" w14:textId="77777777" w:rsidR="00E546F5" w:rsidRDefault="00951CE2">
            <w:pPr>
              <w:pStyle w:val="Tier1"/>
            </w:pPr>
            <w:r>
              <w:t>Polymers of propylene or of other olefins, in primary forms</w:t>
            </w:r>
          </w:p>
          <w:p w14:paraId="59102DE3" w14:textId="77777777" w:rsidR="00E546F5" w:rsidRDefault="00951CE2">
            <w:pPr>
              <w:pStyle w:val="Tier2"/>
            </w:pPr>
            <w:r>
              <w:t>-</w:t>
            </w:r>
            <w:r>
              <w:tab/>
              <w:t>Propylene copolymers</w:t>
            </w:r>
          </w:p>
          <w:p w14:paraId="59102DE4" w14:textId="77777777" w:rsidR="00E546F5" w:rsidRDefault="00951CE2">
            <w:pPr>
              <w:pStyle w:val="Tier3"/>
            </w:pPr>
            <w:r>
              <w:t>-</w:t>
            </w:r>
            <w:r>
              <w:tab/>
              <w:t>-</w:t>
            </w:r>
            <w:r>
              <w:tab/>
              <w:t>For cavity filling, for use in certain types of aircraft</w:t>
            </w:r>
          </w:p>
          <w:p w14:paraId="59102DE5" w14:textId="77777777" w:rsidR="00E546F5" w:rsidRDefault="00951CE2">
            <w:pPr>
              <w:pStyle w:val="Tier3Bullet"/>
            </w:pP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E6" w14:textId="77777777" w:rsidR="00E546F5" w:rsidRDefault="00951CE2">
            <w:pPr>
              <w:pStyle w:val="NormalinTable"/>
            </w:pPr>
            <w:r>
              <w:t>0.0%</w:t>
            </w:r>
          </w:p>
        </w:tc>
      </w:tr>
      <w:tr w:rsidR="00E546F5" w14:paraId="59102D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E8" w14:textId="77777777" w:rsidR="00E546F5" w:rsidRDefault="00951CE2">
            <w:pPr>
              <w:pStyle w:val="NormalinTable"/>
            </w:pPr>
            <w:r>
              <w:t>3902909010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E9" w14:textId="77777777" w:rsidR="00E546F5" w:rsidRDefault="00951CE2">
            <w:pPr>
              <w:pStyle w:val="Tier1"/>
            </w:pPr>
            <w:r>
              <w:t>Polymers of propylene or of other olefins, in primary forms</w:t>
            </w:r>
          </w:p>
          <w:p w14:paraId="59102DEA" w14:textId="77777777" w:rsidR="00E546F5" w:rsidRDefault="00951CE2">
            <w:pPr>
              <w:pStyle w:val="Tier2"/>
            </w:pPr>
            <w:r>
              <w:t>-</w:t>
            </w:r>
            <w:r>
              <w:tab/>
            </w:r>
            <w:r>
              <w:t>Other</w:t>
            </w:r>
          </w:p>
          <w:p w14:paraId="59102DEB" w14:textId="77777777" w:rsidR="00E546F5" w:rsidRDefault="00951CE2">
            <w:pPr>
              <w:pStyle w:val="Tier3"/>
            </w:pPr>
            <w:r>
              <w:t>-</w:t>
            </w:r>
            <w:r>
              <w:tab/>
              <w:t>-</w:t>
            </w:r>
            <w:r>
              <w:tab/>
              <w:t>Other</w:t>
            </w:r>
          </w:p>
          <w:p w14:paraId="59102DEC" w14:textId="77777777" w:rsidR="00E546F5" w:rsidRDefault="00951CE2">
            <w:pPr>
              <w:pStyle w:val="Tier4"/>
            </w:pPr>
            <w:r>
              <w:t>-</w:t>
            </w:r>
            <w:r>
              <w:tab/>
              <w:t>-</w:t>
            </w:r>
            <w:r>
              <w:tab/>
              <w:t>-</w:t>
            </w:r>
            <w:r>
              <w:tab/>
              <w:t>For cavity filling, for use in certain types of aircraft</w:t>
            </w:r>
          </w:p>
          <w:p w14:paraId="59102DED"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EE" w14:textId="77777777" w:rsidR="00E546F5" w:rsidRDefault="00951CE2">
            <w:pPr>
              <w:pStyle w:val="NormalinTable"/>
            </w:pPr>
            <w:r>
              <w:t>0.0%</w:t>
            </w:r>
          </w:p>
        </w:tc>
      </w:tr>
      <w:tr w:rsidR="00E546F5" w14:paraId="59102D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F0" w14:textId="77777777" w:rsidR="00E546F5" w:rsidRDefault="00951CE2">
            <w:pPr>
              <w:pStyle w:val="NormalinTable"/>
            </w:pPr>
            <w:r>
              <w:t>3904100010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F1" w14:textId="77777777" w:rsidR="00E546F5" w:rsidRDefault="00951CE2">
            <w:pPr>
              <w:pStyle w:val="Tier1"/>
            </w:pPr>
            <w:r>
              <w:t>Polymers of vinyl chloride or of other halogenated olefins, in primary forms</w:t>
            </w:r>
          </w:p>
          <w:p w14:paraId="59102DF2" w14:textId="77777777" w:rsidR="00E546F5" w:rsidRDefault="00951CE2">
            <w:pPr>
              <w:pStyle w:val="Tier2"/>
            </w:pPr>
            <w:r>
              <w:t>-</w:t>
            </w:r>
            <w:r>
              <w:tab/>
              <w:t>Poly(vinyl chloride), not mixed with any other substances</w:t>
            </w:r>
          </w:p>
          <w:p w14:paraId="59102DF3" w14:textId="77777777" w:rsidR="00E546F5" w:rsidRDefault="00951CE2">
            <w:pPr>
              <w:pStyle w:val="Tier3"/>
            </w:pPr>
            <w:r>
              <w:t>-</w:t>
            </w:r>
            <w:r>
              <w:tab/>
              <w:t>-</w:t>
            </w:r>
            <w:r>
              <w:tab/>
              <w:t>In the form of granules, for use in certain types of aircraft</w:t>
            </w:r>
          </w:p>
          <w:p w14:paraId="59102DF4" w14:textId="77777777" w:rsidR="00E546F5" w:rsidRDefault="00951CE2">
            <w:pPr>
              <w:pStyle w:val="Tier3Bullet"/>
            </w:pP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F5" w14:textId="77777777" w:rsidR="00E546F5" w:rsidRDefault="00951CE2">
            <w:pPr>
              <w:pStyle w:val="NormalinTable"/>
            </w:pPr>
            <w:r>
              <w:t>0.0%</w:t>
            </w:r>
          </w:p>
        </w:tc>
      </w:tr>
      <w:tr w:rsidR="00E546F5" w14:paraId="59102D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F7" w14:textId="77777777" w:rsidR="00E546F5" w:rsidRDefault="00951CE2">
            <w:pPr>
              <w:pStyle w:val="NormalinTable"/>
            </w:pPr>
            <w:r>
              <w:t>3904210010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DF8" w14:textId="77777777" w:rsidR="00E546F5" w:rsidRDefault="00951CE2">
            <w:pPr>
              <w:pStyle w:val="Tier1"/>
            </w:pPr>
            <w:r>
              <w:t>Polymers of vinyl chloride or of other halogenated olefin</w:t>
            </w:r>
            <w:r>
              <w:t>s, in primary forms</w:t>
            </w:r>
          </w:p>
          <w:p w14:paraId="59102DF9" w14:textId="77777777" w:rsidR="00E546F5" w:rsidRDefault="00951CE2">
            <w:pPr>
              <w:pStyle w:val="Tier2"/>
            </w:pPr>
            <w:r>
              <w:t>-</w:t>
            </w:r>
            <w:r>
              <w:tab/>
              <w:t>Other poly(vinyl chloride)</w:t>
            </w:r>
          </w:p>
          <w:p w14:paraId="59102DFA" w14:textId="77777777" w:rsidR="00E546F5" w:rsidRDefault="00951CE2">
            <w:pPr>
              <w:pStyle w:val="Tier3"/>
            </w:pPr>
            <w:r>
              <w:t>-</w:t>
            </w:r>
            <w:r>
              <w:tab/>
              <w:t>-</w:t>
            </w:r>
            <w:r>
              <w:tab/>
              <w:t>Non-plasticised</w:t>
            </w:r>
          </w:p>
          <w:p w14:paraId="59102DFB" w14:textId="77777777" w:rsidR="00E546F5" w:rsidRDefault="00951CE2">
            <w:pPr>
              <w:pStyle w:val="Tier4"/>
            </w:pPr>
            <w:r>
              <w:t>-</w:t>
            </w:r>
            <w:r>
              <w:tab/>
              <w:t>-</w:t>
            </w:r>
            <w:r>
              <w:tab/>
              <w:t>-</w:t>
            </w:r>
            <w:r>
              <w:tab/>
              <w:t>In the form of granules, for use in certain types of aircraft</w:t>
            </w:r>
          </w:p>
          <w:p w14:paraId="59102DFC" w14:textId="77777777" w:rsidR="00E546F5" w:rsidRDefault="00951CE2">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DFD" w14:textId="77777777" w:rsidR="00E546F5" w:rsidRDefault="00951CE2">
            <w:pPr>
              <w:pStyle w:val="NormalinTable"/>
            </w:pPr>
            <w:r>
              <w:t>0.0%</w:t>
            </w:r>
          </w:p>
        </w:tc>
      </w:tr>
      <w:tr w:rsidR="00E546F5" w14:paraId="59102E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DFF" w14:textId="77777777" w:rsidR="00E546F5" w:rsidRDefault="00951CE2">
            <w:pPr>
              <w:pStyle w:val="NormalinTable"/>
            </w:pPr>
            <w:r>
              <w:t>3904220010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00" w14:textId="77777777" w:rsidR="00E546F5" w:rsidRDefault="00951CE2">
            <w:pPr>
              <w:pStyle w:val="Tier1"/>
            </w:pPr>
            <w:r>
              <w:t>Polymers of vinyl chloride or of other halogenated olefins, in primary forms</w:t>
            </w:r>
          </w:p>
          <w:p w14:paraId="59102E01" w14:textId="77777777" w:rsidR="00E546F5" w:rsidRDefault="00951CE2">
            <w:pPr>
              <w:pStyle w:val="Tier2"/>
            </w:pPr>
            <w:r>
              <w:t>-</w:t>
            </w:r>
            <w:r>
              <w:tab/>
              <w:t>Other poly(vinyl chloride)</w:t>
            </w:r>
          </w:p>
          <w:p w14:paraId="59102E02" w14:textId="77777777" w:rsidR="00E546F5" w:rsidRDefault="00951CE2">
            <w:pPr>
              <w:pStyle w:val="Tier3"/>
            </w:pPr>
            <w:r>
              <w:t>-</w:t>
            </w:r>
            <w:r>
              <w:tab/>
              <w:t>-</w:t>
            </w:r>
            <w:r>
              <w:tab/>
              <w:t>Plasticised</w:t>
            </w:r>
          </w:p>
          <w:p w14:paraId="59102E03" w14:textId="77777777" w:rsidR="00E546F5" w:rsidRDefault="00951CE2">
            <w:pPr>
              <w:pStyle w:val="Tier4"/>
            </w:pPr>
            <w:r>
              <w:t>-</w:t>
            </w:r>
            <w:r>
              <w:tab/>
              <w:t>-</w:t>
            </w:r>
            <w:r>
              <w:tab/>
              <w:t>-</w:t>
            </w:r>
            <w:r>
              <w:tab/>
              <w:t>In the form of granules, f</w:t>
            </w:r>
            <w:r>
              <w:t>or use in certain types of aircraft</w:t>
            </w:r>
          </w:p>
          <w:p w14:paraId="59102E0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05" w14:textId="77777777" w:rsidR="00E546F5" w:rsidRDefault="00951CE2">
            <w:pPr>
              <w:pStyle w:val="NormalinTable"/>
            </w:pPr>
            <w:r>
              <w:t>0.0%</w:t>
            </w:r>
          </w:p>
        </w:tc>
      </w:tr>
      <w:tr w:rsidR="00E546F5" w14:paraId="59102E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07" w14:textId="77777777" w:rsidR="00E546F5" w:rsidRDefault="00951CE2">
            <w:pPr>
              <w:pStyle w:val="NormalinTable"/>
            </w:pPr>
            <w:r>
              <w:t>3904400010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08" w14:textId="77777777" w:rsidR="00E546F5" w:rsidRDefault="00951CE2">
            <w:pPr>
              <w:pStyle w:val="Tier1"/>
            </w:pPr>
            <w:r>
              <w:t>Polymers of vinyl chloride or of other halogenated olefins, in primary forms</w:t>
            </w:r>
          </w:p>
          <w:p w14:paraId="59102E09" w14:textId="77777777" w:rsidR="00E546F5" w:rsidRDefault="00951CE2">
            <w:pPr>
              <w:pStyle w:val="Tier2"/>
            </w:pPr>
            <w:r>
              <w:t>-</w:t>
            </w:r>
            <w:r>
              <w:tab/>
              <w:t>Other vinyl chloride copolymers</w:t>
            </w:r>
          </w:p>
          <w:p w14:paraId="59102E0A" w14:textId="77777777" w:rsidR="00E546F5" w:rsidRDefault="00951CE2">
            <w:pPr>
              <w:pStyle w:val="Tier3"/>
            </w:pPr>
            <w:r>
              <w:t>-</w:t>
            </w:r>
            <w:r>
              <w:tab/>
              <w:t>-</w:t>
            </w:r>
            <w:r>
              <w:tab/>
              <w:t>For cavity filling, for use in certain types of aircraft</w:t>
            </w:r>
          </w:p>
          <w:p w14:paraId="59102E0B" w14:textId="77777777" w:rsidR="00E546F5" w:rsidRDefault="00951CE2">
            <w:pPr>
              <w:pStyle w:val="Tier3Bullet"/>
            </w:pPr>
            <w:r>
              <w:tab/>
            </w:r>
            <w:r>
              <w:tab/>
              <w:t>-</w:t>
            </w:r>
            <w:r>
              <w:tab/>
              <w:t>For use in certain types of aircraft; for the construction, maintenance and repa</w:t>
            </w:r>
            <w:r>
              <w:t>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0C" w14:textId="77777777" w:rsidR="00E546F5" w:rsidRDefault="00951CE2">
            <w:pPr>
              <w:pStyle w:val="NormalinTable"/>
            </w:pPr>
            <w:r>
              <w:t>0.0%</w:t>
            </w:r>
          </w:p>
        </w:tc>
      </w:tr>
      <w:tr w:rsidR="00E546F5" w14:paraId="59102E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0E" w14:textId="77777777" w:rsidR="00E546F5" w:rsidRDefault="00951CE2">
            <w:pPr>
              <w:pStyle w:val="NormalinTable"/>
            </w:pPr>
            <w:r>
              <w:t>3904509010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0F" w14:textId="77777777" w:rsidR="00E546F5" w:rsidRDefault="00951CE2">
            <w:pPr>
              <w:pStyle w:val="Tier1"/>
            </w:pPr>
            <w:r>
              <w:t>Polymers of vinyl chloride or of other halogenated olefins, in primary forms</w:t>
            </w:r>
          </w:p>
          <w:p w14:paraId="59102E10" w14:textId="77777777" w:rsidR="00E546F5" w:rsidRDefault="00951CE2">
            <w:pPr>
              <w:pStyle w:val="Tier2"/>
            </w:pPr>
            <w:r>
              <w:t>-</w:t>
            </w:r>
            <w:r>
              <w:tab/>
              <w:t>Vinylidene chloride polymers</w:t>
            </w:r>
          </w:p>
          <w:p w14:paraId="59102E11" w14:textId="77777777" w:rsidR="00E546F5" w:rsidRDefault="00951CE2">
            <w:pPr>
              <w:pStyle w:val="Tier3"/>
            </w:pPr>
            <w:r>
              <w:t>-</w:t>
            </w:r>
            <w:r>
              <w:tab/>
              <w:t>-</w:t>
            </w:r>
            <w:r>
              <w:tab/>
              <w:t>Other</w:t>
            </w:r>
          </w:p>
          <w:p w14:paraId="59102E12" w14:textId="77777777" w:rsidR="00E546F5" w:rsidRDefault="00951CE2">
            <w:pPr>
              <w:pStyle w:val="Tier4"/>
            </w:pPr>
            <w:r>
              <w:t>-</w:t>
            </w:r>
            <w:r>
              <w:tab/>
              <w:t>-</w:t>
            </w:r>
            <w:r>
              <w:tab/>
              <w:t>-</w:t>
            </w:r>
            <w:r>
              <w:tab/>
              <w:t xml:space="preserve">For </w:t>
            </w:r>
            <w:r>
              <w:t>cavity filling, for use in certain types of aircraft</w:t>
            </w:r>
          </w:p>
          <w:p w14:paraId="59102E13"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14" w14:textId="77777777" w:rsidR="00E546F5" w:rsidRDefault="00951CE2">
            <w:pPr>
              <w:pStyle w:val="NormalinTable"/>
            </w:pPr>
            <w:r>
              <w:t>0.0%</w:t>
            </w:r>
          </w:p>
        </w:tc>
      </w:tr>
      <w:tr w:rsidR="00E546F5" w14:paraId="59102E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16" w14:textId="77777777" w:rsidR="00E546F5" w:rsidRDefault="00951CE2">
            <w:pPr>
              <w:pStyle w:val="NormalinTable"/>
            </w:pPr>
            <w:r>
              <w:t>390469</w:t>
            </w:r>
            <w:r>
              <w:t>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17" w14:textId="77777777" w:rsidR="00E546F5" w:rsidRDefault="00951CE2">
            <w:pPr>
              <w:pStyle w:val="Tier1"/>
            </w:pPr>
            <w:r>
              <w:t>Polymers of vinyl chloride or of other halogenated olefins, in primary forms</w:t>
            </w:r>
          </w:p>
          <w:p w14:paraId="59102E18" w14:textId="77777777" w:rsidR="00E546F5" w:rsidRDefault="00951CE2">
            <w:pPr>
              <w:pStyle w:val="Tier2"/>
            </w:pPr>
            <w:r>
              <w:t>-</w:t>
            </w:r>
            <w:r>
              <w:tab/>
              <w:t>Fluoropolymers</w:t>
            </w:r>
          </w:p>
          <w:p w14:paraId="59102E19" w14:textId="77777777" w:rsidR="00E546F5" w:rsidRDefault="00951CE2">
            <w:pPr>
              <w:pStyle w:val="Tier3"/>
            </w:pPr>
            <w:r>
              <w:t>-</w:t>
            </w:r>
            <w:r>
              <w:tab/>
              <w:t>-</w:t>
            </w:r>
            <w:r>
              <w:tab/>
              <w:t>Other</w:t>
            </w:r>
          </w:p>
          <w:p w14:paraId="59102E1A" w14:textId="77777777" w:rsidR="00E546F5" w:rsidRDefault="00951CE2">
            <w:pPr>
              <w:pStyle w:val="Tier4"/>
            </w:pPr>
            <w:r>
              <w:t>-</w:t>
            </w:r>
            <w:r>
              <w:tab/>
              <w:t>-</w:t>
            </w:r>
            <w:r>
              <w:tab/>
              <w:t>-</w:t>
            </w:r>
            <w:r>
              <w:tab/>
              <w:t>Other</w:t>
            </w:r>
          </w:p>
          <w:p w14:paraId="59102E1B" w14:textId="77777777" w:rsidR="00E546F5" w:rsidRDefault="00951CE2">
            <w:pPr>
              <w:pStyle w:val="Tier5"/>
            </w:pPr>
            <w:r>
              <w:t>-</w:t>
            </w:r>
            <w:r>
              <w:tab/>
              <w:t>-</w:t>
            </w:r>
            <w:r>
              <w:tab/>
              <w:t>-</w:t>
            </w:r>
            <w:r>
              <w:tab/>
              <w:t>-</w:t>
            </w:r>
            <w:r>
              <w:tab/>
              <w:t>For cavity filling, for use in certain types of aircraft</w:t>
            </w:r>
          </w:p>
          <w:p w14:paraId="59102E1C" w14:textId="77777777" w:rsidR="00E546F5" w:rsidRDefault="00951CE2">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1D" w14:textId="77777777" w:rsidR="00E546F5" w:rsidRDefault="00951CE2">
            <w:pPr>
              <w:pStyle w:val="NormalinTable"/>
            </w:pPr>
            <w:r>
              <w:t>0.0%</w:t>
            </w:r>
          </w:p>
        </w:tc>
      </w:tr>
      <w:tr w:rsidR="00E546F5" w14:paraId="59102E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1F" w14:textId="77777777" w:rsidR="00E546F5" w:rsidRDefault="00951CE2">
            <w:pPr>
              <w:pStyle w:val="NormalinTable"/>
            </w:pPr>
            <w:r>
              <w:t>3904900010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20" w14:textId="77777777" w:rsidR="00E546F5" w:rsidRDefault="00951CE2">
            <w:pPr>
              <w:pStyle w:val="Tier1"/>
            </w:pPr>
            <w:r>
              <w:t>Polymers of vinyl chloride or of other halogenated olefins, in primary forms</w:t>
            </w:r>
          </w:p>
          <w:p w14:paraId="59102E21" w14:textId="77777777" w:rsidR="00E546F5" w:rsidRDefault="00951CE2">
            <w:pPr>
              <w:pStyle w:val="Tier2"/>
            </w:pPr>
            <w:r>
              <w:t>-</w:t>
            </w:r>
            <w:r>
              <w:tab/>
              <w:t>Other</w:t>
            </w:r>
          </w:p>
          <w:p w14:paraId="59102E22" w14:textId="77777777" w:rsidR="00E546F5" w:rsidRDefault="00951CE2">
            <w:pPr>
              <w:pStyle w:val="Tier3"/>
            </w:pPr>
            <w:r>
              <w:t>-</w:t>
            </w:r>
            <w:r>
              <w:tab/>
              <w:t>-</w:t>
            </w:r>
            <w:r>
              <w:tab/>
              <w:t xml:space="preserve">For </w:t>
            </w:r>
            <w:r>
              <w:t>cavity filling, for use in certain types of aircraft</w:t>
            </w:r>
          </w:p>
          <w:p w14:paraId="59102E23"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24" w14:textId="77777777" w:rsidR="00E546F5" w:rsidRDefault="00951CE2">
            <w:pPr>
              <w:pStyle w:val="NormalinTable"/>
            </w:pPr>
            <w:r>
              <w:t>0.0%</w:t>
            </w:r>
          </w:p>
        </w:tc>
      </w:tr>
      <w:tr w:rsidR="00E546F5" w14:paraId="59102E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26" w14:textId="77777777" w:rsidR="00E546F5" w:rsidRDefault="00951CE2">
            <w:pPr>
              <w:pStyle w:val="NormalinTable"/>
            </w:pPr>
            <w:r>
              <w:t>3905190010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27" w14:textId="77777777" w:rsidR="00E546F5" w:rsidRDefault="00951CE2">
            <w:pPr>
              <w:pStyle w:val="Tier1"/>
            </w:pPr>
            <w:r>
              <w:t>Polymers of vinyl acetate or of other vinyl esters, in primary forms; other vinyl polymers in primary forms</w:t>
            </w:r>
          </w:p>
          <w:p w14:paraId="59102E28" w14:textId="77777777" w:rsidR="00E546F5" w:rsidRDefault="00951CE2">
            <w:pPr>
              <w:pStyle w:val="Tier2"/>
            </w:pPr>
            <w:r>
              <w:t>-</w:t>
            </w:r>
            <w:r>
              <w:tab/>
              <w:t>Poly(vinyl acetate)</w:t>
            </w:r>
          </w:p>
          <w:p w14:paraId="59102E29" w14:textId="77777777" w:rsidR="00E546F5" w:rsidRDefault="00951CE2">
            <w:pPr>
              <w:pStyle w:val="Tier3"/>
            </w:pPr>
            <w:r>
              <w:t>-</w:t>
            </w:r>
            <w:r>
              <w:tab/>
              <w:t>-</w:t>
            </w:r>
            <w:r>
              <w:tab/>
              <w:t>Other</w:t>
            </w:r>
          </w:p>
          <w:p w14:paraId="59102E2A" w14:textId="77777777" w:rsidR="00E546F5" w:rsidRDefault="00951CE2">
            <w:pPr>
              <w:pStyle w:val="Tier4"/>
            </w:pPr>
            <w:r>
              <w:t>-</w:t>
            </w:r>
            <w:r>
              <w:tab/>
              <w:t>-</w:t>
            </w:r>
            <w:r>
              <w:tab/>
              <w:t>-</w:t>
            </w:r>
            <w:r>
              <w:tab/>
              <w:t>For cavity filling, for use in certain types of aircraft</w:t>
            </w:r>
          </w:p>
          <w:p w14:paraId="59102E2B" w14:textId="77777777" w:rsidR="00E546F5" w:rsidRDefault="00951CE2">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2C" w14:textId="77777777" w:rsidR="00E546F5" w:rsidRDefault="00951CE2">
            <w:pPr>
              <w:pStyle w:val="NormalinTable"/>
            </w:pPr>
            <w:r>
              <w:t>0.0%</w:t>
            </w:r>
          </w:p>
        </w:tc>
      </w:tr>
      <w:tr w:rsidR="00E546F5" w14:paraId="59102E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2E" w14:textId="77777777" w:rsidR="00E546F5" w:rsidRDefault="00951CE2">
            <w:pPr>
              <w:pStyle w:val="NormalinTable"/>
            </w:pPr>
            <w:r>
              <w:t>3905290010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2F" w14:textId="77777777" w:rsidR="00E546F5" w:rsidRDefault="00951CE2">
            <w:pPr>
              <w:pStyle w:val="Tier1"/>
            </w:pPr>
            <w:r>
              <w:t>Polymers of vinyl acetate or of other vinyl esters, in primary forms; other vinyl</w:t>
            </w:r>
            <w:r>
              <w:t xml:space="preserve"> polymers in primary forms</w:t>
            </w:r>
          </w:p>
          <w:p w14:paraId="59102E30" w14:textId="77777777" w:rsidR="00E546F5" w:rsidRDefault="00951CE2">
            <w:pPr>
              <w:pStyle w:val="Tier2"/>
            </w:pPr>
            <w:r>
              <w:t>-</w:t>
            </w:r>
            <w:r>
              <w:tab/>
              <w:t>Vinyl acetate copolymers</w:t>
            </w:r>
          </w:p>
          <w:p w14:paraId="59102E31" w14:textId="77777777" w:rsidR="00E546F5" w:rsidRDefault="00951CE2">
            <w:pPr>
              <w:pStyle w:val="Tier3"/>
            </w:pPr>
            <w:r>
              <w:t>-</w:t>
            </w:r>
            <w:r>
              <w:tab/>
              <w:t>-</w:t>
            </w:r>
            <w:r>
              <w:tab/>
              <w:t>Other</w:t>
            </w:r>
          </w:p>
          <w:p w14:paraId="59102E32" w14:textId="77777777" w:rsidR="00E546F5" w:rsidRDefault="00951CE2">
            <w:pPr>
              <w:pStyle w:val="Tier4"/>
            </w:pPr>
            <w:r>
              <w:t>-</w:t>
            </w:r>
            <w:r>
              <w:tab/>
              <w:t>-</w:t>
            </w:r>
            <w:r>
              <w:tab/>
              <w:t>-</w:t>
            </w:r>
            <w:r>
              <w:tab/>
              <w:t>For cavity filling, for use in certain types of aircraft</w:t>
            </w:r>
          </w:p>
          <w:p w14:paraId="59102E33" w14:textId="77777777" w:rsidR="00E546F5" w:rsidRDefault="00951CE2">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34" w14:textId="77777777" w:rsidR="00E546F5" w:rsidRDefault="00951CE2">
            <w:pPr>
              <w:pStyle w:val="NormalinTable"/>
            </w:pPr>
            <w:r>
              <w:t>0.0%</w:t>
            </w:r>
          </w:p>
        </w:tc>
      </w:tr>
      <w:tr w:rsidR="00E546F5" w14:paraId="59102E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36" w14:textId="77777777" w:rsidR="00E546F5" w:rsidRDefault="00951CE2">
            <w:pPr>
              <w:pStyle w:val="NormalinTable"/>
            </w:pPr>
            <w:r>
              <w:t>3905910010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37" w14:textId="77777777" w:rsidR="00E546F5" w:rsidRDefault="00951CE2">
            <w:pPr>
              <w:pStyle w:val="Tier1"/>
            </w:pPr>
            <w:r>
              <w:t>Polymers of vinyl acetate or of other vinyl esters, in primary forms; other vinyl polymers in primary forms</w:t>
            </w:r>
          </w:p>
          <w:p w14:paraId="59102E38" w14:textId="77777777" w:rsidR="00E546F5" w:rsidRDefault="00951CE2">
            <w:pPr>
              <w:pStyle w:val="Tier2"/>
            </w:pPr>
            <w:r>
              <w:t>-</w:t>
            </w:r>
            <w:r>
              <w:tab/>
              <w:t>Other</w:t>
            </w:r>
          </w:p>
          <w:p w14:paraId="59102E39" w14:textId="77777777" w:rsidR="00E546F5" w:rsidRDefault="00951CE2">
            <w:pPr>
              <w:pStyle w:val="Tier3"/>
            </w:pPr>
            <w:r>
              <w:t>-</w:t>
            </w:r>
            <w:r>
              <w:tab/>
              <w:t>-</w:t>
            </w:r>
            <w:r>
              <w:tab/>
              <w:t>Copolymers</w:t>
            </w:r>
          </w:p>
          <w:p w14:paraId="59102E3A" w14:textId="77777777" w:rsidR="00E546F5" w:rsidRDefault="00951CE2">
            <w:pPr>
              <w:pStyle w:val="Tier4"/>
            </w:pPr>
            <w:r>
              <w:t>-</w:t>
            </w:r>
            <w:r>
              <w:tab/>
              <w:t>-</w:t>
            </w:r>
            <w:r>
              <w:tab/>
              <w:t>-</w:t>
            </w:r>
            <w:r>
              <w:tab/>
              <w:t>For cavity filling, for use in c</w:t>
            </w:r>
            <w:r>
              <w:t>ertain types of aircraft</w:t>
            </w:r>
          </w:p>
          <w:p w14:paraId="59102E3B"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3C" w14:textId="77777777" w:rsidR="00E546F5" w:rsidRDefault="00951CE2">
            <w:pPr>
              <w:pStyle w:val="NormalinTable"/>
            </w:pPr>
            <w:r>
              <w:t>0.0%</w:t>
            </w:r>
          </w:p>
        </w:tc>
      </w:tr>
      <w:tr w:rsidR="00E546F5" w14:paraId="59102E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3E" w14:textId="77777777" w:rsidR="00E546F5" w:rsidRDefault="00951CE2">
            <w:pPr>
              <w:pStyle w:val="NormalinTable"/>
            </w:pPr>
            <w:r>
              <w:t>3905999010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3F" w14:textId="77777777" w:rsidR="00E546F5" w:rsidRDefault="00951CE2">
            <w:pPr>
              <w:pStyle w:val="Tier1"/>
            </w:pPr>
            <w:r>
              <w:t xml:space="preserve">Polymers of vinyl </w:t>
            </w:r>
            <w:r>
              <w:t>acetate or of other vinyl esters, in primary forms; other vinyl polymers in primary forms</w:t>
            </w:r>
          </w:p>
          <w:p w14:paraId="59102E40" w14:textId="77777777" w:rsidR="00E546F5" w:rsidRDefault="00951CE2">
            <w:pPr>
              <w:pStyle w:val="Tier2"/>
            </w:pPr>
            <w:r>
              <w:t>-</w:t>
            </w:r>
            <w:r>
              <w:tab/>
              <w:t>Other</w:t>
            </w:r>
          </w:p>
          <w:p w14:paraId="59102E41" w14:textId="77777777" w:rsidR="00E546F5" w:rsidRDefault="00951CE2">
            <w:pPr>
              <w:pStyle w:val="Tier3"/>
            </w:pPr>
            <w:r>
              <w:t>-</w:t>
            </w:r>
            <w:r>
              <w:tab/>
              <w:t>-</w:t>
            </w:r>
            <w:r>
              <w:tab/>
              <w:t>Other</w:t>
            </w:r>
          </w:p>
          <w:p w14:paraId="59102E42" w14:textId="77777777" w:rsidR="00E546F5" w:rsidRDefault="00951CE2">
            <w:pPr>
              <w:pStyle w:val="Tier4"/>
            </w:pPr>
            <w:r>
              <w:t>-</w:t>
            </w:r>
            <w:r>
              <w:tab/>
              <w:t>-</w:t>
            </w:r>
            <w:r>
              <w:tab/>
              <w:t>-</w:t>
            </w:r>
            <w:r>
              <w:tab/>
              <w:t>Other</w:t>
            </w:r>
          </w:p>
          <w:p w14:paraId="59102E43" w14:textId="77777777" w:rsidR="00E546F5" w:rsidRDefault="00951CE2">
            <w:pPr>
              <w:pStyle w:val="Tier5"/>
            </w:pPr>
            <w:r>
              <w:t>-</w:t>
            </w:r>
            <w:r>
              <w:tab/>
              <w:t>-</w:t>
            </w:r>
            <w:r>
              <w:tab/>
              <w:t>-</w:t>
            </w:r>
            <w:r>
              <w:tab/>
              <w:t>-</w:t>
            </w:r>
            <w:r>
              <w:tab/>
              <w:t>For cavity filling, for use in certain types of aircraft</w:t>
            </w:r>
          </w:p>
          <w:p w14:paraId="59102E44" w14:textId="77777777" w:rsidR="00E546F5" w:rsidRDefault="00951CE2">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45" w14:textId="77777777" w:rsidR="00E546F5" w:rsidRDefault="00951CE2">
            <w:pPr>
              <w:pStyle w:val="NormalinTable"/>
            </w:pPr>
            <w:r>
              <w:t>0.0%</w:t>
            </w:r>
          </w:p>
        </w:tc>
      </w:tr>
      <w:tr w:rsidR="00E546F5" w14:paraId="59102E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47" w14:textId="77777777" w:rsidR="00E546F5" w:rsidRDefault="00951CE2">
            <w:pPr>
              <w:pStyle w:val="NormalinTable"/>
            </w:pPr>
            <w:r>
              <w:rPr>
                <w:rFonts w:eastAsia="Times New Roman"/>
                <w:color w:val="000000"/>
                <w:lang w:eastAsia="en-GB"/>
              </w:rPr>
              <w:t>3906905000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48" w14:textId="77777777" w:rsidR="00E546F5" w:rsidRDefault="00951CE2">
            <w:pPr>
              <w:pStyle w:val="Tier1"/>
            </w:pPr>
            <w:r>
              <w:rPr>
                <w:rFonts w:eastAsia="Times New Roman"/>
                <w:color w:val="000000"/>
                <w:lang w:eastAsia="en-GB"/>
              </w:rPr>
              <w:t>Acrylic polymers in primary forms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Polymerisation product of acrylic acid with alkyl methacryl</w:t>
            </w:r>
            <w:r>
              <w:rPr>
                <w:rFonts w:eastAsia="Times New Roman"/>
                <w:color w:val="000000"/>
                <w:lang w:eastAsia="en-GB"/>
              </w:rPr>
              <w:t>ate and small quantities of other monomers, for use as a thickener in the manufacture of textile printing pastes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49" w14:textId="77777777" w:rsidR="00E546F5" w:rsidRDefault="00951CE2">
            <w:pPr>
              <w:pStyle w:val="NormalinTable"/>
            </w:pPr>
            <w:r>
              <w:t>0.0%</w:t>
            </w:r>
          </w:p>
        </w:tc>
      </w:tr>
      <w:tr w:rsidR="00E546F5" w14:paraId="59102E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4B" w14:textId="77777777" w:rsidR="00E546F5" w:rsidRDefault="00951CE2">
            <w:pPr>
              <w:pStyle w:val="NormalinTable"/>
            </w:pPr>
            <w:r>
              <w:t>3907500000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4C" w14:textId="77777777" w:rsidR="00E546F5" w:rsidRDefault="00951CE2">
            <w:pPr>
              <w:pStyle w:val="Tier1"/>
            </w:pPr>
            <w:r>
              <w:t>Polyacetals, other polyethers and epoxide resins, in primary forms; polycarbonates, alkyd resins, polyallyl esters and other p</w:t>
            </w:r>
            <w:r>
              <w:t>olyesters, in primary forms</w:t>
            </w:r>
          </w:p>
          <w:p w14:paraId="59102E4D" w14:textId="77777777" w:rsidR="00E546F5" w:rsidRDefault="00951CE2">
            <w:pPr>
              <w:pStyle w:val="Tier2"/>
            </w:pPr>
            <w:r>
              <w:t>-</w:t>
            </w:r>
            <w:r>
              <w:tab/>
              <w:t>Alkyd resins</w:t>
            </w:r>
          </w:p>
          <w:p w14:paraId="59102E4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2E4F" w14:textId="77777777" w:rsidR="00E546F5" w:rsidRDefault="00951CE2">
            <w:pPr>
              <w:pStyle w:val="Tier2Bullet"/>
            </w:pPr>
            <w:r>
              <w:tab/>
              <w:t>-</w:t>
            </w:r>
            <w:r>
              <w:tab/>
              <w:t xml:space="preserve">for fitting to or equipping such ships, boats or other </w:t>
            </w:r>
            <w:r>
              <w:t>vessels;</w:t>
            </w:r>
          </w:p>
          <w:p w14:paraId="59102E50"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2E51" w14:textId="77777777" w:rsidR="00E546F5" w:rsidRDefault="00951CE2">
            <w:pPr>
              <w:pStyle w:val="Tier2Bullet"/>
            </w:pPr>
            <w:r>
              <w:tab/>
              <w:t>-</w:t>
            </w:r>
            <w:r>
              <w:tab/>
              <w:t>for equipping t</w:t>
            </w:r>
            <w:r>
              <w:t>he above platforms;</w:t>
            </w:r>
          </w:p>
          <w:p w14:paraId="59102E5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53" w14:textId="77777777" w:rsidR="00E546F5" w:rsidRDefault="00951CE2">
            <w:pPr>
              <w:pStyle w:val="NormalinTable"/>
            </w:pPr>
            <w:r>
              <w:t>0.0%</w:t>
            </w:r>
          </w:p>
        </w:tc>
      </w:tr>
      <w:tr w:rsidR="00E546F5" w14:paraId="59102E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55" w14:textId="77777777" w:rsidR="00E546F5" w:rsidRDefault="00951CE2">
            <w:pPr>
              <w:pStyle w:val="NormalinTable"/>
            </w:pPr>
            <w:r>
              <w:t>3910000090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56" w14:textId="77777777" w:rsidR="00E546F5" w:rsidRDefault="00951CE2">
            <w:pPr>
              <w:pStyle w:val="Tier1"/>
            </w:pPr>
            <w:r>
              <w:t>Silicones in primary forms</w:t>
            </w:r>
          </w:p>
          <w:p w14:paraId="59102E57" w14:textId="77777777" w:rsidR="00E546F5" w:rsidRDefault="00951CE2">
            <w:pPr>
              <w:pStyle w:val="Tier2"/>
            </w:pPr>
            <w:r>
              <w:t>-</w:t>
            </w:r>
            <w:r>
              <w:tab/>
              <w:t>Other</w:t>
            </w:r>
          </w:p>
          <w:p w14:paraId="59102E58" w14:textId="77777777" w:rsidR="00E546F5" w:rsidRDefault="00951CE2">
            <w:pPr>
              <w:pStyle w:val="Tier2Bullet"/>
            </w:pPr>
            <w:r>
              <w:tab/>
              <w:t>-</w:t>
            </w:r>
            <w:r>
              <w:tab/>
              <w:t>for incorporation in ships, boats or other vessels listed in Table 1, for the purposes of their construction, r</w:t>
            </w:r>
            <w:r>
              <w:t>epair, maintenance or conversion;</w:t>
            </w:r>
          </w:p>
          <w:p w14:paraId="59102E59" w14:textId="77777777" w:rsidR="00E546F5" w:rsidRDefault="00951CE2">
            <w:pPr>
              <w:pStyle w:val="Tier2Bullet"/>
            </w:pPr>
            <w:r>
              <w:tab/>
              <w:t>-</w:t>
            </w:r>
            <w:r>
              <w:tab/>
              <w:t>for fitting to or equipping such ships, boats or other vessels;</w:t>
            </w:r>
          </w:p>
          <w:p w14:paraId="59102E5A" w14:textId="77777777" w:rsidR="00E546F5" w:rsidRDefault="00951CE2">
            <w:pPr>
              <w:pStyle w:val="Tier2Bullet"/>
            </w:pP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2E5B" w14:textId="77777777" w:rsidR="00E546F5" w:rsidRDefault="00951CE2">
            <w:pPr>
              <w:pStyle w:val="Tier2Bullet"/>
            </w:pPr>
            <w:r>
              <w:tab/>
              <w:t>-</w:t>
            </w:r>
            <w:r>
              <w:tab/>
              <w:t>for equipping the above platforms;</w:t>
            </w:r>
          </w:p>
          <w:p w14:paraId="59102E5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5D" w14:textId="77777777" w:rsidR="00E546F5" w:rsidRDefault="00951CE2">
            <w:pPr>
              <w:pStyle w:val="NormalinTable"/>
            </w:pPr>
            <w:r>
              <w:t>0.0%</w:t>
            </w:r>
          </w:p>
        </w:tc>
      </w:tr>
      <w:tr w:rsidR="00E546F5" w14:paraId="59102E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5F" w14:textId="77777777" w:rsidR="00E546F5" w:rsidRDefault="00951CE2">
            <w:pPr>
              <w:pStyle w:val="NormalinTable"/>
            </w:pPr>
            <w:r>
              <w:t>3911100010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60" w14:textId="77777777" w:rsidR="00E546F5" w:rsidRDefault="00951CE2">
            <w:pPr>
              <w:pStyle w:val="Tier1"/>
            </w:pPr>
            <w:r>
              <w:t xml:space="preserve">Petroleum resins, </w:t>
            </w:r>
            <w:r>
              <w:t>coumarone-indene resins, polyterpenes, polysulphides, polysulphones and other products specified in note 3 to this chapter, not elsewhere specified or included, in primary forms</w:t>
            </w:r>
          </w:p>
          <w:p w14:paraId="59102E61" w14:textId="77777777" w:rsidR="00E546F5" w:rsidRDefault="00951CE2">
            <w:pPr>
              <w:pStyle w:val="Tier2"/>
            </w:pPr>
            <w:r>
              <w:t>-</w:t>
            </w:r>
            <w:r>
              <w:tab/>
              <w:t>Petroleum resins, coumarone-indene resins, polyterpenes, polysulphides, poly</w:t>
            </w:r>
            <w:r>
              <w:t>sulphones and other products specified in note 3 to this chapter, not elsewhere specified or included, in primary forms</w:t>
            </w:r>
          </w:p>
          <w:p w14:paraId="59102E62" w14:textId="77777777" w:rsidR="00E546F5" w:rsidRDefault="00951CE2">
            <w:pPr>
              <w:pStyle w:val="Tier3"/>
            </w:pPr>
            <w:r>
              <w:t>-</w:t>
            </w:r>
            <w:r>
              <w:tab/>
              <w:t>-</w:t>
            </w:r>
            <w:r>
              <w:tab/>
              <w:t>Petroleum resins, coumarone, indene or coumarone-indene resins and polyterpenes</w:t>
            </w:r>
          </w:p>
          <w:p w14:paraId="59102E63" w14:textId="77777777" w:rsidR="00E546F5" w:rsidRDefault="00951CE2">
            <w:pPr>
              <w:pStyle w:val="Tier4"/>
            </w:pPr>
            <w:r>
              <w:t>-</w:t>
            </w:r>
            <w:r>
              <w:tab/>
              <w:t>-</w:t>
            </w:r>
            <w:r>
              <w:tab/>
              <w:t>-</w:t>
            </w:r>
            <w:r>
              <w:tab/>
              <w:t xml:space="preserve">For cavity filling, for use in certain </w:t>
            </w:r>
            <w:r>
              <w:t>types of aircraft</w:t>
            </w:r>
          </w:p>
          <w:p w14:paraId="59102E6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65" w14:textId="77777777" w:rsidR="00E546F5" w:rsidRDefault="00951CE2">
            <w:pPr>
              <w:pStyle w:val="NormalinTable"/>
            </w:pPr>
            <w:r>
              <w:t>0.0%</w:t>
            </w:r>
          </w:p>
        </w:tc>
      </w:tr>
      <w:tr w:rsidR="00E546F5" w14:paraId="59102E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67" w14:textId="77777777" w:rsidR="00E546F5" w:rsidRDefault="00951CE2">
            <w:pPr>
              <w:pStyle w:val="NormalinTable"/>
            </w:pPr>
            <w:r>
              <w:t>3911909910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68" w14:textId="77777777" w:rsidR="00E546F5" w:rsidRDefault="00951CE2">
            <w:pPr>
              <w:pStyle w:val="Tier1"/>
            </w:pPr>
            <w:r>
              <w:t>Petroleum resins, coumarone-in</w:t>
            </w:r>
            <w:r>
              <w:t>dene resins, polyterpenes, polysulphides, polysulphones and other products specified in note 3 to this chapter, not elsewhere specified or included, in primary forms</w:t>
            </w:r>
          </w:p>
          <w:p w14:paraId="59102E69" w14:textId="77777777" w:rsidR="00E546F5" w:rsidRDefault="00951CE2">
            <w:pPr>
              <w:pStyle w:val="Tier2"/>
            </w:pPr>
            <w:r>
              <w:t>-</w:t>
            </w:r>
            <w:r>
              <w:tab/>
              <w:t>Petroleum resins, coumarone-indene resins, polyterpenes, polysulphides, polysulphones an</w:t>
            </w:r>
            <w:r>
              <w:t>d other products specified in note 3 to this chapter, not elsewhere specified or included, in primary forms</w:t>
            </w:r>
          </w:p>
          <w:p w14:paraId="59102E6A" w14:textId="77777777" w:rsidR="00E546F5" w:rsidRDefault="00951CE2">
            <w:pPr>
              <w:pStyle w:val="Tier3"/>
            </w:pPr>
            <w:r>
              <w:t>-</w:t>
            </w:r>
            <w:r>
              <w:tab/>
              <w:t>-</w:t>
            </w:r>
            <w:r>
              <w:tab/>
              <w:t>Other</w:t>
            </w:r>
          </w:p>
          <w:p w14:paraId="59102E6B" w14:textId="77777777" w:rsidR="00E546F5" w:rsidRDefault="00951CE2">
            <w:pPr>
              <w:pStyle w:val="Tier4"/>
            </w:pPr>
            <w:r>
              <w:t>-</w:t>
            </w:r>
            <w:r>
              <w:tab/>
              <w:t>-</w:t>
            </w:r>
            <w:r>
              <w:tab/>
              <w:t>-</w:t>
            </w:r>
            <w:r>
              <w:tab/>
              <w:t>Other</w:t>
            </w:r>
          </w:p>
          <w:p w14:paraId="59102E6C" w14:textId="77777777" w:rsidR="00E546F5" w:rsidRDefault="00951CE2">
            <w:pPr>
              <w:pStyle w:val="Tier5"/>
            </w:pPr>
            <w:r>
              <w:t>-</w:t>
            </w:r>
            <w:r>
              <w:tab/>
              <w:t>-</w:t>
            </w:r>
            <w:r>
              <w:tab/>
              <w:t>-</w:t>
            </w:r>
            <w:r>
              <w:tab/>
              <w:t>-</w:t>
            </w:r>
            <w:r>
              <w:tab/>
              <w:t>Other</w:t>
            </w:r>
          </w:p>
          <w:p w14:paraId="59102E6D" w14:textId="77777777" w:rsidR="00E546F5" w:rsidRDefault="00951CE2">
            <w:pPr>
              <w:pStyle w:val="Tier6"/>
            </w:pPr>
            <w:r>
              <w:t>-</w:t>
            </w:r>
            <w:r>
              <w:tab/>
              <w:t>-</w:t>
            </w:r>
            <w:r>
              <w:tab/>
              <w:t>-</w:t>
            </w:r>
            <w:r>
              <w:tab/>
              <w:t>-</w:t>
            </w:r>
            <w:r>
              <w:tab/>
              <w:t>-</w:t>
            </w:r>
            <w:r>
              <w:tab/>
              <w:t>For cavity filling, for use in certain types of aircraft</w:t>
            </w:r>
          </w:p>
          <w:p w14:paraId="59102E6E" w14:textId="77777777" w:rsidR="00E546F5" w:rsidRDefault="00951CE2">
            <w:pPr>
              <w:pStyle w:val="Tier6Bullet"/>
            </w:pPr>
            <w:r>
              <w:tab/>
            </w: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6F" w14:textId="77777777" w:rsidR="00E546F5" w:rsidRDefault="00951CE2">
            <w:pPr>
              <w:pStyle w:val="NormalinTable"/>
            </w:pPr>
            <w:r>
              <w:t>0.0%</w:t>
            </w:r>
          </w:p>
        </w:tc>
      </w:tr>
      <w:tr w:rsidR="00E546F5" w14:paraId="59102E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71" w14:textId="77777777" w:rsidR="00E546F5" w:rsidRDefault="00951CE2">
            <w:pPr>
              <w:pStyle w:val="NormalinTable"/>
            </w:pPr>
            <w:r>
              <w:t>3916100010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72" w14:textId="77777777" w:rsidR="00E546F5" w:rsidRDefault="00951CE2">
            <w:pPr>
              <w:pStyle w:val="Tier1"/>
            </w:pPr>
            <w:r>
              <w:t>Monofilament of which any cross-sectional dimension exceeds 1 mm, rods, sticks an</w:t>
            </w:r>
            <w:r>
              <w:t>d profile shapes, whether or not surface-worked but not otherwise worked, of plastics</w:t>
            </w:r>
          </w:p>
          <w:p w14:paraId="59102E73" w14:textId="77777777" w:rsidR="00E546F5" w:rsidRDefault="00951CE2">
            <w:pPr>
              <w:pStyle w:val="Tier2"/>
            </w:pPr>
            <w:r>
              <w:t>-</w:t>
            </w:r>
            <w:r>
              <w:tab/>
              <w:t>Of polymers of ethylene</w:t>
            </w:r>
          </w:p>
          <w:p w14:paraId="59102E74" w14:textId="77777777" w:rsidR="00E546F5" w:rsidRDefault="00951CE2">
            <w:pPr>
              <w:pStyle w:val="Tier3"/>
            </w:pPr>
            <w:r>
              <w:t>-</w:t>
            </w:r>
            <w:r>
              <w:tab/>
              <w:t>-</w:t>
            </w:r>
            <w:r>
              <w:tab/>
              <w:t>For use in certain types of aircraft</w:t>
            </w:r>
          </w:p>
          <w:p w14:paraId="59102E75" w14:textId="77777777" w:rsidR="00E546F5" w:rsidRDefault="00951CE2">
            <w:pPr>
              <w:pStyle w:val="Tier3Bullet"/>
            </w:pP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76" w14:textId="77777777" w:rsidR="00E546F5" w:rsidRDefault="00951CE2">
            <w:pPr>
              <w:pStyle w:val="NormalinTable"/>
            </w:pPr>
            <w:r>
              <w:t>0.0%</w:t>
            </w:r>
          </w:p>
        </w:tc>
      </w:tr>
      <w:tr w:rsidR="00E546F5" w14:paraId="59102E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78" w14:textId="77777777" w:rsidR="00E546F5" w:rsidRDefault="00951CE2">
            <w:pPr>
              <w:pStyle w:val="NormalinTable"/>
            </w:pPr>
            <w:r>
              <w:t>3916100090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79" w14:textId="77777777" w:rsidR="00E546F5" w:rsidRDefault="00951CE2">
            <w:pPr>
              <w:pStyle w:val="Tier1"/>
            </w:pPr>
            <w:r>
              <w:t>Monofilament of which any cross-sectional dimension exceeds 1 mm, rods, sticks and profile shapes, whether or not surface-worked but not ot</w:t>
            </w:r>
            <w:r>
              <w:t>herwise worked, of plastics</w:t>
            </w:r>
          </w:p>
          <w:p w14:paraId="59102E7A" w14:textId="77777777" w:rsidR="00E546F5" w:rsidRDefault="00951CE2">
            <w:pPr>
              <w:pStyle w:val="Tier2"/>
            </w:pPr>
            <w:r>
              <w:t>-</w:t>
            </w:r>
            <w:r>
              <w:tab/>
              <w:t>Of polymers of ethylene</w:t>
            </w:r>
          </w:p>
          <w:p w14:paraId="59102E7B" w14:textId="77777777" w:rsidR="00E546F5" w:rsidRDefault="00951CE2">
            <w:pPr>
              <w:pStyle w:val="Tier3"/>
            </w:pPr>
            <w:r>
              <w:t>-</w:t>
            </w:r>
            <w:r>
              <w:tab/>
              <w:t>-</w:t>
            </w:r>
            <w:r>
              <w:tab/>
              <w:t>Other</w:t>
            </w:r>
          </w:p>
          <w:p w14:paraId="59102E7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2E7D" w14:textId="77777777" w:rsidR="00E546F5" w:rsidRDefault="00951CE2">
            <w:pPr>
              <w:pStyle w:val="Tier3Bullet"/>
            </w:pPr>
            <w:r>
              <w:tab/>
            </w:r>
            <w:r>
              <w:tab/>
              <w:t>-</w:t>
            </w:r>
            <w:r>
              <w:tab/>
              <w:t>for fitting to or equipping such ships,</w:t>
            </w:r>
            <w:r>
              <w:t xml:space="preserve"> boats or other vessels;</w:t>
            </w:r>
          </w:p>
          <w:p w14:paraId="59102E7E"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2E7F" w14:textId="77777777" w:rsidR="00E546F5" w:rsidRDefault="00951CE2">
            <w:pPr>
              <w:pStyle w:val="Tier3Bullet"/>
            </w:pPr>
            <w:r>
              <w:tab/>
            </w:r>
            <w:r>
              <w:tab/>
              <w:t>-</w:t>
            </w:r>
            <w:r>
              <w:tab/>
              <w:t>for equipping the above platforms;</w:t>
            </w:r>
          </w:p>
          <w:p w14:paraId="59102E8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81" w14:textId="77777777" w:rsidR="00E546F5" w:rsidRDefault="00951CE2">
            <w:pPr>
              <w:pStyle w:val="NormalinTable"/>
            </w:pPr>
            <w:r>
              <w:t>0.0%</w:t>
            </w:r>
          </w:p>
        </w:tc>
      </w:tr>
      <w:tr w:rsidR="00E546F5" w14:paraId="59102E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83" w14:textId="77777777" w:rsidR="00E546F5" w:rsidRDefault="00951CE2">
            <w:pPr>
              <w:pStyle w:val="NormalinTable"/>
            </w:pPr>
            <w:r>
              <w:t>3916200010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84" w14:textId="77777777" w:rsidR="00E546F5" w:rsidRDefault="00951CE2">
            <w:pPr>
              <w:pStyle w:val="Tier1"/>
            </w:pPr>
            <w:r>
              <w:t>Monofilament of which any cross-sectional dimension exceeds 1 mm, rods, sticks and profile shapes, whether or not surface-wor</w:t>
            </w:r>
            <w:r>
              <w:t>ked but not otherwise worked, of plastics</w:t>
            </w:r>
          </w:p>
          <w:p w14:paraId="59102E85" w14:textId="77777777" w:rsidR="00E546F5" w:rsidRDefault="00951CE2">
            <w:pPr>
              <w:pStyle w:val="Tier2"/>
            </w:pPr>
            <w:r>
              <w:t>-</w:t>
            </w:r>
            <w:r>
              <w:tab/>
              <w:t>Of polymers of vinyl chloride</w:t>
            </w:r>
          </w:p>
          <w:p w14:paraId="59102E86" w14:textId="77777777" w:rsidR="00E546F5" w:rsidRDefault="00951CE2">
            <w:pPr>
              <w:pStyle w:val="Tier3"/>
            </w:pPr>
            <w:r>
              <w:t>-</w:t>
            </w:r>
            <w:r>
              <w:tab/>
              <w:t>-</w:t>
            </w:r>
            <w:r>
              <w:tab/>
              <w:t>For use in certain types of aircraft</w:t>
            </w:r>
          </w:p>
          <w:p w14:paraId="59102E87" w14:textId="77777777" w:rsidR="00E546F5" w:rsidRDefault="00951CE2">
            <w:pPr>
              <w:pStyle w:val="Tier3Bullet"/>
            </w:pPr>
            <w:r>
              <w:tab/>
            </w:r>
            <w:r>
              <w:tab/>
              <w:t>-</w:t>
            </w:r>
            <w:r>
              <w:tab/>
              <w:t>For use in certain types of aircraft; for the construction, maintenance and repair of aircraft of an unladen weight exceeding 2 000 kilog</w:t>
            </w:r>
            <w:r>
              <w:t>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88" w14:textId="77777777" w:rsidR="00E546F5" w:rsidRDefault="00951CE2">
            <w:pPr>
              <w:pStyle w:val="NormalinTable"/>
            </w:pPr>
            <w:r>
              <w:t>0.0%</w:t>
            </w:r>
          </w:p>
        </w:tc>
      </w:tr>
      <w:tr w:rsidR="00E546F5" w14:paraId="59102E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8A" w14:textId="77777777" w:rsidR="00E546F5" w:rsidRDefault="00951CE2">
            <w:pPr>
              <w:pStyle w:val="NormalinTable"/>
            </w:pPr>
            <w:r>
              <w:t>3916200099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8B" w14:textId="77777777" w:rsidR="00E546F5" w:rsidRDefault="00951CE2">
            <w:pPr>
              <w:pStyle w:val="Tier1"/>
            </w:pPr>
            <w:r>
              <w:t>Monofilament of which any cross-sectional dimension exceeds 1 mm, rods, sticks and profile shapes, whether or not surface-worked but not otherwise worked, of plastics</w:t>
            </w:r>
          </w:p>
          <w:p w14:paraId="59102E8C" w14:textId="77777777" w:rsidR="00E546F5" w:rsidRDefault="00951CE2">
            <w:pPr>
              <w:pStyle w:val="Tier2"/>
            </w:pPr>
            <w:r>
              <w:t>-</w:t>
            </w:r>
            <w:r>
              <w:tab/>
              <w:t xml:space="preserve">Of polymers of </w:t>
            </w:r>
            <w:r>
              <w:t>vinyl chloride</w:t>
            </w:r>
          </w:p>
          <w:p w14:paraId="59102E8D" w14:textId="77777777" w:rsidR="00E546F5" w:rsidRDefault="00951CE2">
            <w:pPr>
              <w:pStyle w:val="Tier3"/>
            </w:pPr>
            <w:r>
              <w:t>-</w:t>
            </w:r>
            <w:r>
              <w:tab/>
              <w:t>-</w:t>
            </w:r>
            <w:r>
              <w:tab/>
              <w:t>Other</w:t>
            </w:r>
          </w:p>
          <w:p w14:paraId="59102E8E" w14:textId="77777777" w:rsidR="00E546F5" w:rsidRDefault="00951CE2">
            <w:pPr>
              <w:pStyle w:val="Tier4"/>
            </w:pPr>
            <w:r>
              <w:t>-</w:t>
            </w:r>
            <w:r>
              <w:tab/>
              <w:t>-</w:t>
            </w:r>
            <w:r>
              <w:tab/>
              <w:t>-</w:t>
            </w:r>
            <w:r>
              <w:tab/>
              <w:t>Other</w:t>
            </w:r>
          </w:p>
          <w:p w14:paraId="59102E8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E90" w14:textId="77777777" w:rsidR="00E546F5" w:rsidRDefault="00951CE2">
            <w:pPr>
              <w:pStyle w:val="Tier4Bullet"/>
            </w:pPr>
            <w:r>
              <w:tab/>
            </w:r>
            <w:r>
              <w:tab/>
            </w:r>
            <w:r>
              <w:tab/>
              <w:t>-</w:t>
            </w:r>
            <w:r>
              <w:tab/>
              <w:t>for fitting to or equipping such ships, boats or other vessels;</w:t>
            </w:r>
          </w:p>
          <w:p w14:paraId="59102E9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E92" w14:textId="77777777" w:rsidR="00E546F5" w:rsidRDefault="00951CE2">
            <w:pPr>
              <w:pStyle w:val="Tier4Bullet"/>
            </w:pPr>
            <w:r>
              <w:tab/>
            </w:r>
            <w:r>
              <w:tab/>
            </w:r>
            <w:r>
              <w:tab/>
              <w:t>-</w:t>
            </w:r>
            <w:r>
              <w:tab/>
              <w:t>for equipping the ab</w:t>
            </w:r>
            <w:r>
              <w:t>ove platforms;</w:t>
            </w:r>
          </w:p>
          <w:p w14:paraId="59102E9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94" w14:textId="77777777" w:rsidR="00E546F5" w:rsidRDefault="00951CE2">
            <w:pPr>
              <w:pStyle w:val="NormalinTable"/>
            </w:pPr>
            <w:r>
              <w:t>0.0%</w:t>
            </w:r>
          </w:p>
        </w:tc>
      </w:tr>
      <w:tr w:rsidR="00E546F5" w14:paraId="59102E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96" w14:textId="77777777" w:rsidR="00E546F5" w:rsidRDefault="00951CE2">
            <w:pPr>
              <w:pStyle w:val="NormalinTable"/>
            </w:pPr>
            <w:r>
              <w:t>3916901000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97" w14:textId="77777777" w:rsidR="00E546F5" w:rsidRDefault="00951CE2">
            <w:pPr>
              <w:pStyle w:val="Tier1"/>
            </w:pPr>
            <w:r>
              <w:t xml:space="preserve">Monofilament of which any cross-sectional dimension exceeds 1 mm, rods, sticks and profile shapes, whether or not surface-worked but not </w:t>
            </w:r>
            <w:r>
              <w:t>otherwise worked, of plastics</w:t>
            </w:r>
          </w:p>
          <w:p w14:paraId="59102E98" w14:textId="77777777" w:rsidR="00E546F5" w:rsidRDefault="00951CE2">
            <w:pPr>
              <w:pStyle w:val="Tier2"/>
            </w:pPr>
            <w:r>
              <w:t>-</w:t>
            </w:r>
            <w:r>
              <w:tab/>
              <w:t>Of other plastics</w:t>
            </w:r>
          </w:p>
          <w:p w14:paraId="59102E99" w14:textId="77777777" w:rsidR="00E546F5" w:rsidRDefault="00951CE2">
            <w:pPr>
              <w:pStyle w:val="Tier3"/>
            </w:pPr>
            <w:r>
              <w:t>-</w:t>
            </w:r>
            <w:r>
              <w:tab/>
              <w:t>-</w:t>
            </w:r>
            <w:r>
              <w:tab/>
              <w:t>Of condensation or rearrangement polymerisation products, whether or not chemically modified</w:t>
            </w:r>
          </w:p>
          <w:p w14:paraId="59102E9A"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2E9B" w14:textId="77777777" w:rsidR="00E546F5" w:rsidRDefault="00951CE2">
            <w:pPr>
              <w:pStyle w:val="Tier3Bullet"/>
            </w:pPr>
            <w:r>
              <w:tab/>
            </w:r>
            <w:r>
              <w:tab/>
              <w:t>-</w:t>
            </w:r>
            <w:r>
              <w:tab/>
              <w:t>for fitting to or equipping such ships, boats or other vessels;</w:t>
            </w:r>
          </w:p>
          <w:p w14:paraId="59102E9C"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2E9D" w14:textId="77777777" w:rsidR="00E546F5" w:rsidRDefault="00951CE2">
            <w:pPr>
              <w:pStyle w:val="Tier3Bullet"/>
            </w:pPr>
            <w:r>
              <w:tab/>
            </w:r>
            <w:r>
              <w:tab/>
              <w:t>-</w:t>
            </w:r>
            <w:r>
              <w:tab/>
              <w:t>for equipping the above platforms;</w:t>
            </w:r>
          </w:p>
          <w:p w14:paraId="59102E9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9F" w14:textId="77777777" w:rsidR="00E546F5" w:rsidRDefault="00951CE2">
            <w:pPr>
              <w:pStyle w:val="NormalinTable"/>
            </w:pPr>
            <w:r>
              <w:t>0.0%</w:t>
            </w:r>
          </w:p>
        </w:tc>
      </w:tr>
      <w:tr w:rsidR="00E546F5" w14:paraId="59102E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A1" w14:textId="77777777" w:rsidR="00E546F5" w:rsidRDefault="00951CE2">
            <w:pPr>
              <w:pStyle w:val="NormalinTable"/>
            </w:pPr>
            <w:r>
              <w:t>3916905010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A2" w14:textId="77777777" w:rsidR="00E546F5" w:rsidRDefault="00951CE2">
            <w:pPr>
              <w:pStyle w:val="Tier1"/>
            </w:pPr>
            <w:r>
              <w:t>Monofilament of which any cross-sectio</w:t>
            </w:r>
            <w:r>
              <w:t>nal dimension exceeds 1 mm, rods, sticks and profile shapes, whether or not surface-worked but not otherwise worked, of plastics</w:t>
            </w:r>
          </w:p>
          <w:p w14:paraId="59102EA3" w14:textId="77777777" w:rsidR="00E546F5" w:rsidRDefault="00951CE2">
            <w:pPr>
              <w:pStyle w:val="Tier2"/>
            </w:pPr>
            <w:r>
              <w:t>-</w:t>
            </w:r>
            <w:r>
              <w:tab/>
              <w:t>Of other plastics</w:t>
            </w:r>
          </w:p>
          <w:p w14:paraId="59102EA4" w14:textId="77777777" w:rsidR="00E546F5" w:rsidRDefault="00951CE2">
            <w:pPr>
              <w:pStyle w:val="Tier3"/>
            </w:pPr>
            <w:r>
              <w:t>-</w:t>
            </w:r>
            <w:r>
              <w:tab/>
              <w:t>-</w:t>
            </w:r>
            <w:r>
              <w:tab/>
              <w:t>Of addition polymerisation products</w:t>
            </w:r>
          </w:p>
          <w:p w14:paraId="59102EA5" w14:textId="77777777" w:rsidR="00E546F5" w:rsidRDefault="00951CE2">
            <w:pPr>
              <w:pStyle w:val="Tier4"/>
            </w:pPr>
            <w:r>
              <w:t>-</w:t>
            </w:r>
            <w:r>
              <w:tab/>
              <w:t>-</w:t>
            </w:r>
            <w:r>
              <w:tab/>
              <w:t>-</w:t>
            </w:r>
            <w:r>
              <w:tab/>
              <w:t>For use in certain types of aircraft</w:t>
            </w:r>
          </w:p>
          <w:p w14:paraId="59102EA6" w14:textId="77777777" w:rsidR="00E546F5" w:rsidRDefault="00951CE2">
            <w:pPr>
              <w:pStyle w:val="Tier4Bullet"/>
            </w:pP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A7" w14:textId="77777777" w:rsidR="00E546F5" w:rsidRDefault="00951CE2">
            <w:pPr>
              <w:pStyle w:val="NormalinTable"/>
            </w:pPr>
            <w:r>
              <w:t>0.0%</w:t>
            </w:r>
          </w:p>
        </w:tc>
      </w:tr>
      <w:tr w:rsidR="00E546F5" w14:paraId="59102E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A9" w14:textId="77777777" w:rsidR="00E546F5" w:rsidRDefault="00951CE2">
            <w:pPr>
              <w:pStyle w:val="NormalinTable"/>
            </w:pPr>
            <w:r>
              <w:t>3916905090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AA" w14:textId="77777777" w:rsidR="00E546F5" w:rsidRDefault="00951CE2">
            <w:pPr>
              <w:pStyle w:val="Tier1"/>
            </w:pPr>
            <w:r>
              <w:t>Monofilament of which any cross-sectional dimension exceeds 1 mm</w:t>
            </w:r>
            <w:r>
              <w:t>, rods, sticks and profile shapes, whether or not surface-worked but not otherwise worked, of plastics</w:t>
            </w:r>
          </w:p>
          <w:p w14:paraId="59102EAB" w14:textId="77777777" w:rsidR="00E546F5" w:rsidRDefault="00951CE2">
            <w:pPr>
              <w:pStyle w:val="Tier2"/>
            </w:pPr>
            <w:r>
              <w:t>-</w:t>
            </w:r>
            <w:r>
              <w:tab/>
              <w:t>Of other plastics</w:t>
            </w:r>
          </w:p>
          <w:p w14:paraId="59102EAC" w14:textId="77777777" w:rsidR="00E546F5" w:rsidRDefault="00951CE2">
            <w:pPr>
              <w:pStyle w:val="Tier3"/>
            </w:pPr>
            <w:r>
              <w:t>-</w:t>
            </w:r>
            <w:r>
              <w:tab/>
              <w:t>-</w:t>
            </w:r>
            <w:r>
              <w:tab/>
              <w:t>Of addition polymerisation products</w:t>
            </w:r>
          </w:p>
          <w:p w14:paraId="59102EAD" w14:textId="77777777" w:rsidR="00E546F5" w:rsidRDefault="00951CE2">
            <w:pPr>
              <w:pStyle w:val="Tier4"/>
            </w:pPr>
            <w:r>
              <w:t>-</w:t>
            </w:r>
            <w:r>
              <w:tab/>
              <w:t>-</w:t>
            </w:r>
            <w:r>
              <w:tab/>
              <w:t>-</w:t>
            </w:r>
            <w:r>
              <w:tab/>
              <w:t>Other</w:t>
            </w:r>
          </w:p>
          <w:p w14:paraId="59102EAE"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2EAF" w14:textId="77777777" w:rsidR="00E546F5" w:rsidRDefault="00951CE2">
            <w:pPr>
              <w:pStyle w:val="Tier4Bullet"/>
            </w:pPr>
            <w:r>
              <w:tab/>
            </w:r>
            <w:r>
              <w:tab/>
            </w:r>
            <w:r>
              <w:tab/>
              <w:t>-</w:t>
            </w:r>
            <w:r>
              <w:tab/>
              <w:t>for fitting to or equipping such ships, boats or other vessels;</w:t>
            </w:r>
          </w:p>
          <w:p w14:paraId="59102EB0"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2EB1" w14:textId="77777777" w:rsidR="00E546F5" w:rsidRDefault="00951CE2">
            <w:pPr>
              <w:pStyle w:val="Tier4Bullet"/>
            </w:pPr>
            <w:r>
              <w:tab/>
            </w:r>
            <w:r>
              <w:tab/>
            </w:r>
            <w:r>
              <w:tab/>
              <w:t>-</w:t>
            </w:r>
            <w:r>
              <w:tab/>
              <w:t>for equipping the above platforms;</w:t>
            </w:r>
          </w:p>
          <w:p w14:paraId="59102EB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B3" w14:textId="77777777" w:rsidR="00E546F5" w:rsidRDefault="00951CE2">
            <w:pPr>
              <w:pStyle w:val="NormalinTable"/>
            </w:pPr>
            <w:r>
              <w:t>0.0%</w:t>
            </w:r>
          </w:p>
        </w:tc>
      </w:tr>
      <w:tr w:rsidR="00E546F5" w14:paraId="59102E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B5" w14:textId="77777777" w:rsidR="00E546F5" w:rsidRDefault="00951CE2">
            <w:pPr>
              <w:pStyle w:val="NormalinTable"/>
            </w:pPr>
            <w:r>
              <w:t>3916909000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B6" w14:textId="77777777" w:rsidR="00E546F5" w:rsidRDefault="00951CE2">
            <w:pPr>
              <w:pStyle w:val="Tier1"/>
            </w:pPr>
            <w:r>
              <w:t>Monofilament</w:t>
            </w:r>
            <w:r>
              <w:t xml:space="preserve"> of which any cross-sectional dimension exceeds 1 mm, rods, sticks and profile shapes, whether or not surface-worked but not otherwise worked, of plastics</w:t>
            </w:r>
          </w:p>
          <w:p w14:paraId="59102EB7" w14:textId="77777777" w:rsidR="00E546F5" w:rsidRDefault="00951CE2">
            <w:pPr>
              <w:pStyle w:val="Tier2"/>
            </w:pPr>
            <w:r>
              <w:t>-</w:t>
            </w:r>
            <w:r>
              <w:tab/>
              <w:t>Of other plastics</w:t>
            </w:r>
          </w:p>
          <w:p w14:paraId="59102EB8" w14:textId="77777777" w:rsidR="00E546F5" w:rsidRDefault="00951CE2">
            <w:pPr>
              <w:pStyle w:val="Tier3"/>
            </w:pPr>
            <w:r>
              <w:t>-</w:t>
            </w:r>
            <w:r>
              <w:tab/>
              <w:t>-</w:t>
            </w:r>
            <w:r>
              <w:tab/>
              <w:t>Other</w:t>
            </w:r>
          </w:p>
          <w:p w14:paraId="59102EB9"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2EBA" w14:textId="77777777" w:rsidR="00E546F5" w:rsidRDefault="00951CE2">
            <w:pPr>
              <w:pStyle w:val="Tier3Bullet"/>
            </w:pPr>
            <w:r>
              <w:tab/>
            </w:r>
            <w:r>
              <w:tab/>
              <w:t>-</w:t>
            </w:r>
            <w:r>
              <w:tab/>
              <w:t>for fitting to or equipping such ships, boats or other vessels;</w:t>
            </w:r>
          </w:p>
          <w:p w14:paraId="59102EBB"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2EBC" w14:textId="77777777" w:rsidR="00E546F5" w:rsidRDefault="00951CE2">
            <w:pPr>
              <w:pStyle w:val="Tier3Bullet"/>
            </w:pPr>
            <w:r>
              <w:tab/>
            </w:r>
            <w:r>
              <w:tab/>
              <w:t>-</w:t>
            </w:r>
            <w:r>
              <w:tab/>
              <w:t>for equipping the above platforms;</w:t>
            </w:r>
          </w:p>
          <w:p w14:paraId="59102EB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BE" w14:textId="77777777" w:rsidR="00E546F5" w:rsidRDefault="00951CE2">
            <w:pPr>
              <w:pStyle w:val="NormalinTable"/>
            </w:pPr>
            <w:r>
              <w:t>0.0%</w:t>
            </w:r>
          </w:p>
        </w:tc>
      </w:tr>
      <w:tr w:rsidR="00E546F5" w14:paraId="59102E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C0" w14:textId="77777777" w:rsidR="00E546F5" w:rsidRDefault="00951CE2">
            <w:pPr>
              <w:pStyle w:val="NormalinTable"/>
            </w:pPr>
            <w:r>
              <w:t>3917211010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C1" w14:textId="77777777" w:rsidR="00E546F5" w:rsidRDefault="00951CE2">
            <w:pPr>
              <w:pStyle w:val="Tier1"/>
            </w:pPr>
            <w:r>
              <w:t>Tubes, pipes and hoses, and fittings therefor (for example, joints, elbows, flanges), of plastics</w:t>
            </w:r>
          </w:p>
          <w:p w14:paraId="59102EC2" w14:textId="77777777" w:rsidR="00E546F5" w:rsidRDefault="00951CE2">
            <w:pPr>
              <w:pStyle w:val="Tier2"/>
            </w:pPr>
            <w:r>
              <w:t>-</w:t>
            </w:r>
            <w:r>
              <w:tab/>
              <w:t>Tubes, pipes and hoses, rigid</w:t>
            </w:r>
          </w:p>
          <w:p w14:paraId="59102EC3" w14:textId="77777777" w:rsidR="00E546F5" w:rsidRDefault="00951CE2">
            <w:pPr>
              <w:pStyle w:val="Tier3"/>
            </w:pPr>
            <w:r>
              <w:t>-</w:t>
            </w:r>
            <w:r>
              <w:tab/>
              <w:t>-</w:t>
            </w:r>
            <w:r>
              <w:tab/>
              <w:t>Of polymers of ethylene</w:t>
            </w:r>
          </w:p>
          <w:p w14:paraId="59102EC4" w14:textId="77777777" w:rsidR="00E546F5" w:rsidRDefault="00951CE2">
            <w:pPr>
              <w:pStyle w:val="Tier4"/>
            </w:pPr>
            <w:r>
              <w:t>-</w:t>
            </w:r>
            <w:r>
              <w:tab/>
              <w:t>-</w:t>
            </w:r>
            <w:r>
              <w:tab/>
              <w:t>-</w:t>
            </w:r>
            <w:r>
              <w:tab/>
              <w:t>Seamless and of a length exceeding the maximum cross-sectional dimension, whether or not sur</w:t>
            </w:r>
            <w:r>
              <w:t>face-worked, but not otherwise worked</w:t>
            </w:r>
          </w:p>
          <w:p w14:paraId="59102EC5" w14:textId="77777777" w:rsidR="00E546F5" w:rsidRDefault="00951CE2">
            <w:pPr>
              <w:pStyle w:val="Tier5"/>
            </w:pPr>
            <w:r>
              <w:t>-</w:t>
            </w:r>
            <w:r>
              <w:tab/>
              <w:t>-</w:t>
            </w:r>
            <w:r>
              <w:tab/>
              <w:t>-</w:t>
            </w:r>
            <w:r>
              <w:tab/>
              <w:t>-</w:t>
            </w:r>
            <w:r>
              <w:tab/>
              <w:t>For use in certain types of aircraft</w:t>
            </w:r>
          </w:p>
          <w:p w14:paraId="59102EC6"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w:t>
            </w:r>
            <w:r>
              <w:t>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C7" w14:textId="77777777" w:rsidR="00E546F5" w:rsidRDefault="00951CE2">
            <w:pPr>
              <w:pStyle w:val="NormalinTable"/>
            </w:pPr>
            <w:r>
              <w:t>0.0%</w:t>
            </w:r>
          </w:p>
        </w:tc>
      </w:tr>
      <w:tr w:rsidR="00E546F5" w14:paraId="59102E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C9" w14:textId="77777777" w:rsidR="00E546F5" w:rsidRDefault="00951CE2">
            <w:pPr>
              <w:pStyle w:val="NormalinTable"/>
            </w:pPr>
            <w:r>
              <w:t>3917211090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CA" w14:textId="77777777" w:rsidR="00E546F5" w:rsidRDefault="00951CE2">
            <w:pPr>
              <w:pStyle w:val="Tier1"/>
            </w:pPr>
            <w:r>
              <w:t>Tubes, pipes and hoses, and fittings therefor (for example, joints, elbows, flanges), of plastics</w:t>
            </w:r>
          </w:p>
          <w:p w14:paraId="59102ECB" w14:textId="77777777" w:rsidR="00E546F5" w:rsidRDefault="00951CE2">
            <w:pPr>
              <w:pStyle w:val="Tier2"/>
            </w:pPr>
            <w:r>
              <w:t>-</w:t>
            </w:r>
            <w:r>
              <w:tab/>
              <w:t>Tubes, pipes and hoses, rigid</w:t>
            </w:r>
          </w:p>
          <w:p w14:paraId="59102ECC" w14:textId="77777777" w:rsidR="00E546F5" w:rsidRDefault="00951CE2">
            <w:pPr>
              <w:pStyle w:val="Tier3"/>
            </w:pPr>
            <w:r>
              <w:t>-</w:t>
            </w:r>
            <w:r>
              <w:tab/>
              <w:t>-</w:t>
            </w:r>
            <w:r>
              <w:tab/>
              <w:t>Of polymers of ethylene</w:t>
            </w:r>
          </w:p>
          <w:p w14:paraId="59102ECD" w14:textId="77777777" w:rsidR="00E546F5" w:rsidRDefault="00951CE2">
            <w:pPr>
              <w:pStyle w:val="Tier4"/>
            </w:pPr>
            <w:r>
              <w:t>-</w:t>
            </w:r>
            <w:r>
              <w:tab/>
              <w:t>-</w:t>
            </w:r>
            <w:r>
              <w:tab/>
              <w:t>-</w:t>
            </w:r>
            <w:r>
              <w:tab/>
              <w:t xml:space="preserve">Seamless and of a length exceeding the maximum </w:t>
            </w:r>
            <w:r>
              <w:t>cross-sectional dimension, whether or not surface-worked, but not otherwise worked</w:t>
            </w:r>
          </w:p>
          <w:p w14:paraId="59102ECE" w14:textId="77777777" w:rsidR="00E546F5" w:rsidRDefault="00951CE2">
            <w:pPr>
              <w:pStyle w:val="Tier5"/>
            </w:pPr>
            <w:r>
              <w:t>-</w:t>
            </w:r>
            <w:r>
              <w:tab/>
              <w:t>-</w:t>
            </w:r>
            <w:r>
              <w:tab/>
              <w:t>-</w:t>
            </w:r>
            <w:r>
              <w:tab/>
              <w:t>-</w:t>
            </w:r>
            <w:r>
              <w:tab/>
              <w:t>Other</w:t>
            </w:r>
          </w:p>
          <w:p w14:paraId="59102EC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ED0" w14:textId="77777777" w:rsidR="00E546F5" w:rsidRDefault="00951CE2">
            <w:pPr>
              <w:pStyle w:val="Tier5Bullet"/>
            </w:pPr>
            <w:r>
              <w:tab/>
            </w:r>
            <w:r>
              <w:tab/>
            </w:r>
            <w:r>
              <w:tab/>
            </w:r>
            <w:r>
              <w:tab/>
              <w:t>-</w:t>
            </w:r>
            <w:r>
              <w:tab/>
              <w:t>fo</w:t>
            </w:r>
            <w:r>
              <w:t>r fitting to or equipping such ships, boats or other vessels;</w:t>
            </w:r>
          </w:p>
          <w:p w14:paraId="59102ED1"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2ED2" w14:textId="77777777" w:rsidR="00E546F5" w:rsidRDefault="00951CE2">
            <w:pPr>
              <w:pStyle w:val="Tier5Bullet"/>
            </w:pPr>
            <w:r>
              <w:tab/>
            </w:r>
            <w:r>
              <w:tab/>
            </w:r>
            <w:r>
              <w:tab/>
            </w:r>
            <w:r>
              <w:tab/>
              <w:t>-</w:t>
            </w:r>
            <w:r>
              <w:tab/>
              <w:t>for equipping the above platforms;</w:t>
            </w:r>
          </w:p>
          <w:p w14:paraId="59102ED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D4" w14:textId="77777777" w:rsidR="00E546F5" w:rsidRDefault="00951CE2">
            <w:pPr>
              <w:pStyle w:val="NormalinTable"/>
            </w:pPr>
            <w:r>
              <w:t>0.0%</w:t>
            </w:r>
          </w:p>
        </w:tc>
      </w:tr>
      <w:tr w:rsidR="00E546F5" w14:paraId="59102E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D6" w14:textId="77777777" w:rsidR="00E546F5" w:rsidRDefault="00951CE2">
            <w:pPr>
              <w:pStyle w:val="NormalinTable"/>
            </w:pPr>
            <w:r>
              <w:rPr>
                <w:rFonts w:eastAsia="Times New Roman"/>
                <w:color w:val="000000"/>
                <w:lang w:eastAsia="en-GB"/>
              </w:rPr>
              <w:t>3917219010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D7" w14:textId="77777777" w:rsidR="00E546F5" w:rsidRDefault="00951CE2">
            <w:pPr>
              <w:pStyle w:val="Tier1"/>
            </w:pPr>
            <w:r>
              <w:rPr>
                <w:rFonts w:eastAsia="Times New Roman"/>
                <w:color w:val="000000"/>
                <w:lang w:eastAsia="en-GB"/>
              </w:rPr>
              <w:t xml:space="preserve">Tubes, pipes and hoses, and fittings therefor (for example, joints, elbows, </w:t>
            </w:r>
            <w:r>
              <w:rPr>
                <w:rFonts w:eastAsia="Times New Roman"/>
                <w:color w:val="000000"/>
                <w:lang w:eastAsia="en-GB"/>
              </w:rPr>
              <w:t>flanges), of plastics</w:t>
            </w:r>
            <w:r>
              <w:rPr>
                <w:rFonts w:eastAsia="Times New Roman"/>
                <w:color w:val="000000"/>
                <w:lang w:eastAsia="en-GB"/>
              </w:rPr>
              <w:br/>
            </w:r>
            <w:r>
              <w:rPr>
                <w:rFonts w:eastAsia="Times New Roman"/>
                <w:color w:val="000000"/>
                <w:lang w:eastAsia="en-GB"/>
              </w:rPr>
              <w:t>Tubes, pipes and hoses, rigid</w:t>
            </w:r>
            <w:r>
              <w:rPr>
                <w:rFonts w:eastAsia="Times New Roman"/>
                <w:color w:val="000000"/>
                <w:lang w:eastAsia="en-GB"/>
              </w:rPr>
              <w:br/>
            </w:r>
            <w:r>
              <w:rPr>
                <w:rFonts w:eastAsia="Times New Roman"/>
                <w:color w:val="000000"/>
                <w:lang w:eastAsia="en-GB"/>
              </w:rPr>
              <w:t>Of polymers of ethylene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w:t>
            </w:r>
            <w:r>
              <w:rPr>
                <w:rFonts w:eastAsia="Times New Roman"/>
                <w:color w:val="000000"/>
                <w:lang w:eastAsia="en-GB"/>
              </w:rPr>
              <w:t>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D8" w14:textId="77777777" w:rsidR="00E546F5" w:rsidRDefault="00951CE2">
            <w:pPr>
              <w:pStyle w:val="NormalinTable"/>
            </w:pPr>
            <w:r>
              <w:t>0.0%</w:t>
            </w:r>
          </w:p>
        </w:tc>
      </w:tr>
      <w:tr w:rsidR="00E546F5" w14:paraId="59102E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DA" w14:textId="77777777" w:rsidR="00E546F5" w:rsidRDefault="00951CE2">
            <w:pPr>
              <w:pStyle w:val="NormalinTable"/>
            </w:pPr>
            <w:r>
              <w:t>3917219020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DB" w14:textId="77777777" w:rsidR="00E546F5" w:rsidRDefault="00951CE2">
            <w:pPr>
              <w:pStyle w:val="Tier1"/>
            </w:pPr>
            <w:r>
              <w:t>Tubes, pipes and hoses, and fittings therefor (for example, joints, elbows, flanges), of plastics</w:t>
            </w:r>
          </w:p>
          <w:p w14:paraId="59102EDC" w14:textId="77777777" w:rsidR="00E546F5" w:rsidRDefault="00951CE2">
            <w:pPr>
              <w:pStyle w:val="Tier2"/>
            </w:pPr>
            <w:r>
              <w:t>-</w:t>
            </w:r>
            <w:r>
              <w:tab/>
              <w:t>Tubes, pipes and hoses, rigid</w:t>
            </w:r>
          </w:p>
          <w:p w14:paraId="59102EDD" w14:textId="77777777" w:rsidR="00E546F5" w:rsidRDefault="00951CE2">
            <w:pPr>
              <w:pStyle w:val="Tier3"/>
            </w:pPr>
            <w:r>
              <w:t>-</w:t>
            </w:r>
            <w:r>
              <w:tab/>
              <w:t>-</w:t>
            </w:r>
            <w:r>
              <w:tab/>
              <w:t>Of polymers of ethyle</w:t>
            </w:r>
            <w:r>
              <w:t>ne</w:t>
            </w:r>
          </w:p>
          <w:p w14:paraId="59102EDE" w14:textId="77777777" w:rsidR="00E546F5" w:rsidRDefault="00951CE2">
            <w:pPr>
              <w:pStyle w:val="Tier4"/>
            </w:pPr>
            <w:r>
              <w:t>-</w:t>
            </w:r>
            <w:r>
              <w:tab/>
              <w:t>-</w:t>
            </w:r>
            <w:r>
              <w:tab/>
              <w:t>-</w:t>
            </w:r>
            <w:r>
              <w:tab/>
              <w:t>Other</w:t>
            </w:r>
          </w:p>
          <w:p w14:paraId="59102EDF" w14:textId="77777777" w:rsidR="00E546F5" w:rsidRDefault="00951CE2">
            <w:pPr>
              <w:pStyle w:val="Tier5"/>
            </w:pPr>
            <w:r>
              <w:t>-</w:t>
            </w:r>
            <w:r>
              <w:tab/>
              <w:t>-</w:t>
            </w:r>
            <w:r>
              <w:tab/>
              <w:t>-</w:t>
            </w:r>
            <w:r>
              <w:tab/>
              <w:t>-</w:t>
            </w:r>
            <w:r>
              <w:tab/>
              <w:t>For use in certain types of aircraft</w:t>
            </w:r>
          </w:p>
          <w:p w14:paraId="59102EE0"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E1" w14:textId="77777777" w:rsidR="00E546F5" w:rsidRDefault="00951CE2">
            <w:pPr>
              <w:pStyle w:val="NormalinTable"/>
            </w:pPr>
            <w:r>
              <w:t>0.0%</w:t>
            </w:r>
          </w:p>
        </w:tc>
      </w:tr>
      <w:tr w:rsidR="00E546F5" w14:paraId="59102E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E3" w14:textId="77777777" w:rsidR="00E546F5" w:rsidRDefault="00951CE2">
            <w:pPr>
              <w:pStyle w:val="NormalinTable"/>
            </w:pPr>
            <w:r>
              <w:t>3917219090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E4" w14:textId="77777777" w:rsidR="00E546F5" w:rsidRDefault="00951CE2">
            <w:pPr>
              <w:pStyle w:val="Tier1"/>
            </w:pPr>
            <w:r>
              <w:t>Tubes, pipes and hoses, and fittings therefor (for example, joints, elbows, flanges), of plastics</w:t>
            </w:r>
          </w:p>
          <w:p w14:paraId="59102EE5" w14:textId="77777777" w:rsidR="00E546F5" w:rsidRDefault="00951CE2">
            <w:pPr>
              <w:pStyle w:val="Tier2"/>
            </w:pPr>
            <w:r>
              <w:t>-</w:t>
            </w:r>
            <w:r>
              <w:tab/>
              <w:t>Tubes, pipes and hoses, rigid</w:t>
            </w:r>
          </w:p>
          <w:p w14:paraId="59102EE6" w14:textId="77777777" w:rsidR="00E546F5" w:rsidRDefault="00951CE2">
            <w:pPr>
              <w:pStyle w:val="Tier3"/>
            </w:pPr>
            <w:r>
              <w:t>-</w:t>
            </w:r>
            <w:r>
              <w:tab/>
              <w:t>-</w:t>
            </w:r>
            <w:r>
              <w:tab/>
              <w:t>Of polymers of ethylene</w:t>
            </w:r>
          </w:p>
          <w:p w14:paraId="59102EE7" w14:textId="77777777" w:rsidR="00E546F5" w:rsidRDefault="00951CE2">
            <w:pPr>
              <w:pStyle w:val="Tier4"/>
            </w:pPr>
            <w:r>
              <w:t>-</w:t>
            </w:r>
            <w:r>
              <w:tab/>
              <w:t>-</w:t>
            </w:r>
            <w:r>
              <w:tab/>
              <w:t>-</w:t>
            </w:r>
            <w:r>
              <w:tab/>
              <w:t>Other</w:t>
            </w:r>
          </w:p>
          <w:p w14:paraId="59102EE8" w14:textId="77777777" w:rsidR="00E546F5" w:rsidRDefault="00951CE2">
            <w:pPr>
              <w:pStyle w:val="Tier5"/>
            </w:pPr>
            <w:r>
              <w:t>-</w:t>
            </w:r>
            <w:r>
              <w:tab/>
              <w:t>-</w:t>
            </w:r>
            <w:r>
              <w:tab/>
              <w:t>-</w:t>
            </w:r>
            <w:r>
              <w:tab/>
              <w:t>-</w:t>
            </w:r>
            <w:r>
              <w:tab/>
              <w:t>Other</w:t>
            </w:r>
          </w:p>
          <w:p w14:paraId="59102EE9"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2EEA" w14:textId="77777777" w:rsidR="00E546F5" w:rsidRDefault="00951CE2">
            <w:pPr>
              <w:pStyle w:val="Tier5Bullet"/>
            </w:pPr>
            <w:r>
              <w:tab/>
            </w:r>
            <w:r>
              <w:tab/>
            </w:r>
            <w:r>
              <w:tab/>
            </w:r>
            <w:r>
              <w:tab/>
              <w:t>-</w:t>
            </w:r>
            <w:r>
              <w:tab/>
              <w:t>for fitting to or equipping such ships, boats or other vessels;</w:t>
            </w:r>
          </w:p>
          <w:p w14:paraId="59102EEB"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2EEC" w14:textId="77777777" w:rsidR="00E546F5" w:rsidRDefault="00951CE2">
            <w:pPr>
              <w:pStyle w:val="Tier5Bullet"/>
            </w:pPr>
            <w:r>
              <w:tab/>
            </w:r>
            <w:r>
              <w:tab/>
            </w:r>
            <w:r>
              <w:tab/>
            </w:r>
            <w:r>
              <w:tab/>
              <w:t>-</w:t>
            </w:r>
            <w:r>
              <w:tab/>
              <w:t>for equipping the above platforms;</w:t>
            </w:r>
          </w:p>
          <w:p w14:paraId="59102EED"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EE" w14:textId="77777777" w:rsidR="00E546F5" w:rsidRDefault="00951CE2">
            <w:pPr>
              <w:pStyle w:val="NormalinTable"/>
            </w:pPr>
            <w:r>
              <w:t>0.0%</w:t>
            </w:r>
          </w:p>
        </w:tc>
      </w:tr>
      <w:tr w:rsidR="00E546F5" w14:paraId="59102E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F0" w14:textId="77777777" w:rsidR="00E546F5" w:rsidRDefault="00951CE2">
            <w:pPr>
              <w:pStyle w:val="NormalinTable"/>
            </w:pPr>
            <w:r>
              <w:t>3917221010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F1" w14:textId="77777777" w:rsidR="00E546F5" w:rsidRDefault="00951CE2">
            <w:pPr>
              <w:pStyle w:val="Tier1"/>
            </w:pPr>
            <w:r>
              <w:t>Tubes, pipes and hoses, and fittings therefor (for example, joints, elbows, flanges), of plastics</w:t>
            </w:r>
          </w:p>
          <w:p w14:paraId="59102EF2" w14:textId="77777777" w:rsidR="00E546F5" w:rsidRDefault="00951CE2">
            <w:pPr>
              <w:pStyle w:val="Tier2"/>
            </w:pPr>
            <w:r>
              <w:t>-</w:t>
            </w:r>
            <w:r>
              <w:tab/>
              <w:t>Tubes, pipes and hoses, rigid</w:t>
            </w:r>
          </w:p>
          <w:p w14:paraId="59102EF3" w14:textId="77777777" w:rsidR="00E546F5" w:rsidRDefault="00951CE2">
            <w:pPr>
              <w:pStyle w:val="Tier3"/>
            </w:pPr>
            <w:r>
              <w:t>-</w:t>
            </w:r>
            <w:r>
              <w:tab/>
              <w:t>-</w:t>
            </w:r>
            <w:r>
              <w:tab/>
              <w:t>Of polymers of propylene</w:t>
            </w:r>
          </w:p>
          <w:p w14:paraId="59102EF4" w14:textId="77777777" w:rsidR="00E546F5" w:rsidRDefault="00951CE2">
            <w:pPr>
              <w:pStyle w:val="Tier4"/>
            </w:pPr>
            <w:r>
              <w:t>-</w:t>
            </w:r>
            <w:r>
              <w:tab/>
              <w:t>-</w:t>
            </w:r>
            <w:r>
              <w:tab/>
              <w:t>-</w:t>
            </w:r>
            <w:r>
              <w:tab/>
              <w:t xml:space="preserve">Seamless and of a length exceeding the maximum </w:t>
            </w:r>
            <w:r>
              <w:t>cross-sectional dimension, whether or not surface-worked, but not otherwise worked</w:t>
            </w:r>
          </w:p>
          <w:p w14:paraId="59102EF5" w14:textId="77777777" w:rsidR="00E546F5" w:rsidRDefault="00951CE2">
            <w:pPr>
              <w:pStyle w:val="Tier5"/>
            </w:pPr>
            <w:r>
              <w:t>-</w:t>
            </w:r>
            <w:r>
              <w:tab/>
              <w:t>-</w:t>
            </w:r>
            <w:r>
              <w:tab/>
              <w:t>-</w:t>
            </w:r>
            <w:r>
              <w:tab/>
              <w:t>-</w:t>
            </w:r>
            <w:r>
              <w:tab/>
              <w:t>For use in certain types of aircraft</w:t>
            </w:r>
          </w:p>
          <w:p w14:paraId="59102EF6" w14:textId="77777777" w:rsidR="00E546F5" w:rsidRDefault="00951CE2">
            <w:pPr>
              <w:pStyle w:val="Tier5Bullet"/>
            </w:pPr>
            <w:r>
              <w:tab/>
            </w:r>
            <w:r>
              <w:tab/>
            </w:r>
            <w:r>
              <w:tab/>
            </w:r>
            <w:r>
              <w:tab/>
              <w:t>-</w:t>
            </w:r>
            <w:r>
              <w:tab/>
              <w:t>For use in certain types of aircraft; for the construction, maintenance and repair of aircraft of an unladen weight exceed</w:t>
            </w:r>
            <w:r>
              <w:t>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EF7" w14:textId="77777777" w:rsidR="00E546F5" w:rsidRDefault="00951CE2">
            <w:pPr>
              <w:pStyle w:val="NormalinTable"/>
            </w:pPr>
            <w:r>
              <w:t>0.0%</w:t>
            </w:r>
          </w:p>
        </w:tc>
      </w:tr>
      <w:tr w:rsidR="00E546F5" w14:paraId="59102F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EF9" w14:textId="77777777" w:rsidR="00E546F5" w:rsidRDefault="00951CE2">
            <w:pPr>
              <w:pStyle w:val="NormalinTable"/>
            </w:pPr>
            <w:r>
              <w:t>3917221090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EFA" w14:textId="77777777" w:rsidR="00E546F5" w:rsidRDefault="00951CE2">
            <w:pPr>
              <w:pStyle w:val="Tier1"/>
            </w:pPr>
            <w:r>
              <w:t>Tubes, pipes and hoses, and fittings therefor (for example, joints, elbows, flanges), of plastics</w:t>
            </w:r>
          </w:p>
          <w:p w14:paraId="59102EFB" w14:textId="77777777" w:rsidR="00E546F5" w:rsidRDefault="00951CE2">
            <w:pPr>
              <w:pStyle w:val="Tier2"/>
            </w:pPr>
            <w:r>
              <w:t>-</w:t>
            </w:r>
            <w:r>
              <w:tab/>
              <w:t>Tubes, pipes and hoses, rigid</w:t>
            </w:r>
          </w:p>
          <w:p w14:paraId="59102EFC" w14:textId="77777777" w:rsidR="00E546F5" w:rsidRDefault="00951CE2">
            <w:pPr>
              <w:pStyle w:val="Tier3"/>
            </w:pPr>
            <w:r>
              <w:t>-</w:t>
            </w:r>
            <w:r>
              <w:tab/>
              <w:t>-</w:t>
            </w:r>
            <w:r>
              <w:tab/>
              <w:t>Of polymers of propylene</w:t>
            </w:r>
          </w:p>
          <w:p w14:paraId="59102EFD" w14:textId="77777777" w:rsidR="00E546F5" w:rsidRDefault="00951CE2">
            <w:pPr>
              <w:pStyle w:val="Tier4"/>
            </w:pPr>
            <w:r>
              <w:t>-</w:t>
            </w:r>
            <w:r>
              <w:tab/>
              <w:t>-</w:t>
            </w:r>
            <w:r>
              <w:tab/>
              <w:t>-</w:t>
            </w:r>
            <w:r>
              <w:tab/>
            </w:r>
            <w:r>
              <w:t>Seamless and of a length exceeding the maximum cross-sectional dimension, whether or not surface-worked, but not otherwise worked</w:t>
            </w:r>
          </w:p>
          <w:p w14:paraId="59102EFE" w14:textId="77777777" w:rsidR="00E546F5" w:rsidRDefault="00951CE2">
            <w:pPr>
              <w:pStyle w:val="Tier5"/>
            </w:pPr>
            <w:r>
              <w:t>-</w:t>
            </w:r>
            <w:r>
              <w:tab/>
              <w:t>-</w:t>
            </w:r>
            <w:r>
              <w:tab/>
              <w:t>-</w:t>
            </w:r>
            <w:r>
              <w:tab/>
              <w:t>-</w:t>
            </w:r>
            <w:r>
              <w:tab/>
              <w:t>Other</w:t>
            </w:r>
          </w:p>
          <w:p w14:paraId="59102EFF" w14:textId="77777777" w:rsidR="00E546F5" w:rsidRDefault="00951CE2">
            <w:pPr>
              <w:pStyle w:val="Tier5Bullet"/>
            </w:pPr>
            <w:r>
              <w:tab/>
            </w:r>
            <w:r>
              <w:tab/>
            </w:r>
            <w:r>
              <w:tab/>
            </w:r>
            <w:r>
              <w:tab/>
              <w:t>-</w:t>
            </w:r>
            <w:r>
              <w:tab/>
              <w:t>for incorporation in ships, boats or other vessels listed in Table 1, for the purposes of their constructi</w:t>
            </w:r>
            <w:r>
              <w:t>on, repair, maintenance or conversion;</w:t>
            </w:r>
          </w:p>
          <w:p w14:paraId="59102F00" w14:textId="77777777" w:rsidR="00E546F5" w:rsidRDefault="00951CE2">
            <w:pPr>
              <w:pStyle w:val="Tier5Bullet"/>
            </w:pPr>
            <w:r>
              <w:tab/>
            </w:r>
            <w:r>
              <w:tab/>
            </w:r>
            <w:r>
              <w:tab/>
            </w:r>
            <w:r>
              <w:tab/>
              <w:t>-</w:t>
            </w:r>
            <w:r>
              <w:tab/>
              <w:t>for fitting to or equipping such ships, boats or other vessels;</w:t>
            </w:r>
          </w:p>
          <w:p w14:paraId="59102F01"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14:paraId="59102F02" w14:textId="77777777" w:rsidR="00E546F5" w:rsidRDefault="00951CE2">
            <w:pPr>
              <w:pStyle w:val="Tier5Bullet"/>
            </w:pPr>
            <w:r>
              <w:tab/>
            </w:r>
            <w:r>
              <w:tab/>
            </w:r>
            <w:r>
              <w:tab/>
            </w:r>
            <w:r>
              <w:tab/>
              <w:t>-</w:t>
            </w:r>
            <w:r>
              <w:tab/>
              <w:t>for equipping the above platforms;</w:t>
            </w:r>
          </w:p>
          <w:p w14:paraId="59102F0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04" w14:textId="77777777" w:rsidR="00E546F5" w:rsidRDefault="00951CE2">
            <w:pPr>
              <w:pStyle w:val="NormalinTable"/>
            </w:pPr>
            <w:r>
              <w:t>0.0%</w:t>
            </w:r>
          </w:p>
        </w:tc>
      </w:tr>
      <w:tr w:rsidR="00E546F5" w14:paraId="59102F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06" w14:textId="77777777" w:rsidR="00E546F5" w:rsidRDefault="00951CE2">
            <w:pPr>
              <w:pStyle w:val="NormalinTable"/>
            </w:pPr>
            <w:r>
              <w:rPr>
                <w:rFonts w:eastAsia="Times New Roman"/>
                <w:color w:val="000000"/>
                <w:lang w:eastAsia="en-GB"/>
              </w:rPr>
              <w:t>3917229010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07" w14:textId="77777777" w:rsidR="00E546F5" w:rsidRDefault="00951CE2">
            <w:pPr>
              <w:pStyle w:val="Tier1"/>
            </w:pPr>
            <w:r>
              <w:rPr>
                <w:rFonts w:eastAsia="Times New Roman"/>
                <w:color w:val="000000"/>
                <w:lang w:eastAsia="en-GB"/>
              </w:rPr>
              <w:t xml:space="preserve">Tubes, pipes and hoses, </w:t>
            </w:r>
            <w:r>
              <w:rPr>
                <w:rFonts w:eastAsia="Times New Roman"/>
                <w:color w:val="000000"/>
                <w:lang w:eastAsia="en-GB"/>
              </w:rPr>
              <w:t>and fittings therefor (for example, joints, elbows, flanges), of plastics</w:t>
            </w:r>
            <w:r>
              <w:rPr>
                <w:rFonts w:eastAsia="Times New Roman"/>
                <w:color w:val="000000"/>
                <w:lang w:eastAsia="en-GB"/>
              </w:rPr>
              <w:br/>
            </w:r>
            <w:r>
              <w:rPr>
                <w:rFonts w:eastAsia="Times New Roman"/>
                <w:color w:val="000000"/>
                <w:lang w:eastAsia="en-GB"/>
              </w:rPr>
              <w:t>Tubes, pipes and hoses, rigid</w:t>
            </w:r>
            <w:r>
              <w:rPr>
                <w:rFonts w:eastAsia="Times New Roman"/>
                <w:color w:val="000000"/>
                <w:lang w:eastAsia="en-GB"/>
              </w:rPr>
              <w:br/>
            </w:r>
            <w:r>
              <w:rPr>
                <w:rFonts w:eastAsia="Times New Roman"/>
                <w:color w:val="000000"/>
                <w:lang w:eastAsia="en-GB"/>
              </w:rPr>
              <w:t>Of polymers of propylene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w:t>
            </w:r>
            <w:r>
              <w:rPr>
                <w:rFonts w:eastAsia="Times New Roman"/>
                <w:color w:val="000000"/>
                <w:lang w:eastAsia="en-GB"/>
              </w:rPr>
              <w:t>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08" w14:textId="77777777" w:rsidR="00E546F5" w:rsidRDefault="00951CE2">
            <w:pPr>
              <w:pStyle w:val="NormalinTable"/>
            </w:pPr>
            <w:r>
              <w:t>0.0%</w:t>
            </w:r>
          </w:p>
        </w:tc>
      </w:tr>
      <w:tr w:rsidR="00E546F5" w14:paraId="59102F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0A" w14:textId="77777777" w:rsidR="00E546F5" w:rsidRDefault="00951CE2">
            <w:pPr>
              <w:pStyle w:val="NormalinTable"/>
            </w:pPr>
            <w:r>
              <w:t>3917229020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0B" w14:textId="77777777" w:rsidR="00E546F5" w:rsidRDefault="00951CE2">
            <w:pPr>
              <w:pStyle w:val="Tier1"/>
            </w:pPr>
            <w:r>
              <w:t>Tubes, pipes and hoses, and fittings therefor (for example, joints, elbows, flanges), of plastics</w:t>
            </w:r>
          </w:p>
          <w:p w14:paraId="59102F0C" w14:textId="77777777" w:rsidR="00E546F5" w:rsidRDefault="00951CE2">
            <w:pPr>
              <w:pStyle w:val="Tier2"/>
            </w:pPr>
            <w:r>
              <w:t>-</w:t>
            </w:r>
            <w:r>
              <w:tab/>
              <w:t>Tu</w:t>
            </w:r>
            <w:r>
              <w:t>bes, pipes and hoses, rigid</w:t>
            </w:r>
          </w:p>
          <w:p w14:paraId="59102F0D" w14:textId="77777777" w:rsidR="00E546F5" w:rsidRDefault="00951CE2">
            <w:pPr>
              <w:pStyle w:val="Tier3"/>
            </w:pPr>
            <w:r>
              <w:t>-</w:t>
            </w:r>
            <w:r>
              <w:tab/>
              <w:t>-</w:t>
            </w:r>
            <w:r>
              <w:tab/>
              <w:t>Of polymers of propylene</w:t>
            </w:r>
          </w:p>
          <w:p w14:paraId="59102F0E" w14:textId="77777777" w:rsidR="00E546F5" w:rsidRDefault="00951CE2">
            <w:pPr>
              <w:pStyle w:val="Tier4"/>
            </w:pPr>
            <w:r>
              <w:t>-</w:t>
            </w:r>
            <w:r>
              <w:tab/>
              <w:t>-</w:t>
            </w:r>
            <w:r>
              <w:tab/>
              <w:t>-</w:t>
            </w:r>
            <w:r>
              <w:tab/>
              <w:t>Other</w:t>
            </w:r>
          </w:p>
          <w:p w14:paraId="59102F0F" w14:textId="77777777" w:rsidR="00E546F5" w:rsidRDefault="00951CE2">
            <w:pPr>
              <w:pStyle w:val="Tier5"/>
            </w:pPr>
            <w:r>
              <w:t>-</w:t>
            </w:r>
            <w:r>
              <w:tab/>
              <w:t>-</w:t>
            </w:r>
            <w:r>
              <w:tab/>
              <w:t>-</w:t>
            </w:r>
            <w:r>
              <w:tab/>
              <w:t>-</w:t>
            </w:r>
            <w:r>
              <w:tab/>
              <w:t>For use in certain types of aircraft</w:t>
            </w:r>
          </w:p>
          <w:p w14:paraId="59102F10"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11" w14:textId="77777777" w:rsidR="00E546F5" w:rsidRDefault="00951CE2">
            <w:pPr>
              <w:pStyle w:val="NormalinTable"/>
            </w:pPr>
            <w:r>
              <w:t>0.0%</w:t>
            </w:r>
          </w:p>
        </w:tc>
      </w:tr>
      <w:tr w:rsidR="00E546F5" w14:paraId="59102F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13" w14:textId="77777777" w:rsidR="00E546F5" w:rsidRDefault="00951CE2">
            <w:pPr>
              <w:pStyle w:val="NormalinTable"/>
            </w:pPr>
            <w:r>
              <w:t>3917229090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14" w14:textId="77777777" w:rsidR="00E546F5" w:rsidRDefault="00951CE2">
            <w:pPr>
              <w:pStyle w:val="Tier1"/>
            </w:pPr>
            <w:r>
              <w:t>Tubes, pipes and hoses, and fittings therefor (for example, joints, elbows, flanges), of plastics</w:t>
            </w:r>
          </w:p>
          <w:p w14:paraId="59102F15" w14:textId="77777777" w:rsidR="00E546F5" w:rsidRDefault="00951CE2">
            <w:pPr>
              <w:pStyle w:val="Tier2"/>
            </w:pPr>
            <w:r>
              <w:t>-</w:t>
            </w:r>
            <w:r>
              <w:tab/>
              <w:t>Tubes, pipes and hoses, rigid</w:t>
            </w:r>
          </w:p>
          <w:p w14:paraId="59102F16" w14:textId="77777777" w:rsidR="00E546F5" w:rsidRDefault="00951CE2">
            <w:pPr>
              <w:pStyle w:val="Tier3"/>
            </w:pPr>
            <w:r>
              <w:t>-</w:t>
            </w:r>
            <w:r>
              <w:tab/>
              <w:t>-</w:t>
            </w:r>
            <w:r>
              <w:tab/>
              <w:t>Of polymers of propylene</w:t>
            </w:r>
          </w:p>
          <w:p w14:paraId="59102F17" w14:textId="77777777" w:rsidR="00E546F5" w:rsidRDefault="00951CE2">
            <w:pPr>
              <w:pStyle w:val="Tier4"/>
            </w:pPr>
            <w:r>
              <w:t>-</w:t>
            </w:r>
            <w:r>
              <w:tab/>
              <w:t>-</w:t>
            </w:r>
            <w:r>
              <w:tab/>
              <w:t>-</w:t>
            </w:r>
            <w:r>
              <w:tab/>
              <w:t>Other</w:t>
            </w:r>
          </w:p>
          <w:p w14:paraId="59102F18" w14:textId="77777777" w:rsidR="00E546F5" w:rsidRDefault="00951CE2">
            <w:pPr>
              <w:pStyle w:val="Tier5"/>
            </w:pPr>
            <w:r>
              <w:t>-</w:t>
            </w:r>
            <w:r>
              <w:tab/>
              <w:t>-</w:t>
            </w:r>
            <w:r>
              <w:tab/>
              <w:t>-</w:t>
            </w:r>
            <w:r>
              <w:tab/>
              <w:t>-</w:t>
            </w:r>
            <w:r>
              <w:tab/>
            </w:r>
            <w:r>
              <w:t>Other</w:t>
            </w:r>
          </w:p>
          <w:p w14:paraId="59102F1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F1A" w14:textId="77777777" w:rsidR="00E546F5" w:rsidRDefault="00951CE2">
            <w:pPr>
              <w:pStyle w:val="Tier5Bullet"/>
            </w:pPr>
            <w:r>
              <w:tab/>
            </w:r>
            <w:r>
              <w:tab/>
            </w:r>
            <w:r>
              <w:tab/>
            </w:r>
            <w:r>
              <w:tab/>
              <w:t>-</w:t>
            </w:r>
            <w:r>
              <w:tab/>
              <w:t>for fitting to or equipping such ships, boats or other vessels;</w:t>
            </w:r>
          </w:p>
          <w:p w14:paraId="59102F1B" w14:textId="77777777" w:rsidR="00E546F5" w:rsidRDefault="00951CE2">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2F1C" w14:textId="77777777" w:rsidR="00E546F5" w:rsidRDefault="00951CE2">
            <w:pPr>
              <w:pStyle w:val="Tier5Bullet"/>
            </w:pPr>
            <w:r>
              <w:tab/>
            </w:r>
            <w:r>
              <w:tab/>
            </w:r>
            <w:r>
              <w:tab/>
            </w:r>
            <w:r>
              <w:tab/>
              <w:t>-</w:t>
            </w:r>
            <w:r>
              <w:tab/>
              <w:t>for equipping the above platforms;</w:t>
            </w:r>
          </w:p>
          <w:p w14:paraId="59102F1D" w14:textId="77777777" w:rsidR="00E546F5" w:rsidRDefault="00951CE2">
            <w:pPr>
              <w:pStyle w:val="Tier5Bullet"/>
            </w:pPr>
            <w:r>
              <w:tab/>
            </w: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1E" w14:textId="77777777" w:rsidR="00E546F5" w:rsidRDefault="00951CE2">
            <w:pPr>
              <w:pStyle w:val="NormalinTable"/>
            </w:pPr>
            <w:r>
              <w:t>0.0%</w:t>
            </w:r>
          </w:p>
        </w:tc>
      </w:tr>
      <w:tr w:rsidR="00E546F5" w14:paraId="59102F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20" w14:textId="77777777" w:rsidR="00E546F5" w:rsidRDefault="00951CE2">
            <w:pPr>
              <w:pStyle w:val="NormalinTable"/>
            </w:pPr>
            <w:r>
              <w:t>3917231010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21" w14:textId="77777777" w:rsidR="00E546F5" w:rsidRDefault="00951CE2">
            <w:pPr>
              <w:pStyle w:val="Tier1"/>
            </w:pPr>
            <w:r>
              <w:t>Tubes, pipes and hoses, and fittings therefor (for example, joints, elbows, flanges), of plastics</w:t>
            </w:r>
          </w:p>
          <w:p w14:paraId="59102F22" w14:textId="77777777" w:rsidR="00E546F5" w:rsidRDefault="00951CE2">
            <w:pPr>
              <w:pStyle w:val="Tier2"/>
            </w:pPr>
            <w:r>
              <w:t>-</w:t>
            </w:r>
            <w:r>
              <w:tab/>
              <w:t>Tubes, pipes and hoses, rigid</w:t>
            </w:r>
          </w:p>
          <w:p w14:paraId="59102F23" w14:textId="77777777" w:rsidR="00E546F5" w:rsidRDefault="00951CE2">
            <w:pPr>
              <w:pStyle w:val="Tier3"/>
            </w:pPr>
            <w:r>
              <w:t>-</w:t>
            </w:r>
            <w:r>
              <w:tab/>
              <w:t>-</w:t>
            </w:r>
            <w:r>
              <w:tab/>
              <w:t>Of polymers of vinyl chloride</w:t>
            </w:r>
          </w:p>
          <w:p w14:paraId="59102F24" w14:textId="77777777" w:rsidR="00E546F5" w:rsidRDefault="00951CE2">
            <w:pPr>
              <w:pStyle w:val="Tier4"/>
            </w:pPr>
            <w:r>
              <w:t>-</w:t>
            </w:r>
            <w:r>
              <w:tab/>
              <w:t>-</w:t>
            </w:r>
            <w:r>
              <w:tab/>
              <w:t>-</w:t>
            </w:r>
            <w:r>
              <w:tab/>
            </w:r>
            <w:r>
              <w:t>Seamless and of a length exceeding the maximum cross-sectional dimension, whether or not surface-worked, but not otherwise worked</w:t>
            </w:r>
          </w:p>
          <w:p w14:paraId="59102F25" w14:textId="77777777" w:rsidR="00E546F5" w:rsidRDefault="00951CE2">
            <w:pPr>
              <w:pStyle w:val="Tier5"/>
            </w:pPr>
            <w:r>
              <w:t>-</w:t>
            </w:r>
            <w:r>
              <w:tab/>
              <w:t>-</w:t>
            </w:r>
            <w:r>
              <w:tab/>
              <w:t>-</w:t>
            </w:r>
            <w:r>
              <w:tab/>
              <w:t>-</w:t>
            </w:r>
            <w:r>
              <w:tab/>
              <w:t>For use in certain types of aircraft</w:t>
            </w:r>
          </w:p>
          <w:p w14:paraId="59102F26" w14:textId="77777777" w:rsidR="00E546F5" w:rsidRDefault="00951CE2">
            <w:pPr>
              <w:pStyle w:val="Tier5Bullet"/>
            </w:pPr>
            <w:r>
              <w:tab/>
            </w:r>
            <w:r>
              <w:tab/>
            </w:r>
            <w:r>
              <w:tab/>
            </w:r>
            <w:r>
              <w:tab/>
              <w:t>-</w:t>
            </w:r>
            <w:r>
              <w:tab/>
              <w:t>For use in certain types of aircraft; for the construction, maintenance and</w:t>
            </w:r>
            <w:r>
              <w:t xml:space="preserve">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27" w14:textId="77777777" w:rsidR="00E546F5" w:rsidRDefault="00951CE2">
            <w:pPr>
              <w:pStyle w:val="NormalinTable"/>
            </w:pPr>
            <w:r>
              <w:t>0.0%</w:t>
            </w:r>
          </w:p>
        </w:tc>
      </w:tr>
      <w:tr w:rsidR="00E546F5" w14:paraId="59102F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29" w14:textId="77777777" w:rsidR="00E546F5" w:rsidRDefault="00951CE2">
            <w:pPr>
              <w:pStyle w:val="NormalinTable"/>
            </w:pPr>
            <w:r>
              <w:t>3917231090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2A" w14:textId="77777777" w:rsidR="00E546F5" w:rsidRDefault="00951CE2">
            <w:pPr>
              <w:pStyle w:val="Tier1"/>
            </w:pPr>
            <w:r>
              <w:t>Tubes, pipes and hoses, and fittings therefor (for example, joints, elbows, flanges), of plastics</w:t>
            </w:r>
          </w:p>
          <w:p w14:paraId="59102F2B" w14:textId="77777777" w:rsidR="00E546F5" w:rsidRDefault="00951CE2">
            <w:pPr>
              <w:pStyle w:val="Tier2"/>
            </w:pPr>
            <w:r>
              <w:t>-</w:t>
            </w:r>
            <w:r>
              <w:tab/>
              <w:t xml:space="preserve">Tubes, pipes and </w:t>
            </w:r>
            <w:r>
              <w:t>hoses, rigid</w:t>
            </w:r>
          </w:p>
          <w:p w14:paraId="59102F2C" w14:textId="77777777" w:rsidR="00E546F5" w:rsidRDefault="00951CE2">
            <w:pPr>
              <w:pStyle w:val="Tier3"/>
            </w:pPr>
            <w:r>
              <w:t>-</w:t>
            </w:r>
            <w:r>
              <w:tab/>
              <w:t>-</w:t>
            </w:r>
            <w:r>
              <w:tab/>
              <w:t>Of polymers of vinyl chloride</w:t>
            </w:r>
          </w:p>
          <w:p w14:paraId="59102F2D" w14:textId="77777777" w:rsidR="00E546F5" w:rsidRDefault="00951CE2">
            <w:pPr>
              <w:pStyle w:val="Tier4"/>
            </w:pPr>
            <w:r>
              <w:t>-</w:t>
            </w:r>
            <w:r>
              <w:tab/>
              <w:t>-</w:t>
            </w:r>
            <w:r>
              <w:tab/>
              <w:t>-</w:t>
            </w:r>
            <w:r>
              <w:tab/>
              <w:t>Seamless and of a length exceeding the maximum cross-sectional dimension, whether or not surface-worked, but not otherwise worked</w:t>
            </w:r>
          </w:p>
          <w:p w14:paraId="59102F2E" w14:textId="77777777" w:rsidR="00E546F5" w:rsidRDefault="00951CE2">
            <w:pPr>
              <w:pStyle w:val="Tier5"/>
            </w:pPr>
            <w:r>
              <w:t>-</w:t>
            </w:r>
            <w:r>
              <w:tab/>
              <w:t>-</w:t>
            </w:r>
            <w:r>
              <w:tab/>
              <w:t>-</w:t>
            </w:r>
            <w:r>
              <w:tab/>
              <w:t>-</w:t>
            </w:r>
            <w:r>
              <w:tab/>
              <w:t>Other</w:t>
            </w:r>
          </w:p>
          <w:p w14:paraId="59102F2F" w14:textId="77777777" w:rsidR="00E546F5" w:rsidRDefault="00951CE2">
            <w:pPr>
              <w:pStyle w:val="Tier5Bullet"/>
            </w:pPr>
            <w:r>
              <w:tab/>
            </w:r>
            <w:r>
              <w:tab/>
            </w:r>
            <w:r>
              <w:tab/>
            </w:r>
            <w:r>
              <w:tab/>
              <w:t>-</w:t>
            </w:r>
            <w:r>
              <w:tab/>
              <w:t>for incorporation in ships, boats or other vessels li</w:t>
            </w:r>
            <w:r>
              <w:t>sted in Table 1, for the purposes of their construction, repair, maintenance or conversion;</w:t>
            </w:r>
          </w:p>
          <w:p w14:paraId="59102F30" w14:textId="77777777" w:rsidR="00E546F5" w:rsidRDefault="00951CE2">
            <w:pPr>
              <w:pStyle w:val="Tier5Bullet"/>
            </w:pPr>
            <w:r>
              <w:tab/>
            </w:r>
            <w:r>
              <w:tab/>
            </w:r>
            <w:r>
              <w:tab/>
            </w:r>
            <w:r>
              <w:tab/>
              <w:t>-</w:t>
            </w:r>
            <w:r>
              <w:tab/>
              <w:t>for fitting to or equipping such ships, boats or other vessels;</w:t>
            </w:r>
          </w:p>
          <w:p w14:paraId="59102F31" w14:textId="77777777" w:rsidR="00E546F5" w:rsidRDefault="00951CE2">
            <w:pPr>
              <w:pStyle w:val="Tier5Bullet"/>
            </w:pPr>
            <w:r>
              <w:tab/>
            </w: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2F32" w14:textId="77777777" w:rsidR="00E546F5" w:rsidRDefault="00951CE2">
            <w:pPr>
              <w:pStyle w:val="Tier5Bullet"/>
            </w:pPr>
            <w:r>
              <w:tab/>
            </w:r>
            <w:r>
              <w:tab/>
            </w:r>
            <w:r>
              <w:tab/>
            </w:r>
            <w:r>
              <w:tab/>
              <w:t>-</w:t>
            </w:r>
            <w:r>
              <w:tab/>
              <w:t>for equipping the above platforms;</w:t>
            </w:r>
          </w:p>
          <w:p w14:paraId="59102F3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34" w14:textId="77777777" w:rsidR="00E546F5" w:rsidRDefault="00951CE2">
            <w:pPr>
              <w:pStyle w:val="NormalinTable"/>
            </w:pPr>
            <w:r>
              <w:t>0.0%</w:t>
            </w:r>
          </w:p>
        </w:tc>
      </w:tr>
      <w:tr w:rsidR="00E546F5" w14:paraId="59102F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36" w14:textId="77777777" w:rsidR="00E546F5" w:rsidRDefault="00951CE2">
            <w:pPr>
              <w:pStyle w:val="NormalinTable"/>
            </w:pPr>
            <w:r>
              <w:rPr>
                <w:rFonts w:eastAsia="Times New Roman"/>
                <w:color w:val="000000"/>
                <w:lang w:eastAsia="en-GB"/>
              </w:rPr>
              <w:t>3917239010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37"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Tubes, pipes and hoses, rigid</w:t>
            </w:r>
            <w:r>
              <w:rPr>
                <w:rFonts w:eastAsia="Times New Roman"/>
                <w:color w:val="000000"/>
                <w:lang w:eastAsia="en-GB"/>
              </w:rPr>
              <w:br/>
            </w:r>
            <w:r>
              <w:rPr>
                <w:rFonts w:eastAsia="Times New Roman"/>
                <w:color w:val="000000"/>
                <w:lang w:eastAsia="en-GB"/>
              </w:rPr>
              <w:t>Of polymers of vinyl chloride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xml:space="preserve">•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38" w14:textId="77777777" w:rsidR="00E546F5" w:rsidRDefault="00951CE2">
            <w:pPr>
              <w:pStyle w:val="NormalinTable"/>
            </w:pPr>
            <w:r>
              <w:t>0.0%</w:t>
            </w:r>
          </w:p>
        </w:tc>
      </w:tr>
      <w:tr w:rsidR="00E546F5" w14:paraId="59102F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3A" w14:textId="77777777" w:rsidR="00E546F5" w:rsidRDefault="00951CE2">
            <w:pPr>
              <w:pStyle w:val="NormalinTable"/>
            </w:pPr>
            <w:r>
              <w:t>3917239020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3B" w14:textId="77777777" w:rsidR="00E546F5" w:rsidRDefault="00951CE2">
            <w:pPr>
              <w:pStyle w:val="Tier1"/>
            </w:pPr>
            <w:r>
              <w:t xml:space="preserve">Tubes, pipes and hoses, and fittings therefor </w:t>
            </w:r>
            <w:r>
              <w:t>(for example, joints, elbows, flanges), of plastics</w:t>
            </w:r>
          </w:p>
          <w:p w14:paraId="59102F3C" w14:textId="77777777" w:rsidR="00E546F5" w:rsidRDefault="00951CE2">
            <w:pPr>
              <w:pStyle w:val="Tier2"/>
            </w:pPr>
            <w:r>
              <w:t>-</w:t>
            </w:r>
            <w:r>
              <w:tab/>
              <w:t>Tubes, pipes and hoses, rigid</w:t>
            </w:r>
          </w:p>
          <w:p w14:paraId="59102F3D" w14:textId="77777777" w:rsidR="00E546F5" w:rsidRDefault="00951CE2">
            <w:pPr>
              <w:pStyle w:val="Tier3"/>
            </w:pPr>
            <w:r>
              <w:t>-</w:t>
            </w:r>
            <w:r>
              <w:tab/>
              <w:t>-</w:t>
            </w:r>
            <w:r>
              <w:tab/>
              <w:t>Of polymers of vinyl chloride</w:t>
            </w:r>
          </w:p>
          <w:p w14:paraId="59102F3E" w14:textId="77777777" w:rsidR="00E546F5" w:rsidRDefault="00951CE2">
            <w:pPr>
              <w:pStyle w:val="Tier4"/>
            </w:pPr>
            <w:r>
              <w:t>-</w:t>
            </w:r>
            <w:r>
              <w:tab/>
              <w:t>-</w:t>
            </w:r>
            <w:r>
              <w:tab/>
              <w:t>-</w:t>
            </w:r>
            <w:r>
              <w:tab/>
              <w:t>Other</w:t>
            </w:r>
          </w:p>
          <w:p w14:paraId="59102F3F" w14:textId="77777777" w:rsidR="00E546F5" w:rsidRDefault="00951CE2">
            <w:pPr>
              <w:pStyle w:val="Tier5"/>
            </w:pPr>
            <w:r>
              <w:t>-</w:t>
            </w:r>
            <w:r>
              <w:tab/>
              <w:t>-</w:t>
            </w:r>
            <w:r>
              <w:tab/>
              <w:t>-</w:t>
            </w:r>
            <w:r>
              <w:tab/>
              <w:t>-</w:t>
            </w:r>
            <w:r>
              <w:tab/>
              <w:t>For use in certain types of aircraft</w:t>
            </w:r>
          </w:p>
          <w:p w14:paraId="59102F40" w14:textId="77777777" w:rsidR="00E546F5" w:rsidRDefault="00951CE2">
            <w:pPr>
              <w:pStyle w:val="Tier5Bullet"/>
            </w:pPr>
            <w:r>
              <w:tab/>
            </w: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41" w14:textId="77777777" w:rsidR="00E546F5" w:rsidRDefault="00951CE2">
            <w:pPr>
              <w:pStyle w:val="NormalinTable"/>
            </w:pPr>
            <w:r>
              <w:t>0.0%</w:t>
            </w:r>
          </w:p>
        </w:tc>
      </w:tr>
      <w:tr w:rsidR="00E546F5" w14:paraId="59102F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43" w14:textId="77777777" w:rsidR="00E546F5" w:rsidRDefault="00951CE2">
            <w:pPr>
              <w:pStyle w:val="NormalinTable"/>
            </w:pPr>
            <w:r>
              <w:t>3917239090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44" w14:textId="77777777" w:rsidR="00E546F5" w:rsidRDefault="00951CE2">
            <w:pPr>
              <w:pStyle w:val="Tier1"/>
            </w:pPr>
            <w:r>
              <w:t>Tubes, pipes and hoses, and fittings therefor (for example, joints, elbows, flanges), of plastics</w:t>
            </w:r>
          </w:p>
          <w:p w14:paraId="59102F45" w14:textId="77777777" w:rsidR="00E546F5" w:rsidRDefault="00951CE2">
            <w:pPr>
              <w:pStyle w:val="Tier2"/>
            </w:pPr>
            <w:r>
              <w:t>-</w:t>
            </w:r>
            <w:r>
              <w:tab/>
              <w:t xml:space="preserve">Tubes, pipes </w:t>
            </w:r>
            <w:r>
              <w:t>and hoses, rigid</w:t>
            </w:r>
          </w:p>
          <w:p w14:paraId="59102F46" w14:textId="77777777" w:rsidR="00E546F5" w:rsidRDefault="00951CE2">
            <w:pPr>
              <w:pStyle w:val="Tier3"/>
            </w:pPr>
            <w:r>
              <w:t>-</w:t>
            </w:r>
            <w:r>
              <w:tab/>
              <w:t>-</w:t>
            </w:r>
            <w:r>
              <w:tab/>
              <w:t>Of polymers of vinyl chloride</w:t>
            </w:r>
          </w:p>
          <w:p w14:paraId="59102F47" w14:textId="77777777" w:rsidR="00E546F5" w:rsidRDefault="00951CE2">
            <w:pPr>
              <w:pStyle w:val="Tier4"/>
            </w:pPr>
            <w:r>
              <w:t>-</w:t>
            </w:r>
            <w:r>
              <w:tab/>
              <w:t>-</w:t>
            </w:r>
            <w:r>
              <w:tab/>
              <w:t>-</w:t>
            </w:r>
            <w:r>
              <w:tab/>
              <w:t>Other</w:t>
            </w:r>
          </w:p>
          <w:p w14:paraId="59102F48" w14:textId="77777777" w:rsidR="00E546F5" w:rsidRDefault="00951CE2">
            <w:pPr>
              <w:pStyle w:val="Tier5"/>
            </w:pPr>
            <w:r>
              <w:t>-</w:t>
            </w:r>
            <w:r>
              <w:tab/>
              <w:t>-</w:t>
            </w:r>
            <w:r>
              <w:tab/>
              <w:t>-</w:t>
            </w:r>
            <w:r>
              <w:tab/>
              <w:t>-</w:t>
            </w:r>
            <w:r>
              <w:tab/>
              <w:t>Other</w:t>
            </w:r>
          </w:p>
          <w:p w14:paraId="59102F4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F4A" w14:textId="77777777" w:rsidR="00E546F5" w:rsidRDefault="00951CE2">
            <w:pPr>
              <w:pStyle w:val="Tier5Bullet"/>
            </w:pPr>
            <w:r>
              <w:tab/>
            </w:r>
            <w:r>
              <w:tab/>
            </w:r>
            <w:r>
              <w:tab/>
            </w:r>
            <w:r>
              <w:tab/>
              <w:t>-</w:t>
            </w:r>
            <w:r>
              <w:tab/>
              <w:t xml:space="preserve">for fitting to or </w:t>
            </w:r>
            <w:r>
              <w:t>equipping such ships, boats or other vessels;</w:t>
            </w:r>
          </w:p>
          <w:p w14:paraId="59102F4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2F4C" w14:textId="77777777" w:rsidR="00E546F5" w:rsidRDefault="00951CE2">
            <w:pPr>
              <w:pStyle w:val="Tier5Bullet"/>
            </w:pPr>
            <w:r>
              <w:tab/>
            </w:r>
            <w:r>
              <w:tab/>
            </w:r>
            <w:r>
              <w:tab/>
            </w:r>
            <w:r>
              <w:tab/>
              <w:t>-</w:t>
            </w:r>
            <w:r>
              <w:tab/>
              <w:t>for equipping the above platforms;</w:t>
            </w:r>
          </w:p>
          <w:p w14:paraId="59102F4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4E" w14:textId="77777777" w:rsidR="00E546F5" w:rsidRDefault="00951CE2">
            <w:pPr>
              <w:pStyle w:val="NormalinTable"/>
            </w:pPr>
            <w:r>
              <w:t>0.0%</w:t>
            </w:r>
          </w:p>
        </w:tc>
      </w:tr>
      <w:tr w:rsidR="00E546F5" w14:paraId="59102F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50" w14:textId="77777777" w:rsidR="00E546F5" w:rsidRDefault="00951CE2">
            <w:pPr>
              <w:pStyle w:val="NormalinTable"/>
            </w:pPr>
            <w:r>
              <w:t>3917290011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51" w14:textId="77777777" w:rsidR="00E546F5" w:rsidRDefault="00951CE2">
            <w:pPr>
              <w:pStyle w:val="Tier1"/>
            </w:pPr>
            <w:r>
              <w:t xml:space="preserve">Tubes, pipes and hoses, and fittings therefor (for example, joints, elbows, flanges), of </w:t>
            </w:r>
            <w:r>
              <w:t>plastics</w:t>
            </w:r>
          </w:p>
          <w:p w14:paraId="59102F52" w14:textId="77777777" w:rsidR="00E546F5" w:rsidRDefault="00951CE2">
            <w:pPr>
              <w:pStyle w:val="Tier2"/>
            </w:pPr>
            <w:r>
              <w:t>-</w:t>
            </w:r>
            <w:r>
              <w:tab/>
              <w:t>Tubes, pipes and hoses, rigid</w:t>
            </w:r>
          </w:p>
          <w:p w14:paraId="59102F53" w14:textId="77777777" w:rsidR="00E546F5" w:rsidRDefault="00951CE2">
            <w:pPr>
              <w:pStyle w:val="Tier3"/>
            </w:pPr>
            <w:r>
              <w:t>-</w:t>
            </w:r>
            <w:r>
              <w:tab/>
              <w:t>-</w:t>
            </w:r>
            <w:r>
              <w:tab/>
              <w:t>Of other plastics</w:t>
            </w:r>
          </w:p>
          <w:p w14:paraId="59102F54" w14:textId="77777777" w:rsidR="00E546F5" w:rsidRDefault="00951CE2">
            <w:pPr>
              <w:pStyle w:val="Tier4"/>
            </w:pPr>
            <w:r>
              <w:t>-</w:t>
            </w:r>
            <w:r>
              <w:tab/>
              <w:t>-</w:t>
            </w:r>
            <w:r>
              <w:tab/>
              <w:t>-</w:t>
            </w:r>
            <w:r>
              <w:tab/>
              <w:t>Of addition polymerisation products</w:t>
            </w:r>
          </w:p>
          <w:p w14:paraId="59102F55" w14:textId="77777777" w:rsidR="00E546F5" w:rsidRDefault="00951CE2">
            <w:pPr>
              <w:pStyle w:val="Tier5"/>
            </w:pPr>
            <w:r>
              <w:t>-</w:t>
            </w:r>
            <w:r>
              <w:tab/>
              <w:t>-</w:t>
            </w:r>
            <w:r>
              <w:tab/>
              <w:t>-</w:t>
            </w:r>
            <w:r>
              <w:tab/>
              <w:t>-</w:t>
            </w:r>
            <w:r>
              <w:tab/>
              <w:t>For use in certain types of aircraft</w:t>
            </w:r>
          </w:p>
          <w:p w14:paraId="59102F56" w14:textId="77777777" w:rsidR="00E546F5" w:rsidRDefault="00951CE2">
            <w:pPr>
              <w:pStyle w:val="Tier5Bullet"/>
            </w:pPr>
            <w:r>
              <w:tab/>
            </w:r>
            <w:r>
              <w:tab/>
            </w:r>
            <w:r>
              <w:tab/>
            </w:r>
            <w:r>
              <w:tab/>
              <w:t>-</w:t>
            </w:r>
            <w:r>
              <w:tab/>
              <w:t>For use in certain types of aircraft; for the construction, maintenance and repair of aircraft of an</w:t>
            </w:r>
            <w:r>
              <w:t xml:space="preserve">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57" w14:textId="77777777" w:rsidR="00E546F5" w:rsidRDefault="00951CE2">
            <w:pPr>
              <w:pStyle w:val="NormalinTable"/>
            </w:pPr>
            <w:r>
              <w:t>0.0%</w:t>
            </w:r>
          </w:p>
        </w:tc>
      </w:tr>
      <w:tr w:rsidR="00E546F5" w14:paraId="59102F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59" w14:textId="77777777" w:rsidR="00E546F5" w:rsidRDefault="00951CE2">
            <w:pPr>
              <w:pStyle w:val="NormalinTable"/>
            </w:pPr>
            <w:r>
              <w:t>3917290019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5A" w14:textId="77777777" w:rsidR="00E546F5" w:rsidRDefault="00951CE2">
            <w:pPr>
              <w:pStyle w:val="Tier1"/>
            </w:pPr>
            <w:r>
              <w:t>Tubes, pipes and hoses, and fittings therefor (for example, joints, elbows, flanges), of plastics</w:t>
            </w:r>
          </w:p>
          <w:p w14:paraId="59102F5B" w14:textId="77777777" w:rsidR="00E546F5" w:rsidRDefault="00951CE2">
            <w:pPr>
              <w:pStyle w:val="Tier2"/>
            </w:pPr>
            <w:r>
              <w:t>-</w:t>
            </w:r>
            <w:r>
              <w:tab/>
              <w:t>Tubes, pipes and hoses, rigid</w:t>
            </w:r>
          </w:p>
          <w:p w14:paraId="59102F5C" w14:textId="77777777" w:rsidR="00E546F5" w:rsidRDefault="00951CE2">
            <w:pPr>
              <w:pStyle w:val="Tier3"/>
            </w:pPr>
            <w:r>
              <w:t>-</w:t>
            </w:r>
            <w:r>
              <w:tab/>
              <w:t>-</w:t>
            </w:r>
            <w:r>
              <w:tab/>
              <w:t xml:space="preserve">Of other </w:t>
            </w:r>
            <w:r>
              <w:t>plastics</w:t>
            </w:r>
          </w:p>
          <w:p w14:paraId="59102F5D" w14:textId="77777777" w:rsidR="00E546F5" w:rsidRDefault="00951CE2">
            <w:pPr>
              <w:pStyle w:val="Tier4"/>
            </w:pPr>
            <w:r>
              <w:t>-</w:t>
            </w:r>
            <w:r>
              <w:tab/>
              <w:t>-</w:t>
            </w:r>
            <w:r>
              <w:tab/>
              <w:t>-</w:t>
            </w:r>
            <w:r>
              <w:tab/>
              <w:t>Of addition polymerisation products</w:t>
            </w:r>
          </w:p>
          <w:p w14:paraId="59102F5E" w14:textId="77777777" w:rsidR="00E546F5" w:rsidRDefault="00951CE2">
            <w:pPr>
              <w:pStyle w:val="Tier5"/>
            </w:pPr>
            <w:r>
              <w:t>-</w:t>
            </w:r>
            <w:r>
              <w:tab/>
              <w:t>-</w:t>
            </w:r>
            <w:r>
              <w:tab/>
              <w:t>-</w:t>
            </w:r>
            <w:r>
              <w:tab/>
              <w:t>-</w:t>
            </w:r>
            <w:r>
              <w:tab/>
              <w:t>Other</w:t>
            </w:r>
          </w:p>
          <w:p w14:paraId="59102F5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F60" w14:textId="77777777" w:rsidR="00E546F5" w:rsidRDefault="00951CE2">
            <w:pPr>
              <w:pStyle w:val="Tier5Bullet"/>
            </w:pPr>
            <w:r>
              <w:tab/>
            </w:r>
            <w:r>
              <w:tab/>
            </w:r>
            <w:r>
              <w:tab/>
            </w:r>
            <w:r>
              <w:tab/>
              <w:t>-</w:t>
            </w:r>
            <w:r>
              <w:tab/>
              <w:t>for fitting to or equipping such s</w:t>
            </w:r>
            <w:r>
              <w:t>hips, boats or other vessels;</w:t>
            </w:r>
          </w:p>
          <w:p w14:paraId="59102F6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14:paraId="59102F62" w14:textId="77777777" w:rsidR="00E546F5" w:rsidRDefault="00951CE2">
            <w:pPr>
              <w:pStyle w:val="Tier5Bullet"/>
            </w:pPr>
            <w:r>
              <w:tab/>
            </w:r>
            <w:r>
              <w:tab/>
            </w:r>
            <w:r>
              <w:tab/>
            </w:r>
            <w:r>
              <w:tab/>
              <w:t>-</w:t>
            </w:r>
            <w:r>
              <w:tab/>
              <w:t>for equipping the above platforms;</w:t>
            </w:r>
          </w:p>
          <w:p w14:paraId="59102F6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64" w14:textId="77777777" w:rsidR="00E546F5" w:rsidRDefault="00951CE2">
            <w:pPr>
              <w:pStyle w:val="NormalinTable"/>
            </w:pPr>
            <w:r>
              <w:t>0.0%</w:t>
            </w:r>
          </w:p>
        </w:tc>
      </w:tr>
      <w:tr w:rsidR="00E546F5" w14:paraId="59102F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66" w14:textId="77777777" w:rsidR="00E546F5" w:rsidRDefault="00951CE2">
            <w:pPr>
              <w:pStyle w:val="NormalinTable"/>
            </w:pPr>
            <w:r>
              <w:rPr>
                <w:rFonts w:eastAsia="Times New Roman"/>
                <w:color w:val="000000"/>
                <w:lang w:eastAsia="en-GB"/>
              </w:rPr>
              <w:t>3917290091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67"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 xml:space="preserve">Tubes, pipes and </w:t>
            </w:r>
            <w:r>
              <w:rPr>
                <w:rFonts w:eastAsia="Times New Roman"/>
                <w:color w:val="000000"/>
                <w:lang w:eastAsia="en-GB"/>
              </w:rPr>
              <w:t>hoses, rigid</w:t>
            </w:r>
            <w:r>
              <w:rPr>
                <w:rFonts w:eastAsia="Times New Roman"/>
                <w:color w:val="000000"/>
                <w:lang w:eastAsia="en-GB"/>
              </w:rPr>
              <w:br/>
            </w:r>
            <w:r>
              <w:rPr>
                <w:rFonts w:eastAsia="Times New Roman"/>
                <w:color w:val="000000"/>
                <w:lang w:eastAsia="en-GB"/>
              </w:rPr>
              <w:t>Of other plastics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w:t>
            </w:r>
            <w:r>
              <w:rPr>
                <w:rFonts w:eastAsia="Times New Roman"/>
                <w:color w:val="000000"/>
                <w:lang w:eastAsia="en-GB"/>
              </w:rPr>
              <w:t>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68" w14:textId="77777777" w:rsidR="00E546F5" w:rsidRDefault="00951CE2">
            <w:pPr>
              <w:pStyle w:val="NormalinTable"/>
            </w:pPr>
            <w:r>
              <w:t>0.0%</w:t>
            </w:r>
          </w:p>
        </w:tc>
      </w:tr>
      <w:tr w:rsidR="00E546F5" w14:paraId="59102F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6A" w14:textId="77777777" w:rsidR="00E546F5" w:rsidRDefault="00951CE2">
            <w:pPr>
              <w:pStyle w:val="NormalinTable"/>
            </w:pPr>
            <w:r>
              <w:t>3917290099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6B" w14:textId="77777777" w:rsidR="00E546F5" w:rsidRDefault="00951CE2">
            <w:pPr>
              <w:pStyle w:val="Tier1"/>
            </w:pPr>
            <w:r>
              <w:t>Tubes, pipes and hoses, and fittings therefor (for example, joints, elbows, flanges), of plastics</w:t>
            </w:r>
          </w:p>
          <w:p w14:paraId="59102F6C" w14:textId="77777777" w:rsidR="00E546F5" w:rsidRDefault="00951CE2">
            <w:pPr>
              <w:pStyle w:val="Tier2"/>
            </w:pPr>
            <w:r>
              <w:t>-</w:t>
            </w:r>
            <w:r>
              <w:tab/>
              <w:t>Tubes, pipes and hoses, rigid</w:t>
            </w:r>
          </w:p>
          <w:p w14:paraId="59102F6D" w14:textId="77777777" w:rsidR="00E546F5" w:rsidRDefault="00951CE2">
            <w:pPr>
              <w:pStyle w:val="Tier3"/>
            </w:pPr>
            <w:r>
              <w:t>-</w:t>
            </w:r>
            <w:r>
              <w:tab/>
              <w:t>-</w:t>
            </w:r>
            <w:r>
              <w:tab/>
              <w:t>Of other plastics</w:t>
            </w:r>
          </w:p>
          <w:p w14:paraId="59102F6E" w14:textId="77777777" w:rsidR="00E546F5" w:rsidRDefault="00951CE2">
            <w:pPr>
              <w:pStyle w:val="Tier4"/>
            </w:pPr>
            <w:r>
              <w:t>-</w:t>
            </w:r>
            <w:r>
              <w:tab/>
              <w:t>-</w:t>
            </w:r>
            <w:r>
              <w:tab/>
              <w:t>-</w:t>
            </w:r>
            <w:r>
              <w:tab/>
              <w:t>Other</w:t>
            </w:r>
          </w:p>
          <w:p w14:paraId="59102F6F" w14:textId="77777777" w:rsidR="00E546F5" w:rsidRDefault="00951CE2">
            <w:pPr>
              <w:pStyle w:val="Tier5"/>
            </w:pPr>
            <w:r>
              <w:t>-</w:t>
            </w:r>
            <w:r>
              <w:tab/>
              <w:t>-</w:t>
            </w:r>
            <w:r>
              <w:tab/>
              <w:t>-</w:t>
            </w:r>
            <w:r>
              <w:tab/>
              <w:t>-</w:t>
            </w:r>
            <w:r>
              <w:tab/>
              <w:t>Other</w:t>
            </w:r>
          </w:p>
          <w:p w14:paraId="59102F70"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2F71" w14:textId="77777777" w:rsidR="00E546F5" w:rsidRDefault="00951CE2">
            <w:pPr>
              <w:pStyle w:val="Tier5Bullet"/>
            </w:pPr>
            <w:r>
              <w:tab/>
            </w:r>
            <w:r>
              <w:tab/>
            </w:r>
            <w:r>
              <w:tab/>
            </w:r>
            <w:r>
              <w:tab/>
              <w:t>-</w:t>
            </w:r>
            <w:r>
              <w:tab/>
              <w:t>for fitting to or equipping such ships, boats or other vessels;</w:t>
            </w:r>
          </w:p>
          <w:p w14:paraId="59102F72"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2F73" w14:textId="77777777" w:rsidR="00E546F5" w:rsidRDefault="00951CE2">
            <w:pPr>
              <w:pStyle w:val="Tier5Bullet"/>
            </w:pPr>
            <w:r>
              <w:tab/>
            </w:r>
            <w:r>
              <w:tab/>
            </w:r>
            <w:r>
              <w:tab/>
            </w:r>
            <w:r>
              <w:tab/>
              <w:t>-</w:t>
            </w:r>
            <w:r>
              <w:tab/>
              <w:t>for equipping the above platforms;</w:t>
            </w:r>
          </w:p>
          <w:p w14:paraId="59102F74"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75" w14:textId="77777777" w:rsidR="00E546F5" w:rsidRDefault="00951CE2">
            <w:pPr>
              <w:pStyle w:val="NormalinTable"/>
            </w:pPr>
            <w:r>
              <w:t>0.0%</w:t>
            </w:r>
          </w:p>
        </w:tc>
      </w:tr>
      <w:tr w:rsidR="00E546F5" w14:paraId="59102F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77" w14:textId="77777777" w:rsidR="00E546F5" w:rsidRDefault="00951CE2">
            <w:pPr>
              <w:pStyle w:val="NormalinTable"/>
            </w:pPr>
            <w:r>
              <w:rPr>
                <w:rFonts w:eastAsia="Times New Roman"/>
                <w:color w:val="000000"/>
                <w:lang w:eastAsia="en-GB"/>
              </w:rPr>
              <w:t>3917310010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78"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Other tubes, pipes and hoses</w:t>
            </w:r>
            <w:r>
              <w:rPr>
                <w:rFonts w:eastAsia="Times New Roman"/>
                <w:color w:val="000000"/>
                <w:lang w:eastAsia="en-GB"/>
              </w:rPr>
              <w:br/>
            </w:r>
            <w:r>
              <w:rPr>
                <w:rFonts w:eastAsia="Times New Roman"/>
                <w:color w:val="000000"/>
                <w:lang w:eastAsia="en-GB"/>
              </w:rPr>
              <w:t>Flexible tubes, pipes and hoses, having a minimum burst pressure of</w:t>
            </w:r>
            <w:r>
              <w:rPr>
                <w:rFonts w:eastAsia="Times New Roman"/>
                <w:color w:val="000000"/>
                <w:lang w:eastAsia="en-GB"/>
              </w:rPr>
              <w:t xml:space="preserve"> 27,6 MPa</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w:t>
            </w:r>
            <w:r>
              <w:rPr>
                <w:rFonts w:eastAsia="Times New Roman"/>
                <w:color w:val="000000"/>
                <w:lang w:eastAsia="en-GB"/>
              </w:rPr>
              <w:t>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79" w14:textId="77777777" w:rsidR="00E546F5" w:rsidRDefault="00951CE2">
            <w:pPr>
              <w:pStyle w:val="NormalinTable"/>
            </w:pPr>
            <w:r>
              <w:t>0.0%</w:t>
            </w:r>
          </w:p>
        </w:tc>
      </w:tr>
      <w:tr w:rsidR="00E546F5" w14:paraId="59102F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7B" w14:textId="77777777" w:rsidR="00E546F5" w:rsidRDefault="00951CE2">
            <w:pPr>
              <w:pStyle w:val="NormalinTable"/>
            </w:pPr>
            <w:r>
              <w:t>3917310020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7C" w14:textId="77777777" w:rsidR="00E546F5" w:rsidRDefault="00951CE2">
            <w:pPr>
              <w:pStyle w:val="Tier1"/>
            </w:pPr>
            <w:r>
              <w:t>Tubes, pipes and hoses, and fittings therefor (for example, joints, elbows, flanges), of plastics</w:t>
            </w:r>
          </w:p>
          <w:p w14:paraId="59102F7D" w14:textId="77777777" w:rsidR="00E546F5" w:rsidRDefault="00951CE2">
            <w:pPr>
              <w:pStyle w:val="Tier2"/>
            </w:pPr>
            <w:r>
              <w:t>-</w:t>
            </w:r>
            <w:r>
              <w:tab/>
              <w:t>Other tubes, pipes and hoses</w:t>
            </w:r>
          </w:p>
          <w:p w14:paraId="59102F7E" w14:textId="77777777" w:rsidR="00E546F5" w:rsidRDefault="00951CE2">
            <w:pPr>
              <w:pStyle w:val="Tier3"/>
            </w:pPr>
            <w:r>
              <w:t>-</w:t>
            </w:r>
            <w:r>
              <w:tab/>
              <w:t>-</w:t>
            </w:r>
            <w:r>
              <w:tab/>
              <w:t>Flexible tubes, pipes and hoses, having a minimum burst pressure of 27,6 MPa</w:t>
            </w:r>
          </w:p>
          <w:p w14:paraId="59102F7F" w14:textId="77777777" w:rsidR="00E546F5" w:rsidRDefault="00951CE2">
            <w:pPr>
              <w:pStyle w:val="Tier4"/>
            </w:pPr>
            <w:r>
              <w:t>-</w:t>
            </w:r>
            <w:r>
              <w:tab/>
              <w:t>-</w:t>
            </w:r>
            <w:r>
              <w:tab/>
              <w:t>-</w:t>
            </w:r>
            <w:r>
              <w:tab/>
              <w:t xml:space="preserve">For use </w:t>
            </w:r>
            <w:r>
              <w:t>in certain types of aircraft</w:t>
            </w:r>
          </w:p>
          <w:p w14:paraId="59102F80"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81" w14:textId="77777777" w:rsidR="00E546F5" w:rsidRDefault="00951CE2">
            <w:pPr>
              <w:pStyle w:val="NormalinTable"/>
            </w:pPr>
            <w:r>
              <w:t>0.0%</w:t>
            </w:r>
          </w:p>
        </w:tc>
      </w:tr>
      <w:tr w:rsidR="00E546F5" w14:paraId="59102F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83" w14:textId="77777777" w:rsidR="00E546F5" w:rsidRDefault="00951CE2">
            <w:pPr>
              <w:pStyle w:val="NormalinTable"/>
            </w:pPr>
            <w:r>
              <w:t>3917310090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84" w14:textId="77777777" w:rsidR="00E546F5" w:rsidRDefault="00951CE2">
            <w:pPr>
              <w:pStyle w:val="Tier1"/>
            </w:pPr>
            <w:r>
              <w:t xml:space="preserve">Tubes, pipes and </w:t>
            </w:r>
            <w:r>
              <w:t>hoses, and fittings therefor (for example, joints, elbows, flanges), of plastics</w:t>
            </w:r>
          </w:p>
          <w:p w14:paraId="59102F85" w14:textId="77777777" w:rsidR="00E546F5" w:rsidRDefault="00951CE2">
            <w:pPr>
              <w:pStyle w:val="Tier2"/>
            </w:pPr>
            <w:r>
              <w:t>-</w:t>
            </w:r>
            <w:r>
              <w:tab/>
              <w:t>Other tubes, pipes and hoses</w:t>
            </w:r>
          </w:p>
          <w:p w14:paraId="59102F86" w14:textId="77777777" w:rsidR="00E546F5" w:rsidRDefault="00951CE2">
            <w:pPr>
              <w:pStyle w:val="Tier3"/>
            </w:pPr>
            <w:r>
              <w:t>-</w:t>
            </w:r>
            <w:r>
              <w:tab/>
              <w:t>-</w:t>
            </w:r>
            <w:r>
              <w:tab/>
              <w:t>Flexible tubes, pipes and hoses, having a minimum burst pressure of 27,6 MPa</w:t>
            </w:r>
          </w:p>
          <w:p w14:paraId="59102F87" w14:textId="77777777" w:rsidR="00E546F5" w:rsidRDefault="00951CE2">
            <w:pPr>
              <w:pStyle w:val="Tier4"/>
            </w:pPr>
            <w:r>
              <w:t>-</w:t>
            </w:r>
            <w:r>
              <w:tab/>
              <w:t>-</w:t>
            </w:r>
            <w:r>
              <w:tab/>
              <w:t>-</w:t>
            </w:r>
            <w:r>
              <w:tab/>
              <w:t>Other</w:t>
            </w:r>
          </w:p>
          <w:p w14:paraId="59102F88" w14:textId="77777777" w:rsidR="00E546F5" w:rsidRDefault="00951CE2">
            <w:pPr>
              <w:pStyle w:val="Tier4Bullet"/>
            </w:pPr>
            <w:r>
              <w:tab/>
            </w:r>
            <w:r>
              <w:tab/>
            </w:r>
            <w:r>
              <w:tab/>
              <w:t>-</w:t>
            </w:r>
            <w:r>
              <w:tab/>
              <w:t>for incorporation in ships, boats or other ves</w:t>
            </w:r>
            <w:r>
              <w:t>sels listed in Table 1, for the purposes of their construction, repair, maintenance or conversion;</w:t>
            </w:r>
          </w:p>
          <w:p w14:paraId="59102F89" w14:textId="77777777" w:rsidR="00E546F5" w:rsidRDefault="00951CE2">
            <w:pPr>
              <w:pStyle w:val="Tier4Bullet"/>
            </w:pPr>
            <w:r>
              <w:tab/>
            </w:r>
            <w:r>
              <w:tab/>
            </w:r>
            <w:r>
              <w:tab/>
              <w:t>-</w:t>
            </w:r>
            <w:r>
              <w:tab/>
              <w:t>for fitting to or equipping such ships, boats or other vessels;</w:t>
            </w:r>
          </w:p>
          <w:p w14:paraId="59102F8A" w14:textId="77777777" w:rsidR="00E546F5" w:rsidRDefault="00951CE2">
            <w:pPr>
              <w:pStyle w:val="Tier4Bullet"/>
            </w:pPr>
            <w:r>
              <w:tab/>
            </w: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14:paraId="59102F8B" w14:textId="77777777" w:rsidR="00E546F5" w:rsidRDefault="00951CE2">
            <w:pPr>
              <w:pStyle w:val="Tier4Bullet"/>
            </w:pPr>
            <w:r>
              <w:tab/>
            </w:r>
            <w:r>
              <w:tab/>
            </w:r>
            <w:r>
              <w:tab/>
              <w:t>-</w:t>
            </w:r>
            <w:r>
              <w:tab/>
              <w:t>for equipping the above platforms;</w:t>
            </w:r>
          </w:p>
          <w:p w14:paraId="59102F8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8D" w14:textId="77777777" w:rsidR="00E546F5" w:rsidRDefault="00951CE2">
            <w:pPr>
              <w:pStyle w:val="NormalinTable"/>
            </w:pPr>
            <w:r>
              <w:t>0</w:t>
            </w:r>
            <w:r>
              <w:t>.0%</w:t>
            </w:r>
          </w:p>
        </w:tc>
      </w:tr>
      <w:tr w:rsidR="00E546F5" w14:paraId="59102F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8F" w14:textId="77777777" w:rsidR="00E546F5" w:rsidRDefault="00951CE2">
            <w:pPr>
              <w:pStyle w:val="NormalinTable"/>
            </w:pPr>
            <w:r>
              <w:t>3917320010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90" w14:textId="77777777" w:rsidR="00E546F5" w:rsidRDefault="00951CE2">
            <w:pPr>
              <w:pStyle w:val="Tier1"/>
            </w:pPr>
            <w:r>
              <w:t>Tubes, pipes and hoses, and fittings therefor (for example, joints, elbows, flanges), of plastics</w:t>
            </w:r>
          </w:p>
          <w:p w14:paraId="59102F91" w14:textId="77777777" w:rsidR="00E546F5" w:rsidRDefault="00951CE2">
            <w:pPr>
              <w:pStyle w:val="Tier2"/>
            </w:pPr>
            <w:r>
              <w:t>-</w:t>
            </w:r>
            <w:r>
              <w:tab/>
              <w:t>Other tubes, pipes and hoses</w:t>
            </w:r>
          </w:p>
          <w:p w14:paraId="59102F92" w14:textId="77777777" w:rsidR="00E546F5" w:rsidRDefault="00951CE2">
            <w:pPr>
              <w:pStyle w:val="Tier3"/>
            </w:pPr>
            <w:r>
              <w:t>-</w:t>
            </w:r>
            <w:r>
              <w:tab/>
              <w:t>-</w:t>
            </w:r>
            <w:r>
              <w:tab/>
              <w:t>Other, not reinforced or otherwise combined with other materials, without fittings</w:t>
            </w:r>
          </w:p>
          <w:p w14:paraId="59102F93" w14:textId="77777777" w:rsidR="00E546F5" w:rsidRDefault="00951CE2">
            <w:pPr>
              <w:pStyle w:val="Tier4"/>
            </w:pPr>
            <w:r>
              <w:t>-</w:t>
            </w:r>
            <w:r>
              <w:tab/>
              <w:t>-</w:t>
            </w:r>
            <w:r>
              <w:tab/>
              <w:t>-</w:t>
            </w:r>
            <w:r>
              <w:tab/>
              <w:t xml:space="preserve">For use in </w:t>
            </w:r>
            <w:r>
              <w:t>certain types of aircraft</w:t>
            </w:r>
          </w:p>
          <w:p w14:paraId="59102F9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95" w14:textId="77777777" w:rsidR="00E546F5" w:rsidRDefault="00951CE2">
            <w:pPr>
              <w:pStyle w:val="NormalinTable"/>
            </w:pPr>
            <w:r>
              <w:t>0.0%</w:t>
            </w:r>
          </w:p>
        </w:tc>
      </w:tr>
      <w:tr w:rsidR="00E546F5" w14:paraId="59102F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97" w14:textId="77777777" w:rsidR="00E546F5" w:rsidRDefault="00951CE2">
            <w:pPr>
              <w:pStyle w:val="NormalinTable"/>
            </w:pPr>
            <w:r>
              <w:t>3917320090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98" w14:textId="77777777" w:rsidR="00E546F5" w:rsidRDefault="00951CE2">
            <w:pPr>
              <w:pStyle w:val="Tier1"/>
            </w:pPr>
            <w:r>
              <w:t xml:space="preserve">Tubes, pipes and </w:t>
            </w:r>
            <w:r>
              <w:t>hoses, and fittings therefor (for example, joints, elbows, flanges), of plastics</w:t>
            </w:r>
          </w:p>
          <w:p w14:paraId="59102F99" w14:textId="77777777" w:rsidR="00E546F5" w:rsidRDefault="00951CE2">
            <w:pPr>
              <w:pStyle w:val="Tier2"/>
            </w:pPr>
            <w:r>
              <w:t>-</w:t>
            </w:r>
            <w:r>
              <w:tab/>
              <w:t>Other tubes, pipes and hoses</w:t>
            </w:r>
          </w:p>
          <w:p w14:paraId="59102F9A" w14:textId="77777777" w:rsidR="00E546F5" w:rsidRDefault="00951CE2">
            <w:pPr>
              <w:pStyle w:val="Tier3"/>
            </w:pPr>
            <w:r>
              <w:t>-</w:t>
            </w:r>
            <w:r>
              <w:tab/>
              <w:t>-</w:t>
            </w:r>
            <w:r>
              <w:tab/>
              <w:t>Other, not reinforced or otherwise combined with other materials, without fittings</w:t>
            </w:r>
          </w:p>
          <w:p w14:paraId="59102F9B" w14:textId="77777777" w:rsidR="00E546F5" w:rsidRDefault="00951CE2">
            <w:pPr>
              <w:pStyle w:val="Tier4"/>
            </w:pPr>
            <w:r>
              <w:t>-</w:t>
            </w:r>
            <w:r>
              <w:tab/>
              <w:t>-</w:t>
            </w:r>
            <w:r>
              <w:tab/>
              <w:t>-</w:t>
            </w:r>
            <w:r>
              <w:tab/>
              <w:t>Other</w:t>
            </w:r>
          </w:p>
          <w:p w14:paraId="59102F9C" w14:textId="77777777" w:rsidR="00E546F5" w:rsidRDefault="00951CE2">
            <w:pPr>
              <w:pStyle w:val="Tier4Bullet"/>
            </w:pPr>
            <w:r>
              <w:tab/>
            </w:r>
            <w:r>
              <w:tab/>
            </w:r>
            <w:r>
              <w:tab/>
              <w:t>-</w:t>
            </w:r>
            <w:r>
              <w:tab/>
              <w:t>for incorporation in ships, boats or oth</w:t>
            </w:r>
            <w:r>
              <w:t>er vessels listed in Table 1, for the purposes of their construction, repair, maintenance or conversion;</w:t>
            </w:r>
          </w:p>
          <w:p w14:paraId="59102F9D" w14:textId="77777777" w:rsidR="00E546F5" w:rsidRDefault="00951CE2">
            <w:pPr>
              <w:pStyle w:val="Tier4Bullet"/>
            </w:pPr>
            <w:r>
              <w:tab/>
            </w:r>
            <w:r>
              <w:tab/>
            </w:r>
            <w:r>
              <w:tab/>
              <w:t>-</w:t>
            </w:r>
            <w:r>
              <w:tab/>
              <w:t>for fitting to or equipping such ships, boats or other vessels;</w:t>
            </w:r>
          </w:p>
          <w:p w14:paraId="59102F9E" w14:textId="77777777" w:rsidR="00E546F5" w:rsidRDefault="00951CE2">
            <w:pPr>
              <w:pStyle w:val="Tier4Bullet"/>
            </w:pP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2F9F" w14:textId="77777777" w:rsidR="00E546F5" w:rsidRDefault="00951CE2">
            <w:pPr>
              <w:pStyle w:val="Tier4Bullet"/>
            </w:pPr>
            <w:r>
              <w:tab/>
            </w:r>
            <w:r>
              <w:tab/>
            </w:r>
            <w:r>
              <w:tab/>
              <w:t>-</w:t>
            </w:r>
            <w:r>
              <w:tab/>
              <w:t>for equipping the above platforms;</w:t>
            </w:r>
          </w:p>
          <w:p w14:paraId="59102FA0" w14:textId="77777777" w:rsidR="00E546F5" w:rsidRDefault="00951CE2">
            <w:pPr>
              <w:pStyle w:val="Tier4Bullet"/>
            </w:pPr>
            <w:r>
              <w:tab/>
            </w:r>
            <w:r>
              <w:tab/>
            </w:r>
            <w:r>
              <w:tab/>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A1" w14:textId="77777777" w:rsidR="00E546F5" w:rsidRDefault="00951CE2">
            <w:pPr>
              <w:pStyle w:val="NormalinTable"/>
            </w:pPr>
            <w:r>
              <w:t>0.0%</w:t>
            </w:r>
          </w:p>
        </w:tc>
      </w:tr>
      <w:tr w:rsidR="00E546F5" w14:paraId="59102F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A3" w14:textId="77777777" w:rsidR="00E546F5" w:rsidRDefault="00951CE2">
            <w:pPr>
              <w:pStyle w:val="NormalinTable"/>
            </w:pPr>
            <w:r>
              <w:rPr>
                <w:rFonts w:eastAsia="Times New Roman"/>
                <w:color w:val="000000"/>
                <w:lang w:eastAsia="en-GB"/>
              </w:rPr>
              <w:t>3917330010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A4"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Other tubes, pipes and hoses</w:t>
            </w:r>
            <w:r>
              <w:rPr>
                <w:rFonts w:eastAsia="Times New Roman"/>
                <w:color w:val="000000"/>
                <w:lang w:eastAsia="en-GB"/>
              </w:rPr>
              <w:br/>
            </w:r>
            <w:r>
              <w:rPr>
                <w:rFonts w:eastAsia="Times New Roman"/>
                <w:color w:val="000000"/>
                <w:lang w:eastAsia="en-GB"/>
              </w:rPr>
              <w:t>Other, not reinforced or otherwise combined with other materials, with fittings</w:t>
            </w:r>
            <w:r>
              <w:rPr>
                <w:rFonts w:eastAsia="Times New Roman"/>
                <w:color w:val="000000"/>
                <w:lang w:eastAsia="en-GB"/>
              </w:rPr>
              <w:br/>
            </w:r>
            <w:r>
              <w:rPr>
                <w:rFonts w:eastAsia="Times New Roman"/>
                <w:color w:val="000000"/>
                <w:lang w:eastAsia="en-GB"/>
              </w:rPr>
              <w:t xml:space="preserve">With fittings </w:t>
            </w:r>
            <w:r>
              <w:rPr>
                <w:rFonts w:eastAsia="Times New Roman"/>
                <w:color w:val="000000"/>
                <w:lang w:eastAsia="en-GB"/>
              </w:rPr>
              <w:t>attached,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A5" w14:textId="77777777" w:rsidR="00E546F5" w:rsidRDefault="00951CE2">
            <w:pPr>
              <w:pStyle w:val="NormalinTable"/>
            </w:pPr>
            <w:r>
              <w:t>0.0%</w:t>
            </w:r>
          </w:p>
        </w:tc>
      </w:tr>
      <w:tr w:rsidR="00E546F5" w14:paraId="59102F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A7" w14:textId="77777777" w:rsidR="00E546F5" w:rsidRDefault="00951CE2">
            <w:pPr>
              <w:pStyle w:val="NormalinTable"/>
            </w:pPr>
            <w:r>
              <w:t>391733</w:t>
            </w:r>
            <w:r>
              <w:t>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A8" w14:textId="77777777" w:rsidR="00E546F5" w:rsidRDefault="00951CE2">
            <w:pPr>
              <w:pStyle w:val="Tier1"/>
            </w:pPr>
            <w:r>
              <w:t>Tubes, pipes and hoses, and fittings therefor (for example, joints, elbows, flanges), of plastics</w:t>
            </w:r>
          </w:p>
          <w:p w14:paraId="59102FA9" w14:textId="77777777" w:rsidR="00E546F5" w:rsidRDefault="00951CE2">
            <w:pPr>
              <w:pStyle w:val="Tier2"/>
            </w:pPr>
            <w:r>
              <w:t>-</w:t>
            </w:r>
            <w:r>
              <w:tab/>
              <w:t>Other tubes, pipes and hoses</w:t>
            </w:r>
          </w:p>
          <w:p w14:paraId="59102FAA" w14:textId="77777777" w:rsidR="00E546F5" w:rsidRDefault="00951CE2">
            <w:pPr>
              <w:pStyle w:val="Tier3"/>
            </w:pPr>
            <w:r>
              <w:t>-</w:t>
            </w:r>
            <w:r>
              <w:tab/>
              <w:t>-</w:t>
            </w:r>
            <w:r>
              <w:tab/>
              <w:t>Other, not reinforced or otherwise combined with other materials, with fittings</w:t>
            </w:r>
          </w:p>
          <w:p w14:paraId="59102FAB" w14:textId="77777777" w:rsidR="00E546F5" w:rsidRDefault="00951CE2">
            <w:pPr>
              <w:pStyle w:val="Tier4"/>
            </w:pPr>
            <w:r>
              <w:t>-</w:t>
            </w:r>
            <w:r>
              <w:tab/>
              <w:t>-</w:t>
            </w:r>
            <w:r>
              <w:tab/>
              <w:t>-</w:t>
            </w:r>
            <w:r>
              <w:tab/>
              <w:t>Other</w:t>
            </w:r>
          </w:p>
          <w:p w14:paraId="59102FAC"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2FAD" w14:textId="77777777" w:rsidR="00E546F5" w:rsidRDefault="00951CE2">
            <w:pPr>
              <w:pStyle w:val="Tier4Bullet"/>
            </w:pPr>
            <w:r>
              <w:tab/>
            </w:r>
            <w:r>
              <w:tab/>
            </w:r>
            <w:r>
              <w:tab/>
              <w:t>-</w:t>
            </w:r>
            <w:r>
              <w:tab/>
              <w:t>for fitting to or equipping such ships, boats or other vessels;</w:t>
            </w:r>
          </w:p>
          <w:p w14:paraId="59102FAE"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2FAF" w14:textId="77777777" w:rsidR="00E546F5" w:rsidRDefault="00951CE2">
            <w:pPr>
              <w:pStyle w:val="Tier4Bullet"/>
            </w:pPr>
            <w:r>
              <w:tab/>
            </w:r>
            <w:r>
              <w:tab/>
            </w:r>
            <w:r>
              <w:tab/>
              <w:t>-</w:t>
            </w:r>
            <w:r>
              <w:tab/>
              <w:t>for equipping the above platforms;</w:t>
            </w:r>
          </w:p>
          <w:p w14:paraId="59102FB0"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B1" w14:textId="77777777" w:rsidR="00E546F5" w:rsidRDefault="00951CE2">
            <w:pPr>
              <w:pStyle w:val="NormalinTable"/>
            </w:pPr>
            <w:r>
              <w:t>0.0%</w:t>
            </w:r>
          </w:p>
        </w:tc>
      </w:tr>
      <w:tr w:rsidR="00E546F5" w14:paraId="59102F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B3" w14:textId="77777777" w:rsidR="00E546F5" w:rsidRDefault="00951CE2">
            <w:pPr>
              <w:pStyle w:val="NormalinTable"/>
            </w:pPr>
            <w:r>
              <w:rPr>
                <w:rFonts w:eastAsia="Times New Roman"/>
                <w:color w:val="000000"/>
                <w:lang w:eastAsia="en-GB"/>
              </w:rPr>
              <w:t>3917390010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B4"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Other tubes, pipes and hoses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fittings attached, for use in civil aircraft</w:t>
            </w:r>
            <w:r>
              <w:rPr>
                <w:rFonts w:eastAsia="Times New Roman"/>
                <w:color w:val="000000"/>
                <w:lang w:eastAsia="en-GB"/>
              </w:rPr>
              <w:br/>
            </w:r>
            <w:r>
              <w:rPr>
                <w:rFonts w:eastAsia="Times New Roman"/>
                <w:color w:val="000000"/>
                <w:lang w:eastAsia="en-GB"/>
              </w:rPr>
              <w:t xml:space="preserve">•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B5" w14:textId="77777777" w:rsidR="00E546F5" w:rsidRDefault="00951CE2">
            <w:pPr>
              <w:pStyle w:val="NormalinTable"/>
            </w:pPr>
            <w:r>
              <w:t>0.0%</w:t>
            </w:r>
          </w:p>
        </w:tc>
      </w:tr>
      <w:tr w:rsidR="00E546F5" w14:paraId="59102F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B7" w14:textId="77777777" w:rsidR="00E546F5" w:rsidRDefault="00951CE2">
            <w:pPr>
              <w:pStyle w:val="NormalinTable"/>
            </w:pPr>
            <w:r>
              <w:t>3917390091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B8" w14:textId="77777777" w:rsidR="00E546F5" w:rsidRDefault="00951CE2">
            <w:pPr>
              <w:pStyle w:val="Tier1"/>
            </w:pPr>
            <w:r>
              <w:t xml:space="preserve">Tubes, pipes and hoses, and fittings therefor </w:t>
            </w:r>
            <w:r>
              <w:t>(for example, joints, elbows, flanges), of plastics</w:t>
            </w:r>
          </w:p>
          <w:p w14:paraId="59102FB9" w14:textId="77777777" w:rsidR="00E546F5" w:rsidRDefault="00951CE2">
            <w:pPr>
              <w:pStyle w:val="Tier2"/>
            </w:pPr>
            <w:r>
              <w:t>-</w:t>
            </w:r>
            <w:r>
              <w:tab/>
              <w:t>Other tubes, pipes and hoses</w:t>
            </w:r>
          </w:p>
          <w:p w14:paraId="59102FBA" w14:textId="77777777" w:rsidR="00E546F5" w:rsidRDefault="00951CE2">
            <w:pPr>
              <w:pStyle w:val="Tier3"/>
            </w:pPr>
            <w:r>
              <w:t>-</w:t>
            </w:r>
            <w:r>
              <w:tab/>
              <w:t>-</w:t>
            </w:r>
            <w:r>
              <w:tab/>
              <w:t>Other</w:t>
            </w:r>
          </w:p>
          <w:p w14:paraId="59102FBB" w14:textId="77777777" w:rsidR="00E546F5" w:rsidRDefault="00951CE2">
            <w:pPr>
              <w:pStyle w:val="Tier4"/>
            </w:pPr>
            <w:r>
              <w:t>-</w:t>
            </w:r>
            <w:r>
              <w:tab/>
              <w:t>-</w:t>
            </w:r>
            <w:r>
              <w:tab/>
              <w:t>-</w:t>
            </w:r>
            <w:r>
              <w:tab/>
              <w:t>Other</w:t>
            </w:r>
          </w:p>
          <w:p w14:paraId="59102FBC" w14:textId="77777777" w:rsidR="00E546F5" w:rsidRDefault="00951CE2">
            <w:pPr>
              <w:pStyle w:val="Tier5"/>
            </w:pPr>
            <w:r>
              <w:t>-</w:t>
            </w:r>
            <w:r>
              <w:tab/>
              <w:t>-</w:t>
            </w:r>
            <w:r>
              <w:tab/>
              <w:t>-</w:t>
            </w:r>
            <w:r>
              <w:tab/>
              <w:t>-</w:t>
            </w:r>
            <w:r>
              <w:tab/>
              <w:t>For use in certain types of aircraft</w:t>
            </w:r>
          </w:p>
          <w:p w14:paraId="59102FBD" w14:textId="77777777" w:rsidR="00E546F5" w:rsidRDefault="00951CE2">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BE" w14:textId="77777777" w:rsidR="00E546F5" w:rsidRDefault="00951CE2">
            <w:pPr>
              <w:pStyle w:val="NormalinTable"/>
            </w:pPr>
            <w:r>
              <w:t>0.0%</w:t>
            </w:r>
          </w:p>
        </w:tc>
      </w:tr>
      <w:tr w:rsidR="00E546F5" w14:paraId="59102F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C0" w14:textId="77777777" w:rsidR="00E546F5" w:rsidRDefault="00951CE2">
            <w:pPr>
              <w:pStyle w:val="NormalinTable"/>
            </w:pPr>
            <w:r>
              <w:t>3917390099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C1" w14:textId="77777777" w:rsidR="00E546F5" w:rsidRDefault="00951CE2">
            <w:pPr>
              <w:pStyle w:val="Tier1"/>
            </w:pPr>
            <w:r>
              <w:t>Tubes, pipes and hoses, and fittings therefor (for example, joints, elbows, flanges), of plastics</w:t>
            </w:r>
          </w:p>
          <w:p w14:paraId="59102FC2" w14:textId="77777777" w:rsidR="00E546F5" w:rsidRDefault="00951CE2">
            <w:pPr>
              <w:pStyle w:val="Tier2"/>
            </w:pPr>
            <w:r>
              <w:t>-</w:t>
            </w:r>
            <w:r>
              <w:tab/>
              <w:t>Other tubes, pipes and hoses</w:t>
            </w:r>
          </w:p>
          <w:p w14:paraId="59102FC3" w14:textId="77777777" w:rsidR="00E546F5" w:rsidRDefault="00951CE2">
            <w:pPr>
              <w:pStyle w:val="Tier3"/>
            </w:pPr>
            <w:r>
              <w:t>-</w:t>
            </w:r>
            <w:r>
              <w:tab/>
              <w:t>-</w:t>
            </w:r>
            <w:r>
              <w:tab/>
            </w:r>
            <w:r>
              <w:t>Other</w:t>
            </w:r>
          </w:p>
          <w:p w14:paraId="59102FC4" w14:textId="77777777" w:rsidR="00E546F5" w:rsidRDefault="00951CE2">
            <w:pPr>
              <w:pStyle w:val="Tier4"/>
            </w:pPr>
            <w:r>
              <w:t>-</w:t>
            </w:r>
            <w:r>
              <w:tab/>
              <w:t>-</w:t>
            </w:r>
            <w:r>
              <w:tab/>
              <w:t>-</w:t>
            </w:r>
            <w:r>
              <w:tab/>
              <w:t>Other</w:t>
            </w:r>
          </w:p>
          <w:p w14:paraId="59102FC5" w14:textId="77777777" w:rsidR="00E546F5" w:rsidRDefault="00951CE2">
            <w:pPr>
              <w:pStyle w:val="Tier5"/>
            </w:pPr>
            <w:r>
              <w:t>-</w:t>
            </w:r>
            <w:r>
              <w:tab/>
              <w:t>-</w:t>
            </w:r>
            <w:r>
              <w:tab/>
              <w:t>-</w:t>
            </w:r>
            <w:r>
              <w:tab/>
              <w:t>-</w:t>
            </w:r>
            <w:r>
              <w:tab/>
              <w:t>Other</w:t>
            </w:r>
          </w:p>
          <w:p w14:paraId="59102FC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2FC7" w14:textId="77777777" w:rsidR="00E546F5" w:rsidRDefault="00951CE2">
            <w:pPr>
              <w:pStyle w:val="Tier5Bullet"/>
            </w:pPr>
            <w:r>
              <w:tab/>
            </w:r>
            <w:r>
              <w:tab/>
            </w:r>
            <w:r>
              <w:tab/>
            </w:r>
            <w:r>
              <w:tab/>
              <w:t>-</w:t>
            </w:r>
            <w:r>
              <w:tab/>
              <w:t>for fitting to or equipping such ships, boats or other vessels;</w:t>
            </w:r>
          </w:p>
          <w:p w14:paraId="59102FC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2FC9" w14:textId="77777777" w:rsidR="00E546F5" w:rsidRDefault="00951CE2">
            <w:pPr>
              <w:pStyle w:val="Tier5Bullet"/>
            </w:pPr>
            <w:r>
              <w:tab/>
            </w:r>
            <w:r>
              <w:tab/>
            </w:r>
            <w:r>
              <w:tab/>
            </w:r>
            <w:r>
              <w:tab/>
              <w:t>-</w:t>
            </w:r>
            <w:r>
              <w:tab/>
              <w:t>for equipping the abo</w:t>
            </w:r>
            <w:r>
              <w:t>ve platforms;</w:t>
            </w:r>
          </w:p>
          <w:p w14:paraId="59102FC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CB" w14:textId="77777777" w:rsidR="00E546F5" w:rsidRDefault="00951CE2">
            <w:pPr>
              <w:pStyle w:val="NormalinTable"/>
            </w:pPr>
            <w:r>
              <w:t>0.0%</w:t>
            </w:r>
          </w:p>
        </w:tc>
      </w:tr>
      <w:tr w:rsidR="00E546F5" w14:paraId="59102F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CD" w14:textId="77777777" w:rsidR="00E546F5" w:rsidRDefault="00951CE2">
            <w:pPr>
              <w:pStyle w:val="NormalinTable"/>
            </w:pPr>
            <w:r>
              <w:rPr>
                <w:rFonts w:eastAsia="Times New Roman"/>
                <w:color w:val="000000"/>
                <w:lang w:eastAsia="en-GB"/>
              </w:rPr>
              <w:t>3917400010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CE" w14:textId="77777777" w:rsidR="00E546F5" w:rsidRDefault="00951CE2">
            <w:pPr>
              <w:pStyle w:val="Tier1"/>
            </w:pPr>
            <w:r>
              <w:rPr>
                <w:rFonts w:eastAsia="Times New Roman"/>
                <w:color w:val="000000"/>
                <w:lang w:eastAsia="en-GB"/>
              </w:rPr>
              <w:t>Tubes, pipes and hoses, and fittings therefor (for example, joints, elbows, flanges), of plastics</w:t>
            </w:r>
            <w:r>
              <w:rPr>
                <w:rFonts w:eastAsia="Times New Roman"/>
                <w:color w:val="000000"/>
                <w:lang w:eastAsia="en-GB"/>
              </w:rPr>
              <w:br/>
            </w:r>
            <w:r>
              <w:rPr>
                <w:rFonts w:eastAsia="Times New Roman"/>
                <w:color w:val="000000"/>
                <w:lang w:eastAsia="en-GB"/>
              </w:rPr>
              <w:t>Fittings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xml:space="preserve">•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CF" w14:textId="77777777" w:rsidR="00E546F5" w:rsidRDefault="00951CE2">
            <w:pPr>
              <w:pStyle w:val="NormalinTable"/>
            </w:pPr>
            <w:r>
              <w:t>0.0%</w:t>
            </w:r>
          </w:p>
        </w:tc>
      </w:tr>
      <w:tr w:rsidR="00E546F5" w14:paraId="59102F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D1" w14:textId="77777777" w:rsidR="00E546F5" w:rsidRDefault="00951CE2">
            <w:pPr>
              <w:pStyle w:val="NormalinTable"/>
            </w:pPr>
            <w:r>
              <w:t>3917400099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D2" w14:textId="77777777" w:rsidR="00E546F5" w:rsidRDefault="00951CE2">
            <w:pPr>
              <w:pStyle w:val="Tier1"/>
            </w:pPr>
            <w:r>
              <w:t xml:space="preserve">Tubes, pipes and hoses, and fittings therefor </w:t>
            </w:r>
            <w:r>
              <w:t>(for example, joints, elbows, flanges), of plastics</w:t>
            </w:r>
          </w:p>
          <w:p w14:paraId="59102FD3" w14:textId="77777777" w:rsidR="00E546F5" w:rsidRDefault="00951CE2">
            <w:pPr>
              <w:pStyle w:val="Tier2"/>
            </w:pPr>
            <w:r>
              <w:t>-</w:t>
            </w:r>
            <w:r>
              <w:tab/>
              <w:t>Fittings</w:t>
            </w:r>
          </w:p>
          <w:p w14:paraId="59102FD4" w14:textId="77777777" w:rsidR="00E546F5" w:rsidRDefault="00951CE2">
            <w:pPr>
              <w:pStyle w:val="Tier3"/>
            </w:pPr>
            <w:r>
              <w:t>-</w:t>
            </w:r>
            <w:r>
              <w:tab/>
              <w:t>-</w:t>
            </w:r>
            <w:r>
              <w:tab/>
              <w:t>Other</w:t>
            </w:r>
          </w:p>
          <w:p w14:paraId="59102FD5" w14:textId="77777777" w:rsidR="00E546F5" w:rsidRDefault="00951CE2">
            <w:pPr>
              <w:pStyle w:val="Tier4"/>
            </w:pPr>
            <w:r>
              <w:t>-</w:t>
            </w:r>
            <w:r>
              <w:tab/>
              <w:t>-</w:t>
            </w:r>
            <w:r>
              <w:tab/>
              <w:t>-</w:t>
            </w:r>
            <w:r>
              <w:tab/>
              <w:t>Other</w:t>
            </w:r>
          </w:p>
          <w:p w14:paraId="59102FD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2FD7" w14:textId="77777777" w:rsidR="00E546F5" w:rsidRDefault="00951CE2">
            <w:pPr>
              <w:pStyle w:val="Tier4Bullet"/>
            </w:pPr>
            <w:r>
              <w:tab/>
            </w:r>
            <w:r>
              <w:tab/>
            </w:r>
            <w:r>
              <w:tab/>
              <w:t>-</w:t>
            </w:r>
            <w:r>
              <w:tab/>
              <w:t xml:space="preserve">for </w:t>
            </w:r>
            <w:r>
              <w:t>fitting to or equipping such ships, boats or other vessels;</w:t>
            </w:r>
          </w:p>
          <w:p w14:paraId="59102FD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2FD9" w14:textId="77777777" w:rsidR="00E546F5" w:rsidRDefault="00951CE2">
            <w:pPr>
              <w:pStyle w:val="Tier4Bullet"/>
            </w:pPr>
            <w:r>
              <w:tab/>
            </w:r>
            <w:r>
              <w:tab/>
            </w:r>
            <w:r>
              <w:tab/>
              <w:t>-</w:t>
            </w:r>
            <w:r>
              <w:tab/>
              <w:t>for equipping the above platforms;</w:t>
            </w:r>
          </w:p>
          <w:p w14:paraId="59102FD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DB" w14:textId="77777777" w:rsidR="00E546F5" w:rsidRDefault="00951CE2">
            <w:pPr>
              <w:pStyle w:val="NormalinTable"/>
            </w:pPr>
            <w:r>
              <w:t>0.0%</w:t>
            </w:r>
          </w:p>
        </w:tc>
      </w:tr>
      <w:tr w:rsidR="00E546F5" w14:paraId="59102F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DD" w14:textId="77777777" w:rsidR="00E546F5" w:rsidRDefault="00951CE2">
            <w:pPr>
              <w:pStyle w:val="NormalinTable"/>
            </w:pPr>
            <w:r>
              <w:t>3918101010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DE" w14:textId="77777777" w:rsidR="00E546F5" w:rsidRDefault="00951CE2">
            <w:pPr>
              <w:pStyle w:val="Tier1"/>
            </w:pPr>
            <w:r>
              <w:t>Floor coverings of plastics, whether or not self-adhesive, in rolls or in the fo</w:t>
            </w:r>
            <w:r>
              <w:t>rm of tiles; wall or ceiling coverings of plastics, as defined in note 9 to this chapter</w:t>
            </w:r>
          </w:p>
          <w:p w14:paraId="59102FDF" w14:textId="77777777" w:rsidR="00E546F5" w:rsidRDefault="00951CE2">
            <w:pPr>
              <w:pStyle w:val="Tier2"/>
            </w:pPr>
            <w:r>
              <w:t>-</w:t>
            </w:r>
            <w:r>
              <w:tab/>
              <w:t>Floor coverings of plastics, whether or not self-adhesive, in rolls or in the form of tiles; wall or ceiling coverings of plastics, as defined in note 9 to this chap</w:t>
            </w:r>
            <w:r>
              <w:t>ter</w:t>
            </w:r>
          </w:p>
          <w:p w14:paraId="59102FE0" w14:textId="77777777" w:rsidR="00E546F5" w:rsidRDefault="00951CE2">
            <w:pPr>
              <w:pStyle w:val="Tier3"/>
            </w:pPr>
            <w:r>
              <w:t>-</w:t>
            </w:r>
            <w:r>
              <w:tab/>
              <w:t>-</w:t>
            </w:r>
            <w:r>
              <w:tab/>
              <w:t>Of polymers of vinyl chloride</w:t>
            </w:r>
          </w:p>
          <w:p w14:paraId="59102FE1" w14:textId="77777777" w:rsidR="00E546F5" w:rsidRDefault="00951CE2">
            <w:pPr>
              <w:pStyle w:val="Tier4"/>
            </w:pPr>
            <w:r>
              <w:t>-</w:t>
            </w:r>
            <w:r>
              <w:tab/>
              <w:t>-</w:t>
            </w:r>
            <w:r>
              <w:tab/>
              <w:t>-</w:t>
            </w:r>
            <w:r>
              <w:tab/>
              <w:t>Consisting of a support impregnated, coated or covered with poly(vinyl chloride)</w:t>
            </w:r>
          </w:p>
          <w:p w14:paraId="59102FE2" w14:textId="77777777" w:rsidR="00E546F5" w:rsidRDefault="00951CE2">
            <w:pPr>
              <w:pStyle w:val="Tier5"/>
            </w:pPr>
            <w:r>
              <w:t>-</w:t>
            </w:r>
            <w:r>
              <w:tab/>
              <w:t>-</w:t>
            </w:r>
            <w:r>
              <w:tab/>
              <w:t>-</w:t>
            </w:r>
            <w:r>
              <w:tab/>
              <w:t>-</w:t>
            </w:r>
            <w:r>
              <w:tab/>
              <w:t>For use in certain types of aircraft</w:t>
            </w:r>
          </w:p>
          <w:p w14:paraId="59102FE3" w14:textId="77777777" w:rsidR="00E546F5" w:rsidRDefault="00951CE2">
            <w:pPr>
              <w:pStyle w:val="Tier5Bullet"/>
            </w:pPr>
            <w:r>
              <w:tab/>
            </w: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E4" w14:textId="77777777" w:rsidR="00E546F5" w:rsidRDefault="00951CE2">
            <w:pPr>
              <w:pStyle w:val="NormalinTable"/>
            </w:pPr>
            <w:r>
              <w:t>0.0%</w:t>
            </w:r>
          </w:p>
        </w:tc>
      </w:tr>
      <w:tr w:rsidR="00E546F5" w14:paraId="59102F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E6" w14:textId="77777777" w:rsidR="00E546F5" w:rsidRDefault="00951CE2">
            <w:pPr>
              <w:pStyle w:val="NormalinTable"/>
            </w:pPr>
            <w:r>
              <w:t>3918101090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E7" w14:textId="77777777" w:rsidR="00E546F5" w:rsidRDefault="00951CE2">
            <w:pPr>
              <w:pStyle w:val="Tier1"/>
            </w:pPr>
            <w:r>
              <w:t>Floor coverings of plastics, whether or not self-adhesive, in rolls or in the form of tiles; wall or ceiling cove</w:t>
            </w:r>
            <w:r>
              <w:t>rings of plastics, as defined in note 9 to this chapter</w:t>
            </w:r>
          </w:p>
          <w:p w14:paraId="59102FE8" w14:textId="77777777" w:rsidR="00E546F5" w:rsidRDefault="00951CE2">
            <w:pPr>
              <w:pStyle w:val="Tier2"/>
            </w:pPr>
            <w:r>
              <w:t>-</w:t>
            </w:r>
            <w:r>
              <w:tab/>
              <w:t>Floor coverings of plastics, whether or not self-adhesive, in rolls or in the form of tiles; wall or ceiling coverings of plastics, as defined in note 9 to this chapter</w:t>
            </w:r>
          </w:p>
          <w:p w14:paraId="59102FE9" w14:textId="77777777" w:rsidR="00E546F5" w:rsidRDefault="00951CE2">
            <w:pPr>
              <w:pStyle w:val="Tier3"/>
            </w:pPr>
            <w:r>
              <w:t>-</w:t>
            </w:r>
            <w:r>
              <w:tab/>
              <w:t>-</w:t>
            </w:r>
            <w:r>
              <w:tab/>
              <w:t xml:space="preserve">Of polymers of vinyl </w:t>
            </w:r>
            <w:r>
              <w:t>chloride</w:t>
            </w:r>
          </w:p>
          <w:p w14:paraId="59102FEA" w14:textId="77777777" w:rsidR="00E546F5" w:rsidRDefault="00951CE2">
            <w:pPr>
              <w:pStyle w:val="Tier4"/>
            </w:pPr>
            <w:r>
              <w:t>-</w:t>
            </w:r>
            <w:r>
              <w:tab/>
              <w:t>-</w:t>
            </w:r>
            <w:r>
              <w:tab/>
              <w:t>-</w:t>
            </w:r>
            <w:r>
              <w:tab/>
              <w:t>Consisting of a support impregnated, coated or covered with poly(vinyl chloride)</w:t>
            </w:r>
          </w:p>
          <w:p w14:paraId="59102FEB" w14:textId="77777777" w:rsidR="00E546F5" w:rsidRDefault="00951CE2">
            <w:pPr>
              <w:pStyle w:val="Tier5"/>
            </w:pPr>
            <w:r>
              <w:t>-</w:t>
            </w:r>
            <w:r>
              <w:tab/>
              <w:t>-</w:t>
            </w:r>
            <w:r>
              <w:tab/>
              <w:t>-</w:t>
            </w:r>
            <w:r>
              <w:tab/>
              <w:t>-</w:t>
            </w:r>
            <w:r>
              <w:tab/>
              <w:t>Other</w:t>
            </w:r>
          </w:p>
          <w:p w14:paraId="59102FE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w:t>
            </w:r>
            <w:r>
              <w:t>ion;</w:t>
            </w:r>
          </w:p>
          <w:p w14:paraId="59102FED" w14:textId="77777777" w:rsidR="00E546F5" w:rsidRDefault="00951CE2">
            <w:pPr>
              <w:pStyle w:val="Tier5Bullet"/>
            </w:pPr>
            <w:r>
              <w:tab/>
            </w:r>
            <w:r>
              <w:tab/>
            </w:r>
            <w:r>
              <w:tab/>
            </w:r>
            <w:r>
              <w:tab/>
              <w:t>-</w:t>
            </w:r>
            <w:r>
              <w:tab/>
              <w:t>for fitting to or equipping such ships, boats or other vessels;</w:t>
            </w:r>
          </w:p>
          <w:p w14:paraId="59102FE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w:t>
            </w:r>
            <w:r>
              <w:t xml:space="preserve"> or floating or submersible of subheading 8905 20;</w:t>
            </w:r>
          </w:p>
          <w:p w14:paraId="59102FEF" w14:textId="77777777" w:rsidR="00E546F5" w:rsidRDefault="00951CE2">
            <w:pPr>
              <w:pStyle w:val="Tier5Bullet"/>
            </w:pPr>
            <w:r>
              <w:tab/>
            </w:r>
            <w:r>
              <w:tab/>
            </w:r>
            <w:r>
              <w:tab/>
            </w:r>
            <w:r>
              <w:tab/>
              <w:t>-</w:t>
            </w:r>
            <w:r>
              <w:tab/>
              <w:t>for equipping the above platforms;</w:t>
            </w:r>
          </w:p>
          <w:p w14:paraId="59102FF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F1" w14:textId="77777777" w:rsidR="00E546F5" w:rsidRDefault="00951CE2">
            <w:pPr>
              <w:pStyle w:val="NormalinTable"/>
            </w:pPr>
            <w:r>
              <w:t>0.0%</w:t>
            </w:r>
          </w:p>
        </w:tc>
      </w:tr>
      <w:tr w:rsidR="00E546F5" w14:paraId="59102F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F3" w14:textId="77777777" w:rsidR="00E546F5" w:rsidRDefault="00951CE2">
            <w:pPr>
              <w:pStyle w:val="NormalinTable"/>
            </w:pPr>
            <w:r>
              <w:t>3918109010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F4" w14:textId="77777777" w:rsidR="00E546F5" w:rsidRDefault="00951CE2">
            <w:pPr>
              <w:pStyle w:val="Tier1"/>
            </w:pPr>
            <w:r>
              <w:t xml:space="preserve">Floor coverings of plastics, whether or not self-adhesive, in rolls or </w:t>
            </w:r>
            <w:r>
              <w:t>in the form of tiles; wall or ceiling coverings of plastics, as defined in note 9 to this chapter</w:t>
            </w:r>
          </w:p>
          <w:p w14:paraId="59102FF5" w14:textId="77777777" w:rsidR="00E546F5" w:rsidRDefault="00951CE2">
            <w:pPr>
              <w:pStyle w:val="Tier2"/>
            </w:pPr>
            <w:r>
              <w:t>-</w:t>
            </w:r>
            <w:r>
              <w:tab/>
              <w:t xml:space="preserve">Floor coverings of plastics, whether or not self-adhesive, in rolls or in the form of tiles; wall or ceiling coverings of plastics, as defined in note 9 to </w:t>
            </w:r>
            <w:r>
              <w:t>this chapter</w:t>
            </w:r>
          </w:p>
          <w:p w14:paraId="59102FF6" w14:textId="77777777" w:rsidR="00E546F5" w:rsidRDefault="00951CE2">
            <w:pPr>
              <w:pStyle w:val="Tier3"/>
            </w:pPr>
            <w:r>
              <w:t>-</w:t>
            </w:r>
            <w:r>
              <w:tab/>
              <w:t>-</w:t>
            </w:r>
            <w:r>
              <w:tab/>
              <w:t>Of polymers of vinyl chloride</w:t>
            </w:r>
          </w:p>
          <w:p w14:paraId="59102FF7" w14:textId="77777777" w:rsidR="00E546F5" w:rsidRDefault="00951CE2">
            <w:pPr>
              <w:pStyle w:val="Tier4"/>
            </w:pPr>
            <w:r>
              <w:t>-</w:t>
            </w:r>
            <w:r>
              <w:tab/>
              <w:t>-</w:t>
            </w:r>
            <w:r>
              <w:tab/>
              <w:t>-</w:t>
            </w:r>
            <w:r>
              <w:tab/>
              <w:t>Other</w:t>
            </w:r>
          </w:p>
          <w:p w14:paraId="59102FF8" w14:textId="77777777" w:rsidR="00E546F5" w:rsidRDefault="00951CE2">
            <w:pPr>
              <w:pStyle w:val="Tier5"/>
            </w:pPr>
            <w:r>
              <w:t>-</w:t>
            </w:r>
            <w:r>
              <w:tab/>
              <w:t>-</w:t>
            </w:r>
            <w:r>
              <w:tab/>
              <w:t>-</w:t>
            </w:r>
            <w:r>
              <w:tab/>
              <w:t>-</w:t>
            </w:r>
            <w:r>
              <w:tab/>
              <w:t>For use in certain types of aircraft</w:t>
            </w:r>
          </w:p>
          <w:p w14:paraId="59102FF9"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w:t>
            </w:r>
            <w:r>
              <w:t>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2FFA" w14:textId="77777777" w:rsidR="00E546F5" w:rsidRDefault="00951CE2">
            <w:pPr>
              <w:pStyle w:val="NormalinTable"/>
            </w:pPr>
            <w:r>
              <w:t>0.0%</w:t>
            </w:r>
          </w:p>
        </w:tc>
      </w:tr>
      <w:tr w:rsidR="00E546F5" w14:paraId="591030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2FFC" w14:textId="77777777" w:rsidR="00E546F5" w:rsidRDefault="00951CE2">
            <w:pPr>
              <w:pStyle w:val="NormalinTable"/>
            </w:pPr>
            <w:r>
              <w:t>3918109090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2FFD" w14:textId="77777777" w:rsidR="00E546F5" w:rsidRDefault="00951CE2">
            <w:pPr>
              <w:pStyle w:val="Tier1"/>
            </w:pPr>
            <w:r>
              <w:t>Floor coverings of plastics, whether or not self-adhesive, in rolls or in the form of tiles; wall or ceiling coverings of plastics, as defined in note 9 to this chapter</w:t>
            </w:r>
          </w:p>
          <w:p w14:paraId="59102FFE" w14:textId="77777777" w:rsidR="00E546F5" w:rsidRDefault="00951CE2">
            <w:pPr>
              <w:pStyle w:val="Tier2"/>
            </w:pPr>
            <w:r>
              <w:t>-</w:t>
            </w:r>
            <w:r>
              <w:tab/>
              <w:t xml:space="preserve">Floor coverings of </w:t>
            </w:r>
            <w:r>
              <w:t>plastics, whether or not self-adhesive, in rolls or in the form of tiles; wall or ceiling coverings of plastics, as defined in note 9 to this chapter</w:t>
            </w:r>
          </w:p>
          <w:p w14:paraId="59102FFF" w14:textId="77777777" w:rsidR="00E546F5" w:rsidRDefault="00951CE2">
            <w:pPr>
              <w:pStyle w:val="Tier3"/>
            </w:pPr>
            <w:r>
              <w:t>-</w:t>
            </w:r>
            <w:r>
              <w:tab/>
              <w:t>-</w:t>
            </w:r>
            <w:r>
              <w:tab/>
              <w:t>Of polymers of vinyl chloride</w:t>
            </w:r>
          </w:p>
          <w:p w14:paraId="59103000" w14:textId="77777777" w:rsidR="00E546F5" w:rsidRDefault="00951CE2">
            <w:pPr>
              <w:pStyle w:val="Tier4"/>
            </w:pPr>
            <w:r>
              <w:t>-</w:t>
            </w:r>
            <w:r>
              <w:tab/>
              <w:t>-</w:t>
            </w:r>
            <w:r>
              <w:tab/>
              <w:t>-</w:t>
            </w:r>
            <w:r>
              <w:tab/>
              <w:t>Other</w:t>
            </w:r>
          </w:p>
          <w:p w14:paraId="59103001" w14:textId="77777777" w:rsidR="00E546F5" w:rsidRDefault="00951CE2">
            <w:pPr>
              <w:pStyle w:val="Tier5"/>
            </w:pPr>
            <w:r>
              <w:t>-</w:t>
            </w:r>
            <w:r>
              <w:tab/>
              <w:t>-</w:t>
            </w:r>
            <w:r>
              <w:tab/>
              <w:t>-</w:t>
            </w:r>
            <w:r>
              <w:tab/>
              <w:t>-</w:t>
            </w:r>
            <w:r>
              <w:tab/>
              <w:t>Other</w:t>
            </w:r>
          </w:p>
          <w:p w14:paraId="59103002"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3003" w14:textId="77777777" w:rsidR="00E546F5" w:rsidRDefault="00951CE2">
            <w:pPr>
              <w:pStyle w:val="Tier5Bullet"/>
            </w:pPr>
            <w:r>
              <w:tab/>
            </w:r>
            <w:r>
              <w:tab/>
            </w:r>
            <w:r>
              <w:tab/>
            </w:r>
            <w:r>
              <w:tab/>
              <w:t>-</w:t>
            </w:r>
            <w:r>
              <w:tab/>
              <w:t>for fitting to or equipping such ships, boats or other vessels;</w:t>
            </w:r>
          </w:p>
          <w:p w14:paraId="59103004" w14:textId="77777777" w:rsidR="00E546F5" w:rsidRDefault="00951CE2">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14:paraId="59103005" w14:textId="77777777" w:rsidR="00E546F5" w:rsidRDefault="00951CE2">
            <w:pPr>
              <w:pStyle w:val="Tier5Bullet"/>
            </w:pPr>
            <w:r>
              <w:tab/>
            </w:r>
            <w:r>
              <w:tab/>
            </w:r>
            <w:r>
              <w:tab/>
            </w:r>
            <w:r>
              <w:tab/>
              <w:t>-</w:t>
            </w:r>
            <w:r>
              <w:tab/>
              <w:t>for equipping the above platforms;</w:t>
            </w:r>
          </w:p>
          <w:p w14:paraId="59103006" w14:textId="77777777" w:rsidR="00E546F5" w:rsidRDefault="00951CE2">
            <w:pPr>
              <w:pStyle w:val="Tier5Bullet"/>
            </w:pP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07" w14:textId="77777777" w:rsidR="00E546F5" w:rsidRDefault="00951CE2">
            <w:pPr>
              <w:pStyle w:val="NormalinTable"/>
            </w:pPr>
            <w:r>
              <w:t>0.0%</w:t>
            </w:r>
          </w:p>
        </w:tc>
      </w:tr>
      <w:tr w:rsidR="00E546F5" w14:paraId="591030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09" w14:textId="77777777" w:rsidR="00E546F5" w:rsidRDefault="00951CE2">
            <w:pPr>
              <w:pStyle w:val="NormalinTable"/>
            </w:pPr>
            <w:r>
              <w:t>3918900010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0A" w14:textId="77777777" w:rsidR="00E546F5" w:rsidRDefault="00951CE2">
            <w:pPr>
              <w:pStyle w:val="Tier1"/>
            </w:pPr>
            <w:r>
              <w:t>Floor coverings of plastics, whether or not self-adhesive, in rolls or in the form of tiles; wall or ceiling coverings of plastics, as defined in note 9 to this chapter</w:t>
            </w:r>
          </w:p>
          <w:p w14:paraId="5910300B" w14:textId="77777777" w:rsidR="00E546F5" w:rsidRDefault="00951CE2">
            <w:pPr>
              <w:pStyle w:val="Tier2"/>
            </w:pPr>
            <w:r>
              <w:t>-</w:t>
            </w:r>
            <w:r>
              <w:tab/>
              <w:t>Floor coverings of plastics, whether or not self-adhesiv</w:t>
            </w:r>
            <w:r>
              <w:t>e, in rolls or in the form of tiles; wall or ceiling coverings of plastics, as defined in note 9 to this chapter</w:t>
            </w:r>
          </w:p>
          <w:p w14:paraId="5910300C" w14:textId="77777777" w:rsidR="00E546F5" w:rsidRDefault="00951CE2">
            <w:pPr>
              <w:pStyle w:val="Tier3"/>
            </w:pPr>
            <w:r>
              <w:t>-</w:t>
            </w:r>
            <w:r>
              <w:tab/>
              <w:t>-</w:t>
            </w:r>
            <w:r>
              <w:tab/>
              <w:t>Of other plastics</w:t>
            </w:r>
          </w:p>
          <w:p w14:paraId="5910300D" w14:textId="77777777" w:rsidR="00E546F5" w:rsidRDefault="00951CE2">
            <w:pPr>
              <w:pStyle w:val="Tier4"/>
            </w:pPr>
            <w:r>
              <w:t>-</w:t>
            </w:r>
            <w:r>
              <w:tab/>
              <w:t>-</w:t>
            </w:r>
            <w:r>
              <w:tab/>
              <w:t>-</w:t>
            </w:r>
            <w:r>
              <w:tab/>
              <w:t>For use in certain types of aircraft</w:t>
            </w:r>
          </w:p>
          <w:p w14:paraId="5910300E" w14:textId="77777777" w:rsidR="00E546F5" w:rsidRDefault="00951CE2">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0F" w14:textId="77777777" w:rsidR="00E546F5" w:rsidRDefault="00951CE2">
            <w:pPr>
              <w:pStyle w:val="NormalinTable"/>
            </w:pPr>
            <w:r>
              <w:t>0.0%</w:t>
            </w:r>
          </w:p>
        </w:tc>
      </w:tr>
      <w:tr w:rsidR="00E546F5" w14:paraId="591030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11" w14:textId="77777777" w:rsidR="00E546F5" w:rsidRDefault="00951CE2">
            <w:pPr>
              <w:pStyle w:val="NormalinTable"/>
            </w:pPr>
            <w:r>
              <w:t>3918900090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12" w14:textId="77777777" w:rsidR="00E546F5" w:rsidRDefault="00951CE2">
            <w:pPr>
              <w:pStyle w:val="Tier1"/>
            </w:pPr>
            <w:r>
              <w:t xml:space="preserve">Floor coverings of plastics, whether or not self-adhesive, in rolls or in the form of tiles; wall or </w:t>
            </w:r>
            <w:r>
              <w:t>ceiling coverings of plastics, as defined in note 9 to this chapter</w:t>
            </w:r>
          </w:p>
          <w:p w14:paraId="59103013" w14:textId="77777777" w:rsidR="00E546F5" w:rsidRDefault="00951CE2">
            <w:pPr>
              <w:pStyle w:val="Tier2"/>
            </w:pPr>
            <w:r>
              <w:t>-</w:t>
            </w:r>
            <w:r>
              <w:tab/>
              <w:t>Floor coverings of plastics, whether or not self-adhesive, in rolls or in the form of tiles; wall or ceiling coverings of plastics, as defined in note 9 to this chapter</w:t>
            </w:r>
          </w:p>
          <w:p w14:paraId="59103014" w14:textId="77777777" w:rsidR="00E546F5" w:rsidRDefault="00951CE2">
            <w:pPr>
              <w:pStyle w:val="Tier3"/>
            </w:pPr>
            <w:r>
              <w:t>-</w:t>
            </w:r>
            <w:r>
              <w:tab/>
              <w:t>-</w:t>
            </w:r>
            <w:r>
              <w:tab/>
              <w:t>Of other plas</w:t>
            </w:r>
            <w:r>
              <w:t>tics</w:t>
            </w:r>
          </w:p>
          <w:p w14:paraId="59103015" w14:textId="77777777" w:rsidR="00E546F5" w:rsidRDefault="00951CE2">
            <w:pPr>
              <w:pStyle w:val="Tier4"/>
            </w:pPr>
            <w:r>
              <w:t>-</w:t>
            </w:r>
            <w:r>
              <w:tab/>
              <w:t>-</w:t>
            </w:r>
            <w:r>
              <w:tab/>
              <w:t>-</w:t>
            </w:r>
            <w:r>
              <w:tab/>
              <w:t>Other</w:t>
            </w:r>
          </w:p>
          <w:p w14:paraId="5910301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017" w14:textId="77777777" w:rsidR="00E546F5" w:rsidRDefault="00951CE2">
            <w:pPr>
              <w:pStyle w:val="Tier4Bullet"/>
            </w:pPr>
            <w:r>
              <w:tab/>
            </w:r>
            <w:r>
              <w:tab/>
            </w:r>
            <w:r>
              <w:tab/>
              <w:t>-</w:t>
            </w:r>
            <w:r>
              <w:tab/>
              <w:t>for fitting to or equipping such ships, boats or other vessels;</w:t>
            </w:r>
          </w:p>
          <w:p w14:paraId="59103018"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019" w14:textId="77777777" w:rsidR="00E546F5" w:rsidRDefault="00951CE2">
            <w:pPr>
              <w:pStyle w:val="Tier4Bullet"/>
            </w:pPr>
            <w:r>
              <w:tab/>
            </w:r>
            <w:r>
              <w:tab/>
            </w:r>
            <w:r>
              <w:tab/>
              <w:t>-</w:t>
            </w:r>
            <w:r>
              <w:tab/>
              <w:t>for equipping the above platf</w:t>
            </w:r>
            <w:r>
              <w:t>orms;</w:t>
            </w:r>
          </w:p>
          <w:p w14:paraId="5910301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1B" w14:textId="77777777" w:rsidR="00E546F5" w:rsidRDefault="00951CE2">
            <w:pPr>
              <w:pStyle w:val="NormalinTable"/>
            </w:pPr>
            <w:r>
              <w:t>0.0%</w:t>
            </w:r>
          </w:p>
        </w:tc>
      </w:tr>
      <w:tr w:rsidR="00E546F5" w14:paraId="591030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1D" w14:textId="77777777" w:rsidR="00E546F5" w:rsidRDefault="00951CE2">
            <w:pPr>
              <w:pStyle w:val="NormalinTable"/>
            </w:pPr>
            <w:r>
              <w:t>3919101200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1E" w14:textId="77777777" w:rsidR="00E546F5" w:rsidRDefault="00951CE2">
            <w:pPr>
              <w:pStyle w:val="Tier1"/>
            </w:pPr>
            <w:r>
              <w:t>Self-adhesive plates, sheets, film, foil, tape, strip and other flat shapes, of plastics, whether or not in rolls</w:t>
            </w:r>
          </w:p>
          <w:p w14:paraId="5910301F" w14:textId="77777777" w:rsidR="00E546F5" w:rsidRDefault="00951CE2">
            <w:pPr>
              <w:pStyle w:val="Tier2"/>
            </w:pPr>
            <w:r>
              <w:t>-</w:t>
            </w:r>
            <w:r>
              <w:tab/>
              <w:t>In rolls of a width not exceeding 20 cm</w:t>
            </w:r>
          </w:p>
          <w:p w14:paraId="59103020" w14:textId="77777777" w:rsidR="00E546F5" w:rsidRDefault="00951CE2">
            <w:pPr>
              <w:pStyle w:val="Tier3"/>
            </w:pPr>
            <w:r>
              <w:t>-</w:t>
            </w:r>
            <w:r>
              <w:tab/>
              <w:t>-</w:t>
            </w:r>
            <w:r>
              <w:tab/>
            </w:r>
            <w:r>
              <w:t>Strips, the coating of which consists of unvulcanised natural or synthetic rubber</w:t>
            </w:r>
          </w:p>
          <w:p w14:paraId="59103021" w14:textId="77777777" w:rsidR="00E546F5" w:rsidRDefault="00951CE2">
            <w:pPr>
              <w:pStyle w:val="Tier4"/>
            </w:pPr>
            <w:r>
              <w:t>-</w:t>
            </w:r>
            <w:r>
              <w:tab/>
              <w:t>-</w:t>
            </w:r>
            <w:r>
              <w:tab/>
              <w:t>-</w:t>
            </w:r>
            <w:r>
              <w:tab/>
              <w:t>Of poly(vinyl chloride) or of polyethylene</w:t>
            </w:r>
          </w:p>
          <w:p w14:paraId="59103022" w14:textId="77777777" w:rsidR="00E546F5" w:rsidRDefault="00951CE2">
            <w:pPr>
              <w:pStyle w:val="Tier4Bullet"/>
            </w:pPr>
            <w:r>
              <w:tab/>
            </w:r>
            <w:r>
              <w:tab/>
            </w:r>
            <w:r>
              <w:tab/>
              <w:t>-</w:t>
            </w:r>
            <w:r>
              <w:tab/>
              <w:t>for incorporation in ships, boats or other vessels listed in Table 1, for the purposes of their construction, repair, ma</w:t>
            </w:r>
            <w:r>
              <w:t>intenance or conversion;</w:t>
            </w:r>
          </w:p>
          <w:p w14:paraId="59103023" w14:textId="77777777" w:rsidR="00E546F5" w:rsidRDefault="00951CE2">
            <w:pPr>
              <w:pStyle w:val="Tier4Bullet"/>
            </w:pPr>
            <w:r>
              <w:tab/>
            </w:r>
            <w:r>
              <w:tab/>
            </w:r>
            <w:r>
              <w:tab/>
              <w:t>-</w:t>
            </w:r>
            <w:r>
              <w:tab/>
              <w:t>for fitting to or equipping such ships, boats or other vessels;</w:t>
            </w:r>
          </w:p>
          <w:p w14:paraId="5910302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3025" w14:textId="77777777" w:rsidR="00E546F5" w:rsidRDefault="00951CE2">
            <w:pPr>
              <w:pStyle w:val="Tier4Bullet"/>
            </w:pPr>
            <w:r>
              <w:tab/>
            </w:r>
            <w:r>
              <w:tab/>
            </w:r>
            <w:r>
              <w:tab/>
              <w:t>-</w:t>
            </w:r>
            <w:r>
              <w:tab/>
              <w:t>for equipping the above platforms;</w:t>
            </w:r>
          </w:p>
          <w:p w14:paraId="5910302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27" w14:textId="77777777" w:rsidR="00E546F5" w:rsidRDefault="00951CE2">
            <w:pPr>
              <w:pStyle w:val="NormalinTable"/>
            </w:pPr>
            <w:r>
              <w:t>0.0%</w:t>
            </w:r>
          </w:p>
        </w:tc>
      </w:tr>
      <w:tr w:rsidR="00E546F5" w14:paraId="591030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29" w14:textId="77777777" w:rsidR="00E546F5" w:rsidRDefault="00951CE2">
            <w:pPr>
              <w:pStyle w:val="NormalinTable"/>
            </w:pPr>
            <w:r>
              <w:t>3919101500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2A" w14:textId="77777777" w:rsidR="00E546F5" w:rsidRDefault="00951CE2">
            <w:pPr>
              <w:pStyle w:val="Tier1"/>
            </w:pPr>
            <w:r>
              <w:t xml:space="preserve">Self-adhesive plates, sheets, film, foil, tape, strip </w:t>
            </w:r>
            <w:r>
              <w:t>and other flat shapes, of plastics, whether or not in rolls</w:t>
            </w:r>
          </w:p>
          <w:p w14:paraId="5910302B" w14:textId="77777777" w:rsidR="00E546F5" w:rsidRDefault="00951CE2">
            <w:pPr>
              <w:pStyle w:val="Tier2"/>
            </w:pPr>
            <w:r>
              <w:t>-</w:t>
            </w:r>
            <w:r>
              <w:tab/>
              <w:t>In rolls of a width not exceeding 20 cm</w:t>
            </w:r>
          </w:p>
          <w:p w14:paraId="5910302C" w14:textId="77777777" w:rsidR="00E546F5" w:rsidRDefault="00951CE2">
            <w:pPr>
              <w:pStyle w:val="Tier3"/>
            </w:pPr>
            <w:r>
              <w:t>-</w:t>
            </w:r>
            <w:r>
              <w:tab/>
              <w:t>-</w:t>
            </w:r>
            <w:r>
              <w:tab/>
              <w:t>Strips, the coating of which consists of unvulcanised natural or synthetic rubber</w:t>
            </w:r>
          </w:p>
          <w:p w14:paraId="5910302D" w14:textId="77777777" w:rsidR="00E546F5" w:rsidRDefault="00951CE2">
            <w:pPr>
              <w:pStyle w:val="Tier4"/>
            </w:pPr>
            <w:r>
              <w:t>-</w:t>
            </w:r>
            <w:r>
              <w:tab/>
              <w:t>-</w:t>
            </w:r>
            <w:r>
              <w:tab/>
              <w:t>-</w:t>
            </w:r>
            <w:r>
              <w:tab/>
              <w:t>Of polypropylene</w:t>
            </w:r>
          </w:p>
          <w:p w14:paraId="5910302E" w14:textId="77777777" w:rsidR="00E546F5" w:rsidRDefault="00951CE2">
            <w:pPr>
              <w:pStyle w:val="Tier4Bullet"/>
            </w:pPr>
            <w:r>
              <w:tab/>
            </w:r>
            <w:r>
              <w:tab/>
            </w:r>
            <w:r>
              <w:tab/>
              <w:t>-</w:t>
            </w:r>
            <w:r>
              <w:tab/>
              <w:t>for incorporation in ships, boats or oth</w:t>
            </w:r>
            <w:r>
              <w:t>er vessels listed in Table 1, for the purposes of their construction, repair, maintenance or conversion;</w:t>
            </w:r>
          </w:p>
          <w:p w14:paraId="5910302F" w14:textId="77777777" w:rsidR="00E546F5" w:rsidRDefault="00951CE2">
            <w:pPr>
              <w:pStyle w:val="Tier4Bullet"/>
            </w:pPr>
            <w:r>
              <w:tab/>
            </w:r>
            <w:r>
              <w:tab/>
            </w:r>
            <w:r>
              <w:tab/>
              <w:t>-</w:t>
            </w:r>
            <w:r>
              <w:tab/>
              <w:t>for fitting to or equipping such ships, boats or other vessels;</w:t>
            </w:r>
          </w:p>
          <w:p w14:paraId="59103030" w14:textId="77777777" w:rsidR="00E546F5" w:rsidRDefault="00951CE2">
            <w:pPr>
              <w:pStyle w:val="Tier4Bullet"/>
            </w:pP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3031" w14:textId="77777777" w:rsidR="00E546F5" w:rsidRDefault="00951CE2">
            <w:pPr>
              <w:pStyle w:val="Tier4Bullet"/>
            </w:pPr>
            <w:r>
              <w:tab/>
            </w:r>
            <w:r>
              <w:tab/>
            </w:r>
            <w:r>
              <w:tab/>
              <w:t>-</w:t>
            </w:r>
            <w:r>
              <w:tab/>
              <w:t>for equipping the above platforms;</w:t>
            </w:r>
          </w:p>
          <w:p w14:paraId="59103032" w14:textId="77777777" w:rsidR="00E546F5" w:rsidRDefault="00951CE2">
            <w:pPr>
              <w:pStyle w:val="Tier4Bullet"/>
            </w:pPr>
            <w:r>
              <w:tab/>
            </w:r>
            <w:r>
              <w:tab/>
            </w:r>
            <w:r>
              <w:tab/>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33" w14:textId="77777777" w:rsidR="00E546F5" w:rsidRDefault="00951CE2">
            <w:pPr>
              <w:pStyle w:val="NormalinTable"/>
            </w:pPr>
            <w:r>
              <w:t>0.0%</w:t>
            </w:r>
          </w:p>
        </w:tc>
      </w:tr>
      <w:tr w:rsidR="00E546F5" w14:paraId="591030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35" w14:textId="77777777" w:rsidR="00E546F5" w:rsidRDefault="00951CE2">
            <w:pPr>
              <w:pStyle w:val="NormalinTable"/>
            </w:pPr>
            <w:r>
              <w:t>3919101900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36" w14:textId="77777777" w:rsidR="00E546F5" w:rsidRDefault="00951CE2">
            <w:pPr>
              <w:pStyle w:val="Tier1"/>
            </w:pPr>
            <w:r>
              <w:t>Self-adhesive plates, sheets, film, foil, tape, strip and other flat shapes, of plastics, whether or not in rolls</w:t>
            </w:r>
          </w:p>
          <w:p w14:paraId="59103037" w14:textId="77777777" w:rsidR="00E546F5" w:rsidRDefault="00951CE2">
            <w:pPr>
              <w:pStyle w:val="Tier2"/>
            </w:pPr>
            <w:r>
              <w:t>-</w:t>
            </w:r>
            <w:r>
              <w:tab/>
              <w:t>In rolls of a width not exceeding 20 cm</w:t>
            </w:r>
          </w:p>
          <w:p w14:paraId="59103038" w14:textId="77777777" w:rsidR="00E546F5" w:rsidRDefault="00951CE2">
            <w:pPr>
              <w:pStyle w:val="Tier3"/>
            </w:pPr>
            <w:r>
              <w:t>-</w:t>
            </w:r>
            <w:r>
              <w:tab/>
              <w:t>-</w:t>
            </w:r>
            <w:r>
              <w:tab/>
              <w:t xml:space="preserve">Strips, the coating of which consists of unvulcanised natural or </w:t>
            </w:r>
            <w:r>
              <w:t>synthetic rubber</w:t>
            </w:r>
          </w:p>
          <w:p w14:paraId="59103039" w14:textId="77777777" w:rsidR="00E546F5" w:rsidRDefault="00951CE2">
            <w:pPr>
              <w:pStyle w:val="Tier4"/>
            </w:pPr>
            <w:r>
              <w:t>-</w:t>
            </w:r>
            <w:r>
              <w:tab/>
              <w:t>-</w:t>
            </w:r>
            <w:r>
              <w:tab/>
              <w:t>-</w:t>
            </w:r>
            <w:r>
              <w:tab/>
              <w:t>Other</w:t>
            </w:r>
          </w:p>
          <w:p w14:paraId="5910303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03B" w14:textId="77777777" w:rsidR="00E546F5" w:rsidRDefault="00951CE2">
            <w:pPr>
              <w:pStyle w:val="Tier4Bullet"/>
            </w:pPr>
            <w:r>
              <w:tab/>
            </w:r>
            <w:r>
              <w:tab/>
            </w:r>
            <w:r>
              <w:tab/>
              <w:t>-</w:t>
            </w:r>
            <w:r>
              <w:tab/>
              <w:t>for fitting to or equipping such ships, boats or other vessels;</w:t>
            </w:r>
          </w:p>
          <w:p w14:paraId="5910303C" w14:textId="77777777" w:rsidR="00E546F5" w:rsidRDefault="00951CE2">
            <w:pPr>
              <w:pStyle w:val="Tier4Bullet"/>
            </w:pPr>
            <w:r>
              <w:tab/>
            </w: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303D" w14:textId="77777777" w:rsidR="00E546F5" w:rsidRDefault="00951CE2">
            <w:pPr>
              <w:pStyle w:val="Tier4Bullet"/>
            </w:pPr>
            <w:r>
              <w:tab/>
            </w:r>
            <w:r>
              <w:tab/>
            </w:r>
            <w:r>
              <w:tab/>
              <w:t>-</w:t>
            </w:r>
            <w:r>
              <w:tab/>
              <w:t xml:space="preserve">for equipping the above </w:t>
            </w:r>
            <w:r>
              <w:t>platforms;</w:t>
            </w:r>
          </w:p>
          <w:p w14:paraId="5910303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3F" w14:textId="77777777" w:rsidR="00E546F5" w:rsidRDefault="00951CE2">
            <w:pPr>
              <w:pStyle w:val="NormalinTable"/>
            </w:pPr>
            <w:r>
              <w:t>0.0%</w:t>
            </w:r>
          </w:p>
        </w:tc>
      </w:tr>
      <w:tr w:rsidR="00E546F5" w14:paraId="591030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41" w14:textId="77777777" w:rsidR="00E546F5" w:rsidRDefault="00951CE2">
            <w:pPr>
              <w:pStyle w:val="NormalinTable"/>
            </w:pPr>
            <w:r>
              <w:t>3919108010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42" w14:textId="77777777" w:rsidR="00E546F5" w:rsidRDefault="00951CE2">
            <w:pPr>
              <w:pStyle w:val="Tier1"/>
            </w:pPr>
            <w:r>
              <w:t>Self-adhesive plates, sheets, film, foil, tape, strip and other flat shapes, of plastics, whether or not in rolls</w:t>
            </w:r>
          </w:p>
          <w:p w14:paraId="59103043" w14:textId="77777777" w:rsidR="00E546F5" w:rsidRDefault="00951CE2">
            <w:pPr>
              <w:pStyle w:val="Tier2"/>
            </w:pPr>
            <w:r>
              <w:t>-</w:t>
            </w:r>
            <w:r>
              <w:tab/>
              <w:t>In rolls of a width not exceeding 20 cm</w:t>
            </w:r>
          </w:p>
          <w:p w14:paraId="59103044" w14:textId="77777777" w:rsidR="00E546F5" w:rsidRDefault="00951CE2">
            <w:pPr>
              <w:pStyle w:val="Tier3"/>
            </w:pPr>
            <w:r>
              <w:t>-</w:t>
            </w:r>
            <w:r>
              <w:tab/>
              <w:t>-</w:t>
            </w:r>
            <w:r>
              <w:tab/>
              <w:t>Other</w:t>
            </w:r>
          </w:p>
          <w:p w14:paraId="59103045" w14:textId="77777777" w:rsidR="00E546F5" w:rsidRDefault="00951CE2">
            <w:pPr>
              <w:pStyle w:val="Tier4"/>
            </w:pPr>
            <w:r>
              <w:t>-</w:t>
            </w:r>
            <w:r>
              <w:tab/>
              <w:t>-</w:t>
            </w:r>
            <w:r>
              <w:tab/>
              <w:t>-</w:t>
            </w:r>
            <w:r>
              <w:tab/>
              <w:t>For use in certain types of aircraft</w:t>
            </w:r>
          </w:p>
          <w:p w14:paraId="59103046"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47" w14:textId="77777777" w:rsidR="00E546F5" w:rsidRDefault="00951CE2">
            <w:pPr>
              <w:pStyle w:val="NormalinTable"/>
            </w:pPr>
            <w:r>
              <w:t>0.0%</w:t>
            </w:r>
          </w:p>
        </w:tc>
      </w:tr>
      <w:tr w:rsidR="00E546F5" w14:paraId="591030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49" w14:textId="77777777" w:rsidR="00E546F5" w:rsidRDefault="00951CE2">
            <w:pPr>
              <w:pStyle w:val="NormalinTable"/>
            </w:pPr>
            <w:r>
              <w:t>3919108025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4A" w14:textId="77777777" w:rsidR="00E546F5" w:rsidRDefault="00951CE2">
            <w:pPr>
              <w:pStyle w:val="Tier1"/>
            </w:pPr>
            <w:r>
              <w:t>Self-adhesive plates, sheets, film, foil, tape, strip and other flat shapes, of plastics, whether or not in rolls</w:t>
            </w:r>
          </w:p>
          <w:p w14:paraId="5910304B" w14:textId="77777777" w:rsidR="00E546F5" w:rsidRDefault="00951CE2">
            <w:pPr>
              <w:pStyle w:val="Tier2"/>
            </w:pPr>
            <w:r>
              <w:t>-</w:t>
            </w:r>
            <w:r>
              <w:tab/>
              <w:t>In rolls of a width not exceeding 20 cm</w:t>
            </w:r>
          </w:p>
          <w:p w14:paraId="5910304C" w14:textId="77777777" w:rsidR="00E546F5" w:rsidRDefault="00951CE2">
            <w:pPr>
              <w:pStyle w:val="Tier3"/>
            </w:pPr>
            <w:r>
              <w:t>-</w:t>
            </w:r>
            <w:r>
              <w:tab/>
              <w:t>-</w:t>
            </w:r>
            <w:r>
              <w:tab/>
              <w:t>Other</w:t>
            </w:r>
          </w:p>
          <w:p w14:paraId="5910304D" w14:textId="77777777" w:rsidR="00E546F5" w:rsidRDefault="00951CE2">
            <w:pPr>
              <w:pStyle w:val="Tier4"/>
            </w:pPr>
            <w:r>
              <w:t>-</w:t>
            </w:r>
            <w:r>
              <w:tab/>
              <w:t>-</w:t>
            </w:r>
            <w:r>
              <w:tab/>
              <w:t>-</w:t>
            </w:r>
            <w:r>
              <w:tab/>
              <w:t>Other</w:t>
            </w:r>
          </w:p>
          <w:p w14:paraId="5910304E" w14:textId="77777777" w:rsidR="00E546F5" w:rsidRDefault="00951CE2">
            <w:pPr>
              <w:pStyle w:val="Tier5"/>
            </w:pPr>
            <w:r>
              <w:t>-</w:t>
            </w:r>
            <w:r>
              <w:tab/>
              <w:t>-</w:t>
            </w:r>
            <w:r>
              <w:tab/>
              <w:t>-</w:t>
            </w:r>
            <w:r>
              <w:tab/>
              <w:t>-</w:t>
            </w:r>
            <w:r>
              <w:tab/>
              <w:t xml:space="preserve">Reflecting film, consisting of a layer of </w:t>
            </w:r>
            <w:r>
              <w:t>polyurethane, with, on one side, security imprints against counterfeiting, alteration or substitution of data or duplication, or an official mark for an intended use, and embedded glass beads and, on the other side, an adhesive layer, covered on one side o</w:t>
            </w:r>
            <w:r>
              <w:t>r on both sides with a release film</w:t>
            </w:r>
          </w:p>
          <w:p w14:paraId="5910304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50" w14:textId="77777777" w:rsidR="00E546F5" w:rsidRDefault="00951CE2">
            <w:pPr>
              <w:pStyle w:val="Tier5Bullet"/>
            </w:pPr>
            <w:r>
              <w:tab/>
            </w:r>
            <w:r>
              <w:tab/>
            </w:r>
            <w:r>
              <w:tab/>
            </w:r>
            <w:r>
              <w:tab/>
              <w:t>-</w:t>
            </w:r>
            <w:r>
              <w:tab/>
              <w:t>for fitting to or equipping such ships, boats or other vessels;</w:t>
            </w:r>
          </w:p>
          <w:p w14:paraId="5910305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052" w14:textId="77777777" w:rsidR="00E546F5" w:rsidRDefault="00951CE2">
            <w:pPr>
              <w:pStyle w:val="Tier5Bullet"/>
            </w:pPr>
            <w:r>
              <w:tab/>
            </w:r>
            <w:r>
              <w:tab/>
            </w:r>
            <w:r>
              <w:tab/>
            </w:r>
            <w:r>
              <w:tab/>
              <w:t>-</w:t>
            </w:r>
            <w:r>
              <w:tab/>
              <w:t>for equipping the</w:t>
            </w:r>
            <w:r>
              <w:t xml:space="preserve"> above platforms;</w:t>
            </w:r>
          </w:p>
          <w:p w14:paraId="5910305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54" w14:textId="77777777" w:rsidR="00E546F5" w:rsidRDefault="00951CE2">
            <w:pPr>
              <w:pStyle w:val="NormalinTable"/>
            </w:pPr>
            <w:r>
              <w:t>0.0%</w:t>
            </w:r>
          </w:p>
        </w:tc>
      </w:tr>
      <w:tr w:rsidR="00E546F5" w14:paraId="591030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56" w14:textId="77777777" w:rsidR="00E546F5" w:rsidRDefault="00951CE2">
            <w:pPr>
              <w:pStyle w:val="NormalinTable"/>
            </w:pPr>
            <w:r>
              <w:t>3919108027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57" w14:textId="77777777" w:rsidR="00E546F5" w:rsidRDefault="00951CE2">
            <w:pPr>
              <w:pStyle w:val="Tier1"/>
            </w:pPr>
            <w:r>
              <w:t>Self-adhesive plates, sheets, film, foil, tape, strip and other flat shapes, of plastics, whether or not in rolls</w:t>
            </w:r>
          </w:p>
          <w:p w14:paraId="59103058" w14:textId="77777777" w:rsidR="00E546F5" w:rsidRDefault="00951CE2">
            <w:pPr>
              <w:pStyle w:val="Tier2"/>
            </w:pPr>
            <w:r>
              <w:t>-</w:t>
            </w:r>
            <w:r>
              <w:tab/>
              <w:t xml:space="preserve">In rolls of a width not </w:t>
            </w:r>
            <w:r>
              <w:t>exceeding 20 cm</w:t>
            </w:r>
          </w:p>
          <w:p w14:paraId="59103059" w14:textId="77777777" w:rsidR="00E546F5" w:rsidRDefault="00951CE2">
            <w:pPr>
              <w:pStyle w:val="Tier3"/>
            </w:pPr>
            <w:r>
              <w:t>-</w:t>
            </w:r>
            <w:r>
              <w:tab/>
              <w:t>-</w:t>
            </w:r>
            <w:r>
              <w:tab/>
              <w:t>Other</w:t>
            </w:r>
          </w:p>
          <w:p w14:paraId="5910305A" w14:textId="77777777" w:rsidR="00E546F5" w:rsidRDefault="00951CE2">
            <w:pPr>
              <w:pStyle w:val="Tier4"/>
            </w:pPr>
            <w:r>
              <w:t>-</w:t>
            </w:r>
            <w:r>
              <w:tab/>
              <w:t>-</w:t>
            </w:r>
            <w:r>
              <w:tab/>
              <w:t>-</w:t>
            </w:r>
            <w:r>
              <w:tab/>
              <w:t>Other</w:t>
            </w:r>
          </w:p>
          <w:p w14:paraId="5910305B" w14:textId="77777777" w:rsidR="00E546F5" w:rsidRDefault="00951CE2">
            <w:pPr>
              <w:pStyle w:val="Tier5"/>
            </w:pPr>
            <w:r>
              <w:t>-</w:t>
            </w:r>
            <w:r>
              <w:tab/>
              <w:t>-</w:t>
            </w:r>
            <w:r>
              <w:tab/>
              <w:t>-</w:t>
            </w:r>
            <w:r>
              <w:tab/>
              <w:t>-</w:t>
            </w:r>
            <w:r>
              <w:tab/>
              <w:t>Polyester film: - coated on one side with an acrylic thermal release adhesive that debonds at temperatures of 90 °C or more but not more than 200 °C, and a polyester liner, and - on the other side not coated or</w:t>
            </w:r>
            <w:r>
              <w:t xml:space="preserve"> coated with an acrylic pressure sensitive adhesive or with an acrylic thermal release adhesive that debonds at temperatures of 90 °C or more but not more than 200 °C, and a polyester liner</w:t>
            </w:r>
          </w:p>
          <w:p w14:paraId="5910305C" w14:textId="77777777" w:rsidR="00E546F5" w:rsidRDefault="00951CE2">
            <w:pPr>
              <w:pStyle w:val="Tier5Bullet"/>
            </w:pPr>
            <w:r>
              <w:tab/>
            </w:r>
            <w:r>
              <w:tab/>
            </w:r>
            <w:r>
              <w:tab/>
            </w:r>
            <w:r>
              <w:tab/>
              <w:t>-</w:t>
            </w:r>
            <w:r>
              <w:tab/>
              <w:t>for incorporation in ships, boats or other vessels listed in</w:t>
            </w:r>
            <w:r>
              <w:t xml:space="preserve"> Table 1, for the purposes of their construction, repair, maintenance or conversion;</w:t>
            </w:r>
          </w:p>
          <w:p w14:paraId="5910305D" w14:textId="77777777" w:rsidR="00E546F5" w:rsidRDefault="00951CE2">
            <w:pPr>
              <w:pStyle w:val="Tier5Bullet"/>
            </w:pPr>
            <w:r>
              <w:tab/>
            </w:r>
            <w:r>
              <w:tab/>
            </w:r>
            <w:r>
              <w:tab/>
            </w:r>
            <w:r>
              <w:tab/>
              <w:t>-</w:t>
            </w:r>
            <w:r>
              <w:tab/>
              <w:t>for fitting to or equipping such ships, boats or other vessels;</w:t>
            </w:r>
          </w:p>
          <w:p w14:paraId="5910305E" w14:textId="77777777" w:rsidR="00E546F5" w:rsidRDefault="00951CE2">
            <w:pPr>
              <w:pStyle w:val="Tier5Bullet"/>
            </w:pPr>
            <w:r>
              <w:tab/>
            </w: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14:paraId="5910305F" w14:textId="77777777" w:rsidR="00E546F5" w:rsidRDefault="00951CE2">
            <w:pPr>
              <w:pStyle w:val="Tier5Bullet"/>
            </w:pPr>
            <w:r>
              <w:tab/>
            </w:r>
            <w:r>
              <w:tab/>
            </w:r>
            <w:r>
              <w:tab/>
            </w:r>
            <w:r>
              <w:tab/>
              <w:t>-</w:t>
            </w:r>
            <w:r>
              <w:tab/>
              <w:t>for equipping the above platforms;</w:t>
            </w:r>
          </w:p>
          <w:p w14:paraId="5910306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61" w14:textId="77777777" w:rsidR="00E546F5" w:rsidRDefault="00951CE2">
            <w:pPr>
              <w:pStyle w:val="NormalinTable"/>
            </w:pPr>
            <w:r>
              <w:t>0.0%</w:t>
            </w:r>
          </w:p>
        </w:tc>
      </w:tr>
      <w:tr w:rsidR="00E546F5" w14:paraId="591030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63" w14:textId="77777777" w:rsidR="00E546F5" w:rsidRDefault="00951CE2">
            <w:pPr>
              <w:pStyle w:val="NormalinTable"/>
            </w:pPr>
            <w:r>
              <w:t>3919108035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64" w14:textId="77777777" w:rsidR="00E546F5" w:rsidRDefault="00951CE2">
            <w:pPr>
              <w:pStyle w:val="Tier1"/>
            </w:pPr>
            <w:r>
              <w:t>Self-adhesive plates, sheets, film, foil, tape, strip and other flat shapes, of plastics, whether or not in rolls</w:t>
            </w:r>
          </w:p>
          <w:p w14:paraId="59103065" w14:textId="77777777" w:rsidR="00E546F5" w:rsidRDefault="00951CE2">
            <w:pPr>
              <w:pStyle w:val="Tier2"/>
            </w:pPr>
            <w:r>
              <w:t>-</w:t>
            </w:r>
            <w:r>
              <w:tab/>
              <w:t>In rolls of a width not exceeding 20 cm</w:t>
            </w:r>
          </w:p>
          <w:p w14:paraId="59103066" w14:textId="77777777" w:rsidR="00E546F5" w:rsidRDefault="00951CE2">
            <w:pPr>
              <w:pStyle w:val="Tier3"/>
            </w:pPr>
            <w:r>
              <w:t>-</w:t>
            </w:r>
            <w:r>
              <w:tab/>
              <w:t>-</w:t>
            </w:r>
            <w:r>
              <w:tab/>
              <w:t>Other</w:t>
            </w:r>
          </w:p>
          <w:p w14:paraId="59103067" w14:textId="77777777" w:rsidR="00E546F5" w:rsidRDefault="00951CE2">
            <w:pPr>
              <w:pStyle w:val="Tier4"/>
            </w:pPr>
            <w:r>
              <w:t>-</w:t>
            </w:r>
            <w:r>
              <w:tab/>
              <w:t>-</w:t>
            </w:r>
            <w:r>
              <w:tab/>
              <w:t>-</w:t>
            </w:r>
            <w:r>
              <w:tab/>
              <w:t>Other</w:t>
            </w:r>
          </w:p>
          <w:p w14:paraId="59103068" w14:textId="77777777" w:rsidR="00E546F5" w:rsidRDefault="00951CE2">
            <w:pPr>
              <w:pStyle w:val="Tier5"/>
            </w:pPr>
            <w:r>
              <w:t>-</w:t>
            </w:r>
            <w:r>
              <w:tab/>
              <w:t>-</w:t>
            </w:r>
            <w:r>
              <w:tab/>
              <w:t>-</w:t>
            </w:r>
            <w:r>
              <w:tab/>
              <w:t>-</w:t>
            </w:r>
            <w:r>
              <w:tab/>
              <w:t>Reflecting film, consisting of a layer of poly(vinyl chlori</w:t>
            </w:r>
            <w:r>
              <w:t>de), a layer of alkyd polyester, with, on one side, security imprints against counterfeiting, alteration or substitution of data or duplication, or an official mark for an intended use, only visible by means of a retroreflecting lighting, and embedded glas</w:t>
            </w:r>
            <w:r>
              <w:t>s beads and, on the other side, an adhesive layer, covered on one side or on both sides with a release film</w:t>
            </w:r>
          </w:p>
          <w:p w14:paraId="5910306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w:t>
            </w:r>
            <w:r>
              <w:t>n;</w:t>
            </w:r>
          </w:p>
          <w:p w14:paraId="5910306A" w14:textId="77777777" w:rsidR="00E546F5" w:rsidRDefault="00951CE2">
            <w:pPr>
              <w:pStyle w:val="Tier5Bullet"/>
            </w:pPr>
            <w:r>
              <w:tab/>
            </w:r>
            <w:r>
              <w:tab/>
            </w:r>
            <w:r>
              <w:tab/>
            </w:r>
            <w:r>
              <w:tab/>
              <w:t>-</w:t>
            </w:r>
            <w:r>
              <w:tab/>
              <w:t>for fitting to or equipping such ships, boats or other vessels;</w:t>
            </w:r>
          </w:p>
          <w:p w14:paraId="5910306B"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306C" w14:textId="77777777" w:rsidR="00E546F5" w:rsidRDefault="00951CE2">
            <w:pPr>
              <w:pStyle w:val="Tier5Bullet"/>
            </w:pPr>
            <w:r>
              <w:tab/>
            </w:r>
            <w:r>
              <w:tab/>
            </w:r>
            <w:r>
              <w:tab/>
            </w:r>
            <w:r>
              <w:tab/>
              <w:t>-</w:t>
            </w:r>
            <w:r>
              <w:tab/>
              <w:t>for equipping the above platforms;</w:t>
            </w:r>
          </w:p>
          <w:p w14:paraId="5910306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6E" w14:textId="77777777" w:rsidR="00E546F5" w:rsidRDefault="00951CE2">
            <w:pPr>
              <w:pStyle w:val="NormalinTable"/>
            </w:pPr>
            <w:r>
              <w:t>0.0%</w:t>
            </w:r>
          </w:p>
        </w:tc>
      </w:tr>
      <w:tr w:rsidR="00E546F5" w14:paraId="591030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70" w14:textId="77777777" w:rsidR="00E546F5" w:rsidRDefault="00951CE2">
            <w:pPr>
              <w:pStyle w:val="NormalinTable"/>
            </w:pPr>
            <w:r>
              <w:t>3919108037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71" w14:textId="77777777" w:rsidR="00E546F5" w:rsidRDefault="00951CE2">
            <w:pPr>
              <w:pStyle w:val="Tier1"/>
            </w:pPr>
            <w:r>
              <w:t>Self-adhesive plates, sheets, film, foil, tape, strip and other flat shapes</w:t>
            </w:r>
            <w:r>
              <w:t>, of plastics, whether or not in rolls</w:t>
            </w:r>
          </w:p>
          <w:p w14:paraId="59103072" w14:textId="77777777" w:rsidR="00E546F5" w:rsidRDefault="00951CE2">
            <w:pPr>
              <w:pStyle w:val="Tier2"/>
            </w:pPr>
            <w:r>
              <w:t>-</w:t>
            </w:r>
            <w:r>
              <w:tab/>
              <w:t>In rolls of a width not exceeding 20 cm</w:t>
            </w:r>
          </w:p>
          <w:p w14:paraId="59103073" w14:textId="77777777" w:rsidR="00E546F5" w:rsidRDefault="00951CE2">
            <w:pPr>
              <w:pStyle w:val="Tier3"/>
            </w:pPr>
            <w:r>
              <w:t>-</w:t>
            </w:r>
            <w:r>
              <w:tab/>
              <w:t>-</w:t>
            </w:r>
            <w:r>
              <w:tab/>
              <w:t>Other</w:t>
            </w:r>
          </w:p>
          <w:p w14:paraId="59103074" w14:textId="77777777" w:rsidR="00E546F5" w:rsidRDefault="00951CE2">
            <w:pPr>
              <w:pStyle w:val="Tier4"/>
            </w:pPr>
            <w:r>
              <w:t>-</w:t>
            </w:r>
            <w:r>
              <w:tab/>
              <w:t>-</w:t>
            </w:r>
            <w:r>
              <w:tab/>
              <w:t>-</w:t>
            </w:r>
            <w:r>
              <w:tab/>
              <w:t>Other</w:t>
            </w:r>
          </w:p>
          <w:p w14:paraId="59103075" w14:textId="77777777" w:rsidR="00E546F5" w:rsidRDefault="00951CE2">
            <w:pPr>
              <w:pStyle w:val="Tier5"/>
            </w:pPr>
            <w:r>
              <w:t>-</w:t>
            </w:r>
            <w:r>
              <w:tab/>
              <w:t>-</w:t>
            </w:r>
            <w:r>
              <w:tab/>
              <w:t>-</w:t>
            </w:r>
            <w:r>
              <w:tab/>
              <w:t>-</w:t>
            </w:r>
            <w:r>
              <w:tab/>
              <w:t xml:space="preserve">Polytetrafluoroethylene film: - with a thickness of 100 µm or more, - an elongation at break of not more than 100%, - coated on one side with a </w:t>
            </w:r>
            <w:r>
              <w:t>pressure sensitive silicon adhesive</w:t>
            </w:r>
          </w:p>
          <w:p w14:paraId="5910307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77" w14:textId="77777777" w:rsidR="00E546F5" w:rsidRDefault="00951CE2">
            <w:pPr>
              <w:pStyle w:val="Tier5Bullet"/>
            </w:pPr>
            <w:r>
              <w:tab/>
            </w:r>
            <w:r>
              <w:tab/>
            </w:r>
            <w:r>
              <w:tab/>
            </w:r>
            <w:r>
              <w:tab/>
              <w:t>-</w:t>
            </w:r>
            <w:r>
              <w:tab/>
              <w:t>for fitting to or equipping such ships, boats or other vessels;</w:t>
            </w:r>
          </w:p>
          <w:p w14:paraId="5910307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079" w14:textId="77777777" w:rsidR="00E546F5" w:rsidRDefault="00951CE2">
            <w:pPr>
              <w:pStyle w:val="Tier5Bullet"/>
            </w:pPr>
            <w:r>
              <w:tab/>
            </w:r>
            <w:r>
              <w:tab/>
            </w:r>
            <w:r>
              <w:tab/>
            </w:r>
            <w:r>
              <w:tab/>
              <w:t>-</w:t>
            </w:r>
            <w:r>
              <w:tab/>
              <w:t>for equipping the</w:t>
            </w:r>
            <w:r>
              <w:t xml:space="preserve"> above platforms;</w:t>
            </w:r>
          </w:p>
          <w:p w14:paraId="5910307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7B" w14:textId="77777777" w:rsidR="00E546F5" w:rsidRDefault="00951CE2">
            <w:pPr>
              <w:pStyle w:val="NormalinTable"/>
            </w:pPr>
            <w:r>
              <w:t>0.0%</w:t>
            </w:r>
          </w:p>
        </w:tc>
      </w:tr>
      <w:tr w:rsidR="00E546F5" w14:paraId="591030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7D" w14:textId="77777777" w:rsidR="00E546F5" w:rsidRDefault="00951CE2">
            <w:pPr>
              <w:pStyle w:val="NormalinTable"/>
            </w:pPr>
            <w:r>
              <w:t>3919108040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7E" w14:textId="77777777" w:rsidR="00E546F5" w:rsidRDefault="00951CE2">
            <w:pPr>
              <w:pStyle w:val="Tier1"/>
            </w:pPr>
            <w:r>
              <w:t>Self-adhesive plates, sheets, film, foil, tape, strip and other flat shapes, of plastics, whether or not in rolls</w:t>
            </w:r>
          </w:p>
          <w:p w14:paraId="5910307F" w14:textId="77777777" w:rsidR="00E546F5" w:rsidRDefault="00951CE2">
            <w:pPr>
              <w:pStyle w:val="Tier2"/>
            </w:pPr>
            <w:r>
              <w:t>-</w:t>
            </w:r>
            <w:r>
              <w:tab/>
              <w:t xml:space="preserve">In rolls of a width not </w:t>
            </w:r>
            <w:r>
              <w:t>exceeding 20 cm</w:t>
            </w:r>
          </w:p>
          <w:p w14:paraId="59103080" w14:textId="77777777" w:rsidR="00E546F5" w:rsidRDefault="00951CE2">
            <w:pPr>
              <w:pStyle w:val="Tier3"/>
            </w:pPr>
            <w:r>
              <w:t>-</w:t>
            </w:r>
            <w:r>
              <w:tab/>
              <w:t>-</w:t>
            </w:r>
            <w:r>
              <w:tab/>
              <w:t>Other</w:t>
            </w:r>
          </w:p>
          <w:p w14:paraId="59103081" w14:textId="77777777" w:rsidR="00E546F5" w:rsidRDefault="00951CE2">
            <w:pPr>
              <w:pStyle w:val="Tier4"/>
            </w:pPr>
            <w:r>
              <w:t>-</w:t>
            </w:r>
            <w:r>
              <w:tab/>
              <w:t>-</w:t>
            </w:r>
            <w:r>
              <w:tab/>
              <w:t>-</w:t>
            </w:r>
            <w:r>
              <w:tab/>
              <w:t>Other</w:t>
            </w:r>
          </w:p>
          <w:p w14:paraId="59103082" w14:textId="77777777" w:rsidR="00E546F5" w:rsidRDefault="00951CE2">
            <w:pPr>
              <w:pStyle w:val="Tier5"/>
            </w:pPr>
            <w:r>
              <w:t>-</w:t>
            </w:r>
            <w:r>
              <w:tab/>
              <w:t>-</w:t>
            </w:r>
            <w:r>
              <w:tab/>
              <w:t>-</w:t>
            </w:r>
            <w:r>
              <w:tab/>
              <w:t>-</w:t>
            </w:r>
            <w:r>
              <w:tab/>
              <w:t>Black poly(vinyl chloride) film: •with a gloss of more than 30 degrees according to ASTM D2457, •whether or not covered on one side with a protective poly(ethylene terephthalate) film, and on the other side wit</w:t>
            </w:r>
            <w:r>
              <w:t>h a pressure sensitive adhesive with channels and a release liner</w:t>
            </w:r>
          </w:p>
          <w:p w14:paraId="5910308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84" w14:textId="77777777" w:rsidR="00E546F5" w:rsidRDefault="00951CE2">
            <w:pPr>
              <w:pStyle w:val="Tier5Bullet"/>
            </w:pPr>
            <w:r>
              <w:tab/>
            </w:r>
            <w:r>
              <w:tab/>
            </w:r>
            <w:r>
              <w:tab/>
            </w:r>
            <w:r>
              <w:tab/>
              <w:t>-</w:t>
            </w:r>
            <w:r>
              <w:tab/>
              <w:t xml:space="preserve">for fitting to or equipping such </w:t>
            </w:r>
            <w:r>
              <w:t>ships, boats or other vessels;</w:t>
            </w:r>
          </w:p>
          <w:p w14:paraId="59103085"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3086" w14:textId="77777777" w:rsidR="00E546F5" w:rsidRDefault="00951CE2">
            <w:pPr>
              <w:pStyle w:val="Tier5Bullet"/>
            </w:pPr>
            <w:r>
              <w:tab/>
            </w:r>
            <w:r>
              <w:tab/>
            </w:r>
            <w:r>
              <w:tab/>
            </w:r>
            <w:r>
              <w:tab/>
              <w:t>-</w:t>
            </w:r>
            <w:r>
              <w:tab/>
              <w:t>for equipping the above platforms;</w:t>
            </w:r>
          </w:p>
          <w:p w14:paraId="5910308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88" w14:textId="77777777" w:rsidR="00E546F5" w:rsidRDefault="00951CE2">
            <w:pPr>
              <w:pStyle w:val="NormalinTable"/>
            </w:pPr>
            <w:r>
              <w:t>0.0%</w:t>
            </w:r>
          </w:p>
        </w:tc>
      </w:tr>
      <w:tr w:rsidR="00E546F5" w14:paraId="591030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8A" w14:textId="77777777" w:rsidR="00E546F5" w:rsidRDefault="00951CE2">
            <w:pPr>
              <w:pStyle w:val="NormalinTable"/>
            </w:pPr>
            <w:r>
              <w:t>3919108043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8B" w14:textId="77777777" w:rsidR="00E546F5" w:rsidRDefault="00951CE2">
            <w:pPr>
              <w:pStyle w:val="Tier1"/>
            </w:pPr>
            <w:r>
              <w:t>Self-adhesive plates, sheets, film, foil, tape, strip and other flat shapes, of plastics, whether or not in rolls</w:t>
            </w:r>
          </w:p>
          <w:p w14:paraId="5910308C" w14:textId="77777777" w:rsidR="00E546F5" w:rsidRDefault="00951CE2">
            <w:pPr>
              <w:pStyle w:val="Tier2"/>
            </w:pPr>
            <w:r>
              <w:t>-</w:t>
            </w:r>
            <w:r>
              <w:tab/>
            </w:r>
            <w:r>
              <w:t>In rolls of a width not exceeding 20 cm</w:t>
            </w:r>
          </w:p>
          <w:p w14:paraId="5910308D" w14:textId="77777777" w:rsidR="00E546F5" w:rsidRDefault="00951CE2">
            <w:pPr>
              <w:pStyle w:val="Tier3"/>
            </w:pPr>
            <w:r>
              <w:t>-</w:t>
            </w:r>
            <w:r>
              <w:tab/>
              <w:t>-</w:t>
            </w:r>
            <w:r>
              <w:tab/>
              <w:t>Other</w:t>
            </w:r>
          </w:p>
          <w:p w14:paraId="5910308E" w14:textId="77777777" w:rsidR="00E546F5" w:rsidRDefault="00951CE2">
            <w:pPr>
              <w:pStyle w:val="Tier4"/>
            </w:pPr>
            <w:r>
              <w:t>-</w:t>
            </w:r>
            <w:r>
              <w:tab/>
              <w:t>-</w:t>
            </w:r>
            <w:r>
              <w:tab/>
              <w:t>-</w:t>
            </w:r>
            <w:r>
              <w:tab/>
              <w:t>Other</w:t>
            </w:r>
          </w:p>
          <w:p w14:paraId="5910308F" w14:textId="77777777" w:rsidR="00E546F5" w:rsidRDefault="00951CE2">
            <w:pPr>
              <w:pStyle w:val="Tier5"/>
            </w:pPr>
            <w:r>
              <w:t>-</w:t>
            </w:r>
            <w:r>
              <w:tab/>
              <w:t>-</w:t>
            </w:r>
            <w:r>
              <w:tab/>
              <w:t>-</w:t>
            </w:r>
            <w:r>
              <w:tab/>
              <w:t>-</w:t>
            </w:r>
            <w:r>
              <w:tab/>
              <w:t>Ethylene vinyl acetate film: - of a thickness of 100 µm or more, - coated on one side with an acrylic pressure sensitive or UV-sensitive adhesive and a polyester or polypropylene liner</w:t>
            </w:r>
          </w:p>
          <w:p w14:paraId="5910309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91" w14:textId="77777777" w:rsidR="00E546F5" w:rsidRDefault="00951CE2">
            <w:pPr>
              <w:pStyle w:val="Tier5Bullet"/>
            </w:pPr>
            <w:r>
              <w:tab/>
            </w:r>
            <w:r>
              <w:tab/>
            </w:r>
            <w:r>
              <w:tab/>
            </w:r>
            <w:r>
              <w:tab/>
              <w:t>-</w:t>
            </w:r>
            <w:r>
              <w:tab/>
              <w:t>for fitting to or equipping such ships, boats or other vessels;</w:t>
            </w:r>
          </w:p>
          <w:p w14:paraId="59103092"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093" w14:textId="77777777" w:rsidR="00E546F5" w:rsidRDefault="00951CE2">
            <w:pPr>
              <w:pStyle w:val="Tier5Bullet"/>
            </w:pPr>
            <w:r>
              <w:tab/>
            </w:r>
            <w:r>
              <w:tab/>
            </w:r>
            <w:r>
              <w:tab/>
            </w:r>
            <w:r>
              <w:tab/>
              <w:t>-</w:t>
            </w:r>
            <w:r>
              <w:tab/>
              <w:t>for equipping the above plat</w:t>
            </w:r>
            <w:r>
              <w:t>forms;</w:t>
            </w:r>
          </w:p>
          <w:p w14:paraId="5910309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95" w14:textId="77777777" w:rsidR="00E546F5" w:rsidRDefault="00951CE2">
            <w:pPr>
              <w:pStyle w:val="NormalinTable"/>
            </w:pPr>
            <w:r>
              <w:t>0.0%</w:t>
            </w:r>
          </w:p>
        </w:tc>
      </w:tr>
      <w:tr w:rsidR="00E546F5" w14:paraId="591030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97" w14:textId="77777777" w:rsidR="00E546F5" w:rsidRDefault="00951CE2">
            <w:pPr>
              <w:pStyle w:val="NormalinTable"/>
            </w:pPr>
            <w:r>
              <w:t>3919108045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98" w14:textId="77777777" w:rsidR="00E546F5" w:rsidRDefault="00951CE2">
            <w:pPr>
              <w:pStyle w:val="Tier1"/>
            </w:pPr>
            <w:r>
              <w:t>Self-adhesive plates, sheets, film, foil, tape, strip and other flat shapes, of plastics, whether or not in rolls</w:t>
            </w:r>
          </w:p>
          <w:p w14:paraId="59103099" w14:textId="77777777" w:rsidR="00E546F5" w:rsidRDefault="00951CE2">
            <w:pPr>
              <w:pStyle w:val="Tier2"/>
            </w:pPr>
            <w:r>
              <w:t>-</w:t>
            </w:r>
            <w:r>
              <w:tab/>
              <w:t>In rolls of a width not exceeding 20 cm</w:t>
            </w:r>
          </w:p>
          <w:p w14:paraId="5910309A" w14:textId="77777777" w:rsidR="00E546F5" w:rsidRDefault="00951CE2">
            <w:pPr>
              <w:pStyle w:val="Tier3"/>
            </w:pPr>
            <w:r>
              <w:t>-</w:t>
            </w:r>
            <w:r>
              <w:tab/>
              <w:t>-</w:t>
            </w:r>
            <w:r>
              <w:tab/>
              <w:t>Other</w:t>
            </w:r>
          </w:p>
          <w:p w14:paraId="5910309B" w14:textId="77777777" w:rsidR="00E546F5" w:rsidRDefault="00951CE2">
            <w:pPr>
              <w:pStyle w:val="Tier4"/>
            </w:pPr>
            <w:r>
              <w:t>-</w:t>
            </w:r>
            <w:r>
              <w:tab/>
              <w:t>-</w:t>
            </w:r>
            <w:r>
              <w:tab/>
              <w:t>-</w:t>
            </w:r>
            <w:r>
              <w:tab/>
              <w:t>Other</w:t>
            </w:r>
          </w:p>
          <w:p w14:paraId="5910309C" w14:textId="77777777" w:rsidR="00E546F5" w:rsidRDefault="00951CE2">
            <w:pPr>
              <w:pStyle w:val="Tier5"/>
            </w:pPr>
            <w:r>
              <w:t>-</w:t>
            </w:r>
            <w:r>
              <w:tab/>
              <w:t>-</w:t>
            </w:r>
            <w:r>
              <w:tab/>
              <w:t>-</w:t>
            </w:r>
            <w:r>
              <w:tab/>
              <w:t>-</w:t>
            </w:r>
            <w:r>
              <w:tab/>
              <w:t>Reinforced polyethylene foam tape, coated on both sides with an acrylic micro channelled pressure sensitive adhesive and on one side a liner, with an application thickness of 0.38 mm or more but not more than 1.53 mm</w:t>
            </w:r>
          </w:p>
          <w:p w14:paraId="5910309D"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309E" w14:textId="77777777" w:rsidR="00E546F5" w:rsidRDefault="00951CE2">
            <w:pPr>
              <w:pStyle w:val="Tier5Bullet"/>
            </w:pPr>
            <w:r>
              <w:tab/>
            </w:r>
            <w:r>
              <w:tab/>
            </w:r>
            <w:r>
              <w:tab/>
            </w:r>
            <w:r>
              <w:tab/>
              <w:t>-</w:t>
            </w:r>
            <w:r>
              <w:tab/>
              <w:t>for fitting to or equipping such ships, boats or other vessels;</w:t>
            </w:r>
          </w:p>
          <w:p w14:paraId="5910309F"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30A0" w14:textId="77777777" w:rsidR="00E546F5" w:rsidRDefault="00951CE2">
            <w:pPr>
              <w:pStyle w:val="Tier5Bullet"/>
            </w:pPr>
            <w:r>
              <w:tab/>
            </w:r>
            <w:r>
              <w:tab/>
            </w:r>
            <w:r>
              <w:tab/>
            </w:r>
            <w:r>
              <w:tab/>
              <w:t>-</w:t>
            </w:r>
            <w:r>
              <w:tab/>
              <w:t>for equipping the above platforms;</w:t>
            </w:r>
          </w:p>
          <w:p w14:paraId="591030A1"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A2" w14:textId="77777777" w:rsidR="00E546F5" w:rsidRDefault="00951CE2">
            <w:pPr>
              <w:pStyle w:val="NormalinTable"/>
            </w:pPr>
            <w:r>
              <w:t>0.0%</w:t>
            </w:r>
          </w:p>
        </w:tc>
      </w:tr>
      <w:tr w:rsidR="00E546F5" w14:paraId="591030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A4" w14:textId="77777777" w:rsidR="00E546F5" w:rsidRDefault="00951CE2">
            <w:pPr>
              <w:pStyle w:val="NormalinTable"/>
            </w:pPr>
            <w:r>
              <w:t>3919108050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A5" w14:textId="77777777" w:rsidR="00E546F5" w:rsidRDefault="00951CE2">
            <w:pPr>
              <w:pStyle w:val="Tier1"/>
            </w:pPr>
            <w:r>
              <w:t>Self-adhesive plates, sheets, film, foil, tape, strip and other flat shapes, of plastics, whether or not in rolls</w:t>
            </w:r>
          </w:p>
          <w:p w14:paraId="591030A6" w14:textId="77777777" w:rsidR="00E546F5" w:rsidRDefault="00951CE2">
            <w:pPr>
              <w:pStyle w:val="Tier2"/>
            </w:pPr>
            <w:r>
              <w:t>-</w:t>
            </w:r>
            <w:r>
              <w:tab/>
              <w:t>In rolls of a width not exceeding 20 cm</w:t>
            </w:r>
          </w:p>
          <w:p w14:paraId="591030A7" w14:textId="77777777" w:rsidR="00E546F5" w:rsidRDefault="00951CE2">
            <w:pPr>
              <w:pStyle w:val="Tier3"/>
            </w:pPr>
            <w:r>
              <w:t>-</w:t>
            </w:r>
            <w:r>
              <w:tab/>
              <w:t>-</w:t>
            </w:r>
            <w:r>
              <w:tab/>
              <w:t>Other</w:t>
            </w:r>
          </w:p>
          <w:p w14:paraId="591030A8" w14:textId="77777777" w:rsidR="00E546F5" w:rsidRDefault="00951CE2">
            <w:pPr>
              <w:pStyle w:val="Tier4"/>
            </w:pPr>
            <w:r>
              <w:t>-</w:t>
            </w:r>
            <w:r>
              <w:tab/>
              <w:t>-</w:t>
            </w:r>
            <w:r>
              <w:tab/>
              <w:t>-</w:t>
            </w:r>
            <w:r>
              <w:tab/>
              <w:t>Other</w:t>
            </w:r>
          </w:p>
          <w:p w14:paraId="591030A9" w14:textId="77777777" w:rsidR="00E546F5" w:rsidRDefault="00951CE2">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w:p w14:paraId="591030AA"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30AB" w14:textId="77777777" w:rsidR="00E546F5" w:rsidRDefault="00951CE2">
            <w:pPr>
              <w:pStyle w:val="Tier5Bullet"/>
            </w:pPr>
            <w:r>
              <w:tab/>
            </w:r>
            <w:r>
              <w:tab/>
            </w:r>
            <w:r>
              <w:tab/>
            </w:r>
            <w:r>
              <w:tab/>
              <w:t>-</w:t>
            </w:r>
            <w:r>
              <w:tab/>
              <w:t>for fitting to or equipping such ships, boats or other vessels;</w:t>
            </w:r>
          </w:p>
          <w:p w14:paraId="591030AC"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30AD" w14:textId="77777777" w:rsidR="00E546F5" w:rsidRDefault="00951CE2">
            <w:pPr>
              <w:pStyle w:val="Tier5Bullet"/>
            </w:pPr>
            <w:r>
              <w:tab/>
            </w:r>
            <w:r>
              <w:tab/>
            </w:r>
            <w:r>
              <w:tab/>
            </w:r>
            <w:r>
              <w:tab/>
              <w:t>-</w:t>
            </w:r>
            <w:r>
              <w:tab/>
              <w:t>for equipping the above platforms;</w:t>
            </w:r>
          </w:p>
          <w:p w14:paraId="591030AE"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AF" w14:textId="77777777" w:rsidR="00E546F5" w:rsidRDefault="00951CE2">
            <w:pPr>
              <w:pStyle w:val="NormalinTable"/>
            </w:pPr>
            <w:r>
              <w:t>0.0%</w:t>
            </w:r>
          </w:p>
        </w:tc>
      </w:tr>
      <w:tr w:rsidR="00E546F5" w14:paraId="591030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B1" w14:textId="77777777" w:rsidR="00E546F5" w:rsidRDefault="00951CE2">
            <w:pPr>
              <w:pStyle w:val="NormalinTable"/>
            </w:pPr>
            <w:r>
              <w:t>3919108055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B2" w14:textId="77777777" w:rsidR="00E546F5" w:rsidRDefault="00951CE2">
            <w:pPr>
              <w:pStyle w:val="Tier1"/>
            </w:pPr>
            <w:r>
              <w:t>Self-adhesive plates, sheets, film, foil, tape, strip and other flat shapes, of plastics, whether or not in rolls</w:t>
            </w:r>
          </w:p>
          <w:p w14:paraId="591030B3" w14:textId="77777777" w:rsidR="00E546F5" w:rsidRDefault="00951CE2">
            <w:pPr>
              <w:pStyle w:val="Tier2"/>
            </w:pPr>
            <w:r>
              <w:t>-</w:t>
            </w:r>
            <w:r>
              <w:tab/>
              <w:t>In rolls of a width not exceeding 20 cm</w:t>
            </w:r>
          </w:p>
          <w:p w14:paraId="591030B4" w14:textId="77777777" w:rsidR="00E546F5" w:rsidRDefault="00951CE2">
            <w:pPr>
              <w:pStyle w:val="Tier3"/>
            </w:pPr>
            <w:r>
              <w:t>-</w:t>
            </w:r>
            <w:r>
              <w:tab/>
              <w:t>-</w:t>
            </w:r>
            <w:r>
              <w:tab/>
              <w:t>Other</w:t>
            </w:r>
          </w:p>
          <w:p w14:paraId="591030B5" w14:textId="77777777" w:rsidR="00E546F5" w:rsidRDefault="00951CE2">
            <w:pPr>
              <w:pStyle w:val="Tier4"/>
            </w:pPr>
            <w:r>
              <w:t>-</w:t>
            </w:r>
            <w:r>
              <w:tab/>
              <w:t>-</w:t>
            </w:r>
            <w:r>
              <w:tab/>
              <w:t>-</w:t>
            </w:r>
            <w:r>
              <w:tab/>
              <w:t>Other</w:t>
            </w:r>
          </w:p>
          <w:p w14:paraId="591030B6" w14:textId="77777777" w:rsidR="00E546F5" w:rsidRDefault="00951CE2">
            <w:pPr>
              <w:pStyle w:val="Tier5"/>
            </w:pPr>
            <w:r>
              <w:t>-</w:t>
            </w:r>
            <w:r>
              <w:tab/>
              <w:t>-</w:t>
            </w:r>
            <w:r>
              <w:tab/>
              <w:t>-</w:t>
            </w:r>
            <w:r>
              <w:tab/>
              <w:t>-</w:t>
            </w:r>
            <w:r>
              <w:tab/>
            </w:r>
            <w:r>
              <w:t xml:space="preserve">Acrylic foam tape, covered on one side with a heat activatable adhesive or an acrylic pressure sensitive adhesive and on the other side with an acrylic pressure sensitive adhesive and a release sheet, of a peel adhesion at an angle of 90 º of more than 25 </w:t>
            </w:r>
            <w:r>
              <w:t>N/cm (as determined by the ASTM D 3330 method)</w:t>
            </w:r>
          </w:p>
          <w:p w14:paraId="591030B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B8" w14:textId="77777777" w:rsidR="00E546F5" w:rsidRDefault="00951CE2">
            <w:pPr>
              <w:pStyle w:val="Tier5Bullet"/>
            </w:pPr>
            <w:r>
              <w:tab/>
            </w:r>
            <w:r>
              <w:tab/>
            </w:r>
            <w:r>
              <w:tab/>
            </w:r>
            <w:r>
              <w:tab/>
              <w:t>-</w:t>
            </w:r>
            <w:r>
              <w:tab/>
              <w:t xml:space="preserve">for fitting to or equipping such ships, boats or </w:t>
            </w:r>
            <w:r>
              <w:t>other vessels;</w:t>
            </w:r>
          </w:p>
          <w:p w14:paraId="591030B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0BA" w14:textId="77777777" w:rsidR="00E546F5" w:rsidRDefault="00951CE2">
            <w:pPr>
              <w:pStyle w:val="Tier5Bullet"/>
            </w:pPr>
            <w:r>
              <w:tab/>
            </w:r>
            <w:r>
              <w:tab/>
            </w:r>
            <w:r>
              <w:tab/>
            </w:r>
            <w:r>
              <w:tab/>
              <w:t>-</w:t>
            </w:r>
            <w:r>
              <w:tab/>
              <w:t>for</w:t>
            </w:r>
            <w:r>
              <w:t xml:space="preserve"> equipping the above platforms;</w:t>
            </w:r>
          </w:p>
          <w:p w14:paraId="591030B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BC" w14:textId="77777777" w:rsidR="00E546F5" w:rsidRDefault="00951CE2">
            <w:pPr>
              <w:pStyle w:val="NormalinTable"/>
            </w:pPr>
            <w:r>
              <w:t>0.0%</w:t>
            </w:r>
          </w:p>
        </w:tc>
      </w:tr>
      <w:tr w:rsidR="00E546F5" w14:paraId="591030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BE" w14:textId="77777777" w:rsidR="00E546F5" w:rsidRDefault="00951CE2">
            <w:pPr>
              <w:pStyle w:val="NormalinTable"/>
            </w:pPr>
            <w:r>
              <w:t>3919108057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BF" w14:textId="77777777" w:rsidR="00E546F5" w:rsidRDefault="00951CE2">
            <w:pPr>
              <w:pStyle w:val="Tier1"/>
            </w:pPr>
            <w:r>
              <w:t>Self-adhesive plates, sheets, film, foil, tape, strip and other flat shapes, of plastics, whether or not in rolls</w:t>
            </w:r>
          </w:p>
          <w:p w14:paraId="591030C0" w14:textId="77777777" w:rsidR="00E546F5" w:rsidRDefault="00951CE2">
            <w:pPr>
              <w:pStyle w:val="Tier2"/>
            </w:pPr>
            <w:r>
              <w:t>-</w:t>
            </w:r>
            <w:r>
              <w:tab/>
              <w:t>In rolls of a widt</w:t>
            </w:r>
            <w:r>
              <w:t>h not exceeding 20 cm</w:t>
            </w:r>
          </w:p>
          <w:p w14:paraId="591030C1" w14:textId="77777777" w:rsidR="00E546F5" w:rsidRDefault="00951CE2">
            <w:pPr>
              <w:pStyle w:val="Tier3"/>
            </w:pPr>
            <w:r>
              <w:t>-</w:t>
            </w:r>
            <w:r>
              <w:tab/>
              <w:t>-</w:t>
            </w:r>
            <w:r>
              <w:tab/>
              <w:t>Other</w:t>
            </w:r>
          </w:p>
          <w:p w14:paraId="591030C2" w14:textId="77777777" w:rsidR="00E546F5" w:rsidRDefault="00951CE2">
            <w:pPr>
              <w:pStyle w:val="Tier4"/>
            </w:pPr>
            <w:r>
              <w:t>-</w:t>
            </w:r>
            <w:r>
              <w:tab/>
              <w:t>-</w:t>
            </w:r>
            <w:r>
              <w:tab/>
              <w:t>-</w:t>
            </w:r>
            <w:r>
              <w:tab/>
              <w:t>Other</w:t>
            </w:r>
          </w:p>
          <w:p w14:paraId="591030C3" w14:textId="77777777" w:rsidR="00E546F5" w:rsidRDefault="00951CE2">
            <w:pPr>
              <w:pStyle w:val="Tier5"/>
            </w:pPr>
            <w:r>
              <w:t>-</w:t>
            </w:r>
            <w:r>
              <w:tab/>
              <w:t>-</w:t>
            </w:r>
            <w:r>
              <w:tab/>
              <w:t>-</w:t>
            </w:r>
            <w:r>
              <w:tab/>
              <w:t>-</w:t>
            </w:r>
            <w:r>
              <w:tab/>
              <w:t xml:space="preserve">Reflecting sheet: - of a polycarbonate or acrylic polymer film embossed on one side in a regular shaped pattern - covered on one or both sides with one or more layers of plastic or </w:t>
            </w:r>
            <w:r>
              <w:t>metallisation, and - whether or not covered on one side with a self-adhesive layer and a release sheet</w:t>
            </w:r>
          </w:p>
          <w:p w14:paraId="591030C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0C5" w14:textId="77777777" w:rsidR="00E546F5" w:rsidRDefault="00951CE2">
            <w:pPr>
              <w:pStyle w:val="Tier5Bullet"/>
            </w:pPr>
            <w:r>
              <w:tab/>
            </w:r>
            <w:r>
              <w:tab/>
            </w:r>
            <w:r>
              <w:tab/>
            </w:r>
            <w:r>
              <w:tab/>
              <w:t>-</w:t>
            </w:r>
            <w:r>
              <w:tab/>
              <w:t>for fitting to or equipping such ships, boats or other vessels;</w:t>
            </w:r>
          </w:p>
          <w:p w14:paraId="591030C6"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14:paraId="591030C7" w14:textId="77777777" w:rsidR="00E546F5" w:rsidRDefault="00951CE2">
            <w:pPr>
              <w:pStyle w:val="Tier5Bullet"/>
            </w:pPr>
            <w:r>
              <w:tab/>
            </w:r>
            <w:r>
              <w:tab/>
            </w:r>
            <w:r>
              <w:tab/>
            </w:r>
            <w:r>
              <w:tab/>
              <w:t>-</w:t>
            </w:r>
            <w:r>
              <w:tab/>
              <w:t>for equipping the above platforms;</w:t>
            </w:r>
          </w:p>
          <w:p w14:paraId="591030C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C9" w14:textId="77777777" w:rsidR="00E546F5" w:rsidRDefault="00951CE2">
            <w:pPr>
              <w:pStyle w:val="NormalinTable"/>
            </w:pPr>
            <w:r>
              <w:t>0.0%</w:t>
            </w:r>
          </w:p>
        </w:tc>
      </w:tr>
      <w:tr w:rsidR="00E546F5" w14:paraId="591030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CB" w14:textId="77777777" w:rsidR="00E546F5" w:rsidRDefault="00951CE2">
            <w:pPr>
              <w:pStyle w:val="NormalinTable"/>
            </w:pPr>
            <w:r>
              <w:t>3919108075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CC" w14:textId="77777777" w:rsidR="00E546F5" w:rsidRDefault="00951CE2">
            <w:pPr>
              <w:pStyle w:val="Tier1"/>
            </w:pPr>
            <w:r>
              <w:t xml:space="preserve">Self-adhesive plates, sheets, film, foil, tape, strip and other flat </w:t>
            </w:r>
            <w:r>
              <w:t>shapes, of plastics, whether or not in rolls</w:t>
            </w:r>
          </w:p>
          <w:p w14:paraId="591030CD" w14:textId="77777777" w:rsidR="00E546F5" w:rsidRDefault="00951CE2">
            <w:pPr>
              <w:pStyle w:val="Tier2"/>
            </w:pPr>
            <w:r>
              <w:t>-</w:t>
            </w:r>
            <w:r>
              <w:tab/>
              <w:t>In rolls of a width not exceeding 20 cm</w:t>
            </w:r>
          </w:p>
          <w:p w14:paraId="591030CE" w14:textId="77777777" w:rsidR="00E546F5" w:rsidRDefault="00951CE2">
            <w:pPr>
              <w:pStyle w:val="Tier3"/>
            </w:pPr>
            <w:r>
              <w:t>-</w:t>
            </w:r>
            <w:r>
              <w:tab/>
              <w:t>-</w:t>
            </w:r>
            <w:r>
              <w:tab/>
              <w:t>Other</w:t>
            </w:r>
          </w:p>
          <w:p w14:paraId="591030CF" w14:textId="77777777" w:rsidR="00E546F5" w:rsidRDefault="00951CE2">
            <w:pPr>
              <w:pStyle w:val="Tier4"/>
            </w:pPr>
            <w:r>
              <w:t>-</w:t>
            </w:r>
            <w:r>
              <w:tab/>
              <w:t>-</w:t>
            </w:r>
            <w:r>
              <w:tab/>
              <w:t>-</w:t>
            </w:r>
            <w:r>
              <w:tab/>
              <w:t>Other</w:t>
            </w:r>
          </w:p>
          <w:p w14:paraId="591030D0" w14:textId="77777777" w:rsidR="00E546F5" w:rsidRDefault="00951CE2">
            <w:pPr>
              <w:pStyle w:val="Tier5"/>
            </w:pPr>
            <w:r>
              <w:t>-</w:t>
            </w:r>
            <w:r>
              <w:tab/>
              <w:t>-</w:t>
            </w:r>
            <w:r>
              <w:tab/>
              <w:t>-</w:t>
            </w:r>
            <w:r>
              <w:tab/>
              <w:t>-</w:t>
            </w:r>
            <w:r>
              <w:tab/>
              <w:t xml:space="preserve">Self adhesive reflecting film, consisting of several layers including: - a copolymer of acrylic resin, - polyurethane, - a metalised layer </w:t>
            </w:r>
            <w:r>
              <w:t>with, on one side, laser imprints against counterfeiting, alteration or substitution of data or duplications, or an official mark for an intended use, - glass microspheres, and - an adhesive layer, with a release liner on one or both sides</w:t>
            </w:r>
          </w:p>
          <w:p w14:paraId="591030D1" w14:textId="77777777" w:rsidR="00E546F5" w:rsidRDefault="00951CE2">
            <w:pPr>
              <w:pStyle w:val="Tier5Bullet"/>
            </w:pPr>
            <w:r>
              <w:tab/>
            </w:r>
            <w:r>
              <w:tab/>
            </w:r>
            <w:r>
              <w:tab/>
            </w:r>
            <w:r>
              <w:tab/>
              <w:t>-</w:t>
            </w:r>
            <w:r>
              <w:tab/>
              <w:t>for incorp</w:t>
            </w:r>
            <w:r>
              <w:t>oration in ships, boats or other vessels listed in Table 1, for the purposes of their construction, repair, maintenance or conversion;</w:t>
            </w:r>
          </w:p>
          <w:p w14:paraId="591030D2" w14:textId="77777777" w:rsidR="00E546F5" w:rsidRDefault="00951CE2">
            <w:pPr>
              <w:pStyle w:val="Tier5Bullet"/>
            </w:pPr>
            <w:r>
              <w:tab/>
            </w:r>
            <w:r>
              <w:tab/>
            </w:r>
            <w:r>
              <w:tab/>
            </w:r>
            <w:r>
              <w:tab/>
              <w:t>-</w:t>
            </w:r>
            <w:r>
              <w:tab/>
              <w:t>for fitting to or equipping such ships, boats or other vessels;</w:t>
            </w:r>
          </w:p>
          <w:p w14:paraId="591030D3"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0D4" w14:textId="77777777" w:rsidR="00E546F5" w:rsidRDefault="00951CE2">
            <w:pPr>
              <w:pStyle w:val="Tier5Bullet"/>
            </w:pPr>
            <w:r>
              <w:tab/>
            </w:r>
            <w:r>
              <w:tab/>
            </w:r>
            <w:r>
              <w:tab/>
            </w:r>
            <w:r>
              <w:tab/>
              <w:t>-</w:t>
            </w:r>
            <w:r>
              <w:tab/>
              <w:t>for equipping the above platforms;</w:t>
            </w:r>
          </w:p>
          <w:p w14:paraId="591030D5"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D6" w14:textId="77777777" w:rsidR="00E546F5" w:rsidRDefault="00951CE2">
            <w:pPr>
              <w:pStyle w:val="NormalinTable"/>
            </w:pPr>
            <w:r>
              <w:t>0.0%</w:t>
            </w:r>
          </w:p>
        </w:tc>
      </w:tr>
      <w:tr w:rsidR="00E546F5" w14:paraId="591030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D8" w14:textId="77777777" w:rsidR="00E546F5" w:rsidRDefault="00951CE2">
            <w:pPr>
              <w:pStyle w:val="NormalinTable"/>
            </w:pPr>
            <w:r>
              <w:t>3919108085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D9" w14:textId="77777777" w:rsidR="00E546F5" w:rsidRDefault="00951CE2">
            <w:pPr>
              <w:pStyle w:val="Tier1"/>
            </w:pPr>
            <w:r>
              <w:t>Self-adhesive plates, sheets, film, foil, tape, strip and other flat shapes, of plastics, whether or not in rolls</w:t>
            </w:r>
          </w:p>
          <w:p w14:paraId="591030DA" w14:textId="77777777" w:rsidR="00E546F5" w:rsidRDefault="00951CE2">
            <w:pPr>
              <w:pStyle w:val="Tier2"/>
            </w:pPr>
            <w:r>
              <w:t>-</w:t>
            </w:r>
            <w:r>
              <w:tab/>
              <w:t>In rolls of a width not exceeding 20 cm</w:t>
            </w:r>
          </w:p>
          <w:p w14:paraId="591030DB" w14:textId="77777777" w:rsidR="00E546F5" w:rsidRDefault="00951CE2">
            <w:pPr>
              <w:pStyle w:val="Tier3"/>
            </w:pPr>
            <w:r>
              <w:t>-</w:t>
            </w:r>
            <w:r>
              <w:tab/>
              <w:t>-</w:t>
            </w:r>
            <w:r>
              <w:tab/>
              <w:t>Other</w:t>
            </w:r>
          </w:p>
          <w:p w14:paraId="591030DC" w14:textId="77777777" w:rsidR="00E546F5" w:rsidRDefault="00951CE2">
            <w:pPr>
              <w:pStyle w:val="Tier4"/>
            </w:pPr>
            <w:r>
              <w:t>-</w:t>
            </w:r>
            <w:r>
              <w:tab/>
              <w:t>-</w:t>
            </w:r>
            <w:r>
              <w:tab/>
              <w:t>-</w:t>
            </w:r>
            <w:r>
              <w:tab/>
              <w:t>Other</w:t>
            </w:r>
          </w:p>
          <w:p w14:paraId="591030DD" w14:textId="77777777" w:rsidR="00E546F5" w:rsidRDefault="00951CE2">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w:t>
            </w:r>
          </w:p>
          <w:p w14:paraId="591030DE" w14:textId="77777777" w:rsidR="00E546F5" w:rsidRDefault="00951CE2">
            <w:pPr>
              <w:pStyle w:val="Tier5Bullet"/>
            </w:pPr>
            <w:r>
              <w:tab/>
            </w:r>
            <w:r>
              <w:tab/>
            </w:r>
            <w:r>
              <w:tab/>
            </w:r>
            <w:r>
              <w:tab/>
              <w:t>-</w:t>
            </w:r>
            <w:r>
              <w:tab/>
              <w:t>for incorporation in ships, boats or other vessels listed in Table</w:t>
            </w:r>
            <w:r>
              <w:t xml:space="preserve"> 1, for the purposes of their construction, repair, maintenance or conversion;</w:t>
            </w:r>
          </w:p>
          <w:p w14:paraId="591030DF" w14:textId="77777777" w:rsidR="00E546F5" w:rsidRDefault="00951CE2">
            <w:pPr>
              <w:pStyle w:val="Tier5Bullet"/>
            </w:pPr>
            <w:r>
              <w:tab/>
            </w:r>
            <w:r>
              <w:tab/>
            </w:r>
            <w:r>
              <w:tab/>
            </w:r>
            <w:r>
              <w:tab/>
              <w:t>-</w:t>
            </w:r>
            <w:r>
              <w:tab/>
              <w:t>for fitting to or equipping such ships, boats or other vessels;</w:t>
            </w:r>
          </w:p>
          <w:p w14:paraId="591030E0"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0E1" w14:textId="77777777" w:rsidR="00E546F5" w:rsidRDefault="00951CE2">
            <w:pPr>
              <w:pStyle w:val="Tier5Bullet"/>
            </w:pPr>
            <w:r>
              <w:tab/>
            </w:r>
            <w:r>
              <w:tab/>
            </w:r>
            <w:r>
              <w:tab/>
            </w:r>
            <w:r>
              <w:tab/>
              <w:t>-</w:t>
            </w:r>
            <w:r>
              <w:tab/>
              <w:t>for equipping the above platforms;</w:t>
            </w:r>
          </w:p>
          <w:p w14:paraId="591030E2"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E3" w14:textId="77777777" w:rsidR="00E546F5" w:rsidRDefault="00951CE2">
            <w:pPr>
              <w:pStyle w:val="NormalinTable"/>
            </w:pPr>
            <w:r>
              <w:t>0.0%</w:t>
            </w:r>
          </w:p>
        </w:tc>
      </w:tr>
      <w:tr w:rsidR="00E546F5" w14:paraId="591030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E5" w14:textId="77777777" w:rsidR="00E546F5" w:rsidRDefault="00951CE2">
            <w:pPr>
              <w:pStyle w:val="NormalinTable"/>
            </w:pPr>
            <w:r>
              <w:t>3919108090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E6" w14:textId="77777777" w:rsidR="00E546F5" w:rsidRDefault="00951CE2">
            <w:pPr>
              <w:pStyle w:val="Tier1"/>
            </w:pPr>
            <w:r>
              <w:t>Self-adhesive plates, sheets, film, foil, tape, strip and other flat shapes, of plastics, whether or not in rolls</w:t>
            </w:r>
          </w:p>
          <w:p w14:paraId="591030E7" w14:textId="77777777" w:rsidR="00E546F5" w:rsidRDefault="00951CE2">
            <w:pPr>
              <w:pStyle w:val="Tier2"/>
            </w:pPr>
            <w:r>
              <w:t>-</w:t>
            </w:r>
            <w:r>
              <w:tab/>
              <w:t>In rolls of a width not exceeding 20 cm</w:t>
            </w:r>
          </w:p>
          <w:p w14:paraId="591030E8" w14:textId="77777777" w:rsidR="00E546F5" w:rsidRDefault="00951CE2">
            <w:pPr>
              <w:pStyle w:val="Tier3"/>
            </w:pPr>
            <w:r>
              <w:t>-</w:t>
            </w:r>
            <w:r>
              <w:tab/>
              <w:t>-</w:t>
            </w:r>
            <w:r>
              <w:tab/>
              <w:t>Other</w:t>
            </w:r>
          </w:p>
          <w:p w14:paraId="591030E9" w14:textId="77777777" w:rsidR="00E546F5" w:rsidRDefault="00951CE2">
            <w:pPr>
              <w:pStyle w:val="Tier4"/>
            </w:pPr>
            <w:r>
              <w:t>-</w:t>
            </w:r>
            <w:r>
              <w:tab/>
              <w:t>-</w:t>
            </w:r>
            <w:r>
              <w:tab/>
              <w:t>-</w:t>
            </w:r>
            <w:r>
              <w:tab/>
              <w:t>Other</w:t>
            </w:r>
          </w:p>
          <w:p w14:paraId="591030EA" w14:textId="77777777" w:rsidR="00E546F5" w:rsidRDefault="00951CE2">
            <w:pPr>
              <w:pStyle w:val="Tier5"/>
            </w:pPr>
            <w:r>
              <w:t>-</w:t>
            </w:r>
            <w:r>
              <w:tab/>
              <w:t>-</w:t>
            </w:r>
            <w:r>
              <w:tab/>
              <w:t>-</w:t>
            </w:r>
            <w:r>
              <w:tab/>
              <w:t>-</w:t>
            </w:r>
            <w:r>
              <w:tab/>
              <w:t>Other</w:t>
            </w:r>
          </w:p>
          <w:p w14:paraId="591030EB"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30EC" w14:textId="77777777" w:rsidR="00E546F5" w:rsidRDefault="00951CE2">
            <w:pPr>
              <w:pStyle w:val="Tier5Bullet"/>
            </w:pPr>
            <w:r>
              <w:tab/>
            </w:r>
            <w:r>
              <w:tab/>
            </w:r>
            <w:r>
              <w:tab/>
            </w:r>
            <w:r>
              <w:tab/>
              <w:t>-</w:t>
            </w:r>
            <w:r>
              <w:tab/>
              <w:t>for fitting to or equipping such ships, boats or other vessels;</w:t>
            </w:r>
          </w:p>
          <w:p w14:paraId="591030ED" w14:textId="77777777" w:rsidR="00E546F5" w:rsidRDefault="00951CE2">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14:paraId="591030EE" w14:textId="77777777" w:rsidR="00E546F5" w:rsidRDefault="00951CE2">
            <w:pPr>
              <w:pStyle w:val="Tier5Bullet"/>
            </w:pPr>
            <w:r>
              <w:tab/>
            </w:r>
            <w:r>
              <w:tab/>
            </w:r>
            <w:r>
              <w:tab/>
            </w:r>
            <w:r>
              <w:tab/>
              <w:t>-</w:t>
            </w:r>
            <w:r>
              <w:tab/>
              <w:t>for equipping the above platforms;</w:t>
            </w:r>
          </w:p>
          <w:p w14:paraId="591030EF" w14:textId="77777777" w:rsidR="00E546F5" w:rsidRDefault="00951CE2">
            <w:pPr>
              <w:pStyle w:val="Tier5Bullet"/>
            </w:pP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F0" w14:textId="77777777" w:rsidR="00E546F5" w:rsidRDefault="00951CE2">
            <w:pPr>
              <w:pStyle w:val="NormalinTable"/>
            </w:pPr>
            <w:r>
              <w:t>0.0%</w:t>
            </w:r>
          </w:p>
        </w:tc>
      </w:tr>
      <w:tr w:rsidR="00E546F5" w14:paraId="591030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F2" w14:textId="77777777" w:rsidR="00E546F5" w:rsidRDefault="00951CE2">
            <w:pPr>
              <w:pStyle w:val="NormalinTable"/>
            </w:pPr>
            <w:r>
              <w:t>3919908000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F3" w14:textId="77777777" w:rsidR="00E546F5" w:rsidRDefault="00951CE2">
            <w:pPr>
              <w:pStyle w:val="Tier1"/>
            </w:pPr>
            <w:r>
              <w:t>Self-adhesive plates, sheets, film, foil, tape, strip and other flat shapes, of plastics, whether or not in rolls</w:t>
            </w:r>
          </w:p>
          <w:p w14:paraId="591030F4" w14:textId="77777777" w:rsidR="00E546F5" w:rsidRDefault="00951CE2">
            <w:pPr>
              <w:pStyle w:val="Tier2"/>
            </w:pPr>
            <w:r>
              <w:t>-</w:t>
            </w:r>
            <w:r>
              <w:tab/>
              <w:t>Other</w:t>
            </w:r>
          </w:p>
          <w:p w14:paraId="591030F5" w14:textId="77777777" w:rsidR="00E546F5" w:rsidRDefault="00951CE2">
            <w:pPr>
              <w:pStyle w:val="Tier3"/>
            </w:pPr>
            <w:r>
              <w:t>-</w:t>
            </w:r>
            <w:r>
              <w:tab/>
              <w:t>-</w:t>
            </w:r>
            <w:r>
              <w:tab/>
              <w:t>Other</w:t>
            </w:r>
          </w:p>
          <w:p w14:paraId="591030F6"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30F7" w14:textId="77777777" w:rsidR="00E546F5" w:rsidRDefault="00951CE2">
            <w:pPr>
              <w:pStyle w:val="Tier3Bullet"/>
            </w:pPr>
            <w:r>
              <w:tab/>
            </w:r>
            <w:r>
              <w:tab/>
              <w:t>-</w:t>
            </w:r>
            <w:r>
              <w:tab/>
              <w:t>for fitting to or equipping such ships, boats or other vessels;</w:t>
            </w:r>
          </w:p>
          <w:p w14:paraId="591030F8"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30F9" w14:textId="77777777" w:rsidR="00E546F5" w:rsidRDefault="00951CE2">
            <w:pPr>
              <w:pStyle w:val="Tier3Bullet"/>
            </w:pPr>
            <w:r>
              <w:tab/>
            </w:r>
            <w:r>
              <w:tab/>
              <w:t>-</w:t>
            </w:r>
            <w:r>
              <w:tab/>
              <w:t>for equipping the above platforms;</w:t>
            </w:r>
          </w:p>
          <w:p w14:paraId="591030F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0FB" w14:textId="77777777" w:rsidR="00E546F5" w:rsidRDefault="00951CE2">
            <w:pPr>
              <w:pStyle w:val="NormalinTable"/>
            </w:pPr>
            <w:r>
              <w:t>0.0%</w:t>
            </w:r>
          </w:p>
        </w:tc>
      </w:tr>
      <w:tr w:rsidR="00E546F5" w14:paraId="591031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0FD" w14:textId="77777777" w:rsidR="00E546F5" w:rsidRDefault="00951CE2">
            <w:pPr>
              <w:pStyle w:val="NormalinTable"/>
            </w:pPr>
            <w:r>
              <w:t>3919908010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0FE" w14:textId="77777777" w:rsidR="00E546F5" w:rsidRDefault="00951CE2">
            <w:pPr>
              <w:pStyle w:val="Tier1"/>
            </w:pPr>
            <w:r>
              <w:t>Self-adhesive plates, sheets, film, foil, tape, strip and other flat shapes, of plastics, whether or not in rolls</w:t>
            </w:r>
          </w:p>
          <w:p w14:paraId="591030FF" w14:textId="77777777" w:rsidR="00E546F5" w:rsidRDefault="00951CE2">
            <w:pPr>
              <w:pStyle w:val="Tier2"/>
            </w:pPr>
            <w:r>
              <w:t>-</w:t>
            </w:r>
            <w:r>
              <w:tab/>
              <w:t>Other</w:t>
            </w:r>
          </w:p>
          <w:p w14:paraId="59103100" w14:textId="77777777" w:rsidR="00E546F5" w:rsidRDefault="00951CE2">
            <w:pPr>
              <w:pStyle w:val="Tier3"/>
            </w:pPr>
            <w:r>
              <w:t>-</w:t>
            </w:r>
            <w:r>
              <w:tab/>
              <w:t>-</w:t>
            </w:r>
            <w:r>
              <w:tab/>
              <w:t>Other</w:t>
            </w:r>
          </w:p>
          <w:p w14:paraId="59103101" w14:textId="77777777" w:rsidR="00E546F5" w:rsidRDefault="00951CE2">
            <w:pPr>
              <w:pStyle w:val="Tier4"/>
            </w:pPr>
            <w:r>
              <w:t>-</w:t>
            </w:r>
            <w:r>
              <w:tab/>
              <w:t>-</w:t>
            </w:r>
            <w:r>
              <w:tab/>
              <w:t>-</w:t>
            </w:r>
            <w:r>
              <w:tab/>
              <w:t>For use in certain types of aircraft</w:t>
            </w:r>
          </w:p>
          <w:p w14:paraId="59103102" w14:textId="77777777" w:rsidR="00E546F5" w:rsidRDefault="00951CE2">
            <w:pPr>
              <w:pStyle w:val="Tier4Bullet"/>
            </w:pP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03" w14:textId="77777777" w:rsidR="00E546F5" w:rsidRDefault="00951CE2">
            <w:pPr>
              <w:pStyle w:val="NormalinTable"/>
            </w:pPr>
            <w:r>
              <w:t>0.0%</w:t>
            </w:r>
          </w:p>
        </w:tc>
      </w:tr>
      <w:tr w:rsidR="00E546F5" w14:paraId="591031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05" w14:textId="77777777" w:rsidR="00E546F5" w:rsidRDefault="00951CE2">
            <w:pPr>
              <w:pStyle w:val="NormalinTable"/>
            </w:pPr>
            <w:r>
              <w:rPr>
                <w:rFonts w:eastAsia="Times New Roman"/>
                <w:color w:val="000000"/>
                <w:lang w:eastAsia="en-GB"/>
              </w:rPr>
              <w:t>3920102300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06" w14:textId="77777777" w:rsidR="00E546F5" w:rsidRDefault="00951CE2">
            <w:pPr>
              <w:pStyle w:val="Tier1"/>
            </w:pPr>
            <w:r>
              <w:rPr>
                <w:rFonts w:eastAsia="Times New Roman"/>
                <w:color w:val="000000"/>
                <w:lang w:eastAsia="en-GB"/>
              </w:rPr>
              <w:t xml:space="preserve">Other plates, sheets, film, foil and strip, of plastics, non-cellular and not reinforced, laminated, supported or </w:t>
            </w:r>
            <w:r>
              <w:rPr>
                <w:rFonts w:eastAsia="Times New Roman"/>
                <w:color w:val="000000"/>
                <w:lang w:eastAsia="en-GB"/>
              </w:rPr>
              <w:t>similarly combined with other materials</w:t>
            </w:r>
            <w:r>
              <w:rPr>
                <w:rFonts w:eastAsia="Times New Roman"/>
                <w:color w:val="000000"/>
                <w:lang w:eastAsia="en-GB"/>
              </w:rPr>
              <w:br/>
            </w:r>
            <w:r>
              <w:rPr>
                <w:rFonts w:eastAsia="Times New Roman"/>
                <w:color w:val="000000"/>
                <w:lang w:eastAsia="en-GB"/>
              </w:rPr>
              <w:t>Of polymers of ethylene</w:t>
            </w:r>
            <w:r>
              <w:rPr>
                <w:rFonts w:eastAsia="Times New Roman"/>
                <w:color w:val="000000"/>
                <w:lang w:eastAsia="en-GB"/>
              </w:rPr>
              <w:br/>
            </w:r>
            <w:r>
              <w:rPr>
                <w:rFonts w:eastAsia="Times New Roman"/>
                <w:color w:val="000000"/>
                <w:lang w:eastAsia="en-GB"/>
              </w:rPr>
              <w:t>Of a thickness not exceeding 0,125 mm</w:t>
            </w:r>
            <w:r>
              <w:rPr>
                <w:rFonts w:eastAsia="Times New Roman"/>
                <w:color w:val="000000"/>
                <w:lang w:eastAsia="en-GB"/>
              </w:rPr>
              <w:br/>
            </w:r>
            <w:r>
              <w:rPr>
                <w:rFonts w:eastAsia="Times New Roman"/>
                <w:color w:val="000000"/>
                <w:lang w:eastAsia="en-GB"/>
              </w:rPr>
              <w:t>Of polyethylene having a specific gravity of</w:t>
            </w:r>
            <w:r>
              <w:rPr>
                <w:rFonts w:eastAsia="Times New Roman"/>
                <w:color w:val="000000"/>
                <w:lang w:eastAsia="en-GB"/>
              </w:rPr>
              <w:br/>
            </w:r>
            <w:r>
              <w:rPr>
                <w:rFonts w:eastAsia="Times New Roman"/>
                <w:color w:val="000000"/>
                <w:lang w:eastAsia="en-GB"/>
              </w:rPr>
              <w:t>Less than 0,94</w:t>
            </w:r>
            <w:r>
              <w:rPr>
                <w:rFonts w:eastAsia="Times New Roman"/>
                <w:color w:val="000000"/>
                <w:lang w:eastAsia="en-GB"/>
              </w:rPr>
              <w:br/>
            </w:r>
            <w:r>
              <w:rPr>
                <w:rFonts w:eastAsia="Times New Roman"/>
                <w:color w:val="000000"/>
                <w:lang w:eastAsia="en-GB"/>
              </w:rPr>
              <w:t xml:space="preserve">Polyethylene film, of a thickness of 20 micrometres or more but not exceeding 40 micrometres, </w:t>
            </w:r>
            <w:r>
              <w:rPr>
                <w:rFonts w:eastAsia="Times New Roman"/>
                <w:color w:val="000000"/>
                <w:lang w:eastAsia="en-GB"/>
              </w:rPr>
              <w:t>for the production of photoresist film used in the manufacture of semiconductors or printed circuits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07" w14:textId="77777777" w:rsidR="00E546F5" w:rsidRDefault="00951CE2">
            <w:pPr>
              <w:pStyle w:val="NormalinTable"/>
            </w:pPr>
            <w:r>
              <w:t>0.0%</w:t>
            </w:r>
          </w:p>
        </w:tc>
      </w:tr>
      <w:tr w:rsidR="00E546F5" w14:paraId="591031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09" w14:textId="77777777" w:rsidR="00E546F5" w:rsidRDefault="00951CE2">
            <w:pPr>
              <w:pStyle w:val="NormalinTable"/>
            </w:pPr>
            <w:r>
              <w:t>3920102300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0A" w14:textId="77777777" w:rsidR="00E546F5" w:rsidRDefault="00951CE2">
            <w:pPr>
              <w:pStyle w:val="Tier1"/>
            </w:pPr>
            <w:r>
              <w:t xml:space="preserve">Other plates, sheets, film, foil and strip, of plastics, non-cellular and not reinforced, laminated, supported or similarly combined with </w:t>
            </w:r>
            <w:r>
              <w:t>other materials</w:t>
            </w:r>
          </w:p>
          <w:p w14:paraId="5910310B" w14:textId="77777777" w:rsidR="00E546F5" w:rsidRDefault="00951CE2">
            <w:pPr>
              <w:pStyle w:val="Tier2"/>
            </w:pPr>
            <w:r>
              <w:t>-</w:t>
            </w:r>
            <w:r>
              <w:tab/>
              <w:t>Of polymers of ethylene</w:t>
            </w:r>
          </w:p>
          <w:p w14:paraId="5910310C" w14:textId="77777777" w:rsidR="00E546F5" w:rsidRDefault="00951CE2">
            <w:pPr>
              <w:pStyle w:val="Tier3"/>
            </w:pPr>
            <w:r>
              <w:t>-</w:t>
            </w:r>
            <w:r>
              <w:tab/>
              <w:t>-</w:t>
            </w:r>
            <w:r>
              <w:tab/>
              <w:t>Of a thickness not exceeding 0.125 mm</w:t>
            </w:r>
          </w:p>
          <w:p w14:paraId="5910310D" w14:textId="77777777" w:rsidR="00E546F5" w:rsidRDefault="00951CE2">
            <w:pPr>
              <w:pStyle w:val="Tier4"/>
            </w:pPr>
            <w:r>
              <w:t>-</w:t>
            </w:r>
            <w:r>
              <w:tab/>
              <w:t>-</w:t>
            </w:r>
            <w:r>
              <w:tab/>
              <w:t>-</w:t>
            </w:r>
            <w:r>
              <w:tab/>
              <w:t>Of polyethylene having a specific gravity of</w:t>
            </w:r>
          </w:p>
          <w:p w14:paraId="5910310E" w14:textId="77777777" w:rsidR="00E546F5" w:rsidRDefault="00951CE2">
            <w:pPr>
              <w:pStyle w:val="Tier5"/>
            </w:pPr>
            <w:r>
              <w:t>-</w:t>
            </w:r>
            <w:r>
              <w:tab/>
              <w:t>-</w:t>
            </w:r>
            <w:r>
              <w:tab/>
              <w:t>-</w:t>
            </w:r>
            <w:r>
              <w:tab/>
              <w:t>-</w:t>
            </w:r>
            <w:r>
              <w:tab/>
              <w:t>Less than 0,94</w:t>
            </w:r>
          </w:p>
          <w:p w14:paraId="5910310F" w14:textId="77777777" w:rsidR="00E546F5" w:rsidRDefault="00951CE2">
            <w:pPr>
              <w:pStyle w:val="Tier6"/>
            </w:pPr>
            <w:r>
              <w:t>-</w:t>
            </w:r>
            <w:r>
              <w:tab/>
              <w:t>-</w:t>
            </w:r>
            <w:r>
              <w:tab/>
              <w:t>-</w:t>
            </w:r>
            <w:r>
              <w:tab/>
              <w:t>-</w:t>
            </w:r>
            <w:r>
              <w:tab/>
              <w:t>-</w:t>
            </w:r>
            <w:r>
              <w:tab/>
              <w:t xml:space="preserve">Polyethylene film, of a thickness of 20 micrometres or more but not exceeding 40 </w:t>
            </w:r>
            <w:r>
              <w:t>micrometres, for the production of photoresist film used in the manufacture of semiconductors or printed circuits</w:t>
            </w:r>
          </w:p>
          <w:p w14:paraId="5910311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w:t>
            </w:r>
            <w:r>
              <w:t>nversion;</w:t>
            </w:r>
          </w:p>
          <w:p w14:paraId="59103111" w14:textId="77777777" w:rsidR="00E546F5" w:rsidRDefault="00951CE2">
            <w:pPr>
              <w:pStyle w:val="Tier6Bullet"/>
            </w:pPr>
            <w:r>
              <w:tab/>
            </w:r>
            <w:r>
              <w:tab/>
            </w:r>
            <w:r>
              <w:tab/>
            </w:r>
            <w:r>
              <w:tab/>
            </w:r>
            <w:r>
              <w:tab/>
              <w:t>-</w:t>
            </w:r>
            <w:r>
              <w:tab/>
              <w:t>for fitting to or equipping such ships, boats or other vessels;</w:t>
            </w:r>
          </w:p>
          <w:p w14:paraId="59103112"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3113" w14:textId="77777777" w:rsidR="00E546F5" w:rsidRDefault="00951CE2">
            <w:pPr>
              <w:pStyle w:val="Tier6Bullet"/>
            </w:pPr>
            <w:r>
              <w:tab/>
            </w:r>
            <w:r>
              <w:tab/>
            </w:r>
            <w:r>
              <w:tab/>
            </w:r>
            <w:r>
              <w:tab/>
            </w:r>
            <w:r>
              <w:tab/>
              <w:t>-</w:t>
            </w:r>
            <w:r>
              <w:tab/>
              <w:t>for equipping the above platforms;</w:t>
            </w:r>
          </w:p>
          <w:p w14:paraId="5910311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15" w14:textId="77777777" w:rsidR="00E546F5" w:rsidRDefault="00951CE2">
            <w:pPr>
              <w:pStyle w:val="NormalinTable"/>
            </w:pPr>
            <w:r>
              <w:t>0.0%</w:t>
            </w:r>
          </w:p>
        </w:tc>
      </w:tr>
      <w:tr w:rsidR="00E546F5" w14:paraId="591031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17" w14:textId="77777777" w:rsidR="00E546F5" w:rsidRDefault="00951CE2">
            <w:pPr>
              <w:pStyle w:val="NormalinTable"/>
            </w:pPr>
            <w:r>
              <w:t>3920102410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18" w14:textId="77777777" w:rsidR="00E546F5" w:rsidRDefault="00951CE2">
            <w:pPr>
              <w:pStyle w:val="Tier1"/>
            </w:pPr>
            <w:r>
              <w:t>Other plates, sheets, film, foil and strip, of plastics, non-cell</w:t>
            </w:r>
            <w:r>
              <w:t>ular and not reinforced, laminated, supported or similarly combined with other materials</w:t>
            </w:r>
          </w:p>
          <w:p w14:paraId="59103119" w14:textId="77777777" w:rsidR="00E546F5" w:rsidRDefault="00951CE2">
            <w:pPr>
              <w:pStyle w:val="Tier2"/>
            </w:pPr>
            <w:r>
              <w:t>-</w:t>
            </w:r>
            <w:r>
              <w:tab/>
              <w:t>Of polymers of ethylene</w:t>
            </w:r>
          </w:p>
          <w:p w14:paraId="5910311A" w14:textId="77777777" w:rsidR="00E546F5" w:rsidRDefault="00951CE2">
            <w:pPr>
              <w:pStyle w:val="Tier3"/>
            </w:pPr>
            <w:r>
              <w:t>-</w:t>
            </w:r>
            <w:r>
              <w:tab/>
              <w:t>-</w:t>
            </w:r>
            <w:r>
              <w:tab/>
              <w:t>Of a thickness not exceeding 0.125 mm</w:t>
            </w:r>
          </w:p>
          <w:p w14:paraId="5910311B" w14:textId="77777777" w:rsidR="00E546F5" w:rsidRDefault="00951CE2">
            <w:pPr>
              <w:pStyle w:val="Tier4"/>
            </w:pPr>
            <w:r>
              <w:t>-</w:t>
            </w:r>
            <w:r>
              <w:tab/>
              <w:t>-</w:t>
            </w:r>
            <w:r>
              <w:tab/>
              <w:t>-</w:t>
            </w:r>
            <w:r>
              <w:tab/>
              <w:t>Of polyethylene having a specific gravity of</w:t>
            </w:r>
          </w:p>
          <w:p w14:paraId="5910311C" w14:textId="77777777" w:rsidR="00E546F5" w:rsidRDefault="00951CE2">
            <w:pPr>
              <w:pStyle w:val="Tier5"/>
            </w:pPr>
            <w:r>
              <w:t>-</w:t>
            </w:r>
            <w:r>
              <w:tab/>
              <w:t>-</w:t>
            </w:r>
            <w:r>
              <w:tab/>
              <w:t>-</w:t>
            </w:r>
            <w:r>
              <w:tab/>
              <w:t>-</w:t>
            </w:r>
            <w:r>
              <w:tab/>
              <w:t>Less than 0,94</w:t>
            </w:r>
          </w:p>
          <w:p w14:paraId="5910311D" w14:textId="77777777" w:rsidR="00E546F5" w:rsidRDefault="00951CE2">
            <w:pPr>
              <w:pStyle w:val="Tier6"/>
            </w:pPr>
            <w:r>
              <w:t>-</w:t>
            </w:r>
            <w:r>
              <w:tab/>
              <w:t>-</w:t>
            </w:r>
            <w:r>
              <w:tab/>
              <w:t>-</w:t>
            </w:r>
            <w:r>
              <w:tab/>
              <w:t>-</w:t>
            </w:r>
            <w:r>
              <w:tab/>
              <w:t>-</w:t>
            </w:r>
            <w:r>
              <w:tab/>
              <w:t xml:space="preserve">Stretch </w:t>
            </w:r>
            <w:r>
              <w:t>film, not printed</w:t>
            </w:r>
          </w:p>
          <w:p w14:paraId="5910311E"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1F" w14:textId="77777777" w:rsidR="00E546F5" w:rsidRDefault="00951CE2">
            <w:pPr>
              <w:pStyle w:val="NormalinTable"/>
            </w:pPr>
            <w:r>
              <w:t>0.0%</w:t>
            </w:r>
          </w:p>
        </w:tc>
      </w:tr>
      <w:tr w:rsidR="00E546F5" w14:paraId="591031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21" w14:textId="77777777" w:rsidR="00E546F5" w:rsidRDefault="00951CE2">
            <w:pPr>
              <w:pStyle w:val="NormalinTable"/>
            </w:pPr>
            <w:r>
              <w:t>3920102490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22" w14:textId="77777777" w:rsidR="00E546F5" w:rsidRDefault="00951CE2">
            <w:pPr>
              <w:pStyle w:val="Tier1"/>
            </w:pPr>
            <w:r>
              <w:t>Other plates, sheets, film, foil and strip, of plastics, non-cellular and not reinforced, laminated, supported or similarly combined with other materials</w:t>
            </w:r>
          </w:p>
          <w:p w14:paraId="59103123" w14:textId="77777777" w:rsidR="00E546F5" w:rsidRDefault="00951CE2">
            <w:pPr>
              <w:pStyle w:val="Tier2"/>
            </w:pPr>
            <w:r>
              <w:t>-</w:t>
            </w:r>
            <w:r>
              <w:tab/>
              <w:t xml:space="preserve">Of </w:t>
            </w:r>
            <w:r>
              <w:t>polymers of ethylene</w:t>
            </w:r>
          </w:p>
          <w:p w14:paraId="59103124" w14:textId="77777777" w:rsidR="00E546F5" w:rsidRDefault="00951CE2">
            <w:pPr>
              <w:pStyle w:val="Tier3"/>
            </w:pPr>
            <w:r>
              <w:t>-</w:t>
            </w:r>
            <w:r>
              <w:tab/>
              <w:t>-</w:t>
            </w:r>
            <w:r>
              <w:tab/>
              <w:t>Of a thickness not exceeding 0.125 mm</w:t>
            </w:r>
          </w:p>
          <w:p w14:paraId="59103125" w14:textId="77777777" w:rsidR="00E546F5" w:rsidRDefault="00951CE2">
            <w:pPr>
              <w:pStyle w:val="Tier4"/>
            </w:pPr>
            <w:r>
              <w:t>-</w:t>
            </w:r>
            <w:r>
              <w:tab/>
              <w:t>-</w:t>
            </w:r>
            <w:r>
              <w:tab/>
              <w:t>-</w:t>
            </w:r>
            <w:r>
              <w:tab/>
              <w:t>Of polyethylene having a specific gravity of</w:t>
            </w:r>
          </w:p>
          <w:p w14:paraId="59103126" w14:textId="77777777" w:rsidR="00E546F5" w:rsidRDefault="00951CE2">
            <w:pPr>
              <w:pStyle w:val="Tier5"/>
            </w:pPr>
            <w:r>
              <w:t>-</w:t>
            </w:r>
            <w:r>
              <w:tab/>
              <w:t>-</w:t>
            </w:r>
            <w:r>
              <w:tab/>
              <w:t>-</w:t>
            </w:r>
            <w:r>
              <w:tab/>
              <w:t>-</w:t>
            </w:r>
            <w:r>
              <w:tab/>
              <w:t>Less than 0,94</w:t>
            </w:r>
          </w:p>
          <w:p w14:paraId="59103127" w14:textId="77777777" w:rsidR="00E546F5" w:rsidRDefault="00951CE2">
            <w:pPr>
              <w:pStyle w:val="Tier6"/>
            </w:pPr>
            <w:r>
              <w:t>-</w:t>
            </w:r>
            <w:r>
              <w:tab/>
              <w:t>-</w:t>
            </w:r>
            <w:r>
              <w:tab/>
              <w:t>-</w:t>
            </w:r>
            <w:r>
              <w:tab/>
              <w:t>-</w:t>
            </w:r>
            <w:r>
              <w:tab/>
              <w:t>-</w:t>
            </w:r>
            <w:r>
              <w:tab/>
              <w:t>Stretch film, not printed</w:t>
            </w:r>
          </w:p>
          <w:p w14:paraId="59103128"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29" w14:textId="77777777" w:rsidR="00E546F5" w:rsidRDefault="00951CE2">
            <w:pPr>
              <w:pStyle w:val="NormalinTable"/>
            </w:pPr>
            <w:r>
              <w:t>0.0%</w:t>
            </w:r>
          </w:p>
        </w:tc>
      </w:tr>
      <w:tr w:rsidR="00E546F5" w14:paraId="591031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2B" w14:textId="77777777" w:rsidR="00E546F5" w:rsidRDefault="00951CE2">
            <w:pPr>
              <w:pStyle w:val="NormalinTable"/>
            </w:pPr>
            <w:r>
              <w:t>3920102505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2C" w14:textId="77777777" w:rsidR="00E546F5" w:rsidRDefault="00951CE2">
            <w:pPr>
              <w:pStyle w:val="Tier1"/>
            </w:pPr>
            <w:r>
              <w:t xml:space="preserve">Other plates, sheets, film, foil and </w:t>
            </w:r>
            <w:r>
              <w:t>strip, of plastics, non-cellular and not reinforced, laminated, supported or similarly combined with other materials</w:t>
            </w:r>
          </w:p>
          <w:p w14:paraId="5910312D" w14:textId="77777777" w:rsidR="00E546F5" w:rsidRDefault="00951CE2">
            <w:pPr>
              <w:pStyle w:val="Tier2"/>
            </w:pPr>
            <w:r>
              <w:t>-</w:t>
            </w:r>
            <w:r>
              <w:tab/>
              <w:t>Of polymers of ethylene</w:t>
            </w:r>
          </w:p>
          <w:p w14:paraId="5910312E" w14:textId="77777777" w:rsidR="00E546F5" w:rsidRDefault="00951CE2">
            <w:pPr>
              <w:pStyle w:val="Tier3"/>
            </w:pPr>
            <w:r>
              <w:t>-</w:t>
            </w:r>
            <w:r>
              <w:tab/>
              <w:t>-</w:t>
            </w:r>
            <w:r>
              <w:tab/>
              <w:t>Of a thickness not exceeding 0.125 mm</w:t>
            </w:r>
          </w:p>
          <w:p w14:paraId="5910312F" w14:textId="77777777" w:rsidR="00E546F5" w:rsidRDefault="00951CE2">
            <w:pPr>
              <w:pStyle w:val="Tier4"/>
            </w:pPr>
            <w:r>
              <w:t>-</w:t>
            </w:r>
            <w:r>
              <w:tab/>
              <w:t>-</w:t>
            </w:r>
            <w:r>
              <w:tab/>
              <w:t>-</w:t>
            </w:r>
            <w:r>
              <w:tab/>
              <w:t>Of polyethylene having a specific gravity of</w:t>
            </w:r>
          </w:p>
          <w:p w14:paraId="59103130" w14:textId="77777777" w:rsidR="00E546F5" w:rsidRDefault="00951CE2">
            <w:pPr>
              <w:pStyle w:val="Tier5"/>
            </w:pPr>
            <w:r>
              <w:t>-</w:t>
            </w:r>
            <w:r>
              <w:tab/>
              <w:t>-</w:t>
            </w:r>
            <w:r>
              <w:tab/>
              <w:t>-</w:t>
            </w:r>
            <w:r>
              <w:tab/>
              <w:t>-</w:t>
            </w:r>
            <w:r>
              <w:tab/>
              <w:t>Less than 0,</w:t>
            </w:r>
            <w:r>
              <w:t>94</w:t>
            </w:r>
          </w:p>
          <w:p w14:paraId="59103131" w14:textId="77777777" w:rsidR="00E546F5" w:rsidRDefault="00951CE2">
            <w:pPr>
              <w:pStyle w:val="Tier6"/>
            </w:pPr>
            <w:r>
              <w:t>-</w:t>
            </w:r>
            <w:r>
              <w:tab/>
              <w:t>-</w:t>
            </w:r>
            <w:r>
              <w:tab/>
              <w:t>-</w:t>
            </w:r>
            <w:r>
              <w:tab/>
              <w:t>-</w:t>
            </w:r>
            <w:r>
              <w:tab/>
              <w:t>-</w:t>
            </w:r>
            <w:r>
              <w:tab/>
              <w:t>Other</w:t>
            </w:r>
          </w:p>
          <w:p w14:paraId="59103132"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33" w14:textId="77777777" w:rsidR="00E546F5" w:rsidRDefault="00951CE2">
            <w:pPr>
              <w:pStyle w:val="NormalinTable"/>
            </w:pPr>
            <w:r>
              <w:t>0.0%</w:t>
            </w:r>
          </w:p>
        </w:tc>
      </w:tr>
      <w:tr w:rsidR="00E546F5" w14:paraId="591031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35" w14:textId="77777777" w:rsidR="00E546F5" w:rsidRDefault="00951CE2">
            <w:pPr>
              <w:pStyle w:val="NormalinTable"/>
            </w:pPr>
            <w:r>
              <w:t>3920102520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36" w14:textId="77777777" w:rsidR="00E546F5" w:rsidRDefault="00951CE2">
            <w:pPr>
              <w:pStyle w:val="Tier1"/>
            </w:pPr>
            <w:r>
              <w:t>Other plates, sheets, film, foil and strip, of plastics, non-cellular and not reinforced, laminated, supported or similarly combined with other materials</w:t>
            </w:r>
          </w:p>
          <w:p w14:paraId="59103137" w14:textId="77777777" w:rsidR="00E546F5" w:rsidRDefault="00951CE2">
            <w:pPr>
              <w:pStyle w:val="Tier2"/>
            </w:pPr>
            <w:r>
              <w:t>-</w:t>
            </w:r>
            <w:r>
              <w:tab/>
              <w:t xml:space="preserve">Of </w:t>
            </w:r>
            <w:r>
              <w:t>polymers of ethylene</w:t>
            </w:r>
          </w:p>
          <w:p w14:paraId="59103138" w14:textId="77777777" w:rsidR="00E546F5" w:rsidRDefault="00951CE2">
            <w:pPr>
              <w:pStyle w:val="Tier3"/>
            </w:pPr>
            <w:r>
              <w:t>-</w:t>
            </w:r>
            <w:r>
              <w:tab/>
              <w:t>-</w:t>
            </w:r>
            <w:r>
              <w:tab/>
              <w:t>Of a thickness not exceeding 0.125 mm</w:t>
            </w:r>
          </w:p>
          <w:p w14:paraId="59103139" w14:textId="77777777" w:rsidR="00E546F5" w:rsidRDefault="00951CE2">
            <w:pPr>
              <w:pStyle w:val="Tier4"/>
            </w:pPr>
            <w:r>
              <w:t>-</w:t>
            </w:r>
            <w:r>
              <w:tab/>
              <w:t>-</w:t>
            </w:r>
            <w:r>
              <w:tab/>
              <w:t>-</w:t>
            </w:r>
            <w:r>
              <w:tab/>
              <w:t>Of polyethylene having a specific gravity of</w:t>
            </w:r>
          </w:p>
          <w:p w14:paraId="5910313A" w14:textId="77777777" w:rsidR="00E546F5" w:rsidRDefault="00951CE2">
            <w:pPr>
              <w:pStyle w:val="Tier5"/>
            </w:pPr>
            <w:r>
              <w:t>-</w:t>
            </w:r>
            <w:r>
              <w:tab/>
              <w:t>-</w:t>
            </w:r>
            <w:r>
              <w:tab/>
              <w:t>-</w:t>
            </w:r>
            <w:r>
              <w:tab/>
              <w:t>-</w:t>
            </w:r>
            <w:r>
              <w:tab/>
              <w:t>Less than 0,94</w:t>
            </w:r>
          </w:p>
          <w:p w14:paraId="5910313B" w14:textId="77777777" w:rsidR="00E546F5" w:rsidRDefault="00951CE2">
            <w:pPr>
              <w:pStyle w:val="Tier6"/>
            </w:pPr>
            <w:r>
              <w:t>-</w:t>
            </w:r>
            <w:r>
              <w:tab/>
              <w:t>-</w:t>
            </w:r>
            <w:r>
              <w:tab/>
              <w:t>-</w:t>
            </w:r>
            <w:r>
              <w:tab/>
              <w:t>-</w:t>
            </w:r>
            <w:r>
              <w:tab/>
              <w:t>-</w:t>
            </w:r>
            <w:r>
              <w:tab/>
              <w:t>Other</w:t>
            </w:r>
          </w:p>
          <w:p w14:paraId="5910313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3D" w14:textId="77777777" w:rsidR="00E546F5" w:rsidRDefault="00951CE2">
            <w:pPr>
              <w:pStyle w:val="NormalinTable"/>
            </w:pPr>
            <w:r>
              <w:t>0.0%</w:t>
            </w:r>
          </w:p>
        </w:tc>
      </w:tr>
      <w:tr w:rsidR="00E546F5" w14:paraId="591031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3F" w14:textId="77777777" w:rsidR="00E546F5" w:rsidRDefault="00951CE2">
            <w:pPr>
              <w:pStyle w:val="NormalinTable"/>
            </w:pPr>
            <w:r>
              <w:t>3920102590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40" w14:textId="77777777" w:rsidR="00E546F5" w:rsidRDefault="00951CE2">
            <w:pPr>
              <w:pStyle w:val="Tier1"/>
            </w:pPr>
            <w:r>
              <w:t xml:space="preserve">Other plates, sheets, film, foil and strip, of plastics, </w:t>
            </w:r>
            <w:r>
              <w:t>non-cellular and not reinforced, laminated, supported or similarly combined with other materials</w:t>
            </w:r>
          </w:p>
          <w:p w14:paraId="59103141" w14:textId="77777777" w:rsidR="00E546F5" w:rsidRDefault="00951CE2">
            <w:pPr>
              <w:pStyle w:val="Tier2"/>
            </w:pPr>
            <w:r>
              <w:t>-</w:t>
            </w:r>
            <w:r>
              <w:tab/>
              <w:t>Of polymers of ethylene</w:t>
            </w:r>
          </w:p>
          <w:p w14:paraId="59103142" w14:textId="77777777" w:rsidR="00E546F5" w:rsidRDefault="00951CE2">
            <w:pPr>
              <w:pStyle w:val="Tier3"/>
            </w:pPr>
            <w:r>
              <w:t>-</w:t>
            </w:r>
            <w:r>
              <w:tab/>
              <w:t>-</w:t>
            </w:r>
            <w:r>
              <w:tab/>
              <w:t>Of a thickness not exceeding 0.125 mm</w:t>
            </w:r>
          </w:p>
          <w:p w14:paraId="59103143" w14:textId="77777777" w:rsidR="00E546F5" w:rsidRDefault="00951CE2">
            <w:pPr>
              <w:pStyle w:val="Tier4"/>
            </w:pPr>
            <w:r>
              <w:t>-</w:t>
            </w:r>
            <w:r>
              <w:tab/>
              <w:t>-</w:t>
            </w:r>
            <w:r>
              <w:tab/>
              <w:t>-</w:t>
            </w:r>
            <w:r>
              <w:tab/>
              <w:t>Of polyethylene having a specific gravity of</w:t>
            </w:r>
          </w:p>
          <w:p w14:paraId="59103144" w14:textId="77777777" w:rsidR="00E546F5" w:rsidRDefault="00951CE2">
            <w:pPr>
              <w:pStyle w:val="Tier5"/>
            </w:pPr>
            <w:r>
              <w:t>-</w:t>
            </w:r>
            <w:r>
              <w:tab/>
              <w:t>-</w:t>
            </w:r>
            <w:r>
              <w:tab/>
              <w:t>-</w:t>
            </w:r>
            <w:r>
              <w:tab/>
              <w:t>-</w:t>
            </w:r>
            <w:r>
              <w:tab/>
              <w:t>Less than 0,94</w:t>
            </w:r>
          </w:p>
          <w:p w14:paraId="59103145" w14:textId="77777777" w:rsidR="00E546F5" w:rsidRDefault="00951CE2">
            <w:pPr>
              <w:pStyle w:val="Tier6"/>
            </w:pPr>
            <w:r>
              <w:t>-</w:t>
            </w:r>
            <w:r>
              <w:tab/>
              <w:t>-</w:t>
            </w:r>
            <w:r>
              <w:tab/>
              <w:t>-</w:t>
            </w:r>
            <w:r>
              <w:tab/>
              <w:t>-</w:t>
            </w:r>
            <w:r>
              <w:tab/>
              <w:t>-</w:t>
            </w:r>
            <w:r>
              <w:tab/>
            </w:r>
            <w:r>
              <w:t>Other</w:t>
            </w:r>
          </w:p>
          <w:p w14:paraId="59103146"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47" w14:textId="77777777" w:rsidR="00E546F5" w:rsidRDefault="00951CE2">
            <w:pPr>
              <w:pStyle w:val="NormalinTable"/>
            </w:pPr>
            <w:r>
              <w:t>0.0%</w:t>
            </w:r>
          </w:p>
        </w:tc>
      </w:tr>
      <w:tr w:rsidR="00E546F5" w14:paraId="591031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49" w14:textId="77777777" w:rsidR="00E546F5" w:rsidRDefault="00951CE2">
            <w:pPr>
              <w:pStyle w:val="NormalinTable"/>
            </w:pPr>
            <w:r>
              <w:t>3920102810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4A" w14:textId="77777777" w:rsidR="00E546F5" w:rsidRDefault="00951CE2">
            <w:pPr>
              <w:pStyle w:val="Tier1"/>
            </w:pPr>
            <w:r>
              <w:t>Other plates, sheets, film, foil and strip, of plastics, non-cellular and not reinforced, laminated, supported or similarly combined with other materials</w:t>
            </w:r>
          </w:p>
          <w:p w14:paraId="5910314B" w14:textId="77777777" w:rsidR="00E546F5" w:rsidRDefault="00951CE2">
            <w:pPr>
              <w:pStyle w:val="Tier2"/>
            </w:pPr>
            <w:r>
              <w:t>-</w:t>
            </w:r>
            <w:r>
              <w:tab/>
              <w:t>Of polymers of ethylene</w:t>
            </w:r>
          </w:p>
          <w:p w14:paraId="5910314C" w14:textId="77777777" w:rsidR="00E546F5" w:rsidRDefault="00951CE2">
            <w:pPr>
              <w:pStyle w:val="Tier3"/>
            </w:pPr>
            <w:r>
              <w:t>-</w:t>
            </w:r>
            <w:r>
              <w:tab/>
              <w:t>-</w:t>
            </w:r>
            <w:r>
              <w:tab/>
              <w:t xml:space="preserve">Of a thickness not </w:t>
            </w:r>
            <w:r>
              <w:t>exceeding 0.125 mm</w:t>
            </w:r>
          </w:p>
          <w:p w14:paraId="5910314D" w14:textId="77777777" w:rsidR="00E546F5" w:rsidRDefault="00951CE2">
            <w:pPr>
              <w:pStyle w:val="Tier4"/>
            </w:pPr>
            <w:r>
              <w:t>-</w:t>
            </w:r>
            <w:r>
              <w:tab/>
              <w:t>-</w:t>
            </w:r>
            <w:r>
              <w:tab/>
              <w:t>-</w:t>
            </w:r>
            <w:r>
              <w:tab/>
              <w:t>Of polyethylene having a specific gravity of</w:t>
            </w:r>
          </w:p>
          <w:p w14:paraId="5910314E" w14:textId="77777777" w:rsidR="00E546F5" w:rsidRDefault="00951CE2">
            <w:pPr>
              <w:pStyle w:val="Tier5"/>
            </w:pPr>
            <w:r>
              <w:t>-</w:t>
            </w:r>
            <w:r>
              <w:tab/>
              <w:t>-</w:t>
            </w:r>
            <w:r>
              <w:tab/>
              <w:t>-</w:t>
            </w:r>
            <w:r>
              <w:tab/>
              <w:t>-</w:t>
            </w:r>
            <w:r>
              <w:tab/>
              <w:t>0,94 or more</w:t>
            </w:r>
          </w:p>
          <w:p w14:paraId="5910314F" w14:textId="77777777" w:rsidR="00E546F5" w:rsidRDefault="00951CE2">
            <w:pPr>
              <w:pStyle w:val="Tier6"/>
            </w:pPr>
            <w:r>
              <w:t>-</w:t>
            </w:r>
            <w:r>
              <w:tab/>
              <w:t>-</w:t>
            </w:r>
            <w:r>
              <w:tab/>
              <w:t>-</w:t>
            </w:r>
            <w:r>
              <w:tab/>
              <w:t>-</w:t>
            </w:r>
            <w:r>
              <w:tab/>
              <w:t>-</w:t>
            </w:r>
            <w:r>
              <w:tab/>
              <w:t>For use in certain types of aircraft</w:t>
            </w:r>
          </w:p>
          <w:p w14:paraId="59103150" w14:textId="77777777" w:rsidR="00E546F5" w:rsidRDefault="00951CE2">
            <w:pPr>
              <w:pStyle w:val="Tier6Bullet"/>
            </w:pPr>
            <w:r>
              <w:tab/>
            </w:r>
            <w:r>
              <w:tab/>
            </w:r>
            <w:r>
              <w:tab/>
            </w:r>
            <w:r>
              <w:tab/>
            </w:r>
            <w:r>
              <w:tab/>
              <w:t>-</w:t>
            </w:r>
            <w:r>
              <w:tab/>
              <w:t>For use in certain types of aircraft; for the construction, maintenance and repair of aircraft of an unladen we</w:t>
            </w:r>
            <w:r>
              <w:t>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51" w14:textId="77777777" w:rsidR="00E546F5" w:rsidRDefault="00951CE2">
            <w:pPr>
              <w:pStyle w:val="NormalinTable"/>
            </w:pPr>
            <w:r>
              <w:t>0.0%</w:t>
            </w:r>
          </w:p>
        </w:tc>
      </w:tr>
      <w:tr w:rsidR="00E546F5" w14:paraId="591031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53" w14:textId="77777777" w:rsidR="00E546F5" w:rsidRDefault="00951CE2">
            <w:pPr>
              <w:pStyle w:val="NormalinTable"/>
            </w:pPr>
            <w:r>
              <w:t>3920102830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54" w14:textId="77777777" w:rsidR="00E546F5" w:rsidRDefault="00951CE2">
            <w:pPr>
              <w:pStyle w:val="Tier1"/>
            </w:pPr>
            <w:r>
              <w:t>Other plates, sheets, film, foil and strip, of plastics, non-cellular and not reinforced, laminated, supported or similarly combined with other materials</w:t>
            </w:r>
          </w:p>
          <w:p w14:paraId="59103155" w14:textId="77777777" w:rsidR="00E546F5" w:rsidRDefault="00951CE2">
            <w:pPr>
              <w:pStyle w:val="Tier2"/>
            </w:pPr>
            <w:r>
              <w:t>-</w:t>
            </w:r>
            <w:r>
              <w:tab/>
              <w:t xml:space="preserve">Of </w:t>
            </w:r>
            <w:r>
              <w:t>polymers of ethylene</w:t>
            </w:r>
          </w:p>
          <w:p w14:paraId="59103156" w14:textId="77777777" w:rsidR="00E546F5" w:rsidRDefault="00951CE2">
            <w:pPr>
              <w:pStyle w:val="Tier3"/>
            </w:pPr>
            <w:r>
              <w:t>-</w:t>
            </w:r>
            <w:r>
              <w:tab/>
              <w:t>-</w:t>
            </w:r>
            <w:r>
              <w:tab/>
              <w:t>Of a thickness not exceeding 0.125 mm</w:t>
            </w:r>
          </w:p>
          <w:p w14:paraId="59103157" w14:textId="77777777" w:rsidR="00E546F5" w:rsidRDefault="00951CE2">
            <w:pPr>
              <w:pStyle w:val="Tier4"/>
            </w:pPr>
            <w:r>
              <w:t>-</w:t>
            </w:r>
            <w:r>
              <w:tab/>
              <w:t>-</w:t>
            </w:r>
            <w:r>
              <w:tab/>
              <w:t>-</w:t>
            </w:r>
            <w:r>
              <w:tab/>
              <w:t>Of polyethylene having a specific gravity of</w:t>
            </w:r>
          </w:p>
          <w:p w14:paraId="59103158" w14:textId="77777777" w:rsidR="00E546F5" w:rsidRDefault="00951CE2">
            <w:pPr>
              <w:pStyle w:val="Tier5"/>
            </w:pPr>
            <w:r>
              <w:t>-</w:t>
            </w:r>
            <w:r>
              <w:tab/>
              <w:t>-</w:t>
            </w:r>
            <w:r>
              <w:tab/>
              <w:t>-</w:t>
            </w:r>
            <w:r>
              <w:tab/>
              <w:t>-</w:t>
            </w:r>
            <w:r>
              <w:tab/>
              <w:t>0,94 or more</w:t>
            </w:r>
          </w:p>
          <w:p w14:paraId="59103159" w14:textId="77777777" w:rsidR="00E546F5" w:rsidRDefault="00951CE2">
            <w:pPr>
              <w:pStyle w:val="Tier6"/>
            </w:pPr>
            <w:r>
              <w:t>-</w:t>
            </w:r>
            <w:r>
              <w:tab/>
              <w:t>-</w:t>
            </w:r>
            <w:r>
              <w:tab/>
              <w:t>-</w:t>
            </w:r>
            <w:r>
              <w:tab/>
              <w:t>-</w:t>
            </w:r>
            <w:r>
              <w:tab/>
              <w:t>-</w:t>
            </w:r>
            <w:r>
              <w:tab/>
              <w:t>Other</w:t>
            </w:r>
          </w:p>
          <w:p w14:paraId="5910315A" w14:textId="77777777" w:rsidR="00E546F5" w:rsidRDefault="00951CE2">
            <w:pPr>
              <w:pStyle w:val="Tier7"/>
            </w:pPr>
            <w:r>
              <w:t>-</w:t>
            </w:r>
            <w:r>
              <w:tab/>
              <w:t>-</w:t>
            </w:r>
            <w:r>
              <w:tab/>
              <w:t>-</w:t>
            </w:r>
            <w:r>
              <w:tab/>
              <w:t>-</w:t>
            </w:r>
            <w:r>
              <w:tab/>
              <w:t>-</w:t>
            </w:r>
            <w:r>
              <w:tab/>
              <w:t>-</w:t>
            </w:r>
            <w:r>
              <w:tab/>
              <w:t xml:space="preserve">Printed embossed film - of polymers of ethylene - having a gravity of 0.94g/cm3 or more - </w:t>
            </w:r>
            <w:r>
              <w:t>of a thickness of 0.019mm ± 0.003mm - with permanent graphics consisting of two different alternating designs whose individual length is 525 mm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5B" w14:textId="77777777" w:rsidR="00E546F5" w:rsidRDefault="00951CE2">
            <w:pPr>
              <w:pStyle w:val="NormalinTable"/>
            </w:pPr>
            <w:r>
              <w:t>0.0%</w:t>
            </w:r>
          </w:p>
        </w:tc>
      </w:tr>
      <w:tr w:rsidR="00E546F5" w14:paraId="591031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5D" w14:textId="77777777" w:rsidR="00E546F5" w:rsidRDefault="00951CE2">
            <w:pPr>
              <w:pStyle w:val="NormalinTable"/>
            </w:pPr>
            <w:r>
              <w:t>3920102891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5E" w14:textId="77777777" w:rsidR="00E546F5" w:rsidRDefault="00951CE2">
            <w:pPr>
              <w:pStyle w:val="Tier1"/>
            </w:pPr>
            <w:r>
              <w:t>Other plates, sheets, film, foil and strip, of plastics, non-cellular and not reinforce</w:t>
            </w:r>
            <w:r>
              <w:t>d, laminated, supported or similarly combined with other materials</w:t>
            </w:r>
          </w:p>
          <w:p w14:paraId="5910315F" w14:textId="77777777" w:rsidR="00E546F5" w:rsidRDefault="00951CE2">
            <w:pPr>
              <w:pStyle w:val="Tier2"/>
            </w:pPr>
            <w:r>
              <w:t>-</w:t>
            </w:r>
            <w:r>
              <w:tab/>
              <w:t>Of polymers of ethylene</w:t>
            </w:r>
          </w:p>
          <w:p w14:paraId="59103160" w14:textId="77777777" w:rsidR="00E546F5" w:rsidRDefault="00951CE2">
            <w:pPr>
              <w:pStyle w:val="Tier3"/>
            </w:pPr>
            <w:r>
              <w:t>-</w:t>
            </w:r>
            <w:r>
              <w:tab/>
              <w:t>-</w:t>
            </w:r>
            <w:r>
              <w:tab/>
              <w:t>Of a thickness not exceeding 0.125 mm</w:t>
            </w:r>
          </w:p>
          <w:p w14:paraId="59103161" w14:textId="77777777" w:rsidR="00E546F5" w:rsidRDefault="00951CE2">
            <w:pPr>
              <w:pStyle w:val="Tier4"/>
            </w:pPr>
            <w:r>
              <w:t>-</w:t>
            </w:r>
            <w:r>
              <w:tab/>
              <w:t>-</w:t>
            </w:r>
            <w:r>
              <w:tab/>
              <w:t>-</w:t>
            </w:r>
            <w:r>
              <w:tab/>
              <w:t>Of polyethylene having a specific gravity of</w:t>
            </w:r>
          </w:p>
          <w:p w14:paraId="59103162" w14:textId="77777777" w:rsidR="00E546F5" w:rsidRDefault="00951CE2">
            <w:pPr>
              <w:pStyle w:val="Tier5"/>
            </w:pPr>
            <w:r>
              <w:t>-</w:t>
            </w:r>
            <w:r>
              <w:tab/>
              <w:t>-</w:t>
            </w:r>
            <w:r>
              <w:tab/>
              <w:t>-</w:t>
            </w:r>
            <w:r>
              <w:tab/>
              <w:t>-</w:t>
            </w:r>
            <w:r>
              <w:tab/>
              <w:t>0,94 or more</w:t>
            </w:r>
          </w:p>
          <w:p w14:paraId="59103163" w14:textId="77777777" w:rsidR="00E546F5" w:rsidRDefault="00951CE2">
            <w:pPr>
              <w:pStyle w:val="Tier6"/>
            </w:pPr>
            <w:r>
              <w:t>-</w:t>
            </w:r>
            <w:r>
              <w:tab/>
              <w:t>-</w:t>
            </w:r>
            <w:r>
              <w:tab/>
              <w:t>-</w:t>
            </w:r>
            <w:r>
              <w:tab/>
              <w:t>-</w:t>
            </w:r>
            <w:r>
              <w:tab/>
              <w:t>-</w:t>
            </w:r>
            <w:r>
              <w:tab/>
              <w:t>Other</w:t>
            </w:r>
          </w:p>
          <w:p w14:paraId="59103164" w14:textId="77777777" w:rsidR="00E546F5" w:rsidRDefault="00951CE2">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w:t>
            </w:r>
            <w:r>
              <w:t xml:space="preserve"> following characteristics: - is repetitive and equally spaced along the length of the film - is equally and visibly aligned when viewed from the back or front of the film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65" w14:textId="77777777" w:rsidR="00E546F5" w:rsidRDefault="00951CE2">
            <w:pPr>
              <w:pStyle w:val="NormalinTable"/>
            </w:pPr>
            <w:r>
              <w:t>0.0%</w:t>
            </w:r>
          </w:p>
        </w:tc>
      </w:tr>
      <w:tr w:rsidR="00E546F5" w14:paraId="591031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67" w14:textId="77777777" w:rsidR="00E546F5" w:rsidRDefault="00951CE2">
            <w:pPr>
              <w:pStyle w:val="NormalinTable"/>
            </w:pPr>
            <w:r>
              <w:t>3920102899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68" w14:textId="77777777" w:rsidR="00E546F5" w:rsidRDefault="00951CE2">
            <w:pPr>
              <w:pStyle w:val="Tier1"/>
            </w:pPr>
            <w:r>
              <w:t>Other plates, sheets, film, foil and strip, of plastics, non-cellul</w:t>
            </w:r>
            <w:r>
              <w:t>ar and not reinforced, laminated, supported or similarly combined with other materials</w:t>
            </w:r>
          </w:p>
          <w:p w14:paraId="59103169" w14:textId="77777777" w:rsidR="00E546F5" w:rsidRDefault="00951CE2">
            <w:pPr>
              <w:pStyle w:val="Tier2"/>
            </w:pPr>
            <w:r>
              <w:t>-</w:t>
            </w:r>
            <w:r>
              <w:tab/>
              <w:t>Of polymers of ethylene</w:t>
            </w:r>
          </w:p>
          <w:p w14:paraId="5910316A" w14:textId="77777777" w:rsidR="00E546F5" w:rsidRDefault="00951CE2">
            <w:pPr>
              <w:pStyle w:val="Tier3"/>
            </w:pPr>
            <w:r>
              <w:t>-</w:t>
            </w:r>
            <w:r>
              <w:tab/>
              <w:t>-</w:t>
            </w:r>
            <w:r>
              <w:tab/>
              <w:t>Of a thickness not exceeding 0.125 mm</w:t>
            </w:r>
          </w:p>
          <w:p w14:paraId="5910316B" w14:textId="77777777" w:rsidR="00E546F5" w:rsidRDefault="00951CE2">
            <w:pPr>
              <w:pStyle w:val="Tier4"/>
            </w:pPr>
            <w:r>
              <w:t>-</w:t>
            </w:r>
            <w:r>
              <w:tab/>
              <w:t>-</w:t>
            </w:r>
            <w:r>
              <w:tab/>
              <w:t>-</w:t>
            </w:r>
            <w:r>
              <w:tab/>
              <w:t>Of polyethylene having a specific gravity of</w:t>
            </w:r>
          </w:p>
          <w:p w14:paraId="5910316C" w14:textId="77777777" w:rsidR="00E546F5" w:rsidRDefault="00951CE2">
            <w:pPr>
              <w:pStyle w:val="Tier5"/>
            </w:pPr>
            <w:r>
              <w:t>-</w:t>
            </w:r>
            <w:r>
              <w:tab/>
              <w:t>-</w:t>
            </w:r>
            <w:r>
              <w:tab/>
              <w:t>-</w:t>
            </w:r>
            <w:r>
              <w:tab/>
              <w:t>-</w:t>
            </w:r>
            <w:r>
              <w:tab/>
              <w:t>0,94 or more</w:t>
            </w:r>
          </w:p>
          <w:p w14:paraId="5910316D" w14:textId="77777777" w:rsidR="00E546F5" w:rsidRDefault="00951CE2">
            <w:pPr>
              <w:pStyle w:val="Tier6"/>
            </w:pPr>
            <w:r>
              <w:t>-</w:t>
            </w:r>
            <w:r>
              <w:tab/>
              <w:t>-</w:t>
            </w:r>
            <w:r>
              <w:tab/>
              <w:t>-</w:t>
            </w:r>
            <w:r>
              <w:tab/>
              <w:t>-</w:t>
            </w:r>
            <w:r>
              <w:tab/>
              <w:t>-</w:t>
            </w:r>
            <w:r>
              <w:tab/>
              <w:t>Other</w:t>
            </w:r>
          </w:p>
          <w:p w14:paraId="5910316E" w14:textId="77777777" w:rsidR="00E546F5" w:rsidRDefault="00951CE2">
            <w:pPr>
              <w:pStyle w:val="Tier7"/>
            </w:pPr>
            <w:r>
              <w:t>-</w:t>
            </w:r>
            <w:r>
              <w:tab/>
              <w:t>-</w:t>
            </w:r>
            <w:r>
              <w:tab/>
              <w:t>-</w:t>
            </w:r>
            <w:r>
              <w:tab/>
              <w:t>-</w:t>
            </w:r>
            <w:r>
              <w:tab/>
              <w:t>-</w:t>
            </w:r>
            <w:r>
              <w:tab/>
              <w:t>-</w:t>
            </w:r>
            <w:r>
              <w:tab/>
            </w: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6F" w14:textId="77777777" w:rsidR="00E546F5" w:rsidRDefault="00951CE2">
            <w:pPr>
              <w:pStyle w:val="NormalinTable"/>
            </w:pPr>
            <w:r>
              <w:t>0.0%</w:t>
            </w:r>
          </w:p>
        </w:tc>
      </w:tr>
      <w:tr w:rsidR="00E546F5" w14:paraId="591031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71" w14:textId="77777777" w:rsidR="00E546F5" w:rsidRDefault="00951CE2">
            <w:pPr>
              <w:pStyle w:val="NormalinTable"/>
            </w:pPr>
            <w:r>
              <w:t>3920104010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72" w14:textId="77777777" w:rsidR="00E546F5" w:rsidRDefault="00951CE2">
            <w:pPr>
              <w:pStyle w:val="Tier1"/>
            </w:pPr>
            <w:r>
              <w:t>Other plates, sheets, film, foil and strip, of plastics, non-cellular and not reinforced, laminated, supported or similarly combined with other materials</w:t>
            </w:r>
          </w:p>
          <w:p w14:paraId="59103173" w14:textId="77777777" w:rsidR="00E546F5" w:rsidRDefault="00951CE2">
            <w:pPr>
              <w:pStyle w:val="Tier2"/>
            </w:pPr>
            <w:r>
              <w:t>-</w:t>
            </w:r>
            <w:r>
              <w:tab/>
              <w:t>Of polymers of ethylene</w:t>
            </w:r>
          </w:p>
          <w:p w14:paraId="59103174" w14:textId="77777777" w:rsidR="00E546F5" w:rsidRDefault="00951CE2">
            <w:pPr>
              <w:pStyle w:val="Tier3"/>
            </w:pPr>
            <w:r>
              <w:t>-</w:t>
            </w:r>
            <w:r>
              <w:tab/>
              <w:t>-</w:t>
            </w:r>
            <w:r>
              <w:tab/>
              <w:t>Of a thickness not exceeding 0.125 mm</w:t>
            </w:r>
          </w:p>
          <w:p w14:paraId="59103175" w14:textId="77777777" w:rsidR="00E546F5" w:rsidRDefault="00951CE2">
            <w:pPr>
              <w:pStyle w:val="Tier4"/>
            </w:pPr>
            <w:r>
              <w:t>-</w:t>
            </w:r>
            <w:r>
              <w:tab/>
              <w:t>-</w:t>
            </w:r>
            <w:r>
              <w:tab/>
              <w:t>-</w:t>
            </w:r>
            <w:r>
              <w:tab/>
            </w:r>
            <w:r>
              <w:t>Other</w:t>
            </w:r>
          </w:p>
          <w:p w14:paraId="59103176" w14:textId="77777777" w:rsidR="00E546F5" w:rsidRDefault="00951CE2">
            <w:pPr>
              <w:pStyle w:val="Tier5"/>
            </w:pPr>
            <w:r>
              <w:t>-</w:t>
            </w:r>
            <w:r>
              <w:tab/>
              <w:t>-</w:t>
            </w:r>
            <w:r>
              <w:tab/>
              <w:t>-</w:t>
            </w:r>
            <w:r>
              <w:tab/>
              <w:t>-</w:t>
            </w:r>
            <w:r>
              <w:tab/>
              <w:t>For use in certain types of aircraft</w:t>
            </w:r>
          </w:p>
          <w:p w14:paraId="59103177"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78" w14:textId="77777777" w:rsidR="00E546F5" w:rsidRDefault="00951CE2">
            <w:pPr>
              <w:pStyle w:val="NormalinTable"/>
            </w:pPr>
            <w:r>
              <w:t>0.0%</w:t>
            </w:r>
          </w:p>
        </w:tc>
      </w:tr>
      <w:tr w:rsidR="00E546F5" w14:paraId="591031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7A" w14:textId="77777777" w:rsidR="00E546F5" w:rsidRDefault="00951CE2">
            <w:pPr>
              <w:pStyle w:val="NormalinTable"/>
            </w:pPr>
            <w:r>
              <w:t>3920104040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7B" w14:textId="77777777" w:rsidR="00E546F5" w:rsidRDefault="00951CE2">
            <w:pPr>
              <w:pStyle w:val="Tier1"/>
            </w:pPr>
            <w:r>
              <w:t>Other plates, sheets, film, foil and strip, of plastics, non-cellular and not reinforced, laminated, supported or similarly combined with other materials</w:t>
            </w:r>
          </w:p>
          <w:p w14:paraId="5910317C" w14:textId="77777777" w:rsidR="00E546F5" w:rsidRDefault="00951CE2">
            <w:pPr>
              <w:pStyle w:val="Tier2"/>
            </w:pPr>
            <w:r>
              <w:t>-</w:t>
            </w:r>
            <w:r>
              <w:tab/>
              <w:t>Of polymers of ethylene</w:t>
            </w:r>
          </w:p>
          <w:p w14:paraId="5910317D" w14:textId="77777777" w:rsidR="00E546F5" w:rsidRDefault="00951CE2">
            <w:pPr>
              <w:pStyle w:val="Tier3"/>
            </w:pPr>
            <w:r>
              <w:t>-</w:t>
            </w:r>
            <w:r>
              <w:tab/>
              <w:t>-</w:t>
            </w:r>
            <w:r>
              <w:tab/>
              <w:t>Of a thickness not exceeding 0.125 mm</w:t>
            </w:r>
          </w:p>
          <w:p w14:paraId="5910317E" w14:textId="77777777" w:rsidR="00E546F5" w:rsidRDefault="00951CE2">
            <w:pPr>
              <w:pStyle w:val="Tier4"/>
            </w:pPr>
            <w:r>
              <w:t>-</w:t>
            </w:r>
            <w:r>
              <w:tab/>
              <w:t>-</w:t>
            </w:r>
            <w:r>
              <w:tab/>
              <w:t>-</w:t>
            </w:r>
            <w:r>
              <w:tab/>
              <w:t>Other</w:t>
            </w:r>
          </w:p>
          <w:p w14:paraId="5910317F" w14:textId="77777777" w:rsidR="00E546F5" w:rsidRDefault="00951CE2">
            <w:pPr>
              <w:pStyle w:val="Tier5"/>
            </w:pPr>
            <w:r>
              <w:t>-</w:t>
            </w:r>
            <w:r>
              <w:tab/>
              <w:t>-</w:t>
            </w:r>
            <w:r>
              <w:tab/>
              <w:t>-</w:t>
            </w:r>
            <w:r>
              <w:tab/>
              <w:t>-</w:t>
            </w:r>
            <w:r>
              <w:tab/>
              <w:t>Oth</w:t>
            </w:r>
            <w:r>
              <w:t>er</w:t>
            </w:r>
          </w:p>
          <w:p w14:paraId="59103180" w14:textId="77777777" w:rsidR="00E546F5" w:rsidRDefault="00951CE2">
            <w:pPr>
              <w:pStyle w:val="Tier6"/>
            </w:pPr>
            <w:r>
              <w:t>-</w:t>
            </w:r>
            <w:r>
              <w:tab/>
              <w:t>-</w:t>
            </w:r>
            <w:r>
              <w:tab/>
              <w:t>-</w:t>
            </w:r>
            <w:r>
              <w:tab/>
              <w:t>-</w:t>
            </w:r>
            <w:r>
              <w:tab/>
              <w:t>-</w:t>
            </w:r>
            <w:r>
              <w:tab/>
              <w:t>Tubular layered film predominately of polyethylene: - consisting of a tri-layer barrier with a core layer of ethylene vinyl alcohol covered on either side with a layer of polyamide, covered on either side with at least one layer of polyethylen</w:t>
            </w:r>
            <w:r>
              <w:t>e, - having a total thickness of 55 µm or more, - having a diameter of 500 mm or more but not more than 600 mm</w:t>
            </w:r>
          </w:p>
          <w:p w14:paraId="5910318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w:t>
            </w:r>
            <w:r>
              <w:t>rsion;</w:t>
            </w:r>
          </w:p>
          <w:p w14:paraId="59103182" w14:textId="77777777" w:rsidR="00E546F5" w:rsidRDefault="00951CE2">
            <w:pPr>
              <w:pStyle w:val="Tier6Bullet"/>
            </w:pPr>
            <w:r>
              <w:tab/>
            </w:r>
            <w:r>
              <w:tab/>
            </w:r>
            <w:r>
              <w:tab/>
            </w:r>
            <w:r>
              <w:tab/>
            </w:r>
            <w:r>
              <w:tab/>
              <w:t>-</w:t>
            </w:r>
            <w:r>
              <w:tab/>
              <w:t>for fitting to or equipping such ships, boats or other vessels;</w:t>
            </w:r>
          </w:p>
          <w:p w14:paraId="5910318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w:t>
            </w:r>
            <w:r>
              <w:t>0 49 or floating or submersible of subheading 8905 20;</w:t>
            </w:r>
          </w:p>
          <w:p w14:paraId="59103184" w14:textId="77777777" w:rsidR="00E546F5" w:rsidRDefault="00951CE2">
            <w:pPr>
              <w:pStyle w:val="Tier6Bullet"/>
            </w:pPr>
            <w:r>
              <w:tab/>
            </w:r>
            <w:r>
              <w:tab/>
            </w:r>
            <w:r>
              <w:tab/>
            </w:r>
            <w:r>
              <w:tab/>
            </w:r>
            <w:r>
              <w:tab/>
              <w:t>-</w:t>
            </w:r>
            <w:r>
              <w:tab/>
              <w:t>for equipping the above platforms;</w:t>
            </w:r>
          </w:p>
          <w:p w14:paraId="5910318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86" w14:textId="77777777" w:rsidR="00E546F5" w:rsidRDefault="00951CE2">
            <w:pPr>
              <w:pStyle w:val="NormalinTable"/>
            </w:pPr>
            <w:r>
              <w:t>0.0%</w:t>
            </w:r>
          </w:p>
        </w:tc>
      </w:tr>
      <w:tr w:rsidR="00E546F5" w14:paraId="591031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88" w14:textId="77777777" w:rsidR="00E546F5" w:rsidRDefault="00951CE2">
            <w:pPr>
              <w:pStyle w:val="NormalinTable"/>
            </w:pPr>
            <w:r>
              <w:t>3920104099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89" w14:textId="77777777" w:rsidR="00E546F5" w:rsidRDefault="00951CE2">
            <w:pPr>
              <w:pStyle w:val="Tier1"/>
            </w:pPr>
            <w:r>
              <w:t xml:space="preserve">Other plates, sheets, film, foil and strip, of plastics, </w:t>
            </w:r>
            <w:r>
              <w:t>non-cellular and not reinforced, laminated, supported or similarly combined with other materials</w:t>
            </w:r>
          </w:p>
          <w:p w14:paraId="5910318A" w14:textId="77777777" w:rsidR="00E546F5" w:rsidRDefault="00951CE2">
            <w:pPr>
              <w:pStyle w:val="Tier2"/>
            </w:pPr>
            <w:r>
              <w:t>-</w:t>
            </w:r>
            <w:r>
              <w:tab/>
              <w:t>Of polymers of ethylene</w:t>
            </w:r>
          </w:p>
          <w:p w14:paraId="5910318B" w14:textId="77777777" w:rsidR="00E546F5" w:rsidRDefault="00951CE2">
            <w:pPr>
              <w:pStyle w:val="Tier3"/>
            </w:pPr>
            <w:r>
              <w:t>-</w:t>
            </w:r>
            <w:r>
              <w:tab/>
              <w:t>-</w:t>
            </w:r>
            <w:r>
              <w:tab/>
              <w:t>Of a thickness not exceeding 0.125 mm</w:t>
            </w:r>
          </w:p>
          <w:p w14:paraId="5910318C" w14:textId="77777777" w:rsidR="00E546F5" w:rsidRDefault="00951CE2">
            <w:pPr>
              <w:pStyle w:val="Tier4"/>
            </w:pPr>
            <w:r>
              <w:t>-</w:t>
            </w:r>
            <w:r>
              <w:tab/>
              <w:t>-</w:t>
            </w:r>
            <w:r>
              <w:tab/>
              <w:t>-</w:t>
            </w:r>
            <w:r>
              <w:tab/>
              <w:t>Other</w:t>
            </w:r>
          </w:p>
          <w:p w14:paraId="5910318D" w14:textId="77777777" w:rsidR="00E546F5" w:rsidRDefault="00951CE2">
            <w:pPr>
              <w:pStyle w:val="Tier5"/>
            </w:pPr>
            <w:r>
              <w:t>-</w:t>
            </w:r>
            <w:r>
              <w:tab/>
              <w:t>-</w:t>
            </w:r>
            <w:r>
              <w:tab/>
              <w:t>-</w:t>
            </w:r>
            <w:r>
              <w:tab/>
              <w:t>-</w:t>
            </w:r>
            <w:r>
              <w:tab/>
              <w:t>Other</w:t>
            </w:r>
          </w:p>
          <w:p w14:paraId="5910318E" w14:textId="77777777" w:rsidR="00E546F5" w:rsidRDefault="00951CE2">
            <w:pPr>
              <w:pStyle w:val="Tier6"/>
            </w:pPr>
            <w:r>
              <w:t>-</w:t>
            </w:r>
            <w:r>
              <w:tab/>
              <w:t>-</w:t>
            </w:r>
            <w:r>
              <w:tab/>
              <w:t>-</w:t>
            </w:r>
            <w:r>
              <w:tab/>
              <w:t>-</w:t>
            </w:r>
            <w:r>
              <w:tab/>
              <w:t>-</w:t>
            </w:r>
            <w:r>
              <w:tab/>
              <w:t>Other</w:t>
            </w:r>
          </w:p>
          <w:p w14:paraId="5910318F"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3190" w14:textId="77777777" w:rsidR="00E546F5" w:rsidRDefault="00951CE2">
            <w:pPr>
              <w:pStyle w:val="Tier6Bullet"/>
            </w:pPr>
            <w:r>
              <w:tab/>
            </w:r>
            <w:r>
              <w:tab/>
            </w:r>
            <w:r>
              <w:tab/>
            </w:r>
            <w:r>
              <w:tab/>
            </w:r>
            <w:r>
              <w:tab/>
              <w:t>-</w:t>
            </w:r>
            <w:r>
              <w:tab/>
              <w:t>for fitting to or equipping such ships, boats or other vessels;</w:t>
            </w:r>
          </w:p>
          <w:p w14:paraId="59103191"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3192" w14:textId="77777777" w:rsidR="00E546F5" w:rsidRDefault="00951CE2">
            <w:pPr>
              <w:pStyle w:val="Tier6Bullet"/>
            </w:pPr>
            <w:r>
              <w:tab/>
            </w:r>
            <w:r>
              <w:tab/>
            </w:r>
            <w:r>
              <w:tab/>
            </w:r>
            <w:r>
              <w:tab/>
            </w:r>
            <w:r>
              <w:tab/>
              <w:t>-</w:t>
            </w:r>
            <w:r>
              <w:tab/>
              <w:t>for equipping the above platforms;</w:t>
            </w:r>
          </w:p>
          <w:p w14:paraId="59103193"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94" w14:textId="77777777" w:rsidR="00E546F5" w:rsidRDefault="00951CE2">
            <w:pPr>
              <w:pStyle w:val="NormalinTable"/>
            </w:pPr>
            <w:r>
              <w:t>0.0%</w:t>
            </w:r>
          </w:p>
        </w:tc>
      </w:tr>
      <w:tr w:rsidR="00E546F5" w14:paraId="591031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96" w14:textId="77777777" w:rsidR="00E546F5" w:rsidRDefault="00951CE2">
            <w:pPr>
              <w:pStyle w:val="NormalinTable"/>
            </w:pPr>
            <w:r>
              <w:t>3920108100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97" w14:textId="77777777" w:rsidR="00E546F5" w:rsidRDefault="00951CE2">
            <w:pPr>
              <w:pStyle w:val="Tier1"/>
            </w:pPr>
            <w:r>
              <w:t>Other plates, sheets, film, foil and strip, of plastics, non-cellular and not reinforced, laminated, supported or similarly combined with other materials</w:t>
            </w:r>
          </w:p>
          <w:p w14:paraId="59103198" w14:textId="77777777" w:rsidR="00E546F5" w:rsidRDefault="00951CE2">
            <w:pPr>
              <w:pStyle w:val="Tier2"/>
            </w:pPr>
            <w:r>
              <w:t>-</w:t>
            </w:r>
            <w:r>
              <w:tab/>
              <w:t>Of polymers of ethylene</w:t>
            </w:r>
          </w:p>
          <w:p w14:paraId="59103199" w14:textId="77777777" w:rsidR="00E546F5" w:rsidRDefault="00951CE2">
            <w:pPr>
              <w:pStyle w:val="Tier3"/>
            </w:pPr>
            <w:r>
              <w:t>-</w:t>
            </w:r>
            <w:r>
              <w:tab/>
              <w:t>-</w:t>
            </w:r>
            <w:r>
              <w:tab/>
              <w:t>Of a thickness exceeding 0.125 mm</w:t>
            </w:r>
          </w:p>
          <w:p w14:paraId="5910319A" w14:textId="77777777" w:rsidR="00E546F5" w:rsidRDefault="00951CE2">
            <w:pPr>
              <w:pStyle w:val="Tier4"/>
            </w:pPr>
            <w:r>
              <w:t>-</w:t>
            </w:r>
            <w:r>
              <w:tab/>
              <w:t>-</w:t>
            </w:r>
            <w:r>
              <w:tab/>
            </w:r>
            <w:r>
              <w:t>-</w:t>
            </w:r>
            <w:r>
              <w:tab/>
              <w:t>Synthetic paper pulp, in the form of moist sheets made from unconnected finely branched polyethylene fibrils, whether or not blended with cellulose fibres in a quantity not exceeding 15%, containing poly(vinyl alcohol) dissolved in water as the moistenin</w:t>
            </w:r>
            <w:r>
              <w:t>g agent</w:t>
            </w:r>
          </w:p>
          <w:p w14:paraId="5910319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19C" w14:textId="77777777" w:rsidR="00E546F5" w:rsidRDefault="00951CE2">
            <w:pPr>
              <w:pStyle w:val="Tier4Bullet"/>
            </w:pPr>
            <w:r>
              <w:tab/>
            </w:r>
            <w:r>
              <w:tab/>
            </w:r>
            <w:r>
              <w:tab/>
              <w:t>-</w:t>
            </w:r>
            <w:r>
              <w:tab/>
              <w:t>for fitting to or equipping such ships, boats or other vessels;</w:t>
            </w:r>
          </w:p>
          <w:p w14:paraId="5910319D" w14:textId="77777777" w:rsidR="00E546F5" w:rsidRDefault="00951CE2">
            <w:pPr>
              <w:pStyle w:val="Tier4Bullet"/>
            </w:pPr>
            <w:r>
              <w:tab/>
            </w:r>
            <w:r>
              <w:tab/>
            </w:r>
            <w:r>
              <w:tab/>
              <w:t>-</w:t>
            </w:r>
            <w:r>
              <w:tab/>
              <w:t>for incorporation, for t</w:t>
            </w:r>
            <w:r>
              <w:t>he purposes of their construction, repair, maintenance or conversion, in drilling or production platforms listed below: fixed, of subheading ex 8430 49 or floating or submersible of subheading 8905 20;</w:t>
            </w:r>
          </w:p>
          <w:p w14:paraId="5910319E" w14:textId="77777777" w:rsidR="00E546F5" w:rsidRDefault="00951CE2">
            <w:pPr>
              <w:pStyle w:val="Tier4Bullet"/>
            </w:pPr>
            <w:r>
              <w:tab/>
            </w:r>
            <w:r>
              <w:tab/>
            </w:r>
            <w:r>
              <w:tab/>
              <w:t>-</w:t>
            </w:r>
            <w:r>
              <w:tab/>
              <w:t>for equipping the above platforms;</w:t>
            </w:r>
          </w:p>
          <w:p w14:paraId="5910319F" w14:textId="77777777" w:rsidR="00E546F5" w:rsidRDefault="00951CE2">
            <w:pPr>
              <w:pStyle w:val="Tier4Bullet"/>
            </w:pPr>
            <w:r>
              <w:tab/>
            </w:r>
            <w:r>
              <w:tab/>
            </w:r>
            <w:r>
              <w:tab/>
              <w:t>-</w:t>
            </w:r>
            <w:r>
              <w:tab/>
              <w:t>for linki</w:t>
            </w:r>
            <w:r>
              <w:t>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A0" w14:textId="77777777" w:rsidR="00E546F5" w:rsidRDefault="00951CE2">
            <w:pPr>
              <w:pStyle w:val="NormalinTable"/>
            </w:pPr>
            <w:r>
              <w:t>0.0%</w:t>
            </w:r>
          </w:p>
        </w:tc>
      </w:tr>
      <w:tr w:rsidR="00E546F5" w14:paraId="591031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A2" w14:textId="77777777" w:rsidR="00E546F5" w:rsidRDefault="00951CE2">
            <w:pPr>
              <w:pStyle w:val="NormalinTable"/>
            </w:pPr>
            <w:r>
              <w:t>3920108910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A3" w14:textId="77777777" w:rsidR="00E546F5" w:rsidRDefault="00951CE2">
            <w:pPr>
              <w:pStyle w:val="Tier1"/>
            </w:pPr>
            <w:r>
              <w:t>Other plates, sheets, film, foil and strip, of plastics, non-cellular and not reinforced, laminated, supported or similarly combined with other materials</w:t>
            </w:r>
          </w:p>
          <w:p w14:paraId="591031A4" w14:textId="77777777" w:rsidR="00E546F5" w:rsidRDefault="00951CE2">
            <w:pPr>
              <w:pStyle w:val="Tier2"/>
            </w:pPr>
            <w:r>
              <w:t>-</w:t>
            </w:r>
            <w:r>
              <w:tab/>
              <w:t xml:space="preserve">Of polymers of </w:t>
            </w:r>
            <w:r>
              <w:t>ethylene</w:t>
            </w:r>
          </w:p>
          <w:p w14:paraId="591031A5" w14:textId="77777777" w:rsidR="00E546F5" w:rsidRDefault="00951CE2">
            <w:pPr>
              <w:pStyle w:val="Tier3"/>
            </w:pPr>
            <w:r>
              <w:t>-</w:t>
            </w:r>
            <w:r>
              <w:tab/>
              <w:t>-</w:t>
            </w:r>
            <w:r>
              <w:tab/>
              <w:t>Of a thickness exceeding 0.125 mm</w:t>
            </w:r>
          </w:p>
          <w:p w14:paraId="591031A6" w14:textId="77777777" w:rsidR="00E546F5" w:rsidRDefault="00951CE2">
            <w:pPr>
              <w:pStyle w:val="Tier4"/>
            </w:pPr>
            <w:r>
              <w:t>-</w:t>
            </w:r>
            <w:r>
              <w:tab/>
              <w:t>-</w:t>
            </w:r>
            <w:r>
              <w:tab/>
              <w:t>-</w:t>
            </w:r>
            <w:r>
              <w:tab/>
              <w:t>Other</w:t>
            </w:r>
          </w:p>
          <w:p w14:paraId="591031A7" w14:textId="77777777" w:rsidR="00E546F5" w:rsidRDefault="00951CE2">
            <w:pPr>
              <w:pStyle w:val="Tier5"/>
            </w:pPr>
            <w:r>
              <w:t>-</w:t>
            </w:r>
            <w:r>
              <w:tab/>
              <w:t>-</w:t>
            </w:r>
            <w:r>
              <w:tab/>
              <w:t>-</w:t>
            </w:r>
            <w:r>
              <w:tab/>
              <w:t>-</w:t>
            </w:r>
            <w:r>
              <w:tab/>
              <w:t>For use in certain types of aircraft</w:t>
            </w:r>
          </w:p>
          <w:p w14:paraId="591031A8"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w:t>
            </w:r>
            <w:r>
              <w:t>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A9" w14:textId="77777777" w:rsidR="00E546F5" w:rsidRDefault="00951CE2">
            <w:pPr>
              <w:pStyle w:val="NormalinTable"/>
            </w:pPr>
            <w:r>
              <w:t>0.0%</w:t>
            </w:r>
          </w:p>
        </w:tc>
      </w:tr>
      <w:tr w:rsidR="00E546F5" w14:paraId="591031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AB" w14:textId="77777777" w:rsidR="00E546F5" w:rsidRDefault="00951CE2">
            <w:pPr>
              <w:pStyle w:val="NormalinTable"/>
            </w:pPr>
            <w:r>
              <w:t>3920108925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AC" w14:textId="77777777" w:rsidR="00E546F5" w:rsidRDefault="00951CE2">
            <w:pPr>
              <w:pStyle w:val="Tier1"/>
            </w:pPr>
            <w:r>
              <w:t>Other plates, sheets, film, foil and strip, of plastics, non-cellular and not reinforced, laminated, supported or similarly combined with other materials</w:t>
            </w:r>
          </w:p>
          <w:p w14:paraId="591031AD" w14:textId="77777777" w:rsidR="00E546F5" w:rsidRDefault="00951CE2">
            <w:pPr>
              <w:pStyle w:val="Tier2"/>
            </w:pPr>
            <w:r>
              <w:t>-</w:t>
            </w:r>
            <w:r>
              <w:tab/>
              <w:t>Of polymers of ethylene</w:t>
            </w:r>
          </w:p>
          <w:p w14:paraId="591031AE" w14:textId="77777777" w:rsidR="00E546F5" w:rsidRDefault="00951CE2">
            <w:pPr>
              <w:pStyle w:val="Tier3"/>
            </w:pPr>
            <w:r>
              <w:t>-</w:t>
            </w:r>
            <w:r>
              <w:tab/>
              <w:t>-</w:t>
            </w:r>
            <w:r>
              <w:tab/>
              <w:t xml:space="preserve">Of a </w:t>
            </w:r>
            <w:r>
              <w:t>thickness exceeding 0.125 mm</w:t>
            </w:r>
          </w:p>
          <w:p w14:paraId="591031AF" w14:textId="77777777" w:rsidR="00E546F5" w:rsidRDefault="00951CE2">
            <w:pPr>
              <w:pStyle w:val="Tier4"/>
            </w:pPr>
            <w:r>
              <w:t>-</w:t>
            </w:r>
            <w:r>
              <w:tab/>
              <w:t>-</w:t>
            </w:r>
            <w:r>
              <w:tab/>
              <w:t>-</w:t>
            </w:r>
            <w:r>
              <w:tab/>
              <w:t>Other</w:t>
            </w:r>
          </w:p>
          <w:p w14:paraId="591031B0" w14:textId="77777777" w:rsidR="00E546F5" w:rsidRDefault="00951CE2">
            <w:pPr>
              <w:pStyle w:val="Tier5"/>
            </w:pPr>
            <w:r>
              <w:t>-</w:t>
            </w:r>
            <w:r>
              <w:tab/>
              <w:t>-</w:t>
            </w:r>
            <w:r>
              <w:tab/>
              <w:t>-</w:t>
            </w:r>
            <w:r>
              <w:tab/>
              <w:t>-</w:t>
            </w:r>
            <w:r>
              <w:tab/>
              <w:t>Other</w:t>
            </w:r>
          </w:p>
          <w:p w14:paraId="591031B1" w14:textId="77777777" w:rsidR="00E546F5" w:rsidRDefault="00951CE2">
            <w:pPr>
              <w:pStyle w:val="Tier6"/>
            </w:pPr>
            <w:r>
              <w:t>-</w:t>
            </w:r>
            <w:r>
              <w:tab/>
              <w:t>-</w:t>
            </w:r>
            <w:r>
              <w:tab/>
              <w:t>-</w:t>
            </w:r>
            <w:r>
              <w:tab/>
              <w:t>-</w:t>
            </w:r>
            <w:r>
              <w:tab/>
              <w:t>-</w:t>
            </w:r>
            <w:r>
              <w:tab/>
              <w:t xml:space="preserve">Adhesive film consisting of a base of a copolymer of ethylene and vinyl acetate (EVA) of a thickness of 70 µm or more and an adhesive part of acrylic type of a thickness of 5 µm or more, for </w:t>
            </w:r>
            <w:r>
              <w:t>use in the grinding and/or dicing process of silicon discs</w:t>
            </w:r>
          </w:p>
          <w:p w14:paraId="591031B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1B3" w14:textId="77777777" w:rsidR="00E546F5" w:rsidRDefault="00951CE2">
            <w:pPr>
              <w:pStyle w:val="Tier6Bullet"/>
            </w:pPr>
            <w:r>
              <w:tab/>
            </w:r>
            <w:r>
              <w:tab/>
            </w:r>
            <w:r>
              <w:tab/>
            </w:r>
            <w:r>
              <w:tab/>
            </w:r>
            <w:r>
              <w:tab/>
              <w:t>-</w:t>
            </w:r>
            <w:r>
              <w:tab/>
              <w:t>for fitting to or equipping such ships</w:t>
            </w:r>
            <w:r>
              <w:t>, boats or other vessels;</w:t>
            </w:r>
          </w:p>
          <w:p w14:paraId="591031B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14:paraId="591031B5" w14:textId="77777777" w:rsidR="00E546F5" w:rsidRDefault="00951CE2">
            <w:pPr>
              <w:pStyle w:val="Tier6Bullet"/>
            </w:pPr>
            <w:r>
              <w:tab/>
            </w:r>
            <w:r>
              <w:tab/>
            </w:r>
            <w:r>
              <w:tab/>
            </w:r>
            <w:r>
              <w:tab/>
            </w:r>
            <w:r>
              <w:tab/>
              <w:t>-</w:t>
            </w:r>
            <w:r>
              <w:tab/>
              <w:t>for equipping the above platforms;</w:t>
            </w:r>
          </w:p>
          <w:p w14:paraId="591031B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B7" w14:textId="77777777" w:rsidR="00E546F5" w:rsidRDefault="00951CE2">
            <w:pPr>
              <w:pStyle w:val="NormalinTable"/>
            </w:pPr>
            <w:r>
              <w:t>0.0%</w:t>
            </w:r>
          </w:p>
        </w:tc>
      </w:tr>
      <w:tr w:rsidR="00E546F5" w14:paraId="591031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B9" w14:textId="77777777" w:rsidR="00E546F5" w:rsidRDefault="00951CE2">
            <w:pPr>
              <w:pStyle w:val="NormalinTable"/>
            </w:pPr>
            <w:r>
              <w:t>3920108940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BA" w14:textId="77777777" w:rsidR="00E546F5" w:rsidRDefault="00951CE2">
            <w:pPr>
              <w:pStyle w:val="Tier1"/>
            </w:pPr>
            <w:r>
              <w:t xml:space="preserve">Other plates, sheets, film, foil and strip, of plastics, non-cellular and not reinforced, laminated, supported or </w:t>
            </w:r>
            <w:r>
              <w:t>similarly combined with other materials</w:t>
            </w:r>
          </w:p>
          <w:p w14:paraId="591031BB" w14:textId="77777777" w:rsidR="00E546F5" w:rsidRDefault="00951CE2">
            <w:pPr>
              <w:pStyle w:val="Tier2"/>
            </w:pPr>
            <w:r>
              <w:t>-</w:t>
            </w:r>
            <w:r>
              <w:tab/>
              <w:t>Of polymers of ethylene</w:t>
            </w:r>
          </w:p>
          <w:p w14:paraId="591031BC" w14:textId="77777777" w:rsidR="00E546F5" w:rsidRDefault="00951CE2">
            <w:pPr>
              <w:pStyle w:val="Tier3"/>
            </w:pPr>
            <w:r>
              <w:t>-</w:t>
            </w:r>
            <w:r>
              <w:tab/>
              <w:t>-</w:t>
            </w:r>
            <w:r>
              <w:tab/>
              <w:t>Of a thickness exceeding 0.125 mm</w:t>
            </w:r>
          </w:p>
          <w:p w14:paraId="591031BD" w14:textId="77777777" w:rsidR="00E546F5" w:rsidRDefault="00951CE2">
            <w:pPr>
              <w:pStyle w:val="Tier4"/>
            </w:pPr>
            <w:r>
              <w:t>-</w:t>
            </w:r>
            <w:r>
              <w:tab/>
              <w:t>-</w:t>
            </w:r>
            <w:r>
              <w:tab/>
              <w:t>-</w:t>
            </w:r>
            <w:r>
              <w:tab/>
              <w:t>Other</w:t>
            </w:r>
          </w:p>
          <w:p w14:paraId="591031BE" w14:textId="77777777" w:rsidR="00E546F5" w:rsidRDefault="00951CE2">
            <w:pPr>
              <w:pStyle w:val="Tier5"/>
            </w:pPr>
            <w:r>
              <w:t>-</w:t>
            </w:r>
            <w:r>
              <w:tab/>
              <w:t>-</w:t>
            </w:r>
            <w:r>
              <w:tab/>
              <w:t>-</w:t>
            </w:r>
            <w:r>
              <w:tab/>
              <w:t>-</w:t>
            </w:r>
            <w:r>
              <w:tab/>
              <w:t>Other</w:t>
            </w:r>
          </w:p>
          <w:p w14:paraId="591031BF" w14:textId="77777777" w:rsidR="00E546F5" w:rsidRDefault="00951CE2">
            <w:pPr>
              <w:pStyle w:val="Tier6"/>
            </w:pPr>
            <w:r>
              <w:t>-</w:t>
            </w:r>
            <w:r>
              <w:tab/>
              <w:t>-</w:t>
            </w:r>
            <w:r>
              <w:tab/>
              <w:t>-</w:t>
            </w:r>
            <w:r>
              <w:tab/>
              <w:t>-</w:t>
            </w:r>
            <w:r>
              <w:tab/>
              <w:t>-</w:t>
            </w:r>
            <w:r>
              <w:tab/>
              <w:t>Composite sheet containing an acrylic coating and laminated to a high-density polyethylene layer, of a total thickne</w:t>
            </w:r>
            <w:r>
              <w:t>ss of 0.8 mm or more but not exceeding 1.2 mm</w:t>
            </w:r>
          </w:p>
          <w:p w14:paraId="591031C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1C1" w14:textId="77777777" w:rsidR="00E546F5" w:rsidRDefault="00951CE2">
            <w:pPr>
              <w:pStyle w:val="Tier6Bullet"/>
            </w:pPr>
            <w:r>
              <w:tab/>
            </w:r>
            <w:r>
              <w:tab/>
            </w:r>
            <w:r>
              <w:tab/>
            </w:r>
            <w:r>
              <w:tab/>
            </w:r>
            <w:r>
              <w:tab/>
              <w:t>-</w:t>
            </w:r>
            <w:r>
              <w:tab/>
              <w:t xml:space="preserve">for fitting to or equipping such ships, boats or </w:t>
            </w:r>
            <w:r>
              <w:t>other vessels;</w:t>
            </w:r>
          </w:p>
          <w:p w14:paraId="591031C2"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1C3" w14:textId="77777777" w:rsidR="00E546F5" w:rsidRDefault="00951CE2">
            <w:pPr>
              <w:pStyle w:val="Tier6Bullet"/>
            </w:pPr>
            <w:r>
              <w:tab/>
            </w:r>
            <w:r>
              <w:tab/>
            </w:r>
            <w:r>
              <w:tab/>
            </w:r>
            <w:r>
              <w:tab/>
            </w:r>
            <w:r>
              <w:tab/>
              <w:t>-</w:t>
            </w:r>
            <w:r>
              <w:tab/>
            </w:r>
            <w:r>
              <w:t>for equipping the above platforms;</w:t>
            </w:r>
          </w:p>
          <w:p w14:paraId="591031C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C5" w14:textId="77777777" w:rsidR="00E546F5" w:rsidRDefault="00951CE2">
            <w:pPr>
              <w:pStyle w:val="NormalinTable"/>
            </w:pPr>
            <w:r>
              <w:t>0.0%</w:t>
            </w:r>
          </w:p>
        </w:tc>
      </w:tr>
      <w:tr w:rsidR="00E546F5" w14:paraId="591031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C7" w14:textId="77777777" w:rsidR="00E546F5" w:rsidRDefault="00951CE2">
            <w:pPr>
              <w:pStyle w:val="NormalinTable"/>
            </w:pPr>
            <w:r>
              <w:t>3920108990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C8" w14:textId="77777777" w:rsidR="00E546F5" w:rsidRDefault="00951CE2">
            <w:pPr>
              <w:pStyle w:val="Tier1"/>
            </w:pPr>
            <w:r>
              <w:t>Other plates, sheets, film, foil and strip, of plastics, non-cellular and not reinforced, laminated, supported or similarly combin</w:t>
            </w:r>
            <w:r>
              <w:t>ed with other materials</w:t>
            </w:r>
          </w:p>
          <w:p w14:paraId="591031C9" w14:textId="77777777" w:rsidR="00E546F5" w:rsidRDefault="00951CE2">
            <w:pPr>
              <w:pStyle w:val="Tier2"/>
            </w:pPr>
            <w:r>
              <w:t>-</w:t>
            </w:r>
            <w:r>
              <w:tab/>
              <w:t>Of polymers of ethylene</w:t>
            </w:r>
          </w:p>
          <w:p w14:paraId="591031CA" w14:textId="77777777" w:rsidR="00E546F5" w:rsidRDefault="00951CE2">
            <w:pPr>
              <w:pStyle w:val="Tier3"/>
            </w:pPr>
            <w:r>
              <w:t>-</w:t>
            </w:r>
            <w:r>
              <w:tab/>
              <w:t>-</w:t>
            </w:r>
            <w:r>
              <w:tab/>
              <w:t>Of a thickness exceeding 0.125 mm</w:t>
            </w:r>
          </w:p>
          <w:p w14:paraId="591031CB" w14:textId="77777777" w:rsidR="00E546F5" w:rsidRDefault="00951CE2">
            <w:pPr>
              <w:pStyle w:val="Tier4"/>
            </w:pPr>
            <w:r>
              <w:t>-</w:t>
            </w:r>
            <w:r>
              <w:tab/>
              <w:t>-</w:t>
            </w:r>
            <w:r>
              <w:tab/>
              <w:t>-</w:t>
            </w:r>
            <w:r>
              <w:tab/>
              <w:t>Other</w:t>
            </w:r>
          </w:p>
          <w:p w14:paraId="591031CC" w14:textId="77777777" w:rsidR="00E546F5" w:rsidRDefault="00951CE2">
            <w:pPr>
              <w:pStyle w:val="Tier5"/>
            </w:pPr>
            <w:r>
              <w:t>-</w:t>
            </w:r>
            <w:r>
              <w:tab/>
              <w:t>-</w:t>
            </w:r>
            <w:r>
              <w:tab/>
              <w:t>-</w:t>
            </w:r>
            <w:r>
              <w:tab/>
              <w:t>-</w:t>
            </w:r>
            <w:r>
              <w:tab/>
              <w:t>Other</w:t>
            </w:r>
          </w:p>
          <w:p w14:paraId="591031CD" w14:textId="77777777" w:rsidR="00E546F5" w:rsidRDefault="00951CE2">
            <w:pPr>
              <w:pStyle w:val="Tier6"/>
            </w:pPr>
            <w:r>
              <w:t>-</w:t>
            </w:r>
            <w:r>
              <w:tab/>
              <w:t>-</w:t>
            </w:r>
            <w:r>
              <w:tab/>
              <w:t>-</w:t>
            </w:r>
            <w:r>
              <w:tab/>
              <w:t>-</w:t>
            </w:r>
            <w:r>
              <w:tab/>
              <w:t>-</w:t>
            </w:r>
            <w:r>
              <w:tab/>
              <w:t>Other</w:t>
            </w:r>
          </w:p>
          <w:p w14:paraId="591031CE"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31CF" w14:textId="77777777" w:rsidR="00E546F5" w:rsidRDefault="00951CE2">
            <w:pPr>
              <w:pStyle w:val="Tier6Bullet"/>
            </w:pPr>
            <w:r>
              <w:tab/>
            </w:r>
            <w:r>
              <w:tab/>
            </w:r>
            <w:r>
              <w:tab/>
            </w:r>
            <w:r>
              <w:tab/>
            </w:r>
            <w:r>
              <w:tab/>
              <w:t>-</w:t>
            </w:r>
            <w:r>
              <w:tab/>
              <w:t>for fitting to or equipping such ships, boats or other vessels;</w:t>
            </w:r>
          </w:p>
          <w:p w14:paraId="591031D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31D1" w14:textId="77777777" w:rsidR="00E546F5" w:rsidRDefault="00951CE2">
            <w:pPr>
              <w:pStyle w:val="Tier6Bullet"/>
            </w:pPr>
            <w:r>
              <w:tab/>
            </w:r>
            <w:r>
              <w:tab/>
            </w:r>
            <w:r>
              <w:tab/>
            </w:r>
            <w:r>
              <w:tab/>
            </w:r>
            <w:r>
              <w:tab/>
              <w:t>-</w:t>
            </w:r>
            <w:r>
              <w:tab/>
              <w:t>for equipping the above platforms;</w:t>
            </w:r>
          </w:p>
          <w:p w14:paraId="591031D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D3" w14:textId="77777777" w:rsidR="00E546F5" w:rsidRDefault="00951CE2">
            <w:pPr>
              <w:pStyle w:val="NormalinTable"/>
            </w:pPr>
            <w:r>
              <w:t>0.0%</w:t>
            </w:r>
          </w:p>
        </w:tc>
      </w:tr>
      <w:tr w:rsidR="00E546F5" w14:paraId="591031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D5" w14:textId="77777777" w:rsidR="00E546F5" w:rsidRDefault="00951CE2">
            <w:pPr>
              <w:pStyle w:val="NormalinTable"/>
            </w:pPr>
            <w:r>
              <w:t>3920202110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D6" w14:textId="77777777" w:rsidR="00E546F5" w:rsidRDefault="00951CE2">
            <w:pPr>
              <w:pStyle w:val="Tier1"/>
            </w:pPr>
            <w:r>
              <w:t xml:space="preserve">Other plates, </w:t>
            </w:r>
            <w:r>
              <w:t>sheets, film, foil and strip, of plastics, non-cellular and not reinforced, laminated, supported or similarly combined with other materials</w:t>
            </w:r>
          </w:p>
          <w:p w14:paraId="591031D7" w14:textId="77777777" w:rsidR="00E546F5" w:rsidRDefault="00951CE2">
            <w:pPr>
              <w:pStyle w:val="Tier2"/>
            </w:pPr>
            <w:r>
              <w:t>-</w:t>
            </w:r>
            <w:r>
              <w:tab/>
              <w:t>Of polymers of propylene</w:t>
            </w:r>
          </w:p>
          <w:p w14:paraId="591031D8" w14:textId="77777777" w:rsidR="00E546F5" w:rsidRDefault="00951CE2">
            <w:pPr>
              <w:pStyle w:val="Tier3"/>
            </w:pPr>
            <w:r>
              <w:t>-</w:t>
            </w:r>
            <w:r>
              <w:tab/>
              <w:t>-</w:t>
            </w:r>
            <w:r>
              <w:tab/>
              <w:t>Of a thickness not exceeding 0.10 mm</w:t>
            </w:r>
          </w:p>
          <w:p w14:paraId="591031D9" w14:textId="77777777" w:rsidR="00E546F5" w:rsidRDefault="00951CE2">
            <w:pPr>
              <w:pStyle w:val="Tier4"/>
            </w:pPr>
            <w:r>
              <w:t>-</w:t>
            </w:r>
            <w:r>
              <w:tab/>
              <w:t>-</w:t>
            </w:r>
            <w:r>
              <w:tab/>
              <w:t>-</w:t>
            </w:r>
            <w:r>
              <w:tab/>
              <w:t>Biaxially oriented</w:t>
            </w:r>
          </w:p>
          <w:p w14:paraId="591031DA" w14:textId="77777777" w:rsidR="00E546F5" w:rsidRDefault="00951CE2">
            <w:pPr>
              <w:pStyle w:val="Tier5"/>
            </w:pPr>
            <w:r>
              <w:t>-</w:t>
            </w:r>
            <w:r>
              <w:tab/>
              <w:t>-</w:t>
            </w:r>
            <w:r>
              <w:tab/>
              <w:t>-</w:t>
            </w:r>
            <w:r>
              <w:tab/>
              <w:t>-</w:t>
            </w:r>
            <w:r>
              <w:tab/>
              <w:t>For use in cert</w:t>
            </w:r>
            <w:r>
              <w:t>ain types of aircraft</w:t>
            </w:r>
          </w:p>
          <w:p w14:paraId="591031DB"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DC" w14:textId="77777777" w:rsidR="00E546F5" w:rsidRDefault="00951CE2">
            <w:pPr>
              <w:pStyle w:val="NormalinTable"/>
            </w:pPr>
            <w:r>
              <w:t>0.0%</w:t>
            </w:r>
          </w:p>
        </w:tc>
      </w:tr>
      <w:tr w:rsidR="00E546F5" w14:paraId="591031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DE" w14:textId="77777777" w:rsidR="00E546F5" w:rsidRDefault="00951CE2">
            <w:pPr>
              <w:pStyle w:val="NormalinTable"/>
            </w:pPr>
            <w:r>
              <w:t>3920202140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DF" w14:textId="77777777" w:rsidR="00E546F5" w:rsidRDefault="00951CE2">
            <w:pPr>
              <w:pStyle w:val="Tier1"/>
            </w:pPr>
            <w:r>
              <w:t xml:space="preserve">Other plates, </w:t>
            </w:r>
            <w:r>
              <w:t>sheets, film, foil and strip, of plastics, non-cellular and not reinforced, laminated, supported or similarly combined with other materials</w:t>
            </w:r>
          </w:p>
          <w:p w14:paraId="591031E0" w14:textId="77777777" w:rsidR="00E546F5" w:rsidRDefault="00951CE2">
            <w:pPr>
              <w:pStyle w:val="Tier2"/>
            </w:pPr>
            <w:r>
              <w:t>-</w:t>
            </w:r>
            <w:r>
              <w:tab/>
              <w:t>Of polymers of propylene</w:t>
            </w:r>
          </w:p>
          <w:p w14:paraId="591031E1" w14:textId="77777777" w:rsidR="00E546F5" w:rsidRDefault="00951CE2">
            <w:pPr>
              <w:pStyle w:val="Tier3"/>
            </w:pPr>
            <w:r>
              <w:t>-</w:t>
            </w:r>
            <w:r>
              <w:tab/>
              <w:t>-</w:t>
            </w:r>
            <w:r>
              <w:tab/>
              <w:t>Of a thickness not exceeding 0.10 mm</w:t>
            </w:r>
          </w:p>
          <w:p w14:paraId="591031E2" w14:textId="77777777" w:rsidR="00E546F5" w:rsidRDefault="00951CE2">
            <w:pPr>
              <w:pStyle w:val="Tier4"/>
            </w:pPr>
            <w:r>
              <w:t>-</w:t>
            </w:r>
            <w:r>
              <w:tab/>
              <w:t>-</w:t>
            </w:r>
            <w:r>
              <w:tab/>
              <w:t>-</w:t>
            </w:r>
            <w:r>
              <w:tab/>
              <w:t>Biaxially oriented</w:t>
            </w:r>
          </w:p>
          <w:p w14:paraId="591031E3" w14:textId="77777777" w:rsidR="00E546F5" w:rsidRDefault="00951CE2">
            <w:pPr>
              <w:pStyle w:val="Tier5"/>
            </w:pPr>
            <w:r>
              <w:t>-</w:t>
            </w:r>
            <w:r>
              <w:tab/>
              <w:t>-</w:t>
            </w:r>
            <w:r>
              <w:tab/>
              <w:t>-</w:t>
            </w:r>
            <w:r>
              <w:tab/>
              <w:t>-</w:t>
            </w:r>
            <w:r>
              <w:tab/>
              <w:t>Sheets of biaxi</w:t>
            </w:r>
            <w:r>
              <w:t>ally - oriented polypropylene film: - with the thickness of not more than 0.1 mm, - printed on both sides with specialised coatings to allow banknote security printing</w:t>
            </w:r>
          </w:p>
          <w:p w14:paraId="591031E4"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31E5" w14:textId="77777777" w:rsidR="00E546F5" w:rsidRDefault="00951CE2">
            <w:pPr>
              <w:pStyle w:val="Tier5Bullet"/>
            </w:pPr>
            <w:r>
              <w:tab/>
            </w:r>
            <w:r>
              <w:tab/>
            </w:r>
            <w:r>
              <w:tab/>
            </w:r>
            <w:r>
              <w:tab/>
              <w:t>-</w:t>
            </w:r>
            <w:r>
              <w:tab/>
              <w:t>for fitting to or equipping such ships, boats or other vessels;</w:t>
            </w:r>
          </w:p>
          <w:p w14:paraId="591031E6"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31E7" w14:textId="77777777" w:rsidR="00E546F5" w:rsidRDefault="00951CE2">
            <w:pPr>
              <w:pStyle w:val="Tier5Bullet"/>
            </w:pPr>
            <w:r>
              <w:tab/>
            </w:r>
            <w:r>
              <w:tab/>
            </w:r>
            <w:r>
              <w:tab/>
            </w:r>
            <w:r>
              <w:tab/>
              <w:t>-</w:t>
            </w:r>
            <w:r>
              <w:tab/>
              <w:t>for equipping the above platforms;</w:t>
            </w:r>
          </w:p>
          <w:p w14:paraId="591031E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E9" w14:textId="77777777" w:rsidR="00E546F5" w:rsidRDefault="00951CE2">
            <w:pPr>
              <w:pStyle w:val="NormalinTable"/>
            </w:pPr>
            <w:r>
              <w:t>0.0%</w:t>
            </w:r>
          </w:p>
        </w:tc>
      </w:tr>
      <w:tr w:rsidR="00E546F5" w14:paraId="591031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EB" w14:textId="77777777" w:rsidR="00E546F5" w:rsidRDefault="00951CE2">
            <w:pPr>
              <w:pStyle w:val="NormalinTable"/>
            </w:pPr>
            <w:r>
              <w:t>3920202190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EC" w14:textId="77777777" w:rsidR="00E546F5" w:rsidRDefault="00951CE2">
            <w:pPr>
              <w:pStyle w:val="Tier1"/>
            </w:pPr>
            <w:r>
              <w:t>Other plates</w:t>
            </w:r>
            <w:r>
              <w:t>, sheets, film, foil and strip, of plastics, non-cellular and not reinforced, laminated, supported or similarly combined with other materials</w:t>
            </w:r>
          </w:p>
          <w:p w14:paraId="591031ED" w14:textId="77777777" w:rsidR="00E546F5" w:rsidRDefault="00951CE2">
            <w:pPr>
              <w:pStyle w:val="Tier2"/>
            </w:pPr>
            <w:r>
              <w:t>-</w:t>
            </w:r>
            <w:r>
              <w:tab/>
              <w:t>Of polymers of propylene</w:t>
            </w:r>
          </w:p>
          <w:p w14:paraId="591031EE" w14:textId="77777777" w:rsidR="00E546F5" w:rsidRDefault="00951CE2">
            <w:pPr>
              <w:pStyle w:val="Tier3"/>
            </w:pPr>
            <w:r>
              <w:t>-</w:t>
            </w:r>
            <w:r>
              <w:tab/>
              <w:t>-</w:t>
            </w:r>
            <w:r>
              <w:tab/>
              <w:t>Of a thickness not exceeding 0.10 mm</w:t>
            </w:r>
          </w:p>
          <w:p w14:paraId="591031EF" w14:textId="77777777" w:rsidR="00E546F5" w:rsidRDefault="00951CE2">
            <w:pPr>
              <w:pStyle w:val="Tier4"/>
            </w:pPr>
            <w:r>
              <w:t>-</w:t>
            </w:r>
            <w:r>
              <w:tab/>
              <w:t>-</w:t>
            </w:r>
            <w:r>
              <w:tab/>
              <w:t>-</w:t>
            </w:r>
            <w:r>
              <w:tab/>
              <w:t>Biaxially oriented</w:t>
            </w:r>
          </w:p>
          <w:p w14:paraId="591031F0" w14:textId="77777777" w:rsidR="00E546F5" w:rsidRDefault="00951CE2">
            <w:pPr>
              <w:pStyle w:val="Tier5"/>
            </w:pPr>
            <w:r>
              <w:t>-</w:t>
            </w:r>
            <w:r>
              <w:tab/>
              <w:t>-</w:t>
            </w:r>
            <w:r>
              <w:tab/>
              <w:t>-</w:t>
            </w:r>
            <w:r>
              <w:tab/>
              <w:t>-</w:t>
            </w:r>
            <w:r>
              <w:tab/>
              <w:t>Other</w:t>
            </w:r>
          </w:p>
          <w:p w14:paraId="591031F1"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31F2" w14:textId="77777777" w:rsidR="00E546F5" w:rsidRDefault="00951CE2">
            <w:pPr>
              <w:pStyle w:val="Tier5Bullet"/>
            </w:pPr>
            <w:r>
              <w:tab/>
            </w:r>
            <w:r>
              <w:tab/>
            </w:r>
            <w:r>
              <w:tab/>
            </w:r>
            <w:r>
              <w:tab/>
              <w:t>-</w:t>
            </w:r>
            <w:r>
              <w:tab/>
              <w:t>for fitting to or equipping such ships, boats or other vessels;</w:t>
            </w:r>
          </w:p>
          <w:p w14:paraId="591031F3"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31F4" w14:textId="77777777" w:rsidR="00E546F5" w:rsidRDefault="00951CE2">
            <w:pPr>
              <w:pStyle w:val="Tier5Bullet"/>
            </w:pPr>
            <w:r>
              <w:tab/>
            </w:r>
            <w:r>
              <w:tab/>
            </w:r>
            <w:r>
              <w:tab/>
            </w:r>
            <w:r>
              <w:tab/>
              <w:t>-</w:t>
            </w:r>
            <w:r>
              <w:tab/>
              <w:t>for equipping the above platforms;</w:t>
            </w:r>
          </w:p>
          <w:p w14:paraId="591031F5"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F6" w14:textId="77777777" w:rsidR="00E546F5" w:rsidRDefault="00951CE2">
            <w:pPr>
              <w:pStyle w:val="NormalinTable"/>
            </w:pPr>
            <w:r>
              <w:t>0.0%</w:t>
            </w:r>
          </w:p>
        </w:tc>
      </w:tr>
      <w:tr w:rsidR="00E546F5" w14:paraId="591032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1F8" w14:textId="77777777" w:rsidR="00E546F5" w:rsidRDefault="00951CE2">
            <w:pPr>
              <w:pStyle w:val="NormalinTable"/>
            </w:pPr>
            <w:r>
              <w:t>3920202910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1F9" w14:textId="77777777" w:rsidR="00E546F5" w:rsidRDefault="00951CE2">
            <w:pPr>
              <w:pStyle w:val="Tier1"/>
            </w:pPr>
            <w:r>
              <w:t>Other plates, sheets, film, foil and strip, of plastics, non-cellular and not reinforced, laminated, supported or similarly combined with other materials</w:t>
            </w:r>
          </w:p>
          <w:p w14:paraId="591031FA" w14:textId="77777777" w:rsidR="00E546F5" w:rsidRDefault="00951CE2">
            <w:pPr>
              <w:pStyle w:val="Tier2"/>
            </w:pPr>
            <w:r>
              <w:t>-</w:t>
            </w:r>
            <w:r>
              <w:tab/>
              <w:t>Of polymers of propylene</w:t>
            </w:r>
          </w:p>
          <w:p w14:paraId="591031FB" w14:textId="77777777" w:rsidR="00E546F5" w:rsidRDefault="00951CE2">
            <w:pPr>
              <w:pStyle w:val="Tier3"/>
            </w:pPr>
            <w:r>
              <w:t>-</w:t>
            </w:r>
            <w:r>
              <w:tab/>
              <w:t>-</w:t>
            </w:r>
            <w:r>
              <w:tab/>
              <w:t>Of a</w:t>
            </w:r>
            <w:r>
              <w:t xml:space="preserve"> thickness not exceeding 0.10 mm</w:t>
            </w:r>
          </w:p>
          <w:p w14:paraId="591031FC" w14:textId="77777777" w:rsidR="00E546F5" w:rsidRDefault="00951CE2">
            <w:pPr>
              <w:pStyle w:val="Tier4"/>
            </w:pPr>
            <w:r>
              <w:t>-</w:t>
            </w:r>
            <w:r>
              <w:tab/>
              <w:t>-</w:t>
            </w:r>
            <w:r>
              <w:tab/>
              <w:t>-</w:t>
            </w:r>
            <w:r>
              <w:tab/>
              <w:t>Other</w:t>
            </w:r>
          </w:p>
          <w:p w14:paraId="591031FD" w14:textId="77777777" w:rsidR="00E546F5" w:rsidRDefault="00951CE2">
            <w:pPr>
              <w:pStyle w:val="Tier5"/>
            </w:pPr>
            <w:r>
              <w:t>-</w:t>
            </w:r>
            <w:r>
              <w:tab/>
              <w:t>-</w:t>
            </w:r>
            <w:r>
              <w:tab/>
              <w:t>-</w:t>
            </w:r>
            <w:r>
              <w:tab/>
              <w:t>-</w:t>
            </w:r>
            <w:r>
              <w:tab/>
              <w:t>For use in certain types of aircraft</w:t>
            </w:r>
          </w:p>
          <w:p w14:paraId="591031FE"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w:t>
            </w:r>
            <w:r>
              <w:t>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1FF" w14:textId="77777777" w:rsidR="00E546F5" w:rsidRDefault="00951CE2">
            <w:pPr>
              <w:pStyle w:val="NormalinTable"/>
            </w:pPr>
            <w:r>
              <w:t>0.0%</w:t>
            </w:r>
          </w:p>
        </w:tc>
      </w:tr>
      <w:tr w:rsidR="00E546F5" w14:paraId="591032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01" w14:textId="77777777" w:rsidR="00E546F5" w:rsidRDefault="00951CE2">
            <w:pPr>
              <w:pStyle w:val="NormalinTable"/>
            </w:pPr>
            <w:r>
              <w:t>3920202994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02" w14:textId="77777777" w:rsidR="00E546F5" w:rsidRDefault="00951CE2">
            <w:pPr>
              <w:pStyle w:val="Tier1"/>
            </w:pPr>
            <w:r>
              <w:t>Other plates, sheets, film, foil and strip, of plastics, non-cellular and not reinforced, laminated, supported or similarly combined with other materials</w:t>
            </w:r>
          </w:p>
          <w:p w14:paraId="59103203" w14:textId="77777777" w:rsidR="00E546F5" w:rsidRDefault="00951CE2">
            <w:pPr>
              <w:pStyle w:val="Tier2"/>
            </w:pPr>
            <w:r>
              <w:t>-</w:t>
            </w:r>
            <w:r>
              <w:tab/>
              <w:t>Of polymers of propylene</w:t>
            </w:r>
          </w:p>
          <w:p w14:paraId="59103204" w14:textId="77777777" w:rsidR="00E546F5" w:rsidRDefault="00951CE2">
            <w:pPr>
              <w:pStyle w:val="Tier3"/>
            </w:pPr>
            <w:r>
              <w:t>-</w:t>
            </w:r>
            <w:r>
              <w:tab/>
              <w:t>-</w:t>
            </w:r>
            <w:r>
              <w:tab/>
              <w:t xml:space="preserve">Of a thickness not </w:t>
            </w:r>
            <w:r>
              <w:t>exceeding 0.10 mm</w:t>
            </w:r>
          </w:p>
          <w:p w14:paraId="59103205" w14:textId="77777777" w:rsidR="00E546F5" w:rsidRDefault="00951CE2">
            <w:pPr>
              <w:pStyle w:val="Tier4"/>
            </w:pPr>
            <w:r>
              <w:t>-</w:t>
            </w:r>
            <w:r>
              <w:tab/>
              <w:t>-</w:t>
            </w:r>
            <w:r>
              <w:tab/>
              <w:t>-</w:t>
            </w:r>
            <w:r>
              <w:tab/>
              <w:t>Other</w:t>
            </w:r>
          </w:p>
          <w:p w14:paraId="59103206" w14:textId="77777777" w:rsidR="00E546F5" w:rsidRDefault="00951CE2">
            <w:pPr>
              <w:pStyle w:val="Tier5"/>
            </w:pPr>
            <w:r>
              <w:t>-</w:t>
            </w:r>
            <w:r>
              <w:tab/>
              <w:t>-</w:t>
            </w:r>
            <w:r>
              <w:tab/>
              <w:t>-</w:t>
            </w:r>
            <w:r>
              <w:tab/>
              <w:t>-</w:t>
            </w:r>
            <w:r>
              <w:tab/>
              <w:t>Other</w:t>
            </w:r>
          </w:p>
          <w:p w14:paraId="59103207" w14:textId="77777777" w:rsidR="00E546F5" w:rsidRDefault="00951CE2">
            <w:pPr>
              <w:pStyle w:val="Tier6"/>
            </w:pPr>
            <w:r>
              <w:t>-</w:t>
            </w:r>
            <w:r>
              <w:tab/>
              <w:t>-</w:t>
            </w:r>
            <w:r>
              <w:tab/>
              <w:t>-</w:t>
            </w:r>
            <w:r>
              <w:tab/>
              <w:t>-</w:t>
            </w:r>
            <w:r>
              <w:tab/>
              <w:t>-</w:t>
            </w:r>
            <w:r>
              <w:tab/>
              <w:t>Co-extruded trilayer film, • each layer containing a mixture of polypropylene and polyethylene, • containing not more than 3% by weight of other polymers, • whether or not containing titanium dioxide in</w:t>
            </w:r>
            <w:r>
              <w:t xml:space="preserve"> the core layer, • of an overall thickness of not more than 70 µm</w:t>
            </w:r>
          </w:p>
          <w:p w14:paraId="5910320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209" w14:textId="77777777" w:rsidR="00E546F5" w:rsidRDefault="00951CE2">
            <w:pPr>
              <w:pStyle w:val="Tier6Bullet"/>
            </w:pPr>
            <w:r>
              <w:tab/>
            </w:r>
            <w:r>
              <w:tab/>
            </w:r>
            <w:r>
              <w:tab/>
            </w:r>
            <w:r>
              <w:tab/>
            </w:r>
            <w:r>
              <w:tab/>
              <w:t>-</w:t>
            </w:r>
            <w:r>
              <w:tab/>
              <w:t xml:space="preserve">for fitting to or </w:t>
            </w:r>
            <w:r>
              <w:t>equipping such ships, boats or other vessels;</w:t>
            </w:r>
          </w:p>
          <w:p w14:paraId="5910320A"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320B" w14:textId="77777777" w:rsidR="00E546F5" w:rsidRDefault="00951CE2">
            <w:pPr>
              <w:pStyle w:val="Tier6Bullet"/>
            </w:pPr>
            <w:r>
              <w:tab/>
            </w:r>
            <w:r>
              <w:tab/>
            </w:r>
            <w:r>
              <w:tab/>
            </w:r>
            <w:r>
              <w:tab/>
            </w:r>
            <w:r>
              <w:tab/>
              <w:t>-</w:t>
            </w:r>
            <w:r>
              <w:tab/>
              <w:t>for equipping the above platforms;</w:t>
            </w:r>
          </w:p>
          <w:p w14:paraId="5910320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0D" w14:textId="77777777" w:rsidR="00E546F5" w:rsidRDefault="00951CE2">
            <w:pPr>
              <w:pStyle w:val="NormalinTable"/>
            </w:pPr>
            <w:r>
              <w:t>0.0%</w:t>
            </w:r>
          </w:p>
        </w:tc>
      </w:tr>
      <w:tr w:rsidR="00E546F5" w14:paraId="591032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0F" w14:textId="77777777" w:rsidR="00E546F5" w:rsidRDefault="00951CE2">
            <w:pPr>
              <w:pStyle w:val="NormalinTable"/>
            </w:pPr>
            <w:r>
              <w:t>3920202999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10" w14:textId="77777777" w:rsidR="00E546F5" w:rsidRDefault="00951CE2">
            <w:pPr>
              <w:pStyle w:val="Tier1"/>
            </w:pPr>
            <w:r>
              <w:t>Other plates, sheets, film, foil and strip, of plastics, non-cellular and not reinforced, laminated,</w:t>
            </w:r>
            <w:r>
              <w:t xml:space="preserve"> supported or similarly combined with other materials</w:t>
            </w:r>
          </w:p>
          <w:p w14:paraId="59103211" w14:textId="77777777" w:rsidR="00E546F5" w:rsidRDefault="00951CE2">
            <w:pPr>
              <w:pStyle w:val="Tier2"/>
            </w:pPr>
            <w:r>
              <w:t>-</w:t>
            </w:r>
            <w:r>
              <w:tab/>
              <w:t>Of polymers of propylene</w:t>
            </w:r>
          </w:p>
          <w:p w14:paraId="59103212" w14:textId="77777777" w:rsidR="00E546F5" w:rsidRDefault="00951CE2">
            <w:pPr>
              <w:pStyle w:val="Tier3"/>
            </w:pPr>
            <w:r>
              <w:t>-</w:t>
            </w:r>
            <w:r>
              <w:tab/>
              <w:t>-</w:t>
            </w:r>
            <w:r>
              <w:tab/>
              <w:t>Of a thickness not exceeding 0.10 mm</w:t>
            </w:r>
          </w:p>
          <w:p w14:paraId="59103213" w14:textId="77777777" w:rsidR="00E546F5" w:rsidRDefault="00951CE2">
            <w:pPr>
              <w:pStyle w:val="Tier4"/>
            </w:pPr>
            <w:r>
              <w:t>-</w:t>
            </w:r>
            <w:r>
              <w:tab/>
              <w:t>-</w:t>
            </w:r>
            <w:r>
              <w:tab/>
              <w:t>-</w:t>
            </w:r>
            <w:r>
              <w:tab/>
              <w:t>Other</w:t>
            </w:r>
          </w:p>
          <w:p w14:paraId="59103214" w14:textId="77777777" w:rsidR="00E546F5" w:rsidRDefault="00951CE2">
            <w:pPr>
              <w:pStyle w:val="Tier5"/>
            </w:pPr>
            <w:r>
              <w:t>-</w:t>
            </w:r>
            <w:r>
              <w:tab/>
              <w:t>-</w:t>
            </w:r>
            <w:r>
              <w:tab/>
              <w:t>-</w:t>
            </w:r>
            <w:r>
              <w:tab/>
              <w:t>-</w:t>
            </w:r>
            <w:r>
              <w:tab/>
              <w:t>Other</w:t>
            </w:r>
          </w:p>
          <w:p w14:paraId="59103215" w14:textId="77777777" w:rsidR="00E546F5" w:rsidRDefault="00951CE2">
            <w:pPr>
              <w:pStyle w:val="Tier6"/>
            </w:pPr>
            <w:r>
              <w:t>-</w:t>
            </w:r>
            <w:r>
              <w:tab/>
              <w:t>-</w:t>
            </w:r>
            <w:r>
              <w:tab/>
              <w:t>-</w:t>
            </w:r>
            <w:r>
              <w:tab/>
              <w:t>-</w:t>
            </w:r>
            <w:r>
              <w:tab/>
              <w:t>-</w:t>
            </w:r>
            <w:r>
              <w:tab/>
              <w:t>Other</w:t>
            </w:r>
          </w:p>
          <w:p w14:paraId="59103216"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3217" w14:textId="77777777" w:rsidR="00E546F5" w:rsidRDefault="00951CE2">
            <w:pPr>
              <w:pStyle w:val="Tier6Bullet"/>
            </w:pPr>
            <w:r>
              <w:tab/>
            </w:r>
            <w:r>
              <w:tab/>
            </w:r>
            <w:r>
              <w:tab/>
            </w:r>
            <w:r>
              <w:tab/>
            </w:r>
            <w:r>
              <w:tab/>
              <w:t>-</w:t>
            </w:r>
            <w:r>
              <w:tab/>
              <w:t>for fitting to or equipping such ships, boats or other vessels;</w:t>
            </w:r>
          </w:p>
          <w:p w14:paraId="59103218"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3219" w14:textId="77777777" w:rsidR="00E546F5" w:rsidRDefault="00951CE2">
            <w:pPr>
              <w:pStyle w:val="Tier6Bullet"/>
            </w:pPr>
            <w:r>
              <w:tab/>
            </w:r>
            <w:r>
              <w:tab/>
            </w:r>
            <w:r>
              <w:tab/>
            </w:r>
            <w:r>
              <w:tab/>
            </w:r>
            <w:r>
              <w:tab/>
              <w:t>-</w:t>
            </w:r>
            <w:r>
              <w:tab/>
              <w:t>for equipping the above platforms;</w:t>
            </w:r>
          </w:p>
          <w:p w14:paraId="5910321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1B" w14:textId="77777777" w:rsidR="00E546F5" w:rsidRDefault="00951CE2">
            <w:pPr>
              <w:pStyle w:val="NormalinTable"/>
            </w:pPr>
            <w:r>
              <w:t>0.0%</w:t>
            </w:r>
          </w:p>
        </w:tc>
      </w:tr>
      <w:tr w:rsidR="00E546F5" w14:paraId="591032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1D" w14:textId="77777777" w:rsidR="00E546F5" w:rsidRDefault="00951CE2">
            <w:pPr>
              <w:pStyle w:val="NormalinTable"/>
            </w:pPr>
            <w:r>
              <w:t>3920208010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1E" w14:textId="77777777" w:rsidR="00E546F5" w:rsidRDefault="00951CE2">
            <w:pPr>
              <w:pStyle w:val="Tier1"/>
            </w:pPr>
            <w:r>
              <w:t>Other plates, sheets, film, foil and strip, of plastics, non-cellular and not reinforced, laminated, supported or similarly combined with other materials</w:t>
            </w:r>
          </w:p>
          <w:p w14:paraId="5910321F" w14:textId="77777777" w:rsidR="00E546F5" w:rsidRDefault="00951CE2">
            <w:pPr>
              <w:pStyle w:val="Tier2"/>
            </w:pPr>
            <w:r>
              <w:t>-</w:t>
            </w:r>
            <w:r>
              <w:tab/>
              <w:t>Of polymers of propylene</w:t>
            </w:r>
          </w:p>
          <w:p w14:paraId="59103220" w14:textId="77777777" w:rsidR="00E546F5" w:rsidRDefault="00951CE2">
            <w:pPr>
              <w:pStyle w:val="Tier3"/>
            </w:pPr>
            <w:r>
              <w:t>-</w:t>
            </w:r>
            <w:r>
              <w:tab/>
              <w:t>-</w:t>
            </w:r>
            <w:r>
              <w:tab/>
              <w:t>Of a thickness exceeding 0.10 mm</w:t>
            </w:r>
          </w:p>
          <w:p w14:paraId="59103221" w14:textId="77777777" w:rsidR="00E546F5" w:rsidRDefault="00951CE2">
            <w:pPr>
              <w:pStyle w:val="Tier4"/>
            </w:pPr>
            <w:r>
              <w:t>-</w:t>
            </w:r>
            <w:r>
              <w:tab/>
              <w:t>-</w:t>
            </w:r>
            <w:r>
              <w:tab/>
              <w:t>-</w:t>
            </w:r>
            <w:r>
              <w:tab/>
              <w:t>For use in certain ty</w:t>
            </w:r>
            <w:r>
              <w:t>pes of aircraft</w:t>
            </w:r>
          </w:p>
          <w:p w14:paraId="59103222"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23" w14:textId="77777777" w:rsidR="00E546F5" w:rsidRDefault="00951CE2">
            <w:pPr>
              <w:pStyle w:val="NormalinTable"/>
            </w:pPr>
            <w:r>
              <w:t>0.0%</w:t>
            </w:r>
          </w:p>
        </w:tc>
      </w:tr>
      <w:tr w:rsidR="00E546F5" w14:paraId="591032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25" w14:textId="77777777" w:rsidR="00E546F5" w:rsidRDefault="00951CE2">
            <w:pPr>
              <w:pStyle w:val="NormalinTable"/>
            </w:pPr>
            <w:r>
              <w:t>3920208090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26" w14:textId="77777777" w:rsidR="00E546F5" w:rsidRDefault="00951CE2">
            <w:pPr>
              <w:pStyle w:val="Tier1"/>
            </w:pPr>
            <w:r>
              <w:t xml:space="preserve">Other plates, sheets, film, </w:t>
            </w:r>
            <w:r>
              <w:t>foil and strip, of plastics, non-cellular and not reinforced, laminated, supported or similarly combined with other materials</w:t>
            </w:r>
          </w:p>
          <w:p w14:paraId="59103227" w14:textId="77777777" w:rsidR="00E546F5" w:rsidRDefault="00951CE2">
            <w:pPr>
              <w:pStyle w:val="Tier2"/>
            </w:pPr>
            <w:r>
              <w:t>-</w:t>
            </w:r>
            <w:r>
              <w:tab/>
              <w:t>Of polymers of propylene</w:t>
            </w:r>
          </w:p>
          <w:p w14:paraId="59103228" w14:textId="77777777" w:rsidR="00E546F5" w:rsidRDefault="00951CE2">
            <w:pPr>
              <w:pStyle w:val="Tier3"/>
            </w:pPr>
            <w:r>
              <w:t>-</w:t>
            </w:r>
            <w:r>
              <w:tab/>
              <w:t>-</w:t>
            </w:r>
            <w:r>
              <w:tab/>
              <w:t>Of a thickness exceeding 0.10 mm</w:t>
            </w:r>
          </w:p>
          <w:p w14:paraId="59103229" w14:textId="77777777" w:rsidR="00E546F5" w:rsidRDefault="00951CE2">
            <w:pPr>
              <w:pStyle w:val="Tier4"/>
            </w:pPr>
            <w:r>
              <w:t>-</w:t>
            </w:r>
            <w:r>
              <w:tab/>
              <w:t>-</w:t>
            </w:r>
            <w:r>
              <w:tab/>
              <w:t>-</w:t>
            </w:r>
            <w:r>
              <w:tab/>
              <w:t>Other</w:t>
            </w:r>
          </w:p>
          <w:p w14:paraId="5910322A" w14:textId="77777777" w:rsidR="00E546F5" w:rsidRDefault="00951CE2">
            <w:pPr>
              <w:pStyle w:val="Tier4Bullet"/>
            </w:pPr>
            <w:r>
              <w:tab/>
            </w:r>
            <w:r>
              <w:tab/>
            </w:r>
            <w:r>
              <w:tab/>
              <w:t>-</w:t>
            </w:r>
            <w:r>
              <w:tab/>
              <w:t>for incorporation in ships, boats or other vessel</w:t>
            </w:r>
            <w:r>
              <w:t>s listed in Table 1, for the purposes of their construction, repair, maintenance or conversion;</w:t>
            </w:r>
          </w:p>
          <w:p w14:paraId="5910322B" w14:textId="77777777" w:rsidR="00E546F5" w:rsidRDefault="00951CE2">
            <w:pPr>
              <w:pStyle w:val="Tier4Bullet"/>
            </w:pPr>
            <w:r>
              <w:tab/>
            </w:r>
            <w:r>
              <w:tab/>
            </w:r>
            <w:r>
              <w:tab/>
              <w:t>-</w:t>
            </w:r>
            <w:r>
              <w:tab/>
              <w:t>for fitting to or equipping such ships, boats or other vessels;</w:t>
            </w:r>
          </w:p>
          <w:p w14:paraId="5910322C" w14:textId="77777777" w:rsidR="00E546F5" w:rsidRDefault="00951CE2">
            <w:pPr>
              <w:pStyle w:val="Tier4Bullet"/>
            </w:pP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322D" w14:textId="77777777" w:rsidR="00E546F5" w:rsidRDefault="00951CE2">
            <w:pPr>
              <w:pStyle w:val="Tier4Bullet"/>
            </w:pPr>
            <w:r>
              <w:tab/>
            </w:r>
            <w:r>
              <w:tab/>
            </w:r>
            <w:r>
              <w:tab/>
              <w:t>-</w:t>
            </w:r>
            <w:r>
              <w:tab/>
              <w:t>for equipping the above platforms;</w:t>
            </w:r>
          </w:p>
          <w:p w14:paraId="5910322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2F" w14:textId="77777777" w:rsidR="00E546F5" w:rsidRDefault="00951CE2">
            <w:pPr>
              <w:pStyle w:val="NormalinTable"/>
            </w:pPr>
            <w:r>
              <w:t>0.0%</w:t>
            </w:r>
          </w:p>
        </w:tc>
      </w:tr>
      <w:tr w:rsidR="00E546F5" w14:paraId="591032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31" w14:textId="77777777" w:rsidR="00E546F5" w:rsidRDefault="00951CE2">
            <w:pPr>
              <w:pStyle w:val="NormalinTable"/>
            </w:pPr>
            <w:r>
              <w:t>3920300010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32" w14:textId="77777777" w:rsidR="00E546F5" w:rsidRDefault="00951CE2">
            <w:pPr>
              <w:pStyle w:val="Tier1"/>
            </w:pPr>
            <w:r>
              <w:t>Other plates, sheets, film, foil and strip, of plastics, non-cellular and not reinforced, laminated, supported or similarly combined with other materials</w:t>
            </w:r>
          </w:p>
          <w:p w14:paraId="59103233" w14:textId="77777777" w:rsidR="00E546F5" w:rsidRDefault="00951CE2">
            <w:pPr>
              <w:pStyle w:val="Tier2"/>
            </w:pPr>
            <w:r>
              <w:t>-</w:t>
            </w:r>
            <w:r>
              <w:tab/>
              <w:t>Of polymers of styrene</w:t>
            </w:r>
          </w:p>
          <w:p w14:paraId="59103234" w14:textId="77777777" w:rsidR="00E546F5" w:rsidRDefault="00951CE2">
            <w:pPr>
              <w:pStyle w:val="Tier3"/>
            </w:pPr>
            <w:r>
              <w:t>-</w:t>
            </w:r>
            <w:r>
              <w:tab/>
              <w:t>-</w:t>
            </w:r>
            <w:r>
              <w:tab/>
            </w:r>
            <w:r>
              <w:t>Acrylonitrile-butadiene-styrene, for use in certain types of aircraft</w:t>
            </w:r>
          </w:p>
          <w:p w14:paraId="59103235" w14:textId="77777777" w:rsidR="00E546F5" w:rsidRDefault="00951CE2">
            <w:pPr>
              <w:pStyle w:val="Tier3Bullet"/>
            </w:pPr>
            <w:r>
              <w:tab/>
            </w:r>
            <w:r>
              <w:tab/>
              <w:t>-</w:t>
            </w:r>
            <w:r>
              <w:tab/>
              <w:t xml:space="preserve">For use in certain types of aircraft; for the construction, maintenance and repair of aircraft of an unladen weight exceeding 2 000 kilograms and of ground flying trainers for civil </w:t>
            </w:r>
            <w:r>
              <w:t>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36" w14:textId="77777777" w:rsidR="00E546F5" w:rsidRDefault="00951CE2">
            <w:pPr>
              <w:pStyle w:val="NormalinTable"/>
            </w:pPr>
            <w:r>
              <w:t>0.0%</w:t>
            </w:r>
          </w:p>
        </w:tc>
      </w:tr>
      <w:tr w:rsidR="00E546F5" w14:paraId="591032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38" w14:textId="77777777" w:rsidR="00E546F5" w:rsidRDefault="00951CE2">
            <w:pPr>
              <w:pStyle w:val="NormalinTable"/>
            </w:pPr>
            <w:r>
              <w:t>3920300090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39" w14:textId="77777777" w:rsidR="00E546F5" w:rsidRDefault="00951CE2">
            <w:pPr>
              <w:pStyle w:val="Tier1"/>
            </w:pPr>
            <w:r>
              <w:t>Other plates, sheets, film, foil and strip, of plastics, non-cellular and not reinforced, laminated, supported or similarly combined with other materials</w:t>
            </w:r>
          </w:p>
          <w:p w14:paraId="5910323A" w14:textId="77777777" w:rsidR="00E546F5" w:rsidRDefault="00951CE2">
            <w:pPr>
              <w:pStyle w:val="Tier2"/>
            </w:pPr>
            <w:r>
              <w:t>-</w:t>
            </w:r>
            <w:r>
              <w:tab/>
              <w:t>Of polymers of styrene</w:t>
            </w:r>
          </w:p>
          <w:p w14:paraId="5910323B" w14:textId="77777777" w:rsidR="00E546F5" w:rsidRDefault="00951CE2">
            <w:pPr>
              <w:pStyle w:val="Tier3"/>
            </w:pPr>
            <w:r>
              <w:t>-</w:t>
            </w:r>
            <w:r>
              <w:tab/>
              <w:t>-</w:t>
            </w:r>
            <w:r>
              <w:tab/>
              <w:t>Other</w:t>
            </w:r>
          </w:p>
          <w:p w14:paraId="5910323C"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23D" w14:textId="77777777" w:rsidR="00E546F5" w:rsidRDefault="00951CE2">
            <w:pPr>
              <w:pStyle w:val="Tier3Bullet"/>
            </w:pPr>
            <w:r>
              <w:tab/>
            </w:r>
            <w:r>
              <w:tab/>
              <w:t>-</w:t>
            </w:r>
            <w:r>
              <w:tab/>
              <w:t>for fitting to or equipping such ships, boats or other vessels;</w:t>
            </w:r>
          </w:p>
          <w:p w14:paraId="5910323E"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23F" w14:textId="77777777" w:rsidR="00E546F5" w:rsidRDefault="00951CE2">
            <w:pPr>
              <w:pStyle w:val="Tier3Bullet"/>
            </w:pPr>
            <w:r>
              <w:tab/>
            </w:r>
            <w:r>
              <w:tab/>
              <w:t>-</w:t>
            </w:r>
            <w:r>
              <w:tab/>
              <w:t>for equipping the above platforms;</w:t>
            </w:r>
          </w:p>
          <w:p w14:paraId="59103240"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41" w14:textId="77777777" w:rsidR="00E546F5" w:rsidRDefault="00951CE2">
            <w:pPr>
              <w:pStyle w:val="NormalinTable"/>
            </w:pPr>
            <w:r>
              <w:t>0.0%</w:t>
            </w:r>
          </w:p>
        </w:tc>
      </w:tr>
      <w:tr w:rsidR="00E546F5" w14:paraId="591032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43" w14:textId="77777777" w:rsidR="00E546F5" w:rsidRDefault="00951CE2">
            <w:pPr>
              <w:pStyle w:val="NormalinTable"/>
            </w:pPr>
            <w:r>
              <w:t>3920431010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44" w14:textId="77777777" w:rsidR="00E546F5" w:rsidRDefault="00951CE2">
            <w:pPr>
              <w:pStyle w:val="Tier1"/>
            </w:pPr>
            <w:r>
              <w:t>Other plates, sheets, film, foil and strip, of plastics, non-cellular and not reinforced, laminated, supported or similarly combined with other materials</w:t>
            </w:r>
          </w:p>
          <w:p w14:paraId="59103245" w14:textId="77777777" w:rsidR="00E546F5" w:rsidRDefault="00951CE2">
            <w:pPr>
              <w:pStyle w:val="Tier2"/>
            </w:pPr>
            <w:r>
              <w:t>-</w:t>
            </w:r>
            <w:r>
              <w:tab/>
              <w:t>Of polymers of vinyl chloride</w:t>
            </w:r>
          </w:p>
          <w:p w14:paraId="59103246" w14:textId="77777777" w:rsidR="00E546F5" w:rsidRDefault="00951CE2">
            <w:pPr>
              <w:pStyle w:val="Tier3"/>
            </w:pPr>
            <w:r>
              <w:t>-</w:t>
            </w:r>
            <w:r>
              <w:tab/>
              <w:t>-</w:t>
            </w:r>
            <w:r>
              <w:tab/>
              <w:t xml:space="preserve">Containing by weight not less than 6% of </w:t>
            </w:r>
            <w:r>
              <w:t>plasticisers</w:t>
            </w:r>
          </w:p>
          <w:p w14:paraId="59103247" w14:textId="77777777" w:rsidR="00E546F5" w:rsidRDefault="00951CE2">
            <w:pPr>
              <w:pStyle w:val="Tier4"/>
            </w:pPr>
            <w:r>
              <w:t>-</w:t>
            </w:r>
            <w:r>
              <w:tab/>
              <w:t>-</w:t>
            </w:r>
            <w:r>
              <w:tab/>
              <w:t>-</w:t>
            </w:r>
            <w:r>
              <w:tab/>
              <w:t>Of a thickness not exceeding 1 mm</w:t>
            </w:r>
          </w:p>
          <w:p w14:paraId="59103248" w14:textId="77777777" w:rsidR="00E546F5" w:rsidRDefault="00951CE2">
            <w:pPr>
              <w:pStyle w:val="Tier5"/>
            </w:pPr>
            <w:r>
              <w:t>-</w:t>
            </w:r>
            <w:r>
              <w:tab/>
              <w:t>-</w:t>
            </w:r>
            <w:r>
              <w:tab/>
              <w:t>-</w:t>
            </w:r>
            <w:r>
              <w:tab/>
              <w:t>-</w:t>
            </w:r>
            <w:r>
              <w:tab/>
              <w:t>For use in certain types of aircraft</w:t>
            </w:r>
          </w:p>
          <w:p w14:paraId="59103249"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w:t>
            </w:r>
            <w:r>
              <w:t>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4A" w14:textId="77777777" w:rsidR="00E546F5" w:rsidRDefault="00951CE2">
            <w:pPr>
              <w:pStyle w:val="NormalinTable"/>
            </w:pPr>
            <w:r>
              <w:t>0.0%</w:t>
            </w:r>
          </w:p>
        </w:tc>
      </w:tr>
      <w:tr w:rsidR="00E546F5" w14:paraId="591032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4C" w14:textId="77777777" w:rsidR="00E546F5" w:rsidRDefault="00951CE2">
            <w:pPr>
              <w:pStyle w:val="NormalinTable"/>
            </w:pPr>
            <w:r>
              <w:t>3920431092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4D" w14:textId="77777777" w:rsidR="00E546F5" w:rsidRDefault="00951CE2">
            <w:pPr>
              <w:pStyle w:val="Tier1"/>
            </w:pPr>
            <w:r>
              <w:t>Other plates, sheets, film, foil and strip, of plastics, non-cellular and not reinforced, laminated, supported or similarly combined with other materials</w:t>
            </w:r>
          </w:p>
          <w:p w14:paraId="5910324E" w14:textId="77777777" w:rsidR="00E546F5" w:rsidRDefault="00951CE2">
            <w:pPr>
              <w:pStyle w:val="Tier2"/>
            </w:pPr>
            <w:r>
              <w:t>-</w:t>
            </w:r>
            <w:r>
              <w:tab/>
              <w:t>Of polymers of vinyl chloride</w:t>
            </w:r>
          </w:p>
          <w:p w14:paraId="5910324F" w14:textId="77777777" w:rsidR="00E546F5" w:rsidRDefault="00951CE2">
            <w:pPr>
              <w:pStyle w:val="Tier3"/>
            </w:pPr>
            <w:r>
              <w:t>-</w:t>
            </w:r>
            <w:r>
              <w:tab/>
              <w:t>-</w:t>
            </w:r>
            <w:r>
              <w:tab/>
            </w:r>
            <w:r>
              <w:t>Containing by weight not less than 6% of plasticisers</w:t>
            </w:r>
          </w:p>
          <w:p w14:paraId="59103250" w14:textId="77777777" w:rsidR="00E546F5" w:rsidRDefault="00951CE2">
            <w:pPr>
              <w:pStyle w:val="Tier4"/>
            </w:pPr>
            <w:r>
              <w:t>-</w:t>
            </w:r>
            <w:r>
              <w:tab/>
              <w:t>-</w:t>
            </w:r>
            <w:r>
              <w:tab/>
              <w:t>-</w:t>
            </w:r>
            <w:r>
              <w:tab/>
              <w:t>Of a thickness not exceeding 1 mm</w:t>
            </w:r>
          </w:p>
          <w:p w14:paraId="59103251" w14:textId="77777777" w:rsidR="00E546F5" w:rsidRDefault="00951CE2">
            <w:pPr>
              <w:pStyle w:val="Tier5"/>
            </w:pPr>
            <w:r>
              <w:t>-</w:t>
            </w:r>
            <w:r>
              <w:tab/>
              <w:t>-</w:t>
            </w:r>
            <w:r>
              <w:tab/>
              <w:t>-</w:t>
            </w:r>
            <w:r>
              <w:tab/>
              <w:t>-</w:t>
            </w:r>
            <w:r>
              <w:tab/>
              <w:t>Other</w:t>
            </w:r>
          </w:p>
          <w:p w14:paraId="59103252" w14:textId="77777777" w:rsidR="00E546F5" w:rsidRDefault="00951CE2">
            <w:pPr>
              <w:pStyle w:val="Tier6"/>
            </w:pPr>
            <w:r>
              <w:t>-</w:t>
            </w:r>
            <w:r>
              <w:tab/>
              <w:t>-</w:t>
            </w:r>
            <w:r>
              <w:tab/>
              <w:t>-</w:t>
            </w:r>
            <w:r>
              <w:tab/>
              <w:t>-</w:t>
            </w:r>
            <w:r>
              <w:tab/>
              <w:t>-</w:t>
            </w:r>
            <w:r>
              <w:tab/>
              <w:t>Sheeting of poly(vinyl chloride), stabilized against ultraviolet rays, without any holes, even microscopic, of a thickness of 60 µm or mor</w:t>
            </w:r>
            <w:r>
              <w:t>e but not more than 80 µm, containing 30 or more but not more than 40 parts of plasticizer to 100 parts of poly(vinyl chloride)</w:t>
            </w:r>
          </w:p>
          <w:p w14:paraId="59103253" w14:textId="77777777" w:rsidR="00E546F5" w:rsidRDefault="00951CE2">
            <w:pPr>
              <w:pStyle w:val="Tier6Bullet"/>
            </w:pPr>
            <w:r>
              <w:tab/>
            </w:r>
            <w:r>
              <w:tab/>
            </w:r>
            <w:r>
              <w:tab/>
            </w:r>
            <w:r>
              <w:tab/>
            </w:r>
            <w:r>
              <w:tab/>
              <w:t>-</w:t>
            </w:r>
            <w:r>
              <w:tab/>
              <w:t>for incorporation in ships, boats or other vessels listed in Table 1, for the purposes of their construction, repair, mai</w:t>
            </w:r>
            <w:r>
              <w:t>ntenance or conversion;</w:t>
            </w:r>
          </w:p>
          <w:p w14:paraId="59103254" w14:textId="77777777" w:rsidR="00E546F5" w:rsidRDefault="00951CE2">
            <w:pPr>
              <w:pStyle w:val="Tier6Bullet"/>
            </w:pPr>
            <w:r>
              <w:tab/>
            </w:r>
            <w:r>
              <w:tab/>
            </w:r>
            <w:r>
              <w:tab/>
            </w:r>
            <w:r>
              <w:tab/>
            </w:r>
            <w:r>
              <w:tab/>
              <w:t>-</w:t>
            </w:r>
            <w:r>
              <w:tab/>
              <w:t>for fitting to or equipping such ships, boats or other vessels;</w:t>
            </w:r>
          </w:p>
          <w:p w14:paraId="59103255"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256" w14:textId="77777777" w:rsidR="00E546F5" w:rsidRDefault="00951CE2">
            <w:pPr>
              <w:pStyle w:val="Tier6Bullet"/>
            </w:pPr>
            <w:r>
              <w:tab/>
            </w:r>
            <w:r>
              <w:tab/>
            </w:r>
            <w:r>
              <w:tab/>
            </w:r>
            <w:r>
              <w:tab/>
            </w:r>
            <w:r>
              <w:tab/>
              <w:t>-</w:t>
            </w:r>
            <w:r>
              <w:tab/>
              <w:t>for equipping the above platforms;</w:t>
            </w:r>
          </w:p>
          <w:p w14:paraId="5910325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58" w14:textId="77777777" w:rsidR="00E546F5" w:rsidRDefault="00951CE2">
            <w:pPr>
              <w:pStyle w:val="NormalinTable"/>
            </w:pPr>
            <w:r>
              <w:t>0.0%</w:t>
            </w:r>
          </w:p>
        </w:tc>
      </w:tr>
      <w:tr w:rsidR="00E546F5" w14:paraId="591032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5A" w14:textId="77777777" w:rsidR="00E546F5" w:rsidRDefault="00951CE2">
            <w:pPr>
              <w:pStyle w:val="NormalinTable"/>
            </w:pPr>
            <w:r>
              <w:t>3920431095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5B"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25C" w14:textId="77777777" w:rsidR="00E546F5" w:rsidRDefault="00951CE2">
            <w:pPr>
              <w:pStyle w:val="Tier2"/>
            </w:pPr>
            <w:r>
              <w:t>-</w:t>
            </w:r>
            <w:r>
              <w:tab/>
              <w:t>Of polymers of vinyl chloride</w:t>
            </w:r>
          </w:p>
          <w:p w14:paraId="5910325D" w14:textId="77777777" w:rsidR="00E546F5" w:rsidRDefault="00951CE2">
            <w:pPr>
              <w:pStyle w:val="Tier3"/>
            </w:pPr>
            <w:r>
              <w:t>-</w:t>
            </w:r>
            <w:r>
              <w:tab/>
              <w:t>-</w:t>
            </w:r>
            <w:r>
              <w:tab/>
              <w:t>Containing by weight not less than 6% of plasticisers</w:t>
            </w:r>
          </w:p>
          <w:p w14:paraId="5910325E" w14:textId="77777777" w:rsidR="00E546F5" w:rsidRDefault="00951CE2">
            <w:pPr>
              <w:pStyle w:val="Tier4"/>
            </w:pPr>
            <w:r>
              <w:t>-</w:t>
            </w:r>
            <w:r>
              <w:tab/>
              <w:t>-</w:t>
            </w:r>
            <w:r>
              <w:tab/>
              <w:t>-</w:t>
            </w:r>
            <w:r>
              <w:tab/>
              <w:t>Of a thickness not exceeding 1 mm</w:t>
            </w:r>
          </w:p>
          <w:p w14:paraId="5910325F" w14:textId="77777777" w:rsidR="00E546F5" w:rsidRDefault="00951CE2">
            <w:pPr>
              <w:pStyle w:val="Tier5"/>
            </w:pPr>
            <w:r>
              <w:t>-</w:t>
            </w:r>
            <w:r>
              <w:tab/>
              <w:t>-</w:t>
            </w:r>
            <w:r>
              <w:tab/>
              <w:t>-</w:t>
            </w:r>
            <w:r>
              <w:tab/>
              <w:t>-</w:t>
            </w:r>
            <w:r>
              <w:tab/>
              <w:t>Other</w:t>
            </w:r>
          </w:p>
          <w:p w14:paraId="59103260" w14:textId="77777777" w:rsidR="00E546F5" w:rsidRDefault="00951CE2">
            <w:pPr>
              <w:pStyle w:val="Tier6"/>
            </w:pPr>
            <w:r>
              <w:t>-</w:t>
            </w:r>
            <w:r>
              <w:tab/>
              <w:t>-</w:t>
            </w:r>
            <w:r>
              <w:tab/>
              <w:t>-</w:t>
            </w:r>
            <w:r>
              <w:tab/>
              <w:t>-</w:t>
            </w:r>
            <w:r>
              <w:tab/>
              <w:t>-</w:t>
            </w:r>
            <w:r>
              <w:tab/>
              <w:t>Reflecting laminated sheet, consisting of a film of poly(vinyl chloride) and a film of an other plastic totally embossed in a regular pyramidal pattern, covered on one side with a release sheet</w:t>
            </w:r>
          </w:p>
          <w:p w14:paraId="59103261"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3262" w14:textId="77777777" w:rsidR="00E546F5" w:rsidRDefault="00951CE2">
            <w:pPr>
              <w:pStyle w:val="Tier6Bullet"/>
            </w:pPr>
            <w:r>
              <w:tab/>
            </w:r>
            <w:r>
              <w:tab/>
            </w:r>
            <w:r>
              <w:tab/>
            </w:r>
            <w:r>
              <w:tab/>
            </w:r>
            <w:r>
              <w:tab/>
              <w:t>-</w:t>
            </w:r>
            <w:r>
              <w:tab/>
              <w:t>for fitting to or equipping such ships, boats or other vessels;</w:t>
            </w:r>
          </w:p>
          <w:p w14:paraId="59103263"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264" w14:textId="77777777" w:rsidR="00E546F5" w:rsidRDefault="00951CE2">
            <w:pPr>
              <w:pStyle w:val="Tier6Bullet"/>
            </w:pPr>
            <w:r>
              <w:tab/>
            </w:r>
            <w:r>
              <w:tab/>
            </w:r>
            <w:r>
              <w:tab/>
            </w:r>
            <w:r>
              <w:tab/>
            </w:r>
            <w:r>
              <w:tab/>
              <w:t>-</w:t>
            </w:r>
            <w:r>
              <w:tab/>
              <w:t>for equipping the above platforms;</w:t>
            </w:r>
          </w:p>
          <w:p w14:paraId="59103265"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66" w14:textId="77777777" w:rsidR="00E546F5" w:rsidRDefault="00951CE2">
            <w:pPr>
              <w:pStyle w:val="NormalinTable"/>
            </w:pPr>
            <w:r>
              <w:t>0.0%</w:t>
            </w:r>
          </w:p>
        </w:tc>
      </w:tr>
      <w:tr w:rsidR="00E546F5" w14:paraId="591032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68" w14:textId="77777777" w:rsidR="00E546F5" w:rsidRDefault="00951CE2">
            <w:pPr>
              <w:pStyle w:val="NormalinTable"/>
            </w:pPr>
            <w:r>
              <w:t>3920431099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69" w14:textId="77777777" w:rsidR="00E546F5" w:rsidRDefault="00951CE2">
            <w:pPr>
              <w:pStyle w:val="Tier1"/>
            </w:pPr>
            <w:r>
              <w:t>Other plates, sheets, film, foil and strip, of plastics, non-cellular and not reinforced, laminated, supported or similarly combined with other materials</w:t>
            </w:r>
          </w:p>
          <w:p w14:paraId="5910326A" w14:textId="77777777" w:rsidR="00E546F5" w:rsidRDefault="00951CE2">
            <w:pPr>
              <w:pStyle w:val="Tier2"/>
            </w:pPr>
            <w:r>
              <w:t>-</w:t>
            </w:r>
            <w:r>
              <w:tab/>
              <w:t>Of polymers of vinyl chloride</w:t>
            </w:r>
          </w:p>
          <w:p w14:paraId="5910326B" w14:textId="77777777" w:rsidR="00E546F5" w:rsidRDefault="00951CE2">
            <w:pPr>
              <w:pStyle w:val="Tier3"/>
            </w:pPr>
            <w:r>
              <w:t>-</w:t>
            </w:r>
            <w:r>
              <w:tab/>
              <w:t>-</w:t>
            </w:r>
            <w:r>
              <w:tab/>
              <w:t xml:space="preserve">Containing by weight not less than 6% </w:t>
            </w:r>
            <w:r>
              <w:t>of plasticisers</w:t>
            </w:r>
          </w:p>
          <w:p w14:paraId="5910326C" w14:textId="77777777" w:rsidR="00E546F5" w:rsidRDefault="00951CE2">
            <w:pPr>
              <w:pStyle w:val="Tier4"/>
            </w:pPr>
            <w:r>
              <w:t>-</w:t>
            </w:r>
            <w:r>
              <w:tab/>
              <w:t>-</w:t>
            </w:r>
            <w:r>
              <w:tab/>
              <w:t>-</w:t>
            </w:r>
            <w:r>
              <w:tab/>
              <w:t>Of a thickness not exceeding 1 mm</w:t>
            </w:r>
          </w:p>
          <w:p w14:paraId="5910326D" w14:textId="77777777" w:rsidR="00E546F5" w:rsidRDefault="00951CE2">
            <w:pPr>
              <w:pStyle w:val="Tier5"/>
            </w:pPr>
            <w:r>
              <w:t>-</w:t>
            </w:r>
            <w:r>
              <w:tab/>
              <w:t>-</w:t>
            </w:r>
            <w:r>
              <w:tab/>
              <w:t>-</w:t>
            </w:r>
            <w:r>
              <w:tab/>
              <w:t>-</w:t>
            </w:r>
            <w:r>
              <w:tab/>
              <w:t>Other</w:t>
            </w:r>
          </w:p>
          <w:p w14:paraId="5910326E" w14:textId="77777777" w:rsidR="00E546F5" w:rsidRDefault="00951CE2">
            <w:pPr>
              <w:pStyle w:val="Tier6"/>
            </w:pPr>
            <w:r>
              <w:t>-</w:t>
            </w:r>
            <w:r>
              <w:tab/>
              <w:t>-</w:t>
            </w:r>
            <w:r>
              <w:tab/>
              <w:t>-</w:t>
            </w:r>
            <w:r>
              <w:tab/>
              <w:t>-</w:t>
            </w:r>
            <w:r>
              <w:tab/>
              <w:t>-</w:t>
            </w:r>
            <w:r>
              <w:tab/>
              <w:t>Other</w:t>
            </w:r>
          </w:p>
          <w:p w14:paraId="5910326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270" w14:textId="77777777" w:rsidR="00E546F5" w:rsidRDefault="00951CE2">
            <w:pPr>
              <w:pStyle w:val="Tier6Bullet"/>
            </w:pPr>
            <w:r>
              <w:tab/>
            </w:r>
            <w:r>
              <w:tab/>
            </w:r>
            <w:r>
              <w:tab/>
            </w:r>
            <w:r>
              <w:tab/>
            </w:r>
            <w:r>
              <w:tab/>
              <w:t>-</w:t>
            </w:r>
            <w:r>
              <w:tab/>
              <w:t>for fitting</w:t>
            </w:r>
            <w:r>
              <w:t xml:space="preserve"> to or equipping such ships, boats or other vessels;</w:t>
            </w:r>
          </w:p>
          <w:p w14:paraId="59103271"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14:paraId="59103272" w14:textId="77777777" w:rsidR="00E546F5" w:rsidRDefault="00951CE2">
            <w:pPr>
              <w:pStyle w:val="Tier6Bullet"/>
            </w:pPr>
            <w:r>
              <w:tab/>
            </w:r>
            <w:r>
              <w:tab/>
            </w:r>
            <w:r>
              <w:tab/>
            </w:r>
            <w:r>
              <w:tab/>
            </w:r>
            <w:r>
              <w:tab/>
              <w:t>-</w:t>
            </w:r>
            <w:r>
              <w:tab/>
              <w:t>for equipping the above platforms;</w:t>
            </w:r>
          </w:p>
          <w:p w14:paraId="5910327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74" w14:textId="77777777" w:rsidR="00E546F5" w:rsidRDefault="00951CE2">
            <w:pPr>
              <w:pStyle w:val="NormalinTable"/>
            </w:pPr>
            <w:r>
              <w:t>0.0%</w:t>
            </w:r>
          </w:p>
        </w:tc>
      </w:tr>
      <w:tr w:rsidR="00E546F5" w14:paraId="591032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76" w14:textId="77777777" w:rsidR="00E546F5" w:rsidRDefault="00951CE2">
            <w:pPr>
              <w:pStyle w:val="NormalinTable"/>
            </w:pPr>
            <w:r>
              <w:t>3920439010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77"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278" w14:textId="77777777" w:rsidR="00E546F5" w:rsidRDefault="00951CE2">
            <w:pPr>
              <w:pStyle w:val="Tier2"/>
            </w:pPr>
            <w:r>
              <w:t>-</w:t>
            </w:r>
            <w:r>
              <w:tab/>
              <w:t>Of polymers of vinyl chloride</w:t>
            </w:r>
          </w:p>
          <w:p w14:paraId="59103279" w14:textId="77777777" w:rsidR="00E546F5" w:rsidRDefault="00951CE2">
            <w:pPr>
              <w:pStyle w:val="Tier3"/>
            </w:pPr>
            <w:r>
              <w:t>-</w:t>
            </w:r>
            <w:r>
              <w:tab/>
              <w:t>-</w:t>
            </w:r>
            <w:r>
              <w:tab/>
              <w:t>Containing by weight not less than 6% of plasticisers</w:t>
            </w:r>
          </w:p>
          <w:p w14:paraId="5910327A" w14:textId="77777777" w:rsidR="00E546F5" w:rsidRDefault="00951CE2">
            <w:pPr>
              <w:pStyle w:val="Tier4"/>
            </w:pPr>
            <w:r>
              <w:t>-</w:t>
            </w:r>
            <w:r>
              <w:tab/>
              <w:t>-</w:t>
            </w:r>
            <w:r>
              <w:tab/>
              <w:t>-</w:t>
            </w:r>
            <w:r>
              <w:tab/>
              <w:t>Of a thickness exceeding 1 mm</w:t>
            </w:r>
          </w:p>
          <w:p w14:paraId="5910327B" w14:textId="77777777" w:rsidR="00E546F5" w:rsidRDefault="00951CE2">
            <w:pPr>
              <w:pStyle w:val="Tier5"/>
            </w:pPr>
            <w:r>
              <w:t>-</w:t>
            </w:r>
            <w:r>
              <w:tab/>
              <w:t>-</w:t>
            </w:r>
            <w:r>
              <w:tab/>
              <w:t>-</w:t>
            </w:r>
            <w:r>
              <w:tab/>
              <w:t>-</w:t>
            </w:r>
            <w:r>
              <w:tab/>
              <w:t>For use in certain types of aircraft</w:t>
            </w:r>
          </w:p>
          <w:p w14:paraId="5910327C" w14:textId="77777777" w:rsidR="00E546F5" w:rsidRDefault="00951CE2">
            <w:pPr>
              <w:pStyle w:val="Tier5Bullet"/>
            </w:pPr>
            <w:r>
              <w:tab/>
            </w:r>
            <w:r>
              <w:tab/>
            </w:r>
            <w:r>
              <w:tab/>
            </w:r>
            <w:r>
              <w:tab/>
              <w:t>-</w:t>
            </w:r>
            <w:r>
              <w:tab/>
              <w:t>For</w:t>
            </w:r>
            <w:r>
              <w:t xml:space="preserve">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7D" w14:textId="77777777" w:rsidR="00E546F5" w:rsidRDefault="00951CE2">
            <w:pPr>
              <w:pStyle w:val="NormalinTable"/>
            </w:pPr>
            <w:r>
              <w:t>0.0%</w:t>
            </w:r>
          </w:p>
        </w:tc>
      </w:tr>
      <w:tr w:rsidR="00E546F5" w14:paraId="591032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7F" w14:textId="77777777" w:rsidR="00E546F5" w:rsidRDefault="00951CE2">
            <w:pPr>
              <w:pStyle w:val="NormalinTable"/>
            </w:pPr>
            <w:r>
              <w:t>3920439090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80"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281" w14:textId="77777777" w:rsidR="00E546F5" w:rsidRDefault="00951CE2">
            <w:pPr>
              <w:pStyle w:val="Tier2"/>
            </w:pPr>
            <w:r>
              <w:t>-</w:t>
            </w:r>
            <w:r>
              <w:tab/>
              <w:t>Of polymers of vinyl chloride</w:t>
            </w:r>
          </w:p>
          <w:p w14:paraId="59103282" w14:textId="77777777" w:rsidR="00E546F5" w:rsidRDefault="00951CE2">
            <w:pPr>
              <w:pStyle w:val="Tier3"/>
            </w:pPr>
            <w:r>
              <w:t>-</w:t>
            </w:r>
            <w:r>
              <w:tab/>
              <w:t>-</w:t>
            </w:r>
            <w:r>
              <w:tab/>
              <w:t>Containing by weight not less than 6% of plasticisers</w:t>
            </w:r>
          </w:p>
          <w:p w14:paraId="59103283" w14:textId="77777777" w:rsidR="00E546F5" w:rsidRDefault="00951CE2">
            <w:pPr>
              <w:pStyle w:val="Tier4"/>
            </w:pPr>
            <w:r>
              <w:t>-</w:t>
            </w:r>
            <w:r>
              <w:tab/>
              <w:t>-</w:t>
            </w:r>
            <w:r>
              <w:tab/>
              <w:t>-</w:t>
            </w:r>
            <w:r>
              <w:tab/>
              <w:t>Of a thickness exceeding 1 mm</w:t>
            </w:r>
          </w:p>
          <w:p w14:paraId="59103284" w14:textId="77777777" w:rsidR="00E546F5" w:rsidRDefault="00951CE2">
            <w:pPr>
              <w:pStyle w:val="Tier5"/>
            </w:pPr>
            <w:r>
              <w:t>-</w:t>
            </w:r>
            <w:r>
              <w:tab/>
              <w:t>-</w:t>
            </w:r>
            <w:r>
              <w:tab/>
              <w:t>-</w:t>
            </w:r>
            <w:r>
              <w:tab/>
              <w:t>-</w:t>
            </w:r>
            <w:r>
              <w:tab/>
              <w:t>Other</w:t>
            </w:r>
          </w:p>
          <w:p w14:paraId="59103285"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3286" w14:textId="77777777" w:rsidR="00E546F5" w:rsidRDefault="00951CE2">
            <w:pPr>
              <w:pStyle w:val="Tier5Bullet"/>
            </w:pPr>
            <w:r>
              <w:tab/>
            </w:r>
            <w:r>
              <w:tab/>
            </w:r>
            <w:r>
              <w:tab/>
            </w:r>
            <w:r>
              <w:tab/>
              <w:t>-</w:t>
            </w:r>
            <w:r>
              <w:tab/>
              <w:t>for fitting to or equipping such ships, boats or other vessels;</w:t>
            </w:r>
          </w:p>
          <w:p w14:paraId="59103287"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3288" w14:textId="77777777" w:rsidR="00E546F5" w:rsidRDefault="00951CE2">
            <w:pPr>
              <w:pStyle w:val="Tier5Bullet"/>
            </w:pPr>
            <w:r>
              <w:tab/>
            </w:r>
            <w:r>
              <w:tab/>
            </w:r>
            <w:r>
              <w:tab/>
            </w:r>
            <w:r>
              <w:tab/>
              <w:t>-</w:t>
            </w:r>
            <w:r>
              <w:tab/>
              <w:t>for equipping the above platforms;</w:t>
            </w:r>
          </w:p>
          <w:p w14:paraId="59103289"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8A" w14:textId="77777777" w:rsidR="00E546F5" w:rsidRDefault="00951CE2">
            <w:pPr>
              <w:pStyle w:val="NormalinTable"/>
            </w:pPr>
            <w:r>
              <w:t>0.0%</w:t>
            </w:r>
          </w:p>
        </w:tc>
      </w:tr>
      <w:tr w:rsidR="00E546F5" w14:paraId="591032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8C" w14:textId="77777777" w:rsidR="00E546F5" w:rsidRDefault="00951CE2">
            <w:pPr>
              <w:pStyle w:val="NormalinTable"/>
            </w:pPr>
            <w:r>
              <w:t>3920491010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8D" w14:textId="77777777" w:rsidR="00E546F5" w:rsidRDefault="00951CE2">
            <w:pPr>
              <w:pStyle w:val="Tier1"/>
            </w:pPr>
            <w:r>
              <w:t>Other plates, sheets, film, foil and strip, of plastics, non-cellular and not reinforced, laminated, supported or similarly combined with other materials</w:t>
            </w:r>
          </w:p>
          <w:p w14:paraId="5910328E" w14:textId="77777777" w:rsidR="00E546F5" w:rsidRDefault="00951CE2">
            <w:pPr>
              <w:pStyle w:val="Tier2"/>
            </w:pPr>
            <w:r>
              <w:t>-</w:t>
            </w:r>
            <w:r>
              <w:tab/>
              <w:t>Of polymers of vinyl chloride</w:t>
            </w:r>
          </w:p>
          <w:p w14:paraId="5910328F" w14:textId="77777777" w:rsidR="00E546F5" w:rsidRDefault="00951CE2">
            <w:pPr>
              <w:pStyle w:val="Tier3"/>
            </w:pPr>
            <w:r>
              <w:t>-</w:t>
            </w:r>
            <w:r>
              <w:tab/>
              <w:t>-</w:t>
            </w:r>
            <w:r>
              <w:tab/>
              <w:t>Other</w:t>
            </w:r>
          </w:p>
          <w:p w14:paraId="59103290" w14:textId="77777777" w:rsidR="00E546F5" w:rsidRDefault="00951CE2">
            <w:pPr>
              <w:pStyle w:val="Tier4"/>
            </w:pPr>
            <w:r>
              <w:t>-</w:t>
            </w:r>
            <w:r>
              <w:tab/>
              <w:t>-</w:t>
            </w:r>
            <w:r>
              <w:tab/>
              <w:t>-</w:t>
            </w:r>
            <w:r>
              <w:tab/>
              <w:t>Of a thickness not exceeding 1 mm</w:t>
            </w:r>
          </w:p>
          <w:p w14:paraId="59103291" w14:textId="77777777" w:rsidR="00E546F5" w:rsidRDefault="00951CE2">
            <w:pPr>
              <w:pStyle w:val="Tier5"/>
            </w:pPr>
            <w:r>
              <w:t>-</w:t>
            </w:r>
            <w:r>
              <w:tab/>
              <w:t>-</w:t>
            </w:r>
            <w:r>
              <w:tab/>
              <w:t>-</w:t>
            </w:r>
            <w:r>
              <w:tab/>
              <w:t>-</w:t>
            </w:r>
            <w:r>
              <w:tab/>
              <w:t>For use in certain types of aircraft</w:t>
            </w:r>
          </w:p>
          <w:p w14:paraId="59103292"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w:t>
            </w:r>
            <w:r>
              <w:t>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93" w14:textId="77777777" w:rsidR="00E546F5" w:rsidRDefault="00951CE2">
            <w:pPr>
              <w:pStyle w:val="NormalinTable"/>
            </w:pPr>
            <w:r>
              <w:t>0.0%</w:t>
            </w:r>
          </w:p>
        </w:tc>
      </w:tr>
      <w:tr w:rsidR="00E546F5" w14:paraId="591032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95" w14:textId="77777777" w:rsidR="00E546F5" w:rsidRDefault="00951CE2">
            <w:pPr>
              <w:pStyle w:val="NormalinTable"/>
            </w:pPr>
            <w:r>
              <w:t>3920491030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96" w14:textId="77777777" w:rsidR="00E546F5" w:rsidRDefault="00951CE2">
            <w:pPr>
              <w:pStyle w:val="Tier1"/>
            </w:pPr>
            <w:r>
              <w:t>Other plates, sheets, film, foil and strip, of plastics, non-cellular and not reinforced, laminated, supported or similarly combined with other materials</w:t>
            </w:r>
          </w:p>
          <w:p w14:paraId="59103297" w14:textId="77777777" w:rsidR="00E546F5" w:rsidRDefault="00951CE2">
            <w:pPr>
              <w:pStyle w:val="Tier2"/>
            </w:pPr>
            <w:r>
              <w:t>-</w:t>
            </w:r>
            <w:r>
              <w:tab/>
              <w:t>Of polymers of vinyl chloride</w:t>
            </w:r>
          </w:p>
          <w:p w14:paraId="59103298" w14:textId="77777777" w:rsidR="00E546F5" w:rsidRDefault="00951CE2">
            <w:pPr>
              <w:pStyle w:val="Tier3"/>
            </w:pPr>
            <w:r>
              <w:t>-</w:t>
            </w:r>
            <w:r>
              <w:tab/>
              <w:t>-</w:t>
            </w:r>
            <w:r>
              <w:tab/>
              <w:t>Other</w:t>
            </w:r>
          </w:p>
          <w:p w14:paraId="59103299" w14:textId="77777777" w:rsidR="00E546F5" w:rsidRDefault="00951CE2">
            <w:pPr>
              <w:pStyle w:val="Tier4"/>
            </w:pPr>
            <w:r>
              <w:t>-</w:t>
            </w:r>
            <w:r>
              <w:tab/>
              <w:t>-</w:t>
            </w:r>
            <w:r>
              <w:tab/>
              <w:t>-</w:t>
            </w:r>
            <w:r>
              <w:tab/>
              <w:t xml:space="preserve">Of a </w:t>
            </w:r>
            <w:r>
              <w:t>thickness not exceeding 1 mm</w:t>
            </w:r>
          </w:p>
          <w:p w14:paraId="5910329A" w14:textId="77777777" w:rsidR="00E546F5" w:rsidRDefault="00951CE2">
            <w:pPr>
              <w:pStyle w:val="Tier5"/>
            </w:pPr>
            <w:r>
              <w:t>-</w:t>
            </w:r>
            <w:r>
              <w:tab/>
              <w:t>-</w:t>
            </w:r>
            <w:r>
              <w:tab/>
              <w:t>-</w:t>
            </w:r>
            <w:r>
              <w:tab/>
              <w:t>-</w:t>
            </w:r>
            <w:r>
              <w:tab/>
              <w:t>Other</w:t>
            </w:r>
          </w:p>
          <w:p w14:paraId="5910329B" w14:textId="77777777" w:rsidR="00E546F5" w:rsidRDefault="00951CE2">
            <w:pPr>
              <w:pStyle w:val="Tier6"/>
            </w:pPr>
            <w:r>
              <w:t>-</w:t>
            </w:r>
            <w:r>
              <w:tab/>
              <w:t>-</w:t>
            </w:r>
            <w:r>
              <w:tab/>
              <w:t>-</w:t>
            </w:r>
            <w:r>
              <w:tab/>
              <w:t>-</w:t>
            </w:r>
            <w:r>
              <w:tab/>
              <w:t>-</w:t>
            </w:r>
            <w:r>
              <w:tab/>
              <w:t>Film of a (polyvinyl)chloride-copolymer - containing by weight 45% or more of fillers - on a support</w:t>
            </w:r>
          </w:p>
          <w:p w14:paraId="5910329C" w14:textId="77777777" w:rsidR="00E546F5" w:rsidRDefault="00951CE2">
            <w:pPr>
              <w:pStyle w:val="Tier6Bullet"/>
            </w:pPr>
            <w:r>
              <w:tab/>
            </w:r>
            <w:r>
              <w:tab/>
            </w:r>
            <w:r>
              <w:tab/>
            </w:r>
            <w:r>
              <w:tab/>
            </w:r>
            <w:r>
              <w:tab/>
              <w:t>-</w:t>
            </w:r>
            <w:r>
              <w:tab/>
              <w:t>for incorporation in ships, boats or other vessels listed in Table 1, for the purposes of their</w:t>
            </w:r>
            <w:r>
              <w:t xml:space="preserve"> construction, repair, maintenance or conversion;</w:t>
            </w:r>
          </w:p>
          <w:p w14:paraId="5910329D" w14:textId="77777777" w:rsidR="00E546F5" w:rsidRDefault="00951CE2">
            <w:pPr>
              <w:pStyle w:val="Tier6Bullet"/>
            </w:pPr>
            <w:r>
              <w:tab/>
            </w:r>
            <w:r>
              <w:tab/>
            </w:r>
            <w:r>
              <w:tab/>
            </w:r>
            <w:r>
              <w:tab/>
            </w:r>
            <w:r>
              <w:tab/>
              <w:t>-</w:t>
            </w:r>
            <w:r>
              <w:tab/>
              <w:t>for fitting to or equipping such ships, boats or other vessels;</w:t>
            </w:r>
          </w:p>
          <w:p w14:paraId="5910329E"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329F" w14:textId="77777777" w:rsidR="00E546F5" w:rsidRDefault="00951CE2">
            <w:pPr>
              <w:pStyle w:val="Tier6Bullet"/>
            </w:pPr>
            <w:r>
              <w:tab/>
            </w:r>
            <w:r>
              <w:tab/>
            </w:r>
            <w:r>
              <w:tab/>
            </w:r>
            <w:r>
              <w:tab/>
            </w:r>
            <w:r>
              <w:tab/>
              <w:t>-</w:t>
            </w:r>
            <w:r>
              <w:tab/>
              <w:t>for equipping the above platforms;</w:t>
            </w:r>
          </w:p>
          <w:p w14:paraId="591032A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A1" w14:textId="77777777" w:rsidR="00E546F5" w:rsidRDefault="00951CE2">
            <w:pPr>
              <w:pStyle w:val="NormalinTable"/>
            </w:pPr>
            <w:r>
              <w:t>0.0%</w:t>
            </w:r>
          </w:p>
        </w:tc>
      </w:tr>
      <w:tr w:rsidR="00E546F5" w14:paraId="591032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A3" w14:textId="77777777" w:rsidR="00E546F5" w:rsidRDefault="00951CE2">
            <w:pPr>
              <w:pStyle w:val="NormalinTable"/>
            </w:pPr>
            <w:r>
              <w:t>3920491099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A4" w14:textId="77777777" w:rsidR="00E546F5" w:rsidRDefault="00951CE2">
            <w:pPr>
              <w:pStyle w:val="Tier1"/>
            </w:pPr>
            <w:r>
              <w:t>Other plates, sheets, film, foil and strip, of plastics, non-cellular and not reinforced, laminated, supported or similarly combined with other materials</w:t>
            </w:r>
          </w:p>
          <w:p w14:paraId="591032A5" w14:textId="77777777" w:rsidR="00E546F5" w:rsidRDefault="00951CE2">
            <w:pPr>
              <w:pStyle w:val="Tier2"/>
            </w:pPr>
            <w:r>
              <w:t>-</w:t>
            </w:r>
            <w:r>
              <w:tab/>
              <w:t>Of polymers of vinyl chloride</w:t>
            </w:r>
          </w:p>
          <w:p w14:paraId="591032A6" w14:textId="77777777" w:rsidR="00E546F5" w:rsidRDefault="00951CE2">
            <w:pPr>
              <w:pStyle w:val="Tier3"/>
            </w:pPr>
            <w:r>
              <w:t>-</w:t>
            </w:r>
            <w:r>
              <w:tab/>
              <w:t>-</w:t>
            </w:r>
            <w:r>
              <w:tab/>
              <w:t>Other</w:t>
            </w:r>
          </w:p>
          <w:p w14:paraId="591032A7" w14:textId="77777777" w:rsidR="00E546F5" w:rsidRDefault="00951CE2">
            <w:pPr>
              <w:pStyle w:val="Tier4"/>
            </w:pPr>
            <w:r>
              <w:t>-</w:t>
            </w:r>
            <w:r>
              <w:tab/>
              <w:t>-</w:t>
            </w:r>
            <w:r>
              <w:tab/>
              <w:t>-</w:t>
            </w:r>
            <w:r>
              <w:tab/>
              <w:t>Of a thickness not exceeding 1 mm</w:t>
            </w:r>
          </w:p>
          <w:p w14:paraId="591032A8" w14:textId="77777777" w:rsidR="00E546F5" w:rsidRDefault="00951CE2">
            <w:pPr>
              <w:pStyle w:val="Tier5"/>
            </w:pPr>
            <w:r>
              <w:t>-</w:t>
            </w:r>
            <w:r>
              <w:tab/>
              <w:t>-</w:t>
            </w:r>
            <w:r>
              <w:tab/>
              <w:t>-</w:t>
            </w:r>
            <w:r>
              <w:tab/>
              <w:t>-</w:t>
            </w:r>
            <w:r>
              <w:tab/>
              <w:t>O</w:t>
            </w:r>
            <w:r>
              <w:t>ther</w:t>
            </w:r>
          </w:p>
          <w:p w14:paraId="591032A9" w14:textId="77777777" w:rsidR="00E546F5" w:rsidRDefault="00951CE2">
            <w:pPr>
              <w:pStyle w:val="Tier6"/>
            </w:pPr>
            <w:r>
              <w:t>-</w:t>
            </w:r>
            <w:r>
              <w:tab/>
              <w:t>-</w:t>
            </w:r>
            <w:r>
              <w:tab/>
              <w:t>-</w:t>
            </w:r>
            <w:r>
              <w:tab/>
              <w:t>-</w:t>
            </w:r>
            <w:r>
              <w:tab/>
              <w:t>-</w:t>
            </w:r>
            <w:r>
              <w:tab/>
              <w:t>Other</w:t>
            </w:r>
          </w:p>
          <w:p w14:paraId="591032A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2AB" w14:textId="77777777" w:rsidR="00E546F5" w:rsidRDefault="00951CE2">
            <w:pPr>
              <w:pStyle w:val="Tier6Bullet"/>
            </w:pPr>
            <w:r>
              <w:tab/>
            </w:r>
            <w:r>
              <w:tab/>
            </w:r>
            <w:r>
              <w:tab/>
            </w:r>
            <w:r>
              <w:tab/>
            </w:r>
            <w:r>
              <w:tab/>
              <w:t>-</w:t>
            </w:r>
            <w:r>
              <w:tab/>
              <w:t>for fitting to or equipping such ships, boats or other vessels;</w:t>
            </w:r>
          </w:p>
          <w:p w14:paraId="591032AC" w14:textId="77777777" w:rsidR="00E546F5" w:rsidRDefault="00951CE2">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32AD" w14:textId="77777777" w:rsidR="00E546F5" w:rsidRDefault="00951CE2">
            <w:pPr>
              <w:pStyle w:val="Tier6Bullet"/>
            </w:pPr>
            <w:r>
              <w:tab/>
            </w:r>
            <w:r>
              <w:tab/>
            </w:r>
            <w:r>
              <w:tab/>
            </w:r>
            <w:r>
              <w:tab/>
            </w:r>
            <w:r>
              <w:tab/>
              <w:t>-</w:t>
            </w:r>
            <w:r>
              <w:tab/>
              <w:t>for equipping the above</w:t>
            </w:r>
            <w:r>
              <w:t xml:space="preserve"> platforms;</w:t>
            </w:r>
          </w:p>
          <w:p w14:paraId="591032A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AF" w14:textId="77777777" w:rsidR="00E546F5" w:rsidRDefault="00951CE2">
            <w:pPr>
              <w:pStyle w:val="NormalinTable"/>
            </w:pPr>
            <w:r>
              <w:t>0.0%</w:t>
            </w:r>
          </w:p>
        </w:tc>
      </w:tr>
      <w:tr w:rsidR="00E546F5" w14:paraId="591032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B1" w14:textId="77777777" w:rsidR="00E546F5" w:rsidRDefault="00951CE2">
            <w:pPr>
              <w:pStyle w:val="NormalinTable"/>
            </w:pPr>
            <w:r>
              <w:t>3920499010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B2" w14:textId="77777777" w:rsidR="00E546F5" w:rsidRDefault="00951CE2">
            <w:pPr>
              <w:pStyle w:val="Tier1"/>
            </w:pPr>
            <w:r>
              <w:t>Other plates, sheets, film, foil and strip, of plastics, non-cellular and not reinforced, laminated, supported or similarly combined with other materials</w:t>
            </w:r>
          </w:p>
          <w:p w14:paraId="591032B3" w14:textId="77777777" w:rsidR="00E546F5" w:rsidRDefault="00951CE2">
            <w:pPr>
              <w:pStyle w:val="Tier2"/>
            </w:pPr>
            <w:r>
              <w:t>-</w:t>
            </w:r>
            <w:r>
              <w:tab/>
              <w:t>Of polymers of vinyl chloride</w:t>
            </w:r>
          </w:p>
          <w:p w14:paraId="591032B4" w14:textId="77777777" w:rsidR="00E546F5" w:rsidRDefault="00951CE2">
            <w:pPr>
              <w:pStyle w:val="Tier3"/>
            </w:pPr>
            <w:r>
              <w:t>-</w:t>
            </w:r>
            <w:r>
              <w:tab/>
              <w:t>-</w:t>
            </w:r>
            <w:r>
              <w:tab/>
              <w:t>Other</w:t>
            </w:r>
          </w:p>
          <w:p w14:paraId="591032B5" w14:textId="77777777" w:rsidR="00E546F5" w:rsidRDefault="00951CE2">
            <w:pPr>
              <w:pStyle w:val="Tier4"/>
            </w:pPr>
            <w:r>
              <w:t>-</w:t>
            </w:r>
            <w:r>
              <w:tab/>
              <w:t>-</w:t>
            </w:r>
            <w:r>
              <w:tab/>
              <w:t>-</w:t>
            </w:r>
            <w:r>
              <w:tab/>
              <w:t>Of a thickness exceeding 1 mm</w:t>
            </w:r>
          </w:p>
          <w:p w14:paraId="591032B6" w14:textId="77777777" w:rsidR="00E546F5" w:rsidRDefault="00951CE2">
            <w:pPr>
              <w:pStyle w:val="Tier5"/>
            </w:pPr>
            <w:r>
              <w:t>-</w:t>
            </w:r>
            <w:r>
              <w:tab/>
              <w:t>-</w:t>
            </w:r>
            <w:r>
              <w:tab/>
              <w:t>-</w:t>
            </w:r>
            <w:r>
              <w:tab/>
              <w:t>-</w:t>
            </w:r>
            <w:r>
              <w:tab/>
              <w:t>For use in certain types of aircraft</w:t>
            </w:r>
          </w:p>
          <w:p w14:paraId="591032B7"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B8" w14:textId="77777777" w:rsidR="00E546F5" w:rsidRDefault="00951CE2">
            <w:pPr>
              <w:pStyle w:val="NormalinTable"/>
            </w:pPr>
            <w:r>
              <w:t>0.0%</w:t>
            </w:r>
          </w:p>
        </w:tc>
      </w:tr>
      <w:tr w:rsidR="00E546F5" w14:paraId="591032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BA" w14:textId="77777777" w:rsidR="00E546F5" w:rsidRDefault="00951CE2">
            <w:pPr>
              <w:pStyle w:val="NormalinTable"/>
            </w:pPr>
            <w:r>
              <w:t>3920499090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BB" w14:textId="77777777" w:rsidR="00E546F5" w:rsidRDefault="00951CE2">
            <w:pPr>
              <w:pStyle w:val="Tier1"/>
            </w:pPr>
            <w:r>
              <w:t>Other plates, sheets, film, foil and strip, of plastics, non-cellular and not reinforced, laminated, supported or similarly combined with other materials</w:t>
            </w:r>
          </w:p>
          <w:p w14:paraId="591032BC" w14:textId="77777777" w:rsidR="00E546F5" w:rsidRDefault="00951CE2">
            <w:pPr>
              <w:pStyle w:val="Tier2"/>
            </w:pPr>
            <w:r>
              <w:t>-</w:t>
            </w:r>
            <w:r>
              <w:tab/>
              <w:t xml:space="preserve">Of </w:t>
            </w:r>
            <w:r>
              <w:t>polymers of vinyl chloride</w:t>
            </w:r>
          </w:p>
          <w:p w14:paraId="591032BD" w14:textId="77777777" w:rsidR="00E546F5" w:rsidRDefault="00951CE2">
            <w:pPr>
              <w:pStyle w:val="Tier3"/>
            </w:pPr>
            <w:r>
              <w:t>-</w:t>
            </w:r>
            <w:r>
              <w:tab/>
              <w:t>-</w:t>
            </w:r>
            <w:r>
              <w:tab/>
              <w:t>Other</w:t>
            </w:r>
          </w:p>
          <w:p w14:paraId="591032BE" w14:textId="77777777" w:rsidR="00E546F5" w:rsidRDefault="00951CE2">
            <w:pPr>
              <w:pStyle w:val="Tier4"/>
            </w:pPr>
            <w:r>
              <w:t>-</w:t>
            </w:r>
            <w:r>
              <w:tab/>
              <w:t>-</w:t>
            </w:r>
            <w:r>
              <w:tab/>
              <w:t>-</w:t>
            </w:r>
            <w:r>
              <w:tab/>
              <w:t>Of a thickness exceeding 1 mm</w:t>
            </w:r>
          </w:p>
          <w:p w14:paraId="591032BF" w14:textId="77777777" w:rsidR="00E546F5" w:rsidRDefault="00951CE2">
            <w:pPr>
              <w:pStyle w:val="Tier5"/>
            </w:pPr>
            <w:r>
              <w:t>-</w:t>
            </w:r>
            <w:r>
              <w:tab/>
              <w:t>-</w:t>
            </w:r>
            <w:r>
              <w:tab/>
              <w:t>-</w:t>
            </w:r>
            <w:r>
              <w:tab/>
              <w:t>-</w:t>
            </w:r>
            <w:r>
              <w:tab/>
              <w:t>Other</w:t>
            </w:r>
          </w:p>
          <w:p w14:paraId="591032C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2C1" w14:textId="77777777" w:rsidR="00E546F5" w:rsidRDefault="00951CE2">
            <w:pPr>
              <w:pStyle w:val="Tier5Bullet"/>
            </w:pPr>
            <w:r>
              <w:tab/>
            </w:r>
            <w:r>
              <w:tab/>
            </w:r>
            <w:r>
              <w:tab/>
            </w:r>
            <w:r>
              <w:tab/>
              <w:t>-</w:t>
            </w:r>
            <w:r>
              <w:tab/>
              <w:t xml:space="preserve">for fitting </w:t>
            </w:r>
            <w:r>
              <w:t>to or equipping such ships, boats or other vessels;</w:t>
            </w:r>
          </w:p>
          <w:p w14:paraId="591032C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14:paraId="591032C3" w14:textId="77777777" w:rsidR="00E546F5" w:rsidRDefault="00951CE2">
            <w:pPr>
              <w:pStyle w:val="Tier5Bullet"/>
            </w:pPr>
            <w:r>
              <w:tab/>
            </w:r>
            <w:r>
              <w:tab/>
            </w:r>
            <w:r>
              <w:tab/>
            </w:r>
            <w:r>
              <w:tab/>
              <w:t>-</w:t>
            </w:r>
            <w:r>
              <w:tab/>
              <w:t>for equipping the above platforms;</w:t>
            </w:r>
          </w:p>
          <w:p w14:paraId="591032C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C5" w14:textId="77777777" w:rsidR="00E546F5" w:rsidRDefault="00951CE2">
            <w:pPr>
              <w:pStyle w:val="NormalinTable"/>
            </w:pPr>
            <w:r>
              <w:t>0.0%</w:t>
            </w:r>
          </w:p>
        </w:tc>
      </w:tr>
      <w:tr w:rsidR="00E546F5" w14:paraId="591032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C7" w14:textId="77777777" w:rsidR="00E546F5" w:rsidRDefault="00951CE2">
            <w:pPr>
              <w:pStyle w:val="NormalinTable"/>
            </w:pPr>
            <w:r>
              <w:t>3920510000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C8"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2C9" w14:textId="77777777" w:rsidR="00E546F5" w:rsidRDefault="00951CE2">
            <w:pPr>
              <w:pStyle w:val="Tier2"/>
            </w:pPr>
            <w:r>
              <w:t>-</w:t>
            </w:r>
            <w:r>
              <w:tab/>
              <w:t>Of acrylic polymers</w:t>
            </w:r>
          </w:p>
          <w:p w14:paraId="591032CA" w14:textId="77777777" w:rsidR="00E546F5" w:rsidRDefault="00951CE2">
            <w:pPr>
              <w:pStyle w:val="Tier3"/>
            </w:pPr>
            <w:r>
              <w:t>-</w:t>
            </w:r>
            <w:r>
              <w:tab/>
              <w:t>-</w:t>
            </w:r>
            <w:r>
              <w:tab/>
              <w:t>Of poly(methyl methacrylate)</w:t>
            </w:r>
          </w:p>
          <w:p w14:paraId="591032CB" w14:textId="77777777" w:rsidR="00E546F5" w:rsidRDefault="00951CE2">
            <w:pPr>
              <w:pStyle w:val="Tier3Bullet"/>
            </w:pPr>
            <w:r>
              <w:tab/>
            </w:r>
            <w:r>
              <w:tab/>
              <w:t>-</w:t>
            </w:r>
            <w:r>
              <w:tab/>
              <w:t>for incorporation in ships, boats or other vessels listed in Table 1, for the purposes of their construction, repair, mai</w:t>
            </w:r>
            <w:r>
              <w:t>ntenance or conversion;</w:t>
            </w:r>
          </w:p>
          <w:p w14:paraId="591032CC" w14:textId="77777777" w:rsidR="00E546F5" w:rsidRDefault="00951CE2">
            <w:pPr>
              <w:pStyle w:val="Tier3Bullet"/>
            </w:pPr>
            <w:r>
              <w:tab/>
            </w:r>
            <w:r>
              <w:tab/>
              <w:t>-</w:t>
            </w:r>
            <w:r>
              <w:tab/>
              <w:t>for fitting to or equipping such ships, boats or other vessels;</w:t>
            </w:r>
          </w:p>
          <w:p w14:paraId="591032C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w:t>
            </w:r>
            <w:r>
              <w:t>ding ex 8430 49 or floating or submersible of subheading 8905 20;</w:t>
            </w:r>
          </w:p>
          <w:p w14:paraId="591032CE" w14:textId="77777777" w:rsidR="00E546F5" w:rsidRDefault="00951CE2">
            <w:pPr>
              <w:pStyle w:val="Tier3Bullet"/>
            </w:pPr>
            <w:r>
              <w:tab/>
            </w:r>
            <w:r>
              <w:tab/>
              <w:t>-</w:t>
            </w:r>
            <w:r>
              <w:tab/>
              <w:t>for equipping the above platforms;</w:t>
            </w:r>
          </w:p>
          <w:p w14:paraId="591032C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D0" w14:textId="77777777" w:rsidR="00E546F5" w:rsidRDefault="00951CE2">
            <w:pPr>
              <w:pStyle w:val="NormalinTable"/>
            </w:pPr>
            <w:r>
              <w:t>0.0%</w:t>
            </w:r>
          </w:p>
        </w:tc>
      </w:tr>
      <w:tr w:rsidR="00E546F5" w14:paraId="591032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D2" w14:textId="77777777" w:rsidR="00E546F5" w:rsidRDefault="00951CE2">
            <w:pPr>
              <w:pStyle w:val="NormalinTable"/>
            </w:pPr>
            <w:r>
              <w:t>3920590000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D3"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2D4" w14:textId="77777777" w:rsidR="00E546F5" w:rsidRDefault="00951CE2">
            <w:pPr>
              <w:pStyle w:val="Tier2"/>
            </w:pPr>
            <w:r>
              <w:t>-</w:t>
            </w:r>
            <w:r>
              <w:tab/>
              <w:t>Of acrylic polymers</w:t>
            </w:r>
          </w:p>
          <w:p w14:paraId="591032D5" w14:textId="77777777" w:rsidR="00E546F5" w:rsidRDefault="00951CE2">
            <w:pPr>
              <w:pStyle w:val="Tier3"/>
            </w:pPr>
            <w:r>
              <w:t>-</w:t>
            </w:r>
            <w:r>
              <w:tab/>
              <w:t>-</w:t>
            </w:r>
            <w:r>
              <w:tab/>
              <w:t>Other</w:t>
            </w:r>
          </w:p>
          <w:p w14:paraId="591032D6"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2D7" w14:textId="77777777" w:rsidR="00E546F5" w:rsidRDefault="00951CE2">
            <w:pPr>
              <w:pStyle w:val="Tier3Bullet"/>
            </w:pPr>
            <w:r>
              <w:tab/>
            </w:r>
            <w:r>
              <w:tab/>
              <w:t>-</w:t>
            </w:r>
            <w:r>
              <w:tab/>
              <w:t>for fitting to or equipping such ships, boats or other vessels;</w:t>
            </w:r>
          </w:p>
          <w:p w14:paraId="591032D8"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2D9" w14:textId="77777777" w:rsidR="00E546F5" w:rsidRDefault="00951CE2">
            <w:pPr>
              <w:pStyle w:val="Tier3Bullet"/>
            </w:pPr>
            <w:r>
              <w:tab/>
            </w:r>
            <w:r>
              <w:tab/>
              <w:t>-</w:t>
            </w:r>
            <w:r>
              <w:tab/>
              <w:t>for equipping the above platforms;</w:t>
            </w:r>
          </w:p>
          <w:p w14:paraId="591032D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DB" w14:textId="77777777" w:rsidR="00E546F5" w:rsidRDefault="00951CE2">
            <w:pPr>
              <w:pStyle w:val="NormalinTable"/>
            </w:pPr>
            <w:r>
              <w:t>0.0%</w:t>
            </w:r>
          </w:p>
        </w:tc>
      </w:tr>
      <w:tr w:rsidR="00E546F5" w14:paraId="591032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DD" w14:textId="77777777" w:rsidR="00E546F5" w:rsidRDefault="00951CE2">
            <w:pPr>
              <w:pStyle w:val="NormalinTable"/>
            </w:pPr>
            <w:r>
              <w:t>3920610000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DE" w14:textId="77777777" w:rsidR="00E546F5" w:rsidRDefault="00951CE2">
            <w:pPr>
              <w:pStyle w:val="Tier1"/>
            </w:pPr>
            <w:r>
              <w:t xml:space="preserve">Other plates, sheets, film, foil </w:t>
            </w:r>
            <w:r>
              <w:t>and strip, of plastics, non-cellular and not reinforced, laminated, supported or similarly combined with other materials</w:t>
            </w:r>
          </w:p>
          <w:p w14:paraId="591032DF" w14:textId="77777777" w:rsidR="00E546F5" w:rsidRDefault="00951CE2">
            <w:pPr>
              <w:pStyle w:val="Tier2"/>
            </w:pPr>
            <w:r>
              <w:t>-</w:t>
            </w:r>
            <w:r>
              <w:tab/>
              <w:t>Of polycarbonates, alkyd resins, polyallyl esters or other polyesters</w:t>
            </w:r>
          </w:p>
          <w:p w14:paraId="591032E0" w14:textId="77777777" w:rsidR="00E546F5" w:rsidRDefault="00951CE2">
            <w:pPr>
              <w:pStyle w:val="Tier3"/>
            </w:pPr>
            <w:r>
              <w:t>-</w:t>
            </w:r>
            <w:r>
              <w:tab/>
              <w:t>-</w:t>
            </w:r>
            <w:r>
              <w:tab/>
              <w:t>Of polycarbonates</w:t>
            </w:r>
          </w:p>
          <w:p w14:paraId="591032E1"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2E2" w14:textId="77777777" w:rsidR="00E546F5" w:rsidRDefault="00951CE2">
            <w:pPr>
              <w:pStyle w:val="Tier3Bullet"/>
            </w:pPr>
            <w:r>
              <w:tab/>
            </w:r>
            <w:r>
              <w:tab/>
              <w:t>-</w:t>
            </w:r>
            <w:r>
              <w:tab/>
              <w:t>for fitting to or equipping such ships, boats or other vessels;</w:t>
            </w:r>
          </w:p>
          <w:p w14:paraId="591032E3"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2E4" w14:textId="77777777" w:rsidR="00E546F5" w:rsidRDefault="00951CE2">
            <w:pPr>
              <w:pStyle w:val="Tier3Bullet"/>
            </w:pPr>
            <w:r>
              <w:tab/>
            </w:r>
            <w:r>
              <w:tab/>
              <w:t>-</w:t>
            </w:r>
            <w:r>
              <w:tab/>
              <w:t>for equipping the above platforms;</w:t>
            </w:r>
          </w:p>
          <w:p w14:paraId="591032E5"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E6" w14:textId="77777777" w:rsidR="00E546F5" w:rsidRDefault="00951CE2">
            <w:pPr>
              <w:pStyle w:val="NormalinTable"/>
            </w:pPr>
            <w:r>
              <w:t>0.0%</w:t>
            </w:r>
          </w:p>
        </w:tc>
      </w:tr>
      <w:tr w:rsidR="00E546F5" w14:paraId="591032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E8" w14:textId="77777777" w:rsidR="00E546F5" w:rsidRDefault="00951CE2">
            <w:pPr>
              <w:pStyle w:val="NormalinTable"/>
            </w:pPr>
            <w:r>
              <w:rPr>
                <w:rFonts w:eastAsia="Times New Roman"/>
                <w:color w:val="000000"/>
                <w:lang w:eastAsia="en-GB"/>
              </w:rPr>
              <w:t>3920621200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E9" w14:textId="77777777" w:rsidR="00E546F5" w:rsidRDefault="00951CE2">
            <w:pPr>
              <w:pStyle w:val="Tier1"/>
            </w:pPr>
            <w:r>
              <w:rPr>
                <w:rFonts w:eastAsia="Times New Roman"/>
                <w:color w:val="000000"/>
                <w:lang w:eastAsia="en-GB"/>
              </w:rPr>
              <w:t>Other plates, sheets, film, foil and strip, of plastics, non-cellular and not reinforced, laminated, supported or similarly combined with other materials</w:t>
            </w:r>
            <w:r>
              <w:rPr>
                <w:rFonts w:eastAsia="Times New Roman"/>
                <w:color w:val="000000"/>
                <w:lang w:eastAsia="en-GB"/>
              </w:rPr>
              <w:br/>
            </w:r>
            <w:r>
              <w:rPr>
                <w:rFonts w:eastAsia="Times New Roman"/>
                <w:color w:val="000000"/>
                <w:lang w:eastAsia="en-GB"/>
              </w:rPr>
              <w:t>Of polycarbonates, alkyd resins, polyallyl esters or other polyesters</w:t>
            </w:r>
            <w:r>
              <w:rPr>
                <w:rFonts w:eastAsia="Times New Roman"/>
                <w:color w:val="000000"/>
                <w:lang w:eastAsia="en-GB"/>
              </w:rPr>
              <w:br/>
            </w:r>
            <w:r>
              <w:rPr>
                <w:rFonts w:eastAsia="Times New Roman"/>
                <w:color w:val="000000"/>
                <w:lang w:eastAsia="en-GB"/>
              </w:rPr>
              <w:t>Of pol</w:t>
            </w:r>
            <w:r>
              <w:rPr>
                <w:rFonts w:eastAsia="Times New Roman"/>
                <w:color w:val="000000"/>
                <w:lang w:eastAsia="en-GB"/>
              </w:rPr>
              <w:t>y(ethylene terephthalate)</w:t>
            </w:r>
            <w:r>
              <w:rPr>
                <w:rFonts w:eastAsia="Times New Roman"/>
                <w:color w:val="000000"/>
                <w:lang w:eastAsia="en-GB"/>
              </w:rPr>
              <w:br/>
            </w:r>
            <w:r>
              <w:rPr>
                <w:rFonts w:eastAsia="Times New Roman"/>
                <w:color w:val="000000"/>
                <w:lang w:eastAsia="en-GB"/>
              </w:rPr>
              <w:t>Of a thickness not exceeding 0,35 mm</w:t>
            </w:r>
            <w:r>
              <w:rPr>
                <w:rFonts w:eastAsia="Times New Roman"/>
                <w:color w:val="000000"/>
                <w:lang w:eastAsia="en-GB"/>
              </w:rPr>
              <w:br/>
            </w:r>
            <w:r>
              <w:rPr>
                <w:rFonts w:eastAsia="Times New Roman"/>
                <w:color w:val="000000"/>
                <w:lang w:eastAsia="en-GB"/>
              </w:rPr>
              <w:t xml:space="preserve">Poly(ethylene terephthalate) film, of a thickness of 72 micrometres or more but not exceeding 79 micrometres, for the manufacture of flexible magnetic disks; poly(ethylene terephthalate) film, </w:t>
            </w:r>
            <w:r>
              <w:rPr>
                <w:rFonts w:eastAsia="Times New Roman"/>
                <w:color w:val="000000"/>
                <w:lang w:eastAsia="en-GB"/>
              </w:rPr>
              <w:t>of a thickness of 100 micrometres or more but not exceeding 150 micrometres, for the manufacture of photopolymer printing plates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EA" w14:textId="77777777" w:rsidR="00E546F5" w:rsidRDefault="00951CE2">
            <w:pPr>
              <w:pStyle w:val="NormalinTable"/>
            </w:pPr>
            <w:r>
              <w:t>0.0%</w:t>
            </w:r>
          </w:p>
        </w:tc>
      </w:tr>
      <w:tr w:rsidR="00E546F5" w14:paraId="591032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EC" w14:textId="77777777" w:rsidR="00E546F5" w:rsidRDefault="00951CE2">
            <w:pPr>
              <w:pStyle w:val="NormalinTable"/>
            </w:pPr>
            <w:r>
              <w:t>3920621900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ED" w14:textId="77777777" w:rsidR="00E546F5" w:rsidRDefault="00951CE2">
            <w:pPr>
              <w:pStyle w:val="Tier1"/>
            </w:pPr>
            <w:r>
              <w:t>Other plates, sheets, film, foil and strip, of plastics, non-cellular and not reinforced, laminated, supported</w:t>
            </w:r>
            <w:r>
              <w:t xml:space="preserve"> or similarly combined with other materials</w:t>
            </w:r>
          </w:p>
          <w:p w14:paraId="591032EE" w14:textId="77777777" w:rsidR="00E546F5" w:rsidRDefault="00951CE2">
            <w:pPr>
              <w:pStyle w:val="Tier2"/>
            </w:pPr>
            <w:r>
              <w:t>-</w:t>
            </w:r>
            <w:r>
              <w:tab/>
              <w:t>Of polycarbonates, alkyd resins, polyallyl esters or other polyesters</w:t>
            </w:r>
          </w:p>
          <w:p w14:paraId="591032EF" w14:textId="77777777" w:rsidR="00E546F5" w:rsidRDefault="00951CE2">
            <w:pPr>
              <w:pStyle w:val="Tier3"/>
            </w:pPr>
            <w:r>
              <w:t>-</w:t>
            </w:r>
            <w:r>
              <w:tab/>
              <w:t>-</w:t>
            </w:r>
            <w:r>
              <w:tab/>
              <w:t>Of poly(ethylene terephthalate)</w:t>
            </w:r>
          </w:p>
          <w:p w14:paraId="591032F0" w14:textId="77777777" w:rsidR="00E546F5" w:rsidRDefault="00951CE2">
            <w:pPr>
              <w:pStyle w:val="Tier4"/>
            </w:pPr>
            <w:r>
              <w:t>-</w:t>
            </w:r>
            <w:r>
              <w:tab/>
              <w:t>-</w:t>
            </w:r>
            <w:r>
              <w:tab/>
              <w:t>-</w:t>
            </w:r>
            <w:r>
              <w:tab/>
              <w:t>Of a thickness not exceeding 0.35 mm</w:t>
            </w:r>
          </w:p>
          <w:p w14:paraId="591032F1" w14:textId="77777777" w:rsidR="00E546F5" w:rsidRDefault="00951CE2">
            <w:pPr>
              <w:pStyle w:val="Tier5"/>
            </w:pPr>
            <w:r>
              <w:t>-</w:t>
            </w:r>
            <w:r>
              <w:tab/>
              <w:t>-</w:t>
            </w:r>
            <w:r>
              <w:tab/>
              <w:t>-</w:t>
            </w:r>
            <w:r>
              <w:tab/>
              <w:t>-</w:t>
            </w:r>
            <w:r>
              <w:tab/>
              <w:t>Other</w:t>
            </w:r>
          </w:p>
          <w:p w14:paraId="591032F2"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32F3" w14:textId="77777777" w:rsidR="00E546F5" w:rsidRDefault="00951CE2">
            <w:pPr>
              <w:pStyle w:val="Tier5Bullet"/>
            </w:pPr>
            <w:r>
              <w:tab/>
            </w:r>
            <w:r>
              <w:tab/>
            </w:r>
            <w:r>
              <w:tab/>
            </w:r>
            <w:r>
              <w:tab/>
              <w:t>-</w:t>
            </w:r>
            <w:r>
              <w:tab/>
              <w:t>for fitting to or equipping such ships, boats or other vessels;</w:t>
            </w:r>
          </w:p>
          <w:p w14:paraId="591032F4" w14:textId="77777777" w:rsidR="00E546F5" w:rsidRDefault="00951CE2">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14:paraId="591032F5" w14:textId="77777777" w:rsidR="00E546F5" w:rsidRDefault="00951CE2">
            <w:pPr>
              <w:pStyle w:val="Tier5Bullet"/>
            </w:pPr>
            <w:r>
              <w:tab/>
            </w:r>
            <w:r>
              <w:tab/>
            </w:r>
            <w:r>
              <w:tab/>
            </w:r>
            <w:r>
              <w:tab/>
              <w:t>-</w:t>
            </w:r>
            <w:r>
              <w:tab/>
              <w:t>for equipping the above platforms;</w:t>
            </w:r>
          </w:p>
          <w:p w14:paraId="591032F6" w14:textId="77777777" w:rsidR="00E546F5" w:rsidRDefault="00951CE2">
            <w:pPr>
              <w:pStyle w:val="Tier5Bullet"/>
            </w:pP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2F7" w14:textId="77777777" w:rsidR="00E546F5" w:rsidRDefault="00951CE2">
            <w:pPr>
              <w:pStyle w:val="NormalinTable"/>
            </w:pPr>
            <w:r>
              <w:t>0.0%</w:t>
            </w:r>
          </w:p>
        </w:tc>
      </w:tr>
      <w:tr w:rsidR="00E546F5" w14:paraId="591033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2F9" w14:textId="77777777" w:rsidR="00E546F5" w:rsidRDefault="00951CE2">
            <w:pPr>
              <w:pStyle w:val="NormalinTable"/>
            </w:pPr>
            <w:r>
              <w:t>3920630000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2FA" w14:textId="77777777" w:rsidR="00E546F5" w:rsidRDefault="00951CE2">
            <w:pPr>
              <w:pStyle w:val="Tier1"/>
            </w:pPr>
            <w:r>
              <w:t>Other plates, sheets, film, foil and strip, of plastics, non-cellular and not reinforced, laminated, supported or similarly combined with other materials</w:t>
            </w:r>
          </w:p>
          <w:p w14:paraId="591032FB" w14:textId="77777777" w:rsidR="00E546F5" w:rsidRDefault="00951CE2">
            <w:pPr>
              <w:pStyle w:val="Tier2"/>
            </w:pPr>
            <w:r>
              <w:t>-</w:t>
            </w:r>
            <w:r>
              <w:tab/>
              <w:t xml:space="preserve">Of polycarbonates, alkyd resins, polyallyl esters or other </w:t>
            </w:r>
            <w:r>
              <w:t>polyesters</w:t>
            </w:r>
          </w:p>
          <w:p w14:paraId="591032FC" w14:textId="77777777" w:rsidR="00E546F5" w:rsidRDefault="00951CE2">
            <w:pPr>
              <w:pStyle w:val="Tier3"/>
            </w:pPr>
            <w:r>
              <w:t>-</w:t>
            </w:r>
            <w:r>
              <w:tab/>
              <w:t>-</w:t>
            </w:r>
            <w:r>
              <w:tab/>
              <w:t>Of unsaturated polyesters</w:t>
            </w:r>
          </w:p>
          <w:p w14:paraId="591032F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2FE" w14:textId="77777777" w:rsidR="00E546F5" w:rsidRDefault="00951CE2">
            <w:pPr>
              <w:pStyle w:val="Tier3Bullet"/>
            </w:pPr>
            <w:r>
              <w:tab/>
            </w:r>
            <w:r>
              <w:tab/>
              <w:t>-</w:t>
            </w:r>
            <w:r>
              <w:tab/>
              <w:t>for fitting to or equipping such ships, boats or other vessels</w:t>
            </w:r>
            <w:r>
              <w:t>;</w:t>
            </w:r>
          </w:p>
          <w:p w14:paraId="591032F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300" w14:textId="77777777" w:rsidR="00E546F5" w:rsidRDefault="00951CE2">
            <w:pPr>
              <w:pStyle w:val="Tier3Bullet"/>
            </w:pPr>
            <w:r>
              <w:tab/>
            </w:r>
            <w:r>
              <w:tab/>
              <w:t>-</w:t>
            </w:r>
            <w:r>
              <w:tab/>
              <w:t>for equipping the ab</w:t>
            </w:r>
            <w:r>
              <w:t>ove platforms;</w:t>
            </w:r>
          </w:p>
          <w:p w14:paraId="5910330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02" w14:textId="77777777" w:rsidR="00E546F5" w:rsidRDefault="00951CE2">
            <w:pPr>
              <w:pStyle w:val="NormalinTable"/>
            </w:pPr>
            <w:r>
              <w:t>0.0%</w:t>
            </w:r>
          </w:p>
        </w:tc>
      </w:tr>
      <w:tr w:rsidR="00E546F5" w14:paraId="591033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04" w14:textId="77777777" w:rsidR="00E546F5" w:rsidRDefault="00951CE2">
            <w:pPr>
              <w:pStyle w:val="NormalinTable"/>
            </w:pPr>
            <w:r>
              <w:t>3920690000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05" w14:textId="77777777" w:rsidR="00E546F5" w:rsidRDefault="00951CE2">
            <w:pPr>
              <w:pStyle w:val="Tier1"/>
            </w:pPr>
            <w:r>
              <w:t xml:space="preserve">Other plates, sheets, film, foil and strip, of plastics, non-cellular and not reinforced, laminated, supported or similarly combined with other </w:t>
            </w:r>
            <w:r>
              <w:t>materials</w:t>
            </w:r>
          </w:p>
          <w:p w14:paraId="59103306" w14:textId="77777777" w:rsidR="00E546F5" w:rsidRDefault="00951CE2">
            <w:pPr>
              <w:pStyle w:val="Tier2"/>
            </w:pPr>
            <w:r>
              <w:t>-</w:t>
            </w:r>
            <w:r>
              <w:tab/>
              <w:t>Of polycarbonates, alkyd resins, polyallyl esters or other polyesters</w:t>
            </w:r>
          </w:p>
          <w:p w14:paraId="59103307" w14:textId="77777777" w:rsidR="00E546F5" w:rsidRDefault="00951CE2">
            <w:pPr>
              <w:pStyle w:val="Tier3"/>
            </w:pPr>
            <w:r>
              <w:t>-</w:t>
            </w:r>
            <w:r>
              <w:tab/>
              <w:t>-</w:t>
            </w:r>
            <w:r>
              <w:tab/>
              <w:t>Of other polyesters</w:t>
            </w:r>
          </w:p>
          <w:p w14:paraId="5910330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309" w14:textId="77777777" w:rsidR="00E546F5" w:rsidRDefault="00951CE2">
            <w:pPr>
              <w:pStyle w:val="Tier3Bullet"/>
            </w:pPr>
            <w:r>
              <w:tab/>
            </w:r>
            <w:r>
              <w:tab/>
              <w:t>-</w:t>
            </w:r>
            <w:r>
              <w:tab/>
              <w:t>for fitting to or equipping such ships, boats or other vessels;</w:t>
            </w:r>
          </w:p>
          <w:p w14:paraId="5910330A"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330B" w14:textId="77777777" w:rsidR="00E546F5" w:rsidRDefault="00951CE2">
            <w:pPr>
              <w:pStyle w:val="Tier3Bullet"/>
            </w:pPr>
            <w:r>
              <w:tab/>
            </w:r>
            <w:r>
              <w:tab/>
              <w:t>-</w:t>
            </w:r>
            <w:r>
              <w:tab/>
              <w:t>for equipping the above platforms;</w:t>
            </w:r>
          </w:p>
          <w:p w14:paraId="5910330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0D" w14:textId="77777777" w:rsidR="00E546F5" w:rsidRDefault="00951CE2">
            <w:pPr>
              <w:pStyle w:val="NormalinTable"/>
            </w:pPr>
            <w:r>
              <w:t>0.0%</w:t>
            </w:r>
          </w:p>
        </w:tc>
      </w:tr>
      <w:tr w:rsidR="00E546F5" w14:paraId="591033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0F" w14:textId="77777777" w:rsidR="00E546F5" w:rsidRDefault="00951CE2">
            <w:pPr>
              <w:pStyle w:val="NormalinTable"/>
            </w:pPr>
            <w:r>
              <w:t>3920710000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10"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311" w14:textId="77777777" w:rsidR="00E546F5" w:rsidRDefault="00951CE2">
            <w:pPr>
              <w:pStyle w:val="Tier2"/>
            </w:pPr>
            <w:r>
              <w:t>-</w:t>
            </w:r>
            <w:r>
              <w:tab/>
              <w:t>Of cellulose or its chemical derivatives</w:t>
            </w:r>
          </w:p>
          <w:p w14:paraId="59103312" w14:textId="77777777" w:rsidR="00E546F5" w:rsidRDefault="00951CE2">
            <w:pPr>
              <w:pStyle w:val="Tier3"/>
            </w:pPr>
            <w:r>
              <w:t>-</w:t>
            </w:r>
            <w:r>
              <w:tab/>
              <w:t>-</w:t>
            </w:r>
            <w:r>
              <w:tab/>
              <w:t>Of regenerated cellulose</w:t>
            </w:r>
          </w:p>
          <w:p w14:paraId="59103313" w14:textId="77777777" w:rsidR="00E546F5" w:rsidRDefault="00951CE2">
            <w:pPr>
              <w:pStyle w:val="Tier3Bullet"/>
            </w:pPr>
            <w:r>
              <w:tab/>
            </w:r>
            <w:r>
              <w:tab/>
              <w:t>-</w:t>
            </w:r>
            <w:r>
              <w:tab/>
              <w:t>for incorporation in ships, boats or other vessels listed in Table 1, for the purposes of their construc</w:t>
            </w:r>
            <w:r>
              <w:t>tion, repair, maintenance or conversion;</w:t>
            </w:r>
          </w:p>
          <w:p w14:paraId="59103314" w14:textId="77777777" w:rsidR="00E546F5" w:rsidRDefault="00951CE2">
            <w:pPr>
              <w:pStyle w:val="Tier3Bullet"/>
            </w:pPr>
            <w:r>
              <w:tab/>
            </w:r>
            <w:r>
              <w:tab/>
              <w:t>-</w:t>
            </w:r>
            <w:r>
              <w:tab/>
              <w:t>for fitting to or equipping such ships, boats or other vessels;</w:t>
            </w:r>
          </w:p>
          <w:p w14:paraId="59103315" w14:textId="77777777" w:rsidR="00E546F5" w:rsidRDefault="00951CE2">
            <w:pPr>
              <w:pStyle w:val="Tier3Bullet"/>
            </w:pP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14:paraId="59103316" w14:textId="77777777" w:rsidR="00E546F5" w:rsidRDefault="00951CE2">
            <w:pPr>
              <w:pStyle w:val="Tier3Bullet"/>
            </w:pPr>
            <w:r>
              <w:tab/>
            </w:r>
            <w:r>
              <w:tab/>
              <w:t>-</w:t>
            </w:r>
            <w:r>
              <w:tab/>
              <w:t>for equipping the above platforms;</w:t>
            </w:r>
          </w:p>
          <w:p w14:paraId="5910331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18" w14:textId="77777777" w:rsidR="00E546F5" w:rsidRDefault="00951CE2">
            <w:pPr>
              <w:pStyle w:val="NormalinTable"/>
            </w:pPr>
            <w:r>
              <w:t>0.0%</w:t>
            </w:r>
          </w:p>
        </w:tc>
      </w:tr>
      <w:tr w:rsidR="00E546F5" w14:paraId="591033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1A" w14:textId="77777777" w:rsidR="00E546F5" w:rsidRDefault="00951CE2">
            <w:pPr>
              <w:pStyle w:val="NormalinTable"/>
            </w:pPr>
            <w:r>
              <w:t>3920730000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1B" w14:textId="77777777" w:rsidR="00E546F5" w:rsidRDefault="00951CE2">
            <w:pPr>
              <w:pStyle w:val="Tier1"/>
            </w:pPr>
            <w:r>
              <w:t xml:space="preserve">Other plates, sheets, film, foil and </w:t>
            </w:r>
            <w:r>
              <w:t>strip, of plastics, non-cellular and not reinforced, laminated, supported or similarly combined with other materials</w:t>
            </w:r>
          </w:p>
          <w:p w14:paraId="5910331C" w14:textId="77777777" w:rsidR="00E546F5" w:rsidRDefault="00951CE2">
            <w:pPr>
              <w:pStyle w:val="Tier2"/>
            </w:pPr>
            <w:r>
              <w:t>-</w:t>
            </w:r>
            <w:r>
              <w:tab/>
              <w:t>Of cellulose or its chemical derivatives</w:t>
            </w:r>
          </w:p>
          <w:p w14:paraId="5910331D" w14:textId="77777777" w:rsidR="00E546F5" w:rsidRDefault="00951CE2">
            <w:pPr>
              <w:pStyle w:val="Tier3"/>
            </w:pPr>
            <w:r>
              <w:t>-</w:t>
            </w:r>
            <w:r>
              <w:tab/>
              <w:t>-</w:t>
            </w:r>
            <w:r>
              <w:tab/>
              <w:t>Of cellulose acetate</w:t>
            </w:r>
          </w:p>
          <w:p w14:paraId="5910331E" w14:textId="77777777" w:rsidR="00E546F5" w:rsidRDefault="00951CE2">
            <w:pPr>
              <w:pStyle w:val="Tier3Bullet"/>
            </w:pPr>
            <w:r>
              <w:tab/>
            </w:r>
            <w:r>
              <w:tab/>
              <w:t>-</w:t>
            </w:r>
            <w:r>
              <w:tab/>
              <w:t xml:space="preserve">for incorporation in ships, boats or other vessels listed in Table </w:t>
            </w:r>
            <w:r>
              <w:t>1, for the purposes of their construction, repair, maintenance or conversion;</w:t>
            </w:r>
          </w:p>
          <w:p w14:paraId="5910331F" w14:textId="77777777" w:rsidR="00E546F5" w:rsidRDefault="00951CE2">
            <w:pPr>
              <w:pStyle w:val="Tier3Bullet"/>
            </w:pPr>
            <w:r>
              <w:tab/>
            </w:r>
            <w:r>
              <w:tab/>
              <w:t>-</w:t>
            </w:r>
            <w:r>
              <w:tab/>
              <w:t>for fitting to or equipping such ships, boats or other vessels;</w:t>
            </w:r>
          </w:p>
          <w:p w14:paraId="59103320" w14:textId="77777777" w:rsidR="00E546F5" w:rsidRDefault="00951CE2">
            <w:pPr>
              <w:pStyle w:val="Tier3Bullet"/>
            </w:pPr>
            <w:r>
              <w:tab/>
            </w:r>
            <w:r>
              <w:tab/>
              <w:t>-</w:t>
            </w:r>
            <w:r>
              <w:tab/>
              <w:t xml:space="preserve">for incorporation, for the purposes of their construction, repair, maintenance or conversion, in drilling </w:t>
            </w:r>
            <w:r>
              <w:t>or production platforms listed below: fixed, of subheading ex 8430 49 or floating or submersible of subheading 8905 20;</w:t>
            </w:r>
          </w:p>
          <w:p w14:paraId="59103321" w14:textId="77777777" w:rsidR="00E546F5" w:rsidRDefault="00951CE2">
            <w:pPr>
              <w:pStyle w:val="Tier3Bullet"/>
            </w:pPr>
            <w:r>
              <w:tab/>
            </w:r>
            <w:r>
              <w:tab/>
              <w:t>-</w:t>
            </w:r>
            <w:r>
              <w:tab/>
              <w:t>for equipping the above platforms;</w:t>
            </w:r>
          </w:p>
          <w:p w14:paraId="5910332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23" w14:textId="77777777" w:rsidR="00E546F5" w:rsidRDefault="00951CE2">
            <w:pPr>
              <w:pStyle w:val="NormalinTable"/>
            </w:pPr>
            <w:r>
              <w:t>0.0%</w:t>
            </w:r>
          </w:p>
        </w:tc>
      </w:tr>
      <w:tr w:rsidR="00E546F5" w14:paraId="591033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25" w14:textId="77777777" w:rsidR="00E546F5" w:rsidRDefault="00951CE2">
            <w:pPr>
              <w:pStyle w:val="NormalinTable"/>
            </w:pPr>
            <w:r>
              <w:t>3920790000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26" w14:textId="77777777" w:rsidR="00E546F5" w:rsidRDefault="00951CE2">
            <w:pPr>
              <w:pStyle w:val="Tier1"/>
            </w:pPr>
            <w:r>
              <w:t>Other plates, sheets, film, foil and strip, of plastics, non-cellular and not reinforced, laminated, supported or similarly combined with other materials</w:t>
            </w:r>
          </w:p>
          <w:p w14:paraId="59103327" w14:textId="77777777" w:rsidR="00E546F5" w:rsidRDefault="00951CE2">
            <w:pPr>
              <w:pStyle w:val="Tier2"/>
            </w:pPr>
            <w:r>
              <w:t>-</w:t>
            </w:r>
            <w:r>
              <w:tab/>
              <w:t>Of cellulose or its chemical derivatives</w:t>
            </w:r>
          </w:p>
          <w:p w14:paraId="59103328" w14:textId="77777777" w:rsidR="00E546F5" w:rsidRDefault="00951CE2">
            <w:pPr>
              <w:pStyle w:val="Tier3"/>
            </w:pPr>
            <w:r>
              <w:t>-</w:t>
            </w:r>
            <w:r>
              <w:tab/>
              <w:t>-</w:t>
            </w:r>
            <w:r>
              <w:tab/>
              <w:t>Of other cellulose derivatives</w:t>
            </w:r>
          </w:p>
          <w:p w14:paraId="59103329" w14:textId="77777777" w:rsidR="00E546F5" w:rsidRDefault="00951CE2">
            <w:pPr>
              <w:pStyle w:val="Tier3Bullet"/>
            </w:pPr>
            <w:r>
              <w:tab/>
            </w:r>
            <w:r>
              <w:tab/>
              <w:t>-</w:t>
            </w:r>
            <w:r>
              <w:tab/>
              <w:t>for incorporation in</w:t>
            </w:r>
            <w:r>
              <w:t xml:space="preserve"> ships, boats or other vessels listed in Table 1, for the purposes of their construction, repair, maintenance or conversion;</w:t>
            </w:r>
          </w:p>
          <w:p w14:paraId="5910332A" w14:textId="77777777" w:rsidR="00E546F5" w:rsidRDefault="00951CE2">
            <w:pPr>
              <w:pStyle w:val="Tier3Bullet"/>
            </w:pPr>
            <w:r>
              <w:tab/>
            </w:r>
            <w:r>
              <w:tab/>
              <w:t>-</w:t>
            </w:r>
            <w:r>
              <w:tab/>
              <w:t>for fitting to or equipping such ships, boats or other vessels;</w:t>
            </w:r>
          </w:p>
          <w:p w14:paraId="5910332B"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32C" w14:textId="77777777" w:rsidR="00E546F5" w:rsidRDefault="00951CE2">
            <w:pPr>
              <w:pStyle w:val="Tier3Bullet"/>
            </w:pPr>
            <w:r>
              <w:tab/>
            </w:r>
            <w:r>
              <w:tab/>
              <w:t>-</w:t>
            </w:r>
            <w:r>
              <w:tab/>
              <w:t>for equipping the above platforms;</w:t>
            </w:r>
          </w:p>
          <w:p w14:paraId="5910332D"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2E" w14:textId="77777777" w:rsidR="00E546F5" w:rsidRDefault="00951CE2">
            <w:pPr>
              <w:pStyle w:val="NormalinTable"/>
            </w:pPr>
            <w:r>
              <w:t>0.0%</w:t>
            </w:r>
          </w:p>
        </w:tc>
      </w:tr>
      <w:tr w:rsidR="00E546F5" w14:paraId="591033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30" w14:textId="77777777" w:rsidR="00E546F5" w:rsidRDefault="00951CE2">
            <w:pPr>
              <w:pStyle w:val="NormalinTable"/>
            </w:pPr>
            <w:r>
              <w:t>3920910010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31" w14:textId="77777777" w:rsidR="00E546F5" w:rsidRDefault="00951CE2">
            <w:pPr>
              <w:pStyle w:val="Tier1"/>
            </w:pPr>
            <w:r>
              <w:t>Other plates, sheets, film, foil and strip, of plastics, non-cellular and not reinforced, laminated, supported or similarly combined with other materials</w:t>
            </w:r>
          </w:p>
          <w:p w14:paraId="59103332" w14:textId="77777777" w:rsidR="00E546F5" w:rsidRDefault="00951CE2">
            <w:pPr>
              <w:pStyle w:val="Tier2"/>
            </w:pPr>
            <w:r>
              <w:t>-</w:t>
            </w:r>
            <w:r>
              <w:tab/>
              <w:t>Of other plastics</w:t>
            </w:r>
          </w:p>
          <w:p w14:paraId="59103333" w14:textId="77777777" w:rsidR="00E546F5" w:rsidRDefault="00951CE2">
            <w:pPr>
              <w:pStyle w:val="Tier3"/>
            </w:pPr>
            <w:r>
              <w:t>-</w:t>
            </w:r>
            <w:r>
              <w:tab/>
              <w:t>-</w:t>
            </w:r>
            <w:r>
              <w:tab/>
              <w:t>Of poly(vinyl butyral)</w:t>
            </w:r>
          </w:p>
          <w:p w14:paraId="59103334" w14:textId="77777777" w:rsidR="00E546F5" w:rsidRDefault="00951CE2">
            <w:pPr>
              <w:pStyle w:val="Tier4"/>
            </w:pPr>
            <w:r>
              <w:t>-</w:t>
            </w:r>
            <w:r>
              <w:tab/>
            </w:r>
            <w:r>
              <w:t>-</w:t>
            </w:r>
            <w:r>
              <w:tab/>
              <w:t>-</w:t>
            </w:r>
            <w:r>
              <w:tab/>
              <w:t>For use in certain types of aircraft</w:t>
            </w:r>
          </w:p>
          <w:p w14:paraId="59103335"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36" w14:textId="77777777" w:rsidR="00E546F5" w:rsidRDefault="00951CE2">
            <w:pPr>
              <w:pStyle w:val="NormalinTable"/>
            </w:pPr>
            <w:r>
              <w:t>0.0%</w:t>
            </w:r>
          </w:p>
        </w:tc>
      </w:tr>
      <w:tr w:rsidR="00E546F5" w14:paraId="591033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38" w14:textId="77777777" w:rsidR="00E546F5" w:rsidRDefault="00951CE2">
            <w:pPr>
              <w:pStyle w:val="NormalinTable"/>
            </w:pPr>
            <w:r>
              <w:t>3920910051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39" w14:textId="77777777" w:rsidR="00E546F5" w:rsidRDefault="00951CE2">
            <w:pPr>
              <w:pStyle w:val="Tier1"/>
            </w:pPr>
            <w:r>
              <w:t>Other p</w:t>
            </w:r>
            <w:r>
              <w:t>lates, sheets, film, foil and strip, of plastics, non-cellular and not reinforced, laminated, supported or similarly combined with other materials</w:t>
            </w:r>
          </w:p>
          <w:p w14:paraId="5910333A" w14:textId="77777777" w:rsidR="00E546F5" w:rsidRDefault="00951CE2">
            <w:pPr>
              <w:pStyle w:val="Tier2"/>
            </w:pPr>
            <w:r>
              <w:t>-</w:t>
            </w:r>
            <w:r>
              <w:tab/>
              <w:t>Of other plastics</w:t>
            </w:r>
          </w:p>
          <w:p w14:paraId="5910333B" w14:textId="77777777" w:rsidR="00E546F5" w:rsidRDefault="00951CE2">
            <w:pPr>
              <w:pStyle w:val="Tier3"/>
            </w:pPr>
            <w:r>
              <w:t>-</w:t>
            </w:r>
            <w:r>
              <w:tab/>
              <w:t>-</w:t>
            </w:r>
            <w:r>
              <w:tab/>
              <w:t>Of poly(vinyl butyral)</w:t>
            </w:r>
          </w:p>
          <w:p w14:paraId="5910333C" w14:textId="77777777" w:rsidR="00E546F5" w:rsidRDefault="00951CE2">
            <w:pPr>
              <w:pStyle w:val="Tier4"/>
            </w:pPr>
            <w:r>
              <w:t>-</w:t>
            </w:r>
            <w:r>
              <w:tab/>
              <w:t>-</w:t>
            </w:r>
            <w:r>
              <w:tab/>
              <w:t>-</w:t>
            </w:r>
            <w:r>
              <w:tab/>
              <w:t>Other</w:t>
            </w:r>
          </w:p>
          <w:p w14:paraId="5910333D" w14:textId="77777777" w:rsidR="00E546F5" w:rsidRDefault="00951CE2">
            <w:pPr>
              <w:pStyle w:val="Tier5"/>
            </w:pPr>
            <w:r>
              <w:t>-</w:t>
            </w:r>
            <w:r>
              <w:tab/>
              <w:t>-</w:t>
            </w:r>
            <w:r>
              <w:tab/>
              <w:t>-</w:t>
            </w:r>
            <w:r>
              <w:tab/>
              <w:t>-</w:t>
            </w:r>
            <w:r>
              <w:tab/>
              <w:t xml:space="preserve">Poly(vinyl butyral) film </w:t>
            </w:r>
            <w:r>
              <w:t>containing by weight 25% or more but not more than 28% of tri-isobutyl phosphate as a plasticiser</w:t>
            </w:r>
          </w:p>
          <w:p w14:paraId="5910333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33F" w14:textId="77777777" w:rsidR="00E546F5" w:rsidRDefault="00951CE2">
            <w:pPr>
              <w:pStyle w:val="Tier5Bullet"/>
            </w:pPr>
            <w:r>
              <w:tab/>
            </w:r>
            <w:r>
              <w:tab/>
            </w:r>
            <w:r>
              <w:tab/>
            </w:r>
            <w:r>
              <w:tab/>
              <w:t>-</w:t>
            </w:r>
            <w:r>
              <w:tab/>
              <w:t>f</w:t>
            </w:r>
            <w:r>
              <w:t>or fitting to or equipping such ships, boats or other vessels;</w:t>
            </w:r>
          </w:p>
          <w:p w14:paraId="5910334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14:paraId="59103341" w14:textId="77777777" w:rsidR="00E546F5" w:rsidRDefault="00951CE2">
            <w:pPr>
              <w:pStyle w:val="Tier5Bullet"/>
            </w:pPr>
            <w:r>
              <w:tab/>
            </w:r>
            <w:r>
              <w:tab/>
            </w:r>
            <w:r>
              <w:tab/>
            </w:r>
            <w:r>
              <w:tab/>
              <w:t>-</w:t>
            </w:r>
            <w:r>
              <w:tab/>
              <w:t>for equipping the above platforms;</w:t>
            </w:r>
          </w:p>
          <w:p w14:paraId="5910334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43" w14:textId="77777777" w:rsidR="00E546F5" w:rsidRDefault="00951CE2">
            <w:pPr>
              <w:pStyle w:val="NormalinTable"/>
            </w:pPr>
            <w:r>
              <w:t>0.0%</w:t>
            </w:r>
          </w:p>
        </w:tc>
      </w:tr>
      <w:tr w:rsidR="00E546F5" w14:paraId="591033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45" w14:textId="77777777" w:rsidR="00E546F5" w:rsidRDefault="00951CE2">
            <w:pPr>
              <w:pStyle w:val="NormalinTable"/>
            </w:pPr>
            <w:r>
              <w:t>3920910052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46"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347" w14:textId="77777777" w:rsidR="00E546F5" w:rsidRDefault="00951CE2">
            <w:pPr>
              <w:pStyle w:val="Tier2"/>
            </w:pPr>
            <w:r>
              <w:t>-</w:t>
            </w:r>
            <w:r>
              <w:tab/>
              <w:t>Of other plastics</w:t>
            </w:r>
          </w:p>
          <w:p w14:paraId="59103348" w14:textId="77777777" w:rsidR="00E546F5" w:rsidRDefault="00951CE2">
            <w:pPr>
              <w:pStyle w:val="Tier3"/>
            </w:pPr>
            <w:r>
              <w:t>-</w:t>
            </w:r>
            <w:r>
              <w:tab/>
              <w:t>-</w:t>
            </w:r>
            <w:r>
              <w:tab/>
              <w:t>Of poly(vinyl butyral)</w:t>
            </w:r>
          </w:p>
          <w:p w14:paraId="59103349" w14:textId="77777777" w:rsidR="00E546F5" w:rsidRDefault="00951CE2">
            <w:pPr>
              <w:pStyle w:val="Tier4"/>
            </w:pPr>
            <w:r>
              <w:t>-</w:t>
            </w:r>
            <w:r>
              <w:tab/>
              <w:t>-</w:t>
            </w:r>
            <w:r>
              <w:tab/>
              <w:t>-</w:t>
            </w:r>
            <w:r>
              <w:tab/>
              <w:t>Other</w:t>
            </w:r>
          </w:p>
          <w:p w14:paraId="5910334A" w14:textId="77777777" w:rsidR="00E546F5" w:rsidRDefault="00951CE2">
            <w:pPr>
              <w:pStyle w:val="Tier5"/>
            </w:pPr>
            <w:r>
              <w:t>-</w:t>
            </w:r>
            <w:r>
              <w:tab/>
              <w:t>-</w:t>
            </w:r>
            <w:r>
              <w:tab/>
              <w:t>-</w:t>
            </w:r>
            <w:r>
              <w:tab/>
              <w:t>-</w:t>
            </w:r>
            <w:r>
              <w:tab/>
              <w:t xml:space="preserve">Poly(vinyl butyral) film: - containing by weight 26% or more but not more than 30% of </w:t>
            </w:r>
            <w:r>
              <w:t>triethyleneglycol bis(2-ethyl hexanoate) as a plasticiser, - with a thickness of 0.73 mm or more but not more than 1.50 mm</w:t>
            </w:r>
          </w:p>
          <w:p w14:paraId="5910334B" w14:textId="77777777" w:rsidR="00E546F5" w:rsidRDefault="00951CE2">
            <w:pPr>
              <w:pStyle w:val="Tier5Bullet"/>
            </w:pPr>
            <w:r>
              <w:tab/>
            </w:r>
            <w:r>
              <w:tab/>
            </w:r>
            <w:r>
              <w:tab/>
            </w:r>
            <w:r>
              <w:tab/>
              <w:t>-</w:t>
            </w:r>
            <w:r>
              <w:tab/>
              <w:t>for incorporation in ships, boats or other vessels listed in Table 1, for the purposes of their construction, repair, maintenan</w:t>
            </w:r>
            <w:r>
              <w:t>ce or conversion;</w:t>
            </w:r>
          </w:p>
          <w:p w14:paraId="5910334C" w14:textId="77777777" w:rsidR="00E546F5" w:rsidRDefault="00951CE2">
            <w:pPr>
              <w:pStyle w:val="Tier5Bullet"/>
            </w:pPr>
            <w:r>
              <w:tab/>
            </w:r>
            <w:r>
              <w:tab/>
            </w:r>
            <w:r>
              <w:tab/>
            </w:r>
            <w:r>
              <w:tab/>
              <w:t>-</w:t>
            </w:r>
            <w:r>
              <w:tab/>
              <w:t>for fitting to or equipping such ships, boats or other vessels;</w:t>
            </w:r>
          </w:p>
          <w:p w14:paraId="5910334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14:paraId="5910334E" w14:textId="77777777" w:rsidR="00E546F5" w:rsidRDefault="00951CE2">
            <w:pPr>
              <w:pStyle w:val="Tier5Bullet"/>
            </w:pPr>
            <w:r>
              <w:tab/>
            </w:r>
            <w:r>
              <w:tab/>
            </w:r>
            <w:r>
              <w:tab/>
            </w:r>
            <w:r>
              <w:tab/>
              <w:t>-</w:t>
            </w:r>
            <w:r>
              <w:tab/>
              <w:t>for equipping the above platforms;</w:t>
            </w:r>
          </w:p>
          <w:p w14:paraId="5910334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50" w14:textId="77777777" w:rsidR="00E546F5" w:rsidRDefault="00951CE2">
            <w:pPr>
              <w:pStyle w:val="NormalinTable"/>
            </w:pPr>
            <w:r>
              <w:t>0.0%</w:t>
            </w:r>
          </w:p>
        </w:tc>
      </w:tr>
      <w:tr w:rsidR="00E546F5" w14:paraId="591033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52" w14:textId="77777777" w:rsidR="00E546F5" w:rsidRDefault="00951CE2">
            <w:pPr>
              <w:pStyle w:val="NormalinTable"/>
            </w:pPr>
            <w:r>
              <w:t>3920910091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53"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354" w14:textId="77777777" w:rsidR="00E546F5" w:rsidRDefault="00951CE2">
            <w:pPr>
              <w:pStyle w:val="Tier2"/>
            </w:pPr>
            <w:r>
              <w:t>-</w:t>
            </w:r>
            <w:r>
              <w:tab/>
              <w:t>Of other plastics</w:t>
            </w:r>
          </w:p>
          <w:p w14:paraId="59103355" w14:textId="77777777" w:rsidR="00E546F5" w:rsidRDefault="00951CE2">
            <w:pPr>
              <w:pStyle w:val="Tier3"/>
            </w:pPr>
            <w:r>
              <w:t>-</w:t>
            </w:r>
            <w:r>
              <w:tab/>
              <w:t>-</w:t>
            </w:r>
            <w:r>
              <w:tab/>
              <w:t>Of poly(vinyl butyral)</w:t>
            </w:r>
          </w:p>
          <w:p w14:paraId="59103356" w14:textId="77777777" w:rsidR="00E546F5" w:rsidRDefault="00951CE2">
            <w:pPr>
              <w:pStyle w:val="Tier4"/>
            </w:pPr>
            <w:r>
              <w:t>-</w:t>
            </w:r>
            <w:r>
              <w:tab/>
              <w:t>-</w:t>
            </w:r>
            <w:r>
              <w:tab/>
              <w:t>-</w:t>
            </w:r>
            <w:r>
              <w:tab/>
              <w:t>Other</w:t>
            </w:r>
          </w:p>
          <w:p w14:paraId="59103357" w14:textId="77777777" w:rsidR="00E546F5" w:rsidRDefault="00951CE2">
            <w:pPr>
              <w:pStyle w:val="Tier5"/>
            </w:pPr>
            <w:r>
              <w:t>-</w:t>
            </w:r>
            <w:r>
              <w:tab/>
              <w:t>-</w:t>
            </w:r>
            <w:r>
              <w:tab/>
              <w:t>-</w:t>
            </w:r>
            <w:r>
              <w:tab/>
              <w:t>-</w:t>
            </w:r>
            <w:r>
              <w:tab/>
              <w:t>Poly(vinyl butyral) film having a graduated coloured band</w:t>
            </w:r>
          </w:p>
          <w:p w14:paraId="59103358" w14:textId="77777777" w:rsidR="00E546F5" w:rsidRDefault="00951CE2">
            <w:pPr>
              <w:pStyle w:val="Tier5Bullet"/>
            </w:pPr>
            <w:r>
              <w:tab/>
            </w:r>
            <w:r>
              <w:tab/>
            </w:r>
            <w:r>
              <w:tab/>
            </w:r>
            <w:r>
              <w:tab/>
              <w:t>-</w:t>
            </w:r>
            <w:r>
              <w:tab/>
              <w:t xml:space="preserve">for incorporation </w:t>
            </w:r>
            <w:r>
              <w:t>in ships, boats or other vessels listed in Table 1, for the purposes of their construction, repair, maintenance or conversion;</w:t>
            </w:r>
          </w:p>
          <w:p w14:paraId="59103359" w14:textId="77777777" w:rsidR="00E546F5" w:rsidRDefault="00951CE2">
            <w:pPr>
              <w:pStyle w:val="Tier5Bullet"/>
            </w:pPr>
            <w:r>
              <w:tab/>
            </w:r>
            <w:r>
              <w:tab/>
            </w:r>
            <w:r>
              <w:tab/>
            </w:r>
            <w:r>
              <w:tab/>
              <w:t>-</w:t>
            </w:r>
            <w:r>
              <w:tab/>
              <w:t>for fitting to or equipping such ships, boats or other vessels;</w:t>
            </w:r>
          </w:p>
          <w:p w14:paraId="5910335A"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35B" w14:textId="77777777" w:rsidR="00E546F5" w:rsidRDefault="00951CE2">
            <w:pPr>
              <w:pStyle w:val="Tier5Bullet"/>
            </w:pPr>
            <w:r>
              <w:tab/>
            </w:r>
            <w:r>
              <w:tab/>
            </w:r>
            <w:r>
              <w:tab/>
            </w:r>
            <w:r>
              <w:tab/>
              <w:t>-</w:t>
            </w:r>
            <w:r>
              <w:tab/>
              <w:t>for equipping the above platforms;</w:t>
            </w:r>
          </w:p>
          <w:p w14:paraId="5910335C"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5D" w14:textId="77777777" w:rsidR="00E546F5" w:rsidRDefault="00951CE2">
            <w:pPr>
              <w:pStyle w:val="NormalinTable"/>
            </w:pPr>
            <w:r>
              <w:t>0.0%</w:t>
            </w:r>
          </w:p>
        </w:tc>
      </w:tr>
      <w:tr w:rsidR="00E546F5" w14:paraId="591033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5F" w14:textId="77777777" w:rsidR="00E546F5" w:rsidRDefault="00951CE2">
            <w:pPr>
              <w:pStyle w:val="NormalinTable"/>
            </w:pPr>
            <w:r>
              <w:t>3920910093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60" w14:textId="77777777" w:rsidR="00E546F5" w:rsidRDefault="00951CE2">
            <w:pPr>
              <w:pStyle w:val="Tier1"/>
            </w:pPr>
            <w:r>
              <w:t>Other plates, sheets, film, foil and strip, of plastics, non-cellular and not reinforced, laminated, supported or similarly combined with other materials</w:t>
            </w:r>
          </w:p>
          <w:p w14:paraId="59103361" w14:textId="77777777" w:rsidR="00E546F5" w:rsidRDefault="00951CE2">
            <w:pPr>
              <w:pStyle w:val="Tier2"/>
            </w:pPr>
            <w:r>
              <w:t>-</w:t>
            </w:r>
            <w:r>
              <w:tab/>
              <w:t>Of other plastics</w:t>
            </w:r>
          </w:p>
          <w:p w14:paraId="59103362" w14:textId="77777777" w:rsidR="00E546F5" w:rsidRDefault="00951CE2">
            <w:pPr>
              <w:pStyle w:val="Tier3"/>
            </w:pPr>
            <w:r>
              <w:t>-</w:t>
            </w:r>
            <w:r>
              <w:tab/>
              <w:t>-</w:t>
            </w:r>
            <w:r>
              <w:tab/>
              <w:t>Of poly(vinyl butyral)</w:t>
            </w:r>
          </w:p>
          <w:p w14:paraId="59103363" w14:textId="77777777" w:rsidR="00E546F5" w:rsidRDefault="00951CE2">
            <w:pPr>
              <w:pStyle w:val="Tier4"/>
            </w:pPr>
            <w:r>
              <w:t>-</w:t>
            </w:r>
            <w:r>
              <w:tab/>
              <w:t>-</w:t>
            </w:r>
            <w:r>
              <w:tab/>
              <w:t>-</w:t>
            </w:r>
            <w:r>
              <w:tab/>
              <w:t>Other</w:t>
            </w:r>
          </w:p>
          <w:p w14:paraId="59103364" w14:textId="77777777" w:rsidR="00E546F5" w:rsidRDefault="00951CE2">
            <w:pPr>
              <w:pStyle w:val="Tier5"/>
            </w:pPr>
            <w:r>
              <w:t>-</w:t>
            </w:r>
            <w:r>
              <w:tab/>
              <w:t>-</w:t>
            </w:r>
            <w:r>
              <w:tab/>
              <w:t>-</w:t>
            </w:r>
            <w:r>
              <w:tab/>
              <w:t>-</w:t>
            </w:r>
            <w:r>
              <w:tab/>
              <w:t xml:space="preserve">Film of poly(ethylene terephthalate), whether or not metallised on one or both sides, or laminated film of poly(ethylene terephthalate) films, metallised on the external sides only, and having the following </w:t>
            </w:r>
            <w:r>
              <w:t xml:space="preserve">characteristics: - a visible light transmission of 50% or more, - coated on one or both sides with a layer of poly(vinyl butyral) but not coated with an adhesive or any other material except poly(vinyl butyral), - a total thickness of not more than 0.2 mm </w:t>
            </w:r>
            <w:r>
              <w:t>without taking the presence of poly(vinyl butyral) into account and a thickness of poly(vinyl butyral) of more than 0.2 mm</w:t>
            </w:r>
          </w:p>
          <w:p w14:paraId="59103365" w14:textId="77777777" w:rsidR="00E546F5" w:rsidRDefault="00951CE2">
            <w:pPr>
              <w:pStyle w:val="Tier5Bullet"/>
            </w:pPr>
            <w:r>
              <w:tab/>
            </w:r>
            <w:r>
              <w:tab/>
            </w:r>
            <w:r>
              <w:tab/>
            </w:r>
            <w:r>
              <w:tab/>
              <w:t>-</w:t>
            </w:r>
            <w:r>
              <w:tab/>
              <w:t>for incorporation in ships, boats or other vessels listed in Table 1, for the purposes of their construction, repair, maintenan</w:t>
            </w:r>
            <w:r>
              <w:t>ce or conversion;</w:t>
            </w:r>
          </w:p>
          <w:p w14:paraId="59103366" w14:textId="77777777" w:rsidR="00E546F5" w:rsidRDefault="00951CE2">
            <w:pPr>
              <w:pStyle w:val="Tier5Bullet"/>
            </w:pPr>
            <w:r>
              <w:tab/>
            </w:r>
            <w:r>
              <w:tab/>
            </w:r>
            <w:r>
              <w:tab/>
            </w:r>
            <w:r>
              <w:tab/>
              <w:t>-</w:t>
            </w:r>
            <w:r>
              <w:tab/>
              <w:t>for fitting to or equipping such ships, boats or other vessels;</w:t>
            </w:r>
          </w:p>
          <w:p w14:paraId="5910336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14:paraId="59103368" w14:textId="77777777" w:rsidR="00E546F5" w:rsidRDefault="00951CE2">
            <w:pPr>
              <w:pStyle w:val="Tier5Bullet"/>
            </w:pPr>
            <w:r>
              <w:tab/>
            </w:r>
            <w:r>
              <w:tab/>
            </w:r>
            <w:r>
              <w:tab/>
            </w:r>
            <w:r>
              <w:tab/>
              <w:t>-</w:t>
            </w:r>
            <w:r>
              <w:tab/>
              <w:t>for equipping the above platforms;</w:t>
            </w:r>
          </w:p>
          <w:p w14:paraId="5910336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6A" w14:textId="77777777" w:rsidR="00E546F5" w:rsidRDefault="00951CE2">
            <w:pPr>
              <w:pStyle w:val="NormalinTable"/>
            </w:pPr>
            <w:r>
              <w:t>0.0%</w:t>
            </w:r>
          </w:p>
        </w:tc>
      </w:tr>
      <w:tr w:rsidR="00E546F5" w14:paraId="591033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6C" w14:textId="77777777" w:rsidR="00E546F5" w:rsidRDefault="00951CE2">
            <w:pPr>
              <w:pStyle w:val="NormalinTable"/>
            </w:pPr>
            <w:r>
              <w:t>3920910095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6D"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36E" w14:textId="77777777" w:rsidR="00E546F5" w:rsidRDefault="00951CE2">
            <w:pPr>
              <w:pStyle w:val="Tier2"/>
            </w:pPr>
            <w:r>
              <w:t>-</w:t>
            </w:r>
            <w:r>
              <w:tab/>
              <w:t>Of other plastics</w:t>
            </w:r>
          </w:p>
          <w:p w14:paraId="5910336F" w14:textId="77777777" w:rsidR="00E546F5" w:rsidRDefault="00951CE2">
            <w:pPr>
              <w:pStyle w:val="Tier3"/>
            </w:pPr>
            <w:r>
              <w:t>-</w:t>
            </w:r>
            <w:r>
              <w:tab/>
              <w:t>-</w:t>
            </w:r>
            <w:r>
              <w:tab/>
              <w:t>Of poly(vinyl butyral)</w:t>
            </w:r>
          </w:p>
          <w:p w14:paraId="59103370" w14:textId="77777777" w:rsidR="00E546F5" w:rsidRDefault="00951CE2">
            <w:pPr>
              <w:pStyle w:val="Tier4"/>
            </w:pPr>
            <w:r>
              <w:t>-</w:t>
            </w:r>
            <w:r>
              <w:tab/>
              <w:t>-</w:t>
            </w:r>
            <w:r>
              <w:tab/>
              <w:t>-</w:t>
            </w:r>
            <w:r>
              <w:tab/>
              <w:t>Other</w:t>
            </w:r>
          </w:p>
          <w:p w14:paraId="59103371" w14:textId="77777777" w:rsidR="00E546F5" w:rsidRDefault="00951CE2">
            <w:pPr>
              <w:pStyle w:val="Tier5"/>
            </w:pPr>
            <w:r>
              <w:t>-</w:t>
            </w:r>
            <w:r>
              <w:tab/>
              <w:t>-</w:t>
            </w:r>
            <w:r>
              <w:tab/>
              <w:t>-</w:t>
            </w:r>
            <w:r>
              <w:tab/>
              <w:t>-</w:t>
            </w:r>
            <w:r>
              <w:tab/>
              <w:t>Co-extruded trilayer poly(vinyl butyral) film</w:t>
            </w:r>
          </w:p>
          <w:p w14:paraId="59103372" w14:textId="77777777" w:rsidR="00E546F5" w:rsidRDefault="00951CE2">
            <w:pPr>
              <w:pStyle w:val="Tier6"/>
            </w:pPr>
            <w:r>
              <w:t>-</w:t>
            </w:r>
            <w:r>
              <w:tab/>
              <w:t>-</w:t>
            </w:r>
            <w:r>
              <w:tab/>
              <w:t>-</w:t>
            </w:r>
            <w:r>
              <w:tab/>
              <w:t>-</w:t>
            </w:r>
            <w:r>
              <w:tab/>
              <w:t>-</w:t>
            </w:r>
            <w:r>
              <w:tab/>
              <w:t>Co-extruded trilayer poly(</w:t>
            </w:r>
            <w:r>
              <w:t>vinyl butyral) film with a graduated colour band containing by weight 29% or more but not more than 31% of 2,2'-ethylenedioxydiethyl bis(2-ethylhexanoate) as a plasticiser</w:t>
            </w:r>
          </w:p>
          <w:p w14:paraId="59103373" w14:textId="77777777" w:rsidR="00E546F5" w:rsidRDefault="00951CE2">
            <w:pPr>
              <w:pStyle w:val="Tier6Bullet"/>
            </w:pPr>
            <w:r>
              <w:tab/>
            </w:r>
            <w:r>
              <w:tab/>
            </w:r>
            <w:r>
              <w:tab/>
            </w:r>
            <w:r>
              <w:tab/>
            </w:r>
            <w:r>
              <w:tab/>
              <w:t>-</w:t>
            </w:r>
            <w:r>
              <w:tab/>
              <w:t>for incorporation in ships, boats or other vessels listed in Table 1, for the</w:t>
            </w:r>
            <w:r>
              <w:t xml:space="preserve"> purposes of their construction, repair, maintenance or conversion;</w:t>
            </w:r>
          </w:p>
          <w:p w14:paraId="59103374" w14:textId="77777777" w:rsidR="00E546F5" w:rsidRDefault="00951CE2">
            <w:pPr>
              <w:pStyle w:val="Tier6Bullet"/>
            </w:pPr>
            <w:r>
              <w:tab/>
            </w:r>
            <w:r>
              <w:tab/>
            </w:r>
            <w:r>
              <w:tab/>
            </w:r>
            <w:r>
              <w:tab/>
            </w:r>
            <w:r>
              <w:tab/>
              <w:t>-</w:t>
            </w:r>
            <w:r>
              <w:tab/>
              <w:t>for fitting to or equipping such ships, boats or other vessels;</w:t>
            </w:r>
          </w:p>
          <w:p w14:paraId="59103375" w14:textId="77777777" w:rsidR="00E546F5" w:rsidRDefault="00951CE2">
            <w:pPr>
              <w:pStyle w:val="Tier6Bullet"/>
            </w:pPr>
            <w:r>
              <w:tab/>
            </w:r>
            <w:r>
              <w:tab/>
            </w:r>
            <w:r>
              <w:tab/>
            </w: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14:paraId="59103376" w14:textId="77777777" w:rsidR="00E546F5" w:rsidRDefault="00951CE2">
            <w:pPr>
              <w:pStyle w:val="Tier6Bullet"/>
            </w:pPr>
            <w:r>
              <w:tab/>
            </w:r>
            <w:r>
              <w:tab/>
            </w:r>
            <w:r>
              <w:tab/>
            </w:r>
            <w:r>
              <w:tab/>
            </w:r>
            <w:r>
              <w:tab/>
              <w:t>-</w:t>
            </w:r>
            <w:r>
              <w:tab/>
              <w:t>for equipping the above platforms;</w:t>
            </w:r>
          </w:p>
          <w:p w14:paraId="5910337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78" w14:textId="77777777" w:rsidR="00E546F5" w:rsidRDefault="00951CE2">
            <w:pPr>
              <w:pStyle w:val="NormalinTable"/>
            </w:pPr>
            <w:r>
              <w:t>0.0%</w:t>
            </w:r>
          </w:p>
        </w:tc>
      </w:tr>
      <w:tr w:rsidR="00E546F5" w14:paraId="591033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7A" w14:textId="77777777" w:rsidR="00E546F5" w:rsidRDefault="00951CE2">
            <w:pPr>
              <w:pStyle w:val="NormalinTable"/>
            </w:pPr>
            <w:r>
              <w:t>3920910097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7B" w14:textId="77777777" w:rsidR="00E546F5" w:rsidRDefault="00951CE2">
            <w:pPr>
              <w:pStyle w:val="Tier1"/>
            </w:pPr>
            <w:r>
              <w:t>Other plates, sheets, film, foil and strip, of plastics, non-cellular and not reinforced, laminated, supported or similarly combined with other materials</w:t>
            </w:r>
          </w:p>
          <w:p w14:paraId="5910337C" w14:textId="77777777" w:rsidR="00E546F5" w:rsidRDefault="00951CE2">
            <w:pPr>
              <w:pStyle w:val="Tier2"/>
            </w:pPr>
            <w:r>
              <w:t>-</w:t>
            </w:r>
            <w:r>
              <w:tab/>
              <w:t>Of other plastics</w:t>
            </w:r>
          </w:p>
          <w:p w14:paraId="5910337D" w14:textId="77777777" w:rsidR="00E546F5" w:rsidRDefault="00951CE2">
            <w:pPr>
              <w:pStyle w:val="Tier3"/>
            </w:pPr>
            <w:r>
              <w:t>-</w:t>
            </w:r>
            <w:r>
              <w:tab/>
              <w:t>-</w:t>
            </w:r>
            <w:r>
              <w:tab/>
              <w:t>Of poly(vinyl butyral)</w:t>
            </w:r>
          </w:p>
          <w:p w14:paraId="5910337E" w14:textId="77777777" w:rsidR="00E546F5" w:rsidRDefault="00951CE2">
            <w:pPr>
              <w:pStyle w:val="Tier4"/>
            </w:pPr>
            <w:r>
              <w:t>-</w:t>
            </w:r>
            <w:r>
              <w:tab/>
              <w:t>-</w:t>
            </w:r>
            <w:r>
              <w:tab/>
              <w:t>-</w:t>
            </w:r>
            <w:r>
              <w:tab/>
              <w:t>Other</w:t>
            </w:r>
          </w:p>
          <w:p w14:paraId="5910337F" w14:textId="77777777" w:rsidR="00E546F5" w:rsidRDefault="00951CE2">
            <w:pPr>
              <w:pStyle w:val="Tier5"/>
            </w:pPr>
            <w:r>
              <w:t>-</w:t>
            </w:r>
            <w:r>
              <w:tab/>
              <w:t>-</w:t>
            </w:r>
            <w:r>
              <w:tab/>
              <w:t>-</w:t>
            </w:r>
            <w:r>
              <w:tab/>
              <w:t>-</w:t>
            </w:r>
            <w:r>
              <w:tab/>
              <w:t>Co-extruded trilayer pol</w:t>
            </w:r>
            <w:r>
              <w:t>y(vinyl butyral) film</w:t>
            </w:r>
          </w:p>
          <w:p w14:paraId="59103380" w14:textId="77777777" w:rsidR="00E546F5" w:rsidRDefault="00951CE2">
            <w:pPr>
              <w:pStyle w:val="Tier6"/>
            </w:pPr>
            <w:r>
              <w:t>-</w:t>
            </w:r>
            <w:r>
              <w:tab/>
              <w:t>-</w:t>
            </w:r>
            <w:r>
              <w:tab/>
              <w:t>-</w:t>
            </w:r>
            <w:r>
              <w:tab/>
              <w:t>-</w:t>
            </w:r>
            <w:r>
              <w:tab/>
              <w:t>-</w:t>
            </w:r>
            <w:r>
              <w:tab/>
              <w:t>Other</w:t>
            </w:r>
          </w:p>
          <w:p w14:paraId="5910338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382" w14:textId="77777777" w:rsidR="00E546F5" w:rsidRDefault="00951CE2">
            <w:pPr>
              <w:pStyle w:val="Tier6Bullet"/>
            </w:pPr>
            <w:r>
              <w:tab/>
            </w:r>
            <w:r>
              <w:tab/>
            </w:r>
            <w:r>
              <w:tab/>
            </w:r>
            <w:r>
              <w:tab/>
            </w:r>
            <w:r>
              <w:tab/>
              <w:t>-</w:t>
            </w:r>
            <w:r>
              <w:tab/>
              <w:t xml:space="preserve">for fitting to or equipping such ships, boats or other </w:t>
            </w:r>
            <w:r>
              <w:t>vessels;</w:t>
            </w:r>
          </w:p>
          <w:p w14:paraId="5910338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384" w14:textId="77777777" w:rsidR="00E546F5" w:rsidRDefault="00951CE2">
            <w:pPr>
              <w:pStyle w:val="Tier6Bullet"/>
            </w:pPr>
            <w:r>
              <w:tab/>
            </w:r>
            <w:r>
              <w:tab/>
            </w:r>
            <w:r>
              <w:tab/>
            </w:r>
            <w:r>
              <w:tab/>
            </w:r>
            <w:r>
              <w:tab/>
              <w:t>-</w:t>
            </w:r>
            <w:r>
              <w:tab/>
              <w:t>for equ</w:t>
            </w:r>
            <w:r>
              <w:t>ipping the above platforms;</w:t>
            </w:r>
          </w:p>
          <w:p w14:paraId="5910338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86" w14:textId="77777777" w:rsidR="00E546F5" w:rsidRDefault="00951CE2">
            <w:pPr>
              <w:pStyle w:val="NormalinTable"/>
            </w:pPr>
            <w:r>
              <w:t>0.0%</w:t>
            </w:r>
          </w:p>
        </w:tc>
      </w:tr>
      <w:tr w:rsidR="00E546F5" w14:paraId="591033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88" w14:textId="77777777" w:rsidR="00E546F5" w:rsidRDefault="00951CE2">
            <w:pPr>
              <w:pStyle w:val="NormalinTable"/>
            </w:pPr>
            <w:r>
              <w:t>3920910099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89" w14:textId="77777777" w:rsidR="00E546F5" w:rsidRDefault="00951CE2">
            <w:pPr>
              <w:pStyle w:val="Tier1"/>
            </w:pPr>
            <w:r>
              <w:t>Other plates, sheets, film, foil and strip, of plastics, non-cellular and not reinforced, laminated, supported or similarly combined with</w:t>
            </w:r>
            <w:r>
              <w:t xml:space="preserve"> other materials</w:t>
            </w:r>
          </w:p>
          <w:p w14:paraId="5910338A" w14:textId="77777777" w:rsidR="00E546F5" w:rsidRDefault="00951CE2">
            <w:pPr>
              <w:pStyle w:val="Tier2"/>
            </w:pPr>
            <w:r>
              <w:t>-</w:t>
            </w:r>
            <w:r>
              <w:tab/>
              <w:t>Of other plastics</w:t>
            </w:r>
          </w:p>
          <w:p w14:paraId="5910338B" w14:textId="77777777" w:rsidR="00E546F5" w:rsidRDefault="00951CE2">
            <w:pPr>
              <w:pStyle w:val="Tier3"/>
            </w:pPr>
            <w:r>
              <w:t>-</w:t>
            </w:r>
            <w:r>
              <w:tab/>
              <w:t>-</w:t>
            </w:r>
            <w:r>
              <w:tab/>
              <w:t>Of poly(vinyl butyral)</w:t>
            </w:r>
          </w:p>
          <w:p w14:paraId="5910338C" w14:textId="77777777" w:rsidR="00E546F5" w:rsidRDefault="00951CE2">
            <w:pPr>
              <w:pStyle w:val="Tier4"/>
            </w:pPr>
            <w:r>
              <w:t>-</w:t>
            </w:r>
            <w:r>
              <w:tab/>
              <w:t>-</w:t>
            </w:r>
            <w:r>
              <w:tab/>
              <w:t>-</w:t>
            </w:r>
            <w:r>
              <w:tab/>
              <w:t>Other</w:t>
            </w:r>
          </w:p>
          <w:p w14:paraId="5910338D" w14:textId="77777777" w:rsidR="00E546F5" w:rsidRDefault="00951CE2">
            <w:pPr>
              <w:pStyle w:val="Tier5"/>
            </w:pPr>
            <w:r>
              <w:t>-</w:t>
            </w:r>
            <w:r>
              <w:tab/>
              <w:t>-</w:t>
            </w:r>
            <w:r>
              <w:tab/>
              <w:t>-</w:t>
            </w:r>
            <w:r>
              <w:tab/>
              <w:t>-</w:t>
            </w:r>
            <w:r>
              <w:tab/>
              <w:t>Other</w:t>
            </w:r>
          </w:p>
          <w:p w14:paraId="5910338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38F" w14:textId="77777777" w:rsidR="00E546F5" w:rsidRDefault="00951CE2">
            <w:pPr>
              <w:pStyle w:val="Tier5Bullet"/>
            </w:pPr>
            <w:r>
              <w:tab/>
            </w:r>
            <w:r>
              <w:tab/>
            </w:r>
            <w:r>
              <w:tab/>
            </w:r>
            <w:r>
              <w:tab/>
              <w:t>-</w:t>
            </w:r>
            <w:r>
              <w:tab/>
              <w:t xml:space="preserve">for </w:t>
            </w:r>
            <w:r>
              <w:t>fitting to or equipping such ships, boats or other vessels;</w:t>
            </w:r>
          </w:p>
          <w:p w14:paraId="5910339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3391" w14:textId="77777777" w:rsidR="00E546F5" w:rsidRDefault="00951CE2">
            <w:pPr>
              <w:pStyle w:val="Tier5Bullet"/>
            </w:pPr>
            <w:r>
              <w:tab/>
            </w:r>
            <w:r>
              <w:tab/>
            </w:r>
            <w:r>
              <w:tab/>
            </w:r>
            <w:r>
              <w:tab/>
              <w:t>-</w:t>
            </w:r>
            <w:r>
              <w:tab/>
              <w:t>for equipping the above platforms;</w:t>
            </w:r>
          </w:p>
          <w:p w14:paraId="5910339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93" w14:textId="77777777" w:rsidR="00E546F5" w:rsidRDefault="00951CE2">
            <w:pPr>
              <w:pStyle w:val="NormalinTable"/>
            </w:pPr>
            <w:r>
              <w:t>0.0%</w:t>
            </w:r>
          </w:p>
        </w:tc>
      </w:tr>
      <w:tr w:rsidR="00E546F5" w14:paraId="591033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95" w14:textId="77777777" w:rsidR="00E546F5" w:rsidRDefault="00951CE2">
            <w:pPr>
              <w:pStyle w:val="NormalinTable"/>
            </w:pPr>
            <w:r>
              <w:t>3920920000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96"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397" w14:textId="77777777" w:rsidR="00E546F5" w:rsidRDefault="00951CE2">
            <w:pPr>
              <w:pStyle w:val="Tier2"/>
            </w:pPr>
            <w:r>
              <w:t>-</w:t>
            </w:r>
            <w:r>
              <w:tab/>
              <w:t>Of other plastics</w:t>
            </w:r>
          </w:p>
          <w:p w14:paraId="59103398" w14:textId="77777777" w:rsidR="00E546F5" w:rsidRDefault="00951CE2">
            <w:pPr>
              <w:pStyle w:val="Tier3"/>
            </w:pPr>
            <w:r>
              <w:t>-</w:t>
            </w:r>
            <w:r>
              <w:tab/>
              <w:t>-</w:t>
            </w:r>
            <w:r>
              <w:tab/>
              <w:t>Of polyamides</w:t>
            </w:r>
          </w:p>
          <w:p w14:paraId="59103399" w14:textId="77777777" w:rsidR="00E546F5" w:rsidRDefault="00951CE2">
            <w:pPr>
              <w:pStyle w:val="Tier3Bullet"/>
            </w:pPr>
            <w:r>
              <w:tab/>
            </w:r>
            <w:r>
              <w:tab/>
              <w:t>-</w:t>
            </w:r>
            <w:r>
              <w:tab/>
              <w:t>for incorporation in ships, boats or other vessels listed in Table 1, for the purposes of their construction, repair, maintenance or conve</w:t>
            </w:r>
            <w:r>
              <w:t>rsion;</w:t>
            </w:r>
          </w:p>
          <w:p w14:paraId="5910339A" w14:textId="77777777" w:rsidR="00E546F5" w:rsidRDefault="00951CE2">
            <w:pPr>
              <w:pStyle w:val="Tier3Bullet"/>
            </w:pPr>
            <w:r>
              <w:tab/>
            </w:r>
            <w:r>
              <w:tab/>
              <w:t>-</w:t>
            </w:r>
            <w:r>
              <w:tab/>
              <w:t>for fitting to or equipping such ships, boats or other vessels;</w:t>
            </w:r>
          </w:p>
          <w:p w14:paraId="5910339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14:paraId="5910339C" w14:textId="77777777" w:rsidR="00E546F5" w:rsidRDefault="00951CE2">
            <w:pPr>
              <w:pStyle w:val="Tier3Bullet"/>
            </w:pPr>
            <w:r>
              <w:tab/>
            </w:r>
            <w:r>
              <w:tab/>
              <w:t>-</w:t>
            </w:r>
            <w:r>
              <w:tab/>
              <w:t>for equipping the above platforms;</w:t>
            </w:r>
          </w:p>
          <w:p w14:paraId="5910339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9E" w14:textId="77777777" w:rsidR="00E546F5" w:rsidRDefault="00951CE2">
            <w:pPr>
              <w:pStyle w:val="NormalinTable"/>
            </w:pPr>
            <w:r>
              <w:t>0.0%</w:t>
            </w:r>
          </w:p>
        </w:tc>
      </w:tr>
      <w:tr w:rsidR="00E546F5" w14:paraId="591033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A0" w14:textId="77777777" w:rsidR="00E546F5" w:rsidRDefault="00951CE2">
            <w:pPr>
              <w:pStyle w:val="NormalinTable"/>
            </w:pPr>
            <w:r>
              <w:t>3920930000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A1" w14:textId="77777777" w:rsidR="00E546F5" w:rsidRDefault="00951CE2">
            <w:pPr>
              <w:pStyle w:val="Tier1"/>
            </w:pPr>
            <w:r>
              <w:t xml:space="preserve">Other plates, sheets, film, foil and strip, of plastics, </w:t>
            </w:r>
            <w:r>
              <w:t>non-cellular and not reinforced, laminated, supported or similarly combined with other materials</w:t>
            </w:r>
          </w:p>
          <w:p w14:paraId="591033A2" w14:textId="77777777" w:rsidR="00E546F5" w:rsidRDefault="00951CE2">
            <w:pPr>
              <w:pStyle w:val="Tier2"/>
            </w:pPr>
            <w:r>
              <w:t>-</w:t>
            </w:r>
            <w:r>
              <w:tab/>
              <w:t>Of other plastics</w:t>
            </w:r>
          </w:p>
          <w:p w14:paraId="591033A3" w14:textId="77777777" w:rsidR="00E546F5" w:rsidRDefault="00951CE2">
            <w:pPr>
              <w:pStyle w:val="Tier3"/>
            </w:pPr>
            <w:r>
              <w:t>-</w:t>
            </w:r>
            <w:r>
              <w:tab/>
              <w:t>-</w:t>
            </w:r>
            <w:r>
              <w:tab/>
              <w:t>Of amino-resins</w:t>
            </w:r>
          </w:p>
          <w:p w14:paraId="591033A4" w14:textId="77777777" w:rsidR="00E546F5" w:rsidRDefault="00951CE2">
            <w:pPr>
              <w:pStyle w:val="Tier3Bullet"/>
            </w:pPr>
            <w:r>
              <w:tab/>
            </w:r>
            <w:r>
              <w:tab/>
              <w:t>-</w:t>
            </w:r>
            <w:r>
              <w:tab/>
              <w:t>for incorporation in ships, boats or other vessels listed in Table 1, for the purposes of their construction, repai</w:t>
            </w:r>
            <w:r>
              <w:t>r, maintenance or conversion;</w:t>
            </w:r>
          </w:p>
          <w:p w14:paraId="591033A5" w14:textId="77777777" w:rsidR="00E546F5" w:rsidRDefault="00951CE2">
            <w:pPr>
              <w:pStyle w:val="Tier3Bullet"/>
            </w:pPr>
            <w:r>
              <w:tab/>
            </w:r>
            <w:r>
              <w:tab/>
              <w:t>-</w:t>
            </w:r>
            <w:r>
              <w:tab/>
              <w:t>for fitting to or equipping such ships, boats or other vessels;</w:t>
            </w:r>
          </w:p>
          <w:p w14:paraId="591033A6"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3A7" w14:textId="77777777" w:rsidR="00E546F5" w:rsidRDefault="00951CE2">
            <w:pPr>
              <w:pStyle w:val="Tier3Bullet"/>
            </w:pPr>
            <w:r>
              <w:tab/>
            </w:r>
            <w:r>
              <w:tab/>
              <w:t>-</w:t>
            </w:r>
            <w:r>
              <w:tab/>
              <w:t>for equipping the above platforms;</w:t>
            </w:r>
          </w:p>
          <w:p w14:paraId="591033A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A9" w14:textId="77777777" w:rsidR="00E546F5" w:rsidRDefault="00951CE2">
            <w:pPr>
              <w:pStyle w:val="NormalinTable"/>
            </w:pPr>
            <w:r>
              <w:t>0.0%</w:t>
            </w:r>
          </w:p>
        </w:tc>
      </w:tr>
      <w:tr w:rsidR="00E546F5" w14:paraId="591033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AB" w14:textId="77777777" w:rsidR="00E546F5" w:rsidRDefault="00951CE2">
            <w:pPr>
              <w:pStyle w:val="NormalinTable"/>
            </w:pPr>
            <w:r>
              <w:t>3920940000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AC"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3AD" w14:textId="77777777" w:rsidR="00E546F5" w:rsidRDefault="00951CE2">
            <w:pPr>
              <w:pStyle w:val="Tier2"/>
            </w:pPr>
            <w:r>
              <w:t>-</w:t>
            </w:r>
            <w:r>
              <w:tab/>
              <w:t>Of other plastics</w:t>
            </w:r>
          </w:p>
          <w:p w14:paraId="591033AE" w14:textId="77777777" w:rsidR="00E546F5" w:rsidRDefault="00951CE2">
            <w:pPr>
              <w:pStyle w:val="Tier3"/>
            </w:pPr>
            <w:r>
              <w:t>-</w:t>
            </w:r>
            <w:r>
              <w:tab/>
              <w:t>-</w:t>
            </w:r>
            <w:r>
              <w:tab/>
              <w:t>Of phenolic resins</w:t>
            </w:r>
          </w:p>
          <w:p w14:paraId="591033AF"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3B0" w14:textId="77777777" w:rsidR="00E546F5" w:rsidRDefault="00951CE2">
            <w:pPr>
              <w:pStyle w:val="Tier3Bullet"/>
            </w:pPr>
            <w:r>
              <w:tab/>
            </w:r>
            <w:r>
              <w:tab/>
              <w:t>-</w:t>
            </w:r>
            <w:r>
              <w:tab/>
              <w:t>for fitting to or equipping such ships, boats or other vessels;</w:t>
            </w:r>
          </w:p>
          <w:p w14:paraId="591033B1"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3B2" w14:textId="77777777" w:rsidR="00E546F5" w:rsidRDefault="00951CE2">
            <w:pPr>
              <w:pStyle w:val="Tier3Bullet"/>
            </w:pPr>
            <w:r>
              <w:tab/>
            </w:r>
            <w:r>
              <w:tab/>
              <w:t>-</w:t>
            </w:r>
            <w:r>
              <w:tab/>
              <w:t>for equipping the above platforms;</w:t>
            </w:r>
          </w:p>
          <w:p w14:paraId="591033B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B4" w14:textId="77777777" w:rsidR="00E546F5" w:rsidRDefault="00951CE2">
            <w:pPr>
              <w:pStyle w:val="NormalinTable"/>
            </w:pPr>
            <w:r>
              <w:t>0.0%</w:t>
            </w:r>
          </w:p>
        </w:tc>
      </w:tr>
      <w:tr w:rsidR="00E546F5" w14:paraId="591033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B6" w14:textId="77777777" w:rsidR="00E546F5" w:rsidRDefault="00951CE2">
            <w:pPr>
              <w:pStyle w:val="NormalinTable"/>
            </w:pPr>
            <w:r>
              <w:t>3920992100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B7" w14:textId="77777777" w:rsidR="00E546F5" w:rsidRDefault="00951CE2">
            <w:pPr>
              <w:pStyle w:val="Tier1"/>
            </w:pPr>
            <w:r>
              <w:t xml:space="preserve">Other plates, sheets, film, foil </w:t>
            </w:r>
            <w:r>
              <w:t>and strip, of plastics, non-cellular and not reinforced, laminated, supported or similarly combined with other materials</w:t>
            </w:r>
          </w:p>
          <w:p w14:paraId="591033B8" w14:textId="77777777" w:rsidR="00E546F5" w:rsidRDefault="00951CE2">
            <w:pPr>
              <w:pStyle w:val="Tier2"/>
            </w:pPr>
            <w:r>
              <w:t>-</w:t>
            </w:r>
            <w:r>
              <w:tab/>
              <w:t>Of other plastics</w:t>
            </w:r>
          </w:p>
          <w:p w14:paraId="591033B9" w14:textId="77777777" w:rsidR="00E546F5" w:rsidRDefault="00951CE2">
            <w:pPr>
              <w:pStyle w:val="Tier3"/>
            </w:pPr>
            <w:r>
              <w:t>-</w:t>
            </w:r>
            <w:r>
              <w:tab/>
              <w:t>-</w:t>
            </w:r>
            <w:r>
              <w:tab/>
              <w:t>Of other plastics</w:t>
            </w:r>
          </w:p>
          <w:p w14:paraId="591033BA" w14:textId="77777777" w:rsidR="00E546F5" w:rsidRDefault="00951CE2">
            <w:pPr>
              <w:pStyle w:val="Tier4"/>
            </w:pPr>
            <w:r>
              <w:t>-</w:t>
            </w:r>
            <w:r>
              <w:tab/>
              <w:t>-</w:t>
            </w:r>
            <w:r>
              <w:tab/>
              <w:t>-</w:t>
            </w:r>
            <w:r>
              <w:tab/>
              <w:t>Of condensation or rearrangement polymerisation products, whether or not chemically mod</w:t>
            </w:r>
            <w:r>
              <w:t>ified</w:t>
            </w:r>
          </w:p>
          <w:p w14:paraId="591033BB" w14:textId="77777777" w:rsidR="00E546F5" w:rsidRDefault="00951CE2">
            <w:pPr>
              <w:pStyle w:val="Tier5"/>
            </w:pPr>
            <w:r>
              <w:t>-</w:t>
            </w:r>
            <w:r>
              <w:tab/>
              <w:t>-</w:t>
            </w:r>
            <w:r>
              <w:tab/>
              <w:t>-</w:t>
            </w:r>
            <w:r>
              <w:tab/>
              <w:t>-</w:t>
            </w:r>
            <w:r>
              <w:tab/>
              <w:t>Polyimide sheet and strip, uncoated, or coated or covered solely with plastic</w:t>
            </w:r>
          </w:p>
          <w:p w14:paraId="591033B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3BD" w14:textId="77777777" w:rsidR="00E546F5" w:rsidRDefault="00951CE2">
            <w:pPr>
              <w:pStyle w:val="Tier5Bullet"/>
            </w:pPr>
            <w:r>
              <w:tab/>
            </w:r>
            <w:r>
              <w:tab/>
            </w:r>
            <w:r>
              <w:tab/>
            </w:r>
            <w:r>
              <w:tab/>
              <w:t>-</w:t>
            </w:r>
            <w:r>
              <w:tab/>
              <w:t xml:space="preserve">for </w:t>
            </w:r>
            <w:r>
              <w:t>fitting to or equipping such ships, boats or other vessels;</w:t>
            </w:r>
          </w:p>
          <w:p w14:paraId="591033B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33BF" w14:textId="77777777" w:rsidR="00E546F5" w:rsidRDefault="00951CE2">
            <w:pPr>
              <w:pStyle w:val="Tier5Bullet"/>
            </w:pPr>
            <w:r>
              <w:tab/>
            </w:r>
            <w:r>
              <w:tab/>
            </w:r>
            <w:r>
              <w:tab/>
            </w:r>
            <w:r>
              <w:tab/>
              <w:t>-</w:t>
            </w:r>
            <w:r>
              <w:tab/>
              <w:t>for equipping the above platforms;</w:t>
            </w:r>
          </w:p>
          <w:p w14:paraId="591033C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C1" w14:textId="77777777" w:rsidR="00E546F5" w:rsidRDefault="00951CE2">
            <w:pPr>
              <w:pStyle w:val="NormalinTable"/>
            </w:pPr>
            <w:r>
              <w:t>0.0%</w:t>
            </w:r>
          </w:p>
        </w:tc>
      </w:tr>
      <w:tr w:rsidR="00E546F5" w14:paraId="591033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C3" w14:textId="77777777" w:rsidR="00E546F5" w:rsidRDefault="00951CE2">
            <w:pPr>
              <w:pStyle w:val="NormalinTable"/>
            </w:pPr>
            <w:r>
              <w:t>3920992840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C4" w14:textId="77777777" w:rsidR="00E546F5" w:rsidRDefault="00951CE2">
            <w:pPr>
              <w:pStyle w:val="Tier1"/>
            </w:pPr>
            <w:r>
              <w:t>Other plates, sheets, film, foil and strip, of plastics, non-cellular and not reinforced,</w:t>
            </w:r>
            <w:r>
              <w:t xml:space="preserve"> laminated, supported or similarly combined with other materials</w:t>
            </w:r>
          </w:p>
          <w:p w14:paraId="591033C5" w14:textId="77777777" w:rsidR="00E546F5" w:rsidRDefault="00951CE2">
            <w:pPr>
              <w:pStyle w:val="Tier2"/>
            </w:pPr>
            <w:r>
              <w:t>-</w:t>
            </w:r>
            <w:r>
              <w:tab/>
              <w:t>Of other plastics</w:t>
            </w:r>
          </w:p>
          <w:p w14:paraId="591033C6" w14:textId="77777777" w:rsidR="00E546F5" w:rsidRDefault="00951CE2">
            <w:pPr>
              <w:pStyle w:val="Tier3"/>
            </w:pPr>
            <w:r>
              <w:t>-</w:t>
            </w:r>
            <w:r>
              <w:tab/>
              <w:t>-</w:t>
            </w:r>
            <w:r>
              <w:tab/>
              <w:t>Of other plastics</w:t>
            </w:r>
          </w:p>
          <w:p w14:paraId="591033C7" w14:textId="77777777" w:rsidR="00E546F5" w:rsidRDefault="00951CE2">
            <w:pPr>
              <w:pStyle w:val="Tier4"/>
            </w:pPr>
            <w:r>
              <w:t>-</w:t>
            </w:r>
            <w:r>
              <w:tab/>
              <w:t>-</w:t>
            </w:r>
            <w:r>
              <w:tab/>
              <w:t>-</w:t>
            </w:r>
            <w:r>
              <w:tab/>
              <w:t>Of condensation or rearrangement polymerisation products, whether or not chemically modified</w:t>
            </w:r>
          </w:p>
          <w:p w14:paraId="591033C8" w14:textId="77777777" w:rsidR="00E546F5" w:rsidRDefault="00951CE2">
            <w:pPr>
              <w:pStyle w:val="Tier5"/>
            </w:pPr>
            <w:r>
              <w:t>-</w:t>
            </w:r>
            <w:r>
              <w:tab/>
              <w:t>-</w:t>
            </w:r>
            <w:r>
              <w:tab/>
              <w:t>-</w:t>
            </w:r>
            <w:r>
              <w:tab/>
              <w:t>-</w:t>
            </w:r>
            <w:r>
              <w:tab/>
              <w:t>Other</w:t>
            </w:r>
          </w:p>
          <w:p w14:paraId="591033C9" w14:textId="77777777" w:rsidR="00E546F5" w:rsidRDefault="00951CE2">
            <w:pPr>
              <w:pStyle w:val="Tier6"/>
            </w:pPr>
            <w:r>
              <w:t>-</w:t>
            </w:r>
            <w:r>
              <w:tab/>
              <w:t>-</w:t>
            </w:r>
            <w:r>
              <w:tab/>
              <w:t>-</w:t>
            </w:r>
            <w:r>
              <w:tab/>
              <w:t>-</w:t>
            </w:r>
            <w:r>
              <w:tab/>
              <w:t>-</w:t>
            </w:r>
            <w:r>
              <w:tab/>
              <w:t xml:space="preserve">Polymer film </w:t>
            </w:r>
            <w:r>
              <w:t>containing the following monomers: - poly (tetramethylene ether glycol), - bis (4-isocyanotocyclohexyl) methane, - 1,4-butanediol or 1,3-butanediol, - with a thickness of 0.25 mm or more but not more than 5.0 mm, - embossed with a regular pattern on one su</w:t>
            </w:r>
            <w:r>
              <w:t>rface, - and covered with a release sheet</w:t>
            </w:r>
          </w:p>
          <w:p w14:paraId="591033C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3CB" w14:textId="77777777" w:rsidR="00E546F5" w:rsidRDefault="00951CE2">
            <w:pPr>
              <w:pStyle w:val="Tier6Bullet"/>
            </w:pPr>
            <w:r>
              <w:tab/>
            </w:r>
            <w:r>
              <w:tab/>
            </w:r>
            <w:r>
              <w:tab/>
            </w:r>
            <w:r>
              <w:tab/>
            </w:r>
            <w:r>
              <w:tab/>
              <w:t>-</w:t>
            </w:r>
            <w:r>
              <w:tab/>
              <w:t xml:space="preserve">for fitting to or equipping such ships, boats or other </w:t>
            </w:r>
            <w:r>
              <w:t>vessels;</w:t>
            </w:r>
          </w:p>
          <w:p w14:paraId="591033C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3CD" w14:textId="77777777" w:rsidR="00E546F5" w:rsidRDefault="00951CE2">
            <w:pPr>
              <w:pStyle w:val="Tier6Bullet"/>
            </w:pPr>
            <w:r>
              <w:tab/>
            </w:r>
            <w:r>
              <w:tab/>
            </w:r>
            <w:r>
              <w:tab/>
            </w:r>
            <w:r>
              <w:tab/>
            </w:r>
            <w:r>
              <w:tab/>
              <w:t>-</w:t>
            </w:r>
            <w:r>
              <w:tab/>
              <w:t>for equ</w:t>
            </w:r>
            <w:r>
              <w:t>ipping the above platforms;</w:t>
            </w:r>
          </w:p>
          <w:p w14:paraId="591033C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CF" w14:textId="77777777" w:rsidR="00E546F5" w:rsidRDefault="00951CE2">
            <w:pPr>
              <w:pStyle w:val="NormalinTable"/>
            </w:pPr>
            <w:r>
              <w:t>0.0%</w:t>
            </w:r>
          </w:p>
        </w:tc>
      </w:tr>
      <w:tr w:rsidR="00E546F5" w14:paraId="591033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D1" w14:textId="77777777" w:rsidR="00E546F5" w:rsidRDefault="00951CE2">
            <w:pPr>
              <w:pStyle w:val="NormalinTable"/>
            </w:pPr>
            <w:r>
              <w:t>3920992845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D2" w14:textId="77777777" w:rsidR="00E546F5" w:rsidRDefault="00951CE2">
            <w:pPr>
              <w:pStyle w:val="Tier1"/>
            </w:pPr>
            <w:r>
              <w:t xml:space="preserve">Other plates, sheets, film, foil and strip, of plastics, non-cellular and not reinforced, laminated, supported or similarly </w:t>
            </w:r>
            <w:r>
              <w:t>combined with other materials</w:t>
            </w:r>
          </w:p>
          <w:p w14:paraId="591033D3" w14:textId="77777777" w:rsidR="00E546F5" w:rsidRDefault="00951CE2">
            <w:pPr>
              <w:pStyle w:val="Tier2"/>
            </w:pPr>
            <w:r>
              <w:t>-</w:t>
            </w:r>
            <w:r>
              <w:tab/>
              <w:t>Of other plastics</w:t>
            </w:r>
          </w:p>
          <w:p w14:paraId="591033D4" w14:textId="77777777" w:rsidR="00E546F5" w:rsidRDefault="00951CE2">
            <w:pPr>
              <w:pStyle w:val="Tier3"/>
            </w:pPr>
            <w:r>
              <w:t>-</w:t>
            </w:r>
            <w:r>
              <w:tab/>
              <w:t>-</w:t>
            </w:r>
            <w:r>
              <w:tab/>
              <w:t>Of other plastics</w:t>
            </w:r>
          </w:p>
          <w:p w14:paraId="591033D5" w14:textId="77777777" w:rsidR="00E546F5" w:rsidRDefault="00951CE2">
            <w:pPr>
              <w:pStyle w:val="Tier4"/>
            </w:pPr>
            <w:r>
              <w:t>-</w:t>
            </w:r>
            <w:r>
              <w:tab/>
              <w:t>-</w:t>
            </w:r>
            <w:r>
              <w:tab/>
              <w:t>-</w:t>
            </w:r>
            <w:r>
              <w:tab/>
              <w:t>Of condensation or rearrangement polymerisation products, whether or not chemically modified</w:t>
            </w:r>
          </w:p>
          <w:p w14:paraId="591033D6" w14:textId="77777777" w:rsidR="00E546F5" w:rsidRDefault="00951CE2">
            <w:pPr>
              <w:pStyle w:val="Tier5"/>
            </w:pPr>
            <w:r>
              <w:t>-</w:t>
            </w:r>
            <w:r>
              <w:tab/>
              <w:t>-</w:t>
            </w:r>
            <w:r>
              <w:tab/>
              <w:t>-</w:t>
            </w:r>
            <w:r>
              <w:tab/>
              <w:t>-</w:t>
            </w:r>
            <w:r>
              <w:tab/>
              <w:t>Other</w:t>
            </w:r>
          </w:p>
          <w:p w14:paraId="591033D7" w14:textId="77777777" w:rsidR="00E546F5" w:rsidRDefault="00951CE2">
            <w:pPr>
              <w:pStyle w:val="Tier6"/>
            </w:pPr>
            <w:r>
              <w:t>-</w:t>
            </w:r>
            <w:r>
              <w:tab/>
              <w:t>-</w:t>
            </w:r>
            <w:r>
              <w:tab/>
              <w:t>-</w:t>
            </w:r>
            <w:r>
              <w:tab/>
              <w:t>-</w:t>
            </w:r>
            <w:r>
              <w:tab/>
              <w:t>-</w:t>
            </w:r>
            <w:r>
              <w:tab/>
              <w:t xml:space="preserve">Transparent polyurethane film metallised on one side: - with </w:t>
            </w:r>
            <w:r>
              <w:t xml:space="preserve">a gloss of more than 90 degrees according to ASTM D2457 - covered on the metalised side with a heat bonding adhesive layer consisting of polyethylene/polypropylene copolymer - covered on the other side with a protective poly(ethylene terephthalate) film - </w:t>
            </w:r>
            <w:r>
              <w:t>with a total thickness of more than 204 µm but not more than 244 µm</w:t>
            </w:r>
          </w:p>
          <w:p w14:paraId="591033D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3D9" w14:textId="77777777" w:rsidR="00E546F5" w:rsidRDefault="00951CE2">
            <w:pPr>
              <w:pStyle w:val="Tier6Bullet"/>
            </w:pPr>
            <w:r>
              <w:tab/>
            </w:r>
            <w:r>
              <w:tab/>
            </w:r>
            <w:r>
              <w:tab/>
            </w:r>
            <w:r>
              <w:tab/>
            </w:r>
            <w:r>
              <w:tab/>
              <w:t>-</w:t>
            </w:r>
            <w:r>
              <w:tab/>
              <w:t xml:space="preserve">for fitting to or </w:t>
            </w:r>
            <w:r>
              <w:t>equipping such ships, boats or other vessels;</w:t>
            </w:r>
          </w:p>
          <w:p w14:paraId="591033DA"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33DB" w14:textId="77777777" w:rsidR="00E546F5" w:rsidRDefault="00951CE2">
            <w:pPr>
              <w:pStyle w:val="Tier6Bullet"/>
            </w:pPr>
            <w:r>
              <w:tab/>
            </w:r>
            <w:r>
              <w:tab/>
            </w:r>
            <w:r>
              <w:tab/>
            </w:r>
            <w:r>
              <w:tab/>
            </w:r>
            <w:r>
              <w:tab/>
              <w:t>-</w:t>
            </w:r>
            <w:r>
              <w:tab/>
              <w:t>for equipping the above platforms;</w:t>
            </w:r>
          </w:p>
          <w:p w14:paraId="591033D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DD" w14:textId="77777777" w:rsidR="00E546F5" w:rsidRDefault="00951CE2">
            <w:pPr>
              <w:pStyle w:val="NormalinTable"/>
            </w:pPr>
            <w:r>
              <w:t>0.0%</w:t>
            </w:r>
          </w:p>
        </w:tc>
      </w:tr>
      <w:tr w:rsidR="00E546F5" w14:paraId="591033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DF" w14:textId="77777777" w:rsidR="00E546F5" w:rsidRDefault="00951CE2">
            <w:pPr>
              <w:pStyle w:val="NormalinTable"/>
            </w:pPr>
            <w:r>
              <w:t>3920992850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E0" w14:textId="77777777" w:rsidR="00E546F5" w:rsidRDefault="00951CE2">
            <w:pPr>
              <w:pStyle w:val="Tier1"/>
            </w:pPr>
            <w:r>
              <w:t>Other plates, sheets, film, foil and strip, of plastics, non-cellular and not reinforced, laminated,</w:t>
            </w:r>
            <w:r>
              <w:t xml:space="preserve"> supported or similarly combined with other materials</w:t>
            </w:r>
          </w:p>
          <w:p w14:paraId="591033E1" w14:textId="77777777" w:rsidR="00E546F5" w:rsidRDefault="00951CE2">
            <w:pPr>
              <w:pStyle w:val="Tier2"/>
            </w:pPr>
            <w:r>
              <w:t>-</w:t>
            </w:r>
            <w:r>
              <w:tab/>
              <w:t>Of other plastics</w:t>
            </w:r>
          </w:p>
          <w:p w14:paraId="591033E2" w14:textId="77777777" w:rsidR="00E546F5" w:rsidRDefault="00951CE2">
            <w:pPr>
              <w:pStyle w:val="Tier3"/>
            </w:pPr>
            <w:r>
              <w:t>-</w:t>
            </w:r>
            <w:r>
              <w:tab/>
              <w:t>-</w:t>
            </w:r>
            <w:r>
              <w:tab/>
              <w:t>Of other plastics</w:t>
            </w:r>
          </w:p>
          <w:p w14:paraId="591033E3" w14:textId="77777777" w:rsidR="00E546F5" w:rsidRDefault="00951CE2">
            <w:pPr>
              <w:pStyle w:val="Tier4"/>
            </w:pPr>
            <w:r>
              <w:t>-</w:t>
            </w:r>
            <w:r>
              <w:tab/>
              <w:t>-</w:t>
            </w:r>
            <w:r>
              <w:tab/>
              <w:t>-</w:t>
            </w:r>
            <w:r>
              <w:tab/>
              <w:t>Of condensation or rearrangement polymerisation products, whether or not chemically modified</w:t>
            </w:r>
          </w:p>
          <w:p w14:paraId="591033E4" w14:textId="77777777" w:rsidR="00E546F5" w:rsidRDefault="00951CE2">
            <w:pPr>
              <w:pStyle w:val="Tier5"/>
            </w:pPr>
            <w:r>
              <w:t>-</w:t>
            </w:r>
            <w:r>
              <w:tab/>
              <w:t>-</w:t>
            </w:r>
            <w:r>
              <w:tab/>
              <w:t>-</w:t>
            </w:r>
            <w:r>
              <w:tab/>
              <w:t>-</w:t>
            </w:r>
            <w:r>
              <w:tab/>
              <w:t>Other</w:t>
            </w:r>
          </w:p>
          <w:p w14:paraId="591033E5" w14:textId="77777777" w:rsidR="00E546F5" w:rsidRDefault="00951CE2">
            <w:pPr>
              <w:pStyle w:val="Tier6"/>
            </w:pPr>
            <w:r>
              <w:t>-</w:t>
            </w:r>
            <w:r>
              <w:tab/>
              <w:t>-</w:t>
            </w:r>
            <w:r>
              <w:tab/>
              <w:t>-</w:t>
            </w:r>
            <w:r>
              <w:tab/>
              <w:t>-</w:t>
            </w:r>
            <w:r>
              <w:tab/>
              <w:t>-</w:t>
            </w:r>
            <w:r>
              <w:tab/>
              <w:t xml:space="preserve">Thermoplastic </w:t>
            </w:r>
            <w:r>
              <w:t>polyurethane film, of a thickness of 250 μm or more but not more than 350 μm, covered on one side with a removable protective film</w:t>
            </w:r>
          </w:p>
          <w:p w14:paraId="591033E6"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33E7" w14:textId="77777777" w:rsidR="00E546F5" w:rsidRDefault="00951CE2">
            <w:pPr>
              <w:pStyle w:val="Tier6Bullet"/>
            </w:pPr>
            <w:r>
              <w:tab/>
            </w:r>
            <w:r>
              <w:tab/>
            </w:r>
            <w:r>
              <w:tab/>
            </w:r>
            <w:r>
              <w:tab/>
            </w:r>
            <w:r>
              <w:tab/>
              <w:t>-</w:t>
            </w:r>
            <w:r>
              <w:tab/>
              <w:t>for fitting to or equipping such ships, boats or other vessels;</w:t>
            </w:r>
          </w:p>
          <w:p w14:paraId="591033E8"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33E9" w14:textId="77777777" w:rsidR="00E546F5" w:rsidRDefault="00951CE2">
            <w:pPr>
              <w:pStyle w:val="Tier6Bullet"/>
            </w:pPr>
            <w:r>
              <w:tab/>
            </w:r>
            <w:r>
              <w:tab/>
            </w:r>
            <w:r>
              <w:tab/>
            </w:r>
            <w:r>
              <w:tab/>
            </w:r>
            <w:r>
              <w:tab/>
              <w:t>-</w:t>
            </w:r>
            <w:r>
              <w:tab/>
              <w:t>for equipping the above platforms;</w:t>
            </w:r>
          </w:p>
          <w:p w14:paraId="591033E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EB" w14:textId="77777777" w:rsidR="00E546F5" w:rsidRDefault="00951CE2">
            <w:pPr>
              <w:pStyle w:val="NormalinTable"/>
            </w:pPr>
            <w:r>
              <w:t>0.0%</w:t>
            </w:r>
          </w:p>
        </w:tc>
      </w:tr>
      <w:tr w:rsidR="00E546F5" w14:paraId="591033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ED" w14:textId="77777777" w:rsidR="00E546F5" w:rsidRDefault="00951CE2">
            <w:pPr>
              <w:pStyle w:val="NormalinTable"/>
            </w:pPr>
            <w:r>
              <w:t>3920992865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EE" w14:textId="77777777" w:rsidR="00E546F5" w:rsidRDefault="00951CE2">
            <w:pPr>
              <w:pStyle w:val="Tier1"/>
            </w:pPr>
            <w:r>
              <w:t xml:space="preserve">Other plates, sheets, film, foil and </w:t>
            </w:r>
            <w:r>
              <w:t>strip, of plastics, non-cellular and not reinforced, laminated, supported or similarly combined with other materials</w:t>
            </w:r>
          </w:p>
          <w:p w14:paraId="591033EF" w14:textId="77777777" w:rsidR="00E546F5" w:rsidRDefault="00951CE2">
            <w:pPr>
              <w:pStyle w:val="Tier2"/>
            </w:pPr>
            <w:r>
              <w:t>-</w:t>
            </w:r>
            <w:r>
              <w:tab/>
              <w:t>Of other plastics</w:t>
            </w:r>
          </w:p>
          <w:p w14:paraId="591033F0" w14:textId="77777777" w:rsidR="00E546F5" w:rsidRDefault="00951CE2">
            <w:pPr>
              <w:pStyle w:val="Tier3"/>
            </w:pPr>
            <w:r>
              <w:t>-</w:t>
            </w:r>
            <w:r>
              <w:tab/>
              <w:t>-</w:t>
            </w:r>
            <w:r>
              <w:tab/>
              <w:t>Of other plastics</w:t>
            </w:r>
          </w:p>
          <w:p w14:paraId="591033F1" w14:textId="77777777" w:rsidR="00E546F5" w:rsidRDefault="00951CE2">
            <w:pPr>
              <w:pStyle w:val="Tier4"/>
            </w:pPr>
            <w:r>
              <w:t>-</w:t>
            </w:r>
            <w:r>
              <w:tab/>
              <w:t>-</w:t>
            </w:r>
            <w:r>
              <w:tab/>
              <w:t>-</w:t>
            </w:r>
            <w:r>
              <w:tab/>
              <w:t>Of condensation or rearrangement polymerisation products, whether or not chemically modifie</w:t>
            </w:r>
            <w:r>
              <w:t>d</w:t>
            </w:r>
          </w:p>
          <w:p w14:paraId="591033F2" w14:textId="77777777" w:rsidR="00E546F5" w:rsidRDefault="00951CE2">
            <w:pPr>
              <w:pStyle w:val="Tier5"/>
            </w:pPr>
            <w:r>
              <w:t>-</w:t>
            </w:r>
            <w:r>
              <w:tab/>
              <w:t>-</w:t>
            </w:r>
            <w:r>
              <w:tab/>
              <w:t>-</w:t>
            </w:r>
            <w:r>
              <w:tab/>
              <w:t>-</w:t>
            </w:r>
            <w:r>
              <w:tab/>
              <w:t>Other</w:t>
            </w:r>
          </w:p>
          <w:p w14:paraId="591033F3" w14:textId="77777777" w:rsidR="00E546F5" w:rsidRDefault="00951CE2">
            <w:pPr>
              <w:pStyle w:val="Tier6"/>
            </w:pPr>
            <w:r>
              <w:t>-</w:t>
            </w:r>
            <w:r>
              <w:tab/>
              <w:t>-</w:t>
            </w:r>
            <w:r>
              <w:tab/>
              <w:t>-</w:t>
            </w:r>
            <w:r>
              <w:tab/>
              <w:t>-</w:t>
            </w:r>
            <w:r>
              <w:tab/>
              <w:t>-</w:t>
            </w:r>
            <w:r>
              <w:tab/>
              <w:t xml:space="preserve">Matt, thermoplastic polyurethane foil in rolls with: - a width of 1640 mm (± 10 mm), - a gloss of 3,3 degrees or more but not more than 3,8 (as determined by the method ASTM D2457), - a surface roughness of 1,9 Ra or more but not </w:t>
            </w:r>
            <w:r>
              <w:t>more than 2,8 Ra (as determined by the method ISO 4287), - a thickness of more than 365 µm but not more than 760 µm, - a hardness of 90 (± 4) (as determined by the method: Shore A (ASTM D2240)), - an elongation to break of 470% (as determined by the method</w:t>
            </w:r>
            <w:r>
              <w:t>: EN ISO 527)</w:t>
            </w:r>
          </w:p>
          <w:p w14:paraId="591033F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3F5" w14:textId="77777777" w:rsidR="00E546F5" w:rsidRDefault="00951CE2">
            <w:pPr>
              <w:pStyle w:val="Tier6Bullet"/>
            </w:pPr>
            <w:r>
              <w:tab/>
            </w:r>
            <w:r>
              <w:tab/>
            </w:r>
            <w:r>
              <w:tab/>
            </w:r>
            <w:r>
              <w:tab/>
            </w:r>
            <w:r>
              <w:tab/>
              <w:t>-</w:t>
            </w:r>
            <w:r>
              <w:tab/>
              <w:t>for fitting to or equipping such ships, boats or other vessels;</w:t>
            </w:r>
          </w:p>
          <w:p w14:paraId="591033F6"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3F7" w14:textId="77777777" w:rsidR="00E546F5" w:rsidRDefault="00951CE2">
            <w:pPr>
              <w:pStyle w:val="Tier6Bullet"/>
            </w:pPr>
            <w:r>
              <w:tab/>
            </w:r>
            <w:r>
              <w:tab/>
            </w:r>
            <w:r>
              <w:tab/>
            </w:r>
            <w:r>
              <w:tab/>
            </w:r>
            <w:r>
              <w:tab/>
              <w:t>-</w:t>
            </w:r>
            <w:r>
              <w:tab/>
              <w:t>for equipping the above pla</w:t>
            </w:r>
            <w:r>
              <w:t>tforms;</w:t>
            </w:r>
          </w:p>
          <w:p w14:paraId="591033F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3F9" w14:textId="77777777" w:rsidR="00E546F5" w:rsidRDefault="00951CE2">
            <w:pPr>
              <w:pStyle w:val="NormalinTable"/>
            </w:pPr>
            <w:r>
              <w:t>0.0%</w:t>
            </w:r>
          </w:p>
        </w:tc>
      </w:tr>
      <w:tr w:rsidR="00E546F5" w14:paraId="591034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3FB" w14:textId="77777777" w:rsidR="00E546F5" w:rsidRDefault="00951CE2">
            <w:pPr>
              <w:pStyle w:val="NormalinTable"/>
            </w:pPr>
            <w:r>
              <w:t>3920992870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3FC" w14:textId="77777777" w:rsidR="00E546F5" w:rsidRDefault="00951CE2">
            <w:pPr>
              <w:pStyle w:val="Tier1"/>
            </w:pPr>
            <w:r>
              <w:t>Other plates, sheets, film, foil and strip, of plastics, non-cellular and not reinforced, laminated, supported or similarly combined with other materials</w:t>
            </w:r>
          </w:p>
          <w:p w14:paraId="591033FD" w14:textId="77777777" w:rsidR="00E546F5" w:rsidRDefault="00951CE2">
            <w:pPr>
              <w:pStyle w:val="Tier2"/>
            </w:pPr>
            <w:r>
              <w:t>-</w:t>
            </w:r>
            <w:r>
              <w:tab/>
              <w:t>O</w:t>
            </w:r>
            <w:r>
              <w:t>f other plastics</w:t>
            </w:r>
          </w:p>
          <w:p w14:paraId="591033FE" w14:textId="77777777" w:rsidR="00E546F5" w:rsidRDefault="00951CE2">
            <w:pPr>
              <w:pStyle w:val="Tier3"/>
            </w:pPr>
            <w:r>
              <w:t>-</w:t>
            </w:r>
            <w:r>
              <w:tab/>
              <w:t>-</w:t>
            </w:r>
            <w:r>
              <w:tab/>
              <w:t>Of other plastics</w:t>
            </w:r>
          </w:p>
          <w:p w14:paraId="591033FF" w14:textId="77777777" w:rsidR="00E546F5" w:rsidRDefault="00951CE2">
            <w:pPr>
              <w:pStyle w:val="Tier4"/>
            </w:pPr>
            <w:r>
              <w:t>-</w:t>
            </w:r>
            <w:r>
              <w:tab/>
              <w:t>-</w:t>
            </w:r>
            <w:r>
              <w:tab/>
              <w:t>-</w:t>
            </w:r>
            <w:r>
              <w:tab/>
              <w:t>Of condensation or rearrangement polymerisation products, whether or not chemically modified</w:t>
            </w:r>
          </w:p>
          <w:p w14:paraId="59103400" w14:textId="77777777" w:rsidR="00E546F5" w:rsidRDefault="00951CE2">
            <w:pPr>
              <w:pStyle w:val="Tier5"/>
            </w:pPr>
            <w:r>
              <w:t>-</w:t>
            </w:r>
            <w:r>
              <w:tab/>
              <w:t>-</w:t>
            </w:r>
            <w:r>
              <w:tab/>
              <w:t>-</w:t>
            </w:r>
            <w:r>
              <w:tab/>
              <w:t>-</w:t>
            </w:r>
            <w:r>
              <w:tab/>
              <w:t>Other</w:t>
            </w:r>
          </w:p>
          <w:p w14:paraId="59103401" w14:textId="77777777" w:rsidR="00E546F5" w:rsidRDefault="00951CE2">
            <w:pPr>
              <w:pStyle w:val="Tier6"/>
            </w:pPr>
            <w:r>
              <w:t>-</w:t>
            </w:r>
            <w:r>
              <w:tab/>
              <w:t>-</w:t>
            </w:r>
            <w:r>
              <w:tab/>
              <w:t>-</w:t>
            </w:r>
            <w:r>
              <w:tab/>
              <w:t>-</w:t>
            </w:r>
            <w:r>
              <w:tab/>
              <w:t>-</w:t>
            </w:r>
            <w:r>
              <w:tab/>
              <w:t xml:space="preserve">Sheets on rolls, consisting of epoxy resin, with conducting properties, containing: - </w:t>
            </w:r>
            <w:r>
              <w:t>microspheres with a coating of metal, whether or not alloyed with gold, - an adhesive layer, - with a protective layer of silicone or poly(ethylene terephthalate) on one side, - with a protective layer of poly(ethylene terephthalate) on the other side, and</w:t>
            </w:r>
            <w:r>
              <w:t xml:space="preserve"> - with a width of 5 cm or more but not more than 100 cm - with a length of not more than 2 000 m</w:t>
            </w:r>
          </w:p>
          <w:p w14:paraId="5910340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403" w14:textId="77777777" w:rsidR="00E546F5" w:rsidRDefault="00951CE2">
            <w:pPr>
              <w:pStyle w:val="Tier6Bullet"/>
            </w:pPr>
            <w:r>
              <w:tab/>
            </w:r>
            <w:r>
              <w:tab/>
            </w:r>
            <w:r>
              <w:tab/>
            </w:r>
            <w:r>
              <w:tab/>
            </w:r>
            <w:r>
              <w:tab/>
              <w:t>-</w:t>
            </w:r>
            <w:r>
              <w:tab/>
              <w:t>for fitting to or equipping such ships, boats or other vessels;</w:t>
            </w:r>
          </w:p>
          <w:p w14:paraId="5910340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14:paraId="59103405" w14:textId="77777777" w:rsidR="00E546F5" w:rsidRDefault="00951CE2">
            <w:pPr>
              <w:pStyle w:val="Tier6Bullet"/>
            </w:pPr>
            <w:r>
              <w:tab/>
            </w:r>
            <w:r>
              <w:tab/>
            </w:r>
            <w:r>
              <w:tab/>
            </w:r>
            <w:r>
              <w:tab/>
            </w:r>
            <w:r>
              <w:tab/>
              <w:t>-</w:t>
            </w:r>
            <w:r>
              <w:tab/>
              <w:t>for equipping the above platforms;</w:t>
            </w:r>
          </w:p>
          <w:p w14:paraId="5910340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07" w14:textId="77777777" w:rsidR="00E546F5" w:rsidRDefault="00951CE2">
            <w:pPr>
              <w:pStyle w:val="NormalinTable"/>
            </w:pPr>
            <w:r>
              <w:t>0.0%</w:t>
            </w:r>
          </w:p>
        </w:tc>
      </w:tr>
      <w:tr w:rsidR="00E546F5" w14:paraId="591034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09" w14:textId="77777777" w:rsidR="00E546F5" w:rsidRDefault="00951CE2">
            <w:pPr>
              <w:pStyle w:val="NormalinTable"/>
            </w:pPr>
            <w:r>
              <w:t>3920992875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0A"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40B" w14:textId="77777777" w:rsidR="00E546F5" w:rsidRDefault="00951CE2">
            <w:pPr>
              <w:pStyle w:val="Tier2"/>
            </w:pPr>
            <w:r>
              <w:t>-</w:t>
            </w:r>
            <w:r>
              <w:tab/>
              <w:t>Of other plastics</w:t>
            </w:r>
          </w:p>
          <w:p w14:paraId="5910340C" w14:textId="77777777" w:rsidR="00E546F5" w:rsidRDefault="00951CE2">
            <w:pPr>
              <w:pStyle w:val="Tier3"/>
            </w:pPr>
            <w:r>
              <w:t>-</w:t>
            </w:r>
            <w:r>
              <w:tab/>
              <w:t>-</w:t>
            </w:r>
            <w:r>
              <w:tab/>
              <w:t>Of other plastics</w:t>
            </w:r>
          </w:p>
          <w:p w14:paraId="5910340D" w14:textId="77777777" w:rsidR="00E546F5" w:rsidRDefault="00951CE2">
            <w:pPr>
              <w:pStyle w:val="Tier4"/>
            </w:pPr>
            <w:r>
              <w:t>-</w:t>
            </w:r>
            <w:r>
              <w:tab/>
              <w:t>-</w:t>
            </w:r>
            <w:r>
              <w:tab/>
              <w:t>-</w:t>
            </w:r>
            <w:r>
              <w:tab/>
              <w:t>Of condensation or rearrangement polymerisation products, whether or not chemically modified</w:t>
            </w:r>
          </w:p>
          <w:p w14:paraId="5910340E" w14:textId="77777777" w:rsidR="00E546F5" w:rsidRDefault="00951CE2">
            <w:pPr>
              <w:pStyle w:val="Tier5"/>
            </w:pPr>
            <w:r>
              <w:t>-</w:t>
            </w:r>
            <w:r>
              <w:tab/>
              <w:t>-</w:t>
            </w:r>
            <w:r>
              <w:tab/>
              <w:t>-</w:t>
            </w:r>
            <w:r>
              <w:tab/>
              <w:t>-</w:t>
            </w:r>
            <w:r>
              <w:tab/>
              <w:t>Other</w:t>
            </w:r>
          </w:p>
          <w:p w14:paraId="5910340F" w14:textId="77777777" w:rsidR="00E546F5" w:rsidRDefault="00951CE2">
            <w:pPr>
              <w:pStyle w:val="Tier6"/>
            </w:pPr>
            <w:r>
              <w:t>-</w:t>
            </w:r>
            <w:r>
              <w:tab/>
              <w:t>-</w:t>
            </w:r>
            <w:r>
              <w:tab/>
              <w:t>-</w:t>
            </w:r>
            <w:r>
              <w:tab/>
              <w:t>-</w:t>
            </w:r>
            <w:r>
              <w:tab/>
              <w:t>-</w:t>
            </w:r>
            <w:r>
              <w:tab/>
              <w:t>Thermoplastic p</w:t>
            </w:r>
            <w:r>
              <w:t>olyurethane foil in rolls with: - a width of more than 900 mm but not more than 1016 mm, - a matt finish, - a thickness of 0.43 mm (± 0.03 mm), - an elongation to break of 420% or more but not more than 520%, - a tensile strength of 55 N/mm</w:t>
            </w:r>
            <w:r>
              <w:rPr>
                <w:vertAlign w:val="superscript"/>
              </w:rPr>
              <w:t>2</w:t>
            </w:r>
            <w:r>
              <w:t>(± 3) (as deter</w:t>
            </w:r>
            <w:r>
              <w:t>mined by the method EN ISO 527) - a hardness of 90 (± 4) (as determined by the method: Shore A [ASTM D2240]), - wrinkle inside (waves) of 6.35 mm, - a flatness of 0.025 mm</w:t>
            </w:r>
          </w:p>
          <w:p w14:paraId="59103410" w14:textId="77777777" w:rsidR="00E546F5" w:rsidRDefault="00951CE2">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14:paraId="59103411" w14:textId="77777777" w:rsidR="00E546F5" w:rsidRDefault="00951CE2">
            <w:pPr>
              <w:pStyle w:val="Tier6Bullet"/>
            </w:pPr>
            <w:r>
              <w:tab/>
            </w:r>
            <w:r>
              <w:tab/>
            </w:r>
            <w:r>
              <w:tab/>
            </w:r>
            <w:r>
              <w:tab/>
            </w:r>
            <w:r>
              <w:tab/>
              <w:t>-</w:t>
            </w:r>
            <w:r>
              <w:tab/>
              <w:t>for fitting to or equipping such ships, boats or other vessels;</w:t>
            </w:r>
          </w:p>
          <w:p w14:paraId="59103412" w14:textId="77777777" w:rsidR="00E546F5" w:rsidRDefault="00951CE2">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3413" w14:textId="77777777" w:rsidR="00E546F5" w:rsidRDefault="00951CE2">
            <w:pPr>
              <w:pStyle w:val="Tier6Bullet"/>
            </w:pPr>
            <w:r>
              <w:tab/>
            </w:r>
            <w:r>
              <w:tab/>
            </w:r>
            <w:r>
              <w:tab/>
            </w:r>
            <w:r>
              <w:tab/>
            </w:r>
            <w:r>
              <w:tab/>
              <w:t>-</w:t>
            </w:r>
            <w:r>
              <w:tab/>
              <w:t>for equipping the above platforms;</w:t>
            </w:r>
          </w:p>
          <w:p w14:paraId="5910341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15" w14:textId="77777777" w:rsidR="00E546F5" w:rsidRDefault="00951CE2">
            <w:pPr>
              <w:pStyle w:val="NormalinTable"/>
            </w:pPr>
            <w:r>
              <w:t>0.0%</w:t>
            </w:r>
          </w:p>
        </w:tc>
      </w:tr>
      <w:tr w:rsidR="00E546F5" w14:paraId="591034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17" w14:textId="77777777" w:rsidR="00E546F5" w:rsidRDefault="00951CE2">
            <w:pPr>
              <w:pStyle w:val="NormalinTable"/>
            </w:pPr>
            <w:r>
              <w:t>3920992890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18" w14:textId="77777777" w:rsidR="00E546F5" w:rsidRDefault="00951CE2">
            <w:pPr>
              <w:pStyle w:val="Tier1"/>
            </w:pPr>
            <w:r>
              <w:t>Other plates, sheets, film, foil and strip, of plastics, non-cellular and not reinforced, laminated, supported or similarly combined with other materials</w:t>
            </w:r>
          </w:p>
          <w:p w14:paraId="59103419" w14:textId="77777777" w:rsidR="00E546F5" w:rsidRDefault="00951CE2">
            <w:pPr>
              <w:pStyle w:val="Tier2"/>
            </w:pPr>
            <w:r>
              <w:t>-</w:t>
            </w:r>
            <w:r>
              <w:tab/>
              <w:t>Of other plastics</w:t>
            </w:r>
          </w:p>
          <w:p w14:paraId="5910341A" w14:textId="77777777" w:rsidR="00E546F5" w:rsidRDefault="00951CE2">
            <w:pPr>
              <w:pStyle w:val="Tier3"/>
            </w:pPr>
            <w:r>
              <w:t>-</w:t>
            </w:r>
            <w:r>
              <w:tab/>
              <w:t>-</w:t>
            </w:r>
            <w:r>
              <w:tab/>
              <w:t>Of other plastics</w:t>
            </w:r>
          </w:p>
          <w:p w14:paraId="5910341B" w14:textId="77777777" w:rsidR="00E546F5" w:rsidRDefault="00951CE2">
            <w:pPr>
              <w:pStyle w:val="Tier4"/>
            </w:pPr>
            <w:r>
              <w:t>-</w:t>
            </w:r>
            <w:r>
              <w:tab/>
              <w:t>-</w:t>
            </w:r>
            <w:r>
              <w:tab/>
              <w:t>-</w:t>
            </w:r>
            <w:r>
              <w:tab/>
              <w:t xml:space="preserve">Of condensation or rearrangement </w:t>
            </w:r>
            <w:r>
              <w:t>polymerisation products, whether or not chemically modified</w:t>
            </w:r>
          </w:p>
          <w:p w14:paraId="5910341C" w14:textId="77777777" w:rsidR="00E546F5" w:rsidRDefault="00951CE2">
            <w:pPr>
              <w:pStyle w:val="Tier5"/>
            </w:pPr>
            <w:r>
              <w:t>-</w:t>
            </w:r>
            <w:r>
              <w:tab/>
              <w:t>-</w:t>
            </w:r>
            <w:r>
              <w:tab/>
              <w:t>-</w:t>
            </w:r>
            <w:r>
              <w:tab/>
              <w:t>-</w:t>
            </w:r>
            <w:r>
              <w:tab/>
              <w:t>Other</w:t>
            </w:r>
          </w:p>
          <w:p w14:paraId="5910341D" w14:textId="77777777" w:rsidR="00E546F5" w:rsidRDefault="00951CE2">
            <w:pPr>
              <w:pStyle w:val="Tier6"/>
            </w:pPr>
            <w:r>
              <w:t>-</w:t>
            </w:r>
            <w:r>
              <w:tab/>
              <w:t>-</w:t>
            </w:r>
            <w:r>
              <w:tab/>
              <w:t>-</w:t>
            </w:r>
            <w:r>
              <w:tab/>
              <w:t>-</w:t>
            </w:r>
            <w:r>
              <w:tab/>
              <w:t>-</w:t>
            </w:r>
            <w:r>
              <w:tab/>
              <w:t>Other</w:t>
            </w:r>
          </w:p>
          <w:p w14:paraId="5910341E"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41F" w14:textId="77777777" w:rsidR="00E546F5" w:rsidRDefault="00951CE2">
            <w:pPr>
              <w:pStyle w:val="Tier6Bullet"/>
            </w:pPr>
            <w:r>
              <w:tab/>
            </w:r>
            <w:r>
              <w:tab/>
            </w:r>
            <w:r>
              <w:tab/>
            </w:r>
            <w:r>
              <w:tab/>
            </w:r>
            <w:r>
              <w:tab/>
              <w:t>-</w:t>
            </w:r>
            <w:r>
              <w:tab/>
              <w:t>for fit</w:t>
            </w:r>
            <w:r>
              <w:t>ting to or equipping such ships, boats or other vessels;</w:t>
            </w:r>
          </w:p>
          <w:p w14:paraId="5910342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3421" w14:textId="77777777" w:rsidR="00E546F5" w:rsidRDefault="00951CE2">
            <w:pPr>
              <w:pStyle w:val="Tier6Bullet"/>
            </w:pPr>
            <w:r>
              <w:tab/>
            </w:r>
            <w:r>
              <w:tab/>
            </w:r>
            <w:r>
              <w:tab/>
            </w:r>
            <w:r>
              <w:tab/>
            </w:r>
            <w:r>
              <w:tab/>
              <w:t>-</w:t>
            </w:r>
            <w:r>
              <w:tab/>
              <w:t>for equipping the above platforms;</w:t>
            </w:r>
          </w:p>
          <w:p w14:paraId="5910342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23" w14:textId="77777777" w:rsidR="00E546F5" w:rsidRDefault="00951CE2">
            <w:pPr>
              <w:pStyle w:val="NormalinTable"/>
            </w:pPr>
            <w:r>
              <w:t>0.0%</w:t>
            </w:r>
          </w:p>
        </w:tc>
      </w:tr>
      <w:tr w:rsidR="00E546F5" w14:paraId="591034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25" w14:textId="77777777" w:rsidR="00E546F5" w:rsidRDefault="00951CE2">
            <w:pPr>
              <w:pStyle w:val="NormalinTable"/>
            </w:pPr>
            <w:r>
              <w:t>3920995200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26" w14:textId="77777777" w:rsidR="00E546F5" w:rsidRDefault="00951CE2">
            <w:pPr>
              <w:pStyle w:val="Tier1"/>
            </w:pPr>
            <w:r>
              <w:t xml:space="preserve">Other plates, sheets, film, foil and strip, of plastics, non-cellular and not </w:t>
            </w:r>
            <w:r>
              <w:t>reinforced, laminated, supported or similarly combined with other materials</w:t>
            </w:r>
          </w:p>
          <w:p w14:paraId="59103427" w14:textId="77777777" w:rsidR="00E546F5" w:rsidRDefault="00951CE2">
            <w:pPr>
              <w:pStyle w:val="Tier2"/>
            </w:pPr>
            <w:r>
              <w:t>-</w:t>
            </w:r>
            <w:r>
              <w:tab/>
              <w:t>Of other plastics</w:t>
            </w:r>
          </w:p>
          <w:p w14:paraId="59103428" w14:textId="77777777" w:rsidR="00E546F5" w:rsidRDefault="00951CE2">
            <w:pPr>
              <w:pStyle w:val="Tier3"/>
            </w:pPr>
            <w:r>
              <w:t>-</w:t>
            </w:r>
            <w:r>
              <w:tab/>
              <w:t>-</w:t>
            </w:r>
            <w:r>
              <w:tab/>
              <w:t>Of other plastics</w:t>
            </w:r>
          </w:p>
          <w:p w14:paraId="59103429" w14:textId="77777777" w:rsidR="00E546F5" w:rsidRDefault="00951CE2">
            <w:pPr>
              <w:pStyle w:val="Tier4"/>
            </w:pPr>
            <w:r>
              <w:t>-</w:t>
            </w:r>
            <w:r>
              <w:tab/>
              <w:t>-</w:t>
            </w:r>
            <w:r>
              <w:tab/>
              <w:t>-</w:t>
            </w:r>
            <w:r>
              <w:tab/>
              <w:t>Of addition polymerisation products</w:t>
            </w:r>
          </w:p>
          <w:p w14:paraId="5910342A" w14:textId="77777777" w:rsidR="00E546F5" w:rsidRDefault="00951CE2">
            <w:pPr>
              <w:pStyle w:val="Tier5"/>
            </w:pPr>
            <w:r>
              <w:t>-</w:t>
            </w:r>
            <w:r>
              <w:tab/>
              <w:t>-</w:t>
            </w:r>
            <w:r>
              <w:tab/>
              <w:t>-</w:t>
            </w:r>
            <w:r>
              <w:tab/>
              <w:t>-</w:t>
            </w:r>
            <w:r>
              <w:tab/>
              <w:t>Poly(vinyl fluoride) sheet; biaxially oriented poly(vinyl alcohol) film, containing by w</w:t>
            </w:r>
            <w:r>
              <w:t>eight 97% or more of poly(vinyl alcohol), uncoated, of a thickness not exceeding 1 mm</w:t>
            </w:r>
          </w:p>
          <w:p w14:paraId="5910342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2C" w14:textId="77777777" w:rsidR="00E546F5" w:rsidRDefault="00951CE2">
            <w:pPr>
              <w:pStyle w:val="Tier5Bullet"/>
            </w:pPr>
            <w:r>
              <w:tab/>
            </w:r>
            <w:r>
              <w:tab/>
            </w:r>
            <w:r>
              <w:tab/>
            </w:r>
            <w:r>
              <w:tab/>
              <w:t>-</w:t>
            </w:r>
            <w:r>
              <w:tab/>
              <w:t xml:space="preserve">for </w:t>
            </w:r>
            <w:r>
              <w:t>fitting to or equipping such ships, boats or other vessels;</w:t>
            </w:r>
          </w:p>
          <w:p w14:paraId="5910342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342E" w14:textId="77777777" w:rsidR="00E546F5" w:rsidRDefault="00951CE2">
            <w:pPr>
              <w:pStyle w:val="Tier5Bullet"/>
            </w:pPr>
            <w:r>
              <w:tab/>
            </w:r>
            <w:r>
              <w:tab/>
            </w:r>
            <w:r>
              <w:tab/>
            </w:r>
            <w:r>
              <w:tab/>
              <w:t>-</w:t>
            </w:r>
            <w:r>
              <w:tab/>
              <w:t>for equipping the above platforms;</w:t>
            </w:r>
          </w:p>
          <w:p w14:paraId="5910342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30" w14:textId="77777777" w:rsidR="00E546F5" w:rsidRDefault="00951CE2">
            <w:pPr>
              <w:pStyle w:val="NormalinTable"/>
            </w:pPr>
            <w:r>
              <w:t>0.0%</w:t>
            </w:r>
          </w:p>
        </w:tc>
      </w:tr>
      <w:tr w:rsidR="00E546F5" w14:paraId="591034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32" w14:textId="77777777" w:rsidR="00E546F5" w:rsidRDefault="00951CE2">
            <w:pPr>
              <w:pStyle w:val="NormalinTable"/>
            </w:pPr>
            <w:r>
              <w:rPr>
                <w:rFonts w:eastAsia="Times New Roman"/>
                <w:color w:val="000000"/>
                <w:lang w:eastAsia="en-GB"/>
              </w:rPr>
              <w:t>3920995300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33" w14:textId="77777777" w:rsidR="00E546F5" w:rsidRDefault="00951CE2">
            <w:pPr>
              <w:pStyle w:val="Tier1"/>
            </w:pPr>
            <w:r>
              <w:rPr>
                <w:rFonts w:eastAsia="Times New Roman"/>
                <w:color w:val="000000"/>
                <w:lang w:eastAsia="en-GB"/>
              </w:rPr>
              <w:t>Other plates, sheets, film, foil and strip, of plastics, non-cellular and not reinforced,</w:t>
            </w:r>
            <w:r>
              <w:rPr>
                <w:rFonts w:eastAsia="Times New Roman"/>
                <w:color w:val="000000"/>
                <w:lang w:eastAsia="en-GB"/>
              </w:rPr>
              <w:t xml:space="preserve"> laminated, supported or similarly combined with other materials</w:t>
            </w:r>
            <w:r>
              <w:rPr>
                <w:rFonts w:eastAsia="Times New Roman"/>
                <w:color w:val="000000"/>
                <w:lang w:eastAsia="en-GB"/>
              </w:rPr>
              <w:br/>
            </w:r>
            <w:r>
              <w:rPr>
                <w:rFonts w:eastAsia="Times New Roman"/>
                <w:color w:val="000000"/>
                <w:lang w:eastAsia="en-GB"/>
              </w:rPr>
              <w:t>Of other plastics</w:t>
            </w:r>
            <w:r>
              <w:rPr>
                <w:rFonts w:eastAsia="Times New Roman"/>
                <w:color w:val="000000"/>
                <w:lang w:eastAsia="en-GB"/>
              </w:rPr>
              <w:br/>
            </w:r>
            <w:r>
              <w:rPr>
                <w:rFonts w:eastAsia="Times New Roman"/>
                <w:color w:val="000000"/>
                <w:lang w:eastAsia="en-GB"/>
              </w:rPr>
              <w:t>Of other plastics</w:t>
            </w:r>
            <w:r>
              <w:rPr>
                <w:rFonts w:eastAsia="Times New Roman"/>
                <w:color w:val="000000"/>
                <w:lang w:eastAsia="en-GB"/>
              </w:rPr>
              <w:br/>
            </w:r>
            <w:r>
              <w:rPr>
                <w:rFonts w:eastAsia="Times New Roman"/>
                <w:color w:val="000000"/>
                <w:lang w:eastAsia="en-GB"/>
              </w:rPr>
              <w:t>Of addition polymerisation products</w:t>
            </w:r>
            <w:r>
              <w:rPr>
                <w:rFonts w:eastAsia="Times New Roman"/>
                <w:color w:val="000000"/>
                <w:lang w:eastAsia="en-GB"/>
              </w:rPr>
              <w:br/>
            </w:r>
            <w:r>
              <w:rPr>
                <w:rFonts w:eastAsia="Times New Roman"/>
                <w:color w:val="000000"/>
                <w:lang w:eastAsia="en-GB"/>
              </w:rPr>
              <w:t>Ion-exchange membranes of fluorinated plastic material, for use in chlor-alkali electrolytic cells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34" w14:textId="77777777" w:rsidR="00E546F5" w:rsidRDefault="00951CE2">
            <w:pPr>
              <w:pStyle w:val="NormalinTable"/>
            </w:pPr>
            <w:r>
              <w:t>0.0%</w:t>
            </w:r>
          </w:p>
        </w:tc>
      </w:tr>
      <w:tr w:rsidR="00E546F5" w14:paraId="591034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36" w14:textId="77777777" w:rsidR="00E546F5" w:rsidRDefault="00951CE2">
            <w:pPr>
              <w:pStyle w:val="NormalinTable"/>
            </w:pPr>
            <w:r>
              <w:t>3920995910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37" w14:textId="77777777" w:rsidR="00E546F5" w:rsidRDefault="00951CE2">
            <w:pPr>
              <w:pStyle w:val="Tier1"/>
            </w:pPr>
            <w:r>
              <w:t>Oth</w:t>
            </w:r>
            <w:r>
              <w:t>er plates, sheets, film, foil and strip, of plastics, non-cellular and not reinforced, laminated, supported or similarly combined with other materials</w:t>
            </w:r>
          </w:p>
          <w:p w14:paraId="59103438" w14:textId="77777777" w:rsidR="00E546F5" w:rsidRDefault="00951CE2">
            <w:pPr>
              <w:pStyle w:val="Tier2"/>
            </w:pPr>
            <w:r>
              <w:t>-</w:t>
            </w:r>
            <w:r>
              <w:tab/>
              <w:t>Of other plastics</w:t>
            </w:r>
          </w:p>
          <w:p w14:paraId="59103439" w14:textId="77777777" w:rsidR="00E546F5" w:rsidRDefault="00951CE2">
            <w:pPr>
              <w:pStyle w:val="Tier3"/>
            </w:pPr>
            <w:r>
              <w:t>-</w:t>
            </w:r>
            <w:r>
              <w:tab/>
              <w:t>-</w:t>
            </w:r>
            <w:r>
              <w:tab/>
              <w:t>Of other plastics</w:t>
            </w:r>
          </w:p>
          <w:p w14:paraId="5910343A" w14:textId="77777777" w:rsidR="00E546F5" w:rsidRDefault="00951CE2">
            <w:pPr>
              <w:pStyle w:val="Tier4"/>
            </w:pPr>
            <w:r>
              <w:t>-</w:t>
            </w:r>
            <w:r>
              <w:tab/>
              <w:t>-</w:t>
            </w:r>
            <w:r>
              <w:tab/>
              <w:t>-</w:t>
            </w:r>
            <w:r>
              <w:tab/>
              <w:t>Of addition polymerisation products</w:t>
            </w:r>
          </w:p>
          <w:p w14:paraId="5910343B" w14:textId="77777777" w:rsidR="00E546F5" w:rsidRDefault="00951CE2">
            <w:pPr>
              <w:pStyle w:val="Tier5"/>
            </w:pPr>
            <w:r>
              <w:t>-</w:t>
            </w:r>
            <w:r>
              <w:tab/>
              <w:t>-</w:t>
            </w:r>
            <w:r>
              <w:tab/>
              <w:t>-</w:t>
            </w:r>
            <w:r>
              <w:tab/>
              <w:t>-</w:t>
            </w:r>
            <w:r>
              <w:tab/>
              <w:t>Other</w:t>
            </w:r>
          </w:p>
          <w:p w14:paraId="5910343C" w14:textId="77777777" w:rsidR="00E546F5" w:rsidRDefault="00951CE2">
            <w:pPr>
              <w:pStyle w:val="Tier6"/>
            </w:pPr>
            <w:r>
              <w:t>-</w:t>
            </w:r>
            <w:r>
              <w:tab/>
              <w:t>-</w:t>
            </w:r>
            <w:r>
              <w:tab/>
              <w:t>-</w:t>
            </w:r>
            <w:r>
              <w:tab/>
            </w:r>
            <w:r>
              <w:t>-</w:t>
            </w:r>
            <w:r>
              <w:tab/>
              <w:t>-</w:t>
            </w:r>
            <w:r>
              <w:tab/>
              <w:t>For use in certain types of aircraft</w:t>
            </w:r>
          </w:p>
          <w:p w14:paraId="5910343D"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3E" w14:textId="77777777" w:rsidR="00E546F5" w:rsidRDefault="00951CE2">
            <w:pPr>
              <w:pStyle w:val="NormalinTable"/>
            </w:pPr>
            <w:r>
              <w:t>0.0%</w:t>
            </w:r>
          </w:p>
        </w:tc>
      </w:tr>
      <w:tr w:rsidR="00E546F5" w14:paraId="591034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40" w14:textId="77777777" w:rsidR="00E546F5" w:rsidRDefault="00951CE2">
            <w:pPr>
              <w:pStyle w:val="NormalinTable"/>
            </w:pPr>
            <w:r>
              <w:t>3920995925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41" w14:textId="77777777" w:rsidR="00E546F5" w:rsidRDefault="00951CE2">
            <w:pPr>
              <w:pStyle w:val="Tier1"/>
            </w:pPr>
            <w:r>
              <w:t>Other plates, sheets, film, foil and strip, of plastics, non-cellular and not reinforced, laminated, supported or similarly combined with other materials</w:t>
            </w:r>
          </w:p>
          <w:p w14:paraId="59103442" w14:textId="77777777" w:rsidR="00E546F5" w:rsidRDefault="00951CE2">
            <w:pPr>
              <w:pStyle w:val="Tier2"/>
            </w:pPr>
            <w:r>
              <w:t>-</w:t>
            </w:r>
            <w:r>
              <w:tab/>
              <w:t>Of other plastics</w:t>
            </w:r>
          </w:p>
          <w:p w14:paraId="59103443" w14:textId="77777777" w:rsidR="00E546F5" w:rsidRDefault="00951CE2">
            <w:pPr>
              <w:pStyle w:val="Tier3"/>
            </w:pPr>
            <w:r>
              <w:t>-</w:t>
            </w:r>
            <w:r>
              <w:tab/>
              <w:t>-</w:t>
            </w:r>
            <w:r>
              <w:tab/>
              <w:t>Of other plastics</w:t>
            </w:r>
          </w:p>
          <w:p w14:paraId="59103444" w14:textId="77777777" w:rsidR="00E546F5" w:rsidRDefault="00951CE2">
            <w:pPr>
              <w:pStyle w:val="Tier4"/>
            </w:pPr>
            <w:r>
              <w:t>-</w:t>
            </w:r>
            <w:r>
              <w:tab/>
              <w:t>-</w:t>
            </w:r>
            <w:r>
              <w:tab/>
              <w:t>-</w:t>
            </w:r>
            <w:r>
              <w:tab/>
              <w:t>Of addition polymerisation products</w:t>
            </w:r>
          </w:p>
          <w:p w14:paraId="59103445" w14:textId="77777777" w:rsidR="00E546F5" w:rsidRDefault="00951CE2">
            <w:pPr>
              <w:pStyle w:val="Tier5"/>
            </w:pPr>
            <w:r>
              <w:t>-</w:t>
            </w:r>
            <w:r>
              <w:tab/>
              <w:t>-</w:t>
            </w:r>
            <w:r>
              <w:tab/>
              <w:t>-</w:t>
            </w:r>
            <w:r>
              <w:tab/>
              <w:t>-</w:t>
            </w:r>
            <w:r>
              <w:tab/>
              <w:t>Other</w:t>
            </w:r>
          </w:p>
          <w:p w14:paraId="59103446" w14:textId="77777777" w:rsidR="00E546F5" w:rsidRDefault="00951CE2">
            <w:pPr>
              <w:pStyle w:val="Tier6"/>
            </w:pPr>
            <w:r>
              <w:t>-</w:t>
            </w:r>
            <w:r>
              <w:tab/>
              <w:t>-</w:t>
            </w:r>
            <w:r>
              <w:tab/>
              <w:t>-</w:t>
            </w:r>
            <w:r>
              <w:tab/>
              <w:t>-</w:t>
            </w:r>
            <w:r>
              <w:tab/>
              <w:t>-</w:t>
            </w:r>
            <w:r>
              <w:tab/>
              <w:t>Other</w:t>
            </w:r>
          </w:p>
          <w:p w14:paraId="59103447" w14:textId="77777777" w:rsidR="00E546F5" w:rsidRDefault="00951CE2">
            <w:pPr>
              <w:pStyle w:val="Tier7"/>
            </w:pPr>
            <w:r>
              <w:t>-</w:t>
            </w:r>
            <w:r>
              <w:tab/>
              <w:t>-</w:t>
            </w:r>
            <w:r>
              <w:tab/>
              <w:t>-</w:t>
            </w:r>
            <w:r>
              <w:tab/>
              <w:t>-</w:t>
            </w:r>
            <w:r>
              <w:tab/>
              <w:t>-</w:t>
            </w:r>
            <w:r>
              <w:tab/>
              <w:t>-</w:t>
            </w:r>
            <w:r>
              <w:tab/>
              <w:t>Poly(1-chlorotrifluoroethylene) film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48" w14:textId="77777777" w:rsidR="00E546F5" w:rsidRDefault="00951CE2">
            <w:pPr>
              <w:pStyle w:val="NormalinTable"/>
            </w:pPr>
            <w:r>
              <w:t>0.0%</w:t>
            </w:r>
          </w:p>
        </w:tc>
      </w:tr>
      <w:tr w:rsidR="00E546F5" w14:paraId="591034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4A" w14:textId="77777777" w:rsidR="00E546F5" w:rsidRDefault="00951CE2">
            <w:pPr>
              <w:pStyle w:val="NormalinTable"/>
            </w:pPr>
            <w:r>
              <w:t>3920995955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4B" w14:textId="77777777" w:rsidR="00E546F5" w:rsidRDefault="00951CE2">
            <w:pPr>
              <w:pStyle w:val="Tier1"/>
            </w:pPr>
            <w:r>
              <w:t>Other plates, sheets, film, foil and strip, of plastics, non-cellular and not reinforced, laminated, supported or similarly combined with other materials</w:t>
            </w:r>
          </w:p>
          <w:p w14:paraId="5910344C" w14:textId="77777777" w:rsidR="00E546F5" w:rsidRDefault="00951CE2">
            <w:pPr>
              <w:pStyle w:val="Tier2"/>
            </w:pPr>
            <w:r>
              <w:t>-</w:t>
            </w:r>
            <w:r>
              <w:tab/>
              <w:t xml:space="preserve">Of </w:t>
            </w:r>
            <w:r>
              <w:t>other plastics</w:t>
            </w:r>
          </w:p>
          <w:p w14:paraId="5910344D" w14:textId="77777777" w:rsidR="00E546F5" w:rsidRDefault="00951CE2">
            <w:pPr>
              <w:pStyle w:val="Tier3"/>
            </w:pPr>
            <w:r>
              <w:t>-</w:t>
            </w:r>
            <w:r>
              <w:tab/>
              <w:t>-</w:t>
            </w:r>
            <w:r>
              <w:tab/>
              <w:t>Of other plastics</w:t>
            </w:r>
          </w:p>
          <w:p w14:paraId="5910344E" w14:textId="77777777" w:rsidR="00E546F5" w:rsidRDefault="00951CE2">
            <w:pPr>
              <w:pStyle w:val="Tier4"/>
            </w:pPr>
            <w:r>
              <w:t>-</w:t>
            </w:r>
            <w:r>
              <w:tab/>
              <w:t>-</w:t>
            </w:r>
            <w:r>
              <w:tab/>
              <w:t>-</w:t>
            </w:r>
            <w:r>
              <w:tab/>
              <w:t>Of addition polymerisation products</w:t>
            </w:r>
          </w:p>
          <w:p w14:paraId="5910344F" w14:textId="77777777" w:rsidR="00E546F5" w:rsidRDefault="00951CE2">
            <w:pPr>
              <w:pStyle w:val="Tier5"/>
            </w:pPr>
            <w:r>
              <w:t>-</w:t>
            </w:r>
            <w:r>
              <w:tab/>
              <w:t>-</w:t>
            </w:r>
            <w:r>
              <w:tab/>
              <w:t>-</w:t>
            </w:r>
            <w:r>
              <w:tab/>
              <w:t>-</w:t>
            </w:r>
            <w:r>
              <w:tab/>
              <w:t>Other</w:t>
            </w:r>
          </w:p>
          <w:p w14:paraId="59103450" w14:textId="77777777" w:rsidR="00E546F5" w:rsidRDefault="00951CE2">
            <w:pPr>
              <w:pStyle w:val="Tier6"/>
            </w:pPr>
            <w:r>
              <w:t>-</w:t>
            </w:r>
            <w:r>
              <w:tab/>
              <w:t>-</w:t>
            </w:r>
            <w:r>
              <w:tab/>
              <w:t>-</w:t>
            </w:r>
            <w:r>
              <w:tab/>
              <w:t>-</w:t>
            </w:r>
            <w:r>
              <w:tab/>
              <w:t>-</w:t>
            </w:r>
            <w:r>
              <w:tab/>
              <w:t>Other</w:t>
            </w:r>
          </w:p>
          <w:p w14:paraId="59103451" w14:textId="77777777" w:rsidR="00E546F5" w:rsidRDefault="00951CE2">
            <w:pPr>
              <w:pStyle w:val="Tier7"/>
            </w:pPr>
            <w:r>
              <w:t>-</w:t>
            </w:r>
            <w:r>
              <w:tab/>
              <w:t>-</w:t>
            </w:r>
            <w:r>
              <w:tab/>
              <w:t>-</w:t>
            </w:r>
            <w:r>
              <w:tab/>
              <w:t>-</w:t>
            </w:r>
            <w:r>
              <w:tab/>
              <w:t>-</w:t>
            </w:r>
            <w:r>
              <w:tab/>
              <w:t>-</w:t>
            </w:r>
            <w:r>
              <w:tab/>
              <w:t>Ion-exchange membranes of fluorinated plastic material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52" w14:textId="77777777" w:rsidR="00E546F5" w:rsidRDefault="00951CE2">
            <w:pPr>
              <w:pStyle w:val="NormalinTable"/>
            </w:pPr>
            <w:r>
              <w:t>0.0%</w:t>
            </w:r>
          </w:p>
        </w:tc>
      </w:tr>
      <w:tr w:rsidR="00E546F5" w14:paraId="591034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54" w14:textId="77777777" w:rsidR="00E546F5" w:rsidRDefault="00951CE2">
            <w:pPr>
              <w:pStyle w:val="NormalinTable"/>
            </w:pPr>
            <w:r>
              <w:t>3920995990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55" w14:textId="77777777" w:rsidR="00E546F5" w:rsidRDefault="00951CE2">
            <w:pPr>
              <w:pStyle w:val="Tier1"/>
            </w:pPr>
            <w:r>
              <w:t xml:space="preserve">Other plates, sheets, film, foil and strip, of </w:t>
            </w:r>
            <w:r>
              <w:t>plastics, non-cellular and not reinforced, laminated, supported or similarly combined with other materials</w:t>
            </w:r>
          </w:p>
          <w:p w14:paraId="59103456" w14:textId="77777777" w:rsidR="00E546F5" w:rsidRDefault="00951CE2">
            <w:pPr>
              <w:pStyle w:val="Tier2"/>
            </w:pPr>
            <w:r>
              <w:t>-</w:t>
            </w:r>
            <w:r>
              <w:tab/>
              <w:t>Of other plastics</w:t>
            </w:r>
          </w:p>
          <w:p w14:paraId="59103457" w14:textId="77777777" w:rsidR="00E546F5" w:rsidRDefault="00951CE2">
            <w:pPr>
              <w:pStyle w:val="Tier3"/>
            </w:pPr>
            <w:r>
              <w:t>-</w:t>
            </w:r>
            <w:r>
              <w:tab/>
              <w:t>-</w:t>
            </w:r>
            <w:r>
              <w:tab/>
              <w:t>Of other plastics</w:t>
            </w:r>
          </w:p>
          <w:p w14:paraId="59103458" w14:textId="77777777" w:rsidR="00E546F5" w:rsidRDefault="00951CE2">
            <w:pPr>
              <w:pStyle w:val="Tier4"/>
            </w:pPr>
            <w:r>
              <w:t>-</w:t>
            </w:r>
            <w:r>
              <w:tab/>
              <w:t>-</w:t>
            </w:r>
            <w:r>
              <w:tab/>
              <w:t>-</w:t>
            </w:r>
            <w:r>
              <w:tab/>
              <w:t>Of addition polymerisation products</w:t>
            </w:r>
          </w:p>
          <w:p w14:paraId="59103459" w14:textId="77777777" w:rsidR="00E546F5" w:rsidRDefault="00951CE2">
            <w:pPr>
              <w:pStyle w:val="Tier5"/>
            </w:pPr>
            <w:r>
              <w:t>-</w:t>
            </w:r>
            <w:r>
              <w:tab/>
              <w:t>-</w:t>
            </w:r>
            <w:r>
              <w:tab/>
              <w:t>-</w:t>
            </w:r>
            <w:r>
              <w:tab/>
              <w:t>-</w:t>
            </w:r>
            <w:r>
              <w:tab/>
              <w:t>Other</w:t>
            </w:r>
          </w:p>
          <w:p w14:paraId="5910345A" w14:textId="77777777" w:rsidR="00E546F5" w:rsidRDefault="00951CE2">
            <w:pPr>
              <w:pStyle w:val="Tier6"/>
            </w:pPr>
            <w:r>
              <w:t>-</w:t>
            </w:r>
            <w:r>
              <w:tab/>
              <w:t>-</w:t>
            </w:r>
            <w:r>
              <w:tab/>
              <w:t>-</w:t>
            </w:r>
            <w:r>
              <w:tab/>
              <w:t>-</w:t>
            </w:r>
            <w:r>
              <w:tab/>
              <w:t>-</w:t>
            </w:r>
            <w:r>
              <w:tab/>
              <w:t>Other</w:t>
            </w:r>
          </w:p>
          <w:p w14:paraId="5910345B"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5C" w14:textId="77777777" w:rsidR="00E546F5" w:rsidRDefault="00951CE2">
            <w:pPr>
              <w:pStyle w:val="NormalinTable"/>
            </w:pPr>
            <w:r>
              <w:t>0.0%</w:t>
            </w:r>
          </w:p>
        </w:tc>
      </w:tr>
      <w:tr w:rsidR="00E546F5" w14:paraId="591034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5E" w14:textId="77777777" w:rsidR="00E546F5" w:rsidRDefault="00951CE2">
            <w:pPr>
              <w:pStyle w:val="NormalinTable"/>
            </w:pPr>
            <w:r>
              <w:t>3920999090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5F" w14:textId="77777777" w:rsidR="00E546F5" w:rsidRDefault="00951CE2">
            <w:pPr>
              <w:pStyle w:val="Tier1"/>
            </w:pPr>
            <w:r>
              <w:t>Other plates, sheets, film, foil and strip, of plastics, non-cellular and not reinforced, laminated, supported or similarly combined with other materials</w:t>
            </w:r>
          </w:p>
          <w:p w14:paraId="59103460" w14:textId="77777777" w:rsidR="00E546F5" w:rsidRDefault="00951CE2">
            <w:pPr>
              <w:pStyle w:val="Tier2"/>
            </w:pPr>
            <w:r>
              <w:t>-</w:t>
            </w:r>
            <w:r>
              <w:tab/>
              <w:t>Of other plastics</w:t>
            </w:r>
          </w:p>
          <w:p w14:paraId="59103461" w14:textId="77777777" w:rsidR="00E546F5" w:rsidRDefault="00951CE2">
            <w:pPr>
              <w:pStyle w:val="Tier3"/>
            </w:pPr>
            <w:r>
              <w:t>-</w:t>
            </w:r>
            <w:r>
              <w:tab/>
              <w:t>-</w:t>
            </w:r>
            <w:r>
              <w:tab/>
              <w:t>Of other plastics</w:t>
            </w:r>
          </w:p>
          <w:p w14:paraId="59103462" w14:textId="77777777" w:rsidR="00E546F5" w:rsidRDefault="00951CE2">
            <w:pPr>
              <w:pStyle w:val="Tier4"/>
            </w:pPr>
            <w:r>
              <w:t>-</w:t>
            </w:r>
            <w:r>
              <w:tab/>
              <w:t>-</w:t>
            </w:r>
            <w:r>
              <w:tab/>
              <w:t>-</w:t>
            </w:r>
            <w:r>
              <w:tab/>
              <w:t>Other</w:t>
            </w:r>
          </w:p>
          <w:p w14:paraId="59103463" w14:textId="77777777" w:rsidR="00E546F5" w:rsidRDefault="00951CE2">
            <w:pPr>
              <w:pStyle w:val="Tier5"/>
            </w:pPr>
            <w:r>
              <w:t>-</w:t>
            </w:r>
            <w:r>
              <w:tab/>
              <w:t>-</w:t>
            </w:r>
            <w:r>
              <w:tab/>
              <w:t>-</w:t>
            </w:r>
            <w:r>
              <w:tab/>
              <w:t>-</w:t>
            </w:r>
            <w:r>
              <w:tab/>
              <w:t>Other</w:t>
            </w:r>
          </w:p>
          <w:p w14:paraId="59103464"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3465" w14:textId="77777777" w:rsidR="00E546F5" w:rsidRDefault="00951CE2">
            <w:pPr>
              <w:pStyle w:val="Tier5Bullet"/>
            </w:pPr>
            <w:r>
              <w:tab/>
            </w:r>
            <w:r>
              <w:tab/>
            </w:r>
            <w:r>
              <w:tab/>
            </w:r>
            <w:r>
              <w:tab/>
              <w:t>-</w:t>
            </w:r>
            <w:r>
              <w:tab/>
              <w:t>for fitting to or equipping such ships, boats or other vessels;</w:t>
            </w:r>
          </w:p>
          <w:p w14:paraId="59103466"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3467" w14:textId="77777777" w:rsidR="00E546F5" w:rsidRDefault="00951CE2">
            <w:pPr>
              <w:pStyle w:val="Tier5Bullet"/>
            </w:pPr>
            <w:r>
              <w:tab/>
            </w:r>
            <w:r>
              <w:tab/>
            </w:r>
            <w:r>
              <w:tab/>
            </w:r>
            <w:r>
              <w:tab/>
              <w:t>-</w:t>
            </w:r>
            <w:r>
              <w:tab/>
              <w:t>for equipping the above platforms;</w:t>
            </w:r>
          </w:p>
          <w:p w14:paraId="59103468"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69" w14:textId="77777777" w:rsidR="00E546F5" w:rsidRDefault="00951CE2">
            <w:pPr>
              <w:pStyle w:val="NormalinTable"/>
            </w:pPr>
            <w:r>
              <w:t>0.0%</w:t>
            </w:r>
          </w:p>
        </w:tc>
      </w:tr>
      <w:tr w:rsidR="00E546F5" w14:paraId="591034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6B" w14:textId="77777777" w:rsidR="00E546F5" w:rsidRDefault="00951CE2">
            <w:pPr>
              <w:pStyle w:val="NormalinTable"/>
            </w:pPr>
            <w:r>
              <w:t>3921110010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6C" w14:textId="77777777" w:rsidR="00E546F5" w:rsidRDefault="00951CE2">
            <w:pPr>
              <w:pStyle w:val="Tier1"/>
            </w:pPr>
            <w:r>
              <w:t>Other plates, sheets, film, foil and strip, of plastics</w:t>
            </w:r>
          </w:p>
          <w:p w14:paraId="5910346D" w14:textId="77777777" w:rsidR="00E546F5" w:rsidRDefault="00951CE2">
            <w:pPr>
              <w:pStyle w:val="Tier2"/>
            </w:pPr>
            <w:r>
              <w:t>-</w:t>
            </w:r>
            <w:r>
              <w:tab/>
              <w:t>Cellular</w:t>
            </w:r>
          </w:p>
          <w:p w14:paraId="5910346E" w14:textId="77777777" w:rsidR="00E546F5" w:rsidRDefault="00951CE2">
            <w:pPr>
              <w:pStyle w:val="Tier3"/>
            </w:pPr>
            <w:r>
              <w:t>-</w:t>
            </w:r>
            <w:r>
              <w:tab/>
              <w:t>-</w:t>
            </w:r>
            <w:r>
              <w:tab/>
              <w:t>Of polymers of styrene</w:t>
            </w:r>
          </w:p>
          <w:p w14:paraId="5910346F" w14:textId="77777777" w:rsidR="00E546F5" w:rsidRDefault="00951CE2">
            <w:pPr>
              <w:pStyle w:val="Tier4"/>
            </w:pPr>
            <w:r>
              <w:t>-</w:t>
            </w:r>
            <w:r>
              <w:tab/>
              <w:t>-</w:t>
            </w:r>
            <w:r>
              <w:tab/>
              <w:t>-</w:t>
            </w:r>
            <w:r>
              <w:tab/>
              <w:t>Acrylonitrile butadiene styrene, for use in certain types of aircraft</w:t>
            </w:r>
          </w:p>
          <w:p w14:paraId="59103470" w14:textId="77777777" w:rsidR="00E546F5" w:rsidRDefault="00951CE2">
            <w:pPr>
              <w:pStyle w:val="Tier4Bullet"/>
            </w:pP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71" w14:textId="77777777" w:rsidR="00E546F5" w:rsidRDefault="00951CE2">
            <w:pPr>
              <w:pStyle w:val="NormalinTable"/>
            </w:pPr>
            <w:r>
              <w:t>0.0%</w:t>
            </w:r>
          </w:p>
        </w:tc>
      </w:tr>
      <w:tr w:rsidR="00E546F5" w14:paraId="591034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73" w14:textId="77777777" w:rsidR="00E546F5" w:rsidRDefault="00951CE2">
            <w:pPr>
              <w:pStyle w:val="NormalinTable"/>
            </w:pPr>
            <w:r>
              <w:t>3921110090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74" w14:textId="77777777" w:rsidR="00E546F5" w:rsidRDefault="00951CE2">
            <w:pPr>
              <w:pStyle w:val="Tier1"/>
            </w:pPr>
            <w:r>
              <w:t>Other plates, sheets, film, foil and strip, of plastics</w:t>
            </w:r>
          </w:p>
          <w:p w14:paraId="59103475" w14:textId="77777777" w:rsidR="00E546F5" w:rsidRDefault="00951CE2">
            <w:pPr>
              <w:pStyle w:val="Tier2"/>
            </w:pPr>
            <w:r>
              <w:t>-</w:t>
            </w:r>
            <w:r>
              <w:tab/>
            </w:r>
            <w:r>
              <w:t>Cellular</w:t>
            </w:r>
          </w:p>
          <w:p w14:paraId="59103476" w14:textId="77777777" w:rsidR="00E546F5" w:rsidRDefault="00951CE2">
            <w:pPr>
              <w:pStyle w:val="Tier3"/>
            </w:pPr>
            <w:r>
              <w:t>-</w:t>
            </w:r>
            <w:r>
              <w:tab/>
              <w:t>-</w:t>
            </w:r>
            <w:r>
              <w:tab/>
              <w:t>Of polymers of styrene</w:t>
            </w:r>
          </w:p>
          <w:p w14:paraId="59103477" w14:textId="77777777" w:rsidR="00E546F5" w:rsidRDefault="00951CE2">
            <w:pPr>
              <w:pStyle w:val="Tier4"/>
            </w:pPr>
            <w:r>
              <w:t>-</w:t>
            </w:r>
            <w:r>
              <w:tab/>
              <w:t>-</w:t>
            </w:r>
            <w:r>
              <w:tab/>
              <w:t>-</w:t>
            </w:r>
            <w:r>
              <w:tab/>
              <w:t>Other</w:t>
            </w:r>
          </w:p>
          <w:p w14:paraId="5910347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479" w14:textId="77777777" w:rsidR="00E546F5" w:rsidRDefault="00951CE2">
            <w:pPr>
              <w:pStyle w:val="Tier4Bullet"/>
            </w:pPr>
            <w:r>
              <w:tab/>
            </w:r>
            <w:r>
              <w:tab/>
            </w:r>
            <w:r>
              <w:tab/>
              <w:t>-</w:t>
            </w:r>
            <w:r>
              <w:tab/>
              <w:t>for fitting to or equipping such ships, boats or othe</w:t>
            </w:r>
            <w:r>
              <w:t>r vessels;</w:t>
            </w:r>
          </w:p>
          <w:p w14:paraId="5910347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47B" w14:textId="77777777" w:rsidR="00E546F5" w:rsidRDefault="00951CE2">
            <w:pPr>
              <w:pStyle w:val="Tier4Bullet"/>
            </w:pPr>
            <w:r>
              <w:tab/>
            </w:r>
            <w:r>
              <w:tab/>
            </w:r>
            <w:r>
              <w:tab/>
              <w:t>-</w:t>
            </w:r>
            <w:r>
              <w:tab/>
              <w:t>for equip</w:t>
            </w:r>
            <w:r>
              <w:t>ping the above platforms;</w:t>
            </w:r>
          </w:p>
          <w:p w14:paraId="5910347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7D" w14:textId="77777777" w:rsidR="00E546F5" w:rsidRDefault="00951CE2">
            <w:pPr>
              <w:pStyle w:val="NormalinTable"/>
            </w:pPr>
            <w:r>
              <w:t>0.0%</w:t>
            </w:r>
          </w:p>
        </w:tc>
      </w:tr>
      <w:tr w:rsidR="00E546F5" w14:paraId="591034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7F" w14:textId="77777777" w:rsidR="00E546F5" w:rsidRDefault="00951CE2">
            <w:pPr>
              <w:pStyle w:val="NormalinTable"/>
            </w:pPr>
            <w:r>
              <w:t>3921120020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80" w14:textId="77777777" w:rsidR="00E546F5" w:rsidRDefault="00951CE2">
            <w:pPr>
              <w:pStyle w:val="Tier1"/>
            </w:pPr>
            <w:r>
              <w:t>Other plates, sheets, film, foil and strip, of plastics</w:t>
            </w:r>
          </w:p>
          <w:p w14:paraId="59103481" w14:textId="77777777" w:rsidR="00E546F5" w:rsidRDefault="00951CE2">
            <w:pPr>
              <w:pStyle w:val="Tier2"/>
            </w:pPr>
            <w:r>
              <w:t>-</w:t>
            </w:r>
            <w:r>
              <w:tab/>
              <w:t>Cellular</w:t>
            </w:r>
          </w:p>
          <w:p w14:paraId="59103482" w14:textId="77777777" w:rsidR="00E546F5" w:rsidRDefault="00951CE2">
            <w:pPr>
              <w:pStyle w:val="Tier3"/>
            </w:pPr>
            <w:r>
              <w:t>-</w:t>
            </w:r>
            <w:r>
              <w:tab/>
              <w:t>-</w:t>
            </w:r>
            <w:r>
              <w:tab/>
              <w:t>Of polymers of vinyl chloride</w:t>
            </w:r>
          </w:p>
          <w:p w14:paraId="59103483" w14:textId="77777777" w:rsidR="00E546F5" w:rsidRDefault="00951CE2">
            <w:pPr>
              <w:pStyle w:val="Tier4"/>
            </w:pPr>
            <w:r>
              <w:t>-</w:t>
            </w:r>
            <w:r>
              <w:tab/>
              <w:t>-</w:t>
            </w:r>
            <w:r>
              <w:tab/>
              <w:t>-</w:t>
            </w:r>
            <w:r>
              <w:tab/>
              <w:t xml:space="preserve">For use in certain types of </w:t>
            </w:r>
            <w:r>
              <w:t>aircraft</w:t>
            </w:r>
          </w:p>
          <w:p w14:paraId="5910348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85" w14:textId="77777777" w:rsidR="00E546F5" w:rsidRDefault="00951CE2">
            <w:pPr>
              <w:pStyle w:val="NormalinTable"/>
            </w:pPr>
            <w:r>
              <w:t>0.0%</w:t>
            </w:r>
          </w:p>
        </w:tc>
      </w:tr>
      <w:tr w:rsidR="00E546F5" w14:paraId="591034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87" w14:textId="77777777" w:rsidR="00E546F5" w:rsidRDefault="00951CE2">
            <w:pPr>
              <w:pStyle w:val="NormalinTable"/>
            </w:pPr>
            <w:r>
              <w:t>3921120090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88" w14:textId="77777777" w:rsidR="00E546F5" w:rsidRDefault="00951CE2">
            <w:pPr>
              <w:pStyle w:val="Tier1"/>
            </w:pPr>
            <w:r>
              <w:t xml:space="preserve">Other plates, sheets, film, foil and </w:t>
            </w:r>
            <w:r>
              <w:t>strip, of plastics</w:t>
            </w:r>
          </w:p>
          <w:p w14:paraId="59103489" w14:textId="77777777" w:rsidR="00E546F5" w:rsidRDefault="00951CE2">
            <w:pPr>
              <w:pStyle w:val="Tier2"/>
            </w:pPr>
            <w:r>
              <w:t>-</w:t>
            </w:r>
            <w:r>
              <w:tab/>
              <w:t>Cellular</w:t>
            </w:r>
          </w:p>
          <w:p w14:paraId="5910348A" w14:textId="77777777" w:rsidR="00E546F5" w:rsidRDefault="00951CE2">
            <w:pPr>
              <w:pStyle w:val="Tier3"/>
            </w:pPr>
            <w:r>
              <w:t>-</w:t>
            </w:r>
            <w:r>
              <w:tab/>
              <w:t>-</w:t>
            </w:r>
            <w:r>
              <w:tab/>
              <w:t>Of polymers of vinyl chloride</w:t>
            </w:r>
          </w:p>
          <w:p w14:paraId="5910348B" w14:textId="77777777" w:rsidR="00E546F5" w:rsidRDefault="00951CE2">
            <w:pPr>
              <w:pStyle w:val="Tier4"/>
            </w:pPr>
            <w:r>
              <w:t>-</w:t>
            </w:r>
            <w:r>
              <w:tab/>
              <w:t>-</w:t>
            </w:r>
            <w:r>
              <w:tab/>
              <w:t>-</w:t>
            </w:r>
            <w:r>
              <w:tab/>
              <w:t>Other</w:t>
            </w:r>
          </w:p>
          <w:p w14:paraId="5910348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48D" w14:textId="77777777" w:rsidR="00E546F5" w:rsidRDefault="00951CE2">
            <w:pPr>
              <w:pStyle w:val="Tier4Bullet"/>
            </w:pPr>
            <w:r>
              <w:tab/>
            </w:r>
            <w:r>
              <w:tab/>
            </w:r>
            <w:r>
              <w:tab/>
              <w:t>-</w:t>
            </w:r>
            <w:r>
              <w:tab/>
              <w:t>for fitting to or equippi</w:t>
            </w:r>
            <w:r>
              <w:t>ng such ships, boats or other vessels;</w:t>
            </w:r>
          </w:p>
          <w:p w14:paraId="5910348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w:t>
            </w:r>
            <w:r>
              <w:t>ding 8905 20;</w:t>
            </w:r>
          </w:p>
          <w:p w14:paraId="5910348F" w14:textId="77777777" w:rsidR="00E546F5" w:rsidRDefault="00951CE2">
            <w:pPr>
              <w:pStyle w:val="Tier4Bullet"/>
            </w:pPr>
            <w:r>
              <w:tab/>
            </w:r>
            <w:r>
              <w:tab/>
            </w:r>
            <w:r>
              <w:tab/>
              <w:t>-</w:t>
            </w:r>
            <w:r>
              <w:tab/>
              <w:t>for equipping the above platforms;</w:t>
            </w:r>
          </w:p>
          <w:p w14:paraId="5910349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91" w14:textId="77777777" w:rsidR="00E546F5" w:rsidRDefault="00951CE2">
            <w:pPr>
              <w:pStyle w:val="NormalinTable"/>
            </w:pPr>
            <w:r>
              <w:t>0.0%</w:t>
            </w:r>
          </w:p>
        </w:tc>
      </w:tr>
      <w:tr w:rsidR="00E546F5" w14:paraId="591034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93" w14:textId="77777777" w:rsidR="00E546F5" w:rsidRDefault="00951CE2">
            <w:pPr>
              <w:pStyle w:val="NormalinTable"/>
            </w:pPr>
            <w:r>
              <w:t>3921130000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94" w14:textId="77777777" w:rsidR="00E546F5" w:rsidRDefault="00951CE2">
            <w:pPr>
              <w:pStyle w:val="Tier1"/>
            </w:pPr>
            <w:r>
              <w:t>Other plates, sheets, film, foil and strip, of plastics</w:t>
            </w:r>
          </w:p>
          <w:p w14:paraId="59103495" w14:textId="77777777" w:rsidR="00E546F5" w:rsidRDefault="00951CE2">
            <w:pPr>
              <w:pStyle w:val="Tier2"/>
            </w:pPr>
            <w:r>
              <w:t>-</w:t>
            </w:r>
            <w:r>
              <w:tab/>
              <w:t>Cellular</w:t>
            </w:r>
          </w:p>
          <w:p w14:paraId="59103496" w14:textId="77777777" w:rsidR="00E546F5" w:rsidRDefault="00951CE2">
            <w:pPr>
              <w:pStyle w:val="Tier3"/>
            </w:pPr>
            <w:r>
              <w:t>-</w:t>
            </w:r>
            <w:r>
              <w:tab/>
              <w:t>-</w:t>
            </w:r>
            <w:r>
              <w:tab/>
              <w:t>Of polyurethanes</w:t>
            </w:r>
          </w:p>
          <w:p w14:paraId="59103497"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498" w14:textId="77777777" w:rsidR="00E546F5" w:rsidRDefault="00951CE2">
            <w:pPr>
              <w:pStyle w:val="Tier3Bullet"/>
            </w:pPr>
            <w:r>
              <w:tab/>
            </w:r>
            <w:r>
              <w:tab/>
              <w:t>-</w:t>
            </w:r>
            <w:r>
              <w:tab/>
              <w:t>for fitting to or equipping such ships, boats or other vessels;</w:t>
            </w:r>
          </w:p>
          <w:p w14:paraId="59103499"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49A" w14:textId="77777777" w:rsidR="00E546F5" w:rsidRDefault="00951CE2">
            <w:pPr>
              <w:pStyle w:val="Tier3Bullet"/>
            </w:pPr>
            <w:r>
              <w:tab/>
            </w:r>
            <w:r>
              <w:tab/>
              <w:t>-</w:t>
            </w:r>
            <w:r>
              <w:tab/>
              <w:t>for equipping the above platforms;</w:t>
            </w:r>
          </w:p>
          <w:p w14:paraId="5910349B"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9C" w14:textId="77777777" w:rsidR="00E546F5" w:rsidRDefault="00951CE2">
            <w:pPr>
              <w:pStyle w:val="NormalinTable"/>
            </w:pPr>
            <w:r>
              <w:t>0.0%</w:t>
            </w:r>
          </w:p>
        </w:tc>
      </w:tr>
      <w:tr w:rsidR="00E546F5" w14:paraId="591034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9E" w14:textId="77777777" w:rsidR="00E546F5" w:rsidRDefault="00951CE2">
            <w:pPr>
              <w:pStyle w:val="NormalinTable"/>
            </w:pPr>
            <w:r>
              <w:t>3921140000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9F" w14:textId="77777777" w:rsidR="00E546F5" w:rsidRDefault="00951CE2">
            <w:pPr>
              <w:pStyle w:val="Tier1"/>
            </w:pPr>
            <w:r>
              <w:t>Other plates, sheets, film, foil and strip, of plastics</w:t>
            </w:r>
          </w:p>
          <w:p w14:paraId="591034A0" w14:textId="77777777" w:rsidR="00E546F5" w:rsidRDefault="00951CE2">
            <w:pPr>
              <w:pStyle w:val="Tier2"/>
            </w:pPr>
            <w:r>
              <w:t>-</w:t>
            </w:r>
            <w:r>
              <w:tab/>
              <w:t>Cellular</w:t>
            </w:r>
          </w:p>
          <w:p w14:paraId="591034A1" w14:textId="77777777" w:rsidR="00E546F5" w:rsidRDefault="00951CE2">
            <w:pPr>
              <w:pStyle w:val="Tier3"/>
            </w:pPr>
            <w:r>
              <w:t>-</w:t>
            </w:r>
            <w:r>
              <w:tab/>
              <w:t>-</w:t>
            </w:r>
            <w:r>
              <w:tab/>
              <w:t>Of regenerated cellulose</w:t>
            </w:r>
          </w:p>
          <w:p w14:paraId="591034A2"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4A3" w14:textId="77777777" w:rsidR="00E546F5" w:rsidRDefault="00951CE2">
            <w:pPr>
              <w:pStyle w:val="Tier3Bullet"/>
            </w:pPr>
            <w:r>
              <w:tab/>
            </w:r>
            <w:r>
              <w:tab/>
              <w:t>-</w:t>
            </w:r>
            <w:r>
              <w:tab/>
              <w:t>for fitting to or equipping such ships, boats or other vessels;</w:t>
            </w:r>
          </w:p>
          <w:p w14:paraId="591034A4"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4A5" w14:textId="77777777" w:rsidR="00E546F5" w:rsidRDefault="00951CE2">
            <w:pPr>
              <w:pStyle w:val="Tier3Bullet"/>
            </w:pPr>
            <w:r>
              <w:tab/>
            </w:r>
            <w:r>
              <w:tab/>
              <w:t>-</w:t>
            </w:r>
            <w:r>
              <w:tab/>
              <w:t>for equipping the above platforms;</w:t>
            </w:r>
          </w:p>
          <w:p w14:paraId="591034A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A7" w14:textId="77777777" w:rsidR="00E546F5" w:rsidRDefault="00951CE2">
            <w:pPr>
              <w:pStyle w:val="NormalinTable"/>
            </w:pPr>
            <w:r>
              <w:t>0.0%</w:t>
            </w:r>
          </w:p>
        </w:tc>
      </w:tr>
      <w:tr w:rsidR="00E546F5" w14:paraId="591034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A9" w14:textId="77777777" w:rsidR="00E546F5" w:rsidRDefault="00951CE2">
            <w:pPr>
              <w:pStyle w:val="NormalinTable"/>
            </w:pPr>
            <w:r>
              <w:t>3921190030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AA" w14:textId="77777777" w:rsidR="00E546F5" w:rsidRDefault="00951CE2">
            <w:pPr>
              <w:pStyle w:val="Tier1"/>
            </w:pPr>
            <w:r>
              <w:t xml:space="preserve">Other plates, sheets, film, foil </w:t>
            </w:r>
            <w:r>
              <w:t>and strip, of plastics</w:t>
            </w:r>
          </w:p>
          <w:p w14:paraId="591034AB" w14:textId="77777777" w:rsidR="00E546F5" w:rsidRDefault="00951CE2">
            <w:pPr>
              <w:pStyle w:val="Tier2"/>
            </w:pPr>
            <w:r>
              <w:t>-</w:t>
            </w:r>
            <w:r>
              <w:tab/>
              <w:t>Cellular</w:t>
            </w:r>
          </w:p>
          <w:p w14:paraId="591034AC" w14:textId="77777777" w:rsidR="00E546F5" w:rsidRDefault="00951CE2">
            <w:pPr>
              <w:pStyle w:val="Tier3"/>
            </w:pPr>
            <w:r>
              <w:t>-</w:t>
            </w:r>
            <w:r>
              <w:tab/>
              <w:t>-</w:t>
            </w:r>
            <w:r>
              <w:tab/>
              <w:t>Of other plastics</w:t>
            </w:r>
          </w:p>
          <w:p w14:paraId="591034AD" w14:textId="77777777" w:rsidR="00E546F5" w:rsidRDefault="00951CE2">
            <w:pPr>
              <w:pStyle w:val="Tier4"/>
            </w:pPr>
            <w:r>
              <w:t>-</w:t>
            </w:r>
            <w:r>
              <w:tab/>
              <w:t>-</w:t>
            </w:r>
            <w:r>
              <w:tab/>
              <w:t>-</w:t>
            </w:r>
            <w:r>
              <w:tab/>
              <w:t>Other</w:t>
            </w:r>
          </w:p>
          <w:p w14:paraId="591034AE" w14:textId="77777777" w:rsidR="00E546F5" w:rsidRDefault="00951CE2">
            <w:pPr>
              <w:pStyle w:val="Tier5"/>
            </w:pPr>
            <w:r>
              <w:t>-</w:t>
            </w:r>
            <w:r>
              <w:tab/>
              <w:t>-</w:t>
            </w:r>
            <w:r>
              <w:tab/>
              <w:t>-</w:t>
            </w:r>
            <w:r>
              <w:tab/>
              <w:t>-</w:t>
            </w:r>
            <w:r>
              <w:tab/>
              <w:t xml:space="preserve">Blocks with cellular structure, containing by weight: - polyamide-6 or poly(epoxy anhydride) - 7% or more but not more than 9% of polytetrafluorethylene if present - 10% or </w:t>
            </w:r>
            <w:r>
              <w:t>more but not more than 25% of inorganic fillers</w:t>
            </w:r>
          </w:p>
          <w:p w14:paraId="591034A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B0" w14:textId="77777777" w:rsidR="00E546F5" w:rsidRDefault="00951CE2">
            <w:pPr>
              <w:pStyle w:val="Tier5Bullet"/>
            </w:pPr>
            <w:r>
              <w:tab/>
            </w:r>
            <w:r>
              <w:tab/>
            </w:r>
            <w:r>
              <w:tab/>
            </w:r>
            <w:r>
              <w:tab/>
              <w:t>-</w:t>
            </w:r>
            <w:r>
              <w:tab/>
              <w:t>for fitting to or equipping such ships, boats or ot</w:t>
            </w:r>
            <w:r>
              <w:t>her vessels;</w:t>
            </w:r>
          </w:p>
          <w:p w14:paraId="591034B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4B2" w14:textId="77777777" w:rsidR="00E546F5" w:rsidRDefault="00951CE2">
            <w:pPr>
              <w:pStyle w:val="Tier5Bullet"/>
            </w:pPr>
            <w:r>
              <w:tab/>
            </w:r>
            <w:r>
              <w:tab/>
            </w:r>
            <w:r>
              <w:tab/>
            </w:r>
            <w:r>
              <w:tab/>
              <w:t>-</w:t>
            </w:r>
            <w:r>
              <w:tab/>
              <w:t>for e</w:t>
            </w:r>
            <w:r>
              <w:t>quipping the above platforms;</w:t>
            </w:r>
          </w:p>
          <w:p w14:paraId="591034B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B4" w14:textId="77777777" w:rsidR="00E546F5" w:rsidRDefault="00951CE2">
            <w:pPr>
              <w:pStyle w:val="NormalinTable"/>
            </w:pPr>
            <w:r>
              <w:t>0.0%</w:t>
            </w:r>
          </w:p>
        </w:tc>
      </w:tr>
      <w:tr w:rsidR="00E546F5" w14:paraId="591034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B6" w14:textId="77777777" w:rsidR="00E546F5" w:rsidRDefault="00951CE2">
            <w:pPr>
              <w:pStyle w:val="NormalinTable"/>
            </w:pPr>
            <w:r>
              <w:t>3921190035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B7" w14:textId="77777777" w:rsidR="00E546F5" w:rsidRDefault="00951CE2">
            <w:pPr>
              <w:pStyle w:val="Tier1"/>
            </w:pPr>
            <w:r>
              <w:t>Other plates, sheets, film, foil and strip, of plastics</w:t>
            </w:r>
          </w:p>
          <w:p w14:paraId="591034B8" w14:textId="77777777" w:rsidR="00E546F5" w:rsidRDefault="00951CE2">
            <w:pPr>
              <w:pStyle w:val="Tier2"/>
            </w:pPr>
            <w:r>
              <w:t>-</w:t>
            </w:r>
            <w:r>
              <w:tab/>
              <w:t>Cellular</w:t>
            </w:r>
          </w:p>
          <w:p w14:paraId="591034B9" w14:textId="77777777" w:rsidR="00E546F5" w:rsidRDefault="00951CE2">
            <w:pPr>
              <w:pStyle w:val="Tier3"/>
            </w:pPr>
            <w:r>
              <w:t>-</w:t>
            </w:r>
            <w:r>
              <w:tab/>
              <w:t>-</w:t>
            </w:r>
            <w:r>
              <w:tab/>
              <w:t>Of other plastics</w:t>
            </w:r>
          </w:p>
          <w:p w14:paraId="591034BA" w14:textId="77777777" w:rsidR="00E546F5" w:rsidRDefault="00951CE2">
            <w:pPr>
              <w:pStyle w:val="Tier4"/>
            </w:pPr>
            <w:r>
              <w:t>-</w:t>
            </w:r>
            <w:r>
              <w:tab/>
              <w:t>-</w:t>
            </w:r>
            <w:r>
              <w:tab/>
              <w:t>-</w:t>
            </w:r>
            <w:r>
              <w:tab/>
              <w:t>Other</w:t>
            </w:r>
          </w:p>
          <w:p w14:paraId="591034BB" w14:textId="77777777" w:rsidR="00E546F5" w:rsidRDefault="00951CE2">
            <w:pPr>
              <w:pStyle w:val="Tier5"/>
            </w:pPr>
            <w:r>
              <w:t>-</w:t>
            </w:r>
            <w:r>
              <w:tab/>
              <w:t>-</w:t>
            </w:r>
            <w:r>
              <w:tab/>
              <w:t>-</w:t>
            </w:r>
            <w:r>
              <w:tab/>
              <w:t>-</w:t>
            </w:r>
            <w:r>
              <w:tab/>
              <w:t xml:space="preserve">Multilayer film </w:t>
            </w:r>
            <w:r>
              <w:t>consisting of: - 30% or more but not more than 60% of a microporous polypropylene layer (CAS RN 9003 07-0), - 20% or more but not more than 40% of a microporous polyethylene layer (CAS RN 9002-88-4), and - 20% or more but not more than 40% of a boehmite la</w:t>
            </w:r>
            <w:r>
              <w:t>yer/coating (CAS RN 1318-23-6), for use in the manufacture of lithium-ion batteries</w:t>
            </w:r>
          </w:p>
          <w:p w14:paraId="591034B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BD" w14:textId="77777777" w:rsidR="00E546F5" w:rsidRDefault="00951CE2">
            <w:pPr>
              <w:pStyle w:val="Tier5Bullet"/>
            </w:pPr>
            <w:r>
              <w:tab/>
            </w:r>
            <w:r>
              <w:tab/>
            </w:r>
            <w:r>
              <w:tab/>
            </w:r>
            <w:r>
              <w:tab/>
              <w:t>-</w:t>
            </w:r>
            <w:r>
              <w:tab/>
              <w:t xml:space="preserve">for fitting to </w:t>
            </w:r>
            <w:r>
              <w:t>or equipping such ships, boats or other vessels;</w:t>
            </w:r>
          </w:p>
          <w:p w14:paraId="591034B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14:paraId="591034BF" w14:textId="77777777" w:rsidR="00E546F5" w:rsidRDefault="00951CE2">
            <w:pPr>
              <w:pStyle w:val="Tier5Bullet"/>
            </w:pPr>
            <w:r>
              <w:tab/>
            </w:r>
            <w:r>
              <w:tab/>
            </w:r>
            <w:r>
              <w:tab/>
            </w:r>
            <w:r>
              <w:tab/>
              <w:t>-</w:t>
            </w:r>
            <w:r>
              <w:tab/>
              <w:t>for equipping the above platforms;</w:t>
            </w:r>
          </w:p>
          <w:p w14:paraId="591034C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C1" w14:textId="77777777" w:rsidR="00E546F5" w:rsidRDefault="00951CE2">
            <w:pPr>
              <w:pStyle w:val="NormalinTable"/>
            </w:pPr>
            <w:r>
              <w:t>0.0%</w:t>
            </w:r>
          </w:p>
        </w:tc>
      </w:tr>
      <w:tr w:rsidR="00E546F5" w14:paraId="591034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C3" w14:textId="77777777" w:rsidR="00E546F5" w:rsidRDefault="00951CE2">
            <w:pPr>
              <w:pStyle w:val="NormalinTable"/>
            </w:pPr>
            <w:r>
              <w:t>3921190060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C4" w14:textId="77777777" w:rsidR="00E546F5" w:rsidRDefault="00951CE2">
            <w:pPr>
              <w:pStyle w:val="Tier1"/>
            </w:pPr>
            <w:r>
              <w:t>Other plates, sheets, film, foil and strip, of plastics</w:t>
            </w:r>
          </w:p>
          <w:p w14:paraId="591034C5" w14:textId="77777777" w:rsidR="00E546F5" w:rsidRDefault="00951CE2">
            <w:pPr>
              <w:pStyle w:val="Tier2"/>
            </w:pPr>
            <w:r>
              <w:t>-</w:t>
            </w:r>
            <w:r>
              <w:tab/>
              <w:t>Cellular</w:t>
            </w:r>
          </w:p>
          <w:p w14:paraId="591034C6" w14:textId="77777777" w:rsidR="00E546F5" w:rsidRDefault="00951CE2">
            <w:pPr>
              <w:pStyle w:val="Tier3"/>
            </w:pPr>
            <w:r>
              <w:t>-</w:t>
            </w:r>
            <w:r>
              <w:tab/>
              <w:t>-</w:t>
            </w:r>
            <w:r>
              <w:tab/>
              <w:t>Of other plastics</w:t>
            </w:r>
          </w:p>
          <w:p w14:paraId="591034C7" w14:textId="77777777" w:rsidR="00E546F5" w:rsidRDefault="00951CE2">
            <w:pPr>
              <w:pStyle w:val="Tier4"/>
            </w:pPr>
            <w:r>
              <w:t>-</w:t>
            </w:r>
            <w:r>
              <w:tab/>
              <w:t>-</w:t>
            </w:r>
            <w:r>
              <w:tab/>
              <w:t>-</w:t>
            </w:r>
            <w:r>
              <w:tab/>
            </w:r>
            <w:r>
              <w:t>Other</w:t>
            </w:r>
          </w:p>
          <w:p w14:paraId="591034C8" w14:textId="77777777" w:rsidR="00E546F5" w:rsidRDefault="00951CE2">
            <w:pPr>
              <w:pStyle w:val="Tier5"/>
            </w:pPr>
            <w:r>
              <w:t>-</w:t>
            </w:r>
            <w:r>
              <w:tab/>
              <w:t>-</w:t>
            </w:r>
            <w:r>
              <w:tab/>
              <w:t>-</w:t>
            </w:r>
            <w:r>
              <w:tab/>
              <w:t>-</w:t>
            </w:r>
            <w:r>
              <w:tab/>
              <w:t>Multi-porous multilayer separator foil with: - one microporous polyethylene layer between two microporous polypropylene layers and whether or not containing a coating of aluminium oxide on both sides, - a width of 65 mm or more but not more t</w:t>
            </w:r>
            <w:r>
              <w:t>han 170 mm, - a total thickness of 0.01 mm or more but not more than 0.03 mm, - a porosity of 0,25 or more but not more than 0,65</w:t>
            </w:r>
          </w:p>
          <w:p w14:paraId="591034C9" w14:textId="77777777" w:rsidR="00E546F5" w:rsidRDefault="00951CE2">
            <w:pPr>
              <w:pStyle w:val="Tier5Bullet"/>
            </w:pPr>
            <w:r>
              <w:tab/>
            </w:r>
            <w:r>
              <w:tab/>
            </w:r>
            <w:r>
              <w:tab/>
            </w:r>
            <w:r>
              <w:tab/>
              <w:t>-</w:t>
            </w:r>
            <w:r>
              <w:tab/>
              <w:t>for incorporation in ships, boats or other vessels listed in Table 1, for the purposes of their construction, repair, ma</w:t>
            </w:r>
            <w:r>
              <w:t>intenance or conversion;</w:t>
            </w:r>
          </w:p>
          <w:p w14:paraId="591034CA" w14:textId="77777777" w:rsidR="00E546F5" w:rsidRDefault="00951CE2">
            <w:pPr>
              <w:pStyle w:val="Tier5Bullet"/>
            </w:pPr>
            <w:r>
              <w:tab/>
            </w:r>
            <w:r>
              <w:tab/>
            </w:r>
            <w:r>
              <w:tab/>
            </w:r>
            <w:r>
              <w:tab/>
              <w:t>-</w:t>
            </w:r>
            <w:r>
              <w:tab/>
              <w:t>for fitting to or equipping such ships, boats or other vessels;</w:t>
            </w:r>
          </w:p>
          <w:p w14:paraId="591034CB"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34CC" w14:textId="77777777" w:rsidR="00E546F5" w:rsidRDefault="00951CE2">
            <w:pPr>
              <w:pStyle w:val="Tier5Bullet"/>
            </w:pPr>
            <w:r>
              <w:tab/>
            </w:r>
            <w:r>
              <w:tab/>
            </w:r>
            <w:r>
              <w:tab/>
            </w:r>
            <w:r>
              <w:tab/>
              <w:t>-</w:t>
            </w:r>
            <w:r>
              <w:tab/>
              <w:t>for equipping the above platforms;</w:t>
            </w:r>
          </w:p>
          <w:p w14:paraId="591034C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CE" w14:textId="77777777" w:rsidR="00E546F5" w:rsidRDefault="00951CE2">
            <w:pPr>
              <w:pStyle w:val="NormalinTable"/>
            </w:pPr>
            <w:r>
              <w:t>0.0%</w:t>
            </w:r>
          </w:p>
        </w:tc>
      </w:tr>
      <w:tr w:rsidR="00E546F5" w14:paraId="591034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D0" w14:textId="77777777" w:rsidR="00E546F5" w:rsidRDefault="00951CE2">
            <w:pPr>
              <w:pStyle w:val="NormalinTable"/>
            </w:pPr>
            <w:r>
              <w:t>3921190070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D1" w14:textId="77777777" w:rsidR="00E546F5" w:rsidRDefault="00951CE2">
            <w:pPr>
              <w:pStyle w:val="Tier1"/>
            </w:pPr>
            <w:r>
              <w:t>Other plates, sheets, film, foil and strip,</w:t>
            </w:r>
            <w:r>
              <w:t xml:space="preserve"> of plastics</w:t>
            </w:r>
          </w:p>
          <w:p w14:paraId="591034D2" w14:textId="77777777" w:rsidR="00E546F5" w:rsidRDefault="00951CE2">
            <w:pPr>
              <w:pStyle w:val="Tier2"/>
            </w:pPr>
            <w:r>
              <w:t>-</w:t>
            </w:r>
            <w:r>
              <w:tab/>
              <w:t>Cellular</w:t>
            </w:r>
          </w:p>
          <w:p w14:paraId="591034D3" w14:textId="77777777" w:rsidR="00E546F5" w:rsidRDefault="00951CE2">
            <w:pPr>
              <w:pStyle w:val="Tier3"/>
            </w:pPr>
            <w:r>
              <w:t>-</w:t>
            </w:r>
            <w:r>
              <w:tab/>
              <w:t>-</w:t>
            </w:r>
            <w:r>
              <w:tab/>
              <w:t>Of other plastics</w:t>
            </w:r>
          </w:p>
          <w:p w14:paraId="591034D4" w14:textId="77777777" w:rsidR="00E546F5" w:rsidRDefault="00951CE2">
            <w:pPr>
              <w:pStyle w:val="Tier4"/>
            </w:pPr>
            <w:r>
              <w:t>-</w:t>
            </w:r>
            <w:r>
              <w:tab/>
              <w:t>-</w:t>
            </w:r>
            <w:r>
              <w:tab/>
              <w:t>-</w:t>
            </w:r>
            <w:r>
              <w:tab/>
              <w:t>Other</w:t>
            </w:r>
          </w:p>
          <w:p w14:paraId="591034D5" w14:textId="77777777" w:rsidR="00E546F5" w:rsidRDefault="00951CE2">
            <w:pPr>
              <w:pStyle w:val="Tier5"/>
            </w:pPr>
            <w:r>
              <w:t>-</w:t>
            </w:r>
            <w:r>
              <w:tab/>
              <w:t>-</w:t>
            </w:r>
            <w:r>
              <w:tab/>
              <w:t>-</w:t>
            </w:r>
            <w:r>
              <w:tab/>
              <w:t>-</w:t>
            </w:r>
            <w:r>
              <w:tab/>
              <w:t xml:space="preserve">Microporous membranes of expanded Polytetrafluoroethylene (ePTFE) in rolls, having: - a width of 1 600 mm or more but not more than 1 730 mm, and - a membrane thickness of 15 μm or </w:t>
            </w:r>
            <w:r>
              <w:t>more, but not more than 50 μm for use in the manufacture of a bi-component ePTFE membrane</w:t>
            </w:r>
          </w:p>
          <w:p w14:paraId="591034D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D7" w14:textId="77777777" w:rsidR="00E546F5" w:rsidRDefault="00951CE2">
            <w:pPr>
              <w:pStyle w:val="Tier5Bullet"/>
            </w:pPr>
            <w:r>
              <w:tab/>
            </w:r>
            <w:r>
              <w:tab/>
            </w:r>
            <w:r>
              <w:tab/>
            </w:r>
            <w:r>
              <w:tab/>
              <w:t>-</w:t>
            </w:r>
            <w:r>
              <w:tab/>
              <w:t>for fitti</w:t>
            </w:r>
            <w:r>
              <w:t>ng to or equipping such ships, boats or other vessels;</w:t>
            </w:r>
          </w:p>
          <w:p w14:paraId="591034D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w:t>
            </w:r>
            <w:r>
              <w:t>ersible of subheading 8905 20;</w:t>
            </w:r>
          </w:p>
          <w:p w14:paraId="591034D9" w14:textId="77777777" w:rsidR="00E546F5" w:rsidRDefault="00951CE2">
            <w:pPr>
              <w:pStyle w:val="Tier5Bullet"/>
            </w:pPr>
            <w:r>
              <w:tab/>
            </w:r>
            <w:r>
              <w:tab/>
            </w:r>
            <w:r>
              <w:tab/>
            </w:r>
            <w:r>
              <w:tab/>
              <w:t>-</w:t>
            </w:r>
            <w:r>
              <w:tab/>
              <w:t>for equipping the above platforms;</w:t>
            </w:r>
          </w:p>
          <w:p w14:paraId="591034D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DB" w14:textId="77777777" w:rsidR="00E546F5" w:rsidRDefault="00951CE2">
            <w:pPr>
              <w:pStyle w:val="NormalinTable"/>
            </w:pPr>
            <w:r>
              <w:t>0.0%</w:t>
            </w:r>
          </w:p>
        </w:tc>
      </w:tr>
      <w:tr w:rsidR="00E546F5" w14:paraId="591034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DD" w14:textId="77777777" w:rsidR="00E546F5" w:rsidRDefault="00951CE2">
            <w:pPr>
              <w:pStyle w:val="NormalinTable"/>
            </w:pPr>
            <w:r>
              <w:t>3921190095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DE" w14:textId="77777777" w:rsidR="00E546F5" w:rsidRDefault="00951CE2">
            <w:pPr>
              <w:pStyle w:val="Tier1"/>
            </w:pPr>
            <w:r>
              <w:t>Other plates, sheets, film, foil and strip, of plastics</w:t>
            </w:r>
          </w:p>
          <w:p w14:paraId="591034DF" w14:textId="77777777" w:rsidR="00E546F5" w:rsidRDefault="00951CE2">
            <w:pPr>
              <w:pStyle w:val="Tier2"/>
            </w:pPr>
            <w:r>
              <w:t>-</w:t>
            </w:r>
            <w:r>
              <w:tab/>
              <w:t>Cellular</w:t>
            </w:r>
          </w:p>
          <w:p w14:paraId="591034E0" w14:textId="77777777" w:rsidR="00E546F5" w:rsidRDefault="00951CE2">
            <w:pPr>
              <w:pStyle w:val="Tier3"/>
            </w:pPr>
            <w:r>
              <w:t>-</w:t>
            </w:r>
            <w:r>
              <w:tab/>
              <w:t>-</w:t>
            </w:r>
            <w:r>
              <w:tab/>
              <w:t xml:space="preserve">Of other </w:t>
            </w:r>
            <w:r>
              <w:t>plastics</w:t>
            </w:r>
          </w:p>
          <w:p w14:paraId="591034E1" w14:textId="77777777" w:rsidR="00E546F5" w:rsidRDefault="00951CE2">
            <w:pPr>
              <w:pStyle w:val="Tier4"/>
            </w:pPr>
            <w:r>
              <w:t>-</w:t>
            </w:r>
            <w:r>
              <w:tab/>
              <w:t>-</w:t>
            </w:r>
            <w:r>
              <w:tab/>
              <w:t>-</w:t>
            </w:r>
            <w:r>
              <w:tab/>
              <w:t>Other</w:t>
            </w:r>
          </w:p>
          <w:p w14:paraId="591034E2" w14:textId="77777777" w:rsidR="00E546F5" w:rsidRDefault="00951CE2">
            <w:pPr>
              <w:pStyle w:val="Tier5"/>
            </w:pPr>
            <w:r>
              <w:t>-</w:t>
            </w:r>
            <w:r>
              <w:tab/>
              <w:t>-</w:t>
            </w:r>
            <w:r>
              <w:tab/>
              <w:t>-</w:t>
            </w:r>
            <w:r>
              <w:tab/>
              <w:t>-</w:t>
            </w:r>
            <w:r>
              <w:tab/>
              <w:t>Film of polyethersulfone, of a thickness of not more than 200 µm</w:t>
            </w:r>
          </w:p>
          <w:p w14:paraId="591034E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E4" w14:textId="77777777" w:rsidR="00E546F5" w:rsidRDefault="00951CE2">
            <w:pPr>
              <w:pStyle w:val="Tier5Bullet"/>
            </w:pPr>
            <w:r>
              <w:tab/>
            </w:r>
            <w:r>
              <w:tab/>
            </w:r>
            <w:r>
              <w:tab/>
            </w:r>
            <w:r>
              <w:tab/>
              <w:t>-</w:t>
            </w:r>
            <w:r>
              <w:tab/>
              <w:t>for f</w:t>
            </w:r>
            <w:r>
              <w:t>itting to or equipping such ships, boats or other vessels;</w:t>
            </w:r>
          </w:p>
          <w:p w14:paraId="591034E5"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34E6" w14:textId="77777777" w:rsidR="00E546F5" w:rsidRDefault="00951CE2">
            <w:pPr>
              <w:pStyle w:val="Tier5Bullet"/>
            </w:pPr>
            <w:r>
              <w:tab/>
            </w:r>
            <w:r>
              <w:tab/>
            </w:r>
            <w:r>
              <w:tab/>
            </w:r>
            <w:r>
              <w:tab/>
              <w:t>-</w:t>
            </w:r>
            <w:r>
              <w:tab/>
              <w:t>for equipping the above platforms;</w:t>
            </w:r>
          </w:p>
          <w:p w14:paraId="591034E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E8" w14:textId="77777777" w:rsidR="00E546F5" w:rsidRDefault="00951CE2">
            <w:pPr>
              <w:pStyle w:val="NormalinTable"/>
            </w:pPr>
            <w:r>
              <w:t>0.0%</w:t>
            </w:r>
          </w:p>
        </w:tc>
      </w:tr>
      <w:tr w:rsidR="00E546F5" w14:paraId="591034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EA" w14:textId="77777777" w:rsidR="00E546F5" w:rsidRDefault="00951CE2">
            <w:pPr>
              <w:pStyle w:val="NormalinTable"/>
            </w:pPr>
            <w:r>
              <w:t>3921190099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EB" w14:textId="77777777" w:rsidR="00E546F5" w:rsidRDefault="00951CE2">
            <w:pPr>
              <w:pStyle w:val="Tier1"/>
            </w:pPr>
            <w:r>
              <w:t>Other plates, sheets, film, foil and strip, of plastics</w:t>
            </w:r>
          </w:p>
          <w:p w14:paraId="591034EC" w14:textId="77777777" w:rsidR="00E546F5" w:rsidRDefault="00951CE2">
            <w:pPr>
              <w:pStyle w:val="Tier2"/>
            </w:pPr>
            <w:r>
              <w:t>-</w:t>
            </w:r>
            <w:r>
              <w:tab/>
              <w:t>Cellular</w:t>
            </w:r>
          </w:p>
          <w:p w14:paraId="591034ED" w14:textId="77777777" w:rsidR="00E546F5" w:rsidRDefault="00951CE2">
            <w:pPr>
              <w:pStyle w:val="Tier3"/>
            </w:pPr>
            <w:r>
              <w:t>-</w:t>
            </w:r>
            <w:r>
              <w:tab/>
              <w:t>-</w:t>
            </w:r>
            <w:r>
              <w:tab/>
              <w:t xml:space="preserve">Of other </w:t>
            </w:r>
            <w:r>
              <w:t>plastics</w:t>
            </w:r>
          </w:p>
          <w:p w14:paraId="591034EE" w14:textId="77777777" w:rsidR="00E546F5" w:rsidRDefault="00951CE2">
            <w:pPr>
              <w:pStyle w:val="Tier4"/>
            </w:pPr>
            <w:r>
              <w:t>-</w:t>
            </w:r>
            <w:r>
              <w:tab/>
              <w:t>-</w:t>
            </w:r>
            <w:r>
              <w:tab/>
              <w:t>-</w:t>
            </w:r>
            <w:r>
              <w:tab/>
              <w:t>Other</w:t>
            </w:r>
          </w:p>
          <w:p w14:paraId="591034EF" w14:textId="77777777" w:rsidR="00E546F5" w:rsidRDefault="00951CE2">
            <w:pPr>
              <w:pStyle w:val="Tier5"/>
            </w:pPr>
            <w:r>
              <w:t>-</w:t>
            </w:r>
            <w:r>
              <w:tab/>
              <w:t>-</w:t>
            </w:r>
            <w:r>
              <w:tab/>
              <w:t>-</w:t>
            </w:r>
            <w:r>
              <w:tab/>
              <w:t>-</w:t>
            </w:r>
            <w:r>
              <w:tab/>
              <w:t>Other</w:t>
            </w:r>
          </w:p>
          <w:p w14:paraId="591034F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4F1" w14:textId="77777777" w:rsidR="00E546F5" w:rsidRDefault="00951CE2">
            <w:pPr>
              <w:pStyle w:val="Tier5Bullet"/>
            </w:pPr>
            <w:r>
              <w:tab/>
            </w:r>
            <w:r>
              <w:tab/>
            </w:r>
            <w:r>
              <w:tab/>
            </w:r>
            <w:r>
              <w:tab/>
              <w:t>-</w:t>
            </w:r>
            <w:r>
              <w:tab/>
              <w:t xml:space="preserve">for fitting to or equipping such ships, boats or other </w:t>
            </w:r>
            <w:r>
              <w:t>vessels;</w:t>
            </w:r>
          </w:p>
          <w:p w14:paraId="591034F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4F3" w14:textId="77777777" w:rsidR="00E546F5" w:rsidRDefault="00951CE2">
            <w:pPr>
              <w:pStyle w:val="Tier5Bullet"/>
            </w:pPr>
            <w:r>
              <w:tab/>
            </w:r>
            <w:r>
              <w:tab/>
            </w:r>
            <w:r>
              <w:tab/>
            </w:r>
            <w:r>
              <w:tab/>
              <w:t>-</w:t>
            </w:r>
            <w:r>
              <w:tab/>
              <w:t>for equip</w:t>
            </w:r>
            <w:r>
              <w:t>ping the above platforms;</w:t>
            </w:r>
          </w:p>
          <w:p w14:paraId="591034F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4F5" w14:textId="77777777" w:rsidR="00E546F5" w:rsidRDefault="00951CE2">
            <w:pPr>
              <w:pStyle w:val="NormalinTable"/>
            </w:pPr>
            <w:r>
              <w:t>0.0%</w:t>
            </w:r>
          </w:p>
        </w:tc>
      </w:tr>
      <w:tr w:rsidR="00E546F5" w14:paraId="591035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4F7" w14:textId="77777777" w:rsidR="00E546F5" w:rsidRDefault="00951CE2">
            <w:pPr>
              <w:pStyle w:val="NormalinTable"/>
            </w:pPr>
            <w:r>
              <w:t>3921901000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4F8" w14:textId="77777777" w:rsidR="00E546F5" w:rsidRDefault="00951CE2">
            <w:pPr>
              <w:pStyle w:val="Tier1"/>
            </w:pPr>
            <w:r>
              <w:t>Other plates, sheets, film, foil and strip, of plastics</w:t>
            </w:r>
          </w:p>
          <w:p w14:paraId="591034F9" w14:textId="77777777" w:rsidR="00E546F5" w:rsidRDefault="00951CE2">
            <w:pPr>
              <w:pStyle w:val="Tier2"/>
            </w:pPr>
            <w:r>
              <w:t>-</w:t>
            </w:r>
            <w:r>
              <w:tab/>
              <w:t>Other</w:t>
            </w:r>
          </w:p>
          <w:p w14:paraId="591034FA" w14:textId="77777777" w:rsidR="00E546F5" w:rsidRDefault="00951CE2">
            <w:pPr>
              <w:pStyle w:val="Tier3"/>
            </w:pPr>
            <w:r>
              <w:t>-</w:t>
            </w:r>
            <w:r>
              <w:tab/>
              <w:t>-</w:t>
            </w:r>
            <w:r>
              <w:tab/>
              <w:t>Of condensation or rearrangement polymerisation products, whether or not</w:t>
            </w:r>
            <w:r>
              <w:t xml:space="preserve"> chemically modified</w:t>
            </w:r>
          </w:p>
          <w:p w14:paraId="591034FB" w14:textId="77777777" w:rsidR="00E546F5" w:rsidRDefault="00951CE2">
            <w:pPr>
              <w:pStyle w:val="Tier4"/>
            </w:pPr>
            <w:r>
              <w:t>-</w:t>
            </w:r>
            <w:r>
              <w:tab/>
              <w:t>-</w:t>
            </w:r>
            <w:r>
              <w:tab/>
              <w:t>-</w:t>
            </w:r>
            <w:r>
              <w:tab/>
              <w:t>Of polyesters</w:t>
            </w:r>
          </w:p>
          <w:p w14:paraId="591034F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4FD" w14:textId="77777777" w:rsidR="00E546F5" w:rsidRDefault="00951CE2">
            <w:pPr>
              <w:pStyle w:val="Tier4Bullet"/>
            </w:pPr>
            <w:r>
              <w:tab/>
            </w:r>
            <w:r>
              <w:tab/>
            </w:r>
            <w:r>
              <w:tab/>
              <w:t>-</w:t>
            </w:r>
            <w:r>
              <w:tab/>
              <w:t xml:space="preserve">for fitting to or equipping such ships, boats or other </w:t>
            </w:r>
            <w:r>
              <w:t>vessels;</w:t>
            </w:r>
          </w:p>
          <w:p w14:paraId="591034F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4FF" w14:textId="77777777" w:rsidR="00E546F5" w:rsidRDefault="00951CE2">
            <w:pPr>
              <w:pStyle w:val="Tier4Bullet"/>
            </w:pPr>
            <w:r>
              <w:tab/>
            </w:r>
            <w:r>
              <w:tab/>
            </w:r>
            <w:r>
              <w:tab/>
              <w:t>-</w:t>
            </w:r>
            <w:r>
              <w:tab/>
              <w:t>for equippi</w:t>
            </w:r>
            <w:r>
              <w:t>ng the above platforms;</w:t>
            </w:r>
          </w:p>
          <w:p w14:paraId="5910350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01" w14:textId="77777777" w:rsidR="00E546F5" w:rsidRDefault="00951CE2">
            <w:pPr>
              <w:pStyle w:val="NormalinTable"/>
            </w:pPr>
            <w:r>
              <w:t>0.0%</w:t>
            </w:r>
          </w:p>
        </w:tc>
      </w:tr>
      <w:tr w:rsidR="00E546F5" w14:paraId="591035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03" w14:textId="77777777" w:rsidR="00E546F5" w:rsidRDefault="00951CE2">
            <w:pPr>
              <w:pStyle w:val="NormalinTable"/>
            </w:pPr>
            <w:r>
              <w:t>3921903000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04" w14:textId="77777777" w:rsidR="00E546F5" w:rsidRDefault="00951CE2">
            <w:pPr>
              <w:pStyle w:val="Tier1"/>
            </w:pPr>
            <w:r>
              <w:t>Other plates, sheets, film, foil and strip, of plastics</w:t>
            </w:r>
          </w:p>
          <w:p w14:paraId="59103505" w14:textId="77777777" w:rsidR="00E546F5" w:rsidRDefault="00951CE2">
            <w:pPr>
              <w:pStyle w:val="Tier2"/>
            </w:pPr>
            <w:r>
              <w:t>-</w:t>
            </w:r>
            <w:r>
              <w:tab/>
              <w:t>Other</w:t>
            </w:r>
          </w:p>
          <w:p w14:paraId="59103506" w14:textId="77777777" w:rsidR="00E546F5" w:rsidRDefault="00951CE2">
            <w:pPr>
              <w:pStyle w:val="Tier3"/>
            </w:pPr>
            <w:r>
              <w:t>-</w:t>
            </w:r>
            <w:r>
              <w:tab/>
              <w:t>-</w:t>
            </w:r>
            <w:r>
              <w:tab/>
              <w:t xml:space="preserve">Of condensation or rearrangement polymerisation products, whether or not </w:t>
            </w:r>
            <w:r>
              <w:t>chemically modified</w:t>
            </w:r>
          </w:p>
          <w:p w14:paraId="59103507" w14:textId="77777777" w:rsidR="00E546F5" w:rsidRDefault="00951CE2">
            <w:pPr>
              <w:pStyle w:val="Tier4"/>
            </w:pPr>
            <w:r>
              <w:t>-</w:t>
            </w:r>
            <w:r>
              <w:tab/>
              <w:t>-</w:t>
            </w:r>
            <w:r>
              <w:tab/>
              <w:t>-</w:t>
            </w:r>
            <w:r>
              <w:tab/>
              <w:t>Of phenolic resins</w:t>
            </w:r>
          </w:p>
          <w:p w14:paraId="5910350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509" w14:textId="77777777" w:rsidR="00E546F5" w:rsidRDefault="00951CE2">
            <w:pPr>
              <w:pStyle w:val="Tier4Bullet"/>
            </w:pPr>
            <w:r>
              <w:tab/>
            </w:r>
            <w:r>
              <w:tab/>
            </w:r>
            <w:r>
              <w:tab/>
              <w:t>-</w:t>
            </w:r>
            <w:r>
              <w:tab/>
              <w:t>for fitting to or equipping such ships, boats or other v</w:t>
            </w:r>
            <w:r>
              <w:t>essels;</w:t>
            </w:r>
          </w:p>
          <w:p w14:paraId="5910350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50B" w14:textId="77777777" w:rsidR="00E546F5" w:rsidRDefault="00951CE2">
            <w:pPr>
              <w:pStyle w:val="Tier4Bullet"/>
            </w:pPr>
            <w:r>
              <w:tab/>
            </w:r>
            <w:r>
              <w:tab/>
            </w:r>
            <w:r>
              <w:tab/>
              <w:t>-</w:t>
            </w:r>
            <w:r>
              <w:tab/>
              <w:t>for equippin</w:t>
            </w:r>
            <w:r>
              <w:t>g the above platforms;</w:t>
            </w:r>
          </w:p>
          <w:p w14:paraId="5910350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0D" w14:textId="77777777" w:rsidR="00E546F5" w:rsidRDefault="00951CE2">
            <w:pPr>
              <w:pStyle w:val="NormalinTable"/>
            </w:pPr>
            <w:r>
              <w:t>0.0%</w:t>
            </w:r>
          </w:p>
        </w:tc>
      </w:tr>
      <w:tr w:rsidR="00E546F5" w14:paraId="591035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0F" w14:textId="77777777" w:rsidR="00E546F5" w:rsidRDefault="00951CE2">
            <w:pPr>
              <w:pStyle w:val="NormalinTable"/>
            </w:pPr>
            <w:r>
              <w:t>3921904100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10" w14:textId="77777777" w:rsidR="00E546F5" w:rsidRDefault="00951CE2">
            <w:pPr>
              <w:pStyle w:val="Tier1"/>
            </w:pPr>
            <w:r>
              <w:t>Other plates, sheets, film, foil and strip, of plastics</w:t>
            </w:r>
          </w:p>
          <w:p w14:paraId="59103511" w14:textId="77777777" w:rsidR="00E546F5" w:rsidRDefault="00951CE2">
            <w:pPr>
              <w:pStyle w:val="Tier2"/>
            </w:pPr>
            <w:r>
              <w:t>-</w:t>
            </w:r>
            <w:r>
              <w:tab/>
              <w:t>Other</w:t>
            </w:r>
          </w:p>
          <w:p w14:paraId="59103512" w14:textId="77777777" w:rsidR="00E546F5" w:rsidRDefault="00951CE2">
            <w:pPr>
              <w:pStyle w:val="Tier3"/>
            </w:pPr>
            <w:r>
              <w:t>-</w:t>
            </w:r>
            <w:r>
              <w:tab/>
              <w:t>-</w:t>
            </w:r>
            <w:r>
              <w:tab/>
              <w:t xml:space="preserve">Of condensation or rearrangement polymerisation products, whether or not </w:t>
            </w:r>
            <w:r>
              <w:t>chemically modified</w:t>
            </w:r>
          </w:p>
          <w:p w14:paraId="59103513" w14:textId="77777777" w:rsidR="00E546F5" w:rsidRDefault="00951CE2">
            <w:pPr>
              <w:pStyle w:val="Tier4"/>
            </w:pPr>
            <w:r>
              <w:t>-</w:t>
            </w:r>
            <w:r>
              <w:tab/>
              <w:t>-</w:t>
            </w:r>
            <w:r>
              <w:tab/>
              <w:t>-</w:t>
            </w:r>
            <w:r>
              <w:tab/>
              <w:t>Of amino-resins</w:t>
            </w:r>
          </w:p>
          <w:p w14:paraId="59103514" w14:textId="77777777" w:rsidR="00E546F5" w:rsidRDefault="00951CE2">
            <w:pPr>
              <w:pStyle w:val="Tier5"/>
            </w:pPr>
            <w:r>
              <w:t>-</w:t>
            </w:r>
            <w:r>
              <w:tab/>
              <w:t>-</w:t>
            </w:r>
            <w:r>
              <w:tab/>
              <w:t>-</w:t>
            </w:r>
            <w:r>
              <w:tab/>
              <w:t>-</w:t>
            </w:r>
            <w:r>
              <w:tab/>
              <w:t>Laminated</w:t>
            </w:r>
          </w:p>
          <w:p w14:paraId="59103515" w14:textId="77777777" w:rsidR="00E546F5" w:rsidRDefault="00951CE2">
            <w:pPr>
              <w:pStyle w:val="Tier6"/>
            </w:pPr>
            <w:r>
              <w:t>-</w:t>
            </w:r>
            <w:r>
              <w:tab/>
              <w:t>-</w:t>
            </w:r>
            <w:r>
              <w:tab/>
              <w:t>-</w:t>
            </w:r>
            <w:r>
              <w:tab/>
              <w:t>-</w:t>
            </w:r>
            <w:r>
              <w:tab/>
              <w:t>-</w:t>
            </w:r>
            <w:r>
              <w:tab/>
              <w:t>High-pressure laminates with a decorative surface on one or both sides</w:t>
            </w:r>
          </w:p>
          <w:p w14:paraId="59103516" w14:textId="77777777" w:rsidR="00E546F5" w:rsidRDefault="00951CE2">
            <w:pPr>
              <w:pStyle w:val="Tier6Bullet"/>
            </w:pPr>
            <w:r>
              <w:tab/>
            </w:r>
            <w:r>
              <w:tab/>
            </w:r>
            <w:r>
              <w:tab/>
            </w:r>
            <w:r>
              <w:tab/>
            </w:r>
            <w:r>
              <w:tab/>
              <w:t>-</w:t>
            </w:r>
            <w:r>
              <w:tab/>
              <w:t>for incorporation in ships, boats or other vessels listed in Table 1, for the purposes of their construction</w:t>
            </w:r>
            <w:r>
              <w:t>, repair, maintenance or conversion;</w:t>
            </w:r>
          </w:p>
          <w:p w14:paraId="59103517" w14:textId="77777777" w:rsidR="00E546F5" w:rsidRDefault="00951CE2">
            <w:pPr>
              <w:pStyle w:val="Tier6Bullet"/>
            </w:pPr>
            <w:r>
              <w:tab/>
            </w:r>
            <w:r>
              <w:tab/>
            </w:r>
            <w:r>
              <w:tab/>
            </w:r>
            <w:r>
              <w:tab/>
            </w:r>
            <w:r>
              <w:tab/>
              <w:t>-</w:t>
            </w:r>
            <w:r>
              <w:tab/>
              <w:t>for fitting to or equipping such ships, boats or other vessels;</w:t>
            </w:r>
          </w:p>
          <w:p w14:paraId="5910351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t>
            </w:r>
            <w:r>
              <w:t>w: fixed, of subheading ex 8430 49 or floating or submersible of subheading 8905 20;</w:t>
            </w:r>
          </w:p>
          <w:p w14:paraId="59103519" w14:textId="77777777" w:rsidR="00E546F5" w:rsidRDefault="00951CE2">
            <w:pPr>
              <w:pStyle w:val="Tier6Bullet"/>
            </w:pPr>
            <w:r>
              <w:tab/>
            </w:r>
            <w:r>
              <w:tab/>
            </w:r>
            <w:r>
              <w:tab/>
            </w:r>
            <w:r>
              <w:tab/>
            </w:r>
            <w:r>
              <w:tab/>
              <w:t>-</w:t>
            </w:r>
            <w:r>
              <w:tab/>
              <w:t>for equipping the above platforms;</w:t>
            </w:r>
          </w:p>
          <w:p w14:paraId="5910351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1B" w14:textId="77777777" w:rsidR="00E546F5" w:rsidRDefault="00951CE2">
            <w:pPr>
              <w:pStyle w:val="NormalinTable"/>
            </w:pPr>
            <w:r>
              <w:t>0.0%</w:t>
            </w:r>
          </w:p>
        </w:tc>
      </w:tr>
      <w:tr w:rsidR="00E546F5" w14:paraId="591035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1D" w14:textId="77777777" w:rsidR="00E546F5" w:rsidRDefault="00951CE2">
            <w:pPr>
              <w:pStyle w:val="NormalinTable"/>
            </w:pPr>
            <w:r>
              <w:t>3921904300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1E" w14:textId="77777777" w:rsidR="00E546F5" w:rsidRDefault="00951CE2">
            <w:pPr>
              <w:pStyle w:val="Tier1"/>
            </w:pPr>
            <w:r>
              <w:t xml:space="preserve">Other plates, sheets, film, foil </w:t>
            </w:r>
            <w:r>
              <w:t>and strip, of plastics</w:t>
            </w:r>
          </w:p>
          <w:p w14:paraId="5910351F" w14:textId="77777777" w:rsidR="00E546F5" w:rsidRDefault="00951CE2">
            <w:pPr>
              <w:pStyle w:val="Tier2"/>
            </w:pPr>
            <w:r>
              <w:t>-</w:t>
            </w:r>
            <w:r>
              <w:tab/>
              <w:t>Other</w:t>
            </w:r>
          </w:p>
          <w:p w14:paraId="59103520" w14:textId="77777777" w:rsidR="00E546F5" w:rsidRDefault="00951CE2">
            <w:pPr>
              <w:pStyle w:val="Tier3"/>
            </w:pPr>
            <w:r>
              <w:t>-</w:t>
            </w:r>
            <w:r>
              <w:tab/>
              <w:t>-</w:t>
            </w:r>
            <w:r>
              <w:tab/>
              <w:t>Of condensation or rearrangement polymerisation products, whether or not chemically modified</w:t>
            </w:r>
          </w:p>
          <w:p w14:paraId="59103521" w14:textId="77777777" w:rsidR="00E546F5" w:rsidRDefault="00951CE2">
            <w:pPr>
              <w:pStyle w:val="Tier4"/>
            </w:pPr>
            <w:r>
              <w:t>-</w:t>
            </w:r>
            <w:r>
              <w:tab/>
              <w:t>-</w:t>
            </w:r>
            <w:r>
              <w:tab/>
              <w:t>-</w:t>
            </w:r>
            <w:r>
              <w:tab/>
              <w:t>Of amino-resins</w:t>
            </w:r>
          </w:p>
          <w:p w14:paraId="59103522" w14:textId="77777777" w:rsidR="00E546F5" w:rsidRDefault="00951CE2">
            <w:pPr>
              <w:pStyle w:val="Tier5"/>
            </w:pPr>
            <w:r>
              <w:t>-</w:t>
            </w:r>
            <w:r>
              <w:tab/>
              <w:t>-</w:t>
            </w:r>
            <w:r>
              <w:tab/>
              <w:t>-</w:t>
            </w:r>
            <w:r>
              <w:tab/>
              <w:t>-</w:t>
            </w:r>
            <w:r>
              <w:tab/>
              <w:t>Laminated</w:t>
            </w:r>
          </w:p>
          <w:p w14:paraId="59103523" w14:textId="77777777" w:rsidR="00E546F5" w:rsidRDefault="00951CE2">
            <w:pPr>
              <w:pStyle w:val="Tier6"/>
            </w:pPr>
            <w:r>
              <w:t>-</w:t>
            </w:r>
            <w:r>
              <w:tab/>
              <w:t>-</w:t>
            </w:r>
            <w:r>
              <w:tab/>
              <w:t>-</w:t>
            </w:r>
            <w:r>
              <w:tab/>
              <w:t>-</w:t>
            </w:r>
            <w:r>
              <w:tab/>
              <w:t>-</w:t>
            </w:r>
            <w:r>
              <w:tab/>
              <w:t>Other</w:t>
            </w:r>
          </w:p>
          <w:p w14:paraId="59103524" w14:textId="77777777" w:rsidR="00E546F5" w:rsidRDefault="00951CE2">
            <w:pPr>
              <w:pStyle w:val="Tier6Bullet"/>
            </w:pPr>
            <w:r>
              <w:tab/>
            </w:r>
            <w:r>
              <w:tab/>
            </w:r>
            <w:r>
              <w:tab/>
            </w:r>
            <w:r>
              <w:tab/>
            </w:r>
            <w:r>
              <w:tab/>
              <w:t>-</w:t>
            </w:r>
            <w:r>
              <w:tab/>
              <w:t xml:space="preserve">for incorporation in ships, boats or other vessels listed in </w:t>
            </w:r>
            <w:r>
              <w:t>Table 1, for the purposes of their construction, repair, maintenance or conversion;</w:t>
            </w:r>
          </w:p>
          <w:p w14:paraId="59103525" w14:textId="77777777" w:rsidR="00E546F5" w:rsidRDefault="00951CE2">
            <w:pPr>
              <w:pStyle w:val="Tier6Bullet"/>
            </w:pPr>
            <w:r>
              <w:tab/>
            </w:r>
            <w:r>
              <w:tab/>
            </w:r>
            <w:r>
              <w:tab/>
            </w:r>
            <w:r>
              <w:tab/>
            </w:r>
            <w:r>
              <w:tab/>
              <w:t>-</w:t>
            </w:r>
            <w:r>
              <w:tab/>
              <w:t>for fitting to or equipping such ships, boats or other vessels;</w:t>
            </w:r>
          </w:p>
          <w:p w14:paraId="59103526" w14:textId="77777777" w:rsidR="00E546F5" w:rsidRDefault="00951CE2">
            <w:pPr>
              <w:pStyle w:val="Tier6Bullet"/>
            </w:pPr>
            <w:r>
              <w:tab/>
            </w: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527" w14:textId="77777777" w:rsidR="00E546F5" w:rsidRDefault="00951CE2">
            <w:pPr>
              <w:pStyle w:val="Tier6Bullet"/>
            </w:pPr>
            <w:r>
              <w:tab/>
            </w:r>
            <w:r>
              <w:tab/>
            </w:r>
            <w:r>
              <w:tab/>
            </w:r>
            <w:r>
              <w:tab/>
            </w:r>
            <w:r>
              <w:tab/>
              <w:t>-</w:t>
            </w:r>
            <w:r>
              <w:tab/>
              <w:t>for equipping the above platforms;</w:t>
            </w:r>
          </w:p>
          <w:p w14:paraId="59103528" w14:textId="77777777" w:rsidR="00E546F5" w:rsidRDefault="00951CE2">
            <w:pPr>
              <w:pStyle w:val="Tier6Bullet"/>
            </w:pPr>
            <w:r>
              <w:tab/>
            </w:r>
            <w:r>
              <w:tab/>
            </w:r>
            <w:r>
              <w:tab/>
            </w: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29" w14:textId="77777777" w:rsidR="00E546F5" w:rsidRDefault="00951CE2">
            <w:pPr>
              <w:pStyle w:val="NormalinTable"/>
            </w:pPr>
            <w:r>
              <w:t>0.0%</w:t>
            </w:r>
          </w:p>
        </w:tc>
      </w:tr>
      <w:tr w:rsidR="00E546F5" w14:paraId="591035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2B" w14:textId="77777777" w:rsidR="00E546F5" w:rsidRDefault="00951CE2">
            <w:pPr>
              <w:pStyle w:val="NormalinTable"/>
            </w:pPr>
            <w:r>
              <w:t>3921904900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2C" w14:textId="77777777" w:rsidR="00E546F5" w:rsidRDefault="00951CE2">
            <w:pPr>
              <w:pStyle w:val="Tier1"/>
            </w:pPr>
            <w:r>
              <w:t>Other plates, sheets, film, foil and strip, of plastics</w:t>
            </w:r>
          </w:p>
          <w:p w14:paraId="5910352D" w14:textId="77777777" w:rsidR="00E546F5" w:rsidRDefault="00951CE2">
            <w:pPr>
              <w:pStyle w:val="Tier2"/>
            </w:pPr>
            <w:r>
              <w:t>-</w:t>
            </w:r>
            <w:r>
              <w:tab/>
              <w:t>Other</w:t>
            </w:r>
          </w:p>
          <w:p w14:paraId="5910352E" w14:textId="77777777" w:rsidR="00E546F5" w:rsidRDefault="00951CE2">
            <w:pPr>
              <w:pStyle w:val="Tier3"/>
            </w:pPr>
            <w:r>
              <w:t>-</w:t>
            </w:r>
            <w:r>
              <w:tab/>
              <w:t>-</w:t>
            </w:r>
            <w:r>
              <w:tab/>
              <w:t>Of condensation or rearrangement polymerisation products, whether or not chemically modified</w:t>
            </w:r>
          </w:p>
          <w:p w14:paraId="5910352F" w14:textId="77777777" w:rsidR="00E546F5" w:rsidRDefault="00951CE2">
            <w:pPr>
              <w:pStyle w:val="Tier4"/>
            </w:pPr>
            <w:r>
              <w:t>-</w:t>
            </w:r>
            <w:r>
              <w:tab/>
              <w:t>-</w:t>
            </w:r>
            <w:r>
              <w:tab/>
              <w:t>-</w:t>
            </w:r>
            <w:r>
              <w:tab/>
              <w:t>Of amino-resins</w:t>
            </w:r>
          </w:p>
          <w:p w14:paraId="59103530" w14:textId="77777777" w:rsidR="00E546F5" w:rsidRDefault="00951CE2">
            <w:pPr>
              <w:pStyle w:val="Tier5"/>
            </w:pPr>
            <w:r>
              <w:t>-</w:t>
            </w:r>
            <w:r>
              <w:tab/>
              <w:t>-</w:t>
            </w:r>
            <w:r>
              <w:tab/>
              <w:t>-</w:t>
            </w:r>
            <w:r>
              <w:tab/>
              <w:t>-</w:t>
            </w:r>
            <w:r>
              <w:tab/>
              <w:t>Other</w:t>
            </w:r>
          </w:p>
          <w:p w14:paraId="59103531"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3532" w14:textId="77777777" w:rsidR="00E546F5" w:rsidRDefault="00951CE2">
            <w:pPr>
              <w:pStyle w:val="Tier5Bullet"/>
            </w:pPr>
            <w:r>
              <w:tab/>
            </w:r>
            <w:r>
              <w:tab/>
            </w:r>
            <w:r>
              <w:tab/>
            </w:r>
            <w:r>
              <w:tab/>
              <w:t>-</w:t>
            </w:r>
            <w:r>
              <w:tab/>
              <w:t>for fitting to or equipping such ships, boats or other vessels;</w:t>
            </w:r>
          </w:p>
          <w:p w14:paraId="59103533" w14:textId="77777777" w:rsidR="00E546F5" w:rsidRDefault="00951CE2">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14:paraId="59103534" w14:textId="77777777" w:rsidR="00E546F5" w:rsidRDefault="00951CE2">
            <w:pPr>
              <w:pStyle w:val="Tier5Bullet"/>
            </w:pPr>
            <w:r>
              <w:tab/>
            </w:r>
            <w:r>
              <w:tab/>
            </w:r>
            <w:r>
              <w:tab/>
            </w:r>
            <w:r>
              <w:tab/>
              <w:t>-</w:t>
            </w:r>
            <w:r>
              <w:tab/>
              <w:t>for equipping the above platforms;</w:t>
            </w:r>
          </w:p>
          <w:p w14:paraId="59103535" w14:textId="77777777" w:rsidR="00E546F5" w:rsidRDefault="00951CE2">
            <w:pPr>
              <w:pStyle w:val="Tier5Bullet"/>
            </w:pPr>
            <w:r>
              <w:tab/>
            </w:r>
            <w:r>
              <w:tab/>
            </w:r>
            <w:r>
              <w:tab/>
            </w:r>
            <w:r>
              <w:tab/>
              <w:t>-</w:t>
            </w:r>
            <w:r>
              <w:tab/>
              <w:t>for linking these drilling or productio</w:t>
            </w:r>
            <w:r>
              <w:t>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36" w14:textId="77777777" w:rsidR="00E546F5" w:rsidRDefault="00951CE2">
            <w:pPr>
              <w:pStyle w:val="NormalinTable"/>
            </w:pPr>
            <w:r>
              <w:t>0.0%</w:t>
            </w:r>
          </w:p>
        </w:tc>
      </w:tr>
      <w:tr w:rsidR="00E546F5" w14:paraId="591035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38" w14:textId="77777777" w:rsidR="00E546F5" w:rsidRDefault="00951CE2">
            <w:pPr>
              <w:pStyle w:val="NormalinTable"/>
            </w:pPr>
            <w:r>
              <w:t>3921905525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39" w14:textId="77777777" w:rsidR="00E546F5" w:rsidRDefault="00951CE2">
            <w:pPr>
              <w:pStyle w:val="Tier1"/>
            </w:pPr>
            <w:r>
              <w:t>Other plates, sheets, film, foil and strip, of plastics</w:t>
            </w:r>
          </w:p>
          <w:p w14:paraId="5910353A" w14:textId="77777777" w:rsidR="00E546F5" w:rsidRDefault="00951CE2">
            <w:pPr>
              <w:pStyle w:val="Tier2"/>
            </w:pPr>
            <w:r>
              <w:t>-</w:t>
            </w:r>
            <w:r>
              <w:tab/>
              <w:t>Other</w:t>
            </w:r>
          </w:p>
          <w:p w14:paraId="5910353B" w14:textId="77777777" w:rsidR="00E546F5" w:rsidRDefault="00951CE2">
            <w:pPr>
              <w:pStyle w:val="Tier3"/>
            </w:pPr>
            <w:r>
              <w:t>-</w:t>
            </w:r>
            <w:r>
              <w:tab/>
              <w:t>-</w:t>
            </w:r>
            <w:r>
              <w:tab/>
              <w:t>Of condensation or rearrangement polymerisation products, whether or not chemically modified</w:t>
            </w:r>
          </w:p>
          <w:p w14:paraId="5910353C" w14:textId="77777777" w:rsidR="00E546F5" w:rsidRDefault="00951CE2">
            <w:pPr>
              <w:pStyle w:val="Tier4"/>
            </w:pPr>
            <w:r>
              <w:t>-</w:t>
            </w:r>
            <w:r>
              <w:tab/>
              <w:t>-</w:t>
            </w:r>
            <w:r>
              <w:tab/>
              <w:t>-</w:t>
            </w:r>
            <w:r>
              <w:tab/>
              <w:t>Other</w:t>
            </w:r>
          </w:p>
          <w:p w14:paraId="5910353D" w14:textId="77777777" w:rsidR="00E546F5" w:rsidRDefault="00951CE2">
            <w:pPr>
              <w:pStyle w:val="Tier5"/>
            </w:pPr>
            <w:r>
              <w:t>-</w:t>
            </w:r>
            <w:r>
              <w:tab/>
              <w:t>-</w:t>
            </w:r>
            <w:r>
              <w:tab/>
              <w:t>-</w:t>
            </w:r>
            <w:r>
              <w:tab/>
              <w:t>-</w:t>
            </w:r>
            <w:r>
              <w:tab/>
              <w:t xml:space="preserve">Prepreg sheets or rolls </w:t>
            </w:r>
            <w:r>
              <w:t>containing polyimide resin</w:t>
            </w:r>
          </w:p>
          <w:p w14:paraId="5910353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53F" w14:textId="77777777" w:rsidR="00E546F5" w:rsidRDefault="00951CE2">
            <w:pPr>
              <w:pStyle w:val="Tier5Bullet"/>
            </w:pPr>
            <w:r>
              <w:tab/>
            </w:r>
            <w:r>
              <w:tab/>
            </w:r>
            <w:r>
              <w:tab/>
            </w:r>
            <w:r>
              <w:tab/>
              <w:t>-</w:t>
            </w:r>
            <w:r>
              <w:tab/>
              <w:t>for fitting to or equipping such ships, boats or other vessels;</w:t>
            </w:r>
          </w:p>
          <w:p w14:paraId="59103540" w14:textId="77777777" w:rsidR="00E546F5" w:rsidRDefault="00951CE2">
            <w:pPr>
              <w:pStyle w:val="Tier5Bullet"/>
            </w:pPr>
            <w:r>
              <w:tab/>
            </w: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14:paraId="59103541" w14:textId="77777777" w:rsidR="00E546F5" w:rsidRDefault="00951CE2">
            <w:pPr>
              <w:pStyle w:val="Tier5Bullet"/>
            </w:pPr>
            <w:r>
              <w:tab/>
            </w:r>
            <w:r>
              <w:tab/>
            </w:r>
            <w:r>
              <w:tab/>
            </w:r>
            <w:r>
              <w:tab/>
              <w:t>-</w:t>
            </w:r>
            <w:r>
              <w:tab/>
              <w:t>for equipping the above pl</w:t>
            </w:r>
            <w:r>
              <w:t>atforms;</w:t>
            </w:r>
          </w:p>
          <w:p w14:paraId="5910354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43" w14:textId="77777777" w:rsidR="00E546F5" w:rsidRDefault="00951CE2">
            <w:pPr>
              <w:pStyle w:val="NormalinTable"/>
            </w:pPr>
            <w:r>
              <w:t>0.0%</w:t>
            </w:r>
          </w:p>
        </w:tc>
      </w:tr>
      <w:tr w:rsidR="00E546F5" w14:paraId="591035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45" w14:textId="77777777" w:rsidR="00E546F5" w:rsidRDefault="00951CE2">
            <w:pPr>
              <w:pStyle w:val="NormalinTable"/>
            </w:pPr>
            <w:r>
              <w:t>3921905540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46" w14:textId="77777777" w:rsidR="00E546F5" w:rsidRDefault="00951CE2">
            <w:pPr>
              <w:pStyle w:val="Tier1"/>
            </w:pPr>
            <w:r>
              <w:t>Other plates, sheets, film, foil and strip, of plastics</w:t>
            </w:r>
          </w:p>
          <w:p w14:paraId="59103547" w14:textId="77777777" w:rsidR="00E546F5" w:rsidRDefault="00951CE2">
            <w:pPr>
              <w:pStyle w:val="Tier2"/>
            </w:pPr>
            <w:r>
              <w:t>-</w:t>
            </w:r>
            <w:r>
              <w:tab/>
              <w:t>Other</w:t>
            </w:r>
          </w:p>
          <w:p w14:paraId="59103548" w14:textId="77777777" w:rsidR="00E546F5" w:rsidRDefault="00951CE2">
            <w:pPr>
              <w:pStyle w:val="Tier3"/>
            </w:pPr>
            <w:r>
              <w:t>-</w:t>
            </w:r>
            <w:r>
              <w:tab/>
              <w:t>-</w:t>
            </w:r>
            <w:r>
              <w:tab/>
              <w:t xml:space="preserve">Of condensation or rearrangement polymerisation products, whether or not </w:t>
            </w:r>
            <w:r>
              <w:t>chemically modified</w:t>
            </w:r>
          </w:p>
          <w:p w14:paraId="59103549" w14:textId="77777777" w:rsidR="00E546F5" w:rsidRDefault="00951CE2">
            <w:pPr>
              <w:pStyle w:val="Tier4"/>
            </w:pPr>
            <w:r>
              <w:t>-</w:t>
            </w:r>
            <w:r>
              <w:tab/>
              <w:t>-</w:t>
            </w:r>
            <w:r>
              <w:tab/>
              <w:t>-</w:t>
            </w:r>
            <w:r>
              <w:tab/>
              <w:t>Other</w:t>
            </w:r>
          </w:p>
          <w:p w14:paraId="5910354A" w14:textId="77777777" w:rsidR="00E546F5" w:rsidRDefault="00951CE2">
            <w:pPr>
              <w:pStyle w:val="Tier5"/>
            </w:pPr>
            <w:r>
              <w:t>-</w:t>
            </w:r>
            <w:r>
              <w:tab/>
              <w:t>-</w:t>
            </w:r>
            <w:r>
              <w:tab/>
              <w:t>-</w:t>
            </w:r>
            <w:r>
              <w:tab/>
              <w:t>-</w:t>
            </w:r>
            <w:r>
              <w:tab/>
              <w:t>Three layered fabric sheet, in rolls, - comprising a core layer of 100% Nylon Taffeta or Nylon/Polyester blended Taffeta, - coated on both sides with polyamide , - of a total thickness not more than 135 μm, - of a to</w:t>
            </w:r>
            <w:r>
              <w:t>tal weight not more than 80 g/m</w:t>
            </w:r>
            <w:r>
              <w:rPr>
                <w:vertAlign w:val="superscript"/>
              </w:rPr>
              <w:t>2</w:t>
            </w:r>
          </w:p>
          <w:p w14:paraId="5910354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54C" w14:textId="77777777" w:rsidR="00E546F5" w:rsidRDefault="00951CE2">
            <w:pPr>
              <w:pStyle w:val="Tier5Bullet"/>
            </w:pPr>
            <w:r>
              <w:tab/>
            </w:r>
            <w:r>
              <w:tab/>
            </w:r>
            <w:r>
              <w:tab/>
            </w:r>
            <w:r>
              <w:tab/>
              <w:t>-</w:t>
            </w:r>
            <w:r>
              <w:tab/>
              <w:t xml:space="preserve">for fitting to or equipping such ships, boats or other </w:t>
            </w:r>
            <w:r>
              <w:t>vessels;</w:t>
            </w:r>
          </w:p>
          <w:p w14:paraId="5910354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54E" w14:textId="77777777" w:rsidR="00E546F5" w:rsidRDefault="00951CE2">
            <w:pPr>
              <w:pStyle w:val="Tier5Bullet"/>
            </w:pPr>
            <w:r>
              <w:tab/>
            </w:r>
            <w:r>
              <w:tab/>
            </w:r>
            <w:r>
              <w:tab/>
            </w:r>
            <w:r>
              <w:tab/>
              <w:t>-</w:t>
            </w:r>
            <w:r>
              <w:tab/>
              <w:t>for equip</w:t>
            </w:r>
            <w:r>
              <w:t>ping the above platforms;</w:t>
            </w:r>
          </w:p>
          <w:p w14:paraId="5910354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50" w14:textId="77777777" w:rsidR="00E546F5" w:rsidRDefault="00951CE2">
            <w:pPr>
              <w:pStyle w:val="NormalinTable"/>
            </w:pPr>
            <w:r>
              <w:t>0.0%</w:t>
            </w:r>
          </w:p>
        </w:tc>
      </w:tr>
      <w:tr w:rsidR="00E546F5" w14:paraId="591035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52" w14:textId="77777777" w:rsidR="00E546F5" w:rsidRDefault="00951CE2">
            <w:pPr>
              <w:pStyle w:val="NormalinTable"/>
            </w:pPr>
            <w:r>
              <w:t>3921905590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53" w14:textId="77777777" w:rsidR="00E546F5" w:rsidRDefault="00951CE2">
            <w:pPr>
              <w:pStyle w:val="Tier1"/>
            </w:pPr>
            <w:r>
              <w:t>Other plates, sheets, film, foil and strip, of plastics</w:t>
            </w:r>
          </w:p>
          <w:p w14:paraId="59103554" w14:textId="77777777" w:rsidR="00E546F5" w:rsidRDefault="00951CE2">
            <w:pPr>
              <w:pStyle w:val="Tier2"/>
            </w:pPr>
            <w:r>
              <w:t>-</w:t>
            </w:r>
            <w:r>
              <w:tab/>
              <w:t>Other</w:t>
            </w:r>
          </w:p>
          <w:p w14:paraId="59103555" w14:textId="77777777" w:rsidR="00E546F5" w:rsidRDefault="00951CE2">
            <w:pPr>
              <w:pStyle w:val="Tier3"/>
            </w:pPr>
            <w:r>
              <w:t>-</w:t>
            </w:r>
            <w:r>
              <w:tab/>
              <w:t>-</w:t>
            </w:r>
            <w:r>
              <w:tab/>
              <w:t>Of condensation or rearrangement polymerisation products, whether or not</w:t>
            </w:r>
            <w:r>
              <w:t xml:space="preserve"> chemically modified</w:t>
            </w:r>
          </w:p>
          <w:p w14:paraId="59103556" w14:textId="77777777" w:rsidR="00E546F5" w:rsidRDefault="00951CE2">
            <w:pPr>
              <w:pStyle w:val="Tier4"/>
            </w:pPr>
            <w:r>
              <w:t>-</w:t>
            </w:r>
            <w:r>
              <w:tab/>
              <w:t>-</w:t>
            </w:r>
            <w:r>
              <w:tab/>
              <w:t>-</w:t>
            </w:r>
            <w:r>
              <w:tab/>
              <w:t>Other</w:t>
            </w:r>
          </w:p>
          <w:p w14:paraId="59103557" w14:textId="77777777" w:rsidR="00E546F5" w:rsidRDefault="00951CE2">
            <w:pPr>
              <w:pStyle w:val="Tier5"/>
            </w:pPr>
            <w:r>
              <w:t>-</w:t>
            </w:r>
            <w:r>
              <w:tab/>
              <w:t>-</w:t>
            </w:r>
            <w:r>
              <w:tab/>
              <w:t>-</w:t>
            </w:r>
            <w:r>
              <w:tab/>
              <w:t>-</w:t>
            </w:r>
            <w:r>
              <w:tab/>
              <w:t>Other</w:t>
            </w:r>
          </w:p>
          <w:p w14:paraId="5910355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559" w14:textId="77777777" w:rsidR="00E546F5" w:rsidRDefault="00951CE2">
            <w:pPr>
              <w:pStyle w:val="Tier5Bullet"/>
            </w:pPr>
            <w:r>
              <w:tab/>
            </w:r>
            <w:r>
              <w:tab/>
            </w:r>
            <w:r>
              <w:tab/>
            </w:r>
            <w:r>
              <w:tab/>
              <w:t>-</w:t>
            </w:r>
            <w:r>
              <w:tab/>
              <w:t xml:space="preserve">for fitting to or equipping such ships, boats or </w:t>
            </w:r>
            <w:r>
              <w:t>other vessels;</w:t>
            </w:r>
          </w:p>
          <w:p w14:paraId="5910355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55B" w14:textId="77777777" w:rsidR="00E546F5" w:rsidRDefault="00951CE2">
            <w:pPr>
              <w:pStyle w:val="Tier5Bullet"/>
            </w:pPr>
            <w:r>
              <w:tab/>
            </w:r>
            <w:r>
              <w:tab/>
            </w:r>
            <w:r>
              <w:tab/>
            </w:r>
            <w:r>
              <w:tab/>
              <w:t>-</w:t>
            </w:r>
            <w:r>
              <w:tab/>
            </w:r>
            <w:r>
              <w:t>for equipping the above platforms;</w:t>
            </w:r>
          </w:p>
          <w:p w14:paraId="5910355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5D" w14:textId="77777777" w:rsidR="00E546F5" w:rsidRDefault="00951CE2">
            <w:pPr>
              <w:pStyle w:val="NormalinTable"/>
            </w:pPr>
            <w:r>
              <w:t>0.0%</w:t>
            </w:r>
          </w:p>
        </w:tc>
      </w:tr>
      <w:tr w:rsidR="00E546F5" w14:paraId="591035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5F" w14:textId="77777777" w:rsidR="00E546F5" w:rsidRDefault="00951CE2">
            <w:pPr>
              <w:pStyle w:val="NormalinTable"/>
            </w:pPr>
            <w:r>
              <w:t>3921906010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60" w14:textId="77777777" w:rsidR="00E546F5" w:rsidRDefault="00951CE2">
            <w:pPr>
              <w:pStyle w:val="Tier1"/>
            </w:pPr>
            <w:r>
              <w:t>Other plates, sheets, film, foil and strip, of plastics</w:t>
            </w:r>
          </w:p>
          <w:p w14:paraId="59103561" w14:textId="77777777" w:rsidR="00E546F5" w:rsidRDefault="00951CE2">
            <w:pPr>
              <w:pStyle w:val="Tier2"/>
            </w:pPr>
            <w:r>
              <w:t>-</w:t>
            </w:r>
            <w:r>
              <w:tab/>
              <w:t>Other</w:t>
            </w:r>
          </w:p>
          <w:p w14:paraId="59103562" w14:textId="77777777" w:rsidR="00E546F5" w:rsidRDefault="00951CE2">
            <w:pPr>
              <w:pStyle w:val="Tier3"/>
            </w:pPr>
            <w:r>
              <w:t>-</w:t>
            </w:r>
            <w:r>
              <w:tab/>
              <w:t>-</w:t>
            </w:r>
            <w:r>
              <w:tab/>
              <w:t>Of addition polymerisation products</w:t>
            </w:r>
          </w:p>
          <w:p w14:paraId="59103563" w14:textId="77777777" w:rsidR="00E546F5" w:rsidRDefault="00951CE2">
            <w:pPr>
              <w:pStyle w:val="Tier4"/>
            </w:pPr>
            <w:r>
              <w:t>-</w:t>
            </w:r>
            <w:r>
              <w:tab/>
              <w:t>-</w:t>
            </w:r>
            <w:r>
              <w:tab/>
              <w:t>-</w:t>
            </w:r>
            <w:r>
              <w:tab/>
              <w:t xml:space="preserve">For use in </w:t>
            </w:r>
            <w:r>
              <w:t>certain types of aircraft</w:t>
            </w:r>
          </w:p>
          <w:p w14:paraId="5910356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65" w14:textId="77777777" w:rsidR="00E546F5" w:rsidRDefault="00951CE2">
            <w:pPr>
              <w:pStyle w:val="NormalinTable"/>
            </w:pPr>
            <w:r>
              <w:t>0.0%</w:t>
            </w:r>
          </w:p>
        </w:tc>
      </w:tr>
      <w:tr w:rsidR="00E546F5" w14:paraId="591035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67" w14:textId="77777777" w:rsidR="00E546F5" w:rsidRDefault="00951CE2">
            <w:pPr>
              <w:pStyle w:val="NormalinTable"/>
            </w:pPr>
            <w:r>
              <w:t>3921906030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68" w14:textId="77777777" w:rsidR="00E546F5" w:rsidRDefault="00951CE2">
            <w:pPr>
              <w:pStyle w:val="Tier1"/>
            </w:pPr>
            <w:r>
              <w:t xml:space="preserve">Other plates, sheets, </w:t>
            </w:r>
            <w:r>
              <w:t>film, foil and strip, of plastics</w:t>
            </w:r>
          </w:p>
          <w:p w14:paraId="59103569" w14:textId="77777777" w:rsidR="00E546F5" w:rsidRDefault="00951CE2">
            <w:pPr>
              <w:pStyle w:val="Tier2"/>
            </w:pPr>
            <w:r>
              <w:t>-</w:t>
            </w:r>
            <w:r>
              <w:tab/>
              <w:t>Other</w:t>
            </w:r>
          </w:p>
          <w:p w14:paraId="5910356A" w14:textId="77777777" w:rsidR="00E546F5" w:rsidRDefault="00951CE2">
            <w:pPr>
              <w:pStyle w:val="Tier3"/>
            </w:pPr>
            <w:r>
              <w:t>-</w:t>
            </w:r>
            <w:r>
              <w:tab/>
              <w:t>-</w:t>
            </w:r>
            <w:r>
              <w:tab/>
              <w:t>Of addition polymerisation products</w:t>
            </w:r>
          </w:p>
          <w:p w14:paraId="5910356B" w14:textId="77777777" w:rsidR="00E546F5" w:rsidRDefault="00951CE2">
            <w:pPr>
              <w:pStyle w:val="Tier4"/>
            </w:pPr>
            <w:r>
              <w:t>-</w:t>
            </w:r>
            <w:r>
              <w:tab/>
              <w:t>-</w:t>
            </w:r>
            <w:r>
              <w:tab/>
              <w:t>-</w:t>
            </w:r>
            <w:r>
              <w:tab/>
              <w:t>Other</w:t>
            </w:r>
          </w:p>
          <w:p w14:paraId="5910356C" w14:textId="77777777" w:rsidR="00E546F5" w:rsidRDefault="00951CE2">
            <w:pPr>
              <w:pStyle w:val="Tier5"/>
            </w:pPr>
            <w:r>
              <w:t>-</w:t>
            </w:r>
            <w:r>
              <w:tab/>
              <w:t>-</w:t>
            </w:r>
            <w:r>
              <w:tab/>
              <w:t>-</w:t>
            </w:r>
            <w:r>
              <w:tab/>
              <w:t>-</w:t>
            </w:r>
            <w:r>
              <w:tab/>
              <w:t xml:space="preserve">Heat-, infra- and UV insulating poly(vinyl butyral) film: - laminated with a metal layer with a thickness of 0.05 mm(±0.01 mm), - containing by </w:t>
            </w:r>
            <w:r>
              <w:t>weight 29.75% or more but not more than 40.25% of triethyleneglycol di (2-ethyl hexanoate) as plasticiser, - with a light transmission of 70% or more (as determined by the ISO 9050 standard); - with an UV transmission of 1% or less (as determined by the IS</w:t>
            </w:r>
            <w:r>
              <w:t>O 9050 standard); - with a total thickness of 0.43 mm (± 0.043 mm)</w:t>
            </w:r>
          </w:p>
          <w:p w14:paraId="5910356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56E" w14:textId="77777777" w:rsidR="00E546F5" w:rsidRDefault="00951CE2">
            <w:pPr>
              <w:pStyle w:val="Tier5Bullet"/>
            </w:pPr>
            <w:r>
              <w:tab/>
            </w:r>
            <w:r>
              <w:tab/>
            </w:r>
            <w:r>
              <w:tab/>
            </w:r>
            <w:r>
              <w:tab/>
              <w:t>-</w:t>
            </w:r>
            <w:r>
              <w:tab/>
              <w:t>for fitting to or equipping such</w:t>
            </w:r>
            <w:r>
              <w:t xml:space="preserve"> ships, boats or other vessels;</w:t>
            </w:r>
          </w:p>
          <w:p w14:paraId="5910356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3570" w14:textId="77777777" w:rsidR="00E546F5" w:rsidRDefault="00951CE2">
            <w:pPr>
              <w:pStyle w:val="Tier5Bullet"/>
            </w:pPr>
            <w:r>
              <w:tab/>
            </w:r>
            <w:r>
              <w:tab/>
            </w:r>
            <w:r>
              <w:tab/>
            </w:r>
            <w:r>
              <w:tab/>
              <w:t>-</w:t>
            </w:r>
            <w:r>
              <w:tab/>
              <w:t>for equipping the above platforms;</w:t>
            </w:r>
          </w:p>
          <w:p w14:paraId="5910357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72" w14:textId="77777777" w:rsidR="00E546F5" w:rsidRDefault="00951CE2">
            <w:pPr>
              <w:pStyle w:val="NormalinTable"/>
            </w:pPr>
            <w:r>
              <w:t>0.0%</w:t>
            </w:r>
          </w:p>
        </w:tc>
      </w:tr>
      <w:tr w:rsidR="00E546F5" w14:paraId="591035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74" w14:textId="77777777" w:rsidR="00E546F5" w:rsidRDefault="00951CE2">
            <w:pPr>
              <w:pStyle w:val="NormalinTable"/>
            </w:pPr>
            <w:r>
              <w:t>3921906035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75" w14:textId="77777777" w:rsidR="00E546F5" w:rsidRDefault="00951CE2">
            <w:pPr>
              <w:pStyle w:val="Tier1"/>
            </w:pPr>
            <w:r>
              <w:t>Other plates, sheets, film, foil and strip, of plastics</w:t>
            </w:r>
          </w:p>
          <w:p w14:paraId="59103576" w14:textId="77777777" w:rsidR="00E546F5" w:rsidRDefault="00951CE2">
            <w:pPr>
              <w:pStyle w:val="Tier2"/>
            </w:pPr>
            <w:r>
              <w:t>-</w:t>
            </w:r>
            <w:r>
              <w:tab/>
              <w:t>Other</w:t>
            </w:r>
          </w:p>
          <w:p w14:paraId="59103577" w14:textId="77777777" w:rsidR="00E546F5" w:rsidRDefault="00951CE2">
            <w:pPr>
              <w:pStyle w:val="Tier3"/>
            </w:pPr>
            <w:r>
              <w:t>-</w:t>
            </w:r>
            <w:r>
              <w:tab/>
              <w:t>-</w:t>
            </w:r>
            <w:r>
              <w:tab/>
              <w:t>Of addition polymerisation products</w:t>
            </w:r>
          </w:p>
          <w:p w14:paraId="59103578" w14:textId="77777777" w:rsidR="00E546F5" w:rsidRDefault="00951CE2">
            <w:pPr>
              <w:pStyle w:val="Tier4"/>
            </w:pPr>
            <w:r>
              <w:t>-</w:t>
            </w:r>
            <w:r>
              <w:tab/>
              <w:t>-</w:t>
            </w:r>
            <w:r>
              <w:tab/>
              <w:t>-</w:t>
            </w:r>
            <w:r>
              <w:tab/>
            </w:r>
            <w:r>
              <w:t>Other</w:t>
            </w:r>
          </w:p>
          <w:p w14:paraId="59103579" w14:textId="77777777" w:rsidR="00E546F5" w:rsidRDefault="00951CE2">
            <w:pPr>
              <w:pStyle w:val="Tier5"/>
            </w:pPr>
            <w:r>
              <w:t>-</w:t>
            </w:r>
            <w:r>
              <w:tab/>
              <w:t>-</w:t>
            </w:r>
            <w:r>
              <w:tab/>
              <w:t>-</w:t>
            </w:r>
            <w:r>
              <w:tab/>
              <w:t>-</w:t>
            </w:r>
            <w:r>
              <w:tab/>
              <w:t>Ion-exchange membranes based on a fabric coated on both sides with fluorinated plastic material, for use in chlor-alkali electrolytic cells</w:t>
            </w:r>
          </w:p>
          <w:p w14:paraId="5910357A"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357B" w14:textId="77777777" w:rsidR="00E546F5" w:rsidRDefault="00951CE2">
            <w:pPr>
              <w:pStyle w:val="Tier5Bullet"/>
            </w:pPr>
            <w:r>
              <w:tab/>
            </w:r>
            <w:r>
              <w:tab/>
            </w:r>
            <w:r>
              <w:tab/>
            </w:r>
            <w:r>
              <w:tab/>
              <w:t>-</w:t>
            </w:r>
            <w:r>
              <w:tab/>
              <w:t>for fitting to or equipping such ships, boats or other vessels;</w:t>
            </w:r>
          </w:p>
          <w:p w14:paraId="5910357C"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357D" w14:textId="77777777" w:rsidR="00E546F5" w:rsidRDefault="00951CE2">
            <w:pPr>
              <w:pStyle w:val="Tier5Bullet"/>
            </w:pPr>
            <w:r>
              <w:tab/>
            </w:r>
            <w:r>
              <w:tab/>
            </w:r>
            <w:r>
              <w:tab/>
            </w:r>
            <w:r>
              <w:tab/>
              <w:t>-</w:t>
            </w:r>
            <w:r>
              <w:tab/>
              <w:t>for equipping the above platforms;</w:t>
            </w:r>
          </w:p>
          <w:p w14:paraId="5910357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7F" w14:textId="77777777" w:rsidR="00E546F5" w:rsidRDefault="00951CE2">
            <w:pPr>
              <w:pStyle w:val="NormalinTable"/>
            </w:pPr>
            <w:r>
              <w:t>0.0%</w:t>
            </w:r>
          </w:p>
        </w:tc>
      </w:tr>
      <w:tr w:rsidR="00E546F5" w14:paraId="591035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81" w14:textId="77777777" w:rsidR="00E546F5" w:rsidRDefault="00951CE2">
            <w:pPr>
              <w:pStyle w:val="NormalinTable"/>
            </w:pPr>
            <w:r>
              <w:t>3921906099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82" w14:textId="77777777" w:rsidR="00E546F5" w:rsidRDefault="00951CE2">
            <w:pPr>
              <w:pStyle w:val="Tier1"/>
            </w:pPr>
            <w:r>
              <w:t>Other plates, sheet</w:t>
            </w:r>
            <w:r>
              <w:t>s, film, foil and strip, of plastics</w:t>
            </w:r>
          </w:p>
          <w:p w14:paraId="59103583" w14:textId="77777777" w:rsidR="00E546F5" w:rsidRDefault="00951CE2">
            <w:pPr>
              <w:pStyle w:val="Tier2"/>
            </w:pPr>
            <w:r>
              <w:t>-</w:t>
            </w:r>
            <w:r>
              <w:tab/>
              <w:t>Other</w:t>
            </w:r>
          </w:p>
          <w:p w14:paraId="59103584" w14:textId="77777777" w:rsidR="00E546F5" w:rsidRDefault="00951CE2">
            <w:pPr>
              <w:pStyle w:val="Tier3"/>
            </w:pPr>
            <w:r>
              <w:t>-</w:t>
            </w:r>
            <w:r>
              <w:tab/>
              <w:t>-</w:t>
            </w:r>
            <w:r>
              <w:tab/>
              <w:t>Of addition polymerisation products</w:t>
            </w:r>
          </w:p>
          <w:p w14:paraId="59103585" w14:textId="77777777" w:rsidR="00E546F5" w:rsidRDefault="00951CE2">
            <w:pPr>
              <w:pStyle w:val="Tier4"/>
            </w:pPr>
            <w:r>
              <w:t>-</w:t>
            </w:r>
            <w:r>
              <w:tab/>
              <w:t>-</w:t>
            </w:r>
            <w:r>
              <w:tab/>
              <w:t>-</w:t>
            </w:r>
            <w:r>
              <w:tab/>
              <w:t>Other</w:t>
            </w:r>
          </w:p>
          <w:p w14:paraId="59103586" w14:textId="77777777" w:rsidR="00E546F5" w:rsidRDefault="00951CE2">
            <w:pPr>
              <w:pStyle w:val="Tier5"/>
            </w:pPr>
            <w:r>
              <w:t>-</w:t>
            </w:r>
            <w:r>
              <w:tab/>
              <w:t>-</w:t>
            </w:r>
            <w:r>
              <w:tab/>
              <w:t>-</w:t>
            </w:r>
            <w:r>
              <w:tab/>
              <w:t>-</w:t>
            </w:r>
            <w:r>
              <w:tab/>
              <w:t>Other</w:t>
            </w:r>
          </w:p>
          <w:p w14:paraId="59103587"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3588" w14:textId="77777777" w:rsidR="00E546F5" w:rsidRDefault="00951CE2">
            <w:pPr>
              <w:pStyle w:val="Tier5Bullet"/>
            </w:pPr>
            <w:r>
              <w:tab/>
            </w:r>
            <w:r>
              <w:tab/>
            </w:r>
            <w:r>
              <w:tab/>
            </w:r>
            <w:r>
              <w:tab/>
              <w:t>-</w:t>
            </w:r>
            <w:r>
              <w:tab/>
              <w:t>for fitting to or equipping such ships, boats or other vessels;</w:t>
            </w:r>
          </w:p>
          <w:p w14:paraId="5910358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358A" w14:textId="77777777" w:rsidR="00E546F5" w:rsidRDefault="00951CE2">
            <w:pPr>
              <w:pStyle w:val="Tier5Bullet"/>
            </w:pPr>
            <w:r>
              <w:tab/>
            </w:r>
            <w:r>
              <w:tab/>
            </w:r>
            <w:r>
              <w:tab/>
            </w:r>
            <w:r>
              <w:tab/>
              <w:t>-</w:t>
            </w:r>
            <w:r>
              <w:tab/>
              <w:t>for equipping the above platforms;</w:t>
            </w:r>
          </w:p>
          <w:p w14:paraId="5910358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8C" w14:textId="77777777" w:rsidR="00E546F5" w:rsidRDefault="00951CE2">
            <w:pPr>
              <w:pStyle w:val="NormalinTable"/>
            </w:pPr>
            <w:r>
              <w:t>0.0%</w:t>
            </w:r>
          </w:p>
        </w:tc>
      </w:tr>
      <w:tr w:rsidR="00E546F5" w14:paraId="591035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8E" w14:textId="77777777" w:rsidR="00E546F5" w:rsidRDefault="00951CE2">
            <w:pPr>
              <w:pStyle w:val="NormalinTable"/>
            </w:pPr>
            <w:r>
              <w:t>3921909000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8F" w14:textId="77777777" w:rsidR="00E546F5" w:rsidRDefault="00951CE2">
            <w:pPr>
              <w:pStyle w:val="Tier1"/>
            </w:pPr>
            <w:r>
              <w:t xml:space="preserve">Other plates, sheets, film, foil and strip, of </w:t>
            </w:r>
            <w:r>
              <w:t>plastics</w:t>
            </w:r>
          </w:p>
          <w:p w14:paraId="59103590" w14:textId="77777777" w:rsidR="00E546F5" w:rsidRDefault="00951CE2">
            <w:pPr>
              <w:pStyle w:val="Tier2"/>
            </w:pPr>
            <w:r>
              <w:t>-</w:t>
            </w:r>
            <w:r>
              <w:tab/>
              <w:t>Other</w:t>
            </w:r>
          </w:p>
          <w:p w14:paraId="59103591" w14:textId="77777777" w:rsidR="00E546F5" w:rsidRDefault="00951CE2">
            <w:pPr>
              <w:pStyle w:val="Tier3"/>
            </w:pPr>
            <w:r>
              <w:t>-</w:t>
            </w:r>
            <w:r>
              <w:tab/>
              <w:t>-</w:t>
            </w:r>
            <w:r>
              <w:tab/>
              <w:t>Other</w:t>
            </w:r>
          </w:p>
          <w:p w14:paraId="5910359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593" w14:textId="77777777" w:rsidR="00E546F5" w:rsidRDefault="00951CE2">
            <w:pPr>
              <w:pStyle w:val="Tier3Bullet"/>
            </w:pPr>
            <w:r>
              <w:tab/>
            </w:r>
            <w:r>
              <w:tab/>
              <w:t>-</w:t>
            </w:r>
            <w:r>
              <w:tab/>
              <w:t>for fitting to or equipping such ships, boats or other vessels;</w:t>
            </w:r>
          </w:p>
          <w:p w14:paraId="59103594"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595" w14:textId="77777777" w:rsidR="00E546F5" w:rsidRDefault="00951CE2">
            <w:pPr>
              <w:pStyle w:val="Tier3Bullet"/>
            </w:pPr>
            <w:r>
              <w:tab/>
            </w:r>
            <w:r>
              <w:tab/>
              <w:t>-</w:t>
            </w:r>
            <w:r>
              <w:tab/>
              <w:t>for equipping the above platfo</w:t>
            </w:r>
            <w:r>
              <w:t>rms;</w:t>
            </w:r>
          </w:p>
          <w:p w14:paraId="5910359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97" w14:textId="77777777" w:rsidR="00E546F5" w:rsidRDefault="00951CE2">
            <w:pPr>
              <w:pStyle w:val="NormalinTable"/>
            </w:pPr>
            <w:r>
              <w:t>0.0%</w:t>
            </w:r>
          </w:p>
        </w:tc>
      </w:tr>
      <w:tr w:rsidR="00E546F5" w14:paraId="591035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99" w14:textId="77777777" w:rsidR="00E546F5" w:rsidRDefault="00951CE2">
            <w:pPr>
              <w:pStyle w:val="NormalinTable"/>
            </w:pPr>
            <w:r>
              <w:t>3922000000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9A" w14:textId="77777777" w:rsidR="00E546F5" w:rsidRDefault="00951CE2">
            <w:pPr>
              <w:pStyle w:val="Tier1"/>
            </w:pPr>
            <w:r>
              <w:t>Baths, shower-baths, sinks, washbasins, bidets, lavatory pans, seats and covers, flushing cisterns and similar sanitary ware, of plastics</w:t>
            </w:r>
          </w:p>
          <w:p w14:paraId="5910359B"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359C" w14:textId="77777777" w:rsidR="00E546F5" w:rsidRDefault="00951CE2">
            <w:pPr>
              <w:pStyle w:val="Tier1Bullet"/>
            </w:pPr>
            <w:r>
              <w:t>-</w:t>
            </w:r>
            <w:r>
              <w:tab/>
              <w:t>for fitting to or equipping such ships, boats or other vessels;</w:t>
            </w:r>
          </w:p>
          <w:p w14:paraId="5910359D"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359E" w14:textId="77777777" w:rsidR="00E546F5" w:rsidRDefault="00951CE2">
            <w:pPr>
              <w:pStyle w:val="Tier1Bullet"/>
            </w:pPr>
            <w:r>
              <w:t>-</w:t>
            </w:r>
            <w:r>
              <w:tab/>
              <w:t>for equipping the above platforms;</w:t>
            </w:r>
          </w:p>
          <w:p w14:paraId="5910359F"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A0" w14:textId="77777777" w:rsidR="00E546F5" w:rsidRDefault="00951CE2">
            <w:pPr>
              <w:pStyle w:val="NormalinTable"/>
            </w:pPr>
            <w:r>
              <w:t>0.0%</w:t>
            </w:r>
          </w:p>
        </w:tc>
      </w:tr>
      <w:tr w:rsidR="00E546F5" w14:paraId="591035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A2" w14:textId="77777777" w:rsidR="00E546F5" w:rsidRDefault="00951CE2">
            <w:pPr>
              <w:pStyle w:val="NormalinTable"/>
            </w:pPr>
            <w:r>
              <w:t>3923109000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A3" w14:textId="77777777" w:rsidR="00E546F5" w:rsidRDefault="00951CE2">
            <w:pPr>
              <w:pStyle w:val="Tier1"/>
            </w:pPr>
            <w:r>
              <w:t>Articles for the conveyance or packing of goods, of plastics; stoppers, lids, caps and other closures, of plastics</w:t>
            </w:r>
          </w:p>
          <w:p w14:paraId="591035A4" w14:textId="77777777" w:rsidR="00E546F5" w:rsidRDefault="00951CE2">
            <w:pPr>
              <w:pStyle w:val="Tier2"/>
            </w:pPr>
            <w:r>
              <w:t>-</w:t>
            </w:r>
            <w:r>
              <w:tab/>
              <w:t>Boxes, cases, crates and similar articles</w:t>
            </w:r>
          </w:p>
          <w:p w14:paraId="591035A5" w14:textId="77777777" w:rsidR="00E546F5" w:rsidRDefault="00951CE2">
            <w:pPr>
              <w:pStyle w:val="Tier3"/>
            </w:pPr>
            <w:r>
              <w:t>-</w:t>
            </w:r>
            <w:r>
              <w:tab/>
              <w:t>-</w:t>
            </w:r>
            <w:r>
              <w:tab/>
              <w:t>Other</w:t>
            </w:r>
          </w:p>
          <w:p w14:paraId="591035A6" w14:textId="77777777" w:rsidR="00E546F5" w:rsidRDefault="00951CE2">
            <w:pPr>
              <w:pStyle w:val="Tier3Bullet"/>
            </w:pPr>
            <w:r>
              <w:tab/>
            </w:r>
            <w:r>
              <w:tab/>
              <w:t>-</w:t>
            </w:r>
            <w:r>
              <w:tab/>
              <w:t xml:space="preserve">for incorporation in ships, </w:t>
            </w:r>
            <w:r>
              <w:t>boats or other vessels listed in Table 1, for the purposes of their construction, repair, maintenance or conversion;</w:t>
            </w:r>
          </w:p>
          <w:p w14:paraId="591035A7" w14:textId="77777777" w:rsidR="00E546F5" w:rsidRDefault="00951CE2">
            <w:pPr>
              <w:pStyle w:val="Tier3Bullet"/>
            </w:pPr>
            <w:r>
              <w:tab/>
            </w:r>
            <w:r>
              <w:tab/>
              <w:t>-</w:t>
            </w:r>
            <w:r>
              <w:tab/>
              <w:t>for fitting to or equipping such ships, boats or other vessels;</w:t>
            </w:r>
          </w:p>
          <w:p w14:paraId="591035A8"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35A9" w14:textId="77777777" w:rsidR="00E546F5" w:rsidRDefault="00951CE2">
            <w:pPr>
              <w:pStyle w:val="Tier3Bullet"/>
            </w:pPr>
            <w:r>
              <w:tab/>
            </w:r>
            <w:r>
              <w:tab/>
              <w:t>-</w:t>
            </w:r>
            <w:r>
              <w:tab/>
              <w:t>for equipping the above platforms;</w:t>
            </w:r>
          </w:p>
          <w:p w14:paraId="591035AA"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AB" w14:textId="77777777" w:rsidR="00E546F5" w:rsidRDefault="00951CE2">
            <w:pPr>
              <w:pStyle w:val="NormalinTable"/>
            </w:pPr>
            <w:r>
              <w:t>0.0%</w:t>
            </w:r>
          </w:p>
        </w:tc>
      </w:tr>
      <w:tr w:rsidR="00E546F5" w14:paraId="591035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AD" w14:textId="77777777" w:rsidR="00E546F5" w:rsidRDefault="00951CE2">
            <w:pPr>
              <w:pStyle w:val="NormalinTable"/>
            </w:pPr>
            <w:r>
              <w:t>3923210000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AE" w14:textId="77777777" w:rsidR="00E546F5" w:rsidRDefault="00951CE2">
            <w:pPr>
              <w:pStyle w:val="Tier1"/>
            </w:pPr>
            <w:r>
              <w:t>Articles for the conveyance or packing of goods, of plastics; stoppers, lids, caps and other closures, of plastics</w:t>
            </w:r>
          </w:p>
          <w:p w14:paraId="591035AF" w14:textId="77777777" w:rsidR="00E546F5" w:rsidRDefault="00951CE2">
            <w:pPr>
              <w:pStyle w:val="Tier2"/>
            </w:pPr>
            <w:r>
              <w:t>-</w:t>
            </w:r>
            <w:r>
              <w:tab/>
              <w:t>Sacks and bags (including cones)</w:t>
            </w:r>
          </w:p>
          <w:p w14:paraId="591035B0" w14:textId="77777777" w:rsidR="00E546F5" w:rsidRDefault="00951CE2">
            <w:pPr>
              <w:pStyle w:val="Tier3"/>
            </w:pPr>
            <w:r>
              <w:t>-</w:t>
            </w:r>
            <w:r>
              <w:tab/>
              <w:t>-</w:t>
            </w:r>
            <w:r>
              <w:tab/>
              <w:t>Of polymers of ethylene</w:t>
            </w:r>
          </w:p>
          <w:p w14:paraId="591035B1"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5B2" w14:textId="77777777" w:rsidR="00E546F5" w:rsidRDefault="00951CE2">
            <w:pPr>
              <w:pStyle w:val="Tier3Bullet"/>
            </w:pPr>
            <w:r>
              <w:tab/>
            </w:r>
            <w:r>
              <w:tab/>
              <w:t>-</w:t>
            </w:r>
            <w:r>
              <w:tab/>
              <w:t>for fitting to or equipping such ships, boats or other vessels;</w:t>
            </w:r>
          </w:p>
          <w:p w14:paraId="591035B3"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5B4" w14:textId="77777777" w:rsidR="00E546F5" w:rsidRDefault="00951CE2">
            <w:pPr>
              <w:pStyle w:val="Tier3Bullet"/>
            </w:pPr>
            <w:r>
              <w:tab/>
            </w:r>
            <w:r>
              <w:tab/>
              <w:t>-</w:t>
            </w:r>
            <w:r>
              <w:tab/>
              <w:t>for equipping the above platforms;</w:t>
            </w:r>
          </w:p>
          <w:p w14:paraId="591035B5"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B6" w14:textId="77777777" w:rsidR="00E546F5" w:rsidRDefault="00951CE2">
            <w:pPr>
              <w:pStyle w:val="NormalinTable"/>
            </w:pPr>
            <w:r>
              <w:t>0.0%</w:t>
            </w:r>
          </w:p>
        </w:tc>
      </w:tr>
      <w:tr w:rsidR="00E546F5" w14:paraId="591035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B8" w14:textId="77777777" w:rsidR="00E546F5" w:rsidRDefault="00951CE2">
            <w:pPr>
              <w:pStyle w:val="NormalinTable"/>
            </w:pPr>
            <w:r>
              <w:t>3923290000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B9" w14:textId="77777777" w:rsidR="00E546F5" w:rsidRDefault="00951CE2">
            <w:pPr>
              <w:pStyle w:val="Tier1"/>
            </w:pPr>
            <w:r>
              <w:t>Articles for the conveyance or packing of goods, of plastics; stoppers, lids, caps and other closures, of plastics</w:t>
            </w:r>
          </w:p>
          <w:p w14:paraId="591035BA" w14:textId="77777777" w:rsidR="00E546F5" w:rsidRDefault="00951CE2">
            <w:pPr>
              <w:pStyle w:val="Tier2"/>
            </w:pPr>
            <w:r>
              <w:t>-</w:t>
            </w:r>
            <w:r>
              <w:tab/>
              <w:t>Sacks and bags (including cones)</w:t>
            </w:r>
          </w:p>
          <w:p w14:paraId="591035BB" w14:textId="77777777" w:rsidR="00E546F5" w:rsidRDefault="00951CE2">
            <w:pPr>
              <w:pStyle w:val="Tier3"/>
            </w:pPr>
            <w:r>
              <w:t>-</w:t>
            </w:r>
            <w:r>
              <w:tab/>
              <w:t>-</w:t>
            </w:r>
            <w:r>
              <w:tab/>
              <w:t>Of other plastics</w:t>
            </w:r>
          </w:p>
          <w:p w14:paraId="591035BC"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35BD" w14:textId="77777777" w:rsidR="00E546F5" w:rsidRDefault="00951CE2">
            <w:pPr>
              <w:pStyle w:val="Tier3Bullet"/>
            </w:pPr>
            <w:r>
              <w:tab/>
            </w:r>
            <w:r>
              <w:tab/>
              <w:t>-</w:t>
            </w:r>
            <w:r>
              <w:tab/>
              <w:t>for fitting to or equipping such ships, boats or other vessels;</w:t>
            </w:r>
          </w:p>
          <w:p w14:paraId="591035BE"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35BF" w14:textId="77777777" w:rsidR="00E546F5" w:rsidRDefault="00951CE2">
            <w:pPr>
              <w:pStyle w:val="Tier3Bullet"/>
            </w:pPr>
            <w:r>
              <w:tab/>
            </w:r>
            <w:r>
              <w:tab/>
              <w:t>-</w:t>
            </w:r>
            <w:r>
              <w:tab/>
              <w:t>for equipping the above platforms;</w:t>
            </w:r>
          </w:p>
          <w:p w14:paraId="591035C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C1" w14:textId="77777777" w:rsidR="00E546F5" w:rsidRDefault="00951CE2">
            <w:pPr>
              <w:pStyle w:val="NormalinTable"/>
            </w:pPr>
            <w:r>
              <w:t>0.0%</w:t>
            </w:r>
          </w:p>
        </w:tc>
      </w:tr>
      <w:tr w:rsidR="00E546F5" w14:paraId="591035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C3" w14:textId="77777777" w:rsidR="00E546F5" w:rsidRDefault="00951CE2">
            <w:pPr>
              <w:pStyle w:val="NormalinTable"/>
            </w:pPr>
            <w:r>
              <w:t>3923300000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C4" w14:textId="77777777" w:rsidR="00E546F5" w:rsidRDefault="00951CE2">
            <w:pPr>
              <w:pStyle w:val="Tier1"/>
            </w:pPr>
            <w:r>
              <w:t>Articles for the conveyance or packing of goods, of plastics; stoppers, lids, caps and other closures, of plastics</w:t>
            </w:r>
          </w:p>
          <w:p w14:paraId="591035C5" w14:textId="77777777" w:rsidR="00E546F5" w:rsidRDefault="00951CE2">
            <w:pPr>
              <w:pStyle w:val="Tier2"/>
            </w:pPr>
            <w:r>
              <w:t>-</w:t>
            </w:r>
            <w:r>
              <w:tab/>
              <w:t>Carboys, bottles, flasks and similar articles</w:t>
            </w:r>
          </w:p>
          <w:p w14:paraId="591035C6" w14:textId="77777777" w:rsidR="00E546F5" w:rsidRDefault="00951CE2">
            <w:pPr>
              <w:pStyle w:val="Tier2Bullet"/>
            </w:pPr>
            <w:r>
              <w:tab/>
              <w:t>-</w:t>
            </w:r>
            <w:r>
              <w:tab/>
              <w:t>for incorporation in ships, boats or other vessels listed in Table 1, for the p</w:t>
            </w:r>
            <w:r>
              <w:t>urposes of their construction, repair, maintenance or conversion;</w:t>
            </w:r>
          </w:p>
          <w:p w14:paraId="591035C7" w14:textId="77777777" w:rsidR="00E546F5" w:rsidRDefault="00951CE2">
            <w:pPr>
              <w:pStyle w:val="Tier2Bullet"/>
            </w:pPr>
            <w:r>
              <w:tab/>
              <w:t>-</w:t>
            </w:r>
            <w:r>
              <w:tab/>
              <w:t>for fitting to or equipping such ships, boats or other vessels;</w:t>
            </w:r>
          </w:p>
          <w:p w14:paraId="591035C8" w14:textId="77777777" w:rsidR="00E546F5" w:rsidRDefault="00951CE2">
            <w:pPr>
              <w:pStyle w:val="Tier2Bullet"/>
            </w:pP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35C9" w14:textId="77777777" w:rsidR="00E546F5" w:rsidRDefault="00951CE2">
            <w:pPr>
              <w:pStyle w:val="Tier2Bullet"/>
            </w:pPr>
            <w:r>
              <w:tab/>
              <w:t>-</w:t>
            </w:r>
            <w:r>
              <w:tab/>
              <w:t>for equipping the above platforms;</w:t>
            </w:r>
          </w:p>
          <w:p w14:paraId="591035C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CB" w14:textId="77777777" w:rsidR="00E546F5" w:rsidRDefault="00951CE2">
            <w:pPr>
              <w:pStyle w:val="NormalinTable"/>
            </w:pPr>
            <w:r>
              <w:t>0.0%</w:t>
            </w:r>
          </w:p>
        </w:tc>
      </w:tr>
      <w:tr w:rsidR="00E546F5" w14:paraId="591035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CD" w14:textId="77777777" w:rsidR="00E546F5" w:rsidRDefault="00951CE2">
            <w:pPr>
              <w:pStyle w:val="NormalinTable"/>
            </w:pPr>
            <w:r>
              <w:t>3923400000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CE" w14:textId="77777777" w:rsidR="00E546F5" w:rsidRDefault="00951CE2">
            <w:pPr>
              <w:pStyle w:val="Tier1"/>
            </w:pPr>
            <w:r>
              <w:t>Articles for t</w:t>
            </w:r>
            <w:r>
              <w:t>he conveyance or packing of goods, of plastics; stoppers, lids, caps and other closures, of plastics</w:t>
            </w:r>
          </w:p>
          <w:p w14:paraId="591035CF" w14:textId="77777777" w:rsidR="00E546F5" w:rsidRDefault="00951CE2">
            <w:pPr>
              <w:pStyle w:val="Tier2"/>
            </w:pPr>
            <w:r>
              <w:t>-</w:t>
            </w:r>
            <w:r>
              <w:tab/>
              <w:t>Spools, cops, bobbins and similar supports</w:t>
            </w:r>
          </w:p>
          <w:p w14:paraId="591035D0"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35D1" w14:textId="77777777" w:rsidR="00E546F5" w:rsidRDefault="00951CE2">
            <w:pPr>
              <w:pStyle w:val="Tier2Bullet"/>
            </w:pPr>
            <w:r>
              <w:tab/>
              <w:t>-</w:t>
            </w:r>
            <w:r>
              <w:tab/>
              <w:t>for fitting to or equipping such ships, boats or other vessels;</w:t>
            </w:r>
          </w:p>
          <w:p w14:paraId="591035D2"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35D3" w14:textId="77777777" w:rsidR="00E546F5" w:rsidRDefault="00951CE2">
            <w:pPr>
              <w:pStyle w:val="Tier2Bullet"/>
            </w:pPr>
            <w:r>
              <w:tab/>
              <w:t>-</w:t>
            </w:r>
            <w:r>
              <w:tab/>
              <w:t>for equipping the above platforms;</w:t>
            </w:r>
          </w:p>
          <w:p w14:paraId="591035D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D5" w14:textId="77777777" w:rsidR="00E546F5" w:rsidRDefault="00951CE2">
            <w:pPr>
              <w:pStyle w:val="NormalinTable"/>
            </w:pPr>
            <w:r>
              <w:t>0.0%</w:t>
            </w:r>
          </w:p>
        </w:tc>
      </w:tr>
      <w:tr w:rsidR="00E546F5" w14:paraId="591035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D7" w14:textId="77777777" w:rsidR="00E546F5" w:rsidRDefault="00951CE2">
            <w:pPr>
              <w:pStyle w:val="NormalinTable"/>
            </w:pPr>
            <w:r>
              <w:t>3923509000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D8" w14:textId="77777777" w:rsidR="00E546F5" w:rsidRDefault="00951CE2">
            <w:pPr>
              <w:pStyle w:val="Tier1"/>
            </w:pPr>
            <w:r>
              <w:t xml:space="preserve">Articles for the conveyance or packing of </w:t>
            </w:r>
            <w:r>
              <w:t>goods, of plastics; stoppers, lids, caps and other closures, of plastics</w:t>
            </w:r>
          </w:p>
          <w:p w14:paraId="591035D9" w14:textId="77777777" w:rsidR="00E546F5" w:rsidRDefault="00951CE2">
            <w:pPr>
              <w:pStyle w:val="Tier2"/>
            </w:pPr>
            <w:r>
              <w:t>-</w:t>
            </w:r>
            <w:r>
              <w:tab/>
              <w:t>Stoppers, lids, caps and other closures</w:t>
            </w:r>
          </w:p>
          <w:p w14:paraId="591035DA" w14:textId="77777777" w:rsidR="00E546F5" w:rsidRDefault="00951CE2">
            <w:pPr>
              <w:pStyle w:val="Tier3"/>
            </w:pPr>
            <w:r>
              <w:t>-</w:t>
            </w:r>
            <w:r>
              <w:tab/>
              <w:t>-</w:t>
            </w:r>
            <w:r>
              <w:tab/>
              <w:t>Other</w:t>
            </w:r>
          </w:p>
          <w:p w14:paraId="591035DB"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35DC" w14:textId="77777777" w:rsidR="00E546F5" w:rsidRDefault="00951CE2">
            <w:pPr>
              <w:pStyle w:val="Tier3Bullet"/>
            </w:pPr>
            <w:r>
              <w:tab/>
            </w:r>
            <w:r>
              <w:tab/>
              <w:t>-</w:t>
            </w:r>
            <w:r>
              <w:tab/>
              <w:t>for fitting to or equipping such ships, boats or other vessels;</w:t>
            </w:r>
          </w:p>
          <w:p w14:paraId="591035DD"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35DE" w14:textId="77777777" w:rsidR="00E546F5" w:rsidRDefault="00951CE2">
            <w:pPr>
              <w:pStyle w:val="Tier3Bullet"/>
            </w:pPr>
            <w:r>
              <w:tab/>
            </w:r>
            <w:r>
              <w:tab/>
              <w:t>-</w:t>
            </w:r>
            <w:r>
              <w:tab/>
              <w:t>for equipping the above platforms;</w:t>
            </w:r>
          </w:p>
          <w:p w14:paraId="591035D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E0" w14:textId="77777777" w:rsidR="00E546F5" w:rsidRDefault="00951CE2">
            <w:pPr>
              <w:pStyle w:val="NormalinTable"/>
            </w:pPr>
            <w:r>
              <w:t>0.0%</w:t>
            </w:r>
          </w:p>
        </w:tc>
      </w:tr>
      <w:tr w:rsidR="00E546F5" w14:paraId="591035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E2" w14:textId="77777777" w:rsidR="00E546F5" w:rsidRDefault="00951CE2">
            <w:pPr>
              <w:pStyle w:val="NormalinTable"/>
            </w:pPr>
            <w:r>
              <w:t>3923900000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E3" w14:textId="77777777" w:rsidR="00E546F5" w:rsidRDefault="00951CE2">
            <w:pPr>
              <w:pStyle w:val="Tier1"/>
            </w:pPr>
            <w:r>
              <w:t>Articles for the conveyance or packing of goods, of plastics</w:t>
            </w:r>
            <w:r>
              <w:t>; stoppers, lids, caps and other closures, of plastics</w:t>
            </w:r>
          </w:p>
          <w:p w14:paraId="591035E4" w14:textId="77777777" w:rsidR="00E546F5" w:rsidRDefault="00951CE2">
            <w:pPr>
              <w:pStyle w:val="Tier2"/>
            </w:pPr>
            <w:r>
              <w:t>-</w:t>
            </w:r>
            <w:r>
              <w:tab/>
              <w:t>Other</w:t>
            </w:r>
          </w:p>
          <w:p w14:paraId="591035E5"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5E6" w14:textId="77777777" w:rsidR="00E546F5" w:rsidRDefault="00951CE2">
            <w:pPr>
              <w:pStyle w:val="Tier2Bullet"/>
            </w:pPr>
            <w:r>
              <w:tab/>
              <w:t>-</w:t>
            </w:r>
            <w:r>
              <w:tab/>
              <w:t xml:space="preserve">for fitting to or equipping such </w:t>
            </w:r>
            <w:r>
              <w:t>ships, boats or other vessels;</w:t>
            </w:r>
          </w:p>
          <w:p w14:paraId="591035E7"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35E8" w14:textId="77777777" w:rsidR="00E546F5" w:rsidRDefault="00951CE2">
            <w:pPr>
              <w:pStyle w:val="Tier2Bullet"/>
            </w:pPr>
            <w:r>
              <w:tab/>
              <w:t>-</w:t>
            </w:r>
            <w:r>
              <w:tab/>
              <w:t>for equipping the above platforms;</w:t>
            </w:r>
          </w:p>
          <w:p w14:paraId="591035E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EA" w14:textId="77777777" w:rsidR="00E546F5" w:rsidRDefault="00951CE2">
            <w:pPr>
              <w:pStyle w:val="NormalinTable"/>
            </w:pPr>
            <w:r>
              <w:t>0.0%</w:t>
            </w:r>
          </w:p>
        </w:tc>
      </w:tr>
      <w:tr w:rsidR="00E546F5" w14:paraId="591035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EC" w14:textId="77777777" w:rsidR="00E546F5" w:rsidRDefault="00951CE2">
            <w:pPr>
              <w:pStyle w:val="NormalinTable"/>
            </w:pPr>
            <w:r>
              <w:t>3924100011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ED" w14:textId="77777777" w:rsidR="00E546F5" w:rsidRDefault="00951CE2">
            <w:pPr>
              <w:pStyle w:val="Tier1"/>
            </w:pPr>
            <w:r>
              <w:t>Tableware, kitchenware, other household articles and hygienic or toilet articles, of plastics</w:t>
            </w:r>
          </w:p>
          <w:p w14:paraId="591035EE" w14:textId="77777777" w:rsidR="00E546F5" w:rsidRDefault="00951CE2">
            <w:pPr>
              <w:pStyle w:val="Tier2"/>
            </w:pPr>
            <w:r>
              <w:t>-</w:t>
            </w:r>
            <w:r>
              <w:tab/>
              <w:t>Tableware and kitchenware</w:t>
            </w:r>
          </w:p>
          <w:p w14:paraId="591035EF" w14:textId="77777777" w:rsidR="00E546F5" w:rsidRDefault="00951CE2">
            <w:pPr>
              <w:pStyle w:val="Tier3"/>
            </w:pPr>
            <w:r>
              <w:t>-</w:t>
            </w:r>
            <w:r>
              <w:tab/>
              <w:t>-</w:t>
            </w:r>
            <w:r>
              <w:tab/>
            </w:r>
            <w:r>
              <w:t>Kitchenware containing polyamide or melamine</w:t>
            </w:r>
          </w:p>
          <w:p w14:paraId="591035F0" w14:textId="77777777" w:rsidR="00E546F5" w:rsidRDefault="00951CE2">
            <w:pPr>
              <w:pStyle w:val="Tier4"/>
            </w:pPr>
            <w:r>
              <w:t>-</w:t>
            </w:r>
            <w:r>
              <w:tab/>
              <w:t>-</w:t>
            </w:r>
            <w:r>
              <w:tab/>
              <w:t>-</w:t>
            </w:r>
            <w:r>
              <w:tab/>
              <w:t>Consigned from China or Hong Kong</w:t>
            </w:r>
          </w:p>
          <w:p w14:paraId="591035F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5F2" w14:textId="77777777" w:rsidR="00E546F5" w:rsidRDefault="00951CE2">
            <w:pPr>
              <w:pStyle w:val="Tier4Bullet"/>
            </w:pPr>
            <w:r>
              <w:tab/>
            </w:r>
            <w:r>
              <w:tab/>
            </w:r>
            <w:r>
              <w:tab/>
              <w:t>-</w:t>
            </w:r>
            <w:r>
              <w:tab/>
              <w:t>for fitting to o</w:t>
            </w:r>
            <w:r>
              <w:t>r equipping such ships, boats or other vessels;</w:t>
            </w:r>
          </w:p>
          <w:p w14:paraId="591035F3"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35F4" w14:textId="77777777" w:rsidR="00E546F5" w:rsidRDefault="00951CE2">
            <w:pPr>
              <w:pStyle w:val="Tier4Bullet"/>
            </w:pPr>
            <w:r>
              <w:tab/>
            </w:r>
            <w:r>
              <w:tab/>
            </w:r>
            <w:r>
              <w:tab/>
              <w:t>-</w:t>
            </w:r>
            <w:r>
              <w:tab/>
              <w:t>for equipping the above platforms;</w:t>
            </w:r>
          </w:p>
          <w:p w14:paraId="591035F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5F6" w14:textId="77777777" w:rsidR="00E546F5" w:rsidRDefault="00951CE2">
            <w:pPr>
              <w:pStyle w:val="NormalinTable"/>
            </w:pPr>
            <w:r>
              <w:t>0.0%</w:t>
            </w:r>
          </w:p>
        </w:tc>
      </w:tr>
      <w:tr w:rsidR="00E546F5" w14:paraId="591036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5F8" w14:textId="77777777" w:rsidR="00E546F5" w:rsidRDefault="00951CE2">
            <w:pPr>
              <w:pStyle w:val="NormalinTable"/>
            </w:pPr>
            <w:r>
              <w:t>3924100019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5F9" w14:textId="77777777" w:rsidR="00E546F5" w:rsidRDefault="00951CE2">
            <w:pPr>
              <w:pStyle w:val="Tier1"/>
            </w:pPr>
            <w:r>
              <w:t>Tableware, kitchenware, other household articles and hygienic or toilet articles, of plastics</w:t>
            </w:r>
          </w:p>
          <w:p w14:paraId="591035FA" w14:textId="77777777" w:rsidR="00E546F5" w:rsidRDefault="00951CE2">
            <w:pPr>
              <w:pStyle w:val="Tier2"/>
            </w:pPr>
            <w:r>
              <w:t>-</w:t>
            </w:r>
            <w:r>
              <w:tab/>
            </w:r>
            <w:r>
              <w:t>Tableware and kitchenware</w:t>
            </w:r>
          </w:p>
          <w:p w14:paraId="591035FB" w14:textId="77777777" w:rsidR="00E546F5" w:rsidRDefault="00951CE2">
            <w:pPr>
              <w:pStyle w:val="Tier3"/>
            </w:pPr>
            <w:r>
              <w:t>-</w:t>
            </w:r>
            <w:r>
              <w:tab/>
              <w:t>-</w:t>
            </w:r>
            <w:r>
              <w:tab/>
              <w:t>Kitchenware containing polyamide or melamine</w:t>
            </w:r>
          </w:p>
          <w:p w14:paraId="591035FC" w14:textId="77777777" w:rsidR="00E546F5" w:rsidRDefault="00951CE2">
            <w:pPr>
              <w:pStyle w:val="Tier4"/>
            </w:pPr>
            <w:r>
              <w:t>-</w:t>
            </w:r>
            <w:r>
              <w:tab/>
              <w:t>-</w:t>
            </w:r>
            <w:r>
              <w:tab/>
              <w:t>-</w:t>
            </w:r>
            <w:r>
              <w:tab/>
              <w:t>Other</w:t>
            </w:r>
          </w:p>
          <w:p w14:paraId="591035F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5FE" w14:textId="77777777" w:rsidR="00E546F5" w:rsidRDefault="00951CE2">
            <w:pPr>
              <w:pStyle w:val="Tier4Bullet"/>
            </w:pPr>
            <w:r>
              <w:tab/>
            </w:r>
            <w:r>
              <w:tab/>
            </w:r>
            <w:r>
              <w:tab/>
              <w:t>-</w:t>
            </w:r>
            <w:r>
              <w:tab/>
              <w:t>for fitting to</w:t>
            </w:r>
            <w:r>
              <w:t xml:space="preserve"> or equipping such ships, boats or other vessels;</w:t>
            </w:r>
          </w:p>
          <w:p w14:paraId="591035FF"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3600" w14:textId="77777777" w:rsidR="00E546F5" w:rsidRDefault="00951CE2">
            <w:pPr>
              <w:pStyle w:val="Tier4Bullet"/>
            </w:pPr>
            <w:r>
              <w:tab/>
            </w:r>
            <w:r>
              <w:tab/>
            </w:r>
            <w:r>
              <w:tab/>
              <w:t>-</w:t>
            </w:r>
            <w:r>
              <w:tab/>
              <w:t>for equipping the above platforms;</w:t>
            </w:r>
          </w:p>
          <w:p w14:paraId="5910360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02" w14:textId="77777777" w:rsidR="00E546F5" w:rsidRDefault="00951CE2">
            <w:pPr>
              <w:pStyle w:val="NormalinTable"/>
            </w:pPr>
            <w:r>
              <w:t>0.0%</w:t>
            </w:r>
          </w:p>
        </w:tc>
      </w:tr>
      <w:tr w:rsidR="00E546F5" w14:paraId="591036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04" w14:textId="77777777" w:rsidR="00E546F5" w:rsidRDefault="00951CE2">
            <w:pPr>
              <w:pStyle w:val="NormalinTable"/>
            </w:pPr>
            <w:r>
              <w:t>3924100090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05" w14:textId="77777777" w:rsidR="00E546F5" w:rsidRDefault="00951CE2">
            <w:pPr>
              <w:pStyle w:val="Tier1"/>
            </w:pPr>
            <w:r>
              <w:t xml:space="preserve">Tableware, kitchenware, other household articles and hygienic or toilet articles, of </w:t>
            </w:r>
            <w:r>
              <w:t>plastics</w:t>
            </w:r>
          </w:p>
          <w:p w14:paraId="59103606" w14:textId="77777777" w:rsidR="00E546F5" w:rsidRDefault="00951CE2">
            <w:pPr>
              <w:pStyle w:val="Tier2"/>
            </w:pPr>
            <w:r>
              <w:t>-</w:t>
            </w:r>
            <w:r>
              <w:tab/>
              <w:t>Tableware and kitchenware</w:t>
            </w:r>
          </w:p>
          <w:p w14:paraId="59103607" w14:textId="77777777" w:rsidR="00E546F5" w:rsidRDefault="00951CE2">
            <w:pPr>
              <w:pStyle w:val="Tier3"/>
            </w:pPr>
            <w:r>
              <w:t>-</w:t>
            </w:r>
            <w:r>
              <w:tab/>
              <w:t>-</w:t>
            </w:r>
            <w:r>
              <w:tab/>
              <w:t>Other</w:t>
            </w:r>
          </w:p>
          <w:p w14:paraId="5910360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609" w14:textId="77777777" w:rsidR="00E546F5" w:rsidRDefault="00951CE2">
            <w:pPr>
              <w:pStyle w:val="Tier3Bullet"/>
            </w:pPr>
            <w:r>
              <w:tab/>
            </w:r>
            <w:r>
              <w:tab/>
              <w:t>-</w:t>
            </w:r>
            <w:r>
              <w:tab/>
              <w:t>for fitting to or equipping such ships, boats or other v</w:t>
            </w:r>
            <w:r>
              <w:t>essels;</w:t>
            </w:r>
          </w:p>
          <w:p w14:paraId="5910360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60B" w14:textId="77777777" w:rsidR="00E546F5" w:rsidRDefault="00951CE2">
            <w:pPr>
              <w:pStyle w:val="Tier3Bullet"/>
            </w:pPr>
            <w:r>
              <w:tab/>
            </w:r>
            <w:r>
              <w:tab/>
              <w:t>-</w:t>
            </w:r>
            <w:r>
              <w:tab/>
              <w:t xml:space="preserve">for equipping </w:t>
            </w:r>
            <w:r>
              <w:t>the above platforms;</w:t>
            </w:r>
          </w:p>
          <w:p w14:paraId="5910360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0D" w14:textId="77777777" w:rsidR="00E546F5" w:rsidRDefault="00951CE2">
            <w:pPr>
              <w:pStyle w:val="NormalinTable"/>
            </w:pPr>
            <w:r>
              <w:t>0.0%</w:t>
            </w:r>
          </w:p>
        </w:tc>
      </w:tr>
      <w:tr w:rsidR="00E546F5" w14:paraId="591036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0F" w14:textId="77777777" w:rsidR="00E546F5" w:rsidRDefault="00951CE2">
            <w:pPr>
              <w:pStyle w:val="NormalinTable"/>
            </w:pPr>
            <w:r>
              <w:t>3924900000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10" w14:textId="77777777" w:rsidR="00E546F5" w:rsidRDefault="00951CE2">
            <w:pPr>
              <w:pStyle w:val="Tier1"/>
            </w:pPr>
            <w:r>
              <w:t>Tableware, kitchenware, other household articles and hygienic or toilet articles, of plastics</w:t>
            </w:r>
          </w:p>
          <w:p w14:paraId="59103611" w14:textId="77777777" w:rsidR="00E546F5" w:rsidRDefault="00951CE2">
            <w:pPr>
              <w:pStyle w:val="Tier2"/>
            </w:pPr>
            <w:r>
              <w:t>-</w:t>
            </w:r>
            <w:r>
              <w:tab/>
              <w:t>Other</w:t>
            </w:r>
          </w:p>
          <w:p w14:paraId="59103612"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3613" w14:textId="77777777" w:rsidR="00E546F5" w:rsidRDefault="00951CE2">
            <w:pPr>
              <w:pStyle w:val="Tier2Bullet"/>
            </w:pPr>
            <w:r>
              <w:tab/>
              <w:t>-</w:t>
            </w:r>
            <w:r>
              <w:tab/>
              <w:t>for fitting to or equipping such ships, boats or other vessels;</w:t>
            </w:r>
          </w:p>
          <w:p w14:paraId="59103614"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3615" w14:textId="77777777" w:rsidR="00E546F5" w:rsidRDefault="00951CE2">
            <w:pPr>
              <w:pStyle w:val="Tier2Bullet"/>
            </w:pPr>
            <w:r>
              <w:tab/>
              <w:t>-</w:t>
            </w:r>
            <w:r>
              <w:tab/>
              <w:t>for equipping the above platforms;</w:t>
            </w:r>
          </w:p>
          <w:p w14:paraId="5910361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17" w14:textId="77777777" w:rsidR="00E546F5" w:rsidRDefault="00951CE2">
            <w:pPr>
              <w:pStyle w:val="NormalinTable"/>
            </w:pPr>
            <w:r>
              <w:t>0.0%</w:t>
            </w:r>
          </w:p>
        </w:tc>
      </w:tr>
      <w:tr w:rsidR="00E546F5" w14:paraId="591036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19" w14:textId="77777777" w:rsidR="00E546F5" w:rsidRDefault="00951CE2">
            <w:pPr>
              <w:pStyle w:val="NormalinTable"/>
            </w:pPr>
            <w:r>
              <w:t>3925000000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1A" w14:textId="77777777" w:rsidR="00E546F5" w:rsidRDefault="00951CE2">
            <w:pPr>
              <w:pStyle w:val="Tier1"/>
            </w:pPr>
            <w:r>
              <w:t>Builders' ware of plastics, not elsewhere specified or included</w:t>
            </w:r>
          </w:p>
          <w:p w14:paraId="5910361B" w14:textId="77777777" w:rsidR="00E546F5" w:rsidRDefault="00951CE2">
            <w:pPr>
              <w:pStyle w:val="Tier1Bullet"/>
            </w:pPr>
            <w:r>
              <w:t>-</w:t>
            </w:r>
            <w:r>
              <w:tab/>
              <w:t>for incorporation in ships, boats or other vessels listed in Table 1, for the purposes of their construction, repair, maintenance or conversion;</w:t>
            </w:r>
          </w:p>
          <w:p w14:paraId="5910361C" w14:textId="77777777" w:rsidR="00E546F5" w:rsidRDefault="00951CE2">
            <w:pPr>
              <w:pStyle w:val="Tier1Bullet"/>
            </w:pPr>
            <w:r>
              <w:t>-</w:t>
            </w:r>
            <w:r>
              <w:tab/>
              <w:t xml:space="preserve">for fitting to or </w:t>
            </w:r>
            <w:r>
              <w:t>equipping such ships, boats or other vessels;</w:t>
            </w:r>
          </w:p>
          <w:p w14:paraId="5910361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61E" w14:textId="77777777" w:rsidR="00E546F5" w:rsidRDefault="00951CE2">
            <w:pPr>
              <w:pStyle w:val="Tier1Bullet"/>
            </w:pPr>
            <w:r>
              <w:t>-</w:t>
            </w:r>
            <w:r>
              <w:tab/>
              <w:t>for equipping the above platforms;</w:t>
            </w:r>
          </w:p>
          <w:p w14:paraId="5910361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20" w14:textId="77777777" w:rsidR="00E546F5" w:rsidRDefault="00951CE2">
            <w:pPr>
              <w:pStyle w:val="NormalinTable"/>
            </w:pPr>
            <w:r>
              <w:t>0.0%</w:t>
            </w:r>
          </w:p>
        </w:tc>
      </w:tr>
      <w:tr w:rsidR="00E546F5" w14:paraId="591036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22" w14:textId="77777777" w:rsidR="00E546F5" w:rsidRDefault="00951CE2">
            <w:pPr>
              <w:pStyle w:val="NormalinTable"/>
            </w:pPr>
            <w:r>
              <w:t>3926000000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23" w14:textId="77777777" w:rsidR="00E546F5" w:rsidRDefault="00951CE2">
            <w:pPr>
              <w:pStyle w:val="Tier1"/>
            </w:pPr>
            <w:r>
              <w:t>Other articles of plastics and articles of other materials of headings 3901 to 3914</w:t>
            </w:r>
          </w:p>
          <w:p w14:paraId="59103624" w14:textId="77777777" w:rsidR="00E546F5" w:rsidRDefault="00951CE2">
            <w:pPr>
              <w:pStyle w:val="Tier1Bullet"/>
            </w:pPr>
            <w:r>
              <w:t>-</w:t>
            </w:r>
            <w:r>
              <w:tab/>
              <w:t xml:space="preserve">use by, or on behalf of, the </w:t>
            </w:r>
            <w:r>
              <w:t>UK Armed Forces, individually or in cooperation with other States</w:t>
            </w:r>
          </w:p>
          <w:p w14:paraId="59103625" w14:textId="77777777" w:rsidR="00E546F5" w:rsidRDefault="00951CE2">
            <w:pPr>
              <w:pStyle w:val="Tier1Bullet"/>
            </w:pPr>
            <w:r>
              <w:tab/>
              <w:t>a) for defending the territorial integrity of the United Kingdom, or</w:t>
            </w:r>
          </w:p>
          <w:p w14:paraId="59103626" w14:textId="77777777" w:rsidR="00E546F5" w:rsidRDefault="00951CE2">
            <w:pPr>
              <w:pStyle w:val="Tier1Bullet"/>
            </w:pPr>
            <w:r>
              <w:tab/>
              <w:t>b) in participating in international peace-keeping or support operations, or</w:t>
            </w:r>
          </w:p>
          <w:p w14:paraId="59103627" w14:textId="77777777" w:rsidR="00E546F5" w:rsidRDefault="00951CE2">
            <w:pPr>
              <w:pStyle w:val="Tier1Bullet"/>
            </w:pPr>
            <w:r>
              <w:tab/>
              <w:t xml:space="preserve">c) for other military purposes like </w:t>
            </w:r>
            <w:r>
              <w:t>the protection of nationals of the United Kingdom from social or military unrest or,</w:t>
            </w:r>
          </w:p>
          <w:p w14:paraId="59103628" w14:textId="77777777" w:rsidR="00E546F5" w:rsidRDefault="00951CE2">
            <w:pPr>
              <w:pStyle w:val="Tier1Bullet"/>
            </w:pPr>
            <w:r>
              <w:tab/>
              <w:t>d) for training purposes, or</w:t>
            </w:r>
          </w:p>
          <w:p w14:paraId="59103629"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2A" w14:textId="77777777" w:rsidR="00E546F5" w:rsidRDefault="00951CE2">
            <w:pPr>
              <w:pStyle w:val="NormalinTable"/>
            </w:pPr>
            <w:r>
              <w:t>0.0%</w:t>
            </w:r>
          </w:p>
        </w:tc>
      </w:tr>
      <w:tr w:rsidR="00E546F5" w14:paraId="591036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2C" w14:textId="77777777" w:rsidR="00E546F5" w:rsidRDefault="00951CE2">
            <w:pPr>
              <w:pStyle w:val="NormalinTable"/>
            </w:pPr>
            <w:r>
              <w:t>3926100000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2D" w14:textId="77777777" w:rsidR="00E546F5" w:rsidRDefault="00951CE2">
            <w:pPr>
              <w:pStyle w:val="Tier1"/>
            </w:pPr>
            <w:r>
              <w:t>Other articles of plastics and articles of other materials of headings 3901 to 3914</w:t>
            </w:r>
          </w:p>
          <w:p w14:paraId="5910362E" w14:textId="77777777" w:rsidR="00E546F5" w:rsidRDefault="00951CE2">
            <w:pPr>
              <w:pStyle w:val="Tier2"/>
            </w:pPr>
            <w:r>
              <w:t>-</w:t>
            </w:r>
            <w:r>
              <w:tab/>
              <w:t>Office or school supplies</w:t>
            </w:r>
          </w:p>
          <w:p w14:paraId="5910362F" w14:textId="77777777" w:rsidR="00E546F5" w:rsidRDefault="00951CE2">
            <w:pPr>
              <w:pStyle w:val="Tier2Bullet"/>
            </w:pPr>
            <w:r>
              <w:tab/>
              <w:t>-</w:t>
            </w:r>
            <w:r>
              <w:tab/>
              <w:t>for incorporation in ships, boats or other vessels listed in Table 1, for the purposes of their construction, repair, maintenance or conversi</w:t>
            </w:r>
            <w:r>
              <w:t>on;</w:t>
            </w:r>
          </w:p>
          <w:p w14:paraId="59103630" w14:textId="77777777" w:rsidR="00E546F5" w:rsidRDefault="00951CE2">
            <w:pPr>
              <w:pStyle w:val="Tier2Bullet"/>
            </w:pPr>
            <w:r>
              <w:tab/>
              <w:t>-</w:t>
            </w:r>
            <w:r>
              <w:tab/>
              <w:t>for fitting to or equipping such ships, boats or other vessels;</w:t>
            </w:r>
          </w:p>
          <w:p w14:paraId="59103631"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3632" w14:textId="77777777" w:rsidR="00E546F5" w:rsidRDefault="00951CE2">
            <w:pPr>
              <w:pStyle w:val="Tier2Bullet"/>
            </w:pPr>
            <w:r>
              <w:tab/>
              <w:t>-</w:t>
            </w:r>
            <w:r>
              <w:tab/>
              <w:t>for equipping the above platforms;</w:t>
            </w:r>
          </w:p>
          <w:p w14:paraId="5910363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34" w14:textId="77777777" w:rsidR="00E546F5" w:rsidRDefault="00951CE2">
            <w:pPr>
              <w:pStyle w:val="NormalinTable"/>
            </w:pPr>
            <w:r>
              <w:t>0.0%</w:t>
            </w:r>
          </w:p>
        </w:tc>
      </w:tr>
      <w:tr w:rsidR="00E546F5" w14:paraId="591036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36" w14:textId="77777777" w:rsidR="00E546F5" w:rsidRDefault="00951CE2">
            <w:pPr>
              <w:pStyle w:val="NormalinTable"/>
            </w:pPr>
            <w:r>
              <w:t>3926200000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37" w14:textId="77777777" w:rsidR="00E546F5" w:rsidRDefault="00951CE2">
            <w:pPr>
              <w:pStyle w:val="Tier1"/>
            </w:pPr>
            <w:r>
              <w:t xml:space="preserve">Other articles of plastics and articles of other materials of headings 3901 to </w:t>
            </w:r>
            <w:r>
              <w:t>3914</w:t>
            </w:r>
          </w:p>
          <w:p w14:paraId="59103638" w14:textId="77777777" w:rsidR="00E546F5" w:rsidRDefault="00951CE2">
            <w:pPr>
              <w:pStyle w:val="Tier2"/>
            </w:pPr>
            <w:r>
              <w:t>-</w:t>
            </w:r>
            <w:r>
              <w:tab/>
              <w:t>Articles of apparel and clothing accessories (including gloves, mittens and mitts)</w:t>
            </w:r>
          </w:p>
          <w:p w14:paraId="5910363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63A" w14:textId="77777777" w:rsidR="00E546F5" w:rsidRDefault="00951CE2">
            <w:pPr>
              <w:pStyle w:val="Tier2Bullet"/>
            </w:pPr>
            <w:r>
              <w:tab/>
              <w:t>-</w:t>
            </w:r>
            <w:r>
              <w:tab/>
              <w:t xml:space="preserve">for fitting to </w:t>
            </w:r>
            <w:r>
              <w:t>or equipping such ships, boats or other vessels;</w:t>
            </w:r>
          </w:p>
          <w:p w14:paraId="5910363B"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363C" w14:textId="77777777" w:rsidR="00E546F5" w:rsidRDefault="00951CE2">
            <w:pPr>
              <w:pStyle w:val="Tier2Bullet"/>
            </w:pPr>
            <w:r>
              <w:tab/>
              <w:t>-</w:t>
            </w:r>
            <w:r>
              <w:tab/>
              <w:t>for equipping the above platforms;</w:t>
            </w:r>
          </w:p>
          <w:p w14:paraId="5910363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3E" w14:textId="77777777" w:rsidR="00E546F5" w:rsidRDefault="00951CE2">
            <w:pPr>
              <w:pStyle w:val="NormalinTable"/>
            </w:pPr>
            <w:r>
              <w:t>0.0%</w:t>
            </w:r>
          </w:p>
        </w:tc>
      </w:tr>
      <w:tr w:rsidR="00E546F5" w14:paraId="591036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40" w14:textId="77777777" w:rsidR="00E546F5" w:rsidRDefault="00951CE2">
            <w:pPr>
              <w:pStyle w:val="NormalinTable"/>
            </w:pPr>
            <w:r>
              <w:t>3926300090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41" w14:textId="77777777" w:rsidR="00E546F5" w:rsidRDefault="00951CE2">
            <w:pPr>
              <w:pStyle w:val="Tier1"/>
            </w:pPr>
            <w:r>
              <w:t>Other articles of plastics and articles of other materials of headings 3901 to 3914</w:t>
            </w:r>
          </w:p>
          <w:p w14:paraId="59103642" w14:textId="77777777" w:rsidR="00E546F5" w:rsidRDefault="00951CE2">
            <w:pPr>
              <w:pStyle w:val="Tier2"/>
            </w:pPr>
            <w:r>
              <w:t>-</w:t>
            </w:r>
            <w:r>
              <w:tab/>
              <w:t xml:space="preserve">Fittings for </w:t>
            </w:r>
            <w:r>
              <w:t>furniture, coachwork or the like</w:t>
            </w:r>
          </w:p>
          <w:p w14:paraId="59103643" w14:textId="77777777" w:rsidR="00E546F5" w:rsidRDefault="00951CE2">
            <w:pPr>
              <w:pStyle w:val="Tier3"/>
            </w:pPr>
            <w:r>
              <w:t>-</w:t>
            </w:r>
            <w:r>
              <w:tab/>
              <w:t>-</w:t>
            </w:r>
            <w:r>
              <w:tab/>
              <w:t>Other</w:t>
            </w:r>
          </w:p>
          <w:p w14:paraId="5910364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645" w14:textId="77777777" w:rsidR="00E546F5" w:rsidRDefault="00951CE2">
            <w:pPr>
              <w:pStyle w:val="Tier3Bullet"/>
            </w:pPr>
            <w:r>
              <w:tab/>
            </w:r>
            <w:r>
              <w:tab/>
              <w:t>-</w:t>
            </w:r>
            <w:r>
              <w:tab/>
              <w:t xml:space="preserve">for fitting to or equipping such ships, boats or other </w:t>
            </w:r>
            <w:r>
              <w:t>vessels;</w:t>
            </w:r>
          </w:p>
          <w:p w14:paraId="5910364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647" w14:textId="77777777" w:rsidR="00E546F5" w:rsidRDefault="00951CE2">
            <w:pPr>
              <w:pStyle w:val="Tier3Bullet"/>
            </w:pPr>
            <w:r>
              <w:tab/>
            </w:r>
            <w:r>
              <w:tab/>
              <w:t>-</w:t>
            </w:r>
            <w:r>
              <w:tab/>
              <w:t>for equipping</w:t>
            </w:r>
            <w:r>
              <w:t xml:space="preserve"> the above platforms;</w:t>
            </w:r>
          </w:p>
          <w:p w14:paraId="5910364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49" w14:textId="77777777" w:rsidR="00E546F5" w:rsidRDefault="00951CE2">
            <w:pPr>
              <w:pStyle w:val="NormalinTable"/>
            </w:pPr>
            <w:r>
              <w:t>0.0%</w:t>
            </w:r>
          </w:p>
        </w:tc>
      </w:tr>
      <w:tr w:rsidR="00E546F5" w14:paraId="591036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4B" w14:textId="77777777" w:rsidR="00E546F5" w:rsidRDefault="00951CE2">
            <w:pPr>
              <w:pStyle w:val="NormalinTable"/>
            </w:pPr>
            <w:r>
              <w:t>3926400000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4C" w14:textId="77777777" w:rsidR="00E546F5" w:rsidRDefault="00951CE2">
            <w:pPr>
              <w:pStyle w:val="Tier1"/>
            </w:pPr>
            <w:r>
              <w:t>Other articles of plastics and articles of other materials of headings 3901 to 3914</w:t>
            </w:r>
          </w:p>
          <w:p w14:paraId="5910364D" w14:textId="77777777" w:rsidR="00E546F5" w:rsidRDefault="00951CE2">
            <w:pPr>
              <w:pStyle w:val="Tier2"/>
            </w:pPr>
            <w:r>
              <w:t>-</w:t>
            </w:r>
            <w:r>
              <w:tab/>
              <w:t>Statuettes and other ornamental articles</w:t>
            </w:r>
          </w:p>
          <w:p w14:paraId="5910364E" w14:textId="77777777" w:rsidR="00E546F5" w:rsidRDefault="00951CE2">
            <w:pPr>
              <w:pStyle w:val="Tier2Bullet"/>
            </w:pPr>
            <w:r>
              <w:tab/>
              <w:t>-</w:t>
            </w:r>
            <w:r>
              <w:tab/>
              <w:t>for incorporatio</w:t>
            </w:r>
            <w:r>
              <w:t>n in ships, boats or other vessels listed in Table 1, for the purposes of their construction, repair, maintenance or conversion;</w:t>
            </w:r>
          </w:p>
          <w:p w14:paraId="5910364F" w14:textId="77777777" w:rsidR="00E546F5" w:rsidRDefault="00951CE2">
            <w:pPr>
              <w:pStyle w:val="Tier2Bullet"/>
            </w:pPr>
            <w:r>
              <w:tab/>
              <w:t>-</w:t>
            </w:r>
            <w:r>
              <w:tab/>
              <w:t>for fitting to or equipping such ships, boats or other vessels;</w:t>
            </w:r>
          </w:p>
          <w:p w14:paraId="59103650"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651" w14:textId="77777777" w:rsidR="00E546F5" w:rsidRDefault="00951CE2">
            <w:pPr>
              <w:pStyle w:val="Tier2Bullet"/>
            </w:pPr>
            <w:r>
              <w:tab/>
              <w:t>-</w:t>
            </w:r>
            <w:r>
              <w:tab/>
              <w:t>for equipping the above platforms;</w:t>
            </w:r>
          </w:p>
          <w:p w14:paraId="59103652"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53" w14:textId="77777777" w:rsidR="00E546F5" w:rsidRDefault="00951CE2">
            <w:pPr>
              <w:pStyle w:val="NormalinTable"/>
            </w:pPr>
            <w:r>
              <w:t>0.0%</w:t>
            </w:r>
          </w:p>
        </w:tc>
      </w:tr>
      <w:tr w:rsidR="00E546F5" w14:paraId="591036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55" w14:textId="77777777" w:rsidR="00E546F5" w:rsidRDefault="00951CE2">
            <w:pPr>
              <w:pStyle w:val="NormalinTable"/>
            </w:pPr>
            <w:r>
              <w:t>3926905000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56" w14:textId="77777777" w:rsidR="00E546F5" w:rsidRDefault="00951CE2">
            <w:pPr>
              <w:pStyle w:val="Tier1"/>
            </w:pPr>
            <w:r>
              <w:t>Other articles of plastics and articles of other materials of headings 3901 to 3914</w:t>
            </w:r>
          </w:p>
          <w:p w14:paraId="59103657" w14:textId="77777777" w:rsidR="00E546F5" w:rsidRDefault="00951CE2">
            <w:pPr>
              <w:pStyle w:val="Tier2"/>
            </w:pPr>
            <w:r>
              <w:t>-</w:t>
            </w:r>
            <w:r>
              <w:tab/>
              <w:t>Other</w:t>
            </w:r>
          </w:p>
          <w:p w14:paraId="59103658" w14:textId="77777777" w:rsidR="00E546F5" w:rsidRDefault="00951CE2">
            <w:pPr>
              <w:pStyle w:val="Tier3"/>
            </w:pPr>
            <w:r>
              <w:t>-</w:t>
            </w:r>
            <w:r>
              <w:tab/>
              <w:t>-</w:t>
            </w:r>
            <w:r>
              <w:tab/>
              <w:t>Perforated buckets and similar articles used to filter water at the entrance to drains</w:t>
            </w:r>
          </w:p>
          <w:p w14:paraId="59103659"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65A" w14:textId="77777777" w:rsidR="00E546F5" w:rsidRDefault="00951CE2">
            <w:pPr>
              <w:pStyle w:val="Tier3Bullet"/>
            </w:pPr>
            <w:r>
              <w:tab/>
            </w:r>
            <w:r>
              <w:tab/>
              <w:t>-</w:t>
            </w:r>
            <w:r>
              <w:tab/>
              <w:t>for fitting to or equipping such ships, boats or other vessels;</w:t>
            </w:r>
          </w:p>
          <w:p w14:paraId="5910365B"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65C" w14:textId="77777777" w:rsidR="00E546F5" w:rsidRDefault="00951CE2">
            <w:pPr>
              <w:pStyle w:val="Tier3Bullet"/>
            </w:pPr>
            <w:r>
              <w:tab/>
            </w:r>
            <w:r>
              <w:tab/>
              <w:t>-</w:t>
            </w:r>
            <w:r>
              <w:tab/>
              <w:t>for equipping the above platforms;</w:t>
            </w:r>
          </w:p>
          <w:p w14:paraId="5910365D"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5E" w14:textId="77777777" w:rsidR="00E546F5" w:rsidRDefault="00951CE2">
            <w:pPr>
              <w:pStyle w:val="NormalinTable"/>
            </w:pPr>
            <w:r>
              <w:t>0.0%</w:t>
            </w:r>
          </w:p>
        </w:tc>
      </w:tr>
      <w:tr w:rsidR="00E546F5" w14:paraId="591036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60" w14:textId="77777777" w:rsidR="00E546F5" w:rsidRDefault="00951CE2">
            <w:pPr>
              <w:pStyle w:val="NormalinTable"/>
            </w:pPr>
            <w:r>
              <w:t>3926909210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61" w14:textId="77777777" w:rsidR="00E546F5" w:rsidRDefault="00951CE2">
            <w:pPr>
              <w:pStyle w:val="Tier1"/>
            </w:pPr>
            <w:r>
              <w:t>Other articles of plastics and articles of other materials of headings 3901 to 3914</w:t>
            </w:r>
          </w:p>
          <w:p w14:paraId="59103662" w14:textId="77777777" w:rsidR="00E546F5" w:rsidRDefault="00951CE2">
            <w:pPr>
              <w:pStyle w:val="Tier2"/>
            </w:pPr>
            <w:r>
              <w:t>-</w:t>
            </w:r>
            <w:r>
              <w:tab/>
              <w:t>Other</w:t>
            </w:r>
          </w:p>
          <w:p w14:paraId="59103663" w14:textId="77777777" w:rsidR="00E546F5" w:rsidRDefault="00951CE2">
            <w:pPr>
              <w:pStyle w:val="Tier3"/>
            </w:pPr>
            <w:r>
              <w:t>-</w:t>
            </w:r>
            <w:r>
              <w:tab/>
              <w:t>-</w:t>
            </w:r>
            <w:r>
              <w:tab/>
              <w:t>Other</w:t>
            </w:r>
          </w:p>
          <w:p w14:paraId="59103664" w14:textId="77777777" w:rsidR="00E546F5" w:rsidRDefault="00951CE2">
            <w:pPr>
              <w:pStyle w:val="Tier4"/>
            </w:pPr>
            <w:r>
              <w:t>-</w:t>
            </w:r>
            <w:r>
              <w:tab/>
              <w:t>-</w:t>
            </w:r>
            <w:r>
              <w:tab/>
              <w:t>-</w:t>
            </w:r>
            <w:r>
              <w:tab/>
              <w:t>Made from sheet</w:t>
            </w:r>
          </w:p>
          <w:p w14:paraId="59103665" w14:textId="77777777" w:rsidR="00E546F5" w:rsidRDefault="00951CE2">
            <w:pPr>
              <w:pStyle w:val="Tier5"/>
            </w:pPr>
            <w:r>
              <w:t>-</w:t>
            </w:r>
            <w:r>
              <w:tab/>
              <w:t>-</w:t>
            </w:r>
            <w:r>
              <w:tab/>
              <w:t>-</w:t>
            </w:r>
            <w:r>
              <w:tab/>
              <w:t>-</w:t>
            </w:r>
            <w:r>
              <w:tab/>
              <w:t>For technical uses, for use in civil aircraft</w:t>
            </w:r>
          </w:p>
          <w:p w14:paraId="59103666" w14:textId="77777777" w:rsidR="00E546F5" w:rsidRDefault="00951CE2">
            <w:pPr>
              <w:pStyle w:val="Tier5Bullet"/>
            </w:pPr>
            <w:r>
              <w:tab/>
            </w:r>
            <w:r>
              <w:tab/>
            </w:r>
            <w:r>
              <w:tab/>
            </w:r>
            <w:r>
              <w:tab/>
              <w:t>-</w:t>
            </w:r>
            <w:r>
              <w:tab/>
              <w:t xml:space="preserve">use in civil </w:t>
            </w:r>
            <w:r>
              <w:t>aircraft</w:t>
            </w:r>
          </w:p>
          <w:p w14:paraId="59103667"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3668"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69" w14:textId="77777777" w:rsidR="00E546F5" w:rsidRDefault="00951CE2">
            <w:pPr>
              <w:pStyle w:val="NormalinTable"/>
            </w:pPr>
            <w:r>
              <w:t>0.0%</w:t>
            </w:r>
          </w:p>
        </w:tc>
      </w:tr>
      <w:tr w:rsidR="00E546F5" w14:paraId="591036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6B" w14:textId="77777777" w:rsidR="00E546F5" w:rsidRDefault="00951CE2">
            <w:pPr>
              <w:pStyle w:val="NormalinTable"/>
            </w:pPr>
            <w:r>
              <w:t>3926909220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6C" w14:textId="77777777" w:rsidR="00E546F5" w:rsidRDefault="00951CE2">
            <w:pPr>
              <w:pStyle w:val="Tier1"/>
            </w:pPr>
            <w:r>
              <w:t xml:space="preserve">Other articles of plastics and </w:t>
            </w:r>
            <w:r>
              <w:t>articles of other materials of headings 3901 to 3914</w:t>
            </w:r>
          </w:p>
          <w:p w14:paraId="5910366D" w14:textId="77777777" w:rsidR="00E546F5" w:rsidRDefault="00951CE2">
            <w:pPr>
              <w:pStyle w:val="Tier2"/>
            </w:pPr>
            <w:r>
              <w:t>-</w:t>
            </w:r>
            <w:r>
              <w:tab/>
              <w:t>Other</w:t>
            </w:r>
          </w:p>
          <w:p w14:paraId="5910366E" w14:textId="77777777" w:rsidR="00E546F5" w:rsidRDefault="00951CE2">
            <w:pPr>
              <w:pStyle w:val="Tier3"/>
            </w:pPr>
            <w:r>
              <w:t>-</w:t>
            </w:r>
            <w:r>
              <w:tab/>
              <w:t>-</w:t>
            </w:r>
            <w:r>
              <w:tab/>
              <w:t>Other</w:t>
            </w:r>
          </w:p>
          <w:p w14:paraId="5910366F" w14:textId="77777777" w:rsidR="00E546F5" w:rsidRDefault="00951CE2">
            <w:pPr>
              <w:pStyle w:val="Tier4"/>
            </w:pPr>
            <w:r>
              <w:t>-</w:t>
            </w:r>
            <w:r>
              <w:tab/>
              <w:t>-</w:t>
            </w:r>
            <w:r>
              <w:tab/>
              <w:t>-</w:t>
            </w:r>
            <w:r>
              <w:tab/>
              <w:t>Made from sheet</w:t>
            </w:r>
          </w:p>
          <w:p w14:paraId="59103670" w14:textId="77777777" w:rsidR="00E546F5" w:rsidRDefault="00951CE2">
            <w:pPr>
              <w:pStyle w:val="Tier5"/>
            </w:pPr>
            <w:r>
              <w:t>-</w:t>
            </w:r>
            <w:r>
              <w:tab/>
              <w:t>-</w:t>
            </w:r>
            <w:r>
              <w:tab/>
              <w:t>-</w:t>
            </w:r>
            <w:r>
              <w:tab/>
              <w:t>-</w:t>
            </w:r>
            <w:r>
              <w:tab/>
              <w:t>Other</w:t>
            </w:r>
          </w:p>
          <w:p w14:paraId="59103671" w14:textId="77777777" w:rsidR="00E546F5" w:rsidRDefault="00951CE2">
            <w:pPr>
              <w:pStyle w:val="Tier6"/>
            </w:pPr>
            <w:r>
              <w:t>-</w:t>
            </w:r>
            <w:r>
              <w:tab/>
              <w:t>-</w:t>
            </w:r>
            <w:r>
              <w:tab/>
              <w:t>-</w:t>
            </w:r>
            <w:r>
              <w:tab/>
              <w:t>-</w:t>
            </w:r>
            <w:r>
              <w:tab/>
              <w:t>-</w:t>
            </w:r>
            <w:r>
              <w:tab/>
              <w:t xml:space="preserve">Reflecting sheeting or tape, consisting of a facing-strip of poly(vinyl chloride) embossed in a regular pyramidal pattern, </w:t>
            </w:r>
            <w:r>
              <w:t>heat-sealed in parallel lines or in a grid-pattern to a backing-strip of plastic material, or of knitted or woven fabric covered on one side with plastic material</w:t>
            </w:r>
          </w:p>
          <w:p w14:paraId="59103672" w14:textId="77777777" w:rsidR="00E546F5" w:rsidRDefault="00951CE2">
            <w:pPr>
              <w:pStyle w:val="Tier6Bullet"/>
            </w:pPr>
            <w:r>
              <w:tab/>
            </w:r>
            <w:r>
              <w:tab/>
            </w:r>
            <w:r>
              <w:tab/>
            </w:r>
            <w:r>
              <w:tab/>
            </w:r>
            <w:r>
              <w:tab/>
              <w:t>-</w:t>
            </w:r>
            <w:r>
              <w:tab/>
              <w:t>for incorporation in ships, boats or other vessels listed in Table 1, for the purposes</w:t>
            </w:r>
            <w:r>
              <w:t xml:space="preserve"> of their construction, repair, maintenance or conversion;</w:t>
            </w:r>
          </w:p>
          <w:p w14:paraId="59103673" w14:textId="77777777" w:rsidR="00E546F5" w:rsidRDefault="00951CE2">
            <w:pPr>
              <w:pStyle w:val="Tier6Bullet"/>
            </w:pPr>
            <w:r>
              <w:tab/>
            </w:r>
            <w:r>
              <w:tab/>
            </w:r>
            <w:r>
              <w:tab/>
            </w:r>
            <w:r>
              <w:tab/>
            </w:r>
            <w:r>
              <w:tab/>
              <w:t>-</w:t>
            </w:r>
            <w:r>
              <w:tab/>
              <w:t>for fitting to or equipping such ships, boats or other vessels;</w:t>
            </w:r>
          </w:p>
          <w:p w14:paraId="59103674" w14:textId="77777777" w:rsidR="00E546F5" w:rsidRDefault="00951CE2">
            <w:pPr>
              <w:pStyle w:val="Tier6Bullet"/>
            </w:pPr>
            <w:r>
              <w:tab/>
            </w:r>
            <w:r>
              <w:tab/>
            </w: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3675" w14:textId="77777777" w:rsidR="00E546F5" w:rsidRDefault="00951CE2">
            <w:pPr>
              <w:pStyle w:val="Tier6Bullet"/>
            </w:pPr>
            <w:r>
              <w:tab/>
            </w:r>
            <w:r>
              <w:tab/>
            </w:r>
            <w:r>
              <w:tab/>
            </w:r>
            <w:r>
              <w:tab/>
            </w:r>
            <w:r>
              <w:tab/>
              <w:t>-</w:t>
            </w:r>
            <w:r>
              <w:tab/>
              <w:t>for equipping the above platforms;</w:t>
            </w:r>
          </w:p>
          <w:p w14:paraId="5910367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77" w14:textId="77777777" w:rsidR="00E546F5" w:rsidRDefault="00951CE2">
            <w:pPr>
              <w:pStyle w:val="NormalinTable"/>
            </w:pPr>
            <w:r>
              <w:t>0.0%</w:t>
            </w:r>
          </w:p>
        </w:tc>
      </w:tr>
      <w:tr w:rsidR="00E546F5" w14:paraId="591036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79" w14:textId="77777777" w:rsidR="00E546F5" w:rsidRDefault="00951CE2">
            <w:pPr>
              <w:pStyle w:val="NormalinTable"/>
            </w:pPr>
            <w:r>
              <w:t>3926909290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7A" w14:textId="77777777" w:rsidR="00E546F5" w:rsidRDefault="00951CE2">
            <w:pPr>
              <w:pStyle w:val="Tier1"/>
            </w:pPr>
            <w:r>
              <w:t xml:space="preserve">Other </w:t>
            </w:r>
            <w:r>
              <w:t>articles of plastics and articles of other materials of headings 3901 to 3914</w:t>
            </w:r>
          </w:p>
          <w:p w14:paraId="5910367B" w14:textId="77777777" w:rsidR="00E546F5" w:rsidRDefault="00951CE2">
            <w:pPr>
              <w:pStyle w:val="Tier2"/>
            </w:pPr>
            <w:r>
              <w:t>-</w:t>
            </w:r>
            <w:r>
              <w:tab/>
              <w:t>Other</w:t>
            </w:r>
          </w:p>
          <w:p w14:paraId="5910367C" w14:textId="77777777" w:rsidR="00E546F5" w:rsidRDefault="00951CE2">
            <w:pPr>
              <w:pStyle w:val="Tier3"/>
            </w:pPr>
            <w:r>
              <w:t>-</w:t>
            </w:r>
            <w:r>
              <w:tab/>
              <w:t>-</w:t>
            </w:r>
            <w:r>
              <w:tab/>
              <w:t>Other</w:t>
            </w:r>
          </w:p>
          <w:p w14:paraId="5910367D" w14:textId="77777777" w:rsidR="00E546F5" w:rsidRDefault="00951CE2">
            <w:pPr>
              <w:pStyle w:val="Tier4"/>
            </w:pPr>
            <w:r>
              <w:t>-</w:t>
            </w:r>
            <w:r>
              <w:tab/>
              <w:t>-</w:t>
            </w:r>
            <w:r>
              <w:tab/>
              <w:t>-</w:t>
            </w:r>
            <w:r>
              <w:tab/>
              <w:t>Made from sheet</w:t>
            </w:r>
          </w:p>
          <w:p w14:paraId="5910367E" w14:textId="77777777" w:rsidR="00E546F5" w:rsidRDefault="00951CE2">
            <w:pPr>
              <w:pStyle w:val="Tier5"/>
            </w:pPr>
            <w:r>
              <w:t>-</w:t>
            </w:r>
            <w:r>
              <w:tab/>
              <w:t>-</w:t>
            </w:r>
            <w:r>
              <w:tab/>
              <w:t>-</w:t>
            </w:r>
            <w:r>
              <w:tab/>
              <w:t>-</w:t>
            </w:r>
            <w:r>
              <w:tab/>
              <w:t>Other</w:t>
            </w:r>
          </w:p>
          <w:p w14:paraId="5910367F" w14:textId="77777777" w:rsidR="00E546F5" w:rsidRDefault="00951CE2">
            <w:pPr>
              <w:pStyle w:val="Tier6"/>
            </w:pPr>
            <w:r>
              <w:t>-</w:t>
            </w:r>
            <w:r>
              <w:tab/>
              <w:t>-</w:t>
            </w:r>
            <w:r>
              <w:tab/>
              <w:t>-</w:t>
            </w:r>
            <w:r>
              <w:tab/>
              <w:t>-</w:t>
            </w:r>
            <w:r>
              <w:tab/>
              <w:t>-</w:t>
            </w:r>
            <w:r>
              <w:tab/>
              <w:t>Other</w:t>
            </w:r>
          </w:p>
          <w:p w14:paraId="59103680"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3681" w14:textId="77777777" w:rsidR="00E546F5" w:rsidRDefault="00951CE2">
            <w:pPr>
              <w:pStyle w:val="Tier6Bullet"/>
            </w:pPr>
            <w:r>
              <w:tab/>
            </w:r>
            <w:r>
              <w:tab/>
            </w:r>
            <w:r>
              <w:tab/>
            </w:r>
            <w:r>
              <w:tab/>
            </w:r>
            <w:r>
              <w:tab/>
              <w:t>-</w:t>
            </w:r>
            <w:r>
              <w:tab/>
              <w:t>for fitting to or equipping such ships, boats or other vessels;</w:t>
            </w:r>
          </w:p>
          <w:p w14:paraId="59103682"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3683" w14:textId="77777777" w:rsidR="00E546F5" w:rsidRDefault="00951CE2">
            <w:pPr>
              <w:pStyle w:val="Tier6Bullet"/>
            </w:pPr>
            <w:r>
              <w:tab/>
            </w:r>
            <w:r>
              <w:tab/>
            </w:r>
            <w:r>
              <w:tab/>
            </w:r>
            <w:r>
              <w:tab/>
            </w:r>
            <w:r>
              <w:tab/>
              <w:t>-</w:t>
            </w:r>
            <w:r>
              <w:tab/>
              <w:t>for equipping the above platforms;</w:t>
            </w:r>
          </w:p>
          <w:p w14:paraId="5910368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85" w14:textId="77777777" w:rsidR="00E546F5" w:rsidRDefault="00951CE2">
            <w:pPr>
              <w:pStyle w:val="NormalinTable"/>
            </w:pPr>
            <w:r>
              <w:t>0.0%</w:t>
            </w:r>
          </w:p>
        </w:tc>
      </w:tr>
      <w:tr w:rsidR="00E546F5" w14:paraId="591036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87" w14:textId="77777777" w:rsidR="00E546F5" w:rsidRDefault="00951CE2">
            <w:pPr>
              <w:pStyle w:val="NormalinTable"/>
            </w:pPr>
            <w:r>
              <w:rPr>
                <w:rFonts w:eastAsia="Times New Roman"/>
                <w:color w:val="000000"/>
                <w:lang w:eastAsia="en-GB"/>
              </w:rPr>
              <w:t>3926909705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88" w14:textId="77777777" w:rsidR="00E546F5" w:rsidRDefault="00951CE2">
            <w:pPr>
              <w:pStyle w:val="Tier1"/>
            </w:pPr>
            <w:r>
              <w:rPr>
                <w:rFonts w:eastAsia="Times New Roman"/>
                <w:color w:val="000000"/>
                <w:lang w:eastAsia="en-GB"/>
              </w:rPr>
              <w:t>Other articles of plastics</w:t>
            </w:r>
            <w:r>
              <w:rPr>
                <w:rFonts w:eastAsia="Times New Roman"/>
                <w:color w:val="000000"/>
                <w:lang w:eastAsia="en-GB"/>
              </w:rPr>
              <w:t xml:space="preserve"> and articles of other materials of headings 3901 to 3914</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technical uses,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w:t>
            </w:r>
            <w:r>
              <w:rPr>
                <w:rFonts w:eastAsia="Times New Roman"/>
                <w:color w:val="000000"/>
                <w:lang w:eastAsia="en-GB"/>
              </w:rPr>
              <w:t xml:space="preserve">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89" w14:textId="77777777" w:rsidR="00E546F5" w:rsidRDefault="00951CE2">
            <w:pPr>
              <w:pStyle w:val="NormalinTable"/>
            </w:pPr>
            <w:r>
              <w:t>0.0%</w:t>
            </w:r>
          </w:p>
        </w:tc>
      </w:tr>
      <w:tr w:rsidR="00E546F5" w14:paraId="591036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8B" w14:textId="77777777" w:rsidR="00E546F5" w:rsidRDefault="00951CE2">
            <w:pPr>
              <w:pStyle w:val="NormalinTable"/>
            </w:pPr>
            <w:r>
              <w:t>3926909710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8C" w14:textId="77777777" w:rsidR="00E546F5" w:rsidRDefault="00951CE2">
            <w:pPr>
              <w:pStyle w:val="Tier1"/>
            </w:pPr>
            <w:r>
              <w:t>Other articles of plastics and articles of other materials of headings 3901 to 3914</w:t>
            </w:r>
          </w:p>
          <w:p w14:paraId="5910368D" w14:textId="77777777" w:rsidR="00E546F5" w:rsidRDefault="00951CE2">
            <w:pPr>
              <w:pStyle w:val="Tier2"/>
            </w:pPr>
            <w:r>
              <w:t>-</w:t>
            </w:r>
            <w:r>
              <w:tab/>
              <w:t>Other</w:t>
            </w:r>
          </w:p>
          <w:p w14:paraId="5910368E" w14:textId="77777777" w:rsidR="00E546F5" w:rsidRDefault="00951CE2">
            <w:pPr>
              <w:pStyle w:val="Tier3"/>
            </w:pPr>
            <w:r>
              <w:t>-</w:t>
            </w:r>
            <w:r>
              <w:tab/>
              <w:t>-</w:t>
            </w:r>
            <w:r>
              <w:tab/>
              <w:t>Other</w:t>
            </w:r>
          </w:p>
          <w:p w14:paraId="5910368F" w14:textId="77777777" w:rsidR="00E546F5" w:rsidRDefault="00951CE2">
            <w:pPr>
              <w:pStyle w:val="Tier4"/>
            </w:pPr>
            <w:r>
              <w:t>-</w:t>
            </w:r>
            <w:r>
              <w:tab/>
              <w:t>-</w:t>
            </w:r>
            <w:r>
              <w:tab/>
              <w:t>-</w:t>
            </w:r>
            <w:r>
              <w:tab/>
              <w:t>Other</w:t>
            </w:r>
          </w:p>
          <w:p w14:paraId="59103690" w14:textId="77777777" w:rsidR="00E546F5" w:rsidRDefault="00951CE2">
            <w:pPr>
              <w:pStyle w:val="Tier5"/>
            </w:pPr>
            <w:r>
              <w:t>-</w:t>
            </w:r>
            <w:r>
              <w:tab/>
              <w:t>-</w:t>
            </w:r>
            <w:r>
              <w:tab/>
              <w:t>-</w:t>
            </w:r>
            <w:r>
              <w:tab/>
              <w:t>-</w:t>
            </w:r>
            <w:r>
              <w:tab/>
              <w:t xml:space="preserve">Microspheres of a polymer of </w:t>
            </w:r>
            <w:r>
              <w:t>divinylbenzene, of a diameter of 4,5 µm or more but not more than 80 µm</w:t>
            </w:r>
          </w:p>
          <w:p w14:paraId="5910369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692" w14:textId="77777777" w:rsidR="00E546F5" w:rsidRDefault="00951CE2">
            <w:pPr>
              <w:pStyle w:val="Tier5Bullet"/>
            </w:pPr>
            <w:r>
              <w:tab/>
            </w:r>
            <w:r>
              <w:tab/>
            </w:r>
            <w:r>
              <w:tab/>
            </w:r>
            <w:r>
              <w:tab/>
              <w:t>-</w:t>
            </w:r>
            <w:r>
              <w:tab/>
              <w:t>for fitting to or equipping</w:t>
            </w:r>
            <w:r>
              <w:t xml:space="preserve"> such ships, boats or other vessels;</w:t>
            </w:r>
          </w:p>
          <w:p w14:paraId="5910369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14:paraId="59103694" w14:textId="77777777" w:rsidR="00E546F5" w:rsidRDefault="00951CE2">
            <w:pPr>
              <w:pStyle w:val="Tier5Bullet"/>
            </w:pPr>
            <w:r>
              <w:tab/>
            </w:r>
            <w:r>
              <w:tab/>
            </w:r>
            <w:r>
              <w:tab/>
            </w:r>
            <w:r>
              <w:tab/>
              <w:t>-</w:t>
            </w:r>
            <w:r>
              <w:tab/>
              <w:t>for equipping the above platforms;</w:t>
            </w:r>
          </w:p>
          <w:p w14:paraId="5910369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96" w14:textId="77777777" w:rsidR="00E546F5" w:rsidRDefault="00951CE2">
            <w:pPr>
              <w:pStyle w:val="NormalinTable"/>
            </w:pPr>
            <w:r>
              <w:t>0.0%</w:t>
            </w:r>
          </w:p>
        </w:tc>
      </w:tr>
      <w:tr w:rsidR="00E546F5" w14:paraId="591036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3698" w14:textId="77777777" w:rsidR="00E546F5" w:rsidRDefault="00951CE2">
            <w:pPr>
              <w:pStyle w:val="NormalinTable"/>
            </w:pPr>
            <w:r>
              <w:rPr>
                <w:color w:val="000000"/>
                <w:szCs w:val="16"/>
              </w:rPr>
              <w:t>3926909715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99" w14:textId="77777777" w:rsidR="00E546F5" w:rsidRDefault="00951CE2">
            <w:pPr>
              <w:pStyle w:val="Tier1"/>
            </w:pPr>
            <w:r>
              <w:rPr>
                <w:color w:val="000000"/>
                <w:szCs w:val="16"/>
              </w:rPr>
              <w:t>Other articles of plastics and articles of other materials of headings|3901|to 3914</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xml:space="preserve">- - - </w:t>
            </w:r>
            <w:r>
              <w:rPr>
                <w:color w:val="000000"/>
                <w:szCs w:val="16"/>
              </w:rPr>
              <w:t>Other</w:t>
            </w:r>
            <w:r>
              <w:rPr>
                <w:color w:val="000000"/>
                <w:szCs w:val="16"/>
              </w:rPr>
              <w:br/>
            </w:r>
            <w:r>
              <w:rPr>
                <w:color w:val="000000"/>
                <w:szCs w:val="16"/>
              </w:rPr>
              <w:t>- - - - Glass fibre reinforced plastic traverse leaf spring for use in the manufacture of motor vehicle suspension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9A" w14:textId="77777777" w:rsidR="00E546F5" w:rsidRDefault="00951CE2">
            <w:pPr>
              <w:pStyle w:val="NormalinTable"/>
            </w:pPr>
            <w:r>
              <w:t>0.0%</w:t>
            </w:r>
          </w:p>
        </w:tc>
      </w:tr>
      <w:tr w:rsidR="00E546F5" w14:paraId="591036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9C" w14:textId="77777777" w:rsidR="00E546F5" w:rsidRDefault="00951CE2">
            <w:pPr>
              <w:pStyle w:val="NormalinTable"/>
            </w:pPr>
            <w:r>
              <w:t>3926909727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9D" w14:textId="77777777" w:rsidR="00E546F5" w:rsidRDefault="00951CE2">
            <w:pPr>
              <w:pStyle w:val="Tier1"/>
            </w:pPr>
            <w:r>
              <w:t>Other articles of plastics and articles of other materials of headings 3901 to 3914</w:t>
            </w:r>
          </w:p>
          <w:p w14:paraId="5910369E" w14:textId="77777777" w:rsidR="00E546F5" w:rsidRDefault="00951CE2">
            <w:pPr>
              <w:pStyle w:val="Tier2"/>
            </w:pPr>
            <w:r>
              <w:t>-</w:t>
            </w:r>
            <w:r>
              <w:tab/>
              <w:t>Other</w:t>
            </w:r>
          </w:p>
          <w:p w14:paraId="5910369F" w14:textId="77777777" w:rsidR="00E546F5" w:rsidRDefault="00951CE2">
            <w:pPr>
              <w:pStyle w:val="Tier3"/>
            </w:pPr>
            <w:r>
              <w:t>-</w:t>
            </w:r>
            <w:r>
              <w:tab/>
              <w:t>-</w:t>
            </w:r>
            <w:r>
              <w:tab/>
              <w:t>Other</w:t>
            </w:r>
          </w:p>
          <w:p w14:paraId="591036A0" w14:textId="77777777" w:rsidR="00E546F5" w:rsidRDefault="00951CE2">
            <w:pPr>
              <w:pStyle w:val="Tier4"/>
            </w:pPr>
            <w:r>
              <w:t>-</w:t>
            </w:r>
            <w:r>
              <w:tab/>
              <w:t>-</w:t>
            </w:r>
            <w:r>
              <w:tab/>
              <w:t>-</w:t>
            </w:r>
            <w:r>
              <w:tab/>
            </w:r>
            <w:r>
              <w:t>Other</w:t>
            </w:r>
          </w:p>
          <w:p w14:paraId="591036A1" w14:textId="77777777" w:rsidR="00E546F5" w:rsidRDefault="00951CE2">
            <w:pPr>
              <w:pStyle w:val="Tier5"/>
            </w:pPr>
            <w:r>
              <w:t>-</w:t>
            </w:r>
            <w:r>
              <w:tab/>
              <w:t>-</w:t>
            </w:r>
            <w:r>
              <w:tab/>
              <w:t>-</w:t>
            </w:r>
            <w:r>
              <w:tab/>
              <w:t>-</w:t>
            </w:r>
            <w:r>
              <w:tab/>
              <w:t>Gasket of polyethylene foam, intended to fill-up the space between the body of a motor vehicle and the base of a rear-view mirror</w:t>
            </w:r>
          </w:p>
          <w:p w14:paraId="591036A2"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36A3" w14:textId="77777777" w:rsidR="00E546F5" w:rsidRDefault="00951CE2">
            <w:pPr>
              <w:pStyle w:val="Tier5Bullet"/>
            </w:pPr>
            <w:r>
              <w:tab/>
            </w:r>
            <w:r>
              <w:tab/>
            </w:r>
            <w:r>
              <w:tab/>
            </w:r>
            <w:r>
              <w:tab/>
              <w:t>-</w:t>
            </w:r>
            <w:r>
              <w:tab/>
              <w:t>for fitting to or equipping such ships, boats or other vessels;</w:t>
            </w:r>
          </w:p>
          <w:p w14:paraId="591036A4"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36A5" w14:textId="77777777" w:rsidR="00E546F5" w:rsidRDefault="00951CE2">
            <w:pPr>
              <w:pStyle w:val="Tier5Bullet"/>
            </w:pPr>
            <w:r>
              <w:tab/>
            </w:r>
            <w:r>
              <w:tab/>
            </w:r>
            <w:r>
              <w:tab/>
            </w:r>
            <w:r>
              <w:tab/>
              <w:t>-</w:t>
            </w:r>
            <w:r>
              <w:tab/>
              <w:t>for equipping the above platforms;</w:t>
            </w:r>
          </w:p>
          <w:p w14:paraId="591036A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A7" w14:textId="77777777" w:rsidR="00E546F5" w:rsidRDefault="00951CE2">
            <w:pPr>
              <w:pStyle w:val="NormalinTable"/>
            </w:pPr>
            <w:r>
              <w:t>0.0%</w:t>
            </w:r>
          </w:p>
        </w:tc>
      </w:tr>
      <w:tr w:rsidR="00E546F5" w14:paraId="591036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A9" w14:textId="77777777" w:rsidR="00E546F5" w:rsidRDefault="00951CE2">
            <w:pPr>
              <w:pStyle w:val="NormalinTable"/>
            </w:pPr>
            <w:r>
              <w:t>3926909733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AA" w14:textId="77777777" w:rsidR="00E546F5" w:rsidRDefault="00951CE2">
            <w:pPr>
              <w:pStyle w:val="Tier1"/>
            </w:pPr>
            <w:r>
              <w:t>Other articles of plastics and</w:t>
            </w:r>
            <w:r>
              <w:t xml:space="preserve"> articles of other materials of headings 3901 to 3914</w:t>
            </w:r>
          </w:p>
          <w:p w14:paraId="591036AB" w14:textId="77777777" w:rsidR="00E546F5" w:rsidRDefault="00951CE2">
            <w:pPr>
              <w:pStyle w:val="Tier2"/>
            </w:pPr>
            <w:r>
              <w:t>-</w:t>
            </w:r>
            <w:r>
              <w:tab/>
              <w:t>Other</w:t>
            </w:r>
          </w:p>
          <w:p w14:paraId="591036AC" w14:textId="77777777" w:rsidR="00E546F5" w:rsidRDefault="00951CE2">
            <w:pPr>
              <w:pStyle w:val="Tier3"/>
            </w:pPr>
            <w:r>
              <w:t>-</w:t>
            </w:r>
            <w:r>
              <w:tab/>
              <w:t>-</w:t>
            </w:r>
            <w:r>
              <w:tab/>
              <w:t>Other</w:t>
            </w:r>
          </w:p>
          <w:p w14:paraId="591036AD" w14:textId="77777777" w:rsidR="00E546F5" w:rsidRDefault="00951CE2">
            <w:pPr>
              <w:pStyle w:val="Tier4"/>
            </w:pPr>
            <w:r>
              <w:t>-</w:t>
            </w:r>
            <w:r>
              <w:tab/>
              <w:t>-</w:t>
            </w:r>
            <w:r>
              <w:tab/>
              <w:t>-</w:t>
            </w:r>
            <w:r>
              <w:tab/>
              <w:t>Other</w:t>
            </w:r>
          </w:p>
          <w:p w14:paraId="591036AE" w14:textId="77777777" w:rsidR="00E546F5" w:rsidRDefault="00951CE2">
            <w:pPr>
              <w:pStyle w:val="Tier5"/>
            </w:pPr>
            <w:r>
              <w:t>-</w:t>
            </w:r>
            <w:r>
              <w:tab/>
              <w:t>-</w:t>
            </w:r>
            <w:r>
              <w:tab/>
              <w:t>-</w:t>
            </w:r>
            <w:r>
              <w:tab/>
              <w:t>-</w:t>
            </w:r>
            <w:r>
              <w:tab/>
              <w:t xml:space="preserve">Housings, housing parts, drums, setting wheels, frames, covers and other parts of acrylonitrile-butadiene-styrene or polycarbonate, of a kind used for the </w:t>
            </w:r>
            <w:r>
              <w:t>manufacture of remote controls</w:t>
            </w:r>
          </w:p>
          <w:p w14:paraId="591036A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6B0" w14:textId="77777777" w:rsidR="00E546F5" w:rsidRDefault="00951CE2">
            <w:pPr>
              <w:pStyle w:val="Tier5Bullet"/>
            </w:pPr>
            <w:r>
              <w:tab/>
            </w:r>
            <w:r>
              <w:tab/>
            </w:r>
            <w:r>
              <w:tab/>
            </w:r>
            <w:r>
              <w:tab/>
              <w:t>-</w:t>
            </w:r>
            <w:r>
              <w:tab/>
              <w:t>for fitting to or equipping such ships, boats or other vessels;</w:t>
            </w:r>
          </w:p>
          <w:p w14:paraId="591036B1" w14:textId="77777777" w:rsidR="00E546F5" w:rsidRDefault="00951CE2">
            <w:pPr>
              <w:pStyle w:val="Tier5Bullet"/>
            </w:pP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36B2" w14:textId="77777777" w:rsidR="00E546F5" w:rsidRDefault="00951CE2">
            <w:pPr>
              <w:pStyle w:val="Tier5Bullet"/>
            </w:pPr>
            <w:r>
              <w:tab/>
            </w:r>
            <w:r>
              <w:tab/>
            </w:r>
            <w:r>
              <w:tab/>
            </w:r>
            <w:r>
              <w:tab/>
              <w:t>-</w:t>
            </w:r>
            <w:r>
              <w:tab/>
              <w:t>for equipping the abov</w:t>
            </w:r>
            <w:r>
              <w:t>e platforms;</w:t>
            </w:r>
          </w:p>
          <w:p w14:paraId="591036B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B4" w14:textId="77777777" w:rsidR="00E546F5" w:rsidRDefault="00951CE2">
            <w:pPr>
              <w:pStyle w:val="NormalinTable"/>
            </w:pPr>
            <w:r>
              <w:t>0.0%</w:t>
            </w:r>
          </w:p>
        </w:tc>
      </w:tr>
      <w:tr w:rsidR="00E546F5" w14:paraId="591036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B6" w14:textId="77777777" w:rsidR="00E546F5" w:rsidRDefault="00951CE2">
            <w:pPr>
              <w:pStyle w:val="NormalinTable"/>
            </w:pPr>
            <w:r>
              <w:t>3926909770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B7" w14:textId="77777777" w:rsidR="00E546F5" w:rsidRDefault="00951CE2">
            <w:pPr>
              <w:pStyle w:val="Tier1"/>
            </w:pPr>
            <w:r>
              <w:t>Other articles of plastics and articles of other materials of headings 3901 to 3914</w:t>
            </w:r>
          </w:p>
          <w:p w14:paraId="591036B8" w14:textId="77777777" w:rsidR="00E546F5" w:rsidRDefault="00951CE2">
            <w:pPr>
              <w:pStyle w:val="Tier2"/>
            </w:pPr>
            <w:r>
              <w:t>-</w:t>
            </w:r>
            <w:r>
              <w:tab/>
              <w:t>Other</w:t>
            </w:r>
          </w:p>
          <w:p w14:paraId="591036B9" w14:textId="77777777" w:rsidR="00E546F5" w:rsidRDefault="00951CE2">
            <w:pPr>
              <w:pStyle w:val="Tier3"/>
            </w:pPr>
            <w:r>
              <w:t>-</w:t>
            </w:r>
            <w:r>
              <w:tab/>
              <w:t>-</w:t>
            </w:r>
            <w:r>
              <w:tab/>
              <w:t>Other</w:t>
            </w:r>
          </w:p>
          <w:p w14:paraId="591036BA" w14:textId="77777777" w:rsidR="00E546F5" w:rsidRDefault="00951CE2">
            <w:pPr>
              <w:pStyle w:val="Tier4"/>
            </w:pPr>
            <w:r>
              <w:t>-</w:t>
            </w:r>
            <w:r>
              <w:tab/>
              <w:t>-</w:t>
            </w:r>
            <w:r>
              <w:tab/>
              <w:t>-</w:t>
            </w:r>
            <w:r>
              <w:tab/>
              <w:t>Other</w:t>
            </w:r>
          </w:p>
          <w:p w14:paraId="591036BB" w14:textId="77777777" w:rsidR="00E546F5" w:rsidRDefault="00951CE2">
            <w:pPr>
              <w:pStyle w:val="Tier5"/>
            </w:pPr>
            <w:r>
              <w:t>-</w:t>
            </w:r>
            <w:r>
              <w:tab/>
              <w:t>-</w:t>
            </w:r>
            <w:r>
              <w:tab/>
              <w:t>-</w:t>
            </w:r>
            <w:r>
              <w:tab/>
              <w:t>-</w:t>
            </w:r>
            <w:r>
              <w:tab/>
              <w:t xml:space="preserve">Epoxide resin, </w:t>
            </w:r>
            <w:r>
              <w:t>containing by weight 70% or more of silicon dioxide, for the encapsulation of goods of headings 8533, 8535, 8536, 8541, 8542 or 8548</w:t>
            </w:r>
          </w:p>
          <w:p w14:paraId="591036BC" w14:textId="77777777" w:rsidR="00E546F5" w:rsidRDefault="00951CE2">
            <w:pPr>
              <w:pStyle w:val="Tier5Bullet"/>
            </w:pPr>
            <w:r>
              <w:tab/>
            </w:r>
            <w:r>
              <w:tab/>
            </w:r>
            <w:r>
              <w:tab/>
            </w:r>
            <w:r>
              <w:tab/>
              <w:t>-</w:t>
            </w:r>
            <w:r>
              <w:tab/>
              <w:t>for incorporation in ships, boats or other vessels listed in Table 1, for the purposes of their construction, repair,</w:t>
            </w:r>
            <w:r>
              <w:t xml:space="preserve"> maintenance or conversion;</w:t>
            </w:r>
          </w:p>
          <w:p w14:paraId="591036BD" w14:textId="77777777" w:rsidR="00E546F5" w:rsidRDefault="00951CE2">
            <w:pPr>
              <w:pStyle w:val="Tier5Bullet"/>
            </w:pPr>
            <w:r>
              <w:tab/>
            </w:r>
            <w:r>
              <w:tab/>
            </w:r>
            <w:r>
              <w:tab/>
            </w:r>
            <w:r>
              <w:tab/>
              <w:t>-</w:t>
            </w:r>
            <w:r>
              <w:tab/>
              <w:t>for fitting to or equipping such ships, boats or other vessels;</w:t>
            </w:r>
          </w:p>
          <w:p w14:paraId="591036B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w:t>
            </w:r>
            <w:r>
              <w:t>f subheading ex 8430 49 or floating or submersible of subheading 8905 20;</w:t>
            </w:r>
          </w:p>
          <w:p w14:paraId="591036BF" w14:textId="77777777" w:rsidR="00E546F5" w:rsidRDefault="00951CE2">
            <w:pPr>
              <w:pStyle w:val="Tier5Bullet"/>
            </w:pPr>
            <w:r>
              <w:tab/>
            </w:r>
            <w:r>
              <w:tab/>
            </w:r>
            <w:r>
              <w:tab/>
            </w:r>
            <w:r>
              <w:tab/>
              <w:t>-</w:t>
            </w:r>
            <w:r>
              <w:tab/>
              <w:t>for equipping the above platforms;</w:t>
            </w:r>
          </w:p>
          <w:p w14:paraId="591036C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C1" w14:textId="77777777" w:rsidR="00E546F5" w:rsidRDefault="00951CE2">
            <w:pPr>
              <w:pStyle w:val="NormalinTable"/>
            </w:pPr>
            <w:r>
              <w:t>0.0%</w:t>
            </w:r>
          </w:p>
        </w:tc>
      </w:tr>
      <w:tr w:rsidR="00E546F5" w14:paraId="591036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C3" w14:textId="77777777" w:rsidR="00E546F5" w:rsidRDefault="00951CE2">
            <w:pPr>
              <w:pStyle w:val="NormalinTable"/>
            </w:pPr>
            <w:r>
              <w:t>3926909790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C4" w14:textId="77777777" w:rsidR="00E546F5" w:rsidRDefault="00951CE2">
            <w:pPr>
              <w:pStyle w:val="Tier1"/>
            </w:pPr>
            <w:r>
              <w:t xml:space="preserve">Other articles of plastics and articles of </w:t>
            </w:r>
            <w:r>
              <w:t>other materials of headings 3901 to 3914</w:t>
            </w:r>
          </w:p>
          <w:p w14:paraId="591036C5" w14:textId="77777777" w:rsidR="00E546F5" w:rsidRDefault="00951CE2">
            <w:pPr>
              <w:pStyle w:val="Tier2"/>
            </w:pPr>
            <w:r>
              <w:t>-</w:t>
            </w:r>
            <w:r>
              <w:tab/>
              <w:t>Other</w:t>
            </w:r>
          </w:p>
          <w:p w14:paraId="591036C6" w14:textId="77777777" w:rsidR="00E546F5" w:rsidRDefault="00951CE2">
            <w:pPr>
              <w:pStyle w:val="Tier3"/>
            </w:pPr>
            <w:r>
              <w:t>-</w:t>
            </w:r>
            <w:r>
              <w:tab/>
              <w:t>-</w:t>
            </w:r>
            <w:r>
              <w:tab/>
              <w:t>Other</w:t>
            </w:r>
          </w:p>
          <w:p w14:paraId="591036C7" w14:textId="77777777" w:rsidR="00E546F5" w:rsidRDefault="00951CE2">
            <w:pPr>
              <w:pStyle w:val="Tier4"/>
            </w:pPr>
            <w:r>
              <w:t>-</w:t>
            </w:r>
            <w:r>
              <w:tab/>
              <w:t>-</w:t>
            </w:r>
            <w:r>
              <w:tab/>
              <w:t>-</w:t>
            </w:r>
            <w:r>
              <w:tab/>
              <w:t>Other</w:t>
            </w:r>
          </w:p>
          <w:p w14:paraId="591036C8" w14:textId="77777777" w:rsidR="00E546F5" w:rsidRDefault="00951CE2">
            <w:pPr>
              <w:pStyle w:val="Tier5"/>
            </w:pPr>
            <w:r>
              <w:t>-</w:t>
            </w:r>
            <w:r>
              <w:tab/>
              <w:t>-</w:t>
            </w:r>
            <w:r>
              <w:tab/>
              <w:t>-</w:t>
            </w:r>
            <w:r>
              <w:tab/>
              <w:t>-</w:t>
            </w:r>
            <w:r>
              <w:tab/>
              <w:t>Other</w:t>
            </w:r>
          </w:p>
          <w:p w14:paraId="591036C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6CA" w14:textId="77777777" w:rsidR="00E546F5" w:rsidRDefault="00951CE2">
            <w:pPr>
              <w:pStyle w:val="Tier5Bullet"/>
            </w:pPr>
            <w:r>
              <w:tab/>
            </w:r>
            <w:r>
              <w:tab/>
            </w:r>
            <w:r>
              <w:tab/>
            </w:r>
            <w:r>
              <w:tab/>
              <w:t>-</w:t>
            </w:r>
            <w:r>
              <w:tab/>
              <w:t xml:space="preserve">for </w:t>
            </w:r>
            <w:r>
              <w:t>fitting to or equipping such ships, boats or other vessels;</w:t>
            </w:r>
          </w:p>
          <w:p w14:paraId="591036C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36CC" w14:textId="77777777" w:rsidR="00E546F5" w:rsidRDefault="00951CE2">
            <w:pPr>
              <w:pStyle w:val="Tier5Bullet"/>
            </w:pPr>
            <w:r>
              <w:tab/>
            </w:r>
            <w:r>
              <w:tab/>
            </w:r>
            <w:r>
              <w:tab/>
            </w:r>
            <w:r>
              <w:tab/>
              <w:t>-</w:t>
            </w:r>
            <w:r>
              <w:tab/>
              <w:t>for equipping the above platforms;</w:t>
            </w:r>
          </w:p>
          <w:p w14:paraId="591036C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CE" w14:textId="77777777" w:rsidR="00E546F5" w:rsidRDefault="00951CE2">
            <w:pPr>
              <w:pStyle w:val="NormalinTable"/>
            </w:pPr>
            <w:r>
              <w:t>0.0%</w:t>
            </w:r>
          </w:p>
        </w:tc>
      </w:tr>
    </w:tbl>
    <w:p w14:paraId="591036D0" w14:textId="77777777" w:rsidR="00E546F5" w:rsidRDefault="00951CE2">
      <w:pPr>
        <w:pStyle w:val="Heading1"/>
      </w:pPr>
      <w:r>
        <w:t>Chapter 40 : Rubber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6D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6D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6D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6D3" w14:textId="77777777" w:rsidR="00E546F5" w:rsidRDefault="00951CE2">
            <w:pPr>
              <w:pStyle w:val="NormalinTable"/>
              <w:rPr>
                <w:b/>
                <w:bCs w:val="0"/>
                <w:color w:val="FFFFFF"/>
              </w:rPr>
            </w:pPr>
            <w:r>
              <w:rPr>
                <w:b/>
                <w:bCs w:val="0"/>
                <w:color w:val="FFFFFF"/>
              </w:rPr>
              <w:t xml:space="preserve">Duty </w:t>
            </w:r>
            <w:r>
              <w:rPr>
                <w:b/>
                <w:bCs w:val="0"/>
                <w:color w:val="FFFFFF"/>
              </w:rPr>
              <w:t>expression</w:t>
            </w:r>
          </w:p>
        </w:tc>
      </w:tr>
      <w:tr w:rsidR="00E546F5" w14:paraId="591036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D5" w14:textId="77777777" w:rsidR="00E546F5" w:rsidRDefault="00951CE2">
            <w:pPr>
              <w:pStyle w:val="NormalinTable"/>
            </w:pPr>
            <w:r>
              <w:t>4001000000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D6" w14:textId="77777777" w:rsidR="00E546F5" w:rsidRDefault="00951CE2">
            <w:pPr>
              <w:pStyle w:val="Tier1"/>
            </w:pPr>
            <w:r>
              <w:t>Natural rubber, balata, gutta-percha, guayule, chicle and similar natural gums, in primary forms or in plates, sheets or strip</w:t>
            </w:r>
          </w:p>
          <w:p w14:paraId="591036D7"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36D8" w14:textId="77777777" w:rsidR="00E546F5" w:rsidRDefault="00951CE2">
            <w:pPr>
              <w:pStyle w:val="Tier1Bullet"/>
            </w:pPr>
            <w:r>
              <w:t>-</w:t>
            </w:r>
            <w:r>
              <w:tab/>
              <w:t>for fitting to or equipping such ships, boats or other vessels;</w:t>
            </w:r>
          </w:p>
          <w:p w14:paraId="591036D9"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36DA" w14:textId="77777777" w:rsidR="00E546F5" w:rsidRDefault="00951CE2">
            <w:pPr>
              <w:pStyle w:val="Tier1Bullet"/>
            </w:pPr>
            <w:r>
              <w:t>-</w:t>
            </w:r>
            <w:r>
              <w:tab/>
              <w:t>for equipping the above platforms;</w:t>
            </w:r>
          </w:p>
          <w:p w14:paraId="591036D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DC" w14:textId="77777777" w:rsidR="00E546F5" w:rsidRDefault="00951CE2">
            <w:pPr>
              <w:pStyle w:val="NormalinTable"/>
            </w:pPr>
            <w:r>
              <w:t>0.0%</w:t>
            </w:r>
          </w:p>
        </w:tc>
      </w:tr>
      <w:tr w:rsidR="00E546F5" w14:paraId="591036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DE" w14:textId="77777777" w:rsidR="00E546F5" w:rsidRDefault="00951CE2">
            <w:pPr>
              <w:pStyle w:val="NormalinTable"/>
            </w:pPr>
            <w:r>
              <w:t>4002000000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DF" w14:textId="77777777" w:rsidR="00E546F5" w:rsidRDefault="00951CE2">
            <w:pPr>
              <w:pStyle w:val="Tier1"/>
            </w:pPr>
            <w:r>
              <w:t xml:space="preserve">Synthetic rubber and factice derived from </w:t>
            </w:r>
            <w:r>
              <w:t>oils, in primary forms or in plates, sheets or strip; mixtures of any product of heading 4001 with any product of this heading, in primary forms or in plates, sheets or strip</w:t>
            </w:r>
          </w:p>
          <w:p w14:paraId="591036E0" w14:textId="77777777" w:rsidR="00E546F5" w:rsidRDefault="00951CE2">
            <w:pPr>
              <w:pStyle w:val="Tier1Bullet"/>
            </w:pPr>
            <w:r>
              <w:t>-</w:t>
            </w:r>
            <w:r>
              <w:tab/>
              <w:t>for incorporation in ships, boats or other vessels listed in Table 1, for the p</w:t>
            </w:r>
            <w:r>
              <w:t>urposes of their construction, repair, maintenance or conversion;</w:t>
            </w:r>
          </w:p>
          <w:p w14:paraId="591036E1" w14:textId="77777777" w:rsidR="00E546F5" w:rsidRDefault="00951CE2">
            <w:pPr>
              <w:pStyle w:val="Tier1Bullet"/>
            </w:pPr>
            <w:r>
              <w:t>-</w:t>
            </w:r>
            <w:r>
              <w:tab/>
              <w:t>for fitting to or equipping such ships, boats or other vessels;</w:t>
            </w:r>
          </w:p>
          <w:p w14:paraId="591036E2" w14:textId="77777777" w:rsidR="00E546F5" w:rsidRDefault="00951CE2">
            <w:pPr>
              <w:pStyle w:val="Tier1Bullet"/>
            </w:pPr>
            <w:r>
              <w:t>-</w:t>
            </w:r>
            <w:r>
              <w:tab/>
              <w:t>for incorporation, for the purposes of their construction, repair, maintenance or conversion, in drilling or production pl</w:t>
            </w:r>
            <w:r>
              <w:t>atforms listed below: fixed, of subheading ex 8430 49 or floating or submersible of subheading 8905 20;</w:t>
            </w:r>
          </w:p>
          <w:p w14:paraId="591036E3" w14:textId="77777777" w:rsidR="00E546F5" w:rsidRDefault="00951CE2">
            <w:pPr>
              <w:pStyle w:val="Tier1Bullet"/>
            </w:pPr>
            <w:r>
              <w:t>-</w:t>
            </w:r>
            <w:r>
              <w:tab/>
              <w:t>for equipping the above platforms;</w:t>
            </w:r>
          </w:p>
          <w:p w14:paraId="591036E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E5" w14:textId="77777777" w:rsidR="00E546F5" w:rsidRDefault="00951CE2">
            <w:pPr>
              <w:pStyle w:val="NormalinTable"/>
            </w:pPr>
            <w:r>
              <w:t>0.0%</w:t>
            </w:r>
          </w:p>
        </w:tc>
      </w:tr>
      <w:tr w:rsidR="00E546F5" w14:paraId="591036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E7" w14:textId="77777777" w:rsidR="00E546F5" w:rsidRDefault="00951CE2">
            <w:pPr>
              <w:pStyle w:val="NormalinTable"/>
            </w:pPr>
            <w:r>
              <w:t>4003000000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E8" w14:textId="77777777" w:rsidR="00E546F5" w:rsidRDefault="00951CE2">
            <w:pPr>
              <w:pStyle w:val="Tier1"/>
            </w:pPr>
            <w:r>
              <w:t>Reclaimed rubber in primary f</w:t>
            </w:r>
            <w:r>
              <w:t>orms or in plates, sheets or strip</w:t>
            </w:r>
          </w:p>
          <w:p w14:paraId="591036E9" w14:textId="77777777" w:rsidR="00E546F5" w:rsidRDefault="00951CE2">
            <w:pPr>
              <w:pStyle w:val="Tier1Bullet"/>
            </w:pPr>
            <w:r>
              <w:t>-</w:t>
            </w:r>
            <w:r>
              <w:tab/>
              <w:t>for incorporation in ships, boats or other vessels listed in Table 1, for the purposes of their construction, repair, maintenance or conversion;</w:t>
            </w:r>
          </w:p>
          <w:p w14:paraId="591036EA" w14:textId="77777777" w:rsidR="00E546F5" w:rsidRDefault="00951CE2">
            <w:pPr>
              <w:pStyle w:val="Tier1Bullet"/>
            </w:pPr>
            <w:r>
              <w:t>-</w:t>
            </w:r>
            <w:r>
              <w:tab/>
              <w:t>for fitting to or equipping such ships, boats or other vessels;</w:t>
            </w:r>
          </w:p>
          <w:p w14:paraId="591036EB"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6EC" w14:textId="77777777" w:rsidR="00E546F5" w:rsidRDefault="00951CE2">
            <w:pPr>
              <w:pStyle w:val="Tier1Bullet"/>
            </w:pPr>
            <w:r>
              <w:t>-</w:t>
            </w:r>
            <w:r>
              <w:tab/>
              <w:t>for equipping the above platform</w:t>
            </w:r>
            <w:r>
              <w:t>s;</w:t>
            </w:r>
          </w:p>
          <w:p w14:paraId="591036E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EE" w14:textId="77777777" w:rsidR="00E546F5" w:rsidRDefault="00951CE2">
            <w:pPr>
              <w:pStyle w:val="NormalinTable"/>
            </w:pPr>
            <w:r>
              <w:t>0.0%</w:t>
            </w:r>
          </w:p>
        </w:tc>
      </w:tr>
      <w:tr w:rsidR="00E546F5" w14:paraId="591036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F0" w14:textId="77777777" w:rsidR="00E546F5" w:rsidRDefault="00951CE2">
            <w:pPr>
              <w:pStyle w:val="NormalinTable"/>
            </w:pPr>
            <w:r>
              <w:t>4005000000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F1" w14:textId="77777777" w:rsidR="00E546F5" w:rsidRDefault="00951CE2">
            <w:pPr>
              <w:pStyle w:val="Tier1"/>
            </w:pPr>
            <w:r>
              <w:t>Compounded rubber, unvulcanised, in primary forms or in plates, sheets or strip</w:t>
            </w:r>
          </w:p>
          <w:p w14:paraId="591036F2" w14:textId="77777777" w:rsidR="00E546F5" w:rsidRDefault="00951CE2">
            <w:pPr>
              <w:pStyle w:val="Tier1Bullet"/>
            </w:pPr>
            <w:r>
              <w:t>-</w:t>
            </w:r>
            <w:r>
              <w:tab/>
              <w:t>for incorporation in ships, boats or other vessels listed in Table 1, for the purpose</w:t>
            </w:r>
            <w:r>
              <w:t>s of their construction, repair, maintenance or conversion;</w:t>
            </w:r>
          </w:p>
          <w:p w14:paraId="591036F3" w14:textId="77777777" w:rsidR="00E546F5" w:rsidRDefault="00951CE2">
            <w:pPr>
              <w:pStyle w:val="Tier1Bullet"/>
            </w:pPr>
            <w:r>
              <w:t>-</w:t>
            </w:r>
            <w:r>
              <w:tab/>
              <w:t>for fitting to or equipping such ships, boats or other vessels;</w:t>
            </w:r>
          </w:p>
          <w:p w14:paraId="591036F4" w14:textId="77777777" w:rsidR="00E546F5" w:rsidRDefault="00951CE2">
            <w:pPr>
              <w:pStyle w:val="Tier1Bullet"/>
            </w:pPr>
            <w:r>
              <w:t>-</w:t>
            </w:r>
            <w:r>
              <w:tab/>
              <w:t>for incorporation, for the purposes of their construction, repair, maintenance or conversion, in drilling or production platform</w:t>
            </w:r>
            <w:r>
              <w:t>s listed below: fixed, of subheading ex 8430 49 or floating or submersible of subheading 8905 20;</w:t>
            </w:r>
          </w:p>
          <w:p w14:paraId="591036F5" w14:textId="77777777" w:rsidR="00E546F5" w:rsidRDefault="00951CE2">
            <w:pPr>
              <w:pStyle w:val="Tier1Bullet"/>
            </w:pPr>
            <w:r>
              <w:t>-</w:t>
            </w:r>
            <w:r>
              <w:tab/>
              <w:t>for equipping the above platforms;</w:t>
            </w:r>
          </w:p>
          <w:p w14:paraId="591036F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6F7" w14:textId="77777777" w:rsidR="00E546F5" w:rsidRDefault="00951CE2">
            <w:pPr>
              <w:pStyle w:val="NormalinTable"/>
            </w:pPr>
            <w:r>
              <w:t>0.0%</w:t>
            </w:r>
          </w:p>
        </w:tc>
      </w:tr>
      <w:tr w:rsidR="00E546F5" w14:paraId="591037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6F9" w14:textId="77777777" w:rsidR="00E546F5" w:rsidRDefault="00951CE2">
            <w:pPr>
              <w:pStyle w:val="NormalinTable"/>
            </w:pPr>
            <w:r>
              <w:t>4006000000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6FA" w14:textId="77777777" w:rsidR="00E546F5" w:rsidRDefault="00951CE2">
            <w:pPr>
              <w:pStyle w:val="Tier1"/>
            </w:pPr>
            <w:r>
              <w:t xml:space="preserve">Other forms (for example, </w:t>
            </w:r>
            <w:r>
              <w:t>rods, tubes and profile shapes) and articles (for example, discs and rings), of unvulcanised rubber</w:t>
            </w:r>
          </w:p>
          <w:p w14:paraId="591036FB" w14:textId="77777777" w:rsidR="00E546F5" w:rsidRDefault="00951CE2">
            <w:pPr>
              <w:pStyle w:val="Tier1Bullet"/>
            </w:pPr>
            <w:r>
              <w:t>-</w:t>
            </w:r>
            <w:r>
              <w:tab/>
              <w:t>for incorporation in ships, boats or other vessels listed in Table 1, for the purposes of their construction, repair, maintenance or conversion;</w:t>
            </w:r>
          </w:p>
          <w:p w14:paraId="591036FC" w14:textId="77777777" w:rsidR="00E546F5" w:rsidRDefault="00951CE2">
            <w:pPr>
              <w:pStyle w:val="Tier1Bullet"/>
            </w:pPr>
            <w:r>
              <w:t>-</w:t>
            </w:r>
            <w:r>
              <w:tab/>
              <w:t>for fit</w:t>
            </w:r>
            <w:r>
              <w:t>ting to or equipping such ships, boats or other vessels;</w:t>
            </w:r>
          </w:p>
          <w:p w14:paraId="591036F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w:t>
            </w:r>
            <w:r>
              <w:t>sible of subheading 8905 20;</w:t>
            </w:r>
          </w:p>
          <w:p w14:paraId="591036FE" w14:textId="77777777" w:rsidR="00E546F5" w:rsidRDefault="00951CE2">
            <w:pPr>
              <w:pStyle w:val="Tier1Bullet"/>
            </w:pPr>
            <w:r>
              <w:t>-</w:t>
            </w:r>
            <w:r>
              <w:tab/>
              <w:t>for equipping the above platforms;</w:t>
            </w:r>
          </w:p>
          <w:p w14:paraId="591036F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00" w14:textId="77777777" w:rsidR="00E546F5" w:rsidRDefault="00951CE2">
            <w:pPr>
              <w:pStyle w:val="NormalinTable"/>
            </w:pPr>
            <w:r>
              <w:t>0.0%</w:t>
            </w:r>
          </w:p>
        </w:tc>
      </w:tr>
      <w:tr w:rsidR="00E546F5" w14:paraId="591037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02" w14:textId="77777777" w:rsidR="00E546F5" w:rsidRDefault="00951CE2">
            <w:pPr>
              <w:pStyle w:val="NormalinTable"/>
            </w:pPr>
            <w:r>
              <w:t>4007000000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03" w14:textId="77777777" w:rsidR="00E546F5" w:rsidRDefault="00951CE2">
            <w:pPr>
              <w:pStyle w:val="Tier1"/>
            </w:pPr>
            <w:r>
              <w:t>Vulcanised rubber thread and cord</w:t>
            </w:r>
          </w:p>
          <w:p w14:paraId="59103704"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3705" w14:textId="77777777" w:rsidR="00E546F5" w:rsidRDefault="00951CE2">
            <w:pPr>
              <w:pStyle w:val="Tier1Bullet"/>
            </w:pPr>
            <w:r>
              <w:t>-</w:t>
            </w:r>
            <w:r>
              <w:tab/>
              <w:t>for fitting to or equipping such ships, boats or other vessels;</w:t>
            </w:r>
          </w:p>
          <w:p w14:paraId="59103706"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3707" w14:textId="77777777" w:rsidR="00E546F5" w:rsidRDefault="00951CE2">
            <w:pPr>
              <w:pStyle w:val="Tier1Bullet"/>
            </w:pPr>
            <w:r>
              <w:t>-</w:t>
            </w:r>
            <w:r>
              <w:tab/>
              <w:t>for equipping the above platforms;</w:t>
            </w:r>
          </w:p>
          <w:p w14:paraId="5910370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09" w14:textId="77777777" w:rsidR="00E546F5" w:rsidRDefault="00951CE2">
            <w:pPr>
              <w:pStyle w:val="NormalinTable"/>
            </w:pPr>
            <w:r>
              <w:t>0.0%</w:t>
            </w:r>
          </w:p>
        </w:tc>
      </w:tr>
      <w:tr w:rsidR="00E546F5" w14:paraId="591037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0B" w14:textId="77777777" w:rsidR="00E546F5" w:rsidRDefault="00951CE2">
            <w:pPr>
              <w:pStyle w:val="NormalinTable"/>
            </w:pPr>
            <w:r>
              <w:t>4008110000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0C" w14:textId="77777777" w:rsidR="00E546F5" w:rsidRDefault="00951CE2">
            <w:pPr>
              <w:pStyle w:val="Tier1"/>
            </w:pPr>
            <w:r>
              <w:t>Plates, sheets, strip, rods and profile shapes, of vulcanised rubber other than hard rubber</w:t>
            </w:r>
          </w:p>
          <w:p w14:paraId="5910370D" w14:textId="77777777" w:rsidR="00E546F5" w:rsidRDefault="00951CE2">
            <w:pPr>
              <w:pStyle w:val="Tier2"/>
            </w:pPr>
            <w:r>
              <w:t>-</w:t>
            </w:r>
            <w:r>
              <w:tab/>
              <w:t>Of cellular rubber</w:t>
            </w:r>
          </w:p>
          <w:p w14:paraId="5910370E" w14:textId="77777777" w:rsidR="00E546F5" w:rsidRDefault="00951CE2">
            <w:pPr>
              <w:pStyle w:val="Tier3"/>
            </w:pPr>
            <w:r>
              <w:t>-</w:t>
            </w:r>
            <w:r>
              <w:tab/>
              <w:t>-</w:t>
            </w:r>
            <w:r>
              <w:tab/>
              <w:t>Plates, sheets and strip</w:t>
            </w:r>
          </w:p>
          <w:p w14:paraId="5910370F"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710" w14:textId="77777777" w:rsidR="00E546F5" w:rsidRDefault="00951CE2">
            <w:pPr>
              <w:pStyle w:val="Tier3Bullet"/>
            </w:pPr>
            <w:r>
              <w:tab/>
            </w:r>
            <w:r>
              <w:tab/>
              <w:t>-</w:t>
            </w:r>
            <w:r>
              <w:tab/>
              <w:t>for fitting to or equipping such ships, boats or other vessels;</w:t>
            </w:r>
          </w:p>
          <w:p w14:paraId="59103711"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712" w14:textId="77777777" w:rsidR="00E546F5" w:rsidRDefault="00951CE2">
            <w:pPr>
              <w:pStyle w:val="Tier3Bullet"/>
            </w:pPr>
            <w:r>
              <w:tab/>
            </w:r>
            <w:r>
              <w:tab/>
              <w:t>-</w:t>
            </w:r>
            <w:r>
              <w:tab/>
              <w:t>for equipping the above platforms;</w:t>
            </w:r>
          </w:p>
          <w:p w14:paraId="5910371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14" w14:textId="77777777" w:rsidR="00E546F5" w:rsidRDefault="00951CE2">
            <w:pPr>
              <w:pStyle w:val="NormalinTable"/>
            </w:pPr>
            <w:r>
              <w:t>0.0%</w:t>
            </w:r>
          </w:p>
        </w:tc>
      </w:tr>
      <w:tr w:rsidR="00E546F5" w14:paraId="591037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16" w14:textId="77777777" w:rsidR="00E546F5" w:rsidRDefault="00951CE2">
            <w:pPr>
              <w:pStyle w:val="NormalinTable"/>
            </w:pPr>
            <w:r>
              <w:t>4008190000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17" w14:textId="77777777" w:rsidR="00E546F5" w:rsidRDefault="00951CE2">
            <w:pPr>
              <w:pStyle w:val="Tier1"/>
            </w:pPr>
            <w:r>
              <w:t>Plates, sheets, strip, rods and profil</w:t>
            </w:r>
            <w:r>
              <w:t>e shapes, of vulcanised rubber other than hard rubber</w:t>
            </w:r>
          </w:p>
          <w:p w14:paraId="59103718" w14:textId="77777777" w:rsidR="00E546F5" w:rsidRDefault="00951CE2">
            <w:pPr>
              <w:pStyle w:val="Tier2"/>
            </w:pPr>
            <w:r>
              <w:t>-</w:t>
            </w:r>
            <w:r>
              <w:tab/>
              <w:t>Of cellular rubber</w:t>
            </w:r>
          </w:p>
          <w:p w14:paraId="59103719" w14:textId="77777777" w:rsidR="00E546F5" w:rsidRDefault="00951CE2">
            <w:pPr>
              <w:pStyle w:val="Tier3"/>
            </w:pPr>
            <w:r>
              <w:t>-</w:t>
            </w:r>
            <w:r>
              <w:tab/>
              <w:t>-</w:t>
            </w:r>
            <w:r>
              <w:tab/>
              <w:t>Other</w:t>
            </w:r>
          </w:p>
          <w:p w14:paraId="5910371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71B" w14:textId="77777777" w:rsidR="00E546F5" w:rsidRDefault="00951CE2">
            <w:pPr>
              <w:pStyle w:val="Tier3Bullet"/>
            </w:pPr>
            <w:r>
              <w:tab/>
            </w:r>
            <w:r>
              <w:tab/>
              <w:t>-</w:t>
            </w:r>
            <w:r>
              <w:tab/>
              <w:t xml:space="preserve">for fitting to </w:t>
            </w:r>
            <w:r>
              <w:t>or equipping such ships, boats or other vessels;</w:t>
            </w:r>
          </w:p>
          <w:p w14:paraId="5910371C"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371D" w14:textId="77777777" w:rsidR="00E546F5" w:rsidRDefault="00951CE2">
            <w:pPr>
              <w:pStyle w:val="Tier3Bullet"/>
            </w:pPr>
            <w:r>
              <w:tab/>
            </w:r>
            <w:r>
              <w:tab/>
              <w:t>-</w:t>
            </w:r>
            <w:r>
              <w:tab/>
              <w:t>for equipping the above platforms;</w:t>
            </w:r>
          </w:p>
          <w:p w14:paraId="5910371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1F" w14:textId="77777777" w:rsidR="00E546F5" w:rsidRDefault="00951CE2">
            <w:pPr>
              <w:pStyle w:val="NormalinTable"/>
            </w:pPr>
            <w:r>
              <w:t>0.0%</w:t>
            </w:r>
          </w:p>
        </w:tc>
      </w:tr>
      <w:tr w:rsidR="00E546F5" w14:paraId="591037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21" w14:textId="77777777" w:rsidR="00E546F5" w:rsidRDefault="00951CE2">
            <w:pPr>
              <w:pStyle w:val="NormalinTable"/>
            </w:pPr>
            <w:r>
              <w:t>4008210000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22" w14:textId="77777777" w:rsidR="00E546F5" w:rsidRDefault="00951CE2">
            <w:pPr>
              <w:pStyle w:val="Tier1"/>
            </w:pPr>
            <w:r>
              <w:t>Plates, sheets, strip, rods and profile shapes, of vulcanised rubber other than hard rubber</w:t>
            </w:r>
          </w:p>
          <w:p w14:paraId="59103723" w14:textId="77777777" w:rsidR="00E546F5" w:rsidRDefault="00951CE2">
            <w:pPr>
              <w:pStyle w:val="Tier2"/>
            </w:pPr>
            <w:r>
              <w:t>-</w:t>
            </w:r>
            <w:r>
              <w:tab/>
              <w:t xml:space="preserve">Of </w:t>
            </w:r>
            <w:r>
              <w:t>non-cellular rubber</w:t>
            </w:r>
          </w:p>
          <w:p w14:paraId="59103724" w14:textId="77777777" w:rsidR="00E546F5" w:rsidRDefault="00951CE2">
            <w:pPr>
              <w:pStyle w:val="Tier3"/>
            </w:pPr>
            <w:r>
              <w:t>-</w:t>
            </w:r>
            <w:r>
              <w:tab/>
              <w:t>-</w:t>
            </w:r>
            <w:r>
              <w:tab/>
              <w:t>Plates, sheets and strip</w:t>
            </w:r>
          </w:p>
          <w:p w14:paraId="5910372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726" w14:textId="77777777" w:rsidR="00E546F5" w:rsidRDefault="00951CE2">
            <w:pPr>
              <w:pStyle w:val="Tier3Bullet"/>
            </w:pPr>
            <w:r>
              <w:tab/>
            </w:r>
            <w:r>
              <w:tab/>
              <w:t>-</w:t>
            </w:r>
            <w:r>
              <w:tab/>
              <w:t>for fitting to or equipping such ships, boats or other</w:t>
            </w:r>
            <w:r>
              <w:t xml:space="preserve"> vessels;</w:t>
            </w:r>
          </w:p>
          <w:p w14:paraId="59103727"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728" w14:textId="77777777" w:rsidR="00E546F5" w:rsidRDefault="00951CE2">
            <w:pPr>
              <w:pStyle w:val="Tier3Bullet"/>
            </w:pPr>
            <w:r>
              <w:tab/>
            </w:r>
            <w:r>
              <w:tab/>
              <w:t>-</w:t>
            </w:r>
            <w:r>
              <w:tab/>
              <w:t>for equippin</w:t>
            </w:r>
            <w:r>
              <w:t>g the above platforms;</w:t>
            </w:r>
          </w:p>
          <w:p w14:paraId="5910372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2A" w14:textId="77777777" w:rsidR="00E546F5" w:rsidRDefault="00951CE2">
            <w:pPr>
              <w:pStyle w:val="NormalinTable"/>
            </w:pPr>
            <w:r>
              <w:t>0.0%</w:t>
            </w:r>
          </w:p>
        </w:tc>
      </w:tr>
      <w:tr w:rsidR="00E546F5" w14:paraId="591037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2C" w14:textId="77777777" w:rsidR="00E546F5" w:rsidRDefault="00951CE2">
            <w:pPr>
              <w:pStyle w:val="NormalinTable"/>
            </w:pPr>
            <w:r>
              <w:rPr>
                <w:rFonts w:eastAsia="Times New Roman"/>
                <w:color w:val="000000"/>
                <w:lang w:eastAsia="en-GB"/>
              </w:rPr>
              <w:t>4008290010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2D" w14:textId="77777777" w:rsidR="00E546F5" w:rsidRDefault="00951CE2">
            <w:pPr>
              <w:pStyle w:val="Tier1"/>
            </w:pPr>
            <w:r>
              <w:rPr>
                <w:rFonts w:eastAsia="Times New Roman"/>
                <w:color w:val="000000"/>
                <w:lang w:eastAsia="en-GB"/>
              </w:rPr>
              <w:t>Plates, sheets, strip, rods and profile shapes, of vulcanised rubber other than hard rubber</w:t>
            </w:r>
            <w:r>
              <w:rPr>
                <w:rFonts w:eastAsia="Times New Roman"/>
                <w:color w:val="000000"/>
                <w:lang w:eastAsia="en-GB"/>
              </w:rPr>
              <w:br/>
            </w:r>
            <w:r>
              <w:rPr>
                <w:rFonts w:eastAsia="Times New Roman"/>
                <w:color w:val="000000"/>
                <w:lang w:eastAsia="en-GB"/>
              </w:rPr>
              <w:t>Of non-cellular rubber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Profile shapes, cut to </w:t>
            </w:r>
            <w:r>
              <w:rPr>
                <w:rFonts w:eastAsia="Times New Roman"/>
                <w:color w:val="000000"/>
                <w:lang w:eastAsia="en-GB"/>
              </w:rPr>
              <w:t>size,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2E" w14:textId="77777777" w:rsidR="00E546F5" w:rsidRDefault="00951CE2">
            <w:pPr>
              <w:pStyle w:val="NormalinTable"/>
            </w:pPr>
            <w:r>
              <w:t>0.0%</w:t>
            </w:r>
          </w:p>
        </w:tc>
      </w:tr>
      <w:tr w:rsidR="00E546F5" w14:paraId="591037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30" w14:textId="77777777" w:rsidR="00E546F5" w:rsidRDefault="00951CE2">
            <w:pPr>
              <w:pStyle w:val="NormalinTable"/>
            </w:pPr>
            <w:r>
              <w:t>4008290090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31" w14:textId="77777777" w:rsidR="00E546F5" w:rsidRDefault="00951CE2">
            <w:pPr>
              <w:pStyle w:val="Tier1"/>
            </w:pPr>
            <w:r>
              <w:t>Plates, sheets, strip, rods and profile shapes, of vulcanised rubber other than hard rubber</w:t>
            </w:r>
          </w:p>
          <w:p w14:paraId="59103732" w14:textId="77777777" w:rsidR="00E546F5" w:rsidRDefault="00951CE2">
            <w:pPr>
              <w:pStyle w:val="Tier2"/>
            </w:pPr>
            <w:r>
              <w:t>-</w:t>
            </w:r>
            <w:r>
              <w:tab/>
              <w:t>Of non-cellular rubber</w:t>
            </w:r>
          </w:p>
          <w:p w14:paraId="59103733" w14:textId="77777777" w:rsidR="00E546F5" w:rsidRDefault="00951CE2">
            <w:pPr>
              <w:pStyle w:val="Tier3"/>
            </w:pPr>
            <w:r>
              <w:t>-</w:t>
            </w:r>
            <w:r>
              <w:tab/>
              <w:t>-</w:t>
            </w:r>
            <w:r>
              <w:tab/>
              <w:t>Other</w:t>
            </w:r>
          </w:p>
          <w:p w14:paraId="59103734" w14:textId="77777777" w:rsidR="00E546F5" w:rsidRDefault="00951CE2">
            <w:pPr>
              <w:pStyle w:val="Tier4"/>
            </w:pPr>
            <w:r>
              <w:t>-</w:t>
            </w:r>
            <w:r>
              <w:tab/>
              <w:t>-</w:t>
            </w:r>
            <w:r>
              <w:tab/>
              <w:t>-</w:t>
            </w:r>
            <w:r>
              <w:tab/>
              <w:t>Other</w:t>
            </w:r>
          </w:p>
          <w:p w14:paraId="59103735"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3736" w14:textId="77777777" w:rsidR="00E546F5" w:rsidRDefault="00951CE2">
            <w:pPr>
              <w:pStyle w:val="Tier4Bullet"/>
            </w:pPr>
            <w:r>
              <w:tab/>
            </w:r>
            <w:r>
              <w:tab/>
            </w:r>
            <w:r>
              <w:tab/>
              <w:t>-</w:t>
            </w:r>
            <w:r>
              <w:tab/>
              <w:t>for fitting to or equipping such ships, boats or other vessels;</w:t>
            </w:r>
          </w:p>
          <w:p w14:paraId="59103737"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3738" w14:textId="77777777" w:rsidR="00E546F5" w:rsidRDefault="00951CE2">
            <w:pPr>
              <w:pStyle w:val="Tier4Bullet"/>
            </w:pPr>
            <w:r>
              <w:tab/>
            </w:r>
            <w:r>
              <w:tab/>
            </w:r>
            <w:r>
              <w:tab/>
              <w:t>-</w:t>
            </w:r>
            <w:r>
              <w:tab/>
              <w:t>for equipping the above platforms;</w:t>
            </w:r>
          </w:p>
          <w:p w14:paraId="5910373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3A" w14:textId="77777777" w:rsidR="00E546F5" w:rsidRDefault="00951CE2">
            <w:pPr>
              <w:pStyle w:val="NormalinTable"/>
            </w:pPr>
            <w:r>
              <w:t>0.0%</w:t>
            </w:r>
          </w:p>
        </w:tc>
      </w:tr>
      <w:tr w:rsidR="00E546F5" w14:paraId="591037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3C" w14:textId="77777777" w:rsidR="00E546F5" w:rsidRDefault="00951CE2">
            <w:pPr>
              <w:pStyle w:val="NormalinTable"/>
            </w:pPr>
            <w:r>
              <w:t>4009110000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3D" w14:textId="77777777" w:rsidR="00E546F5" w:rsidRDefault="00951CE2">
            <w:pPr>
              <w:pStyle w:val="Tier1"/>
            </w:pPr>
            <w:r>
              <w:t xml:space="preserve">Tubes, pipes and hoses, of </w:t>
            </w:r>
            <w:r>
              <w:t>vulcanised rubber other than hard rubber, with or without their fittings (for example, joints, elbows, flanges)</w:t>
            </w:r>
          </w:p>
          <w:p w14:paraId="5910373E" w14:textId="77777777" w:rsidR="00E546F5" w:rsidRDefault="00951CE2">
            <w:pPr>
              <w:pStyle w:val="Tier2"/>
            </w:pPr>
            <w:r>
              <w:t>-</w:t>
            </w:r>
            <w:r>
              <w:tab/>
              <w:t>Not reinforced or otherwise combined with other materials</w:t>
            </w:r>
          </w:p>
          <w:p w14:paraId="5910373F" w14:textId="77777777" w:rsidR="00E546F5" w:rsidRDefault="00951CE2">
            <w:pPr>
              <w:pStyle w:val="Tier3"/>
            </w:pPr>
            <w:r>
              <w:t>-</w:t>
            </w:r>
            <w:r>
              <w:tab/>
              <w:t>-</w:t>
            </w:r>
            <w:r>
              <w:tab/>
              <w:t>Without fittings</w:t>
            </w:r>
          </w:p>
          <w:p w14:paraId="59103740"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3741" w14:textId="77777777" w:rsidR="00E546F5" w:rsidRDefault="00951CE2">
            <w:pPr>
              <w:pStyle w:val="Tier3Bullet"/>
            </w:pPr>
            <w:r>
              <w:tab/>
            </w:r>
            <w:r>
              <w:tab/>
              <w:t>-</w:t>
            </w:r>
            <w:r>
              <w:tab/>
              <w:t>for fitting to or equipping such ships, boats or other vessels;</w:t>
            </w:r>
          </w:p>
          <w:p w14:paraId="59103742"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3743" w14:textId="77777777" w:rsidR="00E546F5" w:rsidRDefault="00951CE2">
            <w:pPr>
              <w:pStyle w:val="Tier3Bullet"/>
            </w:pPr>
            <w:r>
              <w:tab/>
            </w:r>
            <w:r>
              <w:tab/>
              <w:t>-</w:t>
            </w:r>
            <w:r>
              <w:tab/>
              <w:t>for equipping the above platforms;</w:t>
            </w:r>
          </w:p>
          <w:p w14:paraId="5910374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45" w14:textId="77777777" w:rsidR="00E546F5" w:rsidRDefault="00951CE2">
            <w:pPr>
              <w:pStyle w:val="NormalinTable"/>
            </w:pPr>
            <w:r>
              <w:t>0.0%</w:t>
            </w:r>
          </w:p>
        </w:tc>
      </w:tr>
      <w:tr w:rsidR="00E546F5" w14:paraId="591037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47" w14:textId="77777777" w:rsidR="00E546F5" w:rsidRDefault="00951CE2">
            <w:pPr>
              <w:pStyle w:val="NormalinTable"/>
            </w:pPr>
            <w:r>
              <w:rPr>
                <w:rFonts w:eastAsia="Times New Roman"/>
                <w:color w:val="000000"/>
                <w:lang w:eastAsia="en-GB"/>
              </w:rPr>
              <w:t>4009</w:t>
            </w:r>
            <w:r>
              <w:rPr>
                <w:rFonts w:eastAsia="Times New Roman"/>
                <w:color w:val="000000"/>
                <w:lang w:eastAsia="en-GB"/>
              </w:rPr>
              <w:t>120010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48" w14:textId="77777777" w:rsidR="00E546F5" w:rsidRDefault="00951CE2">
            <w:pPr>
              <w:pStyle w:val="Tier1"/>
            </w:pPr>
            <w:r>
              <w:rPr>
                <w:rFonts w:eastAsia="Times New Roman"/>
                <w:color w:val="000000"/>
                <w:lang w:eastAsia="en-GB"/>
              </w:rPr>
              <w:t>Tubes, pipes and hoses, of vulcanised rubber other than hard rubber, with or without their fittings (for example, joints, elbows, flanges)</w:t>
            </w:r>
            <w:r>
              <w:rPr>
                <w:rFonts w:eastAsia="Times New Roman"/>
                <w:color w:val="000000"/>
                <w:lang w:eastAsia="en-GB"/>
              </w:rPr>
              <w:br/>
            </w:r>
            <w:r>
              <w:rPr>
                <w:rFonts w:eastAsia="Times New Roman"/>
                <w:color w:val="000000"/>
                <w:lang w:eastAsia="en-GB"/>
              </w:rPr>
              <w:t>Not reinforced or otherwise combined with other materials</w:t>
            </w:r>
            <w:r>
              <w:rPr>
                <w:rFonts w:eastAsia="Times New Roman"/>
                <w:color w:val="000000"/>
                <w:lang w:eastAsia="en-GB"/>
              </w:rPr>
              <w:br/>
            </w:r>
            <w:r>
              <w:rPr>
                <w:rFonts w:eastAsia="Times New Roman"/>
                <w:color w:val="000000"/>
                <w:lang w:eastAsia="en-GB"/>
              </w:rPr>
              <w:t>With fittings</w:t>
            </w:r>
            <w:r>
              <w:rPr>
                <w:rFonts w:eastAsia="Times New Roman"/>
                <w:color w:val="000000"/>
                <w:lang w:eastAsia="en-GB"/>
              </w:rPr>
              <w:br/>
            </w:r>
            <w:r>
              <w:rPr>
                <w:rFonts w:eastAsia="Times New Roman"/>
                <w:color w:val="000000"/>
                <w:lang w:eastAsia="en-GB"/>
              </w:rPr>
              <w:t>Suitable for conducting gases or liqui</w:t>
            </w:r>
            <w:r>
              <w:rPr>
                <w:rFonts w:eastAsia="Times New Roman"/>
                <w:color w:val="000000"/>
                <w:lang w:eastAsia="en-GB"/>
              </w:rPr>
              <w:t>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49" w14:textId="77777777" w:rsidR="00E546F5" w:rsidRDefault="00951CE2">
            <w:pPr>
              <w:pStyle w:val="NormalinTable"/>
            </w:pPr>
            <w:r>
              <w:t>0.0%</w:t>
            </w:r>
          </w:p>
        </w:tc>
      </w:tr>
      <w:tr w:rsidR="00E546F5" w14:paraId="591037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4B" w14:textId="77777777" w:rsidR="00E546F5" w:rsidRDefault="00951CE2">
            <w:pPr>
              <w:pStyle w:val="NormalinTable"/>
            </w:pPr>
            <w:r>
              <w:t>4009120090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4C" w14:textId="77777777" w:rsidR="00E546F5" w:rsidRDefault="00951CE2">
            <w:pPr>
              <w:pStyle w:val="Tier1"/>
            </w:pPr>
            <w:r>
              <w:t>Tubes, pipes and hoses, of vulcanised rubber other than hard rubber, with or without their fittings (for example, joints, elbows, flanges)</w:t>
            </w:r>
          </w:p>
          <w:p w14:paraId="5910374D" w14:textId="77777777" w:rsidR="00E546F5" w:rsidRDefault="00951CE2">
            <w:pPr>
              <w:pStyle w:val="Tier2"/>
            </w:pPr>
            <w:r>
              <w:t>-</w:t>
            </w:r>
            <w:r>
              <w:tab/>
              <w:t>Not reinforced or otherwise combined with other materials</w:t>
            </w:r>
          </w:p>
          <w:p w14:paraId="5910374E" w14:textId="77777777" w:rsidR="00E546F5" w:rsidRDefault="00951CE2">
            <w:pPr>
              <w:pStyle w:val="Tier3"/>
            </w:pPr>
            <w:r>
              <w:t>-</w:t>
            </w:r>
            <w:r>
              <w:tab/>
              <w:t>-</w:t>
            </w:r>
            <w:r>
              <w:tab/>
              <w:t>With fittings</w:t>
            </w:r>
          </w:p>
          <w:p w14:paraId="5910374F" w14:textId="77777777" w:rsidR="00E546F5" w:rsidRDefault="00951CE2">
            <w:pPr>
              <w:pStyle w:val="Tier4"/>
            </w:pPr>
            <w:r>
              <w:t>-</w:t>
            </w:r>
            <w:r>
              <w:tab/>
              <w:t>-</w:t>
            </w:r>
            <w:r>
              <w:tab/>
              <w:t>-</w:t>
            </w:r>
            <w:r>
              <w:tab/>
              <w:t>Other</w:t>
            </w:r>
          </w:p>
          <w:p w14:paraId="59103750" w14:textId="77777777" w:rsidR="00E546F5" w:rsidRDefault="00951CE2">
            <w:pPr>
              <w:pStyle w:val="Tier4Bullet"/>
            </w:pPr>
            <w:r>
              <w:tab/>
            </w:r>
            <w:r>
              <w:tab/>
            </w:r>
            <w:r>
              <w:tab/>
              <w:t>-</w:t>
            </w:r>
            <w:r>
              <w:tab/>
              <w:t>for incorpo</w:t>
            </w:r>
            <w:r>
              <w:t>ration in ships, boats or other vessels listed in Table 1, for the purposes of their construction, repair, maintenance or conversion;</w:t>
            </w:r>
          </w:p>
          <w:p w14:paraId="59103751" w14:textId="77777777" w:rsidR="00E546F5" w:rsidRDefault="00951CE2">
            <w:pPr>
              <w:pStyle w:val="Tier4Bullet"/>
            </w:pPr>
            <w:r>
              <w:tab/>
            </w:r>
            <w:r>
              <w:tab/>
            </w:r>
            <w:r>
              <w:tab/>
              <w:t>-</w:t>
            </w:r>
            <w:r>
              <w:tab/>
              <w:t>for fitting to or equipping such ships, boats or other vessels;</w:t>
            </w:r>
          </w:p>
          <w:p w14:paraId="59103752" w14:textId="77777777" w:rsidR="00E546F5" w:rsidRDefault="00951CE2">
            <w:pPr>
              <w:pStyle w:val="Tier4Bullet"/>
            </w:pPr>
            <w:r>
              <w:tab/>
            </w:r>
            <w:r>
              <w:tab/>
            </w:r>
            <w:r>
              <w:tab/>
              <w:t>-</w:t>
            </w:r>
            <w:r>
              <w:tab/>
              <w:t>for incorporation, for the purposes of their con</w:t>
            </w:r>
            <w:r>
              <w:t>struction, repair, maintenance or conversion, in drilling or production platforms listed below: fixed, of subheading ex 8430 49 or floating or submersible of subheading 8905 20;</w:t>
            </w:r>
          </w:p>
          <w:p w14:paraId="59103753" w14:textId="77777777" w:rsidR="00E546F5" w:rsidRDefault="00951CE2">
            <w:pPr>
              <w:pStyle w:val="Tier4Bullet"/>
            </w:pPr>
            <w:r>
              <w:tab/>
            </w:r>
            <w:r>
              <w:tab/>
            </w:r>
            <w:r>
              <w:tab/>
              <w:t>-</w:t>
            </w:r>
            <w:r>
              <w:tab/>
              <w:t>for equipping the above platforms;</w:t>
            </w:r>
          </w:p>
          <w:p w14:paraId="59103754" w14:textId="77777777" w:rsidR="00E546F5" w:rsidRDefault="00951CE2">
            <w:pPr>
              <w:pStyle w:val="Tier4Bullet"/>
            </w:pPr>
            <w:r>
              <w:tab/>
            </w:r>
            <w:r>
              <w:tab/>
            </w:r>
            <w:r>
              <w:tab/>
              <w:t>-</w:t>
            </w:r>
            <w:r>
              <w:tab/>
              <w:t>for linking these drilling or pro</w:t>
            </w:r>
            <w:r>
              <w:t>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55" w14:textId="77777777" w:rsidR="00E546F5" w:rsidRDefault="00951CE2">
            <w:pPr>
              <w:pStyle w:val="NormalinTable"/>
            </w:pPr>
            <w:r>
              <w:t>0.0%</w:t>
            </w:r>
          </w:p>
        </w:tc>
      </w:tr>
      <w:tr w:rsidR="00E546F5" w14:paraId="591037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57" w14:textId="77777777" w:rsidR="00E546F5" w:rsidRDefault="00951CE2">
            <w:pPr>
              <w:pStyle w:val="NormalinTable"/>
            </w:pPr>
            <w:r>
              <w:t>4009210000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58" w14:textId="77777777" w:rsidR="00E546F5" w:rsidRDefault="00951CE2">
            <w:pPr>
              <w:pStyle w:val="Tier1"/>
            </w:pPr>
            <w:r>
              <w:t>Tubes, pipes and hoses, of vulcanised rubber other than hard rubber, with or without their fittings (for example, joints, elbows, flanges)</w:t>
            </w:r>
          </w:p>
          <w:p w14:paraId="59103759" w14:textId="77777777" w:rsidR="00E546F5" w:rsidRDefault="00951CE2">
            <w:pPr>
              <w:pStyle w:val="Tier2"/>
            </w:pPr>
            <w:r>
              <w:t>-</w:t>
            </w:r>
            <w:r>
              <w:tab/>
              <w:t>Reinforced or otherwise combined only with metal</w:t>
            </w:r>
          </w:p>
          <w:p w14:paraId="5910375A" w14:textId="77777777" w:rsidR="00E546F5" w:rsidRDefault="00951CE2">
            <w:pPr>
              <w:pStyle w:val="Tier3"/>
            </w:pPr>
            <w:r>
              <w:t>-</w:t>
            </w:r>
            <w:r>
              <w:tab/>
              <w:t>-</w:t>
            </w:r>
            <w:r>
              <w:tab/>
            </w:r>
            <w:r>
              <w:t>Without fittings</w:t>
            </w:r>
          </w:p>
          <w:p w14:paraId="5910375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75C" w14:textId="77777777" w:rsidR="00E546F5" w:rsidRDefault="00951CE2">
            <w:pPr>
              <w:pStyle w:val="Tier3Bullet"/>
            </w:pPr>
            <w:r>
              <w:tab/>
            </w:r>
            <w:r>
              <w:tab/>
              <w:t>-</w:t>
            </w:r>
            <w:r>
              <w:tab/>
              <w:t>for fitting to or equipping such ships, boats or other vessels;</w:t>
            </w:r>
          </w:p>
          <w:p w14:paraId="5910375D" w14:textId="77777777" w:rsidR="00E546F5" w:rsidRDefault="00951CE2">
            <w:pPr>
              <w:pStyle w:val="Tier3Bullet"/>
            </w:pP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14:paraId="5910375E" w14:textId="77777777" w:rsidR="00E546F5" w:rsidRDefault="00951CE2">
            <w:pPr>
              <w:pStyle w:val="Tier3Bullet"/>
            </w:pPr>
            <w:r>
              <w:tab/>
            </w:r>
            <w:r>
              <w:tab/>
              <w:t>-</w:t>
            </w:r>
            <w:r>
              <w:tab/>
              <w:t>for equipping the above platforms;</w:t>
            </w:r>
          </w:p>
          <w:p w14:paraId="5910375F" w14:textId="77777777" w:rsidR="00E546F5" w:rsidRDefault="00951CE2">
            <w:pPr>
              <w:pStyle w:val="Tier3Bullet"/>
            </w:pPr>
            <w:r>
              <w:tab/>
            </w:r>
            <w:r>
              <w:tab/>
              <w:t>-</w:t>
            </w:r>
            <w:r>
              <w:tab/>
              <w:t>for l</w:t>
            </w:r>
            <w:r>
              <w:t>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60" w14:textId="77777777" w:rsidR="00E546F5" w:rsidRDefault="00951CE2">
            <w:pPr>
              <w:pStyle w:val="NormalinTable"/>
            </w:pPr>
            <w:r>
              <w:t>0.0%</w:t>
            </w:r>
          </w:p>
        </w:tc>
      </w:tr>
      <w:tr w:rsidR="00E546F5" w14:paraId="591037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62" w14:textId="77777777" w:rsidR="00E546F5" w:rsidRDefault="00951CE2">
            <w:pPr>
              <w:pStyle w:val="NormalinTable"/>
            </w:pPr>
            <w:r>
              <w:rPr>
                <w:rFonts w:eastAsia="Times New Roman"/>
                <w:color w:val="000000"/>
                <w:lang w:eastAsia="en-GB"/>
              </w:rPr>
              <w:t>4009220010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63" w14:textId="77777777" w:rsidR="00E546F5" w:rsidRDefault="00951CE2">
            <w:pPr>
              <w:pStyle w:val="Tier1"/>
            </w:pPr>
            <w:r>
              <w:rPr>
                <w:rFonts w:eastAsia="Times New Roman"/>
                <w:color w:val="000000"/>
                <w:lang w:eastAsia="en-GB"/>
              </w:rPr>
              <w:t>Tubes, pipes and hoses, of vulcanised rubber other than hard rubber, with or without their fittings (for example, joints, elbows, flanges)</w:t>
            </w:r>
            <w:r>
              <w:rPr>
                <w:rFonts w:eastAsia="Times New Roman"/>
                <w:color w:val="000000"/>
                <w:lang w:eastAsia="en-GB"/>
              </w:rPr>
              <w:br/>
            </w:r>
            <w:r>
              <w:rPr>
                <w:rFonts w:eastAsia="Times New Roman"/>
                <w:color w:val="000000"/>
                <w:lang w:eastAsia="en-GB"/>
              </w:rPr>
              <w:t xml:space="preserve">Reinforced or otherwise </w:t>
            </w:r>
            <w:r>
              <w:rPr>
                <w:rFonts w:eastAsia="Times New Roman"/>
                <w:color w:val="000000"/>
                <w:lang w:eastAsia="en-GB"/>
              </w:rPr>
              <w:t>combined only with metal</w:t>
            </w:r>
            <w:r>
              <w:rPr>
                <w:rFonts w:eastAsia="Times New Roman"/>
                <w:color w:val="000000"/>
                <w:lang w:eastAsia="en-GB"/>
              </w:rPr>
              <w:br/>
            </w:r>
            <w:r>
              <w:rPr>
                <w:rFonts w:eastAsia="Times New Roman"/>
                <w:color w:val="000000"/>
                <w:lang w:eastAsia="en-GB"/>
              </w:rPr>
              <w:t>With fittings</w:t>
            </w:r>
            <w:r>
              <w:rPr>
                <w:rFonts w:eastAsia="Times New Roman"/>
                <w:color w:val="000000"/>
                <w:lang w:eastAsia="en-GB"/>
              </w:rPr>
              <w:br/>
            </w:r>
            <w:r>
              <w:rPr>
                <w:rFonts w:eastAsia="Times New Roman"/>
                <w:color w:val="000000"/>
                <w:lang w:eastAsia="en-GB"/>
              </w:rPr>
              <w:t>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w:t>
            </w:r>
            <w:r>
              <w:rPr>
                <w:rFonts w:eastAsia="Times New Roman"/>
                <w:color w:val="000000"/>
                <w:lang w:eastAsia="en-GB"/>
              </w:rPr>
              <w:t>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64" w14:textId="77777777" w:rsidR="00E546F5" w:rsidRDefault="00951CE2">
            <w:pPr>
              <w:pStyle w:val="NormalinTable"/>
            </w:pPr>
            <w:r>
              <w:t>0.0%</w:t>
            </w:r>
          </w:p>
        </w:tc>
      </w:tr>
      <w:tr w:rsidR="00E546F5" w14:paraId="591037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66" w14:textId="77777777" w:rsidR="00E546F5" w:rsidRDefault="00951CE2">
            <w:pPr>
              <w:pStyle w:val="NormalinTable"/>
            </w:pPr>
            <w:r>
              <w:t>4009220090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67" w14:textId="77777777" w:rsidR="00E546F5" w:rsidRDefault="00951CE2">
            <w:pPr>
              <w:pStyle w:val="Tier1"/>
            </w:pPr>
            <w:r>
              <w:t>Tubes, pipes and hoses, of vulcanised rubber other than hard rubber, with or without their fittings (for example, joints, elbows, flanges)</w:t>
            </w:r>
          </w:p>
          <w:p w14:paraId="59103768" w14:textId="77777777" w:rsidR="00E546F5" w:rsidRDefault="00951CE2">
            <w:pPr>
              <w:pStyle w:val="Tier2"/>
            </w:pPr>
            <w:r>
              <w:t>-</w:t>
            </w:r>
            <w:r>
              <w:tab/>
              <w:t>Reinforced or otherwise combined only w</w:t>
            </w:r>
            <w:r>
              <w:t>ith metal</w:t>
            </w:r>
          </w:p>
          <w:p w14:paraId="59103769" w14:textId="77777777" w:rsidR="00E546F5" w:rsidRDefault="00951CE2">
            <w:pPr>
              <w:pStyle w:val="Tier3"/>
            </w:pPr>
            <w:r>
              <w:t>-</w:t>
            </w:r>
            <w:r>
              <w:tab/>
              <w:t>-</w:t>
            </w:r>
            <w:r>
              <w:tab/>
              <w:t>With fittings</w:t>
            </w:r>
          </w:p>
          <w:p w14:paraId="5910376A" w14:textId="77777777" w:rsidR="00E546F5" w:rsidRDefault="00951CE2">
            <w:pPr>
              <w:pStyle w:val="Tier4"/>
            </w:pPr>
            <w:r>
              <w:t>-</w:t>
            </w:r>
            <w:r>
              <w:tab/>
              <w:t>-</w:t>
            </w:r>
            <w:r>
              <w:tab/>
              <w:t>-</w:t>
            </w:r>
            <w:r>
              <w:tab/>
              <w:t>Other</w:t>
            </w:r>
          </w:p>
          <w:p w14:paraId="5910376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76C" w14:textId="77777777" w:rsidR="00E546F5" w:rsidRDefault="00951CE2">
            <w:pPr>
              <w:pStyle w:val="Tier4Bullet"/>
            </w:pPr>
            <w:r>
              <w:tab/>
            </w:r>
            <w:r>
              <w:tab/>
            </w:r>
            <w:r>
              <w:tab/>
              <w:t>-</w:t>
            </w:r>
            <w:r>
              <w:tab/>
              <w:t xml:space="preserve">for fitting to or equipping such ships, boats or other </w:t>
            </w:r>
            <w:r>
              <w:t>vessels;</w:t>
            </w:r>
          </w:p>
          <w:p w14:paraId="5910376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76E" w14:textId="77777777" w:rsidR="00E546F5" w:rsidRDefault="00951CE2">
            <w:pPr>
              <w:pStyle w:val="Tier4Bullet"/>
            </w:pPr>
            <w:r>
              <w:tab/>
            </w:r>
            <w:r>
              <w:tab/>
            </w:r>
            <w:r>
              <w:tab/>
              <w:t>-</w:t>
            </w:r>
            <w:r>
              <w:tab/>
              <w:t>for equippi</w:t>
            </w:r>
            <w:r>
              <w:t>ng the above platforms;</w:t>
            </w:r>
          </w:p>
          <w:p w14:paraId="5910376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70" w14:textId="77777777" w:rsidR="00E546F5" w:rsidRDefault="00951CE2">
            <w:pPr>
              <w:pStyle w:val="NormalinTable"/>
            </w:pPr>
            <w:r>
              <w:t>0.0%</w:t>
            </w:r>
          </w:p>
        </w:tc>
      </w:tr>
      <w:tr w:rsidR="00E546F5" w14:paraId="591037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72" w14:textId="77777777" w:rsidR="00E546F5" w:rsidRDefault="00951CE2">
            <w:pPr>
              <w:pStyle w:val="NormalinTable"/>
            </w:pPr>
            <w:r>
              <w:t>4009310000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73" w14:textId="77777777" w:rsidR="00E546F5" w:rsidRDefault="00951CE2">
            <w:pPr>
              <w:pStyle w:val="Tier1"/>
            </w:pPr>
            <w:r>
              <w:t xml:space="preserve">Tubes, pipes and hoses, of vulcanised rubber other than hard rubber, with or without their fittings (for example, joints, elbows, </w:t>
            </w:r>
            <w:r>
              <w:t>flanges)</w:t>
            </w:r>
          </w:p>
          <w:p w14:paraId="59103774" w14:textId="77777777" w:rsidR="00E546F5" w:rsidRDefault="00951CE2">
            <w:pPr>
              <w:pStyle w:val="Tier2"/>
            </w:pPr>
            <w:r>
              <w:t>-</w:t>
            </w:r>
            <w:r>
              <w:tab/>
              <w:t>Reinforced or otherwise combined only with textile materials</w:t>
            </w:r>
          </w:p>
          <w:p w14:paraId="59103775" w14:textId="77777777" w:rsidR="00E546F5" w:rsidRDefault="00951CE2">
            <w:pPr>
              <w:pStyle w:val="Tier3"/>
            </w:pPr>
            <w:r>
              <w:t>-</w:t>
            </w:r>
            <w:r>
              <w:tab/>
              <w:t>-</w:t>
            </w:r>
            <w:r>
              <w:tab/>
              <w:t>Without fittings</w:t>
            </w:r>
          </w:p>
          <w:p w14:paraId="5910377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777" w14:textId="77777777" w:rsidR="00E546F5" w:rsidRDefault="00951CE2">
            <w:pPr>
              <w:pStyle w:val="Tier3Bullet"/>
            </w:pPr>
            <w:r>
              <w:tab/>
            </w:r>
            <w:r>
              <w:tab/>
              <w:t>-</w:t>
            </w:r>
            <w:r>
              <w:tab/>
              <w:t xml:space="preserve">for </w:t>
            </w:r>
            <w:r>
              <w:t>fitting to or equipping such ships, boats or other vessels;</w:t>
            </w:r>
          </w:p>
          <w:p w14:paraId="5910377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3779" w14:textId="77777777" w:rsidR="00E546F5" w:rsidRDefault="00951CE2">
            <w:pPr>
              <w:pStyle w:val="Tier3Bullet"/>
            </w:pPr>
            <w:r>
              <w:tab/>
            </w:r>
            <w:r>
              <w:tab/>
              <w:t>-</w:t>
            </w:r>
            <w:r>
              <w:tab/>
              <w:t>for equipping the above platforms;</w:t>
            </w:r>
          </w:p>
          <w:p w14:paraId="5910377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7B" w14:textId="77777777" w:rsidR="00E546F5" w:rsidRDefault="00951CE2">
            <w:pPr>
              <w:pStyle w:val="NormalinTable"/>
            </w:pPr>
            <w:r>
              <w:t>0.0%</w:t>
            </w:r>
          </w:p>
        </w:tc>
      </w:tr>
      <w:tr w:rsidR="00E546F5" w14:paraId="591037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7D" w14:textId="77777777" w:rsidR="00E546F5" w:rsidRDefault="00951CE2">
            <w:pPr>
              <w:pStyle w:val="NormalinTable"/>
            </w:pPr>
            <w:r>
              <w:rPr>
                <w:rFonts w:eastAsia="Times New Roman"/>
                <w:color w:val="000000"/>
                <w:lang w:eastAsia="en-GB"/>
              </w:rPr>
              <w:t>4009320010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7E" w14:textId="77777777" w:rsidR="00E546F5" w:rsidRDefault="00951CE2">
            <w:pPr>
              <w:pStyle w:val="Tier1"/>
            </w:pPr>
            <w:r>
              <w:rPr>
                <w:rFonts w:eastAsia="Times New Roman"/>
                <w:color w:val="000000"/>
                <w:lang w:eastAsia="en-GB"/>
              </w:rPr>
              <w:t xml:space="preserve">Tubes, pipes and hoses, of vulcanised rubber other than hard rubber, with or without their </w:t>
            </w:r>
            <w:r>
              <w:rPr>
                <w:rFonts w:eastAsia="Times New Roman"/>
                <w:color w:val="000000"/>
                <w:lang w:eastAsia="en-GB"/>
              </w:rPr>
              <w:t>fittings (for example, joints, elbows, flanges)</w:t>
            </w:r>
            <w:r>
              <w:rPr>
                <w:rFonts w:eastAsia="Times New Roman"/>
                <w:color w:val="000000"/>
                <w:lang w:eastAsia="en-GB"/>
              </w:rPr>
              <w:br/>
            </w:r>
            <w:r>
              <w:rPr>
                <w:rFonts w:eastAsia="Times New Roman"/>
                <w:color w:val="000000"/>
                <w:lang w:eastAsia="en-GB"/>
              </w:rPr>
              <w:t>Reinforced or otherwise combined only with textile materials</w:t>
            </w:r>
            <w:r>
              <w:rPr>
                <w:rFonts w:eastAsia="Times New Roman"/>
                <w:color w:val="000000"/>
                <w:lang w:eastAsia="en-GB"/>
              </w:rPr>
              <w:br/>
            </w:r>
            <w:r>
              <w:rPr>
                <w:rFonts w:eastAsia="Times New Roman"/>
                <w:color w:val="000000"/>
                <w:lang w:eastAsia="en-GB"/>
              </w:rPr>
              <w:t>With fittings</w:t>
            </w:r>
            <w:r>
              <w:rPr>
                <w:rFonts w:eastAsia="Times New Roman"/>
                <w:color w:val="000000"/>
                <w:lang w:eastAsia="en-GB"/>
              </w:rPr>
              <w:br/>
            </w:r>
            <w:r>
              <w:rPr>
                <w:rFonts w:eastAsia="Times New Roman"/>
                <w:color w:val="000000"/>
                <w:lang w:eastAsia="en-GB"/>
              </w:rPr>
              <w:t>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w:t>
            </w:r>
            <w:r>
              <w:rPr>
                <w:rFonts w:eastAsia="Times New Roman"/>
                <w:color w:val="000000"/>
                <w:lang w:eastAsia="en-GB"/>
              </w:rPr>
              <w:t xml:space="preserve">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7F" w14:textId="77777777" w:rsidR="00E546F5" w:rsidRDefault="00951CE2">
            <w:pPr>
              <w:pStyle w:val="NormalinTable"/>
            </w:pPr>
            <w:r>
              <w:t>0.0%</w:t>
            </w:r>
          </w:p>
        </w:tc>
      </w:tr>
      <w:tr w:rsidR="00E546F5" w14:paraId="591037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81" w14:textId="77777777" w:rsidR="00E546F5" w:rsidRDefault="00951CE2">
            <w:pPr>
              <w:pStyle w:val="NormalinTable"/>
            </w:pPr>
            <w:r>
              <w:t>4009320090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82" w14:textId="77777777" w:rsidR="00E546F5" w:rsidRDefault="00951CE2">
            <w:pPr>
              <w:pStyle w:val="Tier1"/>
            </w:pPr>
            <w:r>
              <w:t>Tubes, pipes and hoses, of vulcanised rubber other than hard rubber, with or without their fitti</w:t>
            </w:r>
            <w:r>
              <w:t>ngs (for example, joints, elbows, flanges)</w:t>
            </w:r>
          </w:p>
          <w:p w14:paraId="59103783" w14:textId="77777777" w:rsidR="00E546F5" w:rsidRDefault="00951CE2">
            <w:pPr>
              <w:pStyle w:val="Tier2"/>
            </w:pPr>
            <w:r>
              <w:t>-</w:t>
            </w:r>
            <w:r>
              <w:tab/>
              <w:t>Reinforced or otherwise combined only with textile materials</w:t>
            </w:r>
          </w:p>
          <w:p w14:paraId="59103784" w14:textId="77777777" w:rsidR="00E546F5" w:rsidRDefault="00951CE2">
            <w:pPr>
              <w:pStyle w:val="Tier3"/>
            </w:pPr>
            <w:r>
              <w:t>-</w:t>
            </w:r>
            <w:r>
              <w:tab/>
              <w:t>-</w:t>
            </w:r>
            <w:r>
              <w:tab/>
              <w:t>With fittings</w:t>
            </w:r>
          </w:p>
          <w:p w14:paraId="59103785" w14:textId="77777777" w:rsidR="00E546F5" w:rsidRDefault="00951CE2">
            <w:pPr>
              <w:pStyle w:val="Tier4"/>
            </w:pPr>
            <w:r>
              <w:t>-</w:t>
            </w:r>
            <w:r>
              <w:tab/>
              <w:t>-</w:t>
            </w:r>
            <w:r>
              <w:tab/>
              <w:t>-</w:t>
            </w:r>
            <w:r>
              <w:tab/>
              <w:t>Other</w:t>
            </w:r>
          </w:p>
          <w:p w14:paraId="59103786" w14:textId="77777777" w:rsidR="00E546F5" w:rsidRDefault="00951CE2">
            <w:pPr>
              <w:pStyle w:val="Tier4Bullet"/>
            </w:pPr>
            <w:r>
              <w:tab/>
            </w:r>
            <w:r>
              <w:tab/>
            </w:r>
            <w:r>
              <w:tab/>
              <w:t>-</w:t>
            </w:r>
            <w:r>
              <w:tab/>
              <w:t>for incorporation in ships, boats or other vessels listed in Table 1, for the purposes of their construction, repai</w:t>
            </w:r>
            <w:r>
              <w:t>r, maintenance or conversion;</w:t>
            </w:r>
          </w:p>
          <w:p w14:paraId="59103787" w14:textId="77777777" w:rsidR="00E546F5" w:rsidRDefault="00951CE2">
            <w:pPr>
              <w:pStyle w:val="Tier4Bullet"/>
            </w:pPr>
            <w:r>
              <w:tab/>
            </w:r>
            <w:r>
              <w:tab/>
            </w:r>
            <w:r>
              <w:tab/>
              <w:t>-</w:t>
            </w:r>
            <w:r>
              <w:tab/>
              <w:t>for fitting to or equipping such ships, boats or other vessels;</w:t>
            </w:r>
          </w:p>
          <w:p w14:paraId="5910378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3789" w14:textId="77777777" w:rsidR="00E546F5" w:rsidRDefault="00951CE2">
            <w:pPr>
              <w:pStyle w:val="Tier4Bullet"/>
            </w:pPr>
            <w:r>
              <w:tab/>
            </w:r>
            <w:r>
              <w:tab/>
            </w:r>
            <w:r>
              <w:tab/>
              <w:t>-</w:t>
            </w:r>
            <w:r>
              <w:tab/>
              <w:t>for equipping the above platforms;</w:t>
            </w:r>
          </w:p>
          <w:p w14:paraId="5910378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8B" w14:textId="77777777" w:rsidR="00E546F5" w:rsidRDefault="00951CE2">
            <w:pPr>
              <w:pStyle w:val="NormalinTable"/>
            </w:pPr>
            <w:r>
              <w:t>0.0%</w:t>
            </w:r>
          </w:p>
        </w:tc>
      </w:tr>
      <w:tr w:rsidR="00E546F5" w14:paraId="591037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8D" w14:textId="77777777" w:rsidR="00E546F5" w:rsidRDefault="00951CE2">
            <w:pPr>
              <w:pStyle w:val="NormalinTable"/>
            </w:pPr>
            <w:r>
              <w:t>4009410000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8E" w14:textId="77777777" w:rsidR="00E546F5" w:rsidRDefault="00951CE2">
            <w:pPr>
              <w:pStyle w:val="Tier1"/>
            </w:pPr>
            <w:r>
              <w:t xml:space="preserve">Tubes, pipes and hoses, of vulcanised rubber </w:t>
            </w:r>
            <w:r>
              <w:t>other than hard rubber, with or without their fittings (for example, joints, elbows, flanges)</w:t>
            </w:r>
          </w:p>
          <w:p w14:paraId="5910378F" w14:textId="77777777" w:rsidR="00E546F5" w:rsidRDefault="00951CE2">
            <w:pPr>
              <w:pStyle w:val="Tier2"/>
            </w:pPr>
            <w:r>
              <w:t>-</w:t>
            </w:r>
            <w:r>
              <w:tab/>
              <w:t>Reinforced or otherwise combined with other materials</w:t>
            </w:r>
          </w:p>
          <w:p w14:paraId="59103790" w14:textId="77777777" w:rsidR="00E546F5" w:rsidRDefault="00951CE2">
            <w:pPr>
              <w:pStyle w:val="Tier3"/>
            </w:pPr>
            <w:r>
              <w:t>-</w:t>
            </w:r>
            <w:r>
              <w:tab/>
              <w:t>-</w:t>
            </w:r>
            <w:r>
              <w:tab/>
              <w:t>Without fittings</w:t>
            </w:r>
          </w:p>
          <w:p w14:paraId="59103791"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3792" w14:textId="77777777" w:rsidR="00E546F5" w:rsidRDefault="00951CE2">
            <w:pPr>
              <w:pStyle w:val="Tier3Bullet"/>
            </w:pPr>
            <w:r>
              <w:tab/>
            </w:r>
            <w:r>
              <w:tab/>
              <w:t>-</w:t>
            </w:r>
            <w:r>
              <w:tab/>
              <w:t>for fitting to or equipping such ships, boats or other vessels;</w:t>
            </w:r>
          </w:p>
          <w:p w14:paraId="59103793"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3794" w14:textId="77777777" w:rsidR="00E546F5" w:rsidRDefault="00951CE2">
            <w:pPr>
              <w:pStyle w:val="Tier3Bullet"/>
            </w:pPr>
            <w:r>
              <w:tab/>
            </w:r>
            <w:r>
              <w:tab/>
              <w:t>-</w:t>
            </w:r>
            <w:r>
              <w:tab/>
              <w:t>for equipping the above platforms;</w:t>
            </w:r>
          </w:p>
          <w:p w14:paraId="5910379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96" w14:textId="77777777" w:rsidR="00E546F5" w:rsidRDefault="00951CE2">
            <w:pPr>
              <w:pStyle w:val="NormalinTable"/>
            </w:pPr>
            <w:r>
              <w:t>0.0%</w:t>
            </w:r>
          </w:p>
        </w:tc>
      </w:tr>
      <w:tr w:rsidR="00E546F5" w14:paraId="591037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98" w14:textId="77777777" w:rsidR="00E546F5" w:rsidRDefault="00951CE2">
            <w:pPr>
              <w:pStyle w:val="NormalinTable"/>
            </w:pPr>
            <w:r>
              <w:rPr>
                <w:rFonts w:eastAsia="Times New Roman"/>
                <w:color w:val="000000"/>
                <w:lang w:eastAsia="en-GB"/>
              </w:rPr>
              <w:t>4009420010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99" w14:textId="77777777" w:rsidR="00E546F5" w:rsidRDefault="00951CE2">
            <w:pPr>
              <w:pStyle w:val="Tier1"/>
            </w:pPr>
            <w:r>
              <w:rPr>
                <w:rFonts w:eastAsia="Times New Roman"/>
                <w:color w:val="000000"/>
                <w:lang w:eastAsia="en-GB"/>
              </w:rPr>
              <w:t>Tubes, pipes and hos</w:t>
            </w:r>
            <w:r>
              <w:rPr>
                <w:rFonts w:eastAsia="Times New Roman"/>
                <w:color w:val="000000"/>
                <w:lang w:eastAsia="en-GB"/>
              </w:rPr>
              <w:t>es, of vulcanised rubber other than hard rubber, with or without their fittings (for example, joints, elbows, flanges)</w:t>
            </w:r>
            <w:r>
              <w:rPr>
                <w:rFonts w:eastAsia="Times New Roman"/>
                <w:color w:val="000000"/>
                <w:lang w:eastAsia="en-GB"/>
              </w:rPr>
              <w:br/>
            </w:r>
            <w:r>
              <w:rPr>
                <w:rFonts w:eastAsia="Times New Roman"/>
                <w:color w:val="000000"/>
                <w:lang w:eastAsia="en-GB"/>
              </w:rPr>
              <w:t>Reinforced or otherwise combined with other materials</w:t>
            </w:r>
            <w:r>
              <w:rPr>
                <w:rFonts w:eastAsia="Times New Roman"/>
                <w:color w:val="000000"/>
                <w:lang w:eastAsia="en-GB"/>
              </w:rPr>
              <w:br/>
            </w:r>
            <w:r>
              <w:rPr>
                <w:rFonts w:eastAsia="Times New Roman"/>
                <w:color w:val="000000"/>
                <w:lang w:eastAsia="en-GB"/>
              </w:rPr>
              <w:t>With fittings</w:t>
            </w:r>
            <w:r>
              <w:rPr>
                <w:rFonts w:eastAsia="Times New Roman"/>
                <w:color w:val="000000"/>
                <w:lang w:eastAsia="en-GB"/>
              </w:rPr>
              <w:br/>
            </w:r>
            <w:r>
              <w:rPr>
                <w:rFonts w:eastAsia="Times New Roman"/>
                <w:color w:val="000000"/>
                <w:lang w:eastAsia="en-GB"/>
              </w:rPr>
              <w:t>Suitable for conducting gases or liquids, for use in civil aircraft</w:t>
            </w:r>
            <w:r>
              <w:rPr>
                <w:rFonts w:eastAsia="Times New Roman"/>
                <w:color w:val="000000"/>
                <w:lang w:eastAsia="en-GB"/>
              </w:rPr>
              <w:br/>
            </w:r>
            <w:r>
              <w:rPr>
                <w:rFonts w:eastAsia="Times New Roman"/>
                <w:color w:val="000000"/>
                <w:lang w:eastAsia="en-GB"/>
              </w:rPr>
              <w:t>•</w:t>
            </w:r>
            <w:r>
              <w:rPr>
                <w:rFonts w:eastAsia="Times New Roman"/>
                <w:color w:val="000000"/>
                <w:lang w:eastAsia="en-GB"/>
              </w:rPr>
              <w:t xml:space="preserve">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9A" w14:textId="77777777" w:rsidR="00E546F5" w:rsidRDefault="00951CE2">
            <w:pPr>
              <w:pStyle w:val="NormalinTable"/>
            </w:pPr>
            <w:r>
              <w:t>0.0%</w:t>
            </w:r>
          </w:p>
        </w:tc>
      </w:tr>
      <w:tr w:rsidR="00E546F5" w14:paraId="591037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9C" w14:textId="77777777" w:rsidR="00E546F5" w:rsidRDefault="00951CE2">
            <w:pPr>
              <w:pStyle w:val="NormalinTable"/>
            </w:pPr>
            <w:r>
              <w:t>4009420090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9D" w14:textId="77777777" w:rsidR="00E546F5" w:rsidRDefault="00951CE2">
            <w:pPr>
              <w:pStyle w:val="Tier1"/>
            </w:pPr>
            <w:r>
              <w:t>Tubes, pipes and hoses, of vulca</w:t>
            </w:r>
            <w:r>
              <w:t>nised rubber other than hard rubber, with or without their fittings (for example, joints, elbows, flanges)</w:t>
            </w:r>
          </w:p>
          <w:p w14:paraId="5910379E" w14:textId="77777777" w:rsidR="00E546F5" w:rsidRDefault="00951CE2">
            <w:pPr>
              <w:pStyle w:val="Tier2"/>
            </w:pPr>
            <w:r>
              <w:t>-</w:t>
            </w:r>
            <w:r>
              <w:tab/>
              <w:t>Reinforced or otherwise combined with other materials</w:t>
            </w:r>
          </w:p>
          <w:p w14:paraId="5910379F" w14:textId="77777777" w:rsidR="00E546F5" w:rsidRDefault="00951CE2">
            <w:pPr>
              <w:pStyle w:val="Tier3"/>
            </w:pPr>
            <w:r>
              <w:t>-</w:t>
            </w:r>
            <w:r>
              <w:tab/>
              <w:t>-</w:t>
            </w:r>
            <w:r>
              <w:tab/>
              <w:t>With fittings</w:t>
            </w:r>
          </w:p>
          <w:p w14:paraId="591037A0" w14:textId="77777777" w:rsidR="00E546F5" w:rsidRDefault="00951CE2">
            <w:pPr>
              <w:pStyle w:val="Tier4"/>
            </w:pPr>
            <w:r>
              <w:t>-</w:t>
            </w:r>
            <w:r>
              <w:tab/>
              <w:t>-</w:t>
            </w:r>
            <w:r>
              <w:tab/>
              <w:t>-</w:t>
            </w:r>
            <w:r>
              <w:tab/>
              <w:t>Other</w:t>
            </w:r>
          </w:p>
          <w:p w14:paraId="591037A1"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37A2" w14:textId="77777777" w:rsidR="00E546F5" w:rsidRDefault="00951CE2">
            <w:pPr>
              <w:pStyle w:val="Tier4Bullet"/>
            </w:pPr>
            <w:r>
              <w:tab/>
            </w:r>
            <w:r>
              <w:tab/>
            </w:r>
            <w:r>
              <w:tab/>
              <w:t>-</w:t>
            </w:r>
            <w:r>
              <w:tab/>
              <w:t>for fitting to or equipping such ships, boats or other vessels;</w:t>
            </w:r>
          </w:p>
          <w:p w14:paraId="591037A3"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37A4" w14:textId="77777777" w:rsidR="00E546F5" w:rsidRDefault="00951CE2">
            <w:pPr>
              <w:pStyle w:val="Tier4Bullet"/>
            </w:pPr>
            <w:r>
              <w:tab/>
            </w:r>
            <w:r>
              <w:tab/>
            </w:r>
            <w:r>
              <w:tab/>
              <w:t>-</w:t>
            </w:r>
            <w:r>
              <w:tab/>
              <w:t>for equipping the above platforms;</w:t>
            </w:r>
          </w:p>
          <w:p w14:paraId="591037A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A6" w14:textId="77777777" w:rsidR="00E546F5" w:rsidRDefault="00951CE2">
            <w:pPr>
              <w:pStyle w:val="NormalinTable"/>
            </w:pPr>
            <w:r>
              <w:t>0.0%</w:t>
            </w:r>
          </w:p>
        </w:tc>
      </w:tr>
      <w:tr w:rsidR="00E546F5" w14:paraId="591037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A8" w14:textId="77777777" w:rsidR="00E546F5" w:rsidRDefault="00951CE2">
            <w:pPr>
              <w:pStyle w:val="NormalinTable"/>
            </w:pPr>
            <w:r>
              <w:t>4010000000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A9" w14:textId="77777777" w:rsidR="00E546F5" w:rsidRDefault="00951CE2">
            <w:pPr>
              <w:pStyle w:val="Tier1"/>
            </w:pPr>
            <w:r>
              <w:t>Conveyor or transmission belts or belting, of vulcanised rubber</w:t>
            </w:r>
          </w:p>
          <w:p w14:paraId="591037AA" w14:textId="77777777" w:rsidR="00E546F5" w:rsidRDefault="00951CE2">
            <w:pPr>
              <w:pStyle w:val="Tier1Bullet"/>
            </w:pPr>
            <w:r>
              <w:t>-</w:t>
            </w:r>
            <w:r>
              <w:tab/>
              <w:t>for incorporation in ships, boats or other vessels listed in Table 1, for the purposes of their construction, repair, maintenance or conversion;</w:t>
            </w:r>
          </w:p>
          <w:p w14:paraId="591037AB" w14:textId="77777777" w:rsidR="00E546F5" w:rsidRDefault="00951CE2">
            <w:pPr>
              <w:pStyle w:val="Tier1Bullet"/>
            </w:pPr>
            <w:r>
              <w:t>-</w:t>
            </w:r>
            <w:r>
              <w:tab/>
              <w:t xml:space="preserve">for fitting to or </w:t>
            </w:r>
            <w:r>
              <w:t>equipping such ships, boats or other vessels;</w:t>
            </w:r>
          </w:p>
          <w:p w14:paraId="591037A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7AD" w14:textId="77777777" w:rsidR="00E546F5" w:rsidRDefault="00951CE2">
            <w:pPr>
              <w:pStyle w:val="Tier1Bullet"/>
            </w:pPr>
            <w:r>
              <w:t>-</w:t>
            </w:r>
            <w:r>
              <w:tab/>
              <w:t>for equipping the above platforms;</w:t>
            </w:r>
          </w:p>
          <w:p w14:paraId="591037A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AF" w14:textId="77777777" w:rsidR="00E546F5" w:rsidRDefault="00951CE2">
            <w:pPr>
              <w:pStyle w:val="NormalinTable"/>
            </w:pPr>
            <w:r>
              <w:t>0.0%</w:t>
            </w:r>
          </w:p>
        </w:tc>
      </w:tr>
      <w:tr w:rsidR="00E546F5" w14:paraId="591037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B1" w14:textId="77777777" w:rsidR="00E546F5" w:rsidRDefault="00951CE2">
            <w:pPr>
              <w:spacing w:after="0" w:line="240" w:lineRule="auto"/>
              <w:jc w:val="left"/>
            </w:pPr>
            <w:r>
              <w:rPr>
                <w:rFonts w:eastAsia="Times New Roman"/>
                <w:color w:val="000000"/>
                <w:sz w:val="16"/>
                <w:szCs w:val="16"/>
                <w:lang w:eastAsia="en-GB"/>
              </w:rPr>
              <w:t>4011300010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B2" w14:textId="77777777" w:rsidR="00E546F5" w:rsidRDefault="00951CE2">
            <w:pPr>
              <w:pStyle w:val="Tier1"/>
            </w:pPr>
            <w:r>
              <w:rPr>
                <w:rFonts w:eastAsia="Times New Roman"/>
                <w:color w:val="000000"/>
                <w:szCs w:val="16"/>
                <w:lang w:eastAsia="en-GB"/>
              </w:rPr>
              <w:t>New pneumatic tyres, of rubber</w:t>
            </w:r>
            <w:r>
              <w:rPr>
                <w:rFonts w:eastAsia="Times New Roman"/>
                <w:color w:val="000000"/>
                <w:szCs w:val="16"/>
                <w:lang w:eastAsia="en-GB"/>
              </w:rPr>
              <w:br/>
            </w:r>
            <w:r>
              <w:rPr>
                <w:rFonts w:eastAsia="Times New Roman"/>
                <w:color w:val="000000"/>
                <w:szCs w:val="16"/>
                <w:lang w:eastAsia="en-GB"/>
              </w:rPr>
              <w:t>Of a kind used on aircraft</w:t>
            </w:r>
            <w:r>
              <w:rPr>
                <w:rFonts w:eastAsia="Times New Roman"/>
                <w:color w:val="000000"/>
                <w:szCs w:val="16"/>
                <w:lang w:eastAsia="en-GB"/>
              </w:rPr>
              <w:br/>
            </w:r>
            <w:r>
              <w:rPr>
                <w:rFonts w:eastAsia="Times New Roman"/>
                <w:color w:val="000000"/>
                <w:szCs w:val="16"/>
                <w:lang w:eastAsia="en-GB"/>
              </w:rPr>
              <w:t>For use on civil aircraft</w:t>
            </w:r>
            <w:r>
              <w:rPr>
                <w:rFonts w:eastAsia="Times New Roman"/>
                <w:color w:val="000000"/>
                <w:szCs w:val="16"/>
                <w:lang w:eastAsia="en-GB"/>
              </w:rPr>
              <w:br/>
            </w:r>
            <w:r>
              <w:rPr>
                <w:rFonts w:eastAsia="Times New Roman"/>
                <w:color w:val="000000"/>
                <w:szCs w:val="16"/>
                <w:lang w:eastAsia="en-GB"/>
              </w:rPr>
              <w:t>• use in civil aircraft</w:t>
            </w:r>
            <w:r>
              <w:rPr>
                <w:rFonts w:eastAsia="Times New Roman"/>
                <w:color w:val="000000"/>
                <w:szCs w:val="16"/>
                <w:lang w:eastAsia="en-GB"/>
              </w:rPr>
              <w:br/>
            </w:r>
            <w:r>
              <w:rPr>
                <w:rFonts w:eastAsia="Times New Roman"/>
                <w:color w:val="000000"/>
                <w:szCs w:val="16"/>
                <w:lang w:eastAsia="en-GB"/>
              </w:rPr>
              <w:t>• use f</w:t>
            </w:r>
            <w:r>
              <w:rPr>
                <w:rFonts w:eastAsia="Times New Roman"/>
                <w:color w:val="000000"/>
                <w:szCs w:val="16"/>
                <w:lang w:eastAsia="en-GB"/>
              </w:rPr>
              <w:t>or incorporation in civil aircraft in the course of their manufacture, repair, maintenance, rebuilding, modification or conversion</w:t>
            </w:r>
            <w:r>
              <w:rPr>
                <w:rFonts w:eastAsia="Times New Roman"/>
                <w:color w:val="000000"/>
                <w:szCs w:val="16"/>
                <w:lang w:eastAsia="en-GB"/>
              </w:rPr>
              <w:br/>
            </w:r>
            <w:r>
              <w:rPr>
                <w:rFonts w:eastAsia="Times New Roman"/>
                <w:color w:val="000000"/>
                <w:szCs w:val="16"/>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B3" w14:textId="77777777" w:rsidR="00E546F5" w:rsidRDefault="00951CE2">
            <w:pPr>
              <w:pStyle w:val="NormalinTable"/>
            </w:pPr>
            <w:r>
              <w:t>0.0%</w:t>
            </w:r>
          </w:p>
        </w:tc>
      </w:tr>
      <w:tr w:rsidR="00E546F5" w14:paraId="591037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B5" w14:textId="77777777" w:rsidR="00E546F5" w:rsidRDefault="00951CE2">
            <w:pPr>
              <w:pStyle w:val="NormalinTable"/>
            </w:pPr>
            <w:r>
              <w:t>4011700000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B6" w14:textId="77777777" w:rsidR="00E546F5" w:rsidRDefault="00951CE2">
            <w:pPr>
              <w:pStyle w:val="Tier1"/>
            </w:pPr>
            <w:r>
              <w:t>New pneumatic tyres, of rubber</w:t>
            </w:r>
          </w:p>
          <w:p w14:paraId="591037B7" w14:textId="77777777" w:rsidR="00E546F5" w:rsidRDefault="00951CE2">
            <w:pPr>
              <w:pStyle w:val="Tier2"/>
            </w:pPr>
            <w:r>
              <w:t>-</w:t>
            </w:r>
            <w:r>
              <w:tab/>
              <w:t xml:space="preserve">Of a kind used on </w:t>
            </w:r>
            <w:r>
              <w:t>agricultural or forestry vehicles and machines</w:t>
            </w:r>
          </w:p>
          <w:p w14:paraId="591037B8"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7B9" w14:textId="77777777" w:rsidR="00E546F5" w:rsidRDefault="00951CE2">
            <w:pPr>
              <w:pStyle w:val="Tier2Bullet"/>
            </w:pPr>
            <w:r>
              <w:tab/>
              <w:t>-</w:t>
            </w:r>
            <w:r>
              <w:tab/>
              <w:t>for fitting to or equipping such ships, boats or other ves</w:t>
            </w:r>
            <w:r>
              <w:t>sels;</w:t>
            </w:r>
          </w:p>
          <w:p w14:paraId="591037BA"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37BB" w14:textId="77777777" w:rsidR="00E546F5" w:rsidRDefault="00951CE2">
            <w:pPr>
              <w:pStyle w:val="Tier2Bullet"/>
            </w:pPr>
            <w:r>
              <w:tab/>
              <w:t>-</w:t>
            </w:r>
            <w:r>
              <w:tab/>
              <w:t xml:space="preserve">for equipping the </w:t>
            </w:r>
            <w:r>
              <w:t>above platforms;</w:t>
            </w:r>
          </w:p>
          <w:p w14:paraId="591037B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BD" w14:textId="77777777" w:rsidR="00E546F5" w:rsidRDefault="00951CE2">
            <w:pPr>
              <w:pStyle w:val="NormalinTable"/>
            </w:pPr>
            <w:r>
              <w:t>0.0%</w:t>
            </w:r>
          </w:p>
        </w:tc>
      </w:tr>
      <w:tr w:rsidR="00E546F5" w14:paraId="591037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BF" w14:textId="77777777" w:rsidR="00E546F5" w:rsidRDefault="00951CE2">
            <w:pPr>
              <w:pStyle w:val="NormalinTable"/>
            </w:pPr>
            <w:r>
              <w:t>4011800000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C0" w14:textId="77777777" w:rsidR="00E546F5" w:rsidRDefault="00951CE2">
            <w:pPr>
              <w:pStyle w:val="Tier1"/>
            </w:pPr>
            <w:r>
              <w:t>New pneumatic tyres, of rubber</w:t>
            </w:r>
          </w:p>
          <w:p w14:paraId="591037C1" w14:textId="77777777" w:rsidR="00E546F5" w:rsidRDefault="00951CE2">
            <w:pPr>
              <w:pStyle w:val="Tier2"/>
            </w:pPr>
            <w:r>
              <w:t>-</w:t>
            </w:r>
            <w:r>
              <w:tab/>
              <w:t>Of a kind used on construction, mining or industrial handling vehicles and machines</w:t>
            </w:r>
          </w:p>
          <w:p w14:paraId="591037C2"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37C3" w14:textId="77777777" w:rsidR="00E546F5" w:rsidRDefault="00951CE2">
            <w:pPr>
              <w:pStyle w:val="Tier2Bullet"/>
            </w:pPr>
            <w:r>
              <w:tab/>
              <w:t>-</w:t>
            </w:r>
            <w:r>
              <w:tab/>
              <w:t>for fitting to or equipping such ships, boats or other vessels;</w:t>
            </w:r>
          </w:p>
          <w:p w14:paraId="591037C4" w14:textId="77777777" w:rsidR="00E546F5" w:rsidRDefault="00951CE2">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14:paraId="591037C5" w14:textId="77777777" w:rsidR="00E546F5" w:rsidRDefault="00951CE2">
            <w:pPr>
              <w:pStyle w:val="Tier2Bullet"/>
            </w:pPr>
            <w:r>
              <w:tab/>
              <w:t>-</w:t>
            </w:r>
            <w:r>
              <w:tab/>
              <w:t>for equipping the above platforms;</w:t>
            </w:r>
          </w:p>
          <w:p w14:paraId="591037C6" w14:textId="77777777" w:rsidR="00E546F5" w:rsidRDefault="00951CE2">
            <w:pPr>
              <w:pStyle w:val="Tier2Bullet"/>
            </w:pP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C7" w14:textId="77777777" w:rsidR="00E546F5" w:rsidRDefault="00951CE2">
            <w:pPr>
              <w:pStyle w:val="NormalinTable"/>
            </w:pPr>
            <w:r>
              <w:t>0.0%</w:t>
            </w:r>
          </w:p>
        </w:tc>
      </w:tr>
      <w:tr w:rsidR="00E546F5" w14:paraId="591037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C9" w14:textId="77777777" w:rsidR="00E546F5" w:rsidRDefault="00951CE2">
            <w:pPr>
              <w:pStyle w:val="NormalinTable"/>
            </w:pPr>
            <w:r>
              <w:t>4011900000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CA" w14:textId="77777777" w:rsidR="00E546F5" w:rsidRDefault="00951CE2">
            <w:pPr>
              <w:pStyle w:val="Tier1"/>
            </w:pPr>
            <w:r>
              <w:t>New pneumatic tyres, of rubber</w:t>
            </w:r>
          </w:p>
          <w:p w14:paraId="591037CB" w14:textId="77777777" w:rsidR="00E546F5" w:rsidRDefault="00951CE2">
            <w:pPr>
              <w:pStyle w:val="Tier2"/>
            </w:pPr>
            <w:r>
              <w:t>-</w:t>
            </w:r>
            <w:r>
              <w:tab/>
              <w:t>Other</w:t>
            </w:r>
          </w:p>
          <w:p w14:paraId="591037C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7CD" w14:textId="77777777" w:rsidR="00E546F5" w:rsidRDefault="00951CE2">
            <w:pPr>
              <w:pStyle w:val="Tier2Bullet"/>
            </w:pPr>
            <w:r>
              <w:tab/>
              <w:t>-</w:t>
            </w:r>
            <w:r>
              <w:tab/>
              <w:t xml:space="preserve">for fitting to or </w:t>
            </w:r>
            <w:r>
              <w:t>equipping such ships, boats or other vessels;</w:t>
            </w:r>
          </w:p>
          <w:p w14:paraId="591037CE"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37CF" w14:textId="77777777" w:rsidR="00E546F5" w:rsidRDefault="00951CE2">
            <w:pPr>
              <w:pStyle w:val="Tier2Bullet"/>
            </w:pPr>
            <w:r>
              <w:tab/>
              <w:t>-</w:t>
            </w:r>
            <w:r>
              <w:tab/>
              <w:t>for equipping the above platforms;</w:t>
            </w:r>
          </w:p>
          <w:p w14:paraId="591037D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D1" w14:textId="77777777" w:rsidR="00E546F5" w:rsidRDefault="00951CE2">
            <w:pPr>
              <w:pStyle w:val="NormalinTable"/>
            </w:pPr>
            <w:r>
              <w:t>0.0%</w:t>
            </w:r>
          </w:p>
        </w:tc>
      </w:tr>
      <w:tr w:rsidR="00E546F5" w14:paraId="591037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D3" w14:textId="77777777" w:rsidR="00E546F5" w:rsidRDefault="00951CE2">
            <w:pPr>
              <w:pStyle w:val="NormalinTable"/>
            </w:pPr>
            <w:r>
              <w:rPr>
                <w:rFonts w:eastAsia="Times New Roman"/>
                <w:color w:val="000000"/>
                <w:lang w:eastAsia="en-GB"/>
              </w:rPr>
              <w:t>4012130010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D4" w14:textId="77777777" w:rsidR="00E546F5" w:rsidRDefault="00951CE2">
            <w:pPr>
              <w:pStyle w:val="Tier1"/>
            </w:pPr>
            <w:r>
              <w:rPr>
                <w:rFonts w:eastAsia="Times New Roman"/>
                <w:color w:val="000000"/>
                <w:lang w:eastAsia="en-GB"/>
              </w:rPr>
              <w:t>Retreaded or used pneumatic tyres of rubber; solid or cushion tyres, tyre treads and tyre flaps, of rubber</w:t>
            </w:r>
            <w:r>
              <w:rPr>
                <w:rFonts w:eastAsia="Times New Roman"/>
                <w:color w:val="000000"/>
                <w:lang w:eastAsia="en-GB"/>
              </w:rPr>
              <w:br/>
            </w:r>
            <w:r>
              <w:rPr>
                <w:rFonts w:eastAsia="Times New Roman"/>
                <w:color w:val="000000"/>
                <w:lang w:eastAsia="en-GB"/>
              </w:rPr>
              <w:t>Retre</w:t>
            </w:r>
            <w:r>
              <w:rPr>
                <w:rFonts w:eastAsia="Times New Roman"/>
                <w:color w:val="000000"/>
                <w:lang w:eastAsia="en-GB"/>
              </w:rPr>
              <w:t>aded tyres</w:t>
            </w:r>
            <w:r>
              <w:rPr>
                <w:rFonts w:eastAsia="Times New Roman"/>
                <w:color w:val="000000"/>
                <w:lang w:eastAsia="en-GB"/>
              </w:rPr>
              <w:br/>
            </w:r>
            <w:r>
              <w:rPr>
                <w:rFonts w:eastAsia="Times New Roman"/>
                <w:color w:val="000000"/>
                <w:lang w:eastAsia="en-GB"/>
              </w:rPr>
              <w:t>Of a kind used on aircraft</w:t>
            </w:r>
            <w:r>
              <w:rPr>
                <w:rFonts w:eastAsia="Times New Roman"/>
                <w:color w:val="000000"/>
                <w:lang w:eastAsia="en-GB"/>
              </w:rPr>
              <w:br/>
            </w:r>
            <w:r>
              <w:rPr>
                <w:rFonts w:eastAsia="Times New Roman"/>
                <w:color w:val="000000"/>
                <w:lang w:eastAsia="en-GB"/>
              </w:rPr>
              <w:t>For use on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w:t>
            </w:r>
            <w:r>
              <w:rPr>
                <w:rFonts w:eastAsia="Times New Roman"/>
                <w:color w:val="000000"/>
                <w:lang w:eastAsia="en-GB"/>
              </w:rPr>
              <w:t>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D5" w14:textId="77777777" w:rsidR="00E546F5" w:rsidRDefault="00951CE2">
            <w:pPr>
              <w:pStyle w:val="NormalinTable"/>
            </w:pPr>
            <w:r>
              <w:t>0.0%</w:t>
            </w:r>
          </w:p>
        </w:tc>
      </w:tr>
      <w:tr w:rsidR="00E546F5" w14:paraId="591037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D7" w14:textId="77777777" w:rsidR="00E546F5" w:rsidRDefault="00951CE2">
            <w:pPr>
              <w:pStyle w:val="NormalinTable"/>
            </w:pPr>
            <w:r>
              <w:t>4012190000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D8" w14:textId="77777777" w:rsidR="00E546F5" w:rsidRDefault="00951CE2">
            <w:pPr>
              <w:pStyle w:val="Tier1"/>
            </w:pPr>
            <w:r>
              <w:t>Retreaded or used pneumatic tyres of rubber; solid or cushion tyres, tyre treads and tyre flaps, of rubber</w:t>
            </w:r>
          </w:p>
          <w:p w14:paraId="591037D9" w14:textId="77777777" w:rsidR="00E546F5" w:rsidRDefault="00951CE2">
            <w:pPr>
              <w:pStyle w:val="Tier2"/>
            </w:pPr>
            <w:r>
              <w:t>-</w:t>
            </w:r>
            <w:r>
              <w:tab/>
              <w:t>Retreaded tyres</w:t>
            </w:r>
          </w:p>
          <w:p w14:paraId="591037DA" w14:textId="77777777" w:rsidR="00E546F5" w:rsidRDefault="00951CE2">
            <w:pPr>
              <w:pStyle w:val="Tier3"/>
            </w:pPr>
            <w:r>
              <w:t>-</w:t>
            </w:r>
            <w:r>
              <w:tab/>
              <w:t>-</w:t>
            </w:r>
            <w:r>
              <w:tab/>
              <w:t>Other</w:t>
            </w:r>
          </w:p>
          <w:p w14:paraId="591037DB"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37DC" w14:textId="77777777" w:rsidR="00E546F5" w:rsidRDefault="00951CE2">
            <w:pPr>
              <w:pStyle w:val="Tier3Bullet"/>
            </w:pPr>
            <w:r>
              <w:tab/>
            </w:r>
            <w:r>
              <w:tab/>
              <w:t>-</w:t>
            </w:r>
            <w:r>
              <w:tab/>
              <w:t>for fitting to or equipping such ships, boats or other vessels;</w:t>
            </w:r>
          </w:p>
          <w:p w14:paraId="591037DD"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37DE" w14:textId="77777777" w:rsidR="00E546F5" w:rsidRDefault="00951CE2">
            <w:pPr>
              <w:pStyle w:val="Tier3Bullet"/>
            </w:pPr>
            <w:r>
              <w:tab/>
            </w:r>
            <w:r>
              <w:tab/>
              <w:t>-</w:t>
            </w:r>
            <w:r>
              <w:tab/>
              <w:t>for equipping the above platforms;</w:t>
            </w:r>
          </w:p>
          <w:p w14:paraId="591037D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E0" w14:textId="77777777" w:rsidR="00E546F5" w:rsidRDefault="00951CE2">
            <w:pPr>
              <w:pStyle w:val="NormalinTable"/>
            </w:pPr>
            <w:r>
              <w:t>0.0%</w:t>
            </w:r>
          </w:p>
        </w:tc>
      </w:tr>
      <w:tr w:rsidR="00E546F5" w14:paraId="591037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E2" w14:textId="77777777" w:rsidR="00E546F5" w:rsidRDefault="00951CE2">
            <w:pPr>
              <w:pStyle w:val="NormalinTable"/>
            </w:pPr>
            <w:r>
              <w:rPr>
                <w:rFonts w:eastAsia="Times New Roman"/>
                <w:color w:val="000000"/>
                <w:lang w:eastAsia="en-GB"/>
              </w:rPr>
              <w:t>4012200010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E3" w14:textId="77777777" w:rsidR="00E546F5" w:rsidRDefault="00951CE2">
            <w:pPr>
              <w:pStyle w:val="Tier1"/>
            </w:pPr>
            <w:r>
              <w:rPr>
                <w:rFonts w:eastAsia="Times New Roman"/>
                <w:color w:val="000000"/>
                <w:lang w:eastAsia="en-GB"/>
              </w:rPr>
              <w:t xml:space="preserve">Retreaded or </w:t>
            </w:r>
            <w:r>
              <w:rPr>
                <w:rFonts w:eastAsia="Times New Roman"/>
                <w:color w:val="000000"/>
                <w:lang w:eastAsia="en-GB"/>
              </w:rPr>
              <w:t>used pneumatic tyres of rubber; solid or cushion tyres, tyre treads and tyre flaps, of rubber</w:t>
            </w:r>
            <w:r>
              <w:rPr>
                <w:rFonts w:eastAsia="Times New Roman"/>
                <w:color w:val="000000"/>
                <w:lang w:eastAsia="en-GB"/>
              </w:rPr>
              <w:br/>
            </w:r>
            <w:r>
              <w:rPr>
                <w:rFonts w:eastAsia="Times New Roman"/>
                <w:color w:val="000000"/>
                <w:lang w:eastAsia="en-GB"/>
              </w:rPr>
              <w:t>Used pneumatic tyres</w:t>
            </w:r>
            <w:r>
              <w:rPr>
                <w:rFonts w:eastAsia="Times New Roman"/>
                <w:color w:val="000000"/>
                <w:lang w:eastAsia="en-GB"/>
              </w:rPr>
              <w:br/>
            </w:r>
            <w:r>
              <w:rPr>
                <w:rFonts w:eastAsia="Times New Roman"/>
                <w:color w:val="000000"/>
                <w:lang w:eastAsia="en-GB"/>
              </w:rPr>
              <w:t>For use on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w:t>
            </w:r>
            <w:r>
              <w:rPr>
                <w:rFonts w:eastAsia="Times New Roman"/>
                <w:color w:val="000000"/>
                <w:lang w:eastAsia="en-GB"/>
              </w:rPr>
              <w: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E4" w14:textId="77777777" w:rsidR="00E546F5" w:rsidRDefault="00951CE2">
            <w:pPr>
              <w:pStyle w:val="NormalinTable"/>
            </w:pPr>
            <w:r>
              <w:t>0.0%</w:t>
            </w:r>
          </w:p>
        </w:tc>
      </w:tr>
      <w:tr w:rsidR="00E546F5" w14:paraId="591037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E6" w14:textId="77777777" w:rsidR="00E546F5" w:rsidRDefault="00951CE2">
            <w:pPr>
              <w:pStyle w:val="NormalinTable"/>
            </w:pPr>
            <w:r>
              <w:t>4012200090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E7" w14:textId="77777777" w:rsidR="00E546F5" w:rsidRDefault="00951CE2">
            <w:pPr>
              <w:pStyle w:val="Tier1"/>
            </w:pPr>
            <w:r>
              <w:t>Retreaded or used pneumatic tyres of rubber; solid or cushion tyres, tyre treads and tyre flaps, of rubber</w:t>
            </w:r>
          </w:p>
          <w:p w14:paraId="591037E8" w14:textId="77777777" w:rsidR="00E546F5" w:rsidRDefault="00951CE2">
            <w:pPr>
              <w:pStyle w:val="Tier2"/>
            </w:pPr>
            <w:r>
              <w:t>-</w:t>
            </w:r>
            <w:r>
              <w:tab/>
              <w:t>Used pneumatic tyres</w:t>
            </w:r>
          </w:p>
          <w:p w14:paraId="591037E9" w14:textId="77777777" w:rsidR="00E546F5" w:rsidRDefault="00951CE2">
            <w:pPr>
              <w:pStyle w:val="Tier3"/>
            </w:pPr>
            <w:r>
              <w:t>-</w:t>
            </w:r>
            <w:r>
              <w:tab/>
              <w:t>-</w:t>
            </w:r>
            <w:r>
              <w:tab/>
              <w:t>Other</w:t>
            </w:r>
          </w:p>
          <w:p w14:paraId="591037EA" w14:textId="77777777" w:rsidR="00E546F5" w:rsidRDefault="00951CE2">
            <w:pPr>
              <w:pStyle w:val="Tier3Bullet"/>
            </w:pPr>
            <w:r>
              <w:tab/>
            </w:r>
            <w:r>
              <w:tab/>
              <w:t>-</w:t>
            </w:r>
            <w:r>
              <w:tab/>
              <w:t>fo</w:t>
            </w:r>
            <w:r>
              <w:t>r incorporation in ships, boats or other vessels listed in Table 1, for the purposes of their construction, repair, maintenance or conversion;</w:t>
            </w:r>
          </w:p>
          <w:p w14:paraId="591037EB" w14:textId="77777777" w:rsidR="00E546F5" w:rsidRDefault="00951CE2">
            <w:pPr>
              <w:pStyle w:val="Tier3Bullet"/>
            </w:pPr>
            <w:r>
              <w:tab/>
            </w:r>
            <w:r>
              <w:tab/>
              <w:t>-</w:t>
            </w:r>
            <w:r>
              <w:tab/>
              <w:t>for fitting to or equipping such ships, boats or other vessels;</w:t>
            </w:r>
          </w:p>
          <w:p w14:paraId="591037EC"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37ED" w14:textId="77777777" w:rsidR="00E546F5" w:rsidRDefault="00951CE2">
            <w:pPr>
              <w:pStyle w:val="Tier3Bullet"/>
            </w:pPr>
            <w:r>
              <w:tab/>
            </w:r>
            <w:r>
              <w:tab/>
              <w:t>-</w:t>
            </w:r>
            <w:r>
              <w:tab/>
              <w:t>for equipping the above platforms;</w:t>
            </w:r>
          </w:p>
          <w:p w14:paraId="591037EE" w14:textId="77777777" w:rsidR="00E546F5" w:rsidRDefault="00951CE2">
            <w:pPr>
              <w:pStyle w:val="Tier3Bullet"/>
            </w:pP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EF" w14:textId="77777777" w:rsidR="00E546F5" w:rsidRDefault="00951CE2">
            <w:pPr>
              <w:pStyle w:val="NormalinTable"/>
            </w:pPr>
            <w:r>
              <w:t>0.0%</w:t>
            </w:r>
          </w:p>
        </w:tc>
      </w:tr>
      <w:tr w:rsidR="00E546F5" w14:paraId="591037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F1" w14:textId="77777777" w:rsidR="00E546F5" w:rsidRDefault="00951CE2">
            <w:pPr>
              <w:pStyle w:val="NormalinTable"/>
            </w:pPr>
            <w:r>
              <w:t>4012900000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F2" w14:textId="77777777" w:rsidR="00E546F5" w:rsidRDefault="00951CE2">
            <w:pPr>
              <w:pStyle w:val="Tier1"/>
            </w:pPr>
            <w:r>
              <w:t>Retreaded or used pneumatic tyres of rubber; solid or cushion tyres, tyre treads and tyre flaps, of rubber</w:t>
            </w:r>
          </w:p>
          <w:p w14:paraId="591037F3" w14:textId="77777777" w:rsidR="00E546F5" w:rsidRDefault="00951CE2">
            <w:pPr>
              <w:pStyle w:val="Tier2"/>
            </w:pPr>
            <w:r>
              <w:t>-</w:t>
            </w:r>
            <w:r>
              <w:tab/>
              <w:t>Other</w:t>
            </w:r>
          </w:p>
          <w:p w14:paraId="591037F4" w14:textId="77777777" w:rsidR="00E546F5" w:rsidRDefault="00951CE2">
            <w:pPr>
              <w:pStyle w:val="Tier2Bullet"/>
            </w:pPr>
            <w:r>
              <w:tab/>
              <w:t>-</w:t>
            </w:r>
            <w:r>
              <w:tab/>
              <w:t>for incorporation in ships, boats or other vessels listed in Table 1</w:t>
            </w:r>
            <w:r>
              <w:t>, for the purposes of their construction, repair, maintenance or conversion;</w:t>
            </w:r>
          </w:p>
          <w:p w14:paraId="591037F5" w14:textId="77777777" w:rsidR="00E546F5" w:rsidRDefault="00951CE2">
            <w:pPr>
              <w:pStyle w:val="Tier2Bullet"/>
            </w:pPr>
            <w:r>
              <w:tab/>
              <w:t>-</w:t>
            </w:r>
            <w:r>
              <w:tab/>
              <w:t>for fitting to or equipping such ships, boats or other vessels;</w:t>
            </w:r>
          </w:p>
          <w:p w14:paraId="591037F6" w14:textId="77777777" w:rsidR="00E546F5" w:rsidRDefault="00951CE2">
            <w:pPr>
              <w:pStyle w:val="Tier2Bullet"/>
            </w:pP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37F7" w14:textId="77777777" w:rsidR="00E546F5" w:rsidRDefault="00951CE2">
            <w:pPr>
              <w:pStyle w:val="Tier2Bullet"/>
            </w:pPr>
            <w:r>
              <w:tab/>
              <w:t>-</w:t>
            </w:r>
            <w:r>
              <w:tab/>
              <w:t>for equipping the above platforms;</w:t>
            </w:r>
          </w:p>
          <w:p w14:paraId="591037F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7F9" w14:textId="77777777" w:rsidR="00E546F5" w:rsidRDefault="00951CE2">
            <w:pPr>
              <w:pStyle w:val="NormalinTable"/>
            </w:pPr>
            <w:r>
              <w:t>0.0%</w:t>
            </w:r>
          </w:p>
        </w:tc>
      </w:tr>
      <w:tr w:rsidR="00E546F5" w14:paraId="591038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7FB" w14:textId="77777777" w:rsidR="00E546F5" w:rsidRDefault="00951CE2">
            <w:pPr>
              <w:pStyle w:val="NormalinTable"/>
            </w:pPr>
            <w:r>
              <w:t>4013900000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7FC" w14:textId="77777777" w:rsidR="00E546F5" w:rsidRDefault="00951CE2">
            <w:pPr>
              <w:pStyle w:val="Tier1"/>
            </w:pPr>
            <w:r>
              <w:t>In</w:t>
            </w:r>
            <w:r>
              <w:t>ner tubes, of rubber</w:t>
            </w:r>
          </w:p>
          <w:p w14:paraId="591037FD" w14:textId="77777777" w:rsidR="00E546F5" w:rsidRDefault="00951CE2">
            <w:pPr>
              <w:pStyle w:val="Tier2"/>
            </w:pPr>
            <w:r>
              <w:t>-</w:t>
            </w:r>
            <w:r>
              <w:tab/>
              <w:t>Other</w:t>
            </w:r>
          </w:p>
          <w:p w14:paraId="591037F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7FF" w14:textId="77777777" w:rsidR="00E546F5" w:rsidRDefault="00951CE2">
            <w:pPr>
              <w:pStyle w:val="Tier2Bullet"/>
            </w:pPr>
            <w:r>
              <w:tab/>
              <w:t>-</w:t>
            </w:r>
            <w:r>
              <w:tab/>
              <w:t>for fitting to or equipping such ships, boats or other vessels;</w:t>
            </w:r>
          </w:p>
          <w:p w14:paraId="59103800" w14:textId="77777777" w:rsidR="00E546F5" w:rsidRDefault="00951CE2">
            <w:pPr>
              <w:pStyle w:val="Tier2Bullet"/>
            </w:pP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3801" w14:textId="77777777" w:rsidR="00E546F5" w:rsidRDefault="00951CE2">
            <w:pPr>
              <w:pStyle w:val="Tier2Bullet"/>
            </w:pPr>
            <w:r>
              <w:tab/>
              <w:t>-</w:t>
            </w:r>
            <w:r>
              <w:tab/>
              <w:t xml:space="preserve">for equipping the above </w:t>
            </w:r>
            <w:r>
              <w:t>platforms;</w:t>
            </w:r>
          </w:p>
          <w:p w14:paraId="5910380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03" w14:textId="77777777" w:rsidR="00E546F5" w:rsidRDefault="00951CE2">
            <w:pPr>
              <w:pStyle w:val="NormalinTable"/>
            </w:pPr>
            <w:r>
              <w:t>0.0%</w:t>
            </w:r>
          </w:p>
        </w:tc>
      </w:tr>
      <w:tr w:rsidR="00E546F5" w14:paraId="591038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05" w14:textId="77777777" w:rsidR="00E546F5" w:rsidRDefault="00951CE2">
            <w:pPr>
              <w:pStyle w:val="NormalinTable"/>
            </w:pPr>
            <w:r>
              <w:t>4014900000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06" w14:textId="77777777" w:rsidR="00E546F5" w:rsidRDefault="00951CE2">
            <w:pPr>
              <w:pStyle w:val="Tier1"/>
            </w:pPr>
            <w:r>
              <w:t>Hygienic or pharmaceutical articles (including teats), of vulcanised rubber other than hard rubber, with or without fittings of hard rubber</w:t>
            </w:r>
          </w:p>
          <w:p w14:paraId="59103807" w14:textId="77777777" w:rsidR="00E546F5" w:rsidRDefault="00951CE2">
            <w:pPr>
              <w:pStyle w:val="Tier2"/>
            </w:pPr>
            <w:r>
              <w:t>-</w:t>
            </w:r>
            <w:r>
              <w:tab/>
              <w:t>Other</w:t>
            </w:r>
          </w:p>
          <w:p w14:paraId="59103808" w14:textId="77777777" w:rsidR="00E546F5" w:rsidRDefault="00951CE2">
            <w:pPr>
              <w:pStyle w:val="Tier2Bullet"/>
            </w:pPr>
            <w:r>
              <w:tab/>
              <w:t>-</w:t>
            </w:r>
            <w:r>
              <w:tab/>
              <w:t>for inc</w:t>
            </w:r>
            <w:r>
              <w:t>orporation in ships, boats or other vessels listed in Table 1, for the purposes of their construction, repair, maintenance or conversion;</w:t>
            </w:r>
          </w:p>
          <w:p w14:paraId="59103809" w14:textId="77777777" w:rsidR="00E546F5" w:rsidRDefault="00951CE2">
            <w:pPr>
              <w:pStyle w:val="Tier2Bullet"/>
            </w:pPr>
            <w:r>
              <w:tab/>
              <w:t>-</w:t>
            </w:r>
            <w:r>
              <w:tab/>
              <w:t>for fitting to or equipping such ships, boats or other vessels;</w:t>
            </w:r>
          </w:p>
          <w:p w14:paraId="5910380A" w14:textId="77777777" w:rsidR="00E546F5" w:rsidRDefault="00951CE2">
            <w:pPr>
              <w:pStyle w:val="Tier2Bullet"/>
            </w:pPr>
            <w:r>
              <w:tab/>
              <w:t>-</w:t>
            </w:r>
            <w:r>
              <w:tab/>
              <w:t>for incorporation, for the purposes of their con</w:t>
            </w:r>
            <w:r>
              <w:t>struction, repair, maintenance or conversion, in drilling or production platforms listed below: fixed, of subheading ex 8430 49 or floating or submersible of subheading 8905 20;</w:t>
            </w:r>
          </w:p>
          <w:p w14:paraId="5910380B" w14:textId="77777777" w:rsidR="00E546F5" w:rsidRDefault="00951CE2">
            <w:pPr>
              <w:pStyle w:val="Tier2Bullet"/>
            </w:pPr>
            <w:r>
              <w:tab/>
              <w:t>-</w:t>
            </w:r>
            <w:r>
              <w:tab/>
              <w:t>for equipping the above platforms;</w:t>
            </w:r>
          </w:p>
          <w:p w14:paraId="5910380C" w14:textId="77777777" w:rsidR="00E546F5" w:rsidRDefault="00951CE2">
            <w:pPr>
              <w:pStyle w:val="Tier2Bullet"/>
            </w:pPr>
            <w:r>
              <w:tab/>
              <w:t>-</w:t>
            </w:r>
            <w:r>
              <w:tab/>
              <w:t>for linking these drilling or product</w:t>
            </w:r>
            <w:r>
              <w: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0D" w14:textId="77777777" w:rsidR="00E546F5" w:rsidRDefault="00951CE2">
            <w:pPr>
              <w:pStyle w:val="NormalinTable"/>
            </w:pPr>
            <w:r>
              <w:t>0.0%</w:t>
            </w:r>
          </w:p>
        </w:tc>
      </w:tr>
      <w:tr w:rsidR="00E546F5" w14:paraId="591038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0F" w14:textId="77777777" w:rsidR="00E546F5" w:rsidRDefault="00951CE2">
            <w:pPr>
              <w:pStyle w:val="NormalinTable"/>
            </w:pPr>
            <w:r>
              <w:t>4015190000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10" w14:textId="77777777" w:rsidR="00E546F5" w:rsidRDefault="00951CE2">
            <w:pPr>
              <w:pStyle w:val="Tier1"/>
            </w:pPr>
            <w:r>
              <w:t>Articles of apparel and clothing accessories (including gloves, mittens and mitts), for all purposes, of vulcanised rubber other than hard rubber</w:t>
            </w:r>
          </w:p>
          <w:p w14:paraId="59103811" w14:textId="77777777" w:rsidR="00E546F5" w:rsidRDefault="00951CE2">
            <w:pPr>
              <w:pStyle w:val="Tier2"/>
            </w:pPr>
            <w:r>
              <w:t>-</w:t>
            </w:r>
            <w:r>
              <w:tab/>
              <w:t>Gloves, mittens and mitts</w:t>
            </w:r>
          </w:p>
          <w:p w14:paraId="59103812" w14:textId="77777777" w:rsidR="00E546F5" w:rsidRDefault="00951CE2">
            <w:pPr>
              <w:pStyle w:val="Tier3"/>
            </w:pPr>
            <w:r>
              <w:t>-</w:t>
            </w:r>
            <w:r>
              <w:tab/>
              <w:t>-</w:t>
            </w:r>
            <w:r>
              <w:tab/>
              <w:t>Other</w:t>
            </w:r>
          </w:p>
          <w:p w14:paraId="59103813"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814" w14:textId="77777777" w:rsidR="00E546F5" w:rsidRDefault="00951CE2">
            <w:pPr>
              <w:pStyle w:val="Tier3Bullet"/>
            </w:pPr>
            <w:r>
              <w:tab/>
            </w:r>
            <w:r>
              <w:tab/>
              <w:t>-</w:t>
            </w:r>
            <w:r>
              <w:tab/>
              <w:t>for fitting to or equipping such ships, boats or other vessels;</w:t>
            </w:r>
          </w:p>
          <w:p w14:paraId="59103815"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816" w14:textId="77777777" w:rsidR="00E546F5" w:rsidRDefault="00951CE2">
            <w:pPr>
              <w:pStyle w:val="Tier3Bullet"/>
            </w:pPr>
            <w:r>
              <w:tab/>
            </w:r>
            <w:r>
              <w:tab/>
              <w:t>-</w:t>
            </w:r>
            <w:r>
              <w:tab/>
              <w:t>for equipping the above platforms;</w:t>
            </w:r>
          </w:p>
          <w:p w14:paraId="59103817"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18" w14:textId="77777777" w:rsidR="00E546F5" w:rsidRDefault="00951CE2">
            <w:pPr>
              <w:pStyle w:val="NormalinTable"/>
            </w:pPr>
            <w:r>
              <w:t>0.0%</w:t>
            </w:r>
          </w:p>
        </w:tc>
      </w:tr>
      <w:tr w:rsidR="00E546F5" w14:paraId="591038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1A" w14:textId="77777777" w:rsidR="00E546F5" w:rsidRDefault="00951CE2">
            <w:pPr>
              <w:pStyle w:val="NormalinTable"/>
            </w:pPr>
            <w:r>
              <w:t>4015900000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1B" w14:textId="77777777" w:rsidR="00E546F5" w:rsidRDefault="00951CE2">
            <w:pPr>
              <w:pStyle w:val="Tier1"/>
            </w:pPr>
            <w:r>
              <w:t>Articles of apparel and clothing accessories (including gloves, mittens and mitts), for all purposes, of vulcanised rubber other than hard rubber</w:t>
            </w:r>
          </w:p>
          <w:p w14:paraId="5910381C" w14:textId="77777777" w:rsidR="00E546F5" w:rsidRDefault="00951CE2">
            <w:pPr>
              <w:pStyle w:val="Tier2"/>
            </w:pPr>
            <w:r>
              <w:t>-</w:t>
            </w:r>
            <w:r>
              <w:tab/>
              <w:t>Other</w:t>
            </w:r>
          </w:p>
          <w:p w14:paraId="5910381D" w14:textId="77777777" w:rsidR="00E546F5" w:rsidRDefault="00951CE2">
            <w:pPr>
              <w:pStyle w:val="Tier2Bullet"/>
            </w:pPr>
            <w:r>
              <w:tab/>
              <w:t>-</w:t>
            </w:r>
            <w:r>
              <w:tab/>
              <w:t>for incorporation in ships, boats</w:t>
            </w:r>
            <w:r>
              <w:t xml:space="preserve"> or other vessels listed in Table 1, for the purposes of their construction, repair, maintenance or conversion;</w:t>
            </w:r>
          </w:p>
          <w:p w14:paraId="5910381E" w14:textId="77777777" w:rsidR="00E546F5" w:rsidRDefault="00951CE2">
            <w:pPr>
              <w:pStyle w:val="Tier2Bullet"/>
            </w:pPr>
            <w:r>
              <w:tab/>
              <w:t>-</w:t>
            </w:r>
            <w:r>
              <w:tab/>
              <w:t>for fitting to or equipping such ships, boats or other vessels;</w:t>
            </w:r>
          </w:p>
          <w:p w14:paraId="5910381F" w14:textId="77777777" w:rsidR="00E546F5" w:rsidRDefault="00951CE2">
            <w:pPr>
              <w:pStyle w:val="Tier2Bullet"/>
            </w:pP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3820" w14:textId="77777777" w:rsidR="00E546F5" w:rsidRDefault="00951CE2">
            <w:pPr>
              <w:pStyle w:val="Tier2Bullet"/>
            </w:pPr>
            <w:r>
              <w:tab/>
              <w:t>-</w:t>
            </w:r>
            <w:r>
              <w:tab/>
              <w:t>for equipping the above platforms;</w:t>
            </w:r>
          </w:p>
          <w:p w14:paraId="59103821" w14:textId="77777777" w:rsidR="00E546F5" w:rsidRDefault="00951CE2">
            <w:pPr>
              <w:pStyle w:val="Tier2Bullet"/>
            </w:pP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22" w14:textId="77777777" w:rsidR="00E546F5" w:rsidRDefault="00951CE2">
            <w:pPr>
              <w:pStyle w:val="NormalinTable"/>
            </w:pPr>
            <w:r>
              <w:t>0.0%</w:t>
            </w:r>
          </w:p>
        </w:tc>
      </w:tr>
      <w:tr w:rsidR="00E546F5" w14:paraId="591038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24" w14:textId="77777777" w:rsidR="00E546F5" w:rsidRDefault="00951CE2">
            <w:pPr>
              <w:pStyle w:val="NormalinTable"/>
            </w:pPr>
            <w:r>
              <w:rPr>
                <w:rFonts w:eastAsia="Times New Roman"/>
                <w:color w:val="000000"/>
                <w:lang w:eastAsia="en-GB"/>
              </w:rPr>
              <w:t>4016100010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25" w14:textId="77777777" w:rsidR="00E546F5" w:rsidRDefault="00951CE2">
            <w:pPr>
              <w:pStyle w:val="Tier1"/>
            </w:pPr>
            <w:r>
              <w:rPr>
                <w:rFonts w:eastAsia="Times New Roman"/>
                <w:color w:val="000000"/>
                <w:lang w:eastAsia="en-GB"/>
              </w:rPr>
              <w:t>Other articles of vulcanised rubber other than hard rubber</w:t>
            </w:r>
            <w:r>
              <w:rPr>
                <w:rFonts w:eastAsia="Times New Roman"/>
                <w:color w:val="000000"/>
                <w:lang w:eastAsia="en-GB"/>
              </w:rPr>
              <w:br/>
            </w:r>
            <w:r>
              <w:rPr>
                <w:rFonts w:eastAsia="Times New Roman"/>
                <w:color w:val="000000"/>
                <w:lang w:eastAsia="en-GB"/>
              </w:rPr>
              <w:t>Of cellular rubber</w:t>
            </w:r>
            <w:r>
              <w:rPr>
                <w:rFonts w:eastAsia="Times New Roman"/>
                <w:color w:val="000000"/>
                <w:lang w:eastAsia="en-GB"/>
              </w:rPr>
              <w:br/>
            </w:r>
            <w:r>
              <w:rPr>
                <w:rFonts w:eastAsia="Times New Roman"/>
                <w:color w:val="000000"/>
                <w:lang w:eastAsia="en-GB"/>
              </w:rPr>
              <w:t>For technical uses,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w:t>
            </w:r>
            <w:r>
              <w:rPr>
                <w:rFonts w:eastAsia="Times New Roman"/>
                <w:color w:val="000000"/>
                <w:lang w:eastAsia="en-GB"/>
              </w:rPr>
              <w:t>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26" w14:textId="77777777" w:rsidR="00E546F5" w:rsidRDefault="00951CE2">
            <w:pPr>
              <w:pStyle w:val="NormalinTable"/>
            </w:pPr>
            <w:r>
              <w:t>0.0%</w:t>
            </w:r>
          </w:p>
        </w:tc>
      </w:tr>
      <w:tr w:rsidR="00E546F5" w14:paraId="591038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28" w14:textId="77777777" w:rsidR="00E546F5" w:rsidRDefault="00951CE2">
            <w:pPr>
              <w:pStyle w:val="NormalinTable"/>
            </w:pPr>
            <w:r>
              <w:t>4016100090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29" w14:textId="77777777" w:rsidR="00E546F5" w:rsidRDefault="00951CE2">
            <w:pPr>
              <w:pStyle w:val="Tier1"/>
            </w:pPr>
            <w:r>
              <w:t>Other articles of vulcanised rubber other than hard rubber</w:t>
            </w:r>
          </w:p>
          <w:p w14:paraId="5910382A" w14:textId="77777777" w:rsidR="00E546F5" w:rsidRDefault="00951CE2">
            <w:pPr>
              <w:pStyle w:val="Tier2"/>
            </w:pPr>
            <w:r>
              <w:t>-</w:t>
            </w:r>
            <w:r>
              <w:tab/>
              <w:t>Of cellular rubber</w:t>
            </w:r>
          </w:p>
          <w:p w14:paraId="5910382B" w14:textId="77777777" w:rsidR="00E546F5" w:rsidRDefault="00951CE2">
            <w:pPr>
              <w:pStyle w:val="Tier3"/>
            </w:pPr>
            <w:r>
              <w:t>-</w:t>
            </w:r>
            <w:r>
              <w:tab/>
              <w:t>-</w:t>
            </w:r>
            <w:r>
              <w:tab/>
              <w:t>Other</w:t>
            </w:r>
          </w:p>
          <w:p w14:paraId="5910382C"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82D" w14:textId="77777777" w:rsidR="00E546F5" w:rsidRDefault="00951CE2">
            <w:pPr>
              <w:pStyle w:val="Tier3Bullet"/>
            </w:pPr>
            <w:r>
              <w:tab/>
            </w:r>
            <w:r>
              <w:tab/>
              <w:t>-</w:t>
            </w:r>
            <w:r>
              <w:tab/>
              <w:t>for fitting to or equipping such ships, boats or other vessels;</w:t>
            </w:r>
          </w:p>
          <w:p w14:paraId="5910382E"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82F" w14:textId="77777777" w:rsidR="00E546F5" w:rsidRDefault="00951CE2">
            <w:pPr>
              <w:pStyle w:val="Tier3Bullet"/>
            </w:pPr>
            <w:r>
              <w:tab/>
            </w:r>
            <w:r>
              <w:tab/>
              <w:t>-</w:t>
            </w:r>
            <w:r>
              <w:tab/>
              <w:t>for equipping the above platforms;</w:t>
            </w:r>
          </w:p>
          <w:p w14:paraId="59103830"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31" w14:textId="77777777" w:rsidR="00E546F5" w:rsidRDefault="00951CE2">
            <w:pPr>
              <w:pStyle w:val="NormalinTable"/>
            </w:pPr>
            <w:r>
              <w:t>0.0%</w:t>
            </w:r>
          </w:p>
        </w:tc>
      </w:tr>
      <w:tr w:rsidR="00E546F5" w14:paraId="591038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33" w14:textId="77777777" w:rsidR="00E546F5" w:rsidRDefault="00951CE2">
            <w:pPr>
              <w:pStyle w:val="NormalinTable"/>
            </w:pPr>
            <w:r>
              <w:t>4016910000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34" w14:textId="77777777" w:rsidR="00E546F5" w:rsidRDefault="00951CE2">
            <w:pPr>
              <w:pStyle w:val="Tier1"/>
            </w:pPr>
            <w:r>
              <w:t>Other articles of vulcanised rubber other than hard rubber</w:t>
            </w:r>
          </w:p>
          <w:p w14:paraId="59103835" w14:textId="77777777" w:rsidR="00E546F5" w:rsidRDefault="00951CE2">
            <w:pPr>
              <w:pStyle w:val="Tier2"/>
            </w:pPr>
            <w:r>
              <w:t>-</w:t>
            </w:r>
            <w:r>
              <w:tab/>
              <w:t>Other</w:t>
            </w:r>
          </w:p>
          <w:p w14:paraId="59103836" w14:textId="77777777" w:rsidR="00E546F5" w:rsidRDefault="00951CE2">
            <w:pPr>
              <w:pStyle w:val="Tier3"/>
            </w:pPr>
            <w:r>
              <w:t>-</w:t>
            </w:r>
            <w:r>
              <w:tab/>
              <w:t>-</w:t>
            </w:r>
            <w:r>
              <w:tab/>
              <w:t>Floor coverings and mats</w:t>
            </w:r>
          </w:p>
          <w:p w14:paraId="59103837"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3838" w14:textId="77777777" w:rsidR="00E546F5" w:rsidRDefault="00951CE2">
            <w:pPr>
              <w:pStyle w:val="Tier3Bullet"/>
            </w:pPr>
            <w:r>
              <w:tab/>
            </w:r>
            <w:r>
              <w:tab/>
              <w:t>-</w:t>
            </w:r>
            <w:r>
              <w:tab/>
              <w:t>for fitting to or equipping such ships, boats or other vessels;</w:t>
            </w:r>
          </w:p>
          <w:p w14:paraId="59103839"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383A" w14:textId="77777777" w:rsidR="00E546F5" w:rsidRDefault="00951CE2">
            <w:pPr>
              <w:pStyle w:val="Tier3Bullet"/>
            </w:pPr>
            <w:r>
              <w:tab/>
            </w:r>
            <w:r>
              <w:tab/>
              <w:t>-</w:t>
            </w:r>
            <w:r>
              <w:tab/>
              <w:t>for equipping the above platforms;</w:t>
            </w:r>
          </w:p>
          <w:p w14:paraId="5910383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3C" w14:textId="77777777" w:rsidR="00E546F5" w:rsidRDefault="00951CE2">
            <w:pPr>
              <w:pStyle w:val="NormalinTable"/>
            </w:pPr>
            <w:r>
              <w:t>0.0%</w:t>
            </w:r>
          </w:p>
        </w:tc>
      </w:tr>
      <w:tr w:rsidR="00E546F5" w14:paraId="5910384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3E" w14:textId="77777777" w:rsidR="00E546F5" w:rsidRDefault="00951CE2">
            <w:pPr>
              <w:pStyle w:val="NormalinTable"/>
            </w:pPr>
            <w:r>
              <w:rPr>
                <w:rFonts w:eastAsia="Times New Roman"/>
                <w:color w:val="000000"/>
                <w:lang w:eastAsia="en-GB"/>
              </w:rPr>
              <w:t>4016930010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3F" w14:textId="77777777" w:rsidR="00E546F5" w:rsidRDefault="00951CE2">
            <w:pPr>
              <w:pStyle w:val="Tier1"/>
            </w:pPr>
            <w:r>
              <w:rPr>
                <w:rFonts w:eastAsia="Times New Roman"/>
                <w:color w:val="000000"/>
                <w:lang w:eastAsia="en-GB"/>
              </w:rPr>
              <w:t xml:space="preserve">Other articles of vulcanised rubber other than hard </w:t>
            </w:r>
            <w:r>
              <w:rPr>
                <w:rFonts w:eastAsia="Times New Roman"/>
                <w:color w:val="000000"/>
                <w:lang w:eastAsia="en-GB"/>
              </w:rPr>
              <w:t>rubber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Gaskets, washers and other seals</w:t>
            </w:r>
            <w:r>
              <w:rPr>
                <w:rFonts w:eastAsia="Times New Roman"/>
                <w:color w:val="000000"/>
                <w:lang w:eastAsia="en-GB"/>
              </w:rPr>
              <w:br/>
            </w:r>
            <w:r>
              <w:rPr>
                <w:rFonts w:eastAsia="Times New Roman"/>
                <w:color w:val="000000"/>
                <w:lang w:eastAsia="en-GB"/>
              </w:rPr>
              <w:t>For technical uses,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xml:space="preserve">• </w:t>
            </w:r>
            <w:r>
              <w:rPr>
                <w:rFonts w:eastAsia="Times New Roman"/>
                <w:color w:val="000000"/>
                <w:lang w:eastAsia="en-GB"/>
              </w:rPr>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40" w14:textId="77777777" w:rsidR="00E546F5" w:rsidRDefault="00951CE2">
            <w:pPr>
              <w:pStyle w:val="NormalinTable"/>
            </w:pPr>
            <w:r>
              <w:t>0.0%</w:t>
            </w:r>
          </w:p>
        </w:tc>
      </w:tr>
      <w:tr w:rsidR="00E546F5" w14:paraId="591038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42" w14:textId="77777777" w:rsidR="00E546F5" w:rsidRDefault="00951CE2">
            <w:pPr>
              <w:pStyle w:val="NormalinTable"/>
            </w:pPr>
            <w:r>
              <w:t>4016930090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43" w14:textId="77777777" w:rsidR="00E546F5" w:rsidRDefault="00951CE2">
            <w:pPr>
              <w:pStyle w:val="Tier1"/>
            </w:pPr>
            <w:r>
              <w:t>Other articles of vulcanised rubber other than hard rubber</w:t>
            </w:r>
          </w:p>
          <w:p w14:paraId="59103844" w14:textId="77777777" w:rsidR="00E546F5" w:rsidRDefault="00951CE2">
            <w:pPr>
              <w:pStyle w:val="Tier2"/>
            </w:pPr>
            <w:r>
              <w:t>-</w:t>
            </w:r>
            <w:r>
              <w:tab/>
              <w:t>Other</w:t>
            </w:r>
          </w:p>
          <w:p w14:paraId="59103845" w14:textId="77777777" w:rsidR="00E546F5" w:rsidRDefault="00951CE2">
            <w:pPr>
              <w:pStyle w:val="Tier3"/>
            </w:pPr>
            <w:r>
              <w:t>-</w:t>
            </w:r>
            <w:r>
              <w:tab/>
              <w:t>-</w:t>
            </w:r>
            <w:r>
              <w:tab/>
              <w:t>Gaskets, washers and other seals</w:t>
            </w:r>
          </w:p>
          <w:p w14:paraId="59103846" w14:textId="77777777" w:rsidR="00E546F5" w:rsidRDefault="00951CE2">
            <w:pPr>
              <w:pStyle w:val="Tier4"/>
            </w:pPr>
            <w:r>
              <w:t>-</w:t>
            </w:r>
            <w:r>
              <w:tab/>
              <w:t>-</w:t>
            </w:r>
            <w:r>
              <w:tab/>
              <w:t>-</w:t>
            </w:r>
            <w:r>
              <w:tab/>
              <w:t>Other</w:t>
            </w:r>
          </w:p>
          <w:p w14:paraId="59103847"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3848" w14:textId="77777777" w:rsidR="00E546F5" w:rsidRDefault="00951CE2">
            <w:pPr>
              <w:pStyle w:val="Tier4Bullet"/>
            </w:pPr>
            <w:r>
              <w:tab/>
            </w:r>
            <w:r>
              <w:tab/>
            </w:r>
            <w:r>
              <w:tab/>
              <w:t>-</w:t>
            </w:r>
            <w:r>
              <w:tab/>
              <w:t>for fitting to or equipping such ships, boats or other vessels;</w:t>
            </w:r>
          </w:p>
          <w:p w14:paraId="59103849" w14:textId="77777777" w:rsidR="00E546F5" w:rsidRDefault="00951CE2">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384A" w14:textId="77777777" w:rsidR="00E546F5" w:rsidRDefault="00951CE2">
            <w:pPr>
              <w:pStyle w:val="Tier4Bullet"/>
            </w:pPr>
            <w:r>
              <w:tab/>
            </w:r>
            <w:r>
              <w:tab/>
            </w:r>
            <w:r>
              <w:tab/>
              <w:t>-</w:t>
            </w:r>
            <w:r>
              <w:tab/>
              <w:t>for equipping the above platforms;</w:t>
            </w:r>
          </w:p>
          <w:p w14:paraId="5910384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4C" w14:textId="77777777" w:rsidR="00E546F5" w:rsidRDefault="00951CE2">
            <w:pPr>
              <w:pStyle w:val="NormalinTable"/>
            </w:pPr>
            <w:r>
              <w:t>0.0%</w:t>
            </w:r>
          </w:p>
        </w:tc>
      </w:tr>
      <w:tr w:rsidR="00E546F5" w14:paraId="591038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4E" w14:textId="77777777" w:rsidR="00E546F5" w:rsidRDefault="00951CE2">
            <w:pPr>
              <w:pStyle w:val="NormalinTable"/>
            </w:pPr>
            <w:r>
              <w:t>401694000</w:t>
            </w:r>
            <w:r>
              <w:t>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4F" w14:textId="77777777" w:rsidR="00E546F5" w:rsidRDefault="00951CE2">
            <w:pPr>
              <w:pStyle w:val="Tier1"/>
            </w:pPr>
            <w:r>
              <w:t>Other articles of vulcanised rubber other than hard rubber</w:t>
            </w:r>
          </w:p>
          <w:p w14:paraId="59103850" w14:textId="77777777" w:rsidR="00E546F5" w:rsidRDefault="00951CE2">
            <w:pPr>
              <w:pStyle w:val="Tier2"/>
            </w:pPr>
            <w:r>
              <w:t>-</w:t>
            </w:r>
            <w:r>
              <w:tab/>
              <w:t>Other</w:t>
            </w:r>
          </w:p>
          <w:p w14:paraId="59103851" w14:textId="77777777" w:rsidR="00E546F5" w:rsidRDefault="00951CE2">
            <w:pPr>
              <w:pStyle w:val="Tier3"/>
            </w:pPr>
            <w:r>
              <w:t>-</w:t>
            </w:r>
            <w:r>
              <w:tab/>
              <w:t>-</w:t>
            </w:r>
            <w:r>
              <w:tab/>
              <w:t>Boat or dock fenders, whether or not inflatable</w:t>
            </w:r>
          </w:p>
          <w:p w14:paraId="59103852"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3853" w14:textId="77777777" w:rsidR="00E546F5" w:rsidRDefault="00951CE2">
            <w:pPr>
              <w:pStyle w:val="Tier3Bullet"/>
            </w:pPr>
            <w:r>
              <w:tab/>
            </w:r>
            <w:r>
              <w:tab/>
              <w:t>-</w:t>
            </w:r>
            <w:r>
              <w:tab/>
              <w:t>for fitting to or equipping such ships, boats or other vessels;</w:t>
            </w:r>
          </w:p>
          <w:p w14:paraId="59103854"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3855" w14:textId="77777777" w:rsidR="00E546F5" w:rsidRDefault="00951CE2">
            <w:pPr>
              <w:pStyle w:val="Tier3Bullet"/>
            </w:pPr>
            <w:r>
              <w:tab/>
            </w:r>
            <w:r>
              <w:tab/>
              <w:t>-</w:t>
            </w:r>
            <w:r>
              <w:tab/>
              <w:t>for equipping the above platforms;</w:t>
            </w:r>
          </w:p>
          <w:p w14:paraId="5910385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57" w14:textId="77777777" w:rsidR="00E546F5" w:rsidRDefault="00951CE2">
            <w:pPr>
              <w:pStyle w:val="NormalinTable"/>
            </w:pPr>
            <w:r>
              <w:t>0.0%</w:t>
            </w:r>
          </w:p>
        </w:tc>
      </w:tr>
      <w:tr w:rsidR="00E546F5" w14:paraId="591038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59" w14:textId="77777777" w:rsidR="00E546F5" w:rsidRDefault="00951CE2">
            <w:pPr>
              <w:pStyle w:val="NormalinTable"/>
            </w:pPr>
            <w:r>
              <w:t>4016950000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5A" w14:textId="77777777" w:rsidR="00E546F5" w:rsidRDefault="00951CE2">
            <w:pPr>
              <w:pStyle w:val="Tier1"/>
            </w:pPr>
            <w:r>
              <w:t>Other articles of vulcanised rubber other than hard rubber</w:t>
            </w:r>
          </w:p>
          <w:p w14:paraId="5910385B" w14:textId="77777777" w:rsidR="00E546F5" w:rsidRDefault="00951CE2">
            <w:pPr>
              <w:pStyle w:val="Tier2"/>
            </w:pPr>
            <w:r>
              <w:t>-</w:t>
            </w:r>
            <w:r>
              <w:tab/>
              <w:t>Other</w:t>
            </w:r>
          </w:p>
          <w:p w14:paraId="5910385C" w14:textId="77777777" w:rsidR="00E546F5" w:rsidRDefault="00951CE2">
            <w:pPr>
              <w:pStyle w:val="Tier3"/>
            </w:pPr>
            <w:r>
              <w:t>-</w:t>
            </w:r>
            <w:r>
              <w:tab/>
              <w:t>-</w:t>
            </w:r>
            <w:r>
              <w:tab/>
              <w:t>Other inflatable articles</w:t>
            </w:r>
          </w:p>
          <w:p w14:paraId="5910385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85E" w14:textId="77777777" w:rsidR="00E546F5" w:rsidRDefault="00951CE2">
            <w:pPr>
              <w:pStyle w:val="Tier3Bullet"/>
            </w:pPr>
            <w:r>
              <w:tab/>
            </w:r>
            <w:r>
              <w:tab/>
              <w:t>-</w:t>
            </w:r>
            <w:r>
              <w:tab/>
              <w:t xml:space="preserve">for fitting to or equipping such ships, boats or other </w:t>
            </w:r>
            <w:r>
              <w:t>vessels;</w:t>
            </w:r>
          </w:p>
          <w:p w14:paraId="5910385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860" w14:textId="77777777" w:rsidR="00E546F5" w:rsidRDefault="00951CE2">
            <w:pPr>
              <w:pStyle w:val="Tier3Bullet"/>
            </w:pPr>
            <w:r>
              <w:tab/>
            </w:r>
            <w:r>
              <w:tab/>
              <w:t>-</w:t>
            </w:r>
            <w:r>
              <w:tab/>
              <w:t>for equipping</w:t>
            </w:r>
            <w:r>
              <w:t xml:space="preserve"> the above platforms;</w:t>
            </w:r>
          </w:p>
          <w:p w14:paraId="5910386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62" w14:textId="77777777" w:rsidR="00E546F5" w:rsidRDefault="00951CE2">
            <w:pPr>
              <w:pStyle w:val="NormalinTable"/>
            </w:pPr>
            <w:r>
              <w:t>0.0%</w:t>
            </w:r>
          </w:p>
        </w:tc>
      </w:tr>
      <w:tr w:rsidR="00E546F5" w14:paraId="591038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64" w14:textId="77777777" w:rsidR="00E546F5" w:rsidRDefault="00951CE2">
            <w:pPr>
              <w:pStyle w:val="NormalinTable"/>
            </w:pPr>
            <w:r>
              <w:t>4016999100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65" w14:textId="77777777" w:rsidR="00E546F5" w:rsidRDefault="00951CE2">
            <w:pPr>
              <w:pStyle w:val="Tier1"/>
            </w:pPr>
            <w:r>
              <w:t>Other articles of vulcanised rubber other than hard rubber</w:t>
            </w:r>
          </w:p>
          <w:p w14:paraId="59103866" w14:textId="77777777" w:rsidR="00E546F5" w:rsidRDefault="00951CE2">
            <w:pPr>
              <w:pStyle w:val="Tier2"/>
            </w:pPr>
            <w:r>
              <w:t>-</w:t>
            </w:r>
            <w:r>
              <w:tab/>
              <w:t>Other</w:t>
            </w:r>
          </w:p>
          <w:p w14:paraId="59103867" w14:textId="77777777" w:rsidR="00E546F5" w:rsidRDefault="00951CE2">
            <w:pPr>
              <w:pStyle w:val="Tier3"/>
            </w:pPr>
            <w:r>
              <w:t>-</w:t>
            </w:r>
            <w:r>
              <w:tab/>
              <w:t>-</w:t>
            </w:r>
            <w:r>
              <w:tab/>
              <w:t>Other</w:t>
            </w:r>
          </w:p>
          <w:p w14:paraId="59103868" w14:textId="77777777" w:rsidR="00E546F5" w:rsidRDefault="00951CE2">
            <w:pPr>
              <w:pStyle w:val="Tier4"/>
            </w:pPr>
            <w:r>
              <w:t>-</w:t>
            </w:r>
            <w:r>
              <w:tab/>
              <w:t>-</w:t>
            </w:r>
            <w:r>
              <w:tab/>
              <w:t>-</w:t>
            </w:r>
            <w:r>
              <w:tab/>
              <w:t>Other</w:t>
            </w:r>
          </w:p>
          <w:p w14:paraId="59103869" w14:textId="77777777" w:rsidR="00E546F5" w:rsidRDefault="00951CE2">
            <w:pPr>
              <w:pStyle w:val="Tier5"/>
            </w:pPr>
            <w:r>
              <w:t>-</w:t>
            </w:r>
            <w:r>
              <w:tab/>
              <w:t>-</w:t>
            </w:r>
            <w:r>
              <w:tab/>
              <w:t>-</w:t>
            </w:r>
            <w:r>
              <w:tab/>
              <w:t>-</w:t>
            </w:r>
            <w:r>
              <w:tab/>
              <w:t>Rubber-to-metal bonded parts</w:t>
            </w:r>
          </w:p>
          <w:p w14:paraId="5910386A"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386B" w14:textId="77777777" w:rsidR="00E546F5" w:rsidRDefault="00951CE2">
            <w:pPr>
              <w:pStyle w:val="Tier5Bullet"/>
            </w:pPr>
            <w:r>
              <w:tab/>
            </w:r>
            <w:r>
              <w:tab/>
            </w:r>
            <w:r>
              <w:tab/>
            </w:r>
            <w:r>
              <w:tab/>
              <w:t>-</w:t>
            </w:r>
            <w:r>
              <w:tab/>
              <w:t>for fitting to or equipping such ships, boats or other vessels;</w:t>
            </w:r>
          </w:p>
          <w:p w14:paraId="5910386C"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386D" w14:textId="77777777" w:rsidR="00E546F5" w:rsidRDefault="00951CE2">
            <w:pPr>
              <w:pStyle w:val="Tier5Bullet"/>
            </w:pPr>
            <w:r>
              <w:tab/>
            </w:r>
            <w:r>
              <w:tab/>
            </w:r>
            <w:r>
              <w:tab/>
            </w:r>
            <w:r>
              <w:tab/>
              <w:t>-</w:t>
            </w:r>
            <w:r>
              <w:tab/>
              <w:t>for equipping the above platforms;</w:t>
            </w:r>
          </w:p>
          <w:p w14:paraId="5910386E"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6F" w14:textId="77777777" w:rsidR="00E546F5" w:rsidRDefault="00951CE2">
            <w:pPr>
              <w:pStyle w:val="NormalinTable"/>
            </w:pPr>
            <w:r>
              <w:t>0.0%</w:t>
            </w:r>
          </w:p>
        </w:tc>
      </w:tr>
      <w:tr w:rsidR="00E546F5" w14:paraId="591038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71" w14:textId="77777777" w:rsidR="00E546F5" w:rsidRDefault="00951CE2">
            <w:pPr>
              <w:pStyle w:val="NormalinTable"/>
            </w:pPr>
            <w:r>
              <w:rPr>
                <w:rFonts w:eastAsia="Times New Roman"/>
                <w:color w:val="000000"/>
                <w:lang w:eastAsia="en-GB"/>
              </w:rPr>
              <w:t>4016999110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72" w14:textId="77777777" w:rsidR="00E546F5" w:rsidRDefault="00951CE2">
            <w:pPr>
              <w:pStyle w:val="Tier1"/>
            </w:pPr>
            <w:r>
              <w:rPr>
                <w:rFonts w:eastAsia="Times New Roman"/>
                <w:color w:val="000000"/>
                <w:lang w:eastAsia="en-GB"/>
              </w:rPr>
              <w:t>Other articles of vulcanised rubber other than hard rubber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Rubber-to-metal bonded parts</w:t>
            </w:r>
            <w:r>
              <w:rPr>
                <w:rFonts w:eastAsia="Times New Roman"/>
                <w:color w:val="000000"/>
                <w:lang w:eastAsia="en-GB"/>
              </w:rPr>
              <w:br/>
            </w:r>
            <w:r>
              <w:rPr>
                <w:rFonts w:eastAsia="Times New Roman"/>
                <w:color w:val="000000"/>
                <w:lang w:eastAsia="en-GB"/>
              </w:rPr>
              <w:t>For technical uses,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w:t>
            </w:r>
            <w:r>
              <w:rPr>
                <w:rFonts w:eastAsia="Times New Roman"/>
                <w:color w:val="000000"/>
                <w:lang w:eastAsia="en-GB"/>
              </w:rPr>
              <w:t>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73" w14:textId="77777777" w:rsidR="00E546F5" w:rsidRDefault="00951CE2">
            <w:pPr>
              <w:pStyle w:val="NormalinTable"/>
            </w:pPr>
            <w:r>
              <w:t>0.0%</w:t>
            </w:r>
          </w:p>
        </w:tc>
      </w:tr>
      <w:tr w:rsidR="00E546F5" w14:paraId="591038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75" w14:textId="77777777" w:rsidR="00E546F5" w:rsidRDefault="00951CE2">
            <w:pPr>
              <w:pStyle w:val="NormalinTable"/>
              <w:rPr>
                <w:rFonts w:eastAsia="Times New Roman"/>
                <w:color w:val="000000"/>
                <w:lang w:eastAsia="en-GB"/>
              </w:rPr>
            </w:pPr>
            <w:r>
              <w:rPr>
                <w:rFonts w:eastAsia="Times New Roman"/>
                <w:color w:val="000000"/>
                <w:lang w:eastAsia="en-GB"/>
              </w:rPr>
              <w:t>4016999710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76" w14:textId="77777777" w:rsidR="00E546F5" w:rsidRDefault="00951CE2">
            <w:pPr>
              <w:pStyle w:val="Tier1"/>
              <w:rPr>
                <w:rFonts w:eastAsia="Times New Roman"/>
                <w:color w:val="000000"/>
                <w:lang w:eastAsia="en-GB"/>
              </w:rPr>
            </w:pPr>
            <w:r>
              <w:rPr>
                <w:rFonts w:eastAsia="Times New Roman"/>
                <w:color w:val="000000"/>
                <w:lang w:eastAsia="en-GB"/>
              </w:rPr>
              <w:t>Other articles of vulcanised rubber other than hard rubber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technical uses,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w:t>
            </w:r>
            <w:r>
              <w:rPr>
                <w:rFonts w:eastAsia="Times New Roman"/>
                <w:color w:val="000000"/>
                <w:lang w:eastAsia="en-GB"/>
              </w:rPr>
              <w: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77" w14:textId="77777777" w:rsidR="00E546F5" w:rsidRDefault="00951CE2">
            <w:pPr>
              <w:pStyle w:val="NormalinTable"/>
            </w:pPr>
            <w:r>
              <w:t>0.0%</w:t>
            </w:r>
          </w:p>
        </w:tc>
      </w:tr>
      <w:tr w:rsidR="00E546F5" w14:paraId="591038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79" w14:textId="77777777" w:rsidR="00E546F5" w:rsidRDefault="00951CE2">
            <w:pPr>
              <w:pStyle w:val="NormalinTable"/>
            </w:pPr>
            <w:r>
              <w:t>4016999730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7A" w14:textId="77777777" w:rsidR="00E546F5" w:rsidRDefault="00951CE2">
            <w:pPr>
              <w:pStyle w:val="Tier1"/>
            </w:pPr>
            <w:r>
              <w:t>Other articles of vulcanised rubber other than hard rubber</w:t>
            </w:r>
          </w:p>
          <w:p w14:paraId="5910387B" w14:textId="77777777" w:rsidR="00E546F5" w:rsidRDefault="00951CE2">
            <w:pPr>
              <w:pStyle w:val="Tier2"/>
            </w:pPr>
            <w:r>
              <w:t>-</w:t>
            </w:r>
            <w:r>
              <w:tab/>
              <w:t>Other</w:t>
            </w:r>
          </w:p>
          <w:p w14:paraId="5910387C" w14:textId="77777777" w:rsidR="00E546F5" w:rsidRDefault="00951CE2">
            <w:pPr>
              <w:pStyle w:val="Tier3"/>
            </w:pPr>
            <w:r>
              <w:t>-</w:t>
            </w:r>
            <w:r>
              <w:tab/>
              <w:t>-</w:t>
            </w:r>
            <w:r>
              <w:tab/>
              <w:t>Other</w:t>
            </w:r>
          </w:p>
          <w:p w14:paraId="5910387D" w14:textId="77777777" w:rsidR="00E546F5" w:rsidRDefault="00951CE2">
            <w:pPr>
              <w:pStyle w:val="Tier4"/>
            </w:pPr>
            <w:r>
              <w:t>-</w:t>
            </w:r>
            <w:r>
              <w:tab/>
              <w:t>-</w:t>
            </w:r>
            <w:r>
              <w:tab/>
              <w:t>-</w:t>
            </w:r>
            <w:r>
              <w:tab/>
              <w:t>Other</w:t>
            </w:r>
          </w:p>
          <w:p w14:paraId="5910387E" w14:textId="77777777" w:rsidR="00E546F5" w:rsidRDefault="00951CE2">
            <w:pPr>
              <w:pStyle w:val="Tier5"/>
            </w:pPr>
            <w:r>
              <w:t>-</w:t>
            </w:r>
            <w:r>
              <w:tab/>
              <w:t>-</w:t>
            </w:r>
            <w:r>
              <w:tab/>
              <w:t>-</w:t>
            </w:r>
            <w:r>
              <w:tab/>
              <w:t>-</w:t>
            </w:r>
            <w:r>
              <w:tab/>
              <w:t>Other</w:t>
            </w:r>
          </w:p>
          <w:p w14:paraId="5910387F" w14:textId="77777777" w:rsidR="00E546F5" w:rsidRDefault="00951CE2">
            <w:pPr>
              <w:pStyle w:val="Tier6"/>
            </w:pPr>
            <w:r>
              <w:t>-</w:t>
            </w:r>
            <w:r>
              <w:tab/>
              <w:t>-</w:t>
            </w:r>
            <w:r>
              <w:tab/>
              <w:t>-</w:t>
            </w:r>
            <w:r>
              <w:tab/>
              <w:t>-</w:t>
            </w:r>
            <w:r>
              <w:tab/>
              <w:t>-</w:t>
            </w:r>
            <w:r>
              <w:tab/>
              <w:t>Tyre moulding bladder</w:t>
            </w:r>
          </w:p>
          <w:p w14:paraId="59103880" w14:textId="77777777" w:rsidR="00E546F5" w:rsidRDefault="00951CE2">
            <w:pPr>
              <w:pStyle w:val="Tier6Bullet"/>
            </w:pPr>
            <w:r>
              <w:tab/>
            </w:r>
            <w:r>
              <w:tab/>
            </w:r>
            <w:r>
              <w:tab/>
            </w:r>
            <w:r>
              <w:tab/>
            </w:r>
            <w:r>
              <w:tab/>
              <w:t>-</w:t>
            </w:r>
            <w:r>
              <w:tab/>
              <w:t xml:space="preserve">for incorporation in ships, boats or other vessels listed in Table 1, </w:t>
            </w:r>
            <w:r>
              <w:t>for the purposes of their construction, repair, maintenance or conversion;</w:t>
            </w:r>
          </w:p>
          <w:p w14:paraId="59103881" w14:textId="77777777" w:rsidR="00E546F5" w:rsidRDefault="00951CE2">
            <w:pPr>
              <w:pStyle w:val="Tier6Bullet"/>
            </w:pPr>
            <w:r>
              <w:tab/>
            </w:r>
            <w:r>
              <w:tab/>
            </w:r>
            <w:r>
              <w:tab/>
            </w:r>
            <w:r>
              <w:tab/>
            </w:r>
            <w:r>
              <w:tab/>
              <w:t>-</w:t>
            </w:r>
            <w:r>
              <w:tab/>
              <w:t>for fitting to or equipping such ships, boats or other vessels;</w:t>
            </w:r>
          </w:p>
          <w:p w14:paraId="59103882" w14:textId="77777777" w:rsidR="00E546F5" w:rsidRDefault="00951CE2">
            <w:pPr>
              <w:pStyle w:val="Tier6Bullet"/>
            </w:pPr>
            <w:r>
              <w:tab/>
            </w:r>
            <w:r>
              <w:tab/>
            </w: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14:paraId="59103883" w14:textId="77777777" w:rsidR="00E546F5" w:rsidRDefault="00951CE2">
            <w:pPr>
              <w:pStyle w:val="Tier6Bullet"/>
            </w:pPr>
            <w:r>
              <w:tab/>
            </w:r>
            <w:r>
              <w:tab/>
            </w:r>
            <w:r>
              <w:tab/>
            </w:r>
            <w:r>
              <w:tab/>
            </w:r>
            <w:r>
              <w:tab/>
              <w:t>-</w:t>
            </w:r>
            <w:r>
              <w:tab/>
              <w:t>for equipping the above platforms;</w:t>
            </w:r>
          </w:p>
          <w:p w14:paraId="5910388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85" w14:textId="77777777" w:rsidR="00E546F5" w:rsidRDefault="00951CE2">
            <w:pPr>
              <w:pStyle w:val="NormalinTable"/>
            </w:pPr>
            <w:r>
              <w:t>0.0%</w:t>
            </w:r>
          </w:p>
        </w:tc>
      </w:tr>
      <w:tr w:rsidR="00E546F5" w14:paraId="591038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87" w14:textId="77777777" w:rsidR="00E546F5" w:rsidRDefault="00951CE2">
            <w:pPr>
              <w:pStyle w:val="NormalinTable"/>
            </w:pPr>
            <w:r>
              <w:t>4016999790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88" w14:textId="77777777" w:rsidR="00E546F5" w:rsidRDefault="00951CE2">
            <w:pPr>
              <w:pStyle w:val="Tier1"/>
            </w:pPr>
            <w:r>
              <w:t>Other articles of vulcanised rubber other than hard rubber</w:t>
            </w:r>
          </w:p>
          <w:p w14:paraId="59103889" w14:textId="77777777" w:rsidR="00E546F5" w:rsidRDefault="00951CE2">
            <w:pPr>
              <w:pStyle w:val="Tier2"/>
            </w:pPr>
            <w:r>
              <w:t>-</w:t>
            </w:r>
            <w:r>
              <w:tab/>
              <w:t>Other</w:t>
            </w:r>
          </w:p>
          <w:p w14:paraId="5910388A" w14:textId="77777777" w:rsidR="00E546F5" w:rsidRDefault="00951CE2">
            <w:pPr>
              <w:pStyle w:val="Tier3"/>
            </w:pPr>
            <w:r>
              <w:t>-</w:t>
            </w:r>
            <w:r>
              <w:tab/>
              <w:t>-</w:t>
            </w:r>
            <w:r>
              <w:tab/>
              <w:t>Other</w:t>
            </w:r>
          </w:p>
          <w:p w14:paraId="5910388B" w14:textId="77777777" w:rsidR="00E546F5" w:rsidRDefault="00951CE2">
            <w:pPr>
              <w:pStyle w:val="Tier4"/>
            </w:pPr>
            <w:r>
              <w:t>-</w:t>
            </w:r>
            <w:r>
              <w:tab/>
              <w:t>-</w:t>
            </w:r>
            <w:r>
              <w:tab/>
              <w:t>-</w:t>
            </w:r>
            <w:r>
              <w:tab/>
              <w:t>Other</w:t>
            </w:r>
          </w:p>
          <w:p w14:paraId="5910388C" w14:textId="77777777" w:rsidR="00E546F5" w:rsidRDefault="00951CE2">
            <w:pPr>
              <w:pStyle w:val="Tier5"/>
            </w:pPr>
            <w:r>
              <w:t>-</w:t>
            </w:r>
            <w:r>
              <w:tab/>
              <w:t>-</w:t>
            </w:r>
            <w:r>
              <w:tab/>
              <w:t>-</w:t>
            </w:r>
            <w:r>
              <w:tab/>
              <w:t>-</w:t>
            </w:r>
            <w:r>
              <w:tab/>
              <w:t>Other</w:t>
            </w:r>
          </w:p>
          <w:p w14:paraId="5910388D" w14:textId="77777777" w:rsidR="00E546F5" w:rsidRDefault="00951CE2">
            <w:pPr>
              <w:pStyle w:val="Tier6"/>
            </w:pPr>
            <w:r>
              <w:t>-</w:t>
            </w:r>
            <w:r>
              <w:tab/>
              <w:t>-</w:t>
            </w:r>
            <w:r>
              <w:tab/>
              <w:t>-</w:t>
            </w:r>
            <w:r>
              <w:tab/>
              <w:t>-</w:t>
            </w:r>
            <w:r>
              <w:tab/>
              <w:t>-</w:t>
            </w:r>
            <w:r>
              <w:tab/>
              <w:t>Other</w:t>
            </w:r>
          </w:p>
          <w:p w14:paraId="5910388E"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388F" w14:textId="77777777" w:rsidR="00E546F5" w:rsidRDefault="00951CE2">
            <w:pPr>
              <w:pStyle w:val="Tier6Bullet"/>
            </w:pPr>
            <w:r>
              <w:tab/>
            </w:r>
            <w:r>
              <w:tab/>
            </w:r>
            <w:r>
              <w:tab/>
            </w:r>
            <w:r>
              <w:tab/>
            </w:r>
            <w:r>
              <w:tab/>
              <w:t>-</w:t>
            </w:r>
            <w:r>
              <w:tab/>
              <w:t>for fitting to or equipping such ships, boats or other vessels;</w:t>
            </w:r>
          </w:p>
          <w:p w14:paraId="5910389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3891" w14:textId="77777777" w:rsidR="00E546F5" w:rsidRDefault="00951CE2">
            <w:pPr>
              <w:pStyle w:val="Tier6Bullet"/>
            </w:pPr>
            <w:r>
              <w:tab/>
            </w:r>
            <w:r>
              <w:tab/>
            </w:r>
            <w:r>
              <w:tab/>
            </w:r>
            <w:r>
              <w:tab/>
            </w:r>
            <w:r>
              <w:tab/>
              <w:t>-</w:t>
            </w:r>
            <w:r>
              <w:tab/>
              <w:t>for equipping the above platforms;</w:t>
            </w:r>
          </w:p>
          <w:p w14:paraId="5910389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93" w14:textId="77777777" w:rsidR="00E546F5" w:rsidRDefault="00951CE2">
            <w:pPr>
              <w:pStyle w:val="NormalinTable"/>
            </w:pPr>
            <w:r>
              <w:t>0.0%</w:t>
            </w:r>
          </w:p>
        </w:tc>
      </w:tr>
      <w:tr w:rsidR="00E546F5" w14:paraId="591038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95" w14:textId="77777777" w:rsidR="00E546F5" w:rsidRDefault="00951CE2">
            <w:pPr>
              <w:pStyle w:val="NormalinTable"/>
            </w:pPr>
            <w:r>
              <w:t>4017000000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96" w14:textId="77777777" w:rsidR="00E546F5" w:rsidRDefault="00951CE2">
            <w:pPr>
              <w:pStyle w:val="Tier1"/>
            </w:pPr>
            <w:r>
              <w:t xml:space="preserve">Hard rubber (for example, </w:t>
            </w:r>
            <w:r>
              <w:t>ebonite) in all forms, including waste and scrap; articles of hard rubber</w:t>
            </w:r>
          </w:p>
          <w:p w14:paraId="59103897" w14:textId="77777777" w:rsidR="00E546F5" w:rsidRDefault="00951CE2">
            <w:pPr>
              <w:pStyle w:val="Tier1Bullet"/>
            </w:pPr>
            <w:r>
              <w:t>-</w:t>
            </w:r>
            <w:r>
              <w:tab/>
              <w:t>for incorporation in ships, boats or other vessels listed in Table 1, for the purposes of their construction, repair, maintenance or conversion;</w:t>
            </w:r>
          </w:p>
          <w:p w14:paraId="59103898" w14:textId="77777777" w:rsidR="00E546F5" w:rsidRDefault="00951CE2">
            <w:pPr>
              <w:pStyle w:val="Tier1Bullet"/>
            </w:pPr>
            <w:r>
              <w:t>-</w:t>
            </w:r>
            <w:r>
              <w:tab/>
              <w:t xml:space="preserve">for fitting to or equipping such </w:t>
            </w:r>
            <w:r>
              <w:t>ships, boats or other vessels;</w:t>
            </w:r>
          </w:p>
          <w:p w14:paraId="5910389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14:paraId="5910389A" w14:textId="77777777" w:rsidR="00E546F5" w:rsidRDefault="00951CE2">
            <w:pPr>
              <w:pStyle w:val="Tier1Bullet"/>
            </w:pPr>
            <w:r>
              <w:t>-</w:t>
            </w:r>
            <w:r>
              <w:tab/>
              <w:t>for equipping the above platforms;</w:t>
            </w:r>
          </w:p>
          <w:p w14:paraId="5910389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9C" w14:textId="77777777" w:rsidR="00E546F5" w:rsidRDefault="00951CE2">
            <w:pPr>
              <w:pStyle w:val="NormalinTable"/>
            </w:pPr>
            <w:r>
              <w:t>0.0%</w:t>
            </w:r>
          </w:p>
        </w:tc>
      </w:tr>
    </w:tbl>
    <w:p w14:paraId="5910389E" w14:textId="77777777" w:rsidR="00E546F5" w:rsidRDefault="00951CE2">
      <w:pPr>
        <w:pStyle w:val="Heading1"/>
      </w:pPr>
      <w:r>
        <w:t>Chapter 41 : Raw Hides and Skins (Other Than Furskins) and Leather</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8A2"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89F"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8A0"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8A1" w14:textId="77777777" w:rsidR="00E546F5" w:rsidRDefault="00951CE2">
            <w:pPr>
              <w:pStyle w:val="NormalinTable"/>
              <w:rPr>
                <w:b/>
                <w:bCs w:val="0"/>
                <w:color w:val="FFFFFF"/>
              </w:rPr>
            </w:pPr>
            <w:r>
              <w:rPr>
                <w:b/>
                <w:bCs w:val="0"/>
                <w:color w:val="FFFFFF"/>
              </w:rPr>
              <w:t>Duty expression</w:t>
            </w:r>
          </w:p>
        </w:tc>
      </w:tr>
      <w:tr w:rsidR="00E546F5" w14:paraId="591038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A3" w14:textId="77777777" w:rsidR="00E546F5" w:rsidRDefault="00951CE2">
            <w:pPr>
              <w:pStyle w:val="NormalinTable"/>
            </w:pPr>
            <w:r>
              <w:t>4101000000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A4" w14:textId="77777777" w:rsidR="00E546F5" w:rsidRDefault="00951CE2">
            <w:pPr>
              <w:pStyle w:val="Tier1"/>
            </w:pPr>
            <w:r>
              <w:t>Raw hides and skins of bovine (including buffalo) or equine animals (fresh, or salted, dried, limed, pickled or otherwise preserved, but not tanned, parchment-dressed or further prepared), whether or not dehaired or split</w:t>
            </w:r>
          </w:p>
          <w:p w14:paraId="591038A5"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38A6" w14:textId="77777777" w:rsidR="00E546F5" w:rsidRDefault="00951CE2">
            <w:pPr>
              <w:pStyle w:val="Tier1Bullet"/>
            </w:pPr>
            <w:r>
              <w:t>-</w:t>
            </w:r>
            <w:r>
              <w:tab/>
              <w:t>for fitting to or equipping such ships, boats or other vessels;</w:t>
            </w:r>
          </w:p>
          <w:p w14:paraId="591038A7"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38A8" w14:textId="77777777" w:rsidR="00E546F5" w:rsidRDefault="00951CE2">
            <w:pPr>
              <w:pStyle w:val="Tier1Bullet"/>
            </w:pPr>
            <w:r>
              <w:t>-</w:t>
            </w:r>
            <w:r>
              <w:tab/>
              <w:t>for equipping the above platforms;</w:t>
            </w:r>
          </w:p>
          <w:p w14:paraId="591038A9"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AA" w14:textId="77777777" w:rsidR="00E546F5" w:rsidRDefault="00951CE2">
            <w:pPr>
              <w:pStyle w:val="NormalinTable"/>
            </w:pPr>
            <w:r>
              <w:t>0.0%</w:t>
            </w:r>
          </w:p>
        </w:tc>
      </w:tr>
      <w:tr w:rsidR="00E546F5" w14:paraId="591038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AC" w14:textId="77777777" w:rsidR="00E546F5" w:rsidRDefault="00951CE2">
            <w:pPr>
              <w:pStyle w:val="NormalinTable"/>
            </w:pPr>
            <w:r>
              <w:t>4102000000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AD" w14:textId="77777777" w:rsidR="00E546F5" w:rsidRDefault="00951CE2">
            <w:pPr>
              <w:pStyle w:val="Tier1"/>
            </w:pPr>
            <w:r>
              <w:t xml:space="preserve">Raw skins of sheep or lambs (fresh, or salted, dried, limed, pickled or otherwise preserved, but not tanned, parchment-dressed or further prepared), whether or not with wool on or split, other than those </w:t>
            </w:r>
            <w:r>
              <w:t>excluded by note 1(c) to this chapter</w:t>
            </w:r>
          </w:p>
          <w:p w14:paraId="591038AE" w14:textId="77777777" w:rsidR="00E546F5" w:rsidRDefault="00951CE2">
            <w:pPr>
              <w:pStyle w:val="Tier1Bullet"/>
            </w:pPr>
            <w:r>
              <w:t>-</w:t>
            </w:r>
            <w:r>
              <w:tab/>
              <w:t>for incorporation in ships, boats or other vessels listed in Table 1, for the purposes of their construction, repair, maintenance or conversion;</w:t>
            </w:r>
          </w:p>
          <w:p w14:paraId="591038AF" w14:textId="77777777" w:rsidR="00E546F5" w:rsidRDefault="00951CE2">
            <w:pPr>
              <w:pStyle w:val="Tier1Bullet"/>
            </w:pPr>
            <w:r>
              <w:t>-</w:t>
            </w:r>
            <w:r>
              <w:tab/>
              <w:t>for fitting to or equipping such ships, boats or other vessels;</w:t>
            </w:r>
          </w:p>
          <w:p w14:paraId="591038B0" w14:textId="77777777" w:rsidR="00E546F5" w:rsidRDefault="00951CE2">
            <w:pPr>
              <w:pStyle w:val="Tier1Bullet"/>
            </w:pPr>
            <w:r>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38B1" w14:textId="77777777" w:rsidR="00E546F5" w:rsidRDefault="00951CE2">
            <w:pPr>
              <w:pStyle w:val="Tier1Bullet"/>
            </w:pPr>
            <w:r>
              <w:t>-</w:t>
            </w:r>
            <w:r>
              <w:tab/>
              <w:t>for equipping the above platfor</w:t>
            </w:r>
            <w:r>
              <w:t>ms;</w:t>
            </w:r>
          </w:p>
          <w:p w14:paraId="591038B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B3" w14:textId="77777777" w:rsidR="00E546F5" w:rsidRDefault="00951CE2">
            <w:pPr>
              <w:pStyle w:val="NormalinTable"/>
            </w:pPr>
            <w:r>
              <w:t>0.0%</w:t>
            </w:r>
          </w:p>
        </w:tc>
      </w:tr>
      <w:tr w:rsidR="00E546F5" w14:paraId="591038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B5" w14:textId="77777777" w:rsidR="00E546F5" w:rsidRDefault="00951CE2">
            <w:pPr>
              <w:pStyle w:val="NormalinTable"/>
            </w:pPr>
            <w:r>
              <w:t>4103000000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B6" w14:textId="77777777" w:rsidR="00E546F5" w:rsidRDefault="00951CE2">
            <w:pPr>
              <w:pStyle w:val="Tier1"/>
            </w:pPr>
            <w:r>
              <w:t>Other raw hides and skins (fresh, or salted, dried, limed, pickled or otherwise preserved, but not tanned, parchment-dressed or further prepared), whether or not deha</w:t>
            </w:r>
            <w:r>
              <w:t>ired or split, other than those excluded by note 1(b) or 1(c) to this chapter</w:t>
            </w:r>
          </w:p>
          <w:p w14:paraId="591038B7" w14:textId="77777777" w:rsidR="00E546F5" w:rsidRDefault="00951CE2">
            <w:pPr>
              <w:pStyle w:val="Tier1Bullet"/>
            </w:pPr>
            <w:r>
              <w:t>-</w:t>
            </w:r>
            <w:r>
              <w:tab/>
              <w:t>for incorporation in ships, boats or other vessels listed in Table 1, for the purposes of their construction, repair, maintenance or conversion;</w:t>
            </w:r>
          </w:p>
          <w:p w14:paraId="591038B8" w14:textId="77777777" w:rsidR="00E546F5" w:rsidRDefault="00951CE2">
            <w:pPr>
              <w:pStyle w:val="Tier1Bullet"/>
            </w:pPr>
            <w:r>
              <w:t>-</w:t>
            </w:r>
            <w:r>
              <w:tab/>
              <w:t xml:space="preserve">for fitting to or </w:t>
            </w:r>
            <w:r>
              <w:t>equipping such ships, boats or other vessels;</w:t>
            </w:r>
          </w:p>
          <w:p w14:paraId="591038B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8BA" w14:textId="77777777" w:rsidR="00E546F5" w:rsidRDefault="00951CE2">
            <w:pPr>
              <w:pStyle w:val="Tier1Bullet"/>
            </w:pPr>
            <w:r>
              <w:t>-</w:t>
            </w:r>
            <w:r>
              <w:tab/>
              <w:t>for equipping the above platforms;</w:t>
            </w:r>
          </w:p>
          <w:p w14:paraId="591038B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BC" w14:textId="77777777" w:rsidR="00E546F5" w:rsidRDefault="00951CE2">
            <w:pPr>
              <w:pStyle w:val="NormalinTable"/>
            </w:pPr>
            <w:r>
              <w:t>0.0%</w:t>
            </w:r>
          </w:p>
        </w:tc>
      </w:tr>
      <w:tr w:rsidR="00E546F5" w14:paraId="591038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BE" w14:textId="77777777" w:rsidR="00E546F5" w:rsidRDefault="00951CE2">
            <w:pPr>
              <w:pStyle w:val="NormalinTable"/>
            </w:pPr>
            <w:r>
              <w:t>4104000000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BF" w14:textId="77777777" w:rsidR="00E546F5" w:rsidRDefault="00951CE2">
            <w:pPr>
              <w:pStyle w:val="Tier1"/>
            </w:pPr>
            <w:r>
              <w:t>Tanned or crust hides and skins of bovine (including buffalo) or equine animals, without hair on, whether or not sp</w:t>
            </w:r>
            <w:r>
              <w:t>lit, but not further prepared</w:t>
            </w:r>
          </w:p>
          <w:p w14:paraId="591038C0" w14:textId="77777777" w:rsidR="00E546F5" w:rsidRDefault="00951CE2">
            <w:pPr>
              <w:pStyle w:val="Tier1Bullet"/>
            </w:pPr>
            <w:r>
              <w:t>-</w:t>
            </w:r>
            <w:r>
              <w:tab/>
              <w:t>for incorporation in ships, boats or other vessels listed in Table 1, for the purposes of their construction, repair, maintenance or conversion;</w:t>
            </w:r>
          </w:p>
          <w:p w14:paraId="591038C1" w14:textId="77777777" w:rsidR="00E546F5" w:rsidRDefault="00951CE2">
            <w:pPr>
              <w:pStyle w:val="Tier1Bullet"/>
            </w:pPr>
            <w:r>
              <w:t>-</w:t>
            </w:r>
            <w:r>
              <w:tab/>
              <w:t>for fitting to or equipping such ships, boats or other vessels;</w:t>
            </w:r>
          </w:p>
          <w:p w14:paraId="591038C2" w14:textId="77777777" w:rsidR="00E546F5" w:rsidRDefault="00951CE2">
            <w:pPr>
              <w:pStyle w:val="Tier1Bullet"/>
            </w:pPr>
            <w:r>
              <w:t>-</w:t>
            </w:r>
            <w:r>
              <w:tab/>
              <w:t>for incorpo</w:t>
            </w:r>
            <w:r>
              <w:t>ration, for the purposes of their construction, repair, maintenance or conversion, in drilling or production platforms listed below: fixed, of subheading ex 8430 49 or floating or submersible of subheading 8905 20;</w:t>
            </w:r>
          </w:p>
          <w:p w14:paraId="591038C3" w14:textId="77777777" w:rsidR="00E546F5" w:rsidRDefault="00951CE2">
            <w:pPr>
              <w:pStyle w:val="Tier1Bullet"/>
            </w:pPr>
            <w:r>
              <w:t>-</w:t>
            </w:r>
            <w:r>
              <w:tab/>
              <w:t>for equipping the above platforms;</w:t>
            </w:r>
          </w:p>
          <w:p w14:paraId="591038C4" w14:textId="77777777" w:rsidR="00E546F5" w:rsidRDefault="00951CE2">
            <w:pPr>
              <w:pStyle w:val="Tier1Bullet"/>
            </w:pPr>
            <w:r>
              <w:t>-</w:t>
            </w:r>
            <w:r>
              <w:tab/>
              <w:t>fo</w:t>
            </w:r>
            <w:r>
              <w:t>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C5" w14:textId="77777777" w:rsidR="00E546F5" w:rsidRDefault="00951CE2">
            <w:pPr>
              <w:pStyle w:val="NormalinTable"/>
            </w:pPr>
            <w:r>
              <w:t>0.0%</w:t>
            </w:r>
          </w:p>
        </w:tc>
      </w:tr>
      <w:tr w:rsidR="00E546F5" w14:paraId="591038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C7" w14:textId="77777777" w:rsidR="00E546F5" w:rsidRDefault="00951CE2">
            <w:pPr>
              <w:pStyle w:val="NormalinTable"/>
            </w:pPr>
            <w:r>
              <w:t>4105000000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C8" w14:textId="77777777" w:rsidR="00E546F5" w:rsidRDefault="00951CE2">
            <w:pPr>
              <w:pStyle w:val="Tier1"/>
            </w:pPr>
            <w:r>
              <w:t>Tanned or crust skins of sheep or lambs, without wool on, whether or not split, but not further prepared</w:t>
            </w:r>
          </w:p>
          <w:p w14:paraId="591038C9"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38CA" w14:textId="77777777" w:rsidR="00E546F5" w:rsidRDefault="00951CE2">
            <w:pPr>
              <w:pStyle w:val="Tier1Bullet"/>
            </w:pPr>
            <w:r>
              <w:t>-</w:t>
            </w:r>
            <w:r>
              <w:tab/>
              <w:t>for fitting to or equipping such ships, boats or other vessels;</w:t>
            </w:r>
          </w:p>
          <w:p w14:paraId="591038CB"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38CC" w14:textId="77777777" w:rsidR="00E546F5" w:rsidRDefault="00951CE2">
            <w:pPr>
              <w:pStyle w:val="Tier1Bullet"/>
            </w:pPr>
            <w:r>
              <w:t>-</w:t>
            </w:r>
            <w:r>
              <w:tab/>
              <w:t>for equipping the above platforms;</w:t>
            </w:r>
          </w:p>
          <w:p w14:paraId="591038C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CE" w14:textId="77777777" w:rsidR="00E546F5" w:rsidRDefault="00951CE2">
            <w:pPr>
              <w:pStyle w:val="NormalinTable"/>
            </w:pPr>
            <w:r>
              <w:t>0.0%</w:t>
            </w:r>
          </w:p>
        </w:tc>
      </w:tr>
      <w:tr w:rsidR="00E546F5" w14:paraId="591038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D0" w14:textId="77777777" w:rsidR="00E546F5" w:rsidRDefault="00951CE2">
            <w:pPr>
              <w:pStyle w:val="NormalinTable"/>
            </w:pPr>
            <w:r>
              <w:t>4106000000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D1" w14:textId="77777777" w:rsidR="00E546F5" w:rsidRDefault="00951CE2">
            <w:pPr>
              <w:pStyle w:val="Tier1"/>
            </w:pPr>
            <w:r>
              <w:t>Tanned or c</w:t>
            </w:r>
            <w:r>
              <w:t>rust hides and skins of other animals, without wool or hair on, whether or not split, but not further prepared</w:t>
            </w:r>
          </w:p>
          <w:p w14:paraId="591038D2" w14:textId="77777777" w:rsidR="00E546F5" w:rsidRDefault="00951CE2">
            <w:pPr>
              <w:pStyle w:val="Tier1Bullet"/>
            </w:pPr>
            <w:r>
              <w:t>-</w:t>
            </w:r>
            <w:r>
              <w:tab/>
              <w:t xml:space="preserve">for incorporation in ships, boats or other vessels listed in Table 1, for the purposes of their construction, repair, maintenance or </w:t>
            </w:r>
            <w:r>
              <w:t>conversion;</w:t>
            </w:r>
          </w:p>
          <w:p w14:paraId="591038D3" w14:textId="77777777" w:rsidR="00E546F5" w:rsidRDefault="00951CE2">
            <w:pPr>
              <w:pStyle w:val="Tier1Bullet"/>
            </w:pPr>
            <w:r>
              <w:t>-</w:t>
            </w:r>
            <w:r>
              <w:tab/>
              <w:t>for fitting to or equipping such ships, boats or other vessels;</w:t>
            </w:r>
          </w:p>
          <w:p w14:paraId="591038D4"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38D5" w14:textId="77777777" w:rsidR="00E546F5" w:rsidRDefault="00951CE2">
            <w:pPr>
              <w:pStyle w:val="Tier1Bullet"/>
            </w:pPr>
            <w:r>
              <w:t>-</w:t>
            </w:r>
            <w:r>
              <w:tab/>
              <w:t>for equipping the above platforms;</w:t>
            </w:r>
          </w:p>
          <w:p w14:paraId="591038D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D7" w14:textId="77777777" w:rsidR="00E546F5" w:rsidRDefault="00951CE2">
            <w:pPr>
              <w:pStyle w:val="NormalinTable"/>
            </w:pPr>
            <w:r>
              <w:t>0.0%</w:t>
            </w:r>
          </w:p>
        </w:tc>
      </w:tr>
      <w:tr w:rsidR="00E546F5" w14:paraId="591038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D9" w14:textId="77777777" w:rsidR="00E546F5" w:rsidRDefault="00951CE2">
            <w:pPr>
              <w:pStyle w:val="NormalinTable"/>
            </w:pPr>
            <w:r>
              <w:t>4107000000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DA" w14:textId="77777777" w:rsidR="00E546F5" w:rsidRDefault="00951CE2">
            <w:pPr>
              <w:pStyle w:val="Tier1"/>
            </w:pPr>
            <w:r>
              <w:t>Leather further prepared after tanning or crusting, including parchment-dressed lea</w:t>
            </w:r>
            <w:r>
              <w:t>ther, of bovine (including buffalo) or equine animals, without hair on, whether or not split, other than leather of heading 4114</w:t>
            </w:r>
          </w:p>
          <w:p w14:paraId="591038DB" w14:textId="77777777" w:rsidR="00E546F5" w:rsidRDefault="00951CE2">
            <w:pPr>
              <w:pStyle w:val="Tier1Bullet"/>
            </w:pPr>
            <w:r>
              <w:t>-</w:t>
            </w:r>
            <w:r>
              <w:tab/>
              <w:t>for incorporation in ships, boats or other vessels listed in Table 1, for the purposes of their construction, repair, mainten</w:t>
            </w:r>
            <w:r>
              <w:t>ance or conversion;</w:t>
            </w:r>
          </w:p>
          <w:p w14:paraId="591038DC" w14:textId="77777777" w:rsidR="00E546F5" w:rsidRDefault="00951CE2">
            <w:pPr>
              <w:pStyle w:val="Tier1Bullet"/>
            </w:pPr>
            <w:r>
              <w:t>-</w:t>
            </w:r>
            <w:r>
              <w:tab/>
              <w:t>for fitting to or equipping such ships, boats or other vessels;</w:t>
            </w:r>
          </w:p>
          <w:p w14:paraId="591038DD"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8DE" w14:textId="77777777" w:rsidR="00E546F5" w:rsidRDefault="00951CE2">
            <w:pPr>
              <w:pStyle w:val="Tier1Bullet"/>
            </w:pPr>
            <w:r>
              <w:t>-</w:t>
            </w:r>
            <w:r>
              <w:tab/>
              <w:t>for equipping the above platforms;</w:t>
            </w:r>
          </w:p>
          <w:p w14:paraId="591038D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E0" w14:textId="77777777" w:rsidR="00E546F5" w:rsidRDefault="00951CE2">
            <w:pPr>
              <w:pStyle w:val="NormalinTable"/>
            </w:pPr>
            <w:r>
              <w:t>0.0%</w:t>
            </w:r>
          </w:p>
        </w:tc>
      </w:tr>
      <w:tr w:rsidR="00E546F5" w14:paraId="591038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E2" w14:textId="77777777" w:rsidR="00E546F5" w:rsidRDefault="00951CE2">
            <w:pPr>
              <w:pStyle w:val="NormalinTable"/>
            </w:pPr>
            <w:r>
              <w:t>4112000000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E3" w14:textId="77777777" w:rsidR="00E546F5" w:rsidRDefault="00951CE2">
            <w:pPr>
              <w:pStyle w:val="Tier1"/>
            </w:pPr>
            <w:r>
              <w:t xml:space="preserve">Leather further prepared after tanning or crusting, </w:t>
            </w:r>
            <w:r>
              <w:t>including parchment-dressed leather, of sheep or lamb, without wool on, whether or not split, other than leather of heading 4114</w:t>
            </w:r>
          </w:p>
          <w:p w14:paraId="591038E4" w14:textId="77777777" w:rsidR="00E546F5" w:rsidRDefault="00951CE2">
            <w:pPr>
              <w:pStyle w:val="Tier1Bullet"/>
            </w:pPr>
            <w:r>
              <w:t>-</w:t>
            </w:r>
            <w:r>
              <w:tab/>
              <w:t>for incorporation in ships, boats or other vessels listed in Table 1, for the purposes of their construction, repair, mainten</w:t>
            </w:r>
            <w:r>
              <w:t>ance or conversion;</w:t>
            </w:r>
          </w:p>
          <w:p w14:paraId="591038E5" w14:textId="77777777" w:rsidR="00E546F5" w:rsidRDefault="00951CE2">
            <w:pPr>
              <w:pStyle w:val="Tier1Bullet"/>
            </w:pPr>
            <w:r>
              <w:t>-</w:t>
            </w:r>
            <w:r>
              <w:tab/>
              <w:t>for fitting to or equipping such ships, boats or other vessels;</w:t>
            </w:r>
          </w:p>
          <w:p w14:paraId="591038E6"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38E7" w14:textId="77777777" w:rsidR="00E546F5" w:rsidRDefault="00951CE2">
            <w:pPr>
              <w:pStyle w:val="Tier1Bullet"/>
            </w:pPr>
            <w:r>
              <w:t>-</w:t>
            </w:r>
            <w:r>
              <w:tab/>
              <w:t>for equipping the above platforms;</w:t>
            </w:r>
          </w:p>
          <w:p w14:paraId="591038E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E9" w14:textId="77777777" w:rsidR="00E546F5" w:rsidRDefault="00951CE2">
            <w:pPr>
              <w:pStyle w:val="NormalinTable"/>
            </w:pPr>
            <w:r>
              <w:t>0.0%</w:t>
            </w:r>
          </w:p>
        </w:tc>
      </w:tr>
      <w:tr w:rsidR="00E546F5" w14:paraId="591038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EB" w14:textId="77777777" w:rsidR="00E546F5" w:rsidRDefault="00951CE2">
            <w:pPr>
              <w:pStyle w:val="NormalinTable"/>
            </w:pPr>
            <w:r>
              <w:t>4113000000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EC" w14:textId="77777777" w:rsidR="00E546F5" w:rsidRDefault="00951CE2">
            <w:pPr>
              <w:pStyle w:val="Tier1"/>
            </w:pPr>
            <w:r>
              <w:t xml:space="preserve">Leather further prepared after tanning or crusting, including </w:t>
            </w:r>
            <w:r>
              <w:t>parchment-dressed leather, of other animals, without wool or hair on, whether or not split, other than leather of heading 4114</w:t>
            </w:r>
          </w:p>
          <w:p w14:paraId="591038ED" w14:textId="77777777" w:rsidR="00E546F5" w:rsidRDefault="00951CE2">
            <w:pPr>
              <w:pStyle w:val="Tier1Bullet"/>
            </w:pPr>
            <w:r>
              <w:t>-</w:t>
            </w:r>
            <w:r>
              <w:tab/>
              <w:t>for incorporation in ships, boats or other vessels listed in Table 1, for the purposes of their construction, repair, maintenan</w:t>
            </w:r>
            <w:r>
              <w:t>ce or conversion;</w:t>
            </w:r>
          </w:p>
          <w:p w14:paraId="591038EE" w14:textId="77777777" w:rsidR="00E546F5" w:rsidRDefault="00951CE2">
            <w:pPr>
              <w:pStyle w:val="Tier1Bullet"/>
            </w:pPr>
            <w:r>
              <w:t>-</w:t>
            </w:r>
            <w:r>
              <w:tab/>
              <w:t>for fitting to or equipping such ships, boats or other vessels;</w:t>
            </w:r>
          </w:p>
          <w:p w14:paraId="591038EF" w14:textId="77777777" w:rsidR="00E546F5" w:rsidRDefault="00951CE2">
            <w:pPr>
              <w:pStyle w:val="Tier1Bullet"/>
            </w:pPr>
            <w:r>
              <w:t>-</w:t>
            </w:r>
            <w:r>
              <w:tab/>
              <w:t>for incorporation, for the purposes of their construction, repair, maintenance or conversion, in drilling or production platforms listed below: fixed, of subheading ex 84</w:t>
            </w:r>
            <w:r>
              <w:t>30 49 or floating or submersible of subheading 8905 20;</w:t>
            </w:r>
          </w:p>
          <w:p w14:paraId="591038F0" w14:textId="77777777" w:rsidR="00E546F5" w:rsidRDefault="00951CE2">
            <w:pPr>
              <w:pStyle w:val="Tier1Bullet"/>
            </w:pPr>
            <w:r>
              <w:t>-</w:t>
            </w:r>
            <w:r>
              <w:tab/>
              <w:t>for equipping the above platforms;</w:t>
            </w:r>
          </w:p>
          <w:p w14:paraId="591038F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F2" w14:textId="77777777" w:rsidR="00E546F5" w:rsidRDefault="00951CE2">
            <w:pPr>
              <w:pStyle w:val="NormalinTable"/>
            </w:pPr>
            <w:r>
              <w:t>0.0%</w:t>
            </w:r>
          </w:p>
        </w:tc>
      </w:tr>
      <w:tr w:rsidR="00E546F5" w14:paraId="591038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F4" w14:textId="77777777" w:rsidR="00E546F5" w:rsidRDefault="00951CE2">
            <w:pPr>
              <w:pStyle w:val="NormalinTable"/>
            </w:pPr>
            <w:r>
              <w:t>4114000000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F5" w14:textId="77777777" w:rsidR="00E546F5" w:rsidRDefault="00951CE2">
            <w:pPr>
              <w:pStyle w:val="Tier1"/>
            </w:pPr>
            <w:r>
              <w:t>Chamois (including combination chamois) leather; patent leather and patent la</w:t>
            </w:r>
            <w:r>
              <w:t>minated leather; metallised leather</w:t>
            </w:r>
          </w:p>
          <w:p w14:paraId="591038F6" w14:textId="77777777" w:rsidR="00E546F5" w:rsidRDefault="00951CE2">
            <w:pPr>
              <w:pStyle w:val="Tier1Bullet"/>
            </w:pPr>
            <w:r>
              <w:t>-</w:t>
            </w:r>
            <w:r>
              <w:tab/>
              <w:t>for incorporation in ships, boats or other vessels listed in Table 1, for the purposes of their construction, repair, maintenance or conversion;</w:t>
            </w:r>
          </w:p>
          <w:p w14:paraId="591038F7" w14:textId="77777777" w:rsidR="00E546F5" w:rsidRDefault="00951CE2">
            <w:pPr>
              <w:pStyle w:val="Tier1Bullet"/>
            </w:pPr>
            <w:r>
              <w:t>-</w:t>
            </w:r>
            <w:r>
              <w:tab/>
              <w:t>for fitting to or equipping such ships, boats or other vessels;</w:t>
            </w:r>
          </w:p>
          <w:p w14:paraId="591038F8" w14:textId="77777777" w:rsidR="00E546F5" w:rsidRDefault="00951CE2">
            <w:pPr>
              <w:pStyle w:val="Tier1Bullet"/>
            </w:pPr>
            <w:r>
              <w:t>-</w:t>
            </w:r>
            <w:r>
              <w:tab/>
              <w:t>for i</w:t>
            </w:r>
            <w:r>
              <w:t>ncorporation, for the purposes of their construction, repair, maintenance or conversion, in drilling or production platforms listed below: fixed, of subheading ex 8430 49 or floating or submersible of subheading 8905 20;</w:t>
            </w:r>
          </w:p>
          <w:p w14:paraId="591038F9" w14:textId="77777777" w:rsidR="00E546F5" w:rsidRDefault="00951CE2">
            <w:pPr>
              <w:pStyle w:val="Tier1Bullet"/>
            </w:pPr>
            <w:r>
              <w:t>-</w:t>
            </w:r>
            <w:r>
              <w:tab/>
              <w:t xml:space="preserve">for equipping the above </w:t>
            </w:r>
            <w:r>
              <w:t>platforms;</w:t>
            </w:r>
          </w:p>
          <w:p w14:paraId="591038F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8FB" w14:textId="77777777" w:rsidR="00E546F5" w:rsidRDefault="00951CE2">
            <w:pPr>
              <w:pStyle w:val="NormalinTable"/>
            </w:pPr>
            <w:r>
              <w:t>0.0%</w:t>
            </w:r>
          </w:p>
        </w:tc>
      </w:tr>
      <w:tr w:rsidR="00E546F5" w14:paraId="591039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8FD" w14:textId="77777777" w:rsidR="00E546F5" w:rsidRDefault="00951CE2">
            <w:pPr>
              <w:pStyle w:val="NormalinTable"/>
            </w:pPr>
            <w:r>
              <w:t>4115100000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8FE" w14:textId="77777777" w:rsidR="00E546F5" w:rsidRDefault="00951CE2">
            <w:pPr>
              <w:pStyle w:val="Tier1"/>
            </w:pPr>
            <w:r>
              <w:t>Composition leather with a basis of leather or leather fibre, in slabs, sheets or strip, whether or not in rolls; parings and other waste of leather or of comp</w:t>
            </w:r>
            <w:r>
              <w:t>osition leather, not suitable for the manufacture of leather articles; leather dust, powder and flour</w:t>
            </w:r>
          </w:p>
          <w:p w14:paraId="591038FF" w14:textId="77777777" w:rsidR="00E546F5" w:rsidRDefault="00951CE2">
            <w:pPr>
              <w:pStyle w:val="Tier2"/>
            </w:pPr>
            <w:r>
              <w:t>-</w:t>
            </w:r>
            <w:r>
              <w:tab/>
              <w:t>Composition leather with a basis of leather or leather fibre, in slabs, sheets or strip, whether or not in rolls</w:t>
            </w:r>
          </w:p>
          <w:p w14:paraId="59103900" w14:textId="77777777" w:rsidR="00E546F5" w:rsidRDefault="00951CE2">
            <w:pPr>
              <w:pStyle w:val="Tier2Bullet"/>
            </w:pPr>
            <w:r>
              <w:tab/>
              <w:t>-</w:t>
            </w:r>
            <w:r>
              <w:tab/>
              <w:t>for incorporation in ships, boats or</w:t>
            </w:r>
            <w:r>
              <w:t xml:space="preserve"> other vessels listed in Table 1, for the purposes of their construction, repair, maintenance or conversion;</w:t>
            </w:r>
          </w:p>
          <w:p w14:paraId="59103901" w14:textId="77777777" w:rsidR="00E546F5" w:rsidRDefault="00951CE2">
            <w:pPr>
              <w:pStyle w:val="Tier2Bullet"/>
            </w:pPr>
            <w:r>
              <w:tab/>
              <w:t>-</w:t>
            </w:r>
            <w:r>
              <w:tab/>
              <w:t>for fitting to or equipping such ships, boats or other vessels;</w:t>
            </w:r>
          </w:p>
          <w:p w14:paraId="59103902" w14:textId="77777777" w:rsidR="00E546F5" w:rsidRDefault="00951CE2">
            <w:pPr>
              <w:pStyle w:val="Tier2Bullet"/>
            </w:pP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3903" w14:textId="77777777" w:rsidR="00E546F5" w:rsidRDefault="00951CE2">
            <w:pPr>
              <w:pStyle w:val="Tier2Bullet"/>
            </w:pPr>
            <w:r>
              <w:tab/>
              <w:t>-</w:t>
            </w:r>
            <w:r>
              <w:tab/>
              <w:t>for equipping the above platforms;</w:t>
            </w:r>
          </w:p>
          <w:p w14:paraId="59103904" w14:textId="77777777" w:rsidR="00E546F5" w:rsidRDefault="00951CE2">
            <w:pPr>
              <w:pStyle w:val="Tier2Bullet"/>
            </w:pP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05" w14:textId="77777777" w:rsidR="00E546F5" w:rsidRDefault="00951CE2">
            <w:pPr>
              <w:pStyle w:val="NormalinTable"/>
            </w:pPr>
            <w:r>
              <w:t>0.0%</w:t>
            </w:r>
          </w:p>
        </w:tc>
      </w:tr>
    </w:tbl>
    <w:p w14:paraId="59103907" w14:textId="77777777" w:rsidR="00E546F5" w:rsidRDefault="00951CE2">
      <w:pPr>
        <w:pStyle w:val="Heading1"/>
      </w:pPr>
      <w:r>
        <w:t>Chapter 42 : Articles of Leather; Saddlery and Harness; Travel Goods, Handbags and Similar Containers; Articles of Animal Gut (Other Than Silkworm Gut)</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90B"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908"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909"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90A" w14:textId="77777777" w:rsidR="00E546F5" w:rsidRDefault="00951CE2">
            <w:pPr>
              <w:pStyle w:val="NormalinTable"/>
              <w:rPr>
                <w:b/>
                <w:bCs w:val="0"/>
                <w:color w:val="FFFFFF"/>
              </w:rPr>
            </w:pPr>
            <w:r>
              <w:rPr>
                <w:b/>
                <w:bCs w:val="0"/>
                <w:color w:val="FFFFFF"/>
              </w:rPr>
              <w:t>Duty expression</w:t>
            </w:r>
          </w:p>
        </w:tc>
      </w:tr>
      <w:tr w:rsidR="00E546F5" w14:paraId="591039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0C" w14:textId="77777777" w:rsidR="00E546F5" w:rsidRDefault="00951CE2">
            <w:pPr>
              <w:pStyle w:val="NormalinTable"/>
            </w:pPr>
            <w:r>
              <w:t>4201000090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0D" w14:textId="77777777" w:rsidR="00E546F5" w:rsidRDefault="00951CE2">
            <w:pPr>
              <w:pStyle w:val="Tier1"/>
            </w:pPr>
            <w:r>
              <w:t xml:space="preserve">Saddlery and </w:t>
            </w:r>
            <w:r>
              <w:t>harness for any animal (including traces, leads, knee pads, muzzles, saddle-cloths, saddlebags, dog coats and the like), of any material</w:t>
            </w:r>
          </w:p>
          <w:p w14:paraId="5910390E" w14:textId="77777777" w:rsidR="00E546F5" w:rsidRDefault="00951CE2">
            <w:pPr>
              <w:pStyle w:val="Tier2"/>
            </w:pPr>
            <w:r>
              <w:t>-</w:t>
            </w:r>
            <w:r>
              <w:tab/>
              <w:t>Other</w:t>
            </w:r>
          </w:p>
          <w:p w14:paraId="5910390F" w14:textId="77777777" w:rsidR="00E546F5" w:rsidRDefault="00951CE2">
            <w:pPr>
              <w:pStyle w:val="Tier2Bullet"/>
            </w:pPr>
            <w:r>
              <w:tab/>
              <w:t>-</w:t>
            </w:r>
            <w:r>
              <w:tab/>
              <w:t>for incorporation in ships, boats or other vessels listed in Table 1, for the purposes of their construction</w:t>
            </w:r>
            <w:r>
              <w:t>, repair, maintenance or conversion;</w:t>
            </w:r>
          </w:p>
          <w:p w14:paraId="59103910" w14:textId="77777777" w:rsidR="00E546F5" w:rsidRDefault="00951CE2">
            <w:pPr>
              <w:pStyle w:val="Tier2Bullet"/>
            </w:pPr>
            <w:r>
              <w:tab/>
              <w:t>-</w:t>
            </w:r>
            <w:r>
              <w:tab/>
              <w:t>for fitting to or equipping such ships, boats or other vessels;</w:t>
            </w:r>
          </w:p>
          <w:p w14:paraId="59103911" w14:textId="77777777" w:rsidR="00E546F5" w:rsidRDefault="00951CE2">
            <w:pPr>
              <w:pStyle w:val="Tier2Bullet"/>
            </w:pP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3912" w14:textId="77777777" w:rsidR="00E546F5" w:rsidRDefault="00951CE2">
            <w:pPr>
              <w:pStyle w:val="Tier2Bullet"/>
            </w:pPr>
            <w:r>
              <w:tab/>
              <w:t>-</w:t>
            </w:r>
            <w:r>
              <w:tab/>
              <w:t>for equipping the above platforms;</w:t>
            </w:r>
          </w:p>
          <w:p w14:paraId="5910391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14" w14:textId="77777777" w:rsidR="00E546F5" w:rsidRDefault="00951CE2">
            <w:pPr>
              <w:pStyle w:val="NormalinTable"/>
            </w:pPr>
            <w:r>
              <w:t>0.0%</w:t>
            </w:r>
          </w:p>
        </w:tc>
      </w:tr>
      <w:tr w:rsidR="00E546F5" w14:paraId="591039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16" w14:textId="77777777" w:rsidR="00E546F5" w:rsidRDefault="00951CE2">
            <w:pPr>
              <w:pStyle w:val="NormalinTable"/>
            </w:pPr>
            <w:r>
              <w:t>4202000000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17" w14:textId="77777777" w:rsidR="00E546F5" w:rsidRDefault="00951CE2">
            <w:pPr>
              <w:pStyle w:val="Tier1"/>
            </w:pPr>
            <w:r>
              <w:t xml:space="preserve">Trunks, suitcases, vanity cases, </w:t>
            </w:r>
            <w:r>
              <w:t>executive-cases, briefcases, school satchels, spectacle cases, binocular cases, camera cases, musical instrument cases, gun cases, holsters and similar containers; travelling-bags, insulated food or beverages bags, toilet bags, rucksacks, handbags, shoppin</w:t>
            </w:r>
            <w:r>
              <w:t>g-bags, wallets, purses, map-cases, cigarette-cases, tobacco-pouches, tool bags, sports bags, bottle-cases, jewellery boxes, powder boxes, cutlery cases and similar containers, of leather or of composition leather, of sheeting of plastics, of textile mater</w:t>
            </w:r>
            <w:r>
              <w:t>ials, of vulcanised fibre or of paperboard, or wholly or mainly covered with such materials or with paper</w:t>
            </w:r>
          </w:p>
          <w:p w14:paraId="59103918" w14:textId="77777777" w:rsidR="00E546F5" w:rsidRDefault="00951CE2">
            <w:pPr>
              <w:pStyle w:val="Tier1Bullet"/>
            </w:pPr>
            <w:r>
              <w:t>-</w:t>
            </w:r>
            <w:r>
              <w:tab/>
              <w:t>use by, or on behalf of, the UK Armed Forces, individually or in cooperation with other States</w:t>
            </w:r>
          </w:p>
          <w:p w14:paraId="59103919" w14:textId="77777777" w:rsidR="00E546F5" w:rsidRDefault="00951CE2">
            <w:pPr>
              <w:pStyle w:val="Tier1Bullet"/>
            </w:pPr>
            <w:r>
              <w:tab/>
              <w:t>a) for defending the territorial integrity of the Un</w:t>
            </w:r>
            <w:r>
              <w:t>ited Kingdom, or</w:t>
            </w:r>
          </w:p>
          <w:p w14:paraId="5910391A" w14:textId="77777777" w:rsidR="00E546F5" w:rsidRDefault="00951CE2">
            <w:pPr>
              <w:pStyle w:val="Tier1Bullet"/>
            </w:pPr>
            <w:r>
              <w:tab/>
              <w:t>b) in participating in international peace-keeping or support operations, or</w:t>
            </w:r>
          </w:p>
          <w:p w14:paraId="5910391B" w14:textId="77777777" w:rsidR="00E546F5" w:rsidRDefault="00951CE2">
            <w:pPr>
              <w:pStyle w:val="Tier1Bullet"/>
            </w:pPr>
            <w:r>
              <w:tab/>
              <w:t>c) for other military purposes like the protection of nationals of the United Kingdom from social or military unrest or,</w:t>
            </w:r>
          </w:p>
          <w:p w14:paraId="5910391C" w14:textId="77777777" w:rsidR="00E546F5" w:rsidRDefault="00951CE2">
            <w:pPr>
              <w:pStyle w:val="Tier1Bullet"/>
            </w:pPr>
            <w:r>
              <w:tab/>
              <w:t>d) for training purposes, or</w:t>
            </w:r>
          </w:p>
          <w:p w14:paraId="5910391D" w14:textId="77777777" w:rsidR="00E546F5" w:rsidRDefault="00951CE2">
            <w:pPr>
              <w:pStyle w:val="Tier1Bullet"/>
            </w:pPr>
            <w:r>
              <w:tab/>
              <w:t>e) tempo</w:t>
            </w:r>
            <w:r>
              <w:t>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1E" w14:textId="77777777" w:rsidR="00E546F5" w:rsidRDefault="00951CE2">
            <w:pPr>
              <w:pStyle w:val="NormalinTable"/>
            </w:pPr>
            <w:r>
              <w:t>0.0%</w:t>
            </w:r>
          </w:p>
        </w:tc>
      </w:tr>
      <w:tr w:rsidR="00E546F5" w14:paraId="591039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20" w14:textId="77777777" w:rsidR="00E546F5" w:rsidRDefault="00951CE2">
            <w:pPr>
              <w:pStyle w:val="NormalinTable"/>
            </w:pPr>
            <w:r>
              <w:t>4202110000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21" w14:textId="77777777" w:rsidR="00E546F5" w:rsidRDefault="00951CE2">
            <w:pPr>
              <w:pStyle w:val="Tier1"/>
            </w:pPr>
            <w:r>
              <w:t>Trunks, suitcases, vanity cases, executive-cases, briefcases, school satchels, spectacle cases, binocular cases, camera case</w:t>
            </w:r>
            <w:r>
              <w:t>s, musical instrument cases, gun cases, holsters and similar containers; travelling-bags, insulated food or beverages bags, toilet bags, rucksacks, handbags, shopping-bags, wallets, purses, map-cases, cigarette-cases, tobacco-pouches, tool bags, sports bag</w:t>
            </w:r>
            <w:r>
              <w:t>s, bottle-cases, jewellery boxes, powder boxes, cutlery cases and similar containers, of leather or of composition leather, of sheeting of plastics, of textile materials, of vulcanised fibre or of paperboard, or wholly or mainly covered with such materials</w:t>
            </w:r>
            <w:r>
              <w:t xml:space="preserve"> or with paper</w:t>
            </w:r>
          </w:p>
          <w:p w14:paraId="59103922" w14:textId="77777777" w:rsidR="00E546F5" w:rsidRDefault="00951CE2">
            <w:pPr>
              <w:pStyle w:val="Tier2"/>
            </w:pPr>
            <w:r>
              <w:t>-</w:t>
            </w:r>
            <w:r>
              <w:tab/>
              <w:t>Trunks, suitcases, vanity cases, executive-cases, briefcases, school satchels and similar containers</w:t>
            </w:r>
          </w:p>
          <w:p w14:paraId="59103923" w14:textId="77777777" w:rsidR="00E546F5" w:rsidRDefault="00951CE2">
            <w:pPr>
              <w:pStyle w:val="Tier3"/>
            </w:pPr>
            <w:r>
              <w:t>-</w:t>
            </w:r>
            <w:r>
              <w:tab/>
              <w:t>-</w:t>
            </w:r>
            <w:r>
              <w:tab/>
              <w:t>With outer surface of leather or of composition leather</w:t>
            </w:r>
          </w:p>
          <w:p w14:paraId="59103924"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3925" w14:textId="77777777" w:rsidR="00E546F5" w:rsidRDefault="00951CE2">
            <w:pPr>
              <w:pStyle w:val="Tier3Bullet"/>
            </w:pPr>
            <w:r>
              <w:tab/>
            </w:r>
            <w:r>
              <w:tab/>
              <w:t>-</w:t>
            </w:r>
            <w:r>
              <w:tab/>
              <w:t>for fitting to or equipping such ships, boats or other vessels;</w:t>
            </w:r>
          </w:p>
          <w:p w14:paraId="59103926"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3927" w14:textId="77777777" w:rsidR="00E546F5" w:rsidRDefault="00951CE2">
            <w:pPr>
              <w:pStyle w:val="Tier3Bullet"/>
            </w:pPr>
            <w:r>
              <w:tab/>
            </w:r>
            <w:r>
              <w:tab/>
              <w:t>-</w:t>
            </w:r>
            <w:r>
              <w:tab/>
              <w:t>for equipping the above platforms;</w:t>
            </w:r>
          </w:p>
          <w:p w14:paraId="5910392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29" w14:textId="77777777" w:rsidR="00E546F5" w:rsidRDefault="00951CE2">
            <w:pPr>
              <w:pStyle w:val="NormalinTable"/>
            </w:pPr>
            <w:r>
              <w:t>0.0%</w:t>
            </w:r>
          </w:p>
        </w:tc>
      </w:tr>
      <w:tr w:rsidR="00E546F5" w14:paraId="591039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2B" w14:textId="77777777" w:rsidR="00E546F5" w:rsidRDefault="00951CE2">
            <w:pPr>
              <w:pStyle w:val="NormalinTable"/>
            </w:pPr>
            <w:r>
              <w:t>4202120000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2C" w14:textId="77777777" w:rsidR="00E546F5" w:rsidRDefault="00951CE2">
            <w:pPr>
              <w:pStyle w:val="Tier1"/>
            </w:pPr>
            <w:r>
              <w:t>Trunks, suitcases, vanity cases, executive-cases, briefcases, school satchels, spectacle cases, binocular cases, camera cases, musical instrument cases, gun cases, holsters and similar containers; travelling-bags, insulated food or beverages bags, toilet b</w:t>
            </w:r>
            <w:r>
              <w:t>ags, rucksacks, handbags, shopping-bags, wallets, purses, map-cases, cigarette-cases, tobacco-pouches, tool bags, sports bags, bottle-cases, jewellery boxes, powder boxes, cutlery cases and similar containers, of leather or of composition leather, of sheet</w:t>
            </w:r>
            <w:r>
              <w:t>ing of plastics, of textile materials, of vulcanised fibre or of paperboard, or wholly or mainly covered with such materials or with paper</w:t>
            </w:r>
          </w:p>
          <w:p w14:paraId="5910392D" w14:textId="77777777" w:rsidR="00E546F5" w:rsidRDefault="00951CE2">
            <w:pPr>
              <w:pStyle w:val="Tier2"/>
            </w:pPr>
            <w:r>
              <w:t>-</w:t>
            </w:r>
            <w:r>
              <w:tab/>
              <w:t>Trunks, suitcases, vanity cases, executive-cases, briefcases, school satchels and similar containers</w:t>
            </w:r>
          </w:p>
          <w:p w14:paraId="5910392E" w14:textId="77777777" w:rsidR="00E546F5" w:rsidRDefault="00951CE2">
            <w:pPr>
              <w:pStyle w:val="Tier3"/>
            </w:pPr>
            <w:r>
              <w:t>-</w:t>
            </w:r>
            <w:r>
              <w:tab/>
              <w:t>-</w:t>
            </w:r>
            <w:r>
              <w:tab/>
              <w:t>With outer</w:t>
            </w:r>
            <w:r>
              <w:t xml:space="preserve"> surface of plastics or of textile materials</w:t>
            </w:r>
          </w:p>
          <w:p w14:paraId="5910392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930" w14:textId="77777777" w:rsidR="00E546F5" w:rsidRDefault="00951CE2">
            <w:pPr>
              <w:pStyle w:val="Tier3Bullet"/>
            </w:pPr>
            <w:r>
              <w:tab/>
            </w:r>
            <w:r>
              <w:tab/>
              <w:t>-</w:t>
            </w:r>
            <w:r>
              <w:tab/>
              <w:t>for fitting to or equipping such ships, boats or other ves</w:t>
            </w:r>
            <w:r>
              <w:t>sels;</w:t>
            </w:r>
          </w:p>
          <w:p w14:paraId="5910393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932" w14:textId="77777777" w:rsidR="00E546F5" w:rsidRDefault="00951CE2">
            <w:pPr>
              <w:pStyle w:val="Tier3Bullet"/>
            </w:pPr>
            <w:r>
              <w:tab/>
            </w:r>
            <w:r>
              <w:tab/>
              <w:t>-</w:t>
            </w:r>
            <w:r>
              <w:tab/>
              <w:t>for equipping th</w:t>
            </w:r>
            <w:r>
              <w:t>e above platforms;</w:t>
            </w:r>
          </w:p>
          <w:p w14:paraId="5910393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34" w14:textId="77777777" w:rsidR="00E546F5" w:rsidRDefault="00951CE2">
            <w:pPr>
              <w:pStyle w:val="NormalinTable"/>
            </w:pPr>
            <w:r>
              <w:t>0.0%</w:t>
            </w:r>
          </w:p>
        </w:tc>
      </w:tr>
      <w:tr w:rsidR="00E546F5" w14:paraId="591039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36" w14:textId="77777777" w:rsidR="00E546F5" w:rsidRDefault="00951CE2">
            <w:pPr>
              <w:pStyle w:val="NormalinTable"/>
            </w:pPr>
            <w:r>
              <w:t>4202190000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37" w14:textId="77777777" w:rsidR="00E546F5" w:rsidRDefault="00951CE2">
            <w:pPr>
              <w:pStyle w:val="Tier1"/>
            </w:pPr>
            <w:r>
              <w:t xml:space="preserve">Trunks, suitcases, vanity cases, executive-cases, briefcases, school satchels, spectacle cases, binocular cases, camera cases, musical </w:t>
            </w:r>
            <w:r>
              <w:t>instrument cases, gun cases, holsters and similar containers; travelling-bags, insulated food or beverages bags, toilet bags, rucksacks, handbags, shopping-bags, wallets, purses, map-cases, cigarette-cases, tobacco-pouches, tool bags, sports bags, bottle-c</w:t>
            </w:r>
            <w:r>
              <w:t>ases, jewellery boxes, powder boxes, cutlery cases and similar containers, of leather or of composition leather, of sheeting of plastics, of textile materials, of vulcanised fibre or of paperboard, or wholly or mainly covered with such materials or with pa</w:t>
            </w:r>
            <w:r>
              <w:t>per</w:t>
            </w:r>
          </w:p>
          <w:p w14:paraId="59103938" w14:textId="77777777" w:rsidR="00E546F5" w:rsidRDefault="00951CE2">
            <w:pPr>
              <w:pStyle w:val="Tier2"/>
            </w:pPr>
            <w:r>
              <w:t>-</w:t>
            </w:r>
            <w:r>
              <w:tab/>
              <w:t>Trunks, suitcases, vanity cases, executive-cases, briefcases, school satchels and similar containers</w:t>
            </w:r>
          </w:p>
          <w:p w14:paraId="59103939" w14:textId="77777777" w:rsidR="00E546F5" w:rsidRDefault="00951CE2">
            <w:pPr>
              <w:pStyle w:val="Tier3"/>
            </w:pPr>
            <w:r>
              <w:t>-</w:t>
            </w:r>
            <w:r>
              <w:tab/>
              <w:t>-</w:t>
            </w:r>
            <w:r>
              <w:tab/>
              <w:t>Other</w:t>
            </w:r>
          </w:p>
          <w:p w14:paraId="5910393A" w14:textId="77777777" w:rsidR="00E546F5" w:rsidRDefault="00951CE2">
            <w:pPr>
              <w:pStyle w:val="Tier3Bullet"/>
            </w:pPr>
            <w:r>
              <w:tab/>
            </w:r>
            <w:r>
              <w:tab/>
              <w:t>-</w:t>
            </w:r>
            <w:r>
              <w:tab/>
              <w:t>for incorporation in ships, boats or other vessels listed in Table 1, for the purposes of their construction, repair, maintenance or co</w:t>
            </w:r>
            <w:r>
              <w:t>nversion;</w:t>
            </w:r>
          </w:p>
          <w:p w14:paraId="5910393B" w14:textId="77777777" w:rsidR="00E546F5" w:rsidRDefault="00951CE2">
            <w:pPr>
              <w:pStyle w:val="Tier3Bullet"/>
            </w:pPr>
            <w:r>
              <w:tab/>
            </w:r>
            <w:r>
              <w:tab/>
              <w:t>-</w:t>
            </w:r>
            <w:r>
              <w:tab/>
              <w:t>for fitting to or equipping such ships, boats or other vessels;</w:t>
            </w:r>
          </w:p>
          <w:p w14:paraId="5910393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393D" w14:textId="77777777" w:rsidR="00E546F5" w:rsidRDefault="00951CE2">
            <w:pPr>
              <w:pStyle w:val="Tier3Bullet"/>
            </w:pPr>
            <w:r>
              <w:tab/>
            </w:r>
            <w:r>
              <w:tab/>
              <w:t>-</w:t>
            </w:r>
            <w:r>
              <w:tab/>
              <w:t>for equipping the above platforms;</w:t>
            </w:r>
          </w:p>
          <w:p w14:paraId="591039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3F" w14:textId="77777777" w:rsidR="00E546F5" w:rsidRDefault="00951CE2">
            <w:pPr>
              <w:pStyle w:val="NormalinTable"/>
            </w:pPr>
            <w:r>
              <w:t>0.0%</w:t>
            </w:r>
          </w:p>
        </w:tc>
      </w:tr>
      <w:tr w:rsidR="00E546F5" w14:paraId="591039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41" w14:textId="77777777" w:rsidR="00E546F5" w:rsidRDefault="00951CE2">
            <w:pPr>
              <w:pStyle w:val="NormalinTable"/>
            </w:pPr>
            <w:r>
              <w:t>4202918000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42" w14:textId="77777777" w:rsidR="00E546F5" w:rsidRDefault="00951CE2">
            <w:pPr>
              <w:pStyle w:val="Tier1"/>
            </w:pPr>
            <w:r>
              <w:t xml:space="preserve">Trunks, suitcases, vanity cases, executive-cases, briefcases, school </w:t>
            </w:r>
            <w:r>
              <w:t xml:space="preserve">satchels, spectacle cases, binocular cases, camera cases, musical instrument cases, gun cases, holsters and similar containers; travelling-bags, insulated food or beverages bags, toilet bags, rucksacks, handbags, shopping-bags, wallets, purses, map-cases, </w:t>
            </w:r>
            <w:r>
              <w:t>cigarette-cases, tobacco-pouches, tool bags, sports bags, bottle-cases, jewellery boxes, powder boxes, cutlery cases and similar containers, of leather or of composition leather, of sheeting of plastics, of textile materials, of vulcanised fibre or of pape</w:t>
            </w:r>
            <w:r>
              <w:t>rboard, or wholly or mainly covered with such materials or with paper</w:t>
            </w:r>
          </w:p>
          <w:p w14:paraId="59103943" w14:textId="77777777" w:rsidR="00E546F5" w:rsidRDefault="00951CE2">
            <w:pPr>
              <w:pStyle w:val="Tier2"/>
            </w:pPr>
            <w:r>
              <w:t>-</w:t>
            </w:r>
            <w:r>
              <w:tab/>
              <w:t>Other</w:t>
            </w:r>
          </w:p>
          <w:p w14:paraId="59103944" w14:textId="77777777" w:rsidR="00E546F5" w:rsidRDefault="00951CE2">
            <w:pPr>
              <w:pStyle w:val="Tier3"/>
            </w:pPr>
            <w:r>
              <w:t>-</w:t>
            </w:r>
            <w:r>
              <w:tab/>
              <w:t>-</w:t>
            </w:r>
            <w:r>
              <w:tab/>
              <w:t>With outer surface of leather or of composition leather</w:t>
            </w:r>
          </w:p>
          <w:p w14:paraId="59103945" w14:textId="77777777" w:rsidR="00E546F5" w:rsidRDefault="00951CE2">
            <w:pPr>
              <w:pStyle w:val="Tier4"/>
            </w:pPr>
            <w:r>
              <w:t>-</w:t>
            </w:r>
            <w:r>
              <w:tab/>
              <w:t>-</w:t>
            </w:r>
            <w:r>
              <w:tab/>
              <w:t>-</w:t>
            </w:r>
            <w:r>
              <w:tab/>
              <w:t>Other</w:t>
            </w:r>
          </w:p>
          <w:p w14:paraId="59103946" w14:textId="77777777" w:rsidR="00E546F5" w:rsidRDefault="00951CE2">
            <w:pPr>
              <w:pStyle w:val="Tier4Bullet"/>
            </w:pPr>
            <w:r>
              <w:tab/>
            </w:r>
            <w:r>
              <w:tab/>
            </w:r>
            <w:r>
              <w:tab/>
              <w:t>-</w:t>
            </w:r>
            <w:r>
              <w:tab/>
              <w:t>for incorporation in ships, boats or other vessels listed in Table 1, for the purposes of their const</w:t>
            </w:r>
            <w:r>
              <w:t>ruction, repair, maintenance or conversion;</w:t>
            </w:r>
          </w:p>
          <w:p w14:paraId="59103947" w14:textId="77777777" w:rsidR="00E546F5" w:rsidRDefault="00951CE2">
            <w:pPr>
              <w:pStyle w:val="Tier4Bullet"/>
            </w:pPr>
            <w:r>
              <w:tab/>
            </w:r>
            <w:r>
              <w:tab/>
            </w:r>
            <w:r>
              <w:tab/>
              <w:t>-</w:t>
            </w:r>
            <w:r>
              <w:tab/>
              <w:t>for fitting to or equipping such ships, boats or other vessels;</w:t>
            </w:r>
          </w:p>
          <w:p w14:paraId="5910394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14:paraId="59103949" w14:textId="77777777" w:rsidR="00E546F5" w:rsidRDefault="00951CE2">
            <w:pPr>
              <w:pStyle w:val="Tier4Bullet"/>
            </w:pPr>
            <w:r>
              <w:tab/>
            </w:r>
            <w:r>
              <w:tab/>
            </w:r>
            <w:r>
              <w:tab/>
              <w:t>-</w:t>
            </w:r>
            <w:r>
              <w:tab/>
              <w:t>for equipping the above platforms;</w:t>
            </w:r>
          </w:p>
          <w:p w14:paraId="5910394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4B" w14:textId="77777777" w:rsidR="00E546F5" w:rsidRDefault="00951CE2">
            <w:pPr>
              <w:pStyle w:val="NormalinTable"/>
            </w:pPr>
            <w:r>
              <w:t>0.0%</w:t>
            </w:r>
          </w:p>
        </w:tc>
      </w:tr>
      <w:tr w:rsidR="00E546F5" w14:paraId="591039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4D" w14:textId="77777777" w:rsidR="00E546F5" w:rsidRDefault="00951CE2">
            <w:pPr>
              <w:pStyle w:val="NormalinTable"/>
            </w:pPr>
            <w:r>
              <w:t>4202921900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4E" w14:textId="77777777" w:rsidR="00E546F5" w:rsidRDefault="00951CE2">
            <w:pPr>
              <w:pStyle w:val="Tier1"/>
            </w:pPr>
            <w:r>
              <w:t xml:space="preserve">Trunks, suitcases, vanity </w:t>
            </w:r>
            <w:r>
              <w:t xml:space="preserve">cases, executive-cases, briefcases, school satchels, spectacle cases, binocular cases, camera cases, musical instrument cases, gun cases, holsters and similar containers; travelling-bags, insulated food or beverages bags, toilet bags, rucksacks, handbags, </w:t>
            </w:r>
            <w:r>
              <w:t>shopping-bags, wallets, purses, map-cases, cigarette-cases, tobacco-pouches, tool bags, sports bags, bottle-cases, jewellery boxes, powder boxes, cutlery cases and similar containers, of leather or of composition leather, of sheeting of plastics, of textil</w:t>
            </w:r>
            <w:r>
              <w:t>e materials, of vulcanised fibre or of paperboard, or wholly or mainly covered with such materials or with paper</w:t>
            </w:r>
          </w:p>
          <w:p w14:paraId="5910394F" w14:textId="77777777" w:rsidR="00E546F5" w:rsidRDefault="00951CE2">
            <w:pPr>
              <w:pStyle w:val="Tier2"/>
            </w:pPr>
            <w:r>
              <w:t>-</w:t>
            </w:r>
            <w:r>
              <w:tab/>
              <w:t>Other</w:t>
            </w:r>
          </w:p>
          <w:p w14:paraId="59103950" w14:textId="77777777" w:rsidR="00E546F5" w:rsidRDefault="00951CE2">
            <w:pPr>
              <w:pStyle w:val="Tier3"/>
            </w:pPr>
            <w:r>
              <w:t>-</w:t>
            </w:r>
            <w:r>
              <w:tab/>
              <w:t>-</w:t>
            </w:r>
            <w:r>
              <w:tab/>
              <w:t>With outer surface of sheeting of plastics or of textile materials</w:t>
            </w:r>
          </w:p>
          <w:p w14:paraId="59103951" w14:textId="77777777" w:rsidR="00E546F5" w:rsidRDefault="00951CE2">
            <w:pPr>
              <w:pStyle w:val="Tier4"/>
            </w:pPr>
            <w:r>
              <w:t>-</w:t>
            </w:r>
            <w:r>
              <w:tab/>
              <w:t>-</w:t>
            </w:r>
            <w:r>
              <w:tab/>
              <w:t>-</w:t>
            </w:r>
            <w:r>
              <w:tab/>
              <w:t>Of sheeting of plastics</w:t>
            </w:r>
          </w:p>
          <w:p w14:paraId="59103952" w14:textId="77777777" w:rsidR="00E546F5" w:rsidRDefault="00951CE2">
            <w:pPr>
              <w:pStyle w:val="Tier5"/>
            </w:pPr>
            <w:r>
              <w:t>-</w:t>
            </w:r>
            <w:r>
              <w:tab/>
              <w:t>-</w:t>
            </w:r>
            <w:r>
              <w:tab/>
              <w:t>-</w:t>
            </w:r>
            <w:r>
              <w:tab/>
              <w:t>-</w:t>
            </w:r>
            <w:r>
              <w:tab/>
              <w:t>Other</w:t>
            </w:r>
          </w:p>
          <w:p w14:paraId="59103953"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3954" w14:textId="77777777" w:rsidR="00E546F5" w:rsidRDefault="00951CE2">
            <w:pPr>
              <w:pStyle w:val="Tier5Bullet"/>
            </w:pPr>
            <w:r>
              <w:tab/>
            </w:r>
            <w:r>
              <w:tab/>
            </w:r>
            <w:r>
              <w:tab/>
            </w:r>
            <w:r>
              <w:tab/>
              <w:t>-</w:t>
            </w:r>
            <w:r>
              <w:tab/>
              <w:t>for fitting to or equipping such ships, boats or other vessels;</w:t>
            </w:r>
          </w:p>
          <w:p w14:paraId="59103955"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3956" w14:textId="77777777" w:rsidR="00E546F5" w:rsidRDefault="00951CE2">
            <w:pPr>
              <w:pStyle w:val="Tier5Bullet"/>
            </w:pPr>
            <w:r>
              <w:tab/>
            </w:r>
            <w:r>
              <w:tab/>
            </w:r>
            <w:r>
              <w:tab/>
            </w:r>
            <w:r>
              <w:tab/>
              <w:t>-</w:t>
            </w:r>
            <w:r>
              <w:tab/>
              <w:t>for equipping the above platforms;</w:t>
            </w:r>
          </w:p>
          <w:p w14:paraId="59103957"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58" w14:textId="77777777" w:rsidR="00E546F5" w:rsidRDefault="00951CE2">
            <w:pPr>
              <w:pStyle w:val="NormalinTable"/>
            </w:pPr>
            <w:r>
              <w:t>0.0%</w:t>
            </w:r>
          </w:p>
        </w:tc>
      </w:tr>
      <w:tr w:rsidR="00E546F5" w14:paraId="591039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5A" w14:textId="77777777" w:rsidR="00E546F5" w:rsidRDefault="00951CE2">
            <w:pPr>
              <w:pStyle w:val="NormalinTable"/>
            </w:pPr>
            <w:r>
              <w:t>4202929190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5B" w14:textId="77777777" w:rsidR="00E546F5" w:rsidRDefault="00951CE2">
            <w:pPr>
              <w:pStyle w:val="Tier1"/>
            </w:pPr>
            <w:r>
              <w:t>Trunks, suitcases, vanity cases, executive-cases, briefcases, school satchels, spectacle cases, binocular cases, camera cases, musical instrument cases, gun cases, holsters and similar container</w:t>
            </w:r>
            <w:r>
              <w:t>s; travelling-bags, insulated food or beverages bags, toilet bags, rucksacks, handbags, shopping-bags, wallets, purses, map-cases, cigarette-cases, tobacco-pouches, tool bags, sports bags, bottle-cases, jewellery boxes, powder boxes, cutlery cases and simi</w:t>
            </w:r>
            <w:r>
              <w:t>lar containers, of leather or of composition leather, of sheeting of plastics, of textile materials, of vulcanised fibre or of paperboard, or wholly or mainly covered with such materials or with paper</w:t>
            </w:r>
          </w:p>
          <w:p w14:paraId="5910395C" w14:textId="77777777" w:rsidR="00E546F5" w:rsidRDefault="00951CE2">
            <w:pPr>
              <w:pStyle w:val="Tier2"/>
            </w:pPr>
            <w:r>
              <w:t>-</w:t>
            </w:r>
            <w:r>
              <w:tab/>
              <w:t>Other</w:t>
            </w:r>
          </w:p>
          <w:p w14:paraId="5910395D" w14:textId="77777777" w:rsidR="00E546F5" w:rsidRDefault="00951CE2">
            <w:pPr>
              <w:pStyle w:val="Tier3"/>
            </w:pPr>
            <w:r>
              <w:t>-</w:t>
            </w:r>
            <w:r>
              <w:tab/>
              <w:t>-</w:t>
            </w:r>
            <w:r>
              <w:tab/>
              <w:t xml:space="preserve">With outer surface of sheeting of </w:t>
            </w:r>
            <w:r>
              <w:t>plastics or of textile materials</w:t>
            </w:r>
          </w:p>
          <w:p w14:paraId="5910395E" w14:textId="77777777" w:rsidR="00E546F5" w:rsidRDefault="00951CE2">
            <w:pPr>
              <w:pStyle w:val="Tier4"/>
            </w:pPr>
            <w:r>
              <w:t>-</w:t>
            </w:r>
            <w:r>
              <w:tab/>
              <w:t>-</w:t>
            </w:r>
            <w:r>
              <w:tab/>
              <w:t>-</w:t>
            </w:r>
            <w:r>
              <w:tab/>
              <w:t>Of textile materials</w:t>
            </w:r>
          </w:p>
          <w:p w14:paraId="5910395F" w14:textId="77777777" w:rsidR="00E546F5" w:rsidRDefault="00951CE2">
            <w:pPr>
              <w:pStyle w:val="Tier5"/>
            </w:pPr>
            <w:r>
              <w:t>-</w:t>
            </w:r>
            <w:r>
              <w:tab/>
              <w:t>-</w:t>
            </w:r>
            <w:r>
              <w:tab/>
              <w:t>-</w:t>
            </w:r>
            <w:r>
              <w:tab/>
              <w:t>-</w:t>
            </w:r>
            <w:r>
              <w:tab/>
              <w:t>Travelling-bags, toilet bags, rucksacks and sports bags</w:t>
            </w:r>
          </w:p>
          <w:p w14:paraId="59103960" w14:textId="77777777" w:rsidR="00E546F5" w:rsidRDefault="00951CE2">
            <w:pPr>
              <w:pStyle w:val="Tier6"/>
            </w:pPr>
            <w:r>
              <w:t>-</w:t>
            </w:r>
            <w:r>
              <w:tab/>
              <w:t>-</w:t>
            </w:r>
            <w:r>
              <w:tab/>
              <w:t>-</w:t>
            </w:r>
            <w:r>
              <w:tab/>
              <w:t>-</w:t>
            </w:r>
            <w:r>
              <w:tab/>
              <w:t>-</w:t>
            </w:r>
            <w:r>
              <w:tab/>
              <w:t>Other</w:t>
            </w:r>
          </w:p>
          <w:p w14:paraId="59103961" w14:textId="77777777" w:rsidR="00E546F5" w:rsidRDefault="00951CE2">
            <w:pPr>
              <w:pStyle w:val="Tier6Bullet"/>
            </w:pPr>
            <w:r>
              <w:tab/>
            </w:r>
            <w:r>
              <w:tab/>
            </w:r>
            <w:r>
              <w:tab/>
            </w:r>
            <w:r>
              <w:tab/>
            </w:r>
            <w:r>
              <w:tab/>
              <w:t>-</w:t>
            </w:r>
            <w:r>
              <w:tab/>
              <w:t>for incorporation in ships, boats or other vessels listed in Table 1, for the purposes of their construction,</w:t>
            </w:r>
            <w:r>
              <w:t xml:space="preserve"> repair, maintenance or conversion;</w:t>
            </w:r>
          </w:p>
          <w:p w14:paraId="59103962" w14:textId="77777777" w:rsidR="00E546F5" w:rsidRDefault="00951CE2">
            <w:pPr>
              <w:pStyle w:val="Tier6Bullet"/>
            </w:pPr>
            <w:r>
              <w:tab/>
            </w:r>
            <w:r>
              <w:tab/>
            </w:r>
            <w:r>
              <w:tab/>
            </w:r>
            <w:r>
              <w:tab/>
            </w:r>
            <w:r>
              <w:tab/>
              <w:t>-</w:t>
            </w:r>
            <w:r>
              <w:tab/>
              <w:t>for fitting to or equipping such ships, boats or other vessels;</w:t>
            </w:r>
          </w:p>
          <w:p w14:paraId="5910396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3964" w14:textId="77777777" w:rsidR="00E546F5" w:rsidRDefault="00951CE2">
            <w:pPr>
              <w:pStyle w:val="Tier6Bullet"/>
            </w:pPr>
            <w:r>
              <w:tab/>
            </w:r>
            <w:r>
              <w:tab/>
            </w:r>
            <w:r>
              <w:tab/>
            </w:r>
            <w:r>
              <w:tab/>
            </w:r>
            <w:r>
              <w:tab/>
              <w:t>-</w:t>
            </w:r>
            <w:r>
              <w:tab/>
              <w:t>for equipping the above platforms;</w:t>
            </w:r>
          </w:p>
          <w:p w14:paraId="5910396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66" w14:textId="77777777" w:rsidR="00E546F5" w:rsidRDefault="00951CE2">
            <w:pPr>
              <w:pStyle w:val="NormalinTable"/>
            </w:pPr>
            <w:r>
              <w:t>0.0%</w:t>
            </w:r>
          </w:p>
        </w:tc>
      </w:tr>
      <w:tr w:rsidR="00E546F5" w14:paraId="591039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68" w14:textId="77777777" w:rsidR="00E546F5" w:rsidRDefault="00951CE2">
            <w:pPr>
              <w:pStyle w:val="NormalinTable"/>
            </w:pPr>
            <w:r>
              <w:t>4202929800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69" w14:textId="77777777" w:rsidR="00E546F5" w:rsidRDefault="00951CE2">
            <w:pPr>
              <w:pStyle w:val="Tier1"/>
            </w:pPr>
            <w:r>
              <w:t xml:space="preserve">Trunks, suitcases, vanity cases, </w:t>
            </w:r>
            <w:r>
              <w:t>executive-cases, briefcases, school satchels, spectacle cases, binocular cases, camera cases, musical instrument cases, gun cases, holsters and similar containers; travelling-bags, insulated food or beverages bags, toilet bags, rucksacks, handbags, shoppin</w:t>
            </w:r>
            <w:r>
              <w:t>g-bags, wallets, purses, map-cases, cigarette-cases, tobacco-pouches, tool bags, sports bags, bottle-cases, jewellery boxes, powder boxes, cutlery cases and similar containers, of leather or of composition leather, of sheeting of plastics, of textile mater</w:t>
            </w:r>
            <w:r>
              <w:t>ials, of vulcanised fibre or of paperboard, or wholly or mainly covered with such materials or with paper</w:t>
            </w:r>
          </w:p>
          <w:p w14:paraId="5910396A" w14:textId="77777777" w:rsidR="00E546F5" w:rsidRDefault="00951CE2">
            <w:pPr>
              <w:pStyle w:val="Tier2"/>
            </w:pPr>
            <w:r>
              <w:t>-</w:t>
            </w:r>
            <w:r>
              <w:tab/>
              <w:t>Other</w:t>
            </w:r>
          </w:p>
          <w:p w14:paraId="5910396B" w14:textId="77777777" w:rsidR="00E546F5" w:rsidRDefault="00951CE2">
            <w:pPr>
              <w:pStyle w:val="Tier3"/>
            </w:pPr>
            <w:r>
              <w:t>-</w:t>
            </w:r>
            <w:r>
              <w:tab/>
              <w:t>-</w:t>
            </w:r>
            <w:r>
              <w:tab/>
              <w:t>With outer surface of sheeting of plastics or of textile materials</w:t>
            </w:r>
          </w:p>
          <w:p w14:paraId="5910396C" w14:textId="77777777" w:rsidR="00E546F5" w:rsidRDefault="00951CE2">
            <w:pPr>
              <w:pStyle w:val="Tier4"/>
            </w:pPr>
            <w:r>
              <w:t>-</w:t>
            </w:r>
            <w:r>
              <w:tab/>
              <w:t>-</w:t>
            </w:r>
            <w:r>
              <w:tab/>
              <w:t>-</w:t>
            </w:r>
            <w:r>
              <w:tab/>
              <w:t>Of textile materials</w:t>
            </w:r>
          </w:p>
          <w:p w14:paraId="5910396D" w14:textId="77777777" w:rsidR="00E546F5" w:rsidRDefault="00951CE2">
            <w:pPr>
              <w:pStyle w:val="Tier5"/>
            </w:pPr>
            <w:r>
              <w:t>-</w:t>
            </w:r>
            <w:r>
              <w:tab/>
              <w:t>-</w:t>
            </w:r>
            <w:r>
              <w:tab/>
              <w:t>-</w:t>
            </w:r>
            <w:r>
              <w:tab/>
              <w:t>-</w:t>
            </w:r>
            <w:r>
              <w:tab/>
              <w:t>Other</w:t>
            </w:r>
          </w:p>
          <w:p w14:paraId="5910396E" w14:textId="77777777" w:rsidR="00E546F5" w:rsidRDefault="00951CE2">
            <w:pPr>
              <w:pStyle w:val="Tier5Bullet"/>
            </w:pPr>
            <w:r>
              <w:tab/>
            </w:r>
            <w:r>
              <w:tab/>
            </w:r>
            <w:r>
              <w:tab/>
            </w:r>
            <w:r>
              <w:tab/>
              <w:t>-</w:t>
            </w:r>
            <w:r>
              <w:tab/>
              <w:t>for incorporation in shi</w:t>
            </w:r>
            <w:r>
              <w:t>ps, boats or other vessels listed in Table 1, for the purposes of their construction, repair, maintenance or conversion;</w:t>
            </w:r>
          </w:p>
          <w:p w14:paraId="5910396F" w14:textId="77777777" w:rsidR="00E546F5" w:rsidRDefault="00951CE2">
            <w:pPr>
              <w:pStyle w:val="Tier5Bullet"/>
            </w:pPr>
            <w:r>
              <w:tab/>
            </w:r>
            <w:r>
              <w:tab/>
            </w:r>
            <w:r>
              <w:tab/>
            </w:r>
            <w:r>
              <w:tab/>
              <w:t>-</w:t>
            </w:r>
            <w:r>
              <w:tab/>
              <w:t>for fitting to or equipping such ships, boats or other vessels;</w:t>
            </w:r>
          </w:p>
          <w:p w14:paraId="59103970"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971" w14:textId="77777777" w:rsidR="00E546F5" w:rsidRDefault="00951CE2">
            <w:pPr>
              <w:pStyle w:val="Tier5Bullet"/>
            </w:pPr>
            <w:r>
              <w:tab/>
            </w:r>
            <w:r>
              <w:tab/>
            </w:r>
            <w:r>
              <w:tab/>
            </w:r>
            <w:r>
              <w:tab/>
              <w:t>-</w:t>
            </w:r>
            <w:r>
              <w:tab/>
              <w:t>for equipping the above platforms;</w:t>
            </w:r>
          </w:p>
          <w:p w14:paraId="59103972"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73" w14:textId="77777777" w:rsidR="00E546F5" w:rsidRDefault="00951CE2">
            <w:pPr>
              <w:pStyle w:val="NormalinTable"/>
            </w:pPr>
            <w:r>
              <w:t>0.0%</w:t>
            </w:r>
          </w:p>
        </w:tc>
      </w:tr>
      <w:tr w:rsidR="00E546F5" w14:paraId="591039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75" w14:textId="77777777" w:rsidR="00E546F5" w:rsidRDefault="00951CE2">
            <w:pPr>
              <w:pStyle w:val="NormalinTable"/>
            </w:pPr>
            <w:r>
              <w:t>4202990090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76" w14:textId="77777777" w:rsidR="00E546F5" w:rsidRDefault="00951CE2">
            <w:pPr>
              <w:pStyle w:val="Tier1"/>
            </w:pPr>
            <w:r>
              <w:t>Trunks, suitcases, vanity cases, executive-cases, briefcases, school satchels, spectacle cases, binocular cases, camera cases, musical instrument cases, gun cases, holsters and similar containers; tra</w:t>
            </w:r>
            <w:r>
              <w:t>velling-bags, insulated food or beverages bags, toilet bags, rucksacks, handbags, shopping-bags, wallets, purses, map-cases, cigarette-cases, tobacco-pouches, tool bags, sports bags, bottle-cases, jewellery boxes, powder boxes, cutlery cases and similar co</w:t>
            </w:r>
            <w:r>
              <w:t>ntainers, of leather or of composition leather, of sheeting of plastics, of textile materials, of vulcanised fibre or of paperboard, or wholly or mainly covered with such materials or with paper</w:t>
            </w:r>
          </w:p>
          <w:p w14:paraId="59103977" w14:textId="77777777" w:rsidR="00E546F5" w:rsidRDefault="00951CE2">
            <w:pPr>
              <w:pStyle w:val="Tier2"/>
            </w:pPr>
            <w:r>
              <w:t>-</w:t>
            </w:r>
            <w:r>
              <w:tab/>
              <w:t>Other</w:t>
            </w:r>
          </w:p>
          <w:p w14:paraId="59103978" w14:textId="77777777" w:rsidR="00E546F5" w:rsidRDefault="00951CE2">
            <w:pPr>
              <w:pStyle w:val="Tier3"/>
            </w:pPr>
            <w:r>
              <w:t>-</w:t>
            </w:r>
            <w:r>
              <w:tab/>
              <w:t>-</w:t>
            </w:r>
            <w:r>
              <w:tab/>
              <w:t>Other</w:t>
            </w:r>
          </w:p>
          <w:p w14:paraId="59103979" w14:textId="77777777" w:rsidR="00E546F5" w:rsidRDefault="00951CE2">
            <w:pPr>
              <w:pStyle w:val="Tier4"/>
            </w:pPr>
            <w:r>
              <w:t>-</w:t>
            </w:r>
            <w:r>
              <w:tab/>
              <w:t>-</w:t>
            </w:r>
            <w:r>
              <w:tab/>
              <w:t>-</w:t>
            </w:r>
            <w:r>
              <w:tab/>
              <w:t>Other</w:t>
            </w:r>
          </w:p>
          <w:p w14:paraId="5910397A"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397B" w14:textId="77777777" w:rsidR="00E546F5" w:rsidRDefault="00951CE2">
            <w:pPr>
              <w:pStyle w:val="Tier4Bullet"/>
            </w:pPr>
            <w:r>
              <w:tab/>
            </w:r>
            <w:r>
              <w:tab/>
            </w:r>
            <w:r>
              <w:tab/>
              <w:t>-</w:t>
            </w:r>
            <w:r>
              <w:tab/>
              <w:t>for fitting to or equipping such ships, boats or other vessels;</w:t>
            </w:r>
          </w:p>
          <w:p w14:paraId="5910397C"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397D" w14:textId="77777777" w:rsidR="00E546F5" w:rsidRDefault="00951CE2">
            <w:pPr>
              <w:pStyle w:val="Tier4Bullet"/>
            </w:pPr>
            <w:r>
              <w:tab/>
            </w:r>
            <w:r>
              <w:tab/>
            </w:r>
            <w:r>
              <w:tab/>
              <w:t>-</w:t>
            </w:r>
            <w:r>
              <w:tab/>
              <w:t>for equipping the above platforms;</w:t>
            </w:r>
          </w:p>
          <w:p w14:paraId="5910397E"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7F" w14:textId="77777777" w:rsidR="00E546F5" w:rsidRDefault="00951CE2">
            <w:pPr>
              <w:pStyle w:val="NormalinTable"/>
            </w:pPr>
            <w:r>
              <w:t>0.0%</w:t>
            </w:r>
          </w:p>
        </w:tc>
      </w:tr>
      <w:tr w:rsidR="00E546F5" w14:paraId="591039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81" w14:textId="77777777" w:rsidR="00E546F5" w:rsidRDefault="00951CE2">
            <w:pPr>
              <w:pStyle w:val="NormalinTable"/>
            </w:pPr>
            <w:r>
              <w:t>4203100000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82" w14:textId="77777777" w:rsidR="00E546F5" w:rsidRDefault="00951CE2">
            <w:pPr>
              <w:pStyle w:val="Tier1"/>
            </w:pPr>
            <w:r>
              <w:t>Articles of apparel and clothing accessories, of leather or of composition leather</w:t>
            </w:r>
          </w:p>
          <w:p w14:paraId="59103983" w14:textId="77777777" w:rsidR="00E546F5" w:rsidRDefault="00951CE2">
            <w:pPr>
              <w:pStyle w:val="Tier2"/>
            </w:pPr>
            <w:r>
              <w:t>-</w:t>
            </w:r>
            <w:r>
              <w:tab/>
              <w:t>Articles of apparel</w:t>
            </w:r>
          </w:p>
          <w:p w14:paraId="59103984" w14:textId="77777777" w:rsidR="00E546F5" w:rsidRDefault="00951CE2">
            <w:pPr>
              <w:pStyle w:val="Tier2Bullet"/>
            </w:pPr>
            <w:r>
              <w:tab/>
              <w:t>-</w:t>
            </w:r>
            <w:r>
              <w:tab/>
              <w:t xml:space="preserve">for incorporation in ships, boats or other vessels listed in Table 1, for the </w:t>
            </w:r>
            <w:r>
              <w:t>purposes of their construction, repair, maintenance or conversion;</w:t>
            </w:r>
          </w:p>
          <w:p w14:paraId="59103985" w14:textId="77777777" w:rsidR="00E546F5" w:rsidRDefault="00951CE2">
            <w:pPr>
              <w:pStyle w:val="Tier2Bullet"/>
            </w:pPr>
            <w:r>
              <w:tab/>
              <w:t>-</w:t>
            </w:r>
            <w:r>
              <w:tab/>
              <w:t>for fitting to or equipping such ships, boats or other vessels;</w:t>
            </w:r>
          </w:p>
          <w:p w14:paraId="59103986" w14:textId="77777777" w:rsidR="00E546F5" w:rsidRDefault="00951CE2">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3987" w14:textId="77777777" w:rsidR="00E546F5" w:rsidRDefault="00951CE2">
            <w:pPr>
              <w:pStyle w:val="Tier2Bullet"/>
            </w:pPr>
            <w:r>
              <w:tab/>
              <w:t>-</w:t>
            </w:r>
            <w:r>
              <w:tab/>
              <w:t>for equipping the above platforms;</w:t>
            </w:r>
          </w:p>
          <w:p w14:paraId="5910398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89" w14:textId="77777777" w:rsidR="00E546F5" w:rsidRDefault="00951CE2">
            <w:pPr>
              <w:pStyle w:val="NormalinTable"/>
            </w:pPr>
            <w:r>
              <w:t>0.0%</w:t>
            </w:r>
          </w:p>
        </w:tc>
      </w:tr>
      <w:tr w:rsidR="00E546F5" w14:paraId="591039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8B" w14:textId="77777777" w:rsidR="00E546F5" w:rsidRDefault="00951CE2">
            <w:pPr>
              <w:pStyle w:val="NormalinTable"/>
            </w:pPr>
            <w:r>
              <w:t>4203290000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8C" w14:textId="77777777" w:rsidR="00E546F5" w:rsidRDefault="00951CE2">
            <w:pPr>
              <w:pStyle w:val="Tier1"/>
            </w:pPr>
            <w:r>
              <w:t xml:space="preserve">Articles of apparel and </w:t>
            </w:r>
            <w:r>
              <w:t>clothing accessories, of leather or of composition leather</w:t>
            </w:r>
          </w:p>
          <w:p w14:paraId="5910398D" w14:textId="77777777" w:rsidR="00E546F5" w:rsidRDefault="00951CE2">
            <w:pPr>
              <w:pStyle w:val="Tier2"/>
            </w:pPr>
            <w:r>
              <w:t>-</w:t>
            </w:r>
            <w:r>
              <w:tab/>
              <w:t>Gloves, mittens and mitts</w:t>
            </w:r>
          </w:p>
          <w:p w14:paraId="5910398E" w14:textId="77777777" w:rsidR="00E546F5" w:rsidRDefault="00951CE2">
            <w:pPr>
              <w:pStyle w:val="Tier3"/>
            </w:pPr>
            <w:r>
              <w:t>-</w:t>
            </w:r>
            <w:r>
              <w:tab/>
              <w:t>-</w:t>
            </w:r>
            <w:r>
              <w:tab/>
              <w:t>Other</w:t>
            </w:r>
          </w:p>
          <w:p w14:paraId="5910398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990" w14:textId="77777777" w:rsidR="00E546F5" w:rsidRDefault="00951CE2">
            <w:pPr>
              <w:pStyle w:val="Tier3Bullet"/>
            </w:pPr>
            <w:r>
              <w:tab/>
            </w:r>
            <w:r>
              <w:tab/>
              <w:t>-</w:t>
            </w:r>
            <w:r>
              <w:tab/>
              <w:t xml:space="preserve">for </w:t>
            </w:r>
            <w:r>
              <w:t>fitting to or equipping such ships, boats or other vessels;</w:t>
            </w:r>
          </w:p>
          <w:p w14:paraId="5910399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3992" w14:textId="77777777" w:rsidR="00E546F5" w:rsidRDefault="00951CE2">
            <w:pPr>
              <w:pStyle w:val="Tier3Bullet"/>
            </w:pPr>
            <w:r>
              <w:tab/>
            </w:r>
            <w:r>
              <w:tab/>
              <w:t>-</w:t>
            </w:r>
            <w:r>
              <w:tab/>
              <w:t>for equipping the above platforms;</w:t>
            </w:r>
          </w:p>
          <w:p w14:paraId="5910399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94" w14:textId="77777777" w:rsidR="00E546F5" w:rsidRDefault="00951CE2">
            <w:pPr>
              <w:pStyle w:val="NormalinTable"/>
            </w:pPr>
            <w:r>
              <w:t>0.0%</w:t>
            </w:r>
          </w:p>
        </w:tc>
      </w:tr>
      <w:tr w:rsidR="00E546F5" w14:paraId="591039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96" w14:textId="77777777" w:rsidR="00E546F5" w:rsidRDefault="00951CE2">
            <w:pPr>
              <w:pStyle w:val="NormalinTable"/>
            </w:pPr>
            <w:r>
              <w:t>4203400000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97" w14:textId="77777777" w:rsidR="00E546F5" w:rsidRDefault="00951CE2">
            <w:pPr>
              <w:pStyle w:val="Tier1"/>
            </w:pPr>
            <w:r>
              <w:t>Articles of apparel and clothing accessories, of leather or of composition leather</w:t>
            </w:r>
          </w:p>
          <w:p w14:paraId="59103998" w14:textId="77777777" w:rsidR="00E546F5" w:rsidRDefault="00951CE2">
            <w:pPr>
              <w:pStyle w:val="Tier2"/>
            </w:pPr>
            <w:r>
              <w:t>-</w:t>
            </w:r>
            <w:r>
              <w:tab/>
              <w:t xml:space="preserve">Other </w:t>
            </w:r>
            <w:r>
              <w:t>clothing accessories</w:t>
            </w:r>
          </w:p>
          <w:p w14:paraId="5910399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99A" w14:textId="77777777" w:rsidR="00E546F5" w:rsidRDefault="00951CE2">
            <w:pPr>
              <w:pStyle w:val="Tier2Bullet"/>
            </w:pPr>
            <w:r>
              <w:tab/>
              <w:t>-</w:t>
            </w:r>
            <w:r>
              <w:tab/>
              <w:t>for fitting to or equipping such ships, boats or other vessels;</w:t>
            </w:r>
          </w:p>
          <w:p w14:paraId="5910399B" w14:textId="77777777" w:rsidR="00E546F5" w:rsidRDefault="00951CE2">
            <w:pPr>
              <w:pStyle w:val="Tier2Bullet"/>
            </w:pPr>
            <w:r>
              <w:tab/>
              <w:t>-</w:t>
            </w:r>
            <w:r>
              <w:tab/>
              <w:t>for incorporation</w:t>
            </w:r>
            <w:r>
              <w:t>, for the purposes of their construction, repair, maintenance or conversion, in drilling or production platforms listed below: fixed, of subheading ex 8430 49 or floating or submersible of subheading 8905 20;</w:t>
            </w:r>
          </w:p>
          <w:p w14:paraId="5910399C" w14:textId="77777777" w:rsidR="00E546F5" w:rsidRDefault="00951CE2">
            <w:pPr>
              <w:pStyle w:val="Tier2Bullet"/>
            </w:pPr>
            <w:r>
              <w:tab/>
              <w:t>-</w:t>
            </w:r>
            <w:r>
              <w:tab/>
              <w:t>for equipping the above platforms;</w:t>
            </w:r>
          </w:p>
          <w:p w14:paraId="5910399D" w14:textId="77777777" w:rsidR="00E546F5" w:rsidRDefault="00951CE2">
            <w:pPr>
              <w:pStyle w:val="Tier2Bullet"/>
            </w:pP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9E" w14:textId="77777777" w:rsidR="00E546F5" w:rsidRDefault="00951CE2">
            <w:pPr>
              <w:pStyle w:val="NormalinTable"/>
            </w:pPr>
            <w:r>
              <w:t>0.0%</w:t>
            </w:r>
          </w:p>
        </w:tc>
      </w:tr>
      <w:tr w:rsidR="00E546F5" w14:paraId="591039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A0" w14:textId="77777777" w:rsidR="00E546F5" w:rsidRDefault="00951CE2">
            <w:pPr>
              <w:pStyle w:val="NormalinTable"/>
            </w:pPr>
            <w:r>
              <w:t>4205000000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A1" w14:textId="77777777" w:rsidR="00E546F5" w:rsidRDefault="00951CE2">
            <w:pPr>
              <w:pStyle w:val="Tier1"/>
            </w:pPr>
            <w:r>
              <w:t>Other articles of leather or of composition leather</w:t>
            </w:r>
          </w:p>
          <w:p w14:paraId="591039A2"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39A3" w14:textId="77777777" w:rsidR="00E546F5" w:rsidRDefault="00951CE2">
            <w:pPr>
              <w:pStyle w:val="Tier1Bullet"/>
            </w:pPr>
            <w:r>
              <w:t>-</w:t>
            </w:r>
            <w:r>
              <w:tab/>
              <w:t>for fitting to or equipping such ships, boats or other vessels;</w:t>
            </w:r>
          </w:p>
          <w:p w14:paraId="591039A4"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39A5" w14:textId="77777777" w:rsidR="00E546F5" w:rsidRDefault="00951CE2">
            <w:pPr>
              <w:pStyle w:val="Tier1Bullet"/>
            </w:pPr>
            <w:r>
              <w:t>-</w:t>
            </w:r>
            <w:r>
              <w:tab/>
              <w:t>for equipping the above platforms;</w:t>
            </w:r>
          </w:p>
          <w:p w14:paraId="591039A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A7" w14:textId="77777777" w:rsidR="00E546F5" w:rsidRDefault="00951CE2">
            <w:pPr>
              <w:pStyle w:val="NormalinTable"/>
            </w:pPr>
            <w:r>
              <w:t>0.0%</w:t>
            </w:r>
          </w:p>
        </w:tc>
      </w:tr>
      <w:tr w:rsidR="00E546F5" w14:paraId="591039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A9" w14:textId="77777777" w:rsidR="00E546F5" w:rsidRDefault="00951CE2">
            <w:pPr>
              <w:pStyle w:val="NormalinTable"/>
            </w:pPr>
            <w:r>
              <w:t>4206000000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AA" w14:textId="77777777" w:rsidR="00E546F5" w:rsidRDefault="00951CE2">
            <w:pPr>
              <w:pStyle w:val="Tier1"/>
            </w:pPr>
            <w:r>
              <w:t xml:space="preserve">Articles of gut (other than silkworm gut), of goldbeater's skin, of </w:t>
            </w:r>
            <w:r>
              <w:t>bladders or of tendons</w:t>
            </w:r>
          </w:p>
          <w:p w14:paraId="591039AB" w14:textId="77777777" w:rsidR="00E546F5" w:rsidRDefault="00951CE2">
            <w:pPr>
              <w:pStyle w:val="Tier1Bullet"/>
            </w:pPr>
            <w:r>
              <w:t>-</w:t>
            </w:r>
            <w:r>
              <w:tab/>
              <w:t>for incorporation in ships, boats or other vessels listed in Table 1, for the purposes of their construction, repair, maintenance or conversion;</w:t>
            </w:r>
          </w:p>
          <w:p w14:paraId="591039AC" w14:textId="77777777" w:rsidR="00E546F5" w:rsidRDefault="00951CE2">
            <w:pPr>
              <w:pStyle w:val="Tier1Bullet"/>
            </w:pPr>
            <w:r>
              <w:t>-</w:t>
            </w:r>
            <w:r>
              <w:tab/>
              <w:t>for fitting to or equipping such ships, boats or other vessels;</w:t>
            </w:r>
          </w:p>
          <w:p w14:paraId="591039AD" w14:textId="77777777" w:rsidR="00E546F5" w:rsidRDefault="00951CE2">
            <w:pPr>
              <w:pStyle w:val="Tier1Bullet"/>
            </w:pPr>
            <w:r>
              <w:t>-</w:t>
            </w:r>
            <w:r>
              <w:tab/>
              <w:t>for incorporation,</w:t>
            </w:r>
            <w:r>
              <w:t xml:space="preserve"> for the purposes of their construction, repair, maintenance or conversion, in drilling or production platforms listed below: fixed, of subheading ex 8430 49 or floating or submersible of subheading 8905 20;</w:t>
            </w:r>
          </w:p>
          <w:p w14:paraId="591039AE" w14:textId="77777777" w:rsidR="00E546F5" w:rsidRDefault="00951CE2">
            <w:pPr>
              <w:pStyle w:val="Tier1Bullet"/>
            </w:pPr>
            <w:r>
              <w:t>-</w:t>
            </w:r>
            <w:r>
              <w:tab/>
              <w:t>for equipping the above platforms;</w:t>
            </w:r>
          </w:p>
          <w:p w14:paraId="591039AF" w14:textId="77777777" w:rsidR="00E546F5" w:rsidRDefault="00951CE2">
            <w:pPr>
              <w:pStyle w:val="Tier1Bullet"/>
            </w:pPr>
            <w:r>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B0" w14:textId="77777777" w:rsidR="00E546F5" w:rsidRDefault="00951CE2">
            <w:pPr>
              <w:pStyle w:val="NormalinTable"/>
            </w:pPr>
            <w:r>
              <w:t>0.0%</w:t>
            </w:r>
          </w:p>
        </w:tc>
      </w:tr>
    </w:tbl>
    <w:p w14:paraId="591039B2" w14:textId="77777777" w:rsidR="00E546F5" w:rsidRDefault="00951CE2">
      <w:pPr>
        <w:pStyle w:val="Heading1"/>
      </w:pPr>
      <w:r>
        <w:t>Chapter 43 : Furskins and Artificial Fur; Manufactures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9B6"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9B3"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9B4"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9B5" w14:textId="77777777" w:rsidR="00E546F5" w:rsidRDefault="00951CE2">
            <w:pPr>
              <w:pStyle w:val="NormalinTable"/>
              <w:rPr>
                <w:b/>
                <w:bCs w:val="0"/>
                <w:color w:val="FFFFFF"/>
              </w:rPr>
            </w:pPr>
            <w:r>
              <w:rPr>
                <w:b/>
                <w:bCs w:val="0"/>
                <w:color w:val="FFFFFF"/>
              </w:rPr>
              <w:t>Duty expression</w:t>
            </w:r>
          </w:p>
        </w:tc>
      </w:tr>
      <w:tr w:rsidR="00E546F5" w14:paraId="591039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B7" w14:textId="77777777" w:rsidR="00E546F5" w:rsidRDefault="00951CE2">
            <w:pPr>
              <w:pStyle w:val="NormalinTable"/>
            </w:pPr>
            <w:r>
              <w:t>4302000000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B8" w14:textId="77777777" w:rsidR="00E546F5" w:rsidRDefault="00951CE2">
            <w:pPr>
              <w:pStyle w:val="Tier1"/>
            </w:pPr>
            <w:r>
              <w:t xml:space="preserve">Tanned or dressed furskins (including heads, </w:t>
            </w:r>
            <w:r>
              <w:t>tails, paws and other pieces or cuttings), unassembled, or assembled (without the addition of other materials) other than those of heading 4303</w:t>
            </w:r>
          </w:p>
          <w:p w14:paraId="591039B9" w14:textId="77777777" w:rsidR="00E546F5" w:rsidRDefault="00951CE2">
            <w:pPr>
              <w:pStyle w:val="Tier1Bullet"/>
            </w:pPr>
            <w:r>
              <w:t>-</w:t>
            </w:r>
            <w:r>
              <w:tab/>
              <w:t xml:space="preserve">for incorporation in ships, boats or other vessels listed in Table 1, for the purposes of their construction, </w:t>
            </w:r>
            <w:r>
              <w:t>repair, maintenance or conversion;</w:t>
            </w:r>
          </w:p>
          <w:p w14:paraId="591039BA" w14:textId="77777777" w:rsidR="00E546F5" w:rsidRDefault="00951CE2">
            <w:pPr>
              <w:pStyle w:val="Tier1Bullet"/>
            </w:pPr>
            <w:r>
              <w:t>-</w:t>
            </w:r>
            <w:r>
              <w:tab/>
              <w:t>for fitting to or equipping such ships, boats or other vessels;</w:t>
            </w:r>
          </w:p>
          <w:p w14:paraId="591039BB" w14:textId="77777777" w:rsidR="00E546F5" w:rsidRDefault="00951CE2">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39BC" w14:textId="77777777" w:rsidR="00E546F5" w:rsidRDefault="00951CE2">
            <w:pPr>
              <w:pStyle w:val="Tier1Bullet"/>
            </w:pPr>
            <w:r>
              <w:t>-</w:t>
            </w:r>
            <w:r>
              <w:tab/>
              <w:t>for equipping the above platforms;</w:t>
            </w:r>
          </w:p>
          <w:p w14:paraId="591039B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BE" w14:textId="77777777" w:rsidR="00E546F5" w:rsidRDefault="00951CE2">
            <w:pPr>
              <w:pStyle w:val="NormalinTable"/>
            </w:pPr>
            <w:r>
              <w:t>0.0%</w:t>
            </w:r>
          </w:p>
        </w:tc>
      </w:tr>
      <w:tr w:rsidR="00E546F5" w14:paraId="591039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C0" w14:textId="77777777" w:rsidR="00E546F5" w:rsidRDefault="00951CE2">
            <w:pPr>
              <w:pStyle w:val="NormalinTable"/>
            </w:pPr>
            <w:r>
              <w:t>4303000000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C1" w14:textId="77777777" w:rsidR="00E546F5" w:rsidRDefault="00951CE2">
            <w:pPr>
              <w:pStyle w:val="Tier1"/>
            </w:pPr>
            <w:r>
              <w:t xml:space="preserve">Articles of apparel, clothing accessories and other </w:t>
            </w:r>
            <w:r>
              <w:t>articles of furskin</w:t>
            </w:r>
          </w:p>
          <w:p w14:paraId="591039C2" w14:textId="77777777" w:rsidR="00E546F5" w:rsidRDefault="00951CE2">
            <w:pPr>
              <w:pStyle w:val="Tier1Bullet"/>
            </w:pPr>
            <w:r>
              <w:t>-</w:t>
            </w:r>
            <w:r>
              <w:tab/>
              <w:t>for incorporation in ships, boats or other vessels listed in Table 1, for the purposes of their construction, repair, maintenance or conversion;</w:t>
            </w:r>
          </w:p>
          <w:p w14:paraId="591039C3" w14:textId="77777777" w:rsidR="00E546F5" w:rsidRDefault="00951CE2">
            <w:pPr>
              <w:pStyle w:val="Tier1Bullet"/>
            </w:pPr>
            <w:r>
              <w:t>-</w:t>
            </w:r>
            <w:r>
              <w:tab/>
              <w:t>for fitting to or equipping such ships, boats or other vessels;</w:t>
            </w:r>
          </w:p>
          <w:p w14:paraId="591039C4" w14:textId="77777777" w:rsidR="00E546F5" w:rsidRDefault="00951CE2">
            <w:pPr>
              <w:pStyle w:val="Tier1Bullet"/>
            </w:pPr>
            <w:r>
              <w:t>-</w:t>
            </w:r>
            <w:r>
              <w:tab/>
              <w:t>for incorporation, fo</w:t>
            </w:r>
            <w:r>
              <w:t>r the purposes of their construction, repair, maintenance or conversion, in drilling or production platforms listed below: fixed, of subheading ex 8430 49 or floating or submersible of subheading 8905 20;</w:t>
            </w:r>
          </w:p>
          <w:p w14:paraId="591039C5" w14:textId="77777777" w:rsidR="00E546F5" w:rsidRDefault="00951CE2">
            <w:pPr>
              <w:pStyle w:val="Tier1Bullet"/>
            </w:pPr>
            <w:r>
              <w:t>-</w:t>
            </w:r>
            <w:r>
              <w:tab/>
              <w:t>for equipping the above platforms;</w:t>
            </w:r>
          </w:p>
          <w:p w14:paraId="591039C6" w14:textId="77777777" w:rsidR="00E546F5" w:rsidRDefault="00951CE2">
            <w:pPr>
              <w:pStyle w:val="Tier1Bullet"/>
            </w:pPr>
            <w:r>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C7" w14:textId="77777777" w:rsidR="00E546F5" w:rsidRDefault="00951CE2">
            <w:pPr>
              <w:pStyle w:val="NormalinTable"/>
            </w:pPr>
            <w:r>
              <w:t>0.0%</w:t>
            </w:r>
          </w:p>
        </w:tc>
      </w:tr>
    </w:tbl>
    <w:p w14:paraId="591039C9" w14:textId="77777777" w:rsidR="00E546F5" w:rsidRDefault="00951CE2">
      <w:pPr>
        <w:pStyle w:val="Heading1"/>
      </w:pPr>
      <w:r>
        <w:t>Chapter 44 : Wood and Articles of Wood; Wood Charcoal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9C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9CA"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9C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9CC" w14:textId="77777777" w:rsidR="00E546F5" w:rsidRDefault="00951CE2">
            <w:pPr>
              <w:pStyle w:val="NormalinTable"/>
              <w:rPr>
                <w:b/>
                <w:bCs w:val="0"/>
                <w:color w:val="FFFFFF"/>
              </w:rPr>
            </w:pPr>
            <w:r>
              <w:rPr>
                <w:b/>
                <w:bCs w:val="0"/>
                <w:color w:val="FFFFFF"/>
              </w:rPr>
              <w:t>Duty expression</w:t>
            </w:r>
          </w:p>
        </w:tc>
      </w:tr>
      <w:tr w:rsidR="00E546F5" w14:paraId="591039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CE" w14:textId="77777777" w:rsidR="00E546F5" w:rsidRDefault="00951CE2">
            <w:pPr>
              <w:pStyle w:val="NormalinTable"/>
            </w:pPr>
            <w:r>
              <w:t>4401210000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CF" w14:textId="77777777" w:rsidR="00E546F5" w:rsidRDefault="00951CE2">
            <w:pPr>
              <w:pStyle w:val="Tier1"/>
            </w:pPr>
            <w:r>
              <w:t xml:space="preserve">Fuel wood, in logs, in billets, in twigs, in faggots or in </w:t>
            </w:r>
            <w:r>
              <w:t>similar forms; wood in chips or particles; sawdust and wood waste and scrap, whether or not agglomerated in logs, briquettes, pellets or similar forms</w:t>
            </w:r>
          </w:p>
          <w:p w14:paraId="591039D0" w14:textId="77777777" w:rsidR="00E546F5" w:rsidRDefault="00951CE2">
            <w:pPr>
              <w:pStyle w:val="Tier2"/>
            </w:pPr>
            <w:r>
              <w:t>-</w:t>
            </w:r>
            <w:r>
              <w:tab/>
              <w:t>Wood in chips or particles</w:t>
            </w:r>
          </w:p>
          <w:p w14:paraId="591039D1" w14:textId="77777777" w:rsidR="00E546F5" w:rsidRDefault="00951CE2">
            <w:pPr>
              <w:pStyle w:val="Tier3"/>
            </w:pPr>
            <w:r>
              <w:t>-</w:t>
            </w:r>
            <w:r>
              <w:tab/>
              <w:t>-</w:t>
            </w:r>
            <w:r>
              <w:tab/>
              <w:t>Coniferous</w:t>
            </w:r>
          </w:p>
          <w:p w14:paraId="591039D2" w14:textId="77777777" w:rsidR="00E546F5" w:rsidRDefault="00951CE2">
            <w:pPr>
              <w:pStyle w:val="Tier3Bullet"/>
            </w:pPr>
            <w:r>
              <w:tab/>
            </w:r>
            <w:r>
              <w:tab/>
              <w:t>-</w:t>
            </w:r>
            <w:r>
              <w:tab/>
              <w:t>for incorporation in ships, boats or other vessels listed</w:t>
            </w:r>
            <w:r>
              <w:t xml:space="preserve"> in Table 1, for the purposes of their construction, repair, maintenance or conversion;</w:t>
            </w:r>
          </w:p>
          <w:p w14:paraId="591039D3" w14:textId="77777777" w:rsidR="00E546F5" w:rsidRDefault="00951CE2">
            <w:pPr>
              <w:pStyle w:val="Tier3Bullet"/>
            </w:pPr>
            <w:r>
              <w:tab/>
            </w:r>
            <w:r>
              <w:tab/>
              <w:t>-</w:t>
            </w:r>
            <w:r>
              <w:tab/>
              <w:t>for fitting to or equipping such ships, boats or other vessels;</w:t>
            </w:r>
          </w:p>
          <w:p w14:paraId="591039D4" w14:textId="77777777" w:rsidR="00E546F5" w:rsidRDefault="00951CE2">
            <w:pPr>
              <w:pStyle w:val="Tier3Bullet"/>
            </w:pP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39D5" w14:textId="77777777" w:rsidR="00E546F5" w:rsidRDefault="00951CE2">
            <w:pPr>
              <w:pStyle w:val="Tier3Bullet"/>
            </w:pPr>
            <w:r>
              <w:tab/>
            </w:r>
            <w:r>
              <w:tab/>
              <w:t>-</w:t>
            </w:r>
            <w:r>
              <w:tab/>
              <w:t>for equipping the above platforms;</w:t>
            </w:r>
          </w:p>
          <w:p w14:paraId="591039D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D7" w14:textId="77777777" w:rsidR="00E546F5" w:rsidRDefault="00951CE2">
            <w:pPr>
              <w:pStyle w:val="NormalinTable"/>
            </w:pPr>
            <w:r>
              <w:t>0.0%</w:t>
            </w:r>
          </w:p>
        </w:tc>
      </w:tr>
      <w:tr w:rsidR="00E546F5" w14:paraId="591039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D9" w14:textId="77777777" w:rsidR="00E546F5" w:rsidRDefault="00951CE2">
            <w:pPr>
              <w:pStyle w:val="NormalinTable"/>
            </w:pPr>
            <w:r>
              <w:t>4401220000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DA" w14:textId="77777777" w:rsidR="00E546F5" w:rsidRDefault="00951CE2">
            <w:pPr>
              <w:pStyle w:val="Tier1"/>
            </w:pPr>
            <w:r>
              <w:t>Fuel wood, in logs, in billets, in twigs, in faggots or in similar forms; wood in chips or particles; sawdust and wood waste and scrap, whether or not agglomerated in logs, briquettes, pellets or similar forms</w:t>
            </w:r>
          </w:p>
          <w:p w14:paraId="591039DB" w14:textId="77777777" w:rsidR="00E546F5" w:rsidRDefault="00951CE2">
            <w:pPr>
              <w:pStyle w:val="Tier2"/>
            </w:pPr>
            <w:r>
              <w:t>-</w:t>
            </w:r>
            <w:r>
              <w:tab/>
              <w:t>Wood in chips or particles</w:t>
            </w:r>
          </w:p>
          <w:p w14:paraId="591039DC" w14:textId="77777777" w:rsidR="00E546F5" w:rsidRDefault="00951CE2">
            <w:pPr>
              <w:pStyle w:val="Tier3"/>
            </w:pPr>
            <w:r>
              <w:t>-</w:t>
            </w:r>
            <w:r>
              <w:tab/>
              <w:t>-</w:t>
            </w:r>
            <w:r>
              <w:tab/>
              <w:t>No</w:t>
            </w:r>
            <w:r>
              <w:t>n-coniferous</w:t>
            </w:r>
          </w:p>
          <w:p w14:paraId="591039D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9DE" w14:textId="77777777" w:rsidR="00E546F5" w:rsidRDefault="00951CE2">
            <w:pPr>
              <w:pStyle w:val="Tier3Bullet"/>
            </w:pPr>
            <w:r>
              <w:tab/>
            </w:r>
            <w:r>
              <w:tab/>
              <w:t>-</w:t>
            </w:r>
            <w:r>
              <w:tab/>
              <w:t>for fitting to or equipping such ships, boats or other vessels;</w:t>
            </w:r>
          </w:p>
          <w:p w14:paraId="591039DF" w14:textId="77777777" w:rsidR="00E546F5" w:rsidRDefault="00951CE2">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39E0" w14:textId="77777777" w:rsidR="00E546F5" w:rsidRDefault="00951CE2">
            <w:pPr>
              <w:pStyle w:val="Tier3Bullet"/>
            </w:pPr>
            <w:r>
              <w:tab/>
            </w:r>
            <w:r>
              <w:tab/>
              <w:t>-</w:t>
            </w:r>
            <w:r>
              <w:tab/>
              <w:t>for equipping the above platforms;</w:t>
            </w:r>
          </w:p>
          <w:p w14:paraId="591039E1"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E2" w14:textId="77777777" w:rsidR="00E546F5" w:rsidRDefault="00951CE2">
            <w:pPr>
              <w:pStyle w:val="NormalinTable"/>
            </w:pPr>
            <w:r>
              <w:t>0.0%</w:t>
            </w:r>
          </w:p>
        </w:tc>
      </w:tr>
      <w:tr w:rsidR="00E546F5" w14:paraId="591039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E4" w14:textId="77777777" w:rsidR="00E546F5" w:rsidRDefault="00951CE2">
            <w:pPr>
              <w:pStyle w:val="NormalinTable"/>
            </w:pPr>
            <w:r>
              <w:t>4403000000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E5" w14:textId="77777777" w:rsidR="00E546F5" w:rsidRDefault="00951CE2">
            <w:pPr>
              <w:pStyle w:val="Tier1"/>
            </w:pPr>
            <w:r>
              <w:t>Wood in the rough, whether or not stripped of bark or sapwood, or roughly squared</w:t>
            </w:r>
          </w:p>
          <w:p w14:paraId="591039E6" w14:textId="77777777" w:rsidR="00E546F5" w:rsidRDefault="00951CE2">
            <w:pPr>
              <w:pStyle w:val="Tier1Bullet"/>
            </w:pPr>
            <w:r>
              <w:t>-</w:t>
            </w:r>
            <w:r>
              <w:tab/>
              <w:t>for incorporation in ships, boats or other vessels listed in Table 1, for the purposes of th</w:t>
            </w:r>
            <w:r>
              <w:t>eir construction, repair, maintenance or conversion;</w:t>
            </w:r>
          </w:p>
          <w:p w14:paraId="591039E7" w14:textId="77777777" w:rsidR="00E546F5" w:rsidRDefault="00951CE2">
            <w:pPr>
              <w:pStyle w:val="Tier1Bullet"/>
            </w:pPr>
            <w:r>
              <w:t>-</w:t>
            </w:r>
            <w:r>
              <w:tab/>
              <w:t>for fitting to or equipping such ships, boats or other vessels;</w:t>
            </w:r>
          </w:p>
          <w:p w14:paraId="591039E8" w14:textId="77777777" w:rsidR="00E546F5" w:rsidRDefault="00951CE2">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39E9" w14:textId="77777777" w:rsidR="00E546F5" w:rsidRDefault="00951CE2">
            <w:pPr>
              <w:pStyle w:val="Tier1Bullet"/>
            </w:pPr>
            <w:r>
              <w:t>-</w:t>
            </w:r>
            <w:r>
              <w:tab/>
              <w:t>for equipping the above platforms;</w:t>
            </w:r>
          </w:p>
          <w:p w14:paraId="591039E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EB" w14:textId="77777777" w:rsidR="00E546F5" w:rsidRDefault="00951CE2">
            <w:pPr>
              <w:pStyle w:val="NormalinTable"/>
            </w:pPr>
            <w:r>
              <w:t>0.0%</w:t>
            </w:r>
          </w:p>
        </w:tc>
      </w:tr>
      <w:tr w:rsidR="00E546F5" w14:paraId="591039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ED" w14:textId="77777777" w:rsidR="00E546F5" w:rsidRDefault="00951CE2">
            <w:pPr>
              <w:pStyle w:val="NormalinTable"/>
            </w:pPr>
            <w:r>
              <w:t>4404000000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EE" w14:textId="77777777" w:rsidR="00E546F5" w:rsidRDefault="00951CE2">
            <w:pPr>
              <w:pStyle w:val="Tier1"/>
            </w:pPr>
            <w:r>
              <w:t xml:space="preserve">Hoopwood; split </w:t>
            </w:r>
            <w:r>
              <w:t>poles; piles, pickets and stakes of wood, pointed but not sawn lengthwise; wooden sticks, roughly trimmed but not turned, bent or otherwise worked, suitable for the manufacture of walking sticks, umbrellas, tool handles or the like; chipwood and the like</w:t>
            </w:r>
          </w:p>
          <w:p w14:paraId="591039EF" w14:textId="77777777" w:rsidR="00E546F5" w:rsidRDefault="00951CE2">
            <w:pPr>
              <w:pStyle w:val="Tier1Bullet"/>
            </w:pPr>
            <w:r>
              <w:t>-</w:t>
            </w:r>
            <w:r>
              <w:tab/>
              <w:t>for incorporation in ships, boats or other vessels listed in Table 1, for the purposes of their construction, repair, maintenance or conversion;</w:t>
            </w:r>
          </w:p>
          <w:p w14:paraId="591039F0" w14:textId="77777777" w:rsidR="00E546F5" w:rsidRDefault="00951CE2">
            <w:pPr>
              <w:pStyle w:val="Tier1Bullet"/>
            </w:pPr>
            <w:r>
              <w:t>-</w:t>
            </w:r>
            <w:r>
              <w:tab/>
              <w:t>for fitting to or equipping such ships, boats or other vessels;</w:t>
            </w:r>
          </w:p>
          <w:p w14:paraId="591039F1" w14:textId="77777777" w:rsidR="00E546F5" w:rsidRDefault="00951CE2">
            <w:pPr>
              <w:pStyle w:val="Tier1Bullet"/>
            </w:pPr>
            <w:r>
              <w:t>-</w:t>
            </w:r>
            <w:r>
              <w:tab/>
              <w:t>for incorporation, for the purposes of the</w:t>
            </w:r>
            <w:r>
              <w:t>ir construction, repair, maintenance or conversion, in drilling or production platforms listed below: fixed, of subheading ex 8430 49 or floating or submersible of subheading 8905 20;</w:t>
            </w:r>
          </w:p>
          <w:p w14:paraId="591039F2" w14:textId="77777777" w:rsidR="00E546F5" w:rsidRDefault="00951CE2">
            <w:pPr>
              <w:pStyle w:val="Tier1Bullet"/>
            </w:pPr>
            <w:r>
              <w:t>-</w:t>
            </w:r>
            <w:r>
              <w:tab/>
              <w:t>for equipping the above platforms;</w:t>
            </w:r>
          </w:p>
          <w:p w14:paraId="591039F3" w14:textId="77777777" w:rsidR="00E546F5" w:rsidRDefault="00951CE2">
            <w:pPr>
              <w:pStyle w:val="Tier1Bullet"/>
            </w:pPr>
            <w:r>
              <w:t>-</w:t>
            </w:r>
            <w:r>
              <w:tab/>
              <w:t>for linking these drilling or pro</w:t>
            </w:r>
            <w:r>
              <w:t>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F4" w14:textId="77777777" w:rsidR="00E546F5" w:rsidRDefault="00951CE2">
            <w:pPr>
              <w:pStyle w:val="NormalinTable"/>
            </w:pPr>
            <w:r>
              <w:t>0.0%</w:t>
            </w:r>
          </w:p>
        </w:tc>
      </w:tr>
      <w:tr w:rsidR="00E546F5" w14:paraId="591039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F6" w14:textId="77777777" w:rsidR="00E546F5" w:rsidRDefault="00951CE2">
            <w:pPr>
              <w:pStyle w:val="NormalinTable"/>
            </w:pPr>
            <w:r>
              <w:t>4405000000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9F7" w14:textId="77777777" w:rsidR="00E546F5" w:rsidRDefault="00951CE2">
            <w:pPr>
              <w:pStyle w:val="Tier1"/>
            </w:pPr>
            <w:r>
              <w:t>Wood wool; wood flour</w:t>
            </w:r>
          </w:p>
          <w:p w14:paraId="591039F8" w14:textId="77777777" w:rsidR="00E546F5" w:rsidRDefault="00951CE2">
            <w:pPr>
              <w:pStyle w:val="Tier1Bullet"/>
            </w:pPr>
            <w:r>
              <w:t>-</w:t>
            </w:r>
            <w:r>
              <w:tab/>
              <w:t>for incorporation in ships, boats or other vessels listed in Table 1, for the purposes of their construction, repair, maintenance or conversion;</w:t>
            </w:r>
          </w:p>
          <w:p w14:paraId="591039F9" w14:textId="77777777" w:rsidR="00E546F5" w:rsidRDefault="00951CE2">
            <w:pPr>
              <w:pStyle w:val="Tier1Bullet"/>
            </w:pPr>
            <w:r>
              <w:t>-</w:t>
            </w:r>
            <w:r>
              <w:tab/>
              <w:t xml:space="preserve">for fitting to or </w:t>
            </w:r>
            <w:r>
              <w:t>equipping such ships, boats or other vessels;</w:t>
            </w:r>
          </w:p>
          <w:p w14:paraId="591039F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9FB" w14:textId="77777777" w:rsidR="00E546F5" w:rsidRDefault="00951CE2">
            <w:pPr>
              <w:pStyle w:val="Tier1Bullet"/>
            </w:pPr>
            <w:r>
              <w:t>-</w:t>
            </w:r>
            <w:r>
              <w:tab/>
              <w:t>for equipping the above platforms;</w:t>
            </w:r>
          </w:p>
          <w:p w14:paraId="591039F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9FD" w14:textId="77777777" w:rsidR="00E546F5" w:rsidRDefault="00951CE2">
            <w:pPr>
              <w:pStyle w:val="NormalinTable"/>
            </w:pPr>
            <w:r>
              <w:t>0.0%</w:t>
            </w:r>
          </w:p>
        </w:tc>
      </w:tr>
      <w:tr w:rsidR="00E546F5" w14:paraId="59103A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9FF" w14:textId="77777777" w:rsidR="00E546F5" w:rsidRDefault="00951CE2">
            <w:pPr>
              <w:pStyle w:val="NormalinTable"/>
            </w:pPr>
            <w:r>
              <w:t>4406910000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00" w14:textId="77777777" w:rsidR="00E546F5" w:rsidRDefault="00951CE2">
            <w:pPr>
              <w:pStyle w:val="Tier1"/>
            </w:pPr>
            <w:r>
              <w:t>Railway or tramway sleepers (cross-ties) of wood</w:t>
            </w:r>
          </w:p>
          <w:p w14:paraId="59103A01" w14:textId="77777777" w:rsidR="00E546F5" w:rsidRDefault="00951CE2">
            <w:pPr>
              <w:pStyle w:val="Tier2"/>
            </w:pPr>
            <w:r>
              <w:t>-</w:t>
            </w:r>
            <w:r>
              <w:tab/>
              <w:t>Other</w:t>
            </w:r>
          </w:p>
          <w:p w14:paraId="59103A02" w14:textId="77777777" w:rsidR="00E546F5" w:rsidRDefault="00951CE2">
            <w:pPr>
              <w:pStyle w:val="Tier3"/>
            </w:pPr>
            <w:r>
              <w:t>-</w:t>
            </w:r>
            <w:r>
              <w:tab/>
              <w:t>-</w:t>
            </w:r>
            <w:r>
              <w:tab/>
              <w:t>Coniferous</w:t>
            </w:r>
          </w:p>
          <w:p w14:paraId="59103A03"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A04" w14:textId="77777777" w:rsidR="00E546F5" w:rsidRDefault="00951CE2">
            <w:pPr>
              <w:pStyle w:val="Tier3Bullet"/>
            </w:pPr>
            <w:r>
              <w:tab/>
            </w:r>
            <w:r>
              <w:tab/>
              <w:t>-</w:t>
            </w:r>
            <w:r>
              <w:tab/>
              <w:t>for fitting to or equipping such ships, boats or other vessels;</w:t>
            </w:r>
          </w:p>
          <w:p w14:paraId="59103A05"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A06" w14:textId="77777777" w:rsidR="00E546F5" w:rsidRDefault="00951CE2">
            <w:pPr>
              <w:pStyle w:val="Tier3Bullet"/>
            </w:pPr>
            <w:r>
              <w:tab/>
            </w:r>
            <w:r>
              <w:tab/>
              <w:t>-</w:t>
            </w:r>
            <w:r>
              <w:tab/>
              <w:t>for equipping the above platforms;</w:t>
            </w:r>
          </w:p>
          <w:p w14:paraId="59103A07"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08" w14:textId="77777777" w:rsidR="00E546F5" w:rsidRDefault="00951CE2">
            <w:pPr>
              <w:pStyle w:val="NormalinTable"/>
            </w:pPr>
            <w:r>
              <w:t>0.0%</w:t>
            </w:r>
          </w:p>
        </w:tc>
      </w:tr>
      <w:tr w:rsidR="00E546F5" w14:paraId="59103A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0A" w14:textId="77777777" w:rsidR="00E546F5" w:rsidRDefault="00951CE2">
            <w:pPr>
              <w:pStyle w:val="NormalinTable"/>
            </w:pPr>
            <w:r>
              <w:t>4406920000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0B" w14:textId="77777777" w:rsidR="00E546F5" w:rsidRDefault="00951CE2">
            <w:pPr>
              <w:pStyle w:val="Tier1"/>
            </w:pPr>
            <w:r>
              <w:t>Railway or tramway sleepers (cross-ties) of wood</w:t>
            </w:r>
          </w:p>
          <w:p w14:paraId="59103A0C" w14:textId="77777777" w:rsidR="00E546F5" w:rsidRDefault="00951CE2">
            <w:pPr>
              <w:pStyle w:val="Tier2"/>
            </w:pPr>
            <w:r>
              <w:t>-</w:t>
            </w:r>
            <w:r>
              <w:tab/>
              <w:t>Other</w:t>
            </w:r>
          </w:p>
          <w:p w14:paraId="59103A0D" w14:textId="77777777" w:rsidR="00E546F5" w:rsidRDefault="00951CE2">
            <w:pPr>
              <w:pStyle w:val="Tier3"/>
            </w:pPr>
            <w:r>
              <w:t>-</w:t>
            </w:r>
            <w:r>
              <w:tab/>
              <w:t>-</w:t>
            </w:r>
            <w:r>
              <w:tab/>
              <w:t>Non-coniferous</w:t>
            </w:r>
          </w:p>
          <w:p w14:paraId="59103A0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A0F" w14:textId="77777777" w:rsidR="00E546F5" w:rsidRDefault="00951CE2">
            <w:pPr>
              <w:pStyle w:val="Tier3Bullet"/>
            </w:pPr>
            <w:r>
              <w:tab/>
            </w:r>
            <w:r>
              <w:tab/>
              <w:t>-</w:t>
            </w:r>
            <w:r>
              <w:tab/>
              <w:t xml:space="preserve">for </w:t>
            </w:r>
            <w:r>
              <w:t>fitting to or equipping such ships, boats or other vessels;</w:t>
            </w:r>
          </w:p>
          <w:p w14:paraId="59103A1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3A11" w14:textId="77777777" w:rsidR="00E546F5" w:rsidRDefault="00951CE2">
            <w:pPr>
              <w:pStyle w:val="Tier3Bullet"/>
            </w:pPr>
            <w:r>
              <w:tab/>
            </w:r>
            <w:r>
              <w:tab/>
              <w:t>-</w:t>
            </w:r>
            <w:r>
              <w:tab/>
              <w:t>for equipping the above platforms;</w:t>
            </w:r>
          </w:p>
          <w:p w14:paraId="59103A1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13" w14:textId="77777777" w:rsidR="00E546F5" w:rsidRDefault="00951CE2">
            <w:pPr>
              <w:pStyle w:val="NormalinTable"/>
            </w:pPr>
            <w:r>
              <w:t>0.0%</w:t>
            </w:r>
          </w:p>
        </w:tc>
      </w:tr>
      <w:tr w:rsidR="00E546F5" w14:paraId="59103A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15" w14:textId="77777777" w:rsidR="00E546F5" w:rsidRDefault="00951CE2">
            <w:pPr>
              <w:pStyle w:val="NormalinTable"/>
            </w:pPr>
            <w:r>
              <w:t>4407000000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16" w14:textId="77777777" w:rsidR="00E546F5" w:rsidRDefault="00951CE2">
            <w:pPr>
              <w:pStyle w:val="Tier1"/>
            </w:pPr>
            <w:r>
              <w:t>Wood sawn or chipped lengthwise, sliced or peeled, whether or not planed, sanded or end-jointed</w:t>
            </w:r>
            <w:r>
              <w:t>, of a thickness exceeding 6 mm</w:t>
            </w:r>
          </w:p>
          <w:p w14:paraId="59103A17" w14:textId="77777777" w:rsidR="00E546F5" w:rsidRDefault="00951CE2">
            <w:pPr>
              <w:pStyle w:val="Tier1Bullet"/>
            </w:pPr>
            <w:r>
              <w:t>-</w:t>
            </w:r>
            <w:r>
              <w:tab/>
              <w:t>for incorporation in ships, boats or other vessels listed in Table 1, for the purposes of their construction, repair, maintenance or conversion;</w:t>
            </w:r>
          </w:p>
          <w:p w14:paraId="59103A18" w14:textId="77777777" w:rsidR="00E546F5" w:rsidRDefault="00951CE2">
            <w:pPr>
              <w:pStyle w:val="Tier1Bullet"/>
            </w:pPr>
            <w:r>
              <w:t>-</w:t>
            </w:r>
            <w:r>
              <w:tab/>
              <w:t>for fitting to or equipping such ships, boats or other vessels;</w:t>
            </w:r>
          </w:p>
          <w:p w14:paraId="59103A19"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A1A" w14:textId="77777777" w:rsidR="00E546F5" w:rsidRDefault="00951CE2">
            <w:pPr>
              <w:pStyle w:val="Tier1Bullet"/>
            </w:pPr>
            <w:r>
              <w:t>-</w:t>
            </w:r>
            <w:r>
              <w:tab/>
              <w:t>for equipping the above platform</w:t>
            </w:r>
            <w:r>
              <w:t>s;</w:t>
            </w:r>
          </w:p>
          <w:p w14:paraId="59103A1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1C" w14:textId="77777777" w:rsidR="00E546F5" w:rsidRDefault="00951CE2">
            <w:pPr>
              <w:pStyle w:val="NormalinTable"/>
            </w:pPr>
            <w:r>
              <w:t>0.0%</w:t>
            </w:r>
          </w:p>
        </w:tc>
      </w:tr>
      <w:tr w:rsidR="00E546F5" w14:paraId="59103A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1E" w14:textId="77777777" w:rsidR="00E546F5" w:rsidRDefault="00951CE2">
            <w:pPr>
              <w:pStyle w:val="NormalinTable"/>
            </w:pPr>
            <w:r>
              <w:t>4408101500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1F" w14:textId="77777777" w:rsidR="00E546F5" w:rsidRDefault="00951CE2">
            <w:pPr>
              <w:pStyle w:val="Tier1"/>
            </w:pPr>
            <w:r>
              <w:t xml:space="preserve">Sheets for veneering (including those obtained by slicing laminated wood), for plywood or for similar laminated wood and other wood, sawn lengthwise, sliced or </w:t>
            </w:r>
            <w:r>
              <w:t>peeled, whether or not planed, sanded, spliced or end-jointed, of a thickness not exceeding 6 mm</w:t>
            </w:r>
          </w:p>
          <w:p w14:paraId="59103A20" w14:textId="77777777" w:rsidR="00E546F5" w:rsidRDefault="00951CE2">
            <w:pPr>
              <w:pStyle w:val="Tier2"/>
            </w:pPr>
            <w:r>
              <w:t>-</w:t>
            </w:r>
            <w:r>
              <w:tab/>
              <w:t>Coniferous</w:t>
            </w:r>
          </w:p>
          <w:p w14:paraId="59103A21" w14:textId="77777777" w:rsidR="00E546F5" w:rsidRDefault="00951CE2">
            <w:pPr>
              <w:pStyle w:val="Tier3"/>
            </w:pPr>
            <w:r>
              <w:t>-</w:t>
            </w:r>
            <w:r>
              <w:tab/>
              <w:t>-</w:t>
            </w:r>
            <w:r>
              <w:tab/>
              <w:t>Planed; sanded; end-jointed, whether or not planed or sanded</w:t>
            </w:r>
          </w:p>
          <w:p w14:paraId="59103A22" w14:textId="77777777" w:rsidR="00E546F5" w:rsidRDefault="00951CE2">
            <w:pPr>
              <w:pStyle w:val="Tier3Bullet"/>
            </w:pPr>
            <w:r>
              <w:tab/>
            </w:r>
            <w:r>
              <w:tab/>
              <w:t>-</w:t>
            </w:r>
            <w:r>
              <w:tab/>
              <w:t xml:space="preserve">for incorporation in ships, boats or other vessels listed in Table 1, for </w:t>
            </w:r>
            <w:r>
              <w:t>the purposes of their construction, repair, maintenance or conversion;</w:t>
            </w:r>
          </w:p>
          <w:p w14:paraId="59103A23" w14:textId="77777777" w:rsidR="00E546F5" w:rsidRDefault="00951CE2">
            <w:pPr>
              <w:pStyle w:val="Tier3Bullet"/>
            </w:pPr>
            <w:r>
              <w:tab/>
            </w:r>
            <w:r>
              <w:tab/>
              <w:t>-</w:t>
            </w:r>
            <w:r>
              <w:tab/>
              <w:t>for fitting to or equipping such ships, boats or other vessels;</w:t>
            </w:r>
          </w:p>
          <w:p w14:paraId="59103A24" w14:textId="77777777" w:rsidR="00E546F5" w:rsidRDefault="00951CE2">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3A25" w14:textId="77777777" w:rsidR="00E546F5" w:rsidRDefault="00951CE2">
            <w:pPr>
              <w:pStyle w:val="Tier3Bullet"/>
            </w:pPr>
            <w:r>
              <w:tab/>
            </w:r>
            <w:r>
              <w:tab/>
              <w:t>-</w:t>
            </w:r>
            <w:r>
              <w:tab/>
              <w:t>for equipping the above platforms;</w:t>
            </w:r>
          </w:p>
          <w:p w14:paraId="59103A2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27" w14:textId="77777777" w:rsidR="00E546F5" w:rsidRDefault="00951CE2">
            <w:pPr>
              <w:pStyle w:val="NormalinTable"/>
            </w:pPr>
            <w:r>
              <w:t>0.0%</w:t>
            </w:r>
          </w:p>
        </w:tc>
      </w:tr>
      <w:tr w:rsidR="00E546F5" w14:paraId="59103A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29" w14:textId="77777777" w:rsidR="00E546F5" w:rsidRDefault="00951CE2">
            <w:pPr>
              <w:pStyle w:val="NormalinTable"/>
            </w:pPr>
            <w:r>
              <w:t>4408109800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2A" w14:textId="77777777" w:rsidR="00E546F5" w:rsidRDefault="00951CE2">
            <w:pPr>
              <w:pStyle w:val="Tier1"/>
            </w:pPr>
            <w:r>
              <w:t>Sheets for venee</w:t>
            </w:r>
            <w:r>
              <w:t>ring (including those obtained by slicing laminated wood), for plywood or for similar laminated wood and other wood, sawn lengthwise, sliced or peeled, whether or not planed, sanded, spliced or end-jointed, of a thickness not exceeding 6 mm</w:t>
            </w:r>
          </w:p>
          <w:p w14:paraId="59103A2B" w14:textId="77777777" w:rsidR="00E546F5" w:rsidRDefault="00951CE2">
            <w:pPr>
              <w:pStyle w:val="Tier2"/>
            </w:pPr>
            <w:r>
              <w:t>-</w:t>
            </w:r>
            <w:r>
              <w:tab/>
            </w:r>
            <w:r>
              <w:t>Coniferous</w:t>
            </w:r>
          </w:p>
          <w:p w14:paraId="59103A2C" w14:textId="77777777" w:rsidR="00E546F5" w:rsidRDefault="00951CE2">
            <w:pPr>
              <w:pStyle w:val="Tier3"/>
            </w:pPr>
            <w:r>
              <w:t>-</w:t>
            </w:r>
            <w:r>
              <w:tab/>
              <w:t>-</w:t>
            </w:r>
            <w:r>
              <w:tab/>
              <w:t>Other</w:t>
            </w:r>
          </w:p>
          <w:p w14:paraId="59103A2D" w14:textId="77777777" w:rsidR="00E546F5" w:rsidRDefault="00951CE2">
            <w:pPr>
              <w:pStyle w:val="Tier4"/>
            </w:pPr>
            <w:r>
              <w:t>-</w:t>
            </w:r>
            <w:r>
              <w:tab/>
              <w:t>-</w:t>
            </w:r>
            <w:r>
              <w:tab/>
              <w:t>-</w:t>
            </w:r>
            <w:r>
              <w:tab/>
              <w:t>Other</w:t>
            </w:r>
          </w:p>
          <w:p w14:paraId="59103A2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A2F" w14:textId="77777777" w:rsidR="00E546F5" w:rsidRDefault="00951CE2">
            <w:pPr>
              <w:pStyle w:val="Tier4Bullet"/>
            </w:pPr>
            <w:r>
              <w:tab/>
            </w:r>
            <w:r>
              <w:tab/>
            </w:r>
            <w:r>
              <w:tab/>
              <w:t>-</w:t>
            </w:r>
            <w:r>
              <w:tab/>
              <w:t>for fitting to or equipping such ships, boats or other vessels;</w:t>
            </w:r>
          </w:p>
          <w:p w14:paraId="59103A30"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A31" w14:textId="77777777" w:rsidR="00E546F5" w:rsidRDefault="00951CE2">
            <w:pPr>
              <w:pStyle w:val="Tier4Bullet"/>
            </w:pPr>
            <w:r>
              <w:tab/>
            </w:r>
            <w:r>
              <w:tab/>
            </w:r>
            <w:r>
              <w:tab/>
              <w:t>-</w:t>
            </w:r>
            <w:r>
              <w:tab/>
              <w:t xml:space="preserve">for equipping the above </w:t>
            </w:r>
            <w:r>
              <w:t>platforms;</w:t>
            </w:r>
          </w:p>
          <w:p w14:paraId="59103A3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33" w14:textId="77777777" w:rsidR="00E546F5" w:rsidRDefault="00951CE2">
            <w:pPr>
              <w:pStyle w:val="NormalinTable"/>
            </w:pPr>
            <w:r>
              <w:t>0.0%</w:t>
            </w:r>
          </w:p>
        </w:tc>
      </w:tr>
      <w:tr w:rsidR="00E546F5" w14:paraId="59103A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35" w14:textId="77777777" w:rsidR="00E546F5" w:rsidRDefault="00951CE2">
            <w:pPr>
              <w:pStyle w:val="NormalinTable"/>
            </w:pPr>
            <w:r>
              <w:t>4408310000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36" w14:textId="77777777" w:rsidR="00E546F5" w:rsidRDefault="00951CE2">
            <w:pPr>
              <w:pStyle w:val="Tier1"/>
            </w:pPr>
            <w:r>
              <w:t xml:space="preserve">Sheets for veneering (including those obtained by slicing laminated wood), for plywood or for similar laminated wood and other wood, sawn </w:t>
            </w:r>
            <w:r>
              <w:t>lengthwise, sliced or peeled, whether or not planed, sanded, spliced or end-jointed, of a thickness not exceeding 6 mm</w:t>
            </w:r>
          </w:p>
          <w:p w14:paraId="59103A37" w14:textId="77777777" w:rsidR="00E546F5" w:rsidRDefault="00951CE2">
            <w:pPr>
              <w:pStyle w:val="Tier2"/>
            </w:pPr>
            <w:r>
              <w:t>-</w:t>
            </w:r>
            <w:r>
              <w:tab/>
              <w:t>Of tropical wood</w:t>
            </w:r>
          </w:p>
          <w:p w14:paraId="59103A38" w14:textId="77777777" w:rsidR="00E546F5" w:rsidRDefault="00951CE2">
            <w:pPr>
              <w:pStyle w:val="Tier3"/>
            </w:pPr>
            <w:r>
              <w:t>-</w:t>
            </w:r>
            <w:r>
              <w:tab/>
              <w:t>-</w:t>
            </w:r>
            <w:r>
              <w:tab/>
              <w:t>Dark red meranti, light red meranti and meranti bakau</w:t>
            </w:r>
          </w:p>
          <w:p w14:paraId="59103A39" w14:textId="77777777" w:rsidR="00E546F5" w:rsidRDefault="00951CE2">
            <w:pPr>
              <w:pStyle w:val="Tier3Bullet"/>
            </w:pPr>
            <w:r>
              <w:tab/>
            </w:r>
            <w:r>
              <w:tab/>
              <w:t>-</w:t>
            </w:r>
            <w:r>
              <w:tab/>
              <w:t>for incorporation in ships, boats or other vessels liste</w:t>
            </w:r>
            <w:r>
              <w:t>d in Table 1, for the purposes of their construction, repair, maintenance or conversion;</w:t>
            </w:r>
          </w:p>
          <w:p w14:paraId="59103A3A" w14:textId="77777777" w:rsidR="00E546F5" w:rsidRDefault="00951CE2">
            <w:pPr>
              <w:pStyle w:val="Tier3Bullet"/>
            </w:pPr>
            <w:r>
              <w:tab/>
            </w:r>
            <w:r>
              <w:tab/>
              <w:t>-</w:t>
            </w:r>
            <w:r>
              <w:tab/>
              <w:t>for fitting to or equipping such ships, boats or other vessels;</w:t>
            </w:r>
          </w:p>
          <w:p w14:paraId="59103A3B" w14:textId="77777777" w:rsidR="00E546F5" w:rsidRDefault="00951CE2">
            <w:pPr>
              <w:pStyle w:val="Tier3Bullet"/>
            </w:pP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14:paraId="59103A3C" w14:textId="77777777" w:rsidR="00E546F5" w:rsidRDefault="00951CE2">
            <w:pPr>
              <w:pStyle w:val="Tier3Bullet"/>
            </w:pPr>
            <w:r>
              <w:tab/>
            </w:r>
            <w:r>
              <w:tab/>
              <w:t>-</w:t>
            </w:r>
            <w:r>
              <w:tab/>
              <w:t>for equipping the above platforms;</w:t>
            </w:r>
          </w:p>
          <w:p w14:paraId="59103A3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3E" w14:textId="77777777" w:rsidR="00E546F5" w:rsidRDefault="00951CE2">
            <w:pPr>
              <w:pStyle w:val="NormalinTable"/>
            </w:pPr>
            <w:r>
              <w:t>0.0%</w:t>
            </w:r>
          </w:p>
        </w:tc>
      </w:tr>
      <w:tr w:rsidR="00E546F5" w14:paraId="59103A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40" w14:textId="77777777" w:rsidR="00E546F5" w:rsidRDefault="00951CE2">
            <w:pPr>
              <w:pStyle w:val="NormalinTable"/>
            </w:pPr>
            <w:r>
              <w:t>4408391500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41" w14:textId="77777777" w:rsidR="00E546F5" w:rsidRDefault="00951CE2">
            <w:pPr>
              <w:pStyle w:val="Tier1"/>
            </w:pPr>
            <w:r>
              <w:t>Sheets for veneering (including those obtained by slicing laminated wood), for plywood or for similar laminated wood and other wood, sawn lengthwise, sliced or peeled, whether or not planed, sanded, spliced or end-jointed, of a thickness not exc</w:t>
            </w:r>
            <w:r>
              <w:t>eeding 6 mm</w:t>
            </w:r>
          </w:p>
          <w:p w14:paraId="59103A42" w14:textId="77777777" w:rsidR="00E546F5" w:rsidRDefault="00951CE2">
            <w:pPr>
              <w:pStyle w:val="Tier2"/>
            </w:pPr>
            <w:r>
              <w:t>-</w:t>
            </w:r>
            <w:r>
              <w:tab/>
              <w:t>Of tropical wood</w:t>
            </w:r>
          </w:p>
          <w:p w14:paraId="59103A43" w14:textId="77777777" w:rsidR="00E546F5" w:rsidRDefault="00951CE2">
            <w:pPr>
              <w:pStyle w:val="Tier3"/>
            </w:pPr>
            <w:r>
              <w:t>-</w:t>
            </w:r>
            <w:r>
              <w:tab/>
              <w:t>-</w:t>
            </w:r>
            <w:r>
              <w:tab/>
              <w:t>Other</w:t>
            </w:r>
          </w:p>
          <w:p w14:paraId="59103A44" w14:textId="77777777" w:rsidR="00E546F5" w:rsidRDefault="00951CE2">
            <w:pPr>
              <w:pStyle w:val="Tier4"/>
            </w:pPr>
            <w:r>
              <w:t>-</w:t>
            </w:r>
            <w:r>
              <w:tab/>
              <w:t>-</w:t>
            </w:r>
            <w:r>
              <w:tab/>
              <w:t>-</w:t>
            </w:r>
            <w:r>
              <w:tab/>
              <w:t>Acajou d'Afrique, limba, mahogany (Swietenia spp.), obeche, okoumé, palissandre de Para, palissandre de Rio, palissandre de Rose, sapelli, sipo, virola and white lauan</w:t>
            </w:r>
          </w:p>
          <w:p w14:paraId="59103A45" w14:textId="77777777" w:rsidR="00E546F5" w:rsidRDefault="00951CE2">
            <w:pPr>
              <w:pStyle w:val="Tier5"/>
            </w:pPr>
            <w:r>
              <w:t>-</w:t>
            </w:r>
            <w:r>
              <w:tab/>
              <w:t>-</w:t>
            </w:r>
            <w:r>
              <w:tab/>
              <w:t>-</w:t>
            </w:r>
            <w:r>
              <w:tab/>
              <w:t>-</w:t>
            </w:r>
            <w:r>
              <w:tab/>
              <w:t>Sanded; end-jointed, whether or n</w:t>
            </w:r>
            <w:r>
              <w:t>ot planed or sanded</w:t>
            </w:r>
          </w:p>
          <w:p w14:paraId="59103A4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A47" w14:textId="77777777" w:rsidR="00E546F5" w:rsidRDefault="00951CE2">
            <w:pPr>
              <w:pStyle w:val="Tier5Bullet"/>
            </w:pPr>
            <w:r>
              <w:tab/>
            </w:r>
            <w:r>
              <w:tab/>
            </w:r>
            <w:r>
              <w:tab/>
            </w:r>
            <w:r>
              <w:tab/>
              <w:t>-</w:t>
            </w:r>
            <w:r>
              <w:tab/>
              <w:t>for fitting to or equipping such ships, boats or other vessels;</w:t>
            </w:r>
          </w:p>
          <w:p w14:paraId="59103A48"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A49" w14:textId="77777777" w:rsidR="00E546F5" w:rsidRDefault="00951CE2">
            <w:pPr>
              <w:pStyle w:val="Tier5Bullet"/>
            </w:pPr>
            <w:r>
              <w:tab/>
            </w:r>
            <w:r>
              <w:tab/>
            </w:r>
            <w:r>
              <w:tab/>
            </w:r>
            <w:r>
              <w:tab/>
              <w:t>-</w:t>
            </w:r>
            <w:r>
              <w:tab/>
              <w:t>for equipping the above plat</w:t>
            </w:r>
            <w:r>
              <w:t>forms;</w:t>
            </w:r>
          </w:p>
          <w:p w14:paraId="59103A4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4B" w14:textId="77777777" w:rsidR="00E546F5" w:rsidRDefault="00951CE2">
            <w:pPr>
              <w:pStyle w:val="NormalinTable"/>
            </w:pPr>
            <w:r>
              <w:t>0.0%</w:t>
            </w:r>
          </w:p>
        </w:tc>
      </w:tr>
      <w:tr w:rsidR="00E546F5" w14:paraId="59103A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4D" w14:textId="77777777" w:rsidR="00E546F5" w:rsidRDefault="00951CE2">
            <w:pPr>
              <w:pStyle w:val="NormalinTable"/>
            </w:pPr>
            <w:r>
              <w:t>4408392100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4E" w14:textId="77777777" w:rsidR="00E546F5" w:rsidRDefault="00951CE2">
            <w:pPr>
              <w:pStyle w:val="Tier1"/>
            </w:pPr>
            <w:r>
              <w:t>Sheets for veneering (including those obtained by slicing laminated wood), for plywood or for similar laminated wood and other wood, sawn lengthwise, sliced or</w:t>
            </w:r>
            <w:r>
              <w:t xml:space="preserve"> peeled, whether or not planed, sanded, spliced or end-jointed, of a thickness not exceeding 6 mm</w:t>
            </w:r>
          </w:p>
          <w:p w14:paraId="59103A4F" w14:textId="77777777" w:rsidR="00E546F5" w:rsidRDefault="00951CE2">
            <w:pPr>
              <w:pStyle w:val="Tier2"/>
            </w:pPr>
            <w:r>
              <w:t>-</w:t>
            </w:r>
            <w:r>
              <w:tab/>
              <w:t>Of tropical wood</w:t>
            </w:r>
          </w:p>
          <w:p w14:paraId="59103A50" w14:textId="77777777" w:rsidR="00E546F5" w:rsidRDefault="00951CE2">
            <w:pPr>
              <w:pStyle w:val="Tier3"/>
            </w:pPr>
            <w:r>
              <w:t>-</w:t>
            </w:r>
            <w:r>
              <w:tab/>
              <w:t>-</w:t>
            </w:r>
            <w:r>
              <w:tab/>
              <w:t>Other</w:t>
            </w:r>
          </w:p>
          <w:p w14:paraId="59103A51" w14:textId="77777777" w:rsidR="00E546F5" w:rsidRDefault="00951CE2">
            <w:pPr>
              <w:pStyle w:val="Tier4"/>
            </w:pPr>
            <w:r>
              <w:t>-</w:t>
            </w:r>
            <w:r>
              <w:tab/>
              <w:t>-</w:t>
            </w:r>
            <w:r>
              <w:tab/>
              <w:t>-</w:t>
            </w:r>
            <w:r>
              <w:tab/>
              <w:t xml:space="preserve">Acajou d'Afrique, limba, mahogany (Swietenia spp.), obeche, okoumé, palissandre de Para, palissandre de Rio, </w:t>
            </w:r>
            <w:r>
              <w:t>palissandre de Rose, sapelli, sipo, virola and white lauan</w:t>
            </w:r>
          </w:p>
          <w:p w14:paraId="59103A52" w14:textId="77777777" w:rsidR="00E546F5" w:rsidRDefault="00951CE2">
            <w:pPr>
              <w:pStyle w:val="Tier5"/>
            </w:pPr>
            <w:r>
              <w:t>-</w:t>
            </w:r>
            <w:r>
              <w:tab/>
              <w:t>-</w:t>
            </w:r>
            <w:r>
              <w:tab/>
              <w:t>-</w:t>
            </w:r>
            <w:r>
              <w:tab/>
              <w:t>-</w:t>
            </w:r>
            <w:r>
              <w:tab/>
              <w:t>Other</w:t>
            </w:r>
          </w:p>
          <w:p w14:paraId="59103A53" w14:textId="77777777" w:rsidR="00E546F5" w:rsidRDefault="00951CE2">
            <w:pPr>
              <w:pStyle w:val="Tier6"/>
            </w:pPr>
            <w:r>
              <w:t>-</w:t>
            </w:r>
            <w:r>
              <w:tab/>
              <w:t>-</w:t>
            </w:r>
            <w:r>
              <w:tab/>
              <w:t>-</w:t>
            </w:r>
            <w:r>
              <w:tab/>
              <w:t>-</w:t>
            </w:r>
            <w:r>
              <w:tab/>
              <w:t>-</w:t>
            </w:r>
            <w:r>
              <w:tab/>
              <w:t>Planed</w:t>
            </w:r>
          </w:p>
          <w:p w14:paraId="59103A5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3A55" w14:textId="77777777" w:rsidR="00E546F5" w:rsidRDefault="00951CE2">
            <w:pPr>
              <w:pStyle w:val="Tier6Bullet"/>
            </w:pPr>
            <w:r>
              <w:tab/>
            </w:r>
            <w:r>
              <w:tab/>
            </w:r>
            <w:r>
              <w:tab/>
            </w:r>
            <w:r>
              <w:tab/>
            </w:r>
            <w:r>
              <w:tab/>
              <w:t>-</w:t>
            </w:r>
            <w:r>
              <w:tab/>
              <w:t xml:space="preserve">for </w:t>
            </w:r>
            <w:r>
              <w:t>fitting to or equipping such ships, boats or other vessels;</w:t>
            </w:r>
          </w:p>
          <w:p w14:paraId="59103A5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3A57" w14:textId="77777777" w:rsidR="00E546F5" w:rsidRDefault="00951CE2">
            <w:pPr>
              <w:pStyle w:val="Tier6Bullet"/>
            </w:pPr>
            <w:r>
              <w:tab/>
            </w:r>
            <w:r>
              <w:tab/>
            </w:r>
            <w:r>
              <w:tab/>
            </w:r>
            <w:r>
              <w:tab/>
            </w:r>
            <w:r>
              <w:tab/>
              <w:t>-</w:t>
            </w:r>
            <w:r>
              <w:tab/>
              <w:t>for equipping the above platforms;</w:t>
            </w:r>
          </w:p>
          <w:p w14:paraId="59103A5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59" w14:textId="77777777" w:rsidR="00E546F5" w:rsidRDefault="00951CE2">
            <w:pPr>
              <w:pStyle w:val="NormalinTable"/>
            </w:pPr>
            <w:r>
              <w:t>0.0%</w:t>
            </w:r>
          </w:p>
        </w:tc>
      </w:tr>
      <w:tr w:rsidR="00E546F5" w14:paraId="59103A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5B" w14:textId="77777777" w:rsidR="00E546F5" w:rsidRDefault="00951CE2">
            <w:pPr>
              <w:pStyle w:val="NormalinTable"/>
            </w:pPr>
            <w:r>
              <w:t>4408393010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5C" w14:textId="77777777" w:rsidR="00E546F5" w:rsidRDefault="00951CE2">
            <w:pPr>
              <w:pStyle w:val="Tier1"/>
            </w:pPr>
            <w:r>
              <w:t xml:space="preserve">Sheets for veneering (including those obtained by slicing laminated wood), for </w:t>
            </w:r>
            <w:r>
              <w:t>plywood or for similar laminated wood and other wood, sawn lengthwise, sliced or peeled, whether or not planed, sanded, spliced or end-jointed, of a thickness not exceeding 6 mm</w:t>
            </w:r>
          </w:p>
          <w:p w14:paraId="59103A5D" w14:textId="77777777" w:rsidR="00E546F5" w:rsidRDefault="00951CE2">
            <w:pPr>
              <w:pStyle w:val="Tier2"/>
            </w:pPr>
            <w:r>
              <w:t>-</w:t>
            </w:r>
            <w:r>
              <w:tab/>
              <w:t>Of tropical wood</w:t>
            </w:r>
          </w:p>
          <w:p w14:paraId="59103A5E" w14:textId="77777777" w:rsidR="00E546F5" w:rsidRDefault="00951CE2">
            <w:pPr>
              <w:pStyle w:val="Tier3"/>
            </w:pPr>
            <w:r>
              <w:t>-</w:t>
            </w:r>
            <w:r>
              <w:tab/>
              <w:t>-</w:t>
            </w:r>
            <w:r>
              <w:tab/>
              <w:t>Other</w:t>
            </w:r>
          </w:p>
          <w:p w14:paraId="59103A5F" w14:textId="77777777" w:rsidR="00E546F5" w:rsidRDefault="00951CE2">
            <w:pPr>
              <w:pStyle w:val="Tier4"/>
            </w:pPr>
            <w:r>
              <w:t>-</w:t>
            </w:r>
            <w:r>
              <w:tab/>
              <w:t>-</w:t>
            </w:r>
            <w:r>
              <w:tab/>
              <w:t>-</w:t>
            </w:r>
            <w:r>
              <w:tab/>
              <w:t>Acajou d'Afrique, limba, mahogany (Swieteni</w:t>
            </w:r>
            <w:r>
              <w:t>a spp.), obeche, okoumé, palissandre de Para, palissandre de Rio, palissandre de Rose, sapelli, sipo, virola and white lauan</w:t>
            </w:r>
          </w:p>
          <w:p w14:paraId="59103A60" w14:textId="77777777" w:rsidR="00E546F5" w:rsidRDefault="00951CE2">
            <w:pPr>
              <w:pStyle w:val="Tier5"/>
            </w:pPr>
            <w:r>
              <w:t>-</w:t>
            </w:r>
            <w:r>
              <w:tab/>
              <w:t>-</w:t>
            </w:r>
            <w:r>
              <w:tab/>
              <w:t>-</w:t>
            </w:r>
            <w:r>
              <w:tab/>
              <w:t>-</w:t>
            </w:r>
            <w:r>
              <w:tab/>
              <w:t>Other</w:t>
            </w:r>
          </w:p>
          <w:p w14:paraId="59103A61" w14:textId="77777777" w:rsidR="00E546F5" w:rsidRDefault="00951CE2">
            <w:pPr>
              <w:pStyle w:val="Tier6"/>
            </w:pPr>
            <w:r>
              <w:t>-</w:t>
            </w:r>
            <w:r>
              <w:tab/>
              <w:t>-</w:t>
            </w:r>
            <w:r>
              <w:tab/>
              <w:t>-</w:t>
            </w:r>
            <w:r>
              <w:tab/>
              <w:t>-</w:t>
            </w:r>
            <w:r>
              <w:tab/>
              <w:t>-</w:t>
            </w:r>
            <w:r>
              <w:tab/>
              <w:t>Other</w:t>
            </w:r>
          </w:p>
          <w:p w14:paraId="59103A62" w14:textId="77777777" w:rsidR="00E546F5" w:rsidRDefault="00951CE2">
            <w:pPr>
              <w:pStyle w:val="Tier7"/>
            </w:pPr>
            <w:r>
              <w:t>-</w:t>
            </w:r>
            <w:r>
              <w:tab/>
              <w:t>-</w:t>
            </w:r>
            <w:r>
              <w:tab/>
              <w:t>-</w:t>
            </w:r>
            <w:r>
              <w:tab/>
              <w:t>-</w:t>
            </w:r>
            <w:r>
              <w:tab/>
              <w:t>-</w:t>
            </w:r>
            <w:r>
              <w:tab/>
              <w:t>-</w:t>
            </w:r>
            <w:r>
              <w:tab/>
              <w:t>Okoume veneer sheets: - of a length of 1 270 mm or more, but not more than 3 200 mm, - of</w:t>
            </w:r>
            <w:r>
              <w:t xml:space="preserve"> a width of 150 mm or more, but not more than 2 000 mm, - of a thickness of 0.5 mm or more, but not more than 4 mm, - not sanded and - not planed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63" w14:textId="77777777" w:rsidR="00E546F5" w:rsidRDefault="00951CE2">
            <w:pPr>
              <w:pStyle w:val="NormalinTable"/>
            </w:pPr>
            <w:r>
              <w:t>0.0%</w:t>
            </w:r>
          </w:p>
        </w:tc>
      </w:tr>
      <w:tr w:rsidR="00E546F5" w14:paraId="59103A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65" w14:textId="77777777" w:rsidR="00E546F5" w:rsidRDefault="00951CE2">
            <w:pPr>
              <w:pStyle w:val="NormalinTable"/>
            </w:pPr>
            <w:r>
              <w:t>4408393090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66" w14:textId="77777777" w:rsidR="00E546F5" w:rsidRDefault="00951CE2">
            <w:pPr>
              <w:pStyle w:val="Tier1"/>
            </w:pPr>
            <w:r>
              <w:t xml:space="preserve">Sheets for veneering (including those obtained by slicing laminated wood), for plywood or </w:t>
            </w:r>
            <w:r>
              <w:t>for similar laminated wood and other wood, sawn lengthwise, sliced or peeled, whether or not planed, sanded, spliced or end-jointed, of a thickness not exceeding 6 mm</w:t>
            </w:r>
          </w:p>
          <w:p w14:paraId="59103A67" w14:textId="77777777" w:rsidR="00E546F5" w:rsidRDefault="00951CE2">
            <w:pPr>
              <w:pStyle w:val="Tier2"/>
            </w:pPr>
            <w:r>
              <w:t>-</w:t>
            </w:r>
            <w:r>
              <w:tab/>
              <w:t>Of tropical wood</w:t>
            </w:r>
          </w:p>
          <w:p w14:paraId="59103A68" w14:textId="77777777" w:rsidR="00E546F5" w:rsidRDefault="00951CE2">
            <w:pPr>
              <w:pStyle w:val="Tier3"/>
            </w:pPr>
            <w:r>
              <w:t>-</w:t>
            </w:r>
            <w:r>
              <w:tab/>
              <w:t>-</w:t>
            </w:r>
            <w:r>
              <w:tab/>
              <w:t>Other</w:t>
            </w:r>
          </w:p>
          <w:p w14:paraId="59103A69" w14:textId="77777777" w:rsidR="00E546F5" w:rsidRDefault="00951CE2">
            <w:pPr>
              <w:pStyle w:val="Tier4"/>
            </w:pPr>
            <w:r>
              <w:t>-</w:t>
            </w:r>
            <w:r>
              <w:tab/>
              <w:t>-</w:t>
            </w:r>
            <w:r>
              <w:tab/>
              <w:t>-</w:t>
            </w:r>
            <w:r>
              <w:tab/>
              <w:t>Acajou d'Afrique, limba, mahogany (Swietenia spp.), ob</w:t>
            </w:r>
            <w:r>
              <w:t>eche, okoumé, palissandre de Para, palissandre de Rio, palissandre de Rose, sapelli, sipo, virola and white lauan</w:t>
            </w:r>
          </w:p>
          <w:p w14:paraId="59103A6A" w14:textId="77777777" w:rsidR="00E546F5" w:rsidRDefault="00951CE2">
            <w:pPr>
              <w:pStyle w:val="Tier5"/>
            </w:pPr>
            <w:r>
              <w:t>-</w:t>
            </w:r>
            <w:r>
              <w:tab/>
              <w:t>-</w:t>
            </w:r>
            <w:r>
              <w:tab/>
              <w:t>-</w:t>
            </w:r>
            <w:r>
              <w:tab/>
              <w:t>-</w:t>
            </w:r>
            <w:r>
              <w:tab/>
              <w:t>Other</w:t>
            </w:r>
          </w:p>
          <w:p w14:paraId="59103A6B" w14:textId="77777777" w:rsidR="00E546F5" w:rsidRDefault="00951CE2">
            <w:pPr>
              <w:pStyle w:val="Tier6"/>
            </w:pPr>
            <w:r>
              <w:t>-</w:t>
            </w:r>
            <w:r>
              <w:tab/>
              <w:t>-</w:t>
            </w:r>
            <w:r>
              <w:tab/>
              <w:t>-</w:t>
            </w:r>
            <w:r>
              <w:tab/>
              <w:t>-</w:t>
            </w:r>
            <w:r>
              <w:tab/>
              <w:t>-</w:t>
            </w:r>
            <w:r>
              <w:tab/>
              <w:t>Other</w:t>
            </w:r>
          </w:p>
          <w:p w14:paraId="59103A6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6D" w14:textId="77777777" w:rsidR="00E546F5" w:rsidRDefault="00951CE2">
            <w:pPr>
              <w:pStyle w:val="NormalinTable"/>
            </w:pPr>
            <w:r>
              <w:t>0.0%</w:t>
            </w:r>
          </w:p>
        </w:tc>
      </w:tr>
      <w:tr w:rsidR="00E546F5" w14:paraId="59103A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6F" w14:textId="77777777" w:rsidR="00E546F5" w:rsidRDefault="00951CE2">
            <w:pPr>
              <w:pStyle w:val="NormalinTable"/>
            </w:pPr>
            <w:r>
              <w:t>4408395500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70" w14:textId="77777777" w:rsidR="00E546F5" w:rsidRDefault="00951CE2">
            <w:pPr>
              <w:pStyle w:val="Tier1"/>
            </w:pPr>
            <w:r>
              <w:t xml:space="preserve">Sheets for veneering (including those obtained by slicing laminated </w:t>
            </w:r>
            <w:r>
              <w:t>wood), for plywood or for similar laminated wood and other wood, sawn lengthwise, sliced or peeled, whether or not planed, sanded, spliced or end-jointed, of a thickness not exceeding 6 mm</w:t>
            </w:r>
          </w:p>
          <w:p w14:paraId="59103A71" w14:textId="77777777" w:rsidR="00E546F5" w:rsidRDefault="00951CE2">
            <w:pPr>
              <w:pStyle w:val="Tier2"/>
            </w:pPr>
            <w:r>
              <w:t>-</w:t>
            </w:r>
            <w:r>
              <w:tab/>
              <w:t>Of tropical wood</w:t>
            </w:r>
          </w:p>
          <w:p w14:paraId="59103A72" w14:textId="77777777" w:rsidR="00E546F5" w:rsidRDefault="00951CE2">
            <w:pPr>
              <w:pStyle w:val="Tier3"/>
            </w:pPr>
            <w:r>
              <w:t>-</w:t>
            </w:r>
            <w:r>
              <w:tab/>
              <w:t>-</w:t>
            </w:r>
            <w:r>
              <w:tab/>
              <w:t>Other</w:t>
            </w:r>
          </w:p>
          <w:p w14:paraId="59103A73" w14:textId="77777777" w:rsidR="00E546F5" w:rsidRDefault="00951CE2">
            <w:pPr>
              <w:pStyle w:val="Tier4"/>
            </w:pPr>
            <w:r>
              <w:t>-</w:t>
            </w:r>
            <w:r>
              <w:tab/>
              <w:t>-</w:t>
            </w:r>
            <w:r>
              <w:tab/>
              <w:t>-</w:t>
            </w:r>
            <w:r>
              <w:tab/>
              <w:t>Other</w:t>
            </w:r>
          </w:p>
          <w:p w14:paraId="59103A74" w14:textId="77777777" w:rsidR="00E546F5" w:rsidRDefault="00951CE2">
            <w:pPr>
              <w:pStyle w:val="Tier5"/>
            </w:pPr>
            <w:r>
              <w:t>-</w:t>
            </w:r>
            <w:r>
              <w:tab/>
              <w:t>-</w:t>
            </w:r>
            <w:r>
              <w:tab/>
              <w:t>-</w:t>
            </w:r>
            <w:r>
              <w:tab/>
              <w:t>-</w:t>
            </w:r>
            <w:r>
              <w:tab/>
              <w:t xml:space="preserve">Planed; </w:t>
            </w:r>
            <w:r>
              <w:t>sanded; end-jointed, whether or not planed or sanded</w:t>
            </w:r>
          </w:p>
          <w:p w14:paraId="59103A7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A76" w14:textId="77777777" w:rsidR="00E546F5" w:rsidRDefault="00951CE2">
            <w:pPr>
              <w:pStyle w:val="Tier5Bullet"/>
            </w:pPr>
            <w:r>
              <w:tab/>
            </w:r>
            <w:r>
              <w:tab/>
            </w:r>
            <w:r>
              <w:tab/>
            </w:r>
            <w:r>
              <w:tab/>
              <w:t>-</w:t>
            </w:r>
            <w:r>
              <w:tab/>
              <w:t xml:space="preserve">for fitting to or equipping such ships, boats </w:t>
            </w:r>
            <w:r>
              <w:t>or other vessels;</w:t>
            </w:r>
          </w:p>
          <w:p w14:paraId="59103A7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A78" w14:textId="77777777" w:rsidR="00E546F5" w:rsidRDefault="00951CE2">
            <w:pPr>
              <w:pStyle w:val="Tier5Bullet"/>
            </w:pPr>
            <w:r>
              <w:tab/>
            </w:r>
            <w:r>
              <w:tab/>
            </w:r>
            <w:r>
              <w:tab/>
            </w:r>
            <w:r>
              <w:tab/>
              <w:t>-</w:t>
            </w:r>
            <w:r>
              <w:tab/>
            </w:r>
            <w:r>
              <w:t>for equipping the above platforms;</w:t>
            </w:r>
          </w:p>
          <w:p w14:paraId="59103A7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7A" w14:textId="77777777" w:rsidR="00E546F5" w:rsidRDefault="00951CE2">
            <w:pPr>
              <w:pStyle w:val="NormalinTable"/>
            </w:pPr>
            <w:r>
              <w:t>0.0%</w:t>
            </w:r>
          </w:p>
        </w:tc>
      </w:tr>
      <w:tr w:rsidR="00E546F5" w14:paraId="59103A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7C" w14:textId="77777777" w:rsidR="00E546F5" w:rsidRDefault="00951CE2">
            <w:pPr>
              <w:pStyle w:val="NormalinTable"/>
            </w:pPr>
            <w:r>
              <w:t>4408398500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7D" w14:textId="77777777" w:rsidR="00E546F5" w:rsidRDefault="00951CE2">
            <w:pPr>
              <w:pStyle w:val="Tier1"/>
            </w:pPr>
            <w:r>
              <w:t>Sheets for veneering (including those obtained by slicing laminated wood), for plywood or for similar laminated wood and other wood</w:t>
            </w:r>
            <w:r>
              <w:t>, sawn lengthwise, sliced or peeled, whether or not planed, sanded, spliced or end-jointed, of a thickness not exceeding 6 mm</w:t>
            </w:r>
          </w:p>
          <w:p w14:paraId="59103A7E" w14:textId="77777777" w:rsidR="00E546F5" w:rsidRDefault="00951CE2">
            <w:pPr>
              <w:pStyle w:val="Tier2"/>
            </w:pPr>
            <w:r>
              <w:t>-</w:t>
            </w:r>
            <w:r>
              <w:tab/>
              <w:t>Of tropical wood</w:t>
            </w:r>
          </w:p>
          <w:p w14:paraId="59103A7F" w14:textId="77777777" w:rsidR="00E546F5" w:rsidRDefault="00951CE2">
            <w:pPr>
              <w:pStyle w:val="Tier3"/>
            </w:pPr>
            <w:r>
              <w:t>-</w:t>
            </w:r>
            <w:r>
              <w:tab/>
              <w:t>-</w:t>
            </w:r>
            <w:r>
              <w:tab/>
              <w:t>Other</w:t>
            </w:r>
          </w:p>
          <w:p w14:paraId="59103A80" w14:textId="77777777" w:rsidR="00E546F5" w:rsidRDefault="00951CE2">
            <w:pPr>
              <w:pStyle w:val="Tier4"/>
            </w:pPr>
            <w:r>
              <w:t>-</w:t>
            </w:r>
            <w:r>
              <w:tab/>
              <w:t>-</w:t>
            </w:r>
            <w:r>
              <w:tab/>
              <w:t>-</w:t>
            </w:r>
            <w:r>
              <w:tab/>
              <w:t>Other</w:t>
            </w:r>
          </w:p>
          <w:p w14:paraId="59103A81" w14:textId="77777777" w:rsidR="00E546F5" w:rsidRDefault="00951CE2">
            <w:pPr>
              <w:pStyle w:val="Tier5"/>
            </w:pPr>
            <w:r>
              <w:t>-</w:t>
            </w:r>
            <w:r>
              <w:tab/>
              <w:t>-</w:t>
            </w:r>
            <w:r>
              <w:tab/>
              <w:t>-</w:t>
            </w:r>
            <w:r>
              <w:tab/>
              <w:t>-</w:t>
            </w:r>
            <w:r>
              <w:tab/>
              <w:t>Other</w:t>
            </w:r>
          </w:p>
          <w:p w14:paraId="59103A82" w14:textId="77777777" w:rsidR="00E546F5" w:rsidRDefault="00951CE2">
            <w:pPr>
              <w:pStyle w:val="Tier6"/>
            </w:pPr>
            <w:r>
              <w:t>-</w:t>
            </w:r>
            <w:r>
              <w:tab/>
              <w:t>-</w:t>
            </w:r>
            <w:r>
              <w:tab/>
              <w:t>-</w:t>
            </w:r>
            <w:r>
              <w:tab/>
              <w:t>-</w:t>
            </w:r>
            <w:r>
              <w:tab/>
              <w:t>-</w:t>
            </w:r>
            <w:r>
              <w:tab/>
              <w:t>Other</w:t>
            </w:r>
          </w:p>
          <w:p w14:paraId="59103A83" w14:textId="77777777" w:rsidR="00E546F5" w:rsidRDefault="00951CE2">
            <w:pPr>
              <w:pStyle w:val="Tier7"/>
            </w:pPr>
            <w:r>
              <w:t>-</w:t>
            </w:r>
            <w:r>
              <w:tab/>
              <w:t>-</w:t>
            </w:r>
            <w:r>
              <w:tab/>
              <w:t>-</w:t>
            </w:r>
            <w:r>
              <w:tab/>
              <w:t>-</w:t>
            </w:r>
            <w:r>
              <w:tab/>
              <w:t>-</w:t>
            </w:r>
            <w:r>
              <w:tab/>
              <w:t>-</w:t>
            </w:r>
            <w:r>
              <w:tab/>
              <w:t>Of a thickness not exceeding 1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84" w14:textId="77777777" w:rsidR="00E546F5" w:rsidRDefault="00951CE2">
            <w:pPr>
              <w:pStyle w:val="NormalinTable"/>
            </w:pPr>
            <w:r>
              <w:t>0.0%</w:t>
            </w:r>
          </w:p>
        </w:tc>
      </w:tr>
      <w:tr w:rsidR="00E546F5" w14:paraId="59103A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86" w14:textId="77777777" w:rsidR="00E546F5" w:rsidRDefault="00951CE2">
            <w:pPr>
              <w:pStyle w:val="NormalinTable"/>
            </w:pPr>
            <w:r>
              <w:t>4408399500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87" w14:textId="77777777" w:rsidR="00E546F5" w:rsidRDefault="00951CE2">
            <w:pPr>
              <w:pStyle w:val="Tier1"/>
            </w:pPr>
            <w:r>
              <w:t>Sheets for veneering (including those obtained by slicing laminated wood), for plywood or for similar laminated wood and other wood, sawn lengthwise, sliced or peeled, whether or not planed, sanded, spliced or end-jointed, of a thickness not exc</w:t>
            </w:r>
            <w:r>
              <w:t>eeding 6 mm</w:t>
            </w:r>
          </w:p>
          <w:p w14:paraId="59103A88" w14:textId="77777777" w:rsidR="00E546F5" w:rsidRDefault="00951CE2">
            <w:pPr>
              <w:pStyle w:val="Tier2"/>
            </w:pPr>
            <w:r>
              <w:t>-</w:t>
            </w:r>
            <w:r>
              <w:tab/>
              <w:t>Of tropical wood</w:t>
            </w:r>
          </w:p>
          <w:p w14:paraId="59103A89" w14:textId="77777777" w:rsidR="00E546F5" w:rsidRDefault="00951CE2">
            <w:pPr>
              <w:pStyle w:val="Tier3"/>
            </w:pPr>
            <w:r>
              <w:t>-</w:t>
            </w:r>
            <w:r>
              <w:tab/>
              <w:t>-</w:t>
            </w:r>
            <w:r>
              <w:tab/>
              <w:t>Other</w:t>
            </w:r>
          </w:p>
          <w:p w14:paraId="59103A8A" w14:textId="77777777" w:rsidR="00E546F5" w:rsidRDefault="00951CE2">
            <w:pPr>
              <w:pStyle w:val="Tier4"/>
            </w:pPr>
            <w:r>
              <w:t>-</w:t>
            </w:r>
            <w:r>
              <w:tab/>
              <w:t>-</w:t>
            </w:r>
            <w:r>
              <w:tab/>
              <w:t>-</w:t>
            </w:r>
            <w:r>
              <w:tab/>
              <w:t>Other</w:t>
            </w:r>
          </w:p>
          <w:p w14:paraId="59103A8B" w14:textId="77777777" w:rsidR="00E546F5" w:rsidRDefault="00951CE2">
            <w:pPr>
              <w:pStyle w:val="Tier5"/>
            </w:pPr>
            <w:r>
              <w:t>-</w:t>
            </w:r>
            <w:r>
              <w:tab/>
              <w:t>-</w:t>
            </w:r>
            <w:r>
              <w:tab/>
              <w:t>-</w:t>
            </w:r>
            <w:r>
              <w:tab/>
              <w:t>-</w:t>
            </w:r>
            <w:r>
              <w:tab/>
              <w:t>Other</w:t>
            </w:r>
          </w:p>
          <w:p w14:paraId="59103A8C" w14:textId="77777777" w:rsidR="00E546F5" w:rsidRDefault="00951CE2">
            <w:pPr>
              <w:pStyle w:val="Tier6"/>
            </w:pPr>
            <w:r>
              <w:t>-</w:t>
            </w:r>
            <w:r>
              <w:tab/>
              <w:t>-</w:t>
            </w:r>
            <w:r>
              <w:tab/>
              <w:t>-</w:t>
            </w:r>
            <w:r>
              <w:tab/>
              <w:t>-</w:t>
            </w:r>
            <w:r>
              <w:tab/>
              <w:t>-</w:t>
            </w:r>
            <w:r>
              <w:tab/>
              <w:t>Other</w:t>
            </w:r>
          </w:p>
          <w:p w14:paraId="59103A8D" w14:textId="77777777" w:rsidR="00E546F5" w:rsidRDefault="00951CE2">
            <w:pPr>
              <w:pStyle w:val="Tier7"/>
            </w:pPr>
            <w:r>
              <w:t>-</w:t>
            </w:r>
            <w:r>
              <w:tab/>
              <w:t>-</w:t>
            </w:r>
            <w:r>
              <w:tab/>
              <w:t>-</w:t>
            </w:r>
            <w:r>
              <w:tab/>
              <w:t>-</w:t>
            </w:r>
            <w:r>
              <w:tab/>
              <w:t>-</w:t>
            </w:r>
            <w:r>
              <w:tab/>
              <w:t>-</w:t>
            </w:r>
            <w:r>
              <w:tab/>
              <w:t>Of a thickness exceeding 1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8E" w14:textId="77777777" w:rsidR="00E546F5" w:rsidRDefault="00951CE2">
            <w:pPr>
              <w:pStyle w:val="NormalinTable"/>
            </w:pPr>
            <w:r>
              <w:t>0.0%</w:t>
            </w:r>
          </w:p>
        </w:tc>
      </w:tr>
      <w:tr w:rsidR="00E546F5" w14:paraId="59103A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90" w14:textId="77777777" w:rsidR="00E546F5" w:rsidRDefault="00951CE2">
            <w:pPr>
              <w:pStyle w:val="NormalinTable"/>
            </w:pPr>
            <w:r>
              <w:t>4408901500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91" w14:textId="77777777" w:rsidR="00E546F5" w:rsidRDefault="00951CE2">
            <w:pPr>
              <w:pStyle w:val="Tier1"/>
            </w:pPr>
            <w:r>
              <w:t xml:space="preserve">Sheets for veneering (including those obtained by slicing laminated wood), for plywood or for similar </w:t>
            </w:r>
            <w:r>
              <w:t>laminated wood and other wood, sawn lengthwise, sliced or peeled, whether or not planed, sanded, spliced or end-jointed, of a thickness not exceeding 6 mm</w:t>
            </w:r>
          </w:p>
          <w:p w14:paraId="59103A92" w14:textId="77777777" w:rsidR="00E546F5" w:rsidRDefault="00951CE2">
            <w:pPr>
              <w:pStyle w:val="Tier2"/>
            </w:pPr>
            <w:r>
              <w:t>-</w:t>
            </w:r>
            <w:r>
              <w:tab/>
              <w:t>Other</w:t>
            </w:r>
          </w:p>
          <w:p w14:paraId="59103A93" w14:textId="77777777" w:rsidR="00E546F5" w:rsidRDefault="00951CE2">
            <w:pPr>
              <w:pStyle w:val="Tier3"/>
            </w:pPr>
            <w:r>
              <w:t>-</w:t>
            </w:r>
            <w:r>
              <w:tab/>
              <w:t>-</w:t>
            </w:r>
            <w:r>
              <w:tab/>
              <w:t>Planed; sanded; end-jointed, whether or not planed or sanded</w:t>
            </w:r>
          </w:p>
          <w:p w14:paraId="59103A94" w14:textId="77777777" w:rsidR="00E546F5" w:rsidRDefault="00951CE2">
            <w:pPr>
              <w:pStyle w:val="Tier3Bullet"/>
            </w:pPr>
            <w:r>
              <w:tab/>
            </w:r>
            <w:r>
              <w:tab/>
              <w:t>-</w:t>
            </w:r>
            <w:r>
              <w:tab/>
              <w:t>for incorporation in shi</w:t>
            </w:r>
            <w:r>
              <w:t>ps, boats or other vessels listed in Table 1, for the purposes of their construction, repair, maintenance or conversion;</w:t>
            </w:r>
          </w:p>
          <w:p w14:paraId="59103A95" w14:textId="77777777" w:rsidR="00E546F5" w:rsidRDefault="00951CE2">
            <w:pPr>
              <w:pStyle w:val="Tier3Bullet"/>
            </w:pPr>
            <w:r>
              <w:tab/>
            </w:r>
            <w:r>
              <w:tab/>
              <w:t>-</w:t>
            </w:r>
            <w:r>
              <w:tab/>
              <w:t>for fitting to or equipping such ships, boats or other vessels;</w:t>
            </w:r>
          </w:p>
          <w:p w14:paraId="59103A96" w14:textId="77777777" w:rsidR="00E546F5" w:rsidRDefault="00951CE2">
            <w:pPr>
              <w:pStyle w:val="Tier3Bullet"/>
            </w:pP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14:paraId="59103A97" w14:textId="77777777" w:rsidR="00E546F5" w:rsidRDefault="00951CE2">
            <w:pPr>
              <w:pStyle w:val="Tier3Bullet"/>
            </w:pPr>
            <w:r>
              <w:tab/>
            </w:r>
            <w:r>
              <w:tab/>
              <w:t>-</w:t>
            </w:r>
            <w:r>
              <w:tab/>
              <w:t>for equipping the above platforms;</w:t>
            </w:r>
          </w:p>
          <w:p w14:paraId="59103A98" w14:textId="77777777" w:rsidR="00E546F5" w:rsidRDefault="00951CE2">
            <w:pPr>
              <w:pStyle w:val="Tier3Bullet"/>
            </w:pP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99" w14:textId="77777777" w:rsidR="00E546F5" w:rsidRDefault="00951CE2">
            <w:pPr>
              <w:pStyle w:val="NormalinTable"/>
            </w:pPr>
            <w:r>
              <w:t>0.0%</w:t>
            </w:r>
          </w:p>
        </w:tc>
      </w:tr>
      <w:tr w:rsidR="00E546F5" w14:paraId="59103A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9B" w14:textId="77777777" w:rsidR="00E546F5" w:rsidRDefault="00951CE2">
            <w:pPr>
              <w:pStyle w:val="NormalinTable"/>
            </w:pPr>
            <w:r>
              <w:t>4408908500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9C" w14:textId="77777777" w:rsidR="00E546F5" w:rsidRDefault="00951CE2">
            <w:pPr>
              <w:pStyle w:val="Tier1"/>
            </w:pPr>
            <w:r>
              <w:t xml:space="preserve">Sheets for veneering (including those obtained by slicing laminated wood), for plywood or for similar laminated wood and other wood, sawn lengthwise, sliced or peeled, whether or not planed, sanded, spliced or </w:t>
            </w:r>
            <w:r>
              <w:t>end-jointed, of a thickness not exceeding 6 mm</w:t>
            </w:r>
          </w:p>
          <w:p w14:paraId="59103A9D" w14:textId="77777777" w:rsidR="00E546F5" w:rsidRDefault="00951CE2">
            <w:pPr>
              <w:pStyle w:val="Tier2"/>
            </w:pPr>
            <w:r>
              <w:t>-</w:t>
            </w:r>
            <w:r>
              <w:tab/>
              <w:t>Other</w:t>
            </w:r>
          </w:p>
          <w:p w14:paraId="59103A9E" w14:textId="77777777" w:rsidR="00E546F5" w:rsidRDefault="00951CE2">
            <w:pPr>
              <w:pStyle w:val="Tier3"/>
            </w:pPr>
            <w:r>
              <w:t>-</w:t>
            </w:r>
            <w:r>
              <w:tab/>
              <w:t>-</w:t>
            </w:r>
            <w:r>
              <w:tab/>
              <w:t>Other</w:t>
            </w:r>
          </w:p>
          <w:p w14:paraId="59103A9F" w14:textId="77777777" w:rsidR="00E546F5" w:rsidRDefault="00951CE2">
            <w:pPr>
              <w:pStyle w:val="Tier4"/>
            </w:pPr>
            <w:r>
              <w:t>-</w:t>
            </w:r>
            <w:r>
              <w:tab/>
              <w:t>-</w:t>
            </w:r>
            <w:r>
              <w:tab/>
              <w:t>-</w:t>
            </w:r>
            <w:r>
              <w:tab/>
              <w:t>Other</w:t>
            </w:r>
          </w:p>
          <w:p w14:paraId="59103AA0" w14:textId="77777777" w:rsidR="00E546F5" w:rsidRDefault="00951CE2">
            <w:pPr>
              <w:pStyle w:val="Tier5"/>
            </w:pPr>
            <w:r>
              <w:t>-</w:t>
            </w:r>
            <w:r>
              <w:tab/>
              <w:t>-</w:t>
            </w:r>
            <w:r>
              <w:tab/>
              <w:t>-</w:t>
            </w:r>
            <w:r>
              <w:tab/>
              <w:t>-</w:t>
            </w:r>
            <w:r>
              <w:tab/>
              <w:t>Of a thickness not exceeding 1 mm</w:t>
            </w:r>
          </w:p>
          <w:p w14:paraId="59103AA1"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3AA2" w14:textId="77777777" w:rsidR="00E546F5" w:rsidRDefault="00951CE2">
            <w:pPr>
              <w:pStyle w:val="Tier5Bullet"/>
            </w:pPr>
            <w:r>
              <w:tab/>
            </w:r>
            <w:r>
              <w:tab/>
            </w:r>
            <w:r>
              <w:tab/>
            </w:r>
            <w:r>
              <w:tab/>
              <w:t>-</w:t>
            </w:r>
            <w:r>
              <w:tab/>
              <w:t>for fitting to or equipping such ships, boats or other vessels;</w:t>
            </w:r>
          </w:p>
          <w:p w14:paraId="59103AA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3AA4" w14:textId="77777777" w:rsidR="00E546F5" w:rsidRDefault="00951CE2">
            <w:pPr>
              <w:pStyle w:val="Tier5Bullet"/>
            </w:pPr>
            <w:r>
              <w:tab/>
            </w:r>
            <w:r>
              <w:tab/>
            </w:r>
            <w:r>
              <w:tab/>
            </w:r>
            <w:r>
              <w:tab/>
              <w:t>-</w:t>
            </w:r>
            <w:r>
              <w:tab/>
              <w:t>for equipping the above platforms;</w:t>
            </w:r>
          </w:p>
          <w:p w14:paraId="59103AA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A6" w14:textId="77777777" w:rsidR="00E546F5" w:rsidRDefault="00951CE2">
            <w:pPr>
              <w:pStyle w:val="NormalinTable"/>
            </w:pPr>
            <w:r>
              <w:t>0.0%</w:t>
            </w:r>
          </w:p>
        </w:tc>
      </w:tr>
      <w:tr w:rsidR="00E546F5" w14:paraId="59103A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A8" w14:textId="77777777" w:rsidR="00E546F5" w:rsidRDefault="00951CE2">
            <w:pPr>
              <w:pStyle w:val="NormalinTable"/>
            </w:pPr>
            <w:r>
              <w:t>4408909500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A9" w14:textId="77777777" w:rsidR="00E546F5" w:rsidRDefault="00951CE2">
            <w:pPr>
              <w:pStyle w:val="Tier1"/>
            </w:pPr>
            <w:r>
              <w:t>Sheets for veneering (including those obtained by sl</w:t>
            </w:r>
            <w:r>
              <w:t>icing laminated wood), for plywood or for similar laminated wood and other wood, sawn lengthwise, sliced or peeled, whether or not planed, sanded, spliced or end-jointed, of a thickness not exceeding 6 mm</w:t>
            </w:r>
          </w:p>
          <w:p w14:paraId="59103AAA" w14:textId="77777777" w:rsidR="00E546F5" w:rsidRDefault="00951CE2">
            <w:pPr>
              <w:pStyle w:val="Tier2"/>
            </w:pPr>
            <w:r>
              <w:t>-</w:t>
            </w:r>
            <w:r>
              <w:tab/>
              <w:t>Other</w:t>
            </w:r>
          </w:p>
          <w:p w14:paraId="59103AAB" w14:textId="77777777" w:rsidR="00E546F5" w:rsidRDefault="00951CE2">
            <w:pPr>
              <w:pStyle w:val="Tier3"/>
            </w:pPr>
            <w:r>
              <w:t>-</w:t>
            </w:r>
            <w:r>
              <w:tab/>
              <w:t>-</w:t>
            </w:r>
            <w:r>
              <w:tab/>
              <w:t>Other</w:t>
            </w:r>
          </w:p>
          <w:p w14:paraId="59103AAC" w14:textId="77777777" w:rsidR="00E546F5" w:rsidRDefault="00951CE2">
            <w:pPr>
              <w:pStyle w:val="Tier4"/>
            </w:pPr>
            <w:r>
              <w:t>-</w:t>
            </w:r>
            <w:r>
              <w:tab/>
              <w:t>-</w:t>
            </w:r>
            <w:r>
              <w:tab/>
              <w:t>-</w:t>
            </w:r>
            <w:r>
              <w:tab/>
              <w:t>Other</w:t>
            </w:r>
          </w:p>
          <w:p w14:paraId="59103AAD" w14:textId="77777777" w:rsidR="00E546F5" w:rsidRDefault="00951CE2">
            <w:pPr>
              <w:pStyle w:val="Tier5"/>
            </w:pPr>
            <w:r>
              <w:t>-</w:t>
            </w:r>
            <w:r>
              <w:tab/>
              <w:t>-</w:t>
            </w:r>
            <w:r>
              <w:tab/>
              <w:t>-</w:t>
            </w:r>
            <w:r>
              <w:tab/>
              <w:t>-</w:t>
            </w:r>
            <w:r>
              <w:tab/>
              <w:t xml:space="preserve">Of a </w:t>
            </w:r>
            <w:r>
              <w:t>thickness exceeding 1 mm</w:t>
            </w:r>
          </w:p>
          <w:p w14:paraId="59103AA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AAF" w14:textId="77777777" w:rsidR="00E546F5" w:rsidRDefault="00951CE2">
            <w:pPr>
              <w:pStyle w:val="Tier5Bullet"/>
            </w:pPr>
            <w:r>
              <w:tab/>
            </w:r>
            <w:r>
              <w:tab/>
            </w:r>
            <w:r>
              <w:tab/>
            </w:r>
            <w:r>
              <w:tab/>
              <w:t>-</w:t>
            </w:r>
            <w:r>
              <w:tab/>
              <w:t>for fitting to or equipping such ships, boats or other vessels;</w:t>
            </w:r>
          </w:p>
          <w:p w14:paraId="59103AB0"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AB1" w14:textId="77777777" w:rsidR="00E546F5" w:rsidRDefault="00951CE2">
            <w:pPr>
              <w:pStyle w:val="Tier5Bullet"/>
            </w:pPr>
            <w:r>
              <w:tab/>
            </w:r>
            <w:r>
              <w:tab/>
            </w:r>
            <w:r>
              <w:tab/>
            </w:r>
            <w:r>
              <w:tab/>
              <w:t>-</w:t>
            </w:r>
            <w:r>
              <w:tab/>
              <w:t>for equipping the above plat</w:t>
            </w:r>
            <w:r>
              <w:t>forms;</w:t>
            </w:r>
          </w:p>
          <w:p w14:paraId="59103AB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B3" w14:textId="77777777" w:rsidR="00E546F5" w:rsidRDefault="00951CE2">
            <w:pPr>
              <w:pStyle w:val="NormalinTable"/>
            </w:pPr>
            <w:r>
              <w:t>0.0%</w:t>
            </w:r>
          </w:p>
        </w:tc>
      </w:tr>
      <w:tr w:rsidR="00E546F5" w14:paraId="59103A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B5" w14:textId="77777777" w:rsidR="00E546F5" w:rsidRDefault="00951CE2">
            <w:pPr>
              <w:pStyle w:val="NormalinTable"/>
            </w:pPr>
            <w:r>
              <w:t>4409000000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B6" w14:textId="77777777" w:rsidR="00E546F5" w:rsidRDefault="00951CE2">
            <w:pPr>
              <w:pStyle w:val="Tier1"/>
            </w:pPr>
            <w:r>
              <w:t xml:space="preserve">Wood (including strips and friezes for parquet flooring, not assembled) continuously shaped (tongued, grooved, rebated, chamfered, V-jointed, beaded, </w:t>
            </w:r>
            <w:r>
              <w:t>moulded, rounded or the like) along any of its edges, ends or faces, whether or not planed, sanded or end-jointed</w:t>
            </w:r>
          </w:p>
          <w:p w14:paraId="59103AB7"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3AB8" w14:textId="77777777" w:rsidR="00E546F5" w:rsidRDefault="00951CE2">
            <w:pPr>
              <w:pStyle w:val="Tier1Bullet"/>
            </w:pPr>
            <w:r>
              <w:t>-</w:t>
            </w:r>
            <w:r>
              <w:tab/>
              <w:t>for fitting to or equipping such ships, boats or other vessels;</w:t>
            </w:r>
          </w:p>
          <w:p w14:paraId="59103AB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w:t>
            </w:r>
            <w:r>
              <w:t>ting or submersible of subheading 8905 20;</w:t>
            </w:r>
          </w:p>
          <w:p w14:paraId="59103ABA" w14:textId="77777777" w:rsidR="00E546F5" w:rsidRDefault="00951CE2">
            <w:pPr>
              <w:pStyle w:val="Tier1Bullet"/>
            </w:pPr>
            <w:r>
              <w:t>-</w:t>
            </w:r>
            <w:r>
              <w:tab/>
              <w:t>for equipping the above platforms;</w:t>
            </w:r>
          </w:p>
          <w:p w14:paraId="59103AB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BC" w14:textId="77777777" w:rsidR="00E546F5" w:rsidRDefault="00951CE2">
            <w:pPr>
              <w:pStyle w:val="NormalinTable"/>
            </w:pPr>
            <w:r>
              <w:t>0.0%</w:t>
            </w:r>
          </w:p>
        </w:tc>
      </w:tr>
      <w:tr w:rsidR="00E546F5" w14:paraId="59103A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BE" w14:textId="77777777" w:rsidR="00E546F5" w:rsidRDefault="00951CE2">
            <w:pPr>
              <w:pStyle w:val="NormalinTable"/>
            </w:pPr>
            <w:r>
              <w:t>4410000000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BF" w14:textId="77777777" w:rsidR="00E546F5" w:rsidRDefault="00951CE2">
            <w:pPr>
              <w:pStyle w:val="Tier1"/>
            </w:pPr>
            <w:r>
              <w:t>Particle board, oriented strand board (OSB) and similar board (for example, waferboard) of</w:t>
            </w:r>
            <w:r>
              <w:t xml:space="preserve"> wood or other ligneous materials, whether or not agglomerated with resins or other organic binding substances</w:t>
            </w:r>
          </w:p>
          <w:p w14:paraId="59103AC0" w14:textId="77777777" w:rsidR="00E546F5" w:rsidRDefault="00951CE2">
            <w:pPr>
              <w:pStyle w:val="Tier1Bullet"/>
            </w:pPr>
            <w:r>
              <w:t>-</w:t>
            </w:r>
            <w:r>
              <w:tab/>
              <w:t>for incorporation in ships, boats or other vessels listed in Table 1, for the purposes of their construction, repair, maintenance or conversion</w:t>
            </w:r>
            <w:r>
              <w:t>;</w:t>
            </w:r>
          </w:p>
          <w:p w14:paraId="59103AC1" w14:textId="77777777" w:rsidR="00E546F5" w:rsidRDefault="00951CE2">
            <w:pPr>
              <w:pStyle w:val="Tier1Bullet"/>
            </w:pPr>
            <w:r>
              <w:t>-</w:t>
            </w:r>
            <w:r>
              <w:tab/>
              <w:t>for fitting to or equipping such ships, boats or other vessels;</w:t>
            </w:r>
          </w:p>
          <w:p w14:paraId="59103AC2"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3AC3" w14:textId="77777777" w:rsidR="00E546F5" w:rsidRDefault="00951CE2">
            <w:pPr>
              <w:pStyle w:val="Tier1Bullet"/>
            </w:pPr>
            <w:r>
              <w:t>-</w:t>
            </w:r>
            <w:r>
              <w:tab/>
              <w:t>for equipping the above platforms;</w:t>
            </w:r>
          </w:p>
          <w:p w14:paraId="59103AC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C5" w14:textId="77777777" w:rsidR="00E546F5" w:rsidRDefault="00951CE2">
            <w:pPr>
              <w:pStyle w:val="NormalinTable"/>
            </w:pPr>
            <w:r>
              <w:t>0.0%</w:t>
            </w:r>
          </w:p>
        </w:tc>
      </w:tr>
      <w:tr w:rsidR="00E546F5" w14:paraId="59103A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C7" w14:textId="77777777" w:rsidR="00E546F5" w:rsidRDefault="00951CE2">
            <w:pPr>
              <w:pStyle w:val="NormalinTable"/>
            </w:pPr>
            <w:r>
              <w:t>4411000000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C8" w14:textId="77777777" w:rsidR="00E546F5" w:rsidRDefault="00951CE2">
            <w:pPr>
              <w:pStyle w:val="Tier1"/>
            </w:pPr>
            <w:r>
              <w:t xml:space="preserve">Fibreboard of wood or other ligneous materials, whether or not bonded with </w:t>
            </w:r>
            <w:r>
              <w:t>resins or other organic substances</w:t>
            </w:r>
          </w:p>
          <w:p w14:paraId="59103AC9" w14:textId="77777777" w:rsidR="00E546F5" w:rsidRDefault="00951CE2">
            <w:pPr>
              <w:pStyle w:val="Tier1Bullet"/>
            </w:pPr>
            <w:r>
              <w:t>-</w:t>
            </w:r>
            <w:r>
              <w:tab/>
              <w:t>for incorporation in ships, boats or other vessels listed in Table 1, for the purposes of their construction, repair, maintenance or conversion;</w:t>
            </w:r>
          </w:p>
          <w:p w14:paraId="59103ACA" w14:textId="77777777" w:rsidR="00E546F5" w:rsidRDefault="00951CE2">
            <w:pPr>
              <w:pStyle w:val="Tier1Bullet"/>
            </w:pPr>
            <w:r>
              <w:t>-</w:t>
            </w:r>
            <w:r>
              <w:tab/>
              <w:t>for fitting to or equipping such ships, boats or other vessels;</w:t>
            </w:r>
          </w:p>
          <w:p w14:paraId="59103ACB" w14:textId="77777777" w:rsidR="00E546F5" w:rsidRDefault="00951CE2">
            <w:pPr>
              <w:pStyle w:val="Tier1Bullet"/>
            </w:pPr>
            <w:r>
              <w:t>-</w:t>
            </w:r>
            <w:r>
              <w:tab/>
              <w:t>for in</w:t>
            </w:r>
            <w:r>
              <w:t>corporation, for the purposes of their construction, repair, maintenance or conversion, in drilling or production platforms listed below: fixed, of subheading ex 8430 49 or floating or submersible of subheading 8905 20;</w:t>
            </w:r>
          </w:p>
          <w:p w14:paraId="59103ACC" w14:textId="77777777" w:rsidR="00E546F5" w:rsidRDefault="00951CE2">
            <w:pPr>
              <w:pStyle w:val="Tier1Bullet"/>
            </w:pPr>
            <w:r>
              <w:t>-</w:t>
            </w:r>
            <w:r>
              <w:tab/>
              <w:t>for equipping the above platforms;</w:t>
            </w:r>
          </w:p>
          <w:p w14:paraId="59103AC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CE" w14:textId="77777777" w:rsidR="00E546F5" w:rsidRDefault="00951CE2">
            <w:pPr>
              <w:pStyle w:val="NormalinTable"/>
            </w:pPr>
            <w:r>
              <w:t>0.0%</w:t>
            </w:r>
          </w:p>
        </w:tc>
      </w:tr>
      <w:tr w:rsidR="00E546F5" w14:paraId="59103A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D0" w14:textId="77777777" w:rsidR="00E546F5" w:rsidRDefault="00951CE2">
            <w:pPr>
              <w:pStyle w:val="NormalinTable"/>
            </w:pPr>
            <w:r>
              <w:t>4412000000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D1" w14:textId="77777777" w:rsidR="00E546F5" w:rsidRDefault="00951CE2">
            <w:pPr>
              <w:pStyle w:val="Tier1"/>
            </w:pPr>
            <w:r>
              <w:t>Plywood, veneered panels and similar laminated wood</w:t>
            </w:r>
          </w:p>
          <w:p w14:paraId="59103AD2"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3AD3" w14:textId="77777777" w:rsidR="00E546F5" w:rsidRDefault="00951CE2">
            <w:pPr>
              <w:pStyle w:val="Tier1Bullet"/>
            </w:pPr>
            <w:r>
              <w:t>-</w:t>
            </w:r>
            <w:r>
              <w:tab/>
              <w:t>for fitting to or equipping such ships, boats or other vessels;</w:t>
            </w:r>
          </w:p>
          <w:p w14:paraId="59103AD4"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3AD5" w14:textId="77777777" w:rsidR="00E546F5" w:rsidRDefault="00951CE2">
            <w:pPr>
              <w:pStyle w:val="Tier1Bullet"/>
            </w:pPr>
            <w:r>
              <w:t>-</w:t>
            </w:r>
            <w:r>
              <w:tab/>
              <w:t>for equipping the above platforms;</w:t>
            </w:r>
          </w:p>
          <w:p w14:paraId="59103AD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D7" w14:textId="77777777" w:rsidR="00E546F5" w:rsidRDefault="00951CE2">
            <w:pPr>
              <w:pStyle w:val="NormalinTable"/>
            </w:pPr>
            <w:r>
              <w:t>0.0%</w:t>
            </w:r>
          </w:p>
        </w:tc>
      </w:tr>
      <w:tr w:rsidR="00E546F5" w14:paraId="59103A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D9" w14:textId="77777777" w:rsidR="00E546F5" w:rsidRDefault="00951CE2">
            <w:pPr>
              <w:pStyle w:val="NormalinTable"/>
            </w:pPr>
            <w:r>
              <w:t>4413000000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DA" w14:textId="77777777" w:rsidR="00E546F5" w:rsidRDefault="00951CE2">
            <w:pPr>
              <w:pStyle w:val="Tier1"/>
            </w:pPr>
            <w:r>
              <w:t>Densified wood, in blocks, plates, strips or p</w:t>
            </w:r>
            <w:r>
              <w:t>rofile shapes</w:t>
            </w:r>
          </w:p>
          <w:p w14:paraId="59103ADB" w14:textId="77777777" w:rsidR="00E546F5" w:rsidRDefault="00951CE2">
            <w:pPr>
              <w:pStyle w:val="Tier1Bullet"/>
            </w:pPr>
            <w:r>
              <w:t>-</w:t>
            </w:r>
            <w:r>
              <w:tab/>
              <w:t>for incorporation in ships, boats or other vessels listed in Table 1, for the purposes of their construction, repair, maintenance or conversion;</w:t>
            </w:r>
          </w:p>
          <w:p w14:paraId="59103ADC" w14:textId="77777777" w:rsidR="00E546F5" w:rsidRDefault="00951CE2">
            <w:pPr>
              <w:pStyle w:val="Tier1Bullet"/>
            </w:pPr>
            <w:r>
              <w:t>-</w:t>
            </w:r>
            <w:r>
              <w:tab/>
              <w:t>for fitting to or equipping such ships, boats or other vessels;</w:t>
            </w:r>
          </w:p>
          <w:p w14:paraId="59103ADD"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ADE" w14:textId="77777777" w:rsidR="00E546F5" w:rsidRDefault="00951CE2">
            <w:pPr>
              <w:pStyle w:val="Tier1Bullet"/>
            </w:pPr>
            <w:r>
              <w:t>-</w:t>
            </w:r>
            <w:r>
              <w:tab/>
              <w:t>for equipping the above platform</w:t>
            </w:r>
            <w:r>
              <w:t>s;</w:t>
            </w:r>
          </w:p>
          <w:p w14:paraId="59103AD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E0" w14:textId="77777777" w:rsidR="00E546F5" w:rsidRDefault="00951CE2">
            <w:pPr>
              <w:pStyle w:val="NormalinTable"/>
            </w:pPr>
            <w:r>
              <w:t>0.0%</w:t>
            </w:r>
          </w:p>
        </w:tc>
      </w:tr>
      <w:tr w:rsidR="00E546F5" w14:paraId="59103A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E2" w14:textId="77777777" w:rsidR="00E546F5" w:rsidRDefault="00951CE2">
            <w:pPr>
              <w:pStyle w:val="NormalinTable"/>
            </w:pPr>
            <w:r>
              <w:t>4414000000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E3" w14:textId="77777777" w:rsidR="00E546F5" w:rsidRDefault="00951CE2">
            <w:pPr>
              <w:pStyle w:val="Tier1"/>
            </w:pPr>
            <w:r>
              <w:t>Wooden frames for paintings, photographs, mirrors or similar objects</w:t>
            </w:r>
          </w:p>
          <w:p w14:paraId="59103AE4"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3AE5" w14:textId="77777777" w:rsidR="00E546F5" w:rsidRDefault="00951CE2">
            <w:pPr>
              <w:pStyle w:val="Tier1Bullet"/>
            </w:pPr>
            <w:r>
              <w:t>-</w:t>
            </w:r>
            <w:r>
              <w:tab/>
              <w:t>for fitting to or equipping such ships, boats or other vessels;</w:t>
            </w:r>
          </w:p>
          <w:p w14:paraId="59103AE6"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3AE7" w14:textId="77777777" w:rsidR="00E546F5" w:rsidRDefault="00951CE2">
            <w:pPr>
              <w:pStyle w:val="Tier1Bullet"/>
            </w:pPr>
            <w:r>
              <w:t>-</w:t>
            </w:r>
            <w:r>
              <w:tab/>
              <w:t>for equipping the above platforms;</w:t>
            </w:r>
          </w:p>
          <w:p w14:paraId="59103AE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E9" w14:textId="77777777" w:rsidR="00E546F5" w:rsidRDefault="00951CE2">
            <w:pPr>
              <w:pStyle w:val="NormalinTable"/>
            </w:pPr>
            <w:r>
              <w:t>0.0%</w:t>
            </w:r>
          </w:p>
        </w:tc>
      </w:tr>
      <w:tr w:rsidR="00E546F5" w14:paraId="59103A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EB" w14:textId="77777777" w:rsidR="00E546F5" w:rsidRDefault="00951CE2">
            <w:pPr>
              <w:pStyle w:val="NormalinTable"/>
            </w:pPr>
            <w:r>
              <w:t>4415000000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EC" w14:textId="77777777" w:rsidR="00E546F5" w:rsidRDefault="00951CE2">
            <w:pPr>
              <w:pStyle w:val="Tier1"/>
            </w:pPr>
            <w:r>
              <w:t xml:space="preserve">Packing cases, boxes, crates, drums and </w:t>
            </w:r>
            <w:r>
              <w:t>similar packings, of wood; cable-drums of wood; pallets, box pallets and other load boards, of wood; pallet collars of wood</w:t>
            </w:r>
          </w:p>
          <w:p w14:paraId="59103AED" w14:textId="77777777" w:rsidR="00E546F5" w:rsidRDefault="00951CE2">
            <w:pPr>
              <w:pStyle w:val="Tier1Bullet"/>
            </w:pPr>
            <w:r>
              <w:t>-</w:t>
            </w:r>
            <w:r>
              <w:tab/>
              <w:t xml:space="preserve">for incorporation in ships, boats or other vessels listed in Table 1, for the purposes of their construction, repair, maintenance </w:t>
            </w:r>
            <w:r>
              <w:t>or conversion;</w:t>
            </w:r>
          </w:p>
          <w:p w14:paraId="59103AEE" w14:textId="77777777" w:rsidR="00E546F5" w:rsidRDefault="00951CE2">
            <w:pPr>
              <w:pStyle w:val="Tier1Bullet"/>
            </w:pPr>
            <w:r>
              <w:t>-</w:t>
            </w:r>
            <w:r>
              <w:tab/>
              <w:t>for fitting to or equipping such ships, boats or other vessels;</w:t>
            </w:r>
          </w:p>
          <w:p w14:paraId="59103AEF"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w:t>
            </w:r>
            <w:r>
              <w:t>49 or floating or submersible of subheading 8905 20;</w:t>
            </w:r>
          </w:p>
          <w:p w14:paraId="59103AF0" w14:textId="77777777" w:rsidR="00E546F5" w:rsidRDefault="00951CE2">
            <w:pPr>
              <w:pStyle w:val="Tier1Bullet"/>
            </w:pPr>
            <w:r>
              <w:t>-</w:t>
            </w:r>
            <w:r>
              <w:tab/>
              <w:t>for equipping the above platforms;</w:t>
            </w:r>
          </w:p>
          <w:p w14:paraId="59103AF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F2" w14:textId="77777777" w:rsidR="00E546F5" w:rsidRDefault="00951CE2">
            <w:pPr>
              <w:pStyle w:val="NormalinTable"/>
            </w:pPr>
            <w:r>
              <w:t>0.0%</w:t>
            </w:r>
          </w:p>
        </w:tc>
      </w:tr>
      <w:tr w:rsidR="00E546F5" w14:paraId="59103A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F4" w14:textId="77777777" w:rsidR="00E546F5" w:rsidRDefault="00951CE2">
            <w:pPr>
              <w:pStyle w:val="NormalinTable"/>
            </w:pPr>
            <w:r>
              <w:t>4416000000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F5" w14:textId="77777777" w:rsidR="00E546F5" w:rsidRDefault="00951CE2">
            <w:pPr>
              <w:pStyle w:val="Tier1"/>
            </w:pPr>
            <w:r>
              <w:t>Casks, barrels, vats, tubs and other coopers' products and parts thereof, of woo</w:t>
            </w:r>
            <w:r>
              <w:t>d, including staves</w:t>
            </w:r>
          </w:p>
          <w:p w14:paraId="59103AF6" w14:textId="77777777" w:rsidR="00E546F5" w:rsidRDefault="00951CE2">
            <w:pPr>
              <w:pStyle w:val="Tier1Bullet"/>
            </w:pPr>
            <w:r>
              <w:t>-</w:t>
            </w:r>
            <w:r>
              <w:tab/>
              <w:t>for incorporation in ships, boats or other vessels listed in Table 1, for the purposes of their construction, repair, maintenance or conversion;</w:t>
            </w:r>
          </w:p>
          <w:p w14:paraId="59103AF7" w14:textId="77777777" w:rsidR="00E546F5" w:rsidRDefault="00951CE2">
            <w:pPr>
              <w:pStyle w:val="Tier1Bullet"/>
            </w:pPr>
            <w:r>
              <w:t>-</w:t>
            </w:r>
            <w:r>
              <w:tab/>
              <w:t>for fitting to or equipping such ships, boats or other vessels;</w:t>
            </w:r>
          </w:p>
          <w:p w14:paraId="59103AF8"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AF9" w14:textId="77777777" w:rsidR="00E546F5" w:rsidRDefault="00951CE2">
            <w:pPr>
              <w:pStyle w:val="Tier1Bullet"/>
            </w:pPr>
            <w:r>
              <w:t>-</w:t>
            </w:r>
            <w:r>
              <w:tab/>
              <w:t>for equipping the above platform</w:t>
            </w:r>
            <w:r>
              <w:t>s;</w:t>
            </w:r>
          </w:p>
          <w:p w14:paraId="59103AF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AFB" w14:textId="77777777" w:rsidR="00E546F5" w:rsidRDefault="00951CE2">
            <w:pPr>
              <w:pStyle w:val="NormalinTable"/>
            </w:pPr>
            <w:r>
              <w:t>0.0%</w:t>
            </w:r>
          </w:p>
        </w:tc>
      </w:tr>
      <w:tr w:rsidR="00E546F5" w14:paraId="59103B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AFD" w14:textId="77777777" w:rsidR="00E546F5" w:rsidRDefault="00951CE2">
            <w:pPr>
              <w:pStyle w:val="NormalinTable"/>
            </w:pPr>
            <w:r>
              <w:t>4417000000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AFE" w14:textId="77777777" w:rsidR="00E546F5" w:rsidRDefault="00951CE2">
            <w:pPr>
              <w:pStyle w:val="Tier1"/>
            </w:pPr>
            <w:r>
              <w:t>Tools, tool bodies, tool handles, broom or brush bodies and handles, of wood; boot or shoe lasts and trees, of wood</w:t>
            </w:r>
          </w:p>
          <w:p w14:paraId="59103AFF"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3B00" w14:textId="77777777" w:rsidR="00E546F5" w:rsidRDefault="00951CE2">
            <w:pPr>
              <w:pStyle w:val="Tier1Bullet"/>
            </w:pPr>
            <w:r>
              <w:t>-</w:t>
            </w:r>
            <w:r>
              <w:tab/>
              <w:t>for fitting to or equipping such ships, boats or other vessels;</w:t>
            </w:r>
          </w:p>
          <w:p w14:paraId="59103B01"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3B02" w14:textId="77777777" w:rsidR="00E546F5" w:rsidRDefault="00951CE2">
            <w:pPr>
              <w:pStyle w:val="Tier1Bullet"/>
            </w:pPr>
            <w:r>
              <w:t>-</w:t>
            </w:r>
            <w:r>
              <w:tab/>
              <w:t>for equipping the above platforms;</w:t>
            </w:r>
          </w:p>
          <w:p w14:paraId="59103B0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04" w14:textId="77777777" w:rsidR="00E546F5" w:rsidRDefault="00951CE2">
            <w:pPr>
              <w:pStyle w:val="NormalinTable"/>
            </w:pPr>
            <w:r>
              <w:t>0.0%</w:t>
            </w:r>
          </w:p>
        </w:tc>
      </w:tr>
      <w:tr w:rsidR="00E546F5" w14:paraId="59103B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06" w14:textId="77777777" w:rsidR="00E546F5" w:rsidRDefault="00951CE2">
            <w:pPr>
              <w:pStyle w:val="NormalinTable"/>
            </w:pPr>
            <w:r>
              <w:t>4418000000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07" w14:textId="77777777" w:rsidR="00E546F5" w:rsidRDefault="00951CE2">
            <w:pPr>
              <w:pStyle w:val="Tier1"/>
            </w:pPr>
            <w:r>
              <w:t>Builders' joinery and carpentry of wood, including cellular wood panels, assembled flooring panels, shingles and shakes</w:t>
            </w:r>
          </w:p>
          <w:p w14:paraId="59103B08" w14:textId="77777777" w:rsidR="00E546F5" w:rsidRDefault="00951CE2">
            <w:pPr>
              <w:pStyle w:val="Tier1Bullet"/>
            </w:pPr>
            <w:r>
              <w:t>-</w:t>
            </w:r>
            <w:r>
              <w:tab/>
              <w:t>for incorporation in ships, boats or other vessels listed in Table 1, for the purposes of their construction, repair, maint</w:t>
            </w:r>
            <w:r>
              <w:t>enance or conversion;</w:t>
            </w:r>
          </w:p>
          <w:p w14:paraId="59103B09" w14:textId="77777777" w:rsidR="00E546F5" w:rsidRDefault="00951CE2">
            <w:pPr>
              <w:pStyle w:val="Tier1Bullet"/>
            </w:pPr>
            <w:r>
              <w:t>-</w:t>
            </w:r>
            <w:r>
              <w:tab/>
              <w:t>for fitting to or equipping such ships, boats or other vessels;</w:t>
            </w:r>
          </w:p>
          <w:p w14:paraId="59103B0A" w14:textId="77777777" w:rsidR="00E546F5" w:rsidRDefault="00951CE2">
            <w:pPr>
              <w:pStyle w:val="Tier1Bullet"/>
            </w:pPr>
            <w:r>
              <w:t>-</w:t>
            </w:r>
            <w:r>
              <w:tab/>
              <w:t>for incorporation, for the purposes of their construction, repair, maintenance or conversion, in drilling or production platforms listed below: fixed, of subheading e</w:t>
            </w:r>
            <w:r>
              <w:t>x 8430 49 or floating or submersible of subheading 8905 20;</w:t>
            </w:r>
          </w:p>
          <w:p w14:paraId="59103B0B" w14:textId="77777777" w:rsidR="00E546F5" w:rsidRDefault="00951CE2">
            <w:pPr>
              <w:pStyle w:val="Tier1Bullet"/>
            </w:pPr>
            <w:r>
              <w:t>-</w:t>
            </w:r>
            <w:r>
              <w:tab/>
              <w:t>for equipping the above platforms;</w:t>
            </w:r>
          </w:p>
          <w:p w14:paraId="59103B0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0D" w14:textId="77777777" w:rsidR="00E546F5" w:rsidRDefault="00951CE2">
            <w:pPr>
              <w:pStyle w:val="NormalinTable"/>
            </w:pPr>
            <w:r>
              <w:t>0.0%</w:t>
            </w:r>
          </w:p>
        </w:tc>
      </w:tr>
      <w:tr w:rsidR="00E546F5" w14:paraId="59103B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0F" w14:textId="77777777" w:rsidR="00E546F5" w:rsidRDefault="00951CE2">
            <w:pPr>
              <w:pStyle w:val="NormalinTable"/>
            </w:pPr>
            <w:r>
              <w:t>4419000000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10" w14:textId="77777777" w:rsidR="00E546F5" w:rsidRDefault="00951CE2">
            <w:pPr>
              <w:pStyle w:val="Tier1"/>
            </w:pPr>
            <w:r>
              <w:t>Tableware and kitchenware, of wood</w:t>
            </w:r>
          </w:p>
          <w:p w14:paraId="59103B11" w14:textId="77777777" w:rsidR="00E546F5" w:rsidRDefault="00951CE2">
            <w:pPr>
              <w:pStyle w:val="Tier1Bullet"/>
            </w:pPr>
            <w:r>
              <w:t>-</w:t>
            </w:r>
            <w:r>
              <w:tab/>
              <w:t xml:space="preserve">for incorporation in ships, </w:t>
            </w:r>
            <w:r>
              <w:t>boats or other vessels listed in Table 1, for the purposes of their construction, repair, maintenance or conversion;</w:t>
            </w:r>
          </w:p>
          <w:p w14:paraId="59103B12" w14:textId="77777777" w:rsidR="00E546F5" w:rsidRDefault="00951CE2">
            <w:pPr>
              <w:pStyle w:val="Tier1Bullet"/>
            </w:pPr>
            <w:r>
              <w:t>-</w:t>
            </w:r>
            <w:r>
              <w:tab/>
              <w:t>for fitting to or equipping such ships, boats or other vessels;</w:t>
            </w:r>
          </w:p>
          <w:p w14:paraId="59103B13" w14:textId="77777777" w:rsidR="00E546F5" w:rsidRDefault="00951CE2">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14:paraId="59103B14" w14:textId="77777777" w:rsidR="00E546F5" w:rsidRDefault="00951CE2">
            <w:pPr>
              <w:pStyle w:val="Tier1Bullet"/>
            </w:pPr>
            <w:r>
              <w:t>-</w:t>
            </w:r>
            <w:r>
              <w:tab/>
              <w:t>for equipping the above platforms;</w:t>
            </w:r>
          </w:p>
          <w:p w14:paraId="59103B15" w14:textId="77777777" w:rsidR="00E546F5" w:rsidRDefault="00951CE2">
            <w:pPr>
              <w:pStyle w:val="Tier1Bullet"/>
            </w:pPr>
            <w:r>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16" w14:textId="77777777" w:rsidR="00E546F5" w:rsidRDefault="00951CE2">
            <w:pPr>
              <w:pStyle w:val="NormalinTable"/>
            </w:pPr>
            <w:r>
              <w:t>0.0%</w:t>
            </w:r>
          </w:p>
        </w:tc>
      </w:tr>
      <w:tr w:rsidR="00E546F5" w14:paraId="59103B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18" w14:textId="77777777" w:rsidR="00E546F5" w:rsidRDefault="00951CE2">
            <w:pPr>
              <w:pStyle w:val="NormalinTable"/>
            </w:pPr>
            <w:r>
              <w:t>4420000000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19" w14:textId="77777777" w:rsidR="00E546F5" w:rsidRDefault="00951CE2">
            <w:pPr>
              <w:pStyle w:val="Tier1"/>
            </w:pPr>
            <w:r>
              <w:t>Wood marquetry and inlaid wood; caskets and cases for jewellery or cutlery, and similar articles, of wood; statuettes and other ornaments, of wood; wooden articles of furniture not falling in Chapter 94</w:t>
            </w:r>
          </w:p>
          <w:p w14:paraId="59103B1A" w14:textId="77777777" w:rsidR="00E546F5" w:rsidRDefault="00951CE2">
            <w:pPr>
              <w:pStyle w:val="Tier1Bullet"/>
            </w:pPr>
            <w:r>
              <w:t>-</w:t>
            </w:r>
            <w:r>
              <w:tab/>
              <w:t>for incorporation in ships, b</w:t>
            </w:r>
            <w:r>
              <w:t>oats or other vessels listed in Table 1, for the purposes of their construction, repair, maintenance or conversion;</w:t>
            </w:r>
          </w:p>
          <w:p w14:paraId="59103B1B" w14:textId="77777777" w:rsidR="00E546F5" w:rsidRDefault="00951CE2">
            <w:pPr>
              <w:pStyle w:val="Tier1Bullet"/>
            </w:pPr>
            <w:r>
              <w:t>-</w:t>
            </w:r>
            <w:r>
              <w:tab/>
              <w:t>for fitting to or equipping such ships, boats or other vessels;</w:t>
            </w:r>
          </w:p>
          <w:p w14:paraId="59103B1C" w14:textId="77777777" w:rsidR="00E546F5" w:rsidRDefault="00951CE2">
            <w:pPr>
              <w:pStyle w:val="Tier1Bullet"/>
            </w:pPr>
            <w:r>
              <w:t>-</w:t>
            </w:r>
            <w:r>
              <w:tab/>
              <w:t>for incorporation, for the purposes of their construction, repair, maint</w:t>
            </w:r>
            <w:r>
              <w:t>enance or conversion, in drilling or production platforms listed below: fixed, of subheading ex 8430 49 or floating or submersible of subheading 8905 20;</w:t>
            </w:r>
          </w:p>
          <w:p w14:paraId="59103B1D" w14:textId="77777777" w:rsidR="00E546F5" w:rsidRDefault="00951CE2">
            <w:pPr>
              <w:pStyle w:val="Tier1Bullet"/>
            </w:pPr>
            <w:r>
              <w:t>-</w:t>
            </w:r>
            <w:r>
              <w:tab/>
              <w:t>for equipping the above platforms;</w:t>
            </w:r>
          </w:p>
          <w:p w14:paraId="59103B1E"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1F" w14:textId="77777777" w:rsidR="00E546F5" w:rsidRDefault="00951CE2">
            <w:pPr>
              <w:pStyle w:val="NormalinTable"/>
            </w:pPr>
            <w:r>
              <w:t>0.0%</w:t>
            </w:r>
          </w:p>
        </w:tc>
      </w:tr>
      <w:tr w:rsidR="00E546F5" w14:paraId="59103B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21" w14:textId="77777777" w:rsidR="00E546F5" w:rsidRDefault="00951CE2">
            <w:pPr>
              <w:pStyle w:val="NormalinTable"/>
            </w:pPr>
            <w:r>
              <w:t>4421000000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22" w14:textId="77777777" w:rsidR="00E546F5" w:rsidRDefault="00951CE2">
            <w:pPr>
              <w:pStyle w:val="Tier1"/>
            </w:pPr>
            <w:r>
              <w:t>Other articles of wood</w:t>
            </w:r>
          </w:p>
          <w:p w14:paraId="59103B23" w14:textId="77777777" w:rsidR="00E546F5" w:rsidRDefault="00951CE2">
            <w:pPr>
              <w:pStyle w:val="Tier1Bullet"/>
            </w:pPr>
            <w:r>
              <w:t>-</w:t>
            </w:r>
            <w:r>
              <w:tab/>
              <w:t>for incorporation in ships, boats or other vessels listed in Table 1, for the purposes of their construction, repair, maintenance or conversion;</w:t>
            </w:r>
          </w:p>
          <w:p w14:paraId="59103B24" w14:textId="77777777" w:rsidR="00E546F5" w:rsidRDefault="00951CE2">
            <w:pPr>
              <w:pStyle w:val="Tier1Bullet"/>
            </w:pPr>
            <w:r>
              <w:t>-</w:t>
            </w:r>
            <w:r>
              <w:tab/>
              <w:t>for fitting to or equipping such ships, boats or other ves</w:t>
            </w:r>
            <w:r>
              <w:t>sels;</w:t>
            </w:r>
          </w:p>
          <w:p w14:paraId="59103B25"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3B26" w14:textId="77777777" w:rsidR="00E546F5" w:rsidRDefault="00951CE2">
            <w:pPr>
              <w:pStyle w:val="Tier1Bullet"/>
            </w:pPr>
            <w:r>
              <w:t>-</w:t>
            </w:r>
            <w:r>
              <w:tab/>
              <w:t>for equipping the ab</w:t>
            </w:r>
            <w:r>
              <w:t>ove platforms;</w:t>
            </w:r>
          </w:p>
          <w:p w14:paraId="59103B2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28" w14:textId="77777777" w:rsidR="00E546F5" w:rsidRDefault="00951CE2">
            <w:pPr>
              <w:pStyle w:val="NormalinTable"/>
            </w:pPr>
            <w:r>
              <w:t>0.0%</w:t>
            </w:r>
          </w:p>
        </w:tc>
      </w:tr>
    </w:tbl>
    <w:p w14:paraId="59103B2A" w14:textId="77777777" w:rsidR="00E546F5" w:rsidRDefault="00951CE2">
      <w:pPr>
        <w:pStyle w:val="Heading1"/>
      </w:pPr>
      <w:r>
        <w:t>Chapter 45 : Cork and Articles of Cork</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B2E"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B2B"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B2C"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B2D" w14:textId="77777777" w:rsidR="00E546F5" w:rsidRDefault="00951CE2">
            <w:pPr>
              <w:pStyle w:val="NormalinTable"/>
              <w:rPr>
                <w:b/>
                <w:bCs w:val="0"/>
                <w:color w:val="FFFFFF"/>
              </w:rPr>
            </w:pPr>
            <w:r>
              <w:rPr>
                <w:b/>
                <w:bCs w:val="0"/>
                <w:color w:val="FFFFFF"/>
              </w:rPr>
              <w:t>Duty expression</w:t>
            </w:r>
          </w:p>
        </w:tc>
      </w:tr>
      <w:tr w:rsidR="00E546F5" w14:paraId="59103B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2F" w14:textId="77777777" w:rsidR="00E546F5" w:rsidRDefault="00951CE2">
            <w:pPr>
              <w:pStyle w:val="NormalinTable"/>
            </w:pPr>
            <w:r>
              <w:t>4501000000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30" w14:textId="77777777" w:rsidR="00E546F5" w:rsidRDefault="00951CE2">
            <w:pPr>
              <w:pStyle w:val="Tier1"/>
            </w:pPr>
            <w:r>
              <w:t xml:space="preserve">Natural cork, raw or simply prepared; waste cork; </w:t>
            </w:r>
            <w:r>
              <w:t>crushed, granulated or ground cork</w:t>
            </w:r>
          </w:p>
          <w:p w14:paraId="59103B31" w14:textId="77777777" w:rsidR="00E546F5" w:rsidRDefault="00951CE2">
            <w:pPr>
              <w:pStyle w:val="Tier1Bullet"/>
            </w:pPr>
            <w:r>
              <w:t>-</w:t>
            </w:r>
            <w:r>
              <w:tab/>
              <w:t>for incorporation in ships, boats or other vessels listed in Table 1, for the purposes of their construction, repair, maintenance or conversion;</w:t>
            </w:r>
          </w:p>
          <w:p w14:paraId="59103B32" w14:textId="77777777" w:rsidR="00E546F5" w:rsidRDefault="00951CE2">
            <w:pPr>
              <w:pStyle w:val="Tier1Bullet"/>
            </w:pPr>
            <w:r>
              <w:t>-</w:t>
            </w:r>
            <w:r>
              <w:tab/>
              <w:t>for fitting to or equipping such ships, boats or other vessels;</w:t>
            </w:r>
          </w:p>
          <w:p w14:paraId="59103B33" w14:textId="77777777" w:rsidR="00E546F5" w:rsidRDefault="00951CE2">
            <w:pPr>
              <w:pStyle w:val="Tier1Bullet"/>
            </w:pPr>
            <w:r>
              <w:t>-</w:t>
            </w:r>
            <w:r>
              <w:tab/>
              <w:t>for in</w:t>
            </w:r>
            <w:r>
              <w:t>corporation, for the purposes of their construction, repair, maintenance or conversion, in drilling or production platforms listed below: fixed, of subheading ex 8430 49 or floating or submersible of subheading 8905 20;</w:t>
            </w:r>
          </w:p>
          <w:p w14:paraId="59103B34" w14:textId="77777777" w:rsidR="00E546F5" w:rsidRDefault="00951CE2">
            <w:pPr>
              <w:pStyle w:val="Tier1Bullet"/>
            </w:pPr>
            <w:r>
              <w:t>-</w:t>
            </w:r>
            <w:r>
              <w:tab/>
              <w:t>for equipping the above platforms;</w:t>
            </w:r>
          </w:p>
          <w:p w14:paraId="59103B3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36" w14:textId="77777777" w:rsidR="00E546F5" w:rsidRDefault="00951CE2">
            <w:pPr>
              <w:pStyle w:val="NormalinTable"/>
            </w:pPr>
            <w:r>
              <w:t>0.0%</w:t>
            </w:r>
          </w:p>
        </w:tc>
      </w:tr>
      <w:tr w:rsidR="00E546F5" w14:paraId="59103B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38" w14:textId="77777777" w:rsidR="00E546F5" w:rsidRDefault="00951CE2">
            <w:pPr>
              <w:pStyle w:val="NormalinTable"/>
            </w:pPr>
            <w:r>
              <w:t>4502000000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39" w14:textId="77777777" w:rsidR="00E546F5" w:rsidRDefault="00951CE2">
            <w:pPr>
              <w:pStyle w:val="Tier1"/>
            </w:pPr>
            <w:r>
              <w:t xml:space="preserve">Natural cork, debacked or roughly squared, or in rectangular (including square) blocks, plates, sheets or strip (including sharp-edged blanks for corks or </w:t>
            </w:r>
            <w:r>
              <w:t>stoppers)</w:t>
            </w:r>
          </w:p>
          <w:p w14:paraId="59103B3A" w14:textId="77777777" w:rsidR="00E546F5" w:rsidRDefault="00951CE2">
            <w:pPr>
              <w:pStyle w:val="Tier1Bullet"/>
            </w:pPr>
            <w:r>
              <w:t>-</w:t>
            </w:r>
            <w:r>
              <w:tab/>
              <w:t>for incorporation in ships, boats or other vessels listed in Table 1, for the purposes of their construction, repair, maintenance or conversion;</w:t>
            </w:r>
          </w:p>
          <w:p w14:paraId="59103B3B" w14:textId="77777777" w:rsidR="00E546F5" w:rsidRDefault="00951CE2">
            <w:pPr>
              <w:pStyle w:val="Tier1Bullet"/>
            </w:pPr>
            <w:r>
              <w:t>-</w:t>
            </w:r>
            <w:r>
              <w:tab/>
              <w:t>for fitting to or equipping such ships, boats or other vessels;</w:t>
            </w:r>
          </w:p>
          <w:p w14:paraId="59103B3C" w14:textId="77777777" w:rsidR="00E546F5" w:rsidRDefault="00951CE2">
            <w:pPr>
              <w:pStyle w:val="Tier1Bullet"/>
            </w:pPr>
            <w:r>
              <w:t>-</w:t>
            </w:r>
            <w:r>
              <w:tab/>
              <w:t>for incorporation, for the purp</w:t>
            </w:r>
            <w:r>
              <w:t>oses of their construction, repair, maintenance or conversion, in drilling or production platforms listed below: fixed, of subheading ex 8430 49 or floating or submersible of subheading 8905 20;</w:t>
            </w:r>
          </w:p>
          <w:p w14:paraId="59103B3D" w14:textId="77777777" w:rsidR="00E546F5" w:rsidRDefault="00951CE2">
            <w:pPr>
              <w:pStyle w:val="Tier1Bullet"/>
            </w:pPr>
            <w:r>
              <w:t>-</w:t>
            </w:r>
            <w:r>
              <w:tab/>
              <w:t>for equipping the above platforms;</w:t>
            </w:r>
          </w:p>
          <w:p w14:paraId="59103B3E" w14:textId="77777777" w:rsidR="00E546F5" w:rsidRDefault="00951CE2">
            <w:pPr>
              <w:pStyle w:val="Tier1Bullet"/>
            </w:pPr>
            <w:r>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3F" w14:textId="77777777" w:rsidR="00E546F5" w:rsidRDefault="00951CE2">
            <w:pPr>
              <w:pStyle w:val="NormalinTable"/>
            </w:pPr>
            <w:r>
              <w:t>0.0%</w:t>
            </w:r>
          </w:p>
        </w:tc>
      </w:tr>
      <w:tr w:rsidR="00E546F5" w14:paraId="59103B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41" w14:textId="77777777" w:rsidR="00E546F5" w:rsidRDefault="00951CE2">
            <w:pPr>
              <w:pStyle w:val="NormalinTable"/>
            </w:pPr>
            <w:r>
              <w:t>4503000000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42" w14:textId="77777777" w:rsidR="00E546F5" w:rsidRDefault="00951CE2">
            <w:pPr>
              <w:pStyle w:val="Tier1"/>
            </w:pPr>
            <w:r>
              <w:t>Articles of natural cork</w:t>
            </w:r>
          </w:p>
          <w:p w14:paraId="59103B43" w14:textId="77777777" w:rsidR="00E546F5" w:rsidRDefault="00951CE2">
            <w:pPr>
              <w:pStyle w:val="Tier1Bullet"/>
            </w:pPr>
            <w:r>
              <w:t>-</w:t>
            </w:r>
            <w:r>
              <w:tab/>
              <w:t>for incorporation in ships, boats or other vessels listed in Table 1, for the purposes of their construction, repair, maintenance or conversion;</w:t>
            </w:r>
          </w:p>
          <w:p w14:paraId="59103B44" w14:textId="77777777" w:rsidR="00E546F5" w:rsidRDefault="00951CE2">
            <w:pPr>
              <w:pStyle w:val="Tier1Bullet"/>
            </w:pPr>
            <w:r>
              <w:t>-</w:t>
            </w:r>
            <w:r>
              <w:tab/>
              <w:t xml:space="preserve">for fitting to or </w:t>
            </w:r>
            <w:r>
              <w:t>equipping such ships, boats or other vessels;</w:t>
            </w:r>
          </w:p>
          <w:p w14:paraId="59103B45"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B46" w14:textId="77777777" w:rsidR="00E546F5" w:rsidRDefault="00951CE2">
            <w:pPr>
              <w:pStyle w:val="Tier1Bullet"/>
            </w:pPr>
            <w:r>
              <w:t>-</w:t>
            </w:r>
            <w:r>
              <w:tab/>
              <w:t>for equipping the above platforms;</w:t>
            </w:r>
          </w:p>
          <w:p w14:paraId="59103B4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48" w14:textId="77777777" w:rsidR="00E546F5" w:rsidRDefault="00951CE2">
            <w:pPr>
              <w:pStyle w:val="NormalinTable"/>
            </w:pPr>
            <w:r>
              <w:t>0.0%</w:t>
            </w:r>
          </w:p>
        </w:tc>
      </w:tr>
      <w:tr w:rsidR="00E546F5" w14:paraId="59103B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4A" w14:textId="77777777" w:rsidR="00E546F5" w:rsidRDefault="00951CE2">
            <w:pPr>
              <w:pStyle w:val="NormalinTable"/>
            </w:pPr>
            <w:r>
              <w:t>4504101900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4B" w14:textId="77777777" w:rsidR="00E546F5" w:rsidRDefault="00951CE2">
            <w:pPr>
              <w:pStyle w:val="Tier1"/>
            </w:pPr>
            <w:r>
              <w:t>Agglomerated cork (with or without a binding substance) and articles of agglomerated cork</w:t>
            </w:r>
          </w:p>
          <w:p w14:paraId="59103B4C" w14:textId="77777777" w:rsidR="00E546F5" w:rsidRDefault="00951CE2">
            <w:pPr>
              <w:pStyle w:val="Tier2"/>
            </w:pPr>
            <w:r>
              <w:t>-</w:t>
            </w:r>
            <w:r>
              <w:tab/>
              <w:t xml:space="preserve">Blocks, plates, sheets </w:t>
            </w:r>
            <w:r>
              <w:t>and strip; tiles of any shape; solid cylinders, including discs</w:t>
            </w:r>
          </w:p>
          <w:p w14:paraId="59103B4D" w14:textId="77777777" w:rsidR="00E546F5" w:rsidRDefault="00951CE2">
            <w:pPr>
              <w:pStyle w:val="Tier3"/>
            </w:pPr>
            <w:r>
              <w:t>-</w:t>
            </w:r>
            <w:r>
              <w:tab/>
              <w:t>-</w:t>
            </w:r>
            <w:r>
              <w:tab/>
              <w:t>Corks and stoppers</w:t>
            </w:r>
          </w:p>
          <w:p w14:paraId="59103B4E" w14:textId="77777777" w:rsidR="00E546F5" w:rsidRDefault="00951CE2">
            <w:pPr>
              <w:pStyle w:val="Tier4"/>
            </w:pPr>
            <w:r>
              <w:t>-</w:t>
            </w:r>
            <w:r>
              <w:tab/>
              <w:t>-</w:t>
            </w:r>
            <w:r>
              <w:tab/>
              <w:t>-</w:t>
            </w:r>
            <w:r>
              <w:tab/>
              <w:t>Other</w:t>
            </w:r>
          </w:p>
          <w:p w14:paraId="59103B4F"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3B50" w14:textId="77777777" w:rsidR="00E546F5" w:rsidRDefault="00951CE2">
            <w:pPr>
              <w:pStyle w:val="Tier4Bullet"/>
            </w:pPr>
            <w:r>
              <w:tab/>
            </w:r>
            <w:r>
              <w:tab/>
            </w:r>
            <w:r>
              <w:tab/>
              <w:t>-</w:t>
            </w:r>
            <w:r>
              <w:tab/>
              <w:t>for fitting to or equipping such ships, boats or other vessels;</w:t>
            </w:r>
          </w:p>
          <w:p w14:paraId="59103B5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3B52" w14:textId="77777777" w:rsidR="00E546F5" w:rsidRDefault="00951CE2">
            <w:pPr>
              <w:pStyle w:val="Tier4Bullet"/>
            </w:pPr>
            <w:r>
              <w:tab/>
            </w:r>
            <w:r>
              <w:tab/>
            </w:r>
            <w:r>
              <w:tab/>
              <w:t>-</w:t>
            </w:r>
            <w:r>
              <w:tab/>
              <w:t>for equipping the above platforms;</w:t>
            </w:r>
          </w:p>
          <w:p w14:paraId="59103B5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54" w14:textId="77777777" w:rsidR="00E546F5" w:rsidRDefault="00951CE2">
            <w:pPr>
              <w:pStyle w:val="NormalinTable"/>
            </w:pPr>
            <w:r>
              <w:t>0.0%</w:t>
            </w:r>
          </w:p>
        </w:tc>
      </w:tr>
      <w:tr w:rsidR="00E546F5" w14:paraId="59103B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56" w14:textId="77777777" w:rsidR="00E546F5" w:rsidRDefault="00951CE2">
            <w:pPr>
              <w:pStyle w:val="NormalinTable"/>
            </w:pPr>
            <w:r>
              <w:t>4504109100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57" w14:textId="77777777" w:rsidR="00E546F5" w:rsidRDefault="00951CE2">
            <w:pPr>
              <w:pStyle w:val="Tier1"/>
            </w:pPr>
            <w:r>
              <w:t>Agglomerated cork (with or without a binding substance) and articles of</w:t>
            </w:r>
            <w:r>
              <w:t xml:space="preserve"> agglomerated cork</w:t>
            </w:r>
          </w:p>
          <w:p w14:paraId="59103B58" w14:textId="77777777" w:rsidR="00E546F5" w:rsidRDefault="00951CE2">
            <w:pPr>
              <w:pStyle w:val="Tier2"/>
            </w:pPr>
            <w:r>
              <w:t>-</w:t>
            </w:r>
            <w:r>
              <w:tab/>
              <w:t>Blocks, plates, sheets and strip; tiles of any shape; solid cylinders, including discs</w:t>
            </w:r>
          </w:p>
          <w:p w14:paraId="59103B59" w14:textId="77777777" w:rsidR="00E546F5" w:rsidRDefault="00951CE2">
            <w:pPr>
              <w:pStyle w:val="Tier3"/>
            </w:pPr>
            <w:r>
              <w:t>-</w:t>
            </w:r>
            <w:r>
              <w:tab/>
              <w:t>-</w:t>
            </w:r>
            <w:r>
              <w:tab/>
              <w:t>Other</w:t>
            </w:r>
          </w:p>
          <w:p w14:paraId="59103B5A" w14:textId="77777777" w:rsidR="00E546F5" w:rsidRDefault="00951CE2">
            <w:pPr>
              <w:pStyle w:val="Tier4"/>
            </w:pPr>
            <w:r>
              <w:t>-</w:t>
            </w:r>
            <w:r>
              <w:tab/>
              <w:t>-</w:t>
            </w:r>
            <w:r>
              <w:tab/>
              <w:t>-</w:t>
            </w:r>
            <w:r>
              <w:tab/>
              <w:t>With a binding substance</w:t>
            </w:r>
          </w:p>
          <w:p w14:paraId="59103B5B"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3B5C" w14:textId="77777777" w:rsidR="00E546F5" w:rsidRDefault="00951CE2">
            <w:pPr>
              <w:pStyle w:val="Tier4Bullet"/>
            </w:pPr>
            <w:r>
              <w:tab/>
            </w:r>
            <w:r>
              <w:tab/>
            </w:r>
            <w:r>
              <w:tab/>
              <w:t>-</w:t>
            </w:r>
            <w:r>
              <w:tab/>
              <w:t>for fitting to or equipping such ships, boats or other vessels;</w:t>
            </w:r>
          </w:p>
          <w:p w14:paraId="59103B5D"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3B5E" w14:textId="77777777" w:rsidR="00E546F5" w:rsidRDefault="00951CE2">
            <w:pPr>
              <w:pStyle w:val="Tier4Bullet"/>
            </w:pPr>
            <w:r>
              <w:tab/>
            </w:r>
            <w:r>
              <w:tab/>
            </w:r>
            <w:r>
              <w:tab/>
              <w:t>-</w:t>
            </w:r>
            <w:r>
              <w:tab/>
              <w:t>for equipping the above platforms;</w:t>
            </w:r>
          </w:p>
          <w:p w14:paraId="59103B5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60" w14:textId="77777777" w:rsidR="00E546F5" w:rsidRDefault="00951CE2">
            <w:pPr>
              <w:pStyle w:val="NormalinTable"/>
            </w:pPr>
            <w:r>
              <w:t>0.0%</w:t>
            </w:r>
          </w:p>
        </w:tc>
      </w:tr>
      <w:tr w:rsidR="00E546F5" w14:paraId="59103B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62" w14:textId="77777777" w:rsidR="00E546F5" w:rsidRDefault="00951CE2">
            <w:pPr>
              <w:pStyle w:val="NormalinTable"/>
            </w:pPr>
            <w:r>
              <w:t>4504109900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63" w14:textId="77777777" w:rsidR="00E546F5" w:rsidRDefault="00951CE2">
            <w:pPr>
              <w:pStyle w:val="Tier1"/>
            </w:pPr>
            <w:r>
              <w:t xml:space="preserve">Agglomerated cork (with or </w:t>
            </w:r>
            <w:r>
              <w:t>without a binding substance) and articles of agglomerated cork</w:t>
            </w:r>
          </w:p>
          <w:p w14:paraId="59103B64" w14:textId="77777777" w:rsidR="00E546F5" w:rsidRDefault="00951CE2">
            <w:pPr>
              <w:pStyle w:val="Tier2"/>
            </w:pPr>
            <w:r>
              <w:t>-</w:t>
            </w:r>
            <w:r>
              <w:tab/>
              <w:t>Blocks, plates, sheets and strip; tiles of any shape; solid cylinders, including discs</w:t>
            </w:r>
          </w:p>
          <w:p w14:paraId="59103B65" w14:textId="77777777" w:rsidR="00E546F5" w:rsidRDefault="00951CE2">
            <w:pPr>
              <w:pStyle w:val="Tier3"/>
            </w:pPr>
            <w:r>
              <w:t>-</w:t>
            </w:r>
            <w:r>
              <w:tab/>
              <w:t>-</w:t>
            </w:r>
            <w:r>
              <w:tab/>
              <w:t>Other</w:t>
            </w:r>
          </w:p>
          <w:p w14:paraId="59103B66" w14:textId="77777777" w:rsidR="00E546F5" w:rsidRDefault="00951CE2">
            <w:pPr>
              <w:pStyle w:val="Tier4"/>
            </w:pPr>
            <w:r>
              <w:t>-</w:t>
            </w:r>
            <w:r>
              <w:tab/>
              <w:t>-</w:t>
            </w:r>
            <w:r>
              <w:tab/>
              <w:t>-</w:t>
            </w:r>
            <w:r>
              <w:tab/>
              <w:t>Other</w:t>
            </w:r>
          </w:p>
          <w:p w14:paraId="59103B67"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3B68" w14:textId="77777777" w:rsidR="00E546F5" w:rsidRDefault="00951CE2">
            <w:pPr>
              <w:pStyle w:val="Tier4Bullet"/>
            </w:pPr>
            <w:r>
              <w:tab/>
            </w:r>
            <w:r>
              <w:tab/>
            </w:r>
            <w:r>
              <w:tab/>
              <w:t>-</w:t>
            </w:r>
            <w:r>
              <w:tab/>
              <w:t>for fitting to or equipping such ships, boats or other vessels;</w:t>
            </w:r>
          </w:p>
          <w:p w14:paraId="59103B69"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3B6A" w14:textId="77777777" w:rsidR="00E546F5" w:rsidRDefault="00951CE2">
            <w:pPr>
              <w:pStyle w:val="Tier4Bullet"/>
            </w:pPr>
            <w:r>
              <w:tab/>
            </w:r>
            <w:r>
              <w:tab/>
            </w:r>
            <w:r>
              <w:tab/>
              <w:t>-</w:t>
            </w:r>
            <w:r>
              <w:tab/>
              <w:t>for equipping the above platforms;</w:t>
            </w:r>
          </w:p>
          <w:p w14:paraId="59103B6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6C" w14:textId="77777777" w:rsidR="00E546F5" w:rsidRDefault="00951CE2">
            <w:pPr>
              <w:pStyle w:val="NormalinTable"/>
            </w:pPr>
            <w:r>
              <w:t>0.0%</w:t>
            </w:r>
          </w:p>
        </w:tc>
      </w:tr>
      <w:tr w:rsidR="00E546F5" w14:paraId="59103B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6E" w14:textId="77777777" w:rsidR="00E546F5" w:rsidRDefault="00951CE2">
            <w:pPr>
              <w:pStyle w:val="NormalinTable"/>
            </w:pPr>
            <w:r>
              <w:t>4504902000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6F" w14:textId="77777777" w:rsidR="00E546F5" w:rsidRDefault="00951CE2">
            <w:pPr>
              <w:pStyle w:val="Tier1"/>
            </w:pPr>
            <w:r>
              <w:t>Agglomerated cork (with or without a binding substance) and articles of agglomerated cork</w:t>
            </w:r>
          </w:p>
          <w:p w14:paraId="59103B70" w14:textId="77777777" w:rsidR="00E546F5" w:rsidRDefault="00951CE2">
            <w:pPr>
              <w:pStyle w:val="Tier2"/>
            </w:pPr>
            <w:r>
              <w:t>-</w:t>
            </w:r>
            <w:r>
              <w:tab/>
              <w:t>Other</w:t>
            </w:r>
          </w:p>
          <w:p w14:paraId="59103B71" w14:textId="77777777" w:rsidR="00E546F5" w:rsidRDefault="00951CE2">
            <w:pPr>
              <w:pStyle w:val="Tier3"/>
            </w:pPr>
            <w:r>
              <w:t>-</w:t>
            </w:r>
            <w:r>
              <w:tab/>
              <w:t>-</w:t>
            </w:r>
            <w:r>
              <w:tab/>
              <w:t>Corks and stoppers</w:t>
            </w:r>
          </w:p>
          <w:p w14:paraId="59103B72" w14:textId="77777777" w:rsidR="00E546F5" w:rsidRDefault="00951CE2">
            <w:pPr>
              <w:pStyle w:val="Tier3Bullet"/>
            </w:pPr>
            <w:r>
              <w:tab/>
            </w:r>
            <w:r>
              <w:tab/>
              <w:t>-</w:t>
            </w:r>
            <w:r>
              <w:tab/>
              <w:t>for incorporation in ships, boats or other vessels listed in Table 1, for the purposes of their construction, repair, maintenance o</w:t>
            </w:r>
            <w:r>
              <w:t>r conversion;</w:t>
            </w:r>
          </w:p>
          <w:p w14:paraId="59103B73" w14:textId="77777777" w:rsidR="00E546F5" w:rsidRDefault="00951CE2">
            <w:pPr>
              <w:pStyle w:val="Tier3Bullet"/>
            </w:pPr>
            <w:r>
              <w:tab/>
            </w:r>
            <w:r>
              <w:tab/>
              <w:t>-</w:t>
            </w:r>
            <w:r>
              <w:tab/>
              <w:t>for fitting to or equipping such ships, boats or other vessels;</w:t>
            </w:r>
          </w:p>
          <w:p w14:paraId="59103B7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3B75" w14:textId="77777777" w:rsidR="00E546F5" w:rsidRDefault="00951CE2">
            <w:pPr>
              <w:pStyle w:val="Tier3Bullet"/>
            </w:pPr>
            <w:r>
              <w:tab/>
            </w:r>
            <w:r>
              <w:tab/>
              <w:t>-</w:t>
            </w:r>
            <w:r>
              <w:tab/>
              <w:t>for equipping the above platforms;</w:t>
            </w:r>
          </w:p>
          <w:p w14:paraId="59103B7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77" w14:textId="77777777" w:rsidR="00E546F5" w:rsidRDefault="00951CE2">
            <w:pPr>
              <w:pStyle w:val="NormalinTable"/>
            </w:pPr>
            <w:r>
              <w:t>0.0%</w:t>
            </w:r>
          </w:p>
        </w:tc>
      </w:tr>
      <w:tr w:rsidR="00E546F5" w14:paraId="59103B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79" w14:textId="77777777" w:rsidR="00E546F5" w:rsidRDefault="00951CE2">
            <w:pPr>
              <w:pStyle w:val="NormalinTable"/>
            </w:pPr>
            <w:r>
              <w:t>4504908090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7A" w14:textId="77777777" w:rsidR="00E546F5" w:rsidRDefault="00951CE2">
            <w:pPr>
              <w:pStyle w:val="Tier1"/>
            </w:pPr>
            <w:r>
              <w:t xml:space="preserve">Agglomerated cork (with or without a binding substance) and </w:t>
            </w:r>
            <w:r>
              <w:t>articles of agglomerated cork</w:t>
            </w:r>
          </w:p>
          <w:p w14:paraId="59103B7B" w14:textId="77777777" w:rsidR="00E546F5" w:rsidRDefault="00951CE2">
            <w:pPr>
              <w:pStyle w:val="Tier2"/>
            </w:pPr>
            <w:r>
              <w:t>-</w:t>
            </w:r>
            <w:r>
              <w:tab/>
              <w:t>Other</w:t>
            </w:r>
          </w:p>
          <w:p w14:paraId="59103B7C" w14:textId="77777777" w:rsidR="00E546F5" w:rsidRDefault="00951CE2">
            <w:pPr>
              <w:pStyle w:val="Tier3"/>
            </w:pPr>
            <w:r>
              <w:t>-</w:t>
            </w:r>
            <w:r>
              <w:tab/>
              <w:t>-</w:t>
            </w:r>
            <w:r>
              <w:tab/>
              <w:t>Other</w:t>
            </w:r>
          </w:p>
          <w:p w14:paraId="59103B7D" w14:textId="77777777" w:rsidR="00E546F5" w:rsidRDefault="00951CE2">
            <w:pPr>
              <w:pStyle w:val="Tier4"/>
            </w:pPr>
            <w:r>
              <w:t>-</w:t>
            </w:r>
            <w:r>
              <w:tab/>
              <w:t>-</w:t>
            </w:r>
            <w:r>
              <w:tab/>
              <w:t>-</w:t>
            </w:r>
            <w:r>
              <w:tab/>
              <w:t>Other</w:t>
            </w:r>
          </w:p>
          <w:p w14:paraId="59103B7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B7F" w14:textId="77777777" w:rsidR="00E546F5" w:rsidRDefault="00951CE2">
            <w:pPr>
              <w:pStyle w:val="Tier4Bullet"/>
            </w:pPr>
            <w:r>
              <w:tab/>
            </w:r>
            <w:r>
              <w:tab/>
            </w:r>
            <w:r>
              <w:tab/>
              <w:t>-</w:t>
            </w:r>
            <w:r>
              <w:tab/>
              <w:t>for fitting to or equipping such ships, b</w:t>
            </w:r>
            <w:r>
              <w:t>oats or other vessels;</w:t>
            </w:r>
          </w:p>
          <w:p w14:paraId="59103B80"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B81" w14:textId="77777777" w:rsidR="00E546F5" w:rsidRDefault="00951CE2">
            <w:pPr>
              <w:pStyle w:val="Tier4Bullet"/>
            </w:pPr>
            <w:r>
              <w:tab/>
            </w:r>
            <w:r>
              <w:tab/>
            </w:r>
            <w:r>
              <w:tab/>
              <w:t>-</w:t>
            </w:r>
            <w:r>
              <w:tab/>
              <w:t>for equipping the above platforms;</w:t>
            </w:r>
          </w:p>
          <w:p w14:paraId="59103B8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83" w14:textId="77777777" w:rsidR="00E546F5" w:rsidRDefault="00951CE2">
            <w:pPr>
              <w:pStyle w:val="NormalinTable"/>
            </w:pPr>
            <w:r>
              <w:t>0.0%</w:t>
            </w:r>
          </w:p>
        </w:tc>
      </w:tr>
    </w:tbl>
    <w:p w14:paraId="59103B85" w14:textId="77777777" w:rsidR="00E546F5" w:rsidRDefault="00951CE2">
      <w:pPr>
        <w:pStyle w:val="Heading1"/>
      </w:pPr>
      <w:r>
        <w:t>Chapter 46 : Manufactures of Straw, of Esparto or of Other Plaiting Materials; Basketware and Wickerwork</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B8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B8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B87" w14:textId="77777777" w:rsidR="00E546F5" w:rsidRDefault="00951CE2">
            <w:pPr>
              <w:pStyle w:val="NormalinTable"/>
              <w:rPr>
                <w:b/>
                <w:bCs w:val="0"/>
                <w:color w:val="FFFFFF"/>
              </w:rPr>
            </w:pPr>
            <w:r>
              <w:rPr>
                <w:b/>
                <w:bCs w:val="0"/>
                <w:color w:val="FFFFFF"/>
              </w:rPr>
              <w:t>Description of good</w:t>
            </w:r>
            <w:r>
              <w:rPr>
                <w:b/>
                <w:bCs w:val="0"/>
                <w:color w:val="FFFFFF"/>
              </w:rPr>
              <w:t>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B88" w14:textId="77777777" w:rsidR="00E546F5" w:rsidRDefault="00951CE2">
            <w:pPr>
              <w:pStyle w:val="NormalinTable"/>
              <w:rPr>
                <w:b/>
                <w:bCs w:val="0"/>
                <w:color w:val="FFFFFF"/>
              </w:rPr>
            </w:pPr>
            <w:r>
              <w:rPr>
                <w:b/>
                <w:bCs w:val="0"/>
                <w:color w:val="FFFFFF"/>
              </w:rPr>
              <w:t>Duty expression</w:t>
            </w:r>
          </w:p>
        </w:tc>
      </w:tr>
      <w:tr w:rsidR="00E546F5" w14:paraId="59103B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8A" w14:textId="77777777" w:rsidR="00E546F5" w:rsidRDefault="00951CE2">
            <w:pPr>
              <w:pStyle w:val="NormalinTable"/>
            </w:pPr>
            <w:r>
              <w:t>4600000000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8B" w14:textId="77777777" w:rsidR="00E546F5" w:rsidRDefault="00951CE2">
            <w:pPr>
              <w:pStyle w:val="Tier1"/>
            </w:pPr>
            <w:r>
              <w:t>MANUFACTURES OF STRAW, OF ESPARTO OR OF OTHER PLAITING MATERIALS; BASKETWARE AND WICKERWORK</w:t>
            </w:r>
          </w:p>
          <w:p w14:paraId="59103B8C"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3B8D" w14:textId="77777777" w:rsidR="00E546F5" w:rsidRDefault="00951CE2">
            <w:pPr>
              <w:pStyle w:val="Tier1Bullet"/>
            </w:pPr>
            <w:r>
              <w:t>-</w:t>
            </w:r>
            <w:r>
              <w:tab/>
              <w:t>for fitting to or equipping such ships, boats or other vessels;</w:t>
            </w:r>
          </w:p>
          <w:p w14:paraId="59103B8E"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3B8F" w14:textId="77777777" w:rsidR="00E546F5" w:rsidRDefault="00951CE2">
            <w:pPr>
              <w:pStyle w:val="Tier1Bullet"/>
            </w:pPr>
            <w:r>
              <w:t>-</w:t>
            </w:r>
            <w:r>
              <w:tab/>
              <w:t>for equipping the above platforms;</w:t>
            </w:r>
          </w:p>
          <w:p w14:paraId="59103B9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91" w14:textId="77777777" w:rsidR="00E546F5" w:rsidRDefault="00951CE2">
            <w:pPr>
              <w:pStyle w:val="NormalinTable"/>
            </w:pPr>
            <w:r>
              <w:t>0.0%</w:t>
            </w:r>
          </w:p>
        </w:tc>
      </w:tr>
    </w:tbl>
    <w:p w14:paraId="59103B93" w14:textId="77777777" w:rsidR="00E546F5" w:rsidRDefault="00951CE2">
      <w:pPr>
        <w:pStyle w:val="Heading1"/>
      </w:pPr>
      <w:r>
        <w:t xml:space="preserve">Chapter 48 : Paper and Paperboard; Articles of Paper Pulp, of Paper or of </w:t>
      </w:r>
      <w:r>
        <w:t>Paperboard</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B9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B9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B9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B96" w14:textId="77777777" w:rsidR="00E546F5" w:rsidRDefault="00951CE2">
            <w:pPr>
              <w:pStyle w:val="NormalinTable"/>
              <w:rPr>
                <w:b/>
                <w:bCs w:val="0"/>
                <w:color w:val="FFFFFF"/>
              </w:rPr>
            </w:pPr>
            <w:r>
              <w:rPr>
                <w:b/>
                <w:bCs w:val="0"/>
                <w:color w:val="FFFFFF"/>
              </w:rPr>
              <w:t>Duty expression</w:t>
            </w:r>
          </w:p>
        </w:tc>
      </w:tr>
      <w:tr w:rsidR="00E546F5" w14:paraId="59103B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98" w14:textId="77777777" w:rsidR="00E546F5" w:rsidRDefault="00951CE2">
            <w:pPr>
              <w:pStyle w:val="NormalinTable"/>
            </w:pPr>
            <w:r>
              <w:t>4810130080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99" w14:textId="77777777" w:rsidR="00E546F5" w:rsidRDefault="00951CE2">
            <w:pPr>
              <w:pStyle w:val="Tier1"/>
            </w:pPr>
            <w:r>
              <w:t xml:space="preserve">Paper and paperboard, coated on one or both sides with kaolin (China clay) or other inorganic substances, with or without a binder, and with no other coating, whether or </w:t>
            </w:r>
            <w:r>
              <w:t>not surface-coloured, surface-decorated or printed, in rolls or rectangular (including square) sheets, of any size</w:t>
            </w:r>
          </w:p>
          <w:p w14:paraId="59103B9A" w14:textId="77777777" w:rsidR="00E546F5" w:rsidRDefault="00951CE2">
            <w:pPr>
              <w:pStyle w:val="Tier2"/>
            </w:pPr>
            <w:r>
              <w:t>-</w:t>
            </w:r>
            <w:r>
              <w:tab/>
              <w:t>Paper and paperboard of a kind used for writing, printing or other graphic purposes, not containing fibres obtained by a mechanical or chem</w:t>
            </w:r>
            <w:r>
              <w:t>i-mechanical process or of which not more than 10% by weight of the total fibre content consists of such fibres</w:t>
            </w:r>
          </w:p>
          <w:p w14:paraId="59103B9B" w14:textId="77777777" w:rsidR="00E546F5" w:rsidRDefault="00951CE2">
            <w:pPr>
              <w:pStyle w:val="Tier3"/>
            </w:pPr>
            <w:r>
              <w:t>-</w:t>
            </w:r>
            <w:r>
              <w:tab/>
              <w:t>-</w:t>
            </w:r>
            <w:r>
              <w:tab/>
              <w:t>In rolls</w:t>
            </w:r>
          </w:p>
          <w:p w14:paraId="59103B9C" w14:textId="77777777" w:rsidR="00E546F5" w:rsidRDefault="00951CE2">
            <w:pPr>
              <w:pStyle w:val="Tier4"/>
            </w:pPr>
            <w:r>
              <w:t>-</w:t>
            </w:r>
            <w:r>
              <w:tab/>
              <w:t>-</w:t>
            </w:r>
            <w:r>
              <w:tab/>
              <w:t>-</w:t>
            </w:r>
            <w:r>
              <w:tab/>
              <w:t>Other</w:t>
            </w:r>
          </w:p>
          <w:p w14:paraId="59103B9D"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3B9E" w14:textId="77777777" w:rsidR="00E546F5" w:rsidRDefault="00951CE2">
            <w:pPr>
              <w:pStyle w:val="Tier4Bullet"/>
            </w:pPr>
            <w:r>
              <w:tab/>
            </w:r>
            <w:r>
              <w:tab/>
            </w:r>
            <w:r>
              <w:tab/>
              <w:t>-</w:t>
            </w:r>
            <w:r>
              <w:tab/>
              <w:t>for fitting to or equipping such ships, boats or other vessels;</w:t>
            </w:r>
          </w:p>
          <w:p w14:paraId="59103B9F"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3BA0" w14:textId="77777777" w:rsidR="00E546F5" w:rsidRDefault="00951CE2">
            <w:pPr>
              <w:pStyle w:val="Tier4Bullet"/>
            </w:pPr>
            <w:r>
              <w:tab/>
            </w:r>
            <w:r>
              <w:tab/>
            </w:r>
            <w:r>
              <w:tab/>
              <w:t>-</w:t>
            </w:r>
            <w:r>
              <w:tab/>
              <w:t>for equipping the above platforms;</w:t>
            </w:r>
          </w:p>
          <w:p w14:paraId="59103BA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A2" w14:textId="77777777" w:rsidR="00E546F5" w:rsidRDefault="00951CE2">
            <w:pPr>
              <w:pStyle w:val="NormalinTable"/>
            </w:pPr>
            <w:r>
              <w:t>0.0%</w:t>
            </w:r>
          </w:p>
        </w:tc>
      </w:tr>
      <w:tr w:rsidR="00E546F5" w14:paraId="59103B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A4" w14:textId="77777777" w:rsidR="00E546F5" w:rsidRDefault="00951CE2">
            <w:pPr>
              <w:pStyle w:val="NormalinTable"/>
            </w:pPr>
            <w:r>
              <w:t>4810140000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A5" w14:textId="77777777" w:rsidR="00E546F5" w:rsidRDefault="00951CE2">
            <w:pPr>
              <w:pStyle w:val="Tier1"/>
            </w:pPr>
            <w:r>
              <w:t xml:space="preserve">Paper and paperboard, coated on </w:t>
            </w:r>
            <w:r>
              <w:t>one or both sides with kaolin (China clay) or other inorganic substances, with or without a binder, and with no other coating, whether or not surface-coloured, surface-decorated or printed, in rolls or rectangular (including square) sheets, of any size</w:t>
            </w:r>
          </w:p>
          <w:p w14:paraId="59103BA6" w14:textId="77777777" w:rsidR="00E546F5" w:rsidRDefault="00951CE2">
            <w:pPr>
              <w:pStyle w:val="Tier2"/>
            </w:pPr>
            <w:r>
              <w:t>-</w:t>
            </w:r>
            <w:r>
              <w:tab/>
              <w:t>P</w:t>
            </w:r>
            <w:r>
              <w:t>aper and paperboard of a kind used for writing, printing or other graphic purposes, not containing fibres obtained by a mechanical or chemi-mechanical process or of which not more than 10% by weight of the total fibre content consists of such fibres</w:t>
            </w:r>
          </w:p>
          <w:p w14:paraId="59103BA7" w14:textId="77777777" w:rsidR="00E546F5" w:rsidRDefault="00951CE2">
            <w:pPr>
              <w:pStyle w:val="Tier3"/>
            </w:pPr>
            <w:r>
              <w:t>-</w:t>
            </w:r>
            <w:r>
              <w:tab/>
              <w:t>-</w:t>
            </w:r>
            <w:r>
              <w:tab/>
              <w:t>In</w:t>
            </w:r>
            <w:r>
              <w:t xml:space="preserve"> sheets with one side not exceeding 435 mm and the other side not exceeding 297 mm in the unfolded state</w:t>
            </w:r>
          </w:p>
          <w:p w14:paraId="59103BA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BA9" w14:textId="77777777" w:rsidR="00E546F5" w:rsidRDefault="00951CE2">
            <w:pPr>
              <w:pStyle w:val="Tier3Bullet"/>
            </w:pPr>
            <w:r>
              <w:tab/>
            </w:r>
            <w:r>
              <w:tab/>
              <w:t>-</w:t>
            </w:r>
            <w:r>
              <w:tab/>
              <w:t>for fitting to or equipping such ships, boats or other vessels;</w:t>
            </w:r>
          </w:p>
          <w:p w14:paraId="59103BA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14:paraId="59103BAB" w14:textId="77777777" w:rsidR="00E546F5" w:rsidRDefault="00951CE2">
            <w:pPr>
              <w:pStyle w:val="Tier3Bullet"/>
            </w:pPr>
            <w:r>
              <w:tab/>
            </w:r>
            <w:r>
              <w:tab/>
              <w:t>-</w:t>
            </w:r>
            <w:r>
              <w:tab/>
              <w:t>for equipping the above platforms;</w:t>
            </w:r>
          </w:p>
          <w:p w14:paraId="59103BA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AD" w14:textId="77777777" w:rsidR="00E546F5" w:rsidRDefault="00951CE2">
            <w:pPr>
              <w:pStyle w:val="NormalinTable"/>
            </w:pPr>
            <w:r>
              <w:t>0.0%</w:t>
            </w:r>
          </w:p>
        </w:tc>
      </w:tr>
      <w:tr w:rsidR="00E546F5" w14:paraId="59103B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AF" w14:textId="77777777" w:rsidR="00E546F5" w:rsidRDefault="00951CE2">
            <w:pPr>
              <w:pStyle w:val="NormalinTable"/>
            </w:pPr>
            <w:r>
              <w:t>4810190000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B0" w14:textId="77777777" w:rsidR="00E546F5" w:rsidRDefault="00951CE2">
            <w:pPr>
              <w:pStyle w:val="Tier1"/>
            </w:pPr>
            <w:r>
              <w:t>Paper and paperboard, coated on one or both sides with kaolin (China clay) or other inor</w:t>
            </w:r>
            <w:r>
              <w:t>ganic substances, with or without a binder, and with no other coating, whether or not surface-coloured, surface-decorated or printed, in rolls or rectangular (including square) sheets, of any size</w:t>
            </w:r>
          </w:p>
          <w:p w14:paraId="59103BB1" w14:textId="77777777" w:rsidR="00E546F5" w:rsidRDefault="00951CE2">
            <w:pPr>
              <w:pStyle w:val="Tier2"/>
            </w:pPr>
            <w:r>
              <w:t>-</w:t>
            </w:r>
            <w:r>
              <w:tab/>
              <w:t>Paper and paperboard of a kind used for writing, printing</w:t>
            </w:r>
            <w:r>
              <w:t xml:space="preserve"> or other graphic purposes, not containing fibres obtained by a mechanical or chemi-mechanical process or of which not more than 10% by weight of the total fibre content consists of such fibres</w:t>
            </w:r>
          </w:p>
          <w:p w14:paraId="59103BB2" w14:textId="77777777" w:rsidR="00E546F5" w:rsidRDefault="00951CE2">
            <w:pPr>
              <w:pStyle w:val="Tier3"/>
            </w:pPr>
            <w:r>
              <w:t>-</w:t>
            </w:r>
            <w:r>
              <w:tab/>
              <w:t>-</w:t>
            </w:r>
            <w:r>
              <w:tab/>
              <w:t>Other</w:t>
            </w:r>
          </w:p>
          <w:p w14:paraId="59103BB3"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3BB4" w14:textId="77777777" w:rsidR="00E546F5" w:rsidRDefault="00951CE2">
            <w:pPr>
              <w:pStyle w:val="Tier3Bullet"/>
            </w:pPr>
            <w:r>
              <w:tab/>
            </w:r>
            <w:r>
              <w:tab/>
              <w:t>-</w:t>
            </w:r>
            <w:r>
              <w:tab/>
              <w:t>for fitting to or equipping such ships, boats or other vessels;</w:t>
            </w:r>
          </w:p>
          <w:p w14:paraId="59103BB5"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BB6" w14:textId="77777777" w:rsidR="00E546F5" w:rsidRDefault="00951CE2">
            <w:pPr>
              <w:pStyle w:val="Tier3Bullet"/>
            </w:pPr>
            <w:r>
              <w:tab/>
            </w:r>
            <w:r>
              <w:tab/>
              <w:t>-</w:t>
            </w:r>
            <w:r>
              <w:tab/>
              <w:t>for equipping the above platforms;</w:t>
            </w:r>
          </w:p>
          <w:p w14:paraId="59103BB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B8" w14:textId="77777777" w:rsidR="00E546F5" w:rsidRDefault="00951CE2">
            <w:pPr>
              <w:pStyle w:val="NormalinTable"/>
            </w:pPr>
            <w:r>
              <w:t>0.</w:t>
            </w:r>
            <w:r>
              <w:t>0%</w:t>
            </w:r>
          </w:p>
        </w:tc>
      </w:tr>
      <w:tr w:rsidR="00E546F5" w14:paraId="59103B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BA" w14:textId="77777777" w:rsidR="00E546F5" w:rsidRDefault="00951CE2">
            <w:pPr>
              <w:pStyle w:val="NormalinTable"/>
            </w:pPr>
            <w:r>
              <w:t>4810220080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BB" w14:textId="77777777" w:rsidR="00E546F5" w:rsidRDefault="00951CE2">
            <w:pPr>
              <w:pStyle w:val="Tier1"/>
            </w:pPr>
            <w:r>
              <w:t>Paper and paperboard, coated on one or both sides with kaolin (China clay) or other inorganic substances, with or without a binder, and with no other coating, whether or not surface-coloured, surface-decorated or printed, in rolls or rectang</w:t>
            </w:r>
            <w:r>
              <w:t>ular (including square) sheets, of any size</w:t>
            </w:r>
          </w:p>
          <w:p w14:paraId="59103BBC" w14:textId="77777777" w:rsidR="00E546F5" w:rsidRDefault="00951CE2">
            <w:pPr>
              <w:pStyle w:val="Tier2"/>
            </w:pPr>
            <w:r>
              <w:t>-</w:t>
            </w:r>
            <w:r>
              <w:tab/>
              <w:t>Paper and paperboard of a kind used for writing, printing or other graphic purposes, of which more than 10% by weight of the total fibre content consists of fibres obtained by a mechanical or chemi-mechanical p</w:t>
            </w:r>
            <w:r>
              <w:t>rocess</w:t>
            </w:r>
          </w:p>
          <w:p w14:paraId="59103BBD" w14:textId="77777777" w:rsidR="00E546F5" w:rsidRDefault="00951CE2">
            <w:pPr>
              <w:pStyle w:val="Tier3"/>
            </w:pPr>
            <w:r>
              <w:t>-</w:t>
            </w:r>
            <w:r>
              <w:tab/>
              <w:t>-</w:t>
            </w:r>
            <w:r>
              <w:tab/>
              <w:t>Lightweight coated paper</w:t>
            </w:r>
          </w:p>
          <w:p w14:paraId="59103BBE" w14:textId="77777777" w:rsidR="00E546F5" w:rsidRDefault="00951CE2">
            <w:pPr>
              <w:pStyle w:val="Tier4"/>
            </w:pPr>
            <w:r>
              <w:t>-</w:t>
            </w:r>
            <w:r>
              <w:tab/>
              <w:t>-</w:t>
            </w:r>
            <w:r>
              <w:tab/>
              <w:t>-</w:t>
            </w:r>
            <w:r>
              <w:tab/>
              <w:t>Other</w:t>
            </w:r>
          </w:p>
          <w:p w14:paraId="59103BB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BC0" w14:textId="77777777" w:rsidR="00E546F5" w:rsidRDefault="00951CE2">
            <w:pPr>
              <w:pStyle w:val="Tier4Bullet"/>
            </w:pPr>
            <w:r>
              <w:tab/>
            </w:r>
            <w:r>
              <w:tab/>
            </w:r>
            <w:r>
              <w:tab/>
              <w:t>-</w:t>
            </w:r>
            <w:r>
              <w:tab/>
              <w:t xml:space="preserve">for fitting to or equipping such ships, boats or </w:t>
            </w:r>
            <w:r>
              <w:t>other vessels;</w:t>
            </w:r>
          </w:p>
          <w:p w14:paraId="59103BC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BC2" w14:textId="77777777" w:rsidR="00E546F5" w:rsidRDefault="00951CE2">
            <w:pPr>
              <w:pStyle w:val="Tier4Bullet"/>
            </w:pPr>
            <w:r>
              <w:tab/>
            </w:r>
            <w:r>
              <w:tab/>
            </w:r>
            <w:r>
              <w:tab/>
              <w:t>-</w:t>
            </w:r>
            <w:r>
              <w:tab/>
              <w:t>for e</w:t>
            </w:r>
            <w:r>
              <w:t>quipping the above platforms;</w:t>
            </w:r>
          </w:p>
          <w:p w14:paraId="59103BC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C4" w14:textId="77777777" w:rsidR="00E546F5" w:rsidRDefault="00951CE2">
            <w:pPr>
              <w:pStyle w:val="NormalinTable"/>
            </w:pPr>
            <w:r>
              <w:t>0.0%</w:t>
            </w:r>
          </w:p>
        </w:tc>
      </w:tr>
      <w:tr w:rsidR="00E546F5" w14:paraId="59103B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C6" w14:textId="77777777" w:rsidR="00E546F5" w:rsidRDefault="00951CE2">
            <w:pPr>
              <w:pStyle w:val="NormalinTable"/>
            </w:pPr>
            <w:r>
              <w:t>4810293080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C7" w14:textId="77777777" w:rsidR="00E546F5" w:rsidRDefault="00951CE2">
            <w:pPr>
              <w:pStyle w:val="Tier1"/>
            </w:pPr>
            <w:r>
              <w:t xml:space="preserve">Paper and paperboard, coated on one or both sides with kaolin (China clay) or other inorganic substances, with or without a </w:t>
            </w:r>
            <w:r>
              <w:t>binder, and with no other coating, whether or not surface-coloured, surface-decorated or printed, in rolls or rectangular (including square) sheets, of any size</w:t>
            </w:r>
          </w:p>
          <w:p w14:paraId="59103BC8" w14:textId="77777777" w:rsidR="00E546F5" w:rsidRDefault="00951CE2">
            <w:pPr>
              <w:pStyle w:val="Tier2"/>
            </w:pPr>
            <w:r>
              <w:t>-</w:t>
            </w:r>
            <w:r>
              <w:tab/>
              <w:t>Paper and paperboard of a kind used for writing, printing or other graphic purposes, of which</w:t>
            </w:r>
            <w:r>
              <w:t xml:space="preserve"> more than 10% by weight of the total fibre content consists of fibres obtained by a mechanical or chemi-mechanical process</w:t>
            </w:r>
          </w:p>
          <w:p w14:paraId="59103BC9" w14:textId="77777777" w:rsidR="00E546F5" w:rsidRDefault="00951CE2">
            <w:pPr>
              <w:pStyle w:val="Tier3"/>
            </w:pPr>
            <w:r>
              <w:t>-</w:t>
            </w:r>
            <w:r>
              <w:tab/>
              <w:t>-</w:t>
            </w:r>
            <w:r>
              <w:tab/>
              <w:t>Other</w:t>
            </w:r>
          </w:p>
          <w:p w14:paraId="59103BCA" w14:textId="77777777" w:rsidR="00E546F5" w:rsidRDefault="00951CE2">
            <w:pPr>
              <w:pStyle w:val="Tier4"/>
            </w:pPr>
            <w:r>
              <w:t>-</w:t>
            </w:r>
            <w:r>
              <w:tab/>
              <w:t>-</w:t>
            </w:r>
            <w:r>
              <w:tab/>
              <w:t>-</w:t>
            </w:r>
            <w:r>
              <w:tab/>
              <w:t>In rolls</w:t>
            </w:r>
          </w:p>
          <w:p w14:paraId="59103BCB" w14:textId="77777777" w:rsidR="00E546F5" w:rsidRDefault="00951CE2">
            <w:pPr>
              <w:pStyle w:val="Tier5"/>
            </w:pPr>
            <w:r>
              <w:t>-</w:t>
            </w:r>
            <w:r>
              <w:tab/>
              <w:t>-</w:t>
            </w:r>
            <w:r>
              <w:tab/>
              <w:t>-</w:t>
            </w:r>
            <w:r>
              <w:tab/>
              <w:t>-</w:t>
            </w:r>
            <w:r>
              <w:tab/>
              <w:t>Other</w:t>
            </w:r>
          </w:p>
          <w:p w14:paraId="59103BCC" w14:textId="77777777" w:rsidR="00E546F5" w:rsidRDefault="00951CE2">
            <w:pPr>
              <w:pStyle w:val="Tier5Bullet"/>
            </w:pPr>
            <w:r>
              <w:tab/>
            </w:r>
            <w:r>
              <w:tab/>
            </w:r>
            <w:r>
              <w:tab/>
            </w:r>
            <w:r>
              <w:tab/>
              <w:t>-</w:t>
            </w:r>
            <w:r>
              <w:tab/>
              <w:t xml:space="preserve">for incorporation in ships, boats or other vessels listed in Table 1, for the purposes </w:t>
            </w:r>
            <w:r>
              <w:t>of their construction, repair, maintenance or conversion;</w:t>
            </w:r>
          </w:p>
          <w:p w14:paraId="59103BCD" w14:textId="77777777" w:rsidR="00E546F5" w:rsidRDefault="00951CE2">
            <w:pPr>
              <w:pStyle w:val="Tier5Bullet"/>
            </w:pPr>
            <w:r>
              <w:tab/>
            </w:r>
            <w:r>
              <w:tab/>
            </w:r>
            <w:r>
              <w:tab/>
            </w:r>
            <w:r>
              <w:tab/>
              <w:t>-</w:t>
            </w:r>
            <w:r>
              <w:tab/>
              <w:t>for fitting to or equipping such ships, boats or other vessels;</w:t>
            </w:r>
          </w:p>
          <w:p w14:paraId="59103BCE" w14:textId="77777777" w:rsidR="00E546F5" w:rsidRDefault="00951CE2">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14:paraId="59103BCF" w14:textId="77777777" w:rsidR="00E546F5" w:rsidRDefault="00951CE2">
            <w:pPr>
              <w:pStyle w:val="Tier5Bullet"/>
            </w:pPr>
            <w:r>
              <w:tab/>
            </w:r>
            <w:r>
              <w:tab/>
            </w:r>
            <w:r>
              <w:tab/>
            </w:r>
            <w:r>
              <w:tab/>
              <w:t>-</w:t>
            </w:r>
            <w:r>
              <w:tab/>
              <w:t>for equipping the above platforms;</w:t>
            </w:r>
          </w:p>
          <w:p w14:paraId="59103BD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D1" w14:textId="77777777" w:rsidR="00E546F5" w:rsidRDefault="00951CE2">
            <w:pPr>
              <w:pStyle w:val="NormalinTable"/>
            </w:pPr>
            <w:r>
              <w:t>0.0%</w:t>
            </w:r>
          </w:p>
        </w:tc>
      </w:tr>
      <w:tr w:rsidR="00E546F5" w14:paraId="59103B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D3" w14:textId="77777777" w:rsidR="00E546F5" w:rsidRDefault="00951CE2">
            <w:pPr>
              <w:pStyle w:val="NormalinTable"/>
            </w:pPr>
            <w:r>
              <w:t>4810298000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D4" w14:textId="77777777" w:rsidR="00E546F5" w:rsidRDefault="00951CE2">
            <w:pPr>
              <w:pStyle w:val="Tier1"/>
            </w:pPr>
            <w:r>
              <w:t xml:space="preserve">Paper and </w:t>
            </w:r>
            <w:r>
              <w:t>paperboard, coated on one or both sides with kaolin (China clay) or other inorganic substances, with or without a binder, and with no other coating, whether or not surface-coloured, surface-decorated or printed, in rolls or rectangular (including square) s</w:t>
            </w:r>
            <w:r>
              <w:t>heets, of any size</w:t>
            </w:r>
          </w:p>
          <w:p w14:paraId="59103BD5" w14:textId="77777777" w:rsidR="00E546F5" w:rsidRDefault="00951CE2">
            <w:pPr>
              <w:pStyle w:val="Tier2"/>
            </w:pPr>
            <w:r>
              <w:t>-</w:t>
            </w:r>
            <w:r>
              <w:tab/>
              <w:t>Paper and paperboard of a kind used for writing, printing or other graphic purposes, of which more than 10% by weight of the total fibre content consists of fibres obtained by a mechanical or chemi-mechanical process</w:t>
            </w:r>
          </w:p>
          <w:p w14:paraId="59103BD6" w14:textId="77777777" w:rsidR="00E546F5" w:rsidRDefault="00951CE2">
            <w:pPr>
              <w:pStyle w:val="Tier3"/>
            </w:pPr>
            <w:r>
              <w:t>-</w:t>
            </w:r>
            <w:r>
              <w:tab/>
              <w:t>-</w:t>
            </w:r>
            <w:r>
              <w:tab/>
              <w:t>Other</w:t>
            </w:r>
          </w:p>
          <w:p w14:paraId="59103BD7" w14:textId="77777777" w:rsidR="00E546F5" w:rsidRDefault="00951CE2">
            <w:pPr>
              <w:pStyle w:val="Tier4"/>
            </w:pPr>
            <w:r>
              <w:t>-</w:t>
            </w:r>
            <w:r>
              <w:tab/>
              <w:t>-</w:t>
            </w:r>
            <w:r>
              <w:tab/>
              <w:t>-</w:t>
            </w:r>
            <w:r>
              <w:tab/>
              <w:t>Ot</w:t>
            </w:r>
            <w:r>
              <w:t>her</w:t>
            </w:r>
          </w:p>
          <w:p w14:paraId="59103BD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BD9" w14:textId="77777777" w:rsidR="00E546F5" w:rsidRDefault="00951CE2">
            <w:pPr>
              <w:pStyle w:val="Tier4Bullet"/>
            </w:pPr>
            <w:r>
              <w:tab/>
            </w:r>
            <w:r>
              <w:tab/>
            </w:r>
            <w:r>
              <w:tab/>
              <w:t>-</w:t>
            </w:r>
            <w:r>
              <w:tab/>
              <w:t>for fitting to or equipping such ships, boats or other vessels;</w:t>
            </w:r>
          </w:p>
          <w:p w14:paraId="59103BDA" w14:textId="77777777" w:rsidR="00E546F5" w:rsidRDefault="00951CE2">
            <w:pPr>
              <w:pStyle w:val="Tier4Bullet"/>
            </w:pPr>
            <w:r>
              <w:tab/>
            </w: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14:paraId="59103BDB" w14:textId="77777777" w:rsidR="00E546F5" w:rsidRDefault="00951CE2">
            <w:pPr>
              <w:pStyle w:val="Tier4Bullet"/>
            </w:pPr>
            <w:r>
              <w:tab/>
            </w:r>
            <w:r>
              <w:tab/>
            </w:r>
            <w:r>
              <w:tab/>
              <w:t>-</w:t>
            </w:r>
            <w:r>
              <w:tab/>
              <w:t>for equipping the above platforms;</w:t>
            </w:r>
          </w:p>
          <w:p w14:paraId="59103BDC" w14:textId="77777777" w:rsidR="00E546F5" w:rsidRDefault="00951CE2">
            <w:pPr>
              <w:pStyle w:val="Tier4Bullet"/>
            </w:pPr>
            <w:r>
              <w:tab/>
            </w: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DD" w14:textId="77777777" w:rsidR="00E546F5" w:rsidRDefault="00951CE2">
            <w:pPr>
              <w:pStyle w:val="NormalinTable"/>
            </w:pPr>
            <w:r>
              <w:t>0.0%</w:t>
            </w:r>
          </w:p>
        </w:tc>
      </w:tr>
      <w:tr w:rsidR="00E546F5" w14:paraId="59103B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DF" w14:textId="77777777" w:rsidR="00E546F5" w:rsidRDefault="00951CE2">
            <w:pPr>
              <w:pStyle w:val="NormalinTable"/>
            </w:pPr>
            <w:r>
              <w:t>4810310000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E0" w14:textId="77777777" w:rsidR="00E546F5" w:rsidRDefault="00951CE2">
            <w:pPr>
              <w:pStyle w:val="Tier1"/>
            </w:pPr>
            <w:r>
              <w:t>Paper and paperboard, coated on one or both sides with kaolin (China clay) or other inorganic substances, with or without a binder, and with no other coating, whether or not su</w:t>
            </w:r>
            <w:r>
              <w:t>rface-coloured, surface-decorated or printed, in rolls or rectangular (including square) sheets, of any size</w:t>
            </w:r>
          </w:p>
          <w:p w14:paraId="59103BE1" w14:textId="77777777" w:rsidR="00E546F5" w:rsidRDefault="00951CE2">
            <w:pPr>
              <w:pStyle w:val="Tier2"/>
            </w:pPr>
            <w:r>
              <w:t>-</w:t>
            </w:r>
            <w:r>
              <w:tab/>
              <w:t>Kraft paper and paperboard, other than that of a kind used for writing, printing or other graphic purposes</w:t>
            </w:r>
          </w:p>
          <w:p w14:paraId="59103BE2" w14:textId="77777777" w:rsidR="00E546F5" w:rsidRDefault="00951CE2">
            <w:pPr>
              <w:pStyle w:val="Tier3"/>
            </w:pPr>
            <w:r>
              <w:t>-</w:t>
            </w:r>
            <w:r>
              <w:tab/>
              <w:t>-</w:t>
            </w:r>
            <w:r>
              <w:tab/>
              <w:t xml:space="preserve">Bleached uniformly throughout the </w:t>
            </w:r>
            <w:r>
              <w:t>mass and of which more than 95% by weight of the total fibre content consists of wood fibres obtained by a chemical process, and weighing 150 g/m</w:t>
            </w:r>
            <w:r>
              <w:rPr>
                <w:vertAlign w:val="superscript"/>
              </w:rPr>
              <w:t>2</w:t>
            </w:r>
            <w:r>
              <w:t>or less</w:t>
            </w:r>
          </w:p>
          <w:p w14:paraId="59103BE3" w14:textId="77777777" w:rsidR="00E546F5" w:rsidRDefault="00951CE2">
            <w:pPr>
              <w:pStyle w:val="Tier3Bullet"/>
            </w:pPr>
            <w:r>
              <w:tab/>
            </w:r>
            <w:r>
              <w:tab/>
              <w:t>-</w:t>
            </w:r>
            <w:r>
              <w:tab/>
              <w:t>for incorporation in ships, boats or other vessels listed in Table 1, for the purposes of their co</w:t>
            </w:r>
            <w:r>
              <w:t>nstruction, repair, maintenance or conversion;</w:t>
            </w:r>
          </w:p>
          <w:p w14:paraId="59103BE4" w14:textId="77777777" w:rsidR="00E546F5" w:rsidRDefault="00951CE2">
            <w:pPr>
              <w:pStyle w:val="Tier3Bullet"/>
            </w:pPr>
            <w:r>
              <w:tab/>
            </w:r>
            <w:r>
              <w:tab/>
              <w:t>-</w:t>
            </w:r>
            <w:r>
              <w:tab/>
              <w:t>for fitting to or equipping such ships, boats or other vessels;</w:t>
            </w:r>
          </w:p>
          <w:p w14:paraId="59103BE5" w14:textId="77777777" w:rsidR="00E546F5" w:rsidRDefault="00951CE2">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3BE6" w14:textId="77777777" w:rsidR="00E546F5" w:rsidRDefault="00951CE2">
            <w:pPr>
              <w:pStyle w:val="Tier3Bullet"/>
            </w:pPr>
            <w:r>
              <w:tab/>
            </w:r>
            <w:r>
              <w:tab/>
              <w:t>-</w:t>
            </w:r>
            <w:r>
              <w:tab/>
              <w:t>for equipping the above platforms;</w:t>
            </w:r>
          </w:p>
          <w:p w14:paraId="59103BE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E8" w14:textId="77777777" w:rsidR="00E546F5" w:rsidRDefault="00951CE2">
            <w:pPr>
              <w:pStyle w:val="NormalinTable"/>
            </w:pPr>
            <w:r>
              <w:t>0.0%</w:t>
            </w:r>
          </w:p>
        </w:tc>
      </w:tr>
      <w:tr w:rsidR="00E546F5" w14:paraId="59103B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EA" w14:textId="77777777" w:rsidR="00E546F5" w:rsidRDefault="00951CE2">
            <w:pPr>
              <w:pStyle w:val="NormalinTable"/>
            </w:pPr>
            <w:r>
              <w:t>4810320000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EB" w14:textId="77777777" w:rsidR="00E546F5" w:rsidRDefault="00951CE2">
            <w:pPr>
              <w:pStyle w:val="Tier1"/>
            </w:pPr>
            <w:r>
              <w:t>Paper and paperboard, c</w:t>
            </w:r>
            <w:r>
              <w:t>oated on one or both sides with kaolin (China clay) or other inorganic substances, with or without a binder, and with no other coating, whether or not surface-coloured, surface-decorated or printed, in rolls or rectangular (including square) sheets, of any</w:t>
            </w:r>
            <w:r>
              <w:t xml:space="preserve"> size</w:t>
            </w:r>
          </w:p>
          <w:p w14:paraId="59103BEC" w14:textId="77777777" w:rsidR="00E546F5" w:rsidRDefault="00951CE2">
            <w:pPr>
              <w:pStyle w:val="Tier2"/>
            </w:pPr>
            <w:r>
              <w:t>-</w:t>
            </w:r>
            <w:r>
              <w:tab/>
              <w:t>Kraft paper and paperboard, other than that of a kind used for writing, printing or other graphic purposes</w:t>
            </w:r>
          </w:p>
          <w:p w14:paraId="59103BED" w14:textId="77777777" w:rsidR="00E546F5" w:rsidRDefault="00951CE2">
            <w:pPr>
              <w:pStyle w:val="Tier3"/>
            </w:pPr>
            <w:r>
              <w:t>-</w:t>
            </w:r>
            <w:r>
              <w:tab/>
              <w:t>-</w:t>
            </w:r>
            <w:r>
              <w:tab/>
              <w:t>Bleached uniformly throughout the mass and of which more than 95% by weight of the total fibre content consists of wood fibres obtained b</w:t>
            </w:r>
            <w:r>
              <w:t>y a chemical process, and weighing more than 150 g/m</w:t>
            </w:r>
            <w:r>
              <w:rPr>
                <w:vertAlign w:val="superscript"/>
              </w:rPr>
              <w:t>2</w:t>
            </w:r>
          </w:p>
          <w:p w14:paraId="59103BE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BEF" w14:textId="77777777" w:rsidR="00E546F5" w:rsidRDefault="00951CE2">
            <w:pPr>
              <w:pStyle w:val="Tier3Bullet"/>
            </w:pPr>
            <w:r>
              <w:tab/>
            </w:r>
            <w:r>
              <w:tab/>
              <w:t>-</w:t>
            </w:r>
            <w:r>
              <w:tab/>
              <w:t xml:space="preserve">for fitting to or equipping such ships, </w:t>
            </w:r>
            <w:r>
              <w:t>boats or other vessels;</w:t>
            </w:r>
          </w:p>
          <w:p w14:paraId="59103BF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BF1" w14:textId="77777777" w:rsidR="00E546F5" w:rsidRDefault="00951CE2">
            <w:pPr>
              <w:pStyle w:val="Tier3Bullet"/>
            </w:pPr>
            <w:r>
              <w:tab/>
            </w:r>
            <w:r>
              <w:tab/>
            </w:r>
            <w:r>
              <w:t>-</w:t>
            </w:r>
            <w:r>
              <w:tab/>
              <w:t>for equipping the above platforms;</w:t>
            </w:r>
          </w:p>
          <w:p w14:paraId="59103BF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F3" w14:textId="77777777" w:rsidR="00E546F5" w:rsidRDefault="00951CE2">
            <w:pPr>
              <w:pStyle w:val="NormalinTable"/>
            </w:pPr>
            <w:r>
              <w:t>0.0%</w:t>
            </w:r>
          </w:p>
        </w:tc>
      </w:tr>
      <w:tr w:rsidR="00E546F5" w14:paraId="59103B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BF5" w14:textId="77777777" w:rsidR="00E546F5" w:rsidRDefault="00951CE2">
            <w:pPr>
              <w:pStyle w:val="NormalinTable"/>
            </w:pPr>
            <w:r>
              <w:t>4810920000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BF6" w14:textId="77777777" w:rsidR="00E546F5" w:rsidRDefault="00951CE2">
            <w:pPr>
              <w:pStyle w:val="Tier1"/>
            </w:pPr>
            <w:r>
              <w:t>Paper and paperboard, coated on one or both sides with kaolin (China clay) or other inorganic substances, with or without a binder,</w:t>
            </w:r>
            <w:r>
              <w:t xml:space="preserve"> and with no other coating, whether or not surface-coloured, surface-decorated or printed, in rolls or rectangular (including square) sheets, of any size</w:t>
            </w:r>
          </w:p>
          <w:p w14:paraId="59103BF7" w14:textId="77777777" w:rsidR="00E546F5" w:rsidRDefault="00951CE2">
            <w:pPr>
              <w:pStyle w:val="Tier2"/>
            </w:pPr>
            <w:r>
              <w:t>-</w:t>
            </w:r>
            <w:r>
              <w:tab/>
              <w:t>Other paper and paperboard</w:t>
            </w:r>
          </w:p>
          <w:p w14:paraId="59103BF8" w14:textId="77777777" w:rsidR="00E546F5" w:rsidRDefault="00951CE2">
            <w:pPr>
              <w:pStyle w:val="Tier3"/>
            </w:pPr>
            <w:r>
              <w:t>-</w:t>
            </w:r>
            <w:r>
              <w:tab/>
              <w:t>-</w:t>
            </w:r>
            <w:r>
              <w:tab/>
              <w:t>Multi-ply</w:t>
            </w:r>
          </w:p>
          <w:p w14:paraId="59103BF9"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3BFA" w14:textId="77777777" w:rsidR="00E546F5" w:rsidRDefault="00951CE2">
            <w:pPr>
              <w:pStyle w:val="Tier3Bullet"/>
            </w:pPr>
            <w:r>
              <w:tab/>
            </w:r>
            <w:r>
              <w:tab/>
              <w:t>-</w:t>
            </w:r>
            <w:r>
              <w:tab/>
              <w:t>for fitting to or equipping such ships, boats or other vessels;</w:t>
            </w:r>
          </w:p>
          <w:p w14:paraId="59103BFB"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BFC" w14:textId="77777777" w:rsidR="00E546F5" w:rsidRDefault="00951CE2">
            <w:pPr>
              <w:pStyle w:val="Tier3Bullet"/>
            </w:pPr>
            <w:r>
              <w:tab/>
            </w:r>
            <w:r>
              <w:tab/>
              <w:t>-</w:t>
            </w:r>
            <w:r>
              <w:tab/>
              <w:t>for equipping the above platforms;</w:t>
            </w:r>
          </w:p>
          <w:p w14:paraId="59103BF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BFE" w14:textId="77777777" w:rsidR="00E546F5" w:rsidRDefault="00951CE2">
            <w:pPr>
              <w:pStyle w:val="NormalinTable"/>
            </w:pPr>
            <w:r>
              <w:t>0.</w:t>
            </w:r>
            <w:r>
              <w:t>0%</w:t>
            </w:r>
          </w:p>
        </w:tc>
      </w:tr>
      <w:tr w:rsidR="00E546F5" w14:paraId="59103C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00" w14:textId="77777777" w:rsidR="00E546F5" w:rsidRDefault="00951CE2">
            <w:pPr>
              <w:pStyle w:val="NormalinTable"/>
            </w:pPr>
            <w:r>
              <w:t>4810991080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01" w14:textId="77777777" w:rsidR="00E546F5" w:rsidRDefault="00951CE2">
            <w:pPr>
              <w:pStyle w:val="Tier1"/>
            </w:pPr>
            <w:r>
              <w:t>Paper and paperboard, coated on one or both sides with kaolin (China clay) or other inorganic substances, with or without a binder, and with no other coating, whether or not surface-coloured, surface-decorated or printed, in rolls or rectang</w:t>
            </w:r>
            <w:r>
              <w:t>ular (including square) sheets, of any size</w:t>
            </w:r>
          </w:p>
          <w:p w14:paraId="59103C02" w14:textId="77777777" w:rsidR="00E546F5" w:rsidRDefault="00951CE2">
            <w:pPr>
              <w:pStyle w:val="Tier2"/>
            </w:pPr>
            <w:r>
              <w:t>-</w:t>
            </w:r>
            <w:r>
              <w:tab/>
              <w:t>Other paper and paperboard</w:t>
            </w:r>
          </w:p>
          <w:p w14:paraId="59103C03" w14:textId="77777777" w:rsidR="00E546F5" w:rsidRDefault="00951CE2">
            <w:pPr>
              <w:pStyle w:val="Tier3"/>
            </w:pPr>
            <w:r>
              <w:t>-</w:t>
            </w:r>
            <w:r>
              <w:tab/>
              <w:t>-</w:t>
            </w:r>
            <w:r>
              <w:tab/>
              <w:t>Other</w:t>
            </w:r>
          </w:p>
          <w:p w14:paraId="59103C04" w14:textId="77777777" w:rsidR="00E546F5" w:rsidRDefault="00951CE2">
            <w:pPr>
              <w:pStyle w:val="Tier4"/>
            </w:pPr>
            <w:r>
              <w:t>-</w:t>
            </w:r>
            <w:r>
              <w:tab/>
              <w:t>-</w:t>
            </w:r>
            <w:r>
              <w:tab/>
              <w:t>-</w:t>
            </w:r>
            <w:r>
              <w:tab/>
              <w:t>Bleached paper and paperboard, coated with kaolin</w:t>
            </w:r>
          </w:p>
          <w:p w14:paraId="59103C05" w14:textId="77777777" w:rsidR="00E546F5" w:rsidRDefault="00951CE2">
            <w:pPr>
              <w:pStyle w:val="Tier5"/>
            </w:pPr>
            <w:r>
              <w:t>-</w:t>
            </w:r>
            <w:r>
              <w:tab/>
              <w:t>-</w:t>
            </w:r>
            <w:r>
              <w:tab/>
              <w:t>-</w:t>
            </w:r>
            <w:r>
              <w:tab/>
              <w:t>-</w:t>
            </w:r>
            <w:r>
              <w:tab/>
              <w:t>Other</w:t>
            </w:r>
          </w:p>
          <w:p w14:paraId="59103C06"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3C07" w14:textId="77777777" w:rsidR="00E546F5" w:rsidRDefault="00951CE2">
            <w:pPr>
              <w:pStyle w:val="Tier5Bullet"/>
            </w:pPr>
            <w:r>
              <w:tab/>
            </w:r>
            <w:r>
              <w:tab/>
            </w:r>
            <w:r>
              <w:tab/>
            </w:r>
            <w:r>
              <w:tab/>
              <w:t>-</w:t>
            </w:r>
            <w:r>
              <w:tab/>
              <w:t>for fitting to or equipping such ships, boats or other vessels;</w:t>
            </w:r>
          </w:p>
          <w:p w14:paraId="59103C08"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3C09" w14:textId="77777777" w:rsidR="00E546F5" w:rsidRDefault="00951CE2">
            <w:pPr>
              <w:pStyle w:val="Tier5Bullet"/>
            </w:pPr>
            <w:r>
              <w:tab/>
            </w:r>
            <w:r>
              <w:tab/>
            </w:r>
            <w:r>
              <w:tab/>
            </w:r>
            <w:r>
              <w:tab/>
              <w:t>-</w:t>
            </w:r>
            <w:r>
              <w:tab/>
              <w:t>for equipping the above platforms;</w:t>
            </w:r>
          </w:p>
          <w:p w14:paraId="59103C0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0B" w14:textId="77777777" w:rsidR="00E546F5" w:rsidRDefault="00951CE2">
            <w:pPr>
              <w:pStyle w:val="NormalinTable"/>
            </w:pPr>
            <w:r>
              <w:t>0.0%</w:t>
            </w:r>
          </w:p>
        </w:tc>
      </w:tr>
      <w:tr w:rsidR="00E546F5" w14:paraId="59103C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0D" w14:textId="77777777" w:rsidR="00E546F5" w:rsidRDefault="00951CE2">
            <w:pPr>
              <w:pStyle w:val="NormalinTable"/>
            </w:pPr>
            <w:r>
              <w:t>4810998080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0E" w14:textId="77777777" w:rsidR="00E546F5" w:rsidRDefault="00951CE2">
            <w:pPr>
              <w:pStyle w:val="Tier1"/>
            </w:pPr>
            <w:r>
              <w:t xml:space="preserve">Paper and </w:t>
            </w:r>
            <w:r>
              <w:t>paperboard, coated on one or both sides with kaolin (China clay) or other inorganic substances, with or without a binder, and with no other coating, whether or not surface-coloured, surface-decorated or printed, in rolls or rectangular (including square) s</w:t>
            </w:r>
            <w:r>
              <w:t>heets, of any size</w:t>
            </w:r>
          </w:p>
          <w:p w14:paraId="59103C0F" w14:textId="77777777" w:rsidR="00E546F5" w:rsidRDefault="00951CE2">
            <w:pPr>
              <w:pStyle w:val="Tier2"/>
            </w:pPr>
            <w:r>
              <w:t>-</w:t>
            </w:r>
            <w:r>
              <w:tab/>
              <w:t>Other paper and paperboard</w:t>
            </w:r>
          </w:p>
          <w:p w14:paraId="59103C10" w14:textId="77777777" w:rsidR="00E546F5" w:rsidRDefault="00951CE2">
            <w:pPr>
              <w:pStyle w:val="Tier3"/>
            </w:pPr>
            <w:r>
              <w:t>-</w:t>
            </w:r>
            <w:r>
              <w:tab/>
              <w:t>-</w:t>
            </w:r>
            <w:r>
              <w:tab/>
              <w:t>Other</w:t>
            </w:r>
          </w:p>
          <w:p w14:paraId="59103C11" w14:textId="77777777" w:rsidR="00E546F5" w:rsidRDefault="00951CE2">
            <w:pPr>
              <w:pStyle w:val="Tier4"/>
            </w:pPr>
            <w:r>
              <w:t>-</w:t>
            </w:r>
            <w:r>
              <w:tab/>
              <w:t>-</w:t>
            </w:r>
            <w:r>
              <w:tab/>
              <w:t>-</w:t>
            </w:r>
            <w:r>
              <w:tab/>
              <w:t>Other</w:t>
            </w:r>
          </w:p>
          <w:p w14:paraId="59103C12" w14:textId="77777777" w:rsidR="00E546F5" w:rsidRDefault="00951CE2">
            <w:pPr>
              <w:pStyle w:val="Tier5"/>
            </w:pPr>
            <w:r>
              <w:t>-</w:t>
            </w:r>
            <w:r>
              <w:tab/>
              <w:t>-</w:t>
            </w:r>
            <w:r>
              <w:tab/>
              <w:t>-</w:t>
            </w:r>
            <w:r>
              <w:tab/>
              <w:t>-</w:t>
            </w:r>
            <w:r>
              <w:tab/>
              <w:t>Other</w:t>
            </w:r>
          </w:p>
          <w:p w14:paraId="59103C1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C14" w14:textId="77777777" w:rsidR="00E546F5" w:rsidRDefault="00951CE2">
            <w:pPr>
              <w:pStyle w:val="Tier5Bullet"/>
            </w:pPr>
            <w:r>
              <w:tab/>
            </w:r>
            <w:r>
              <w:tab/>
            </w:r>
            <w:r>
              <w:tab/>
            </w:r>
            <w:r>
              <w:tab/>
              <w:t>-</w:t>
            </w:r>
            <w:r>
              <w:tab/>
              <w:t xml:space="preserve">for </w:t>
            </w:r>
            <w:r>
              <w:t>fitting to or equipping such ships, boats or other vessels;</w:t>
            </w:r>
          </w:p>
          <w:p w14:paraId="59103C15"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3C16" w14:textId="77777777" w:rsidR="00E546F5" w:rsidRDefault="00951CE2">
            <w:pPr>
              <w:pStyle w:val="Tier5Bullet"/>
            </w:pPr>
            <w:r>
              <w:tab/>
            </w:r>
            <w:r>
              <w:tab/>
            </w:r>
            <w:r>
              <w:tab/>
            </w:r>
            <w:r>
              <w:tab/>
              <w:t>-</w:t>
            </w:r>
            <w:r>
              <w:tab/>
              <w:t>for equipping the above platforms;</w:t>
            </w:r>
          </w:p>
          <w:p w14:paraId="59103C1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18" w14:textId="77777777" w:rsidR="00E546F5" w:rsidRDefault="00951CE2">
            <w:pPr>
              <w:pStyle w:val="NormalinTable"/>
            </w:pPr>
            <w:r>
              <w:t>0.0%</w:t>
            </w:r>
          </w:p>
        </w:tc>
      </w:tr>
      <w:tr w:rsidR="00E546F5" w14:paraId="59103C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1A" w14:textId="77777777" w:rsidR="00E546F5" w:rsidRDefault="00951CE2">
            <w:pPr>
              <w:pStyle w:val="NormalinTable"/>
            </w:pPr>
            <w:r>
              <w:t>4811000000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1B" w14:textId="77777777" w:rsidR="00E546F5" w:rsidRDefault="00951CE2">
            <w:pPr>
              <w:pStyle w:val="Tier1"/>
            </w:pPr>
            <w:r>
              <w:t>Paper, paperboard, cellulose wadding and webs of cellulose fibres, coated, impregnated, c</w:t>
            </w:r>
            <w:r>
              <w:t>overed, surface-coloured, surface-decorated or printed, in rolls or rectangular (including square) sheets, of any size, other than goods of the kind described in heading 4803, 4809 or 4810</w:t>
            </w:r>
          </w:p>
          <w:p w14:paraId="59103C1C" w14:textId="77777777" w:rsidR="00E546F5" w:rsidRDefault="00951CE2">
            <w:pPr>
              <w:pStyle w:val="Tier1Bullet"/>
            </w:pPr>
            <w:r>
              <w:t>-</w:t>
            </w:r>
            <w:r>
              <w:tab/>
              <w:t>for incorporation in ships, boats or other vessels listed in Tabl</w:t>
            </w:r>
            <w:r>
              <w:t>e 1, for the purposes of their construction, repair, maintenance or conversion;</w:t>
            </w:r>
          </w:p>
          <w:p w14:paraId="59103C1D" w14:textId="77777777" w:rsidR="00E546F5" w:rsidRDefault="00951CE2">
            <w:pPr>
              <w:pStyle w:val="Tier1Bullet"/>
            </w:pPr>
            <w:r>
              <w:t>-</w:t>
            </w:r>
            <w:r>
              <w:tab/>
              <w:t>for fitting to or equipping such ships, boats or other vessels;</w:t>
            </w:r>
          </w:p>
          <w:p w14:paraId="59103C1E" w14:textId="77777777" w:rsidR="00E546F5" w:rsidRDefault="00951CE2">
            <w:pPr>
              <w:pStyle w:val="Tier1Bullet"/>
            </w:pPr>
            <w:r>
              <w:t>-</w:t>
            </w:r>
            <w:r>
              <w:tab/>
              <w:t>for incorporation, for the purposes of their construction, repair, maintenance or conversion, in drilling or</w:t>
            </w:r>
            <w:r>
              <w:t xml:space="preserve"> production platforms listed below: fixed, of subheading ex 8430 49 or floating or submersible of subheading 8905 20;</w:t>
            </w:r>
          </w:p>
          <w:p w14:paraId="59103C1F" w14:textId="77777777" w:rsidR="00E546F5" w:rsidRDefault="00951CE2">
            <w:pPr>
              <w:pStyle w:val="Tier1Bullet"/>
            </w:pPr>
            <w:r>
              <w:t>-</w:t>
            </w:r>
            <w:r>
              <w:tab/>
              <w:t>for equipping the above platforms;</w:t>
            </w:r>
          </w:p>
          <w:p w14:paraId="59103C2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21" w14:textId="77777777" w:rsidR="00E546F5" w:rsidRDefault="00951CE2">
            <w:pPr>
              <w:pStyle w:val="NormalinTable"/>
            </w:pPr>
            <w:r>
              <w:t>0.0%</w:t>
            </w:r>
          </w:p>
        </w:tc>
      </w:tr>
      <w:tr w:rsidR="00E546F5" w14:paraId="59103C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23" w14:textId="77777777" w:rsidR="00E546F5" w:rsidRDefault="00951CE2">
            <w:pPr>
              <w:pStyle w:val="NormalinTable"/>
            </w:pPr>
            <w:r>
              <w:t>4812000000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24" w14:textId="77777777" w:rsidR="00E546F5" w:rsidRDefault="00951CE2">
            <w:pPr>
              <w:pStyle w:val="Tier1"/>
            </w:pPr>
            <w:r>
              <w:t xml:space="preserve">Filter </w:t>
            </w:r>
            <w:r>
              <w:t>blocks, slabs and plates, of paper pulp</w:t>
            </w:r>
          </w:p>
          <w:p w14:paraId="59103C25" w14:textId="77777777" w:rsidR="00E546F5" w:rsidRDefault="00951CE2">
            <w:pPr>
              <w:pStyle w:val="Tier1Bullet"/>
            </w:pPr>
            <w:r>
              <w:t>-</w:t>
            </w:r>
            <w:r>
              <w:tab/>
              <w:t>for incorporation in ships, boats or other vessels listed in Table 1, for the purposes of their construction, repair, maintenance or conversion;</w:t>
            </w:r>
          </w:p>
          <w:p w14:paraId="59103C26" w14:textId="77777777" w:rsidR="00E546F5" w:rsidRDefault="00951CE2">
            <w:pPr>
              <w:pStyle w:val="Tier1Bullet"/>
            </w:pPr>
            <w:r>
              <w:t>-</w:t>
            </w:r>
            <w:r>
              <w:tab/>
              <w:t>for fitting to or equipping such ships, boats or other vessels;</w:t>
            </w:r>
          </w:p>
          <w:p w14:paraId="59103C27" w14:textId="77777777" w:rsidR="00E546F5" w:rsidRDefault="00951CE2">
            <w:pPr>
              <w:pStyle w:val="Tier1Bullet"/>
            </w:pPr>
            <w:r>
              <w:t>-</w:t>
            </w:r>
            <w:r>
              <w:tab/>
              <w:t>f</w:t>
            </w:r>
            <w:r>
              <w:t>or incorporation, for the purposes of their construction, repair, maintenance or conversion, in drilling or production platforms listed below: fixed, of subheading ex 8430 49 or floating or submersible of subheading 8905 20;</w:t>
            </w:r>
          </w:p>
          <w:p w14:paraId="59103C28" w14:textId="77777777" w:rsidR="00E546F5" w:rsidRDefault="00951CE2">
            <w:pPr>
              <w:pStyle w:val="Tier1Bullet"/>
            </w:pPr>
            <w:r>
              <w:t>-</w:t>
            </w:r>
            <w:r>
              <w:tab/>
              <w:t>for equipping the above platf</w:t>
            </w:r>
            <w:r>
              <w:t>orms;</w:t>
            </w:r>
          </w:p>
          <w:p w14:paraId="59103C2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2A" w14:textId="77777777" w:rsidR="00E546F5" w:rsidRDefault="00951CE2">
            <w:pPr>
              <w:pStyle w:val="NormalinTable"/>
            </w:pPr>
            <w:r>
              <w:t>0.0%</w:t>
            </w:r>
          </w:p>
        </w:tc>
      </w:tr>
      <w:tr w:rsidR="00E546F5" w14:paraId="59103C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2C" w14:textId="77777777" w:rsidR="00E546F5" w:rsidRDefault="00951CE2">
            <w:pPr>
              <w:pStyle w:val="NormalinTable"/>
            </w:pPr>
            <w:r>
              <w:t>4814000000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2D" w14:textId="77777777" w:rsidR="00E546F5" w:rsidRDefault="00951CE2">
            <w:pPr>
              <w:pStyle w:val="Tier1"/>
            </w:pPr>
            <w:r>
              <w:t>Wallpaper and similar wallcoverings; window transparencies of paper</w:t>
            </w:r>
          </w:p>
          <w:p w14:paraId="59103C2E" w14:textId="77777777" w:rsidR="00E546F5" w:rsidRDefault="00951CE2">
            <w:pPr>
              <w:pStyle w:val="Tier1Bullet"/>
            </w:pPr>
            <w:r>
              <w:t>-</w:t>
            </w:r>
            <w:r>
              <w:tab/>
              <w:t xml:space="preserve">for incorporation in ships, boats or other vessels listed in Table 1, for the purposes of </w:t>
            </w:r>
            <w:r>
              <w:t>their construction, repair, maintenance or conversion;</w:t>
            </w:r>
          </w:p>
          <w:p w14:paraId="59103C2F" w14:textId="77777777" w:rsidR="00E546F5" w:rsidRDefault="00951CE2">
            <w:pPr>
              <w:pStyle w:val="Tier1Bullet"/>
            </w:pPr>
            <w:r>
              <w:t>-</w:t>
            </w:r>
            <w:r>
              <w:tab/>
              <w:t>for fitting to or equipping such ships, boats or other vessels;</w:t>
            </w:r>
          </w:p>
          <w:p w14:paraId="59103C30" w14:textId="77777777" w:rsidR="00E546F5" w:rsidRDefault="00951CE2">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14:paraId="59103C31" w14:textId="77777777" w:rsidR="00E546F5" w:rsidRDefault="00951CE2">
            <w:pPr>
              <w:pStyle w:val="Tier1Bullet"/>
            </w:pPr>
            <w:r>
              <w:t>-</w:t>
            </w:r>
            <w:r>
              <w:tab/>
              <w:t>for equipping the above platforms;</w:t>
            </w:r>
          </w:p>
          <w:p w14:paraId="59103C3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33" w14:textId="77777777" w:rsidR="00E546F5" w:rsidRDefault="00951CE2">
            <w:pPr>
              <w:pStyle w:val="NormalinTable"/>
            </w:pPr>
            <w:r>
              <w:t>0.0%</w:t>
            </w:r>
          </w:p>
        </w:tc>
      </w:tr>
      <w:tr w:rsidR="00E546F5" w14:paraId="59103C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35" w14:textId="77777777" w:rsidR="00E546F5" w:rsidRDefault="00951CE2">
            <w:pPr>
              <w:pStyle w:val="NormalinTable"/>
            </w:pPr>
            <w:r>
              <w:t>4816900000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36" w14:textId="77777777" w:rsidR="00E546F5" w:rsidRDefault="00951CE2">
            <w:pPr>
              <w:pStyle w:val="Tier1"/>
            </w:pPr>
            <w:r>
              <w:t xml:space="preserve">Carbon paper, self-copy paper and other </w:t>
            </w:r>
            <w:r>
              <w:t>copying or transfer papers (other than those of heading 4809), duplicator stencils and offset plates, of paper, whether or not put up in boxes</w:t>
            </w:r>
          </w:p>
          <w:p w14:paraId="59103C37" w14:textId="77777777" w:rsidR="00E546F5" w:rsidRDefault="00951CE2">
            <w:pPr>
              <w:pStyle w:val="Tier2"/>
            </w:pPr>
            <w:r>
              <w:t>-</w:t>
            </w:r>
            <w:r>
              <w:tab/>
              <w:t>Other</w:t>
            </w:r>
          </w:p>
          <w:p w14:paraId="59103C38"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3C39" w14:textId="77777777" w:rsidR="00E546F5" w:rsidRDefault="00951CE2">
            <w:pPr>
              <w:pStyle w:val="Tier2Bullet"/>
            </w:pPr>
            <w:r>
              <w:tab/>
              <w:t>-</w:t>
            </w:r>
            <w:r>
              <w:tab/>
              <w:t>for fitting to or equipping such ships, boats or other vessels;</w:t>
            </w:r>
          </w:p>
          <w:p w14:paraId="59103C3A"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3C3B" w14:textId="77777777" w:rsidR="00E546F5" w:rsidRDefault="00951CE2">
            <w:pPr>
              <w:pStyle w:val="Tier2Bullet"/>
            </w:pPr>
            <w:r>
              <w:tab/>
              <w:t>-</w:t>
            </w:r>
            <w:r>
              <w:tab/>
              <w:t>for equipping the above platforms;</w:t>
            </w:r>
          </w:p>
          <w:p w14:paraId="59103C3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3D" w14:textId="77777777" w:rsidR="00E546F5" w:rsidRDefault="00951CE2">
            <w:pPr>
              <w:pStyle w:val="NormalinTable"/>
            </w:pPr>
            <w:r>
              <w:t>0.0%</w:t>
            </w:r>
          </w:p>
        </w:tc>
      </w:tr>
      <w:tr w:rsidR="00E546F5" w14:paraId="59103C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3F" w14:textId="77777777" w:rsidR="00E546F5" w:rsidRDefault="00951CE2">
            <w:pPr>
              <w:pStyle w:val="NormalinTable"/>
            </w:pPr>
            <w:r>
              <w:t>4818909000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40" w14:textId="77777777" w:rsidR="00E546F5" w:rsidRDefault="00951CE2">
            <w:pPr>
              <w:pStyle w:val="Tier1"/>
            </w:pPr>
            <w:r>
              <w:t xml:space="preserve">Toilet paper and similar paper, </w:t>
            </w:r>
            <w:r>
              <w:t>cellulose wadding or webs of cellulose fibres, of a kind used for household or sanitary purposes, in rolls of a width not exceeding 36 cm, or cut to size or shape; handkerchiefs, cleansing tissues, towels, tablecloths, serviettes, bedsheets and similar hou</w:t>
            </w:r>
            <w:r>
              <w:t>sehold, sanitary or hospital articles, articles of apparel and clothing accessories, of paper pulp, paper, cellulose wadding or webs of cellulose fibres</w:t>
            </w:r>
          </w:p>
          <w:p w14:paraId="59103C41" w14:textId="77777777" w:rsidR="00E546F5" w:rsidRDefault="00951CE2">
            <w:pPr>
              <w:pStyle w:val="Tier2"/>
            </w:pPr>
            <w:r>
              <w:t>-</w:t>
            </w:r>
            <w:r>
              <w:tab/>
              <w:t>Other</w:t>
            </w:r>
          </w:p>
          <w:p w14:paraId="59103C42" w14:textId="77777777" w:rsidR="00E546F5" w:rsidRDefault="00951CE2">
            <w:pPr>
              <w:pStyle w:val="Tier3"/>
            </w:pPr>
            <w:r>
              <w:t>-</w:t>
            </w:r>
            <w:r>
              <w:tab/>
              <w:t>-</w:t>
            </w:r>
            <w:r>
              <w:tab/>
              <w:t>Other</w:t>
            </w:r>
          </w:p>
          <w:p w14:paraId="59103C43"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3C44" w14:textId="77777777" w:rsidR="00E546F5" w:rsidRDefault="00951CE2">
            <w:pPr>
              <w:pStyle w:val="Tier3Bullet"/>
            </w:pPr>
            <w:r>
              <w:tab/>
            </w:r>
            <w:r>
              <w:tab/>
              <w:t>-</w:t>
            </w:r>
            <w:r>
              <w:tab/>
              <w:t>for fitting to or equipping such ships, boats or other vessels;</w:t>
            </w:r>
          </w:p>
          <w:p w14:paraId="59103C45"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3C46" w14:textId="77777777" w:rsidR="00E546F5" w:rsidRDefault="00951CE2">
            <w:pPr>
              <w:pStyle w:val="Tier3Bullet"/>
            </w:pPr>
            <w:r>
              <w:tab/>
            </w:r>
            <w:r>
              <w:tab/>
              <w:t>-</w:t>
            </w:r>
            <w:r>
              <w:tab/>
              <w:t>for equipping the above platforms;</w:t>
            </w:r>
          </w:p>
          <w:p w14:paraId="59103C4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48" w14:textId="77777777" w:rsidR="00E546F5" w:rsidRDefault="00951CE2">
            <w:pPr>
              <w:pStyle w:val="NormalinTable"/>
            </w:pPr>
            <w:r>
              <w:t>0.0%</w:t>
            </w:r>
          </w:p>
        </w:tc>
      </w:tr>
      <w:tr w:rsidR="00E546F5" w14:paraId="59103C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4A" w14:textId="77777777" w:rsidR="00E546F5" w:rsidRDefault="00951CE2">
            <w:pPr>
              <w:pStyle w:val="NormalinTable"/>
            </w:pPr>
            <w:r>
              <w:t>4819000000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4B" w14:textId="77777777" w:rsidR="00E546F5" w:rsidRDefault="00951CE2">
            <w:pPr>
              <w:pStyle w:val="Tier1"/>
            </w:pPr>
            <w:r>
              <w:t>Cartons, boxes, case</w:t>
            </w:r>
            <w:r>
              <w:t>s, bags and other packing containers, of paper, paperboard, cellulose wadding or webs of cellulose fibres; box files, letter trays, and similar articles, of paper or paperboard, of a kind used in offices, shops or the like</w:t>
            </w:r>
          </w:p>
          <w:p w14:paraId="59103C4C"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3C4D" w14:textId="77777777" w:rsidR="00E546F5" w:rsidRDefault="00951CE2">
            <w:pPr>
              <w:pStyle w:val="Tier1Bullet"/>
            </w:pPr>
            <w:r>
              <w:t>-</w:t>
            </w:r>
            <w:r>
              <w:tab/>
              <w:t>for fitting to or equipping such ships, boats or other vessels;</w:t>
            </w:r>
          </w:p>
          <w:p w14:paraId="59103C4E"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3C4F" w14:textId="77777777" w:rsidR="00E546F5" w:rsidRDefault="00951CE2">
            <w:pPr>
              <w:pStyle w:val="Tier1Bullet"/>
            </w:pPr>
            <w:r>
              <w:t>-</w:t>
            </w:r>
            <w:r>
              <w:tab/>
              <w:t>for equipping the above platforms;</w:t>
            </w:r>
          </w:p>
          <w:p w14:paraId="59103C50"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51" w14:textId="77777777" w:rsidR="00E546F5" w:rsidRDefault="00951CE2">
            <w:pPr>
              <w:pStyle w:val="NormalinTable"/>
            </w:pPr>
            <w:r>
              <w:t>0.0%</w:t>
            </w:r>
          </w:p>
        </w:tc>
      </w:tr>
    </w:tbl>
    <w:p w14:paraId="59103C53" w14:textId="77777777" w:rsidR="00E546F5" w:rsidRDefault="00951CE2">
      <w:pPr>
        <w:pStyle w:val="Heading1"/>
      </w:pPr>
      <w:r>
        <w:t>Chapter 49 : Printed Books, Newspapers, Pictures and Other Products of The Printing Industry; Manuscripts, Typescripts and Plans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C5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C5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C5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C56" w14:textId="77777777" w:rsidR="00E546F5" w:rsidRDefault="00951CE2">
            <w:pPr>
              <w:pStyle w:val="NormalinTable"/>
              <w:rPr>
                <w:b/>
                <w:bCs w:val="0"/>
                <w:color w:val="FFFFFF"/>
              </w:rPr>
            </w:pPr>
            <w:r>
              <w:rPr>
                <w:b/>
                <w:bCs w:val="0"/>
                <w:color w:val="FFFFFF"/>
              </w:rPr>
              <w:t>Duty expression</w:t>
            </w:r>
          </w:p>
        </w:tc>
      </w:tr>
      <w:tr w:rsidR="00E546F5" w14:paraId="59103C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58" w14:textId="77777777" w:rsidR="00E546F5" w:rsidRDefault="00951CE2">
            <w:pPr>
              <w:pStyle w:val="NormalinTable"/>
            </w:pPr>
            <w:r>
              <w:t>4901000000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59" w14:textId="77777777" w:rsidR="00E546F5" w:rsidRDefault="00951CE2">
            <w:pPr>
              <w:pStyle w:val="Tier1"/>
            </w:pPr>
            <w:r>
              <w:t xml:space="preserve">Printed books, brochures, </w:t>
            </w:r>
            <w:r>
              <w:t>leaflets and similar printed matter, whether or not in single sheets</w:t>
            </w:r>
          </w:p>
          <w:p w14:paraId="59103C5A" w14:textId="77777777" w:rsidR="00E546F5" w:rsidRDefault="00951CE2">
            <w:pPr>
              <w:pStyle w:val="Tier1Bullet"/>
            </w:pPr>
            <w:r>
              <w:t>-</w:t>
            </w:r>
            <w:r>
              <w:tab/>
              <w:t>for incorporation in ships, boats or other vessels listed in Table 1, for the purposes of their construction, repair, maintenance or conversion;</w:t>
            </w:r>
          </w:p>
          <w:p w14:paraId="59103C5B" w14:textId="77777777" w:rsidR="00E546F5" w:rsidRDefault="00951CE2">
            <w:pPr>
              <w:pStyle w:val="Tier1Bullet"/>
            </w:pPr>
            <w:r>
              <w:t>-</w:t>
            </w:r>
            <w:r>
              <w:tab/>
              <w:t>for fitting to or equipping such ships</w:t>
            </w:r>
            <w:r>
              <w:t>, boats or other vessels;</w:t>
            </w:r>
          </w:p>
          <w:p w14:paraId="59103C5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3C5D" w14:textId="77777777" w:rsidR="00E546F5" w:rsidRDefault="00951CE2">
            <w:pPr>
              <w:pStyle w:val="Tier1Bullet"/>
            </w:pPr>
            <w:r>
              <w:t>-</w:t>
            </w:r>
            <w:r>
              <w:tab/>
            </w:r>
            <w:r>
              <w:t>for equipping the above platforms;</w:t>
            </w:r>
          </w:p>
          <w:p w14:paraId="59103C5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5F" w14:textId="77777777" w:rsidR="00E546F5" w:rsidRDefault="00951CE2">
            <w:pPr>
              <w:pStyle w:val="NormalinTable"/>
            </w:pPr>
            <w:r>
              <w:t>0.0%</w:t>
            </w:r>
          </w:p>
        </w:tc>
      </w:tr>
      <w:tr w:rsidR="00E546F5" w14:paraId="59103C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61" w14:textId="77777777" w:rsidR="00E546F5" w:rsidRDefault="00951CE2">
            <w:pPr>
              <w:pStyle w:val="NormalinTable"/>
            </w:pPr>
            <w:r>
              <w:t>4901000000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62" w14:textId="77777777" w:rsidR="00E546F5" w:rsidRDefault="00951CE2">
            <w:pPr>
              <w:pStyle w:val="Tier1"/>
            </w:pPr>
            <w:r>
              <w:t>Printed books, brochures, leaflets and similar printed matter, whether or not in single sheets</w:t>
            </w:r>
          </w:p>
          <w:p w14:paraId="59103C63" w14:textId="77777777" w:rsidR="00E546F5" w:rsidRDefault="00951CE2">
            <w:pPr>
              <w:pStyle w:val="Tier1Bullet"/>
            </w:pPr>
            <w:r>
              <w:t>-</w:t>
            </w:r>
            <w:r>
              <w:tab/>
              <w:t xml:space="preserve">use by, or on behalf of, the UK </w:t>
            </w:r>
            <w:r>
              <w:t>Armed Forces, individually or in cooperation with other States</w:t>
            </w:r>
          </w:p>
          <w:p w14:paraId="59103C64" w14:textId="77777777" w:rsidR="00E546F5" w:rsidRDefault="00951CE2">
            <w:pPr>
              <w:pStyle w:val="Tier1Bullet"/>
            </w:pPr>
            <w:r>
              <w:tab/>
              <w:t>a) for defending the territorial integrity of the United Kingdom, or</w:t>
            </w:r>
          </w:p>
          <w:p w14:paraId="59103C65" w14:textId="77777777" w:rsidR="00E546F5" w:rsidRDefault="00951CE2">
            <w:pPr>
              <w:pStyle w:val="Tier1Bullet"/>
            </w:pPr>
            <w:r>
              <w:tab/>
              <w:t>b) in participating in international peace-keeping or support operations, or</w:t>
            </w:r>
          </w:p>
          <w:p w14:paraId="59103C66" w14:textId="77777777" w:rsidR="00E546F5" w:rsidRDefault="00951CE2">
            <w:pPr>
              <w:pStyle w:val="Tier1Bullet"/>
            </w:pPr>
            <w:r>
              <w:tab/>
              <w:t>c) for other military purposes like the prot</w:t>
            </w:r>
            <w:r>
              <w:t>ection of nationals of the United Kingdom from social or military unrest or,</w:t>
            </w:r>
          </w:p>
          <w:p w14:paraId="59103C67" w14:textId="77777777" w:rsidR="00E546F5" w:rsidRDefault="00951CE2">
            <w:pPr>
              <w:pStyle w:val="Tier1Bullet"/>
            </w:pPr>
            <w:r>
              <w:tab/>
              <w:t>d) for training purposes, or</w:t>
            </w:r>
          </w:p>
          <w:p w14:paraId="59103C6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69" w14:textId="77777777" w:rsidR="00E546F5" w:rsidRDefault="00951CE2">
            <w:pPr>
              <w:pStyle w:val="NormalinTable"/>
            </w:pPr>
            <w:r>
              <w:t>0.0%</w:t>
            </w:r>
          </w:p>
        </w:tc>
      </w:tr>
      <w:tr w:rsidR="00E546F5" w14:paraId="59103C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6B" w14:textId="77777777" w:rsidR="00E546F5" w:rsidRDefault="00951CE2">
            <w:pPr>
              <w:pStyle w:val="NormalinTable"/>
            </w:pPr>
            <w:r>
              <w:t>4905000000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6C" w14:textId="77777777" w:rsidR="00E546F5" w:rsidRDefault="00951CE2">
            <w:pPr>
              <w:pStyle w:val="Tier1"/>
            </w:pPr>
            <w:r>
              <w:t>Maps and</w:t>
            </w:r>
            <w:r>
              <w:t xml:space="preserve"> hydrographic or similar charts of all kinds, including atlases, wall maps, topographical plans and globes, printed</w:t>
            </w:r>
          </w:p>
          <w:p w14:paraId="59103C6D"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3C6E" w14:textId="77777777" w:rsidR="00E546F5" w:rsidRDefault="00951CE2">
            <w:pPr>
              <w:pStyle w:val="Tier1Bullet"/>
            </w:pPr>
            <w:r>
              <w:t>-</w:t>
            </w:r>
            <w:r>
              <w:tab/>
              <w:t>for fitting to or equipping such ships, boats or other vessels;</w:t>
            </w:r>
          </w:p>
          <w:p w14:paraId="59103C6F"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3C70" w14:textId="77777777" w:rsidR="00E546F5" w:rsidRDefault="00951CE2">
            <w:pPr>
              <w:pStyle w:val="Tier1Bullet"/>
            </w:pPr>
            <w:r>
              <w:t>-</w:t>
            </w:r>
            <w:r>
              <w:tab/>
              <w:t>for equipping the above platforms;</w:t>
            </w:r>
          </w:p>
          <w:p w14:paraId="59103C7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72" w14:textId="77777777" w:rsidR="00E546F5" w:rsidRDefault="00951CE2">
            <w:pPr>
              <w:pStyle w:val="NormalinTable"/>
            </w:pPr>
            <w:r>
              <w:t>0.0%</w:t>
            </w:r>
          </w:p>
        </w:tc>
      </w:tr>
      <w:tr w:rsidR="00E546F5" w14:paraId="59103C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74" w14:textId="77777777" w:rsidR="00E546F5" w:rsidRDefault="00951CE2">
            <w:pPr>
              <w:pStyle w:val="NormalinTable"/>
            </w:pPr>
            <w:r>
              <w:t>4906000000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75" w14:textId="77777777" w:rsidR="00E546F5" w:rsidRDefault="00951CE2">
            <w:pPr>
              <w:pStyle w:val="Tier1"/>
            </w:pPr>
            <w:r>
              <w:t xml:space="preserve">Plans and drawings for architectural, engineering, </w:t>
            </w:r>
            <w:r>
              <w:t>industrial, commercial, topographical or similar purposes, being originals drawn by hand; handwritten texts; photographic reproductions on sensitised paper and carbon copies of the foregoing</w:t>
            </w:r>
          </w:p>
          <w:p w14:paraId="59103C76" w14:textId="77777777" w:rsidR="00E546F5" w:rsidRDefault="00951CE2">
            <w:pPr>
              <w:pStyle w:val="Tier1Bullet"/>
            </w:pPr>
            <w:r>
              <w:t>-</w:t>
            </w:r>
            <w:r>
              <w:tab/>
              <w:t>for incorporation in ships, boats or other vessels listed in Ta</w:t>
            </w:r>
            <w:r>
              <w:t>ble 1, for the purposes of their construction, repair, maintenance or conversion;</w:t>
            </w:r>
          </w:p>
          <w:p w14:paraId="59103C77" w14:textId="77777777" w:rsidR="00E546F5" w:rsidRDefault="00951CE2">
            <w:pPr>
              <w:pStyle w:val="Tier1Bullet"/>
            </w:pPr>
            <w:r>
              <w:t>-</w:t>
            </w:r>
            <w:r>
              <w:tab/>
              <w:t>for fitting to or equipping such ships, boats or other vessels;</w:t>
            </w:r>
          </w:p>
          <w:p w14:paraId="59103C78" w14:textId="77777777" w:rsidR="00E546F5" w:rsidRDefault="00951CE2">
            <w:pPr>
              <w:pStyle w:val="Tier1Bullet"/>
            </w:pPr>
            <w:r>
              <w:t>-</w:t>
            </w:r>
            <w:r>
              <w:tab/>
              <w:t xml:space="preserve">for incorporation, for the purposes of their construction, repair, maintenance or conversion, in drilling </w:t>
            </w:r>
            <w:r>
              <w:t>or production platforms listed below: fixed, of subheading ex 8430 49 or floating or submersible of subheading 8905 20;</w:t>
            </w:r>
          </w:p>
          <w:p w14:paraId="59103C79" w14:textId="77777777" w:rsidR="00E546F5" w:rsidRDefault="00951CE2">
            <w:pPr>
              <w:pStyle w:val="Tier1Bullet"/>
            </w:pPr>
            <w:r>
              <w:t>-</w:t>
            </w:r>
            <w:r>
              <w:tab/>
              <w:t>for equipping the above platforms;</w:t>
            </w:r>
          </w:p>
          <w:p w14:paraId="59103C7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7B" w14:textId="77777777" w:rsidR="00E546F5" w:rsidRDefault="00951CE2">
            <w:pPr>
              <w:pStyle w:val="NormalinTable"/>
            </w:pPr>
            <w:r>
              <w:t>0.0%</w:t>
            </w:r>
          </w:p>
        </w:tc>
      </w:tr>
      <w:tr w:rsidR="00E546F5" w14:paraId="59103C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7D" w14:textId="77777777" w:rsidR="00E546F5" w:rsidRDefault="00951CE2">
            <w:pPr>
              <w:pStyle w:val="NormalinTable"/>
            </w:pPr>
            <w:r>
              <w:t>4908000000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7E" w14:textId="77777777" w:rsidR="00E546F5" w:rsidRDefault="00951CE2">
            <w:pPr>
              <w:pStyle w:val="Tier1"/>
            </w:pPr>
            <w:r>
              <w:t>Transfers (decalcomanias)</w:t>
            </w:r>
          </w:p>
          <w:p w14:paraId="59103C7F" w14:textId="77777777" w:rsidR="00E546F5" w:rsidRDefault="00951CE2">
            <w:pPr>
              <w:pStyle w:val="Tier1Bullet"/>
            </w:pPr>
            <w:r>
              <w:t>-</w:t>
            </w:r>
            <w:r>
              <w:tab/>
              <w:t>for incorporation in ships, boats or other vessels listed in Table 1, for the purposes of their construction, repair, maintenance or conversion;</w:t>
            </w:r>
          </w:p>
          <w:p w14:paraId="59103C80" w14:textId="77777777" w:rsidR="00E546F5" w:rsidRDefault="00951CE2">
            <w:pPr>
              <w:pStyle w:val="Tier1Bullet"/>
            </w:pPr>
            <w:r>
              <w:t>-</w:t>
            </w:r>
            <w:r>
              <w:tab/>
              <w:t>for fitting to or equipping such ships, boats or other vessels;</w:t>
            </w:r>
          </w:p>
          <w:p w14:paraId="59103C81" w14:textId="77777777" w:rsidR="00E546F5" w:rsidRDefault="00951CE2">
            <w:pPr>
              <w:pStyle w:val="Tier1Bullet"/>
            </w:pPr>
            <w:r>
              <w:t>-</w:t>
            </w:r>
            <w:r>
              <w:tab/>
              <w:t>for incorporati</w:t>
            </w:r>
            <w:r>
              <w:t>on, for the purposes of their construction, repair, maintenance or conversion, in drilling or production platforms listed below: fixed, of subheading ex 8430 49 or floating or submersible of subheading 8905 20;</w:t>
            </w:r>
          </w:p>
          <w:p w14:paraId="59103C82" w14:textId="77777777" w:rsidR="00E546F5" w:rsidRDefault="00951CE2">
            <w:pPr>
              <w:pStyle w:val="Tier1Bullet"/>
            </w:pPr>
            <w:r>
              <w:t>-</w:t>
            </w:r>
            <w:r>
              <w:tab/>
              <w:t>for equipping the above platforms;</w:t>
            </w:r>
          </w:p>
          <w:p w14:paraId="59103C83" w14:textId="77777777" w:rsidR="00E546F5" w:rsidRDefault="00951CE2">
            <w:pPr>
              <w:pStyle w:val="Tier1Bullet"/>
            </w:pPr>
            <w:r>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84" w14:textId="77777777" w:rsidR="00E546F5" w:rsidRDefault="00951CE2">
            <w:pPr>
              <w:pStyle w:val="NormalinTable"/>
            </w:pPr>
            <w:r>
              <w:t>0.0%</w:t>
            </w:r>
          </w:p>
        </w:tc>
      </w:tr>
      <w:tr w:rsidR="00E546F5" w14:paraId="59103C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86" w14:textId="77777777" w:rsidR="00E546F5" w:rsidRDefault="00951CE2">
            <w:pPr>
              <w:pStyle w:val="NormalinTable"/>
            </w:pPr>
            <w:r>
              <w:t>4911000000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87" w14:textId="77777777" w:rsidR="00E546F5" w:rsidRDefault="00951CE2">
            <w:pPr>
              <w:pStyle w:val="Tier1"/>
            </w:pPr>
            <w:r>
              <w:t>Other printed matter, including printed pictures and photographs</w:t>
            </w:r>
          </w:p>
          <w:p w14:paraId="59103C88" w14:textId="77777777" w:rsidR="00E546F5" w:rsidRDefault="00951CE2">
            <w:pPr>
              <w:pStyle w:val="Tier1Bullet"/>
            </w:pPr>
            <w:r>
              <w:t>-</w:t>
            </w:r>
            <w:r>
              <w:tab/>
              <w:t>use by, or on behalf of, the UK Armed Forces, individually or in cooperation with other States</w:t>
            </w:r>
          </w:p>
          <w:p w14:paraId="59103C89" w14:textId="77777777" w:rsidR="00E546F5" w:rsidRDefault="00951CE2">
            <w:pPr>
              <w:pStyle w:val="Tier1Bullet"/>
            </w:pPr>
            <w:r>
              <w:tab/>
              <w:t xml:space="preserve">a) for </w:t>
            </w:r>
            <w:r>
              <w:t>defending the territorial integrity of the United Kingdom, or</w:t>
            </w:r>
          </w:p>
          <w:p w14:paraId="59103C8A" w14:textId="77777777" w:rsidR="00E546F5" w:rsidRDefault="00951CE2">
            <w:pPr>
              <w:pStyle w:val="Tier1Bullet"/>
            </w:pPr>
            <w:r>
              <w:tab/>
              <w:t>b) in participating in international peace-keeping or support operations, or</w:t>
            </w:r>
          </w:p>
          <w:p w14:paraId="59103C8B" w14:textId="77777777" w:rsidR="00E546F5" w:rsidRDefault="00951CE2">
            <w:pPr>
              <w:pStyle w:val="Tier1Bullet"/>
            </w:pPr>
            <w:r>
              <w:tab/>
              <w:t>c) for other military purposes like the protection of nationals of the United Kingdom from social or military unres</w:t>
            </w:r>
            <w:r>
              <w:t>t or,</w:t>
            </w:r>
          </w:p>
          <w:p w14:paraId="59103C8C" w14:textId="77777777" w:rsidR="00E546F5" w:rsidRDefault="00951CE2">
            <w:pPr>
              <w:pStyle w:val="Tier1Bullet"/>
            </w:pPr>
            <w:r>
              <w:tab/>
              <w:t>d) for training purposes, or</w:t>
            </w:r>
          </w:p>
          <w:p w14:paraId="59103C8D"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8E" w14:textId="77777777" w:rsidR="00E546F5" w:rsidRDefault="00951CE2">
            <w:pPr>
              <w:pStyle w:val="NormalinTable"/>
            </w:pPr>
            <w:r>
              <w:t>0.0%</w:t>
            </w:r>
          </w:p>
        </w:tc>
      </w:tr>
      <w:tr w:rsidR="00E546F5" w14:paraId="59103C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90" w14:textId="77777777" w:rsidR="00E546F5" w:rsidRDefault="00951CE2">
            <w:pPr>
              <w:pStyle w:val="NormalinTable"/>
            </w:pPr>
            <w:r>
              <w:t>4911100000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91" w14:textId="77777777" w:rsidR="00E546F5" w:rsidRDefault="00951CE2">
            <w:pPr>
              <w:pStyle w:val="Tier1"/>
            </w:pPr>
            <w:r>
              <w:t>Other printed matter, including printed pictures and photographs</w:t>
            </w:r>
          </w:p>
          <w:p w14:paraId="59103C92" w14:textId="77777777" w:rsidR="00E546F5" w:rsidRDefault="00951CE2">
            <w:pPr>
              <w:pStyle w:val="Tier2"/>
            </w:pPr>
            <w:r>
              <w:t>-</w:t>
            </w:r>
            <w:r>
              <w:tab/>
              <w:t>Trade advert</w:t>
            </w:r>
            <w:r>
              <w:t>ising material, commercial catalogues and the like</w:t>
            </w:r>
          </w:p>
          <w:p w14:paraId="59103C9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3C94" w14:textId="77777777" w:rsidR="00E546F5" w:rsidRDefault="00951CE2">
            <w:pPr>
              <w:pStyle w:val="Tier2Bullet"/>
            </w:pPr>
            <w:r>
              <w:tab/>
              <w:t>-</w:t>
            </w:r>
            <w:r>
              <w:tab/>
              <w:t xml:space="preserve">for fitting to or equipping such ships, boats or </w:t>
            </w:r>
            <w:r>
              <w:t>other vessels;</w:t>
            </w:r>
          </w:p>
          <w:p w14:paraId="59103C9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3C96" w14:textId="77777777" w:rsidR="00E546F5" w:rsidRDefault="00951CE2">
            <w:pPr>
              <w:pStyle w:val="Tier2Bullet"/>
            </w:pPr>
            <w:r>
              <w:tab/>
              <w:t>-</w:t>
            </w:r>
            <w:r>
              <w:tab/>
              <w:t>for equip</w:t>
            </w:r>
            <w:r>
              <w:t>ping the above platforms;</w:t>
            </w:r>
          </w:p>
          <w:p w14:paraId="59103C9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98" w14:textId="77777777" w:rsidR="00E546F5" w:rsidRDefault="00951CE2">
            <w:pPr>
              <w:pStyle w:val="NormalinTable"/>
            </w:pPr>
            <w:r>
              <w:t>0.0%</w:t>
            </w:r>
          </w:p>
        </w:tc>
      </w:tr>
      <w:tr w:rsidR="00E546F5" w14:paraId="59103C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9A" w14:textId="77777777" w:rsidR="00E546F5" w:rsidRDefault="00951CE2">
            <w:pPr>
              <w:pStyle w:val="NormalinTable"/>
            </w:pPr>
            <w:r>
              <w:t>4911990000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9B" w14:textId="77777777" w:rsidR="00E546F5" w:rsidRDefault="00951CE2">
            <w:pPr>
              <w:pStyle w:val="Tier1"/>
            </w:pPr>
            <w:r>
              <w:t>Other printed matter, including printed pictures and photographs</w:t>
            </w:r>
          </w:p>
          <w:p w14:paraId="59103C9C" w14:textId="77777777" w:rsidR="00E546F5" w:rsidRDefault="00951CE2">
            <w:pPr>
              <w:pStyle w:val="Tier2"/>
            </w:pPr>
            <w:r>
              <w:t>-</w:t>
            </w:r>
            <w:r>
              <w:tab/>
              <w:t>Other</w:t>
            </w:r>
          </w:p>
          <w:p w14:paraId="59103C9D" w14:textId="77777777" w:rsidR="00E546F5" w:rsidRDefault="00951CE2">
            <w:pPr>
              <w:pStyle w:val="Tier3"/>
            </w:pPr>
            <w:r>
              <w:t>-</w:t>
            </w:r>
            <w:r>
              <w:tab/>
              <w:t>-</w:t>
            </w:r>
            <w:r>
              <w:tab/>
              <w:t>Other</w:t>
            </w:r>
          </w:p>
          <w:p w14:paraId="59103C9E"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3C9F" w14:textId="77777777" w:rsidR="00E546F5" w:rsidRDefault="00951CE2">
            <w:pPr>
              <w:pStyle w:val="Tier3Bullet"/>
            </w:pPr>
            <w:r>
              <w:tab/>
            </w:r>
            <w:r>
              <w:tab/>
              <w:t>-</w:t>
            </w:r>
            <w:r>
              <w:tab/>
              <w:t>for fitting to or equipping such ships, boats or other vessels;</w:t>
            </w:r>
          </w:p>
          <w:p w14:paraId="59103CA0"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CA1" w14:textId="77777777" w:rsidR="00E546F5" w:rsidRDefault="00951CE2">
            <w:pPr>
              <w:pStyle w:val="Tier3Bullet"/>
            </w:pPr>
            <w:r>
              <w:tab/>
            </w:r>
            <w:r>
              <w:tab/>
              <w:t>-</w:t>
            </w:r>
            <w:r>
              <w:tab/>
              <w:t>for equipping the above platforms;</w:t>
            </w:r>
          </w:p>
          <w:p w14:paraId="59103CA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A3" w14:textId="77777777" w:rsidR="00E546F5" w:rsidRDefault="00951CE2">
            <w:pPr>
              <w:pStyle w:val="NormalinTable"/>
            </w:pPr>
            <w:r>
              <w:t>0.</w:t>
            </w:r>
            <w:r>
              <w:t>0%</w:t>
            </w:r>
          </w:p>
        </w:tc>
      </w:tr>
    </w:tbl>
    <w:p w14:paraId="59103CA5" w14:textId="77777777" w:rsidR="00E546F5" w:rsidRDefault="00951CE2">
      <w:pPr>
        <w:pStyle w:val="Heading1"/>
      </w:pPr>
      <w:r>
        <w:t>Chapter 50 : Silk</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CA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CA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CA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CA8" w14:textId="77777777" w:rsidR="00E546F5" w:rsidRDefault="00951CE2">
            <w:pPr>
              <w:pStyle w:val="NormalinTable"/>
              <w:rPr>
                <w:b/>
                <w:bCs w:val="0"/>
                <w:color w:val="FFFFFF"/>
              </w:rPr>
            </w:pPr>
            <w:r>
              <w:rPr>
                <w:b/>
                <w:bCs w:val="0"/>
                <w:color w:val="FFFFFF"/>
              </w:rPr>
              <w:t>Duty expression</w:t>
            </w:r>
          </w:p>
        </w:tc>
      </w:tr>
      <w:tr w:rsidR="00E546F5" w14:paraId="59103C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AA" w14:textId="77777777" w:rsidR="00E546F5" w:rsidRDefault="00951CE2">
            <w:pPr>
              <w:pStyle w:val="NormalinTable"/>
            </w:pPr>
            <w:r>
              <w:t>5007000000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AB" w14:textId="77777777" w:rsidR="00E546F5" w:rsidRDefault="00951CE2">
            <w:pPr>
              <w:pStyle w:val="Tier1"/>
            </w:pPr>
            <w:r>
              <w:t>Woven fabrics of silk or of silk waste</w:t>
            </w:r>
          </w:p>
          <w:p w14:paraId="59103CAC" w14:textId="77777777" w:rsidR="00E546F5" w:rsidRDefault="00951CE2">
            <w:pPr>
              <w:pStyle w:val="Tier1Bullet"/>
            </w:pPr>
            <w:r>
              <w:t>-</w:t>
            </w:r>
            <w:r>
              <w:tab/>
              <w:t xml:space="preserve">for incorporation in ships, boats or other vessels listed in Table 1, for the purposes of their construction, </w:t>
            </w:r>
            <w:r>
              <w:t>repair, maintenance or conversion;</w:t>
            </w:r>
          </w:p>
          <w:p w14:paraId="59103CAD" w14:textId="77777777" w:rsidR="00E546F5" w:rsidRDefault="00951CE2">
            <w:pPr>
              <w:pStyle w:val="Tier1Bullet"/>
            </w:pPr>
            <w:r>
              <w:t>-</w:t>
            </w:r>
            <w:r>
              <w:tab/>
              <w:t>for fitting to or equipping such ships, boats or other vessels;</w:t>
            </w:r>
          </w:p>
          <w:p w14:paraId="59103CAE" w14:textId="77777777" w:rsidR="00E546F5" w:rsidRDefault="00951CE2">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3CAF" w14:textId="77777777" w:rsidR="00E546F5" w:rsidRDefault="00951CE2">
            <w:pPr>
              <w:pStyle w:val="Tier1Bullet"/>
            </w:pPr>
            <w:r>
              <w:t>-</w:t>
            </w:r>
            <w:r>
              <w:tab/>
              <w:t>for equipping the above platforms;</w:t>
            </w:r>
          </w:p>
          <w:p w14:paraId="59103CB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B1" w14:textId="77777777" w:rsidR="00E546F5" w:rsidRDefault="00951CE2">
            <w:pPr>
              <w:pStyle w:val="NormalinTable"/>
            </w:pPr>
            <w:r>
              <w:t>0.0%</w:t>
            </w:r>
          </w:p>
        </w:tc>
      </w:tr>
    </w:tbl>
    <w:p w14:paraId="59103CB3" w14:textId="77777777" w:rsidR="00E546F5" w:rsidRDefault="00951CE2">
      <w:pPr>
        <w:pStyle w:val="Heading1"/>
      </w:pPr>
      <w:r>
        <w:t xml:space="preserve">Chapter 51 : Wool, Fine or Coarse Animal Hair; Horsehair Yarn and </w:t>
      </w:r>
      <w:r>
        <w:t>Woven Fabric</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CB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CB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CB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CB6" w14:textId="77777777" w:rsidR="00E546F5" w:rsidRDefault="00951CE2">
            <w:pPr>
              <w:pStyle w:val="NormalinTable"/>
              <w:rPr>
                <w:b/>
                <w:bCs w:val="0"/>
                <w:color w:val="FFFFFF"/>
              </w:rPr>
            </w:pPr>
            <w:r>
              <w:rPr>
                <w:b/>
                <w:bCs w:val="0"/>
                <w:color w:val="FFFFFF"/>
              </w:rPr>
              <w:t>Duty expression</w:t>
            </w:r>
          </w:p>
        </w:tc>
      </w:tr>
      <w:tr w:rsidR="00E546F5" w14:paraId="59103C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B8" w14:textId="77777777" w:rsidR="00E546F5" w:rsidRDefault="00951CE2">
            <w:pPr>
              <w:pStyle w:val="NormalinTable"/>
            </w:pPr>
            <w:r>
              <w:t>5111000000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B9" w14:textId="77777777" w:rsidR="00E546F5" w:rsidRDefault="00951CE2">
            <w:pPr>
              <w:pStyle w:val="Tier1"/>
            </w:pPr>
            <w:r>
              <w:t>Woven fabrics of carded wool or of carded fine animal hair</w:t>
            </w:r>
          </w:p>
          <w:p w14:paraId="59103CBA"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3CBB" w14:textId="77777777" w:rsidR="00E546F5" w:rsidRDefault="00951CE2">
            <w:pPr>
              <w:pStyle w:val="Tier1Bullet"/>
            </w:pPr>
            <w:r>
              <w:t>-</w:t>
            </w:r>
            <w:r>
              <w:tab/>
              <w:t>for fitting to or equipping such ships, boats or other vessels;</w:t>
            </w:r>
          </w:p>
          <w:p w14:paraId="59103CBC"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3CBD" w14:textId="77777777" w:rsidR="00E546F5" w:rsidRDefault="00951CE2">
            <w:pPr>
              <w:pStyle w:val="Tier1Bullet"/>
            </w:pPr>
            <w:r>
              <w:t>-</w:t>
            </w:r>
            <w:r>
              <w:tab/>
              <w:t>for equipping the above platforms;</w:t>
            </w:r>
          </w:p>
          <w:p w14:paraId="59103CB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BF" w14:textId="77777777" w:rsidR="00E546F5" w:rsidRDefault="00951CE2">
            <w:pPr>
              <w:pStyle w:val="NormalinTable"/>
            </w:pPr>
            <w:r>
              <w:t>0.0%</w:t>
            </w:r>
          </w:p>
        </w:tc>
      </w:tr>
      <w:tr w:rsidR="00E546F5" w14:paraId="59103C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C1" w14:textId="77777777" w:rsidR="00E546F5" w:rsidRDefault="00951CE2">
            <w:pPr>
              <w:pStyle w:val="NormalinTable"/>
            </w:pPr>
            <w:r>
              <w:t>5112000000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C2" w14:textId="77777777" w:rsidR="00E546F5" w:rsidRDefault="00951CE2">
            <w:pPr>
              <w:pStyle w:val="Tier1"/>
            </w:pPr>
            <w:r>
              <w:t xml:space="preserve">Woven fabrics of combed wool or of </w:t>
            </w:r>
            <w:r>
              <w:t>combed fine animal hair</w:t>
            </w:r>
          </w:p>
          <w:p w14:paraId="59103CC3" w14:textId="77777777" w:rsidR="00E546F5" w:rsidRDefault="00951CE2">
            <w:pPr>
              <w:pStyle w:val="Tier1Bullet"/>
            </w:pPr>
            <w:r>
              <w:t>-</w:t>
            </w:r>
            <w:r>
              <w:tab/>
              <w:t>for incorporation in ships, boats or other vessels listed in Table 1, for the purposes of their construction, repair, maintenance or conversion;</w:t>
            </w:r>
          </w:p>
          <w:p w14:paraId="59103CC4" w14:textId="77777777" w:rsidR="00E546F5" w:rsidRDefault="00951CE2">
            <w:pPr>
              <w:pStyle w:val="Tier1Bullet"/>
            </w:pPr>
            <w:r>
              <w:t>-</w:t>
            </w:r>
            <w:r>
              <w:tab/>
              <w:t>for fitting to or equipping such ships, boats or other vessels;</w:t>
            </w:r>
          </w:p>
          <w:p w14:paraId="59103CC5" w14:textId="77777777" w:rsidR="00E546F5" w:rsidRDefault="00951CE2">
            <w:pPr>
              <w:pStyle w:val="Tier1Bullet"/>
            </w:pPr>
            <w:r>
              <w:t>-</w:t>
            </w:r>
            <w:r>
              <w:tab/>
              <w:t>for incorporation</w:t>
            </w:r>
            <w:r>
              <w:t>, for the purposes of their construction, repair, maintenance or conversion, in drilling or production platforms listed below: fixed, of subheading ex 8430 49 or floating or submersible of subheading 8905 20;</w:t>
            </w:r>
          </w:p>
          <w:p w14:paraId="59103CC6" w14:textId="77777777" w:rsidR="00E546F5" w:rsidRDefault="00951CE2">
            <w:pPr>
              <w:pStyle w:val="Tier1Bullet"/>
            </w:pPr>
            <w:r>
              <w:t>-</w:t>
            </w:r>
            <w:r>
              <w:tab/>
              <w:t>for equipping the above platforms;</w:t>
            </w:r>
          </w:p>
          <w:p w14:paraId="59103CC7" w14:textId="77777777" w:rsidR="00E546F5" w:rsidRDefault="00951CE2">
            <w:pPr>
              <w:pStyle w:val="Tier1Bullet"/>
            </w:pPr>
            <w:r>
              <w:t>-</w:t>
            </w:r>
            <w:r>
              <w:tab/>
              <w:t>for link</w:t>
            </w:r>
            <w:r>
              <w:t>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C8" w14:textId="77777777" w:rsidR="00E546F5" w:rsidRDefault="00951CE2">
            <w:pPr>
              <w:pStyle w:val="NormalinTable"/>
            </w:pPr>
            <w:r>
              <w:t>0.0%</w:t>
            </w:r>
          </w:p>
        </w:tc>
      </w:tr>
      <w:tr w:rsidR="00E546F5" w14:paraId="59103C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CA" w14:textId="77777777" w:rsidR="00E546F5" w:rsidRDefault="00951CE2">
            <w:pPr>
              <w:pStyle w:val="NormalinTable"/>
            </w:pPr>
            <w:r>
              <w:t>5113000000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CB" w14:textId="77777777" w:rsidR="00E546F5" w:rsidRDefault="00951CE2">
            <w:pPr>
              <w:pStyle w:val="Tier1"/>
            </w:pPr>
            <w:r>
              <w:t>Woven fabrics of coarse animal hair or of horsehair</w:t>
            </w:r>
          </w:p>
          <w:p w14:paraId="59103CCC" w14:textId="77777777" w:rsidR="00E546F5" w:rsidRDefault="00951CE2">
            <w:pPr>
              <w:pStyle w:val="Tier1Bullet"/>
            </w:pPr>
            <w:r>
              <w:t>-</w:t>
            </w:r>
            <w:r>
              <w:tab/>
              <w:t>for incorporation in ships, boats or other vessels listed in Table 1, for the purposes of their construction, repair, maintena</w:t>
            </w:r>
            <w:r>
              <w:t>nce or conversion;</w:t>
            </w:r>
          </w:p>
          <w:p w14:paraId="59103CCD" w14:textId="77777777" w:rsidR="00E546F5" w:rsidRDefault="00951CE2">
            <w:pPr>
              <w:pStyle w:val="Tier1Bullet"/>
            </w:pPr>
            <w:r>
              <w:t>-</w:t>
            </w:r>
            <w:r>
              <w:tab/>
              <w:t>for fitting to or equipping such ships, boats or other vessels;</w:t>
            </w:r>
          </w:p>
          <w:p w14:paraId="59103CCE"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CCF" w14:textId="77777777" w:rsidR="00E546F5" w:rsidRDefault="00951CE2">
            <w:pPr>
              <w:pStyle w:val="Tier1Bullet"/>
            </w:pPr>
            <w:r>
              <w:t>-</w:t>
            </w:r>
            <w:r>
              <w:tab/>
              <w:t>for equipping the above platforms;</w:t>
            </w:r>
          </w:p>
          <w:p w14:paraId="59103CD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D1" w14:textId="77777777" w:rsidR="00E546F5" w:rsidRDefault="00951CE2">
            <w:pPr>
              <w:pStyle w:val="NormalinTable"/>
            </w:pPr>
            <w:r>
              <w:t>0.0%</w:t>
            </w:r>
          </w:p>
        </w:tc>
      </w:tr>
    </w:tbl>
    <w:p w14:paraId="59103CD3" w14:textId="77777777" w:rsidR="00E546F5" w:rsidRDefault="00951CE2">
      <w:pPr>
        <w:pStyle w:val="Heading1"/>
      </w:pPr>
      <w:r>
        <w:t>Chapter 52 : Cotton</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CD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CD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CD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CD6" w14:textId="77777777" w:rsidR="00E546F5" w:rsidRDefault="00951CE2">
            <w:pPr>
              <w:pStyle w:val="NormalinTable"/>
              <w:rPr>
                <w:b/>
                <w:bCs w:val="0"/>
                <w:color w:val="FFFFFF"/>
              </w:rPr>
            </w:pPr>
            <w:r>
              <w:rPr>
                <w:b/>
                <w:bCs w:val="0"/>
                <w:color w:val="FFFFFF"/>
              </w:rPr>
              <w:t>Duty expre</w:t>
            </w:r>
            <w:r>
              <w:rPr>
                <w:b/>
                <w:bCs w:val="0"/>
                <w:color w:val="FFFFFF"/>
              </w:rPr>
              <w:t>ssion</w:t>
            </w:r>
          </w:p>
        </w:tc>
      </w:tr>
      <w:tr w:rsidR="00E546F5" w14:paraId="59103C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D8" w14:textId="77777777" w:rsidR="00E546F5" w:rsidRDefault="00951CE2">
            <w:pPr>
              <w:pStyle w:val="NormalinTable"/>
            </w:pPr>
            <w:r>
              <w:t>5204000000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D9" w14:textId="77777777" w:rsidR="00E546F5" w:rsidRDefault="00951CE2">
            <w:pPr>
              <w:pStyle w:val="Tier1"/>
            </w:pPr>
            <w:r>
              <w:t>Cotton sewing thread, whether or not put up for retail sale</w:t>
            </w:r>
          </w:p>
          <w:p w14:paraId="59103CDA" w14:textId="77777777" w:rsidR="00E546F5" w:rsidRDefault="00951CE2">
            <w:pPr>
              <w:pStyle w:val="Tier1Bullet"/>
            </w:pPr>
            <w:r>
              <w:t>-</w:t>
            </w:r>
            <w:r>
              <w:tab/>
              <w:t>for incorporation in ships, boats or other vessels listed in Table 1, for the purposes of their construction, repair, maintenance or conversion;</w:t>
            </w:r>
          </w:p>
          <w:p w14:paraId="59103CDB" w14:textId="77777777" w:rsidR="00E546F5" w:rsidRDefault="00951CE2">
            <w:pPr>
              <w:pStyle w:val="Tier1Bullet"/>
            </w:pPr>
            <w:r>
              <w:t>-</w:t>
            </w:r>
            <w:r>
              <w:tab/>
              <w:t xml:space="preserve">for fitting to or </w:t>
            </w:r>
            <w:r>
              <w:t>equipping such ships, boats or other vessels;</w:t>
            </w:r>
          </w:p>
          <w:p w14:paraId="59103CD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3CDD" w14:textId="77777777" w:rsidR="00E546F5" w:rsidRDefault="00951CE2">
            <w:pPr>
              <w:pStyle w:val="Tier1Bullet"/>
            </w:pPr>
            <w:r>
              <w:t>-</w:t>
            </w:r>
            <w:r>
              <w:tab/>
              <w:t>for equipping the above platforms;</w:t>
            </w:r>
          </w:p>
          <w:p w14:paraId="59103CD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DF" w14:textId="77777777" w:rsidR="00E546F5" w:rsidRDefault="00951CE2">
            <w:pPr>
              <w:pStyle w:val="NormalinTable"/>
            </w:pPr>
            <w:r>
              <w:t>0.0%</w:t>
            </w:r>
          </w:p>
        </w:tc>
      </w:tr>
      <w:tr w:rsidR="00E546F5" w14:paraId="59103C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E1" w14:textId="77777777" w:rsidR="00E546F5" w:rsidRDefault="00951CE2">
            <w:pPr>
              <w:pStyle w:val="NormalinTable"/>
            </w:pPr>
            <w:r>
              <w:t>5208119000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E2" w14:textId="77777777" w:rsidR="00E546F5" w:rsidRDefault="00951CE2">
            <w:pPr>
              <w:pStyle w:val="Tier1"/>
            </w:pPr>
            <w:r>
              <w:t>Woven fabrics of cotton, containing 85% or more by weight of cotton, weighing not more than 200 g/m</w:t>
            </w:r>
            <w:r>
              <w:rPr>
                <w:vertAlign w:val="superscript"/>
              </w:rPr>
              <w:t>2</w:t>
            </w:r>
          </w:p>
          <w:p w14:paraId="59103CE3" w14:textId="77777777" w:rsidR="00E546F5" w:rsidRDefault="00951CE2">
            <w:pPr>
              <w:pStyle w:val="Tier2"/>
            </w:pPr>
            <w:r>
              <w:t>-</w:t>
            </w:r>
            <w:r>
              <w:tab/>
            </w:r>
            <w:r>
              <w:t>Unbleached</w:t>
            </w:r>
          </w:p>
          <w:p w14:paraId="59103CE4" w14:textId="77777777" w:rsidR="00E546F5" w:rsidRDefault="00951CE2">
            <w:pPr>
              <w:pStyle w:val="Tier3"/>
            </w:pPr>
            <w:r>
              <w:t>-</w:t>
            </w:r>
            <w:r>
              <w:tab/>
              <w:t>-</w:t>
            </w:r>
            <w:r>
              <w:tab/>
              <w:t>Plain weave, weighing not more than 100 g/m</w:t>
            </w:r>
            <w:r>
              <w:rPr>
                <w:vertAlign w:val="superscript"/>
              </w:rPr>
              <w:t>2</w:t>
            </w:r>
          </w:p>
          <w:p w14:paraId="59103CE5" w14:textId="77777777" w:rsidR="00E546F5" w:rsidRDefault="00951CE2">
            <w:pPr>
              <w:pStyle w:val="Tier4"/>
            </w:pPr>
            <w:r>
              <w:t>-</w:t>
            </w:r>
            <w:r>
              <w:tab/>
              <w:t>-</w:t>
            </w:r>
            <w:r>
              <w:tab/>
              <w:t>-</w:t>
            </w:r>
            <w:r>
              <w:tab/>
              <w:t>Other</w:t>
            </w:r>
          </w:p>
          <w:p w14:paraId="59103CE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3CE7" w14:textId="77777777" w:rsidR="00E546F5" w:rsidRDefault="00951CE2">
            <w:pPr>
              <w:pStyle w:val="Tier4Bullet"/>
            </w:pPr>
            <w:r>
              <w:tab/>
            </w:r>
            <w:r>
              <w:tab/>
            </w:r>
            <w:r>
              <w:tab/>
              <w:t>-</w:t>
            </w:r>
            <w:r>
              <w:tab/>
              <w:t>for fitting to or equipping s</w:t>
            </w:r>
            <w:r>
              <w:t>uch ships, boats or other vessels;</w:t>
            </w:r>
          </w:p>
          <w:p w14:paraId="59103CE8"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14:paraId="59103CE9" w14:textId="77777777" w:rsidR="00E546F5" w:rsidRDefault="00951CE2">
            <w:pPr>
              <w:pStyle w:val="Tier4Bullet"/>
            </w:pPr>
            <w:r>
              <w:tab/>
            </w:r>
            <w:r>
              <w:tab/>
            </w:r>
            <w:r>
              <w:tab/>
              <w:t>-</w:t>
            </w:r>
            <w:r>
              <w:tab/>
              <w:t>for equipping the above platforms;</w:t>
            </w:r>
          </w:p>
          <w:p w14:paraId="59103CE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EB" w14:textId="77777777" w:rsidR="00E546F5" w:rsidRDefault="00951CE2">
            <w:pPr>
              <w:pStyle w:val="NormalinTable"/>
            </w:pPr>
            <w:r>
              <w:t>0.0%</w:t>
            </w:r>
          </w:p>
        </w:tc>
      </w:tr>
      <w:tr w:rsidR="00E546F5" w14:paraId="59103C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ED" w14:textId="77777777" w:rsidR="00E546F5" w:rsidRDefault="00951CE2">
            <w:pPr>
              <w:pStyle w:val="NormalinTable"/>
            </w:pPr>
            <w:r>
              <w:t>5208120000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EE" w14:textId="77777777" w:rsidR="00E546F5" w:rsidRDefault="00951CE2">
            <w:pPr>
              <w:pStyle w:val="Tier1"/>
            </w:pPr>
            <w:r>
              <w:t>Woven fabrics of cotton, containing 85% or more by weight of cotton, weighing not more than 200 g/m</w:t>
            </w:r>
            <w:r>
              <w:rPr>
                <w:vertAlign w:val="superscript"/>
              </w:rPr>
              <w:t>2</w:t>
            </w:r>
          </w:p>
          <w:p w14:paraId="59103CEF" w14:textId="77777777" w:rsidR="00E546F5" w:rsidRDefault="00951CE2">
            <w:pPr>
              <w:pStyle w:val="Tier2"/>
            </w:pPr>
            <w:r>
              <w:t>-</w:t>
            </w:r>
            <w:r>
              <w:tab/>
            </w:r>
            <w:r>
              <w:t>Unbleached</w:t>
            </w:r>
          </w:p>
          <w:p w14:paraId="59103CF0" w14:textId="77777777" w:rsidR="00E546F5" w:rsidRDefault="00951CE2">
            <w:pPr>
              <w:pStyle w:val="Tier3"/>
            </w:pPr>
            <w:r>
              <w:t>-</w:t>
            </w:r>
            <w:r>
              <w:tab/>
              <w:t>-</w:t>
            </w:r>
            <w:r>
              <w:tab/>
              <w:t>Plain weave, weighing more than 100 g/m</w:t>
            </w:r>
            <w:r>
              <w:rPr>
                <w:vertAlign w:val="superscript"/>
              </w:rPr>
              <w:t>2</w:t>
            </w:r>
          </w:p>
          <w:p w14:paraId="59103CF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CF2" w14:textId="77777777" w:rsidR="00E546F5" w:rsidRDefault="00951CE2">
            <w:pPr>
              <w:pStyle w:val="Tier3Bullet"/>
            </w:pPr>
            <w:r>
              <w:tab/>
            </w:r>
            <w:r>
              <w:tab/>
              <w:t>-</w:t>
            </w:r>
            <w:r>
              <w:tab/>
              <w:t xml:space="preserve">for fitting to or equipping such ships, </w:t>
            </w:r>
            <w:r>
              <w:t>boats or other vessels;</w:t>
            </w:r>
          </w:p>
          <w:p w14:paraId="59103CF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CF4" w14:textId="77777777" w:rsidR="00E546F5" w:rsidRDefault="00951CE2">
            <w:pPr>
              <w:pStyle w:val="Tier3Bullet"/>
            </w:pPr>
            <w:r>
              <w:tab/>
            </w:r>
            <w:r>
              <w:tab/>
            </w:r>
            <w:r>
              <w:t>-</w:t>
            </w:r>
            <w:r>
              <w:tab/>
              <w:t>for equipping the above platforms;</w:t>
            </w:r>
          </w:p>
          <w:p w14:paraId="59103CF5" w14:textId="77777777" w:rsidR="00E546F5" w:rsidRDefault="00951CE2">
            <w:pPr>
              <w:pStyle w:val="Tier3Bullet"/>
            </w:pPr>
            <w:r>
              <w:tab/>
            </w:r>
            <w:r>
              <w:tab/>
              <w:t>-</w:t>
            </w:r>
            <w:r>
              <w:tab/>
              <w:t>for linking these drilling or production platforms to the mainland</w:t>
            </w:r>
          </w:p>
          <w:p w14:paraId="59103CF6" w14:textId="77777777" w:rsidR="00E546F5" w:rsidRDefault="00E546F5">
            <w:pPr>
              <w:pStyle w:val="Tier3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CF7" w14:textId="77777777" w:rsidR="00E546F5" w:rsidRDefault="00951CE2">
            <w:pPr>
              <w:pStyle w:val="NormalinTable"/>
            </w:pPr>
            <w:r>
              <w:t>0.0%</w:t>
            </w:r>
          </w:p>
        </w:tc>
      </w:tr>
      <w:tr w:rsidR="00E546F5" w14:paraId="59103D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CF9" w14:textId="77777777" w:rsidR="00E546F5" w:rsidRDefault="00951CE2">
            <w:pPr>
              <w:pStyle w:val="NormalinTable"/>
            </w:pPr>
            <w:r>
              <w:t>5208121620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CFA" w14:textId="77777777" w:rsidR="00E546F5" w:rsidRDefault="00951CE2">
            <w:pPr>
              <w:pStyle w:val="Tier1"/>
            </w:pPr>
            <w:r>
              <w:t>Woven fabrics of cotton, containing 85% or more by weight of cotton, weighing not more than 200 g/m2</w:t>
            </w:r>
          </w:p>
          <w:p w14:paraId="59103CFB" w14:textId="77777777" w:rsidR="00E546F5" w:rsidRDefault="00951CE2">
            <w:pPr>
              <w:pStyle w:val="Tier1"/>
            </w:pPr>
            <w:r>
              <w:t>-</w:t>
            </w:r>
            <w:r>
              <w:tab/>
              <w:t>Unbleached</w:t>
            </w:r>
          </w:p>
          <w:p w14:paraId="59103CFC" w14:textId="77777777" w:rsidR="00E546F5" w:rsidRDefault="00951CE2">
            <w:pPr>
              <w:pStyle w:val="Tier1"/>
            </w:pPr>
            <w:r>
              <w:t>-</w:t>
            </w:r>
            <w:r>
              <w:tab/>
              <w:t>Plain weave, w</w:t>
            </w:r>
            <w:r>
              <w:t>eighing more than 100 g/m2</w:t>
            </w:r>
          </w:p>
          <w:p w14:paraId="59103CFD" w14:textId="77777777" w:rsidR="00E546F5" w:rsidRDefault="00951CE2">
            <w:pPr>
              <w:pStyle w:val="Tier1"/>
            </w:pPr>
            <w:r>
              <w:t>Plain weave, weighing more than 100 g/m2 but not more than 130 g/m2 and of a width</w:t>
            </w:r>
          </w:p>
          <w:p w14:paraId="59103CFE" w14:textId="77777777" w:rsidR="00E546F5" w:rsidRDefault="00951CE2">
            <w:pPr>
              <w:pStyle w:val="Tier1"/>
            </w:pPr>
            <w:r>
              <w:t>Not exceeding 165 cm</w:t>
            </w:r>
          </w:p>
          <w:p w14:paraId="59103CFF" w14:textId="77777777" w:rsidR="00E546F5" w:rsidRDefault="00951CE2">
            <w:pPr>
              <w:pStyle w:val="Tier1"/>
            </w:pPr>
            <w:r>
              <w:t>With:</w:t>
            </w:r>
          </w:p>
          <w:p w14:paraId="59103D00" w14:textId="77777777" w:rsidR="00E546F5" w:rsidRDefault="00951CE2">
            <w:pPr>
              <w:pStyle w:val="Tier1"/>
            </w:pPr>
            <w:r>
              <w:t>- a width of not more than 145 cm,</w:t>
            </w:r>
          </w:p>
          <w:p w14:paraId="59103D01" w14:textId="77777777" w:rsidR="00E546F5" w:rsidRDefault="00951CE2">
            <w:pPr>
              <w:pStyle w:val="Tier1"/>
            </w:pPr>
            <w:r>
              <w:t>- a weight of 120 g/m² or more,</w:t>
            </w:r>
          </w:p>
          <w:p w14:paraId="59103D02" w14:textId="77777777" w:rsidR="00E546F5" w:rsidRDefault="00951CE2">
            <w:pPr>
              <w:pStyle w:val="Tier1"/>
            </w:pPr>
            <w:r>
              <w:t>- 30 or more, but not more than 45 wefts per cm,</w:t>
            </w:r>
          </w:p>
          <w:p w14:paraId="59103D03" w14:textId="77777777" w:rsidR="00E546F5" w:rsidRDefault="00951CE2">
            <w:pPr>
              <w:pStyle w:val="Tier1"/>
            </w:pPr>
            <w:r>
              <w:t xml:space="preserve">- </w:t>
            </w:r>
            <w:r>
              <w:t>a tuck-in selvedge on both sides,</w:t>
            </w:r>
          </w:p>
          <w:p w14:paraId="59103D04" w14:textId="77777777" w:rsidR="00E546F5" w:rsidRDefault="00951CE2">
            <w:pPr>
              <w:pStyle w:val="Tier1"/>
            </w:pPr>
            <w:r>
              <w:t>where from the inside out, the 15 mm (± 2 mm) wide tuck-in selvedge consists of a 6 mm or more but not more than 9 mm wide strip of plain weave and a 6 mm or more but not more than 9 mm wide strip of panama weave</w:t>
            </w:r>
          </w:p>
          <w:p w14:paraId="59103D05" w14:textId="77777777" w:rsidR="00E546F5" w:rsidRDefault="00951CE2">
            <w:pPr>
              <w:pStyle w:val="Tier1"/>
            </w:pPr>
            <w:r>
              <w:tab/>
            </w:r>
            <w:r>
              <w:tab/>
              <w:t>-</w:t>
            </w:r>
            <w:r>
              <w:tab/>
              <w:t>for i</w:t>
            </w:r>
            <w:r>
              <w:t>ncorporation in ships, boats or other vessels listed in Table 1, for the purposes of their construction, repair, maintenance or conversion;</w:t>
            </w:r>
          </w:p>
          <w:p w14:paraId="59103D06" w14:textId="77777777" w:rsidR="00E546F5" w:rsidRDefault="00951CE2">
            <w:pPr>
              <w:pStyle w:val="Tier1"/>
            </w:pPr>
            <w:r>
              <w:tab/>
            </w:r>
            <w:r>
              <w:tab/>
              <w:t>-</w:t>
            </w:r>
            <w:r>
              <w:tab/>
              <w:t>for fitting to or equipping such ships, boats or other vessels;</w:t>
            </w:r>
          </w:p>
          <w:p w14:paraId="59103D07" w14:textId="77777777" w:rsidR="00E546F5" w:rsidRDefault="00951CE2">
            <w:pPr>
              <w:pStyle w:val="Tier1"/>
            </w:pPr>
            <w:r>
              <w:tab/>
            </w:r>
            <w:r>
              <w:tab/>
              <w:t>-</w:t>
            </w:r>
            <w:r>
              <w:tab/>
              <w:t>for incorporation, for the purposes of their</w:t>
            </w:r>
            <w:r>
              <w:t xml:space="preserve"> construction, repair, maintenance or conversion, in drilling or production platforms listed below: fixed, of subheading ex 8430 49 or floating or submersible of subheading 8905 20;</w:t>
            </w:r>
          </w:p>
          <w:p w14:paraId="59103D08" w14:textId="77777777" w:rsidR="00E546F5" w:rsidRDefault="00951CE2">
            <w:pPr>
              <w:pStyle w:val="Tier1"/>
            </w:pPr>
            <w:r>
              <w:tab/>
            </w:r>
            <w:r>
              <w:tab/>
              <w:t>-</w:t>
            </w:r>
            <w:r>
              <w:tab/>
              <w:t>for equipping the above platforms;</w:t>
            </w:r>
          </w:p>
          <w:p w14:paraId="59103D09" w14:textId="77777777" w:rsidR="00E546F5" w:rsidRDefault="00951CE2">
            <w:pPr>
              <w:pStyle w:val="Tier1"/>
            </w:pPr>
            <w:r>
              <w:tab/>
            </w:r>
            <w:r>
              <w:tab/>
              <w:t>-</w:t>
            </w:r>
            <w:r>
              <w:tab/>
              <w:t>for linking these drilling or p</w:t>
            </w:r>
            <w:r>
              <w:t>roduction platforms to the mainland</w:t>
            </w:r>
          </w:p>
          <w:p w14:paraId="59103D0A"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0B" w14:textId="77777777" w:rsidR="00E546F5" w:rsidRDefault="00951CE2">
            <w:pPr>
              <w:pStyle w:val="NormalinTable"/>
            </w:pPr>
            <w:r>
              <w:t>0.0%</w:t>
            </w:r>
          </w:p>
        </w:tc>
      </w:tr>
      <w:tr w:rsidR="00E546F5" w14:paraId="59103D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0D" w14:textId="77777777" w:rsidR="00E546F5" w:rsidRDefault="00951CE2">
            <w:pPr>
              <w:pStyle w:val="NormalinTable"/>
            </w:pPr>
            <w:r>
              <w:t>5208121680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0E" w14:textId="77777777" w:rsidR="00E546F5" w:rsidRDefault="00951CE2">
            <w:pPr>
              <w:pStyle w:val="Tier1"/>
            </w:pPr>
            <w:r>
              <w:t>Woven fabrics of cotton, containing 85% or more by weight of cotton, weighing not more than 200 g/m2</w:t>
            </w:r>
          </w:p>
          <w:p w14:paraId="59103D0F" w14:textId="77777777" w:rsidR="00E546F5" w:rsidRDefault="00951CE2">
            <w:pPr>
              <w:pStyle w:val="Tier1"/>
            </w:pPr>
            <w:r>
              <w:t>Unbleached</w:t>
            </w:r>
          </w:p>
          <w:p w14:paraId="59103D10" w14:textId="77777777" w:rsidR="00E546F5" w:rsidRDefault="00951CE2">
            <w:pPr>
              <w:pStyle w:val="Tier1"/>
            </w:pPr>
            <w:r>
              <w:t>Plain weave, weighing more than 100 g/m2</w:t>
            </w:r>
          </w:p>
          <w:p w14:paraId="59103D11" w14:textId="77777777" w:rsidR="00E546F5" w:rsidRDefault="00951CE2">
            <w:pPr>
              <w:pStyle w:val="Tier1"/>
            </w:pPr>
            <w:r>
              <w:t xml:space="preserve">Plain weave, weighing more than 100 g/m2 but </w:t>
            </w:r>
            <w:r>
              <w:t>not more than 130 g/m2 and of a width</w:t>
            </w:r>
          </w:p>
          <w:p w14:paraId="59103D12" w14:textId="77777777" w:rsidR="00E546F5" w:rsidRDefault="00951CE2">
            <w:pPr>
              <w:pStyle w:val="Tier1"/>
            </w:pPr>
            <w:r>
              <w:t>Not exceeding 165 cm</w:t>
            </w:r>
          </w:p>
          <w:p w14:paraId="59103D13" w14:textId="77777777" w:rsidR="00E546F5" w:rsidRDefault="00951CE2">
            <w:pPr>
              <w:pStyle w:val="Tier1"/>
            </w:pPr>
            <w:r>
              <w:t>Other</w:t>
            </w:r>
          </w:p>
          <w:p w14:paraId="59103D14" w14:textId="77777777" w:rsidR="00E546F5" w:rsidRDefault="00951CE2">
            <w:pPr>
              <w:pStyle w:val="Tier1"/>
            </w:pPr>
            <w:r>
              <w:t>• for incorporation in ships, boats or other vessels listed in Table 1, for the purposes of their construction, repair, maintenance or conversion;</w:t>
            </w:r>
          </w:p>
          <w:p w14:paraId="59103D15" w14:textId="77777777" w:rsidR="00E546F5" w:rsidRDefault="00951CE2">
            <w:pPr>
              <w:pStyle w:val="Tier1"/>
            </w:pPr>
            <w:r>
              <w:t>• for fitting to or equipping such ships, bo</w:t>
            </w:r>
            <w:r>
              <w:t>ats or other vessels;</w:t>
            </w:r>
          </w:p>
          <w:p w14:paraId="59103D16" w14:textId="77777777" w:rsidR="00E546F5" w:rsidRDefault="00951CE2">
            <w:pPr>
              <w:pStyle w:val="Tier1"/>
            </w:pPr>
            <w:r>
              <w:t>• for incorporation, for the purposes of their construction, repair, maintenance or conversion, in drilling or production platforms listed below:</w:t>
            </w:r>
          </w:p>
          <w:p w14:paraId="59103D17" w14:textId="77777777" w:rsidR="00E546F5" w:rsidRDefault="00951CE2">
            <w:pPr>
              <w:pStyle w:val="Tier1"/>
            </w:pPr>
            <w:r>
              <w:t xml:space="preserve">   fixed, of subheading ex 8430 49 or floating or submersible of subheading 8905 20;</w:t>
            </w:r>
          </w:p>
          <w:p w14:paraId="59103D18" w14:textId="77777777" w:rsidR="00E546F5" w:rsidRDefault="00951CE2">
            <w:pPr>
              <w:pStyle w:val="Tier1"/>
            </w:pPr>
            <w:r>
              <w:t>• f</w:t>
            </w:r>
            <w:r>
              <w:t>or equipping the above platforms;</w:t>
            </w:r>
          </w:p>
          <w:p w14:paraId="59103D19"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1A" w14:textId="77777777" w:rsidR="00E546F5" w:rsidRDefault="00951CE2">
            <w:pPr>
              <w:pStyle w:val="NormalinTable"/>
            </w:pPr>
            <w:r>
              <w:t>0.0%</w:t>
            </w:r>
          </w:p>
        </w:tc>
      </w:tr>
      <w:tr w:rsidR="00E546F5" w14:paraId="59103D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1C" w14:textId="77777777" w:rsidR="00E546F5" w:rsidRDefault="00951CE2">
            <w:pPr>
              <w:pStyle w:val="NormalinTable"/>
            </w:pPr>
            <w:r>
              <w:t>5208129620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1D" w14:textId="77777777" w:rsidR="00E546F5" w:rsidRDefault="00951CE2">
            <w:pPr>
              <w:pStyle w:val="Tier1"/>
            </w:pPr>
            <w:r>
              <w:t>Woven fabrics of cotton, containing 85% or more by weight of cotton, weighing not more than 200 g/m2</w:t>
            </w:r>
          </w:p>
          <w:p w14:paraId="59103D1E" w14:textId="77777777" w:rsidR="00E546F5" w:rsidRDefault="00951CE2">
            <w:pPr>
              <w:pStyle w:val="Tier1"/>
            </w:pPr>
            <w:r>
              <w:t>Unbleached</w:t>
            </w:r>
          </w:p>
          <w:p w14:paraId="59103D1F" w14:textId="77777777" w:rsidR="00E546F5" w:rsidRDefault="00951CE2">
            <w:pPr>
              <w:pStyle w:val="Tier1"/>
            </w:pPr>
            <w:r>
              <w:t xml:space="preserve">Plain weave, </w:t>
            </w:r>
            <w:r>
              <w:t>weighing more than 100 g/m2</w:t>
            </w:r>
          </w:p>
          <w:p w14:paraId="59103D20" w14:textId="77777777" w:rsidR="00E546F5" w:rsidRDefault="00951CE2">
            <w:pPr>
              <w:pStyle w:val="Tier1"/>
            </w:pPr>
            <w:r>
              <w:t>Plain weave, weighing more than 100 g/m2 but not more than 130 g/m2 and of a width</w:t>
            </w:r>
          </w:p>
          <w:p w14:paraId="59103D21" w14:textId="77777777" w:rsidR="00E546F5" w:rsidRDefault="00951CE2">
            <w:pPr>
              <w:pStyle w:val="Tier1"/>
            </w:pPr>
            <w:r>
              <w:t>Not exceeding 165 cm</w:t>
            </w:r>
          </w:p>
          <w:p w14:paraId="59103D22" w14:textId="77777777" w:rsidR="00E546F5" w:rsidRDefault="00951CE2">
            <w:pPr>
              <w:pStyle w:val="Tier1"/>
            </w:pPr>
            <w:r>
              <w:t>With:</w:t>
            </w:r>
          </w:p>
          <w:p w14:paraId="59103D23" w14:textId="77777777" w:rsidR="00E546F5" w:rsidRDefault="00951CE2">
            <w:pPr>
              <w:pStyle w:val="Tier1"/>
            </w:pPr>
            <w:r>
              <w:t>- a width of not more than 145 cm,</w:t>
            </w:r>
          </w:p>
          <w:p w14:paraId="59103D24" w14:textId="77777777" w:rsidR="00E546F5" w:rsidRDefault="00951CE2">
            <w:pPr>
              <w:pStyle w:val="Tier1"/>
            </w:pPr>
            <w:r>
              <w:t>- a weight of not more than 145 g/m²,</w:t>
            </w:r>
          </w:p>
          <w:p w14:paraId="59103D25" w14:textId="77777777" w:rsidR="00E546F5" w:rsidRDefault="00951CE2">
            <w:pPr>
              <w:pStyle w:val="Tier1"/>
            </w:pPr>
            <w:r>
              <w:t xml:space="preserve">- 30 or more, but not more than 45 wefts per </w:t>
            </w:r>
            <w:r>
              <w:t>cm,</w:t>
            </w:r>
          </w:p>
          <w:p w14:paraId="59103D26" w14:textId="77777777" w:rsidR="00E546F5" w:rsidRDefault="00951CE2">
            <w:pPr>
              <w:pStyle w:val="Tier1"/>
            </w:pPr>
            <w:r>
              <w:t>- a tuck-in selvedge on both sides,</w:t>
            </w:r>
          </w:p>
          <w:p w14:paraId="59103D27" w14:textId="77777777" w:rsidR="00E546F5" w:rsidRDefault="00951CE2">
            <w:pPr>
              <w:pStyle w:val="Tier1"/>
            </w:pPr>
            <w:r>
              <w:t>where from the inside out, the 15 mm (± 2 mm) wide tuck-in selvedge consists of a 6 mm or more but not more than 9 mm wide strip of plain weave and a 6 mm or more but not more than 9 mm wide strip of panama weave</w:t>
            </w:r>
          </w:p>
          <w:p w14:paraId="59103D28" w14:textId="77777777" w:rsidR="00E546F5" w:rsidRDefault="00951CE2">
            <w:pPr>
              <w:pStyle w:val="Tier1"/>
            </w:pPr>
            <w:r>
              <w:t>• f</w:t>
            </w:r>
            <w:r>
              <w:t>or incorporation in ships, boats or other vessels listed in Table 1, for the purposes of their construction, repair, maintenance or conversion;</w:t>
            </w:r>
          </w:p>
          <w:p w14:paraId="59103D29" w14:textId="77777777" w:rsidR="00E546F5" w:rsidRDefault="00951CE2">
            <w:pPr>
              <w:pStyle w:val="Tier1"/>
            </w:pPr>
            <w:r>
              <w:t>• for fitting to or equipping such ships, boats or other vessels;</w:t>
            </w:r>
          </w:p>
          <w:p w14:paraId="59103D2A" w14:textId="77777777" w:rsidR="00E546F5" w:rsidRDefault="00951CE2">
            <w:pPr>
              <w:pStyle w:val="Tier1"/>
            </w:pPr>
            <w:r>
              <w:t xml:space="preserve">• for incorporation, for the purposes of </w:t>
            </w:r>
            <w:r>
              <w:t>their construction, repair, maintenance or conversion, in drilling or production platforms listed below:</w:t>
            </w:r>
          </w:p>
          <w:p w14:paraId="59103D2B" w14:textId="77777777" w:rsidR="00E546F5" w:rsidRDefault="00951CE2">
            <w:pPr>
              <w:pStyle w:val="Tier1"/>
            </w:pPr>
            <w:r>
              <w:t xml:space="preserve">   fixed, of subheading ex 8430 49 or floating or submersible of subheading 8905 20;</w:t>
            </w:r>
          </w:p>
          <w:p w14:paraId="59103D2C" w14:textId="77777777" w:rsidR="00E546F5" w:rsidRDefault="00951CE2">
            <w:pPr>
              <w:pStyle w:val="Tier1"/>
            </w:pPr>
            <w:r>
              <w:t>• for equipping the above platforms;</w:t>
            </w:r>
          </w:p>
          <w:p w14:paraId="59103D2D" w14:textId="77777777" w:rsidR="00E546F5" w:rsidRDefault="00951CE2">
            <w:pPr>
              <w:pStyle w:val="Tier1"/>
            </w:pPr>
            <w:r>
              <w:t xml:space="preserve">• for linking these drilling </w:t>
            </w:r>
            <w:r>
              <w:t>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2E" w14:textId="77777777" w:rsidR="00E546F5" w:rsidRDefault="00951CE2">
            <w:pPr>
              <w:pStyle w:val="NormalinTable"/>
            </w:pPr>
            <w:r>
              <w:t>0.0%</w:t>
            </w:r>
          </w:p>
        </w:tc>
      </w:tr>
      <w:tr w:rsidR="00E546F5" w14:paraId="59103D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30" w14:textId="77777777" w:rsidR="00E546F5" w:rsidRDefault="00951CE2">
            <w:pPr>
              <w:pStyle w:val="NormalinTable"/>
            </w:pPr>
            <w:r>
              <w:t>5208129680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31" w14:textId="77777777" w:rsidR="00E546F5" w:rsidRDefault="00951CE2">
            <w:pPr>
              <w:pStyle w:val="Tier1"/>
            </w:pPr>
            <w:r>
              <w:t>Woven fabrics of cotton, containing 85% or more by weight of cotton, weighing not more than 200 g/m2</w:t>
            </w:r>
          </w:p>
          <w:p w14:paraId="59103D32" w14:textId="77777777" w:rsidR="00E546F5" w:rsidRDefault="00951CE2">
            <w:pPr>
              <w:pStyle w:val="Tier1"/>
            </w:pPr>
            <w:r>
              <w:t>Unbleached</w:t>
            </w:r>
          </w:p>
          <w:p w14:paraId="59103D33" w14:textId="77777777" w:rsidR="00E546F5" w:rsidRDefault="00951CE2">
            <w:pPr>
              <w:pStyle w:val="Tier1"/>
            </w:pPr>
            <w:r>
              <w:t>Plain weave, weighing more than 100 g/m2</w:t>
            </w:r>
          </w:p>
          <w:p w14:paraId="59103D34" w14:textId="77777777" w:rsidR="00E546F5" w:rsidRDefault="00951CE2">
            <w:pPr>
              <w:pStyle w:val="Tier1"/>
            </w:pPr>
            <w:r>
              <w:t>Plain weave, weighing more than 130 g/m2 and o</w:t>
            </w:r>
            <w:r>
              <w:t>f a width</w:t>
            </w:r>
          </w:p>
          <w:p w14:paraId="59103D35" w14:textId="77777777" w:rsidR="00E546F5" w:rsidRDefault="00951CE2">
            <w:pPr>
              <w:pStyle w:val="Tier1"/>
            </w:pPr>
            <w:r>
              <w:t>Not exceeding 165 cm</w:t>
            </w:r>
          </w:p>
          <w:p w14:paraId="59103D36" w14:textId="77777777" w:rsidR="00E546F5" w:rsidRDefault="00951CE2">
            <w:pPr>
              <w:pStyle w:val="Tier1"/>
            </w:pPr>
            <w:r>
              <w:t>Other</w:t>
            </w:r>
          </w:p>
          <w:p w14:paraId="59103D37" w14:textId="77777777" w:rsidR="00E546F5" w:rsidRDefault="00951CE2">
            <w:pPr>
              <w:pStyle w:val="Tier1"/>
            </w:pPr>
            <w:r>
              <w:t>• for incorporation in ships, boats or other vessels listed in Table 1, for the purposes of their construction, repair, maintenance or conversion;</w:t>
            </w:r>
          </w:p>
          <w:p w14:paraId="59103D38" w14:textId="77777777" w:rsidR="00E546F5" w:rsidRDefault="00951CE2">
            <w:pPr>
              <w:pStyle w:val="Tier1"/>
            </w:pPr>
            <w:r>
              <w:t xml:space="preserve">• for fitting to or equipping such ships, boats or other </w:t>
            </w:r>
            <w:r>
              <w:t>vessels;</w:t>
            </w:r>
          </w:p>
          <w:p w14:paraId="59103D39" w14:textId="77777777" w:rsidR="00E546F5" w:rsidRDefault="00951CE2">
            <w:pPr>
              <w:pStyle w:val="Tier1"/>
            </w:pPr>
            <w:r>
              <w:t>• for incorporation, for the purposes of their construction, repair, maintenance or conversion, in drilling or production platforms listed below:</w:t>
            </w:r>
          </w:p>
          <w:p w14:paraId="59103D3A" w14:textId="77777777" w:rsidR="00E546F5" w:rsidRDefault="00951CE2">
            <w:pPr>
              <w:pStyle w:val="Tier1"/>
            </w:pPr>
            <w:r>
              <w:t xml:space="preserve">   fixed, of subheading ex 8430 49 or floating or submersible of subheading 8905 20;</w:t>
            </w:r>
          </w:p>
          <w:p w14:paraId="59103D3B" w14:textId="77777777" w:rsidR="00E546F5" w:rsidRDefault="00951CE2">
            <w:pPr>
              <w:pStyle w:val="Tier1"/>
            </w:pPr>
            <w:r>
              <w:t xml:space="preserve">• for equipping </w:t>
            </w:r>
            <w:r>
              <w:t>the above platforms;</w:t>
            </w:r>
          </w:p>
          <w:p w14:paraId="59103D3C"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3D" w14:textId="77777777" w:rsidR="00E546F5" w:rsidRDefault="00951CE2">
            <w:pPr>
              <w:pStyle w:val="NormalinTable"/>
            </w:pPr>
            <w:r>
              <w:t>0.0%</w:t>
            </w:r>
          </w:p>
        </w:tc>
      </w:tr>
      <w:tr w:rsidR="00E546F5" w14:paraId="59103D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3F" w14:textId="77777777" w:rsidR="00E546F5" w:rsidRDefault="00951CE2">
            <w:pPr>
              <w:pStyle w:val="NormalinTable"/>
            </w:pPr>
            <w:r>
              <w:t>5208130000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40" w14:textId="77777777" w:rsidR="00E546F5" w:rsidRDefault="00951CE2">
            <w:pPr>
              <w:pStyle w:val="Tier1"/>
            </w:pPr>
            <w:r>
              <w:t>Woven fabrics of cotton, containing 85% or more by weight of cotton, weighing not more than 200 g/m</w:t>
            </w:r>
            <w:r>
              <w:rPr>
                <w:vertAlign w:val="superscript"/>
              </w:rPr>
              <w:t>2</w:t>
            </w:r>
          </w:p>
          <w:p w14:paraId="59103D41" w14:textId="77777777" w:rsidR="00E546F5" w:rsidRDefault="00951CE2">
            <w:pPr>
              <w:pStyle w:val="Tier2"/>
            </w:pPr>
            <w:r>
              <w:t>-</w:t>
            </w:r>
            <w:r>
              <w:tab/>
              <w:t>Unbleached</w:t>
            </w:r>
          </w:p>
          <w:p w14:paraId="59103D42" w14:textId="77777777" w:rsidR="00E546F5" w:rsidRDefault="00951CE2">
            <w:pPr>
              <w:pStyle w:val="Tier3"/>
            </w:pPr>
            <w:r>
              <w:t>-</w:t>
            </w:r>
            <w:r>
              <w:tab/>
              <w:t>-</w:t>
            </w:r>
            <w:r>
              <w:tab/>
              <w:t>3-thread or 4-thread twill, inc</w:t>
            </w:r>
            <w:r>
              <w:t>luding cross twill</w:t>
            </w:r>
          </w:p>
          <w:p w14:paraId="59103D4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44" w14:textId="77777777" w:rsidR="00E546F5" w:rsidRDefault="00951CE2">
            <w:pPr>
              <w:pStyle w:val="Tier3Bullet"/>
            </w:pPr>
            <w:r>
              <w:tab/>
            </w:r>
            <w:r>
              <w:tab/>
              <w:t>-</w:t>
            </w:r>
            <w:r>
              <w:tab/>
              <w:t>for fitting to or equipping such ships, boats or other vessels;</w:t>
            </w:r>
          </w:p>
          <w:p w14:paraId="59103D45"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D46" w14:textId="77777777" w:rsidR="00E546F5" w:rsidRDefault="00951CE2">
            <w:pPr>
              <w:pStyle w:val="Tier3Bullet"/>
            </w:pPr>
            <w:r>
              <w:tab/>
            </w:r>
            <w:r>
              <w:tab/>
              <w:t>-</w:t>
            </w:r>
            <w:r>
              <w:tab/>
              <w:t>for equipping the above platfo</w:t>
            </w:r>
            <w:r>
              <w:t>rms;</w:t>
            </w:r>
          </w:p>
          <w:p w14:paraId="59103D4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48" w14:textId="77777777" w:rsidR="00E546F5" w:rsidRDefault="00951CE2">
            <w:pPr>
              <w:pStyle w:val="NormalinTable"/>
            </w:pPr>
            <w:r>
              <w:t>0.0%</w:t>
            </w:r>
          </w:p>
        </w:tc>
      </w:tr>
      <w:tr w:rsidR="00E546F5" w14:paraId="59103D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4A" w14:textId="77777777" w:rsidR="00E546F5" w:rsidRDefault="00951CE2">
            <w:pPr>
              <w:pStyle w:val="NormalinTable"/>
            </w:pPr>
            <w:r>
              <w:t>5208190000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4B" w14:textId="77777777" w:rsidR="00E546F5" w:rsidRDefault="00951CE2">
            <w:pPr>
              <w:pStyle w:val="Tier1"/>
            </w:pPr>
            <w:r>
              <w:t>Woven fabrics of cotton, containing 85% or more by weight of cotton, weighing not more than 200 g/m</w:t>
            </w:r>
            <w:r>
              <w:rPr>
                <w:vertAlign w:val="superscript"/>
              </w:rPr>
              <w:t>2</w:t>
            </w:r>
          </w:p>
          <w:p w14:paraId="59103D4C" w14:textId="77777777" w:rsidR="00E546F5" w:rsidRDefault="00951CE2">
            <w:pPr>
              <w:pStyle w:val="Tier2"/>
            </w:pPr>
            <w:r>
              <w:t>-</w:t>
            </w:r>
            <w:r>
              <w:tab/>
              <w:t>Unbleached</w:t>
            </w:r>
          </w:p>
          <w:p w14:paraId="59103D4D" w14:textId="77777777" w:rsidR="00E546F5" w:rsidRDefault="00951CE2">
            <w:pPr>
              <w:pStyle w:val="Tier3"/>
            </w:pPr>
            <w:r>
              <w:t>-</w:t>
            </w:r>
            <w:r>
              <w:tab/>
              <w:t>-</w:t>
            </w:r>
            <w:r>
              <w:tab/>
              <w:t>Other fabrics</w:t>
            </w:r>
          </w:p>
          <w:p w14:paraId="59103D4E"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D4F" w14:textId="77777777" w:rsidR="00E546F5" w:rsidRDefault="00951CE2">
            <w:pPr>
              <w:pStyle w:val="Tier3Bullet"/>
            </w:pPr>
            <w:r>
              <w:tab/>
            </w:r>
            <w:r>
              <w:tab/>
              <w:t>-</w:t>
            </w:r>
            <w:r>
              <w:tab/>
              <w:t>for fitting to or equipping such ships, boats or other vessels;</w:t>
            </w:r>
          </w:p>
          <w:p w14:paraId="59103D50"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D51" w14:textId="77777777" w:rsidR="00E546F5" w:rsidRDefault="00951CE2">
            <w:pPr>
              <w:pStyle w:val="Tier3Bullet"/>
            </w:pPr>
            <w:r>
              <w:tab/>
            </w:r>
            <w:r>
              <w:tab/>
              <w:t>-</w:t>
            </w:r>
            <w:r>
              <w:tab/>
              <w:t>for equipping the above platforms;</w:t>
            </w:r>
          </w:p>
          <w:p w14:paraId="59103D52"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53" w14:textId="77777777" w:rsidR="00E546F5" w:rsidRDefault="00951CE2">
            <w:pPr>
              <w:pStyle w:val="NormalinTable"/>
            </w:pPr>
            <w:r>
              <w:t>0.0%</w:t>
            </w:r>
          </w:p>
        </w:tc>
      </w:tr>
      <w:tr w:rsidR="00E546F5" w14:paraId="59103D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55" w14:textId="77777777" w:rsidR="00E546F5" w:rsidRDefault="00951CE2">
            <w:pPr>
              <w:pStyle w:val="NormalinTable"/>
            </w:pPr>
            <w:r>
              <w:t>5208219000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56" w14:textId="77777777" w:rsidR="00E546F5" w:rsidRDefault="00951CE2">
            <w:pPr>
              <w:pStyle w:val="Tier1"/>
            </w:pPr>
            <w:r>
              <w:t>Woven fabrics of cotton, containing 85% or more by weight of cotton, weighing not more than 200 g/m</w:t>
            </w:r>
            <w:r>
              <w:rPr>
                <w:vertAlign w:val="superscript"/>
              </w:rPr>
              <w:t>2</w:t>
            </w:r>
          </w:p>
          <w:p w14:paraId="59103D57" w14:textId="77777777" w:rsidR="00E546F5" w:rsidRDefault="00951CE2">
            <w:pPr>
              <w:pStyle w:val="Tier2"/>
            </w:pPr>
            <w:r>
              <w:t>-</w:t>
            </w:r>
            <w:r>
              <w:tab/>
              <w:t>Bleached</w:t>
            </w:r>
          </w:p>
          <w:p w14:paraId="59103D58" w14:textId="77777777" w:rsidR="00E546F5" w:rsidRDefault="00951CE2">
            <w:pPr>
              <w:pStyle w:val="Tier3"/>
            </w:pPr>
            <w:r>
              <w:t>-</w:t>
            </w:r>
            <w:r>
              <w:tab/>
              <w:t>-</w:t>
            </w:r>
            <w:r>
              <w:tab/>
              <w:t>Plain weave, weighing not more than 100 g/m</w:t>
            </w:r>
            <w:r>
              <w:rPr>
                <w:vertAlign w:val="superscript"/>
              </w:rPr>
              <w:t>2</w:t>
            </w:r>
          </w:p>
          <w:p w14:paraId="59103D59" w14:textId="77777777" w:rsidR="00E546F5" w:rsidRDefault="00951CE2">
            <w:pPr>
              <w:pStyle w:val="Tier4"/>
            </w:pPr>
            <w:r>
              <w:t>-</w:t>
            </w:r>
            <w:r>
              <w:tab/>
              <w:t>-</w:t>
            </w:r>
            <w:r>
              <w:tab/>
              <w:t>-</w:t>
            </w:r>
            <w:r>
              <w:tab/>
              <w:t>Other</w:t>
            </w:r>
          </w:p>
          <w:p w14:paraId="59103D5A"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3D5B" w14:textId="77777777" w:rsidR="00E546F5" w:rsidRDefault="00951CE2">
            <w:pPr>
              <w:pStyle w:val="Tier4Bullet"/>
            </w:pPr>
            <w:r>
              <w:tab/>
            </w:r>
            <w:r>
              <w:tab/>
            </w:r>
            <w:r>
              <w:tab/>
              <w:t>-</w:t>
            </w:r>
            <w:r>
              <w:tab/>
              <w:t>for fitting to or equipping such ships, boats or other vessels;</w:t>
            </w:r>
          </w:p>
          <w:p w14:paraId="59103D5C"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3D5D" w14:textId="77777777" w:rsidR="00E546F5" w:rsidRDefault="00951CE2">
            <w:pPr>
              <w:pStyle w:val="Tier4Bullet"/>
            </w:pPr>
            <w:r>
              <w:tab/>
            </w:r>
            <w:r>
              <w:tab/>
            </w:r>
            <w:r>
              <w:tab/>
              <w:t>-</w:t>
            </w:r>
            <w:r>
              <w:tab/>
              <w:t>for equipping the above platforms;</w:t>
            </w:r>
          </w:p>
          <w:p w14:paraId="59103D5E"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5F" w14:textId="77777777" w:rsidR="00E546F5" w:rsidRDefault="00951CE2">
            <w:pPr>
              <w:pStyle w:val="NormalinTable"/>
            </w:pPr>
            <w:r>
              <w:t>0.0%</w:t>
            </w:r>
          </w:p>
        </w:tc>
      </w:tr>
      <w:tr w:rsidR="00E546F5" w14:paraId="59103D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61" w14:textId="77777777" w:rsidR="00E546F5" w:rsidRDefault="00951CE2">
            <w:pPr>
              <w:pStyle w:val="NormalinTable"/>
            </w:pPr>
            <w:r>
              <w:t>5208220000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62" w14:textId="77777777" w:rsidR="00E546F5" w:rsidRDefault="00951CE2">
            <w:pPr>
              <w:pStyle w:val="Tier1"/>
            </w:pPr>
            <w:r>
              <w:t>Woven fabrics of cotton, containing 85% or more by weight of cotton, weighing not more than 200 g/m</w:t>
            </w:r>
            <w:r>
              <w:rPr>
                <w:vertAlign w:val="superscript"/>
              </w:rPr>
              <w:t>2</w:t>
            </w:r>
          </w:p>
          <w:p w14:paraId="59103D63" w14:textId="77777777" w:rsidR="00E546F5" w:rsidRDefault="00951CE2">
            <w:pPr>
              <w:pStyle w:val="Tier2"/>
            </w:pPr>
            <w:r>
              <w:t>-</w:t>
            </w:r>
            <w:r>
              <w:tab/>
              <w:t>Bleached</w:t>
            </w:r>
          </w:p>
          <w:p w14:paraId="59103D64" w14:textId="77777777" w:rsidR="00E546F5" w:rsidRDefault="00951CE2">
            <w:pPr>
              <w:pStyle w:val="Tier3"/>
            </w:pPr>
            <w:r>
              <w:t>-</w:t>
            </w:r>
            <w:r>
              <w:tab/>
              <w:t>-</w:t>
            </w:r>
            <w:r>
              <w:tab/>
              <w:t>Plain weave, weighing more than 100 g/m</w:t>
            </w:r>
            <w:r>
              <w:rPr>
                <w:vertAlign w:val="superscript"/>
              </w:rPr>
              <w:t>2</w:t>
            </w:r>
          </w:p>
          <w:p w14:paraId="59103D65" w14:textId="77777777" w:rsidR="00E546F5" w:rsidRDefault="00951CE2">
            <w:pPr>
              <w:pStyle w:val="Tier3Bullet"/>
            </w:pPr>
            <w:r>
              <w:tab/>
            </w:r>
            <w:r>
              <w:tab/>
              <w:t>-</w:t>
            </w:r>
            <w:r>
              <w:tab/>
              <w:t xml:space="preserve">for incorporation in ships, </w:t>
            </w:r>
            <w:r>
              <w:t>boats or other vessels listed in Table 1, for the purposes of their construction, repair, maintenance or conversion;</w:t>
            </w:r>
          </w:p>
          <w:p w14:paraId="59103D66" w14:textId="77777777" w:rsidR="00E546F5" w:rsidRDefault="00951CE2">
            <w:pPr>
              <w:pStyle w:val="Tier3Bullet"/>
            </w:pPr>
            <w:r>
              <w:tab/>
            </w:r>
            <w:r>
              <w:tab/>
              <w:t>-</w:t>
            </w:r>
            <w:r>
              <w:tab/>
              <w:t>for fitting to or equipping such ships, boats or other vessels;</w:t>
            </w:r>
          </w:p>
          <w:p w14:paraId="59103D67"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3D68" w14:textId="77777777" w:rsidR="00E546F5" w:rsidRDefault="00951CE2">
            <w:pPr>
              <w:pStyle w:val="Tier3Bullet"/>
            </w:pPr>
            <w:r>
              <w:tab/>
            </w:r>
            <w:r>
              <w:tab/>
              <w:t>-</w:t>
            </w:r>
            <w:r>
              <w:tab/>
              <w:t>for equipping the above platforms;</w:t>
            </w:r>
          </w:p>
          <w:p w14:paraId="59103D69"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6A" w14:textId="77777777" w:rsidR="00E546F5" w:rsidRDefault="00951CE2">
            <w:pPr>
              <w:pStyle w:val="NormalinTable"/>
            </w:pPr>
            <w:r>
              <w:t>0.0%</w:t>
            </w:r>
          </w:p>
        </w:tc>
      </w:tr>
      <w:tr w:rsidR="00E546F5" w14:paraId="59103D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6C" w14:textId="77777777" w:rsidR="00E546F5" w:rsidRDefault="00951CE2">
            <w:pPr>
              <w:pStyle w:val="NormalinTable"/>
            </w:pPr>
            <w:r>
              <w:t>5208230000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6D" w14:textId="77777777" w:rsidR="00E546F5" w:rsidRDefault="00951CE2">
            <w:pPr>
              <w:pStyle w:val="Tier1"/>
            </w:pPr>
            <w:r>
              <w:t>Woven fabrics of cotton, containing 85% or more by weight of cotton, weighing not more than 200 g/m</w:t>
            </w:r>
            <w:r>
              <w:rPr>
                <w:vertAlign w:val="superscript"/>
              </w:rPr>
              <w:t>2</w:t>
            </w:r>
          </w:p>
          <w:p w14:paraId="59103D6E" w14:textId="77777777" w:rsidR="00E546F5" w:rsidRDefault="00951CE2">
            <w:pPr>
              <w:pStyle w:val="Tier2"/>
            </w:pPr>
            <w:r>
              <w:t>-</w:t>
            </w:r>
            <w:r>
              <w:tab/>
              <w:t>Bleached</w:t>
            </w:r>
          </w:p>
          <w:p w14:paraId="59103D6F" w14:textId="77777777" w:rsidR="00E546F5" w:rsidRDefault="00951CE2">
            <w:pPr>
              <w:pStyle w:val="Tier3"/>
            </w:pPr>
            <w:r>
              <w:t>-</w:t>
            </w:r>
            <w:r>
              <w:tab/>
              <w:t>-</w:t>
            </w:r>
            <w:r>
              <w:tab/>
              <w:t>3-thread or 4-thread twill, including cross twill</w:t>
            </w:r>
          </w:p>
          <w:p w14:paraId="59103D70"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3D71" w14:textId="77777777" w:rsidR="00E546F5" w:rsidRDefault="00951CE2">
            <w:pPr>
              <w:pStyle w:val="Tier3Bullet"/>
            </w:pPr>
            <w:r>
              <w:tab/>
            </w:r>
            <w:r>
              <w:tab/>
              <w:t>-</w:t>
            </w:r>
            <w:r>
              <w:tab/>
              <w:t>for fitting to or equipping such ships, boats or other vessels;</w:t>
            </w:r>
          </w:p>
          <w:p w14:paraId="59103D72"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D73" w14:textId="77777777" w:rsidR="00E546F5" w:rsidRDefault="00951CE2">
            <w:pPr>
              <w:pStyle w:val="Tier3Bullet"/>
            </w:pPr>
            <w:r>
              <w:tab/>
            </w:r>
            <w:r>
              <w:tab/>
              <w:t>-</w:t>
            </w:r>
            <w:r>
              <w:tab/>
              <w:t>for equipping the above platforms;</w:t>
            </w:r>
          </w:p>
          <w:p w14:paraId="59103D74"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75" w14:textId="77777777" w:rsidR="00E546F5" w:rsidRDefault="00951CE2">
            <w:pPr>
              <w:pStyle w:val="NormalinTable"/>
            </w:pPr>
            <w:r>
              <w:t>0.0%</w:t>
            </w:r>
          </w:p>
        </w:tc>
      </w:tr>
      <w:tr w:rsidR="00E546F5" w14:paraId="59103D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77" w14:textId="77777777" w:rsidR="00E546F5" w:rsidRDefault="00951CE2">
            <w:pPr>
              <w:pStyle w:val="NormalinTable"/>
            </w:pPr>
            <w:r>
              <w:t>5208290000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78" w14:textId="77777777" w:rsidR="00E546F5" w:rsidRDefault="00951CE2">
            <w:pPr>
              <w:pStyle w:val="Tier1"/>
            </w:pPr>
            <w:r>
              <w:t>Woven fabrics of cotton, containing 85% or more by weight of cotton, weighing not more than 200 g/m</w:t>
            </w:r>
            <w:r>
              <w:rPr>
                <w:vertAlign w:val="superscript"/>
              </w:rPr>
              <w:t>2</w:t>
            </w:r>
          </w:p>
          <w:p w14:paraId="59103D79" w14:textId="77777777" w:rsidR="00E546F5" w:rsidRDefault="00951CE2">
            <w:pPr>
              <w:pStyle w:val="Tier2"/>
            </w:pPr>
            <w:r>
              <w:t>-</w:t>
            </w:r>
            <w:r>
              <w:tab/>
              <w:t>Bleached</w:t>
            </w:r>
          </w:p>
          <w:p w14:paraId="59103D7A" w14:textId="77777777" w:rsidR="00E546F5" w:rsidRDefault="00951CE2">
            <w:pPr>
              <w:pStyle w:val="Tier3"/>
            </w:pPr>
            <w:r>
              <w:t>-</w:t>
            </w:r>
            <w:r>
              <w:tab/>
              <w:t>-</w:t>
            </w:r>
            <w:r>
              <w:tab/>
              <w:t>Other fabrics</w:t>
            </w:r>
          </w:p>
          <w:p w14:paraId="59103D7B"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3D7C" w14:textId="77777777" w:rsidR="00E546F5" w:rsidRDefault="00951CE2">
            <w:pPr>
              <w:pStyle w:val="Tier3Bullet"/>
            </w:pPr>
            <w:r>
              <w:tab/>
            </w:r>
            <w:r>
              <w:tab/>
              <w:t>-</w:t>
            </w:r>
            <w:r>
              <w:tab/>
              <w:t>for fitting to or equipping such ships, boats or other vessels;</w:t>
            </w:r>
          </w:p>
          <w:p w14:paraId="59103D7D"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3D7E" w14:textId="77777777" w:rsidR="00E546F5" w:rsidRDefault="00951CE2">
            <w:pPr>
              <w:pStyle w:val="Tier3Bullet"/>
            </w:pPr>
            <w:r>
              <w:tab/>
            </w:r>
            <w:r>
              <w:tab/>
              <w:t>-</w:t>
            </w:r>
            <w:r>
              <w:tab/>
              <w:t>for equipping the above platforms;</w:t>
            </w:r>
          </w:p>
          <w:p w14:paraId="59103D7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80" w14:textId="77777777" w:rsidR="00E546F5" w:rsidRDefault="00951CE2">
            <w:pPr>
              <w:pStyle w:val="NormalinTable"/>
            </w:pPr>
            <w:r>
              <w:t>0.0%</w:t>
            </w:r>
          </w:p>
        </w:tc>
      </w:tr>
      <w:tr w:rsidR="00E546F5" w14:paraId="59103D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82" w14:textId="77777777" w:rsidR="00E546F5" w:rsidRDefault="00951CE2">
            <w:pPr>
              <w:pStyle w:val="NormalinTable"/>
            </w:pPr>
            <w:r>
              <w:t>5208310000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83" w14:textId="77777777" w:rsidR="00E546F5" w:rsidRDefault="00951CE2">
            <w:pPr>
              <w:pStyle w:val="Tier1"/>
            </w:pPr>
            <w:r>
              <w:t xml:space="preserve">Woven fabrics of cotton, </w:t>
            </w:r>
            <w:r>
              <w:t>containing 85% or more by weight of cotton, weighing not more than 200 g/m</w:t>
            </w:r>
            <w:r>
              <w:rPr>
                <w:vertAlign w:val="superscript"/>
              </w:rPr>
              <w:t>2</w:t>
            </w:r>
          </w:p>
          <w:p w14:paraId="59103D84" w14:textId="77777777" w:rsidR="00E546F5" w:rsidRDefault="00951CE2">
            <w:pPr>
              <w:pStyle w:val="Tier2"/>
            </w:pPr>
            <w:r>
              <w:t>-</w:t>
            </w:r>
            <w:r>
              <w:tab/>
              <w:t>Dyed</w:t>
            </w:r>
          </w:p>
          <w:p w14:paraId="59103D85" w14:textId="77777777" w:rsidR="00E546F5" w:rsidRDefault="00951CE2">
            <w:pPr>
              <w:pStyle w:val="Tier3"/>
            </w:pPr>
            <w:r>
              <w:t>-</w:t>
            </w:r>
            <w:r>
              <w:tab/>
              <w:t>-</w:t>
            </w:r>
            <w:r>
              <w:tab/>
              <w:t>Plain weave, weighing not more than 100 g/m</w:t>
            </w:r>
            <w:r>
              <w:rPr>
                <w:vertAlign w:val="superscript"/>
              </w:rPr>
              <w:t>2</w:t>
            </w:r>
          </w:p>
          <w:p w14:paraId="59103D86" w14:textId="77777777" w:rsidR="00E546F5" w:rsidRDefault="00951CE2">
            <w:pPr>
              <w:pStyle w:val="Tier3Bullet"/>
            </w:pPr>
            <w:r>
              <w:tab/>
            </w:r>
            <w:r>
              <w:tab/>
              <w:t>-</w:t>
            </w:r>
            <w:r>
              <w:tab/>
              <w:t>for incorporation in ships, boats or other vessels listed in Table 1, for the purposes of their construction, repair, ma</w:t>
            </w:r>
            <w:r>
              <w:t>intenance or conversion;</w:t>
            </w:r>
          </w:p>
          <w:p w14:paraId="59103D87" w14:textId="77777777" w:rsidR="00E546F5" w:rsidRDefault="00951CE2">
            <w:pPr>
              <w:pStyle w:val="Tier3Bullet"/>
            </w:pPr>
            <w:r>
              <w:tab/>
            </w:r>
            <w:r>
              <w:tab/>
              <w:t>-</w:t>
            </w:r>
            <w:r>
              <w:tab/>
              <w:t>for fitting to or equipping such ships, boats or other vessels;</w:t>
            </w:r>
          </w:p>
          <w:p w14:paraId="59103D8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3D89" w14:textId="77777777" w:rsidR="00E546F5" w:rsidRDefault="00951CE2">
            <w:pPr>
              <w:pStyle w:val="Tier3Bullet"/>
            </w:pPr>
            <w:r>
              <w:tab/>
            </w:r>
            <w:r>
              <w:tab/>
              <w:t>-</w:t>
            </w:r>
            <w:r>
              <w:tab/>
              <w:t>for equipping the above platforms;</w:t>
            </w:r>
          </w:p>
          <w:p w14:paraId="59103D8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8B" w14:textId="77777777" w:rsidR="00E546F5" w:rsidRDefault="00951CE2">
            <w:pPr>
              <w:pStyle w:val="NormalinTable"/>
            </w:pPr>
            <w:r>
              <w:t>0.0%</w:t>
            </w:r>
          </w:p>
        </w:tc>
      </w:tr>
      <w:tr w:rsidR="00E546F5" w14:paraId="59103D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8D" w14:textId="77777777" w:rsidR="00E546F5" w:rsidRDefault="00951CE2">
            <w:pPr>
              <w:pStyle w:val="NormalinTable"/>
            </w:pPr>
            <w:r>
              <w:t>5208320000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8E" w14:textId="77777777" w:rsidR="00E546F5" w:rsidRDefault="00951CE2">
            <w:pPr>
              <w:pStyle w:val="Tier1"/>
            </w:pPr>
            <w:r>
              <w:t xml:space="preserve">Woven fabrics of cotton, containing 85% or more by </w:t>
            </w:r>
            <w:r>
              <w:t>weight of cotton, weighing not more than 200 g/m</w:t>
            </w:r>
            <w:r>
              <w:rPr>
                <w:vertAlign w:val="superscript"/>
              </w:rPr>
              <w:t>2</w:t>
            </w:r>
          </w:p>
          <w:p w14:paraId="59103D8F" w14:textId="77777777" w:rsidR="00E546F5" w:rsidRDefault="00951CE2">
            <w:pPr>
              <w:pStyle w:val="Tier2"/>
            </w:pPr>
            <w:r>
              <w:t>-</w:t>
            </w:r>
            <w:r>
              <w:tab/>
              <w:t>Dyed</w:t>
            </w:r>
          </w:p>
          <w:p w14:paraId="59103D90" w14:textId="77777777" w:rsidR="00E546F5" w:rsidRDefault="00951CE2">
            <w:pPr>
              <w:pStyle w:val="Tier3"/>
            </w:pPr>
            <w:r>
              <w:t>-</w:t>
            </w:r>
            <w:r>
              <w:tab/>
              <w:t>-</w:t>
            </w:r>
            <w:r>
              <w:tab/>
              <w:t>Plain weave, weighing more than 100 g/m</w:t>
            </w:r>
            <w:r>
              <w:rPr>
                <w:vertAlign w:val="superscript"/>
              </w:rPr>
              <w:t>2</w:t>
            </w:r>
          </w:p>
          <w:p w14:paraId="59103D9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92" w14:textId="77777777" w:rsidR="00E546F5" w:rsidRDefault="00951CE2">
            <w:pPr>
              <w:pStyle w:val="Tier3Bullet"/>
            </w:pPr>
            <w:r>
              <w:tab/>
            </w:r>
            <w:r>
              <w:tab/>
              <w:t>-</w:t>
            </w:r>
            <w:r>
              <w:tab/>
              <w:t>f</w:t>
            </w:r>
            <w:r>
              <w:t>or fitting to or equipping such ships, boats or other vessels;</w:t>
            </w:r>
          </w:p>
          <w:p w14:paraId="59103D93"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3D94" w14:textId="77777777" w:rsidR="00E546F5" w:rsidRDefault="00951CE2">
            <w:pPr>
              <w:pStyle w:val="Tier3Bullet"/>
            </w:pPr>
            <w:r>
              <w:tab/>
            </w:r>
            <w:r>
              <w:tab/>
              <w:t>-</w:t>
            </w:r>
            <w:r>
              <w:tab/>
              <w:t>for equipping the above platforms;</w:t>
            </w:r>
          </w:p>
          <w:p w14:paraId="59103D9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96" w14:textId="77777777" w:rsidR="00E546F5" w:rsidRDefault="00951CE2">
            <w:pPr>
              <w:pStyle w:val="NormalinTable"/>
            </w:pPr>
            <w:r>
              <w:t>0.0%</w:t>
            </w:r>
          </w:p>
        </w:tc>
      </w:tr>
      <w:tr w:rsidR="00E546F5" w14:paraId="59103D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98" w14:textId="77777777" w:rsidR="00E546F5" w:rsidRDefault="00951CE2">
            <w:pPr>
              <w:pStyle w:val="NormalinTable"/>
            </w:pPr>
            <w:r>
              <w:t>5208330000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99" w14:textId="77777777" w:rsidR="00E546F5" w:rsidRDefault="00951CE2">
            <w:pPr>
              <w:pStyle w:val="Tier1"/>
            </w:pPr>
            <w:r>
              <w:t xml:space="preserve">Woven fabrics of cotton, containing 85% or more by weight of cotton, weighing not </w:t>
            </w:r>
            <w:r>
              <w:t>more than 200 g/m</w:t>
            </w:r>
            <w:r>
              <w:rPr>
                <w:vertAlign w:val="superscript"/>
              </w:rPr>
              <w:t>2</w:t>
            </w:r>
          </w:p>
          <w:p w14:paraId="59103D9A" w14:textId="77777777" w:rsidR="00E546F5" w:rsidRDefault="00951CE2">
            <w:pPr>
              <w:pStyle w:val="Tier2"/>
            </w:pPr>
            <w:r>
              <w:t>-</w:t>
            </w:r>
            <w:r>
              <w:tab/>
              <w:t>Dyed</w:t>
            </w:r>
          </w:p>
          <w:p w14:paraId="59103D9B" w14:textId="77777777" w:rsidR="00E546F5" w:rsidRDefault="00951CE2">
            <w:pPr>
              <w:pStyle w:val="Tier3"/>
            </w:pPr>
            <w:r>
              <w:t>-</w:t>
            </w:r>
            <w:r>
              <w:tab/>
              <w:t>-</w:t>
            </w:r>
            <w:r>
              <w:tab/>
              <w:t>3-thread or 4-thread twill, including cross twill</w:t>
            </w:r>
          </w:p>
          <w:p w14:paraId="59103D9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9D" w14:textId="77777777" w:rsidR="00E546F5" w:rsidRDefault="00951CE2">
            <w:pPr>
              <w:pStyle w:val="Tier3Bullet"/>
            </w:pPr>
            <w:r>
              <w:tab/>
            </w:r>
            <w:r>
              <w:tab/>
              <w:t>-</w:t>
            </w:r>
            <w:r>
              <w:tab/>
              <w:t xml:space="preserve">for fitting to or </w:t>
            </w:r>
            <w:r>
              <w:t>equipping such ships, boats or other vessels;</w:t>
            </w:r>
          </w:p>
          <w:p w14:paraId="59103D9E"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3D9F" w14:textId="77777777" w:rsidR="00E546F5" w:rsidRDefault="00951CE2">
            <w:pPr>
              <w:pStyle w:val="Tier3Bullet"/>
            </w:pPr>
            <w:r>
              <w:tab/>
            </w:r>
            <w:r>
              <w:tab/>
              <w:t>-</w:t>
            </w:r>
            <w:r>
              <w:tab/>
              <w:t>for equipping the above platforms;</w:t>
            </w:r>
          </w:p>
          <w:p w14:paraId="59103DA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A1" w14:textId="77777777" w:rsidR="00E546F5" w:rsidRDefault="00951CE2">
            <w:pPr>
              <w:pStyle w:val="NormalinTable"/>
            </w:pPr>
            <w:r>
              <w:t>0.0%</w:t>
            </w:r>
          </w:p>
        </w:tc>
      </w:tr>
      <w:tr w:rsidR="00E546F5" w14:paraId="59103D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A3" w14:textId="77777777" w:rsidR="00E546F5" w:rsidRDefault="00951CE2">
            <w:pPr>
              <w:pStyle w:val="NormalinTable"/>
            </w:pPr>
            <w:r>
              <w:t>5208390000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A4" w14:textId="77777777" w:rsidR="00E546F5" w:rsidRDefault="00951CE2">
            <w:pPr>
              <w:pStyle w:val="Tier1"/>
            </w:pPr>
            <w:r>
              <w:t>Woven fabrics of cotton, containing 85% or more by weight of cotton, weighing not more than 200 g/m</w:t>
            </w:r>
            <w:r>
              <w:rPr>
                <w:vertAlign w:val="superscript"/>
              </w:rPr>
              <w:t>2</w:t>
            </w:r>
          </w:p>
          <w:p w14:paraId="59103DA5" w14:textId="77777777" w:rsidR="00E546F5" w:rsidRDefault="00951CE2">
            <w:pPr>
              <w:pStyle w:val="Tier2"/>
            </w:pPr>
            <w:r>
              <w:t>-</w:t>
            </w:r>
            <w:r>
              <w:tab/>
              <w:t>Dyed</w:t>
            </w:r>
          </w:p>
          <w:p w14:paraId="59103DA6" w14:textId="77777777" w:rsidR="00E546F5" w:rsidRDefault="00951CE2">
            <w:pPr>
              <w:pStyle w:val="Tier3"/>
            </w:pPr>
            <w:r>
              <w:t>-</w:t>
            </w:r>
            <w:r>
              <w:tab/>
              <w:t>-</w:t>
            </w:r>
            <w:r>
              <w:tab/>
              <w:t>Other fabrics</w:t>
            </w:r>
          </w:p>
          <w:p w14:paraId="59103DA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A8" w14:textId="77777777" w:rsidR="00E546F5" w:rsidRDefault="00951CE2">
            <w:pPr>
              <w:pStyle w:val="Tier3Bullet"/>
            </w:pPr>
            <w:r>
              <w:tab/>
            </w:r>
            <w:r>
              <w:tab/>
              <w:t>-</w:t>
            </w:r>
            <w:r>
              <w:tab/>
              <w:t>for fitting to or equipping such ships, boats or other vessels;</w:t>
            </w:r>
          </w:p>
          <w:p w14:paraId="59103DA9"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DAA" w14:textId="77777777" w:rsidR="00E546F5" w:rsidRDefault="00951CE2">
            <w:pPr>
              <w:pStyle w:val="Tier3Bullet"/>
            </w:pPr>
            <w:r>
              <w:tab/>
            </w:r>
            <w:r>
              <w:tab/>
              <w:t>-</w:t>
            </w:r>
            <w:r>
              <w:tab/>
              <w:t>for equipping the above platfo</w:t>
            </w:r>
            <w:r>
              <w:t>rms;</w:t>
            </w:r>
          </w:p>
          <w:p w14:paraId="59103DA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AC" w14:textId="77777777" w:rsidR="00E546F5" w:rsidRDefault="00951CE2">
            <w:pPr>
              <w:pStyle w:val="NormalinTable"/>
            </w:pPr>
            <w:r>
              <w:t>0.0%</w:t>
            </w:r>
          </w:p>
        </w:tc>
      </w:tr>
      <w:tr w:rsidR="00E546F5" w14:paraId="59103D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AE" w14:textId="77777777" w:rsidR="00E546F5" w:rsidRDefault="00951CE2">
            <w:pPr>
              <w:pStyle w:val="NormalinTable"/>
            </w:pPr>
            <w:r>
              <w:t>5208410000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AF" w14:textId="77777777" w:rsidR="00E546F5" w:rsidRDefault="00951CE2">
            <w:pPr>
              <w:pStyle w:val="Tier1"/>
            </w:pPr>
            <w:r>
              <w:t>Woven fabrics of cotton, containing 85% or more by weight of cotton, weighing not more than 200 g/m</w:t>
            </w:r>
            <w:r>
              <w:rPr>
                <w:vertAlign w:val="superscript"/>
              </w:rPr>
              <w:t>2</w:t>
            </w:r>
          </w:p>
          <w:p w14:paraId="59103DB0" w14:textId="77777777" w:rsidR="00E546F5" w:rsidRDefault="00951CE2">
            <w:pPr>
              <w:pStyle w:val="Tier2"/>
            </w:pPr>
            <w:r>
              <w:t>-</w:t>
            </w:r>
            <w:r>
              <w:tab/>
              <w:t>Of yarns of different colours</w:t>
            </w:r>
          </w:p>
          <w:p w14:paraId="59103DB1" w14:textId="77777777" w:rsidR="00E546F5" w:rsidRDefault="00951CE2">
            <w:pPr>
              <w:pStyle w:val="Tier3"/>
            </w:pPr>
            <w:r>
              <w:t>-</w:t>
            </w:r>
            <w:r>
              <w:tab/>
              <w:t>-</w:t>
            </w:r>
            <w:r>
              <w:tab/>
              <w:t xml:space="preserve">Plain weave, </w:t>
            </w:r>
            <w:r>
              <w:t>weighing not more than 100 g/m</w:t>
            </w:r>
            <w:r>
              <w:rPr>
                <w:vertAlign w:val="superscript"/>
              </w:rPr>
              <w:t>2</w:t>
            </w:r>
          </w:p>
          <w:p w14:paraId="59103DB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B3" w14:textId="77777777" w:rsidR="00E546F5" w:rsidRDefault="00951CE2">
            <w:pPr>
              <w:pStyle w:val="Tier3Bullet"/>
            </w:pPr>
            <w:r>
              <w:tab/>
            </w:r>
            <w:r>
              <w:tab/>
              <w:t>-</w:t>
            </w:r>
            <w:r>
              <w:tab/>
              <w:t>for fitting to or equipping such ships, boats or other vessels;</w:t>
            </w:r>
          </w:p>
          <w:p w14:paraId="59103DB4" w14:textId="77777777" w:rsidR="00E546F5" w:rsidRDefault="00951CE2">
            <w:pPr>
              <w:pStyle w:val="Tier3Bullet"/>
            </w:pP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3DB5" w14:textId="77777777" w:rsidR="00E546F5" w:rsidRDefault="00951CE2">
            <w:pPr>
              <w:pStyle w:val="Tier3Bullet"/>
            </w:pPr>
            <w:r>
              <w:tab/>
            </w:r>
            <w:r>
              <w:tab/>
              <w:t>-</w:t>
            </w:r>
            <w:r>
              <w:tab/>
              <w:t>for equipping the above platf</w:t>
            </w:r>
            <w:r>
              <w:t>orms;</w:t>
            </w:r>
          </w:p>
          <w:p w14:paraId="59103DB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B7" w14:textId="77777777" w:rsidR="00E546F5" w:rsidRDefault="00951CE2">
            <w:pPr>
              <w:pStyle w:val="NormalinTable"/>
            </w:pPr>
            <w:r>
              <w:t>0.0%</w:t>
            </w:r>
          </w:p>
        </w:tc>
      </w:tr>
      <w:tr w:rsidR="00E546F5" w14:paraId="59103D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B9" w14:textId="77777777" w:rsidR="00E546F5" w:rsidRDefault="00951CE2">
            <w:pPr>
              <w:pStyle w:val="NormalinTable"/>
            </w:pPr>
            <w:r>
              <w:t>5208420000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BA" w14:textId="77777777" w:rsidR="00E546F5" w:rsidRDefault="00951CE2">
            <w:pPr>
              <w:pStyle w:val="Tier1"/>
            </w:pPr>
            <w:r>
              <w:t>Woven fabrics of cotton, containing 85% or more by weight of cotton, weighing not more than 200 g/m</w:t>
            </w:r>
            <w:r>
              <w:rPr>
                <w:vertAlign w:val="superscript"/>
              </w:rPr>
              <w:t>2</w:t>
            </w:r>
          </w:p>
          <w:p w14:paraId="59103DBB" w14:textId="77777777" w:rsidR="00E546F5" w:rsidRDefault="00951CE2">
            <w:pPr>
              <w:pStyle w:val="Tier2"/>
            </w:pPr>
            <w:r>
              <w:t>-</w:t>
            </w:r>
            <w:r>
              <w:tab/>
              <w:t>Of yarns of different colours</w:t>
            </w:r>
          </w:p>
          <w:p w14:paraId="59103DBC" w14:textId="77777777" w:rsidR="00E546F5" w:rsidRDefault="00951CE2">
            <w:pPr>
              <w:pStyle w:val="Tier3"/>
            </w:pPr>
            <w:r>
              <w:t>-</w:t>
            </w:r>
            <w:r>
              <w:tab/>
              <w:t>-</w:t>
            </w:r>
            <w:r>
              <w:tab/>
              <w:t xml:space="preserve">Plain weave, </w:t>
            </w:r>
            <w:r>
              <w:t>weighing more than 100 g/m</w:t>
            </w:r>
            <w:r>
              <w:rPr>
                <w:vertAlign w:val="superscript"/>
              </w:rPr>
              <w:t>2</w:t>
            </w:r>
          </w:p>
          <w:p w14:paraId="59103DB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BE" w14:textId="77777777" w:rsidR="00E546F5" w:rsidRDefault="00951CE2">
            <w:pPr>
              <w:pStyle w:val="Tier3Bullet"/>
            </w:pPr>
            <w:r>
              <w:tab/>
            </w:r>
            <w:r>
              <w:tab/>
              <w:t>-</w:t>
            </w:r>
            <w:r>
              <w:tab/>
              <w:t>for fitting to or equipping such ships, boats or other vessels;</w:t>
            </w:r>
          </w:p>
          <w:p w14:paraId="59103DBF" w14:textId="77777777" w:rsidR="00E546F5" w:rsidRDefault="00951CE2">
            <w:pPr>
              <w:pStyle w:val="Tier3Bullet"/>
            </w:pP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14:paraId="59103DC0" w14:textId="77777777" w:rsidR="00E546F5" w:rsidRDefault="00951CE2">
            <w:pPr>
              <w:pStyle w:val="Tier3Bullet"/>
            </w:pPr>
            <w:r>
              <w:tab/>
            </w:r>
            <w:r>
              <w:tab/>
              <w:t>-</w:t>
            </w:r>
            <w:r>
              <w:tab/>
              <w:t>for equipping the above platforms</w:t>
            </w:r>
            <w:r>
              <w:t>;</w:t>
            </w:r>
          </w:p>
          <w:p w14:paraId="59103DC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C2" w14:textId="77777777" w:rsidR="00E546F5" w:rsidRDefault="00951CE2">
            <w:pPr>
              <w:pStyle w:val="NormalinTable"/>
            </w:pPr>
            <w:r>
              <w:t>0.0%</w:t>
            </w:r>
          </w:p>
        </w:tc>
      </w:tr>
      <w:tr w:rsidR="00E546F5" w14:paraId="59103D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C4" w14:textId="77777777" w:rsidR="00E546F5" w:rsidRDefault="00951CE2">
            <w:pPr>
              <w:pStyle w:val="NormalinTable"/>
            </w:pPr>
            <w:r>
              <w:t>5208430000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C5" w14:textId="77777777" w:rsidR="00E546F5" w:rsidRDefault="00951CE2">
            <w:pPr>
              <w:pStyle w:val="Tier1"/>
            </w:pPr>
            <w:r>
              <w:t>Woven fabrics of cotton, containing 85% or more by weight of cotton, weighing not more than 200 g/m</w:t>
            </w:r>
            <w:r>
              <w:rPr>
                <w:vertAlign w:val="superscript"/>
              </w:rPr>
              <w:t>2</w:t>
            </w:r>
          </w:p>
          <w:p w14:paraId="59103DC6" w14:textId="77777777" w:rsidR="00E546F5" w:rsidRDefault="00951CE2">
            <w:pPr>
              <w:pStyle w:val="Tier2"/>
            </w:pPr>
            <w:r>
              <w:t>-</w:t>
            </w:r>
            <w:r>
              <w:tab/>
              <w:t>Of yarns of different colours</w:t>
            </w:r>
          </w:p>
          <w:p w14:paraId="59103DC7" w14:textId="77777777" w:rsidR="00E546F5" w:rsidRDefault="00951CE2">
            <w:pPr>
              <w:pStyle w:val="Tier3"/>
            </w:pPr>
            <w:r>
              <w:t>-</w:t>
            </w:r>
            <w:r>
              <w:tab/>
              <w:t>-</w:t>
            </w:r>
            <w:r>
              <w:tab/>
              <w:t xml:space="preserve">3-thread or 4-thread </w:t>
            </w:r>
            <w:r>
              <w:t>twill, including cross twill</w:t>
            </w:r>
          </w:p>
          <w:p w14:paraId="59103DC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DC9" w14:textId="77777777" w:rsidR="00E546F5" w:rsidRDefault="00951CE2">
            <w:pPr>
              <w:pStyle w:val="Tier3Bullet"/>
            </w:pPr>
            <w:r>
              <w:tab/>
            </w:r>
            <w:r>
              <w:tab/>
              <w:t>-</w:t>
            </w:r>
            <w:r>
              <w:tab/>
              <w:t>for fitting to or equipping such ships, boats or other vessels;</w:t>
            </w:r>
          </w:p>
          <w:p w14:paraId="59103DCA" w14:textId="77777777" w:rsidR="00E546F5" w:rsidRDefault="00951CE2">
            <w:pPr>
              <w:pStyle w:val="Tier3Bullet"/>
            </w:pP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14:paraId="59103DCB" w14:textId="77777777" w:rsidR="00E546F5" w:rsidRDefault="00951CE2">
            <w:pPr>
              <w:pStyle w:val="Tier3Bullet"/>
            </w:pPr>
            <w:r>
              <w:tab/>
            </w:r>
            <w:r>
              <w:tab/>
              <w:t>-</w:t>
            </w:r>
            <w:r>
              <w:tab/>
              <w:t>for equipping the above platform</w:t>
            </w:r>
            <w:r>
              <w:t>s;</w:t>
            </w:r>
          </w:p>
          <w:p w14:paraId="59103DC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CD" w14:textId="77777777" w:rsidR="00E546F5" w:rsidRDefault="00951CE2">
            <w:pPr>
              <w:pStyle w:val="NormalinTable"/>
            </w:pPr>
            <w:r>
              <w:t>0.0%</w:t>
            </w:r>
          </w:p>
        </w:tc>
      </w:tr>
      <w:tr w:rsidR="00E546F5" w14:paraId="59103D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CF" w14:textId="77777777" w:rsidR="00E546F5" w:rsidRDefault="00951CE2">
            <w:pPr>
              <w:pStyle w:val="NormalinTable"/>
            </w:pPr>
            <w:r>
              <w:t>5208490000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D0" w14:textId="77777777" w:rsidR="00E546F5" w:rsidRDefault="00951CE2">
            <w:pPr>
              <w:pStyle w:val="Tier1"/>
            </w:pPr>
            <w:r>
              <w:t>Woven fabrics of cotton, containing 85% or more by weight of cotton, weighing not more than 200 g/m</w:t>
            </w:r>
            <w:r>
              <w:rPr>
                <w:vertAlign w:val="superscript"/>
              </w:rPr>
              <w:t>2</w:t>
            </w:r>
          </w:p>
          <w:p w14:paraId="59103DD1" w14:textId="77777777" w:rsidR="00E546F5" w:rsidRDefault="00951CE2">
            <w:pPr>
              <w:pStyle w:val="Tier2"/>
            </w:pPr>
            <w:r>
              <w:t>-</w:t>
            </w:r>
            <w:r>
              <w:tab/>
              <w:t>Of yarns of different colours</w:t>
            </w:r>
          </w:p>
          <w:p w14:paraId="59103DD2" w14:textId="77777777" w:rsidR="00E546F5" w:rsidRDefault="00951CE2">
            <w:pPr>
              <w:pStyle w:val="Tier3"/>
            </w:pPr>
            <w:r>
              <w:t>-</w:t>
            </w:r>
            <w:r>
              <w:tab/>
              <w:t>-</w:t>
            </w:r>
            <w:r>
              <w:tab/>
              <w:t>Other fabrics</w:t>
            </w:r>
          </w:p>
          <w:p w14:paraId="59103DD3"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DD4" w14:textId="77777777" w:rsidR="00E546F5" w:rsidRDefault="00951CE2">
            <w:pPr>
              <w:pStyle w:val="Tier3Bullet"/>
            </w:pPr>
            <w:r>
              <w:tab/>
            </w:r>
            <w:r>
              <w:tab/>
              <w:t>-</w:t>
            </w:r>
            <w:r>
              <w:tab/>
              <w:t>for fitting to or equipping such ships, boats or other vessels;</w:t>
            </w:r>
          </w:p>
          <w:p w14:paraId="59103DD5"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DD6" w14:textId="77777777" w:rsidR="00E546F5" w:rsidRDefault="00951CE2">
            <w:pPr>
              <w:pStyle w:val="Tier3Bullet"/>
            </w:pPr>
            <w:r>
              <w:tab/>
            </w:r>
            <w:r>
              <w:tab/>
              <w:t>-</w:t>
            </w:r>
            <w:r>
              <w:tab/>
              <w:t>for equipping the above platforms;</w:t>
            </w:r>
          </w:p>
          <w:p w14:paraId="59103DD7"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D8" w14:textId="77777777" w:rsidR="00E546F5" w:rsidRDefault="00951CE2">
            <w:pPr>
              <w:pStyle w:val="NormalinTable"/>
            </w:pPr>
            <w:r>
              <w:t>0.0%</w:t>
            </w:r>
          </w:p>
        </w:tc>
      </w:tr>
      <w:tr w:rsidR="00E546F5" w14:paraId="59103D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DA" w14:textId="77777777" w:rsidR="00E546F5" w:rsidRDefault="00951CE2">
            <w:pPr>
              <w:pStyle w:val="NormalinTable"/>
            </w:pPr>
            <w:r>
              <w:t>5208510000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DB" w14:textId="77777777" w:rsidR="00E546F5" w:rsidRDefault="00951CE2">
            <w:pPr>
              <w:pStyle w:val="Tier1"/>
            </w:pPr>
            <w:r>
              <w:t>Woven fabrics of cotton, containing 85% or more by weight of cotton, weighing not more than 200 g/m</w:t>
            </w:r>
            <w:r>
              <w:rPr>
                <w:vertAlign w:val="superscript"/>
              </w:rPr>
              <w:t>2</w:t>
            </w:r>
          </w:p>
          <w:p w14:paraId="59103DDC" w14:textId="77777777" w:rsidR="00E546F5" w:rsidRDefault="00951CE2">
            <w:pPr>
              <w:pStyle w:val="Tier2"/>
            </w:pPr>
            <w:r>
              <w:t>-</w:t>
            </w:r>
            <w:r>
              <w:tab/>
              <w:t>Printed</w:t>
            </w:r>
          </w:p>
          <w:p w14:paraId="59103DDD" w14:textId="77777777" w:rsidR="00E546F5" w:rsidRDefault="00951CE2">
            <w:pPr>
              <w:pStyle w:val="Tier3"/>
            </w:pPr>
            <w:r>
              <w:t>-</w:t>
            </w:r>
            <w:r>
              <w:tab/>
              <w:t>-</w:t>
            </w:r>
            <w:r>
              <w:tab/>
              <w:t>Plain weave, weighing not more than 100 g/m</w:t>
            </w:r>
            <w:r>
              <w:rPr>
                <w:vertAlign w:val="superscript"/>
              </w:rPr>
              <w:t>2</w:t>
            </w:r>
          </w:p>
          <w:p w14:paraId="59103DDE"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3DDF" w14:textId="77777777" w:rsidR="00E546F5" w:rsidRDefault="00951CE2">
            <w:pPr>
              <w:pStyle w:val="Tier3Bullet"/>
            </w:pPr>
            <w:r>
              <w:tab/>
            </w:r>
            <w:r>
              <w:tab/>
              <w:t>-</w:t>
            </w:r>
            <w:r>
              <w:tab/>
              <w:t>for fitting to or equipping such ships, boats or other vessels;</w:t>
            </w:r>
          </w:p>
          <w:p w14:paraId="59103DE0"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3DE1" w14:textId="77777777" w:rsidR="00E546F5" w:rsidRDefault="00951CE2">
            <w:pPr>
              <w:pStyle w:val="Tier3Bullet"/>
            </w:pPr>
            <w:r>
              <w:tab/>
            </w:r>
            <w:r>
              <w:tab/>
              <w:t>-</w:t>
            </w:r>
            <w:r>
              <w:tab/>
              <w:t>for equipping the above platforms;</w:t>
            </w:r>
          </w:p>
          <w:p w14:paraId="59103DE2"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E3" w14:textId="77777777" w:rsidR="00E546F5" w:rsidRDefault="00951CE2">
            <w:pPr>
              <w:pStyle w:val="NormalinTable"/>
            </w:pPr>
            <w:r>
              <w:t>0.0%</w:t>
            </w:r>
          </w:p>
        </w:tc>
      </w:tr>
      <w:tr w:rsidR="00E546F5" w14:paraId="59103D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E5" w14:textId="77777777" w:rsidR="00E546F5" w:rsidRDefault="00951CE2">
            <w:pPr>
              <w:pStyle w:val="NormalinTable"/>
            </w:pPr>
            <w:r>
              <w:t>5208520000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E6" w14:textId="77777777" w:rsidR="00E546F5" w:rsidRDefault="00951CE2">
            <w:pPr>
              <w:pStyle w:val="Tier1"/>
            </w:pPr>
            <w:r>
              <w:t>Woven fabrics of cotton, containing 85% or more by weight of cotton, weighing not more than 200 g/m</w:t>
            </w:r>
            <w:r>
              <w:rPr>
                <w:vertAlign w:val="superscript"/>
              </w:rPr>
              <w:t>2</w:t>
            </w:r>
          </w:p>
          <w:p w14:paraId="59103DE7" w14:textId="77777777" w:rsidR="00E546F5" w:rsidRDefault="00951CE2">
            <w:pPr>
              <w:pStyle w:val="Tier2"/>
            </w:pPr>
            <w:r>
              <w:t>-</w:t>
            </w:r>
            <w:r>
              <w:tab/>
              <w:t>Printed</w:t>
            </w:r>
          </w:p>
          <w:p w14:paraId="59103DE8" w14:textId="77777777" w:rsidR="00E546F5" w:rsidRDefault="00951CE2">
            <w:pPr>
              <w:pStyle w:val="Tier3"/>
            </w:pPr>
            <w:r>
              <w:t>-</w:t>
            </w:r>
            <w:r>
              <w:tab/>
              <w:t>-</w:t>
            </w:r>
            <w:r>
              <w:tab/>
              <w:t>Plain weave, weighing more than 100 g/m</w:t>
            </w:r>
            <w:r>
              <w:rPr>
                <w:vertAlign w:val="superscript"/>
              </w:rPr>
              <w:t>2</w:t>
            </w:r>
          </w:p>
          <w:p w14:paraId="59103DE9"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3DEA" w14:textId="77777777" w:rsidR="00E546F5" w:rsidRDefault="00951CE2">
            <w:pPr>
              <w:pStyle w:val="Tier3Bullet"/>
            </w:pPr>
            <w:r>
              <w:tab/>
            </w:r>
            <w:r>
              <w:tab/>
              <w:t>-</w:t>
            </w:r>
            <w:r>
              <w:tab/>
              <w:t>for fitting to or equipping such ships, boats or other vessels;</w:t>
            </w:r>
          </w:p>
          <w:p w14:paraId="59103DEB"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3DEC" w14:textId="77777777" w:rsidR="00E546F5" w:rsidRDefault="00951CE2">
            <w:pPr>
              <w:pStyle w:val="Tier3Bullet"/>
            </w:pPr>
            <w:r>
              <w:tab/>
            </w:r>
            <w:r>
              <w:tab/>
              <w:t>-</w:t>
            </w:r>
            <w:r>
              <w:tab/>
              <w:t>for equipping the above platforms;</w:t>
            </w:r>
          </w:p>
          <w:p w14:paraId="59103DE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EE" w14:textId="77777777" w:rsidR="00E546F5" w:rsidRDefault="00951CE2">
            <w:pPr>
              <w:pStyle w:val="NormalinTable"/>
            </w:pPr>
            <w:r>
              <w:t>0.0%</w:t>
            </w:r>
          </w:p>
        </w:tc>
      </w:tr>
      <w:tr w:rsidR="00E546F5" w14:paraId="59103D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F0" w14:textId="77777777" w:rsidR="00E546F5" w:rsidRDefault="00951CE2">
            <w:pPr>
              <w:pStyle w:val="NormalinTable"/>
            </w:pPr>
            <w:r>
              <w:t>5208590000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F1" w14:textId="77777777" w:rsidR="00E546F5" w:rsidRDefault="00951CE2">
            <w:pPr>
              <w:pStyle w:val="Tier1"/>
            </w:pPr>
            <w:r>
              <w:t xml:space="preserve">Woven </w:t>
            </w:r>
            <w:r>
              <w:t>fabrics of cotton, containing 85% or more by weight of cotton, weighing not more than 200 g/m</w:t>
            </w:r>
            <w:r>
              <w:rPr>
                <w:vertAlign w:val="superscript"/>
              </w:rPr>
              <w:t>2</w:t>
            </w:r>
          </w:p>
          <w:p w14:paraId="59103DF2" w14:textId="77777777" w:rsidR="00E546F5" w:rsidRDefault="00951CE2">
            <w:pPr>
              <w:pStyle w:val="Tier2"/>
            </w:pPr>
            <w:r>
              <w:t>-</w:t>
            </w:r>
            <w:r>
              <w:tab/>
              <w:t>Printed</w:t>
            </w:r>
          </w:p>
          <w:p w14:paraId="59103DF3" w14:textId="77777777" w:rsidR="00E546F5" w:rsidRDefault="00951CE2">
            <w:pPr>
              <w:pStyle w:val="Tier3"/>
            </w:pPr>
            <w:r>
              <w:t>-</w:t>
            </w:r>
            <w:r>
              <w:tab/>
              <w:t>-</w:t>
            </w:r>
            <w:r>
              <w:tab/>
              <w:t>Other fabrics</w:t>
            </w:r>
          </w:p>
          <w:p w14:paraId="59103DF4" w14:textId="77777777" w:rsidR="00E546F5" w:rsidRDefault="00951CE2">
            <w:pPr>
              <w:pStyle w:val="Tier3Bullet"/>
            </w:pPr>
            <w:r>
              <w:tab/>
            </w:r>
            <w:r>
              <w:tab/>
              <w:t>-</w:t>
            </w:r>
            <w:r>
              <w:tab/>
              <w:t>for incorporation in ships, boats or other vessels listed in Table 1, for the purposes of their construction, repair, maintenance</w:t>
            </w:r>
            <w:r>
              <w:t xml:space="preserve"> or conversion;</w:t>
            </w:r>
          </w:p>
          <w:p w14:paraId="59103DF5" w14:textId="77777777" w:rsidR="00E546F5" w:rsidRDefault="00951CE2">
            <w:pPr>
              <w:pStyle w:val="Tier3Bullet"/>
            </w:pPr>
            <w:r>
              <w:tab/>
            </w:r>
            <w:r>
              <w:tab/>
              <w:t>-</w:t>
            </w:r>
            <w:r>
              <w:tab/>
              <w:t>for fitting to or equipping such ships, boats or other vessels;</w:t>
            </w:r>
          </w:p>
          <w:p w14:paraId="59103DF6"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3DF7" w14:textId="77777777" w:rsidR="00E546F5" w:rsidRDefault="00951CE2">
            <w:pPr>
              <w:pStyle w:val="Tier3Bullet"/>
            </w:pPr>
            <w:r>
              <w:tab/>
            </w:r>
            <w:r>
              <w:tab/>
              <w:t>-</w:t>
            </w:r>
            <w:r>
              <w:tab/>
              <w:t>for equipping the above platforms;</w:t>
            </w:r>
          </w:p>
          <w:p w14:paraId="59103DF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DF9" w14:textId="77777777" w:rsidR="00E546F5" w:rsidRDefault="00951CE2">
            <w:pPr>
              <w:pStyle w:val="NormalinTable"/>
            </w:pPr>
            <w:r>
              <w:t>0.0%</w:t>
            </w:r>
          </w:p>
        </w:tc>
      </w:tr>
      <w:tr w:rsidR="00E546F5" w14:paraId="59103E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DFB" w14:textId="77777777" w:rsidR="00E546F5" w:rsidRDefault="00951CE2">
            <w:pPr>
              <w:pStyle w:val="NormalinTable"/>
            </w:pPr>
            <w:r>
              <w:t>5209000000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DFC" w14:textId="77777777" w:rsidR="00E546F5" w:rsidRDefault="00951CE2">
            <w:pPr>
              <w:pStyle w:val="Tier1"/>
            </w:pPr>
            <w:r>
              <w:t xml:space="preserve">Woven fabrics of cotton, containing 85% or more by weight of </w:t>
            </w:r>
            <w:r>
              <w:t>cotton, weighing more than 200 g/m</w:t>
            </w:r>
            <w:r>
              <w:rPr>
                <w:vertAlign w:val="superscript"/>
              </w:rPr>
              <w:t>2</w:t>
            </w:r>
          </w:p>
          <w:p w14:paraId="59103DFD" w14:textId="77777777" w:rsidR="00E546F5" w:rsidRDefault="00951CE2">
            <w:pPr>
              <w:pStyle w:val="Tier1Bullet"/>
            </w:pPr>
            <w:r>
              <w:t>-</w:t>
            </w:r>
            <w:r>
              <w:tab/>
              <w:t>for incorporation in ships, boats or other vessels listed in Table 1, for the purposes of their construction, repair, maintenance or conversion;</w:t>
            </w:r>
          </w:p>
          <w:p w14:paraId="59103DFE" w14:textId="77777777" w:rsidR="00E546F5" w:rsidRDefault="00951CE2">
            <w:pPr>
              <w:pStyle w:val="Tier1Bullet"/>
            </w:pPr>
            <w:r>
              <w:t>-</w:t>
            </w:r>
            <w:r>
              <w:tab/>
              <w:t>for fitting to or equipping such ships, boats or other vessels;</w:t>
            </w:r>
          </w:p>
          <w:p w14:paraId="59103DFF" w14:textId="77777777" w:rsidR="00E546F5" w:rsidRDefault="00951CE2">
            <w:pPr>
              <w:pStyle w:val="Tier1Bullet"/>
            </w:pPr>
            <w:r>
              <w:t>-</w:t>
            </w:r>
            <w:r>
              <w:tab/>
              <w:t>for i</w:t>
            </w:r>
            <w:r>
              <w:t>ncorporation, for the purposes of their construction, repair, maintenance or conversion, in drilling or production platforms listed below: fixed, of subheading ex 8430 49 or floating or submersible of subheading 8905 20;</w:t>
            </w:r>
          </w:p>
          <w:p w14:paraId="59103E00" w14:textId="77777777" w:rsidR="00E546F5" w:rsidRDefault="00951CE2">
            <w:pPr>
              <w:pStyle w:val="Tier1Bullet"/>
            </w:pPr>
            <w:r>
              <w:t>-</w:t>
            </w:r>
            <w:r>
              <w:tab/>
              <w:t>for equipping the above platforms</w:t>
            </w:r>
            <w:r>
              <w:t>;</w:t>
            </w:r>
          </w:p>
          <w:p w14:paraId="59103E0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02" w14:textId="77777777" w:rsidR="00E546F5" w:rsidRDefault="00951CE2">
            <w:pPr>
              <w:pStyle w:val="NormalinTable"/>
            </w:pPr>
            <w:r>
              <w:t>0.0%</w:t>
            </w:r>
          </w:p>
        </w:tc>
      </w:tr>
      <w:tr w:rsidR="00E546F5" w14:paraId="59103E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04" w14:textId="77777777" w:rsidR="00E546F5" w:rsidRDefault="00951CE2">
            <w:pPr>
              <w:pStyle w:val="NormalinTable"/>
            </w:pPr>
            <w:r>
              <w:t>5210000000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05" w14:textId="77777777" w:rsidR="00E546F5" w:rsidRDefault="00951CE2">
            <w:pPr>
              <w:pStyle w:val="Tier1"/>
            </w:pPr>
            <w:r>
              <w:t>Woven fabrics of cotton, containing less than 85% by weight of cotton, mixed mainly or solely with man-made fibres, weighing not more than 200 g/m</w:t>
            </w:r>
            <w:r>
              <w:rPr>
                <w:vertAlign w:val="superscript"/>
              </w:rPr>
              <w:t>2</w:t>
            </w:r>
          </w:p>
          <w:p w14:paraId="59103E06"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3E07" w14:textId="77777777" w:rsidR="00E546F5" w:rsidRDefault="00951CE2">
            <w:pPr>
              <w:pStyle w:val="Tier1Bullet"/>
            </w:pPr>
            <w:r>
              <w:t>-</w:t>
            </w:r>
            <w:r>
              <w:tab/>
              <w:t>for fitting to or equipping such ships, boats or other vessels;</w:t>
            </w:r>
          </w:p>
          <w:p w14:paraId="59103E08"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3E09" w14:textId="77777777" w:rsidR="00E546F5" w:rsidRDefault="00951CE2">
            <w:pPr>
              <w:pStyle w:val="Tier1Bullet"/>
            </w:pPr>
            <w:r>
              <w:t>-</w:t>
            </w:r>
            <w:r>
              <w:tab/>
              <w:t>for equipping the above platforms;</w:t>
            </w:r>
          </w:p>
          <w:p w14:paraId="59103E0A"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0B" w14:textId="77777777" w:rsidR="00E546F5" w:rsidRDefault="00951CE2">
            <w:pPr>
              <w:pStyle w:val="NormalinTable"/>
            </w:pPr>
            <w:r>
              <w:t>0.0%</w:t>
            </w:r>
          </w:p>
        </w:tc>
      </w:tr>
      <w:tr w:rsidR="00E546F5" w14:paraId="59103E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0D" w14:textId="77777777" w:rsidR="00E546F5" w:rsidRDefault="00951CE2">
            <w:pPr>
              <w:pStyle w:val="NormalinTable"/>
            </w:pPr>
            <w:r>
              <w:t>5211000000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0E" w14:textId="77777777" w:rsidR="00E546F5" w:rsidRDefault="00951CE2">
            <w:pPr>
              <w:pStyle w:val="Tier1"/>
            </w:pPr>
            <w:r>
              <w:t>Woven fabrics of cotton, containing less than 85% by weight of cotton, mixed mainly or solely with man-made fibres, weighing more than 200 g/m</w:t>
            </w:r>
            <w:r>
              <w:rPr>
                <w:vertAlign w:val="superscript"/>
              </w:rPr>
              <w:t>2</w:t>
            </w:r>
          </w:p>
          <w:p w14:paraId="59103E0F" w14:textId="77777777" w:rsidR="00E546F5" w:rsidRDefault="00951CE2">
            <w:pPr>
              <w:pStyle w:val="Tier1Bullet"/>
            </w:pPr>
            <w:r>
              <w:t>-</w:t>
            </w:r>
            <w:r>
              <w:tab/>
              <w:t>for incorporation in ships, boats or other vessels liste</w:t>
            </w:r>
            <w:r>
              <w:t>d in Table 1, for the purposes of their construction, repair, maintenance or conversion;</w:t>
            </w:r>
          </w:p>
          <w:p w14:paraId="59103E10" w14:textId="77777777" w:rsidR="00E546F5" w:rsidRDefault="00951CE2">
            <w:pPr>
              <w:pStyle w:val="Tier1Bullet"/>
            </w:pPr>
            <w:r>
              <w:t>-</w:t>
            </w:r>
            <w:r>
              <w:tab/>
              <w:t>for fitting to or equipping such ships, boats or other vessels;</w:t>
            </w:r>
          </w:p>
          <w:p w14:paraId="59103E11" w14:textId="77777777" w:rsidR="00E546F5" w:rsidRDefault="00951CE2">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E12" w14:textId="77777777" w:rsidR="00E546F5" w:rsidRDefault="00951CE2">
            <w:pPr>
              <w:pStyle w:val="Tier1Bullet"/>
            </w:pPr>
            <w:r>
              <w:t>-</w:t>
            </w:r>
            <w:r>
              <w:tab/>
              <w:t>for equipping the above platforms;</w:t>
            </w:r>
          </w:p>
          <w:p w14:paraId="59103E1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14" w14:textId="77777777" w:rsidR="00E546F5" w:rsidRDefault="00951CE2">
            <w:pPr>
              <w:pStyle w:val="NormalinTable"/>
            </w:pPr>
            <w:r>
              <w:t>0.0%</w:t>
            </w:r>
          </w:p>
        </w:tc>
      </w:tr>
      <w:tr w:rsidR="00E546F5" w14:paraId="59103E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16" w14:textId="77777777" w:rsidR="00E546F5" w:rsidRDefault="00951CE2">
            <w:pPr>
              <w:pStyle w:val="NormalinTable"/>
            </w:pPr>
            <w:r>
              <w:t>5212000000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17" w14:textId="77777777" w:rsidR="00E546F5" w:rsidRDefault="00951CE2">
            <w:pPr>
              <w:pStyle w:val="Tier1"/>
            </w:pPr>
            <w:r>
              <w:t>Other woven fabrics of cotton</w:t>
            </w:r>
          </w:p>
          <w:p w14:paraId="59103E18" w14:textId="77777777" w:rsidR="00E546F5" w:rsidRDefault="00951CE2">
            <w:pPr>
              <w:pStyle w:val="Tier1Bullet"/>
            </w:pPr>
            <w:r>
              <w:t>-</w:t>
            </w:r>
            <w:r>
              <w:tab/>
              <w:t>for incorporation in ships, boats or other vessels listed in Table 1, for the purposes of their construction, repair, maintenance or conversion;</w:t>
            </w:r>
          </w:p>
          <w:p w14:paraId="59103E19" w14:textId="77777777" w:rsidR="00E546F5" w:rsidRDefault="00951CE2">
            <w:pPr>
              <w:pStyle w:val="Tier1Bullet"/>
            </w:pPr>
            <w:r>
              <w:t>-</w:t>
            </w:r>
            <w:r>
              <w:tab/>
              <w:t>for fitting to or equipping such ships, boats or other vessels;</w:t>
            </w:r>
          </w:p>
          <w:p w14:paraId="59103E1A" w14:textId="77777777" w:rsidR="00E546F5" w:rsidRDefault="00951CE2">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14:paraId="59103E1B" w14:textId="77777777" w:rsidR="00E546F5" w:rsidRDefault="00951CE2">
            <w:pPr>
              <w:pStyle w:val="Tier1Bullet"/>
            </w:pPr>
            <w:r>
              <w:t>-</w:t>
            </w:r>
            <w:r>
              <w:tab/>
              <w:t>for equipping the above plat</w:t>
            </w:r>
            <w:r>
              <w:t>forms;</w:t>
            </w:r>
          </w:p>
          <w:p w14:paraId="59103E1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1D" w14:textId="77777777" w:rsidR="00E546F5" w:rsidRDefault="00951CE2">
            <w:pPr>
              <w:pStyle w:val="NormalinTable"/>
            </w:pPr>
            <w:r>
              <w:t>0.0%</w:t>
            </w:r>
          </w:p>
        </w:tc>
      </w:tr>
    </w:tbl>
    <w:p w14:paraId="59103E1F" w14:textId="77777777" w:rsidR="00E546F5" w:rsidRDefault="00951CE2">
      <w:pPr>
        <w:pStyle w:val="Heading1"/>
      </w:pPr>
      <w:r>
        <w:t>Chapter 53 : Other Vegetable Textile Fibres; Paper Yarn and Woven Fabrics of Paper Yarn</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E23"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E20"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E2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E22" w14:textId="77777777" w:rsidR="00E546F5" w:rsidRDefault="00951CE2">
            <w:pPr>
              <w:pStyle w:val="NormalinTable"/>
              <w:rPr>
                <w:b/>
                <w:bCs w:val="0"/>
                <w:color w:val="FFFFFF"/>
              </w:rPr>
            </w:pPr>
            <w:r>
              <w:rPr>
                <w:b/>
                <w:bCs w:val="0"/>
                <w:color w:val="FFFFFF"/>
              </w:rPr>
              <w:t>Duty expression</w:t>
            </w:r>
          </w:p>
        </w:tc>
      </w:tr>
      <w:tr w:rsidR="00E546F5" w14:paraId="59103E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24" w14:textId="77777777" w:rsidR="00E546F5" w:rsidRDefault="00951CE2">
            <w:pPr>
              <w:pStyle w:val="NormalinTable"/>
            </w:pPr>
            <w:r>
              <w:t>5309000000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25" w14:textId="77777777" w:rsidR="00E546F5" w:rsidRDefault="00951CE2">
            <w:pPr>
              <w:pStyle w:val="Tier1"/>
            </w:pPr>
            <w:r>
              <w:t xml:space="preserve">Woven </w:t>
            </w:r>
            <w:r>
              <w:t>fabrics of flax</w:t>
            </w:r>
          </w:p>
          <w:p w14:paraId="59103E26" w14:textId="77777777" w:rsidR="00E546F5" w:rsidRDefault="00951CE2">
            <w:pPr>
              <w:pStyle w:val="Tier1Bullet"/>
            </w:pPr>
            <w:r>
              <w:t>-</w:t>
            </w:r>
            <w:r>
              <w:tab/>
              <w:t>for incorporation in ships, boats or other vessels listed in Table 1, for the purposes of their construction, repair, maintenance or conversion;</w:t>
            </w:r>
          </w:p>
          <w:p w14:paraId="59103E27" w14:textId="77777777" w:rsidR="00E546F5" w:rsidRDefault="00951CE2">
            <w:pPr>
              <w:pStyle w:val="Tier1Bullet"/>
            </w:pPr>
            <w:r>
              <w:t>-</w:t>
            </w:r>
            <w:r>
              <w:tab/>
              <w:t>for fitting to or equipping such ships, boats or other vessels;</w:t>
            </w:r>
          </w:p>
          <w:p w14:paraId="59103E28" w14:textId="77777777" w:rsidR="00E546F5" w:rsidRDefault="00951CE2">
            <w:pPr>
              <w:pStyle w:val="Tier1Bullet"/>
            </w:pPr>
            <w:r>
              <w:t>-</w:t>
            </w:r>
            <w:r>
              <w:tab/>
              <w:t>for incorporation, for th</w:t>
            </w:r>
            <w:r>
              <w:t>e purposes of their construction, repair, maintenance or conversion, in drilling or production platforms listed below: fixed, of subheading ex 8430 49 or floating or submersible of subheading 8905 20;</w:t>
            </w:r>
          </w:p>
          <w:p w14:paraId="59103E29" w14:textId="77777777" w:rsidR="00E546F5" w:rsidRDefault="00951CE2">
            <w:pPr>
              <w:pStyle w:val="Tier1Bullet"/>
            </w:pPr>
            <w:r>
              <w:t>-</w:t>
            </w:r>
            <w:r>
              <w:tab/>
              <w:t>for equipping the above platforms;</w:t>
            </w:r>
          </w:p>
          <w:p w14:paraId="59103E2A" w14:textId="77777777" w:rsidR="00E546F5" w:rsidRDefault="00951CE2">
            <w:pPr>
              <w:pStyle w:val="Tier1Bullet"/>
            </w:pPr>
            <w:r>
              <w:t>-</w:t>
            </w:r>
            <w:r>
              <w:tab/>
              <w:t>for linking thes</w:t>
            </w:r>
            <w:r>
              <w:t>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2B" w14:textId="77777777" w:rsidR="00E546F5" w:rsidRDefault="00951CE2">
            <w:pPr>
              <w:pStyle w:val="NormalinTable"/>
            </w:pPr>
            <w:r>
              <w:t>0.0%</w:t>
            </w:r>
          </w:p>
        </w:tc>
      </w:tr>
      <w:tr w:rsidR="00E546F5" w14:paraId="59103E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2D" w14:textId="77777777" w:rsidR="00E546F5" w:rsidRDefault="00951CE2">
            <w:pPr>
              <w:pStyle w:val="NormalinTable"/>
            </w:pPr>
            <w:r>
              <w:t>5310000000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2E" w14:textId="77777777" w:rsidR="00E546F5" w:rsidRDefault="00951CE2">
            <w:pPr>
              <w:pStyle w:val="Tier1"/>
            </w:pPr>
            <w:r>
              <w:t>Woven fabrics of jute or of other textile bast fibres of heading 5303</w:t>
            </w:r>
          </w:p>
          <w:p w14:paraId="59103E2F"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3E30" w14:textId="77777777" w:rsidR="00E546F5" w:rsidRDefault="00951CE2">
            <w:pPr>
              <w:pStyle w:val="Tier1Bullet"/>
            </w:pPr>
            <w:r>
              <w:t>-</w:t>
            </w:r>
            <w:r>
              <w:tab/>
              <w:t>for fitting to or equipping such ships, boats or other vessels;</w:t>
            </w:r>
          </w:p>
          <w:p w14:paraId="59103E31"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3E32" w14:textId="77777777" w:rsidR="00E546F5" w:rsidRDefault="00951CE2">
            <w:pPr>
              <w:pStyle w:val="Tier1Bullet"/>
            </w:pPr>
            <w:r>
              <w:t>-</w:t>
            </w:r>
            <w:r>
              <w:tab/>
              <w:t>for equipping the above platforms;</w:t>
            </w:r>
          </w:p>
          <w:p w14:paraId="59103E3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34" w14:textId="77777777" w:rsidR="00E546F5" w:rsidRDefault="00951CE2">
            <w:pPr>
              <w:pStyle w:val="NormalinTable"/>
            </w:pPr>
            <w:r>
              <w:t>0.0%</w:t>
            </w:r>
          </w:p>
        </w:tc>
      </w:tr>
      <w:tr w:rsidR="00E546F5" w14:paraId="59103E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36" w14:textId="77777777" w:rsidR="00E546F5" w:rsidRDefault="00951CE2">
            <w:pPr>
              <w:pStyle w:val="NormalinTable"/>
            </w:pPr>
            <w:r>
              <w:t>5311000000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37" w14:textId="77777777" w:rsidR="00E546F5" w:rsidRDefault="00951CE2">
            <w:pPr>
              <w:pStyle w:val="Tier1"/>
            </w:pPr>
            <w:r>
              <w:t>Woven fabrics of other vegetable textile fibre</w:t>
            </w:r>
            <w:r>
              <w:t>s; woven fabrics of paper yarn</w:t>
            </w:r>
          </w:p>
          <w:p w14:paraId="59103E38" w14:textId="77777777" w:rsidR="00E546F5" w:rsidRDefault="00951CE2">
            <w:pPr>
              <w:pStyle w:val="Tier1Bullet"/>
            </w:pPr>
            <w:r>
              <w:t>-</w:t>
            </w:r>
            <w:r>
              <w:tab/>
              <w:t>for incorporation in ships, boats or other vessels listed in Table 1, for the purposes of their construction, repair, maintenance or conversion;</w:t>
            </w:r>
          </w:p>
          <w:p w14:paraId="59103E39" w14:textId="77777777" w:rsidR="00E546F5" w:rsidRDefault="00951CE2">
            <w:pPr>
              <w:pStyle w:val="Tier1Bullet"/>
            </w:pPr>
            <w:r>
              <w:t>-</w:t>
            </w:r>
            <w:r>
              <w:tab/>
              <w:t>for fitting to or equipping such ships, boats or other vessels;</w:t>
            </w:r>
          </w:p>
          <w:p w14:paraId="59103E3A"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E3B" w14:textId="77777777" w:rsidR="00E546F5" w:rsidRDefault="00951CE2">
            <w:pPr>
              <w:pStyle w:val="Tier1Bullet"/>
            </w:pPr>
            <w:r>
              <w:t>-</w:t>
            </w:r>
            <w:r>
              <w:tab/>
              <w:t>for equipping the above platform</w:t>
            </w:r>
            <w:r>
              <w:t>s;</w:t>
            </w:r>
          </w:p>
          <w:p w14:paraId="59103E3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3D" w14:textId="77777777" w:rsidR="00E546F5" w:rsidRDefault="00951CE2">
            <w:pPr>
              <w:pStyle w:val="NormalinTable"/>
            </w:pPr>
            <w:r>
              <w:t>0.0%</w:t>
            </w:r>
          </w:p>
        </w:tc>
      </w:tr>
    </w:tbl>
    <w:p w14:paraId="59103E3F" w14:textId="77777777" w:rsidR="00E546F5" w:rsidRDefault="00951CE2">
      <w:pPr>
        <w:pStyle w:val="Heading1"/>
      </w:pPr>
      <w:r>
        <w:t>Chapter 54 : Man-Made Filaments; Strip and The Like of Man-Made Textile Materials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E43"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E40"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E4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E42" w14:textId="77777777" w:rsidR="00E546F5" w:rsidRDefault="00951CE2">
            <w:pPr>
              <w:pStyle w:val="NormalinTable"/>
              <w:rPr>
                <w:b/>
                <w:bCs w:val="0"/>
                <w:color w:val="FFFFFF"/>
              </w:rPr>
            </w:pPr>
            <w:r>
              <w:rPr>
                <w:b/>
                <w:bCs w:val="0"/>
                <w:color w:val="FFFFFF"/>
              </w:rPr>
              <w:t>Duty expression</w:t>
            </w:r>
          </w:p>
        </w:tc>
      </w:tr>
      <w:tr w:rsidR="00E546F5" w14:paraId="59103E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44" w14:textId="77777777" w:rsidR="00E546F5" w:rsidRDefault="00951CE2">
            <w:pPr>
              <w:pStyle w:val="NormalinTable"/>
            </w:pPr>
            <w:r>
              <w:t>5401101200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45" w14:textId="77777777" w:rsidR="00E546F5" w:rsidRDefault="00951CE2">
            <w:pPr>
              <w:pStyle w:val="Tier1"/>
            </w:pPr>
            <w:r>
              <w:t xml:space="preserve">Sewing thread of </w:t>
            </w:r>
            <w:r>
              <w:t>man-made filaments, whether or not put up for retail sale</w:t>
            </w:r>
          </w:p>
          <w:p w14:paraId="59103E46" w14:textId="77777777" w:rsidR="00E546F5" w:rsidRDefault="00951CE2">
            <w:pPr>
              <w:pStyle w:val="Tier2"/>
            </w:pPr>
            <w:r>
              <w:t>-</w:t>
            </w:r>
            <w:r>
              <w:tab/>
              <w:t>Of synthetic filaments</w:t>
            </w:r>
          </w:p>
          <w:p w14:paraId="59103E47" w14:textId="77777777" w:rsidR="00E546F5" w:rsidRDefault="00951CE2">
            <w:pPr>
              <w:pStyle w:val="Tier3"/>
            </w:pPr>
            <w:r>
              <w:t>-</w:t>
            </w:r>
            <w:r>
              <w:tab/>
              <w:t>-</w:t>
            </w:r>
            <w:r>
              <w:tab/>
              <w:t>Not put up for retail sale</w:t>
            </w:r>
          </w:p>
          <w:p w14:paraId="59103E48" w14:textId="77777777" w:rsidR="00E546F5" w:rsidRDefault="00951CE2">
            <w:pPr>
              <w:pStyle w:val="Tier4"/>
            </w:pPr>
            <w:r>
              <w:t>-</w:t>
            </w:r>
            <w:r>
              <w:tab/>
              <w:t>-</w:t>
            </w:r>
            <w:r>
              <w:tab/>
              <w:t>-</w:t>
            </w:r>
            <w:r>
              <w:tab/>
              <w:t>Core yarn</w:t>
            </w:r>
          </w:p>
          <w:p w14:paraId="59103E49" w14:textId="77777777" w:rsidR="00E546F5" w:rsidRDefault="00951CE2">
            <w:pPr>
              <w:pStyle w:val="Tier5"/>
            </w:pPr>
            <w:r>
              <w:t>-</w:t>
            </w:r>
            <w:r>
              <w:tab/>
              <w:t>-</w:t>
            </w:r>
            <w:r>
              <w:tab/>
              <w:t>-</w:t>
            </w:r>
            <w:r>
              <w:tab/>
              <w:t>-</w:t>
            </w:r>
            <w:r>
              <w:tab/>
              <w:t>Polyester filament surrounded by cotton fibres</w:t>
            </w:r>
          </w:p>
          <w:p w14:paraId="59103E4A" w14:textId="77777777" w:rsidR="00E546F5" w:rsidRDefault="00951CE2">
            <w:pPr>
              <w:pStyle w:val="Tier5Bullet"/>
            </w:pPr>
            <w:r>
              <w:tab/>
            </w:r>
            <w:r>
              <w:tab/>
            </w:r>
            <w:r>
              <w:tab/>
            </w:r>
            <w:r>
              <w:tab/>
              <w:t>-</w:t>
            </w:r>
            <w:r>
              <w:tab/>
              <w:t>for incorporation in ships, boats or other vessels listed in Tabl</w:t>
            </w:r>
            <w:r>
              <w:t>e 1, for the purposes of their construction, repair, maintenance or conversion;</w:t>
            </w:r>
          </w:p>
          <w:p w14:paraId="59103E4B" w14:textId="77777777" w:rsidR="00E546F5" w:rsidRDefault="00951CE2">
            <w:pPr>
              <w:pStyle w:val="Tier5Bullet"/>
            </w:pPr>
            <w:r>
              <w:tab/>
            </w:r>
            <w:r>
              <w:tab/>
            </w:r>
            <w:r>
              <w:tab/>
            </w:r>
            <w:r>
              <w:tab/>
              <w:t>-</w:t>
            </w:r>
            <w:r>
              <w:tab/>
              <w:t>for fitting to or equipping such ships, boats or other vessels;</w:t>
            </w:r>
          </w:p>
          <w:p w14:paraId="59103E4C"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E4D" w14:textId="77777777" w:rsidR="00E546F5" w:rsidRDefault="00951CE2">
            <w:pPr>
              <w:pStyle w:val="Tier5Bullet"/>
            </w:pPr>
            <w:r>
              <w:tab/>
            </w:r>
            <w:r>
              <w:tab/>
            </w:r>
            <w:r>
              <w:tab/>
            </w:r>
            <w:r>
              <w:tab/>
              <w:t>-</w:t>
            </w:r>
            <w:r>
              <w:tab/>
              <w:t>for equipping the above platforms;</w:t>
            </w:r>
          </w:p>
          <w:p w14:paraId="59103E4E"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4F" w14:textId="77777777" w:rsidR="00E546F5" w:rsidRDefault="00951CE2">
            <w:pPr>
              <w:pStyle w:val="NormalinTable"/>
            </w:pPr>
            <w:r>
              <w:t>0.0%</w:t>
            </w:r>
          </w:p>
        </w:tc>
      </w:tr>
      <w:tr w:rsidR="00E546F5" w14:paraId="59103E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51" w14:textId="77777777" w:rsidR="00E546F5" w:rsidRDefault="00951CE2">
            <w:pPr>
              <w:pStyle w:val="NormalinTable"/>
            </w:pPr>
            <w:r>
              <w:t>5401101400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52" w14:textId="77777777" w:rsidR="00E546F5" w:rsidRDefault="00951CE2">
            <w:pPr>
              <w:pStyle w:val="Tier1"/>
            </w:pPr>
            <w:r>
              <w:t>Sewing thread of man-made filaments, whether or not put up for retail sale</w:t>
            </w:r>
          </w:p>
          <w:p w14:paraId="59103E53" w14:textId="77777777" w:rsidR="00E546F5" w:rsidRDefault="00951CE2">
            <w:pPr>
              <w:pStyle w:val="Tier2"/>
            </w:pPr>
            <w:r>
              <w:t>-</w:t>
            </w:r>
            <w:r>
              <w:tab/>
              <w:t>Of synthetic filaments</w:t>
            </w:r>
          </w:p>
          <w:p w14:paraId="59103E54" w14:textId="77777777" w:rsidR="00E546F5" w:rsidRDefault="00951CE2">
            <w:pPr>
              <w:pStyle w:val="Tier3"/>
            </w:pPr>
            <w:r>
              <w:t>-</w:t>
            </w:r>
            <w:r>
              <w:tab/>
              <w:t>-</w:t>
            </w:r>
            <w:r>
              <w:tab/>
              <w:t>Not put up for retail sale</w:t>
            </w:r>
          </w:p>
          <w:p w14:paraId="59103E55" w14:textId="77777777" w:rsidR="00E546F5" w:rsidRDefault="00951CE2">
            <w:pPr>
              <w:pStyle w:val="Tier4"/>
            </w:pPr>
            <w:r>
              <w:t>-</w:t>
            </w:r>
            <w:r>
              <w:tab/>
              <w:t>-</w:t>
            </w:r>
            <w:r>
              <w:tab/>
              <w:t>-</w:t>
            </w:r>
            <w:r>
              <w:tab/>
              <w:t>Core yarn</w:t>
            </w:r>
          </w:p>
          <w:p w14:paraId="59103E56" w14:textId="77777777" w:rsidR="00E546F5" w:rsidRDefault="00951CE2">
            <w:pPr>
              <w:pStyle w:val="Tier5"/>
            </w:pPr>
            <w:r>
              <w:t>-</w:t>
            </w:r>
            <w:r>
              <w:tab/>
              <w:t>-</w:t>
            </w:r>
            <w:r>
              <w:tab/>
              <w:t>-</w:t>
            </w:r>
            <w:r>
              <w:tab/>
              <w:t>-</w:t>
            </w:r>
            <w:r>
              <w:tab/>
              <w:t>Other</w:t>
            </w:r>
          </w:p>
          <w:p w14:paraId="59103E57"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3E58" w14:textId="77777777" w:rsidR="00E546F5" w:rsidRDefault="00951CE2">
            <w:pPr>
              <w:pStyle w:val="Tier5Bullet"/>
            </w:pPr>
            <w:r>
              <w:tab/>
            </w:r>
            <w:r>
              <w:tab/>
            </w:r>
            <w:r>
              <w:tab/>
            </w:r>
            <w:r>
              <w:tab/>
              <w:t>-</w:t>
            </w:r>
            <w:r>
              <w:tab/>
              <w:t>for fitting to or equipping such ships, boats or other vessels;</w:t>
            </w:r>
          </w:p>
          <w:p w14:paraId="59103E59"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3E5A" w14:textId="77777777" w:rsidR="00E546F5" w:rsidRDefault="00951CE2">
            <w:pPr>
              <w:pStyle w:val="Tier5Bullet"/>
            </w:pPr>
            <w:r>
              <w:tab/>
            </w:r>
            <w:r>
              <w:tab/>
            </w:r>
            <w:r>
              <w:tab/>
            </w:r>
            <w:r>
              <w:tab/>
              <w:t>-</w:t>
            </w:r>
            <w:r>
              <w:tab/>
              <w:t>for equipping the above platforms;</w:t>
            </w:r>
          </w:p>
          <w:p w14:paraId="59103E5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5C" w14:textId="77777777" w:rsidR="00E546F5" w:rsidRDefault="00951CE2">
            <w:pPr>
              <w:pStyle w:val="NormalinTable"/>
            </w:pPr>
            <w:r>
              <w:t>0.0%</w:t>
            </w:r>
          </w:p>
        </w:tc>
      </w:tr>
      <w:tr w:rsidR="00E546F5" w14:paraId="59103E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5E" w14:textId="77777777" w:rsidR="00E546F5" w:rsidRDefault="00951CE2">
            <w:pPr>
              <w:pStyle w:val="NormalinTable"/>
            </w:pPr>
            <w:r>
              <w:t>540110</w:t>
            </w:r>
            <w:r>
              <w:t>1600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5F" w14:textId="77777777" w:rsidR="00E546F5" w:rsidRDefault="00951CE2">
            <w:pPr>
              <w:pStyle w:val="Tier1"/>
            </w:pPr>
            <w:r>
              <w:t>Sewing thread of man-made filaments, whether or not put up for retail sale</w:t>
            </w:r>
          </w:p>
          <w:p w14:paraId="59103E60" w14:textId="77777777" w:rsidR="00E546F5" w:rsidRDefault="00951CE2">
            <w:pPr>
              <w:pStyle w:val="Tier2"/>
            </w:pPr>
            <w:r>
              <w:t>-</w:t>
            </w:r>
            <w:r>
              <w:tab/>
              <w:t>Of synthetic filaments</w:t>
            </w:r>
          </w:p>
          <w:p w14:paraId="59103E61" w14:textId="77777777" w:rsidR="00E546F5" w:rsidRDefault="00951CE2">
            <w:pPr>
              <w:pStyle w:val="Tier3"/>
            </w:pPr>
            <w:r>
              <w:t>-</w:t>
            </w:r>
            <w:r>
              <w:tab/>
              <w:t>-</w:t>
            </w:r>
            <w:r>
              <w:tab/>
              <w:t>Not put up for retail sale</w:t>
            </w:r>
          </w:p>
          <w:p w14:paraId="59103E62" w14:textId="77777777" w:rsidR="00E546F5" w:rsidRDefault="00951CE2">
            <w:pPr>
              <w:pStyle w:val="Tier4"/>
            </w:pPr>
            <w:r>
              <w:t>-</w:t>
            </w:r>
            <w:r>
              <w:tab/>
              <w:t>-</w:t>
            </w:r>
            <w:r>
              <w:tab/>
              <w:t>-</w:t>
            </w:r>
            <w:r>
              <w:tab/>
              <w:t>Other</w:t>
            </w:r>
          </w:p>
          <w:p w14:paraId="59103E63" w14:textId="77777777" w:rsidR="00E546F5" w:rsidRDefault="00951CE2">
            <w:pPr>
              <w:pStyle w:val="Tier5"/>
            </w:pPr>
            <w:r>
              <w:t>-</w:t>
            </w:r>
            <w:r>
              <w:tab/>
              <w:t>-</w:t>
            </w:r>
            <w:r>
              <w:tab/>
              <w:t>-</w:t>
            </w:r>
            <w:r>
              <w:tab/>
              <w:t>-</w:t>
            </w:r>
            <w:r>
              <w:tab/>
              <w:t>Textured yarn</w:t>
            </w:r>
          </w:p>
          <w:p w14:paraId="59103E64"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3E65" w14:textId="77777777" w:rsidR="00E546F5" w:rsidRDefault="00951CE2">
            <w:pPr>
              <w:pStyle w:val="Tier5Bullet"/>
            </w:pPr>
            <w:r>
              <w:tab/>
            </w:r>
            <w:r>
              <w:tab/>
            </w:r>
            <w:r>
              <w:tab/>
            </w:r>
            <w:r>
              <w:tab/>
              <w:t>-</w:t>
            </w:r>
            <w:r>
              <w:tab/>
              <w:t>for fitting to or equipping such ships, boats or other vessels;</w:t>
            </w:r>
          </w:p>
          <w:p w14:paraId="59103E66"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3E67" w14:textId="77777777" w:rsidR="00E546F5" w:rsidRDefault="00951CE2">
            <w:pPr>
              <w:pStyle w:val="Tier5Bullet"/>
            </w:pPr>
            <w:r>
              <w:tab/>
            </w:r>
            <w:r>
              <w:tab/>
            </w:r>
            <w:r>
              <w:tab/>
            </w:r>
            <w:r>
              <w:tab/>
              <w:t>-</w:t>
            </w:r>
            <w:r>
              <w:tab/>
              <w:t>for equipping the above platforms;</w:t>
            </w:r>
          </w:p>
          <w:p w14:paraId="59103E6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69" w14:textId="77777777" w:rsidR="00E546F5" w:rsidRDefault="00951CE2">
            <w:pPr>
              <w:pStyle w:val="NormalinTable"/>
            </w:pPr>
            <w:r>
              <w:t>0.0%</w:t>
            </w:r>
          </w:p>
        </w:tc>
      </w:tr>
      <w:tr w:rsidR="00E546F5" w14:paraId="59103E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6B" w14:textId="77777777" w:rsidR="00E546F5" w:rsidRDefault="00951CE2">
            <w:pPr>
              <w:pStyle w:val="NormalinTable"/>
            </w:pPr>
            <w:r>
              <w:t>5401101800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6C" w14:textId="77777777" w:rsidR="00E546F5" w:rsidRDefault="00951CE2">
            <w:pPr>
              <w:pStyle w:val="Tier1"/>
            </w:pPr>
            <w:r>
              <w:t xml:space="preserve">Sewing </w:t>
            </w:r>
            <w:r>
              <w:t>thread of man-made filaments, whether or not put up for retail sale</w:t>
            </w:r>
          </w:p>
          <w:p w14:paraId="59103E6D" w14:textId="77777777" w:rsidR="00E546F5" w:rsidRDefault="00951CE2">
            <w:pPr>
              <w:pStyle w:val="Tier2"/>
            </w:pPr>
            <w:r>
              <w:t>-</w:t>
            </w:r>
            <w:r>
              <w:tab/>
              <w:t>Of synthetic filaments</w:t>
            </w:r>
          </w:p>
          <w:p w14:paraId="59103E6E" w14:textId="77777777" w:rsidR="00E546F5" w:rsidRDefault="00951CE2">
            <w:pPr>
              <w:pStyle w:val="Tier3"/>
            </w:pPr>
            <w:r>
              <w:t>-</w:t>
            </w:r>
            <w:r>
              <w:tab/>
              <w:t>-</w:t>
            </w:r>
            <w:r>
              <w:tab/>
              <w:t>Not put up for retail sale</w:t>
            </w:r>
          </w:p>
          <w:p w14:paraId="59103E6F" w14:textId="77777777" w:rsidR="00E546F5" w:rsidRDefault="00951CE2">
            <w:pPr>
              <w:pStyle w:val="Tier4"/>
            </w:pPr>
            <w:r>
              <w:t>-</w:t>
            </w:r>
            <w:r>
              <w:tab/>
              <w:t>-</w:t>
            </w:r>
            <w:r>
              <w:tab/>
              <w:t>-</w:t>
            </w:r>
            <w:r>
              <w:tab/>
              <w:t>Other</w:t>
            </w:r>
          </w:p>
          <w:p w14:paraId="59103E70" w14:textId="77777777" w:rsidR="00E546F5" w:rsidRDefault="00951CE2">
            <w:pPr>
              <w:pStyle w:val="Tier5"/>
            </w:pPr>
            <w:r>
              <w:t>-</w:t>
            </w:r>
            <w:r>
              <w:tab/>
              <w:t>-</w:t>
            </w:r>
            <w:r>
              <w:tab/>
              <w:t>-</w:t>
            </w:r>
            <w:r>
              <w:tab/>
              <w:t>-</w:t>
            </w:r>
            <w:r>
              <w:tab/>
              <w:t>Other</w:t>
            </w:r>
          </w:p>
          <w:p w14:paraId="59103E71"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3E72" w14:textId="77777777" w:rsidR="00E546F5" w:rsidRDefault="00951CE2">
            <w:pPr>
              <w:pStyle w:val="Tier5Bullet"/>
            </w:pPr>
            <w:r>
              <w:tab/>
            </w:r>
            <w:r>
              <w:tab/>
            </w:r>
            <w:r>
              <w:tab/>
            </w:r>
            <w:r>
              <w:tab/>
              <w:t>-</w:t>
            </w:r>
            <w:r>
              <w:tab/>
              <w:t>for fitting to or equipping such ships, boats or other vessels;</w:t>
            </w:r>
          </w:p>
          <w:p w14:paraId="59103E73"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3E74" w14:textId="77777777" w:rsidR="00E546F5" w:rsidRDefault="00951CE2">
            <w:pPr>
              <w:pStyle w:val="Tier5Bullet"/>
            </w:pPr>
            <w:r>
              <w:tab/>
            </w:r>
            <w:r>
              <w:tab/>
            </w:r>
            <w:r>
              <w:tab/>
            </w:r>
            <w:r>
              <w:tab/>
              <w:t>-</w:t>
            </w:r>
            <w:r>
              <w:tab/>
              <w:t>for equipping the above platforms;</w:t>
            </w:r>
          </w:p>
          <w:p w14:paraId="59103E7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76" w14:textId="77777777" w:rsidR="00E546F5" w:rsidRDefault="00951CE2">
            <w:pPr>
              <w:pStyle w:val="NormalinTable"/>
            </w:pPr>
            <w:r>
              <w:t>0.0%</w:t>
            </w:r>
          </w:p>
        </w:tc>
      </w:tr>
      <w:tr w:rsidR="00E546F5" w14:paraId="59103E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78" w14:textId="77777777" w:rsidR="00E546F5" w:rsidRDefault="00951CE2">
            <w:pPr>
              <w:pStyle w:val="NormalinTable"/>
            </w:pPr>
            <w:r>
              <w:t>5401201000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79" w14:textId="77777777" w:rsidR="00E546F5" w:rsidRDefault="00951CE2">
            <w:pPr>
              <w:pStyle w:val="Tier1"/>
            </w:pPr>
            <w:r>
              <w:t>Sewing thread of ma</w:t>
            </w:r>
            <w:r>
              <w:t>n-made filaments, whether or not put up for retail sale</w:t>
            </w:r>
          </w:p>
          <w:p w14:paraId="59103E7A" w14:textId="77777777" w:rsidR="00E546F5" w:rsidRDefault="00951CE2">
            <w:pPr>
              <w:pStyle w:val="Tier2"/>
            </w:pPr>
            <w:r>
              <w:t>-</w:t>
            </w:r>
            <w:r>
              <w:tab/>
              <w:t>Of artificial filaments</w:t>
            </w:r>
          </w:p>
          <w:p w14:paraId="59103E7B" w14:textId="77777777" w:rsidR="00E546F5" w:rsidRDefault="00951CE2">
            <w:pPr>
              <w:pStyle w:val="Tier3"/>
            </w:pPr>
            <w:r>
              <w:t>-</w:t>
            </w:r>
            <w:r>
              <w:tab/>
              <w:t>-</w:t>
            </w:r>
            <w:r>
              <w:tab/>
              <w:t>Not put up for retail sale</w:t>
            </w:r>
          </w:p>
          <w:p w14:paraId="59103E7C"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3E7D" w14:textId="77777777" w:rsidR="00E546F5" w:rsidRDefault="00951CE2">
            <w:pPr>
              <w:pStyle w:val="Tier3Bullet"/>
            </w:pPr>
            <w:r>
              <w:tab/>
            </w:r>
            <w:r>
              <w:tab/>
              <w:t>-</w:t>
            </w:r>
            <w:r>
              <w:tab/>
              <w:t>for fitting to or equipping such ships, boats or other vessels;</w:t>
            </w:r>
          </w:p>
          <w:p w14:paraId="59103E7E"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3E7F" w14:textId="77777777" w:rsidR="00E546F5" w:rsidRDefault="00951CE2">
            <w:pPr>
              <w:pStyle w:val="Tier3Bullet"/>
            </w:pPr>
            <w:r>
              <w:tab/>
            </w:r>
            <w:r>
              <w:tab/>
              <w:t>-</w:t>
            </w:r>
            <w:r>
              <w:tab/>
              <w:t>for equipping the above platforms;</w:t>
            </w:r>
          </w:p>
          <w:p w14:paraId="59103E8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81" w14:textId="77777777" w:rsidR="00E546F5" w:rsidRDefault="00951CE2">
            <w:pPr>
              <w:pStyle w:val="NormalinTable"/>
            </w:pPr>
            <w:r>
              <w:t>0.0%</w:t>
            </w:r>
          </w:p>
        </w:tc>
      </w:tr>
      <w:tr w:rsidR="00E546F5" w14:paraId="59103E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83" w14:textId="77777777" w:rsidR="00E546F5" w:rsidRDefault="00951CE2">
            <w:pPr>
              <w:pStyle w:val="NormalinTable"/>
            </w:pPr>
            <w:r>
              <w:t>5402110000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84" w14:textId="77777777" w:rsidR="00E546F5" w:rsidRDefault="00951CE2">
            <w:pPr>
              <w:pStyle w:val="Tier1"/>
            </w:pPr>
            <w:r>
              <w:t xml:space="preserve">Synthetic filament yarn (other than sewing thread), not put </w:t>
            </w:r>
            <w:r>
              <w:t>up for retail sale, including synthetic monofilament of less than 67 decitex</w:t>
            </w:r>
          </w:p>
          <w:p w14:paraId="59103E85" w14:textId="77777777" w:rsidR="00E546F5" w:rsidRDefault="00951CE2">
            <w:pPr>
              <w:pStyle w:val="Tier2"/>
            </w:pPr>
            <w:r>
              <w:t>-</w:t>
            </w:r>
            <w:r>
              <w:tab/>
              <w:t>High tenacity yarn of nylon or other polyamides, whether or not textured</w:t>
            </w:r>
          </w:p>
          <w:p w14:paraId="59103E86" w14:textId="77777777" w:rsidR="00E546F5" w:rsidRDefault="00951CE2">
            <w:pPr>
              <w:pStyle w:val="Tier3"/>
            </w:pPr>
            <w:r>
              <w:t>-</w:t>
            </w:r>
            <w:r>
              <w:tab/>
              <w:t>-</w:t>
            </w:r>
            <w:r>
              <w:tab/>
              <w:t>Of aramids</w:t>
            </w:r>
          </w:p>
          <w:p w14:paraId="59103E87"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3E88" w14:textId="77777777" w:rsidR="00E546F5" w:rsidRDefault="00951CE2">
            <w:pPr>
              <w:pStyle w:val="Tier3Bullet"/>
            </w:pPr>
            <w:r>
              <w:tab/>
            </w:r>
            <w:r>
              <w:tab/>
              <w:t>-</w:t>
            </w:r>
            <w:r>
              <w:tab/>
              <w:t>for fitting to or equipping such ships, boats or other vessels;</w:t>
            </w:r>
          </w:p>
          <w:p w14:paraId="59103E89"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3E8A" w14:textId="77777777" w:rsidR="00E546F5" w:rsidRDefault="00951CE2">
            <w:pPr>
              <w:pStyle w:val="Tier3Bullet"/>
            </w:pPr>
            <w:r>
              <w:tab/>
            </w:r>
            <w:r>
              <w:tab/>
              <w:t>-</w:t>
            </w:r>
            <w:r>
              <w:tab/>
              <w:t>for equipping the above platforms;</w:t>
            </w:r>
          </w:p>
          <w:p w14:paraId="59103E8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8C" w14:textId="77777777" w:rsidR="00E546F5" w:rsidRDefault="00951CE2">
            <w:pPr>
              <w:pStyle w:val="NormalinTable"/>
            </w:pPr>
            <w:r>
              <w:t>0.0%</w:t>
            </w:r>
          </w:p>
        </w:tc>
      </w:tr>
      <w:tr w:rsidR="00E546F5" w14:paraId="59103E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8E" w14:textId="77777777" w:rsidR="00E546F5" w:rsidRDefault="00951CE2">
            <w:pPr>
              <w:pStyle w:val="NormalinTable"/>
            </w:pPr>
            <w:r>
              <w:t>5402190000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8F" w14:textId="77777777" w:rsidR="00E546F5" w:rsidRDefault="00951CE2">
            <w:pPr>
              <w:pStyle w:val="Tier1"/>
            </w:pPr>
            <w:r>
              <w:t>Synthetic filament y</w:t>
            </w:r>
            <w:r>
              <w:t>arn (other than sewing thread), not put up for retail sale, including synthetic monofilament of less than 67 decitex</w:t>
            </w:r>
          </w:p>
          <w:p w14:paraId="59103E90" w14:textId="77777777" w:rsidR="00E546F5" w:rsidRDefault="00951CE2">
            <w:pPr>
              <w:pStyle w:val="Tier2"/>
            </w:pPr>
            <w:r>
              <w:t>-</w:t>
            </w:r>
            <w:r>
              <w:tab/>
              <w:t>High tenacity yarn of nylon or other polyamides, whether or not textured</w:t>
            </w:r>
          </w:p>
          <w:p w14:paraId="59103E91" w14:textId="77777777" w:rsidR="00E546F5" w:rsidRDefault="00951CE2">
            <w:pPr>
              <w:pStyle w:val="Tier3"/>
            </w:pPr>
            <w:r>
              <w:t>-</w:t>
            </w:r>
            <w:r>
              <w:tab/>
              <w:t>-</w:t>
            </w:r>
            <w:r>
              <w:tab/>
              <w:t>Other</w:t>
            </w:r>
          </w:p>
          <w:p w14:paraId="59103E92"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3E93" w14:textId="77777777" w:rsidR="00E546F5" w:rsidRDefault="00951CE2">
            <w:pPr>
              <w:pStyle w:val="Tier3Bullet"/>
            </w:pPr>
            <w:r>
              <w:tab/>
            </w:r>
            <w:r>
              <w:tab/>
              <w:t>-</w:t>
            </w:r>
            <w:r>
              <w:tab/>
              <w:t>for fitting to or equipping such ships, boats or other vessels;</w:t>
            </w:r>
          </w:p>
          <w:p w14:paraId="59103E94"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E95" w14:textId="77777777" w:rsidR="00E546F5" w:rsidRDefault="00951CE2">
            <w:pPr>
              <w:pStyle w:val="Tier3Bullet"/>
            </w:pPr>
            <w:r>
              <w:tab/>
            </w:r>
            <w:r>
              <w:tab/>
              <w:t>-</w:t>
            </w:r>
            <w:r>
              <w:tab/>
              <w:t>for equipping the above platforms;</w:t>
            </w:r>
          </w:p>
          <w:p w14:paraId="59103E9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97" w14:textId="77777777" w:rsidR="00E546F5" w:rsidRDefault="00951CE2">
            <w:pPr>
              <w:pStyle w:val="NormalinTable"/>
            </w:pPr>
            <w:r>
              <w:t>0.</w:t>
            </w:r>
            <w:r>
              <w:t>0%</w:t>
            </w:r>
          </w:p>
        </w:tc>
      </w:tr>
      <w:tr w:rsidR="00E546F5" w14:paraId="59103E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99" w14:textId="77777777" w:rsidR="00E546F5" w:rsidRDefault="00951CE2">
            <w:pPr>
              <w:pStyle w:val="NormalinTable"/>
            </w:pPr>
            <w:r>
              <w:t>5402200000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9A" w14:textId="77777777" w:rsidR="00E546F5" w:rsidRDefault="00951CE2">
            <w:pPr>
              <w:pStyle w:val="Tier1"/>
            </w:pPr>
            <w:r>
              <w:t>Synthetic filament yarn (other than sewing thread), not put up for retail sale, including synthetic monofilament of less than 67 decitex</w:t>
            </w:r>
          </w:p>
          <w:p w14:paraId="59103E9B" w14:textId="77777777" w:rsidR="00E546F5" w:rsidRDefault="00951CE2">
            <w:pPr>
              <w:pStyle w:val="Tier2"/>
            </w:pPr>
            <w:r>
              <w:t>-</w:t>
            </w:r>
            <w:r>
              <w:tab/>
              <w:t>High tenacity yarn of polyesters, whether or not textured</w:t>
            </w:r>
          </w:p>
          <w:p w14:paraId="59103E9C"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3E9D" w14:textId="77777777" w:rsidR="00E546F5" w:rsidRDefault="00951CE2">
            <w:pPr>
              <w:pStyle w:val="Tier2Bullet"/>
            </w:pPr>
            <w:r>
              <w:tab/>
              <w:t>-</w:t>
            </w:r>
            <w:r>
              <w:tab/>
              <w:t>for fitting to or equipping such ships, boats or other vessels;</w:t>
            </w:r>
          </w:p>
          <w:p w14:paraId="59103E9E"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3E9F" w14:textId="77777777" w:rsidR="00E546F5" w:rsidRDefault="00951CE2">
            <w:pPr>
              <w:pStyle w:val="Tier2Bullet"/>
            </w:pPr>
            <w:r>
              <w:tab/>
              <w:t>-</w:t>
            </w:r>
            <w:r>
              <w:tab/>
              <w:t>for equipping the above platforms;</w:t>
            </w:r>
          </w:p>
          <w:p w14:paraId="59103EA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A1" w14:textId="77777777" w:rsidR="00E546F5" w:rsidRDefault="00951CE2">
            <w:pPr>
              <w:pStyle w:val="NormalinTable"/>
            </w:pPr>
            <w:r>
              <w:t>0.0%</w:t>
            </w:r>
          </w:p>
        </w:tc>
      </w:tr>
      <w:tr w:rsidR="00E546F5" w14:paraId="59103E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A3" w14:textId="77777777" w:rsidR="00E546F5" w:rsidRDefault="00951CE2">
            <w:pPr>
              <w:pStyle w:val="NormalinTable"/>
            </w:pPr>
            <w:r>
              <w:t>5402310000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A4" w14:textId="77777777" w:rsidR="00E546F5" w:rsidRDefault="00951CE2">
            <w:pPr>
              <w:pStyle w:val="Tier1"/>
            </w:pPr>
            <w:r>
              <w:t>Synthetic filament yarn (other than sewing thread), not put up for retail sale, including synthetic monofilament of less than 67 decitex</w:t>
            </w:r>
          </w:p>
          <w:p w14:paraId="59103EA5" w14:textId="77777777" w:rsidR="00E546F5" w:rsidRDefault="00951CE2">
            <w:pPr>
              <w:pStyle w:val="Tier2"/>
            </w:pPr>
            <w:r>
              <w:t>-</w:t>
            </w:r>
            <w:r>
              <w:tab/>
              <w:t>Textured yarn</w:t>
            </w:r>
          </w:p>
          <w:p w14:paraId="59103EA6" w14:textId="77777777" w:rsidR="00E546F5" w:rsidRDefault="00951CE2">
            <w:pPr>
              <w:pStyle w:val="Tier3"/>
            </w:pPr>
            <w:r>
              <w:t>-</w:t>
            </w:r>
            <w:r>
              <w:tab/>
              <w:t>-</w:t>
            </w:r>
            <w:r>
              <w:tab/>
              <w:t>Of nylon or other polyamides, measuring per single yarn not more than 50 tex</w:t>
            </w:r>
          </w:p>
          <w:p w14:paraId="59103EA7" w14:textId="77777777" w:rsidR="00E546F5" w:rsidRDefault="00951CE2">
            <w:pPr>
              <w:pStyle w:val="Tier3Bullet"/>
            </w:pPr>
            <w:r>
              <w:tab/>
            </w:r>
            <w:r>
              <w:tab/>
              <w:t>-</w:t>
            </w:r>
            <w:r>
              <w:tab/>
            </w:r>
            <w:r>
              <w:t>for incorporation in ships, boats or other vessels listed in Table 1, for the purposes of their construction, repair, maintenance or conversion;</w:t>
            </w:r>
          </w:p>
          <w:p w14:paraId="59103EA8" w14:textId="77777777" w:rsidR="00E546F5" w:rsidRDefault="00951CE2">
            <w:pPr>
              <w:pStyle w:val="Tier3Bullet"/>
            </w:pPr>
            <w:r>
              <w:tab/>
            </w:r>
            <w:r>
              <w:tab/>
              <w:t>-</w:t>
            </w:r>
            <w:r>
              <w:tab/>
              <w:t>for fitting to or equipping such ships, boats or other vessels;</w:t>
            </w:r>
          </w:p>
          <w:p w14:paraId="59103EA9"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3EAA" w14:textId="77777777" w:rsidR="00E546F5" w:rsidRDefault="00951CE2">
            <w:pPr>
              <w:pStyle w:val="Tier3Bullet"/>
            </w:pPr>
            <w:r>
              <w:tab/>
            </w:r>
            <w:r>
              <w:tab/>
              <w:t>-</w:t>
            </w:r>
            <w:r>
              <w:tab/>
              <w:t>for equipping the above platforms;</w:t>
            </w:r>
          </w:p>
          <w:p w14:paraId="59103EAB"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AC" w14:textId="77777777" w:rsidR="00E546F5" w:rsidRDefault="00951CE2">
            <w:pPr>
              <w:pStyle w:val="NormalinTable"/>
            </w:pPr>
            <w:r>
              <w:t>0.0%</w:t>
            </w:r>
          </w:p>
        </w:tc>
      </w:tr>
      <w:tr w:rsidR="00E546F5" w14:paraId="59103E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AE" w14:textId="77777777" w:rsidR="00E546F5" w:rsidRDefault="00951CE2">
            <w:pPr>
              <w:pStyle w:val="NormalinTable"/>
            </w:pPr>
            <w:r>
              <w:t>5402320000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AF" w14:textId="77777777" w:rsidR="00E546F5" w:rsidRDefault="00951CE2">
            <w:pPr>
              <w:pStyle w:val="Tier1"/>
            </w:pPr>
            <w:r>
              <w:t>Synthetic filament yarn (other than sewing thread), not put up for retail sale, including synthetic monofilament of less than 67 decitex</w:t>
            </w:r>
          </w:p>
          <w:p w14:paraId="59103EB0" w14:textId="77777777" w:rsidR="00E546F5" w:rsidRDefault="00951CE2">
            <w:pPr>
              <w:pStyle w:val="Tier2"/>
            </w:pPr>
            <w:r>
              <w:t>-</w:t>
            </w:r>
            <w:r>
              <w:tab/>
              <w:t>Textured yarn</w:t>
            </w:r>
          </w:p>
          <w:p w14:paraId="59103EB1" w14:textId="77777777" w:rsidR="00E546F5" w:rsidRDefault="00951CE2">
            <w:pPr>
              <w:pStyle w:val="Tier3"/>
            </w:pPr>
            <w:r>
              <w:t>-</w:t>
            </w:r>
            <w:r>
              <w:tab/>
              <w:t>-</w:t>
            </w:r>
            <w:r>
              <w:tab/>
              <w:t xml:space="preserve">Of nylon or other polyamides, </w:t>
            </w:r>
            <w:r>
              <w:t>measuring per single yarn more than 50 tex</w:t>
            </w:r>
          </w:p>
          <w:p w14:paraId="59103EB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EB3" w14:textId="77777777" w:rsidR="00E546F5" w:rsidRDefault="00951CE2">
            <w:pPr>
              <w:pStyle w:val="Tier3Bullet"/>
            </w:pPr>
            <w:r>
              <w:tab/>
            </w:r>
            <w:r>
              <w:tab/>
              <w:t>-</w:t>
            </w:r>
            <w:r>
              <w:tab/>
              <w:t>for fitting to or equipping such ships, boats or other vesse</w:t>
            </w:r>
            <w:r>
              <w:t>ls;</w:t>
            </w:r>
          </w:p>
          <w:p w14:paraId="59103EB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EB5" w14:textId="77777777" w:rsidR="00E546F5" w:rsidRDefault="00951CE2">
            <w:pPr>
              <w:pStyle w:val="Tier3Bullet"/>
            </w:pPr>
            <w:r>
              <w:tab/>
            </w:r>
            <w:r>
              <w:tab/>
              <w:t>-</w:t>
            </w:r>
            <w:r>
              <w:tab/>
              <w:t xml:space="preserve">for equipping the </w:t>
            </w:r>
            <w:r>
              <w:t>above platforms;</w:t>
            </w:r>
          </w:p>
          <w:p w14:paraId="59103EB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B7" w14:textId="77777777" w:rsidR="00E546F5" w:rsidRDefault="00951CE2">
            <w:pPr>
              <w:pStyle w:val="NormalinTable"/>
            </w:pPr>
            <w:r>
              <w:t>0.0%</w:t>
            </w:r>
          </w:p>
        </w:tc>
      </w:tr>
      <w:tr w:rsidR="00E546F5" w14:paraId="59103E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B9" w14:textId="77777777" w:rsidR="00E546F5" w:rsidRDefault="00951CE2">
            <w:pPr>
              <w:pStyle w:val="NormalinTable"/>
            </w:pPr>
            <w:r>
              <w:t>5402330000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BA" w14:textId="77777777" w:rsidR="00E546F5" w:rsidRDefault="00951CE2">
            <w:pPr>
              <w:pStyle w:val="Tier1"/>
            </w:pPr>
            <w:r>
              <w:t>Synthetic filament yarn (other than sewing thread), not put up for retail sale, including synthetic monofilament of less than 67 decitex</w:t>
            </w:r>
          </w:p>
          <w:p w14:paraId="59103EBB" w14:textId="77777777" w:rsidR="00E546F5" w:rsidRDefault="00951CE2">
            <w:pPr>
              <w:pStyle w:val="Tier2"/>
            </w:pPr>
            <w:r>
              <w:t>-</w:t>
            </w:r>
            <w:r>
              <w:tab/>
            </w:r>
            <w:r>
              <w:t>Textured yarn</w:t>
            </w:r>
          </w:p>
          <w:p w14:paraId="59103EBC" w14:textId="77777777" w:rsidR="00E546F5" w:rsidRDefault="00951CE2">
            <w:pPr>
              <w:pStyle w:val="Tier3"/>
            </w:pPr>
            <w:r>
              <w:t>-</w:t>
            </w:r>
            <w:r>
              <w:tab/>
              <w:t>-</w:t>
            </w:r>
            <w:r>
              <w:tab/>
              <w:t>Of polyesters</w:t>
            </w:r>
          </w:p>
          <w:p w14:paraId="59103EB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EBE" w14:textId="77777777" w:rsidR="00E546F5" w:rsidRDefault="00951CE2">
            <w:pPr>
              <w:pStyle w:val="Tier3Bullet"/>
            </w:pPr>
            <w:r>
              <w:tab/>
            </w:r>
            <w:r>
              <w:tab/>
              <w:t>-</w:t>
            </w:r>
            <w:r>
              <w:tab/>
              <w:t>for fitting to or equipping such ships, boats or other vessels;</w:t>
            </w:r>
          </w:p>
          <w:p w14:paraId="59103EBF" w14:textId="77777777" w:rsidR="00E546F5" w:rsidRDefault="00951CE2">
            <w:pPr>
              <w:pStyle w:val="Tier3Bullet"/>
            </w:pP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3EC0" w14:textId="77777777" w:rsidR="00E546F5" w:rsidRDefault="00951CE2">
            <w:pPr>
              <w:pStyle w:val="Tier3Bullet"/>
            </w:pPr>
            <w:r>
              <w:tab/>
            </w:r>
            <w:r>
              <w:tab/>
              <w:t>-</w:t>
            </w:r>
            <w:r>
              <w:tab/>
              <w:t>for equipping the above platf</w:t>
            </w:r>
            <w:r>
              <w:t>orms;</w:t>
            </w:r>
          </w:p>
          <w:p w14:paraId="59103EC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C2" w14:textId="77777777" w:rsidR="00E546F5" w:rsidRDefault="00951CE2">
            <w:pPr>
              <w:pStyle w:val="NormalinTable"/>
            </w:pPr>
            <w:r>
              <w:t>0.0%</w:t>
            </w:r>
          </w:p>
        </w:tc>
      </w:tr>
      <w:tr w:rsidR="00E546F5" w14:paraId="59103E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C4" w14:textId="77777777" w:rsidR="00E546F5" w:rsidRDefault="00951CE2">
            <w:pPr>
              <w:pStyle w:val="NormalinTable"/>
            </w:pPr>
            <w:r>
              <w:t>5402340000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C5" w14:textId="77777777" w:rsidR="00E546F5" w:rsidRDefault="00951CE2">
            <w:pPr>
              <w:pStyle w:val="Tier1"/>
            </w:pPr>
            <w:r>
              <w:t>Synthetic filament yarn (other than sewing thread), not put up for retail sale, including synthetic monofilament of less than 67 decitex</w:t>
            </w:r>
          </w:p>
          <w:p w14:paraId="59103EC6" w14:textId="77777777" w:rsidR="00E546F5" w:rsidRDefault="00951CE2">
            <w:pPr>
              <w:pStyle w:val="Tier2"/>
            </w:pPr>
            <w:r>
              <w:t>-</w:t>
            </w:r>
            <w:r>
              <w:tab/>
              <w:t>Textured yarn</w:t>
            </w:r>
          </w:p>
          <w:p w14:paraId="59103EC7" w14:textId="77777777" w:rsidR="00E546F5" w:rsidRDefault="00951CE2">
            <w:pPr>
              <w:pStyle w:val="Tier3"/>
            </w:pPr>
            <w:r>
              <w:t>-</w:t>
            </w:r>
            <w:r>
              <w:tab/>
              <w:t>-</w:t>
            </w:r>
            <w:r>
              <w:tab/>
              <w:t xml:space="preserve">Of </w:t>
            </w:r>
            <w:r>
              <w:t>polypropylene</w:t>
            </w:r>
          </w:p>
          <w:p w14:paraId="59103EC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EC9" w14:textId="77777777" w:rsidR="00E546F5" w:rsidRDefault="00951CE2">
            <w:pPr>
              <w:pStyle w:val="Tier3Bullet"/>
            </w:pPr>
            <w:r>
              <w:tab/>
            </w:r>
            <w:r>
              <w:tab/>
              <w:t>-</w:t>
            </w:r>
            <w:r>
              <w:tab/>
              <w:t>for fitting to or equipping such ships, boats or other vessels;</w:t>
            </w:r>
          </w:p>
          <w:p w14:paraId="59103ECA" w14:textId="77777777" w:rsidR="00E546F5" w:rsidRDefault="00951CE2">
            <w:pPr>
              <w:pStyle w:val="Tier3Bullet"/>
            </w:pP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14:paraId="59103ECB" w14:textId="77777777" w:rsidR="00E546F5" w:rsidRDefault="00951CE2">
            <w:pPr>
              <w:pStyle w:val="Tier3Bullet"/>
            </w:pPr>
            <w:r>
              <w:tab/>
            </w:r>
            <w:r>
              <w:tab/>
              <w:t>-</w:t>
            </w:r>
            <w:r>
              <w:tab/>
              <w:t>for equipping the above platforms;</w:t>
            </w:r>
          </w:p>
          <w:p w14:paraId="59103ECC" w14:textId="77777777" w:rsidR="00E546F5" w:rsidRDefault="00951CE2">
            <w:pPr>
              <w:pStyle w:val="Tier3Bullet"/>
            </w:pPr>
            <w:r>
              <w:tab/>
            </w:r>
            <w:r>
              <w:tab/>
              <w:t>-</w:t>
            </w:r>
            <w:r>
              <w:tab/>
              <w:t>for link</w:t>
            </w:r>
            <w:r>
              <w:t>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CD" w14:textId="77777777" w:rsidR="00E546F5" w:rsidRDefault="00951CE2">
            <w:pPr>
              <w:pStyle w:val="NormalinTable"/>
            </w:pPr>
            <w:r>
              <w:t>0.0%</w:t>
            </w:r>
          </w:p>
        </w:tc>
      </w:tr>
      <w:tr w:rsidR="00E546F5" w14:paraId="59103E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CF" w14:textId="77777777" w:rsidR="00E546F5" w:rsidRDefault="00951CE2">
            <w:pPr>
              <w:pStyle w:val="NormalinTable"/>
            </w:pPr>
            <w:r>
              <w:t>5402390000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D0" w14:textId="77777777" w:rsidR="00E546F5" w:rsidRDefault="00951CE2">
            <w:pPr>
              <w:pStyle w:val="Tier1"/>
            </w:pPr>
            <w:r>
              <w:t>Synthetic filament yarn (other than sewing thread), not put up for retail sale, including synthetic monofilament of less than 67 decitex</w:t>
            </w:r>
          </w:p>
          <w:p w14:paraId="59103ED1" w14:textId="77777777" w:rsidR="00E546F5" w:rsidRDefault="00951CE2">
            <w:pPr>
              <w:pStyle w:val="Tier2"/>
            </w:pPr>
            <w:r>
              <w:t>-</w:t>
            </w:r>
            <w:r>
              <w:tab/>
              <w:t>Textured yarn</w:t>
            </w:r>
          </w:p>
          <w:p w14:paraId="59103ED2" w14:textId="77777777" w:rsidR="00E546F5" w:rsidRDefault="00951CE2">
            <w:pPr>
              <w:pStyle w:val="Tier3"/>
            </w:pPr>
            <w:r>
              <w:t>-</w:t>
            </w:r>
            <w:r>
              <w:tab/>
              <w:t>-</w:t>
            </w:r>
            <w:r>
              <w:tab/>
              <w:t>Other</w:t>
            </w:r>
          </w:p>
          <w:p w14:paraId="59103ED3"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3ED4" w14:textId="77777777" w:rsidR="00E546F5" w:rsidRDefault="00951CE2">
            <w:pPr>
              <w:pStyle w:val="Tier3Bullet"/>
            </w:pPr>
            <w:r>
              <w:tab/>
            </w:r>
            <w:r>
              <w:tab/>
              <w:t>-</w:t>
            </w:r>
            <w:r>
              <w:tab/>
              <w:t>for fitting to or equipping such ships, boats or other vessels;</w:t>
            </w:r>
          </w:p>
          <w:p w14:paraId="59103ED5"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3ED6" w14:textId="77777777" w:rsidR="00E546F5" w:rsidRDefault="00951CE2">
            <w:pPr>
              <w:pStyle w:val="Tier3Bullet"/>
            </w:pPr>
            <w:r>
              <w:tab/>
            </w:r>
            <w:r>
              <w:tab/>
              <w:t>-</w:t>
            </w:r>
            <w:r>
              <w:tab/>
              <w:t>for equipping the above platforms;</w:t>
            </w:r>
          </w:p>
          <w:p w14:paraId="59103ED7"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D8" w14:textId="77777777" w:rsidR="00E546F5" w:rsidRDefault="00951CE2">
            <w:pPr>
              <w:pStyle w:val="NormalinTable"/>
            </w:pPr>
            <w:r>
              <w:t>0.0%</w:t>
            </w:r>
          </w:p>
        </w:tc>
      </w:tr>
      <w:tr w:rsidR="00E546F5" w14:paraId="59103E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DA" w14:textId="77777777" w:rsidR="00E546F5" w:rsidRDefault="00951CE2">
            <w:pPr>
              <w:pStyle w:val="NormalinTable"/>
            </w:pPr>
            <w:r>
              <w:t>5402440000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DB" w14:textId="77777777" w:rsidR="00E546F5" w:rsidRDefault="00951CE2">
            <w:pPr>
              <w:pStyle w:val="Tier1"/>
            </w:pPr>
            <w:r>
              <w:t>Synthetic filament yarn (other than sewing thread), not put up for retail sale, including synthetic monofilament of less than 67 decitex</w:t>
            </w:r>
          </w:p>
          <w:p w14:paraId="59103EDC" w14:textId="77777777" w:rsidR="00E546F5" w:rsidRDefault="00951CE2">
            <w:pPr>
              <w:pStyle w:val="Tier2"/>
            </w:pPr>
            <w:r>
              <w:t>-</w:t>
            </w:r>
            <w:r>
              <w:tab/>
              <w:t xml:space="preserve">Other yarn, single, untwisted or with a twist not </w:t>
            </w:r>
            <w:r>
              <w:t>exceeding 50 turns per metre</w:t>
            </w:r>
          </w:p>
          <w:p w14:paraId="59103EDD" w14:textId="77777777" w:rsidR="00E546F5" w:rsidRDefault="00951CE2">
            <w:pPr>
              <w:pStyle w:val="Tier3"/>
            </w:pPr>
            <w:r>
              <w:t>-</w:t>
            </w:r>
            <w:r>
              <w:tab/>
              <w:t>-</w:t>
            </w:r>
            <w:r>
              <w:tab/>
              <w:t>Elastomeric</w:t>
            </w:r>
          </w:p>
          <w:p w14:paraId="59103ED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EDF" w14:textId="77777777" w:rsidR="00E546F5" w:rsidRDefault="00951CE2">
            <w:pPr>
              <w:pStyle w:val="Tier3Bullet"/>
            </w:pPr>
            <w:r>
              <w:tab/>
            </w:r>
            <w:r>
              <w:tab/>
              <w:t>-</w:t>
            </w:r>
            <w:r>
              <w:tab/>
              <w:t xml:space="preserve">for fitting to or equipping such ships, boats or </w:t>
            </w:r>
            <w:r>
              <w:t>other vessels;</w:t>
            </w:r>
          </w:p>
          <w:p w14:paraId="59103EE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EE1" w14:textId="77777777" w:rsidR="00E546F5" w:rsidRDefault="00951CE2">
            <w:pPr>
              <w:pStyle w:val="Tier3Bullet"/>
            </w:pPr>
            <w:r>
              <w:tab/>
            </w:r>
            <w:r>
              <w:tab/>
              <w:t>-</w:t>
            </w:r>
            <w:r>
              <w:tab/>
              <w:t>for equ</w:t>
            </w:r>
            <w:r>
              <w:t>ipping the above platforms;</w:t>
            </w:r>
          </w:p>
          <w:p w14:paraId="59103EE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E3" w14:textId="77777777" w:rsidR="00E546F5" w:rsidRDefault="00951CE2">
            <w:pPr>
              <w:pStyle w:val="NormalinTable"/>
            </w:pPr>
            <w:r>
              <w:t>0.0%</w:t>
            </w:r>
          </w:p>
        </w:tc>
      </w:tr>
      <w:tr w:rsidR="00E546F5" w14:paraId="59103E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E5" w14:textId="77777777" w:rsidR="00E546F5" w:rsidRDefault="00951CE2">
            <w:pPr>
              <w:pStyle w:val="NormalinTable"/>
            </w:pPr>
            <w:r>
              <w:t>5402450000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E6" w14:textId="77777777" w:rsidR="00E546F5" w:rsidRDefault="00951CE2">
            <w:pPr>
              <w:pStyle w:val="Tier1"/>
            </w:pPr>
            <w:r>
              <w:t xml:space="preserve">Synthetic filament yarn (other than sewing thread), not put up for retail sale, including synthetic monofilament of less than 67 </w:t>
            </w:r>
            <w:r>
              <w:t>decitex</w:t>
            </w:r>
          </w:p>
          <w:p w14:paraId="59103EE7" w14:textId="77777777" w:rsidR="00E546F5" w:rsidRDefault="00951CE2">
            <w:pPr>
              <w:pStyle w:val="Tier2"/>
            </w:pPr>
            <w:r>
              <w:t>-</w:t>
            </w:r>
            <w:r>
              <w:tab/>
              <w:t>Other yarn, single, untwisted or with a twist not exceeding 50 turns per metre</w:t>
            </w:r>
          </w:p>
          <w:p w14:paraId="59103EE8" w14:textId="77777777" w:rsidR="00E546F5" w:rsidRDefault="00951CE2">
            <w:pPr>
              <w:pStyle w:val="Tier3"/>
            </w:pPr>
            <w:r>
              <w:t>-</w:t>
            </w:r>
            <w:r>
              <w:tab/>
              <w:t>-</w:t>
            </w:r>
            <w:r>
              <w:tab/>
              <w:t>Other, of nylon or other polyamides</w:t>
            </w:r>
          </w:p>
          <w:p w14:paraId="59103EE9" w14:textId="77777777" w:rsidR="00E546F5" w:rsidRDefault="00951CE2">
            <w:pPr>
              <w:pStyle w:val="Tier3Bullet"/>
            </w:pPr>
            <w:r>
              <w:tab/>
            </w:r>
            <w:r>
              <w:tab/>
              <w:t>-</w:t>
            </w:r>
            <w:r>
              <w:tab/>
              <w:t>for incorporation in ships, boats or other vessels listed in Table 1, for the purposes of their construction, repair, maint</w:t>
            </w:r>
            <w:r>
              <w:t>enance or conversion;</w:t>
            </w:r>
          </w:p>
          <w:p w14:paraId="59103EEA" w14:textId="77777777" w:rsidR="00E546F5" w:rsidRDefault="00951CE2">
            <w:pPr>
              <w:pStyle w:val="Tier3Bullet"/>
            </w:pPr>
            <w:r>
              <w:tab/>
            </w:r>
            <w:r>
              <w:tab/>
              <w:t>-</w:t>
            </w:r>
            <w:r>
              <w:tab/>
              <w:t>for fitting to or equipping such ships, boats or other vessels;</w:t>
            </w:r>
          </w:p>
          <w:p w14:paraId="59103EE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14:paraId="59103EEC" w14:textId="77777777" w:rsidR="00E546F5" w:rsidRDefault="00951CE2">
            <w:pPr>
              <w:pStyle w:val="Tier3Bullet"/>
            </w:pPr>
            <w:r>
              <w:tab/>
            </w:r>
            <w:r>
              <w:tab/>
              <w:t>-</w:t>
            </w:r>
            <w:r>
              <w:tab/>
              <w:t>for equipping the above platforms;</w:t>
            </w:r>
          </w:p>
          <w:p w14:paraId="59103EE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EE" w14:textId="77777777" w:rsidR="00E546F5" w:rsidRDefault="00951CE2">
            <w:pPr>
              <w:pStyle w:val="NormalinTable"/>
            </w:pPr>
            <w:r>
              <w:t>0.0%</w:t>
            </w:r>
          </w:p>
        </w:tc>
      </w:tr>
      <w:tr w:rsidR="00E546F5" w14:paraId="59103E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F0" w14:textId="77777777" w:rsidR="00E546F5" w:rsidRDefault="00951CE2">
            <w:pPr>
              <w:pStyle w:val="NormalinTable"/>
            </w:pPr>
            <w:r>
              <w:t>5402460000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F1" w14:textId="77777777" w:rsidR="00E546F5" w:rsidRDefault="00951CE2">
            <w:pPr>
              <w:pStyle w:val="Tier1"/>
            </w:pPr>
            <w:r>
              <w:t xml:space="preserve">Synthetic filament yarn (other than sewing thread), not put up </w:t>
            </w:r>
            <w:r>
              <w:t>for retail sale, including synthetic monofilament of less than 67 decitex</w:t>
            </w:r>
          </w:p>
          <w:p w14:paraId="59103EF2" w14:textId="77777777" w:rsidR="00E546F5" w:rsidRDefault="00951CE2">
            <w:pPr>
              <w:pStyle w:val="Tier2"/>
            </w:pPr>
            <w:r>
              <w:t>-</w:t>
            </w:r>
            <w:r>
              <w:tab/>
              <w:t>Other yarn, single, untwisted or with a twist not exceeding 50 turns per metre</w:t>
            </w:r>
          </w:p>
          <w:p w14:paraId="59103EF3" w14:textId="77777777" w:rsidR="00E546F5" w:rsidRDefault="00951CE2">
            <w:pPr>
              <w:pStyle w:val="Tier3"/>
            </w:pPr>
            <w:r>
              <w:t>-</w:t>
            </w:r>
            <w:r>
              <w:tab/>
              <w:t>-</w:t>
            </w:r>
            <w:r>
              <w:tab/>
              <w:t>Other, of polyesters, partially oriented</w:t>
            </w:r>
          </w:p>
          <w:p w14:paraId="59103EF4" w14:textId="77777777" w:rsidR="00E546F5" w:rsidRDefault="00951CE2">
            <w:pPr>
              <w:pStyle w:val="Tier3Bullet"/>
            </w:pPr>
            <w:r>
              <w:tab/>
            </w:r>
            <w:r>
              <w:tab/>
              <w:t>-</w:t>
            </w:r>
            <w:r>
              <w:tab/>
              <w:t>for incorporation in ships, boats or other vessels l</w:t>
            </w:r>
            <w:r>
              <w:t>isted in Table 1, for the purposes of their construction, repair, maintenance or conversion;</w:t>
            </w:r>
          </w:p>
          <w:p w14:paraId="59103EF5" w14:textId="77777777" w:rsidR="00E546F5" w:rsidRDefault="00951CE2">
            <w:pPr>
              <w:pStyle w:val="Tier3Bullet"/>
            </w:pPr>
            <w:r>
              <w:tab/>
            </w:r>
            <w:r>
              <w:tab/>
              <w:t>-</w:t>
            </w:r>
            <w:r>
              <w:tab/>
              <w:t>for fitting to or equipping such ships, boats or other vessels;</w:t>
            </w:r>
          </w:p>
          <w:p w14:paraId="59103EF6"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3EF7" w14:textId="77777777" w:rsidR="00E546F5" w:rsidRDefault="00951CE2">
            <w:pPr>
              <w:pStyle w:val="Tier3Bullet"/>
            </w:pPr>
            <w:r>
              <w:tab/>
            </w:r>
            <w:r>
              <w:tab/>
              <w:t>-</w:t>
            </w:r>
            <w:r>
              <w:tab/>
              <w:t>for equipping the above platforms;</w:t>
            </w:r>
          </w:p>
          <w:p w14:paraId="59103EF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EF9" w14:textId="77777777" w:rsidR="00E546F5" w:rsidRDefault="00951CE2">
            <w:pPr>
              <w:pStyle w:val="NormalinTable"/>
            </w:pPr>
            <w:r>
              <w:t>0.</w:t>
            </w:r>
            <w:r>
              <w:t>0%</w:t>
            </w:r>
          </w:p>
        </w:tc>
      </w:tr>
      <w:tr w:rsidR="00E546F5" w14:paraId="59103F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EFB" w14:textId="77777777" w:rsidR="00E546F5" w:rsidRDefault="00951CE2">
            <w:pPr>
              <w:pStyle w:val="NormalinTable"/>
            </w:pPr>
            <w:r>
              <w:t>5402480000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EFC" w14:textId="77777777" w:rsidR="00E546F5" w:rsidRDefault="00951CE2">
            <w:pPr>
              <w:pStyle w:val="Tier1"/>
            </w:pPr>
            <w:r>
              <w:t>Synthetic filament yarn (other than sewing thread), not put up for retail sale, including synthetic monofilament of less than 67 decitex</w:t>
            </w:r>
          </w:p>
          <w:p w14:paraId="59103EFD" w14:textId="77777777" w:rsidR="00E546F5" w:rsidRDefault="00951CE2">
            <w:pPr>
              <w:pStyle w:val="Tier2"/>
            </w:pPr>
            <w:r>
              <w:t>-</w:t>
            </w:r>
            <w:r>
              <w:tab/>
              <w:t>Other yarn, single, untwisted or with a twist not exceeding 50 turns per metre</w:t>
            </w:r>
          </w:p>
          <w:p w14:paraId="59103EFE" w14:textId="77777777" w:rsidR="00E546F5" w:rsidRDefault="00951CE2">
            <w:pPr>
              <w:pStyle w:val="Tier3"/>
            </w:pPr>
            <w:r>
              <w:t>-</w:t>
            </w:r>
            <w:r>
              <w:tab/>
              <w:t>-</w:t>
            </w:r>
            <w:r>
              <w:tab/>
              <w:t>Other, of polypropy</w:t>
            </w:r>
            <w:r>
              <w:t>lene</w:t>
            </w:r>
          </w:p>
          <w:p w14:paraId="59103EF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F00" w14:textId="77777777" w:rsidR="00E546F5" w:rsidRDefault="00951CE2">
            <w:pPr>
              <w:pStyle w:val="Tier3Bullet"/>
            </w:pPr>
            <w:r>
              <w:tab/>
            </w:r>
            <w:r>
              <w:tab/>
              <w:t>-</w:t>
            </w:r>
            <w:r>
              <w:tab/>
              <w:t>for fitting to or equipping such ships, boats or other vessels;</w:t>
            </w:r>
          </w:p>
          <w:p w14:paraId="59103F01"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3F02" w14:textId="77777777" w:rsidR="00E546F5" w:rsidRDefault="00951CE2">
            <w:pPr>
              <w:pStyle w:val="Tier3Bullet"/>
            </w:pPr>
            <w:r>
              <w:tab/>
            </w:r>
            <w:r>
              <w:tab/>
              <w:t>-</w:t>
            </w:r>
            <w:r>
              <w:tab/>
              <w:t>for equipping the above platfo</w:t>
            </w:r>
            <w:r>
              <w:t>rms;</w:t>
            </w:r>
          </w:p>
          <w:p w14:paraId="59103F0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04" w14:textId="77777777" w:rsidR="00E546F5" w:rsidRDefault="00951CE2">
            <w:pPr>
              <w:pStyle w:val="NormalinTable"/>
            </w:pPr>
            <w:r>
              <w:t>0.0%</w:t>
            </w:r>
          </w:p>
        </w:tc>
      </w:tr>
      <w:tr w:rsidR="00E546F5" w14:paraId="59103F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06" w14:textId="77777777" w:rsidR="00E546F5" w:rsidRDefault="00951CE2">
            <w:pPr>
              <w:pStyle w:val="NormalinTable"/>
            </w:pPr>
            <w:r>
              <w:t>5402490050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07" w14:textId="77777777" w:rsidR="00E546F5" w:rsidRDefault="00951CE2">
            <w:pPr>
              <w:pStyle w:val="Tier1"/>
            </w:pPr>
            <w:r>
              <w:t>Synthetic filament yarn (other than sewing thread), not put up for retail sale, including synthetic monofilament of less than 67 decitex</w:t>
            </w:r>
          </w:p>
          <w:p w14:paraId="59103F08" w14:textId="77777777" w:rsidR="00E546F5" w:rsidRDefault="00951CE2">
            <w:pPr>
              <w:pStyle w:val="Tier2"/>
            </w:pPr>
            <w:r>
              <w:t>-</w:t>
            </w:r>
            <w:r>
              <w:tab/>
              <w:t>Other yarn, single, untw</w:t>
            </w:r>
            <w:r>
              <w:t>isted or with a twist not exceeding 50 turns per metre</w:t>
            </w:r>
          </w:p>
          <w:p w14:paraId="59103F09" w14:textId="77777777" w:rsidR="00E546F5" w:rsidRDefault="00951CE2">
            <w:pPr>
              <w:pStyle w:val="Tier3"/>
            </w:pPr>
            <w:r>
              <w:t>-</w:t>
            </w:r>
            <w:r>
              <w:tab/>
              <w:t>-</w:t>
            </w:r>
            <w:r>
              <w:tab/>
              <w:t>Other</w:t>
            </w:r>
          </w:p>
          <w:p w14:paraId="59103F0A" w14:textId="77777777" w:rsidR="00E546F5" w:rsidRDefault="00951CE2">
            <w:pPr>
              <w:pStyle w:val="Tier4"/>
            </w:pPr>
            <w:r>
              <w:t>-</w:t>
            </w:r>
            <w:r>
              <w:tab/>
              <w:t>-</w:t>
            </w:r>
            <w:r>
              <w:tab/>
              <w:t>-</w:t>
            </w:r>
            <w:r>
              <w:tab/>
              <w:t>Non-textured filament yarn of poly(vinyl alcohol)</w:t>
            </w:r>
          </w:p>
          <w:p w14:paraId="59103F0B"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3F0C" w14:textId="77777777" w:rsidR="00E546F5" w:rsidRDefault="00951CE2">
            <w:pPr>
              <w:pStyle w:val="Tier4Bullet"/>
            </w:pPr>
            <w:r>
              <w:tab/>
            </w:r>
            <w:r>
              <w:tab/>
            </w:r>
            <w:r>
              <w:tab/>
              <w:t>-</w:t>
            </w:r>
            <w:r>
              <w:tab/>
              <w:t>for fitting to or equipping such ships, boats or other vessels;</w:t>
            </w:r>
          </w:p>
          <w:p w14:paraId="59103F0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3F0E" w14:textId="77777777" w:rsidR="00E546F5" w:rsidRDefault="00951CE2">
            <w:pPr>
              <w:pStyle w:val="Tier4Bullet"/>
            </w:pPr>
            <w:r>
              <w:tab/>
            </w:r>
            <w:r>
              <w:tab/>
            </w:r>
            <w:r>
              <w:tab/>
              <w:t>-</w:t>
            </w:r>
            <w:r>
              <w:tab/>
              <w:t>for equipping the above platforms;</w:t>
            </w:r>
          </w:p>
          <w:p w14:paraId="59103F0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10" w14:textId="77777777" w:rsidR="00E546F5" w:rsidRDefault="00951CE2">
            <w:pPr>
              <w:pStyle w:val="NormalinTable"/>
            </w:pPr>
            <w:r>
              <w:t>0.0%</w:t>
            </w:r>
          </w:p>
        </w:tc>
      </w:tr>
      <w:tr w:rsidR="00E546F5" w14:paraId="59103F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12" w14:textId="77777777" w:rsidR="00E546F5" w:rsidRDefault="00951CE2">
            <w:pPr>
              <w:pStyle w:val="NormalinTable"/>
            </w:pPr>
            <w:r>
              <w:t>5402490090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13" w14:textId="77777777" w:rsidR="00E546F5" w:rsidRDefault="00951CE2">
            <w:pPr>
              <w:pStyle w:val="Tier1"/>
            </w:pPr>
            <w:r>
              <w:t xml:space="preserve">Synthetic filament yarn (other than sewing thread), not </w:t>
            </w:r>
            <w:r>
              <w:t>put up for retail sale, including synthetic monofilament of less than 67 decitex</w:t>
            </w:r>
          </w:p>
          <w:p w14:paraId="59103F14" w14:textId="77777777" w:rsidR="00E546F5" w:rsidRDefault="00951CE2">
            <w:pPr>
              <w:pStyle w:val="Tier2"/>
            </w:pPr>
            <w:r>
              <w:t>-</w:t>
            </w:r>
            <w:r>
              <w:tab/>
              <w:t>Other yarn, single, untwisted or with a twist not exceeding 50 turns per metre</w:t>
            </w:r>
          </w:p>
          <w:p w14:paraId="59103F15" w14:textId="77777777" w:rsidR="00E546F5" w:rsidRDefault="00951CE2">
            <w:pPr>
              <w:pStyle w:val="Tier3"/>
            </w:pPr>
            <w:r>
              <w:t>-</w:t>
            </w:r>
            <w:r>
              <w:tab/>
              <w:t>-</w:t>
            </w:r>
            <w:r>
              <w:tab/>
              <w:t>Other</w:t>
            </w:r>
          </w:p>
          <w:p w14:paraId="59103F16" w14:textId="77777777" w:rsidR="00E546F5" w:rsidRDefault="00951CE2">
            <w:pPr>
              <w:pStyle w:val="Tier4"/>
            </w:pPr>
            <w:r>
              <w:t>-</w:t>
            </w:r>
            <w:r>
              <w:tab/>
              <w:t>-</w:t>
            </w:r>
            <w:r>
              <w:tab/>
              <w:t>-</w:t>
            </w:r>
            <w:r>
              <w:tab/>
              <w:t>Other</w:t>
            </w:r>
          </w:p>
          <w:p w14:paraId="59103F17"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3F18" w14:textId="77777777" w:rsidR="00E546F5" w:rsidRDefault="00951CE2">
            <w:pPr>
              <w:pStyle w:val="Tier4Bullet"/>
            </w:pPr>
            <w:r>
              <w:tab/>
            </w:r>
            <w:r>
              <w:tab/>
            </w:r>
            <w:r>
              <w:tab/>
              <w:t>-</w:t>
            </w:r>
            <w:r>
              <w:tab/>
              <w:t>for fitting to or equipping such ships, boats or other vessels;</w:t>
            </w:r>
          </w:p>
          <w:p w14:paraId="59103F19"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3F1A" w14:textId="77777777" w:rsidR="00E546F5" w:rsidRDefault="00951CE2">
            <w:pPr>
              <w:pStyle w:val="Tier4Bullet"/>
            </w:pPr>
            <w:r>
              <w:tab/>
            </w:r>
            <w:r>
              <w:tab/>
            </w:r>
            <w:r>
              <w:tab/>
              <w:t>-</w:t>
            </w:r>
            <w:r>
              <w:tab/>
              <w:t>for equipping the above platforms;</w:t>
            </w:r>
          </w:p>
          <w:p w14:paraId="59103F1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1C" w14:textId="77777777" w:rsidR="00E546F5" w:rsidRDefault="00951CE2">
            <w:pPr>
              <w:pStyle w:val="NormalinTable"/>
            </w:pPr>
            <w:r>
              <w:t>0.0%</w:t>
            </w:r>
          </w:p>
        </w:tc>
      </w:tr>
      <w:tr w:rsidR="00E546F5" w14:paraId="59103F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1E" w14:textId="77777777" w:rsidR="00E546F5" w:rsidRDefault="00951CE2">
            <w:pPr>
              <w:pStyle w:val="NormalinTable"/>
            </w:pPr>
            <w:r>
              <w:t>5402510000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1F" w14:textId="77777777" w:rsidR="00E546F5" w:rsidRDefault="00951CE2">
            <w:pPr>
              <w:pStyle w:val="Tier1"/>
            </w:pPr>
            <w:r>
              <w:t>Synthetic filament yarn (other than sewing thread), not put up for retail sale, including synthetic monofilament of less than 67 decitex</w:t>
            </w:r>
          </w:p>
          <w:p w14:paraId="59103F20" w14:textId="77777777" w:rsidR="00E546F5" w:rsidRDefault="00951CE2">
            <w:pPr>
              <w:pStyle w:val="Tier2"/>
            </w:pPr>
            <w:r>
              <w:t>-</w:t>
            </w:r>
            <w:r>
              <w:tab/>
              <w:t>Other yarn, single, with a twist exceeding 50 turns per metre</w:t>
            </w:r>
          </w:p>
          <w:p w14:paraId="59103F21" w14:textId="77777777" w:rsidR="00E546F5" w:rsidRDefault="00951CE2">
            <w:pPr>
              <w:pStyle w:val="Tier3"/>
            </w:pPr>
            <w:r>
              <w:t>-</w:t>
            </w:r>
            <w:r>
              <w:tab/>
              <w:t>-</w:t>
            </w:r>
            <w:r>
              <w:tab/>
              <w:t>Of nylon or other polyamides</w:t>
            </w:r>
          </w:p>
          <w:p w14:paraId="59103F22" w14:textId="77777777" w:rsidR="00E546F5" w:rsidRDefault="00951CE2">
            <w:pPr>
              <w:pStyle w:val="Tier3Bullet"/>
            </w:pPr>
            <w:r>
              <w:tab/>
            </w:r>
            <w:r>
              <w:tab/>
              <w:t>-</w:t>
            </w:r>
            <w:r>
              <w:tab/>
              <w:t>for inc</w:t>
            </w:r>
            <w:r>
              <w:t>orporation in ships, boats or other vessels listed in Table 1, for the purposes of their construction, repair, maintenance or conversion;</w:t>
            </w:r>
          </w:p>
          <w:p w14:paraId="59103F23" w14:textId="77777777" w:rsidR="00E546F5" w:rsidRDefault="00951CE2">
            <w:pPr>
              <w:pStyle w:val="Tier3Bullet"/>
            </w:pPr>
            <w:r>
              <w:tab/>
            </w:r>
            <w:r>
              <w:tab/>
              <w:t>-</w:t>
            </w:r>
            <w:r>
              <w:tab/>
              <w:t>for fitting to or equipping such ships, boats or other vessels;</w:t>
            </w:r>
          </w:p>
          <w:p w14:paraId="59103F24" w14:textId="77777777" w:rsidR="00E546F5" w:rsidRDefault="00951CE2">
            <w:pPr>
              <w:pStyle w:val="Tier3Bullet"/>
            </w:pPr>
            <w:r>
              <w:tab/>
            </w:r>
            <w:r>
              <w:tab/>
              <w:t>-</w:t>
            </w:r>
            <w:r>
              <w:tab/>
              <w:t>for incorporation, for the purposes of their c</w:t>
            </w:r>
            <w:r>
              <w:t>onstruction, repair, maintenance or conversion, in drilling or production platforms listed below: fixed, of subheading ex 8430 49 or floating or submersible of subheading 8905 20;</w:t>
            </w:r>
          </w:p>
          <w:p w14:paraId="59103F25" w14:textId="77777777" w:rsidR="00E546F5" w:rsidRDefault="00951CE2">
            <w:pPr>
              <w:pStyle w:val="Tier3Bullet"/>
            </w:pPr>
            <w:r>
              <w:tab/>
            </w:r>
            <w:r>
              <w:tab/>
              <w:t>-</w:t>
            </w:r>
            <w:r>
              <w:tab/>
              <w:t>for equipping the above platforms;</w:t>
            </w:r>
          </w:p>
          <w:p w14:paraId="59103F26" w14:textId="77777777" w:rsidR="00E546F5" w:rsidRDefault="00951CE2">
            <w:pPr>
              <w:pStyle w:val="Tier3Bullet"/>
            </w:pPr>
            <w:r>
              <w:tab/>
            </w:r>
            <w:r>
              <w:tab/>
              <w:t>-</w:t>
            </w:r>
            <w:r>
              <w:tab/>
              <w:t>for linking these drilling or pro</w:t>
            </w:r>
            <w:r>
              <w:t>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27" w14:textId="77777777" w:rsidR="00E546F5" w:rsidRDefault="00951CE2">
            <w:pPr>
              <w:pStyle w:val="NormalinTable"/>
            </w:pPr>
            <w:r>
              <w:t>0.0%</w:t>
            </w:r>
          </w:p>
        </w:tc>
      </w:tr>
      <w:tr w:rsidR="00E546F5" w14:paraId="59103F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29" w14:textId="77777777" w:rsidR="00E546F5" w:rsidRDefault="00951CE2">
            <w:pPr>
              <w:pStyle w:val="NormalinTable"/>
            </w:pPr>
            <w:r>
              <w:t>5402520000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2A" w14:textId="77777777" w:rsidR="00E546F5" w:rsidRDefault="00951CE2">
            <w:pPr>
              <w:pStyle w:val="Tier1"/>
            </w:pPr>
            <w:r>
              <w:t>Synthetic filament yarn (other than sewing thread), not put up for retail sale, including synthetic monofilament of less than 67 decitex</w:t>
            </w:r>
          </w:p>
          <w:p w14:paraId="59103F2B" w14:textId="77777777" w:rsidR="00E546F5" w:rsidRDefault="00951CE2">
            <w:pPr>
              <w:pStyle w:val="Tier2"/>
            </w:pPr>
            <w:r>
              <w:t>-</w:t>
            </w:r>
            <w:r>
              <w:tab/>
              <w:t>Other yarn, single, with a twist exceeding 50 turns per metre</w:t>
            </w:r>
          </w:p>
          <w:p w14:paraId="59103F2C" w14:textId="77777777" w:rsidR="00E546F5" w:rsidRDefault="00951CE2">
            <w:pPr>
              <w:pStyle w:val="Tier3"/>
            </w:pPr>
            <w:r>
              <w:t>-</w:t>
            </w:r>
            <w:r>
              <w:tab/>
              <w:t>-</w:t>
            </w:r>
            <w:r>
              <w:tab/>
              <w:t>Of polyesters</w:t>
            </w:r>
          </w:p>
          <w:p w14:paraId="59103F2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F2E" w14:textId="77777777" w:rsidR="00E546F5" w:rsidRDefault="00951CE2">
            <w:pPr>
              <w:pStyle w:val="Tier3Bullet"/>
            </w:pPr>
            <w:r>
              <w:tab/>
            </w:r>
            <w:r>
              <w:tab/>
              <w:t>-</w:t>
            </w:r>
            <w:r>
              <w:tab/>
              <w:t>for fitting to or equipping such ships, boats or other vessels;</w:t>
            </w:r>
          </w:p>
          <w:p w14:paraId="59103F2F" w14:textId="77777777" w:rsidR="00E546F5" w:rsidRDefault="00951CE2">
            <w:pPr>
              <w:pStyle w:val="Tier3Bullet"/>
            </w:pP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3F30" w14:textId="77777777" w:rsidR="00E546F5" w:rsidRDefault="00951CE2">
            <w:pPr>
              <w:pStyle w:val="Tier3Bullet"/>
            </w:pPr>
            <w:r>
              <w:tab/>
            </w:r>
            <w:r>
              <w:tab/>
              <w:t>-</w:t>
            </w:r>
            <w:r>
              <w:tab/>
              <w:t>for equipping the above platforms;</w:t>
            </w:r>
          </w:p>
          <w:p w14:paraId="59103F31" w14:textId="77777777" w:rsidR="00E546F5" w:rsidRDefault="00951CE2">
            <w:pPr>
              <w:pStyle w:val="Tier3Bullet"/>
            </w:pPr>
            <w:r>
              <w:tab/>
            </w:r>
            <w:r>
              <w:tab/>
              <w:t>-</w:t>
            </w:r>
            <w:r>
              <w:tab/>
              <w:t>for lin</w:t>
            </w:r>
            <w:r>
              <w:t>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32" w14:textId="77777777" w:rsidR="00E546F5" w:rsidRDefault="00951CE2">
            <w:pPr>
              <w:pStyle w:val="NormalinTable"/>
            </w:pPr>
            <w:r>
              <w:t>0.0%</w:t>
            </w:r>
          </w:p>
        </w:tc>
      </w:tr>
      <w:tr w:rsidR="00E546F5" w14:paraId="59103F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34" w14:textId="77777777" w:rsidR="00E546F5" w:rsidRDefault="00951CE2">
            <w:pPr>
              <w:pStyle w:val="NormalinTable"/>
            </w:pPr>
            <w:r>
              <w:t>5402530000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35" w14:textId="77777777" w:rsidR="00E546F5" w:rsidRDefault="00951CE2">
            <w:pPr>
              <w:pStyle w:val="Tier1"/>
            </w:pPr>
            <w:r>
              <w:t>Synthetic filament yarn (other than sewing thread), not put up for retail sale, including synthetic monofilament of less than 67 decitex</w:t>
            </w:r>
          </w:p>
          <w:p w14:paraId="59103F36" w14:textId="77777777" w:rsidR="00E546F5" w:rsidRDefault="00951CE2">
            <w:pPr>
              <w:pStyle w:val="Tier2"/>
            </w:pPr>
            <w:r>
              <w:t>-</w:t>
            </w:r>
            <w:r>
              <w:tab/>
              <w:t xml:space="preserve">Other yarn, single, with a twist </w:t>
            </w:r>
            <w:r>
              <w:t>exceeding 50 turns per metre</w:t>
            </w:r>
          </w:p>
          <w:p w14:paraId="59103F37" w14:textId="77777777" w:rsidR="00E546F5" w:rsidRDefault="00951CE2">
            <w:pPr>
              <w:pStyle w:val="Tier3"/>
            </w:pPr>
            <w:r>
              <w:t>-</w:t>
            </w:r>
            <w:r>
              <w:tab/>
              <w:t>-</w:t>
            </w:r>
            <w:r>
              <w:tab/>
              <w:t>Of polypropylene</w:t>
            </w:r>
          </w:p>
          <w:p w14:paraId="59103F3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F39" w14:textId="77777777" w:rsidR="00E546F5" w:rsidRDefault="00951CE2">
            <w:pPr>
              <w:pStyle w:val="Tier3Bullet"/>
            </w:pPr>
            <w:r>
              <w:tab/>
            </w:r>
            <w:r>
              <w:tab/>
              <w:t>-</w:t>
            </w:r>
            <w:r>
              <w:tab/>
              <w:t>for fitting to or equipping such ships, boats or othe</w:t>
            </w:r>
            <w:r>
              <w:t>r vessels;</w:t>
            </w:r>
          </w:p>
          <w:p w14:paraId="59103F3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3F3B" w14:textId="77777777" w:rsidR="00E546F5" w:rsidRDefault="00951CE2">
            <w:pPr>
              <w:pStyle w:val="Tier3Bullet"/>
            </w:pPr>
            <w:r>
              <w:tab/>
            </w:r>
            <w:r>
              <w:tab/>
              <w:t>-</w:t>
            </w:r>
            <w:r>
              <w:tab/>
              <w:t>for equippi</w:t>
            </w:r>
            <w:r>
              <w:t>ng the above platforms;</w:t>
            </w:r>
          </w:p>
          <w:p w14:paraId="59103F3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3D" w14:textId="77777777" w:rsidR="00E546F5" w:rsidRDefault="00951CE2">
            <w:pPr>
              <w:pStyle w:val="NormalinTable"/>
            </w:pPr>
            <w:r>
              <w:t>0.0%</w:t>
            </w:r>
          </w:p>
        </w:tc>
      </w:tr>
      <w:tr w:rsidR="00E546F5" w14:paraId="59103F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3F" w14:textId="77777777" w:rsidR="00E546F5" w:rsidRDefault="00951CE2">
            <w:pPr>
              <w:pStyle w:val="NormalinTable"/>
            </w:pPr>
            <w:r>
              <w:t>5402590000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40" w14:textId="77777777" w:rsidR="00E546F5" w:rsidRDefault="00951CE2">
            <w:pPr>
              <w:pStyle w:val="Tier1"/>
            </w:pPr>
            <w:r>
              <w:t>Synthetic filament yarn (other than sewing thread), not put up for retail sale, including synthetic monofilament of less than 67 decitex</w:t>
            </w:r>
          </w:p>
          <w:p w14:paraId="59103F41" w14:textId="77777777" w:rsidR="00E546F5" w:rsidRDefault="00951CE2">
            <w:pPr>
              <w:pStyle w:val="Tier2"/>
            </w:pPr>
            <w:r>
              <w:t>-</w:t>
            </w:r>
            <w:r>
              <w:tab/>
            </w:r>
            <w:r>
              <w:t>Other yarn, single, with a twist exceeding 50 turns per metre</w:t>
            </w:r>
          </w:p>
          <w:p w14:paraId="59103F42" w14:textId="77777777" w:rsidR="00E546F5" w:rsidRDefault="00951CE2">
            <w:pPr>
              <w:pStyle w:val="Tier3"/>
            </w:pPr>
            <w:r>
              <w:t>-</w:t>
            </w:r>
            <w:r>
              <w:tab/>
              <w:t>-</w:t>
            </w:r>
            <w:r>
              <w:tab/>
              <w:t>Other</w:t>
            </w:r>
          </w:p>
          <w:p w14:paraId="59103F4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3F44" w14:textId="77777777" w:rsidR="00E546F5" w:rsidRDefault="00951CE2">
            <w:pPr>
              <w:pStyle w:val="Tier3Bullet"/>
            </w:pPr>
            <w:r>
              <w:tab/>
            </w:r>
            <w:r>
              <w:tab/>
              <w:t>-</w:t>
            </w:r>
            <w:r>
              <w:tab/>
              <w:t>for fitting to or equipping suc</w:t>
            </w:r>
            <w:r>
              <w:t>h ships, boats or other vessels;</w:t>
            </w:r>
          </w:p>
          <w:p w14:paraId="59103F45"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3F46" w14:textId="77777777" w:rsidR="00E546F5" w:rsidRDefault="00951CE2">
            <w:pPr>
              <w:pStyle w:val="Tier3Bullet"/>
            </w:pPr>
            <w:r>
              <w:tab/>
            </w:r>
            <w:r>
              <w:tab/>
              <w:t>-</w:t>
            </w:r>
            <w:r>
              <w:tab/>
              <w:t>for equipping the above platforms;</w:t>
            </w:r>
          </w:p>
          <w:p w14:paraId="59103F4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48" w14:textId="77777777" w:rsidR="00E546F5" w:rsidRDefault="00951CE2">
            <w:pPr>
              <w:pStyle w:val="NormalinTable"/>
            </w:pPr>
            <w:r>
              <w:t>0.0%</w:t>
            </w:r>
          </w:p>
        </w:tc>
      </w:tr>
      <w:tr w:rsidR="00E546F5" w14:paraId="59103F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4A" w14:textId="77777777" w:rsidR="00E546F5" w:rsidRDefault="00951CE2">
            <w:pPr>
              <w:pStyle w:val="NormalinTable"/>
            </w:pPr>
            <w:r>
              <w:t>5402610000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4B" w14:textId="77777777" w:rsidR="00E546F5" w:rsidRDefault="00951CE2">
            <w:pPr>
              <w:pStyle w:val="Tier1"/>
            </w:pPr>
            <w:r>
              <w:t xml:space="preserve">Synthetic filament yarn (other than sewing thread), not put up for retail sale, including synthetic </w:t>
            </w:r>
            <w:r>
              <w:t>monofilament of less than 67 decitex</w:t>
            </w:r>
          </w:p>
          <w:p w14:paraId="59103F4C" w14:textId="77777777" w:rsidR="00E546F5" w:rsidRDefault="00951CE2">
            <w:pPr>
              <w:pStyle w:val="Tier2"/>
            </w:pPr>
            <w:r>
              <w:t>-</w:t>
            </w:r>
            <w:r>
              <w:tab/>
              <w:t>Other yarn, multiple (folded) or cabled</w:t>
            </w:r>
          </w:p>
          <w:p w14:paraId="59103F4D" w14:textId="77777777" w:rsidR="00E546F5" w:rsidRDefault="00951CE2">
            <w:pPr>
              <w:pStyle w:val="Tier3"/>
            </w:pPr>
            <w:r>
              <w:t>-</w:t>
            </w:r>
            <w:r>
              <w:tab/>
              <w:t>-</w:t>
            </w:r>
            <w:r>
              <w:tab/>
              <w:t>Of nylon or other polyamides</w:t>
            </w:r>
          </w:p>
          <w:p w14:paraId="59103F4E" w14:textId="77777777" w:rsidR="00E546F5" w:rsidRDefault="00951CE2">
            <w:pPr>
              <w:pStyle w:val="Tier3Bullet"/>
            </w:pPr>
            <w:r>
              <w:tab/>
            </w:r>
            <w:r>
              <w:tab/>
              <w:t>-</w:t>
            </w:r>
            <w:r>
              <w:tab/>
              <w:t>for incorporation in ships, boats or other vessels listed in Table 1, for the purposes of their construction, repair, maintenance or convers</w:t>
            </w:r>
            <w:r>
              <w:t>ion;</w:t>
            </w:r>
          </w:p>
          <w:p w14:paraId="59103F4F" w14:textId="77777777" w:rsidR="00E546F5" w:rsidRDefault="00951CE2">
            <w:pPr>
              <w:pStyle w:val="Tier3Bullet"/>
            </w:pPr>
            <w:r>
              <w:tab/>
            </w:r>
            <w:r>
              <w:tab/>
              <w:t>-</w:t>
            </w:r>
            <w:r>
              <w:tab/>
              <w:t>for fitting to or equipping such ships, boats or other vessels;</w:t>
            </w:r>
          </w:p>
          <w:p w14:paraId="59103F50"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3F51" w14:textId="77777777" w:rsidR="00E546F5" w:rsidRDefault="00951CE2">
            <w:pPr>
              <w:pStyle w:val="Tier3Bullet"/>
            </w:pPr>
            <w:r>
              <w:tab/>
            </w:r>
            <w:r>
              <w:tab/>
              <w:t>-</w:t>
            </w:r>
            <w:r>
              <w:tab/>
              <w:t>for equipping the above platforms;</w:t>
            </w:r>
          </w:p>
          <w:p w14:paraId="59103F5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53" w14:textId="77777777" w:rsidR="00E546F5" w:rsidRDefault="00951CE2">
            <w:pPr>
              <w:pStyle w:val="NormalinTable"/>
            </w:pPr>
            <w:r>
              <w:t>0.0%</w:t>
            </w:r>
          </w:p>
        </w:tc>
      </w:tr>
      <w:tr w:rsidR="00E546F5" w14:paraId="59103F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55" w14:textId="77777777" w:rsidR="00E546F5" w:rsidRDefault="00951CE2">
            <w:pPr>
              <w:pStyle w:val="NormalinTable"/>
            </w:pPr>
            <w:r>
              <w:t>5402620000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56" w14:textId="77777777" w:rsidR="00E546F5" w:rsidRDefault="00951CE2">
            <w:pPr>
              <w:pStyle w:val="Tier1"/>
            </w:pPr>
            <w:r>
              <w:t>Synthetic filament yarn (other than sewing thread), not put up for retail sale,</w:t>
            </w:r>
            <w:r>
              <w:t xml:space="preserve"> including synthetic monofilament of less than 67 decitex</w:t>
            </w:r>
          </w:p>
          <w:p w14:paraId="59103F57" w14:textId="77777777" w:rsidR="00E546F5" w:rsidRDefault="00951CE2">
            <w:pPr>
              <w:pStyle w:val="Tier2"/>
            </w:pPr>
            <w:r>
              <w:t>-</w:t>
            </w:r>
            <w:r>
              <w:tab/>
              <w:t>Other yarn, multiple (folded) or cabled</w:t>
            </w:r>
          </w:p>
          <w:p w14:paraId="59103F58" w14:textId="77777777" w:rsidR="00E546F5" w:rsidRDefault="00951CE2">
            <w:pPr>
              <w:pStyle w:val="Tier3"/>
            </w:pPr>
            <w:r>
              <w:t>-</w:t>
            </w:r>
            <w:r>
              <w:tab/>
              <w:t>-</w:t>
            </w:r>
            <w:r>
              <w:tab/>
              <w:t>Of polyesters</w:t>
            </w:r>
          </w:p>
          <w:p w14:paraId="59103F59" w14:textId="77777777" w:rsidR="00E546F5" w:rsidRDefault="00951CE2">
            <w:pPr>
              <w:pStyle w:val="Tier3Bullet"/>
            </w:pPr>
            <w:r>
              <w:tab/>
            </w:r>
            <w:r>
              <w:tab/>
              <w:t>-</w:t>
            </w:r>
            <w:r>
              <w:tab/>
              <w:t>for incorporation in ships, boats or other vessels listed in Table 1, for the purposes of their construction, repair, maintenance or c</w:t>
            </w:r>
            <w:r>
              <w:t>onversion;</w:t>
            </w:r>
          </w:p>
          <w:p w14:paraId="59103F5A" w14:textId="77777777" w:rsidR="00E546F5" w:rsidRDefault="00951CE2">
            <w:pPr>
              <w:pStyle w:val="Tier3Bullet"/>
            </w:pPr>
            <w:r>
              <w:tab/>
            </w:r>
            <w:r>
              <w:tab/>
              <w:t>-</w:t>
            </w:r>
            <w:r>
              <w:tab/>
              <w:t>for fitting to or equipping such ships, boats or other vessels;</w:t>
            </w:r>
          </w:p>
          <w:p w14:paraId="59103F5B"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F5C" w14:textId="77777777" w:rsidR="00E546F5" w:rsidRDefault="00951CE2">
            <w:pPr>
              <w:pStyle w:val="Tier3Bullet"/>
            </w:pPr>
            <w:r>
              <w:tab/>
            </w:r>
            <w:r>
              <w:tab/>
              <w:t>-</w:t>
            </w:r>
            <w:r>
              <w:tab/>
              <w:t>for equipping the above platforms;</w:t>
            </w:r>
          </w:p>
          <w:p w14:paraId="59103F5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5E" w14:textId="77777777" w:rsidR="00E546F5" w:rsidRDefault="00951CE2">
            <w:pPr>
              <w:pStyle w:val="NormalinTable"/>
            </w:pPr>
            <w:r>
              <w:t>0.0%</w:t>
            </w:r>
          </w:p>
        </w:tc>
      </w:tr>
      <w:tr w:rsidR="00E546F5" w14:paraId="59103F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60" w14:textId="77777777" w:rsidR="00E546F5" w:rsidRDefault="00951CE2">
            <w:pPr>
              <w:pStyle w:val="NormalinTable"/>
            </w:pPr>
            <w:r>
              <w:t>5402630000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61" w14:textId="77777777" w:rsidR="00E546F5" w:rsidRDefault="00951CE2">
            <w:pPr>
              <w:pStyle w:val="Tier1"/>
            </w:pPr>
            <w:r>
              <w:t>Synthetic filament yarn (other than sewing thread), not p</w:t>
            </w:r>
            <w:r>
              <w:t>ut up for retail sale, including synthetic monofilament of less than 67 decitex</w:t>
            </w:r>
          </w:p>
          <w:p w14:paraId="59103F62" w14:textId="77777777" w:rsidR="00E546F5" w:rsidRDefault="00951CE2">
            <w:pPr>
              <w:pStyle w:val="Tier2"/>
            </w:pPr>
            <w:r>
              <w:t>-</w:t>
            </w:r>
            <w:r>
              <w:tab/>
              <w:t>Other yarn, multiple (folded) or cabled</w:t>
            </w:r>
          </w:p>
          <w:p w14:paraId="59103F63" w14:textId="77777777" w:rsidR="00E546F5" w:rsidRDefault="00951CE2">
            <w:pPr>
              <w:pStyle w:val="Tier3"/>
            </w:pPr>
            <w:r>
              <w:t>-</w:t>
            </w:r>
            <w:r>
              <w:tab/>
              <w:t>-</w:t>
            </w:r>
            <w:r>
              <w:tab/>
              <w:t>Of polypropylene</w:t>
            </w:r>
          </w:p>
          <w:p w14:paraId="59103F64"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F65" w14:textId="77777777" w:rsidR="00E546F5" w:rsidRDefault="00951CE2">
            <w:pPr>
              <w:pStyle w:val="Tier3Bullet"/>
            </w:pPr>
            <w:r>
              <w:tab/>
            </w:r>
            <w:r>
              <w:tab/>
              <w:t>-</w:t>
            </w:r>
            <w:r>
              <w:tab/>
              <w:t>for fitting to or equipping such ships, boats or other vessels;</w:t>
            </w:r>
          </w:p>
          <w:p w14:paraId="59103F66"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F67" w14:textId="77777777" w:rsidR="00E546F5" w:rsidRDefault="00951CE2">
            <w:pPr>
              <w:pStyle w:val="Tier3Bullet"/>
            </w:pPr>
            <w:r>
              <w:tab/>
            </w:r>
            <w:r>
              <w:tab/>
              <w:t>-</w:t>
            </w:r>
            <w:r>
              <w:tab/>
              <w:t>for equipping the above platforms;</w:t>
            </w:r>
          </w:p>
          <w:p w14:paraId="59103F6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69" w14:textId="77777777" w:rsidR="00E546F5" w:rsidRDefault="00951CE2">
            <w:pPr>
              <w:pStyle w:val="NormalinTable"/>
            </w:pPr>
            <w:r>
              <w:t>0.0%</w:t>
            </w:r>
          </w:p>
        </w:tc>
      </w:tr>
      <w:tr w:rsidR="00E546F5" w14:paraId="59103F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6B" w14:textId="77777777" w:rsidR="00E546F5" w:rsidRDefault="00951CE2">
            <w:pPr>
              <w:pStyle w:val="NormalinTable"/>
            </w:pPr>
            <w:r>
              <w:t>5402690000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6C" w14:textId="77777777" w:rsidR="00E546F5" w:rsidRDefault="00951CE2">
            <w:pPr>
              <w:pStyle w:val="Tier1"/>
            </w:pPr>
            <w:r>
              <w:t>Synthetic filament yarn (other than se</w:t>
            </w:r>
            <w:r>
              <w:t>wing thread), not put up for retail sale, including synthetic monofilament of less than 67 decitex</w:t>
            </w:r>
          </w:p>
          <w:p w14:paraId="59103F6D" w14:textId="77777777" w:rsidR="00E546F5" w:rsidRDefault="00951CE2">
            <w:pPr>
              <w:pStyle w:val="Tier2"/>
            </w:pPr>
            <w:r>
              <w:t>-</w:t>
            </w:r>
            <w:r>
              <w:tab/>
              <w:t>Other yarn, multiple (folded) or cabled</w:t>
            </w:r>
          </w:p>
          <w:p w14:paraId="59103F6E" w14:textId="77777777" w:rsidR="00E546F5" w:rsidRDefault="00951CE2">
            <w:pPr>
              <w:pStyle w:val="Tier3"/>
            </w:pPr>
            <w:r>
              <w:t>-</w:t>
            </w:r>
            <w:r>
              <w:tab/>
              <w:t>-</w:t>
            </w:r>
            <w:r>
              <w:tab/>
              <w:t>Other</w:t>
            </w:r>
          </w:p>
          <w:p w14:paraId="59103F6F"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3F70" w14:textId="77777777" w:rsidR="00E546F5" w:rsidRDefault="00951CE2">
            <w:pPr>
              <w:pStyle w:val="Tier3Bullet"/>
            </w:pPr>
            <w:r>
              <w:tab/>
            </w:r>
            <w:r>
              <w:tab/>
              <w:t>-</w:t>
            </w:r>
            <w:r>
              <w:tab/>
              <w:t>for fitting to or equipping such ships, boats or other vessels;</w:t>
            </w:r>
          </w:p>
          <w:p w14:paraId="59103F71"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3F72" w14:textId="77777777" w:rsidR="00E546F5" w:rsidRDefault="00951CE2">
            <w:pPr>
              <w:pStyle w:val="Tier3Bullet"/>
            </w:pPr>
            <w:r>
              <w:tab/>
            </w:r>
            <w:r>
              <w:tab/>
              <w:t>-</w:t>
            </w:r>
            <w:r>
              <w:tab/>
              <w:t>for equipping the above platforms;</w:t>
            </w:r>
          </w:p>
          <w:p w14:paraId="59103F7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74" w14:textId="77777777" w:rsidR="00E546F5" w:rsidRDefault="00951CE2">
            <w:pPr>
              <w:pStyle w:val="NormalinTable"/>
            </w:pPr>
            <w:r>
              <w:t>0.0%</w:t>
            </w:r>
          </w:p>
        </w:tc>
      </w:tr>
      <w:tr w:rsidR="00E546F5" w14:paraId="59103F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76" w14:textId="77777777" w:rsidR="00E546F5" w:rsidRDefault="00951CE2">
            <w:pPr>
              <w:pStyle w:val="NormalinTable"/>
            </w:pPr>
            <w:r>
              <w:t>5407000000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77" w14:textId="77777777" w:rsidR="00E546F5" w:rsidRDefault="00951CE2">
            <w:pPr>
              <w:pStyle w:val="Tier1"/>
            </w:pPr>
            <w:r>
              <w:t>Woven fabrics of synthetic filament ya</w:t>
            </w:r>
            <w:r>
              <w:t>rn, including woven fabrics obtained from materials of heading 5404</w:t>
            </w:r>
          </w:p>
          <w:p w14:paraId="59103F78" w14:textId="77777777" w:rsidR="00E546F5" w:rsidRDefault="00951CE2">
            <w:pPr>
              <w:pStyle w:val="Tier1Bullet"/>
            </w:pPr>
            <w:r>
              <w:t>-</w:t>
            </w:r>
            <w:r>
              <w:tab/>
              <w:t>for incorporation in ships, boats or other vessels listed in Table 1, for the purposes of their construction, repair, maintenance or conversion;</w:t>
            </w:r>
          </w:p>
          <w:p w14:paraId="59103F79" w14:textId="77777777" w:rsidR="00E546F5" w:rsidRDefault="00951CE2">
            <w:pPr>
              <w:pStyle w:val="Tier1Bullet"/>
            </w:pPr>
            <w:r>
              <w:t>-</w:t>
            </w:r>
            <w:r>
              <w:tab/>
              <w:t xml:space="preserve">for fitting to or equipping such </w:t>
            </w:r>
            <w:r>
              <w:t>ships, boats or other vessels;</w:t>
            </w:r>
          </w:p>
          <w:p w14:paraId="59103F7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14:paraId="59103F7B" w14:textId="77777777" w:rsidR="00E546F5" w:rsidRDefault="00951CE2">
            <w:pPr>
              <w:pStyle w:val="Tier1Bullet"/>
            </w:pPr>
            <w:r>
              <w:t>-</w:t>
            </w:r>
            <w:r>
              <w:tab/>
              <w:t>for equipping the above platforms;</w:t>
            </w:r>
          </w:p>
          <w:p w14:paraId="59103F7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7D" w14:textId="77777777" w:rsidR="00E546F5" w:rsidRDefault="00951CE2">
            <w:pPr>
              <w:pStyle w:val="NormalinTable"/>
            </w:pPr>
            <w:r>
              <w:t>0.0%</w:t>
            </w:r>
          </w:p>
        </w:tc>
      </w:tr>
      <w:tr w:rsidR="00E546F5" w14:paraId="59103F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7F" w14:textId="77777777" w:rsidR="00E546F5" w:rsidRDefault="00951CE2">
            <w:pPr>
              <w:pStyle w:val="NormalinTable"/>
            </w:pPr>
            <w:r>
              <w:t>5408000000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80" w14:textId="77777777" w:rsidR="00E546F5" w:rsidRDefault="00951CE2">
            <w:pPr>
              <w:pStyle w:val="Tier1"/>
            </w:pPr>
            <w:r>
              <w:t>Woven fabrics of artificial filament yarn, including woven fabrics obtained from materials of heading 5405</w:t>
            </w:r>
          </w:p>
          <w:p w14:paraId="59103F81"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3F82" w14:textId="77777777" w:rsidR="00E546F5" w:rsidRDefault="00951CE2">
            <w:pPr>
              <w:pStyle w:val="Tier1Bullet"/>
            </w:pPr>
            <w:r>
              <w:t>-</w:t>
            </w:r>
            <w:r>
              <w:tab/>
              <w:t>for fitting to or equipping such ships, boats or other vessels;</w:t>
            </w:r>
          </w:p>
          <w:p w14:paraId="59103F83" w14:textId="77777777" w:rsidR="00E546F5" w:rsidRDefault="00951CE2">
            <w:pPr>
              <w:pStyle w:val="Tier1Bullet"/>
            </w:pPr>
            <w:r>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3F84" w14:textId="77777777" w:rsidR="00E546F5" w:rsidRDefault="00951CE2">
            <w:pPr>
              <w:pStyle w:val="Tier1Bullet"/>
            </w:pPr>
            <w:r>
              <w:t>-</w:t>
            </w:r>
            <w:r>
              <w:tab/>
              <w:t>for equipping the above platforms;</w:t>
            </w:r>
          </w:p>
          <w:p w14:paraId="59103F85"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86" w14:textId="77777777" w:rsidR="00E546F5" w:rsidRDefault="00951CE2">
            <w:pPr>
              <w:pStyle w:val="NormalinTable"/>
            </w:pPr>
            <w:r>
              <w:t>0.0%</w:t>
            </w:r>
          </w:p>
        </w:tc>
      </w:tr>
    </w:tbl>
    <w:p w14:paraId="59103F88" w14:textId="77777777" w:rsidR="00E546F5" w:rsidRDefault="00951CE2">
      <w:pPr>
        <w:pStyle w:val="Heading1"/>
      </w:pPr>
      <w:r>
        <w:t>Chapter 55 : Man-Made Staple Fibres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F8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F8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F8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F8B" w14:textId="77777777" w:rsidR="00E546F5" w:rsidRDefault="00951CE2">
            <w:pPr>
              <w:pStyle w:val="NormalinTable"/>
              <w:rPr>
                <w:b/>
                <w:bCs w:val="0"/>
                <w:color w:val="FFFFFF"/>
              </w:rPr>
            </w:pPr>
            <w:r>
              <w:rPr>
                <w:b/>
                <w:bCs w:val="0"/>
                <w:color w:val="FFFFFF"/>
              </w:rPr>
              <w:t>Duty expression</w:t>
            </w:r>
          </w:p>
        </w:tc>
      </w:tr>
      <w:tr w:rsidR="00E546F5" w14:paraId="59103F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8D" w14:textId="77777777" w:rsidR="00E546F5" w:rsidRDefault="00951CE2">
            <w:pPr>
              <w:pStyle w:val="NormalinTable"/>
            </w:pPr>
            <w:r>
              <w:t>5512000000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8E" w14:textId="77777777" w:rsidR="00E546F5" w:rsidRDefault="00951CE2">
            <w:pPr>
              <w:pStyle w:val="Tier1"/>
            </w:pPr>
            <w:r>
              <w:t>Woven fabrics of synthetic staple fibres, containing 85% or more by weight of synthetic staple fibres</w:t>
            </w:r>
          </w:p>
          <w:p w14:paraId="59103F8F" w14:textId="77777777" w:rsidR="00E546F5" w:rsidRDefault="00951CE2">
            <w:pPr>
              <w:pStyle w:val="Tier1Bullet"/>
            </w:pPr>
            <w:r>
              <w:t>-</w:t>
            </w:r>
            <w:r>
              <w:tab/>
            </w:r>
            <w:r>
              <w:t>for incorporation in ships, boats or other vessels listed in Table 1, for the purposes of their construction, repair, maintenance or conversion;</w:t>
            </w:r>
          </w:p>
          <w:p w14:paraId="59103F90" w14:textId="77777777" w:rsidR="00E546F5" w:rsidRDefault="00951CE2">
            <w:pPr>
              <w:pStyle w:val="Tier1Bullet"/>
            </w:pPr>
            <w:r>
              <w:t>-</w:t>
            </w:r>
            <w:r>
              <w:tab/>
              <w:t>for fitting to or equipping such ships, boats or other vessels;</w:t>
            </w:r>
          </w:p>
          <w:p w14:paraId="59103F91" w14:textId="77777777" w:rsidR="00E546F5" w:rsidRDefault="00951CE2">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14:paraId="59103F92" w14:textId="77777777" w:rsidR="00E546F5" w:rsidRDefault="00951CE2">
            <w:pPr>
              <w:pStyle w:val="Tier1Bullet"/>
            </w:pPr>
            <w:r>
              <w:t>-</w:t>
            </w:r>
            <w:r>
              <w:tab/>
              <w:t>for equipping the above platforms;</w:t>
            </w:r>
          </w:p>
          <w:p w14:paraId="59103F93" w14:textId="77777777" w:rsidR="00E546F5" w:rsidRDefault="00951CE2">
            <w:pPr>
              <w:pStyle w:val="Tier1Bullet"/>
            </w:pPr>
            <w:r>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94" w14:textId="77777777" w:rsidR="00E546F5" w:rsidRDefault="00951CE2">
            <w:pPr>
              <w:pStyle w:val="NormalinTable"/>
            </w:pPr>
            <w:r>
              <w:t>0.0%</w:t>
            </w:r>
          </w:p>
        </w:tc>
      </w:tr>
      <w:tr w:rsidR="00E546F5" w14:paraId="59103F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96" w14:textId="77777777" w:rsidR="00E546F5" w:rsidRDefault="00951CE2">
            <w:pPr>
              <w:pStyle w:val="NormalinTable"/>
            </w:pPr>
            <w:r>
              <w:t>5513000000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97" w14:textId="77777777" w:rsidR="00E546F5" w:rsidRDefault="00951CE2">
            <w:pPr>
              <w:pStyle w:val="Tier1"/>
            </w:pPr>
            <w:r>
              <w:t>Woven fabrics of synthetic staple fibres, containing less than 85% by weight of such fibres, mixed mainly or solely with cotton, of a weight not exceeding 170 g/m</w:t>
            </w:r>
            <w:r>
              <w:rPr>
                <w:vertAlign w:val="superscript"/>
              </w:rPr>
              <w:t>2</w:t>
            </w:r>
          </w:p>
          <w:p w14:paraId="59103F98"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3F99" w14:textId="77777777" w:rsidR="00E546F5" w:rsidRDefault="00951CE2">
            <w:pPr>
              <w:pStyle w:val="Tier1Bullet"/>
            </w:pPr>
            <w:r>
              <w:t>-</w:t>
            </w:r>
            <w:r>
              <w:tab/>
              <w:t>for fitting to or equipping such ships, boats or other vessels;</w:t>
            </w:r>
          </w:p>
          <w:p w14:paraId="59103F9A"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3F9B" w14:textId="77777777" w:rsidR="00E546F5" w:rsidRDefault="00951CE2">
            <w:pPr>
              <w:pStyle w:val="Tier1Bullet"/>
            </w:pPr>
            <w:r>
              <w:t>-</w:t>
            </w:r>
            <w:r>
              <w:tab/>
              <w:t>for equipping the above platforms;</w:t>
            </w:r>
          </w:p>
          <w:p w14:paraId="59103F9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9D" w14:textId="77777777" w:rsidR="00E546F5" w:rsidRDefault="00951CE2">
            <w:pPr>
              <w:pStyle w:val="NormalinTable"/>
            </w:pPr>
            <w:r>
              <w:t>0.0%</w:t>
            </w:r>
          </w:p>
        </w:tc>
      </w:tr>
      <w:tr w:rsidR="00E546F5" w14:paraId="59103F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9F" w14:textId="77777777" w:rsidR="00E546F5" w:rsidRDefault="00951CE2">
            <w:pPr>
              <w:pStyle w:val="NormalinTable"/>
            </w:pPr>
            <w:r>
              <w:t>5514000000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A0" w14:textId="77777777" w:rsidR="00E546F5" w:rsidRDefault="00951CE2">
            <w:pPr>
              <w:pStyle w:val="Tier1"/>
            </w:pPr>
            <w:r>
              <w:t>Woven fabrics of synthetic staple fibres, containing less than 85% by weight of such fibres, mixed mainly or solely with cotton, of a weight exceeding 170 g/m</w:t>
            </w:r>
            <w:r>
              <w:rPr>
                <w:vertAlign w:val="superscript"/>
              </w:rPr>
              <w:t>2</w:t>
            </w:r>
          </w:p>
          <w:p w14:paraId="59103FA1" w14:textId="77777777" w:rsidR="00E546F5" w:rsidRDefault="00951CE2">
            <w:pPr>
              <w:pStyle w:val="Tier1Bullet"/>
            </w:pPr>
            <w:r>
              <w:t>-</w:t>
            </w:r>
            <w:r>
              <w:tab/>
              <w:t>for incorporation in ships, boats or other vessels listed in Table 1, for the pur</w:t>
            </w:r>
            <w:r>
              <w:t>poses of their construction, repair, maintenance or conversion;</w:t>
            </w:r>
          </w:p>
          <w:p w14:paraId="59103FA2" w14:textId="77777777" w:rsidR="00E546F5" w:rsidRDefault="00951CE2">
            <w:pPr>
              <w:pStyle w:val="Tier1Bullet"/>
            </w:pPr>
            <w:r>
              <w:t>-</w:t>
            </w:r>
            <w:r>
              <w:tab/>
              <w:t>for fitting to or equipping such ships, boats or other vessels;</w:t>
            </w:r>
          </w:p>
          <w:p w14:paraId="59103FA3" w14:textId="77777777" w:rsidR="00E546F5" w:rsidRDefault="00951CE2">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3FA4" w14:textId="77777777" w:rsidR="00E546F5" w:rsidRDefault="00951CE2">
            <w:pPr>
              <w:pStyle w:val="Tier1Bullet"/>
            </w:pPr>
            <w:r>
              <w:t>-</w:t>
            </w:r>
            <w:r>
              <w:tab/>
              <w:t>for equipping the above platforms;</w:t>
            </w:r>
          </w:p>
          <w:p w14:paraId="59103FA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A6" w14:textId="77777777" w:rsidR="00E546F5" w:rsidRDefault="00951CE2">
            <w:pPr>
              <w:pStyle w:val="NormalinTable"/>
            </w:pPr>
            <w:r>
              <w:t>0.0%</w:t>
            </w:r>
          </w:p>
        </w:tc>
      </w:tr>
      <w:tr w:rsidR="00E546F5" w14:paraId="59103F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A8" w14:textId="77777777" w:rsidR="00E546F5" w:rsidRDefault="00951CE2">
            <w:pPr>
              <w:pStyle w:val="NormalinTable"/>
            </w:pPr>
            <w:r>
              <w:t>5515000000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A9" w14:textId="77777777" w:rsidR="00E546F5" w:rsidRDefault="00951CE2">
            <w:pPr>
              <w:pStyle w:val="Tier1"/>
            </w:pPr>
            <w:r>
              <w:t>Other woven fabr</w:t>
            </w:r>
            <w:r>
              <w:t>ics of synthetic staple fibres</w:t>
            </w:r>
          </w:p>
          <w:p w14:paraId="59103FAA" w14:textId="77777777" w:rsidR="00E546F5" w:rsidRDefault="00951CE2">
            <w:pPr>
              <w:pStyle w:val="Tier1Bullet"/>
            </w:pPr>
            <w:r>
              <w:t>-</w:t>
            </w:r>
            <w:r>
              <w:tab/>
              <w:t>for incorporation in ships, boats or other vessels listed in Table 1, for the purposes of their construction, repair, maintenance or conversion;</w:t>
            </w:r>
          </w:p>
          <w:p w14:paraId="59103FAB" w14:textId="77777777" w:rsidR="00E546F5" w:rsidRDefault="00951CE2">
            <w:pPr>
              <w:pStyle w:val="Tier1Bullet"/>
            </w:pPr>
            <w:r>
              <w:t>-</w:t>
            </w:r>
            <w:r>
              <w:tab/>
              <w:t>for fitting to or equipping such ships, boats or other vessels;</w:t>
            </w:r>
          </w:p>
          <w:p w14:paraId="59103FAC" w14:textId="77777777" w:rsidR="00E546F5" w:rsidRDefault="00951CE2">
            <w:pPr>
              <w:pStyle w:val="Tier1Bullet"/>
            </w:pPr>
            <w:r>
              <w:t>-</w:t>
            </w:r>
            <w:r>
              <w:tab/>
              <w:t>for incorp</w:t>
            </w:r>
            <w:r>
              <w:t>oration, for the purposes of their construction, repair, maintenance or conversion, in drilling or production platforms listed below: fixed, of subheading ex 8430 49 or floating or submersible of subheading 8905 20;</w:t>
            </w:r>
          </w:p>
          <w:p w14:paraId="59103FAD" w14:textId="77777777" w:rsidR="00E546F5" w:rsidRDefault="00951CE2">
            <w:pPr>
              <w:pStyle w:val="Tier1Bullet"/>
            </w:pPr>
            <w:r>
              <w:t>-</w:t>
            </w:r>
            <w:r>
              <w:tab/>
              <w:t>for equipping the above platforms;</w:t>
            </w:r>
          </w:p>
          <w:p w14:paraId="59103FAE" w14:textId="77777777" w:rsidR="00E546F5" w:rsidRDefault="00951CE2">
            <w:pPr>
              <w:pStyle w:val="Tier1Bullet"/>
            </w:pPr>
            <w:r>
              <w:t>-</w:t>
            </w:r>
            <w:r>
              <w:tab/>
              <w:t>f</w:t>
            </w:r>
            <w:r>
              <w:t>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AF" w14:textId="77777777" w:rsidR="00E546F5" w:rsidRDefault="00951CE2">
            <w:pPr>
              <w:pStyle w:val="NormalinTable"/>
            </w:pPr>
            <w:r>
              <w:t>0.0%</w:t>
            </w:r>
          </w:p>
        </w:tc>
      </w:tr>
      <w:tr w:rsidR="00E546F5" w14:paraId="59103F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B1" w14:textId="77777777" w:rsidR="00E546F5" w:rsidRDefault="00951CE2">
            <w:pPr>
              <w:pStyle w:val="NormalinTable"/>
            </w:pPr>
            <w:r>
              <w:t>5516000000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B2" w14:textId="77777777" w:rsidR="00E546F5" w:rsidRDefault="00951CE2">
            <w:pPr>
              <w:pStyle w:val="Tier1"/>
            </w:pPr>
            <w:r>
              <w:t>Woven fabrics of artificial staple fibres</w:t>
            </w:r>
          </w:p>
          <w:p w14:paraId="59103FB3"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3FB4" w14:textId="77777777" w:rsidR="00E546F5" w:rsidRDefault="00951CE2">
            <w:pPr>
              <w:pStyle w:val="Tier1Bullet"/>
            </w:pPr>
            <w:r>
              <w:t>-</w:t>
            </w:r>
            <w:r>
              <w:tab/>
              <w:t>for fitting to or equipping such ships, boats or other vessels;</w:t>
            </w:r>
          </w:p>
          <w:p w14:paraId="59103FB5"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3FB6" w14:textId="77777777" w:rsidR="00E546F5" w:rsidRDefault="00951CE2">
            <w:pPr>
              <w:pStyle w:val="Tier1Bullet"/>
            </w:pPr>
            <w:r>
              <w:t>-</w:t>
            </w:r>
            <w:r>
              <w:tab/>
              <w:t>for equipping the above platforms;</w:t>
            </w:r>
          </w:p>
          <w:p w14:paraId="59103FB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B8" w14:textId="77777777" w:rsidR="00E546F5" w:rsidRDefault="00951CE2">
            <w:pPr>
              <w:pStyle w:val="NormalinTable"/>
            </w:pPr>
            <w:r>
              <w:t>0.0%</w:t>
            </w:r>
          </w:p>
        </w:tc>
      </w:tr>
    </w:tbl>
    <w:p w14:paraId="59103FBA" w14:textId="77777777" w:rsidR="00E546F5" w:rsidRDefault="00951CE2">
      <w:pPr>
        <w:pStyle w:val="Heading1"/>
      </w:pPr>
      <w:r>
        <w:t>Chapter 56 : Wadding, Felt and Nonwovens; Special Yarns; Twine, Cordage,</w:t>
      </w:r>
      <w:r>
        <w:t xml:space="preserve"> Ropes and Cables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3FBE"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3FBB"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3FBC"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3FBD" w14:textId="77777777" w:rsidR="00E546F5" w:rsidRDefault="00951CE2">
            <w:pPr>
              <w:pStyle w:val="NormalinTable"/>
              <w:rPr>
                <w:b/>
                <w:bCs w:val="0"/>
                <w:color w:val="FFFFFF"/>
              </w:rPr>
            </w:pPr>
            <w:r>
              <w:rPr>
                <w:b/>
                <w:bCs w:val="0"/>
                <w:color w:val="FFFFFF"/>
              </w:rPr>
              <w:t>Duty expression</w:t>
            </w:r>
          </w:p>
        </w:tc>
      </w:tr>
      <w:tr w:rsidR="00E546F5" w14:paraId="59103F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BF" w14:textId="77777777" w:rsidR="00E546F5" w:rsidRDefault="00951CE2">
            <w:pPr>
              <w:pStyle w:val="NormalinTable"/>
            </w:pPr>
            <w:r>
              <w:t>5602000000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C0" w14:textId="77777777" w:rsidR="00E546F5" w:rsidRDefault="00951CE2">
            <w:pPr>
              <w:pStyle w:val="Tier1"/>
            </w:pPr>
            <w:r>
              <w:t>Felt, whether or not impregnated, coated, covered or laminated</w:t>
            </w:r>
          </w:p>
          <w:p w14:paraId="59103FC1" w14:textId="77777777" w:rsidR="00E546F5" w:rsidRDefault="00951CE2">
            <w:pPr>
              <w:pStyle w:val="Tier1Bullet"/>
            </w:pPr>
            <w:r>
              <w:t>-</w:t>
            </w:r>
            <w:r>
              <w:tab/>
              <w:t xml:space="preserve">for incorporation in ships, boats or other vessels listed in Table 1, for the </w:t>
            </w:r>
            <w:r>
              <w:t>purposes of their construction, repair, maintenance or conversion;</w:t>
            </w:r>
          </w:p>
          <w:p w14:paraId="59103FC2" w14:textId="77777777" w:rsidR="00E546F5" w:rsidRDefault="00951CE2">
            <w:pPr>
              <w:pStyle w:val="Tier1Bullet"/>
            </w:pPr>
            <w:r>
              <w:t>-</w:t>
            </w:r>
            <w:r>
              <w:tab/>
              <w:t>for fitting to or equipping such ships, boats or other vessels;</w:t>
            </w:r>
          </w:p>
          <w:p w14:paraId="59103FC3" w14:textId="77777777" w:rsidR="00E546F5" w:rsidRDefault="00951CE2">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14:paraId="59103FC4" w14:textId="77777777" w:rsidR="00E546F5" w:rsidRDefault="00951CE2">
            <w:pPr>
              <w:pStyle w:val="Tier1Bullet"/>
            </w:pPr>
            <w:r>
              <w:t>-</w:t>
            </w:r>
            <w:r>
              <w:tab/>
              <w:t>for equipping the above platforms;</w:t>
            </w:r>
          </w:p>
          <w:p w14:paraId="59103FC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C6" w14:textId="77777777" w:rsidR="00E546F5" w:rsidRDefault="00951CE2">
            <w:pPr>
              <w:pStyle w:val="NormalinTable"/>
            </w:pPr>
            <w:r>
              <w:t>0.0%</w:t>
            </w:r>
          </w:p>
        </w:tc>
      </w:tr>
      <w:tr w:rsidR="00E546F5" w14:paraId="59103F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C8" w14:textId="77777777" w:rsidR="00E546F5" w:rsidRDefault="00951CE2">
            <w:pPr>
              <w:pStyle w:val="NormalinTable"/>
            </w:pPr>
            <w:r>
              <w:t>5603111010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C9" w14:textId="77777777" w:rsidR="00E546F5" w:rsidRDefault="00951CE2">
            <w:pPr>
              <w:pStyle w:val="Tier1"/>
            </w:pPr>
            <w:r>
              <w:t xml:space="preserve">Nonwovens, whether or not </w:t>
            </w:r>
            <w:r>
              <w:t>impregnated, coated, covered or laminated</w:t>
            </w:r>
          </w:p>
          <w:p w14:paraId="59103FCA" w14:textId="77777777" w:rsidR="00E546F5" w:rsidRDefault="00951CE2">
            <w:pPr>
              <w:pStyle w:val="Tier2"/>
            </w:pPr>
            <w:r>
              <w:t>-</w:t>
            </w:r>
            <w:r>
              <w:tab/>
              <w:t>Of man-made filaments</w:t>
            </w:r>
          </w:p>
          <w:p w14:paraId="59103FCB" w14:textId="77777777" w:rsidR="00E546F5" w:rsidRDefault="00951CE2">
            <w:pPr>
              <w:pStyle w:val="Tier3"/>
            </w:pPr>
            <w:r>
              <w:t>-</w:t>
            </w:r>
            <w:r>
              <w:tab/>
              <w:t>-</w:t>
            </w:r>
            <w:r>
              <w:tab/>
              <w:t>Weighing not more than 25 g/m</w:t>
            </w:r>
            <w:r>
              <w:rPr>
                <w:vertAlign w:val="superscript"/>
              </w:rPr>
              <w:t>2</w:t>
            </w:r>
          </w:p>
          <w:p w14:paraId="59103FCC" w14:textId="77777777" w:rsidR="00E546F5" w:rsidRDefault="00951CE2">
            <w:pPr>
              <w:pStyle w:val="Tier4"/>
            </w:pPr>
            <w:r>
              <w:t>-</w:t>
            </w:r>
            <w:r>
              <w:tab/>
              <w:t>-</w:t>
            </w:r>
            <w:r>
              <w:tab/>
              <w:t>-</w:t>
            </w:r>
            <w:r>
              <w:tab/>
              <w:t>Coated or covered</w:t>
            </w:r>
          </w:p>
          <w:p w14:paraId="59103FCD" w14:textId="77777777" w:rsidR="00E546F5" w:rsidRDefault="00951CE2">
            <w:pPr>
              <w:pStyle w:val="Tier5"/>
            </w:pPr>
            <w:r>
              <w:t>-</w:t>
            </w:r>
            <w:r>
              <w:tab/>
              <w:t>-</w:t>
            </w:r>
            <w:r>
              <w:tab/>
              <w:t>-</w:t>
            </w:r>
            <w:r>
              <w:tab/>
              <w:t>-</w:t>
            </w:r>
            <w:r>
              <w:tab/>
              <w:t>Poly(vinyl alcohol) non-wovens, in the piece or cut into rectangles: - of a thickness of 200 µm or more but not more than 2</w:t>
            </w:r>
            <w:r>
              <w:t>80 µm and - of a weight of 20 g/m</w:t>
            </w:r>
            <w:r>
              <w:rPr>
                <w:vertAlign w:val="superscript"/>
              </w:rPr>
              <w:t>2</w:t>
            </w:r>
            <w:r>
              <w:t>or more but not more than 50 g/m</w:t>
            </w:r>
            <w:r>
              <w:rPr>
                <w:vertAlign w:val="superscript"/>
              </w:rPr>
              <w:t>2</w:t>
            </w:r>
          </w:p>
          <w:p w14:paraId="59103FC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FCF" w14:textId="77777777" w:rsidR="00E546F5" w:rsidRDefault="00951CE2">
            <w:pPr>
              <w:pStyle w:val="Tier5Bullet"/>
            </w:pPr>
            <w:r>
              <w:tab/>
            </w:r>
            <w:r>
              <w:tab/>
            </w:r>
            <w:r>
              <w:tab/>
            </w:r>
            <w:r>
              <w:tab/>
              <w:t>-</w:t>
            </w:r>
            <w:r>
              <w:tab/>
              <w:t xml:space="preserve">for fitting to or </w:t>
            </w:r>
            <w:r>
              <w:t>equipping such ships, boats or other vessels;</w:t>
            </w:r>
          </w:p>
          <w:p w14:paraId="59103FD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3FD1" w14:textId="77777777" w:rsidR="00E546F5" w:rsidRDefault="00951CE2">
            <w:pPr>
              <w:pStyle w:val="Tier5Bullet"/>
            </w:pPr>
            <w:r>
              <w:tab/>
            </w:r>
            <w:r>
              <w:tab/>
            </w:r>
            <w:r>
              <w:tab/>
            </w:r>
            <w:r>
              <w:tab/>
              <w:t>-</w:t>
            </w:r>
            <w:r>
              <w:tab/>
              <w:t>for equipping the above platforms;</w:t>
            </w:r>
          </w:p>
          <w:p w14:paraId="59103FD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D3" w14:textId="77777777" w:rsidR="00E546F5" w:rsidRDefault="00951CE2">
            <w:pPr>
              <w:pStyle w:val="NormalinTable"/>
            </w:pPr>
            <w:r>
              <w:t>0.0%</w:t>
            </w:r>
          </w:p>
        </w:tc>
      </w:tr>
      <w:tr w:rsidR="00E546F5" w14:paraId="59103F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D5" w14:textId="77777777" w:rsidR="00E546F5" w:rsidRDefault="00951CE2">
            <w:pPr>
              <w:pStyle w:val="NormalinTable"/>
            </w:pPr>
            <w:r>
              <w:t>5603111090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D6" w14:textId="77777777" w:rsidR="00E546F5" w:rsidRDefault="00951CE2">
            <w:pPr>
              <w:pStyle w:val="Tier1"/>
            </w:pPr>
            <w:r>
              <w:t>Nonwovens, whether or not impregnated, coated, covered or laminated</w:t>
            </w:r>
          </w:p>
          <w:p w14:paraId="59103FD7" w14:textId="77777777" w:rsidR="00E546F5" w:rsidRDefault="00951CE2">
            <w:pPr>
              <w:pStyle w:val="Tier2"/>
            </w:pPr>
            <w:r>
              <w:t>-</w:t>
            </w:r>
            <w:r>
              <w:tab/>
              <w:t>Of man-made filaments</w:t>
            </w:r>
          </w:p>
          <w:p w14:paraId="59103FD8" w14:textId="77777777" w:rsidR="00E546F5" w:rsidRDefault="00951CE2">
            <w:pPr>
              <w:pStyle w:val="Tier3"/>
            </w:pPr>
            <w:r>
              <w:t>-</w:t>
            </w:r>
            <w:r>
              <w:tab/>
              <w:t>-</w:t>
            </w:r>
            <w:r>
              <w:tab/>
              <w:t>Weighin</w:t>
            </w:r>
            <w:r>
              <w:t>g not more than 25 g/m</w:t>
            </w:r>
            <w:r>
              <w:rPr>
                <w:vertAlign w:val="superscript"/>
              </w:rPr>
              <w:t>2</w:t>
            </w:r>
          </w:p>
          <w:p w14:paraId="59103FD9" w14:textId="77777777" w:rsidR="00E546F5" w:rsidRDefault="00951CE2">
            <w:pPr>
              <w:pStyle w:val="Tier4"/>
            </w:pPr>
            <w:r>
              <w:t>-</w:t>
            </w:r>
            <w:r>
              <w:tab/>
              <w:t>-</w:t>
            </w:r>
            <w:r>
              <w:tab/>
              <w:t>-</w:t>
            </w:r>
            <w:r>
              <w:tab/>
              <w:t>Coated or covered</w:t>
            </w:r>
          </w:p>
          <w:p w14:paraId="59103FDA" w14:textId="77777777" w:rsidR="00E546F5" w:rsidRDefault="00951CE2">
            <w:pPr>
              <w:pStyle w:val="Tier5"/>
            </w:pPr>
            <w:r>
              <w:t>-</w:t>
            </w:r>
            <w:r>
              <w:tab/>
              <w:t>-</w:t>
            </w:r>
            <w:r>
              <w:tab/>
              <w:t>-</w:t>
            </w:r>
            <w:r>
              <w:tab/>
              <w:t>-</w:t>
            </w:r>
            <w:r>
              <w:tab/>
              <w:t>Other</w:t>
            </w:r>
          </w:p>
          <w:p w14:paraId="59103FD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3FDC" w14:textId="77777777" w:rsidR="00E546F5" w:rsidRDefault="00951CE2">
            <w:pPr>
              <w:pStyle w:val="Tier5Bullet"/>
            </w:pPr>
            <w:r>
              <w:tab/>
            </w:r>
            <w:r>
              <w:tab/>
            </w:r>
            <w:r>
              <w:tab/>
            </w:r>
            <w:r>
              <w:tab/>
              <w:t>-</w:t>
            </w:r>
            <w:r>
              <w:tab/>
              <w:t xml:space="preserve">for fitting to or equipping such </w:t>
            </w:r>
            <w:r>
              <w:t>ships, boats or other vessels;</w:t>
            </w:r>
          </w:p>
          <w:p w14:paraId="59103FD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3FDE" w14:textId="77777777" w:rsidR="00E546F5" w:rsidRDefault="00951CE2">
            <w:pPr>
              <w:pStyle w:val="Tier5Bullet"/>
            </w:pPr>
            <w:r>
              <w:tab/>
            </w:r>
            <w:r>
              <w:tab/>
            </w:r>
            <w:r>
              <w:tab/>
            </w:r>
            <w:r>
              <w:tab/>
              <w:t>-</w:t>
            </w:r>
            <w:r>
              <w:tab/>
              <w:t>for equipping the above platforms;</w:t>
            </w:r>
          </w:p>
          <w:p w14:paraId="59103FD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E0" w14:textId="77777777" w:rsidR="00E546F5" w:rsidRDefault="00951CE2">
            <w:pPr>
              <w:pStyle w:val="NormalinTable"/>
            </w:pPr>
            <w:r>
              <w:t>0.0%</w:t>
            </w:r>
          </w:p>
        </w:tc>
      </w:tr>
      <w:tr w:rsidR="00E546F5" w14:paraId="59103F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E2" w14:textId="77777777" w:rsidR="00E546F5" w:rsidRDefault="00951CE2">
            <w:pPr>
              <w:pStyle w:val="NormalinTable"/>
            </w:pPr>
            <w:r>
              <w:t>5603119010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E3" w14:textId="77777777" w:rsidR="00E546F5" w:rsidRDefault="00951CE2">
            <w:pPr>
              <w:pStyle w:val="Tier1"/>
            </w:pPr>
            <w:r>
              <w:t>Nonwovens, whether or not impregnated, coated, covered or laminated</w:t>
            </w:r>
          </w:p>
          <w:p w14:paraId="59103FE4" w14:textId="77777777" w:rsidR="00E546F5" w:rsidRDefault="00951CE2">
            <w:pPr>
              <w:pStyle w:val="Tier2"/>
            </w:pPr>
            <w:r>
              <w:t>-</w:t>
            </w:r>
            <w:r>
              <w:tab/>
              <w:t>Of man-made filaments</w:t>
            </w:r>
          </w:p>
          <w:p w14:paraId="59103FE5" w14:textId="77777777" w:rsidR="00E546F5" w:rsidRDefault="00951CE2">
            <w:pPr>
              <w:pStyle w:val="Tier3"/>
            </w:pPr>
            <w:r>
              <w:t>-</w:t>
            </w:r>
            <w:r>
              <w:tab/>
              <w:t>-</w:t>
            </w:r>
            <w:r>
              <w:tab/>
              <w:t xml:space="preserve">Weighing not more </w:t>
            </w:r>
            <w:r>
              <w:t>than 25 g/m</w:t>
            </w:r>
            <w:r>
              <w:rPr>
                <w:vertAlign w:val="superscript"/>
              </w:rPr>
              <w:t>2</w:t>
            </w:r>
          </w:p>
          <w:p w14:paraId="59103FE6" w14:textId="77777777" w:rsidR="00E546F5" w:rsidRDefault="00951CE2">
            <w:pPr>
              <w:pStyle w:val="Tier4"/>
            </w:pPr>
            <w:r>
              <w:t>-</w:t>
            </w:r>
            <w:r>
              <w:tab/>
              <w:t>-</w:t>
            </w:r>
            <w:r>
              <w:tab/>
              <w:t>-</w:t>
            </w:r>
            <w:r>
              <w:tab/>
              <w:t>Other</w:t>
            </w:r>
          </w:p>
          <w:p w14:paraId="59103FE7" w14:textId="77777777" w:rsidR="00E546F5" w:rsidRDefault="00951CE2">
            <w:pPr>
              <w:pStyle w:val="Tier5"/>
            </w:pPr>
            <w:r>
              <w:t>-</w:t>
            </w:r>
            <w:r>
              <w:tab/>
              <w:t>-</w:t>
            </w:r>
            <w:r>
              <w:tab/>
              <w:t>-</w:t>
            </w:r>
            <w:r>
              <w:tab/>
              <w:t>-</w:t>
            </w:r>
            <w:r>
              <w:tab/>
              <w:t>Poly(vinyl alcohol) non-wovens, in the piece or cut into rectangles: - of a thickness of 200 µm or more but not more than 280 µm and - of a weight of 20 g/m</w:t>
            </w:r>
            <w:r>
              <w:rPr>
                <w:vertAlign w:val="superscript"/>
              </w:rPr>
              <w:t>2</w:t>
            </w:r>
            <w:r>
              <w:t>or more but not more than 50 g/m</w:t>
            </w:r>
            <w:r>
              <w:rPr>
                <w:vertAlign w:val="superscript"/>
              </w:rPr>
              <w:t>2</w:t>
            </w:r>
          </w:p>
          <w:p w14:paraId="59103FE8" w14:textId="77777777" w:rsidR="00E546F5" w:rsidRDefault="00951CE2">
            <w:pPr>
              <w:pStyle w:val="Tier5Bullet"/>
            </w:pPr>
            <w:r>
              <w:tab/>
            </w:r>
            <w:r>
              <w:tab/>
            </w:r>
            <w:r>
              <w:tab/>
            </w:r>
            <w:r>
              <w:tab/>
              <w:t>-</w:t>
            </w:r>
            <w:r>
              <w:tab/>
              <w:t>for incorporation in ships</w:t>
            </w:r>
            <w:r>
              <w:t>, boats or other vessels listed in Table 1, for the purposes of their construction, repair, maintenance or conversion;</w:t>
            </w:r>
          </w:p>
          <w:p w14:paraId="59103FE9" w14:textId="77777777" w:rsidR="00E546F5" w:rsidRDefault="00951CE2">
            <w:pPr>
              <w:pStyle w:val="Tier5Bullet"/>
            </w:pPr>
            <w:r>
              <w:tab/>
            </w:r>
            <w:r>
              <w:tab/>
            </w:r>
            <w:r>
              <w:tab/>
            </w:r>
            <w:r>
              <w:tab/>
              <w:t>-</w:t>
            </w:r>
            <w:r>
              <w:tab/>
              <w:t>for fitting to or equipping such ships, boats or other vessels;</w:t>
            </w:r>
          </w:p>
          <w:p w14:paraId="59103FEA" w14:textId="77777777" w:rsidR="00E546F5" w:rsidRDefault="00951CE2">
            <w:pPr>
              <w:pStyle w:val="Tier5Bullet"/>
            </w:pP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3FEB" w14:textId="77777777" w:rsidR="00E546F5" w:rsidRDefault="00951CE2">
            <w:pPr>
              <w:pStyle w:val="Tier5Bullet"/>
            </w:pPr>
            <w:r>
              <w:tab/>
            </w:r>
            <w:r>
              <w:tab/>
            </w:r>
            <w:r>
              <w:tab/>
            </w:r>
            <w:r>
              <w:tab/>
              <w:t>-</w:t>
            </w:r>
            <w:r>
              <w:tab/>
              <w:t>for equipping the above platforms;</w:t>
            </w:r>
          </w:p>
          <w:p w14:paraId="59103FEC" w14:textId="77777777" w:rsidR="00E546F5" w:rsidRDefault="00951CE2">
            <w:pPr>
              <w:pStyle w:val="Tier5Bullet"/>
            </w:pPr>
            <w:r>
              <w:tab/>
            </w:r>
            <w:r>
              <w:tab/>
            </w:r>
            <w:r>
              <w:tab/>
            </w:r>
            <w:r>
              <w:tab/>
              <w:t>-</w:t>
            </w:r>
            <w:r>
              <w:tab/>
              <w:t>for linking these drilling or production pla</w:t>
            </w:r>
            <w:r>
              <w:t>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ED" w14:textId="77777777" w:rsidR="00E546F5" w:rsidRDefault="00951CE2">
            <w:pPr>
              <w:pStyle w:val="NormalinTable"/>
            </w:pPr>
            <w:r>
              <w:t>0.0%</w:t>
            </w:r>
          </w:p>
        </w:tc>
      </w:tr>
      <w:tr w:rsidR="00E546F5" w14:paraId="59103F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EF" w14:textId="77777777" w:rsidR="00E546F5" w:rsidRDefault="00951CE2">
            <w:pPr>
              <w:pStyle w:val="NormalinTable"/>
            </w:pPr>
            <w:r>
              <w:t>5603119090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F0" w14:textId="77777777" w:rsidR="00E546F5" w:rsidRDefault="00951CE2">
            <w:pPr>
              <w:pStyle w:val="Tier1"/>
            </w:pPr>
            <w:r>
              <w:t>Nonwovens, whether or not impregnated, coated, covered or laminated</w:t>
            </w:r>
          </w:p>
          <w:p w14:paraId="59103FF1" w14:textId="77777777" w:rsidR="00E546F5" w:rsidRDefault="00951CE2">
            <w:pPr>
              <w:pStyle w:val="Tier2"/>
            </w:pPr>
            <w:r>
              <w:t>-</w:t>
            </w:r>
            <w:r>
              <w:tab/>
              <w:t>Of man-made filaments</w:t>
            </w:r>
          </w:p>
          <w:p w14:paraId="59103FF2" w14:textId="77777777" w:rsidR="00E546F5" w:rsidRDefault="00951CE2">
            <w:pPr>
              <w:pStyle w:val="Tier3"/>
            </w:pPr>
            <w:r>
              <w:t>-</w:t>
            </w:r>
            <w:r>
              <w:tab/>
              <w:t>-</w:t>
            </w:r>
            <w:r>
              <w:tab/>
              <w:t>Weighing not more than 25 g/m</w:t>
            </w:r>
            <w:r>
              <w:rPr>
                <w:vertAlign w:val="superscript"/>
              </w:rPr>
              <w:t>2</w:t>
            </w:r>
          </w:p>
          <w:p w14:paraId="59103FF3" w14:textId="77777777" w:rsidR="00E546F5" w:rsidRDefault="00951CE2">
            <w:pPr>
              <w:pStyle w:val="Tier4"/>
            </w:pPr>
            <w:r>
              <w:t>-</w:t>
            </w:r>
            <w:r>
              <w:tab/>
              <w:t>-</w:t>
            </w:r>
            <w:r>
              <w:tab/>
              <w:t>-</w:t>
            </w:r>
            <w:r>
              <w:tab/>
              <w:t>Other</w:t>
            </w:r>
          </w:p>
          <w:p w14:paraId="59103FF4" w14:textId="77777777" w:rsidR="00E546F5" w:rsidRDefault="00951CE2">
            <w:pPr>
              <w:pStyle w:val="Tier5"/>
            </w:pPr>
            <w:r>
              <w:t>-</w:t>
            </w:r>
            <w:r>
              <w:tab/>
              <w:t>-</w:t>
            </w:r>
            <w:r>
              <w:tab/>
              <w:t>-</w:t>
            </w:r>
            <w:r>
              <w:tab/>
              <w:t>-</w:t>
            </w:r>
            <w:r>
              <w:tab/>
              <w:t>Other</w:t>
            </w:r>
          </w:p>
          <w:p w14:paraId="59103FF5"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3FF6" w14:textId="77777777" w:rsidR="00E546F5" w:rsidRDefault="00951CE2">
            <w:pPr>
              <w:pStyle w:val="Tier5Bullet"/>
            </w:pPr>
            <w:r>
              <w:tab/>
            </w:r>
            <w:r>
              <w:tab/>
            </w:r>
            <w:r>
              <w:tab/>
            </w:r>
            <w:r>
              <w:tab/>
              <w:t>-</w:t>
            </w:r>
            <w:r>
              <w:tab/>
              <w:t>for fitting to or equipping such ships, boats or other vessels;</w:t>
            </w:r>
          </w:p>
          <w:p w14:paraId="59103FF7"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3FF8" w14:textId="77777777" w:rsidR="00E546F5" w:rsidRDefault="00951CE2">
            <w:pPr>
              <w:pStyle w:val="Tier5Bullet"/>
            </w:pPr>
            <w:r>
              <w:tab/>
            </w:r>
            <w:r>
              <w:tab/>
            </w:r>
            <w:r>
              <w:tab/>
            </w:r>
            <w:r>
              <w:tab/>
              <w:t>-</w:t>
            </w:r>
            <w:r>
              <w:tab/>
              <w:t>for equipping the above platforms;</w:t>
            </w:r>
          </w:p>
          <w:p w14:paraId="59103FF9"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3FFA" w14:textId="77777777" w:rsidR="00E546F5" w:rsidRDefault="00951CE2">
            <w:pPr>
              <w:pStyle w:val="NormalinTable"/>
            </w:pPr>
            <w:r>
              <w:t>0.0%</w:t>
            </w:r>
          </w:p>
        </w:tc>
      </w:tr>
      <w:tr w:rsidR="00E546F5" w14:paraId="591040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3FFC" w14:textId="77777777" w:rsidR="00E546F5" w:rsidRDefault="00951CE2">
            <w:pPr>
              <w:pStyle w:val="NormalinTable"/>
            </w:pPr>
            <w:r>
              <w:t>5603121000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3FFD" w14:textId="77777777" w:rsidR="00E546F5" w:rsidRDefault="00951CE2">
            <w:pPr>
              <w:pStyle w:val="Tier1"/>
            </w:pPr>
            <w:r>
              <w:t>Nonwovens, whether or not impregnated, coated, covered or laminated</w:t>
            </w:r>
          </w:p>
          <w:p w14:paraId="59103FFE" w14:textId="77777777" w:rsidR="00E546F5" w:rsidRDefault="00951CE2">
            <w:pPr>
              <w:pStyle w:val="Tier2"/>
            </w:pPr>
            <w:r>
              <w:t>-</w:t>
            </w:r>
            <w:r>
              <w:tab/>
              <w:t>Of man-made filaments</w:t>
            </w:r>
          </w:p>
          <w:p w14:paraId="59103FFF"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00" w14:textId="77777777" w:rsidR="00E546F5" w:rsidRDefault="00951CE2">
            <w:pPr>
              <w:pStyle w:val="Tier4"/>
            </w:pPr>
            <w:r>
              <w:t>-</w:t>
            </w:r>
            <w:r>
              <w:tab/>
              <w:t>-</w:t>
            </w:r>
            <w:r>
              <w:tab/>
              <w:t>-</w:t>
            </w:r>
            <w:r>
              <w:tab/>
              <w:t>Coated or covered</w:t>
            </w:r>
          </w:p>
          <w:p w14:paraId="59104001"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4002" w14:textId="77777777" w:rsidR="00E546F5" w:rsidRDefault="00951CE2">
            <w:pPr>
              <w:pStyle w:val="Tier4Bullet"/>
            </w:pPr>
            <w:r>
              <w:tab/>
            </w:r>
            <w:r>
              <w:tab/>
            </w:r>
            <w:r>
              <w:tab/>
              <w:t>-</w:t>
            </w:r>
            <w:r>
              <w:tab/>
              <w:t>for fitting to or equipping such ships, boats or other vessels;</w:t>
            </w:r>
          </w:p>
          <w:p w14:paraId="59104003"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4004" w14:textId="77777777" w:rsidR="00E546F5" w:rsidRDefault="00951CE2">
            <w:pPr>
              <w:pStyle w:val="Tier4Bullet"/>
            </w:pPr>
            <w:r>
              <w:tab/>
            </w:r>
            <w:r>
              <w:tab/>
            </w:r>
            <w:r>
              <w:tab/>
              <w:t>-</w:t>
            </w:r>
            <w:r>
              <w:tab/>
              <w:t>for equipping the above platforms;</w:t>
            </w:r>
          </w:p>
          <w:p w14:paraId="59104005"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06" w14:textId="77777777" w:rsidR="00E546F5" w:rsidRDefault="00951CE2">
            <w:pPr>
              <w:pStyle w:val="NormalinTable"/>
            </w:pPr>
            <w:r>
              <w:t>0.0%</w:t>
            </w:r>
          </w:p>
        </w:tc>
      </w:tr>
      <w:tr w:rsidR="00E546F5" w14:paraId="591040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08" w14:textId="77777777" w:rsidR="00E546F5" w:rsidRDefault="00951CE2">
            <w:pPr>
              <w:pStyle w:val="NormalinTable"/>
            </w:pPr>
            <w:r>
              <w:t>5603129010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09" w14:textId="77777777" w:rsidR="00E546F5" w:rsidRDefault="00951CE2">
            <w:pPr>
              <w:pStyle w:val="Tier1"/>
            </w:pPr>
            <w:r>
              <w:t>Nonwovens, whether or not impregnated, coated, covered or laminated</w:t>
            </w:r>
          </w:p>
          <w:p w14:paraId="5910400A" w14:textId="77777777" w:rsidR="00E546F5" w:rsidRDefault="00951CE2">
            <w:pPr>
              <w:pStyle w:val="Tier2"/>
            </w:pPr>
            <w:r>
              <w:t>-</w:t>
            </w:r>
            <w:r>
              <w:tab/>
              <w:t>Of man-made filaments</w:t>
            </w:r>
          </w:p>
          <w:p w14:paraId="5910400B"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0C" w14:textId="77777777" w:rsidR="00E546F5" w:rsidRDefault="00951CE2">
            <w:pPr>
              <w:pStyle w:val="Tier4"/>
            </w:pPr>
            <w:r>
              <w:t>-</w:t>
            </w:r>
            <w:r>
              <w:tab/>
              <w:t>-</w:t>
            </w:r>
            <w:r>
              <w:tab/>
              <w:t>-</w:t>
            </w:r>
            <w:r>
              <w:tab/>
              <w:t>Other</w:t>
            </w:r>
          </w:p>
          <w:p w14:paraId="5910400D" w14:textId="77777777" w:rsidR="00E546F5" w:rsidRDefault="00951CE2">
            <w:pPr>
              <w:pStyle w:val="Tier5"/>
            </w:pPr>
            <w:r>
              <w:t>-</w:t>
            </w:r>
            <w:r>
              <w:tab/>
              <w:t>-</w:t>
            </w:r>
            <w:r>
              <w:tab/>
              <w:t>-</w:t>
            </w:r>
            <w:r>
              <w:tab/>
              <w:t>-</w:t>
            </w:r>
            <w:r>
              <w:tab/>
              <w:t xml:space="preserve">Poly(vinyl alcohol) non-wovens, in the piece or cut into </w:t>
            </w:r>
            <w:r>
              <w:t>rectangles: - of a thickness of 200 µm or more but not more than 280 µm and - of a weight of 20 g/m</w:t>
            </w:r>
            <w:r>
              <w:rPr>
                <w:vertAlign w:val="superscript"/>
              </w:rPr>
              <w:t>2</w:t>
            </w:r>
            <w:r>
              <w:t>or more but not more than 50 g/m</w:t>
            </w:r>
            <w:r>
              <w:rPr>
                <w:vertAlign w:val="superscript"/>
              </w:rPr>
              <w:t>2</w:t>
            </w:r>
          </w:p>
          <w:p w14:paraId="5910400E" w14:textId="77777777" w:rsidR="00E546F5" w:rsidRDefault="00951CE2">
            <w:pPr>
              <w:pStyle w:val="Tier5Bullet"/>
            </w:pPr>
            <w:r>
              <w:tab/>
            </w:r>
            <w:r>
              <w:tab/>
            </w:r>
            <w:r>
              <w:tab/>
            </w:r>
            <w:r>
              <w:tab/>
              <w:t>-</w:t>
            </w:r>
            <w:r>
              <w:tab/>
              <w:t>for incorporation in ships, boats or other vessels listed in Table 1, for the purposes of their construction, repair</w:t>
            </w:r>
            <w:r>
              <w:t>, maintenance or conversion;</w:t>
            </w:r>
          </w:p>
          <w:p w14:paraId="5910400F" w14:textId="77777777" w:rsidR="00E546F5" w:rsidRDefault="00951CE2">
            <w:pPr>
              <w:pStyle w:val="Tier5Bullet"/>
            </w:pPr>
            <w:r>
              <w:tab/>
            </w:r>
            <w:r>
              <w:tab/>
            </w:r>
            <w:r>
              <w:tab/>
            </w:r>
            <w:r>
              <w:tab/>
              <w:t>-</w:t>
            </w:r>
            <w:r>
              <w:tab/>
              <w:t>for fitting to or equipping such ships, boats or other vessels;</w:t>
            </w:r>
          </w:p>
          <w:p w14:paraId="59104010"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4011" w14:textId="77777777" w:rsidR="00E546F5" w:rsidRDefault="00951CE2">
            <w:pPr>
              <w:pStyle w:val="Tier5Bullet"/>
            </w:pPr>
            <w:r>
              <w:tab/>
            </w:r>
            <w:r>
              <w:tab/>
            </w:r>
            <w:r>
              <w:tab/>
            </w:r>
            <w:r>
              <w:tab/>
              <w:t>-</w:t>
            </w:r>
            <w:r>
              <w:tab/>
              <w:t>for equipping the above platforms;</w:t>
            </w:r>
          </w:p>
          <w:p w14:paraId="5910401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13" w14:textId="77777777" w:rsidR="00E546F5" w:rsidRDefault="00951CE2">
            <w:pPr>
              <w:pStyle w:val="NormalinTable"/>
            </w:pPr>
            <w:r>
              <w:t>0.0%</w:t>
            </w:r>
          </w:p>
        </w:tc>
      </w:tr>
      <w:tr w:rsidR="00E546F5" w14:paraId="591040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15" w14:textId="77777777" w:rsidR="00E546F5" w:rsidRDefault="00951CE2">
            <w:pPr>
              <w:pStyle w:val="NormalinTable"/>
            </w:pPr>
            <w:r>
              <w:t>5603129030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16" w14:textId="77777777" w:rsidR="00E546F5" w:rsidRDefault="00951CE2">
            <w:pPr>
              <w:pStyle w:val="Tier1"/>
            </w:pPr>
            <w:r>
              <w:t xml:space="preserve">Nonwovens, whether or not </w:t>
            </w:r>
            <w:r>
              <w:t>impregnated, coated, covered or laminated</w:t>
            </w:r>
          </w:p>
          <w:p w14:paraId="59104017" w14:textId="77777777" w:rsidR="00E546F5" w:rsidRDefault="00951CE2">
            <w:pPr>
              <w:pStyle w:val="Tier2"/>
            </w:pPr>
            <w:r>
              <w:t>-</w:t>
            </w:r>
            <w:r>
              <w:tab/>
              <w:t>Of man-made filaments</w:t>
            </w:r>
          </w:p>
          <w:p w14:paraId="59104018"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19" w14:textId="77777777" w:rsidR="00E546F5" w:rsidRDefault="00951CE2">
            <w:pPr>
              <w:pStyle w:val="Tier4"/>
            </w:pPr>
            <w:r>
              <w:t>-</w:t>
            </w:r>
            <w:r>
              <w:tab/>
              <w:t>-</w:t>
            </w:r>
            <w:r>
              <w:tab/>
              <w:t>-</w:t>
            </w:r>
            <w:r>
              <w:tab/>
              <w:t>Other</w:t>
            </w:r>
          </w:p>
          <w:p w14:paraId="5910401A" w14:textId="77777777" w:rsidR="00E546F5" w:rsidRDefault="00951CE2">
            <w:pPr>
              <w:pStyle w:val="Tier5"/>
            </w:pPr>
            <w:r>
              <w:t>-</w:t>
            </w:r>
            <w:r>
              <w:tab/>
              <w:t>-</w:t>
            </w:r>
            <w:r>
              <w:tab/>
              <w:t>-</w:t>
            </w:r>
            <w:r>
              <w:tab/>
              <w:t>-</w:t>
            </w:r>
            <w:r>
              <w:tab/>
              <w:t>Non-wovens of aromatic polyamide fibres obtained by polycondensation of m-phenylenediamine and isophthalic acid, i</w:t>
            </w:r>
            <w:r>
              <w:t>n the piece or cut into rectangles</w:t>
            </w:r>
          </w:p>
          <w:p w14:paraId="5910401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1C" w14:textId="77777777" w:rsidR="00E546F5" w:rsidRDefault="00951CE2">
            <w:pPr>
              <w:pStyle w:val="Tier5Bullet"/>
            </w:pPr>
            <w:r>
              <w:tab/>
            </w:r>
            <w:r>
              <w:tab/>
            </w:r>
            <w:r>
              <w:tab/>
            </w:r>
            <w:r>
              <w:tab/>
              <w:t>-</w:t>
            </w:r>
            <w:r>
              <w:tab/>
              <w:t xml:space="preserve">for fitting to or equipping such ships, boats or other </w:t>
            </w:r>
            <w:r>
              <w:t>vessels;</w:t>
            </w:r>
          </w:p>
          <w:p w14:paraId="5910401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01E" w14:textId="77777777" w:rsidR="00E546F5" w:rsidRDefault="00951CE2">
            <w:pPr>
              <w:pStyle w:val="Tier5Bullet"/>
            </w:pPr>
            <w:r>
              <w:tab/>
            </w:r>
            <w:r>
              <w:tab/>
            </w:r>
            <w:r>
              <w:tab/>
            </w:r>
            <w:r>
              <w:tab/>
              <w:t>-</w:t>
            </w:r>
            <w:r>
              <w:tab/>
              <w:t>for equip</w:t>
            </w:r>
            <w:r>
              <w:t>ping the above platforms;</w:t>
            </w:r>
          </w:p>
          <w:p w14:paraId="5910401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20" w14:textId="77777777" w:rsidR="00E546F5" w:rsidRDefault="00951CE2">
            <w:pPr>
              <w:pStyle w:val="NormalinTable"/>
            </w:pPr>
            <w:r>
              <w:t>0.0%</w:t>
            </w:r>
          </w:p>
        </w:tc>
      </w:tr>
      <w:tr w:rsidR="00E546F5" w14:paraId="591040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22" w14:textId="77777777" w:rsidR="00E546F5" w:rsidRDefault="00951CE2">
            <w:pPr>
              <w:pStyle w:val="NormalinTable"/>
            </w:pPr>
            <w:r>
              <w:t>5603129060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23" w14:textId="77777777" w:rsidR="00E546F5" w:rsidRDefault="00951CE2">
            <w:pPr>
              <w:pStyle w:val="Tier1"/>
            </w:pPr>
            <w:r>
              <w:t>Nonwovens, whether or not impregnated, coated, covered or laminated</w:t>
            </w:r>
          </w:p>
          <w:p w14:paraId="59104024" w14:textId="77777777" w:rsidR="00E546F5" w:rsidRDefault="00951CE2">
            <w:pPr>
              <w:pStyle w:val="Tier2"/>
            </w:pPr>
            <w:r>
              <w:t>-</w:t>
            </w:r>
            <w:r>
              <w:tab/>
              <w:t>Of man-made filaments</w:t>
            </w:r>
          </w:p>
          <w:p w14:paraId="59104025" w14:textId="77777777" w:rsidR="00E546F5" w:rsidRDefault="00951CE2">
            <w:pPr>
              <w:pStyle w:val="Tier3"/>
            </w:pPr>
            <w:r>
              <w:t>-</w:t>
            </w:r>
            <w:r>
              <w:tab/>
              <w:t>-</w:t>
            </w:r>
            <w:r>
              <w:tab/>
              <w:t>Weighing more than 25 g/m</w:t>
            </w:r>
            <w:r>
              <w:rPr>
                <w:vertAlign w:val="superscript"/>
              </w:rPr>
              <w:t>2</w:t>
            </w:r>
            <w:r>
              <w:t xml:space="preserve">but not more than </w:t>
            </w:r>
            <w:r>
              <w:t>70 g/m</w:t>
            </w:r>
            <w:r>
              <w:rPr>
                <w:vertAlign w:val="superscript"/>
              </w:rPr>
              <w:t>2</w:t>
            </w:r>
          </w:p>
          <w:p w14:paraId="59104026" w14:textId="77777777" w:rsidR="00E546F5" w:rsidRDefault="00951CE2">
            <w:pPr>
              <w:pStyle w:val="Tier4"/>
            </w:pPr>
            <w:r>
              <w:t>-</w:t>
            </w:r>
            <w:r>
              <w:tab/>
              <w:t>-</w:t>
            </w:r>
            <w:r>
              <w:tab/>
              <w:t>-</w:t>
            </w:r>
            <w:r>
              <w:tab/>
              <w:t>Other</w:t>
            </w:r>
          </w:p>
          <w:p w14:paraId="59104027" w14:textId="77777777" w:rsidR="00E546F5" w:rsidRDefault="00951CE2">
            <w:pPr>
              <w:pStyle w:val="Tier5"/>
            </w:pPr>
            <w:r>
              <w:t>-</w:t>
            </w:r>
            <w:r>
              <w:tab/>
              <w:t>-</w:t>
            </w:r>
            <w:r>
              <w:tab/>
              <w:t>-</w:t>
            </w:r>
            <w:r>
              <w:tab/>
              <w:t>-</w:t>
            </w:r>
            <w:r>
              <w:tab/>
              <w:t>Non-woven of spunbonded polyethylene, of a weight of more than 60 g/m2 but not more than 80 g/m2 and an air resistance (Gurley) of 8 seconds or more but not more than 36 seconds (as determined by the ISO 5636/5 method)</w:t>
            </w:r>
          </w:p>
          <w:p w14:paraId="59104028"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4029" w14:textId="77777777" w:rsidR="00E546F5" w:rsidRDefault="00951CE2">
            <w:pPr>
              <w:pStyle w:val="Tier5Bullet"/>
            </w:pPr>
            <w:r>
              <w:tab/>
            </w:r>
            <w:r>
              <w:tab/>
            </w:r>
            <w:r>
              <w:tab/>
            </w:r>
            <w:r>
              <w:tab/>
              <w:t>-</w:t>
            </w:r>
            <w:r>
              <w:tab/>
              <w:t>for fitting to or equipping such ships, boats or other vessels;</w:t>
            </w:r>
          </w:p>
          <w:p w14:paraId="5910402A"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402B" w14:textId="77777777" w:rsidR="00E546F5" w:rsidRDefault="00951CE2">
            <w:pPr>
              <w:pStyle w:val="Tier5Bullet"/>
            </w:pPr>
            <w:r>
              <w:tab/>
            </w:r>
            <w:r>
              <w:tab/>
            </w:r>
            <w:r>
              <w:tab/>
            </w:r>
            <w:r>
              <w:tab/>
              <w:t>-</w:t>
            </w:r>
            <w:r>
              <w:tab/>
              <w:t>for equipping the above platforms;</w:t>
            </w:r>
          </w:p>
          <w:p w14:paraId="5910402C"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2D" w14:textId="77777777" w:rsidR="00E546F5" w:rsidRDefault="00951CE2">
            <w:pPr>
              <w:pStyle w:val="NormalinTable"/>
            </w:pPr>
            <w:r>
              <w:t>0.0%</w:t>
            </w:r>
          </w:p>
        </w:tc>
      </w:tr>
      <w:tr w:rsidR="00E546F5" w14:paraId="591040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2F" w14:textId="77777777" w:rsidR="00E546F5" w:rsidRDefault="00951CE2">
            <w:pPr>
              <w:pStyle w:val="NormalinTable"/>
            </w:pPr>
            <w:r>
              <w:t>5603129070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30" w14:textId="77777777" w:rsidR="00E546F5" w:rsidRDefault="00951CE2">
            <w:pPr>
              <w:pStyle w:val="Tier1"/>
            </w:pPr>
            <w:r>
              <w:t>Nonwovens, whether or not impregnated, coated, covered or laminated</w:t>
            </w:r>
          </w:p>
          <w:p w14:paraId="59104031" w14:textId="77777777" w:rsidR="00E546F5" w:rsidRDefault="00951CE2">
            <w:pPr>
              <w:pStyle w:val="Tier2"/>
            </w:pPr>
            <w:r>
              <w:t>-</w:t>
            </w:r>
            <w:r>
              <w:tab/>
              <w:t>Of man-made filaments</w:t>
            </w:r>
          </w:p>
          <w:p w14:paraId="59104032"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33" w14:textId="77777777" w:rsidR="00E546F5" w:rsidRDefault="00951CE2">
            <w:pPr>
              <w:pStyle w:val="Tier4"/>
            </w:pPr>
            <w:r>
              <w:t>-</w:t>
            </w:r>
            <w:r>
              <w:tab/>
              <w:t>-</w:t>
            </w:r>
            <w:r>
              <w:tab/>
              <w:t>-</w:t>
            </w:r>
            <w:r>
              <w:tab/>
              <w:t>Other</w:t>
            </w:r>
          </w:p>
          <w:p w14:paraId="59104034" w14:textId="77777777" w:rsidR="00E546F5" w:rsidRDefault="00951CE2">
            <w:pPr>
              <w:pStyle w:val="Tier5"/>
            </w:pPr>
            <w:r>
              <w:t>-</w:t>
            </w:r>
            <w:r>
              <w:tab/>
              <w:t>-</w:t>
            </w:r>
            <w:r>
              <w:tab/>
              <w:t>-</w:t>
            </w:r>
            <w:r>
              <w:tab/>
              <w:t>-</w:t>
            </w:r>
            <w:r>
              <w:tab/>
              <w:t xml:space="preserve">Non-wovens of </w:t>
            </w:r>
            <w:r>
              <w:t>polypropylene, - with a melt blown layer, laminated on each side with spunbonded filaments of polypropylene, - with a weight of not more than 150 g/m</w:t>
            </w:r>
            <w:r>
              <w:rPr>
                <w:vertAlign w:val="superscript"/>
              </w:rPr>
              <w:t>2</w:t>
            </w:r>
            <w:r>
              <w:t>, - in the piece or simply cut into squares or rectangles, and - not impregnated</w:t>
            </w:r>
          </w:p>
          <w:p w14:paraId="59104035" w14:textId="77777777" w:rsidR="00E546F5" w:rsidRDefault="00951CE2">
            <w:pPr>
              <w:pStyle w:val="Tier5Bullet"/>
            </w:pPr>
            <w:r>
              <w:tab/>
            </w:r>
            <w:r>
              <w:tab/>
            </w:r>
            <w:r>
              <w:tab/>
            </w:r>
            <w:r>
              <w:tab/>
              <w:t>-</w:t>
            </w:r>
            <w:r>
              <w:tab/>
              <w:t>for incorporation i</w:t>
            </w:r>
            <w:r>
              <w:t>n ships, boats or other vessels listed in Table 1, for the purposes of their construction, repair, maintenance or conversion;</w:t>
            </w:r>
          </w:p>
          <w:p w14:paraId="59104036" w14:textId="77777777" w:rsidR="00E546F5" w:rsidRDefault="00951CE2">
            <w:pPr>
              <w:pStyle w:val="Tier5Bullet"/>
            </w:pPr>
            <w:r>
              <w:tab/>
            </w:r>
            <w:r>
              <w:tab/>
            </w:r>
            <w:r>
              <w:tab/>
            </w:r>
            <w:r>
              <w:tab/>
              <w:t>-</w:t>
            </w:r>
            <w:r>
              <w:tab/>
              <w:t>for fitting to or equipping such ships, boats or other vessels;</w:t>
            </w:r>
          </w:p>
          <w:p w14:paraId="59104037" w14:textId="77777777" w:rsidR="00E546F5" w:rsidRDefault="00951CE2">
            <w:pPr>
              <w:pStyle w:val="Tier5Bullet"/>
            </w:pP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4038" w14:textId="77777777" w:rsidR="00E546F5" w:rsidRDefault="00951CE2">
            <w:pPr>
              <w:pStyle w:val="Tier5Bullet"/>
            </w:pPr>
            <w:r>
              <w:tab/>
            </w:r>
            <w:r>
              <w:tab/>
            </w:r>
            <w:r>
              <w:tab/>
            </w:r>
            <w:r>
              <w:tab/>
              <w:t>-</w:t>
            </w:r>
            <w:r>
              <w:tab/>
              <w:t>for equipping the above platforms;</w:t>
            </w:r>
          </w:p>
          <w:p w14:paraId="59104039" w14:textId="77777777" w:rsidR="00E546F5" w:rsidRDefault="00951CE2">
            <w:pPr>
              <w:pStyle w:val="Tier5Bullet"/>
            </w:pPr>
            <w:r>
              <w:tab/>
            </w:r>
            <w:r>
              <w:tab/>
            </w:r>
            <w:r>
              <w:tab/>
            </w:r>
            <w:r>
              <w:tab/>
              <w:t>-</w:t>
            </w:r>
            <w:r>
              <w:tab/>
              <w:t>for linking these drilling or product</w:t>
            </w:r>
            <w:r>
              <w: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3A" w14:textId="77777777" w:rsidR="00E546F5" w:rsidRDefault="00951CE2">
            <w:pPr>
              <w:pStyle w:val="NormalinTable"/>
            </w:pPr>
            <w:r>
              <w:t>0.0%</w:t>
            </w:r>
          </w:p>
        </w:tc>
      </w:tr>
      <w:tr w:rsidR="00E546F5" w14:paraId="591040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3C" w14:textId="77777777" w:rsidR="00E546F5" w:rsidRDefault="00951CE2">
            <w:pPr>
              <w:pStyle w:val="NormalinTable"/>
            </w:pPr>
            <w:r>
              <w:t>5603129090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3D" w14:textId="77777777" w:rsidR="00E546F5" w:rsidRDefault="00951CE2">
            <w:pPr>
              <w:pStyle w:val="Tier1"/>
            </w:pPr>
            <w:r>
              <w:t>Nonwovens, whether or not impregnated, coated, covered or laminated</w:t>
            </w:r>
          </w:p>
          <w:p w14:paraId="5910403E" w14:textId="77777777" w:rsidR="00E546F5" w:rsidRDefault="00951CE2">
            <w:pPr>
              <w:pStyle w:val="Tier2"/>
            </w:pPr>
            <w:r>
              <w:t>-</w:t>
            </w:r>
            <w:r>
              <w:tab/>
              <w:t>Of man-made filaments</w:t>
            </w:r>
          </w:p>
          <w:p w14:paraId="5910403F"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40" w14:textId="77777777" w:rsidR="00E546F5" w:rsidRDefault="00951CE2">
            <w:pPr>
              <w:pStyle w:val="Tier4"/>
            </w:pPr>
            <w:r>
              <w:t>-</w:t>
            </w:r>
            <w:r>
              <w:tab/>
              <w:t>-</w:t>
            </w:r>
            <w:r>
              <w:tab/>
              <w:t>-</w:t>
            </w:r>
            <w:r>
              <w:tab/>
              <w:t>Other</w:t>
            </w:r>
          </w:p>
          <w:p w14:paraId="59104041" w14:textId="77777777" w:rsidR="00E546F5" w:rsidRDefault="00951CE2">
            <w:pPr>
              <w:pStyle w:val="Tier5"/>
            </w:pPr>
            <w:r>
              <w:t>-</w:t>
            </w:r>
            <w:r>
              <w:tab/>
              <w:t>-</w:t>
            </w:r>
            <w:r>
              <w:tab/>
              <w:t>-</w:t>
            </w:r>
            <w:r>
              <w:tab/>
              <w:t>-</w:t>
            </w:r>
            <w:r>
              <w:tab/>
              <w:t>Other</w:t>
            </w:r>
          </w:p>
          <w:p w14:paraId="59104042"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4043" w14:textId="77777777" w:rsidR="00E546F5" w:rsidRDefault="00951CE2">
            <w:pPr>
              <w:pStyle w:val="Tier5Bullet"/>
            </w:pPr>
            <w:r>
              <w:tab/>
            </w:r>
            <w:r>
              <w:tab/>
            </w:r>
            <w:r>
              <w:tab/>
            </w:r>
            <w:r>
              <w:tab/>
              <w:t>-</w:t>
            </w:r>
            <w:r>
              <w:tab/>
              <w:t>for fitting to or equipping such ships, boats or other vessels;</w:t>
            </w:r>
          </w:p>
          <w:p w14:paraId="59104044"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045" w14:textId="77777777" w:rsidR="00E546F5" w:rsidRDefault="00951CE2">
            <w:pPr>
              <w:pStyle w:val="Tier5Bullet"/>
            </w:pPr>
            <w:r>
              <w:tab/>
            </w:r>
            <w:r>
              <w:tab/>
            </w:r>
            <w:r>
              <w:tab/>
            </w:r>
            <w:r>
              <w:tab/>
              <w:t>-</w:t>
            </w:r>
            <w:r>
              <w:tab/>
              <w:t>for equipping the above platforms;</w:t>
            </w:r>
          </w:p>
          <w:p w14:paraId="59104046"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47" w14:textId="77777777" w:rsidR="00E546F5" w:rsidRDefault="00951CE2">
            <w:pPr>
              <w:pStyle w:val="NormalinTable"/>
            </w:pPr>
            <w:r>
              <w:t>0.0%</w:t>
            </w:r>
          </w:p>
        </w:tc>
      </w:tr>
      <w:tr w:rsidR="00E546F5" w14:paraId="591040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49" w14:textId="77777777" w:rsidR="00E546F5" w:rsidRDefault="00951CE2">
            <w:pPr>
              <w:pStyle w:val="NormalinTable"/>
            </w:pPr>
            <w:r>
              <w:t>5603130000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4A" w14:textId="77777777" w:rsidR="00E546F5" w:rsidRDefault="00951CE2">
            <w:pPr>
              <w:pStyle w:val="Tier1"/>
            </w:pPr>
            <w:r>
              <w:t>Nonwovens, whether or not impregnated, coated, covered or laminated</w:t>
            </w:r>
          </w:p>
          <w:p w14:paraId="5910404B" w14:textId="77777777" w:rsidR="00E546F5" w:rsidRDefault="00951CE2">
            <w:pPr>
              <w:pStyle w:val="Tier2"/>
            </w:pPr>
            <w:r>
              <w:t>-</w:t>
            </w:r>
            <w:r>
              <w:tab/>
              <w:t>Of man-made filaments</w:t>
            </w:r>
          </w:p>
          <w:p w14:paraId="5910404C"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04D"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04E" w14:textId="77777777" w:rsidR="00E546F5" w:rsidRDefault="00951CE2">
            <w:pPr>
              <w:pStyle w:val="Tier3Bullet"/>
            </w:pPr>
            <w:r>
              <w:tab/>
            </w:r>
            <w:r>
              <w:tab/>
              <w:t>-</w:t>
            </w:r>
            <w:r>
              <w:tab/>
              <w:t>for fitting to or equipping such ships, boats or other vessels;</w:t>
            </w:r>
          </w:p>
          <w:p w14:paraId="5910404F"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050" w14:textId="77777777" w:rsidR="00E546F5" w:rsidRDefault="00951CE2">
            <w:pPr>
              <w:pStyle w:val="Tier3Bullet"/>
            </w:pPr>
            <w:r>
              <w:tab/>
            </w:r>
            <w:r>
              <w:tab/>
              <w:t>-</w:t>
            </w:r>
            <w:r>
              <w:tab/>
              <w:t>for equipping the above platforms;</w:t>
            </w:r>
          </w:p>
          <w:p w14:paraId="59104051"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52" w14:textId="77777777" w:rsidR="00E546F5" w:rsidRDefault="00951CE2">
            <w:pPr>
              <w:pStyle w:val="NormalinTable"/>
            </w:pPr>
            <w:r>
              <w:t>0.0%</w:t>
            </w:r>
          </w:p>
        </w:tc>
      </w:tr>
      <w:tr w:rsidR="00E546F5" w14:paraId="591040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54" w14:textId="77777777" w:rsidR="00E546F5" w:rsidRDefault="00951CE2">
            <w:pPr>
              <w:pStyle w:val="NormalinTable"/>
            </w:pPr>
            <w:r>
              <w:t>5603141000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55" w14:textId="77777777" w:rsidR="00E546F5" w:rsidRDefault="00951CE2">
            <w:pPr>
              <w:pStyle w:val="Tier1"/>
            </w:pPr>
            <w:r>
              <w:t>Nonwovens, whether or not impregnated, coated, covered or laminated</w:t>
            </w:r>
          </w:p>
          <w:p w14:paraId="59104056" w14:textId="77777777" w:rsidR="00E546F5" w:rsidRDefault="00951CE2">
            <w:pPr>
              <w:pStyle w:val="Tier2"/>
            </w:pPr>
            <w:r>
              <w:t>-</w:t>
            </w:r>
            <w:r>
              <w:tab/>
              <w:t>Of man-made filaments</w:t>
            </w:r>
          </w:p>
          <w:p w14:paraId="59104057" w14:textId="77777777" w:rsidR="00E546F5" w:rsidRDefault="00951CE2">
            <w:pPr>
              <w:pStyle w:val="Tier3"/>
            </w:pPr>
            <w:r>
              <w:t>-</w:t>
            </w:r>
            <w:r>
              <w:tab/>
              <w:t>-</w:t>
            </w:r>
            <w:r>
              <w:tab/>
              <w:t>Weighing more than 150 g/m</w:t>
            </w:r>
            <w:r>
              <w:rPr>
                <w:vertAlign w:val="superscript"/>
              </w:rPr>
              <w:t>2</w:t>
            </w:r>
          </w:p>
          <w:p w14:paraId="59104058" w14:textId="77777777" w:rsidR="00E546F5" w:rsidRDefault="00951CE2">
            <w:pPr>
              <w:pStyle w:val="Tier4"/>
            </w:pPr>
            <w:r>
              <w:t>-</w:t>
            </w:r>
            <w:r>
              <w:tab/>
              <w:t>-</w:t>
            </w:r>
            <w:r>
              <w:tab/>
              <w:t>-</w:t>
            </w:r>
            <w:r>
              <w:tab/>
              <w:t>Coated or covered</w:t>
            </w:r>
          </w:p>
          <w:p w14:paraId="59104059"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405A" w14:textId="77777777" w:rsidR="00E546F5" w:rsidRDefault="00951CE2">
            <w:pPr>
              <w:pStyle w:val="Tier4Bullet"/>
            </w:pPr>
            <w:r>
              <w:tab/>
            </w:r>
            <w:r>
              <w:tab/>
            </w:r>
            <w:r>
              <w:tab/>
              <w:t>-</w:t>
            </w:r>
            <w:r>
              <w:tab/>
              <w:t>for fitting to or equipping such ships, boats or other vessels;</w:t>
            </w:r>
          </w:p>
          <w:p w14:paraId="5910405B"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405C" w14:textId="77777777" w:rsidR="00E546F5" w:rsidRDefault="00951CE2">
            <w:pPr>
              <w:pStyle w:val="Tier4Bullet"/>
            </w:pPr>
            <w:r>
              <w:tab/>
            </w:r>
            <w:r>
              <w:tab/>
            </w:r>
            <w:r>
              <w:tab/>
              <w:t>-</w:t>
            </w:r>
            <w:r>
              <w:tab/>
              <w:t>for equipping the above platforms;</w:t>
            </w:r>
          </w:p>
          <w:p w14:paraId="5910405D" w14:textId="77777777" w:rsidR="00E546F5" w:rsidRDefault="00951CE2">
            <w:pPr>
              <w:pStyle w:val="Tier4Bullet"/>
            </w:pP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5E" w14:textId="77777777" w:rsidR="00E546F5" w:rsidRDefault="00951CE2">
            <w:pPr>
              <w:pStyle w:val="NormalinTable"/>
            </w:pPr>
            <w:r>
              <w:t>0.0%</w:t>
            </w:r>
          </w:p>
        </w:tc>
      </w:tr>
      <w:tr w:rsidR="00E546F5" w14:paraId="591040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60" w14:textId="77777777" w:rsidR="00E546F5" w:rsidRDefault="00951CE2">
            <w:pPr>
              <w:pStyle w:val="NormalinTable"/>
            </w:pPr>
            <w:r>
              <w:t>5603149010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61" w14:textId="77777777" w:rsidR="00E546F5" w:rsidRDefault="00951CE2">
            <w:pPr>
              <w:pStyle w:val="Tier1"/>
            </w:pPr>
            <w:r>
              <w:t>Nonwovens, whether or not impregnated, coated, covered or laminated</w:t>
            </w:r>
          </w:p>
          <w:p w14:paraId="59104062" w14:textId="77777777" w:rsidR="00E546F5" w:rsidRDefault="00951CE2">
            <w:pPr>
              <w:pStyle w:val="Tier2"/>
            </w:pPr>
            <w:r>
              <w:t>-</w:t>
            </w:r>
            <w:r>
              <w:tab/>
              <w:t>Of man-made filaments</w:t>
            </w:r>
          </w:p>
          <w:p w14:paraId="59104063" w14:textId="77777777" w:rsidR="00E546F5" w:rsidRDefault="00951CE2">
            <w:pPr>
              <w:pStyle w:val="Tier3"/>
            </w:pPr>
            <w:r>
              <w:t>-</w:t>
            </w:r>
            <w:r>
              <w:tab/>
              <w:t>-</w:t>
            </w:r>
            <w:r>
              <w:tab/>
              <w:t>Weighing more than 150 g/m</w:t>
            </w:r>
            <w:r>
              <w:rPr>
                <w:vertAlign w:val="superscript"/>
              </w:rPr>
              <w:t>2</w:t>
            </w:r>
          </w:p>
          <w:p w14:paraId="59104064" w14:textId="77777777" w:rsidR="00E546F5" w:rsidRDefault="00951CE2">
            <w:pPr>
              <w:pStyle w:val="Tier4"/>
            </w:pPr>
            <w:r>
              <w:t>-</w:t>
            </w:r>
            <w:r>
              <w:tab/>
              <w:t>-</w:t>
            </w:r>
            <w:r>
              <w:tab/>
              <w:t>-</w:t>
            </w:r>
            <w:r>
              <w:tab/>
              <w:t>Other</w:t>
            </w:r>
          </w:p>
          <w:p w14:paraId="59104065" w14:textId="77777777" w:rsidR="00E546F5" w:rsidRDefault="00951CE2">
            <w:pPr>
              <w:pStyle w:val="Tier5"/>
            </w:pPr>
            <w:r>
              <w:t>-</w:t>
            </w:r>
            <w:r>
              <w:tab/>
              <w:t>-</w:t>
            </w:r>
            <w:r>
              <w:tab/>
              <w:t>-</w:t>
            </w:r>
            <w:r>
              <w:tab/>
              <w:t>-</w:t>
            </w:r>
            <w:r>
              <w:tab/>
              <w:t xml:space="preserve">Non-wovens of aromatic polyamide fibres obtained by polycondensation of </w:t>
            </w:r>
            <w:r>
              <w:t>m-phenylenediamine and isophthalic acid, in the piece or cut into rectangles</w:t>
            </w:r>
          </w:p>
          <w:p w14:paraId="5910406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67" w14:textId="77777777" w:rsidR="00E546F5" w:rsidRDefault="00951CE2">
            <w:pPr>
              <w:pStyle w:val="Tier5Bullet"/>
            </w:pPr>
            <w:r>
              <w:tab/>
            </w:r>
            <w:r>
              <w:tab/>
            </w:r>
            <w:r>
              <w:tab/>
            </w:r>
            <w:r>
              <w:tab/>
              <w:t>-</w:t>
            </w:r>
            <w:r>
              <w:tab/>
              <w:t>for fitting to or equi</w:t>
            </w:r>
            <w:r>
              <w:t>pping such ships, boats or other vessels;</w:t>
            </w:r>
          </w:p>
          <w:p w14:paraId="5910406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14:paraId="59104069" w14:textId="77777777" w:rsidR="00E546F5" w:rsidRDefault="00951CE2">
            <w:pPr>
              <w:pStyle w:val="Tier5Bullet"/>
            </w:pPr>
            <w:r>
              <w:tab/>
            </w:r>
            <w:r>
              <w:tab/>
            </w:r>
            <w:r>
              <w:tab/>
            </w:r>
            <w:r>
              <w:tab/>
              <w:t>-</w:t>
            </w:r>
            <w:r>
              <w:tab/>
              <w:t>for equipping the above platforms;</w:t>
            </w:r>
          </w:p>
          <w:p w14:paraId="5910406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6B" w14:textId="77777777" w:rsidR="00E546F5" w:rsidRDefault="00951CE2">
            <w:pPr>
              <w:pStyle w:val="NormalinTable"/>
            </w:pPr>
            <w:r>
              <w:t>0.0%</w:t>
            </w:r>
          </w:p>
        </w:tc>
      </w:tr>
      <w:tr w:rsidR="00E546F5" w14:paraId="591040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6D" w14:textId="77777777" w:rsidR="00E546F5" w:rsidRDefault="00951CE2">
            <w:pPr>
              <w:pStyle w:val="NormalinTable"/>
            </w:pPr>
            <w:r>
              <w:t>5603149090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6E" w14:textId="77777777" w:rsidR="00E546F5" w:rsidRDefault="00951CE2">
            <w:pPr>
              <w:pStyle w:val="Tier1"/>
            </w:pPr>
            <w:r>
              <w:t>Nonwovens, whether or not impregnated, coated, covered or laminated</w:t>
            </w:r>
          </w:p>
          <w:p w14:paraId="5910406F" w14:textId="77777777" w:rsidR="00E546F5" w:rsidRDefault="00951CE2">
            <w:pPr>
              <w:pStyle w:val="Tier2"/>
            </w:pPr>
            <w:r>
              <w:t>-</w:t>
            </w:r>
            <w:r>
              <w:tab/>
              <w:t>Of man-made filaments</w:t>
            </w:r>
          </w:p>
          <w:p w14:paraId="59104070" w14:textId="77777777" w:rsidR="00E546F5" w:rsidRDefault="00951CE2">
            <w:pPr>
              <w:pStyle w:val="Tier3"/>
            </w:pPr>
            <w:r>
              <w:t>-</w:t>
            </w:r>
            <w:r>
              <w:tab/>
              <w:t>-</w:t>
            </w:r>
            <w:r>
              <w:tab/>
            </w:r>
            <w:r>
              <w:t>Weighing more than 150 g/m</w:t>
            </w:r>
            <w:r>
              <w:rPr>
                <w:vertAlign w:val="superscript"/>
              </w:rPr>
              <w:t>2</w:t>
            </w:r>
          </w:p>
          <w:p w14:paraId="59104071" w14:textId="77777777" w:rsidR="00E546F5" w:rsidRDefault="00951CE2">
            <w:pPr>
              <w:pStyle w:val="Tier4"/>
            </w:pPr>
            <w:r>
              <w:t>-</w:t>
            </w:r>
            <w:r>
              <w:tab/>
              <w:t>-</w:t>
            </w:r>
            <w:r>
              <w:tab/>
              <w:t>-</w:t>
            </w:r>
            <w:r>
              <w:tab/>
              <w:t>Other</w:t>
            </w:r>
          </w:p>
          <w:p w14:paraId="59104072" w14:textId="77777777" w:rsidR="00E546F5" w:rsidRDefault="00951CE2">
            <w:pPr>
              <w:pStyle w:val="Tier5"/>
            </w:pPr>
            <w:r>
              <w:t>-</w:t>
            </w:r>
            <w:r>
              <w:tab/>
              <w:t>-</w:t>
            </w:r>
            <w:r>
              <w:tab/>
              <w:t>-</w:t>
            </w:r>
            <w:r>
              <w:tab/>
              <w:t>-</w:t>
            </w:r>
            <w:r>
              <w:tab/>
              <w:t>Other</w:t>
            </w:r>
          </w:p>
          <w:p w14:paraId="5910407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74" w14:textId="77777777" w:rsidR="00E546F5" w:rsidRDefault="00951CE2">
            <w:pPr>
              <w:pStyle w:val="Tier5Bullet"/>
            </w:pPr>
            <w:r>
              <w:tab/>
            </w:r>
            <w:r>
              <w:tab/>
            </w:r>
            <w:r>
              <w:tab/>
            </w:r>
            <w:r>
              <w:tab/>
              <w:t>-</w:t>
            </w:r>
            <w:r>
              <w:tab/>
              <w:t xml:space="preserve">for fitting to or equipping such ships, </w:t>
            </w:r>
            <w:r>
              <w:t>boats or other vessels;</w:t>
            </w:r>
          </w:p>
          <w:p w14:paraId="59104075"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076" w14:textId="77777777" w:rsidR="00E546F5" w:rsidRDefault="00951CE2">
            <w:pPr>
              <w:pStyle w:val="Tier5Bullet"/>
            </w:pPr>
            <w:r>
              <w:tab/>
            </w:r>
            <w:r>
              <w:tab/>
            </w:r>
            <w:r>
              <w:tab/>
            </w:r>
            <w:r>
              <w:tab/>
              <w:t>-</w:t>
            </w:r>
            <w:r>
              <w:tab/>
              <w:t>for equipping the above platforms;</w:t>
            </w:r>
          </w:p>
          <w:p w14:paraId="5910407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78" w14:textId="77777777" w:rsidR="00E546F5" w:rsidRDefault="00951CE2">
            <w:pPr>
              <w:pStyle w:val="NormalinTable"/>
            </w:pPr>
            <w:r>
              <w:t>0.0%</w:t>
            </w:r>
          </w:p>
        </w:tc>
      </w:tr>
      <w:tr w:rsidR="00E546F5" w14:paraId="591040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7A" w14:textId="77777777" w:rsidR="00E546F5" w:rsidRDefault="00951CE2">
            <w:pPr>
              <w:pStyle w:val="NormalinTable"/>
            </w:pPr>
            <w:r>
              <w:t>5603910000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7B" w14:textId="77777777" w:rsidR="00E546F5" w:rsidRDefault="00951CE2">
            <w:pPr>
              <w:pStyle w:val="Tier1"/>
            </w:pPr>
            <w:r>
              <w:t>Nonwovens, whether or not impregnated, coated, covered or laminated</w:t>
            </w:r>
          </w:p>
          <w:p w14:paraId="5910407C" w14:textId="77777777" w:rsidR="00E546F5" w:rsidRDefault="00951CE2">
            <w:pPr>
              <w:pStyle w:val="Tier2"/>
            </w:pPr>
            <w:r>
              <w:t>-</w:t>
            </w:r>
            <w:r>
              <w:tab/>
              <w:t>Other</w:t>
            </w:r>
          </w:p>
          <w:p w14:paraId="5910407D" w14:textId="77777777" w:rsidR="00E546F5" w:rsidRDefault="00951CE2">
            <w:pPr>
              <w:pStyle w:val="Tier3"/>
            </w:pPr>
            <w:r>
              <w:t>-</w:t>
            </w:r>
            <w:r>
              <w:tab/>
              <w:t>-</w:t>
            </w:r>
            <w:r>
              <w:tab/>
              <w:t>Weighing not more than 25 g/m</w:t>
            </w:r>
            <w:r>
              <w:rPr>
                <w:vertAlign w:val="superscript"/>
              </w:rPr>
              <w:t>2</w:t>
            </w:r>
          </w:p>
          <w:p w14:paraId="5910407E"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07F" w14:textId="77777777" w:rsidR="00E546F5" w:rsidRDefault="00951CE2">
            <w:pPr>
              <w:pStyle w:val="Tier3Bullet"/>
            </w:pPr>
            <w:r>
              <w:tab/>
            </w:r>
            <w:r>
              <w:tab/>
              <w:t>-</w:t>
            </w:r>
            <w:r>
              <w:tab/>
              <w:t>for fitting to or equipping such ships, boats or other vessels;</w:t>
            </w:r>
          </w:p>
          <w:p w14:paraId="59104080"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081" w14:textId="77777777" w:rsidR="00E546F5" w:rsidRDefault="00951CE2">
            <w:pPr>
              <w:pStyle w:val="Tier3Bullet"/>
            </w:pPr>
            <w:r>
              <w:tab/>
            </w:r>
            <w:r>
              <w:tab/>
              <w:t>-</w:t>
            </w:r>
            <w:r>
              <w:tab/>
              <w:t>for equipping the above platforms;</w:t>
            </w:r>
          </w:p>
          <w:p w14:paraId="59104082"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83" w14:textId="77777777" w:rsidR="00E546F5" w:rsidRDefault="00951CE2">
            <w:pPr>
              <w:pStyle w:val="NormalinTable"/>
            </w:pPr>
            <w:r>
              <w:t>0.0%</w:t>
            </w:r>
          </w:p>
        </w:tc>
      </w:tr>
      <w:tr w:rsidR="00E546F5" w14:paraId="591040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85" w14:textId="77777777" w:rsidR="00E546F5" w:rsidRDefault="00951CE2">
            <w:pPr>
              <w:pStyle w:val="NormalinTable"/>
            </w:pPr>
            <w:r>
              <w:t>5603921000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86" w14:textId="77777777" w:rsidR="00E546F5" w:rsidRDefault="00951CE2">
            <w:pPr>
              <w:pStyle w:val="Tier1"/>
            </w:pPr>
            <w:r>
              <w:t>Nonwovens, whether or not impregnated, coated, covered or laminated</w:t>
            </w:r>
          </w:p>
          <w:p w14:paraId="59104087" w14:textId="77777777" w:rsidR="00E546F5" w:rsidRDefault="00951CE2">
            <w:pPr>
              <w:pStyle w:val="Tier2"/>
            </w:pPr>
            <w:r>
              <w:t>-</w:t>
            </w:r>
            <w:r>
              <w:tab/>
              <w:t>Other</w:t>
            </w:r>
          </w:p>
          <w:p w14:paraId="59104088"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89" w14:textId="77777777" w:rsidR="00E546F5" w:rsidRDefault="00951CE2">
            <w:pPr>
              <w:pStyle w:val="Tier4"/>
            </w:pPr>
            <w:r>
              <w:t>-</w:t>
            </w:r>
            <w:r>
              <w:tab/>
              <w:t>-</w:t>
            </w:r>
            <w:r>
              <w:tab/>
              <w:t>-</w:t>
            </w:r>
            <w:r>
              <w:tab/>
              <w:t>Coated or covered</w:t>
            </w:r>
          </w:p>
          <w:p w14:paraId="5910408A"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408B" w14:textId="77777777" w:rsidR="00E546F5" w:rsidRDefault="00951CE2">
            <w:pPr>
              <w:pStyle w:val="Tier4Bullet"/>
            </w:pPr>
            <w:r>
              <w:tab/>
            </w:r>
            <w:r>
              <w:tab/>
            </w:r>
            <w:r>
              <w:tab/>
              <w:t>-</w:t>
            </w:r>
            <w:r>
              <w:tab/>
              <w:t>for fitting to or equipping such ships, boats or other vessels;</w:t>
            </w:r>
          </w:p>
          <w:p w14:paraId="5910408C"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408D" w14:textId="77777777" w:rsidR="00E546F5" w:rsidRDefault="00951CE2">
            <w:pPr>
              <w:pStyle w:val="Tier4Bullet"/>
            </w:pPr>
            <w:r>
              <w:tab/>
            </w:r>
            <w:r>
              <w:tab/>
            </w:r>
            <w:r>
              <w:tab/>
              <w:t>-</w:t>
            </w:r>
            <w:r>
              <w:tab/>
              <w:t>for equipping the above platforms;</w:t>
            </w:r>
          </w:p>
          <w:p w14:paraId="5910408E"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8F" w14:textId="77777777" w:rsidR="00E546F5" w:rsidRDefault="00951CE2">
            <w:pPr>
              <w:pStyle w:val="NormalinTable"/>
            </w:pPr>
            <w:r>
              <w:t>0.0%</w:t>
            </w:r>
          </w:p>
        </w:tc>
      </w:tr>
      <w:tr w:rsidR="00E546F5" w14:paraId="591040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91" w14:textId="77777777" w:rsidR="00E546F5" w:rsidRDefault="00951CE2">
            <w:pPr>
              <w:pStyle w:val="NormalinTable"/>
            </w:pPr>
            <w:r>
              <w:t>5603929010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92" w14:textId="77777777" w:rsidR="00E546F5" w:rsidRDefault="00951CE2">
            <w:pPr>
              <w:pStyle w:val="Tier1"/>
            </w:pPr>
            <w:r>
              <w:t>Nonwovens, whether or not impregnated, coated, covered or laminated</w:t>
            </w:r>
          </w:p>
          <w:p w14:paraId="59104093" w14:textId="77777777" w:rsidR="00E546F5" w:rsidRDefault="00951CE2">
            <w:pPr>
              <w:pStyle w:val="Tier2"/>
            </w:pPr>
            <w:r>
              <w:t>-</w:t>
            </w:r>
            <w:r>
              <w:tab/>
              <w:t>Other</w:t>
            </w:r>
          </w:p>
          <w:p w14:paraId="59104094"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95" w14:textId="77777777" w:rsidR="00E546F5" w:rsidRDefault="00951CE2">
            <w:pPr>
              <w:pStyle w:val="Tier4"/>
            </w:pPr>
            <w:r>
              <w:t>-</w:t>
            </w:r>
            <w:r>
              <w:tab/>
              <w:t>-</w:t>
            </w:r>
            <w:r>
              <w:tab/>
              <w:t>-</w:t>
            </w:r>
            <w:r>
              <w:tab/>
              <w:t>Other</w:t>
            </w:r>
          </w:p>
          <w:p w14:paraId="59104096" w14:textId="77777777" w:rsidR="00E546F5" w:rsidRDefault="00951CE2">
            <w:pPr>
              <w:pStyle w:val="Tier5"/>
            </w:pPr>
            <w:r>
              <w:t>-</w:t>
            </w:r>
            <w:r>
              <w:tab/>
              <w:t>-</w:t>
            </w:r>
            <w:r>
              <w:tab/>
              <w:t>-</w:t>
            </w:r>
            <w:r>
              <w:tab/>
              <w:t>-</w:t>
            </w:r>
            <w:r>
              <w:tab/>
              <w:t xml:space="preserve">Poly(vinyl alcohol) non-wovens, in the piece or cut into rectangles: - of a </w:t>
            </w:r>
            <w:r>
              <w:t>thickness of 200 µm or more but not more than 280 µm and - of a weight of 20 g/m</w:t>
            </w:r>
            <w:r>
              <w:rPr>
                <w:vertAlign w:val="superscript"/>
              </w:rPr>
              <w:t>2</w:t>
            </w:r>
            <w:r>
              <w:t>or more but not more than 50 g/m</w:t>
            </w:r>
            <w:r>
              <w:rPr>
                <w:vertAlign w:val="superscript"/>
              </w:rPr>
              <w:t>2</w:t>
            </w:r>
          </w:p>
          <w:p w14:paraId="5910409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w:t>
            </w:r>
            <w:r>
              <w:t>nversion;</w:t>
            </w:r>
          </w:p>
          <w:p w14:paraId="59104098" w14:textId="77777777" w:rsidR="00E546F5" w:rsidRDefault="00951CE2">
            <w:pPr>
              <w:pStyle w:val="Tier5Bullet"/>
            </w:pPr>
            <w:r>
              <w:tab/>
            </w:r>
            <w:r>
              <w:tab/>
            </w:r>
            <w:r>
              <w:tab/>
            </w:r>
            <w:r>
              <w:tab/>
              <w:t>-</w:t>
            </w:r>
            <w:r>
              <w:tab/>
              <w:t>for fitting to or equipping such ships, boats or other vessels;</w:t>
            </w:r>
          </w:p>
          <w:p w14:paraId="5910409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409A" w14:textId="77777777" w:rsidR="00E546F5" w:rsidRDefault="00951CE2">
            <w:pPr>
              <w:pStyle w:val="Tier5Bullet"/>
            </w:pPr>
            <w:r>
              <w:tab/>
            </w:r>
            <w:r>
              <w:tab/>
            </w:r>
            <w:r>
              <w:tab/>
            </w:r>
            <w:r>
              <w:tab/>
              <w:t>-</w:t>
            </w:r>
            <w:r>
              <w:tab/>
              <w:t>for equipping the above platforms;</w:t>
            </w:r>
          </w:p>
          <w:p w14:paraId="5910409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9C" w14:textId="77777777" w:rsidR="00E546F5" w:rsidRDefault="00951CE2">
            <w:pPr>
              <w:pStyle w:val="NormalinTable"/>
            </w:pPr>
            <w:r>
              <w:t>0.0%</w:t>
            </w:r>
          </w:p>
        </w:tc>
      </w:tr>
      <w:tr w:rsidR="00E546F5" w14:paraId="591040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9E" w14:textId="77777777" w:rsidR="00E546F5" w:rsidRDefault="00951CE2">
            <w:pPr>
              <w:pStyle w:val="NormalinTable"/>
            </w:pPr>
            <w:r>
              <w:t>5603929020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9F" w14:textId="77777777" w:rsidR="00E546F5" w:rsidRDefault="00951CE2">
            <w:pPr>
              <w:pStyle w:val="Tier1"/>
            </w:pPr>
            <w:r>
              <w:t xml:space="preserve">Nonwovens, whether or not impregnated, coated, covered or </w:t>
            </w:r>
            <w:r>
              <w:t>laminated</w:t>
            </w:r>
          </w:p>
          <w:p w14:paraId="591040A0" w14:textId="77777777" w:rsidR="00E546F5" w:rsidRDefault="00951CE2">
            <w:pPr>
              <w:pStyle w:val="Tier2"/>
            </w:pPr>
            <w:r>
              <w:t>-</w:t>
            </w:r>
            <w:r>
              <w:tab/>
              <w:t>Other</w:t>
            </w:r>
          </w:p>
          <w:p w14:paraId="591040A1"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A2" w14:textId="77777777" w:rsidR="00E546F5" w:rsidRDefault="00951CE2">
            <w:pPr>
              <w:pStyle w:val="Tier4"/>
            </w:pPr>
            <w:r>
              <w:t>-</w:t>
            </w:r>
            <w:r>
              <w:tab/>
              <w:t>-</w:t>
            </w:r>
            <w:r>
              <w:tab/>
              <w:t>-</w:t>
            </w:r>
            <w:r>
              <w:tab/>
              <w:t>Other</w:t>
            </w:r>
          </w:p>
          <w:p w14:paraId="591040A3" w14:textId="77777777" w:rsidR="00E546F5" w:rsidRDefault="00951CE2">
            <w:pPr>
              <w:pStyle w:val="Tier5"/>
            </w:pPr>
            <w:r>
              <w:t>-</w:t>
            </w:r>
            <w:r>
              <w:tab/>
              <w:t>-</w:t>
            </w:r>
            <w:r>
              <w:tab/>
              <w:t>-</w:t>
            </w:r>
            <w:r>
              <w:tab/>
              <w:t>-</w:t>
            </w:r>
            <w:r>
              <w:tab/>
              <w:t>Non-wovens consisting of a meltblown central layer of a thermoplastic elastomer laminated on each side with spunbonded filaments of polypropylene</w:t>
            </w:r>
          </w:p>
          <w:p w14:paraId="591040A4" w14:textId="77777777" w:rsidR="00E546F5" w:rsidRDefault="00951CE2">
            <w:pPr>
              <w:pStyle w:val="Tier5Bullet"/>
            </w:pPr>
            <w:r>
              <w:tab/>
            </w:r>
            <w:r>
              <w:tab/>
            </w:r>
            <w:r>
              <w:tab/>
            </w:r>
            <w:r>
              <w:tab/>
              <w:t>-</w:t>
            </w:r>
            <w:r>
              <w:tab/>
              <w:t>for incorp</w:t>
            </w:r>
            <w:r>
              <w:t>oration in ships, boats or other vessels listed in Table 1, for the purposes of their construction, repair, maintenance or conversion;</w:t>
            </w:r>
          </w:p>
          <w:p w14:paraId="591040A5" w14:textId="77777777" w:rsidR="00E546F5" w:rsidRDefault="00951CE2">
            <w:pPr>
              <w:pStyle w:val="Tier5Bullet"/>
            </w:pPr>
            <w:r>
              <w:tab/>
            </w:r>
            <w:r>
              <w:tab/>
            </w:r>
            <w:r>
              <w:tab/>
            </w:r>
            <w:r>
              <w:tab/>
              <w:t>-</w:t>
            </w:r>
            <w:r>
              <w:tab/>
              <w:t>for fitting to or equipping such ships, boats or other vessels;</w:t>
            </w:r>
          </w:p>
          <w:p w14:paraId="591040A6"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40A7" w14:textId="77777777" w:rsidR="00E546F5" w:rsidRDefault="00951CE2">
            <w:pPr>
              <w:pStyle w:val="Tier5Bullet"/>
            </w:pPr>
            <w:r>
              <w:tab/>
            </w:r>
            <w:r>
              <w:tab/>
            </w:r>
            <w:r>
              <w:tab/>
            </w:r>
            <w:r>
              <w:tab/>
              <w:t>-</w:t>
            </w:r>
            <w:r>
              <w:tab/>
              <w:t>for equipping the above platforms;</w:t>
            </w:r>
          </w:p>
          <w:p w14:paraId="591040A8"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A9" w14:textId="77777777" w:rsidR="00E546F5" w:rsidRDefault="00951CE2">
            <w:pPr>
              <w:pStyle w:val="NormalinTable"/>
            </w:pPr>
            <w:r>
              <w:t>0.0%</w:t>
            </w:r>
          </w:p>
        </w:tc>
      </w:tr>
      <w:tr w:rsidR="00E546F5" w14:paraId="591040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AB" w14:textId="77777777" w:rsidR="00E546F5" w:rsidRDefault="00951CE2">
            <w:pPr>
              <w:pStyle w:val="NormalinTable"/>
            </w:pPr>
            <w:r>
              <w:t>5603929040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AC" w14:textId="77777777" w:rsidR="00E546F5" w:rsidRDefault="00951CE2">
            <w:pPr>
              <w:pStyle w:val="Tier1"/>
            </w:pPr>
            <w:r>
              <w:t>Nonwovens, whether or not impregnated, coated, covered or laminated</w:t>
            </w:r>
          </w:p>
          <w:p w14:paraId="591040AD" w14:textId="77777777" w:rsidR="00E546F5" w:rsidRDefault="00951CE2">
            <w:pPr>
              <w:pStyle w:val="Tier2"/>
            </w:pPr>
            <w:r>
              <w:t>-</w:t>
            </w:r>
            <w:r>
              <w:tab/>
              <w:t>Other</w:t>
            </w:r>
          </w:p>
          <w:p w14:paraId="591040AE"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AF" w14:textId="77777777" w:rsidR="00E546F5" w:rsidRDefault="00951CE2">
            <w:pPr>
              <w:pStyle w:val="Tier4"/>
            </w:pPr>
            <w:r>
              <w:t>-</w:t>
            </w:r>
            <w:r>
              <w:tab/>
              <w:t>-</w:t>
            </w:r>
            <w:r>
              <w:tab/>
              <w:t>-</w:t>
            </w:r>
            <w:r>
              <w:tab/>
              <w:t>Other</w:t>
            </w:r>
          </w:p>
          <w:p w14:paraId="591040B0" w14:textId="77777777" w:rsidR="00E546F5" w:rsidRDefault="00951CE2">
            <w:pPr>
              <w:pStyle w:val="Tier5"/>
            </w:pPr>
            <w:r>
              <w:t>-</w:t>
            </w:r>
            <w:r>
              <w:tab/>
              <w:t>-</w:t>
            </w:r>
            <w:r>
              <w:tab/>
              <w:t>-</w:t>
            </w:r>
            <w:r>
              <w:tab/>
              <w:t>-</w:t>
            </w:r>
            <w:r>
              <w:tab/>
              <w:t xml:space="preserve">Non-wovens of polypropylene, - with a </w:t>
            </w:r>
            <w:r>
              <w:t>melt blown layer, laminated on each side with spunbonded filaments of polypropylene, - with a weight of not more than 150 g/m</w:t>
            </w:r>
            <w:r>
              <w:rPr>
                <w:vertAlign w:val="superscript"/>
              </w:rPr>
              <w:t>2</w:t>
            </w:r>
            <w:r>
              <w:t>, - in the piece or simply cut into squares or rectangles, and - not impregnated</w:t>
            </w:r>
          </w:p>
          <w:p w14:paraId="591040B1"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40B2" w14:textId="77777777" w:rsidR="00E546F5" w:rsidRDefault="00951CE2">
            <w:pPr>
              <w:pStyle w:val="Tier5Bullet"/>
            </w:pPr>
            <w:r>
              <w:tab/>
            </w:r>
            <w:r>
              <w:tab/>
            </w:r>
            <w:r>
              <w:tab/>
            </w:r>
            <w:r>
              <w:tab/>
              <w:t>-</w:t>
            </w:r>
            <w:r>
              <w:tab/>
              <w:t>for fitting to or equipping such ships, boats or other vessels;</w:t>
            </w:r>
          </w:p>
          <w:p w14:paraId="591040B3"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40B4" w14:textId="77777777" w:rsidR="00E546F5" w:rsidRDefault="00951CE2">
            <w:pPr>
              <w:pStyle w:val="Tier5Bullet"/>
            </w:pPr>
            <w:r>
              <w:tab/>
            </w:r>
            <w:r>
              <w:tab/>
            </w:r>
            <w:r>
              <w:tab/>
            </w:r>
            <w:r>
              <w:tab/>
              <w:t>-</w:t>
            </w:r>
            <w:r>
              <w:tab/>
              <w:t>for equipping the above platforms;</w:t>
            </w:r>
          </w:p>
          <w:p w14:paraId="591040B5"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B6" w14:textId="77777777" w:rsidR="00E546F5" w:rsidRDefault="00951CE2">
            <w:pPr>
              <w:pStyle w:val="NormalinTable"/>
            </w:pPr>
            <w:r>
              <w:t>0.0%</w:t>
            </w:r>
          </w:p>
        </w:tc>
      </w:tr>
      <w:tr w:rsidR="00E546F5" w14:paraId="591040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B8" w14:textId="77777777" w:rsidR="00E546F5" w:rsidRDefault="00951CE2">
            <w:pPr>
              <w:pStyle w:val="NormalinTable"/>
            </w:pPr>
            <w:r>
              <w:t>5603929060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B9" w14:textId="77777777" w:rsidR="00E546F5" w:rsidRDefault="00951CE2">
            <w:pPr>
              <w:pStyle w:val="Tier1"/>
            </w:pPr>
            <w:r>
              <w:t>Nonwovens, whether or not impregnated, coated, covered or laminated</w:t>
            </w:r>
          </w:p>
          <w:p w14:paraId="591040BA" w14:textId="77777777" w:rsidR="00E546F5" w:rsidRDefault="00951CE2">
            <w:pPr>
              <w:pStyle w:val="Tier2"/>
            </w:pPr>
            <w:r>
              <w:t>-</w:t>
            </w:r>
            <w:r>
              <w:tab/>
              <w:t>Other</w:t>
            </w:r>
          </w:p>
          <w:p w14:paraId="591040BB"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BC" w14:textId="77777777" w:rsidR="00E546F5" w:rsidRDefault="00951CE2">
            <w:pPr>
              <w:pStyle w:val="Tier4"/>
            </w:pPr>
            <w:r>
              <w:t>-</w:t>
            </w:r>
            <w:r>
              <w:tab/>
              <w:t>-</w:t>
            </w:r>
            <w:r>
              <w:tab/>
              <w:t>-</w:t>
            </w:r>
            <w:r>
              <w:tab/>
              <w:t>Other</w:t>
            </w:r>
          </w:p>
          <w:p w14:paraId="591040BD" w14:textId="77777777" w:rsidR="00E546F5" w:rsidRDefault="00951CE2">
            <w:pPr>
              <w:pStyle w:val="Tier5"/>
            </w:pPr>
            <w:r>
              <w:t>-</w:t>
            </w:r>
            <w:r>
              <w:tab/>
              <w:t>-</w:t>
            </w:r>
            <w:r>
              <w:tab/>
              <w:t>-</w:t>
            </w:r>
            <w:r>
              <w:tab/>
              <w:t>-</w:t>
            </w:r>
            <w:r>
              <w:tab/>
              <w:t xml:space="preserve">Non-wovens of aromatic polyamide fibres obtained by </w:t>
            </w:r>
            <w:r>
              <w:t>polycondensation of m-phenylenediamine and isophthalic acid, in the piece or cut into rectangles</w:t>
            </w:r>
          </w:p>
          <w:p w14:paraId="591040B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BF" w14:textId="77777777" w:rsidR="00E546F5" w:rsidRDefault="00951CE2">
            <w:pPr>
              <w:pStyle w:val="Tier5Bullet"/>
            </w:pPr>
            <w:r>
              <w:tab/>
            </w:r>
            <w:r>
              <w:tab/>
            </w:r>
            <w:r>
              <w:tab/>
            </w:r>
            <w:r>
              <w:tab/>
              <w:t>-</w:t>
            </w:r>
            <w:r>
              <w:tab/>
              <w:t>fo</w:t>
            </w:r>
            <w:r>
              <w:t>r fitting to or equipping such ships, boats or other vessels;</w:t>
            </w:r>
          </w:p>
          <w:p w14:paraId="591040C0"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40C1" w14:textId="77777777" w:rsidR="00E546F5" w:rsidRDefault="00951CE2">
            <w:pPr>
              <w:pStyle w:val="Tier5Bullet"/>
            </w:pPr>
            <w:r>
              <w:tab/>
            </w:r>
            <w:r>
              <w:tab/>
            </w:r>
            <w:r>
              <w:tab/>
            </w:r>
            <w:r>
              <w:tab/>
              <w:t>-</w:t>
            </w:r>
            <w:r>
              <w:tab/>
              <w:t>for equipping the above platforms;</w:t>
            </w:r>
          </w:p>
          <w:p w14:paraId="591040C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C3" w14:textId="77777777" w:rsidR="00E546F5" w:rsidRDefault="00951CE2">
            <w:pPr>
              <w:pStyle w:val="NormalinTable"/>
            </w:pPr>
            <w:r>
              <w:t>0.0%</w:t>
            </w:r>
          </w:p>
        </w:tc>
      </w:tr>
      <w:tr w:rsidR="00E546F5" w14:paraId="591040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C5" w14:textId="77777777" w:rsidR="00E546F5" w:rsidRDefault="00951CE2">
            <w:pPr>
              <w:pStyle w:val="NormalinTable"/>
            </w:pPr>
            <w:r>
              <w:t>5603929070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C6" w14:textId="77777777" w:rsidR="00E546F5" w:rsidRDefault="00951CE2">
            <w:pPr>
              <w:pStyle w:val="Tier1"/>
            </w:pPr>
            <w:r>
              <w:t>Nonwovens, whether or not impregnated, coated, covered or laminated</w:t>
            </w:r>
          </w:p>
          <w:p w14:paraId="591040C7" w14:textId="77777777" w:rsidR="00E546F5" w:rsidRDefault="00951CE2">
            <w:pPr>
              <w:pStyle w:val="Tier2"/>
            </w:pPr>
            <w:r>
              <w:t>-</w:t>
            </w:r>
            <w:r>
              <w:tab/>
              <w:t>Other</w:t>
            </w:r>
          </w:p>
          <w:p w14:paraId="591040C8" w14:textId="77777777" w:rsidR="00E546F5" w:rsidRDefault="00951CE2">
            <w:pPr>
              <w:pStyle w:val="Tier3"/>
            </w:pPr>
            <w:r>
              <w:t>-</w:t>
            </w:r>
            <w:r>
              <w:tab/>
              <w:t>-</w:t>
            </w:r>
            <w:r>
              <w:tab/>
            </w:r>
            <w:r>
              <w:t>Weighing more than 25 g/m</w:t>
            </w:r>
            <w:r>
              <w:rPr>
                <w:vertAlign w:val="superscript"/>
              </w:rPr>
              <w:t>2</w:t>
            </w:r>
            <w:r>
              <w:t>but not more than 70 g/m</w:t>
            </w:r>
            <w:r>
              <w:rPr>
                <w:vertAlign w:val="superscript"/>
              </w:rPr>
              <w:t>2</w:t>
            </w:r>
          </w:p>
          <w:p w14:paraId="591040C9" w14:textId="77777777" w:rsidR="00E546F5" w:rsidRDefault="00951CE2">
            <w:pPr>
              <w:pStyle w:val="Tier4"/>
            </w:pPr>
            <w:r>
              <w:t>-</w:t>
            </w:r>
            <w:r>
              <w:tab/>
              <w:t>-</w:t>
            </w:r>
            <w:r>
              <w:tab/>
              <w:t>-</w:t>
            </w:r>
            <w:r>
              <w:tab/>
              <w:t>Other</w:t>
            </w:r>
          </w:p>
          <w:p w14:paraId="591040CA" w14:textId="77777777" w:rsidR="00E546F5" w:rsidRDefault="00951CE2">
            <w:pPr>
              <w:pStyle w:val="Tier5"/>
            </w:pPr>
            <w:r>
              <w:t>-</w:t>
            </w:r>
            <w:r>
              <w:tab/>
              <w:t>-</w:t>
            </w:r>
            <w:r>
              <w:tab/>
              <w:t>-</w:t>
            </w:r>
            <w:r>
              <w:tab/>
              <w:t>-</w:t>
            </w:r>
            <w:r>
              <w:tab/>
              <w:t xml:space="preserve">Non-wovens, consisting of multiple layers of a mixture of meltblown fibres and staple fibres of polypropylene and polyester, whether or not laminated on one side or on both sides with </w:t>
            </w:r>
            <w:r>
              <w:t>spunbonded filaments of polypropylene</w:t>
            </w:r>
          </w:p>
          <w:p w14:paraId="591040C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CC" w14:textId="77777777" w:rsidR="00E546F5" w:rsidRDefault="00951CE2">
            <w:pPr>
              <w:pStyle w:val="Tier5Bullet"/>
            </w:pPr>
            <w:r>
              <w:tab/>
            </w:r>
            <w:r>
              <w:tab/>
            </w:r>
            <w:r>
              <w:tab/>
            </w:r>
            <w:r>
              <w:tab/>
              <w:t>-</w:t>
            </w:r>
            <w:r>
              <w:tab/>
              <w:t xml:space="preserve">for fitting to or equipping such ships, boats or other </w:t>
            </w:r>
            <w:r>
              <w:t>vessels;</w:t>
            </w:r>
          </w:p>
          <w:p w14:paraId="591040C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0CE" w14:textId="77777777" w:rsidR="00E546F5" w:rsidRDefault="00951CE2">
            <w:pPr>
              <w:pStyle w:val="Tier5Bullet"/>
            </w:pPr>
            <w:r>
              <w:tab/>
            </w:r>
            <w:r>
              <w:tab/>
            </w:r>
            <w:r>
              <w:tab/>
            </w:r>
            <w:r>
              <w:tab/>
              <w:t>-</w:t>
            </w:r>
            <w:r>
              <w:tab/>
              <w:t>for equip</w:t>
            </w:r>
            <w:r>
              <w:t>ping the above platforms;</w:t>
            </w:r>
          </w:p>
          <w:p w14:paraId="591040C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D0" w14:textId="77777777" w:rsidR="00E546F5" w:rsidRDefault="00951CE2">
            <w:pPr>
              <w:pStyle w:val="NormalinTable"/>
            </w:pPr>
            <w:r>
              <w:t>0.0%</w:t>
            </w:r>
          </w:p>
        </w:tc>
      </w:tr>
      <w:tr w:rsidR="00E546F5" w14:paraId="591040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D2" w14:textId="77777777" w:rsidR="00E546F5" w:rsidRDefault="00951CE2">
            <w:pPr>
              <w:pStyle w:val="NormalinTable"/>
            </w:pPr>
            <w:r>
              <w:t>5603929090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D3" w14:textId="77777777" w:rsidR="00E546F5" w:rsidRDefault="00951CE2">
            <w:pPr>
              <w:pStyle w:val="Tier1"/>
            </w:pPr>
            <w:r>
              <w:t>Nonwovens, whether or not impregnated, coated, covered or laminated</w:t>
            </w:r>
          </w:p>
          <w:p w14:paraId="591040D4" w14:textId="77777777" w:rsidR="00E546F5" w:rsidRDefault="00951CE2">
            <w:pPr>
              <w:pStyle w:val="Tier2"/>
            </w:pPr>
            <w:r>
              <w:t>-</w:t>
            </w:r>
            <w:r>
              <w:tab/>
              <w:t>Other</w:t>
            </w:r>
          </w:p>
          <w:p w14:paraId="591040D5" w14:textId="77777777" w:rsidR="00E546F5" w:rsidRDefault="00951CE2">
            <w:pPr>
              <w:pStyle w:val="Tier3"/>
            </w:pPr>
            <w:r>
              <w:t>-</w:t>
            </w:r>
            <w:r>
              <w:tab/>
              <w:t>-</w:t>
            </w:r>
            <w:r>
              <w:tab/>
              <w:t>Weighing more than 25 g/m</w:t>
            </w:r>
            <w:r>
              <w:rPr>
                <w:vertAlign w:val="superscript"/>
              </w:rPr>
              <w:t>2</w:t>
            </w:r>
            <w:r>
              <w:t>but not more than 70 g/m</w:t>
            </w:r>
            <w:r>
              <w:rPr>
                <w:vertAlign w:val="superscript"/>
              </w:rPr>
              <w:t>2</w:t>
            </w:r>
          </w:p>
          <w:p w14:paraId="591040D6" w14:textId="77777777" w:rsidR="00E546F5" w:rsidRDefault="00951CE2">
            <w:pPr>
              <w:pStyle w:val="Tier4"/>
            </w:pPr>
            <w:r>
              <w:t>-</w:t>
            </w:r>
            <w:r>
              <w:tab/>
              <w:t>-</w:t>
            </w:r>
            <w:r>
              <w:tab/>
              <w:t>-</w:t>
            </w:r>
            <w:r>
              <w:tab/>
            </w:r>
            <w:r>
              <w:t>Other</w:t>
            </w:r>
          </w:p>
          <w:p w14:paraId="591040D7" w14:textId="77777777" w:rsidR="00E546F5" w:rsidRDefault="00951CE2">
            <w:pPr>
              <w:pStyle w:val="Tier5"/>
            </w:pPr>
            <w:r>
              <w:t>-</w:t>
            </w:r>
            <w:r>
              <w:tab/>
              <w:t>-</w:t>
            </w:r>
            <w:r>
              <w:tab/>
              <w:t>-</w:t>
            </w:r>
            <w:r>
              <w:tab/>
              <w:t>-</w:t>
            </w:r>
            <w:r>
              <w:tab/>
              <w:t>Other</w:t>
            </w:r>
          </w:p>
          <w:p w14:paraId="591040D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0D9" w14:textId="77777777" w:rsidR="00E546F5" w:rsidRDefault="00951CE2">
            <w:pPr>
              <w:pStyle w:val="Tier5Bullet"/>
            </w:pPr>
            <w:r>
              <w:tab/>
            </w:r>
            <w:r>
              <w:tab/>
            </w:r>
            <w:r>
              <w:tab/>
            </w:r>
            <w:r>
              <w:tab/>
              <w:t>-</w:t>
            </w:r>
            <w:r>
              <w:tab/>
              <w:t>for fitting to or equipping such ships, boats or other vessels;</w:t>
            </w:r>
          </w:p>
          <w:p w14:paraId="591040DA" w14:textId="77777777" w:rsidR="00E546F5" w:rsidRDefault="00951CE2">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40DB" w14:textId="77777777" w:rsidR="00E546F5" w:rsidRDefault="00951CE2">
            <w:pPr>
              <w:pStyle w:val="Tier5Bullet"/>
            </w:pPr>
            <w:r>
              <w:tab/>
            </w:r>
            <w:r>
              <w:tab/>
            </w:r>
            <w:r>
              <w:tab/>
            </w:r>
            <w:r>
              <w:tab/>
              <w:t>-</w:t>
            </w:r>
            <w:r>
              <w:tab/>
              <w:t>for equipping the above platforms</w:t>
            </w:r>
            <w:r>
              <w:t>;</w:t>
            </w:r>
          </w:p>
          <w:p w14:paraId="591040D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DD" w14:textId="77777777" w:rsidR="00E546F5" w:rsidRDefault="00951CE2">
            <w:pPr>
              <w:pStyle w:val="NormalinTable"/>
            </w:pPr>
            <w:r>
              <w:t>0.0%</w:t>
            </w:r>
          </w:p>
        </w:tc>
      </w:tr>
      <w:tr w:rsidR="00E546F5" w14:paraId="591040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DF" w14:textId="77777777" w:rsidR="00E546F5" w:rsidRDefault="00951CE2">
            <w:pPr>
              <w:pStyle w:val="NormalinTable"/>
            </w:pPr>
            <w:r>
              <w:t>5603931000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E0" w14:textId="77777777" w:rsidR="00E546F5" w:rsidRDefault="00951CE2">
            <w:pPr>
              <w:pStyle w:val="Tier1"/>
            </w:pPr>
            <w:r>
              <w:t>Nonwovens, whether or not impregnated, coated, covered or laminated</w:t>
            </w:r>
          </w:p>
          <w:p w14:paraId="591040E1" w14:textId="77777777" w:rsidR="00E546F5" w:rsidRDefault="00951CE2">
            <w:pPr>
              <w:pStyle w:val="Tier2"/>
            </w:pPr>
            <w:r>
              <w:t>-</w:t>
            </w:r>
            <w:r>
              <w:tab/>
              <w:t>Other</w:t>
            </w:r>
          </w:p>
          <w:p w14:paraId="591040E2"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0E3" w14:textId="77777777" w:rsidR="00E546F5" w:rsidRDefault="00951CE2">
            <w:pPr>
              <w:pStyle w:val="Tier4"/>
            </w:pPr>
            <w:r>
              <w:t>-</w:t>
            </w:r>
            <w:r>
              <w:tab/>
              <w:t>-</w:t>
            </w:r>
            <w:r>
              <w:tab/>
              <w:t>-</w:t>
            </w:r>
            <w:r>
              <w:tab/>
              <w:t>Coated or covered</w:t>
            </w:r>
          </w:p>
          <w:p w14:paraId="591040E4" w14:textId="77777777" w:rsidR="00E546F5" w:rsidRDefault="00951CE2">
            <w:pPr>
              <w:pStyle w:val="Tier4Bullet"/>
            </w:pPr>
            <w:r>
              <w:tab/>
            </w:r>
            <w:r>
              <w:tab/>
            </w:r>
            <w:r>
              <w:tab/>
              <w:t>-</w:t>
            </w:r>
            <w:r>
              <w:tab/>
            </w:r>
            <w:r>
              <w:t>for incorporation in ships, boats or other vessels listed in Table 1, for the purposes of their construction, repair, maintenance or conversion;</w:t>
            </w:r>
          </w:p>
          <w:p w14:paraId="591040E5" w14:textId="77777777" w:rsidR="00E546F5" w:rsidRDefault="00951CE2">
            <w:pPr>
              <w:pStyle w:val="Tier4Bullet"/>
            </w:pPr>
            <w:r>
              <w:tab/>
            </w:r>
            <w:r>
              <w:tab/>
            </w:r>
            <w:r>
              <w:tab/>
              <w:t>-</w:t>
            </w:r>
            <w:r>
              <w:tab/>
              <w:t>for fitting to or equipping such ships, boats or other vessels;</w:t>
            </w:r>
          </w:p>
          <w:p w14:paraId="591040E6" w14:textId="77777777" w:rsidR="00E546F5" w:rsidRDefault="00951CE2">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40E7" w14:textId="77777777" w:rsidR="00E546F5" w:rsidRDefault="00951CE2">
            <w:pPr>
              <w:pStyle w:val="Tier4Bullet"/>
            </w:pPr>
            <w:r>
              <w:tab/>
            </w:r>
            <w:r>
              <w:tab/>
            </w:r>
            <w:r>
              <w:tab/>
              <w:t>-</w:t>
            </w:r>
            <w:r>
              <w:tab/>
              <w:t>for equipping the above platforms;</w:t>
            </w:r>
          </w:p>
          <w:p w14:paraId="591040E8" w14:textId="77777777" w:rsidR="00E546F5" w:rsidRDefault="00951CE2">
            <w:pPr>
              <w:pStyle w:val="Tier4Bullet"/>
            </w:pP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E9" w14:textId="77777777" w:rsidR="00E546F5" w:rsidRDefault="00951CE2">
            <w:pPr>
              <w:pStyle w:val="NormalinTable"/>
            </w:pPr>
            <w:r>
              <w:t>0.0%</w:t>
            </w:r>
          </w:p>
        </w:tc>
      </w:tr>
      <w:tr w:rsidR="00E546F5" w14:paraId="591040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EB" w14:textId="77777777" w:rsidR="00E546F5" w:rsidRDefault="00951CE2">
            <w:pPr>
              <w:pStyle w:val="NormalinTable"/>
            </w:pPr>
            <w:r>
              <w:t>5603939010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EC" w14:textId="77777777" w:rsidR="00E546F5" w:rsidRDefault="00951CE2">
            <w:pPr>
              <w:pStyle w:val="Tier1"/>
            </w:pPr>
            <w:r>
              <w:t>Nonwovens, whether or not impregnated, coated, covered or laminated</w:t>
            </w:r>
          </w:p>
          <w:p w14:paraId="591040ED" w14:textId="77777777" w:rsidR="00E546F5" w:rsidRDefault="00951CE2">
            <w:pPr>
              <w:pStyle w:val="Tier2"/>
            </w:pPr>
            <w:r>
              <w:t>-</w:t>
            </w:r>
            <w:r>
              <w:tab/>
              <w:t>Other</w:t>
            </w:r>
          </w:p>
          <w:p w14:paraId="591040EE"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0EF" w14:textId="77777777" w:rsidR="00E546F5" w:rsidRDefault="00951CE2">
            <w:pPr>
              <w:pStyle w:val="Tier4"/>
            </w:pPr>
            <w:r>
              <w:t>-</w:t>
            </w:r>
            <w:r>
              <w:tab/>
              <w:t>-</w:t>
            </w:r>
            <w:r>
              <w:tab/>
              <w:t>-</w:t>
            </w:r>
            <w:r>
              <w:tab/>
              <w:t>Other</w:t>
            </w:r>
          </w:p>
          <w:p w14:paraId="591040F0" w14:textId="77777777" w:rsidR="00E546F5" w:rsidRDefault="00951CE2">
            <w:pPr>
              <w:pStyle w:val="Tier5"/>
            </w:pPr>
            <w:r>
              <w:t>-</w:t>
            </w:r>
            <w:r>
              <w:tab/>
              <w:t>-</w:t>
            </w:r>
            <w:r>
              <w:tab/>
              <w:t>-</w:t>
            </w:r>
            <w:r>
              <w:tab/>
              <w:t>-</w:t>
            </w:r>
            <w:r>
              <w:tab/>
              <w:t xml:space="preserve">Non-wovens of </w:t>
            </w:r>
            <w:r>
              <w:t>polypropylene, - with a melt blown layer, laminated on each side with spunbonded filaments of polypropylene, - with a weight of not more than 150 g/m</w:t>
            </w:r>
            <w:r>
              <w:rPr>
                <w:vertAlign w:val="superscript"/>
              </w:rPr>
              <w:t>2</w:t>
            </w:r>
            <w:r>
              <w:t>, - in the piece or simply cut into squares or rectangles, and - not impregnated</w:t>
            </w:r>
          </w:p>
          <w:p w14:paraId="591040F1" w14:textId="77777777" w:rsidR="00E546F5" w:rsidRDefault="00951CE2">
            <w:pPr>
              <w:pStyle w:val="Tier5Bullet"/>
            </w:pPr>
            <w:r>
              <w:tab/>
            </w:r>
            <w:r>
              <w:tab/>
            </w:r>
            <w:r>
              <w:tab/>
            </w:r>
            <w:r>
              <w:tab/>
              <w:t>-</w:t>
            </w:r>
            <w:r>
              <w:tab/>
              <w:t>for incorporation i</w:t>
            </w:r>
            <w:r>
              <w:t>n ships, boats or other vessels listed in Table 1, for the purposes of their construction, repair, maintenance or conversion;</w:t>
            </w:r>
          </w:p>
          <w:p w14:paraId="591040F2" w14:textId="77777777" w:rsidR="00E546F5" w:rsidRDefault="00951CE2">
            <w:pPr>
              <w:pStyle w:val="Tier5Bullet"/>
            </w:pPr>
            <w:r>
              <w:tab/>
            </w:r>
            <w:r>
              <w:tab/>
            </w:r>
            <w:r>
              <w:tab/>
            </w:r>
            <w:r>
              <w:tab/>
              <w:t>-</w:t>
            </w:r>
            <w:r>
              <w:tab/>
              <w:t>for fitting to or equipping such ships, boats or other vessels;</w:t>
            </w:r>
          </w:p>
          <w:p w14:paraId="591040F3"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0F4" w14:textId="77777777" w:rsidR="00E546F5" w:rsidRDefault="00951CE2">
            <w:pPr>
              <w:pStyle w:val="Tier5Bullet"/>
            </w:pPr>
            <w:r>
              <w:tab/>
            </w:r>
            <w:r>
              <w:tab/>
            </w:r>
            <w:r>
              <w:tab/>
            </w:r>
            <w:r>
              <w:tab/>
              <w:t>-</w:t>
            </w:r>
            <w:r>
              <w:tab/>
              <w:t>for equipping the above platforms;</w:t>
            </w:r>
          </w:p>
          <w:p w14:paraId="591040F5"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0F6" w14:textId="77777777" w:rsidR="00E546F5" w:rsidRDefault="00951CE2">
            <w:pPr>
              <w:pStyle w:val="NormalinTable"/>
            </w:pPr>
            <w:r>
              <w:t>0.0%</w:t>
            </w:r>
          </w:p>
        </w:tc>
      </w:tr>
      <w:tr w:rsidR="00E546F5" w14:paraId="591041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0F8" w14:textId="77777777" w:rsidR="00E546F5" w:rsidRDefault="00951CE2">
            <w:pPr>
              <w:pStyle w:val="NormalinTable"/>
            </w:pPr>
            <w:r>
              <w:t>5603939020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0F9" w14:textId="77777777" w:rsidR="00E546F5" w:rsidRDefault="00951CE2">
            <w:pPr>
              <w:pStyle w:val="Tier1"/>
            </w:pPr>
            <w:r>
              <w:t>Nonwovens, whether or not impregnated, coated, covered or laminated</w:t>
            </w:r>
          </w:p>
          <w:p w14:paraId="591040FA" w14:textId="77777777" w:rsidR="00E546F5" w:rsidRDefault="00951CE2">
            <w:pPr>
              <w:pStyle w:val="Tier2"/>
            </w:pPr>
            <w:r>
              <w:t>-</w:t>
            </w:r>
            <w:r>
              <w:tab/>
              <w:t>Other</w:t>
            </w:r>
          </w:p>
          <w:p w14:paraId="591040FB"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0FC" w14:textId="77777777" w:rsidR="00E546F5" w:rsidRDefault="00951CE2">
            <w:pPr>
              <w:pStyle w:val="Tier4"/>
            </w:pPr>
            <w:r>
              <w:t>-</w:t>
            </w:r>
            <w:r>
              <w:tab/>
              <w:t>-</w:t>
            </w:r>
            <w:r>
              <w:tab/>
              <w:t>-</w:t>
            </w:r>
            <w:r>
              <w:tab/>
              <w:t>Other</w:t>
            </w:r>
          </w:p>
          <w:p w14:paraId="591040FD" w14:textId="77777777" w:rsidR="00E546F5" w:rsidRDefault="00951CE2">
            <w:pPr>
              <w:pStyle w:val="Tier5"/>
            </w:pPr>
            <w:r>
              <w:t>-</w:t>
            </w:r>
            <w:r>
              <w:tab/>
              <w:t>-</w:t>
            </w:r>
            <w:r>
              <w:tab/>
              <w:t>-</w:t>
            </w:r>
            <w:r>
              <w:tab/>
              <w:t>-</w:t>
            </w:r>
            <w:r>
              <w:tab/>
              <w:t xml:space="preserve">Non-wovens consisting of a meltblown </w:t>
            </w:r>
            <w:r>
              <w:t>central layer of a thermoplastic elastomer laminated on each side with spunbonded filaments of polypropylene</w:t>
            </w:r>
          </w:p>
          <w:p w14:paraId="591040F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w:t>
            </w:r>
            <w:r>
              <w:t>on;</w:t>
            </w:r>
          </w:p>
          <w:p w14:paraId="591040FF" w14:textId="77777777" w:rsidR="00E546F5" w:rsidRDefault="00951CE2">
            <w:pPr>
              <w:pStyle w:val="Tier5Bullet"/>
            </w:pPr>
            <w:r>
              <w:tab/>
            </w:r>
            <w:r>
              <w:tab/>
            </w:r>
            <w:r>
              <w:tab/>
            </w:r>
            <w:r>
              <w:tab/>
              <w:t>-</w:t>
            </w:r>
            <w:r>
              <w:tab/>
              <w:t>for fitting to or equipping such ships, boats or other vessels;</w:t>
            </w:r>
          </w:p>
          <w:p w14:paraId="59104100"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4101" w14:textId="77777777" w:rsidR="00E546F5" w:rsidRDefault="00951CE2">
            <w:pPr>
              <w:pStyle w:val="Tier5Bullet"/>
            </w:pPr>
            <w:r>
              <w:tab/>
            </w:r>
            <w:r>
              <w:tab/>
            </w:r>
            <w:r>
              <w:tab/>
            </w:r>
            <w:r>
              <w:tab/>
              <w:t>-</w:t>
            </w:r>
            <w:r>
              <w:tab/>
              <w:t>for equipping the above platforms;</w:t>
            </w:r>
          </w:p>
          <w:p w14:paraId="5910410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03" w14:textId="77777777" w:rsidR="00E546F5" w:rsidRDefault="00951CE2">
            <w:pPr>
              <w:pStyle w:val="NormalinTable"/>
            </w:pPr>
            <w:r>
              <w:t>0.0%</w:t>
            </w:r>
          </w:p>
        </w:tc>
      </w:tr>
      <w:tr w:rsidR="00E546F5" w14:paraId="591041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05" w14:textId="77777777" w:rsidR="00E546F5" w:rsidRDefault="00951CE2">
            <w:pPr>
              <w:pStyle w:val="NormalinTable"/>
            </w:pPr>
            <w:r>
              <w:t>5603939040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06" w14:textId="77777777" w:rsidR="00E546F5" w:rsidRDefault="00951CE2">
            <w:pPr>
              <w:pStyle w:val="Tier1"/>
            </w:pPr>
            <w:r>
              <w:t xml:space="preserve">Nonwovens, whether or not impregnated, coated, covered or </w:t>
            </w:r>
            <w:r>
              <w:t>laminated</w:t>
            </w:r>
          </w:p>
          <w:p w14:paraId="59104107" w14:textId="77777777" w:rsidR="00E546F5" w:rsidRDefault="00951CE2">
            <w:pPr>
              <w:pStyle w:val="Tier2"/>
            </w:pPr>
            <w:r>
              <w:t>-</w:t>
            </w:r>
            <w:r>
              <w:tab/>
              <w:t>Other</w:t>
            </w:r>
          </w:p>
          <w:p w14:paraId="59104108"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109" w14:textId="77777777" w:rsidR="00E546F5" w:rsidRDefault="00951CE2">
            <w:pPr>
              <w:pStyle w:val="Tier4"/>
            </w:pPr>
            <w:r>
              <w:t>-</w:t>
            </w:r>
            <w:r>
              <w:tab/>
              <w:t>-</w:t>
            </w:r>
            <w:r>
              <w:tab/>
              <w:t>-</w:t>
            </w:r>
            <w:r>
              <w:tab/>
              <w:t>Other</w:t>
            </w:r>
          </w:p>
          <w:p w14:paraId="5910410A" w14:textId="77777777" w:rsidR="00E546F5" w:rsidRDefault="00951CE2">
            <w:pPr>
              <w:pStyle w:val="Tier5"/>
            </w:pPr>
            <w:r>
              <w:t>-</w:t>
            </w:r>
            <w:r>
              <w:tab/>
              <w:t>-</w:t>
            </w:r>
            <w:r>
              <w:tab/>
              <w:t>-</w:t>
            </w:r>
            <w:r>
              <w:tab/>
              <w:t>-</w:t>
            </w:r>
            <w:r>
              <w:tab/>
              <w:t>Non-wovens of aromatic polyamide fibres obtained by polycondensation of m-phenylenediamine and isophthalic acid, in the piece or cut into rectangles</w:t>
            </w:r>
          </w:p>
          <w:p w14:paraId="5910410B" w14:textId="77777777" w:rsidR="00E546F5" w:rsidRDefault="00951CE2">
            <w:pPr>
              <w:pStyle w:val="Tier5Bullet"/>
            </w:pPr>
            <w:r>
              <w:tab/>
            </w:r>
            <w:r>
              <w:tab/>
            </w:r>
            <w:r>
              <w:tab/>
            </w:r>
            <w:r>
              <w:tab/>
              <w:t>-</w:t>
            </w:r>
            <w:r>
              <w:tab/>
              <w:t>for in</w:t>
            </w:r>
            <w:r>
              <w:t>corporation in ships, boats or other vessels listed in Table 1, for the purposes of their construction, repair, maintenance or conversion;</w:t>
            </w:r>
          </w:p>
          <w:p w14:paraId="5910410C" w14:textId="77777777" w:rsidR="00E546F5" w:rsidRDefault="00951CE2">
            <w:pPr>
              <w:pStyle w:val="Tier5Bullet"/>
            </w:pPr>
            <w:r>
              <w:tab/>
            </w:r>
            <w:r>
              <w:tab/>
            </w:r>
            <w:r>
              <w:tab/>
            </w:r>
            <w:r>
              <w:tab/>
              <w:t>-</w:t>
            </w:r>
            <w:r>
              <w:tab/>
              <w:t>for fitting to or equipping such ships, boats or other vessels;</w:t>
            </w:r>
          </w:p>
          <w:p w14:paraId="5910410D" w14:textId="77777777" w:rsidR="00E546F5" w:rsidRDefault="00951CE2">
            <w:pPr>
              <w:pStyle w:val="Tier5Bullet"/>
            </w:pPr>
            <w:r>
              <w:tab/>
            </w: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410E" w14:textId="77777777" w:rsidR="00E546F5" w:rsidRDefault="00951CE2">
            <w:pPr>
              <w:pStyle w:val="Tier5Bullet"/>
            </w:pPr>
            <w:r>
              <w:tab/>
            </w:r>
            <w:r>
              <w:tab/>
            </w:r>
            <w:r>
              <w:tab/>
            </w:r>
            <w:r>
              <w:tab/>
              <w:t>-</w:t>
            </w:r>
            <w:r>
              <w:tab/>
              <w:t>for equipping the above platforms;</w:t>
            </w:r>
          </w:p>
          <w:p w14:paraId="5910410F" w14:textId="77777777" w:rsidR="00E546F5" w:rsidRDefault="00951CE2">
            <w:pPr>
              <w:pStyle w:val="Tier5Bullet"/>
            </w:pPr>
            <w:r>
              <w:tab/>
            </w:r>
            <w:r>
              <w:tab/>
            </w:r>
            <w:r>
              <w:tab/>
            </w:r>
            <w:r>
              <w:tab/>
              <w:t>-</w:t>
            </w:r>
            <w:r>
              <w:tab/>
              <w:t>for linking these drilli</w:t>
            </w:r>
            <w:r>
              <w:t>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10" w14:textId="77777777" w:rsidR="00E546F5" w:rsidRDefault="00951CE2">
            <w:pPr>
              <w:pStyle w:val="NormalinTable"/>
            </w:pPr>
            <w:r>
              <w:t>0.0%</w:t>
            </w:r>
          </w:p>
        </w:tc>
      </w:tr>
      <w:tr w:rsidR="00E546F5" w14:paraId="591041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12" w14:textId="77777777" w:rsidR="00E546F5" w:rsidRDefault="00951CE2">
            <w:pPr>
              <w:pStyle w:val="NormalinTable"/>
            </w:pPr>
            <w:r>
              <w:t>5603939090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13" w14:textId="77777777" w:rsidR="00E546F5" w:rsidRDefault="00951CE2">
            <w:pPr>
              <w:pStyle w:val="Tier1"/>
            </w:pPr>
            <w:r>
              <w:t>Nonwovens, whether or not impregnated, coated, covered or laminated</w:t>
            </w:r>
          </w:p>
          <w:p w14:paraId="59104114" w14:textId="77777777" w:rsidR="00E546F5" w:rsidRDefault="00951CE2">
            <w:pPr>
              <w:pStyle w:val="Tier2"/>
            </w:pPr>
            <w:r>
              <w:t>-</w:t>
            </w:r>
            <w:r>
              <w:tab/>
              <w:t>Other</w:t>
            </w:r>
          </w:p>
          <w:p w14:paraId="59104115" w14:textId="77777777" w:rsidR="00E546F5" w:rsidRDefault="00951CE2">
            <w:pPr>
              <w:pStyle w:val="Tier3"/>
            </w:pPr>
            <w:r>
              <w:t>-</w:t>
            </w:r>
            <w:r>
              <w:tab/>
              <w:t>-</w:t>
            </w:r>
            <w:r>
              <w:tab/>
              <w:t>Weighing more than 70 g/m</w:t>
            </w:r>
            <w:r>
              <w:rPr>
                <w:vertAlign w:val="superscript"/>
              </w:rPr>
              <w:t>2</w:t>
            </w:r>
            <w:r>
              <w:t>but not more than 150 g/m</w:t>
            </w:r>
            <w:r>
              <w:rPr>
                <w:vertAlign w:val="superscript"/>
              </w:rPr>
              <w:t>2</w:t>
            </w:r>
          </w:p>
          <w:p w14:paraId="59104116" w14:textId="77777777" w:rsidR="00E546F5" w:rsidRDefault="00951CE2">
            <w:pPr>
              <w:pStyle w:val="Tier4"/>
            </w:pPr>
            <w:r>
              <w:t>-</w:t>
            </w:r>
            <w:r>
              <w:tab/>
              <w:t>-</w:t>
            </w:r>
            <w:r>
              <w:tab/>
              <w:t>-</w:t>
            </w:r>
            <w:r>
              <w:tab/>
              <w:t>Other</w:t>
            </w:r>
          </w:p>
          <w:p w14:paraId="59104117" w14:textId="77777777" w:rsidR="00E546F5" w:rsidRDefault="00951CE2">
            <w:pPr>
              <w:pStyle w:val="Tier5"/>
            </w:pPr>
            <w:r>
              <w:t>-</w:t>
            </w:r>
            <w:r>
              <w:tab/>
              <w:t>-</w:t>
            </w:r>
            <w:r>
              <w:tab/>
              <w:t>-</w:t>
            </w:r>
            <w:r>
              <w:tab/>
              <w:t>-</w:t>
            </w:r>
            <w:r>
              <w:tab/>
              <w:t>Other</w:t>
            </w:r>
          </w:p>
          <w:p w14:paraId="59104118"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4119" w14:textId="77777777" w:rsidR="00E546F5" w:rsidRDefault="00951CE2">
            <w:pPr>
              <w:pStyle w:val="Tier5Bullet"/>
            </w:pPr>
            <w:r>
              <w:tab/>
            </w:r>
            <w:r>
              <w:tab/>
            </w:r>
            <w:r>
              <w:tab/>
            </w:r>
            <w:r>
              <w:tab/>
              <w:t>-</w:t>
            </w:r>
            <w:r>
              <w:tab/>
              <w:t>for fitting to or equipping such ships, boats or other vessels;</w:t>
            </w:r>
          </w:p>
          <w:p w14:paraId="5910411A"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11B" w14:textId="77777777" w:rsidR="00E546F5" w:rsidRDefault="00951CE2">
            <w:pPr>
              <w:pStyle w:val="Tier5Bullet"/>
            </w:pPr>
            <w:r>
              <w:tab/>
            </w:r>
            <w:r>
              <w:tab/>
            </w:r>
            <w:r>
              <w:tab/>
            </w:r>
            <w:r>
              <w:tab/>
              <w:t>-</w:t>
            </w:r>
            <w:r>
              <w:tab/>
              <w:t>for equipping the above platforms;</w:t>
            </w:r>
          </w:p>
          <w:p w14:paraId="5910411C"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1D" w14:textId="77777777" w:rsidR="00E546F5" w:rsidRDefault="00951CE2">
            <w:pPr>
              <w:pStyle w:val="NormalinTable"/>
            </w:pPr>
            <w:r>
              <w:t>0.0%</w:t>
            </w:r>
          </w:p>
        </w:tc>
      </w:tr>
      <w:tr w:rsidR="00E546F5" w14:paraId="591041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1F" w14:textId="77777777" w:rsidR="00E546F5" w:rsidRDefault="00951CE2">
            <w:pPr>
              <w:pStyle w:val="NormalinTable"/>
            </w:pPr>
            <w:r>
              <w:t>5603941000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20" w14:textId="77777777" w:rsidR="00E546F5" w:rsidRDefault="00951CE2">
            <w:pPr>
              <w:pStyle w:val="Tier1"/>
            </w:pPr>
            <w:r>
              <w:t>Nonwovens, whether or not impregnated, coated, covered or laminated</w:t>
            </w:r>
          </w:p>
          <w:p w14:paraId="59104121" w14:textId="77777777" w:rsidR="00E546F5" w:rsidRDefault="00951CE2">
            <w:pPr>
              <w:pStyle w:val="Tier2"/>
            </w:pPr>
            <w:r>
              <w:t>-</w:t>
            </w:r>
            <w:r>
              <w:tab/>
              <w:t>Other</w:t>
            </w:r>
          </w:p>
          <w:p w14:paraId="59104122" w14:textId="77777777" w:rsidR="00E546F5" w:rsidRDefault="00951CE2">
            <w:pPr>
              <w:pStyle w:val="Tier3"/>
            </w:pPr>
            <w:r>
              <w:t>-</w:t>
            </w:r>
            <w:r>
              <w:tab/>
              <w:t>-</w:t>
            </w:r>
            <w:r>
              <w:tab/>
              <w:t>Weighing more than 150 g/m</w:t>
            </w:r>
            <w:r>
              <w:rPr>
                <w:vertAlign w:val="superscript"/>
              </w:rPr>
              <w:t>2</w:t>
            </w:r>
          </w:p>
          <w:p w14:paraId="59104123" w14:textId="77777777" w:rsidR="00E546F5" w:rsidRDefault="00951CE2">
            <w:pPr>
              <w:pStyle w:val="Tier4"/>
            </w:pPr>
            <w:r>
              <w:t>-</w:t>
            </w:r>
            <w:r>
              <w:tab/>
              <w:t>-</w:t>
            </w:r>
            <w:r>
              <w:tab/>
              <w:t>-</w:t>
            </w:r>
            <w:r>
              <w:tab/>
              <w:t>Coated or covered</w:t>
            </w:r>
          </w:p>
          <w:p w14:paraId="59104124"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4125" w14:textId="77777777" w:rsidR="00E546F5" w:rsidRDefault="00951CE2">
            <w:pPr>
              <w:pStyle w:val="Tier4Bullet"/>
            </w:pPr>
            <w:r>
              <w:tab/>
            </w:r>
            <w:r>
              <w:tab/>
            </w:r>
            <w:r>
              <w:tab/>
              <w:t>-</w:t>
            </w:r>
            <w:r>
              <w:tab/>
              <w:t>for fitting to or equipping such ships, boats or other vessels;</w:t>
            </w:r>
          </w:p>
          <w:p w14:paraId="59104126"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4127" w14:textId="77777777" w:rsidR="00E546F5" w:rsidRDefault="00951CE2">
            <w:pPr>
              <w:pStyle w:val="Tier4Bullet"/>
            </w:pPr>
            <w:r>
              <w:tab/>
            </w:r>
            <w:r>
              <w:tab/>
            </w:r>
            <w:r>
              <w:tab/>
              <w:t>-</w:t>
            </w:r>
            <w:r>
              <w:tab/>
              <w:t>for equipping the above platforms;</w:t>
            </w:r>
          </w:p>
          <w:p w14:paraId="5910412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29" w14:textId="77777777" w:rsidR="00E546F5" w:rsidRDefault="00951CE2">
            <w:pPr>
              <w:pStyle w:val="NormalinTable"/>
            </w:pPr>
            <w:r>
              <w:t>0.0%</w:t>
            </w:r>
          </w:p>
        </w:tc>
      </w:tr>
      <w:tr w:rsidR="00E546F5" w14:paraId="591041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2B" w14:textId="77777777" w:rsidR="00E546F5" w:rsidRDefault="00951CE2">
            <w:pPr>
              <w:pStyle w:val="NormalinTable"/>
            </w:pPr>
            <w:r>
              <w:t>5603949030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2C" w14:textId="77777777" w:rsidR="00E546F5" w:rsidRDefault="00951CE2">
            <w:pPr>
              <w:pStyle w:val="Tier1"/>
            </w:pPr>
            <w:r>
              <w:t>Nonwovens, whether or not impregnated, coated, covered or laminated</w:t>
            </w:r>
          </w:p>
          <w:p w14:paraId="5910412D" w14:textId="77777777" w:rsidR="00E546F5" w:rsidRDefault="00951CE2">
            <w:pPr>
              <w:pStyle w:val="Tier2"/>
            </w:pPr>
            <w:r>
              <w:t>-</w:t>
            </w:r>
            <w:r>
              <w:tab/>
              <w:t>Other</w:t>
            </w:r>
          </w:p>
          <w:p w14:paraId="5910412E" w14:textId="77777777" w:rsidR="00E546F5" w:rsidRDefault="00951CE2">
            <w:pPr>
              <w:pStyle w:val="Tier3"/>
            </w:pPr>
            <w:r>
              <w:t>-</w:t>
            </w:r>
            <w:r>
              <w:tab/>
              <w:t>-</w:t>
            </w:r>
            <w:r>
              <w:tab/>
              <w:t>Weighing more than 150 g/m</w:t>
            </w:r>
            <w:r>
              <w:rPr>
                <w:vertAlign w:val="superscript"/>
              </w:rPr>
              <w:t>2</w:t>
            </w:r>
          </w:p>
          <w:p w14:paraId="5910412F" w14:textId="77777777" w:rsidR="00E546F5" w:rsidRDefault="00951CE2">
            <w:pPr>
              <w:pStyle w:val="Tier4"/>
            </w:pPr>
            <w:r>
              <w:t>-</w:t>
            </w:r>
            <w:r>
              <w:tab/>
              <w:t>-</w:t>
            </w:r>
            <w:r>
              <w:tab/>
              <w:t>-</w:t>
            </w:r>
            <w:r>
              <w:tab/>
              <w:t>Other</w:t>
            </w:r>
          </w:p>
          <w:p w14:paraId="59104130" w14:textId="77777777" w:rsidR="00E546F5" w:rsidRDefault="00951CE2">
            <w:pPr>
              <w:pStyle w:val="Tier5"/>
            </w:pPr>
            <w:r>
              <w:t>-</w:t>
            </w:r>
            <w:r>
              <w:tab/>
              <w:t>-</w:t>
            </w:r>
            <w:r>
              <w:tab/>
              <w:t>-</w:t>
            </w:r>
            <w:r>
              <w:tab/>
              <w:t>-</w:t>
            </w:r>
            <w:r>
              <w:tab/>
              <w:t xml:space="preserve">Non-wovens of aromatic polyamide fibres obtained by polycondensation of m-phenylenediamine and isophthalic acid, in </w:t>
            </w:r>
            <w:r>
              <w:t>the piece or cut into rectangles</w:t>
            </w:r>
          </w:p>
          <w:p w14:paraId="5910413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132" w14:textId="77777777" w:rsidR="00E546F5" w:rsidRDefault="00951CE2">
            <w:pPr>
              <w:pStyle w:val="Tier5Bullet"/>
            </w:pPr>
            <w:r>
              <w:tab/>
            </w:r>
            <w:r>
              <w:tab/>
            </w:r>
            <w:r>
              <w:tab/>
            </w:r>
            <w:r>
              <w:tab/>
              <w:t>-</w:t>
            </w:r>
            <w:r>
              <w:tab/>
              <w:t>for fitting to or equipping such ships, boats or other vessels;</w:t>
            </w:r>
          </w:p>
          <w:p w14:paraId="5910413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134" w14:textId="77777777" w:rsidR="00E546F5" w:rsidRDefault="00951CE2">
            <w:pPr>
              <w:pStyle w:val="Tier5Bullet"/>
            </w:pPr>
            <w:r>
              <w:tab/>
            </w:r>
            <w:r>
              <w:tab/>
            </w:r>
            <w:r>
              <w:tab/>
            </w:r>
            <w:r>
              <w:tab/>
              <w:t>-</w:t>
            </w:r>
            <w:r>
              <w:tab/>
              <w:t>for equipping the ab</w:t>
            </w:r>
            <w:r>
              <w:t>ove platforms;</w:t>
            </w:r>
          </w:p>
          <w:p w14:paraId="5910413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36" w14:textId="77777777" w:rsidR="00E546F5" w:rsidRDefault="00951CE2">
            <w:pPr>
              <w:pStyle w:val="NormalinTable"/>
            </w:pPr>
            <w:r>
              <w:t>0.0%</w:t>
            </w:r>
          </w:p>
        </w:tc>
      </w:tr>
      <w:tr w:rsidR="00E546F5" w14:paraId="591041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38" w14:textId="77777777" w:rsidR="00E546F5" w:rsidRDefault="00951CE2">
            <w:pPr>
              <w:pStyle w:val="NormalinTable"/>
            </w:pPr>
            <w:r>
              <w:t>5603949040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39" w14:textId="77777777" w:rsidR="00E546F5" w:rsidRDefault="00951CE2">
            <w:pPr>
              <w:pStyle w:val="Tier1"/>
            </w:pPr>
            <w:r>
              <w:t>Nonwovens, whether or not impregnated, coated, covered or laminated</w:t>
            </w:r>
          </w:p>
          <w:p w14:paraId="5910413A" w14:textId="77777777" w:rsidR="00E546F5" w:rsidRDefault="00951CE2">
            <w:pPr>
              <w:pStyle w:val="Tier2"/>
            </w:pPr>
            <w:r>
              <w:t>-</w:t>
            </w:r>
            <w:r>
              <w:tab/>
              <w:t>Other</w:t>
            </w:r>
          </w:p>
          <w:p w14:paraId="5910413B" w14:textId="77777777" w:rsidR="00E546F5" w:rsidRDefault="00951CE2">
            <w:pPr>
              <w:pStyle w:val="Tier3"/>
            </w:pPr>
            <w:r>
              <w:t>-</w:t>
            </w:r>
            <w:r>
              <w:tab/>
              <w:t>-</w:t>
            </w:r>
            <w:r>
              <w:tab/>
              <w:t>Weighing more than 150 g/m</w:t>
            </w:r>
            <w:r>
              <w:rPr>
                <w:vertAlign w:val="superscript"/>
              </w:rPr>
              <w:t>2</w:t>
            </w:r>
          </w:p>
          <w:p w14:paraId="5910413C" w14:textId="77777777" w:rsidR="00E546F5" w:rsidRDefault="00951CE2">
            <w:pPr>
              <w:pStyle w:val="Tier4"/>
            </w:pPr>
            <w:r>
              <w:t>-</w:t>
            </w:r>
            <w:r>
              <w:tab/>
              <w:t>-</w:t>
            </w:r>
            <w:r>
              <w:tab/>
              <w:t>-</w:t>
            </w:r>
            <w:r>
              <w:tab/>
              <w:t>Other</w:t>
            </w:r>
          </w:p>
          <w:p w14:paraId="5910413D" w14:textId="77777777" w:rsidR="00E546F5" w:rsidRDefault="00951CE2">
            <w:pPr>
              <w:pStyle w:val="Tier5"/>
            </w:pPr>
            <w:r>
              <w:t>-</w:t>
            </w:r>
            <w:r>
              <w:tab/>
              <w:t>-</w:t>
            </w:r>
            <w:r>
              <w:tab/>
              <w:t>-</w:t>
            </w:r>
            <w:r>
              <w:tab/>
              <w:t>-</w:t>
            </w:r>
            <w:r>
              <w:tab/>
              <w:t xml:space="preserve">Non-wovens, </w:t>
            </w:r>
            <w:r>
              <w:t>consisting of multiple layers of a mixture of meltblown fibres and staple fibres of polypropylene and polyester, whether or not laminated on one side or on both sides with spunbonded filaments of polypropylene</w:t>
            </w:r>
          </w:p>
          <w:p w14:paraId="5910413E" w14:textId="77777777" w:rsidR="00E546F5" w:rsidRDefault="00951CE2">
            <w:pPr>
              <w:pStyle w:val="Tier5Bullet"/>
            </w:pPr>
            <w:r>
              <w:tab/>
            </w:r>
            <w:r>
              <w:tab/>
            </w:r>
            <w:r>
              <w:tab/>
            </w:r>
            <w:r>
              <w:tab/>
              <w:t>-</w:t>
            </w:r>
            <w:r>
              <w:tab/>
              <w:t>for incorporation in ships, boats or oth</w:t>
            </w:r>
            <w:r>
              <w:t>er vessels listed in Table 1, for the purposes of their construction, repair, maintenance or conversion;</w:t>
            </w:r>
          </w:p>
          <w:p w14:paraId="5910413F" w14:textId="77777777" w:rsidR="00E546F5" w:rsidRDefault="00951CE2">
            <w:pPr>
              <w:pStyle w:val="Tier5Bullet"/>
            </w:pPr>
            <w:r>
              <w:tab/>
            </w:r>
            <w:r>
              <w:tab/>
            </w:r>
            <w:r>
              <w:tab/>
            </w:r>
            <w:r>
              <w:tab/>
              <w:t>-</w:t>
            </w:r>
            <w:r>
              <w:tab/>
              <w:t>for fitting to or equipping such ships, boats or other vessels;</w:t>
            </w:r>
          </w:p>
          <w:p w14:paraId="59104140"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4141" w14:textId="77777777" w:rsidR="00E546F5" w:rsidRDefault="00951CE2">
            <w:pPr>
              <w:pStyle w:val="Tier5Bullet"/>
            </w:pPr>
            <w:r>
              <w:tab/>
            </w:r>
            <w:r>
              <w:tab/>
            </w:r>
            <w:r>
              <w:tab/>
            </w:r>
            <w:r>
              <w:tab/>
              <w:t>-</w:t>
            </w:r>
            <w:r>
              <w:tab/>
              <w:t>for equipping the above platforms;</w:t>
            </w:r>
          </w:p>
          <w:p w14:paraId="59104142"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43" w14:textId="77777777" w:rsidR="00E546F5" w:rsidRDefault="00951CE2">
            <w:pPr>
              <w:pStyle w:val="NormalinTable"/>
            </w:pPr>
            <w:r>
              <w:t>0.0%</w:t>
            </w:r>
          </w:p>
        </w:tc>
      </w:tr>
      <w:tr w:rsidR="00E546F5" w14:paraId="591041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45" w14:textId="77777777" w:rsidR="00E546F5" w:rsidRDefault="00951CE2">
            <w:pPr>
              <w:pStyle w:val="NormalinTable"/>
            </w:pPr>
            <w:r>
              <w:t>5603949090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46" w14:textId="77777777" w:rsidR="00E546F5" w:rsidRDefault="00951CE2">
            <w:pPr>
              <w:pStyle w:val="Tier1"/>
            </w:pPr>
            <w:r>
              <w:t>Nonwovens, whether or not impregnated, coated, covered or laminated</w:t>
            </w:r>
          </w:p>
          <w:p w14:paraId="59104147" w14:textId="77777777" w:rsidR="00E546F5" w:rsidRDefault="00951CE2">
            <w:pPr>
              <w:pStyle w:val="Tier2"/>
            </w:pPr>
            <w:r>
              <w:t>-</w:t>
            </w:r>
            <w:r>
              <w:tab/>
              <w:t>Other</w:t>
            </w:r>
          </w:p>
          <w:p w14:paraId="59104148" w14:textId="77777777" w:rsidR="00E546F5" w:rsidRDefault="00951CE2">
            <w:pPr>
              <w:pStyle w:val="Tier3"/>
            </w:pPr>
            <w:r>
              <w:t>-</w:t>
            </w:r>
            <w:r>
              <w:tab/>
              <w:t>-</w:t>
            </w:r>
            <w:r>
              <w:tab/>
              <w:t>Weighing more than 150 g/m</w:t>
            </w:r>
            <w:r>
              <w:rPr>
                <w:vertAlign w:val="superscript"/>
              </w:rPr>
              <w:t>2</w:t>
            </w:r>
          </w:p>
          <w:p w14:paraId="59104149" w14:textId="77777777" w:rsidR="00E546F5" w:rsidRDefault="00951CE2">
            <w:pPr>
              <w:pStyle w:val="Tier4"/>
            </w:pPr>
            <w:r>
              <w:t>-</w:t>
            </w:r>
            <w:r>
              <w:tab/>
              <w:t>-</w:t>
            </w:r>
            <w:r>
              <w:tab/>
              <w:t>-</w:t>
            </w:r>
            <w:r>
              <w:tab/>
              <w:t>Other</w:t>
            </w:r>
          </w:p>
          <w:p w14:paraId="5910414A" w14:textId="77777777" w:rsidR="00E546F5" w:rsidRDefault="00951CE2">
            <w:pPr>
              <w:pStyle w:val="Tier5"/>
            </w:pPr>
            <w:r>
              <w:t>-</w:t>
            </w:r>
            <w:r>
              <w:tab/>
              <w:t>-</w:t>
            </w:r>
            <w:r>
              <w:tab/>
              <w:t>-</w:t>
            </w:r>
            <w:r>
              <w:tab/>
              <w:t>-</w:t>
            </w:r>
            <w:r>
              <w:tab/>
              <w:t>Other</w:t>
            </w:r>
          </w:p>
          <w:p w14:paraId="5910414B"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414C" w14:textId="77777777" w:rsidR="00E546F5" w:rsidRDefault="00951CE2">
            <w:pPr>
              <w:pStyle w:val="Tier5Bullet"/>
            </w:pPr>
            <w:r>
              <w:tab/>
            </w:r>
            <w:r>
              <w:tab/>
            </w:r>
            <w:r>
              <w:tab/>
            </w:r>
            <w:r>
              <w:tab/>
              <w:t>-</w:t>
            </w:r>
            <w:r>
              <w:tab/>
              <w:t>for fitting to or equipping such ships, boats or other vessels;</w:t>
            </w:r>
          </w:p>
          <w:p w14:paraId="5910414D"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414E" w14:textId="77777777" w:rsidR="00E546F5" w:rsidRDefault="00951CE2">
            <w:pPr>
              <w:pStyle w:val="Tier5Bullet"/>
            </w:pPr>
            <w:r>
              <w:tab/>
            </w:r>
            <w:r>
              <w:tab/>
            </w:r>
            <w:r>
              <w:tab/>
            </w:r>
            <w:r>
              <w:tab/>
              <w:t>-</w:t>
            </w:r>
            <w:r>
              <w:tab/>
              <w:t>for equipping the above platforms;</w:t>
            </w:r>
          </w:p>
          <w:p w14:paraId="5910414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50" w14:textId="77777777" w:rsidR="00E546F5" w:rsidRDefault="00951CE2">
            <w:pPr>
              <w:pStyle w:val="NormalinTable"/>
            </w:pPr>
            <w:r>
              <w:t>0.0%</w:t>
            </w:r>
          </w:p>
        </w:tc>
      </w:tr>
      <w:tr w:rsidR="00E546F5" w14:paraId="591041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52" w14:textId="77777777" w:rsidR="00E546F5" w:rsidRDefault="00951CE2">
            <w:pPr>
              <w:pStyle w:val="NormalinTable"/>
            </w:pPr>
            <w:r>
              <w:t>5604000000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53" w14:textId="77777777" w:rsidR="00E546F5" w:rsidRDefault="00951CE2">
            <w:pPr>
              <w:pStyle w:val="Tier1"/>
            </w:pPr>
            <w:r>
              <w:t xml:space="preserve">Rubber </w:t>
            </w:r>
            <w:r>
              <w:t>thread and cord, textile covered; textile yarn, and strip and the like of heading 5404 or 5405, impregnated, coated, covered or sheathed with rubber or plastics</w:t>
            </w:r>
          </w:p>
          <w:p w14:paraId="59104154" w14:textId="77777777" w:rsidR="00E546F5" w:rsidRDefault="00951CE2">
            <w:pPr>
              <w:pStyle w:val="Tier1Bullet"/>
            </w:pPr>
            <w:r>
              <w:t>-</w:t>
            </w:r>
            <w:r>
              <w:tab/>
              <w:t>for incorporation in ships, boats or other vessels listed in Table 1, for the purposes of the</w:t>
            </w:r>
            <w:r>
              <w:t>ir construction, repair, maintenance or conversion;</w:t>
            </w:r>
          </w:p>
          <w:p w14:paraId="59104155" w14:textId="77777777" w:rsidR="00E546F5" w:rsidRDefault="00951CE2">
            <w:pPr>
              <w:pStyle w:val="Tier1Bullet"/>
            </w:pPr>
            <w:r>
              <w:t>-</w:t>
            </w:r>
            <w:r>
              <w:tab/>
              <w:t>for fitting to or equipping such ships, boats or other vessels;</w:t>
            </w:r>
          </w:p>
          <w:p w14:paraId="59104156" w14:textId="77777777" w:rsidR="00E546F5" w:rsidRDefault="00951CE2">
            <w:pPr>
              <w:pStyle w:val="Tier1Bullet"/>
            </w:pPr>
            <w:r>
              <w:t>-</w:t>
            </w:r>
            <w:r>
              <w:tab/>
              <w:t>for incorporation, for the purposes of their construction, repair, maintenance or conversion, in drilling or production platforms listed</w:t>
            </w:r>
            <w:r>
              <w:t xml:space="preserve"> below: fixed, of subheading ex 8430 49 or floating or submersible of subheading 8905 20;</w:t>
            </w:r>
          </w:p>
          <w:p w14:paraId="59104157" w14:textId="77777777" w:rsidR="00E546F5" w:rsidRDefault="00951CE2">
            <w:pPr>
              <w:pStyle w:val="Tier1Bullet"/>
            </w:pPr>
            <w:r>
              <w:t>-</w:t>
            </w:r>
            <w:r>
              <w:tab/>
              <w:t>for equipping the above platforms;</w:t>
            </w:r>
          </w:p>
          <w:p w14:paraId="5910415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59" w14:textId="77777777" w:rsidR="00E546F5" w:rsidRDefault="00951CE2">
            <w:pPr>
              <w:pStyle w:val="NormalinTable"/>
            </w:pPr>
            <w:r>
              <w:t>0.0%</w:t>
            </w:r>
          </w:p>
        </w:tc>
      </w:tr>
      <w:tr w:rsidR="00E546F5" w14:paraId="591041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5B" w14:textId="77777777" w:rsidR="00E546F5" w:rsidRDefault="00951CE2">
            <w:pPr>
              <w:pStyle w:val="NormalinTable"/>
            </w:pPr>
            <w:r>
              <w:t>5605000000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5C" w14:textId="77777777" w:rsidR="00E546F5" w:rsidRDefault="00951CE2">
            <w:pPr>
              <w:pStyle w:val="Tier1"/>
            </w:pPr>
            <w:r>
              <w:t>Metallised yarn, whether or not gimped, bei</w:t>
            </w:r>
            <w:r>
              <w:t>ng textile yarn, or strip or the like of heading 5404 or 5405, combined with metal in the form of thread, strip or powder or covered with metal</w:t>
            </w:r>
          </w:p>
          <w:p w14:paraId="5910415D"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415E" w14:textId="77777777" w:rsidR="00E546F5" w:rsidRDefault="00951CE2">
            <w:pPr>
              <w:pStyle w:val="Tier1Bullet"/>
            </w:pPr>
            <w:r>
              <w:t>-</w:t>
            </w:r>
            <w:r>
              <w:tab/>
              <w:t>for fitting to or equipping such ships, boats or other vessels;</w:t>
            </w:r>
          </w:p>
          <w:p w14:paraId="5910415F"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4160" w14:textId="77777777" w:rsidR="00E546F5" w:rsidRDefault="00951CE2">
            <w:pPr>
              <w:pStyle w:val="Tier1Bullet"/>
            </w:pPr>
            <w:r>
              <w:t>-</w:t>
            </w:r>
            <w:r>
              <w:tab/>
              <w:t>for equipping the above platforms;</w:t>
            </w:r>
          </w:p>
          <w:p w14:paraId="5910416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62" w14:textId="77777777" w:rsidR="00E546F5" w:rsidRDefault="00951CE2">
            <w:pPr>
              <w:pStyle w:val="NormalinTable"/>
            </w:pPr>
            <w:r>
              <w:t>0.0%</w:t>
            </w:r>
          </w:p>
        </w:tc>
      </w:tr>
      <w:tr w:rsidR="00E546F5" w14:paraId="591041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64" w14:textId="77777777" w:rsidR="00E546F5" w:rsidRDefault="00951CE2">
            <w:pPr>
              <w:pStyle w:val="NormalinTable"/>
            </w:pPr>
            <w:r>
              <w:t>5606000000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65" w14:textId="77777777" w:rsidR="00E546F5" w:rsidRDefault="00951CE2">
            <w:pPr>
              <w:pStyle w:val="Tier1"/>
            </w:pPr>
            <w:r>
              <w:t xml:space="preserve">Gimped yarn, and strip and the like of </w:t>
            </w:r>
            <w:r>
              <w:t>heading 5404 or 5405, gimped (other than those of heading 5605 and gimped horsehair yarn); chenille yarn (including flock chenille yarn); loop wale-yarn</w:t>
            </w:r>
          </w:p>
          <w:p w14:paraId="59104166" w14:textId="77777777" w:rsidR="00E546F5" w:rsidRDefault="00951CE2">
            <w:pPr>
              <w:pStyle w:val="Tier1Bullet"/>
            </w:pPr>
            <w:r>
              <w:t>-</w:t>
            </w:r>
            <w:r>
              <w:tab/>
              <w:t>for incorporation in ships, boats or other vessels listed in Table 1, for the purposes of their const</w:t>
            </w:r>
            <w:r>
              <w:t>ruction, repair, maintenance or conversion;</w:t>
            </w:r>
          </w:p>
          <w:p w14:paraId="59104167" w14:textId="77777777" w:rsidR="00E546F5" w:rsidRDefault="00951CE2">
            <w:pPr>
              <w:pStyle w:val="Tier1Bullet"/>
            </w:pPr>
            <w:r>
              <w:t>-</w:t>
            </w:r>
            <w:r>
              <w:tab/>
              <w:t>for fitting to or equipping such ships, boats or other vessels;</w:t>
            </w:r>
          </w:p>
          <w:p w14:paraId="59104168" w14:textId="77777777" w:rsidR="00E546F5" w:rsidRDefault="00951CE2">
            <w:pPr>
              <w:pStyle w:val="Tier1Bullet"/>
            </w:pPr>
            <w:r>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4169" w14:textId="77777777" w:rsidR="00E546F5" w:rsidRDefault="00951CE2">
            <w:pPr>
              <w:pStyle w:val="Tier1Bullet"/>
            </w:pPr>
            <w:r>
              <w:t>-</w:t>
            </w:r>
            <w:r>
              <w:tab/>
              <w:t>for equipping the above platforms;</w:t>
            </w:r>
          </w:p>
          <w:p w14:paraId="5910416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6B" w14:textId="77777777" w:rsidR="00E546F5" w:rsidRDefault="00951CE2">
            <w:pPr>
              <w:pStyle w:val="NormalinTable"/>
            </w:pPr>
            <w:r>
              <w:t>0.0%</w:t>
            </w:r>
          </w:p>
        </w:tc>
      </w:tr>
      <w:tr w:rsidR="00E546F5" w14:paraId="591041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6D" w14:textId="77777777" w:rsidR="00E546F5" w:rsidRDefault="00951CE2">
            <w:pPr>
              <w:pStyle w:val="NormalinTable"/>
            </w:pPr>
            <w:r>
              <w:t>5607000000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6E" w14:textId="77777777" w:rsidR="00E546F5" w:rsidRDefault="00951CE2">
            <w:pPr>
              <w:pStyle w:val="Tier1"/>
            </w:pPr>
            <w:r>
              <w:t xml:space="preserve">Twine, cordage, ropes and cables, whether or not </w:t>
            </w:r>
            <w:r>
              <w:t>plaited or braided and whether or not impregnated, coated, covered or sheathed with rubber or plastics</w:t>
            </w:r>
          </w:p>
          <w:p w14:paraId="5910416F" w14:textId="77777777" w:rsidR="00E546F5" w:rsidRDefault="00951CE2">
            <w:pPr>
              <w:pStyle w:val="Tier1Bullet"/>
            </w:pPr>
            <w:r>
              <w:t>-</w:t>
            </w:r>
            <w:r>
              <w:tab/>
              <w:t>for incorporation in ships, boats or other vessels listed in Table 1, for the purposes of their construction, repair, maintenance or conversion;</w:t>
            </w:r>
          </w:p>
          <w:p w14:paraId="59104170" w14:textId="77777777" w:rsidR="00E546F5" w:rsidRDefault="00951CE2">
            <w:pPr>
              <w:pStyle w:val="Tier1Bullet"/>
            </w:pPr>
            <w:r>
              <w:t>-</w:t>
            </w:r>
            <w:r>
              <w:tab/>
              <w:t xml:space="preserve">for </w:t>
            </w:r>
            <w:r>
              <w:t>fitting to or equipping such ships, boats or other vessels;</w:t>
            </w:r>
          </w:p>
          <w:p w14:paraId="5910417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4172" w14:textId="77777777" w:rsidR="00E546F5" w:rsidRDefault="00951CE2">
            <w:pPr>
              <w:pStyle w:val="Tier1Bullet"/>
            </w:pPr>
            <w:r>
              <w:t>-</w:t>
            </w:r>
            <w:r>
              <w:tab/>
              <w:t>for equipping the above platforms;</w:t>
            </w:r>
          </w:p>
          <w:p w14:paraId="5910417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74" w14:textId="77777777" w:rsidR="00E546F5" w:rsidRDefault="00951CE2">
            <w:pPr>
              <w:pStyle w:val="NormalinTable"/>
            </w:pPr>
            <w:r>
              <w:t>0.0%</w:t>
            </w:r>
          </w:p>
        </w:tc>
      </w:tr>
      <w:tr w:rsidR="00E546F5" w14:paraId="591041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76" w14:textId="77777777" w:rsidR="00E546F5" w:rsidRDefault="00951CE2">
            <w:pPr>
              <w:pStyle w:val="NormalinTable"/>
            </w:pPr>
            <w:r>
              <w:t>5608000000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77" w14:textId="77777777" w:rsidR="00E546F5" w:rsidRDefault="00951CE2">
            <w:pPr>
              <w:pStyle w:val="Tier1"/>
            </w:pPr>
            <w:r>
              <w:t>Knotted netting of twine, cordage or rope; made-up fishing nets and other made-up nets, of textile ma</w:t>
            </w:r>
            <w:r>
              <w:t>terials</w:t>
            </w:r>
          </w:p>
          <w:p w14:paraId="59104178" w14:textId="77777777" w:rsidR="00E546F5" w:rsidRDefault="00951CE2">
            <w:pPr>
              <w:pStyle w:val="Tier1Bullet"/>
            </w:pPr>
            <w:r>
              <w:t>-</w:t>
            </w:r>
            <w:r>
              <w:tab/>
              <w:t>for incorporation in ships, boats or other vessels listed in Table 1, for the purposes of their construction, repair, maintenance or conversion;</w:t>
            </w:r>
          </w:p>
          <w:p w14:paraId="59104179" w14:textId="77777777" w:rsidR="00E546F5" w:rsidRDefault="00951CE2">
            <w:pPr>
              <w:pStyle w:val="Tier1Bullet"/>
            </w:pPr>
            <w:r>
              <w:t>-</w:t>
            </w:r>
            <w:r>
              <w:tab/>
              <w:t>for fitting to or equipping such ships, boats or other vessels;</w:t>
            </w:r>
          </w:p>
          <w:p w14:paraId="5910417A"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17B" w14:textId="77777777" w:rsidR="00E546F5" w:rsidRDefault="00951CE2">
            <w:pPr>
              <w:pStyle w:val="Tier1Bullet"/>
            </w:pPr>
            <w:r>
              <w:t>-</w:t>
            </w:r>
            <w:r>
              <w:tab/>
              <w:t>for equipping the above platforms;</w:t>
            </w:r>
          </w:p>
          <w:p w14:paraId="5910417C"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7D" w14:textId="77777777" w:rsidR="00E546F5" w:rsidRDefault="00951CE2">
            <w:pPr>
              <w:pStyle w:val="NormalinTable"/>
            </w:pPr>
            <w:r>
              <w:t>0.0%</w:t>
            </w:r>
          </w:p>
        </w:tc>
      </w:tr>
      <w:tr w:rsidR="00E546F5" w14:paraId="591041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7F" w14:textId="77777777" w:rsidR="00E546F5" w:rsidRDefault="00951CE2">
            <w:pPr>
              <w:pStyle w:val="NormalinTable"/>
            </w:pPr>
            <w:r>
              <w:t>5608000000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80" w14:textId="77777777" w:rsidR="00E546F5" w:rsidRDefault="00951CE2">
            <w:pPr>
              <w:pStyle w:val="Tier1"/>
            </w:pPr>
            <w:r>
              <w:t>Knotted netting of twine, cordage or rope; made-up fishing nets and other made-up nets, of textile materials</w:t>
            </w:r>
          </w:p>
          <w:p w14:paraId="59104181" w14:textId="77777777" w:rsidR="00E546F5" w:rsidRDefault="00951CE2">
            <w:pPr>
              <w:pStyle w:val="Tier1Bullet"/>
            </w:pPr>
            <w:r>
              <w:t>-</w:t>
            </w:r>
            <w:r>
              <w:tab/>
              <w:t>use by, or on behalf of, the UK Armed Forces, individually or in cooperation wi</w:t>
            </w:r>
            <w:r>
              <w:t>th other States</w:t>
            </w:r>
          </w:p>
          <w:p w14:paraId="59104182" w14:textId="77777777" w:rsidR="00E546F5" w:rsidRDefault="00951CE2">
            <w:pPr>
              <w:pStyle w:val="Tier1Bullet"/>
            </w:pPr>
            <w:r>
              <w:tab/>
              <w:t>a) for defending the territorial integrity of the United Kingdom, or</w:t>
            </w:r>
          </w:p>
          <w:p w14:paraId="59104183" w14:textId="77777777" w:rsidR="00E546F5" w:rsidRDefault="00951CE2">
            <w:pPr>
              <w:pStyle w:val="Tier1Bullet"/>
            </w:pPr>
            <w:r>
              <w:tab/>
              <w:t>b) in participating in international peace-keeping or support operations, or</w:t>
            </w:r>
          </w:p>
          <w:p w14:paraId="59104184" w14:textId="77777777" w:rsidR="00E546F5" w:rsidRDefault="00951CE2">
            <w:pPr>
              <w:pStyle w:val="Tier1Bullet"/>
            </w:pPr>
            <w:r>
              <w:tab/>
              <w:t xml:space="preserve">c) for other military purposes like the protection of nationals of the United Kingdom from </w:t>
            </w:r>
            <w:r>
              <w:t>social or military unrest or,</w:t>
            </w:r>
          </w:p>
          <w:p w14:paraId="59104185" w14:textId="77777777" w:rsidR="00E546F5" w:rsidRDefault="00951CE2">
            <w:pPr>
              <w:pStyle w:val="Tier1Bullet"/>
            </w:pPr>
            <w:r>
              <w:tab/>
              <w:t>d) for training purposes, or</w:t>
            </w:r>
          </w:p>
          <w:p w14:paraId="59104186"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87" w14:textId="77777777" w:rsidR="00E546F5" w:rsidRDefault="00951CE2">
            <w:pPr>
              <w:pStyle w:val="NormalinTable"/>
            </w:pPr>
            <w:r>
              <w:t>0.0%</w:t>
            </w:r>
          </w:p>
        </w:tc>
      </w:tr>
      <w:tr w:rsidR="00E546F5" w14:paraId="591041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89" w14:textId="77777777" w:rsidR="00E546F5" w:rsidRDefault="00951CE2">
            <w:pPr>
              <w:pStyle w:val="NormalinTable"/>
            </w:pPr>
            <w:r>
              <w:t>5609000000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8A" w14:textId="77777777" w:rsidR="00E546F5" w:rsidRDefault="00951CE2">
            <w:pPr>
              <w:pStyle w:val="Tier1"/>
            </w:pPr>
            <w:r>
              <w:t xml:space="preserve">Articles of yarn, strip or the like of heading 5404 </w:t>
            </w:r>
            <w:r>
              <w:t>or 5405, twine, cordage, rope or cables, not elsewhere specified or included</w:t>
            </w:r>
          </w:p>
          <w:p w14:paraId="5910418B" w14:textId="77777777" w:rsidR="00E546F5" w:rsidRDefault="00951CE2">
            <w:pPr>
              <w:pStyle w:val="Tier1Bullet"/>
            </w:pPr>
            <w:r>
              <w:t>-</w:t>
            </w:r>
            <w:r>
              <w:tab/>
              <w:t>for incorporation in ships, boats or other vessels listed in Table 1, for the purposes of their construction, repair, maintenance or conversion;</w:t>
            </w:r>
          </w:p>
          <w:p w14:paraId="5910418C" w14:textId="77777777" w:rsidR="00E546F5" w:rsidRDefault="00951CE2">
            <w:pPr>
              <w:pStyle w:val="Tier1Bullet"/>
            </w:pPr>
            <w:r>
              <w:t>-</w:t>
            </w:r>
            <w:r>
              <w:tab/>
              <w:t>for fitting to or equipping su</w:t>
            </w:r>
            <w:r>
              <w:t>ch ships, boats or other vessels;</w:t>
            </w:r>
          </w:p>
          <w:p w14:paraId="5910418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w:t>
            </w:r>
            <w:r>
              <w:t>5 20;</w:t>
            </w:r>
          </w:p>
          <w:p w14:paraId="5910418E" w14:textId="77777777" w:rsidR="00E546F5" w:rsidRDefault="00951CE2">
            <w:pPr>
              <w:pStyle w:val="Tier1Bullet"/>
            </w:pPr>
            <w:r>
              <w:t>-</w:t>
            </w:r>
            <w:r>
              <w:tab/>
              <w:t>for equipping the above platforms;</w:t>
            </w:r>
          </w:p>
          <w:p w14:paraId="5910418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90" w14:textId="77777777" w:rsidR="00E546F5" w:rsidRDefault="00951CE2">
            <w:pPr>
              <w:pStyle w:val="NormalinTable"/>
            </w:pPr>
            <w:r>
              <w:t>0.0%</w:t>
            </w:r>
          </w:p>
        </w:tc>
      </w:tr>
    </w:tbl>
    <w:p w14:paraId="59104192" w14:textId="77777777" w:rsidR="00E546F5" w:rsidRDefault="00951CE2">
      <w:pPr>
        <w:pStyle w:val="Heading1"/>
      </w:pPr>
      <w:r>
        <w:t>Chapter 57 : Carpets and Other Textile Floor Coverings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196"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193"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194"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195" w14:textId="77777777" w:rsidR="00E546F5" w:rsidRDefault="00951CE2">
            <w:pPr>
              <w:pStyle w:val="NormalinTable"/>
              <w:rPr>
                <w:b/>
                <w:bCs w:val="0"/>
                <w:color w:val="FFFFFF"/>
              </w:rPr>
            </w:pPr>
            <w:r>
              <w:rPr>
                <w:b/>
                <w:bCs w:val="0"/>
                <w:color w:val="FFFFFF"/>
              </w:rPr>
              <w:t>Duty expression</w:t>
            </w:r>
          </w:p>
        </w:tc>
      </w:tr>
      <w:tr w:rsidR="00E546F5" w14:paraId="591041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97" w14:textId="77777777" w:rsidR="00E546F5" w:rsidRDefault="00951CE2">
            <w:pPr>
              <w:pStyle w:val="NormalinTable"/>
            </w:pPr>
            <w:r>
              <w:t>5700000000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98" w14:textId="77777777" w:rsidR="00E546F5" w:rsidRDefault="00951CE2">
            <w:pPr>
              <w:pStyle w:val="Tier1"/>
            </w:pPr>
            <w:r>
              <w:t>CARPETS AND OTHER TEXTILE FLOOR COVERINGS</w:t>
            </w:r>
          </w:p>
          <w:p w14:paraId="59104199" w14:textId="77777777" w:rsidR="00E546F5" w:rsidRDefault="00951CE2">
            <w:pPr>
              <w:pStyle w:val="Tier1Bullet"/>
            </w:pPr>
            <w:r>
              <w:t>-</w:t>
            </w:r>
            <w:r>
              <w:tab/>
              <w:t>for incorporation in ships, boats or other vessels listed in Table 1, for the purposes of their construction, repair, maintenance or conversion;</w:t>
            </w:r>
          </w:p>
          <w:p w14:paraId="5910419A" w14:textId="77777777" w:rsidR="00E546F5" w:rsidRDefault="00951CE2">
            <w:pPr>
              <w:pStyle w:val="Tier1Bullet"/>
            </w:pPr>
            <w:r>
              <w:t>-</w:t>
            </w:r>
            <w:r>
              <w:tab/>
              <w:t>for fitting to or equipping such ships, boats or other vessels;</w:t>
            </w:r>
          </w:p>
          <w:p w14:paraId="5910419B"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19C" w14:textId="77777777" w:rsidR="00E546F5" w:rsidRDefault="00951CE2">
            <w:pPr>
              <w:pStyle w:val="Tier1Bullet"/>
            </w:pPr>
            <w:r>
              <w:t>-</w:t>
            </w:r>
            <w:r>
              <w:tab/>
              <w:t>for equipping the above pla</w:t>
            </w:r>
            <w:r>
              <w:t>tforms;</w:t>
            </w:r>
          </w:p>
          <w:p w14:paraId="5910419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9E" w14:textId="77777777" w:rsidR="00E546F5" w:rsidRDefault="00951CE2">
            <w:pPr>
              <w:pStyle w:val="NormalinTable"/>
            </w:pPr>
            <w:r>
              <w:t>0.0%</w:t>
            </w:r>
          </w:p>
        </w:tc>
      </w:tr>
    </w:tbl>
    <w:p w14:paraId="591041A0" w14:textId="77777777" w:rsidR="00E546F5" w:rsidRDefault="00951CE2">
      <w:pPr>
        <w:pStyle w:val="Heading1"/>
      </w:pPr>
      <w:r>
        <w:t>Chapter 58 : Special Woven Fabrics; Tufted Textile Fabrics; Lace; Tapestries; Trimmings; Embroidery</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1A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1A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1A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1A3" w14:textId="77777777" w:rsidR="00E546F5" w:rsidRDefault="00951CE2">
            <w:pPr>
              <w:pStyle w:val="NormalinTable"/>
              <w:rPr>
                <w:b/>
                <w:bCs w:val="0"/>
                <w:color w:val="FFFFFF"/>
              </w:rPr>
            </w:pPr>
            <w:r>
              <w:rPr>
                <w:b/>
                <w:bCs w:val="0"/>
                <w:color w:val="FFFFFF"/>
              </w:rPr>
              <w:t>Duty expression</w:t>
            </w:r>
          </w:p>
        </w:tc>
      </w:tr>
      <w:tr w:rsidR="00E546F5" w14:paraId="591041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A5" w14:textId="77777777" w:rsidR="00E546F5" w:rsidRDefault="00951CE2">
            <w:pPr>
              <w:pStyle w:val="NormalinTable"/>
            </w:pPr>
            <w:r>
              <w:t>5800000000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A6" w14:textId="77777777" w:rsidR="00E546F5" w:rsidRDefault="00951CE2">
            <w:pPr>
              <w:pStyle w:val="Tier1"/>
            </w:pPr>
            <w:r>
              <w:t>SPECIAL WOVEN FABRICS; TUFTED TEXTILE FABRICS; LACE; TAPESTRIES; TRIMMINGS; EMBROIDERY</w:t>
            </w:r>
          </w:p>
          <w:p w14:paraId="591041A7" w14:textId="77777777" w:rsidR="00E546F5" w:rsidRDefault="00951CE2">
            <w:pPr>
              <w:pStyle w:val="Tier1Bullet"/>
            </w:pPr>
            <w:r>
              <w:t>-</w:t>
            </w:r>
            <w:r>
              <w:tab/>
              <w:t>for incorporation in ships, boats or other vessels listed in Table 1, for the purposes of their construction, repair, maintenance or conversion;</w:t>
            </w:r>
          </w:p>
          <w:p w14:paraId="591041A8" w14:textId="77777777" w:rsidR="00E546F5" w:rsidRDefault="00951CE2">
            <w:pPr>
              <w:pStyle w:val="Tier1Bullet"/>
            </w:pPr>
            <w:r>
              <w:t>-</w:t>
            </w:r>
            <w:r>
              <w:tab/>
              <w:t>for fitti</w:t>
            </w:r>
            <w:r>
              <w:t>ng to or equipping such ships, boats or other vessels;</w:t>
            </w:r>
          </w:p>
          <w:p w14:paraId="591041A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w:t>
            </w:r>
            <w:r>
              <w:t>ble of subheading 8905 20;</w:t>
            </w:r>
          </w:p>
          <w:p w14:paraId="591041AA" w14:textId="77777777" w:rsidR="00E546F5" w:rsidRDefault="00951CE2">
            <w:pPr>
              <w:pStyle w:val="Tier1Bullet"/>
            </w:pPr>
            <w:r>
              <w:t>-</w:t>
            </w:r>
            <w:r>
              <w:tab/>
              <w:t>for equipping the above platforms;</w:t>
            </w:r>
          </w:p>
          <w:p w14:paraId="591041A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AC" w14:textId="77777777" w:rsidR="00E546F5" w:rsidRDefault="00951CE2">
            <w:pPr>
              <w:pStyle w:val="NormalinTable"/>
            </w:pPr>
            <w:r>
              <w:t>0.0%</w:t>
            </w:r>
          </w:p>
        </w:tc>
      </w:tr>
    </w:tbl>
    <w:p w14:paraId="591041AE" w14:textId="77777777" w:rsidR="00E546F5" w:rsidRDefault="00951CE2">
      <w:pPr>
        <w:pStyle w:val="Heading1"/>
      </w:pPr>
      <w:r>
        <w:t xml:space="preserve">Chapter 59 : Impregnated, Coated, Covered or Laminated Textile Fabrics; Textile Articles of A Kind Suitable For </w:t>
      </w:r>
      <w:r>
        <w:t>Industrial Use</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1B2"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1AF"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1B0"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1B1" w14:textId="77777777" w:rsidR="00E546F5" w:rsidRDefault="00951CE2">
            <w:pPr>
              <w:pStyle w:val="NormalinTable"/>
              <w:rPr>
                <w:b/>
                <w:bCs w:val="0"/>
                <w:color w:val="FFFFFF"/>
              </w:rPr>
            </w:pPr>
            <w:r>
              <w:rPr>
                <w:b/>
                <w:bCs w:val="0"/>
                <w:color w:val="FFFFFF"/>
              </w:rPr>
              <w:t>Duty expression</w:t>
            </w:r>
          </w:p>
        </w:tc>
      </w:tr>
      <w:tr w:rsidR="00E546F5" w14:paraId="591041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B3" w14:textId="77777777" w:rsidR="00E546F5" w:rsidRDefault="00951CE2">
            <w:pPr>
              <w:pStyle w:val="NormalinTable"/>
            </w:pPr>
            <w:r>
              <w:t>5901000000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B4" w14:textId="77777777" w:rsidR="00E546F5" w:rsidRDefault="00951CE2">
            <w:pPr>
              <w:pStyle w:val="Tier1"/>
            </w:pPr>
            <w:r>
              <w:t xml:space="preserve">Textile fabrics coated with gum or amylaceous substances, of a kind used for the outer covers of books or the like; tracing cloth; prepared painting canvas; buckram and </w:t>
            </w:r>
            <w:r>
              <w:t>similar stiffened textile fabrics of a kind used for hat foundations</w:t>
            </w:r>
          </w:p>
          <w:p w14:paraId="591041B5" w14:textId="77777777" w:rsidR="00E546F5" w:rsidRDefault="00951CE2">
            <w:pPr>
              <w:pStyle w:val="Tier1Bullet"/>
            </w:pPr>
            <w:r>
              <w:t>-</w:t>
            </w:r>
            <w:r>
              <w:tab/>
              <w:t>for incorporation in ships, boats or other vessels listed in Table 1, for the purposes of their construction, repair, maintenance or conversion;</w:t>
            </w:r>
          </w:p>
          <w:p w14:paraId="591041B6" w14:textId="77777777" w:rsidR="00E546F5" w:rsidRDefault="00951CE2">
            <w:pPr>
              <w:pStyle w:val="Tier1Bullet"/>
            </w:pPr>
            <w:r>
              <w:t>-</w:t>
            </w:r>
            <w:r>
              <w:tab/>
              <w:t>for fitting to or equipping such ships</w:t>
            </w:r>
            <w:r>
              <w:t>, boats or other vessels;</w:t>
            </w:r>
          </w:p>
          <w:p w14:paraId="591041B7"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1B8" w14:textId="77777777" w:rsidR="00E546F5" w:rsidRDefault="00951CE2">
            <w:pPr>
              <w:pStyle w:val="Tier1Bullet"/>
            </w:pPr>
            <w:r>
              <w:t>-</w:t>
            </w:r>
            <w:r>
              <w:tab/>
            </w:r>
            <w:r>
              <w:t>for equipping the above platforms;</w:t>
            </w:r>
          </w:p>
          <w:p w14:paraId="591041B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BA" w14:textId="77777777" w:rsidR="00E546F5" w:rsidRDefault="00951CE2">
            <w:pPr>
              <w:pStyle w:val="NormalinTable"/>
            </w:pPr>
            <w:r>
              <w:t>0.0%</w:t>
            </w:r>
          </w:p>
        </w:tc>
      </w:tr>
      <w:tr w:rsidR="00E546F5" w14:paraId="591041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BC" w14:textId="77777777" w:rsidR="00E546F5" w:rsidRDefault="00951CE2">
            <w:pPr>
              <w:pStyle w:val="NormalinTable"/>
            </w:pPr>
            <w:r>
              <w:t>5902000000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BD" w14:textId="77777777" w:rsidR="00E546F5" w:rsidRDefault="00951CE2">
            <w:pPr>
              <w:pStyle w:val="Tier1"/>
            </w:pPr>
            <w:r>
              <w:t>Tyre cord fabric of high-tenacity yarn of nylon or other polyamides, polyesters or viscose rayon</w:t>
            </w:r>
          </w:p>
          <w:p w14:paraId="591041BE" w14:textId="77777777" w:rsidR="00E546F5" w:rsidRDefault="00951CE2">
            <w:pPr>
              <w:pStyle w:val="Tier1Bullet"/>
            </w:pPr>
            <w:r>
              <w:t>-</w:t>
            </w:r>
            <w:r>
              <w:tab/>
              <w:t xml:space="preserve">for incorporation in ships, </w:t>
            </w:r>
            <w:r>
              <w:t>boats or other vessels listed in Table 1, for the purposes of their construction, repair, maintenance or conversion;</w:t>
            </w:r>
          </w:p>
          <w:p w14:paraId="591041BF" w14:textId="77777777" w:rsidR="00E546F5" w:rsidRDefault="00951CE2">
            <w:pPr>
              <w:pStyle w:val="Tier1Bullet"/>
            </w:pPr>
            <w:r>
              <w:t>-</w:t>
            </w:r>
            <w:r>
              <w:tab/>
              <w:t>for fitting to or equipping such ships, boats or other vessels;</w:t>
            </w:r>
          </w:p>
          <w:p w14:paraId="591041C0" w14:textId="77777777" w:rsidR="00E546F5" w:rsidRDefault="00951CE2">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14:paraId="591041C1" w14:textId="77777777" w:rsidR="00E546F5" w:rsidRDefault="00951CE2">
            <w:pPr>
              <w:pStyle w:val="Tier1Bullet"/>
            </w:pPr>
            <w:r>
              <w:t>-</w:t>
            </w:r>
            <w:r>
              <w:tab/>
              <w:t>for equipping the above platforms;</w:t>
            </w:r>
          </w:p>
          <w:p w14:paraId="591041C2" w14:textId="77777777" w:rsidR="00E546F5" w:rsidRDefault="00951CE2">
            <w:pPr>
              <w:pStyle w:val="Tier1Bullet"/>
            </w:pPr>
            <w:r>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C3" w14:textId="77777777" w:rsidR="00E546F5" w:rsidRDefault="00951CE2">
            <w:pPr>
              <w:pStyle w:val="NormalinTable"/>
            </w:pPr>
            <w:r>
              <w:t>0.0%</w:t>
            </w:r>
          </w:p>
        </w:tc>
      </w:tr>
      <w:tr w:rsidR="00E546F5" w14:paraId="591041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C5" w14:textId="77777777" w:rsidR="00E546F5" w:rsidRDefault="00951CE2">
            <w:pPr>
              <w:pStyle w:val="NormalinTable"/>
            </w:pPr>
            <w:r>
              <w:t>5903000000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C6" w14:textId="77777777" w:rsidR="00E546F5" w:rsidRDefault="00951CE2">
            <w:pPr>
              <w:pStyle w:val="Tier1"/>
            </w:pPr>
            <w:r>
              <w:t>Textile fabrics impregnated, coated, covered or laminated with plastics, other than those of heading 5902</w:t>
            </w:r>
          </w:p>
          <w:p w14:paraId="591041C7" w14:textId="77777777" w:rsidR="00E546F5" w:rsidRDefault="00951CE2">
            <w:pPr>
              <w:pStyle w:val="Tier1Bullet"/>
            </w:pPr>
            <w:r>
              <w:t>-</w:t>
            </w:r>
            <w:r>
              <w:tab/>
              <w:t>for incorporation in ships, boats or other vessels listed in Table 1, for the purposes of their construction, repair, maintena</w:t>
            </w:r>
            <w:r>
              <w:t>nce or conversion;</w:t>
            </w:r>
          </w:p>
          <w:p w14:paraId="591041C8" w14:textId="77777777" w:rsidR="00E546F5" w:rsidRDefault="00951CE2">
            <w:pPr>
              <w:pStyle w:val="Tier1Bullet"/>
            </w:pPr>
            <w:r>
              <w:t>-</w:t>
            </w:r>
            <w:r>
              <w:tab/>
              <w:t>for fitting to or equipping such ships, boats or other vessels;</w:t>
            </w:r>
          </w:p>
          <w:p w14:paraId="591041C9"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41CA" w14:textId="77777777" w:rsidR="00E546F5" w:rsidRDefault="00951CE2">
            <w:pPr>
              <w:pStyle w:val="Tier1Bullet"/>
            </w:pPr>
            <w:r>
              <w:t>-</w:t>
            </w:r>
            <w:r>
              <w:tab/>
              <w:t>for equipping the above platforms;</w:t>
            </w:r>
          </w:p>
          <w:p w14:paraId="591041C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CC" w14:textId="77777777" w:rsidR="00E546F5" w:rsidRDefault="00951CE2">
            <w:pPr>
              <w:pStyle w:val="NormalinTable"/>
            </w:pPr>
            <w:r>
              <w:t>0.0%</w:t>
            </w:r>
          </w:p>
        </w:tc>
      </w:tr>
      <w:tr w:rsidR="00E546F5" w14:paraId="591041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CE" w14:textId="77777777" w:rsidR="00E546F5" w:rsidRDefault="00951CE2">
            <w:pPr>
              <w:pStyle w:val="NormalinTable"/>
            </w:pPr>
            <w:r>
              <w:t>5904000000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CF" w14:textId="77777777" w:rsidR="00E546F5" w:rsidRDefault="00951CE2">
            <w:pPr>
              <w:pStyle w:val="Tier1"/>
            </w:pPr>
            <w:r>
              <w:t>Linoleum, whether or not cut to shape; floor coverings consis</w:t>
            </w:r>
            <w:r>
              <w:t>ting of a coating or covering applied on a textile backing, whether or not cut to shape</w:t>
            </w:r>
          </w:p>
          <w:p w14:paraId="591041D0" w14:textId="77777777" w:rsidR="00E546F5" w:rsidRDefault="00951CE2">
            <w:pPr>
              <w:pStyle w:val="Tier1Bullet"/>
            </w:pPr>
            <w:r>
              <w:t>-</w:t>
            </w:r>
            <w:r>
              <w:tab/>
              <w:t>for incorporation in ships, boats or other vessels listed in Table 1, for the purposes of their construction, repair, maintenance or conversion;</w:t>
            </w:r>
          </w:p>
          <w:p w14:paraId="591041D1" w14:textId="77777777" w:rsidR="00E546F5" w:rsidRDefault="00951CE2">
            <w:pPr>
              <w:pStyle w:val="Tier1Bullet"/>
            </w:pPr>
            <w:r>
              <w:t>-</w:t>
            </w:r>
            <w:r>
              <w:tab/>
              <w:t>for fitting to or e</w:t>
            </w:r>
            <w:r>
              <w:t>quipping such ships, boats or other vessels;</w:t>
            </w:r>
          </w:p>
          <w:p w14:paraId="591041D2"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w:t>
            </w:r>
            <w:r>
              <w:t>heading 8905 20;</w:t>
            </w:r>
          </w:p>
          <w:p w14:paraId="591041D3" w14:textId="77777777" w:rsidR="00E546F5" w:rsidRDefault="00951CE2">
            <w:pPr>
              <w:pStyle w:val="Tier1Bullet"/>
            </w:pPr>
            <w:r>
              <w:t>-</w:t>
            </w:r>
            <w:r>
              <w:tab/>
              <w:t>for equipping the above platforms;</w:t>
            </w:r>
          </w:p>
          <w:p w14:paraId="591041D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D5" w14:textId="77777777" w:rsidR="00E546F5" w:rsidRDefault="00951CE2">
            <w:pPr>
              <w:pStyle w:val="NormalinTable"/>
            </w:pPr>
            <w:r>
              <w:t>0.0%</w:t>
            </w:r>
          </w:p>
        </w:tc>
      </w:tr>
      <w:tr w:rsidR="00E546F5" w14:paraId="591041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D7" w14:textId="77777777" w:rsidR="00E546F5" w:rsidRDefault="00951CE2">
            <w:pPr>
              <w:pStyle w:val="NormalinTable"/>
            </w:pPr>
            <w:r>
              <w:t>5905000000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D8" w14:textId="77777777" w:rsidR="00E546F5" w:rsidRDefault="00951CE2">
            <w:pPr>
              <w:pStyle w:val="Tier1"/>
            </w:pPr>
            <w:r>
              <w:t>Textile wall coverings</w:t>
            </w:r>
          </w:p>
          <w:p w14:paraId="591041D9" w14:textId="77777777" w:rsidR="00E546F5" w:rsidRDefault="00951CE2">
            <w:pPr>
              <w:pStyle w:val="Tier1Bullet"/>
            </w:pPr>
            <w:r>
              <w:t>-</w:t>
            </w:r>
            <w:r>
              <w:tab/>
              <w:t xml:space="preserve">for incorporation in ships, boats or other vessels listed in Table 1, for the </w:t>
            </w:r>
            <w:r>
              <w:t>purposes of their construction, repair, maintenance or conversion;</w:t>
            </w:r>
          </w:p>
          <w:p w14:paraId="591041DA" w14:textId="77777777" w:rsidR="00E546F5" w:rsidRDefault="00951CE2">
            <w:pPr>
              <w:pStyle w:val="Tier1Bullet"/>
            </w:pPr>
            <w:r>
              <w:t>-</w:t>
            </w:r>
            <w:r>
              <w:tab/>
              <w:t>for fitting to or equipping such ships, boats or other vessels;</w:t>
            </w:r>
          </w:p>
          <w:p w14:paraId="591041DB" w14:textId="77777777" w:rsidR="00E546F5" w:rsidRDefault="00951CE2">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14:paraId="591041DC" w14:textId="77777777" w:rsidR="00E546F5" w:rsidRDefault="00951CE2">
            <w:pPr>
              <w:pStyle w:val="Tier1Bullet"/>
            </w:pPr>
            <w:r>
              <w:t>-</w:t>
            </w:r>
            <w:r>
              <w:tab/>
              <w:t>for equipping the above platforms;</w:t>
            </w:r>
          </w:p>
          <w:p w14:paraId="591041D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DE" w14:textId="77777777" w:rsidR="00E546F5" w:rsidRDefault="00951CE2">
            <w:pPr>
              <w:pStyle w:val="NormalinTable"/>
            </w:pPr>
            <w:r>
              <w:t>0.0%</w:t>
            </w:r>
          </w:p>
        </w:tc>
      </w:tr>
      <w:tr w:rsidR="00E546F5" w14:paraId="591041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E0" w14:textId="77777777" w:rsidR="00E546F5" w:rsidRDefault="00951CE2">
            <w:pPr>
              <w:pStyle w:val="NormalinTable"/>
            </w:pPr>
            <w:r>
              <w:t>5906000000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E1" w14:textId="77777777" w:rsidR="00E546F5" w:rsidRDefault="00951CE2">
            <w:pPr>
              <w:pStyle w:val="Tier1"/>
            </w:pPr>
            <w:r>
              <w:t xml:space="preserve">Rubberised textile fabrics, </w:t>
            </w:r>
            <w:r>
              <w:t>other than those of heading 5902</w:t>
            </w:r>
          </w:p>
          <w:p w14:paraId="591041E2" w14:textId="77777777" w:rsidR="00E546F5" w:rsidRDefault="00951CE2">
            <w:pPr>
              <w:pStyle w:val="Tier1Bullet"/>
            </w:pPr>
            <w:r>
              <w:t>-</w:t>
            </w:r>
            <w:r>
              <w:tab/>
              <w:t>for incorporation in ships, boats or other vessels listed in Table 1, for the purposes of their construction, repair, maintenance or conversion;</w:t>
            </w:r>
          </w:p>
          <w:p w14:paraId="591041E3" w14:textId="77777777" w:rsidR="00E546F5" w:rsidRDefault="00951CE2">
            <w:pPr>
              <w:pStyle w:val="Tier1Bullet"/>
            </w:pPr>
            <w:r>
              <w:t>-</w:t>
            </w:r>
            <w:r>
              <w:tab/>
              <w:t>for fitting to or equipping such ships, boats or other vessels;</w:t>
            </w:r>
          </w:p>
          <w:p w14:paraId="591041E4"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1E5" w14:textId="77777777" w:rsidR="00E546F5" w:rsidRDefault="00951CE2">
            <w:pPr>
              <w:pStyle w:val="Tier1Bullet"/>
            </w:pPr>
            <w:r>
              <w:t>-</w:t>
            </w:r>
            <w:r>
              <w:tab/>
              <w:t>for equipping the above platform</w:t>
            </w:r>
            <w:r>
              <w:t>s;</w:t>
            </w:r>
          </w:p>
          <w:p w14:paraId="591041E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E7" w14:textId="77777777" w:rsidR="00E546F5" w:rsidRDefault="00951CE2">
            <w:pPr>
              <w:pStyle w:val="NormalinTable"/>
            </w:pPr>
            <w:r>
              <w:t>0.0%</w:t>
            </w:r>
          </w:p>
        </w:tc>
      </w:tr>
      <w:tr w:rsidR="00E546F5" w14:paraId="591041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E9" w14:textId="77777777" w:rsidR="00E546F5" w:rsidRDefault="00951CE2">
            <w:pPr>
              <w:pStyle w:val="NormalinTable"/>
            </w:pPr>
            <w:r>
              <w:t>5907000000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EA" w14:textId="77777777" w:rsidR="00E546F5" w:rsidRDefault="00951CE2">
            <w:pPr>
              <w:pStyle w:val="Tier1"/>
            </w:pPr>
            <w:r>
              <w:t>Textile fabrics otherwise impregnated, coated or covered; painted canvas being theatrical scenery, studio backcloths or the like</w:t>
            </w:r>
          </w:p>
          <w:p w14:paraId="591041EB" w14:textId="77777777" w:rsidR="00E546F5" w:rsidRDefault="00951CE2">
            <w:pPr>
              <w:pStyle w:val="Tier1Bullet"/>
            </w:pPr>
            <w:r>
              <w:t>-</w:t>
            </w:r>
            <w:r>
              <w:tab/>
              <w:t>for incorporation in ships, boats or</w:t>
            </w:r>
            <w:r>
              <w:t xml:space="preserve"> other vessels listed in Table 1, for the purposes of their construction, repair, maintenance or conversion;</w:t>
            </w:r>
          </w:p>
          <w:p w14:paraId="591041EC" w14:textId="77777777" w:rsidR="00E546F5" w:rsidRDefault="00951CE2">
            <w:pPr>
              <w:pStyle w:val="Tier1Bullet"/>
            </w:pPr>
            <w:r>
              <w:t>-</w:t>
            </w:r>
            <w:r>
              <w:tab/>
              <w:t>for fitting to or equipping such ships, boats or other vessels;</w:t>
            </w:r>
          </w:p>
          <w:p w14:paraId="591041ED" w14:textId="77777777" w:rsidR="00E546F5" w:rsidRDefault="00951CE2">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14:paraId="591041EE" w14:textId="77777777" w:rsidR="00E546F5" w:rsidRDefault="00951CE2">
            <w:pPr>
              <w:pStyle w:val="Tier1Bullet"/>
            </w:pPr>
            <w:r>
              <w:t>-</w:t>
            </w:r>
            <w:r>
              <w:tab/>
              <w:t>for equipping the above platforms;</w:t>
            </w:r>
          </w:p>
          <w:p w14:paraId="591041EF"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F0" w14:textId="77777777" w:rsidR="00E546F5" w:rsidRDefault="00951CE2">
            <w:pPr>
              <w:pStyle w:val="NormalinTable"/>
            </w:pPr>
            <w:r>
              <w:t>0.0%</w:t>
            </w:r>
          </w:p>
        </w:tc>
      </w:tr>
      <w:tr w:rsidR="00E546F5" w14:paraId="591041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F2" w14:textId="77777777" w:rsidR="00E546F5" w:rsidRDefault="00951CE2">
            <w:pPr>
              <w:pStyle w:val="NormalinTable"/>
            </w:pPr>
            <w:r>
              <w:t>5908000000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F3" w14:textId="77777777" w:rsidR="00E546F5" w:rsidRDefault="00951CE2">
            <w:pPr>
              <w:pStyle w:val="Tier1"/>
            </w:pPr>
            <w:r>
              <w:t>Textile wicks, woven, plaited or knitted, for lamps, stoves, lighters, candles or the like; incandescent gas mantles and tubular knitted gas-mantle fabric therefor, whether or not impregnated</w:t>
            </w:r>
          </w:p>
          <w:p w14:paraId="591041F4" w14:textId="77777777" w:rsidR="00E546F5" w:rsidRDefault="00951CE2">
            <w:pPr>
              <w:pStyle w:val="Tier1Bullet"/>
            </w:pPr>
            <w:r>
              <w:t>-</w:t>
            </w:r>
            <w:r>
              <w:tab/>
              <w:t>for incorporation in ships, boats or</w:t>
            </w:r>
            <w:r>
              <w:t xml:space="preserve"> other vessels listed in Table 1, for the purposes of their construction, repair, maintenance or conversion;</w:t>
            </w:r>
          </w:p>
          <w:p w14:paraId="591041F5" w14:textId="77777777" w:rsidR="00E546F5" w:rsidRDefault="00951CE2">
            <w:pPr>
              <w:pStyle w:val="Tier1Bullet"/>
            </w:pPr>
            <w:r>
              <w:t>-</w:t>
            </w:r>
            <w:r>
              <w:tab/>
              <w:t>for fitting to or equipping such ships, boats or other vessels;</w:t>
            </w:r>
          </w:p>
          <w:p w14:paraId="591041F6" w14:textId="77777777" w:rsidR="00E546F5" w:rsidRDefault="00951CE2">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14:paraId="591041F7" w14:textId="77777777" w:rsidR="00E546F5" w:rsidRDefault="00951CE2">
            <w:pPr>
              <w:pStyle w:val="Tier1Bullet"/>
            </w:pPr>
            <w:r>
              <w:t>-</w:t>
            </w:r>
            <w:r>
              <w:tab/>
              <w:t>for equipping the above platforms;</w:t>
            </w:r>
          </w:p>
          <w:p w14:paraId="591041F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1F9" w14:textId="77777777" w:rsidR="00E546F5" w:rsidRDefault="00951CE2">
            <w:pPr>
              <w:pStyle w:val="NormalinTable"/>
            </w:pPr>
            <w:r>
              <w:t>0.0</w:t>
            </w:r>
            <w:r>
              <w:t>%</w:t>
            </w:r>
          </w:p>
        </w:tc>
      </w:tr>
      <w:tr w:rsidR="00E546F5" w14:paraId="591042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1FB" w14:textId="77777777" w:rsidR="00E546F5" w:rsidRDefault="00951CE2">
            <w:pPr>
              <w:pStyle w:val="NormalinTable"/>
            </w:pPr>
            <w:r>
              <w:t>5909000000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1FC" w14:textId="77777777" w:rsidR="00E546F5" w:rsidRDefault="00951CE2">
            <w:pPr>
              <w:pStyle w:val="Tier1"/>
            </w:pPr>
            <w:r>
              <w:t>Textile hosepiping and similar textile tubing, with or without lining, armour or accessories of other materials</w:t>
            </w:r>
          </w:p>
          <w:p w14:paraId="591041FD"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41FE" w14:textId="77777777" w:rsidR="00E546F5" w:rsidRDefault="00951CE2">
            <w:pPr>
              <w:pStyle w:val="Tier1Bullet"/>
            </w:pPr>
            <w:r>
              <w:t>-</w:t>
            </w:r>
            <w:r>
              <w:tab/>
              <w:t>for fitting to or equipping such ships, boats or other vessels;</w:t>
            </w:r>
          </w:p>
          <w:p w14:paraId="591041FF"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4200" w14:textId="77777777" w:rsidR="00E546F5" w:rsidRDefault="00951CE2">
            <w:pPr>
              <w:pStyle w:val="Tier1Bullet"/>
            </w:pPr>
            <w:r>
              <w:t>-</w:t>
            </w:r>
            <w:r>
              <w:tab/>
              <w:t>for equipping the above platforms;</w:t>
            </w:r>
          </w:p>
          <w:p w14:paraId="5910420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02" w14:textId="77777777" w:rsidR="00E546F5" w:rsidRDefault="00951CE2">
            <w:pPr>
              <w:pStyle w:val="NormalinTable"/>
            </w:pPr>
            <w:r>
              <w:t>0.0%</w:t>
            </w:r>
          </w:p>
        </w:tc>
      </w:tr>
      <w:tr w:rsidR="00E546F5" w14:paraId="591042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04" w14:textId="77777777" w:rsidR="00E546F5" w:rsidRDefault="00951CE2">
            <w:pPr>
              <w:pStyle w:val="NormalinTable"/>
            </w:pPr>
            <w:r>
              <w:t>5910000000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05" w14:textId="77777777" w:rsidR="00E546F5" w:rsidRDefault="00951CE2">
            <w:pPr>
              <w:pStyle w:val="Tier1"/>
            </w:pPr>
            <w:r>
              <w:t xml:space="preserve">Transmission or conveyor belts or belting, of textile </w:t>
            </w:r>
            <w:r>
              <w:t>material, whether or not impregnated, coated, covered or laminated with plastics, or reinforced with metal or other material</w:t>
            </w:r>
          </w:p>
          <w:p w14:paraId="59104206" w14:textId="77777777" w:rsidR="00E546F5" w:rsidRDefault="00951CE2">
            <w:pPr>
              <w:pStyle w:val="Tier1Bullet"/>
            </w:pPr>
            <w:r>
              <w:t>-</w:t>
            </w:r>
            <w:r>
              <w:tab/>
              <w:t>for incorporation in ships, boats or other vessels listed in Table 1, for the purposes of their construction, repair, maintenance</w:t>
            </w:r>
            <w:r>
              <w:t xml:space="preserve"> or conversion;</w:t>
            </w:r>
          </w:p>
          <w:p w14:paraId="59104207" w14:textId="77777777" w:rsidR="00E546F5" w:rsidRDefault="00951CE2">
            <w:pPr>
              <w:pStyle w:val="Tier1Bullet"/>
            </w:pPr>
            <w:r>
              <w:t>-</w:t>
            </w:r>
            <w:r>
              <w:tab/>
              <w:t>for fitting to or equipping such ships, boats or other vessels;</w:t>
            </w:r>
          </w:p>
          <w:p w14:paraId="59104208" w14:textId="77777777" w:rsidR="00E546F5" w:rsidRDefault="00951CE2">
            <w:pPr>
              <w:pStyle w:val="Tier1Bullet"/>
            </w:pPr>
            <w:r>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4209" w14:textId="77777777" w:rsidR="00E546F5" w:rsidRDefault="00951CE2">
            <w:pPr>
              <w:pStyle w:val="Tier1Bullet"/>
            </w:pPr>
            <w:r>
              <w:t>-</w:t>
            </w:r>
            <w:r>
              <w:tab/>
              <w:t>for equipping the above platforms;</w:t>
            </w:r>
          </w:p>
          <w:p w14:paraId="5910420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0B" w14:textId="77777777" w:rsidR="00E546F5" w:rsidRDefault="00951CE2">
            <w:pPr>
              <w:pStyle w:val="NormalinTable"/>
            </w:pPr>
            <w:r>
              <w:t>0.0%</w:t>
            </w:r>
          </w:p>
        </w:tc>
      </w:tr>
      <w:tr w:rsidR="00E546F5" w14:paraId="591042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0D" w14:textId="77777777" w:rsidR="00E546F5" w:rsidRDefault="00951CE2">
            <w:pPr>
              <w:pStyle w:val="NormalinTable"/>
            </w:pPr>
            <w:r>
              <w:t>5911100000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0E" w14:textId="77777777" w:rsidR="00E546F5" w:rsidRDefault="00951CE2">
            <w:pPr>
              <w:pStyle w:val="Tier1"/>
            </w:pPr>
            <w:r>
              <w:t xml:space="preserve">Textile products and articles, for technical uses, specified in note 7 to </w:t>
            </w:r>
            <w:r>
              <w:t>this chapter</w:t>
            </w:r>
          </w:p>
          <w:p w14:paraId="5910420F" w14:textId="77777777" w:rsidR="00E546F5" w:rsidRDefault="00951CE2">
            <w:pPr>
              <w:pStyle w:val="Tier2"/>
            </w:pPr>
            <w:r>
              <w:t>-</w:t>
            </w:r>
            <w:r>
              <w:tab/>
              <w:t>Textile products and articles, for technical uses, specified in note 7 to this chapter</w:t>
            </w:r>
          </w:p>
          <w:p w14:paraId="59104210" w14:textId="77777777" w:rsidR="00E546F5" w:rsidRDefault="00951CE2">
            <w:pPr>
              <w:pStyle w:val="Tier3"/>
            </w:pPr>
            <w:r>
              <w:t>-</w:t>
            </w:r>
            <w:r>
              <w:tab/>
              <w:t>-</w:t>
            </w:r>
            <w:r>
              <w:tab/>
              <w:t>Textile fabrics, felt and felt-lined woven fabrics, coated, covered or laminated with rubber, leather or other material, of a kind used for card cloth</w:t>
            </w:r>
            <w:r>
              <w:t>ing, and similar fabrics of a kind used for other technical purposes, including narrow fabrics made of velvet impregnated with rubber, for covering weaving spindles (weaving beams)</w:t>
            </w:r>
          </w:p>
          <w:p w14:paraId="59104211" w14:textId="77777777" w:rsidR="00E546F5" w:rsidRDefault="00951CE2">
            <w:pPr>
              <w:pStyle w:val="Tier3Bullet"/>
            </w:pPr>
            <w:r>
              <w:tab/>
            </w:r>
            <w:r>
              <w:tab/>
              <w:t>-</w:t>
            </w:r>
            <w:r>
              <w:tab/>
              <w:t>for incorporation in ships, boats or other vessels listed in Table 1, f</w:t>
            </w:r>
            <w:r>
              <w:t>or the purposes of their construction, repair, maintenance or conversion;</w:t>
            </w:r>
          </w:p>
          <w:p w14:paraId="59104212" w14:textId="77777777" w:rsidR="00E546F5" w:rsidRDefault="00951CE2">
            <w:pPr>
              <w:pStyle w:val="Tier3Bullet"/>
            </w:pPr>
            <w:r>
              <w:tab/>
            </w:r>
            <w:r>
              <w:tab/>
              <w:t>-</w:t>
            </w:r>
            <w:r>
              <w:tab/>
              <w:t>for fitting to or equipping such ships, boats or other vessels;</w:t>
            </w:r>
          </w:p>
          <w:p w14:paraId="59104213" w14:textId="77777777" w:rsidR="00E546F5" w:rsidRDefault="00951CE2">
            <w:pPr>
              <w:pStyle w:val="Tier3Bullet"/>
            </w:pP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4214" w14:textId="77777777" w:rsidR="00E546F5" w:rsidRDefault="00951CE2">
            <w:pPr>
              <w:pStyle w:val="Tier3Bullet"/>
            </w:pPr>
            <w:r>
              <w:tab/>
            </w:r>
            <w:r>
              <w:tab/>
              <w:t>-</w:t>
            </w:r>
            <w:r>
              <w:tab/>
              <w:t>for equipping the above platforms;</w:t>
            </w:r>
          </w:p>
          <w:p w14:paraId="5910421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16" w14:textId="77777777" w:rsidR="00E546F5" w:rsidRDefault="00951CE2">
            <w:pPr>
              <w:pStyle w:val="NormalinTable"/>
            </w:pPr>
            <w:r>
              <w:t>0.0%</w:t>
            </w:r>
          </w:p>
        </w:tc>
      </w:tr>
      <w:tr w:rsidR="00E546F5" w14:paraId="591042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18" w14:textId="77777777" w:rsidR="00E546F5" w:rsidRDefault="00951CE2">
            <w:pPr>
              <w:pStyle w:val="NormalinTable"/>
            </w:pPr>
            <w:r>
              <w:t>5911200000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19" w14:textId="77777777" w:rsidR="00E546F5" w:rsidRDefault="00951CE2">
            <w:pPr>
              <w:pStyle w:val="Tier1"/>
            </w:pPr>
            <w:r>
              <w:t>Textile products and articles, for technical uses, specified in note 7 to this chapter</w:t>
            </w:r>
          </w:p>
          <w:p w14:paraId="5910421A" w14:textId="77777777" w:rsidR="00E546F5" w:rsidRDefault="00951CE2">
            <w:pPr>
              <w:pStyle w:val="Tier2"/>
            </w:pPr>
            <w:r>
              <w:t>-</w:t>
            </w:r>
            <w:r>
              <w:tab/>
              <w:t>Textile products and articles, for technical uses, specified in note 7 to this chapter</w:t>
            </w:r>
          </w:p>
          <w:p w14:paraId="5910421B" w14:textId="77777777" w:rsidR="00E546F5" w:rsidRDefault="00951CE2">
            <w:pPr>
              <w:pStyle w:val="Tier3"/>
            </w:pPr>
            <w:r>
              <w:t>-</w:t>
            </w:r>
            <w:r>
              <w:tab/>
              <w:t>-</w:t>
            </w:r>
            <w:r>
              <w:tab/>
              <w:t>Bolting cloth, whether or not made up</w:t>
            </w:r>
          </w:p>
          <w:p w14:paraId="5910421C" w14:textId="77777777" w:rsidR="00E546F5" w:rsidRDefault="00951CE2">
            <w:pPr>
              <w:pStyle w:val="Tier3Bullet"/>
            </w:pPr>
            <w:r>
              <w:tab/>
            </w:r>
            <w:r>
              <w:tab/>
              <w:t>-</w:t>
            </w:r>
            <w:r>
              <w:tab/>
              <w:t xml:space="preserve">for incorporation in ships, </w:t>
            </w:r>
            <w:r>
              <w:t>boats or other vessels listed in Table 1, for the purposes of their construction, repair, maintenance or conversion;</w:t>
            </w:r>
          </w:p>
          <w:p w14:paraId="5910421D" w14:textId="77777777" w:rsidR="00E546F5" w:rsidRDefault="00951CE2">
            <w:pPr>
              <w:pStyle w:val="Tier3Bullet"/>
            </w:pPr>
            <w:r>
              <w:tab/>
            </w:r>
            <w:r>
              <w:tab/>
              <w:t>-</w:t>
            </w:r>
            <w:r>
              <w:tab/>
              <w:t>for fitting to or equipping such ships, boats or other vessels;</w:t>
            </w:r>
          </w:p>
          <w:p w14:paraId="5910421E"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421F" w14:textId="77777777" w:rsidR="00E546F5" w:rsidRDefault="00951CE2">
            <w:pPr>
              <w:pStyle w:val="Tier3Bullet"/>
            </w:pPr>
            <w:r>
              <w:tab/>
            </w:r>
            <w:r>
              <w:tab/>
              <w:t>-</w:t>
            </w:r>
            <w:r>
              <w:tab/>
              <w:t>for equipping the above platforms;</w:t>
            </w:r>
          </w:p>
          <w:p w14:paraId="59104220"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21" w14:textId="77777777" w:rsidR="00E546F5" w:rsidRDefault="00951CE2">
            <w:pPr>
              <w:pStyle w:val="NormalinTable"/>
            </w:pPr>
            <w:r>
              <w:t>0.0%</w:t>
            </w:r>
          </w:p>
        </w:tc>
      </w:tr>
      <w:tr w:rsidR="00E546F5" w14:paraId="591042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23" w14:textId="77777777" w:rsidR="00E546F5" w:rsidRDefault="00951CE2">
            <w:pPr>
              <w:pStyle w:val="NormalinTable"/>
            </w:pPr>
            <w:r>
              <w:t>5911311900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24" w14:textId="77777777" w:rsidR="00E546F5" w:rsidRDefault="00951CE2">
            <w:pPr>
              <w:pStyle w:val="Tier1"/>
            </w:pPr>
            <w:r>
              <w:t>Textile products and articles, for technical uses, specified in note 7 to this chapter</w:t>
            </w:r>
          </w:p>
          <w:p w14:paraId="59104225" w14:textId="77777777" w:rsidR="00E546F5" w:rsidRDefault="00951CE2">
            <w:pPr>
              <w:pStyle w:val="Tier2"/>
            </w:pPr>
            <w:r>
              <w:t>-</w:t>
            </w:r>
            <w:r>
              <w:tab/>
              <w:t>Textile products and articles, for technical uses, specified in note 7 to this chapter</w:t>
            </w:r>
          </w:p>
          <w:p w14:paraId="59104226" w14:textId="77777777" w:rsidR="00E546F5" w:rsidRDefault="00951CE2">
            <w:pPr>
              <w:pStyle w:val="Tier3"/>
            </w:pPr>
            <w:r>
              <w:t>-</w:t>
            </w:r>
            <w:r>
              <w:tab/>
              <w:t>-</w:t>
            </w:r>
            <w:r>
              <w:tab/>
              <w:t xml:space="preserve">Textile fabrics and felts, endless or </w:t>
            </w:r>
            <w:r>
              <w:t>fitted with linking devices, of a kind used in paper-making or similar machines (for example, for pulp or asbestos-cement)</w:t>
            </w:r>
          </w:p>
          <w:p w14:paraId="59104227" w14:textId="77777777" w:rsidR="00E546F5" w:rsidRDefault="00951CE2">
            <w:pPr>
              <w:pStyle w:val="Tier4"/>
            </w:pPr>
            <w:r>
              <w:t>-</w:t>
            </w:r>
            <w:r>
              <w:tab/>
              <w:t>-</w:t>
            </w:r>
            <w:r>
              <w:tab/>
              <w:t>-</w:t>
            </w:r>
            <w:r>
              <w:tab/>
              <w:t>Weighing less than 650 g/m</w:t>
            </w:r>
            <w:r>
              <w:rPr>
                <w:vertAlign w:val="superscript"/>
              </w:rPr>
              <w:t>2</w:t>
            </w:r>
          </w:p>
          <w:p w14:paraId="59104228" w14:textId="77777777" w:rsidR="00E546F5" w:rsidRDefault="00951CE2">
            <w:pPr>
              <w:pStyle w:val="Tier5"/>
            </w:pPr>
            <w:r>
              <w:t>-</w:t>
            </w:r>
            <w:r>
              <w:tab/>
              <w:t>-</w:t>
            </w:r>
            <w:r>
              <w:tab/>
              <w:t>-</w:t>
            </w:r>
            <w:r>
              <w:tab/>
              <w:t>-</w:t>
            </w:r>
            <w:r>
              <w:tab/>
              <w:t>Of silk or man-made fibres</w:t>
            </w:r>
          </w:p>
          <w:p w14:paraId="59104229" w14:textId="77777777" w:rsidR="00E546F5" w:rsidRDefault="00951CE2">
            <w:pPr>
              <w:pStyle w:val="Tier6"/>
            </w:pPr>
            <w:r>
              <w:t>-</w:t>
            </w:r>
            <w:r>
              <w:tab/>
              <w:t>-</w:t>
            </w:r>
            <w:r>
              <w:tab/>
              <w:t>-</w:t>
            </w:r>
            <w:r>
              <w:tab/>
              <w:t>-</w:t>
            </w:r>
            <w:r>
              <w:tab/>
              <w:t>-</w:t>
            </w:r>
            <w:r>
              <w:tab/>
              <w:t>Other</w:t>
            </w:r>
          </w:p>
          <w:p w14:paraId="5910422A" w14:textId="77777777" w:rsidR="00E546F5" w:rsidRDefault="00951CE2">
            <w:pPr>
              <w:pStyle w:val="Tier6Bullet"/>
            </w:pPr>
            <w:r>
              <w:tab/>
            </w:r>
            <w:r>
              <w:tab/>
            </w:r>
            <w:r>
              <w:tab/>
            </w:r>
            <w:r>
              <w:tab/>
            </w:r>
            <w:r>
              <w:tab/>
              <w:t>-</w:t>
            </w:r>
            <w:r>
              <w:tab/>
              <w:t>for incorporation in ships, boats or othe</w:t>
            </w:r>
            <w:r>
              <w:t>r vessels listed in Table 1, for the purposes of their construction, repair, maintenance or conversion;</w:t>
            </w:r>
          </w:p>
          <w:p w14:paraId="5910422B" w14:textId="77777777" w:rsidR="00E546F5" w:rsidRDefault="00951CE2">
            <w:pPr>
              <w:pStyle w:val="Tier6Bullet"/>
            </w:pPr>
            <w:r>
              <w:tab/>
            </w:r>
            <w:r>
              <w:tab/>
            </w:r>
            <w:r>
              <w:tab/>
            </w:r>
            <w:r>
              <w:tab/>
            </w:r>
            <w:r>
              <w:tab/>
              <w:t>-</w:t>
            </w:r>
            <w:r>
              <w:tab/>
              <w:t>for fitting to or equipping such ships, boats or other vessels;</w:t>
            </w:r>
          </w:p>
          <w:p w14:paraId="5910422C" w14:textId="77777777" w:rsidR="00E546F5" w:rsidRDefault="00951CE2">
            <w:pPr>
              <w:pStyle w:val="Tier6Bullet"/>
            </w:pPr>
            <w:r>
              <w:tab/>
            </w:r>
            <w:r>
              <w:tab/>
            </w: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422D" w14:textId="77777777" w:rsidR="00E546F5" w:rsidRDefault="00951CE2">
            <w:pPr>
              <w:pStyle w:val="Tier6Bullet"/>
            </w:pPr>
            <w:r>
              <w:tab/>
            </w:r>
            <w:r>
              <w:tab/>
            </w:r>
            <w:r>
              <w:tab/>
            </w:r>
            <w:r>
              <w:tab/>
            </w:r>
            <w:r>
              <w:tab/>
              <w:t>-</w:t>
            </w:r>
            <w:r>
              <w:tab/>
              <w:t>for equipping the above platforms;</w:t>
            </w:r>
          </w:p>
          <w:p w14:paraId="5910422E" w14:textId="77777777" w:rsidR="00E546F5" w:rsidRDefault="00951CE2">
            <w:pPr>
              <w:pStyle w:val="Tier6Bullet"/>
            </w:pPr>
            <w:r>
              <w:tab/>
            </w: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2F" w14:textId="77777777" w:rsidR="00E546F5" w:rsidRDefault="00951CE2">
            <w:pPr>
              <w:pStyle w:val="NormalinTable"/>
            </w:pPr>
            <w:r>
              <w:t>0.0%</w:t>
            </w:r>
          </w:p>
        </w:tc>
      </w:tr>
      <w:tr w:rsidR="00E546F5" w14:paraId="591042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31" w14:textId="77777777" w:rsidR="00E546F5" w:rsidRDefault="00951CE2">
            <w:pPr>
              <w:pStyle w:val="NormalinTable"/>
            </w:pPr>
            <w:r>
              <w:t>5911319000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32" w14:textId="77777777" w:rsidR="00E546F5" w:rsidRDefault="00951CE2">
            <w:pPr>
              <w:pStyle w:val="Tier1"/>
            </w:pPr>
            <w:r>
              <w:t>Textile products and articles, for technical uses, specified in note 7 to this chapter</w:t>
            </w:r>
          </w:p>
          <w:p w14:paraId="59104233" w14:textId="77777777" w:rsidR="00E546F5" w:rsidRDefault="00951CE2">
            <w:pPr>
              <w:pStyle w:val="Tier2"/>
            </w:pPr>
            <w:r>
              <w:t>-</w:t>
            </w:r>
            <w:r>
              <w:tab/>
              <w:t>Textile products and articles, for technical uses, specified in note 7 to this chapter</w:t>
            </w:r>
          </w:p>
          <w:p w14:paraId="59104234" w14:textId="77777777" w:rsidR="00E546F5" w:rsidRDefault="00951CE2">
            <w:pPr>
              <w:pStyle w:val="Tier3"/>
            </w:pPr>
            <w:r>
              <w:t>-</w:t>
            </w:r>
            <w:r>
              <w:tab/>
              <w:t>-</w:t>
            </w:r>
            <w:r>
              <w:tab/>
              <w:t xml:space="preserve">Textile fabrics and felts, endless or </w:t>
            </w:r>
            <w:r>
              <w:t>fitted with linking devices, of a kind used in paper-making or similar machines (for example, for pulp or asbestos-cement)</w:t>
            </w:r>
          </w:p>
          <w:p w14:paraId="59104235" w14:textId="77777777" w:rsidR="00E546F5" w:rsidRDefault="00951CE2">
            <w:pPr>
              <w:pStyle w:val="Tier4"/>
            </w:pPr>
            <w:r>
              <w:t>-</w:t>
            </w:r>
            <w:r>
              <w:tab/>
              <w:t>-</w:t>
            </w:r>
            <w:r>
              <w:tab/>
              <w:t>-</w:t>
            </w:r>
            <w:r>
              <w:tab/>
              <w:t>Weighing less than 650 g/m</w:t>
            </w:r>
            <w:r>
              <w:rPr>
                <w:vertAlign w:val="superscript"/>
              </w:rPr>
              <w:t>2</w:t>
            </w:r>
          </w:p>
          <w:p w14:paraId="59104236" w14:textId="77777777" w:rsidR="00E546F5" w:rsidRDefault="00951CE2">
            <w:pPr>
              <w:pStyle w:val="Tier5"/>
            </w:pPr>
            <w:r>
              <w:t>-</w:t>
            </w:r>
            <w:r>
              <w:tab/>
              <w:t>-</w:t>
            </w:r>
            <w:r>
              <w:tab/>
              <w:t>-</w:t>
            </w:r>
            <w:r>
              <w:tab/>
              <w:t>-</w:t>
            </w:r>
            <w:r>
              <w:tab/>
              <w:t>Of other textile materials</w:t>
            </w:r>
          </w:p>
          <w:p w14:paraId="59104237"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4238" w14:textId="77777777" w:rsidR="00E546F5" w:rsidRDefault="00951CE2">
            <w:pPr>
              <w:pStyle w:val="Tier5Bullet"/>
            </w:pPr>
            <w:r>
              <w:tab/>
            </w:r>
            <w:r>
              <w:tab/>
            </w:r>
            <w:r>
              <w:tab/>
            </w:r>
            <w:r>
              <w:tab/>
              <w:t>-</w:t>
            </w:r>
            <w:r>
              <w:tab/>
              <w:t>for fitting to or equipping such ships, boats or other vessels;</w:t>
            </w:r>
          </w:p>
          <w:p w14:paraId="59104239"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423A" w14:textId="77777777" w:rsidR="00E546F5" w:rsidRDefault="00951CE2">
            <w:pPr>
              <w:pStyle w:val="Tier5Bullet"/>
            </w:pPr>
            <w:r>
              <w:tab/>
            </w:r>
            <w:r>
              <w:tab/>
            </w:r>
            <w:r>
              <w:tab/>
            </w:r>
            <w:r>
              <w:tab/>
              <w:t>-</w:t>
            </w:r>
            <w:r>
              <w:tab/>
              <w:t>for equipping the above platforms;</w:t>
            </w:r>
          </w:p>
          <w:p w14:paraId="5910423B"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3C" w14:textId="77777777" w:rsidR="00E546F5" w:rsidRDefault="00951CE2">
            <w:pPr>
              <w:pStyle w:val="NormalinTable"/>
            </w:pPr>
            <w:r>
              <w:t>0.0%</w:t>
            </w:r>
          </w:p>
        </w:tc>
      </w:tr>
      <w:tr w:rsidR="00E546F5" w14:paraId="591042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3E" w14:textId="77777777" w:rsidR="00E546F5" w:rsidRDefault="00951CE2">
            <w:pPr>
              <w:pStyle w:val="NormalinTable"/>
            </w:pPr>
            <w:r>
              <w:t>5911321900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3F" w14:textId="77777777" w:rsidR="00E546F5" w:rsidRDefault="00951CE2">
            <w:pPr>
              <w:pStyle w:val="Tier1"/>
            </w:pPr>
            <w:r>
              <w:t>Textile products and articles, for technical uses, specified in note 7 to this chapter</w:t>
            </w:r>
          </w:p>
          <w:p w14:paraId="59104240" w14:textId="77777777" w:rsidR="00E546F5" w:rsidRDefault="00951CE2">
            <w:pPr>
              <w:pStyle w:val="Tier2"/>
            </w:pPr>
            <w:r>
              <w:t>-</w:t>
            </w:r>
            <w:r>
              <w:tab/>
              <w:t>Textile products and articles, for technical uses, specified in note 7 to this chapter</w:t>
            </w:r>
          </w:p>
          <w:p w14:paraId="59104241" w14:textId="77777777" w:rsidR="00E546F5" w:rsidRDefault="00951CE2">
            <w:pPr>
              <w:pStyle w:val="Tier3"/>
            </w:pPr>
            <w:r>
              <w:t>-</w:t>
            </w:r>
            <w:r>
              <w:tab/>
              <w:t>-</w:t>
            </w:r>
            <w:r>
              <w:tab/>
              <w:t>Textile fabrics and felts, endless or fitt</w:t>
            </w:r>
            <w:r>
              <w:t>ed with linking devices, of a kind used in paper-making or similar machines (for example, for pulp or asbestos-cement)</w:t>
            </w:r>
          </w:p>
          <w:p w14:paraId="59104242" w14:textId="77777777" w:rsidR="00E546F5" w:rsidRDefault="00951CE2">
            <w:pPr>
              <w:pStyle w:val="Tier4"/>
            </w:pPr>
            <w:r>
              <w:t>-</w:t>
            </w:r>
            <w:r>
              <w:tab/>
              <w:t>-</w:t>
            </w:r>
            <w:r>
              <w:tab/>
              <w:t>-</w:t>
            </w:r>
            <w:r>
              <w:tab/>
              <w:t>Weighing 650 g/m</w:t>
            </w:r>
            <w:r>
              <w:rPr>
                <w:vertAlign w:val="superscript"/>
              </w:rPr>
              <w:t>2</w:t>
            </w:r>
            <w:r>
              <w:t>or more</w:t>
            </w:r>
          </w:p>
          <w:p w14:paraId="59104243" w14:textId="77777777" w:rsidR="00E546F5" w:rsidRDefault="00951CE2">
            <w:pPr>
              <w:pStyle w:val="Tier5"/>
            </w:pPr>
            <w:r>
              <w:t>-</w:t>
            </w:r>
            <w:r>
              <w:tab/>
              <w:t>-</w:t>
            </w:r>
            <w:r>
              <w:tab/>
              <w:t>-</w:t>
            </w:r>
            <w:r>
              <w:tab/>
              <w:t>-</w:t>
            </w:r>
            <w:r>
              <w:tab/>
              <w:t>Of silk or man-made fibres</w:t>
            </w:r>
          </w:p>
          <w:p w14:paraId="59104244" w14:textId="77777777" w:rsidR="00E546F5" w:rsidRDefault="00951CE2">
            <w:pPr>
              <w:pStyle w:val="Tier6"/>
            </w:pPr>
            <w:r>
              <w:t>-</w:t>
            </w:r>
            <w:r>
              <w:tab/>
              <w:t>-</w:t>
            </w:r>
            <w:r>
              <w:tab/>
              <w:t>-</w:t>
            </w:r>
            <w:r>
              <w:tab/>
              <w:t>-</w:t>
            </w:r>
            <w:r>
              <w:tab/>
              <w:t>-</w:t>
            </w:r>
            <w:r>
              <w:tab/>
              <w:t>Other</w:t>
            </w:r>
          </w:p>
          <w:p w14:paraId="59104245"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4246" w14:textId="77777777" w:rsidR="00E546F5" w:rsidRDefault="00951CE2">
            <w:pPr>
              <w:pStyle w:val="Tier6Bullet"/>
            </w:pPr>
            <w:r>
              <w:tab/>
            </w:r>
            <w:r>
              <w:tab/>
            </w:r>
            <w:r>
              <w:tab/>
            </w:r>
            <w:r>
              <w:tab/>
            </w:r>
            <w:r>
              <w:tab/>
              <w:t>-</w:t>
            </w:r>
            <w:r>
              <w:tab/>
              <w:t>for fitting to or equipping such ships, boats or other vessels;</w:t>
            </w:r>
          </w:p>
          <w:p w14:paraId="59104247"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4248" w14:textId="77777777" w:rsidR="00E546F5" w:rsidRDefault="00951CE2">
            <w:pPr>
              <w:pStyle w:val="Tier6Bullet"/>
            </w:pPr>
            <w:r>
              <w:tab/>
            </w:r>
            <w:r>
              <w:tab/>
            </w:r>
            <w:r>
              <w:tab/>
            </w:r>
            <w:r>
              <w:tab/>
            </w:r>
            <w:r>
              <w:tab/>
              <w:t>-</w:t>
            </w:r>
            <w:r>
              <w:tab/>
              <w:t>for equipping the above platforms;</w:t>
            </w:r>
          </w:p>
          <w:p w14:paraId="59104249"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4A" w14:textId="77777777" w:rsidR="00E546F5" w:rsidRDefault="00951CE2">
            <w:pPr>
              <w:pStyle w:val="NormalinTable"/>
            </w:pPr>
            <w:r>
              <w:t>0.0%</w:t>
            </w:r>
          </w:p>
        </w:tc>
      </w:tr>
      <w:tr w:rsidR="00E546F5" w14:paraId="591042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4C" w14:textId="77777777" w:rsidR="00E546F5" w:rsidRDefault="00951CE2">
            <w:pPr>
              <w:pStyle w:val="NormalinTable"/>
            </w:pPr>
            <w:r>
              <w:t>5911329000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4D" w14:textId="77777777" w:rsidR="00E546F5" w:rsidRDefault="00951CE2">
            <w:pPr>
              <w:pStyle w:val="Tier1"/>
            </w:pPr>
            <w:r>
              <w:t>Textile products and articles, for technical uses, specified in note 7 to this chapter</w:t>
            </w:r>
          </w:p>
          <w:p w14:paraId="5910424E" w14:textId="77777777" w:rsidR="00E546F5" w:rsidRDefault="00951CE2">
            <w:pPr>
              <w:pStyle w:val="Tier2"/>
            </w:pPr>
            <w:r>
              <w:t>-</w:t>
            </w:r>
            <w:r>
              <w:tab/>
              <w:t>Textile products and articles, for technical uses, specified in note 7 to this chapter</w:t>
            </w:r>
          </w:p>
          <w:p w14:paraId="5910424F" w14:textId="77777777" w:rsidR="00E546F5" w:rsidRDefault="00951CE2">
            <w:pPr>
              <w:pStyle w:val="Tier3"/>
            </w:pPr>
            <w:r>
              <w:t>-</w:t>
            </w:r>
            <w:r>
              <w:tab/>
              <w:t>-</w:t>
            </w:r>
            <w:r>
              <w:tab/>
              <w:t xml:space="preserve">Textile fabrics and felts, endless or </w:t>
            </w:r>
            <w:r>
              <w:t>fitted with linking devices, of a kind used in paper-making or similar machines (for example, for pulp or asbestos-cement)</w:t>
            </w:r>
          </w:p>
          <w:p w14:paraId="59104250" w14:textId="77777777" w:rsidR="00E546F5" w:rsidRDefault="00951CE2">
            <w:pPr>
              <w:pStyle w:val="Tier4"/>
            </w:pPr>
            <w:r>
              <w:t>-</w:t>
            </w:r>
            <w:r>
              <w:tab/>
              <w:t>-</w:t>
            </w:r>
            <w:r>
              <w:tab/>
              <w:t>-</w:t>
            </w:r>
            <w:r>
              <w:tab/>
              <w:t>Weighing 650 g/m</w:t>
            </w:r>
            <w:r>
              <w:rPr>
                <w:vertAlign w:val="superscript"/>
              </w:rPr>
              <w:t>2</w:t>
            </w:r>
            <w:r>
              <w:t>or more</w:t>
            </w:r>
          </w:p>
          <w:p w14:paraId="59104251" w14:textId="77777777" w:rsidR="00E546F5" w:rsidRDefault="00951CE2">
            <w:pPr>
              <w:pStyle w:val="Tier5"/>
            </w:pPr>
            <w:r>
              <w:t>-</w:t>
            </w:r>
            <w:r>
              <w:tab/>
              <w:t>-</w:t>
            </w:r>
            <w:r>
              <w:tab/>
              <w:t>-</w:t>
            </w:r>
            <w:r>
              <w:tab/>
              <w:t>-</w:t>
            </w:r>
            <w:r>
              <w:tab/>
              <w:t>Of other textile materials</w:t>
            </w:r>
          </w:p>
          <w:p w14:paraId="59104252"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4253" w14:textId="77777777" w:rsidR="00E546F5" w:rsidRDefault="00951CE2">
            <w:pPr>
              <w:pStyle w:val="Tier5Bullet"/>
            </w:pPr>
            <w:r>
              <w:tab/>
            </w:r>
            <w:r>
              <w:tab/>
            </w:r>
            <w:r>
              <w:tab/>
            </w:r>
            <w:r>
              <w:tab/>
              <w:t>-</w:t>
            </w:r>
            <w:r>
              <w:tab/>
              <w:t>for fitting to or equipping such ships, boats or other vessels;</w:t>
            </w:r>
          </w:p>
          <w:p w14:paraId="59104254"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4255" w14:textId="77777777" w:rsidR="00E546F5" w:rsidRDefault="00951CE2">
            <w:pPr>
              <w:pStyle w:val="Tier5Bullet"/>
            </w:pPr>
            <w:r>
              <w:tab/>
            </w:r>
            <w:r>
              <w:tab/>
            </w:r>
            <w:r>
              <w:tab/>
            </w:r>
            <w:r>
              <w:tab/>
              <w:t>-</w:t>
            </w:r>
            <w:r>
              <w:tab/>
              <w:t>for equipping the above platforms;</w:t>
            </w:r>
          </w:p>
          <w:p w14:paraId="5910425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57" w14:textId="77777777" w:rsidR="00E546F5" w:rsidRDefault="00951CE2">
            <w:pPr>
              <w:pStyle w:val="NormalinTable"/>
            </w:pPr>
            <w:r>
              <w:t>0.0%</w:t>
            </w:r>
          </w:p>
        </w:tc>
      </w:tr>
      <w:tr w:rsidR="00E546F5" w14:paraId="591042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59" w14:textId="77777777" w:rsidR="00E546F5" w:rsidRDefault="00951CE2">
            <w:pPr>
              <w:pStyle w:val="NormalinTable"/>
            </w:pPr>
            <w:r>
              <w:t>5911400000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5A" w14:textId="77777777" w:rsidR="00E546F5" w:rsidRDefault="00951CE2">
            <w:pPr>
              <w:pStyle w:val="Tier1"/>
            </w:pPr>
            <w:r>
              <w:t>Textile products and articles, for technical uses, specified in note 7 to this chapter</w:t>
            </w:r>
          </w:p>
          <w:p w14:paraId="5910425B" w14:textId="77777777" w:rsidR="00E546F5" w:rsidRDefault="00951CE2">
            <w:pPr>
              <w:pStyle w:val="Tier2"/>
            </w:pPr>
            <w:r>
              <w:t>-</w:t>
            </w:r>
            <w:r>
              <w:tab/>
              <w:t>Textile products and articles, for technical uses, specified in note 7 to this chapter</w:t>
            </w:r>
          </w:p>
          <w:p w14:paraId="5910425C" w14:textId="77777777" w:rsidR="00E546F5" w:rsidRDefault="00951CE2">
            <w:pPr>
              <w:pStyle w:val="Tier3"/>
            </w:pPr>
            <w:r>
              <w:t>-</w:t>
            </w:r>
            <w:r>
              <w:tab/>
              <w:t>-</w:t>
            </w:r>
            <w:r>
              <w:tab/>
              <w:t>Straining cloth of a kind used in oil-presses or the like, includ</w:t>
            </w:r>
            <w:r>
              <w:t>ing that of human hair</w:t>
            </w:r>
          </w:p>
          <w:p w14:paraId="5910425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25E" w14:textId="77777777" w:rsidR="00E546F5" w:rsidRDefault="00951CE2">
            <w:pPr>
              <w:pStyle w:val="Tier3Bullet"/>
            </w:pPr>
            <w:r>
              <w:tab/>
            </w:r>
            <w:r>
              <w:tab/>
              <w:t>-</w:t>
            </w:r>
            <w:r>
              <w:tab/>
              <w:t>for fitting to or equipping such ships, boats or other vessels;</w:t>
            </w:r>
          </w:p>
          <w:p w14:paraId="5910425F" w14:textId="77777777" w:rsidR="00E546F5" w:rsidRDefault="00951CE2">
            <w:pPr>
              <w:pStyle w:val="Tier3Bullet"/>
            </w:pP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14:paraId="59104260" w14:textId="77777777" w:rsidR="00E546F5" w:rsidRDefault="00951CE2">
            <w:pPr>
              <w:pStyle w:val="Tier3Bullet"/>
            </w:pPr>
            <w:r>
              <w:tab/>
            </w:r>
            <w:r>
              <w:tab/>
              <w:t>-</w:t>
            </w:r>
            <w:r>
              <w:tab/>
              <w:t>for equipping the above platforms;</w:t>
            </w:r>
          </w:p>
          <w:p w14:paraId="5910426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62" w14:textId="77777777" w:rsidR="00E546F5" w:rsidRDefault="00951CE2">
            <w:pPr>
              <w:pStyle w:val="NormalinTable"/>
            </w:pPr>
            <w:r>
              <w:t>0.0%</w:t>
            </w:r>
          </w:p>
        </w:tc>
      </w:tr>
      <w:tr w:rsidR="00E546F5" w14:paraId="591042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64" w14:textId="77777777" w:rsidR="00E546F5" w:rsidRDefault="00951CE2">
            <w:pPr>
              <w:pStyle w:val="NormalinTable"/>
            </w:pPr>
            <w:r>
              <w:t>5911900000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65" w14:textId="77777777" w:rsidR="00E546F5" w:rsidRDefault="00951CE2">
            <w:pPr>
              <w:pStyle w:val="Tier1"/>
            </w:pPr>
            <w:r>
              <w:t>Textile products and articles, for technical uses, specified in note 7 to this chapter</w:t>
            </w:r>
          </w:p>
          <w:p w14:paraId="59104266" w14:textId="77777777" w:rsidR="00E546F5" w:rsidRDefault="00951CE2">
            <w:pPr>
              <w:pStyle w:val="Tier2"/>
            </w:pPr>
            <w:r>
              <w:t>-</w:t>
            </w:r>
            <w:r>
              <w:tab/>
              <w:t xml:space="preserve">Textile products and articles, for technical uses, specified in note 7 to this </w:t>
            </w:r>
            <w:r>
              <w:t>chapter</w:t>
            </w:r>
          </w:p>
          <w:p w14:paraId="59104267" w14:textId="77777777" w:rsidR="00E546F5" w:rsidRDefault="00951CE2">
            <w:pPr>
              <w:pStyle w:val="Tier3"/>
            </w:pPr>
            <w:r>
              <w:t>-</w:t>
            </w:r>
            <w:r>
              <w:tab/>
              <w:t>-</w:t>
            </w:r>
            <w:r>
              <w:tab/>
              <w:t>Other</w:t>
            </w:r>
          </w:p>
          <w:p w14:paraId="5910426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269" w14:textId="77777777" w:rsidR="00E546F5" w:rsidRDefault="00951CE2">
            <w:pPr>
              <w:pStyle w:val="Tier3Bullet"/>
            </w:pPr>
            <w:r>
              <w:tab/>
            </w:r>
            <w:r>
              <w:tab/>
              <w:t>-</w:t>
            </w:r>
            <w:r>
              <w:tab/>
              <w:t>for fitting to or equipping such ships, boats or other vessels;</w:t>
            </w:r>
          </w:p>
          <w:p w14:paraId="5910426A"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26B" w14:textId="77777777" w:rsidR="00E546F5" w:rsidRDefault="00951CE2">
            <w:pPr>
              <w:pStyle w:val="Tier3Bullet"/>
            </w:pPr>
            <w:r>
              <w:tab/>
            </w:r>
            <w:r>
              <w:tab/>
              <w:t>-</w:t>
            </w:r>
            <w:r>
              <w:tab/>
              <w:t>for equipping the above platfo</w:t>
            </w:r>
            <w:r>
              <w:t>rms;</w:t>
            </w:r>
          </w:p>
          <w:p w14:paraId="5910426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6D" w14:textId="77777777" w:rsidR="00E546F5" w:rsidRDefault="00951CE2">
            <w:pPr>
              <w:pStyle w:val="NormalinTable"/>
            </w:pPr>
            <w:r>
              <w:t>0.0%</w:t>
            </w:r>
          </w:p>
        </w:tc>
      </w:tr>
    </w:tbl>
    <w:p w14:paraId="5910426F" w14:textId="77777777" w:rsidR="00E546F5" w:rsidRDefault="00951CE2">
      <w:pPr>
        <w:pStyle w:val="Heading1"/>
      </w:pPr>
      <w:r>
        <w:t>Chapter 60 : Knitted or Crocheted Fabrics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273"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270"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27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272" w14:textId="77777777" w:rsidR="00E546F5" w:rsidRDefault="00951CE2">
            <w:pPr>
              <w:pStyle w:val="NormalinTable"/>
              <w:rPr>
                <w:b/>
                <w:bCs w:val="0"/>
                <w:color w:val="FFFFFF"/>
              </w:rPr>
            </w:pPr>
            <w:r>
              <w:rPr>
                <w:b/>
                <w:bCs w:val="0"/>
                <w:color w:val="FFFFFF"/>
              </w:rPr>
              <w:t>Duty expression</w:t>
            </w:r>
          </w:p>
        </w:tc>
      </w:tr>
      <w:tr w:rsidR="00E546F5" w14:paraId="591042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74" w14:textId="77777777" w:rsidR="00E546F5" w:rsidRDefault="00951CE2">
            <w:pPr>
              <w:pStyle w:val="NormalinTable"/>
            </w:pPr>
            <w:r>
              <w:t>6000000000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75" w14:textId="77777777" w:rsidR="00E546F5" w:rsidRDefault="00951CE2">
            <w:pPr>
              <w:pStyle w:val="Tier1"/>
            </w:pPr>
            <w:r>
              <w:t>KNITTED OR CROCHETED FABRICS</w:t>
            </w:r>
          </w:p>
          <w:p w14:paraId="59104276"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4277" w14:textId="77777777" w:rsidR="00E546F5" w:rsidRDefault="00951CE2">
            <w:pPr>
              <w:pStyle w:val="Tier1Bullet"/>
            </w:pPr>
            <w:r>
              <w:t>-</w:t>
            </w:r>
            <w:r>
              <w:tab/>
              <w:t>for fitting to or equipping such ships, boats or other vessels;</w:t>
            </w:r>
          </w:p>
          <w:p w14:paraId="59104278"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4279" w14:textId="77777777" w:rsidR="00E546F5" w:rsidRDefault="00951CE2">
            <w:pPr>
              <w:pStyle w:val="Tier1Bullet"/>
            </w:pPr>
            <w:r>
              <w:t>-</w:t>
            </w:r>
            <w:r>
              <w:tab/>
              <w:t>for equipping the above platforms;</w:t>
            </w:r>
          </w:p>
          <w:p w14:paraId="5910427A"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7B" w14:textId="77777777" w:rsidR="00E546F5" w:rsidRDefault="00951CE2">
            <w:pPr>
              <w:pStyle w:val="NormalinTable"/>
            </w:pPr>
            <w:r>
              <w:t>0.0%</w:t>
            </w:r>
          </w:p>
        </w:tc>
      </w:tr>
    </w:tbl>
    <w:p w14:paraId="5910427D" w14:textId="77777777" w:rsidR="00E546F5" w:rsidRDefault="00951CE2">
      <w:pPr>
        <w:pStyle w:val="Heading1"/>
      </w:pPr>
      <w:r>
        <w:t>Chapter 61 : Articles of Apparel and Clothing Accessories, Knitted or Crocheted</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281"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27E"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27F"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280" w14:textId="77777777" w:rsidR="00E546F5" w:rsidRDefault="00951CE2">
            <w:pPr>
              <w:pStyle w:val="NormalinTable"/>
              <w:rPr>
                <w:b/>
                <w:bCs w:val="0"/>
                <w:color w:val="FFFFFF"/>
              </w:rPr>
            </w:pPr>
            <w:r>
              <w:rPr>
                <w:b/>
                <w:bCs w:val="0"/>
                <w:color w:val="FFFFFF"/>
              </w:rPr>
              <w:t>Duty expression</w:t>
            </w:r>
          </w:p>
        </w:tc>
      </w:tr>
      <w:tr w:rsidR="00E546F5" w14:paraId="591042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82" w14:textId="77777777" w:rsidR="00E546F5" w:rsidRDefault="00951CE2">
            <w:pPr>
              <w:pStyle w:val="NormalinTable"/>
            </w:pPr>
            <w:r>
              <w:t>6101000000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83" w14:textId="77777777" w:rsidR="00E546F5" w:rsidRDefault="00951CE2">
            <w:pPr>
              <w:pStyle w:val="Tier1"/>
            </w:pPr>
            <w:r>
              <w:t xml:space="preserve">Men's or boys' overcoats, car coats, capes, cloaks, anoraks (including ski </w:t>
            </w:r>
            <w:r>
              <w:t>jackets), windcheaters, wind-jackets and similar articles, knitted or crocheted, other than those of heading 6103</w:t>
            </w:r>
          </w:p>
          <w:p w14:paraId="59104284"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4285" w14:textId="77777777" w:rsidR="00E546F5" w:rsidRDefault="00951CE2">
            <w:pPr>
              <w:pStyle w:val="Tier1Bullet"/>
            </w:pPr>
            <w:r>
              <w:t>-</w:t>
            </w:r>
            <w:r>
              <w:tab/>
              <w:t>for fitting to or equipping such ships, boats or other vessels;</w:t>
            </w:r>
          </w:p>
          <w:p w14:paraId="59104286"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w:t>
            </w:r>
            <w:r>
              <w:t>ting or submersible of subheading 8905 20;</w:t>
            </w:r>
          </w:p>
          <w:p w14:paraId="59104287" w14:textId="77777777" w:rsidR="00E546F5" w:rsidRDefault="00951CE2">
            <w:pPr>
              <w:pStyle w:val="Tier1Bullet"/>
            </w:pPr>
            <w:r>
              <w:t>-</w:t>
            </w:r>
            <w:r>
              <w:tab/>
              <w:t>for equipping the above platforms;</w:t>
            </w:r>
          </w:p>
          <w:p w14:paraId="5910428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89" w14:textId="77777777" w:rsidR="00E546F5" w:rsidRDefault="00951CE2">
            <w:pPr>
              <w:pStyle w:val="NormalinTable"/>
            </w:pPr>
            <w:r>
              <w:t>0.0%</w:t>
            </w:r>
          </w:p>
        </w:tc>
      </w:tr>
      <w:tr w:rsidR="00E546F5" w14:paraId="591042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8B" w14:textId="77777777" w:rsidR="00E546F5" w:rsidRDefault="00951CE2">
            <w:pPr>
              <w:pStyle w:val="NormalinTable"/>
            </w:pPr>
            <w:r>
              <w:t>6102000000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8C" w14:textId="77777777" w:rsidR="00E546F5" w:rsidRDefault="00951CE2">
            <w:pPr>
              <w:pStyle w:val="Tier1"/>
            </w:pPr>
            <w:r>
              <w:t xml:space="preserve">Women's or girls' overcoats, car coats, capes, cloaks, anoraks (including ski </w:t>
            </w:r>
            <w:r>
              <w:t>jackets), windcheaters, wind-jackets and similar articles, knitted or crocheted, other than those of heading 6104</w:t>
            </w:r>
          </w:p>
          <w:p w14:paraId="5910428D"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428E" w14:textId="77777777" w:rsidR="00E546F5" w:rsidRDefault="00951CE2">
            <w:pPr>
              <w:pStyle w:val="Tier1Bullet"/>
            </w:pPr>
            <w:r>
              <w:t>-</w:t>
            </w:r>
            <w:r>
              <w:tab/>
              <w:t>for fitting to or equipping such ships, boats or other vessels;</w:t>
            </w:r>
          </w:p>
          <w:p w14:paraId="5910428F"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w:t>
            </w:r>
            <w:r>
              <w:t>ting or submersible of subheading 8905 20;</w:t>
            </w:r>
          </w:p>
          <w:p w14:paraId="59104290" w14:textId="77777777" w:rsidR="00E546F5" w:rsidRDefault="00951CE2">
            <w:pPr>
              <w:pStyle w:val="Tier1Bullet"/>
            </w:pPr>
            <w:r>
              <w:t>-</w:t>
            </w:r>
            <w:r>
              <w:tab/>
              <w:t>for equipping the above platforms;</w:t>
            </w:r>
          </w:p>
          <w:p w14:paraId="5910429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92" w14:textId="77777777" w:rsidR="00E546F5" w:rsidRDefault="00951CE2">
            <w:pPr>
              <w:pStyle w:val="NormalinTable"/>
            </w:pPr>
            <w:r>
              <w:t>0.0%</w:t>
            </w:r>
          </w:p>
        </w:tc>
      </w:tr>
      <w:tr w:rsidR="00E546F5" w14:paraId="591042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94" w14:textId="77777777" w:rsidR="00E546F5" w:rsidRDefault="00951CE2">
            <w:pPr>
              <w:pStyle w:val="NormalinTable"/>
            </w:pPr>
            <w:r>
              <w:t>6103000000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95" w14:textId="77777777" w:rsidR="00E546F5" w:rsidRDefault="00951CE2">
            <w:pPr>
              <w:pStyle w:val="Tier1"/>
            </w:pPr>
            <w:r>
              <w:t>Men's or boys' suits, ensembles, jackets, blazers, trousers, bib and brace overalls, breec</w:t>
            </w:r>
            <w:r>
              <w:t>hes and shorts (other than swimwear), knitted or crocheted</w:t>
            </w:r>
          </w:p>
          <w:p w14:paraId="59104296" w14:textId="77777777" w:rsidR="00E546F5" w:rsidRDefault="00951CE2">
            <w:pPr>
              <w:pStyle w:val="Tier1Bullet"/>
            </w:pPr>
            <w:r>
              <w:t>-</w:t>
            </w:r>
            <w:r>
              <w:tab/>
              <w:t>for incorporation in ships, boats or other vessels listed in Table 1, for the purposes of their construction, repair, maintenance or conversion;</w:t>
            </w:r>
          </w:p>
          <w:p w14:paraId="59104297" w14:textId="77777777" w:rsidR="00E546F5" w:rsidRDefault="00951CE2">
            <w:pPr>
              <w:pStyle w:val="Tier1Bullet"/>
            </w:pPr>
            <w:r>
              <w:t>-</w:t>
            </w:r>
            <w:r>
              <w:tab/>
              <w:t xml:space="preserve">for fitting to or equipping such ships, </w:t>
            </w:r>
            <w:r>
              <w:t>boats or other vessels;</w:t>
            </w:r>
          </w:p>
          <w:p w14:paraId="5910429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299" w14:textId="77777777" w:rsidR="00E546F5" w:rsidRDefault="00951CE2">
            <w:pPr>
              <w:pStyle w:val="Tier1Bullet"/>
            </w:pPr>
            <w:r>
              <w:t>-</w:t>
            </w:r>
            <w:r>
              <w:tab/>
              <w:t>fo</w:t>
            </w:r>
            <w:r>
              <w:t>r equipping the above platforms;</w:t>
            </w:r>
          </w:p>
          <w:p w14:paraId="5910429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9B" w14:textId="77777777" w:rsidR="00E546F5" w:rsidRDefault="00951CE2">
            <w:pPr>
              <w:pStyle w:val="NormalinTable"/>
            </w:pPr>
            <w:r>
              <w:t>0.0%</w:t>
            </w:r>
          </w:p>
        </w:tc>
      </w:tr>
      <w:tr w:rsidR="00E546F5" w14:paraId="591042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9D" w14:textId="77777777" w:rsidR="00E546F5" w:rsidRDefault="00951CE2">
            <w:pPr>
              <w:pStyle w:val="NormalinTable"/>
            </w:pPr>
            <w:r>
              <w:t>6104000000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9E" w14:textId="77777777" w:rsidR="00E546F5" w:rsidRDefault="00951CE2">
            <w:pPr>
              <w:pStyle w:val="Tier1"/>
            </w:pPr>
            <w:r>
              <w:t xml:space="preserve">Women's or girls' suits, ensembles, jackets, blazers, dresses, skirts, divided skirts, trousers, bib and brace overalls, breeches and </w:t>
            </w:r>
            <w:r>
              <w:t>shorts (other than swimwear), knitted or crocheted</w:t>
            </w:r>
          </w:p>
          <w:p w14:paraId="5910429F" w14:textId="77777777" w:rsidR="00E546F5" w:rsidRDefault="00951CE2">
            <w:pPr>
              <w:pStyle w:val="Tier1Bullet"/>
            </w:pPr>
            <w:r>
              <w:t>-</w:t>
            </w:r>
            <w:r>
              <w:tab/>
              <w:t>for incorporation in ships, boats or other vessels listed in Table 1, for the purposes of their construction, repair, maintenance or conversion;</w:t>
            </w:r>
          </w:p>
          <w:p w14:paraId="591042A0" w14:textId="77777777" w:rsidR="00E546F5" w:rsidRDefault="00951CE2">
            <w:pPr>
              <w:pStyle w:val="Tier1Bullet"/>
            </w:pPr>
            <w:r>
              <w:t>-</w:t>
            </w:r>
            <w:r>
              <w:tab/>
              <w:t>for fitting to or equipping such ships, boats or other v</w:t>
            </w:r>
            <w:r>
              <w:t>essels;</w:t>
            </w:r>
          </w:p>
          <w:p w14:paraId="591042A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2A2" w14:textId="77777777" w:rsidR="00E546F5" w:rsidRDefault="00951CE2">
            <w:pPr>
              <w:pStyle w:val="Tier1Bullet"/>
            </w:pPr>
            <w:r>
              <w:t>-</w:t>
            </w:r>
            <w:r>
              <w:tab/>
              <w:t xml:space="preserve">for equipping the </w:t>
            </w:r>
            <w:r>
              <w:t>above platforms;</w:t>
            </w:r>
          </w:p>
          <w:p w14:paraId="591042A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A4" w14:textId="77777777" w:rsidR="00E546F5" w:rsidRDefault="00951CE2">
            <w:pPr>
              <w:pStyle w:val="NormalinTable"/>
            </w:pPr>
            <w:r>
              <w:t>0.0%</w:t>
            </w:r>
          </w:p>
        </w:tc>
      </w:tr>
      <w:tr w:rsidR="00E546F5" w14:paraId="591042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A6" w14:textId="77777777" w:rsidR="00E546F5" w:rsidRDefault="00951CE2">
            <w:pPr>
              <w:pStyle w:val="NormalinTable"/>
            </w:pPr>
            <w:r>
              <w:t>6105000000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A7" w14:textId="77777777" w:rsidR="00E546F5" w:rsidRDefault="00951CE2">
            <w:pPr>
              <w:pStyle w:val="Tier1"/>
            </w:pPr>
            <w:r>
              <w:t>Men's or boys' shirts, knitted or crocheted</w:t>
            </w:r>
          </w:p>
          <w:p w14:paraId="591042A8"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42A9" w14:textId="77777777" w:rsidR="00E546F5" w:rsidRDefault="00951CE2">
            <w:pPr>
              <w:pStyle w:val="Tier1Bullet"/>
            </w:pPr>
            <w:r>
              <w:t>-</w:t>
            </w:r>
            <w:r>
              <w:tab/>
              <w:t>for fitting to or equipping such ships, boats or other vessels;</w:t>
            </w:r>
          </w:p>
          <w:p w14:paraId="591042AA"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42AB" w14:textId="77777777" w:rsidR="00E546F5" w:rsidRDefault="00951CE2">
            <w:pPr>
              <w:pStyle w:val="Tier1Bullet"/>
            </w:pPr>
            <w:r>
              <w:t>-</w:t>
            </w:r>
            <w:r>
              <w:tab/>
              <w:t>for equipping the above platforms;</w:t>
            </w:r>
          </w:p>
          <w:p w14:paraId="591042A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AD" w14:textId="77777777" w:rsidR="00E546F5" w:rsidRDefault="00951CE2">
            <w:pPr>
              <w:pStyle w:val="NormalinTable"/>
            </w:pPr>
            <w:r>
              <w:t>0.0%</w:t>
            </w:r>
          </w:p>
        </w:tc>
      </w:tr>
      <w:tr w:rsidR="00E546F5" w14:paraId="591042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AF" w14:textId="77777777" w:rsidR="00E546F5" w:rsidRDefault="00951CE2">
            <w:pPr>
              <w:pStyle w:val="NormalinTable"/>
            </w:pPr>
            <w:r>
              <w:t>6106000000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B0" w14:textId="77777777" w:rsidR="00E546F5" w:rsidRDefault="00951CE2">
            <w:pPr>
              <w:pStyle w:val="Tier1"/>
            </w:pPr>
            <w:r>
              <w:t>Women's or girls' blouses, shirts and shirt-bl</w:t>
            </w:r>
            <w:r>
              <w:t>ouses, knitted or crocheted</w:t>
            </w:r>
          </w:p>
          <w:p w14:paraId="591042B1" w14:textId="77777777" w:rsidR="00E546F5" w:rsidRDefault="00951CE2">
            <w:pPr>
              <w:pStyle w:val="Tier1Bullet"/>
            </w:pPr>
            <w:r>
              <w:t>-</w:t>
            </w:r>
            <w:r>
              <w:tab/>
              <w:t>for incorporation in ships, boats or other vessels listed in Table 1, for the purposes of their construction, repair, maintenance or conversion;</w:t>
            </w:r>
          </w:p>
          <w:p w14:paraId="591042B2" w14:textId="77777777" w:rsidR="00E546F5" w:rsidRDefault="00951CE2">
            <w:pPr>
              <w:pStyle w:val="Tier1Bullet"/>
            </w:pPr>
            <w:r>
              <w:t>-</w:t>
            </w:r>
            <w:r>
              <w:tab/>
              <w:t>for fitting to or equipping such ships, boats or other vessels;</w:t>
            </w:r>
          </w:p>
          <w:p w14:paraId="591042B3"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2B4" w14:textId="77777777" w:rsidR="00E546F5" w:rsidRDefault="00951CE2">
            <w:pPr>
              <w:pStyle w:val="Tier1Bullet"/>
            </w:pPr>
            <w:r>
              <w:t>-</w:t>
            </w:r>
            <w:r>
              <w:tab/>
              <w:t>for equipping the above platform</w:t>
            </w:r>
            <w:r>
              <w:t>s;</w:t>
            </w:r>
          </w:p>
          <w:p w14:paraId="591042B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B6" w14:textId="77777777" w:rsidR="00E546F5" w:rsidRDefault="00951CE2">
            <w:pPr>
              <w:pStyle w:val="NormalinTable"/>
            </w:pPr>
            <w:r>
              <w:t>0.0%</w:t>
            </w:r>
          </w:p>
        </w:tc>
      </w:tr>
      <w:tr w:rsidR="00E546F5" w14:paraId="591042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B8" w14:textId="77777777" w:rsidR="00E546F5" w:rsidRDefault="00951CE2">
            <w:pPr>
              <w:pStyle w:val="NormalinTable"/>
            </w:pPr>
            <w:r>
              <w:t>6107000000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B9" w14:textId="77777777" w:rsidR="00E546F5" w:rsidRDefault="00951CE2">
            <w:pPr>
              <w:pStyle w:val="Tier1"/>
            </w:pPr>
            <w:r>
              <w:t>Men's or boys' underpants, briefs, nightshirts, pyjamas, bathrobes, dressing gowns and similar articles, knitted or crocheted</w:t>
            </w:r>
          </w:p>
          <w:p w14:paraId="591042BA" w14:textId="77777777" w:rsidR="00E546F5" w:rsidRDefault="00951CE2">
            <w:pPr>
              <w:pStyle w:val="Tier1Bullet"/>
            </w:pPr>
            <w:r>
              <w:t>-</w:t>
            </w:r>
            <w:r>
              <w:tab/>
              <w:t>for incorporation in ships, boats or ot</w:t>
            </w:r>
            <w:r>
              <w:t>her vessels listed in Table 1, for the purposes of their construction, repair, maintenance or conversion;</w:t>
            </w:r>
          </w:p>
          <w:p w14:paraId="591042BB" w14:textId="77777777" w:rsidR="00E546F5" w:rsidRDefault="00951CE2">
            <w:pPr>
              <w:pStyle w:val="Tier1Bullet"/>
            </w:pPr>
            <w:r>
              <w:t>-</w:t>
            </w:r>
            <w:r>
              <w:tab/>
              <w:t>for fitting to or equipping such ships, boats or other vessels;</w:t>
            </w:r>
          </w:p>
          <w:p w14:paraId="591042BC" w14:textId="77777777" w:rsidR="00E546F5" w:rsidRDefault="00951CE2">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42BD" w14:textId="77777777" w:rsidR="00E546F5" w:rsidRDefault="00951CE2">
            <w:pPr>
              <w:pStyle w:val="Tier1Bullet"/>
            </w:pPr>
            <w:r>
              <w:t>-</w:t>
            </w:r>
            <w:r>
              <w:tab/>
              <w:t>for equipping the above platforms;</w:t>
            </w:r>
          </w:p>
          <w:p w14:paraId="591042BE"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BF" w14:textId="77777777" w:rsidR="00E546F5" w:rsidRDefault="00951CE2">
            <w:pPr>
              <w:pStyle w:val="NormalinTable"/>
            </w:pPr>
            <w:r>
              <w:t>0.0%</w:t>
            </w:r>
          </w:p>
        </w:tc>
      </w:tr>
      <w:tr w:rsidR="00E546F5" w14:paraId="591042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C1" w14:textId="77777777" w:rsidR="00E546F5" w:rsidRDefault="00951CE2">
            <w:pPr>
              <w:pStyle w:val="NormalinTable"/>
            </w:pPr>
            <w:r>
              <w:t>6108000000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C2" w14:textId="77777777" w:rsidR="00E546F5" w:rsidRDefault="00951CE2">
            <w:pPr>
              <w:pStyle w:val="Tier1"/>
            </w:pPr>
            <w:r>
              <w:t>Women's or girls' slips, petticoats, briefs, panties, nightdresses, pyjamas, négligés, bathrobes, dressing gowns and similar articles, knitted or crocheted</w:t>
            </w:r>
          </w:p>
          <w:p w14:paraId="591042C3" w14:textId="77777777" w:rsidR="00E546F5" w:rsidRDefault="00951CE2">
            <w:pPr>
              <w:pStyle w:val="Tier1Bullet"/>
            </w:pPr>
            <w:r>
              <w:t>-</w:t>
            </w:r>
            <w:r>
              <w:tab/>
              <w:t>for incorporation in ships, boats or other vessels listed in Table 1, fo</w:t>
            </w:r>
            <w:r>
              <w:t>r the purposes of their construction, repair, maintenance or conversion;</w:t>
            </w:r>
          </w:p>
          <w:p w14:paraId="591042C4" w14:textId="77777777" w:rsidR="00E546F5" w:rsidRDefault="00951CE2">
            <w:pPr>
              <w:pStyle w:val="Tier1Bullet"/>
            </w:pPr>
            <w:r>
              <w:t>-</w:t>
            </w:r>
            <w:r>
              <w:tab/>
              <w:t>for fitting to or equipping such ships, boats or other vessels;</w:t>
            </w:r>
          </w:p>
          <w:p w14:paraId="591042C5" w14:textId="77777777" w:rsidR="00E546F5" w:rsidRDefault="00951CE2">
            <w:pPr>
              <w:pStyle w:val="Tier1Bullet"/>
            </w:pPr>
            <w:r>
              <w:t>-</w:t>
            </w:r>
            <w:r>
              <w:tab/>
              <w:t>for incorporation, for the purposes of their construction, repair, maintenance or conversion, in drilling or produc</w:t>
            </w:r>
            <w:r>
              <w:t>tion platforms listed below: fixed, of subheading ex 8430 49 or floating or submersible of subheading 8905 20;</w:t>
            </w:r>
          </w:p>
          <w:p w14:paraId="591042C6" w14:textId="77777777" w:rsidR="00E546F5" w:rsidRDefault="00951CE2">
            <w:pPr>
              <w:pStyle w:val="Tier1Bullet"/>
            </w:pPr>
            <w:r>
              <w:t>-</w:t>
            </w:r>
            <w:r>
              <w:tab/>
              <w:t>for equipping the above platforms;</w:t>
            </w:r>
          </w:p>
          <w:p w14:paraId="591042C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C8" w14:textId="77777777" w:rsidR="00E546F5" w:rsidRDefault="00951CE2">
            <w:pPr>
              <w:pStyle w:val="NormalinTable"/>
            </w:pPr>
            <w:r>
              <w:t>0.0%</w:t>
            </w:r>
          </w:p>
        </w:tc>
      </w:tr>
      <w:tr w:rsidR="00E546F5" w14:paraId="591042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CA" w14:textId="77777777" w:rsidR="00E546F5" w:rsidRDefault="00951CE2">
            <w:pPr>
              <w:pStyle w:val="NormalinTable"/>
            </w:pPr>
            <w:r>
              <w:t>6109000000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CB" w14:textId="77777777" w:rsidR="00E546F5" w:rsidRDefault="00951CE2">
            <w:pPr>
              <w:pStyle w:val="Tier1"/>
            </w:pPr>
            <w:r>
              <w:t xml:space="preserve">T-shirts, </w:t>
            </w:r>
            <w:r>
              <w:t>singlets and other vests, knitted or crocheted</w:t>
            </w:r>
          </w:p>
          <w:p w14:paraId="591042CC" w14:textId="77777777" w:rsidR="00E546F5" w:rsidRDefault="00951CE2">
            <w:pPr>
              <w:pStyle w:val="Tier1Bullet"/>
            </w:pPr>
            <w:r>
              <w:t>-</w:t>
            </w:r>
            <w:r>
              <w:tab/>
              <w:t>for incorporation in ships, boats or other vessels listed in Table 1, for the purposes of their construction, repair, maintenance or conversion;</w:t>
            </w:r>
          </w:p>
          <w:p w14:paraId="591042CD" w14:textId="77777777" w:rsidR="00E546F5" w:rsidRDefault="00951CE2">
            <w:pPr>
              <w:pStyle w:val="Tier1Bullet"/>
            </w:pPr>
            <w:r>
              <w:t>-</w:t>
            </w:r>
            <w:r>
              <w:tab/>
              <w:t>for fitting to or equipping such ships, boats or other vesse</w:t>
            </w:r>
            <w:r>
              <w:t>ls;</w:t>
            </w:r>
          </w:p>
          <w:p w14:paraId="591042C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2CF" w14:textId="77777777" w:rsidR="00E546F5" w:rsidRDefault="00951CE2">
            <w:pPr>
              <w:pStyle w:val="Tier1Bullet"/>
            </w:pPr>
            <w:r>
              <w:t>-</w:t>
            </w:r>
            <w:r>
              <w:tab/>
              <w:t>for equipping the abov</w:t>
            </w:r>
            <w:r>
              <w:t>e platforms;</w:t>
            </w:r>
          </w:p>
          <w:p w14:paraId="591042D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D1" w14:textId="77777777" w:rsidR="00E546F5" w:rsidRDefault="00951CE2">
            <w:pPr>
              <w:pStyle w:val="NormalinTable"/>
            </w:pPr>
            <w:r>
              <w:t>0.0%</w:t>
            </w:r>
          </w:p>
        </w:tc>
      </w:tr>
      <w:tr w:rsidR="00E546F5" w14:paraId="591042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D3" w14:textId="77777777" w:rsidR="00E546F5" w:rsidRDefault="00951CE2">
            <w:pPr>
              <w:pStyle w:val="NormalinTable"/>
            </w:pPr>
            <w:r>
              <w:t>6110000000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D4" w14:textId="77777777" w:rsidR="00E546F5" w:rsidRDefault="00951CE2">
            <w:pPr>
              <w:pStyle w:val="Tier1"/>
            </w:pPr>
            <w:r>
              <w:t>Jerseys, pullovers, cardigans, waistcoats and similar articles, knitted or crocheted</w:t>
            </w:r>
          </w:p>
          <w:p w14:paraId="591042D5"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42D6" w14:textId="77777777" w:rsidR="00E546F5" w:rsidRDefault="00951CE2">
            <w:pPr>
              <w:pStyle w:val="Tier1Bullet"/>
            </w:pPr>
            <w:r>
              <w:t>-</w:t>
            </w:r>
            <w:r>
              <w:tab/>
              <w:t>for fitting to or equipping such ships, boats or other vessels;</w:t>
            </w:r>
          </w:p>
          <w:p w14:paraId="591042D7"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42D8" w14:textId="77777777" w:rsidR="00E546F5" w:rsidRDefault="00951CE2">
            <w:pPr>
              <w:pStyle w:val="Tier1Bullet"/>
            </w:pPr>
            <w:r>
              <w:t>-</w:t>
            </w:r>
            <w:r>
              <w:tab/>
              <w:t>for equipping the above platforms;</w:t>
            </w:r>
          </w:p>
          <w:p w14:paraId="591042D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DA" w14:textId="77777777" w:rsidR="00E546F5" w:rsidRDefault="00951CE2">
            <w:pPr>
              <w:pStyle w:val="NormalinTable"/>
            </w:pPr>
            <w:r>
              <w:t>0.0%</w:t>
            </w:r>
          </w:p>
        </w:tc>
      </w:tr>
      <w:tr w:rsidR="00E546F5" w14:paraId="591042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DC" w14:textId="77777777" w:rsidR="00E546F5" w:rsidRDefault="00951CE2">
            <w:pPr>
              <w:pStyle w:val="NormalinTable"/>
            </w:pPr>
            <w:r>
              <w:t>6111000000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DD" w14:textId="77777777" w:rsidR="00E546F5" w:rsidRDefault="00951CE2">
            <w:pPr>
              <w:pStyle w:val="Tier1"/>
            </w:pPr>
            <w:r>
              <w:t>Babies' garments and clothing accessories, knitted or crocheted</w:t>
            </w:r>
          </w:p>
          <w:p w14:paraId="591042DE" w14:textId="77777777" w:rsidR="00E546F5" w:rsidRDefault="00951CE2">
            <w:pPr>
              <w:pStyle w:val="Tier1Bullet"/>
            </w:pPr>
            <w:r>
              <w:t>-</w:t>
            </w:r>
            <w:r>
              <w:tab/>
              <w:t>for incorporation in ships, boats or other vessels listed in Table 1, for the purposes of their construction, repair, maintenance or conversion;</w:t>
            </w:r>
          </w:p>
          <w:p w14:paraId="591042DF" w14:textId="77777777" w:rsidR="00E546F5" w:rsidRDefault="00951CE2">
            <w:pPr>
              <w:pStyle w:val="Tier1Bullet"/>
            </w:pPr>
            <w:r>
              <w:t>-</w:t>
            </w:r>
            <w:r>
              <w:tab/>
              <w:t>for fitting to or equipping such ships, boa</w:t>
            </w:r>
            <w:r>
              <w:t>ts or other vessels;</w:t>
            </w:r>
          </w:p>
          <w:p w14:paraId="591042E0"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2E1" w14:textId="77777777" w:rsidR="00E546F5" w:rsidRDefault="00951CE2">
            <w:pPr>
              <w:pStyle w:val="Tier1Bullet"/>
            </w:pPr>
            <w:r>
              <w:t>-</w:t>
            </w:r>
            <w:r>
              <w:tab/>
              <w:t>for e</w:t>
            </w:r>
            <w:r>
              <w:t>quipping the above platforms;</w:t>
            </w:r>
          </w:p>
          <w:p w14:paraId="591042E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E3" w14:textId="77777777" w:rsidR="00E546F5" w:rsidRDefault="00951CE2">
            <w:pPr>
              <w:pStyle w:val="NormalinTable"/>
            </w:pPr>
            <w:r>
              <w:t>0.0%</w:t>
            </w:r>
          </w:p>
        </w:tc>
      </w:tr>
      <w:tr w:rsidR="00E546F5" w14:paraId="591042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E5" w14:textId="77777777" w:rsidR="00E546F5" w:rsidRDefault="00951CE2">
            <w:pPr>
              <w:pStyle w:val="NormalinTable"/>
            </w:pPr>
            <w:r>
              <w:t>6112110000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E6" w14:textId="77777777" w:rsidR="00E546F5" w:rsidRDefault="00951CE2">
            <w:pPr>
              <w:pStyle w:val="Tier1"/>
            </w:pPr>
            <w:r>
              <w:t>Tracksuits, ski suits and swimwear, knitted or crocheted</w:t>
            </w:r>
          </w:p>
          <w:p w14:paraId="591042E7" w14:textId="77777777" w:rsidR="00E546F5" w:rsidRDefault="00951CE2">
            <w:pPr>
              <w:pStyle w:val="Tier2"/>
            </w:pPr>
            <w:r>
              <w:t>-</w:t>
            </w:r>
            <w:r>
              <w:tab/>
              <w:t>Tracksuits</w:t>
            </w:r>
          </w:p>
          <w:p w14:paraId="591042E8" w14:textId="77777777" w:rsidR="00E546F5" w:rsidRDefault="00951CE2">
            <w:pPr>
              <w:pStyle w:val="Tier3"/>
            </w:pPr>
            <w:r>
              <w:t>-</w:t>
            </w:r>
            <w:r>
              <w:tab/>
              <w:t>-</w:t>
            </w:r>
            <w:r>
              <w:tab/>
              <w:t>Of cotton</w:t>
            </w:r>
          </w:p>
          <w:p w14:paraId="591042E9"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42EA" w14:textId="77777777" w:rsidR="00E546F5" w:rsidRDefault="00951CE2">
            <w:pPr>
              <w:pStyle w:val="Tier3Bullet"/>
            </w:pPr>
            <w:r>
              <w:tab/>
            </w:r>
            <w:r>
              <w:tab/>
              <w:t>-</w:t>
            </w:r>
            <w:r>
              <w:tab/>
              <w:t>for fitting to or equipping such ships, boats or other vessels;</w:t>
            </w:r>
          </w:p>
          <w:p w14:paraId="591042EB"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42EC" w14:textId="77777777" w:rsidR="00E546F5" w:rsidRDefault="00951CE2">
            <w:pPr>
              <w:pStyle w:val="Tier3Bullet"/>
            </w:pPr>
            <w:r>
              <w:tab/>
            </w:r>
            <w:r>
              <w:tab/>
              <w:t>-</w:t>
            </w:r>
            <w:r>
              <w:tab/>
              <w:t>for equipping the above platforms;</w:t>
            </w:r>
          </w:p>
          <w:p w14:paraId="591042E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EE" w14:textId="77777777" w:rsidR="00E546F5" w:rsidRDefault="00951CE2">
            <w:pPr>
              <w:pStyle w:val="NormalinTable"/>
            </w:pPr>
            <w:r>
              <w:t>0.</w:t>
            </w:r>
            <w:r>
              <w:t>0%</w:t>
            </w:r>
          </w:p>
        </w:tc>
      </w:tr>
      <w:tr w:rsidR="00E546F5" w14:paraId="591042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F0" w14:textId="77777777" w:rsidR="00E546F5" w:rsidRDefault="00951CE2">
            <w:pPr>
              <w:pStyle w:val="NormalinTable"/>
            </w:pPr>
            <w:r>
              <w:t>6112120000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F1" w14:textId="77777777" w:rsidR="00E546F5" w:rsidRDefault="00951CE2">
            <w:pPr>
              <w:pStyle w:val="Tier1"/>
            </w:pPr>
            <w:r>
              <w:t>Tracksuits, ski suits and swimwear, knitted or crocheted</w:t>
            </w:r>
          </w:p>
          <w:p w14:paraId="591042F2" w14:textId="77777777" w:rsidR="00E546F5" w:rsidRDefault="00951CE2">
            <w:pPr>
              <w:pStyle w:val="Tier2"/>
            </w:pPr>
            <w:r>
              <w:t>-</w:t>
            </w:r>
            <w:r>
              <w:tab/>
              <w:t>Tracksuits</w:t>
            </w:r>
          </w:p>
          <w:p w14:paraId="591042F3" w14:textId="77777777" w:rsidR="00E546F5" w:rsidRDefault="00951CE2">
            <w:pPr>
              <w:pStyle w:val="Tier3"/>
            </w:pPr>
            <w:r>
              <w:t>-</w:t>
            </w:r>
            <w:r>
              <w:tab/>
              <w:t>-</w:t>
            </w:r>
            <w:r>
              <w:tab/>
              <w:t>Of synthetic fibres</w:t>
            </w:r>
          </w:p>
          <w:p w14:paraId="591042F4"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42F5" w14:textId="77777777" w:rsidR="00E546F5" w:rsidRDefault="00951CE2">
            <w:pPr>
              <w:pStyle w:val="Tier3Bullet"/>
            </w:pPr>
            <w:r>
              <w:tab/>
            </w:r>
            <w:r>
              <w:tab/>
              <w:t>-</w:t>
            </w:r>
            <w:r>
              <w:tab/>
              <w:t>for fitting to or equipping such ships, boats or other vessels;</w:t>
            </w:r>
          </w:p>
          <w:p w14:paraId="591042F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42F7" w14:textId="77777777" w:rsidR="00E546F5" w:rsidRDefault="00951CE2">
            <w:pPr>
              <w:pStyle w:val="Tier3Bullet"/>
            </w:pPr>
            <w:r>
              <w:tab/>
            </w:r>
            <w:r>
              <w:tab/>
              <w:t>-</w:t>
            </w:r>
            <w:r>
              <w:tab/>
              <w:t>for equipping the above platforms;</w:t>
            </w:r>
          </w:p>
          <w:p w14:paraId="591042F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2F9" w14:textId="77777777" w:rsidR="00E546F5" w:rsidRDefault="00951CE2">
            <w:pPr>
              <w:pStyle w:val="NormalinTable"/>
            </w:pPr>
            <w:r>
              <w:t>0.0%</w:t>
            </w:r>
          </w:p>
        </w:tc>
      </w:tr>
      <w:tr w:rsidR="00E546F5" w14:paraId="591043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2FB" w14:textId="77777777" w:rsidR="00E546F5" w:rsidRDefault="00951CE2">
            <w:pPr>
              <w:pStyle w:val="NormalinTable"/>
            </w:pPr>
            <w:r>
              <w:t>6112190000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2FC" w14:textId="77777777" w:rsidR="00E546F5" w:rsidRDefault="00951CE2">
            <w:pPr>
              <w:pStyle w:val="Tier1"/>
            </w:pPr>
            <w:r>
              <w:t>Tracksuits, ski suits and swimwear, knitted or crocheted</w:t>
            </w:r>
          </w:p>
          <w:p w14:paraId="591042FD" w14:textId="77777777" w:rsidR="00E546F5" w:rsidRDefault="00951CE2">
            <w:pPr>
              <w:pStyle w:val="Tier2"/>
            </w:pPr>
            <w:r>
              <w:t>-</w:t>
            </w:r>
            <w:r>
              <w:tab/>
            </w:r>
            <w:r>
              <w:t>Tracksuits</w:t>
            </w:r>
          </w:p>
          <w:p w14:paraId="591042FE" w14:textId="77777777" w:rsidR="00E546F5" w:rsidRDefault="00951CE2">
            <w:pPr>
              <w:pStyle w:val="Tier3"/>
            </w:pPr>
            <w:r>
              <w:t>-</w:t>
            </w:r>
            <w:r>
              <w:tab/>
              <w:t>-</w:t>
            </w:r>
            <w:r>
              <w:tab/>
              <w:t>Of other textile materials</w:t>
            </w:r>
          </w:p>
          <w:p w14:paraId="591042F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00" w14:textId="77777777" w:rsidR="00E546F5" w:rsidRDefault="00951CE2">
            <w:pPr>
              <w:pStyle w:val="Tier3Bullet"/>
            </w:pPr>
            <w:r>
              <w:tab/>
            </w:r>
            <w:r>
              <w:tab/>
              <w:t>-</w:t>
            </w:r>
            <w:r>
              <w:tab/>
              <w:t>for fitting to or equipping such ships, boats or other vessel</w:t>
            </w:r>
            <w:r>
              <w:t>s;</w:t>
            </w:r>
          </w:p>
          <w:p w14:paraId="5910430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302" w14:textId="77777777" w:rsidR="00E546F5" w:rsidRDefault="00951CE2">
            <w:pPr>
              <w:pStyle w:val="Tier3Bullet"/>
            </w:pPr>
            <w:r>
              <w:tab/>
            </w:r>
            <w:r>
              <w:tab/>
              <w:t>-</w:t>
            </w:r>
            <w:r>
              <w:tab/>
              <w:t>for equipping the a</w:t>
            </w:r>
            <w:r>
              <w:t>bove platforms;</w:t>
            </w:r>
          </w:p>
          <w:p w14:paraId="5910430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04" w14:textId="77777777" w:rsidR="00E546F5" w:rsidRDefault="00951CE2">
            <w:pPr>
              <w:pStyle w:val="NormalinTable"/>
            </w:pPr>
            <w:r>
              <w:t>0.0%</w:t>
            </w:r>
          </w:p>
        </w:tc>
      </w:tr>
      <w:tr w:rsidR="00E546F5" w14:paraId="591043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06" w14:textId="77777777" w:rsidR="00E546F5" w:rsidRDefault="00951CE2">
            <w:pPr>
              <w:pStyle w:val="NormalinTable"/>
            </w:pPr>
            <w:r>
              <w:t>6112310000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07" w14:textId="77777777" w:rsidR="00E546F5" w:rsidRDefault="00951CE2">
            <w:pPr>
              <w:pStyle w:val="Tier1"/>
            </w:pPr>
            <w:r>
              <w:t>Tracksuits, ski suits and swimwear, knitted or crocheted</w:t>
            </w:r>
          </w:p>
          <w:p w14:paraId="59104308" w14:textId="77777777" w:rsidR="00E546F5" w:rsidRDefault="00951CE2">
            <w:pPr>
              <w:pStyle w:val="Tier2"/>
            </w:pPr>
            <w:r>
              <w:t>-</w:t>
            </w:r>
            <w:r>
              <w:tab/>
              <w:t>Men's or boys' swimwear</w:t>
            </w:r>
          </w:p>
          <w:p w14:paraId="59104309" w14:textId="77777777" w:rsidR="00E546F5" w:rsidRDefault="00951CE2">
            <w:pPr>
              <w:pStyle w:val="Tier3"/>
            </w:pPr>
            <w:r>
              <w:t>-</w:t>
            </w:r>
            <w:r>
              <w:tab/>
              <w:t>-</w:t>
            </w:r>
            <w:r>
              <w:tab/>
              <w:t>Of synthetic fibres</w:t>
            </w:r>
          </w:p>
          <w:p w14:paraId="5910430A"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430B" w14:textId="77777777" w:rsidR="00E546F5" w:rsidRDefault="00951CE2">
            <w:pPr>
              <w:pStyle w:val="Tier3Bullet"/>
            </w:pPr>
            <w:r>
              <w:tab/>
            </w:r>
            <w:r>
              <w:tab/>
              <w:t>-</w:t>
            </w:r>
            <w:r>
              <w:tab/>
              <w:t>for fitting to or equipping such ships, boats or other vessels;</w:t>
            </w:r>
          </w:p>
          <w:p w14:paraId="5910430C"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430D" w14:textId="77777777" w:rsidR="00E546F5" w:rsidRDefault="00951CE2">
            <w:pPr>
              <w:pStyle w:val="Tier3Bullet"/>
            </w:pPr>
            <w:r>
              <w:tab/>
            </w:r>
            <w:r>
              <w:tab/>
              <w:t>-</w:t>
            </w:r>
            <w:r>
              <w:tab/>
              <w:t>for equipping the above platforms;</w:t>
            </w:r>
          </w:p>
          <w:p w14:paraId="5910430E" w14:textId="77777777" w:rsidR="00E546F5" w:rsidRDefault="00951CE2">
            <w:pPr>
              <w:pStyle w:val="Tier3Bullet"/>
            </w:pP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0F" w14:textId="77777777" w:rsidR="00E546F5" w:rsidRDefault="00951CE2">
            <w:pPr>
              <w:pStyle w:val="NormalinTable"/>
            </w:pPr>
            <w:r>
              <w:t>0.0%</w:t>
            </w:r>
          </w:p>
        </w:tc>
      </w:tr>
      <w:tr w:rsidR="00E546F5" w14:paraId="591043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11" w14:textId="77777777" w:rsidR="00E546F5" w:rsidRDefault="00951CE2">
            <w:pPr>
              <w:pStyle w:val="NormalinTable"/>
            </w:pPr>
            <w:r>
              <w:t>6112390000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12" w14:textId="77777777" w:rsidR="00E546F5" w:rsidRDefault="00951CE2">
            <w:pPr>
              <w:pStyle w:val="Tier1"/>
            </w:pPr>
            <w:r>
              <w:t>Tracksuits, ski suits and swimwear, knitted or crocheted</w:t>
            </w:r>
          </w:p>
          <w:p w14:paraId="59104313" w14:textId="77777777" w:rsidR="00E546F5" w:rsidRDefault="00951CE2">
            <w:pPr>
              <w:pStyle w:val="Tier2"/>
            </w:pPr>
            <w:r>
              <w:t>-</w:t>
            </w:r>
            <w:r>
              <w:tab/>
              <w:t>Men's or boys' swimwear</w:t>
            </w:r>
          </w:p>
          <w:p w14:paraId="59104314" w14:textId="77777777" w:rsidR="00E546F5" w:rsidRDefault="00951CE2">
            <w:pPr>
              <w:pStyle w:val="Tier3"/>
            </w:pPr>
            <w:r>
              <w:t>-</w:t>
            </w:r>
            <w:r>
              <w:tab/>
              <w:t>-</w:t>
            </w:r>
            <w:r>
              <w:tab/>
              <w:t>Of other textile materials</w:t>
            </w:r>
          </w:p>
          <w:p w14:paraId="59104315" w14:textId="77777777" w:rsidR="00E546F5" w:rsidRDefault="00951CE2">
            <w:pPr>
              <w:pStyle w:val="Tier3Bullet"/>
            </w:pPr>
            <w:r>
              <w:tab/>
            </w:r>
            <w:r>
              <w:tab/>
              <w:t>-</w:t>
            </w:r>
            <w:r>
              <w:tab/>
              <w:t>for incorporation in ships, boats or other vessels listed in Table 1, for the purposes of their</w:t>
            </w:r>
            <w:r>
              <w:t xml:space="preserve"> construction, repair, maintenance or conversion;</w:t>
            </w:r>
          </w:p>
          <w:p w14:paraId="59104316" w14:textId="77777777" w:rsidR="00E546F5" w:rsidRDefault="00951CE2">
            <w:pPr>
              <w:pStyle w:val="Tier3Bullet"/>
            </w:pPr>
            <w:r>
              <w:tab/>
            </w:r>
            <w:r>
              <w:tab/>
              <w:t>-</w:t>
            </w:r>
            <w:r>
              <w:tab/>
              <w:t>for fitting to or equipping such ships, boats or other vessels;</w:t>
            </w:r>
          </w:p>
          <w:p w14:paraId="59104317" w14:textId="77777777" w:rsidR="00E546F5" w:rsidRDefault="00951CE2">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4318" w14:textId="77777777" w:rsidR="00E546F5" w:rsidRDefault="00951CE2">
            <w:pPr>
              <w:pStyle w:val="Tier3Bullet"/>
            </w:pPr>
            <w:r>
              <w:tab/>
            </w:r>
            <w:r>
              <w:tab/>
              <w:t>-</w:t>
            </w:r>
            <w:r>
              <w:tab/>
              <w:t>for equipping the above platforms;</w:t>
            </w:r>
          </w:p>
          <w:p w14:paraId="5910431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1A" w14:textId="77777777" w:rsidR="00E546F5" w:rsidRDefault="00951CE2">
            <w:pPr>
              <w:pStyle w:val="NormalinTable"/>
            </w:pPr>
            <w:r>
              <w:t>0.0%</w:t>
            </w:r>
          </w:p>
        </w:tc>
      </w:tr>
      <w:tr w:rsidR="00E546F5" w14:paraId="591043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1C" w14:textId="77777777" w:rsidR="00E546F5" w:rsidRDefault="00951CE2">
            <w:pPr>
              <w:pStyle w:val="NormalinTable"/>
            </w:pPr>
            <w:r>
              <w:t>6112410000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1D" w14:textId="77777777" w:rsidR="00E546F5" w:rsidRDefault="00951CE2">
            <w:pPr>
              <w:pStyle w:val="Tier1"/>
            </w:pPr>
            <w:r>
              <w:t>Tracksuits, ski suits a</w:t>
            </w:r>
            <w:r>
              <w:t>nd swimwear, knitted or crocheted</w:t>
            </w:r>
          </w:p>
          <w:p w14:paraId="5910431E" w14:textId="77777777" w:rsidR="00E546F5" w:rsidRDefault="00951CE2">
            <w:pPr>
              <w:pStyle w:val="Tier2"/>
            </w:pPr>
            <w:r>
              <w:t>-</w:t>
            </w:r>
            <w:r>
              <w:tab/>
              <w:t>Women's or girls' swimwear</w:t>
            </w:r>
          </w:p>
          <w:p w14:paraId="5910431F" w14:textId="77777777" w:rsidR="00E546F5" w:rsidRDefault="00951CE2">
            <w:pPr>
              <w:pStyle w:val="Tier3"/>
            </w:pPr>
            <w:r>
              <w:t>-</w:t>
            </w:r>
            <w:r>
              <w:tab/>
              <w:t>-</w:t>
            </w:r>
            <w:r>
              <w:tab/>
              <w:t>Of synthetic fibres</w:t>
            </w:r>
          </w:p>
          <w:p w14:paraId="5910432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21" w14:textId="77777777" w:rsidR="00E546F5" w:rsidRDefault="00951CE2">
            <w:pPr>
              <w:pStyle w:val="Tier3Bullet"/>
            </w:pPr>
            <w:r>
              <w:tab/>
            </w:r>
            <w:r>
              <w:tab/>
              <w:t>-</w:t>
            </w:r>
            <w:r>
              <w:tab/>
              <w:t xml:space="preserve">for </w:t>
            </w:r>
            <w:r>
              <w:t>fitting to or equipping such ships, boats or other vessels;</w:t>
            </w:r>
          </w:p>
          <w:p w14:paraId="5910432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4323" w14:textId="77777777" w:rsidR="00E546F5" w:rsidRDefault="00951CE2">
            <w:pPr>
              <w:pStyle w:val="Tier3Bullet"/>
            </w:pPr>
            <w:r>
              <w:tab/>
            </w:r>
            <w:r>
              <w:tab/>
              <w:t>-</w:t>
            </w:r>
            <w:r>
              <w:tab/>
              <w:t>for equipping the above platforms;</w:t>
            </w:r>
          </w:p>
          <w:p w14:paraId="5910432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25" w14:textId="77777777" w:rsidR="00E546F5" w:rsidRDefault="00951CE2">
            <w:pPr>
              <w:pStyle w:val="NormalinTable"/>
            </w:pPr>
            <w:r>
              <w:t>0.0%</w:t>
            </w:r>
          </w:p>
        </w:tc>
      </w:tr>
      <w:tr w:rsidR="00E546F5" w14:paraId="591043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27" w14:textId="77777777" w:rsidR="00E546F5" w:rsidRDefault="00951CE2">
            <w:pPr>
              <w:pStyle w:val="NormalinTable"/>
            </w:pPr>
            <w:r>
              <w:t>6112490000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28" w14:textId="77777777" w:rsidR="00E546F5" w:rsidRDefault="00951CE2">
            <w:pPr>
              <w:pStyle w:val="Tier1"/>
            </w:pPr>
            <w:r>
              <w:t>Tracksuits, ski suits and swimwear, knitted or crocheted</w:t>
            </w:r>
          </w:p>
          <w:p w14:paraId="59104329" w14:textId="77777777" w:rsidR="00E546F5" w:rsidRDefault="00951CE2">
            <w:pPr>
              <w:pStyle w:val="Tier2"/>
            </w:pPr>
            <w:r>
              <w:t>-</w:t>
            </w:r>
            <w:r>
              <w:tab/>
              <w:t>Women's or girls' swimwear</w:t>
            </w:r>
          </w:p>
          <w:p w14:paraId="5910432A" w14:textId="77777777" w:rsidR="00E546F5" w:rsidRDefault="00951CE2">
            <w:pPr>
              <w:pStyle w:val="Tier3"/>
            </w:pPr>
            <w:r>
              <w:t>-</w:t>
            </w:r>
            <w:r>
              <w:tab/>
              <w:t>-</w:t>
            </w:r>
            <w:r>
              <w:tab/>
              <w:t>Of ot</w:t>
            </w:r>
            <w:r>
              <w:t>her textile materials</w:t>
            </w:r>
          </w:p>
          <w:p w14:paraId="5910432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2C" w14:textId="77777777" w:rsidR="00E546F5" w:rsidRDefault="00951CE2">
            <w:pPr>
              <w:pStyle w:val="Tier3Bullet"/>
            </w:pPr>
            <w:r>
              <w:tab/>
            </w:r>
            <w:r>
              <w:tab/>
              <w:t>-</w:t>
            </w:r>
            <w:r>
              <w:tab/>
              <w:t>for fitting to or equipping such ships, boats or other vessels;</w:t>
            </w:r>
          </w:p>
          <w:p w14:paraId="5910432D"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32E" w14:textId="77777777" w:rsidR="00E546F5" w:rsidRDefault="00951CE2">
            <w:pPr>
              <w:pStyle w:val="Tier3Bullet"/>
            </w:pPr>
            <w:r>
              <w:tab/>
            </w:r>
            <w:r>
              <w:tab/>
              <w:t>-</w:t>
            </w:r>
            <w:r>
              <w:tab/>
              <w:t>for equipping the above platfo</w:t>
            </w:r>
            <w:r>
              <w:t>rms;</w:t>
            </w:r>
          </w:p>
          <w:p w14:paraId="5910432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30" w14:textId="77777777" w:rsidR="00E546F5" w:rsidRDefault="00951CE2">
            <w:pPr>
              <w:pStyle w:val="NormalinTable"/>
            </w:pPr>
            <w:r>
              <w:t>0.0%</w:t>
            </w:r>
          </w:p>
        </w:tc>
      </w:tr>
      <w:tr w:rsidR="00E546F5" w14:paraId="591043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32" w14:textId="77777777" w:rsidR="00E546F5" w:rsidRDefault="00951CE2">
            <w:pPr>
              <w:pStyle w:val="NormalinTable"/>
            </w:pPr>
            <w:r>
              <w:t>6113000000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33" w14:textId="77777777" w:rsidR="00E546F5" w:rsidRDefault="00951CE2">
            <w:pPr>
              <w:pStyle w:val="Tier1"/>
            </w:pPr>
            <w:r>
              <w:t>Garments, made up of knitted or crocheted fabrics of heading 5903, 5906 or 5907</w:t>
            </w:r>
          </w:p>
          <w:p w14:paraId="59104334" w14:textId="77777777" w:rsidR="00E546F5" w:rsidRDefault="00951CE2">
            <w:pPr>
              <w:pStyle w:val="Tier1Bullet"/>
            </w:pPr>
            <w:r>
              <w:t>-</w:t>
            </w:r>
            <w:r>
              <w:tab/>
              <w:t>for incorporation in ships, boats or other vessels listed in Table 1, for the pur</w:t>
            </w:r>
            <w:r>
              <w:t>poses of their construction, repair, maintenance or conversion;</w:t>
            </w:r>
          </w:p>
          <w:p w14:paraId="59104335" w14:textId="77777777" w:rsidR="00E546F5" w:rsidRDefault="00951CE2">
            <w:pPr>
              <w:pStyle w:val="Tier1Bullet"/>
            </w:pPr>
            <w:r>
              <w:t>-</w:t>
            </w:r>
            <w:r>
              <w:tab/>
              <w:t>for fitting to or equipping such ships, boats or other vessels;</w:t>
            </w:r>
          </w:p>
          <w:p w14:paraId="59104336" w14:textId="77777777" w:rsidR="00E546F5" w:rsidRDefault="00951CE2">
            <w:pPr>
              <w:pStyle w:val="Tier1Bullet"/>
            </w:pPr>
            <w:r>
              <w:t>-</w:t>
            </w:r>
            <w:r>
              <w:tab/>
              <w:t>for incorporation, for the purposes of their construction, repair, maintenance or conversion, in drilling or production plat</w:t>
            </w:r>
            <w:r>
              <w:t>forms listed below: fixed, of subheading ex 8430 49 or floating or submersible of subheading 8905 20;</w:t>
            </w:r>
          </w:p>
          <w:p w14:paraId="59104337" w14:textId="77777777" w:rsidR="00E546F5" w:rsidRDefault="00951CE2">
            <w:pPr>
              <w:pStyle w:val="Tier1Bullet"/>
            </w:pPr>
            <w:r>
              <w:t>-</w:t>
            </w:r>
            <w:r>
              <w:tab/>
              <w:t>for equipping the above platforms;</w:t>
            </w:r>
          </w:p>
          <w:p w14:paraId="5910433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39" w14:textId="77777777" w:rsidR="00E546F5" w:rsidRDefault="00951CE2">
            <w:pPr>
              <w:pStyle w:val="NormalinTable"/>
            </w:pPr>
            <w:r>
              <w:t>0.0%</w:t>
            </w:r>
          </w:p>
        </w:tc>
      </w:tr>
      <w:tr w:rsidR="00E546F5" w14:paraId="591043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3B" w14:textId="77777777" w:rsidR="00E546F5" w:rsidRDefault="00951CE2">
            <w:pPr>
              <w:pStyle w:val="NormalinTable"/>
            </w:pPr>
            <w:r>
              <w:t>6114000000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3C" w14:textId="77777777" w:rsidR="00E546F5" w:rsidRDefault="00951CE2">
            <w:pPr>
              <w:pStyle w:val="Tier1"/>
            </w:pPr>
            <w:r>
              <w:t xml:space="preserve">Other garments, knitted or </w:t>
            </w:r>
            <w:r>
              <w:t>crocheted</w:t>
            </w:r>
          </w:p>
          <w:p w14:paraId="5910433D" w14:textId="77777777" w:rsidR="00E546F5" w:rsidRDefault="00951CE2">
            <w:pPr>
              <w:pStyle w:val="Tier1Bullet"/>
            </w:pPr>
            <w:r>
              <w:t>-</w:t>
            </w:r>
            <w:r>
              <w:tab/>
              <w:t>for incorporation in ships, boats or other vessels listed in Table 1, for the purposes of their construction, repair, maintenance or conversion;</w:t>
            </w:r>
          </w:p>
          <w:p w14:paraId="5910433E" w14:textId="77777777" w:rsidR="00E546F5" w:rsidRDefault="00951CE2">
            <w:pPr>
              <w:pStyle w:val="Tier1Bullet"/>
            </w:pPr>
            <w:r>
              <w:t>-</w:t>
            </w:r>
            <w:r>
              <w:tab/>
              <w:t>for fitting to or equipping such ships, boats or other vessels;</w:t>
            </w:r>
          </w:p>
          <w:p w14:paraId="5910433F" w14:textId="77777777" w:rsidR="00E546F5" w:rsidRDefault="00951CE2">
            <w:pPr>
              <w:pStyle w:val="Tier1Bullet"/>
            </w:pPr>
            <w:r>
              <w:t>-</w:t>
            </w:r>
            <w:r>
              <w:tab/>
              <w:t>for incorporation, for the purp</w:t>
            </w:r>
            <w:r>
              <w:t>oses of their construction, repair, maintenance or conversion, in drilling or production platforms listed below: fixed, of subheading ex 8430 49 or floating or submersible of subheading 8905 20;</w:t>
            </w:r>
          </w:p>
          <w:p w14:paraId="59104340" w14:textId="77777777" w:rsidR="00E546F5" w:rsidRDefault="00951CE2">
            <w:pPr>
              <w:pStyle w:val="Tier1Bullet"/>
            </w:pPr>
            <w:r>
              <w:t>-</w:t>
            </w:r>
            <w:r>
              <w:tab/>
              <w:t>for equipping the above platforms;</w:t>
            </w:r>
          </w:p>
          <w:p w14:paraId="59104341" w14:textId="77777777" w:rsidR="00E546F5" w:rsidRDefault="00951CE2">
            <w:pPr>
              <w:pStyle w:val="Tier1Bullet"/>
            </w:pPr>
            <w:r>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42" w14:textId="77777777" w:rsidR="00E546F5" w:rsidRDefault="00951CE2">
            <w:pPr>
              <w:pStyle w:val="NormalinTable"/>
            </w:pPr>
            <w:r>
              <w:t>0.0%</w:t>
            </w:r>
          </w:p>
        </w:tc>
      </w:tr>
      <w:tr w:rsidR="00E546F5" w14:paraId="591043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44" w14:textId="77777777" w:rsidR="00E546F5" w:rsidRDefault="00951CE2">
            <w:pPr>
              <w:pStyle w:val="NormalinTable"/>
            </w:pPr>
            <w:r>
              <w:t>6115000000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45" w14:textId="77777777" w:rsidR="00E546F5" w:rsidRDefault="00951CE2">
            <w:pPr>
              <w:pStyle w:val="Tier1"/>
            </w:pPr>
            <w:r>
              <w:t xml:space="preserve">Pantyhose, tights, stockings, socks and other hosiery, including graduated compression hosiery (for example, stockings for varicose veins) and footwear without applied soles, knitted or </w:t>
            </w:r>
            <w:r>
              <w:t>crocheted</w:t>
            </w:r>
          </w:p>
          <w:p w14:paraId="59104346" w14:textId="77777777" w:rsidR="00E546F5" w:rsidRDefault="00951CE2">
            <w:pPr>
              <w:pStyle w:val="Tier1Bullet"/>
            </w:pPr>
            <w:r>
              <w:t>-</w:t>
            </w:r>
            <w:r>
              <w:tab/>
              <w:t>for incorporation in ships, boats or other vessels listed in Table 1, for the purposes of their construction, repair, maintenance or conversion;</w:t>
            </w:r>
          </w:p>
          <w:p w14:paraId="59104347" w14:textId="77777777" w:rsidR="00E546F5" w:rsidRDefault="00951CE2">
            <w:pPr>
              <w:pStyle w:val="Tier1Bullet"/>
            </w:pPr>
            <w:r>
              <w:t>-</w:t>
            </w:r>
            <w:r>
              <w:tab/>
              <w:t>for fitting to or equipping such ships, boats or other vessels;</w:t>
            </w:r>
          </w:p>
          <w:p w14:paraId="59104348" w14:textId="77777777" w:rsidR="00E546F5" w:rsidRDefault="00951CE2">
            <w:pPr>
              <w:pStyle w:val="Tier1Bullet"/>
            </w:pPr>
            <w:r>
              <w:t>-</w:t>
            </w:r>
            <w:r>
              <w:tab/>
              <w:t>for incorporation, for the purp</w:t>
            </w:r>
            <w:r>
              <w:t>oses of their construction, repair, maintenance or conversion, in drilling or production platforms listed below: fixed, of subheading ex 8430 49 or floating or submersible of subheading 8905 20;</w:t>
            </w:r>
          </w:p>
          <w:p w14:paraId="59104349" w14:textId="77777777" w:rsidR="00E546F5" w:rsidRDefault="00951CE2">
            <w:pPr>
              <w:pStyle w:val="Tier1Bullet"/>
            </w:pPr>
            <w:r>
              <w:t>-</w:t>
            </w:r>
            <w:r>
              <w:tab/>
              <w:t>for equipping the above platforms;</w:t>
            </w:r>
          </w:p>
          <w:p w14:paraId="5910434A" w14:textId="77777777" w:rsidR="00E546F5" w:rsidRDefault="00951CE2">
            <w:pPr>
              <w:pStyle w:val="Tier1Bullet"/>
            </w:pPr>
            <w:r>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4B" w14:textId="77777777" w:rsidR="00E546F5" w:rsidRDefault="00951CE2">
            <w:pPr>
              <w:pStyle w:val="NormalinTable"/>
            </w:pPr>
            <w:r>
              <w:t>0.0%</w:t>
            </w:r>
          </w:p>
        </w:tc>
      </w:tr>
      <w:tr w:rsidR="00E546F5" w14:paraId="591043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4D" w14:textId="77777777" w:rsidR="00E546F5" w:rsidRDefault="00951CE2">
            <w:pPr>
              <w:pStyle w:val="NormalinTable"/>
            </w:pPr>
            <w:r>
              <w:t>6116000000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4E" w14:textId="77777777" w:rsidR="00E546F5" w:rsidRDefault="00951CE2">
            <w:pPr>
              <w:pStyle w:val="Tier1"/>
            </w:pPr>
            <w:r>
              <w:t>Gloves, mittens and mitts, knitted or crocheted</w:t>
            </w:r>
          </w:p>
          <w:p w14:paraId="5910434F" w14:textId="77777777" w:rsidR="00E546F5" w:rsidRDefault="00951CE2">
            <w:pPr>
              <w:pStyle w:val="Tier1Bullet"/>
            </w:pPr>
            <w:r>
              <w:t>-</w:t>
            </w:r>
            <w:r>
              <w:tab/>
              <w:t>for incorporation in ships, boats or other vessels listed in Table 1, for the purposes of their construction, repair, maintenance or conversion;</w:t>
            </w:r>
          </w:p>
          <w:p w14:paraId="59104350" w14:textId="77777777" w:rsidR="00E546F5" w:rsidRDefault="00951CE2">
            <w:pPr>
              <w:pStyle w:val="Tier1Bullet"/>
            </w:pPr>
            <w:r>
              <w:t>-</w:t>
            </w:r>
            <w:r>
              <w:tab/>
              <w:t>for fitting to or equipping such ships, boats or other vessels;</w:t>
            </w:r>
          </w:p>
          <w:p w14:paraId="59104351"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4352" w14:textId="77777777" w:rsidR="00E546F5" w:rsidRDefault="00951CE2">
            <w:pPr>
              <w:pStyle w:val="Tier1Bullet"/>
            </w:pPr>
            <w:r>
              <w:t>-</w:t>
            </w:r>
            <w:r>
              <w:tab/>
              <w:t>for equipping the above platforms;</w:t>
            </w:r>
          </w:p>
          <w:p w14:paraId="5910435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54" w14:textId="77777777" w:rsidR="00E546F5" w:rsidRDefault="00951CE2">
            <w:pPr>
              <w:pStyle w:val="NormalinTable"/>
            </w:pPr>
            <w:r>
              <w:t>0.0%</w:t>
            </w:r>
          </w:p>
        </w:tc>
      </w:tr>
      <w:tr w:rsidR="00E546F5" w14:paraId="591043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56" w14:textId="77777777" w:rsidR="00E546F5" w:rsidRDefault="00951CE2">
            <w:pPr>
              <w:pStyle w:val="NormalinTable"/>
            </w:pPr>
            <w:r>
              <w:t>6116000000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57" w14:textId="77777777" w:rsidR="00E546F5" w:rsidRDefault="00951CE2">
            <w:pPr>
              <w:pStyle w:val="Tier1"/>
            </w:pPr>
            <w:r>
              <w:t>Gloves, mittens and mitts, knitted or crocheted</w:t>
            </w:r>
          </w:p>
          <w:p w14:paraId="59104358" w14:textId="77777777" w:rsidR="00E546F5" w:rsidRDefault="00951CE2">
            <w:pPr>
              <w:pStyle w:val="Tier1Bullet"/>
            </w:pPr>
            <w:r>
              <w:t>-</w:t>
            </w:r>
            <w:r>
              <w:tab/>
              <w:t>use by, or on behalf of, the UK Arme</w:t>
            </w:r>
            <w:r>
              <w:t>d Forces, individually or in cooperation with other States</w:t>
            </w:r>
          </w:p>
          <w:p w14:paraId="59104359" w14:textId="77777777" w:rsidR="00E546F5" w:rsidRDefault="00951CE2">
            <w:pPr>
              <w:pStyle w:val="Tier1Bullet"/>
            </w:pPr>
            <w:r>
              <w:tab/>
              <w:t>a) for defending the territorial integrity of the United Kingdom, or</w:t>
            </w:r>
          </w:p>
          <w:p w14:paraId="5910435A" w14:textId="77777777" w:rsidR="00E546F5" w:rsidRDefault="00951CE2">
            <w:pPr>
              <w:pStyle w:val="Tier1Bullet"/>
            </w:pPr>
            <w:r>
              <w:tab/>
              <w:t>b) in participating in international peace-keeping or support operations, or</w:t>
            </w:r>
          </w:p>
          <w:p w14:paraId="5910435B" w14:textId="77777777" w:rsidR="00E546F5" w:rsidRDefault="00951CE2">
            <w:pPr>
              <w:pStyle w:val="Tier1Bullet"/>
            </w:pPr>
            <w:r>
              <w:tab/>
              <w:t>c) for other military purposes like the protecti</w:t>
            </w:r>
            <w:r>
              <w:t>on of nationals of the United Kingdom from social or military unrest or,</w:t>
            </w:r>
          </w:p>
          <w:p w14:paraId="5910435C" w14:textId="77777777" w:rsidR="00E546F5" w:rsidRDefault="00951CE2">
            <w:pPr>
              <w:pStyle w:val="Tier1Bullet"/>
            </w:pPr>
            <w:r>
              <w:tab/>
              <w:t>d) for training purposes, or</w:t>
            </w:r>
          </w:p>
          <w:p w14:paraId="5910435D"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5E" w14:textId="77777777" w:rsidR="00E546F5" w:rsidRDefault="00951CE2">
            <w:pPr>
              <w:pStyle w:val="NormalinTable"/>
            </w:pPr>
            <w:r>
              <w:t>0.0%</w:t>
            </w:r>
          </w:p>
        </w:tc>
      </w:tr>
      <w:tr w:rsidR="00E546F5" w14:paraId="591043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60" w14:textId="77777777" w:rsidR="00E546F5" w:rsidRDefault="00951CE2">
            <w:pPr>
              <w:pStyle w:val="NormalinTable"/>
            </w:pPr>
            <w:r>
              <w:t>6117000000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61" w14:textId="77777777" w:rsidR="00E546F5" w:rsidRDefault="00951CE2">
            <w:pPr>
              <w:pStyle w:val="Tier1"/>
            </w:pPr>
            <w:r>
              <w:t xml:space="preserve">Other </w:t>
            </w:r>
            <w:r>
              <w:t>made-up clothing accessories, knitted or crocheted; knitted or crocheted parts of garments or of clothing accessories</w:t>
            </w:r>
          </w:p>
          <w:p w14:paraId="59104362" w14:textId="77777777" w:rsidR="00E546F5" w:rsidRDefault="00951CE2">
            <w:pPr>
              <w:pStyle w:val="Tier1Bullet"/>
            </w:pPr>
            <w:r>
              <w:t>-</w:t>
            </w:r>
            <w:r>
              <w:tab/>
              <w:t>for incorporation in ships, boats or other vessels listed in Table 1, for the purposes of their construction, repair, maintenance or con</w:t>
            </w:r>
            <w:r>
              <w:t>version;</w:t>
            </w:r>
          </w:p>
          <w:p w14:paraId="59104363" w14:textId="77777777" w:rsidR="00E546F5" w:rsidRDefault="00951CE2">
            <w:pPr>
              <w:pStyle w:val="Tier1Bullet"/>
            </w:pPr>
            <w:r>
              <w:t>-</w:t>
            </w:r>
            <w:r>
              <w:tab/>
              <w:t>for fitting to or equipping such ships, boats or other vessels;</w:t>
            </w:r>
          </w:p>
          <w:p w14:paraId="59104364"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4365" w14:textId="77777777" w:rsidR="00E546F5" w:rsidRDefault="00951CE2">
            <w:pPr>
              <w:pStyle w:val="Tier1Bullet"/>
            </w:pPr>
            <w:r>
              <w:t>-</w:t>
            </w:r>
            <w:r>
              <w:tab/>
              <w:t>for equipping the above platforms;</w:t>
            </w:r>
          </w:p>
          <w:p w14:paraId="5910436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67" w14:textId="77777777" w:rsidR="00E546F5" w:rsidRDefault="00951CE2">
            <w:pPr>
              <w:pStyle w:val="NormalinTable"/>
            </w:pPr>
            <w:r>
              <w:t>0.0%</w:t>
            </w:r>
          </w:p>
        </w:tc>
      </w:tr>
    </w:tbl>
    <w:p w14:paraId="59104369" w14:textId="77777777" w:rsidR="00E546F5" w:rsidRDefault="00951CE2">
      <w:pPr>
        <w:pStyle w:val="Heading1"/>
      </w:pPr>
      <w:r>
        <w:t>Chapter 62 : Articles of Apparel and Clothing Accessories, Not Knitted or Crocheted</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36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36A" w14:textId="77777777" w:rsidR="00E546F5" w:rsidRDefault="00951CE2">
            <w:pPr>
              <w:pStyle w:val="NormalinTable"/>
              <w:rPr>
                <w:b/>
                <w:bCs w:val="0"/>
                <w:color w:val="FFFFFF"/>
              </w:rPr>
            </w:pPr>
            <w:r>
              <w:rPr>
                <w:b/>
                <w:bCs w:val="0"/>
                <w:color w:val="FFFFFF"/>
              </w:rPr>
              <w:t>Commodity cod</w:t>
            </w:r>
            <w:r>
              <w:rPr>
                <w:b/>
                <w:bCs w:val="0"/>
                <w:color w:val="FFFFFF"/>
              </w:rPr>
              <w:t>e</w:t>
            </w:r>
          </w:p>
        </w:tc>
        <w:tc>
          <w:tcPr>
            <w:tcW w:w="5410" w:type="dxa"/>
            <w:tcBorders>
              <w:top w:val="single" w:sz="4" w:space="0" w:color="A6A6A6"/>
            </w:tcBorders>
            <w:shd w:val="clear" w:color="auto" w:fill="auto"/>
            <w:tcMar>
              <w:top w:w="0" w:type="dxa"/>
              <w:left w:w="108" w:type="dxa"/>
              <w:bottom w:w="0" w:type="dxa"/>
              <w:right w:w="108" w:type="dxa"/>
            </w:tcMar>
          </w:tcPr>
          <w:p w14:paraId="5910436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36C" w14:textId="77777777" w:rsidR="00E546F5" w:rsidRDefault="00951CE2">
            <w:pPr>
              <w:pStyle w:val="NormalinTable"/>
              <w:rPr>
                <w:b/>
                <w:bCs w:val="0"/>
                <w:color w:val="FFFFFF"/>
              </w:rPr>
            </w:pPr>
            <w:r>
              <w:rPr>
                <w:b/>
                <w:bCs w:val="0"/>
                <w:color w:val="FFFFFF"/>
              </w:rPr>
              <w:t>Duty expression</w:t>
            </w:r>
          </w:p>
        </w:tc>
      </w:tr>
      <w:tr w:rsidR="00E546F5" w14:paraId="591043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6E" w14:textId="77777777" w:rsidR="00E546F5" w:rsidRDefault="00951CE2">
            <w:pPr>
              <w:pStyle w:val="NormalinTable"/>
            </w:pPr>
            <w:r>
              <w:t>6201000000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6F" w14:textId="77777777" w:rsidR="00E546F5" w:rsidRDefault="00951CE2">
            <w:pPr>
              <w:pStyle w:val="Tier1"/>
            </w:pPr>
            <w:r>
              <w:t>Men's or boys' overcoats, car coats, capes, cloaks, anoraks (including ski jackets), windcheaters, wind-jackets and similar articles, other than those of heading 6203</w:t>
            </w:r>
          </w:p>
          <w:p w14:paraId="59104370"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4371" w14:textId="77777777" w:rsidR="00E546F5" w:rsidRDefault="00951CE2">
            <w:pPr>
              <w:pStyle w:val="Tier1Bullet"/>
            </w:pPr>
            <w:r>
              <w:t>-</w:t>
            </w:r>
            <w:r>
              <w:tab/>
              <w:t>for fitting to or equipping such ships, boats or other vessels;</w:t>
            </w:r>
          </w:p>
          <w:p w14:paraId="59104372"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4373" w14:textId="77777777" w:rsidR="00E546F5" w:rsidRDefault="00951CE2">
            <w:pPr>
              <w:pStyle w:val="Tier1Bullet"/>
            </w:pPr>
            <w:r>
              <w:t>-</w:t>
            </w:r>
            <w:r>
              <w:tab/>
              <w:t>for equipping the above platforms;</w:t>
            </w:r>
          </w:p>
          <w:p w14:paraId="59104374"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75" w14:textId="77777777" w:rsidR="00E546F5" w:rsidRDefault="00951CE2">
            <w:pPr>
              <w:pStyle w:val="NormalinTable"/>
            </w:pPr>
            <w:r>
              <w:t>0.0%</w:t>
            </w:r>
          </w:p>
        </w:tc>
      </w:tr>
      <w:tr w:rsidR="00E546F5" w14:paraId="591043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77" w14:textId="77777777" w:rsidR="00E546F5" w:rsidRDefault="00951CE2">
            <w:pPr>
              <w:pStyle w:val="NormalinTable"/>
            </w:pPr>
            <w:r>
              <w:t>6202000000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78" w14:textId="77777777" w:rsidR="00E546F5" w:rsidRDefault="00951CE2">
            <w:pPr>
              <w:pStyle w:val="Tier1"/>
            </w:pPr>
            <w:r>
              <w:t>Women's or girls' overcoats, car coats, capes, cloaks, anoraks (including ski jackets), windcheaters, wind-jackets and similar articles, other than those of heading 6204</w:t>
            </w:r>
          </w:p>
          <w:p w14:paraId="59104379"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437A" w14:textId="77777777" w:rsidR="00E546F5" w:rsidRDefault="00951CE2">
            <w:pPr>
              <w:pStyle w:val="Tier1Bullet"/>
            </w:pPr>
            <w:r>
              <w:t>-</w:t>
            </w:r>
            <w:r>
              <w:tab/>
              <w:t>for fitting to or equipping such ships, boats or other vessels;</w:t>
            </w:r>
          </w:p>
          <w:p w14:paraId="5910437B"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437C" w14:textId="77777777" w:rsidR="00E546F5" w:rsidRDefault="00951CE2">
            <w:pPr>
              <w:pStyle w:val="Tier1Bullet"/>
            </w:pPr>
            <w:r>
              <w:t>-</w:t>
            </w:r>
            <w:r>
              <w:tab/>
              <w:t>for equipping the above platforms;</w:t>
            </w:r>
          </w:p>
          <w:p w14:paraId="5910437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7E" w14:textId="77777777" w:rsidR="00E546F5" w:rsidRDefault="00951CE2">
            <w:pPr>
              <w:pStyle w:val="NormalinTable"/>
            </w:pPr>
            <w:r>
              <w:t>0.0%</w:t>
            </w:r>
          </w:p>
        </w:tc>
      </w:tr>
      <w:tr w:rsidR="00E546F5" w14:paraId="591043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80" w14:textId="77777777" w:rsidR="00E546F5" w:rsidRDefault="00951CE2">
            <w:pPr>
              <w:pStyle w:val="NormalinTable"/>
            </w:pPr>
            <w:r>
              <w:t>6203</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81" w14:textId="77777777" w:rsidR="00E546F5" w:rsidRDefault="00951CE2">
            <w:pPr>
              <w:pStyle w:val="Tier1"/>
            </w:pPr>
            <w:r>
              <w:t>Men's or boys' suits, ensembles, jackets, blazers, trousers, bib and brace overalls, breeches and shorts (other than swimwear)</w:t>
            </w:r>
          </w:p>
          <w:p w14:paraId="59104382" w14:textId="77777777" w:rsidR="00E546F5" w:rsidRDefault="00951CE2">
            <w:pPr>
              <w:pStyle w:val="Tier1Bullet"/>
            </w:pPr>
            <w:r>
              <w:t>-</w:t>
            </w:r>
            <w:r>
              <w:tab/>
              <w:t>for incorporation in ships, boats or other vessels listed in Table 1, for the purposes of their construction, repair, ma</w:t>
            </w:r>
            <w:r>
              <w:t>intenance or conversion;</w:t>
            </w:r>
          </w:p>
          <w:p w14:paraId="59104383" w14:textId="77777777" w:rsidR="00E546F5" w:rsidRDefault="00951CE2">
            <w:pPr>
              <w:pStyle w:val="Tier1Bullet"/>
            </w:pPr>
            <w:r>
              <w:t>-</w:t>
            </w:r>
            <w:r>
              <w:tab/>
              <w:t>for fitting to or equipping such ships, boats or other vessels;</w:t>
            </w:r>
          </w:p>
          <w:p w14:paraId="59104384"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4385" w14:textId="77777777" w:rsidR="00E546F5" w:rsidRDefault="00951CE2">
            <w:pPr>
              <w:pStyle w:val="Tier1Bullet"/>
            </w:pPr>
            <w:r>
              <w:t>-</w:t>
            </w:r>
            <w:r>
              <w:tab/>
              <w:t>for equipping the above platforms;</w:t>
            </w:r>
          </w:p>
          <w:p w14:paraId="5910438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87" w14:textId="77777777" w:rsidR="00E546F5" w:rsidRDefault="00951CE2">
            <w:pPr>
              <w:pStyle w:val="NormalinTable"/>
            </w:pPr>
            <w:r>
              <w:t>0.0%</w:t>
            </w:r>
          </w:p>
        </w:tc>
      </w:tr>
      <w:tr w:rsidR="00E546F5" w14:paraId="591043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89" w14:textId="77777777" w:rsidR="00E546F5" w:rsidRDefault="00951CE2">
            <w:pPr>
              <w:pStyle w:val="NormalinTable"/>
            </w:pPr>
            <w:r>
              <w:t>6204000000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8A" w14:textId="77777777" w:rsidR="00E546F5" w:rsidRDefault="00951CE2">
            <w:pPr>
              <w:pStyle w:val="Tier1"/>
            </w:pPr>
            <w:r>
              <w:t>Women's or girls' suits, ensembles, jackets, blazers, dresses</w:t>
            </w:r>
            <w:r>
              <w:t>, skirts, divided skirts, trousers, bib and brace overalls, breeches and shorts (other than swimwear)</w:t>
            </w:r>
          </w:p>
          <w:p w14:paraId="5910438B" w14:textId="77777777" w:rsidR="00E546F5" w:rsidRDefault="00951CE2">
            <w:pPr>
              <w:pStyle w:val="Tier1Bullet"/>
            </w:pPr>
            <w:r>
              <w:t>-</w:t>
            </w:r>
            <w:r>
              <w:tab/>
              <w:t>for incorporation in ships, boats or other vessels listed in Table 1, for the purposes of their construction, repair, maintenance or conversion;</w:t>
            </w:r>
          </w:p>
          <w:p w14:paraId="5910438C" w14:textId="77777777" w:rsidR="00E546F5" w:rsidRDefault="00951CE2">
            <w:pPr>
              <w:pStyle w:val="Tier1Bullet"/>
            </w:pPr>
            <w:r>
              <w:t>-</w:t>
            </w:r>
            <w:r>
              <w:tab/>
              <w:t>for f</w:t>
            </w:r>
            <w:r>
              <w:t>itting to or equipping such ships, boats or other vessels;</w:t>
            </w:r>
          </w:p>
          <w:p w14:paraId="5910438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w:t>
            </w:r>
            <w:r>
              <w:t>ersible of subheading 8905 20;</w:t>
            </w:r>
          </w:p>
          <w:p w14:paraId="5910438E" w14:textId="77777777" w:rsidR="00E546F5" w:rsidRDefault="00951CE2">
            <w:pPr>
              <w:pStyle w:val="Tier1Bullet"/>
            </w:pPr>
            <w:r>
              <w:t>-</w:t>
            </w:r>
            <w:r>
              <w:tab/>
              <w:t>for equipping the above platforms;</w:t>
            </w:r>
          </w:p>
          <w:p w14:paraId="5910438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90" w14:textId="77777777" w:rsidR="00E546F5" w:rsidRDefault="00951CE2">
            <w:pPr>
              <w:pStyle w:val="NormalinTable"/>
            </w:pPr>
            <w:r>
              <w:t>0.0%</w:t>
            </w:r>
          </w:p>
        </w:tc>
      </w:tr>
      <w:tr w:rsidR="00E546F5" w14:paraId="591043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92" w14:textId="77777777" w:rsidR="00E546F5" w:rsidRDefault="00951CE2">
            <w:pPr>
              <w:pStyle w:val="NormalinTable"/>
            </w:pPr>
            <w:r>
              <w:t>6205000000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93" w14:textId="77777777" w:rsidR="00E546F5" w:rsidRDefault="00951CE2">
            <w:pPr>
              <w:pStyle w:val="Tier1"/>
            </w:pPr>
            <w:r>
              <w:t>Men's or boys' shirts</w:t>
            </w:r>
          </w:p>
          <w:p w14:paraId="59104394" w14:textId="77777777" w:rsidR="00E546F5" w:rsidRDefault="00951CE2">
            <w:pPr>
              <w:pStyle w:val="Tier1Bullet"/>
            </w:pPr>
            <w:r>
              <w:t>-</w:t>
            </w:r>
            <w:r>
              <w:tab/>
              <w:t xml:space="preserve">for incorporation in ships, boats or other vessels listed in Table 1, for </w:t>
            </w:r>
            <w:r>
              <w:t>the purposes of their construction, repair, maintenance or conversion;</w:t>
            </w:r>
          </w:p>
          <w:p w14:paraId="59104395" w14:textId="77777777" w:rsidR="00E546F5" w:rsidRDefault="00951CE2">
            <w:pPr>
              <w:pStyle w:val="Tier1Bullet"/>
            </w:pPr>
            <w:r>
              <w:t>-</w:t>
            </w:r>
            <w:r>
              <w:tab/>
              <w:t>for fitting to or equipping such ships, boats or other vessels;</w:t>
            </w:r>
          </w:p>
          <w:p w14:paraId="59104396" w14:textId="77777777" w:rsidR="00E546F5" w:rsidRDefault="00951CE2">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14:paraId="59104397" w14:textId="77777777" w:rsidR="00E546F5" w:rsidRDefault="00951CE2">
            <w:pPr>
              <w:pStyle w:val="Tier1Bullet"/>
            </w:pPr>
            <w:r>
              <w:t>-</w:t>
            </w:r>
            <w:r>
              <w:tab/>
              <w:t>for equipping the above platforms;</w:t>
            </w:r>
          </w:p>
          <w:p w14:paraId="5910439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99" w14:textId="77777777" w:rsidR="00E546F5" w:rsidRDefault="00951CE2">
            <w:pPr>
              <w:pStyle w:val="NormalinTable"/>
            </w:pPr>
            <w:r>
              <w:t>0.0%</w:t>
            </w:r>
          </w:p>
        </w:tc>
      </w:tr>
      <w:tr w:rsidR="00E546F5" w14:paraId="591043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9B" w14:textId="77777777" w:rsidR="00E546F5" w:rsidRDefault="00951CE2">
            <w:pPr>
              <w:pStyle w:val="NormalinTable"/>
            </w:pPr>
            <w:r>
              <w:t>6206000000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9C" w14:textId="77777777" w:rsidR="00E546F5" w:rsidRDefault="00951CE2">
            <w:pPr>
              <w:pStyle w:val="Tier1"/>
            </w:pPr>
            <w:r>
              <w:t>Women's or girls' blouse</w:t>
            </w:r>
            <w:r>
              <w:t>s, shirts and shirt-blouses</w:t>
            </w:r>
          </w:p>
          <w:p w14:paraId="5910439D" w14:textId="77777777" w:rsidR="00E546F5" w:rsidRDefault="00951CE2">
            <w:pPr>
              <w:pStyle w:val="Tier1Bullet"/>
            </w:pPr>
            <w:r>
              <w:t>-</w:t>
            </w:r>
            <w:r>
              <w:tab/>
              <w:t>for incorporation in ships, boats or other vessels listed in Table 1, for the purposes of their construction, repair, maintenance or conversion;</w:t>
            </w:r>
          </w:p>
          <w:p w14:paraId="5910439E" w14:textId="77777777" w:rsidR="00E546F5" w:rsidRDefault="00951CE2">
            <w:pPr>
              <w:pStyle w:val="Tier1Bullet"/>
            </w:pPr>
            <w:r>
              <w:t>-</w:t>
            </w:r>
            <w:r>
              <w:tab/>
              <w:t>for fitting to or equipping such ships, boats or other vessels;</w:t>
            </w:r>
          </w:p>
          <w:p w14:paraId="5910439F"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3A0" w14:textId="77777777" w:rsidR="00E546F5" w:rsidRDefault="00951CE2">
            <w:pPr>
              <w:pStyle w:val="Tier1Bullet"/>
            </w:pPr>
            <w:r>
              <w:t>-</w:t>
            </w:r>
            <w:r>
              <w:tab/>
              <w:t>for equipping the above platform</w:t>
            </w:r>
            <w:r>
              <w:t>s;</w:t>
            </w:r>
          </w:p>
          <w:p w14:paraId="591043A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A2" w14:textId="77777777" w:rsidR="00E546F5" w:rsidRDefault="00951CE2">
            <w:pPr>
              <w:pStyle w:val="NormalinTable"/>
            </w:pPr>
            <w:r>
              <w:t>0.0%</w:t>
            </w:r>
          </w:p>
        </w:tc>
      </w:tr>
      <w:tr w:rsidR="00E546F5" w14:paraId="591043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A4" w14:textId="77777777" w:rsidR="00E546F5" w:rsidRDefault="00951CE2">
            <w:pPr>
              <w:pStyle w:val="NormalinTable"/>
            </w:pPr>
            <w:r>
              <w:t>6207110000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A5" w14:textId="77777777" w:rsidR="00E546F5" w:rsidRDefault="00951CE2">
            <w:pPr>
              <w:pStyle w:val="Tier1"/>
            </w:pPr>
            <w:r>
              <w:t>Men's or boys' singlets and other vests, underpants, briefs, nightshirts, pyjamas, bathrobes, dressing gowns and similar articles</w:t>
            </w:r>
          </w:p>
          <w:p w14:paraId="591043A6" w14:textId="77777777" w:rsidR="00E546F5" w:rsidRDefault="00951CE2">
            <w:pPr>
              <w:pStyle w:val="Tier2"/>
            </w:pPr>
            <w:r>
              <w:t>-</w:t>
            </w:r>
            <w:r>
              <w:tab/>
              <w:t>Underpants and briefs</w:t>
            </w:r>
          </w:p>
          <w:p w14:paraId="591043A7" w14:textId="77777777" w:rsidR="00E546F5" w:rsidRDefault="00951CE2">
            <w:pPr>
              <w:pStyle w:val="Tier3"/>
            </w:pPr>
            <w:r>
              <w:t>-</w:t>
            </w:r>
            <w:r>
              <w:tab/>
              <w:t>-</w:t>
            </w:r>
            <w:r>
              <w:tab/>
              <w:t xml:space="preserve">Of </w:t>
            </w:r>
            <w:r>
              <w:t>cotton</w:t>
            </w:r>
          </w:p>
          <w:p w14:paraId="591043A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A9" w14:textId="77777777" w:rsidR="00E546F5" w:rsidRDefault="00951CE2">
            <w:pPr>
              <w:pStyle w:val="Tier3Bullet"/>
            </w:pPr>
            <w:r>
              <w:tab/>
            </w:r>
            <w:r>
              <w:tab/>
              <w:t>-</w:t>
            </w:r>
            <w:r>
              <w:tab/>
              <w:t>for fitting to or equipping such ships, boats or other vessels;</w:t>
            </w:r>
          </w:p>
          <w:p w14:paraId="591043AA" w14:textId="77777777" w:rsidR="00E546F5" w:rsidRDefault="00951CE2">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14:paraId="591043AB" w14:textId="77777777" w:rsidR="00E546F5" w:rsidRDefault="00951CE2">
            <w:pPr>
              <w:pStyle w:val="Tier3Bullet"/>
            </w:pPr>
            <w:r>
              <w:tab/>
            </w:r>
            <w:r>
              <w:tab/>
              <w:t>-</w:t>
            </w:r>
            <w:r>
              <w:tab/>
              <w:t>for equipping the above platforms;</w:t>
            </w:r>
          </w:p>
          <w:p w14:paraId="591043AC" w14:textId="77777777" w:rsidR="00E546F5" w:rsidRDefault="00951CE2">
            <w:pPr>
              <w:pStyle w:val="Tier3Bullet"/>
            </w:pPr>
            <w:r>
              <w:tab/>
            </w:r>
            <w:r>
              <w:tab/>
              <w:t>-</w:t>
            </w:r>
            <w:r>
              <w:tab/>
              <w:t>for linking the</w:t>
            </w:r>
            <w: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AD" w14:textId="77777777" w:rsidR="00E546F5" w:rsidRDefault="00951CE2">
            <w:pPr>
              <w:pStyle w:val="NormalinTable"/>
            </w:pPr>
            <w:r>
              <w:t>0.0%</w:t>
            </w:r>
          </w:p>
        </w:tc>
      </w:tr>
      <w:tr w:rsidR="00E546F5" w14:paraId="591043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AF" w14:textId="77777777" w:rsidR="00E546F5" w:rsidRDefault="00951CE2">
            <w:pPr>
              <w:pStyle w:val="NormalinTable"/>
            </w:pPr>
            <w:r>
              <w:t>6207190000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B0" w14:textId="77777777" w:rsidR="00E546F5" w:rsidRDefault="00951CE2">
            <w:pPr>
              <w:pStyle w:val="Tier1"/>
            </w:pPr>
            <w:r>
              <w:t>Men's or boys' singlets and other vests, underpants, briefs, nightshirts, pyjamas, bathrobes, dressing gowns and similar articles</w:t>
            </w:r>
          </w:p>
          <w:p w14:paraId="591043B1" w14:textId="77777777" w:rsidR="00E546F5" w:rsidRDefault="00951CE2">
            <w:pPr>
              <w:pStyle w:val="Tier2"/>
            </w:pPr>
            <w:r>
              <w:t>-</w:t>
            </w:r>
            <w:r>
              <w:tab/>
              <w:t>Underpants and briefs</w:t>
            </w:r>
          </w:p>
          <w:p w14:paraId="591043B2" w14:textId="77777777" w:rsidR="00E546F5" w:rsidRDefault="00951CE2">
            <w:pPr>
              <w:pStyle w:val="Tier3"/>
            </w:pPr>
            <w:r>
              <w:t>-</w:t>
            </w:r>
            <w:r>
              <w:tab/>
              <w:t>-</w:t>
            </w:r>
            <w:r>
              <w:tab/>
              <w:t xml:space="preserve">Of other textile </w:t>
            </w:r>
            <w:r>
              <w:t>materials</w:t>
            </w:r>
          </w:p>
          <w:p w14:paraId="591043B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B4" w14:textId="77777777" w:rsidR="00E546F5" w:rsidRDefault="00951CE2">
            <w:pPr>
              <w:pStyle w:val="Tier3Bullet"/>
            </w:pPr>
            <w:r>
              <w:tab/>
            </w:r>
            <w:r>
              <w:tab/>
              <w:t>-</w:t>
            </w:r>
            <w:r>
              <w:tab/>
              <w:t>for fitting to or equipping such ships, boats or other vessels;</w:t>
            </w:r>
          </w:p>
          <w:p w14:paraId="591043B5" w14:textId="77777777" w:rsidR="00E546F5" w:rsidRDefault="00951CE2">
            <w:pPr>
              <w:pStyle w:val="Tier3Bullet"/>
            </w:pPr>
            <w:r>
              <w:tab/>
            </w:r>
            <w:r>
              <w:tab/>
              <w:t>-</w:t>
            </w:r>
            <w:r>
              <w:tab/>
              <w:t>for incorporation, for th</w:t>
            </w:r>
            <w:r>
              <w:t>e purposes of their construction, repair, maintenance or conversion, in drilling or production platforms listed below: fixed, of subheading ex 8430 49 or floating or submersible of subheading 8905 20;</w:t>
            </w:r>
          </w:p>
          <w:p w14:paraId="591043B6" w14:textId="77777777" w:rsidR="00E546F5" w:rsidRDefault="00951CE2">
            <w:pPr>
              <w:pStyle w:val="Tier3Bullet"/>
            </w:pPr>
            <w:r>
              <w:tab/>
            </w:r>
            <w:r>
              <w:tab/>
              <w:t>-</w:t>
            </w:r>
            <w:r>
              <w:tab/>
              <w:t>for equipping the above platforms;</w:t>
            </w:r>
          </w:p>
          <w:p w14:paraId="591043B7" w14:textId="77777777" w:rsidR="00E546F5" w:rsidRDefault="00951CE2">
            <w:pPr>
              <w:pStyle w:val="Tier3Bullet"/>
            </w:pP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B8" w14:textId="77777777" w:rsidR="00E546F5" w:rsidRDefault="00951CE2">
            <w:pPr>
              <w:pStyle w:val="NormalinTable"/>
            </w:pPr>
            <w:r>
              <w:t>0.0%</w:t>
            </w:r>
          </w:p>
        </w:tc>
      </w:tr>
      <w:tr w:rsidR="00E546F5" w14:paraId="591043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BA" w14:textId="77777777" w:rsidR="00E546F5" w:rsidRDefault="00951CE2">
            <w:pPr>
              <w:pStyle w:val="NormalinTable"/>
            </w:pPr>
            <w:r>
              <w:t>6207210000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BB" w14:textId="77777777" w:rsidR="00E546F5" w:rsidRDefault="00951CE2">
            <w:pPr>
              <w:pStyle w:val="Tier1"/>
            </w:pPr>
            <w:r>
              <w:t>Men's or boys' singlets and other vests, underpants, briefs, nightshirts, pyjamas, bathrobes, dressing gowns and similar articles</w:t>
            </w:r>
          </w:p>
          <w:p w14:paraId="591043BC" w14:textId="77777777" w:rsidR="00E546F5" w:rsidRDefault="00951CE2">
            <w:pPr>
              <w:pStyle w:val="Tier2"/>
            </w:pPr>
            <w:r>
              <w:t>-</w:t>
            </w:r>
            <w:r>
              <w:tab/>
              <w:t>Nightshirts and pyjamas</w:t>
            </w:r>
          </w:p>
          <w:p w14:paraId="591043BD" w14:textId="77777777" w:rsidR="00E546F5" w:rsidRDefault="00951CE2">
            <w:pPr>
              <w:pStyle w:val="Tier3"/>
            </w:pPr>
            <w:r>
              <w:t>-</w:t>
            </w:r>
            <w:r>
              <w:tab/>
              <w:t>-</w:t>
            </w:r>
            <w:r>
              <w:tab/>
              <w:t>Of cotton</w:t>
            </w:r>
          </w:p>
          <w:p w14:paraId="591043BE"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3BF" w14:textId="77777777" w:rsidR="00E546F5" w:rsidRDefault="00951CE2">
            <w:pPr>
              <w:pStyle w:val="Tier3Bullet"/>
            </w:pPr>
            <w:r>
              <w:tab/>
            </w:r>
            <w:r>
              <w:tab/>
              <w:t>-</w:t>
            </w:r>
            <w:r>
              <w:tab/>
              <w:t>for fitting to or equipping such ships, boats or other vessels;</w:t>
            </w:r>
          </w:p>
          <w:p w14:paraId="591043C0"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3C1" w14:textId="77777777" w:rsidR="00E546F5" w:rsidRDefault="00951CE2">
            <w:pPr>
              <w:pStyle w:val="Tier3Bullet"/>
            </w:pPr>
            <w:r>
              <w:tab/>
            </w:r>
            <w:r>
              <w:tab/>
              <w:t>-</w:t>
            </w:r>
            <w:r>
              <w:tab/>
              <w:t>for equipping the above platforms;</w:t>
            </w:r>
          </w:p>
          <w:p w14:paraId="591043C2"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C3" w14:textId="77777777" w:rsidR="00E546F5" w:rsidRDefault="00951CE2">
            <w:pPr>
              <w:pStyle w:val="NormalinTable"/>
            </w:pPr>
            <w:r>
              <w:t>0.0%</w:t>
            </w:r>
          </w:p>
        </w:tc>
      </w:tr>
      <w:tr w:rsidR="00E546F5" w14:paraId="591043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C5" w14:textId="77777777" w:rsidR="00E546F5" w:rsidRDefault="00951CE2">
            <w:pPr>
              <w:pStyle w:val="NormalinTable"/>
            </w:pPr>
            <w:r>
              <w:t>6207220000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C6" w14:textId="77777777" w:rsidR="00E546F5" w:rsidRDefault="00951CE2">
            <w:pPr>
              <w:pStyle w:val="Tier1"/>
            </w:pPr>
            <w:r>
              <w:t>Men's or boys' singlets and other vests, underpants, briefs, nightshirts, pyjamas, bathrobes, dressing gowns and similar articles</w:t>
            </w:r>
          </w:p>
          <w:p w14:paraId="591043C7" w14:textId="77777777" w:rsidR="00E546F5" w:rsidRDefault="00951CE2">
            <w:pPr>
              <w:pStyle w:val="Tier2"/>
            </w:pPr>
            <w:r>
              <w:t>-</w:t>
            </w:r>
            <w:r>
              <w:tab/>
              <w:t>Nightshirts and pyjamas</w:t>
            </w:r>
          </w:p>
          <w:p w14:paraId="591043C8" w14:textId="77777777" w:rsidR="00E546F5" w:rsidRDefault="00951CE2">
            <w:pPr>
              <w:pStyle w:val="Tier3"/>
            </w:pPr>
            <w:r>
              <w:t>-</w:t>
            </w:r>
            <w:r>
              <w:tab/>
              <w:t>-</w:t>
            </w:r>
            <w:r>
              <w:tab/>
              <w:t>Of man-made fibres</w:t>
            </w:r>
          </w:p>
          <w:p w14:paraId="591043C9"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3CA" w14:textId="77777777" w:rsidR="00E546F5" w:rsidRDefault="00951CE2">
            <w:pPr>
              <w:pStyle w:val="Tier3Bullet"/>
            </w:pPr>
            <w:r>
              <w:tab/>
            </w:r>
            <w:r>
              <w:tab/>
              <w:t>-</w:t>
            </w:r>
            <w:r>
              <w:tab/>
              <w:t>for fitting to or equipping such ships, boats or other vessels;</w:t>
            </w:r>
          </w:p>
          <w:p w14:paraId="591043CB"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3CC" w14:textId="77777777" w:rsidR="00E546F5" w:rsidRDefault="00951CE2">
            <w:pPr>
              <w:pStyle w:val="Tier3Bullet"/>
            </w:pPr>
            <w:r>
              <w:tab/>
            </w:r>
            <w:r>
              <w:tab/>
              <w:t>-</w:t>
            </w:r>
            <w:r>
              <w:tab/>
              <w:t>for equipping the above platforms;</w:t>
            </w:r>
          </w:p>
          <w:p w14:paraId="591043CD"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CE" w14:textId="77777777" w:rsidR="00E546F5" w:rsidRDefault="00951CE2">
            <w:pPr>
              <w:pStyle w:val="NormalinTable"/>
            </w:pPr>
            <w:r>
              <w:t>0.0%</w:t>
            </w:r>
          </w:p>
        </w:tc>
      </w:tr>
      <w:tr w:rsidR="00E546F5" w14:paraId="591043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D0" w14:textId="77777777" w:rsidR="00E546F5" w:rsidRDefault="00951CE2">
            <w:pPr>
              <w:pStyle w:val="NormalinTable"/>
            </w:pPr>
            <w:r>
              <w:t>6207290000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D1" w14:textId="77777777" w:rsidR="00E546F5" w:rsidRDefault="00951CE2">
            <w:pPr>
              <w:pStyle w:val="Tier1"/>
            </w:pPr>
            <w:r>
              <w:t>Men's or boys' singlets and other vests, underpants, briefs, nightshirts, pyjamas, bathrobes, dressing gowns and similar articles</w:t>
            </w:r>
          </w:p>
          <w:p w14:paraId="591043D2" w14:textId="77777777" w:rsidR="00E546F5" w:rsidRDefault="00951CE2">
            <w:pPr>
              <w:pStyle w:val="Tier2"/>
            </w:pPr>
            <w:r>
              <w:t>-</w:t>
            </w:r>
            <w:r>
              <w:tab/>
              <w:t>Nightshirts and pyjamas</w:t>
            </w:r>
          </w:p>
          <w:p w14:paraId="591043D3" w14:textId="77777777" w:rsidR="00E546F5" w:rsidRDefault="00951CE2">
            <w:pPr>
              <w:pStyle w:val="Tier3"/>
            </w:pPr>
            <w:r>
              <w:t>-</w:t>
            </w:r>
            <w:r>
              <w:tab/>
              <w:t>-</w:t>
            </w:r>
            <w:r>
              <w:tab/>
              <w:t>Of other textile materials</w:t>
            </w:r>
          </w:p>
          <w:p w14:paraId="591043D4"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3D5" w14:textId="77777777" w:rsidR="00E546F5" w:rsidRDefault="00951CE2">
            <w:pPr>
              <w:pStyle w:val="Tier3Bullet"/>
            </w:pPr>
            <w:r>
              <w:tab/>
            </w:r>
            <w:r>
              <w:tab/>
              <w:t>-</w:t>
            </w:r>
            <w:r>
              <w:tab/>
              <w:t>for fitting to or equipping such ships, boats or other vessels;</w:t>
            </w:r>
          </w:p>
          <w:p w14:paraId="591043D6"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3D7" w14:textId="77777777" w:rsidR="00E546F5" w:rsidRDefault="00951CE2">
            <w:pPr>
              <w:pStyle w:val="Tier3Bullet"/>
            </w:pPr>
            <w:r>
              <w:tab/>
            </w:r>
            <w:r>
              <w:tab/>
              <w:t>-</w:t>
            </w:r>
            <w:r>
              <w:tab/>
              <w:t>for equipping the above platforms;</w:t>
            </w:r>
          </w:p>
          <w:p w14:paraId="591043D8"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D9" w14:textId="77777777" w:rsidR="00E546F5" w:rsidRDefault="00951CE2">
            <w:pPr>
              <w:pStyle w:val="NormalinTable"/>
            </w:pPr>
            <w:r>
              <w:t>0.0%</w:t>
            </w:r>
          </w:p>
        </w:tc>
      </w:tr>
      <w:tr w:rsidR="00E546F5" w14:paraId="591043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DB" w14:textId="77777777" w:rsidR="00E546F5" w:rsidRDefault="00951CE2">
            <w:pPr>
              <w:pStyle w:val="NormalinTable"/>
            </w:pPr>
            <w:r>
              <w:t>6207910091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DC" w14:textId="77777777" w:rsidR="00E546F5" w:rsidRDefault="00951CE2">
            <w:pPr>
              <w:pStyle w:val="Tier1"/>
            </w:pPr>
            <w:r>
              <w:t>Men's or boys' singlets and other vests, underpants, briefs, nightshirts, pyjamas, bathrobes, dressing gowns and similar articles</w:t>
            </w:r>
          </w:p>
          <w:p w14:paraId="591043DD" w14:textId="77777777" w:rsidR="00E546F5" w:rsidRDefault="00951CE2">
            <w:pPr>
              <w:pStyle w:val="Tier2"/>
            </w:pPr>
            <w:r>
              <w:t>-</w:t>
            </w:r>
            <w:r>
              <w:tab/>
              <w:t>Other</w:t>
            </w:r>
          </w:p>
          <w:p w14:paraId="591043DE" w14:textId="77777777" w:rsidR="00E546F5" w:rsidRDefault="00951CE2">
            <w:pPr>
              <w:pStyle w:val="Tier3"/>
            </w:pPr>
            <w:r>
              <w:t>-</w:t>
            </w:r>
            <w:r>
              <w:tab/>
              <w:t>-</w:t>
            </w:r>
            <w:r>
              <w:tab/>
              <w:t>Of cotton</w:t>
            </w:r>
          </w:p>
          <w:p w14:paraId="591043DF" w14:textId="77777777" w:rsidR="00E546F5" w:rsidRDefault="00951CE2">
            <w:pPr>
              <w:pStyle w:val="Tier4"/>
            </w:pPr>
            <w:r>
              <w:t>-</w:t>
            </w:r>
            <w:r>
              <w:tab/>
              <w:t>-</w:t>
            </w:r>
            <w:r>
              <w:tab/>
              <w:t>-</w:t>
            </w:r>
            <w:r>
              <w:tab/>
              <w:t>Other</w:t>
            </w:r>
          </w:p>
          <w:p w14:paraId="591043E0" w14:textId="77777777" w:rsidR="00E546F5" w:rsidRDefault="00951CE2">
            <w:pPr>
              <w:pStyle w:val="Tier5"/>
            </w:pPr>
            <w:r>
              <w:t>-</w:t>
            </w:r>
            <w:r>
              <w:tab/>
              <w:t>-</w:t>
            </w:r>
            <w:r>
              <w:tab/>
              <w:t>-</w:t>
            </w:r>
            <w:r>
              <w:tab/>
              <w:t>-</w:t>
            </w:r>
            <w:r>
              <w:tab/>
              <w:t xml:space="preserve">Hand-printed by the </w:t>
            </w:r>
            <w:r>
              <w:t>"batik" method</w:t>
            </w:r>
          </w:p>
          <w:p w14:paraId="591043E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3E2" w14:textId="77777777" w:rsidR="00E546F5" w:rsidRDefault="00951CE2">
            <w:pPr>
              <w:pStyle w:val="Tier5Bullet"/>
            </w:pPr>
            <w:r>
              <w:tab/>
            </w:r>
            <w:r>
              <w:tab/>
            </w:r>
            <w:r>
              <w:tab/>
            </w:r>
            <w:r>
              <w:tab/>
              <w:t>-</w:t>
            </w:r>
            <w:r>
              <w:tab/>
              <w:t>for fitting to or equipping such ships, boats or other vessels;</w:t>
            </w:r>
          </w:p>
          <w:p w14:paraId="591043E3"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3E4" w14:textId="77777777" w:rsidR="00E546F5" w:rsidRDefault="00951CE2">
            <w:pPr>
              <w:pStyle w:val="Tier5Bullet"/>
            </w:pPr>
            <w:r>
              <w:tab/>
            </w:r>
            <w:r>
              <w:tab/>
            </w:r>
            <w:r>
              <w:tab/>
            </w:r>
            <w:r>
              <w:tab/>
              <w:t>-</w:t>
            </w:r>
            <w:r>
              <w:tab/>
              <w:t>for equipping the above plat</w:t>
            </w:r>
            <w:r>
              <w:t>forms;</w:t>
            </w:r>
          </w:p>
          <w:p w14:paraId="591043E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E6" w14:textId="77777777" w:rsidR="00E546F5" w:rsidRDefault="00951CE2">
            <w:pPr>
              <w:pStyle w:val="NormalinTable"/>
            </w:pPr>
            <w:r>
              <w:t>0.0%</w:t>
            </w:r>
          </w:p>
        </w:tc>
      </w:tr>
      <w:tr w:rsidR="00E546F5" w14:paraId="591043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E8" w14:textId="77777777" w:rsidR="00E546F5" w:rsidRDefault="00951CE2">
            <w:pPr>
              <w:pStyle w:val="NormalinTable"/>
            </w:pPr>
            <w:r>
              <w:t>6207910099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E9" w14:textId="77777777" w:rsidR="00E546F5" w:rsidRDefault="00951CE2">
            <w:pPr>
              <w:pStyle w:val="Tier1"/>
            </w:pPr>
            <w:r>
              <w:t>Men's or boys' singlets and other vests, underpants, briefs, nightshirts, pyjamas, bathrobes, dressing gowns and similar articles</w:t>
            </w:r>
          </w:p>
          <w:p w14:paraId="591043EA" w14:textId="77777777" w:rsidR="00E546F5" w:rsidRDefault="00951CE2">
            <w:pPr>
              <w:pStyle w:val="Tier2"/>
            </w:pPr>
            <w:r>
              <w:t>-</w:t>
            </w:r>
            <w:r>
              <w:tab/>
              <w:t>Other</w:t>
            </w:r>
          </w:p>
          <w:p w14:paraId="591043EB" w14:textId="77777777" w:rsidR="00E546F5" w:rsidRDefault="00951CE2">
            <w:pPr>
              <w:pStyle w:val="Tier3"/>
            </w:pPr>
            <w:r>
              <w:t>-</w:t>
            </w:r>
            <w:r>
              <w:tab/>
              <w:t>-</w:t>
            </w:r>
            <w:r>
              <w:tab/>
              <w:t>Of cotton</w:t>
            </w:r>
          </w:p>
          <w:p w14:paraId="591043EC" w14:textId="77777777" w:rsidR="00E546F5" w:rsidRDefault="00951CE2">
            <w:pPr>
              <w:pStyle w:val="Tier4"/>
            </w:pPr>
            <w:r>
              <w:t>-</w:t>
            </w:r>
            <w:r>
              <w:tab/>
              <w:t>-</w:t>
            </w:r>
            <w:r>
              <w:tab/>
              <w:t>-</w:t>
            </w:r>
            <w:r>
              <w:tab/>
            </w:r>
            <w:r>
              <w:t>Other</w:t>
            </w:r>
          </w:p>
          <w:p w14:paraId="591043ED" w14:textId="77777777" w:rsidR="00E546F5" w:rsidRDefault="00951CE2">
            <w:pPr>
              <w:pStyle w:val="Tier5"/>
            </w:pPr>
            <w:r>
              <w:t>-</w:t>
            </w:r>
            <w:r>
              <w:tab/>
              <w:t>-</w:t>
            </w:r>
            <w:r>
              <w:tab/>
              <w:t>-</w:t>
            </w:r>
            <w:r>
              <w:tab/>
              <w:t>-</w:t>
            </w:r>
            <w:r>
              <w:tab/>
              <w:t>Other</w:t>
            </w:r>
          </w:p>
          <w:p w14:paraId="591043E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3EF" w14:textId="77777777" w:rsidR="00E546F5" w:rsidRDefault="00951CE2">
            <w:pPr>
              <w:pStyle w:val="Tier5Bullet"/>
            </w:pPr>
            <w:r>
              <w:tab/>
            </w:r>
            <w:r>
              <w:tab/>
            </w:r>
            <w:r>
              <w:tab/>
            </w:r>
            <w:r>
              <w:tab/>
              <w:t>-</w:t>
            </w:r>
            <w:r>
              <w:tab/>
              <w:t>for fitting to or equipping such ships, boats or other vessels;</w:t>
            </w:r>
          </w:p>
          <w:p w14:paraId="591043F0" w14:textId="77777777" w:rsidR="00E546F5" w:rsidRDefault="00951CE2">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43F1" w14:textId="77777777" w:rsidR="00E546F5" w:rsidRDefault="00951CE2">
            <w:pPr>
              <w:pStyle w:val="Tier5Bullet"/>
            </w:pPr>
            <w:r>
              <w:tab/>
            </w:r>
            <w:r>
              <w:tab/>
            </w:r>
            <w:r>
              <w:tab/>
            </w:r>
            <w:r>
              <w:tab/>
              <w:t>-</w:t>
            </w:r>
            <w:r>
              <w:tab/>
              <w:t>for equipping the above platforms</w:t>
            </w:r>
            <w:r>
              <w:t>;</w:t>
            </w:r>
          </w:p>
          <w:p w14:paraId="591043F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F3" w14:textId="77777777" w:rsidR="00E546F5" w:rsidRDefault="00951CE2">
            <w:pPr>
              <w:pStyle w:val="NormalinTable"/>
            </w:pPr>
            <w:r>
              <w:t>0.0%</w:t>
            </w:r>
          </w:p>
        </w:tc>
      </w:tr>
      <w:tr w:rsidR="00E546F5" w14:paraId="591043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3F5" w14:textId="77777777" w:rsidR="00E546F5" w:rsidRDefault="00951CE2">
            <w:pPr>
              <w:pStyle w:val="NormalinTable"/>
            </w:pPr>
            <w:r>
              <w:t>6207990000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3F6" w14:textId="77777777" w:rsidR="00E546F5" w:rsidRDefault="00951CE2">
            <w:pPr>
              <w:pStyle w:val="Tier1"/>
            </w:pPr>
            <w:r>
              <w:t>Men's or boys' singlets and other vests, underpants, briefs, nightshirts, pyjamas, bathrobes, dressing gowns and similar articles</w:t>
            </w:r>
          </w:p>
          <w:p w14:paraId="591043F7" w14:textId="77777777" w:rsidR="00E546F5" w:rsidRDefault="00951CE2">
            <w:pPr>
              <w:pStyle w:val="Tier2"/>
            </w:pPr>
            <w:r>
              <w:t>-</w:t>
            </w:r>
            <w:r>
              <w:tab/>
              <w:t>Other</w:t>
            </w:r>
          </w:p>
          <w:p w14:paraId="591043F8" w14:textId="77777777" w:rsidR="00E546F5" w:rsidRDefault="00951CE2">
            <w:pPr>
              <w:pStyle w:val="Tier3"/>
            </w:pPr>
            <w:r>
              <w:t>-</w:t>
            </w:r>
            <w:r>
              <w:tab/>
              <w:t>-</w:t>
            </w:r>
            <w:r>
              <w:tab/>
              <w:t xml:space="preserve">Of other </w:t>
            </w:r>
            <w:r>
              <w:t>textile materials</w:t>
            </w:r>
          </w:p>
          <w:p w14:paraId="591043F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3FA" w14:textId="77777777" w:rsidR="00E546F5" w:rsidRDefault="00951CE2">
            <w:pPr>
              <w:pStyle w:val="Tier3Bullet"/>
            </w:pPr>
            <w:r>
              <w:tab/>
            </w:r>
            <w:r>
              <w:tab/>
              <w:t>-</w:t>
            </w:r>
            <w:r>
              <w:tab/>
              <w:t>for fitting to or equipping such ships, boats or other vessels;</w:t>
            </w:r>
          </w:p>
          <w:p w14:paraId="591043FB" w14:textId="77777777" w:rsidR="00E546F5" w:rsidRDefault="00951CE2">
            <w:pPr>
              <w:pStyle w:val="Tier3Bullet"/>
            </w:pP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14:paraId="591043FC" w14:textId="77777777" w:rsidR="00E546F5" w:rsidRDefault="00951CE2">
            <w:pPr>
              <w:pStyle w:val="Tier3Bullet"/>
            </w:pPr>
            <w:r>
              <w:tab/>
            </w:r>
            <w:r>
              <w:tab/>
              <w:t>-</w:t>
            </w:r>
            <w:r>
              <w:tab/>
              <w:t>for equipping the above platforms;</w:t>
            </w:r>
          </w:p>
          <w:p w14:paraId="591043FD"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3FE" w14:textId="77777777" w:rsidR="00E546F5" w:rsidRDefault="00951CE2">
            <w:pPr>
              <w:pStyle w:val="NormalinTable"/>
            </w:pPr>
            <w:r>
              <w:t>0.0%</w:t>
            </w:r>
          </w:p>
        </w:tc>
      </w:tr>
      <w:tr w:rsidR="00E546F5" w14:paraId="591044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00" w14:textId="77777777" w:rsidR="00E546F5" w:rsidRDefault="00951CE2">
            <w:pPr>
              <w:pStyle w:val="NormalinTable"/>
            </w:pPr>
            <w:r>
              <w:t>6210000000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01" w14:textId="77777777" w:rsidR="00E546F5" w:rsidRDefault="00951CE2">
            <w:pPr>
              <w:pStyle w:val="Tier1"/>
            </w:pPr>
            <w:r>
              <w:t>Garments, made up of fabrics of heading 5602, 5603, 5903, 5906 or 5907</w:t>
            </w:r>
          </w:p>
          <w:p w14:paraId="59104402" w14:textId="77777777" w:rsidR="00E546F5" w:rsidRDefault="00951CE2">
            <w:pPr>
              <w:pStyle w:val="Tier1Bullet"/>
            </w:pPr>
            <w:r>
              <w:t>-</w:t>
            </w:r>
            <w:r>
              <w:tab/>
              <w:t>use by, or on behalf of, the UK Armed Forces, individually or in cooperation with other States</w:t>
            </w:r>
          </w:p>
          <w:p w14:paraId="59104403" w14:textId="77777777" w:rsidR="00E546F5" w:rsidRDefault="00951CE2">
            <w:pPr>
              <w:pStyle w:val="Tier1Bullet"/>
            </w:pPr>
            <w:r>
              <w:tab/>
              <w:t xml:space="preserve">a) </w:t>
            </w:r>
            <w:r>
              <w:t>for defending the territorial integrity of the United Kingdom, or</w:t>
            </w:r>
          </w:p>
          <w:p w14:paraId="59104404" w14:textId="77777777" w:rsidR="00E546F5" w:rsidRDefault="00951CE2">
            <w:pPr>
              <w:pStyle w:val="Tier1Bullet"/>
            </w:pPr>
            <w:r>
              <w:tab/>
              <w:t>b) in participating in international peace-keeping or support operations, or</w:t>
            </w:r>
          </w:p>
          <w:p w14:paraId="59104405" w14:textId="77777777" w:rsidR="00E546F5" w:rsidRDefault="00951CE2">
            <w:pPr>
              <w:pStyle w:val="Tier1Bullet"/>
            </w:pPr>
            <w:r>
              <w:tab/>
              <w:t>c) for other military purposes like the protection of nationals of the United Kingdom from social or military u</w:t>
            </w:r>
            <w:r>
              <w:t>nrest or,</w:t>
            </w:r>
          </w:p>
          <w:p w14:paraId="59104406" w14:textId="77777777" w:rsidR="00E546F5" w:rsidRDefault="00951CE2">
            <w:pPr>
              <w:pStyle w:val="Tier1Bullet"/>
            </w:pPr>
            <w:r>
              <w:tab/>
              <w:t>d) for training purposes, or</w:t>
            </w:r>
          </w:p>
          <w:p w14:paraId="59104407"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08" w14:textId="77777777" w:rsidR="00E546F5" w:rsidRDefault="00951CE2">
            <w:pPr>
              <w:pStyle w:val="NormalinTable"/>
            </w:pPr>
            <w:r>
              <w:t>0.0%</w:t>
            </w:r>
          </w:p>
        </w:tc>
      </w:tr>
      <w:tr w:rsidR="00E546F5" w14:paraId="591044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0A" w14:textId="77777777" w:rsidR="00E546F5" w:rsidRDefault="00951CE2">
            <w:pPr>
              <w:pStyle w:val="NormalinTable"/>
            </w:pPr>
            <w:r>
              <w:t>6210101000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0B" w14:textId="77777777" w:rsidR="00E546F5" w:rsidRDefault="00951CE2">
            <w:pPr>
              <w:pStyle w:val="Tier1"/>
            </w:pPr>
            <w:r>
              <w:t>Garments, made up of fabrics of heading 5602, 5603, 5903, 5906 or 5907</w:t>
            </w:r>
          </w:p>
          <w:p w14:paraId="5910440C" w14:textId="77777777" w:rsidR="00E546F5" w:rsidRDefault="00951CE2">
            <w:pPr>
              <w:pStyle w:val="Tier2"/>
            </w:pPr>
            <w:r>
              <w:t>-</w:t>
            </w:r>
            <w:r>
              <w:tab/>
            </w:r>
            <w:r>
              <w:t>Of fabrics of heading 5602 or 5603</w:t>
            </w:r>
          </w:p>
          <w:p w14:paraId="5910440D" w14:textId="77777777" w:rsidR="00E546F5" w:rsidRDefault="00951CE2">
            <w:pPr>
              <w:pStyle w:val="Tier3"/>
            </w:pPr>
            <w:r>
              <w:t>-</w:t>
            </w:r>
            <w:r>
              <w:tab/>
              <w:t>-</w:t>
            </w:r>
            <w:r>
              <w:tab/>
              <w:t>Of fabrics of heading 5602</w:t>
            </w:r>
          </w:p>
          <w:p w14:paraId="5910440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40F" w14:textId="77777777" w:rsidR="00E546F5" w:rsidRDefault="00951CE2">
            <w:pPr>
              <w:pStyle w:val="Tier3Bullet"/>
            </w:pPr>
            <w:r>
              <w:tab/>
            </w:r>
            <w:r>
              <w:tab/>
              <w:t>-</w:t>
            </w:r>
            <w:r>
              <w:tab/>
              <w:t>for fitting to or equipping such ship</w:t>
            </w:r>
            <w:r>
              <w:t>s, boats or other vessels;</w:t>
            </w:r>
          </w:p>
          <w:p w14:paraId="5910441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411" w14:textId="77777777" w:rsidR="00E546F5" w:rsidRDefault="00951CE2">
            <w:pPr>
              <w:pStyle w:val="Tier3Bullet"/>
            </w:pPr>
            <w:r>
              <w:tab/>
            </w:r>
            <w:r>
              <w:tab/>
              <w:t>-</w:t>
            </w:r>
            <w:r>
              <w:tab/>
              <w:t>for equipping the above platforms;</w:t>
            </w:r>
          </w:p>
          <w:p w14:paraId="5910441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13" w14:textId="77777777" w:rsidR="00E546F5" w:rsidRDefault="00951CE2">
            <w:pPr>
              <w:pStyle w:val="NormalinTable"/>
            </w:pPr>
            <w:r>
              <w:t>0.0%</w:t>
            </w:r>
          </w:p>
        </w:tc>
      </w:tr>
      <w:tr w:rsidR="00E546F5" w14:paraId="591044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15" w14:textId="77777777" w:rsidR="00E546F5" w:rsidRDefault="00951CE2">
            <w:pPr>
              <w:pStyle w:val="NormalinTable"/>
            </w:pPr>
            <w:r>
              <w:t>6210109800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16" w14:textId="77777777" w:rsidR="00E546F5" w:rsidRDefault="00951CE2">
            <w:pPr>
              <w:pStyle w:val="Tier1"/>
            </w:pPr>
            <w:r>
              <w:t>Garments, made up of fabrics of heading 5602, 5603, 5903, 5906 or 5907</w:t>
            </w:r>
          </w:p>
          <w:p w14:paraId="59104417" w14:textId="77777777" w:rsidR="00E546F5" w:rsidRDefault="00951CE2">
            <w:pPr>
              <w:pStyle w:val="Tier2"/>
            </w:pPr>
            <w:r>
              <w:t>-</w:t>
            </w:r>
            <w:r>
              <w:tab/>
              <w:t>Of fabrics of heading 5602 or 5603</w:t>
            </w:r>
          </w:p>
          <w:p w14:paraId="59104418" w14:textId="77777777" w:rsidR="00E546F5" w:rsidRDefault="00951CE2">
            <w:pPr>
              <w:pStyle w:val="Tier3"/>
            </w:pPr>
            <w:r>
              <w:t>-</w:t>
            </w:r>
            <w:r>
              <w:tab/>
              <w:t>-</w:t>
            </w:r>
            <w:r>
              <w:tab/>
              <w:t xml:space="preserve">Of </w:t>
            </w:r>
            <w:r>
              <w:t>fabrics of heading 5603</w:t>
            </w:r>
          </w:p>
          <w:p w14:paraId="59104419" w14:textId="77777777" w:rsidR="00E546F5" w:rsidRDefault="00951CE2">
            <w:pPr>
              <w:pStyle w:val="Tier4"/>
            </w:pPr>
            <w:r>
              <w:t>-</w:t>
            </w:r>
            <w:r>
              <w:tab/>
              <w:t>-</w:t>
            </w:r>
            <w:r>
              <w:tab/>
              <w:t>-</w:t>
            </w:r>
            <w:r>
              <w:tab/>
              <w:t>Other</w:t>
            </w:r>
          </w:p>
          <w:p w14:paraId="5910441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441B" w14:textId="77777777" w:rsidR="00E546F5" w:rsidRDefault="00951CE2">
            <w:pPr>
              <w:pStyle w:val="Tier4Bullet"/>
            </w:pPr>
            <w:r>
              <w:tab/>
            </w:r>
            <w:r>
              <w:tab/>
            </w:r>
            <w:r>
              <w:tab/>
              <w:t>-</w:t>
            </w:r>
            <w:r>
              <w:tab/>
              <w:t>for fitting to or equipping such ships, boats or other vessels;</w:t>
            </w:r>
          </w:p>
          <w:p w14:paraId="5910441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41D" w14:textId="77777777" w:rsidR="00E546F5" w:rsidRDefault="00951CE2">
            <w:pPr>
              <w:pStyle w:val="Tier4Bullet"/>
            </w:pPr>
            <w:r>
              <w:tab/>
            </w:r>
            <w:r>
              <w:tab/>
            </w:r>
            <w:r>
              <w:tab/>
              <w:t>-</w:t>
            </w:r>
            <w:r>
              <w:tab/>
              <w:t>for equipping the abo</w:t>
            </w:r>
            <w:r>
              <w:t>ve platforms;</w:t>
            </w:r>
          </w:p>
          <w:p w14:paraId="5910441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1F" w14:textId="77777777" w:rsidR="00E546F5" w:rsidRDefault="00951CE2">
            <w:pPr>
              <w:pStyle w:val="NormalinTable"/>
            </w:pPr>
            <w:r>
              <w:t>0.0%</w:t>
            </w:r>
          </w:p>
        </w:tc>
      </w:tr>
      <w:tr w:rsidR="00E546F5" w14:paraId="591044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21" w14:textId="77777777" w:rsidR="00E546F5" w:rsidRDefault="00951CE2">
            <w:pPr>
              <w:pStyle w:val="NormalinTable"/>
            </w:pPr>
            <w:r>
              <w:t>6210200000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22" w14:textId="77777777" w:rsidR="00E546F5" w:rsidRDefault="00951CE2">
            <w:pPr>
              <w:pStyle w:val="Tier1"/>
            </w:pPr>
            <w:r>
              <w:t>Garments, made up of fabrics of heading 5602, 5603, 5903, 5906 or 5907</w:t>
            </w:r>
          </w:p>
          <w:p w14:paraId="59104423" w14:textId="77777777" w:rsidR="00E546F5" w:rsidRDefault="00951CE2">
            <w:pPr>
              <w:pStyle w:val="Tier2"/>
            </w:pPr>
            <w:r>
              <w:t>-</w:t>
            </w:r>
            <w:r>
              <w:tab/>
              <w:t>Other garments, of the type described in subheadings 6201 11 to 6201 19</w:t>
            </w:r>
          </w:p>
          <w:p w14:paraId="59104424" w14:textId="77777777" w:rsidR="00E546F5" w:rsidRDefault="00951CE2">
            <w:pPr>
              <w:pStyle w:val="Tier2Bullet"/>
            </w:pPr>
            <w:r>
              <w:tab/>
              <w:t>-</w:t>
            </w:r>
            <w:r>
              <w:tab/>
            </w:r>
            <w:r>
              <w:t>for incorporation in ships, boats or other vessels listed in Table 1, for the purposes of their construction, repair, maintenance or conversion;</w:t>
            </w:r>
          </w:p>
          <w:p w14:paraId="59104425" w14:textId="77777777" w:rsidR="00E546F5" w:rsidRDefault="00951CE2">
            <w:pPr>
              <w:pStyle w:val="Tier2Bullet"/>
            </w:pPr>
            <w:r>
              <w:tab/>
              <w:t>-</w:t>
            </w:r>
            <w:r>
              <w:tab/>
              <w:t>for fitting to or equipping such ships, boats or other vessels;</w:t>
            </w:r>
          </w:p>
          <w:p w14:paraId="59104426" w14:textId="77777777" w:rsidR="00E546F5" w:rsidRDefault="00951CE2">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4427" w14:textId="77777777" w:rsidR="00E546F5" w:rsidRDefault="00951CE2">
            <w:pPr>
              <w:pStyle w:val="Tier2Bullet"/>
            </w:pPr>
            <w:r>
              <w:tab/>
              <w:t>-</w:t>
            </w:r>
            <w:r>
              <w:tab/>
              <w:t>for equipping the above platforms;</w:t>
            </w:r>
          </w:p>
          <w:p w14:paraId="59104428"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29" w14:textId="77777777" w:rsidR="00E546F5" w:rsidRDefault="00951CE2">
            <w:pPr>
              <w:pStyle w:val="NormalinTable"/>
            </w:pPr>
            <w:r>
              <w:t>0.0%</w:t>
            </w:r>
          </w:p>
        </w:tc>
      </w:tr>
      <w:tr w:rsidR="00E546F5" w14:paraId="591044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2B" w14:textId="77777777" w:rsidR="00E546F5" w:rsidRDefault="00951CE2">
            <w:pPr>
              <w:pStyle w:val="NormalinTable"/>
            </w:pPr>
            <w:r>
              <w:t>6210300000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2C" w14:textId="77777777" w:rsidR="00E546F5" w:rsidRDefault="00951CE2">
            <w:pPr>
              <w:pStyle w:val="Tier1"/>
            </w:pPr>
            <w:r>
              <w:t>Garments, made up of fabrics of heading 5602, 5603, 5903, 5906 or 5907</w:t>
            </w:r>
          </w:p>
          <w:p w14:paraId="5910442D" w14:textId="77777777" w:rsidR="00E546F5" w:rsidRDefault="00951CE2">
            <w:pPr>
              <w:pStyle w:val="Tier2"/>
            </w:pPr>
            <w:r>
              <w:t>-</w:t>
            </w:r>
            <w:r>
              <w:tab/>
              <w:t>Other garments, of the type described in subheadings 6202 11 to 6202 19</w:t>
            </w:r>
          </w:p>
          <w:p w14:paraId="5910442E" w14:textId="77777777" w:rsidR="00E546F5" w:rsidRDefault="00951CE2">
            <w:pPr>
              <w:pStyle w:val="Tier2Bullet"/>
            </w:pPr>
            <w:r>
              <w:tab/>
              <w:t>-</w:t>
            </w:r>
            <w:r>
              <w:tab/>
              <w:t xml:space="preserve">for incorporation in ships, boats or other </w:t>
            </w:r>
            <w:r>
              <w:t>vessels listed in Table 1, for the purposes of their construction, repair, maintenance or conversion;</w:t>
            </w:r>
          </w:p>
          <w:p w14:paraId="5910442F" w14:textId="77777777" w:rsidR="00E546F5" w:rsidRDefault="00951CE2">
            <w:pPr>
              <w:pStyle w:val="Tier2Bullet"/>
            </w:pPr>
            <w:r>
              <w:tab/>
              <w:t>-</w:t>
            </w:r>
            <w:r>
              <w:tab/>
              <w:t>for fitting to or equipping such ships, boats or other vessels;</w:t>
            </w:r>
          </w:p>
          <w:p w14:paraId="59104430" w14:textId="77777777" w:rsidR="00E546F5" w:rsidRDefault="00951CE2">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4431" w14:textId="77777777" w:rsidR="00E546F5" w:rsidRDefault="00951CE2">
            <w:pPr>
              <w:pStyle w:val="Tier2Bullet"/>
            </w:pPr>
            <w:r>
              <w:tab/>
              <w:t>-</w:t>
            </w:r>
            <w:r>
              <w:tab/>
              <w:t>for equipping the above platforms;</w:t>
            </w:r>
          </w:p>
          <w:p w14:paraId="5910443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33" w14:textId="77777777" w:rsidR="00E546F5" w:rsidRDefault="00951CE2">
            <w:pPr>
              <w:pStyle w:val="NormalinTable"/>
            </w:pPr>
            <w:r>
              <w:t>0.0%</w:t>
            </w:r>
          </w:p>
        </w:tc>
      </w:tr>
      <w:tr w:rsidR="00E546F5" w14:paraId="591044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35" w14:textId="77777777" w:rsidR="00E546F5" w:rsidRDefault="00951CE2">
            <w:pPr>
              <w:pStyle w:val="NormalinTable"/>
            </w:pPr>
            <w:r>
              <w:t>6210400000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36" w14:textId="77777777" w:rsidR="00E546F5" w:rsidRDefault="00951CE2">
            <w:pPr>
              <w:pStyle w:val="Tier1"/>
            </w:pPr>
            <w:r>
              <w:t>Garments, made up of fabrics of heading 5602, 5603, 5903, 5906 or 5907</w:t>
            </w:r>
          </w:p>
          <w:p w14:paraId="59104437" w14:textId="77777777" w:rsidR="00E546F5" w:rsidRDefault="00951CE2">
            <w:pPr>
              <w:pStyle w:val="Tier2"/>
            </w:pPr>
            <w:r>
              <w:t>-</w:t>
            </w:r>
            <w:r>
              <w:tab/>
              <w:t>Other men's or boys' garments</w:t>
            </w:r>
          </w:p>
          <w:p w14:paraId="59104438" w14:textId="77777777" w:rsidR="00E546F5" w:rsidRDefault="00951CE2">
            <w:pPr>
              <w:pStyle w:val="Tier2Bullet"/>
            </w:pPr>
            <w:r>
              <w:tab/>
              <w:t>-</w:t>
            </w:r>
            <w:r>
              <w:tab/>
              <w:t xml:space="preserve">for incorporation in ships, boats or other vessels listed in Table 1, for the purposes of their construction, repair, </w:t>
            </w:r>
            <w:r>
              <w:t>maintenance or conversion;</w:t>
            </w:r>
          </w:p>
          <w:p w14:paraId="59104439" w14:textId="77777777" w:rsidR="00E546F5" w:rsidRDefault="00951CE2">
            <w:pPr>
              <w:pStyle w:val="Tier2Bullet"/>
            </w:pPr>
            <w:r>
              <w:tab/>
              <w:t>-</w:t>
            </w:r>
            <w:r>
              <w:tab/>
              <w:t>for fitting to or equipping such ships, boats or other vessels;</w:t>
            </w:r>
          </w:p>
          <w:p w14:paraId="5910443A" w14:textId="77777777" w:rsidR="00E546F5" w:rsidRDefault="00951CE2">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443B" w14:textId="77777777" w:rsidR="00E546F5" w:rsidRDefault="00951CE2">
            <w:pPr>
              <w:pStyle w:val="Tier2Bullet"/>
            </w:pPr>
            <w:r>
              <w:tab/>
              <w:t>-</w:t>
            </w:r>
            <w:r>
              <w:tab/>
              <w:t>for equipping the above platforms;</w:t>
            </w:r>
          </w:p>
          <w:p w14:paraId="5910443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3D" w14:textId="77777777" w:rsidR="00E546F5" w:rsidRDefault="00951CE2">
            <w:pPr>
              <w:pStyle w:val="NormalinTable"/>
            </w:pPr>
            <w:r>
              <w:t>0.0%</w:t>
            </w:r>
          </w:p>
        </w:tc>
      </w:tr>
      <w:tr w:rsidR="00E546F5" w14:paraId="591044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3F" w14:textId="77777777" w:rsidR="00E546F5" w:rsidRDefault="00951CE2">
            <w:pPr>
              <w:pStyle w:val="NormalinTable"/>
            </w:pPr>
            <w:r>
              <w:t>6210500000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40" w14:textId="77777777" w:rsidR="00E546F5" w:rsidRDefault="00951CE2">
            <w:pPr>
              <w:pStyle w:val="Tier1"/>
            </w:pPr>
            <w:r>
              <w:t>Garments, made up of fabrics of heading 5602, 5603, 5903, 5906 o</w:t>
            </w:r>
            <w:r>
              <w:t>r 5907</w:t>
            </w:r>
          </w:p>
          <w:p w14:paraId="59104441" w14:textId="77777777" w:rsidR="00E546F5" w:rsidRDefault="00951CE2">
            <w:pPr>
              <w:pStyle w:val="Tier2"/>
            </w:pPr>
            <w:r>
              <w:t>-</w:t>
            </w:r>
            <w:r>
              <w:tab/>
              <w:t>Other women's or girls' garments</w:t>
            </w:r>
          </w:p>
          <w:p w14:paraId="59104442"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443" w14:textId="77777777" w:rsidR="00E546F5" w:rsidRDefault="00951CE2">
            <w:pPr>
              <w:pStyle w:val="Tier2Bullet"/>
            </w:pPr>
            <w:r>
              <w:tab/>
              <w:t>-</w:t>
            </w:r>
            <w:r>
              <w:tab/>
              <w:t>for fitting to or equipping such ships, boats or other vessels;</w:t>
            </w:r>
          </w:p>
          <w:p w14:paraId="59104444"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4445" w14:textId="77777777" w:rsidR="00E546F5" w:rsidRDefault="00951CE2">
            <w:pPr>
              <w:pStyle w:val="Tier2Bullet"/>
            </w:pPr>
            <w:r>
              <w:tab/>
              <w:t>-</w:t>
            </w:r>
            <w:r>
              <w:tab/>
              <w:t xml:space="preserve">for equipping the </w:t>
            </w:r>
            <w:r>
              <w:t>above platforms;</w:t>
            </w:r>
          </w:p>
          <w:p w14:paraId="5910444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47" w14:textId="77777777" w:rsidR="00E546F5" w:rsidRDefault="00951CE2">
            <w:pPr>
              <w:pStyle w:val="NormalinTable"/>
            </w:pPr>
            <w:r>
              <w:t>0.0%</w:t>
            </w:r>
          </w:p>
        </w:tc>
      </w:tr>
      <w:tr w:rsidR="00E546F5" w14:paraId="591044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49" w14:textId="77777777" w:rsidR="00E546F5" w:rsidRDefault="00951CE2">
            <w:pPr>
              <w:pStyle w:val="NormalinTable"/>
            </w:pPr>
            <w:r>
              <w:t>6211000000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4A" w14:textId="77777777" w:rsidR="00E546F5" w:rsidRDefault="00951CE2">
            <w:pPr>
              <w:pStyle w:val="Tier1"/>
            </w:pPr>
            <w:r>
              <w:t>Tracksuits, ski suits and swimwear; other garments</w:t>
            </w:r>
          </w:p>
          <w:p w14:paraId="5910444B" w14:textId="77777777" w:rsidR="00E546F5" w:rsidRDefault="00951CE2">
            <w:pPr>
              <w:pStyle w:val="Tier1Bullet"/>
            </w:pPr>
            <w:r>
              <w:t>-</w:t>
            </w:r>
            <w:r>
              <w:tab/>
              <w:t>use by, or on behalf of, the UK Armed Forces, individually or in cooperation with other States</w:t>
            </w:r>
          </w:p>
          <w:p w14:paraId="5910444C" w14:textId="77777777" w:rsidR="00E546F5" w:rsidRDefault="00951CE2">
            <w:pPr>
              <w:pStyle w:val="Tier1Bullet"/>
            </w:pPr>
            <w:r>
              <w:tab/>
              <w:t xml:space="preserve">a) </w:t>
            </w:r>
            <w:r>
              <w:t>for defending the territorial integrity of the United Kingdom, or</w:t>
            </w:r>
          </w:p>
          <w:p w14:paraId="5910444D" w14:textId="77777777" w:rsidR="00E546F5" w:rsidRDefault="00951CE2">
            <w:pPr>
              <w:pStyle w:val="Tier1Bullet"/>
            </w:pPr>
            <w:r>
              <w:tab/>
              <w:t>b) in participating in international peace-keeping or support operations, or</w:t>
            </w:r>
          </w:p>
          <w:p w14:paraId="5910444E" w14:textId="77777777" w:rsidR="00E546F5" w:rsidRDefault="00951CE2">
            <w:pPr>
              <w:pStyle w:val="Tier1Bullet"/>
            </w:pPr>
            <w:r>
              <w:tab/>
              <w:t>c) for other military purposes like the protection of nationals of the United Kingdom from social or military u</w:t>
            </w:r>
            <w:r>
              <w:t>nrest or,</w:t>
            </w:r>
          </w:p>
          <w:p w14:paraId="5910444F" w14:textId="77777777" w:rsidR="00E546F5" w:rsidRDefault="00951CE2">
            <w:pPr>
              <w:pStyle w:val="Tier1Bullet"/>
            </w:pPr>
            <w:r>
              <w:tab/>
              <w:t>d) for training purposes, or</w:t>
            </w:r>
          </w:p>
          <w:p w14:paraId="59104450"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51" w14:textId="77777777" w:rsidR="00E546F5" w:rsidRDefault="00951CE2">
            <w:pPr>
              <w:pStyle w:val="NormalinTable"/>
            </w:pPr>
            <w:r>
              <w:t>0.0%</w:t>
            </w:r>
          </w:p>
        </w:tc>
      </w:tr>
      <w:tr w:rsidR="00E546F5" w14:paraId="591044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53" w14:textId="77777777" w:rsidR="00E546F5" w:rsidRDefault="00951CE2">
            <w:pPr>
              <w:pStyle w:val="NormalinTable"/>
            </w:pPr>
            <w:r>
              <w:t>6211110000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54" w14:textId="77777777" w:rsidR="00E546F5" w:rsidRDefault="00951CE2">
            <w:pPr>
              <w:pStyle w:val="Tier1"/>
            </w:pPr>
            <w:r>
              <w:t>Tracksuits, ski suits and swimwear; other garments</w:t>
            </w:r>
          </w:p>
          <w:p w14:paraId="59104455" w14:textId="77777777" w:rsidR="00E546F5" w:rsidRDefault="00951CE2">
            <w:pPr>
              <w:pStyle w:val="Tier2"/>
            </w:pPr>
            <w:r>
              <w:t>-</w:t>
            </w:r>
            <w:r>
              <w:tab/>
              <w:t>Swimwear</w:t>
            </w:r>
          </w:p>
          <w:p w14:paraId="59104456" w14:textId="77777777" w:rsidR="00E546F5" w:rsidRDefault="00951CE2">
            <w:pPr>
              <w:pStyle w:val="Tier3"/>
            </w:pPr>
            <w:r>
              <w:t>-</w:t>
            </w:r>
            <w:r>
              <w:tab/>
              <w:t>-</w:t>
            </w:r>
            <w:r>
              <w:tab/>
            </w:r>
            <w:r>
              <w:t>Men's or boys'</w:t>
            </w:r>
          </w:p>
          <w:p w14:paraId="5910445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458" w14:textId="77777777" w:rsidR="00E546F5" w:rsidRDefault="00951CE2">
            <w:pPr>
              <w:pStyle w:val="Tier3Bullet"/>
            </w:pPr>
            <w:r>
              <w:tab/>
            </w:r>
            <w:r>
              <w:tab/>
              <w:t>-</w:t>
            </w:r>
            <w:r>
              <w:tab/>
              <w:t>for fitting to or equipping such ships, boats or other vessels;</w:t>
            </w:r>
          </w:p>
          <w:p w14:paraId="59104459"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45A" w14:textId="77777777" w:rsidR="00E546F5" w:rsidRDefault="00951CE2">
            <w:pPr>
              <w:pStyle w:val="Tier3Bullet"/>
            </w:pPr>
            <w:r>
              <w:tab/>
            </w:r>
            <w:r>
              <w:tab/>
              <w:t>-</w:t>
            </w:r>
            <w:r>
              <w:tab/>
              <w:t>for equipping the above platfo</w:t>
            </w:r>
            <w:r>
              <w:t>rms;</w:t>
            </w:r>
          </w:p>
          <w:p w14:paraId="5910445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5C" w14:textId="77777777" w:rsidR="00E546F5" w:rsidRDefault="00951CE2">
            <w:pPr>
              <w:pStyle w:val="NormalinTable"/>
            </w:pPr>
            <w:r>
              <w:t>0.0%</w:t>
            </w:r>
          </w:p>
        </w:tc>
      </w:tr>
      <w:tr w:rsidR="00E546F5" w14:paraId="591044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5E" w14:textId="77777777" w:rsidR="00E546F5" w:rsidRDefault="00951CE2">
            <w:pPr>
              <w:pStyle w:val="NormalinTable"/>
            </w:pPr>
            <w:r>
              <w:t>6211120000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5F" w14:textId="77777777" w:rsidR="00E546F5" w:rsidRDefault="00951CE2">
            <w:pPr>
              <w:pStyle w:val="Tier1"/>
            </w:pPr>
            <w:r>
              <w:t>Tracksuits, ski suits and swimwear; other garments</w:t>
            </w:r>
          </w:p>
          <w:p w14:paraId="59104460" w14:textId="77777777" w:rsidR="00E546F5" w:rsidRDefault="00951CE2">
            <w:pPr>
              <w:pStyle w:val="Tier2"/>
            </w:pPr>
            <w:r>
              <w:t>-</w:t>
            </w:r>
            <w:r>
              <w:tab/>
              <w:t>Swimwear</w:t>
            </w:r>
          </w:p>
          <w:p w14:paraId="59104461" w14:textId="77777777" w:rsidR="00E546F5" w:rsidRDefault="00951CE2">
            <w:pPr>
              <w:pStyle w:val="Tier3"/>
            </w:pPr>
            <w:r>
              <w:t>-</w:t>
            </w:r>
            <w:r>
              <w:tab/>
              <w:t>-</w:t>
            </w:r>
            <w:r>
              <w:tab/>
              <w:t>Women's or girls'</w:t>
            </w:r>
          </w:p>
          <w:p w14:paraId="59104462" w14:textId="77777777" w:rsidR="00E546F5" w:rsidRDefault="00951CE2">
            <w:pPr>
              <w:pStyle w:val="Tier3Bullet"/>
            </w:pPr>
            <w:r>
              <w:tab/>
            </w:r>
            <w:r>
              <w:tab/>
              <w:t>-</w:t>
            </w:r>
            <w:r>
              <w:tab/>
              <w:t>for incorporation in ships, boats or other vessels listed in Table 1, for t</w:t>
            </w:r>
            <w:r>
              <w:t>he purposes of their construction, repair, maintenance or conversion;</w:t>
            </w:r>
          </w:p>
          <w:p w14:paraId="59104463" w14:textId="77777777" w:rsidR="00E546F5" w:rsidRDefault="00951CE2">
            <w:pPr>
              <w:pStyle w:val="Tier3Bullet"/>
            </w:pPr>
            <w:r>
              <w:tab/>
            </w:r>
            <w:r>
              <w:tab/>
              <w:t>-</w:t>
            </w:r>
            <w:r>
              <w:tab/>
              <w:t>for fitting to or equipping such ships, boats or other vessels;</w:t>
            </w:r>
          </w:p>
          <w:p w14:paraId="59104464"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465" w14:textId="77777777" w:rsidR="00E546F5" w:rsidRDefault="00951CE2">
            <w:pPr>
              <w:pStyle w:val="Tier3Bullet"/>
            </w:pPr>
            <w:r>
              <w:tab/>
            </w:r>
            <w:r>
              <w:tab/>
              <w:t>-</w:t>
            </w:r>
            <w:r>
              <w:tab/>
              <w:t>for equipping the above platforms;</w:t>
            </w:r>
          </w:p>
          <w:p w14:paraId="5910446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67" w14:textId="77777777" w:rsidR="00E546F5" w:rsidRDefault="00951CE2">
            <w:pPr>
              <w:pStyle w:val="NormalinTable"/>
            </w:pPr>
            <w:r>
              <w:t>0.0%</w:t>
            </w:r>
          </w:p>
        </w:tc>
      </w:tr>
      <w:tr w:rsidR="00E546F5" w14:paraId="591044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69" w14:textId="77777777" w:rsidR="00E546F5" w:rsidRDefault="00951CE2">
            <w:pPr>
              <w:pStyle w:val="NormalinTable"/>
            </w:pPr>
            <w:r>
              <w:t>6211320000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6A" w14:textId="77777777" w:rsidR="00E546F5" w:rsidRDefault="00951CE2">
            <w:pPr>
              <w:pStyle w:val="Tier1"/>
            </w:pPr>
            <w:r>
              <w:t xml:space="preserve">Tracksuits, </w:t>
            </w:r>
            <w:r>
              <w:t>ski suits and swimwear; other garments</w:t>
            </w:r>
          </w:p>
          <w:p w14:paraId="5910446B" w14:textId="77777777" w:rsidR="00E546F5" w:rsidRDefault="00951CE2">
            <w:pPr>
              <w:pStyle w:val="Tier2"/>
            </w:pPr>
            <w:r>
              <w:t>-</w:t>
            </w:r>
            <w:r>
              <w:tab/>
              <w:t>Other garments, men's or boys'</w:t>
            </w:r>
          </w:p>
          <w:p w14:paraId="5910446C" w14:textId="77777777" w:rsidR="00E546F5" w:rsidRDefault="00951CE2">
            <w:pPr>
              <w:pStyle w:val="Tier3"/>
            </w:pPr>
            <w:r>
              <w:t>-</w:t>
            </w:r>
            <w:r>
              <w:tab/>
              <w:t>-</w:t>
            </w:r>
            <w:r>
              <w:tab/>
              <w:t>Of cotton</w:t>
            </w:r>
          </w:p>
          <w:p w14:paraId="5910446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46E" w14:textId="77777777" w:rsidR="00E546F5" w:rsidRDefault="00951CE2">
            <w:pPr>
              <w:pStyle w:val="Tier3Bullet"/>
            </w:pPr>
            <w:r>
              <w:tab/>
            </w:r>
            <w:r>
              <w:tab/>
              <w:t>-</w:t>
            </w:r>
            <w:r>
              <w:tab/>
              <w:t xml:space="preserve">for </w:t>
            </w:r>
            <w:r>
              <w:t>fitting to or equipping such ships, boats or other vessels;</w:t>
            </w:r>
          </w:p>
          <w:p w14:paraId="5910446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4470" w14:textId="77777777" w:rsidR="00E546F5" w:rsidRDefault="00951CE2">
            <w:pPr>
              <w:pStyle w:val="Tier3Bullet"/>
            </w:pPr>
            <w:r>
              <w:tab/>
            </w:r>
            <w:r>
              <w:tab/>
              <w:t>-</w:t>
            </w:r>
            <w:r>
              <w:tab/>
              <w:t>for equipping the above platforms;</w:t>
            </w:r>
          </w:p>
          <w:p w14:paraId="5910447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72" w14:textId="77777777" w:rsidR="00E546F5" w:rsidRDefault="00951CE2">
            <w:pPr>
              <w:pStyle w:val="NormalinTable"/>
            </w:pPr>
            <w:r>
              <w:t>0.0%</w:t>
            </w:r>
          </w:p>
        </w:tc>
      </w:tr>
      <w:tr w:rsidR="00E546F5" w14:paraId="591044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74" w14:textId="77777777" w:rsidR="00E546F5" w:rsidRDefault="00951CE2">
            <w:pPr>
              <w:pStyle w:val="NormalinTable"/>
            </w:pPr>
            <w:r>
              <w:t>6211330000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75" w14:textId="77777777" w:rsidR="00E546F5" w:rsidRDefault="00951CE2">
            <w:pPr>
              <w:pStyle w:val="Tier1"/>
            </w:pPr>
            <w:r>
              <w:t>Tracksuits, ski suits and swimwear; other garments</w:t>
            </w:r>
          </w:p>
          <w:p w14:paraId="59104476" w14:textId="77777777" w:rsidR="00E546F5" w:rsidRDefault="00951CE2">
            <w:pPr>
              <w:pStyle w:val="Tier2"/>
            </w:pPr>
            <w:r>
              <w:t>-</w:t>
            </w:r>
            <w:r>
              <w:tab/>
              <w:t>Other garments, men's or boys'</w:t>
            </w:r>
          </w:p>
          <w:p w14:paraId="59104477" w14:textId="77777777" w:rsidR="00E546F5" w:rsidRDefault="00951CE2">
            <w:pPr>
              <w:pStyle w:val="Tier3"/>
            </w:pPr>
            <w:r>
              <w:t>-</w:t>
            </w:r>
            <w:r>
              <w:tab/>
              <w:t>-</w:t>
            </w:r>
            <w:r>
              <w:tab/>
              <w:t xml:space="preserve">Of </w:t>
            </w:r>
            <w:r>
              <w:t>man-made fibres</w:t>
            </w:r>
          </w:p>
          <w:p w14:paraId="5910447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479" w14:textId="77777777" w:rsidR="00E546F5" w:rsidRDefault="00951CE2">
            <w:pPr>
              <w:pStyle w:val="Tier3Bullet"/>
            </w:pPr>
            <w:r>
              <w:tab/>
            </w:r>
            <w:r>
              <w:tab/>
              <w:t>-</w:t>
            </w:r>
            <w:r>
              <w:tab/>
              <w:t>for fitting to or equipping such ships, boats or other vessels;</w:t>
            </w:r>
          </w:p>
          <w:p w14:paraId="5910447A" w14:textId="77777777" w:rsidR="00E546F5" w:rsidRDefault="00951CE2">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14:paraId="5910447B" w14:textId="77777777" w:rsidR="00E546F5" w:rsidRDefault="00951CE2">
            <w:pPr>
              <w:pStyle w:val="Tier3Bullet"/>
            </w:pPr>
            <w:r>
              <w:tab/>
            </w:r>
            <w:r>
              <w:tab/>
              <w:t>-</w:t>
            </w:r>
            <w:r>
              <w:tab/>
              <w:t>for equipping the above platforms;</w:t>
            </w:r>
          </w:p>
          <w:p w14:paraId="5910447C" w14:textId="77777777" w:rsidR="00E546F5" w:rsidRDefault="00951CE2">
            <w:pPr>
              <w:pStyle w:val="Tier3Bullet"/>
            </w:pP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7D" w14:textId="77777777" w:rsidR="00E546F5" w:rsidRDefault="00951CE2">
            <w:pPr>
              <w:pStyle w:val="NormalinTable"/>
            </w:pPr>
            <w:r>
              <w:t>0.0%</w:t>
            </w:r>
          </w:p>
        </w:tc>
      </w:tr>
      <w:tr w:rsidR="00E546F5" w14:paraId="591044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7F" w14:textId="77777777" w:rsidR="00E546F5" w:rsidRDefault="00951CE2">
            <w:pPr>
              <w:pStyle w:val="NormalinTable"/>
            </w:pPr>
            <w:r>
              <w:t>6211390000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80" w14:textId="77777777" w:rsidR="00E546F5" w:rsidRDefault="00951CE2">
            <w:pPr>
              <w:pStyle w:val="Tier1"/>
            </w:pPr>
            <w:r>
              <w:t>Tracksuits, ski suits and swimwear; other garments</w:t>
            </w:r>
          </w:p>
          <w:p w14:paraId="59104481" w14:textId="77777777" w:rsidR="00E546F5" w:rsidRDefault="00951CE2">
            <w:pPr>
              <w:pStyle w:val="Tier2"/>
            </w:pPr>
            <w:r>
              <w:t>-</w:t>
            </w:r>
            <w:r>
              <w:tab/>
              <w:t>Other garments, men's or boys'</w:t>
            </w:r>
          </w:p>
          <w:p w14:paraId="59104482" w14:textId="77777777" w:rsidR="00E546F5" w:rsidRDefault="00951CE2">
            <w:pPr>
              <w:pStyle w:val="Tier3"/>
            </w:pPr>
            <w:r>
              <w:t>-</w:t>
            </w:r>
            <w:r>
              <w:tab/>
              <w:t>-</w:t>
            </w:r>
            <w:r>
              <w:tab/>
              <w:t>Of other textile materials</w:t>
            </w:r>
          </w:p>
          <w:p w14:paraId="59104483"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4484" w14:textId="77777777" w:rsidR="00E546F5" w:rsidRDefault="00951CE2">
            <w:pPr>
              <w:pStyle w:val="Tier3Bullet"/>
            </w:pPr>
            <w:r>
              <w:tab/>
            </w:r>
            <w:r>
              <w:tab/>
              <w:t>-</w:t>
            </w:r>
            <w:r>
              <w:tab/>
              <w:t>for fitting to or equipping such ships, boats or other vessels;</w:t>
            </w:r>
          </w:p>
          <w:p w14:paraId="59104485"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4486" w14:textId="77777777" w:rsidR="00E546F5" w:rsidRDefault="00951CE2">
            <w:pPr>
              <w:pStyle w:val="Tier3Bullet"/>
            </w:pPr>
            <w:r>
              <w:tab/>
            </w:r>
            <w:r>
              <w:tab/>
              <w:t>-</w:t>
            </w:r>
            <w:r>
              <w:tab/>
              <w:t>for equipping the above platforms;</w:t>
            </w:r>
          </w:p>
          <w:p w14:paraId="5910448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88" w14:textId="77777777" w:rsidR="00E546F5" w:rsidRDefault="00951CE2">
            <w:pPr>
              <w:pStyle w:val="NormalinTable"/>
            </w:pPr>
            <w:r>
              <w:t>0.0%</w:t>
            </w:r>
          </w:p>
        </w:tc>
      </w:tr>
      <w:tr w:rsidR="00E546F5" w14:paraId="591044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8A" w14:textId="77777777" w:rsidR="00E546F5" w:rsidRDefault="00951CE2">
            <w:pPr>
              <w:pStyle w:val="NormalinTable"/>
            </w:pPr>
            <w:r>
              <w:t>6211</w:t>
            </w:r>
            <w:r>
              <w:t>420000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8B" w14:textId="77777777" w:rsidR="00E546F5" w:rsidRDefault="00951CE2">
            <w:pPr>
              <w:pStyle w:val="Tier1"/>
            </w:pPr>
            <w:r>
              <w:t>Tracksuits, ski suits and swimwear; other garments</w:t>
            </w:r>
          </w:p>
          <w:p w14:paraId="5910448C" w14:textId="77777777" w:rsidR="00E546F5" w:rsidRDefault="00951CE2">
            <w:pPr>
              <w:pStyle w:val="Tier2"/>
            </w:pPr>
            <w:r>
              <w:t>-</w:t>
            </w:r>
            <w:r>
              <w:tab/>
              <w:t>Other garments, women's or girls'</w:t>
            </w:r>
          </w:p>
          <w:p w14:paraId="5910448D" w14:textId="77777777" w:rsidR="00E546F5" w:rsidRDefault="00951CE2">
            <w:pPr>
              <w:pStyle w:val="Tier3"/>
            </w:pPr>
            <w:r>
              <w:t>-</w:t>
            </w:r>
            <w:r>
              <w:tab/>
              <w:t>-</w:t>
            </w:r>
            <w:r>
              <w:tab/>
              <w:t>Of cotton</w:t>
            </w:r>
          </w:p>
          <w:p w14:paraId="5910448E"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448F" w14:textId="77777777" w:rsidR="00E546F5" w:rsidRDefault="00951CE2">
            <w:pPr>
              <w:pStyle w:val="Tier3Bullet"/>
            </w:pPr>
            <w:r>
              <w:tab/>
            </w:r>
            <w:r>
              <w:tab/>
              <w:t>-</w:t>
            </w:r>
            <w:r>
              <w:tab/>
              <w:t>for fitting to or equipping such ships, boats or other vessels;</w:t>
            </w:r>
          </w:p>
          <w:p w14:paraId="5910449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4491" w14:textId="77777777" w:rsidR="00E546F5" w:rsidRDefault="00951CE2">
            <w:pPr>
              <w:pStyle w:val="Tier3Bullet"/>
            </w:pPr>
            <w:r>
              <w:tab/>
            </w:r>
            <w:r>
              <w:tab/>
              <w:t>-</w:t>
            </w:r>
            <w:r>
              <w:tab/>
              <w:t>for equipping the above platforms;</w:t>
            </w:r>
          </w:p>
          <w:p w14:paraId="5910449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93" w14:textId="77777777" w:rsidR="00E546F5" w:rsidRDefault="00951CE2">
            <w:pPr>
              <w:pStyle w:val="NormalinTable"/>
            </w:pPr>
            <w:r>
              <w:t>0.0%</w:t>
            </w:r>
          </w:p>
        </w:tc>
      </w:tr>
      <w:tr w:rsidR="00E546F5" w14:paraId="591044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95" w14:textId="77777777" w:rsidR="00E546F5" w:rsidRDefault="00951CE2">
            <w:pPr>
              <w:pStyle w:val="NormalinTable"/>
            </w:pPr>
            <w:r>
              <w:t>6211430000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96" w14:textId="77777777" w:rsidR="00E546F5" w:rsidRDefault="00951CE2">
            <w:pPr>
              <w:pStyle w:val="Tier1"/>
            </w:pPr>
            <w:r>
              <w:t>Tracksuits, ski suits and swimwear; other garments</w:t>
            </w:r>
          </w:p>
          <w:p w14:paraId="59104497" w14:textId="77777777" w:rsidR="00E546F5" w:rsidRDefault="00951CE2">
            <w:pPr>
              <w:pStyle w:val="Tier2"/>
            </w:pPr>
            <w:r>
              <w:t>-</w:t>
            </w:r>
            <w:r>
              <w:tab/>
              <w:t xml:space="preserve">Other </w:t>
            </w:r>
            <w:r>
              <w:t>garments, women's or girls'</w:t>
            </w:r>
          </w:p>
          <w:p w14:paraId="59104498" w14:textId="77777777" w:rsidR="00E546F5" w:rsidRDefault="00951CE2">
            <w:pPr>
              <w:pStyle w:val="Tier3"/>
            </w:pPr>
            <w:r>
              <w:t>-</w:t>
            </w:r>
            <w:r>
              <w:tab/>
              <w:t>-</w:t>
            </w:r>
            <w:r>
              <w:tab/>
              <w:t>Of man-made fibres</w:t>
            </w:r>
          </w:p>
          <w:p w14:paraId="5910449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49A" w14:textId="77777777" w:rsidR="00E546F5" w:rsidRDefault="00951CE2">
            <w:pPr>
              <w:pStyle w:val="Tier3Bullet"/>
            </w:pPr>
            <w:r>
              <w:tab/>
            </w:r>
            <w:r>
              <w:tab/>
              <w:t>-</w:t>
            </w:r>
            <w:r>
              <w:tab/>
              <w:t>for fitting to or equipping such ships, boats or oth</w:t>
            </w:r>
            <w:r>
              <w:t>er vessels;</w:t>
            </w:r>
          </w:p>
          <w:p w14:paraId="5910449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49C" w14:textId="77777777" w:rsidR="00E546F5" w:rsidRDefault="00951CE2">
            <w:pPr>
              <w:pStyle w:val="Tier3Bullet"/>
            </w:pPr>
            <w:r>
              <w:tab/>
            </w:r>
            <w:r>
              <w:tab/>
              <w:t>-</w:t>
            </w:r>
            <w:r>
              <w:tab/>
              <w:t>for equipp</w:t>
            </w:r>
            <w:r>
              <w:t>ing the above platforms;</w:t>
            </w:r>
          </w:p>
          <w:p w14:paraId="5910449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9E" w14:textId="77777777" w:rsidR="00E546F5" w:rsidRDefault="00951CE2">
            <w:pPr>
              <w:pStyle w:val="NormalinTable"/>
            </w:pPr>
            <w:r>
              <w:t>0.0%</w:t>
            </w:r>
          </w:p>
        </w:tc>
      </w:tr>
      <w:tr w:rsidR="00E546F5" w14:paraId="591044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A0" w14:textId="77777777" w:rsidR="00E546F5" w:rsidRDefault="00951CE2">
            <w:pPr>
              <w:pStyle w:val="NormalinTable"/>
            </w:pPr>
            <w:r>
              <w:t>6211490000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A1" w14:textId="77777777" w:rsidR="00E546F5" w:rsidRDefault="00951CE2">
            <w:pPr>
              <w:pStyle w:val="Tier1"/>
            </w:pPr>
            <w:r>
              <w:t>Tracksuits, ski suits and swimwear; other garments</w:t>
            </w:r>
          </w:p>
          <w:p w14:paraId="591044A2" w14:textId="77777777" w:rsidR="00E546F5" w:rsidRDefault="00951CE2">
            <w:pPr>
              <w:pStyle w:val="Tier2"/>
            </w:pPr>
            <w:r>
              <w:t>-</w:t>
            </w:r>
            <w:r>
              <w:tab/>
              <w:t>Other garments, women's or girls'</w:t>
            </w:r>
          </w:p>
          <w:p w14:paraId="591044A3" w14:textId="77777777" w:rsidR="00E546F5" w:rsidRDefault="00951CE2">
            <w:pPr>
              <w:pStyle w:val="Tier3"/>
            </w:pPr>
            <w:r>
              <w:t>-</w:t>
            </w:r>
            <w:r>
              <w:tab/>
              <w:t>-</w:t>
            </w:r>
            <w:r>
              <w:tab/>
              <w:t>Of other textile materials</w:t>
            </w:r>
          </w:p>
          <w:p w14:paraId="591044A4"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4A5" w14:textId="77777777" w:rsidR="00E546F5" w:rsidRDefault="00951CE2">
            <w:pPr>
              <w:pStyle w:val="Tier3Bullet"/>
            </w:pPr>
            <w:r>
              <w:tab/>
            </w:r>
            <w:r>
              <w:tab/>
              <w:t>-</w:t>
            </w:r>
            <w:r>
              <w:tab/>
              <w:t>for fitting to or equipping such ships, boats or other vessels;</w:t>
            </w:r>
          </w:p>
          <w:p w14:paraId="591044A6"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4A7" w14:textId="77777777" w:rsidR="00E546F5" w:rsidRDefault="00951CE2">
            <w:pPr>
              <w:pStyle w:val="Tier3Bullet"/>
            </w:pPr>
            <w:r>
              <w:tab/>
            </w:r>
            <w:r>
              <w:tab/>
              <w:t>-</w:t>
            </w:r>
            <w:r>
              <w:tab/>
              <w:t>for equipping the above platforms;</w:t>
            </w:r>
          </w:p>
          <w:p w14:paraId="591044A8"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A9" w14:textId="77777777" w:rsidR="00E546F5" w:rsidRDefault="00951CE2">
            <w:pPr>
              <w:pStyle w:val="NormalinTable"/>
            </w:pPr>
            <w:r>
              <w:t>0.0%</w:t>
            </w:r>
          </w:p>
        </w:tc>
      </w:tr>
      <w:tr w:rsidR="00E546F5" w14:paraId="591044B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AB" w14:textId="77777777" w:rsidR="00E546F5" w:rsidRDefault="00951CE2">
            <w:pPr>
              <w:pStyle w:val="NormalinTable"/>
            </w:pPr>
            <w:r>
              <w:t>6214000000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AC" w14:textId="77777777" w:rsidR="00E546F5" w:rsidRDefault="00951CE2">
            <w:pPr>
              <w:pStyle w:val="Tier1"/>
            </w:pPr>
            <w:r>
              <w:t>Shawls, scarves, mufflers, mantillas, veils and the like</w:t>
            </w:r>
          </w:p>
          <w:p w14:paraId="591044AD" w14:textId="77777777" w:rsidR="00E546F5" w:rsidRDefault="00951CE2">
            <w:pPr>
              <w:pStyle w:val="Tier1Bullet"/>
            </w:pPr>
            <w:r>
              <w:t>-</w:t>
            </w:r>
            <w:r>
              <w:tab/>
              <w:t xml:space="preserve">for incorporation in ships, boats or other vessels listed in Table 1, for the purposes of their construction, repair, maintenance or </w:t>
            </w:r>
            <w:r>
              <w:t>conversion;</w:t>
            </w:r>
          </w:p>
          <w:p w14:paraId="591044AE" w14:textId="77777777" w:rsidR="00E546F5" w:rsidRDefault="00951CE2">
            <w:pPr>
              <w:pStyle w:val="Tier1Bullet"/>
            </w:pPr>
            <w:r>
              <w:t>-</w:t>
            </w:r>
            <w:r>
              <w:tab/>
              <w:t>for fitting to or equipping such ships, boats or other vessels;</w:t>
            </w:r>
          </w:p>
          <w:p w14:paraId="591044AF"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44B0" w14:textId="77777777" w:rsidR="00E546F5" w:rsidRDefault="00951CE2">
            <w:pPr>
              <w:pStyle w:val="Tier1Bullet"/>
            </w:pPr>
            <w:r>
              <w:t>-</w:t>
            </w:r>
            <w:r>
              <w:tab/>
              <w:t>for equipping the above platforms;</w:t>
            </w:r>
          </w:p>
          <w:p w14:paraId="591044B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B2" w14:textId="77777777" w:rsidR="00E546F5" w:rsidRDefault="00951CE2">
            <w:pPr>
              <w:pStyle w:val="NormalinTable"/>
            </w:pPr>
            <w:r>
              <w:t>0.0%</w:t>
            </w:r>
          </w:p>
        </w:tc>
      </w:tr>
      <w:tr w:rsidR="00E546F5" w14:paraId="591044B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B4" w14:textId="77777777" w:rsidR="00E546F5" w:rsidRDefault="00951CE2">
            <w:pPr>
              <w:pStyle w:val="NormalinTable"/>
            </w:pPr>
            <w:r>
              <w:t>6215000000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B5" w14:textId="77777777" w:rsidR="00E546F5" w:rsidRDefault="00951CE2">
            <w:pPr>
              <w:pStyle w:val="Tier1"/>
            </w:pPr>
            <w:r>
              <w:t>Ties, bow ties and cravats</w:t>
            </w:r>
          </w:p>
          <w:p w14:paraId="591044B6"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44B7" w14:textId="77777777" w:rsidR="00E546F5" w:rsidRDefault="00951CE2">
            <w:pPr>
              <w:pStyle w:val="Tier1Bullet"/>
            </w:pPr>
            <w:r>
              <w:t>-</w:t>
            </w:r>
            <w:r>
              <w:tab/>
              <w:t>for fitting to or equipping such ships, boats or other vessels;</w:t>
            </w:r>
          </w:p>
          <w:p w14:paraId="591044B8"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44B9" w14:textId="77777777" w:rsidR="00E546F5" w:rsidRDefault="00951CE2">
            <w:pPr>
              <w:pStyle w:val="Tier1Bullet"/>
            </w:pPr>
            <w:r>
              <w:t>-</w:t>
            </w:r>
            <w:r>
              <w:tab/>
              <w:t>for equipping the above platforms;</w:t>
            </w:r>
          </w:p>
          <w:p w14:paraId="591044B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BB" w14:textId="77777777" w:rsidR="00E546F5" w:rsidRDefault="00951CE2">
            <w:pPr>
              <w:pStyle w:val="NormalinTable"/>
            </w:pPr>
            <w:r>
              <w:t>0.0%</w:t>
            </w:r>
          </w:p>
        </w:tc>
      </w:tr>
      <w:tr w:rsidR="00E546F5" w14:paraId="591044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BD" w14:textId="77777777" w:rsidR="00E546F5" w:rsidRDefault="00951CE2">
            <w:pPr>
              <w:pStyle w:val="NormalinTable"/>
            </w:pPr>
            <w:r>
              <w:t>6216</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BE" w14:textId="77777777" w:rsidR="00E546F5" w:rsidRDefault="00951CE2">
            <w:pPr>
              <w:pStyle w:val="Tier1"/>
            </w:pPr>
            <w:r>
              <w:t>Gloves, mittens and mitts</w:t>
            </w:r>
          </w:p>
          <w:p w14:paraId="591044BF" w14:textId="77777777" w:rsidR="00E546F5" w:rsidRDefault="00951CE2">
            <w:pPr>
              <w:pStyle w:val="Tier1Bullet"/>
            </w:pPr>
            <w:r>
              <w:t>-</w:t>
            </w:r>
            <w:r>
              <w:tab/>
              <w:t>for incorporation in ships, boats or other vessels listed in Table 1, for the purposes of their construction, repair, maintenance or conversion;</w:t>
            </w:r>
          </w:p>
          <w:p w14:paraId="591044C0" w14:textId="77777777" w:rsidR="00E546F5" w:rsidRDefault="00951CE2">
            <w:pPr>
              <w:pStyle w:val="Tier1Bullet"/>
            </w:pPr>
            <w:r>
              <w:t>-</w:t>
            </w:r>
            <w:r>
              <w:tab/>
              <w:t>for fitting to or equipping such ships, boats or other vessels;</w:t>
            </w:r>
          </w:p>
          <w:p w14:paraId="591044C1" w14:textId="77777777" w:rsidR="00E546F5" w:rsidRDefault="00951CE2">
            <w:pPr>
              <w:pStyle w:val="Tier1Bullet"/>
            </w:pPr>
            <w:r>
              <w:t>-</w:t>
            </w:r>
            <w:r>
              <w:tab/>
              <w:t>for inco</w:t>
            </w:r>
            <w:r>
              <w:t>rporation, for the purposes of their construction, repair, maintenance or conversion, in drilling or production platforms listed below: fixed, of subheading ex 8430 49 or floating or submersible of subheading 8905 20;</w:t>
            </w:r>
          </w:p>
          <w:p w14:paraId="591044C2" w14:textId="77777777" w:rsidR="00E546F5" w:rsidRDefault="00951CE2">
            <w:pPr>
              <w:pStyle w:val="Tier1Bullet"/>
            </w:pPr>
            <w:r>
              <w:t>-</w:t>
            </w:r>
            <w:r>
              <w:tab/>
              <w:t xml:space="preserve">for equipping the above </w:t>
            </w:r>
            <w:r>
              <w:t>platforms;</w:t>
            </w:r>
          </w:p>
          <w:p w14:paraId="591044C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C4" w14:textId="77777777" w:rsidR="00E546F5" w:rsidRDefault="00951CE2">
            <w:pPr>
              <w:pStyle w:val="NormalinTable"/>
            </w:pPr>
            <w:r>
              <w:t>0.0%</w:t>
            </w:r>
          </w:p>
        </w:tc>
      </w:tr>
      <w:tr w:rsidR="00E546F5" w14:paraId="591044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C6" w14:textId="77777777" w:rsidR="00E546F5" w:rsidRDefault="00951CE2">
            <w:pPr>
              <w:pStyle w:val="NormalinTable"/>
            </w:pPr>
            <w:r>
              <w:t>6217000000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C7" w14:textId="77777777" w:rsidR="00E546F5" w:rsidRDefault="00951CE2">
            <w:pPr>
              <w:pStyle w:val="Tier1"/>
            </w:pPr>
            <w:r>
              <w:t>Other made-up clothing accessories; parts of garments or of clothing accessories, other than those of heading 6212</w:t>
            </w:r>
          </w:p>
          <w:p w14:paraId="591044C8"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44C9" w14:textId="77777777" w:rsidR="00E546F5" w:rsidRDefault="00951CE2">
            <w:pPr>
              <w:pStyle w:val="Tier1Bullet"/>
            </w:pPr>
            <w:r>
              <w:t>-</w:t>
            </w:r>
            <w:r>
              <w:tab/>
              <w:t>for fitting to or equipping such ships, boats or other vessels;</w:t>
            </w:r>
          </w:p>
          <w:p w14:paraId="591044CA"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44CB" w14:textId="77777777" w:rsidR="00E546F5" w:rsidRDefault="00951CE2">
            <w:pPr>
              <w:pStyle w:val="Tier1Bullet"/>
            </w:pPr>
            <w:r>
              <w:t>-</w:t>
            </w:r>
            <w:r>
              <w:tab/>
              <w:t>for equipping the above platforms;</w:t>
            </w:r>
          </w:p>
          <w:p w14:paraId="591044C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CD" w14:textId="77777777" w:rsidR="00E546F5" w:rsidRDefault="00951CE2">
            <w:pPr>
              <w:pStyle w:val="NormalinTable"/>
            </w:pPr>
            <w:r>
              <w:t>0.0%</w:t>
            </w:r>
          </w:p>
        </w:tc>
      </w:tr>
      <w:tr w:rsidR="00E546F5" w14:paraId="591044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CF" w14:textId="77777777" w:rsidR="00E546F5" w:rsidRDefault="00951CE2">
            <w:pPr>
              <w:pStyle w:val="NormalinTable"/>
            </w:pPr>
            <w:r>
              <w:t>6217000000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D0" w14:textId="77777777" w:rsidR="00E546F5" w:rsidRDefault="00951CE2">
            <w:pPr>
              <w:pStyle w:val="Tier1"/>
            </w:pPr>
            <w:r>
              <w:t>Other made-up clothing accessories; parts of garments or of clothing accessories, other than those of heading 6212</w:t>
            </w:r>
          </w:p>
          <w:p w14:paraId="591044D1" w14:textId="77777777" w:rsidR="00E546F5" w:rsidRDefault="00951CE2">
            <w:pPr>
              <w:pStyle w:val="Tier1Bullet"/>
            </w:pPr>
            <w:r>
              <w:t>-</w:t>
            </w:r>
            <w:r>
              <w:tab/>
              <w:t>use by, or on behalf of, the UK Armed Forces, individually or in cooperation with other States</w:t>
            </w:r>
          </w:p>
          <w:p w14:paraId="591044D2" w14:textId="77777777" w:rsidR="00E546F5" w:rsidRDefault="00951CE2">
            <w:pPr>
              <w:pStyle w:val="Tier1Bullet"/>
            </w:pPr>
            <w:r>
              <w:tab/>
              <w:t xml:space="preserve">a) for defending the </w:t>
            </w:r>
            <w:r>
              <w:t>territorial integrity of the United Kingdom, or</w:t>
            </w:r>
          </w:p>
          <w:p w14:paraId="591044D3" w14:textId="77777777" w:rsidR="00E546F5" w:rsidRDefault="00951CE2">
            <w:pPr>
              <w:pStyle w:val="Tier1Bullet"/>
            </w:pPr>
            <w:r>
              <w:tab/>
              <w:t>b) in participating in international peace-keeping or support operations, or</w:t>
            </w:r>
          </w:p>
          <w:p w14:paraId="591044D4" w14:textId="77777777" w:rsidR="00E546F5" w:rsidRDefault="00951CE2">
            <w:pPr>
              <w:pStyle w:val="Tier1Bullet"/>
            </w:pPr>
            <w:r>
              <w:tab/>
              <w:t>c) for other military purposes like the protection of nationals of the United Kingdom from social or military unrest or,</w:t>
            </w:r>
          </w:p>
          <w:p w14:paraId="591044D5" w14:textId="77777777" w:rsidR="00E546F5" w:rsidRDefault="00951CE2">
            <w:pPr>
              <w:pStyle w:val="Tier1Bullet"/>
            </w:pPr>
            <w:r>
              <w:tab/>
              <w:t xml:space="preserve">d) for </w:t>
            </w:r>
            <w:r>
              <w:t>training purposes, or</w:t>
            </w:r>
          </w:p>
          <w:p w14:paraId="591044D6"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D7" w14:textId="77777777" w:rsidR="00E546F5" w:rsidRDefault="00951CE2">
            <w:pPr>
              <w:pStyle w:val="NormalinTable"/>
            </w:pPr>
            <w:r>
              <w:t>0.0%</w:t>
            </w:r>
          </w:p>
        </w:tc>
      </w:tr>
    </w:tbl>
    <w:p w14:paraId="591044D9" w14:textId="77777777" w:rsidR="00E546F5" w:rsidRDefault="00951CE2">
      <w:pPr>
        <w:pStyle w:val="Heading1"/>
      </w:pPr>
      <w:r>
        <w:t>Chapter 63 : Other Made-Up Textile Articles; Sets; Worn Clothing and Worn Textile Articles; Rags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4D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4DA" w14:textId="77777777" w:rsidR="00E546F5" w:rsidRDefault="00951CE2">
            <w:pPr>
              <w:pStyle w:val="NormalinTable"/>
              <w:rPr>
                <w:b/>
                <w:bCs w:val="0"/>
                <w:color w:val="FFFFFF"/>
              </w:rPr>
            </w:pPr>
            <w:r>
              <w:rPr>
                <w:b/>
                <w:bCs w:val="0"/>
                <w:color w:val="FFFFFF"/>
              </w:rPr>
              <w:t>Commodi</w:t>
            </w:r>
            <w:r>
              <w:rPr>
                <w:b/>
                <w:bCs w:val="0"/>
                <w:color w:val="FFFFFF"/>
              </w:rPr>
              <w:t>ty code</w:t>
            </w:r>
          </w:p>
        </w:tc>
        <w:tc>
          <w:tcPr>
            <w:tcW w:w="5410" w:type="dxa"/>
            <w:tcBorders>
              <w:top w:val="single" w:sz="4" w:space="0" w:color="A6A6A6"/>
            </w:tcBorders>
            <w:shd w:val="clear" w:color="auto" w:fill="auto"/>
            <w:tcMar>
              <w:top w:w="0" w:type="dxa"/>
              <w:left w:w="108" w:type="dxa"/>
              <w:bottom w:w="0" w:type="dxa"/>
              <w:right w:w="108" w:type="dxa"/>
            </w:tcMar>
          </w:tcPr>
          <w:p w14:paraId="591044D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4DC" w14:textId="77777777" w:rsidR="00E546F5" w:rsidRDefault="00951CE2">
            <w:pPr>
              <w:pStyle w:val="NormalinTable"/>
              <w:rPr>
                <w:b/>
                <w:bCs w:val="0"/>
                <w:color w:val="FFFFFF"/>
              </w:rPr>
            </w:pPr>
            <w:r>
              <w:rPr>
                <w:b/>
                <w:bCs w:val="0"/>
                <w:color w:val="FFFFFF"/>
              </w:rPr>
              <w:t>Duty expression</w:t>
            </w:r>
          </w:p>
        </w:tc>
      </w:tr>
      <w:tr w:rsidR="00E546F5" w14:paraId="591044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DE" w14:textId="77777777" w:rsidR="00E546F5" w:rsidRDefault="00951CE2">
            <w:pPr>
              <w:pStyle w:val="NormalinTable"/>
            </w:pPr>
            <w:r>
              <w:t>6301000000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DF" w14:textId="77777777" w:rsidR="00E546F5" w:rsidRDefault="00951CE2">
            <w:pPr>
              <w:pStyle w:val="Tier1"/>
            </w:pPr>
            <w:r>
              <w:t>Blankets and travelling rugs</w:t>
            </w:r>
          </w:p>
          <w:p w14:paraId="591044E0" w14:textId="77777777" w:rsidR="00E546F5" w:rsidRDefault="00951CE2">
            <w:pPr>
              <w:pStyle w:val="Tier1Bullet"/>
            </w:pPr>
            <w:r>
              <w:t>-</w:t>
            </w:r>
            <w:r>
              <w:tab/>
              <w:t>for incorporation in ships, boats or other vessels listed in Table 1, for the purposes of their construction, repair, maintenance or conversion;</w:t>
            </w:r>
          </w:p>
          <w:p w14:paraId="591044E1" w14:textId="77777777" w:rsidR="00E546F5" w:rsidRDefault="00951CE2">
            <w:pPr>
              <w:pStyle w:val="Tier1Bullet"/>
            </w:pPr>
            <w:r>
              <w:t>-</w:t>
            </w:r>
            <w:r>
              <w:tab/>
              <w:t xml:space="preserve">for </w:t>
            </w:r>
            <w:r>
              <w:t>fitting to or equipping such ships, boats or other vessels;</w:t>
            </w:r>
          </w:p>
          <w:p w14:paraId="591044E2"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44E3" w14:textId="77777777" w:rsidR="00E546F5" w:rsidRDefault="00951CE2">
            <w:pPr>
              <w:pStyle w:val="Tier1Bullet"/>
            </w:pPr>
            <w:r>
              <w:t>-</w:t>
            </w:r>
            <w:r>
              <w:tab/>
              <w:t>for equipping the above platforms;</w:t>
            </w:r>
          </w:p>
          <w:p w14:paraId="591044E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E5" w14:textId="77777777" w:rsidR="00E546F5" w:rsidRDefault="00951CE2">
            <w:pPr>
              <w:pStyle w:val="NormalinTable"/>
            </w:pPr>
            <w:r>
              <w:t>0.0%</w:t>
            </w:r>
          </w:p>
        </w:tc>
      </w:tr>
      <w:tr w:rsidR="00E546F5" w14:paraId="591044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E7" w14:textId="77777777" w:rsidR="00E546F5" w:rsidRDefault="00951CE2">
            <w:pPr>
              <w:pStyle w:val="NormalinTable"/>
            </w:pPr>
            <w:r>
              <w:t>6302000000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E8" w14:textId="77777777" w:rsidR="00E546F5" w:rsidRDefault="00951CE2">
            <w:pPr>
              <w:pStyle w:val="Tier1"/>
            </w:pPr>
            <w:r>
              <w:t>Bedlinen, table linen, toilet linen and kitchen linen</w:t>
            </w:r>
          </w:p>
          <w:p w14:paraId="591044E9"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44EA" w14:textId="77777777" w:rsidR="00E546F5" w:rsidRDefault="00951CE2">
            <w:pPr>
              <w:pStyle w:val="Tier1Bullet"/>
            </w:pPr>
            <w:r>
              <w:t>-</w:t>
            </w:r>
            <w:r>
              <w:tab/>
              <w:t>for fitting to or equipping such ships, boats or other vessels;</w:t>
            </w:r>
          </w:p>
          <w:p w14:paraId="591044EB"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44EC" w14:textId="77777777" w:rsidR="00E546F5" w:rsidRDefault="00951CE2">
            <w:pPr>
              <w:pStyle w:val="Tier1Bullet"/>
            </w:pPr>
            <w:r>
              <w:t>-</w:t>
            </w:r>
            <w:r>
              <w:tab/>
              <w:t>for equipping the above platforms;</w:t>
            </w:r>
          </w:p>
          <w:p w14:paraId="591044E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EE" w14:textId="77777777" w:rsidR="00E546F5" w:rsidRDefault="00951CE2">
            <w:pPr>
              <w:pStyle w:val="NormalinTable"/>
            </w:pPr>
            <w:r>
              <w:t>0.0%</w:t>
            </w:r>
          </w:p>
        </w:tc>
      </w:tr>
      <w:tr w:rsidR="00E546F5" w14:paraId="591044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F0" w14:textId="77777777" w:rsidR="00E546F5" w:rsidRDefault="00951CE2">
            <w:pPr>
              <w:pStyle w:val="NormalinTable"/>
            </w:pPr>
            <w:r>
              <w:t>6303000000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F1" w14:textId="77777777" w:rsidR="00E546F5" w:rsidRDefault="00951CE2">
            <w:pPr>
              <w:pStyle w:val="Tier1"/>
            </w:pPr>
            <w:r>
              <w:t>Curtains (including drapes) and interior blinds; curtain or bed valances</w:t>
            </w:r>
          </w:p>
          <w:p w14:paraId="591044F2" w14:textId="77777777" w:rsidR="00E546F5" w:rsidRDefault="00951CE2">
            <w:pPr>
              <w:pStyle w:val="Tier1Bullet"/>
            </w:pPr>
            <w:r>
              <w:t>-</w:t>
            </w:r>
            <w:r>
              <w:tab/>
              <w:t>for incorporation in ships, boats or other vessels listed in Table 1, for the purposes of their construction, repair, maintenance or conversion;</w:t>
            </w:r>
          </w:p>
          <w:p w14:paraId="591044F3" w14:textId="77777777" w:rsidR="00E546F5" w:rsidRDefault="00951CE2">
            <w:pPr>
              <w:pStyle w:val="Tier1Bullet"/>
            </w:pPr>
            <w:r>
              <w:t>-</w:t>
            </w:r>
            <w:r>
              <w:tab/>
              <w:t xml:space="preserve">for fitting to or </w:t>
            </w:r>
            <w:r>
              <w:t>equipping such ships, boats or other vessels;</w:t>
            </w:r>
          </w:p>
          <w:p w14:paraId="591044F4"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44F5" w14:textId="77777777" w:rsidR="00E546F5" w:rsidRDefault="00951CE2">
            <w:pPr>
              <w:pStyle w:val="Tier1Bullet"/>
            </w:pPr>
            <w:r>
              <w:t>-</w:t>
            </w:r>
            <w:r>
              <w:tab/>
              <w:t>for equipping the above platforms;</w:t>
            </w:r>
          </w:p>
          <w:p w14:paraId="591044F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4F7" w14:textId="77777777" w:rsidR="00E546F5" w:rsidRDefault="00951CE2">
            <w:pPr>
              <w:pStyle w:val="NormalinTable"/>
            </w:pPr>
            <w:r>
              <w:t>0.0%</w:t>
            </w:r>
          </w:p>
        </w:tc>
      </w:tr>
      <w:tr w:rsidR="00E546F5" w14:paraId="591045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4F9" w14:textId="77777777" w:rsidR="00E546F5" w:rsidRDefault="00951CE2">
            <w:pPr>
              <w:pStyle w:val="NormalinTable"/>
            </w:pPr>
            <w:r>
              <w:t>6304000000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4FA" w14:textId="77777777" w:rsidR="00E546F5" w:rsidRDefault="00951CE2">
            <w:pPr>
              <w:pStyle w:val="Tier1"/>
            </w:pPr>
            <w:r>
              <w:t>Other furnishing articles, excluding those of heading 9404</w:t>
            </w:r>
          </w:p>
          <w:p w14:paraId="591044FB"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44FC" w14:textId="77777777" w:rsidR="00E546F5" w:rsidRDefault="00951CE2">
            <w:pPr>
              <w:pStyle w:val="Tier1Bullet"/>
            </w:pPr>
            <w:r>
              <w:t>-</w:t>
            </w:r>
            <w:r>
              <w:tab/>
              <w:t>for fitting to or equipping such ships, boats or other vessels;</w:t>
            </w:r>
          </w:p>
          <w:p w14:paraId="591044FD"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44FE" w14:textId="77777777" w:rsidR="00E546F5" w:rsidRDefault="00951CE2">
            <w:pPr>
              <w:pStyle w:val="Tier1Bullet"/>
            </w:pPr>
            <w:r>
              <w:t>-</w:t>
            </w:r>
            <w:r>
              <w:tab/>
              <w:t>for equipping the above platforms;</w:t>
            </w:r>
          </w:p>
          <w:p w14:paraId="591044F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00" w14:textId="77777777" w:rsidR="00E546F5" w:rsidRDefault="00951CE2">
            <w:pPr>
              <w:pStyle w:val="NormalinTable"/>
            </w:pPr>
            <w:r>
              <w:t>0.0%</w:t>
            </w:r>
          </w:p>
        </w:tc>
      </w:tr>
      <w:tr w:rsidR="00E546F5" w14:paraId="591045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02" w14:textId="77777777" w:rsidR="00E546F5" w:rsidRDefault="00951CE2">
            <w:pPr>
              <w:pStyle w:val="NormalinTable"/>
            </w:pPr>
            <w:r>
              <w:t>6305000000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03" w14:textId="77777777" w:rsidR="00E546F5" w:rsidRDefault="00951CE2">
            <w:pPr>
              <w:pStyle w:val="Tier1"/>
            </w:pPr>
            <w:r>
              <w:t>Sacks and bags, of a kind used for the packing of goods</w:t>
            </w:r>
          </w:p>
          <w:p w14:paraId="59104504" w14:textId="77777777" w:rsidR="00E546F5" w:rsidRDefault="00951CE2">
            <w:pPr>
              <w:pStyle w:val="Tier1Bullet"/>
            </w:pPr>
            <w:r>
              <w:t>-</w:t>
            </w:r>
            <w:r>
              <w:tab/>
              <w:t>use by, or on behalf of, the UK Armed Forces, individually or in cooperation with other States</w:t>
            </w:r>
          </w:p>
          <w:p w14:paraId="59104505" w14:textId="77777777" w:rsidR="00E546F5" w:rsidRDefault="00951CE2">
            <w:pPr>
              <w:pStyle w:val="Tier1Bullet"/>
            </w:pPr>
            <w:r>
              <w:tab/>
              <w:t>a) for defending the territorial integrity of the United Kingdom, or</w:t>
            </w:r>
          </w:p>
          <w:p w14:paraId="59104506" w14:textId="77777777" w:rsidR="00E546F5" w:rsidRDefault="00951CE2">
            <w:pPr>
              <w:pStyle w:val="Tier1Bullet"/>
            </w:pPr>
            <w:r>
              <w:tab/>
              <w:t>b) in participating i</w:t>
            </w:r>
            <w:r>
              <w:t>n international peace-keeping or support operations, or</w:t>
            </w:r>
          </w:p>
          <w:p w14:paraId="59104507" w14:textId="77777777" w:rsidR="00E546F5" w:rsidRDefault="00951CE2">
            <w:pPr>
              <w:pStyle w:val="Tier1Bullet"/>
            </w:pPr>
            <w:r>
              <w:tab/>
              <w:t>c) for other military purposes like the protection of nationals of the United Kingdom from social or military unrest or,</w:t>
            </w:r>
          </w:p>
          <w:p w14:paraId="59104508" w14:textId="77777777" w:rsidR="00E546F5" w:rsidRDefault="00951CE2">
            <w:pPr>
              <w:pStyle w:val="Tier1Bullet"/>
            </w:pPr>
            <w:r>
              <w:tab/>
              <w:t>d) for training purposes, or</w:t>
            </w:r>
          </w:p>
          <w:p w14:paraId="59104509" w14:textId="77777777" w:rsidR="00E546F5" w:rsidRDefault="00951CE2">
            <w:pPr>
              <w:pStyle w:val="Tier1Bullet"/>
            </w:pPr>
            <w:r>
              <w:tab/>
              <w:t>e) temporarily, for civil purposes in the custo</w:t>
            </w:r>
            <w:r>
              <w:t>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0A" w14:textId="77777777" w:rsidR="00E546F5" w:rsidRDefault="00951CE2">
            <w:pPr>
              <w:pStyle w:val="NormalinTable"/>
            </w:pPr>
            <w:r>
              <w:t>0.0%</w:t>
            </w:r>
          </w:p>
        </w:tc>
      </w:tr>
      <w:tr w:rsidR="00E546F5" w14:paraId="591045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0C" w14:textId="77777777" w:rsidR="00E546F5" w:rsidRDefault="00951CE2">
            <w:pPr>
              <w:pStyle w:val="NormalinTable"/>
            </w:pPr>
            <w:r>
              <w:t>6306000000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0D" w14:textId="77777777" w:rsidR="00E546F5" w:rsidRDefault="00951CE2">
            <w:pPr>
              <w:pStyle w:val="Tier1"/>
            </w:pPr>
            <w:r>
              <w:t>Tarpaulins, awnings and sunblinds; tents; sails for boats, sailboards or landcraft; camping goods</w:t>
            </w:r>
          </w:p>
          <w:p w14:paraId="5910450E"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450F" w14:textId="77777777" w:rsidR="00E546F5" w:rsidRDefault="00951CE2">
            <w:pPr>
              <w:pStyle w:val="Tier1Bullet"/>
            </w:pPr>
            <w:r>
              <w:t>-</w:t>
            </w:r>
            <w:r>
              <w:tab/>
              <w:t>for fitting to or equipping such ships, boats or other vessels;</w:t>
            </w:r>
          </w:p>
          <w:p w14:paraId="59104510"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4511" w14:textId="77777777" w:rsidR="00E546F5" w:rsidRDefault="00951CE2">
            <w:pPr>
              <w:pStyle w:val="Tier1Bullet"/>
            </w:pPr>
            <w:r>
              <w:t>-</w:t>
            </w:r>
            <w:r>
              <w:tab/>
              <w:t>for equipping the above platforms;</w:t>
            </w:r>
          </w:p>
          <w:p w14:paraId="5910451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13" w14:textId="77777777" w:rsidR="00E546F5" w:rsidRDefault="00951CE2">
            <w:pPr>
              <w:pStyle w:val="NormalinTable"/>
            </w:pPr>
            <w:r>
              <w:t>0.0%</w:t>
            </w:r>
          </w:p>
        </w:tc>
      </w:tr>
      <w:tr w:rsidR="00E546F5" w14:paraId="591045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15" w14:textId="77777777" w:rsidR="00E546F5" w:rsidRDefault="00951CE2">
            <w:pPr>
              <w:pStyle w:val="NormalinTable"/>
            </w:pPr>
            <w:r>
              <w:t>6307000000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16" w14:textId="77777777" w:rsidR="00E546F5" w:rsidRDefault="00951CE2">
            <w:pPr>
              <w:pStyle w:val="Tier1"/>
            </w:pPr>
            <w:r>
              <w:t>Other made-</w:t>
            </w:r>
            <w:r>
              <w:t>up articles, including dress patterns</w:t>
            </w:r>
          </w:p>
          <w:p w14:paraId="59104517" w14:textId="77777777" w:rsidR="00E546F5" w:rsidRDefault="00951CE2">
            <w:pPr>
              <w:pStyle w:val="Tier1Bullet"/>
            </w:pPr>
            <w:r>
              <w:t>-</w:t>
            </w:r>
            <w:r>
              <w:tab/>
              <w:t>use by, or on behalf of, the UK Armed Forces, individually or in cooperation with other States</w:t>
            </w:r>
          </w:p>
          <w:p w14:paraId="59104518" w14:textId="77777777" w:rsidR="00E546F5" w:rsidRDefault="00951CE2">
            <w:pPr>
              <w:pStyle w:val="Tier1Bullet"/>
            </w:pPr>
            <w:r>
              <w:tab/>
              <w:t>a) for defending the territorial integrity of the United Kingdom, or</w:t>
            </w:r>
          </w:p>
          <w:p w14:paraId="59104519" w14:textId="77777777" w:rsidR="00E546F5" w:rsidRDefault="00951CE2">
            <w:pPr>
              <w:pStyle w:val="Tier1Bullet"/>
            </w:pPr>
            <w:r>
              <w:tab/>
              <w:t>b) in participating in international peace-keeping</w:t>
            </w:r>
            <w:r>
              <w:t xml:space="preserve"> or support operations, or</w:t>
            </w:r>
          </w:p>
          <w:p w14:paraId="5910451A" w14:textId="77777777" w:rsidR="00E546F5" w:rsidRDefault="00951CE2">
            <w:pPr>
              <w:pStyle w:val="Tier1Bullet"/>
            </w:pPr>
            <w:r>
              <w:tab/>
              <w:t>c) for other military purposes like the protection of nationals of the United Kingdom from social or military unrest or,</w:t>
            </w:r>
          </w:p>
          <w:p w14:paraId="5910451B" w14:textId="77777777" w:rsidR="00E546F5" w:rsidRDefault="00951CE2">
            <w:pPr>
              <w:pStyle w:val="Tier1Bullet"/>
            </w:pPr>
            <w:r>
              <w:tab/>
              <w:t>d) for training purposes, or</w:t>
            </w:r>
          </w:p>
          <w:p w14:paraId="5910451C" w14:textId="77777777" w:rsidR="00E546F5" w:rsidRDefault="00951CE2">
            <w:pPr>
              <w:pStyle w:val="Tier1Bullet"/>
            </w:pPr>
            <w:r>
              <w:tab/>
              <w:t xml:space="preserve">e) temporarily, for civil purposes in the customs territory of the </w:t>
            </w:r>
            <w:r>
              <w:t>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1D" w14:textId="77777777" w:rsidR="00E546F5" w:rsidRDefault="00951CE2">
            <w:pPr>
              <w:pStyle w:val="NormalinTable"/>
            </w:pPr>
            <w:r>
              <w:t>0.0%</w:t>
            </w:r>
          </w:p>
        </w:tc>
      </w:tr>
      <w:tr w:rsidR="00E546F5" w14:paraId="591045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1F" w14:textId="77777777" w:rsidR="00E546F5" w:rsidRDefault="00951CE2">
            <w:pPr>
              <w:pStyle w:val="NormalinTable"/>
            </w:pPr>
            <w:r>
              <w:t>6307200000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20" w14:textId="77777777" w:rsidR="00E546F5" w:rsidRDefault="00951CE2">
            <w:pPr>
              <w:pStyle w:val="Tier1"/>
            </w:pPr>
            <w:r>
              <w:t>Other made-up articles, including dress patterns</w:t>
            </w:r>
          </w:p>
          <w:p w14:paraId="59104521" w14:textId="77777777" w:rsidR="00E546F5" w:rsidRDefault="00951CE2">
            <w:pPr>
              <w:pStyle w:val="Tier2"/>
            </w:pPr>
            <w:r>
              <w:t>-</w:t>
            </w:r>
            <w:r>
              <w:tab/>
              <w:t>Life jackets and lifebelts</w:t>
            </w:r>
          </w:p>
          <w:p w14:paraId="59104522" w14:textId="77777777" w:rsidR="00E546F5" w:rsidRDefault="00951CE2">
            <w:pPr>
              <w:pStyle w:val="Tier2Bullet"/>
            </w:pPr>
            <w:r>
              <w:tab/>
              <w:t>-</w:t>
            </w:r>
            <w:r>
              <w:tab/>
              <w:t>for incorporation in ships, boats or other vessels listed in Table 1, for the purposes of their constr</w:t>
            </w:r>
            <w:r>
              <w:t>uction, repair, maintenance or conversion;</w:t>
            </w:r>
          </w:p>
          <w:p w14:paraId="59104523" w14:textId="77777777" w:rsidR="00E546F5" w:rsidRDefault="00951CE2">
            <w:pPr>
              <w:pStyle w:val="Tier2Bullet"/>
            </w:pPr>
            <w:r>
              <w:tab/>
              <w:t>-</w:t>
            </w:r>
            <w:r>
              <w:tab/>
              <w:t>for fitting to or equipping such ships, boats or other vessels;</w:t>
            </w:r>
          </w:p>
          <w:p w14:paraId="59104524"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4525" w14:textId="77777777" w:rsidR="00E546F5" w:rsidRDefault="00951CE2">
            <w:pPr>
              <w:pStyle w:val="Tier2Bullet"/>
            </w:pPr>
            <w:r>
              <w:tab/>
              <w:t>-</w:t>
            </w:r>
            <w:r>
              <w:tab/>
              <w:t>for equipping the above platforms;</w:t>
            </w:r>
          </w:p>
          <w:p w14:paraId="5910452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27" w14:textId="77777777" w:rsidR="00E546F5" w:rsidRDefault="00951CE2">
            <w:pPr>
              <w:pStyle w:val="NormalinTable"/>
            </w:pPr>
            <w:r>
              <w:t>0.0%</w:t>
            </w:r>
          </w:p>
        </w:tc>
      </w:tr>
    </w:tbl>
    <w:p w14:paraId="59104529" w14:textId="77777777" w:rsidR="00E546F5" w:rsidRDefault="00951CE2">
      <w:pPr>
        <w:pStyle w:val="Heading1"/>
      </w:pPr>
      <w:r>
        <w:t>Chapter 64 : Footwear, Gaiters and The Like; Parts of</w:t>
      </w:r>
      <w:r>
        <w:t xml:space="preserve"> Such Articles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52D"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52A"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52B"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52C" w14:textId="77777777" w:rsidR="00E546F5" w:rsidRDefault="00951CE2">
            <w:pPr>
              <w:pStyle w:val="NormalinTable"/>
              <w:rPr>
                <w:b/>
                <w:bCs w:val="0"/>
                <w:color w:val="FFFFFF"/>
              </w:rPr>
            </w:pPr>
            <w:r>
              <w:rPr>
                <w:b/>
                <w:bCs w:val="0"/>
                <w:color w:val="FFFFFF"/>
              </w:rPr>
              <w:t>Duty expression</w:t>
            </w:r>
          </w:p>
        </w:tc>
      </w:tr>
      <w:tr w:rsidR="00E546F5" w14:paraId="591045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2E" w14:textId="77777777" w:rsidR="00E546F5" w:rsidRDefault="00951CE2">
            <w:pPr>
              <w:pStyle w:val="NormalinTable"/>
            </w:pPr>
            <w:r>
              <w:t>6401000000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2F" w14:textId="77777777" w:rsidR="00E546F5" w:rsidRDefault="00951CE2">
            <w:pPr>
              <w:pStyle w:val="Tier1"/>
            </w:pPr>
            <w:r>
              <w:t xml:space="preserve">Waterproof footwear with outer soles and uppers of rubber or of plastics, the uppers of which are neither fixed to the sole nor assembled by stitching, riveting, </w:t>
            </w:r>
            <w:r>
              <w:t>nailing, screwing, plugging or similar processes</w:t>
            </w:r>
          </w:p>
          <w:p w14:paraId="59104530" w14:textId="77777777" w:rsidR="00E546F5" w:rsidRDefault="00951CE2">
            <w:pPr>
              <w:pStyle w:val="Tier1Bullet"/>
            </w:pPr>
            <w:r>
              <w:t>-</w:t>
            </w:r>
            <w:r>
              <w:tab/>
              <w:t>for incorporation in ships, boats or other vessels listed in Table 1, for the purposes of their construction, repair, maintenance or conversion;</w:t>
            </w:r>
          </w:p>
          <w:p w14:paraId="59104531" w14:textId="77777777" w:rsidR="00E546F5" w:rsidRDefault="00951CE2">
            <w:pPr>
              <w:pStyle w:val="Tier1Bullet"/>
            </w:pPr>
            <w:r>
              <w:t>-</w:t>
            </w:r>
            <w:r>
              <w:tab/>
              <w:t>for fitting to or equipping such ships, boats or other ves</w:t>
            </w:r>
            <w:r>
              <w:t>sels;</w:t>
            </w:r>
          </w:p>
          <w:p w14:paraId="59104532"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533" w14:textId="77777777" w:rsidR="00E546F5" w:rsidRDefault="00951CE2">
            <w:pPr>
              <w:pStyle w:val="Tier1Bullet"/>
            </w:pPr>
            <w:r>
              <w:t>-</w:t>
            </w:r>
            <w:r>
              <w:tab/>
              <w:t>for equipping the ab</w:t>
            </w:r>
            <w:r>
              <w:t>ove platforms;</w:t>
            </w:r>
          </w:p>
          <w:p w14:paraId="5910453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35" w14:textId="77777777" w:rsidR="00E546F5" w:rsidRDefault="00951CE2">
            <w:pPr>
              <w:pStyle w:val="NormalinTable"/>
            </w:pPr>
            <w:r>
              <w:t>0.0%</w:t>
            </w:r>
          </w:p>
        </w:tc>
      </w:tr>
      <w:tr w:rsidR="00E546F5" w14:paraId="591045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37" w14:textId="77777777" w:rsidR="00E546F5" w:rsidRDefault="00951CE2">
            <w:pPr>
              <w:pStyle w:val="NormalinTable"/>
            </w:pPr>
            <w:r>
              <w:t>6402200000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38" w14:textId="77777777" w:rsidR="00E546F5" w:rsidRDefault="00951CE2">
            <w:pPr>
              <w:pStyle w:val="Tier1"/>
            </w:pPr>
            <w:r>
              <w:t>Other footwear with outer soles and uppers of rubber or plastics</w:t>
            </w:r>
          </w:p>
          <w:p w14:paraId="59104539" w14:textId="77777777" w:rsidR="00E546F5" w:rsidRDefault="00951CE2">
            <w:pPr>
              <w:pStyle w:val="Tier2"/>
            </w:pPr>
            <w:r>
              <w:t>-</w:t>
            </w:r>
            <w:r>
              <w:tab/>
              <w:t>Footwear with upper straps or thongs assembled to the sole by means of plugs</w:t>
            </w:r>
          </w:p>
          <w:p w14:paraId="5910453A"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453B" w14:textId="77777777" w:rsidR="00E546F5" w:rsidRDefault="00951CE2">
            <w:pPr>
              <w:pStyle w:val="Tier2Bullet"/>
            </w:pPr>
            <w:r>
              <w:tab/>
              <w:t>-</w:t>
            </w:r>
            <w:r>
              <w:tab/>
              <w:t>for fitting to or equipping such ships, boats or other vessels;</w:t>
            </w:r>
          </w:p>
          <w:p w14:paraId="5910453C"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53D" w14:textId="77777777" w:rsidR="00E546F5" w:rsidRDefault="00951CE2">
            <w:pPr>
              <w:pStyle w:val="Tier2Bullet"/>
            </w:pPr>
            <w:r>
              <w:tab/>
              <w:t>-</w:t>
            </w:r>
            <w:r>
              <w:tab/>
              <w:t>for equipping the above platforms;</w:t>
            </w:r>
          </w:p>
          <w:p w14:paraId="5910453E"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3F" w14:textId="77777777" w:rsidR="00E546F5" w:rsidRDefault="00951CE2">
            <w:pPr>
              <w:pStyle w:val="NormalinTable"/>
            </w:pPr>
            <w:r>
              <w:t>0.0%</w:t>
            </w:r>
          </w:p>
        </w:tc>
      </w:tr>
      <w:tr w:rsidR="00E546F5" w14:paraId="591045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41" w14:textId="77777777" w:rsidR="00E546F5" w:rsidRDefault="00951CE2">
            <w:pPr>
              <w:pStyle w:val="NormalinTable"/>
            </w:pPr>
            <w:r>
              <w:t>6402910000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42" w14:textId="77777777" w:rsidR="00E546F5" w:rsidRDefault="00951CE2">
            <w:pPr>
              <w:pStyle w:val="Tier1"/>
            </w:pPr>
            <w:r>
              <w:t>Other footwear with outer soles and uppers of rubber or plastics</w:t>
            </w:r>
          </w:p>
          <w:p w14:paraId="59104543" w14:textId="77777777" w:rsidR="00E546F5" w:rsidRDefault="00951CE2">
            <w:pPr>
              <w:pStyle w:val="Tier2"/>
            </w:pPr>
            <w:r>
              <w:t>-</w:t>
            </w:r>
            <w:r>
              <w:tab/>
              <w:t>Other footwear</w:t>
            </w:r>
          </w:p>
          <w:p w14:paraId="59104544" w14:textId="77777777" w:rsidR="00E546F5" w:rsidRDefault="00951CE2">
            <w:pPr>
              <w:pStyle w:val="Tier3"/>
            </w:pPr>
            <w:r>
              <w:t>-</w:t>
            </w:r>
            <w:r>
              <w:tab/>
              <w:t>-</w:t>
            </w:r>
            <w:r>
              <w:tab/>
              <w:t>Covering the ankle</w:t>
            </w:r>
          </w:p>
          <w:p w14:paraId="59104545"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4546" w14:textId="77777777" w:rsidR="00E546F5" w:rsidRDefault="00951CE2">
            <w:pPr>
              <w:pStyle w:val="Tier3Bullet"/>
            </w:pPr>
            <w:r>
              <w:tab/>
            </w:r>
            <w:r>
              <w:tab/>
              <w:t>-</w:t>
            </w:r>
            <w:r>
              <w:tab/>
              <w:t>for fitting to or equipping such ships, boats or other vessels;</w:t>
            </w:r>
          </w:p>
          <w:p w14:paraId="59104547"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4548" w14:textId="77777777" w:rsidR="00E546F5" w:rsidRDefault="00951CE2">
            <w:pPr>
              <w:pStyle w:val="Tier3Bullet"/>
            </w:pPr>
            <w:r>
              <w:tab/>
            </w:r>
            <w:r>
              <w:tab/>
              <w:t>-</w:t>
            </w:r>
            <w:r>
              <w:tab/>
              <w:t>for equipping the above platforms;</w:t>
            </w:r>
          </w:p>
          <w:p w14:paraId="5910454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4A" w14:textId="77777777" w:rsidR="00E546F5" w:rsidRDefault="00951CE2">
            <w:pPr>
              <w:pStyle w:val="NormalinTable"/>
            </w:pPr>
            <w:r>
              <w:t>0.0%</w:t>
            </w:r>
          </w:p>
        </w:tc>
      </w:tr>
      <w:tr w:rsidR="00E546F5" w14:paraId="591045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4C" w14:textId="77777777" w:rsidR="00E546F5" w:rsidRDefault="00951CE2">
            <w:pPr>
              <w:pStyle w:val="NormalinTable"/>
            </w:pPr>
            <w:r>
              <w:t>6402990500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4D" w14:textId="77777777" w:rsidR="00E546F5" w:rsidRDefault="00951CE2">
            <w:pPr>
              <w:pStyle w:val="Tier1"/>
            </w:pPr>
            <w:r>
              <w:t xml:space="preserve">Other footwear with outer </w:t>
            </w:r>
            <w:r>
              <w:t>soles and uppers of rubber or plastics</w:t>
            </w:r>
          </w:p>
          <w:p w14:paraId="5910454E" w14:textId="77777777" w:rsidR="00E546F5" w:rsidRDefault="00951CE2">
            <w:pPr>
              <w:pStyle w:val="Tier2"/>
            </w:pPr>
            <w:r>
              <w:t>-</w:t>
            </w:r>
            <w:r>
              <w:tab/>
              <w:t>Other footwear</w:t>
            </w:r>
          </w:p>
          <w:p w14:paraId="5910454F" w14:textId="77777777" w:rsidR="00E546F5" w:rsidRDefault="00951CE2">
            <w:pPr>
              <w:pStyle w:val="Tier3"/>
            </w:pPr>
            <w:r>
              <w:t>-</w:t>
            </w:r>
            <w:r>
              <w:tab/>
              <w:t>-</w:t>
            </w:r>
            <w:r>
              <w:tab/>
              <w:t>Other</w:t>
            </w:r>
          </w:p>
          <w:p w14:paraId="59104550" w14:textId="77777777" w:rsidR="00E546F5" w:rsidRDefault="00951CE2">
            <w:pPr>
              <w:pStyle w:val="Tier4"/>
            </w:pPr>
            <w:r>
              <w:t>-</w:t>
            </w:r>
            <w:r>
              <w:tab/>
              <w:t>-</w:t>
            </w:r>
            <w:r>
              <w:tab/>
              <w:t>-</w:t>
            </w:r>
            <w:r>
              <w:tab/>
              <w:t>Incorporating a protective metal toecap</w:t>
            </w:r>
          </w:p>
          <w:p w14:paraId="59104551" w14:textId="77777777" w:rsidR="00E546F5" w:rsidRDefault="00951CE2">
            <w:pPr>
              <w:pStyle w:val="Tier4Bullet"/>
            </w:pPr>
            <w:r>
              <w:tab/>
            </w:r>
            <w:r>
              <w:tab/>
            </w:r>
            <w:r>
              <w:tab/>
              <w:t>-</w:t>
            </w:r>
            <w:r>
              <w:tab/>
              <w:t>for incorporation in ships, boats or other vessels listed in Table 1, for the purposes of their construction, repair, maintenance or conver</w:t>
            </w:r>
            <w:r>
              <w:t>sion;</w:t>
            </w:r>
          </w:p>
          <w:p w14:paraId="59104552" w14:textId="77777777" w:rsidR="00E546F5" w:rsidRDefault="00951CE2">
            <w:pPr>
              <w:pStyle w:val="Tier4Bullet"/>
            </w:pPr>
            <w:r>
              <w:tab/>
            </w:r>
            <w:r>
              <w:tab/>
            </w:r>
            <w:r>
              <w:tab/>
              <w:t>-</w:t>
            </w:r>
            <w:r>
              <w:tab/>
              <w:t>for fitting to or equipping such ships, boats or other vessels;</w:t>
            </w:r>
          </w:p>
          <w:p w14:paraId="59104553"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4554" w14:textId="77777777" w:rsidR="00E546F5" w:rsidRDefault="00951CE2">
            <w:pPr>
              <w:pStyle w:val="Tier4Bullet"/>
            </w:pPr>
            <w:r>
              <w:tab/>
            </w:r>
            <w:r>
              <w:tab/>
            </w:r>
            <w:r>
              <w:tab/>
              <w:t>-</w:t>
            </w:r>
            <w:r>
              <w:tab/>
              <w:t>for equipping the above platforms;</w:t>
            </w:r>
          </w:p>
          <w:p w14:paraId="5910455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56" w14:textId="77777777" w:rsidR="00E546F5" w:rsidRDefault="00951CE2">
            <w:pPr>
              <w:pStyle w:val="NormalinTable"/>
            </w:pPr>
            <w:r>
              <w:t>0.0%</w:t>
            </w:r>
          </w:p>
        </w:tc>
      </w:tr>
      <w:tr w:rsidR="00E546F5" w14:paraId="591045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58" w14:textId="77777777" w:rsidR="00E546F5" w:rsidRDefault="00951CE2">
            <w:pPr>
              <w:pStyle w:val="NormalinTable"/>
            </w:pPr>
            <w:r>
              <w:t>6402991000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59" w14:textId="77777777" w:rsidR="00E546F5" w:rsidRDefault="00951CE2">
            <w:pPr>
              <w:pStyle w:val="Tier1"/>
            </w:pPr>
            <w:r>
              <w:t>Other footwear with outer soles and uppers of rubber or plastics</w:t>
            </w:r>
          </w:p>
          <w:p w14:paraId="5910455A" w14:textId="77777777" w:rsidR="00E546F5" w:rsidRDefault="00951CE2">
            <w:pPr>
              <w:pStyle w:val="Tier2"/>
            </w:pPr>
            <w:r>
              <w:t>-</w:t>
            </w:r>
            <w:r>
              <w:tab/>
              <w:t xml:space="preserve">Other </w:t>
            </w:r>
            <w:r>
              <w:t>footwear</w:t>
            </w:r>
          </w:p>
          <w:p w14:paraId="5910455B" w14:textId="77777777" w:rsidR="00E546F5" w:rsidRDefault="00951CE2">
            <w:pPr>
              <w:pStyle w:val="Tier3"/>
            </w:pPr>
            <w:r>
              <w:t>-</w:t>
            </w:r>
            <w:r>
              <w:tab/>
              <w:t>-</w:t>
            </w:r>
            <w:r>
              <w:tab/>
              <w:t>Other</w:t>
            </w:r>
          </w:p>
          <w:p w14:paraId="5910455C" w14:textId="77777777" w:rsidR="00E546F5" w:rsidRDefault="00951CE2">
            <w:pPr>
              <w:pStyle w:val="Tier4"/>
            </w:pPr>
            <w:r>
              <w:t>-</w:t>
            </w:r>
            <w:r>
              <w:tab/>
              <w:t>-</w:t>
            </w:r>
            <w:r>
              <w:tab/>
              <w:t>-</w:t>
            </w:r>
            <w:r>
              <w:tab/>
              <w:t>Other</w:t>
            </w:r>
          </w:p>
          <w:p w14:paraId="5910455D" w14:textId="77777777" w:rsidR="00E546F5" w:rsidRDefault="00951CE2">
            <w:pPr>
              <w:pStyle w:val="Tier5"/>
            </w:pPr>
            <w:r>
              <w:t>-</w:t>
            </w:r>
            <w:r>
              <w:tab/>
              <w:t>-</w:t>
            </w:r>
            <w:r>
              <w:tab/>
              <w:t>-</w:t>
            </w:r>
            <w:r>
              <w:tab/>
              <w:t>-</w:t>
            </w:r>
            <w:r>
              <w:tab/>
              <w:t>With uppers of rubber</w:t>
            </w:r>
          </w:p>
          <w:p w14:paraId="5910455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55F" w14:textId="77777777" w:rsidR="00E546F5" w:rsidRDefault="00951CE2">
            <w:pPr>
              <w:pStyle w:val="Tier5Bullet"/>
            </w:pPr>
            <w:r>
              <w:tab/>
            </w:r>
            <w:r>
              <w:tab/>
            </w:r>
            <w:r>
              <w:tab/>
            </w:r>
            <w:r>
              <w:tab/>
              <w:t>-</w:t>
            </w:r>
            <w:r>
              <w:tab/>
              <w:t xml:space="preserve">for fitting to or equipping such </w:t>
            </w:r>
            <w:r>
              <w:t>ships, boats or other vessels;</w:t>
            </w:r>
          </w:p>
          <w:p w14:paraId="5910456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4561" w14:textId="77777777" w:rsidR="00E546F5" w:rsidRDefault="00951CE2">
            <w:pPr>
              <w:pStyle w:val="Tier5Bullet"/>
            </w:pPr>
            <w:r>
              <w:tab/>
            </w:r>
            <w:r>
              <w:tab/>
            </w:r>
            <w:r>
              <w:tab/>
            </w:r>
            <w:r>
              <w:tab/>
              <w:t>-</w:t>
            </w:r>
            <w:r>
              <w:tab/>
              <w:t>for equipping the above platforms;</w:t>
            </w:r>
          </w:p>
          <w:p w14:paraId="5910456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63" w14:textId="77777777" w:rsidR="00E546F5" w:rsidRDefault="00951CE2">
            <w:pPr>
              <w:pStyle w:val="NormalinTable"/>
            </w:pPr>
            <w:r>
              <w:t>0.0%</w:t>
            </w:r>
          </w:p>
        </w:tc>
      </w:tr>
      <w:tr w:rsidR="00E546F5" w14:paraId="591045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65" w14:textId="77777777" w:rsidR="00E546F5" w:rsidRDefault="00951CE2">
            <w:pPr>
              <w:pStyle w:val="NormalinTable"/>
            </w:pPr>
            <w:r>
              <w:t>6402993900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66" w14:textId="77777777" w:rsidR="00E546F5" w:rsidRDefault="00951CE2">
            <w:pPr>
              <w:pStyle w:val="Tier1"/>
            </w:pPr>
            <w:r>
              <w:t>Other footwear with outer soles and uppers of rubber or plastics</w:t>
            </w:r>
          </w:p>
          <w:p w14:paraId="59104567" w14:textId="77777777" w:rsidR="00E546F5" w:rsidRDefault="00951CE2">
            <w:pPr>
              <w:pStyle w:val="Tier2"/>
            </w:pPr>
            <w:r>
              <w:t>-</w:t>
            </w:r>
            <w:r>
              <w:tab/>
              <w:t>Other footwear</w:t>
            </w:r>
          </w:p>
          <w:p w14:paraId="59104568" w14:textId="77777777" w:rsidR="00E546F5" w:rsidRDefault="00951CE2">
            <w:pPr>
              <w:pStyle w:val="Tier3"/>
            </w:pPr>
            <w:r>
              <w:t>-</w:t>
            </w:r>
            <w:r>
              <w:tab/>
              <w:t>-</w:t>
            </w:r>
            <w:r>
              <w:tab/>
              <w:t>Other</w:t>
            </w:r>
          </w:p>
          <w:p w14:paraId="59104569" w14:textId="77777777" w:rsidR="00E546F5" w:rsidRDefault="00951CE2">
            <w:pPr>
              <w:pStyle w:val="Tier4"/>
            </w:pPr>
            <w:r>
              <w:t>-</w:t>
            </w:r>
            <w:r>
              <w:tab/>
              <w:t>-</w:t>
            </w:r>
            <w:r>
              <w:tab/>
              <w:t>-</w:t>
            </w:r>
            <w:r>
              <w:tab/>
              <w:t>Other</w:t>
            </w:r>
          </w:p>
          <w:p w14:paraId="5910456A" w14:textId="77777777" w:rsidR="00E546F5" w:rsidRDefault="00951CE2">
            <w:pPr>
              <w:pStyle w:val="Tier5"/>
            </w:pPr>
            <w:r>
              <w:t>-</w:t>
            </w:r>
            <w:r>
              <w:tab/>
              <w:t>-</w:t>
            </w:r>
            <w:r>
              <w:tab/>
              <w:t>-</w:t>
            </w:r>
            <w:r>
              <w:tab/>
              <w:t>-</w:t>
            </w:r>
            <w:r>
              <w:tab/>
            </w:r>
            <w:r>
              <w:t>With uppers of plastics</w:t>
            </w:r>
          </w:p>
          <w:p w14:paraId="5910456B" w14:textId="77777777" w:rsidR="00E546F5" w:rsidRDefault="00951CE2">
            <w:pPr>
              <w:pStyle w:val="Tier6"/>
            </w:pPr>
            <w:r>
              <w:t>-</w:t>
            </w:r>
            <w:r>
              <w:tab/>
              <w:t>-</w:t>
            </w:r>
            <w:r>
              <w:tab/>
              <w:t>-</w:t>
            </w:r>
            <w:r>
              <w:tab/>
              <w:t>-</w:t>
            </w:r>
            <w:r>
              <w:tab/>
              <w:t>-</w:t>
            </w:r>
            <w:r>
              <w:tab/>
              <w:t>Footwear with a vamp made of straps or which has one or several pieces cut out</w:t>
            </w:r>
          </w:p>
          <w:p w14:paraId="5910456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6D" w14:textId="77777777" w:rsidR="00E546F5" w:rsidRDefault="00951CE2">
            <w:pPr>
              <w:pStyle w:val="NormalinTable"/>
            </w:pPr>
            <w:r>
              <w:t>0.0%</w:t>
            </w:r>
          </w:p>
        </w:tc>
      </w:tr>
      <w:tr w:rsidR="00E546F5" w14:paraId="591045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6F" w14:textId="77777777" w:rsidR="00E546F5" w:rsidRDefault="00951CE2">
            <w:pPr>
              <w:pStyle w:val="NormalinTable"/>
            </w:pPr>
            <w:r>
              <w:t>6402999100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70" w14:textId="77777777" w:rsidR="00E546F5" w:rsidRDefault="00951CE2">
            <w:pPr>
              <w:pStyle w:val="Tier1"/>
            </w:pPr>
            <w:r>
              <w:t>Other footwear with outer soles and uppers of rubber or plastics</w:t>
            </w:r>
          </w:p>
          <w:p w14:paraId="59104571" w14:textId="77777777" w:rsidR="00E546F5" w:rsidRDefault="00951CE2">
            <w:pPr>
              <w:pStyle w:val="Tier2"/>
            </w:pPr>
            <w:r>
              <w:t>-</w:t>
            </w:r>
            <w:r>
              <w:tab/>
              <w:t>Other footwear</w:t>
            </w:r>
          </w:p>
          <w:p w14:paraId="59104572" w14:textId="77777777" w:rsidR="00E546F5" w:rsidRDefault="00951CE2">
            <w:pPr>
              <w:pStyle w:val="Tier3"/>
            </w:pPr>
            <w:r>
              <w:t>-</w:t>
            </w:r>
            <w:r>
              <w:tab/>
              <w:t>-</w:t>
            </w:r>
            <w:r>
              <w:tab/>
              <w:t>Other</w:t>
            </w:r>
          </w:p>
          <w:p w14:paraId="59104573" w14:textId="77777777" w:rsidR="00E546F5" w:rsidRDefault="00951CE2">
            <w:pPr>
              <w:pStyle w:val="Tier4"/>
            </w:pPr>
            <w:r>
              <w:t>-</w:t>
            </w:r>
            <w:r>
              <w:tab/>
              <w:t>-</w:t>
            </w:r>
            <w:r>
              <w:tab/>
              <w:t>-</w:t>
            </w:r>
            <w:r>
              <w:tab/>
              <w:t>Other</w:t>
            </w:r>
          </w:p>
          <w:p w14:paraId="59104574" w14:textId="77777777" w:rsidR="00E546F5" w:rsidRDefault="00951CE2">
            <w:pPr>
              <w:pStyle w:val="Tier5"/>
            </w:pPr>
            <w:r>
              <w:t>-</w:t>
            </w:r>
            <w:r>
              <w:tab/>
              <w:t>-</w:t>
            </w:r>
            <w:r>
              <w:tab/>
              <w:t>-</w:t>
            </w:r>
            <w:r>
              <w:tab/>
              <w:t>-</w:t>
            </w:r>
            <w:r>
              <w:tab/>
              <w:t>With uppers of plastics</w:t>
            </w:r>
          </w:p>
          <w:p w14:paraId="59104575" w14:textId="77777777" w:rsidR="00E546F5" w:rsidRDefault="00951CE2">
            <w:pPr>
              <w:pStyle w:val="Tier6"/>
            </w:pPr>
            <w:r>
              <w:t>-</w:t>
            </w:r>
            <w:r>
              <w:tab/>
              <w:t>-</w:t>
            </w:r>
            <w:r>
              <w:tab/>
              <w:t>-</w:t>
            </w:r>
            <w:r>
              <w:tab/>
              <w:t>-</w:t>
            </w:r>
            <w:r>
              <w:tab/>
              <w:t>-</w:t>
            </w:r>
            <w:r>
              <w:tab/>
              <w:t>Other, with insoles of a length</w:t>
            </w:r>
          </w:p>
          <w:p w14:paraId="59104576" w14:textId="77777777" w:rsidR="00E546F5" w:rsidRDefault="00951CE2">
            <w:pPr>
              <w:pStyle w:val="Tier7"/>
            </w:pPr>
            <w:r>
              <w:t>-</w:t>
            </w:r>
            <w:r>
              <w:tab/>
              <w:t>-</w:t>
            </w:r>
            <w:r>
              <w:tab/>
              <w:t>-</w:t>
            </w:r>
            <w:r>
              <w:tab/>
              <w:t>-</w:t>
            </w:r>
            <w:r>
              <w:tab/>
              <w:t>-</w:t>
            </w:r>
            <w:r>
              <w:tab/>
              <w:t>-</w:t>
            </w:r>
            <w:r>
              <w:tab/>
              <w:t>Of less than 24 cm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77" w14:textId="77777777" w:rsidR="00E546F5" w:rsidRDefault="00951CE2">
            <w:pPr>
              <w:pStyle w:val="NormalinTable"/>
            </w:pPr>
            <w:r>
              <w:t>0.0%</w:t>
            </w:r>
          </w:p>
        </w:tc>
      </w:tr>
      <w:tr w:rsidR="00E546F5" w14:paraId="591045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79" w14:textId="77777777" w:rsidR="00E546F5" w:rsidRDefault="00951CE2">
            <w:pPr>
              <w:pStyle w:val="NormalinTable"/>
            </w:pPr>
            <w:r>
              <w:t>6402999300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7A" w14:textId="77777777" w:rsidR="00E546F5" w:rsidRDefault="00951CE2">
            <w:pPr>
              <w:pStyle w:val="Tier1"/>
            </w:pPr>
            <w:r>
              <w:t>Other footwear with outer soles and uppers of rubber or plastics</w:t>
            </w:r>
          </w:p>
          <w:p w14:paraId="5910457B" w14:textId="77777777" w:rsidR="00E546F5" w:rsidRDefault="00951CE2">
            <w:pPr>
              <w:pStyle w:val="Tier2"/>
            </w:pPr>
            <w:r>
              <w:t>-</w:t>
            </w:r>
            <w:r>
              <w:tab/>
              <w:t>Other footwear</w:t>
            </w:r>
          </w:p>
          <w:p w14:paraId="5910457C" w14:textId="77777777" w:rsidR="00E546F5" w:rsidRDefault="00951CE2">
            <w:pPr>
              <w:pStyle w:val="Tier3"/>
            </w:pPr>
            <w:r>
              <w:t>-</w:t>
            </w:r>
            <w:r>
              <w:tab/>
              <w:t>-</w:t>
            </w:r>
            <w:r>
              <w:tab/>
              <w:t>Other</w:t>
            </w:r>
          </w:p>
          <w:p w14:paraId="5910457D" w14:textId="77777777" w:rsidR="00E546F5" w:rsidRDefault="00951CE2">
            <w:pPr>
              <w:pStyle w:val="Tier4"/>
            </w:pPr>
            <w:r>
              <w:t>-</w:t>
            </w:r>
            <w:r>
              <w:tab/>
              <w:t>-</w:t>
            </w:r>
            <w:r>
              <w:tab/>
              <w:t>-</w:t>
            </w:r>
            <w:r>
              <w:tab/>
              <w:t>Other</w:t>
            </w:r>
          </w:p>
          <w:p w14:paraId="5910457E" w14:textId="77777777" w:rsidR="00E546F5" w:rsidRDefault="00951CE2">
            <w:pPr>
              <w:pStyle w:val="Tier5"/>
            </w:pPr>
            <w:r>
              <w:t>-</w:t>
            </w:r>
            <w:r>
              <w:tab/>
              <w:t>-</w:t>
            </w:r>
            <w:r>
              <w:tab/>
              <w:t>-</w:t>
            </w:r>
            <w:r>
              <w:tab/>
              <w:t>-</w:t>
            </w:r>
            <w:r>
              <w:tab/>
              <w:t xml:space="preserve">With uppers of </w:t>
            </w:r>
            <w:r>
              <w:t>plastics</w:t>
            </w:r>
          </w:p>
          <w:p w14:paraId="5910457F" w14:textId="77777777" w:rsidR="00E546F5" w:rsidRDefault="00951CE2">
            <w:pPr>
              <w:pStyle w:val="Tier6"/>
            </w:pPr>
            <w:r>
              <w:t>-</w:t>
            </w:r>
            <w:r>
              <w:tab/>
              <w:t>-</w:t>
            </w:r>
            <w:r>
              <w:tab/>
              <w:t>-</w:t>
            </w:r>
            <w:r>
              <w:tab/>
              <w:t>-</w:t>
            </w:r>
            <w:r>
              <w:tab/>
              <w:t>-</w:t>
            </w:r>
            <w:r>
              <w:tab/>
              <w:t>Other, with insoles of a length</w:t>
            </w:r>
          </w:p>
          <w:p w14:paraId="59104580"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81" w14:textId="77777777" w:rsidR="00E546F5" w:rsidRDefault="00951CE2">
            <w:pPr>
              <w:pStyle w:val="NormalinTable"/>
            </w:pPr>
            <w:r>
              <w:t>0.0%</w:t>
            </w:r>
          </w:p>
        </w:tc>
      </w:tr>
      <w:tr w:rsidR="00E546F5" w14:paraId="591045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83" w14:textId="77777777" w:rsidR="00E546F5" w:rsidRDefault="00951CE2">
            <w:pPr>
              <w:pStyle w:val="NormalinTable"/>
            </w:pPr>
            <w:r>
              <w:t>6402999600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84" w14:textId="77777777" w:rsidR="00E546F5" w:rsidRDefault="00951CE2">
            <w:pPr>
              <w:pStyle w:val="Tier1"/>
            </w:pPr>
            <w:r>
              <w:t>Other footwear with outer soles and uppers of rubber or plastics</w:t>
            </w:r>
          </w:p>
          <w:p w14:paraId="59104585" w14:textId="77777777" w:rsidR="00E546F5" w:rsidRDefault="00951CE2">
            <w:pPr>
              <w:pStyle w:val="Tier2"/>
            </w:pPr>
            <w:r>
              <w:t>-</w:t>
            </w:r>
            <w:r>
              <w:tab/>
              <w:t>Other footwear</w:t>
            </w:r>
          </w:p>
          <w:p w14:paraId="59104586" w14:textId="77777777" w:rsidR="00E546F5" w:rsidRDefault="00951CE2">
            <w:pPr>
              <w:pStyle w:val="Tier3"/>
            </w:pPr>
            <w:r>
              <w:t>-</w:t>
            </w:r>
            <w:r>
              <w:tab/>
              <w:t>-</w:t>
            </w:r>
            <w:r>
              <w:tab/>
              <w:t>Other</w:t>
            </w:r>
          </w:p>
          <w:p w14:paraId="59104587" w14:textId="77777777" w:rsidR="00E546F5" w:rsidRDefault="00951CE2">
            <w:pPr>
              <w:pStyle w:val="Tier4"/>
            </w:pPr>
            <w:r>
              <w:t>-</w:t>
            </w:r>
            <w:r>
              <w:tab/>
              <w:t>-</w:t>
            </w:r>
            <w:r>
              <w:tab/>
              <w:t>-</w:t>
            </w:r>
            <w:r>
              <w:tab/>
              <w:t>Other</w:t>
            </w:r>
          </w:p>
          <w:p w14:paraId="59104588" w14:textId="77777777" w:rsidR="00E546F5" w:rsidRDefault="00951CE2">
            <w:pPr>
              <w:pStyle w:val="Tier5"/>
            </w:pPr>
            <w:r>
              <w:t>-</w:t>
            </w:r>
            <w:r>
              <w:tab/>
              <w:t>-</w:t>
            </w:r>
            <w:r>
              <w:tab/>
              <w:t>-</w:t>
            </w:r>
            <w:r>
              <w:tab/>
              <w:t>-</w:t>
            </w:r>
            <w:r>
              <w:tab/>
              <w:t>With uppers of plastics</w:t>
            </w:r>
          </w:p>
          <w:p w14:paraId="59104589" w14:textId="77777777" w:rsidR="00E546F5" w:rsidRDefault="00951CE2">
            <w:pPr>
              <w:pStyle w:val="Tier6"/>
            </w:pPr>
            <w:r>
              <w:t>-</w:t>
            </w:r>
            <w:r>
              <w:tab/>
              <w:t>-</w:t>
            </w:r>
            <w:r>
              <w:tab/>
              <w:t>-</w:t>
            </w:r>
            <w:r>
              <w:tab/>
              <w:t>-</w:t>
            </w:r>
            <w:r>
              <w:tab/>
              <w:t>-</w:t>
            </w:r>
            <w:r>
              <w:tab/>
              <w:t xml:space="preserve">Other, </w:t>
            </w:r>
            <w:r>
              <w:t>with insoles of a length</w:t>
            </w:r>
          </w:p>
          <w:p w14:paraId="5910458A"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8B" w14:textId="77777777" w:rsidR="00E546F5" w:rsidRDefault="00951CE2">
            <w:pPr>
              <w:pStyle w:val="NormalinTable"/>
            </w:pPr>
            <w:r>
              <w:t>0.0%</w:t>
            </w:r>
          </w:p>
        </w:tc>
      </w:tr>
      <w:tr w:rsidR="00E546F5" w14:paraId="591045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8D" w14:textId="77777777" w:rsidR="00E546F5" w:rsidRDefault="00951CE2">
            <w:pPr>
              <w:pStyle w:val="NormalinTable"/>
            </w:pPr>
            <w:r>
              <w:t>6402999800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8E" w14:textId="77777777" w:rsidR="00E546F5" w:rsidRDefault="00951CE2">
            <w:pPr>
              <w:pStyle w:val="Tier1"/>
            </w:pPr>
            <w:r>
              <w:t>Other footwear with outer soles and uppers of rubber or plastics</w:t>
            </w:r>
          </w:p>
          <w:p w14:paraId="5910458F" w14:textId="77777777" w:rsidR="00E546F5" w:rsidRDefault="00951CE2">
            <w:pPr>
              <w:pStyle w:val="Tier2"/>
            </w:pPr>
            <w:r>
              <w:t>-</w:t>
            </w:r>
            <w:r>
              <w:tab/>
              <w:t>Other footwear</w:t>
            </w:r>
          </w:p>
          <w:p w14:paraId="59104590" w14:textId="77777777" w:rsidR="00E546F5" w:rsidRDefault="00951CE2">
            <w:pPr>
              <w:pStyle w:val="Tier3"/>
            </w:pPr>
            <w:r>
              <w:t>-</w:t>
            </w:r>
            <w:r>
              <w:tab/>
              <w:t>-</w:t>
            </w:r>
            <w:r>
              <w:tab/>
              <w:t>Other</w:t>
            </w:r>
          </w:p>
          <w:p w14:paraId="59104591" w14:textId="77777777" w:rsidR="00E546F5" w:rsidRDefault="00951CE2">
            <w:pPr>
              <w:pStyle w:val="Tier4"/>
            </w:pPr>
            <w:r>
              <w:t>-</w:t>
            </w:r>
            <w:r>
              <w:tab/>
              <w:t>-</w:t>
            </w:r>
            <w:r>
              <w:tab/>
              <w:t>-</w:t>
            </w:r>
            <w:r>
              <w:tab/>
              <w:t>Other</w:t>
            </w:r>
          </w:p>
          <w:p w14:paraId="59104592" w14:textId="77777777" w:rsidR="00E546F5" w:rsidRDefault="00951CE2">
            <w:pPr>
              <w:pStyle w:val="Tier5"/>
            </w:pPr>
            <w:r>
              <w:t>-</w:t>
            </w:r>
            <w:r>
              <w:tab/>
              <w:t>-</w:t>
            </w:r>
            <w:r>
              <w:tab/>
              <w:t>-</w:t>
            </w:r>
            <w:r>
              <w:tab/>
              <w:t>-</w:t>
            </w:r>
            <w:r>
              <w:tab/>
              <w:t>With uppers of plastics</w:t>
            </w:r>
          </w:p>
          <w:p w14:paraId="59104593" w14:textId="77777777" w:rsidR="00E546F5" w:rsidRDefault="00951CE2">
            <w:pPr>
              <w:pStyle w:val="Tier6"/>
            </w:pPr>
            <w:r>
              <w:t>-</w:t>
            </w:r>
            <w:r>
              <w:tab/>
              <w:t>-</w:t>
            </w:r>
            <w:r>
              <w:tab/>
              <w:t>-</w:t>
            </w:r>
            <w:r>
              <w:tab/>
              <w:t>-</w:t>
            </w:r>
            <w:r>
              <w:tab/>
              <w:t>-</w:t>
            </w:r>
            <w:r>
              <w:tab/>
              <w:t>Other, with insoles of a length</w:t>
            </w:r>
          </w:p>
          <w:p w14:paraId="59104594" w14:textId="77777777" w:rsidR="00E546F5" w:rsidRDefault="00951CE2">
            <w:pPr>
              <w:pStyle w:val="Tier7"/>
            </w:pPr>
            <w:r>
              <w:t>-</w:t>
            </w:r>
            <w:r>
              <w:tab/>
              <w:t>-</w:t>
            </w:r>
            <w:r>
              <w:tab/>
              <w:t>-</w:t>
            </w:r>
            <w:r>
              <w:tab/>
            </w:r>
            <w:r>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95" w14:textId="77777777" w:rsidR="00E546F5" w:rsidRDefault="00951CE2">
            <w:pPr>
              <w:pStyle w:val="NormalinTable"/>
            </w:pPr>
            <w:r>
              <w:t>0.0%</w:t>
            </w:r>
          </w:p>
        </w:tc>
      </w:tr>
      <w:tr w:rsidR="00E546F5" w14:paraId="591045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97" w14:textId="77777777" w:rsidR="00E546F5" w:rsidRDefault="00951CE2">
            <w:pPr>
              <w:pStyle w:val="NormalinTable"/>
            </w:pPr>
            <w:r>
              <w:t>6403400000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98" w14:textId="77777777" w:rsidR="00E546F5" w:rsidRDefault="00951CE2">
            <w:pPr>
              <w:pStyle w:val="Tier1"/>
            </w:pPr>
            <w:r>
              <w:t>Footwear with outer soles of rubber, plastics, leather or composition leather and uppers of leather</w:t>
            </w:r>
          </w:p>
          <w:p w14:paraId="59104599" w14:textId="77777777" w:rsidR="00E546F5" w:rsidRDefault="00951CE2">
            <w:pPr>
              <w:pStyle w:val="Tier2"/>
            </w:pPr>
            <w:r>
              <w:t>-</w:t>
            </w:r>
            <w:r>
              <w:tab/>
              <w:t>Other footwear, incorporating a protective metal toecap</w:t>
            </w:r>
          </w:p>
          <w:p w14:paraId="5910459A" w14:textId="77777777" w:rsidR="00E546F5" w:rsidRDefault="00951CE2">
            <w:pPr>
              <w:pStyle w:val="Tier2Bullet"/>
            </w:pPr>
            <w:r>
              <w:tab/>
              <w:t>-</w:t>
            </w:r>
            <w:r>
              <w:tab/>
              <w:t xml:space="preserve">for incorporation in ships, boats or other </w:t>
            </w:r>
            <w:r>
              <w:t>vessels listed in Table 1, for the purposes of their construction, repair, maintenance or conversion;</w:t>
            </w:r>
          </w:p>
          <w:p w14:paraId="5910459B" w14:textId="77777777" w:rsidR="00E546F5" w:rsidRDefault="00951CE2">
            <w:pPr>
              <w:pStyle w:val="Tier2Bullet"/>
            </w:pPr>
            <w:r>
              <w:tab/>
              <w:t>-</w:t>
            </w:r>
            <w:r>
              <w:tab/>
              <w:t>for fitting to or equipping such ships, boats or other vessels;</w:t>
            </w:r>
          </w:p>
          <w:p w14:paraId="5910459C" w14:textId="77777777" w:rsidR="00E546F5" w:rsidRDefault="00951CE2">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459D" w14:textId="77777777" w:rsidR="00E546F5" w:rsidRDefault="00951CE2">
            <w:pPr>
              <w:pStyle w:val="Tier2Bullet"/>
            </w:pPr>
            <w:r>
              <w:tab/>
              <w:t>-</w:t>
            </w:r>
            <w:r>
              <w:tab/>
              <w:t>for equipping the above platforms;</w:t>
            </w:r>
          </w:p>
          <w:p w14:paraId="5910459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9F" w14:textId="77777777" w:rsidR="00E546F5" w:rsidRDefault="00951CE2">
            <w:pPr>
              <w:pStyle w:val="NormalinTable"/>
            </w:pPr>
            <w:r>
              <w:t>0.0%</w:t>
            </w:r>
          </w:p>
        </w:tc>
      </w:tr>
      <w:tr w:rsidR="00E546F5" w14:paraId="591045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A1" w14:textId="77777777" w:rsidR="00E546F5" w:rsidRDefault="00951CE2">
            <w:pPr>
              <w:pStyle w:val="NormalinTable"/>
            </w:pPr>
            <w:r>
              <w:t>6403510000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A2" w14:textId="77777777" w:rsidR="00E546F5" w:rsidRDefault="00951CE2">
            <w:pPr>
              <w:pStyle w:val="Tier1"/>
            </w:pPr>
            <w:r>
              <w:t>Footwear with outer soles of rubber, plastics, leather or composition leather and uppers of leather</w:t>
            </w:r>
          </w:p>
          <w:p w14:paraId="591045A3" w14:textId="77777777" w:rsidR="00E546F5" w:rsidRDefault="00951CE2">
            <w:pPr>
              <w:pStyle w:val="Tier2"/>
            </w:pPr>
            <w:r>
              <w:t>-</w:t>
            </w:r>
            <w:r>
              <w:tab/>
              <w:t>Other footwear with outer soles of leather</w:t>
            </w:r>
          </w:p>
          <w:p w14:paraId="591045A4" w14:textId="77777777" w:rsidR="00E546F5" w:rsidRDefault="00951CE2">
            <w:pPr>
              <w:pStyle w:val="Tier3"/>
            </w:pPr>
            <w:r>
              <w:t>-</w:t>
            </w:r>
            <w:r>
              <w:tab/>
              <w:t>-</w:t>
            </w:r>
            <w:r>
              <w:tab/>
              <w:t>Covering the ankle</w:t>
            </w:r>
          </w:p>
          <w:p w14:paraId="591045A5"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45A6" w14:textId="77777777" w:rsidR="00E546F5" w:rsidRDefault="00951CE2">
            <w:pPr>
              <w:pStyle w:val="Tier3Bullet"/>
            </w:pPr>
            <w:r>
              <w:tab/>
            </w:r>
            <w:r>
              <w:tab/>
              <w:t>-</w:t>
            </w:r>
            <w:r>
              <w:tab/>
              <w:t>for fitting to or equipping such ships, boats or other vessels;</w:t>
            </w:r>
          </w:p>
          <w:p w14:paraId="591045A7"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5A8" w14:textId="77777777" w:rsidR="00E546F5" w:rsidRDefault="00951CE2">
            <w:pPr>
              <w:pStyle w:val="Tier3Bullet"/>
            </w:pPr>
            <w:r>
              <w:tab/>
            </w:r>
            <w:r>
              <w:tab/>
              <w:t>-</w:t>
            </w:r>
            <w:r>
              <w:tab/>
              <w:t>for equipping the above platforms;</w:t>
            </w:r>
          </w:p>
          <w:p w14:paraId="591045A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AA" w14:textId="77777777" w:rsidR="00E546F5" w:rsidRDefault="00951CE2">
            <w:pPr>
              <w:pStyle w:val="NormalinTable"/>
            </w:pPr>
            <w:r>
              <w:t>0.0%</w:t>
            </w:r>
          </w:p>
        </w:tc>
      </w:tr>
      <w:tr w:rsidR="00E546F5" w14:paraId="591045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AC" w14:textId="77777777" w:rsidR="00E546F5" w:rsidRDefault="00951CE2">
            <w:pPr>
              <w:pStyle w:val="NormalinTable"/>
            </w:pPr>
            <w:r>
              <w:t>6403590500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AD" w14:textId="77777777" w:rsidR="00E546F5" w:rsidRDefault="00951CE2">
            <w:pPr>
              <w:pStyle w:val="Tier1"/>
            </w:pPr>
            <w:r>
              <w:t>Footwear wit</w:t>
            </w:r>
            <w:r>
              <w:t>h outer soles of rubber, plastics, leather or composition leather and uppers of leather</w:t>
            </w:r>
          </w:p>
          <w:p w14:paraId="591045AE" w14:textId="77777777" w:rsidR="00E546F5" w:rsidRDefault="00951CE2">
            <w:pPr>
              <w:pStyle w:val="Tier2"/>
            </w:pPr>
            <w:r>
              <w:t>-</w:t>
            </w:r>
            <w:r>
              <w:tab/>
              <w:t>Other footwear with outer soles of leather</w:t>
            </w:r>
          </w:p>
          <w:p w14:paraId="591045AF" w14:textId="77777777" w:rsidR="00E546F5" w:rsidRDefault="00951CE2">
            <w:pPr>
              <w:pStyle w:val="Tier3"/>
            </w:pPr>
            <w:r>
              <w:t>-</w:t>
            </w:r>
            <w:r>
              <w:tab/>
              <w:t>-</w:t>
            </w:r>
            <w:r>
              <w:tab/>
              <w:t>Other</w:t>
            </w:r>
          </w:p>
          <w:p w14:paraId="591045B0" w14:textId="77777777" w:rsidR="00E546F5" w:rsidRDefault="00951CE2">
            <w:pPr>
              <w:pStyle w:val="Tier4"/>
            </w:pPr>
            <w:r>
              <w:t>-</w:t>
            </w:r>
            <w:r>
              <w:tab/>
              <w:t>-</w:t>
            </w:r>
            <w:r>
              <w:tab/>
              <w:t>-</w:t>
            </w:r>
            <w:r>
              <w:tab/>
              <w:t>Made on a base or platform of wood, not having an inner sole</w:t>
            </w:r>
          </w:p>
          <w:p w14:paraId="591045B1"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45B2" w14:textId="77777777" w:rsidR="00E546F5" w:rsidRDefault="00951CE2">
            <w:pPr>
              <w:pStyle w:val="Tier4Bullet"/>
            </w:pPr>
            <w:r>
              <w:tab/>
            </w:r>
            <w:r>
              <w:tab/>
            </w:r>
            <w:r>
              <w:tab/>
              <w:t>-</w:t>
            </w:r>
            <w:r>
              <w:tab/>
              <w:t>for fitting to or equipping such ships, boats or other vessels;</w:t>
            </w:r>
          </w:p>
          <w:p w14:paraId="591045B3"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45B4" w14:textId="77777777" w:rsidR="00E546F5" w:rsidRDefault="00951CE2">
            <w:pPr>
              <w:pStyle w:val="Tier4Bullet"/>
            </w:pPr>
            <w:r>
              <w:tab/>
            </w:r>
            <w:r>
              <w:tab/>
            </w:r>
            <w:r>
              <w:tab/>
              <w:t>-</w:t>
            </w:r>
            <w:r>
              <w:tab/>
              <w:t>for equipping the above platforms;</w:t>
            </w:r>
          </w:p>
          <w:p w14:paraId="591045B5"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B6" w14:textId="77777777" w:rsidR="00E546F5" w:rsidRDefault="00951CE2">
            <w:pPr>
              <w:pStyle w:val="NormalinTable"/>
            </w:pPr>
            <w:r>
              <w:t>0.0%</w:t>
            </w:r>
          </w:p>
        </w:tc>
      </w:tr>
      <w:tr w:rsidR="00E546F5" w14:paraId="591045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B8" w14:textId="77777777" w:rsidR="00E546F5" w:rsidRDefault="00951CE2">
            <w:pPr>
              <w:pStyle w:val="NormalinTable"/>
            </w:pPr>
            <w:r>
              <w:t>6403591100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B9" w14:textId="77777777" w:rsidR="00E546F5" w:rsidRDefault="00951CE2">
            <w:pPr>
              <w:pStyle w:val="Tier1"/>
            </w:pPr>
            <w:r>
              <w:t>Footwear with outer soles of rubber, plastics, leather or composition leather and uppers of leather</w:t>
            </w:r>
          </w:p>
          <w:p w14:paraId="591045BA" w14:textId="77777777" w:rsidR="00E546F5" w:rsidRDefault="00951CE2">
            <w:pPr>
              <w:pStyle w:val="Tier2"/>
            </w:pPr>
            <w:r>
              <w:t>-</w:t>
            </w:r>
            <w:r>
              <w:tab/>
              <w:t>Other footwear with outer soles of leather</w:t>
            </w:r>
          </w:p>
          <w:p w14:paraId="591045BB" w14:textId="77777777" w:rsidR="00E546F5" w:rsidRDefault="00951CE2">
            <w:pPr>
              <w:pStyle w:val="Tier3"/>
            </w:pPr>
            <w:r>
              <w:t>-</w:t>
            </w:r>
            <w:r>
              <w:tab/>
              <w:t>-</w:t>
            </w:r>
            <w:r>
              <w:tab/>
              <w:t>Other</w:t>
            </w:r>
          </w:p>
          <w:p w14:paraId="591045BC" w14:textId="77777777" w:rsidR="00E546F5" w:rsidRDefault="00951CE2">
            <w:pPr>
              <w:pStyle w:val="Tier4"/>
            </w:pPr>
            <w:r>
              <w:t>-</w:t>
            </w:r>
            <w:r>
              <w:tab/>
              <w:t>-</w:t>
            </w:r>
            <w:r>
              <w:tab/>
              <w:t>-</w:t>
            </w:r>
            <w:r>
              <w:tab/>
              <w:t>Other</w:t>
            </w:r>
          </w:p>
          <w:p w14:paraId="591045BD" w14:textId="77777777" w:rsidR="00E546F5" w:rsidRDefault="00951CE2">
            <w:pPr>
              <w:pStyle w:val="Tier5"/>
            </w:pPr>
            <w:r>
              <w:t>-</w:t>
            </w:r>
            <w:r>
              <w:tab/>
              <w:t>-</w:t>
            </w:r>
            <w:r>
              <w:tab/>
              <w:t>-</w:t>
            </w:r>
            <w:r>
              <w:tab/>
              <w:t>-</w:t>
            </w:r>
            <w:r>
              <w:tab/>
              <w:t xml:space="preserve">Footwear with a vamp made of straps or which has one </w:t>
            </w:r>
            <w:r>
              <w:t>or several pieces cut out</w:t>
            </w:r>
          </w:p>
          <w:p w14:paraId="591045BE" w14:textId="77777777" w:rsidR="00E546F5" w:rsidRDefault="00951CE2">
            <w:pPr>
              <w:pStyle w:val="Tier6"/>
            </w:pPr>
            <w:r>
              <w:t>-</w:t>
            </w:r>
            <w:r>
              <w:tab/>
              <w:t>-</w:t>
            </w:r>
            <w:r>
              <w:tab/>
              <w:t>-</w:t>
            </w:r>
            <w:r>
              <w:tab/>
              <w:t>-</w:t>
            </w:r>
            <w:r>
              <w:tab/>
              <w:t>-</w:t>
            </w:r>
            <w:r>
              <w:tab/>
              <w:t>With sole and heel combined having a height of more than 3 cm</w:t>
            </w:r>
          </w:p>
          <w:p w14:paraId="591045B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5C0" w14:textId="77777777" w:rsidR="00E546F5" w:rsidRDefault="00951CE2">
            <w:pPr>
              <w:pStyle w:val="Tier6Bullet"/>
            </w:pPr>
            <w:r>
              <w:tab/>
            </w:r>
            <w:r>
              <w:tab/>
            </w:r>
            <w:r>
              <w:tab/>
            </w:r>
            <w:r>
              <w:tab/>
            </w:r>
            <w:r>
              <w:tab/>
              <w:t>-</w:t>
            </w:r>
            <w:r>
              <w:tab/>
              <w:t>for fitting to or equipping such ships, boats or other vessels;</w:t>
            </w:r>
          </w:p>
          <w:p w14:paraId="591045C1"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14:paraId="591045C2" w14:textId="77777777" w:rsidR="00E546F5" w:rsidRDefault="00951CE2">
            <w:pPr>
              <w:pStyle w:val="Tier6Bullet"/>
            </w:pPr>
            <w:r>
              <w:tab/>
            </w:r>
            <w:r>
              <w:tab/>
            </w:r>
            <w:r>
              <w:tab/>
            </w:r>
            <w:r>
              <w:tab/>
            </w:r>
            <w:r>
              <w:tab/>
              <w:t>-</w:t>
            </w:r>
            <w:r>
              <w:tab/>
              <w:t>for equipping the above platforms;</w:t>
            </w:r>
          </w:p>
          <w:p w14:paraId="591045C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C4" w14:textId="77777777" w:rsidR="00E546F5" w:rsidRDefault="00951CE2">
            <w:pPr>
              <w:pStyle w:val="NormalinTable"/>
            </w:pPr>
            <w:r>
              <w:t>0.0%</w:t>
            </w:r>
          </w:p>
        </w:tc>
      </w:tr>
      <w:tr w:rsidR="00E546F5" w14:paraId="591045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C6" w14:textId="77777777" w:rsidR="00E546F5" w:rsidRDefault="00951CE2">
            <w:pPr>
              <w:pStyle w:val="NormalinTable"/>
            </w:pPr>
            <w:r>
              <w:t>6403593100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C7" w14:textId="77777777" w:rsidR="00E546F5" w:rsidRDefault="00951CE2">
            <w:pPr>
              <w:pStyle w:val="Tier1"/>
            </w:pPr>
            <w:r>
              <w:t xml:space="preserve">Footwear with outer soles of rubber, plastics, leather or composition </w:t>
            </w:r>
            <w:r>
              <w:t>leather and uppers of leather</w:t>
            </w:r>
          </w:p>
          <w:p w14:paraId="591045C8" w14:textId="77777777" w:rsidR="00E546F5" w:rsidRDefault="00951CE2">
            <w:pPr>
              <w:pStyle w:val="Tier2"/>
            </w:pPr>
            <w:r>
              <w:t>-</w:t>
            </w:r>
            <w:r>
              <w:tab/>
              <w:t>Other footwear with outer soles of leather</w:t>
            </w:r>
          </w:p>
          <w:p w14:paraId="591045C9" w14:textId="77777777" w:rsidR="00E546F5" w:rsidRDefault="00951CE2">
            <w:pPr>
              <w:pStyle w:val="Tier3"/>
            </w:pPr>
            <w:r>
              <w:t>-</w:t>
            </w:r>
            <w:r>
              <w:tab/>
              <w:t>-</w:t>
            </w:r>
            <w:r>
              <w:tab/>
              <w:t>Other</w:t>
            </w:r>
          </w:p>
          <w:p w14:paraId="591045CA" w14:textId="77777777" w:rsidR="00E546F5" w:rsidRDefault="00951CE2">
            <w:pPr>
              <w:pStyle w:val="Tier4"/>
            </w:pPr>
            <w:r>
              <w:t>-</w:t>
            </w:r>
            <w:r>
              <w:tab/>
              <w:t>-</w:t>
            </w:r>
            <w:r>
              <w:tab/>
              <w:t>-</w:t>
            </w:r>
            <w:r>
              <w:tab/>
              <w:t>Other</w:t>
            </w:r>
          </w:p>
          <w:p w14:paraId="591045CB" w14:textId="77777777" w:rsidR="00E546F5" w:rsidRDefault="00951CE2">
            <w:pPr>
              <w:pStyle w:val="Tier5"/>
            </w:pPr>
            <w:r>
              <w:t>-</w:t>
            </w:r>
            <w:r>
              <w:tab/>
              <w:t>-</w:t>
            </w:r>
            <w:r>
              <w:tab/>
              <w:t>-</w:t>
            </w:r>
            <w:r>
              <w:tab/>
              <w:t>-</w:t>
            </w:r>
            <w:r>
              <w:tab/>
              <w:t>Footwear with a vamp made of straps or which has one or several pieces cut out</w:t>
            </w:r>
          </w:p>
          <w:p w14:paraId="591045CC" w14:textId="77777777" w:rsidR="00E546F5" w:rsidRDefault="00951CE2">
            <w:pPr>
              <w:pStyle w:val="Tier6"/>
            </w:pPr>
            <w:r>
              <w:t>-</w:t>
            </w:r>
            <w:r>
              <w:tab/>
              <w:t>-</w:t>
            </w:r>
            <w:r>
              <w:tab/>
              <w:t>-</w:t>
            </w:r>
            <w:r>
              <w:tab/>
              <w:t>-</w:t>
            </w:r>
            <w:r>
              <w:tab/>
              <w:t>-</w:t>
            </w:r>
            <w:r>
              <w:tab/>
              <w:t>Other, with insoles of a length</w:t>
            </w:r>
          </w:p>
          <w:p w14:paraId="591045CD" w14:textId="77777777" w:rsidR="00E546F5" w:rsidRDefault="00951CE2">
            <w:pPr>
              <w:pStyle w:val="Tier7"/>
            </w:pPr>
            <w:r>
              <w:t>-</w:t>
            </w:r>
            <w:r>
              <w:tab/>
              <w:t>-</w:t>
            </w:r>
            <w:r>
              <w:tab/>
              <w:t>-</w:t>
            </w:r>
            <w:r>
              <w:tab/>
              <w:t>-</w:t>
            </w:r>
            <w:r>
              <w:tab/>
              <w:t>-</w:t>
            </w:r>
            <w:r>
              <w:tab/>
              <w:t>-</w:t>
            </w:r>
            <w:r>
              <w:tab/>
              <w:t xml:space="preserve">Of less than 24 </w:t>
            </w:r>
            <w:r>
              <w:t>cm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CE" w14:textId="77777777" w:rsidR="00E546F5" w:rsidRDefault="00951CE2">
            <w:pPr>
              <w:pStyle w:val="NormalinTable"/>
            </w:pPr>
            <w:r>
              <w:t>0.0%</w:t>
            </w:r>
          </w:p>
        </w:tc>
      </w:tr>
      <w:tr w:rsidR="00E546F5" w14:paraId="591045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D0" w14:textId="77777777" w:rsidR="00E546F5" w:rsidRDefault="00951CE2">
            <w:pPr>
              <w:pStyle w:val="NormalinTable"/>
            </w:pPr>
            <w:r>
              <w:t>6403593500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D1" w14:textId="77777777" w:rsidR="00E546F5" w:rsidRDefault="00951CE2">
            <w:pPr>
              <w:pStyle w:val="Tier1"/>
            </w:pPr>
            <w:r>
              <w:t>Footwear with outer soles of rubber, plastics, leather or composition leather and uppers of leather</w:t>
            </w:r>
          </w:p>
          <w:p w14:paraId="591045D2" w14:textId="77777777" w:rsidR="00E546F5" w:rsidRDefault="00951CE2">
            <w:pPr>
              <w:pStyle w:val="Tier2"/>
            </w:pPr>
            <w:r>
              <w:t>-</w:t>
            </w:r>
            <w:r>
              <w:tab/>
              <w:t>Other footwear with outer soles of leather</w:t>
            </w:r>
          </w:p>
          <w:p w14:paraId="591045D3" w14:textId="77777777" w:rsidR="00E546F5" w:rsidRDefault="00951CE2">
            <w:pPr>
              <w:pStyle w:val="Tier3"/>
            </w:pPr>
            <w:r>
              <w:t>-</w:t>
            </w:r>
            <w:r>
              <w:tab/>
              <w:t>-</w:t>
            </w:r>
            <w:r>
              <w:tab/>
              <w:t>Other</w:t>
            </w:r>
          </w:p>
          <w:p w14:paraId="591045D4" w14:textId="77777777" w:rsidR="00E546F5" w:rsidRDefault="00951CE2">
            <w:pPr>
              <w:pStyle w:val="Tier4"/>
            </w:pPr>
            <w:r>
              <w:t>-</w:t>
            </w:r>
            <w:r>
              <w:tab/>
              <w:t>-</w:t>
            </w:r>
            <w:r>
              <w:tab/>
              <w:t>-</w:t>
            </w:r>
            <w:r>
              <w:tab/>
              <w:t>Other</w:t>
            </w:r>
          </w:p>
          <w:p w14:paraId="591045D5" w14:textId="77777777" w:rsidR="00E546F5" w:rsidRDefault="00951CE2">
            <w:pPr>
              <w:pStyle w:val="Tier5"/>
            </w:pPr>
            <w:r>
              <w:t>-</w:t>
            </w:r>
            <w:r>
              <w:tab/>
              <w:t>-</w:t>
            </w:r>
            <w:r>
              <w:tab/>
              <w:t>-</w:t>
            </w:r>
            <w:r>
              <w:tab/>
              <w:t>-</w:t>
            </w:r>
            <w:r>
              <w:tab/>
              <w:t xml:space="preserve">Footwear with a vamp made of straps or which has one or </w:t>
            </w:r>
            <w:r>
              <w:t>several pieces cut out</w:t>
            </w:r>
          </w:p>
          <w:p w14:paraId="591045D6" w14:textId="77777777" w:rsidR="00E546F5" w:rsidRDefault="00951CE2">
            <w:pPr>
              <w:pStyle w:val="Tier6"/>
            </w:pPr>
            <w:r>
              <w:t>-</w:t>
            </w:r>
            <w:r>
              <w:tab/>
              <w:t>-</w:t>
            </w:r>
            <w:r>
              <w:tab/>
              <w:t>-</w:t>
            </w:r>
            <w:r>
              <w:tab/>
              <w:t>-</w:t>
            </w:r>
            <w:r>
              <w:tab/>
              <w:t>-</w:t>
            </w:r>
            <w:r>
              <w:tab/>
              <w:t>Other, with insoles of a length</w:t>
            </w:r>
          </w:p>
          <w:p w14:paraId="591045D7"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D8" w14:textId="77777777" w:rsidR="00E546F5" w:rsidRDefault="00951CE2">
            <w:pPr>
              <w:pStyle w:val="NormalinTable"/>
            </w:pPr>
            <w:r>
              <w:t>0.0%</w:t>
            </w:r>
          </w:p>
        </w:tc>
      </w:tr>
      <w:tr w:rsidR="00E546F5" w14:paraId="591045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DA" w14:textId="77777777" w:rsidR="00E546F5" w:rsidRDefault="00951CE2">
            <w:pPr>
              <w:pStyle w:val="NormalinTable"/>
            </w:pPr>
            <w:r>
              <w:t>6403593900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DB" w14:textId="77777777" w:rsidR="00E546F5" w:rsidRDefault="00951CE2">
            <w:pPr>
              <w:pStyle w:val="Tier1"/>
            </w:pPr>
            <w:r>
              <w:t>Footwear with outer soles of rubber, plastics, leather or composition leather and uppers of leather</w:t>
            </w:r>
          </w:p>
          <w:p w14:paraId="591045DC" w14:textId="77777777" w:rsidR="00E546F5" w:rsidRDefault="00951CE2">
            <w:pPr>
              <w:pStyle w:val="Tier2"/>
            </w:pPr>
            <w:r>
              <w:t>-</w:t>
            </w:r>
            <w:r>
              <w:tab/>
              <w:t>Other footwear with outer soles of leather</w:t>
            </w:r>
          </w:p>
          <w:p w14:paraId="591045DD" w14:textId="77777777" w:rsidR="00E546F5" w:rsidRDefault="00951CE2">
            <w:pPr>
              <w:pStyle w:val="Tier3"/>
            </w:pPr>
            <w:r>
              <w:t>-</w:t>
            </w:r>
            <w:r>
              <w:tab/>
              <w:t>-</w:t>
            </w:r>
            <w:r>
              <w:tab/>
              <w:t>Other</w:t>
            </w:r>
          </w:p>
          <w:p w14:paraId="591045DE" w14:textId="77777777" w:rsidR="00E546F5" w:rsidRDefault="00951CE2">
            <w:pPr>
              <w:pStyle w:val="Tier4"/>
            </w:pPr>
            <w:r>
              <w:t>-</w:t>
            </w:r>
            <w:r>
              <w:tab/>
              <w:t>-</w:t>
            </w:r>
            <w:r>
              <w:tab/>
              <w:t>-</w:t>
            </w:r>
            <w:r>
              <w:tab/>
              <w:t>Other</w:t>
            </w:r>
          </w:p>
          <w:p w14:paraId="591045DF" w14:textId="77777777" w:rsidR="00E546F5" w:rsidRDefault="00951CE2">
            <w:pPr>
              <w:pStyle w:val="Tier5"/>
            </w:pPr>
            <w:r>
              <w:t>-</w:t>
            </w:r>
            <w:r>
              <w:tab/>
              <w:t>-</w:t>
            </w:r>
            <w:r>
              <w:tab/>
              <w:t>-</w:t>
            </w:r>
            <w:r>
              <w:tab/>
              <w:t>-</w:t>
            </w:r>
            <w:r>
              <w:tab/>
              <w:t>Footwear with a vamp made of straps or which has one or several pieces cut out</w:t>
            </w:r>
          </w:p>
          <w:p w14:paraId="591045E0" w14:textId="77777777" w:rsidR="00E546F5" w:rsidRDefault="00951CE2">
            <w:pPr>
              <w:pStyle w:val="Tier6"/>
            </w:pPr>
            <w:r>
              <w:t>-</w:t>
            </w:r>
            <w:r>
              <w:tab/>
              <w:t>-</w:t>
            </w:r>
            <w:r>
              <w:tab/>
              <w:t>-</w:t>
            </w:r>
            <w:r>
              <w:tab/>
              <w:t>-</w:t>
            </w:r>
            <w:r>
              <w:tab/>
              <w:t>-</w:t>
            </w:r>
            <w:r>
              <w:tab/>
              <w:t>Other, with insoles of a length</w:t>
            </w:r>
          </w:p>
          <w:p w14:paraId="591045E1"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E2" w14:textId="77777777" w:rsidR="00E546F5" w:rsidRDefault="00951CE2">
            <w:pPr>
              <w:pStyle w:val="NormalinTable"/>
            </w:pPr>
            <w:r>
              <w:t>0.0%</w:t>
            </w:r>
          </w:p>
        </w:tc>
      </w:tr>
      <w:tr w:rsidR="00E546F5" w14:paraId="591045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E4" w14:textId="77777777" w:rsidR="00E546F5" w:rsidRDefault="00951CE2">
            <w:pPr>
              <w:pStyle w:val="NormalinTable"/>
            </w:pPr>
            <w:r>
              <w:t>6403599100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E5" w14:textId="77777777" w:rsidR="00E546F5" w:rsidRDefault="00951CE2">
            <w:pPr>
              <w:pStyle w:val="Tier1"/>
            </w:pPr>
            <w:r>
              <w:t xml:space="preserve">Footwear with outer soles of rubber, plastics, </w:t>
            </w:r>
            <w:r>
              <w:t>leather or composition leather and uppers of leather</w:t>
            </w:r>
          </w:p>
          <w:p w14:paraId="591045E6" w14:textId="77777777" w:rsidR="00E546F5" w:rsidRDefault="00951CE2">
            <w:pPr>
              <w:pStyle w:val="Tier2"/>
            </w:pPr>
            <w:r>
              <w:t>-</w:t>
            </w:r>
            <w:r>
              <w:tab/>
              <w:t>Other footwear with outer soles of leather</w:t>
            </w:r>
          </w:p>
          <w:p w14:paraId="591045E7" w14:textId="77777777" w:rsidR="00E546F5" w:rsidRDefault="00951CE2">
            <w:pPr>
              <w:pStyle w:val="Tier3"/>
            </w:pPr>
            <w:r>
              <w:t>-</w:t>
            </w:r>
            <w:r>
              <w:tab/>
              <w:t>-</w:t>
            </w:r>
            <w:r>
              <w:tab/>
              <w:t>Other</w:t>
            </w:r>
          </w:p>
          <w:p w14:paraId="591045E8" w14:textId="77777777" w:rsidR="00E546F5" w:rsidRDefault="00951CE2">
            <w:pPr>
              <w:pStyle w:val="Tier4"/>
            </w:pPr>
            <w:r>
              <w:t>-</w:t>
            </w:r>
            <w:r>
              <w:tab/>
              <w:t>-</w:t>
            </w:r>
            <w:r>
              <w:tab/>
              <w:t>-</w:t>
            </w:r>
            <w:r>
              <w:tab/>
              <w:t>Other</w:t>
            </w:r>
          </w:p>
          <w:p w14:paraId="591045E9" w14:textId="77777777" w:rsidR="00E546F5" w:rsidRDefault="00951CE2">
            <w:pPr>
              <w:pStyle w:val="Tier5"/>
            </w:pPr>
            <w:r>
              <w:t>-</w:t>
            </w:r>
            <w:r>
              <w:tab/>
              <w:t>-</w:t>
            </w:r>
            <w:r>
              <w:tab/>
              <w:t>-</w:t>
            </w:r>
            <w:r>
              <w:tab/>
              <w:t>-</w:t>
            </w:r>
            <w:r>
              <w:tab/>
              <w:t>Other, with insoles of a length</w:t>
            </w:r>
          </w:p>
          <w:p w14:paraId="591045EA" w14:textId="77777777" w:rsidR="00E546F5" w:rsidRDefault="00951CE2">
            <w:pPr>
              <w:pStyle w:val="Tier6"/>
            </w:pPr>
            <w:r>
              <w:t>-</w:t>
            </w:r>
            <w:r>
              <w:tab/>
              <w:t>-</w:t>
            </w:r>
            <w:r>
              <w:tab/>
              <w:t>-</w:t>
            </w:r>
            <w:r>
              <w:tab/>
              <w:t>-</w:t>
            </w:r>
            <w:r>
              <w:tab/>
              <w:t>-</w:t>
            </w:r>
            <w:r>
              <w:tab/>
              <w:t>Of less than 24 cm</w:t>
            </w:r>
          </w:p>
          <w:p w14:paraId="591045EB" w14:textId="77777777" w:rsidR="00E546F5" w:rsidRDefault="00951CE2">
            <w:pPr>
              <w:pStyle w:val="Tier6Bullet"/>
            </w:pPr>
            <w:r>
              <w:tab/>
            </w:r>
            <w:r>
              <w:tab/>
            </w:r>
            <w:r>
              <w:tab/>
            </w:r>
            <w:r>
              <w:tab/>
            </w:r>
            <w:r>
              <w:tab/>
              <w:t>-</w:t>
            </w:r>
            <w:r>
              <w:tab/>
              <w:t>for incorporation in ships, boats or other vessels listed in</w:t>
            </w:r>
            <w:r>
              <w:t xml:space="preserve"> Table 1, for the purposes of their construction, repair, maintenance or conversion;</w:t>
            </w:r>
          </w:p>
          <w:p w14:paraId="591045EC" w14:textId="77777777" w:rsidR="00E546F5" w:rsidRDefault="00951CE2">
            <w:pPr>
              <w:pStyle w:val="Tier6Bullet"/>
            </w:pPr>
            <w:r>
              <w:tab/>
            </w:r>
            <w:r>
              <w:tab/>
            </w:r>
            <w:r>
              <w:tab/>
            </w:r>
            <w:r>
              <w:tab/>
            </w:r>
            <w:r>
              <w:tab/>
              <w:t>-</w:t>
            </w:r>
            <w:r>
              <w:tab/>
              <w:t>for fitting to or equipping such ships, boats or other vessels;</w:t>
            </w:r>
          </w:p>
          <w:p w14:paraId="591045ED" w14:textId="77777777" w:rsidR="00E546F5" w:rsidRDefault="00951CE2">
            <w:pPr>
              <w:pStyle w:val="Tier6Bullet"/>
            </w:pPr>
            <w:r>
              <w:tab/>
            </w: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14:paraId="591045EE" w14:textId="77777777" w:rsidR="00E546F5" w:rsidRDefault="00951CE2">
            <w:pPr>
              <w:pStyle w:val="Tier6Bullet"/>
            </w:pPr>
            <w:r>
              <w:tab/>
            </w:r>
            <w:r>
              <w:tab/>
            </w:r>
            <w:r>
              <w:tab/>
            </w:r>
            <w:r>
              <w:tab/>
            </w:r>
            <w:r>
              <w:tab/>
              <w:t>-</w:t>
            </w:r>
            <w:r>
              <w:tab/>
              <w:t>for equipping the above platforms;</w:t>
            </w:r>
          </w:p>
          <w:p w14:paraId="591045E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F0" w14:textId="77777777" w:rsidR="00E546F5" w:rsidRDefault="00951CE2">
            <w:pPr>
              <w:pStyle w:val="NormalinTable"/>
            </w:pPr>
            <w:r>
              <w:t>0.0%</w:t>
            </w:r>
          </w:p>
        </w:tc>
      </w:tr>
      <w:tr w:rsidR="00E546F5" w14:paraId="591045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F2" w14:textId="77777777" w:rsidR="00E546F5" w:rsidRDefault="00951CE2">
            <w:pPr>
              <w:pStyle w:val="NormalinTable"/>
            </w:pPr>
            <w:r>
              <w:t>6403599500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F3" w14:textId="77777777" w:rsidR="00E546F5" w:rsidRDefault="00951CE2">
            <w:pPr>
              <w:pStyle w:val="Tier1"/>
            </w:pPr>
            <w:r>
              <w:t>Footwear with outer soles of rubber, plastics, leather or composition leather and uppers of leather</w:t>
            </w:r>
          </w:p>
          <w:p w14:paraId="591045F4" w14:textId="77777777" w:rsidR="00E546F5" w:rsidRDefault="00951CE2">
            <w:pPr>
              <w:pStyle w:val="Tier2"/>
            </w:pPr>
            <w:r>
              <w:t>-</w:t>
            </w:r>
            <w:r>
              <w:tab/>
              <w:t>Other footwear with outer soles of leather</w:t>
            </w:r>
          </w:p>
          <w:p w14:paraId="591045F5" w14:textId="77777777" w:rsidR="00E546F5" w:rsidRDefault="00951CE2">
            <w:pPr>
              <w:pStyle w:val="Tier3"/>
            </w:pPr>
            <w:r>
              <w:t>-</w:t>
            </w:r>
            <w:r>
              <w:tab/>
              <w:t>-</w:t>
            </w:r>
            <w:r>
              <w:tab/>
              <w:t>Other</w:t>
            </w:r>
          </w:p>
          <w:p w14:paraId="591045F6" w14:textId="77777777" w:rsidR="00E546F5" w:rsidRDefault="00951CE2">
            <w:pPr>
              <w:pStyle w:val="Tier4"/>
            </w:pPr>
            <w:r>
              <w:t>-</w:t>
            </w:r>
            <w:r>
              <w:tab/>
              <w:t>-</w:t>
            </w:r>
            <w:r>
              <w:tab/>
              <w:t>-</w:t>
            </w:r>
            <w:r>
              <w:tab/>
              <w:t>Other</w:t>
            </w:r>
          </w:p>
          <w:p w14:paraId="591045F7" w14:textId="77777777" w:rsidR="00E546F5" w:rsidRDefault="00951CE2">
            <w:pPr>
              <w:pStyle w:val="Tier5"/>
            </w:pPr>
            <w:r>
              <w:t>-</w:t>
            </w:r>
            <w:r>
              <w:tab/>
              <w:t>-</w:t>
            </w:r>
            <w:r>
              <w:tab/>
              <w:t>-</w:t>
            </w:r>
            <w:r>
              <w:tab/>
              <w:t>-</w:t>
            </w:r>
            <w:r>
              <w:tab/>
              <w:t>Other, with insoles of a length</w:t>
            </w:r>
          </w:p>
          <w:p w14:paraId="591045F8" w14:textId="77777777" w:rsidR="00E546F5" w:rsidRDefault="00951CE2">
            <w:pPr>
              <w:pStyle w:val="Tier6"/>
            </w:pPr>
            <w:r>
              <w:t>-</w:t>
            </w:r>
            <w:r>
              <w:tab/>
              <w:t>-</w:t>
            </w:r>
            <w:r>
              <w:tab/>
              <w:t>-</w:t>
            </w:r>
            <w:r>
              <w:tab/>
              <w:t>-</w:t>
            </w:r>
            <w:r>
              <w:tab/>
              <w:t>-</w:t>
            </w:r>
            <w:r>
              <w:tab/>
              <w:t>Of 24 cm or more</w:t>
            </w:r>
          </w:p>
          <w:p w14:paraId="591045F9" w14:textId="77777777" w:rsidR="00E546F5" w:rsidRDefault="00951CE2">
            <w:pPr>
              <w:pStyle w:val="Tier7"/>
            </w:pPr>
            <w:r>
              <w:t>-</w:t>
            </w:r>
            <w:r>
              <w:tab/>
              <w:t>-</w:t>
            </w:r>
            <w:r>
              <w:tab/>
              <w:t>-</w:t>
            </w:r>
            <w:r>
              <w:tab/>
              <w:t>-</w:t>
            </w:r>
            <w:r>
              <w:tab/>
              <w:t>-</w:t>
            </w:r>
            <w:r>
              <w:tab/>
            </w:r>
            <w:r>
              <w:t>-</w:t>
            </w:r>
            <w:r>
              <w:tab/>
              <w:t>For men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5FA" w14:textId="77777777" w:rsidR="00E546F5" w:rsidRDefault="00951CE2">
            <w:pPr>
              <w:pStyle w:val="NormalinTable"/>
            </w:pPr>
            <w:r>
              <w:t>0.0%</w:t>
            </w:r>
          </w:p>
        </w:tc>
      </w:tr>
      <w:tr w:rsidR="00E546F5" w14:paraId="591046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5FC" w14:textId="77777777" w:rsidR="00E546F5" w:rsidRDefault="00951CE2">
            <w:pPr>
              <w:pStyle w:val="NormalinTable"/>
            </w:pPr>
            <w:r>
              <w:t>6403599900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5FD" w14:textId="77777777" w:rsidR="00E546F5" w:rsidRDefault="00951CE2">
            <w:pPr>
              <w:pStyle w:val="Tier1"/>
            </w:pPr>
            <w:r>
              <w:t>Footwear with outer soles of rubber, plastics, leather or composition leather and uppers of leather</w:t>
            </w:r>
          </w:p>
          <w:p w14:paraId="591045FE" w14:textId="77777777" w:rsidR="00E546F5" w:rsidRDefault="00951CE2">
            <w:pPr>
              <w:pStyle w:val="Tier2"/>
            </w:pPr>
            <w:r>
              <w:t>-</w:t>
            </w:r>
            <w:r>
              <w:tab/>
              <w:t>Other footwear with outer soles of leather</w:t>
            </w:r>
          </w:p>
          <w:p w14:paraId="591045FF" w14:textId="77777777" w:rsidR="00E546F5" w:rsidRDefault="00951CE2">
            <w:pPr>
              <w:pStyle w:val="Tier3"/>
            </w:pPr>
            <w:r>
              <w:t>-</w:t>
            </w:r>
            <w:r>
              <w:tab/>
              <w:t>-</w:t>
            </w:r>
            <w:r>
              <w:tab/>
              <w:t>Other</w:t>
            </w:r>
          </w:p>
          <w:p w14:paraId="59104600" w14:textId="77777777" w:rsidR="00E546F5" w:rsidRDefault="00951CE2">
            <w:pPr>
              <w:pStyle w:val="Tier4"/>
            </w:pPr>
            <w:r>
              <w:t>-</w:t>
            </w:r>
            <w:r>
              <w:tab/>
              <w:t>-</w:t>
            </w:r>
            <w:r>
              <w:tab/>
              <w:t>-</w:t>
            </w:r>
            <w:r>
              <w:tab/>
              <w:t>Other</w:t>
            </w:r>
          </w:p>
          <w:p w14:paraId="59104601" w14:textId="77777777" w:rsidR="00E546F5" w:rsidRDefault="00951CE2">
            <w:pPr>
              <w:pStyle w:val="Tier5"/>
            </w:pPr>
            <w:r>
              <w:t>-</w:t>
            </w:r>
            <w:r>
              <w:tab/>
              <w:t>-</w:t>
            </w:r>
            <w:r>
              <w:tab/>
              <w:t>-</w:t>
            </w:r>
            <w:r>
              <w:tab/>
              <w:t>-</w:t>
            </w:r>
            <w:r>
              <w:tab/>
              <w:t>Other, with insoles of a length</w:t>
            </w:r>
          </w:p>
          <w:p w14:paraId="59104602" w14:textId="77777777" w:rsidR="00E546F5" w:rsidRDefault="00951CE2">
            <w:pPr>
              <w:pStyle w:val="Tier6"/>
            </w:pPr>
            <w:r>
              <w:t>-</w:t>
            </w:r>
            <w:r>
              <w:tab/>
              <w:t>-</w:t>
            </w:r>
            <w:r>
              <w:tab/>
              <w:t>-</w:t>
            </w:r>
            <w:r>
              <w:tab/>
              <w:t>-</w:t>
            </w:r>
            <w:r>
              <w:tab/>
              <w:t>-</w:t>
            </w:r>
            <w:r>
              <w:tab/>
              <w:t xml:space="preserve">Of 24 cm </w:t>
            </w:r>
            <w:r>
              <w:t>or more</w:t>
            </w:r>
          </w:p>
          <w:p w14:paraId="59104603" w14:textId="77777777" w:rsidR="00E546F5" w:rsidRDefault="00951CE2">
            <w:pPr>
              <w:pStyle w:val="Tier7"/>
            </w:pPr>
            <w:r>
              <w:t>-</w:t>
            </w:r>
            <w:r>
              <w:tab/>
              <w:t>-</w:t>
            </w:r>
            <w:r>
              <w:tab/>
              <w:t>-</w:t>
            </w:r>
            <w:r>
              <w:tab/>
              <w:t>-</w:t>
            </w:r>
            <w:r>
              <w:tab/>
              <w:t>-</w:t>
            </w:r>
            <w:r>
              <w:tab/>
              <w:t>-</w:t>
            </w:r>
            <w:r>
              <w:tab/>
              <w:t>For women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04" w14:textId="77777777" w:rsidR="00E546F5" w:rsidRDefault="00951CE2">
            <w:pPr>
              <w:pStyle w:val="NormalinTable"/>
            </w:pPr>
            <w:r>
              <w:t>0.0%</w:t>
            </w:r>
          </w:p>
        </w:tc>
      </w:tr>
      <w:tr w:rsidR="00E546F5" w14:paraId="591046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06" w14:textId="77777777" w:rsidR="00E546F5" w:rsidRDefault="00951CE2">
            <w:pPr>
              <w:pStyle w:val="NormalinTable"/>
            </w:pPr>
            <w:r>
              <w:t>6403910000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07" w14:textId="77777777" w:rsidR="00E546F5" w:rsidRDefault="00951CE2">
            <w:pPr>
              <w:pStyle w:val="Tier1"/>
            </w:pPr>
            <w:r>
              <w:t>Footwear with outer soles of rubber, plastics, leather or composition leather and uppers of leather</w:t>
            </w:r>
          </w:p>
          <w:p w14:paraId="59104608" w14:textId="77777777" w:rsidR="00E546F5" w:rsidRDefault="00951CE2">
            <w:pPr>
              <w:pStyle w:val="Tier2"/>
            </w:pPr>
            <w:r>
              <w:t>-</w:t>
            </w:r>
            <w:r>
              <w:tab/>
              <w:t>Other footwear</w:t>
            </w:r>
          </w:p>
          <w:p w14:paraId="59104609" w14:textId="77777777" w:rsidR="00E546F5" w:rsidRDefault="00951CE2">
            <w:pPr>
              <w:pStyle w:val="Tier3"/>
            </w:pPr>
            <w:r>
              <w:t>-</w:t>
            </w:r>
            <w:r>
              <w:tab/>
              <w:t>-</w:t>
            </w:r>
            <w:r>
              <w:tab/>
              <w:t>Covering the ankle</w:t>
            </w:r>
          </w:p>
          <w:p w14:paraId="5910460A"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460B" w14:textId="77777777" w:rsidR="00E546F5" w:rsidRDefault="00951CE2">
            <w:pPr>
              <w:pStyle w:val="Tier3Bullet"/>
            </w:pPr>
            <w:r>
              <w:tab/>
            </w:r>
            <w:r>
              <w:tab/>
              <w:t>-</w:t>
            </w:r>
            <w:r>
              <w:tab/>
              <w:t>for fitting to or equipping such ships, boats or other vessels;</w:t>
            </w:r>
          </w:p>
          <w:p w14:paraId="5910460C"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460D" w14:textId="77777777" w:rsidR="00E546F5" w:rsidRDefault="00951CE2">
            <w:pPr>
              <w:pStyle w:val="Tier3Bullet"/>
            </w:pPr>
            <w:r>
              <w:tab/>
            </w:r>
            <w:r>
              <w:tab/>
              <w:t>-</w:t>
            </w:r>
            <w:r>
              <w:tab/>
              <w:t>for equipping the above platforms;</w:t>
            </w:r>
          </w:p>
          <w:p w14:paraId="5910460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0F" w14:textId="77777777" w:rsidR="00E546F5" w:rsidRDefault="00951CE2">
            <w:pPr>
              <w:pStyle w:val="NormalinTable"/>
            </w:pPr>
            <w:r>
              <w:t>0.0%</w:t>
            </w:r>
          </w:p>
        </w:tc>
      </w:tr>
      <w:tr w:rsidR="00E546F5" w14:paraId="591046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11" w14:textId="77777777" w:rsidR="00E546F5" w:rsidRDefault="00951CE2">
            <w:pPr>
              <w:pStyle w:val="NormalinTable"/>
            </w:pPr>
            <w:r>
              <w:t>6403990500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12" w14:textId="77777777" w:rsidR="00E546F5" w:rsidRDefault="00951CE2">
            <w:pPr>
              <w:pStyle w:val="Tier1"/>
            </w:pPr>
            <w:r>
              <w:t>Foo</w:t>
            </w:r>
            <w:r>
              <w:t>twear with outer soles of rubber, plastics, leather or composition leather and uppers of leather</w:t>
            </w:r>
          </w:p>
          <w:p w14:paraId="59104613" w14:textId="77777777" w:rsidR="00E546F5" w:rsidRDefault="00951CE2">
            <w:pPr>
              <w:pStyle w:val="Tier2"/>
            </w:pPr>
            <w:r>
              <w:t>-</w:t>
            </w:r>
            <w:r>
              <w:tab/>
              <w:t>Other footwear</w:t>
            </w:r>
          </w:p>
          <w:p w14:paraId="59104614" w14:textId="77777777" w:rsidR="00E546F5" w:rsidRDefault="00951CE2">
            <w:pPr>
              <w:pStyle w:val="Tier3"/>
            </w:pPr>
            <w:r>
              <w:t>-</w:t>
            </w:r>
            <w:r>
              <w:tab/>
              <w:t>-</w:t>
            </w:r>
            <w:r>
              <w:tab/>
              <w:t>Other</w:t>
            </w:r>
          </w:p>
          <w:p w14:paraId="59104615" w14:textId="77777777" w:rsidR="00E546F5" w:rsidRDefault="00951CE2">
            <w:pPr>
              <w:pStyle w:val="Tier4"/>
            </w:pPr>
            <w:r>
              <w:t>-</w:t>
            </w:r>
            <w:r>
              <w:tab/>
              <w:t>-</w:t>
            </w:r>
            <w:r>
              <w:tab/>
              <w:t>-</w:t>
            </w:r>
            <w:r>
              <w:tab/>
              <w:t>Made on a base or platform of wood, not having an inner sole</w:t>
            </w:r>
          </w:p>
          <w:p w14:paraId="59104616"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4617" w14:textId="77777777" w:rsidR="00E546F5" w:rsidRDefault="00951CE2">
            <w:pPr>
              <w:pStyle w:val="Tier4Bullet"/>
            </w:pPr>
            <w:r>
              <w:tab/>
            </w:r>
            <w:r>
              <w:tab/>
            </w:r>
            <w:r>
              <w:tab/>
              <w:t>-</w:t>
            </w:r>
            <w:r>
              <w:tab/>
              <w:t>for fitting to or equipping such ships, boats or other vessels;</w:t>
            </w:r>
          </w:p>
          <w:p w14:paraId="59104618"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4619" w14:textId="77777777" w:rsidR="00E546F5" w:rsidRDefault="00951CE2">
            <w:pPr>
              <w:pStyle w:val="Tier4Bullet"/>
            </w:pPr>
            <w:r>
              <w:tab/>
            </w:r>
            <w:r>
              <w:tab/>
            </w:r>
            <w:r>
              <w:tab/>
              <w:t>-</w:t>
            </w:r>
            <w:r>
              <w:tab/>
              <w:t>for equipping the above platforms;</w:t>
            </w:r>
          </w:p>
          <w:p w14:paraId="5910461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1B" w14:textId="77777777" w:rsidR="00E546F5" w:rsidRDefault="00951CE2">
            <w:pPr>
              <w:pStyle w:val="NormalinTable"/>
            </w:pPr>
            <w:r>
              <w:t>0.0%</w:t>
            </w:r>
          </w:p>
        </w:tc>
      </w:tr>
      <w:tr w:rsidR="00E546F5" w14:paraId="591046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1D" w14:textId="77777777" w:rsidR="00E546F5" w:rsidRDefault="00951CE2">
            <w:pPr>
              <w:pStyle w:val="NormalinTable"/>
            </w:pPr>
            <w:r>
              <w:t>6403991100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1E" w14:textId="77777777" w:rsidR="00E546F5" w:rsidRDefault="00951CE2">
            <w:pPr>
              <w:pStyle w:val="Tier1"/>
            </w:pPr>
            <w:r>
              <w:t>Footwear with outer soles of rubber, plastics, leather or composition leather and uppers of leather</w:t>
            </w:r>
          </w:p>
          <w:p w14:paraId="5910461F" w14:textId="77777777" w:rsidR="00E546F5" w:rsidRDefault="00951CE2">
            <w:pPr>
              <w:pStyle w:val="Tier2"/>
            </w:pPr>
            <w:r>
              <w:t>-</w:t>
            </w:r>
            <w:r>
              <w:tab/>
              <w:t>Other footwear</w:t>
            </w:r>
          </w:p>
          <w:p w14:paraId="59104620" w14:textId="77777777" w:rsidR="00E546F5" w:rsidRDefault="00951CE2">
            <w:pPr>
              <w:pStyle w:val="Tier3"/>
            </w:pPr>
            <w:r>
              <w:t>-</w:t>
            </w:r>
            <w:r>
              <w:tab/>
              <w:t>-</w:t>
            </w:r>
            <w:r>
              <w:tab/>
              <w:t>Other</w:t>
            </w:r>
          </w:p>
          <w:p w14:paraId="59104621" w14:textId="77777777" w:rsidR="00E546F5" w:rsidRDefault="00951CE2">
            <w:pPr>
              <w:pStyle w:val="Tier4"/>
            </w:pPr>
            <w:r>
              <w:t>-</w:t>
            </w:r>
            <w:r>
              <w:tab/>
              <w:t>-</w:t>
            </w:r>
            <w:r>
              <w:tab/>
              <w:t>-</w:t>
            </w:r>
            <w:r>
              <w:tab/>
              <w:t>Other</w:t>
            </w:r>
          </w:p>
          <w:p w14:paraId="59104622" w14:textId="77777777" w:rsidR="00E546F5" w:rsidRDefault="00951CE2">
            <w:pPr>
              <w:pStyle w:val="Tier5"/>
            </w:pPr>
            <w:r>
              <w:t>-</w:t>
            </w:r>
            <w:r>
              <w:tab/>
              <w:t>-</w:t>
            </w:r>
            <w:r>
              <w:tab/>
              <w:t>-</w:t>
            </w:r>
            <w:r>
              <w:tab/>
              <w:t>-</w:t>
            </w:r>
            <w:r>
              <w:tab/>
              <w:t>Footwear with a vamp made of straps or which has one or several pieces cut out</w:t>
            </w:r>
          </w:p>
          <w:p w14:paraId="59104623" w14:textId="77777777" w:rsidR="00E546F5" w:rsidRDefault="00951CE2">
            <w:pPr>
              <w:pStyle w:val="Tier6"/>
            </w:pPr>
            <w:r>
              <w:t>-</w:t>
            </w:r>
            <w:r>
              <w:tab/>
              <w:t>-</w:t>
            </w:r>
            <w:r>
              <w:tab/>
              <w:t>-</w:t>
            </w:r>
            <w:r>
              <w:tab/>
              <w:t>-</w:t>
            </w:r>
            <w:r>
              <w:tab/>
              <w:t>-</w:t>
            </w:r>
            <w:r>
              <w:tab/>
              <w:t>With sole</w:t>
            </w:r>
            <w:r>
              <w:t xml:space="preserve"> and heel combined having a height of more than 3 cm</w:t>
            </w:r>
          </w:p>
          <w:p w14:paraId="5910462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625" w14:textId="77777777" w:rsidR="00E546F5" w:rsidRDefault="00951CE2">
            <w:pPr>
              <w:pStyle w:val="Tier6Bullet"/>
            </w:pPr>
            <w:r>
              <w:tab/>
            </w:r>
            <w:r>
              <w:tab/>
            </w:r>
            <w:r>
              <w:tab/>
            </w:r>
            <w:r>
              <w:tab/>
            </w:r>
            <w:r>
              <w:tab/>
              <w:t>-</w:t>
            </w:r>
            <w:r>
              <w:tab/>
              <w:t>for fitting to or equipping such ships, boat</w:t>
            </w:r>
            <w:r>
              <w:t>s or other vessels;</w:t>
            </w:r>
          </w:p>
          <w:p w14:paraId="5910462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627" w14:textId="77777777" w:rsidR="00E546F5" w:rsidRDefault="00951CE2">
            <w:pPr>
              <w:pStyle w:val="Tier6Bullet"/>
            </w:pPr>
            <w:r>
              <w:tab/>
            </w:r>
            <w:r>
              <w:tab/>
            </w:r>
            <w:r>
              <w:tab/>
            </w:r>
            <w:r>
              <w:tab/>
            </w:r>
            <w:r>
              <w:tab/>
              <w:t>-</w:t>
            </w:r>
            <w:r>
              <w:tab/>
              <w:t>for equipping the above platforms;</w:t>
            </w:r>
          </w:p>
          <w:p w14:paraId="5910462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29" w14:textId="77777777" w:rsidR="00E546F5" w:rsidRDefault="00951CE2">
            <w:pPr>
              <w:pStyle w:val="NormalinTable"/>
            </w:pPr>
            <w:r>
              <w:t>0.0%</w:t>
            </w:r>
          </w:p>
        </w:tc>
      </w:tr>
      <w:tr w:rsidR="00E546F5" w14:paraId="591046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2B" w14:textId="77777777" w:rsidR="00E546F5" w:rsidRDefault="00951CE2">
            <w:pPr>
              <w:pStyle w:val="NormalinTable"/>
            </w:pPr>
            <w:r>
              <w:t>6403993100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2C" w14:textId="77777777" w:rsidR="00E546F5" w:rsidRDefault="00951CE2">
            <w:pPr>
              <w:pStyle w:val="Tier1"/>
            </w:pPr>
            <w:r>
              <w:t>Footwear with outer soles of rubber, plastics, leather or composition leather and uppers of leather</w:t>
            </w:r>
          </w:p>
          <w:p w14:paraId="5910462D" w14:textId="77777777" w:rsidR="00E546F5" w:rsidRDefault="00951CE2">
            <w:pPr>
              <w:pStyle w:val="Tier2"/>
            </w:pPr>
            <w:r>
              <w:t>-</w:t>
            </w:r>
            <w:r>
              <w:tab/>
              <w:t>Other footwear</w:t>
            </w:r>
          </w:p>
          <w:p w14:paraId="5910462E" w14:textId="77777777" w:rsidR="00E546F5" w:rsidRDefault="00951CE2">
            <w:pPr>
              <w:pStyle w:val="Tier3"/>
            </w:pPr>
            <w:r>
              <w:t>-</w:t>
            </w:r>
            <w:r>
              <w:tab/>
              <w:t>-</w:t>
            </w:r>
            <w:r>
              <w:tab/>
            </w:r>
            <w:r>
              <w:t>Other</w:t>
            </w:r>
          </w:p>
          <w:p w14:paraId="5910462F" w14:textId="77777777" w:rsidR="00E546F5" w:rsidRDefault="00951CE2">
            <w:pPr>
              <w:pStyle w:val="Tier4"/>
            </w:pPr>
            <w:r>
              <w:t>-</w:t>
            </w:r>
            <w:r>
              <w:tab/>
              <w:t>-</w:t>
            </w:r>
            <w:r>
              <w:tab/>
              <w:t>-</w:t>
            </w:r>
            <w:r>
              <w:tab/>
              <w:t>Other</w:t>
            </w:r>
          </w:p>
          <w:p w14:paraId="59104630" w14:textId="77777777" w:rsidR="00E546F5" w:rsidRDefault="00951CE2">
            <w:pPr>
              <w:pStyle w:val="Tier5"/>
            </w:pPr>
            <w:r>
              <w:t>-</w:t>
            </w:r>
            <w:r>
              <w:tab/>
              <w:t>-</w:t>
            </w:r>
            <w:r>
              <w:tab/>
              <w:t>-</w:t>
            </w:r>
            <w:r>
              <w:tab/>
              <w:t>-</w:t>
            </w:r>
            <w:r>
              <w:tab/>
              <w:t>Footwear with a vamp made of straps or which has one or several pieces cut out</w:t>
            </w:r>
          </w:p>
          <w:p w14:paraId="59104631" w14:textId="77777777" w:rsidR="00E546F5" w:rsidRDefault="00951CE2">
            <w:pPr>
              <w:pStyle w:val="Tier6"/>
            </w:pPr>
            <w:r>
              <w:t>-</w:t>
            </w:r>
            <w:r>
              <w:tab/>
              <w:t>-</w:t>
            </w:r>
            <w:r>
              <w:tab/>
              <w:t>-</w:t>
            </w:r>
            <w:r>
              <w:tab/>
              <w:t>-</w:t>
            </w:r>
            <w:r>
              <w:tab/>
              <w:t>-</w:t>
            </w:r>
            <w:r>
              <w:tab/>
              <w:t>Other, with insoles of a length</w:t>
            </w:r>
          </w:p>
          <w:p w14:paraId="59104632" w14:textId="77777777" w:rsidR="00E546F5" w:rsidRDefault="00951CE2">
            <w:pPr>
              <w:pStyle w:val="Tier7"/>
            </w:pPr>
            <w:r>
              <w:t>-</w:t>
            </w:r>
            <w:r>
              <w:tab/>
              <w:t>-</w:t>
            </w:r>
            <w:r>
              <w:tab/>
              <w:t>-</w:t>
            </w:r>
            <w:r>
              <w:tab/>
              <w:t>-</w:t>
            </w:r>
            <w:r>
              <w:tab/>
              <w:t>-</w:t>
            </w:r>
            <w:r>
              <w:tab/>
              <w:t>-</w:t>
            </w:r>
            <w:r>
              <w:tab/>
              <w:t>Of less than 24 cm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33" w14:textId="77777777" w:rsidR="00E546F5" w:rsidRDefault="00951CE2">
            <w:pPr>
              <w:pStyle w:val="NormalinTable"/>
            </w:pPr>
            <w:r>
              <w:t>0.0%</w:t>
            </w:r>
          </w:p>
        </w:tc>
      </w:tr>
      <w:tr w:rsidR="00E546F5" w14:paraId="591046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35" w14:textId="77777777" w:rsidR="00E546F5" w:rsidRDefault="00951CE2">
            <w:pPr>
              <w:pStyle w:val="NormalinTable"/>
            </w:pPr>
            <w:r>
              <w:t>6403993300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36" w14:textId="77777777" w:rsidR="00E546F5" w:rsidRDefault="00951CE2">
            <w:pPr>
              <w:pStyle w:val="Tier1"/>
            </w:pPr>
            <w:r>
              <w:t xml:space="preserve">Footwear with outer soles of rubber, plastics, leather or </w:t>
            </w:r>
            <w:r>
              <w:t>composition leather and uppers of leather</w:t>
            </w:r>
          </w:p>
          <w:p w14:paraId="59104637" w14:textId="77777777" w:rsidR="00E546F5" w:rsidRDefault="00951CE2">
            <w:pPr>
              <w:pStyle w:val="Tier2"/>
            </w:pPr>
            <w:r>
              <w:t>-</w:t>
            </w:r>
            <w:r>
              <w:tab/>
              <w:t>Other footwear</w:t>
            </w:r>
          </w:p>
          <w:p w14:paraId="59104638" w14:textId="77777777" w:rsidR="00E546F5" w:rsidRDefault="00951CE2">
            <w:pPr>
              <w:pStyle w:val="Tier3"/>
            </w:pPr>
            <w:r>
              <w:t>-</w:t>
            </w:r>
            <w:r>
              <w:tab/>
              <w:t>-</w:t>
            </w:r>
            <w:r>
              <w:tab/>
              <w:t>Other</w:t>
            </w:r>
          </w:p>
          <w:p w14:paraId="59104639" w14:textId="77777777" w:rsidR="00E546F5" w:rsidRDefault="00951CE2">
            <w:pPr>
              <w:pStyle w:val="Tier4"/>
            </w:pPr>
            <w:r>
              <w:t>-</w:t>
            </w:r>
            <w:r>
              <w:tab/>
              <w:t>-</w:t>
            </w:r>
            <w:r>
              <w:tab/>
              <w:t>-</w:t>
            </w:r>
            <w:r>
              <w:tab/>
              <w:t>Other</w:t>
            </w:r>
          </w:p>
          <w:p w14:paraId="5910463A" w14:textId="77777777" w:rsidR="00E546F5" w:rsidRDefault="00951CE2">
            <w:pPr>
              <w:pStyle w:val="Tier5"/>
            </w:pPr>
            <w:r>
              <w:t>-</w:t>
            </w:r>
            <w:r>
              <w:tab/>
              <w:t>-</w:t>
            </w:r>
            <w:r>
              <w:tab/>
              <w:t>-</w:t>
            </w:r>
            <w:r>
              <w:tab/>
              <w:t>-</w:t>
            </w:r>
            <w:r>
              <w:tab/>
              <w:t>Footwear with a vamp made of straps or which has one or several pieces cut out</w:t>
            </w:r>
          </w:p>
          <w:p w14:paraId="5910463B" w14:textId="77777777" w:rsidR="00E546F5" w:rsidRDefault="00951CE2">
            <w:pPr>
              <w:pStyle w:val="Tier6"/>
            </w:pPr>
            <w:r>
              <w:t>-</w:t>
            </w:r>
            <w:r>
              <w:tab/>
              <w:t>-</w:t>
            </w:r>
            <w:r>
              <w:tab/>
              <w:t>-</w:t>
            </w:r>
            <w:r>
              <w:tab/>
              <w:t>-</w:t>
            </w:r>
            <w:r>
              <w:tab/>
              <w:t>-</w:t>
            </w:r>
            <w:r>
              <w:tab/>
              <w:t>Other, with insoles of a length</w:t>
            </w:r>
          </w:p>
          <w:p w14:paraId="5910463C"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3D" w14:textId="77777777" w:rsidR="00E546F5" w:rsidRDefault="00951CE2">
            <w:pPr>
              <w:pStyle w:val="NormalinTable"/>
            </w:pPr>
            <w:r>
              <w:t>0.0%</w:t>
            </w:r>
          </w:p>
        </w:tc>
      </w:tr>
      <w:tr w:rsidR="00E546F5" w14:paraId="591046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3F" w14:textId="77777777" w:rsidR="00E546F5" w:rsidRDefault="00951CE2">
            <w:pPr>
              <w:pStyle w:val="NormalinTable"/>
            </w:pPr>
            <w:r>
              <w:t>6403993600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40" w14:textId="77777777" w:rsidR="00E546F5" w:rsidRDefault="00951CE2">
            <w:pPr>
              <w:pStyle w:val="Tier1"/>
            </w:pPr>
            <w:r>
              <w:t>Footwear with outer soles of rubber, plastics, leather or composition leather and uppers of leather</w:t>
            </w:r>
          </w:p>
          <w:p w14:paraId="59104641" w14:textId="77777777" w:rsidR="00E546F5" w:rsidRDefault="00951CE2">
            <w:pPr>
              <w:pStyle w:val="Tier2"/>
            </w:pPr>
            <w:r>
              <w:t>-</w:t>
            </w:r>
            <w:r>
              <w:tab/>
              <w:t>Other footwear</w:t>
            </w:r>
          </w:p>
          <w:p w14:paraId="59104642" w14:textId="77777777" w:rsidR="00E546F5" w:rsidRDefault="00951CE2">
            <w:pPr>
              <w:pStyle w:val="Tier3"/>
            </w:pPr>
            <w:r>
              <w:t>-</w:t>
            </w:r>
            <w:r>
              <w:tab/>
              <w:t>-</w:t>
            </w:r>
            <w:r>
              <w:tab/>
              <w:t>Other</w:t>
            </w:r>
          </w:p>
          <w:p w14:paraId="59104643" w14:textId="77777777" w:rsidR="00E546F5" w:rsidRDefault="00951CE2">
            <w:pPr>
              <w:pStyle w:val="Tier4"/>
            </w:pPr>
            <w:r>
              <w:t>-</w:t>
            </w:r>
            <w:r>
              <w:tab/>
              <w:t>-</w:t>
            </w:r>
            <w:r>
              <w:tab/>
              <w:t>-</w:t>
            </w:r>
            <w:r>
              <w:tab/>
              <w:t>Other</w:t>
            </w:r>
          </w:p>
          <w:p w14:paraId="59104644" w14:textId="77777777" w:rsidR="00E546F5" w:rsidRDefault="00951CE2">
            <w:pPr>
              <w:pStyle w:val="Tier5"/>
            </w:pPr>
            <w:r>
              <w:t>-</w:t>
            </w:r>
            <w:r>
              <w:tab/>
              <w:t>-</w:t>
            </w:r>
            <w:r>
              <w:tab/>
              <w:t>-</w:t>
            </w:r>
            <w:r>
              <w:tab/>
              <w:t>-</w:t>
            </w:r>
            <w:r>
              <w:tab/>
              <w:t>Footwear with a vamp made of straps or which has one or several pieces cut out</w:t>
            </w:r>
          </w:p>
          <w:p w14:paraId="59104645" w14:textId="77777777" w:rsidR="00E546F5" w:rsidRDefault="00951CE2">
            <w:pPr>
              <w:pStyle w:val="Tier6"/>
            </w:pPr>
            <w:r>
              <w:t>-</w:t>
            </w:r>
            <w:r>
              <w:tab/>
              <w:t>-</w:t>
            </w:r>
            <w:r>
              <w:tab/>
              <w:t>-</w:t>
            </w:r>
            <w:r>
              <w:tab/>
              <w:t>-</w:t>
            </w:r>
            <w:r>
              <w:tab/>
              <w:t>-</w:t>
            </w:r>
            <w:r>
              <w:tab/>
            </w:r>
            <w:r>
              <w:t>Other, with insoles of a length</w:t>
            </w:r>
          </w:p>
          <w:p w14:paraId="59104646"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47" w14:textId="77777777" w:rsidR="00E546F5" w:rsidRDefault="00951CE2">
            <w:pPr>
              <w:pStyle w:val="NormalinTable"/>
            </w:pPr>
            <w:r>
              <w:t>0.0%</w:t>
            </w:r>
          </w:p>
        </w:tc>
      </w:tr>
      <w:tr w:rsidR="00E546F5" w14:paraId="591046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49" w14:textId="77777777" w:rsidR="00E546F5" w:rsidRDefault="00951CE2">
            <w:pPr>
              <w:pStyle w:val="NormalinTable"/>
            </w:pPr>
            <w:r>
              <w:t>6403993800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4A" w14:textId="77777777" w:rsidR="00E546F5" w:rsidRDefault="00951CE2">
            <w:pPr>
              <w:pStyle w:val="Tier1"/>
            </w:pPr>
            <w:r>
              <w:t>Footwear with outer soles of rubber, plastics, leather or composition leather and uppers of leather</w:t>
            </w:r>
          </w:p>
          <w:p w14:paraId="5910464B" w14:textId="77777777" w:rsidR="00E546F5" w:rsidRDefault="00951CE2">
            <w:pPr>
              <w:pStyle w:val="Tier2"/>
            </w:pPr>
            <w:r>
              <w:t>-</w:t>
            </w:r>
            <w:r>
              <w:tab/>
              <w:t>Other footwear</w:t>
            </w:r>
          </w:p>
          <w:p w14:paraId="5910464C" w14:textId="77777777" w:rsidR="00E546F5" w:rsidRDefault="00951CE2">
            <w:pPr>
              <w:pStyle w:val="Tier3"/>
            </w:pPr>
            <w:r>
              <w:t>-</w:t>
            </w:r>
            <w:r>
              <w:tab/>
              <w:t>-</w:t>
            </w:r>
            <w:r>
              <w:tab/>
              <w:t>Other</w:t>
            </w:r>
          </w:p>
          <w:p w14:paraId="5910464D" w14:textId="77777777" w:rsidR="00E546F5" w:rsidRDefault="00951CE2">
            <w:pPr>
              <w:pStyle w:val="Tier4"/>
            </w:pPr>
            <w:r>
              <w:t>-</w:t>
            </w:r>
            <w:r>
              <w:tab/>
              <w:t>-</w:t>
            </w:r>
            <w:r>
              <w:tab/>
              <w:t>-</w:t>
            </w:r>
            <w:r>
              <w:tab/>
              <w:t>Other</w:t>
            </w:r>
          </w:p>
          <w:p w14:paraId="5910464E" w14:textId="77777777" w:rsidR="00E546F5" w:rsidRDefault="00951CE2">
            <w:pPr>
              <w:pStyle w:val="Tier5"/>
            </w:pPr>
            <w:r>
              <w:t>-</w:t>
            </w:r>
            <w:r>
              <w:tab/>
              <w:t>-</w:t>
            </w:r>
            <w:r>
              <w:tab/>
              <w:t>-</w:t>
            </w:r>
            <w:r>
              <w:tab/>
              <w:t>-</w:t>
            </w:r>
            <w:r>
              <w:tab/>
              <w:t xml:space="preserve">Footwear with a vamp made of </w:t>
            </w:r>
            <w:r>
              <w:t>straps or which has one or several pieces cut out</w:t>
            </w:r>
          </w:p>
          <w:p w14:paraId="5910464F" w14:textId="77777777" w:rsidR="00E546F5" w:rsidRDefault="00951CE2">
            <w:pPr>
              <w:pStyle w:val="Tier6"/>
            </w:pPr>
            <w:r>
              <w:t>-</w:t>
            </w:r>
            <w:r>
              <w:tab/>
              <w:t>-</w:t>
            </w:r>
            <w:r>
              <w:tab/>
              <w:t>-</w:t>
            </w:r>
            <w:r>
              <w:tab/>
              <w:t>-</w:t>
            </w:r>
            <w:r>
              <w:tab/>
              <w:t>-</w:t>
            </w:r>
            <w:r>
              <w:tab/>
              <w:t>Other, with insoles of a length</w:t>
            </w:r>
          </w:p>
          <w:p w14:paraId="59104650" w14:textId="77777777" w:rsidR="00E546F5" w:rsidRDefault="00951CE2">
            <w:pPr>
              <w:pStyle w:val="Tier7"/>
            </w:pPr>
            <w:r>
              <w:t>-</w:t>
            </w:r>
            <w:r>
              <w:tab/>
              <w:t>-</w:t>
            </w:r>
            <w:r>
              <w:tab/>
              <w:t>-</w:t>
            </w:r>
            <w:r>
              <w:tab/>
              <w:t>-</w:t>
            </w:r>
            <w:r>
              <w:tab/>
              <w:t>-</w:t>
            </w:r>
            <w:r>
              <w:tab/>
              <w:t>-</w:t>
            </w:r>
            <w:r>
              <w:tab/>
              <w:t>Of 24 cm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51" w14:textId="77777777" w:rsidR="00E546F5" w:rsidRDefault="00951CE2">
            <w:pPr>
              <w:pStyle w:val="NormalinTable"/>
            </w:pPr>
            <w:r>
              <w:t>0.0%</w:t>
            </w:r>
          </w:p>
        </w:tc>
      </w:tr>
      <w:tr w:rsidR="00E546F5" w14:paraId="591046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53" w14:textId="77777777" w:rsidR="00E546F5" w:rsidRDefault="00951CE2">
            <w:pPr>
              <w:pStyle w:val="NormalinTable"/>
            </w:pPr>
            <w:r>
              <w:t>6403999100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54" w14:textId="77777777" w:rsidR="00E546F5" w:rsidRDefault="00951CE2">
            <w:pPr>
              <w:pStyle w:val="Tier1"/>
            </w:pPr>
            <w:r>
              <w:t>Footwear with outer soles of rubber, plastics, leather or composition leather and uppers of leather</w:t>
            </w:r>
          </w:p>
          <w:p w14:paraId="59104655" w14:textId="77777777" w:rsidR="00E546F5" w:rsidRDefault="00951CE2">
            <w:pPr>
              <w:pStyle w:val="Tier2"/>
            </w:pPr>
            <w:r>
              <w:t>-</w:t>
            </w:r>
            <w:r>
              <w:tab/>
              <w:t xml:space="preserve">Other </w:t>
            </w:r>
            <w:r>
              <w:t>footwear</w:t>
            </w:r>
          </w:p>
          <w:p w14:paraId="59104656" w14:textId="77777777" w:rsidR="00E546F5" w:rsidRDefault="00951CE2">
            <w:pPr>
              <w:pStyle w:val="Tier3"/>
            </w:pPr>
            <w:r>
              <w:t>-</w:t>
            </w:r>
            <w:r>
              <w:tab/>
              <w:t>-</w:t>
            </w:r>
            <w:r>
              <w:tab/>
              <w:t>Other</w:t>
            </w:r>
          </w:p>
          <w:p w14:paraId="59104657" w14:textId="77777777" w:rsidR="00E546F5" w:rsidRDefault="00951CE2">
            <w:pPr>
              <w:pStyle w:val="Tier4"/>
            </w:pPr>
            <w:r>
              <w:t>-</w:t>
            </w:r>
            <w:r>
              <w:tab/>
              <w:t>-</w:t>
            </w:r>
            <w:r>
              <w:tab/>
              <w:t>-</w:t>
            </w:r>
            <w:r>
              <w:tab/>
              <w:t>Other</w:t>
            </w:r>
          </w:p>
          <w:p w14:paraId="59104658" w14:textId="77777777" w:rsidR="00E546F5" w:rsidRDefault="00951CE2">
            <w:pPr>
              <w:pStyle w:val="Tier5"/>
            </w:pPr>
            <w:r>
              <w:t>-</w:t>
            </w:r>
            <w:r>
              <w:tab/>
              <w:t>-</w:t>
            </w:r>
            <w:r>
              <w:tab/>
              <w:t>-</w:t>
            </w:r>
            <w:r>
              <w:tab/>
              <w:t>-</w:t>
            </w:r>
            <w:r>
              <w:tab/>
              <w:t>Other, with insoles of a length</w:t>
            </w:r>
          </w:p>
          <w:p w14:paraId="59104659" w14:textId="77777777" w:rsidR="00E546F5" w:rsidRDefault="00951CE2">
            <w:pPr>
              <w:pStyle w:val="Tier6"/>
            </w:pPr>
            <w:r>
              <w:t>-</w:t>
            </w:r>
            <w:r>
              <w:tab/>
              <w:t>-</w:t>
            </w:r>
            <w:r>
              <w:tab/>
              <w:t>-</w:t>
            </w:r>
            <w:r>
              <w:tab/>
              <w:t>-</w:t>
            </w:r>
            <w:r>
              <w:tab/>
              <w:t>-</w:t>
            </w:r>
            <w:r>
              <w:tab/>
              <w:t>Of less than 24 cm</w:t>
            </w:r>
          </w:p>
          <w:p w14:paraId="5910465A"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465B" w14:textId="77777777" w:rsidR="00E546F5" w:rsidRDefault="00951CE2">
            <w:pPr>
              <w:pStyle w:val="Tier6Bullet"/>
            </w:pPr>
            <w:r>
              <w:tab/>
            </w:r>
            <w:r>
              <w:tab/>
            </w:r>
            <w:r>
              <w:tab/>
            </w:r>
            <w:r>
              <w:tab/>
            </w:r>
            <w:r>
              <w:tab/>
              <w:t>-</w:t>
            </w:r>
            <w:r>
              <w:tab/>
              <w:t>for fitting to or equipping such ships, boats or other vessels;</w:t>
            </w:r>
          </w:p>
          <w:p w14:paraId="5910465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465D" w14:textId="77777777" w:rsidR="00E546F5" w:rsidRDefault="00951CE2">
            <w:pPr>
              <w:pStyle w:val="Tier6Bullet"/>
            </w:pPr>
            <w:r>
              <w:tab/>
            </w:r>
            <w:r>
              <w:tab/>
            </w:r>
            <w:r>
              <w:tab/>
            </w:r>
            <w:r>
              <w:tab/>
            </w:r>
            <w:r>
              <w:tab/>
              <w:t>-</w:t>
            </w:r>
            <w:r>
              <w:tab/>
              <w:t>for equipping the above platforms;</w:t>
            </w:r>
          </w:p>
          <w:p w14:paraId="5910465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5F" w14:textId="77777777" w:rsidR="00E546F5" w:rsidRDefault="00951CE2">
            <w:pPr>
              <w:pStyle w:val="NormalinTable"/>
            </w:pPr>
            <w:r>
              <w:t>0.0%</w:t>
            </w:r>
          </w:p>
        </w:tc>
      </w:tr>
      <w:tr w:rsidR="00E546F5" w14:paraId="591046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61" w14:textId="77777777" w:rsidR="00E546F5" w:rsidRDefault="00951CE2">
            <w:pPr>
              <w:pStyle w:val="NormalinTable"/>
            </w:pPr>
            <w:r>
              <w:t>6403999300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62" w14:textId="77777777" w:rsidR="00E546F5" w:rsidRDefault="00951CE2">
            <w:pPr>
              <w:pStyle w:val="Tier1"/>
            </w:pPr>
            <w:r>
              <w:t>Footwear with outer soles of rubber, plastics, leather or compo</w:t>
            </w:r>
            <w:r>
              <w:t>sition leather and uppers of leather</w:t>
            </w:r>
          </w:p>
          <w:p w14:paraId="59104663" w14:textId="77777777" w:rsidR="00E546F5" w:rsidRDefault="00951CE2">
            <w:pPr>
              <w:pStyle w:val="Tier2"/>
            </w:pPr>
            <w:r>
              <w:t>-</w:t>
            </w:r>
            <w:r>
              <w:tab/>
              <w:t>Other footwear</w:t>
            </w:r>
          </w:p>
          <w:p w14:paraId="59104664" w14:textId="77777777" w:rsidR="00E546F5" w:rsidRDefault="00951CE2">
            <w:pPr>
              <w:pStyle w:val="Tier3"/>
            </w:pPr>
            <w:r>
              <w:t>-</w:t>
            </w:r>
            <w:r>
              <w:tab/>
              <w:t>-</w:t>
            </w:r>
            <w:r>
              <w:tab/>
              <w:t>Other</w:t>
            </w:r>
          </w:p>
          <w:p w14:paraId="59104665" w14:textId="77777777" w:rsidR="00E546F5" w:rsidRDefault="00951CE2">
            <w:pPr>
              <w:pStyle w:val="Tier4"/>
            </w:pPr>
            <w:r>
              <w:t>-</w:t>
            </w:r>
            <w:r>
              <w:tab/>
              <w:t>-</w:t>
            </w:r>
            <w:r>
              <w:tab/>
              <w:t>-</w:t>
            </w:r>
            <w:r>
              <w:tab/>
              <w:t>Other</w:t>
            </w:r>
          </w:p>
          <w:p w14:paraId="59104666" w14:textId="77777777" w:rsidR="00E546F5" w:rsidRDefault="00951CE2">
            <w:pPr>
              <w:pStyle w:val="Tier5"/>
            </w:pPr>
            <w:r>
              <w:t>-</w:t>
            </w:r>
            <w:r>
              <w:tab/>
              <w:t>-</w:t>
            </w:r>
            <w:r>
              <w:tab/>
              <w:t>-</w:t>
            </w:r>
            <w:r>
              <w:tab/>
              <w:t>-</w:t>
            </w:r>
            <w:r>
              <w:tab/>
              <w:t>Other, with insoles of a length</w:t>
            </w:r>
          </w:p>
          <w:p w14:paraId="59104667" w14:textId="77777777" w:rsidR="00E546F5" w:rsidRDefault="00951CE2">
            <w:pPr>
              <w:pStyle w:val="Tier6"/>
            </w:pPr>
            <w:r>
              <w:t>-</w:t>
            </w:r>
            <w:r>
              <w:tab/>
              <w:t>-</w:t>
            </w:r>
            <w:r>
              <w:tab/>
              <w:t>-</w:t>
            </w:r>
            <w:r>
              <w:tab/>
              <w:t>-</w:t>
            </w:r>
            <w:r>
              <w:tab/>
              <w:t>-</w:t>
            </w:r>
            <w:r>
              <w:tab/>
              <w:t>Of 24 cm or more</w:t>
            </w:r>
          </w:p>
          <w:p w14:paraId="59104668" w14:textId="77777777" w:rsidR="00E546F5" w:rsidRDefault="00951CE2">
            <w:pPr>
              <w:pStyle w:val="Tier7"/>
            </w:pPr>
            <w:r>
              <w:t>-</w:t>
            </w:r>
            <w:r>
              <w:tab/>
              <w:t>-</w:t>
            </w:r>
            <w:r>
              <w:tab/>
              <w:t>-</w:t>
            </w:r>
            <w:r>
              <w:tab/>
              <w:t>-</w:t>
            </w:r>
            <w:r>
              <w:tab/>
              <w:t>-</w:t>
            </w:r>
            <w:r>
              <w:tab/>
              <w:t>-</w:t>
            </w:r>
            <w:r>
              <w:tab/>
              <w:t>Footwear which cannot be identified as men's or women's footwear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69" w14:textId="77777777" w:rsidR="00E546F5" w:rsidRDefault="00951CE2">
            <w:pPr>
              <w:pStyle w:val="NormalinTable"/>
            </w:pPr>
            <w:r>
              <w:t>0.0%</w:t>
            </w:r>
          </w:p>
        </w:tc>
      </w:tr>
      <w:tr w:rsidR="00E546F5" w14:paraId="591046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6B" w14:textId="77777777" w:rsidR="00E546F5" w:rsidRDefault="00951CE2">
            <w:pPr>
              <w:pStyle w:val="NormalinTable"/>
            </w:pPr>
            <w:r>
              <w:t>6403999600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6C" w14:textId="77777777" w:rsidR="00E546F5" w:rsidRDefault="00951CE2">
            <w:pPr>
              <w:pStyle w:val="Tier1"/>
            </w:pPr>
            <w:r>
              <w:t xml:space="preserve">Footwear with </w:t>
            </w:r>
            <w:r>
              <w:t>outer soles of rubber, plastics, leather or composition leather and uppers of leather</w:t>
            </w:r>
          </w:p>
          <w:p w14:paraId="5910466D" w14:textId="77777777" w:rsidR="00E546F5" w:rsidRDefault="00951CE2">
            <w:pPr>
              <w:pStyle w:val="Tier2"/>
            </w:pPr>
            <w:r>
              <w:t>-</w:t>
            </w:r>
            <w:r>
              <w:tab/>
              <w:t>Other footwear</w:t>
            </w:r>
          </w:p>
          <w:p w14:paraId="5910466E" w14:textId="77777777" w:rsidR="00E546F5" w:rsidRDefault="00951CE2">
            <w:pPr>
              <w:pStyle w:val="Tier3"/>
            </w:pPr>
            <w:r>
              <w:t>-</w:t>
            </w:r>
            <w:r>
              <w:tab/>
              <w:t>-</w:t>
            </w:r>
            <w:r>
              <w:tab/>
              <w:t>Other</w:t>
            </w:r>
          </w:p>
          <w:p w14:paraId="5910466F" w14:textId="77777777" w:rsidR="00E546F5" w:rsidRDefault="00951CE2">
            <w:pPr>
              <w:pStyle w:val="Tier4"/>
            </w:pPr>
            <w:r>
              <w:t>-</w:t>
            </w:r>
            <w:r>
              <w:tab/>
              <w:t>-</w:t>
            </w:r>
            <w:r>
              <w:tab/>
              <w:t>-</w:t>
            </w:r>
            <w:r>
              <w:tab/>
              <w:t>Other</w:t>
            </w:r>
          </w:p>
          <w:p w14:paraId="59104670" w14:textId="77777777" w:rsidR="00E546F5" w:rsidRDefault="00951CE2">
            <w:pPr>
              <w:pStyle w:val="Tier5"/>
            </w:pPr>
            <w:r>
              <w:t>-</w:t>
            </w:r>
            <w:r>
              <w:tab/>
              <w:t>-</w:t>
            </w:r>
            <w:r>
              <w:tab/>
              <w:t>-</w:t>
            </w:r>
            <w:r>
              <w:tab/>
              <w:t>-</w:t>
            </w:r>
            <w:r>
              <w:tab/>
              <w:t>Other, with insoles of a length</w:t>
            </w:r>
          </w:p>
          <w:p w14:paraId="59104671" w14:textId="77777777" w:rsidR="00E546F5" w:rsidRDefault="00951CE2">
            <w:pPr>
              <w:pStyle w:val="Tier6"/>
            </w:pPr>
            <w:r>
              <w:t>-</w:t>
            </w:r>
            <w:r>
              <w:tab/>
              <w:t>-</w:t>
            </w:r>
            <w:r>
              <w:tab/>
              <w:t>-</w:t>
            </w:r>
            <w:r>
              <w:tab/>
              <w:t>-</w:t>
            </w:r>
            <w:r>
              <w:tab/>
              <w:t>-</w:t>
            </w:r>
            <w:r>
              <w:tab/>
              <w:t>Of 24 cm or more</w:t>
            </w:r>
          </w:p>
          <w:p w14:paraId="59104672"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73" w14:textId="77777777" w:rsidR="00E546F5" w:rsidRDefault="00951CE2">
            <w:pPr>
              <w:pStyle w:val="NormalinTable"/>
            </w:pPr>
            <w:r>
              <w:t>0.0%</w:t>
            </w:r>
          </w:p>
        </w:tc>
      </w:tr>
      <w:tr w:rsidR="00E546F5" w14:paraId="591046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75" w14:textId="77777777" w:rsidR="00E546F5" w:rsidRDefault="00951CE2">
            <w:pPr>
              <w:pStyle w:val="NormalinTable"/>
            </w:pPr>
            <w:r>
              <w:t>6403999800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76" w14:textId="77777777" w:rsidR="00E546F5" w:rsidRDefault="00951CE2">
            <w:pPr>
              <w:pStyle w:val="Tier1"/>
            </w:pPr>
            <w:r>
              <w:t xml:space="preserve">Footwear with outer </w:t>
            </w:r>
            <w:r>
              <w:t>soles of rubber, plastics, leather or composition leather and uppers of leather</w:t>
            </w:r>
          </w:p>
          <w:p w14:paraId="59104677" w14:textId="77777777" w:rsidR="00E546F5" w:rsidRDefault="00951CE2">
            <w:pPr>
              <w:pStyle w:val="Tier2"/>
            </w:pPr>
            <w:r>
              <w:t>-</w:t>
            </w:r>
            <w:r>
              <w:tab/>
              <w:t>Other footwear</w:t>
            </w:r>
          </w:p>
          <w:p w14:paraId="59104678" w14:textId="77777777" w:rsidR="00E546F5" w:rsidRDefault="00951CE2">
            <w:pPr>
              <w:pStyle w:val="Tier3"/>
            </w:pPr>
            <w:r>
              <w:t>-</w:t>
            </w:r>
            <w:r>
              <w:tab/>
              <w:t>-</w:t>
            </w:r>
            <w:r>
              <w:tab/>
              <w:t>Other</w:t>
            </w:r>
          </w:p>
          <w:p w14:paraId="59104679" w14:textId="77777777" w:rsidR="00E546F5" w:rsidRDefault="00951CE2">
            <w:pPr>
              <w:pStyle w:val="Tier4"/>
            </w:pPr>
            <w:r>
              <w:t>-</w:t>
            </w:r>
            <w:r>
              <w:tab/>
              <w:t>-</w:t>
            </w:r>
            <w:r>
              <w:tab/>
              <w:t>-</w:t>
            </w:r>
            <w:r>
              <w:tab/>
              <w:t>Other</w:t>
            </w:r>
          </w:p>
          <w:p w14:paraId="5910467A" w14:textId="77777777" w:rsidR="00E546F5" w:rsidRDefault="00951CE2">
            <w:pPr>
              <w:pStyle w:val="Tier5"/>
            </w:pPr>
            <w:r>
              <w:t>-</w:t>
            </w:r>
            <w:r>
              <w:tab/>
              <w:t>-</w:t>
            </w:r>
            <w:r>
              <w:tab/>
              <w:t>-</w:t>
            </w:r>
            <w:r>
              <w:tab/>
              <w:t>-</w:t>
            </w:r>
            <w:r>
              <w:tab/>
              <w:t>Other, with insoles of a length</w:t>
            </w:r>
          </w:p>
          <w:p w14:paraId="5910467B" w14:textId="77777777" w:rsidR="00E546F5" w:rsidRDefault="00951CE2">
            <w:pPr>
              <w:pStyle w:val="Tier6"/>
            </w:pPr>
            <w:r>
              <w:t>-</w:t>
            </w:r>
            <w:r>
              <w:tab/>
              <w:t>-</w:t>
            </w:r>
            <w:r>
              <w:tab/>
              <w:t>-</w:t>
            </w:r>
            <w:r>
              <w:tab/>
              <w:t>-</w:t>
            </w:r>
            <w:r>
              <w:tab/>
              <w:t>-</w:t>
            </w:r>
            <w:r>
              <w:tab/>
              <w:t>Of 24 cm or more</w:t>
            </w:r>
          </w:p>
          <w:p w14:paraId="5910467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7D" w14:textId="77777777" w:rsidR="00E546F5" w:rsidRDefault="00951CE2">
            <w:pPr>
              <w:pStyle w:val="NormalinTable"/>
            </w:pPr>
            <w:r>
              <w:t>0.0%</w:t>
            </w:r>
          </w:p>
        </w:tc>
      </w:tr>
      <w:tr w:rsidR="00E546F5" w14:paraId="591046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7F" w14:textId="77777777" w:rsidR="00E546F5" w:rsidRDefault="00951CE2">
            <w:pPr>
              <w:pStyle w:val="NormalinTable"/>
            </w:pPr>
            <w:r>
              <w:t>6404199000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80" w14:textId="77777777" w:rsidR="00E546F5" w:rsidRDefault="00951CE2">
            <w:pPr>
              <w:pStyle w:val="Tier1"/>
            </w:pPr>
            <w:r>
              <w:t xml:space="preserve">Footwear with outer soles of </w:t>
            </w:r>
            <w:r>
              <w:t>rubber, plastics, leather or composition leather and uppers of textile materials</w:t>
            </w:r>
          </w:p>
          <w:p w14:paraId="59104681" w14:textId="77777777" w:rsidR="00E546F5" w:rsidRDefault="00951CE2">
            <w:pPr>
              <w:pStyle w:val="Tier2"/>
            </w:pPr>
            <w:r>
              <w:t>-</w:t>
            </w:r>
            <w:r>
              <w:tab/>
              <w:t>Footwear with outer soles of rubber or plastics</w:t>
            </w:r>
          </w:p>
          <w:p w14:paraId="59104682" w14:textId="77777777" w:rsidR="00E546F5" w:rsidRDefault="00951CE2">
            <w:pPr>
              <w:pStyle w:val="Tier3"/>
            </w:pPr>
            <w:r>
              <w:t>-</w:t>
            </w:r>
            <w:r>
              <w:tab/>
              <w:t>-</w:t>
            </w:r>
            <w:r>
              <w:tab/>
              <w:t>Other</w:t>
            </w:r>
          </w:p>
          <w:p w14:paraId="59104683" w14:textId="77777777" w:rsidR="00E546F5" w:rsidRDefault="00951CE2">
            <w:pPr>
              <w:pStyle w:val="Tier4"/>
            </w:pPr>
            <w:r>
              <w:t>-</w:t>
            </w:r>
            <w:r>
              <w:tab/>
              <w:t>-</w:t>
            </w:r>
            <w:r>
              <w:tab/>
              <w:t>-</w:t>
            </w:r>
            <w:r>
              <w:tab/>
              <w:t>Other</w:t>
            </w:r>
          </w:p>
          <w:p w14:paraId="59104684" w14:textId="77777777" w:rsidR="00E546F5" w:rsidRDefault="00951CE2">
            <w:pPr>
              <w:pStyle w:val="Tier4Bullet"/>
            </w:pPr>
            <w:r>
              <w:tab/>
            </w:r>
            <w:r>
              <w:tab/>
            </w:r>
            <w:r>
              <w:tab/>
              <w:t>-</w:t>
            </w:r>
            <w:r>
              <w:tab/>
              <w:t xml:space="preserve">for incorporation in ships, boats or other vessels listed in Table 1, for the purposes of </w:t>
            </w:r>
            <w:r>
              <w:t>their construction, repair, maintenance or conversion;</w:t>
            </w:r>
          </w:p>
          <w:p w14:paraId="59104685" w14:textId="77777777" w:rsidR="00E546F5" w:rsidRDefault="00951CE2">
            <w:pPr>
              <w:pStyle w:val="Tier4Bullet"/>
            </w:pPr>
            <w:r>
              <w:tab/>
            </w:r>
            <w:r>
              <w:tab/>
            </w:r>
            <w:r>
              <w:tab/>
              <w:t>-</w:t>
            </w:r>
            <w:r>
              <w:tab/>
              <w:t>for fitting to or equipping such ships, boats or other vessels;</w:t>
            </w:r>
          </w:p>
          <w:p w14:paraId="59104686" w14:textId="77777777" w:rsidR="00E546F5" w:rsidRDefault="00951CE2">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14:paraId="59104687" w14:textId="77777777" w:rsidR="00E546F5" w:rsidRDefault="00951CE2">
            <w:pPr>
              <w:pStyle w:val="Tier4Bullet"/>
            </w:pPr>
            <w:r>
              <w:tab/>
            </w:r>
            <w:r>
              <w:tab/>
            </w:r>
            <w:r>
              <w:tab/>
              <w:t>-</w:t>
            </w:r>
            <w:r>
              <w:tab/>
              <w:t>for equipping the above platforms;</w:t>
            </w:r>
          </w:p>
          <w:p w14:paraId="5910468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89" w14:textId="77777777" w:rsidR="00E546F5" w:rsidRDefault="00951CE2">
            <w:pPr>
              <w:pStyle w:val="NormalinTable"/>
            </w:pPr>
            <w:r>
              <w:t>0.0%</w:t>
            </w:r>
          </w:p>
        </w:tc>
      </w:tr>
      <w:tr w:rsidR="00E546F5" w14:paraId="591046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8B" w14:textId="77777777" w:rsidR="00E546F5" w:rsidRDefault="00951CE2">
            <w:pPr>
              <w:pStyle w:val="NormalinTable"/>
            </w:pPr>
            <w:r>
              <w:t>6404209000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8C" w14:textId="77777777" w:rsidR="00E546F5" w:rsidRDefault="00951CE2">
            <w:pPr>
              <w:pStyle w:val="Tier1"/>
            </w:pPr>
            <w:r>
              <w:t>Footwear with outer soles of</w:t>
            </w:r>
            <w:r>
              <w:t xml:space="preserve"> rubber, plastics, leather or composition leather and uppers of textile materials</w:t>
            </w:r>
          </w:p>
          <w:p w14:paraId="5910468D" w14:textId="77777777" w:rsidR="00E546F5" w:rsidRDefault="00951CE2">
            <w:pPr>
              <w:pStyle w:val="Tier2"/>
            </w:pPr>
            <w:r>
              <w:t>-</w:t>
            </w:r>
            <w:r>
              <w:tab/>
              <w:t>Footwear with outer soles of leather or composition leather</w:t>
            </w:r>
          </w:p>
          <w:p w14:paraId="5910468E" w14:textId="77777777" w:rsidR="00E546F5" w:rsidRDefault="00951CE2">
            <w:pPr>
              <w:pStyle w:val="Tier3"/>
            </w:pPr>
            <w:r>
              <w:t>-</w:t>
            </w:r>
            <w:r>
              <w:tab/>
              <w:t>-</w:t>
            </w:r>
            <w:r>
              <w:tab/>
              <w:t>Other</w:t>
            </w:r>
          </w:p>
          <w:p w14:paraId="5910468F"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4690" w14:textId="77777777" w:rsidR="00E546F5" w:rsidRDefault="00951CE2">
            <w:pPr>
              <w:pStyle w:val="Tier3Bullet"/>
            </w:pPr>
            <w:r>
              <w:tab/>
            </w:r>
            <w:r>
              <w:tab/>
              <w:t>-</w:t>
            </w:r>
            <w:r>
              <w:tab/>
              <w:t>for fitting to or equipping such ships, boats or other vessels;</w:t>
            </w:r>
          </w:p>
          <w:p w14:paraId="59104691"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4692" w14:textId="77777777" w:rsidR="00E546F5" w:rsidRDefault="00951CE2">
            <w:pPr>
              <w:pStyle w:val="Tier3Bullet"/>
            </w:pPr>
            <w:r>
              <w:tab/>
            </w:r>
            <w:r>
              <w:tab/>
              <w:t>-</w:t>
            </w:r>
            <w:r>
              <w:tab/>
              <w:t>for equipping the above platforms;</w:t>
            </w:r>
          </w:p>
          <w:p w14:paraId="5910469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94" w14:textId="77777777" w:rsidR="00E546F5" w:rsidRDefault="00951CE2">
            <w:pPr>
              <w:pStyle w:val="NormalinTable"/>
            </w:pPr>
            <w:r>
              <w:t>0.0%</w:t>
            </w:r>
          </w:p>
        </w:tc>
      </w:tr>
      <w:tr w:rsidR="00E546F5" w14:paraId="591046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96" w14:textId="77777777" w:rsidR="00E546F5" w:rsidRDefault="00951CE2">
            <w:pPr>
              <w:pStyle w:val="NormalinTable"/>
            </w:pPr>
            <w:r>
              <w:t>6405100000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97" w14:textId="77777777" w:rsidR="00E546F5" w:rsidRDefault="00951CE2">
            <w:pPr>
              <w:pStyle w:val="Tier1"/>
            </w:pPr>
            <w:r>
              <w:t>Other footwear</w:t>
            </w:r>
          </w:p>
          <w:p w14:paraId="59104698" w14:textId="77777777" w:rsidR="00E546F5" w:rsidRDefault="00951CE2">
            <w:pPr>
              <w:pStyle w:val="Tier2"/>
            </w:pPr>
            <w:r>
              <w:t>-</w:t>
            </w:r>
            <w:r>
              <w:tab/>
              <w:t xml:space="preserve">With </w:t>
            </w:r>
            <w:r>
              <w:t>uppers of leather or composition leather</w:t>
            </w:r>
          </w:p>
          <w:p w14:paraId="5910469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69A" w14:textId="77777777" w:rsidR="00E546F5" w:rsidRDefault="00951CE2">
            <w:pPr>
              <w:pStyle w:val="Tier2Bullet"/>
            </w:pPr>
            <w:r>
              <w:tab/>
              <w:t>-</w:t>
            </w:r>
            <w:r>
              <w:tab/>
              <w:t>for fitting to or equipping such ships, boats or other vessels;</w:t>
            </w:r>
          </w:p>
          <w:p w14:paraId="5910469B"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469C" w14:textId="77777777" w:rsidR="00E546F5" w:rsidRDefault="00951CE2">
            <w:pPr>
              <w:pStyle w:val="Tier2Bullet"/>
            </w:pPr>
            <w:r>
              <w:tab/>
              <w:t>-</w:t>
            </w:r>
            <w:r>
              <w:tab/>
              <w:t xml:space="preserve">for equipping the above </w:t>
            </w:r>
            <w:r>
              <w:t>platforms;</w:t>
            </w:r>
          </w:p>
          <w:p w14:paraId="5910469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9E" w14:textId="77777777" w:rsidR="00E546F5" w:rsidRDefault="00951CE2">
            <w:pPr>
              <w:pStyle w:val="NormalinTable"/>
            </w:pPr>
            <w:r>
              <w:t>0.0%</w:t>
            </w:r>
          </w:p>
        </w:tc>
      </w:tr>
      <w:tr w:rsidR="00E546F5" w14:paraId="591046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A0" w14:textId="77777777" w:rsidR="00E546F5" w:rsidRDefault="00951CE2">
            <w:pPr>
              <w:pStyle w:val="NormalinTable"/>
            </w:pPr>
            <w:r>
              <w:t>6405201000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A1" w14:textId="77777777" w:rsidR="00E546F5" w:rsidRDefault="00951CE2">
            <w:pPr>
              <w:pStyle w:val="Tier1"/>
            </w:pPr>
            <w:r>
              <w:t>Other footwear</w:t>
            </w:r>
          </w:p>
          <w:p w14:paraId="591046A2" w14:textId="77777777" w:rsidR="00E546F5" w:rsidRDefault="00951CE2">
            <w:pPr>
              <w:pStyle w:val="Tier2"/>
            </w:pPr>
            <w:r>
              <w:t>-</w:t>
            </w:r>
            <w:r>
              <w:tab/>
              <w:t>With uppers of textile materials</w:t>
            </w:r>
          </w:p>
          <w:p w14:paraId="591046A3" w14:textId="77777777" w:rsidR="00E546F5" w:rsidRDefault="00951CE2">
            <w:pPr>
              <w:pStyle w:val="Tier3"/>
            </w:pPr>
            <w:r>
              <w:t>-</w:t>
            </w:r>
            <w:r>
              <w:tab/>
              <w:t>-</w:t>
            </w:r>
            <w:r>
              <w:tab/>
              <w:t>With outer soles of wood or cork</w:t>
            </w:r>
          </w:p>
          <w:p w14:paraId="591046A4"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46A5" w14:textId="77777777" w:rsidR="00E546F5" w:rsidRDefault="00951CE2">
            <w:pPr>
              <w:pStyle w:val="Tier3Bullet"/>
            </w:pPr>
            <w:r>
              <w:tab/>
            </w:r>
            <w:r>
              <w:tab/>
              <w:t>-</w:t>
            </w:r>
            <w:r>
              <w:tab/>
              <w:t>for fitting to or equipping such ships, boats or other vessels;</w:t>
            </w:r>
          </w:p>
          <w:p w14:paraId="591046A6"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46A7" w14:textId="77777777" w:rsidR="00E546F5" w:rsidRDefault="00951CE2">
            <w:pPr>
              <w:pStyle w:val="Tier3Bullet"/>
            </w:pPr>
            <w:r>
              <w:tab/>
            </w:r>
            <w:r>
              <w:tab/>
              <w:t>-</w:t>
            </w:r>
            <w:r>
              <w:tab/>
              <w:t>for equipping the above platforms;</w:t>
            </w:r>
          </w:p>
          <w:p w14:paraId="591046A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A9" w14:textId="77777777" w:rsidR="00E546F5" w:rsidRDefault="00951CE2">
            <w:pPr>
              <w:pStyle w:val="NormalinTable"/>
            </w:pPr>
            <w:r>
              <w:t>0.0%</w:t>
            </w:r>
          </w:p>
        </w:tc>
      </w:tr>
      <w:tr w:rsidR="00E546F5" w14:paraId="591046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AB" w14:textId="77777777" w:rsidR="00E546F5" w:rsidRDefault="00951CE2">
            <w:pPr>
              <w:pStyle w:val="NormalinTable"/>
            </w:pPr>
            <w:r>
              <w:t>6405209900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AC" w14:textId="77777777" w:rsidR="00E546F5" w:rsidRDefault="00951CE2">
            <w:pPr>
              <w:pStyle w:val="Tier1"/>
            </w:pPr>
            <w:r>
              <w:t>Other footwear</w:t>
            </w:r>
          </w:p>
          <w:p w14:paraId="591046AD" w14:textId="77777777" w:rsidR="00E546F5" w:rsidRDefault="00951CE2">
            <w:pPr>
              <w:pStyle w:val="Tier2"/>
            </w:pPr>
            <w:r>
              <w:t>-</w:t>
            </w:r>
            <w:r>
              <w:tab/>
              <w:t>With uppers of textile materials</w:t>
            </w:r>
          </w:p>
          <w:p w14:paraId="591046AE" w14:textId="77777777" w:rsidR="00E546F5" w:rsidRDefault="00951CE2">
            <w:pPr>
              <w:pStyle w:val="Tier3"/>
            </w:pPr>
            <w:r>
              <w:t>-</w:t>
            </w:r>
            <w:r>
              <w:tab/>
              <w:t>-</w:t>
            </w:r>
            <w:r>
              <w:tab/>
              <w:t>With outer soles of other materials</w:t>
            </w:r>
          </w:p>
          <w:p w14:paraId="591046AF" w14:textId="77777777" w:rsidR="00E546F5" w:rsidRDefault="00951CE2">
            <w:pPr>
              <w:pStyle w:val="Tier4"/>
            </w:pPr>
            <w:r>
              <w:t>-</w:t>
            </w:r>
            <w:r>
              <w:tab/>
              <w:t>-</w:t>
            </w:r>
            <w:r>
              <w:tab/>
              <w:t>-</w:t>
            </w:r>
            <w:r>
              <w:tab/>
              <w:t>Other</w:t>
            </w:r>
          </w:p>
          <w:p w14:paraId="591046B0"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46B1" w14:textId="77777777" w:rsidR="00E546F5" w:rsidRDefault="00951CE2">
            <w:pPr>
              <w:pStyle w:val="Tier4Bullet"/>
            </w:pPr>
            <w:r>
              <w:tab/>
            </w:r>
            <w:r>
              <w:tab/>
            </w:r>
            <w:r>
              <w:tab/>
              <w:t>-</w:t>
            </w:r>
            <w:r>
              <w:tab/>
              <w:t>for fitting to or equipping such ships, boats or other vessels;</w:t>
            </w:r>
          </w:p>
          <w:p w14:paraId="591046B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46B3" w14:textId="77777777" w:rsidR="00E546F5" w:rsidRDefault="00951CE2">
            <w:pPr>
              <w:pStyle w:val="Tier4Bullet"/>
            </w:pPr>
            <w:r>
              <w:tab/>
            </w:r>
            <w:r>
              <w:tab/>
            </w:r>
            <w:r>
              <w:tab/>
              <w:t>-</w:t>
            </w:r>
            <w:r>
              <w:tab/>
              <w:t>for equipping the above platforms;</w:t>
            </w:r>
          </w:p>
          <w:p w14:paraId="591046B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B5" w14:textId="77777777" w:rsidR="00E546F5" w:rsidRDefault="00951CE2">
            <w:pPr>
              <w:pStyle w:val="NormalinTable"/>
            </w:pPr>
            <w:r>
              <w:t>0.0%</w:t>
            </w:r>
          </w:p>
        </w:tc>
      </w:tr>
      <w:tr w:rsidR="00E546F5" w14:paraId="591046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B7" w14:textId="77777777" w:rsidR="00E546F5" w:rsidRDefault="00951CE2">
            <w:pPr>
              <w:pStyle w:val="NormalinTable"/>
            </w:pPr>
            <w:r>
              <w:t>6405900000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B8" w14:textId="77777777" w:rsidR="00E546F5" w:rsidRDefault="00951CE2">
            <w:pPr>
              <w:pStyle w:val="Tier1"/>
            </w:pPr>
            <w:r>
              <w:t>Other footwear</w:t>
            </w:r>
          </w:p>
          <w:p w14:paraId="591046B9" w14:textId="77777777" w:rsidR="00E546F5" w:rsidRDefault="00951CE2">
            <w:pPr>
              <w:pStyle w:val="Tier2"/>
            </w:pPr>
            <w:r>
              <w:t>-</w:t>
            </w:r>
            <w:r>
              <w:tab/>
              <w:t>Other</w:t>
            </w:r>
          </w:p>
          <w:p w14:paraId="591046BA"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46BB" w14:textId="77777777" w:rsidR="00E546F5" w:rsidRDefault="00951CE2">
            <w:pPr>
              <w:pStyle w:val="Tier2Bullet"/>
            </w:pPr>
            <w:r>
              <w:tab/>
              <w:t>-</w:t>
            </w:r>
            <w:r>
              <w:tab/>
              <w:t>for fitting to or equipping such ships, boats or other vessels;</w:t>
            </w:r>
          </w:p>
          <w:p w14:paraId="591046BC" w14:textId="77777777" w:rsidR="00E546F5" w:rsidRDefault="00951CE2">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14:paraId="591046BD" w14:textId="77777777" w:rsidR="00E546F5" w:rsidRDefault="00951CE2">
            <w:pPr>
              <w:pStyle w:val="Tier2Bullet"/>
            </w:pPr>
            <w:r>
              <w:tab/>
              <w:t>-</w:t>
            </w:r>
            <w:r>
              <w:tab/>
              <w:t>for equipping the above platforms;</w:t>
            </w:r>
          </w:p>
          <w:p w14:paraId="591046BE" w14:textId="77777777" w:rsidR="00E546F5" w:rsidRDefault="00951CE2">
            <w:pPr>
              <w:pStyle w:val="Tier2Bullet"/>
            </w:pP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BF" w14:textId="77777777" w:rsidR="00E546F5" w:rsidRDefault="00951CE2">
            <w:pPr>
              <w:pStyle w:val="NormalinTable"/>
            </w:pPr>
            <w:r>
              <w:t>0.0%</w:t>
            </w:r>
          </w:p>
        </w:tc>
      </w:tr>
    </w:tbl>
    <w:p w14:paraId="591046C1" w14:textId="77777777" w:rsidR="00E546F5" w:rsidRDefault="00951CE2">
      <w:pPr>
        <w:pStyle w:val="Heading1"/>
      </w:pPr>
      <w:r>
        <w:t>Chapter 65 : Headgear and Parts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6C5"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6C2"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6C3"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6C4" w14:textId="77777777" w:rsidR="00E546F5" w:rsidRDefault="00951CE2">
            <w:pPr>
              <w:pStyle w:val="NormalinTable"/>
              <w:rPr>
                <w:b/>
                <w:bCs w:val="0"/>
                <w:color w:val="FFFFFF"/>
              </w:rPr>
            </w:pPr>
            <w:r>
              <w:rPr>
                <w:b/>
                <w:bCs w:val="0"/>
                <w:color w:val="FFFFFF"/>
              </w:rPr>
              <w:t>Duty expression</w:t>
            </w:r>
          </w:p>
        </w:tc>
      </w:tr>
      <w:tr w:rsidR="00E546F5" w14:paraId="591046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C6" w14:textId="77777777" w:rsidR="00E546F5" w:rsidRDefault="00951CE2">
            <w:pPr>
              <w:pStyle w:val="NormalinTable"/>
            </w:pPr>
            <w:r>
              <w:t>6504000000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C7" w14:textId="77777777" w:rsidR="00E546F5" w:rsidRDefault="00951CE2">
            <w:pPr>
              <w:pStyle w:val="Tier1"/>
            </w:pPr>
            <w:r>
              <w:t>Hats and other headgear, plaited or made by assembling strips of any material, whether or not lined or trimmed</w:t>
            </w:r>
          </w:p>
          <w:p w14:paraId="591046C8"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6C9" w14:textId="77777777" w:rsidR="00E546F5" w:rsidRDefault="00951CE2">
            <w:pPr>
              <w:pStyle w:val="Tier1Bullet"/>
            </w:pPr>
            <w:r>
              <w:t>-</w:t>
            </w:r>
            <w:r>
              <w:tab/>
              <w:t>for fitting to or equipping such ships, boats or other vessels;</w:t>
            </w:r>
          </w:p>
          <w:p w14:paraId="591046CA"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6CB" w14:textId="77777777" w:rsidR="00E546F5" w:rsidRDefault="00951CE2">
            <w:pPr>
              <w:pStyle w:val="Tier1Bullet"/>
            </w:pPr>
            <w:r>
              <w:t>-</w:t>
            </w:r>
            <w:r>
              <w:tab/>
              <w:t>for equipping the above platforms;</w:t>
            </w:r>
          </w:p>
          <w:p w14:paraId="591046CC"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CD" w14:textId="77777777" w:rsidR="00E546F5" w:rsidRDefault="00951CE2">
            <w:pPr>
              <w:pStyle w:val="NormalinTable"/>
            </w:pPr>
            <w:r>
              <w:t>0.0%</w:t>
            </w:r>
          </w:p>
        </w:tc>
      </w:tr>
      <w:tr w:rsidR="00E546F5" w14:paraId="591046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CF" w14:textId="77777777" w:rsidR="00E546F5" w:rsidRDefault="00951CE2">
            <w:pPr>
              <w:pStyle w:val="NormalinTable"/>
            </w:pPr>
            <w:r>
              <w:t>6505000000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D0" w14:textId="77777777" w:rsidR="00E546F5" w:rsidRDefault="00951CE2">
            <w:pPr>
              <w:pStyle w:val="Tier1"/>
            </w:pPr>
            <w:r>
              <w:t xml:space="preserve">Hats and other headgear, knitted or crocheted, or made up from lace, felt or other textile fabric, in the piece (but not in strips), whether or not lined or trimmed; hairnets of any material, whether or not </w:t>
            </w:r>
            <w:r>
              <w:t>lined or trimmed</w:t>
            </w:r>
          </w:p>
          <w:p w14:paraId="591046D1" w14:textId="77777777" w:rsidR="00E546F5" w:rsidRDefault="00951CE2">
            <w:pPr>
              <w:pStyle w:val="Tier1Bullet"/>
            </w:pPr>
            <w:r>
              <w:t>-</w:t>
            </w:r>
            <w:r>
              <w:tab/>
              <w:t>for incorporation in ships, boats or other vessels listed in Table 1, for the purposes of their construction, repair, maintenance or conversion;</w:t>
            </w:r>
          </w:p>
          <w:p w14:paraId="591046D2" w14:textId="77777777" w:rsidR="00E546F5" w:rsidRDefault="00951CE2">
            <w:pPr>
              <w:pStyle w:val="Tier1Bullet"/>
            </w:pPr>
            <w:r>
              <w:t>-</w:t>
            </w:r>
            <w:r>
              <w:tab/>
              <w:t>for fitting to or equipping such ships, boats or other vessels;</w:t>
            </w:r>
          </w:p>
          <w:p w14:paraId="591046D3" w14:textId="77777777" w:rsidR="00E546F5" w:rsidRDefault="00951CE2">
            <w:pPr>
              <w:pStyle w:val="Tier1Bullet"/>
            </w:pPr>
            <w:r>
              <w:t>-</w:t>
            </w:r>
            <w:r>
              <w:tab/>
              <w:t>for incorporation, for t</w:t>
            </w:r>
            <w:r>
              <w:t>he purposes of their construction, repair, maintenance or conversion, in drilling or production platforms listed below: fixed, of subheading ex 8430 49 or floating or submersible of subheading 8905 20;</w:t>
            </w:r>
          </w:p>
          <w:p w14:paraId="591046D4" w14:textId="77777777" w:rsidR="00E546F5" w:rsidRDefault="00951CE2">
            <w:pPr>
              <w:pStyle w:val="Tier1Bullet"/>
            </w:pPr>
            <w:r>
              <w:t>-</w:t>
            </w:r>
            <w:r>
              <w:tab/>
              <w:t>for equipping the above platforms;</w:t>
            </w:r>
          </w:p>
          <w:p w14:paraId="591046D5" w14:textId="77777777" w:rsidR="00E546F5" w:rsidRDefault="00951CE2">
            <w:pPr>
              <w:pStyle w:val="Tier1Bullet"/>
            </w:pPr>
            <w:r>
              <w:t>-</w:t>
            </w:r>
            <w:r>
              <w:tab/>
              <w:t>for linking the</w:t>
            </w:r>
            <w: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D6" w14:textId="77777777" w:rsidR="00E546F5" w:rsidRDefault="00951CE2">
            <w:pPr>
              <w:pStyle w:val="NormalinTable"/>
            </w:pPr>
            <w:r>
              <w:t>0.0%</w:t>
            </w:r>
          </w:p>
        </w:tc>
      </w:tr>
      <w:tr w:rsidR="00E546F5" w14:paraId="591046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D8" w14:textId="77777777" w:rsidR="00E546F5" w:rsidRDefault="00951CE2">
            <w:pPr>
              <w:pStyle w:val="NormalinTable"/>
            </w:pPr>
            <w:r>
              <w:t>6506000000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D9" w14:textId="77777777" w:rsidR="00E546F5" w:rsidRDefault="00951CE2">
            <w:pPr>
              <w:pStyle w:val="Tier1"/>
            </w:pPr>
            <w:r>
              <w:t>Other headgear, whether or not lined or trimmed</w:t>
            </w:r>
          </w:p>
          <w:p w14:paraId="591046DA" w14:textId="77777777" w:rsidR="00E546F5" w:rsidRDefault="00951CE2">
            <w:pPr>
              <w:pStyle w:val="Tier1Bullet"/>
            </w:pPr>
            <w:r>
              <w:t>-</w:t>
            </w:r>
            <w:r>
              <w:tab/>
              <w:t>for incorporation in ships, boats or other vessels listed in Table 1, for the purposes of their construction, repair, maintenance or conv</w:t>
            </w:r>
            <w:r>
              <w:t>ersion;</w:t>
            </w:r>
          </w:p>
          <w:p w14:paraId="591046DB" w14:textId="77777777" w:rsidR="00E546F5" w:rsidRDefault="00951CE2">
            <w:pPr>
              <w:pStyle w:val="Tier1Bullet"/>
            </w:pPr>
            <w:r>
              <w:t>-</w:t>
            </w:r>
            <w:r>
              <w:tab/>
              <w:t>for fitting to or equipping such ships, boats or other vessels;</w:t>
            </w:r>
          </w:p>
          <w:p w14:paraId="591046DC"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46DD" w14:textId="77777777" w:rsidR="00E546F5" w:rsidRDefault="00951CE2">
            <w:pPr>
              <w:pStyle w:val="Tier1Bullet"/>
            </w:pPr>
            <w:r>
              <w:t>-</w:t>
            </w:r>
            <w:r>
              <w:tab/>
              <w:t>for equipping the above platforms;</w:t>
            </w:r>
          </w:p>
          <w:p w14:paraId="591046D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DF" w14:textId="77777777" w:rsidR="00E546F5" w:rsidRDefault="00951CE2">
            <w:pPr>
              <w:pStyle w:val="NormalinTable"/>
            </w:pPr>
            <w:r>
              <w:t>0.0%</w:t>
            </w:r>
          </w:p>
        </w:tc>
      </w:tr>
      <w:tr w:rsidR="00E546F5" w14:paraId="591046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E1" w14:textId="77777777" w:rsidR="00E546F5" w:rsidRDefault="00951CE2">
            <w:pPr>
              <w:pStyle w:val="NormalinTable"/>
            </w:pPr>
            <w:r>
              <w:t>6506000000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E2" w14:textId="77777777" w:rsidR="00E546F5" w:rsidRDefault="00951CE2">
            <w:pPr>
              <w:pStyle w:val="Tier1"/>
            </w:pPr>
            <w:r>
              <w:t>Other headgear, whether or not lined or trimmed</w:t>
            </w:r>
          </w:p>
          <w:p w14:paraId="591046E3" w14:textId="77777777" w:rsidR="00E546F5" w:rsidRDefault="00951CE2">
            <w:pPr>
              <w:pStyle w:val="Tier1Bullet"/>
            </w:pPr>
            <w:r>
              <w:t>-</w:t>
            </w:r>
            <w:r>
              <w:tab/>
              <w:t>use by, or on behalf of, the UK Arme</w:t>
            </w:r>
            <w:r>
              <w:t>d Forces, individually or in cooperation with other States</w:t>
            </w:r>
          </w:p>
          <w:p w14:paraId="591046E4" w14:textId="77777777" w:rsidR="00E546F5" w:rsidRDefault="00951CE2">
            <w:pPr>
              <w:pStyle w:val="Tier1Bullet"/>
            </w:pPr>
            <w:r>
              <w:tab/>
              <w:t>a) for defending the territorial integrity of the United Kingdom, or</w:t>
            </w:r>
          </w:p>
          <w:p w14:paraId="591046E5" w14:textId="77777777" w:rsidR="00E546F5" w:rsidRDefault="00951CE2">
            <w:pPr>
              <w:pStyle w:val="Tier1Bullet"/>
            </w:pPr>
            <w:r>
              <w:tab/>
              <w:t>b) in participating in international peace-keeping or support operations, or</w:t>
            </w:r>
          </w:p>
          <w:p w14:paraId="591046E6" w14:textId="77777777" w:rsidR="00E546F5" w:rsidRDefault="00951CE2">
            <w:pPr>
              <w:pStyle w:val="Tier1Bullet"/>
            </w:pPr>
            <w:r>
              <w:tab/>
              <w:t>c) for other military purposes like the protecti</w:t>
            </w:r>
            <w:r>
              <w:t>on of nationals of the United Kingdom from social or military unrest or,</w:t>
            </w:r>
          </w:p>
          <w:p w14:paraId="591046E7" w14:textId="77777777" w:rsidR="00E546F5" w:rsidRDefault="00951CE2">
            <w:pPr>
              <w:pStyle w:val="Tier1Bullet"/>
            </w:pPr>
            <w:r>
              <w:tab/>
              <w:t>d) for training purposes, or</w:t>
            </w:r>
          </w:p>
          <w:p w14:paraId="591046E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E9" w14:textId="77777777" w:rsidR="00E546F5" w:rsidRDefault="00951CE2">
            <w:pPr>
              <w:pStyle w:val="NormalinTable"/>
            </w:pPr>
            <w:r>
              <w:t>0.0%</w:t>
            </w:r>
          </w:p>
        </w:tc>
      </w:tr>
    </w:tbl>
    <w:p w14:paraId="591046EB" w14:textId="77777777" w:rsidR="00E546F5" w:rsidRDefault="00951CE2">
      <w:pPr>
        <w:pStyle w:val="Heading1"/>
      </w:pPr>
      <w:r>
        <w:t xml:space="preserve">Chapter 66 : </w:t>
      </w:r>
      <w:r>
        <w:t>Umbrellas, Sun Umbrellas, Walking Sticks, Seat-Sticks, Whips, Riding-Crops and Parts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6EF"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6EC"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6ED"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6EE" w14:textId="77777777" w:rsidR="00E546F5" w:rsidRDefault="00951CE2">
            <w:pPr>
              <w:pStyle w:val="NormalinTable"/>
              <w:rPr>
                <w:b/>
                <w:bCs w:val="0"/>
                <w:color w:val="FFFFFF"/>
              </w:rPr>
            </w:pPr>
            <w:r>
              <w:rPr>
                <w:b/>
                <w:bCs w:val="0"/>
                <w:color w:val="FFFFFF"/>
              </w:rPr>
              <w:t>Duty expression</w:t>
            </w:r>
          </w:p>
        </w:tc>
      </w:tr>
      <w:tr w:rsidR="00E546F5" w14:paraId="591046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F0" w14:textId="77777777" w:rsidR="00E546F5" w:rsidRDefault="00951CE2">
            <w:pPr>
              <w:pStyle w:val="NormalinTable"/>
            </w:pPr>
            <w:r>
              <w:t>6601990000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F1" w14:textId="77777777" w:rsidR="00E546F5" w:rsidRDefault="00951CE2">
            <w:pPr>
              <w:pStyle w:val="Tier1"/>
            </w:pPr>
            <w:r>
              <w:t xml:space="preserve">Umbrellas and sun umbrellas (including walking-stick umbrellas, garden umbrellas and </w:t>
            </w:r>
            <w:r>
              <w:t>similar umbrellas)</w:t>
            </w:r>
          </w:p>
          <w:p w14:paraId="591046F2" w14:textId="77777777" w:rsidR="00E546F5" w:rsidRDefault="00951CE2">
            <w:pPr>
              <w:pStyle w:val="Tier2"/>
            </w:pPr>
            <w:r>
              <w:t>-</w:t>
            </w:r>
            <w:r>
              <w:tab/>
              <w:t>Other</w:t>
            </w:r>
          </w:p>
          <w:p w14:paraId="591046F3" w14:textId="77777777" w:rsidR="00E546F5" w:rsidRDefault="00951CE2">
            <w:pPr>
              <w:pStyle w:val="Tier3"/>
            </w:pPr>
            <w:r>
              <w:t>-</w:t>
            </w:r>
            <w:r>
              <w:tab/>
              <w:t>-</w:t>
            </w:r>
            <w:r>
              <w:tab/>
              <w:t>Other</w:t>
            </w:r>
          </w:p>
          <w:p w14:paraId="591046F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6F5" w14:textId="77777777" w:rsidR="00E546F5" w:rsidRDefault="00951CE2">
            <w:pPr>
              <w:pStyle w:val="Tier3Bullet"/>
            </w:pPr>
            <w:r>
              <w:tab/>
            </w:r>
            <w:r>
              <w:tab/>
              <w:t>-</w:t>
            </w:r>
            <w:r>
              <w:tab/>
              <w:t>for fitting to or equipping such ships, boats or other vessels;</w:t>
            </w:r>
          </w:p>
          <w:p w14:paraId="591046F6" w14:textId="77777777" w:rsidR="00E546F5" w:rsidRDefault="00951CE2">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46F7" w14:textId="77777777" w:rsidR="00E546F5" w:rsidRDefault="00951CE2">
            <w:pPr>
              <w:pStyle w:val="Tier3Bullet"/>
            </w:pPr>
            <w:r>
              <w:tab/>
            </w:r>
            <w:r>
              <w:tab/>
              <w:t>-</w:t>
            </w:r>
            <w:r>
              <w:tab/>
              <w:t xml:space="preserve">for equipping the above </w:t>
            </w:r>
            <w:r>
              <w:t>platforms;</w:t>
            </w:r>
          </w:p>
          <w:p w14:paraId="591046F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6F9" w14:textId="77777777" w:rsidR="00E546F5" w:rsidRDefault="00951CE2">
            <w:pPr>
              <w:pStyle w:val="NormalinTable"/>
            </w:pPr>
            <w:r>
              <w:t>0.0%</w:t>
            </w:r>
          </w:p>
        </w:tc>
      </w:tr>
      <w:tr w:rsidR="00E546F5" w14:paraId="591047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6FB" w14:textId="77777777" w:rsidR="00E546F5" w:rsidRDefault="00951CE2">
            <w:pPr>
              <w:pStyle w:val="NormalinTable"/>
            </w:pPr>
            <w:r>
              <w:t>6603909000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6FC" w14:textId="77777777" w:rsidR="00E546F5" w:rsidRDefault="00951CE2">
            <w:pPr>
              <w:pStyle w:val="Tier1"/>
            </w:pPr>
            <w:r>
              <w:t>Parts, trimmings and accessories of articles of heading 6601 or 6602</w:t>
            </w:r>
          </w:p>
          <w:p w14:paraId="591046FD" w14:textId="77777777" w:rsidR="00E546F5" w:rsidRDefault="00951CE2">
            <w:pPr>
              <w:pStyle w:val="Tier2"/>
            </w:pPr>
            <w:r>
              <w:t>-</w:t>
            </w:r>
            <w:r>
              <w:tab/>
              <w:t>Other</w:t>
            </w:r>
          </w:p>
          <w:p w14:paraId="591046FE" w14:textId="77777777" w:rsidR="00E546F5" w:rsidRDefault="00951CE2">
            <w:pPr>
              <w:pStyle w:val="Tier3"/>
            </w:pPr>
            <w:r>
              <w:t>-</w:t>
            </w:r>
            <w:r>
              <w:tab/>
              <w:t>-</w:t>
            </w:r>
            <w:r>
              <w:tab/>
              <w:t>Other</w:t>
            </w:r>
          </w:p>
          <w:p w14:paraId="591046FF"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4700" w14:textId="77777777" w:rsidR="00E546F5" w:rsidRDefault="00951CE2">
            <w:pPr>
              <w:pStyle w:val="Tier3Bullet"/>
            </w:pPr>
            <w:r>
              <w:tab/>
            </w:r>
            <w:r>
              <w:tab/>
              <w:t>-</w:t>
            </w:r>
            <w:r>
              <w:tab/>
              <w:t>for fitting to or equipping such ships, boats or other vessels;</w:t>
            </w:r>
          </w:p>
          <w:p w14:paraId="59104701"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4702" w14:textId="77777777" w:rsidR="00E546F5" w:rsidRDefault="00951CE2">
            <w:pPr>
              <w:pStyle w:val="Tier3Bullet"/>
            </w:pPr>
            <w:r>
              <w:tab/>
            </w:r>
            <w:r>
              <w:tab/>
              <w:t>-</w:t>
            </w:r>
            <w:r>
              <w:tab/>
              <w:t>for equipping the above platforms;</w:t>
            </w:r>
          </w:p>
          <w:p w14:paraId="5910470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04" w14:textId="77777777" w:rsidR="00E546F5" w:rsidRDefault="00951CE2">
            <w:pPr>
              <w:pStyle w:val="NormalinTable"/>
            </w:pPr>
            <w:r>
              <w:t>0.0%</w:t>
            </w:r>
          </w:p>
        </w:tc>
      </w:tr>
    </w:tbl>
    <w:p w14:paraId="59104706" w14:textId="77777777" w:rsidR="00E546F5" w:rsidRDefault="00951CE2">
      <w:pPr>
        <w:pStyle w:val="Heading1"/>
      </w:pPr>
      <w:r>
        <w:t xml:space="preserve">Chapter 67 : </w:t>
      </w:r>
      <w:r>
        <w:t>Prepared Feathers and Down and Articles Made of Feathers or of Down; Artificial Flowers; Articles of Human Hair</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70A"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707"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708"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709" w14:textId="77777777" w:rsidR="00E546F5" w:rsidRDefault="00951CE2">
            <w:pPr>
              <w:pStyle w:val="NormalinTable"/>
              <w:rPr>
                <w:b/>
                <w:bCs w:val="0"/>
                <w:color w:val="FFFFFF"/>
              </w:rPr>
            </w:pPr>
            <w:r>
              <w:rPr>
                <w:b/>
                <w:bCs w:val="0"/>
                <w:color w:val="FFFFFF"/>
              </w:rPr>
              <w:t>Duty expression</w:t>
            </w:r>
          </w:p>
        </w:tc>
      </w:tr>
      <w:tr w:rsidR="00E546F5" w14:paraId="591047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0B" w14:textId="77777777" w:rsidR="00E546F5" w:rsidRDefault="00951CE2">
            <w:pPr>
              <w:pStyle w:val="NormalinTable"/>
            </w:pPr>
            <w:r>
              <w:t>6702000000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0C" w14:textId="77777777" w:rsidR="00E546F5" w:rsidRDefault="00951CE2">
            <w:pPr>
              <w:pStyle w:val="Tier1"/>
            </w:pPr>
            <w:r>
              <w:t xml:space="preserve">Artificial flowers, foliage and fruit and parts thereof; articles made </w:t>
            </w:r>
            <w:r>
              <w:t>of artificial flowers, foliage or fruit</w:t>
            </w:r>
          </w:p>
          <w:p w14:paraId="5910470D" w14:textId="77777777" w:rsidR="00E546F5" w:rsidRDefault="00951CE2">
            <w:pPr>
              <w:pStyle w:val="Tier1Bullet"/>
            </w:pPr>
            <w:r>
              <w:t>-</w:t>
            </w:r>
            <w:r>
              <w:tab/>
              <w:t>for incorporation in ships, boats or other vessels listed in Table 1, for the purposes of their construction, repair, maintenance or conversion;</w:t>
            </w:r>
          </w:p>
          <w:p w14:paraId="5910470E" w14:textId="77777777" w:rsidR="00E546F5" w:rsidRDefault="00951CE2">
            <w:pPr>
              <w:pStyle w:val="Tier1Bullet"/>
            </w:pPr>
            <w:r>
              <w:t>-</w:t>
            </w:r>
            <w:r>
              <w:tab/>
              <w:t>for fitting to or equipping such ships, boats or other vessels;</w:t>
            </w:r>
          </w:p>
          <w:p w14:paraId="5910470F" w14:textId="77777777" w:rsidR="00E546F5" w:rsidRDefault="00951CE2">
            <w:pPr>
              <w:pStyle w:val="Tier1Bullet"/>
            </w:pPr>
            <w:r>
              <w:t>-</w:t>
            </w:r>
            <w:r>
              <w:tab/>
              <w:t>f</w:t>
            </w:r>
            <w:r>
              <w:t>or incorporation, for the purposes of their construction, repair, maintenance or conversion, in drilling or production platforms listed below: fixed, of subheading ex 8430 49 or floating or submersible of subheading 8905 20;</w:t>
            </w:r>
          </w:p>
          <w:p w14:paraId="59104710" w14:textId="77777777" w:rsidR="00E546F5" w:rsidRDefault="00951CE2">
            <w:pPr>
              <w:pStyle w:val="Tier1Bullet"/>
            </w:pPr>
            <w:r>
              <w:t>-</w:t>
            </w:r>
            <w:r>
              <w:tab/>
              <w:t xml:space="preserve">for equipping the above </w:t>
            </w:r>
            <w:r>
              <w:t>platforms;</w:t>
            </w:r>
          </w:p>
          <w:p w14:paraId="5910471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12" w14:textId="77777777" w:rsidR="00E546F5" w:rsidRDefault="00951CE2">
            <w:pPr>
              <w:pStyle w:val="NormalinTable"/>
            </w:pPr>
            <w:r>
              <w:t>0.0%</w:t>
            </w:r>
          </w:p>
        </w:tc>
      </w:tr>
    </w:tbl>
    <w:p w14:paraId="59104714" w14:textId="77777777" w:rsidR="00E546F5" w:rsidRDefault="00951CE2">
      <w:pPr>
        <w:pStyle w:val="Heading1"/>
      </w:pPr>
      <w:r>
        <w:t>Chapter 68 : Articles of Stone, Plaster, Cement, Asbestos, Mica or Similar Materials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718"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715"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716"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717" w14:textId="77777777" w:rsidR="00E546F5" w:rsidRDefault="00951CE2">
            <w:pPr>
              <w:pStyle w:val="NormalinTable"/>
              <w:rPr>
                <w:b/>
                <w:bCs w:val="0"/>
                <w:color w:val="FFFFFF"/>
              </w:rPr>
            </w:pPr>
            <w:r>
              <w:rPr>
                <w:b/>
                <w:bCs w:val="0"/>
                <w:color w:val="FFFFFF"/>
              </w:rPr>
              <w:t>Duty expression</w:t>
            </w:r>
          </w:p>
        </w:tc>
      </w:tr>
      <w:tr w:rsidR="00E546F5" w14:paraId="591047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19" w14:textId="77777777" w:rsidR="00E546F5" w:rsidRDefault="00951CE2">
            <w:pPr>
              <w:pStyle w:val="NormalinTable"/>
            </w:pPr>
            <w:r>
              <w:t>6801000000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1A" w14:textId="77777777" w:rsidR="00E546F5" w:rsidRDefault="00951CE2">
            <w:pPr>
              <w:pStyle w:val="Tier1"/>
            </w:pPr>
            <w:r>
              <w:t xml:space="preserve">Setts, </w:t>
            </w:r>
            <w:r>
              <w:t>curbstones and flagstones, of natural stone (except slate)</w:t>
            </w:r>
          </w:p>
          <w:p w14:paraId="5910471B" w14:textId="77777777" w:rsidR="00E546F5" w:rsidRDefault="00951CE2">
            <w:pPr>
              <w:pStyle w:val="Tier1Bullet"/>
            </w:pPr>
            <w:r>
              <w:t>-</w:t>
            </w:r>
            <w:r>
              <w:tab/>
              <w:t>for incorporation in ships, boats or other vessels listed in Table 1, for the purposes of their construction, repair, maintenance or conversion;</w:t>
            </w:r>
          </w:p>
          <w:p w14:paraId="5910471C" w14:textId="77777777" w:rsidR="00E546F5" w:rsidRDefault="00951CE2">
            <w:pPr>
              <w:pStyle w:val="Tier1Bullet"/>
            </w:pPr>
            <w:r>
              <w:t>-</w:t>
            </w:r>
            <w:r>
              <w:tab/>
              <w:t>for fitting to or equipping such ships, boats or</w:t>
            </w:r>
            <w:r>
              <w:t xml:space="preserve"> other vessels;</w:t>
            </w:r>
          </w:p>
          <w:p w14:paraId="5910471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71E" w14:textId="77777777" w:rsidR="00E546F5" w:rsidRDefault="00951CE2">
            <w:pPr>
              <w:pStyle w:val="Tier1Bullet"/>
            </w:pPr>
            <w:r>
              <w:t>-</w:t>
            </w:r>
            <w:r>
              <w:tab/>
              <w:t>for equipp</w:t>
            </w:r>
            <w:r>
              <w:t>ing the above platforms;</w:t>
            </w:r>
          </w:p>
          <w:p w14:paraId="5910471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20" w14:textId="77777777" w:rsidR="00E546F5" w:rsidRDefault="00951CE2">
            <w:pPr>
              <w:pStyle w:val="NormalinTable"/>
            </w:pPr>
            <w:r>
              <w:t>0.0%</w:t>
            </w:r>
          </w:p>
        </w:tc>
      </w:tr>
      <w:tr w:rsidR="00E546F5" w14:paraId="591047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22" w14:textId="77777777" w:rsidR="00E546F5" w:rsidRDefault="00951CE2">
            <w:pPr>
              <w:pStyle w:val="NormalinTable"/>
            </w:pPr>
            <w:r>
              <w:t>6802000000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23" w14:textId="77777777" w:rsidR="00E546F5" w:rsidRDefault="00951CE2">
            <w:pPr>
              <w:pStyle w:val="Tier1"/>
            </w:pPr>
            <w:r>
              <w:t xml:space="preserve">Worked monumental or building stone (except slate) and articles thereof, other than goods of heading 6801; mosaic cubes and the like, of </w:t>
            </w:r>
            <w:r>
              <w:t>natural stone (including slate), whether or not on a backing; artificially coloured granules, chippings and powder, of natural stone (including slate)</w:t>
            </w:r>
          </w:p>
          <w:p w14:paraId="59104724" w14:textId="77777777" w:rsidR="00E546F5" w:rsidRDefault="00951CE2">
            <w:pPr>
              <w:pStyle w:val="Tier1Bullet"/>
            </w:pPr>
            <w:r>
              <w:t>-</w:t>
            </w:r>
            <w:r>
              <w:tab/>
              <w:t>for incorporation in ships, boats or other vessels listed in Table 1, for the purposes of their constru</w:t>
            </w:r>
            <w:r>
              <w:t>ction, repair, maintenance or conversion;</w:t>
            </w:r>
          </w:p>
          <w:p w14:paraId="59104725" w14:textId="77777777" w:rsidR="00E546F5" w:rsidRDefault="00951CE2">
            <w:pPr>
              <w:pStyle w:val="Tier1Bullet"/>
            </w:pPr>
            <w:r>
              <w:t>-</w:t>
            </w:r>
            <w:r>
              <w:tab/>
              <w:t>for fitting to or equipping such ships, boats or other vessels;</w:t>
            </w:r>
          </w:p>
          <w:p w14:paraId="59104726" w14:textId="77777777" w:rsidR="00E546F5" w:rsidRDefault="00951CE2">
            <w:pPr>
              <w:pStyle w:val="Tier1Bullet"/>
            </w:pPr>
            <w:r>
              <w:t>-</w:t>
            </w:r>
            <w:r>
              <w:tab/>
              <w:t>for incorporation, for the purposes of their construction, repair, maintenance or conversion, in drilling or production platforms listed below: fi</w:t>
            </w:r>
            <w:r>
              <w:t>xed, of subheading ex 8430 49 or floating or submersible of subheading 8905 20;</w:t>
            </w:r>
          </w:p>
          <w:p w14:paraId="59104727" w14:textId="77777777" w:rsidR="00E546F5" w:rsidRDefault="00951CE2">
            <w:pPr>
              <w:pStyle w:val="Tier1Bullet"/>
            </w:pPr>
            <w:r>
              <w:t>-</w:t>
            </w:r>
            <w:r>
              <w:tab/>
              <w:t>for equipping the above platforms;</w:t>
            </w:r>
          </w:p>
          <w:p w14:paraId="5910472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29" w14:textId="77777777" w:rsidR="00E546F5" w:rsidRDefault="00951CE2">
            <w:pPr>
              <w:pStyle w:val="NormalinTable"/>
            </w:pPr>
            <w:r>
              <w:t>0.0%</w:t>
            </w:r>
          </w:p>
        </w:tc>
      </w:tr>
      <w:tr w:rsidR="00E546F5" w14:paraId="591047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2B" w14:textId="77777777" w:rsidR="00E546F5" w:rsidRDefault="00951CE2">
            <w:pPr>
              <w:pStyle w:val="NormalinTable"/>
            </w:pPr>
            <w:r>
              <w:t>6803000000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2C" w14:textId="77777777" w:rsidR="00E546F5" w:rsidRDefault="00951CE2">
            <w:pPr>
              <w:pStyle w:val="Tier1"/>
            </w:pPr>
            <w:r>
              <w:t>Worked slate and articles of slate or of agglomerated</w:t>
            </w:r>
            <w:r>
              <w:t xml:space="preserve"> slate</w:t>
            </w:r>
          </w:p>
          <w:p w14:paraId="5910472D" w14:textId="77777777" w:rsidR="00E546F5" w:rsidRDefault="00951CE2">
            <w:pPr>
              <w:pStyle w:val="Tier1Bullet"/>
            </w:pPr>
            <w:r>
              <w:t>-</w:t>
            </w:r>
            <w:r>
              <w:tab/>
              <w:t>for incorporation in ships, boats or other vessels listed in Table 1, for the purposes of their construction, repair, maintenance or conversion;</w:t>
            </w:r>
          </w:p>
          <w:p w14:paraId="5910472E" w14:textId="77777777" w:rsidR="00E546F5" w:rsidRDefault="00951CE2">
            <w:pPr>
              <w:pStyle w:val="Tier1Bullet"/>
            </w:pPr>
            <w:r>
              <w:t>-</w:t>
            </w:r>
            <w:r>
              <w:tab/>
              <w:t>for fitting to or equipping such ships, boats or other vessels;</w:t>
            </w:r>
          </w:p>
          <w:p w14:paraId="5910472F"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730" w14:textId="77777777" w:rsidR="00E546F5" w:rsidRDefault="00951CE2">
            <w:pPr>
              <w:pStyle w:val="Tier1Bullet"/>
            </w:pPr>
            <w:r>
              <w:t>-</w:t>
            </w:r>
            <w:r>
              <w:tab/>
              <w:t>for equipping the above platforms;</w:t>
            </w:r>
          </w:p>
          <w:p w14:paraId="59104731"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32" w14:textId="77777777" w:rsidR="00E546F5" w:rsidRDefault="00951CE2">
            <w:pPr>
              <w:pStyle w:val="NormalinTable"/>
            </w:pPr>
            <w:r>
              <w:t>0.0%</w:t>
            </w:r>
          </w:p>
        </w:tc>
      </w:tr>
      <w:tr w:rsidR="00E546F5" w14:paraId="591047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34" w14:textId="77777777" w:rsidR="00E546F5" w:rsidRDefault="00951CE2">
            <w:pPr>
              <w:pStyle w:val="NormalinTable"/>
            </w:pPr>
            <w:r>
              <w:t>6804000000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35" w14:textId="77777777" w:rsidR="00E546F5" w:rsidRDefault="00951CE2">
            <w:pPr>
              <w:pStyle w:val="Tier1"/>
            </w:pPr>
            <w:r>
              <w:t>Millstones, grindstones, grinding wheels and the like, without frameworks, for grinding, sharpening, polishing, trueing or cutting, hand sharpening or polishing stones, and parts thereof, of</w:t>
            </w:r>
            <w:r>
              <w:t xml:space="preserve"> natural stone, of agglomerated natural or artificial abrasives, or of ceramics, with or without parts of other materials</w:t>
            </w:r>
          </w:p>
          <w:p w14:paraId="59104736" w14:textId="77777777" w:rsidR="00E546F5" w:rsidRDefault="00951CE2">
            <w:pPr>
              <w:pStyle w:val="Tier1Bullet"/>
            </w:pPr>
            <w:r>
              <w:t>-</w:t>
            </w:r>
            <w:r>
              <w:tab/>
              <w:t>for incorporation in ships, boats or other vessels listed in Table 1, for the purposes of their construction, repair, maintenance or</w:t>
            </w:r>
            <w:r>
              <w:t xml:space="preserve"> conversion;</w:t>
            </w:r>
          </w:p>
          <w:p w14:paraId="59104737" w14:textId="77777777" w:rsidR="00E546F5" w:rsidRDefault="00951CE2">
            <w:pPr>
              <w:pStyle w:val="Tier1Bullet"/>
            </w:pPr>
            <w:r>
              <w:t>-</w:t>
            </w:r>
            <w:r>
              <w:tab/>
              <w:t>for fitting to or equipping such ships, boats or other vessels;</w:t>
            </w:r>
          </w:p>
          <w:p w14:paraId="5910473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w:t>
            </w:r>
            <w:r>
              <w:t xml:space="preserve"> or floating or submersible of subheading 8905 20;</w:t>
            </w:r>
          </w:p>
          <w:p w14:paraId="59104739" w14:textId="77777777" w:rsidR="00E546F5" w:rsidRDefault="00951CE2">
            <w:pPr>
              <w:pStyle w:val="Tier1Bullet"/>
            </w:pPr>
            <w:r>
              <w:t>-</w:t>
            </w:r>
            <w:r>
              <w:tab/>
              <w:t>for equipping the above platforms;</w:t>
            </w:r>
          </w:p>
          <w:p w14:paraId="5910473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3B" w14:textId="77777777" w:rsidR="00E546F5" w:rsidRDefault="00951CE2">
            <w:pPr>
              <w:pStyle w:val="NormalinTable"/>
            </w:pPr>
            <w:r>
              <w:t>0.0%</w:t>
            </w:r>
          </w:p>
        </w:tc>
      </w:tr>
      <w:tr w:rsidR="00E546F5" w14:paraId="591047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3D" w14:textId="77777777" w:rsidR="00E546F5" w:rsidRDefault="00951CE2">
            <w:pPr>
              <w:pStyle w:val="NormalinTable"/>
            </w:pPr>
            <w:r>
              <w:t>6805000000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3E" w14:textId="77777777" w:rsidR="00E546F5" w:rsidRDefault="00951CE2">
            <w:pPr>
              <w:pStyle w:val="Tier1"/>
            </w:pPr>
            <w:r>
              <w:t xml:space="preserve">Natural or artificial abrasive powder or grain, on a base of textile </w:t>
            </w:r>
            <w:r>
              <w:t>material, of paper, of paperboard or of other materials, whether or not cut to shape or sewn or otherwise made up</w:t>
            </w:r>
          </w:p>
          <w:p w14:paraId="5910473F"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4740" w14:textId="77777777" w:rsidR="00E546F5" w:rsidRDefault="00951CE2">
            <w:pPr>
              <w:pStyle w:val="Tier1Bullet"/>
            </w:pPr>
            <w:r>
              <w:t>-</w:t>
            </w:r>
            <w:r>
              <w:tab/>
              <w:t>for fitting to or equipping such ships, boats or other vessels;</w:t>
            </w:r>
          </w:p>
          <w:p w14:paraId="5910474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w:t>
            </w:r>
            <w:r>
              <w:t>ting or submersible of subheading 8905 20;</w:t>
            </w:r>
          </w:p>
          <w:p w14:paraId="59104742" w14:textId="77777777" w:rsidR="00E546F5" w:rsidRDefault="00951CE2">
            <w:pPr>
              <w:pStyle w:val="Tier1Bullet"/>
            </w:pPr>
            <w:r>
              <w:t>-</w:t>
            </w:r>
            <w:r>
              <w:tab/>
              <w:t>for equipping the above platforms;</w:t>
            </w:r>
          </w:p>
          <w:p w14:paraId="5910474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44" w14:textId="77777777" w:rsidR="00E546F5" w:rsidRDefault="00951CE2">
            <w:pPr>
              <w:pStyle w:val="NormalinTable"/>
            </w:pPr>
            <w:r>
              <w:t>0.0%</w:t>
            </w:r>
          </w:p>
        </w:tc>
      </w:tr>
      <w:tr w:rsidR="00E546F5" w14:paraId="591047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46" w14:textId="77777777" w:rsidR="00E546F5" w:rsidRDefault="00951CE2">
            <w:pPr>
              <w:pStyle w:val="NormalinTable"/>
            </w:pPr>
            <w:r>
              <w:t>6806000000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47" w14:textId="77777777" w:rsidR="00E546F5" w:rsidRDefault="00951CE2">
            <w:pPr>
              <w:pStyle w:val="Tier1"/>
            </w:pPr>
            <w:r>
              <w:t xml:space="preserve">Slag-wool, rock-wool and similar mineral wools; exfoliated vermiculite, expanded </w:t>
            </w:r>
            <w:r>
              <w:t>clays, foamed slag and similar expanded mineral materials; mixtures and articles of heat-insulating, sound-insulating or sound-absorbing mineral materials, other than those of heading 6811 or 6812 or of Chapter 69</w:t>
            </w:r>
          </w:p>
          <w:p w14:paraId="59104748"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4749" w14:textId="77777777" w:rsidR="00E546F5" w:rsidRDefault="00951CE2">
            <w:pPr>
              <w:pStyle w:val="Tier1Bullet"/>
            </w:pPr>
            <w:r>
              <w:t>-</w:t>
            </w:r>
            <w:r>
              <w:tab/>
              <w:t>for fitting to or equipping such ships, boats or other vessels;</w:t>
            </w:r>
          </w:p>
          <w:p w14:paraId="5910474A"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474B" w14:textId="77777777" w:rsidR="00E546F5" w:rsidRDefault="00951CE2">
            <w:pPr>
              <w:pStyle w:val="Tier1Bullet"/>
            </w:pPr>
            <w:r>
              <w:t>-</w:t>
            </w:r>
            <w:r>
              <w:tab/>
              <w:t>for equipping the above platforms;</w:t>
            </w:r>
          </w:p>
          <w:p w14:paraId="5910474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4D" w14:textId="77777777" w:rsidR="00E546F5" w:rsidRDefault="00951CE2">
            <w:pPr>
              <w:pStyle w:val="NormalinTable"/>
            </w:pPr>
            <w:r>
              <w:t>0.0%</w:t>
            </w:r>
          </w:p>
        </w:tc>
      </w:tr>
      <w:tr w:rsidR="00E546F5" w14:paraId="591047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4F" w14:textId="77777777" w:rsidR="00E546F5" w:rsidRDefault="00951CE2">
            <w:pPr>
              <w:pStyle w:val="NormalinTable"/>
            </w:pPr>
            <w:r>
              <w:t>6807000000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50" w14:textId="77777777" w:rsidR="00E546F5" w:rsidRDefault="00951CE2">
            <w:pPr>
              <w:pStyle w:val="Tier1"/>
            </w:pPr>
            <w:r>
              <w:t>Articles of asphalt or of similar material (for example, petroleum bitumen or coal tar pitch)</w:t>
            </w:r>
          </w:p>
          <w:p w14:paraId="59104751" w14:textId="77777777" w:rsidR="00E546F5" w:rsidRDefault="00951CE2">
            <w:pPr>
              <w:pStyle w:val="Tier1Bullet"/>
            </w:pPr>
            <w:r>
              <w:t>-</w:t>
            </w:r>
            <w:r>
              <w:tab/>
              <w:t>for incorporation in ships, boats or other vessels listed in Table 1, for the purposes of their construction, repair, maintenance or conversion;</w:t>
            </w:r>
          </w:p>
          <w:p w14:paraId="59104752" w14:textId="77777777" w:rsidR="00E546F5" w:rsidRDefault="00951CE2">
            <w:pPr>
              <w:pStyle w:val="Tier1Bullet"/>
            </w:pPr>
            <w:r>
              <w:t>-</w:t>
            </w:r>
            <w:r>
              <w:tab/>
            </w:r>
            <w:r>
              <w:t>for fitting to or equipping such ships, boats or other vessels;</w:t>
            </w:r>
          </w:p>
          <w:p w14:paraId="5910475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4754" w14:textId="77777777" w:rsidR="00E546F5" w:rsidRDefault="00951CE2">
            <w:pPr>
              <w:pStyle w:val="Tier1Bullet"/>
            </w:pPr>
            <w:r>
              <w:t>-</w:t>
            </w:r>
            <w:r>
              <w:tab/>
              <w:t>for equipping the above platforms;</w:t>
            </w:r>
          </w:p>
          <w:p w14:paraId="5910475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56" w14:textId="77777777" w:rsidR="00E546F5" w:rsidRDefault="00951CE2">
            <w:pPr>
              <w:pStyle w:val="NormalinTable"/>
            </w:pPr>
            <w:r>
              <w:t>0.0%</w:t>
            </w:r>
          </w:p>
        </w:tc>
      </w:tr>
      <w:tr w:rsidR="00E546F5" w14:paraId="591047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58" w14:textId="77777777" w:rsidR="00E546F5" w:rsidRDefault="00951CE2">
            <w:pPr>
              <w:pStyle w:val="NormalinTable"/>
            </w:pPr>
            <w:r>
              <w:t>6808000000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59" w14:textId="77777777" w:rsidR="00E546F5" w:rsidRDefault="00951CE2">
            <w:pPr>
              <w:pStyle w:val="Tier1"/>
            </w:pPr>
            <w:r>
              <w:t xml:space="preserve">Panels, boards, tiles, blocks and similar articles of vegetable fibre, of straw or of </w:t>
            </w:r>
            <w:r>
              <w:t>shavings, chips, particles, sawdust or other waste of wood, agglomerated with cement, plaster or other mineral binders</w:t>
            </w:r>
          </w:p>
          <w:p w14:paraId="5910475A" w14:textId="77777777" w:rsidR="00E546F5" w:rsidRDefault="00951CE2">
            <w:pPr>
              <w:pStyle w:val="Tier1Bullet"/>
            </w:pPr>
            <w:r>
              <w:t>-</w:t>
            </w:r>
            <w:r>
              <w:tab/>
              <w:t>for incorporation in ships, boats or other vessels listed in Table 1, for the purposes of their construction, repair, maintenance or co</w:t>
            </w:r>
            <w:r>
              <w:t>nversion;</w:t>
            </w:r>
          </w:p>
          <w:p w14:paraId="5910475B" w14:textId="77777777" w:rsidR="00E546F5" w:rsidRDefault="00951CE2">
            <w:pPr>
              <w:pStyle w:val="Tier1Bullet"/>
            </w:pPr>
            <w:r>
              <w:t>-</w:t>
            </w:r>
            <w:r>
              <w:tab/>
              <w:t>for fitting to or equipping such ships, boats or other vessels;</w:t>
            </w:r>
          </w:p>
          <w:p w14:paraId="5910475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w:t>
            </w:r>
            <w:r>
              <w:t xml:space="preserve"> floating or submersible of subheading 8905 20;</w:t>
            </w:r>
          </w:p>
          <w:p w14:paraId="5910475D" w14:textId="77777777" w:rsidR="00E546F5" w:rsidRDefault="00951CE2">
            <w:pPr>
              <w:pStyle w:val="Tier1Bullet"/>
            </w:pPr>
            <w:r>
              <w:t>-</w:t>
            </w:r>
            <w:r>
              <w:tab/>
              <w:t>for equipping the above platforms;</w:t>
            </w:r>
          </w:p>
          <w:p w14:paraId="5910475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5F" w14:textId="77777777" w:rsidR="00E546F5" w:rsidRDefault="00951CE2">
            <w:pPr>
              <w:pStyle w:val="NormalinTable"/>
            </w:pPr>
            <w:r>
              <w:t>0.0%</w:t>
            </w:r>
          </w:p>
        </w:tc>
      </w:tr>
      <w:tr w:rsidR="00E546F5" w14:paraId="591047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61" w14:textId="77777777" w:rsidR="00E546F5" w:rsidRDefault="00951CE2">
            <w:pPr>
              <w:pStyle w:val="NormalinTable"/>
            </w:pPr>
            <w:r>
              <w:t>6809000000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62" w14:textId="77777777" w:rsidR="00E546F5" w:rsidRDefault="00951CE2">
            <w:pPr>
              <w:pStyle w:val="Tier1"/>
            </w:pPr>
            <w:r>
              <w:t>Articles of plaster or of compositions based on plaster</w:t>
            </w:r>
          </w:p>
          <w:p w14:paraId="59104763"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764" w14:textId="77777777" w:rsidR="00E546F5" w:rsidRDefault="00951CE2">
            <w:pPr>
              <w:pStyle w:val="Tier1Bullet"/>
            </w:pPr>
            <w:r>
              <w:t>-</w:t>
            </w:r>
            <w:r>
              <w:tab/>
              <w:t>for fitting to or equipping such ships, boats or other vessels;</w:t>
            </w:r>
          </w:p>
          <w:p w14:paraId="59104765"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766" w14:textId="77777777" w:rsidR="00E546F5" w:rsidRDefault="00951CE2">
            <w:pPr>
              <w:pStyle w:val="Tier1Bullet"/>
            </w:pPr>
            <w:r>
              <w:t>-</w:t>
            </w:r>
            <w:r>
              <w:tab/>
              <w:t>for equipping the above platforms;</w:t>
            </w:r>
          </w:p>
          <w:p w14:paraId="59104767"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68" w14:textId="77777777" w:rsidR="00E546F5" w:rsidRDefault="00951CE2">
            <w:pPr>
              <w:pStyle w:val="NormalinTable"/>
            </w:pPr>
            <w:r>
              <w:t>0.0%</w:t>
            </w:r>
          </w:p>
        </w:tc>
      </w:tr>
      <w:tr w:rsidR="00E546F5" w14:paraId="591047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6A" w14:textId="77777777" w:rsidR="00E546F5" w:rsidRDefault="00951CE2">
            <w:pPr>
              <w:pStyle w:val="NormalinTable"/>
            </w:pPr>
            <w:r>
              <w:t>6810000000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6B" w14:textId="77777777" w:rsidR="00E546F5" w:rsidRDefault="00951CE2">
            <w:pPr>
              <w:pStyle w:val="Tier1"/>
            </w:pPr>
            <w:r>
              <w:t>Articles of cement, of concrete or of artificial stone, whether or not reinforced</w:t>
            </w:r>
          </w:p>
          <w:p w14:paraId="5910476C" w14:textId="77777777" w:rsidR="00E546F5" w:rsidRDefault="00951CE2">
            <w:pPr>
              <w:pStyle w:val="Tier1Bullet"/>
            </w:pPr>
            <w:r>
              <w:t>-</w:t>
            </w:r>
            <w:r>
              <w:tab/>
              <w:t>for incorporation in ships, boats or other vessels listed in Table 1, for the purposes of their construction, repair, maintena</w:t>
            </w:r>
            <w:r>
              <w:t>nce or conversion;</w:t>
            </w:r>
          </w:p>
          <w:p w14:paraId="5910476D" w14:textId="77777777" w:rsidR="00E546F5" w:rsidRDefault="00951CE2">
            <w:pPr>
              <w:pStyle w:val="Tier1Bullet"/>
            </w:pPr>
            <w:r>
              <w:t>-</w:t>
            </w:r>
            <w:r>
              <w:tab/>
              <w:t>for fitting to or equipping such ships, boats or other vessels;</w:t>
            </w:r>
          </w:p>
          <w:p w14:paraId="5910476E" w14:textId="77777777" w:rsidR="00E546F5" w:rsidRDefault="00951CE2">
            <w:pPr>
              <w:pStyle w:val="Tier1Bullet"/>
            </w:pPr>
            <w:r>
              <w:t>-</w:t>
            </w:r>
            <w:r>
              <w:tab/>
              <w:t>for incorporation, for the purposes of their construction, repair, maintenance or conversion, in drilling or production platforms listed below: fixed, of subheading ex 8</w:t>
            </w:r>
            <w:r>
              <w:t>430 49 or floating or submersible of subheading 8905 20;</w:t>
            </w:r>
          </w:p>
          <w:p w14:paraId="5910476F" w14:textId="77777777" w:rsidR="00E546F5" w:rsidRDefault="00951CE2">
            <w:pPr>
              <w:pStyle w:val="Tier1Bullet"/>
            </w:pPr>
            <w:r>
              <w:t>-</w:t>
            </w:r>
            <w:r>
              <w:tab/>
              <w:t>for equipping the above platforms;</w:t>
            </w:r>
          </w:p>
          <w:p w14:paraId="5910477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71" w14:textId="77777777" w:rsidR="00E546F5" w:rsidRDefault="00951CE2">
            <w:pPr>
              <w:pStyle w:val="NormalinTable"/>
            </w:pPr>
            <w:r>
              <w:t>0.0%</w:t>
            </w:r>
          </w:p>
        </w:tc>
      </w:tr>
      <w:tr w:rsidR="00E546F5" w14:paraId="591047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73" w14:textId="77777777" w:rsidR="00E546F5" w:rsidRDefault="00951CE2">
            <w:pPr>
              <w:pStyle w:val="NormalinTable"/>
            </w:pPr>
            <w:r>
              <w:t>6811000000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74" w14:textId="77777777" w:rsidR="00E546F5" w:rsidRDefault="00951CE2">
            <w:pPr>
              <w:pStyle w:val="Tier1"/>
            </w:pPr>
            <w:r>
              <w:t>Articles of asbestos-cement, of cellulose fibre-cement or the like</w:t>
            </w:r>
          </w:p>
          <w:p w14:paraId="59104775"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776" w14:textId="77777777" w:rsidR="00E546F5" w:rsidRDefault="00951CE2">
            <w:pPr>
              <w:pStyle w:val="Tier1Bullet"/>
            </w:pPr>
            <w:r>
              <w:t>-</w:t>
            </w:r>
            <w:r>
              <w:tab/>
              <w:t>for fitting to or equipping such ships, boats or other vessels;</w:t>
            </w:r>
          </w:p>
          <w:p w14:paraId="59104777"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778" w14:textId="77777777" w:rsidR="00E546F5" w:rsidRDefault="00951CE2">
            <w:pPr>
              <w:pStyle w:val="Tier1Bullet"/>
            </w:pPr>
            <w:r>
              <w:t>-</w:t>
            </w:r>
            <w:r>
              <w:tab/>
              <w:t>for equipping the above platforms;</w:t>
            </w:r>
          </w:p>
          <w:p w14:paraId="59104779"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7A" w14:textId="77777777" w:rsidR="00E546F5" w:rsidRDefault="00951CE2">
            <w:pPr>
              <w:pStyle w:val="NormalinTable"/>
            </w:pPr>
            <w:r>
              <w:t>0.0%</w:t>
            </w:r>
          </w:p>
        </w:tc>
      </w:tr>
      <w:tr w:rsidR="00E546F5" w14:paraId="591047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7C" w14:textId="77777777" w:rsidR="00E546F5" w:rsidRDefault="00951CE2">
            <w:pPr>
              <w:pStyle w:val="NormalinTable"/>
            </w:pPr>
            <w:r>
              <w:rPr>
                <w:rFonts w:eastAsia="Times New Roman"/>
                <w:color w:val="000000"/>
                <w:lang w:eastAsia="en-GB"/>
              </w:rPr>
              <w:t>6812801010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7D" w14:textId="77777777" w:rsidR="00E546F5" w:rsidRDefault="00951CE2">
            <w:pPr>
              <w:pStyle w:val="Tier1"/>
            </w:pPr>
            <w:r>
              <w:rPr>
                <w:rFonts w:eastAsia="Times New Roman"/>
                <w:color w:val="000000"/>
                <w:lang w:eastAsia="en-GB"/>
              </w:rPr>
              <w:t xml:space="preserve">Fabricated asbestos fibres; mixtures with a basis of asbestos or with a basis of asbestos and magnesium carbonate; articles of such mixtures or of asbestos (for example, thread, woven fabric, clothing, </w:t>
            </w:r>
            <w:r>
              <w:rPr>
                <w:rFonts w:eastAsia="Times New Roman"/>
                <w:color w:val="000000"/>
                <w:lang w:eastAsia="en-GB"/>
              </w:rPr>
              <w:t>headgear, footwear, gaskets), whether or not reinforced, other than goods of heading 6811 or 6813</w:t>
            </w:r>
            <w:r>
              <w:rPr>
                <w:rFonts w:eastAsia="Times New Roman"/>
                <w:color w:val="000000"/>
                <w:lang w:eastAsia="en-GB"/>
              </w:rPr>
              <w:br/>
            </w:r>
            <w:r>
              <w:rPr>
                <w:rFonts w:eastAsia="Times New Roman"/>
                <w:color w:val="000000"/>
                <w:lang w:eastAsia="en-GB"/>
              </w:rPr>
              <w:t>Of crocidolite</w:t>
            </w:r>
            <w:r>
              <w:rPr>
                <w:rFonts w:eastAsia="Times New Roman"/>
                <w:color w:val="000000"/>
                <w:lang w:eastAsia="en-GB"/>
              </w:rPr>
              <w:br/>
            </w:r>
            <w:r>
              <w:rPr>
                <w:rFonts w:eastAsia="Times New Roman"/>
                <w:color w:val="000000"/>
                <w:lang w:eastAsia="en-GB"/>
              </w:rPr>
              <w:t>Fabricated fibres; mixtures with a basis of asbestos or with a basis of asbestos and magnesium carbonate</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w:t>
            </w:r>
            <w:r>
              <w:rPr>
                <w:rFonts w:eastAsia="Times New Roman"/>
                <w:color w:val="000000"/>
                <w:lang w:eastAsia="en-GB"/>
              </w:rPr>
              <w:t>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7E" w14:textId="77777777" w:rsidR="00E546F5" w:rsidRDefault="00951CE2">
            <w:pPr>
              <w:pStyle w:val="NormalinTable"/>
            </w:pPr>
            <w:r>
              <w:t>0.0%</w:t>
            </w:r>
          </w:p>
        </w:tc>
      </w:tr>
      <w:tr w:rsidR="00E546F5" w14:paraId="591047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80" w14:textId="77777777" w:rsidR="00E546F5" w:rsidRDefault="00951CE2">
            <w:pPr>
              <w:pStyle w:val="NormalinTable"/>
            </w:pPr>
            <w:r>
              <w:t>6812801090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81" w14:textId="77777777" w:rsidR="00E546F5" w:rsidRDefault="00951CE2">
            <w:pPr>
              <w:pStyle w:val="Tier1"/>
            </w:pPr>
            <w:r>
              <w:t>Fabricated asbestos fibres; mixtures with a</w:t>
            </w:r>
            <w:r>
              <w:t xml:space="preserve"> basis of asbestos or with a basis of asbestos and magnesium carbonate; articles of such mixtures or of asbestos (for example, thread, woven fabric, clothing, headgear, footwear, gaskets), whether or not reinforced, other than goods of heading 6811 or 6813</w:t>
            </w:r>
          </w:p>
          <w:p w14:paraId="59104782" w14:textId="77777777" w:rsidR="00E546F5" w:rsidRDefault="00951CE2">
            <w:pPr>
              <w:pStyle w:val="Tier2"/>
            </w:pPr>
            <w:r>
              <w:t>-</w:t>
            </w:r>
            <w:r>
              <w:tab/>
              <w:t>Of crocidolite</w:t>
            </w:r>
          </w:p>
          <w:p w14:paraId="59104783" w14:textId="77777777" w:rsidR="00E546F5" w:rsidRDefault="00951CE2">
            <w:pPr>
              <w:pStyle w:val="Tier3"/>
            </w:pPr>
            <w:r>
              <w:t>-</w:t>
            </w:r>
            <w:r>
              <w:tab/>
              <w:t>-</w:t>
            </w:r>
            <w:r>
              <w:tab/>
              <w:t>Fabricated fibres; mixtures with a basis of asbestos or with a basis of asbestos and magnesium carbonate</w:t>
            </w:r>
          </w:p>
          <w:p w14:paraId="59104784" w14:textId="77777777" w:rsidR="00E546F5" w:rsidRDefault="00951CE2">
            <w:pPr>
              <w:pStyle w:val="Tier4"/>
            </w:pPr>
            <w:r>
              <w:t>-</w:t>
            </w:r>
            <w:r>
              <w:tab/>
              <w:t>-</w:t>
            </w:r>
            <w:r>
              <w:tab/>
              <w:t>-</w:t>
            </w:r>
            <w:r>
              <w:tab/>
              <w:t>Other</w:t>
            </w:r>
          </w:p>
          <w:p w14:paraId="59104785"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4786" w14:textId="77777777" w:rsidR="00E546F5" w:rsidRDefault="00951CE2">
            <w:pPr>
              <w:pStyle w:val="Tier4Bullet"/>
            </w:pPr>
            <w:r>
              <w:tab/>
            </w:r>
            <w:r>
              <w:tab/>
            </w:r>
            <w:r>
              <w:tab/>
              <w:t>-</w:t>
            </w:r>
            <w:r>
              <w:tab/>
              <w:t>for fitting to or equipping such ships, boats or other vessels;</w:t>
            </w:r>
          </w:p>
          <w:p w14:paraId="59104787"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4788" w14:textId="77777777" w:rsidR="00E546F5" w:rsidRDefault="00951CE2">
            <w:pPr>
              <w:pStyle w:val="Tier4Bullet"/>
            </w:pPr>
            <w:r>
              <w:tab/>
            </w:r>
            <w:r>
              <w:tab/>
            </w:r>
            <w:r>
              <w:tab/>
              <w:t>-</w:t>
            </w:r>
            <w:r>
              <w:tab/>
              <w:t>for equipping the above platforms;</w:t>
            </w:r>
          </w:p>
          <w:p w14:paraId="5910478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8A" w14:textId="77777777" w:rsidR="00E546F5" w:rsidRDefault="00951CE2">
            <w:pPr>
              <w:pStyle w:val="NormalinTable"/>
            </w:pPr>
            <w:r>
              <w:t>0.0%</w:t>
            </w:r>
          </w:p>
        </w:tc>
      </w:tr>
      <w:tr w:rsidR="00E546F5" w14:paraId="591047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8C" w14:textId="77777777" w:rsidR="00E546F5" w:rsidRDefault="00951CE2">
            <w:pPr>
              <w:pStyle w:val="NormalinTable"/>
            </w:pPr>
            <w:r>
              <w:rPr>
                <w:rFonts w:eastAsia="Times New Roman"/>
                <w:color w:val="000000"/>
                <w:lang w:eastAsia="en-GB"/>
              </w:rPr>
              <w:t>6812809010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8D" w14:textId="77777777" w:rsidR="00E546F5" w:rsidRDefault="00951CE2">
            <w:pPr>
              <w:pStyle w:val="Tier1"/>
            </w:pPr>
            <w:r>
              <w:rPr>
                <w:rFonts w:eastAsia="Times New Roman"/>
                <w:color w:val="000000"/>
                <w:lang w:eastAsia="en-GB"/>
              </w:rPr>
              <w:t>Fabricated asbestos fibres; mixtur</w:t>
            </w:r>
            <w:r>
              <w:rPr>
                <w:rFonts w:eastAsia="Times New Roman"/>
                <w:color w:val="000000"/>
                <w:lang w:eastAsia="en-GB"/>
              </w:rPr>
              <w:t>es with a basis of asbestos or with a basis of asbestos and magnesium carbonate; articles of such mixtures or of asbestos (for example, thread, woven fabric, clothing, headgear, footwear, gaskets), whether or not reinforced, other than goods of heading 681</w:t>
            </w:r>
            <w:r>
              <w:rPr>
                <w:rFonts w:eastAsia="Times New Roman"/>
                <w:color w:val="000000"/>
                <w:lang w:eastAsia="en-GB"/>
              </w:rPr>
              <w:t>1 or 6813</w:t>
            </w:r>
            <w:r>
              <w:rPr>
                <w:rFonts w:eastAsia="Times New Roman"/>
                <w:color w:val="000000"/>
                <w:lang w:eastAsia="en-GB"/>
              </w:rPr>
              <w:br/>
            </w:r>
            <w:r>
              <w:rPr>
                <w:rFonts w:eastAsia="Times New Roman"/>
                <w:color w:val="000000"/>
                <w:lang w:eastAsia="en-GB"/>
              </w:rPr>
              <w:t>Of crocidolite</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w:t>
            </w:r>
            <w:r>
              <w:rPr>
                <w:rFonts w:eastAsia="Times New Roman"/>
                <w:color w:val="000000"/>
                <w:lang w:eastAsia="en-GB"/>
              </w:rPr>
              <w:t>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8E" w14:textId="77777777" w:rsidR="00E546F5" w:rsidRDefault="00951CE2">
            <w:pPr>
              <w:pStyle w:val="NormalinTable"/>
            </w:pPr>
            <w:r>
              <w:t>0.0%</w:t>
            </w:r>
          </w:p>
        </w:tc>
      </w:tr>
      <w:tr w:rsidR="00E546F5" w14:paraId="591047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90" w14:textId="77777777" w:rsidR="00E546F5" w:rsidRDefault="00951CE2">
            <w:pPr>
              <w:pStyle w:val="NormalinTable"/>
            </w:pPr>
            <w:r>
              <w:t>6812809090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91" w14:textId="77777777" w:rsidR="00E546F5" w:rsidRDefault="00951CE2">
            <w:pPr>
              <w:pStyle w:val="Tier1"/>
            </w:pPr>
            <w:r>
              <w:t>Fabricated asbestos fibres; mixtures with a basis of asbestos or with a basis of asbestos and magnesium carbonate; articles of such mixtures or of asbestos (for example, thread, woven fabric, clothing, headgear, footwear, gaskets)</w:t>
            </w:r>
            <w:r>
              <w:t>, whether or not reinforced, other than goods of heading 6811 or 6813</w:t>
            </w:r>
          </w:p>
          <w:p w14:paraId="59104792" w14:textId="77777777" w:rsidR="00E546F5" w:rsidRDefault="00951CE2">
            <w:pPr>
              <w:pStyle w:val="Tier2"/>
            </w:pPr>
            <w:r>
              <w:t>-</w:t>
            </w:r>
            <w:r>
              <w:tab/>
              <w:t>Of crocidolite</w:t>
            </w:r>
          </w:p>
          <w:p w14:paraId="59104793" w14:textId="77777777" w:rsidR="00E546F5" w:rsidRDefault="00951CE2">
            <w:pPr>
              <w:pStyle w:val="Tier3"/>
            </w:pPr>
            <w:r>
              <w:t>-</w:t>
            </w:r>
            <w:r>
              <w:tab/>
              <w:t>-</w:t>
            </w:r>
            <w:r>
              <w:tab/>
              <w:t>Other</w:t>
            </w:r>
          </w:p>
          <w:p w14:paraId="59104794" w14:textId="77777777" w:rsidR="00E546F5" w:rsidRDefault="00951CE2">
            <w:pPr>
              <w:pStyle w:val="Tier4"/>
            </w:pPr>
            <w:r>
              <w:t>-</w:t>
            </w:r>
            <w:r>
              <w:tab/>
              <w:t>-</w:t>
            </w:r>
            <w:r>
              <w:tab/>
              <w:t>-</w:t>
            </w:r>
            <w:r>
              <w:tab/>
              <w:t>Other</w:t>
            </w:r>
          </w:p>
          <w:p w14:paraId="59104795"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4796" w14:textId="77777777" w:rsidR="00E546F5" w:rsidRDefault="00951CE2">
            <w:pPr>
              <w:pStyle w:val="Tier4Bullet"/>
            </w:pPr>
            <w:r>
              <w:tab/>
            </w:r>
            <w:r>
              <w:tab/>
            </w:r>
            <w:r>
              <w:tab/>
              <w:t>-</w:t>
            </w:r>
            <w:r>
              <w:tab/>
              <w:t>for fitting to or equipping such ships, boats or other vessels;</w:t>
            </w:r>
          </w:p>
          <w:p w14:paraId="5910479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4798" w14:textId="77777777" w:rsidR="00E546F5" w:rsidRDefault="00951CE2">
            <w:pPr>
              <w:pStyle w:val="Tier4Bullet"/>
            </w:pPr>
            <w:r>
              <w:tab/>
            </w:r>
            <w:r>
              <w:tab/>
            </w:r>
            <w:r>
              <w:tab/>
              <w:t>-</w:t>
            </w:r>
            <w:r>
              <w:tab/>
              <w:t>for equipping the above platforms;</w:t>
            </w:r>
          </w:p>
          <w:p w14:paraId="5910479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9A" w14:textId="77777777" w:rsidR="00E546F5" w:rsidRDefault="00951CE2">
            <w:pPr>
              <w:pStyle w:val="NormalinTable"/>
            </w:pPr>
            <w:r>
              <w:t>0.0%</w:t>
            </w:r>
          </w:p>
        </w:tc>
      </w:tr>
      <w:tr w:rsidR="00E546F5" w14:paraId="591047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9C" w14:textId="77777777" w:rsidR="00E546F5" w:rsidRDefault="00951CE2">
            <w:pPr>
              <w:pStyle w:val="NormalinTable"/>
            </w:pPr>
            <w:r>
              <w:t>6812910000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9D" w14:textId="77777777" w:rsidR="00E546F5" w:rsidRDefault="00951CE2">
            <w:pPr>
              <w:pStyle w:val="Tier1"/>
            </w:pPr>
            <w:r>
              <w:t xml:space="preserve">Fabricated asbestos fibres; mixtures with a basis of asbestos or </w:t>
            </w:r>
            <w:r>
              <w:t>with a basis of asbestos and magnesium carbonate; articles of such mixtures or of asbestos (for example, thread, woven fabric, clothing, headgear, footwear, gaskets), whether or not reinforced, other than goods of heading 6811 or 6813</w:t>
            </w:r>
          </w:p>
          <w:p w14:paraId="5910479E" w14:textId="77777777" w:rsidR="00E546F5" w:rsidRDefault="00951CE2">
            <w:pPr>
              <w:pStyle w:val="Tier2"/>
            </w:pPr>
            <w:r>
              <w:t>-</w:t>
            </w:r>
            <w:r>
              <w:tab/>
              <w:t>Other</w:t>
            </w:r>
          </w:p>
          <w:p w14:paraId="5910479F" w14:textId="77777777" w:rsidR="00E546F5" w:rsidRDefault="00951CE2">
            <w:pPr>
              <w:pStyle w:val="Tier3"/>
            </w:pPr>
            <w:r>
              <w:t>-</w:t>
            </w:r>
            <w:r>
              <w:tab/>
              <w:t>-</w:t>
            </w:r>
            <w:r>
              <w:tab/>
              <w:t>Clothing,</w:t>
            </w:r>
            <w:r>
              <w:t xml:space="preserve"> clothing accessories, footwear and headgear</w:t>
            </w:r>
          </w:p>
          <w:p w14:paraId="591047A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7A1" w14:textId="77777777" w:rsidR="00E546F5" w:rsidRDefault="00951CE2">
            <w:pPr>
              <w:pStyle w:val="Tier3Bullet"/>
            </w:pPr>
            <w:r>
              <w:tab/>
            </w:r>
            <w:r>
              <w:tab/>
              <w:t>-</w:t>
            </w:r>
            <w:r>
              <w:tab/>
              <w:t>for fitting to or equipping such ships, boats or other ves</w:t>
            </w:r>
            <w:r>
              <w:t>sels;</w:t>
            </w:r>
          </w:p>
          <w:p w14:paraId="591047A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7A3" w14:textId="77777777" w:rsidR="00E546F5" w:rsidRDefault="00951CE2">
            <w:pPr>
              <w:pStyle w:val="Tier3Bullet"/>
            </w:pPr>
            <w:r>
              <w:tab/>
            </w:r>
            <w:r>
              <w:tab/>
              <w:t>-</w:t>
            </w:r>
            <w:r>
              <w:tab/>
              <w:t>for equipping th</w:t>
            </w:r>
            <w:r>
              <w:t>e above platforms;</w:t>
            </w:r>
          </w:p>
          <w:p w14:paraId="591047A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A5" w14:textId="77777777" w:rsidR="00E546F5" w:rsidRDefault="00951CE2">
            <w:pPr>
              <w:pStyle w:val="NormalinTable"/>
            </w:pPr>
            <w:r>
              <w:t>0.0%</w:t>
            </w:r>
          </w:p>
        </w:tc>
      </w:tr>
      <w:tr w:rsidR="00E546F5" w14:paraId="591047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A7" w14:textId="77777777" w:rsidR="00E546F5" w:rsidRDefault="00951CE2">
            <w:pPr>
              <w:pStyle w:val="NormalinTable"/>
            </w:pPr>
            <w:r>
              <w:t>6812920000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A8" w14:textId="77777777" w:rsidR="00E546F5" w:rsidRDefault="00951CE2">
            <w:pPr>
              <w:pStyle w:val="Tier1"/>
            </w:pPr>
            <w:r>
              <w:t xml:space="preserve">Fabricated asbestos fibres; mixtures with a basis of asbestos or with a basis of asbestos and magnesium carbonate; articles of such mixtures or of </w:t>
            </w:r>
            <w:r>
              <w:t>asbestos (for example, thread, woven fabric, clothing, headgear, footwear, gaskets), whether or not reinforced, other than goods of heading 6811 or 6813</w:t>
            </w:r>
          </w:p>
          <w:p w14:paraId="591047A9" w14:textId="77777777" w:rsidR="00E546F5" w:rsidRDefault="00951CE2">
            <w:pPr>
              <w:pStyle w:val="Tier2"/>
            </w:pPr>
            <w:r>
              <w:t>-</w:t>
            </w:r>
            <w:r>
              <w:tab/>
              <w:t>Other</w:t>
            </w:r>
          </w:p>
          <w:p w14:paraId="591047AA" w14:textId="77777777" w:rsidR="00E546F5" w:rsidRDefault="00951CE2">
            <w:pPr>
              <w:pStyle w:val="Tier3"/>
            </w:pPr>
            <w:r>
              <w:t>-</w:t>
            </w:r>
            <w:r>
              <w:tab/>
              <w:t>-</w:t>
            </w:r>
            <w:r>
              <w:tab/>
              <w:t>Paper, millboard and felt</w:t>
            </w:r>
          </w:p>
          <w:p w14:paraId="591047AB"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47AC" w14:textId="77777777" w:rsidR="00E546F5" w:rsidRDefault="00951CE2">
            <w:pPr>
              <w:pStyle w:val="Tier3Bullet"/>
            </w:pPr>
            <w:r>
              <w:tab/>
            </w:r>
            <w:r>
              <w:tab/>
              <w:t>-</w:t>
            </w:r>
            <w:r>
              <w:tab/>
              <w:t>for fitting to or equipping such ships, boats or other vessels;</w:t>
            </w:r>
          </w:p>
          <w:p w14:paraId="591047AD"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47AE" w14:textId="77777777" w:rsidR="00E546F5" w:rsidRDefault="00951CE2">
            <w:pPr>
              <w:pStyle w:val="Tier3Bullet"/>
            </w:pPr>
            <w:r>
              <w:tab/>
            </w:r>
            <w:r>
              <w:tab/>
              <w:t>-</w:t>
            </w:r>
            <w:r>
              <w:tab/>
              <w:t>for equipping the above platforms;</w:t>
            </w:r>
          </w:p>
          <w:p w14:paraId="591047A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B0" w14:textId="77777777" w:rsidR="00E546F5" w:rsidRDefault="00951CE2">
            <w:pPr>
              <w:pStyle w:val="NormalinTable"/>
            </w:pPr>
            <w:r>
              <w:t>0.0%</w:t>
            </w:r>
          </w:p>
        </w:tc>
      </w:tr>
      <w:tr w:rsidR="00E546F5" w14:paraId="591047B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B2" w14:textId="77777777" w:rsidR="00E546F5" w:rsidRDefault="00951CE2">
            <w:pPr>
              <w:pStyle w:val="NormalinTable"/>
            </w:pPr>
            <w:r>
              <w:t>6812930000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B3" w14:textId="77777777" w:rsidR="00E546F5" w:rsidRDefault="00951CE2">
            <w:pPr>
              <w:pStyle w:val="Tier1"/>
            </w:pPr>
            <w:r>
              <w:t xml:space="preserve">Fabricated asbestos fibres; mixtures with a basis of asbestos or with a basis of asbestos and magnesium carbonate; articles of such mixtures or of asbestos (for example, thread, woven fabric, clothing, headgear, footwear, gaskets), </w:t>
            </w:r>
            <w:r>
              <w:t>whether or not reinforced, other than goods of heading 6811 or 6813</w:t>
            </w:r>
          </w:p>
          <w:p w14:paraId="591047B4" w14:textId="77777777" w:rsidR="00E546F5" w:rsidRDefault="00951CE2">
            <w:pPr>
              <w:pStyle w:val="Tier2"/>
            </w:pPr>
            <w:r>
              <w:t>-</w:t>
            </w:r>
            <w:r>
              <w:tab/>
              <w:t>Other</w:t>
            </w:r>
          </w:p>
          <w:p w14:paraId="591047B5" w14:textId="77777777" w:rsidR="00E546F5" w:rsidRDefault="00951CE2">
            <w:pPr>
              <w:pStyle w:val="Tier3"/>
            </w:pPr>
            <w:r>
              <w:t>-</w:t>
            </w:r>
            <w:r>
              <w:tab/>
              <w:t>-</w:t>
            </w:r>
            <w:r>
              <w:tab/>
              <w:t>Compressed asbestos fibre jointing, in sheets or rolls</w:t>
            </w:r>
          </w:p>
          <w:p w14:paraId="591047B6" w14:textId="77777777" w:rsidR="00E546F5" w:rsidRDefault="00951CE2">
            <w:pPr>
              <w:pStyle w:val="Tier3Bullet"/>
            </w:pPr>
            <w:r>
              <w:tab/>
            </w:r>
            <w:r>
              <w:tab/>
              <w:t>-</w:t>
            </w:r>
            <w:r>
              <w:tab/>
              <w:t>for incorporation in ships, boats or other vessels listed in Table 1, for the purposes of their construction, repair,</w:t>
            </w:r>
            <w:r>
              <w:t xml:space="preserve"> maintenance or conversion;</w:t>
            </w:r>
          </w:p>
          <w:p w14:paraId="591047B7" w14:textId="77777777" w:rsidR="00E546F5" w:rsidRDefault="00951CE2">
            <w:pPr>
              <w:pStyle w:val="Tier3Bullet"/>
            </w:pPr>
            <w:r>
              <w:tab/>
            </w:r>
            <w:r>
              <w:tab/>
              <w:t>-</w:t>
            </w:r>
            <w:r>
              <w:tab/>
              <w:t>for fitting to or equipping such ships, boats or other vessels;</w:t>
            </w:r>
          </w:p>
          <w:p w14:paraId="591047B8" w14:textId="77777777" w:rsidR="00E546F5" w:rsidRDefault="00951CE2">
            <w:pPr>
              <w:pStyle w:val="Tier3Bullet"/>
            </w:pP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14:paraId="591047B9" w14:textId="77777777" w:rsidR="00E546F5" w:rsidRDefault="00951CE2">
            <w:pPr>
              <w:pStyle w:val="Tier3Bullet"/>
            </w:pPr>
            <w:r>
              <w:tab/>
            </w:r>
            <w:r>
              <w:tab/>
              <w:t>-</w:t>
            </w:r>
            <w:r>
              <w:tab/>
              <w:t>for equipping the above platforms;</w:t>
            </w:r>
          </w:p>
          <w:p w14:paraId="591047B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BB" w14:textId="77777777" w:rsidR="00E546F5" w:rsidRDefault="00951CE2">
            <w:pPr>
              <w:pStyle w:val="NormalinTable"/>
            </w:pPr>
            <w:r>
              <w:t>0.0%</w:t>
            </w:r>
          </w:p>
        </w:tc>
      </w:tr>
      <w:tr w:rsidR="00E546F5" w14:paraId="591047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BD" w14:textId="77777777" w:rsidR="00E546F5" w:rsidRDefault="00951CE2">
            <w:pPr>
              <w:pStyle w:val="NormalinTable"/>
            </w:pPr>
            <w:r>
              <w:rPr>
                <w:rFonts w:eastAsia="Times New Roman"/>
                <w:color w:val="000000"/>
                <w:lang w:eastAsia="en-GB"/>
              </w:rPr>
              <w:t>6812991010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BE" w14:textId="77777777" w:rsidR="00E546F5" w:rsidRDefault="00951CE2">
            <w:pPr>
              <w:pStyle w:val="Tier1"/>
            </w:pPr>
            <w:r>
              <w:rPr>
                <w:rFonts w:eastAsia="Times New Roman"/>
                <w:color w:val="000000"/>
                <w:lang w:eastAsia="en-GB"/>
              </w:rPr>
              <w:t xml:space="preserve">Fabricated asbestos fibres; mixtures with a basis of </w:t>
            </w:r>
            <w:r>
              <w:rPr>
                <w:rFonts w:eastAsia="Times New Roman"/>
                <w:color w:val="000000"/>
                <w:lang w:eastAsia="en-GB"/>
              </w:rPr>
              <w:t>asbestos or with a basis of asbestos and magnesium carbonate; articles of such mixtures or of asbestos (for example, thread, woven fabric, clothing, headgear, footwear, gaskets), whether or not reinforced, other than goods of heading 6811 or 6813</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w:t>
            </w:r>
            <w:r>
              <w:rPr>
                <w:rFonts w:eastAsia="Times New Roman"/>
                <w:color w:val="000000"/>
                <w:lang w:eastAsia="en-GB"/>
              </w:rPr>
              <w:t>er</w:t>
            </w:r>
            <w:r>
              <w:rPr>
                <w:rFonts w:eastAsia="Times New Roman"/>
                <w:color w:val="000000"/>
                <w:lang w:eastAsia="en-GB"/>
              </w:rPr>
              <w:br/>
            </w:r>
            <w:r>
              <w:rPr>
                <w:rFonts w:eastAsia="Times New Roman"/>
                <w:color w:val="000000"/>
                <w:lang w:eastAsia="en-GB"/>
              </w:rPr>
              <w:t>Fabricated asbestos fibres; mixtures with a basis of asbestos or with a basis of asbestos and magnesium carbonate</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w:t>
            </w:r>
            <w:r>
              <w:rPr>
                <w:rFonts w:eastAsia="Times New Roman"/>
                <w:color w:val="000000"/>
                <w:lang w:eastAsia="en-GB"/>
              </w:rPr>
              <w:t>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BF" w14:textId="77777777" w:rsidR="00E546F5" w:rsidRDefault="00951CE2">
            <w:pPr>
              <w:pStyle w:val="NormalinTable"/>
            </w:pPr>
            <w:r>
              <w:t>0.0%</w:t>
            </w:r>
          </w:p>
        </w:tc>
      </w:tr>
      <w:tr w:rsidR="00E546F5" w14:paraId="591047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C1" w14:textId="77777777" w:rsidR="00E546F5" w:rsidRDefault="00951CE2">
            <w:pPr>
              <w:pStyle w:val="NormalinTable"/>
            </w:pPr>
            <w:r>
              <w:t>6812991090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C2" w14:textId="77777777" w:rsidR="00E546F5" w:rsidRDefault="00951CE2">
            <w:pPr>
              <w:pStyle w:val="Tier1"/>
            </w:pPr>
            <w:r>
              <w:t xml:space="preserve">Fabricated asbestos fibres; mixtures with a basis of asbestos or with a basis of asbestos and magnesium carbonate; articles of such mixtures or </w:t>
            </w:r>
            <w:r>
              <w:t>of asbestos (for example, thread, woven fabric, clothing, headgear, footwear, gaskets), whether or not reinforced, other than goods of heading 6811 or 6813</w:t>
            </w:r>
          </w:p>
          <w:p w14:paraId="591047C3" w14:textId="77777777" w:rsidR="00E546F5" w:rsidRDefault="00951CE2">
            <w:pPr>
              <w:pStyle w:val="Tier2"/>
            </w:pPr>
            <w:r>
              <w:t>-</w:t>
            </w:r>
            <w:r>
              <w:tab/>
              <w:t>Other</w:t>
            </w:r>
          </w:p>
          <w:p w14:paraId="591047C4" w14:textId="77777777" w:rsidR="00E546F5" w:rsidRDefault="00951CE2">
            <w:pPr>
              <w:pStyle w:val="Tier3"/>
            </w:pPr>
            <w:r>
              <w:t>-</w:t>
            </w:r>
            <w:r>
              <w:tab/>
              <w:t>-</w:t>
            </w:r>
            <w:r>
              <w:tab/>
              <w:t>Other</w:t>
            </w:r>
          </w:p>
          <w:p w14:paraId="591047C5" w14:textId="77777777" w:rsidR="00E546F5" w:rsidRDefault="00951CE2">
            <w:pPr>
              <w:pStyle w:val="Tier4"/>
            </w:pPr>
            <w:r>
              <w:t>-</w:t>
            </w:r>
            <w:r>
              <w:tab/>
              <w:t>-</w:t>
            </w:r>
            <w:r>
              <w:tab/>
              <w:t>-</w:t>
            </w:r>
            <w:r>
              <w:tab/>
              <w:t xml:space="preserve">Fabricated asbestos fibres; mixtures with a basis of asbestos or with a </w:t>
            </w:r>
            <w:r>
              <w:t>basis of asbestos and magnesium carbonate</w:t>
            </w:r>
          </w:p>
          <w:p w14:paraId="591047C6" w14:textId="77777777" w:rsidR="00E546F5" w:rsidRDefault="00951CE2">
            <w:pPr>
              <w:pStyle w:val="Tier5"/>
            </w:pPr>
            <w:r>
              <w:t>-</w:t>
            </w:r>
            <w:r>
              <w:tab/>
              <w:t>-</w:t>
            </w:r>
            <w:r>
              <w:tab/>
              <w:t>-</w:t>
            </w:r>
            <w:r>
              <w:tab/>
              <w:t>-</w:t>
            </w:r>
            <w:r>
              <w:tab/>
              <w:t>Other</w:t>
            </w:r>
          </w:p>
          <w:p w14:paraId="591047C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7C8" w14:textId="77777777" w:rsidR="00E546F5" w:rsidRDefault="00951CE2">
            <w:pPr>
              <w:pStyle w:val="Tier5Bullet"/>
            </w:pPr>
            <w:r>
              <w:tab/>
            </w:r>
            <w:r>
              <w:tab/>
            </w:r>
            <w:r>
              <w:tab/>
            </w:r>
            <w:r>
              <w:tab/>
              <w:t>-</w:t>
            </w:r>
            <w:r>
              <w:tab/>
              <w:t>for fitting to or equipping such ships, boa</w:t>
            </w:r>
            <w:r>
              <w:t>ts or other vessels;</w:t>
            </w:r>
          </w:p>
          <w:p w14:paraId="591047C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7CA" w14:textId="77777777" w:rsidR="00E546F5" w:rsidRDefault="00951CE2">
            <w:pPr>
              <w:pStyle w:val="Tier5Bullet"/>
            </w:pPr>
            <w:r>
              <w:tab/>
            </w:r>
            <w:r>
              <w:tab/>
            </w:r>
            <w:r>
              <w:tab/>
            </w:r>
            <w:r>
              <w:tab/>
              <w:t>-</w:t>
            </w:r>
            <w:r>
              <w:tab/>
              <w:t>for equipping the above platforms;</w:t>
            </w:r>
          </w:p>
          <w:p w14:paraId="591047C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CC" w14:textId="77777777" w:rsidR="00E546F5" w:rsidRDefault="00951CE2">
            <w:pPr>
              <w:pStyle w:val="NormalinTable"/>
            </w:pPr>
            <w:r>
              <w:t>0.0%</w:t>
            </w:r>
          </w:p>
        </w:tc>
      </w:tr>
      <w:tr w:rsidR="00E546F5" w14:paraId="591047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CE" w14:textId="77777777" w:rsidR="00E546F5" w:rsidRDefault="00951CE2">
            <w:pPr>
              <w:pStyle w:val="NormalinTable"/>
            </w:pPr>
            <w:r>
              <w:rPr>
                <w:rFonts w:eastAsia="Times New Roman"/>
                <w:color w:val="000000"/>
                <w:lang w:eastAsia="en-GB"/>
              </w:rPr>
              <w:t>6812999010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CF" w14:textId="77777777" w:rsidR="00E546F5" w:rsidRDefault="00951CE2">
            <w:pPr>
              <w:pStyle w:val="Tier1"/>
            </w:pPr>
            <w:r>
              <w:rPr>
                <w:rFonts w:eastAsia="Times New Roman"/>
                <w:color w:val="000000"/>
                <w:lang w:eastAsia="en-GB"/>
              </w:rPr>
              <w:t xml:space="preserve">Fabricated asbestos fibres; mixtures with a basis of asbestos or with a basis of asbestos and magnesium carbonate; </w:t>
            </w:r>
            <w:r>
              <w:rPr>
                <w:rFonts w:eastAsia="Times New Roman"/>
                <w:color w:val="000000"/>
                <w:lang w:eastAsia="en-GB"/>
              </w:rPr>
              <w:t>articles of such mixtures or of asbestos (for example, thread, woven fabric, clothing, headgear, footwear, gaskets), whether or not reinforced, other than goods of heading 6811 or 6813</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w:t>
            </w:r>
            <w:r>
              <w:rPr>
                <w:rFonts w:eastAsia="Times New Roman"/>
                <w:color w:val="000000"/>
                <w:lang w:eastAsia="en-GB"/>
              </w:rPr>
              <w:t>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D0" w14:textId="77777777" w:rsidR="00E546F5" w:rsidRDefault="00951CE2">
            <w:pPr>
              <w:pStyle w:val="NormalinTable"/>
            </w:pPr>
            <w:r>
              <w:t>0.0%</w:t>
            </w:r>
          </w:p>
        </w:tc>
      </w:tr>
      <w:tr w:rsidR="00E546F5" w14:paraId="591047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D2" w14:textId="77777777" w:rsidR="00E546F5" w:rsidRDefault="00951CE2">
            <w:pPr>
              <w:pStyle w:val="NormalinTable"/>
            </w:pPr>
            <w:r>
              <w:t>6812999090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D3" w14:textId="77777777" w:rsidR="00E546F5" w:rsidRDefault="00951CE2">
            <w:pPr>
              <w:pStyle w:val="Tier1"/>
            </w:pPr>
            <w:r>
              <w:t>Fabricated asbestos fibres; mixtures with a basis of asbes</w:t>
            </w:r>
            <w:r>
              <w:t>tos or with a basis of asbestos and magnesium carbonate; articles of such mixtures or of asbestos (for example, thread, woven fabric, clothing, headgear, footwear, gaskets), whether or not reinforced, other than goods of heading 6811 or 6813</w:t>
            </w:r>
          </w:p>
          <w:p w14:paraId="591047D4" w14:textId="77777777" w:rsidR="00E546F5" w:rsidRDefault="00951CE2">
            <w:pPr>
              <w:pStyle w:val="Tier2"/>
            </w:pPr>
            <w:r>
              <w:t>-</w:t>
            </w:r>
            <w:r>
              <w:tab/>
              <w:t>Other</w:t>
            </w:r>
          </w:p>
          <w:p w14:paraId="591047D5" w14:textId="77777777" w:rsidR="00E546F5" w:rsidRDefault="00951CE2">
            <w:pPr>
              <w:pStyle w:val="Tier3"/>
            </w:pPr>
            <w:r>
              <w:t>-</w:t>
            </w:r>
            <w:r>
              <w:tab/>
              <w:t>-</w:t>
            </w:r>
            <w:r>
              <w:tab/>
              <w:t>Ot</w:t>
            </w:r>
            <w:r>
              <w:t>her</w:t>
            </w:r>
          </w:p>
          <w:p w14:paraId="591047D6" w14:textId="77777777" w:rsidR="00E546F5" w:rsidRDefault="00951CE2">
            <w:pPr>
              <w:pStyle w:val="Tier4"/>
            </w:pPr>
            <w:r>
              <w:t>-</w:t>
            </w:r>
            <w:r>
              <w:tab/>
              <w:t>-</w:t>
            </w:r>
            <w:r>
              <w:tab/>
              <w:t>-</w:t>
            </w:r>
            <w:r>
              <w:tab/>
              <w:t>Other</w:t>
            </w:r>
          </w:p>
          <w:p w14:paraId="591047D7" w14:textId="77777777" w:rsidR="00E546F5" w:rsidRDefault="00951CE2">
            <w:pPr>
              <w:pStyle w:val="Tier5"/>
            </w:pPr>
            <w:r>
              <w:t>-</w:t>
            </w:r>
            <w:r>
              <w:tab/>
              <w:t>-</w:t>
            </w:r>
            <w:r>
              <w:tab/>
              <w:t>-</w:t>
            </w:r>
            <w:r>
              <w:tab/>
              <w:t>-</w:t>
            </w:r>
            <w:r>
              <w:tab/>
              <w:t>Other</w:t>
            </w:r>
          </w:p>
          <w:p w14:paraId="591047D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7D9" w14:textId="77777777" w:rsidR="00E546F5" w:rsidRDefault="00951CE2">
            <w:pPr>
              <w:pStyle w:val="Tier5Bullet"/>
            </w:pPr>
            <w:r>
              <w:tab/>
            </w:r>
            <w:r>
              <w:tab/>
            </w:r>
            <w:r>
              <w:tab/>
            </w:r>
            <w:r>
              <w:tab/>
              <w:t>-</w:t>
            </w:r>
            <w:r>
              <w:tab/>
              <w:t xml:space="preserve">for fitting to or equipping such ships, boats or other </w:t>
            </w:r>
            <w:r>
              <w:t>vessels;</w:t>
            </w:r>
          </w:p>
          <w:p w14:paraId="591047D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7DB" w14:textId="77777777" w:rsidR="00E546F5" w:rsidRDefault="00951CE2">
            <w:pPr>
              <w:pStyle w:val="Tier5Bullet"/>
            </w:pPr>
            <w:r>
              <w:tab/>
            </w:r>
            <w:r>
              <w:tab/>
            </w:r>
            <w:r>
              <w:tab/>
            </w:r>
            <w:r>
              <w:tab/>
              <w:t>-</w:t>
            </w:r>
            <w:r>
              <w:tab/>
              <w:t>for equip</w:t>
            </w:r>
            <w:r>
              <w:t>ping the above platforms;</w:t>
            </w:r>
          </w:p>
          <w:p w14:paraId="591047D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DD" w14:textId="77777777" w:rsidR="00E546F5" w:rsidRDefault="00951CE2">
            <w:pPr>
              <w:pStyle w:val="NormalinTable"/>
            </w:pPr>
            <w:r>
              <w:t>0.0%</w:t>
            </w:r>
          </w:p>
        </w:tc>
      </w:tr>
      <w:tr w:rsidR="00E546F5" w14:paraId="591047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DF" w14:textId="77777777" w:rsidR="00E546F5" w:rsidRDefault="00951CE2">
            <w:pPr>
              <w:pStyle w:val="NormalinTable"/>
            </w:pPr>
            <w:r>
              <w:t>6813200090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E0" w14:textId="77777777" w:rsidR="00E546F5" w:rsidRDefault="00951CE2">
            <w:pPr>
              <w:pStyle w:val="Tier1"/>
            </w:pPr>
            <w:r>
              <w:t>Friction material and articles thereof (for example, sheets, rolls, strips, segments, discs, washers, pads), not mounted, for brakes, for cl</w:t>
            </w:r>
            <w:r>
              <w:t>utches or the like, with a basis of asbestos, of other mineral substances or of cellulose, whether or not combined with textile or other materials</w:t>
            </w:r>
          </w:p>
          <w:p w14:paraId="591047E1" w14:textId="77777777" w:rsidR="00E546F5" w:rsidRDefault="00951CE2">
            <w:pPr>
              <w:pStyle w:val="Tier2"/>
            </w:pPr>
            <w:r>
              <w:t>-</w:t>
            </w:r>
            <w:r>
              <w:tab/>
              <w:t>Containing asbestos</w:t>
            </w:r>
          </w:p>
          <w:p w14:paraId="591047E2" w14:textId="77777777" w:rsidR="00E546F5" w:rsidRDefault="00951CE2">
            <w:pPr>
              <w:pStyle w:val="Tier3"/>
            </w:pPr>
            <w:r>
              <w:t>-</w:t>
            </w:r>
            <w:r>
              <w:tab/>
              <w:t>-</w:t>
            </w:r>
            <w:r>
              <w:tab/>
              <w:t>Other</w:t>
            </w:r>
          </w:p>
          <w:p w14:paraId="591047E3"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47E4" w14:textId="77777777" w:rsidR="00E546F5" w:rsidRDefault="00951CE2">
            <w:pPr>
              <w:pStyle w:val="Tier3Bullet"/>
            </w:pPr>
            <w:r>
              <w:tab/>
            </w:r>
            <w:r>
              <w:tab/>
              <w:t>-</w:t>
            </w:r>
            <w:r>
              <w:tab/>
              <w:t>for fitting to or equipping such ships, boats or other vessels;</w:t>
            </w:r>
          </w:p>
          <w:p w14:paraId="591047E5"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7E6" w14:textId="77777777" w:rsidR="00E546F5" w:rsidRDefault="00951CE2">
            <w:pPr>
              <w:pStyle w:val="Tier3Bullet"/>
            </w:pPr>
            <w:r>
              <w:tab/>
            </w:r>
            <w:r>
              <w:tab/>
              <w:t>-</w:t>
            </w:r>
            <w:r>
              <w:tab/>
              <w:t>for equipping the above platforms;</w:t>
            </w:r>
          </w:p>
          <w:p w14:paraId="591047E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E8" w14:textId="77777777" w:rsidR="00E546F5" w:rsidRDefault="00951CE2">
            <w:pPr>
              <w:pStyle w:val="NormalinTable"/>
            </w:pPr>
            <w:r>
              <w:t>0.0%</w:t>
            </w:r>
          </w:p>
        </w:tc>
      </w:tr>
      <w:tr w:rsidR="00E546F5" w14:paraId="591047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EA" w14:textId="77777777" w:rsidR="00E546F5" w:rsidRDefault="00951CE2">
            <w:pPr>
              <w:pStyle w:val="NormalinTable"/>
            </w:pPr>
            <w:r>
              <w:t>6813810090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EB" w14:textId="77777777" w:rsidR="00E546F5" w:rsidRDefault="00951CE2">
            <w:pPr>
              <w:pStyle w:val="Tier1"/>
            </w:pPr>
            <w:r>
              <w:t>Friction material and articles thereof (for example, sheets, rolls, strips, segments, discs, washers, pads), not mounted, for brakes, for clutches or the like, with a basis of asbestos, of other mineral substances or of cellulose, whether or not combined w</w:t>
            </w:r>
            <w:r>
              <w:t>ith textile or other materials</w:t>
            </w:r>
          </w:p>
          <w:p w14:paraId="591047EC" w14:textId="77777777" w:rsidR="00E546F5" w:rsidRDefault="00951CE2">
            <w:pPr>
              <w:pStyle w:val="Tier2"/>
            </w:pPr>
            <w:r>
              <w:t>-</w:t>
            </w:r>
            <w:r>
              <w:tab/>
              <w:t>Not containing asbestos</w:t>
            </w:r>
          </w:p>
          <w:p w14:paraId="591047ED" w14:textId="77777777" w:rsidR="00E546F5" w:rsidRDefault="00951CE2">
            <w:pPr>
              <w:pStyle w:val="Tier3"/>
            </w:pPr>
            <w:r>
              <w:t>-</w:t>
            </w:r>
            <w:r>
              <w:tab/>
              <w:t>-</w:t>
            </w:r>
            <w:r>
              <w:tab/>
              <w:t>Brake linings and pads</w:t>
            </w:r>
          </w:p>
          <w:p w14:paraId="591047EE" w14:textId="77777777" w:rsidR="00E546F5" w:rsidRDefault="00951CE2">
            <w:pPr>
              <w:pStyle w:val="Tier4"/>
            </w:pPr>
            <w:r>
              <w:t>-</w:t>
            </w:r>
            <w:r>
              <w:tab/>
              <w:t>-</w:t>
            </w:r>
            <w:r>
              <w:tab/>
              <w:t>-</w:t>
            </w:r>
            <w:r>
              <w:tab/>
              <w:t>Other</w:t>
            </w:r>
          </w:p>
          <w:p w14:paraId="591047E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47F0" w14:textId="77777777" w:rsidR="00E546F5" w:rsidRDefault="00951CE2">
            <w:pPr>
              <w:pStyle w:val="Tier4Bullet"/>
            </w:pPr>
            <w:r>
              <w:tab/>
            </w:r>
            <w:r>
              <w:tab/>
            </w:r>
            <w:r>
              <w:tab/>
              <w:t>-</w:t>
            </w:r>
            <w:r>
              <w:tab/>
              <w:t>for f</w:t>
            </w:r>
            <w:r>
              <w:t>itting to or equipping such ships, boats or other vessels;</w:t>
            </w:r>
          </w:p>
          <w:p w14:paraId="591047F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47F2" w14:textId="77777777" w:rsidR="00E546F5" w:rsidRDefault="00951CE2">
            <w:pPr>
              <w:pStyle w:val="Tier4Bullet"/>
            </w:pPr>
            <w:r>
              <w:tab/>
            </w:r>
            <w:r>
              <w:tab/>
            </w:r>
            <w:r>
              <w:tab/>
              <w:t>-</w:t>
            </w:r>
            <w:r>
              <w:tab/>
              <w:t>for equipping the above platforms;</w:t>
            </w:r>
          </w:p>
          <w:p w14:paraId="591047F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7F4" w14:textId="77777777" w:rsidR="00E546F5" w:rsidRDefault="00951CE2">
            <w:pPr>
              <w:pStyle w:val="NormalinTable"/>
            </w:pPr>
            <w:r>
              <w:t>0.0%</w:t>
            </w:r>
          </w:p>
        </w:tc>
      </w:tr>
      <w:tr w:rsidR="00E546F5" w14:paraId="591048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7F6" w14:textId="77777777" w:rsidR="00E546F5" w:rsidRDefault="00951CE2">
            <w:pPr>
              <w:pStyle w:val="NormalinTable"/>
            </w:pPr>
            <w:r>
              <w:t>6813890090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7F7" w14:textId="77777777" w:rsidR="00E546F5" w:rsidRDefault="00951CE2">
            <w:pPr>
              <w:pStyle w:val="Tier1"/>
            </w:pPr>
            <w:r>
              <w:t xml:space="preserve">Friction material and articles thereof (for example, sheets, rolls, strips, </w:t>
            </w:r>
            <w:r>
              <w:t>segments, discs, washers, pads), not mounted, for brakes, for clutches or the like, with a basis of asbestos, of other mineral substances or of cellulose, whether or not combined with textile or other materials</w:t>
            </w:r>
          </w:p>
          <w:p w14:paraId="591047F8" w14:textId="77777777" w:rsidR="00E546F5" w:rsidRDefault="00951CE2">
            <w:pPr>
              <w:pStyle w:val="Tier2"/>
            </w:pPr>
            <w:r>
              <w:t>-</w:t>
            </w:r>
            <w:r>
              <w:tab/>
              <w:t>Not containing asbestos</w:t>
            </w:r>
          </w:p>
          <w:p w14:paraId="591047F9" w14:textId="77777777" w:rsidR="00E546F5" w:rsidRDefault="00951CE2">
            <w:pPr>
              <w:pStyle w:val="Tier3"/>
            </w:pPr>
            <w:r>
              <w:t>-</w:t>
            </w:r>
            <w:r>
              <w:tab/>
              <w:t>-</w:t>
            </w:r>
            <w:r>
              <w:tab/>
              <w:t>Other</w:t>
            </w:r>
          </w:p>
          <w:p w14:paraId="591047FA" w14:textId="77777777" w:rsidR="00E546F5" w:rsidRDefault="00951CE2">
            <w:pPr>
              <w:pStyle w:val="Tier4"/>
            </w:pPr>
            <w:r>
              <w:t>-</w:t>
            </w:r>
            <w:r>
              <w:tab/>
              <w:t>-</w:t>
            </w:r>
            <w:r>
              <w:tab/>
              <w:t>-</w:t>
            </w:r>
            <w:r>
              <w:tab/>
              <w:t>Oth</w:t>
            </w:r>
            <w:r>
              <w:t>er</w:t>
            </w:r>
          </w:p>
          <w:p w14:paraId="591047FB" w14:textId="77777777" w:rsidR="00E546F5" w:rsidRDefault="00951CE2">
            <w:pPr>
              <w:pStyle w:val="Tier5"/>
            </w:pPr>
            <w:r>
              <w:t>-</w:t>
            </w:r>
            <w:r>
              <w:tab/>
              <w:t>-</w:t>
            </w:r>
            <w:r>
              <w:tab/>
              <w:t>-</w:t>
            </w:r>
            <w:r>
              <w:tab/>
              <w:t>-</w:t>
            </w:r>
            <w:r>
              <w:tab/>
              <w:t>Other</w:t>
            </w:r>
          </w:p>
          <w:p w14:paraId="591047F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7FD" w14:textId="77777777" w:rsidR="00E546F5" w:rsidRDefault="00951CE2">
            <w:pPr>
              <w:pStyle w:val="Tier5Bullet"/>
            </w:pPr>
            <w:r>
              <w:tab/>
            </w:r>
            <w:r>
              <w:tab/>
            </w:r>
            <w:r>
              <w:tab/>
            </w:r>
            <w:r>
              <w:tab/>
              <w:t>-</w:t>
            </w:r>
            <w:r>
              <w:tab/>
              <w:t>for fitting to or equipping such ships, boats or other vessels;</w:t>
            </w:r>
          </w:p>
          <w:p w14:paraId="591047FE"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7FF" w14:textId="77777777" w:rsidR="00E546F5" w:rsidRDefault="00951CE2">
            <w:pPr>
              <w:pStyle w:val="Tier5Bullet"/>
            </w:pPr>
            <w:r>
              <w:tab/>
            </w:r>
            <w:r>
              <w:tab/>
            </w:r>
            <w:r>
              <w:tab/>
            </w:r>
            <w:r>
              <w:tab/>
              <w:t>-</w:t>
            </w:r>
            <w:r>
              <w:tab/>
              <w:t>for equipping the above plat</w:t>
            </w:r>
            <w:r>
              <w:t>forms;</w:t>
            </w:r>
          </w:p>
          <w:p w14:paraId="5910480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01" w14:textId="77777777" w:rsidR="00E546F5" w:rsidRDefault="00951CE2">
            <w:pPr>
              <w:pStyle w:val="NormalinTable"/>
            </w:pPr>
            <w:r>
              <w:t>0.0%</w:t>
            </w:r>
          </w:p>
        </w:tc>
      </w:tr>
      <w:tr w:rsidR="00E546F5" w14:paraId="591048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03" w14:textId="77777777" w:rsidR="00E546F5" w:rsidRDefault="00951CE2">
            <w:pPr>
              <w:pStyle w:val="NormalinTable"/>
            </w:pPr>
            <w:r>
              <w:t>6814000000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04" w14:textId="77777777" w:rsidR="00E546F5" w:rsidRDefault="00951CE2">
            <w:pPr>
              <w:pStyle w:val="Tier1"/>
            </w:pPr>
            <w:r>
              <w:t>Worked mica and articles of mica, including agglomerated or reconstituted mica, whether or not on a support of paper, paperboard or other materials</w:t>
            </w:r>
          </w:p>
          <w:p w14:paraId="59104805" w14:textId="77777777" w:rsidR="00E546F5" w:rsidRDefault="00951CE2">
            <w:pPr>
              <w:pStyle w:val="Tier1Bullet"/>
            </w:pPr>
            <w:r>
              <w:t>-</w:t>
            </w:r>
            <w:r>
              <w:tab/>
              <w:t>for incor</w:t>
            </w:r>
            <w:r>
              <w:t>poration in ships, boats or other vessels listed in Table 1, for the purposes of their construction, repair, maintenance or conversion;</w:t>
            </w:r>
          </w:p>
          <w:p w14:paraId="59104806" w14:textId="77777777" w:rsidR="00E546F5" w:rsidRDefault="00951CE2">
            <w:pPr>
              <w:pStyle w:val="Tier1Bullet"/>
            </w:pPr>
            <w:r>
              <w:t>-</w:t>
            </w:r>
            <w:r>
              <w:tab/>
              <w:t>for fitting to or equipping such ships, boats or other vessels;</w:t>
            </w:r>
          </w:p>
          <w:p w14:paraId="59104807" w14:textId="77777777" w:rsidR="00E546F5" w:rsidRDefault="00951CE2">
            <w:pPr>
              <w:pStyle w:val="Tier1Bullet"/>
            </w:pPr>
            <w:r>
              <w:t>-</w:t>
            </w:r>
            <w:r>
              <w:tab/>
              <w:t>for incorporation, for the purposes of their constru</w:t>
            </w:r>
            <w:r>
              <w:t>ction, repair, maintenance or conversion, in drilling or production platforms listed below: fixed, of subheading ex 8430 49 or floating or submersible of subheading 8905 20;</w:t>
            </w:r>
          </w:p>
          <w:p w14:paraId="59104808" w14:textId="77777777" w:rsidR="00E546F5" w:rsidRDefault="00951CE2">
            <w:pPr>
              <w:pStyle w:val="Tier1Bullet"/>
            </w:pPr>
            <w:r>
              <w:t>-</w:t>
            </w:r>
            <w:r>
              <w:tab/>
              <w:t>for equipping the above platforms;</w:t>
            </w:r>
          </w:p>
          <w:p w14:paraId="59104809"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0A" w14:textId="77777777" w:rsidR="00E546F5" w:rsidRDefault="00951CE2">
            <w:pPr>
              <w:pStyle w:val="NormalinTable"/>
            </w:pPr>
            <w:r>
              <w:t>0.0%</w:t>
            </w:r>
          </w:p>
        </w:tc>
      </w:tr>
      <w:tr w:rsidR="00E546F5" w14:paraId="591048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0C" w14:textId="77777777" w:rsidR="00E546F5" w:rsidRDefault="00951CE2">
            <w:pPr>
              <w:pStyle w:val="NormalinTable"/>
            </w:pPr>
            <w:r>
              <w:t>6815000000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0D" w14:textId="77777777" w:rsidR="00E546F5" w:rsidRDefault="00951CE2">
            <w:pPr>
              <w:pStyle w:val="Tier1"/>
            </w:pPr>
            <w:r>
              <w:t>Articles of stone or of other mineral substances (including carbon fibres, articles of carbon fibres and articles of peat), not elsewhere specified or included</w:t>
            </w:r>
          </w:p>
          <w:p w14:paraId="5910480E" w14:textId="77777777" w:rsidR="00E546F5" w:rsidRDefault="00951CE2">
            <w:pPr>
              <w:pStyle w:val="Tier1Bullet"/>
            </w:pPr>
            <w:r>
              <w:t>-</w:t>
            </w:r>
            <w:r>
              <w:tab/>
              <w:t>for incorporation in ships, boats or oth</w:t>
            </w:r>
            <w:r>
              <w:t>er vessels listed in Table 1, for the purposes of their construction, repair, maintenance or conversion;</w:t>
            </w:r>
          </w:p>
          <w:p w14:paraId="5910480F" w14:textId="77777777" w:rsidR="00E546F5" w:rsidRDefault="00951CE2">
            <w:pPr>
              <w:pStyle w:val="Tier1Bullet"/>
            </w:pPr>
            <w:r>
              <w:t>-</w:t>
            </w:r>
            <w:r>
              <w:tab/>
              <w:t>for fitting to or equipping such ships, boats or other vessels;</w:t>
            </w:r>
          </w:p>
          <w:p w14:paraId="59104810" w14:textId="77777777" w:rsidR="00E546F5" w:rsidRDefault="00951CE2">
            <w:pPr>
              <w:pStyle w:val="Tier1Bullet"/>
            </w:pPr>
            <w:r>
              <w:t>-</w:t>
            </w:r>
            <w:r>
              <w:tab/>
              <w:t>for incorporation, for the purposes of their construction, repair, maintenance or c</w:t>
            </w:r>
            <w:r>
              <w:t>onversion, in drilling or production platforms listed below: fixed, of subheading ex 8430 49 or floating or submersible of subheading 8905 20;</w:t>
            </w:r>
          </w:p>
          <w:p w14:paraId="59104811" w14:textId="77777777" w:rsidR="00E546F5" w:rsidRDefault="00951CE2">
            <w:pPr>
              <w:pStyle w:val="Tier1Bullet"/>
            </w:pPr>
            <w:r>
              <w:t>-</w:t>
            </w:r>
            <w:r>
              <w:tab/>
              <w:t>for equipping the above platforms;</w:t>
            </w:r>
          </w:p>
          <w:p w14:paraId="5910481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13" w14:textId="77777777" w:rsidR="00E546F5" w:rsidRDefault="00951CE2">
            <w:pPr>
              <w:pStyle w:val="NormalinTable"/>
            </w:pPr>
            <w:r>
              <w:t>0.0%</w:t>
            </w:r>
          </w:p>
        </w:tc>
      </w:tr>
    </w:tbl>
    <w:p w14:paraId="59104815" w14:textId="77777777" w:rsidR="00E546F5" w:rsidRDefault="00951CE2">
      <w:pPr>
        <w:pStyle w:val="Heading1"/>
      </w:pPr>
      <w:r>
        <w:t>C</w:t>
      </w:r>
      <w:r>
        <w:t>hapter 69 : Ceramic Products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81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81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81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818" w14:textId="77777777" w:rsidR="00E546F5" w:rsidRDefault="00951CE2">
            <w:pPr>
              <w:pStyle w:val="NormalinTable"/>
              <w:rPr>
                <w:b/>
                <w:bCs w:val="0"/>
                <w:color w:val="FFFFFF"/>
              </w:rPr>
            </w:pPr>
            <w:r>
              <w:rPr>
                <w:b/>
                <w:bCs w:val="0"/>
                <w:color w:val="FFFFFF"/>
              </w:rPr>
              <w:t>Duty expression</w:t>
            </w:r>
          </w:p>
        </w:tc>
      </w:tr>
      <w:tr w:rsidR="00E546F5" w14:paraId="591048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1A" w14:textId="77777777" w:rsidR="00E546F5" w:rsidRDefault="00951CE2">
            <w:pPr>
              <w:pStyle w:val="NormalinTable"/>
            </w:pPr>
            <w:r>
              <w:t>6901000000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1B" w14:textId="77777777" w:rsidR="00E546F5" w:rsidRDefault="00951CE2">
            <w:pPr>
              <w:pStyle w:val="Tier1"/>
            </w:pPr>
            <w:r>
              <w:t xml:space="preserve">Bricks, blocks, tiles and other ceramic goods of siliceous fossil meals (for example, kieselguhr, tripolite or diatomite) or of similar siliceous </w:t>
            </w:r>
            <w:r>
              <w:t>earths</w:t>
            </w:r>
          </w:p>
          <w:p w14:paraId="5910481C" w14:textId="77777777" w:rsidR="00E546F5" w:rsidRDefault="00951CE2">
            <w:pPr>
              <w:pStyle w:val="Tier1Bullet"/>
            </w:pPr>
            <w:r>
              <w:t>-</w:t>
            </w:r>
            <w:r>
              <w:tab/>
              <w:t>for incorporation in ships, boats or other vessels listed in Table 1, for the purposes of their construction, repair, maintenance or conversion;</w:t>
            </w:r>
          </w:p>
          <w:p w14:paraId="5910481D" w14:textId="77777777" w:rsidR="00E546F5" w:rsidRDefault="00951CE2">
            <w:pPr>
              <w:pStyle w:val="Tier1Bullet"/>
            </w:pPr>
            <w:r>
              <w:t>-</w:t>
            </w:r>
            <w:r>
              <w:tab/>
              <w:t>for fitting to or equipping such ships, boats or other vessels;</w:t>
            </w:r>
          </w:p>
          <w:p w14:paraId="5910481E"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81F" w14:textId="77777777" w:rsidR="00E546F5" w:rsidRDefault="00951CE2">
            <w:pPr>
              <w:pStyle w:val="Tier1Bullet"/>
            </w:pPr>
            <w:r>
              <w:t>-</w:t>
            </w:r>
            <w:r>
              <w:tab/>
              <w:t>for equipping the above platforms;</w:t>
            </w:r>
          </w:p>
          <w:p w14:paraId="59104820"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21" w14:textId="77777777" w:rsidR="00E546F5" w:rsidRDefault="00951CE2">
            <w:pPr>
              <w:pStyle w:val="NormalinTable"/>
            </w:pPr>
            <w:r>
              <w:t>0.0%</w:t>
            </w:r>
          </w:p>
        </w:tc>
      </w:tr>
      <w:tr w:rsidR="00E546F5" w14:paraId="591048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23" w14:textId="77777777" w:rsidR="00E546F5" w:rsidRDefault="00951CE2">
            <w:pPr>
              <w:pStyle w:val="NormalinTable"/>
            </w:pPr>
            <w:r>
              <w:t>6902000000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24" w14:textId="77777777" w:rsidR="00E546F5" w:rsidRDefault="00951CE2">
            <w:pPr>
              <w:pStyle w:val="Tier1"/>
            </w:pPr>
            <w:r>
              <w:t>Refractory bricks, blocks, tiles and similar refractory ceramic constructional goods, other than those of siliceous fossil meals or similar siliceous earths</w:t>
            </w:r>
          </w:p>
          <w:p w14:paraId="59104825"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4826" w14:textId="77777777" w:rsidR="00E546F5" w:rsidRDefault="00951CE2">
            <w:pPr>
              <w:pStyle w:val="Tier1Bullet"/>
            </w:pPr>
            <w:r>
              <w:t>-</w:t>
            </w:r>
            <w:r>
              <w:tab/>
              <w:t>for fitting to or equipping such ships, boats or other vessels;</w:t>
            </w:r>
          </w:p>
          <w:p w14:paraId="59104827"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4828" w14:textId="77777777" w:rsidR="00E546F5" w:rsidRDefault="00951CE2">
            <w:pPr>
              <w:pStyle w:val="Tier1Bullet"/>
            </w:pPr>
            <w:r>
              <w:t>-</w:t>
            </w:r>
            <w:r>
              <w:tab/>
              <w:t>for equipping the above platforms;</w:t>
            </w:r>
          </w:p>
          <w:p w14:paraId="59104829"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2A" w14:textId="77777777" w:rsidR="00E546F5" w:rsidRDefault="00951CE2">
            <w:pPr>
              <w:pStyle w:val="NormalinTable"/>
            </w:pPr>
            <w:r>
              <w:t>0.0%</w:t>
            </w:r>
          </w:p>
        </w:tc>
      </w:tr>
      <w:tr w:rsidR="00E546F5" w14:paraId="591048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2C" w14:textId="77777777" w:rsidR="00E546F5" w:rsidRDefault="00951CE2">
            <w:pPr>
              <w:pStyle w:val="NormalinTable"/>
            </w:pPr>
            <w:r>
              <w:t>6903100000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2D" w14:textId="77777777" w:rsidR="00E546F5" w:rsidRDefault="00951CE2">
            <w:pPr>
              <w:pStyle w:val="Tier1"/>
            </w:pPr>
            <w:r>
              <w:t>Other refractory ceramic goods (for example, retorts, crucibles, muffles, nozzles, plugs, supports, cupels, tubes, pipes, sheaths and rods), other than those of siliceous fossil meals or of similar siliceous earths</w:t>
            </w:r>
          </w:p>
          <w:p w14:paraId="5910482E" w14:textId="77777777" w:rsidR="00E546F5" w:rsidRDefault="00951CE2">
            <w:pPr>
              <w:pStyle w:val="Tier2"/>
            </w:pPr>
            <w:r>
              <w:t>-</w:t>
            </w:r>
            <w:r>
              <w:tab/>
            </w:r>
            <w:r>
              <w:t>Containing, by weight, more than 50% of graphite or other carbon or of a mixture of these products</w:t>
            </w:r>
          </w:p>
          <w:p w14:paraId="5910482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830" w14:textId="77777777" w:rsidR="00E546F5" w:rsidRDefault="00951CE2">
            <w:pPr>
              <w:pStyle w:val="Tier2Bullet"/>
            </w:pPr>
            <w:r>
              <w:tab/>
              <w:t>-</w:t>
            </w:r>
            <w:r>
              <w:tab/>
              <w:t>for fi</w:t>
            </w:r>
            <w:r>
              <w:t>tting to or equipping such ships, boats or other vessels;</w:t>
            </w:r>
          </w:p>
          <w:p w14:paraId="5910483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w:t>
            </w:r>
            <w:r>
              <w:t>ersible of subheading 8905 20;</w:t>
            </w:r>
          </w:p>
          <w:p w14:paraId="59104832" w14:textId="77777777" w:rsidR="00E546F5" w:rsidRDefault="00951CE2">
            <w:pPr>
              <w:pStyle w:val="Tier2Bullet"/>
            </w:pPr>
            <w:r>
              <w:tab/>
              <w:t>-</w:t>
            </w:r>
            <w:r>
              <w:tab/>
              <w:t>for equipping the above platforms;</w:t>
            </w:r>
          </w:p>
          <w:p w14:paraId="5910483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34" w14:textId="77777777" w:rsidR="00E546F5" w:rsidRDefault="00951CE2">
            <w:pPr>
              <w:pStyle w:val="NormalinTable"/>
            </w:pPr>
            <w:r>
              <w:t>0.0%</w:t>
            </w:r>
          </w:p>
        </w:tc>
      </w:tr>
      <w:tr w:rsidR="00E546F5" w14:paraId="591048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36" w14:textId="77777777" w:rsidR="00E546F5" w:rsidRDefault="00951CE2">
            <w:pPr>
              <w:pStyle w:val="NormalinTable"/>
            </w:pPr>
            <w:r>
              <w:t>6903200000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37" w14:textId="77777777" w:rsidR="00E546F5" w:rsidRDefault="00951CE2">
            <w:pPr>
              <w:pStyle w:val="Tier1"/>
            </w:pPr>
            <w:r>
              <w:t xml:space="preserve">Other refractory ceramic goods (for example, retorts, crucibles, muffles, nozzles, plugs, supports, </w:t>
            </w:r>
            <w:r>
              <w:t>cupels, tubes, pipes, sheaths and rods), other than those of siliceous fossil meals or of similar siliceous earths</w:t>
            </w:r>
          </w:p>
          <w:p w14:paraId="59104838" w14:textId="77777777" w:rsidR="00E546F5" w:rsidRDefault="00951CE2">
            <w:pPr>
              <w:pStyle w:val="Tier2"/>
            </w:pPr>
            <w:r>
              <w:t>-</w:t>
            </w:r>
            <w:r>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w:p w14:paraId="59104839" w14:textId="77777777" w:rsidR="00E546F5" w:rsidRDefault="00951CE2">
            <w:pPr>
              <w:pStyle w:val="Tier2Bullet"/>
            </w:pPr>
            <w:r>
              <w:tab/>
              <w:t>-</w:t>
            </w:r>
            <w:r>
              <w:tab/>
              <w:t>for incorporation in</w:t>
            </w:r>
            <w:r>
              <w:t xml:space="preserve"> ships, boats or other vessels listed in Table 1, for the purposes of their construction, repair, maintenance or conversion;</w:t>
            </w:r>
          </w:p>
          <w:p w14:paraId="5910483A" w14:textId="77777777" w:rsidR="00E546F5" w:rsidRDefault="00951CE2">
            <w:pPr>
              <w:pStyle w:val="Tier2Bullet"/>
            </w:pPr>
            <w:r>
              <w:tab/>
              <w:t>-</w:t>
            </w:r>
            <w:r>
              <w:tab/>
              <w:t>for fitting to or equipping such ships, boats or other vessels;</w:t>
            </w:r>
          </w:p>
          <w:p w14:paraId="5910483B"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83C" w14:textId="77777777" w:rsidR="00E546F5" w:rsidRDefault="00951CE2">
            <w:pPr>
              <w:pStyle w:val="Tier2Bullet"/>
            </w:pPr>
            <w:r>
              <w:tab/>
              <w:t>-</w:t>
            </w:r>
            <w:r>
              <w:tab/>
              <w:t>for equipping the above platforms;</w:t>
            </w:r>
          </w:p>
          <w:p w14:paraId="5910483D"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3E" w14:textId="77777777" w:rsidR="00E546F5" w:rsidRDefault="00951CE2">
            <w:pPr>
              <w:pStyle w:val="NormalinTable"/>
            </w:pPr>
            <w:r>
              <w:t>0.0%</w:t>
            </w:r>
          </w:p>
        </w:tc>
      </w:tr>
      <w:tr w:rsidR="00E546F5" w14:paraId="591048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40" w14:textId="77777777" w:rsidR="00E546F5" w:rsidRDefault="00951CE2">
            <w:pPr>
              <w:pStyle w:val="NormalinTable"/>
            </w:pPr>
            <w:r>
              <w:t>6903901000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41" w14:textId="77777777" w:rsidR="00E546F5" w:rsidRDefault="00951CE2">
            <w:pPr>
              <w:pStyle w:val="Tier1"/>
            </w:pPr>
            <w:r>
              <w:t>Other refractory ceramic goods (for example, retorts, crucibles, muffles, nozzles, plugs, supports, cupels, tubes, pipes, sheaths and rods), other than those of siliceous fossil meals or of similar siliceou</w:t>
            </w:r>
            <w:r>
              <w:t>s earths</w:t>
            </w:r>
          </w:p>
          <w:p w14:paraId="59104842" w14:textId="77777777" w:rsidR="00E546F5" w:rsidRDefault="00951CE2">
            <w:pPr>
              <w:pStyle w:val="Tier2"/>
            </w:pPr>
            <w:r>
              <w:t>-</w:t>
            </w:r>
            <w:r>
              <w:tab/>
              <w:t>Other</w:t>
            </w:r>
          </w:p>
          <w:p w14:paraId="59104843" w14:textId="77777777" w:rsidR="00E546F5" w:rsidRDefault="00951CE2">
            <w:pPr>
              <w:pStyle w:val="Tier3"/>
            </w:pPr>
            <w:r>
              <w:t>-</w:t>
            </w:r>
            <w:r>
              <w:tab/>
              <w:t>-</w:t>
            </w:r>
            <w:r>
              <w:tab/>
              <w:t>Containing, by weight, more than 25% but not more than 50% of graphite or other carbon or of a mixture of these products</w:t>
            </w:r>
          </w:p>
          <w:p w14:paraId="59104844"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4845" w14:textId="77777777" w:rsidR="00E546F5" w:rsidRDefault="00951CE2">
            <w:pPr>
              <w:pStyle w:val="Tier3Bullet"/>
            </w:pPr>
            <w:r>
              <w:tab/>
            </w:r>
            <w:r>
              <w:tab/>
              <w:t>-</w:t>
            </w:r>
            <w:r>
              <w:tab/>
              <w:t>for fitting to or equipping such ships, boats or other vessels;</w:t>
            </w:r>
          </w:p>
          <w:p w14:paraId="59104846"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4847" w14:textId="77777777" w:rsidR="00E546F5" w:rsidRDefault="00951CE2">
            <w:pPr>
              <w:pStyle w:val="Tier3Bullet"/>
            </w:pPr>
            <w:r>
              <w:tab/>
            </w:r>
            <w:r>
              <w:tab/>
              <w:t>-</w:t>
            </w:r>
            <w:r>
              <w:tab/>
              <w:t>for equipping the above platforms;</w:t>
            </w:r>
          </w:p>
          <w:p w14:paraId="5910484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49" w14:textId="77777777" w:rsidR="00E546F5" w:rsidRDefault="00951CE2">
            <w:pPr>
              <w:pStyle w:val="NormalinTable"/>
            </w:pPr>
            <w:r>
              <w:t>0.0%</w:t>
            </w:r>
          </w:p>
        </w:tc>
      </w:tr>
      <w:tr w:rsidR="00E546F5" w14:paraId="591048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4B" w14:textId="77777777" w:rsidR="00E546F5" w:rsidRDefault="00951CE2">
            <w:pPr>
              <w:pStyle w:val="NormalinTable"/>
            </w:pPr>
            <w:r>
              <w:t>6903909090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4C" w14:textId="77777777" w:rsidR="00E546F5" w:rsidRDefault="00951CE2">
            <w:pPr>
              <w:pStyle w:val="Tier1"/>
            </w:pPr>
            <w:r>
              <w:t>Other refractory ceramic goods (for ex</w:t>
            </w:r>
            <w:r>
              <w:t>ample, retorts, crucibles, muffles, nozzles, plugs, supports, cupels, tubes, pipes, sheaths and rods), other than those of siliceous fossil meals or of similar siliceous earths</w:t>
            </w:r>
          </w:p>
          <w:p w14:paraId="5910484D" w14:textId="77777777" w:rsidR="00E546F5" w:rsidRDefault="00951CE2">
            <w:pPr>
              <w:pStyle w:val="Tier2"/>
            </w:pPr>
            <w:r>
              <w:t>-</w:t>
            </w:r>
            <w:r>
              <w:tab/>
              <w:t>Other</w:t>
            </w:r>
          </w:p>
          <w:p w14:paraId="5910484E" w14:textId="77777777" w:rsidR="00E546F5" w:rsidRDefault="00951CE2">
            <w:pPr>
              <w:pStyle w:val="Tier3"/>
            </w:pPr>
            <w:r>
              <w:t>-</w:t>
            </w:r>
            <w:r>
              <w:tab/>
              <w:t>-</w:t>
            </w:r>
            <w:r>
              <w:tab/>
              <w:t>Other</w:t>
            </w:r>
          </w:p>
          <w:p w14:paraId="5910484F" w14:textId="77777777" w:rsidR="00E546F5" w:rsidRDefault="00951CE2">
            <w:pPr>
              <w:pStyle w:val="Tier4"/>
            </w:pPr>
            <w:r>
              <w:t>-</w:t>
            </w:r>
            <w:r>
              <w:tab/>
              <w:t>-</w:t>
            </w:r>
            <w:r>
              <w:tab/>
              <w:t>-</w:t>
            </w:r>
            <w:r>
              <w:tab/>
              <w:t>Other</w:t>
            </w:r>
          </w:p>
          <w:p w14:paraId="59104850"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4851" w14:textId="77777777" w:rsidR="00E546F5" w:rsidRDefault="00951CE2">
            <w:pPr>
              <w:pStyle w:val="Tier4Bullet"/>
            </w:pPr>
            <w:r>
              <w:tab/>
            </w:r>
            <w:r>
              <w:tab/>
            </w:r>
            <w:r>
              <w:tab/>
              <w:t>-</w:t>
            </w:r>
            <w:r>
              <w:tab/>
              <w:t>for fitting to or equipping such ships, boats or other vessels;</w:t>
            </w:r>
          </w:p>
          <w:p w14:paraId="59104852"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4853" w14:textId="77777777" w:rsidR="00E546F5" w:rsidRDefault="00951CE2">
            <w:pPr>
              <w:pStyle w:val="Tier4Bullet"/>
            </w:pPr>
            <w:r>
              <w:tab/>
            </w:r>
            <w:r>
              <w:tab/>
            </w:r>
            <w:r>
              <w:tab/>
              <w:t>-</w:t>
            </w:r>
            <w:r>
              <w:tab/>
              <w:t>for equipping the above platforms;</w:t>
            </w:r>
          </w:p>
          <w:p w14:paraId="59104854"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55" w14:textId="77777777" w:rsidR="00E546F5" w:rsidRDefault="00951CE2">
            <w:pPr>
              <w:pStyle w:val="NormalinTable"/>
            </w:pPr>
            <w:r>
              <w:t>0.0%</w:t>
            </w:r>
          </w:p>
        </w:tc>
      </w:tr>
      <w:tr w:rsidR="00E546F5" w14:paraId="591048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57" w14:textId="77777777" w:rsidR="00E546F5" w:rsidRDefault="00951CE2">
            <w:pPr>
              <w:pStyle w:val="NormalinTable"/>
            </w:pPr>
            <w:r>
              <w:t>6904000000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58" w14:textId="77777777" w:rsidR="00E546F5" w:rsidRDefault="00951CE2">
            <w:pPr>
              <w:pStyle w:val="Tier1"/>
            </w:pPr>
            <w:r>
              <w:t>Ceramic building bricks, flooring blocks, support or filler tiles and the like</w:t>
            </w:r>
          </w:p>
          <w:p w14:paraId="59104859" w14:textId="77777777" w:rsidR="00E546F5" w:rsidRDefault="00951CE2">
            <w:pPr>
              <w:pStyle w:val="Tier1Bullet"/>
            </w:pPr>
            <w:r>
              <w:t>-</w:t>
            </w:r>
            <w:r>
              <w:tab/>
              <w:t xml:space="preserve">for incorporation in ships, boats or other vessels listed in Table 1, for the purposes of their construction, repair, maintenance or </w:t>
            </w:r>
            <w:r>
              <w:t>conversion;</w:t>
            </w:r>
          </w:p>
          <w:p w14:paraId="5910485A" w14:textId="77777777" w:rsidR="00E546F5" w:rsidRDefault="00951CE2">
            <w:pPr>
              <w:pStyle w:val="Tier1Bullet"/>
            </w:pPr>
            <w:r>
              <w:t>-</w:t>
            </w:r>
            <w:r>
              <w:tab/>
              <w:t>for fitting to or equipping such ships, boats or other vessels;</w:t>
            </w:r>
          </w:p>
          <w:p w14:paraId="5910485B"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485C" w14:textId="77777777" w:rsidR="00E546F5" w:rsidRDefault="00951CE2">
            <w:pPr>
              <w:pStyle w:val="Tier1Bullet"/>
            </w:pPr>
            <w:r>
              <w:t>-</w:t>
            </w:r>
            <w:r>
              <w:tab/>
              <w:t>for equipping the above platforms;</w:t>
            </w:r>
          </w:p>
          <w:p w14:paraId="5910485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5E" w14:textId="77777777" w:rsidR="00E546F5" w:rsidRDefault="00951CE2">
            <w:pPr>
              <w:pStyle w:val="NormalinTable"/>
            </w:pPr>
            <w:r>
              <w:t>0.0%</w:t>
            </w:r>
          </w:p>
        </w:tc>
      </w:tr>
      <w:tr w:rsidR="00E546F5" w14:paraId="591048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60" w14:textId="77777777" w:rsidR="00E546F5" w:rsidRDefault="00951CE2">
            <w:pPr>
              <w:pStyle w:val="NormalinTable"/>
            </w:pPr>
            <w:r>
              <w:t>6905000000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61" w14:textId="77777777" w:rsidR="00E546F5" w:rsidRDefault="00951CE2">
            <w:pPr>
              <w:pStyle w:val="Tier1"/>
            </w:pPr>
            <w:r>
              <w:t>Roofing tiles, chimney pots, cowls, chimney liners, architectural ornaments and oth</w:t>
            </w:r>
            <w:r>
              <w:t>er ceramic constructional goods</w:t>
            </w:r>
          </w:p>
          <w:p w14:paraId="59104862" w14:textId="77777777" w:rsidR="00E546F5" w:rsidRDefault="00951CE2">
            <w:pPr>
              <w:pStyle w:val="Tier1Bullet"/>
            </w:pPr>
            <w:r>
              <w:t>-</w:t>
            </w:r>
            <w:r>
              <w:tab/>
              <w:t>for incorporation in ships, boats or other vessels listed in Table 1, for the purposes of their construction, repair, maintenance or conversion;</w:t>
            </w:r>
          </w:p>
          <w:p w14:paraId="59104863" w14:textId="77777777" w:rsidR="00E546F5" w:rsidRDefault="00951CE2">
            <w:pPr>
              <w:pStyle w:val="Tier1Bullet"/>
            </w:pPr>
            <w:r>
              <w:t>-</w:t>
            </w:r>
            <w:r>
              <w:tab/>
              <w:t>for fitting to or equipping such ships, boats or other vessels;</w:t>
            </w:r>
          </w:p>
          <w:p w14:paraId="59104864" w14:textId="77777777" w:rsidR="00E546F5" w:rsidRDefault="00951CE2">
            <w:pPr>
              <w:pStyle w:val="Tier1Bullet"/>
            </w:pPr>
            <w:r>
              <w:t>-</w:t>
            </w:r>
            <w:r>
              <w:tab/>
              <w:t>for incor</w:t>
            </w:r>
            <w:r>
              <w:t>poration, for the purposes of their construction, repair, maintenance or conversion, in drilling or production platforms listed below: fixed, of subheading ex 8430 49 or floating or submersible of subheading 8905 20;</w:t>
            </w:r>
          </w:p>
          <w:p w14:paraId="59104865" w14:textId="77777777" w:rsidR="00E546F5" w:rsidRDefault="00951CE2">
            <w:pPr>
              <w:pStyle w:val="Tier1Bullet"/>
            </w:pPr>
            <w:r>
              <w:t>-</w:t>
            </w:r>
            <w:r>
              <w:tab/>
              <w:t xml:space="preserve">for equipping the above </w:t>
            </w:r>
            <w:r>
              <w:t>platforms;</w:t>
            </w:r>
          </w:p>
          <w:p w14:paraId="5910486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67" w14:textId="77777777" w:rsidR="00E546F5" w:rsidRDefault="00951CE2">
            <w:pPr>
              <w:pStyle w:val="NormalinTable"/>
            </w:pPr>
            <w:r>
              <w:t>0.0%</w:t>
            </w:r>
          </w:p>
        </w:tc>
      </w:tr>
      <w:tr w:rsidR="00E546F5" w14:paraId="591048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69" w14:textId="77777777" w:rsidR="00E546F5" w:rsidRDefault="00951CE2">
            <w:pPr>
              <w:pStyle w:val="NormalinTable"/>
            </w:pPr>
            <w:r>
              <w:t>6906000000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6A" w14:textId="77777777" w:rsidR="00E546F5" w:rsidRDefault="00951CE2">
            <w:pPr>
              <w:pStyle w:val="Tier1"/>
            </w:pPr>
            <w:r>
              <w:t>Ceramic pipes, conduits, guttering and pipe fittings</w:t>
            </w:r>
          </w:p>
          <w:p w14:paraId="5910486B" w14:textId="77777777" w:rsidR="00E546F5" w:rsidRDefault="00951CE2">
            <w:pPr>
              <w:pStyle w:val="Tier1Bullet"/>
            </w:pPr>
            <w:r>
              <w:t>-</w:t>
            </w:r>
            <w:r>
              <w:tab/>
              <w:t>for incorporation in ships, boats or other vessels listed in Table 1, for the purposes of their construc</w:t>
            </w:r>
            <w:r>
              <w:t>tion, repair, maintenance or conversion;</w:t>
            </w:r>
          </w:p>
          <w:p w14:paraId="5910486C" w14:textId="77777777" w:rsidR="00E546F5" w:rsidRDefault="00951CE2">
            <w:pPr>
              <w:pStyle w:val="Tier1Bullet"/>
            </w:pPr>
            <w:r>
              <w:t>-</w:t>
            </w:r>
            <w:r>
              <w:tab/>
              <w:t>for fitting to or equipping such ships, boats or other vessels;</w:t>
            </w:r>
          </w:p>
          <w:p w14:paraId="5910486D" w14:textId="77777777" w:rsidR="00E546F5" w:rsidRDefault="00951CE2">
            <w:pPr>
              <w:pStyle w:val="Tier1Bullet"/>
            </w:pPr>
            <w:r>
              <w:t>-</w:t>
            </w:r>
            <w:r>
              <w:tab/>
              <w:t>for incorporation, for the purposes of their construction, repair, maintenance or conversion, in drilling or production platforms listed below: fix</w:t>
            </w:r>
            <w:r>
              <w:t>ed, of subheading ex 8430 49 or floating or submersible of subheading 8905 20;</w:t>
            </w:r>
          </w:p>
          <w:p w14:paraId="5910486E" w14:textId="77777777" w:rsidR="00E546F5" w:rsidRDefault="00951CE2">
            <w:pPr>
              <w:pStyle w:val="Tier1Bullet"/>
            </w:pPr>
            <w:r>
              <w:t>-</w:t>
            </w:r>
            <w:r>
              <w:tab/>
              <w:t>for equipping the above platforms;</w:t>
            </w:r>
          </w:p>
          <w:p w14:paraId="5910486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70" w14:textId="77777777" w:rsidR="00E546F5" w:rsidRDefault="00951CE2">
            <w:pPr>
              <w:pStyle w:val="NormalinTable"/>
            </w:pPr>
            <w:r>
              <w:t>0.0%</w:t>
            </w:r>
          </w:p>
        </w:tc>
      </w:tr>
      <w:tr w:rsidR="00E546F5" w14:paraId="591048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72" w14:textId="77777777" w:rsidR="00E546F5" w:rsidRDefault="00951CE2">
            <w:pPr>
              <w:pStyle w:val="NormalinTable"/>
            </w:pPr>
            <w:r>
              <w:t>6907000000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73" w14:textId="77777777" w:rsidR="00E546F5" w:rsidRDefault="00951CE2">
            <w:pPr>
              <w:pStyle w:val="Tier1"/>
            </w:pPr>
            <w:r>
              <w:t xml:space="preserve">Ceramic flags and paving, hearth or wall tiles; </w:t>
            </w:r>
            <w:r>
              <w:t>ceramic mosaic cubes and the like, whether or not on a backing; finishing ceramics</w:t>
            </w:r>
          </w:p>
          <w:p w14:paraId="59104874" w14:textId="77777777" w:rsidR="00E546F5" w:rsidRDefault="00951CE2">
            <w:pPr>
              <w:pStyle w:val="Tier1Bullet"/>
            </w:pPr>
            <w:r>
              <w:t>-</w:t>
            </w:r>
            <w:r>
              <w:tab/>
              <w:t>for incorporation in ships, boats or other vessels listed in Table 1, for the purposes of their construction, repair, maintenance or conversion;</w:t>
            </w:r>
          </w:p>
          <w:p w14:paraId="59104875" w14:textId="77777777" w:rsidR="00E546F5" w:rsidRDefault="00951CE2">
            <w:pPr>
              <w:pStyle w:val="Tier1Bullet"/>
            </w:pPr>
            <w:r>
              <w:t>-</w:t>
            </w:r>
            <w:r>
              <w:tab/>
              <w:t>for fitting to or equipp</w:t>
            </w:r>
            <w:r>
              <w:t>ing such ships, boats or other vessels;</w:t>
            </w:r>
          </w:p>
          <w:p w14:paraId="59104876"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w:t>
            </w:r>
            <w:r>
              <w:t>ng 8905 20;</w:t>
            </w:r>
          </w:p>
          <w:p w14:paraId="59104877" w14:textId="77777777" w:rsidR="00E546F5" w:rsidRDefault="00951CE2">
            <w:pPr>
              <w:pStyle w:val="Tier1Bullet"/>
            </w:pPr>
            <w:r>
              <w:t>-</w:t>
            </w:r>
            <w:r>
              <w:tab/>
              <w:t>for equipping the above platforms;</w:t>
            </w:r>
          </w:p>
          <w:p w14:paraId="5910487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79" w14:textId="77777777" w:rsidR="00E546F5" w:rsidRDefault="00951CE2">
            <w:pPr>
              <w:pStyle w:val="NormalinTable"/>
            </w:pPr>
            <w:r>
              <w:t>0.0%</w:t>
            </w:r>
          </w:p>
        </w:tc>
      </w:tr>
      <w:tr w:rsidR="00E546F5" w14:paraId="591048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7B" w14:textId="77777777" w:rsidR="00E546F5" w:rsidRDefault="00951CE2">
            <w:pPr>
              <w:pStyle w:val="NormalinTable"/>
            </w:pPr>
            <w:r>
              <w:t>6909000000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7C" w14:textId="77777777" w:rsidR="00E546F5" w:rsidRDefault="00951CE2">
            <w:pPr>
              <w:pStyle w:val="Tier1"/>
            </w:pPr>
            <w:r>
              <w:t>Ceramic wares for laboratory, chemical or other technical uses; ceramic troughs, tubs and similar receptacles of a kind u</w:t>
            </w:r>
            <w:r>
              <w:t>sed in agriculture; ceramic pots, jars and similar articles of a kind used for the conveyance or packing of goods</w:t>
            </w:r>
          </w:p>
          <w:p w14:paraId="5910487D"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487E" w14:textId="77777777" w:rsidR="00E546F5" w:rsidRDefault="00951CE2">
            <w:pPr>
              <w:pStyle w:val="Tier1Bullet"/>
            </w:pPr>
            <w:r>
              <w:t>-</w:t>
            </w:r>
            <w:r>
              <w:tab/>
              <w:t>for fitting to or equipping such ships, boats or other vessels;</w:t>
            </w:r>
          </w:p>
          <w:p w14:paraId="5910487F"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4880" w14:textId="77777777" w:rsidR="00E546F5" w:rsidRDefault="00951CE2">
            <w:pPr>
              <w:pStyle w:val="Tier1Bullet"/>
            </w:pPr>
            <w:r>
              <w:t>-</w:t>
            </w:r>
            <w:r>
              <w:tab/>
              <w:t>for equipping the above platforms;</w:t>
            </w:r>
          </w:p>
          <w:p w14:paraId="5910488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82" w14:textId="77777777" w:rsidR="00E546F5" w:rsidRDefault="00951CE2">
            <w:pPr>
              <w:pStyle w:val="NormalinTable"/>
            </w:pPr>
            <w:r>
              <w:t>0.0%</w:t>
            </w:r>
          </w:p>
        </w:tc>
      </w:tr>
      <w:tr w:rsidR="00E546F5" w14:paraId="591048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84" w14:textId="77777777" w:rsidR="00E546F5" w:rsidRDefault="00951CE2">
            <w:pPr>
              <w:pStyle w:val="NormalinTable"/>
            </w:pPr>
            <w:r>
              <w:t>6910000000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85" w14:textId="77777777" w:rsidR="00E546F5" w:rsidRDefault="00951CE2">
            <w:pPr>
              <w:pStyle w:val="Tier1"/>
            </w:pPr>
            <w:r>
              <w:t>Ceramic sinks, washbasins, washbasin pedestals, baths, bidets, water closet pans, flus</w:t>
            </w:r>
            <w:r>
              <w:t>hing cisterns, urinals and similar sanitary fixtures</w:t>
            </w:r>
          </w:p>
          <w:p w14:paraId="59104886" w14:textId="77777777" w:rsidR="00E546F5" w:rsidRDefault="00951CE2">
            <w:pPr>
              <w:pStyle w:val="Tier1Bullet"/>
            </w:pPr>
            <w:r>
              <w:t>-</w:t>
            </w:r>
            <w:r>
              <w:tab/>
              <w:t>for incorporation in ships, boats or other vessels listed in Table 1, for the purposes of their construction, repair, maintenance or conversion;</w:t>
            </w:r>
          </w:p>
          <w:p w14:paraId="59104887" w14:textId="77777777" w:rsidR="00E546F5" w:rsidRDefault="00951CE2">
            <w:pPr>
              <w:pStyle w:val="Tier1Bullet"/>
            </w:pPr>
            <w:r>
              <w:t>-</w:t>
            </w:r>
            <w:r>
              <w:tab/>
              <w:t xml:space="preserve">for fitting to or equipping such ships, boats or </w:t>
            </w:r>
            <w:r>
              <w:t>other vessels;</w:t>
            </w:r>
          </w:p>
          <w:p w14:paraId="5910488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889" w14:textId="77777777" w:rsidR="00E546F5" w:rsidRDefault="00951CE2">
            <w:pPr>
              <w:pStyle w:val="Tier1Bullet"/>
            </w:pPr>
            <w:r>
              <w:t>-</w:t>
            </w:r>
            <w:r>
              <w:tab/>
              <w:t>for equippi</w:t>
            </w:r>
            <w:r>
              <w:t>ng the above platforms;</w:t>
            </w:r>
          </w:p>
          <w:p w14:paraId="5910488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8B" w14:textId="77777777" w:rsidR="00E546F5" w:rsidRDefault="00951CE2">
            <w:pPr>
              <w:pStyle w:val="NormalinTable"/>
            </w:pPr>
            <w:r>
              <w:t>0.0%</w:t>
            </w:r>
          </w:p>
        </w:tc>
      </w:tr>
      <w:tr w:rsidR="00E546F5" w14:paraId="591048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8D" w14:textId="77777777" w:rsidR="00E546F5" w:rsidRDefault="00951CE2">
            <w:pPr>
              <w:pStyle w:val="NormalinTable"/>
            </w:pPr>
            <w:r>
              <w:t>6911000000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8E" w14:textId="77777777" w:rsidR="00E546F5" w:rsidRDefault="00951CE2">
            <w:pPr>
              <w:pStyle w:val="Tier1"/>
            </w:pPr>
            <w:r>
              <w:t>Tableware, kitchenware, other household articles and toilet articles, of porcelain or china</w:t>
            </w:r>
          </w:p>
          <w:p w14:paraId="5910488F"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4890" w14:textId="77777777" w:rsidR="00E546F5" w:rsidRDefault="00951CE2">
            <w:pPr>
              <w:pStyle w:val="Tier1Bullet"/>
            </w:pPr>
            <w:r>
              <w:t>-</w:t>
            </w:r>
            <w:r>
              <w:tab/>
              <w:t>for fitting to or equipping such ships, boats or other vessels;</w:t>
            </w:r>
          </w:p>
          <w:p w14:paraId="59104891"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4892" w14:textId="77777777" w:rsidR="00E546F5" w:rsidRDefault="00951CE2">
            <w:pPr>
              <w:pStyle w:val="Tier1Bullet"/>
            </w:pPr>
            <w:r>
              <w:t>-</w:t>
            </w:r>
            <w:r>
              <w:tab/>
              <w:t>for equipping the above platforms;</w:t>
            </w:r>
          </w:p>
          <w:p w14:paraId="5910489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94" w14:textId="77777777" w:rsidR="00E546F5" w:rsidRDefault="00951CE2">
            <w:pPr>
              <w:pStyle w:val="NormalinTable"/>
            </w:pPr>
            <w:r>
              <w:t>0.0%</w:t>
            </w:r>
          </w:p>
        </w:tc>
      </w:tr>
      <w:tr w:rsidR="00E546F5" w14:paraId="591048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96" w14:textId="77777777" w:rsidR="00E546F5" w:rsidRDefault="00951CE2">
            <w:pPr>
              <w:pStyle w:val="NormalinTable"/>
            </w:pPr>
            <w:r>
              <w:t>6912</w:t>
            </w:r>
            <w:r>
              <w:t>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97" w14:textId="77777777" w:rsidR="00E546F5" w:rsidRDefault="00951CE2">
            <w:pPr>
              <w:pStyle w:val="Tier1"/>
            </w:pPr>
            <w:r>
              <w:t>Ceramic tableware, kitchenware, other household articles and toilet articles, other than of porcelain or china</w:t>
            </w:r>
          </w:p>
          <w:p w14:paraId="59104898" w14:textId="77777777" w:rsidR="00E546F5" w:rsidRDefault="00951CE2">
            <w:pPr>
              <w:pStyle w:val="Tier1Bullet"/>
            </w:pPr>
            <w:r>
              <w:t>-</w:t>
            </w:r>
            <w:r>
              <w:tab/>
              <w:t>for incorporation in ships, boats or other vessels listed in Table 1, for the purposes of their construction, repair, maintenance or con</w:t>
            </w:r>
            <w:r>
              <w:t>version;</w:t>
            </w:r>
          </w:p>
          <w:p w14:paraId="59104899" w14:textId="77777777" w:rsidR="00E546F5" w:rsidRDefault="00951CE2">
            <w:pPr>
              <w:pStyle w:val="Tier1Bullet"/>
            </w:pPr>
            <w:r>
              <w:t>-</w:t>
            </w:r>
            <w:r>
              <w:tab/>
              <w:t>for fitting to or equipping such ships, boats or other vessels;</w:t>
            </w:r>
          </w:p>
          <w:p w14:paraId="5910489A"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489B" w14:textId="77777777" w:rsidR="00E546F5" w:rsidRDefault="00951CE2">
            <w:pPr>
              <w:pStyle w:val="Tier1Bullet"/>
            </w:pPr>
            <w:r>
              <w:t>-</w:t>
            </w:r>
            <w:r>
              <w:tab/>
              <w:t>for equipping the above platforms;</w:t>
            </w:r>
          </w:p>
          <w:p w14:paraId="5910489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9D" w14:textId="77777777" w:rsidR="00E546F5" w:rsidRDefault="00951CE2">
            <w:pPr>
              <w:pStyle w:val="NormalinTable"/>
            </w:pPr>
            <w:r>
              <w:t>0.0%</w:t>
            </w:r>
          </w:p>
        </w:tc>
      </w:tr>
      <w:tr w:rsidR="00E546F5" w14:paraId="591048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9F" w14:textId="77777777" w:rsidR="00E546F5" w:rsidRDefault="00951CE2">
            <w:pPr>
              <w:pStyle w:val="NormalinTable"/>
            </w:pPr>
            <w:r>
              <w:t>6913000000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A0" w14:textId="77777777" w:rsidR="00E546F5" w:rsidRDefault="00951CE2">
            <w:pPr>
              <w:pStyle w:val="Tier1"/>
            </w:pPr>
            <w:r>
              <w:t>Statuettes and other ornamental ceramic articles</w:t>
            </w:r>
          </w:p>
          <w:p w14:paraId="591048A1" w14:textId="77777777" w:rsidR="00E546F5" w:rsidRDefault="00951CE2">
            <w:pPr>
              <w:pStyle w:val="Tier1Bullet"/>
            </w:pPr>
            <w:r>
              <w:t>-</w:t>
            </w:r>
            <w:r>
              <w:tab/>
              <w:t>for incorporation in ships, boat</w:t>
            </w:r>
            <w:r>
              <w:t>s or other vessels listed in Table 1, for the purposes of their construction, repair, maintenance or conversion;</w:t>
            </w:r>
          </w:p>
          <w:p w14:paraId="591048A2" w14:textId="77777777" w:rsidR="00E546F5" w:rsidRDefault="00951CE2">
            <w:pPr>
              <w:pStyle w:val="Tier1Bullet"/>
            </w:pPr>
            <w:r>
              <w:t>-</w:t>
            </w:r>
            <w:r>
              <w:tab/>
              <w:t>for fitting to or equipping such ships, boats or other vessels;</w:t>
            </w:r>
          </w:p>
          <w:p w14:paraId="591048A3" w14:textId="77777777" w:rsidR="00E546F5" w:rsidRDefault="00951CE2">
            <w:pPr>
              <w:pStyle w:val="Tier1Bullet"/>
            </w:pPr>
            <w:r>
              <w:t>-</w:t>
            </w:r>
            <w:r>
              <w:tab/>
              <w:t>for incorporation, for the purposes of their construction, repair, maintena</w:t>
            </w:r>
            <w:r>
              <w:t>nce or conversion, in drilling or production platforms listed below: fixed, of subheading ex 8430 49 or floating or submersible of subheading 8905 20;</w:t>
            </w:r>
          </w:p>
          <w:p w14:paraId="591048A4" w14:textId="77777777" w:rsidR="00E546F5" w:rsidRDefault="00951CE2">
            <w:pPr>
              <w:pStyle w:val="Tier1Bullet"/>
            </w:pPr>
            <w:r>
              <w:t>-</w:t>
            </w:r>
            <w:r>
              <w:tab/>
              <w:t>for equipping the above platforms;</w:t>
            </w:r>
          </w:p>
          <w:p w14:paraId="591048A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A6" w14:textId="77777777" w:rsidR="00E546F5" w:rsidRDefault="00951CE2">
            <w:pPr>
              <w:pStyle w:val="NormalinTable"/>
            </w:pPr>
            <w:r>
              <w:t>0.0%</w:t>
            </w:r>
          </w:p>
        </w:tc>
      </w:tr>
      <w:tr w:rsidR="00E546F5" w14:paraId="591048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A8" w14:textId="77777777" w:rsidR="00E546F5" w:rsidRDefault="00951CE2">
            <w:pPr>
              <w:pStyle w:val="NormalinTable"/>
            </w:pPr>
            <w:r>
              <w:t>6914000000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A9" w14:textId="77777777" w:rsidR="00E546F5" w:rsidRDefault="00951CE2">
            <w:pPr>
              <w:pStyle w:val="Tier1"/>
            </w:pPr>
            <w:r>
              <w:t>Other ceramic articles</w:t>
            </w:r>
          </w:p>
          <w:p w14:paraId="591048AA" w14:textId="77777777" w:rsidR="00E546F5" w:rsidRDefault="00951CE2">
            <w:pPr>
              <w:pStyle w:val="Tier1Bullet"/>
            </w:pPr>
            <w:r>
              <w:t>-</w:t>
            </w:r>
            <w:r>
              <w:tab/>
              <w:t>for incorporation in ships, boats or other vessels listed in Table 1, for the purposes of their construction, repair, maintenance or conversion;</w:t>
            </w:r>
          </w:p>
          <w:p w14:paraId="591048AB" w14:textId="77777777" w:rsidR="00E546F5" w:rsidRDefault="00951CE2">
            <w:pPr>
              <w:pStyle w:val="Tier1Bullet"/>
            </w:pPr>
            <w:r>
              <w:t>-</w:t>
            </w:r>
            <w:r>
              <w:tab/>
              <w:t xml:space="preserve">for fitting to or equipping such ships, boats or other </w:t>
            </w:r>
            <w:r>
              <w:t>vessels;</w:t>
            </w:r>
          </w:p>
          <w:p w14:paraId="591048A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8AD" w14:textId="77777777" w:rsidR="00E546F5" w:rsidRDefault="00951CE2">
            <w:pPr>
              <w:pStyle w:val="Tier1Bullet"/>
            </w:pPr>
            <w:r>
              <w:t>-</w:t>
            </w:r>
            <w:r>
              <w:tab/>
              <w:t>for equipping the</w:t>
            </w:r>
            <w:r>
              <w:t xml:space="preserve"> above platforms;</w:t>
            </w:r>
          </w:p>
          <w:p w14:paraId="591048A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AF" w14:textId="77777777" w:rsidR="00E546F5" w:rsidRDefault="00951CE2">
            <w:pPr>
              <w:pStyle w:val="NormalinTable"/>
            </w:pPr>
            <w:r>
              <w:t>0.0%</w:t>
            </w:r>
          </w:p>
        </w:tc>
      </w:tr>
    </w:tbl>
    <w:p w14:paraId="591048B1" w14:textId="77777777" w:rsidR="00E546F5" w:rsidRDefault="00951CE2">
      <w:pPr>
        <w:pStyle w:val="Heading1"/>
      </w:pPr>
      <w:r>
        <w:t>Chapter 70 : Glass and Glassware</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8B5"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8B2"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8B3"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8B4" w14:textId="77777777" w:rsidR="00E546F5" w:rsidRDefault="00951CE2">
            <w:pPr>
              <w:pStyle w:val="NormalinTable"/>
              <w:rPr>
                <w:b/>
                <w:bCs w:val="0"/>
                <w:color w:val="FFFFFF"/>
              </w:rPr>
            </w:pPr>
            <w:r>
              <w:rPr>
                <w:b/>
                <w:bCs w:val="0"/>
                <w:color w:val="FFFFFF"/>
              </w:rPr>
              <w:t>Duty expression</w:t>
            </w:r>
          </w:p>
        </w:tc>
      </w:tr>
      <w:tr w:rsidR="00E546F5" w14:paraId="591048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B6" w14:textId="77777777" w:rsidR="00E546F5" w:rsidRDefault="00951CE2">
            <w:pPr>
              <w:pStyle w:val="NormalinTable"/>
            </w:pPr>
            <w:r>
              <w:t>7003000000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B7" w14:textId="77777777" w:rsidR="00E546F5" w:rsidRDefault="00951CE2">
            <w:pPr>
              <w:pStyle w:val="Tier1"/>
            </w:pPr>
            <w:r>
              <w:t xml:space="preserve">Cast glass and rolled glass, in sheets or profiles, </w:t>
            </w:r>
            <w:r>
              <w:t>whether or not having an absorbent, reflecting or non-reflecting layer, but not otherwise worked</w:t>
            </w:r>
          </w:p>
          <w:p w14:paraId="591048B8" w14:textId="77777777" w:rsidR="00E546F5" w:rsidRDefault="00951CE2">
            <w:pPr>
              <w:pStyle w:val="Tier1Bullet"/>
            </w:pPr>
            <w:r>
              <w:t>-</w:t>
            </w:r>
            <w:r>
              <w:tab/>
              <w:t>for incorporation in ships, boats or other vessels listed in Table 1, for the purposes of their construction, repair, maintenance or conversion;</w:t>
            </w:r>
          </w:p>
          <w:p w14:paraId="591048B9" w14:textId="77777777" w:rsidR="00E546F5" w:rsidRDefault="00951CE2">
            <w:pPr>
              <w:pStyle w:val="Tier1Bullet"/>
            </w:pPr>
            <w:r>
              <w:t>-</w:t>
            </w:r>
            <w:r>
              <w:tab/>
              <w:t>for fittin</w:t>
            </w:r>
            <w:r>
              <w:t>g to or equipping such ships, boats or other vessels;</w:t>
            </w:r>
          </w:p>
          <w:p w14:paraId="591048BA"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48BB" w14:textId="77777777" w:rsidR="00E546F5" w:rsidRDefault="00951CE2">
            <w:pPr>
              <w:pStyle w:val="Tier1Bullet"/>
            </w:pPr>
            <w:r>
              <w:t>-</w:t>
            </w:r>
            <w:r>
              <w:tab/>
              <w:t>for equipping the above platforms;</w:t>
            </w:r>
          </w:p>
          <w:p w14:paraId="591048B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BD" w14:textId="77777777" w:rsidR="00E546F5" w:rsidRDefault="00951CE2">
            <w:pPr>
              <w:pStyle w:val="NormalinTable"/>
            </w:pPr>
            <w:r>
              <w:t>0.0%</w:t>
            </w:r>
          </w:p>
        </w:tc>
      </w:tr>
      <w:tr w:rsidR="00E546F5" w14:paraId="591048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BF" w14:textId="77777777" w:rsidR="00E546F5" w:rsidRDefault="00951CE2">
            <w:pPr>
              <w:pStyle w:val="NormalinTable"/>
            </w:pPr>
            <w:r>
              <w:t>7004000000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C0" w14:textId="77777777" w:rsidR="00E546F5" w:rsidRDefault="00951CE2">
            <w:pPr>
              <w:pStyle w:val="Tier1"/>
            </w:pPr>
            <w:r>
              <w:t xml:space="preserve">Drawn glass and blown glass, in sheets, whether or not having an absorbent, reflecting or </w:t>
            </w:r>
            <w:r>
              <w:t>non-reflecting layer, but not otherwise worked</w:t>
            </w:r>
          </w:p>
          <w:p w14:paraId="591048C1" w14:textId="77777777" w:rsidR="00E546F5" w:rsidRDefault="00951CE2">
            <w:pPr>
              <w:pStyle w:val="Tier1Bullet"/>
            </w:pPr>
            <w:r>
              <w:t>-</w:t>
            </w:r>
            <w:r>
              <w:tab/>
              <w:t>for incorporation in ships, boats or other vessels listed in Table 1, for the purposes of their construction, repair, maintenance or conversion;</w:t>
            </w:r>
          </w:p>
          <w:p w14:paraId="591048C2" w14:textId="77777777" w:rsidR="00E546F5" w:rsidRDefault="00951CE2">
            <w:pPr>
              <w:pStyle w:val="Tier1Bullet"/>
            </w:pPr>
            <w:r>
              <w:t>-</w:t>
            </w:r>
            <w:r>
              <w:tab/>
              <w:t>for fitting to or equipping such ships, boats or other vesse</w:t>
            </w:r>
            <w:r>
              <w:t>ls;</w:t>
            </w:r>
          </w:p>
          <w:p w14:paraId="591048C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8C4" w14:textId="77777777" w:rsidR="00E546F5" w:rsidRDefault="00951CE2">
            <w:pPr>
              <w:pStyle w:val="Tier1Bullet"/>
            </w:pPr>
            <w:r>
              <w:t>-</w:t>
            </w:r>
            <w:r>
              <w:tab/>
              <w:t>for equipping the abov</w:t>
            </w:r>
            <w:r>
              <w:t>e platforms;</w:t>
            </w:r>
          </w:p>
          <w:p w14:paraId="591048C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C6" w14:textId="77777777" w:rsidR="00E546F5" w:rsidRDefault="00951CE2">
            <w:pPr>
              <w:pStyle w:val="NormalinTable"/>
            </w:pPr>
            <w:r>
              <w:t>0.0%</w:t>
            </w:r>
          </w:p>
        </w:tc>
      </w:tr>
      <w:tr w:rsidR="00E546F5" w14:paraId="591048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C8" w14:textId="77777777" w:rsidR="00E546F5" w:rsidRDefault="00951CE2">
            <w:pPr>
              <w:pStyle w:val="NormalinTable"/>
            </w:pPr>
            <w:r>
              <w:t>7005000000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C9" w14:textId="77777777" w:rsidR="00E546F5" w:rsidRDefault="00951CE2">
            <w:pPr>
              <w:pStyle w:val="Tier1"/>
            </w:pPr>
            <w:r>
              <w:t>Float glass and surface ground or polished glass, in sheets, whether or not having an absorbent, reflecting or non-reflecting layer, but not otherwise worked</w:t>
            </w:r>
          </w:p>
          <w:p w14:paraId="591048CA" w14:textId="77777777" w:rsidR="00E546F5" w:rsidRDefault="00951CE2">
            <w:pPr>
              <w:pStyle w:val="Tier1Bullet"/>
            </w:pPr>
            <w:r>
              <w:t>-</w:t>
            </w:r>
            <w:r>
              <w:tab/>
              <w:t>for incorporation in ships, boats or other vessels listed in Table 1, for the purposes of their construction, repair, maintenance or conversion;</w:t>
            </w:r>
          </w:p>
          <w:p w14:paraId="591048CB" w14:textId="77777777" w:rsidR="00E546F5" w:rsidRDefault="00951CE2">
            <w:pPr>
              <w:pStyle w:val="Tier1Bullet"/>
            </w:pPr>
            <w:r>
              <w:t>-</w:t>
            </w:r>
            <w:r>
              <w:tab/>
              <w:t>for fitting to or equipping such ships, boats or other vessels;</w:t>
            </w:r>
          </w:p>
          <w:p w14:paraId="591048CC"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8CD" w14:textId="77777777" w:rsidR="00E546F5" w:rsidRDefault="00951CE2">
            <w:pPr>
              <w:pStyle w:val="Tier1Bullet"/>
            </w:pPr>
            <w:r>
              <w:t>-</w:t>
            </w:r>
            <w:r>
              <w:tab/>
              <w:t>for equipping the above platforms;</w:t>
            </w:r>
          </w:p>
          <w:p w14:paraId="591048CE"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CF" w14:textId="77777777" w:rsidR="00E546F5" w:rsidRDefault="00951CE2">
            <w:pPr>
              <w:pStyle w:val="NormalinTable"/>
            </w:pPr>
            <w:r>
              <w:t>0.0%</w:t>
            </w:r>
          </w:p>
        </w:tc>
      </w:tr>
      <w:tr w:rsidR="00E546F5" w14:paraId="591048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D1" w14:textId="77777777" w:rsidR="00E546F5" w:rsidRDefault="00951CE2">
            <w:pPr>
              <w:pStyle w:val="NormalinTable"/>
            </w:pPr>
            <w:r>
              <w:t>7006000000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D2" w14:textId="77777777" w:rsidR="00E546F5" w:rsidRDefault="00951CE2">
            <w:pPr>
              <w:pStyle w:val="Tier1"/>
            </w:pPr>
            <w:r>
              <w:t>Glass of heading 7003, 7004 or 7005, bent, edge-worked, engraved, drilled, enamelled or otherwise worked, but not framed or fitted with other materials</w:t>
            </w:r>
          </w:p>
          <w:p w14:paraId="591048D3" w14:textId="77777777" w:rsidR="00E546F5" w:rsidRDefault="00951CE2">
            <w:pPr>
              <w:pStyle w:val="Tier1Bullet"/>
            </w:pPr>
            <w:r>
              <w:t>-</w:t>
            </w:r>
            <w:r>
              <w:tab/>
              <w:t>for incorporation in ships, boats or</w:t>
            </w:r>
            <w:r>
              <w:t xml:space="preserve"> other vessels listed in Table 1, for the purposes of their construction, repair, maintenance or conversion;</w:t>
            </w:r>
          </w:p>
          <w:p w14:paraId="591048D4" w14:textId="77777777" w:rsidR="00E546F5" w:rsidRDefault="00951CE2">
            <w:pPr>
              <w:pStyle w:val="Tier1Bullet"/>
            </w:pPr>
            <w:r>
              <w:t>-</w:t>
            </w:r>
            <w:r>
              <w:tab/>
              <w:t>for fitting to or equipping such ships, boats or other vessels;</w:t>
            </w:r>
          </w:p>
          <w:p w14:paraId="591048D5" w14:textId="77777777" w:rsidR="00E546F5" w:rsidRDefault="00951CE2">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14:paraId="591048D6" w14:textId="77777777" w:rsidR="00E546F5" w:rsidRDefault="00951CE2">
            <w:pPr>
              <w:pStyle w:val="Tier1Bullet"/>
            </w:pPr>
            <w:r>
              <w:t>-</w:t>
            </w:r>
            <w:r>
              <w:tab/>
              <w:t>for equipping the above platforms;</w:t>
            </w:r>
          </w:p>
          <w:p w14:paraId="591048D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D8" w14:textId="77777777" w:rsidR="00E546F5" w:rsidRDefault="00951CE2">
            <w:pPr>
              <w:pStyle w:val="NormalinTable"/>
            </w:pPr>
            <w:r>
              <w:t>0.0%</w:t>
            </w:r>
          </w:p>
        </w:tc>
      </w:tr>
      <w:tr w:rsidR="00E546F5" w14:paraId="591048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DA" w14:textId="77777777" w:rsidR="00E546F5" w:rsidRDefault="00951CE2">
            <w:pPr>
              <w:pStyle w:val="NormalinTable"/>
            </w:pPr>
            <w:r>
              <w:t>7007119000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DB" w14:textId="77777777" w:rsidR="00E546F5" w:rsidRDefault="00951CE2">
            <w:pPr>
              <w:pStyle w:val="Tier1"/>
            </w:pPr>
            <w:r>
              <w:t>Safety glass, consisting of toughened (tempered) or laminated glass</w:t>
            </w:r>
          </w:p>
          <w:p w14:paraId="591048DC" w14:textId="77777777" w:rsidR="00E546F5" w:rsidRDefault="00951CE2">
            <w:pPr>
              <w:pStyle w:val="Tier2"/>
            </w:pPr>
            <w:r>
              <w:t>-</w:t>
            </w:r>
            <w:r>
              <w:tab/>
              <w:t>Toughened (tempered) safety glass</w:t>
            </w:r>
          </w:p>
          <w:p w14:paraId="591048DD" w14:textId="77777777" w:rsidR="00E546F5" w:rsidRDefault="00951CE2">
            <w:pPr>
              <w:pStyle w:val="Tier3"/>
            </w:pPr>
            <w:r>
              <w:t>-</w:t>
            </w:r>
            <w:r>
              <w:tab/>
              <w:t>-</w:t>
            </w:r>
            <w:r>
              <w:tab/>
              <w:t>Of size and shape suitable for incorporation in vehicles, aircraft, spacecraft or vessels</w:t>
            </w:r>
          </w:p>
          <w:p w14:paraId="591048DE" w14:textId="77777777" w:rsidR="00E546F5" w:rsidRDefault="00951CE2">
            <w:pPr>
              <w:pStyle w:val="Tier4"/>
            </w:pPr>
            <w:r>
              <w:t>-</w:t>
            </w:r>
            <w:r>
              <w:tab/>
              <w:t>-</w:t>
            </w:r>
            <w:r>
              <w:tab/>
              <w:t>-</w:t>
            </w:r>
            <w:r>
              <w:tab/>
              <w:t>Other</w:t>
            </w:r>
          </w:p>
          <w:p w14:paraId="591048DF" w14:textId="77777777" w:rsidR="00E546F5" w:rsidRDefault="00951CE2">
            <w:pPr>
              <w:pStyle w:val="Tier4Bullet"/>
            </w:pPr>
            <w:r>
              <w:tab/>
            </w:r>
            <w:r>
              <w:tab/>
            </w:r>
            <w:r>
              <w:tab/>
              <w:t>-</w:t>
            </w:r>
            <w:r>
              <w:tab/>
              <w:t>for incorporation in shi</w:t>
            </w:r>
            <w:r>
              <w:t>ps, boats or other vessels listed in Table 1, for the purposes of their construction, repair, maintenance or conversion;</w:t>
            </w:r>
          </w:p>
          <w:p w14:paraId="591048E0" w14:textId="77777777" w:rsidR="00E546F5" w:rsidRDefault="00951CE2">
            <w:pPr>
              <w:pStyle w:val="Tier4Bullet"/>
            </w:pPr>
            <w:r>
              <w:tab/>
            </w:r>
            <w:r>
              <w:tab/>
            </w:r>
            <w:r>
              <w:tab/>
              <w:t>-</w:t>
            </w:r>
            <w:r>
              <w:tab/>
              <w:t>for fitting to or equipping such ships, boats or other vessels;</w:t>
            </w:r>
          </w:p>
          <w:p w14:paraId="591048E1" w14:textId="77777777" w:rsidR="00E546F5" w:rsidRDefault="00951CE2">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8E2" w14:textId="77777777" w:rsidR="00E546F5" w:rsidRDefault="00951CE2">
            <w:pPr>
              <w:pStyle w:val="Tier4Bullet"/>
            </w:pPr>
            <w:r>
              <w:tab/>
            </w:r>
            <w:r>
              <w:tab/>
            </w:r>
            <w:r>
              <w:tab/>
              <w:t>-</w:t>
            </w:r>
            <w:r>
              <w:tab/>
              <w:t>for equipping the above platforms;</w:t>
            </w:r>
          </w:p>
          <w:p w14:paraId="591048E3"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E4" w14:textId="77777777" w:rsidR="00E546F5" w:rsidRDefault="00951CE2">
            <w:pPr>
              <w:pStyle w:val="NormalinTable"/>
            </w:pPr>
            <w:r>
              <w:t>0.0%</w:t>
            </w:r>
          </w:p>
        </w:tc>
      </w:tr>
      <w:tr w:rsidR="00E546F5" w14:paraId="591048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E6" w14:textId="77777777" w:rsidR="00E546F5" w:rsidRDefault="00951CE2">
            <w:pPr>
              <w:pStyle w:val="NormalinTable"/>
            </w:pPr>
            <w:r>
              <w:t>7007190000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E7" w14:textId="77777777" w:rsidR="00E546F5" w:rsidRDefault="00951CE2">
            <w:pPr>
              <w:pStyle w:val="Tier1"/>
            </w:pPr>
            <w:r>
              <w:t>Safety glass, consisting of toughened (tempered) or laminated glass</w:t>
            </w:r>
          </w:p>
          <w:p w14:paraId="591048E8" w14:textId="77777777" w:rsidR="00E546F5" w:rsidRDefault="00951CE2">
            <w:pPr>
              <w:pStyle w:val="Tier2"/>
            </w:pPr>
            <w:r>
              <w:t>-</w:t>
            </w:r>
            <w:r>
              <w:tab/>
              <w:t>Toughened (tempered) safety glass</w:t>
            </w:r>
          </w:p>
          <w:p w14:paraId="591048E9" w14:textId="77777777" w:rsidR="00E546F5" w:rsidRDefault="00951CE2">
            <w:pPr>
              <w:pStyle w:val="Tier3"/>
            </w:pPr>
            <w:r>
              <w:t>-</w:t>
            </w:r>
            <w:r>
              <w:tab/>
              <w:t>-</w:t>
            </w:r>
            <w:r>
              <w:tab/>
              <w:t>Other</w:t>
            </w:r>
          </w:p>
          <w:p w14:paraId="591048EA"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48EB" w14:textId="77777777" w:rsidR="00E546F5" w:rsidRDefault="00951CE2">
            <w:pPr>
              <w:pStyle w:val="Tier3Bullet"/>
            </w:pPr>
            <w:r>
              <w:tab/>
            </w:r>
            <w:r>
              <w:tab/>
              <w:t>-</w:t>
            </w:r>
            <w:r>
              <w:tab/>
              <w:t>for fitting to or equipping such ships, boats or other vessels;</w:t>
            </w:r>
          </w:p>
          <w:p w14:paraId="591048EC"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48ED" w14:textId="77777777" w:rsidR="00E546F5" w:rsidRDefault="00951CE2">
            <w:pPr>
              <w:pStyle w:val="Tier3Bullet"/>
            </w:pPr>
            <w:r>
              <w:tab/>
            </w:r>
            <w:r>
              <w:tab/>
              <w:t>-</w:t>
            </w:r>
            <w:r>
              <w:tab/>
              <w:t>for equipping the above platforms;</w:t>
            </w:r>
          </w:p>
          <w:p w14:paraId="591048E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EF" w14:textId="77777777" w:rsidR="00E546F5" w:rsidRDefault="00951CE2">
            <w:pPr>
              <w:pStyle w:val="NormalinTable"/>
            </w:pPr>
            <w:r>
              <w:t>0.0%</w:t>
            </w:r>
          </w:p>
        </w:tc>
      </w:tr>
      <w:tr w:rsidR="00E546F5" w14:paraId="591048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F1" w14:textId="77777777" w:rsidR="00E546F5" w:rsidRDefault="00951CE2">
            <w:pPr>
              <w:pStyle w:val="NormalinTable"/>
            </w:pPr>
            <w:r>
              <w:t>7007218090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F2" w14:textId="77777777" w:rsidR="00E546F5" w:rsidRDefault="00951CE2">
            <w:pPr>
              <w:pStyle w:val="Tier1"/>
            </w:pPr>
            <w:r>
              <w:t xml:space="preserve">Safety glass, </w:t>
            </w:r>
            <w:r>
              <w:t>consisting of toughened (tempered) or laminated glass</w:t>
            </w:r>
          </w:p>
          <w:p w14:paraId="591048F3" w14:textId="77777777" w:rsidR="00E546F5" w:rsidRDefault="00951CE2">
            <w:pPr>
              <w:pStyle w:val="Tier2"/>
            </w:pPr>
            <w:r>
              <w:t>-</w:t>
            </w:r>
            <w:r>
              <w:tab/>
              <w:t>Laminated safety glass</w:t>
            </w:r>
          </w:p>
          <w:p w14:paraId="591048F4" w14:textId="77777777" w:rsidR="00E546F5" w:rsidRDefault="00951CE2">
            <w:pPr>
              <w:pStyle w:val="Tier3"/>
            </w:pPr>
            <w:r>
              <w:t>-</w:t>
            </w:r>
            <w:r>
              <w:tab/>
              <w:t>-</w:t>
            </w:r>
            <w:r>
              <w:tab/>
              <w:t>Of size and shape suitable for incorporation in vehicles, aircraft, spacecraft or vessels</w:t>
            </w:r>
          </w:p>
          <w:p w14:paraId="591048F5" w14:textId="77777777" w:rsidR="00E546F5" w:rsidRDefault="00951CE2">
            <w:pPr>
              <w:pStyle w:val="Tier4"/>
            </w:pPr>
            <w:r>
              <w:t>-</w:t>
            </w:r>
            <w:r>
              <w:tab/>
              <w:t>-</w:t>
            </w:r>
            <w:r>
              <w:tab/>
              <w:t>-</w:t>
            </w:r>
            <w:r>
              <w:tab/>
              <w:t>Other</w:t>
            </w:r>
          </w:p>
          <w:p w14:paraId="591048F6" w14:textId="77777777" w:rsidR="00E546F5" w:rsidRDefault="00951CE2">
            <w:pPr>
              <w:pStyle w:val="Tier5"/>
            </w:pPr>
            <w:r>
              <w:t>-</w:t>
            </w:r>
            <w:r>
              <w:tab/>
              <w:t>-</w:t>
            </w:r>
            <w:r>
              <w:tab/>
              <w:t>-</w:t>
            </w:r>
            <w:r>
              <w:tab/>
              <w:t>-</w:t>
            </w:r>
            <w:r>
              <w:tab/>
              <w:t>Other</w:t>
            </w:r>
          </w:p>
          <w:p w14:paraId="591048F7"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48F8" w14:textId="77777777" w:rsidR="00E546F5" w:rsidRDefault="00951CE2">
            <w:pPr>
              <w:pStyle w:val="Tier5Bullet"/>
            </w:pPr>
            <w:r>
              <w:tab/>
            </w:r>
            <w:r>
              <w:tab/>
            </w:r>
            <w:r>
              <w:tab/>
            </w:r>
            <w:r>
              <w:tab/>
              <w:t>-</w:t>
            </w:r>
            <w:r>
              <w:tab/>
              <w:t>for fitting to or equipping such ships, boats or other vessels;</w:t>
            </w:r>
          </w:p>
          <w:p w14:paraId="591048F9"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48FA" w14:textId="77777777" w:rsidR="00E546F5" w:rsidRDefault="00951CE2">
            <w:pPr>
              <w:pStyle w:val="Tier5Bullet"/>
            </w:pPr>
            <w:r>
              <w:tab/>
            </w:r>
            <w:r>
              <w:tab/>
            </w:r>
            <w:r>
              <w:tab/>
            </w:r>
            <w:r>
              <w:tab/>
              <w:t>-</w:t>
            </w:r>
            <w:r>
              <w:tab/>
              <w:t>for equipping the above platforms;</w:t>
            </w:r>
          </w:p>
          <w:p w14:paraId="591048FB"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8FC" w14:textId="77777777" w:rsidR="00E546F5" w:rsidRDefault="00951CE2">
            <w:pPr>
              <w:pStyle w:val="NormalinTable"/>
            </w:pPr>
            <w:r>
              <w:t>0.0%</w:t>
            </w:r>
          </w:p>
        </w:tc>
      </w:tr>
      <w:tr w:rsidR="00E546F5" w14:paraId="591049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8FE" w14:textId="77777777" w:rsidR="00E546F5" w:rsidRDefault="00951CE2">
            <w:pPr>
              <w:pStyle w:val="NormalinTable"/>
            </w:pPr>
            <w:r>
              <w:t>7007290000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8FF" w14:textId="77777777" w:rsidR="00E546F5" w:rsidRDefault="00951CE2">
            <w:pPr>
              <w:pStyle w:val="Tier1"/>
            </w:pPr>
            <w:r>
              <w:t>Safety glass, consisting of toughened (tempered) or laminated glass</w:t>
            </w:r>
          </w:p>
          <w:p w14:paraId="59104900" w14:textId="77777777" w:rsidR="00E546F5" w:rsidRDefault="00951CE2">
            <w:pPr>
              <w:pStyle w:val="Tier2"/>
            </w:pPr>
            <w:r>
              <w:t>-</w:t>
            </w:r>
            <w:r>
              <w:tab/>
              <w:t>Laminated safety glass</w:t>
            </w:r>
          </w:p>
          <w:p w14:paraId="59104901" w14:textId="77777777" w:rsidR="00E546F5" w:rsidRDefault="00951CE2">
            <w:pPr>
              <w:pStyle w:val="Tier3"/>
            </w:pPr>
            <w:r>
              <w:t>-</w:t>
            </w:r>
            <w:r>
              <w:tab/>
              <w:t>-</w:t>
            </w:r>
            <w:r>
              <w:tab/>
              <w:t>Other</w:t>
            </w:r>
          </w:p>
          <w:p w14:paraId="59104902"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4903" w14:textId="77777777" w:rsidR="00E546F5" w:rsidRDefault="00951CE2">
            <w:pPr>
              <w:pStyle w:val="Tier3Bullet"/>
            </w:pPr>
            <w:r>
              <w:tab/>
            </w:r>
            <w:r>
              <w:tab/>
              <w:t>-</w:t>
            </w:r>
            <w:r>
              <w:tab/>
              <w:t>for fitting to or equipping such ships, boats or other vessels;</w:t>
            </w:r>
          </w:p>
          <w:p w14:paraId="59104904"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4905" w14:textId="77777777" w:rsidR="00E546F5" w:rsidRDefault="00951CE2">
            <w:pPr>
              <w:pStyle w:val="Tier3Bullet"/>
            </w:pPr>
            <w:r>
              <w:tab/>
            </w:r>
            <w:r>
              <w:tab/>
              <w:t>-</w:t>
            </w:r>
            <w:r>
              <w:tab/>
              <w:t>for equipping the above platforms;</w:t>
            </w:r>
          </w:p>
          <w:p w14:paraId="5910490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07" w14:textId="77777777" w:rsidR="00E546F5" w:rsidRDefault="00951CE2">
            <w:pPr>
              <w:pStyle w:val="NormalinTable"/>
            </w:pPr>
            <w:r>
              <w:t>0.0%</w:t>
            </w:r>
          </w:p>
        </w:tc>
      </w:tr>
      <w:tr w:rsidR="00E546F5" w14:paraId="591049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09" w14:textId="77777777" w:rsidR="00E546F5" w:rsidRDefault="00951CE2">
            <w:pPr>
              <w:pStyle w:val="NormalinTable"/>
            </w:pPr>
            <w:r>
              <w:t>7008000000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0A" w14:textId="77777777" w:rsidR="00E546F5" w:rsidRDefault="00951CE2">
            <w:pPr>
              <w:pStyle w:val="Tier1"/>
            </w:pPr>
            <w:r>
              <w:t>Multiple-walled insulating units of glass</w:t>
            </w:r>
          </w:p>
          <w:p w14:paraId="5910490B"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90C" w14:textId="77777777" w:rsidR="00E546F5" w:rsidRDefault="00951CE2">
            <w:pPr>
              <w:pStyle w:val="Tier1Bullet"/>
            </w:pPr>
            <w:r>
              <w:t>-</w:t>
            </w:r>
            <w:r>
              <w:tab/>
              <w:t>for fitting to or equipping such ships, boats or other vessels;</w:t>
            </w:r>
          </w:p>
          <w:p w14:paraId="5910490D"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90E" w14:textId="77777777" w:rsidR="00E546F5" w:rsidRDefault="00951CE2">
            <w:pPr>
              <w:pStyle w:val="Tier1Bullet"/>
            </w:pPr>
            <w:r>
              <w:t>-</w:t>
            </w:r>
            <w:r>
              <w:tab/>
              <w:t>for equipping the above platforms;</w:t>
            </w:r>
          </w:p>
          <w:p w14:paraId="5910490F"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10" w14:textId="77777777" w:rsidR="00E546F5" w:rsidRDefault="00951CE2">
            <w:pPr>
              <w:pStyle w:val="NormalinTable"/>
            </w:pPr>
            <w:r>
              <w:t>0.0%</w:t>
            </w:r>
          </w:p>
        </w:tc>
      </w:tr>
      <w:tr w:rsidR="00E546F5" w14:paraId="591049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12" w14:textId="77777777" w:rsidR="00E546F5" w:rsidRDefault="00951CE2">
            <w:pPr>
              <w:pStyle w:val="NormalinTable"/>
            </w:pPr>
            <w:r>
              <w:t>7009100090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13" w14:textId="77777777" w:rsidR="00E546F5" w:rsidRDefault="00951CE2">
            <w:pPr>
              <w:pStyle w:val="Tier1"/>
            </w:pPr>
            <w:r>
              <w:t>Glass mirrors, whether or not framed, including rear-view mirrors</w:t>
            </w:r>
          </w:p>
          <w:p w14:paraId="59104914" w14:textId="77777777" w:rsidR="00E546F5" w:rsidRDefault="00951CE2">
            <w:pPr>
              <w:pStyle w:val="Tier2"/>
            </w:pPr>
            <w:r>
              <w:t>-</w:t>
            </w:r>
            <w:r>
              <w:tab/>
              <w:t>Rear-view mirrors for vehicles</w:t>
            </w:r>
          </w:p>
          <w:p w14:paraId="59104915" w14:textId="77777777" w:rsidR="00E546F5" w:rsidRDefault="00951CE2">
            <w:pPr>
              <w:pStyle w:val="Tier3"/>
            </w:pPr>
            <w:r>
              <w:t>-</w:t>
            </w:r>
            <w:r>
              <w:tab/>
              <w:t>-</w:t>
            </w:r>
            <w:r>
              <w:tab/>
              <w:t>Other</w:t>
            </w:r>
          </w:p>
          <w:p w14:paraId="59104916"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4917" w14:textId="77777777" w:rsidR="00E546F5" w:rsidRDefault="00951CE2">
            <w:pPr>
              <w:pStyle w:val="Tier3Bullet"/>
            </w:pPr>
            <w:r>
              <w:tab/>
            </w:r>
            <w:r>
              <w:tab/>
              <w:t>-</w:t>
            </w:r>
            <w:r>
              <w:tab/>
              <w:t>for fitting to or equipping such ships, boats or other vessels;</w:t>
            </w:r>
          </w:p>
          <w:p w14:paraId="59104918"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4919" w14:textId="77777777" w:rsidR="00E546F5" w:rsidRDefault="00951CE2">
            <w:pPr>
              <w:pStyle w:val="Tier3Bullet"/>
            </w:pPr>
            <w:r>
              <w:tab/>
            </w:r>
            <w:r>
              <w:tab/>
              <w:t>-</w:t>
            </w:r>
            <w:r>
              <w:tab/>
              <w:t>for equipping the above platforms;</w:t>
            </w:r>
          </w:p>
          <w:p w14:paraId="5910491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1B" w14:textId="77777777" w:rsidR="00E546F5" w:rsidRDefault="00951CE2">
            <w:pPr>
              <w:pStyle w:val="NormalinTable"/>
            </w:pPr>
            <w:r>
              <w:t>0.0%</w:t>
            </w:r>
          </w:p>
        </w:tc>
      </w:tr>
      <w:tr w:rsidR="00E546F5" w14:paraId="591049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1D" w14:textId="77777777" w:rsidR="00E546F5" w:rsidRDefault="00951CE2">
            <w:pPr>
              <w:pStyle w:val="NormalinTable"/>
            </w:pPr>
            <w:r>
              <w:t>7009910000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1E" w14:textId="77777777" w:rsidR="00E546F5" w:rsidRDefault="00951CE2">
            <w:pPr>
              <w:pStyle w:val="Tier1"/>
            </w:pPr>
            <w:r>
              <w:t xml:space="preserve">Glass mirrors, whether or not </w:t>
            </w:r>
            <w:r>
              <w:t>framed, including rear-view mirrors</w:t>
            </w:r>
          </w:p>
          <w:p w14:paraId="5910491F" w14:textId="77777777" w:rsidR="00E546F5" w:rsidRDefault="00951CE2">
            <w:pPr>
              <w:pStyle w:val="Tier2"/>
            </w:pPr>
            <w:r>
              <w:t>-</w:t>
            </w:r>
            <w:r>
              <w:tab/>
              <w:t>Other</w:t>
            </w:r>
          </w:p>
          <w:p w14:paraId="59104920" w14:textId="77777777" w:rsidR="00E546F5" w:rsidRDefault="00951CE2">
            <w:pPr>
              <w:pStyle w:val="Tier3"/>
            </w:pPr>
            <w:r>
              <w:t>-</w:t>
            </w:r>
            <w:r>
              <w:tab/>
              <w:t>-</w:t>
            </w:r>
            <w:r>
              <w:tab/>
              <w:t>Unframed</w:t>
            </w:r>
          </w:p>
          <w:p w14:paraId="5910492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922" w14:textId="77777777" w:rsidR="00E546F5" w:rsidRDefault="00951CE2">
            <w:pPr>
              <w:pStyle w:val="Tier3Bullet"/>
            </w:pPr>
            <w:r>
              <w:tab/>
            </w:r>
            <w:r>
              <w:tab/>
              <w:t>-</w:t>
            </w:r>
            <w:r>
              <w:tab/>
              <w:t xml:space="preserve">for fitting to or equipping such ships, boats </w:t>
            </w:r>
            <w:r>
              <w:t>or other vessels;</w:t>
            </w:r>
          </w:p>
          <w:p w14:paraId="5910492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924" w14:textId="77777777" w:rsidR="00E546F5" w:rsidRDefault="00951CE2">
            <w:pPr>
              <w:pStyle w:val="Tier3Bullet"/>
            </w:pPr>
            <w:r>
              <w:tab/>
            </w:r>
            <w:r>
              <w:tab/>
              <w:t>-</w:t>
            </w:r>
            <w:r>
              <w:tab/>
              <w:t xml:space="preserve">for </w:t>
            </w:r>
            <w:r>
              <w:t>equipping the above platforms;</w:t>
            </w:r>
          </w:p>
          <w:p w14:paraId="5910492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26" w14:textId="77777777" w:rsidR="00E546F5" w:rsidRDefault="00951CE2">
            <w:pPr>
              <w:pStyle w:val="NormalinTable"/>
            </w:pPr>
            <w:r>
              <w:t>0.0%</w:t>
            </w:r>
          </w:p>
        </w:tc>
      </w:tr>
      <w:tr w:rsidR="00E546F5" w14:paraId="591049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28" w14:textId="77777777" w:rsidR="00E546F5" w:rsidRDefault="00951CE2">
            <w:pPr>
              <w:pStyle w:val="NormalinTable"/>
            </w:pPr>
            <w:r>
              <w:t>7009920000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29" w14:textId="77777777" w:rsidR="00E546F5" w:rsidRDefault="00951CE2">
            <w:pPr>
              <w:pStyle w:val="Tier1"/>
            </w:pPr>
            <w:r>
              <w:t>Glass mirrors, whether or not framed, including rear-view mirrors</w:t>
            </w:r>
          </w:p>
          <w:p w14:paraId="5910492A" w14:textId="77777777" w:rsidR="00E546F5" w:rsidRDefault="00951CE2">
            <w:pPr>
              <w:pStyle w:val="Tier2"/>
            </w:pPr>
            <w:r>
              <w:t>-</w:t>
            </w:r>
            <w:r>
              <w:tab/>
              <w:t>Other</w:t>
            </w:r>
          </w:p>
          <w:p w14:paraId="5910492B" w14:textId="77777777" w:rsidR="00E546F5" w:rsidRDefault="00951CE2">
            <w:pPr>
              <w:pStyle w:val="Tier3"/>
            </w:pPr>
            <w:r>
              <w:t>-</w:t>
            </w:r>
            <w:r>
              <w:tab/>
              <w:t>-</w:t>
            </w:r>
            <w:r>
              <w:tab/>
              <w:t>Framed</w:t>
            </w:r>
          </w:p>
          <w:p w14:paraId="5910492C"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492D" w14:textId="77777777" w:rsidR="00E546F5" w:rsidRDefault="00951CE2">
            <w:pPr>
              <w:pStyle w:val="Tier3Bullet"/>
            </w:pPr>
            <w:r>
              <w:tab/>
            </w:r>
            <w:r>
              <w:tab/>
              <w:t>-</w:t>
            </w:r>
            <w:r>
              <w:tab/>
              <w:t>for fitting to or equipping such ships, boats or other vessels;</w:t>
            </w:r>
          </w:p>
          <w:p w14:paraId="5910492E"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492F" w14:textId="77777777" w:rsidR="00E546F5" w:rsidRDefault="00951CE2">
            <w:pPr>
              <w:pStyle w:val="Tier3Bullet"/>
            </w:pPr>
            <w:r>
              <w:tab/>
            </w:r>
            <w:r>
              <w:tab/>
              <w:t>-</w:t>
            </w:r>
            <w:r>
              <w:tab/>
              <w:t>for equipping the above platforms;</w:t>
            </w:r>
          </w:p>
          <w:p w14:paraId="5910493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31" w14:textId="77777777" w:rsidR="00E546F5" w:rsidRDefault="00951CE2">
            <w:pPr>
              <w:pStyle w:val="NormalinTable"/>
            </w:pPr>
            <w:r>
              <w:t>0.</w:t>
            </w:r>
            <w:r>
              <w:t>0%</w:t>
            </w:r>
          </w:p>
        </w:tc>
      </w:tr>
      <w:tr w:rsidR="00E546F5" w14:paraId="591049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33" w14:textId="77777777" w:rsidR="00E546F5" w:rsidRDefault="00951CE2">
            <w:pPr>
              <w:pStyle w:val="NormalinTable"/>
            </w:pPr>
            <w:r>
              <w:t>7013000000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34" w14:textId="77777777" w:rsidR="00E546F5" w:rsidRDefault="00951CE2">
            <w:pPr>
              <w:pStyle w:val="Tier1"/>
            </w:pPr>
            <w:r>
              <w:t>Glassware of a kind used for table, kitchen, toilet, office, indoor decoration or similar purposes (other than that of heading 7010 or 7018)</w:t>
            </w:r>
          </w:p>
          <w:p w14:paraId="59104935" w14:textId="77777777" w:rsidR="00E546F5" w:rsidRDefault="00951CE2">
            <w:pPr>
              <w:pStyle w:val="Tier1Bullet"/>
            </w:pPr>
            <w:r>
              <w:t>-</w:t>
            </w:r>
            <w:r>
              <w:tab/>
              <w:t xml:space="preserve">for incorporation in ships, boats or other vessels listed in Table 1, for the purposes of </w:t>
            </w:r>
            <w:r>
              <w:t>their construction, repair, maintenance or conversion;</w:t>
            </w:r>
          </w:p>
          <w:p w14:paraId="59104936" w14:textId="77777777" w:rsidR="00E546F5" w:rsidRDefault="00951CE2">
            <w:pPr>
              <w:pStyle w:val="Tier1Bullet"/>
            </w:pPr>
            <w:r>
              <w:t>-</w:t>
            </w:r>
            <w:r>
              <w:tab/>
              <w:t>for fitting to or equipping such ships, boats or other vessels;</w:t>
            </w:r>
          </w:p>
          <w:p w14:paraId="59104937" w14:textId="77777777" w:rsidR="00E546F5" w:rsidRDefault="00951CE2">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14:paraId="59104938" w14:textId="77777777" w:rsidR="00E546F5" w:rsidRDefault="00951CE2">
            <w:pPr>
              <w:pStyle w:val="Tier1Bullet"/>
            </w:pPr>
            <w:r>
              <w:t>-</w:t>
            </w:r>
            <w:r>
              <w:tab/>
              <w:t>for equipping the above platforms;</w:t>
            </w:r>
          </w:p>
          <w:p w14:paraId="5910493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3A" w14:textId="77777777" w:rsidR="00E546F5" w:rsidRDefault="00951CE2">
            <w:pPr>
              <w:pStyle w:val="NormalinTable"/>
            </w:pPr>
            <w:r>
              <w:t>0.0%</w:t>
            </w:r>
          </w:p>
        </w:tc>
      </w:tr>
      <w:tr w:rsidR="00E546F5" w14:paraId="591049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3C" w14:textId="77777777" w:rsidR="00E546F5" w:rsidRDefault="00951CE2">
            <w:pPr>
              <w:pStyle w:val="NormalinTable"/>
            </w:pPr>
            <w:r>
              <w:t>7014000000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3D" w14:textId="77777777" w:rsidR="00E546F5" w:rsidRDefault="00951CE2">
            <w:pPr>
              <w:pStyle w:val="Tier1"/>
            </w:pPr>
            <w:r>
              <w:t>Signalling glassware and optical element</w:t>
            </w:r>
            <w:r>
              <w:t>s of glass (other than those of heading 7015), not optically worked</w:t>
            </w:r>
          </w:p>
          <w:p w14:paraId="5910493E" w14:textId="77777777" w:rsidR="00E546F5" w:rsidRDefault="00951CE2">
            <w:pPr>
              <w:pStyle w:val="Tier1Bullet"/>
            </w:pPr>
            <w:r>
              <w:t>-</w:t>
            </w:r>
            <w:r>
              <w:tab/>
              <w:t>for incorporation in ships, boats or other vessels listed in Table 1, for the purposes of their construction, repair, maintenance or conversion;</w:t>
            </w:r>
          </w:p>
          <w:p w14:paraId="5910493F" w14:textId="77777777" w:rsidR="00E546F5" w:rsidRDefault="00951CE2">
            <w:pPr>
              <w:pStyle w:val="Tier1Bullet"/>
            </w:pPr>
            <w:r>
              <w:t>-</w:t>
            </w:r>
            <w:r>
              <w:tab/>
              <w:t xml:space="preserve">for fitting to or equipping such </w:t>
            </w:r>
            <w:r>
              <w:t>ships, boats or other vessels;</w:t>
            </w:r>
          </w:p>
          <w:p w14:paraId="59104940"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14:paraId="59104941" w14:textId="77777777" w:rsidR="00E546F5" w:rsidRDefault="00951CE2">
            <w:pPr>
              <w:pStyle w:val="Tier1Bullet"/>
            </w:pPr>
            <w:r>
              <w:t>-</w:t>
            </w:r>
            <w:r>
              <w:tab/>
              <w:t>for equipping the above platforms;</w:t>
            </w:r>
          </w:p>
          <w:p w14:paraId="5910494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43" w14:textId="77777777" w:rsidR="00E546F5" w:rsidRDefault="00951CE2">
            <w:pPr>
              <w:pStyle w:val="NormalinTable"/>
            </w:pPr>
            <w:r>
              <w:t>0.0%</w:t>
            </w:r>
          </w:p>
        </w:tc>
      </w:tr>
      <w:tr w:rsidR="00E546F5" w14:paraId="591049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45" w14:textId="77777777" w:rsidR="00E546F5" w:rsidRDefault="00951CE2">
            <w:pPr>
              <w:pStyle w:val="NormalinTable"/>
            </w:pPr>
            <w:r>
              <w:t>7016000000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46" w14:textId="77777777" w:rsidR="00E546F5" w:rsidRDefault="00951CE2">
            <w:pPr>
              <w:pStyle w:val="Tier1"/>
            </w:pPr>
            <w:r>
              <w:t xml:space="preserve">Paving blocks, slabs, bricks, squares, tiles and other articles of pressed or moulded glass, whether or not wired, of a kind used </w:t>
            </w:r>
            <w:r>
              <w:t>for building or construction purposes; glass cubes and other glass smallwares, whether or not on a backing, for mosaics or similar decorative purposes; leaded lights and the like; multicellular or foam glass in blocks, panels, plates, shells or similar for</w:t>
            </w:r>
            <w:r>
              <w:t>ms</w:t>
            </w:r>
          </w:p>
          <w:p w14:paraId="59104947" w14:textId="77777777" w:rsidR="00E546F5" w:rsidRDefault="00951CE2">
            <w:pPr>
              <w:pStyle w:val="Tier1Bullet"/>
            </w:pPr>
            <w:r>
              <w:t>-</w:t>
            </w:r>
            <w:r>
              <w:tab/>
              <w:t>for incorporation in ships, boats or other vessels listed in Table 1, for the purposes of their construction, repair, maintenance or conversion;</w:t>
            </w:r>
          </w:p>
          <w:p w14:paraId="59104948" w14:textId="77777777" w:rsidR="00E546F5" w:rsidRDefault="00951CE2">
            <w:pPr>
              <w:pStyle w:val="Tier1Bullet"/>
            </w:pPr>
            <w:r>
              <w:t>-</w:t>
            </w:r>
            <w:r>
              <w:tab/>
              <w:t>for fitting to or equipping such ships, boats or other vessels;</w:t>
            </w:r>
          </w:p>
          <w:p w14:paraId="59104949" w14:textId="77777777" w:rsidR="00E546F5" w:rsidRDefault="00951CE2">
            <w:pPr>
              <w:pStyle w:val="Tier1Bullet"/>
            </w:pPr>
            <w:r>
              <w:t>-</w:t>
            </w:r>
            <w:r>
              <w:tab/>
              <w:t>for incorporation, for the purposes of</w:t>
            </w:r>
            <w:r>
              <w:t xml:space="preserve"> their construction, repair, maintenance or conversion, in drilling or production platforms listed below: fixed, of subheading ex 8430 49 or floating or submersible of subheading 8905 20;</w:t>
            </w:r>
          </w:p>
          <w:p w14:paraId="5910494A" w14:textId="77777777" w:rsidR="00E546F5" w:rsidRDefault="00951CE2">
            <w:pPr>
              <w:pStyle w:val="Tier1Bullet"/>
            </w:pPr>
            <w:r>
              <w:t>-</w:t>
            </w:r>
            <w:r>
              <w:tab/>
              <w:t>for equipping the above platforms;</w:t>
            </w:r>
          </w:p>
          <w:p w14:paraId="5910494B" w14:textId="77777777" w:rsidR="00E546F5" w:rsidRDefault="00951CE2">
            <w:pPr>
              <w:pStyle w:val="Tier1Bullet"/>
            </w:pPr>
            <w:r>
              <w:t>-</w:t>
            </w:r>
            <w:r>
              <w:tab/>
              <w:t>for linking these drilling or</w:t>
            </w:r>
            <w:r>
              <w:t xml:space="preserve">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4C" w14:textId="77777777" w:rsidR="00E546F5" w:rsidRDefault="00951CE2">
            <w:pPr>
              <w:pStyle w:val="NormalinTable"/>
            </w:pPr>
            <w:r>
              <w:t>0.0%</w:t>
            </w:r>
          </w:p>
        </w:tc>
      </w:tr>
      <w:tr w:rsidR="00E546F5" w14:paraId="591049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4E" w14:textId="77777777" w:rsidR="00E546F5" w:rsidRDefault="00951CE2">
            <w:pPr>
              <w:pStyle w:val="NormalinTable"/>
            </w:pPr>
            <w:r>
              <w:t>7019110000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4F" w14:textId="77777777" w:rsidR="00E546F5" w:rsidRDefault="00951CE2">
            <w:pPr>
              <w:pStyle w:val="Tier1"/>
            </w:pPr>
            <w:r>
              <w:t>Glass fibres (including glass wool) and articles thereof (for example, yarn, woven fabrics)</w:t>
            </w:r>
          </w:p>
          <w:p w14:paraId="59104950" w14:textId="77777777" w:rsidR="00E546F5" w:rsidRDefault="00951CE2">
            <w:pPr>
              <w:pStyle w:val="Tier2"/>
            </w:pPr>
            <w:r>
              <w:t>-</w:t>
            </w:r>
            <w:r>
              <w:tab/>
              <w:t>Slivers, rovings, yarn and chopped strands</w:t>
            </w:r>
          </w:p>
          <w:p w14:paraId="59104951" w14:textId="77777777" w:rsidR="00E546F5" w:rsidRDefault="00951CE2">
            <w:pPr>
              <w:pStyle w:val="Tier3"/>
            </w:pPr>
            <w:r>
              <w:t>-</w:t>
            </w:r>
            <w:r>
              <w:tab/>
              <w:t>-</w:t>
            </w:r>
            <w:r>
              <w:tab/>
              <w:t>Chopped strands, of a length of not more than 50 mm</w:t>
            </w:r>
          </w:p>
          <w:p w14:paraId="59104952" w14:textId="77777777" w:rsidR="00E546F5" w:rsidRDefault="00951CE2">
            <w:pPr>
              <w:pStyle w:val="Tier3Bullet"/>
            </w:pPr>
            <w:r>
              <w:tab/>
            </w:r>
            <w:r>
              <w:tab/>
              <w:t>-</w:t>
            </w:r>
            <w:r>
              <w:tab/>
            </w:r>
            <w:r>
              <w:t>for incorporation in ships, boats or other vessels listed in Table 1, for the purposes of their construction, repair, maintenance or conversion;</w:t>
            </w:r>
          </w:p>
          <w:p w14:paraId="59104953" w14:textId="77777777" w:rsidR="00E546F5" w:rsidRDefault="00951CE2">
            <w:pPr>
              <w:pStyle w:val="Tier3Bullet"/>
            </w:pPr>
            <w:r>
              <w:tab/>
            </w:r>
            <w:r>
              <w:tab/>
              <w:t>-</w:t>
            </w:r>
            <w:r>
              <w:tab/>
              <w:t>for fitting to or equipping such ships, boats or other vessels;</w:t>
            </w:r>
          </w:p>
          <w:p w14:paraId="59104954"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4955" w14:textId="77777777" w:rsidR="00E546F5" w:rsidRDefault="00951CE2">
            <w:pPr>
              <w:pStyle w:val="Tier3Bullet"/>
            </w:pPr>
            <w:r>
              <w:tab/>
            </w:r>
            <w:r>
              <w:tab/>
              <w:t>-</w:t>
            </w:r>
            <w:r>
              <w:tab/>
              <w:t>for equipping the above platforms;</w:t>
            </w:r>
          </w:p>
          <w:p w14:paraId="59104956"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57" w14:textId="77777777" w:rsidR="00E546F5" w:rsidRDefault="00951CE2">
            <w:pPr>
              <w:pStyle w:val="NormalinTable"/>
            </w:pPr>
            <w:r>
              <w:t>0.0%</w:t>
            </w:r>
          </w:p>
        </w:tc>
      </w:tr>
      <w:tr w:rsidR="00E546F5" w14:paraId="591049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59" w14:textId="77777777" w:rsidR="00E546F5" w:rsidRDefault="00951CE2">
            <w:pPr>
              <w:pStyle w:val="NormalinTable"/>
            </w:pPr>
            <w:r>
              <w:t>7019120000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5A" w14:textId="77777777" w:rsidR="00E546F5" w:rsidRDefault="00951CE2">
            <w:pPr>
              <w:pStyle w:val="Tier1"/>
            </w:pPr>
            <w:r>
              <w:t>Glass fibres (including glass wool) and articles thereof (for example, yarn, woven fabrics)</w:t>
            </w:r>
          </w:p>
          <w:p w14:paraId="5910495B" w14:textId="77777777" w:rsidR="00E546F5" w:rsidRDefault="00951CE2">
            <w:pPr>
              <w:pStyle w:val="Tier2"/>
            </w:pPr>
            <w:r>
              <w:t>-</w:t>
            </w:r>
            <w:r>
              <w:tab/>
              <w:t>Slivers, rovings, yarn and chopped strands</w:t>
            </w:r>
          </w:p>
          <w:p w14:paraId="5910495C" w14:textId="77777777" w:rsidR="00E546F5" w:rsidRDefault="00951CE2">
            <w:pPr>
              <w:pStyle w:val="Tier3"/>
            </w:pPr>
            <w:r>
              <w:t>-</w:t>
            </w:r>
            <w:r>
              <w:tab/>
              <w:t>-</w:t>
            </w:r>
            <w:r>
              <w:tab/>
              <w:t>Rovings</w:t>
            </w:r>
          </w:p>
          <w:p w14:paraId="5910495D"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495E" w14:textId="77777777" w:rsidR="00E546F5" w:rsidRDefault="00951CE2">
            <w:pPr>
              <w:pStyle w:val="Tier3Bullet"/>
            </w:pPr>
            <w:r>
              <w:tab/>
            </w:r>
            <w:r>
              <w:tab/>
              <w:t>-</w:t>
            </w:r>
            <w:r>
              <w:tab/>
              <w:t>for fitting to or equipping such ships, boats or other vessels;</w:t>
            </w:r>
          </w:p>
          <w:p w14:paraId="5910495F"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4960" w14:textId="77777777" w:rsidR="00E546F5" w:rsidRDefault="00951CE2">
            <w:pPr>
              <w:pStyle w:val="Tier3Bullet"/>
            </w:pPr>
            <w:r>
              <w:tab/>
            </w:r>
            <w:r>
              <w:tab/>
              <w:t>-</w:t>
            </w:r>
            <w:r>
              <w:tab/>
              <w:t>for equipping the above platforms;</w:t>
            </w:r>
          </w:p>
          <w:p w14:paraId="59104961"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62" w14:textId="77777777" w:rsidR="00E546F5" w:rsidRDefault="00951CE2">
            <w:pPr>
              <w:pStyle w:val="NormalinTable"/>
            </w:pPr>
            <w:r>
              <w:t>0.0%</w:t>
            </w:r>
          </w:p>
        </w:tc>
      </w:tr>
      <w:tr w:rsidR="00E546F5" w14:paraId="591049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64" w14:textId="77777777" w:rsidR="00E546F5" w:rsidRDefault="00951CE2">
            <w:pPr>
              <w:pStyle w:val="NormalinTable"/>
            </w:pPr>
            <w:r>
              <w:t>7019190000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65" w14:textId="77777777" w:rsidR="00E546F5" w:rsidRDefault="00951CE2">
            <w:pPr>
              <w:pStyle w:val="Tier1"/>
            </w:pPr>
            <w:r>
              <w:t>Glass fibres (including glass wool) and articles thereof (for example, yarn, woven fabrics)</w:t>
            </w:r>
          </w:p>
          <w:p w14:paraId="59104966" w14:textId="77777777" w:rsidR="00E546F5" w:rsidRDefault="00951CE2">
            <w:pPr>
              <w:pStyle w:val="Tier2"/>
            </w:pPr>
            <w:r>
              <w:t>-</w:t>
            </w:r>
            <w:r>
              <w:tab/>
              <w:t>Slivers, rovings, yarn and chopped strands</w:t>
            </w:r>
          </w:p>
          <w:p w14:paraId="59104967" w14:textId="77777777" w:rsidR="00E546F5" w:rsidRDefault="00951CE2">
            <w:pPr>
              <w:pStyle w:val="Tier3"/>
            </w:pPr>
            <w:r>
              <w:t>-</w:t>
            </w:r>
            <w:r>
              <w:tab/>
              <w:t>-</w:t>
            </w:r>
            <w:r>
              <w:tab/>
              <w:t>Other</w:t>
            </w:r>
          </w:p>
          <w:p w14:paraId="59104968" w14:textId="77777777" w:rsidR="00E546F5" w:rsidRDefault="00951CE2">
            <w:pPr>
              <w:pStyle w:val="Tier3Bullet"/>
            </w:pPr>
            <w:r>
              <w:tab/>
            </w:r>
            <w:r>
              <w:tab/>
              <w:t>-</w:t>
            </w:r>
            <w:r>
              <w:tab/>
              <w:t>for incorporation in ships, boats or other vessels listed in Table 1, for the p</w:t>
            </w:r>
            <w:r>
              <w:t>urposes of their construction, repair, maintenance or conversion;</w:t>
            </w:r>
          </w:p>
          <w:p w14:paraId="59104969" w14:textId="77777777" w:rsidR="00E546F5" w:rsidRDefault="00951CE2">
            <w:pPr>
              <w:pStyle w:val="Tier3Bullet"/>
            </w:pPr>
            <w:r>
              <w:tab/>
            </w:r>
            <w:r>
              <w:tab/>
              <w:t>-</w:t>
            </w:r>
            <w:r>
              <w:tab/>
              <w:t>for fitting to or equipping such ships, boats or other vessels;</w:t>
            </w:r>
          </w:p>
          <w:p w14:paraId="5910496A"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96B" w14:textId="77777777" w:rsidR="00E546F5" w:rsidRDefault="00951CE2">
            <w:pPr>
              <w:pStyle w:val="Tier3Bullet"/>
            </w:pPr>
            <w:r>
              <w:tab/>
            </w:r>
            <w:r>
              <w:tab/>
              <w:t>-</w:t>
            </w:r>
            <w:r>
              <w:tab/>
              <w:t>for equipping the above platforms;</w:t>
            </w:r>
          </w:p>
          <w:p w14:paraId="5910496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6D" w14:textId="77777777" w:rsidR="00E546F5" w:rsidRDefault="00951CE2">
            <w:pPr>
              <w:pStyle w:val="NormalinTable"/>
            </w:pPr>
            <w:r>
              <w:t>0.0%</w:t>
            </w:r>
          </w:p>
        </w:tc>
      </w:tr>
      <w:tr w:rsidR="00E546F5" w14:paraId="591049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6F" w14:textId="77777777" w:rsidR="00E546F5" w:rsidRDefault="00951CE2">
            <w:pPr>
              <w:pStyle w:val="NormalinTable"/>
            </w:pPr>
            <w:r>
              <w:t>7019310010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70" w14:textId="77777777" w:rsidR="00E546F5" w:rsidRDefault="00951CE2">
            <w:pPr>
              <w:pStyle w:val="Tier1"/>
            </w:pPr>
            <w:r>
              <w:t>Glass fibres</w:t>
            </w:r>
            <w:r>
              <w:t xml:space="preserve"> (including glass wool) and articles thereof (for example, yarn, woven fabrics)</w:t>
            </w:r>
          </w:p>
          <w:p w14:paraId="59104971" w14:textId="77777777" w:rsidR="00E546F5" w:rsidRDefault="00951CE2">
            <w:pPr>
              <w:pStyle w:val="Tier2"/>
            </w:pPr>
            <w:r>
              <w:t>-</w:t>
            </w:r>
            <w:r>
              <w:tab/>
              <w:t>Thin sheets (voiles), webs, mats, mattresses, boards and similar non-woven products</w:t>
            </w:r>
          </w:p>
          <w:p w14:paraId="59104972" w14:textId="77777777" w:rsidR="00E546F5" w:rsidRDefault="00951CE2">
            <w:pPr>
              <w:pStyle w:val="Tier3"/>
            </w:pPr>
            <w:r>
              <w:t>-</w:t>
            </w:r>
            <w:r>
              <w:tab/>
              <w:t>-</w:t>
            </w:r>
            <w:r>
              <w:tab/>
              <w:t>Mats</w:t>
            </w:r>
          </w:p>
          <w:p w14:paraId="59104973" w14:textId="77777777" w:rsidR="00E546F5" w:rsidRDefault="00951CE2">
            <w:pPr>
              <w:pStyle w:val="Tier4"/>
            </w:pPr>
            <w:r>
              <w:t>-</w:t>
            </w:r>
            <w:r>
              <w:tab/>
              <w:t>-</w:t>
            </w:r>
            <w:r>
              <w:tab/>
              <w:t>-</w:t>
            </w:r>
            <w:r>
              <w:tab/>
              <w:t xml:space="preserve">Of low moisture absorption capacity, intended for certain types of </w:t>
            </w:r>
            <w:r>
              <w:t>aircraft</w:t>
            </w:r>
          </w:p>
          <w:p w14:paraId="59104974"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75" w14:textId="77777777" w:rsidR="00E546F5" w:rsidRDefault="00951CE2">
            <w:pPr>
              <w:pStyle w:val="NormalinTable"/>
            </w:pPr>
            <w:r>
              <w:t>0.0%</w:t>
            </w:r>
          </w:p>
        </w:tc>
      </w:tr>
      <w:tr w:rsidR="00E546F5" w14:paraId="591049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77" w14:textId="77777777" w:rsidR="00E546F5" w:rsidRDefault="00951CE2">
            <w:pPr>
              <w:pStyle w:val="NormalinTable"/>
            </w:pPr>
            <w:r>
              <w:t>7019310090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78" w14:textId="77777777" w:rsidR="00E546F5" w:rsidRDefault="00951CE2">
            <w:pPr>
              <w:pStyle w:val="Tier1"/>
            </w:pPr>
            <w:r>
              <w:t>Glass fibres (including glass wool) and</w:t>
            </w:r>
            <w:r>
              <w:t xml:space="preserve"> articles thereof (for example, yarn, woven fabrics)</w:t>
            </w:r>
          </w:p>
          <w:p w14:paraId="59104979" w14:textId="77777777" w:rsidR="00E546F5" w:rsidRDefault="00951CE2">
            <w:pPr>
              <w:pStyle w:val="Tier2"/>
            </w:pPr>
            <w:r>
              <w:t>-</w:t>
            </w:r>
            <w:r>
              <w:tab/>
              <w:t>Thin sheets (voiles), webs, mats, mattresses, boards and similar non-woven products</w:t>
            </w:r>
          </w:p>
          <w:p w14:paraId="5910497A" w14:textId="77777777" w:rsidR="00E546F5" w:rsidRDefault="00951CE2">
            <w:pPr>
              <w:pStyle w:val="Tier3"/>
            </w:pPr>
            <w:r>
              <w:t>-</w:t>
            </w:r>
            <w:r>
              <w:tab/>
              <w:t>-</w:t>
            </w:r>
            <w:r>
              <w:tab/>
              <w:t>Mats</w:t>
            </w:r>
          </w:p>
          <w:p w14:paraId="5910497B" w14:textId="77777777" w:rsidR="00E546F5" w:rsidRDefault="00951CE2">
            <w:pPr>
              <w:pStyle w:val="Tier4"/>
            </w:pPr>
            <w:r>
              <w:t>-</w:t>
            </w:r>
            <w:r>
              <w:tab/>
              <w:t>-</w:t>
            </w:r>
            <w:r>
              <w:tab/>
              <w:t>-</w:t>
            </w:r>
            <w:r>
              <w:tab/>
              <w:t>Other</w:t>
            </w:r>
          </w:p>
          <w:p w14:paraId="5910497C"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497D" w14:textId="77777777" w:rsidR="00E546F5" w:rsidRDefault="00951CE2">
            <w:pPr>
              <w:pStyle w:val="Tier4Bullet"/>
            </w:pPr>
            <w:r>
              <w:tab/>
            </w:r>
            <w:r>
              <w:tab/>
            </w:r>
            <w:r>
              <w:tab/>
              <w:t>-</w:t>
            </w:r>
            <w:r>
              <w:tab/>
              <w:t>for fitting to or equipping such ships, boats or other vessels;</w:t>
            </w:r>
          </w:p>
          <w:p w14:paraId="5910497E"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497F" w14:textId="77777777" w:rsidR="00E546F5" w:rsidRDefault="00951CE2">
            <w:pPr>
              <w:pStyle w:val="Tier4Bullet"/>
            </w:pPr>
            <w:r>
              <w:tab/>
            </w:r>
            <w:r>
              <w:tab/>
            </w:r>
            <w:r>
              <w:tab/>
              <w:t>-</w:t>
            </w:r>
            <w:r>
              <w:tab/>
              <w:t>for equipping the above platforms;</w:t>
            </w:r>
          </w:p>
          <w:p w14:paraId="5910498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81" w14:textId="77777777" w:rsidR="00E546F5" w:rsidRDefault="00951CE2">
            <w:pPr>
              <w:pStyle w:val="NormalinTable"/>
            </w:pPr>
            <w:r>
              <w:t>0.0%</w:t>
            </w:r>
          </w:p>
        </w:tc>
      </w:tr>
      <w:tr w:rsidR="00E546F5" w14:paraId="591049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83" w14:textId="77777777" w:rsidR="00E546F5" w:rsidRDefault="00951CE2">
            <w:pPr>
              <w:pStyle w:val="NormalinTable"/>
            </w:pPr>
            <w:r>
              <w:t>7019320010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84" w14:textId="77777777" w:rsidR="00E546F5" w:rsidRDefault="00951CE2">
            <w:pPr>
              <w:pStyle w:val="Tier1"/>
            </w:pPr>
            <w:r>
              <w:t>Glass fibres (in</w:t>
            </w:r>
            <w:r>
              <w:t>cluding glass wool) and articles thereof (for example, yarn, woven fabrics)</w:t>
            </w:r>
          </w:p>
          <w:p w14:paraId="59104985" w14:textId="77777777" w:rsidR="00E546F5" w:rsidRDefault="00951CE2">
            <w:pPr>
              <w:pStyle w:val="Tier2"/>
            </w:pPr>
            <w:r>
              <w:t>-</w:t>
            </w:r>
            <w:r>
              <w:tab/>
              <w:t>Thin sheets (voiles), webs, mats, mattresses, boards and similar non-woven products</w:t>
            </w:r>
          </w:p>
          <w:p w14:paraId="59104986" w14:textId="77777777" w:rsidR="00E546F5" w:rsidRDefault="00951CE2">
            <w:pPr>
              <w:pStyle w:val="Tier3"/>
            </w:pPr>
            <w:r>
              <w:t>-</w:t>
            </w:r>
            <w:r>
              <w:tab/>
              <w:t>-</w:t>
            </w:r>
            <w:r>
              <w:tab/>
              <w:t>Thin sheets (voiles)</w:t>
            </w:r>
          </w:p>
          <w:p w14:paraId="59104987" w14:textId="77777777" w:rsidR="00E546F5" w:rsidRDefault="00951CE2">
            <w:pPr>
              <w:pStyle w:val="Tier4"/>
            </w:pPr>
            <w:r>
              <w:t>-</w:t>
            </w:r>
            <w:r>
              <w:tab/>
              <w:t>-</w:t>
            </w:r>
            <w:r>
              <w:tab/>
              <w:t>-</w:t>
            </w:r>
            <w:r>
              <w:tab/>
              <w:t xml:space="preserve">Of low moisture absorption capacity, intended for </w:t>
            </w:r>
            <w:r>
              <w:t>certain types of aircraft</w:t>
            </w:r>
          </w:p>
          <w:p w14:paraId="59104988"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89" w14:textId="77777777" w:rsidR="00E546F5" w:rsidRDefault="00951CE2">
            <w:pPr>
              <w:pStyle w:val="NormalinTable"/>
            </w:pPr>
            <w:r>
              <w:t>0.0%</w:t>
            </w:r>
          </w:p>
        </w:tc>
      </w:tr>
      <w:tr w:rsidR="00E546F5" w14:paraId="591049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8B" w14:textId="77777777" w:rsidR="00E546F5" w:rsidRDefault="00951CE2">
            <w:pPr>
              <w:pStyle w:val="NormalinTable"/>
            </w:pPr>
            <w:r>
              <w:t>7019320090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8C" w14:textId="77777777" w:rsidR="00E546F5" w:rsidRDefault="00951CE2">
            <w:pPr>
              <w:pStyle w:val="Tier1"/>
            </w:pPr>
            <w:r>
              <w:t>Glass fibres (includin</w:t>
            </w:r>
            <w:r>
              <w:t>g glass wool) and articles thereof (for example, yarn, woven fabrics)</w:t>
            </w:r>
          </w:p>
          <w:p w14:paraId="5910498D" w14:textId="77777777" w:rsidR="00E546F5" w:rsidRDefault="00951CE2">
            <w:pPr>
              <w:pStyle w:val="Tier2"/>
            </w:pPr>
            <w:r>
              <w:t>-</w:t>
            </w:r>
            <w:r>
              <w:tab/>
              <w:t>Thin sheets (voiles), webs, mats, mattresses, boards and similar non-woven products</w:t>
            </w:r>
          </w:p>
          <w:p w14:paraId="5910498E" w14:textId="77777777" w:rsidR="00E546F5" w:rsidRDefault="00951CE2">
            <w:pPr>
              <w:pStyle w:val="Tier3"/>
            </w:pPr>
            <w:r>
              <w:t>-</w:t>
            </w:r>
            <w:r>
              <w:tab/>
              <w:t>-</w:t>
            </w:r>
            <w:r>
              <w:tab/>
              <w:t>Thin sheets (voiles)</w:t>
            </w:r>
          </w:p>
          <w:p w14:paraId="5910498F" w14:textId="77777777" w:rsidR="00E546F5" w:rsidRDefault="00951CE2">
            <w:pPr>
              <w:pStyle w:val="Tier4"/>
            </w:pPr>
            <w:r>
              <w:t>-</w:t>
            </w:r>
            <w:r>
              <w:tab/>
              <w:t>-</w:t>
            </w:r>
            <w:r>
              <w:tab/>
              <w:t>-</w:t>
            </w:r>
            <w:r>
              <w:tab/>
              <w:t>Other</w:t>
            </w:r>
          </w:p>
          <w:p w14:paraId="59104990"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4991" w14:textId="77777777" w:rsidR="00E546F5" w:rsidRDefault="00951CE2">
            <w:pPr>
              <w:pStyle w:val="Tier4Bullet"/>
            </w:pPr>
            <w:r>
              <w:tab/>
            </w:r>
            <w:r>
              <w:tab/>
            </w:r>
            <w:r>
              <w:tab/>
              <w:t>-</w:t>
            </w:r>
            <w:r>
              <w:tab/>
              <w:t>for fitting to or equipping such ships, boats or other vessels;</w:t>
            </w:r>
          </w:p>
          <w:p w14:paraId="59104992"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4993" w14:textId="77777777" w:rsidR="00E546F5" w:rsidRDefault="00951CE2">
            <w:pPr>
              <w:pStyle w:val="Tier4Bullet"/>
            </w:pPr>
            <w:r>
              <w:tab/>
            </w:r>
            <w:r>
              <w:tab/>
            </w:r>
            <w:r>
              <w:tab/>
              <w:t>-</w:t>
            </w:r>
            <w:r>
              <w:tab/>
              <w:t>for equipping the above platforms;</w:t>
            </w:r>
          </w:p>
          <w:p w14:paraId="5910499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95" w14:textId="77777777" w:rsidR="00E546F5" w:rsidRDefault="00951CE2">
            <w:pPr>
              <w:pStyle w:val="NormalinTable"/>
            </w:pPr>
            <w:r>
              <w:t>0.0%</w:t>
            </w:r>
          </w:p>
        </w:tc>
      </w:tr>
      <w:tr w:rsidR="00E546F5" w14:paraId="591049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97" w14:textId="77777777" w:rsidR="00E546F5" w:rsidRDefault="00951CE2">
            <w:pPr>
              <w:pStyle w:val="NormalinTable"/>
            </w:pPr>
            <w:r>
              <w:t>7019390020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98" w14:textId="77777777" w:rsidR="00E546F5" w:rsidRDefault="00951CE2">
            <w:pPr>
              <w:pStyle w:val="Tier1"/>
            </w:pPr>
            <w:r>
              <w:t>Glass fibres (including glass wool) and articles thereof (for example, yarn, woven fabrics)</w:t>
            </w:r>
          </w:p>
          <w:p w14:paraId="59104999" w14:textId="77777777" w:rsidR="00E546F5" w:rsidRDefault="00951CE2">
            <w:pPr>
              <w:pStyle w:val="Tier2"/>
            </w:pPr>
            <w:r>
              <w:t>-</w:t>
            </w:r>
            <w:r>
              <w:tab/>
              <w:t>Thin sheets (voiles), webs, mats, mattresses, boards and similar non-woven products</w:t>
            </w:r>
          </w:p>
          <w:p w14:paraId="5910499A" w14:textId="77777777" w:rsidR="00E546F5" w:rsidRDefault="00951CE2">
            <w:pPr>
              <w:pStyle w:val="Tier3"/>
            </w:pPr>
            <w:r>
              <w:t>-</w:t>
            </w:r>
            <w:r>
              <w:tab/>
              <w:t>-</w:t>
            </w:r>
            <w:r>
              <w:tab/>
              <w:t>Other</w:t>
            </w:r>
          </w:p>
          <w:p w14:paraId="5910499B" w14:textId="77777777" w:rsidR="00E546F5" w:rsidRDefault="00951CE2">
            <w:pPr>
              <w:pStyle w:val="Tier4"/>
            </w:pPr>
            <w:r>
              <w:t>-</w:t>
            </w:r>
            <w:r>
              <w:tab/>
              <w:t>-</w:t>
            </w:r>
            <w:r>
              <w:tab/>
              <w:t>-</w:t>
            </w:r>
            <w:r>
              <w:tab/>
              <w:t xml:space="preserve">Boards and similar non-woven products of low </w:t>
            </w:r>
            <w:r>
              <w:t>moisture absorption capacity, intended for certain types of aircraft</w:t>
            </w:r>
          </w:p>
          <w:p w14:paraId="5910499C"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flying trainers for civil </w:t>
            </w:r>
            <w:r>
              <w:t>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9D" w14:textId="77777777" w:rsidR="00E546F5" w:rsidRDefault="00951CE2">
            <w:pPr>
              <w:pStyle w:val="NormalinTable"/>
            </w:pPr>
            <w:r>
              <w:t>0.0%</w:t>
            </w:r>
          </w:p>
        </w:tc>
      </w:tr>
      <w:tr w:rsidR="00E546F5" w14:paraId="591049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499F" w14:textId="77777777" w:rsidR="00E546F5" w:rsidRDefault="00951CE2">
            <w:pPr>
              <w:pStyle w:val="NormalinTable"/>
            </w:pPr>
            <w:r>
              <w:rPr>
                <w:color w:val="000000"/>
                <w:szCs w:val="16"/>
              </w:rPr>
              <w:t>7019390050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A0" w14:textId="77777777" w:rsidR="00E546F5" w:rsidRDefault="00951CE2">
            <w:pPr>
              <w:pStyle w:val="Tier1"/>
            </w:pPr>
            <w:r>
              <w:rPr>
                <w:color w:val="000000"/>
                <w:szCs w:val="16"/>
              </w:rPr>
              <w:t>Glass fibres (including glass wool) and articles thereof (for example, yarn, woven fabrics)</w:t>
            </w:r>
            <w:r>
              <w:rPr>
                <w:color w:val="000000"/>
                <w:szCs w:val="16"/>
              </w:rPr>
              <w:br/>
            </w:r>
            <w:r>
              <w:rPr>
                <w:color w:val="000000"/>
                <w:szCs w:val="16"/>
              </w:rPr>
              <w:t>- Thin sheets (voiles), webs, mats, mattresses, boards and similar non-woven products</w:t>
            </w:r>
            <w:r>
              <w:rPr>
                <w:color w:val="000000"/>
                <w:szCs w:val="16"/>
              </w:rPr>
              <w:br/>
            </w:r>
            <w:r>
              <w:rPr>
                <w:color w:val="000000"/>
                <w:szCs w:val="16"/>
              </w:rPr>
              <w:t>- - Other</w:t>
            </w:r>
            <w:r>
              <w:rPr>
                <w:color w:val="000000"/>
                <w:szCs w:val="16"/>
              </w:rPr>
              <w:br/>
            </w:r>
            <w:r>
              <w:rPr>
                <w:color w:val="000000"/>
                <w:szCs w:val="16"/>
              </w:rPr>
              <w:t>- - - Non-woven product of non-textile glass fi</w:t>
            </w:r>
            <w:r>
              <w:rPr>
                <w:color w:val="000000"/>
                <w:szCs w:val="16"/>
              </w:rPr>
              <w:t>bre, for the manufacture of air filters or catalysts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A1" w14:textId="77777777" w:rsidR="00E546F5" w:rsidRDefault="00951CE2">
            <w:pPr>
              <w:pStyle w:val="NormalinTable"/>
            </w:pPr>
            <w:r>
              <w:t>0.0%</w:t>
            </w:r>
          </w:p>
        </w:tc>
      </w:tr>
      <w:tr w:rsidR="00E546F5" w14:paraId="591049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49A3" w14:textId="77777777" w:rsidR="00E546F5" w:rsidRDefault="00951CE2">
            <w:pPr>
              <w:pStyle w:val="NormalinTable"/>
              <w:rPr>
                <w:color w:val="000000"/>
                <w:szCs w:val="16"/>
              </w:rPr>
            </w:pPr>
            <w:r>
              <w:rPr>
                <w:color w:val="000000"/>
                <w:szCs w:val="16"/>
              </w:rPr>
              <w:t>7019390081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A4" w14:textId="77777777" w:rsidR="00E546F5" w:rsidRDefault="00951CE2">
            <w:pPr>
              <w:pStyle w:val="Tier1"/>
              <w:rPr>
                <w:color w:val="000000"/>
                <w:szCs w:val="16"/>
              </w:rPr>
            </w:pPr>
            <w:r>
              <w:rPr>
                <w:color w:val="000000"/>
                <w:szCs w:val="16"/>
              </w:rPr>
              <w:t>Glass fibres (including glass wool) and articles thereof (for example, yarn, woven fabrics)</w:t>
            </w:r>
          </w:p>
          <w:p w14:paraId="591049A5" w14:textId="77777777" w:rsidR="00E546F5" w:rsidRDefault="00951CE2">
            <w:pPr>
              <w:pStyle w:val="Tier1"/>
              <w:rPr>
                <w:color w:val="000000"/>
                <w:szCs w:val="16"/>
              </w:rPr>
            </w:pPr>
            <w:r>
              <w:rPr>
                <w:color w:val="000000"/>
                <w:szCs w:val="16"/>
              </w:rPr>
              <w:t>Thin sheets (voiles), webs, mats, mattresses, boards and similar non-woven products</w:t>
            </w:r>
          </w:p>
          <w:p w14:paraId="591049A6" w14:textId="77777777" w:rsidR="00E546F5" w:rsidRDefault="00951CE2">
            <w:pPr>
              <w:pStyle w:val="Tier1"/>
              <w:rPr>
                <w:color w:val="000000"/>
                <w:szCs w:val="16"/>
              </w:rPr>
            </w:pPr>
            <w:r>
              <w:rPr>
                <w:color w:val="000000"/>
                <w:szCs w:val="16"/>
              </w:rPr>
              <w:t>Other</w:t>
            </w:r>
          </w:p>
          <w:p w14:paraId="591049A7" w14:textId="77777777" w:rsidR="00E546F5" w:rsidRDefault="00951CE2">
            <w:pPr>
              <w:pStyle w:val="Tier1"/>
              <w:rPr>
                <w:color w:val="000000"/>
                <w:szCs w:val="16"/>
              </w:rPr>
            </w:pPr>
            <w:r>
              <w:rPr>
                <w:color w:val="000000"/>
                <w:szCs w:val="16"/>
              </w:rPr>
              <w:t>Other</w:t>
            </w:r>
          </w:p>
          <w:p w14:paraId="591049A8" w14:textId="77777777" w:rsidR="00E546F5" w:rsidRDefault="00951CE2">
            <w:pPr>
              <w:pStyle w:val="Tier1"/>
              <w:rPr>
                <w:color w:val="000000"/>
                <w:szCs w:val="16"/>
              </w:rPr>
            </w:pPr>
            <w:r>
              <w:rPr>
                <w:color w:val="000000"/>
                <w:szCs w:val="16"/>
              </w:rPr>
              <w:t>Fabrics of stitched continuous filament glass fibre rovings or yarns, excluding products which are impregnated or pre-impregnated (pre-preg)</w:t>
            </w:r>
          </w:p>
          <w:p w14:paraId="591049A9" w14:textId="77777777" w:rsidR="00E546F5" w:rsidRDefault="00951CE2">
            <w:pPr>
              <w:pStyle w:val="Tier1"/>
              <w:rPr>
                <w:color w:val="000000"/>
                <w:szCs w:val="16"/>
              </w:rPr>
            </w:pPr>
            <w:r>
              <w:rPr>
                <w:color w:val="000000"/>
                <w:szCs w:val="16"/>
              </w:rPr>
              <w:t>Consigned from Morocco</w:t>
            </w:r>
          </w:p>
          <w:p w14:paraId="591049AA" w14:textId="77777777" w:rsidR="00E546F5" w:rsidRDefault="00951CE2">
            <w:pPr>
              <w:pStyle w:val="Tier1"/>
              <w:rPr>
                <w:color w:val="000000"/>
                <w:szCs w:val="16"/>
              </w:rPr>
            </w:pPr>
            <w:r>
              <w:rPr>
                <w:color w:val="000000"/>
                <w:szCs w:val="16"/>
              </w:rPr>
              <w:t>• for incorporation in ships, boats or other vessels listed in Table 1, for the purpos</w:t>
            </w:r>
            <w:r>
              <w:rPr>
                <w:color w:val="000000"/>
                <w:szCs w:val="16"/>
              </w:rPr>
              <w:t>es of their construction, repair, maintenance or conversion;</w:t>
            </w:r>
          </w:p>
          <w:p w14:paraId="591049AB" w14:textId="77777777" w:rsidR="00E546F5" w:rsidRDefault="00951CE2">
            <w:pPr>
              <w:pStyle w:val="Tier1"/>
              <w:rPr>
                <w:color w:val="000000"/>
                <w:szCs w:val="16"/>
              </w:rPr>
            </w:pPr>
            <w:r>
              <w:rPr>
                <w:color w:val="000000"/>
                <w:szCs w:val="16"/>
              </w:rPr>
              <w:t>• for fitting to or equipping such ships, boats or other vessels;</w:t>
            </w:r>
          </w:p>
          <w:p w14:paraId="591049AC" w14:textId="77777777" w:rsidR="00E546F5" w:rsidRDefault="00951CE2">
            <w:pPr>
              <w:pStyle w:val="Tier1"/>
              <w:rPr>
                <w:color w:val="000000"/>
                <w:szCs w:val="16"/>
              </w:rPr>
            </w:pPr>
            <w:r>
              <w:rPr>
                <w:color w:val="000000"/>
                <w:szCs w:val="16"/>
              </w:rPr>
              <w:t>• for incorporation, for the purposes of their construction, repair, maintenance or conversion, in drilling or production platfor</w:t>
            </w:r>
            <w:r>
              <w:rPr>
                <w:color w:val="000000"/>
                <w:szCs w:val="16"/>
              </w:rPr>
              <w:t>ms listed below:</w:t>
            </w:r>
          </w:p>
          <w:p w14:paraId="591049AD" w14:textId="77777777" w:rsidR="00E546F5" w:rsidRDefault="00951CE2">
            <w:pPr>
              <w:pStyle w:val="Tier1"/>
              <w:rPr>
                <w:color w:val="000000"/>
                <w:szCs w:val="16"/>
              </w:rPr>
            </w:pPr>
            <w:r>
              <w:rPr>
                <w:color w:val="000000"/>
                <w:szCs w:val="16"/>
              </w:rPr>
              <w:t xml:space="preserve">   fixed, of subheading ex 8430 49 or floating or submersible of subheading 8905 20;</w:t>
            </w:r>
          </w:p>
          <w:p w14:paraId="591049AE" w14:textId="77777777" w:rsidR="00E546F5" w:rsidRDefault="00951CE2">
            <w:pPr>
              <w:pStyle w:val="Tier1"/>
              <w:rPr>
                <w:color w:val="000000"/>
                <w:szCs w:val="16"/>
              </w:rPr>
            </w:pPr>
            <w:r>
              <w:rPr>
                <w:color w:val="000000"/>
                <w:szCs w:val="16"/>
              </w:rPr>
              <w:t>• for equipping the above platforms;</w:t>
            </w:r>
          </w:p>
          <w:p w14:paraId="591049AF" w14:textId="77777777" w:rsidR="00E546F5" w:rsidRDefault="00951CE2">
            <w:pPr>
              <w:pStyle w:val="Tier1"/>
              <w:rPr>
                <w:color w:val="000000"/>
                <w:szCs w:val="16"/>
              </w:rPr>
            </w:pPr>
            <w:r>
              <w:rPr>
                <w:color w:val="000000"/>
                <w:szCs w:val="16"/>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B0" w14:textId="77777777" w:rsidR="00E546F5" w:rsidRDefault="00951CE2">
            <w:pPr>
              <w:pStyle w:val="NormalinTable"/>
            </w:pPr>
            <w:r>
              <w:t>0.0%</w:t>
            </w:r>
          </w:p>
        </w:tc>
      </w:tr>
      <w:tr w:rsidR="00E546F5" w14:paraId="591049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49B2" w14:textId="77777777" w:rsidR="00E546F5" w:rsidRDefault="00951CE2">
            <w:pPr>
              <w:pStyle w:val="NormalinTable"/>
              <w:rPr>
                <w:color w:val="000000"/>
                <w:szCs w:val="16"/>
              </w:rPr>
            </w:pPr>
            <w:r>
              <w:rPr>
                <w:color w:val="000000"/>
                <w:szCs w:val="16"/>
              </w:rPr>
              <w:t>7019390082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B3" w14:textId="77777777" w:rsidR="00E546F5" w:rsidRDefault="00951CE2">
            <w:pPr>
              <w:pStyle w:val="Tier1"/>
              <w:rPr>
                <w:color w:val="000000"/>
                <w:szCs w:val="16"/>
              </w:rPr>
            </w:pPr>
            <w:r>
              <w:rPr>
                <w:color w:val="000000"/>
                <w:szCs w:val="16"/>
              </w:rPr>
              <w:t xml:space="preserve">Glass fibres </w:t>
            </w:r>
            <w:r>
              <w:rPr>
                <w:color w:val="000000"/>
                <w:szCs w:val="16"/>
              </w:rPr>
              <w:t>(including glass wool) and articles thereof (for example, yarn, woven fabrics)</w:t>
            </w:r>
          </w:p>
          <w:p w14:paraId="591049B4" w14:textId="77777777" w:rsidR="00E546F5" w:rsidRDefault="00951CE2">
            <w:pPr>
              <w:pStyle w:val="Tier1"/>
              <w:rPr>
                <w:color w:val="000000"/>
                <w:szCs w:val="16"/>
              </w:rPr>
            </w:pPr>
            <w:r>
              <w:rPr>
                <w:color w:val="000000"/>
                <w:szCs w:val="16"/>
              </w:rPr>
              <w:t>Thin sheets (voiles), webs, mats, mattresses, boards and similar non-woven products</w:t>
            </w:r>
          </w:p>
          <w:p w14:paraId="591049B5" w14:textId="77777777" w:rsidR="00E546F5" w:rsidRDefault="00951CE2">
            <w:pPr>
              <w:pStyle w:val="Tier1"/>
              <w:rPr>
                <w:color w:val="000000"/>
                <w:szCs w:val="16"/>
              </w:rPr>
            </w:pPr>
            <w:r>
              <w:rPr>
                <w:color w:val="000000"/>
                <w:szCs w:val="16"/>
              </w:rPr>
              <w:t>Other</w:t>
            </w:r>
          </w:p>
          <w:p w14:paraId="591049B6" w14:textId="77777777" w:rsidR="00E546F5" w:rsidRDefault="00951CE2">
            <w:pPr>
              <w:pStyle w:val="Tier1"/>
              <w:rPr>
                <w:color w:val="000000"/>
                <w:szCs w:val="16"/>
              </w:rPr>
            </w:pPr>
            <w:r>
              <w:rPr>
                <w:color w:val="000000"/>
                <w:szCs w:val="16"/>
              </w:rPr>
              <w:t>Other</w:t>
            </w:r>
          </w:p>
          <w:p w14:paraId="591049B7" w14:textId="77777777" w:rsidR="00E546F5" w:rsidRDefault="00951CE2">
            <w:pPr>
              <w:pStyle w:val="Tier1"/>
              <w:rPr>
                <w:color w:val="000000"/>
                <w:szCs w:val="16"/>
              </w:rPr>
            </w:pPr>
            <w:r>
              <w:rPr>
                <w:color w:val="000000"/>
                <w:szCs w:val="16"/>
              </w:rPr>
              <w:t>Fabrics of stitched continuous filament glass fibre rovings or yarns, excluding p</w:t>
            </w:r>
            <w:r>
              <w:rPr>
                <w:color w:val="000000"/>
                <w:szCs w:val="16"/>
              </w:rPr>
              <w:t>roducts which are impregnated or pre-impregnated (pre-preg)</w:t>
            </w:r>
          </w:p>
          <w:p w14:paraId="591049B8" w14:textId="77777777" w:rsidR="00E546F5" w:rsidRDefault="00951CE2">
            <w:pPr>
              <w:pStyle w:val="Tier1"/>
              <w:rPr>
                <w:color w:val="000000"/>
                <w:szCs w:val="16"/>
              </w:rPr>
            </w:pPr>
            <w:r>
              <w:rPr>
                <w:color w:val="000000"/>
                <w:szCs w:val="16"/>
              </w:rPr>
              <w:t>Other</w:t>
            </w:r>
          </w:p>
          <w:p w14:paraId="591049B9" w14:textId="77777777" w:rsidR="00E546F5" w:rsidRDefault="00951CE2">
            <w:pPr>
              <w:pStyle w:val="Tier1"/>
              <w:rPr>
                <w:color w:val="000000"/>
                <w:szCs w:val="16"/>
              </w:rPr>
            </w:pPr>
            <w:r>
              <w:rPr>
                <w:color w:val="000000"/>
                <w:szCs w:val="16"/>
              </w:rPr>
              <w:t>• for incorporation in ships, boats or other vessels listed in Table 1, for the purposes of their construction, repair, maintenance or conversion;</w:t>
            </w:r>
          </w:p>
          <w:p w14:paraId="591049BA" w14:textId="77777777" w:rsidR="00E546F5" w:rsidRDefault="00951CE2">
            <w:pPr>
              <w:pStyle w:val="Tier1"/>
              <w:rPr>
                <w:color w:val="000000"/>
                <w:szCs w:val="16"/>
              </w:rPr>
            </w:pPr>
            <w:r>
              <w:rPr>
                <w:color w:val="000000"/>
                <w:szCs w:val="16"/>
              </w:rPr>
              <w:t>• for fitting to or equipping such ships, b</w:t>
            </w:r>
            <w:r>
              <w:rPr>
                <w:color w:val="000000"/>
                <w:szCs w:val="16"/>
              </w:rPr>
              <w:t>oats or other vessels;</w:t>
            </w:r>
          </w:p>
          <w:p w14:paraId="591049BB" w14:textId="77777777" w:rsidR="00E546F5" w:rsidRDefault="00951CE2">
            <w:pPr>
              <w:pStyle w:val="Tier1"/>
              <w:rPr>
                <w:color w:val="000000"/>
                <w:szCs w:val="16"/>
              </w:rPr>
            </w:pPr>
            <w:r>
              <w:rPr>
                <w:color w:val="000000"/>
                <w:szCs w:val="16"/>
              </w:rPr>
              <w:t>• for incorporation, for the purposes of their construction, repair, maintenance or conversion, in drilling or production platforms listed below:</w:t>
            </w:r>
          </w:p>
          <w:p w14:paraId="591049BC" w14:textId="77777777" w:rsidR="00E546F5" w:rsidRDefault="00951CE2">
            <w:pPr>
              <w:pStyle w:val="Tier1"/>
              <w:rPr>
                <w:color w:val="000000"/>
                <w:szCs w:val="16"/>
              </w:rPr>
            </w:pPr>
            <w:r>
              <w:rPr>
                <w:color w:val="000000"/>
                <w:szCs w:val="16"/>
              </w:rPr>
              <w:t xml:space="preserve">   fixed, of subheading ex 8430 49 or floating or submersible of subheading 8905 20;</w:t>
            </w:r>
          </w:p>
          <w:p w14:paraId="591049BD" w14:textId="77777777" w:rsidR="00E546F5" w:rsidRDefault="00951CE2">
            <w:pPr>
              <w:pStyle w:val="Tier1"/>
              <w:rPr>
                <w:color w:val="000000"/>
                <w:szCs w:val="16"/>
              </w:rPr>
            </w:pPr>
            <w:r>
              <w:rPr>
                <w:color w:val="000000"/>
                <w:szCs w:val="16"/>
              </w:rPr>
              <w:t xml:space="preserve">• </w:t>
            </w:r>
            <w:r>
              <w:rPr>
                <w:color w:val="000000"/>
                <w:szCs w:val="16"/>
              </w:rPr>
              <w:t>for equipping the above platforms;</w:t>
            </w:r>
          </w:p>
          <w:p w14:paraId="591049BE" w14:textId="77777777" w:rsidR="00E546F5" w:rsidRDefault="00951CE2">
            <w:pPr>
              <w:pStyle w:val="Tier1"/>
              <w:rPr>
                <w:color w:val="000000"/>
                <w:szCs w:val="16"/>
              </w:rPr>
            </w:pPr>
            <w:r>
              <w:rPr>
                <w:color w:val="000000"/>
                <w:szCs w:val="16"/>
              </w:rP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BF" w14:textId="77777777" w:rsidR="00E546F5" w:rsidRDefault="00951CE2">
            <w:pPr>
              <w:pStyle w:val="NormalinTable"/>
            </w:pPr>
            <w:r>
              <w:t>0.0%</w:t>
            </w:r>
          </w:p>
        </w:tc>
      </w:tr>
      <w:tr w:rsidR="00E546F5" w14:paraId="591049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C1" w14:textId="77777777" w:rsidR="00E546F5" w:rsidRDefault="00951CE2">
            <w:pPr>
              <w:pStyle w:val="NormalinTable"/>
            </w:pPr>
            <w:r>
              <w:t>7019390090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C2" w14:textId="77777777" w:rsidR="00E546F5" w:rsidRDefault="00951CE2">
            <w:pPr>
              <w:pStyle w:val="Tier1"/>
            </w:pPr>
            <w:r>
              <w:t>Glass fibres (including glass wool) and articles thereof (for example, yarn, woven fabrics)</w:t>
            </w:r>
          </w:p>
          <w:p w14:paraId="591049C3" w14:textId="77777777" w:rsidR="00E546F5" w:rsidRDefault="00951CE2">
            <w:pPr>
              <w:pStyle w:val="Tier2"/>
            </w:pPr>
            <w:r>
              <w:t>-</w:t>
            </w:r>
            <w:r>
              <w:tab/>
              <w:t xml:space="preserve">Thin sheets (voiles), webs, mats, </w:t>
            </w:r>
            <w:r>
              <w:t>mattresses, boards and similar non-woven products</w:t>
            </w:r>
          </w:p>
          <w:p w14:paraId="591049C4" w14:textId="77777777" w:rsidR="00E546F5" w:rsidRDefault="00951CE2">
            <w:pPr>
              <w:pStyle w:val="Tier3"/>
            </w:pPr>
            <w:r>
              <w:t>-</w:t>
            </w:r>
            <w:r>
              <w:tab/>
              <w:t>-</w:t>
            </w:r>
            <w:r>
              <w:tab/>
              <w:t>Other</w:t>
            </w:r>
          </w:p>
          <w:p w14:paraId="591049C5" w14:textId="77777777" w:rsidR="00E546F5" w:rsidRDefault="00951CE2">
            <w:pPr>
              <w:pStyle w:val="Tier4"/>
            </w:pPr>
            <w:r>
              <w:t>-</w:t>
            </w:r>
            <w:r>
              <w:tab/>
              <w:t>-</w:t>
            </w:r>
            <w:r>
              <w:tab/>
              <w:t>-</w:t>
            </w:r>
            <w:r>
              <w:tab/>
              <w:t>Other</w:t>
            </w:r>
          </w:p>
          <w:p w14:paraId="591049C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49C7" w14:textId="77777777" w:rsidR="00E546F5" w:rsidRDefault="00951CE2">
            <w:pPr>
              <w:pStyle w:val="Tier4Bullet"/>
            </w:pPr>
            <w:r>
              <w:tab/>
            </w:r>
            <w:r>
              <w:tab/>
            </w:r>
            <w:r>
              <w:tab/>
              <w:t>-</w:t>
            </w:r>
            <w:r>
              <w:tab/>
              <w:t xml:space="preserve">for fitting to or </w:t>
            </w:r>
            <w:r>
              <w:t>equipping such ships, boats or other vessels;</w:t>
            </w:r>
          </w:p>
          <w:p w14:paraId="591049C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49C9" w14:textId="77777777" w:rsidR="00E546F5" w:rsidRDefault="00951CE2">
            <w:pPr>
              <w:pStyle w:val="Tier4Bullet"/>
            </w:pPr>
            <w:r>
              <w:tab/>
            </w:r>
            <w:r>
              <w:tab/>
            </w:r>
            <w:r>
              <w:tab/>
              <w:t>-</w:t>
            </w:r>
            <w:r>
              <w:tab/>
              <w:t>for equipping the above platforms;</w:t>
            </w:r>
          </w:p>
          <w:p w14:paraId="591049C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CB" w14:textId="77777777" w:rsidR="00E546F5" w:rsidRDefault="00951CE2">
            <w:pPr>
              <w:pStyle w:val="NormalinTable"/>
            </w:pPr>
            <w:r>
              <w:t>0.0%</w:t>
            </w:r>
          </w:p>
        </w:tc>
      </w:tr>
      <w:tr w:rsidR="00E546F5" w14:paraId="591049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CD" w14:textId="77777777" w:rsidR="00E546F5" w:rsidRDefault="00951CE2">
            <w:pPr>
              <w:pStyle w:val="NormalinTable"/>
            </w:pPr>
            <w:r>
              <w:t>7019400000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CE" w14:textId="77777777" w:rsidR="00E546F5" w:rsidRDefault="00951CE2">
            <w:pPr>
              <w:pStyle w:val="Tier1"/>
            </w:pPr>
            <w:r>
              <w:t>Glass fibres (including glass wool) and articles thereof (for example, yarn, woven fabrics)</w:t>
            </w:r>
          </w:p>
          <w:p w14:paraId="591049CF" w14:textId="77777777" w:rsidR="00E546F5" w:rsidRDefault="00951CE2">
            <w:pPr>
              <w:pStyle w:val="Tier2"/>
            </w:pPr>
            <w:r>
              <w:t>-</w:t>
            </w:r>
            <w:r>
              <w:tab/>
              <w:t>Woven fabrics of rovings</w:t>
            </w:r>
          </w:p>
          <w:p w14:paraId="591049D0"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9D1" w14:textId="77777777" w:rsidR="00E546F5" w:rsidRDefault="00951CE2">
            <w:pPr>
              <w:pStyle w:val="Tier2Bullet"/>
            </w:pPr>
            <w:r>
              <w:tab/>
              <w:t>-</w:t>
            </w:r>
            <w:r>
              <w:tab/>
              <w:t>for fitting to or equipping such ships, boats or other vessels;</w:t>
            </w:r>
          </w:p>
          <w:p w14:paraId="591049D2"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9D3" w14:textId="77777777" w:rsidR="00E546F5" w:rsidRDefault="00951CE2">
            <w:pPr>
              <w:pStyle w:val="Tier2Bullet"/>
            </w:pPr>
            <w:r>
              <w:tab/>
              <w:t>-</w:t>
            </w:r>
            <w:r>
              <w:tab/>
              <w:t>for equipping the above platfor</w:t>
            </w:r>
            <w:r>
              <w:t>ms;</w:t>
            </w:r>
          </w:p>
          <w:p w14:paraId="591049D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D5" w14:textId="77777777" w:rsidR="00E546F5" w:rsidRDefault="00951CE2">
            <w:pPr>
              <w:pStyle w:val="NormalinTable"/>
            </w:pPr>
            <w:r>
              <w:t>0.0%</w:t>
            </w:r>
          </w:p>
        </w:tc>
      </w:tr>
      <w:tr w:rsidR="00E546F5" w14:paraId="591049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D7" w14:textId="77777777" w:rsidR="00E546F5" w:rsidRDefault="00951CE2">
            <w:pPr>
              <w:pStyle w:val="NormalinTable"/>
            </w:pPr>
            <w:r>
              <w:t>7019400081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D8" w14:textId="77777777" w:rsidR="00E546F5" w:rsidRDefault="00951CE2">
            <w:pPr>
              <w:pStyle w:val="Tier1"/>
            </w:pPr>
            <w:r>
              <w:t>Glass fibres (including glass wool) and articles thereof (for example, yarn, woven fabrics)</w:t>
            </w:r>
          </w:p>
          <w:p w14:paraId="591049D9" w14:textId="77777777" w:rsidR="00E546F5" w:rsidRDefault="00951CE2">
            <w:pPr>
              <w:pStyle w:val="Tier1"/>
            </w:pPr>
            <w:r>
              <w:t>Woven fabrics of rovings</w:t>
            </w:r>
          </w:p>
          <w:p w14:paraId="591049DA" w14:textId="77777777" w:rsidR="00E546F5" w:rsidRDefault="00951CE2">
            <w:pPr>
              <w:pStyle w:val="Tier1"/>
            </w:pPr>
            <w:r>
              <w:t>Other</w:t>
            </w:r>
          </w:p>
          <w:p w14:paraId="591049DB" w14:textId="77777777" w:rsidR="00E546F5" w:rsidRDefault="00951CE2">
            <w:pPr>
              <w:pStyle w:val="Tier1"/>
            </w:pPr>
            <w:r>
              <w:t>Other</w:t>
            </w:r>
          </w:p>
          <w:p w14:paraId="591049DC" w14:textId="77777777" w:rsidR="00E546F5" w:rsidRDefault="00951CE2">
            <w:pPr>
              <w:pStyle w:val="Tier1"/>
            </w:pPr>
            <w:r>
              <w:t>Fabrics of continuous filament glass</w:t>
            </w:r>
            <w:r>
              <w:t xml:space="preserve"> fibre rovings, whether or not stitched, excluding products which are impregnated or pre-impregnated (pre-preg)</w:t>
            </w:r>
          </w:p>
          <w:p w14:paraId="591049DD" w14:textId="77777777" w:rsidR="00E546F5" w:rsidRDefault="00951CE2">
            <w:pPr>
              <w:pStyle w:val="Tier1"/>
            </w:pPr>
            <w:r>
              <w:t>Consigned from Morocco</w:t>
            </w:r>
          </w:p>
          <w:p w14:paraId="591049DE" w14:textId="77777777" w:rsidR="00E546F5" w:rsidRDefault="00951CE2">
            <w:pPr>
              <w:pStyle w:val="Tier1"/>
            </w:pPr>
            <w:r>
              <w:t xml:space="preserve">• for incorporation in ships, boats or other vessels listed in Table 1, for the purposes of their </w:t>
            </w:r>
            <w:r>
              <w:t>construction, repair, maintenance or conversion;</w:t>
            </w:r>
          </w:p>
          <w:p w14:paraId="591049DF" w14:textId="77777777" w:rsidR="00E546F5" w:rsidRDefault="00951CE2">
            <w:pPr>
              <w:pStyle w:val="Tier1"/>
            </w:pPr>
            <w:r>
              <w:t>• for fitting to or equipping such ships, boats or other vessels;</w:t>
            </w:r>
          </w:p>
          <w:p w14:paraId="591049E0" w14:textId="77777777" w:rsidR="00E546F5" w:rsidRDefault="00951CE2">
            <w:pPr>
              <w:pStyle w:val="Tier1"/>
            </w:pPr>
            <w:r>
              <w:t>• for incorporation, for the purposes of their construction, repair, maintenance or conversion, in drilling or production platforms listed be</w:t>
            </w:r>
            <w:r>
              <w:t>low:</w:t>
            </w:r>
          </w:p>
          <w:p w14:paraId="591049E1" w14:textId="77777777" w:rsidR="00E546F5" w:rsidRDefault="00951CE2">
            <w:pPr>
              <w:pStyle w:val="Tier1"/>
            </w:pPr>
            <w:r>
              <w:t xml:space="preserve">   fixed, of subheading ex 8430 49 or floating or submersible of subheading 8905 20;</w:t>
            </w:r>
          </w:p>
          <w:p w14:paraId="591049E2" w14:textId="77777777" w:rsidR="00E546F5" w:rsidRDefault="00951CE2">
            <w:pPr>
              <w:pStyle w:val="Tier1"/>
            </w:pPr>
            <w:r>
              <w:t>• for equipping the above platforms;</w:t>
            </w:r>
          </w:p>
          <w:p w14:paraId="591049E3"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E4" w14:textId="77777777" w:rsidR="00E546F5" w:rsidRDefault="00951CE2">
            <w:pPr>
              <w:pStyle w:val="NormalinTable"/>
            </w:pPr>
            <w:r>
              <w:t>0.0%</w:t>
            </w:r>
          </w:p>
        </w:tc>
      </w:tr>
      <w:tr w:rsidR="00E546F5" w14:paraId="591049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E6" w14:textId="77777777" w:rsidR="00E546F5" w:rsidRDefault="00951CE2">
            <w:pPr>
              <w:pStyle w:val="NormalinTable"/>
            </w:pPr>
            <w:r>
              <w:t>7019400082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E7" w14:textId="77777777" w:rsidR="00E546F5" w:rsidRDefault="00951CE2">
            <w:pPr>
              <w:pStyle w:val="Tier1"/>
            </w:pPr>
            <w:r>
              <w:t>Glass fibres (including glass wool) and art</w:t>
            </w:r>
            <w:r>
              <w:t>icles thereof (for example, yarn, woven fabrics)</w:t>
            </w:r>
          </w:p>
          <w:p w14:paraId="591049E8" w14:textId="77777777" w:rsidR="00E546F5" w:rsidRDefault="00951CE2">
            <w:pPr>
              <w:pStyle w:val="Tier1"/>
            </w:pPr>
            <w:r>
              <w:t>Woven fabrics of rovings</w:t>
            </w:r>
          </w:p>
          <w:p w14:paraId="591049E9" w14:textId="77777777" w:rsidR="00E546F5" w:rsidRDefault="00951CE2">
            <w:pPr>
              <w:pStyle w:val="Tier1"/>
            </w:pPr>
            <w:r>
              <w:t>Other</w:t>
            </w:r>
          </w:p>
          <w:p w14:paraId="591049EA" w14:textId="77777777" w:rsidR="00E546F5" w:rsidRDefault="00951CE2">
            <w:pPr>
              <w:pStyle w:val="Tier1"/>
            </w:pPr>
            <w:r>
              <w:t>Other</w:t>
            </w:r>
          </w:p>
          <w:p w14:paraId="591049EB" w14:textId="77777777" w:rsidR="00E546F5" w:rsidRDefault="00951CE2">
            <w:pPr>
              <w:pStyle w:val="Tier1"/>
            </w:pPr>
            <w:r>
              <w:t>Fabrics of continuous filament glass fibre rovings, whether or not stitched, excluding products which are impregnated or pre-impregnated (pre-preg)</w:t>
            </w:r>
          </w:p>
          <w:p w14:paraId="591049EC" w14:textId="77777777" w:rsidR="00E546F5" w:rsidRDefault="00951CE2">
            <w:pPr>
              <w:pStyle w:val="Tier1"/>
            </w:pPr>
            <w:r>
              <w:t>Other</w:t>
            </w:r>
          </w:p>
          <w:p w14:paraId="591049ED" w14:textId="77777777" w:rsidR="00E546F5" w:rsidRDefault="00951CE2">
            <w:pPr>
              <w:pStyle w:val="Tier1"/>
            </w:pPr>
            <w:r>
              <w:t xml:space="preserve">• for </w:t>
            </w:r>
            <w:r>
              <w:t>incorporation in ships, boats or other vessels listed in Table 1, for the purposes of their construction, repair, maintenance or conversion;</w:t>
            </w:r>
          </w:p>
          <w:p w14:paraId="591049EE" w14:textId="77777777" w:rsidR="00E546F5" w:rsidRDefault="00951CE2">
            <w:pPr>
              <w:pStyle w:val="Tier1"/>
            </w:pPr>
            <w:r>
              <w:t>• for fitting to or equipping such ships, boats or other vessels;</w:t>
            </w:r>
          </w:p>
          <w:p w14:paraId="591049EF" w14:textId="77777777" w:rsidR="00E546F5" w:rsidRDefault="00951CE2">
            <w:pPr>
              <w:pStyle w:val="Tier1"/>
            </w:pPr>
            <w:r>
              <w:t>• for incorporation, for the purposes of their co</w:t>
            </w:r>
            <w:r>
              <w:t>nstruction, repair, maintenance or conversion, in drilling or production platforms listed below:</w:t>
            </w:r>
          </w:p>
          <w:p w14:paraId="591049F0" w14:textId="77777777" w:rsidR="00E546F5" w:rsidRDefault="00951CE2">
            <w:pPr>
              <w:pStyle w:val="Tier1"/>
            </w:pPr>
            <w:r>
              <w:t xml:space="preserve">   fixed, of subheading ex 8430 49 or floating or submersible of subheading 8905 20;</w:t>
            </w:r>
          </w:p>
          <w:p w14:paraId="591049F1" w14:textId="77777777" w:rsidR="00E546F5" w:rsidRDefault="00951CE2">
            <w:pPr>
              <w:pStyle w:val="Tier1"/>
            </w:pPr>
            <w:r>
              <w:t>• for equipping the above platforms;</w:t>
            </w:r>
          </w:p>
          <w:p w14:paraId="591049F2" w14:textId="77777777" w:rsidR="00E546F5" w:rsidRDefault="00951CE2">
            <w:pPr>
              <w:pStyle w:val="Tier1"/>
            </w:pPr>
            <w:r>
              <w:t>• for linking these drilling or produ</w:t>
            </w:r>
            <w:r>
              <w:t xml:space="preserve">ction platforms to the mainland </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F3" w14:textId="77777777" w:rsidR="00E546F5" w:rsidRDefault="00951CE2">
            <w:pPr>
              <w:pStyle w:val="NormalinTable"/>
            </w:pPr>
            <w:r>
              <w:t>0.0%</w:t>
            </w:r>
          </w:p>
        </w:tc>
      </w:tr>
      <w:tr w:rsidR="00E546F5" w14:paraId="591049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9F5" w14:textId="77777777" w:rsidR="00E546F5" w:rsidRDefault="00951CE2">
            <w:pPr>
              <w:pStyle w:val="NormalinTable"/>
            </w:pPr>
            <w:r>
              <w:t>7019510000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9F6" w14:textId="77777777" w:rsidR="00E546F5" w:rsidRDefault="00951CE2">
            <w:pPr>
              <w:pStyle w:val="Tier1"/>
            </w:pPr>
            <w:r>
              <w:t>Glass fibres (including glass wool) and articles thereof (for example, yarn, woven fabrics)</w:t>
            </w:r>
          </w:p>
          <w:p w14:paraId="591049F7" w14:textId="77777777" w:rsidR="00E546F5" w:rsidRDefault="00951CE2">
            <w:pPr>
              <w:pStyle w:val="Tier2"/>
            </w:pPr>
            <w:r>
              <w:t>-</w:t>
            </w:r>
            <w:r>
              <w:tab/>
              <w:t>Other woven fabrics</w:t>
            </w:r>
          </w:p>
          <w:p w14:paraId="591049F8" w14:textId="77777777" w:rsidR="00E546F5" w:rsidRDefault="00951CE2">
            <w:pPr>
              <w:pStyle w:val="Tier3"/>
            </w:pPr>
            <w:r>
              <w:t>-</w:t>
            </w:r>
            <w:r>
              <w:tab/>
              <w:t>-</w:t>
            </w:r>
            <w:r>
              <w:tab/>
              <w:t>Of a width not exceeding 30 cm</w:t>
            </w:r>
          </w:p>
          <w:p w14:paraId="591049F9"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49FA" w14:textId="77777777" w:rsidR="00E546F5" w:rsidRDefault="00951CE2">
            <w:pPr>
              <w:pStyle w:val="Tier3Bullet"/>
            </w:pPr>
            <w:r>
              <w:tab/>
            </w:r>
            <w:r>
              <w:tab/>
              <w:t>-</w:t>
            </w:r>
            <w:r>
              <w:tab/>
              <w:t>for fitting to or equipping such ships, boats or other vessels;</w:t>
            </w:r>
          </w:p>
          <w:p w14:paraId="591049FB"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49FC" w14:textId="77777777" w:rsidR="00E546F5" w:rsidRDefault="00951CE2">
            <w:pPr>
              <w:pStyle w:val="Tier3Bullet"/>
            </w:pPr>
            <w:r>
              <w:tab/>
            </w:r>
            <w:r>
              <w:tab/>
              <w:t>-</w:t>
            </w:r>
            <w:r>
              <w:tab/>
              <w:t>for equipping the above platforms;</w:t>
            </w:r>
          </w:p>
          <w:p w14:paraId="591049F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9FE" w14:textId="77777777" w:rsidR="00E546F5" w:rsidRDefault="00951CE2">
            <w:pPr>
              <w:pStyle w:val="NormalinTable"/>
            </w:pPr>
            <w:r>
              <w:t>0.0%</w:t>
            </w:r>
          </w:p>
        </w:tc>
      </w:tr>
      <w:tr w:rsidR="00E546F5" w14:paraId="59104A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00" w14:textId="77777777" w:rsidR="00E546F5" w:rsidRDefault="00951CE2">
            <w:pPr>
              <w:pStyle w:val="NormalinTable"/>
            </w:pPr>
            <w:r>
              <w:t>7019520000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01" w14:textId="77777777" w:rsidR="00E546F5" w:rsidRDefault="00951CE2">
            <w:pPr>
              <w:pStyle w:val="Tier1"/>
            </w:pPr>
            <w:r>
              <w:t>Glass fibres (including glass wool) and articles thereof (for example, yarn, woven fabrics)</w:t>
            </w:r>
          </w:p>
          <w:p w14:paraId="59104A02" w14:textId="77777777" w:rsidR="00E546F5" w:rsidRDefault="00951CE2">
            <w:pPr>
              <w:pStyle w:val="Tier2"/>
            </w:pPr>
            <w:r>
              <w:t>-</w:t>
            </w:r>
            <w:r>
              <w:tab/>
              <w:t>Other woven fabrics</w:t>
            </w:r>
          </w:p>
          <w:p w14:paraId="59104A03" w14:textId="77777777" w:rsidR="00E546F5" w:rsidRDefault="00951CE2">
            <w:pPr>
              <w:pStyle w:val="Tier3"/>
            </w:pPr>
            <w:r>
              <w:t>-</w:t>
            </w:r>
            <w:r>
              <w:tab/>
              <w:t>-</w:t>
            </w:r>
            <w:r>
              <w:tab/>
              <w:t>Of a width exceeding 30 cm, plain weave, weighing less than 250 g/m</w:t>
            </w:r>
            <w:r>
              <w:rPr>
                <w:vertAlign w:val="superscript"/>
              </w:rPr>
              <w:t>2</w:t>
            </w:r>
            <w:r>
              <w:t xml:space="preserve">, of filaments measuring per single yarn not more </w:t>
            </w:r>
            <w:r>
              <w:t>than 136 tex</w:t>
            </w:r>
          </w:p>
          <w:p w14:paraId="59104A0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A05" w14:textId="77777777" w:rsidR="00E546F5" w:rsidRDefault="00951CE2">
            <w:pPr>
              <w:pStyle w:val="Tier3Bullet"/>
            </w:pPr>
            <w:r>
              <w:tab/>
            </w:r>
            <w:r>
              <w:tab/>
              <w:t>-</w:t>
            </w:r>
            <w:r>
              <w:tab/>
              <w:t>for fitting to or equipping such ships, boats or other vessels;</w:t>
            </w:r>
          </w:p>
          <w:p w14:paraId="59104A06" w14:textId="77777777" w:rsidR="00E546F5" w:rsidRDefault="00951CE2">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4A07" w14:textId="77777777" w:rsidR="00E546F5" w:rsidRDefault="00951CE2">
            <w:pPr>
              <w:pStyle w:val="Tier3Bullet"/>
            </w:pPr>
            <w:r>
              <w:tab/>
            </w:r>
            <w:r>
              <w:tab/>
              <w:t>-</w:t>
            </w:r>
            <w:r>
              <w:tab/>
              <w:t>for equipping the above platforms;</w:t>
            </w:r>
          </w:p>
          <w:p w14:paraId="59104A08" w14:textId="77777777" w:rsidR="00E546F5" w:rsidRDefault="00951CE2">
            <w:pPr>
              <w:pStyle w:val="Tier3Bullet"/>
            </w:pPr>
            <w:r>
              <w:tab/>
            </w:r>
            <w:r>
              <w:tab/>
              <w:t>-</w:t>
            </w:r>
            <w:r>
              <w:tab/>
              <w:t>for linki</w:t>
            </w:r>
            <w:r>
              <w:t>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09" w14:textId="77777777" w:rsidR="00E546F5" w:rsidRDefault="00951CE2">
            <w:pPr>
              <w:pStyle w:val="NormalinTable"/>
            </w:pPr>
            <w:r>
              <w:t>0.0%</w:t>
            </w:r>
          </w:p>
        </w:tc>
      </w:tr>
      <w:tr w:rsidR="00E546F5" w14:paraId="59104A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0B" w14:textId="77777777" w:rsidR="00E546F5" w:rsidRDefault="00951CE2">
            <w:pPr>
              <w:pStyle w:val="NormalinTable"/>
            </w:pPr>
            <w:r>
              <w:t>7019590000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0C" w14:textId="77777777" w:rsidR="00E546F5" w:rsidRDefault="00951CE2">
            <w:pPr>
              <w:pStyle w:val="Tier1"/>
            </w:pPr>
            <w:r>
              <w:t>Glass fibres (including glass wool) and articles thereof (for example, yarn, woven fabrics)</w:t>
            </w:r>
          </w:p>
          <w:p w14:paraId="59104A0D" w14:textId="77777777" w:rsidR="00E546F5" w:rsidRDefault="00951CE2">
            <w:pPr>
              <w:pStyle w:val="Tier2"/>
            </w:pPr>
            <w:r>
              <w:t>-</w:t>
            </w:r>
            <w:r>
              <w:tab/>
              <w:t>Other woven fabrics</w:t>
            </w:r>
          </w:p>
          <w:p w14:paraId="59104A0E" w14:textId="77777777" w:rsidR="00E546F5" w:rsidRDefault="00951CE2">
            <w:pPr>
              <w:pStyle w:val="Tier3"/>
            </w:pPr>
            <w:r>
              <w:t>-</w:t>
            </w:r>
            <w:r>
              <w:tab/>
              <w:t>-</w:t>
            </w:r>
            <w:r>
              <w:tab/>
              <w:t>Other</w:t>
            </w:r>
          </w:p>
          <w:p w14:paraId="59104A0F"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4A10" w14:textId="77777777" w:rsidR="00E546F5" w:rsidRDefault="00951CE2">
            <w:pPr>
              <w:pStyle w:val="Tier3Bullet"/>
            </w:pPr>
            <w:r>
              <w:tab/>
            </w:r>
            <w:r>
              <w:tab/>
              <w:t>-</w:t>
            </w:r>
            <w:r>
              <w:tab/>
              <w:t>for fitting to or equipping such ships, boats or other vessels;</w:t>
            </w:r>
          </w:p>
          <w:p w14:paraId="59104A11"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4A12" w14:textId="77777777" w:rsidR="00E546F5" w:rsidRDefault="00951CE2">
            <w:pPr>
              <w:pStyle w:val="Tier3Bullet"/>
            </w:pPr>
            <w:r>
              <w:tab/>
            </w:r>
            <w:r>
              <w:tab/>
              <w:t>-</w:t>
            </w:r>
            <w:r>
              <w:tab/>
              <w:t>for equipping the above platforms;</w:t>
            </w:r>
          </w:p>
          <w:p w14:paraId="59104A1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14" w14:textId="77777777" w:rsidR="00E546F5" w:rsidRDefault="00951CE2">
            <w:pPr>
              <w:pStyle w:val="NormalinTable"/>
            </w:pPr>
            <w:r>
              <w:t>0.</w:t>
            </w:r>
            <w:r>
              <w:t>0%</w:t>
            </w:r>
          </w:p>
        </w:tc>
      </w:tr>
      <w:tr w:rsidR="00E546F5" w14:paraId="59104A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16" w14:textId="77777777" w:rsidR="00E546F5" w:rsidRDefault="00951CE2">
            <w:pPr>
              <w:pStyle w:val="NormalinTable"/>
            </w:pPr>
            <w:r>
              <w:t>7019590081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17" w14:textId="77777777" w:rsidR="00E546F5" w:rsidRDefault="00951CE2">
            <w:pPr>
              <w:pStyle w:val="Tier1"/>
            </w:pPr>
            <w:r>
              <w:t>Glass fibres (including glass wool) and articles thereof (for example, yarn, woven fabrics)</w:t>
            </w:r>
          </w:p>
          <w:p w14:paraId="59104A18" w14:textId="77777777" w:rsidR="00E546F5" w:rsidRDefault="00951CE2">
            <w:pPr>
              <w:pStyle w:val="Tier1"/>
            </w:pPr>
            <w:r>
              <w:t>Other woven fabrics</w:t>
            </w:r>
          </w:p>
          <w:p w14:paraId="59104A19" w14:textId="77777777" w:rsidR="00E546F5" w:rsidRDefault="00951CE2">
            <w:pPr>
              <w:pStyle w:val="Tier1"/>
            </w:pPr>
            <w:r>
              <w:t>Other</w:t>
            </w:r>
          </w:p>
          <w:p w14:paraId="59104A1A" w14:textId="77777777" w:rsidR="00E546F5" w:rsidRDefault="00951CE2">
            <w:pPr>
              <w:pStyle w:val="Tier1"/>
            </w:pPr>
            <w:r>
              <w:t>Other</w:t>
            </w:r>
          </w:p>
          <w:p w14:paraId="59104A1B" w14:textId="77777777" w:rsidR="00E546F5" w:rsidRDefault="00951CE2">
            <w:pPr>
              <w:pStyle w:val="Tier1"/>
            </w:pPr>
            <w:r>
              <w:t xml:space="preserve">Fabrics of continuous filament glass fibre rovings or yarns, whether or not stitched, excluding products which are </w:t>
            </w:r>
            <w:r>
              <w:t>impregnated or pre-impregnated (pre-preg)</w:t>
            </w:r>
          </w:p>
          <w:p w14:paraId="59104A1C" w14:textId="77777777" w:rsidR="00E546F5" w:rsidRDefault="00951CE2">
            <w:pPr>
              <w:pStyle w:val="Tier1"/>
            </w:pPr>
            <w:r>
              <w:t>Consigned from Morocco</w:t>
            </w:r>
          </w:p>
          <w:p w14:paraId="59104A1D" w14:textId="77777777" w:rsidR="00E546F5" w:rsidRDefault="00951CE2">
            <w:pPr>
              <w:pStyle w:val="Tier1"/>
            </w:pPr>
            <w:r>
              <w:t>• for incorporation in ships, boats or other vessels listed in Table 1, for the purposes of their construction, repair, maintenance or conversion;</w:t>
            </w:r>
          </w:p>
          <w:p w14:paraId="59104A1E" w14:textId="77777777" w:rsidR="00E546F5" w:rsidRDefault="00951CE2">
            <w:pPr>
              <w:pStyle w:val="Tier1"/>
            </w:pPr>
            <w:r>
              <w:t>• for fitting to or equipping such ships, bo</w:t>
            </w:r>
            <w:r>
              <w:t>ats or other vessels;</w:t>
            </w:r>
          </w:p>
          <w:p w14:paraId="59104A1F" w14:textId="77777777" w:rsidR="00E546F5" w:rsidRDefault="00951CE2">
            <w:pPr>
              <w:pStyle w:val="Tier1"/>
            </w:pPr>
            <w:r>
              <w:t>• for incorporation, for the purposes of their construction, repair, maintenance or conversion, in drilling or production platforms listed below:</w:t>
            </w:r>
          </w:p>
          <w:p w14:paraId="59104A20" w14:textId="77777777" w:rsidR="00E546F5" w:rsidRDefault="00951CE2">
            <w:pPr>
              <w:pStyle w:val="Tier1"/>
            </w:pPr>
            <w:r>
              <w:t xml:space="preserve">   fixed, of subheading ex 8430 49 or floating or submersible of subheading 8905 20;</w:t>
            </w:r>
          </w:p>
          <w:p w14:paraId="59104A21" w14:textId="77777777" w:rsidR="00E546F5" w:rsidRDefault="00951CE2">
            <w:pPr>
              <w:pStyle w:val="Tier1"/>
            </w:pPr>
            <w:r>
              <w:t>• f</w:t>
            </w:r>
            <w:r>
              <w:t>or equipping the above platforms;</w:t>
            </w:r>
          </w:p>
          <w:p w14:paraId="59104A22"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23" w14:textId="77777777" w:rsidR="00E546F5" w:rsidRDefault="00951CE2">
            <w:pPr>
              <w:pStyle w:val="NormalinTable"/>
            </w:pPr>
            <w:r>
              <w:t>0.0%</w:t>
            </w:r>
          </w:p>
        </w:tc>
      </w:tr>
      <w:tr w:rsidR="00E546F5" w14:paraId="59104A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25" w14:textId="77777777" w:rsidR="00E546F5" w:rsidRDefault="00951CE2">
            <w:pPr>
              <w:pStyle w:val="NormalinTable"/>
            </w:pPr>
            <w:r>
              <w:t>7019590082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26" w14:textId="77777777" w:rsidR="00E546F5" w:rsidRDefault="00951CE2">
            <w:pPr>
              <w:pStyle w:val="Tier1"/>
            </w:pPr>
            <w:r>
              <w:t>Glass fibres (including glass wool) and articles thereof (for example, yarn, woven fabrics)</w:t>
            </w:r>
          </w:p>
          <w:p w14:paraId="59104A27" w14:textId="77777777" w:rsidR="00E546F5" w:rsidRDefault="00951CE2">
            <w:pPr>
              <w:pStyle w:val="Tier1"/>
            </w:pPr>
            <w:r>
              <w:t>Other woven fabrics</w:t>
            </w:r>
          </w:p>
          <w:p w14:paraId="59104A28" w14:textId="77777777" w:rsidR="00E546F5" w:rsidRDefault="00951CE2">
            <w:pPr>
              <w:pStyle w:val="Tier1"/>
            </w:pPr>
            <w:r>
              <w:t>Other</w:t>
            </w:r>
          </w:p>
          <w:p w14:paraId="59104A29" w14:textId="77777777" w:rsidR="00E546F5" w:rsidRDefault="00951CE2">
            <w:pPr>
              <w:pStyle w:val="Tier1"/>
            </w:pPr>
            <w:r>
              <w:t>Other</w:t>
            </w:r>
          </w:p>
          <w:p w14:paraId="59104A2A" w14:textId="77777777" w:rsidR="00E546F5" w:rsidRDefault="00951CE2">
            <w:pPr>
              <w:pStyle w:val="Tier1"/>
            </w:pPr>
            <w:r>
              <w:t>Fabrics of continuous filament glass fibre rovings or yarns, whether or not stitched, excluding products which are impregnated or pre-impregnated (pre-preg)</w:t>
            </w:r>
          </w:p>
          <w:p w14:paraId="59104A2B" w14:textId="77777777" w:rsidR="00E546F5" w:rsidRDefault="00951CE2">
            <w:pPr>
              <w:pStyle w:val="Tier1"/>
            </w:pPr>
            <w:r>
              <w:t>Other</w:t>
            </w:r>
          </w:p>
          <w:p w14:paraId="59104A2C" w14:textId="77777777" w:rsidR="00E546F5" w:rsidRDefault="00951CE2">
            <w:pPr>
              <w:pStyle w:val="Tier1"/>
            </w:pPr>
            <w:r>
              <w:t>• for incorporation in ships, boats or other vessels listed in Table 1, for the purposes of t</w:t>
            </w:r>
            <w:r>
              <w:t>heir construction, repair, maintenance or conversion;</w:t>
            </w:r>
          </w:p>
          <w:p w14:paraId="59104A2D" w14:textId="77777777" w:rsidR="00E546F5" w:rsidRDefault="00951CE2">
            <w:pPr>
              <w:pStyle w:val="Tier1"/>
            </w:pPr>
            <w:r>
              <w:t>• for fitting to or equipping such ships, boats or other vessels;</w:t>
            </w:r>
          </w:p>
          <w:p w14:paraId="59104A2E" w14:textId="77777777" w:rsidR="00E546F5" w:rsidRDefault="00951CE2">
            <w:pPr>
              <w:pStyle w:val="Tier1"/>
            </w:pPr>
            <w:r>
              <w:t>• for incorporation, for the purposes of their construction, repair, maintenance or conversion, in drilling or production platforms list</w:t>
            </w:r>
            <w:r>
              <w:t>ed below:</w:t>
            </w:r>
          </w:p>
          <w:p w14:paraId="59104A2F" w14:textId="77777777" w:rsidR="00E546F5" w:rsidRDefault="00951CE2">
            <w:pPr>
              <w:pStyle w:val="Tier1"/>
            </w:pPr>
            <w:r>
              <w:t xml:space="preserve">   fixed, of subheading ex 8430 49 or floating or submersible of subheading 8905 20;</w:t>
            </w:r>
          </w:p>
          <w:p w14:paraId="59104A30" w14:textId="77777777" w:rsidR="00E546F5" w:rsidRDefault="00951CE2">
            <w:pPr>
              <w:pStyle w:val="Tier1"/>
            </w:pPr>
            <w:r>
              <w:t>• for equipping the above platforms;</w:t>
            </w:r>
          </w:p>
          <w:p w14:paraId="59104A31"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32" w14:textId="77777777" w:rsidR="00E546F5" w:rsidRDefault="00951CE2">
            <w:pPr>
              <w:pStyle w:val="NormalinTable"/>
            </w:pPr>
            <w:r>
              <w:t>0.0%</w:t>
            </w:r>
          </w:p>
        </w:tc>
      </w:tr>
      <w:tr w:rsidR="00E546F5" w14:paraId="59104A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34" w14:textId="77777777" w:rsidR="00E546F5" w:rsidRDefault="00951CE2">
            <w:pPr>
              <w:pStyle w:val="NormalinTable"/>
            </w:pPr>
            <w:r>
              <w:t>7019900000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35" w14:textId="77777777" w:rsidR="00E546F5" w:rsidRDefault="00951CE2">
            <w:pPr>
              <w:pStyle w:val="Tier1"/>
            </w:pPr>
            <w:r>
              <w:t xml:space="preserve">Glass fibres (including glass </w:t>
            </w:r>
            <w:r>
              <w:t>wool) and articles thereof (for example, yarn, woven fabrics)</w:t>
            </w:r>
          </w:p>
          <w:p w14:paraId="59104A36" w14:textId="77777777" w:rsidR="00E546F5" w:rsidRDefault="00951CE2">
            <w:pPr>
              <w:pStyle w:val="Tier2"/>
            </w:pPr>
            <w:r>
              <w:t>-</w:t>
            </w:r>
            <w:r>
              <w:tab/>
              <w:t>Other</w:t>
            </w:r>
          </w:p>
          <w:p w14:paraId="59104A3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A38" w14:textId="77777777" w:rsidR="00E546F5" w:rsidRDefault="00951CE2">
            <w:pPr>
              <w:pStyle w:val="Tier2Bullet"/>
            </w:pPr>
            <w:r>
              <w:tab/>
              <w:t>-</w:t>
            </w:r>
            <w:r>
              <w:tab/>
              <w:t>for fitting to or equipping such sh</w:t>
            </w:r>
            <w:r>
              <w:t>ips, boats or other vessels;</w:t>
            </w:r>
          </w:p>
          <w:p w14:paraId="59104A3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r>
              <w:t>;</w:t>
            </w:r>
          </w:p>
          <w:p w14:paraId="59104A3A" w14:textId="77777777" w:rsidR="00E546F5" w:rsidRDefault="00951CE2">
            <w:pPr>
              <w:pStyle w:val="Tier2Bullet"/>
            </w:pPr>
            <w:r>
              <w:tab/>
              <w:t>-</w:t>
            </w:r>
            <w:r>
              <w:tab/>
              <w:t>for equipping the above platforms;</w:t>
            </w:r>
          </w:p>
          <w:p w14:paraId="59104A3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3C" w14:textId="77777777" w:rsidR="00E546F5" w:rsidRDefault="00951CE2">
            <w:pPr>
              <w:pStyle w:val="NormalinTable"/>
            </w:pPr>
            <w:r>
              <w:t>0.0%</w:t>
            </w:r>
          </w:p>
        </w:tc>
      </w:tr>
      <w:tr w:rsidR="00E546F5" w14:paraId="59104A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3E" w14:textId="77777777" w:rsidR="00E546F5" w:rsidRDefault="00951CE2">
            <w:pPr>
              <w:pStyle w:val="NormalinTable"/>
            </w:pPr>
            <w:r>
              <w:t>7019900081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3F" w14:textId="77777777" w:rsidR="00E546F5" w:rsidRDefault="00951CE2">
            <w:pPr>
              <w:pStyle w:val="Tier1"/>
            </w:pPr>
            <w:r>
              <w:t>Glass fibres (including glass wool) and articles thereof (for example, yarn, woven fabrics)</w:t>
            </w:r>
          </w:p>
          <w:p w14:paraId="59104A40" w14:textId="77777777" w:rsidR="00E546F5" w:rsidRDefault="00951CE2">
            <w:pPr>
              <w:pStyle w:val="Tier1"/>
            </w:pPr>
            <w:r>
              <w:t>Other</w:t>
            </w:r>
          </w:p>
          <w:p w14:paraId="59104A41" w14:textId="77777777" w:rsidR="00E546F5" w:rsidRDefault="00951CE2">
            <w:pPr>
              <w:pStyle w:val="Tier1"/>
            </w:pPr>
            <w:r>
              <w:t>Other</w:t>
            </w:r>
          </w:p>
          <w:p w14:paraId="59104A42" w14:textId="77777777" w:rsidR="00E546F5" w:rsidRDefault="00951CE2">
            <w:pPr>
              <w:pStyle w:val="Tier1"/>
            </w:pPr>
            <w:r>
              <w:t xml:space="preserve">Fabrics of </w:t>
            </w:r>
            <w:r>
              <w:t>stitched continuous filament glass fibre rovings or yarns, excluding products which are impregnated or pre-impregnated (pre-preg)</w:t>
            </w:r>
          </w:p>
          <w:p w14:paraId="59104A43" w14:textId="77777777" w:rsidR="00E546F5" w:rsidRDefault="00951CE2">
            <w:pPr>
              <w:pStyle w:val="Tier1"/>
            </w:pPr>
            <w:r>
              <w:t>Consigned from Morocco</w:t>
            </w:r>
          </w:p>
          <w:p w14:paraId="59104A44" w14:textId="77777777" w:rsidR="00E546F5" w:rsidRDefault="00951CE2">
            <w:pPr>
              <w:pStyle w:val="Tier1"/>
            </w:pPr>
            <w:r>
              <w:t>• for incorporation in ships, boats or other vessels listed in Table 1, for the purposes of their const</w:t>
            </w:r>
            <w:r>
              <w:t>ruction, repair, maintenance or conversion;</w:t>
            </w:r>
          </w:p>
          <w:p w14:paraId="59104A45" w14:textId="77777777" w:rsidR="00E546F5" w:rsidRDefault="00951CE2">
            <w:pPr>
              <w:pStyle w:val="Tier1"/>
            </w:pPr>
            <w:r>
              <w:t>• for fitting to or equipping such ships, boats or other vessels;</w:t>
            </w:r>
          </w:p>
          <w:p w14:paraId="59104A46" w14:textId="77777777" w:rsidR="00E546F5" w:rsidRDefault="00951CE2">
            <w:pPr>
              <w:pStyle w:val="Tier1"/>
            </w:pPr>
            <w:r>
              <w:t>• for incorporation, for the purposes of their construction, repair, maintenance or conversion, in drilling or production platforms listed below:</w:t>
            </w:r>
          </w:p>
          <w:p w14:paraId="59104A47" w14:textId="77777777" w:rsidR="00E546F5" w:rsidRDefault="00951CE2">
            <w:pPr>
              <w:pStyle w:val="Tier1"/>
            </w:pPr>
            <w:r>
              <w:t xml:space="preserve">   fixed, of subheading ex 8430 49 or floating or submersible of subheading 8905 20;</w:t>
            </w:r>
          </w:p>
          <w:p w14:paraId="59104A48" w14:textId="77777777" w:rsidR="00E546F5" w:rsidRDefault="00951CE2">
            <w:pPr>
              <w:pStyle w:val="Tier1"/>
            </w:pPr>
            <w:r>
              <w:t>• for equipping the above platforms;</w:t>
            </w:r>
          </w:p>
          <w:p w14:paraId="59104A49"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4A" w14:textId="77777777" w:rsidR="00E546F5" w:rsidRDefault="00951CE2">
            <w:pPr>
              <w:pStyle w:val="NormalinTable"/>
            </w:pPr>
            <w:r>
              <w:t>0.0%</w:t>
            </w:r>
          </w:p>
        </w:tc>
      </w:tr>
      <w:tr w:rsidR="00E546F5" w14:paraId="59104A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4C" w14:textId="77777777" w:rsidR="00E546F5" w:rsidRDefault="00951CE2">
            <w:pPr>
              <w:pStyle w:val="NormalinTable"/>
            </w:pPr>
            <w:r>
              <w:t>7019900082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4D" w14:textId="77777777" w:rsidR="00E546F5" w:rsidRDefault="00951CE2">
            <w:pPr>
              <w:pStyle w:val="Tier1"/>
            </w:pPr>
            <w:r>
              <w:t xml:space="preserve">Glass fibres (including glass wool) and </w:t>
            </w:r>
            <w:r>
              <w:t>articles thereof (for example, yarn, woven fabrics)</w:t>
            </w:r>
          </w:p>
          <w:p w14:paraId="59104A4E" w14:textId="77777777" w:rsidR="00E546F5" w:rsidRDefault="00951CE2">
            <w:pPr>
              <w:pStyle w:val="Tier1"/>
            </w:pPr>
            <w:r>
              <w:t>Other</w:t>
            </w:r>
          </w:p>
          <w:p w14:paraId="59104A4F" w14:textId="77777777" w:rsidR="00E546F5" w:rsidRDefault="00951CE2">
            <w:pPr>
              <w:pStyle w:val="Tier1"/>
            </w:pPr>
            <w:r>
              <w:t>Other</w:t>
            </w:r>
          </w:p>
          <w:p w14:paraId="59104A50" w14:textId="77777777" w:rsidR="00E546F5" w:rsidRDefault="00951CE2">
            <w:pPr>
              <w:pStyle w:val="Tier1"/>
            </w:pPr>
            <w:r>
              <w:t>Fabrics of stitched continuous filament glass fibre rovings or yarns, excluding products which are impregnated or pre-impregnated (pre-preg)</w:t>
            </w:r>
          </w:p>
          <w:p w14:paraId="59104A51" w14:textId="77777777" w:rsidR="00E546F5" w:rsidRDefault="00951CE2">
            <w:pPr>
              <w:pStyle w:val="Tier1"/>
            </w:pPr>
            <w:r>
              <w:t>Other</w:t>
            </w:r>
          </w:p>
          <w:p w14:paraId="59104A52" w14:textId="77777777" w:rsidR="00E546F5" w:rsidRDefault="00951CE2">
            <w:pPr>
              <w:pStyle w:val="Tier1"/>
            </w:pPr>
            <w:r>
              <w:t xml:space="preserve">• for incorporation in ships, boats or other </w:t>
            </w:r>
            <w:r>
              <w:t>vessels listed in Table 1, for the purposes of their construction, repair, maintenance or conversion;</w:t>
            </w:r>
          </w:p>
          <w:p w14:paraId="59104A53" w14:textId="77777777" w:rsidR="00E546F5" w:rsidRDefault="00951CE2">
            <w:pPr>
              <w:pStyle w:val="Tier1"/>
            </w:pPr>
            <w:r>
              <w:t>• for fitting to or equipping such ships, boats or other vessels;</w:t>
            </w:r>
          </w:p>
          <w:p w14:paraId="59104A54" w14:textId="77777777" w:rsidR="00E546F5" w:rsidRDefault="00951CE2">
            <w:pPr>
              <w:pStyle w:val="Tier1"/>
            </w:pPr>
            <w:r>
              <w:t>• for incorporation, for the purposes of their construction, repair, maintenance or conv</w:t>
            </w:r>
            <w:r>
              <w:t>ersion, in drilling or production platforms listed below:</w:t>
            </w:r>
          </w:p>
          <w:p w14:paraId="59104A55" w14:textId="77777777" w:rsidR="00E546F5" w:rsidRDefault="00951CE2">
            <w:pPr>
              <w:pStyle w:val="Tier1"/>
            </w:pPr>
            <w:r>
              <w:t xml:space="preserve">   fixed, of subheading ex 8430 49 or floating or submersible of subheading 8905 20;</w:t>
            </w:r>
          </w:p>
          <w:p w14:paraId="59104A56" w14:textId="77777777" w:rsidR="00E546F5" w:rsidRDefault="00951CE2">
            <w:pPr>
              <w:pStyle w:val="Tier1"/>
            </w:pPr>
            <w:r>
              <w:t>• for equipping the above platforms;</w:t>
            </w:r>
          </w:p>
          <w:p w14:paraId="59104A57"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58" w14:textId="77777777" w:rsidR="00E546F5" w:rsidRDefault="00951CE2">
            <w:pPr>
              <w:pStyle w:val="NormalinTable"/>
            </w:pPr>
            <w:r>
              <w:t>0.0%</w:t>
            </w:r>
          </w:p>
        </w:tc>
      </w:tr>
      <w:tr w:rsidR="00E546F5" w14:paraId="59104A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5A" w14:textId="77777777" w:rsidR="00E546F5" w:rsidRDefault="00951CE2">
            <w:pPr>
              <w:pStyle w:val="NormalinTable"/>
            </w:pPr>
            <w:r>
              <w:t>7020000000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5B" w14:textId="77777777" w:rsidR="00E546F5" w:rsidRDefault="00951CE2">
            <w:pPr>
              <w:pStyle w:val="Tier1"/>
            </w:pPr>
            <w:r>
              <w:t>Other articles of glass</w:t>
            </w:r>
          </w:p>
          <w:p w14:paraId="59104A5C" w14:textId="77777777" w:rsidR="00E546F5" w:rsidRDefault="00951CE2">
            <w:pPr>
              <w:pStyle w:val="Tier1Bullet"/>
            </w:pPr>
            <w:r>
              <w:t>-</w:t>
            </w:r>
            <w:r>
              <w:tab/>
              <w:t>for incorporation in ships, boats or other vessels listed in Table 1, for the purposes of their construction, repair, maintenance or conversion;</w:t>
            </w:r>
          </w:p>
          <w:p w14:paraId="59104A5D" w14:textId="77777777" w:rsidR="00E546F5" w:rsidRDefault="00951CE2">
            <w:pPr>
              <w:pStyle w:val="Tier1Bullet"/>
            </w:pPr>
            <w:r>
              <w:t>-</w:t>
            </w:r>
            <w:r>
              <w:tab/>
              <w:t>for fitting to or equipping such ships, boats or other vessels;</w:t>
            </w:r>
          </w:p>
          <w:p w14:paraId="59104A5E" w14:textId="77777777" w:rsidR="00E546F5" w:rsidRDefault="00951CE2">
            <w:pPr>
              <w:pStyle w:val="Tier1Bullet"/>
            </w:pPr>
            <w:r>
              <w:t>-</w:t>
            </w:r>
            <w:r>
              <w:tab/>
              <w:t>for in</w:t>
            </w:r>
            <w:r>
              <w:t>corporation, for the purposes of their construction, repair, maintenance or conversion, in drilling or production platforms listed below: fixed, of subheading ex 8430 49 or floating or submersible of subheading 8905 20;</w:t>
            </w:r>
          </w:p>
          <w:p w14:paraId="59104A5F" w14:textId="77777777" w:rsidR="00E546F5" w:rsidRDefault="00951CE2">
            <w:pPr>
              <w:pStyle w:val="Tier1Bullet"/>
            </w:pPr>
            <w:r>
              <w:t>-</w:t>
            </w:r>
            <w:r>
              <w:tab/>
              <w:t>for equipping the above platforms;</w:t>
            </w:r>
          </w:p>
          <w:p w14:paraId="59104A6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61" w14:textId="77777777" w:rsidR="00E546F5" w:rsidRDefault="00951CE2">
            <w:pPr>
              <w:pStyle w:val="NormalinTable"/>
            </w:pPr>
            <w:r>
              <w:t>0.0%</w:t>
            </w:r>
          </w:p>
        </w:tc>
      </w:tr>
    </w:tbl>
    <w:p w14:paraId="59104A63" w14:textId="77777777" w:rsidR="00E546F5" w:rsidRDefault="00951CE2">
      <w:pPr>
        <w:pStyle w:val="Heading1"/>
      </w:pPr>
      <w:r>
        <w:t>Chapter 72 : Iron and Steel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A6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A6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A6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A66" w14:textId="77777777" w:rsidR="00E546F5" w:rsidRDefault="00951CE2">
            <w:pPr>
              <w:pStyle w:val="NormalinTable"/>
              <w:rPr>
                <w:b/>
                <w:bCs w:val="0"/>
                <w:color w:val="FFFFFF"/>
              </w:rPr>
            </w:pPr>
            <w:r>
              <w:rPr>
                <w:b/>
                <w:bCs w:val="0"/>
                <w:color w:val="FFFFFF"/>
              </w:rPr>
              <w:t>Duty expression</w:t>
            </w:r>
          </w:p>
        </w:tc>
      </w:tr>
      <w:tr w:rsidR="00E546F5" w14:paraId="59104A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68" w14:textId="77777777" w:rsidR="00E546F5" w:rsidRDefault="00951CE2">
            <w:pPr>
              <w:pStyle w:val="NormalinTable"/>
            </w:pPr>
            <w:r>
              <w:t>7206000000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69" w14:textId="77777777" w:rsidR="00E546F5" w:rsidRDefault="00951CE2">
            <w:pPr>
              <w:pStyle w:val="Tier1"/>
            </w:pPr>
            <w:r>
              <w:t xml:space="preserve">Iron and non-alloy steel in ingots or other primary forms (excluding iron of </w:t>
            </w:r>
            <w:r>
              <w:t>heading 7203)</w:t>
            </w:r>
          </w:p>
          <w:p w14:paraId="59104A6A" w14:textId="77777777" w:rsidR="00E546F5" w:rsidRDefault="00951CE2">
            <w:pPr>
              <w:pStyle w:val="Tier1Bullet"/>
            </w:pPr>
            <w:r>
              <w:t>-</w:t>
            </w:r>
            <w:r>
              <w:tab/>
              <w:t>for incorporation in ships, boats or other vessels listed in Table 1, for the purposes of their construction, repair, maintenance or conversion;</w:t>
            </w:r>
          </w:p>
          <w:p w14:paraId="59104A6B" w14:textId="77777777" w:rsidR="00E546F5" w:rsidRDefault="00951CE2">
            <w:pPr>
              <w:pStyle w:val="Tier1Bullet"/>
            </w:pPr>
            <w:r>
              <w:t>-</w:t>
            </w:r>
            <w:r>
              <w:tab/>
              <w:t>for fitting to or equipping such ships, boats or other vessels;</w:t>
            </w:r>
          </w:p>
          <w:p w14:paraId="59104A6C"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4A6D" w14:textId="77777777" w:rsidR="00E546F5" w:rsidRDefault="00951CE2">
            <w:pPr>
              <w:pStyle w:val="Tier1Bullet"/>
            </w:pPr>
            <w:r>
              <w:t>-</w:t>
            </w:r>
            <w:r>
              <w:tab/>
              <w:t>for equipping the above platforms;</w:t>
            </w:r>
          </w:p>
          <w:p w14:paraId="59104A6E"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6F" w14:textId="77777777" w:rsidR="00E546F5" w:rsidRDefault="00951CE2">
            <w:pPr>
              <w:pStyle w:val="NormalinTable"/>
            </w:pPr>
            <w:r>
              <w:t>0.0%</w:t>
            </w:r>
          </w:p>
        </w:tc>
      </w:tr>
      <w:tr w:rsidR="00E546F5" w14:paraId="59104A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71" w14:textId="77777777" w:rsidR="00E546F5" w:rsidRDefault="00951CE2">
            <w:pPr>
              <w:pStyle w:val="NormalinTable"/>
            </w:pPr>
            <w:r>
              <w:t>7207000000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72" w14:textId="77777777" w:rsidR="00E546F5" w:rsidRDefault="00951CE2">
            <w:pPr>
              <w:pStyle w:val="Tier1"/>
            </w:pPr>
            <w:r>
              <w:t>Semi-finished products of iron or non-alloy steel</w:t>
            </w:r>
          </w:p>
          <w:p w14:paraId="59104A73"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4A74" w14:textId="77777777" w:rsidR="00E546F5" w:rsidRDefault="00951CE2">
            <w:pPr>
              <w:pStyle w:val="Tier1Bullet"/>
            </w:pPr>
            <w:r>
              <w:t>-</w:t>
            </w:r>
            <w:r>
              <w:tab/>
              <w:t>for fitting to or equipping such ships, boats or other vessels;</w:t>
            </w:r>
          </w:p>
          <w:p w14:paraId="59104A75"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4A76" w14:textId="77777777" w:rsidR="00E546F5" w:rsidRDefault="00951CE2">
            <w:pPr>
              <w:pStyle w:val="Tier1Bullet"/>
            </w:pPr>
            <w:r>
              <w:t>-</w:t>
            </w:r>
            <w:r>
              <w:tab/>
              <w:t>for equipping the above platforms;</w:t>
            </w:r>
          </w:p>
          <w:p w14:paraId="59104A7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78" w14:textId="77777777" w:rsidR="00E546F5" w:rsidRDefault="00951CE2">
            <w:pPr>
              <w:pStyle w:val="NormalinTable"/>
            </w:pPr>
            <w:r>
              <w:t>0.0%</w:t>
            </w:r>
          </w:p>
        </w:tc>
      </w:tr>
      <w:tr w:rsidR="00E546F5" w14:paraId="59104A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7A" w14:textId="77777777" w:rsidR="00E546F5" w:rsidRDefault="00951CE2">
            <w:pPr>
              <w:pStyle w:val="NormalinTable"/>
            </w:pPr>
            <w:r>
              <w:t>7208000000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7B" w14:textId="77777777" w:rsidR="00E546F5" w:rsidRDefault="00951CE2">
            <w:pPr>
              <w:pStyle w:val="Tier1"/>
            </w:pPr>
            <w:r>
              <w:t>Flat-rolled products of iron or non-alloy steel, of a width of 600 m</w:t>
            </w:r>
            <w:r>
              <w:t>m or more, hot-rolled, not clad, plated or coated</w:t>
            </w:r>
          </w:p>
          <w:p w14:paraId="59104A7C" w14:textId="77777777" w:rsidR="00E546F5" w:rsidRDefault="00951CE2">
            <w:pPr>
              <w:pStyle w:val="Tier1Bullet"/>
            </w:pPr>
            <w:r>
              <w:t>-</w:t>
            </w:r>
            <w:r>
              <w:tab/>
              <w:t>for incorporation in ships, boats or other vessels listed in Table 1, for the purposes of their construction, repair, maintenance or conversion;</w:t>
            </w:r>
          </w:p>
          <w:p w14:paraId="59104A7D" w14:textId="77777777" w:rsidR="00E546F5" w:rsidRDefault="00951CE2">
            <w:pPr>
              <w:pStyle w:val="Tier1Bullet"/>
            </w:pPr>
            <w:r>
              <w:t>-</w:t>
            </w:r>
            <w:r>
              <w:tab/>
              <w:t xml:space="preserve">for fitting to or equipping such ships, boats or </w:t>
            </w:r>
            <w:r>
              <w:t>other vessels;</w:t>
            </w:r>
          </w:p>
          <w:p w14:paraId="59104A7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A7F" w14:textId="77777777" w:rsidR="00E546F5" w:rsidRDefault="00951CE2">
            <w:pPr>
              <w:pStyle w:val="Tier1Bullet"/>
            </w:pPr>
            <w:r>
              <w:t>-</w:t>
            </w:r>
            <w:r>
              <w:tab/>
              <w:t>for equippi</w:t>
            </w:r>
            <w:r>
              <w:t>ng the above platforms;</w:t>
            </w:r>
          </w:p>
          <w:p w14:paraId="59104A8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81" w14:textId="77777777" w:rsidR="00E546F5" w:rsidRDefault="00951CE2">
            <w:pPr>
              <w:pStyle w:val="NormalinTable"/>
            </w:pPr>
            <w:r>
              <w:t>0.0%</w:t>
            </w:r>
          </w:p>
        </w:tc>
      </w:tr>
      <w:tr w:rsidR="00E546F5" w14:paraId="59104A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83" w14:textId="77777777" w:rsidR="00E546F5" w:rsidRDefault="00951CE2">
            <w:pPr>
              <w:pStyle w:val="NormalinTable"/>
            </w:pPr>
            <w:r>
              <w:t>7209000000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84" w14:textId="77777777" w:rsidR="00E546F5" w:rsidRDefault="00951CE2">
            <w:pPr>
              <w:pStyle w:val="Tier1"/>
            </w:pPr>
            <w:r>
              <w:t>Flat-rolled products of iron or non-alloy steel, of a width of 600 mm or more, cold-rolled (cold-reduced), not clad, plated or coated</w:t>
            </w:r>
          </w:p>
          <w:p w14:paraId="59104A85" w14:textId="77777777" w:rsidR="00E546F5" w:rsidRDefault="00951CE2">
            <w:pPr>
              <w:pStyle w:val="Tier1Bullet"/>
            </w:pPr>
            <w:r>
              <w:t>-</w:t>
            </w:r>
            <w:r>
              <w:tab/>
              <w:t>for incorp</w:t>
            </w:r>
            <w:r>
              <w:t>oration in ships, boats or other vessels listed in Table 1, for the purposes of their construction, repair, maintenance or conversion;</w:t>
            </w:r>
          </w:p>
          <w:p w14:paraId="59104A86" w14:textId="77777777" w:rsidR="00E546F5" w:rsidRDefault="00951CE2">
            <w:pPr>
              <w:pStyle w:val="Tier1Bullet"/>
            </w:pPr>
            <w:r>
              <w:t>-</w:t>
            </w:r>
            <w:r>
              <w:tab/>
              <w:t>for fitting to or equipping such ships, boats or other vessels;</w:t>
            </w:r>
          </w:p>
          <w:p w14:paraId="59104A87" w14:textId="77777777" w:rsidR="00E546F5" w:rsidRDefault="00951CE2">
            <w:pPr>
              <w:pStyle w:val="Tier1Bullet"/>
            </w:pPr>
            <w:r>
              <w:t>-</w:t>
            </w:r>
            <w:r>
              <w:tab/>
              <w:t>for incorporation, for the purposes of their construc</w:t>
            </w:r>
            <w:r>
              <w:t>tion, repair, maintenance or conversion, in drilling or production platforms listed below: fixed, of subheading ex 8430 49 or floating or submersible of subheading 8905 20;</w:t>
            </w:r>
          </w:p>
          <w:p w14:paraId="59104A88" w14:textId="77777777" w:rsidR="00E546F5" w:rsidRDefault="00951CE2">
            <w:pPr>
              <w:pStyle w:val="Tier1Bullet"/>
            </w:pPr>
            <w:r>
              <w:t>-</w:t>
            </w:r>
            <w:r>
              <w:tab/>
              <w:t>for equipping the above platforms;</w:t>
            </w:r>
          </w:p>
          <w:p w14:paraId="59104A89" w14:textId="77777777" w:rsidR="00E546F5" w:rsidRDefault="00951CE2">
            <w:pPr>
              <w:pStyle w:val="Tier1Bullet"/>
            </w:pPr>
            <w:r>
              <w:t>-</w:t>
            </w:r>
            <w:r>
              <w:tab/>
              <w:t>for linking these drilling or production pla</w:t>
            </w:r>
            <w:r>
              <w:t>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8A" w14:textId="77777777" w:rsidR="00E546F5" w:rsidRDefault="00951CE2">
            <w:pPr>
              <w:pStyle w:val="NormalinTable"/>
            </w:pPr>
            <w:r>
              <w:t>0.0%</w:t>
            </w:r>
          </w:p>
        </w:tc>
      </w:tr>
      <w:tr w:rsidR="00E546F5" w14:paraId="59104A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8C" w14:textId="77777777" w:rsidR="00E546F5" w:rsidRDefault="00951CE2">
            <w:pPr>
              <w:pStyle w:val="NormalinTable"/>
            </w:pPr>
            <w:r>
              <w:t>7210000000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8D" w14:textId="77777777" w:rsidR="00E546F5" w:rsidRDefault="00951CE2">
            <w:pPr>
              <w:pStyle w:val="Tier1"/>
            </w:pPr>
            <w:r>
              <w:t>Flat-rolled products of iron or non-alloy steel, of a width of 600 mm or more, clad, plated or coated</w:t>
            </w:r>
          </w:p>
          <w:p w14:paraId="59104A8E"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4A8F" w14:textId="77777777" w:rsidR="00E546F5" w:rsidRDefault="00951CE2">
            <w:pPr>
              <w:pStyle w:val="Tier1Bullet"/>
            </w:pPr>
            <w:r>
              <w:t>-</w:t>
            </w:r>
            <w:r>
              <w:tab/>
              <w:t>for fitting to or equipping such ships, boats or other vessels;</w:t>
            </w:r>
          </w:p>
          <w:p w14:paraId="59104A90"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4A91" w14:textId="77777777" w:rsidR="00E546F5" w:rsidRDefault="00951CE2">
            <w:pPr>
              <w:pStyle w:val="Tier1Bullet"/>
            </w:pPr>
            <w:r>
              <w:t>-</w:t>
            </w:r>
            <w:r>
              <w:tab/>
              <w:t>for equipping the above platforms;</w:t>
            </w:r>
          </w:p>
          <w:p w14:paraId="59104A9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93" w14:textId="77777777" w:rsidR="00E546F5" w:rsidRDefault="00951CE2">
            <w:pPr>
              <w:pStyle w:val="NormalinTable"/>
            </w:pPr>
            <w:r>
              <w:t>0.0%</w:t>
            </w:r>
          </w:p>
        </w:tc>
      </w:tr>
      <w:tr w:rsidR="00E546F5" w14:paraId="59104A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95" w14:textId="77777777" w:rsidR="00E546F5" w:rsidRDefault="00951CE2">
            <w:pPr>
              <w:pStyle w:val="NormalinTable"/>
            </w:pPr>
            <w:r>
              <w:t>7211000000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96" w14:textId="77777777" w:rsidR="00E546F5" w:rsidRDefault="00951CE2">
            <w:pPr>
              <w:pStyle w:val="Tier1"/>
            </w:pPr>
            <w:r>
              <w:t>Flat-rolled products of iron or non-alloy stee</w:t>
            </w:r>
            <w:r>
              <w:t>l, of a width of less than 600 mm, not clad, plated or coated</w:t>
            </w:r>
          </w:p>
          <w:p w14:paraId="59104A97" w14:textId="77777777" w:rsidR="00E546F5" w:rsidRDefault="00951CE2">
            <w:pPr>
              <w:pStyle w:val="Tier1Bullet"/>
            </w:pPr>
            <w:r>
              <w:t>-</w:t>
            </w:r>
            <w:r>
              <w:tab/>
              <w:t>for incorporation in ships, boats or other vessels listed in Table 1, for the purposes of their construction, repair, maintenance or conversion;</w:t>
            </w:r>
          </w:p>
          <w:p w14:paraId="59104A98" w14:textId="77777777" w:rsidR="00E546F5" w:rsidRDefault="00951CE2">
            <w:pPr>
              <w:pStyle w:val="Tier1Bullet"/>
            </w:pPr>
            <w:r>
              <w:t>-</w:t>
            </w:r>
            <w:r>
              <w:tab/>
              <w:t xml:space="preserve">for fitting to or equipping such ships, </w:t>
            </w:r>
            <w:r>
              <w:t>boats or other vessels;</w:t>
            </w:r>
          </w:p>
          <w:p w14:paraId="59104A9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4A9A" w14:textId="77777777" w:rsidR="00E546F5" w:rsidRDefault="00951CE2">
            <w:pPr>
              <w:pStyle w:val="Tier1Bullet"/>
            </w:pPr>
            <w:r>
              <w:t>-</w:t>
            </w:r>
            <w:r>
              <w:tab/>
            </w:r>
            <w:r>
              <w:t>for equipping the above platforms;</w:t>
            </w:r>
          </w:p>
          <w:p w14:paraId="59104A9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9C" w14:textId="77777777" w:rsidR="00E546F5" w:rsidRDefault="00951CE2">
            <w:pPr>
              <w:pStyle w:val="NormalinTable"/>
            </w:pPr>
            <w:r>
              <w:t>0.0%</w:t>
            </w:r>
          </w:p>
        </w:tc>
      </w:tr>
      <w:tr w:rsidR="00E546F5" w14:paraId="59104A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9E" w14:textId="77777777" w:rsidR="00E546F5" w:rsidRDefault="00951CE2">
            <w:pPr>
              <w:pStyle w:val="NormalinTable"/>
            </w:pPr>
            <w:r>
              <w:t>7213000000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9F" w14:textId="77777777" w:rsidR="00E546F5" w:rsidRDefault="00951CE2">
            <w:pPr>
              <w:pStyle w:val="Tier1"/>
            </w:pPr>
            <w:r>
              <w:t>Bars and rods, hot-rolled, in irregularly wound coils, of iron or non-alloy steel</w:t>
            </w:r>
          </w:p>
          <w:p w14:paraId="59104AA0"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4AA1" w14:textId="77777777" w:rsidR="00E546F5" w:rsidRDefault="00951CE2">
            <w:pPr>
              <w:pStyle w:val="Tier1Bullet"/>
            </w:pPr>
            <w:r>
              <w:t>-</w:t>
            </w:r>
            <w:r>
              <w:tab/>
              <w:t>for fitting to or equipping such ships, boats or other vessels;</w:t>
            </w:r>
          </w:p>
          <w:p w14:paraId="59104AA2"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4AA3" w14:textId="77777777" w:rsidR="00E546F5" w:rsidRDefault="00951CE2">
            <w:pPr>
              <w:pStyle w:val="Tier1Bullet"/>
            </w:pPr>
            <w:r>
              <w:t>-</w:t>
            </w:r>
            <w:r>
              <w:tab/>
              <w:t>for equipping the above platforms;</w:t>
            </w:r>
          </w:p>
          <w:p w14:paraId="59104AA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A5" w14:textId="77777777" w:rsidR="00E546F5" w:rsidRDefault="00951CE2">
            <w:pPr>
              <w:pStyle w:val="NormalinTable"/>
            </w:pPr>
            <w:r>
              <w:t>0.0%</w:t>
            </w:r>
          </w:p>
        </w:tc>
      </w:tr>
      <w:tr w:rsidR="00E546F5" w14:paraId="59104A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A7" w14:textId="77777777" w:rsidR="00E546F5" w:rsidRDefault="00951CE2">
            <w:pPr>
              <w:pStyle w:val="NormalinTable"/>
            </w:pPr>
            <w:r>
              <w:t>7214000000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A8" w14:textId="77777777" w:rsidR="00E546F5" w:rsidRDefault="00951CE2">
            <w:pPr>
              <w:pStyle w:val="Tier1"/>
            </w:pPr>
            <w:r>
              <w:t>Other bars and rods of iron or non-alloy steel, not further worked than forged, hot-rolled, hot-drawn or hot-extruded, but including those twisted after rolling</w:t>
            </w:r>
          </w:p>
          <w:p w14:paraId="59104AA9" w14:textId="77777777" w:rsidR="00E546F5" w:rsidRDefault="00951CE2">
            <w:pPr>
              <w:pStyle w:val="Tier1Bullet"/>
            </w:pPr>
            <w:r>
              <w:t>-</w:t>
            </w:r>
            <w:r>
              <w:tab/>
              <w:t>for incorporation in ships, boats or other vessels listed in Table 1, for the purp</w:t>
            </w:r>
            <w:r>
              <w:t>oses of their construction, repair, maintenance or conversion;</w:t>
            </w:r>
          </w:p>
          <w:p w14:paraId="59104AAA" w14:textId="77777777" w:rsidR="00E546F5" w:rsidRDefault="00951CE2">
            <w:pPr>
              <w:pStyle w:val="Tier1Bullet"/>
            </w:pPr>
            <w:r>
              <w:t>-</w:t>
            </w:r>
            <w:r>
              <w:tab/>
              <w:t>for fitting to or equipping such ships, boats or other vessels;</w:t>
            </w:r>
          </w:p>
          <w:p w14:paraId="59104AAB" w14:textId="77777777" w:rsidR="00E546F5" w:rsidRDefault="00951CE2">
            <w:pPr>
              <w:pStyle w:val="Tier1Bullet"/>
            </w:pPr>
            <w:r>
              <w:t>-</w:t>
            </w:r>
            <w:r>
              <w:tab/>
              <w:t>for incorporation, for the purposes of their construction, repair, maintenance or conversion, in drilling or production platf</w:t>
            </w:r>
            <w:r>
              <w:t>orms listed below: fixed, of subheading ex 8430 49 or floating or submersible of subheading 8905 20;</w:t>
            </w:r>
          </w:p>
          <w:p w14:paraId="59104AAC" w14:textId="77777777" w:rsidR="00E546F5" w:rsidRDefault="00951CE2">
            <w:pPr>
              <w:pStyle w:val="Tier1Bullet"/>
            </w:pPr>
            <w:r>
              <w:t>-</w:t>
            </w:r>
            <w:r>
              <w:tab/>
              <w:t>for equipping the above platforms;</w:t>
            </w:r>
          </w:p>
          <w:p w14:paraId="59104AA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AE" w14:textId="77777777" w:rsidR="00E546F5" w:rsidRDefault="00951CE2">
            <w:pPr>
              <w:pStyle w:val="NormalinTable"/>
            </w:pPr>
            <w:r>
              <w:t>0.0%</w:t>
            </w:r>
          </w:p>
        </w:tc>
      </w:tr>
      <w:tr w:rsidR="00E546F5" w14:paraId="59104A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B0" w14:textId="77777777" w:rsidR="00E546F5" w:rsidRDefault="00951CE2">
            <w:pPr>
              <w:pStyle w:val="NormalinTable"/>
            </w:pPr>
            <w:r>
              <w:t>7215000000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B1" w14:textId="77777777" w:rsidR="00E546F5" w:rsidRDefault="00951CE2">
            <w:pPr>
              <w:pStyle w:val="Tier1"/>
            </w:pPr>
            <w:r>
              <w:t xml:space="preserve">Other bars and rods of iron or </w:t>
            </w:r>
            <w:r>
              <w:t>non-alloy steel</w:t>
            </w:r>
          </w:p>
          <w:p w14:paraId="59104AB2" w14:textId="77777777" w:rsidR="00E546F5" w:rsidRDefault="00951CE2">
            <w:pPr>
              <w:pStyle w:val="Tier1Bullet"/>
            </w:pPr>
            <w:r>
              <w:t>-</w:t>
            </w:r>
            <w:r>
              <w:tab/>
              <w:t>for incorporation in ships, boats or other vessels listed in Table 1, for the purposes of their construction, repair, maintenance or conversion;</w:t>
            </w:r>
          </w:p>
          <w:p w14:paraId="59104AB3" w14:textId="77777777" w:rsidR="00E546F5" w:rsidRDefault="00951CE2">
            <w:pPr>
              <w:pStyle w:val="Tier1Bullet"/>
            </w:pPr>
            <w:r>
              <w:t>-</w:t>
            </w:r>
            <w:r>
              <w:tab/>
              <w:t>for fitting to or equipping such ships, boats or other vessels;</w:t>
            </w:r>
          </w:p>
          <w:p w14:paraId="59104AB4" w14:textId="77777777" w:rsidR="00E546F5" w:rsidRDefault="00951CE2">
            <w:pPr>
              <w:pStyle w:val="Tier1Bullet"/>
            </w:pPr>
            <w:r>
              <w:t>-</w:t>
            </w:r>
            <w:r>
              <w:tab/>
              <w:t>for incorporation, for th</w:t>
            </w:r>
            <w:r>
              <w:t>e purposes of their construction, repair, maintenance or conversion, in drilling or production platforms listed below: fixed, of subheading ex 8430 49 or floating or submersible of subheading 8905 20;</w:t>
            </w:r>
          </w:p>
          <w:p w14:paraId="59104AB5" w14:textId="77777777" w:rsidR="00E546F5" w:rsidRDefault="00951CE2">
            <w:pPr>
              <w:pStyle w:val="Tier1Bullet"/>
            </w:pPr>
            <w:r>
              <w:t>-</w:t>
            </w:r>
            <w:r>
              <w:tab/>
              <w:t>for equipping the above platforms;</w:t>
            </w:r>
          </w:p>
          <w:p w14:paraId="59104AB6" w14:textId="77777777" w:rsidR="00E546F5" w:rsidRDefault="00951CE2">
            <w:pPr>
              <w:pStyle w:val="Tier1Bullet"/>
            </w:pPr>
            <w:r>
              <w:t>-</w:t>
            </w:r>
            <w:r>
              <w:tab/>
              <w:t>for linking thes</w:t>
            </w:r>
            <w:r>
              <w:t>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B7" w14:textId="77777777" w:rsidR="00E546F5" w:rsidRDefault="00951CE2">
            <w:pPr>
              <w:pStyle w:val="NormalinTable"/>
            </w:pPr>
            <w:r>
              <w:t>0.0%</w:t>
            </w:r>
          </w:p>
        </w:tc>
      </w:tr>
      <w:tr w:rsidR="00E546F5" w14:paraId="59104A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B9" w14:textId="77777777" w:rsidR="00E546F5" w:rsidRDefault="00951CE2">
            <w:pPr>
              <w:pStyle w:val="NormalinTable"/>
            </w:pPr>
            <w:r>
              <w:t>7216000000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BA" w14:textId="77777777" w:rsidR="00E546F5" w:rsidRDefault="00951CE2">
            <w:pPr>
              <w:pStyle w:val="Tier1"/>
            </w:pPr>
            <w:r>
              <w:t>Angles, shapes and sections of iron or non-alloy steel</w:t>
            </w:r>
          </w:p>
          <w:p w14:paraId="59104ABB" w14:textId="77777777" w:rsidR="00E546F5" w:rsidRDefault="00951CE2">
            <w:pPr>
              <w:pStyle w:val="Tier1Bullet"/>
            </w:pPr>
            <w:r>
              <w:t>-</w:t>
            </w:r>
            <w:r>
              <w:tab/>
              <w:t>for incorporation in ships, boats or other vessels listed in Table 1, for the purposes of their construction, repair, maintenance o</w:t>
            </w:r>
            <w:r>
              <w:t>r conversion;</w:t>
            </w:r>
          </w:p>
          <w:p w14:paraId="59104ABC" w14:textId="77777777" w:rsidR="00E546F5" w:rsidRDefault="00951CE2">
            <w:pPr>
              <w:pStyle w:val="Tier1Bullet"/>
            </w:pPr>
            <w:r>
              <w:t>-</w:t>
            </w:r>
            <w:r>
              <w:tab/>
              <w:t>for fitting to or equipping such ships, boats or other vessels;</w:t>
            </w:r>
          </w:p>
          <w:p w14:paraId="59104ABD" w14:textId="77777777" w:rsidR="00E546F5" w:rsidRDefault="00951CE2">
            <w:pPr>
              <w:pStyle w:val="Tier1Bullet"/>
            </w:pPr>
            <w:r>
              <w:t>-</w:t>
            </w:r>
            <w:r>
              <w:tab/>
              <w:t>for incorporation, for the purposes of their construction, repair, maintenance or conversion, in drilling or production platforms listed below: fixed, of subheading ex 8430 4</w:t>
            </w:r>
            <w:r>
              <w:t>9 or floating or submersible of subheading 8905 20;</w:t>
            </w:r>
          </w:p>
          <w:p w14:paraId="59104ABE" w14:textId="77777777" w:rsidR="00E546F5" w:rsidRDefault="00951CE2">
            <w:pPr>
              <w:pStyle w:val="Tier1Bullet"/>
            </w:pPr>
            <w:r>
              <w:t>-</w:t>
            </w:r>
            <w:r>
              <w:tab/>
              <w:t>for equipping the above platforms;</w:t>
            </w:r>
          </w:p>
          <w:p w14:paraId="59104AB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C0" w14:textId="77777777" w:rsidR="00E546F5" w:rsidRDefault="00951CE2">
            <w:pPr>
              <w:pStyle w:val="NormalinTable"/>
            </w:pPr>
            <w:r>
              <w:t>0.0%</w:t>
            </w:r>
          </w:p>
        </w:tc>
      </w:tr>
      <w:tr w:rsidR="00E546F5" w14:paraId="59104A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C2" w14:textId="77777777" w:rsidR="00E546F5" w:rsidRDefault="00951CE2">
            <w:pPr>
              <w:pStyle w:val="NormalinTable"/>
            </w:pPr>
            <w:r>
              <w:t>7217000000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C3" w14:textId="77777777" w:rsidR="00E546F5" w:rsidRDefault="00951CE2">
            <w:pPr>
              <w:pStyle w:val="Tier1"/>
            </w:pPr>
            <w:r>
              <w:t>Wire of iron or non-alloy steel</w:t>
            </w:r>
          </w:p>
          <w:p w14:paraId="59104AC4"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4AC5" w14:textId="77777777" w:rsidR="00E546F5" w:rsidRDefault="00951CE2">
            <w:pPr>
              <w:pStyle w:val="Tier1Bullet"/>
            </w:pPr>
            <w:r>
              <w:t>-</w:t>
            </w:r>
            <w:r>
              <w:tab/>
              <w:t>for fitting to or equipping such ships, boats or other vessels;</w:t>
            </w:r>
          </w:p>
          <w:p w14:paraId="59104AC6"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4AC7" w14:textId="77777777" w:rsidR="00E546F5" w:rsidRDefault="00951CE2">
            <w:pPr>
              <w:pStyle w:val="Tier1Bullet"/>
            </w:pPr>
            <w:r>
              <w:t>-</w:t>
            </w:r>
            <w:r>
              <w:tab/>
              <w:t>for equipping the above platforms;</w:t>
            </w:r>
          </w:p>
          <w:p w14:paraId="59104AC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C9" w14:textId="77777777" w:rsidR="00E546F5" w:rsidRDefault="00951CE2">
            <w:pPr>
              <w:pStyle w:val="NormalinTable"/>
            </w:pPr>
            <w:r>
              <w:t>0.0%</w:t>
            </w:r>
          </w:p>
        </w:tc>
      </w:tr>
      <w:tr w:rsidR="00E546F5" w14:paraId="59104A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CB" w14:textId="77777777" w:rsidR="00E546F5" w:rsidRDefault="00951CE2">
            <w:pPr>
              <w:pStyle w:val="NormalinTable"/>
            </w:pPr>
            <w:r>
              <w:t>7218000000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CC" w14:textId="77777777" w:rsidR="00E546F5" w:rsidRDefault="00951CE2">
            <w:pPr>
              <w:pStyle w:val="Tier1"/>
            </w:pPr>
            <w:r>
              <w:t>Stainless steel in ingots or other primary forms; semi-finished products of stainless steel</w:t>
            </w:r>
          </w:p>
          <w:p w14:paraId="59104ACD" w14:textId="77777777" w:rsidR="00E546F5" w:rsidRDefault="00951CE2">
            <w:pPr>
              <w:pStyle w:val="Tier1Bullet"/>
            </w:pPr>
            <w:r>
              <w:t>-</w:t>
            </w:r>
            <w:r>
              <w:tab/>
              <w:t>for incorporation in ships, boats or other vessels listed in Table 1, for the purposes of their construction, repair, maintenance or conversion;</w:t>
            </w:r>
          </w:p>
          <w:p w14:paraId="59104ACE" w14:textId="77777777" w:rsidR="00E546F5" w:rsidRDefault="00951CE2">
            <w:pPr>
              <w:pStyle w:val="Tier1Bullet"/>
            </w:pPr>
            <w:r>
              <w:t>-</w:t>
            </w:r>
            <w:r>
              <w:tab/>
              <w:t xml:space="preserve">for </w:t>
            </w:r>
            <w:r>
              <w:t>fitting to or equipping such ships, boats or other vessels;</w:t>
            </w:r>
          </w:p>
          <w:p w14:paraId="59104ACF"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4AD0" w14:textId="77777777" w:rsidR="00E546F5" w:rsidRDefault="00951CE2">
            <w:pPr>
              <w:pStyle w:val="Tier1Bullet"/>
            </w:pPr>
            <w:r>
              <w:t>-</w:t>
            </w:r>
            <w:r>
              <w:tab/>
              <w:t>for equipping the above platforms;</w:t>
            </w:r>
          </w:p>
          <w:p w14:paraId="59104AD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D2" w14:textId="77777777" w:rsidR="00E546F5" w:rsidRDefault="00951CE2">
            <w:pPr>
              <w:pStyle w:val="NormalinTable"/>
            </w:pPr>
            <w:r>
              <w:t>0.0%</w:t>
            </w:r>
          </w:p>
        </w:tc>
      </w:tr>
      <w:tr w:rsidR="00E546F5" w14:paraId="59104A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D4" w14:textId="77777777" w:rsidR="00E546F5" w:rsidRDefault="00951CE2">
            <w:pPr>
              <w:pStyle w:val="NormalinTable"/>
            </w:pPr>
            <w:r>
              <w:t>7219000000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D5" w14:textId="77777777" w:rsidR="00E546F5" w:rsidRDefault="00951CE2">
            <w:pPr>
              <w:pStyle w:val="Tier1"/>
            </w:pPr>
            <w:r>
              <w:t>Flat-rolled products of stainless steel, of a width of 600 mm or more</w:t>
            </w:r>
          </w:p>
          <w:p w14:paraId="59104AD6"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AD7" w14:textId="77777777" w:rsidR="00E546F5" w:rsidRDefault="00951CE2">
            <w:pPr>
              <w:pStyle w:val="Tier1Bullet"/>
            </w:pPr>
            <w:r>
              <w:t>-</w:t>
            </w:r>
            <w:r>
              <w:tab/>
              <w:t>for fitting to or equipping such ships, boats or other vessels;</w:t>
            </w:r>
          </w:p>
          <w:p w14:paraId="59104AD8" w14:textId="77777777" w:rsidR="00E546F5" w:rsidRDefault="00951CE2">
            <w:pPr>
              <w:pStyle w:val="Tier1Bullet"/>
            </w:pPr>
            <w:r>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4AD9" w14:textId="77777777" w:rsidR="00E546F5" w:rsidRDefault="00951CE2">
            <w:pPr>
              <w:pStyle w:val="Tier1Bullet"/>
            </w:pPr>
            <w:r>
              <w:t>-</w:t>
            </w:r>
            <w:r>
              <w:tab/>
              <w:t>for equipping the above platforms;</w:t>
            </w:r>
          </w:p>
          <w:p w14:paraId="59104ADA"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DB" w14:textId="77777777" w:rsidR="00E546F5" w:rsidRDefault="00951CE2">
            <w:pPr>
              <w:pStyle w:val="NormalinTable"/>
            </w:pPr>
            <w:r>
              <w:t>0.0%</w:t>
            </w:r>
          </w:p>
        </w:tc>
      </w:tr>
      <w:tr w:rsidR="00E546F5" w14:paraId="59104A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DD" w14:textId="77777777" w:rsidR="00E546F5" w:rsidRDefault="00951CE2">
            <w:pPr>
              <w:pStyle w:val="NormalinTable"/>
            </w:pPr>
            <w:r>
              <w:t>7220000000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DE" w14:textId="77777777" w:rsidR="00E546F5" w:rsidRDefault="00951CE2">
            <w:pPr>
              <w:pStyle w:val="Tier1"/>
            </w:pPr>
            <w:r>
              <w:t>Flat-rolled products of stainless steel, of a width of less than 600 mm</w:t>
            </w:r>
          </w:p>
          <w:p w14:paraId="59104ADF" w14:textId="77777777" w:rsidR="00E546F5" w:rsidRDefault="00951CE2">
            <w:pPr>
              <w:pStyle w:val="Tier1Bullet"/>
            </w:pPr>
            <w:r>
              <w:t>-</w:t>
            </w:r>
            <w:r>
              <w:tab/>
              <w:t>for incorporation in ships, boats or other vessels listed in Table 1, for the purposes of their construction, repair, maintenanc</w:t>
            </w:r>
            <w:r>
              <w:t>e or conversion;</w:t>
            </w:r>
          </w:p>
          <w:p w14:paraId="59104AE0" w14:textId="77777777" w:rsidR="00E546F5" w:rsidRDefault="00951CE2">
            <w:pPr>
              <w:pStyle w:val="Tier1Bullet"/>
            </w:pPr>
            <w:r>
              <w:t>-</w:t>
            </w:r>
            <w:r>
              <w:tab/>
              <w:t>for fitting to or equipping such ships, boats or other vessels;</w:t>
            </w:r>
          </w:p>
          <w:p w14:paraId="59104AE1" w14:textId="77777777" w:rsidR="00E546F5" w:rsidRDefault="00951CE2">
            <w:pPr>
              <w:pStyle w:val="Tier1Bullet"/>
            </w:pPr>
            <w:r>
              <w:t>-</w:t>
            </w:r>
            <w:r>
              <w:tab/>
              <w:t>for incorporation, for the purposes of their construction, repair, maintenance or conversion, in drilling or production platforms listed below: fixed, of subheading ex 843</w:t>
            </w:r>
            <w:r>
              <w:t>0 49 or floating or submersible of subheading 8905 20;</w:t>
            </w:r>
          </w:p>
          <w:p w14:paraId="59104AE2" w14:textId="77777777" w:rsidR="00E546F5" w:rsidRDefault="00951CE2">
            <w:pPr>
              <w:pStyle w:val="Tier1Bullet"/>
            </w:pPr>
            <w:r>
              <w:t>-</w:t>
            </w:r>
            <w:r>
              <w:tab/>
              <w:t>for equipping the above platforms;</w:t>
            </w:r>
          </w:p>
          <w:p w14:paraId="59104AE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E4" w14:textId="77777777" w:rsidR="00E546F5" w:rsidRDefault="00951CE2">
            <w:pPr>
              <w:pStyle w:val="NormalinTable"/>
            </w:pPr>
            <w:r>
              <w:t>0.0%</w:t>
            </w:r>
          </w:p>
        </w:tc>
      </w:tr>
      <w:tr w:rsidR="00E546F5" w14:paraId="59104A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E6" w14:textId="77777777" w:rsidR="00E546F5" w:rsidRDefault="00951CE2">
            <w:pPr>
              <w:pStyle w:val="NormalinTable"/>
            </w:pPr>
            <w:r>
              <w:t>7221000000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E7" w14:textId="77777777" w:rsidR="00E546F5" w:rsidRDefault="00951CE2">
            <w:pPr>
              <w:pStyle w:val="Tier1"/>
            </w:pPr>
            <w:r>
              <w:t>Bars and rods, hot-rolled, in irregularly wound coils, of stainless steel</w:t>
            </w:r>
          </w:p>
          <w:p w14:paraId="59104AE8" w14:textId="77777777" w:rsidR="00E546F5" w:rsidRDefault="00951CE2">
            <w:pPr>
              <w:pStyle w:val="Tier1Bullet"/>
            </w:pPr>
            <w:r>
              <w:t>-</w:t>
            </w:r>
            <w:r>
              <w:tab/>
            </w:r>
            <w:r>
              <w:t>for incorporation in ships, boats or other vessels listed in Table 1, for the purposes of their construction, repair, maintenance or conversion;</w:t>
            </w:r>
          </w:p>
          <w:p w14:paraId="59104AE9" w14:textId="77777777" w:rsidR="00E546F5" w:rsidRDefault="00951CE2">
            <w:pPr>
              <w:pStyle w:val="Tier1Bullet"/>
            </w:pPr>
            <w:r>
              <w:t>-</w:t>
            </w:r>
            <w:r>
              <w:tab/>
              <w:t>for fitting to or equipping such ships, boats or other vessels;</w:t>
            </w:r>
          </w:p>
          <w:p w14:paraId="59104AEA" w14:textId="77777777" w:rsidR="00E546F5" w:rsidRDefault="00951CE2">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14:paraId="59104AEB" w14:textId="77777777" w:rsidR="00E546F5" w:rsidRDefault="00951CE2">
            <w:pPr>
              <w:pStyle w:val="Tier1Bullet"/>
            </w:pPr>
            <w:r>
              <w:t>-</w:t>
            </w:r>
            <w:r>
              <w:tab/>
              <w:t>for equipping the above platforms;</w:t>
            </w:r>
          </w:p>
          <w:p w14:paraId="59104AEC" w14:textId="77777777" w:rsidR="00E546F5" w:rsidRDefault="00951CE2">
            <w:pPr>
              <w:pStyle w:val="Tier1Bullet"/>
            </w:pPr>
            <w:r>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ED" w14:textId="77777777" w:rsidR="00E546F5" w:rsidRDefault="00951CE2">
            <w:pPr>
              <w:pStyle w:val="NormalinTable"/>
            </w:pPr>
            <w:r>
              <w:t>0.0%</w:t>
            </w:r>
          </w:p>
        </w:tc>
      </w:tr>
      <w:tr w:rsidR="00E546F5" w14:paraId="59104A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EF" w14:textId="77777777" w:rsidR="00E546F5" w:rsidRDefault="00951CE2">
            <w:pPr>
              <w:pStyle w:val="NormalinTable"/>
            </w:pPr>
            <w:r>
              <w:t>7222000000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F0" w14:textId="77777777" w:rsidR="00E546F5" w:rsidRDefault="00951CE2">
            <w:pPr>
              <w:pStyle w:val="Tier1"/>
            </w:pPr>
            <w:r>
              <w:t>Other bars and rods of stainless steel; angles, shapes and sections of stainless steel</w:t>
            </w:r>
          </w:p>
          <w:p w14:paraId="59104AF1" w14:textId="77777777" w:rsidR="00E546F5" w:rsidRDefault="00951CE2">
            <w:pPr>
              <w:pStyle w:val="Tier1Bullet"/>
            </w:pPr>
            <w:r>
              <w:t>-</w:t>
            </w:r>
            <w:r>
              <w:tab/>
              <w:t>for incorporation in ships, boats or other vessels listed in Table 1, for the purposes of their construction, repair,</w:t>
            </w:r>
            <w:r>
              <w:t xml:space="preserve"> maintenance or conversion;</w:t>
            </w:r>
          </w:p>
          <w:p w14:paraId="59104AF2" w14:textId="77777777" w:rsidR="00E546F5" w:rsidRDefault="00951CE2">
            <w:pPr>
              <w:pStyle w:val="Tier1Bullet"/>
            </w:pPr>
            <w:r>
              <w:t>-</w:t>
            </w:r>
            <w:r>
              <w:tab/>
              <w:t>for fitting to or equipping such ships, boats or other vessels;</w:t>
            </w:r>
          </w:p>
          <w:p w14:paraId="59104AF3"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4AF4" w14:textId="77777777" w:rsidR="00E546F5" w:rsidRDefault="00951CE2">
            <w:pPr>
              <w:pStyle w:val="Tier1Bullet"/>
            </w:pPr>
            <w:r>
              <w:t>-</w:t>
            </w:r>
            <w:r>
              <w:tab/>
              <w:t>for equipping the above platforms;</w:t>
            </w:r>
          </w:p>
          <w:p w14:paraId="59104AF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F6" w14:textId="77777777" w:rsidR="00E546F5" w:rsidRDefault="00951CE2">
            <w:pPr>
              <w:pStyle w:val="NormalinTable"/>
            </w:pPr>
            <w:r>
              <w:t>0.0%</w:t>
            </w:r>
          </w:p>
        </w:tc>
      </w:tr>
      <w:tr w:rsidR="00E546F5" w14:paraId="59104B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AF8" w14:textId="77777777" w:rsidR="00E546F5" w:rsidRDefault="00951CE2">
            <w:pPr>
              <w:pStyle w:val="NormalinTable"/>
            </w:pPr>
            <w:r>
              <w:t>7223000000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AF9" w14:textId="77777777" w:rsidR="00E546F5" w:rsidRDefault="00951CE2">
            <w:pPr>
              <w:pStyle w:val="Tier1"/>
            </w:pPr>
            <w:r>
              <w:t>Wire of stainless steel</w:t>
            </w:r>
          </w:p>
          <w:p w14:paraId="59104AFA" w14:textId="77777777" w:rsidR="00E546F5" w:rsidRDefault="00951CE2">
            <w:pPr>
              <w:pStyle w:val="Tier1Bullet"/>
            </w:pPr>
            <w:r>
              <w:t>-</w:t>
            </w:r>
            <w:r>
              <w:tab/>
              <w:t>for incorporation in ships, boats o</w:t>
            </w:r>
            <w:r>
              <w:t>r other vessels listed in Table 1, for the purposes of their construction, repair, maintenance or conversion;</w:t>
            </w:r>
          </w:p>
          <w:p w14:paraId="59104AFB" w14:textId="77777777" w:rsidR="00E546F5" w:rsidRDefault="00951CE2">
            <w:pPr>
              <w:pStyle w:val="Tier1Bullet"/>
            </w:pPr>
            <w:r>
              <w:t>-</w:t>
            </w:r>
            <w:r>
              <w:tab/>
              <w:t>for fitting to or equipping such ships, boats or other vessels;</w:t>
            </w:r>
          </w:p>
          <w:p w14:paraId="59104AFC" w14:textId="77777777" w:rsidR="00E546F5" w:rsidRDefault="00951CE2">
            <w:pPr>
              <w:pStyle w:val="Tier1Bullet"/>
            </w:pPr>
            <w:r>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4AFD" w14:textId="77777777" w:rsidR="00E546F5" w:rsidRDefault="00951CE2">
            <w:pPr>
              <w:pStyle w:val="Tier1Bullet"/>
            </w:pPr>
            <w:r>
              <w:t>-</w:t>
            </w:r>
            <w:r>
              <w:tab/>
              <w:t>for equipping the above platforms;</w:t>
            </w:r>
          </w:p>
          <w:p w14:paraId="59104AF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AFF" w14:textId="77777777" w:rsidR="00E546F5" w:rsidRDefault="00951CE2">
            <w:pPr>
              <w:pStyle w:val="NormalinTable"/>
            </w:pPr>
            <w:r>
              <w:t>0.0%</w:t>
            </w:r>
          </w:p>
        </w:tc>
      </w:tr>
      <w:tr w:rsidR="00E546F5" w14:paraId="59104B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01" w14:textId="77777777" w:rsidR="00E546F5" w:rsidRDefault="00951CE2">
            <w:pPr>
              <w:pStyle w:val="NormalinTable"/>
            </w:pPr>
            <w:r>
              <w:t>7224000000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02" w14:textId="77777777" w:rsidR="00E546F5" w:rsidRDefault="00951CE2">
            <w:pPr>
              <w:pStyle w:val="Tier1"/>
            </w:pPr>
            <w:r>
              <w:t>Other alloy steel in ingots or other primary forms; semi-finished products of other alloy steel</w:t>
            </w:r>
          </w:p>
          <w:p w14:paraId="59104B03" w14:textId="77777777" w:rsidR="00E546F5" w:rsidRDefault="00951CE2">
            <w:pPr>
              <w:pStyle w:val="Tier1Bullet"/>
            </w:pPr>
            <w:r>
              <w:t>-</w:t>
            </w:r>
            <w:r>
              <w:tab/>
              <w:t>for incorporation in ships, boats or other vessels listed in Table 1, for the purposes of their construction, repair, maintenance or conversi</w:t>
            </w:r>
            <w:r>
              <w:t>on;</w:t>
            </w:r>
          </w:p>
          <w:p w14:paraId="59104B04" w14:textId="77777777" w:rsidR="00E546F5" w:rsidRDefault="00951CE2">
            <w:pPr>
              <w:pStyle w:val="Tier1Bullet"/>
            </w:pPr>
            <w:r>
              <w:t>-</w:t>
            </w:r>
            <w:r>
              <w:tab/>
              <w:t>for fitting to or equipping such ships, boats or other vessels;</w:t>
            </w:r>
          </w:p>
          <w:p w14:paraId="59104B05"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w:t>
            </w:r>
            <w:r>
              <w:t>ing or submersible of subheading 8905 20;</w:t>
            </w:r>
          </w:p>
          <w:p w14:paraId="59104B06" w14:textId="77777777" w:rsidR="00E546F5" w:rsidRDefault="00951CE2">
            <w:pPr>
              <w:pStyle w:val="Tier1Bullet"/>
            </w:pPr>
            <w:r>
              <w:t>-</w:t>
            </w:r>
            <w:r>
              <w:tab/>
              <w:t>for equipping the above platforms;</w:t>
            </w:r>
          </w:p>
          <w:p w14:paraId="59104B0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08" w14:textId="77777777" w:rsidR="00E546F5" w:rsidRDefault="00951CE2">
            <w:pPr>
              <w:pStyle w:val="NormalinTable"/>
            </w:pPr>
            <w:r>
              <w:t>0.0%</w:t>
            </w:r>
          </w:p>
        </w:tc>
      </w:tr>
      <w:tr w:rsidR="00E546F5" w14:paraId="59104B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0A" w14:textId="77777777" w:rsidR="00E546F5" w:rsidRDefault="00951CE2">
            <w:pPr>
              <w:pStyle w:val="NormalinTable"/>
            </w:pPr>
            <w:r>
              <w:t>7225000000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0B" w14:textId="77777777" w:rsidR="00E546F5" w:rsidRDefault="00951CE2">
            <w:pPr>
              <w:pStyle w:val="Tier1"/>
            </w:pPr>
            <w:r>
              <w:t>Flat-rolled products of other alloy steel, of a width of 600 mm or more</w:t>
            </w:r>
          </w:p>
          <w:p w14:paraId="59104B0C"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B0D" w14:textId="77777777" w:rsidR="00E546F5" w:rsidRDefault="00951CE2">
            <w:pPr>
              <w:pStyle w:val="Tier1Bullet"/>
            </w:pPr>
            <w:r>
              <w:t>-</w:t>
            </w:r>
            <w:r>
              <w:tab/>
              <w:t>for fitting to or equipping such ships, boats or other vessels;</w:t>
            </w:r>
          </w:p>
          <w:p w14:paraId="59104B0E"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B0F" w14:textId="77777777" w:rsidR="00E546F5" w:rsidRDefault="00951CE2">
            <w:pPr>
              <w:pStyle w:val="Tier1Bullet"/>
            </w:pPr>
            <w:r>
              <w:t>-</w:t>
            </w:r>
            <w:r>
              <w:tab/>
              <w:t>for equipping the above platforms;</w:t>
            </w:r>
          </w:p>
          <w:p w14:paraId="59104B10"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11" w14:textId="77777777" w:rsidR="00E546F5" w:rsidRDefault="00951CE2">
            <w:pPr>
              <w:pStyle w:val="NormalinTable"/>
            </w:pPr>
            <w:r>
              <w:t>0.0%</w:t>
            </w:r>
          </w:p>
        </w:tc>
      </w:tr>
      <w:tr w:rsidR="00E546F5" w14:paraId="59104B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13" w14:textId="77777777" w:rsidR="00E546F5" w:rsidRDefault="00951CE2">
            <w:pPr>
              <w:pStyle w:val="NormalinTable"/>
            </w:pPr>
            <w:r>
              <w:t>7226000000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14" w14:textId="77777777" w:rsidR="00E546F5" w:rsidRDefault="00951CE2">
            <w:pPr>
              <w:pStyle w:val="Tier1"/>
            </w:pPr>
            <w:r>
              <w:t>Flat-rolled products of other alloy steel, of a width of less than 600 mm</w:t>
            </w:r>
          </w:p>
          <w:p w14:paraId="59104B15" w14:textId="77777777" w:rsidR="00E546F5" w:rsidRDefault="00951CE2">
            <w:pPr>
              <w:pStyle w:val="Tier1Bullet"/>
            </w:pPr>
            <w:r>
              <w:t>-</w:t>
            </w:r>
            <w:r>
              <w:tab/>
              <w:t>for incorporation in ships, boats or other vessels listed in Table 1, for the purposes of their construction, repair, maintenance or c</w:t>
            </w:r>
            <w:r>
              <w:t>onversion;</w:t>
            </w:r>
          </w:p>
          <w:p w14:paraId="59104B16" w14:textId="77777777" w:rsidR="00E546F5" w:rsidRDefault="00951CE2">
            <w:pPr>
              <w:pStyle w:val="Tier1Bullet"/>
            </w:pPr>
            <w:r>
              <w:t>-</w:t>
            </w:r>
            <w:r>
              <w:tab/>
              <w:t>for fitting to or equipping such ships, boats or other vessels;</w:t>
            </w:r>
          </w:p>
          <w:p w14:paraId="59104B17"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w:t>
            </w:r>
            <w:r>
              <w:t>r floating or submersible of subheading 8905 20;</w:t>
            </w:r>
          </w:p>
          <w:p w14:paraId="59104B18" w14:textId="77777777" w:rsidR="00E546F5" w:rsidRDefault="00951CE2">
            <w:pPr>
              <w:pStyle w:val="Tier1Bullet"/>
            </w:pPr>
            <w:r>
              <w:t>-</w:t>
            </w:r>
            <w:r>
              <w:tab/>
              <w:t>for equipping the above platforms;</w:t>
            </w:r>
          </w:p>
          <w:p w14:paraId="59104B1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1A" w14:textId="77777777" w:rsidR="00E546F5" w:rsidRDefault="00951CE2">
            <w:pPr>
              <w:pStyle w:val="NormalinTable"/>
            </w:pPr>
            <w:r>
              <w:t>0.0%</w:t>
            </w:r>
          </w:p>
        </w:tc>
      </w:tr>
      <w:tr w:rsidR="00E546F5" w14:paraId="59104B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1C" w14:textId="77777777" w:rsidR="00E546F5" w:rsidRDefault="00951CE2">
            <w:pPr>
              <w:pStyle w:val="NormalinTable"/>
            </w:pPr>
            <w:r>
              <w:t>7227000000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1D" w14:textId="77777777" w:rsidR="00E546F5" w:rsidRDefault="00951CE2">
            <w:pPr>
              <w:pStyle w:val="Tier1"/>
            </w:pPr>
            <w:r>
              <w:t>Bars and rods, hot-rolled, in irregularly wound coils, of other alloy steel</w:t>
            </w:r>
          </w:p>
          <w:p w14:paraId="59104B1E"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4B1F" w14:textId="77777777" w:rsidR="00E546F5" w:rsidRDefault="00951CE2">
            <w:pPr>
              <w:pStyle w:val="Tier1Bullet"/>
            </w:pPr>
            <w:r>
              <w:t>-</w:t>
            </w:r>
            <w:r>
              <w:tab/>
              <w:t>for fitting to or equipping such ships, boats or other vessels;</w:t>
            </w:r>
          </w:p>
          <w:p w14:paraId="59104B20"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4B21" w14:textId="77777777" w:rsidR="00E546F5" w:rsidRDefault="00951CE2">
            <w:pPr>
              <w:pStyle w:val="Tier1Bullet"/>
            </w:pPr>
            <w:r>
              <w:t>-</w:t>
            </w:r>
            <w:r>
              <w:tab/>
              <w:t>for equipping the above platforms;</w:t>
            </w:r>
          </w:p>
          <w:p w14:paraId="59104B22"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23" w14:textId="77777777" w:rsidR="00E546F5" w:rsidRDefault="00951CE2">
            <w:pPr>
              <w:pStyle w:val="NormalinTable"/>
            </w:pPr>
            <w:r>
              <w:t>0.0%</w:t>
            </w:r>
          </w:p>
        </w:tc>
      </w:tr>
      <w:tr w:rsidR="00E546F5" w14:paraId="59104B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25" w14:textId="77777777" w:rsidR="00E546F5" w:rsidRDefault="00951CE2">
            <w:pPr>
              <w:pStyle w:val="NormalinTable"/>
            </w:pPr>
            <w:r>
              <w:t>7228000000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26" w14:textId="77777777" w:rsidR="00E546F5" w:rsidRDefault="00951CE2">
            <w:pPr>
              <w:pStyle w:val="Tier1"/>
            </w:pPr>
            <w:r>
              <w:t>Other bars and rods of other alloy steel; angles, shapes and sections, of other alloy steel; hollow drill bars and rods, of alloy or non-alloy steel</w:t>
            </w:r>
          </w:p>
          <w:p w14:paraId="59104B27"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4B28" w14:textId="77777777" w:rsidR="00E546F5" w:rsidRDefault="00951CE2">
            <w:pPr>
              <w:pStyle w:val="Tier1Bullet"/>
            </w:pPr>
            <w:r>
              <w:t>-</w:t>
            </w:r>
            <w:r>
              <w:tab/>
              <w:t>for fitting to or equipping such ships, boats or other vessels;</w:t>
            </w:r>
          </w:p>
          <w:p w14:paraId="59104B29"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4B2A" w14:textId="77777777" w:rsidR="00E546F5" w:rsidRDefault="00951CE2">
            <w:pPr>
              <w:pStyle w:val="Tier1Bullet"/>
            </w:pPr>
            <w:r>
              <w:t>-</w:t>
            </w:r>
            <w:r>
              <w:tab/>
              <w:t>for equipping the above platforms;</w:t>
            </w:r>
          </w:p>
          <w:p w14:paraId="59104B2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2C" w14:textId="77777777" w:rsidR="00E546F5" w:rsidRDefault="00951CE2">
            <w:pPr>
              <w:pStyle w:val="NormalinTable"/>
            </w:pPr>
            <w:r>
              <w:t>0.0%</w:t>
            </w:r>
          </w:p>
        </w:tc>
      </w:tr>
      <w:tr w:rsidR="00E546F5" w14:paraId="59104B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2E" w14:textId="77777777" w:rsidR="00E546F5" w:rsidRDefault="00951CE2">
            <w:pPr>
              <w:pStyle w:val="NormalinTable"/>
            </w:pPr>
            <w:r>
              <w:t>7229000000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2F" w14:textId="77777777" w:rsidR="00E546F5" w:rsidRDefault="00951CE2">
            <w:pPr>
              <w:pStyle w:val="Tier1"/>
            </w:pPr>
            <w:r>
              <w:t>W</w:t>
            </w:r>
            <w:r>
              <w:t>ire of other alloy steel</w:t>
            </w:r>
          </w:p>
          <w:p w14:paraId="59104B30" w14:textId="77777777" w:rsidR="00E546F5" w:rsidRDefault="00951CE2">
            <w:pPr>
              <w:pStyle w:val="Tier1Bullet"/>
            </w:pPr>
            <w:r>
              <w:t>-</w:t>
            </w:r>
            <w:r>
              <w:tab/>
              <w:t>for incorporation in ships, boats or other vessels listed in Table 1, for the purposes of their construction, repair, maintenance or conversion;</w:t>
            </w:r>
          </w:p>
          <w:p w14:paraId="59104B31" w14:textId="77777777" w:rsidR="00E546F5" w:rsidRDefault="00951CE2">
            <w:pPr>
              <w:pStyle w:val="Tier1Bullet"/>
            </w:pPr>
            <w:r>
              <w:t>-</w:t>
            </w:r>
            <w:r>
              <w:tab/>
              <w:t>for fitting to or equipping such ships, boats or other vessels;</w:t>
            </w:r>
          </w:p>
          <w:p w14:paraId="59104B32" w14:textId="77777777" w:rsidR="00E546F5" w:rsidRDefault="00951CE2">
            <w:pPr>
              <w:pStyle w:val="Tier1Bullet"/>
            </w:pPr>
            <w:r>
              <w:t>-</w:t>
            </w:r>
            <w:r>
              <w:tab/>
              <w:t>for incorporatio</w:t>
            </w:r>
            <w:r>
              <w:t>n, for the purposes of their construction, repair, maintenance or conversion, in drilling or production platforms listed below: fixed, of subheading ex 8430 49 or floating or submersible of subheading 8905 20;</w:t>
            </w:r>
          </w:p>
          <w:p w14:paraId="59104B33" w14:textId="77777777" w:rsidR="00E546F5" w:rsidRDefault="00951CE2">
            <w:pPr>
              <w:pStyle w:val="Tier1Bullet"/>
            </w:pPr>
            <w:r>
              <w:t>-</w:t>
            </w:r>
            <w:r>
              <w:tab/>
              <w:t>for equipping the above platforms;</w:t>
            </w:r>
          </w:p>
          <w:p w14:paraId="59104B34" w14:textId="77777777" w:rsidR="00E546F5" w:rsidRDefault="00951CE2">
            <w:pPr>
              <w:pStyle w:val="Tier1Bullet"/>
            </w:pPr>
            <w:r>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35" w14:textId="77777777" w:rsidR="00E546F5" w:rsidRDefault="00951CE2">
            <w:pPr>
              <w:pStyle w:val="NormalinTable"/>
            </w:pPr>
            <w:r>
              <w:t>0.0%</w:t>
            </w:r>
          </w:p>
        </w:tc>
      </w:tr>
    </w:tbl>
    <w:p w14:paraId="59104B37" w14:textId="77777777" w:rsidR="00E546F5" w:rsidRDefault="00951CE2">
      <w:pPr>
        <w:pStyle w:val="Heading1"/>
      </w:pPr>
      <w:r>
        <w:t>Chapter 73 : Articles of Iron or Steel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4B3B"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4B38"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4B39"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4B3A" w14:textId="77777777" w:rsidR="00E546F5" w:rsidRDefault="00951CE2">
            <w:pPr>
              <w:pStyle w:val="NormalinTable"/>
              <w:rPr>
                <w:b/>
                <w:bCs w:val="0"/>
                <w:color w:val="FFFFFF"/>
              </w:rPr>
            </w:pPr>
            <w:r>
              <w:rPr>
                <w:b/>
                <w:bCs w:val="0"/>
                <w:color w:val="FFFFFF"/>
              </w:rPr>
              <w:t>Duty expression</w:t>
            </w:r>
          </w:p>
        </w:tc>
      </w:tr>
      <w:tr w:rsidR="00E546F5" w14:paraId="59104B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3C" w14:textId="77777777" w:rsidR="00E546F5" w:rsidRDefault="00951CE2">
            <w:pPr>
              <w:pStyle w:val="NormalinTable"/>
            </w:pPr>
            <w:r>
              <w:t>7301000000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3D" w14:textId="77777777" w:rsidR="00E546F5" w:rsidRDefault="00951CE2">
            <w:pPr>
              <w:pStyle w:val="Tier1"/>
            </w:pPr>
            <w:r>
              <w:t xml:space="preserve">Sheet piling of iron or steel, whether or not drilled, punched or made </w:t>
            </w:r>
            <w:r>
              <w:t>from assembled elements; welded angles, shapes and sections, of iron or steel</w:t>
            </w:r>
          </w:p>
          <w:p w14:paraId="59104B3E" w14:textId="77777777" w:rsidR="00E546F5" w:rsidRDefault="00951CE2">
            <w:pPr>
              <w:pStyle w:val="Tier1Bullet"/>
            </w:pPr>
            <w:r>
              <w:t>-</w:t>
            </w:r>
            <w:r>
              <w:tab/>
              <w:t>for incorporation in ships, boats or other vessels listed in Table 1, for the purposes of their construction, repair, maintenance or conversion;</w:t>
            </w:r>
          </w:p>
          <w:p w14:paraId="59104B3F" w14:textId="77777777" w:rsidR="00E546F5" w:rsidRDefault="00951CE2">
            <w:pPr>
              <w:pStyle w:val="Tier1Bullet"/>
            </w:pPr>
            <w:r>
              <w:t>-</w:t>
            </w:r>
            <w:r>
              <w:tab/>
              <w:t xml:space="preserve">for fitting to or </w:t>
            </w:r>
            <w:r>
              <w:t>equipping such ships, boats or other vessels;</w:t>
            </w:r>
          </w:p>
          <w:p w14:paraId="59104B40"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4B41" w14:textId="77777777" w:rsidR="00E546F5" w:rsidRDefault="00951CE2">
            <w:pPr>
              <w:pStyle w:val="Tier1Bullet"/>
            </w:pPr>
            <w:r>
              <w:t>-</w:t>
            </w:r>
            <w:r>
              <w:tab/>
              <w:t>for equipping the above platforms;</w:t>
            </w:r>
          </w:p>
          <w:p w14:paraId="59104B4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43" w14:textId="77777777" w:rsidR="00E546F5" w:rsidRDefault="00951CE2">
            <w:pPr>
              <w:pStyle w:val="NormalinTable"/>
            </w:pPr>
            <w:r>
              <w:t>0.0%</w:t>
            </w:r>
          </w:p>
        </w:tc>
      </w:tr>
      <w:tr w:rsidR="00E546F5" w14:paraId="59104B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45" w14:textId="77777777" w:rsidR="00E546F5" w:rsidRDefault="00951CE2">
            <w:pPr>
              <w:pStyle w:val="NormalinTable"/>
            </w:pPr>
            <w:r>
              <w:t>7302000000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46" w14:textId="77777777" w:rsidR="00E546F5" w:rsidRDefault="00951CE2">
            <w:pPr>
              <w:pStyle w:val="Tier1"/>
            </w:pPr>
            <w:r>
              <w:t xml:space="preserve">Railway or tramway track construction material of iron or steel, the following: rails, check-rails and rack </w:t>
            </w:r>
            <w:r>
              <w:t>rails, switch blades, crossing frogs, point rods and other crossing pieces, sleepers (cross-ties), fish-plates, chairs, chair wedges, sole plates (base plates), rail clips, bedplates, ties and other material specialised for jointing or fixing rails</w:t>
            </w:r>
          </w:p>
          <w:p w14:paraId="59104B47" w14:textId="77777777" w:rsidR="00E546F5" w:rsidRDefault="00951CE2">
            <w:pPr>
              <w:pStyle w:val="Tier1Bullet"/>
            </w:pPr>
            <w:r>
              <w:t>-</w:t>
            </w:r>
            <w:r>
              <w:tab/>
              <w:t>for i</w:t>
            </w:r>
            <w:r>
              <w:t>ncorporation in ships, boats or other vessels listed in Table 1, for the purposes of their construction, repair, maintenance or conversion;</w:t>
            </w:r>
          </w:p>
          <w:p w14:paraId="59104B48" w14:textId="77777777" w:rsidR="00E546F5" w:rsidRDefault="00951CE2">
            <w:pPr>
              <w:pStyle w:val="Tier1Bullet"/>
            </w:pPr>
            <w:r>
              <w:t>-</w:t>
            </w:r>
            <w:r>
              <w:tab/>
              <w:t>for fitting to or equipping such ships, boats or other vessels;</w:t>
            </w:r>
          </w:p>
          <w:p w14:paraId="59104B49" w14:textId="77777777" w:rsidR="00E546F5" w:rsidRDefault="00951CE2">
            <w:pPr>
              <w:pStyle w:val="Tier1Bullet"/>
            </w:pPr>
            <w:r>
              <w:t>-</w:t>
            </w:r>
            <w:r>
              <w:tab/>
              <w:t>for incorporation, for the purposes of their con</w:t>
            </w:r>
            <w:r>
              <w:t>struction, repair, maintenance or conversion, in drilling or production platforms listed below: fixed, of subheading ex 8430 49 or floating or submersible of subheading 8905 20;</w:t>
            </w:r>
          </w:p>
          <w:p w14:paraId="59104B4A" w14:textId="77777777" w:rsidR="00E546F5" w:rsidRDefault="00951CE2">
            <w:pPr>
              <w:pStyle w:val="Tier1Bullet"/>
            </w:pPr>
            <w:r>
              <w:t>-</w:t>
            </w:r>
            <w:r>
              <w:tab/>
              <w:t>for equipping the above platforms;</w:t>
            </w:r>
          </w:p>
          <w:p w14:paraId="59104B4B" w14:textId="77777777" w:rsidR="00E546F5" w:rsidRDefault="00951CE2">
            <w:pPr>
              <w:pStyle w:val="Tier1Bullet"/>
            </w:pPr>
            <w:r>
              <w:t>-</w:t>
            </w:r>
            <w:r>
              <w:tab/>
              <w:t>for linking these drilling or productio</w:t>
            </w:r>
            <w:r>
              <w:t>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4C" w14:textId="77777777" w:rsidR="00E546F5" w:rsidRDefault="00951CE2">
            <w:pPr>
              <w:pStyle w:val="NormalinTable"/>
            </w:pPr>
            <w:r>
              <w:t>0.0%</w:t>
            </w:r>
          </w:p>
        </w:tc>
      </w:tr>
      <w:tr w:rsidR="00E546F5" w14:paraId="59104B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4E" w14:textId="77777777" w:rsidR="00E546F5" w:rsidRDefault="00951CE2">
            <w:pPr>
              <w:pStyle w:val="NormalinTable"/>
            </w:pPr>
            <w:r>
              <w:t>7303000000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4F" w14:textId="77777777" w:rsidR="00E546F5" w:rsidRDefault="00951CE2">
            <w:pPr>
              <w:pStyle w:val="Tier1"/>
            </w:pPr>
            <w:r>
              <w:t>Tubes, pipes and hollow profiles, of cast iron</w:t>
            </w:r>
          </w:p>
          <w:p w14:paraId="59104B50" w14:textId="77777777" w:rsidR="00E546F5" w:rsidRDefault="00951CE2">
            <w:pPr>
              <w:pStyle w:val="Tier1Bullet"/>
            </w:pPr>
            <w:r>
              <w:t>-</w:t>
            </w:r>
            <w:r>
              <w:tab/>
              <w:t>for incorporation in ships, boats or other vessels listed in Table 1, for the purposes of their construction, repair, maintenance or conversion;</w:t>
            </w:r>
          </w:p>
          <w:p w14:paraId="59104B51" w14:textId="77777777" w:rsidR="00E546F5" w:rsidRDefault="00951CE2">
            <w:pPr>
              <w:pStyle w:val="Tier1Bullet"/>
            </w:pPr>
            <w:r>
              <w:t>-</w:t>
            </w:r>
            <w:r>
              <w:tab/>
              <w:t xml:space="preserve">for </w:t>
            </w:r>
            <w:r>
              <w:t>fitting to or equipping such ships, boats or other vessels;</w:t>
            </w:r>
          </w:p>
          <w:p w14:paraId="59104B52"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14:paraId="59104B53" w14:textId="77777777" w:rsidR="00E546F5" w:rsidRDefault="00951CE2">
            <w:pPr>
              <w:pStyle w:val="Tier1Bullet"/>
            </w:pPr>
            <w:r>
              <w:t>-</w:t>
            </w:r>
            <w:r>
              <w:tab/>
              <w:t>for equipping the above platforms;</w:t>
            </w:r>
          </w:p>
          <w:p w14:paraId="59104B5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55" w14:textId="77777777" w:rsidR="00E546F5" w:rsidRDefault="00951CE2">
            <w:pPr>
              <w:pStyle w:val="NormalinTable"/>
            </w:pPr>
            <w:r>
              <w:t>0.0%</w:t>
            </w:r>
          </w:p>
        </w:tc>
      </w:tr>
      <w:tr w:rsidR="00E546F5" w14:paraId="59104B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57" w14:textId="77777777" w:rsidR="00E546F5" w:rsidRDefault="00951CE2">
            <w:pPr>
              <w:pStyle w:val="NormalinTable"/>
            </w:pPr>
            <w:r>
              <w:t>7304110000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58" w14:textId="77777777" w:rsidR="00E546F5" w:rsidRDefault="00951CE2">
            <w:pPr>
              <w:pStyle w:val="Tier1"/>
            </w:pPr>
            <w:r>
              <w:t>Tubes, pipes and hollow profiles, seamless, of iron (other than cast iron) or steel</w:t>
            </w:r>
          </w:p>
          <w:p w14:paraId="59104B59" w14:textId="77777777" w:rsidR="00E546F5" w:rsidRDefault="00951CE2">
            <w:pPr>
              <w:pStyle w:val="Tier2"/>
            </w:pPr>
            <w:r>
              <w:t>-</w:t>
            </w:r>
            <w:r>
              <w:tab/>
              <w:t xml:space="preserve">Line pipe of a </w:t>
            </w:r>
            <w:r>
              <w:t>kind used for oil or gas pipelines</w:t>
            </w:r>
          </w:p>
          <w:p w14:paraId="59104B5A" w14:textId="77777777" w:rsidR="00E546F5" w:rsidRDefault="00951CE2">
            <w:pPr>
              <w:pStyle w:val="Tier3"/>
            </w:pPr>
            <w:r>
              <w:t>-</w:t>
            </w:r>
            <w:r>
              <w:tab/>
              <w:t>-</w:t>
            </w:r>
            <w:r>
              <w:tab/>
              <w:t>Of stainless steel</w:t>
            </w:r>
          </w:p>
          <w:p w14:paraId="59104B5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B5C" w14:textId="77777777" w:rsidR="00E546F5" w:rsidRDefault="00951CE2">
            <w:pPr>
              <w:pStyle w:val="Tier3Bullet"/>
            </w:pPr>
            <w:r>
              <w:tab/>
            </w:r>
            <w:r>
              <w:tab/>
              <w:t>-</w:t>
            </w:r>
            <w:r>
              <w:tab/>
              <w:t xml:space="preserve">for fitting to or equipping such ships, </w:t>
            </w:r>
            <w:r>
              <w:t>boats or other vessels;</w:t>
            </w:r>
          </w:p>
          <w:p w14:paraId="59104B5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B5E" w14:textId="77777777" w:rsidR="00E546F5" w:rsidRDefault="00951CE2">
            <w:pPr>
              <w:pStyle w:val="Tier3Bullet"/>
            </w:pPr>
            <w:r>
              <w:tab/>
            </w:r>
            <w:r>
              <w:tab/>
            </w:r>
            <w:r>
              <w:t>-</w:t>
            </w:r>
            <w:r>
              <w:tab/>
              <w:t>for equipping the above platforms;</w:t>
            </w:r>
          </w:p>
          <w:p w14:paraId="59104B5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60" w14:textId="77777777" w:rsidR="00E546F5" w:rsidRDefault="00951CE2">
            <w:pPr>
              <w:pStyle w:val="NormalinTable"/>
            </w:pPr>
            <w:r>
              <w:t>0.0%</w:t>
            </w:r>
          </w:p>
        </w:tc>
      </w:tr>
      <w:tr w:rsidR="00E546F5" w14:paraId="59104B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62" w14:textId="77777777" w:rsidR="00E546F5" w:rsidRDefault="00951CE2">
            <w:pPr>
              <w:pStyle w:val="NormalinTable"/>
            </w:pPr>
            <w:r>
              <w:t>7304190000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63" w14:textId="77777777" w:rsidR="00E546F5" w:rsidRDefault="00951CE2">
            <w:pPr>
              <w:pStyle w:val="Tier1"/>
            </w:pPr>
            <w:r>
              <w:t>Tubes, pipes and hollow profiles, seamless, of iron (other than cast iron) or steel</w:t>
            </w:r>
          </w:p>
          <w:p w14:paraId="59104B64" w14:textId="77777777" w:rsidR="00E546F5" w:rsidRDefault="00951CE2">
            <w:pPr>
              <w:pStyle w:val="Tier2"/>
            </w:pPr>
            <w:r>
              <w:t>-</w:t>
            </w:r>
            <w:r>
              <w:tab/>
              <w:t>Line pipe of a kind used for oil or gas pipel</w:t>
            </w:r>
            <w:r>
              <w:t>ines</w:t>
            </w:r>
          </w:p>
          <w:p w14:paraId="59104B65" w14:textId="77777777" w:rsidR="00E546F5" w:rsidRDefault="00951CE2">
            <w:pPr>
              <w:pStyle w:val="Tier3"/>
            </w:pPr>
            <w:r>
              <w:t>-</w:t>
            </w:r>
            <w:r>
              <w:tab/>
              <w:t>-</w:t>
            </w:r>
            <w:r>
              <w:tab/>
              <w:t>Other</w:t>
            </w:r>
          </w:p>
          <w:p w14:paraId="59104B6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B67" w14:textId="77777777" w:rsidR="00E546F5" w:rsidRDefault="00951CE2">
            <w:pPr>
              <w:pStyle w:val="Tier3Bullet"/>
            </w:pPr>
            <w:r>
              <w:tab/>
            </w:r>
            <w:r>
              <w:tab/>
              <w:t>-</w:t>
            </w:r>
            <w:r>
              <w:tab/>
              <w:t>for fitting to or equipping such ships, boats or other vessels;</w:t>
            </w:r>
          </w:p>
          <w:p w14:paraId="59104B68"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B69" w14:textId="77777777" w:rsidR="00E546F5" w:rsidRDefault="00951CE2">
            <w:pPr>
              <w:pStyle w:val="Tier3Bullet"/>
            </w:pPr>
            <w:r>
              <w:tab/>
            </w:r>
            <w:r>
              <w:tab/>
              <w:t>-</w:t>
            </w:r>
            <w:r>
              <w:tab/>
              <w:t>for equipping the above platfo</w:t>
            </w:r>
            <w:r>
              <w:t>rms;</w:t>
            </w:r>
          </w:p>
          <w:p w14:paraId="59104B6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6B" w14:textId="77777777" w:rsidR="00E546F5" w:rsidRDefault="00951CE2">
            <w:pPr>
              <w:pStyle w:val="NormalinTable"/>
            </w:pPr>
            <w:r>
              <w:t>0.0%</w:t>
            </w:r>
          </w:p>
        </w:tc>
      </w:tr>
      <w:tr w:rsidR="00E546F5" w14:paraId="59104B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6D" w14:textId="77777777" w:rsidR="00E546F5" w:rsidRDefault="00951CE2">
            <w:pPr>
              <w:pStyle w:val="NormalinTable"/>
            </w:pPr>
            <w:r>
              <w:t>7304220000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6E" w14:textId="77777777" w:rsidR="00E546F5" w:rsidRDefault="00951CE2">
            <w:pPr>
              <w:pStyle w:val="Tier1"/>
            </w:pPr>
            <w:r>
              <w:t>Tubes, pipes and hollow profiles, seamless, of iron (other than cast iron) or steel</w:t>
            </w:r>
          </w:p>
          <w:p w14:paraId="59104B6F" w14:textId="77777777" w:rsidR="00E546F5" w:rsidRDefault="00951CE2">
            <w:pPr>
              <w:pStyle w:val="Tier2"/>
            </w:pPr>
            <w:r>
              <w:t>-</w:t>
            </w:r>
            <w:r>
              <w:tab/>
              <w:t>Casing, tubing and drill pipe, of a kind used in drilling for oil or gas</w:t>
            </w:r>
          </w:p>
          <w:p w14:paraId="59104B70" w14:textId="77777777" w:rsidR="00E546F5" w:rsidRDefault="00951CE2">
            <w:pPr>
              <w:pStyle w:val="Tier3"/>
            </w:pPr>
            <w:r>
              <w:t>-</w:t>
            </w:r>
            <w:r>
              <w:tab/>
              <w:t>-</w:t>
            </w:r>
            <w:r>
              <w:tab/>
              <w:t>Drill pipe of stainless steel</w:t>
            </w:r>
          </w:p>
          <w:p w14:paraId="59104B7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B72" w14:textId="77777777" w:rsidR="00E546F5" w:rsidRDefault="00951CE2">
            <w:pPr>
              <w:pStyle w:val="Tier3Bullet"/>
            </w:pPr>
            <w:r>
              <w:tab/>
            </w:r>
            <w:r>
              <w:tab/>
              <w:t>-</w:t>
            </w:r>
            <w:r>
              <w:tab/>
              <w:t>for fitting to or equipping such ships, boats or other vessels;</w:t>
            </w:r>
          </w:p>
          <w:p w14:paraId="59104B73"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B74" w14:textId="77777777" w:rsidR="00E546F5" w:rsidRDefault="00951CE2">
            <w:pPr>
              <w:pStyle w:val="Tier3Bullet"/>
            </w:pPr>
            <w:r>
              <w:tab/>
            </w:r>
            <w:r>
              <w:tab/>
              <w:t>-</w:t>
            </w:r>
            <w:r>
              <w:tab/>
              <w:t>for equipping the above platfo</w:t>
            </w:r>
            <w:r>
              <w:t>rms;</w:t>
            </w:r>
          </w:p>
          <w:p w14:paraId="59104B7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76" w14:textId="77777777" w:rsidR="00E546F5" w:rsidRDefault="00951CE2">
            <w:pPr>
              <w:pStyle w:val="NormalinTable"/>
            </w:pPr>
            <w:r>
              <w:t>0.0%</w:t>
            </w:r>
          </w:p>
        </w:tc>
      </w:tr>
      <w:tr w:rsidR="00E546F5" w14:paraId="59104B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78" w14:textId="77777777" w:rsidR="00E546F5" w:rsidRDefault="00951CE2">
            <w:pPr>
              <w:pStyle w:val="NormalinTable"/>
            </w:pPr>
            <w:r>
              <w:t>7304230000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79" w14:textId="77777777" w:rsidR="00E546F5" w:rsidRDefault="00951CE2">
            <w:pPr>
              <w:pStyle w:val="Tier1"/>
            </w:pPr>
            <w:r>
              <w:t>Tubes, pipes and hollow profiles, seamless, of iron (other than cast iron) or steel</w:t>
            </w:r>
          </w:p>
          <w:p w14:paraId="59104B7A" w14:textId="77777777" w:rsidR="00E546F5" w:rsidRDefault="00951CE2">
            <w:pPr>
              <w:pStyle w:val="Tier2"/>
            </w:pPr>
            <w:r>
              <w:t>-</w:t>
            </w:r>
            <w:r>
              <w:tab/>
              <w:t>Casing, tubing and drill pipe, of a kind used in drilling for oil or gas</w:t>
            </w:r>
          </w:p>
          <w:p w14:paraId="59104B7B" w14:textId="77777777" w:rsidR="00E546F5" w:rsidRDefault="00951CE2">
            <w:pPr>
              <w:pStyle w:val="Tier3"/>
            </w:pPr>
            <w:r>
              <w:t>-</w:t>
            </w:r>
            <w:r>
              <w:tab/>
              <w:t>-</w:t>
            </w:r>
            <w:r>
              <w:tab/>
              <w:t>Other drill pipe</w:t>
            </w:r>
          </w:p>
          <w:p w14:paraId="59104B7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B7D" w14:textId="77777777" w:rsidR="00E546F5" w:rsidRDefault="00951CE2">
            <w:pPr>
              <w:pStyle w:val="Tier3Bullet"/>
            </w:pPr>
            <w:r>
              <w:tab/>
            </w:r>
            <w:r>
              <w:tab/>
              <w:t>-</w:t>
            </w:r>
            <w:r>
              <w:tab/>
              <w:t>for fitting to or equipping such ships, boats or other vessels;</w:t>
            </w:r>
          </w:p>
          <w:p w14:paraId="59104B7E" w14:textId="77777777" w:rsidR="00E546F5" w:rsidRDefault="00951CE2">
            <w:pPr>
              <w:pStyle w:val="Tier3Bullet"/>
            </w:pP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14:paraId="59104B7F" w14:textId="77777777" w:rsidR="00E546F5" w:rsidRDefault="00951CE2">
            <w:pPr>
              <w:pStyle w:val="Tier3Bullet"/>
            </w:pPr>
            <w:r>
              <w:tab/>
            </w:r>
            <w:r>
              <w:tab/>
              <w:t>-</w:t>
            </w:r>
            <w:r>
              <w:tab/>
              <w:t>for equipping the above platforms;</w:t>
            </w:r>
          </w:p>
          <w:p w14:paraId="59104B80"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81" w14:textId="77777777" w:rsidR="00E546F5" w:rsidRDefault="00951CE2">
            <w:pPr>
              <w:pStyle w:val="NormalinTable"/>
            </w:pPr>
            <w:r>
              <w:t>0.0%</w:t>
            </w:r>
          </w:p>
        </w:tc>
      </w:tr>
      <w:tr w:rsidR="00E546F5" w14:paraId="59104B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83" w14:textId="77777777" w:rsidR="00E546F5" w:rsidRDefault="00951CE2">
            <w:pPr>
              <w:pStyle w:val="NormalinTable"/>
            </w:pPr>
            <w:r>
              <w:t>7304240000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84" w14:textId="77777777" w:rsidR="00E546F5" w:rsidRDefault="00951CE2">
            <w:pPr>
              <w:pStyle w:val="Tier1"/>
            </w:pPr>
            <w:r>
              <w:t>Tubes, pipes and hollow profiles, seamless, of iron (other than cast iron) or steel</w:t>
            </w:r>
          </w:p>
          <w:p w14:paraId="59104B85" w14:textId="77777777" w:rsidR="00E546F5" w:rsidRDefault="00951CE2">
            <w:pPr>
              <w:pStyle w:val="Tier2"/>
            </w:pPr>
            <w:r>
              <w:t>-</w:t>
            </w:r>
            <w:r>
              <w:tab/>
              <w:t>Casing, tubing and drill pipe, of a kind used in drilling for oil or gas</w:t>
            </w:r>
          </w:p>
          <w:p w14:paraId="59104B86" w14:textId="77777777" w:rsidR="00E546F5" w:rsidRDefault="00951CE2">
            <w:pPr>
              <w:pStyle w:val="Tier3"/>
            </w:pPr>
            <w:r>
              <w:t>-</w:t>
            </w:r>
            <w:r>
              <w:tab/>
              <w:t>-</w:t>
            </w:r>
            <w:r>
              <w:tab/>
              <w:t xml:space="preserve">Other, of </w:t>
            </w:r>
            <w:r>
              <w:t>stainless steel</w:t>
            </w:r>
          </w:p>
          <w:p w14:paraId="59104B8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B88" w14:textId="77777777" w:rsidR="00E546F5" w:rsidRDefault="00951CE2">
            <w:pPr>
              <w:pStyle w:val="Tier3Bullet"/>
            </w:pPr>
            <w:r>
              <w:tab/>
            </w:r>
            <w:r>
              <w:tab/>
              <w:t>-</w:t>
            </w:r>
            <w:r>
              <w:tab/>
              <w:t>for fitting to or equipping such ships, boats or other vessels;</w:t>
            </w:r>
          </w:p>
          <w:p w14:paraId="59104B89" w14:textId="77777777" w:rsidR="00E546F5" w:rsidRDefault="00951CE2">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14:paraId="59104B8A" w14:textId="77777777" w:rsidR="00E546F5" w:rsidRDefault="00951CE2">
            <w:pPr>
              <w:pStyle w:val="Tier3Bullet"/>
            </w:pPr>
            <w:r>
              <w:tab/>
            </w:r>
            <w:r>
              <w:tab/>
              <w:t>-</w:t>
            </w:r>
            <w:r>
              <w:tab/>
              <w:t>for equipping the above platforms;</w:t>
            </w:r>
          </w:p>
          <w:p w14:paraId="59104B8B" w14:textId="77777777" w:rsidR="00E546F5" w:rsidRDefault="00951CE2">
            <w:pPr>
              <w:pStyle w:val="Tier3Bullet"/>
            </w:pP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8C" w14:textId="77777777" w:rsidR="00E546F5" w:rsidRDefault="00951CE2">
            <w:pPr>
              <w:pStyle w:val="NormalinTable"/>
            </w:pPr>
            <w:r>
              <w:t>0.0%</w:t>
            </w:r>
          </w:p>
        </w:tc>
      </w:tr>
      <w:tr w:rsidR="00E546F5" w14:paraId="59104B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8E" w14:textId="77777777" w:rsidR="00E546F5" w:rsidRDefault="00951CE2">
            <w:pPr>
              <w:pStyle w:val="NormalinTable"/>
            </w:pPr>
            <w:r>
              <w:t>7304290000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8F" w14:textId="77777777" w:rsidR="00E546F5" w:rsidRDefault="00951CE2">
            <w:pPr>
              <w:pStyle w:val="Tier1"/>
            </w:pPr>
            <w:r>
              <w:t>Tubes, pipes and hollow profiles, seamless, of iron (other than cast iron) or steel</w:t>
            </w:r>
          </w:p>
          <w:p w14:paraId="59104B90" w14:textId="77777777" w:rsidR="00E546F5" w:rsidRDefault="00951CE2">
            <w:pPr>
              <w:pStyle w:val="Tier2"/>
            </w:pPr>
            <w:r>
              <w:t>-</w:t>
            </w:r>
            <w:r>
              <w:tab/>
              <w:t>Casing, tubing and drill pipe, of a kind used in drilling for oil or gas</w:t>
            </w:r>
          </w:p>
          <w:p w14:paraId="59104B91" w14:textId="77777777" w:rsidR="00E546F5" w:rsidRDefault="00951CE2">
            <w:pPr>
              <w:pStyle w:val="Tier3"/>
            </w:pPr>
            <w:r>
              <w:t>-</w:t>
            </w:r>
            <w:r>
              <w:tab/>
              <w:t>-</w:t>
            </w:r>
            <w:r>
              <w:tab/>
              <w:t>Other</w:t>
            </w:r>
          </w:p>
          <w:p w14:paraId="59104B92" w14:textId="77777777" w:rsidR="00E546F5" w:rsidRDefault="00951CE2">
            <w:pPr>
              <w:pStyle w:val="Tier3Bullet"/>
            </w:pPr>
            <w:r>
              <w:tab/>
            </w:r>
            <w:r>
              <w:tab/>
              <w:t>-</w:t>
            </w:r>
            <w:r>
              <w:tab/>
            </w:r>
            <w:r>
              <w:t>for incorporation in ships, boats or other vessels listed in Table 1, for the purposes of their construction, repair, maintenance or conversion;</w:t>
            </w:r>
          </w:p>
          <w:p w14:paraId="59104B93" w14:textId="77777777" w:rsidR="00E546F5" w:rsidRDefault="00951CE2">
            <w:pPr>
              <w:pStyle w:val="Tier3Bullet"/>
            </w:pPr>
            <w:r>
              <w:tab/>
            </w:r>
            <w:r>
              <w:tab/>
              <w:t>-</w:t>
            </w:r>
            <w:r>
              <w:tab/>
              <w:t>for fitting to or equipping such ships, boats or other vessels;</w:t>
            </w:r>
          </w:p>
          <w:p w14:paraId="59104B94"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4B95" w14:textId="77777777" w:rsidR="00E546F5" w:rsidRDefault="00951CE2">
            <w:pPr>
              <w:pStyle w:val="Tier3Bullet"/>
            </w:pPr>
            <w:r>
              <w:tab/>
            </w:r>
            <w:r>
              <w:tab/>
              <w:t>-</w:t>
            </w:r>
            <w:r>
              <w:tab/>
              <w:t>for equipping the above platforms;</w:t>
            </w:r>
          </w:p>
          <w:p w14:paraId="59104B96"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97" w14:textId="77777777" w:rsidR="00E546F5" w:rsidRDefault="00951CE2">
            <w:pPr>
              <w:pStyle w:val="NormalinTable"/>
            </w:pPr>
            <w:r>
              <w:t>0.0%</w:t>
            </w:r>
          </w:p>
        </w:tc>
      </w:tr>
      <w:tr w:rsidR="00E546F5" w14:paraId="59104B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99" w14:textId="77777777" w:rsidR="00E546F5" w:rsidRDefault="00951CE2">
            <w:pPr>
              <w:pStyle w:val="NormalinTable"/>
            </w:pPr>
            <w:r>
              <w:t>7304312000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9A" w14:textId="77777777" w:rsidR="00E546F5" w:rsidRDefault="00951CE2">
            <w:pPr>
              <w:pStyle w:val="Tier1"/>
            </w:pPr>
            <w:r>
              <w:t>Tubes, pipes and hollow profiles, seamless, of iron (other than cast iron) or steel</w:t>
            </w:r>
          </w:p>
          <w:p w14:paraId="59104B9B" w14:textId="77777777" w:rsidR="00E546F5" w:rsidRDefault="00951CE2">
            <w:pPr>
              <w:pStyle w:val="Tier2"/>
            </w:pPr>
            <w:r>
              <w:t>-</w:t>
            </w:r>
            <w:r>
              <w:tab/>
              <w:t>Other, of circular cross-section, of iron or non-alloy steel</w:t>
            </w:r>
          </w:p>
          <w:p w14:paraId="59104B9C" w14:textId="77777777" w:rsidR="00E546F5" w:rsidRDefault="00951CE2">
            <w:pPr>
              <w:pStyle w:val="Tier3"/>
            </w:pPr>
            <w:r>
              <w:t>-</w:t>
            </w:r>
            <w:r>
              <w:tab/>
              <w:t>-</w:t>
            </w:r>
            <w:r>
              <w:tab/>
              <w:t xml:space="preserve">Cold-drawn or cold-rolled </w:t>
            </w:r>
            <w:r>
              <w:t>(cold-reduced)</w:t>
            </w:r>
          </w:p>
          <w:p w14:paraId="59104B9D" w14:textId="77777777" w:rsidR="00E546F5" w:rsidRDefault="00951CE2">
            <w:pPr>
              <w:pStyle w:val="Tier4"/>
            </w:pPr>
            <w:r>
              <w:t>-</w:t>
            </w:r>
            <w:r>
              <w:tab/>
              <w:t>-</w:t>
            </w:r>
            <w:r>
              <w:tab/>
              <w:t>-</w:t>
            </w:r>
            <w:r>
              <w:tab/>
              <w:t>Precision tubes</w:t>
            </w:r>
          </w:p>
          <w:p w14:paraId="59104B9E" w14:textId="77777777" w:rsidR="00E546F5" w:rsidRDefault="00951CE2">
            <w:pPr>
              <w:pStyle w:val="Tier5"/>
            </w:pPr>
            <w:r>
              <w:t>-</w:t>
            </w:r>
            <w:r>
              <w:tab/>
              <w:t>-</w:t>
            </w:r>
            <w:r>
              <w:tab/>
              <w:t>-</w:t>
            </w:r>
            <w:r>
              <w:tab/>
              <w:t>-</w:t>
            </w:r>
            <w:r>
              <w:tab/>
              <w:t>for incorporation in ships, boats or other vessels listed in Table 1, for the purposes of their construction, repair, maintenance or conversion;</w:t>
            </w:r>
          </w:p>
          <w:p w14:paraId="59104B9F" w14:textId="77777777" w:rsidR="00E546F5" w:rsidRDefault="00951CE2">
            <w:pPr>
              <w:pStyle w:val="Tier5Bullet"/>
            </w:pPr>
            <w:r>
              <w:tab/>
            </w:r>
            <w:r>
              <w:tab/>
            </w:r>
            <w:r>
              <w:tab/>
            </w:r>
            <w:r>
              <w:tab/>
              <w:t>-</w:t>
            </w:r>
            <w:r>
              <w:tab/>
              <w:t xml:space="preserve">for fitting to or equipping such ships, boats or other </w:t>
            </w:r>
            <w:r>
              <w:t>vessels;</w:t>
            </w:r>
          </w:p>
          <w:p w14:paraId="59104BA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BA1" w14:textId="77777777" w:rsidR="00E546F5" w:rsidRDefault="00951CE2">
            <w:pPr>
              <w:pStyle w:val="Tier5Bullet"/>
            </w:pPr>
            <w:r>
              <w:tab/>
            </w:r>
            <w:r>
              <w:tab/>
            </w:r>
            <w:r>
              <w:tab/>
            </w:r>
            <w:r>
              <w:tab/>
              <w:t>-</w:t>
            </w:r>
            <w:r>
              <w:tab/>
              <w:t>for equip</w:t>
            </w:r>
            <w:r>
              <w:t>ping the above platforms;</w:t>
            </w:r>
          </w:p>
          <w:p w14:paraId="59104BA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A3" w14:textId="77777777" w:rsidR="00E546F5" w:rsidRDefault="00951CE2">
            <w:pPr>
              <w:pStyle w:val="NormalinTable"/>
            </w:pPr>
            <w:r>
              <w:t>0.0%</w:t>
            </w:r>
          </w:p>
        </w:tc>
      </w:tr>
      <w:tr w:rsidR="00E546F5" w14:paraId="59104B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A5" w14:textId="77777777" w:rsidR="00E546F5" w:rsidRDefault="00951CE2">
            <w:pPr>
              <w:pStyle w:val="NormalinTable"/>
            </w:pPr>
            <w:r>
              <w:t>7304318030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A6" w14:textId="77777777" w:rsidR="00E546F5" w:rsidRDefault="00951CE2">
            <w:pPr>
              <w:pStyle w:val="Tier1"/>
            </w:pPr>
            <w:r>
              <w:t>Tubes, pipes and hollow profiles, seamless, of iron (other than cast iron) or steel</w:t>
            </w:r>
          </w:p>
          <w:p w14:paraId="59104BA7" w14:textId="77777777" w:rsidR="00E546F5" w:rsidRDefault="00951CE2">
            <w:pPr>
              <w:pStyle w:val="Tier2"/>
            </w:pPr>
            <w:r>
              <w:t>-</w:t>
            </w:r>
            <w:r>
              <w:tab/>
              <w:t>Other, of circular cross-section, of iron or non-alloy</w:t>
            </w:r>
            <w:r>
              <w:t xml:space="preserve"> steel</w:t>
            </w:r>
          </w:p>
          <w:p w14:paraId="59104BA8" w14:textId="77777777" w:rsidR="00E546F5" w:rsidRDefault="00951CE2">
            <w:pPr>
              <w:pStyle w:val="Tier3"/>
            </w:pPr>
            <w:r>
              <w:t>-</w:t>
            </w:r>
            <w:r>
              <w:tab/>
              <w:t>-</w:t>
            </w:r>
            <w:r>
              <w:tab/>
              <w:t>Cold-drawn or cold-rolled (cold-reduced)</w:t>
            </w:r>
          </w:p>
          <w:p w14:paraId="59104BA9" w14:textId="77777777" w:rsidR="00E546F5" w:rsidRDefault="00951CE2">
            <w:pPr>
              <w:pStyle w:val="Tier4"/>
            </w:pPr>
            <w:r>
              <w:t>-</w:t>
            </w:r>
            <w:r>
              <w:tab/>
              <w:t>-</w:t>
            </w:r>
            <w:r>
              <w:tab/>
              <w:t>-</w:t>
            </w:r>
            <w:r>
              <w:tab/>
              <w:t>Other</w:t>
            </w:r>
          </w:p>
          <w:p w14:paraId="59104BAA" w14:textId="77777777" w:rsidR="00E546F5" w:rsidRDefault="00951CE2">
            <w:pPr>
              <w:pStyle w:val="Tier5"/>
            </w:pPr>
            <w:r>
              <w:t>-</w:t>
            </w:r>
            <w:r>
              <w:tab/>
              <w:t>-</w:t>
            </w:r>
            <w:r>
              <w:tab/>
              <w:t>-</w:t>
            </w:r>
            <w:r>
              <w:tab/>
              <w:t>-</w:t>
            </w:r>
            <w:r>
              <w:tab/>
              <w:t xml:space="preserve">Of an external diameter not exceeding 406.4 mm and with a Carbon Equivalent Value (CEV) not exceeding 0,86 according to the International Institute of Welding (IIW) formula and </w:t>
            </w:r>
            <w:r>
              <w:t>chemical analysis</w:t>
            </w:r>
          </w:p>
          <w:p w14:paraId="59104BA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BAC" w14:textId="77777777" w:rsidR="00E546F5" w:rsidRDefault="00951CE2">
            <w:pPr>
              <w:pStyle w:val="Tier5Bullet"/>
            </w:pPr>
            <w:r>
              <w:tab/>
            </w:r>
            <w:r>
              <w:tab/>
            </w:r>
            <w:r>
              <w:tab/>
            </w:r>
            <w:r>
              <w:tab/>
              <w:t>-</w:t>
            </w:r>
            <w:r>
              <w:tab/>
              <w:t>for fitting to or equipping such ships, boats or other vessels;</w:t>
            </w:r>
          </w:p>
          <w:p w14:paraId="59104BAD"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BAE" w14:textId="77777777" w:rsidR="00E546F5" w:rsidRDefault="00951CE2">
            <w:pPr>
              <w:pStyle w:val="Tier5Bullet"/>
            </w:pPr>
            <w:r>
              <w:tab/>
            </w:r>
            <w:r>
              <w:tab/>
            </w:r>
            <w:r>
              <w:tab/>
            </w:r>
            <w:r>
              <w:tab/>
              <w:t>-</w:t>
            </w:r>
            <w:r>
              <w:tab/>
              <w:t>for equipping the above plat</w:t>
            </w:r>
            <w:r>
              <w:t>forms;</w:t>
            </w:r>
          </w:p>
          <w:p w14:paraId="59104BA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B0" w14:textId="77777777" w:rsidR="00E546F5" w:rsidRDefault="00951CE2">
            <w:pPr>
              <w:pStyle w:val="NormalinTable"/>
            </w:pPr>
            <w:r>
              <w:t>0.0%</w:t>
            </w:r>
          </w:p>
        </w:tc>
      </w:tr>
      <w:tr w:rsidR="00E546F5" w14:paraId="59104B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B2" w14:textId="77777777" w:rsidR="00E546F5" w:rsidRDefault="00951CE2">
            <w:pPr>
              <w:pStyle w:val="NormalinTable"/>
            </w:pPr>
            <w:r>
              <w:t>7304318099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B3" w14:textId="77777777" w:rsidR="00E546F5" w:rsidRDefault="00951CE2">
            <w:pPr>
              <w:pStyle w:val="Tier1"/>
            </w:pPr>
            <w:r>
              <w:t>Tubes, pipes and hollow profiles, seamless, of iron (other than cast iron) or steel</w:t>
            </w:r>
          </w:p>
          <w:p w14:paraId="59104BB4" w14:textId="77777777" w:rsidR="00E546F5" w:rsidRDefault="00951CE2">
            <w:pPr>
              <w:pStyle w:val="Tier2"/>
            </w:pPr>
            <w:r>
              <w:t>-</w:t>
            </w:r>
            <w:r>
              <w:tab/>
              <w:t>Other, of circular cross-section, of iron or non-alloy steel</w:t>
            </w:r>
          </w:p>
          <w:p w14:paraId="59104BB5" w14:textId="77777777" w:rsidR="00E546F5" w:rsidRDefault="00951CE2">
            <w:pPr>
              <w:pStyle w:val="Tier3"/>
            </w:pPr>
            <w:r>
              <w:t>-</w:t>
            </w:r>
            <w:r>
              <w:tab/>
              <w:t>-</w:t>
            </w:r>
            <w:r>
              <w:tab/>
            </w:r>
            <w:r>
              <w:t>Cold-drawn or cold-rolled (cold-reduced)</w:t>
            </w:r>
          </w:p>
          <w:p w14:paraId="59104BB6" w14:textId="77777777" w:rsidR="00E546F5" w:rsidRDefault="00951CE2">
            <w:pPr>
              <w:pStyle w:val="Tier4"/>
            </w:pPr>
            <w:r>
              <w:t>-</w:t>
            </w:r>
            <w:r>
              <w:tab/>
              <w:t>-</w:t>
            </w:r>
            <w:r>
              <w:tab/>
              <w:t>-</w:t>
            </w:r>
            <w:r>
              <w:tab/>
              <w:t>Other</w:t>
            </w:r>
          </w:p>
          <w:p w14:paraId="59104BB7" w14:textId="77777777" w:rsidR="00E546F5" w:rsidRDefault="00951CE2">
            <w:pPr>
              <w:pStyle w:val="Tier5"/>
            </w:pPr>
            <w:r>
              <w:t>-</w:t>
            </w:r>
            <w:r>
              <w:tab/>
              <w:t>-</w:t>
            </w:r>
            <w:r>
              <w:tab/>
              <w:t>-</w:t>
            </w:r>
            <w:r>
              <w:tab/>
              <w:t>-</w:t>
            </w:r>
            <w:r>
              <w:tab/>
              <w:t>Other</w:t>
            </w:r>
          </w:p>
          <w:p w14:paraId="59104BB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BB9" w14:textId="77777777" w:rsidR="00E546F5" w:rsidRDefault="00951CE2">
            <w:pPr>
              <w:pStyle w:val="Tier5Bullet"/>
            </w:pPr>
            <w:r>
              <w:tab/>
            </w:r>
            <w:r>
              <w:tab/>
            </w:r>
            <w:r>
              <w:tab/>
            </w:r>
            <w:r>
              <w:tab/>
              <w:t>-</w:t>
            </w:r>
            <w:r>
              <w:tab/>
              <w:t>for fitting to or equipping such</w:t>
            </w:r>
            <w:r>
              <w:t xml:space="preserve"> ships, boats or other vessels;</w:t>
            </w:r>
          </w:p>
          <w:p w14:paraId="59104BB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4BBB" w14:textId="77777777" w:rsidR="00E546F5" w:rsidRDefault="00951CE2">
            <w:pPr>
              <w:pStyle w:val="Tier5Bullet"/>
            </w:pPr>
            <w:r>
              <w:tab/>
            </w:r>
            <w:r>
              <w:tab/>
            </w:r>
            <w:r>
              <w:tab/>
            </w:r>
            <w:r>
              <w:tab/>
              <w:t>-</w:t>
            </w:r>
            <w:r>
              <w:tab/>
              <w:t>for equipping the above platforms;</w:t>
            </w:r>
          </w:p>
          <w:p w14:paraId="59104BB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BD" w14:textId="77777777" w:rsidR="00E546F5" w:rsidRDefault="00951CE2">
            <w:pPr>
              <w:pStyle w:val="NormalinTable"/>
            </w:pPr>
            <w:r>
              <w:t>0.0%</w:t>
            </w:r>
          </w:p>
        </w:tc>
      </w:tr>
      <w:tr w:rsidR="00E546F5" w14:paraId="59104B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BF" w14:textId="77777777" w:rsidR="00E546F5" w:rsidRDefault="00951CE2">
            <w:pPr>
              <w:pStyle w:val="NormalinTable"/>
            </w:pPr>
            <w:r>
              <w:t>7304391000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C0" w14:textId="77777777" w:rsidR="00E546F5" w:rsidRDefault="00951CE2">
            <w:pPr>
              <w:pStyle w:val="Tier1"/>
            </w:pPr>
            <w:r>
              <w:t>Tubes, pipes and hollow profiles, seamless, of iron (other than cast iron) or steel</w:t>
            </w:r>
          </w:p>
          <w:p w14:paraId="59104BC1" w14:textId="77777777" w:rsidR="00E546F5" w:rsidRDefault="00951CE2">
            <w:pPr>
              <w:pStyle w:val="Tier2"/>
            </w:pPr>
            <w:r>
              <w:t>-</w:t>
            </w:r>
            <w:r>
              <w:tab/>
              <w:t xml:space="preserve">Other, of circular </w:t>
            </w:r>
            <w:r>
              <w:t>cross-section, of iron or non-alloy steel</w:t>
            </w:r>
          </w:p>
          <w:p w14:paraId="59104BC2" w14:textId="77777777" w:rsidR="00E546F5" w:rsidRDefault="00951CE2">
            <w:pPr>
              <w:pStyle w:val="Tier3"/>
            </w:pPr>
            <w:r>
              <w:t>-</w:t>
            </w:r>
            <w:r>
              <w:tab/>
              <w:t>-</w:t>
            </w:r>
            <w:r>
              <w:tab/>
              <w:t>Other</w:t>
            </w:r>
          </w:p>
          <w:p w14:paraId="59104BC3" w14:textId="77777777" w:rsidR="00E546F5" w:rsidRDefault="00951CE2">
            <w:pPr>
              <w:pStyle w:val="Tier4"/>
            </w:pPr>
            <w:r>
              <w:t>-</w:t>
            </w:r>
            <w:r>
              <w:tab/>
              <w:t>-</w:t>
            </w:r>
            <w:r>
              <w:tab/>
              <w:t>-</w:t>
            </w:r>
            <w:r>
              <w:tab/>
              <w:t>Unworked, straight and of uniform wall thickness, for use solely in the manufacture of tubes and pipes with other cross-sections and wall thicknesses</w:t>
            </w:r>
          </w:p>
          <w:p w14:paraId="59104BC4"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4BC5" w14:textId="77777777" w:rsidR="00E546F5" w:rsidRDefault="00951CE2">
            <w:pPr>
              <w:pStyle w:val="Tier4Bullet"/>
            </w:pPr>
            <w:r>
              <w:tab/>
            </w:r>
            <w:r>
              <w:tab/>
            </w:r>
            <w:r>
              <w:tab/>
              <w:t>-</w:t>
            </w:r>
            <w:r>
              <w:tab/>
              <w:t>for fitting to or equipping such ships, boats or other vessels;</w:t>
            </w:r>
          </w:p>
          <w:p w14:paraId="59104BC6"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4BC7" w14:textId="77777777" w:rsidR="00E546F5" w:rsidRDefault="00951CE2">
            <w:pPr>
              <w:pStyle w:val="Tier4Bullet"/>
            </w:pPr>
            <w:r>
              <w:tab/>
            </w:r>
            <w:r>
              <w:tab/>
            </w:r>
            <w:r>
              <w:tab/>
              <w:t>-</w:t>
            </w:r>
            <w:r>
              <w:tab/>
              <w:t>for equipping the above platforms;</w:t>
            </w:r>
          </w:p>
          <w:p w14:paraId="59104BC8" w14:textId="77777777" w:rsidR="00E546F5" w:rsidRDefault="00951CE2">
            <w:pPr>
              <w:pStyle w:val="Tier4Bullet"/>
            </w:pPr>
            <w:r>
              <w:tab/>
            </w: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C9" w14:textId="77777777" w:rsidR="00E546F5" w:rsidRDefault="00951CE2">
            <w:pPr>
              <w:pStyle w:val="NormalinTable"/>
            </w:pPr>
            <w:r>
              <w:t>0.0%</w:t>
            </w:r>
          </w:p>
        </w:tc>
      </w:tr>
      <w:tr w:rsidR="00E546F5" w14:paraId="59104B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CB" w14:textId="77777777" w:rsidR="00E546F5" w:rsidRDefault="00951CE2">
            <w:pPr>
              <w:pStyle w:val="NormalinTable"/>
            </w:pPr>
            <w:r>
              <w:t>7304395200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CC" w14:textId="77777777" w:rsidR="00E546F5" w:rsidRDefault="00951CE2">
            <w:pPr>
              <w:pStyle w:val="Tier1"/>
            </w:pPr>
            <w:r>
              <w:t>Tubes, pipes and hollow profiles, seamless, of iron (other than cast iron) or steel</w:t>
            </w:r>
          </w:p>
          <w:p w14:paraId="59104BCD" w14:textId="77777777" w:rsidR="00E546F5" w:rsidRDefault="00951CE2">
            <w:pPr>
              <w:pStyle w:val="Tier2"/>
            </w:pPr>
            <w:r>
              <w:t>-</w:t>
            </w:r>
            <w:r>
              <w:tab/>
              <w:t>Other, of circular cross-section, of iron or non-alloy steel</w:t>
            </w:r>
          </w:p>
          <w:p w14:paraId="59104BCE" w14:textId="77777777" w:rsidR="00E546F5" w:rsidRDefault="00951CE2">
            <w:pPr>
              <w:pStyle w:val="Tier3"/>
            </w:pPr>
            <w:r>
              <w:t>-</w:t>
            </w:r>
            <w:r>
              <w:tab/>
              <w:t>-</w:t>
            </w:r>
            <w:r>
              <w:tab/>
              <w:t>Other</w:t>
            </w:r>
          </w:p>
          <w:p w14:paraId="59104BCF" w14:textId="77777777" w:rsidR="00E546F5" w:rsidRDefault="00951CE2">
            <w:pPr>
              <w:pStyle w:val="Tier4"/>
            </w:pPr>
            <w:r>
              <w:t>-</w:t>
            </w:r>
            <w:r>
              <w:tab/>
              <w:t>-</w:t>
            </w:r>
            <w:r>
              <w:tab/>
              <w:t>-</w:t>
            </w:r>
            <w:r>
              <w:tab/>
              <w:t>Other</w:t>
            </w:r>
          </w:p>
          <w:p w14:paraId="59104BD0" w14:textId="77777777" w:rsidR="00E546F5" w:rsidRDefault="00951CE2">
            <w:pPr>
              <w:pStyle w:val="Tier5"/>
            </w:pPr>
            <w:r>
              <w:t>-</w:t>
            </w:r>
            <w:r>
              <w:tab/>
              <w:t>-</w:t>
            </w:r>
            <w:r>
              <w:tab/>
              <w:t>-</w:t>
            </w:r>
            <w:r>
              <w:tab/>
              <w:t>-</w:t>
            </w:r>
            <w:r>
              <w:tab/>
              <w:t>Threaded or threadable tubes (gas pipe)</w:t>
            </w:r>
          </w:p>
          <w:p w14:paraId="59104BD1" w14:textId="77777777" w:rsidR="00E546F5" w:rsidRDefault="00951CE2">
            <w:pPr>
              <w:pStyle w:val="Tier6"/>
            </w:pPr>
            <w:r>
              <w:t>-</w:t>
            </w:r>
            <w:r>
              <w:tab/>
              <w:t>-</w:t>
            </w:r>
            <w:r>
              <w:tab/>
              <w:t>-</w:t>
            </w:r>
            <w:r>
              <w:tab/>
              <w:t>-</w:t>
            </w:r>
            <w:r>
              <w:tab/>
              <w:t>-</w:t>
            </w:r>
            <w:r>
              <w:tab/>
            </w:r>
            <w:r>
              <w:t>Plated or coated with zinc</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D2" w14:textId="77777777" w:rsidR="00E546F5" w:rsidRDefault="00951CE2">
            <w:pPr>
              <w:pStyle w:val="NormalinTable"/>
            </w:pPr>
            <w:r>
              <w:t>0.0%</w:t>
            </w:r>
          </w:p>
        </w:tc>
      </w:tr>
      <w:tr w:rsidR="00E546F5" w14:paraId="59104B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D4" w14:textId="77777777" w:rsidR="00E546F5" w:rsidRDefault="00951CE2">
            <w:pPr>
              <w:pStyle w:val="NormalinTable"/>
            </w:pPr>
            <w:r>
              <w:t>7304395830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D5" w14:textId="77777777" w:rsidR="00E546F5" w:rsidRDefault="00951CE2">
            <w:pPr>
              <w:pStyle w:val="Tier1"/>
            </w:pPr>
            <w:r>
              <w:t>Tubes, pipes and hollow profiles, seamless, of iron (other than cast iron) or steel</w:t>
            </w:r>
          </w:p>
          <w:p w14:paraId="59104BD6" w14:textId="77777777" w:rsidR="00E546F5" w:rsidRDefault="00951CE2">
            <w:pPr>
              <w:pStyle w:val="Tier2"/>
            </w:pPr>
            <w:r>
              <w:t>-</w:t>
            </w:r>
            <w:r>
              <w:tab/>
              <w:t>Other, of circular cross-section, of iron or non-alloy steel</w:t>
            </w:r>
          </w:p>
          <w:p w14:paraId="59104BD7" w14:textId="77777777" w:rsidR="00E546F5" w:rsidRDefault="00951CE2">
            <w:pPr>
              <w:pStyle w:val="Tier3"/>
            </w:pPr>
            <w:r>
              <w:t>-</w:t>
            </w:r>
            <w:r>
              <w:tab/>
              <w:t>-</w:t>
            </w:r>
            <w:r>
              <w:tab/>
              <w:t>Other</w:t>
            </w:r>
          </w:p>
          <w:p w14:paraId="59104BD8" w14:textId="77777777" w:rsidR="00E546F5" w:rsidRDefault="00951CE2">
            <w:pPr>
              <w:pStyle w:val="Tier4"/>
            </w:pPr>
            <w:r>
              <w:t>-</w:t>
            </w:r>
            <w:r>
              <w:tab/>
              <w:t>-</w:t>
            </w:r>
            <w:r>
              <w:tab/>
              <w:t>-</w:t>
            </w:r>
            <w:r>
              <w:tab/>
              <w:t>Other</w:t>
            </w:r>
          </w:p>
          <w:p w14:paraId="59104BD9" w14:textId="77777777" w:rsidR="00E546F5" w:rsidRDefault="00951CE2">
            <w:pPr>
              <w:pStyle w:val="Tier5"/>
            </w:pPr>
            <w:r>
              <w:t>-</w:t>
            </w:r>
            <w:r>
              <w:tab/>
              <w:t>-</w:t>
            </w:r>
            <w:r>
              <w:tab/>
              <w:t>-</w:t>
            </w:r>
            <w:r>
              <w:tab/>
              <w:t>-</w:t>
            </w:r>
            <w:r>
              <w:tab/>
              <w:t xml:space="preserve">Threaded or threadable tubes </w:t>
            </w:r>
            <w:r>
              <w:t>(gas pipe)</w:t>
            </w:r>
          </w:p>
          <w:p w14:paraId="59104BDA" w14:textId="77777777" w:rsidR="00E546F5" w:rsidRDefault="00951CE2">
            <w:pPr>
              <w:pStyle w:val="Tier6"/>
            </w:pPr>
            <w:r>
              <w:t>-</w:t>
            </w:r>
            <w:r>
              <w:tab/>
              <w:t>-</w:t>
            </w:r>
            <w:r>
              <w:tab/>
              <w:t>-</w:t>
            </w:r>
            <w:r>
              <w:tab/>
              <w:t>-</w:t>
            </w:r>
            <w:r>
              <w:tab/>
              <w:t>-</w:t>
            </w:r>
            <w:r>
              <w:tab/>
              <w:t>Other</w:t>
            </w:r>
          </w:p>
          <w:p w14:paraId="59104BDB" w14:textId="77777777" w:rsidR="00E546F5" w:rsidRDefault="00951CE2">
            <w:pPr>
              <w:pStyle w:val="Tier7"/>
            </w:pPr>
            <w:r>
              <w:t>-</w:t>
            </w:r>
            <w:r>
              <w:tab/>
              <w:t>-</w:t>
            </w:r>
            <w:r>
              <w:tab/>
              <w:t>-</w:t>
            </w:r>
            <w:r>
              <w:tab/>
              <w:t>-</w:t>
            </w:r>
            <w:r>
              <w:tab/>
              <w:t>-</w:t>
            </w:r>
            <w:r>
              <w:tab/>
              <w:t>-</w:t>
            </w:r>
            <w:r>
              <w:tab/>
              <w:t>Of an external diameter not exceeding 406.4 mm and with a Carbon Equivalent Value (CEV) not exceeding 0,86 according to the International Institute of Welding (IIW) formula and chemical analysis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DC" w14:textId="77777777" w:rsidR="00E546F5" w:rsidRDefault="00951CE2">
            <w:pPr>
              <w:pStyle w:val="NormalinTable"/>
            </w:pPr>
            <w:r>
              <w:t>0.0%</w:t>
            </w:r>
          </w:p>
        </w:tc>
      </w:tr>
      <w:tr w:rsidR="00E546F5" w14:paraId="59104B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DE" w14:textId="77777777" w:rsidR="00E546F5" w:rsidRDefault="00951CE2">
            <w:pPr>
              <w:pStyle w:val="NormalinTable"/>
            </w:pPr>
            <w:r>
              <w:t>7304395899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DF" w14:textId="77777777" w:rsidR="00E546F5" w:rsidRDefault="00951CE2">
            <w:pPr>
              <w:pStyle w:val="Tier1"/>
            </w:pPr>
            <w:r>
              <w:t>Tubes</w:t>
            </w:r>
            <w:r>
              <w:t>, pipes and hollow profiles, seamless, of iron (other than cast iron) or steel</w:t>
            </w:r>
          </w:p>
          <w:p w14:paraId="59104BE0" w14:textId="77777777" w:rsidR="00E546F5" w:rsidRDefault="00951CE2">
            <w:pPr>
              <w:pStyle w:val="Tier2"/>
            </w:pPr>
            <w:r>
              <w:t>-</w:t>
            </w:r>
            <w:r>
              <w:tab/>
              <w:t>Other, of circular cross-section, of iron or non-alloy steel</w:t>
            </w:r>
          </w:p>
          <w:p w14:paraId="59104BE1" w14:textId="77777777" w:rsidR="00E546F5" w:rsidRDefault="00951CE2">
            <w:pPr>
              <w:pStyle w:val="Tier3"/>
            </w:pPr>
            <w:r>
              <w:t>-</w:t>
            </w:r>
            <w:r>
              <w:tab/>
              <w:t>-</w:t>
            </w:r>
            <w:r>
              <w:tab/>
              <w:t>Other</w:t>
            </w:r>
          </w:p>
          <w:p w14:paraId="59104BE2" w14:textId="77777777" w:rsidR="00E546F5" w:rsidRDefault="00951CE2">
            <w:pPr>
              <w:pStyle w:val="Tier4"/>
            </w:pPr>
            <w:r>
              <w:t>-</w:t>
            </w:r>
            <w:r>
              <w:tab/>
              <w:t>-</w:t>
            </w:r>
            <w:r>
              <w:tab/>
              <w:t>-</w:t>
            </w:r>
            <w:r>
              <w:tab/>
              <w:t>Other</w:t>
            </w:r>
          </w:p>
          <w:p w14:paraId="59104BE3" w14:textId="77777777" w:rsidR="00E546F5" w:rsidRDefault="00951CE2">
            <w:pPr>
              <w:pStyle w:val="Tier5"/>
            </w:pPr>
            <w:r>
              <w:t>-</w:t>
            </w:r>
            <w:r>
              <w:tab/>
              <w:t>-</w:t>
            </w:r>
            <w:r>
              <w:tab/>
              <w:t>-</w:t>
            </w:r>
            <w:r>
              <w:tab/>
              <w:t>-</w:t>
            </w:r>
            <w:r>
              <w:tab/>
              <w:t>Threaded or threadable tubes (gas pipe)</w:t>
            </w:r>
          </w:p>
          <w:p w14:paraId="59104BE4" w14:textId="77777777" w:rsidR="00E546F5" w:rsidRDefault="00951CE2">
            <w:pPr>
              <w:pStyle w:val="Tier6"/>
            </w:pPr>
            <w:r>
              <w:t>-</w:t>
            </w:r>
            <w:r>
              <w:tab/>
              <w:t>-</w:t>
            </w:r>
            <w:r>
              <w:tab/>
              <w:t>-</w:t>
            </w:r>
            <w:r>
              <w:tab/>
              <w:t>-</w:t>
            </w:r>
            <w:r>
              <w:tab/>
              <w:t>-</w:t>
            </w:r>
            <w:r>
              <w:tab/>
              <w:t>Other</w:t>
            </w:r>
          </w:p>
          <w:p w14:paraId="59104BE5"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E6" w14:textId="77777777" w:rsidR="00E546F5" w:rsidRDefault="00951CE2">
            <w:pPr>
              <w:pStyle w:val="NormalinTable"/>
            </w:pPr>
            <w:r>
              <w:t>0.0%</w:t>
            </w:r>
          </w:p>
        </w:tc>
      </w:tr>
      <w:tr w:rsidR="00E546F5" w14:paraId="59104B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E8" w14:textId="77777777" w:rsidR="00E546F5" w:rsidRDefault="00951CE2">
            <w:pPr>
              <w:pStyle w:val="NormalinTable"/>
            </w:pPr>
            <w:r>
              <w:t>7304399230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E9" w14:textId="77777777" w:rsidR="00E546F5" w:rsidRDefault="00951CE2">
            <w:pPr>
              <w:pStyle w:val="Tier1"/>
            </w:pPr>
            <w:r>
              <w:t>Tubes, pipes and hollow profiles, seamless, of iron (other than cast iron) or steel</w:t>
            </w:r>
          </w:p>
          <w:p w14:paraId="59104BEA" w14:textId="77777777" w:rsidR="00E546F5" w:rsidRDefault="00951CE2">
            <w:pPr>
              <w:pStyle w:val="Tier2"/>
            </w:pPr>
            <w:r>
              <w:t>-</w:t>
            </w:r>
            <w:r>
              <w:tab/>
              <w:t>Other, of circular cross-section, of iron or non-alloy steel</w:t>
            </w:r>
          </w:p>
          <w:p w14:paraId="59104BEB" w14:textId="77777777" w:rsidR="00E546F5" w:rsidRDefault="00951CE2">
            <w:pPr>
              <w:pStyle w:val="Tier3"/>
            </w:pPr>
            <w:r>
              <w:t>-</w:t>
            </w:r>
            <w:r>
              <w:tab/>
              <w:t>-</w:t>
            </w:r>
            <w:r>
              <w:tab/>
              <w:t>Other</w:t>
            </w:r>
          </w:p>
          <w:p w14:paraId="59104BEC" w14:textId="77777777" w:rsidR="00E546F5" w:rsidRDefault="00951CE2">
            <w:pPr>
              <w:pStyle w:val="Tier4"/>
            </w:pPr>
            <w:r>
              <w:t>-</w:t>
            </w:r>
            <w:r>
              <w:tab/>
              <w:t>-</w:t>
            </w:r>
            <w:r>
              <w:tab/>
              <w:t>-</w:t>
            </w:r>
            <w:r>
              <w:tab/>
              <w:t>Other</w:t>
            </w:r>
          </w:p>
          <w:p w14:paraId="59104BED" w14:textId="77777777" w:rsidR="00E546F5" w:rsidRDefault="00951CE2">
            <w:pPr>
              <w:pStyle w:val="Tier5"/>
            </w:pPr>
            <w:r>
              <w:t>-</w:t>
            </w:r>
            <w:r>
              <w:tab/>
              <w:t>-</w:t>
            </w:r>
            <w:r>
              <w:tab/>
              <w:t>-</w:t>
            </w:r>
            <w:r>
              <w:tab/>
              <w:t>-</w:t>
            </w:r>
            <w:r>
              <w:tab/>
              <w:t>Other, of an external diameter</w:t>
            </w:r>
          </w:p>
          <w:p w14:paraId="59104BEE" w14:textId="77777777" w:rsidR="00E546F5" w:rsidRDefault="00951CE2">
            <w:pPr>
              <w:pStyle w:val="Tier6"/>
            </w:pPr>
            <w:r>
              <w:t>-</w:t>
            </w:r>
            <w:r>
              <w:tab/>
              <w:t>-</w:t>
            </w:r>
            <w:r>
              <w:tab/>
              <w:t>-</w:t>
            </w:r>
            <w:r>
              <w:tab/>
              <w:t>-</w:t>
            </w:r>
            <w:r>
              <w:tab/>
              <w:t>-</w:t>
            </w:r>
            <w:r>
              <w:tab/>
              <w:t>Not exceeding 168.3 mm</w:t>
            </w:r>
          </w:p>
          <w:p w14:paraId="59104BEF" w14:textId="77777777" w:rsidR="00E546F5" w:rsidRDefault="00951CE2">
            <w:pPr>
              <w:pStyle w:val="Tier7"/>
            </w:pPr>
            <w:r>
              <w:t>-</w:t>
            </w:r>
            <w:r>
              <w:tab/>
              <w:t>-</w:t>
            </w:r>
            <w:r>
              <w:tab/>
            </w:r>
            <w:r>
              <w:t>-</w:t>
            </w:r>
            <w:r>
              <w:tab/>
              <w:t>-</w:t>
            </w:r>
            <w:r>
              <w:tab/>
              <w:t>-</w:t>
            </w:r>
            <w:r>
              <w:tab/>
              <w:t>-</w:t>
            </w:r>
            <w:r>
              <w:tab/>
              <w:t>With a Carbon Equivalent Value (CEV) not exceeding 0,86 according to the International Institute of Welding (IIW) formula and chemical analysis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F0" w14:textId="77777777" w:rsidR="00E546F5" w:rsidRDefault="00951CE2">
            <w:pPr>
              <w:pStyle w:val="NormalinTable"/>
            </w:pPr>
            <w:r>
              <w:t>0.0%</w:t>
            </w:r>
          </w:p>
        </w:tc>
      </w:tr>
      <w:tr w:rsidR="00E546F5" w14:paraId="59104B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F2" w14:textId="77777777" w:rsidR="00E546F5" w:rsidRDefault="00951CE2">
            <w:pPr>
              <w:pStyle w:val="NormalinTable"/>
            </w:pPr>
            <w:r>
              <w:t>7304399299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F3" w14:textId="77777777" w:rsidR="00E546F5" w:rsidRDefault="00951CE2">
            <w:pPr>
              <w:pStyle w:val="Tier1"/>
            </w:pPr>
            <w:r>
              <w:t xml:space="preserve">Tubes, pipes and hollow profiles, seamless, of iron (other than cast iron) or </w:t>
            </w:r>
            <w:r>
              <w:t>steel</w:t>
            </w:r>
          </w:p>
          <w:p w14:paraId="59104BF4" w14:textId="77777777" w:rsidR="00E546F5" w:rsidRDefault="00951CE2">
            <w:pPr>
              <w:pStyle w:val="Tier2"/>
            </w:pPr>
            <w:r>
              <w:t>-</w:t>
            </w:r>
            <w:r>
              <w:tab/>
              <w:t>Other, of circular cross-section, of iron or non-alloy steel</w:t>
            </w:r>
          </w:p>
          <w:p w14:paraId="59104BF5" w14:textId="77777777" w:rsidR="00E546F5" w:rsidRDefault="00951CE2">
            <w:pPr>
              <w:pStyle w:val="Tier3"/>
            </w:pPr>
            <w:r>
              <w:t>-</w:t>
            </w:r>
            <w:r>
              <w:tab/>
              <w:t>-</w:t>
            </w:r>
            <w:r>
              <w:tab/>
              <w:t>Other</w:t>
            </w:r>
          </w:p>
          <w:p w14:paraId="59104BF6" w14:textId="77777777" w:rsidR="00E546F5" w:rsidRDefault="00951CE2">
            <w:pPr>
              <w:pStyle w:val="Tier4"/>
            </w:pPr>
            <w:r>
              <w:t>-</w:t>
            </w:r>
            <w:r>
              <w:tab/>
              <w:t>-</w:t>
            </w:r>
            <w:r>
              <w:tab/>
              <w:t>-</w:t>
            </w:r>
            <w:r>
              <w:tab/>
              <w:t>Other</w:t>
            </w:r>
          </w:p>
          <w:p w14:paraId="59104BF7" w14:textId="77777777" w:rsidR="00E546F5" w:rsidRDefault="00951CE2">
            <w:pPr>
              <w:pStyle w:val="Tier5"/>
            </w:pPr>
            <w:r>
              <w:t>-</w:t>
            </w:r>
            <w:r>
              <w:tab/>
              <w:t>-</w:t>
            </w:r>
            <w:r>
              <w:tab/>
              <w:t>-</w:t>
            </w:r>
            <w:r>
              <w:tab/>
              <w:t>-</w:t>
            </w:r>
            <w:r>
              <w:tab/>
              <w:t>Other, of an external diameter</w:t>
            </w:r>
          </w:p>
          <w:p w14:paraId="59104BF8" w14:textId="77777777" w:rsidR="00E546F5" w:rsidRDefault="00951CE2">
            <w:pPr>
              <w:pStyle w:val="Tier6"/>
            </w:pPr>
            <w:r>
              <w:t>-</w:t>
            </w:r>
            <w:r>
              <w:tab/>
              <w:t>-</w:t>
            </w:r>
            <w:r>
              <w:tab/>
              <w:t>-</w:t>
            </w:r>
            <w:r>
              <w:tab/>
              <w:t>-</w:t>
            </w:r>
            <w:r>
              <w:tab/>
              <w:t>-</w:t>
            </w:r>
            <w:r>
              <w:tab/>
              <w:t>Not exceeding 168.3 mm</w:t>
            </w:r>
          </w:p>
          <w:p w14:paraId="59104BF9"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BFA" w14:textId="77777777" w:rsidR="00E546F5" w:rsidRDefault="00951CE2">
            <w:pPr>
              <w:pStyle w:val="NormalinTable"/>
            </w:pPr>
            <w:r>
              <w:t>0.0%</w:t>
            </w:r>
          </w:p>
        </w:tc>
      </w:tr>
      <w:tr w:rsidR="00E546F5" w14:paraId="59104C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BFC" w14:textId="77777777" w:rsidR="00E546F5" w:rsidRDefault="00951CE2">
            <w:pPr>
              <w:pStyle w:val="NormalinTable"/>
            </w:pPr>
            <w:r>
              <w:t>7304399320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BFD" w14:textId="77777777" w:rsidR="00E546F5" w:rsidRDefault="00951CE2">
            <w:pPr>
              <w:pStyle w:val="Tier1"/>
            </w:pPr>
            <w:r>
              <w:t xml:space="preserve">Tubes, pipes and hollow profiles, seamless, of iron </w:t>
            </w:r>
            <w:r>
              <w:t>(other than cast iron) or steel</w:t>
            </w:r>
          </w:p>
          <w:p w14:paraId="59104BFE" w14:textId="77777777" w:rsidR="00E546F5" w:rsidRDefault="00951CE2">
            <w:pPr>
              <w:pStyle w:val="Tier2"/>
            </w:pPr>
            <w:r>
              <w:t>-</w:t>
            </w:r>
            <w:r>
              <w:tab/>
              <w:t>Other, of circular cross-section, of iron or non-alloy steel</w:t>
            </w:r>
          </w:p>
          <w:p w14:paraId="59104BFF" w14:textId="77777777" w:rsidR="00E546F5" w:rsidRDefault="00951CE2">
            <w:pPr>
              <w:pStyle w:val="Tier3"/>
            </w:pPr>
            <w:r>
              <w:t>-</w:t>
            </w:r>
            <w:r>
              <w:tab/>
              <w:t>-</w:t>
            </w:r>
            <w:r>
              <w:tab/>
              <w:t>Other</w:t>
            </w:r>
          </w:p>
          <w:p w14:paraId="59104C00" w14:textId="77777777" w:rsidR="00E546F5" w:rsidRDefault="00951CE2">
            <w:pPr>
              <w:pStyle w:val="Tier4"/>
            </w:pPr>
            <w:r>
              <w:t>-</w:t>
            </w:r>
            <w:r>
              <w:tab/>
              <w:t>-</w:t>
            </w:r>
            <w:r>
              <w:tab/>
              <w:t>-</w:t>
            </w:r>
            <w:r>
              <w:tab/>
              <w:t>Other</w:t>
            </w:r>
          </w:p>
          <w:p w14:paraId="59104C01" w14:textId="77777777" w:rsidR="00E546F5" w:rsidRDefault="00951CE2">
            <w:pPr>
              <w:pStyle w:val="Tier5"/>
            </w:pPr>
            <w:r>
              <w:t>-</w:t>
            </w:r>
            <w:r>
              <w:tab/>
              <w:t>-</w:t>
            </w:r>
            <w:r>
              <w:tab/>
              <w:t>-</w:t>
            </w:r>
            <w:r>
              <w:tab/>
              <w:t>-</w:t>
            </w:r>
            <w:r>
              <w:tab/>
              <w:t>Other, of an external diameter</w:t>
            </w:r>
          </w:p>
          <w:p w14:paraId="59104C02" w14:textId="77777777" w:rsidR="00E546F5" w:rsidRDefault="00951CE2">
            <w:pPr>
              <w:pStyle w:val="Tier6"/>
            </w:pPr>
            <w:r>
              <w:t>-</w:t>
            </w:r>
            <w:r>
              <w:tab/>
              <w:t>-</w:t>
            </w:r>
            <w:r>
              <w:tab/>
              <w:t>-</w:t>
            </w:r>
            <w:r>
              <w:tab/>
              <w:t>-</w:t>
            </w:r>
            <w:r>
              <w:tab/>
              <w:t>-</w:t>
            </w:r>
            <w:r>
              <w:tab/>
              <w:t>Exceeding 168.3 mm but not exceeding 406.4 mm</w:t>
            </w:r>
          </w:p>
          <w:p w14:paraId="59104C03" w14:textId="77777777" w:rsidR="00E546F5" w:rsidRDefault="00951CE2">
            <w:pPr>
              <w:pStyle w:val="Tier7"/>
            </w:pPr>
            <w:r>
              <w:t>-</w:t>
            </w:r>
            <w:r>
              <w:tab/>
              <w:t>-</w:t>
            </w:r>
            <w:r>
              <w:tab/>
              <w:t>-</w:t>
            </w:r>
            <w:r>
              <w:tab/>
              <w:t>-</w:t>
            </w:r>
            <w:r>
              <w:tab/>
              <w:t>-</w:t>
            </w:r>
            <w:r>
              <w:tab/>
              <w:t>-</w:t>
            </w:r>
            <w:r>
              <w:tab/>
              <w:t xml:space="preserve">With a Carbon </w:t>
            </w:r>
            <w:r>
              <w:t>Equivalent Value (CEV) not exceeding 0,86 according to the International Institute of Welding (IIW) formula and chemical analysis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04" w14:textId="77777777" w:rsidR="00E546F5" w:rsidRDefault="00951CE2">
            <w:pPr>
              <w:pStyle w:val="NormalinTable"/>
            </w:pPr>
            <w:r>
              <w:t>0.0%</w:t>
            </w:r>
          </w:p>
        </w:tc>
      </w:tr>
      <w:tr w:rsidR="00E546F5" w14:paraId="59104C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06" w14:textId="77777777" w:rsidR="00E546F5" w:rsidRDefault="00951CE2">
            <w:pPr>
              <w:pStyle w:val="NormalinTable"/>
            </w:pPr>
            <w:r>
              <w:t>7304399380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07" w14:textId="77777777" w:rsidR="00E546F5" w:rsidRDefault="00951CE2">
            <w:pPr>
              <w:pStyle w:val="Tier1"/>
            </w:pPr>
            <w:r>
              <w:t>Tubes, pipes and hollow profiles, seamless, of iron (other than cast iron) or steel</w:t>
            </w:r>
          </w:p>
          <w:p w14:paraId="59104C08" w14:textId="77777777" w:rsidR="00E546F5" w:rsidRDefault="00951CE2">
            <w:pPr>
              <w:pStyle w:val="Tier2"/>
            </w:pPr>
            <w:r>
              <w:t>-</w:t>
            </w:r>
            <w:r>
              <w:tab/>
              <w:t>Other, of circular cros</w:t>
            </w:r>
            <w:r>
              <w:t>s-section, of iron or non-alloy steel</w:t>
            </w:r>
          </w:p>
          <w:p w14:paraId="59104C09" w14:textId="77777777" w:rsidR="00E546F5" w:rsidRDefault="00951CE2">
            <w:pPr>
              <w:pStyle w:val="Tier3"/>
            </w:pPr>
            <w:r>
              <w:t>-</w:t>
            </w:r>
            <w:r>
              <w:tab/>
              <w:t>-</w:t>
            </w:r>
            <w:r>
              <w:tab/>
              <w:t>Other</w:t>
            </w:r>
          </w:p>
          <w:p w14:paraId="59104C0A" w14:textId="77777777" w:rsidR="00E546F5" w:rsidRDefault="00951CE2">
            <w:pPr>
              <w:pStyle w:val="Tier4"/>
            </w:pPr>
            <w:r>
              <w:t>-</w:t>
            </w:r>
            <w:r>
              <w:tab/>
              <w:t>-</w:t>
            </w:r>
            <w:r>
              <w:tab/>
              <w:t>-</w:t>
            </w:r>
            <w:r>
              <w:tab/>
              <w:t>Other</w:t>
            </w:r>
          </w:p>
          <w:p w14:paraId="59104C0B" w14:textId="77777777" w:rsidR="00E546F5" w:rsidRDefault="00951CE2">
            <w:pPr>
              <w:pStyle w:val="Tier5"/>
            </w:pPr>
            <w:r>
              <w:t>-</w:t>
            </w:r>
            <w:r>
              <w:tab/>
              <w:t>-</w:t>
            </w:r>
            <w:r>
              <w:tab/>
              <w:t>-</w:t>
            </w:r>
            <w:r>
              <w:tab/>
              <w:t>-</w:t>
            </w:r>
            <w:r>
              <w:tab/>
              <w:t>Other, of an external diameter</w:t>
            </w:r>
          </w:p>
          <w:p w14:paraId="59104C0C" w14:textId="77777777" w:rsidR="00E546F5" w:rsidRDefault="00951CE2">
            <w:pPr>
              <w:pStyle w:val="Tier6"/>
            </w:pPr>
            <w:r>
              <w:t>-</w:t>
            </w:r>
            <w:r>
              <w:tab/>
              <w:t>-</w:t>
            </w:r>
            <w:r>
              <w:tab/>
              <w:t>-</w:t>
            </w:r>
            <w:r>
              <w:tab/>
              <w:t>-</w:t>
            </w:r>
            <w:r>
              <w:tab/>
              <w:t>-</w:t>
            </w:r>
            <w:r>
              <w:tab/>
              <w:t>Exceeding 168.3 mm but not exceeding 406.4 mm</w:t>
            </w:r>
          </w:p>
          <w:p w14:paraId="59104C0D"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0E" w14:textId="77777777" w:rsidR="00E546F5" w:rsidRDefault="00951CE2">
            <w:pPr>
              <w:pStyle w:val="NormalinTable"/>
            </w:pPr>
            <w:r>
              <w:t>0.0%</w:t>
            </w:r>
          </w:p>
        </w:tc>
      </w:tr>
      <w:tr w:rsidR="00E546F5" w14:paraId="59104C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10" w14:textId="77777777" w:rsidR="00E546F5" w:rsidRDefault="00951CE2">
            <w:pPr>
              <w:pStyle w:val="NormalinTable"/>
            </w:pPr>
            <w:r>
              <w:t>7304410000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11" w14:textId="77777777" w:rsidR="00E546F5" w:rsidRDefault="00951CE2">
            <w:pPr>
              <w:pStyle w:val="Tier1"/>
            </w:pPr>
            <w:r>
              <w:t xml:space="preserve">Tubes, pipes and hollow profiles, seamless, of iron (other </w:t>
            </w:r>
            <w:r>
              <w:t>than cast iron) or steel</w:t>
            </w:r>
          </w:p>
          <w:p w14:paraId="59104C12" w14:textId="77777777" w:rsidR="00E546F5" w:rsidRDefault="00951CE2">
            <w:pPr>
              <w:pStyle w:val="Tier2"/>
            </w:pPr>
            <w:r>
              <w:t>-</w:t>
            </w:r>
            <w:r>
              <w:tab/>
              <w:t>Other, of circular cross-section, of stainless steel</w:t>
            </w:r>
          </w:p>
          <w:p w14:paraId="59104C13" w14:textId="77777777" w:rsidR="00E546F5" w:rsidRDefault="00951CE2">
            <w:pPr>
              <w:pStyle w:val="Tier3"/>
            </w:pPr>
            <w:r>
              <w:t>-</w:t>
            </w:r>
            <w:r>
              <w:tab/>
              <w:t>-</w:t>
            </w:r>
            <w:r>
              <w:tab/>
              <w:t>Cold-drawn or cold-rolled (cold-reduced)</w:t>
            </w:r>
          </w:p>
          <w:p w14:paraId="59104C14" w14:textId="77777777" w:rsidR="00E546F5" w:rsidRDefault="00951CE2">
            <w:pPr>
              <w:pStyle w:val="Tier3Bullet"/>
            </w:pPr>
            <w:r>
              <w:tab/>
            </w:r>
            <w:r>
              <w:tab/>
              <w:t>-</w:t>
            </w:r>
            <w:r>
              <w:tab/>
              <w:t>for incorporation in ships, boats or other vessels listed in Table 1, for the purposes of their construction, repair, maintenan</w:t>
            </w:r>
            <w:r>
              <w:t>ce or conversion;</w:t>
            </w:r>
          </w:p>
          <w:p w14:paraId="59104C15" w14:textId="77777777" w:rsidR="00E546F5" w:rsidRDefault="00951CE2">
            <w:pPr>
              <w:pStyle w:val="Tier3Bullet"/>
            </w:pPr>
            <w:r>
              <w:tab/>
            </w:r>
            <w:r>
              <w:tab/>
              <w:t>-</w:t>
            </w:r>
            <w:r>
              <w:tab/>
              <w:t>for fitting to or equipping such ships, boats or other vessels;</w:t>
            </w:r>
          </w:p>
          <w:p w14:paraId="59104C1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4C17" w14:textId="77777777" w:rsidR="00E546F5" w:rsidRDefault="00951CE2">
            <w:pPr>
              <w:pStyle w:val="Tier3Bullet"/>
            </w:pPr>
            <w:r>
              <w:tab/>
            </w:r>
            <w:r>
              <w:tab/>
              <w:t>-</w:t>
            </w:r>
            <w:r>
              <w:tab/>
              <w:t>for equipping the above platforms;</w:t>
            </w:r>
          </w:p>
          <w:p w14:paraId="59104C1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19" w14:textId="77777777" w:rsidR="00E546F5" w:rsidRDefault="00951CE2">
            <w:pPr>
              <w:pStyle w:val="NormalinTable"/>
            </w:pPr>
            <w:r>
              <w:t>0.0%</w:t>
            </w:r>
          </w:p>
        </w:tc>
      </w:tr>
      <w:tr w:rsidR="00E546F5" w14:paraId="59104C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1B" w14:textId="77777777" w:rsidR="00E546F5" w:rsidRDefault="00951CE2">
            <w:pPr>
              <w:pStyle w:val="NormalinTable"/>
            </w:pPr>
            <w:r>
              <w:t>7304491000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1C" w14:textId="77777777" w:rsidR="00E546F5" w:rsidRDefault="00951CE2">
            <w:pPr>
              <w:pStyle w:val="Tier1"/>
            </w:pPr>
            <w:r>
              <w:t xml:space="preserve">Tubes, pipes and hollow profiles, seamless, of iron (other than </w:t>
            </w:r>
            <w:r>
              <w:t>cast iron) or steel</w:t>
            </w:r>
          </w:p>
          <w:p w14:paraId="59104C1D" w14:textId="77777777" w:rsidR="00E546F5" w:rsidRDefault="00951CE2">
            <w:pPr>
              <w:pStyle w:val="Tier2"/>
            </w:pPr>
            <w:r>
              <w:t>-</w:t>
            </w:r>
            <w:r>
              <w:tab/>
              <w:t>Other, of circular cross-section, of stainless steel</w:t>
            </w:r>
          </w:p>
          <w:p w14:paraId="59104C1E" w14:textId="77777777" w:rsidR="00E546F5" w:rsidRDefault="00951CE2">
            <w:pPr>
              <w:pStyle w:val="Tier3"/>
            </w:pPr>
            <w:r>
              <w:t>-</w:t>
            </w:r>
            <w:r>
              <w:tab/>
              <w:t>-</w:t>
            </w:r>
            <w:r>
              <w:tab/>
              <w:t>Other</w:t>
            </w:r>
          </w:p>
          <w:p w14:paraId="59104C1F" w14:textId="77777777" w:rsidR="00E546F5" w:rsidRDefault="00951CE2">
            <w:pPr>
              <w:pStyle w:val="Tier4"/>
            </w:pPr>
            <w:r>
              <w:t>-</w:t>
            </w:r>
            <w:r>
              <w:tab/>
              <w:t>-</w:t>
            </w:r>
            <w:r>
              <w:tab/>
              <w:t>-</w:t>
            </w:r>
            <w:r>
              <w:tab/>
              <w:t>Unworked, straight and of uniform wall thickness, for use solely in the manufacture of tubes and pipes with other cross-sections and wall thicknesses</w:t>
            </w:r>
          </w:p>
          <w:p w14:paraId="59104C20" w14:textId="77777777" w:rsidR="00E546F5" w:rsidRDefault="00951CE2">
            <w:pPr>
              <w:pStyle w:val="Tier4Bullet"/>
            </w:pPr>
            <w:r>
              <w:tab/>
            </w:r>
            <w:r>
              <w:tab/>
            </w:r>
            <w:r>
              <w:tab/>
              <w:t>-</w:t>
            </w:r>
            <w:r>
              <w:tab/>
              <w:t>for incorp</w:t>
            </w:r>
            <w:r>
              <w:t>oration in ships, boats or other vessels listed in Table 1, for the purposes of their construction, repair, maintenance or conversion;</w:t>
            </w:r>
          </w:p>
          <w:p w14:paraId="59104C21" w14:textId="77777777" w:rsidR="00E546F5" w:rsidRDefault="00951CE2">
            <w:pPr>
              <w:pStyle w:val="Tier4Bullet"/>
            </w:pPr>
            <w:r>
              <w:tab/>
            </w:r>
            <w:r>
              <w:tab/>
            </w:r>
            <w:r>
              <w:tab/>
              <w:t>-</w:t>
            </w:r>
            <w:r>
              <w:tab/>
              <w:t>for fitting to or equipping such ships, boats or other vessels;</w:t>
            </w:r>
          </w:p>
          <w:p w14:paraId="59104C22" w14:textId="77777777" w:rsidR="00E546F5" w:rsidRDefault="00951CE2">
            <w:pPr>
              <w:pStyle w:val="Tier4Bullet"/>
            </w:pPr>
            <w:r>
              <w:tab/>
            </w: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14:paraId="59104C23" w14:textId="77777777" w:rsidR="00E546F5" w:rsidRDefault="00951CE2">
            <w:pPr>
              <w:pStyle w:val="Tier4Bullet"/>
            </w:pPr>
            <w:r>
              <w:tab/>
            </w:r>
            <w:r>
              <w:tab/>
            </w:r>
            <w:r>
              <w:tab/>
              <w:t>-</w:t>
            </w:r>
            <w:r>
              <w:tab/>
              <w:t>for equipping the above platforms;</w:t>
            </w:r>
          </w:p>
          <w:p w14:paraId="59104C24" w14:textId="77777777" w:rsidR="00E546F5" w:rsidRDefault="00951CE2">
            <w:pPr>
              <w:pStyle w:val="Tier4Bullet"/>
            </w:pPr>
            <w:r>
              <w:tab/>
            </w: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25" w14:textId="77777777" w:rsidR="00E546F5" w:rsidRDefault="00951CE2">
            <w:pPr>
              <w:pStyle w:val="NormalinTable"/>
            </w:pPr>
            <w:r>
              <w:t>0.0%</w:t>
            </w:r>
          </w:p>
        </w:tc>
      </w:tr>
      <w:tr w:rsidR="00E546F5" w14:paraId="59104C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27" w14:textId="77777777" w:rsidR="00E546F5" w:rsidRDefault="00951CE2">
            <w:pPr>
              <w:pStyle w:val="NormalinTable"/>
            </w:pPr>
            <w:r>
              <w:t>7304518100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28" w14:textId="77777777" w:rsidR="00E546F5" w:rsidRDefault="00951CE2">
            <w:pPr>
              <w:pStyle w:val="Tier1"/>
            </w:pPr>
            <w:r>
              <w:t>Tubes, pipes and hollow profiles, seamless, of iron (other than cast iron) or steel</w:t>
            </w:r>
          </w:p>
          <w:p w14:paraId="59104C29" w14:textId="77777777" w:rsidR="00E546F5" w:rsidRDefault="00951CE2">
            <w:pPr>
              <w:pStyle w:val="Tier2"/>
            </w:pPr>
            <w:r>
              <w:t>-</w:t>
            </w:r>
            <w:r>
              <w:tab/>
              <w:t>Other, of circular cross-section, of other alloy steel</w:t>
            </w:r>
          </w:p>
          <w:p w14:paraId="59104C2A" w14:textId="77777777" w:rsidR="00E546F5" w:rsidRDefault="00951CE2">
            <w:pPr>
              <w:pStyle w:val="Tier3"/>
            </w:pPr>
            <w:r>
              <w:t>-</w:t>
            </w:r>
            <w:r>
              <w:tab/>
              <w:t>-</w:t>
            </w:r>
            <w:r>
              <w:tab/>
              <w:t>Cold-drawn or cold-rolled (cold-reduced)</w:t>
            </w:r>
          </w:p>
          <w:p w14:paraId="59104C2B" w14:textId="77777777" w:rsidR="00E546F5" w:rsidRDefault="00951CE2">
            <w:pPr>
              <w:pStyle w:val="Tier4"/>
            </w:pPr>
            <w:r>
              <w:t>-</w:t>
            </w:r>
            <w:r>
              <w:tab/>
              <w:t>-</w:t>
            </w:r>
            <w:r>
              <w:tab/>
              <w:t>-</w:t>
            </w:r>
            <w:r>
              <w:tab/>
              <w:t>Other</w:t>
            </w:r>
          </w:p>
          <w:p w14:paraId="59104C2C" w14:textId="77777777" w:rsidR="00E546F5" w:rsidRDefault="00951CE2">
            <w:pPr>
              <w:pStyle w:val="Tier5"/>
            </w:pPr>
            <w:r>
              <w:t>-</w:t>
            </w:r>
            <w:r>
              <w:tab/>
              <w:t>-</w:t>
            </w:r>
            <w:r>
              <w:tab/>
              <w:t>-</w:t>
            </w:r>
            <w:r>
              <w:tab/>
              <w:t>-</w:t>
            </w:r>
            <w:r>
              <w:tab/>
              <w:t>Precision tubes</w:t>
            </w:r>
          </w:p>
          <w:p w14:paraId="59104C2D" w14:textId="77777777" w:rsidR="00E546F5" w:rsidRDefault="00951CE2">
            <w:pPr>
              <w:pStyle w:val="Tier6"/>
            </w:pPr>
            <w:r>
              <w:t xml:space="preserve">       </w:t>
            </w:r>
            <w:r>
              <w:tab/>
              <w:t>-</w:t>
            </w:r>
            <w:r>
              <w:tab/>
              <w:t>for incorporation in ships, boats or other vessels listed in Table 1, for the purposes of their construction, repair, maintenance or conversion;</w:t>
            </w:r>
          </w:p>
          <w:p w14:paraId="59104C2E" w14:textId="77777777" w:rsidR="00E546F5" w:rsidRDefault="00951CE2">
            <w:pPr>
              <w:pStyle w:val="Tier6Bullet"/>
            </w:pPr>
            <w:r>
              <w:tab/>
            </w:r>
            <w:r>
              <w:tab/>
            </w:r>
            <w:r>
              <w:tab/>
            </w:r>
            <w:r>
              <w:tab/>
            </w:r>
            <w:r>
              <w:tab/>
              <w:t>-</w:t>
            </w:r>
            <w:r>
              <w:tab/>
              <w:t>for fitting to or equipping such ships, boats or other vessels;</w:t>
            </w:r>
          </w:p>
          <w:p w14:paraId="59104C2F" w14:textId="77777777" w:rsidR="00E546F5" w:rsidRDefault="00951CE2">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4C30" w14:textId="77777777" w:rsidR="00E546F5" w:rsidRDefault="00951CE2">
            <w:pPr>
              <w:pStyle w:val="Tier6Bullet"/>
            </w:pPr>
            <w:r>
              <w:tab/>
            </w:r>
            <w:r>
              <w:tab/>
            </w:r>
            <w:r>
              <w:tab/>
            </w:r>
            <w:r>
              <w:tab/>
            </w:r>
            <w:r>
              <w:tab/>
              <w:t>-</w:t>
            </w:r>
            <w:r>
              <w:tab/>
              <w:t>for equipping the above</w:t>
            </w:r>
            <w:r>
              <w:t xml:space="preserve"> platforms;</w:t>
            </w:r>
          </w:p>
          <w:p w14:paraId="59104C3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32" w14:textId="77777777" w:rsidR="00E546F5" w:rsidRDefault="00951CE2">
            <w:pPr>
              <w:pStyle w:val="NormalinTable"/>
            </w:pPr>
            <w:r>
              <w:t>0.0%</w:t>
            </w:r>
          </w:p>
        </w:tc>
      </w:tr>
      <w:tr w:rsidR="00E546F5" w14:paraId="59104C4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34" w14:textId="77777777" w:rsidR="00E546F5" w:rsidRDefault="00951CE2">
            <w:pPr>
              <w:pStyle w:val="NormalinTable"/>
            </w:pPr>
            <w:r>
              <w:t>7304518930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35" w14:textId="77777777" w:rsidR="00E546F5" w:rsidRDefault="00951CE2">
            <w:pPr>
              <w:pStyle w:val="Tier1"/>
            </w:pPr>
            <w:r>
              <w:t>Tubes, pipes and hollow profiles, seamless, of iron (other than cast iron) or steel</w:t>
            </w:r>
          </w:p>
          <w:p w14:paraId="59104C36" w14:textId="77777777" w:rsidR="00E546F5" w:rsidRDefault="00951CE2">
            <w:pPr>
              <w:pStyle w:val="Tier2"/>
            </w:pPr>
            <w:r>
              <w:t>-</w:t>
            </w:r>
            <w:r>
              <w:tab/>
              <w:t>Other, of circular cross-section, of other alloy steel</w:t>
            </w:r>
          </w:p>
          <w:p w14:paraId="59104C37" w14:textId="77777777" w:rsidR="00E546F5" w:rsidRDefault="00951CE2">
            <w:pPr>
              <w:pStyle w:val="Tier3"/>
            </w:pPr>
            <w:r>
              <w:t>-</w:t>
            </w:r>
            <w:r>
              <w:tab/>
              <w:t>-</w:t>
            </w:r>
            <w:r>
              <w:tab/>
              <w:t>Cold-dra</w:t>
            </w:r>
            <w:r>
              <w:t>wn or cold-rolled (cold-reduced)</w:t>
            </w:r>
          </w:p>
          <w:p w14:paraId="59104C38" w14:textId="77777777" w:rsidR="00E546F5" w:rsidRDefault="00951CE2">
            <w:pPr>
              <w:pStyle w:val="Tier4"/>
            </w:pPr>
            <w:r>
              <w:t>-</w:t>
            </w:r>
            <w:r>
              <w:tab/>
              <w:t>-</w:t>
            </w:r>
            <w:r>
              <w:tab/>
              <w:t>-</w:t>
            </w:r>
            <w:r>
              <w:tab/>
              <w:t>Other</w:t>
            </w:r>
          </w:p>
          <w:p w14:paraId="59104C39" w14:textId="77777777" w:rsidR="00E546F5" w:rsidRDefault="00951CE2">
            <w:pPr>
              <w:pStyle w:val="Tier5"/>
            </w:pPr>
            <w:r>
              <w:t>-</w:t>
            </w:r>
            <w:r>
              <w:tab/>
              <w:t>-</w:t>
            </w:r>
            <w:r>
              <w:tab/>
              <w:t>-</w:t>
            </w:r>
            <w:r>
              <w:tab/>
              <w:t>-</w:t>
            </w:r>
            <w:r>
              <w:tab/>
              <w:t>Other</w:t>
            </w:r>
          </w:p>
          <w:p w14:paraId="59104C3A" w14:textId="77777777" w:rsidR="00E546F5" w:rsidRDefault="00951CE2">
            <w:pPr>
              <w:pStyle w:val="Tier6"/>
            </w:pPr>
            <w:r>
              <w:t>-</w:t>
            </w:r>
            <w:r>
              <w:tab/>
              <w:t>-</w:t>
            </w:r>
            <w:r>
              <w:tab/>
              <w:t>-</w:t>
            </w:r>
            <w:r>
              <w:tab/>
              <w:t>-</w:t>
            </w:r>
            <w:r>
              <w:tab/>
              <w:t>-</w:t>
            </w:r>
            <w:r>
              <w:tab/>
              <w:t xml:space="preserve">Of an external diameter not exceeding 406.4 mm and with a Carbon Equivalent Value (CEV) not exceeding 0,86 according to the International Institute of Welding (IIW) formula and </w:t>
            </w:r>
            <w:r>
              <w:t>chemical analysis</w:t>
            </w:r>
          </w:p>
          <w:p w14:paraId="59104C3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C3C" w14:textId="77777777" w:rsidR="00E546F5" w:rsidRDefault="00951CE2">
            <w:pPr>
              <w:pStyle w:val="Tier6Bullet"/>
            </w:pPr>
            <w:r>
              <w:tab/>
            </w:r>
            <w:r>
              <w:tab/>
            </w:r>
            <w:r>
              <w:tab/>
            </w:r>
            <w:r>
              <w:tab/>
            </w:r>
            <w:r>
              <w:tab/>
              <w:t>-</w:t>
            </w:r>
            <w:r>
              <w:tab/>
              <w:t>for fitting to or equipping such ships, boats or other vessels;</w:t>
            </w:r>
          </w:p>
          <w:p w14:paraId="59104C3D" w14:textId="77777777" w:rsidR="00E546F5" w:rsidRDefault="00951CE2">
            <w:pPr>
              <w:pStyle w:val="Tier6Bullet"/>
            </w:pPr>
            <w:r>
              <w:tab/>
            </w:r>
            <w:r>
              <w:tab/>
            </w:r>
            <w:r>
              <w:tab/>
            </w: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4C3E" w14:textId="77777777" w:rsidR="00E546F5" w:rsidRDefault="00951CE2">
            <w:pPr>
              <w:pStyle w:val="Tier6Bullet"/>
            </w:pPr>
            <w:r>
              <w:tab/>
            </w:r>
            <w:r>
              <w:tab/>
            </w:r>
            <w:r>
              <w:tab/>
            </w:r>
            <w:r>
              <w:tab/>
            </w:r>
            <w:r>
              <w:tab/>
              <w:t>-</w:t>
            </w:r>
            <w:r>
              <w:tab/>
              <w:t>for equipping the above platfor</w:t>
            </w:r>
            <w:r>
              <w:t>ms;</w:t>
            </w:r>
          </w:p>
          <w:p w14:paraId="59104C3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40" w14:textId="77777777" w:rsidR="00E546F5" w:rsidRDefault="00951CE2">
            <w:pPr>
              <w:pStyle w:val="NormalinTable"/>
            </w:pPr>
            <w:r>
              <w:t>0.0%</w:t>
            </w:r>
          </w:p>
        </w:tc>
      </w:tr>
      <w:tr w:rsidR="00E546F5" w14:paraId="59104C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42" w14:textId="77777777" w:rsidR="00E546F5" w:rsidRDefault="00951CE2">
            <w:pPr>
              <w:pStyle w:val="NormalinTable"/>
            </w:pPr>
            <w:r>
              <w:t>7304518999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43" w14:textId="77777777" w:rsidR="00E546F5" w:rsidRDefault="00951CE2">
            <w:pPr>
              <w:pStyle w:val="Tier1"/>
            </w:pPr>
            <w:r>
              <w:t>Tubes, pipes and hollow profiles, seamless, of iron (other than cast iron) or steel</w:t>
            </w:r>
          </w:p>
          <w:p w14:paraId="59104C44" w14:textId="77777777" w:rsidR="00E546F5" w:rsidRDefault="00951CE2">
            <w:pPr>
              <w:pStyle w:val="Tier2"/>
            </w:pPr>
            <w:r>
              <w:t>-</w:t>
            </w:r>
            <w:r>
              <w:tab/>
              <w:t>Other, of circular cross-section, of other alloy steel</w:t>
            </w:r>
          </w:p>
          <w:p w14:paraId="59104C45" w14:textId="77777777" w:rsidR="00E546F5" w:rsidRDefault="00951CE2">
            <w:pPr>
              <w:pStyle w:val="Tier3"/>
            </w:pPr>
            <w:r>
              <w:t>-</w:t>
            </w:r>
            <w:r>
              <w:tab/>
              <w:t>-</w:t>
            </w:r>
            <w:r>
              <w:tab/>
            </w:r>
            <w:r>
              <w:t>Cold-drawn or cold-rolled (cold-reduced)</w:t>
            </w:r>
          </w:p>
          <w:p w14:paraId="59104C46" w14:textId="77777777" w:rsidR="00E546F5" w:rsidRDefault="00951CE2">
            <w:pPr>
              <w:pStyle w:val="Tier4"/>
            </w:pPr>
            <w:r>
              <w:t>-</w:t>
            </w:r>
            <w:r>
              <w:tab/>
              <w:t>-</w:t>
            </w:r>
            <w:r>
              <w:tab/>
              <w:t>-</w:t>
            </w:r>
            <w:r>
              <w:tab/>
              <w:t>Other</w:t>
            </w:r>
          </w:p>
          <w:p w14:paraId="59104C47" w14:textId="77777777" w:rsidR="00E546F5" w:rsidRDefault="00951CE2">
            <w:pPr>
              <w:pStyle w:val="Tier5"/>
            </w:pPr>
            <w:r>
              <w:t>-</w:t>
            </w:r>
            <w:r>
              <w:tab/>
              <w:t>-</w:t>
            </w:r>
            <w:r>
              <w:tab/>
              <w:t>-</w:t>
            </w:r>
            <w:r>
              <w:tab/>
              <w:t>-</w:t>
            </w:r>
            <w:r>
              <w:tab/>
              <w:t>Other</w:t>
            </w:r>
          </w:p>
          <w:p w14:paraId="59104C48" w14:textId="77777777" w:rsidR="00E546F5" w:rsidRDefault="00951CE2">
            <w:pPr>
              <w:pStyle w:val="Tier6"/>
            </w:pPr>
            <w:r>
              <w:t>-</w:t>
            </w:r>
            <w:r>
              <w:tab/>
              <w:t>-</w:t>
            </w:r>
            <w:r>
              <w:tab/>
              <w:t>-</w:t>
            </w:r>
            <w:r>
              <w:tab/>
              <w:t>-</w:t>
            </w:r>
            <w:r>
              <w:tab/>
              <w:t>-</w:t>
            </w:r>
            <w:r>
              <w:tab/>
              <w:t>Other</w:t>
            </w:r>
          </w:p>
          <w:p w14:paraId="59104C49"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C4A" w14:textId="77777777" w:rsidR="00E546F5" w:rsidRDefault="00951CE2">
            <w:pPr>
              <w:pStyle w:val="Tier6Bullet"/>
            </w:pPr>
            <w:r>
              <w:tab/>
            </w:r>
            <w:r>
              <w:tab/>
            </w:r>
            <w:r>
              <w:tab/>
            </w:r>
            <w:r>
              <w:tab/>
            </w:r>
            <w:r>
              <w:tab/>
              <w:t>-</w:t>
            </w:r>
            <w:r>
              <w:tab/>
              <w:t>for fitting to</w:t>
            </w:r>
            <w:r>
              <w:t xml:space="preserve"> or equipping such ships, boats or other vessels;</w:t>
            </w:r>
          </w:p>
          <w:p w14:paraId="59104C4B"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14:paraId="59104C4C" w14:textId="77777777" w:rsidR="00E546F5" w:rsidRDefault="00951CE2">
            <w:pPr>
              <w:pStyle w:val="Tier6Bullet"/>
            </w:pPr>
            <w:r>
              <w:tab/>
            </w:r>
            <w:r>
              <w:tab/>
            </w:r>
            <w:r>
              <w:tab/>
            </w:r>
            <w:r>
              <w:tab/>
            </w:r>
            <w:r>
              <w:tab/>
              <w:t>-</w:t>
            </w:r>
            <w:r>
              <w:tab/>
              <w:t>for equipping the above platforms;</w:t>
            </w:r>
          </w:p>
          <w:p w14:paraId="59104C4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4E" w14:textId="77777777" w:rsidR="00E546F5" w:rsidRDefault="00951CE2">
            <w:pPr>
              <w:pStyle w:val="NormalinTable"/>
            </w:pPr>
            <w:r>
              <w:t>0.0%</w:t>
            </w:r>
          </w:p>
        </w:tc>
      </w:tr>
      <w:tr w:rsidR="00E546F5" w14:paraId="59104C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50" w14:textId="77777777" w:rsidR="00E546F5" w:rsidRDefault="00951CE2">
            <w:pPr>
              <w:pStyle w:val="NormalinTable"/>
            </w:pPr>
            <w:r>
              <w:t>7304591000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51" w14:textId="77777777" w:rsidR="00E546F5" w:rsidRDefault="00951CE2">
            <w:pPr>
              <w:pStyle w:val="Tier1"/>
            </w:pPr>
            <w:r>
              <w:t>Tubes, pipes and hollow profiles, seamless, of iron (other than cast iron) or steel</w:t>
            </w:r>
          </w:p>
          <w:p w14:paraId="59104C52" w14:textId="77777777" w:rsidR="00E546F5" w:rsidRDefault="00951CE2">
            <w:pPr>
              <w:pStyle w:val="Tier2"/>
            </w:pPr>
            <w:r>
              <w:t>-</w:t>
            </w:r>
            <w:r>
              <w:tab/>
            </w:r>
            <w:r>
              <w:t>Other, of circular cross-section, of other alloy steel</w:t>
            </w:r>
          </w:p>
          <w:p w14:paraId="59104C53" w14:textId="77777777" w:rsidR="00E546F5" w:rsidRDefault="00951CE2">
            <w:pPr>
              <w:pStyle w:val="Tier3"/>
            </w:pPr>
            <w:r>
              <w:t>-</w:t>
            </w:r>
            <w:r>
              <w:tab/>
              <w:t>-</w:t>
            </w:r>
            <w:r>
              <w:tab/>
              <w:t>Other</w:t>
            </w:r>
          </w:p>
          <w:p w14:paraId="59104C54" w14:textId="77777777" w:rsidR="00E546F5" w:rsidRDefault="00951CE2">
            <w:pPr>
              <w:pStyle w:val="Tier4"/>
            </w:pPr>
            <w:r>
              <w:t>-</w:t>
            </w:r>
            <w:r>
              <w:tab/>
              <w:t>-</w:t>
            </w:r>
            <w:r>
              <w:tab/>
              <w:t>-</w:t>
            </w:r>
            <w:r>
              <w:tab/>
              <w:t>Unworked, straight and of uniform wall thickness, for use solely in the manufacture of tubes and pipes with other cross-sections and wall-thicknesses</w:t>
            </w:r>
          </w:p>
          <w:p w14:paraId="59104C55" w14:textId="77777777" w:rsidR="00E546F5" w:rsidRDefault="00951CE2">
            <w:pPr>
              <w:pStyle w:val="Tier4Bullet"/>
            </w:pPr>
            <w:r>
              <w:tab/>
            </w:r>
            <w:r>
              <w:tab/>
            </w:r>
            <w:r>
              <w:tab/>
              <w:t>-</w:t>
            </w:r>
            <w:r>
              <w:tab/>
              <w:t>for incorporation in ships, bo</w:t>
            </w:r>
            <w:r>
              <w:t>ats or other vessels listed in Table 1, for the purposes of their construction, repair, maintenance or conversion;</w:t>
            </w:r>
          </w:p>
          <w:p w14:paraId="59104C56" w14:textId="77777777" w:rsidR="00E546F5" w:rsidRDefault="00951CE2">
            <w:pPr>
              <w:pStyle w:val="Tier4Bullet"/>
            </w:pPr>
            <w:r>
              <w:tab/>
            </w:r>
            <w:r>
              <w:tab/>
            </w:r>
            <w:r>
              <w:tab/>
              <w:t>-</w:t>
            </w:r>
            <w:r>
              <w:tab/>
              <w:t>for fitting to or equipping such ships, boats or other vessels;</w:t>
            </w:r>
          </w:p>
          <w:p w14:paraId="59104C57"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4C58" w14:textId="77777777" w:rsidR="00E546F5" w:rsidRDefault="00951CE2">
            <w:pPr>
              <w:pStyle w:val="Tier4Bullet"/>
            </w:pPr>
            <w:r>
              <w:tab/>
            </w:r>
            <w:r>
              <w:tab/>
            </w:r>
            <w:r>
              <w:tab/>
              <w:t>-</w:t>
            </w:r>
            <w:r>
              <w:tab/>
              <w:t>for equipping the above platforms;</w:t>
            </w:r>
          </w:p>
          <w:p w14:paraId="59104C59" w14:textId="77777777" w:rsidR="00E546F5" w:rsidRDefault="00951CE2">
            <w:pPr>
              <w:pStyle w:val="Tier4Bullet"/>
            </w:pPr>
            <w:r>
              <w:tab/>
            </w: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5A" w14:textId="77777777" w:rsidR="00E546F5" w:rsidRDefault="00951CE2">
            <w:pPr>
              <w:pStyle w:val="NormalinTable"/>
            </w:pPr>
            <w:r>
              <w:t>0.0%</w:t>
            </w:r>
          </w:p>
        </w:tc>
      </w:tr>
      <w:tr w:rsidR="00E546F5" w14:paraId="59104C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5C" w14:textId="77777777" w:rsidR="00E546F5" w:rsidRDefault="00951CE2">
            <w:pPr>
              <w:pStyle w:val="NormalinTable"/>
            </w:pPr>
            <w:r>
              <w:t>7304599230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5D" w14:textId="77777777" w:rsidR="00E546F5" w:rsidRDefault="00951CE2">
            <w:pPr>
              <w:pStyle w:val="Tier1"/>
            </w:pPr>
            <w:r>
              <w:t>Tubes, pipes and hollow profiles, seamless, of iron (other than cast iron) or steel</w:t>
            </w:r>
          </w:p>
          <w:p w14:paraId="59104C5E" w14:textId="77777777" w:rsidR="00E546F5" w:rsidRDefault="00951CE2">
            <w:pPr>
              <w:pStyle w:val="Tier2"/>
            </w:pPr>
            <w:r>
              <w:t>-</w:t>
            </w:r>
            <w:r>
              <w:tab/>
              <w:t>Other, of circular cross-section, of other alloy steel</w:t>
            </w:r>
          </w:p>
          <w:p w14:paraId="59104C5F" w14:textId="77777777" w:rsidR="00E546F5" w:rsidRDefault="00951CE2">
            <w:pPr>
              <w:pStyle w:val="Tier3"/>
            </w:pPr>
            <w:r>
              <w:t>-</w:t>
            </w:r>
            <w:r>
              <w:tab/>
              <w:t>-</w:t>
            </w:r>
            <w:r>
              <w:tab/>
              <w:t>Other</w:t>
            </w:r>
          </w:p>
          <w:p w14:paraId="59104C60" w14:textId="77777777" w:rsidR="00E546F5" w:rsidRDefault="00951CE2">
            <w:pPr>
              <w:pStyle w:val="Tier4"/>
            </w:pPr>
            <w:r>
              <w:t>-</w:t>
            </w:r>
            <w:r>
              <w:tab/>
              <w:t>-</w:t>
            </w:r>
            <w:r>
              <w:tab/>
              <w:t>-</w:t>
            </w:r>
            <w:r>
              <w:tab/>
              <w:t>Other</w:t>
            </w:r>
          </w:p>
          <w:p w14:paraId="59104C61" w14:textId="77777777" w:rsidR="00E546F5" w:rsidRDefault="00951CE2">
            <w:pPr>
              <w:pStyle w:val="Tier5"/>
            </w:pPr>
            <w:r>
              <w:t>-</w:t>
            </w:r>
            <w:r>
              <w:tab/>
              <w:t>-</w:t>
            </w:r>
            <w:r>
              <w:tab/>
              <w:t>-</w:t>
            </w:r>
            <w:r>
              <w:tab/>
              <w:t>-</w:t>
            </w:r>
            <w:r>
              <w:tab/>
              <w:t xml:space="preserve">Of an external diameter not </w:t>
            </w:r>
            <w:r>
              <w:t>exceeding 168.3 mm</w:t>
            </w:r>
          </w:p>
          <w:p w14:paraId="59104C62" w14:textId="77777777" w:rsidR="00E546F5" w:rsidRDefault="00951CE2">
            <w:pPr>
              <w:pStyle w:val="Tier6"/>
            </w:pPr>
            <w:r>
              <w:t>-</w:t>
            </w:r>
            <w:r>
              <w:tab/>
              <w:t>-</w:t>
            </w:r>
            <w:r>
              <w:tab/>
              <w:t>-</w:t>
            </w:r>
            <w:r>
              <w:tab/>
              <w:t>-</w:t>
            </w:r>
            <w:r>
              <w:tab/>
              <w:t>-</w:t>
            </w:r>
            <w:r>
              <w:tab/>
              <w:t>With a Carbon Equivalent Value (CEV) not exceeding 0,86 according to the International Institute of Welding (IIW) formula and chemical analysis</w:t>
            </w:r>
          </w:p>
          <w:p w14:paraId="59104C63" w14:textId="77777777" w:rsidR="00E546F5" w:rsidRDefault="00951CE2">
            <w:pPr>
              <w:pStyle w:val="Tier6Bullet"/>
            </w:pPr>
            <w:r>
              <w:tab/>
            </w:r>
            <w:r>
              <w:tab/>
            </w:r>
            <w:r>
              <w:tab/>
            </w:r>
            <w:r>
              <w:tab/>
            </w:r>
            <w:r>
              <w:tab/>
              <w:t>-</w:t>
            </w:r>
            <w:r>
              <w:tab/>
              <w:t>for incorporation in ships, boats or other vessels listed in Table 1, for th</w:t>
            </w:r>
            <w:r>
              <w:t>e purposes of their construction, repair, maintenance or conversion;</w:t>
            </w:r>
          </w:p>
          <w:p w14:paraId="59104C64" w14:textId="77777777" w:rsidR="00E546F5" w:rsidRDefault="00951CE2">
            <w:pPr>
              <w:pStyle w:val="Tier6Bullet"/>
            </w:pPr>
            <w:r>
              <w:tab/>
            </w:r>
            <w:r>
              <w:tab/>
            </w:r>
            <w:r>
              <w:tab/>
            </w:r>
            <w:r>
              <w:tab/>
            </w:r>
            <w:r>
              <w:tab/>
              <w:t>-</w:t>
            </w:r>
            <w:r>
              <w:tab/>
              <w:t>for fitting to or equipping such ships, boats or other vessels;</w:t>
            </w:r>
          </w:p>
          <w:p w14:paraId="59104C65"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C66" w14:textId="77777777" w:rsidR="00E546F5" w:rsidRDefault="00951CE2">
            <w:pPr>
              <w:pStyle w:val="Tier6Bullet"/>
            </w:pPr>
            <w:r>
              <w:tab/>
            </w:r>
            <w:r>
              <w:tab/>
            </w:r>
            <w:r>
              <w:tab/>
            </w:r>
            <w:r>
              <w:tab/>
            </w:r>
            <w:r>
              <w:tab/>
              <w:t>-</w:t>
            </w:r>
            <w:r>
              <w:tab/>
              <w:t>for equipping the above platforms;</w:t>
            </w:r>
          </w:p>
          <w:p w14:paraId="59104C6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68" w14:textId="77777777" w:rsidR="00E546F5" w:rsidRDefault="00951CE2">
            <w:pPr>
              <w:pStyle w:val="NormalinTable"/>
            </w:pPr>
            <w:r>
              <w:t>0.0%</w:t>
            </w:r>
          </w:p>
        </w:tc>
      </w:tr>
      <w:tr w:rsidR="00E546F5" w14:paraId="59104C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6A" w14:textId="77777777" w:rsidR="00E546F5" w:rsidRDefault="00951CE2">
            <w:pPr>
              <w:pStyle w:val="NormalinTable"/>
            </w:pPr>
            <w:r>
              <w:t>7304599299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6B" w14:textId="77777777" w:rsidR="00E546F5" w:rsidRDefault="00951CE2">
            <w:pPr>
              <w:pStyle w:val="Tier1"/>
            </w:pPr>
            <w:r>
              <w:t>Tubes, pipes and hollow profiles, seamless, of iron (other than cast iron) or steel</w:t>
            </w:r>
          </w:p>
          <w:p w14:paraId="59104C6C" w14:textId="77777777" w:rsidR="00E546F5" w:rsidRDefault="00951CE2">
            <w:pPr>
              <w:pStyle w:val="Tier2"/>
            </w:pPr>
            <w:r>
              <w:t>-</w:t>
            </w:r>
            <w:r>
              <w:tab/>
              <w:t>Other, of circular cross-section, of other alloy steel</w:t>
            </w:r>
          </w:p>
          <w:p w14:paraId="59104C6D" w14:textId="77777777" w:rsidR="00E546F5" w:rsidRDefault="00951CE2">
            <w:pPr>
              <w:pStyle w:val="Tier3"/>
            </w:pPr>
            <w:r>
              <w:t>-</w:t>
            </w:r>
            <w:r>
              <w:tab/>
              <w:t>-</w:t>
            </w:r>
            <w:r>
              <w:tab/>
              <w:t>Other</w:t>
            </w:r>
          </w:p>
          <w:p w14:paraId="59104C6E" w14:textId="77777777" w:rsidR="00E546F5" w:rsidRDefault="00951CE2">
            <w:pPr>
              <w:pStyle w:val="Tier4"/>
            </w:pPr>
            <w:r>
              <w:t>-</w:t>
            </w:r>
            <w:r>
              <w:tab/>
              <w:t>-</w:t>
            </w:r>
            <w:r>
              <w:tab/>
              <w:t>-</w:t>
            </w:r>
            <w:r>
              <w:tab/>
              <w:t>Other</w:t>
            </w:r>
          </w:p>
          <w:p w14:paraId="59104C6F" w14:textId="77777777" w:rsidR="00E546F5" w:rsidRDefault="00951CE2">
            <w:pPr>
              <w:pStyle w:val="Tier5"/>
            </w:pPr>
            <w:r>
              <w:t>-</w:t>
            </w:r>
            <w:r>
              <w:tab/>
              <w:t>-</w:t>
            </w:r>
            <w:r>
              <w:tab/>
              <w:t>-</w:t>
            </w:r>
            <w:r>
              <w:tab/>
              <w:t>-</w:t>
            </w:r>
            <w:r>
              <w:tab/>
              <w:t>Of an external diameter not exceeding 168.3 mm</w:t>
            </w:r>
          </w:p>
          <w:p w14:paraId="59104C70" w14:textId="77777777" w:rsidR="00E546F5" w:rsidRDefault="00951CE2">
            <w:pPr>
              <w:pStyle w:val="Tier6"/>
            </w:pPr>
            <w:r>
              <w:t>-</w:t>
            </w:r>
            <w:r>
              <w:tab/>
              <w:t>-</w:t>
            </w:r>
            <w:r>
              <w:tab/>
              <w:t>-</w:t>
            </w:r>
            <w:r>
              <w:tab/>
              <w:t>-</w:t>
            </w:r>
            <w:r>
              <w:tab/>
              <w:t>-</w:t>
            </w:r>
            <w:r>
              <w:tab/>
              <w:t>Other</w:t>
            </w:r>
          </w:p>
          <w:p w14:paraId="59104C71" w14:textId="77777777" w:rsidR="00E546F5" w:rsidRDefault="00951CE2">
            <w:pPr>
              <w:pStyle w:val="Tier6Bullet"/>
            </w:pPr>
            <w:r>
              <w:tab/>
            </w:r>
            <w:r>
              <w:tab/>
            </w:r>
            <w:r>
              <w:tab/>
            </w:r>
            <w:r>
              <w:tab/>
            </w:r>
            <w:r>
              <w:tab/>
              <w:t>-</w:t>
            </w:r>
            <w:r>
              <w:tab/>
              <w:t>for incorporati</w:t>
            </w:r>
            <w:r>
              <w:t>on in ships, boats or other vessels listed in Table 1, for the purposes of their construction, repair, maintenance or conversion;</w:t>
            </w:r>
          </w:p>
          <w:p w14:paraId="59104C72" w14:textId="77777777" w:rsidR="00E546F5" w:rsidRDefault="00951CE2">
            <w:pPr>
              <w:pStyle w:val="Tier6Bullet"/>
            </w:pPr>
            <w:r>
              <w:tab/>
            </w:r>
            <w:r>
              <w:tab/>
            </w:r>
            <w:r>
              <w:tab/>
            </w:r>
            <w:r>
              <w:tab/>
            </w:r>
            <w:r>
              <w:tab/>
              <w:t>-</w:t>
            </w:r>
            <w:r>
              <w:tab/>
              <w:t>for fitting to or equipping such ships, boats or other vessels;</w:t>
            </w:r>
          </w:p>
          <w:p w14:paraId="59104C73" w14:textId="77777777" w:rsidR="00E546F5" w:rsidRDefault="00951CE2">
            <w:pPr>
              <w:pStyle w:val="Tier6Bullet"/>
            </w:pPr>
            <w:r>
              <w:tab/>
            </w:r>
            <w:r>
              <w:tab/>
            </w:r>
            <w:r>
              <w:tab/>
            </w:r>
            <w:r>
              <w:tab/>
            </w:r>
            <w:r>
              <w:tab/>
              <w:t>-</w:t>
            </w:r>
            <w:r>
              <w:tab/>
              <w:t>for incorporation, for the purposes of their con</w:t>
            </w:r>
            <w:r>
              <w:t>struction, repair, maintenance or conversion, in drilling or production platforms listed below: fixed, of subheading ex 8430 49 or floating or submersible of subheading 8905 20;</w:t>
            </w:r>
          </w:p>
          <w:p w14:paraId="59104C74" w14:textId="77777777" w:rsidR="00E546F5" w:rsidRDefault="00951CE2">
            <w:pPr>
              <w:pStyle w:val="Tier6Bullet"/>
            </w:pPr>
            <w:r>
              <w:tab/>
            </w:r>
            <w:r>
              <w:tab/>
            </w:r>
            <w:r>
              <w:tab/>
            </w:r>
            <w:r>
              <w:tab/>
            </w:r>
            <w:r>
              <w:tab/>
              <w:t>-</w:t>
            </w:r>
            <w:r>
              <w:tab/>
              <w:t>for equipping the above platforms;</w:t>
            </w:r>
          </w:p>
          <w:p w14:paraId="59104C75" w14:textId="77777777" w:rsidR="00E546F5" w:rsidRDefault="00951CE2">
            <w:pPr>
              <w:pStyle w:val="Tier6Bullet"/>
            </w:pPr>
            <w:r>
              <w:tab/>
            </w:r>
            <w:r>
              <w:tab/>
            </w:r>
            <w:r>
              <w:tab/>
            </w:r>
            <w:r>
              <w:tab/>
            </w:r>
            <w:r>
              <w:tab/>
              <w:t>-</w:t>
            </w:r>
            <w:r>
              <w:tab/>
              <w:t>for linking these drilling or</w:t>
            </w:r>
            <w:r>
              <w:t xml:space="preserve">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76" w14:textId="77777777" w:rsidR="00E546F5" w:rsidRDefault="00951CE2">
            <w:pPr>
              <w:pStyle w:val="NormalinTable"/>
            </w:pPr>
            <w:r>
              <w:t>0.0%</w:t>
            </w:r>
          </w:p>
        </w:tc>
      </w:tr>
      <w:tr w:rsidR="00E546F5" w14:paraId="59104C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78" w14:textId="77777777" w:rsidR="00E546F5" w:rsidRDefault="00951CE2">
            <w:pPr>
              <w:pStyle w:val="NormalinTable"/>
            </w:pPr>
            <w:r>
              <w:t>7304599320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79" w14:textId="77777777" w:rsidR="00E546F5" w:rsidRDefault="00951CE2">
            <w:pPr>
              <w:pStyle w:val="Tier1"/>
            </w:pPr>
            <w:r>
              <w:t>Tubes, pipes and hollow profiles, seamless, of iron (other than cast iron) or steel</w:t>
            </w:r>
          </w:p>
          <w:p w14:paraId="59104C7A" w14:textId="77777777" w:rsidR="00E546F5" w:rsidRDefault="00951CE2">
            <w:pPr>
              <w:pStyle w:val="Tier2"/>
            </w:pPr>
            <w:r>
              <w:t>-</w:t>
            </w:r>
            <w:r>
              <w:tab/>
              <w:t>Other, of circular cross-section, of other alloy steel</w:t>
            </w:r>
          </w:p>
          <w:p w14:paraId="59104C7B" w14:textId="77777777" w:rsidR="00E546F5" w:rsidRDefault="00951CE2">
            <w:pPr>
              <w:pStyle w:val="Tier3"/>
            </w:pPr>
            <w:r>
              <w:t>-</w:t>
            </w:r>
            <w:r>
              <w:tab/>
              <w:t>-</w:t>
            </w:r>
            <w:r>
              <w:tab/>
              <w:t>Other</w:t>
            </w:r>
          </w:p>
          <w:p w14:paraId="59104C7C" w14:textId="77777777" w:rsidR="00E546F5" w:rsidRDefault="00951CE2">
            <w:pPr>
              <w:pStyle w:val="Tier4"/>
            </w:pPr>
            <w:r>
              <w:t>-</w:t>
            </w:r>
            <w:r>
              <w:tab/>
              <w:t>-</w:t>
            </w:r>
            <w:r>
              <w:tab/>
              <w:t>-</w:t>
            </w:r>
            <w:r>
              <w:tab/>
              <w:t>Other</w:t>
            </w:r>
          </w:p>
          <w:p w14:paraId="59104C7D" w14:textId="77777777" w:rsidR="00E546F5" w:rsidRDefault="00951CE2">
            <w:pPr>
              <w:pStyle w:val="Tier5"/>
            </w:pPr>
            <w:r>
              <w:t>-</w:t>
            </w:r>
            <w:r>
              <w:tab/>
              <w:t>-</w:t>
            </w:r>
            <w:r>
              <w:tab/>
              <w:t>-</w:t>
            </w:r>
            <w:r>
              <w:tab/>
              <w:t>-</w:t>
            </w:r>
            <w:r>
              <w:tab/>
              <w:t xml:space="preserve">Of an external </w:t>
            </w:r>
            <w:r>
              <w:t>diameter exceeding 168.3 mm but not exceeding 406.4 mm</w:t>
            </w:r>
          </w:p>
          <w:p w14:paraId="59104C7E" w14:textId="77777777" w:rsidR="00E546F5" w:rsidRDefault="00951CE2">
            <w:pPr>
              <w:pStyle w:val="Tier6"/>
            </w:pPr>
            <w:r>
              <w:t>-</w:t>
            </w:r>
            <w:r>
              <w:tab/>
              <w:t>-</w:t>
            </w:r>
            <w:r>
              <w:tab/>
              <w:t>-</w:t>
            </w:r>
            <w:r>
              <w:tab/>
              <w:t>-</w:t>
            </w:r>
            <w:r>
              <w:tab/>
              <w:t>-</w:t>
            </w:r>
            <w:r>
              <w:tab/>
              <w:t>With a Carbon Equivalent Value (CEV) not exceeding 0,86 according to the International Institute of Welding (IIW) formula and chemical analysis</w:t>
            </w:r>
          </w:p>
          <w:p w14:paraId="59104C7F"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4C80" w14:textId="77777777" w:rsidR="00E546F5" w:rsidRDefault="00951CE2">
            <w:pPr>
              <w:pStyle w:val="Tier6Bullet"/>
            </w:pPr>
            <w:r>
              <w:tab/>
            </w:r>
            <w:r>
              <w:tab/>
            </w:r>
            <w:r>
              <w:tab/>
            </w:r>
            <w:r>
              <w:tab/>
            </w:r>
            <w:r>
              <w:tab/>
              <w:t>-</w:t>
            </w:r>
            <w:r>
              <w:tab/>
              <w:t>for fitting to or equipping such ships, boats or other vessels;</w:t>
            </w:r>
          </w:p>
          <w:p w14:paraId="59104C81"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4C82" w14:textId="77777777" w:rsidR="00E546F5" w:rsidRDefault="00951CE2">
            <w:pPr>
              <w:pStyle w:val="Tier6Bullet"/>
            </w:pPr>
            <w:r>
              <w:tab/>
            </w:r>
            <w:r>
              <w:tab/>
            </w:r>
            <w:r>
              <w:tab/>
            </w:r>
            <w:r>
              <w:tab/>
            </w:r>
            <w:r>
              <w:tab/>
              <w:t>-</w:t>
            </w:r>
            <w:r>
              <w:tab/>
              <w:t>for equipping the above platforms;</w:t>
            </w:r>
          </w:p>
          <w:p w14:paraId="59104C83"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84" w14:textId="77777777" w:rsidR="00E546F5" w:rsidRDefault="00951CE2">
            <w:pPr>
              <w:pStyle w:val="NormalinTable"/>
            </w:pPr>
            <w:r>
              <w:t>0.0%</w:t>
            </w:r>
          </w:p>
        </w:tc>
      </w:tr>
      <w:tr w:rsidR="00E546F5" w14:paraId="59104C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86" w14:textId="77777777" w:rsidR="00E546F5" w:rsidRDefault="00951CE2">
            <w:pPr>
              <w:pStyle w:val="NormalinTable"/>
            </w:pPr>
            <w:r>
              <w:t>7304599380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87" w14:textId="77777777" w:rsidR="00E546F5" w:rsidRDefault="00951CE2">
            <w:pPr>
              <w:pStyle w:val="Tier1"/>
            </w:pPr>
            <w:r>
              <w:t>Tubes, pipes and hollow profiles, seamless, of iron (other than cast iron) or steel</w:t>
            </w:r>
          </w:p>
          <w:p w14:paraId="59104C88" w14:textId="77777777" w:rsidR="00E546F5" w:rsidRDefault="00951CE2">
            <w:pPr>
              <w:pStyle w:val="Tier2"/>
            </w:pPr>
            <w:r>
              <w:t>-</w:t>
            </w:r>
            <w:r>
              <w:tab/>
              <w:t>Other, of circular cross-section, of other alloy steel</w:t>
            </w:r>
          </w:p>
          <w:p w14:paraId="59104C89" w14:textId="77777777" w:rsidR="00E546F5" w:rsidRDefault="00951CE2">
            <w:pPr>
              <w:pStyle w:val="Tier3"/>
            </w:pPr>
            <w:r>
              <w:t>-</w:t>
            </w:r>
            <w:r>
              <w:tab/>
              <w:t>-</w:t>
            </w:r>
            <w:r>
              <w:tab/>
              <w:t>Other</w:t>
            </w:r>
          </w:p>
          <w:p w14:paraId="59104C8A" w14:textId="77777777" w:rsidR="00E546F5" w:rsidRDefault="00951CE2">
            <w:pPr>
              <w:pStyle w:val="Tier4"/>
            </w:pPr>
            <w:r>
              <w:t>-</w:t>
            </w:r>
            <w:r>
              <w:tab/>
              <w:t>-</w:t>
            </w:r>
            <w:r>
              <w:tab/>
              <w:t>-</w:t>
            </w:r>
            <w:r>
              <w:tab/>
              <w:t>Other</w:t>
            </w:r>
          </w:p>
          <w:p w14:paraId="59104C8B" w14:textId="77777777" w:rsidR="00E546F5" w:rsidRDefault="00951CE2">
            <w:pPr>
              <w:pStyle w:val="Tier5"/>
            </w:pPr>
            <w:r>
              <w:t>-</w:t>
            </w:r>
            <w:r>
              <w:tab/>
              <w:t>-</w:t>
            </w:r>
            <w:r>
              <w:tab/>
              <w:t>-</w:t>
            </w:r>
            <w:r>
              <w:tab/>
              <w:t>-</w:t>
            </w:r>
            <w:r>
              <w:tab/>
              <w:t xml:space="preserve">Of an external diameter exceeding 168.3 mm but </w:t>
            </w:r>
            <w:r>
              <w:t>not exceeding 406.4 mm</w:t>
            </w:r>
          </w:p>
          <w:p w14:paraId="59104C8C" w14:textId="77777777" w:rsidR="00E546F5" w:rsidRDefault="00951CE2">
            <w:pPr>
              <w:pStyle w:val="Tier6"/>
            </w:pPr>
            <w:r>
              <w:t>-</w:t>
            </w:r>
            <w:r>
              <w:tab/>
              <w:t>-</w:t>
            </w:r>
            <w:r>
              <w:tab/>
              <w:t>-</w:t>
            </w:r>
            <w:r>
              <w:tab/>
              <w:t>-</w:t>
            </w:r>
            <w:r>
              <w:tab/>
              <w:t>-</w:t>
            </w:r>
            <w:r>
              <w:tab/>
              <w:t>Other</w:t>
            </w:r>
          </w:p>
          <w:p w14:paraId="59104C8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C8E" w14:textId="77777777" w:rsidR="00E546F5" w:rsidRDefault="00951CE2">
            <w:pPr>
              <w:pStyle w:val="Tier6Bullet"/>
            </w:pPr>
            <w:r>
              <w:tab/>
            </w:r>
            <w:r>
              <w:tab/>
            </w:r>
            <w:r>
              <w:tab/>
            </w:r>
            <w:r>
              <w:tab/>
            </w:r>
            <w:r>
              <w:tab/>
              <w:t>-</w:t>
            </w:r>
            <w:r>
              <w:tab/>
              <w:t>for fitting to or equipping such ships, boats or other ves</w:t>
            </w:r>
            <w:r>
              <w:t>sels;</w:t>
            </w:r>
          </w:p>
          <w:p w14:paraId="59104C8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C90" w14:textId="77777777" w:rsidR="00E546F5" w:rsidRDefault="00951CE2">
            <w:pPr>
              <w:pStyle w:val="Tier6Bullet"/>
            </w:pPr>
            <w:r>
              <w:tab/>
            </w:r>
            <w:r>
              <w:tab/>
            </w:r>
            <w:r>
              <w:tab/>
            </w:r>
            <w:r>
              <w:tab/>
            </w:r>
            <w:r>
              <w:tab/>
              <w:t>-</w:t>
            </w:r>
            <w:r>
              <w:tab/>
              <w:t>for equipp</w:t>
            </w:r>
            <w:r>
              <w:t>ing the above platforms;</w:t>
            </w:r>
          </w:p>
          <w:p w14:paraId="59104C9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92" w14:textId="77777777" w:rsidR="00E546F5" w:rsidRDefault="00951CE2">
            <w:pPr>
              <w:pStyle w:val="NormalinTable"/>
            </w:pPr>
            <w:r>
              <w:t>0.0%</w:t>
            </w:r>
          </w:p>
        </w:tc>
      </w:tr>
      <w:tr w:rsidR="00E546F5" w14:paraId="59104C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94" w14:textId="77777777" w:rsidR="00E546F5" w:rsidRDefault="00951CE2">
            <w:pPr>
              <w:pStyle w:val="NormalinTable"/>
            </w:pPr>
            <w:r>
              <w:t>7304900099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95" w14:textId="77777777" w:rsidR="00E546F5" w:rsidRDefault="00951CE2">
            <w:pPr>
              <w:pStyle w:val="Tier1"/>
            </w:pPr>
            <w:r>
              <w:t>Tubes, pipes and hollow profiles, seamless, of iron (other than cast iron) or steel</w:t>
            </w:r>
          </w:p>
          <w:p w14:paraId="59104C96" w14:textId="77777777" w:rsidR="00E546F5" w:rsidRDefault="00951CE2">
            <w:pPr>
              <w:pStyle w:val="Tier2"/>
            </w:pPr>
            <w:r>
              <w:t>-</w:t>
            </w:r>
            <w:r>
              <w:tab/>
              <w:t>Other</w:t>
            </w:r>
          </w:p>
          <w:p w14:paraId="59104C97" w14:textId="77777777" w:rsidR="00E546F5" w:rsidRDefault="00951CE2">
            <w:pPr>
              <w:pStyle w:val="Tier3"/>
            </w:pPr>
            <w:r>
              <w:t>-</w:t>
            </w:r>
            <w:r>
              <w:tab/>
              <w:t>-</w:t>
            </w:r>
            <w:r>
              <w:tab/>
              <w:t>Other</w:t>
            </w:r>
          </w:p>
          <w:p w14:paraId="59104C98" w14:textId="77777777" w:rsidR="00E546F5" w:rsidRDefault="00951CE2">
            <w:pPr>
              <w:pStyle w:val="Tier4"/>
            </w:pPr>
            <w:r>
              <w:t>-</w:t>
            </w:r>
            <w:r>
              <w:tab/>
              <w:t>-</w:t>
            </w:r>
            <w:r>
              <w:tab/>
              <w:t>-</w:t>
            </w:r>
            <w:r>
              <w:tab/>
              <w:t>Other</w:t>
            </w:r>
          </w:p>
          <w:p w14:paraId="59104C99"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4C9A" w14:textId="77777777" w:rsidR="00E546F5" w:rsidRDefault="00951CE2">
            <w:pPr>
              <w:pStyle w:val="Tier4Bullet"/>
            </w:pPr>
            <w:r>
              <w:tab/>
            </w:r>
            <w:r>
              <w:tab/>
            </w:r>
            <w:r>
              <w:tab/>
              <w:t>-</w:t>
            </w:r>
            <w:r>
              <w:tab/>
              <w:t>for fitting to or equipping such ships, boats or other vessels;</w:t>
            </w:r>
          </w:p>
          <w:p w14:paraId="59104C9B"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4C9C" w14:textId="77777777" w:rsidR="00E546F5" w:rsidRDefault="00951CE2">
            <w:pPr>
              <w:pStyle w:val="Tier4Bullet"/>
            </w:pPr>
            <w:r>
              <w:tab/>
            </w:r>
            <w:r>
              <w:tab/>
            </w:r>
            <w:r>
              <w:tab/>
              <w:t>-</w:t>
            </w:r>
            <w:r>
              <w:tab/>
              <w:t>for equipping the above platforms;</w:t>
            </w:r>
          </w:p>
          <w:p w14:paraId="59104C9D"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9E" w14:textId="77777777" w:rsidR="00E546F5" w:rsidRDefault="00951CE2">
            <w:pPr>
              <w:pStyle w:val="NormalinTable"/>
            </w:pPr>
            <w:r>
              <w:t>0.0%</w:t>
            </w:r>
          </w:p>
        </w:tc>
      </w:tr>
      <w:tr w:rsidR="00E546F5" w14:paraId="59104C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A0" w14:textId="77777777" w:rsidR="00E546F5" w:rsidRDefault="00951CE2">
            <w:pPr>
              <w:pStyle w:val="NormalinTable"/>
            </w:pPr>
            <w:r>
              <w:t>7305000000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A1" w14:textId="77777777" w:rsidR="00E546F5" w:rsidRDefault="00951CE2">
            <w:pPr>
              <w:pStyle w:val="Tier1"/>
            </w:pPr>
            <w:r>
              <w:t>Other tubes and pipes (for example, welded, riveted or similarly closed), having circular cross-sections, the external diameter of which exceeds 406.4 mm, of iron or steel</w:t>
            </w:r>
          </w:p>
          <w:p w14:paraId="59104CA2" w14:textId="77777777" w:rsidR="00E546F5" w:rsidRDefault="00951CE2">
            <w:pPr>
              <w:pStyle w:val="Tier1Bullet"/>
            </w:pPr>
            <w:r>
              <w:t>-</w:t>
            </w:r>
            <w:r>
              <w:tab/>
              <w:t>for incorporatio</w:t>
            </w:r>
            <w:r>
              <w:t>n in ships, boats or other vessels listed in Table 1, for the purposes of their construction, repair, maintenance or conversion;</w:t>
            </w:r>
          </w:p>
          <w:p w14:paraId="59104CA3" w14:textId="77777777" w:rsidR="00E546F5" w:rsidRDefault="00951CE2">
            <w:pPr>
              <w:pStyle w:val="Tier1Bullet"/>
            </w:pPr>
            <w:r>
              <w:t>-</w:t>
            </w:r>
            <w:r>
              <w:tab/>
              <w:t>for fitting to or equipping such ships, boats or other vessels;</w:t>
            </w:r>
          </w:p>
          <w:p w14:paraId="59104CA4" w14:textId="77777777" w:rsidR="00E546F5" w:rsidRDefault="00951CE2">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14:paraId="59104CA5" w14:textId="77777777" w:rsidR="00E546F5" w:rsidRDefault="00951CE2">
            <w:pPr>
              <w:pStyle w:val="Tier1Bullet"/>
            </w:pPr>
            <w:r>
              <w:t>-</w:t>
            </w:r>
            <w:r>
              <w:tab/>
              <w:t>for equipping the above platforms;</w:t>
            </w:r>
          </w:p>
          <w:p w14:paraId="59104CA6" w14:textId="77777777" w:rsidR="00E546F5" w:rsidRDefault="00951CE2">
            <w:pPr>
              <w:pStyle w:val="Tier1Bullet"/>
            </w:pPr>
            <w:r>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A7" w14:textId="77777777" w:rsidR="00E546F5" w:rsidRDefault="00951CE2">
            <w:pPr>
              <w:pStyle w:val="NormalinTable"/>
            </w:pPr>
            <w:r>
              <w:t>0.0%</w:t>
            </w:r>
          </w:p>
        </w:tc>
      </w:tr>
      <w:tr w:rsidR="00E546F5" w14:paraId="59104CB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A9" w14:textId="77777777" w:rsidR="00E546F5" w:rsidRDefault="00951CE2">
            <w:pPr>
              <w:pStyle w:val="NormalinTable"/>
            </w:pPr>
            <w:r>
              <w:t>7306110000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AA" w14:textId="77777777" w:rsidR="00E546F5" w:rsidRDefault="00951CE2">
            <w:pPr>
              <w:pStyle w:val="Tier1"/>
            </w:pPr>
            <w:r>
              <w:t>Other tubes, pipes and hollow profiles (for example, open seam or welded, riveted or similarly closed), of iron or steel</w:t>
            </w:r>
          </w:p>
          <w:p w14:paraId="59104CAB" w14:textId="77777777" w:rsidR="00E546F5" w:rsidRDefault="00951CE2">
            <w:pPr>
              <w:pStyle w:val="Tier2"/>
            </w:pPr>
            <w:r>
              <w:t>-</w:t>
            </w:r>
            <w:r>
              <w:tab/>
              <w:t>Line pipe of a kind used for oil or gas pipelines</w:t>
            </w:r>
          </w:p>
          <w:p w14:paraId="59104CAC" w14:textId="77777777" w:rsidR="00E546F5" w:rsidRDefault="00951CE2">
            <w:pPr>
              <w:pStyle w:val="Tier3"/>
            </w:pPr>
            <w:r>
              <w:t>-</w:t>
            </w:r>
            <w:r>
              <w:tab/>
              <w:t>-</w:t>
            </w:r>
            <w:r>
              <w:tab/>
              <w:t>Welded, of stainless steel</w:t>
            </w:r>
          </w:p>
          <w:p w14:paraId="59104CAD"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CAE" w14:textId="77777777" w:rsidR="00E546F5" w:rsidRDefault="00951CE2">
            <w:pPr>
              <w:pStyle w:val="Tier3Bullet"/>
            </w:pPr>
            <w:r>
              <w:tab/>
            </w:r>
            <w:r>
              <w:tab/>
              <w:t>-</w:t>
            </w:r>
            <w:r>
              <w:tab/>
              <w:t>for fitting to or equipping such ships, boats or other vessels;</w:t>
            </w:r>
          </w:p>
          <w:p w14:paraId="59104CAF"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CB0" w14:textId="77777777" w:rsidR="00E546F5" w:rsidRDefault="00951CE2">
            <w:pPr>
              <w:pStyle w:val="Tier3Bullet"/>
            </w:pPr>
            <w:r>
              <w:tab/>
            </w:r>
            <w:r>
              <w:tab/>
              <w:t>-</w:t>
            </w:r>
            <w:r>
              <w:tab/>
              <w:t>for equipping the above platforms;</w:t>
            </w:r>
          </w:p>
          <w:p w14:paraId="59104CB1"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B2" w14:textId="77777777" w:rsidR="00E546F5" w:rsidRDefault="00951CE2">
            <w:pPr>
              <w:pStyle w:val="NormalinTable"/>
            </w:pPr>
            <w:r>
              <w:t>0.0%</w:t>
            </w:r>
          </w:p>
        </w:tc>
      </w:tr>
      <w:tr w:rsidR="00E546F5" w14:paraId="59104C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B4" w14:textId="77777777" w:rsidR="00E546F5" w:rsidRDefault="00951CE2">
            <w:pPr>
              <w:pStyle w:val="NormalinTable"/>
            </w:pPr>
            <w:r>
              <w:t>7306190000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B5" w14:textId="77777777" w:rsidR="00E546F5" w:rsidRDefault="00951CE2">
            <w:pPr>
              <w:pStyle w:val="Tier1"/>
            </w:pPr>
            <w:r>
              <w:t>Other tubes, pipes and hollow profiles (for example, open seam or welded, riveted or similarly closed), of iron or steel</w:t>
            </w:r>
          </w:p>
          <w:p w14:paraId="59104CB6" w14:textId="77777777" w:rsidR="00E546F5" w:rsidRDefault="00951CE2">
            <w:pPr>
              <w:pStyle w:val="Tier2"/>
            </w:pPr>
            <w:r>
              <w:t>-</w:t>
            </w:r>
            <w:r>
              <w:tab/>
              <w:t>Line pipe of a kind used for oil or gas pipelines</w:t>
            </w:r>
          </w:p>
          <w:p w14:paraId="59104CB7" w14:textId="77777777" w:rsidR="00E546F5" w:rsidRDefault="00951CE2">
            <w:pPr>
              <w:pStyle w:val="Tier3"/>
            </w:pPr>
            <w:r>
              <w:t>-</w:t>
            </w:r>
            <w:r>
              <w:tab/>
              <w:t>-</w:t>
            </w:r>
            <w:r>
              <w:tab/>
              <w:t>Other</w:t>
            </w:r>
          </w:p>
          <w:p w14:paraId="59104CB8"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CB9" w14:textId="77777777" w:rsidR="00E546F5" w:rsidRDefault="00951CE2">
            <w:pPr>
              <w:pStyle w:val="Tier3Bullet"/>
            </w:pPr>
            <w:r>
              <w:tab/>
            </w:r>
            <w:r>
              <w:tab/>
              <w:t>-</w:t>
            </w:r>
            <w:r>
              <w:tab/>
              <w:t>for fitting to or equipping such ships, boats or other vessels;</w:t>
            </w:r>
          </w:p>
          <w:p w14:paraId="59104CBA"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CBB" w14:textId="77777777" w:rsidR="00E546F5" w:rsidRDefault="00951CE2">
            <w:pPr>
              <w:pStyle w:val="Tier3Bullet"/>
            </w:pPr>
            <w:r>
              <w:tab/>
            </w:r>
            <w:r>
              <w:tab/>
              <w:t>-</w:t>
            </w:r>
            <w:r>
              <w:tab/>
              <w:t>for equipping the above platforms;</w:t>
            </w:r>
          </w:p>
          <w:p w14:paraId="59104CBC"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BD" w14:textId="77777777" w:rsidR="00E546F5" w:rsidRDefault="00951CE2">
            <w:pPr>
              <w:pStyle w:val="NormalinTable"/>
            </w:pPr>
            <w:r>
              <w:t>0.0%</w:t>
            </w:r>
          </w:p>
        </w:tc>
      </w:tr>
      <w:tr w:rsidR="00E546F5" w14:paraId="59104C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BF" w14:textId="77777777" w:rsidR="00E546F5" w:rsidRDefault="00951CE2">
            <w:pPr>
              <w:pStyle w:val="NormalinTable"/>
            </w:pPr>
            <w:r>
              <w:t>7306210000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C0" w14:textId="77777777" w:rsidR="00E546F5" w:rsidRDefault="00951CE2">
            <w:pPr>
              <w:pStyle w:val="Tier1"/>
            </w:pPr>
            <w:r>
              <w:t>Other tubes, pipes and hollow profiles (for example, open seam or welded, riveted or similarly closed), of iron or steel</w:t>
            </w:r>
          </w:p>
          <w:p w14:paraId="59104CC1" w14:textId="77777777" w:rsidR="00E546F5" w:rsidRDefault="00951CE2">
            <w:pPr>
              <w:pStyle w:val="Tier2"/>
            </w:pPr>
            <w:r>
              <w:t>-</w:t>
            </w:r>
            <w:r>
              <w:tab/>
              <w:t>Casing and tubing of a kind used in drilling for oil or gas</w:t>
            </w:r>
          </w:p>
          <w:p w14:paraId="59104CC2" w14:textId="77777777" w:rsidR="00E546F5" w:rsidRDefault="00951CE2">
            <w:pPr>
              <w:pStyle w:val="Tier3"/>
            </w:pPr>
            <w:r>
              <w:t>-</w:t>
            </w:r>
            <w:r>
              <w:tab/>
              <w:t>-</w:t>
            </w:r>
            <w:r>
              <w:tab/>
            </w:r>
            <w:r>
              <w:t>Welded, of stainless steel</w:t>
            </w:r>
          </w:p>
          <w:p w14:paraId="59104CC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CC4" w14:textId="77777777" w:rsidR="00E546F5" w:rsidRDefault="00951CE2">
            <w:pPr>
              <w:pStyle w:val="Tier3Bullet"/>
            </w:pPr>
            <w:r>
              <w:tab/>
            </w:r>
            <w:r>
              <w:tab/>
              <w:t>-</w:t>
            </w:r>
            <w:r>
              <w:tab/>
              <w:t>for fitting to or equipping such ships, boats or other vessels;</w:t>
            </w:r>
          </w:p>
          <w:p w14:paraId="59104CC5" w14:textId="77777777" w:rsidR="00E546F5" w:rsidRDefault="00951CE2">
            <w:pPr>
              <w:pStyle w:val="Tier3Bullet"/>
            </w:pP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4CC6" w14:textId="77777777" w:rsidR="00E546F5" w:rsidRDefault="00951CE2">
            <w:pPr>
              <w:pStyle w:val="Tier3Bullet"/>
            </w:pPr>
            <w:r>
              <w:tab/>
            </w:r>
            <w:r>
              <w:tab/>
              <w:t>-</w:t>
            </w:r>
            <w:r>
              <w:tab/>
              <w:t xml:space="preserve">for equipping the above </w:t>
            </w:r>
            <w:r>
              <w:t>platforms;</w:t>
            </w:r>
          </w:p>
          <w:p w14:paraId="59104CC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C8" w14:textId="77777777" w:rsidR="00E546F5" w:rsidRDefault="00951CE2">
            <w:pPr>
              <w:pStyle w:val="NormalinTable"/>
            </w:pPr>
            <w:r>
              <w:t>0.0%</w:t>
            </w:r>
          </w:p>
        </w:tc>
      </w:tr>
      <w:tr w:rsidR="00E546F5" w14:paraId="59104C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CA" w14:textId="77777777" w:rsidR="00E546F5" w:rsidRDefault="00951CE2">
            <w:pPr>
              <w:pStyle w:val="NormalinTable"/>
            </w:pPr>
            <w:r>
              <w:t>7306290000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CB" w14:textId="77777777" w:rsidR="00E546F5" w:rsidRDefault="00951CE2">
            <w:pPr>
              <w:pStyle w:val="Tier1"/>
            </w:pPr>
            <w:r>
              <w:t>Other tubes, pipes and hollow profiles (for example, open seam or welded, riveted or similarly closed), of iron or steel</w:t>
            </w:r>
          </w:p>
          <w:p w14:paraId="59104CCC" w14:textId="77777777" w:rsidR="00E546F5" w:rsidRDefault="00951CE2">
            <w:pPr>
              <w:pStyle w:val="Tier2"/>
            </w:pPr>
            <w:r>
              <w:t>-</w:t>
            </w:r>
            <w:r>
              <w:tab/>
              <w:t>Casing and tubing of a kind used i</w:t>
            </w:r>
            <w:r>
              <w:t>n drilling for oil or gas</w:t>
            </w:r>
          </w:p>
          <w:p w14:paraId="59104CCD" w14:textId="77777777" w:rsidR="00E546F5" w:rsidRDefault="00951CE2">
            <w:pPr>
              <w:pStyle w:val="Tier3"/>
            </w:pPr>
            <w:r>
              <w:t>-</w:t>
            </w:r>
            <w:r>
              <w:tab/>
              <w:t>-</w:t>
            </w:r>
            <w:r>
              <w:tab/>
              <w:t>Other</w:t>
            </w:r>
          </w:p>
          <w:p w14:paraId="59104CC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4CCF" w14:textId="77777777" w:rsidR="00E546F5" w:rsidRDefault="00951CE2">
            <w:pPr>
              <w:pStyle w:val="Tier3Bullet"/>
            </w:pPr>
            <w:r>
              <w:tab/>
            </w:r>
            <w:r>
              <w:tab/>
              <w:t>-</w:t>
            </w:r>
            <w:r>
              <w:tab/>
              <w:t>for fitting to or equipping such ships, boats or other vessels;</w:t>
            </w:r>
          </w:p>
          <w:p w14:paraId="59104CD0" w14:textId="77777777" w:rsidR="00E546F5" w:rsidRDefault="00951CE2">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4CD1" w14:textId="77777777" w:rsidR="00E546F5" w:rsidRDefault="00951CE2">
            <w:pPr>
              <w:pStyle w:val="Tier3Bullet"/>
            </w:pPr>
            <w:r>
              <w:tab/>
            </w:r>
            <w:r>
              <w:tab/>
              <w:t>-</w:t>
            </w:r>
            <w:r>
              <w:tab/>
              <w:t xml:space="preserve">for equipping the above </w:t>
            </w:r>
            <w:r>
              <w:t>platforms;</w:t>
            </w:r>
          </w:p>
          <w:p w14:paraId="59104CD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D3" w14:textId="77777777" w:rsidR="00E546F5" w:rsidRDefault="00951CE2">
            <w:pPr>
              <w:pStyle w:val="NormalinTable"/>
            </w:pPr>
            <w:r>
              <w:t>0.0%</w:t>
            </w:r>
          </w:p>
        </w:tc>
      </w:tr>
      <w:tr w:rsidR="00E546F5" w14:paraId="59104C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D5" w14:textId="77777777" w:rsidR="00E546F5" w:rsidRDefault="00951CE2">
            <w:pPr>
              <w:pStyle w:val="NormalinTable"/>
            </w:pPr>
            <w:r>
              <w:t>7306304120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D6" w14:textId="77777777" w:rsidR="00E546F5" w:rsidRDefault="00951CE2">
            <w:pPr>
              <w:pStyle w:val="Tier1"/>
            </w:pPr>
            <w:r>
              <w:t>Other tubes, pipes and hollow profiles (for example, open seam or welded, riveted or similarly closed), of iron or steel</w:t>
            </w:r>
          </w:p>
          <w:p w14:paraId="59104CD7" w14:textId="77777777" w:rsidR="00E546F5" w:rsidRDefault="00951CE2">
            <w:pPr>
              <w:pStyle w:val="Tier2"/>
            </w:pPr>
            <w:r>
              <w:t>-</w:t>
            </w:r>
            <w:r>
              <w:tab/>
              <w:t>Other, welded, of circular cross-s</w:t>
            </w:r>
            <w:r>
              <w:t>ection, of iron or non-alloy steel</w:t>
            </w:r>
          </w:p>
          <w:p w14:paraId="59104CD8" w14:textId="77777777" w:rsidR="00E546F5" w:rsidRDefault="00951CE2">
            <w:pPr>
              <w:pStyle w:val="Tier3"/>
            </w:pPr>
            <w:r>
              <w:t>-</w:t>
            </w:r>
            <w:r>
              <w:tab/>
              <w:t>-</w:t>
            </w:r>
            <w:r>
              <w:tab/>
              <w:t>Other</w:t>
            </w:r>
          </w:p>
          <w:p w14:paraId="59104CD9" w14:textId="77777777" w:rsidR="00E546F5" w:rsidRDefault="00951CE2">
            <w:pPr>
              <w:pStyle w:val="Tier4"/>
            </w:pPr>
            <w:r>
              <w:t>-</w:t>
            </w:r>
            <w:r>
              <w:tab/>
              <w:t>-</w:t>
            </w:r>
            <w:r>
              <w:tab/>
              <w:t>-</w:t>
            </w:r>
            <w:r>
              <w:tab/>
              <w:t>Threaded or threadable tubes (gas pipe)</w:t>
            </w:r>
          </w:p>
          <w:p w14:paraId="59104CDA" w14:textId="77777777" w:rsidR="00E546F5" w:rsidRDefault="00951CE2">
            <w:pPr>
              <w:pStyle w:val="Tier5"/>
            </w:pPr>
            <w:r>
              <w:t>-</w:t>
            </w:r>
            <w:r>
              <w:tab/>
              <w:t>-</w:t>
            </w:r>
            <w:r>
              <w:tab/>
              <w:t>-</w:t>
            </w:r>
            <w:r>
              <w:tab/>
              <w:t>-</w:t>
            </w:r>
            <w:r>
              <w:tab/>
              <w:t>Plated or coated with zinc</w:t>
            </w:r>
          </w:p>
          <w:p w14:paraId="59104CDB" w14:textId="77777777" w:rsidR="00E546F5" w:rsidRDefault="00951CE2">
            <w:pPr>
              <w:pStyle w:val="Tier6"/>
            </w:pPr>
            <w:r>
              <w:t>-</w:t>
            </w:r>
            <w:r>
              <w:tab/>
              <w:t>-</w:t>
            </w:r>
            <w:r>
              <w:tab/>
              <w:t>-</w:t>
            </w:r>
            <w:r>
              <w:tab/>
              <w:t>-</w:t>
            </w:r>
            <w:r>
              <w:tab/>
              <w:t>-</w:t>
            </w:r>
            <w:r>
              <w:tab/>
              <w:t>Tubes and pipes of an external diameter not exceeding 168.3 mm</w:t>
            </w:r>
          </w:p>
          <w:p w14:paraId="59104CDC"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4CDD" w14:textId="77777777" w:rsidR="00E546F5" w:rsidRDefault="00951CE2">
            <w:pPr>
              <w:pStyle w:val="Tier6Bullet"/>
            </w:pPr>
            <w:r>
              <w:tab/>
            </w:r>
            <w:r>
              <w:tab/>
            </w:r>
            <w:r>
              <w:tab/>
            </w:r>
            <w:r>
              <w:tab/>
            </w:r>
            <w:r>
              <w:tab/>
              <w:t>-</w:t>
            </w:r>
            <w:r>
              <w:tab/>
              <w:t>for fitting to or equipping such ships, boats or other vessels;</w:t>
            </w:r>
          </w:p>
          <w:p w14:paraId="59104CDE"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4CDF" w14:textId="77777777" w:rsidR="00E546F5" w:rsidRDefault="00951CE2">
            <w:pPr>
              <w:pStyle w:val="Tier6Bullet"/>
            </w:pPr>
            <w:r>
              <w:tab/>
            </w:r>
            <w:r>
              <w:tab/>
            </w:r>
            <w:r>
              <w:tab/>
            </w:r>
            <w:r>
              <w:tab/>
            </w:r>
            <w:r>
              <w:tab/>
              <w:t>-</w:t>
            </w:r>
            <w:r>
              <w:tab/>
              <w:t>for equipping the above platforms;</w:t>
            </w:r>
          </w:p>
          <w:p w14:paraId="59104CE0"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E1" w14:textId="77777777" w:rsidR="00E546F5" w:rsidRDefault="00951CE2">
            <w:pPr>
              <w:pStyle w:val="NormalinTable"/>
            </w:pPr>
            <w:r>
              <w:t>0.0%</w:t>
            </w:r>
          </w:p>
        </w:tc>
      </w:tr>
      <w:tr w:rsidR="00E546F5" w14:paraId="59104C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E3" w14:textId="77777777" w:rsidR="00E546F5" w:rsidRDefault="00951CE2">
            <w:pPr>
              <w:pStyle w:val="NormalinTable"/>
            </w:pPr>
            <w:r>
              <w:t>7306304190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E4" w14:textId="77777777" w:rsidR="00E546F5" w:rsidRDefault="00951CE2">
            <w:pPr>
              <w:pStyle w:val="Tier1"/>
            </w:pPr>
            <w:r>
              <w:t>Other tubes, pipes and hollow profiles (for example, open seam or welded, riveted or similarly closed), of iron or steel</w:t>
            </w:r>
          </w:p>
          <w:p w14:paraId="59104CE5" w14:textId="77777777" w:rsidR="00E546F5" w:rsidRDefault="00951CE2">
            <w:pPr>
              <w:pStyle w:val="Tier2"/>
            </w:pPr>
            <w:r>
              <w:t>-</w:t>
            </w:r>
            <w:r>
              <w:tab/>
              <w:t>Other, welded, of circular cross-section, of iron or non-alloy steel</w:t>
            </w:r>
          </w:p>
          <w:p w14:paraId="59104CE6" w14:textId="77777777" w:rsidR="00E546F5" w:rsidRDefault="00951CE2">
            <w:pPr>
              <w:pStyle w:val="Tier3"/>
            </w:pPr>
            <w:r>
              <w:t>-</w:t>
            </w:r>
            <w:r>
              <w:tab/>
              <w:t>-</w:t>
            </w:r>
            <w:r>
              <w:tab/>
              <w:t>Other</w:t>
            </w:r>
          </w:p>
          <w:p w14:paraId="59104CE7" w14:textId="77777777" w:rsidR="00E546F5" w:rsidRDefault="00951CE2">
            <w:pPr>
              <w:pStyle w:val="Tier4"/>
            </w:pPr>
            <w:r>
              <w:t>-</w:t>
            </w:r>
            <w:r>
              <w:tab/>
              <w:t>-</w:t>
            </w:r>
            <w:r>
              <w:tab/>
              <w:t>-</w:t>
            </w:r>
            <w:r>
              <w:tab/>
              <w:t xml:space="preserve">Threaded or </w:t>
            </w:r>
            <w:r>
              <w:t>threadable tubes (gas pipe)</w:t>
            </w:r>
          </w:p>
          <w:p w14:paraId="59104CE8" w14:textId="77777777" w:rsidR="00E546F5" w:rsidRDefault="00951CE2">
            <w:pPr>
              <w:pStyle w:val="Tier5"/>
            </w:pPr>
            <w:r>
              <w:t>-</w:t>
            </w:r>
            <w:r>
              <w:tab/>
              <w:t>-</w:t>
            </w:r>
            <w:r>
              <w:tab/>
              <w:t>-</w:t>
            </w:r>
            <w:r>
              <w:tab/>
              <w:t>-</w:t>
            </w:r>
            <w:r>
              <w:tab/>
              <w:t>Plated or coated with zinc</w:t>
            </w:r>
          </w:p>
          <w:p w14:paraId="59104CE9" w14:textId="77777777" w:rsidR="00E546F5" w:rsidRDefault="00951CE2">
            <w:pPr>
              <w:pStyle w:val="Tier6"/>
            </w:pPr>
            <w:r>
              <w:t>-</w:t>
            </w:r>
            <w:r>
              <w:tab/>
              <w:t>-</w:t>
            </w:r>
            <w:r>
              <w:tab/>
              <w:t>-</w:t>
            </w:r>
            <w:r>
              <w:tab/>
              <w:t>-</w:t>
            </w:r>
            <w:r>
              <w:tab/>
              <w:t>-</w:t>
            </w:r>
            <w:r>
              <w:tab/>
              <w:t>Other</w:t>
            </w:r>
          </w:p>
          <w:p w14:paraId="59104CE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CEB" w14:textId="77777777" w:rsidR="00E546F5" w:rsidRDefault="00951CE2">
            <w:pPr>
              <w:pStyle w:val="Tier6Bullet"/>
            </w:pPr>
            <w:r>
              <w:tab/>
            </w:r>
            <w:r>
              <w:tab/>
            </w:r>
            <w:r>
              <w:tab/>
            </w:r>
            <w:r>
              <w:tab/>
            </w:r>
            <w:r>
              <w:tab/>
              <w:t>-</w:t>
            </w:r>
            <w:r>
              <w:tab/>
              <w:t xml:space="preserve">for fitting to or </w:t>
            </w:r>
            <w:r>
              <w:t>equipping such ships, boats or other vessels;</w:t>
            </w:r>
          </w:p>
          <w:p w14:paraId="59104CEC"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4CED" w14:textId="77777777" w:rsidR="00E546F5" w:rsidRDefault="00951CE2">
            <w:pPr>
              <w:pStyle w:val="Tier6Bullet"/>
            </w:pPr>
            <w:r>
              <w:tab/>
            </w:r>
            <w:r>
              <w:tab/>
            </w:r>
            <w:r>
              <w:tab/>
            </w:r>
            <w:r>
              <w:tab/>
            </w:r>
            <w:r>
              <w:tab/>
              <w:t>-</w:t>
            </w:r>
            <w:r>
              <w:tab/>
              <w:t>for equipping the above platforms;</w:t>
            </w:r>
          </w:p>
          <w:p w14:paraId="59104CE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EF" w14:textId="77777777" w:rsidR="00E546F5" w:rsidRDefault="00951CE2">
            <w:pPr>
              <w:pStyle w:val="NormalinTable"/>
            </w:pPr>
            <w:r>
              <w:t>0.0%</w:t>
            </w:r>
          </w:p>
        </w:tc>
      </w:tr>
      <w:tr w:rsidR="00E546F5" w14:paraId="59104C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F1" w14:textId="77777777" w:rsidR="00E546F5" w:rsidRDefault="00951CE2">
            <w:pPr>
              <w:pStyle w:val="NormalinTable"/>
            </w:pPr>
            <w:r>
              <w:t>7306304920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CF2" w14:textId="77777777" w:rsidR="00E546F5" w:rsidRDefault="00951CE2">
            <w:pPr>
              <w:pStyle w:val="Tier1"/>
            </w:pPr>
            <w:r>
              <w:t xml:space="preserve">Other tubes, pipes and hollow profiles (for example, open seam or welded, riveted or </w:t>
            </w:r>
            <w:r>
              <w:t>similarly closed), of iron or steel</w:t>
            </w:r>
          </w:p>
          <w:p w14:paraId="59104CF3" w14:textId="77777777" w:rsidR="00E546F5" w:rsidRDefault="00951CE2">
            <w:pPr>
              <w:pStyle w:val="Tier2"/>
            </w:pPr>
            <w:r>
              <w:t>-</w:t>
            </w:r>
            <w:r>
              <w:tab/>
              <w:t>Other, welded, of circular cross-section, of iron or non-alloy steel</w:t>
            </w:r>
          </w:p>
          <w:p w14:paraId="59104CF4" w14:textId="77777777" w:rsidR="00E546F5" w:rsidRDefault="00951CE2">
            <w:pPr>
              <w:pStyle w:val="Tier3"/>
            </w:pPr>
            <w:r>
              <w:t>-</w:t>
            </w:r>
            <w:r>
              <w:tab/>
              <w:t>-</w:t>
            </w:r>
            <w:r>
              <w:tab/>
              <w:t>Other</w:t>
            </w:r>
          </w:p>
          <w:p w14:paraId="59104CF5" w14:textId="77777777" w:rsidR="00E546F5" w:rsidRDefault="00951CE2">
            <w:pPr>
              <w:pStyle w:val="Tier4"/>
            </w:pPr>
            <w:r>
              <w:t>-</w:t>
            </w:r>
            <w:r>
              <w:tab/>
              <w:t>-</w:t>
            </w:r>
            <w:r>
              <w:tab/>
              <w:t>-</w:t>
            </w:r>
            <w:r>
              <w:tab/>
              <w:t>Threaded or threadable tubes (gas pipe)</w:t>
            </w:r>
          </w:p>
          <w:p w14:paraId="59104CF6" w14:textId="77777777" w:rsidR="00E546F5" w:rsidRDefault="00951CE2">
            <w:pPr>
              <w:pStyle w:val="Tier5"/>
            </w:pPr>
            <w:r>
              <w:t>-</w:t>
            </w:r>
            <w:r>
              <w:tab/>
              <w:t>-</w:t>
            </w:r>
            <w:r>
              <w:tab/>
              <w:t>-</w:t>
            </w:r>
            <w:r>
              <w:tab/>
              <w:t>-</w:t>
            </w:r>
            <w:r>
              <w:tab/>
              <w:t>Other</w:t>
            </w:r>
          </w:p>
          <w:p w14:paraId="59104CF7" w14:textId="77777777" w:rsidR="00E546F5" w:rsidRDefault="00951CE2">
            <w:pPr>
              <w:pStyle w:val="Tier6"/>
            </w:pPr>
            <w:r>
              <w:t>-</w:t>
            </w:r>
            <w:r>
              <w:tab/>
              <w:t>-</w:t>
            </w:r>
            <w:r>
              <w:tab/>
              <w:t>-</w:t>
            </w:r>
            <w:r>
              <w:tab/>
              <w:t>-</w:t>
            </w:r>
            <w:r>
              <w:tab/>
              <w:t>-</w:t>
            </w:r>
            <w:r>
              <w:tab/>
              <w:t>Tubes and pipes of an external diameter not exceeding 168.3 mm</w:t>
            </w:r>
          </w:p>
          <w:p w14:paraId="59104CF8" w14:textId="77777777" w:rsidR="00E546F5" w:rsidRDefault="00951CE2">
            <w:pPr>
              <w:pStyle w:val="Tier6Bullet"/>
            </w:pPr>
            <w:r>
              <w:tab/>
            </w:r>
            <w:r>
              <w:tab/>
            </w:r>
            <w:r>
              <w:tab/>
            </w:r>
            <w:r>
              <w:tab/>
            </w:r>
            <w:r>
              <w:tab/>
            </w:r>
            <w:r>
              <w:t>-</w:t>
            </w:r>
            <w:r>
              <w:tab/>
              <w:t>for incorporation in ships, boats or other vessels listed in Table 1, for the purposes of their construction, repair, maintenance or conversion;</w:t>
            </w:r>
          </w:p>
          <w:p w14:paraId="59104CF9" w14:textId="77777777" w:rsidR="00E546F5" w:rsidRDefault="00951CE2">
            <w:pPr>
              <w:pStyle w:val="Tier6Bullet"/>
            </w:pPr>
            <w:r>
              <w:tab/>
            </w:r>
            <w:r>
              <w:tab/>
            </w:r>
            <w:r>
              <w:tab/>
            </w:r>
            <w:r>
              <w:tab/>
            </w:r>
            <w:r>
              <w:tab/>
              <w:t>-</w:t>
            </w:r>
            <w:r>
              <w:tab/>
              <w:t>for fitting to or equipping such ships, boats or other vessels;</w:t>
            </w:r>
          </w:p>
          <w:p w14:paraId="59104CFA" w14:textId="77777777" w:rsidR="00E546F5" w:rsidRDefault="00951CE2">
            <w:pPr>
              <w:pStyle w:val="Tier6Bullet"/>
            </w:pPr>
            <w:r>
              <w:tab/>
            </w:r>
            <w:r>
              <w:tab/>
            </w:r>
            <w:r>
              <w:tab/>
            </w:r>
            <w:r>
              <w:tab/>
            </w:r>
            <w:r>
              <w:tab/>
              <w:t>-</w:t>
            </w:r>
            <w:r>
              <w:tab/>
              <w:t>for incorporation, for the purp</w:t>
            </w:r>
            <w:r>
              <w:t>oses of their construction, repair, maintenance or conversion, in drilling or production platforms listed below: fixed, of subheading ex 8430 49 or floating or submersible of subheading 8905 20;</w:t>
            </w:r>
          </w:p>
          <w:p w14:paraId="59104CFB" w14:textId="77777777" w:rsidR="00E546F5" w:rsidRDefault="00951CE2">
            <w:pPr>
              <w:pStyle w:val="Tier6Bullet"/>
            </w:pPr>
            <w:r>
              <w:tab/>
            </w:r>
            <w:r>
              <w:tab/>
            </w:r>
            <w:r>
              <w:tab/>
            </w:r>
            <w:r>
              <w:tab/>
            </w:r>
            <w:r>
              <w:tab/>
              <w:t>-</w:t>
            </w:r>
            <w:r>
              <w:tab/>
              <w:t>for equipping the above platforms;</w:t>
            </w:r>
          </w:p>
          <w:p w14:paraId="59104CFC" w14:textId="77777777" w:rsidR="00E546F5" w:rsidRDefault="00951CE2">
            <w:pPr>
              <w:pStyle w:val="Tier6Bullet"/>
            </w:pPr>
            <w:r>
              <w:tab/>
            </w:r>
            <w:r>
              <w:tab/>
            </w:r>
            <w:r>
              <w:tab/>
            </w: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CFD" w14:textId="77777777" w:rsidR="00E546F5" w:rsidRDefault="00951CE2">
            <w:pPr>
              <w:pStyle w:val="NormalinTable"/>
            </w:pPr>
            <w:r>
              <w:t>0.0%</w:t>
            </w:r>
          </w:p>
        </w:tc>
      </w:tr>
      <w:tr w:rsidR="00E546F5" w14:paraId="59104D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CFF" w14:textId="77777777" w:rsidR="00E546F5" w:rsidRDefault="00951CE2">
            <w:pPr>
              <w:pStyle w:val="NormalinTable"/>
            </w:pPr>
            <w:r>
              <w:t>7306304990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00" w14:textId="77777777" w:rsidR="00E546F5" w:rsidRDefault="00951CE2">
            <w:pPr>
              <w:pStyle w:val="Tier1"/>
            </w:pPr>
            <w:r>
              <w:t>Other tubes, pipes and hollow profiles (for example, open seam or welded, riveted or similarly closed), of iron or steel</w:t>
            </w:r>
          </w:p>
          <w:p w14:paraId="59104D01" w14:textId="77777777" w:rsidR="00E546F5" w:rsidRDefault="00951CE2">
            <w:pPr>
              <w:pStyle w:val="Tier2"/>
            </w:pPr>
            <w:r>
              <w:t>-</w:t>
            </w:r>
            <w:r>
              <w:tab/>
              <w:t>Other, welded, of circular cross-section, of iron or non-allo</w:t>
            </w:r>
            <w:r>
              <w:t>y steel</w:t>
            </w:r>
          </w:p>
          <w:p w14:paraId="59104D02" w14:textId="77777777" w:rsidR="00E546F5" w:rsidRDefault="00951CE2">
            <w:pPr>
              <w:pStyle w:val="Tier3"/>
            </w:pPr>
            <w:r>
              <w:t>-</w:t>
            </w:r>
            <w:r>
              <w:tab/>
              <w:t>-</w:t>
            </w:r>
            <w:r>
              <w:tab/>
              <w:t>Other</w:t>
            </w:r>
          </w:p>
          <w:p w14:paraId="59104D03" w14:textId="77777777" w:rsidR="00E546F5" w:rsidRDefault="00951CE2">
            <w:pPr>
              <w:pStyle w:val="Tier4"/>
            </w:pPr>
            <w:r>
              <w:t>-</w:t>
            </w:r>
            <w:r>
              <w:tab/>
              <w:t>-</w:t>
            </w:r>
            <w:r>
              <w:tab/>
              <w:t>-</w:t>
            </w:r>
            <w:r>
              <w:tab/>
              <w:t>Threaded or threadable tubes (gas pipe)</w:t>
            </w:r>
          </w:p>
          <w:p w14:paraId="59104D04" w14:textId="77777777" w:rsidR="00E546F5" w:rsidRDefault="00951CE2">
            <w:pPr>
              <w:pStyle w:val="Tier5"/>
            </w:pPr>
            <w:r>
              <w:t>-</w:t>
            </w:r>
            <w:r>
              <w:tab/>
              <w:t>-</w:t>
            </w:r>
            <w:r>
              <w:tab/>
              <w:t>-</w:t>
            </w:r>
            <w:r>
              <w:tab/>
              <w:t>-</w:t>
            </w:r>
            <w:r>
              <w:tab/>
              <w:t>Other</w:t>
            </w:r>
          </w:p>
          <w:p w14:paraId="59104D05" w14:textId="77777777" w:rsidR="00E546F5" w:rsidRDefault="00951CE2">
            <w:pPr>
              <w:pStyle w:val="Tier6"/>
            </w:pPr>
            <w:r>
              <w:t>-</w:t>
            </w:r>
            <w:r>
              <w:tab/>
              <w:t>-</w:t>
            </w:r>
            <w:r>
              <w:tab/>
              <w:t>-</w:t>
            </w:r>
            <w:r>
              <w:tab/>
              <w:t>-</w:t>
            </w:r>
            <w:r>
              <w:tab/>
              <w:t>-</w:t>
            </w:r>
            <w:r>
              <w:tab/>
              <w:t>Other</w:t>
            </w:r>
          </w:p>
          <w:p w14:paraId="59104D0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D07" w14:textId="77777777" w:rsidR="00E546F5" w:rsidRDefault="00951CE2">
            <w:pPr>
              <w:pStyle w:val="Tier6Bullet"/>
            </w:pPr>
            <w:r>
              <w:tab/>
            </w:r>
            <w:r>
              <w:tab/>
            </w:r>
            <w:r>
              <w:tab/>
            </w:r>
            <w:r>
              <w:tab/>
            </w:r>
            <w:r>
              <w:tab/>
              <w:t>-</w:t>
            </w:r>
            <w:r>
              <w:tab/>
            </w:r>
            <w:r>
              <w:t>for fitting to or equipping such ships, boats or other vessels;</w:t>
            </w:r>
          </w:p>
          <w:p w14:paraId="59104D0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14:paraId="59104D09" w14:textId="77777777" w:rsidR="00E546F5" w:rsidRDefault="00951CE2">
            <w:pPr>
              <w:pStyle w:val="Tier6Bullet"/>
            </w:pPr>
            <w:r>
              <w:tab/>
            </w:r>
            <w:r>
              <w:tab/>
            </w:r>
            <w:r>
              <w:tab/>
            </w:r>
            <w:r>
              <w:tab/>
            </w:r>
            <w:r>
              <w:tab/>
              <w:t>-</w:t>
            </w:r>
            <w:r>
              <w:tab/>
              <w:t>for equipping the above platforms;</w:t>
            </w:r>
          </w:p>
          <w:p w14:paraId="59104D0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0B" w14:textId="77777777" w:rsidR="00E546F5" w:rsidRDefault="00951CE2">
            <w:pPr>
              <w:pStyle w:val="NormalinTable"/>
            </w:pPr>
            <w:r>
              <w:t>0.0%</w:t>
            </w:r>
          </w:p>
        </w:tc>
      </w:tr>
      <w:tr w:rsidR="00E546F5" w14:paraId="59104D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0D" w14:textId="77777777" w:rsidR="00E546F5" w:rsidRDefault="00951CE2">
            <w:pPr>
              <w:pStyle w:val="NormalinTable"/>
            </w:pPr>
            <w:r>
              <w:t>7306307290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0E" w14:textId="77777777" w:rsidR="00E546F5" w:rsidRDefault="00951CE2">
            <w:pPr>
              <w:pStyle w:val="Tier1"/>
            </w:pPr>
            <w:r>
              <w:t xml:space="preserve">Other tubes, pipes and hollow profiles (for example, open seam or welded, </w:t>
            </w:r>
            <w:r>
              <w:t>riveted or similarly closed), of iron or steel</w:t>
            </w:r>
          </w:p>
          <w:p w14:paraId="59104D0F" w14:textId="77777777" w:rsidR="00E546F5" w:rsidRDefault="00951CE2">
            <w:pPr>
              <w:pStyle w:val="Tier2"/>
            </w:pPr>
            <w:r>
              <w:t>-</w:t>
            </w:r>
            <w:r>
              <w:tab/>
              <w:t>Other, welded, of circular cross-section, of iron or non-alloy steel</w:t>
            </w:r>
          </w:p>
          <w:p w14:paraId="59104D10" w14:textId="77777777" w:rsidR="00E546F5" w:rsidRDefault="00951CE2">
            <w:pPr>
              <w:pStyle w:val="Tier3"/>
            </w:pPr>
            <w:r>
              <w:t>-</w:t>
            </w:r>
            <w:r>
              <w:tab/>
              <w:t>-</w:t>
            </w:r>
            <w:r>
              <w:tab/>
              <w:t>Other</w:t>
            </w:r>
          </w:p>
          <w:p w14:paraId="59104D11" w14:textId="77777777" w:rsidR="00E546F5" w:rsidRDefault="00951CE2">
            <w:pPr>
              <w:pStyle w:val="Tier4"/>
            </w:pPr>
            <w:r>
              <w:t>-</w:t>
            </w:r>
            <w:r>
              <w:tab/>
              <w:t>-</w:t>
            </w:r>
            <w:r>
              <w:tab/>
              <w:t>-</w:t>
            </w:r>
            <w:r>
              <w:tab/>
              <w:t>Other, of an external diameter</w:t>
            </w:r>
          </w:p>
          <w:p w14:paraId="59104D12" w14:textId="77777777" w:rsidR="00E546F5" w:rsidRDefault="00951CE2">
            <w:pPr>
              <w:pStyle w:val="Tier5"/>
            </w:pPr>
            <w:r>
              <w:t>-</w:t>
            </w:r>
            <w:r>
              <w:tab/>
              <w:t>-</w:t>
            </w:r>
            <w:r>
              <w:tab/>
              <w:t>-</w:t>
            </w:r>
            <w:r>
              <w:tab/>
              <w:t>-</w:t>
            </w:r>
            <w:r>
              <w:tab/>
              <w:t>Not exceeding 168.3 mm</w:t>
            </w:r>
          </w:p>
          <w:p w14:paraId="59104D13" w14:textId="77777777" w:rsidR="00E546F5" w:rsidRDefault="00951CE2">
            <w:pPr>
              <w:pStyle w:val="Tier6"/>
            </w:pPr>
            <w:r>
              <w:t>-</w:t>
            </w:r>
            <w:r>
              <w:tab/>
              <w:t>-</w:t>
            </w:r>
            <w:r>
              <w:tab/>
              <w:t>-</w:t>
            </w:r>
            <w:r>
              <w:tab/>
              <w:t>-</w:t>
            </w:r>
            <w:r>
              <w:tab/>
              <w:t>-</w:t>
            </w:r>
            <w:r>
              <w:tab/>
              <w:t>Plated or coated with zinc</w:t>
            </w:r>
          </w:p>
          <w:p w14:paraId="59104D14"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15" w14:textId="77777777" w:rsidR="00E546F5" w:rsidRDefault="00951CE2">
            <w:pPr>
              <w:pStyle w:val="NormalinTable"/>
            </w:pPr>
            <w:r>
              <w:t>0.0%</w:t>
            </w:r>
          </w:p>
        </w:tc>
      </w:tr>
      <w:tr w:rsidR="00E546F5" w14:paraId="59104D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17" w14:textId="77777777" w:rsidR="00E546F5" w:rsidRDefault="00951CE2">
            <w:pPr>
              <w:pStyle w:val="NormalinTable"/>
            </w:pPr>
            <w:r>
              <w:t>7306307780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18" w14:textId="77777777" w:rsidR="00E546F5" w:rsidRDefault="00951CE2">
            <w:pPr>
              <w:pStyle w:val="Tier1"/>
            </w:pPr>
            <w:r>
              <w:t>Other tubes, pipes and hollow profiles (for example, open seam or welded, riveted or similarly closed), of iron or steel</w:t>
            </w:r>
          </w:p>
          <w:p w14:paraId="59104D19" w14:textId="77777777" w:rsidR="00E546F5" w:rsidRDefault="00951CE2">
            <w:pPr>
              <w:pStyle w:val="Tier2"/>
            </w:pPr>
            <w:r>
              <w:t>-</w:t>
            </w:r>
            <w:r>
              <w:tab/>
              <w:t>Other, welded, of circular cross-section, of iron or non-alloy steel</w:t>
            </w:r>
          </w:p>
          <w:p w14:paraId="59104D1A" w14:textId="77777777" w:rsidR="00E546F5" w:rsidRDefault="00951CE2">
            <w:pPr>
              <w:pStyle w:val="Tier3"/>
            </w:pPr>
            <w:r>
              <w:t>-</w:t>
            </w:r>
            <w:r>
              <w:tab/>
              <w:t>-</w:t>
            </w:r>
            <w:r>
              <w:tab/>
              <w:t>Other</w:t>
            </w:r>
          </w:p>
          <w:p w14:paraId="59104D1B" w14:textId="77777777" w:rsidR="00E546F5" w:rsidRDefault="00951CE2">
            <w:pPr>
              <w:pStyle w:val="Tier4"/>
            </w:pPr>
            <w:r>
              <w:t>-</w:t>
            </w:r>
            <w:r>
              <w:tab/>
              <w:t>-</w:t>
            </w:r>
            <w:r>
              <w:tab/>
              <w:t>-</w:t>
            </w:r>
            <w:r>
              <w:tab/>
              <w:t>Other, of an external diameter</w:t>
            </w:r>
          </w:p>
          <w:p w14:paraId="59104D1C" w14:textId="77777777" w:rsidR="00E546F5" w:rsidRDefault="00951CE2">
            <w:pPr>
              <w:pStyle w:val="Tier5"/>
            </w:pPr>
            <w:r>
              <w:t>-</w:t>
            </w:r>
            <w:r>
              <w:tab/>
              <w:t>-</w:t>
            </w:r>
            <w:r>
              <w:tab/>
              <w:t>-</w:t>
            </w:r>
            <w:r>
              <w:tab/>
              <w:t>-</w:t>
            </w:r>
            <w:r>
              <w:tab/>
              <w:t>Not exceeding 168.3 mm</w:t>
            </w:r>
          </w:p>
          <w:p w14:paraId="59104D1D" w14:textId="77777777" w:rsidR="00E546F5" w:rsidRDefault="00951CE2">
            <w:pPr>
              <w:pStyle w:val="Tier6"/>
            </w:pPr>
            <w:r>
              <w:t>-</w:t>
            </w:r>
            <w:r>
              <w:tab/>
              <w:t>-</w:t>
            </w:r>
            <w:r>
              <w:tab/>
              <w:t>-</w:t>
            </w:r>
            <w:r>
              <w:tab/>
              <w:t>-</w:t>
            </w:r>
            <w:r>
              <w:tab/>
              <w:t>-</w:t>
            </w:r>
            <w:r>
              <w:tab/>
              <w:t>Other</w:t>
            </w:r>
          </w:p>
          <w:p w14:paraId="59104D1E" w14:textId="77777777" w:rsidR="00E546F5" w:rsidRDefault="00951CE2">
            <w:pPr>
              <w:pStyle w:val="Tier7"/>
            </w:pPr>
            <w:r>
              <w:t>-</w:t>
            </w:r>
            <w:r>
              <w:tab/>
              <w:t>-</w:t>
            </w:r>
            <w:r>
              <w:tab/>
              <w:t>-</w:t>
            </w:r>
            <w:r>
              <w:tab/>
              <w:t>-</w:t>
            </w:r>
            <w:r>
              <w:tab/>
              <w:t>-</w:t>
            </w:r>
            <w:r>
              <w:tab/>
              <w:t>-</w:t>
            </w:r>
            <w:r>
              <w:tab/>
              <w:t>Tubes and pipes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1F" w14:textId="77777777" w:rsidR="00E546F5" w:rsidRDefault="00951CE2">
            <w:pPr>
              <w:pStyle w:val="NormalinTable"/>
            </w:pPr>
            <w:r>
              <w:t>0.0%</w:t>
            </w:r>
          </w:p>
        </w:tc>
      </w:tr>
      <w:tr w:rsidR="00E546F5" w14:paraId="59104D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21" w14:textId="77777777" w:rsidR="00E546F5" w:rsidRDefault="00951CE2">
            <w:pPr>
              <w:pStyle w:val="NormalinTable"/>
            </w:pPr>
            <w:r>
              <w:t>7306307790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22" w14:textId="77777777" w:rsidR="00E546F5" w:rsidRDefault="00951CE2">
            <w:pPr>
              <w:pStyle w:val="Tier1"/>
            </w:pPr>
            <w:r>
              <w:t>Other tubes, pipes and hollow profiles (for example, open seam or welded, riveted or similarly closed), of iron or steel</w:t>
            </w:r>
          </w:p>
          <w:p w14:paraId="59104D23" w14:textId="77777777" w:rsidR="00E546F5" w:rsidRDefault="00951CE2">
            <w:pPr>
              <w:pStyle w:val="Tier2"/>
            </w:pPr>
            <w:r>
              <w:t>-</w:t>
            </w:r>
            <w:r>
              <w:tab/>
              <w:t>Other, welded, of circular cross-section,</w:t>
            </w:r>
            <w:r>
              <w:t xml:space="preserve"> of iron or non-alloy steel</w:t>
            </w:r>
          </w:p>
          <w:p w14:paraId="59104D24" w14:textId="77777777" w:rsidR="00E546F5" w:rsidRDefault="00951CE2">
            <w:pPr>
              <w:pStyle w:val="Tier3"/>
            </w:pPr>
            <w:r>
              <w:t>-</w:t>
            </w:r>
            <w:r>
              <w:tab/>
              <w:t>-</w:t>
            </w:r>
            <w:r>
              <w:tab/>
              <w:t>Other</w:t>
            </w:r>
          </w:p>
          <w:p w14:paraId="59104D25" w14:textId="77777777" w:rsidR="00E546F5" w:rsidRDefault="00951CE2">
            <w:pPr>
              <w:pStyle w:val="Tier4"/>
            </w:pPr>
            <w:r>
              <w:t>-</w:t>
            </w:r>
            <w:r>
              <w:tab/>
              <w:t>-</w:t>
            </w:r>
            <w:r>
              <w:tab/>
              <w:t>-</w:t>
            </w:r>
            <w:r>
              <w:tab/>
              <w:t>Other, of an external diameter</w:t>
            </w:r>
          </w:p>
          <w:p w14:paraId="59104D26" w14:textId="77777777" w:rsidR="00E546F5" w:rsidRDefault="00951CE2">
            <w:pPr>
              <w:pStyle w:val="Tier5"/>
            </w:pPr>
            <w:r>
              <w:t>-</w:t>
            </w:r>
            <w:r>
              <w:tab/>
              <w:t>-</w:t>
            </w:r>
            <w:r>
              <w:tab/>
              <w:t>-</w:t>
            </w:r>
            <w:r>
              <w:tab/>
              <w:t>-</w:t>
            </w:r>
            <w:r>
              <w:tab/>
              <w:t>Not exceeding 168.3 mm</w:t>
            </w:r>
          </w:p>
          <w:p w14:paraId="59104D27" w14:textId="77777777" w:rsidR="00E546F5" w:rsidRDefault="00951CE2">
            <w:pPr>
              <w:pStyle w:val="Tier6"/>
            </w:pPr>
            <w:r>
              <w:t>-</w:t>
            </w:r>
            <w:r>
              <w:tab/>
              <w:t>-</w:t>
            </w:r>
            <w:r>
              <w:tab/>
              <w:t>-</w:t>
            </w:r>
            <w:r>
              <w:tab/>
              <w:t>-</w:t>
            </w:r>
            <w:r>
              <w:tab/>
              <w:t>-</w:t>
            </w:r>
            <w:r>
              <w:tab/>
              <w:t>Other</w:t>
            </w:r>
          </w:p>
          <w:p w14:paraId="59104D28"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29" w14:textId="77777777" w:rsidR="00E546F5" w:rsidRDefault="00951CE2">
            <w:pPr>
              <w:pStyle w:val="NormalinTable"/>
            </w:pPr>
            <w:r>
              <w:t>0.0%</w:t>
            </w:r>
          </w:p>
        </w:tc>
      </w:tr>
      <w:tr w:rsidR="00E546F5" w14:paraId="59104D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2B" w14:textId="77777777" w:rsidR="00E546F5" w:rsidRDefault="00951CE2">
            <w:pPr>
              <w:pStyle w:val="NormalinTable"/>
            </w:pPr>
            <w:r>
              <w:t>7306900000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2C" w14:textId="77777777" w:rsidR="00E546F5" w:rsidRDefault="00951CE2">
            <w:pPr>
              <w:pStyle w:val="Tier1"/>
            </w:pPr>
            <w:r>
              <w:t xml:space="preserve">Other tubes, pipes and hollow profiles (for example, open seam or welded, riveted or </w:t>
            </w:r>
            <w:r>
              <w:t>similarly closed), of iron or steel</w:t>
            </w:r>
          </w:p>
          <w:p w14:paraId="59104D2D" w14:textId="77777777" w:rsidR="00E546F5" w:rsidRDefault="00951CE2">
            <w:pPr>
              <w:pStyle w:val="Tier2"/>
            </w:pPr>
            <w:r>
              <w:t>-</w:t>
            </w:r>
            <w:r>
              <w:tab/>
              <w:t>Other</w:t>
            </w:r>
          </w:p>
          <w:p w14:paraId="59104D2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D2F" w14:textId="77777777" w:rsidR="00E546F5" w:rsidRDefault="00951CE2">
            <w:pPr>
              <w:pStyle w:val="Tier2Bullet"/>
            </w:pPr>
            <w:r>
              <w:tab/>
              <w:t>-</w:t>
            </w:r>
            <w:r>
              <w:tab/>
              <w:t>for fitting to or equipping such ships, boats or other vessel</w:t>
            </w:r>
            <w:r>
              <w:t>s;</w:t>
            </w:r>
          </w:p>
          <w:p w14:paraId="59104D30"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4D31" w14:textId="77777777" w:rsidR="00E546F5" w:rsidRDefault="00951CE2">
            <w:pPr>
              <w:pStyle w:val="Tier2Bullet"/>
            </w:pPr>
            <w:r>
              <w:tab/>
              <w:t>-</w:t>
            </w:r>
            <w:r>
              <w:tab/>
              <w:t>for equipping the abo</w:t>
            </w:r>
            <w:r>
              <w:t>ve platforms;</w:t>
            </w:r>
          </w:p>
          <w:p w14:paraId="59104D3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33" w14:textId="77777777" w:rsidR="00E546F5" w:rsidRDefault="00951CE2">
            <w:pPr>
              <w:pStyle w:val="NormalinTable"/>
            </w:pPr>
            <w:r>
              <w:t>0.0%</w:t>
            </w:r>
          </w:p>
        </w:tc>
      </w:tr>
      <w:tr w:rsidR="00E546F5" w14:paraId="59104D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35" w14:textId="77777777" w:rsidR="00E546F5" w:rsidRDefault="00951CE2">
            <w:pPr>
              <w:pStyle w:val="NormalinTable"/>
            </w:pPr>
            <w:r>
              <w:t>7307110000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36" w14:textId="77777777" w:rsidR="00E546F5" w:rsidRDefault="00951CE2">
            <w:pPr>
              <w:pStyle w:val="Tier1"/>
            </w:pPr>
            <w:r>
              <w:t>Tube or pipe fittings (for example, couplings, elbows, sleeves), of iron or steel</w:t>
            </w:r>
          </w:p>
          <w:p w14:paraId="59104D37" w14:textId="77777777" w:rsidR="00E546F5" w:rsidRDefault="00951CE2">
            <w:pPr>
              <w:pStyle w:val="Tier2"/>
            </w:pPr>
            <w:r>
              <w:t>-</w:t>
            </w:r>
            <w:r>
              <w:tab/>
              <w:t>Cast fittings</w:t>
            </w:r>
          </w:p>
          <w:p w14:paraId="59104D38" w14:textId="77777777" w:rsidR="00E546F5" w:rsidRDefault="00951CE2">
            <w:pPr>
              <w:pStyle w:val="Tier3"/>
            </w:pPr>
            <w:r>
              <w:t>-</w:t>
            </w:r>
            <w:r>
              <w:tab/>
              <w:t>-</w:t>
            </w:r>
            <w:r>
              <w:tab/>
              <w:t>Of non-malleable cast iron</w:t>
            </w:r>
          </w:p>
          <w:p w14:paraId="59104D39"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4D3A" w14:textId="77777777" w:rsidR="00E546F5" w:rsidRDefault="00951CE2">
            <w:pPr>
              <w:pStyle w:val="Tier3Bullet"/>
            </w:pPr>
            <w:r>
              <w:tab/>
            </w:r>
            <w:r>
              <w:tab/>
              <w:t>-</w:t>
            </w:r>
            <w:r>
              <w:tab/>
              <w:t>for fitting to or equipping such ships, boats or other vessels;</w:t>
            </w:r>
          </w:p>
          <w:p w14:paraId="59104D3B"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4D3C" w14:textId="77777777" w:rsidR="00E546F5" w:rsidRDefault="00951CE2">
            <w:pPr>
              <w:pStyle w:val="Tier3Bullet"/>
            </w:pPr>
            <w:r>
              <w:tab/>
            </w:r>
            <w:r>
              <w:tab/>
              <w:t>-</w:t>
            </w:r>
            <w:r>
              <w:tab/>
              <w:t>for equipping the above platforms;</w:t>
            </w:r>
          </w:p>
          <w:p w14:paraId="59104D3D"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3E" w14:textId="77777777" w:rsidR="00E546F5" w:rsidRDefault="00951CE2">
            <w:pPr>
              <w:pStyle w:val="NormalinTable"/>
            </w:pPr>
            <w:r>
              <w:t>0.0%</w:t>
            </w:r>
          </w:p>
        </w:tc>
      </w:tr>
      <w:tr w:rsidR="00E546F5" w14:paraId="59104D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40" w14:textId="77777777" w:rsidR="00E546F5" w:rsidRDefault="00951CE2">
            <w:pPr>
              <w:pStyle w:val="NormalinTable"/>
            </w:pPr>
            <w:r>
              <w:t>7307190000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41" w14:textId="77777777" w:rsidR="00E546F5" w:rsidRDefault="00951CE2">
            <w:pPr>
              <w:pStyle w:val="Tier1"/>
            </w:pPr>
            <w:r>
              <w:t>Tube or pipe fittings (for example, couplings, elbows, sleeves), of iron or steel</w:t>
            </w:r>
          </w:p>
          <w:p w14:paraId="59104D42" w14:textId="77777777" w:rsidR="00E546F5" w:rsidRDefault="00951CE2">
            <w:pPr>
              <w:pStyle w:val="Tier2"/>
            </w:pPr>
            <w:r>
              <w:t>-</w:t>
            </w:r>
            <w:r>
              <w:tab/>
              <w:t>Cast fittings</w:t>
            </w:r>
          </w:p>
          <w:p w14:paraId="59104D43" w14:textId="77777777" w:rsidR="00E546F5" w:rsidRDefault="00951CE2">
            <w:pPr>
              <w:pStyle w:val="Tier3"/>
            </w:pPr>
            <w:r>
              <w:t>-</w:t>
            </w:r>
            <w:r>
              <w:tab/>
              <w:t>-</w:t>
            </w:r>
            <w:r>
              <w:tab/>
              <w:t>Other</w:t>
            </w:r>
          </w:p>
          <w:p w14:paraId="59104D44"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4D45" w14:textId="77777777" w:rsidR="00E546F5" w:rsidRDefault="00951CE2">
            <w:pPr>
              <w:pStyle w:val="Tier3Bullet"/>
            </w:pPr>
            <w:r>
              <w:tab/>
            </w:r>
            <w:r>
              <w:tab/>
              <w:t>-</w:t>
            </w:r>
            <w:r>
              <w:tab/>
              <w:t>for fitting to or equipping such ships, boats or other vessels;</w:t>
            </w:r>
          </w:p>
          <w:p w14:paraId="59104D46"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4D47" w14:textId="77777777" w:rsidR="00E546F5" w:rsidRDefault="00951CE2">
            <w:pPr>
              <w:pStyle w:val="Tier3Bullet"/>
            </w:pPr>
            <w:r>
              <w:tab/>
            </w:r>
            <w:r>
              <w:tab/>
              <w:t>-</w:t>
            </w:r>
            <w:r>
              <w:tab/>
              <w:t>for equipping the above platforms;</w:t>
            </w:r>
          </w:p>
          <w:p w14:paraId="59104D4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49" w14:textId="77777777" w:rsidR="00E546F5" w:rsidRDefault="00951CE2">
            <w:pPr>
              <w:pStyle w:val="NormalinTable"/>
            </w:pPr>
            <w:r>
              <w:t>0.0%</w:t>
            </w:r>
          </w:p>
        </w:tc>
      </w:tr>
      <w:tr w:rsidR="00E546F5" w14:paraId="59104D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4B" w14:textId="77777777" w:rsidR="00E546F5" w:rsidRDefault="00951CE2">
            <w:pPr>
              <w:pStyle w:val="NormalinTable"/>
            </w:pPr>
            <w:r>
              <w:t>7307210010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4C" w14:textId="77777777" w:rsidR="00E546F5" w:rsidRDefault="00951CE2">
            <w:pPr>
              <w:pStyle w:val="Tier1"/>
            </w:pPr>
            <w:r>
              <w:t xml:space="preserve">Tube or pipe </w:t>
            </w:r>
            <w:r>
              <w:t>fittings (for example, couplings, elbows, sleeves), of iron or steel</w:t>
            </w:r>
          </w:p>
          <w:p w14:paraId="59104D4D" w14:textId="77777777" w:rsidR="00E546F5" w:rsidRDefault="00951CE2">
            <w:pPr>
              <w:pStyle w:val="Tier2"/>
            </w:pPr>
            <w:r>
              <w:t>-</w:t>
            </w:r>
            <w:r>
              <w:tab/>
              <w:t>Other, of stainless steel</w:t>
            </w:r>
          </w:p>
          <w:p w14:paraId="59104D4E" w14:textId="77777777" w:rsidR="00E546F5" w:rsidRDefault="00951CE2">
            <w:pPr>
              <w:pStyle w:val="Tier3"/>
            </w:pPr>
            <w:r>
              <w:t>-</w:t>
            </w:r>
            <w:r>
              <w:tab/>
              <w:t>-</w:t>
            </w:r>
            <w:r>
              <w:tab/>
              <w:t>Flanges</w:t>
            </w:r>
          </w:p>
          <w:p w14:paraId="59104D4F" w14:textId="77777777" w:rsidR="00E546F5" w:rsidRDefault="00951CE2">
            <w:pPr>
              <w:pStyle w:val="Tier4"/>
            </w:pPr>
            <w:r>
              <w:t>-</w:t>
            </w:r>
            <w:r>
              <w:tab/>
              <w:t>-</w:t>
            </w:r>
            <w:r>
              <w:tab/>
              <w:t>-</w:t>
            </w:r>
            <w:r>
              <w:tab/>
              <w:t>For use in certain types of aircraft</w:t>
            </w:r>
          </w:p>
          <w:p w14:paraId="59104D50" w14:textId="77777777" w:rsidR="00E546F5" w:rsidRDefault="00951CE2">
            <w:pPr>
              <w:pStyle w:val="Tier4Bullet"/>
            </w:pPr>
            <w:r>
              <w:tab/>
            </w:r>
            <w:r>
              <w:tab/>
            </w:r>
            <w:r>
              <w:tab/>
              <w:t>-</w:t>
            </w:r>
            <w:r>
              <w:tab/>
              <w:t>For use in certain types of aircraft; for the construction, maintenance and repair of aircraft of a</w:t>
            </w:r>
            <w:r>
              <w:t>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51" w14:textId="77777777" w:rsidR="00E546F5" w:rsidRDefault="00951CE2">
            <w:pPr>
              <w:pStyle w:val="NormalinTable"/>
            </w:pPr>
            <w:r>
              <w:t>0.0%</w:t>
            </w:r>
          </w:p>
        </w:tc>
      </w:tr>
      <w:tr w:rsidR="00E546F5" w14:paraId="59104D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53" w14:textId="77777777" w:rsidR="00E546F5" w:rsidRDefault="00951CE2">
            <w:pPr>
              <w:pStyle w:val="NormalinTable"/>
            </w:pPr>
            <w:r>
              <w:t>7307210090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54" w14:textId="77777777" w:rsidR="00E546F5" w:rsidRDefault="00951CE2">
            <w:pPr>
              <w:pStyle w:val="Tier1"/>
            </w:pPr>
            <w:r>
              <w:t>Tube or pipe fittings (for example, couplings, elbows, sleeves), of iron or steel</w:t>
            </w:r>
          </w:p>
          <w:p w14:paraId="59104D55" w14:textId="77777777" w:rsidR="00E546F5" w:rsidRDefault="00951CE2">
            <w:pPr>
              <w:pStyle w:val="Tier2"/>
            </w:pPr>
            <w:r>
              <w:t>-</w:t>
            </w:r>
            <w:r>
              <w:tab/>
              <w:t>Other, of stainless steel</w:t>
            </w:r>
          </w:p>
          <w:p w14:paraId="59104D56" w14:textId="77777777" w:rsidR="00E546F5" w:rsidRDefault="00951CE2">
            <w:pPr>
              <w:pStyle w:val="Tier3"/>
            </w:pPr>
            <w:r>
              <w:t>-</w:t>
            </w:r>
            <w:r>
              <w:tab/>
              <w:t>-</w:t>
            </w:r>
            <w:r>
              <w:tab/>
              <w:t>Flanges</w:t>
            </w:r>
          </w:p>
          <w:p w14:paraId="59104D57" w14:textId="77777777" w:rsidR="00E546F5" w:rsidRDefault="00951CE2">
            <w:pPr>
              <w:pStyle w:val="Tier4"/>
            </w:pPr>
            <w:r>
              <w:t>-</w:t>
            </w:r>
            <w:r>
              <w:tab/>
              <w:t>-</w:t>
            </w:r>
            <w:r>
              <w:tab/>
              <w:t>-</w:t>
            </w:r>
            <w:r>
              <w:tab/>
              <w:t>Other</w:t>
            </w:r>
          </w:p>
          <w:p w14:paraId="59104D58"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4D59" w14:textId="77777777" w:rsidR="00E546F5" w:rsidRDefault="00951CE2">
            <w:pPr>
              <w:pStyle w:val="Tier4Bullet"/>
            </w:pPr>
            <w:r>
              <w:tab/>
            </w:r>
            <w:r>
              <w:tab/>
            </w:r>
            <w:r>
              <w:tab/>
              <w:t>-</w:t>
            </w:r>
            <w:r>
              <w:tab/>
              <w:t>for fitting to or equipping such ships, boats or other vessels;</w:t>
            </w:r>
          </w:p>
          <w:p w14:paraId="59104D5A"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4D5B" w14:textId="77777777" w:rsidR="00E546F5" w:rsidRDefault="00951CE2">
            <w:pPr>
              <w:pStyle w:val="Tier4Bullet"/>
            </w:pPr>
            <w:r>
              <w:tab/>
            </w:r>
            <w:r>
              <w:tab/>
            </w:r>
            <w:r>
              <w:tab/>
              <w:t>-</w:t>
            </w:r>
            <w:r>
              <w:tab/>
              <w:t>for equipping the above platforms;</w:t>
            </w:r>
          </w:p>
          <w:p w14:paraId="59104D5C"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5D" w14:textId="77777777" w:rsidR="00E546F5" w:rsidRDefault="00951CE2">
            <w:pPr>
              <w:pStyle w:val="NormalinTable"/>
            </w:pPr>
            <w:r>
              <w:t>0.0%</w:t>
            </w:r>
          </w:p>
        </w:tc>
      </w:tr>
      <w:tr w:rsidR="00E546F5" w14:paraId="59104D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5F" w14:textId="77777777" w:rsidR="00E546F5" w:rsidRDefault="00951CE2">
            <w:pPr>
              <w:pStyle w:val="NormalinTable"/>
            </w:pPr>
            <w:r>
              <w:t>7307221090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60" w14:textId="77777777" w:rsidR="00E546F5" w:rsidRDefault="00951CE2">
            <w:pPr>
              <w:pStyle w:val="Tier1"/>
            </w:pPr>
            <w:r>
              <w:t>Tube or pipe fittings (for example, couplings, elbows, sleeves), of iron or steel</w:t>
            </w:r>
          </w:p>
          <w:p w14:paraId="59104D61" w14:textId="77777777" w:rsidR="00E546F5" w:rsidRDefault="00951CE2">
            <w:pPr>
              <w:pStyle w:val="Tier2"/>
            </w:pPr>
            <w:r>
              <w:t>-</w:t>
            </w:r>
            <w:r>
              <w:tab/>
              <w:t>Other, of stainless steel</w:t>
            </w:r>
          </w:p>
          <w:p w14:paraId="59104D62" w14:textId="77777777" w:rsidR="00E546F5" w:rsidRDefault="00951CE2">
            <w:pPr>
              <w:pStyle w:val="Tier3"/>
            </w:pPr>
            <w:r>
              <w:t>-</w:t>
            </w:r>
            <w:r>
              <w:tab/>
              <w:t>-</w:t>
            </w:r>
            <w:r>
              <w:tab/>
              <w:t>Threaded elbows, bends and sleeves</w:t>
            </w:r>
          </w:p>
          <w:p w14:paraId="59104D63" w14:textId="77777777" w:rsidR="00E546F5" w:rsidRDefault="00951CE2">
            <w:pPr>
              <w:pStyle w:val="Tier4"/>
            </w:pPr>
            <w:r>
              <w:t>-</w:t>
            </w:r>
            <w:r>
              <w:tab/>
              <w:t>-</w:t>
            </w:r>
            <w:r>
              <w:tab/>
              <w:t>-</w:t>
            </w:r>
            <w:r>
              <w:tab/>
              <w:t>Sleeves</w:t>
            </w:r>
          </w:p>
          <w:p w14:paraId="59104D64" w14:textId="77777777" w:rsidR="00E546F5" w:rsidRDefault="00951CE2">
            <w:pPr>
              <w:pStyle w:val="Tier5"/>
            </w:pPr>
            <w:r>
              <w:t>-</w:t>
            </w:r>
            <w:r>
              <w:tab/>
              <w:t>-</w:t>
            </w:r>
            <w:r>
              <w:tab/>
              <w:t>-</w:t>
            </w:r>
            <w:r>
              <w:tab/>
              <w:t>-</w:t>
            </w:r>
            <w:r>
              <w:tab/>
              <w:t>Other</w:t>
            </w:r>
          </w:p>
          <w:p w14:paraId="59104D65"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4D66" w14:textId="77777777" w:rsidR="00E546F5" w:rsidRDefault="00951CE2">
            <w:pPr>
              <w:pStyle w:val="Tier5Bullet"/>
            </w:pPr>
            <w:r>
              <w:tab/>
            </w:r>
            <w:r>
              <w:tab/>
            </w:r>
            <w:r>
              <w:tab/>
            </w:r>
            <w:r>
              <w:tab/>
              <w:t>-</w:t>
            </w:r>
            <w:r>
              <w:tab/>
              <w:t>for fitting to or equipping such ships, boats or other vessels;</w:t>
            </w:r>
          </w:p>
          <w:p w14:paraId="59104D67"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4D68" w14:textId="77777777" w:rsidR="00E546F5" w:rsidRDefault="00951CE2">
            <w:pPr>
              <w:pStyle w:val="Tier5Bullet"/>
            </w:pPr>
            <w:r>
              <w:tab/>
            </w:r>
            <w:r>
              <w:tab/>
            </w:r>
            <w:r>
              <w:tab/>
            </w:r>
            <w:r>
              <w:tab/>
              <w:t>-</w:t>
            </w:r>
            <w:r>
              <w:tab/>
              <w:t>for equipping the above platforms;</w:t>
            </w:r>
          </w:p>
          <w:p w14:paraId="59104D69"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6A" w14:textId="77777777" w:rsidR="00E546F5" w:rsidRDefault="00951CE2">
            <w:pPr>
              <w:pStyle w:val="NormalinTable"/>
            </w:pPr>
            <w:r>
              <w:t>0.0%</w:t>
            </w:r>
          </w:p>
        </w:tc>
      </w:tr>
      <w:tr w:rsidR="00E546F5" w14:paraId="59104D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6C" w14:textId="77777777" w:rsidR="00E546F5" w:rsidRDefault="00951CE2">
            <w:pPr>
              <w:pStyle w:val="NormalinTable"/>
            </w:pPr>
            <w:r>
              <w:t>7307229010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6D" w14:textId="77777777" w:rsidR="00E546F5" w:rsidRDefault="00951CE2">
            <w:pPr>
              <w:pStyle w:val="Tier1"/>
            </w:pPr>
            <w:r>
              <w:t>Tube or pipe fittings (for example, couplings, elbows, sleeves), of iron or steel</w:t>
            </w:r>
          </w:p>
          <w:p w14:paraId="59104D6E" w14:textId="77777777" w:rsidR="00E546F5" w:rsidRDefault="00951CE2">
            <w:pPr>
              <w:pStyle w:val="Tier2"/>
            </w:pPr>
            <w:r>
              <w:t>-</w:t>
            </w:r>
            <w:r>
              <w:tab/>
              <w:t>Other, of stainless steel</w:t>
            </w:r>
          </w:p>
          <w:p w14:paraId="59104D6F" w14:textId="77777777" w:rsidR="00E546F5" w:rsidRDefault="00951CE2">
            <w:pPr>
              <w:pStyle w:val="Tier3"/>
            </w:pPr>
            <w:r>
              <w:t>-</w:t>
            </w:r>
            <w:r>
              <w:tab/>
              <w:t>-</w:t>
            </w:r>
            <w:r>
              <w:tab/>
              <w:t>Threaded elbows, bends and sleeves</w:t>
            </w:r>
          </w:p>
          <w:p w14:paraId="59104D70" w14:textId="77777777" w:rsidR="00E546F5" w:rsidRDefault="00951CE2">
            <w:pPr>
              <w:pStyle w:val="Tier4"/>
            </w:pPr>
            <w:r>
              <w:t>-</w:t>
            </w:r>
            <w:r>
              <w:tab/>
              <w:t>-</w:t>
            </w:r>
            <w:r>
              <w:tab/>
              <w:t>-</w:t>
            </w:r>
            <w:r>
              <w:tab/>
              <w:t>Elbows and bends</w:t>
            </w:r>
          </w:p>
          <w:p w14:paraId="59104D71" w14:textId="77777777" w:rsidR="00E546F5" w:rsidRDefault="00951CE2">
            <w:pPr>
              <w:pStyle w:val="Tier5"/>
            </w:pPr>
            <w:r>
              <w:t>-</w:t>
            </w:r>
            <w:r>
              <w:tab/>
              <w:t>-</w:t>
            </w:r>
            <w:r>
              <w:tab/>
              <w:t>-</w:t>
            </w:r>
            <w:r>
              <w:tab/>
              <w:t>-</w:t>
            </w:r>
            <w:r>
              <w:tab/>
              <w:t xml:space="preserve">For use in </w:t>
            </w:r>
            <w:r>
              <w:t>certain types of aircraft</w:t>
            </w:r>
          </w:p>
          <w:p w14:paraId="59104D72"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73" w14:textId="77777777" w:rsidR="00E546F5" w:rsidRDefault="00951CE2">
            <w:pPr>
              <w:pStyle w:val="NormalinTable"/>
            </w:pPr>
            <w:r>
              <w:t>0.0%</w:t>
            </w:r>
          </w:p>
        </w:tc>
      </w:tr>
      <w:tr w:rsidR="00E546F5" w14:paraId="59104D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75" w14:textId="77777777" w:rsidR="00E546F5" w:rsidRDefault="00951CE2">
            <w:pPr>
              <w:pStyle w:val="NormalinTable"/>
            </w:pPr>
            <w:r>
              <w:t>7307229090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76" w14:textId="77777777" w:rsidR="00E546F5" w:rsidRDefault="00951CE2">
            <w:pPr>
              <w:pStyle w:val="Tier1"/>
            </w:pPr>
            <w:r>
              <w:t xml:space="preserve">Tube or pipe </w:t>
            </w:r>
            <w:r>
              <w:t>fittings (for example, couplings, elbows, sleeves), of iron or steel</w:t>
            </w:r>
          </w:p>
          <w:p w14:paraId="59104D77" w14:textId="77777777" w:rsidR="00E546F5" w:rsidRDefault="00951CE2">
            <w:pPr>
              <w:pStyle w:val="Tier2"/>
            </w:pPr>
            <w:r>
              <w:t>-</w:t>
            </w:r>
            <w:r>
              <w:tab/>
              <w:t>Other, of stainless steel</w:t>
            </w:r>
          </w:p>
          <w:p w14:paraId="59104D78" w14:textId="77777777" w:rsidR="00E546F5" w:rsidRDefault="00951CE2">
            <w:pPr>
              <w:pStyle w:val="Tier3"/>
            </w:pPr>
            <w:r>
              <w:t>-</w:t>
            </w:r>
            <w:r>
              <w:tab/>
              <w:t>-</w:t>
            </w:r>
            <w:r>
              <w:tab/>
              <w:t>Threaded elbows, bends and sleeves</w:t>
            </w:r>
          </w:p>
          <w:p w14:paraId="59104D79" w14:textId="77777777" w:rsidR="00E546F5" w:rsidRDefault="00951CE2">
            <w:pPr>
              <w:pStyle w:val="Tier4"/>
            </w:pPr>
            <w:r>
              <w:t>-</w:t>
            </w:r>
            <w:r>
              <w:tab/>
              <w:t>-</w:t>
            </w:r>
            <w:r>
              <w:tab/>
              <w:t>-</w:t>
            </w:r>
            <w:r>
              <w:tab/>
              <w:t>Elbows and bends</w:t>
            </w:r>
          </w:p>
          <w:p w14:paraId="59104D7A" w14:textId="77777777" w:rsidR="00E546F5" w:rsidRDefault="00951CE2">
            <w:pPr>
              <w:pStyle w:val="Tier5"/>
            </w:pPr>
            <w:r>
              <w:t>-</w:t>
            </w:r>
            <w:r>
              <w:tab/>
              <w:t>-</w:t>
            </w:r>
            <w:r>
              <w:tab/>
              <w:t>-</w:t>
            </w:r>
            <w:r>
              <w:tab/>
              <w:t>-</w:t>
            </w:r>
            <w:r>
              <w:tab/>
              <w:t>Other</w:t>
            </w:r>
          </w:p>
          <w:p w14:paraId="59104D7B" w14:textId="77777777" w:rsidR="00E546F5" w:rsidRDefault="00951CE2">
            <w:pPr>
              <w:pStyle w:val="Tier5Bullet"/>
            </w:pPr>
            <w:r>
              <w:tab/>
            </w:r>
            <w:r>
              <w:tab/>
            </w:r>
            <w:r>
              <w:tab/>
            </w:r>
            <w:r>
              <w:tab/>
              <w:t>-</w:t>
            </w:r>
            <w:r>
              <w:tab/>
              <w:t xml:space="preserve">for incorporation in ships, boats or other vessels listed in Table 1, for </w:t>
            </w:r>
            <w:r>
              <w:t>the purposes of their construction, repair, maintenance or conversion;</w:t>
            </w:r>
          </w:p>
          <w:p w14:paraId="59104D7C" w14:textId="77777777" w:rsidR="00E546F5" w:rsidRDefault="00951CE2">
            <w:pPr>
              <w:pStyle w:val="Tier5Bullet"/>
            </w:pPr>
            <w:r>
              <w:tab/>
            </w:r>
            <w:r>
              <w:tab/>
            </w:r>
            <w:r>
              <w:tab/>
            </w:r>
            <w:r>
              <w:tab/>
              <w:t>-</w:t>
            </w:r>
            <w:r>
              <w:tab/>
              <w:t>for fitting to or equipping such ships, boats or other vessels;</w:t>
            </w:r>
          </w:p>
          <w:p w14:paraId="59104D7D"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4D7E" w14:textId="77777777" w:rsidR="00E546F5" w:rsidRDefault="00951CE2">
            <w:pPr>
              <w:pStyle w:val="Tier5Bullet"/>
            </w:pPr>
            <w:r>
              <w:tab/>
            </w:r>
            <w:r>
              <w:tab/>
            </w:r>
            <w:r>
              <w:tab/>
            </w:r>
            <w:r>
              <w:tab/>
              <w:t>-</w:t>
            </w:r>
            <w:r>
              <w:tab/>
              <w:t>for equipping the above platforms;</w:t>
            </w:r>
          </w:p>
          <w:p w14:paraId="59104D7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80" w14:textId="77777777" w:rsidR="00E546F5" w:rsidRDefault="00951CE2">
            <w:pPr>
              <w:pStyle w:val="NormalinTable"/>
            </w:pPr>
            <w:r>
              <w:t>0.0%</w:t>
            </w:r>
          </w:p>
        </w:tc>
      </w:tr>
      <w:tr w:rsidR="00E546F5" w14:paraId="59104D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82" w14:textId="77777777" w:rsidR="00E546F5" w:rsidRDefault="00951CE2">
            <w:pPr>
              <w:pStyle w:val="NormalinTable"/>
            </w:pPr>
            <w:r>
              <w:t>7307231015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83" w14:textId="77777777" w:rsidR="00E546F5" w:rsidRDefault="00951CE2">
            <w:pPr>
              <w:pStyle w:val="Tier1"/>
            </w:pPr>
            <w:r>
              <w:t xml:space="preserve">Tube or </w:t>
            </w:r>
            <w:r>
              <w:t>pipe fittings (for example, couplings, elbows, sleeves), of iron or steel</w:t>
            </w:r>
          </w:p>
          <w:p w14:paraId="59104D84" w14:textId="77777777" w:rsidR="00E546F5" w:rsidRDefault="00951CE2">
            <w:pPr>
              <w:pStyle w:val="Tier2"/>
            </w:pPr>
            <w:r>
              <w:t>-</w:t>
            </w:r>
            <w:r>
              <w:tab/>
              <w:t>Other, of stainless steel</w:t>
            </w:r>
          </w:p>
          <w:p w14:paraId="59104D85" w14:textId="77777777" w:rsidR="00E546F5" w:rsidRDefault="00951CE2">
            <w:pPr>
              <w:pStyle w:val="Tier3"/>
            </w:pPr>
            <w:r>
              <w:t>-</w:t>
            </w:r>
            <w:r>
              <w:tab/>
              <w:t>-</w:t>
            </w:r>
            <w:r>
              <w:tab/>
              <w:t>Butt welding fittings</w:t>
            </w:r>
          </w:p>
          <w:p w14:paraId="59104D86" w14:textId="77777777" w:rsidR="00E546F5" w:rsidRDefault="00951CE2">
            <w:pPr>
              <w:pStyle w:val="Tier4"/>
            </w:pPr>
            <w:r>
              <w:t>-</w:t>
            </w:r>
            <w:r>
              <w:tab/>
              <w:t>-</w:t>
            </w:r>
            <w:r>
              <w:tab/>
              <w:t>-</w:t>
            </w:r>
            <w:r>
              <w:tab/>
              <w:t>Elbows and bends</w:t>
            </w:r>
          </w:p>
          <w:p w14:paraId="59104D87" w14:textId="77777777" w:rsidR="00E546F5" w:rsidRDefault="00951CE2">
            <w:pPr>
              <w:pStyle w:val="Tier5"/>
            </w:pPr>
            <w:r>
              <w:t>-</w:t>
            </w:r>
            <w:r>
              <w:tab/>
              <w:t>-</w:t>
            </w:r>
            <w:r>
              <w:tab/>
              <w:t>-</w:t>
            </w:r>
            <w:r>
              <w:tab/>
              <w:t>-</w:t>
            </w:r>
            <w:r>
              <w:tab/>
              <w:t xml:space="preserve">Of austenitic stainless steel grades, corresponding to AISI types 304, 304L, 316, 316L, </w:t>
            </w:r>
            <w:r>
              <w:t>316Ti, 321 and 321H and their equivalent in the other norms, with a greatest external diameter not exceeding 406.4 mm and a wall thickness of 16 mm or less, with a roughness average (Ra) of the internal surface not less than 0.8 micrometres, not flanged, w</w:t>
            </w:r>
            <w:r>
              <w:t>hether or not finished</w:t>
            </w:r>
          </w:p>
          <w:p w14:paraId="59104D88" w14:textId="77777777" w:rsidR="00E546F5" w:rsidRDefault="00951CE2">
            <w:pPr>
              <w:pStyle w:val="Tier6"/>
            </w:pPr>
            <w:r>
              <w:t>-</w:t>
            </w:r>
            <w:r>
              <w:tab/>
              <w:t>-</w:t>
            </w:r>
            <w:r>
              <w:tab/>
              <w:t>-</w:t>
            </w:r>
            <w:r>
              <w:tab/>
              <w:t>-</w:t>
            </w:r>
            <w:r>
              <w:tab/>
              <w:t>-</w:t>
            </w:r>
            <w:r>
              <w:tab/>
              <w:t>For use in certain types of aircraft</w:t>
            </w:r>
          </w:p>
          <w:p w14:paraId="59104D89"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w:t>
            </w:r>
            <w:r>
              <w:t>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8A" w14:textId="77777777" w:rsidR="00E546F5" w:rsidRDefault="00951CE2">
            <w:pPr>
              <w:pStyle w:val="NormalinTable"/>
            </w:pPr>
            <w:r>
              <w:t>0.0%</w:t>
            </w:r>
          </w:p>
        </w:tc>
      </w:tr>
      <w:tr w:rsidR="00E546F5" w14:paraId="59104D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8C" w14:textId="77777777" w:rsidR="00E546F5" w:rsidRDefault="00951CE2">
            <w:pPr>
              <w:pStyle w:val="NormalinTable"/>
            </w:pPr>
            <w:r>
              <w:t>7307231025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8D" w14:textId="77777777" w:rsidR="00E546F5" w:rsidRDefault="00951CE2">
            <w:pPr>
              <w:pStyle w:val="Tier1"/>
            </w:pPr>
            <w:r>
              <w:t>Tube or pipe fittings (for example, couplings, elbows, sleeves), of iron or steel</w:t>
            </w:r>
          </w:p>
          <w:p w14:paraId="59104D8E" w14:textId="77777777" w:rsidR="00E546F5" w:rsidRDefault="00951CE2">
            <w:pPr>
              <w:pStyle w:val="Tier2"/>
            </w:pPr>
            <w:r>
              <w:t>-</w:t>
            </w:r>
            <w:r>
              <w:tab/>
              <w:t>Other, of stainless steel</w:t>
            </w:r>
          </w:p>
          <w:p w14:paraId="59104D8F" w14:textId="77777777" w:rsidR="00E546F5" w:rsidRDefault="00951CE2">
            <w:pPr>
              <w:pStyle w:val="Tier3"/>
            </w:pPr>
            <w:r>
              <w:t>-</w:t>
            </w:r>
            <w:r>
              <w:tab/>
              <w:t>-</w:t>
            </w:r>
            <w:r>
              <w:tab/>
              <w:t>Butt welding fittings</w:t>
            </w:r>
          </w:p>
          <w:p w14:paraId="59104D90" w14:textId="77777777" w:rsidR="00E546F5" w:rsidRDefault="00951CE2">
            <w:pPr>
              <w:pStyle w:val="Tier4"/>
            </w:pPr>
            <w:r>
              <w:t>-</w:t>
            </w:r>
            <w:r>
              <w:tab/>
              <w:t>-</w:t>
            </w:r>
            <w:r>
              <w:tab/>
              <w:t>-</w:t>
            </w:r>
            <w:r>
              <w:tab/>
              <w:t>Elbows and bends</w:t>
            </w:r>
          </w:p>
          <w:p w14:paraId="59104D91" w14:textId="77777777" w:rsidR="00E546F5" w:rsidRDefault="00951CE2">
            <w:pPr>
              <w:pStyle w:val="Tier5"/>
            </w:pPr>
            <w:r>
              <w:t>-</w:t>
            </w:r>
            <w:r>
              <w:tab/>
              <w:t>-</w:t>
            </w:r>
            <w:r>
              <w:tab/>
              <w:t>-</w:t>
            </w:r>
            <w:r>
              <w:tab/>
              <w:t>-</w:t>
            </w:r>
            <w:r>
              <w:tab/>
              <w:t xml:space="preserve">Of austenitic stainless steel grades, corresponding to AISI </w:t>
            </w:r>
            <w:r>
              <w:t>types 304, 304L, 316, 316L, 316Ti, 321 and 321H and their equivalent in the other norms, with a greatest external diameter not exceeding 406.4 mm and a wall thickness of 16 mm or less, with a roughness average (Ra) of the internal surface not less than 0.8</w:t>
            </w:r>
            <w:r>
              <w:t> micrometres, not flanged, whether or not finished</w:t>
            </w:r>
          </w:p>
          <w:p w14:paraId="59104D92" w14:textId="77777777" w:rsidR="00E546F5" w:rsidRDefault="00951CE2">
            <w:pPr>
              <w:pStyle w:val="Tier6"/>
            </w:pPr>
            <w:r>
              <w:t>-</w:t>
            </w:r>
            <w:r>
              <w:tab/>
              <w:t>-</w:t>
            </w:r>
            <w:r>
              <w:tab/>
              <w:t>-</w:t>
            </w:r>
            <w:r>
              <w:tab/>
              <w:t>-</w:t>
            </w:r>
            <w:r>
              <w:tab/>
              <w:t>-</w:t>
            </w:r>
            <w:r>
              <w:tab/>
              <w:t>Other</w:t>
            </w:r>
          </w:p>
          <w:p w14:paraId="59104D9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D94" w14:textId="77777777" w:rsidR="00E546F5" w:rsidRDefault="00951CE2">
            <w:pPr>
              <w:pStyle w:val="Tier6Bullet"/>
            </w:pPr>
            <w:r>
              <w:tab/>
            </w:r>
            <w:r>
              <w:tab/>
            </w:r>
            <w:r>
              <w:tab/>
            </w:r>
            <w:r>
              <w:tab/>
            </w:r>
            <w:r>
              <w:tab/>
              <w:t>-</w:t>
            </w:r>
            <w:r>
              <w:tab/>
              <w:t>for fitting to or equipping su</w:t>
            </w:r>
            <w:r>
              <w:t>ch ships, boats or other vessels;</w:t>
            </w:r>
          </w:p>
          <w:p w14:paraId="59104D9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4D96" w14:textId="77777777" w:rsidR="00E546F5" w:rsidRDefault="00951CE2">
            <w:pPr>
              <w:pStyle w:val="Tier6Bullet"/>
            </w:pPr>
            <w:r>
              <w:tab/>
            </w:r>
            <w:r>
              <w:tab/>
            </w:r>
            <w:r>
              <w:tab/>
            </w:r>
            <w:r>
              <w:tab/>
            </w:r>
            <w:r>
              <w:tab/>
              <w:t>-</w:t>
            </w:r>
            <w:r>
              <w:tab/>
              <w:t>for equipping the above platforms;</w:t>
            </w:r>
          </w:p>
          <w:p w14:paraId="59104D9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98" w14:textId="77777777" w:rsidR="00E546F5" w:rsidRDefault="00951CE2">
            <w:pPr>
              <w:pStyle w:val="NormalinTable"/>
            </w:pPr>
            <w:r>
              <w:t>0.0%</w:t>
            </w:r>
          </w:p>
        </w:tc>
      </w:tr>
      <w:tr w:rsidR="00E546F5" w14:paraId="59104D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9A" w14:textId="77777777" w:rsidR="00E546F5" w:rsidRDefault="00951CE2">
            <w:pPr>
              <w:pStyle w:val="NormalinTable"/>
            </w:pPr>
            <w:r>
              <w:t>7307231080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9B" w14:textId="77777777" w:rsidR="00E546F5" w:rsidRDefault="00951CE2">
            <w:pPr>
              <w:pStyle w:val="Tier1"/>
            </w:pPr>
            <w:r>
              <w:t>Tube or pipe fittings (for example, couplings, elbows, sleeves), of iron or steel</w:t>
            </w:r>
          </w:p>
          <w:p w14:paraId="59104D9C" w14:textId="77777777" w:rsidR="00E546F5" w:rsidRDefault="00951CE2">
            <w:pPr>
              <w:pStyle w:val="Tier2"/>
            </w:pPr>
            <w:r>
              <w:t>-</w:t>
            </w:r>
            <w:r>
              <w:tab/>
              <w:t xml:space="preserve">Other, of stainless </w:t>
            </w:r>
            <w:r>
              <w:t>steel</w:t>
            </w:r>
          </w:p>
          <w:p w14:paraId="59104D9D" w14:textId="77777777" w:rsidR="00E546F5" w:rsidRDefault="00951CE2">
            <w:pPr>
              <w:pStyle w:val="Tier3"/>
            </w:pPr>
            <w:r>
              <w:t>-</w:t>
            </w:r>
            <w:r>
              <w:tab/>
              <w:t>-</w:t>
            </w:r>
            <w:r>
              <w:tab/>
              <w:t>Butt welding fittings</w:t>
            </w:r>
          </w:p>
          <w:p w14:paraId="59104D9E" w14:textId="77777777" w:rsidR="00E546F5" w:rsidRDefault="00951CE2">
            <w:pPr>
              <w:pStyle w:val="Tier4"/>
            </w:pPr>
            <w:r>
              <w:t>-</w:t>
            </w:r>
            <w:r>
              <w:tab/>
              <w:t>-</w:t>
            </w:r>
            <w:r>
              <w:tab/>
              <w:t>-</w:t>
            </w:r>
            <w:r>
              <w:tab/>
              <w:t>Elbows and bends</w:t>
            </w:r>
          </w:p>
          <w:p w14:paraId="59104D9F" w14:textId="77777777" w:rsidR="00E546F5" w:rsidRDefault="00951CE2">
            <w:pPr>
              <w:pStyle w:val="Tier5"/>
            </w:pPr>
            <w:r>
              <w:t>-</w:t>
            </w:r>
            <w:r>
              <w:tab/>
              <w:t>-</w:t>
            </w:r>
            <w:r>
              <w:tab/>
              <w:t>-</w:t>
            </w:r>
            <w:r>
              <w:tab/>
              <w:t>-</w:t>
            </w:r>
            <w:r>
              <w:tab/>
              <w:t>Other</w:t>
            </w:r>
          </w:p>
          <w:p w14:paraId="59104DA0" w14:textId="77777777" w:rsidR="00E546F5" w:rsidRDefault="00951CE2">
            <w:pPr>
              <w:pStyle w:val="Tier6"/>
            </w:pPr>
            <w:r>
              <w:t>-</w:t>
            </w:r>
            <w:r>
              <w:tab/>
              <w:t>-</w:t>
            </w:r>
            <w:r>
              <w:tab/>
              <w:t>-</w:t>
            </w:r>
            <w:r>
              <w:tab/>
              <w:t>-</w:t>
            </w:r>
            <w:r>
              <w:tab/>
              <w:t>-</w:t>
            </w:r>
            <w:r>
              <w:tab/>
              <w:t>For use in certain types of aircraft</w:t>
            </w:r>
          </w:p>
          <w:p w14:paraId="59104DA1"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A2" w14:textId="77777777" w:rsidR="00E546F5" w:rsidRDefault="00951CE2">
            <w:pPr>
              <w:pStyle w:val="NormalinTable"/>
            </w:pPr>
            <w:r>
              <w:t>0.0%</w:t>
            </w:r>
          </w:p>
        </w:tc>
      </w:tr>
      <w:tr w:rsidR="00E546F5" w14:paraId="59104D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A4" w14:textId="77777777" w:rsidR="00E546F5" w:rsidRDefault="00951CE2">
            <w:pPr>
              <w:pStyle w:val="NormalinTable"/>
            </w:pPr>
            <w:r>
              <w:t>7307231085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A5" w14:textId="77777777" w:rsidR="00E546F5" w:rsidRDefault="00951CE2">
            <w:pPr>
              <w:pStyle w:val="Tier1"/>
            </w:pPr>
            <w:r>
              <w:t>Tube or pipe fittings (for example, couplings, elbows, sleeves), of iron or steel</w:t>
            </w:r>
          </w:p>
          <w:p w14:paraId="59104DA6" w14:textId="77777777" w:rsidR="00E546F5" w:rsidRDefault="00951CE2">
            <w:pPr>
              <w:pStyle w:val="Tier2"/>
            </w:pPr>
            <w:r>
              <w:t>-</w:t>
            </w:r>
            <w:r>
              <w:tab/>
              <w:t>Other, of stainless steel</w:t>
            </w:r>
          </w:p>
          <w:p w14:paraId="59104DA7" w14:textId="77777777" w:rsidR="00E546F5" w:rsidRDefault="00951CE2">
            <w:pPr>
              <w:pStyle w:val="Tier3"/>
            </w:pPr>
            <w:r>
              <w:t>-</w:t>
            </w:r>
            <w:r>
              <w:tab/>
              <w:t>-</w:t>
            </w:r>
            <w:r>
              <w:tab/>
              <w:t>Butt welding fittings</w:t>
            </w:r>
          </w:p>
          <w:p w14:paraId="59104DA8" w14:textId="77777777" w:rsidR="00E546F5" w:rsidRDefault="00951CE2">
            <w:pPr>
              <w:pStyle w:val="Tier4"/>
            </w:pPr>
            <w:r>
              <w:t>-</w:t>
            </w:r>
            <w:r>
              <w:tab/>
              <w:t>-</w:t>
            </w:r>
            <w:r>
              <w:tab/>
              <w:t>-</w:t>
            </w:r>
            <w:r>
              <w:tab/>
              <w:t>Elbows and bends</w:t>
            </w:r>
          </w:p>
          <w:p w14:paraId="59104DA9" w14:textId="77777777" w:rsidR="00E546F5" w:rsidRDefault="00951CE2">
            <w:pPr>
              <w:pStyle w:val="Tier5"/>
            </w:pPr>
            <w:r>
              <w:t>-</w:t>
            </w:r>
            <w:r>
              <w:tab/>
              <w:t>-</w:t>
            </w:r>
            <w:r>
              <w:tab/>
              <w:t>-</w:t>
            </w:r>
            <w:r>
              <w:tab/>
              <w:t>-</w:t>
            </w:r>
            <w:r>
              <w:tab/>
            </w:r>
            <w:r>
              <w:t>Other</w:t>
            </w:r>
          </w:p>
          <w:p w14:paraId="59104DAA" w14:textId="77777777" w:rsidR="00E546F5" w:rsidRDefault="00951CE2">
            <w:pPr>
              <w:pStyle w:val="Tier6"/>
            </w:pPr>
            <w:r>
              <w:t>-</w:t>
            </w:r>
            <w:r>
              <w:tab/>
              <w:t>-</w:t>
            </w:r>
            <w:r>
              <w:tab/>
              <w:t>-</w:t>
            </w:r>
            <w:r>
              <w:tab/>
              <w:t>-</w:t>
            </w:r>
            <w:r>
              <w:tab/>
              <w:t>-</w:t>
            </w:r>
            <w:r>
              <w:tab/>
              <w:t>Other</w:t>
            </w:r>
          </w:p>
          <w:p w14:paraId="59104DA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DAC" w14:textId="77777777" w:rsidR="00E546F5" w:rsidRDefault="00951CE2">
            <w:pPr>
              <w:pStyle w:val="Tier6Bullet"/>
            </w:pPr>
            <w:r>
              <w:tab/>
            </w:r>
            <w:r>
              <w:tab/>
            </w:r>
            <w:r>
              <w:tab/>
            </w:r>
            <w:r>
              <w:tab/>
            </w:r>
            <w:r>
              <w:tab/>
              <w:t>-</w:t>
            </w:r>
            <w:r>
              <w:tab/>
              <w:t>for fitting to or equipping such ships, boats or other vessels;</w:t>
            </w:r>
          </w:p>
          <w:p w14:paraId="59104DAD"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4DAE" w14:textId="77777777" w:rsidR="00E546F5" w:rsidRDefault="00951CE2">
            <w:pPr>
              <w:pStyle w:val="Tier6Bullet"/>
            </w:pPr>
            <w:r>
              <w:tab/>
            </w:r>
            <w:r>
              <w:tab/>
            </w:r>
            <w:r>
              <w:tab/>
            </w:r>
            <w:r>
              <w:tab/>
            </w:r>
            <w:r>
              <w:tab/>
              <w:t>-</w:t>
            </w:r>
            <w:r>
              <w:tab/>
              <w:t>for equipping the above pla</w:t>
            </w:r>
            <w:r>
              <w:t>tforms;</w:t>
            </w:r>
          </w:p>
          <w:p w14:paraId="59104DA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B0" w14:textId="77777777" w:rsidR="00E546F5" w:rsidRDefault="00951CE2">
            <w:pPr>
              <w:pStyle w:val="NormalinTable"/>
            </w:pPr>
            <w:r>
              <w:t>0.0%</w:t>
            </w:r>
          </w:p>
        </w:tc>
      </w:tr>
      <w:tr w:rsidR="00E546F5" w14:paraId="59104D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B2" w14:textId="77777777" w:rsidR="00E546F5" w:rsidRDefault="00951CE2">
            <w:pPr>
              <w:pStyle w:val="NormalinTable"/>
            </w:pPr>
            <w:r>
              <w:t>7307239015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B3" w14:textId="77777777" w:rsidR="00E546F5" w:rsidRDefault="00951CE2">
            <w:pPr>
              <w:pStyle w:val="Tier1"/>
            </w:pPr>
            <w:r>
              <w:t>Tube or pipe fittings (for example, couplings, elbows, sleeves), of iron or steel</w:t>
            </w:r>
          </w:p>
          <w:p w14:paraId="59104DB4" w14:textId="77777777" w:rsidR="00E546F5" w:rsidRDefault="00951CE2">
            <w:pPr>
              <w:pStyle w:val="Tier2"/>
            </w:pPr>
            <w:r>
              <w:t>-</w:t>
            </w:r>
            <w:r>
              <w:tab/>
              <w:t>Other, of stainless steel</w:t>
            </w:r>
          </w:p>
          <w:p w14:paraId="59104DB5" w14:textId="77777777" w:rsidR="00E546F5" w:rsidRDefault="00951CE2">
            <w:pPr>
              <w:pStyle w:val="Tier3"/>
            </w:pPr>
            <w:r>
              <w:t>-</w:t>
            </w:r>
            <w:r>
              <w:tab/>
              <w:t>-</w:t>
            </w:r>
            <w:r>
              <w:tab/>
              <w:t>Butt welding fittings</w:t>
            </w:r>
          </w:p>
          <w:p w14:paraId="59104DB6" w14:textId="77777777" w:rsidR="00E546F5" w:rsidRDefault="00951CE2">
            <w:pPr>
              <w:pStyle w:val="Tier4"/>
            </w:pPr>
            <w:r>
              <w:t>-</w:t>
            </w:r>
            <w:r>
              <w:tab/>
              <w:t>-</w:t>
            </w:r>
            <w:r>
              <w:tab/>
              <w:t>-</w:t>
            </w:r>
            <w:r>
              <w:tab/>
              <w:t>Other</w:t>
            </w:r>
          </w:p>
          <w:p w14:paraId="59104DB7" w14:textId="77777777" w:rsidR="00E546F5" w:rsidRDefault="00951CE2">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w:t>
            </w:r>
            <w:r>
              <w:t>hness average (Ra) of the internal surface not less than 0.8 micrometres, not flanged, whether or not finished</w:t>
            </w:r>
          </w:p>
          <w:p w14:paraId="59104DB8" w14:textId="77777777" w:rsidR="00E546F5" w:rsidRDefault="00951CE2">
            <w:pPr>
              <w:pStyle w:val="Tier6"/>
            </w:pPr>
            <w:r>
              <w:t>-</w:t>
            </w:r>
            <w:r>
              <w:tab/>
              <w:t>-</w:t>
            </w:r>
            <w:r>
              <w:tab/>
              <w:t>-</w:t>
            </w:r>
            <w:r>
              <w:tab/>
              <w:t>-</w:t>
            </w:r>
            <w:r>
              <w:tab/>
              <w:t>-</w:t>
            </w:r>
            <w:r>
              <w:tab/>
              <w:t>For use in certain types of aircraft</w:t>
            </w:r>
          </w:p>
          <w:p w14:paraId="59104DB9" w14:textId="77777777" w:rsidR="00E546F5" w:rsidRDefault="00951CE2">
            <w:pPr>
              <w:pStyle w:val="Tier6Bullet"/>
            </w:pPr>
            <w:r>
              <w:tab/>
            </w:r>
            <w:r>
              <w:tab/>
            </w:r>
            <w:r>
              <w:tab/>
            </w:r>
            <w:r>
              <w:tab/>
            </w:r>
            <w:r>
              <w:tab/>
              <w:t>-</w:t>
            </w:r>
            <w:r>
              <w:tab/>
              <w:t>For use in certain types of aircraft; for the construction, maintenance and repair of aircr</w:t>
            </w:r>
            <w:r>
              <w:t>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BA" w14:textId="77777777" w:rsidR="00E546F5" w:rsidRDefault="00951CE2">
            <w:pPr>
              <w:pStyle w:val="NormalinTable"/>
            </w:pPr>
            <w:r>
              <w:t>0.0%</w:t>
            </w:r>
          </w:p>
        </w:tc>
      </w:tr>
      <w:tr w:rsidR="00E546F5" w14:paraId="59104D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BC" w14:textId="77777777" w:rsidR="00E546F5" w:rsidRDefault="00951CE2">
            <w:pPr>
              <w:pStyle w:val="NormalinTable"/>
            </w:pPr>
            <w:r>
              <w:t>7307239025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BD" w14:textId="77777777" w:rsidR="00E546F5" w:rsidRDefault="00951CE2">
            <w:pPr>
              <w:pStyle w:val="Tier1"/>
            </w:pPr>
            <w:r>
              <w:t>Tube or pipe fittings (for example, couplings, elbows, sleeves), of iron or steel</w:t>
            </w:r>
          </w:p>
          <w:p w14:paraId="59104DBE" w14:textId="77777777" w:rsidR="00E546F5" w:rsidRDefault="00951CE2">
            <w:pPr>
              <w:pStyle w:val="Tier2"/>
            </w:pPr>
            <w:r>
              <w:t>-</w:t>
            </w:r>
            <w:r>
              <w:tab/>
              <w:t>Other, of stainless steel</w:t>
            </w:r>
          </w:p>
          <w:p w14:paraId="59104DBF" w14:textId="77777777" w:rsidR="00E546F5" w:rsidRDefault="00951CE2">
            <w:pPr>
              <w:pStyle w:val="Tier3"/>
            </w:pPr>
            <w:r>
              <w:t>-</w:t>
            </w:r>
            <w:r>
              <w:tab/>
              <w:t>-</w:t>
            </w:r>
            <w:r>
              <w:tab/>
              <w:t>Butt welding fittings</w:t>
            </w:r>
          </w:p>
          <w:p w14:paraId="59104DC0" w14:textId="77777777" w:rsidR="00E546F5" w:rsidRDefault="00951CE2">
            <w:pPr>
              <w:pStyle w:val="Tier4"/>
            </w:pPr>
            <w:r>
              <w:t>-</w:t>
            </w:r>
            <w:r>
              <w:tab/>
              <w:t>-</w:t>
            </w:r>
            <w:r>
              <w:tab/>
              <w:t>-</w:t>
            </w:r>
            <w:r>
              <w:tab/>
            </w:r>
            <w:r>
              <w:t>Other</w:t>
            </w:r>
          </w:p>
          <w:p w14:paraId="59104DC1" w14:textId="77777777" w:rsidR="00E546F5" w:rsidRDefault="00951CE2">
            <w:pPr>
              <w:pStyle w:val="Tier5"/>
            </w:pPr>
            <w:r>
              <w:t>-</w:t>
            </w:r>
            <w:r>
              <w:tab/>
              <w:t>-</w:t>
            </w:r>
            <w:r>
              <w:tab/>
              <w:t>-</w:t>
            </w:r>
            <w:r>
              <w:tab/>
              <w:t>-</w:t>
            </w:r>
            <w:r>
              <w:tab/>
              <w:t>Of austenitic stainless steel grades, corresponding to AISI types 304, 304L, 316, 316L, 316Ti, 321 and 321H and their equivalent in the other norms, with a greatest external diameter not exceeding 406.4 mm and a wall thickness of 16 mm or les</w:t>
            </w:r>
            <w:r>
              <w:t>s, with a roughness average (Ra) of the internal surface not less than 0.8 micrometres, not flanged, whether or not finished</w:t>
            </w:r>
          </w:p>
          <w:p w14:paraId="59104DC2" w14:textId="77777777" w:rsidR="00E546F5" w:rsidRDefault="00951CE2">
            <w:pPr>
              <w:pStyle w:val="Tier6"/>
            </w:pPr>
            <w:r>
              <w:t>-</w:t>
            </w:r>
            <w:r>
              <w:tab/>
              <w:t>-</w:t>
            </w:r>
            <w:r>
              <w:tab/>
              <w:t>-</w:t>
            </w:r>
            <w:r>
              <w:tab/>
              <w:t>-</w:t>
            </w:r>
            <w:r>
              <w:tab/>
              <w:t>-</w:t>
            </w:r>
            <w:r>
              <w:tab/>
              <w:t>Other</w:t>
            </w:r>
          </w:p>
          <w:p w14:paraId="59104DC3"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4DC4" w14:textId="77777777" w:rsidR="00E546F5" w:rsidRDefault="00951CE2">
            <w:pPr>
              <w:pStyle w:val="Tier6Bullet"/>
            </w:pPr>
            <w:r>
              <w:tab/>
            </w:r>
            <w:r>
              <w:tab/>
            </w:r>
            <w:r>
              <w:tab/>
            </w:r>
            <w:r>
              <w:tab/>
            </w:r>
            <w:r>
              <w:tab/>
              <w:t>-</w:t>
            </w:r>
            <w:r>
              <w:tab/>
              <w:t>for fitting to or equipping such ships, boats or other vessels;</w:t>
            </w:r>
          </w:p>
          <w:p w14:paraId="59104DC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4DC6" w14:textId="77777777" w:rsidR="00E546F5" w:rsidRDefault="00951CE2">
            <w:pPr>
              <w:pStyle w:val="Tier6Bullet"/>
            </w:pPr>
            <w:r>
              <w:tab/>
            </w:r>
            <w:r>
              <w:tab/>
            </w:r>
            <w:r>
              <w:tab/>
            </w:r>
            <w:r>
              <w:tab/>
            </w:r>
            <w:r>
              <w:tab/>
              <w:t>-</w:t>
            </w:r>
            <w:r>
              <w:tab/>
              <w:t>for equipping the above platforms;</w:t>
            </w:r>
          </w:p>
          <w:p w14:paraId="59104DC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C8" w14:textId="77777777" w:rsidR="00E546F5" w:rsidRDefault="00951CE2">
            <w:pPr>
              <w:pStyle w:val="NormalinTable"/>
            </w:pPr>
            <w:r>
              <w:t>0.0%</w:t>
            </w:r>
          </w:p>
        </w:tc>
      </w:tr>
      <w:tr w:rsidR="00E546F5" w14:paraId="59104D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CA" w14:textId="77777777" w:rsidR="00E546F5" w:rsidRDefault="00951CE2">
            <w:pPr>
              <w:pStyle w:val="NormalinTable"/>
            </w:pPr>
            <w:r>
              <w:t>7307239080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CB" w14:textId="77777777" w:rsidR="00E546F5" w:rsidRDefault="00951CE2">
            <w:pPr>
              <w:pStyle w:val="Tier1"/>
            </w:pPr>
            <w:r>
              <w:t>Tube or pipe fittings (for</w:t>
            </w:r>
            <w:r>
              <w:t xml:space="preserve"> example, couplings, elbows, sleeves), of iron or steel</w:t>
            </w:r>
          </w:p>
          <w:p w14:paraId="59104DCC" w14:textId="77777777" w:rsidR="00E546F5" w:rsidRDefault="00951CE2">
            <w:pPr>
              <w:pStyle w:val="Tier2"/>
            </w:pPr>
            <w:r>
              <w:t>-</w:t>
            </w:r>
            <w:r>
              <w:tab/>
              <w:t>Other, of stainless steel</w:t>
            </w:r>
          </w:p>
          <w:p w14:paraId="59104DCD" w14:textId="77777777" w:rsidR="00E546F5" w:rsidRDefault="00951CE2">
            <w:pPr>
              <w:pStyle w:val="Tier3"/>
            </w:pPr>
            <w:r>
              <w:t>-</w:t>
            </w:r>
            <w:r>
              <w:tab/>
              <w:t>-</w:t>
            </w:r>
            <w:r>
              <w:tab/>
              <w:t>Butt welding fittings</w:t>
            </w:r>
          </w:p>
          <w:p w14:paraId="59104DCE" w14:textId="77777777" w:rsidR="00E546F5" w:rsidRDefault="00951CE2">
            <w:pPr>
              <w:pStyle w:val="Tier4"/>
            </w:pPr>
            <w:r>
              <w:t>-</w:t>
            </w:r>
            <w:r>
              <w:tab/>
              <w:t>-</w:t>
            </w:r>
            <w:r>
              <w:tab/>
              <w:t>-</w:t>
            </w:r>
            <w:r>
              <w:tab/>
              <w:t>Other</w:t>
            </w:r>
          </w:p>
          <w:p w14:paraId="59104DCF" w14:textId="77777777" w:rsidR="00E546F5" w:rsidRDefault="00951CE2">
            <w:pPr>
              <w:pStyle w:val="Tier5"/>
            </w:pPr>
            <w:r>
              <w:t>-</w:t>
            </w:r>
            <w:r>
              <w:tab/>
              <w:t>-</w:t>
            </w:r>
            <w:r>
              <w:tab/>
              <w:t>-</w:t>
            </w:r>
            <w:r>
              <w:tab/>
              <w:t>-</w:t>
            </w:r>
            <w:r>
              <w:tab/>
              <w:t>Other</w:t>
            </w:r>
          </w:p>
          <w:p w14:paraId="59104DD0" w14:textId="77777777" w:rsidR="00E546F5" w:rsidRDefault="00951CE2">
            <w:pPr>
              <w:pStyle w:val="Tier6"/>
            </w:pPr>
            <w:r>
              <w:t>-</w:t>
            </w:r>
            <w:r>
              <w:tab/>
              <w:t>-</w:t>
            </w:r>
            <w:r>
              <w:tab/>
              <w:t>-</w:t>
            </w:r>
            <w:r>
              <w:tab/>
              <w:t>-</w:t>
            </w:r>
            <w:r>
              <w:tab/>
              <w:t>-</w:t>
            </w:r>
            <w:r>
              <w:tab/>
              <w:t>For use in certain types of aircraft</w:t>
            </w:r>
          </w:p>
          <w:p w14:paraId="59104DD1" w14:textId="77777777" w:rsidR="00E546F5" w:rsidRDefault="00951CE2">
            <w:pPr>
              <w:pStyle w:val="Tier6Bullet"/>
            </w:pPr>
            <w:r>
              <w:tab/>
            </w: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D2" w14:textId="77777777" w:rsidR="00E546F5" w:rsidRDefault="00951CE2">
            <w:pPr>
              <w:pStyle w:val="NormalinTable"/>
            </w:pPr>
            <w:r>
              <w:t>0.0%</w:t>
            </w:r>
          </w:p>
        </w:tc>
      </w:tr>
      <w:tr w:rsidR="00E546F5" w14:paraId="59104D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D4" w14:textId="77777777" w:rsidR="00E546F5" w:rsidRDefault="00951CE2">
            <w:pPr>
              <w:pStyle w:val="NormalinTable"/>
            </w:pPr>
            <w:r>
              <w:t>7307239085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D5" w14:textId="77777777" w:rsidR="00E546F5" w:rsidRDefault="00951CE2">
            <w:pPr>
              <w:pStyle w:val="Tier1"/>
            </w:pPr>
            <w:r>
              <w:t>Tube or pipe fittings (for example, couplings, elbows, sleeves), of iron or steel</w:t>
            </w:r>
          </w:p>
          <w:p w14:paraId="59104DD6" w14:textId="77777777" w:rsidR="00E546F5" w:rsidRDefault="00951CE2">
            <w:pPr>
              <w:pStyle w:val="Tier2"/>
            </w:pPr>
            <w:r>
              <w:t>-</w:t>
            </w:r>
            <w:r>
              <w:tab/>
              <w:t xml:space="preserve">Other, of </w:t>
            </w:r>
            <w:r>
              <w:t>stainless steel</w:t>
            </w:r>
          </w:p>
          <w:p w14:paraId="59104DD7" w14:textId="77777777" w:rsidR="00E546F5" w:rsidRDefault="00951CE2">
            <w:pPr>
              <w:pStyle w:val="Tier3"/>
            </w:pPr>
            <w:r>
              <w:t>-</w:t>
            </w:r>
            <w:r>
              <w:tab/>
              <w:t>-</w:t>
            </w:r>
            <w:r>
              <w:tab/>
              <w:t>Butt welding fittings</w:t>
            </w:r>
          </w:p>
          <w:p w14:paraId="59104DD8" w14:textId="77777777" w:rsidR="00E546F5" w:rsidRDefault="00951CE2">
            <w:pPr>
              <w:pStyle w:val="Tier4"/>
            </w:pPr>
            <w:r>
              <w:t>-</w:t>
            </w:r>
            <w:r>
              <w:tab/>
              <w:t>-</w:t>
            </w:r>
            <w:r>
              <w:tab/>
              <w:t>-</w:t>
            </w:r>
            <w:r>
              <w:tab/>
              <w:t>Other</w:t>
            </w:r>
          </w:p>
          <w:p w14:paraId="59104DD9" w14:textId="77777777" w:rsidR="00E546F5" w:rsidRDefault="00951CE2">
            <w:pPr>
              <w:pStyle w:val="Tier5"/>
            </w:pPr>
            <w:r>
              <w:t>-</w:t>
            </w:r>
            <w:r>
              <w:tab/>
              <w:t>-</w:t>
            </w:r>
            <w:r>
              <w:tab/>
              <w:t>-</w:t>
            </w:r>
            <w:r>
              <w:tab/>
              <w:t>-</w:t>
            </w:r>
            <w:r>
              <w:tab/>
              <w:t>Other</w:t>
            </w:r>
          </w:p>
          <w:p w14:paraId="59104DDA" w14:textId="77777777" w:rsidR="00E546F5" w:rsidRDefault="00951CE2">
            <w:pPr>
              <w:pStyle w:val="Tier6"/>
            </w:pPr>
            <w:r>
              <w:t>-</w:t>
            </w:r>
            <w:r>
              <w:tab/>
              <w:t>-</w:t>
            </w:r>
            <w:r>
              <w:tab/>
              <w:t>-</w:t>
            </w:r>
            <w:r>
              <w:tab/>
              <w:t>-</w:t>
            </w:r>
            <w:r>
              <w:tab/>
              <w:t>-</w:t>
            </w:r>
            <w:r>
              <w:tab/>
              <w:t>Other</w:t>
            </w:r>
          </w:p>
          <w:p w14:paraId="59104DD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DDC" w14:textId="77777777" w:rsidR="00E546F5" w:rsidRDefault="00951CE2">
            <w:pPr>
              <w:pStyle w:val="Tier6Bullet"/>
            </w:pPr>
            <w:r>
              <w:tab/>
            </w:r>
            <w:r>
              <w:tab/>
            </w:r>
            <w:r>
              <w:tab/>
            </w:r>
            <w:r>
              <w:tab/>
            </w:r>
            <w:r>
              <w:tab/>
              <w:t>-</w:t>
            </w:r>
            <w:r>
              <w:tab/>
              <w:t>for fitting t</w:t>
            </w:r>
            <w:r>
              <w:t>o or equipping such ships, boats or other vessels;</w:t>
            </w:r>
          </w:p>
          <w:p w14:paraId="59104DD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14:paraId="59104DDE" w14:textId="77777777" w:rsidR="00E546F5" w:rsidRDefault="00951CE2">
            <w:pPr>
              <w:pStyle w:val="Tier6Bullet"/>
            </w:pPr>
            <w:r>
              <w:tab/>
            </w:r>
            <w:r>
              <w:tab/>
            </w:r>
            <w:r>
              <w:tab/>
            </w:r>
            <w:r>
              <w:tab/>
            </w:r>
            <w:r>
              <w:tab/>
              <w:t>-</w:t>
            </w:r>
            <w:r>
              <w:tab/>
              <w:t>for equipping the above platforms;</w:t>
            </w:r>
          </w:p>
          <w:p w14:paraId="59104DD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E0" w14:textId="77777777" w:rsidR="00E546F5" w:rsidRDefault="00951CE2">
            <w:pPr>
              <w:pStyle w:val="NormalinTable"/>
            </w:pPr>
            <w:r>
              <w:t>0.0%</w:t>
            </w:r>
          </w:p>
        </w:tc>
      </w:tr>
      <w:tr w:rsidR="00E546F5" w14:paraId="59104D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E2" w14:textId="77777777" w:rsidR="00E546F5" w:rsidRDefault="00951CE2">
            <w:pPr>
              <w:pStyle w:val="NormalinTable"/>
            </w:pPr>
            <w:r>
              <w:t>7307291010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E3" w14:textId="77777777" w:rsidR="00E546F5" w:rsidRDefault="00951CE2">
            <w:pPr>
              <w:pStyle w:val="Tier1"/>
            </w:pPr>
            <w:r>
              <w:t>Tube or pipe fittings (for example, couplings, elbows, sleeves), of iron or steel</w:t>
            </w:r>
          </w:p>
          <w:p w14:paraId="59104DE4" w14:textId="77777777" w:rsidR="00E546F5" w:rsidRDefault="00951CE2">
            <w:pPr>
              <w:pStyle w:val="Tier2"/>
            </w:pPr>
            <w:r>
              <w:t>-</w:t>
            </w:r>
            <w:r>
              <w:tab/>
            </w:r>
            <w:r>
              <w:t>Other, of stainless steel</w:t>
            </w:r>
          </w:p>
          <w:p w14:paraId="59104DE5" w14:textId="77777777" w:rsidR="00E546F5" w:rsidRDefault="00951CE2">
            <w:pPr>
              <w:pStyle w:val="Tier3"/>
            </w:pPr>
            <w:r>
              <w:t>-</w:t>
            </w:r>
            <w:r>
              <w:tab/>
              <w:t>-</w:t>
            </w:r>
            <w:r>
              <w:tab/>
              <w:t>Other</w:t>
            </w:r>
          </w:p>
          <w:p w14:paraId="59104DE6" w14:textId="77777777" w:rsidR="00E546F5" w:rsidRDefault="00951CE2">
            <w:pPr>
              <w:pStyle w:val="Tier4"/>
            </w:pPr>
            <w:r>
              <w:t>-</w:t>
            </w:r>
            <w:r>
              <w:tab/>
              <w:t>-</w:t>
            </w:r>
            <w:r>
              <w:tab/>
              <w:t>-</w:t>
            </w:r>
            <w:r>
              <w:tab/>
              <w:t>Threaded</w:t>
            </w:r>
          </w:p>
          <w:p w14:paraId="59104DE7" w14:textId="77777777" w:rsidR="00E546F5" w:rsidRDefault="00951CE2">
            <w:pPr>
              <w:pStyle w:val="Tier5"/>
            </w:pPr>
            <w:r>
              <w:t>-</w:t>
            </w:r>
            <w:r>
              <w:tab/>
              <w:t>-</w:t>
            </w:r>
            <w:r>
              <w:tab/>
              <w:t>-</w:t>
            </w:r>
            <w:r>
              <w:tab/>
              <w:t>-</w:t>
            </w:r>
            <w:r>
              <w:tab/>
              <w:t>For use in certain types of aircraft</w:t>
            </w:r>
          </w:p>
          <w:p w14:paraId="59104DE8"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w:t>
            </w:r>
            <w:r>
              <w:t>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E9" w14:textId="77777777" w:rsidR="00E546F5" w:rsidRDefault="00951CE2">
            <w:pPr>
              <w:pStyle w:val="NormalinTable"/>
            </w:pPr>
            <w:r>
              <w:t>0.0%</w:t>
            </w:r>
          </w:p>
        </w:tc>
      </w:tr>
      <w:tr w:rsidR="00E546F5" w14:paraId="59104D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EB" w14:textId="77777777" w:rsidR="00E546F5" w:rsidRDefault="00951CE2">
            <w:pPr>
              <w:pStyle w:val="NormalinTable"/>
            </w:pPr>
            <w:r>
              <w:t>7307291090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EC" w14:textId="77777777" w:rsidR="00E546F5" w:rsidRDefault="00951CE2">
            <w:pPr>
              <w:pStyle w:val="Tier1"/>
            </w:pPr>
            <w:r>
              <w:t>Tube or pipe fittings (for example, couplings, elbows, sleeves), of iron or steel</w:t>
            </w:r>
          </w:p>
          <w:p w14:paraId="59104DED" w14:textId="77777777" w:rsidR="00E546F5" w:rsidRDefault="00951CE2">
            <w:pPr>
              <w:pStyle w:val="Tier2"/>
            </w:pPr>
            <w:r>
              <w:t>-</w:t>
            </w:r>
            <w:r>
              <w:tab/>
              <w:t>Other, of stainless steel</w:t>
            </w:r>
          </w:p>
          <w:p w14:paraId="59104DEE" w14:textId="77777777" w:rsidR="00E546F5" w:rsidRDefault="00951CE2">
            <w:pPr>
              <w:pStyle w:val="Tier3"/>
            </w:pPr>
            <w:r>
              <w:t>-</w:t>
            </w:r>
            <w:r>
              <w:tab/>
              <w:t>-</w:t>
            </w:r>
            <w:r>
              <w:tab/>
              <w:t>Other</w:t>
            </w:r>
          </w:p>
          <w:p w14:paraId="59104DEF" w14:textId="77777777" w:rsidR="00E546F5" w:rsidRDefault="00951CE2">
            <w:pPr>
              <w:pStyle w:val="Tier4"/>
            </w:pPr>
            <w:r>
              <w:t>-</w:t>
            </w:r>
            <w:r>
              <w:tab/>
              <w:t>-</w:t>
            </w:r>
            <w:r>
              <w:tab/>
              <w:t>-</w:t>
            </w:r>
            <w:r>
              <w:tab/>
              <w:t>Threaded</w:t>
            </w:r>
          </w:p>
          <w:p w14:paraId="59104DF0" w14:textId="77777777" w:rsidR="00E546F5" w:rsidRDefault="00951CE2">
            <w:pPr>
              <w:pStyle w:val="Tier5"/>
            </w:pPr>
            <w:r>
              <w:t>-</w:t>
            </w:r>
            <w:r>
              <w:tab/>
              <w:t>-</w:t>
            </w:r>
            <w:r>
              <w:tab/>
              <w:t>-</w:t>
            </w:r>
            <w:r>
              <w:tab/>
              <w:t>-</w:t>
            </w:r>
            <w:r>
              <w:tab/>
              <w:t>Other</w:t>
            </w:r>
          </w:p>
          <w:p w14:paraId="59104DF1"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4DF2" w14:textId="77777777" w:rsidR="00E546F5" w:rsidRDefault="00951CE2">
            <w:pPr>
              <w:pStyle w:val="Tier5Bullet"/>
            </w:pPr>
            <w:r>
              <w:tab/>
            </w:r>
            <w:r>
              <w:tab/>
            </w:r>
            <w:r>
              <w:tab/>
            </w:r>
            <w:r>
              <w:tab/>
              <w:t>-</w:t>
            </w:r>
            <w:r>
              <w:tab/>
              <w:t>for fitting to or equipping such ships, boats or other vessels;</w:t>
            </w:r>
          </w:p>
          <w:p w14:paraId="59104DF3"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4DF4" w14:textId="77777777" w:rsidR="00E546F5" w:rsidRDefault="00951CE2">
            <w:pPr>
              <w:pStyle w:val="Tier5Bullet"/>
            </w:pPr>
            <w:r>
              <w:tab/>
            </w:r>
            <w:r>
              <w:tab/>
            </w:r>
            <w:r>
              <w:tab/>
            </w:r>
            <w:r>
              <w:tab/>
              <w:t>-</w:t>
            </w:r>
            <w:r>
              <w:tab/>
              <w:t>for equipping the above platforms;</w:t>
            </w:r>
          </w:p>
          <w:p w14:paraId="59104DF5"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F6" w14:textId="77777777" w:rsidR="00E546F5" w:rsidRDefault="00951CE2">
            <w:pPr>
              <w:pStyle w:val="NormalinTable"/>
            </w:pPr>
            <w:r>
              <w:t>0.0%</w:t>
            </w:r>
          </w:p>
        </w:tc>
      </w:tr>
      <w:tr w:rsidR="00E546F5" w14:paraId="59104E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DF8" w14:textId="77777777" w:rsidR="00E546F5" w:rsidRDefault="00951CE2">
            <w:pPr>
              <w:pStyle w:val="NormalinTable"/>
            </w:pPr>
            <w:r>
              <w:t>7307298010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DF9" w14:textId="77777777" w:rsidR="00E546F5" w:rsidRDefault="00951CE2">
            <w:pPr>
              <w:pStyle w:val="Tier1"/>
            </w:pPr>
            <w:r>
              <w:t>Tube or pipe fittings (for example, couplings, elbows, sleeves), of iron or steel</w:t>
            </w:r>
          </w:p>
          <w:p w14:paraId="59104DFA" w14:textId="77777777" w:rsidR="00E546F5" w:rsidRDefault="00951CE2">
            <w:pPr>
              <w:pStyle w:val="Tier2"/>
            </w:pPr>
            <w:r>
              <w:t>-</w:t>
            </w:r>
            <w:r>
              <w:tab/>
              <w:t>Other, of stainless steel</w:t>
            </w:r>
          </w:p>
          <w:p w14:paraId="59104DFB" w14:textId="77777777" w:rsidR="00E546F5" w:rsidRDefault="00951CE2">
            <w:pPr>
              <w:pStyle w:val="Tier3"/>
            </w:pPr>
            <w:r>
              <w:t>-</w:t>
            </w:r>
            <w:r>
              <w:tab/>
              <w:t>-</w:t>
            </w:r>
            <w:r>
              <w:tab/>
              <w:t>Other</w:t>
            </w:r>
          </w:p>
          <w:p w14:paraId="59104DFC" w14:textId="77777777" w:rsidR="00E546F5" w:rsidRDefault="00951CE2">
            <w:pPr>
              <w:pStyle w:val="Tier4"/>
            </w:pPr>
            <w:r>
              <w:t>-</w:t>
            </w:r>
            <w:r>
              <w:tab/>
              <w:t>-</w:t>
            </w:r>
            <w:r>
              <w:tab/>
              <w:t>-</w:t>
            </w:r>
            <w:r>
              <w:tab/>
              <w:t>Other</w:t>
            </w:r>
          </w:p>
          <w:p w14:paraId="59104DFD" w14:textId="77777777" w:rsidR="00E546F5" w:rsidRDefault="00951CE2">
            <w:pPr>
              <w:pStyle w:val="Tier5"/>
            </w:pPr>
            <w:r>
              <w:t>-</w:t>
            </w:r>
            <w:r>
              <w:tab/>
              <w:t>-</w:t>
            </w:r>
            <w:r>
              <w:tab/>
              <w:t>-</w:t>
            </w:r>
            <w:r>
              <w:tab/>
              <w:t>-</w:t>
            </w:r>
            <w:r>
              <w:tab/>
              <w:t>For use in certain types of aircraft</w:t>
            </w:r>
          </w:p>
          <w:p w14:paraId="59104DFE" w14:textId="77777777" w:rsidR="00E546F5" w:rsidRDefault="00951CE2">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DFF" w14:textId="77777777" w:rsidR="00E546F5" w:rsidRDefault="00951CE2">
            <w:pPr>
              <w:pStyle w:val="NormalinTable"/>
            </w:pPr>
            <w:r>
              <w:t>0.0%</w:t>
            </w:r>
          </w:p>
        </w:tc>
      </w:tr>
      <w:tr w:rsidR="00E546F5" w14:paraId="59104E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01" w14:textId="77777777" w:rsidR="00E546F5" w:rsidRDefault="00951CE2">
            <w:pPr>
              <w:pStyle w:val="NormalinTable"/>
            </w:pPr>
            <w:r>
              <w:t>7307298090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02" w14:textId="77777777" w:rsidR="00E546F5" w:rsidRDefault="00951CE2">
            <w:pPr>
              <w:pStyle w:val="Tier1"/>
            </w:pPr>
            <w:r>
              <w:t>Tube or pipe fittings (for example, couplings, elbows, sleeves), of iron or steel</w:t>
            </w:r>
          </w:p>
          <w:p w14:paraId="59104E03" w14:textId="77777777" w:rsidR="00E546F5" w:rsidRDefault="00951CE2">
            <w:pPr>
              <w:pStyle w:val="Tier2"/>
            </w:pPr>
            <w:r>
              <w:t>-</w:t>
            </w:r>
            <w:r>
              <w:tab/>
              <w:t xml:space="preserve">Other, of </w:t>
            </w:r>
            <w:r>
              <w:t>stainless steel</w:t>
            </w:r>
          </w:p>
          <w:p w14:paraId="59104E04" w14:textId="77777777" w:rsidR="00E546F5" w:rsidRDefault="00951CE2">
            <w:pPr>
              <w:pStyle w:val="Tier3"/>
            </w:pPr>
            <w:r>
              <w:t>-</w:t>
            </w:r>
            <w:r>
              <w:tab/>
              <w:t>-</w:t>
            </w:r>
            <w:r>
              <w:tab/>
              <w:t>Other</w:t>
            </w:r>
          </w:p>
          <w:p w14:paraId="59104E05" w14:textId="77777777" w:rsidR="00E546F5" w:rsidRDefault="00951CE2">
            <w:pPr>
              <w:pStyle w:val="Tier4"/>
            </w:pPr>
            <w:r>
              <w:t>-</w:t>
            </w:r>
            <w:r>
              <w:tab/>
              <w:t>-</w:t>
            </w:r>
            <w:r>
              <w:tab/>
              <w:t>-</w:t>
            </w:r>
            <w:r>
              <w:tab/>
              <w:t>Other</w:t>
            </w:r>
          </w:p>
          <w:p w14:paraId="59104E06" w14:textId="77777777" w:rsidR="00E546F5" w:rsidRDefault="00951CE2">
            <w:pPr>
              <w:pStyle w:val="Tier5"/>
            </w:pPr>
            <w:r>
              <w:t>-</w:t>
            </w:r>
            <w:r>
              <w:tab/>
              <w:t>-</w:t>
            </w:r>
            <w:r>
              <w:tab/>
              <w:t>-</w:t>
            </w:r>
            <w:r>
              <w:tab/>
              <w:t>-</w:t>
            </w:r>
            <w:r>
              <w:tab/>
              <w:t>Other</w:t>
            </w:r>
          </w:p>
          <w:p w14:paraId="59104E0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E08" w14:textId="77777777" w:rsidR="00E546F5" w:rsidRDefault="00951CE2">
            <w:pPr>
              <w:pStyle w:val="Tier5Bullet"/>
            </w:pPr>
            <w:r>
              <w:tab/>
            </w:r>
            <w:r>
              <w:tab/>
            </w:r>
            <w:r>
              <w:tab/>
            </w:r>
            <w:r>
              <w:tab/>
              <w:t>-</w:t>
            </w:r>
            <w:r>
              <w:tab/>
              <w:t xml:space="preserve">for fitting to or equipping such ships, </w:t>
            </w:r>
            <w:r>
              <w:t>boats or other vessels;</w:t>
            </w:r>
          </w:p>
          <w:p w14:paraId="59104E0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E0A" w14:textId="77777777" w:rsidR="00E546F5" w:rsidRDefault="00951CE2">
            <w:pPr>
              <w:pStyle w:val="Tier5Bullet"/>
            </w:pPr>
            <w:r>
              <w:tab/>
            </w:r>
            <w:r>
              <w:tab/>
            </w:r>
            <w:r>
              <w:tab/>
            </w:r>
            <w:r>
              <w:tab/>
              <w:t>-</w:t>
            </w:r>
            <w:r>
              <w:tab/>
              <w:t>for equipping the above platforms;</w:t>
            </w:r>
          </w:p>
          <w:p w14:paraId="59104E0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0C" w14:textId="77777777" w:rsidR="00E546F5" w:rsidRDefault="00951CE2">
            <w:pPr>
              <w:pStyle w:val="NormalinTable"/>
            </w:pPr>
            <w:r>
              <w:t>0.0%</w:t>
            </w:r>
          </w:p>
        </w:tc>
      </w:tr>
      <w:tr w:rsidR="00E546F5" w14:paraId="59104E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0E" w14:textId="77777777" w:rsidR="00E546F5" w:rsidRDefault="00951CE2">
            <w:pPr>
              <w:pStyle w:val="NormalinTable"/>
            </w:pPr>
            <w:r>
              <w:t>7307910010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0F" w14:textId="77777777" w:rsidR="00E546F5" w:rsidRDefault="00951CE2">
            <w:pPr>
              <w:pStyle w:val="Tier1"/>
            </w:pPr>
            <w:r>
              <w:t>Tube or pipe fittings (for example, couplings, elbows, sleeves), of iron or steel</w:t>
            </w:r>
          </w:p>
          <w:p w14:paraId="59104E10" w14:textId="77777777" w:rsidR="00E546F5" w:rsidRDefault="00951CE2">
            <w:pPr>
              <w:pStyle w:val="Tier2"/>
            </w:pPr>
            <w:r>
              <w:t>-</w:t>
            </w:r>
            <w:r>
              <w:tab/>
              <w:t>Other</w:t>
            </w:r>
          </w:p>
          <w:p w14:paraId="59104E11" w14:textId="77777777" w:rsidR="00E546F5" w:rsidRDefault="00951CE2">
            <w:pPr>
              <w:pStyle w:val="Tier3"/>
            </w:pPr>
            <w:r>
              <w:t>-</w:t>
            </w:r>
            <w:r>
              <w:tab/>
              <w:t>-</w:t>
            </w:r>
            <w:r>
              <w:tab/>
              <w:t>Flanges</w:t>
            </w:r>
          </w:p>
          <w:p w14:paraId="59104E12" w14:textId="77777777" w:rsidR="00E546F5" w:rsidRDefault="00951CE2">
            <w:pPr>
              <w:pStyle w:val="Tier4"/>
            </w:pPr>
            <w:r>
              <w:t>-</w:t>
            </w:r>
            <w:r>
              <w:tab/>
              <w:t>-</w:t>
            </w:r>
            <w:r>
              <w:tab/>
              <w:t>-</w:t>
            </w:r>
            <w:r>
              <w:tab/>
              <w:t xml:space="preserve">For use in </w:t>
            </w:r>
            <w:r>
              <w:t>certain types of aircraft</w:t>
            </w:r>
          </w:p>
          <w:p w14:paraId="59104E13"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14" w14:textId="77777777" w:rsidR="00E546F5" w:rsidRDefault="00951CE2">
            <w:pPr>
              <w:pStyle w:val="NormalinTable"/>
            </w:pPr>
            <w:r>
              <w:t>0.0%</w:t>
            </w:r>
          </w:p>
        </w:tc>
      </w:tr>
      <w:tr w:rsidR="00E546F5" w14:paraId="59104E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16" w14:textId="77777777" w:rsidR="00E546F5" w:rsidRDefault="00951CE2">
            <w:pPr>
              <w:pStyle w:val="NormalinTable"/>
            </w:pPr>
            <w:r>
              <w:t>7307910090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17" w14:textId="77777777" w:rsidR="00E546F5" w:rsidRDefault="00951CE2">
            <w:pPr>
              <w:pStyle w:val="Tier1"/>
            </w:pPr>
            <w:r>
              <w:t xml:space="preserve">Tube or pipe </w:t>
            </w:r>
            <w:r>
              <w:t>fittings (for example, couplings, elbows, sleeves), of iron or steel</w:t>
            </w:r>
          </w:p>
          <w:p w14:paraId="59104E18" w14:textId="77777777" w:rsidR="00E546F5" w:rsidRDefault="00951CE2">
            <w:pPr>
              <w:pStyle w:val="Tier2"/>
            </w:pPr>
            <w:r>
              <w:t>-</w:t>
            </w:r>
            <w:r>
              <w:tab/>
              <w:t>Other</w:t>
            </w:r>
          </w:p>
          <w:p w14:paraId="59104E19" w14:textId="77777777" w:rsidR="00E546F5" w:rsidRDefault="00951CE2">
            <w:pPr>
              <w:pStyle w:val="Tier3"/>
            </w:pPr>
            <w:r>
              <w:t>-</w:t>
            </w:r>
            <w:r>
              <w:tab/>
              <w:t>-</w:t>
            </w:r>
            <w:r>
              <w:tab/>
              <w:t>Flanges</w:t>
            </w:r>
          </w:p>
          <w:p w14:paraId="59104E1A" w14:textId="77777777" w:rsidR="00E546F5" w:rsidRDefault="00951CE2">
            <w:pPr>
              <w:pStyle w:val="Tier4"/>
            </w:pPr>
            <w:r>
              <w:t>-</w:t>
            </w:r>
            <w:r>
              <w:tab/>
              <w:t>-</w:t>
            </w:r>
            <w:r>
              <w:tab/>
              <w:t>-</w:t>
            </w:r>
            <w:r>
              <w:tab/>
              <w:t>Other</w:t>
            </w:r>
          </w:p>
          <w:p w14:paraId="59104E1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4E1C" w14:textId="77777777" w:rsidR="00E546F5" w:rsidRDefault="00951CE2">
            <w:pPr>
              <w:pStyle w:val="Tier4Bullet"/>
            </w:pPr>
            <w:r>
              <w:tab/>
            </w:r>
            <w:r>
              <w:tab/>
            </w:r>
            <w:r>
              <w:tab/>
              <w:t>-</w:t>
            </w:r>
            <w:r>
              <w:tab/>
            </w:r>
            <w:r>
              <w:t>for fitting to or equipping such ships, boats or other vessels;</w:t>
            </w:r>
          </w:p>
          <w:p w14:paraId="59104E1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14:paraId="59104E1E" w14:textId="77777777" w:rsidR="00E546F5" w:rsidRDefault="00951CE2">
            <w:pPr>
              <w:pStyle w:val="Tier4Bullet"/>
            </w:pPr>
            <w:r>
              <w:tab/>
            </w:r>
            <w:r>
              <w:tab/>
            </w:r>
            <w:r>
              <w:tab/>
              <w:t>-</w:t>
            </w:r>
            <w:r>
              <w:tab/>
              <w:t>for equipping the above platforms;</w:t>
            </w:r>
          </w:p>
          <w:p w14:paraId="59104E1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20" w14:textId="77777777" w:rsidR="00E546F5" w:rsidRDefault="00951CE2">
            <w:pPr>
              <w:pStyle w:val="NormalinTable"/>
            </w:pPr>
            <w:r>
              <w:t>0.0%</w:t>
            </w:r>
          </w:p>
        </w:tc>
      </w:tr>
      <w:tr w:rsidR="00E546F5" w14:paraId="59104E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22" w14:textId="77777777" w:rsidR="00E546F5" w:rsidRDefault="00951CE2">
            <w:pPr>
              <w:pStyle w:val="NormalinTable"/>
            </w:pPr>
            <w:r>
              <w:t>7307921090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23" w14:textId="77777777" w:rsidR="00E546F5" w:rsidRDefault="00951CE2">
            <w:pPr>
              <w:pStyle w:val="Tier1"/>
            </w:pPr>
            <w:r>
              <w:t>Tube or pipe fittings (for example, couplings, elbows, sleeves), of iron or steel</w:t>
            </w:r>
          </w:p>
          <w:p w14:paraId="59104E24" w14:textId="77777777" w:rsidR="00E546F5" w:rsidRDefault="00951CE2">
            <w:pPr>
              <w:pStyle w:val="Tier2"/>
            </w:pPr>
            <w:r>
              <w:t>-</w:t>
            </w:r>
            <w:r>
              <w:tab/>
            </w:r>
            <w:r>
              <w:t>Other</w:t>
            </w:r>
          </w:p>
          <w:p w14:paraId="59104E25" w14:textId="77777777" w:rsidR="00E546F5" w:rsidRDefault="00951CE2">
            <w:pPr>
              <w:pStyle w:val="Tier3"/>
            </w:pPr>
            <w:r>
              <w:t>-</w:t>
            </w:r>
            <w:r>
              <w:tab/>
              <w:t>-</w:t>
            </w:r>
            <w:r>
              <w:tab/>
              <w:t>Threaded elbows, bends and sleeves</w:t>
            </w:r>
          </w:p>
          <w:p w14:paraId="59104E26" w14:textId="77777777" w:rsidR="00E546F5" w:rsidRDefault="00951CE2">
            <w:pPr>
              <w:pStyle w:val="Tier4"/>
            </w:pPr>
            <w:r>
              <w:t>-</w:t>
            </w:r>
            <w:r>
              <w:tab/>
              <w:t>-</w:t>
            </w:r>
            <w:r>
              <w:tab/>
              <w:t>-</w:t>
            </w:r>
            <w:r>
              <w:tab/>
              <w:t>Sleeves</w:t>
            </w:r>
          </w:p>
          <w:p w14:paraId="59104E27" w14:textId="77777777" w:rsidR="00E546F5" w:rsidRDefault="00951CE2">
            <w:pPr>
              <w:pStyle w:val="Tier5"/>
            </w:pPr>
            <w:r>
              <w:t>-</w:t>
            </w:r>
            <w:r>
              <w:tab/>
              <w:t>-</w:t>
            </w:r>
            <w:r>
              <w:tab/>
              <w:t>-</w:t>
            </w:r>
            <w:r>
              <w:tab/>
              <w:t>-</w:t>
            </w:r>
            <w:r>
              <w:tab/>
              <w:t>Other</w:t>
            </w:r>
          </w:p>
          <w:p w14:paraId="59104E2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E29" w14:textId="77777777" w:rsidR="00E546F5" w:rsidRDefault="00951CE2">
            <w:pPr>
              <w:pStyle w:val="Tier5Bullet"/>
            </w:pPr>
            <w:r>
              <w:tab/>
            </w:r>
            <w:r>
              <w:tab/>
            </w:r>
            <w:r>
              <w:tab/>
            </w:r>
            <w:r>
              <w:tab/>
              <w:t>-</w:t>
            </w:r>
            <w:r>
              <w:tab/>
              <w:t xml:space="preserve">for fitting to or </w:t>
            </w:r>
            <w:r>
              <w:t>equipping such ships, boats or other vessels;</w:t>
            </w:r>
          </w:p>
          <w:p w14:paraId="59104E2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4E2B" w14:textId="77777777" w:rsidR="00E546F5" w:rsidRDefault="00951CE2">
            <w:pPr>
              <w:pStyle w:val="Tier5Bullet"/>
            </w:pPr>
            <w:r>
              <w:tab/>
            </w:r>
            <w:r>
              <w:tab/>
            </w:r>
            <w:r>
              <w:tab/>
            </w:r>
            <w:r>
              <w:tab/>
              <w:t>-</w:t>
            </w:r>
            <w:r>
              <w:tab/>
              <w:t>for equipping the above platforms;</w:t>
            </w:r>
          </w:p>
          <w:p w14:paraId="59104E2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2D" w14:textId="77777777" w:rsidR="00E546F5" w:rsidRDefault="00951CE2">
            <w:pPr>
              <w:pStyle w:val="NormalinTable"/>
            </w:pPr>
            <w:r>
              <w:t>0.0%</w:t>
            </w:r>
          </w:p>
        </w:tc>
      </w:tr>
      <w:tr w:rsidR="00E546F5" w14:paraId="59104E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2F" w14:textId="77777777" w:rsidR="00E546F5" w:rsidRDefault="00951CE2">
            <w:pPr>
              <w:pStyle w:val="NormalinTable"/>
            </w:pPr>
            <w:r>
              <w:t>7307929010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30" w14:textId="77777777" w:rsidR="00E546F5" w:rsidRDefault="00951CE2">
            <w:pPr>
              <w:pStyle w:val="Tier1"/>
            </w:pPr>
            <w:r>
              <w:t>Tube or pipe fittings (for example, couplings, elbows, sleeves), of iron or steel</w:t>
            </w:r>
          </w:p>
          <w:p w14:paraId="59104E31" w14:textId="77777777" w:rsidR="00E546F5" w:rsidRDefault="00951CE2">
            <w:pPr>
              <w:pStyle w:val="Tier2"/>
            </w:pPr>
            <w:r>
              <w:t>-</w:t>
            </w:r>
            <w:r>
              <w:tab/>
              <w:t>Other</w:t>
            </w:r>
          </w:p>
          <w:p w14:paraId="59104E32" w14:textId="77777777" w:rsidR="00E546F5" w:rsidRDefault="00951CE2">
            <w:pPr>
              <w:pStyle w:val="Tier3"/>
            </w:pPr>
            <w:r>
              <w:t>-</w:t>
            </w:r>
            <w:r>
              <w:tab/>
              <w:t>-</w:t>
            </w:r>
            <w:r>
              <w:tab/>
              <w:t xml:space="preserve">Threaded </w:t>
            </w:r>
            <w:r>
              <w:t>elbows, bends and sleeves</w:t>
            </w:r>
          </w:p>
          <w:p w14:paraId="59104E33" w14:textId="77777777" w:rsidR="00E546F5" w:rsidRDefault="00951CE2">
            <w:pPr>
              <w:pStyle w:val="Tier4"/>
            </w:pPr>
            <w:r>
              <w:t>-</w:t>
            </w:r>
            <w:r>
              <w:tab/>
              <w:t>-</w:t>
            </w:r>
            <w:r>
              <w:tab/>
              <w:t>-</w:t>
            </w:r>
            <w:r>
              <w:tab/>
              <w:t>Elbows and bends</w:t>
            </w:r>
          </w:p>
          <w:p w14:paraId="59104E34" w14:textId="77777777" w:rsidR="00E546F5" w:rsidRDefault="00951CE2">
            <w:pPr>
              <w:pStyle w:val="Tier5"/>
            </w:pPr>
            <w:r>
              <w:t>-</w:t>
            </w:r>
            <w:r>
              <w:tab/>
              <w:t>-</w:t>
            </w:r>
            <w:r>
              <w:tab/>
              <w:t>-</w:t>
            </w:r>
            <w:r>
              <w:tab/>
              <w:t>-</w:t>
            </w:r>
            <w:r>
              <w:tab/>
              <w:t>For use in certain types of aircraft</w:t>
            </w:r>
          </w:p>
          <w:p w14:paraId="59104E35"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36" w14:textId="77777777" w:rsidR="00E546F5" w:rsidRDefault="00951CE2">
            <w:pPr>
              <w:pStyle w:val="NormalinTable"/>
            </w:pPr>
            <w:r>
              <w:t>0.0%</w:t>
            </w:r>
          </w:p>
        </w:tc>
      </w:tr>
      <w:tr w:rsidR="00E546F5" w14:paraId="59104E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38" w14:textId="77777777" w:rsidR="00E546F5" w:rsidRDefault="00951CE2">
            <w:pPr>
              <w:pStyle w:val="NormalinTable"/>
            </w:pPr>
            <w:r>
              <w:t>7307929090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39" w14:textId="77777777" w:rsidR="00E546F5" w:rsidRDefault="00951CE2">
            <w:pPr>
              <w:pStyle w:val="Tier1"/>
            </w:pPr>
            <w:r>
              <w:t>Tube or pipe fittings (for example, couplings, elbows, sleeves), of iron or steel</w:t>
            </w:r>
          </w:p>
          <w:p w14:paraId="59104E3A" w14:textId="77777777" w:rsidR="00E546F5" w:rsidRDefault="00951CE2">
            <w:pPr>
              <w:pStyle w:val="Tier2"/>
            </w:pPr>
            <w:r>
              <w:t>-</w:t>
            </w:r>
            <w:r>
              <w:tab/>
              <w:t>Other</w:t>
            </w:r>
          </w:p>
          <w:p w14:paraId="59104E3B" w14:textId="77777777" w:rsidR="00E546F5" w:rsidRDefault="00951CE2">
            <w:pPr>
              <w:pStyle w:val="Tier3"/>
            </w:pPr>
            <w:r>
              <w:t>-</w:t>
            </w:r>
            <w:r>
              <w:tab/>
              <w:t>-</w:t>
            </w:r>
            <w:r>
              <w:tab/>
              <w:t>Threaded elbows, bends and sleeves</w:t>
            </w:r>
          </w:p>
          <w:p w14:paraId="59104E3C" w14:textId="77777777" w:rsidR="00E546F5" w:rsidRDefault="00951CE2">
            <w:pPr>
              <w:pStyle w:val="Tier4"/>
            </w:pPr>
            <w:r>
              <w:t>-</w:t>
            </w:r>
            <w:r>
              <w:tab/>
              <w:t>-</w:t>
            </w:r>
            <w:r>
              <w:tab/>
              <w:t>-</w:t>
            </w:r>
            <w:r>
              <w:tab/>
              <w:t>Elbows and bends</w:t>
            </w:r>
          </w:p>
          <w:p w14:paraId="59104E3D" w14:textId="77777777" w:rsidR="00E546F5" w:rsidRDefault="00951CE2">
            <w:pPr>
              <w:pStyle w:val="Tier5"/>
            </w:pPr>
            <w:r>
              <w:t>-</w:t>
            </w:r>
            <w:r>
              <w:tab/>
              <w:t>-</w:t>
            </w:r>
            <w:r>
              <w:tab/>
              <w:t>-</w:t>
            </w:r>
            <w:r>
              <w:tab/>
              <w:t>-</w:t>
            </w:r>
            <w:r>
              <w:tab/>
              <w:t>Other</w:t>
            </w:r>
          </w:p>
          <w:p w14:paraId="59104E3E"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4E3F" w14:textId="77777777" w:rsidR="00E546F5" w:rsidRDefault="00951CE2">
            <w:pPr>
              <w:pStyle w:val="Tier5Bullet"/>
            </w:pPr>
            <w:r>
              <w:tab/>
            </w:r>
            <w:r>
              <w:tab/>
            </w:r>
            <w:r>
              <w:tab/>
            </w:r>
            <w:r>
              <w:tab/>
              <w:t>-</w:t>
            </w:r>
            <w:r>
              <w:tab/>
              <w:t>for fitting to or equipping such ships, boats or other vessels;</w:t>
            </w:r>
          </w:p>
          <w:p w14:paraId="59104E40" w14:textId="77777777" w:rsidR="00E546F5" w:rsidRDefault="00951CE2">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14:paraId="59104E41" w14:textId="77777777" w:rsidR="00E546F5" w:rsidRDefault="00951CE2">
            <w:pPr>
              <w:pStyle w:val="Tier5Bullet"/>
            </w:pPr>
            <w:r>
              <w:tab/>
            </w:r>
            <w:r>
              <w:tab/>
            </w:r>
            <w:r>
              <w:tab/>
            </w:r>
            <w:r>
              <w:tab/>
              <w:t>-</w:t>
            </w:r>
            <w:r>
              <w:tab/>
              <w:t>for equipping the above platforms;</w:t>
            </w:r>
          </w:p>
          <w:p w14:paraId="59104E42" w14:textId="77777777" w:rsidR="00E546F5" w:rsidRDefault="00951CE2">
            <w:pPr>
              <w:pStyle w:val="Tier5Bullet"/>
            </w:pPr>
            <w:r>
              <w:tab/>
            </w:r>
            <w:r>
              <w:tab/>
            </w:r>
            <w:r>
              <w:tab/>
            </w:r>
            <w:r>
              <w:tab/>
              <w:t>-</w:t>
            </w:r>
            <w:r>
              <w:tab/>
              <w:t>for linking these drilling or productio</w:t>
            </w:r>
            <w:r>
              <w:t>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43" w14:textId="77777777" w:rsidR="00E546F5" w:rsidRDefault="00951CE2">
            <w:pPr>
              <w:pStyle w:val="NormalinTable"/>
            </w:pPr>
            <w:r>
              <w:t>0.0%</w:t>
            </w:r>
          </w:p>
        </w:tc>
      </w:tr>
      <w:tr w:rsidR="00E546F5" w14:paraId="59104E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45" w14:textId="77777777" w:rsidR="00E546F5" w:rsidRDefault="00951CE2">
            <w:pPr>
              <w:pStyle w:val="NormalinTable"/>
            </w:pPr>
            <w:r>
              <w:t>7307931111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46" w14:textId="77777777" w:rsidR="00E546F5" w:rsidRDefault="00951CE2">
            <w:pPr>
              <w:pStyle w:val="Tier1"/>
            </w:pPr>
            <w:r>
              <w:t>Tube or pipe fittings (for example, couplings, elbows, sleeves), of iron or steel</w:t>
            </w:r>
          </w:p>
          <w:p w14:paraId="59104E47" w14:textId="77777777" w:rsidR="00E546F5" w:rsidRDefault="00951CE2">
            <w:pPr>
              <w:pStyle w:val="Tier2"/>
            </w:pPr>
            <w:r>
              <w:t>-</w:t>
            </w:r>
            <w:r>
              <w:tab/>
              <w:t>Other</w:t>
            </w:r>
          </w:p>
          <w:p w14:paraId="59104E48" w14:textId="77777777" w:rsidR="00E546F5" w:rsidRDefault="00951CE2">
            <w:pPr>
              <w:pStyle w:val="Tier3"/>
            </w:pPr>
            <w:r>
              <w:t>-</w:t>
            </w:r>
            <w:r>
              <w:tab/>
              <w:t>-</w:t>
            </w:r>
            <w:r>
              <w:tab/>
              <w:t>Butt welding fittings</w:t>
            </w:r>
          </w:p>
          <w:p w14:paraId="59104E49" w14:textId="77777777" w:rsidR="00E546F5" w:rsidRDefault="00951CE2">
            <w:pPr>
              <w:pStyle w:val="Tier4"/>
            </w:pPr>
            <w:r>
              <w:t>-</w:t>
            </w:r>
            <w:r>
              <w:tab/>
              <w:t>-</w:t>
            </w:r>
            <w:r>
              <w:tab/>
              <w:t>-</w:t>
            </w:r>
            <w:r>
              <w:tab/>
              <w:t>With greatest external diameter not exceeding 609.6 mm</w:t>
            </w:r>
          </w:p>
          <w:p w14:paraId="59104E4A" w14:textId="77777777" w:rsidR="00E546F5" w:rsidRDefault="00951CE2">
            <w:pPr>
              <w:pStyle w:val="Tier5"/>
            </w:pPr>
            <w:r>
              <w:t>-</w:t>
            </w:r>
            <w:r>
              <w:tab/>
              <w:t>-</w:t>
            </w:r>
            <w:r>
              <w:tab/>
              <w:t>-</w:t>
            </w:r>
            <w:r>
              <w:tab/>
              <w:t>-</w:t>
            </w:r>
            <w:r>
              <w:tab/>
              <w:t>Elbows and bends</w:t>
            </w:r>
          </w:p>
          <w:p w14:paraId="59104E4B" w14:textId="77777777" w:rsidR="00E546F5" w:rsidRDefault="00951CE2">
            <w:pPr>
              <w:pStyle w:val="Tier6"/>
            </w:pPr>
            <w:r>
              <w:t>-</w:t>
            </w:r>
            <w:r>
              <w:tab/>
              <w:t>-</w:t>
            </w:r>
            <w:r>
              <w:tab/>
              <w:t>-</w:t>
            </w:r>
            <w:r>
              <w:tab/>
              <w:t>-</w:t>
            </w:r>
            <w:r>
              <w:tab/>
            </w:r>
            <w:r>
              <w:t>-</w:t>
            </w:r>
            <w:r>
              <w:tab/>
              <w:t>For use in certain types of aircraft</w:t>
            </w:r>
          </w:p>
          <w:p w14:paraId="59104E4C" w14:textId="77777777" w:rsidR="00E546F5" w:rsidRDefault="00951CE2">
            <w:pPr>
              <w:pStyle w:val="Tier7"/>
            </w:pPr>
            <w:r>
              <w:t>-</w:t>
            </w:r>
            <w:r>
              <w:tab/>
              <w:t>-</w:t>
            </w:r>
            <w:r>
              <w:tab/>
              <w:t>-</w:t>
            </w:r>
            <w:r>
              <w:tab/>
              <w:t>-</w:t>
            </w:r>
            <w:r>
              <w:tab/>
              <w:t>-</w:t>
            </w:r>
            <w:r>
              <w:tab/>
              <w:t>-</w:t>
            </w:r>
            <w:r>
              <w:tab/>
              <w:t>Consigned from Taiwan, Indonesia, Sri Lanka or the Philippines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4D" w14:textId="77777777" w:rsidR="00E546F5" w:rsidRDefault="00951CE2">
            <w:pPr>
              <w:pStyle w:val="NormalinTable"/>
            </w:pPr>
            <w:r>
              <w:t>0.0%</w:t>
            </w:r>
          </w:p>
        </w:tc>
      </w:tr>
      <w:tr w:rsidR="00E546F5" w14:paraId="59104E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4F" w14:textId="77777777" w:rsidR="00E546F5" w:rsidRDefault="00951CE2">
            <w:pPr>
              <w:pStyle w:val="NormalinTable"/>
            </w:pPr>
            <w:r>
              <w:t>7307931119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50" w14:textId="77777777" w:rsidR="00E546F5" w:rsidRDefault="00951CE2">
            <w:pPr>
              <w:pStyle w:val="four-indent"/>
            </w:pPr>
            <w:r>
              <w:t>Tube or pipe fittings (for example, couplings, elbows, sleeves), of iron or steel</w:t>
            </w:r>
            <w:r>
              <w:br/>
            </w:r>
            <w:r>
              <w:t>- Other</w:t>
            </w:r>
            <w:r>
              <w:br/>
            </w:r>
            <w:r>
              <w:t>- - Butt welding fittings</w:t>
            </w:r>
            <w:r>
              <w:br/>
            </w:r>
            <w:r>
              <w:t xml:space="preserve">- - - </w:t>
            </w:r>
            <w:r>
              <w:t>With greatest external diameter not exceeding 609,6 mm</w:t>
            </w:r>
            <w:r>
              <w:br/>
            </w:r>
            <w:r>
              <w:t>- - - - Elbows and bends</w:t>
            </w:r>
            <w:r>
              <w:br/>
            </w:r>
            <w:r>
              <w:t>- - - - - For use in certain types of aircraft</w:t>
            </w:r>
            <w:r>
              <w:br/>
            </w:r>
            <w:r>
              <w:t>- - - - - - Other</w:t>
            </w:r>
            <w:r>
              <w:br/>
            </w:r>
            <w:r>
              <w:t xml:space="preserve">              - for the construction, maintenance and repair of aircraft of an unladen                         </w:t>
            </w:r>
            <w:r>
              <w:t xml:space="preserve">                                                                                                                                                                                                             </w:t>
            </w:r>
          </w:p>
          <w:p w14:paraId="59104E51" w14:textId="77777777" w:rsidR="00E546F5" w:rsidRDefault="00951CE2">
            <w:pPr>
              <w:pStyle w:val="Tier1"/>
              <w:rPr>
                <w:rFonts w:eastAsia="Times New Roman"/>
                <w:color w:val="000000"/>
                <w:lang w:eastAsia="en-GB"/>
              </w:rPr>
            </w:pPr>
            <w:r>
              <w:rPr>
                <w:rFonts w:eastAsia="Times New Roman"/>
                <w:color w:val="000000"/>
                <w:lang w:eastAsia="en-GB"/>
              </w:rPr>
              <w:t xml:space="preserve">                weight exceeding 2 000 kilograms a</w:t>
            </w:r>
            <w:r>
              <w:rPr>
                <w:rFonts w:eastAsia="Times New Roman"/>
                <w:color w:val="000000"/>
                <w:lang w:eastAsia="en-GB"/>
              </w:rPr>
              <w:t xml:space="preserve">nd of ground flying trainers for   </w:t>
            </w:r>
          </w:p>
          <w:p w14:paraId="59104E52" w14:textId="77777777" w:rsidR="00E546F5" w:rsidRDefault="00951CE2">
            <w:pPr>
              <w:pStyle w:val="Tier1"/>
              <w:rPr>
                <w:rFonts w:eastAsia="Times New Roman"/>
                <w:color w:val="000000"/>
                <w:lang w:eastAsia="en-GB"/>
              </w:rPr>
            </w:pPr>
            <w:r>
              <w:rPr>
                <w:rFonts w:eastAsia="Times New Roman"/>
                <w:color w:val="000000"/>
                <w:lang w:eastAsia="en-GB"/>
              </w:rP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53" w14:textId="77777777" w:rsidR="00E546F5" w:rsidRDefault="00951CE2">
            <w:pPr>
              <w:pStyle w:val="NormalinTable"/>
            </w:pPr>
            <w:r>
              <w:t>0.0%</w:t>
            </w:r>
          </w:p>
        </w:tc>
      </w:tr>
      <w:tr w:rsidR="00E546F5" w14:paraId="59104E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55" w14:textId="77777777" w:rsidR="00E546F5" w:rsidRDefault="00951CE2">
            <w:pPr>
              <w:pStyle w:val="NormalinTable"/>
            </w:pPr>
            <w:r>
              <w:t>7307931191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56" w14:textId="77777777" w:rsidR="00E546F5" w:rsidRDefault="00951CE2">
            <w:pPr>
              <w:pStyle w:val="Tier1"/>
            </w:pPr>
            <w:r>
              <w:t>Tube or pipe fittings (for example, couplings, elbows, sleeves), of iron or steel</w:t>
            </w:r>
          </w:p>
          <w:p w14:paraId="59104E57" w14:textId="77777777" w:rsidR="00E546F5" w:rsidRDefault="00951CE2">
            <w:pPr>
              <w:pStyle w:val="Tier2"/>
            </w:pPr>
            <w:r>
              <w:t>-</w:t>
            </w:r>
            <w:r>
              <w:tab/>
              <w:t>Other</w:t>
            </w:r>
          </w:p>
          <w:p w14:paraId="59104E58" w14:textId="77777777" w:rsidR="00E546F5" w:rsidRDefault="00951CE2">
            <w:pPr>
              <w:pStyle w:val="Tier3"/>
            </w:pPr>
            <w:r>
              <w:t>-</w:t>
            </w:r>
            <w:r>
              <w:tab/>
              <w:t>-</w:t>
            </w:r>
            <w:r>
              <w:tab/>
              <w:t>Butt welding fittings</w:t>
            </w:r>
          </w:p>
          <w:p w14:paraId="59104E59" w14:textId="77777777" w:rsidR="00E546F5" w:rsidRDefault="00951CE2">
            <w:pPr>
              <w:pStyle w:val="Tier4"/>
            </w:pPr>
            <w:r>
              <w:t>-</w:t>
            </w:r>
            <w:r>
              <w:tab/>
              <w:t>-</w:t>
            </w:r>
            <w:r>
              <w:tab/>
              <w:t>-</w:t>
            </w:r>
            <w:r>
              <w:tab/>
              <w:t xml:space="preserve">With greatest external diameter not exceeding </w:t>
            </w:r>
            <w:r>
              <w:t>609.6 mm</w:t>
            </w:r>
          </w:p>
          <w:p w14:paraId="59104E5A" w14:textId="77777777" w:rsidR="00E546F5" w:rsidRDefault="00951CE2">
            <w:pPr>
              <w:pStyle w:val="Tier5"/>
            </w:pPr>
            <w:r>
              <w:t>-</w:t>
            </w:r>
            <w:r>
              <w:tab/>
              <w:t>-</w:t>
            </w:r>
            <w:r>
              <w:tab/>
              <w:t>-</w:t>
            </w:r>
            <w:r>
              <w:tab/>
              <w:t>-</w:t>
            </w:r>
            <w:r>
              <w:tab/>
              <w:t>Elbows and bends</w:t>
            </w:r>
          </w:p>
          <w:p w14:paraId="59104E5B" w14:textId="77777777" w:rsidR="00E546F5" w:rsidRDefault="00951CE2">
            <w:pPr>
              <w:pStyle w:val="Tier6"/>
            </w:pPr>
            <w:r>
              <w:t>-</w:t>
            </w:r>
            <w:r>
              <w:tab/>
              <w:t>-</w:t>
            </w:r>
            <w:r>
              <w:tab/>
              <w:t>-</w:t>
            </w:r>
            <w:r>
              <w:tab/>
              <w:t>-</w:t>
            </w:r>
            <w:r>
              <w:tab/>
              <w:t>-</w:t>
            </w:r>
            <w:r>
              <w:tab/>
              <w:t>Other</w:t>
            </w:r>
          </w:p>
          <w:p w14:paraId="59104E5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5D" w14:textId="77777777" w:rsidR="00E546F5" w:rsidRDefault="00951CE2">
            <w:pPr>
              <w:pStyle w:val="NormalinTable"/>
            </w:pPr>
            <w:r>
              <w:t>0.0%</w:t>
            </w:r>
          </w:p>
        </w:tc>
      </w:tr>
      <w:tr w:rsidR="00E546F5" w14:paraId="59104E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5F" w14:textId="77777777" w:rsidR="00E546F5" w:rsidRDefault="00951CE2">
            <w:pPr>
              <w:pStyle w:val="NormalinTable"/>
            </w:pPr>
            <w:r>
              <w:t>7307931193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60" w14:textId="77777777" w:rsidR="00E546F5" w:rsidRDefault="00951CE2">
            <w:pPr>
              <w:pStyle w:val="Tier1"/>
            </w:pPr>
            <w:r>
              <w:t>Tube or pipe fittings (for example, couplings, elbows, sleeves), of iron or steel</w:t>
            </w:r>
          </w:p>
          <w:p w14:paraId="59104E61" w14:textId="77777777" w:rsidR="00E546F5" w:rsidRDefault="00951CE2">
            <w:pPr>
              <w:pStyle w:val="Tier2"/>
            </w:pPr>
            <w:r>
              <w:t>-</w:t>
            </w:r>
            <w:r>
              <w:tab/>
              <w:t>Other</w:t>
            </w:r>
          </w:p>
          <w:p w14:paraId="59104E62" w14:textId="77777777" w:rsidR="00E546F5" w:rsidRDefault="00951CE2">
            <w:pPr>
              <w:pStyle w:val="Tier3"/>
            </w:pPr>
            <w:r>
              <w:t>-</w:t>
            </w:r>
            <w:r>
              <w:tab/>
              <w:t>-</w:t>
            </w:r>
            <w:r>
              <w:tab/>
              <w:t>Butt welding fittings</w:t>
            </w:r>
          </w:p>
          <w:p w14:paraId="59104E63" w14:textId="77777777" w:rsidR="00E546F5" w:rsidRDefault="00951CE2">
            <w:pPr>
              <w:pStyle w:val="Tier4"/>
            </w:pPr>
            <w:r>
              <w:t>-</w:t>
            </w:r>
            <w:r>
              <w:tab/>
              <w:t>-</w:t>
            </w:r>
            <w:r>
              <w:tab/>
              <w:t>-</w:t>
            </w:r>
            <w:r>
              <w:tab/>
              <w:t xml:space="preserve">With greatest external diameter not </w:t>
            </w:r>
            <w:r>
              <w:t>exceeding 609.6 mm</w:t>
            </w:r>
          </w:p>
          <w:p w14:paraId="59104E64" w14:textId="77777777" w:rsidR="00E546F5" w:rsidRDefault="00951CE2">
            <w:pPr>
              <w:pStyle w:val="Tier5"/>
            </w:pPr>
            <w:r>
              <w:t>-</w:t>
            </w:r>
            <w:r>
              <w:tab/>
              <w:t>-</w:t>
            </w:r>
            <w:r>
              <w:tab/>
              <w:t>-</w:t>
            </w:r>
            <w:r>
              <w:tab/>
              <w:t>-</w:t>
            </w:r>
            <w:r>
              <w:tab/>
              <w:t>Elbows and bends</w:t>
            </w:r>
          </w:p>
          <w:p w14:paraId="59104E65" w14:textId="77777777" w:rsidR="00E546F5" w:rsidRDefault="00951CE2">
            <w:pPr>
              <w:pStyle w:val="Tier6"/>
            </w:pPr>
            <w:r>
              <w:t>-</w:t>
            </w:r>
            <w:r>
              <w:tab/>
              <w:t>-</w:t>
            </w:r>
            <w:r>
              <w:tab/>
              <w:t>-</w:t>
            </w:r>
            <w:r>
              <w:tab/>
              <w:t>-</w:t>
            </w:r>
            <w:r>
              <w:tab/>
              <w:t>-</w:t>
            </w:r>
            <w:r>
              <w:tab/>
              <w:t>Other</w:t>
            </w:r>
          </w:p>
          <w:p w14:paraId="59104E66"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67" w14:textId="77777777" w:rsidR="00E546F5" w:rsidRDefault="00951CE2">
            <w:pPr>
              <w:pStyle w:val="NormalinTable"/>
            </w:pPr>
            <w:r>
              <w:t>0.0%</w:t>
            </w:r>
          </w:p>
        </w:tc>
      </w:tr>
      <w:tr w:rsidR="00E546F5" w14:paraId="59104E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69" w14:textId="77777777" w:rsidR="00E546F5" w:rsidRDefault="00951CE2">
            <w:pPr>
              <w:pStyle w:val="NormalinTable"/>
            </w:pPr>
            <w:r>
              <w:t>7307931194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6A" w14:textId="77777777" w:rsidR="00E546F5" w:rsidRDefault="00951CE2">
            <w:pPr>
              <w:pStyle w:val="Tier1"/>
            </w:pPr>
            <w:r>
              <w:t>Tube or pipe fittings (for example, couplings, elbows, sleeves), of iron or steel</w:t>
            </w:r>
          </w:p>
          <w:p w14:paraId="59104E6B" w14:textId="77777777" w:rsidR="00E546F5" w:rsidRDefault="00951CE2">
            <w:pPr>
              <w:pStyle w:val="Tier2"/>
            </w:pPr>
            <w:r>
              <w:t>-</w:t>
            </w:r>
            <w:r>
              <w:tab/>
              <w:t>Other</w:t>
            </w:r>
          </w:p>
          <w:p w14:paraId="59104E6C" w14:textId="77777777" w:rsidR="00E546F5" w:rsidRDefault="00951CE2">
            <w:pPr>
              <w:pStyle w:val="Tier3"/>
            </w:pPr>
            <w:r>
              <w:t>-</w:t>
            </w:r>
            <w:r>
              <w:tab/>
              <w:t>-</w:t>
            </w:r>
            <w:r>
              <w:tab/>
              <w:t>Butt welding fittings</w:t>
            </w:r>
          </w:p>
          <w:p w14:paraId="59104E6D" w14:textId="77777777" w:rsidR="00E546F5" w:rsidRDefault="00951CE2">
            <w:pPr>
              <w:pStyle w:val="Tier4"/>
            </w:pPr>
            <w:r>
              <w:t>-</w:t>
            </w:r>
            <w:r>
              <w:tab/>
              <w:t>-</w:t>
            </w:r>
            <w:r>
              <w:tab/>
              <w:t>-</w:t>
            </w:r>
            <w:r>
              <w:tab/>
              <w:t xml:space="preserve">With greatest external diameter not </w:t>
            </w:r>
            <w:r>
              <w:t>exceeding 609.6 mm</w:t>
            </w:r>
          </w:p>
          <w:p w14:paraId="59104E6E" w14:textId="77777777" w:rsidR="00E546F5" w:rsidRDefault="00951CE2">
            <w:pPr>
              <w:pStyle w:val="Tier5"/>
            </w:pPr>
            <w:r>
              <w:t>-</w:t>
            </w:r>
            <w:r>
              <w:tab/>
              <w:t>-</w:t>
            </w:r>
            <w:r>
              <w:tab/>
              <w:t>-</w:t>
            </w:r>
            <w:r>
              <w:tab/>
              <w:t>-</w:t>
            </w:r>
            <w:r>
              <w:tab/>
              <w:t>Elbows and bends</w:t>
            </w:r>
          </w:p>
          <w:p w14:paraId="59104E6F" w14:textId="77777777" w:rsidR="00E546F5" w:rsidRDefault="00951CE2">
            <w:pPr>
              <w:pStyle w:val="Tier6"/>
            </w:pPr>
            <w:r>
              <w:t>-</w:t>
            </w:r>
            <w:r>
              <w:tab/>
              <w:t>-</w:t>
            </w:r>
            <w:r>
              <w:tab/>
              <w:t>-</w:t>
            </w:r>
            <w:r>
              <w:tab/>
              <w:t>-</w:t>
            </w:r>
            <w:r>
              <w:tab/>
              <w:t>-</w:t>
            </w:r>
            <w:r>
              <w:tab/>
              <w:t>Other</w:t>
            </w:r>
          </w:p>
          <w:p w14:paraId="59104E70"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71" w14:textId="77777777" w:rsidR="00E546F5" w:rsidRDefault="00951CE2">
            <w:pPr>
              <w:pStyle w:val="NormalinTable"/>
            </w:pPr>
            <w:r>
              <w:t>0.0%</w:t>
            </w:r>
          </w:p>
        </w:tc>
      </w:tr>
      <w:tr w:rsidR="00E546F5" w14:paraId="59104E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73" w14:textId="77777777" w:rsidR="00E546F5" w:rsidRDefault="00951CE2">
            <w:pPr>
              <w:pStyle w:val="NormalinTable"/>
            </w:pPr>
            <w:r>
              <w:t>7307931195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74" w14:textId="77777777" w:rsidR="00E546F5" w:rsidRDefault="00951CE2">
            <w:pPr>
              <w:pStyle w:val="Tier1"/>
            </w:pPr>
            <w:r>
              <w:t>Tube or pipe fittings (for example, couplings, elbows, sleeves), of iron or steel</w:t>
            </w:r>
          </w:p>
          <w:p w14:paraId="59104E75" w14:textId="77777777" w:rsidR="00E546F5" w:rsidRDefault="00951CE2">
            <w:pPr>
              <w:pStyle w:val="Tier2"/>
            </w:pPr>
            <w:r>
              <w:t>-</w:t>
            </w:r>
            <w:r>
              <w:tab/>
              <w:t>Other</w:t>
            </w:r>
          </w:p>
          <w:p w14:paraId="59104E76" w14:textId="77777777" w:rsidR="00E546F5" w:rsidRDefault="00951CE2">
            <w:pPr>
              <w:pStyle w:val="Tier3"/>
            </w:pPr>
            <w:r>
              <w:t>-</w:t>
            </w:r>
            <w:r>
              <w:tab/>
              <w:t>-</w:t>
            </w:r>
            <w:r>
              <w:tab/>
              <w:t>Butt welding fittings</w:t>
            </w:r>
          </w:p>
          <w:p w14:paraId="59104E77" w14:textId="77777777" w:rsidR="00E546F5" w:rsidRDefault="00951CE2">
            <w:pPr>
              <w:pStyle w:val="Tier4"/>
            </w:pPr>
            <w:r>
              <w:t>-</w:t>
            </w:r>
            <w:r>
              <w:tab/>
              <w:t>-</w:t>
            </w:r>
            <w:r>
              <w:tab/>
              <w:t>-</w:t>
            </w:r>
            <w:r>
              <w:tab/>
              <w:t xml:space="preserve">With greatest external diameter not </w:t>
            </w:r>
            <w:r>
              <w:t>exceeding 609.6 mm</w:t>
            </w:r>
          </w:p>
          <w:p w14:paraId="59104E78" w14:textId="77777777" w:rsidR="00E546F5" w:rsidRDefault="00951CE2">
            <w:pPr>
              <w:pStyle w:val="Tier5"/>
            </w:pPr>
            <w:r>
              <w:t>-</w:t>
            </w:r>
            <w:r>
              <w:tab/>
              <w:t>-</w:t>
            </w:r>
            <w:r>
              <w:tab/>
              <w:t>-</w:t>
            </w:r>
            <w:r>
              <w:tab/>
              <w:t>-</w:t>
            </w:r>
            <w:r>
              <w:tab/>
              <w:t>Elbows and bends</w:t>
            </w:r>
          </w:p>
          <w:p w14:paraId="59104E79" w14:textId="77777777" w:rsidR="00E546F5" w:rsidRDefault="00951CE2">
            <w:pPr>
              <w:pStyle w:val="Tier6"/>
            </w:pPr>
            <w:r>
              <w:t>-</w:t>
            </w:r>
            <w:r>
              <w:tab/>
              <w:t>-</w:t>
            </w:r>
            <w:r>
              <w:tab/>
              <w:t>-</w:t>
            </w:r>
            <w:r>
              <w:tab/>
              <w:t>-</w:t>
            </w:r>
            <w:r>
              <w:tab/>
              <w:t>-</w:t>
            </w:r>
            <w:r>
              <w:tab/>
              <w:t>Other</w:t>
            </w:r>
          </w:p>
          <w:p w14:paraId="59104E7A"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7B" w14:textId="77777777" w:rsidR="00E546F5" w:rsidRDefault="00951CE2">
            <w:pPr>
              <w:pStyle w:val="NormalinTable"/>
            </w:pPr>
            <w:r>
              <w:t>0.0%</w:t>
            </w:r>
          </w:p>
        </w:tc>
      </w:tr>
      <w:tr w:rsidR="00E546F5" w14:paraId="59104E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7D" w14:textId="77777777" w:rsidR="00E546F5" w:rsidRDefault="00951CE2">
            <w:pPr>
              <w:pStyle w:val="NormalinTable"/>
            </w:pPr>
            <w:r>
              <w:t>7307931199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7E" w14:textId="77777777" w:rsidR="00E546F5" w:rsidRDefault="00951CE2">
            <w:pPr>
              <w:pStyle w:val="Tier1"/>
            </w:pPr>
            <w:r>
              <w:t>Tube or pipe fittings (for example, couplings, elbows, sleeves), of iron or steel</w:t>
            </w:r>
          </w:p>
          <w:p w14:paraId="59104E7F" w14:textId="77777777" w:rsidR="00E546F5" w:rsidRDefault="00951CE2">
            <w:pPr>
              <w:pStyle w:val="Tier2"/>
            </w:pPr>
            <w:r>
              <w:t>-</w:t>
            </w:r>
            <w:r>
              <w:tab/>
              <w:t>Other</w:t>
            </w:r>
          </w:p>
          <w:p w14:paraId="59104E80" w14:textId="77777777" w:rsidR="00E546F5" w:rsidRDefault="00951CE2">
            <w:pPr>
              <w:pStyle w:val="Tier3"/>
            </w:pPr>
            <w:r>
              <w:t>-</w:t>
            </w:r>
            <w:r>
              <w:tab/>
              <w:t>-</w:t>
            </w:r>
            <w:r>
              <w:tab/>
              <w:t>Butt welding fittings</w:t>
            </w:r>
          </w:p>
          <w:p w14:paraId="59104E81" w14:textId="77777777" w:rsidR="00E546F5" w:rsidRDefault="00951CE2">
            <w:pPr>
              <w:pStyle w:val="Tier4"/>
            </w:pPr>
            <w:r>
              <w:t>-</w:t>
            </w:r>
            <w:r>
              <w:tab/>
              <w:t>-</w:t>
            </w:r>
            <w:r>
              <w:tab/>
              <w:t>-</w:t>
            </w:r>
            <w:r>
              <w:tab/>
              <w:t xml:space="preserve">With greatest external diameter not </w:t>
            </w:r>
            <w:r>
              <w:t>exceeding 609.6 mm</w:t>
            </w:r>
          </w:p>
          <w:p w14:paraId="59104E82" w14:textId="77777777" w:rsidR="00E546F5" w:rsidRDefault="00951CE2">
            <w:pPr>
              <w:pStyle w:val="Tier5"/>
            </w:pPr>
            <w:r>
              <w:t>-</w:t>
            </w:r>
            <w:r>
              <w:tab/>
              <w:t>-</w:t>
            </w:r>
            <w:r>
              <w:tab/>
              <w:t>-</w:t>
            </w:r>
            <w:r>
              <w:tab/>
              <w:t>-</w:t>
            </w:r>
            <w:r>
              <w:tab/>
              <w:t>Elbows and bends</w:t>
            </w:r>
          </w:p>
          <w:p w14:paraId="59104E83" w14:textId="77777777" w:rsidR="00E546F5" w:rsidRDefault="00951CE2">
            <w:pPr>
              <w:pStyle w:val="Tier6"/>
            </w:pPr>
            <w:r>
              <w:t>-</w:t>
            </w:r>
            <w:r>
              <w:tab/>
              <w:t>-</w:t>
            </w:r>
            <w:r>
              <w:tab/>
              <w:t>-</w:t>
            </w:r>
            <w:r>
              <w:tab/>
              <w:t>-</w:t>
            </w:r>
            <w:r>
              <w:tab/>
              <w:t>-</w:t>
            </w:r>
            <w:r>
              <w:tab/>
              <w:t>Other</w:t>
            </w:r>
          </w:p>
          <w:p w14:paraId="59104E84"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85" w14:textId="77777777" w:rsidR="00E546F5" w:rsidRDefault="00951CE2">
            <w:pPr>
              <w:pStyle w:val="NormalinTable"/>
            </w:pPr>
            <w:r>
              <w:t>0.0%</w:t>
            </w:r>
          </w:p>
        </w:tc>
      </w:tr>
      <w:tr w:rsidR="00E546F5" w14:paraId="59104E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87" w14:textId="77777777" w:rsidR="00E546F5" w:rsidRDefault="00951CE2">
            <w:pPr>
              <w:pStyle w:val="NormalinTable"/>
            </w:pPr>
            <w:r>
              <w:t>7307931911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88" w14:textId="77777777" w:rsidR="00E546F5" w:rsidRDefault="00951CE2">
            <w:pPr>
              <w:pStyle w:val="Tier1"/>
            </w:pPr>
            <w:r>
              <w:t>Tube or pipe fittings (for example, couplings, elbows, sleeves), of iron or steel</w:t>
            </w:r>
          </w:p>
          <w:p w14:paraId="59104E89" w14:textId="77777777" w:rsidR="00E546F5" w:rsidRDefault="00951CE2">
            <w:pPr>
              <w:pStyle w:val="Tier2"/>
            </w:pPr>
            <w:r>
              <w:t>-</w:t>
            </w:r>
            <w:r>
              <w:tab/>
              <w:t>Other</w:t>
            </w:r>
          </w:p>
          <w:p w14:paraId="59104E8A" w14:textId="77777777" w:rsidR="00E546F5" w:rsidRDefault="00951CE2">
            <w:pPr>
              <w:pStyle w:val="Tier3"/>
            </w:pPr>
            <w:r>
              <w:t>-</w:t>
            </w:r>
            <w:r>
              <w:tab/>
              <w:t>-</w:t>
            </w:r>
            <w:r>
              <w:tab/>
              <w:t>Butt welding fittings</w:t>
            </w:r>
          </w:p>
          <w:p w14:paraId="59104E8B" w14:textId="77777777" w:rsidR="00E546F5" w:rsidRDefault="00951CE2">
            <w:pPr>
              <w:pStyle w:val="Tier4"/>
            </w:pPr>
            <w:r>
              <w:t>-</w:t>
            </w:r>
            <w:r>
              <w:tab/>
              <w:t>-</w:t>
            </w:r>
            <w:r>
              <w:tab/>
              <w:t>-</w:t>
            </w:r>
            <w:r>
              <w:tab/>
              <w:t xml:space="preserve">With greatest external diameter not </w:t>
            </w:r>
            <w:r>
              <w:t>exceeding 609.6 mm</w:t>
            </w:r>
          </w:p>
          <w:p w14:paraId="59104E8C" w14:textId="77777777" w:rsidR="00E546F5" w:rsidRDefault="00951CE2">
            <w:pPr>
              <w:pStyle w:val="Tier5"/>
            </w:pPr>
            <w:r>
              <w:t>-</w:t>
            </w:r>
            <w:r>
              <w:tab/>
              <w:t>-</w:t>
            </w:r>
            <w:r>
              <w:tab/>
              <w:t>-</w:t>
            </w:r>
            <w:r>
              <w:tab/>
              <w:t>-</w:t>
            </w:r>
            <w:r>
              <w:tab/>
              <w:t>Other</w:t>
            </w:r>
          </w:p>
          <w:p w14:paraId="59104E8D" w14:textId="77777777" w:rsidR="00E546F5" w:rsidRDefault="00951CE2">
            <w:pPr>
              <w:pStyle w:val="Tier6"/>
            </w:pPr>
            <w:r>
              <w:t>-</w:t>
            </w:r>
            <w:r>
              <w:tab/>
              <w:t>-</w:t>
            </w:r>
            <w:r>
              <w:tab/>
              <w:t>-</w:t>
            </w:r>
            <w:r>
              <w:tab/>
              <w:t>-</w:t>
            </w:r>
            <w:r>
              <w:tab/>
              <w:t>-</w:t>
            </w:r>
            <w:r>
              <w:tab/>
              <w:t>For use in certain types of aircraft</w:t>
            </w:r>
          </w:p>
          <w:p w14:paraId="59104E8E" w14:textId="77777777" w:rsidR="00E546F5" w:rsidRDefault="00951CE2">
            <w:pPr>
              <w:pStyle w:val="Tier7"/>
            </w:pPr>
            <w:r>
              <w:t>-</w:t>
            </w:r>
            <w:r>
              <w:tab/>
              <w:t>-</w:t>
            </w:r>
            <w:r>
              <w:tab/>
              <w:t>-</w:t>
            </w:r>
            <w:r>
              <w:tab/>
              <w:t>-</w:t>
            </w:r>
            <w:r>
              <w:tab/>
              <w:t>-</w:t>
            </w:r>
            <w:r>
              <w:tab/>
              <w:t>-</w:t>
            </w:r>
            <w:r>
              <w:tab/>
              <w:t>Consigned from Taiwan, Indonesia, Sri Lanka or the Philippines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8F" w14:textId="77777777" w:rsidR="00E546F5" w:rsidRDefault="00951CE2">
            <w:pPr>
              <w:pStyle w:val="NormalinTable"/>
            </w:pPr>
            <w:r>
              <w:t>0.0%</w:t>
            </w:r>
          </w:p>
        </w:tc>
      </w:tr>
      <w:tr w:rsidR="00E546F5" w14:paraId="59104E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91" w14:textId="77777777" w:rsidR="00E546F5" w:rsidRDefault="00951CE2">
            <w:pPr>
              <w:pStyle w:val="NormalinTable"/>
            </w:pPr>
            <w:r>
              <w:t>7307931919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92" w14:textId="77777777" w:rsidR="00E546F5" w:rsidRDefault="00951CE2">
            <w:pPr>
              <w:pStyle w:val="Tier1"/>
              <w:rPr>
                <w:rFonts w:eastAsia="Times New Roman"/>
                <w:color w:val="000000"/>
                <w:lang w:eastAsia="en-GB"/>
              </w:rPr>
            </w:pPr>
            <w:r>
              <w:rPr>
                <w:rFonts w:eastAsia="Times New Roman"/>
                <w:color w:val="000000"/>
                <w:lang w:eastAsia="en-GB"/>
              </w:rPr>
              <w:t xml:space="preserve">Tube or pipe fittings (for example, couplings, elbows, sleeves), of iron or </w:t>
            </w:r>
            <w:r>
              <w:rPr>
                <w:rFonts w:eastAsia="Times New Roman"/>
                <w:color w:val="000000"/>
                <w:lang w:eastAsia="en-GB"/>
              </w:rPr>
              <w:t>steel</w:t>
            </w:r>
            <w:r>
              <w:rPr>
                <w:rFonts w:eastAsia="Times New Roman"/>
                <w:color w:val="000000"/>
                <w:lang w:eastAsia="en-GB"/>
              </w:rPr>
              <w:br/>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 Butt welding fittings</w:t>
            </w:r>
            <w:r>
              <w:rPr>
                <w:rFonts w:eastAsia="Times New Roman"/>
                <w:color w:val="000000"/>
                <w:lang w:eastAsia="en-GB"/>
              </w:rPr>
              <w:br/>
            </w:r>
            <w:r>
              <w:rPr>
                <w:rFonts w:eastAsia="Times New Roman"/>
                <w:color w:val="000000"/>
                <w:lang w:eastAsia="en-GB"/>
              </w:rPr>
              <w:t>- - - With greatest external diameter not exceeding 609,6 mm</w:t>
            </w:r>
            <w:r>
              <w:rPr>
                <w:rFonts w:eastAsia="Times New Roman"/>
                <w:color w:val="000000"/>
                <w:lang w:eastAsia="en-GB"/>
              </w:rPr>
              <w:br/>
            </w:r>
            <w:r>
              <w:rPr>
                <w:rFonts w:eastAsia="Times New Roman"/>
                <w:color w:val="000000"/>
                <w:lang w:eastAsia="en-GB"/>
              </w:rPr>
              <w:t>- - - - Other</w:t>
            </w:r>
            <w:r>
              <w:rPr>
                <w:rFonts w:eastAsia="Times New Roman"/>
                <w:color w:val="000000"/>
                <w:lang w:eastAsia="en-GB"/>
              </w:rPr>
              <w:br/>
            </w:r>
            <w:r>
              <w:rPr>
                <w:rFonts w:eastAsia="Times New Roman"/>
                <w:color w:val="000000"/>
                <w:lang w:eastAsia="en-GB"/>
              </w:rPr>
              <w:t>- - - - - For use in certain types of aircraft</w:t>
            </w:r>
            <w:r>
              <w:rPr>
                <w:rFonts w:eastAsia="Times New Roman"/>
                <w:color w:val="000000"/>
                <w:lang w:eastAsia="en-GB"/>
              </w:rPr>
              <w:br/>
            </w:r>
            <w:r>
              <w:rPr>
                <w:rFonts w:eastAsia="Times New Roman"/>
                <w:color w:val="000000"/>
                <w:lang w:eastAsia="en-GB"/>
              </w:rPr>
              <w:t>- - - - - - Other</w:t>
            </w:r>
            <w:r>
              <w:rPr>
                <w:rFonts w:eastAsia="Times New Roman"/>
                <w:color w:val="000000"/>
                <w:lang w:eastAsia="en-GB"/>
              </w:rPr>
              <w:br/>
            </w:r>
            <w:r>
              <w:rPr>
                <w:rFonts w:eastAsia="Times New Roman"/>
                <w:color w:val="000000"/>
                <w:lang w:eastAsia="en-GB"/>
              </w:rPr>
              <w:t xml:space="preserve">               - for the construction, maintenance and repair of aircraft of</w:t>
            </w:r>
            <w:r>
              <w:rPr>
                <w:rFonts w:eastAsia="Times New Roman"/>
                <w:color w:val="000000"/>
                <w:lang w:eastAsia="en-GB"/>
              </w:rPr>
              <w:t xml:space="preserve"> an unladen     </w:t>
            </w:r>
          </w:p>
          <w:p w14:paraId="59104E93" w14:textId="77777777" w:rsidR="00E546F5" w:rsidRDefault="00951CE2">
            <w:pPr>
              <w:pStyle w:val="Tier1"/>
              <w:rPr>
                <w:rFonts w:eastAsia="Times New Roman"/>
                <w:color w:val="000000"/>
                <w:lang w:eastAsia="en-GB"/>
              </w:rPr>
            </w:pPr>
            <w:r>
              <w:rPr>
                <w:rFonts w:eastAsia="Times New Roman"/>
                <w:color w:val="000000"/>
                <w:lang w:eastAsia="en-GB"/>
              </w:rPr>
              <w:t xml:space="preserve">                 weight exceeding 2 000 kilograms and of ground flying trainers for </w:t>
            </w:r>
          </w:p>
          <w:p w14:paraId="59104E94" w14:textId="77777777" w:rsidR="00E546F5" w:rsidRDefault="00951CE2">
            <w:pPr>
              <w:pStyle w:val="Tier1"/>
            </w:pPr>
            <w:r>
              <w:rPr>
                <w:rFonts w:eastAsia="Times New Roman"/>
                <w:color w:val="000000"/>
                <w:lang w:eastAsia="en-GB"/>
              </w:rP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95" w14:textId="77777777" w:rsidR="00E546F5" w:rsidRDefault="00951CE2">
            <w:pPr>
              <w:pStyle w:val="NormalinTable"/>
            </w:pPr>
            <w:r>
              <w:t>0.0%</w:t>
            </w:r>
          </w:p>
        </w:tc>
      </w:tr>
      <w:tr w:rsidR="00E546F5" w14:paraId="59104E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97" w14:textId="77777777" w:rsidR="00E546F5" w:rsidRDefault="00951CE2">
            <w:pPr>
              <w:pStyle w:val="NormalinTable"/>
            </w:pPr>
            <w:r>
              <w:t>7307931991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98" w14:textId="77777777" w:rsidR="00E546F5" w:rsidRDefault="00951CE2">
            <w:pPr>
              <w:pStyle w:val="Tier1"/>
            </w:pPr>
            <w:r>
              <w:t>Tube or pipe fittings (for example, couplings, elbows, sleeves), of iron or steel</w:t>
            </w:r>
          </w:p>
          <w:p w14:paraId="59104E99" w14:textId="77777777" w:rsidR="00E546F5" w:rsidRDefault="00951CE2">
            <w:pPr>
              <w:pStyle w:val="Tier2"/>
            </w:pPr>
            <w:r>
              <w:t>-</w:t>
            </w:r>
            <w:r>
              <w:tab/>
              <w:t>Other</w:t>
            </w:r>
          </w:p>
          <w:p w14:paraId="59104E9A" w14:textId="77777777" w:rsidR="00E546F5" w:rsidRDefault="00951CE2">
            <w:pPr>
              <w:pStyle w:val="Tier3"/>
            </w:pPr>
            <w:r>
              <w:t>-</w:t>
            </w:r>
            <w:r>
              <w:tab/>
              <w:t>-</w:t>
            </w:r>
            <w:r>
              <w:tab/>
              <w:t>Butt welding fit</w:t>
            </w:r>
            <w:r>
              <w:t>tings</w:t>
            </w:r>
          </w:p>
          <w:p w14:paraId="59104E9B" w14:textId="77777777" w:rsidR="00E546F5" w:rsidRDefault="00951CE2">
            <w:pPr>
              <w:pStyle w:val="Tier4"/>
            </w:pPr>
            <w:r>
              <w:t>-</w:t>
            </w:r>
            <w:r>
              <w:tab/>
              <w:t>-</w:t>
            </w:r>
            <w:r>
              <w:tab/>
              <w:t>-</w:t>
            </w:r>
            <w:r>
              <w:tab/>
              <w:t>With greatest external diameter not exceeding 609.6 mm</w:t>
            </w:r>
          </w:p>
          <w:p w14:paraId="59104E9C" w14:textId="77777777" w:rsidR="00E546F5" w:rsidRDefault="00951CE2">
            <w:pPr>
              <w:pStyle w:val="Tier5"/>
            </w:pPr>
            <w:r>
              <w:t>-</w:t>
            </w:r>
            <w:r>
              <w:tab/>
              <w:t>-</w:t>
            </w:r>
            <w:r>
              <w:tab/>
              <w:t>-</w:t>
            </w:r>
            <w:r>
              <w:tab/>
              <w:t>-</w:t>
            </w:r>
            <w:r>
              <w:tab/>
              <w:t>Other</w:t>
            </w:r>
          </w:p>
          <w:p w14:paraId="59104E9D" w14:textId="77777777" w:rsidR="00E546F5" w:rsidRDefault="00951CE2">
            <w:pPr>
              <w:pStyle w:val="Tier6"/>
            </w:pPr>
            <w:r>
              <w:t>-</w:t>
            </w:r>
            <w:r>
              <w:tab/>
              <w:t>-</w:t>
            </w:r>
            <w:r>
              <w:tab/>
              <w:t>-</w:t>
            </w:r>
            <w:r>
              <w:tab/>
              <w:t>-</w:t>
            </w:r>
            <w:r>
              <w:tab/>
              <w:t>-</w:t>
            </w:r>
            <w:r>
              <w:tab/>
              <w:t>Other</w:t>
            </w:r>
          </w:p>
          <w:p w14:paraId="59104E9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9F" w14:textId="77777777" w:rsidR="00E546F5" w:rsidRDefault="00951CE2">
            <w:pPr>
              <w:pStyle w:val="NormalinTable"/>
            </w:pPr>
            <w:r>
              <w:t>0.0%</w:t>
            </w:r>
          </w:p>
        </w:tc>
      </w:tr>
      <w:tr w:rsidR="00E546F5" w14:paraId="59104E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A1" w14:textId="77777777" w:rsidR="00E546F5" w:rsidRDefault="00951CE2">
            <w:pPr>
              <w:pStyle w:val="NormalinTable"/>
            </w:pPr>
            <w:r>
              <w:t>7307931993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A2" w14:textId="77777777" w:rsidR="00E546F5" w:rsidRDefault="00951CE2">
            <w:pPr>
              <w:pStyle w:val="Tier1"/>
            </w:pPr>
            <w:r>
              <w:t>Tube or pipe fittings (for example, couplings, elbows, sleeves), of iron or steel</w:t>
            </w:r>
          </w:p>
          <w:p w14:paraId="59104EA3" w14:textId="77777777" w:rsidR="00E546F5" w:rsidRDefault="00951CE2">
            <w:pPr>
              <w:pStyle w:val="Tier2"/>
            </w:pPr>
            <w:r>
              <w:t>-</w:t>
            </w:r>
            <w:r>
              <w:tab/>
              <w:t>Other</w:t>
            </w:r>
          </w:p>
          <w:p w14:paraId="59104EA4" w14:textId="77777777" w:rsidR="00E546F5" w:rsidRDefault="00951CE2">
            <w:pPr>
              <w:pStyle w:val="Tier3"/>
            </w:pPr>
            <w:r>
              <w:t>-</w:t>
            </w:r>
            <w:r>
              <w:tab/>
              <w:t>-</w:t>
            </w:r>
            <w:r>
              <w:tab/>
              <w:t>Butt welding fittings</w:t>
            </w:r>
          </w:p>
          <w:p w14:paraId="59104EA5" w14:textId="77777777" w:rsidR="00E546F5" w:rsidRDefault="00951CE2">
            <w:pPr>
              <w:pStyle w:val="Tier4"/>
            </w:pPr>
            <w:r>
              <w:t>-</w:t>
            </w:r>
            <w:r>
              <w:tab/>
              <w:t>-</w:t>
            </w:r>
            <w:r>
              <w:tab/>
              <w:t>-</w:t>
            </w:r>
            <w:r>
              <w:tab/>
            </w:r>
            <w:r>
              <w:t>With greatest external diameter not exceeding 609.6 mm</w:t>
            </w:r>
          </w:p>
          <w:p w14:paraId="59104EA6" w14:textId="77777777" w:rsidR="00E546F5" w:rsidRDefault="00951CE2">
            <w:pPr>
              <w:pStyle w:val="Tier5"/>
            </w:pPr>
            <w:r>
              <w:t>-</w:t>
            </w:r>
            <w:r>
              <w:tab/>
              <w:t>-</w:t>
            </w:r>
            <w:r>
              <w:tab/>
              <w:t>-</w:t>
            </w:r>
            <w:r>
              <w:tab/>
              <w:t>-</w:t>
            </w:r>
            <w:r>
              <w:tab/>
              <w:t>Other</w:t>
            </w:r>
          </w:p>
          <w:p w14:paraId="59104EA7" w14:textId="77777777" w:rsidR="00E546F5" w:rsidRDefault="00951CE2">
            <w:pPr>
              <w:pStyle w:val="Tier6"/>
            </w:pPr>
            <w:r>
              <w:t>-</w:t>
            </w:r>
            <w:r>
              <w:tab/>
              <w:t>-</w:t>
            </w:r>
            <w:r>
              <w:tab/>
              <w:t>-</w:t>
            </w:r>
            <w:r>
              <w:tab/>
              <w:t>-</w:t>
            </w:r>
            <w:r>
              <w:tab/>
              <w:t>-</w:t>
            </w:r>
            <w:r>
              <w:tab/>
              <w:t>Other</w:t>
            </w:r>
          </w:p>
          <w:p w14:paraId="59104EA8"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A9" w14:textId="77777777" w:rsidR="00E546F5" w:rsidRDefault="00951CE2">
            <w:pPr>
              <w:pStyle w:val="NormalinTable"/>
            </w:pPr>
            <w:r>
              <w:t>0.0%</w:t>
            </w:r>
          </w:p>
        </w:tc>
      </w:tr>
      <w:tr w:rsidR="00E546F5" w14:paraId="59104E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AB" w14:textId="77777777" w:rsidR="00E546F5" w:rsidRDefault="00951CE2">
            <w:pPr>
              <w:pStyle w:val="NormalinTable"/>
            </w:pPr>
            <w:r>
              <w:t>7307931994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AC" w14:textId="77777777" w:rsidR="00E546F5" w:rsidRDefault="00951CE2">
            <w:pPr>
              <w:pStyle w:val="Tier1"/>
            </w:pPr>
            <w:r>
              <w:t>Tube or pipe fittings (for example, couplings, elbows, sleeves), of iron or steel</w:t>
            </w:r>
          </w:p>
          <w:p w14:paraId="59104EAD" w14:textId="77777777" w:rsidR="00E546F5" w:rsidRDefault="00951CE2">
            <w:pPr>
              <w:pStyle w:val="Tier2"/>
            </w:pPr>
            <w:r>
              <w:t>-</w:t>
            </w:r>
            <w:r>
              <w:tab/>
              <w:t>Other</w:t>
            </w:r>
          </w:p>
          <w:p w14:paraId="59104EAE" w14:textId="77777777" w:rsidR="00E546F5" w:rsidRDefault="00951CE2">
            <w:pPr>
              <w:pStyle w:val="Tier3"/>
            </w:pPr>
            <w:r>
              <w:t>-</w:t>
            </w:r>
            <w:r>
              <w:tab/>
              <w:t>-</w:t>
            </w:r>
            <w:r>
              <w:tab/>
              <w:t>Butt welding fittings</w:t>
            </w:r>
          </w:p>
          <w:p w14:paraId="59104EAF" w14:textId="77777777" w:rsidR="00E546F5" w:rsidRDefault="00951CE2">
            <w:pPr>
              <w:pStyle w:val="Tier4"/>
            </w:pPr>
            <w:r>
              <w:t>-</w:t>
            </w:r>
            <w:r>
              <w:tab/>
              <w:t>-</w:t>
            </w:r>
            <w:r>
              <w:tab/>
              <w:t>-</w:t>
            </w:r>
            <w:r>
              <w:tab/>
              <w:t xml:space="preserve">With </w:t>
            </w:r>
            <w:r>
              <w:t>greatest external diameter not exceeding 609.6 mm</w:t>
            </w:r>
          </w:p>
          <w:p w14:paraId="59104EB0" w14:textId="77777777" w:rsidR="00E546F5" w:rsidRDefault="00951CE2">
            <w:pPr>
              <w:pStyle w:val="Tier5"/>
            </w:pPr>
            <w:r>
              <w:t>-</w:t>
            </w:r>
            <w:r>
              <w:tab/>
              <w:t>-</w:t>
            </w:r>
            <w:r>
              <w:tab/>
              <w:t>-</w:t>
            </w:r>
            <w:r>
              <w:tab/>
              <w:t>-</w:t>
            </w:r>
            <w:r>
              <w:tab/>
              <w:t>Other</w:t>
            </w:r>
          </w:p>
          <w:p w14:paraId="59104EB1" w14:textId="77777777" w:rsidR="00E546F5" w:rsidRDefault="00951CE2">
            <w:pPr>
              <w:pStyle w:val="Tier6"/>
            </w:pPr>
            <w:r>
              <w:t>-</w:t>
            </w:r>
            <w:r>
              <w:tab/>
              <w:t>-</w:t>
            </w:r>
            <w:r>
              <w:tab/>
              <w:t>-</w:t>
            </w:r>
            <w:r>
              <w:tab/>
              <w:t>-</w:t>
            </w:r>
            <w:r>
              <w:tab/>
              <w:t>-</w:t>
            </w:r>
            <w:r>
              <w:tab/>
              <w:t>Other</w:t>
            </w:r>
          </w:p>
          <w:p w14:paraId="59104EB2"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B3" w14:textId="77777777" w:rsidR="00E546F5" w:rsidRDefault="00951CE2">
            <w:pPr>
              <w:pStyle w:val="NormalinTable"/>
            </w:pPr>
            <w:r>
              <w:t>0.0%</w:t>
            </w:r>
          </w:p>
        </w:tc>
      </w:tr>
      <w:tr w:rsidR="00E546F5" w14:paraId="59104E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B5" w14:textId="77777777" w:rsidR="00E546F5" w:rsidRDefault="00951CE2">
            <w:pPr>
              <w:pStyle w:val="NormalinTable"/>
            </w:pPr>
            <w:r>
              <w:t>7307931995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B6" w14:textId="77777777" w:rsidR="00E546F5" w:rsidRDefault="00951CE2">
            <w:pPr>
              <w:pStyle w:val="Tier1"/>
            </w:pPr>
            <w:r>
              <w:t>Tube or pipe fittings (for example, couplings, elbows, sleeves), of iron or steel</w:t>
            </w:r>
          </w:p>
          <w:p w14:paraId="59104EB7" w14:textId="77777777" w:rsidR="00E546F5" w:rsidRDefault="00951CE2">
            <w:pPr>
              <w:pStyle w:val="Tier2"/>
            </w:pPr>
            <w:r>
              <w:t>-</w:t>
            </w:r>
            <w:r>
              <w:tab/>
              <w:t>Other</w:t>
            </w:r>
          </w:p>
          <w:p w14:paraId="59104EB8" w14:textId="77777777" w:rsidR="00E546F5" w:rsidRDefault="00951CE2">
            <w:pPr>
              <w:pStyle w:val="Tier3"/>
            </w:pPr>
            <w:r>
              <w:t>-</w:t>
            </w:r>
            <w:r>
              <w:tab/>
              <w:t>-</w:t>
            </w:r>
            <w:r>
              <w:tab/>
              <w:t>Butt welding fittings</w:t>
            </w:r>
          </w:p>
          <w:p w14:paraId="59104EB9" w14:textId="77777777" w:rsidR="00E546F5" w:rsidRDefault="00951CE2">
            <w:pPr>
              <w:pStyle w:val="Tier4"/>
            </w:pPr>
            <w:r>
              <w:t>-</w:t>
            </w:r>
            <w:r>
              <w:tab/>
              <w:t>-</w:t>
            </w:r>
            <w:r>
              <w:tab/>
              <w:t>-</w:t>
            </w:r>
            <w:r>
              <w:tab/>
              <w:t xml:space="preserve">With </w:t>
            </w:r>
            <w:r>
              <w:t>greatest external diameter not exceeding 609.6 mm</w:t>
            </w:r>
          </w:p>
          <w:p w14:paraId="59104EBA" w14:textId="77777777" w:rsidR="00E546F5" w:rsidRDefault="00951CE2">
            <w:pPr>
              <w:pStyle w:val="Tier5"/>
            </w:pPr>
            <w:r>
              <w:t>-</w:t>
            </w:r>
            <w:r>
              <w:tab/>
              <w:t>-</w:t>
            </w:r>
            <w:r>
              <w:tab/>
              <w:t>-</w:t>
            </w:r>
            <w:r>
              <w:tab/>
              <w:t>-</w:t>
            </w:r>
            <w:r>
              <w:tab/>
              <w:t>Other</w:t>
            </w:r>
          </w:p>
          <w:p w14:paraId="59104EBB" w14:textId="77777777" w:rsidR="00E546F5" w:rsidRDefault="00951CE2">
            <w:pPr>
              <w:pStyle w:val="Tier6"/>
            </w:pPr>
            <w:r>
              <w:t>-</w:t>
            </w:r>
            <w:r>
              <w:tab/>
              <w:t>-</w:t>
            </w:r>
            <w:r>
              <w:tab/>
              <w:t>-</w:t>
            </w:r>
            <w:r>
              <w:tab/>
              <w:t>-</w:t>
            </w:r>
            <w:r>
              <w:tab/>
              <w:t>-</w:t>
            </w:r>
            <w:r>
              <w:tab/>
              <w:t>Other</w:t>
            </w:r>
          </w:p>
          <w:p w14:paraId="59104EBC"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BD" w14:textId="77777777" w:rsidR="00E546F5" w:rsidRDefault="00951CE2">
            <w:pPr>
              <w:pStyle w:val="NormalinTable"/>
            </w:pPr>
            <w:r>
              <w:t>0.0%</w:t>
            </w:r>
          </w:p>
        </w:tc>
      </w:tr>
      <w:tr w:rsidR="00E546F5" w14:paraId="59104E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BF" w14:textId="77777777" w:rsidR="00E546F5" w:rsidRDefault="00951CE2">
            <w:pPr>
              <w:pStyle w:val="NormalinTable"/>
            </w:pPr>
            <w:r>
              <w:t>7307931999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C0" w14:textId="77777777" w:rsidR="00E546F5" w:rsidRDefault="00951CE2">
            <w:pPr>
              <w:pStyle w:val="Tier1"/>
            </w:pPr>
            <w:r>
              <w:t>Tube or pipe fittings (for example, couplings, elbows, sleeves), of iron or steel</w:t>
            </w:r>
          </w:p>
          <w:p w14:paraId="59104EC1" w14:textId="77777777" w:rsidR="00E546F5" w:rsidRDefault="00951CE2">
            <w:pPr>
              <w:pStyle w:val="Tier2"/>
            </w:pPr>
            <w:r>
              <w:t>-</w:t>
            </w:r>
            <w:r>
              <w:tab/>
              <w:t>Other</w:t>
            </w:r>
          </w:p>
          <w:p w14:paraId="59104EC2" w14:textId="77777777" w:rsidR="00E546F5" w:rsidRDefault="00951CE2">
            <w:pPr>
              <w:pStyle w:val="Tier3"/>
            </w:pPr>
            <w:r>
              <w:t>-</w:t>
            </w:r>
            <w:r>
              <w:tab/>
              <w:t>-</w:t>
            </w:r>
            <w:r>
              <w:tab/>
              <w:t>Butt welding fittings</w:t>
            </w:r>
          </w:p>
          <w:p w14:paraId="59104EC3" w14:textId="77777777" w:rsidR="00E546F5" w:rsidRDefault="00951CE2">
            <w:pPr>
              <w:pStyle w:val="Tier4"/>
            </w:pPr>
            <w:r>
              <w:t>-</w:t>
            </w:r>
            <w:r>
              <w:tab/>
              <w:t>-</w:t>
            </w:r>
            <w:r>
              <w:tab/>
              <w:t>-</w:t>
            </w:r>
            <w:r>
              <w:tab/>
              <w:t xml:space="preserve">With </w:t>
            </w:r>
            <w:r>
              <w:t>greatest external diameter not exceeding 609.6 mm</w:t>
            </w:r>
          </w:p>
          <w:p w14:paraId="59104EC4" w14:textId="77777777" w:rsidR="00E546F5" w:rsidRDefault="00951CE2">
            <w:pPr>
              <w:pStyle w:val="Tier5"/>
            </w:pPr>
            <w:r>
              <w:t>-</w:t>
            </w:r>
            <w:r>
              <w:tab/>
              <w:t>-</w:t>
            </w:r>
            <w:r>
              <w:tab/>
              <w:t>-</w:t>
            </w:r>
            <w:r>
              <w:tab/>
              <w:t>-</w:t>
            </w:r>
            <w:r>
              <w:tab/>
              <w:t>Other</w:t>
            </w:r>
          </w:p>
          <w:p w14:paraId="59104EC5" w14:textId="77777777" w:rsidR="00E546F5" w:rsidRDefault="00951CE2">
            <w:pPr>
              <w:pStyle w:val="Tier6"/>
            </w:pPr>
            <w:r>
              <w:t>-</w:t>
            </w:r>
            <w:r>
              <w:tab/>
              <w:t>-</w:t>
            </w:r>
            <w:r>
              <w:tab/>
              <w:t>-</w:t>
            </w:r>
            <w:r>
              <w:tab/>
              <w:t>-</w:t>
            </w:r>
            <w:r>
              <w:tab/>
              <w:t>-</w:t>
            </w:r>
            <w:r>
              <w:tab/>
              <w:t>Other</w:t>
            </w:r>
          </w:p>
          <w:p w14:paraId="59104EC6"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C7" w14:textId="77777777" w:rsidR="00E546F5" w:rsidRDefault="00951CE2">
            <w:pPr>
              <w:pStyle w:val="NormalinTable"/>
            </w:pPr>
            <w:r>
              <w:t>0.0%</w:t>
            </w:r>
          </w:p>
        </w:tc>
      </w:tr>
      <w:tr w:rsidR="00E546F5" w14:paraId="59104E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C9" w14:textId="77777777" w:rsidR="00E546F5" w:rsidRDefault="00951CE2">
            <w:pPr>
              <w:pStyle w:val="NormalinTable"/>
            </w:pPr>
            <w:r>
              <w:t>7307939110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CA" w14:textId="77777777" w:rsidR="00E546F5" w:rsidRDefault="00951CE2">
            <w:pPr>
              <w:pStyle w:val="Tier1"/>
            </w:pPr>
            <w:r>
              <w:t>Tube or pipe fittings (for example, couplings, elbows, sleeves), of iron or steel</w:t>
            </w:r>
          </w:p>
          <w:p w14:paraId="59104ECB" w14:textId="77777777" w:rsidR="00E546F5" w:rsidRDefault="00951CE2">
            <w:pPr>
              <w:pStyle w:val="Tier2"/>
            </w:pPr>
            <w:r>
              <w:t>-</w:t>
            </w:r>
            <w:r>
              <w:tab/>
              <w:t>Other</w:t>
            </w:r>
          </w:p>
          <w:p w14:paraId="59104ECC" w14:textId="77777777" w:rsidR="00E546F5" w:rsidRDefault="00951CE2">
            <w:pPr>
              <w:pStyle w:val="Tier3"/>
            </w:pPr>
            <w:r>
              <w:t>-</w:t>
            </w:r>
            <w:r>
              <w:tab/>
              <w:t>-</w:t>
            </w:r>
            <w:r>
              <w:tab/>
              <w:t>Butt welding fittings</w:t>
            </w:r>
          </w:p>
          <w:p w14:paraId="59104ECD" w14:textId="77777777" w:rsidR="00E546F5" w:rsidRDefault="00951CE2">
            <w:pPr>
              <w:pStyle w:val="Tier4"/>
            </w:pPr>
            <w:r>
              <w:t>-</w:t>
            </w:r>
            <w:r>
              <w:tab/>
              <w:t>-</w:t>
            </w:r>
            <w:r>
              <w:tab/>
              <w:t>-</w:t>
            </w:r>
            <w:r>
              <w:tab/>
              <w:t xml:space="preserve">With </w:t>
            </w:r>
            <w:r>
              <w:t>greatest external diameter exceeding 609.6 mm</w:t>
            </w:r>
          </w:p>
          <w:p w14:paraId="59104ECE" w14:textId="77777777" w:rsidR="00E546F5" w:rsidRDefault="00951CE2">
            <w:pPr>
              <w:pStyle w:val="Tier5"/>
            </w:pPr>
            <w:r>
              <w:t>-</w:t>
            </w:r>
            <w:r>
              <w:tab/>
              <w:t>-</w:t>
            </w:r>
            <w:r>
              <w:tab/>
              <w:t>-</w:t>
            </w:r>
            <w:r>
              <w:tab/>
              <w:t>-</w:t>
            </w:r>
            <w:r>
              <w:tab/>
              <w:t>Elbows and bends</w:t>
            </w:r>
          </w:p>
          <w:p w14:paraId="59104ECF" w14:textId="77777777" w:rsidR="00E546F5" w:rsidRDefault="00951CE2">
            <w:pPr>
              <w:pStyle w:val="Tier6"/>
            </w:pPr>
            <w:r>
              <w:t>-</w:t>
            </w:r>
            <w:r>
              <w:tab/>
              <w:t>-</w:t>
            </w:r>
            <w:r>
              <w:tab/>
              <w:t>-</w:t>
            </w:r>
            <w:r>
              <w:tab/>
              <w:t>-</w:t>
            </w:r>
            <w:r>
              <w:tab/>
              <w:t>-</w:t>
            </w:r>
            <w:r>
              <w:tab/>
              <w:t>For use in certain types of aircraft</w:t>
            </w:r>
          </w:p>
          <w:p w14:paraId="59104ED0"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w:t>
            </w:r>
            <w:r>
              <w:t xml:space="preserve">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D1" w14:textId="77777777" w:rsidR="00E546F5" w:rsidRDefault="00951CE2">
            <w:pPr>
              <w:pStyle w:val="NormalinTable"/>
            </w:pPr>
            <w:r>
              <w:t>0.0%</w:t>
            </w:r>
          </w:p>
        </w:tc>
      </w:tr>
      <w:tr w:rsidR="00E546F5" w14:paraId="59104E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D3" w14:textId="77777777" w:rsidR="00E546F5" w:rsidRDefault="00951CE2">
            <w:pPr>
              <w:pStyle w:val="NormalinTable"/>
            </w:pPr>
            <w:r>
              <w:t>7307939190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D4" w14:textId="77777777" w:rsidR="00E546F5" w:rsidRDefault="00951CE2">
            <w:pPr>
              <w:pStyle w:val="Tier1"/>
            </w:pPr>
            <w:r>
              <w:t>Tube or pipe fittings (for example, couplings, elbows, sleeves), of iron or steel</w:t>
            </w:r>
          </w:p>
          <w:p w14:paraId="59104ED5" w14:textId="77777777" w:rsidR="00E546F5" w:rsidRDefault="00951CE2">
            <w:pPr>
              <w:pStyle w:val="Tier2"/>
            </w:pPr>
            <w:r>
              <w:t>-</w:t>
            </w:r>
            <w:r>
              <w:tab/>
              <w:t>Other</w:t>
            </w:r>
          </w:p>
          <w:p w14:paraId="59104ED6" w14:textId="77777777" w:rsidR="00E546F5" w:rsidRDefault="00951CE2">
            <w:pPr>
              <w:pStyle w:val="Tier3"/>
            </w:pPr>
            <w:r>
              <w:t>-</w:t>
            </w:r>
            <w:r>
              <w:tab/>
              <w:t>-</w:t>
            </w:r>
            <w:r>
              <w:tab/>
              <w:t>Butt welding fittings</w:t>
            </w:r>
          </w:p>
          <w:p w14:paraId="59104ED7" w14:textId="77777777" w:rsidR="00E546F5" w:rsidRDefault="00951CE2">
            <w:pPr>
              <w:pStyle w:val="Tier4"/>
            </w:pPr>
            <w:r>
              <w:t>-</w:t>
            </w:r>
            <w:r>
              <w:tab/>
              <w:t>-</w:t>
            </w:r>
            <w:r>
              <w:tab/>
              <w:t>-</w:t>
            </w:r>
            <w:r>
              <w:tab/>
              <w:t>With greatest external diameter exceeding 609.6 mm</w:t>
            </w:r>
          </w:p>
          <w:p w14:paraId="59104ED8" w14:textId="77777777" w:rsidR="00E546F5" w:rsidRDefault="00951CE2">
            <w:pPr>
              <w:pStyle w:val="Tier5"/>
            </w:pPr>
            <w:r>
              <w:t>-</w:t>
            </w:r>
            <w:r>
              <w:tab/>
              <w:t>-</w:t>
            </w:r>
            <w:r>
              <w:tab/>
              <w:t>-</w:t>
            </w:r>
            <w:r>
              <w:tab/>
              <w:t>-</w:t>
            </w:r>
            <w:r>
              <w:tab/>
            </w:r>
            <w:r>
              <w:t>Elbows and bends</w:t>
            </w:r>
          </w:p>
          <w:p w14:paraId="59104ED9" w14:textId="77777777" w:rsidR="00E546F5" w:rsidRDefault="00951CE2">
            <w:pPr>
              <w:pStyle w:val="Tier6"/>
            </w:pPr>
            <w:r>
              <w:t>-</w:t>
            </w:r>
            <w:r>
              <w:tab/>
              <w:t>-</w:t>
            </w:r>
            <w:r>
              <w:tab/>
              <w:t>-</w:t>
            </w:r>
            <w:r>
              <w:tab/>
              <w:t>-</w:t>
            </w:r>
            <w:r>
              <w:tab/>
              <w:t>-</w:t>
            </w:r>
            <w:r>
              <w:tab/>
              <w:t>Other</w:t>
            </w:r>
          </w:p>
          <w:p w14:paraId="59104ED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EDB" w14:textId="77777777" w:rsidR="00E546F5" w:rsidRDefault="00951CE2">
            <w:pPr>
              <w:pStyle w:val="Tier6Bullet"/>
            </w:pPr>
            <w:r>
              <w:tab/>
            </w:r>
            <w:r>
              <w:tab/>
            </w:r>
            <w:r>
              <w:tab/>
            </w:r>
            <w:r>
              <w:tab/>
            </w:r>
            <w:r>
              <w:tab/>
              <w:t>-</w:t>
            </w:r>
            <w:r>
              <w:tab/>
              <w:t>for fitting to or equipping such ships, boats or other vessels;</w:t>
            </w:r>
          </w:p>
          <w:p w14:paraId="59104ED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4EDD" w14:textId="77777777" w:rsidR="00E546F5" w:rsidRDefault="00951CE2">
            <w:pPr>
              <w:pStyle w:val="Tier6Bullet"/>
            </w:pPr>
            <w:r>
              <w:tab/>
            </w:r>
            <w:r>
              <w:tab/>
            </w:r>
            <w:r>
              <w:tab/>
            </w:r>
            <w:r>
              <w:tab/>
            </w:r>
            <w:r>
              <w:tab/>
              <w:t>-</w:t>
            </w:r>
            <w:r>
              <w:tab/>
              <w:t>for equipping th</w:t>
            </w:r>
            <w:r>
              <w:t>e above platforms;</w:t>
            </w:r>
          </w:p>
          <w:p w14:paraId="59104ED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DF" w14:textId="77777777" w:rsidR="00E546F5" w:rsidRDefault="00951CE2">
            <w:pPr>
              <w:pStyle w:val="NormalinTable"/>
            </w:pPr>
            <w:r>
              <w:t>0.0%</w:t>
            </w:r>
          </w:p>
        </w:tc>
      </w:tr>
      <w:tr w:rsidR="00E546F5" w14:paraId="59104E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E1" w14:textId="77777777" w:rsidR="00E546F5" w:rsidRDefault="00951CE2">
            <w:pPr>
              <w:pStyle w:val="NormalinTable"/>
            </w:pPr>
            <w:r>
              <w:t>7307939910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E2" w14:textId="77777777" w:rsidR="00E546F5" w:rsidRDefault="00951CE2">
            <w:pPr>
              <w:pStyle w:val="Tier1"/>
            </w:pPr>
            <w:r>
              <w:t>Tube or pipe fittings (for example, couplings, elbows, sleeves), of iron or steel</w:t>
            </w:r>
          </w:p>
          <w:p w14:paraId="59104EE3" w14:textId="77777777" w:rsidR="00E546F5" w:rsidRDefault="00951CE2">
            <w:pPr>
              <w:pStyle w:val="Tier2"/>
            </w:pPr>
            <w:r>
              <w:t>-</w:t>
            </w:r>
            <w:r>
              <w:tab/>
              <w:t>Other</w:t>
            </w:r>
          </w:p>
          <w:p w14:paraId="59104EE4" w14:textId="77777777" w:rsidR="00E546F5" w:rsidRDefault="00951CE2">
            <w:pPr>
              <w:pStyle w:val="Tier3"/>
            </w:pPr>
            <w:r>
              <w:t>-</w:t>
            </w:r>
            <w:r>
              <w:tab/>
              <w:t>-</w:t>
            </w:r>
            <w:r>
              <w:tab/>
              <w:t>Butt welding fittings</w:t>
            </w:r>
          </w:p>
          <w:p w14:paraId="59104EE5" w14:textId="77777777" w:rsidR="00E546F5" w:rsidRDefault="00951CE2">
            <w:pPr>
              <w:pStyle w:val="Tier4"/>
            </w:pPr>
            <w:r>
              <w:t>-</w:t>
            </w:r>
            <w:r>
              <w:tab/>
              <w:t>-</w:t>
            </w:r>
            <w:r>
              <w:tab/>
              <w:t>-</w:t>
            </w:r>
            <w:r>
              <w:tab/>
              <w:t xml:space="preserve">With greatest </w:t>
            </w:r>
            <w:r>
              <w:t>external diameter exceeding 609.6 mm</w:t>
            </w:r>
          </w:p>
          <w:p w14:paraId="59104EE6" w14:textId="77777777" w:rsidR="00E546F5" w:rsidRDefault="00951CE2">
            <w:pPr>
              <w:pStyle w:val="Tier5"/>
            </w:pPr>
            <w:r>
              <w:t>-</w:t>
            </w:r>
            <w:r>
              <w:tab/>
              <w:t>-</w:t>
            </w:r>
            <w:r>
              <w:tab/>
              <w:t>-</w:t>
            </w:r>
            <w:r>
              <w:tab/>
              <w:t>-</w:t>
            </w:r>
            <w:r>
              <w:tab/>
              <w:t>Other</w:t>
            </w:r>
          </w:p>
          <w:p w14:paraId="59104EE7" w14:textId="77777777" w:rsidR="00E546F5" w:rsidRDefault="00951CE2">
            <w:pPr>
              <w:pStyle w:val="Tier6"/>
            </w:pPr>
            <w:r>
              <w:t>-</w:t>
            </w:r>
            <w:r>
              <w:tab/>
              <w:t>-</w:t>
            </w:r>
            <w:r>
              <w:tab/>
              <w:t>-</w:t>
            </w:r>
            <w:r>
              <w:tab/>
              <w:t>-</w:t>
            </w:r>
            <w:r>
              <w:tab/>
              <w:t>-</w:t>
            </w:r>
            <w:r>
              <w:tab/>
              <w:t>For use in certain types of aircraft</w:t>
            </w:r>
          </w:p>
          <w:p w14:paraId="59104EE8"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E9" w14:textId="77777777" w:rsidR="00E546F5" w:rsidRDefault="00951CE2">
            <w:pPr>
              <w:pStyle w:val="NormalinTable"/>
            </w:pPr>
            <w:r>
              <w:t>0.0%</w:t>
            </w:r>
          </w:p>
        </w:tc>
      </w:tr>
      <w:tr w:rsidR="00E546F5" w14:paraId="59104E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EB" w14:textId="77777777" w:rsidR="00E546F5" w:rsidRDefault="00951CE2">
            <w:pPr>
              <w:pStyle w:val="NormalinTable"/>
            </w:pPr>
            <w:r>
              <w:t>7307939990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EC" w14:textId="77777777" w:rsidR="00E546F5" w:rsidRDefault="00951CE2">
            <w:pPr>
              <w:pStyle w:val="Tier1"/>
            </w:pPr>
            <w:r>
              <w:t>Tube or pipe fittings (for example, couplings, elbows, sleeves), of iron or steel</w:t>
            </w:r>
          </w:p>
          <w:p w14:paraId="59104EED" w14:textId="77777777" w:rsidR="00E546F5" w:rsidRDefault="00951CE2">
            <w:pPr>
              <w:pStyle w:val="Tier2"/>
            </w:pPr>
            <w:r>
              <w:t>-</w:t>
            </w:r>
            <w:r>
              <w:tab/>
              <w:t>Other</w:t>
            </w:r>
          </w:p>
          <w:p w14:paraId="59104EEE" w14:textId="77777777" w:rsidR="00E546F5" w:rsidRDefault="00951CE2">
            <w:pPr>
              <w:pStyle w:val="Tier3"/>
            </w:pPr>
            <w:r>
              <w:t>-</w:t>
            </w:r>
            <w:r>
              <w:tab/>
              <w:t>-</w:t>
            </w:r>
            <w:r>
              <w:tab/>
              <w:t>Butt welding fittings</w:t>
            </w:r>
          </w:p>
          <w:p w14:paraId="59104EEF" w14:textId="77777777" w:rsidR="00E546F5" w:rsidRDefault="00951CE2">
            <w:pPr>
              <w:pStyle w:val="Tier4"/>
            </w:pPr>
            <w:r>
              <w:t>-</w:t>
            </w:r>
            <w:r>
              <w:tab/>
              <w:t>-</w:t>
            </w:r>
            <w:r>
              <w:tab/>
              <w:t>-</w:t>
            </w:r>
            <w:r>
              <w:tab/>
              <w:t>With greatest external diameter exceeding 609.6 mm</w:t>
            </w:r>
          </w:p>
          <w:p w14:paraId="59104EF0" w14:textId="77777777" w:rsidR="00E546F5" w:rsidRDefault="00951CE2">
            <w:pPr>
              <w:pStyle w:val="Tier5"/>
            </w:pPr>
            <w:r>
              <w:t>-</w:t>
            </w:r>
            <w:r>
              <w:tab/>
              <w:t>-</w:t>
            </w:r>
            <w:r>
              <w:tab/>
              <w:t>-</w:t>
            </w:r>
            <w:r>
              <w:tab/>
              <w:t>-</w:t>
            </w:r>
            <w:r>
              <w:tab/>
              <w:t>Other</w:t>
            </w:r>
          </w:p>
          <w:p w14:paraId="59104EF1" w14:textId="77777777" w:rsidR="00E546F5" w:rsidRDefault="00951CE2">
            <w:pPr>
              <w:pStyle w:val="Tier6"/>
            </w:pPr>
            <w:r>
              <w:t>-</w:t>
            </w:r>
            <w:r>
              <w:tab/>
              <w:t>-</w:t>
            </w:r>
            <w:r>
              <w:tab/>
              <w:t>-</w:t>
            </w:r>
            <w:r>
              <w:tab/>
              <w:t>-</w:t>
            </w:r>
            <w:r>
              <w:tab/>
              <w:t>-</w:t>
            </w:r>
            <w:r>
              <w:tab/>
            </w:r>
            <w:r>
              <w:t>Other</w:t>
            </w:r>
          </w:p>
          <w:p w14:paraId="59104EF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4EF3" w14:textId="77777777" w:rsidR="00E546F5" w:rsidRDefault="00951CE2">
            <w:pPr>
              <w:pStyle w:val="Tier6Bullet"/>
            </w:pPr>
            <w:r>
              <w:tab/>
            </w:r>
            <w:r>
              <w:tab/>
            </w:r>
            <w:r>
              <w:tab/>
            </w:r>
            <w:r>
              <w:tab/>
            </w:r>
            <w:r>
              <w:tab/>
              <w:t>-</w:t>
            </w:r>
            <w:r>
              <w:tab/>
              <w:t>for fitting to or equipping such ships, boats or other vessels;</w:t>
            </w:r>
          </w:p>
          <w:p w14:paraId="59104EF4" w14:textId="77777777" w:rsidR="00E546F5" w:rsidRDefault="00951CE2">
            <w:pPr>
              <w:pStyle w:val="Tier6Bullet"/>
            </w:pPr>
            <w:r>
              <w:tab/>
            </w: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4EF5" w14:textId="77777777" w:rsidR="00E546F5" w:rsidRDefault="00951CE2">
            <w:pPr>
              <w:pStyle w:val="Tier6Bullet"/>
            </w:pPr>
            <w:r>
              <w:tab/>
            </w:r>
            <w:r>
              <w:tab/>
            </w:r>
            <w:r>
              <w:tab/>
            </w:r>
            <w:r>
              <w:tab/>
            </w:r>
            <w:r>
              <w:tab/>
              <w:t>-</w:t>
            </w:r>
            <w:r>
              <w:tab/>
              <w:t>for equipping the above platforms;</w:t>
            </w:r>
          </w:p>
          <w:p w14:paraId="59104EF6" w14:textId="77777777" w:rsidR="00E546F5" w:rsidRDefault="00951CE2">
            <w:pPr>
              <w:pStyle w:val="Tier6Bullet"/>
            </w:pPr>
            <w:r>
              <w:tab/>
            </w:r>
            <w:r>
              <w:tab/>
            </w:r>
            <w:r>
              <w:tab/>
            </w:r>
            <w:r>
              <w:tab/>
            </w:r>
            <w:r>
              <w:tab/>
              <w:t>-</w:t>
            </w:r>
            <w:r>
              <w:tab/>
              <w:t>f</w:t>
            </w:r>
            <w:r>
              <w:t>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EF7" w14:textId="77777777" w:rsidR="00E546F5" w:rsidRDefault="00951CE2">
            <w:pPr>
              <w:pStyle w:val="NormalinTable"/>
            </w:pPr>
            <w:r>
              <w:t>0.0%</w:t>
            </w:r>
          </w:p>
        </w:tc>
      </w:tr>
      <w:tr w:rsidR="00E546F5" w14:paraId="59104F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EF9" w14:textId="77777777" w:rsidR="00E546F5" w:rsidRDefault="00951CE2">
            <w:pPr>
              <w:pStyle w:val="NormalinTable"/>
            </w:pPr>
            <w:r>
              <w:t>7307991010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EFA" w14:textId="77777777" w:rsidR="00E546F5" w:rsidRDefault="00951CE2">
            <w:pPr>
              <w:pStyle w:val="Tier1"/>
            </w:pPr>
            <w:r>
              <w:t>Tube or pipe fittings (for example, couplings, elbows, sleeves), of iron or steel</w:t>
            </w:r>
          </w:p>
          <w:p w14:paraId="59104EFB" w14:textId="77777777" w:rsidR="00E546F5" w:rsidRDefault="00951CE2">
            <w:pPr>
              <w:pStyle w:val="Tier2"/>
            </w:pPr>
            <w:r>
              <w:t>-</w:t>
            </w:r>
            <w:r>
              <w:tab/>
              <w:t>Other</w:t>
            </w:r>
          </w:p>
          <w:p w14:paraId="59104EFC" w14:textId="77777777" w:rsidR="00E546F5" w:rsidRDefault="00951CE2">
            <w:pPr>
              <w:pStyle w:val="Tier3"/>
            </w:pPr>
            <w:r>
              <w:t>-</w:t>
            </w:r>
            <w:r>
              <w:tab/>
              <w:t>-</w:t>
            </w:r>
            <w:r>
              <w:tab/>
              <w:t>Other</w:t>
            </w:r>
          </w:p>
          <w:p w14:paraId="59104EFD" w14:textId="77777777" w:rsidR="00E546F5" w:rsidRDefault="00951CE2">
            <w:pPr>
              <w:pStyle w:val="Tier4"/>
            </w:pPr>
            <w:r>
              <w:t>-</w:t>
            </w:r>
            <w:r>
              <w:tab/>
              <w:t>-</w:t>
            </w:r>
            <w:r>
              <w:tab/>
              <w:t>-</w:t>
            </w:r>
            <w:r>
              <w:tab/>
              <w:t>Threaded</w:t>
            </w:r>
          </w:p>
          <w:p w14:paraId="59104EFE" w14:textId="77777777" w:rsidR="00E546F5" w:rsidRDefault="00951CE2">
            <w:pPr>
              <w:pStyle w:val="Tier5"/>
            </w:pPr>
            <w:r>
              <w:t>-</w:t>
            </w:r>
            <w:r>
              <w:tab/>
              <w:t>-</w:t>
            </w:r>
            <w:r>
              <w:tab/>
              <w:t>-</w:t>
            </w:r>
            <w:r>
              <w:tab/>
              <w:t>-</w:t>
            </w:r>
            <w:r>
              <w:tab/>
              <w:t>For use in certain types of aircraft</w:t>
            </w:r>
          </w:p>
          <w:p w14:paraId="59104EFF" w14:textId="77777777" w:rsidR="00E546F5" w:rsidRDefault="00951CE2">
            <w:pPr>
              <w:pStyle w:val="Tier5Bullet"/>
            </w:pPr>
            <w:r>
              <w:tab/>
            </w: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00" w14:textId="77777777" w:rsidR="00E546F5" w:rsidRDefault="00951CE2">
            <w:pPr>
              <w:pStyle w:val="NormalinTable"/>
            </w:pPr>
            <w:r>
              <w:t>0.0%</w:t>
            </w:r>
          </w:p>
        </w:tc>
      </w:tr>
      <w:tr w:rsidR="00E546F5" w14:paraId="59104F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02" w14:textId="77777777" w:rsidR="00E546F5" w:rsidRDefault="00951CE2">
            <w:pPr>
              <w:pStyle w:val="NormalinTable"/>
            </w:pPr>
            <w:r>
              <w:t>7307991090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03" w14:textId="77777777" w:rsidR="00E546F5" w:rsidRDefault="00951CE2">
            <w:pPr>
              <w:pStyle w:val="Tier1"/>
            </w:pPr>
            <w:r>
              <w:t xml:space="preserve">Tube or pipe fittings (for example, couplings, </w:t>
            </w:r>
            <w:r>
              <w:t>elbows, sleeves), of iron or steel</w:t>
            </w:r>
          </w:p>
          <w:p w14:paraId="59104F04" w14:textId="77777777" w:rsidR="00E546F5" w:rsidRDefault="00951CE2">
            <w:pPr>
              <w:pStyle w:val="Tier2"/>
            </w:pPr>
            <w:r>
              <w:t>-</w:t>
            </w:r>
            <w:r>
              <w:tab/>
              <w:t>Other</w:t>
            </w:r>
          </w:p>
          <w:p w14:paraId="59104F05" w14:textId="77777777" w:rsidR="00E546F5" w:rsidRDefault="00951CE2">
            <w:pPr>
              <w:pStyle w:val="Tier3"/>
            </w:pPr>
            <w:r>
              <w:t>-</w:t>
            </w:r>
            <w:r>
              <w:tab/>
              <w:t>-</w:t>
            </w:r>
            <w:r>
              <w:tab/>
              <w:t>Other</w:t>
            </w:r>
          </w:p>
          <w:p w14:paraId="59104F06" w14:textId="77777777" w:rsidR="00E546F5" w:rsidRDefault="00951CE2">
            <w:pPr>
              <w:pStyle w:val="Tier4"/>
            </w:pPr>
            <w:r>
              <w:t>-</w:t>
            </w:r>
            <w:r>
              <w:tab/>
              <w:t>-</w:t>
            </w:r>
            <w:r>
              <w:tab/>
              <w:t>-</w:t>
            </w:r>
            <w:r>
              <w:tab/>
              <w:t>Threaded</w:t>
            </w:r>
          </w:p>
          <w:p w14:paraId="59104F07" w14:textId="77777777" w:rsidR="00E546F5" w:rsidRDefault="00951CE2">
            <w:pPr>
              <w:pStyle w:val="Tier5"/>
            </w:pPr>
            <w:r>
              <w:t>-</w:t>
            </w:r>
            <w:r>
              <w:tab/>
              <w:t>-</w:t>
            </w:r>
            <w:r>
              <w:tab/>
              <w:t>-</w:t>
            </w:r>
            <w:r>
              <w:tab/>
              <w:t>-</w:t>
            </w:r>
            <w:r>
              <w:tab/>
              <w:t>Other</w:t>
            </w:r>
          </w:p>
          <w:p w14:paraId="59104F0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F09" w14:textId="77777777" w:rsidR="00E546F5" w:rsidRDefault="00951CE2">
            <w:pPr>
              <w:pStyle w:val="Tier5Bullet"/>
            </w:pPr>
            <w:r>
              <w:tab/>
            </w:r>
            <w:r>
              <w:tab/>
            </w:r>
            <w:r>
              <w:tab/>
            </w:r>
            <w:r>
              <w:tab/>
              <w:t>-</w:t>
            </w:r>
            <w:r>
              <w:tab/>
              <w:t>for fitting to or</w:t>
            </w:r>
            <w:r>
              <w:t xml:space="preserve"> equipping such ships, boats or other vessels;</w:t>
            </w:r>
          </w:p>
          <w:p w14:paraId="59104F0A"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4F0B" w14:textId="77777777" w:rsidR="00E546F5" w:rsidRDefault="00951CE2">
            <w:pPr>
              <w:pStyle w:val="Tier5Bullet"/>
            </w:pPr>
            <w:r>
              <w:tab/>
            </w:r>
            <w:r>
              <w:tab/>
            </w:r>
            <w:r>
              <w:tab/>
            </w:r>
            <w:r>
              <w:tab/>
              <w:t>-</w:t>
            </w:r>
            <w:r>
              <w:tab/>
              <w:t>for equipping the above platforms;</w:t>
            </w:r>
          </w:p>
          <w:p w14:paraId="59104F0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0D" w14:textId="77777777" w:rsidR="00E546F5" w:rsidRDefault="00951CE2">
            <w:pPr>
              <w:pStyle w:val="NormalinTable"/>
            </w:pPr>
            <w:r>
              <w:t>0.0%</w:t>
            </w:r>
          </w:p>
        </w:tc>
      </w:tr>
      <w:tr w:rsidR="00E546F5" w14:paraId="59104F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0F" w14:textId="77777777" w:rsidR="00E546F5" w:rsidRDefault="00951CE2">
            <w:pPr>
              <w:pStyle w:val="NormalinTable"/>
            </w:pPr>
            <w:r>
              <w:t>7307998011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10" w14:textId="77777777" w:rsidR="00E546F5" w:rsidRDefault="00951CE2">
            <w:pPr>
              <w:pStyle w:val="Tier1"/>
            </w:pPr>
            <w:r>
              <w:t>Tube or pipe fittings (for example, couplings, elbows, sleeves), of iron or steel</w:t>
            </w:r>
          </w:p>
          <w:p w14:paraId="59104F11" w14:textId="77777777" w:rsidR="00E546F5" w:rsidRDefault="00951CE2">
            <w:pPr>
              <w:pStyle w:val="Tier2"/>
            </w:pPr>
            <w:r>
              <w:t>-</w:t>
            </w:r>
            <w:r>
              <w:tab/>
              <w:t>Other</w:t>
            </w:r>
          </w:p>
          <w:p w14:paraId="59104F12" w14:textId="77777777" w:rsidR="00E546F5" w:rsidRDefault="00951CE2">
            <w:pPr>
              <w:pStyle w:val="Tier3"/>
            </w:pPr>
            <w:r>
              <w:t>-</w:t>
            </w:r>
            <w:r>
              <w:tab/>
              <w:t>-</w:t>
            </w:r>
            <w:r>
              <w:tab/>
            </w:r>
            <w:r>
              <w:t>Other</w:t>
            </w:r>
          </w:p>
          <w:p w14:paraId="59104F13" w14:textId="77777777" w:rsidR="00E546F5" w:rsidRDefault="00951CE2">
            <w:pPr>
              <w:pStyle w:val="Tier4"/>
            </w:pPr>
            <w:r>
              <w:t>-</w:t>
            </w:r>
            <w:r>
              <w:tab/>
              <w:t>-</w:t>
            </w:r>
            <w:r>
              <w:tab/>
              <w:t>-</w:t>
            </w:r>
            <w:r>
              <w:tab/>
              <w:t>Other</w:t>
            </w:r>
          </w:p>
          <w:p w14:paraId="59104F14" w14:textId="77777777" w:rsidR="00E546F5" w:rsidRDefault="00951CE2">
            <w:pPr>
              <w:pStyle w:val="Tier5"/>
            </w:pPr>
            <w:r>
              <w:t>-</w:t>
            </w:r>
            <w:r>
              <w:tab/>
              <w:t>-</w:t>
            </w:r>
            <w:r>
              <w:tab/>
              <w:t>-</w:t>
            </w:r>
            <w:r>
              <w:tab/>
              <w:t>-</w:t>
            </w:r>
            <w:r>
              <w:tab/>
              <w:t>For use in certain types of aircraft</w:t>
            </w:r>
          </w:p>
          <w:p w14:paraId="59104F15" w14:textId="77777777" w:rsidR="00E546F5" w:rsidRDefault="00951CE2">
            <w:pPr>
              <w:pStyle w:val="Tier6"/>
            </w:pPr>
            <w:r>
              <w:t>-</w:t>
            </w:r>
            <w:r>
              <w:tab/>
              <w:t>-</w:t>
            </w:r>
            <w:r>
              <w:tab/>
              <w:t>-</w:t>
            </w:r>
            <w:r>
              <w:tab/>
              <w:t>-</w:t>
            </w:r>
            <w:r>
              <w:tab/>
              <w:t>-</w:t>
            </w:r>
            <w:r>
              <w:tab/>
              <w:t>With greatest external diameter not exceeding 609.6 mm</w:t>
            </w:r>
          </w:p>
          <w:p w14:paraId="59104F16" w14:textId="77777777" w:rsidR="00E546F5" w:rsidRDefault="00951CE2">
            <w:pPr>
              <w:pStyle w:val="Tier7"/>
            </w:pPr>
            <w:r>
              <w:t>-</w:t>
            </w:r>
            <w:r>
              <w:tab/>
              <w:t>-</w:t>
            </w:r>
            <w:r>
              <w:tab/>
              <w:t>-</w:t>
            </w:r>
            <w:r>
              <w:tab/>
              <w:t>-</w:t>
            </w:r>
            <w:r>
              <w:tab/>
              <w:t>-</w:t>
            </w:r>
            <w:r>
              <w:tab/>
              <w:t>-</w:t>
            </w:r>
            <w:r>
              <w:tab/>
              <w:t>Consigned from Taiwan, Indonesia, Sri Lanka or the Philippines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17" w14:textId="77777777" w:rsidR="00E546F5" w:rsidRDefault="00951CE2">
            <w:pPr>
              <w:pStyle w:val="NormalinTable"/>
            </w:pPr>
            <w:r>
              <w:t>0.0%</w:t>
            </w:r>
          </w:p>
        </w:tc>
      </w:tr>
      <w:tr w:rsidR="00E546F5" w14:paraId="59104F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19" w14:textId="77777777" w:rsidR="00E546F5" w:rsidRDefault="00951CE2">
            <w:pPr>
              <w:pStyle w:val="NormalinTable"/>
            </w:pPr>
            <w:r>
              <w:t>7307998019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1A" w14:textId="77777777" w:rsidR="00E546F5" w:rsidRDefault="00951CE2">
            <w:pPr>
              <w:pStyle w:val="Tier1"/>
              <w:rPr>
                <w:rFonts w:eastAsia="Times New Roman"/>
                <w:color w:val="000000"/>
                <w:lang w:eastAsia="en-GB"/>
              </w:rPr>
            </w:pPr>
            <w:r>
              <w:rPr>
                <w:rFonts w:eastAsia="Times New Roman"/>
                <w:color w:val="000000"/>
                <w:lang w:eastAsia="en-GB"/>
              </w:rPr>
              <w:t xml:space="preserve">Tube or pipe fittings (for </w:t>
            </w:r>
            <w:r>
              <w:rPr>
                <w:rFonts w:eastAsia="Times New Roman"/>
                <w:color w:val="000000"/>
                <w:lang w:eastAsia="en-GB"/>
              </w:rPr>
              <w:t>example, couplings, elbows, sleeves), of iron or steel</w:t>
            </w:r>
            <w:r>
              <w:rPr>
                <w:rFonts w:eastAsia="Times New Roman"/>
                <w:color w:val="000000"/>
                <w:lang w:eastAsia="en-GB"/>
              </w:rPr>
              <w:br/>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 Other</w:t>
            </w:r>
            <w:r>
              <w:rPr>
                <w:rFonts w:eastAsia="Times New Roman"/>
                <w:color w:val="000000"/>
                <w:lang w:eastAsia="en-GB"/>
              </w:rPr>
              <w:br/>
            </w:r>
            <w:r>
              <w:rPr>
                <w:rFonts w:eastAsia="Times New Roman"/>
                <w:color w:val="000000"/>
                <w:lang w:eastAsia="en-GB"/>
              </w:rPr>
              <w:t>- - - Other</w:t>
            </w:r>
            <w:r>
              <w:rPr>
                <w:rFonts w:eastAsia="Times New Roman"/>
                <w:color w:val="000000"/>
                <w:lang w:eastAsia="en-GB"/>
              </w:rPr>
              <w:br/>
            </w:r>
            <w:r>
              <w:rPr>
                <w:rFonts w:eastAsia="Times New Roman"/>
                <w:color w:val="000000"/>
                <w:lang w:eastAsia="en-GB"/>
              </w:rPr>
              <w:t>- - - - For use in certain types of aircraft</w:t>
            </w:r>
            <w:r>
              <w:rPr>
                <w:rFonts w:eastAsia="Times New Roman"/>
                <w:color w:val="000000"/>
                <w:lang w:eastAsia="en-GB"/>
              </w:rPr>
              <w:br/>
            </w:r>
            <w:r>
              <w:rPr>
                <w:rFonts w:eastAsia="Times New Roman"/>
                <w:color w:val="000000"/>
                <w:lang w:eastAsia="en-GB"/>
              </w:rPr>
              <w:t>- - - - - With greatest external diameter not exceeding 609,6 mm</w:t>
            </w:r>
            <w:r>
              <w:rPr>
                <w:rFonts w:eastAsia="Times New Roman"/>
                <w:color w:val="000000"/>
                <w:lang w:eastAsia="en-GB"/>
              </w:rPr>
              <w:br/>
            </w:r>
            <w:r>
              <w:rPr>
                <w:rFonts w:eastAsia="Times New Roman"/>
                <w:color w:val="000000"/>
                <w:lang w:eastAsia="en-GB"/>
              </w:rPr>
              <w:t>- - - - - - Other</w:t>
            </w:r>
            <w:r>
              <w:rPr>
                <w:rFonts w:eastAsia="Times New Roman"/>
                <w:color w:val="000000"/>
                <w:lang w:eastAsia="en-GB"/>
              </w:rPr>
              <w:br/>
            </w:r>
            <w:r>
              <w:rPr>
                <w:rFonts w:eastAsia="Times New Roman"/>
                <w:color w:val="000000"/>
                <w:lang w:eastAsia="en-GB"/>
              </w:rPr>
              <w:t xml:space="preserve">               - for the construction, main</w:t>
            </w:r>
            <w:r>
              <w:rPr>
                <w:rFonts w:eastAsia="Times New Roman"/>
                <w:color w:val="000000"/>
                <w:lang w:eastAsia="en-GB"/>
              </w:rPr>
              <w:t xml:space="preserve">tenance and repair of aircraft of an unladen  </w:t>
            </w:r>
          </w:p>
          <w:p w14:paraId="59104F1B" w14:textId="77777777" w:rsidR="00E546F5" w:rsidRDefault="00951CE2">
            <w:pPr>
              <w:pStyle w:val="Tier1"/>
              <w:rPr>
                <w:rFonts w:eastAsia="Times New Roman"/>
                <w:color w:val="000000"/>
                <w:lang w:eastAsia="en-GB"/>
              </w:rPr>
            </w:pPr>
            <w:r>
              <w:rPr>
                <w:rFonts w:eastAsia="Times New Roman"/>
                <w:color w:val="000000"/>
                <w:lang w:eastAsia="en-GB"/>
              </w:rPr>
              <w:t xml:space="preserve">                 weight exceeding 2 000 kilograms and of ground flying trainers for </w:t>
            </w:r>
          </w:p>
          <w:p w14:paraId="59104F1C" w14:textId="77777777" w:rsidR="00E546F5" w:rsidRDefault="00951CE2">
            <w:pPr>
              <w:pStyle w:val="Tier1"/>
            </w:pPr>
            <w:r>
              <w:rPr>
                <w:rFonts w:eastAsia="Times New Roman"/>
                <w:color w:val="000000"/>
                <w:lang w:eastAsia="en-GB"/>
              </w:rP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1D" w14:textId="77777777" w:rsidR="00E546F5" w:rsidRDefault="00951CE2">
            <w:pPr>
              <w:pStyle w:val="NormalinTable"/>
            </w:pPr>
            <w:r>
              <w:t>0.0%</w:t>
            </w:r>
          </w:p>
        </w:tc>
      </w:tr>
      <w:tr w:rsidR="00E546F5" w14:paraId="59104F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1F" w14:textId="77777777" w:rsidR="00E546F5" w:rsidRDefault="00951CE2">
            <w:pPr>
              <w:pStyle w:val="NormalinTable"/>
            </w:pPr>
            <w:r>
              <w:t>7307998020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20" w14:textId="77777777" w:rsidR="00E546F5" w:rsidRDefault="00951CE2">
            <w:pPr>
              <w:pStyle w:val="Tier1"/>
              <w:rPr>
                <w:rFonts w:eastAsia="Times New Roman"/>
                <w:color w:val="000000"/>
                <w:lang w:eastAsia="en-GB"/>
              </w:rPr>
            </w:pPr>
            <w:r>
              <w:rPr>
                <w:rFonts w:eastAsia="Times New Roman"/>
                <w:color w:val="000000"/>
                <w:lang w:eastAsia="en-GB"/>
              </w:rPr>
              <w:t>Tube or pipe fittings (for example, couplings, elbows, sleeves), of iron or stee</w:t>
            </w:r>
            <w:r>
              <w:rPr>
                <w:rFonts w:eastAsia="Times New Roman"/>
                <w:color w:val="000000"/>
                <w:lang w:eastAsia="en-GB"/>
              </w:rPr>
              <w:t>l</w:t>
            </w:r>
            <w:r>
              <w:rPr>
                <w:rFonts w:eastAsia="Times New Roman"/>
                <w:color w:val="000000"/>
                <w:lang w:eastAsia="en-GB"/>
              </w:rPr>
              <w:br/>
            </w:r>
            <w:r>
              <w:rPr>
                <w:rFonts w:eastAsia="Times New Roman"/>
                <w:color w:val="000000"/>
                <w:lang w:eastAsia="en-GB"/>
              </w:rPr>
              <w:t>- Other</w:t>
            </w:r>
            <w:r>
              <w:rPr>
                <w:rFonts w:eastAsia="Times New Roman"/>
                <w:color w:val="000000"/>
                <w:lang w:eastAsia="en-GB"/>
              </w:rPr>
              <w:br/>
            </w:r>
            <w:r>
              <w:rPr>
                <w:rFonts w:eastAsia="Times New Roman"/>
                <w:color w:val="000000"/>
                <w:lang w:eastAsia="en-GB"/>
              </w:rPr>
              <w:t>- - Other</w:t>
            </w:r>
            <w:r>
              <w:rPr>
                <w:rFonts w:eastAsia="Times New Roman"/>
                <w:color w:val="000000"/>
                <w:lang w:eastAsia="en-GB"/>
              </w:rPr>
              <w:br/>
            </w:r>
            <w:r>
              <w:rPr>
                <w:rFonts w:eastAsia="Times New Roman"/>
                <w:color w:val="000000"/>
                <w:lang w:eastAsia="en-GB"/>
              </w:rPr>
              <w:t>- - - Other</w:t>
            </w:r>
            <w:r>
              <w:rPr>
                <w:rFonts w:eastAsia="Times New Roman"/>
                <w:color w:val="000000"/>
                <w:lang w:eastAsia="en-GB"/>
              </w:rPr>
              <w:br/>
            </w:r>
            <w:r>
              <w:rPr>
                <w:rFonts w:eastAsia="Times New Roman"/>
                <w:color w:val="000000"/>
                <w:lang w:eastAsia="en-GB"/>
              </w:rPr>
              <w:t>- - - - For use in certain types of aircraft</w:t>
            </w:r>
            <w:r>
              <w:rPr>
                <w:rFonts w:eastAsia="Times New Roman"/>
                <w:color w:val="000000"/>
                <w:lang w:eastAsia="en-GB"/>
              </w:rPr>
              <w:br/>
            </w:r>
            <w:r>
              <w:rPr>
                <w:rFonts w:eastAsia="Times New Roman"/>
                <w:color w:val="000000"/>
                <w:lang w:eastAsia="en-GB"/>
              </w:rPr>
              <w:t>- - - - - Other</w:t>
            </w:r>
            <w:r>
              <w:rPr>
                <w:rFonts w:eastAsia="Times New Roman"/>
                <w:color w:val="000000"/>
                <w:lang w:eastAsia="en-GB"/>
              </w:rPr>
              <w:br/>
            </w:r>
            <w:r>
              <w:rPr>
                <w:rFonts w:eastAsia="Times New Roman"/>
                <w:color w:val="000000"/>
                <w:lang w:eastAsia="en-GB"/>
              </w:rPr>
              <w:t xml:space="preserve">            - for the construction, maintenance and repair of aircraft of an unladen </w:t>
            </w:r>
          </w:p>
          <w:p w14:paraId="59104F21" w14:textId="77777777" w:rsidR="00E546F5" w:rsidRDefault="00951CE2">
            <w:pPr>
              <w:pStyle w:val="Tier1"/>
              <w:rPr>
                <w:rFonts w:eastAsia="Times New Roman"/>
                <w:color w:val="000000"/>
                <w:lang w:eastAsia="en-GB"/>
              </w:rPr>
            </w:pPr>
            <w:r>
              <w:rPr>
                <w:rFonts w:eastAsia="Times New Roman"/>
                <w:color w:val="000000"/>
                <w:lang w:eastAsia="en-GB"/>
              </w:rPr>
              <w:t xml:space="preserve">              weight exceeding 2 000 kilograms and of ground flying trainers </w:t>
            </w:r>
            <w:r>
              <w:rPr>
                <w:rFonts w:eastAsia="Times New Roman"/>
                <w:color w:val="000000"/>
                <w:lang w:eastAsia="en-GB"/>
              </w:rPr>
              <w:t xml:space="preserve">for </w:t>
            </w:r>
          </w:p>
          <w:p w14:paraId="59104F22" w14:textId="77777777" w:rsidR="00E546F5" w:rsidRDefault="00951CE2">
            <w:pPr>
              <w:pStyle w:val="Tier1"/>
              <w:rPr>
                <w:rFonts w:eastAsia="Times New Roman"/>
                <w:color w:val="000000"/>
                <w:lang w:eastAsia="en-GB"/>
              </w:rPr>
            </w:pPr>
            <w:r>
              <w:rPr>
                <w:rFonts w:eastAsia="Times New Roman"/>
                <w:color w:val="000000"/>
                <w:lang w:eastAsia="en-GB"/>
              </w:rP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23" w14:textId="77777777" w:rsidR="00E546F5" w:rsidRDefault="00951CE2">
            <w:pPr>
              <w:pStyle w:val="NormalinTable"/>
            </w:pPr>
            <w:r>
              <w:t>0.0%</w:t>
            </w:r>
          </w:p>
        </w:tc>
      </w:tr>
      <w:tr w:rsidR="00E546F5" w14:paraId="59104F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25" w14:textId="77777777" w:rsidR="00E546F5" w:rsidRDefault="00951CE2">
            <w:pPr>
              <w:pStyle w:val="NormalinTable"/>
            </w:pPr>
            <w:r>
              <w:t>7307998092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26" w14:textId="77777777" w:rsidR="00E546F5" w:rsidRDefault="00951CE2">
            <w:pPr>
              <w:pStyle w:val="Tier1"/>
            </w:pPr>
            <w:r>
              <w:t>Tube or pipe fittings (for example, couplings, elbows, sleeves), of iron or steel</w:t>
            </w:r>
          </w:p>
          <w:p w14:paraId="59104F27" w14:textId="77777777" w:rsidR="00E546F5" w:rsidRDefault="00951CE2">
            <w:pPr>
              <w:pStyle w:val="Tier2"/>
            </w:pPr>
            <w:r>
              <w:t>-</w:t>
            </w:r>
            <w:r>
              <w:tab/>
              <w:t>Other</w:t>
            </w:r>
          </w:p>
          <w:p w14:paraId="59104F28" w14:textId="77777777" w:rsidR="00E546F5" w:rsidRDefault="00951CE2">
            <w:pPr>
              <w:pStyle w:val="Tier3"/>
            </w:pPr>
            <w:r>
              <w:t>-</w:t>
            </w:r>
            <w:r>
              <w:tab/>
              <w:t>-</w:t>
            </w:r>
            <w:r>
              <w:tab/>
              <w:t>Other</w:t>
            </w:r>
          </w:p>
          <w:p w14:paraId="59104F29" w14:textId="77777777" w:rsidR="00E546F5" w:rsidRDefault="00951CE2">
            <w:pPr>
              <w:pStyle w:val="Tier4"/>
            </w:pPr>
            <w:r>
              <w:t>-</w:t>
            </w:r>
            <w:r>
              <w:tab/>
              <w:t>-</w:t>
            </w:r>
            <w:r>
              <w:tab/>
              <w:t>-</w:t>
            </w:r>
            <w:r>
              <w:tab/>
              <w:t>Other</w:t>
            </w:r>
          </w:p>
          <w:p w14:paraId="59104F2A" w14:textId="77777777" w:rsidR="00E546F5" w:rsidRDefault="00951CE2">
            <w:pPr>
              <w:pStyle w:val="Tier5"/>
            </w:pPr>
            <w:r>
              <w:t>-</w:t>
            </w:r>
            <w:r>
              <w:tab/>
              <w:t>-</w:t>
            </w:r>
            <w:r>
              <w:tab/>
              <w:t>-</w:t>
            </w:r>
            <w:r>
              <w:tab/>
              <w:t>-</w:t>
            </w:r>
            <w:r>
              <w:tab/>
              <w:t>Other</w:t>
            </w:r>
          </w:p>
          <w:p w14:paraId="59104F2B" w14:textId="77777777" w:rsidR="00E546F5" w:rsidRDefault="00951CE2">
            <w:pPr>
              <w:pStyle w:val="Tier6"/>
            </w:pPr>
            <w:r>
              <w:t>-</w:t>
            </w:r>
            <w:r>
              <w:tab/>
              <w:t>-</w:t>
            </w:r>
            <w:r>
              <w:tab/>
              <w:t>-</w:t>
            </w:r>
            <w:r>
              <w:tab/>
              <w:t>-</w:t>
            </w:r>
            <w:r>
              <w:tab/>
              <w:t>-</w:t>
            </w:r>
            <w:r>
              <w:tab/>
              <w:t>With greatest external diameter not exceeding 609.6 mm</w:t>
            </w:r>
          </w:p>
          <w:p w14:paraId="59104F2C" w14:textId="77777777" w:rsidR="00E546F5" w:rsidRDefault="00951CE2">
            <w:pPr>
              <w:pStyle w:val="Tier7"/>
            </w:pPr>
            <w:r>
              <w:t>-</w:t>
            </w:r>
            <w:r>
              <w:tab/>
              <w:t>-</w:t>
            </w:r>
            <w:r>
              <w:tab/>
              <w:t>-</w:t>
            </w:r>
            <w:r>
              <w:tab/>
              <w:t>-</w:t>
            </w:r>
            <w:r>
              <w:tab/>
              <w:t>-</w:t>
            </w:r>
            <w:r>
              <w:tab/>
              <w:t>-</w:t>
            </w:r>
            <w:r>
              <w:tab/>
            </w:r>
            <w:r>
              <w:t>Consigned from Taiwan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2D" w14:textId="77777777" w:rsidR="00E546F5" w:rsidRDefault="00951CE2">
            <w:pPr>
              <w:pStyle w:val="NormalinTable"/>
            </w:pPr>
            <w:r>
              <w:t>0.0%</w:t>
            </w:r>
          </w:p>
        </w:tc>
      </w:tr>
      <w:tr w:rsidR="00E546F5" w14:paraId="59104F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2F" w14:textId="77777777" w:rsidR="00E546F5" w:rsidRDefault="00951CE2">
            <w:pPr>
              <w:pStyle w:val="NormalinTable"/>
            </w:pPr>
            <w:r>
              <w:t>7307998093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30" w14:textId="77777777" w:rsidR="00E546F5" w:rsidRDefault="00951CE2">
            <w:pPr>
              <w:pStyle w:val="Tier1"/>
            </w:pPr>
            <w:r>
              <w:t>Tube or pipe fittings (for example, couplings, elbows, sleeves), of iron or steel</w:t>
            </w:r>
          </w:p>
          <w:p w14:paraId="59104F31" w14:textId="77777777" w:rsidR="00E546F5" w:rsidRDefault="00951CE2">
            <w:pPr>
              <w:pStyle w:val="Tier2"/>
            </w:pPr>
            <w:r>
              <w:t>-</w:t>
            </w:r>
            <w:r>
              <w:tab/>
              <w:t>Other</w:t>
            </w:r>
          </w:p>
          <w:p w14:paraId="59104F32" w14:textId="77777777" w:rsidR="00E546F5" w:rsidRDefault="00951CE2">
            <w:pPr>
              <w:pStyle w:val="Tier3"/>
            </w:pPr>
            <w:r>
              <w:t>-</w:t>
            </w:r>
            <w:r>
              <w:tab/>
              <w:t>-</w:t>
            </w:r>
            <w:r>
              <w:tab/>
              <w:t>Other</w:t>
            </w:r>
          </w:p>
          <w:p w14:paraId="59104F33" w14:textId="77777777" w:rsidR="00E546F5" w:rsidRDefault="00951CE2">
            <w:pPr>
              <w:pStyle w:val="Tier4"/>
            </w:pPr>
            <w:r>
              <w:t>-</w:t>
            </w:r>
            <w:r>
              <w:tab/>
              <w:t>-</w:t>
            </w:r>
            <w:r>
              <w:tab/>
              <w:t>-</w:t>
            </w:r>
            <w:r>
              <w:tab/>
              <w:t>Other</w:t>
            </w:r>
          </w:p>
          <w:p w14:paraId="59104F34" w14:textId="77777777" w:rsidR="00E546F5" w:rsidRDefault="00951CE2">
            <w:pPr>
              <w:pStyle w:val="Tier5"/>
            </w:pPr>
            <w:r>
              <w:t>-</w:t>
            </w:r>
            <w:r>
              <w:tab/>
              <w:t>-</w:t>
            </w:r>
            <w:r>
              <w:tab/>
              <w:t>-</w:t>
            </w:r>
            <w:r>
              <w:tab/>
              <w:t>-</w:t>
            </w:r>
            <w:r>
              <w:tab/>
              <w:t>Other</w:t>
            </w:r>
          </w:p>
          <w:p w14:paraId="59104F35" w14:textId="77777777" w:rsidR="00E546F5" w:rsidRDefault="00951CE2">
            <w:pPr>
              <w:pStyle w:val="Tier6"/>
            </w:pPr>
            <w:r>
              <w:t>-</w:t>
            </w:r>
            <w:r>
              <w:tab/>
              <w:t>-</w:t>
            </w:r>
            <w:r>
              <w:tab/>
              <w:t>-</w:t>
            </w:r>
            <w:r>
              <w:tab/>
              <w:t>-</w:t>
            </w:r>
            <w:r>
              <w:tab/>
              <w:t>-</w:t>
            </w:r>
            <w:r>
              <w:tab/>
              <w:t>With greatest external diameter not exceeding 609.6 mm</w:t>
            </w:r>
          </w:p>
          <w:p w14:paraId="59104F36" w14:textId="77777777" w:rsidR="00E546F5" w:rsidRDefault="00951CE2">
            <w:pPr>
              <w:pStyle w:val="Tier7"/>
            </w:pPr>
            <w:r>
              <w:t>-</w:t>
            </w:r>
            <w:r>
              <w:tab/>
              <w:t>-</w:t>
            </w:r>
            <w:r>
              <w:tab/>
              <w:t>-</w:t>
            </w:r>
            <w:r>
              <w:tab/>
              <w:t>-</w:t>
            </w:r>
            <w:r>
              <w:tab/>
              <w:t>-</w:t>
            </w:r>
            <w:r>
              <w:tab/>
              <w:t>-</w:t>
            </w:r>
            <w:r>
              <w:tab/>
            </w:r>
            <w:r>
              <w:t>Consigned from Indonesia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37" w14:textId="77777777" w:rsidR="00E546F5" w:rsidRDefault="00951CE2">
            <w:pPr>
              <w:pStyle w:val="NormalinTable"/>
            </w:pPr>
            <w:r>
              <w:t>0.0%</w:t>
            </w:r>
          </w:p>
        </w:tc>
      </w:tr>
      <w:tr w:rsidR="00E546F5" w14:paraId="59104F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39" w14:textId="77777777" w:rsidR="00E546F5" w:rsidRDefault="00951CE2">
            <w:pPr>
              <w:pStyle w:val="NormalinTable"/>
            </w:pPr>
            <w:r>
              <w:t>7307998094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3A" w14:textId="77777777" w:rsidR="00E546F5" w:rsidRDefault="00951CE2">
            <w:pPr>
              <w:pStyle w:val="Tier1"/>
            </w:pPr>
            <w:r>
              <w:t>Tube or pipe fittings (for example, couplings, elbows, sleeves), of iron or steel</w:t>
            </w:r>
          </w:p>
          <w:p w14:paraId="59104F3B" w14:textId="77777777" w:rsidR="00E546F5" w:rsidRDefault="00951CE2">
            <w:pPr>
              <w:pStyle w:val="Tier2"/>
            </w:pPr>
            <w:r>
              <w:t>-</w:t>
            </w:r>
            <w:r>
              <w:tab/>
              <w:t>Other</w:t>
            </w:r>
          </w:p>
          <w:p w14:paraId="59104F3C" w14:textId="77777777" w:rsidR="00E546F5" w:rsidRDefault="00951CE2">
            <w:pPr>
              <w:pStyle w:val="Tier3"/>
            </w:pPr>
            <w:r>
              <w:t>-</w:t>
            </w:r>
            <w:r>
              <w:tab/>
              <w:t>-</w:t>
            </w:r>
            <w:r>
              <w:tab/>
              <w:t>Other</w:t>
            </w:r>
          </w:p>
          <w:p w14:paraId="59104F3D" w14:textId="77777777" w:rsidR="00E546F5" w:rsidRDefault="00951CE2">
            <w:pPr>
              <w:pStyle w:val="Tier4"/>
            </w:pPr>
            <w:r>
              <w:t>-</w:t>
            </w:r>
            <w:r>
              <w:tab/>
              <w:t>-</w:t>
            </w:r>
            <w:r>
              <w:tab/>
              <w:t>-</w:t>
            </w:r>
            <w:r>
              <w:tab/>
              <w:t>Other</w:t>
            </w:r>
          </w:p>
          <w:p w14:paraId="59104F3E" w14:textId="77777777" w:rsidR="00E546F5" w:rsidRDefault="00951CE2">
            <w:pPr>
              <w:pStyle w:val="Tier5"/>
            </w:pPr>
            <w:r>
              <w:t>-</w:t>
            </w:r>
            <w:r>
              <w:tab/>
              <w:t>-</w:t>
            </w:r>
            <w:r>
              <w:tab/>
              <w:t>-</w:t>
            </w:r>
            <w:r>
              <w:tab/>
              <w:t>-</w:t>
            </w:r>
            <w:r>
              <w:tab/>
              <w:t>Other</w:t>
            </w:r>
          </w:p>
          <w:p w14:paraId="59104F3F" w14:textId="77777777" w:rsidR="00E546F5" w:rsidRDefault="00951CE2">
            <w:pPr>
              <w:pStyle w:val="Tier6"/>
            </w:pPr>
            <w:r>
              <w:t>-</w:t>
            </w:r>
            <w:r>
              <w:tab/>
              <w:t>-</w:t>
            </w:r>
            <w:r>
              <w:tab/>
              <w:t>-</w:t>
            </w:r>
            <w:r>
              <w:tab/>
              <w:t>-</w:t>
            </w:r>
            <w:r>
              <w:tab/>
              <w:t>-</w:t>
            </w:r>
            <w:r>
              <w:tab/>
              <w:t>With greatest external diameter not exceeding 609.6 mm</w:t>
            </w:r>
          </w:p>
          <w:p w14:paraId="59104F40" w14:textId="77777777" w:rsidR="00E546F5" w:rsidRDefault="00951CE2">
            <w:pPr>
              <w:pStyle w:val="Tier7"/>
            </w:pPr>
            <w:r>
              <w:t>-</w:t>
            </w:r>
            <w:r>
              <w:tab/>
              <w:t>-</w:t>
            </w:r>
            <w:r>
              <w:tab/>
              <w:t>-</w:t>
            </w:r>
            <w:r>
              <w:tab/>
              <w:t>-</w:t>
            </w:r>
            <w:r>
              <w:tab/>
              <w:t>-</w:t>
            </w:r>
            <w:r>
              <w:tab/>
              <w:t>-</w:t>
            </w:r>
            <w:r>
              <w:tab/>
            </w:r>
            <w:r>
              <w:t>Consigned from Sri Lanka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41" w14:textId="77777777" w:rsidR="00E546F5" w:rsidRDefault="00951CE2">
            <w:pPr>
              <w:pStyle w:val="NormalinTable"/>
            </w:pPr>
            <w:r>
              <w:t>0.0%</w:t>
            </w:r>
          </w:p>
        </w:tc>
      </w:tr>
      <w:tr w:rsidR="00E546F5" w14:paraId="59104F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43" w14:textId="77777777" w:rsidR="00E546F5" w:rsidRDefault="00951CE2">
            <w:pPr>
              <w:pStyle w:val="NormalinTable"/>
            </w:pPr>
            <w:r>
              <w:t>7307998095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44" w14:textId="77777777" w:rsidR="00E546F5" w:rsidRDefault="00951CE2">
            <w:pPr>
              <w:pStyle w:val="Tier1"/>
            </w:pPr>
            <w:r>
              <w:t>Tube or pipe fittings (for example, couplings, elbows, sleeves), of iron or steel</w:t>
            </w:r>
          </w:p>
          <w:p w14:paraId="59104F45" w14:textId="77777777" w:rsidR="00E546F5" w:rsidRDefault="00951CE2">
            <w:pPr>
              <w:pStyle w:val="Tier2"/>
            </w:pPr>
            <w:r>
              <w:t>-</w:t>
            </w:r>
            <w:r>
              <w:tab/>
              <w:t>Other</w:t>
            </w:r>
          </w:p>
          <w:p w14:paraId="59104F46" w14:textId="77777777" w:rsidR="00E546F5" w:rsidRDefault="00951CE2">
            <w:pPr>
              <w:pStyle w:val="Tier3"/>
            </w:pPr>
            <w:r>
              <w:t>-</w:t>
            </w:r>
            <w:r>
              <w:tab/>
              <w:t>-</w:t>
            </w:r>
            <w:r>
              <w:tab/>
              <w:t>Other</w:t>
            </w:r>
          </w:p>
          <w:p w14:paraId="59104F47" w14:textId="77777777" w:rsidR="00E546F5" w:rsidRDefault="00951CE2">
            <w:pPr>
              <w:pStyle w:val="Tier4"/>
            </w:pPr>
            <w:r>
              <w:t>-</w:t>
            </w:r>
            <w:r>
              <w:tab/>
              <w:t>-</w:t>
            </w:r>
            <w:r>
              <w:tab/>
              <w:t>-</w:t>
            </w:r>
            <w:r>
              <w:tab/>
              <w:t>Other</w:t>
            </w:r>
          </w:p>
          <w:p w14:paraId="59104F48" w14:textId="77777777" w:rsidR="00E546F5" w:rsidRDefault="00951CE2">
            <w:pPr>
              <w:pStyle w:val="Tier5"/>
            </w:pPr>
            <w:r>
              <w:t>-</w:t>
            </w:r>
            <w:r>
              <w:tab/>
              <w:t>-</w:t>
            </w:r>
            <w:r>
              <w:tab/>
              <w:t>-</w:t>
            </w:r>
            <w:r>
              <w:tab/>
              <w:t>-</w:t>
            </w:r>
            <w:r>
              <w:tab/>
              <w:t>Other</w:t>
            </w:r>
          </w:p>
          <w:p w14:paraId="59104F49" w14:textId="77777777" w:rsidR="00E546F5" w:rsidRDefault="00951CE2">
            <w:pPr>
              <w:pStyle w:val="Tier6"/>
            </w:pPr>
            <w:r>
              <w:t>-</w:t>
            </w:r>
            <w:r>
              <w:tab/>
              <w:t>-</w:t>
            </w:r>
            <w:r>
              <w:tab/>
              <w:t>-</w:t>
            </w:r>
            <w:r>
              <w:tab/>
              <w:t>-</w:t>
            </w:r>
            <w:r>
              <w:tab/>
              <w:t>-</w:t>
            </w:r>
            <w:r>
              <w:tab/>
              <w:t>With greatest external diameter not exceeding 609.6 mm</w:t>
            </w:r>
          </w:p>
          <w:p w14:paraId="59104F4A" w14:textId="77777777" w:rsidR="00E546F5" w:rsidRDefault="00951CE2">
            <w:pPr>
              <w:pStyle w:val="Tier7"/>
            </w:pPr>
            <w:r>
              <w:t>-</w:t>
            </w:r>
            <w:r>
              <w:tab/>
              <w:t>-</w:t>
            </w:r>
            <w:r>
              <w:tab/>
              <w:t>-</w:t>
            </w:r>
            <w:r>
              <w:tab/>
              <w:t>-</w:t>
            </w:r>
            <w:r>
              <w:tab/>
              <w:t>-</w:t>
            </w:r>
            <w:r>
              <w:tab/>
              <w:t>-</w:t>
            </w:r>
            <w:r>
              <w:tab/>
            </w:r>
            <w:r>
              <w:t>Consigned from the Philippines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4B" w14:textId="77777777" w:rsidR="00E546F5" w:rsidRDefault="00951CE2">
            <w:pPr>
              <w:pStyle w:val="NormalinTable"/>
            </w:pPr>
            <w:r>
              <w:t>0.0%</w:t>
            </w:r>
          </w:p>
        </w:tc>
      </w:tr>
      <w:tr w:rsidR="00E546F5" w14:paraId="59104F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4D" w14:textId="77777777" w:rsidR="00E546F5" w:rsidRDefault="00951CE2">
            <w:pPr>
              <w:pStyle w:val="NormalinTable"/>
            </w:pPr>
            <w:r>
              <w:t>7307998098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4E" w14:textId="77777777" w:rsidR="00E546F5" w:rsidRDefault="00951CE2">
            <w:pPr>
              <w:pStyle w:val="Tier1"/>
            </w:pPr>
            <w:r>
              <w:t>Tube or pipe fittings (for example, couplings, elbows, sleeves), of iron or steel</w:t>
            </w:r>
          </w:p>
          <w:p w14:paraId="59104F4F" w14:textId="77777777" w:rsidR="00E546F5" w:rsidRDefault="00951CE2">
            <w:pPr>
              <w:pStyle w:val="Tier2"/>
            </w:pPr>
            <w:r>
              <w:t>-</w:t>
            </w:r>
            <w:r>
              <w:tab/>
              <w:t>Other</w:t>
            </w:r>
          </w:p>
          <w:p w14:paraId="59104F50" w14:textId="77777777" w:rsidR="00E546F5" w:rsidRDefault="00951CE2">
            <w:pPr>
              <w:pStyle w:val="Tier3"/>
            </w:pPr>
            <w:r>
              <w:t>-</w:t>
            </w:r>
            <w:r>
              <w:tab/>
              <w:t>-</w:t>
            </w:r>
            <w:r>
              <w:tab/>
              <w:t>Other</w:t>
            </w:r>
          </w:p>
          <w:p w14:paraId="59104F51" w14:textId="77777777" w:rsidR="00E546F5" w:rsidRDefault="00951CE2">
            <w:pPr>
              <w:pStyle w:val="Tier4"/>
            </w:pPr>
            <w:r>
              <w:t>-</w:t>
            </w:r>
            <w:r>
              <w:tab/>
              <w:t>-</w:t>
            </w:r>
            <w:r>
              <w:tab/>
              <w:t>-</w:t>
            </w:r>
            <w:r>
              <w:tab/>
              <w:t>Other</w:t>
            </w:r>
          </w:p>
          <w:p w14:paraId="59104F52" w14:textId="77777777" w:rsidR="00E546F5" w:rsidRDefault="00951CE2">
            <w:pPr>
              <w:pStyle w:val="Tier5"/>
            </w:pPr>
            <w:r>
              <w:t>-</w:t>
            </w:r>
            <w:r>
              <w:tab/>
              <w:t>-</w:t>
            </w:r>
            <w:r>
              <w:tab/>
              <w:t>-</w:t>
            </w:r>
            <w:r>
              <w:tab/>
              <w:t>-</w:t>
            </w:r>
            <w:r>
              <w:tab/>
              <w:t>Other</w:t>
            </w:r>
          </w:p>
          <w:p w14:paraId="59104F53" w14:textId="77777777" w:rsidR="00E546F5" w:rsidRDefault="00951CE2">
            <w:pPr>
              <w:pStyle w:val="Tier6"/>
            </w:pPr>
            <w:r>
              <w:t>-</w:t>
            </w:r>
            <w:r>
              <w:tab/>
              <w:t>-</w:t>
            </w:r>
            <w:r>
              <w:tab/>
              <w:t>-</w:t>
            </w:r>
            <w:r>
              <w:tab/>
              <w:t>-</w:t>
            </w:r>
            <w:r>
              <w:tab/>
              <w:t>-</w:t>
            </w:r>
            <w:r>
              <w:tab/>
              <w:t>With greatest external diameter not exceeding 609.6 mm</w:t>
            </w:r>
          </w:p>
          <w:p w14:paraId="59104F54" w14:textId="77777777" w:rsidR="00E546F5" w:rsidRDefault="00951CE2">
            <w:pPr>
              <w:pStyle w:val="Tier7"/>
            </w:pPr>
            <w:r>
              <w:t>-</w:t>
            </w:r>
            <w:r>
              <w:tab/>
              <w:t>-</w:t>
            </w:r>
            <w:r>
              <w:tab/>
              <w:t>-</w:t>
            </w:r>
            <w:r>
              <w:tab/>
              <w:t>-</w:t>
            </w:r>
            <w:r>
              <w:tab/>
              <w:t>-</w:t>
            </w:r>
            <w:r>
              <w:tab/>
              <w:t>-</w:t>
            </w:r>
            <w:r>
              <w:tab/>
            </w: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55" w14:textId="77777777" w:rsidR="00E546F5" w:rsidRDefault="00951CE2">
            <w:pPr>
              <w:pStyle w:val="NormalinTable"/>
            </w:pPr>
            <w:r>
              <w:t>0.0%</w:t>
            </w:r>
          </w:p>
        </w:tc>
      </w:tr>
      <w:tr w:rsidR="00E546F5" w14:paraId="59104F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57" w14:textId="77777777" w:rsidR="00E546F5" w:rsidRDefault="00951CE2">
            <w:pPr>
              <w:pStyle w:val="NormalinTable"/>
            </w:pPr>
            <w:r>
              <w:t>7307998099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58" w14:textId="77777777" w:rsidR="00E546F5" w:rsidRDefault="00951CE2">
            <w:pPr>
              <w:pStyle w:val="Tier1"/>
            </w:pPr>
            <w:r>
              <w:t>Tube or pipe fittings (for example, couplings, elbows, sleeves), of iron or steel</w:t>
            </w:r>
          </w:p>
          <w:p w14:paraId="59104F59" w14:textId="77777777" w:rsidR="00E546F5" w:rsidRDefault="00951CE2">
            <w:pPr>
              <w:pStyle w:val="Tier2"/>
            </w:pPr>
            <w:r>
              <w:t>-</w:t>
            </w:r>
            <w:r>
              <w:tab/>
              <w:t>Other</w:t>
            </w:r>
          </w:p>
          <w:p w14:paraId="59104F5A" w14:textId="77777777" w:rsidR="00E546F5" w:rsidRDefault="00951CE2">
            <w:pPr>
              <w:pStyle w:val="Tier3"/>
            </w:pPr>
            <w:r>
              <w:t>-</w:t>
            </w:r>
            <w:r>
              <w:tab/>
              <w:t>-</w:t>
            </w:r>
            <w:r>
              <w:tab/>
              <w:t>Other</w:t>
            </w:r>
          </w:p>
          <w:p w14:paraId="59104F5B" w14:textId="77777777" w:rsidR="00E546F5" w:rsidRDefault="00951CE2">
            <w:pPr>
              <w:pStyle w:val="Tier4"/>
            </w:pPr>
            <w:r>
              <w:t>-</w:t>
            </w:r>
            <w:r>
              <w:tab/>
              <w:t>-</w:t>
            </w:r>
            <w:r>
              <w:tab/>
              <w:t>-</w:t>
            </w:r>
            <w:r>
              <w:tab/>
              <w:t>Other</w:t>
            </w:r>
          </w:p>
          <w:p w14:paraId="59104F5C" w14:textId="77777777" w:rsidR="00E546F5" w:rsidRDefault="00951CE2">
            <w:pPr>
              <w:pStyle w:val="Tier5"/>
            </w:pPr>
            <w:r>
              <w:t>-</w:t>
            </w:r>
            <w:r>
              <w:tab/>
              <w:t>-</w:t>
            </w:r>
            <w:r>
              <w:tab/>
              <w:t>-</w:t>
            </w:r>
            <w:r>
              <w:tab/>
              <w:t>-</w:t>
            </w:r>
            <w:r>
              <w:tab/>
              <w:t>Other</w:t>
            </w:r>
          </w:p>
          <w:p w14:paraId="59104F5D" w14:textId="77777777" w:rsidR="00E546F5" w:rsidRDefault="00951CE2">
            <w:pPr>
              <w:pStyle w:val="Tier6"/>
            </w:pPr>
            <w:r>
              <w:t>-</w:t>
            </w:r>
            <w:r>
              <w:tab/>
              <w:t>-</w:t>
            </w:r>
            <w:r>
              <w:tab/>
              <w:t>-</w:t>
            </w:r>
            <w:r>
              <w:tab/>
              <w:t>-</w:t>
            </w:r>
            <w:r>
              <w:tab/>
              <w:t>-</w:t>
            </w:r>
            <w:r>
              <w:tab/>
              <w:t>Other</w:t>
            </w:r>
          </w:p>
          <w:p w14:paraId="59104F5E"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4F5F" w14:textId="77777777" w:rsidR="00E546F5" w:rsidRDefault="00951CE2">
            <w:pPr>
              <w:pStyle w:val="Tier6Bullet"/>
            </w:pPr>
            <w:r>
              <w:tab/>
            </w:r>
            <w:r>
              <w:tab/>
            </w:r>
            <w:r>
              <w:tab/>
            </w:r>
            <w:r>
              <w:tab/>
            </w:r>
            <w:r>
              <w:tab/>
              <w:t>-</w:t>
            </w:r>
            <w:r>
              <w:tab/>
              <w:t>for fitting to or equipping such ships, boats or other vessels;</w:t>
            </w:r>
          </w:p>
          <w:p w14:paraId="59104F60"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4F61" w14:textId="77777777" w:rsidR="00E546F5" w:rsidRDefault="00951CE2">
            <w:pPr>
              <w:pStyle w:val="Tier6Bullet"/>
            </w:pPr>
            <w:r>
              <w:tab/>
            </w:r>
            <w:r>
              <w:tab/>
            </w:r>
            <w:r>
              <w:tab/>
            </w:r>
            <w:r>
              <w:tab/>
            </w:r>
            <w:r>
              <w:tab/>
              <w:t>-</w:t>
            </w:r>
            <w:r>
              <w:tab/>
              <w:t>for equipping the above platforms;</w:t>
            </w:r>
          </w:p>
          <w:p w14:paraId="59104F6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63" w14:textId="77777777" w:rsidR="00E546F5" w:rsidRDefault="00951CE2">
            <w:pPr>
              <w:pStyle w:val="NormalinTable"/>
            </w:pPr>
            <w:r>
              <w:t>0.0%</w:t>
            </w:r>
          </w:p>
        </w:tc>
      </w:tr>
      <w:tr w:rsidR="00E546F5" w14:paraId="59104F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65" w14:textId="77777777" w:rsidR="00E546F5" w:rsidRDefault="00951CE2">
            <w:pPr>
              <w:pStyle w:val="NormalinTable"/>
            </w:pPr>
            <w:r>
              <w:t>7308000000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66" w14:textId="77777777" w:rsidR="00E546F5" w:rsidRDefault="00951CE2">
            <w:pPr>
              <w:pStyle w:val="Tier1"/>
            </w:pPr>
            <w:r>
              <w:t>Structures (excluding prefabricated buildings of heading 9406) and parts of structures (for example, bridges and bridge-sections, lock-gates, towers, lattice masts, roofs, roofing frameworks, doors and windows and their frames and thresholds for doors, shu</w:t>
            </w:r>
            <w:r>
              <w:t>tters, balustrades, pillars and columns), of iron or steel; plates, rods, angles, shapes, sections, tubes and the like, prepared for use in structures, of iron or steel</w:t>
            </w:r>
          </w:p>
          <w:p w14:paraId="59104F67" w14:textId="77777777" w:rsidR="00E546F5" w:rsidRDefault="00951CE2">
            <w:pPr>
              <w:pStyle w:val="Tier1Bullet"/>
            </w:pPr>
            <w:r>
              <w:t>-</w:t>
            </w:r>
            <w:r>
              <w:tab/>
              <w:t>for incorporation in ships, boats or other vessels listed in Table 1, for the purpose</w:t>
            </w:r>
            <w:r>
              <w:t>s of their construction, repair, maintenance or conversion;</w:t>
            </w:r>
          </w:p>
          <w:p w14:paraId="59104F68" w14:textId="77777777" w:rsidR="00E546F5" w:rsidRDefault="00951CE2">
            <w:pPr>
              <w:pStyle w:val="Tier1Bullet"/>
            </w:pPr>
            <w:r>
              <w:t>-</w:t>
            </w:r>
            <w:r>
              <w:tab/>
              <w:t>for fitting to or equipping such ships, boats or other vessels;</w:t>
            </w:r>
          </w:p>
          <w:p w14:paraId="59104F69" w14:textId="77777777" w:rsidR="00E546F5" w:rsidRDefault="00951CE2">
            <w:pPr>
              <w:pStyle w:val="Tier1Bullet"/>
            </w:pPr>
            <w:r>
              <w:t>-</w:t>
            </w:r>
            <w:r>
              <w:tab/>
              <w:t>for incorporation, for the purposes of their construction, repair, maintenance or conversion, in drilling or production platform</w:t>
            </w:r>
            <w:r>
              <w:t>s listed below: fixed, of subheading ex 8430 49 or floating or submersible of subheading 8905 20;</w:t>
            </w:r>
          </w:p>
          <w:p w14:paraId="59104F6A" w14:textId="77777777" w:rsidR="00E546F5" w:rsidRDefault="00951CE2">
            <w:pPr>
              <w:pStyle w:val="Tier1Bullet"/>
            </w:pPr>
            <w:r>
              <w:t>-</w:t>
            </w:r>
            <w:r>
              <w:tab/>
              <w:t>for equipping the above platforms;</w:t>
            </w:r>
          </w:p>
          <w:p w14:paraId="59104F6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6C" w14:textId="77777777" w:rsidR="00E546F5" w:rsidRDefault="00951CE2">
            <w:pPr>
              <w:pStyle w:val="NormalinTable"/>
            </w:pPr>
            <w:r>
              <w:t>0.0%</w:t>
            </w:r>
          </w:p>
        </w:tc>
      </w:tr>
      <w:tr w:rsidR="00E546F5" w14:paraId="59104F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6E" w14:textId="77777777" w:rsidR="00E546F5" w:rsidRDefault="00951CE2">
            <w:pPr>
              <w:pStyle w:val="NormalinTable"/>
            </w:pPr>
            <w:r>
              <w:t>7308000000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6F" w14:textId="77777777" w:rsidR="00E546F5" w:rsidRDefault="00951CE2">
            <w:pPr>
              <w:pStyle w:val="Tier1"/>
            </w:pPr>
            <w:r>
              <w:t>Structures (excluding prefabricated</w:t>
            </w:r>
            <w:r>
              <w:t xml:space="preserve"> buildings of heading 9406) and parts of structures (for example, bridges and bridge-sections, lock-gates, towers, lattice masts, roofs, roofing frameworks, doors and windows and their frames and thresholds for doors, shutters, balustrades, pillars and col</w:t>
            </w:r>
            <w:r>
              <w:t>umns), of iron or steel; plates, rods, angles, shapes, sections, tubes and the like, prepared for use in structures, of iron or steel</w:t>
            </w:r>
          </w:p>
          <w:p w14:paraId="59104F70" w14:textId="77777777" w:rsidR="00E546F5" w:rsidRDefault="00951CE2">
            <w:pPr>
              <w:pStyle w:val="Tier1Bullet"/>
            </w:pPr>
            <w:r>
              <w:t>-</w:t>
            </w:r>
            <w:r>
              <w:tab/>
              <w:t>use by, or on behalf of, the UK Armed Forces, individually or in cooperation with other States</w:t>
            </w:r>
          </w:p>
          <w:p w14:paraId="59104F71" w14:textId="77777777" w:rsidR="00E546F5" w:rsidRDefault="00951CE2">
            <w:pPr>
              <w:pStyle w:val="Tier1Bullet"/>
            </w:pPr>
            <w:r>
              <w:tab/>
              <w:t>a) for defending the ter</w:t>
            </w:r>
            <w:r>
              <w:t>ritorial integrity of the United Kingdom, or</w:t>
            </w:r>
          </w:p>
          <w:p w14:paraId="59104F72" w14:textId="77777777" w:rsidR="00E546F5" w:rsidRDefault="00951CE2">
            <w:pPr>
              <w:pStyle w:val="Tier1Bullet"/>
            </w:pPr>
            <w:r>
              <w:tab/>
              <w:t>b) in participating in international peace-keeping or support operations, or</w:t>
            </w:r>
          </w:p>
          <w:p w14:paraId="59104F73" w14:textId="77777777" w:rsidR="00E546F5" w:rsidRDefault="00951CE2">
            <w:pPr>
              <w:pStyle w:val="Tier1Bullet"/>
            </w:pPr>
            <w:r>
              <w:tab/>
              <w:t>c) for other military purposes like the protection of nationals of the United Kingdom from social or military unrest or,</w:t>
            </w:r>
          </w:p>
          <w:p w14:paraId="59104F74" w14:textId="77777777" w:rsidR="00E546F5" w:rsidRDefault="00951CE2">
            <w:pPr>
              <w:pStyle w:val="Tier1Bullet"/>
            </w:pPr>
            <w:r>
              <w:tab/>
              <w:t xml:space="preserve">d) for </w:t>
            </w:r>
            <w:r>
              <w:t>training purposes, or</w:t>
            </w:r>
          </w:p>
          <w:p w14:paraId="59104F75"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76" w14:textId="77777777" w:rsidR="00E546F5" w:rsidRDefault="00951CE2">
            <w:pPr>
              <w:pStyle w:val="NormalinTable"/>
            </w:pPr>
            <w:r>
              <w:t>0.0%</w:t>
            </w:r>
          </w:p>
        </w:tc>
      </w:tr>
      <w:tr w:rsidR="00E546F5" w14:paraId="59104F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78" w14:textId="77777777" w:rsidR="00E546F5" w:rsidRDefault="00951CE2">
            <w:pPr>
              <w:pStyle w:val="NormalinTable"/>
            </w:pPr>
            <w:r>
              <w:t>7309000000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79" w14:textId="77777777" w:rsidR="00E546F5" w:rsidRDefault="00951CE2">
            <w:pPr>
              <w:pStyle w:val="Tier1"/>
            </w:pPr>
            <w:r>
              <w:t xml:space="preserve">Reservoirs, tanks, vats and similar containers for any material (other than </w:t>
            </w:r>
            <w:r>
              <w:t>compressed or liquefied gas), of iron or steel, of a capacity exceeding 300 l, whether or not lined or heat-insulated, but not fitted with mechanical or thermal equipment</w:t>
            </w:r>
          </w:p>
          <w:p w14:paraId="59104F7A" w14:textId="77777777" w:rsidR="00E546F5" w:rsidRDefault="00951CE2">
            <w:pPr>
              <w:pStyle w:val="Tier1Bullet"/>
            </w:pPr>
            <w:r>
              <w:t>-</w:t>
            </w:r>
            <w:r>
              <w:tab/>
              <w:t>for incorporation in ships, boats or other vessels listed in Table 1, for the purpo</w:t>
            </w:r>
            <w:r>
              <w:t>ses of their construction, repair, maintenance or conversion;</w:t>
            </w:r>
          </w:p>
          <w:p w14:paraId="59104F7B" w14:textId="77777777" w:rsidR="00E546F5" w:rsidRDefault="00951CE2">
            <w:pPr>
              <w:pStyle w:val="Tier1Bullet"/>
            </w:pPr>
            <w:r>
              <w:t>-</w:t>
            </w:r>
            <w:r>
              <w:tab/>
              <w:t>for fitting to or equipping such ships, boats or other vessels;</w:t>
            </w:r>
          </w:p>
          <w:p w14:paraId="59104F7C" w14:textId="77777777" w:rsidR="00E546F5" w:rsidRDefault="00951CE2">
            <w:pPr>
              <w:pStyle w:val="Tier1Bullet"/>
            </w:pPr>
            <w:r>
              <w:t>-</w:t>
            </w:r>
            <w:r>
              <w:tab/>
              <w:t>for incorporation, for the purposes of their construction, repair, maintenance or conversion, in drilling or production platfo</w:t>
            </w:r>
            <w:r>
              <w:t>rms listed below: fixed, of subheading ex 8430 49 or floating or submersible of subheading 8905 20;</w:t>
            </w:r>
          </w:p>
          <w:p w14:paraId="59104F7D" w14:textId="77777777" w:rsidR="00E546F5" w:rsidRDefault="00951CE2">
            <w:pPr>
              <w:pStyle w:val="Tier1Bullet"/>
            </w:pPr>
            <w:r>
              <w:t>-</w:t>
            </w:r>
            <w:r>
              <w:tab/>
              <w:t>for equipping the above platforms;</w:t>
            </w:r>
          </w:p>
          <w:p w14:paraId="59104F7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7F" w14:textId="77777777" w:rsidR="00E546F5" w:rsidRDefault="00951CE2">
            <w:pPr>
              <w:pStyle w:val="NormalinTable"/>
            </w:pPr>
            <w:r>
              <w:t>0.0%</w:t>
            </w:r>
          </w:p>
        </w:tc>
      </w:tr>
      <w:tr w:rsidR="00E546F5" w14:paraId="59104F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81" w14:textId="77777777" w:rsidR="00E546F5" w:rsidRDefault="00951CE2">
            <w:pPr>
              <w:pStyle w:val="NormalinTable"/>
            </w:pPr>
            <w:r>
              <w:t>7310100000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82" w14:textId="77777777" w:rsidR="00E546F5" w:rsidRDefault="00951CE2">
            <w:pPr>
              <w:pStyle w:val="Tier1"/>
            </w:pPr>
            <w:r>
              <w:t xml:space="preserve">Tanks, casks, drums, cans, </w:t>
            </w:r>
            <w:r>
              <w:t>boxes and similar containers, for any material (other than compressed or liquefied gas), of iron or steel, of a capacity not exceeding 300 l, whether or not lined or heat-insulated, but not fitted with mechanical or thermal equipment</w:t>
            </w:r>
          </w:p>
          <w:p w14:paraId="59104F83" w14:textId="77777777" w:rsidR="00E546F5" w:rsidRDefault="00951CE2">
            <w:pPr>
              <w:pStyle w:val="Tier2"/>
            </w:pPr>
            <w:r>
              <w:t>-</w:t>
            </w:r>
            <w:r>
              <w:tab/>
              <w:t xml:space="preserve">Of a capacity of 50 </w:t>
            </w:r>
            <w:r>
              <w:t>l or more</w:t>
            </w:r>
          </w:p>
          <w:p w14:paraId="59104F84"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4F85" w14:textId="77777777" w:rsidR="00E546F5" w:rsidRDefault="00951CE2">
            <w:pPr>
              <w:pStyle w:val="Tier2Bullet"/>
            </w:pPr>
            <w:r>
              <w:tab/>
              <w:t>-</w:t>
            </w:r>
            <w:r>
              <w:tab/>
              <w:t>for fitting to or equipping such ships, boats or other vessels;</w:t>
            </w:r>
          </w:p>
          <w:p w14:paraId="59104F86" w14:textId="77777777" w:rsidR="00E546F5" w:rsidRDefault="00951CE2">
            <w:pPr>
              <w:pStyle w:val="Tier2Bullet"/>
            </w:pPr>
            <w:r>
              <w:tab/>
              <w:t>-</w:t>
            </w:r>
            <w:r>
              <w:tab/>
              <w:t>for incorporation, for the p</w:t>
            </w:r>
            <w:r>
              <w:t>urposes of their construction, repair, maintenance or conversion, in drilling or production platforms listed below: fixed, of subheading ex 8430 49 or floating or submersible of subheading 8905 20;</w:t>
            </w:r>
          </w:p>
          <w:p w14:paraId="59104F87" w14:textId="77777777" w:rsidR="00E546F5" w:rsidRDefault="00951CE2">
            <w:pPr>
              <w:pStyle w:val="Tier2Bullet"/>
            </w:pPr>
            <w:r>
              <w:tab/>
              <w:t>-</w:t>
            </w:r>
            <w:r>
              <w:tab/>
              <w:t>for equipping the above platforms;</w:t>
            </w:r>
          </w:p>
          <w:p w14:paraId="59104F88" w14:textId="77777777" w:rsidR="00E546F5" w:rsidRDefault="00951CE2">
            <w:pPr>
              <w:pStyle w:val="Tier2Bullet"/>
            </w:pPr>
            <w:r>
              <w:tab/>
              <w:t>-</w:t>
            </w:r>
            <w:r>
              <w:tab/>
              <w:t>for linking these</w:t>
            </w:r>
            <w:r>
              <w:t xml:space="preserv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89" w14:textId="77777777" w:rsidR="00E546F5" w:rsidRDefault="00951CE2">
            <w:pPr>
              <w:pStyle w:val="NormalinTable"/>
            </w:pPr>
            <w:r>
              <w:t>0.0%</w:t>
            </w:r>
          </w:p>
        </w:tc>
      </w:tr>
      <w:tr w:rsidR="00E546F5" w14:paraId="59104F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8B" w14:textId="77777777" w:rsidR="00E546F5" w:rsidRDefault="00951CE2">
            <w:pPr>
              <w:pStyle w:val="NormalinTable"/>
            </w:pPr>
            <w:r>
              <w:t>7310219100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8C" w14:textId="77777777" w:rsidR="00E546F5" w:rsidRDefault="00951CE2">
            <w:pPr>
              <w:pStyle w:val="Tier1"/>
            </w:pPr>
            <w:r>
              <w:t xml:space="preserve">Tanks, casks, drums, cans, boxes and similar containers, for any material (other than compressed or liquefied gas), of iron or steel, of a capacity not exceeding 300 l, whether or not </w:t>
            </w:r>
            <w:r>
              <w:t>lined or heat-insulated, but not fitted with mechanical or thermal equipment</w:t>
            </w:r>
          </w:p>
          <w:p w14:paraId="59104F8D" w14:textId="77777777" w:rsidR="00E546F5" w:rsidRDefault="00951CE2">
            <w:pPr>
              <w:pStyle w:val="Tier2"/>
            </w:pPr>
            <w:r>
              <w:t>-</w:t>
            </w:r>
            <w:r>
              <w:tab/>
              <w:t>Of a capacity of less than 50 l</w:t>
            </w:r>
          </w:p>
          <w:p w14:paraId="59104F8E" w14:textId="77777777" w:rsidR="00E546F5" w:rsidRDefault="00951CE2">
            <w:pPr>
              <w:pStyle w:val="Tier3"/>
            </w:pPr>
            <w:r>
              <w:t>-</w:t>
            </w:r>
            <w:r>
              <w:tab/>
              <w:t>-</w:t>
            </w:r>
            <w:r>
              <w:tab/>
              <w:t>Cans which are to be closed by soldering or crimping</w:t>
            </w:r>
          </w:p>
          <w:p w14:paraId="59104F8F" w14:textId="77777777" w:rsidR="00E546F5" w:rsidRDefault="00951CE2">
            <w:pPr>
              <w:pStyle w:val="Tier4"/>
            </w:pPr>
            <w:r>
              <w:t>-</w:t>
            </w:r>
            <w:r>
              <w:tab/>
              <w:t>-</w:t>
            </w:r>
            <w:r>
              <w:tab/>
              <w:t>-</w:t>
            </w:r>
            <w:r>
              <w:tab/>
              <w:t>Other, with a wall thickness of</w:t>
            </w:r>
          </w:p>
          <w:p w14:paraId="59104F90" w14:textId="77777777" w:rsidR="00E546F5" w:rsidRDefault="00951CE2">
            <w:pPr>
              <w:pStyle w:val="Tier5"/>
            </w:pPr>
            <w:r>
              <w:t>-</w:t>
            </w:r>
            <w:r>
              <w:tab/>
              <w:t>-</w:t>
            </w:r>
            <w:r>
              <w:tab/>
              <w:t>-</w:t>
            </w:r>
            <w:r>
              <w:tab/>
              <w:t>-</w:t>
            </w:r>
            <w:r>
              <w:tab/>
              <w:t>Less than 0.5 mm</w:t>
            </w:r>
          </w:p>
          <w:p w14:paraId="59104F91" w14:textId="77777777" w:rsidR="00E546F5" w:rsidRDefault="00951CE2">
            <w:pPr>
              <w:pStyle w:val="Tier5Bullet"/>
            </w:pPr>
            <w:r>
              <w:tab/>
            </w:r>
            <w:r>
              <w:tab/>
            </w:r>
            <w:r>
              <w:tab/>
            </w:r>
            <w:r>
              <w:tab/>
              <w:t>-</w:t>
            </w:r>
            <w:r>
              <w:tab/>
              <w:t>for incorporation i</w:t>
            </w:r>
            <w:r>
              <w:t>n ships, boats or other vessels listed in Table 1, for the purposes of their construction, repair, maintenance or conversion;</w:t>
            </w:r>
          </w:p>
          <w:p w14:paraId="59104F92" w14:textId="77777777" w:rsidR="00E546F5" w:rsidRDefault="00951CE2">
            <w:pPr>
              <w:pStyle w:val="Tier5Bullet"/>
            </w:pPr>
            <w:r>
              <w:tab/>
            </w:r>
            <w:r>
              <w:tab/>
            </w:r>
            <w:r>
              <w:tab/>
            </w:r>
            <w:r>
              <w:tab/>
              <w:t>-</w:t>
            </w:r>
            <w:r>
              <w:tab/>
              <w:t>for fitting to or equipping such ships, boats or other vessels;</w:t>
            </w:r>
          </w:p>
          <w:p w14:paraId="59104F93" w14:textId="77777777" w:rsidR="00E546F5" w:rsidRDefault="00951CE2">
            <w:pPr>
              <w:pStyle w:val="Tier5Bullet"/>
            </w:pP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4F94" w14:textId="77777777" w:rsidR="00E546F5" w:rsidRDefault="00951CE2">
            <w:pPr>
              <w:pStyle w:val="Tier5Bullet"/>
            </w:pPr>
            <w:r>
              <w:tab/>
            </w:r>
            <w:r>
              <w:tab/>
            </w:r>
            <w:r>
              <w:tab/>
            </w:r>
            <w:r>
              <w:tab/>
              <w:t>-</w:t>
            </w:r>
            <w:r>
              <w:tab/>
              <w:t>for equipping the above platforms;</w:t>
            </w:r>
          </w:p>
          <w:p w14:paraId="59104F95" w14:textId="77777777" w:rsidR="00E546F5" w:rsidRDefault="00951CE2">
            <w:pPr>
              <w:pStyle w:val="Tier5Bullet"/>
            </w:pPr>
            <w:r>
              <w:tab/>
            </w:r>
            <w:r>
              <w:tab/>
            </w:r>
            <w:r>
              <w:tab/>
            </w:r>
            <w:r>
              <w:tab/>
              <w:t>-</w:t>
            </w:r>
            <w:r>
              <w:tab/>
              <w:t>for linking these drilling or product</w:t>
            </w:r>
            <w:r>
              <w: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96" w14:textId="77777777" w:rsidR="00E546F5" w:rsidRDefault="00951CE2">
            <w:pPr>
              <w:pStyle w:val="NormalinTable"/>
            </w:pPr>
            <w:r>
              <w:t>0.0%</w:t>
            </w:r>
          </w:p>
        </w:tc>
      </w:tr>
      <w:tr w:rsidR="00E546F5" w14:paraId="59104F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98" w14:textId="77777777" w:rsidR="00E546F5" w:rsidRDefault="00951CE2">
            <w:pPr>
              <w:pStyle w:val="NormalinTable"/>
            </w:pPr>
            <w:r>
              <w:t>7310219900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99" w14:textId="77777777" w:rsidR="00E546F5" w:rsidRDefault="00951CE2">
            <w:pPr>
              <w:pStyle w:val="Tier1"/>
            </w:pPr>
            <w:r>
              <w:t xml:space="preserve">Tanks, casks, drums, cans, boxes and similar containers, for any material (other than compressed or liquefied gas), of iron or steel, of a capacity not exceeding 300 l, whether or not lined or </w:t>
            </w:r>
            <w:r>
              <w:t>heat-insulated, but not fitted with mechanical or thermal equipment</w:t>
            </w:r>
          </w:p>
          <w:p w14:paraId="59104F9A" w14:textId="77777777" w:rsidR="00E546F5" w:rsidRDefault="00951CE2">
            <w:pPr>
              <w:pStyle w:val="Tier2"/>
            </w:pPr>
            <w:r>
              <w:t>-</w:t>
            </w:r>
            <w:r>
              <w:tab/>
              <w:t>Of a capacity of less than 50 l</w:t>
            </w:r>
          </w:p>
          <w:p w14:paraId="59104F9B" w14:textId="77777777" w:rsidR="00E546F5" w:rsidRDefault="00951CE2">
            <w:pPr>
              <w:pStyle w:val="Tier3"/>
            </w:pPr>
            <w:r>
              <w:t>-</w:t>
            </w:r>
            <w:r>
              <w:tab/>
              <w:t>-</w:t>
            </w:r>
            <w:r>
              <w:tab/>
              <w:t>Cans which are to be closed by soldering or crimping</w:t>
            </w:r>
          </w:p>
          <w:p w14:paraId="59104F9C" w14:textId="77777777" w:rsidR="00E546F5" w:rsidRDefault="00951CE2">
            <w:pPr>
              <w:pStyle w:val="Tier4"/>
            </w:pPr>
            <w:r>
              <w:t>-</w:t>
            </w:r>
            <w:r>
              <w:tab/>
              <w:t>-</w:t>
            </w:r>
            <w:r>
              <w:tab/>
              <w:t>-</w:t>
            </w:r>
            <w:r>
              <w:tab/>
              <w:t>Other, with a wall thickness of</w:t>
            </w:r>
          </w:p>
          <w:p w14:paraId="59104F9D" w14:textId="77777777" w:rsidR="00E546F5" w:rsidRDefault="00951CE2">
            <w:pPr>
              <w:pStyle w:val="Tier5"/>
            </w:pPr>
            <w:r>
              <w:t>-</w:t>
            </w:r>
            <w:r>
              <w:tab/>
              <w:t>-</w:t>
            </w:r>
            <w:r>
              <w:tab/>
              <w:t>-</w:t>
            </w:r>
            <w:r>
              <w:tab/>
              <w:t>-</w:t>
            </w:r>
            <w:r>
              <w:tab/>
              <w:t>0.5 mm or more</w:t>
            </w:r>
          </w:p>
          <w:p w14:paraId="59104F9E" w14:textId="77777777" w:rsidR="00E546F5" w:rsidRDefault="00951CE2">
            <w:pPr>
              <w:pStyle w:val="Tier5Bullet"/>
            </w:pPr>
            <w:r>
              <w:tab/>
            </w:r>
            <w:r>
              <w:tab/>
            </w:r>
            <w:r>
              <w:tab/>
            </w:r>
            <w:r>
              <w:tab/>
              <w:t>-</w:t>
            </w:r>
            <w:r>
              <w:tab/>
              <w:t>for incorporation in ships, bo</w:t>
            </w:r>
            <w:r>
              <w:t>ats or other vessels listed in Table 1, for the purposes of their construction, repair, maintenance or conversion;</w:t>
            </w:r>
          </w:p>
          <w:p w14:paraId="59104F9F" w14:textId="77777777" w:rsidR="00E546F5" w:rsidRDefault="00951CE2">
            <w:pPr>
              <w:pStyle w:val="Tier5Bullet"/>
            </w:pPr>
            <w:r>
              <w:tab/>
            </w:r>
            <w:r>
              <w:tab/>
            </w:r>
            <w:r>
              <w:tab/>
            </w:r>
            <w:r>
              <w:tab/>
              <w:t>-</w:t>
            </w:r>
            <w:r>
              <w:tab/>
              <w:t>for fitting to or equipping such ships, boats or other vessels;</w:t>
            </w:r>
          </w:p>
          <w:p w14:paraId="59104FA0"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4FA1" w14:textId="77777777" w:rsidR="00E546F5" w:rsidRDefault="00951CE2">
            <w:pPr>
              <w:pStyle w:val="Tier5Bullet"/>
            </w:pPr>
            <w:r>
              <w:tab/>
            </w:r>
            <w:r>
              <w:tab/>
            </w:r>
            <w:r>
              <w:tab/>
            </w:r>
            <w:r>
              <w:tab/>
              <w:t>-</w:t>
            </w:r>
            <w:r>
              <w:tab/>
              <w:t>for equipping the above platforms;</w:t>
            </w:r>
          </w:p>
          <w:p w14:paraId="59104FA2"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A3" w14:textId="77777777" w:rsidR="00E546F5" w:rsidRDefault="00951CE2">
            <w:pPr>
              <w:pStyle w:val="NormalinTable"/>
            </w:pPr>
            <w:r>
              <w:t>0.0%</w:t>
            </w:r>
          </w:p>
        </w:tc>
      </w:tr>
      <w:tr w:rsidR="00E546F5" w14:paraId="59104F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A5" w14:textId="77777777" w:rsidR="00E546F5" w:rsidRDefault="00951CE2">
            <w:pPr>
              <w:pStyle w:val="NormalinTable"/>
            </w:pPr>
            <w:r>
              <w:t>7310290000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A6" w14:textId="77777777" w:rsidR="00E546F5" w:rsidRDefault="00951CE2">
            <w:pPr>
              <w:pStyle w:val="Tier1"/>
            </w:pPr>
            <w:r>
              <w:t>Tanks, casks, drums, cans, boxes and similar containers, for any material (other than compressed or liquefied gas), of iron or steel, of a capacity not exceeding 300 l, whether or not lined or heat-in</w:t>
            </w:r>
            <w:r>
              <w:t>sulated, but not fitted with mechanical or thermal equipment</w:t>
            </w:r>
          </w:p>
          <w:p w14:paraId="59104FA7" w14:textId="77777777" w:rsidR="00E546F5" w:rsidRDefault="00951CE2">
            <w:pPr>
              <w:pStyle w:val="Tier2"/>
            </w:pPr>
            <w:r>
              <w:t>-</w:t>
            </w:r>
            <w:r>
              <w:tab/>
              <w:t>Of a capacity of less than 50 l</w:t>
            </w:r>
          </w:p>
          <w:p w14:paraId="59104FA8" w14:textId="77777777" w:rsidR="00E546F5" w:rsidRDefault="00951CE2">
            <w:pPr>
              <w:pStyle w:val="Tier3"/>
            </w:pPr>
            <w:r>
              <w:t>-</w:t>
            </w:r>
            <w:r>
              <w:tab/>
              <w:t>-</w:t>
            </w:r>
            <w:r>
              <w:tab/>
              <w:t>Other</w:t>
            </w:r>
          </w:p>
          <w:p w14:paraId="59104FA9"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4FAA" w14:textId="77777777" w:rsidR="00E546F5" w:rsidRDefault="00951CE2">
            <w:pPr>
              <w:pStyle w:val="Tier3Bullet"/>
            </w:pPr>
            <w:r>
              <w:tab/>
            </w:r>
            <w:r>
              <w:tab/>
              <w:t>-</w:t>
            </w:r>
            <w:r>
              <w:tab/>
              <w:t>for fitting to or equipping such ships, boats or other vessels;</w:t>
            </w:r>
          </w:p>
          <w:p w14:paraId="59104FA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4FAC" w14:textId="77777777" w:rsidR="00E546F5" w:rsidRDefault="00951CE2">
            <w:pPr>
              <w:pStyle w:val="Tier3Bullet"/>
            </w:pPr>
            <w:r>
              <w:tab/>
            </w:r>
            <w:r>
              <w:tab/>
              <w:t>-</w:t>
            </w:r>
            <w:r>
              <w:tab/>
              <w:t>for equipping the above platforms;</w:t>
            </w:r>
          </w:p>
          <w:p w14:paraId="59104FA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AE" w14:textId="77777777" w:rsidR="00E546F5" w:rsidRDefault="00951CE2">
            <w:pPr>
              <w:pStyle w:val="NormalinTable"/>
            </w:pPr>
            <w:r>
              <w:t>0.0%</w:t>
            </w:r>
          </w:p>
        </w:tc>
      </w:tr>
      <w:tr w:rsidR="00E546F5" w14:paraId="59104F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B0" w14:textId="77777777" w:rsidR="00E546F5" w:rsidRDefault="00951CE2">
            <w:pPr>
              <w:pStyle w:val="NormalinTable"/>
            </w:pPr>
            <w:r>
              <w:t>7311000000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B1" w14:textId="77777777" w:rsidR="00E546F5" w:rsidRDefault="00951CE2">
            <w:pPr>
              <w:pStyle w:val="Tier1"/>
            </w:pPr>
            <w:r>
              <w:t>Containers for compressed or liquefied gas, of iron or steel</w:t>
            </w:r>
          </w:p>
          <w:p w14:paraId="59104FB2" w14:textId="77777777" w:rsidR="00E546F5" w:rsidRDefault="00951CE2">
            <w:pPr>
              <w:pStyle w:val="Tier1Bullet"/>
            </w:pPr>
            <w:r>
              <w:t>-</w:t>
            </w:r>
            <w:r>
              <w:tab/>
              <w:t xml:space="preserve">use by, or </w:t>
            </w:r>
            <w:r>
              <w:t>on behalf of, the UK Armed Forces, individually or in cooperation with other States</w:t>
            </w:r>
          </w:p>
          <w:p w14:paraId="59104FB3" w14:textId="77777777" w:rsidR="00E546F5" w:rsidRDefault="00951CE2">
            <w:pPr>
              <w:pStyle w:val="Tier1Bullet"/>
            </w:pPr>
            <w:r>
              <w:tab/>
              <w:t>a) for defending the territorial integrity of the United Kingdom, or</w:t>
            </w:r>
          </w:p>
          <w:p w14:paraId="59104FB4" w14:textId="77777777" w:rsidR="00E546F5" w:rsidRDefault="00951CE2">
            <w:pPr>
              <w:pStyle w:val="Tier1Bullet"/>
            </w:pPr>
            <w:r>
              <w:tab/>
              <w:t>b) in participating in international peace-keeping or support operations, or</w:t>
            </w:r>
          </w:p>
          <w:p w14:paraId="59104FB5" w14:textId="77777777" w:rsidR="00E546F5" w:rsidRDefault="00951CE2">
            <w:pPr>
              <w:pStyle w:val="Tier1Bullet"/>
            </w:pPr>
            <w:r>
              <w:tab/>
              <w:t xml:space="preserve">c) for other </w:t>
            </w:r>
            <w:r>
              <w:t>military purposes like the protection of nationals of the United Kingdom from social or military unrest or,</w:t>
            </w:r>
          </w:p>
          <w:p w14:paraId="59104FB6" w14:textId="77777777" w:rsidR="00E546F5" w:rsidRDefault="00951CE2">
            <w:pPr>
              <w:pStyle w:val="Tier1Bullet"/>
            </w:pPr>
            <w:r>
              <w:tab/>
              <w:t>d) for training purposes, or</w:t>
            </w:r>
          </w:p>
          <w:p w14:paraId="59104FB7" w14:textId="77777777" w:rsidR="00E546F5" w:rsidRDefault="00951CE2">
            <w:pPr>
              <w:pStyle w:val="Tier1Bullet"/>
            </w:pPr>
            <w:r>
              <w:tab/>
              <w:t>e) temporarily, for civil purposes in the customs territory of the United Kingdom due to unforeseen or natural disast</w:t>
            </w:r>
            <w:r>
              <w: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B8" w14:textId="77777777" w:rsidR="00E546F5" w:rsidRDefault="00951CE2">
            <w:pPr>
              <w:pStyle w:val="NormalinTable"/>
            </w:pPr>
            <w:r>
              <w:t>0.0%</w:t>
            </w:r>
          </w:p>
        </w:tc>
      </w:tr>
      <w:tr w:rsidR="00E546F5" w14:paraId="59104F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BA" w14:textId="77777777" w:rsidR="00E546F5" w:rsidRDefault="00951CE2">
            <w:pPr>
              <w:pStyle w:val="NormalinTable"/>
            </w:pPr>
            <w:r>
              <w:t>7311001110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BB" w14:textId="77777777" w:rsidR="00E546F5" w:rsidRDefault="00951CE2">
            <w:pPr>
              <w:pStyle w:val="Tier1"/>
            </w:pPr>
            <w:r>
              <w:t>Containers for compressed or liquefied gas, of iron or steel</w:t>
            </w:r>
          </w:p>
          <w:p w14:paraId="59104FBC" w14:textId="77777777" w:rsidR="00E546F5" w:rsidRDefault="00951CE2">
            <w:pPr>
              <w:pStyle w:val="Tier2"/>
            </w:pPr>
            <w:r>
              <w:t>-</w:t>
            </w:r>
            <w:r>
              <w:tab/>
              <w:t>Seamless</w:t>
            </w:r>
          </w:p>
          <w:p w14:paraId="59104FBD" w14:textId="77777777" w:rsidR="00E546F5" w:rsidRDefault="00951CE2">
            <w:pPr>
              <w:pStyle w:val="Tier3"/>
            </w:pPr>
            <w:r>
              <w:t>-</w:t>
            </w:r>
            <w:r>
              <w:tab/>
              <w:t>-</w:t>
            </w:r>
            <w:r>
              <w:tab/>
              <w:t>For a pressure of 165 bar or more, of a capacity of</w:t>
            </w:r>
          </w:p>
          <w:p w14:paraId="59104FBE" w14:textId="77777777" w:rsidR="00E546F5" w:rsidRDefault="00951CE2">
            <w:pPr>
              <w:pStyle w:val="Tier4"/>
            </w:pPr>
            <w:r>
              <w:t>-</w:t>
            </w:r>
            <w:r>
              <w:tab/>
              <w:t>-</w:t>
            </w:r>
            <w:r>
              <w:tab/>
              <w:t>-</w:t>
            </w:r>
            <w:r>
              <w:tab/>
              <w:t>Less than 20 l</w:t>
            </w:r>
          </w:p>
          <w:p w14:paraId="59104FBF" w14:textId="77777777" w:rsidR="00E546F5" w:rsidRDefault="00951CE2">
            <w:pPr>
              <w:pStyle w:val="Tier5"/>
            </w:pPr>
            <w:r>
              <w:t>-</w:t>
            </w:r>
            <w:r>
              <w:tab/>
              <w:t>-</w:t>
            </w:r>
            <w:r>
              <w:tab/>
              <w:t>-</w:t>
            </w:r>
            <w:r>
              <w:tab/>
              <w:t>-</w:t>
            </w:r>
            <w:r>
              <w:tab/>
              <w:t xml:space="preserve">Containers intended for pressurisation, of iron or steel, in certain </w:t>
            </w:r>
            <w:r>
              <w:t>types of aircraft</w:t>
            </w:r>
          </w:p>
          <w:p w14:paraId="59104FC0"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C1" w14:textId="77777777" w:rsidR="00E546F5" w:rsidRDefault="00951CE2">
            <w:pPr>
              <w:pStyle w:val="NormalinTable"/>
            </w:pPr>
            <w:r>
              <w:t>0.0%</w:t>
            </w:r>
          </w:p>
        </w:tc>
      </w:tr>
      <w:tr w:rsidR="00E546F5" w14:paraId="59104F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C3" w14:textId="77777777" w:rsidR="00E546F5" w:rsidRDefault="00951CE2">
            <w:pPr>
              <w:pStyle w:val="NormalinTable"/>
            </w:pPr>
            <w:r>
              <w:t>7311001190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C4" w14:textId="77777777" w:rsidR="00E546F5" w:rsidRDefault="00951CE2">
            <w:pPr>
              <w:pStyle w:val="Tier1"/>
            </w:pPr>
            <w:r>
              <w:t xml:space="preserve">Containers for compressed or </w:t>
            </w:r>
            <w:r>
              <w:t>liquefied gas, of iron or steel</w:t>
            </w:r>
          </w:p>
          <w:p w14:paraId="59104FC5" w14:textId="77777777" w:rsidR="00E546F5" w:rsidRDefault="00951CE2">
            <w:pPr>
              <w:pStyle w:val="Tier2"/>
            </w:pPr>
            <w:r>
              <w:t>-</w:t>
            </w:r>
            <w:r>
              <w:tab/>
              <w:t>Seamless</w:t>
            </w:r>
          </w:p>
          <w:p w14:paraId="59104FC6" w14:textId="77777777" w:rsidR="00E546F5" w:rsidRDefault="00951CE2">
            <w:pPr>
              <w:pStyle w:val="Tier3"/>
            </w:pPr>
            <w:r>
              <w:t>-</w:t>
            </w:r>
            <w:r>
              <w:tab/>
              <w:t>-</w:t>
            </w:r>
            <w:r>
              <w:tab/>
              <w:t>For a pressure of 165 bar or more, of a capacity of</w:t>
            </w:r>
          </w:p>
          <w:p w14:paraId="59104FC7" w14:textId="77777777" w:rsidR="00E546F5" w:rsidRDefault="00951CE2">
            <w:pPr>
              <w:pStyle w:val="Tier4"/>
            </w:pPr>
            <w:r>
              <w:t>-</w:t>
            </w:r>
            <w:r>
              <w:tab/>
              <w:t>-</w:t>
            </w:r>
            <w:r>
              <w:tab/>
              <w:t>-</w:t>
            </w:r>
            <w:r>
              <w:tab/>
              <w:t>Less than 20 l</w:t>
            </w:r>
          </w:p>
          <w:p w14:paraId="59104FC8" w14:textId="77777777" w:rsidR="00E546F5" w:rsidRDefault="00951CE2">
            <w:pPr>
              <w:pStyle w:val="Tier5"/>
            </w:pPr>
            <w:r>
              <w:t>-</w:t>
            </w:r>
            <w:r>
              <w:tab/>
              <w:t>-</w:t>
            </w:r>
            <w:r>
              <w:tab/>
              <w:t>-</w:t>
            </w:r>
            <w:r>
              <w:tab/>
              <w:t>-</w:t>
            </w:r>
            <w:r>
              <w:tab/>
              <w:t>Other</w:t>
            </w:r>
          </w:p>
          <w:p w14:paraId="59104FC9"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4FCA" w14:textId="77777777" w:rsidR="00E546F5" w:rsidRDefault="00951CE2">
            <w:pPr>
              <w:pStyle w:val="Tier5Bullet"/>
            </w:pPr>
            <w:r>
              <w:tab/>
            </w:r>
            <w:r>
              <w:tab/>
            </w:r>
            <w:r>
              <w:tab/>
            </w:r>
            <w:r>
              <w:tab/>
              <w:t>-</w:t>
            </w:r>
            <w:r>
              <w:tab/>
              <w:t>for fitting to or equipping such ships, boats or other vessels;</w:t>
            </w:r>
          </w:p>
          <w:p w14:paraId="59104FCB"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4FCC" w14:textId="77777777" w:rsidR="00E546F5" w:rsidRDefault="00951CE2">
            <w:pPr>
              <w:pStyle w:val="Tier5Bullet"/>
            </w:pPr>
            <w:r>
              <w:tab/>
            </w:r>
            <w:r>
              <w:tab/>
            </w:r>
            <w:r>
              <w:tab/>
            </w:r>
            <w:r>
              <w:tab/>
              <w:t>-</w:t>
            </w:r>
            <w:r>
              <w:tab/>
              <w:t>for equipping the above platforms;</w:t>
            </w:r>
          </w:p>
          <w:p w14:paraId="59104FC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CE" w14:textId="77777777" w:rsidR="00E546F5" w:rsidRDefault="00951CE2">
            <w:pPr>
              <w:pStyle w:val="NormalinTable"/>
            </w:pPr>
            <w:r>
              <w:t>0.0%</w:t>
            </w:r>
          </w:p>
        </w:tc>
      </w:tr>
      <w:tr w:rsidR="00E546F5" w14:paraId="59104F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D0" w14:textId="77777777" w:rsidR="00E546F5" w:rsidRDefault="00951CE2">
            <w:pPr>
              <w:pStyle w:val="NormalinTable"/>
            </w:pPr>
            <w:r>
              <w:t>7311001310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D1" w14:textId="77777777" w:rsidR="00E546F5" w:rsidRDefault="00951CE2">
            <w:pPr>
              <w:pStyle w:val="Tier1"/>
            </w:pPr>
            <w:r>
              <w:t xml:space="preserve">Containers for </w:t>
            </w:r>
            <w:r>
              <w:t>compressed or liquefied gas, of iron or steel</w:t>
            </w:r>
          </w:p>
          <w:p w14:paraId="59104FD2" w14:textId="77777777" w:rsidR="00E546F5" w:rsidRDefault="00951CE2">
            <w:pPr>
              <w:pStyle w:val="Tier2"/>
            </w:pPr>
            <w:r>
              <w:t>-</w:t>
            </w:r>
            <w:r>
              <w:tab/>
              <w:t>Seamless</w:t>
            </w:r>
          </w:p>
          <w:p w14:paraId="59104FD3" w14:textId="77777777" w:rsidR="00E546F5" w:rsidRDefault="00951CE2">
            <w:pPr>
              <w:pStyle w:val="Tier3"/>
            </w:pPr>
            <w:r>
              <w:t>-</w:t>
            </w:r>
            <w:r>
              <w:tab/>
              <w:t>-</w:t>
            </w:r>
            <w:r>
              <w:tab/>
              <w:t>For a pressure of 165 bar or more, of a capacity of</w:t>
            </w:r>
          </w:p>
          <w:p w14:paraId="59104FD4" w14:textId="77777777" w:rsidR="00E546F5" w:rsidRDefault="00951CE2">
            <w:pPr>
              <w:pStyle w:val="Tier4"/>
            </w:pPr>
            <w:r>
              <w:t>-</w:t>
            </w:r>
            <w:r>
              <w:tab/>
              <w:t>-</w:t>
            </w:r>
            <w:r>
              <w:tab/>
              <w:t>-</w:t>
            </w:r>
            <w:r>
              <w:tab/>
              <w:t>20 l or more but not more than 50 l</w:t>
            </w:r>
          </w:p>
          <w:p w14:paraId="59104FD5" w14:textId="77777777" w:rsidR="00E546F5" w:rsidRDefault="00951CE2">
            <w:pPr>
              <w:pStyle w:val="Tier5"/>
            </w:pPr>
            <w:r>
              <w:t>-</w:t>
            </w:r>
            <w:r>
              <w:tab/>
              <w:t>-</w:t>
            </w:r>
            <w:r>
              <w:tab/>
              <w:t>-</w:t>
            </w:r>
            <w:r>
              <w:tab/>
              <w:t>-</w:t>
            </w:r>
            <w:r>
              <w:tab/>
              <w:t>Containers intended for pressurisation, of iron or steel, in certain types of aircraft</w:t>
            </w:r>
          </w:p>
          <w:p w14:paraId="59104FD6" w14:textId="77777777" w:rsidR="00E546F5" w:rsidRDefault="00951CE2">
            <w:pPr>
              <w:pStyle w:val="Tier5Bullet"/>
            </w:pPr>
            <w:r>
              <w:tab/>
            </w:r>
            <w:r>
              <w:tab/>
            </w:r>
            <w:r>
              <w:tab/>
            </w:r>
            <w:r>
              <w:tab/>
              <w:t>-</w:t>
            </w:r>
            <w:r>
              <w:tab/>
            </w:r>
            <w:r>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D7" w14:textId="77777777" w:rsidR="00E546F5" w:rsidRDefault="00951CE2">
            <w:pPr>
              <w:pStyle w:val="NormalinTable"/>
            </w:pPr>
            <w:r>
              <w:t>0.0%</w:t>
            </w:r>
          </w:p>
        </w:tc>
      </w:tr>
      <w:tr w:rsidR="00E546F5" w14:paraId="59104F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D9" w14:textId="77777777" w:rsidR="00E546F5" w:rsidRDefault="00951CE2">
            <w:pPr>
              <w:pStyle w:val="NormalinTable"/>
            </w:pPr>
            <w:r>
              <w:t>7311001390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DA" w14:textId="77777777" w:rsidR="00E546F5" w:rsidRDefault="00951CE2">
            <w:pPr>
              <w:pStyle w:val="Tier1"/>
            </w:pPr>
            <w:r>
              <w:t xml:space="preserve">Containers for compressed or liquefied gas, of </w:t>
            </w:r>
            <w:r>
              <w:t>iron or steel</w:t>
            </w:r>
          </w:p>
          <w:p w14:paraId="59104FDB" w14:textId="77777777" w:rsidR="00E546F5" w:rsidRDefault="00951CE2">
            <w:pPr>
              <w:pStyle w:val="Tier2"/>
            </w:pPr>
            <w:r>
              <w:t>-</w:t>
            </w:r>
            <w:r>
              <w:tab/>
              <w:t>Seamless</w:t>
            </w:r>
          </w:p>
          <w:p w14:paraId="59104FDC" w14:textId="77777777" w:rsidR="00E546F5" w:rsidRDefault="00951CE2">
            <w:pPr>
              <w:pStyle w:val="Tier3"/>
            </w:pPr>
            <w:r>
              <w:t>-</w:t>
            </w:r>
            <w:r>
              <w:tab/>
              <w:t>-</w:t>
            </w:r>
            <w:r>
              <w:tab/>
              <w:t>For a pressure of 165 bar or more, of a capacity of</w:t>
            </w:r>
          </w:p>
          <w:p w14:paraId="59104FDD" w14:textId="77777777" w:rsidR="00E546F5" w:rsidRDefault="00951CE2">
            <w:pPr>
              <w:pStyle w:val="Tier4"/>
            </w:pPr>
            <w:r>
              <w:t>-</w:t>
            </w:r>
            <w:r>
              <w:tab/>
              <w:t>-</w:t>
            </w:r>
            <w:r>
              <w:tab/>
              <w:t>-</w:t>
            </w:r>
            <w:r>
              <w:tab/>
              <w:t>20 l or more but not more than 50 l</w:t>
            </w:r>
          </w:p>
          <w:p w14:paraId="59104FDE" w14:textId="77777777" w:rsidR="00E546F5" w:rsidRDefault="00951CE2">
            <w:pPr>
              <w:pStyle w:val="Tier5"/>
            </w:pPr>
            <w:r>
              <w:t>-</w:t>
            </w:r>
            <w:r>
              <w:tab/>
              <w:t>-</w:t>
            </w:r>
            <w:r>
              <w:tab/>
              <w:t>-</w:t>
            </w:r>
            <w:r>
              <w:tab/>
              <w:t>-</w:t>
            </w:r>
            <w:r>
              <w:tab/>
              <w:t>Other</w:t>
            </w:r>
          </w:p>
          <w:p w14:paraId="59104FDF" w14:textId="77777777" w:rsidR="00E546F5" w:rsidRDefault="00951CE2">
            <w:pPr>
              <w:pStyle w:val="Tier5Bullet"/>
            </w:pPr>
            <w:r>
              <w:tab/>
            </w:r>
            <w:r>
              <w:tab/>
            </w:r>
            <w:r>
              <w:tab/>
            </w:r>
            <w:r>
              <w:tab/>
              <w:t>-</w:t>
            </w:r>
            <w:r>
              <w:tab/>
              <w:t>for incorporation in ships, boats or other vessels listed in Table 1, for the purposes of their construction, rep</w:t>
            </w:r>
            <w:r>
              <w:t>air, maintenance or conversion;</w:t>
            </w:r>
          </w:p>
          <w:p w14:paraId="59104FE0" w14:textId="77777777" w:rsidR="00E546F5" w:rsidRDefault="00951CE2">
            <w:pPr>
              <w:pStyle w:val="Tier5Bullet"/>
            </w:pPr>
            <w:r>
              <w:tab/>
            </w:r>
            <w:r>
              <w:tab/>
            </w:r>
            <w:r>
              <w:tab/>
            </w:r>
            <w:r>
              <w:tab/>
              <w:t>-</w:t>
            </w:r>
            <w:r>
              <w:tab/>
              <w:t>for fitting to or equipping such ships, boats or other vessels;</w:t>
            </w:r>
          </w:p>
          <w:p w14:paraId="59104FE1"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4FE2" w14:textId="77777777" w:rsidR="00E546F5" w:rsidRDefault="00951CE2">
            <w:pPr>
              <w:pStyle w:val="Tier5Bullet"/>
            </w:pPr>
            <w:r>
              <w:tab/>
            </w:r>
            <w:r>
              <w:tab/>
            </w:r>
            <w:r>
              <w:tab/>
            </w:r>
            <w:r>
              <w:tab/>
              <w:t>-</w:t>
            </w:r>
            <w:r>
              <w:tab/>
              <w:t>for equipping the above platforms;</w:t>
            </w:r>
          </w:p>
          <w:p w14:paraId="59104FE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E4" w14:textId="77777777" w:rsidR="00E546F5" w:rsidRDefault="00951CE2">
            <w:pPr>
              <w:pStyle w:val="NormalinTable"/>
            </w:pPr>
            <w:r>
              <w:t>0.0%</w:t>
            </w:r>
          </w:p>
        </w:tc>
      </w:tr>
      <w:tr w:rsidR="00E546F5" w14:paraId="59104F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E6" w14:textId="77777777" w:rsidR="00E546F5" w:rsidRDefault="00951CE2">
            <w:pPr>
              <w:pStyle w:val="NormalinTable"/>
            </w:pPr>
            <w:r>
              <w:t>7311001910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E7" w14:textId="77777777" w:rsidR="00E546F5" w:rsidRDefault="00951CE2">
            <w:pPr>
              <w:pStyle w:val="Tier1"/>
            </w:pPr>
            <w:r>
              <w:t xml:space="preserve">Containers for compressed or </w:t>
            </w:r>
            <w:r>
              <w:t>liquefied gas, of iron or steel</w:t>
            </w:r>
          </w:p>
          <w:p w14:paraId="59104FE8" w14:textId="77777777" w:rsidR="00E546F5" w:rsidRDefault="00951CE2">
            <w:pPr>
              <w:pStyle w:val="Tier2"/>
            </w:pPr>
            <w:r>
              <w:t>-</w:t>
            </w:r>
            <w:r>
              <w:tab/>
              <w:t>Seamless</w:t>
            </w:r>
          </w:p>
          <w:p w14:paraId="59104FE9" w14:textId="77777777" w:rsidR="00E546F5" w:rsidRDefault="00951CE2">
            <w:pPr>
              <w:pStyle w:val="Tier3"/>
            </w:pPr>
            <w:r>
              <w:t>-</w:t>
            </w:r>
            <w:r>
              <w:tab/>
              <w:t>-</w:t>
            </w:r>
            <w:r>
              <w:tab/>
              <w:t>For a pressure of 165 bar or more, of a capacity of</w:t>
            </w:r>
          </w:p>
          <w:p w14:paraId="59104FEA" w14:textId="77777777" w:rsidR="00E546F5" w:rsidRDefault="00951CE2">
            <w:pPr>
              <w:pStyle w:val="Tier4"/>
            </w:pPr>
            <w:r>
              <w:t>-</w:t>
            </w:r>
            <w:r>
              <w:tab/>
              <w:t>-</w:t>
            </w:r>
            <w:r>
              <w:tab/>
              <w:t>-</w:t>
            </w:r>
            <w:r>
              <w:tab/>
              <w:t>More than 50 l</w:t>
            </w:r>
          </w:p>
          <w:p w14:paraId="59104FEB" w14:textId="77777777" w:rsidR="00E546F5" w:rsidRDefault="00951CE2">
            <w:pPr>
              <w:pStyle w:val="Tier5"/>
            </w:pPr>
            <w:r>
              <w:t>-</w:t>
            </w:r>
            <w:r>
              <w:tab/>
              <w:t>-</w:t>
            </w:r>
            <w:r>
              <w:tab/>
              <w:t>-</w:t>
            </w:r>
            <w:r>
              <w:tab/>
              <w:t>-</w:t>
            </w:r>
            <w:r>
              <w:tab/>
              <w:t>Containers intended for pressurisation, of iron or steel, in certain types of aircraft</w:t>
            </w:r>
          </w:p>
          <w:p w14:paraId="59104FEC"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ED" w14:textId="77777777" w:rsidR="00E546F5" w:rsidRDefault="00951CE2">
            <w:pPr>
              <w:pStyle w:val="NormalinTable"/>
            </w:pPr>
            <w:r>
              <w:t>0.0%</w:t>
            </w:r>
          </w:p>
        </w:tc>
      </w:tr>
      <w:tr w:rsidR="00E546F5" w14:paraId="59104F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EF" w14:textId="77777777" w:rsidR="00E546F5" w:rsidRDefault="00951CE2">
            <w:pPr>
              <w:pStyle w:val="NormalinTable"/>
            </w:pPr>
            <w:r>
              <w:t>7311001990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F0" w14:textId="77777777" w:rsidR="00E546F5" w:rsidRDefault="00951CE2">
            <w:pPr>
              <w:pStyle w:val="Tier1"/>
            </w:pPr>
            <w:r>
              <w:t>Containers for compressed or liquefied gas, of iron or steel</w:t>
            </w:r>
          </w:p>
          <w:p w14:paraId="59104FF1" w14:textId="77777777" w:rsidR="00E546F5" w:rsidRDefault="00951CE2">
            <w:pPr>
              <w:pStyle w:val="Tier2"/>
            </w:pPr>
            <w:r>
              <w:t>-</w:t>
            </w:r>
            <w:r>
              <w:tab/>
              <w:t>Seamless</w:t>
            </w:r>
          </w:p>
          <w:p w14:paraId="59104FF2" w14:textId="77777777" w:rsidR="00E546F5" w:rsidRDefault="00951CE2">
            <w:pPr>
              <w:pStyle w:val="Tier3"/>
            </w:pPr>
            <w:r>
              <w:t>-</w:t>
            </w:r>
            <w:r>
              <w:tab/>
              <w:t>-</w:t>
            </w:r>
            <w:r>
              <w:tab/>
            </w:r>
            <w:r>
              <w:t>For a pressure of 165 bar or more, of a capacity of</w:t>
            </w:r>
          </w:p>
          <w:p w14:paraId="59104FF3" w14:textId="77777777" w:rsidR="00E546F5" w:rsidRDefault="00951CE2">
            <w:pPr>
              <w:pStyle w:val="Tier4"/>
            </w:pPr>
            <w:r>
              <w:t>-</w:t>
            </w:r>
            <w:r>
              <w:tab/>
              <w:t>-</w:t>
            </w:r>
            <w:r>
              <w:tab/>
              <w:t>-</w:t>
            </w:r>
            <w:r>
              <w:tab/>
              <w:t>More than 50 l</w:t>
            </w:r>
          </w:p>
          <w:p w14:paraId="59104FF4" w14:textId="77777777" w:rsidR="00E546F5" w:rsidRDefault="00951CE2">
            <w:pPr>
              <w:pStyle w:val="Tier5"/>
            </w:pPr>
            <w:r>
              <w:t>-</w:t>
            </w:r>
            <w:r>
              <w:tab/>
              <w:t>-</w:t>
            </w:r>
            <w:r>
              <w:tab/>
              <w:t>-</w:t>
            </w:r>
            <w:r>
              <w:tab/>
              <w:t>-</w:t>
            </w:r>
            <w:r>
              <w:tab/>
              <w:t>Other</w:t>
            </w:r>
          </w:p>
          <w:p w14:paraId="59104FF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4FF6" w14:textId="77777777" w:rsidR="00E546F5" w:rsidRDefault="00951CE2">
            <w:pPr>
              <w:pStyle w:val="Tier5Bullet"/>
            </w:pPr>
            <w:r>
              <w:tab/>
            </w:r>
            <w:r>
              <w:tab/>
            </w:r>
            <w:r>
              <w:tab/>
            </w:r>
            <w:r>
              <w:tab/>
              <w:t>-</w:t>
            </w:r>
            <w:r>
              <w:tab/>
              <w:t xml:space="preserve">for fitting </w:t>
            </w:r>
            <w:r>
              <w:t>to or equipping such ships, boats or other vessels;</w:t>
            </w:r>
          </w:p>
          <w:p w14:paraId="59104FF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14:paraId="59104FF8" w14:textId="77777777" w:rsidR="00E546F5" w:rsidRDefault="00951CE2">
            <w:pPr>
              <w:pStyle w:val="Tier5Bullet"/>
            </w:pPr>
            <w:r>
              <w:tab/>
            </w:r>
            <w:r>
              <w:tab/>
            </w:r>
            <w:r>
              <w:tab/>
            </w:r>
            <w:r>
              <w:tab/>
              <w:t>-</w:t>
            </w:r>
            <w:r>
              <w:tab/>
              <w:t>for equipping the above platforms;</w:t>
            </w:r>
          </w:p>
          <w:p w14:paraId="59104FF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4FFA" w14:textId="77777777" w:rsidR="00E546F5" w:rsidRDefault="00951CE2">
            <w:pPr>
              <w:pStyle w:val="NormalinTable"/>
            </w:pPr>
            <w:r>
              <w:t>0.0%</w:t>
            </w:r>
          </w:p>
        </w:tc>
      </w:tr>
      <w:tr w:rsidR="00E546F5" w14:paraId="591050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4FFC" w14:textId="77777777" w:rsidR="00E546F5" w:rsidRDefault="00951CE2">
            <w:pPr>
              <w:pStyle w:val="NormalinTable"/>
            </w:pPr>
            <w:r>
              <w:t>7311003010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4FFD" w14:textId="77777777" w:rsidR="00E546F5" w:rsidRDefault="00951CE2">
            <w:pPr>
              <w:pStyle w:val="Tier1"/>
            </w:pPr>
            <w:r>
              <w:t>Containers for compressed or liquefied gas, of iron or steel</w:t>
            </w:r>
          </w:p>
          <w:p w14:paraId="59104FFE" w14:textId="77777777" w:rsidR="00E546F5" w:rsidRDefault="00951CE2">
            <w:pPr>
              <w:pStyle w:val="Tier2"/>
            </w:pPr>
            <w:r>
              <w:t>-</w:t>
            </w:r>
            <w:r>
              <w:tab/>
              <w:t>Seamless</w:t>
            </w:r>
          </w:p>
          <w:p w14:paraId="59104FFF" w14:textId="77777777" w:rsidR="00E546F5" w:rsidRDefault="00951CE2">
            <w:pPr>
              <w:pStyle w:val="Tier3"/>
            </w:pPr>
            <w:r>
              <w:t>-</w:t>
            </w:r>
            <w:r>
              <w:tab/>
              <w:t>-</w:t>
            </w:r>
            <w:r>
              <w:tab/>
              <w:t>Other</w:t>
            </w:r>
          </w:p>
          <w:p w14:paraId="59105000" w14:textId="77777777" w:rsidR="00E546F5" w:rsidRDefault="00951CE2">
            <w:pPr>
              <w:pStyle w:val="Tier4"/>
            </w:pPr>
            <w:r>
              <w:t>-</w:t>
            </w:r>
            <w:r>
              <w:tab/>
              <w:t>-</w:t>
            </w:r>
            <w:r>
              <w:tab/>
              <w:t>-</w:t>
            </w:r>
            <w:r>
              <w:tab/>
            </w:r>
            <w:r>
              <w:t>Containers intended for pressurisation, of iron or steel, in certain types of aircraft</w:t>
            </w:r>
          </w:p>
          <w:p w14:paraId="59105001"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w:t>
            </w:r>
            <w:r>
              <w: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02" w14:textId="77777777" w:rsidR="00E546F5" w:rsidRDefault="00951CE2">
            <w:pPr>
              <w:pStyle w:val="NormalinTable"/>
            </w:pPr>
            <w:r>
              <w:t>0.0%</w:t>
            </w:r>
          </w:p>
        </w:tc>
      </w:tr>
      <w:tr w:rsidR="00E546F5" w14:paraId="591050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04" w14:textId="77777777" w:rsidR="00E546F5" w:rsidRDefault="00951CE2">
            <w:pPr>
              <w:pStyle w:val="NormalinTable"/>
            </w:pPr>
            <w:r>
              <w:t>7311003090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05" w14:textId="77777777" w:rsidR="00E546F5" w:rsidRDefault="00951CE2">
            <w:pPr>
              <w:pStyle w:val="Tier1"/>
            </w:pPr>
            <w:r>
              <w:t>Containers for compressed or liquefied gas, of iron or steel</w:t>
            </w:r>
          </w:p>
          <w:p w14:paraId="59105006" w14:textId="77777777" w:rsidR="00E546F5" w:rsidRDefault="00951CE2">
            <w:pPr>
              <w:pStyle w:val="Tier2"/>
            </w:pPr>
            <w:r>
              <w:t>-</w:t>
            </w:r>
            <w:r>
              <w:tab/>
              <w:t>Seamless</w:t>
            </w:r>
          </w:p>
          <w:p w14:paraId="59105007" w14:textId="77777777" w:rsidR="00E546F5" w:rsidRDefault="00951CE2">
            <w:pPr>
              <w:pStyle w:val="Tier3"/>
            </w:pPr>
            <w:r>
              <w:t>-</w:t>
            </w:r>
            <w:r>
              <w:tab/>
              <w:t>-</w:t>
            </w:r>
            <w:r>
              <w:tab/>
              <w:t>Other</w:t>
            </w:r>
          </w:p>
          <w:p w14:paraId="59105008" w14:textId="77777777" w:rsidR="00E546F5" w:rsidRDefault="00951CE2">
            <w:pPr>
              <w:pStyle w:val="Tier4"/>
            </w:pPr>
            <w:r>
              <w:t>-</w:t>
            </w:r>
            <w:r>
              <w:tab/>
              <w:t>-</w:t>
            </w:r>
            <w:r>
              <w:tab/>
              <w:t>-</w:t>
            </w:r>
            <w:r>
              <w:tab/>
              <w:t>Other</w:t>
            </w:r>
          </w:p>
          <w:p w14:paraId="59105009"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500A" w14:textId="77777777" w:rsidR="00E546F5" w:rsidRDefault="00951CE2">
            <w:pPr>
              <w:pStyle w:val="Tier4Bullet"/>
            </w:pPr>
            <w:r>
              <w:tab/>
            </w:r>
            <w:r>
              <w:tab/>
            </w:r>
            <w:r>
              <w:tab/>
              <w:t>-</w:t>
            </w:r>
            <w:r>
              <w:tab/>
              <w:t>for fitting to or equipping such ships, boats or other vessels;</w:t>
            </w:r>
          </w:p>
          <w:p w14:paraId="5910500B"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500C" w14:textId="77777777" w:rsidR="00E546F5" w:rsidRDefault="00951CE2">
            <w:pPr>
              <w:pStyle w:val="Tier4Bullet"/>
            </w:pPr>
            <w:r>
              <w:tab/>
            </w:r>
            <w:r>
              <w:tab/>
            </w:r>
            <w:r>
              <w:tab/>
              <w:t>-</w:t>
            </w:r>
            <w:r>
              <w:tab/>
              <w:t>for equipping the above platforms;</w:t>
            </w:r>
          </w:p>
          <w:p w14:paraId="5910500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0E" w14:textId="77777777" w:rsidR="00E546F5" w:rsidRDefault="00951CE2">
            <w:pPr>
              <w:pStyle w:val="NormalinTable"/>
            </w:pPr>
            <w:r>
              <w:t>0.0%</w:t>
            </w:r>
          </w:p>
        </w:tc>
      </w:tr>
      <w:tr w:rsidR="00E546F5" w14:paraId="591050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10" w14:textId="77777777" w:rsidR="00E546F5" w:rsidRDefault="00951CE2">
            <w:pPr>
              <w:pStyle w:val="NormalinTable"/>
            </w:pPr>
            <w:r>
              <w:t>7311009100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11" w14:textId="77777777" w:rsidR="00E546F5" w:rsidRDefault="00951CE2">
            <w:pPr>
              <w:pStyle w:val="Tier1"/>
            </w:pPr>
            <w:r>
              <w:t xml:space="preserve">Containers for </w:t>
            </w:r>
            <w:r>
              <w:t>compressed or liquefied gas, of iron or steel</w:t>
            </w:r>
          </w:p>
          <w:p w14:paraId="59105012" w14:textId="77777777" w:rsidR="00E546F5" w:rsidRDefault="00951CE2">
            <w:pPr>
              <w:pStyle w:val="Tier2"/>
            </w:pPr>
            <w:r>
              <w:t>-</w:t>
            </w:r>
            <w:r>
              <w:tab/>
              <w:t>Other, of a capacity of</w:t>
            </w:r>
          </w:p>
          <w:p w14:paraId="59105013" w14:textId="77777777" w:rsidR="00E546F5" w:rsidRDefault="00951CE2">
            <w:pPr>
              <w:pStyle w:val="Tier3"/>
            </w:pPr>
            <w:r>
              <w:t>-</w:t>
            </w:r>
            <w:r>
              <w:tab/>
              <w:t>-</w:t>
            </w:r>
            <w:r>
              <w:tab/>
              <w:t>Less than 1 000 l</w:t>
            </w:r>
          </w:p>
          <w:p w14:paraId="5910501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015" w14:textId="77777777" w:rsidR="00E546F5" w:rsidRDefault="00951CE2">
            <w:pPr>
              <w:pStyle w:val="Tier3Bullet"/>
            </w:pPr>
            <w:r>
              <w:tab/>
            </w:r>
            <w:r>
              <w:tab/>
              <w:t>-</w:t>
            </w:r>
            <w:r>
              <w:tab/>
              <w:t>for fitti</w:t>
            </w:r>
            <w:r>
              <w:t>ng to or equipping such ships, boats or other vessels;</w:t>
            </w:r>
          </w:p>
          <w:p w14:paraId="5910501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14:paraId="59105017" w14:textId="77777777" w:rsidR="00E546F5" w:rsidRDefault="00951CE2">
            <w:pPr>
              <w:pStyle w:val="Tier3Bullet"/>
            </w:pPr>
            <w:r>
              <w:tab/>
            </w:r>
            <w:r>
              <w:tab/>
              <w:t>-</w:t>
            </w:r>
            <w:r>
              <w:tab/>
              <w:t>for equipping the above platforms;</w:t>
            </w:r>
          </w:p>
          <w:p w14:paraId="5910501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19" w14:textId="77777777" w:rsidR="00E546F5" w:rsidRDefault="00951CE2">
            <w:pPr>
              <w:pStyle w:val="NormalinTable"/>
            </w:pPr>
            <w:r>
              <w:t>0.0%</w:t>
            </w:r>
          </w:p>
        </w:tc>
      </w:tr>
      <w:tr w:rsidR="00E546F5" w14:paraId="591050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1B" w14:textId="77777777" w:rsidR="00E546F5" w:rsidRDefault="00951CE2">
            <w:pPr>
              <w:pStyle w:val="NormalinTable"/>
            </w:pPr>
            <w:r>
              <w:t>7311009900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1C" w14:textId="77777777" w:rsidR="00E546F5" w:rsidRDefault="00951CE2">
            <w:pPr>
              <w:pStyle w:val="Tier1"/>
            </w:pPr>
            <w:r>
              <w:t>Containers for compressed or liquefied gas, of iron or steel</w:t>
            </w:r>
          </w:p>
          <w:p w14:paraId="5910501D" w14:textId="77777777" w:rsidR="00E546F5" w:rsidRDefault="00951CE2">
            <w:pPr>
              <w:pStyle w:val="Tier2"/>
            </w:pPr>
            <w:r>
              <w:t>-</w:t>
            </w:r>
            <w:r>
              <w:tab/>
              <w:t>Other, of a capacity of</w:t>
            </w:r>
          </w:p>
          <w:p w14:paraId="5910501E" w14:textId="77777777" w:rsidR="00E546F5" w:rsidRDefault="00951CE2">
            <w:pPr>
              <w:pStyle w:val="Tier3"/>
            </w:pPr>
            <w:r>
              <w:t>-</w:t>
            </w:r>
            <w:r>
              <w:tab/>
              <w:t>-</w:t>
            </w:r>
            <w:r>
              <w:tab/>
              <w:t xml:space="preserve">1 000 l </w:t>
            </w:r>
            <w:r>
              <w:t>or more</w:t>
            </w:r>
          </w:p>
          <w:p w14:paraId="5910501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020" w14:textId="77777777" w:rsidR="00E546F5" w:rsidRDefault="00951CE2">
            <w:pPr>
              <w:pStyle w:val="Tier3Bullet"/>
            </w:pPr>
            <w:r>
              <w:tab/>
            </w:r>
            <w:r>
              <w:tab/>
              <w:t>-</w:t>
            </w:r>
            <w:r>
              <w:tab/>
              <w:t>for fitting to or equipping such ships, boats or other vessels;</w:t>
            </w:r>
          </w:p>
          <w:p w14:paraId="59105021"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5022" w14:textId="77777777" w:rsidR="00E546F5" w:rsidRDefault="00951CE2">
            <w:pPr>
              <w:pStyle w:val="Tier3Bullet"/>
            </w:pPr>
            <w:r>
              <w:tab/>
            </w:r>
            <w:r>
              <w:tab/>
              <w:t>-</w:t>
            </w:r>
            <w:r>
              <w:tab/>
              <w:t>for equipping the above platforms;</w:t>
            </w:r>
          </w:p>
          <w:p w14:paraId="59105023"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24" w14:textId="77777777" w:rsidR="00E546F5" w:rsidRDefault="00951CE2">
            <w:pPr>
              <w:pStyle w:val="NormalinTable"/>
            </w:pPr>
            <w:r>
              <w:t>0.0%</w:t>
            </w:r>
          </w:p>
        </w:tc>
      </w:tr>
      <w:tr w:rsidR="00E546F5" w14:paraId="591050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26" w14:textId="77777777" w:rsidR="00E546F5" w:rsidRDefault="00951CE2">
            <w:pPr>
              <w:pStyle w:val="NormalinTable"/>
            </w:pPr>
            <w:r>
              <w:t>7312106191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27" w14:textId="77777777" w:rsidR="00E546F5" w:rsidRDefault="00951CE2">
            <w:pPr>
              <w:pStyle w:val="Tier1"/>
            </w:pPr>
            <w:r>
              <w:t>Stranded wire, ropes, cables, plaited bands, slings and the like, of iron or steel, not electrically insulated</w:t>
            </w:r>
          </w:p>
          <w:p w14:paraId="59105028" w14:textId="77777777" w:rsidR="00E546F5" w:rsidRDefault="00951CE2">
            <w:pPr>
              <w:pStyle w:val="Tier2"/>
            </w:pPr>
            <w:r>
              <w:t>-</w:t>
            </w:r>
            <w:r>
              <w:tab/>
              <w:t>Stranded wire, ropes and cables</w:t>
            </w:r>
          </w:p>
          <w:p w14:paraId="59105029" w14:textId="77777777" w:rsidR="00E546F5" w:rsidRDefault="00951CE2">
            <w:pPr>
              <w:pStyle w:val="Tier3"/>
            </w:pPr>
            <w:r>
              <w:t>-</w:t>
            </w:r>
            <w:r>
              <w:tab/>
              <w:t>-</w:t>
            </w:r>
            <w:r>
              <w:tab/>
              <w:t>Other, with a maximum cross</w:t>
            </w:r>
            <w:r>
              <w:t>-sectional dimension</w:t>
            </w:r>
          </w:p>
          <w:p w14:paraId="5910502A" w14:textId="77777777" w:rsidR="00E546F5" w:rsidRDefault="00951CE2">
            <w:pPr>
              <w:pStyle w:val="Tier4"/>
            </w:pPr>
            <w:r>
              <w:t>-</w:t>
            </w:r>
            <w:r>
              <w:tab/>
              <w:t>-</w:t>
            </w:r>
            <w:r>
              <w:tab/>
              <w:t>-</w:t>
            </w:r>
            <w:r>
              <w:tab/>
              <w:t>Exceeding 3 mm</w:t>
            </w:r>
          </w:p>
          <w:p w14:paraId="5910502B" w14:textId="77777777" w:rsidR="00E546F5" w:rsidRDefault="00951CE2">
            <w:pPr>
              <w:pStyle w:val="Tier5"/>
            </w:pPr>
            <w:r>
              <w:t>-</w:t>
            </w:r>
            <w:r>
              <w:tab/>
              <w:t>-</w:t>
            </w:r>
            <w:r>
              <w:tab/>
              <w:t>-</w:t>
            </w:r>
            <w:r>
              <w:tab/>
              <w:t>-</w:t>
            </w:r>
            <w:r>
              <w:tab/>
              <w:t>Stranded wire</w:t>
            </w:r>
          </w:p>
          <w:p w14:paraId="5910502C" w14:textId="77777777" w:rsidR="00E546F5" w:rsidRDefault="00951CE2">
            <w:pPr>
              <w:pStyle w:val="Tier6"/>
            </w:pPr>
            <w:r>
              <w:t>-</w:t>
            </w:r>
            <w:r>
              <w:tab/>
              <w:t>-</w:t>
            </w:r>
            <w:r>
              <w:tab/>
              <w:t>-</w:t>
            </w:r>
            <w:r>
              <w:tab/>
              <w:t>-</w:t>
            </w:r>
            <w:r>
              <w:tab/>
              <w:t>-</w:t>
            </w:r>
            <w:r>
              <w:tab/>
              <w:t>Not coated</w:t>
            </w:r>
          </w:p>
          <w:p w14:paraId="5910502D" w14:textId="77777777" w:rsidR="00E546F5" w:rsidRDefault="00951CE2">
            <w:pPr>
              <w:pStyle w:val="Tier7"/>
            </w:pPr>
            <w:r>
              <w:t>-</w:t>
            </w:r>
            <w:r>
              <w:tab/>
              <w:t>-</w:t>
            </w:r>
            <w:r>
              <w:tab/>
              <w:t>-</w:t>
            </w:r>
            <w:r>
              <w:tab/>
              <w:t>-</w:t>
            </w:r>
            <w:r>
              <w:tab/>
              <w:t>-</w:t>
            </w:r>
            <w:r>
              <w:tab/>
              <w:t>-</w:t>
            </w:r>
            <w:r>
              <w:tab/>
              <w:t>With not more than 18 wires, of non-alloy steel, containing by weight 0.6% or more of carbon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2E" w14:textId="77777777" w:rsidR="00E546F5" w:rsidRDefault="00951CE2">
            <w:pPr>
              <w:pStyle w:val="NormalinTable"/>
            </w:pPr>
            <w:r>
              <w:t>0.0%</w:t>
            </w:r>
          </w:p>
        </w:tc>
      </w:tr>
      <w:tr w:rsidR="00E546F5" w14:paraId="591050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30" w14:textId="77777777" w:rsidR="00E546F5" w:rsidRDefault="00951CE2">
            <w:pPr>
              <w:pStyle w:val="NormalinTable"/>
            </w:pPr>
            <w:r>
              <w:t>7312106199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31" w14:textId="77777777" w:rsidR="00E546F5" w:rsidRDefault="00951CE2">
            <w:pPr>
              <w:pStyle w:val="Tier1"/>
            </w:pPr>
            <w:r>
              <w:t xml:space="preserve">Stranded wire, ropes, cables, plaited </w:t>
            </w:r>
            <w:r>
              <w:t>bands, slings and the like, of iron or steel, not electrically insulated</w:t>
            </w:r>
          </w:p>
          <w:p w14:paraId="59105032" w14:textId="77777777" w:rsidR="00E546F5" w:rsidRDefault="00951CE2">
            <w:pPr>
              <w:pStyle w:val="Tier2"/>
            </w:pPr>
            <w:r>
              <w:t>-</w:t>
            </w:r>
            <w:r>
              <w:tab/>
              <w:t>Stranded wire, ropes and cables</w:t>
            </w:r>
          </w:p>
          <w:p w14:paraId="59105033" w14:textId="77777777" w:rsidR="00E546F5" w:rsidRDefault="00951CE2">
            <w:pPr>
              <w:pStyle w:val="Tier3"/>
            </w:pPr>
            <w:r>
              <w:t>-</w:t>
            </w:r>
            <w:r>
              <w:tab/>
              <w:t>-</w:t>
            </w:r>
            <w:r>
              <w:tab/>
              <w:t>Other, with a maximum cross-sectional dimension</w:t>
            </w:r>
          </w:p>
          <w:p w14:paraId="59105034" w14:textId="77777777" w:rsidR="00E546F5" w:rsidRDefault="00951CE2">
            <w:pPr>
              <w:pStyle w:val="Tier4"/>
            </w:pPr>
            <w:r>
              <w:t>-</w:t>
            </w:r>
            <w:r>
              <w:tab/>
              <w:t>-</w:t>
            </w:r>
            <w:r>
              <w:tab/>
              <w:t>-</w:t>
            </w:r>
            <w:r>
              <w:tab/>
              <w:t>Exceeding 3 mm</w:t>
            </w:r>
          </w:p>
          <w:p w14:paraId="59105035" w14:textId="77777777" w:rsidR="00E546F5" w:rsidRDefault="00951CE2">
            <w:pPr>
              <w:pStyle w:val="Tier5"/>
            </w:pPr>
            <w:r>
              <w:t>-</w:t>
            </w:r>
            <w:r>
              <w:tab/>
              <w:t>-</w:t>
            </w:r>
            <w:r>
              <w:tab/>
              <w:t>-</w:t>
            </w:r>
            <w:r>
              <w:tab/>
              <w:t>-</w:t>
            </w:r>
            <w:r>
              <w:tab/>
              <w:t>Stranded wire</w:t>
            </w:r>
          </w:p>
          <w:p w14:paraId="59105036" w14:textId="77777777" w:rsidR="00E546F5" w:rsidRDefault="00951CE2">
            <w:pPr>
              <w:pStyle w:val="Tier6"/>
            </w:pPr>
            <w:r>
              <w:t>-</w:t>
            </w:r>
            <w:r>
              <w:tab/>
              <w:t>-</w:t>
            </w:r>
            <w:r>
              <w:tab/>
              <w:t>-</w:t>
            </w:r>
            <w:r>
              <w:tab/>
              <w:t>-</w:t>
            </w:r>
            <w:r>
              <w:tab/>
              <w:t>-</w:t>
            </w:r>
            <w:r>
              <w:tab/>
              <w:t>Not coated</w:t>
            </w:r>
          </w:p>
          <w:p w14:paraId="59105037"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38" w14:textId="77777777" w:rsidR="00E546F5" w:rsidRDefault="00951CE2">
            <w:pPr>
              <w:pStyle w:val="NormalinTable"/>
            </w:pPr>
            <w:r>
              <w:t>0.0%</w:t>
            </w:r>
          </w:p>
        </w:tc>
      </w:tr>
      <w:tr w:rsidR="00E546F5" w14:paraId="591050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3A" w14:textId="77777777" w:rsidR="00E546F5" w:rsidRDefault="00951CE2">
            <w:pPr>
              <w:pStyle w:val="NormalinTable"/>
            </w:pPr>
            <w:r>
              <w:t>7312106599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3B" w14:textId="77777777" w:rsidR="00E546F5" w:rsidRDefault="00951CE2">
            <w:pPr>
              <w:pStyle w:val="Tier1"/>
            </w:pPr>
            <w:r>
              <w:t>Stranded wire, ropes, cables, plaited bands, slings and the like, of iron or steel, not electrically insulated</w:t>
            </w:r>
          </w:p>
          <w:p w14:paraId="5910503C" w14:textId="77777777" w:rsidR="00E546F5" w:rsidRDefault="00951CE2">
            <w:pPr>
              <w:pStyle w:val="Tier2"/>
            </w:pPr>
            <w:r>
              <w:t>-</w:t>
            </w:r>
            <w:r>
              <w:tab/>
              <w:t>Stranded wire, ropes and cables</w:t>
            </w:r>
          </w:p>
          <w:p w14:paraId="5910503D" w14:textId="77777777" w:rsidR="00E546F5" w:rsidRDefault="00951CE2">
            <w:pPr>
              <w:pStyle w:val="Tier3"/>
            </w:pPr>
            <w:r>
              <w:t>-</w:t>
            </w:r>
            <w:r>
              <w:tab/>
              <w:t>-</w:t>
            </w:r>
            <w:r>
              <w:tab/>
              <w:t>Other, with a maximum cross-sectional dimension</w:t>
            </w:r>
          </w:p>
          <w:p w14:paraId="5910503E" w14:textId="77777777" w:rsidR="00E546F5" w:rsidRDefault="00951CE2">
            <w:pPr>
              <w:pStyle w:val="Tier4"/>
            </w:pPr>
            <w:r>
              <w:t>-</w:t>
            </w:r>
            <w:r>
              <w:tab/>
              <w:t>-</w:t>
            </w:r>
            <w:r>
              <w:tab/>
              <w:t>-</w:t>
            </w:r>
            <w:r>
              <w:tab/>
              <w:t>Exceeding 3 mm</w:t>
            </w:r>
          </w:p>
          <w:p w14:paraId="5910503F" w14:textId="77777777" w:rsidR="00E546F5" w:rsidRDefault="00951CE2">
            <w:pPr>
              <w:pStyle w:val="Tier5"/>
            </w:pPr>
            <w:r>
              <w:t>-</w:t>
            </w:r>
            <w:r>
              <w:tab/>
              <w:t>-</w:t>
            </w:r>
            <w:r>
              <w:tab/>
              <w:t>-</w:t>
            </w:r>
            <w:r>
              <w:tab/>
              <w:t>-</w:t>
            </w:r>
            <w:r>
              <w:tab/>
              <w:t>Stranded wire</w:t>
            </w:r>
          </w:p>
          <w:p w14:paraId="59105040" w14:textId="77777777" w:rsidR="00E546F5" w:rsidRDefault="00951CE2">
            <w:pPr>
              <w:pStyle w:val="Tier6"/>
            </w:pPr>
            <w:r>
              <w:t>-</w:t>
            </w:r>
            <w:r>
              <w:tab/>
              <w:t>-</w:t>
            </w:r>
            <w:r>
              <w:tab/>
            </w:r>
            <w:r>
              <w:t>-</w:t>
            </w:r>
            <w:r>
              <w:tab/>
              <w:t>-</w:t>
            </w:r>
            <w:r>
              <w:tab/>
              <w:t>-</w:t>
            </w:r>
            <w:r>
              <w:tab/>
              <w:t>Coated</w:t>
            </w:r>
          </w:p>
          <w:p w14:paraId="59105041" w14:textId="77777777" w:rsidR="00E546F5" w:rsidRDefault="00951CE2">
            <w:pPr>
              <w:pStyle w:val="Tier7"/>
            </w:pPr>
            <w:r>
              <w:t>-</w:t>
            </w:r>
            <w:r>
              <w:tab/>
              <w:t>-</w:t>
            </w:r>
            <w:r>
              <w:tab/>
              <w:t>-</w:t>
            </w:r>
            <w:r>
              <w:tab/>
              <w:t>-</w:t>
            </w:r>
            <w:r>
              <w:tab/>
              <w:t>-</w:t>
            </w:r>
            <w:r>
              <w:tab/>
              <w:t>-</w:t>
            </w:r>
            <w:r>
              <w:tab/>
              <w:t>Plated or coated with zinc</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42" w14:textId="77777777" w:rsidR="00E546F5" w:rsidRDefault="00951CE2">
            <w:pPr>
              <w:pStyle w:val="NormalinTable"/>
            </w:pPr>
            <w:r>
              <w:t>0.0%</w:t>
            </w:r>
          </w:p>
        </w:tc>
      </w:tr>
      <w:tr w:rsidR="00E546F5" w14:paraId="591050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44" w14:textId="77777777" w:rsidR="00E546F5" w:rsidRDefault="00951CE2">
            <w:pPr>
              <w:pStyle w:val="NormalinTable"/>
            </w:pPr>
            <w:r>
              <w:t>7312106999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45" w14:textId="77777777" w:rsidR="00E546F5" w:rsidRDefault="00951CE2">
            <w:pPr>
              <w:pStyle w:val="Tier1"/>
            </w:pPr>
            <w:r>
              <w:t>Stranded wire, ropes, cables, plaited bands, slings and the like, of iron or steel, not electrically insulated</w:t>
            </w:r>
          </w:p>
          <w:p w14:paraId="59105046" w14:textId="77777777" w:rsidR="00E546F5" w:rsidRDefault="00951CE2">
            <w:pPr>
              <w:pStyle w:val="Tier2"/>
            </w:pPr>
            <w:r>
              <w:t>-</w:t>
            </w:r>
            <w:r>
              <w:tab/>
              <w:t>Stranded wire, ropes and cables</w:t>
            </w:r>
          </w:p>
          <w:p w14:paraId="59105047" w14:textId="77777777" w:rsidR="00E546F5" w:rsidRDefault="00951CE2">
            <w:pPr>
              <w:pStyle w:val="Tier3"/>
            </w:pPr>
            <w:r>
              <w:t>-</w:t>
            </w:r>
            <w:r>
              <w:tab/>
              <w:t>-</w:t>
            </w:r>
            <w:r>
              <w:tab/>
              <w:t xml:space="preserve">Other, with a maximum </w:t>
            </w:r>
            <w:r>
              <w:t>cross-sectional dimension</w:t>
            </w:r>
          </w:p>
          <w:p w14:paraId="59105048" w14:textId="77777777" w:rsidR="00E546F5" w:rsidRDefault="00951CE2">
            <w:pPr>
              <w:pStyle w:val="Tier4"/>
            </w:pPr>
            <w:r>
              <w:t>-</w:t>
            </w:r>
            <w:r>
              <w:tab/>
              <w:t>-</w:t>
            </w:r>
            <w:r>
              <w:tab/>
              <w:t>-</w:t>
            </w:r>
            <w:r>
              <w:tab/>
              <w:t>Exceeding 3 mm</w:t>
            </w:r>
          </w:p>
          <w:p w14:paraId="59105049" w14:textId="77777777" w:rsidR="00E546F5" w:rsidRDefault="00951CE2">
            <w:pPr>
              <w:pStyle w:val="Tier5"/>
            </w:pPr>
            <w:r>
              <w:t>-</w:t>
            </w:r>
            <w:r>
              <w:tab/>
              <w:t>-</w:t>
            </w:r>
            <w:r>
              <w:tab/>
              <w:t>-</w:t>
            </w:r>
            <w:r>
              <w:tab/>
              <w:t>-</w:t>
            </w:r>
            <w:r>
              <w:tab/>
              <w:t>Stranded wire</w:t>
            </w:r>
          </w:p>
          <w:p w14:paraId="5910504A" w14:textId="77777777" w:rsidR="00E546F5" w:rsidRDefault="00951CE2">
            <w:pPr>
              <w:pStyle w:val="Tier6"/>
            </w:pPr>
            <w:r>
              <w:t>-</w:t>
            </w:r>
            <w:r>
              <w:tab/>
              <w:t>-</w:t>
            </w:r>
            <w:r>
              <w:tab/>
              <w:t>-</w:t>
            </w:r>
            <w:r>
              <w:tab/>
              <w:t>-</w:t>
            </w:r>
            <w:r>
              <w:tab/>
              <w:t>-</w:t>
            </w:r>
            <w:r>
              <w:tab/>
              <w:t>Coated</w:t>
            </w:r>
          </w:p>
          <w:p w14:paraId="5910504B"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4C" w14:textId="77777777" w:rsidR="00E546F5" w:rsidRDefault="00951CE2">
            <w:pPr>
              <w:pStyle w:val="NormalinTable"/>
            </w:pPr>
            <w:r>
              <w:t>0.0%</w:t>
            </w:r>
          </w:p>
        </w:tc>
      </w:tr>
      <w:tr w:rsidR="00E546F5" w14:paraId="591050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4E" w14:textId="77777777" w:rsidR="00E546F5" w:rsidRDefault="00951CE2">
            <w:pPr>
              <w:pStyle w:val="NormalinTable"/>
            </w:pPr>
            <w:r>
              <w:t>7312108112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4F" w14:textId="77777777" w:rsidR="00E546F5" w:rsidRDefault="00951CE2">
            <w:pPr>
              <w:pStyle w:val="Tier1"/>
            </w:pPr>
            <w:r>
              <w:t>Stranded wire, ropes, cables, plaited bands, slings and the like, of iron or steel, not electrically insulated</w:t>
            </w:r>
          </w:p>
          <w:p w14:paraId="59105050" w14:textId="77777777" w:rsidR="00E546F5" w:rsidRDefault="00951CE2">
            <w:pPr>
              <w:pStyle w:val="Tier2"/>
            </w:pPr>
            <w:r>
              <w:t>-</w:t>
            </w:r>
            <w:r>
              <w:tab/>
              <w:t xml:space="preserve">Stranded wire, </w:t>
            </w:r>
            <w:r>
              <w:t>ropes and cables</w:t>
            </w:r>
          </w:p>
          <w:p w14:paraId="59105051" w14:textId="77777777" w:rsidR="00E546F5" w:rsidRDefault="00951CE2">
            <w:pPr>
              <w:pStyle w:val="Tier3"/>
            </w:pPr>
            <w:r>
              <w:t>-</w:t>
            </w:r>
            <w:r>
              <w:tab/>
              <w:t>-</w:t>
            </w:r>
            <w:r>
              <w:tab/>
              <w:t>Other, with a maximum cross-sectional dimension</w:t>
            </w:r>
          </w:p>
          <w:p w14:paraId="59105052" w14:textId="77777777" w:rsidR="00E546F5" w:rsidRDefault="00951CE2">
            <w:pPr>
              <w:pStyle w:val="Tier4"/>
            </w:pPr>
            <w:r>
              <w:t>-</w:t>
            </w:r>
            <w:r>
              <w:tab/>
              <w:t>-</w:t>
            </w:r>
            <w:r>
              <w:tab/>
              <w:t>-</w:t>
            </w:r>
            <w:r>
              <w:tab/>
              <w:t>Exceeding 3 mm</w:t>
            </w:r>
          </w:p>
          <w:p w14:paraId="59105053" w14:textId="77777777" w:rsidR="00E546F5" w:rsidRDefault="00951CE2">
            <w:pPr>
              <w:pStyle w:val="Tier5"/>
            </w:pPr>
            <w:r>
              <w:t>-</w:t>
            </w:r>
            <w:r>
              <w:tab/>
              <w:t>-</w:t>
            </w:r>
            <w:r>
              <w:tab/>
              <w:t>-</w:t>
            </w:r>
            <w:r>
              <w:tab/>
              <w:t>-</w:t>
            </w:r>
            <w:r>
              <w:tab/>
              <w:t>Ropes and cables (including locked coil ropes)</w:t>
            </w:r>
          </w:p>
          <w:p w14:paraId="59105054"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55" w14:textId="77777777" w:rsidR="00E546F5" w:rsidRDefault="00951CE2">
            <w:pPr>
              <w:pStyle w:val="Tier7"/>
            </w:pPr>
            <w:r>
              <w:t>-</w:t>
            </w:r>
            <w:r>
              <w:tab/>
              <w:t>-</w:t>
            </w:r>
            <w:r>
              <w:tab/>
              <w:t>-</w:t>
            </w:r>
            <w:r>
              <w:tab/>
              <w:t>-</w:t>
            </w:r>
            <w:r>
              <w:tab/>
              <w:t>-</w:t>
            </w:r>
            <w:r>
              <w:tab/>
              <w:t>-</w:t>
            </w:r>
            <w:r>
              <w:tab/>
            </w:r>
            <w:r>
              <w:t>Exceeding 3 mm but not exceeding 12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56" w14:textId="77777777" w:rsidR="00E546F5" w:rsidRDefault="00951CE2">
            <w:pPr>
              <w:pStyle w:val="NormalinTable"/>
            </w:pPr>
            <w:r>
              <w:t>0.0%</w:t>
            </w:r>
          </w:p>
        </w:tc>
      </w:tr>
      <w:tr w:rsidR="00E546F5" w14:paraId="591050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58" w14:textId="77777777" w:rsidR="00E546F5" w:rsidRDefault="00951CE2">
            <w:pPr>
              <w:pStyle w:val="NormalinTable"/>
            </w:pPr>
            <w:r>
              <w:t>7312108113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59" w14:textId="77777777" w:rsidR="00E546F5" w:rsidRDefault="00951CE2">
            <w:pPr>
              <w:pStyle w:val="Tier1"/>
            </w:pPr>
            <w:r>
              <w:t>Stranded wire, ropes, cables, plaited bands, slings and the like, of iron or steel, not electrically insulated</w:t>
            </w:r>
          </w:p>
          <w:p w14:paraId="5910505A" w14:textId="77777777" w:rsidR="00E546F5" w:rsidRDefault="00951CE2">
            <w:pPr>
              <w:pStyle w:val="Tier2"/>
            </w:pPr>
            <w:r>
              <w:t>-</w:t>
            </w:r>
            <w:r>
              <w:tab/>
              <w:t>Stranded wire, ropes and cables</w:t>
            </w:r>
          </w:p>
          <w:p w14:paraId="5910505B" w14:textId="77777777" w:rsidR="00E546F5" w:rsidRDefault="00951CE2">
            <w:pPr>
              <w:pStyle w:val="Tier3"/>
            </w:pPr>
            <w:r>
              <w:t>-</w:t>
            </w:r>
            <w:r>
              <w:tab/>
              <w:t>-</w:t>
            </w:r>
            <w:r>
              <w:tab/>
              <w:t xml:space="preserve">Other, with a maximum </w:t>
            </w:r>
            <w:r>
              <w:t>cross-sectional dimension</w:t>
            </w:r>
          </w:p>
          <w:p w14:paraId="5910505C" w14:textId="77777777" w:rsidR="00E546F5" w:rsidRDefault="00951CE2">
            <w:pPr>
              <w:pStyle w:val="Tier4"/>
            </w:pPr>
            <w:r>
              <w:t>-</w:t>
            </w:r>
            <w:r>
              <w:tab/>
              <w:t>-</w:t>
            </w:r>
            <w:r>
              <w:tab/>
              <w:t>-</w:t>
            </w:r>
            <w:r>
              <w:tab/>
              <w:t>Exceeding 3 mm</w:t>
            </w:r>
          </w:p>
          <w:p w14:paraId="5910505D" w14:textId="77777777" w:rsidR="00E546F5" w:rsidRDefault="00951CE2">
            <w:pPr>
              <w:pStyle w:val="Tier5"/>
            </w:pPr>
            <w:r>
              <w:t>-</w:t>
            </w:r>
            <w:r>
              <w:tab/>
              <w:t>-</w:t>
            </w:r>
            <w:r>
              <w:tab/>
              <w:t>-</w:t>
            </w:r>
            <w:r>
              <w:tab/>
              <w:t>-</w:t>
            </w:r>
            <w:r>
              <w:tab/>
              <w:t>Ropes and cables (including locked coil ropes)</w:t>
            </w:r>
          </w:p>
          <w:p w14:paraId="5910505E"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5F" w14:textId="77777777" w:rsidR="00E546F5" w:rsidRDefault="00951CE2">
            <w:pPr>
              <w:pStyle w:val="Tier7"/>
            </w:pPr>
            <w:r>
              <w:t>-</w:t>
            </w:r>
            <w:r>
              <w:tab/>
              <w:t>-</w:t>
            </w:r>
            <w:r>
              <w:tab/>
              <w:t>-</w:t>
            </w:r>
            <w:r>
              <w:tab/>
              <w:t>-</w:t>
            </w:r>
            <w:r>
              <w:tab/>
              <w:t>-</w:t>
            </w:r>
            <w:r>
              <w:tab/>
              <w:t>-</w:t>
            </w:r>
            <w:r>
              <w:tab/>
              <w:t>Exceeding 3 mm but not exceeding 12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60" w14:textId="77777777" w:rsidR="00E546F5" w:rsidRDefault="00951CE2">
            <w:pPr>
              <w:pStyle w:val="NormalinTable"/>
            </w:pPr>
            <w:r>
              <w:t>0.0%</w:t>
            </w:r>
          </w:p>
        </w:tc>
      </w:tr>
      <w:tr w:rsidR="00E546F5" w14:paraId="591050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62" w14:textId="77777777" w:rsidR="00E546F5" w:rsidRDefault="00951CE2">
            <w:pPr>
              <w:pStyle w:val="NormalinTable"/>
            </w:pPr>
            <w:r>
              <w:t>7312108119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63" w14:textId="77777777" w:rsidR="00E546F5" w:rsidRDefault="00951CE2">
            <w:pPr>
              <w:pStyle w:val="Tier1"/>
            </w:pPr>
            <w:r>
              <w:t>Stranded wire, ropes, cables, plaited bands, slings and the like, of iron or steel, not electrically insulated</w:t>
            </w:r>
          </w:p>
          <w:p w14:paraId="59105064" w14:textId="77777777" w:rsidR="00E546F5" w:rsidRDefault="00951CE2">
            <w:pPr>
              <w:pStyle w:val="Tier2"/>
            </w:pPr>
            <w:r>
              <w:t>-</w:t>
            </w:r>
            <w:r>
              <w:tab/>
              <w:t>Stranded wire, ropes and cables</w:t>
            </w:r>
          </w:p>
          <w:p w14:paraId="59105065" w14:textId="77777777" w:rsidR="00E546F5" w:rsidRDefault="00951CE2">
            <w:pPr>
              <w:pStyle w:val="Tier3"/>
            </w:pPr>
            <w:r>
              <w:t>-</w:t>
            </w:r>
            <w:r>
              <w:tab/>
              <w:t>-</w:t>
            </w:r>
            <w:r>
              <w:tab/>
              <w:t>Other, with a maximum cross-sectional dimension</w:t>
            </w:r>
          </w:p>
          <w:p w14:paraId="59105066" w14:textId="77777777" w:rsidR="00E546F5" w:rsidRDefault="00951CE2">
            <w:pPr>
              <w:pStyle w:val="Tier4"/>
            </w:pPr>
            <w:r>
              <w:t>-</w:t>
            </w:r>
            <w:r>
              <w:tab/>
              <w:t>-</w:t>
            </w:r>
            <w:r>
              <w:tab/>
              <w:t>-</w:t>
            </w:r>
            <w:r>
              <w:tab/>
              <w:t>Exceeding 3 mm</w:t>
            </w:r>
          </w:p>
          <w:p w14:paraId="59105067" w14:textId="77777777" w:rsidR="00E546F5" w:rsidRDefault="00951CE2">
            <w:pPr>
              <w:pStyle w:val="Tier5"/>
            </w:pPr>
            <w:r>
              <w:t>-</w:t>
            </w:r>
            <w:r>
              <w:tab/>
              <w:t>-</w:t>
            </w:r>
            <w:r>
              <w:tab/>
              <w:t>-</w:t>
            </w:r>
            <w:r>
              <w:tab/>
              <w:t>-</w:t>
            </w:r>
            <w:r>
              <w:tab/>
              <w:t xml:space="preserve">Ropes and </w:t>
            </w:r>
            <w:r>
              <w:t>cables (including locked coil ropes)</w:t>
            </w:r>
          </w:p>
          <w:p w14:paraId="59105068"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69" w14:textId="77777777" w:rsidR="00E546F5" w:rsidRDefault="00951CE2">
            <w:pPr>
              <w:pStyle w:val="Tier7"/>
            </w:pPr>
            <w:r>
              <w:t>-</w:t>
            </w:r>
            <w:r>
              <w:tab/>
              <w:t>-</w:t>
            </w:r>
            <w:r>
              <w:tab/>
              <w:t>-</w:t>
            </w:r>
            <w:r>
              <w:tab/>
              <w:t>-</w:t>
            </w:r>
            <w:r>
              <w:tab/>
              <w:t>-</w:t>
            </w:r>
            <w:r>
              <w:tab/>
              <w:t>-</w:t>
            </w:r>
            <w:r>
              <w:tab/>
              <w:t>Exceeding 3 mm but not exceeding 12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6A" w14:textId="77777777" w:rsidR="00E546F5" w:rsidRDefault="00951CE2">
            <w:pPr>
              <w:pStyle w:val="NormalinTable"/>
            </w:pPr>
            <w:r>
              <w:t>0.0%</w:t>
            </w:r>
          </w:p>
        </w:tc>
      </w:tr>
      <w:tr w:rsidR="00E546F5" w14:paraId="591050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6C" w14:textId="77777777" w:rsidR="00E546F5" w:rsidRDefault="00951CE2">
            <w:pPr>
              <w:pStyle w:val="NormalinTable"/>
            </w:pPr>
            <w:r>
              <w:t>7312108190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6D" w14:textId="77777777" w:rsidR="00E546F5" w:rsidRDefault="00951CE2">
            <w:pPr>
              <w:pStyle w:val="Tier1"/>
            </w:pPr>
            <w:r>
              <w:t xml:space="preserve">Stranded wire, ropes, cables, plaited bands, </w:t>
            </w:r>
            <w:r>
              <w:t>slings and the like, of iron or steel, not electrically insulated</w:t>
            </w:r>
          </w:p>
          <w:p w14:paraId="5910506E" w14:textId="77777777" w:rsidR="00E546F5" w:rsidRDefault="00951CE2">
            <w:pPr>
              <w:pStyle w:val="Tier2"/>
            </w:pPr>
            <w:r>
              <w:t>-</w:t>
            </w:r>
            <w:r>
              <w:tab/>
              <w:t>Stranded wire, ropes and cables</w:t>
            </w:r>
          </w:p>
          <w:p w14:paraId="5910506F" w14:textId="77777777" w:rsidR="00E546F5" w:rsidRDefault="00951CE2">
            <w:pPr>
              <w:pStyle w:val="Tier3"/>
            </w:pPr>
            <w:r>
              <w:t>-</w:t>
            </w:r>
            <w:r>
              <w:tab/>
              <w:t>-</w:t>
            </w:r>
            <w:r>
              <w:tab/>
              <w:t>Other, with a maximum cross-sectional dimension</w:t>
            </w:r>
          </w:p>
          <w:p w14:paraId="59105070" w14:textId="77777777" w:rsidR="00E546F5" w:rsidRDefault="00951CE2">
            <w:pPr>
              <w:pStyle w:val="Tier4"/>
            </w:pPr>
            <w:r>
              <w:t>-</w:t>
            </w:r>
            <w:r>
              <w:tab/>
              <w:t>-</w:t>
            </w:r>
            <w:r>
              <w:tab/>
              <w:t>-</w:t>
            </w:r>
            <w:r>
              <w:tab/>
              <w:t>Exceeding 3 mm</w:t>
            </w:r>
          </w:p>
          <w:p w14:paraId="59105071" w14:textId="77777777" w:rsidR="00E546F5" w:rsidRDefault="00951CE2">
            <w:pPr>
              <w:pStyle w:val="Tier5"/>
            </w:pPr>
            <w:r>
              <w:t>-</w:t>
            </w:r>
            <w:r>
              <w:tab/>
              <w:t>-</w:t>
            </w:r>
            <w:r>
              <w:tab/>
              <w:t>-</w:t>
            </w:r>
            <w:r>
              <w:tab/>
              <w:t>-</w:t>
            </w:r>
            <w:r>
              <w:tab/>
              <w:t>Ropes and cables (including locked coil ropes)</w:t>
            </w:r>
          </w:p>
          <w:p w14:paraId="59105072" w14:textId="77777777" w:rsidR="00E546F5" w:rsidRDefault="00951CE2">
            <w:pPr>
              <w:pStyle w:val="Tier6"/>
            </w:pPr>
            <w:r>
              <w:t>-</w:t>
            </w:r>
            <w:r>
              <w:tab/>
              <w:t>-</w:t>
            </w:r>
            <w:r>
              <w:tab/>
              <w:t>-</w:t>
            </w:r>
            <w:r>
              <w:tab/>
              <w:t>-</w:t>
            </w:r>
            <w:r>
              <w:tab/>
              <w:t>-</w:t>
            </w:r>
            <w:r>
              <w:tab/>
              <w:t>Not coated or only</w:t>
            </w:r>
            <w:r>
              <w:t xml:space="preserve"> plated or coated with zinc, with a maximum cross-sectional dimension</w:t>
            </w:r>
          </w:p>
          <w:p w14:paraId="59105073" w14:textId="77777777" w:rsidR="00E546F5" w:rsidRDefault="00951CE2">
            <w:pPr>
              <w:pStyle w:val="Tier7"/>
            </w:pPr>
            <w:r>
              <w:t>-</w:t>
            </w:r>
            <w:r>
              <w:tab/>
              <w:t>-</w:t>
            </w:r>
            <w:r>
              <w:tab/>
              <w:t>-</w:t>
            </w:r>
            <w:r>
              <w:tab/>
              <w:t>-</w:t>
            </w:r>
            <w:r>
              <w:tab/>
              <w:t>-</w:t>
            </w:r>
            <w:r>
              <w:tab/>
              <w:t>-</w:t>
            </w:r>
            <w:r>
              <w:tab/>
              <w:t>Exceeding 3 mm but not exceeding 12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74" w14:textId="77777777" w:rsidR="00E546F5" w:rsidRDefault="00951CE2">
            <w:pPr>
              <w:pStyle w:val="NormalinTable"/>
            </w:pPr>
            <w:r>
              <w:t>0.0%</w:t>
            </w:r>
          </w:p>
        </w:tc>
      </w:tr>
      <w:tr w:rsidR="00E546F5" w14:paraId="591050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76" w14:textId="77777777" w:rsidR="00E546F5" w:rsidRDefault="00951CE2">
            <w:pPr>
              <w:pStyle w:val="NormalinTable"/>
            </w:pPr>
            <w:r>
              <w:t>7312108312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77" w14:textId="77777777" w:rsidR="00E546F5" w:rsidRDefault="00951CE2">
            <w:pPr>
              <w:pStyle w:val="Tier1"/>
            </w:pPr>
            <w:r>
              <w:t xml:space="preserve">Stranded wire, ropes, cables, plaited bands, slings and the like, of iron or steel, not electrically </w:t>
            </w:r>
            <w:r>
              <w:t>insulated</w:t>
            </w:r>
          </w:p>
          <w:p w14:paraId="59105078" w14:textId="77777777" w:rsidR="00E546F5" w:rsidRDefault="00951CE2">
            <w:pPr>
              <w:pStyle w:val="Tier2"/>
            </w:pPr>
            <w:r>
              <w:t>-</w:t>
            </w:r>
            <w:r>
              <w:tab/>
              <w:t>Stranded wire, ropes and cables</w:t>
            </w:r>
          </w:p>
          <w:p w14:paraId="59105079" w14:textId="77777777" w:rsidR="00E546F5" w:rsidRDefault="00951CE2">
            <w:pPr>
              <w:pStyle w:val="Tier3"/>
            </w:pPr>
            <w:r>
              <w:t>-</w:t>
            </w:r>
            <w:r>
              <w:tab/>
              <w:t>-</w:t>
            </w:r>
            <w:r>
              <w:tab/>
              <w:t>Other, with a maximum cross-sectional dimension</w:t>
            </w:r>
          </w:p>
          <w:p w14:paraId="5910507A" w14:textId="77777777" w:rsidR="00E546F5" w:rsidRDefault="00951CE2">
            <w:pPr>
              <w:pStyle w:val="Tier4"/>
            </w:pPr>
            <w:r>
              <w:t>-</w:t>
            </w:r>
            <w:r>
              <w:tab/>
              <w:t>-</w:t>
            </w:r>
            <w:r>
              <w:tab/>
              <w:t>-</w:t>
            </w:r>
            <w:r>
              <w:tab/>
              <w:t>Exceeding 3 mm</w:t>
            </w:r>
          </w:p>
          <w:p w14:paraId="5910507B" w14:textId="77777777" w:rsidR="00E546F5" w:rsidRDefault="00951CE2">
            <w:pPr>
              <w:pStyle w:val="Tier5"/>
            </w:pPr>
            <w:r>
              <w:t>-</w:t>
            </w:r>
            <w:r>
              <w:tab/>
              <w:t>-</w:t>
            </w:r>
            <w:r>
              <w:tab/>
              <w:t>-</w:t>
            </w:r>
            <w:r>
              <w:tab/>
              <w:t>-</w:t>
            </w:r>
            <w:r>
              <w:tab/>
              <w:t>Ropes and cables (including locked coil ropes)</w:t>
            </w:r>
          </w:p>
          <w:p w14:paraId="5910507C" w14:textId="77777777" w:rsidR="00E546F5" w:rsidRDefault="00951CE2">
            <w:pPr>
              <w:pStyle w:val="Tier6"/>
            </w:pPr>
            <w:r>
              <w:t>-</w:t>
            </w:r>
            <w:r>
              <w:tab/>
              <w:t>-</w:t>
            </w:r>
            <w:r>
              <w:tab/>
              <w:t>-</w:t>
            </w:r>
            <w:r>
              <w:tab/>
              <w:t>-</w:t>
            </w:r>
            <w:r>
              <w:tab/>
              <w:t>-</w:t>
            </w:r>
            <w:r>
              <w:tab/>
              <w:t xml:space="preserve">Not coated or only plated or coated with zinc, with a maximum </w:t>
            </w:r>
            <w:r>
              <w:t>cross-sectional dimension</w:t>
            </w:r>
          </w:p>
          <w:p w14:paraId="5910507D" w14:textId="77777777" w:rsidR="00E546F5" w:rsidRDefault="00951CE2">
            <w:pPr>
              <w:pStyle w:val="Tier7"/>
            </w:pPr>
            <w:r>
              <w:t>-</w:t>
            </w:r>
            <w:r>
              <w:tab/>
              <w:t>-</w:t>
            </w:r>
            <w:r>
              <w:tab/>
              <w:t>-</w:t>
            </w:r>
            <w:r>
              <w:tab/>
              <w:t>-</w:t>
            </w:r>
            <w:r>
              <w:tab/>
              <w:t>-</w:t>
            </w:r>
            <w:r>
              <w:tab/>
              <w:t>-</w:t>
            </w:r>
            <w:r>
              <w:tab/>
              <w:t>Exceeding 12 mm but not exceeding 24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7E" w14:textId="77777777" w:rsidR="00E546F5" w:rsidRDefault="00951CE2">
            <w:pPr>
              <w:pStyle w:val="NormalinTable"/>
            </w:pPr>
            <w:r>
              <w:t>0.0%</w:t>
            </w:r>
          </w:p>
        </w:tc>
      </w:tr>
      <w:tr w:rsidR="00E546F5" w14:paraId="591050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80" w14:textId="77777777" w:rsidR="00E546F5" w:rsidRDefault="00951CE2">
            <w:pPr>
              <w:pStyle w:val="NormalinTable"/>
            </w:pPr>
            <w:r>
              <w:t>7312108313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81" w14:textId="77777777" w:rsidR="00E546F5" w:rsidRDefault="00951CE2">
            <w:pPr>
              <w:pStyle w:val="Tier1"/>
            </w:pPr>
            <w:r>
              <w:t>Stranded wire, ropes, cables, plaited bands, slings and the like, of iron or steel, not electrically insulated</w:t>
            </w:r>
          </w:p>
          <w:p w14:paraId="59105082" w14:textId="77777777" w:rsidR="00E546F5" w:rsidRDefault="00951CE2">
            <w:pPr>
              <w:pStyle w:val="Tier2"/>
            </w:pPr>
            <w:r>
              <w:t>-</w:t>
            </w:r>
            <w:r>
              <w:tab/>
              <w:t>Stranded wire, ropes and cables</w:t>
            </w:r>
          </w:p>
          <w:p w14:paraId="59105083" w14:textId="77777777" w:rsidR="00E546F5" w:rsidRDefault="00951CE2">
            <w:pPr>
              <w:pStyle w:val="Tier3"/>
            </w:pPr>
            <w:r>
              <w:t>-</w:t>
            </w:r>
            <w:r>
              <w:tab/>
              <w:t>-</w:t>
            </w:r>
            <w:r>
              <w:tab/>
              <w:t xml:space="preserve">Other, </w:t>
            </w:r>
            <w:r>
              <w:t>with a maximum cross-sectional dimension</w:t>
            </w:r>
          </w:p>
          <w:p w14:paraId="59105084" w14:textId="77777777" w:rsidR="00E546F5" w:rsidRDefault="00951CE2">
            <w:pPr>
              <w:pStyle w:val="Tier4"/>
            </w:pPr>
            <w:r>
              <w:t>-</w:t>
            </w:r>
            <w:r>
              <w:tab/>
              <w:t>-</w:t>
            </w:r>
            <w:r>
              <w:tab/>
              <w:t>-</w:t>
            </w:r>
            <w:r>
              <w:tab/>
              <w:t>Exceeding 3 mm</w:t>
            </w:r>
          </w:p>
          <w:p w14:paraId="59105085" w14:textId="77777777" w:rsidR="00E546F5" w:rsidRDefault="00951CE2">
            <w:pPr>
              <w:pStyle w:val="Tier5"/>
            </w:pPr>
            <w:r>
              <w:t>-</w:t>
            </w:r>
            <w:r>
              <w:tab/>
              <w:t>-</w:t>
            </w:r>
            <w:r>
              <w:tab/>
              <w:t>-</w:t>
            </w:r>
            <w:r>
              <w:tab/>
              <w:t>-</w:t>
            </w:r>
            <w:r>
              <w:tab/>
              <w:t>Ropes and cables (including locked coil ropes)</w:t>
            </w:r>
          </w:p>
          <w:p w14:paraId="59105086"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87" w14:textId="77777777" w:rsidR="00E546F5" w:rsidRDefault="00951CE2">
            <w:pPr>
              <w:pStyle w:val="Tier7"/>
            </w:pPr>
            <w:r>
              <w:t>-</w:t>
            </w:r>
            <w:r>
              <w:tab/>
              <w:t>-</w:t>
            </w:r>
            <w:r>
              <w:tab/>
              <w:t>-</w:t>
            </w:r>
            <w:r>
              <w:tab/>
              <w:t>-</w:t>
            </w:r>
            <w:r>
              <w:tab/>
              <w:t>-</w:t>
            </w:r>
            <w:r>
              <w:tab/>
              <w:t>-</w:t>
            </w:r>
            <w:r>
              <w:tab/>
              <w:t>Exceeding 12 mm but not excee</w:t>
            </w:r>
            <w:r>
              <w:t>ding 24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88" w14:textId="77777777" w:rsidR="00E546F5" w:rsidRDefault="00951CE2">
            <w:pPr>
              <w:pStyle w:val="NormalinTable"/>
            </w:pPr>
            <w:r>
              <w:t>0.0%</w:t>
            </w:r>
          </w:p>
        </w:tc>
      </w:tr>
      <w:tr w:rsidR="00E546F5" w14:paraId="591050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8A" w14:textId="77777777" w:rsidR="00E546F5" w:rsidRDefault="00951CE2">
            <w:pPr>
              <w:pStyle w:val="NormalinTable"/>
            </w:pPr>
            <w:r>
              <w:t>7312108319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8B" w14:textId="77777777" w:rsidR="00E546F5" w:rsidRDefault="00951CE2">
            <w:pPr>
              <w:pStyle w:val="Tier1"/>
            </w:pPr>
            <w:r>
              <w:t>Stranded wire, ropes, cables, plaited bands, slings and the like, of iron or steel, not electrically insulated</w:t>
            </w:r>
          </w:p>
          <w:p w14:paraId="5910508C" w14:textId="77777777" w:rsidR="00E546F5" w:rsidRDefault="00951CE2">
            <w:pPr>
              <w:pStyle w:val="Tier2"/>
            </w:pPr>
            <w:r>
              <w:t>-</w:t>
            </w:r>
            <w:r>
              <w:tab/>
              <w:t>Stranded wire, ropes and cables</w:t>
            </w:r>
          </w:p>
          <w:p w14:paraId="5910508D" w14:textId="77777777" w:rsidR="00E546F5" w:rsidRDefault="00951CE2">
            <w:pPr>
              <w:pStyle w:val="Tier3"/>
            </w:pPr>
            <w:r>
              <w:t>-</w:t>
            </w:r>
            <w:r>
              <w:tab/>
              <w:t>-</w:t>
            </w:r>
            <w:r>
              <w:tab/>
              <w:t>Other, with a maximum cross-sectional dimension</w:t>
            </w:r>
          </w:p>
          <w:p w14:paraId="5910508E" w14:textId="77777777" w:rsidR="00E546F5" w:rsidRDefault="00951CE2">
            <w:pPr>
              <w:pStyle w:val="Tier4"/>
            </w:pPr>
            <w:r>
              <w:t>-</w:t>
            </w:r>
            <w:r>
              <w:tab/>
              <w:t>-</w:t>
            </w:r>
            <w:r>
              <w:tab/>
              <w:t>-</w:t>
            </w:r>
            <w:r>
              <w:tab/>
              <w:t>Exceeding 3 mm</w:t>
            </w:r>
          </w:p>
          <w:p w14:paraId="5910508F" w14:textId="77777777" w:rsidR="00E546F5" w:rsidRDefault="00951CE2">
            <w:pPr>
              <w:pStyle w:val="Tier5"/>
            </w:pPr>
            <w:r>
              <w:t>-</w:t>
            </w:r>
            <w:r>
              <w:tab/>
              <w:t>-</w:t>
            </w:r>
            <w:r>
              <w:tab/>
              <w:t>-</w:t>
            </w:r>
            <w:r>
              <w:tab/>
              <w:t>-</w:t>
            </w:r>
            <w:r>
              <w:tab/>
            </w:r>
            <w:r>
              <w:t>Ropes and cables (including locked coil ropes)</w:t>
            </w:r>
          </w:p>
          <w:p w14:paraId="59105090"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91" w14:textId="77777777" w:rsidR="00E546F5" w:rsidRDefault="00951CE2">
            <w:pPr>
              <w:pStyle w:val="Tier7"/>
            </w:pPr>
            <w:r>
              <w:t>-</w:t>
            </w:r>
            <w:r>
              <w:tab/>
              <w:t>-</w:t>
            </w:r>
            <w:r>
              <w:tab/>
              <w:t>-</w:t>
            </w:r>
            <w:r>
              <w:tab/>
              <w:t>-</w:t>
            </w:r>
            <w:r>
              <w:tab/>
              <w:t>-</w:t>
            </w:r>
            <w:r>
              <w:tab/>
              <w:t>-</w:t>
            </w:r>
            <w:r>
              <w:tab/>
              <w:t>Exceeding 12 mm but not exceeding 24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92" w14:textId="77777777" w:rsidR="00E546F5" w:rsidRDefault="00951CE2">
            <w:pPr>
              <w:pStyle w:val="NormalinTable"/>
            </w:pPr>
            <w:r>
              <w:t>0.0%</w:t>
            </w:r>
          </w:p>
        </w:tc>
      </w:tr>
      <w:tr w:rsidR="00E546F5" w14:paraId="591050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94" w14:textId="77777777" w:rsidR="00E546F5" w:rsidRDefault="00951CE2">
            <w:pPr>
              <w:pStyle w:val="NormalinTable"/>
            </w:pPr>
            <w:r>
              <w:t>7312108390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95" w14:textId="77777777" w:rsidR="00E546F5" w:rsidRDefault="00951CE2">
            <w:pPr>
              <w:pStyle w:val="Tier1"/>
            </w:pPr>
            <w:r>
              <w:t xml:space="preserve">Stranded wire, ropes, cables, </w:t>
            </w:r>
            <w:r>
              <w:t>plaited bands, slings and the like, of iron or steel, not electrically insulated</w:t>
            </w:r>
          </w:p>
          <w:p w14:paraId="59105096" w14:textId="77777777" w:rsidR="00E546F5" w:rsidRDefault="00951CE2">
            <w:pPr>
              <w:pStyle w:val="Tier2"/>
            </w:pPr>
            <w:r>
              <w:t>-</w:t>
            </w:r>
            <w:r>
              <w:tab/>
              <w:t>Stranded wire, ropes and cables</w:t>
            </w:r>
          </w:p>
          <w:p w14:paraId="59105097" w14:textId="77777777" w:rsidR="00E546F5" w:rsidRDefault="00951CE2">
            <w:pPr>
              <w:pStyle w:val="Tier3"/>
            </w:pPr>
            <w:r>
              <w:t>-</w:t>
            </w:r>
            <w:r>
              <w:tab/>
              <w:t>-</w:t>
            </w:r>
            <w:r>
              <w:tab/>
              <w:t>Other, with a maximum cross-sectional dimension</w:t>
            </w:r>
          </w:p>
          <w:p w14:paraId="59105098" w14:textId="77777777" w:rsidR="00E546F5" w:rsidRDefault="00951CE2">
            <w:pPr>
              <w:pStyle w:val="Tier4"/>
            </w:pPr>
            <w:r>
              <w:t>-</w:t>
            </w:r>
            <w:r>
              <w:tab/>
              <w:t>-</w:t>
            </w:r>
            <w:r>
              <w:tab/>
              <w:t>-</w:t>
            </w:r>
            <w:r>
              <w:tab/>
              <w:t>Exceeding 3 mm</w:t>
            </w:r>
          </w:p>
          <w:p w14:paraId="59105099" w14:textId="77777777" w:rsidR="00E546F5" w:rsidRDefault="00951CE2">
            <w:pPr>
              <w:pStyle w:val="Tier5"/>
            </w:pPr>
            <w:r>
              <w:t>-</w:t>
            </w:r>
            <w:r>
              <w:tab/>
              <w:t>-</w:t>
            </w:r>
            <w:r>
              <w:tab/>
              <w:t>-</w:t>
            </w:r>
            <w:r>
              <w:tab/>
              <w:t>-</w:t>
            </w:r>
            <w:r>
              <w:tab/>
              <w:t>Ropes and cables (including locked coil ropes)</w:t>
            </w:r>
          </w:p>
          <w:p w14:paraId="5910509A" w14:textId="77777777" w:rsidR="00E546F5" w:rsidRDefault="00951CE2">
            <w:pPr>
              <w:pStyle w:val="Tier6"/>
            </w:pPr>
            <w:r>
              <w:t>-</w:t>
            </w:r>
            <w:r>
              <w:tab/>
              <w:t>-</w:t>
            </w:r>
            <w:r>
              <w:tab/>
              <w:t>-</w:t>
            </w:r>
            <w:r>
              <w:tab/>
              <w:t>-</w:t>
            </w:r>
            <w:r>
              <w:tab/>
              <w:t>-</w:t>
            </w:r>
            <w:r>
              <w:tab/>
              <w:t>Not</w:t>
            </w:r>
            <w:r>
              <w:t xml:space="preserve"> coated or only plated or coated with zinc, with a maximum cross-sectional dimension</w:t>
            </w:r>
          </w:p>
          <w:p w14:paraId="5910509B" w14:textId="77777777" w:rsidR="00E546F5" w:rsidRDefault="00951CE2">
            <w:pPr>
              <w:pStyle w:val="Tier7"/>
            </w:pPr>
            <w:r>
              <w:t>-</w:t>
            </w:r>
            <w:r>
              <w:tab/>
              <w:t>-</w:t>
            </w:r>
            <w:r>
              <w:tab/>
              <w:t>-</w:t>
            </w:r>
            <w:r>
              <w:tab/>
              <w:t>-</w:t>
            </w:r>
            <w:r>
              <w:tab/>
              <w:t>-</w:t>
            </w:r>
            <w:r>
              <w:tab/>
              <w:t>-</w:t>
            </w:r>
            <w:r>
              <w:tab/>
              <w:t>Exceeding 12 mm but not exceeding 24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9C" w14:textId="77777777" w:rsidR="00E546F5" w:rsidRDefault="00951CE2">
            <w:pPr>
              <w:pStyle w:val="NormalinTable"/>
            </w:pPr>
            <w:r>
              <w:t>0.0%</w:t>
            </w:r>
          </w:p>
        </w:tc>
      </w:tr>
      <w:tr w:rsidR="00E546F5" w14:paraId="591050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9E" w14:textId="77777777" w:rsidR="00E546F5" w:rsidRDefault="00951CE2">
            <w:pPr>
              <w:pStyle w:val="NormalinTable"/>
            </w:pPr>
            <w:r>
              <w:t>7312108512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9F" w14:textId="77777777" w:rsidR="00E546F5" w:rsidRDefault="00951CE2">
            <w:pPr>
              <w:pStyle w:val="Tier1"/>
            </w:pPr>
            <w:r>
              <w:t xml:space="preserve">Stranded wire, ropes, cables, plaited bands, slings and the like, of iron or steel, not </w:t>
            </w:r>
            <w:r>
              <w:t>electrically insulated</w:t>
            </w:r>
          </w:p>
          <w:p w14:paraId="591050A0" w14:textId="77777777" w:rsidR="00E546F5" w:rsidRDefault="00951CE2">
            <w:pPr>
              <w:pStyle w:val="Tier2"/>
            </w:pPr>
            <w:r>
              <w:t>-</w:t>
            </w:r>
            <w:r>
              <w:tab/>
              <w:t>Stranded wire, ropes and cables</w:t>
            </w:r>
          </w:p>
          <w:p w14:paraId="591050A1" w14:textId="77777777" w:rsidR="00E546F5" w:rsidRDefault="00951CE2">
            <w:pPr>
              <w:pStyle w:val="Tier3"/>
            </w:pPr>
            <w:r>
              <w:t>-</w:t>
            </w:r>
            <w:r>
              <w:tab/>
              <w:t>-</w:t>
            </w:r>
            <w:r>
              <w:tab/>
              <w:t>Other, with a maximum cross-sectional dimension</w:t>
            </w:r>
          </w:p>
          <w:p w14:paraId="591050A2" w14:textId="77777777" w:rsidR="00E546F5" w:rsidRDefault="00951CE2">
            <w:pPr>
              <w:pStyle w:val="Tier4"/>
            </w:pPr>
            <w:r>
              <w:t>-</w:t>
            </w:r>
            <w:r>
              <w:tab/>
              <w:t>-</w:t>
            </w:r>
            <w:r>
              <w:tab/>
              <w:t>-</w:t>
            </w:r>
            <w:r>
              <w:tab/>
              <w:t>Exceeding 3 mm</w:t>
            </w:r>
          </w:p>
          <w:p w14:paraId="591050A3" w14:textId="77777777" w:rsidR="00E546F5" w:rsidRDefault="00951CE2">
            <w:pPr>
              <w:pStyle w:val="Tier5"/>
            </w:pPr>
            <w:r>
              <w:t>-</w:t>
            </w:r>
            <w:r>
              <w:tab/>
              <w:t>-</w:t>
            </w:r>
            <w:r>
              <w:tab/>
              <w:t>-</w:t>
            </w:r>
            <w:r>
              <w:tab/>
              <w:t>-</w:t>
            </w:r>
            <w:r>
              <w:tab/>
              <w:t>Ropes and cables (including locked coil ropes)</w:t>
            </w:r>
          </w:p>
          <w:p w14:paraId="591050A4" w14:textId="77777777" w:rsidR="00E546F5" w:rsidRDefault="00951CE2">
            <w:pPr>
              <w:pStyle w:val="Tier6"/>
            </w:pPr>
            <w:r>
              <w:t>-</w:t>
            </w:r>
            <w:r>
              <w:tab/>
              <w:t>-</w:t>
            </w:r>
            <w:r>
              <w:tab/>
              <w:t>-</w:t>
            </w:r>
            <w:r>
              <w:tab/>
              <w:t>-</w:t>
            </w:r>
            <w:r>
              <w:tab/>
              <w:t>-</w:t>
            </w:r>
            <w:r>
              <w:tab/>
              <w:t xml:space="preserve">Not coated or only plated or coated with zinc, with a </w:t>
            </w:r>
            <w:r>
              <w:t>maximum cross-sectional dimension</w:t>
            </w:r>
          </w:p>
          <w:p w14:paraId="591050A5" w14:textId="77777777" w:rsidR="00E546F5" w:rsidRDefault="00951CE2">
            <w:pPr>
              <w:pStyle w:val="Tier7"/>
            </w:pPr>
            <w:r>
              <w:t>-</w:t>
            </w:r>
            <w:r>
              <w:tab/>
              <w:t>-</w:t>
            </w:r>
            <w:r>
              <w:tab/>
              <w:t>-</w:t>
            </w:r>
            <w:r>
              <w:tab/>
              <w:t>-</w:t>
            </w:r>
            <w:r>
              <w:tab/>
              <w:t>-</w:t>
            </w:r>
            <w:r>
              <w:tab/>
              <w:t>-</w:t>
            </w:r>
            <w:r>
              <w:tab/>
              <w:t>Exceeding 24 mm but not 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A6" w14:textId="77777777" w:rsidR="00E546F5" w:rsidRDefault="00951CE2">
            <w:pPr>
              <w:pStyle w:val="NormalinTable"/>
            </w:pPr>
            <w:r>
              <w:t>0.0%</w:t>
            </w:r>
          </w:p>
        </w:tc>
      </w:tr>
      <w:tr w:rsidR="00E546F5" w14:paraId="591050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A8" w14:textId="77777777" w:rsidR="00E546F5" w:rsidRDefault="00951CE2">
            <w:pPr>
              <w:pStyle w:val="NormalinTable"/>
            </w:pPr>
            <w:r>
              <w:t>7312108513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A9" w14:textId="77777777" w:rsidR="00E546F5" w:rsidRDefault="00951CE2">
            <w:pPr>
              <w:pStyle w:val="Tier1"/>
            </w:pPr>
            <w:r>
              <w:t>Stranded wire, ropes, cables, plaited bands, slings and the like, of iron or steel, not electrically insulated</w:t>
            </w:r>
          </w:p>
          <w:p w14:paraId="591050AA" w14:textId="77777777" w:rsidR="00E546F5" w:rsidRDefault="00951CE2">
            <w:pPr>
              <w:pStyle w:val="Tier2"/>
            </w:pPr>
            <w:r>
              <w:t>-</w:t>
            </w:r>
            <w:r>
              <w:tab/>
              <w:t>Stranded wire, ropes and cables</w:t>
            </w:r>
          </w:p>
          <w:p w14:paraId="591050AB" w14:textId="77777777" w:rsidR="00E546F5" w:rsidRDefault="00951CE2">
            <w:pPr>
              <w:pStyle w:val="Tier3"/>
            </w:pPr>
            <w:r>
              <w:t>-</w:t>
            </w:r>
            <w:r>
              <w:tab/>
              <w:t>-</w:t>
            </w:r>
            <w:r>
              <w:tab/>
            </w:r>
            <w:r>
              <w:t>Other, with a maximum cross-sectional dimension</w:t>
            </w:r>
          </w:p>
          <w:p w14:paraId="591050AC" w14:textId="77777777" w:rsidR="00E546F5" w:rsidRDefault="00951CE2">
            <w:pPr>
              <w:pStyle w:val="Tier4"/>
            </w:pPr>
            <w:r>
              <w:t>-</w:t>
            </w:r>
            <w:r>
              <w:tab/>
              <w:t>-</w:t>
            </w:r>
            <w:r>
              <w:tab/>
              <w:t>-</w:t>
            </w:r>
            <w:r>
              <w:tab/>
              <w:t>Exceeding 3 mm</w:t>
            </w:r>
          </w:p>
          <w:p w14:paraId="591050AD" w14:textId="77777777" w:rsidR="00E546F5" w:rsidRDefault="00951CE2">
            <w:pPr>
              <w:pStyle w:val="Tier5"/>
            </w:pPr>
            <w:r>
              <w:t>-</w:t>
            </w:r>
            <w:r>
              <w:tab/>
              <w:t>-</w:t>
            </w:r>
            <w:r>
              <w:tab/>
              <w:t>-</w:t>
            </w:r>
            <w:r>
              <w:tab/>
              <w:t>-</w:t>
            </w:r>
            <w:r>
              <w:tab/>
              <w:t>Ropes and cables (including locked coil ropes)</w:t>
            </w:r>
          </w:p>
          <w:p w14:paraId="591050AE"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AF" w14:textId="77777777" w:rsidR="00E546F5" w:rsidRDefault="00951CE2">
            <w:pPr>
              <w:pStyle w:val="Tier7"/>
            </w:pPr>
            <w:r>
              <w:t>-</w:t>
            </w:r>
            <w:r>
              <w:tab/>
              <w:t>-</w:t>
            </w:r>
            <w:r>
              <w:tab/>
              <w:t>-</w:t>
            </w:r>
            <w:r>
              <w:tab/>
              <w:t>-</w:t>
            </w:r>
            <w:r>
              <w:tab/>
              <w:t>-</w:t>
            </w:r>
            <w:r>
              <w:tab/>
              <w:t>-</w:t>
            </w:r>
            <w:r>
              <w:tab/>
              <w:t>Exceeding 24 mm but no</w:t>
            </w:r>
            <w:r>
              <w:t>t 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B0" w14:textId="77777777" w:rsidR="00E546F5" w:rsidRDefault="00951CE2">
            <w:pPr>
              <w:pStyle w:val="NormalinTable"/>
            </w:pPr>
            <w:r>
              <w:t>0.0%</w:t>
            </w:r>
          </w:p>
        </w:tc>
      </w:tr>
      <w:tr w:rsidR="00E546F5" w14:paraId="591050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B2" w14:textId="77777777" w:rsidR="00E546F5" w:rsidRDefault="00951CE2">
            <w:pPr>
              <w:pStyle w:val="NormalinTable"/>
            </w:pPr>
            <w:r>
              <w:t>7312108519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B3" w14:textId="77777777" w:rsidR="00E546F5" w:rsidRDefault="00951CE2">
            <w:pPr>
              <w:pStyle w:val="Tier1"/>
            </w:pPr>
            <w:r>
              <w:t>Stranded wire, ropes, cables, plaited bands, slings and the like, of iron or steel, not electrically insulated</w:t>
            </w:r>
          </w:p>
          <w:p w14:paraId="591050B4" w14:textId="77777777" w:rsidR="00E546F5" w:rsidRDefault="00951CE2">
            <w:pPr>
              <w:pStyle w:val="Tier2"/>
            </w:pPr>
            <w:r>
              <w:t>-</w:t>
            </w:r>
            <w:r>
              <w:tab/>
              <w:t>Stranded wire, ropes and cables</w:t>
            </w:r>
          </w:p>
          <w:p w14:paraId="591050B5" w14:textId="77777777" w:rsidR="00E546F5" w:rsidRDefault="00951CE2">
            <w:pPr>
              <w:pStyle w:val="Tier3"/>
            </w:pPr>
            <w:r>
              <w:t>-</w:t>
            </w:r>
            <w:r>
              <w:tab/>
              <w:t>-</w:t>
            </w:r>
            <w:r>
              <w:tab/>
              <w:t>Other, with a maximum cross-sectional dimension</w:t>
            </w:r>
          </w:p>
          <w:p w14:paraId="591050B6" w14:textId="77777777" w:rsidR="00E546F5" w:rsidRDefault="00951CE2">
            <w:pPr>
              <w:pStyle w:val="Tier4"/>
            </w:pPr>
            <w:r>
              <w:t>-</w:t>
            </w:r>
            <w:r>
              <w:tab/>
              <w:t>-</w:t>
            </w:r>
            <w:r>
              <w:tab/>
              <w:t>-</w:t>
            </w:r>
            <w:r>
              <w:tab/>
              <w:t>Exceeding 3 mm</w:t>
            </w:r>
          </w:p>
          <w:p w14:paraId="591050B7" w14:textId="77777777" w:rsidR="00E546F5" w:rsidRDefault="00951CE2">
            <w:pPr>
              <w:pStyle w:val="Tier5"/>
            </w:pPr>
            <w:r>
              <w:t>-</w:t>
            </w:r>
            <w:r>
              <w:tab/>
            </w:r>
            <w:r>
              <w:t>-</w:t>
            </w:r>
            <w:r>
              <w:tab/>
              <w:t>-</w:t>
            </w:r>
            <w:r>
              <w:tab/>
              <w:t>-</w:t>
            </w:r>
            <w:r>
              <w:tab/>
              <w:t>Ropes and cables (including locked coil ropes)</w:t>
            </w:r>
          </w:p>
          <w:p w14:paraId="591050B8"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B9" w14:textId="77777777" w:rsidR="00E546F5" w:rsidRDefault="00951CE2">
            <w:pPr>
              <w:pStyle w:val="Tier7"/>
            </w:pPr>
            <w:r>
              <w:t>-</w:t>
            </w:r>
            <w:r>
              <w:tab/>
              <w:t>-</w:t>
            </w:r>
            <w:r>
              <w:tab/>
              <w:t>-</w:t>
            </w:r>
            <w:r>
              <w:tab/>
              <w:t>-</w:t>
            </w:r>
            <w:r>
              <w:tab/>
              <w:t>-</w:t>
            </w:r>
            <w:r>
              <w:tab/>
              <w:t>-</w:t>
            </w:r>
            <w:r>
              <w:tab/>
              <w:t>Exceeding 24 mm but not 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BA" w14:textId="77777777" w:rsidR="00E546F5" w:rsidRDefault="00951CE2">
            <w:pPr>
              <w:pStyle w:val="NormalinTable"/>
            </w:pPr>
            <w:r>
              <w:t>0.0%</w:t>
            </w:r>
          </w:p>
        </w:tc>
      </w:tr>
      <w:tr w:rsidR="00E546F5" w14:paraId="591050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BC" w14:textId="77777777" w:rsidR="00E546F5" w:rsidRDefault="00951CE2">
            <w:pPr>
              <w:pStyle w:val="NormalinTable"/>
            </w:pPr>
            <w:r>
              <w:t>7312108590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BD" w14:textId="77777777" w:rsidR="00E546F5" w:rsidRDefault="00951CE2">
            <w:pPr>
              <w:pStyle w:val="Tier1"/>
            </w:pPr>
            <w:r>
              <w:t xml:space="preserve">Stranded wire, ropes, cables, </w:t>
            </w:r>
            <w:r>
              <w:t>plaited bands, slings and the like, of iron or steel, not electrically insulated</w:t>
            </w:r>
          </w:p>
          <w:p w14:paraId="591050BE" w14:textId="77777777" w:rsidR="00E546F5" w:rsidRDefault="00951CE2">
            <w:pPr>
              <w:pStyle w:val="Tier2"/>
            </w:pPr>
            <w:r>
              <w:t>-</w:t>
            </w:r>
            <w:r>
              <w:tab/>
              <w:t>Stranded wire, ropes and cables</w:t>
            </w:r>
          </w:p>
          <w:p w14:paraId="591050BF" w14:textId="77777777" w:rsidR="00E546F5" w:rsidRDefault="00951CE2">
            <w:pPr>
              <w:pStyle w:val="Tier3"/>
            </w:pPr>
            <w:r>
              <w:t>-</w:t>
            </w:r>
            <w:r>
              <w:tab/>
              <w:t>-</w:t>
            </w:r>
            <w:r>
              <w:tab/>
              <w:t>Other, with a maximum cross-sectional dimension</w:t>
            </w:r>
          </w:p>
          <w:p w14:paraId="591050C0" w14:textId="77777777" w:rsidR="00E546F5" w:rsidRDefault="00951CE2">
            <w:pPr>
              <w:pStyle w:val="Tier4"/>
            </w:pPr>
            <w:r>
              <w:t>-</w:t>
            </w:r>
            <w:r>
              <w:tab/>
              <w:t>-</w:t>
            </w:r>
            <w:r>
              <w:tab/>
              <w:t>-</w:t>
            </w:r>
            <w:r>
              <w:tab/>
              <w:t>Exceeding 3 mm</w:t>
            </w:r>
          </w:p>
          <w:p w14:paraId="591050C1" w14:textId="77777777" w:rsidR="00E546F5" w:rsidRDefault="00951CE2">
            <w:pPr>
              <w:pStyle w:val="Tier5"/>
            </w:pPr>
            <w:r>
              <w:t>-</w:t>
            </w:r>
            <w:r>
              <w:tab/>
              <w:t>-</w:t>
            </w:r>
            <w:r>
              <w:tab/>
              <w:t>-</w:t>
            </w:r>
            <w:r>
              <w:tab/>
              <w:t>-</w:t>
            </w:r>
            <w:r>
              <w:tab/>
              <w:t>Ropes and cables (including locked coil ropes)</w:t>
            </w:r>
          </w:p>
          <w:p w14:paraId="591050C2" w14:textId="77777777" w:rsidR="00E546F5" w:rsidRDefault="00951CE2">
            <w:pPr>
              <w:pStyle w:val="Tier6"/>
            </w:pPr>
            <w:r>
              <w:t>-</w:t>
            </w:r>
            <w:r>
              <w:tab/>
              <w:t>-</w:t>
            </w:r>
            <w:r>
              <w:tab/>
              <w:t>-</w:t>
            </w:r>
            <w:r>
              <w:tab/>
              <w:t>-</w:t>
            </w:r>
            <w:r>
              <w:tab/>
              <w:t>-</w:t>
            </w:r>
            <w:r>
              <w:tab/>
            </w:r>
            <w:r>
              <w:t>Not coated or only plated or coated with zinc, with a maximum cross-sectional dimension</w:t>
            </w:r>
          </w:p>
          <w:p w14:paraId="591050C3" w14:textId="77777777" w:rsidR="00E546F5" w:rsidRDefault="00951CE2">
            <w:pPr>
              <w:pStyle w:val="Tier7"/>
            </w:pPr>
            <w:r>
              <w:t>-</w:t>
            </w:r>
            <w:r>
              <w:tab/>
              <w:t>-</w:t>
            </w:r>
            <w:r>
              <w:tab/>
              <w:t>-</w:t>
            </w:r>
            <w:r>
              <w:tab/>
              <w:t>-</w:t>
            </w:r>
            <w:r>
              <w:tab/>
              <w:t>-</w:t>
            </w:r>
            <w:r>
              <w:tab/>
              <w:t>-</w:t>
            </w:r>
            <w:r>
              <w:tab/>
              <w:t>Exceeding 24 mm but not 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C4" w14:textId="77777777" w:rsidR="00E546F5" w:rsidRDefault="00951CE2">
            <w:pPr>
              <w:pStyle w:val="NormalinTable"/>
            </w:pPr>
            <w:r>
              <w:t>0.0%</w:t>
            </w:r>
          </w:p>
        </w:tc>
      </w:tr>
      <w:tr w:rsidR="00E546F5" w14:paraId="591050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C6" w14:textId="77777777" w:rsidR="00E546F5" w:rsidRDefault="00951CE2">
            <w:pPr>
              <w:pStyle w:val="NormalinTable"/>
            </w:pPr>
            <w:r>
              <w:t>7312108912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C7" w14:textId="77777777" w:rsidR="00E546F5" w:rsidRDefault="00951CE2">
            <w:pPr>
              <w:pStyle w:val="Tier1"/>
            </w:pPr>
            <w:r>
              <w:t xml:space="preserve">Stranded wire, ropes, cables, plaited bands, slings and the like, of iron or steel, not </w:t>
            </w:r>
            <w:r>
              <w:t>electrically insulated</w:t>
            </w:r>
          </w:p>
          <w:p w14:paraId="591050C8" w14:textId="77777777" w:rsidR="00E546F5" w:rsidRDefault="00951CE2">
            <w:pPr>
              <w:pStyle w:val="Tier2"/>
            </w:pPr>
            <w:r>
              <w:t>-</w:t>
            </w:r>
            <w:r>
              <w:tab/>
              <w:t>Stranded wire, ropes and cables</w:t>
            </w:r>
          </w:p>
          <w:p w14:paraId="591050C9" w14:textId="77777777" w:rsidR="00E546F5" w:rsidRDefault="00951CE2">
            <w:pPr>
              <w:pStyle w:val="Tier3"/>
            </w:pPr>
            <w:r>
              <w:t>-</w:t>
            </w:r>
            <w:r>
              <w:tab/>
              <w:t>-</w:t>
            </w:r>
            <w:r>
              <w:tab/>
              <w:t>Other, with a maximum cross-sectional dimension</w:t>
            </w:r>
          </w:p>
          <w:p w14:paraId="591050CA" w14:textId="77777777" w:rsidR="00E546F5" w:rsidRDefault="00951CE2">
            <w:pPr>
              <w:pStyle w:val="Tier4"/>
            </w:pPr>
            <w:r>
              <w:t>-</w:t>
            </w:r>
            <w:r>
              <w:tab/>
              <w:t>-</w:t>
            </w:r>
            <w:r>
              <w:tab/>
              <w:t>-</w:t>
            </w:r>
            <w:r>
              <w:tab/>
              <w:t>Exceeding 3 mm</w:t>
            </w:r>
          </w:p>
          <w:p w14:paraId="591050CB" w14:textId="77777777" w:rsidR="00E546F5" w:rsidRDefault="00951CE2">
            <w:pPr>
              <w:pStyle w:val="Tier5"/>
            </w:pPr>
            <w:r>
              <w:t>-</w:t>
            </w:r>
            <w:r>
              <w:tab/>
              <w:t>-</w:t>
            </w:r>
            <w:r>
              <w:tab/>
              <w:t>-</w:t>
            </w:r>
            <w:r>
              <w:tab/>
              <w:t>-</w:t>
            </w:r>
            <w:r>
              <w:tab/>
              <w:t>Ropes and cables (including locked coil ropes)</w:t>
            </w:r>
          </w:p>
          <w:p w14:paraId="591050CC" w14:textId="77777777" w:rsidR="00E546F5" w:rsidRDefault="00951CE2">
            <w:pPr>
              <w:pStyle w:val="Tier6"/>
            </w:pPr>
            <w:r>
              <w:t>-</w:t>
            </w:r>
            <w:r>
              <w:tab/>
              <w:t>-</w:t>
            </w:r>
            <w:r>
              <w:tab/>
              <w:t>-</w:t>
            </w:r>
            <w:r>
              <w:tab/>
              <w:t>-</w:t>
            </w:r>
            <w:r>
              <w:tab/>
              <w:t>-</w:t>
            </w:r>
            <w:r>
              <w:tab/>
              <w:t xml:space="preserve">Not coated or only plated or coated with zinc, with a </w:t>
            </w:r>
            <w:r>
              <w:t>maximum cross-sectional dimension</w:t>
            </w:r>
          </w:p>
          <w:p w14:paraId="591050CD" w14:textId="77777777" w:rsidR="00E546F5" w:rsidRDefault="00951CE2">
            <w:pPr>
              <w:pStyle w:val="Tier7"/>
            </w:pPr>
            <w:r>
              <w:t>-</w:t>
            </w:r>
            <w:r>
              <w:tab/>
              <w:t>-</w:t>
            </w:r>
            <w:r>
              <w:tab/>
              <w:t>-</w:t>
            </w:r>
            <w:r>
              <w:tab/>
              <w:t>-</w:t>
            </w:r>
            <w:r>
              <w:tab/>
              <w:t>-</w:t>
            </w:r>
            <w:r>
              <w:tab/>
              <w:t>-</w:t>
            </w:r>
            <w:r>
              <w:tab/>
              <w:t>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CE" w14:textId="77777777" w:rsidR="00E546F5" w:rsidRDefault="00951CE2">
            <w:pPr>
              <w:pStyle w:val="NormalinTable"/>
            </w:pPr>
            <w:r>
              <w:t>0.0%</w:t>
            </w:r>
          </w:p>
        </w:tc>
      </w:tr>
      <w:tr w:rsidR="00E546F5" w14:paraId="591050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D0" w14:textId="77777777" w:rsidR="00E546F5" w:rsidRDefault="00951CE2">
            <w:pPr>
              <w:pStyle w:val="NormalinTable"/>
            </w:pPr>
            <w:r>
              <w:t>7312108913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D1" w14:textId="77777777" w:rsidR="00E546F5" w:rsidRDefault="00951CE2">
            <w:pPr>
              <w:pStyle w:val="Tier1"/>
            </w:pPr>
            <w:r>
              <w:t>Stranded wire, ropes, cables, plaited bands, slings and the like, of iron or steel, not electrically insulated</w:t>
            </w:r>
          </w:p>
          <w:p w14:paraId="591050D2" w14:textId="77777777" w:rsidR="00E546F5" w:rsidRDefault="00951CE2">
            <w:pPr>
              <w:pStyle w:val="Tier2"/>
            </w:pPr>
            <w:r>
              <w:t>-</w:t>
            </w:r>
            <w:r>
              <w:tab/>
              <w:t>Stranded wire, ropes and cables</w:t>
            </w:r>
          </w:p>
          <w:p w14:paraId="591050D3" w14:textId="77777777" w:rsidR="00E546F5" w:rsidRDefault="00951CE2">
            <w:pPr>
              <w:pStyle w:val="Tier3"/>
            </w:pPr>
            <w:r>
              <w:t>-</w:t>
            </w:r>
            <w:r>
              <w:tab/>
              <w:t>-</w:t>
            </w:r>
            <w:r>
              <w:tab/>
              <w:t xml:space="preserve">Other, with a maximum </w:t>
            </w:r>
            <w:r>
              <w:t>cross-sectional dimension</w:t>
            </w:r>
          </w:p>
          <w:p w14:paraId="591050D4" w14:textId="77777777" w:rsidR="00E546F5" w:rsidRDefault="00951CE2">
            <w:pPr>
              <w:pStyle w:val="Tier4"/>
            </w:pPr>
            <w:r>
              <w:t>-</w:t>
            </w:r>
            <w:r>
              <w:tab/>
              <w:t>-</w:t>
            </w:r>
            <w:r>
              <w:tab/>
              <w:t>-</w:t>
            </w:r>
            <w:r>
              <w:tab/>
              <w:t>Exceeding 3 mm</w:t>
            </w:r>
          </w:p>
          <w:p w14:paraId="591050D5" w14:textId="77777777" w:rsidR="00E546F5" w:rsidRDefault="00951CE2">
            <w:pPr>
              <w:pStyle w:val="Tier5"/>
            </w:pPr>
            <w:r>
              <w:t>-</w:t>
            </w:r>
            <w:r>
              <w:tab/>
              <w:t>-</w:t>
            </w:r>
            <w:r>
              <w:tab/>
              <w:t>-</w:t>
            </w:r>
            <w:r>
              <w:tab/>
              <w:t>-</w:t>
            </w:r>
            <w:r>
              <w:tab/>
              <w:t>Ropes and cables (including locked coil ropes)</w:t>
            </w:r>
          </w:p>
          <w:p w14:paraId="591050D6"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D7" w14:textId="77777777" w:rsidR="00E546F5" w:rsidRDefault="00951CE2">
            <w:pPr>
              <w:pStyle w:val="Tier7"/>
            </w:pPr>
            <w:r>
              <w:t>-</w:t>
            </w:r>
            <w:r>
              <w:tab/>
              <w:t>-</w:t>
            </w:r>
            <w:r>
              <w:tab/>
              <w:t>-</w:t>
            </w:r>
            <w:r>
              <w:tab/>
              <w:t>-</w:t>
            </w:r>
            <w:r>
              <w:tab/>
              <w:t>-</w:t>
            </w:r>
            <w:r>
              <w:tab/>
              <w:t>-</w:t>
            </w:r>
            <w:r>
              <w:tab/>
              <w:t>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D8" w14:textId="77777777" w:rsidR="00E546F5" w:rsidRDefault="00951CE2">
            <w:pPr>
              <w:pStyle w:val="NormalinTable"/>
            </w:pPr>
            <w:r>
              <w:t>0.0%</w:t>
            </w:r>
          </w:p>
        </w:tc>
      </w:tr>
      <w:tr w:rsidR="00E546F5" w14:paraId="591050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DA" w14:textId="77777777" w:rsidR="00E546F5" w:rsidRDefault="00951CE2">
            <w:pPr>
              <w:pStyle w:val="NormalinTable"/>
            </w:pPr>
            <w:r>
              <w:t>7312108919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DB" w14:textId="77777777" w:rsidR="00E546F5" w:rsidRDefault="00951CE2">
            <w:pPr>
              <w:pStyle w:val="Tier1"/>
            </w:pPr>
            <w:r>
              <w:t>Stranded wire, ropes, cables, plaited bands, slings and the like, of iron or steel, not electrically insulated</w:t>
            </w:r>
          </w:p>
          <w:p w14:paraId="591050DC" w14:textId="77777777" w:rsidR="00E546F5" w:rsidRDefault="00951CE2">
            <w:pPr>
              <w:pStyle w:val="Tier2"/>
            </w:pPr>
            <w:r>
              <w:t>-</w:t>
            </w:r>
            <w:r>
              <w:tab/>
              <w:t>Stranded wire, ropes and cables</w:t>
            </w:r>
          </w:p>
          <w:p w14:paraId="591050DD" w14:textId="77777777" w:rsidR="00E546F5" w:rsidRDefault="00951CE2">
            <w:pPr>
              <w:pStyle w:val="Tier3"/>
            </w:pPr>
            <w:r>
              <w:t>-</w:t>
            </w:r>
            <w:r>
              <w:tab/>
              <w:t>-</w:t>
            </w:r>
            <w:r>
              <w:tab/>
              <w:t>Other, with a maximum cross-sectional dimension</w:t>
            </w:r>
          </w:p>
          <w:p w14:paraId="591050DE" w14:textId="77777777" w:rsidR="00E546F5" w:rsidRDefault="00951CE2">
            <w:pPr>
              <w:pStyle w:val="Tier4"/>
            </w:pPr>
            <w:r>
              <w:t>-</w:t>
            </w:r>
            <w:r>
              <w:tab/>
              <w:t>-</w:t>
            </w:r>
            <w:r>
              <w:tab/>
              <w:t>-</w:t>
            </w:r>
            <w:r>
              <w:tab/>
              <w:t>Exceeding 3 mm</w:t>
            </w:r>
          </w:p>
          <w:p w14:paraId="591050DF" w14:textId="77777777" w:rsidR="00E546F5" w:rsidRDefault="00951CE2">
            <w:pPr>
              <w:pStyle w:val="Tier5"/>
            </w:pPr>
            <w:r>
              <w:t>-</w:t>
            </w:r>
            <w:r>
              <w:tab/>
              <w:t>-</w:t>
            </w:r>
            <w:r>
              <w:tab/>
              <w:t>-</w:t>
            </w:r>
            <w:r>
              <w:tab/>
              <w:t>-</w:t>
            </w:r>
            <w:r>
              <w:tab/>
              <w:t>Ropes and cables (including lo</w:t>
            </w:r>
            <w:r>
              <w:t>cked coil ropes)</w:t>
            </w:r>
          </w:p>
          <w:p w14:paraId="591050E0" w14:textId="77777777" w:rsidR="00E546F5" w:rsidRDefault="00951CE2">
            <w:pPr>
              <w:pStyle w:val="Tier6"/>
            </w:pPr>
            <w:r>
              <w:t>-</w:t>
            </w:r>
            <w:r>
              <w:tab/>
              <w:t>-</w:t>
            </w:r>
            <w:r>
              <w:tab/>
              <w:t>-</w:t>
            </w:r>
            <w:r>
              <w:tab/>
              <w:t>-</w:t>
            </w:r>
            <w:r>
              <w:tab/>
              <w:t>-</w:t>
            </w:r>
            <w:r>
              <w:tab/>
              <w:t>Not coated or only plated or coated with zinc, with a maximum cross-sectional dimension</w:t>
            </w:r>
          </w:p>
          <w:p w14:paraId="591050E1" w14:textId="77777777" w:rsidR="00E546F5" w:rsidRDefault="00951CE2">
            <w:pPr>
              <w:pStyle w:val="Tier7"/>
            </w:pPr>
            <w:r>
              <w:t>-</w:t>
            </w:r>
            <w:r>
              <w:tab/>
              <w:t>-</w:t>
            </w:r>
            <w:r>
              <w:tab/>
              <w:t>-</w:t>
            </w:r>
            <w:r>
              <w:tab/>
              <w:t>-</w:t>
            </w:r>
            <w:r>
              <w:tab/>
              <w:t>-</w:t>
            </w:r>
            <w:r>
              <w:tab/>
              <w:t>-</w:t>
            </w:r>
            <w:r>
              <w:tab/>
              <w:t>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E2" w14:textId="77777777" w:rsidR="00E546F5" w:rsidRDefault="00951CE2">
            <w:pPr>
              <w:pStyle w:val="NormalinTable"/>
            </w:pPr>
            <w:r>
              <w:t>0.0%</w:t>
            </w:r>
          </w:p>
        </w:tc>
      </w:tr>
      <w:tr w:rsidR="00E546F5" w14:paraId="591050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E4" w14:textId="77777777" w:rsidR="00E546F5" w:rsidRDefault="00951CE2">
            <w:pPr>
              <w:pStyle w:val="NormalinTable"/>
            </w:pPr>
            <w:r>
              <w:t>7312108990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E5" w14:textId="77777777" w:rsidR="00E546F5" w:rsidRDefault="00951CE2">
            <w:pPr>
              <w:pStyle w:val="Tier1"/>
            </w:pPr>
            <w:r>
              <w:t xml:space="preserve">Stranded wire, ropes, cables, plaited bands, slings and the like, of iron or steel, not </w:t>
            </w:r>
            <w:r>
              <w:t>electrically insulated</w:t>
            </w:r>
          </w:p>
          <w:p w14:paraId="591050E6" w14:textId="77777777" w:rsidR="00E546F5" w:rsidRDefault="00951CE2">
            <w:pPr>
              <w:pStyle w:val="Tier2"/>
            </w:pPr>
            <w:r>
              <w:t>-</w:t>
            </w:r>
            <w:r>
              <w:tab/>
              <w:t>Stranded wire, ropes and cables</w:t>
            </w:r>
          </w:p>
          <w:p w14:paraId="591050E7" w14:textId="77777777" w:rsidR="00E546F5" w:rsidRDefault="00951CE2">
            <w:pPr>
              <w:pStyle w:val="Tier3"/>
            </w:pPr>
            <w:r>
              <w:t>-</w:t>
            </w:r>
            <w:r>
              <w:tab/>
              <w:t>-</w:t>
            </w:r>
            <w:r>
              <w:tab/>
              <w:t>Other, with a maximum cross-sectional dimension</w:t>
            </w:r>
          </w:p>
          <w:p w14:paraId="591050E8" w14:textId="77777777" w:rsidR="00E546F5" w:rsidRDefault="00951CE2">
            <w:pPr>
              <w:pStyle w:val="Tier4"/>
            </w:pPr>
            <w:r>
              <w:t>-</w:t>
            </w:r>
            <w:r>
              <w:tab/>
              <w:t>-</w:t>
            </w:r>
            <w:r>
              <w:tab/>
              <w:t>-</w:t>
            </w:r>
            <w:r>
              <w:tab/>
              <w:t>Exceeding 3 mm</w:t>
            </w:r>
          </w:p>
          <w:p w14:paraId="591050E9" w14:textId="77777777" w:rsidR="00E546F5" w:rsidRDefault="00951CE2">
            <w:pPr>
              <w:pStyle w:val="Tier5"/>
            </w:pPr>
            <w:r>
              <w:t>-</w:t>
            </w:r>
            <w:r>
              <w:tab/>
              <w:t>-</w:t>
            </w:r>
            <w:r>
              <w:tab/>
              <w:t>-</w:t>
            </w:r>
            <w:r>
              <w:tab/>
              <w:t>-</w:t>
            </w:r>
            <w:r>
              <w:tab/>
              <w:t>Ropes and cables (including locked coil ropes)</w:t>
            </w:r>
          </w:p>
          <w:p w14:paraId="591050EA" w14:textId="77777777" w:rsidR="00E546F5" w:rsidRDefault="00951CE2">
            <w:pPr>
              <w:pStyle w:val="Tier6"/>
            </w:pPr>
            <w:r>
              <w:t>-</w:t>
            </w:r>
            <w:r>
              <w:tab/>
              <w:t>-</w:t>
            </w:r>
            <w:r>
              <w:tab/>
              <w:t>-</w:t>
            </w:r>
            <w:r>
              <w:tab/>
              <w:t>-</w:t>
            </w:r>
            <w:r>
              <w:tab/>
              <w:t>-</w:t>
            </w:r>
            <w:r>
              <w:tab/>
              <w:t>Not coated or only plated or coated with zinc, with a maximum</w:t>
            </w:r>
            <w:r>
              <w:t xml:space="preserve"> cross-sectional dimension</w:t>
            </w:r>
          </w:p>
          <w:p w14:paraId="591050EB" w14:textId="77777777" w:rsidR="00E546F5" w:rsidRDefault="00951CE2">
            <w:pPr>
              <w:pStyle w:val="Tier7"/>
            </w:pPr>
            <w:r>
              <w:t>-</w:t>
            </w:r>
            <w:r>
              <w:tab/>
              <w:t>-</w:t>
            </w:r>
            <w:r>
              <w:tab/>
              <w:t>-</w:t>
            </w:r>
            <w:r>
              <w:tab/>
              <w:t>-</w:t>
            </w:r>
            <w:r>
              <w:tab/>
              <w:t>-</w:t>
            </w:r>
            <w:r>
              <w:tab/>
              <w:t>-</w:t>
            </w:r>
            <w:r>
              <w:tab/>
              <w:t>Exceeding 48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EC" w14:textId="77777777" w:rsidR="00E546F5" w:rsidRDefault="00951CE2">
            <w:pPr>
              <w:pStyle w:val="NormalinTable"/>
            </w:pPr>
            <w:r>
              <w:t>0.0%</w:t>
            </w:r>
          </w:p>
        </w:tc>
      </w:tr>
      <w:tr w:rsidR="00E546F5" w14:paraId="591050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EE" w14:textId="77777777" w:rsidR="00E546F5" w:rsidRDefault="00951CE2">
            <w:pPr>
              <w:pStyle w:val="NormalinTable"/>
            </w:pPr>
            <w:r>
              <w:t>7312109812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EF" w14:textId="77777777" w:rsidR="00E546F5" w:rsidRDefault="00951CE2">
            <w:pPr>
              <w:pStyle w:val="Tier1"/>
            </w:pPr>
            <w:r>
              <w:t>Stranded wire, ropes, cables, plaited bands, slings and the like, of iron or steel, not electrically insulated</w:t>
            </w:r>
          </w:p>
          <w:p w14:paraId="591050F0" w14:textId="77777777" w:rsidR="00E546F5" w:rsidRDefault="00951CE2">
            <w:pPr>
              <w:pStyle w:val="Tier2"/>
            </w:pPr>
            <w:r>
              <w:t>-</w:t>
            </w:r>
            <w:r>
              <w:tab/>
              <w:t>Stranded wire, ropes and cables</w:t>
            </w:r>
          </w:p>
          <w:p w14:paraId="591050F1" w14:textId="77777777" w:rsidR="00E546F5" w:rsidRDefault="00951CE2">
            <w:pPr>
              <w:pStyle w:val="Tier3"/>
            </w:pPr>
            <w:r>
              <w:t>-</w:t>
            </w:r>
            <w:r>
              <w:tab/>
              <w:t>-</w:t>
            </w:r>
            <w:r>
              <w:tab/>
              <w:t xml:space="preserve">Other, with a maximum </w:t>
            </w:r>
            <w:r>
              <w:t>cross-sectional dimension</w:t>
            </w:r>
          </w:p>
          <w:p w14:paraId="591050F2" w14:textId="77777777" w:rsidR="00E546F5" w:rsidRDefault="00951CE2">
            <w:pPr>
              <w:pStyle w:val="Tier4"/>
            </w:pPr>
            <w:r>
              <w:t>-</w:t>
            </w:r>
            <w:r>
              <w:tab/>
              <w:t>-</w:t>
            </w:r>
            <w:r>
              <w:tab/>
              <w:t>-</w:t>
            </w:r>
            <w:r>
              <w:tab/>
              <w:t>Exceeding 3 mm</w:t>
            </w:r>
          </w:p>
          <w:p w14:paraId="591050F3" w14:textId="77777777" w:rsidR="00E546F5" w:rsidRDefault="00951CE2">
            <w:pPr>
              <w:pStyle w:val="Tier5"/>
            </w:pPr>
            <w:r>
              <w:t>-</w:t>
            </w:r>
            <w:r>
              <w:tab/>
              <w:t>-</w:t>
            </w:r>
            <w:r>
              <w:tab/>
              <w:t>-</w:t>
            </w:r>
            <w:r>
              <w:tab/>
              <w:t>-</w:t>
            </w:r>
            <w:r>
              <w:tab/>
              <w:t>Ropes and cables (including locked coil ropes)</w:t>
            </w:r>
          </w:p>
          <w:p w14:paraId="591050F4" w14:textId="77777777" w:rsidR="00E546F5" w:rsidRDefault="00951CE2">
            <w:pPr>
              <w:pStyle w:val="Tier6"/>
            </w:pPr>
            <w:r>
              <w:t>-</w:t>
            </w:r>
            <w:r>
              <w:tab/>
              <w:t>-</w:t>
            </w:r>
            <w:r>
              <w:tab/>
              <w:t>-</w:t>
            </w:r>
            <w:r>
              <w:tab/>
              <w:t>-</w:t>
            </w:r>
            <w:r>
              <w:tab/>
              <w:t>-</w:t>
            </w:r>
            <w:r>
              <w:tab/>
              <w:t>Other</w:t>
            </w:r>
          </w:p>
          <w:p w14:paraId="591050F5" w14:textId="77777777" w:rsidR="00E546F5" w:rsidRDefault="00951CE2">
            <w:pPr>
              <w:pStyle w:val="Tier7"/>
            </w:pPr>
            <w:r>
              <w:t>-</w:t>
            </w:r>
            <w:r>
              <w:tab/>
              <w:t>-</w:t>
            </w:r>
            <w:r>
              <w:tab/>
              <w:t>-</w:t>
            </w:r>
            <w:r>
              <w:tab/>
              <w:t>-</w:t>
            </w:r>
            <w:r>
              <w:tab/>
              <w:t>-</w:t>
            </w:r>
            <w:r>
              <w:tab/>
              <w:t>-</w:t>
            </w:r>
            <w:r>
              <w:tab/>
              <w:t>Of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0F6" w14:textId="77777777" w:rsidR="00E546F5" w:rsidRDefault="00951CE2">
            <w:pPr>
              <w:pStyle w:val="NormalinTable"/>
            </w:pPr>
            <w:r>
              <w:t>0.0%</w:t>
            </w:r>
          </w:p>
        </w:tc>
      </w:tr>
      <w:tr w:rsidR="00E546F5" w14:paraId="591051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0F8" w14:textId="77777777" w:rsidR="00E546F5" w:rsidRDefault="00951CE2">
            <w:pPr>
              <w:pStyle w:val="NormalinTable"/>
            </w:pPr>
            <w:r>
              <w:t>7312109813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0F9" w14:textId="77777777" w:rsidR="00E546F5" w:rsidRDefault="00951CE2">
            <w:pPr>
              <w:pStyle w:val="Tier1"/>
            </w:pPr>
            <w:r>
              <w:t xml:space="preserve">Stranded wire, ropes, cables, plaited bands, slings and the like, of iron or steel, not </w:t>
            </w:r>
            <w:r>
              <w:t>electrically insulated</w:t>
            </w:r>
          </w:p>
          <w:p w14:paraId="591050FA" w14:textId="77777777" w:rsidR="00E546F5" w:rsidRDefault="00951CE2">
            <w:pPr>
              <w:pStyle w:val="Tier2"/>
            </w:pPr>
            <w:r>
              <w:t>-</w:t>
            </w:r>
            <w:r>
              <w:tab/>
              <w:t>Stranded wire, ropes and cables</w:t>
            </w:r>
          </w:p>
          <w:p w14:paraId="591050FB" w14:textId="77777777" w:rsidR="00E546F5" w:rsidRDefault="00951CE2">
            <w:pPr>
              <w:pStyle w:val="Tier3"/>
            </w:pPr>
            <w:r>
              <w:t>-</w:t>
            </w:r>
            <w:r>
              <w:tab/>
              <w:t>-</w:t>
            </w:r>
            <w:r>
              <w:tab/>
              <w:t>Other, with a maximum cross-sectional dimension</w:t>
            </w:r>
          </w:p>
          <w:p w14:paraId="591050FC" w14:textId="77777777" w:rsidR="00E546F5" w:rsidRDefault="00951CE2">
            <w:pPr>
              <w:pStyle w:val="Tier4"/>
            </w:pPr>
            <w:r>
              <w:t>-</w:t>
            </w:r>
            <w:r>
              <w:tab/>
              <w:t>-</w:t>
            </w:r>
            <w:r>
              <w:tab/>
              <w:t>-</w:t>
            </w:r>
            <w:r>
              <w:tab/>
              <w:t>Exceeding 3 mm</w:t>
            </w:r>
          </w:p>
          <w:p w14:paraId="591050FD" w14:textId="77777777" w:rsidR="00E546F5" w:rsidRDefault="00951CE2">
            <w:pPr>
              <w:pStyle w:val="Tier5"/>
            </w:pPr>
            <w:r>
              <w:t>-</w:t>
            </w:r>
            <w:r>
              <w:tab/>
              <w:t>-</w:t>
            </w:r>
            <w:r>
              <w:tab/>
              <w:t>-</w:t>
            </w:r>
            <w:r>
              <w:tab/>
              <w:t>-</w:t>
            </w:r>
            <w:r>
              <w:tab/>
              <w:t>Ropes and cables (including locked coil ropes)</w:t>
            </w:r>
          </w:p>
          <w:p w14:paraId="591050FE" w14:textId="77777777" w:rsidR="00E546F5" w:rsidRDefault="00951CE2">
            <w:pPr>
              <w:pStyle w:val="Tier6"/>
            </w:pPr>
            <w:r>
              <w:t>-</w:t>
            </w:r>
            <w:r>
              <w:tab/>
              <w:t>-</w:t>
            </w:r>
            <w:r>
              <w:tab/>
              <w:t>-</w:t>
            </w:r>
            <w:r>
              <w:tab/>
              <w:t>-</w:t>
            </w:r>
            <w:r>
              <w:tab/>
              <w:t>-</w:t>
            </w:r>
            <w:r>
              <w:tab/>
              <w:t>Other</w:t>
            </w:r>
          </w:p>
          <w:p w14:paraId="591050FF" w14:textId="77777777" w:rsidR="00E546F5" w:rsidRDefault="00951CE2">
            <w:pPr>
              <w:pStyle w:val="Tier7"/>
            </w:pPr>
            <w:r>
              <w:t>-</w:t>
            </w:r>
            <w:r>
              <w:tab/>
              <w:t>-</w:t>
            </w:r>
            <w:r>
              <w:tab/>
              <w:t>-</w:t>
            </w:r>
            <w:r>
              <w:tab/>
              <w:t>-</w:t>
            </w:r>
            <w:r>
              <w:tab/>
              <w:t>-</w:t>
            </w:r>
            <w:r>
              <w:tab/>
              <w:t>-</w:t>
            </w:r>
            <w:r>
              <w:tab/>
              <w:t>Of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00" w14:textId="77777777" w:rsidR="00E546F5" w:rsidRDefault="00951CE2">
            <w:pPr>
              <w:pStyle w:val="NormalinTable"/>
            </w:pPr>
            <w:r>
              <w:t>0.0%</w:t>
            </w:r>
          </w:p>
        </w:tc>
      </w:tr>
      <w:tr w:rsidR="00E546F5" w14:paraId="591051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02" w14:textId="77777777" w:rsidR="00E546F5" w:rsidRDefault="00951CE2">
            <w:pPr>
              <w:pStyle w:val="NormalinTable"/>
            </w:pPr>
            <w:r>
              <w:t>7312109819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03" w14:textId="77777777" w:rsidR="00E546F5" w:rsidRDefault="00951CE2">
            <w:pPr>
              <w:pStyle w:val="Tier1"/>
            </w:pPr>
            <w:r>
              <w:t xml:space="preserve">Stranded </w:t>
            </w:r>
            <w:r>
              <w:t>wire, ropes, cables, plaited bands, slings and the like, of iron or steel, not electrically insulated</w:t>
            </w:r>
          </w:p>
          <w:p w14:paraId="59105104" w14:textId="77777777" w:rsidR="00E546F5" w:rsidRDefault="00951CE2">
            <w:pPr>
              <w:pStyle w:val="Tier2"/>
            </w:pPr>
            <w:r>
              <w:t>-</w:t>
            </w:r>
            <w:r>
              <w:tab/>
              <w:t>Stranded wire, ropes and cables</w:t>
            </w:r>
          </w:p>
          <w:p w14:paraId="59105105" w14:textId="77777777" w:rsidR="00E546F5" w:rsidRDefault="00951CE2">
            <w:pPr>
              <w:pStyle w:val="Tier3"/>
            </w:pPr>
            <w:r>
              <w:t>-</w:t>
            </w:r>
            <w:r>
              <w:tab/>
              <w:t>-</w:t>
            </w:r>
            <w:r>
              <w:tab/>
              <w:t>Other, with a maximum cross-sectional dimension</w:t>
            </w:r>
          </w:p>
          <w:p w14:paraId="59105106" w14:textId="77777777" w:rsidR="00E546F5" w:rsidRDefault="00951CE2">
            <w:pPr>
              <w:pStyle w:val="Tier4"/>
            </w:pPr>
            <w:r>
              <w:t>-</w:t>
            </w:r>
            <w:r>
              <w:tab/>
              <w:t>-</w:t>
            </w:r>
            <w:r>
              <w:tab/>
              <w:t>-</w:t>
            </w:r>
            <w:r>
              <w:tab/>
              <w:t>Exceeding 3 mm</w:t>
            </w:r>
          </w:p>
          <w:p w14:paraId="59105107" w14:textId="77777777" w:rsidR="00E546F5" w:rsidRDefault="00951CE2">
            <w:pPr>
              <w:pStyle w:val="Tier5"/>
            </w:pPr>
            <w:r>
              <w:t>-</w:t>
            </w:r>
            <w:r>
              <w:tab/>
              <w:t>-</w:t>
            </w:r>
            <w:r>
              <w:tab/>
              <w:t>-</w:t>
            </w:r>
            <w:r>
              <w:tab/>
              <w:t>-</w:t>
            </w:r>
            <w:r>
              <w:tab/>
              <w:t>Ropes and cables (including locked coil</w:t>
            </w:r>
            <w:r>
              <w:t xml:space="preserve"> ropes)</w:t>
            </w:r>
          </w:p>
          <w:p w14:paraId="59105108" w14:textId="77777777" w:rsidR="00E546F5" w:rsidRDefault="00951CE2">
            <w:pPr>
              <w:pStyle w:val="Tier6"/>
            </w:pPr>
            <w:r>
              <w:t>-</w:t>
            </w:r>
            <w:r>
              <w:tab/>
              <w:t>-</w:t>
            </w:r>
            <w:r>
              <w:tab/>
              <w:t>-</w:t>
            </w:r>
            <w:r>
              <w:tab/>
              <w:t>-</w:t>
            </w:r>
            <w:r>
              <w:tab/>
              <w:t>-</w:t>
            </w:r>
            <w:r>
              <w:tab/>
              <w:t>Other</w:t>
            </w:r>
          </w:p>
          <w:p w14:paraId="59105109" w14:textId="77777777" w:rsidR="00E546F5" w:rsidRDefault="00951CE2">
            <w:pPr>
              <w:pStyle w:val="Tier7"/>
            </w:pPr>
            <w:r>
              <w:t>-</w:t>
            </w:r>
            <w:r>
              <w:tab/>
              <w:t>-</w:t>
            </w:r>
            <w:r>
              <w:tab/>
              <w:t>-</w:t>
            </w:r>
            <w:r>
              <w:tab/>
              <w:t>-</w:t>
            </w:r>
            <w:r>
              <w:tab/>
              <w:t>-</w:t>
            </w:r>
            <w:r>
              <w:tab/>
              <w:t>-</w:t>
            </w:r>
            <w:r>
              <w:tab/>
              <w:t>Of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0A" w14:textId="77777777" w:rsidR="00E546F5" w:rsidRDefault="00951CE2">
            <w:pPr>
              <w:pStyle w:val="NormalinTable"/>
            </w:pPr>
            <w:r>
              <w:t>0.0%</w:t>
            </w:r>
          </w:p>
        </w:tc>
      </w:tr>
      <w:tr w:rsidR="00E546F5" w14:paraId="591051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0C" w14:textId="77777777" w:rsidR="00E546F5" w:rsidRDefault="00951CE2">
            <w:pPr>
              <w:pStyle w:val="NormalinTable"/>
            </w:pPr>
            <w:r>
              <w:t>7312109890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0D" w14:textId="77777777" w:rsidR="00E546F5" w:rsidRDefault="00951CE2">
            <w:pPr>
              <w:pStyle w:val="Tier1"/>
            </w:pPr>
            <w:r>
              <w:t>Stranded wire, ropes, cables, plaited bands, slings and the like, of iron or steel, not electrically insulated</w:t>
            </w:r>
          </w:p>
          <w:p w14:paraId="5910510E" w14:textId="77777777" w:rsidR="00E546F5" w:rsidRDefault="00951CE2">
            <w:pPr>
              <w:pStyle w:val="Tier2"/>
            </w:pPr>
            <w:r>
              <w:t>-</w:t>
            </w:r>
            <w:r>
              <w:tab/>
              <w:t>Stranded wire, ropes and cables</w:t>
            </w:r>
          </w:p>
          <w:p w14:paraId="5910510F" w14:textId="77777777" w:rsidR="00E546F5" w:rsidRDefault="00951CE2">
            <w:pPr>
              <w:pStyle w:val="Tier3"/>
            </w:pPr>
            <w:r>
              <w:t>-</w:t>
            </w:r>
            <w:r>
              <w:tab/>
              <w:t>-</w:t>
            </w:r>
            <w:r>
              <w:tab/>
              <w:t xml:space="preserve">Other, with a maximum </w:t>
            </w:r>
            <w:r>
              <w:t>cross-sectional dimension</w:t>
            </w:r>
          </w:p>
          <w:p w14:paraId="59105110" w14:textId="77777777" w:rsidR="00E546F5" w:rsidRDefault="00951CE2">
            <w:pPr>
              <w:pStyle w:val="Tier4"/>
            </w:pPr>
            <w:r>
              <w:t>-</w:t>
            </w:r>
            <w:r>
              <w:tab/>
              <w:t>-</w:t>
            </w:r>
            <w:r>
              <w:tab/>
              <w:t>-</w:t>
            </w:r>
            <w:r>
              <w:tab/>
              <w:t>Exceeding 3 mm</w:t>
            </w:r>
          </w:p>
          <w:p w14:paraId="59105111" w14:textId="77777777" w:rsidR="00E546F5" w:rsidRDefault="00951CE2">
            <w:pPr>
              <w:pStyle w:val="Tier5"/>
            </w:pPr>
            <w:r>
              <w:t>-</w:t>
            </w:r>
            <w:r>
              <w:tab/>
              <w:t>-</w:t>
            </w:r>
            <w:r>
              <w:tab/>
              <w:t>-</w:t>
            </w:r>
            <w:r>
              <w:tab/>
              <w:t>-</w:t>
            </w:r>
            <w:r>
              <w:tab/>
              <w:t>Ropes and cables (including locked coil ropes)</w:t>
            </w:r>
          </w:p>
          <w:p w14:paraId="59105112" w14:textId="77777777" w:rsidR="00E546F5" w:rsidRDefault="00951CE2">
            <w:pPr>
              <w:pStyle w:val="Tier6"/>
            </w:pPr>
            <w:r>
              <w:t>-</w:t>
            </w:r>
            <w:r>
              <w:tab/>
              <w:t>-</w:t>
            </w:r>
            <w:r>
              <w:tab/>
              <w:t>-</w:t>
            </w:r>
            <w:r>
              <w:tab/>
              <w:t>-</w:t>
            </w:r>
            <w:r>
              <w:tab/>
              <w:t>-</w:t>
            </w:r>
            <w:r>
              <w:tab/>
              <w:t>Other</w:t>
            </w:r>
          </w:p>
          <w:p w14:paraId="59105113"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14" w14:textId="77777777" w:rsidR="00E546F5" w:rsidRDefault="00951CE2">
            <w:pPr>
              <w:pStyle w:val="NormalinTable"/>
            </w:pPr>
            <w:r>
              <w:t>0.0%</w:t>
            </w:r>
          </w:p>
        </w:tc>
      </w:tr>
      <w:tr w:rsidR="00E546F5" w14:paraId="591051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16" w14:textId="77777777" w:rsidR="00E546F5" w:rsidRDefault="00951CE2">
            <w:pPr>
              <w:pStyle w:val="NormalinTable"/>
            </w:pPr>
            <w:r>
              <w:t>7313000000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17" w14:textId="77777777" w:rsidR="00E546F5" w:rsidRDefault="00951CE2">
            <w:pPr>
              <w:pStyle w:val="Tier1"/>
            </w:pPr>
            <w:r>
              <w:t xml:space="preserve">Barbed wire of iron or steel; twisted hoop or single flat wire, barbed or not, and loosely </w:t>
            </w:r>
            <w:r>
              <w:t>twisted double wire, of a kind used for fencing, of iron or steel</w:t>
            </w:r>
          </w:p>
          <w:p w14:paraId="59105118" w14:textId="77777777" w:rsidR="00E546F5" w:rsidRDefault="00951CE2">
            <w:pPr>
              <w:pStyle w:val="Tier1Bullet"/>
            </w:pPr>
            <w:r>
              <w:t>-</w:t>
            </w:r>
            <w:r>
              <w:tab/>
              <w:t>for incorporation in ships, boats or other vessels listed in Table 1, for the purposes of their construction, repair, maintenance or conversion;</w:t>
            </w:r>
          </w:p>
          <w:p w14:paraId="59105119" w14:textId="77777777" w:rsidR="00E546F5" w:rsidRDefault="00951CE2">
            <w:pPr>
              <w:pStyle w:val="Tier1Bullet"/>
            </w:pPr>
            <w:r>
              <w:t>-</w:t>
            </w:r>
            <w:r>
              <w:tab/>
              <w:t>for fitting to or equipping such ships, b</w:t>
            </w:r>
            <w:r>
              <w:t>oats or other vessels;</w:t>
            </w:r>
          </w:p>
          <w:p w14:paraId="5910511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511B" w14:textId="77777777" w:rsidR="00E546F5" w:rsidRDefault="00951CE2">
            <w:pPr>
              <w:pStyle w:val="Tier1Bullet"/>
            </w:pPr>
            <w:r>
              <w:t>-</w:t>
            </w:r>
            <w:r>
              <w:tab/>
              <w:t>for</w:t>
            </w:r>
            <w:r>
              <w:t xml:space="preserve"> equipping the above platforms;</w:t>
            </w:r>
          </w:p>
          <w:p w14:paraId="5910511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1D" w14:textId="77777777" w:rsidR="00E546F5" w:rsidRDefault="00951CE2">
            <w:pPr>
              <w:pStyle w:val="NormalinTable"/>
            </w:pPr>
            <w:r>
              <w:t>0.0%</w:t>
            </w:r>
          </w:p>
        </w:tc>
      </w:tr>
      <w:tr w:rsidR="00E546F5" w14:paraId="591051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1F" w14:textId="77777777" w:rsidR="00E546F5" w:rsidRDefault="00951CE2">
            <w:pPr>
              <w:pStyle w:val="NormalinTable"/>
            </w:pPr>
            <w:r>
              <w:t>7314000000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20" w14:textId="77777777" w:rsidR="00E546F5" w:rsidRDefault="00951CE2">
            <w:pPr>
              <w:pStyle w:val="Tier1"/>
            </w:pPr>
            <w:r>
              <w:t>Cloth (including endless bands), grill, netting and fencing, of iron or steel wire; expanded metal of iron or steel</w:t>
            </w:r>
          </w:p>
          <w:p w14:paraId="59105121"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122" w14:textId="77777777" w:rsidR="00E546F5" w:rsidRDefault="00951CE2">
            <w:pPr>
              <w:pStyle w:val="Tier1Bullet"/>
            </w:pPr>
            <w:r>
              <w:t>-</w:t>
            </w:r>
            <w:r>
              <w:tab/>
              <w:t>for fitting to or equipping such ships, boats or other vessels;</w:t>
            </w:r>
          </w:p>
          <w:p w14:paraId="59105123"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124" w14:textId="77777777" w:rsidR="00E546F5" w:rsidRDefault="00951CE2">
            <w:pPr>
              <w:pStyle w:val="Tier1Bullet"/>
            </w:pPr>
            <w:r>
              <w:t>-</w:t>
            </w:r>
            <w:r>
              <w:tab/>
              <w:t>for equipping the above platforms;</w:t>
            </w:r>
          </w:p>
          <w:p w14:paraId="59105125"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26" w14:textId="77777777" w:rsidR="00E546F5" w:rsidRDefault="00951CE2">
            <w:pPr>
              <w:pStyle w:val="NormalinTable"/>
            </w:pPr>
            <w:r>
              <w:t>0.0%</w:t>
            </w:r>
          </w:p>
        </w:tc>
      </w:tr>
      <w:tr w:rsidR="00E546F5" w14:paraId="591051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28" w14:textId="77777777" w:rsidR="00E546F5" w:rsidRDefault="00951CE2">
            <w:pPr>
              <w:pStyle w:val="NormalinTable"/>
            </w:pPr>
            <w:r>
              <w:t>7314000000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29" w14:textId="77777777" w:rsidR="00E546F5" w:rsidRDefault="00951CE2">
            <w:pPr>
              <w:pStyle w:val="Tier1"/>
            </w:pPr>
            <w:r>
              <w:t>Cloth (including endless bands), grill, netting and fencing, of iron or steel wire; expanded metal of iron or steel</w:t>
            </w:r>
          </w:p>
          <w:p w14:paraId="5910512A" w14:textId="77777777" w:rsidR="00E546F5" w:rsidRDefault="00951CE2">
            <w:pPr>
              <w:pStyle w:val="Tier1Bullet"/>
            </w:pPr>
            <w:r>
              <w:t>-</w:t>
            </w:r>
            <w:r>
              <w:tab/>
              <w:t>use by, or on behalf of, the UK Armed Forces, individually or in cooperation with other Stat</w:t>
            </w:r>
            <w:r>
              <w:t>es</w:t>
            </w:r>
          </w:p>
          <w:p w14:paraId="5910512B" w14:textId="77777777" w:rsidR="00E546F5" w:rsidRDefault="00951CE2">
            <w:pPr>
              <w:pStyle w:val="Tier1Bullet"/>
            </w:pPr>
            <w:r>
              <w:tab/>
              <w:t>a) for defending the territorial integrity of the United Kingdom, or</w:t>
            </w:r>
          </w:p>
          <w:p w14:paraId="5910512C" w14:textId="77777777" w:rsidR="00E546F5" w:rsidRDefault="00951CE2">
            <w:pPr>
              <w:pStyle w:val="Tier1Bullet"/>
            </w:pPr>
            <w:r>
              <w:tab/>
              <w:t>b) in participating in international peace-keeping or support operations, or</w:t>
            </w:r>
          </w:p>
          <w:p w14:paraId="5910512D" w14:textId="77777777" w:rsidR="00E546F5" w:rsidRDefault="00951CE2">
            <w:pPr>
              <w:pStyle w:val="Tier1Bullet"/>
            </w:pPr>
            <w:r>
              <w:tab/>
              <w:t xml:space="preserve">c) for other military purposes like the protection of nationals of the United Kingdom from social or </w:t>
            </w:r>
            <w:r>
              <w:t>military unrest or,</w:t>
            </w:r>
          </w:p>
          <w:p w14:paraId="5910512E" w14:textId="77777777" w:rsidR="00E546F5" w:rsidRDefault="00951CE2">
            <w:pPr>
              <w:pStyle w:val="Tier1Bullet"/>
            </w:pPr>
            <w:r>
              <w:tab/>
              <w:t>d) for training purposes, or</w:t>
            </w:r>
          </w:p>
          <w:p w14:paraId="5910512F"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30" w14:textId="77777777" w:rsidR="00E546F5" w:rsidRDefault="00951CE2">
            <w:pPr>
              <w:pStyle w:val="NormalinTable"/>
            </w:pPr>
            <w:r>
              <w:t>0.0%</w:t>
            </w:r>
          </w:p>
        </w:tc>
      </w:tr>
      <w:tr w:rsidR="00E546F5" w14:paraId="591051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32" w14:textId="77777777" w:rsidR="00E546F5" w:rsidRDefault="00951CE2">
            <w:pPr>
              <w:pStyle w:val="NormalinTable"/>
            </w:pPr>
            <w:r>
              <w:t>7315000000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33" w14:textId="77777777" w:rsidR="00E546F5" w:rsidRDefault="00951CE2">
            <w:pPr>
              <w:pStyle w:val="Tier1"/>
            </w:pPr>
            <w:r>
              <w:t>Chain and parts thereof, of iron or steel</w:t>
            </w:r>
          </w:p>
          <w:p w14:paraId="59105134"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135" w14:textId="77777777" w:rsidR="00E546F5" w:rsidRDefault="00951CE2">
            <w:pPr>
              <w:pStyle w:val="Tier1Bullet"/>
            </w:pPr>
            <w:r>
              <w:t>-</w:t>
            </w:r>
            <w:r>
              <w:tab/>
              <w:t>for fitting to or equipping such ships, boats or other vessels;</w:t>
            </w:r>
          </w:p>
          <w:p w14:paraId="59105136"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137" w14:textId="77777777" w:rsidR="00E546F5" w:rsidRDefault="00951CE2">
            <w:pPr>
              <w:pStyle w:val="Tier1Bullet"/>
            </w:pPr>
            <w:r>
              <w:t>-</w:t>
            </w:r>
            <w:r>
              <w:tab/>
              <w:t>for equipping the above platforms;</w:t>
            </w:r>
          </w:p>
          <w:p w14:paraId="59105138"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39" w14:textId="77777777" w:rsidR="00E546F5" w:rsidRDefault="00951CE2">
            <w:pPr>
              <w:pStyle w:val="NormalinTable"/>
            </w:pPr>
            <w:r>
              <w:t>0.0%</w:t>
            </w:r>
          </w:p>
        </w:tc>
      </w:tr>
      <w:tr w:rsidR="00E546F5" w14:paraId="591051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3B" w14:textId="77777777" w:rsidR="00E546F5" w:rsidRDefault="00951CE2">
            <w:pPr>
              <w:pStyle w:val="NormalinTable"/>
            </w:pPr>
            <w:r>
              <w:t>7316000000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3C" w14:textId="77777777" w:rsidR="00E546F5" w:rsidRDefault="00951CE2">
            <w:pPr>
              <w:pStyle w:val="Tier1"/>
            </w:pPr>
            <w:r>
              <w:t>Anchors, grapnels and parts thereof, of iron or steel</w:t>
            </w:r>
          </w:p>
          <w:p w14:paraId="5910513D" w14:textId="77777777" w:rsidR="00E546F5" w:rsidRDefault="00951CE2">
            <w:pPr>
              <w:pStyle w:val="Tier1Bullet"/>
            </w:pPr>
            <w:r>
              <w:t>-</w:t>
            </w:r>
            <w:r>
              <w:tab/>
              <w:t xml:space="preserve">for incorporation in ships, boats or other vessels listed in Table 1, for the purposes of their construction, repair, maintenance or </w:t>
            </w:r>
            <w:r>
              <w:t>conversion;</w:t>
            </w:r>
          </w:p>
          <w:p w14:paraId="5910513E" w14:textId="77777777" w:rsidR="00E546F5" w:rsidRDefault="00951CE2">
            <w:pPr>
              <w:pStyle w:val="Tier1Bullet"/>
            </w:pPr>
            <w:r>
              <w:t>-</w:t>
            </w:r>
            <w:r>
              <w:tab/>
              <w:t>for fitting to or equipping such ships, boats or other vessels;</w:t>
            </w:r>
          </w:p>
          <w:p w14:paraId="5910513F" w14:textId="77777777" w:rsidR="00E546F5" w:rsidRDefault="00951CE2">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5140" w14:textId="77777777" w:rsidR="00E546F5" w:rsidRDefault="00951CE2">
            <w:pPr>
              <w:pStyle w:val="Tier1Bullet"/>
            </w:pPr>
            <w:r>
              <w:t>-</w:t>
            </w:r>
            <w:r>
              <w:tab/>
              <w:t>for equipping the above platforms;</w:t>
            </w:r>
          </w:p>
          <w:p w14:paraId="5910514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42" w14:textId="77777777" w:rsidR="00E546F5" w:rsidRDefault="00951CE2">
            <w:pPr>
              <w:pStyle w:val="NormalinTable"/>
            </w:pPr>
            <w:r>
              <w:t>0.0%</w:t>
            </w:r>
          </w:p>
        </w:tc>
      </w:tr>
      <w:tr w:rsidR="00E546F5" w14:paraId="591051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44" w14:textId="77777777" w:rsidR="00E546F5" w:rsidRDefault="00951CE2">
            <w:pPr>
              <w:pStyle w:val="NormalinTable"/>
            </w:pPr>
            <w:r>
              <w:t>7317000000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45" w14:textId="77777777" w:rsidR="00E546F5" w:rsidRDefault="00951CE2">
            <w:pPr>
              <w:pStyle w:val="Tier1"/>
            </w:pPr>
            <w:r>
              <w:t xml:space="preserve">Nails, tacks, drawing pins, corrugated nails, staples (other than those of heading </w:t>
            </w:r>
            <w:r>
              <w:t>8305) and similar articles, of iron or steel, whether or not with heads of other material, but excluding such articles with heads of copper</w:t>
            </w:r>
          </w:p>
          <w:p w14:paraId="59105146"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5147" w14:textId="77777777" w:rsidR="00E546F5" w:rsidRDefault="00951CE2">
            <w:pPr>
              <w:pStyle w:val="Tier1Bullet"/>
            </w:pPr>
            <w:r>
              <w:t>-</w:t>
            </w:r>
            <w:r>
              <w:tab/>
              <w:t>for fitting to or equipping such ships, boats or other vessels;</w:t>
            </w:r>
          </w:p>
          <w:p w14:paraId="59105148"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5149" w14:textId="77777777" w:rsidR="00E546F5" w:rsidRDefault="00951CE2">
            <w:pPr>
              <w:pStyle w:val="Tier1Bullet"/>
            </w:pPr>
            <w:r>
              <w:t>-</w:t>
            </w:r>
            <w:r>
              <w:tab/>
              <w:t>for equipping the above platforms;</w:t>
            </w:r>
          </w:p>
          <w:p w14:paraId="5910514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4B" w14:textId="77777777" w:rsidR="00E546F5" w:rsidRDefault="00951CE2">
            <w:pPr>
              <w:pStyle w:val="NormalinTable"/>
            </w:pPr>
            <w:r>
              <w:t>0.0%</w:t>
            </w:r>
          </w:p>
        </w:tc>
      </w:tr>
      <w:tr w:rsidR="00E546F5" w14:paraId="591051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4D" w14:textId="77777777" w:rsidR="00E546F5" w:rsidRDefault="00951CE2">
            <w:pPr>
              <w:pStyle w:val="NormalinTable"/>
            </w:pPr>
            <w:r>
              <w:t>7318110000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4E" w14:textId="77777777" w:rsidR="00E546F5" w:rsidRDefault="00951CE2">
            <w:pPr>
              <w:pStyle w:val="Tier1"/>
            </w:pPr>
            <w:r>
              <w:t>Screws, bolts, nuts, coach screws, screw hooks</w:t>
            </w:r>
            <w:r>
              <w:t>, rivets, cotters, cotter pins, washers (including spring washers) and similar articles, of iron or steel</w:t>
            </w:r>
          </w:p>
          <w:p w14:paraId="5910514F" w14:textId="77777777" w:rsidR="00E546F5" w:rsidRDefault="00951CE2">
            <w:pPr>
              <w:pStyle w:val="Tier2"/>
            </w:pPr>
            <w:r>
              <w:t>-</w:t>
            </w:r>
            <w:r>
              <w:tab/>
              <w:t>Threaded articles</w:t>
            </w:r>
          </w:p>
          <w:p w14:paraId="59105150" w14:textId="77777777" w:rsidR="00E546F5" w:rsidRDefault="00951CE2">
            <w:pPr>
              <w:pStyle w:val="Tier3"/>
            </w:pPr>
            <w:r>
              <w:t>-</w:t>
            </w:r>
            <w:r>
              <w:tab/>
              <w:t>-</w:t>
            </w:r>
            <w:r>
              <w:tab/>
              <w:t>Coach screws</w:t>
            </w:r>
          </w:p>
          <w:p w14:paraId="59105151"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5152" w14:textId="77777777" w:rsidR="00E546F5" w:rsidRDefault="00951CE2">
            <w:pPr>
              <w:pStyle w:val="Tier3Bullet"/>
            </w:pPr>
            <w:r>
              <w:tab/>
            </w:r>
            <w:r>
              <w:tab/>
              <w:t>-</w:t>
            </w:r>
            <w:r>
              <w:tab/>
              <w:t>for fitting to or equipping such ships, boats or other vessels;</w:t>
            </w:r>
          </w:p>
          <w:p w14:paraId="59105153"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154" w14:textId="77777777" w:rsidR="00E546F5" w:rsidRDefault="00951CE2">
            <w:pPr>
              <w:pStyle w:val="Tier3Bullet"/>
            </w:pPr>
            <w:r>
              <w:tab/>
            </w:r>
            <w:r>
              <w:tab/>
              <w:t>-</w:t>
            </w:r>
            <w:r>
              <w:tab/>
              <w:t>for equipping the above platforms;</w:t>
            </w:r>
          </w:p>
          <w:p w14:paraId="5910515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56" w14:textId="77777777" w:rsidR="00E546F5" w:rsidRDefault="00951CE2">
            <w:pPr>
              <w:pStyle w:val="NormalinTable"/>
            </w:pPr>
            <w:r>
              <w:t>0.0%</w:t>
            </w:r>
          </w:p>
        </w:tc>
      </w:tr>
      <w:tr w:rsidR="00E546F5" w14:paraId="591051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58" w14:textId="77777777" w:rsidR="00E546F5" w:rsidRDefault="00951CE2">
            <w:pPr>
              <w:pStyle w:val="NormalinTable"/>
            </w:pPr>
            <w:r>
              <w:t>7318121010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59" w14:textId="77777777" w:rsidR="00E546F5" w:rsidRDefault="00951CE2">
            <w:pPr>
              <w:pStyle w:val="Tier1"/>
            </w:pPr>
            <w:r>
              <w:t>Screws, bolts, nuts, coach screws, scr</w:t>
            </w:r>
            <w:r>
              <w:t>ew hooks, rivets, cotters, cotter pins, washers (including spring washers) and similar articles, of iron or steel</w:t>
            </w:r>
          </w:p>
          <w:p w14:paraId="5910515A" w14:textId="77777777" w:rsidR="00E546F5" w:rsidRDefault="00951CE2">
            <w:pPr>
              <w:pStyle w:val="Tier2"/>
            </w:pPr>
            <w:r>
              <w:t>-</w:t>
            </w:r>
            <w:r>
              <w:tab/>
              <w:t>Threaded articles</w:t>
            </w:r>
          </w:p>
          <w:p w14:paraId="5910515B" w14:textId="77777777" w:rsidR="00E546F5" w:rsidRDefault="00951CE2">
            <w:pPr>
              <w:pStyle w:val="Tier3"/>
            </w:pPr>
            <w:r>
              <w:t>-</w:t>
            </w:r>
            <w:r>
              <w:tab/>
              <w:t>-</w:t>
            </w:r>
            <w:r>
              <w:tab/>
              <w:t>Other wood screws</w:t>
            </w:r>
          </w:p>
          <w:p w14:paraId="5910515C" w14:textId="77777777" w:rsidR="00E546F5" w:rsidRDefault="00951CE2">
            <w:pPr>
              <w:pStyle w:val="Tier4"/>
            </w:pPr>
            <w:r>
              <w:t>-</w:t>
            </w:r>
            <w:r>
              <w:tab/>
              <w:t>-</w:t>
            </w:r>
            <w:r>
              <w:tab/>
              <w:t>-</w:t>
            </w:r>
            <w:r>
              <w:tab/>
              <w:t>Of stainless steel</w:t>
            </w:r>
          </w:p>
          <w:p w14:paraId="5910515D" w14:textId="77777777" w:rsidR="00E546F5" w:rsidRDefault="00951CE2">
            <w:pPr>
              <w:pStyle w:val="Tier5"/>
            </w:pPr>
            <w:r>
              <w:t>-</w:t>
            </w:r>
            <w:r>
              <w:tab/>
              <w:t>-</w:t>
            </w:r>
            <w:r>
              <w:tab/>
              <w:t>-</w:t>
            </w:r>
            <w:r>
              <w:tab/>
              <w:t>-</w:t>
            </w:r>
            <w:r>
              <w:tab/>
              <w:t>For use in certain types of aircraft</w:t>
            </w:r>
          </w:p>
          <w:p w14:paraId="5910515E" w14:textId="77777777" w:rsidR="00E546F5" w:rsidRDefault="00951CE2">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5F" w14:textId="77777777" w:rsidR="00E546F5" w:rsidRDefault="00951CE2">
            <w:pPr>
              <w:pStyle w:val="NormalinTable"/>
            </w:pPr>
            <w:r>
              <w:t>0.0%</w:t>
            </w:r>
          </w:p>
        </w:tc>
      </w:tr>
      <w:tr w:rsidR="00E546F5" w14:paraId="591051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61" w14:textId="77777777" w:rsidR="00E546F5" w:rsidRDefault="00951CE2">
            <w:pPr>
              <w:pStyle w:val="NormalinTable"/>
            </w:pPr>
            <w:r>
              <w:t>7318121090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62" w14:textId="77777777" w:rsidR="00E546F5" w:rsidRDefault="00951CE2">
            <w:pPr>
              <w:pStyle w:val="Tier1"/>
            </w:pPr>
            <w:r>
              <w:t xml:space="preserve">Screws, bolts, nuts, coach screws, screw hooks, rivets, </w:t>
            </w:r>
            <w:r>
              <w:t>cotters, cotter pins, washers (including spring washers) and similar articles, of iron or steel</w:t>
            </w:r>
          </w:p>
          <w:p w14:paraId="59105163" w14:textId="77777777" w:rsidR="00E546F5" w:rsidRDefault="00951CE2">
            <w:pPr>
              <w:pStyle w:val="Tier2"/>
            </w:pPr>
            <w:r>
              <w:t>-</w:t>
            </w:r>
            <w:r>
              <w:tab/>
              <w:t>Threaded articles</w:t>
            </w:r>
          </w:p>
          <w:p w14:paraId="59105164" w14:textId="77777777" w:rsidR="00E546F5" w:rsidRDefault="00951CE2">
            <w:pPr>
              <w:pStyle w:val="Tier3"/>
            </w:pPr>
            <w:r>
              <w:t>-</w:t>
            </w:r>
            <w:r>
              <w:tab/>
              <w:t>-</w:t>
            </w:r>
            <w:r>
              <w:tab/>
              <w:t>Other wood screws</w:t>
            </w:r>
          </w:p>
          <w:p w14:paraId="59105165" w14:textId="77777777" w:rsidR="00E546F5" w:rsidRDefault="00951CE2">
            <w:pPr>
              <w:pStyle w:val="Tier4"/>
            </w:pPr>
            <w:r>
              <w:t>-</w:t>
            </w:r>
            <w:r>
              <w:tab/>
              <w:t>-</w:t>
            </w:r>
            <w:r>
              <w:tab/>
              <w:t>-</w:t>
            </w:r>
            <w:r>
              <w:tab/>
              <w:t>Of stainless steel</w:t>
            </w:r>
          </w:p>
          <w:p w14:paraId="59105166" w14:textId="77777777" w:rsidR="00E546F5" w:rsidRDefault="00951CE2">
            <w:pPr>
              <w:pStyle w:val="Tier5"/>
            </w:pPr>
            <w:r>
              <w:t>-</w:t>
            </w:r>
            <w:r>
              <w:tab/>
              <w:t>-</w:t>
            </w:r>
            <w:r>
              <w:tab/>
              <w:t>-</w:t>
            </w:r>
            <w:r>
              <w:tab/>
              <w:t>-</w:t>
            </w:r>
            <w:r>
              <w:tab/>
              <w:t>Other</w:t>
            </w:r>
          </w:p>
          <w:p w14:paraId="59105167" w14:textId="77777777" w:rsidR="00E546F5" w:rsidRDefault="00951CE2">
            <w:pPr>
              <w:pStyle w:val="Tier5Bullet"/>
            </w:pPr>
            <w:r>
              <w:tab/>
            </w:r>
            <w:r>
              <w:tab/>
            </w:r>
            <w:r>
              <w:tab/>
            </w:r>
            <w:r>
              <w:tab/>
              <w:t>-</w:t>
            </w:r>
            <w:r>
              <w:tab/>
              <w:t>for incorporation in ships, boats or other vessels listed in Table 1, for</w:t>
            </w:r>
            <w:r>
              <w:t xml:space="preserve"> the purposes of their construction, repair, maintenance or conversion;</w:t>
            </w:r>
          </w:p>
          <w:p w14:paraId="59105168" w14:textId="77777777" w:rsidR="00E546F5" w:rsidRDefault="00951CE2">
            <w:pPr>
              <w:pStyle w:val="Tier5Bullet"/>
            </w:pPr>
            <w:r>
              <w:tab/>
            </w:r>
            <w:r>
              <w:tab/>
            </w:r>
            <w:r>
              <w:tab/>
            </w:r>
            <w:r>
              <w:tab/>
              <w:t>-</w:t>
            </w:r>
            <w:r>
              <w:tab/>
              <w:t>for fitting to or equipping such ships, boats or other vessels;</w:t>
            </w:r>
          </w:p>
          <w:p w14:paraId="59105169" w14:textId="77777777" w:rsidR="00E546F5" w:rsidRDefault="00951CE2">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516A" w14:textId="77777777" w:rsidR="00E546F5" w:rsidRDefault="00951CE2">
            <w:pPr>
              <w:pStyle w:val="Tier5Bullet"/>
            </w:pPr>
            <w:r>
              <w:tab/>
            </w:r>
            <w:r>
              <w:tab/>
            </w:r>
            <w:r>
              <w:tab/>
            </w:r>
            <w:r>
              <w:tab/>
              <w:t>-</w:t>
            </w:r>
            <w:r>
              <w:tab/>
              <w:t>for equipping the above platforms;</w:t>
            </w:r>
          </w:p>
          <w:p w14:paraId="5910516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6C" w14:textId="77777777" w:rsidR="00E546F5" w:rsidRDefault="00951CE2">
            <w:pPr>
              <w:pStyle w:val="NormalinTable"/>
            </w:pPr>
            <w:r>
              <w:t>0.0%</w:t>
            </w:r>
          </w:p>
        </w:tc>
      </w:tr>
      <w:tr w:rsidR="00E546F5" w14:paraId="591051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6E" w14:textId="77777777" w:rsidR="00E546F5" w:rsidRDefault="00951CE2">
            <w:pPr>
              <w:pStyle w:val="NormalinTable"/>
            </w:pPr>
            <w:r>
              <w:t>7318129010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6F" w14:textId="77777777" w:rsidR="00E546F5" w:rsidRDefault="00951CE2">
            <w:pPr>
              <w:pStyle w:val="Tier1"/>
            </w:pPr>
            <w:r>
              <w:t>Screws, bolts, nuts, coach screws, screw hooks, rivets, cotters, cotter pins, washers (including spring washers) and similar articles, of iron or steel</w:t>
            </w:r>
          </w:p>
          <w:p w14:paraId="59105170" w14:textId="77777777" w:rsidR="00E546F5" w:rsidRDefault="00951CE2">
            <w:pPr>
              <w:pStyle w:val="Tier2"/>
            </w:pPr>
            <w:r>
              <w:t>-</w:t>
            </w:r>
            <w:r>
              <w:tab/>
              <w:t>Threaded articles</w:t>
            </w:r>
          </w:p>
          <w:p w14:paraId="59105171" w14:textId="77777777" w:rsidR="00E546F5" w:rsidRDefault="00951CE2">
            <w:pPr>
              <w:pStyle w:val="Tier3"/>
            </w:pPr>
            <w:r>
              <w:t>-</w:t>
            </w:r>
            <w:r>
              <w:tab/>
              <w:t>-</w:t>
            </w:r>
            <w:r>
              <w:tab/>
              <w:t>Other wood screws</w:t>
            </w:r>
          </w:p>
          <w:p w14:paraId="59105172" w14:textId="77777777" w:rsidR="00E546F5" w:rsidRDefault="00951CE2">
            <w:pPr>
              <w:pStyle w:val="Tier4"/>
            </w:pPr>
            <w:r>
              <w:t>-</w:t>
            </w:r>
            <w:r>
              <w:tab/>
              <w:t>-</w:t>
            </w:r>
            <w:r>
              <w:tab/>
              <w:t>-</w:t>
            </w:r>
            <w:r>
              <w:tab/>
              <w:t>Other</w:t>
            </w:r>
          </w:p>
          <w:p w14:paraId="59105173" w14:textId="77777777" w:rsidR="00E546F5" w:rsidRDefault="00951CE2">
            <w:pPr>
              <w:pStyle w:val="Tier5"/>
            </w:pPr>
            <w:r>
              <w:t>-</w:t>
            </w:r>
            <w:r>
              <w:tab/>
              <w:t>-</w:t>
            </w:r>
            <w:r>
              <w:tab/>
              <w:t>-</w:t>
            </w:r>
            <w:r>
              <w:tab/>
              <w:t>-</w:t>
            </w:r>
            <w:r>
              <w:tab/>
              <w:t>For use in certain types of air</w:t>
            </w:r>
            <w:r>
              <w:t>craft</w:t>
            </w:r>
          </w:p>
          <w:p w14:paraId="59105174"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75" w14:textId="77777777" w:rsidR="00E546F5" w:rsidRDefault="00951CE2">
            <w:pPr>
              <w:pStyle w:val="NormalinTable"/>
            </w:pPr>
            <w:r>
              <w:t>0.0%</w:t>
            </w:r>
          </w:p>
        </w:tc>
      </w:tr>
      <w:tr w:rsidR="00E546F5" w14:paraId="591051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77" w14:textId="77777777" w:rsidR="00E546F5" w:rsidRDefault="00951CE2">
            <w:pPr>
              <w:pStyle w:val="NormalinTable"/>
            </w:pPr>
            <w:r>
              <w:t>7318129090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78" w14:textId="77777777" w:rsidR="00E546F5" w:rsidRDefault="00951CE2">
            <w:pPr>
              <w:pStyle w:val="Tier1"/>
            </w:pPr>
            <w:r>
              <w:t xml:space="preserve">Screws, bolts, nuts, coach screws, </w:t>
            </w:r>
            <w:r>
              <w:t>screw hooks, rivets, cotters, cotter pins, washers (including spring washers) and similar articles, of iron or steel</w:t>
            </w:r>
          </w:p>
          <w:p w14:paraId="59105179" w14:textId="77777777" w:rsidR="00E546F5" w:rsidRDefault="00951CE2">
            <w:pPr>
              <w:pStyle w:val="Tier2"/>
            </w:pPr>
            <w:r>
              <w:t>-</w:t>
            </w:r>
            <w:r>
              <w:tab/>
              <w:t>Threaded articles</w:t>
            </w:r>
          </w:p>
          <w:p w14:paraId="5910517A" w14:textId="77777777" w:rsidR="00E546F5" w:rsidRDefault="00951CE2">
            <w:pPr>
              <w:pStyle w:val="Tier3"/>
            </w:pPr>
            <w:r>
              <w:t>-</w:t>
            </w:r>
            <w:r>
              <w:tab/>
              <w:t>-</w:t>
            </w:r>
            <w:r>
              <w:tab/>
              <w:t>Other wood screws</w:t>
            </w:r>
          </w:p>
          <w:p w14:paraId="5910517B" w14:textId="77777777" w:rsidR="00E546F5" w:rsidRDefault="00951CE2">
            <w:pPr>
              <w:pStyle w:val="Tier4"/>
            </w:pPr>
            <w:r>
              <w:t>-</w:t>
            </w:r>
            <w:r>
              <w:tab/>
              <w:t>-</w:t>
            </w:r>
            <w:r>
              <w:tab/>
              <w:t>-</w:t>
            </w:r>
            <w:r>
              <w:tab/>
              <w:t>Other</w:t>
            </w:r>
          </w:p>
          <w:p w14:paraId="5910517C" w14:textId="77777777" w:rsidR="00E546F5" w:rsidRDefault="00951CE2">
            <w:pPr>
              <w:pStyle w:val="Tier5"/>
            </w:pPr>
            <w:r>
              <w:t>-</w:t>
            </w:r>
            <w:r>
              <w:tab/>
              <w:t>-</w:t>
            </w:r>
            <w:r>
              <w:tab/>
              <w:t>-</w:t>
            </w:r>
            <w:r>
              <w:tab/>
              <w:t>-</w:t>
            </w:r>
            <w:r>
              <w:tab/>
              <w:t>Other</w:t>
            </w:r>
          </w:p>
          <w:p w14:paraId="5910517D"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517E" w14:textId="77777777" w:rsidR="00E546F5" w:rsidRDefault="00951CE2">
            <w:pPr>
              <w:pStyle w:val="Tier5Bullet"/>
            </w:pPr>
            <w:r>
              <w:tab/>
            </w:r>
            <w:r>
              <w:tab/>
            </w:r>
            <w:r>
              <w:tab/>
            </w:r>
            <w:r>
              <w:tab/>
              <w:t>-</w:t>
            </w:r>
            <w:r>
              <w:tab/>
              <w:t>for fitting to or equipping such ships, boats or other vessels;</w:t>
            </w:r>
          </w:p>
          <w:p w14:paraId="5910517F"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5180" w14:textId="77777777" w:rsidR="00E546F5" w:rsidRDefault="00951CE2">
            <w:pPr>
              <w:pStyle w:val="Tier5Bullet"/>
            </w:pPr>
            <w:r>
              <w:tab/>
            </w:r>
            <w:r>
              <w:tab/>
            </w:r>
            <w:r>
              <w:tab/>
            </w:r>
            <w:r>
              <w:tab/>
              <w:t>-</w:t>
            </w:r>
            <w:r>
              <w:tab/>
              <w:t>for equipping the above platforms;</w:t>
            </w:r>
          </w:p>
          <w:p w14:paraId="5910518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82" w14:textId="77777777" w:rsidR="00E546F5" w:rsidRDefault="00951CE2">
            <w:pPr>
              <w:pStyle w:val="NormalinTable"/>
            </w:pPr>
            <w:r>
              <w:t>0.0%</w:t>
            </w:r>
          </w:p>
        </w:tc>
      </w:tr>
      <w:tr w:rsidR="00E546F5" w14:paraId="591051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84" w14:textId="77777777" w:rsidR="00E546F5" w:rsidRDefault="00951CE2">
            <w:pPr>
              <w:pStyle w:val="NormalinTable"/>
            </w:pPr>
            <w:r>
              <w:t>731813</w:t>
            </w:r>
            <w:r>
              <w:t>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85" w14:textId="77777777" w:rsidR="00E546F5" w:rsidRDefault="00951CE2">
            <w:pPr>
              <w:pStyle w:val="Tier1"/>
            </w:pPr>
            <w:r>
              <w:t>Screws, bolts, nuts, coach screws, screw hooks, rivets, cotters, cotter pins, washers (including spring washers) and similar articles, of iron or steel</w:t>
            </w:r>
          </w:p>
          <w:p w14:paraId="59105186" w14:textId="77777777" w:rsidR="00E546F5" w:rsidRDefault="00951CE2">
            <w:pPr>
              <w:pStyle w:val="Tier2"/>
            </w:pPr>
            <w:r>
              <w:t>-</w:t>
            </w:r>
            <w:r>
              <w:tab/>
              <w:t>Threaded articles</w:t>
            </w:r>
          </w:p>
          <w:p w14:paraId="59105187" w14:textId="77777777" w:rsidR="00E546F5" w:rsidRDefault="00951CE2">
            <w:pPr>
              <w:pStyle w:val="Tier3"/>
            </w:pPr>
            <w:r>
              <w:t>-</w:t>
            </w:r>
            <w:r>
              <w:tab/>
              <w:t>-</w:t>
            </w:r>
            <w:r>
              <w:tab/>
              <w:t>Screw hooks and screw rings</w:t>
            </w:r>
          </w:p>
          <w:p w14:paraId="59105188" w14:textId="77777777" w:rsidR="00E546F5" w:rsidRDefault="00951CE2">
            <w:pPr>
              <w:pStyle w:val="Tier4"/>
            </w:pPr>
            <w:r>
              <w:t>-</w:t>
            </w:r>
            <w:r>
              <w:tab/>
              <w:t>-</w:t>
            </w:r>
            <w:r>
              <w:tab/>
              <w:t>-</w:t>
            </w:r>
            <w:r>
              <w:tab/>
              <w:t xml:space="preserve">For use in certain types of </w:t>
            </w:r>
            <w:r>
              <w:t>aircraft</w:t>
            </w:r>
          </w:p>
          <w:p w14:paraId="59105189"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8A" w14:textId="77777777" w:rsidR="00E546F5" w:rsidRDefault="00951CE2">
            <w:pPr>
              <w:pStyle w:val="NormalinTable"/>
            </w:pPr>
            <w:r>
              <w:t>0.0%</w:t>
            </w:r>
          </w:p>
        </w:tc>
      </w:tr>
      <w:tr w:rsidR="00E546F5" w14:paraId="591051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8C" w14:textId="77777777" w:rsidR="00E546F5" w:rsidRDefault="00951CE2">
            <w:pPr>
              <w:pStyle w:val="NormalinTable"/>
            </w:pPr>
            <w:r>
              <w:t>7318130090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8D" w14:textId="77777777" w:rsidR="00E546F5" w:rsidRDefault="00951CE2">
            <w:pPr>
              <w:pStyle w:val="Tier1"/>
            </w:pPr>
            <w:r>
              <w:t>Screws, bolts, nuts, coach screws, scre</w:t>
            </w:r>
            <w:r>
              <w:t>w hooks, rivets, cotters, cotter pins, washers (including spring washers) and similar articles, of iron or steel</w:t>
            </w:r>
          </w:p>
          <w:p w14:paraId="5910518E" w14:textId="77777777" w:rsidR="00E546F5" w:rsidRDefault="00951CE2">
            <w:pPr>
              <w:pStyle w:val="Tier2"/>
            </w:pPr>
            <w:r>
              <w:t>-</w:t>
            </w:r>
            <w:r>
              <w:tab/>
              <w:t>Threaded articles</w:t>
            </w:r>
          </w:p>
          <w:p w14:paraId="5910518F" w14:textId="77777777" w:rsidR="00E546F5" w:rsidRDefault="00951CE2">
            <w:pPr>
              <w:pStyle w:val="Tier3"/>
            </w:pPr>
            <w:r>
              <w:t>-</w:t>
            </w:r>
            <w:r>
              <w:tab/>
              <w:t>-</w:t>
            </w:r>
            <w:r>
              <w:tab/>
              <w:t>Screw hooks and screw rings</w:t>
            </w:r>
          </w:p>
          <w:p w14:paraId="59105190" w14:textId="77777777" w:rsidR="00E546F5" w:rsidRDefault="00951CE2">
            <w:pPr>
              <w:pStyle w:val="Tier4"/>
            </w:pPr>
            <w:r>
              <w:t>-</w:t>
            </w:r>
            <w:r>
              <w:tab/>
              <w:t>-</w:t>
            </w:r>
            <w:r>
              <w:tab/>
              <w:t>-</w:t>
            </w:r>
            <w:r>
              <w:tab/>
              <w:t>Other</w:t>
            </w:r>
          </w:p>
          <w:p w14:paraId="59105191"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5192" w14:textId="77777777" w:rsidR="00E546F5" w:rsidRDefault="00951CE2">
            <w:pPr>
              <w:pStyle w:val="Tier4Bullet"/>
            </w:pPr>
            <w:r>
              <w:tab/>
            </w:r>
            <w:r>
              <w:tab/>
            </w:r>
            <w:r>
              <w:tab/>
              <w:t>-</w:t>
            </w:r>
            <w:r>
              <w:tab/>
              <w:t>for fitting to or equipping such ships, boats or other vessels;</w:t>
            </w:r>
          </w:p>
          <w:p w14:paraId="59105193"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5194" w14:textId="77777777" w:rsidR="00E546F5" w:rsidRDefault="00951CE2">
            <w:pPr>
              <w:pStyle w:val="Tier4Bullet"/>
            </w:pPr>
            <w:r>
              <w:tab/>
            </w:r>
            <w:r>
              <w:tab/>
            </w:r>
            <w:r>
              <w:tab/>
              <w:t>-</w:t>
            </w:r>
            <w:r>
              <w:tab/>
              <w:t>for equipping the above platforms;</w:t>
            </w:r>
          </w:p>
          <w:p w14:paraId="5910519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96" w14:textId="77777777" w:rsidR="00E546F5" w:rsidRDefault="00951CE2">
            <w:pPr>
              <w:pStyle w:val="NormalinTable"/>
            </w:pPr>
            <w:r>
              <w:t>0.0%</w:t>
            </w:r>
          </w:p>
        </w:tc>
      </w:tr>
      <w:tr w:rsidR="00E546F5" w14:paraId="591051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98" w14:textId="77777777" w:rsidR="00E546F5" w:rsidRDefault="00951CE2">
            <w:pPr>
              <w:pStyle w:val="NormalinTable"/>
            </w:pPr>
            <w:r>
              <w:t>7318141010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99" w14:textId="77777777" w:rsidR="00E546F5" w:rsidRDefault="00951CE2">
            <w:pPr>
              <w:pStyle w:val="Tier1"/>
            </w:pPr>
            <w:r>
              <w:t xml:space="preserve">Screws, </w:t>
            </w:r>
            <w:r>
              <w:t>bolts, nuts, coach screws, screw hooks, rivets, cotters, cotter pins, washers (including spring washers) and similar articles, of iron or steel</w:t>
            </w:r>
          </w:p>
          <w:p w14:paraId="5910519A" w14:textId="77777777" w:rsidR="00E546F5" w:rsidRDefault="00951CE2">
            <w:pPr>
              <w:pStyle w:val="Tier2"/>
            </w:pPr>
            <w:r>
              <w:t>-</w:t>
            </w:r>
            <w:r>
              <w:tab/>
              <w:t>Threaded articles</w:t>
            </w:r>
          </w:p>
          <w:p w14:paraId="5910519B" w14:textId="77777777" w:rsidR="00E546F5" w:rsidRDefault="00951CE2">
            <w:pPr>
              <w:pStyle w:val="Tier3"/>
            </w:pPr>
            <w:r>
              <w:t>-</w:t>
            </w:r>
            <w:r>
              <w:tab/>
              <w:t>-</w:t>
            </w:r>
            <w:r>
              <w:tab/>
              <w:t>Self-tapping screws</w:t>
            </w:r>
          </w:p>
          <w:p w14:paraId="5910519C" w14:textId="77777777" w:rsidR="00E546F5" w:rsidRDefault="00951CE2">
            <w:pPr>
              <w:pStyle w:val="Tier4"/>
            </w:pPr>
            <w:r>
              <w:t>-</w:t>
            </w:r>
            <w:r>
              <w:tab/>
              <w:t>-</w:t>
            </w:r>
            <w:r>
              <w:tab/>
              <w:t>-</w:t>
            </w:r>
            <w:r>
              <w:tab/>
              <w:t>Of stainless steel</w:t>
            </w:r>
          </w:p>
          <w:p w14:paraId="5910519D" w14:textId="77777777" w:rsidR="00E546F5" w:rsidRDefault="00951CE2">
            <w:pPr>
              <w:pStyle w:val="Tier5"/>
            </w:pPr>
            <w:r>
              <w:t>-</w:t>
            </w:r>
            <w:r>
              <w:tab/>
              <w:t>-</w:t>
            </w:r>
            <w:r>
              <w:tab/>
              <w:t>-</w:t>
            </w:r>
            <w:r>
              <w:tab/>
              <w:t>-</w:t>
            </w:r>
            <w:r>
              <w:tab/>
              <w:t xml:space="preserve">For use in certain types of </w:t>
            </w:r>
            <w:r>
              <w:t>aircraft</w:t>
            </w:r>
          </w:p>
          <w:p w14:paraId="5910519E"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9F" w14:textId="77777777" w:rsidR="00E546F5" w:rsidRDefault="00951CE2">
            <w:pPr>
              <w:pStyle w:val="NormalinTable"/>
            </w:pPr>
            <w:r>
              <w:t>0.0%</w:t>
            </w:r>
          </w:p>
        </w:tc>
      </w:tr>
      <w:tr w:rsidR="00E546F5" w14:paraId="591051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A1" w14:textId="77777777" w:rsidR="00E546F5" w:rsidRDefault="00951CE2">
            <w:pPr>
              <w:pStyle w:val="NormalinTable"/>
            </w:pPr>
            <w:r>
              <w:t>7318141090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A2" w14:textId="77777777" w:rsidR="00E546F5" w:rsidRDefault="00951CE2">
            <w:pPr>
              <w:pStyle w:val="Tier1"/>
            </w:pPr>
            <w:r>
              <w:t xml:space="preserve">Screws, bolts, nuts, coach </w:t>
            </w:r>
            <w:r>
              <w:t>screws, screw hooks, rivets, cotters, cotter pins, washers (including spring washers) and similar articles, of iron or steel</w:t>
            </w:r>
          </w:p>
          <w:p w14:paraId="591051A3" w14:textId="77777777" w:rsidR="00E546F5" w:rsidRDefault="00951CE2">
            <w:pPr>
              <w:pStyle w:val="Tier2"/>
            </w:pPr>
            <w:r>
              <w:t>-</w:t>
            </w:r>
            <w:r>
              <w:tab/>
              <w:t>Threaded articles</w:t>
            </w:r>
          </w:p>
          <w:p w14:paraId="591051A4" w14:textId="77777777" w:rsidR="00E546F5" w:rsidRDefault="00951CE2">
            <w:pPr>
              <w:pStyle w:val="Tier3"/>
            </w:pPr>
            <w:r>
              <w:t>-</w:t>
            </w:r>
            <w:r>
              <w:tab/>
              <w:t>-</w:t>
            </w:r>
            <w:r>
              <w:tab/>
              <w:t>Self-tapping screws</w:t>
            </w:r>
          </w:p>
          <w:p w14:paraId="591051A5" w14:textId="77777777" w:rsidR="00E546F5" w:rsidRDefault="00951CE2">
            <w:pPr>
              <w:pStyle w:val="Tier4"/>
            </w:pPr>
            <w:r>
              <w:t>-</w:t>
            </w:r>
            <w:r>
              <w:tab/>
              <w:t>-</w:t>
            </w:r>
            <w:r>
              <w:tab/>
              <w:t>-</w:t>
            </w:r>
            <w:r>
              <w:tab/>
              <w:t>Of stainless steel</w:t>
            </w:r>
          </w:p>
          <w:p w14:paraId="591051A6" w14:textId="77777777" w:rsidR="00E546F5" w:rsidRDefault="00951CE2">
            <w:pPr>
              <w:pStyle w:val="Tier5"/>
            </w:pPr>
            <w:r>
              <w:t>-</w:t>
            </w:r>
            <w:r>
              <w:tab/>
              <w:t>-</w:t>
            </w:r>
            <w:r>
              <w:tab/>
              <w:t>-</w:t>
            </w:r>
            <w:r>
              <w:tab/>
              <w:t>-</w:t>
            </w:r>
            <w:r>
              <w:tab/>
              <w:t>Other</w:t>
            </w:r>
          </w:p>
          <w:p w14:paraId="591051A7" w14:textId="77777777" w:rsidR="00E546F5" w:rsidRDefault="00951CE2">
            <w:pPr>
              <w:pStyle w:val="Tier5Bullet"/>
            </w:pPr>
            <w:r>
              <w:tab/>
            </w:r>
            <w:r>
              <w:tab/>
            </w:r>
            <w:r>
              <w:tab/>
            </w:r>
            <w:r>
              <w:tab/>
              <w:t>-</w:t>
            </w:r>
            <w:r>
              <w:tab/>
              <w:t>for incorporation in ships, boats or other</w:t>
            </w:r>
            <w:r>
              <w:t xml:space="preserve"> vessels listed in Table 1, for the purposes of their construction, repair, maintenance or conversion;</w:t>
            </w:r>
          </w:p>
          <w:p w14:paraId="591051A8" w14:textId="77777777" w:rsidR="00E546F5" w:rsidRDefault="00951CE2">
            <w:pPr>
              <w:pStyle w:val="Tier5Bullet"/>
            </w:pPr>
            <w:r>
              <w:tab/>
            </w:r>
            <w:r>
              <w:tab/>
            </w:r>
            <w:r>
              <w:tab/>
            </w:r>
            <w:r>
              <w:tab/>
              <w:t>-</w:t>
            </w:r>
            <w:r>
              <w:tab/>
              <w:t>for fitting to or equipping such ships, boats or other vessels;</w:t>
            </w:r>
          </w:p>
          <w:p w14:paraId="591051A9" w14:textId="77777777" w:rsidR="00E546F5" w:rsidRDefault="00951CE2">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51AA" w14:textId="77777777" w:rsidR="00E546F5" w:rsidRDefault="00951CE2">
            <w:pPr>
              <w:pStyle w:val="Tier5Bullet"/>
            </w:pPr>
            <w:r>
              <w:tab/>
            </w:r>
            <w:r>
              <w:tab/>
            </w:r>
            <w:r>
              <w:tab/>
            </w:r>
            <w:r>
              <w:tab/>
              <w:t>-</w:t>
            </w:r>
            <w:r>
              <w:tab/>
              <w:t>for equipping the above platforms;</w:t>
            </w:r>
          </w:p>
          <w:p w14:paraId="591051AB" w14:textId="77777777" w:rsidR="00E546F5" w:rsidRDefault="00951CE2">
            <w:pPr>
              <w:pStyle w:val="Tier5Bullet"/>
            </w:pPr>
            <w:r>
              <w:tab/>
            </w:r>
            <w:r>
              <w:tab/>
            </w:r>
            <w:r>
              <w:tab/>
            </w:r>
            <w:r>
              <w:tab/>
              <w:t>-</w:t>
            </w:r>
            <w:r>
              <w:tab/>
              <w:t>for linking these drilling or production platforms to the ma</w:t>
            </w:r>
            <w:r>
              <w:t>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AC" w14:textId="77777777" w:rsidR="00E546F5" w:rsidRDefault="00951CE2">
            <w:pPr>
              <w:pStyle w:val="NormalinTable"/>
            </w:pPr>
            <w:r>
              <w:t>0.0%</w:t>
            </w:r>
          </w:p>
        </w:tc>
      </w:tr>
      <w:tr w:rsidR="00E546F5" w14:paraId="591051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AE" w14:textId="77777777" w:rsidR="00E546F5" w:rsidRDefault="00951CE2">
            <w:pPr>
              <w:pStyle w:val="NormalinTable"/>
            </w:pPr>
            <w:r>
              <w:t>7318149190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AF" w14:textId="77777777" w:rsidR="00E546F5" w:rsidRDefault="00951CE2">
            <w:pPr>
              <w:pStyle w:val="Tier1"/>
            </w:pPr>
            <w:r>
              <w:t>Screws, bolts, nuts, coach screws, screw hooks, rivets, cotters, cotter pins, washers (including spring washers) and similar articles, of iron or steel</w:t>
            </w:r>
          </w:p>
          <w:p w14:paraId="591051B0" w14:textId="77777777" w:rsidR="00E546F5" w:rsidRDefault="00951CE2">
            <w:pPr>
              <w:pStyle w:val="Tier2"/>
            </w:pPr>
            <w:r>
              <w:t>-</w:t>
            </w:r>
            <w:r>
              <w:tab/>
              <w:t>Threaded articles</w:t>
            </w:r>
          </w:p>
          <w:p w14:paraId="591051B1" w14:textId="77777777" w:rsidR="00E546F5" w:rsidRDefault="00951CE2">
            <w:pPr>
              <w:pStyle w:val="Tier3"/>
            </w:pPr>
            <w:r>
              <w:t>-</w:t>
            </w:r>
            <w:r>
              <w:tab/>
              <w:t>-</w:t>
            </w:r>
            <w:r>
              <w:tab/>
              <w:t>Self-tapping screws</w:t>
            </w:r>
          </w:p>
          <w:p w14:paraId="591051B2" w14:textId="77777777" w:rsidR="00E546F5" w:rsidRDefault="00951CE2">
            <w:pPr>
              <w:pStyle w:val="Tier4"/>
            </w:pPr>
            <w:r>
              <w:t>-</w:t>
            </w:r>
            <w:r>
              <w:tab/>
              <w:t>-</w:t>
            </w:r>
            <w:r>
              <w:tab/>
              <w:t>-</w:t>
            </w:r>
            <w:r>
              <w:tab/>
              <w:t>Other</w:t>
            </w:r>
          </w:p>
          <w:p w14:paraId="591051B3" w14:textId="77777777" w:rsidR="00E546F5" w:rsidRDefault="00951CE2">
            <w:pPr>
              <w:pStyle w:val="Tier5"/>
            </w:pPr>
            <w:r>
              <w:t>-</w:t>
            </w:r>
            <w:r>
              <w:tab/>
              <w:t>-</w:t>
            </w:r>
            <w:r>
              <w:tab/>
              <w:t>-</w:t>
            </w:r>
            <w:r>
              <w:tab/>
              <w:t>-</w:t>
            </w:r>
            <w:r>
              <w:tab/>
            </w:r>
            <w:r>
              <w:t>Spaced-thread screws</w:t>
            </w:r>
          </w:p>
          <w:p w14:paraId="591051B4" w14:textId="77777777" w:rsidR="00E546F5" w:rsidRDefault="00951CE2">
            <w:pPr>
              <w:pStyle w:val="Tier6"/>
            </w:pPr>
            <w:r>
              <w:t>-</w:t>
            </w:r>
            <w:r>
              <w:tab/>
              <w:t>-</w:t>
            </w:r>
            <w:r>
              <w:tab/>
              <w:t>-</w:t>
            </w:r>
            <w:r>
              <w:tab/>
              <w:t>-</w:t>
            </w:r>
            <w:r>
              <w:tab/>
              <w:t>-</w:t>
            </w:r>
            <w:r>
              <w:tab/>
              <w:t>Other</w:t>
            </w:r>
          </w:p>
          <w:p w14:paraId="591051B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51B6" w14:textId="77777777" w:rsidR="00E546F5" w:rsidRDefault="00951CE2">
            <w:pPr>
              <w:pStyle w:val="Tier6Bullet"/>
            </w:pPr>
            <w:r>
              <w:tab/>
            </w:r>
            <w:r>
              <w:tab/>
            </w:r>
            <w:r>
              <w:tab/>
            </w:r>
            <w:r>
              <w:tab/>
            </w:r>
            <w:r>
              <w:tab/>
              <w:t>-</w:t>
            </w:r>
            <w:r>
              <w:tab/>
              <w:t xml:space="preserve">for fitting to or equipping such ships, boats or other </w:t>
            </w:r>
            <w:r>
              <w:t>vessels;</w:t>
            </w:r>
          </w:p>
          <w:p w14:paraId="591051B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1B8" w14:textId="77777777" w:rsidR="00E546F5" w:rsidRDefault="00951CE2">
            <w:pPr>
              <w:pStyle w:val="Tier6Bullet"/>
            </w:pPr>
            <w:r>
              <w:tab/>
            </w:r>
            <w:r>
              <w:tab/>
            </w:r>
            <w:r>
              <w:tab/>
            </w:r>
            <w:r>
              <w:tab/>
            </w:r>
            <w:r>
              <w:tab/>
              <w:t>-</w:t>
            </w:r>
            <w:r>
              <w:tab/>
              <w:t>for equ</w:t>
            </w:r>
            <w:r>
              <w:t>ipping the above platforms;</w:t>
            </w:r>
          </w:p>
          <w:p w14:paraId="591051B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BA" w14:textId="77777777" w:rsidR="00E546F5" w:rsidRDefault="00951CE2">
            <w:pPr>
              <w:pStyle w:val="NormalinTable"/>
            </w:pPr>
            <w:r>
              <w:t>0.0%</w:t>
            </w:r>
          </w:p>
        </w:tc>
      </w:tr>
      <w:tr w:rsidR="00E546F5" w14:paraId="591051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BC" w14:textId="77777777" w:rsidR="00E546F5" w:rsidRDefault="00951CE2">
            <w:pPr>
              <w:pStyle w:val="NormalinTable"/>
            </w:pPr>
            <w:r>
              <w:t>7318149990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BD" w14:textId="77777777" w:rsidR="00E546F5" w:rsidRDefault="00951CE2">
            <w:pPr>
              <w:pStyle w:val="Tier1"/>
            </w:pPr>
            <w:r>
              <w:t>Screws, bolts, nuts, coach screws, screw hooks, rivets, cotters, cotter pins, washers (including spring washers) and similar articles, of</w:t>
            </w:r>
            <w:r>
              <w:t xml:space="preserve"> iron or steel</w:t>
            </w:r>
          </w:p>
          <w:p w14:paraId="591051BE" w14:textId="77777777" w:rsidR="00E546F5" w:rsidRDefault="00951CE2">
            <w:pPr>
              <w:pStyle w:val="Tier2"/>
            </w:pPr>
            <w:r>
              <w:t>-</w:t>
            </w:r>
            <w:r>
              <w:tab/>
              <w:t>Threaded articles</w:t>
            </w:r>
          </w:p>
          <w:p w14:paraId="591051BF" w14:textId="77777777" w:rsidR="00E546F5" w:rsidRDefault="00951CE2">
            <w:pPr>
              <w:pStyle w:val="Tier3"/>
            </w:pPr>
            <w:r>
              <w:t>-</w:t>
            </w:r>
            <w:r>
              <w:tab/>
              <w:t>-</w:t>
            </w:r>
            <w:r>
              <w:tab/>
              <w:t>Self-tapping screws</w:t>
            </w:r>
          </w:p>
          <w:p w14:paraId="591051C0" w14:textId="77777777" w:rsidR="00E546F5" w:rsidRDefault="00951CE2">
            <w:pPr>
              <w:pStyle w:val="Tier4"/>
            </w:pPr>
            <w:r>
              <w:t>-</w:t>
            </w:r>
            <w:r>
              <w:tab/>
              <w:t>-</w:t>
            </w:r>
            <w:r>
              <w:tab/>
              <w:t>-</w:t>
            </w:r>
            <w:r>
              <w:tab/>
              <w:t>Other</w:t>
            </w:r>
          </w:p>
          <w:p w14:paraId="591051C1" w14:textId="77777777" w:rsidR="00E546F5" w:rsidRDefault="00951CE2">
            <w:pPr>
              <w:pStyle w:val="Tier5"/>
            </w:pPr>
            <w:r>
              <w:t>-</w:t>
            </w:r>
            <w:r>
              <w:tab/>
              <w:t>-</w:t>
            </w:r>
            <w:r>
              <w:tab/>
              <w:t>-</w:t>
            </w:r>
            <w:r>
              <w:tab/>
              <w:t>-</w:t>
            </w:r>
            <w:r>
              <w:tab/>
              <w:t>Other</w:t>
            </w:r>
          </w:p>
          <w:p w14:paraId="591051C2" w14:textId="77777777" w:rsidR="00E546F5" w:rsidRDefault="00951CE2">
            <w:pPr>
              <w:pStyle w:val="Tier6"/>
            </w:pPr>
            <w:r>
              <w:t>-</w:t>
            </w:r>
            <w:r>
              <w:tab/>
              <w:t>-</w:t>
            </w:r>
            <w:r>
              <w:tab/>
              <w:t>-</w:t>
            </w:r>
            <w:r>
              <w:tab/>
              <w:t>-</w:t>
            </w:r>
            <w:r>
              <w:tab/>
              <w:t>-</w:t>
            </w:r>
            <w:r>
              <w:tab/>
              <w:t>Other</w:t>
            </w:r>
          </w:p>
          <w:p w14:paraId="591051C3"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51C4" w14:textId="77777777" w:rsidR="00E546F5" w:rsidRDefault="00951CE2">
            <w:pPr>
              <w:pStyle w:val="Tier6Bullet"/>
            </w:pPr>
            <w:r>
              <w:tab/>
            </w:r>
            <w:r>
              <w:tab/>
            </w:r>
            <w:r>
              <w:tab/>
            </w:r>
            <w:r>
              <w:tab/>
            </w:r>
            <w:r>
              <w:tab/>
              <w:t>-</w:t>
            </w:r>
            <w:r>
              <w:tab/>
              <w:t>for fitting to or equipping such ships, boats or other vessels;</w:t>
            </w:r>
          </w:p>
          <w:p w14:paraId="591051C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51C6" w14:textId="77777777" w:rsidR="00E546F5" w:rsidRDefault="00951CE2">
            <w:pPr>
              <w:pStyle w:val="Tier6Bullet"/>
            </w:pPr>
            <w:r>
              <w:tab/>
            </w:r>
            <w:r>
              <w:tab/>
            </w:r>
            <w:r>
              <w:tab/>
            </w:r>
            <w:r>
              <w:tab/>
            </w:r>
            <w:r>
              <w:tab/>
              <w:t>-</w:t>
            </w:r>
            <w:r>
              <w:tab/>
              <w:t>for equipping the above platforms;</w:t>
            </w:r>
          </w:p>
          <w:p w14:paraId="591051C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C8" w14:textId="77777777" w:rsidR="00E546F5" w:rsidRDefault="00951CE2">
            <w:pPr>
              <w:pStyle w:val="NormalinTable"/>
            </w:pPr>
            <w:r>
              <w:t>0.0%</w:t>
            </w:r>
          </w:p>
        </w:tc>
      </w:tr>
      <w:tr w:rsidR="00E546F5" w14:paraId="591051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CA" w14:textId="77777777" w:rsidR="00E546F5" w:rsidRDefault="00951CE2">
            <w:pPr>
              <w:pStyle w:val="NormalinTable"/>
            </w:pPr>
            <w:r>
              <w:t>7318152000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CB" w14:textId="77777777" w:rsidR="00E546F5" w:rsidRDefault="00951CE2">
            <w:pPr>
              <w:pStyle w:val="Tier1"/>
            </w:pPr>
            <w:r>
              <w:t xml:space="preserve">Screws, bolts, nuts, coach screws, screw hooks, rivets, </w:t>
            </w:r>
            <w:r>
              <w:t>cotters, cotter pins, washers (including spring washers) and similar articles, of iron or steel</w:t>
            </w:r>
          </w:p>
          <w:p w14:paraId="591051CC" w14:textId="77777777" w:rsidR="00E546F5" w:rsidRDefault="00951CE2">
            <w:pPr>
              <w:pStyle w:val="Tier2"/>
            </w:pPr>
            <w:r>
              <w:t>-</w:t>
            </w:r>
            <w:r>
              <w:tab/>
              <w:t>Threaded articles</w:t>
            </w:r>
          </w:p>
          <w:p w14:paraId="591051CD" w14:textId="77777777" w:rsidR="00E546F5" w:rsidRDefault="00951CE2">
            <w:pPr>
              <w:pStyle w:val="Tier3"/>
            </w:pPr>
            <w:r>
              <w:t>-</w:t>
            </w:r>
            <w:r>
              <w:tab/>
              <w:t>-</w:t>
            </w:r>
            <w:r>
              <w:tab/>
              <w:t>Other screws and bolts, whether or not with their nuts or washers</w:t>
            </w:r>
          </w:p>
          <w:p w14:paraId="591051CE" w14:textId="77777777" w:rsidR="00E546F5" w:rsidRDefault="00951CE2">
            <w:pPr>
              <w:pStyle w:val="Tier4"/>
            </w:pPr>
            <w:r>
              <w:t>-</w:t>
            </w:r>
            <w:r>
              <w:tab/>
              <w:t>-</w:t>
            </w:r>
            <w:r>
              <w:tab/>
              <w:t>-</w:t>
            </w:r>
            <w:r>
              <w:tab/>
              <w:t>For fixing railway track construction material</w:t>
            </w:r>
          </w:p>
          <w:p w14:paraId="591051CF" w14:textId="77777777" w:rsidR="00E546F5" w:rsidRDefault="00951CE2">
            <w:pPr>
              <w:pStyle w:val="Tier4Bullet"/>
            </w:pPr>
            <w:r>
              <w:tab/>
            </w:r>
            <w:r>
              <w:tab/>
            </w:r>
            <w:r>
              <w:tab/>
              <w:t>-</w:t>
            </w:r>
            <w:r>
              <w:tab/>
              <w:t>for incorpor</w:t>
            </w:r>
            <w:r>
              <w:t>ation in ships, boats or other vessels listed in Table 1, for the purposes of their construction, repair, maintenance or conversion;</w:t>
            </w:r>
          </w:p>
          <w:p w14:paraId="591051D0" w14:textId="77777777" w:rsidR="00E546F5" w:rsidRDefault="00951CE2">
            <w:pPr>
              <w:pStyle w:val="Tier4Bullet"/>
            </w:pPr>
            <w:r>
              <w:tab/>
            </w:r>
            <w:r>
              <w:tab/>
            </w:r>
            <w:r>
              <w:tab/>
              <w:t>-</w:t>
            </w:r>
            <w:r>
              <w:tab/>
              <w:t>for fitting to or equipping such ships, boats or other vessels;</w:t>
            </w:r>
          </w:p>
          <w:p w14:paraId="591051D1" w14:textId="77777777" w:rsidR="00E546F5" w:rsidRDefault="00951CE2">
            <w:pPr>
              <w:pStyle w:val="Tier4Bullet"/>
            </w:pPr>
            <w:r>
              <w:tab/>
            </w:r>
            <w:r>
              <w:tab/>
            </w:r>
            <w:r>
              <w:tab/>
              <w:t>-</w:t>
            </w:r>
            <w:r>
              <w:tab/>
              <w:t>for incorporation, for the purposes of their cons</w:t>
            </w:r>
            <w:r>
              <w:t>truction, repair, maintenance or conversion, in drilling or production platforms listed below: fixed, of subheading ex 8430 49 or floating or submersible of subheading 8905 20;</w:t>
            </w:r>
          </w:p>
          <w:p w14:paraId="591051D2" w14:textId="77777777" w:rsidR="00E546F5" w:rsidRDefault="00951CE2">
            <w:pPr>
              <w:pStyle w:val="Tier4Bullet"/>
            </w:pPr>
            <w:r>
              <w:tab/>
            </w:r>
            <w:r>
              <w:tab/>
            </w:r>
            <w:r>
              <w:tab/>
              <w:t>-</w:t>
            </w:r>
            <w:r>
              <w:tab/>
              <w:t>for equipping the above platforms;</w:t>
            </w:r>
          </w:p>
          <w:p w14:paraId="591051D3"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D4" w14:textId="77777777" w:rsidR="00E546F5" w:rsidRDefault="00951CE2">
            <w:pPr>
              <w:pStyle w:val="NormalinTable"/>
            </w:pPr>
            <w:r>
              <w:t>0.0%</w:t>
            </w:r>
          </w:p>
        </w:tc>
      </w:tr>
      <w:tr w:rsidR="00E546F5" w14:paraId="591051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D6" w14:textId="77777777" w:rsidR="00E546F5" w:rsidRDefault="00951CE2">
            <w:pPr>
              <w:pStyle w:val="NormalinTable"/>
            </w:pPr>
            <w:r>
              <w:t>7318153510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D7" w14:textId="77777777" w:rsidR="00E546F5" w:rsidRDefault="00951CE2">
            <w:pPr>
              <w:pStyle w:val="Tier1"/>
            </w:pPr>
            <w:r>
              <w:t>Screws, bolts, nuts, coach screws, screw hooks, rivets, cotters, cotter pins, washers (including spring washers) and similar articles, of iron or steel</w:t>
            </w:r>
          </w:p>
          <w:p w14:paraId="591051D8" w14:textId="77777777" w:rsidR="00E546F5" w:rsidRDefault="00951CE2">
            <w:pPr>
              <w:pStyle w:val="Tier2"/>
            </w:pPr>
            <w:r>
              <w:t>-</w:t>
            </w:r>
            <w:r>
              <w:tab/>
              <w:t>Threaded articles</w:t>
            </w:r>
          </w:p>
          <w:p w14:paraId="591051D9" w14:textId="77777777" w:rsidR="00E546F5" w:rsidRDefault="00951CE2">
            <w:pPr>
              <w:pStyle w:val="Tier3"/>
            </w:pPr>
            <w:r>
              <w:t>-</w:t>
            </w:r>
            <w:r>
              <w:tab/>
              <w:t>-</w:t>
            </w:r>
            <w:r>
              <w:tab/>
              <w:t xml:space="preserve">Other screws and </w:t>
            </w:r>
            <w:r>
              <w:t>bolts, whether or not with their nuts or washers</w:t>
            </w:r>
          </w:p>
          <w:p w14:paraId="591051DA" w14:textId="77777777" w:rsidR="00E546F5" w:rsidRDefault="00951CE2">
            <w:pPr>
              <w:pStyle w:val="Tier4"/>
            </w:pPr>
            <w:r>
              <w:t>-</w:t>
            </w:r>
            <w:r>
              <w:tab/>
              <w:t>-</w:t>
            </w:r>
            <w:r>
              <w:tab/>
              <w:t>-</w:t>
            </w:r>
            <w:r>
              <w:tab/>
              <w:t>Other</w:t>
            </w:r>
          </w:p>
          <w:p w14:paraId="591051DB" w14:textId="77777777" w:rsidR="00E546F5" w:rsidRDefault="00951CE2">
            <w:pPr>
              <w:pStyle w:val="Tier5"/>
            </w:pPr>
            <w:r>
              <w:t>-</w:t>
            </w:r>
            <w:r>
              <w:tab/>
              <w:t>-</w:t>
            </w:r>
            <w:r>
              <w:tab/>
              <w:t>-</w:t>
            </w:r>
            <w:r>
              <w:tab/>
              <w:t>-</w:t>
            </w:r>
            <w:r>
              <w:tab/>
              <w:t>Without heads</w:t>
            </w:r>
          </w:p>
          <w:p w14:paraId="591051DC" w14:textId="77777777" w:rsidR="00E546F5" w:rsidRDefault="00951CE2">
            <w:pPr>
              <w:pStyle w:val="Tier6"/>
            </w:pPr>
            <w:r>
              <w:t>-</w:t>
            </w:r>
            <w:r>
              <w:tab/>
              <w:t>-</w:t>
            </w:r>
            <w:r>
              <w:tab/>
              <w:t>-</w:t>
            </w:r>
            <w:r>
              <w:tab/>
              <w:t>-</w:t>
            </w:r>
            <w:r>
              <w:tab/>
              <w:t>-</w:t>
            </w:r>
            <w:r>
              <w:tab/>
              <w:t>Of stainless steel</w:t>
            </w:r>
          </w:p>
          <w:p w14:paraId="591051DD"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DE" w14:textId="77777777" w:rsidR="00E546F5" w:rsidRDefault="00951CE2">
            <w:pPr>
              <w:pStyle w:val="NormalinTable"/>
            </w:pPr>
            <w:r>
              <w:t>0.0%</w:t>
            </w:r>
          </w:p>
        </w:tc>
      </w:tr>
      <w:tr w:rsidR="00E546F5" w14:paraId="591051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E0" w14:textId="77777777" w:rsidR="00E546F5" w:rsidRDefault="00951CE2">
            <w:pPr>
              <w:pStyle w:val="NormalinTable"/>
            </w:pPr>
            <w:r>
              <w:t>7318153590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E1" w14:textId="77777777" w:rsidR="00E546F5" w:rsidRDefault="00951CE2">
            <w:pPr>
              <w:pStyle w:val="Tier1"/>
            </w:pPr>
            <w:r>
              <w:t xml:space="preserve">Screws, bolts, nuts, coach screws, screw hooks, rivets, cotters, cotter </w:t>
            </w:r>
            <w:r>
              <w:t>pins, washers (including spring washers) and similar articles, of iron or steel</w:t>
            </w:r>
          </w:p>
          <w:p w14:paraId="591051E2" w14:textId="77777777" w:rsidR="00E546F5" w:rsidRDefault="00951CE2">
            <w:pPr>
              <w:pStyle w:val="Tier2"/>
            </w:pPr>
            <w:r>
              <w:t>-</w:t>
            </w:r>
            <w:r>
              <w:tab/>
              <w:t>Threaded articles</w:t>
            </w:r>
          </w:p>
          <w:p w14:paraId="591051E3" w14:textId="77777777" w:rsidR="00E546F5" w:rsidRDefault="00951CE2">
            <w:pPr>
              <w:pStyle w:val="Tier3"/>
            </w:pPr>
            <w:r>
              <w:t>-</w:t>
            </w:r>
            <w:r>
              <w:tab/>
              <w:t>-</w:t>
            </w:r>
            <w:r>
              <w:tab/>
              <w:t>Other screws and bolts, whether or not with their nuts or washers</w:t>
            </w:r>
          </w:p>
          <w:p w14:paraId="591051E4" w14:textId="77777777" w:rsidR="00E546F5" w:rsidRDefault="00951CE2">
            <w:pPr>
              <w:pStyle w:val="Tier4"/>
            </w:pPr>
            <w:r>
              <w:t>-</w:t>
            </w:r>
            <w:r>
              <w:tab/>
              <w:t>-</w:t>
            </w:r>
            <w:r>
              <w:tab/>
              <w:t>-</w:t>
            </w:r>
            <w:r>
              <w:tab/>
              <w:t>Other</w:t>
            </w:r>
          </w:p>
          <w:p w14:paraId="591051E5" w14:textId="77777777" w:rsidR="00E546F5" w:rsidRDefault="00951CE2">
            <w:pPr>
              <w:pStyle w:val="Tier5"/>
            </w:pPr>
            <w:r>
              <w:t>-</w:t>
            </w:r>
            <w:r>
              <w:tab/>
              <w:t>-</w:t>
            </w:r>
            <w:r>
              <w:tab/>
              <w:t>-</w:t>
            </w:r>
            <w:r>
              <w:tab/>
              <w:t>-</w:t>
            </w:r>
            <w:r>
              <w:tab/>
              <w:t>Without heads</w:t>
            </w:r>
          </w:p>
          <w:p w14:paraId="591051E6" w14:textId="77777777" w:rsidR="00E546F5" w:rsidRDefault="00951CE2">
            <w:pPr>
              <w:pStyle w:val="Tier6"/>
            </w:pPr>
            <w:r>
              <w:t>-</w:t>
            </w:r>
            <w:r>
              <w:tab/>
              <w:t>-</w:t>
            </w:r>
            <w:r>
              <w:tab/>
              <w:t>-</w:t>
            </w:r>
            <w:r>
              <w:tab/>
              <w:t>-</w:t>
            </w:r>
            <w:r>
              <w:tab/>
              <w:t>-</w:t>
            </w:r>
            <w:r>
              <w:tab/>
              <w:t>Of stainless steel</w:t>
            </w:r>
          </w:p>
          <w:p w14:paraId="591051E7"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E8" w14:textId="77777777" w:rsidR="00E546F5" w:rsidRDefault="00951CE2">
            <w:pPr>
              <w:pStyle w:val="NormalinTable"/>
            </w:pPr>
            <w:r>
              <w:t>0.0%</w:t>
            </w:r>
          </w:p>
        </w:tc>
      </w:tr>
      <w:tr w:rsidR="00E546F5" w14:paraId="591051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EA" w14:textId="77777777" w:rsidR="00E546F5" w:rsidRDefault="00951CE2">
            <w:pPr>
              <w:pStyle w:val="NormalinTable"/>
            </w:pPr>
            <w:r>
              <w:t>7318154210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EB" w14:textId="77777777" w:rsidR="00E546F5" w:rsidRDefault="00951CE2">
            <w:pPr>
              <w:pStyle w:val="Tier1"/>
            </w:pPr>
            <w:r>
              <w:t>Screws, bolts, nuts, coach screws, screw hooks, rivets, cotters, cotter pins, washers (including spring washers) and similar articles, of iron or steel</w:t>
            </w:r>
          </w:p>
          <w:p w14:paraId="591051EC" w14:textId="77777777" w:rsidR="00E546F5" w:rsidRDefault="00951CE2">
            <w:pPr>
              <w:pStyle w:val="Tier2"/>
            </w:pPr>
            <w:r>
              <w:t>-</w:t>
            </w:r>
            <w:r>
              <w:tab/>
              <w:t>Threaded articles</w:t>
            </w:r>
          </w:p>
          <w:p w14:paraId="591051ED" w14:textId="77777777" w:rsidR="00E546F5" w:rsidRDefault="00951CE2">
            <w:pPr>
              <w:pStyle w:val="Tier3"/>
            </w:pPr>
            <w:r>
              <w:t>-</w:t>
            </w:r>
            <w:r>
              <w:tab/>
              <w:t>-</w:t>
            </w:r>
            <w:r>
              <w:tab/>
              <w:t xml:space="preserve">Other screws and bolts, whether or not with their nuts or </w:t>
            </w:r>
            <w:r>
              <w:t>washers</w:t>
            </w:r>
          </w:p>
          <w:p w14:paraId="591051EE" w14:textId="77777777" w:rsidR="00E546F5" w:rsidRDefault="00951CE2">
            <w:pPr>
              <w:pStyle w:val="Tier4"/>
            </w:pPr>
            <w:r>
              <w:t>-</w:t>
            </w:r>
            <w:r>
              <w:tab/>
              <w:t>-</w:t>
            </w:r>
            <w:r>
              <w:tab/>
              <w:t>-</w:t>
            </w:r>
            <w:r>
              <w:tab/>
              <w:t>Other</w:t>
            </w:r>
          </w:p>
          <w:p w14:paraId="591051EF" w14:textId="77777777" w:rsidR="00E546F5" w:rsidRDefault="00951CE2">
            <w:pPr>
              <w:pStyle w:val="Tier5"/>
            </w:pPr>
            <w:r>
              <w:t>-</w:t>
            </w:r>
            <w:r>
              <w:tab/>
              <w:t>-</w:t>
            </w:r>
            <w:r>
              <w:tab/>
              <w:t>-</w:t>
            </w:r>
            <w:r>
              <w:tab/>
              <w:t>-</w:t>
            </w:r>
            <w:r>
              <w:tab/>
              <w:t>Without heads</w:t>
            </w:r>
          </w:p>
          <w:p w14:paraId="591051F0" w14:textId="77777777" w:rsidR="00E546F5" w:rsidRDefault="00951CE2">
            <w:pPr>
              <w:pStyle w:val="Tier6"/>
            </w:pPr>
            <w:r>
              <w:t>-</w:t>
            </w:r>
            <w:r>
              <w:tab/>
              <w:t>-</w:t>
            </w:r>
            <w:r>
              <w:tab/>
              <w:t>-</w:t>
            </w:r>
            <w:r>
              <w:tab/>
              <w:t>-</w:t>
            </w:r>
            <w:r>
              <w:tab/>
              <w:t>-</w:t>
            </w:r>
            <w:r>
              <w:tab/>
              <w:t>Other, with a tensile strength</w:t>
            </w:r>
          </w:p>
          <w:p w14:paraId="591051F1" w14:textId="77777777" w:rsidR="00E546F5" w:rsidRDefault="00951CE2">
            <w:pPr>
              <w:pStyle w:val="Tier7"/>
            </w:pPr>
            <w:r>
              <w:t>-</w:t>
            </w:r>
            <w:r>
              <w:tab/>
              <w:t>-</w:t>
            </w:r>
            <w:r>
              <w:tab/>
              <w:t>-</w:t>
            </w:r>
            <w:r>
              <w:tab/>
              <w:t>-</w:t>
            </w:r>
            <w:r>
              <w:tab/>
              <w:t>-</w:t>
            </w:r>
            <w:r>
              <w:tab/>
              <w:t>-</w:t>
            </w:r>
            <w:r>
              <w:tab/>
              <w:t>Of less than 800 MPa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F2" w14:textId="77777777" w:rsidR="00E546F5" w:rsidRDefault="00951CE2">
            <w:pPr>
              <w:pStyle w:val="NormalinTable"/>
            </w:pPr>
            <w:r>
              <w:t>0.0%</w:t>
            </w:r>
          </w:p>
        </w:tc>
      </w:tr>
      <w:tr w:rsidR="00E546F5" w14:paraId="591051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F4" w14:textId="77777777" w:rsidR="00E546F5" w:rsidRDefault="00951CE2">
            <w:pPr>
              <w:pStyle w:val="NormalinTable"/>
            </w:pPr>
            <w:r>
              <w:t>7318154290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F5" w14:textId="77777777" w:rsidR="00E546F5" w:rsidRDefault="00951CE2">
            <w:pPr>
              <w:pStyle w:val="Tier1"/>
            </w:pPr>
            <w:r>
              <w:t xml:space="preserve">Screws, bolts, nuts, coach screws, screw hooks, rivets, cotters, cotter pins, washers (including spring washers) and </w:t>
            </w:r>
            <w:r>
              <w:t>similar articles, of iron or steel</w:t>
            </w:r>
          </w:p>
          <w:p w14:paraId="591051F6" w14:textId="77777777" w:rsidR="00E546F5" w:rsidRDefault="00951CE2">
            <w:pPr>
              <w:pStyle w:val="Tier2"/>
            </w:pPr>
            <w:r>
              <w:t>-</w:t>
            </w:r>
            <w:r>
              <w:tab/>
              <w:t>Threaded articles</w:t>
            </w:r>
          </w:p>
          <w:p w14:paraId="591051F7" w14:textId="77777777" w:rsidR="00E546F5" w:rsidRDefault="00951CE2">
            <w:pPr>
              <w:pStyle w:val="Tier3"/>
            </w:pPr>
            <w:r>
              <w:t>-</w:t>
            </w:r>
            <w:r>
              <w:tab/>
              <w:t>-</w:t>
            </w:r>
            <w:r>
              <w:tab/>
              <w:t>Other screws and bolts, whether or not with their nuts or washers</w:t>
            </w:r>
          </w:p>
          <w:p w14:paraId="591051F8" w14:textId="77777777" w:rsidR="00E546F5" w:rsidRDefault="00951CE2">
            <w:pPr>
              <w:pStyle w:val="Tier4"/>
            </w:pPr>
            <w:r>
              <w:t>-</w:t>
            </w:r>
            <w:r>
              <w:tab/>
              <w:t>-</w:t>
            </w:r>
            <w:r>
              <w:tab/>
              <w:t>-</w:t>
            </w:r>
            <w:r>
              <w:tab/>
              <w:t>Other</w:t>
            </w:r>
          </w:p>
          <w:p w14:paraId="591051F9" w14:textId="77777777" w:rsidR="00E546F5" w:rsidRDefault="00951CE2">
            <w:pPr>
              <w:pStyle w:val="Tier5"/>
            </w:pPr>
            <w:r>
              <w:t>-</w:t>
            </w:r>
            <w:r>
              <w:tab/>
              <w:t>-</w:t>
            </w:r>
            <w:r>
              <w:tab/>
              <w:t>-</w:t>
            </w:r>
            <w:r>
              <w:tab/>
              <w:t>-</w:t>
            </w:r>
            <w:r>
              <w:tab/>
              <w:t>Without heads</w:t>
            </w:r>
          </w:p>
          <w:p w14:paraId="591051FA" w14:textId="77777777" w:rsidR="00E546F5" w:rsidRDefault="00951CE2">
            <w:pPr>
              <w:pStyle w:val="Tier6"/>
            </w:pPr>
            <w:r>
              <w:t>-</w:t>
            </w:r>
            <w:r>
              <w:tab/>
              <w:t>-</w:t>
            </w:r>
            <w:r>
              <w:tab/>
              <w:t>-</w:t>
            </w:r>
            <w:r>
              <w:tab/>
              <w:t>-</w:t>
            </w:r>
            <w:r>
              <w:tab/>
              <w:t>-</w:t>
            </w:r>
            <w:r>
              <w:tab/>
              <w:t>Other, with a tensile strength</w:t>
            </w:r>
          </w:p>
          <w:p w14:paraId="591051FB" w14:textId="77777777" w:rsidR="00E546F5" w:rsidRDefault="00951CE2">
            <w:pPr>
              <w:pStyle w:val="Tier7"/>
            </w:pPr>
            <w:r>
              <w:t>-</w:t>
            </w:r>
            <w:r>
              <w:tab/>
              <w:t>-</w:t>
            </w:r>
            <w:r>
              <w:tab/>
              <w:t>-</w:t>
            </w:r>
            <w:r>
              <w:tab/>
              <w:t>-</w:t>
            </w:r>
            <w:r>
              <w:tab/>
              <w:t>-</w:t>
            </w:r>
            <w:r>
              <w:tab/>
              <w:t>-</w:t>
            </w:r>
            <w:r>
              <w:tab/>
              <w:t>Of less than 800 MPa</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1FC" w14:textId="77777777" w:rsidR="00E546F5" w:rsidRDefault="00951CE2">
            <w:pPr>
              <w:pStyle w:val="NormalinTable"/>
            </w:pPr>
            <w:r>
              <w:t>0.0%</w:t>
            </w:r>
          </w:p>
        </w:tc>
      </w:tr>
      <w:tr w:rsidR="00E546F5" w14:paraId="591052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1FE" w14:textId="77777777" w:rsidR="00E546F5" w:rsidRDefault="00951CE2">
            <w:pPr>
              <w:pStyle w:val="NormalinTable"/>
            </w:pPr>
            <w:r>
              <w:t>7318154810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1FF" w14:textId="77777777" w:rsidR="00E546F5" w:rsidRDefault="00951CE2">
            <w:pPr>
              <w:pStyle w:val="Tier1"/>
            </w:pPr>
            <w:r>
              <w:t>Screws, bolts, nuts, coach screws, screw hooks, rivets, cotters, cotter pins, washers (including spring washers) and similar articles, of iron or steel</w:t>
            </w:r>
          </w:p>
          <w:p w14:paraId="59105200" w14:textId="77777777" w:rsidR="00E546F5" w:rsidRDefault="00951CE2">
            <w:pPr>
              <w:pStyle w:val="Tier2"/>
            </w:pPr>
            <w:r>
              <w:t>-</w:t>
            </w:r>
            <w:r>
              <w:tab/>
              <w:t>Threaded articles</w:t>
            </w:r>
          </w:p>
          <w:p w14:paraId="59105201" w14:textId="77777777" w:rsidR="00E546F5" w:rsidRDefault="00951CE2">
            <w:pPr>
              <w:pStyle w:val="Tier3"/>
            </w:pPr>
            <w:r>
              <w:t>-</w:t>
            </w:r>
            <w:r>
              <w:tab/>
              <w:t>-</w:t>
            </w:r>
            <w:r>
              <w:tab/>
              <w:t>Other screws and bolts, whether or not with their nuts or washers</w:t>
            </w:r>
          </w:p>
          <w:p w14:paraId="59105202" w14:textId="77777777" w:rsidR="00E546F5" w:rsidRDefault="00951CE2">
            <w:pPr>
              <w:pStyle w:val="Tier4"/>
            </w:pPr>
            <w:r>
              <w:t>-</w:t>
            </w:r>
            <w:r>
              <w:tab/>
              <w:t>-</w:t>
            </w:r>
            <w:r>
              <w:tab/>
              <w:t>-</w:t>
            </w:r>
            <w:r>
              <w:tab/>
              <w:t>Other</w:t>
            </w:r>
          </w:p>
          <w:p w14:paraId="59105203" w14:textId="77777777" w:rsidR="00E546F5" w:rsidRDefault="00951CE2">
            <w:pPr>
              <w:pStyle w:val="Tier5"/>
            </w:pPr>
            <w:r>
              <w:t>-</w:t>
            </w:r>
            <w:r>
              <w:tab/>
              <w:t>-</w:t>
            </w:r>
            <w:r>
              <w:tab/>
              <w:t>-</w:t>
            </w:r>
            <w:r>
              <w:tab/>
              <w:t>-</w:t>
            </w:r>
            <w:r>
              <w:tab/>
              <w:t>Without heads</w:t>
            </w:r>
          </w:p>
          <w:p w14:paraId="59105204" w14:textId="77777777" w:rsidR="00E546F5" w:rsidRDefault="00951CE2">
            <w:pPr>
              <w:pStyle w:val="Tier6"/>
            </w:pPr>
            <w:r>
              <w:t>-</w:t>
            </w:r>
            <w:r>
              <w:tab/>
              <w:t>-</w:t>
            </w:r>
            <w:r>
              <w:tab/>
              <w:t>-</w:t>
            </w:r>
            <w:r>
              <w:tab/>
              <w:t>-</w:t>
            </w:r>
            <w:r>
              <w:tab/>
              <w:t>-</w:t>
            </w:r>
            <w:r>
              <w:tab/>
              <w:t>Other, with a tensile strength</w:t>
            </w:r>
          </w:p>
          <w:p w14:paraId="59105205" w14:textId="77777777" w:rsidR="00E546F5" w:rsidRDefault="00951CE2">
            <w:pPr>
              <w:pStyle w:val="Tier7"/>
            </w:pPr>
            <w:r>
              <w:t>-</w:t>
            </w:r>
            <w:r>
              <w:tab/>
              <w:t>-</w:t>
            </w:r>
            <w:r>
              <w:tab/>
              <w:t>-</w:t>
            </w:r>
            <w:r>
              <w:tab/>
              <w:t>-</w:t>
            </w:r>
            <w:r>
              <w:tab/>
              <w:t>-</w:t>
            </w:r>
            <w:r>
              <w:tab/>
              <w:t>-</w:t>
            </w:r>
            <w:r>
              <w:tab/>
              <w:t>Of 800 MPa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06" w14:textId="77777777" w:rsidR="00E546F5" w:rsidRDefault="00951CE2">
            <w:pPr>
              <w:pStyle w:val="NormalinTable"/>
            </w:pPr>
            <w:r>
              <w:t>0.0%</w:t>
            </w:r>
          </w:p>
        </w:tc>
      </w:tr>
      <w:tr w:rsidR="00E546F5" w14:paraId="591052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08" w14:textId="77777777" w:rsidR="00E546F5" w:rsidRDefault="00951CE2">
            <w:pPr>
              <w:pStyle w:val="NormalinTable"/>
            </w:pPr>
            <w:r>
              <w:t>7318154890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09"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20A" w14:textId="77777777" w:rsidR="00E546F5" w:rsidRDefault="00951CE2">
            <w:pPr>
              <w:pStyle w:val="Tier2"/>
            </w:pPr>
            <w:r>
              <w:t>-</w:t>
            </w:r>
            <w:r>
              <w:tab/>
              <w:t>Threaded articles</w:t>
            </w:r>
          </w:p>
          <w:p w14:paraId="5910520B" w14:textId="77777777" w:rsidR="00E546F5" w:rsidRDefault="00951CE2">
            <w:pPr>
              <w:pStyle w:val="Tier3"/>
            </w:pPr>
            <w:r>
              <w:t>-</w:t>
            </w:r>
            <w:r>
              <w:tab/>
              <w:t>-</w:t>
            </w:r>
            <w:r>
              <w:tab/>
              <w:t>Other screws and bolts, whether or not with their nuts or washers</w:t>
            </w:r>
          </w:p>
          <w:p w14:paraId="5910520C" w14:textId="77777777" w:rsidR="00E546F5" w:rsidRDefault="00951CE2">
            <w:pPr>
              <w:pStyle w:val="Tier4"/>
            </w:pPr>
            <w:r>
              <w:t>-</w:t>
            </w:r>
            <w:r>
              <w:tab/>
              <w:t>-</w:t>
            </w:r>
            <w:r>
              <w:tab/>
              <w:t>-</w:t>
            </w:r>
            <w:r>
              <w:tab/>
              <w:t>Other</w:t>
            </w:r>
          </w:p>
          <w:p w14:paraId="5910520D" w14:textId="77777777" w:rsidR="00E546F5" w:rsidRDefault="00951CE2">
            <w:pPr>
              <w:pStyle w:val="Tier5"/>
            </w:pPr>
            <w:r>
              <w:t>-</w:t>
            </w:r>
            <w:r>
              <w:tab/>
              <w:t>-</w:t>
            </w:r>
            <w:r>
              <w:tab/>
              <w:t>-</w:t>
            </w:r>
            <w:r>
              <w:tab/>
              <w:t>-</w:t>
            </w:r>
            <w:r>
              <w:tab/>
              <w:t>Without heads</w:t>
            </w:r>
          </w:p>
          <w:p w14:paraId="5910520E" w14:textId="77777777" w:rsidR="00E546F5" w:rsidRDefault="00951CE2">
            <w:pPr>
              <w:pStyle w:val="Tier6"/>
            </w:pPr>
            <w:r>
              <w:t>-</w:t>
            </w:r>
            <w:r>
              <w:tab/>
              <w:t>-</w:t>
            </w:r>
            <w:r>
              <w:tab/>
              <w:t>-</w:t>
            </w:r>
            <w:r>
              <w:tab/>
              <w:t>-</w:t>
            </w:r>
            <w:r>
              <w:tab/>
              <w:t>-</w:t>
            </w:r>
            <w:r>
              <w:tab/>
              <w:t>Other, with a tensile strength</w:t>
            </w:r>
          </w:p>
          <w:p w14:paraId="5910520F" w14:textId="77777777" w:rsidR="00E546F5" w:rsidRDefault="00951CE2">
            <w:pPr>
              <w:pStyle w:val="Tier7"/>
            </w:pPr>
            <w:r>
              <w:t>-</w:t>
            </w:r>
            <w:r>
              <w:tab/>
              <w:t>-</w:t>
            </w:r>
            <w:r>
              <w:tab/>
              <w:t>-</w:t>
            </w:r>
            <w:r>
              <w:tab/>
              <w:t>-</w:t>
            </w:r>
            <w:r>
              <w:tab/>
              <w:t>-</w:t>
            </w:r>
            <w:r>
              <w:tab/>
              <w:t>-</w:t>
            </w:r>
            <w:r>
              <w:tab/>
              <w:t>Of 800 MPa or more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10" w14:textId="77777777" w:rsidR="00E546F5" w:rsidRDefault="00951CE2">
            <w:pPr>
              <w:pStyle w:val="NormalinTable"/>
            </w:pPr>
            <w:r>
              <w:t>0.0%</w:t>
            </w:r>
          </w:p>
        </w:tc>
      </w:tr>
      <w:tr w:rsidR="00E546F5" w14:paraId="591052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12" w14:textId="77777777" w:rsidR="00E546F5" w:rsidRDefault="00951CE2">
            <w:pPr>
              <w:pStyle w:val="NormalinTable"/>
            </w:pPr>
            <w:r>
              <w:t>7318155210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13" w14:textId="77777777" w:rsidR="00E546F5" w:rsidRDefault="00951CE2">
            <w:pPr>
              <w:pStyle w:val="Tier1"/>
            </w:pPr>
            <w:r>
              <w:t xml:space="preserve">Screws, </w:t>
            </w:r>
            <w:r>
              <w:t>bolts, nuts, coach screws, screw hooks, rivets, cotters, cotter pins, washers (including spring washers) and similar articles, of iron or steel</w:t>
            </w:r>
          </w:p>
          <w:p w14:paraId="59105214" w14:textId="77777777" w:rsidR="00E546F5" w:rsidRDefault="00951CE2">
            <w:pPr>
              <w:pStyle w:val="Tier2"/>
            </w:pPr>
            <w:r>
              <w:t>-</w:t>
            </w:r>
            <w:r>
              <w:tab/>
              <w:t>Threaded articles</w:t>
            </w:r>
          </w:p>
          <w:p w14:paraId="59105215" w14:textId="77777777" w:rsidR="00E546F5" w:rsidRDefault="00951CE2">
            <w:pPr>
              <w:pStyle w:val="Tier3"/>
            </w:pPr>
            <w:r>
              <w:t>-</w:t>
            </w:r>
            <w:r>
              <w:tab/>
              <w:t>-</w:t>
            </w:r>
            <w:r>
              <w:tab/>
              <w:t>Other screws and bolts, whether or not with their nuts or washers</w:t>
            </w:r>
          </w:p>
          <w:p w14:paraId="59105216" w14:textId="77777777" w:rsidR="00E546F5" w:rsidRDefault="00951CE2">
            <w:pPr>
              <w:pStyle w:val="Tier4"/>
            </w:pPr>
            <w:r>
              <w:t>-</w:t>
            </w:r>
            <w:r>
              <w:tab/>
              <w:t>-</w:t>
            </w:r>
            <w:r>
              <w:tab/>
              <w:t>-</w:t>
            </w:r>
            <w:r>
              <w:tab/>
              <w:t>Other</w:t>
            </w:r>
          </w:p>
          <w:p w14:paraId="59105217" w14:textId="77777777" w:rsidR="00E546F5" w:rsidRDefault="00951CE2">
            <w:pPr>
              <w:pStyle w:val="Tier5"/>
            </w:pPr>
            <w:r>
              <w:t>-</w:t>
            </w:r>
            <w:r>
              <w:tab/>
              <w:t>-</w:t>
            </w:r>
            <w:r>
              <w:tab/>
              <w:t>-</w:t>
            </w:r>
            <w:r>
              <w:tab/>
              <w:t>-</w:t>
            </w:r>
            <w:r>
              <w:tab/>
              <w:t>Wi</w:t>
            </w:r>
            <w:r>
              <w:t>th heads</w:t>
            </w:r>
          </w:p>
          <w:p w14:paraId="59105218" w14:textId="77777777" w:rsidR="00E546F5" w:rsidRDefault="00951CE2">
            <w:pPr>
              <w:pStyle w:val="Tier6"/>
            </w:pPr>
            <w:r>
              <w:t>-</w:t>
            </w:r>
            <w:r>
              <w:tab/>
              <w:t>-</w:t>
            </w:r>
            <w:r>
              <w:tab/>
              <w:t>-</w:t>
            </w:r>
            <w:r>
              <w:tab/>
              <w:t>-</w:t>
            </w:r>
            <w:r>
              <w:tab/>
              <w:t>-</w:t>
            </w:r>
            <w:r>
              <w:tab/>
              <w:t>Slotted or cross-recessed heads</w:t>
            </w:r>
          </w:p>
          <w:p w14:paraId="59105219"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1A" w14:textId="77777777" w:rsidR="00E546F5" w:rsidRDefault="00951CE2">
            <w:pPr>
              <w:pStyle w:val="NormalinTable"/>
            </w:pPr>
            <w:r>
              <w:t>0.0%</w:t>
            </w:r>
          </w:p>
        </w:tc>
      </w:tr>
      <w:tr w:rsidR="00E546F5" w14:paraId="591052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1C" w14:textId="77777777" w:rsidR="00E546F5" w:rsidRDefault="00951CE2">
            <w:pPr>
              <w:pStyle w:val="NormalinTable"/>
            </w:pPr>
            <w:r>
              <w:t>7318155290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1D" w14:textId="77777777" w:rsidR="00E546F5" w:rsidRDefault="00951CE2">
            <w:pPr>
              <w:pStyle w:val="Tier1"/>
            </w:pPr>
            <w:r>
              <w:t>Screws, bolts, nuts, coach screws, screw hooks, rivets, cotters, cotter pins, washers (including spring washers) and similar articles, of iron or steel</w:t>
            </w:r>
          </w:p>
          <w:p w14:paraId="5910521E" w14:textId="77777777" w:rsidR="00E546F5" w:rsidRDefault="00951CE2">
            <w:pPr>
              <w:pStyle w:val="Tier2"/>
            </w:pPr>
            <w:r>
              <w:t>-</w:t>
            </w:r>
            <w:r>
              <w:tab/>
            </w:r>
            <w:r>
              <w:t>Threaded articles</w:t>
            </w:r>
          </w:p>
          <w:p w14:paraId="5910521F" w14:textId="77777777" w:rsidR="00E546F5" w:rsidRDefault="00951CE2">
            <w:pPr>
              <w:pStyle w:val="Tier3"/>
            </w:pPr>
            <w:r>
              <w:t>-</w:t>
            </w:r>
            <w:r>
              <w:tab/>
              <w:t>-</w:t>
            </w:r>
            <w:r>
              <w:tab/>
              <w:t>Other screws and bolts, whether or not with their nuts or washers</w:t>
            </w:r>
          </w:p>
          <w:p w14:paraId="59105220" w14:textId="77777777" w:rsidR="00E546F5" w:rsidRDefault="00951CE2">
            <w:pPr>
              <w:pStyle w:val="Tier4"/>
            </w:pPr>
            <w:r>
              <w:t>-</w:t>
            </w:r>
            <w:r>
              <w:tab/>
              <w:t>-</w:t>
            </w:r>
            <w:r>
              <w:tab/>
              <w:t>-</w:t>
            </w:r>
            <w:r>
              <w:tab/>
              <w:t>Other</w:t>
            </w:r>
          </w:p>
          <w:p w14:paraId="59105221" w14:textId="77777777" w:rsidR="00E546F5" w:rsidRDefault="00951CE2">
            <w:pPr>
              <w:pStyle w:val="Tier5"/>
            </w:pPr>
            <w:r>
              <w:t>-</w:t>
            </w:r>
            <w:r>
              <w:tab/>
              <w:t>-</w:t>
            </w:r>
            <w:r>
              <w:tab/>
              <w:t>-</w:t>
            </w:r>
            <w:r>
              <w:tab/>
              <w:t>-</w:t>
            </w:r>
            <w:r>
              <w:tab/>
              <w:t>With heads</w:t>
            </w:r>
          </w:p>
          <w:p w14:paraId="59105222" w14:textId="77777777" w:rsidR="00E546F5" w:rsidRDefault="00951CE2">
            <w:pPr>
              <w:pStyle w:val="Tier6"/>
            </w:pPr>
            <w:r>
              <w:t>-</w:t>
            </w:r>
            <w:r>
              <w:tab/>
              <w:t>-</w:t>
            </w:r>
            <w:r>
              <w:tab/>
              <w:t>-</w:t>
            </w:r>
            <w:r>
              <w:tab/>
              <w:t>-</w:t>
            </w:r>
            <w:r>
              <w:tab/>
              <w:t>-</w:t>
            </w:r>
            <w:r>
              <w:tab/>
              <w:t>Slotted or cross-recessed heads</w:t>
            </w:r>
          </w:p>
          <w:p w14:paraId="59105223"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24" w14:textId="77777777" w:rsidR="00E546F5" w:rsidRDefault="00951CE2">
            <w:pPr>
              <w:pStyle w:val="NormalinTable"/>
            </w:pPr>
            <w:r>
              <w:t>0.0%</w:t>
            </w:r>
          </w:p>
        </w:tc>
      </w:tr>
      <w:tr w:rsidR="00E546F5" w14:paraId="591052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26" w14:textId="77777777" w:rsidR="00E546F5" w:rsidRDefault="00951CE2">
            <w:pPr>
              <w:pStyle w:val="NormalinTable"/>
            </w:pPr>
            <w:r>
              <w:t>7318155810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27" w14:textId="77777777" w:rsidR="00E546F5" w:rsidRDefault="00951CE2">
            <w:pPr>
              <w:pStyle w:val="Tier1"/>
            </w:pPr>
            <w:r>
              <w:t xml:space="preserve">Screws, bolts, nuts, coach screws, screw </w:t>
            </w:r>
            <w:r>
              <w:t>hooks, rivets, cotters, cotter pins, washers (including spring washers) and similar articles, of iron or steel</w:t>
            </w:r>
          </w:p>
          <w:p w14:paraId="59105228" w14:textId="77777777" w:rsidR="00E546F5" w:rsidRDefault="00951CE2">
            <w:pPr>
              <w:pStyle w:val="Tier1"/>
            </w:pPr>
            <w:r>
              <w:t>Threaded articles</w:t>
            </w:r>
          </w:p>
          <w:p w14:paraId="59105229" w14:textId="77777777" w:rsidR="00E546F5" w:rsidRDefault="00951CE2">
            <w:pPr>
              <w:pStyle w:val="Tier1"/>
            </w:pPr>
            <w:r>
              <w:t>Other screws and bolts, whether or not with their nuts or washers</w:t>
            </w:r>
          </w:p>
          <w:p w14:paraId="5910522A" w14:textId="77777777" w:rsidR="00E546F5" w:rsidRDefault="00951CE2">
            <w:pPr>
              <w:pStyle w:val="Tier1"/>
            </w:pPr>
            <w:r>
              <w:t>Other</w:t>
            </w:r>
          </w:p>
          <w:p w14:paraId="5910522B" w14:textId="77777777" w:rsidR="00E546F5" w:rsidRDefault="00951CE2">
            <w:pPr>
              <w:pStyle w:val="Tier1"/>
            </w:pPr>
            <w:r>
              <w:t>With heads</w:t>
            </w:r>
          </w:p>
          <w:p w14:paraId="5910522C" w14:textId="77777777" w:rsidR="00E546F5" w:rsidRDefault="00951CE2">
            <w:pPr>
              <w:pStyle w:val="Tier1"/>
            </w:pPr>
            <w:r>
              <w:t>Slotted or cross-recessed heads</w:t>
            </w:r>
          </w:p>
          <w:p w14:paraId="5910522D" w14:textId="77777777" w:rsidR="00E546F5" w:rsidRDefault="00951CE2">
            <w:pPr>
              <w:pStyle w:val="Tier1"/>
            </w:pPr>
            <w:r>
              <w:t>Other</w:t>
            </w:r>
          </w:p>
          <w:p w14:paraId="5910522E" w14:textId="77777777" w:rsidR="00E546F5" w:rsidRDefault="00951CE2">
            <w:pPr>
              <w:pStyle w:val="Tier1"/>
            </w:pPr>
            <w:r>
              <w:t>Self-l</w:t>
            </w:r>
            <w:r>
              <w:t>ocking bolts and nuts (of the type "Hi-Lok")</w:t>
            </w:r>
          </w:p>
          <w:p w14:paraId="5910522F" w14:textId="77777777" w:rsidR="00E546F5" w:rsidRDefault="00951CE2">
            <w:pPr>
              <w:pStyle w:val="Tier1"/>
            </w:pPr>
            <w:r>
              <w:t>• for incorporation in ships, boats or other vessels listed in Table 1, for the purposes of their construction, repair, maintenance or conversion;</w:t>
            </w:r>
          </w:p>
          <w:p w14:paraId="59105230" w14:textId="77777777" w:rsidR="00E546F5" w:rsidRDefault="00951CE2">
            <w:pPr>
              <w:pStyle w:val="Tier1"/>
            </w:pPr>
            <w:r>
              <w:t xml:space="preserve">• for fitting to or equipping such ships, boats or other </w:t>
            </w:r>
            <w:r>
              <w:t>vessels;</w:t>
            </w:r>
          </w:p>
          <w:p w14:paraId="59105231" w14:textId="77777777" w:rsidR="00E546F5" w:rsidRDefault="00951CE2">
            <w:pPr>
              <w:pStyle w:val="Tier1"/>
            </w:pPr>
            <w:r>
              <w:t>• for incorporation, for the purposes of their construction, repair, maintenance or conversion, in drilling or production platforms listed below:</w:t>
            </w:r>
          </w:p>
          <w:p w14:paraId="59105232" w14:textId="77777777" w:rsidR="00E546F5" w:rsidRDefault="00951CE2">
            <w:pPr>
              <w:pStyle w:val="Tier1"/>
            </w:pPr>
            <w:r>
              <w:t xml:space="preserve">   fixed, of subheading ex 8430 49 or floating or submersible of subheading 8905 20;</w:t>
            </w:r>
          </w:p>
          <w:p w14:paraId="59105233" w14:textId="77777777" w:rsidR="00E546F5" w:rsidRDefault="00951CE2">
            <w:pPr>
              <w:pStyle w:val="Tier1"/>
            </w:pPr>
            <w:r>
              <w:t xml:space="preserve">• for equipping </w:t>
            </w:r>
            <w:r>
              <w:t>the above platforms;</w:t>
            </w:r>
          </w:p>
          <w:p w14:paraId="59105234" w14:textId="77777777" w:rsidR="00E546F5" w:rsidRDefault="00951CE2">
            <w:pPr>
              <w:pStyle w:val="Tier7"/>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35" w14:textId="77777777" w:rsidR="00E546F5" w:rsidRDefault="00951CE2">
            <w:pPr>
              <w:pStyle w:val="NormalinTable"/>
            </w:pPr>
            <w:r>
              <w:t>0.0%</w:t>
            </w:r>
          </w:p>
        </w:tc>
      </w:tr>
      <w:tr w:rsidR="00E546F5" w14:paraId="591052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37" w14:textId="77777777" w:rsidR="00E546F5" w:rsidRDefault="00951CE2">
            <w:pPr>
              <w:pStyle w:val="NormalinTable"/>
            </w:pPr>
            <w:r>
              <w:t>7318155890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38" w14:textId="77777777" w:rsidR="00E546F5" w:rsidRDefault="00951CE2">
            <w:pPr>
              <w:pStyle w:val="Tier1"/>
            </w:pPr>
            <w:r>
              <w:t>Screws, bolts, nuts, coach screws, screw hooks, rivets, cotters, cotter pins, washers (including spring washers) and similar articles, of iron or ste</w:t>
            </w:r>
            <w:r>
              <w:t>el</w:t>
            </w:r>
          </w:p>
          <w:p w14:paraId="59105239" w14:textId="77777777" w:rsidR="00E546F5" w:rsidRDefault="00951CE2">
            <w:pPr>
              <w:pStyle w:val="Tier2"/>
            </w:pPr>
            <w:r>
              <w:t>-</w:t>
            </w:r>
            <w:r>
              <w:tab/>
              <w:t>Threaded articles</w:t>
            </w:r>
          </w:p>
          <w:p w14:paraId="5910523A" w14:textId="77777777" w:rsidR="00E546F5" w:rsidRDefault="00951CE2">
            <w:pPr>
              <w:pStyle w:val="Tier3"/>
            </w:pPr>
            <w:r>
              <w:t>-</w:t>
            </w:r>
            <w:r>
              <w:tab/>
              <w:t>-</w:t>
            </w:r>
            <w:r>
              <w:tab/>
              <w:t>Other screws and bolts, whether or not with their nuts or washers</w:t>
            </w:r>
          </w:p>
          <w:p w14:paraId="5910523B" w14:textId="77777777" w:rsidR="00E546F5" w:rsidRDefault="00951CE2">
            <w:pPr>
              <w:pStyle w:val="Tier4"/>
            </w:pPr>
            <w:r>
              <w:t>-</w:t>
            </w:r>
            <w:r>
              <w:tab/>
              <w:t>-</w:t>
            </w:r>
            <w:r>
              <w:tab/>
              <w:t>-</w:t>
            </w:r>
            <w:r>
              <w:tab/>
              <w:t>Other</w:t>
            </w:r>
          </w:p>
          <w:p w14:paraId="5910523C" w14:textId="77777777" w:rsidR="00E546F5" w:rsidRDefault="00951CE2">
            <w:pPr>
              <w:pStyle w:val="Tier5"/>
            </w:pPr>
            <w:r>
              <w:t>-</w:t>
            </w:r>
            <w:r>
              <w:tab/>
              <w:t>-</w:t>
            </w:r>
            <w:r>
              <w:tab/>
              <w:t>-</w:t>
            </w:r>
            <w:r>
              <w:tab/>
              <w:t>-</w:t>
            </w:r>
            <w:r>
              <w:tab/>
              <w:t>With heads</w:t>
            </w:r>
          </w:p>
          <w:p w14:paraId="5910523D" w14:textId="77777777" w:rsidR="00E546F5" w:rsidRDefault="00951CE2">
            <w:pPr>
              <w:pStyle w:val="Tier6"/>
            </w:pPr>
            <w:r>
              <w:t>-</w:t>
            </w:r>
            <w:r>
              <w:tab/>
              <w:t>-</w:t>
            </w:r>
            <w:r>
              <w:tab/>
              <w:t>-</w:t>
            </w:r>
            <w:r>
              <w:tab/>
              <w:t>-</w:t>
            </w:r>
            <w:r>
              <w:tab/>
              <w:t>-</w:t>
            </w:r>
            <w:r>
              <w:tab/>
              <w:t>Slotted or cross-recessed heads</w:t>
            </w:r>
          </w:p>
          <w:p w14:paraId="5910523E" w14:textId="77777777" w:rsidR="00E546F5" w:rsidRDefault="00951CE2">
            <w:pPr>
              <w:pStyle w:val="Tier7"/>
            </w:pPr>
            <w:r>
              <w:t>-</w:t>
            </w:r>
            <w:r>
              <w:tab/>
              <w:t>-</w:t>
            </w:r>
            <w:r>
              <w:tab/>
              <w:t>-</w:t>
            </w:r>
            <w:r>
              <w:tab/>
              <w:t>-</w:t>
            </w:r>
            <w:r>
              <w:tab/>
              <w:t>-</w:t>
            </w:r>
            <w:r>
              <w:tab/>
              <w:t>-</w:t>
            </w:r>
            <w:r>
              <w:tab/>
              <w:t>Other</w:t>
            </w:r>
          </w:p>
          <w:p w14:paraId="5910523F" w14:textId="77777777" w:rsidR="00E546F5" w:rsidRDefault="00951CE2">
            <w:pPr>
              <w:pStyle w:val="Tier7"/>
            </w:pPr>
            <w:r>
              <w:t>-</w:t>
            </w:r>
            <w:r>
              <w:tab/>
              <w:t>-</w:t>
            </w:r>
            <w:r>
              <w:tab/>
              <w:t>-</w:t>
            </w:r>
            <w:r>
              <w:tab/>
              <w:t>-</w:t>
            </w:r>
            <w:r>
              <w:tab/>
              <w:t>-</w:t>
            </w:r>
            <w:r>
              <w:tab/>
              <w:t>-</w:t>
            </w:r>
            <w:r>
              <w:tab/>
              <w:t>- Other</w:t>
            </w:r>
          </w:p>
          <w:p w14:paraId="59105240" w14:textId="77777777" w:rsidR="00E546F5" w:rsidRDefault="00951CE2">
            <w:pPr>
              <w:pStyle w:val="Tier7"/>
            </w:pPr>
            <w:r>
              <w:t>-</w:t>
            </w:r>
            <w:r>
              <w:tab/>
              <w:t>-</w:t>
            </w:r>
            <w:r>
              <w:tab/>
              <w:t>-</w:t>
            </w:r>
            <w:r>
              <w:tab/>
              <w:t>-</w:t>
            </w:r>
            <w:r>
              <w:tab/>
              <w:t>-</w:t>
            </w:r>
            <w:r>
              <w:tab/>
              <w:t>-</w:t>
            </w:r>
            <w:r>
              <w:tab/>
              <w:t>- - Other</w:t>
            </w:r>
          </w:p>
          <w:p w14:paraId="59105241" w14:textId="77777777" w:rsidR="00E546F5" w:rsidRDefault="00951CE2">
            <w:pPr>
              <w:pStyle w:val="Tier7"/>
            </w:pPr>
            <w:r>
              <w:t xml:space="preserve">• for </w:t>
            </w:r>
            <w:r>
              <w:t>incorporation in ships, boats or other vessels listed in Table 1, for the purposes of their construction, repair, maintenance or conversion;</w:t>
            </w:r>
          </w:p>
          <w:p w14:paraId="59105242" w14:textId="77777777" w:rsidR="00E546F5" w:rsidRDefault="00951CE2">
            <w:pPr>
              <w:pStyle w:val="Tier7"/>
            </w:pPr>
            <w:r>
              <w:t>• for fitting to or equipping such ships, boats or other vessels;</w:t>
            </w:r>
          </w:p>
          <w:p w14:paraId="59105243" w14:textId="77777777" w:rsidR="00E546F5" w:rsidRDefault="00951CE2">
            <w:pPr>
              <w:pStyle w:val="Tier7"/>
            </w:pPr>
            <w:r>
              <w:t>• for incorporation, for the purposes of their co</w:t>
            </w:r>
            <w:r>
              <w:t>nstruction, repair, maintenance or conversion, in drilling or production platforms listed below:</w:t>
            </w:r>
          </w:p>
          <w:p w14:paraId="59105244" w14:textId="77777777" w:rsidR="00E546F5" w:rsidRDefault="00951CE2">
            <w:pPr>
              <w:pStyle w:val="Tier7"/>
            </w:pPr>
            <w:r>
              <w:t xml:space="preserve">   fixed, of subheading ex 8430 49 or floating or submersible of subheading 8905 20;</w:t>
            </w:r>
          </w:p>
          <w:p w14:paraId="59105245" w14:textId="77777777" w:rsidR="00E546F5" w:rsidRDefault="00951CE2">
            <w:pPr>
              <w:pStyle w:val="Tier7"/>
            </w:pPr>
            <w:r>
              <w:t>• for equipping the above platforms;</w:t>
            </w:r>
          </w:p>
          <w:p w14:paraId="59105246" w14:textId="77777777" w:rsidR="00E546F5" w:rsidRDefault="00951CE2">
            <w:pPr>
              <w:pStyle w:val="Tier7"/>
            </w:pPr>
            <w:r>
              <w:t xml:space="preserve">• 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47" w14:textId="77777777" w:rsidR="00E546F5" w:rsidRDefault="00951CE2">
            <w:pPr>
              <w:pStyle w:val="NormalinTable"/>
            </w:pPr>
            <w:r>
              <w:t>0.0%</w:t>
            </w:r>
          </w:p>
        </w:tc>
      </w:tr>
      <w:tr w:rsidR="00E546F5" w14:paraId="591052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49" w14:textId="77777777" w:rsidR="00E546F5" w:rsidRDefault="00951CE2">
            <w:pPr>
              <w:pStyle w:val="NormalinTable"/>
            </w:pPr>
            <w:r>
              <w:t>7318156210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4A" w14:textId="77777777" w:rsidR="00E546F5" w:rsidRDefault="00951CE2">
            <w:pPr>
              <w:pStyle w:val="Tier1"/>
            </w:pPr>
            <w:r>
              <w:t>Screws, bolts, nuts, coach screws, screw hooks, rivets, cotters, cotter pins, washers (including spring washers) and similar articles, of iron or steel</w:t>
            </w:r>
          </w:p>
          <w:p w14:paraId="5910524B" w14:textId="77777777" w:rsidR="00E546F5" w:rsidRDefault="00951CE2">
            <w:pPr>
              <w:pStyle w:val="Tier2"/>
            </w:pPr>
            <w:r>
              <w:t>-</w:t>
            </w:r>
            <w:r>
              <w:tab/>
              <w:t>Threaded articles</w:t>
            </w:r>
          </w:p>
          <w:p w14:paraId="5910524C" w14:textId="77777777" w:rsidR="00E546F5" w:rsidRDefault="00951CE2">
            <w:pPr>
              <w:pStyle w:val="Tier3"/>
            </w:pPr>
            <w:r>
              <w:t>-</w:t>
            </w:r>
            <w:r>
              <w:tab/>
              <w:t>-</w:t>
            </w:r>
            <w:r>
              <w:tab/>
              <w:t xml:space="preserve">Other screws and </w:t>
            </w:r>
            <w:r>
              <w:t>bolts, whether or not with their nuts or washers</w:t>
            </w:r>
          </w:p>
          <w:p w14:paraId="5910524D" w14:textId="77777777" w:rsidR="00E546F5" w:rsidRDefault="00951CE2">
            <w:pPr>
              <w:pStyle w:val="Tier4"/>
            </w:pPr>
            <w:r>
              <w:t>-</w:t>
            </w:r>
            <w:r>
              <w:tab/>
              <w:t>-</w:t>
            </w:r>
            <w:r>
              <w:tab/>
              <w:t>-</w:t>
            </w:r>
            <w:r>
              <w:tab/>
              <w:t>Other</w:t>
            </w:r>
          </w:p>
          <w:p w14:paraId="5910524E" w14:textId="77777777" w:rsidR="00E546F5" w:rsidRDefault="00951CE2">
            <w:pPr>
              <w:pStyle w:val="Tier5"/>
            </w:pPr>
            <w:r>
              <w:t>-</w:t>
            </w:r>
            <w:r>
              <w:tab/>
              <w:t>-</w:t>
            </w:r>
            <w:r>
              <w:tab/>
              <w:t>-</w:t>
            </w:r>
            <w:r>
              <w:tab/>
              <w:t>-</w:t>
            </w:r>
            <w:r>
              <w:tab/>
              <w:t>With heads</w:t>
            </w:r>
          </w:p>
          <w:p w14:paraId="5910524F" w14:textId="77777777" w:rsidR="00E546F5" w:rsidRDefault="00951CE2">
            <w:pPr>
              <w:pStyle w:val="Tier6"/>
            </w:pPr>
            <w:r>
              <w:t>-</w:t>
            </w:r>
            <w:r>
              <w:tab/>
              <w:t>-</w:t>
            </w:r>
            <w:r>
              <w:tab/>
              <w:t>-</w:t>
            </w:r>
            <w:r>
              <w:tab/>
              <w:t>-</w:t>
            </w:r>
            <w:r>
              <w:tab/>
              <w:t>-</w:t>
            </w:r>
            <w:r>
              <w:tab/>
              <w:t>Hexagonal-socket heads</w:t>
            </w:r>
          </w:p>
          <w:p w14:paraId="59105250"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51" w14:textId="77777777" w:rsidR="00E546F5" w:rsidRDefault="00951CE2">
            <w:pPr>
              <w:pStyle w:val="NormalinTable"/>
            </w:pPr>
            <w:r>
              <w:t>0.0%</w:t>
            </w:r>
          </w:p>
        </w:tc>
      </w:tr>
      <w:tr w:rsidR="00E546F5" w14:paraId="591052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53" w14:textId="77777777" w:rsidR="00E546F5" w:rsidRDefault="00951CE2">
            <w:pPr>
              <w:pStyle w:val="NormalinTable"/>
            </w:pPr>
            <w:r>
              <w:t>7318156290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54" w14:textId="77777777" w:rsidR="00E546F5" w:rsidRDefault="00951CE2">
            <w:pPr>
              <w:pStyle w:val="Tier1"/>
            </w:pPr>
            <w:r>
              <w:t xml:space="preserve">Screws, bolts, nuts, coach screws, screw hooks, rivets, cotters, cotter pins, washers </w:t>
            </w:r>
            <w:r>
              <w:t>(including spring washers) and similar articles, of iron or steel</w:t>
            </w:r>
          </w:p>
          <w:p w14:paraId="59105255" w14:textId="77777777" w:rsidR="00E546F5" w:rsidRDefault="00951CE2">
            <w:pPr>
              <w:pStyle w:val="Tier2"/>
            </w:pPr>
            <w:r>
              <w:t>-</w:t>
            </w:r>
            <w:r>
              <w:tab/>
              <w:t>Threaded articles</w:t>
            </w:r>
          </w:p>
          <w:p w14:paraId="59105256" w14:textId="77777777" w:rsidR="00E546F5" w:rsidRDefault="00951CE2">
            <w:pPr>
              <w:pStyle w:val="Tier3"/>
            </w:pPr>
            <w:r>
              <w:t>-</w:t>
            </w:r>
            <w:r>
              <w:tab/>
              <w:t>-</w:t>
            </w:r>
            <w:r>
              <w:tab/>
              <w:t>Other screws and bolts, whether or not with their nuts or washers</w:t>
            </w:r>
          </w:p>
          <w:p w14:paraId="59105257" w14:textId="77777777" w:rsidR="00E546F5" w:rsidRDefault="00951CE2">
            <w:pPr>
              <w:pStyle w:val="Tier4"/>
            </w:pPr>
            <w:r>
              <w:t>-</w:t>
            </w:r>
            <w:r>
              <w:tab/>
              <w:t>-</w:t>
            </w:r>
            <w:r>
              <w:tab/>
              <w:t>-</w:t>
            </w:r>
            <w:r>
              <w:tab/>
              <w:t>Other</w:t>
            </w:r>
          </w:p>
          <w:p w14:paraId="59105258" w14:textId="77777777" w:rsidR="00E546F5" w:rsidRDefault="00951CE2">
            <w:pPr>
              <w:pStyle w:val="Tier5"/>
            </w:pPr>
            <w:r>
              <w:t>-</w:t>
            </w:r>
            <w:r>
              <w:tab/>
              <w:t>-</w:t>
            </w:r>
            <w:r>
              <w:tab/>
              <w:t>-</w:t>
            </w:r>
            <w:r>
              <w:tab/>
              <w:t>-</w:t>
            </w:r>
            <w:r>
              <w:tab/>
              <w:t>With heads</w:t>
            </w:r>
          </w:p>
          <w:p w14:paraId="59105259" w14:textId="77777777" w:rsidR="00E546F5" w:rsidRDefault="00951CE2">
            <w:pPr>
              <w:pStyle w:val="Tier6"/>
            </w:pPr>
            <w:r>
              <w:t>-</w:t>
            </w:r>
            <w:r>
              <w:tab/>
              <w:t>-</w:t>
            </w:r>
            <w:r>
              <w:tab/>
              <w:t>-</w:t>
            </w:r>
            <w:r>
              <w:tab/>
              <w:t>-</w:t>
            </w:r>
            <w:r>
              <w:tab/>
              <w:t>-</w:t>
            </w:r>
            <w:r>
              <w:tab/>
              <w:t>Hexagonal-socket heads</w:t>
            </w:r>
          </w:p>
          <w:p w14:paraId="5910525A"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5B" w14:textId="77777777" w:rsidR="00E546F5" w:rsidRDefault="00951CE2">
            <w:pPr>
              <w:pStyle w:val="NormalinTable"/>
            </w:pPr>
            <w:r>
              <w:t>0.0%</w:t>
            </w:r>
          </w:p>
        </w:tc>
      </w:tr>
      <w:tr w:rsidR="00E546F5" w14:paraId="591052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5D" w14:textId="77777777" w:rsidR="00E546F5" w:rsidRDefault="00951CE2">
            <w:pPr>
              <w:pStyle w:val="NormalinTable"/>
            </w:pPr>
            <w:r>
              <w:t>7318156810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5E" w14:textId="77777777" w:rsidR="00E546F5" w:rsidRDefault="00951CE2">
            <w:pPr>
              <w:pStyle w:val="Tier1"/>
            </w:pPr>
            <w:r>
              <w:t>Screws, bolts, nuts, coach screws, screw hooks, rivets, cotters, cotter pins, washers (including spring washers) and similar articles, of iron or steel</w:t>
            </w:r>
          </w:p>
          <w:p w14:paraId="5910525F" w14:textId="77777777" w:rsidR="00E546F5" w:rsidRDefault="00951CE2">
            <w:pPr>
              <w:pStyle w:val="Tier2"/>
            </w:pPr>
            <w:r>
              <w:t>-</w:t>
            </w:r>
            <w:r>
              <w:tab/>
              <w:t>Threaded articles</w:t>
            </w:r>
          </w:p>
          <w:p w14:paraId="59105260" w14:textId="77777777" w:rsidR="00E546F5" w:rsidRDefault="00951CE2">
            <w:pPr>
              <w:pStyle w:val="Tier3"/>
            </w:pPr>
            <w:r>
              <w:t>-</w:t>
            </w:r>
            <w:r>
              <w:tab/>
              <w:t>-</w:t>
            </w:r>
            <w:r>
              <w:tab/>
              <w:t xml:space="preserve">Other screws and bolts, whether or not with their nuts or </w:t>
            </w:r>
            <w:r>
              <w:t>washers</w:t>
            </w:r>
          </w:p>
          <w:p w14:paraId="59105261" w14:textId="77777777" w:rsidR="00E546F5" w:rsidRDefault="00951CE2">
            <w:pPr>
              <w:pStyle w:val="Tier4"/>
            </w:pPr>
            <w:r>
              <w:t>-</w:t>
            </w:r>
            <w:r>
              <w:tab/>
              <w:t>-</w:t>
            </w:r>
            <w:r>
              <w:tab/>
              <w:t>-</w:t>
            </w:r>
            <w:r>
              <w:tab/>
              <w:t>Other</w:t>
            </w:r>
          </w:p>
          <w:p w14:paraId="59105262" w14:textId="77777777" w:rsidR="00E546F5" w:rsidRDefault="00951CE2">
            <w:pPr>
              <w:pStyle w:val="Tier5"/>
            </w:pPr>
            <w:r>
              <w:t>-</w:t>
            </w:r>
            <w:r>
              <w:tab/>
              <w:t>-</w:t>
            </w:r>
            <w:r>
              <w:tab/>
              <w:t>-</w:t>
            </w:r>
            <w:r>
              <w:tab/>
              <w:t>-</w:t>
            </w:r>
            <w:r>
              <w:tab/>
              <w:t>With heads</w:t>
            </w:r>
          </w:p>
          <w:p w14:paraId="59105263" w14:textId="77777777" w:rsidR="00E546F5" w:rsidRDefault="00951CE2">
            <w:pPr>
              <w:pStyle w:val="Tier6"/>
            </w:pPr>
            <w:r>
              <w:t>-</w:t>
            </w:r>
            <w:r>
              <w:tab/>
              <w:t>-</w:t>
            </w:r>
            <w:r>
              <w:tab/>
              <w:t>-</w:t>
            </w:r>
            <w:r>
              <w:tab/>
              <w:t>-</w:t>
            </w:r>
            <w:r>
              <w:tab/>
              <w:t>-</w:t>
            </w:r>
            <w:r>
              <w:tab/>
              <w:t>Hexagonal-socket heads</w:t>
            </w:r>
          </w:p>
          <w:p w14:paraId="59105264" w14:textId="77777777" w:rsidR="00E546F5" w:rsidRDefault="00951CE2">
            <w:pPr>
              <w:pStyle w:val="Tier7"/>
            </w:pPr>
            <w:r>
              <w:t>-</w:t>
            </w:r>
            <w:r>
              <w:tab/>
              <w:t>-</w:t>
            </w:r>
            <w:r>
              <w:tab/>
              <w:t>-</w:t>
            </w:r>
            <w:r>
              <w:tab/>
              <w:t>-</w:t>
            </w:r>
            <w:r>
              <w:tab/>
              <w:t>-</w:t>
            </w:r>
            <w:r>
              <w:tab/>
              <w:t>-</w:t>
            </w:r>
            <w:r>
              <w:tab/>
              <w:t>Other</w:t>
            </w:r>
          </w:p>
          <w:p w14:paraId="59105265" w14:textId="77777777" w:rsidR="00E546F5" w:rsidRDefault="00951CE2">
            <w:pPr>
              <w:pStyle w:val="Tier7"/>
            </w:pPr>
            <w:r>
              <w:t>- - - - - - - - - Self-locking bolts and nuts (of the type "Hi-Lok")</w:t>
            </w:r>
          </w:p>
          <w:p w14:paraId="59105266" w14:textId="77777777" w:rsidR="00E546F5" w:rsidRDefault="00951CE2">
            <w:pPr>
              <w:pStyle w:val="Tier7"/>
            </w:pPr>
            <w:r>
              <w:t>• for incorporation in ships, boats or other vessels listed in Table 1, for the purposes of their</w:t>
            </w:r>
            <w:r>
              <w:t xml:space="preserve"> construction, repair, maintenance or conversion;</w:t>
            </w:r>
          </w:p>
          <w:p w14:paraId="59105267" w14:textId="77777777" w:rsidR="00E546F5" w:rsidRDefault="00951CE2">
            <w:pPr>
              <w:pStyle w:val="Tier7"/>
            </w:pPr>
            <w:r>
              <w:t>• for fitting to or equipping such ships, boats or other vessels;</w:t>
            </w:r>
          </w:p>
          <w:p w14:paraId="59105268" w14:textId="77777777" w:rsidR="00E546F5" w:rsidRDefault="00951CE2">
            <w:pPr>
              <w:pStyle w:val="Tier7"/>
            </w:pPr>
            <w:r>
              <w:t>• for incorporation, for the purposes of their construction, repair, maintenance or conversion, in drilling or production platforms listed b</w:t>
            </w:r>
            <w:r>
              <w:t>elow:</w:t>
            </w:r>
          </w:p>
          <w:p w14:paraId="59105269" w14:textId="77777777" w:rsidR="00E546F5" w:rsidRDefault="00951CE2">
            <w:pPr>
              <w:pStyle w:val="Tier7"/>
            </w:pPr>
            <w:r>
              <w:t xml:space="preserve">   fixed, of subheading ex 8430 49 or floating or submersible of subheading 8905 20;</w:t>
            </w:r>
          </w:p>
          <w:p w14:paraId="5910526A" w14:textId="77777777" w:rsidR="00E546F5" w:rsidRDefault="00951CE2">
            <w:pPr>
              <w:pStyle w:val="Tier7"/>
            </w:pPr>
            <w:r>
              <w:t>• for equipping the above platforms;</w:t>
            </w:r>
          </w:p>
          <w:p w14:paraId="5910526B" w14:textId="77777777" w:rsidR="00E546F5" w:rsidRDefault="00951CE2">
            <w:pPr>
              <w:pStyle w:val="Tier7"/>
            </w:pPr>
            <w:r>
              <w:t>• for linking these drilling or production platforms to the mainland</w:t>
            </w:r>
          </w:p>
          <w:p w14:paraId="5910526C"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6D" w14:textId="77777777" w:rsidR="00E546F5" w:rsidRDefault="00951CE2">
            <w:pPr>
              <w:pStyle w:val="NormalinTable"/>
            </w:pPr>
            <w:r>
              <w:t>0.0%</w:t>
            </w:r>
          </w:p>
        </w:tc>
      </w:tr>
      <w:tr w:rsidR="00E546F5" w14:paraId="591052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6F" w14:textId="77777777" w:rsidR="00E546F5" w:rsidRDefault="00951CE2">
            <w:pPr>
              <w:pStyle w:val="NormalinTable"/>
            </w:pPr>
            <w:r>
              <w:t>7318156890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70" w14:textId="77777777" w:rsidR="00E546F5" w:rsidRDefault="00951CE2">
            <w:pPr>
              <w:pStyle w:val="Tier1"/>
            </w:pPr>
            <w:r>
              <w:t xml:space="preserve">Screws, bolts, nuts, coach screws, </w:t>
            </w:r>
            <w:r>
              <w:t>screw hooks, rivets, cotters, cotter pins, washers (including spring washers) and similar articles, of iron or steel</w:t>
            </w:r>
          </w:p>
          <w:p w14:paraId="59105271" w14:textId="77777777" w:rsidR="00E546F5" w:rsidRDefault="00951CE2">
            <w:pPr>
              <w:pStyle w:val="Tier2"/>
            </w:pPr>
            <w:r>
              <w:t>-</w:t>
            </w:r>
            <w:r>
              <w:tab/>
              <w:t>Threaded articles</w:t>
            </w:r>
          </w:p>
          <w:p w14:paraId="59105272" w14:textId="77777777" w:rsidR="00E546F5" w:rsidRDefault="00951CE2">
            <w:pPr>
              <w:pStyle w:val="Tier3"/>
            </w:pPr>
            <w:r>
              <w:t>-</w:t>
            </w:r>
            <w:r>
              <w:tab/>
              <w:t>-</w:t>
            </w:r>
            <w:r>
              <w:tab/>
              <w:t>Other screws and bolts, whether or not with their nuts or washers</w:t>
            </w:r>
          </w:p>
          <w:p w14:paraId="59105273" w14:textId="77777777" w:rsidR="00E546F5" w:rsidRDefault="00951CE2">
            <w:pPr>
              <w:pStyle w:val="Tier4"/>
            </w:pPr>
            <w:r>
              <w:t>-</w:t>
            </w:r>
            <w:r>
              <w:tab/>
              <w:t>-</w:t>
            </w:r>
            <w:r>
              <w:tab/>
              <w:t>-</w:t>
            </w:r>
            <w:r>
              <w:tab/>
              <w:t>Other</w:t>
            </w:r>
          </w:p>
          <w:p w14:paraId="59105274" w14:textId="77777777" w:rsidR="00E546F5" w:rsidRDefault="00951CE2">
            <w:pPr>
              <w:pStyle w:val="Tier5"/>
            </w:pPr>
            <w:r>
              <w:t>-</w:t>
            </w:r>
            <w:r>
              <w:tab/>
              <w:t>-</w:t>
            </w:r>
            <w:r>
              <w:tab/>
              <w:t>-</w:t>
            </w:r>
            <w:r>
              <w:tab/>
              <w:t>-</w:t>
            </w:r>
            <w:r>
              <w:tab/>
              <w:t>With heads</w:t>
            </w:r>
          </w:p>
          <w:p w14:paraId="59105275" w14:textId="77777777" w:rsidR="00E546F5" w:rsidRDefault="00951CE2">
            <w:pPr>
              <w:pStyle w:val="Tier6"/>
            </w:pPr>
            <w:r>
              <w:t>-</w:t>
            </w:r>
            <w:r>
              <w:tab/>
              <w:t>-</w:t>
            </w:r>
            <w:r>
              <w:tab/>
              <w:t>-</w:t>
            </w:r>
            <w:r>
              <w:tab/>
              <w:t>-</w:t>
            </w:r>
            <w:r>
              <w:tab/>
              <w:t>-</w:t>
            </w:r>
            <w:r>
              <w:tab/>
              <w:t>Hexagona</w:t>
            </w:r>
            <w:r>
              <w:t>l-socket heads</w:t>
            </w:r>
          </w:p>
          <w:p w14:paraId="59105276" w14:textId="77777777" w:rsidR="00E546F5" w:rsidRDefault="00951CE2">
            <w:pPr>
              <w:pStyle w:val="Tier7"/>
            </w:pPr>
            <w:r>
              <w:t>-</w:t>
            </w:r>
            <w:r>
              <w:tab/>
              <w:t>-</w:t>
            </w:r>
            <w:r>
              <w:tab/>
              <w:t>-</w:t>
            </w:r>
            <w:r>
              <w:tab/>
              <w:t>-</w:t>
            </w:r>
            <w:r>
              <w:tab/>
              <w:t>-</w:t>
            </w:r>
            <w:r>
              <w:tab/>
              <w:t>-</w:t>
            </w:r>
            <w:r>
              <w:tab/>
              <w:t>Other</w:t>
            </w:r>
          </w:p>
          <w:p w14:paraId="59105277" w14:textId="77777777" w:rsidR="00E546F5" w:rsidRDefault="00951CE2">
            <w:pPr>
              <w:pStyle w:val="Tier7"/>
            </w:pPr>
            <w:r>
              <w:t>-</w:t>
            </w:r>
            <w:r>
              <w:tab/>
              <w:t>-</w:t>
            </w:r>
            <w:r>
              <w:tab/>
              <w:t>-</w:t>
            </w:r>
            <w:r>
              <w:tab/>
              <w:t>-</w:t>
            </w:r>
            <w:r>
              <w:tab/>
              <w:t>-</w:t>
            </w:r>
            <w:r>
              <w:tab/>
              <w:t>-</w:t>
            </w:r>
            <w:r>
              <w:tab/>
              <w:t>- Other</w:t>
            </w:r>
          </w:p>
          <w:p w14:paraId="59105278" w14:textId="77777777" w:rsidR="00E546F5" w:rsidRDefault="00951CE2">
            <w:pPr>
              <w:pStyle w:val="Tier7"/>
            </w:pPr>
            <w:r>
              <w:t>-</w:t>
            </w:r>
            <w:r>
              <w:tab/>
              <w:t>-</w:t>
            </w:r>
            <w:r>
              <w:tab/>
              <w:t>-</w:t>
            </w:r>
            <w:r>
              <w:tab/>
              <w:t>-</w:t>
            </w:r>
            <w:r>
              <w:tab/>
              <w:t>-</w:t>
            </w:r>
            <w:r>
              <w:tab/>
              <w:t>-</w:t>
            </w:r>
            <w:r>
              <w:tab/>
              <w:t>- - Other</w:t>
            </w:r>
          </w:p>
          <w:p w14:paraId="59105279" w14:textId="77777777" w:rsidR="00E546F5" w:rsidRDefault="00951CE2">
            <w:pPr>
              <w:pStyle w:val="Tier7"/>
            </w:pPr>
            <w:r>
              <w:t>• for incorporation in ships, boats or other vessels listed in Table 1, for the purposes of their construction, repair, maintenance or conversion;</w:t>
            </w:r>
          </w:p>
          <w:p w14:paraId="5910527A" w14:textId="77777777" w:rsidR="00E546F5" w:rsidRDefault="00951CE2">
            <w:pPr>
              <w:pStyle w:val="Tier7"/>
            </w:pPr>
            <w:r>
              <w:t xml:space="preserve">• for fitting to or </w:t>
            </w:r>
            <w:r>
              <w:t>equipping such ships, boats or other vessels;</w:t>
            </w:r>
          </w:p>
          <w:p w14:paraId="5910527B" w14:textId="77777777" w:rsidR="00E546F5" w:rsidRDefault="00951CE2">
            <w:pPr>
              <w:pStyle w:val="Tier7"/>
            </w:pPr>
            <w:r>
              <w:t>• for incorporation, for the purposes of their construction, repair, maintenance or conversion, in drilling or production platforms listed below:</w:t>
            </w:r>
          </w:p>
          <w:p w14:paraId="5910527C" w14:textId="77777777" w:rsidR="00E546F5" w:rsidRDefault="00951CE2">
            <w:pPr>
              <w:pStyle w:val="Tier7"/>
            </w:pPr>
            <w:r>
              <w:t xml:space="preserve">   fixed, of subheading ex 8430 49 or floating or </w:t>
            </w:r>
            <w:r>
              <w:t>submersible of subheading 8905 20;</w:t>
            </w:r>
          </w:p>
          <w:p w14:paraId="5910527D" w14:textId="77777777" w:rsidR="00E546F5" w:rsidRDefault="00951CE2">
            <w:pPr>
              <w:pStyle w:val="Tier7"/>
            </w:pPr>
            <w:r>
              <w:t>• for equipping the above platforms;</w:t>
            </w:r>
          </w:p>
          <w:p w14:paraId="5910527E" w14:textId="77777777" w:rsidR="00E546F5" w:rsidRDefault="00951CE2">
            <w:pPr>
              <w:pStyle w:val="Tier7"/>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7F" w14:textId="77777777" w:rsidR="00E546F5" w:rsidRDefault="00951CE2">
            <w:pPr>
              <w:pStyle w:val="NormalinTable"/>
            </w:pPr>
            <w:r>
              <w:t>0.0%</w:t>
            </w:r>
          </w:p>
        </w:tc>
      </w:tr>
      <w:tr w:rsidR="00E546F5" w14:paraId="591052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81" w14:textId="77777777" w:rsidR="00E546F5" w:rsidRDefault="00951CE2">
            <w:pPr>
              <w:pStyle w:val="NormalinTable"/>
            </w:pPr>
            <w:r>
              <w:t>7318157510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82" w14:textId="77777777" w:rsidR="00E546F5" w:rsidRDefault="00951CE2">
            <w:pPr>
              <w:pStyle w:val="Tier1"/>
            </w:pPr>
            <w:r>
              <w:t>Screws, bolts, nuts, coach screws, screw hooks, rivets, cotters, cotter pins, washers (including s</w:t>
            </w:r>
            <w:r>
              <w:t>pring washers) and similar articles, of iron or steel</w:t>
            </w:r>
          </w:p>
          <w:p w14:paraId="59105283" w14:textId="77777777" w:rsidR="00E546F5" w:rsidRDefault="00951CE2">
            <w:pPr>
              <w:pStyle w:val="Tier2"/>
            </w:pPr>
            <w:r>
              <w:t>-</w:t>
            </w:r>
            <w:r>
              <w:tab/>
              <w:t>Threaded articles</w:t>
            </w:r>
          </w:p>
          <w:p w14:paraId="59105284" w14:textId="77777777" w:rsidR="00E546F5" w:rsidRDefault="00951CE2">
            <w:pPr>
              <w:pStyle w:val="Tier3"/>
            </w:pPr>
            <w:r>
              <w:t>-</w:t>
            </w:r>
            <w:r>
              <w:tab/>
              <w:t>-</w:t>
            </w:r>
            <w:r>
              <w:tab/>
              <w:t>Other screws and bolts, whether or not with their nuts or washers</w:t>
            </w:r>
          </w:p>
          <w:p w14:paraId="59105285" w14:textId="77777777" w:rsidR="00E546F5" w:rsidRDefault="00951CE2">
            <w:pPr>
              <w:pStyle w:val="Tier4"/>
            </w:pPr>
            <w:r>
              <w:t>-</w:t>
            </w:r>
            <w:r>
              <w:tab/>
              <w:t>-</w:t>
            </w:r>
            <w:r>
              <w:tab/>
              <w:t>-</w:t>
            </w:r>
            <w:r>
              <w:tab/>
              <w:t>Other</w:t>
            </w:r>
          </w:p>
          <w:p w14:paraId="59105286" w14:textId="77777777" w:rsidR="00E546F5" w:rsidRDefault="00951CE2">
            <w:pPr>
              <w:pStyle w:val="Tier5"/>
            </w:pPr>
            <w:r>
              <w:t>-</w:t>
            </w:r>
            <w:r>
              <w:tab/>
              <w:t>-</w:t>
            </w:r>
            <w:r>
              <w:tab/>
              <w:t>-</w:t>
            </w:r>
            <w:r>
              <w:tab/>
              <w:t>-</w:t>
            </w:r>
            <w:r>
              <w:tab/>
              <w:t>With heads</w:t>
            </w:r>
          </w:p>
          <w:p w14:paraId="59105287" w14:textId="77777777" w:rsidR="00E546F5" w:rsidRDefault="00951CE2">
            <w:pPr>
              <w:pStyle w:val="Tier6"/>
            </w:pPr>
            <w:r>
              <w:t>-</w:t>
            </w:r>
            <w:r>
              <w:tab/>
              <w:t>-</w:t>
            </w:r>
            <w:r>
              <w:tab/>
              <w:t>-</w:t>
            </w:r>
            <w:r>
              <w:tab/>
              <w:t>-</w:t>
            </w:r>
            <w:r>
              <w:tab/>
              <w:t>-</w:t>
            </w:r>
            <w:r>
              <w:tab/>
              <w:t>Hexagonal heads</w:t>
            </w:r>
          </w:p>
          <w:p w14:paraId="59105288"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89" w14:textId="77777777" w:rsidR="00E546F5" w:rsidRDefault="00951CE2">
            <w:pPr>
              <w:pStyle w:val="NormalinTable"/>
            </w:pPr>
            <w:r>
              <w:t>0.0%</w:t>
            </w:r>
          </w:p>
        </w:tc>
      </w:tr>
      <w:tr w:rsidR="00E546F5" w14:paraId="591052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8B" w14:textId="77777777" w:rsidR="00E546F5" w:rsidRDefault="00951CE2">
            <w:pPr>
              <w:pStyle w:val="NormalinTable"/>
            </w:pPr>
            <w:r>
              <w:t>7318157590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8C" w14:textId="77777777" w:rsidR="00E546F5" w:rsidRDefault="00951CE2">
            <w:pPr>
              <w:pStyle w:val="Tier1"/>
            </w:pPr>
            <w:r>
              <w:t>Screws, bolts, nuts, coach screws, screw hooks, rivets, cotters, cotter pins, washers (including spring washers) and similar articles, of iron or steel</w:t>
            </w:r>
          </w:p>
          <w:p w14:paraId="5910528D" w14:textId="77777777" w:rsidR="00E546F5" w:rsidRDefault="00951CE2">
            <w:pPr>
              <w:pStyle w:val="Tier2"/>
            </w:pPr>
            <w:r>
              <w:t>-</w:t>
            </w:r>
            <w:r>
              <w:tab/>
              <w:t>Threaded articles</w:t>
            </w:r>
          </w:p>
          <w:p w14:paraId="5910528E" w14:textId="77777777" w:rsidR="00E546F5" w:rsidRDefault="00951CE2">
            <w:pPr>
              <w:pStyle w:val="Tier3"/>
            </w:pPr>
            <w:r>
              <w:t>-</w:t>
            </w:r>
            <w:r>
              <w:tab/>
              <w:t>-</w:t>
            </w:r>
            <w:r>
              <w:tab/>
              <w:t>Other screws and bolts, whether or not with their nuts or washers</w:t>
            </w:r>
          </w:p>
          <w:p w14:paraId="5910528F" w14:textId="77777777" w:rsidR="00E546F5" w:rsidRDefault="00951CE2">
            <w:pPr>
              <w:pStyle w:val="Tier4"/>
            </w:pPr>
            <w:r>
              <w:t>-</w:t>
            </w:r>
            <w:r>
              <w:tab/>
              <w:t>-</w:t>
            </w:r>
            <w:r>
              <w:tab/>
              <w:t>-</w:t>
            </w:r>
            <w:r>
              <w:tab/>
              <w:t>Other</w:t>
            </w:r>
          </w:p>
          <w:p w14:paraId="59105290" w14:textId="77777777" w:rsidR="00E546F5" w:rsidRDefault="00951CE2">
            <w:pPr>
              <w:pStyle w:val="Tier5"/>
            </w:pPr>
            <w:r>
              <w:t>-</w:t>
            </w:r>
            <w:r>
              <w:tab/>
              <w:t>-</w:t>
            </w:r>
            <w:r>
              <w:tab/>
              <w:t>-</w:t>
            </w:r>
            <w:r>
              <w:tab/>
              <w:t>-</w:t>
            </w:r>
            <w:r>
              <w:tab/>
              <w:t>With heads</w:t>
            </w:r>
          </w:p>
          <w:p w14:paraId="59105291" w14:textId="77777777" w:rsidR="00E546F5" w:rsidRDefault="00951CE2">
            <w:pPr>
              <w:pStyle w:val="Tier6"/>
            </w:pPr>
            <w:r>
              <w:t>-</w:t>
            </w:r>
            <w:r>
              <w:tab/>
              <w:t>-</w:t>
            </w:r>
            <w:r>
              <w:tab/>
              <w:t>-</w:t>
            </w:r>
            <w:r>
              <w:tab/>
              <w:t>-</w:t>
            </w:r>
            <w:r>
              <w:tab/>
              <w:t>-</w:t>
            </w:r>
            <w:r>
              <w:tab/>
              <w:t>Hexagonal heads</w:t>
            </w:r>
          </w:p>
          <w:p w14:paraId="59105292" w14:textId="77777777" w:rsidR="00E546F5" w:rsidRDefault="00951CE2">
            <w:pPr>
              <w:pStyle w:val="Tier7"/>
            </w:pPr>
            <w:r>
              <w:t>-</w:t>
            </w:r>
            <w:r>
              <w:tab/>
              <w:t>-</w:t>
            </w:r>
            <w:r>
              <w:tab/>
              <w:t>-</w:t>
            </w:r>
            <w:r>
              <w:tab/>
              <w:t>-</w:t>
            </w:r>
            <w:r>
              <w:tab/>
              <w:t>-</w:t>
            </w:r>
            <w:r>
              <w:tab/>
              <w:t>-</w:t>
            </w:r>
            <w:r>
              <w:tab/>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93" w14:textId="77777777" w:rsidR="00E546F5" w:rsidRDefault="00951CE2">
            <w:pPr>
              <w:pStyle w:val="NormalinTable"/>
            </w:pPr>
            <w:r>
              <w:t>0.0%</w:t>
            </w:r>
          </w:p>
        </w:tc>
      </w:tr>
      <w:tr w:rsidR="00E546F5" w14:paraId="591052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95" w14:textId="77777777" w:rsidR="00E546F5" w:rsidRDefault="00951CE2">
            <w:pPr>
              <w:pStyle w:val="NormalinTable"/>
            </w:pPr>
            <w:r>
              <w:t>7318158210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96" w14:textId="77777777" w:rsidR="00E546F5" w:rsidRDefault="00951CE2">
            <w:pPr>
              <w:pStyle w:val="Tier1"/>
            </w:pPr>
            <w:r>
              <w:t xml:space="preserve">Screws, bolts, nuts, coach screws, screw hooks, rivets, cotters, cotter pins, washers (including spring washers) and similar articles, of iron or </w:t>
            </w:r>
            <w:r>
              <w:t>steel</w:t>
            </w:r>
          </w:p>
          <w:p w14:paraId="59105297" w14:textId="77777777" w:rsidR="00E546F5" w:rsidRDefault="00951CE2">
            <w:pPr>
              <w:pStyle w:val="Tier2"/>
            </w:pPr>
            <w:r>
              <w:t>-</w:t>
            </w:r>
            <w:r>
              <w:tab/>
              <w:t>Threaded articles</w:t>
            </w:r>
          </w:p>
          <w:p w14:paraId="59105298" w14:textId="77777777" w:rsidR="00E546F5" w:rsidRDefault="00951CE2">
            <w:pPr>
              <w:pStyle w:val="Tier3"/>
            </w:pPr>
            <w:r>
              <w:t>-</w:t>
            </w:r>
            <w:r>
              <w:tab/>
              <w:t>-</w:t>
            </w:r>
            <w:r>
              <w:tab/>
              <w:t>Other screws and bolts, whether or not with their nuts or washers</w:t>
            </w:r>
          </w:p>
          <w:p w14:paraId="59105299" w14:textId="77777777" w:rsidR="00E546F5" w:rsidRDefault="00951CE2">
            <w:pPr>
              <w:pStyle w:val="Tier4"/>
            </w:pPr>
            <w:r>
              <w:t>-</w:t>
            </w:r>
            <w:r>
              <w:tab/>
              <w:t>-</w:t>
            </w:r>
            <w:r>
              <w:tab/>
              <w:t>-</w:t>
            </w:r>
            <w:r>
              <w:tab/>
              <w:t>Other</w:t>
            </w:r>
          </w:p>
          <w:p w14:paraId="5910529A" w14:textId="77777777" w:rsidR="00E546F5" w:rsidRDefault="00951CE2">
            <w:pPr>
              <w:pStyle w:val="Tier5"/>
            </w:pPr>
            <w:r>
              <w:t>-</w:t>
            </w:r>
            <w:r>
              <w:tab/>
              <w:t>-</w:t>
            </w:r>
            <w:r>
              <w:tab/>
              <w:t>-</w:t>
            </w:r>
            <w:r>
              <w:tab/>
              <w:t>-</w:t>
            </w:r>
            <w:r>
              <w:tab/>
              <w:t>With heads</w:t>
            </w:r>
          </w:p>
          <w:p w14:paraId="5910529B" w14:textId="77777777" w:rsidR="00E546F5" w:rsidRDefault="00951CE2">
            <w:pPr>
              <w:pStyle w:val="Tier6"/>
            </w:pPr>
            <w:r>
              <w:t>-</w:t>
            </w:r>
            <w:r>
              <w:tab/>
              <w:t>-</w:t>
            </w:r>
            <w:r>
              <w:tab/>
              <w:t>-</w:t>
            </w:r>
            <w:r>
              <w:tab/>
              <w:t>-</w:t>
            </w:r>
            <w:r>
              <w:tab/>
              <w:t>-</w:t>
            </w:r>
            <w:r>
              <w:tab/>
              <w:t>Hexagonal heads</w:t>
            </w:r>
          </w:p>
          <w:p w14:paraId="5910529C" w14:textId="77777777" w:rsidR="00E546F5" w:rsidRDefault="00951CE2">
            <w:pPr>
              <w:pStyle w:val="Tier7"/>
            </w:pPr>
            <w:r>
              <w:t>-</w:t>
            </w:r>
            <w:r>
              <w:tab/>
              <w:t>-</w:t>
            </w:r>
            <w:r>
              <w:tab/>
              <w:t>-</w:t>
            </w:r>
            <w:r>
              <w:tab/>
              <w:t>-</w:t>
            </w:r>
            <w:r>
              <w:tab/>
              <w:t>-</w:t>
            </w:r>
            <w:r>
              <w:tab/>
              <w:t>-</w:t>
            </w:r>
            <w:r>
              <w:tab/>
              <w:t>Other, with a tensile strength</w:t>
            </w:r>
          </w:p>
          <w:p w14:paraId="5910529D" w14:textId="77777777" w:rsidR="00E546F5" w:rsidRDefault="00951CE2">
            <w:pPr>
              <w:pStyle w:val="Tier7"/>
            </w:pPr>
            <w:r>
              <w:t>Of less than 800 MPa</w:t>
            </w:r>
          </w:p>
          <w:p w14:paraId="5910529E" w14:textId="77777777" w:rsidR="00E546F5" w:rsidRDefault="00951CE2">
            <w:pPr>
              <w:pStyle w:val="Tier7"/>
            </w:pPr>
            <w:r>
              <w:t xml:space="preserve">Self-locking bolts and nuts (of the </w:t>
            </w:r>
            <w:r>
              <w:t>type "Hi-Lok")</w:t>
            </w:r>
          </w:p>
          <w:p w14:paraId="5910529F" w14:textId="77777777" w:rsidR="00E546F5" w:rsidRDefault="00951CE2">
            <w:pPr>
              <w:pStyle w:val="Tier7"/>
            </w:pPr>
            <w:r>
              <w:t>• for incorporation in ships, boats or other vessels listed in Table 1, for the purposes of their construction, repair, maintenance or conversion;</w:t>
            </w:r>
          </w:p>
          <w:p w14:paraId="591052A0" w14:textId="77777777" w:rsidR="00E546F5" w:rsidRDefault="00951CE2">
            <w:pPr>
              <w:pStyle w:val="Tier7"/>
            </w:pPr>
            <w:r>
              <w:t>• for fitting to or equipping such ships, boats or other vessels;</w:t>
            </w:r>
          </w:p>
          <w:p w14:paraId="591052A1" w14:textId="77777777" w:rsidR="00E546F5" w:rsidRDefault="00951CE2">
            <w:pPr>
              <w:pStyle w:val="Tier7"/>
            </w:pPr>
            <w:r>
              <w:t>• for incorporation, for the</w:t>
            </w:r>
            <w:r>
              <w:t xml:space="preserve"> purposes of their construction, repair, maintenance or conversion, in drilling or production platforms listed below:</w:t>
            </w:r>
          </w:p>
          <w:p w14:paraId="591052A2" w14:textId="77777777" w:rsidR="00E546F5" w:rsidRDefault="00951CE2">
            <w:pPr>
              <w:pStyle w:val="Tier7"/>
            </w:pPr>
            <w:r>
              <w:t xml:space="preserve">   fixed, of subheading ex 8430 49 or floating or submersible of subheading 8905 20;</w:t>
            </w:r>
          </w:p>
          <w:p w14:paraId="591052A3" w14:textId="77777777" w:rsidR="00E546F5" w:rsidRDefault="00951CE2">
            <w:pPr>
              <w:pStyle w:val="Tier7"/>
            </w:pPr>
            <w:r>
              <w:t>• for equipping the above platforms;</w:t>
            </w:r>
          </w:p>
          <w:p w14:paraId="591052A4" w14:textId="77777777" w:rsidR="00E546F5" w:rsidRDefault="00951CE2">
            <w:pPr>
              <w:pStyle w:val="Tier7"/>
            </w:pPr>
            <w:r>
              <w:t>• 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A5" w14:textId="77777777" w:rsidR="00E546F5" w:rsidRDefault="00951CE2">
            <w:pPr>
              <w:pStyle w:val="NormalinTable"/>
            </w:pPr>
            <w:r>
              <w:t>0.0%</w:t>
            </w:r>
          </w:p>
        </w:tc>
      </w:tr>
      <w:tr w:rsidR="00E546F5" w14:paraId="591052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A7" w14:textId="77777777" w:rsidR="00E546F5" w:rsidRDefault="00951CE2">
            <w:pPr>
              <w:pStyle w:val="NormalinTable"/>
            </w:pPr>
            <w:r>
              <w:t>7318158290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A8" w14:textId="77777777" w:rsidR="00E546F5" w:rsidRDefault="00951CE2">
            <w:pPr>
              <w:pStyle w:val="Tier1"/>
            </w:pPr>
            <w:r>
              <w:t>Screws, bolts, nuts, coach screws, screw hooks, rivets, cotters, cotter pins, washers (including spring washers) and similar articles, of iron or steel</w:t>
            </w:r>
          </w:p>
          <w:p w14:paraId="591052A9" w14:textId="77777777" w:rsidR="00E546F5" w:rsidRDefault="00951CE2">
            <w:pPr>
              <w:pStyle w:val="Tier2"/>
            </w:pPr>
            <w:r>
              <w:t>-</w:t>
            </w:r>
            <w:r>
              <w:tab/>
              <w:t>Threaded articles</w:t>
            </w:r>
          </w:p>
          <w:p w14:paraId="591052AA" w14:textId="77777777" w:rsidR="00E546F5" w:rsidRDefault="00951CE2">
            <w:pPr>
              <w:pStyle w:val="Tier3"/>
            </w:pPr>
            <w:r>
              <w:t>-</w:t>
            </w:r>
            <w:r>
              <w:tab/>
              <w:t>-</w:t>
            </w:r>
            <w:r>
              <w:tab/>
              <w:t xml:space="preserve">Other </w:t>
            </w:r>
            <w:r>
              <w:t>screws and bolts, whether or not with their nuts or washers</w:t>
            </w:r>
          </w:p>
          <w:p w14:paraId="591052AB" w14:textId="77777777" w:rsidR="00E546F5" w:rsidRDefault="00951CE2">
            <w:pPr>
              <w:pStyle w:val="Tier4"/>
            </w:pPr>
            <w:r>
              <w:t>-</w:t>
            </w:r>
            <w:r>
              <w:tab/>
              <w:t>-</w:t>
            </w:r>
            <w:r>
              <w:tab/>
              <w:t>-</w:t>
            </w:r>
            <w:r>
              <w:tab/>
              <w:t>Other</w:t>
            </w:r>
          </w:p>
          <w:p w14:paraId="591052AC" w14:textId="77777777" w:rsidR="00E546F5" w:rsidRDefault="00951CE2">
            <w:pPr>
              <w:pStyle w:val="Tier5"/>
            </w:pPr>
            <w:r>
              <w:t>-</w:t>
            </w:r>
            <w:r>
              <w:tab/>
              <w:t>-</w:t>
            </w:r>
            <w:r>
              <w:tab/>
              <w:t>-</w:t>
            </w:r>
            <w:r>
              <w:tab/>
              <w:t>-</w:t>
            </w:r>
            <w:r>
              <w:tab/>
              <w:t>With heads</w:t>
            </w:r>
          </w:p>
          <w:p w14:paraId="591052AD" w14:textId="77777777" w:rsidR="00E546F5" w:rsidRDefault="00951CE2">
            <w:pPr>
              <w:pStyle w:val="Tier6"/>
            </w:pPr>
            <w:r>
              <w:t>-</w:t>
            </w:r>
            <w:r>
              <w:tab/>
              <w:t>-</w:t>
            </w:r>
            <w:r>
              <w:tab/>
              <w:t>-</w:t>
            </w:r>
            <w:r>
              <w:tab/>
              <w:t>-</w:t>
            </w:r>
            <w:r>
              <w:tab/>
              <w:t>-</w:t>
            </w:r>
            <w:r>
              <w:tab/>
              <w:t>Hexagonal heads</w:t>
            </w:r>
          </w:p>
          <w:p w14:paraId="591052AE" w14:textId="77777777" w:rsidR="00E546F5" w:rsidRDefault="00951CE2">
            <w:pPr>
              <w:pStyle w:val="Tier7"/>
            </w:pPr>
            <w:r>
              <w:t>-</w:t>
            </w:r>
            <w:r>
              <w:tab/>
              <w:t>-</w:t>
            </w:r>
            <w:r>
              <w:tab/>
              <w:t>-</w:t>
            </w:r>
            <w:r>
              <w:tab/>
              <w:t>-</w:t>
            </w:r>
            <w:r>
              <w:tab/>
              <w:t>-</w:t>
            </w:r>
            <w:r>
              <w:tab/>
              <w:t>-</w:t>
            </w:r>
            <w:r>
              <w:tab/>
              <w:t>Other, with a tensile strength</w:t>
            </w:r>
          </w:p>
          <w:p w14:paraId="591052AF" w14:textId="77777777" w:rsidR="00E546F5" w:rsidRDefault="00951CE2">
            <w:pPr>
              <w:pStyle w:val="Tier7"/>
            </w:pPr>
            <w:r>
              <w:t>Of less than 800 MPa</w:t>
            </w:r>
          </w:p>
          <w:p w14:paraId="591052B0" w14:textId="77777777" w:rsidR="00E546F5" w:rsidRDefault="00951CE2">
            <w:pPr>
              <w:pStyle w:val="Tier7"/>
            </w:pPr>
            <w:r>
              <w:t>Other</w:t>
            </w:r>
          </w:p>
          <w:p w14:paraId="591052B1" w14:textId="77777777" w:rsidR="00E546F5" w:rsidRDefault="00951CE2">
            <w:pPr>
              <w:pStyle w:val="Tier7"/>
            </w:pPr>
            <w:r>
              <w:t>Other</w:t>
            </w:r>
          </w:p>
          <w:p w14:paraId="591052B2" w14:textId="77777777" w:rsidR="00E546F5" w:rsidRDefault="00951CE2">
            <w:pPr>
              <w:pStyle w:val="Tier7"/>
            </w:pPr>
            <w:r>
              <w:t xml:space="preserve">• for incorporation in ships, boats or other vessels </w:t>
            </w:r>
            <w:r>
              <w:t>listed in Table 1, for the purposes of their construction, repair, maintenance or conversion;</w:t>
            </w:r>
          </w:p>
          <w:p w14:paraId="591052B3" w14:textId="77777777" w:rsidR="00E546F5" w:rsidRDefault="00951CE2">
            <w:pPr>
              <w:pStyle w:val="Tier7"/>
            </w:pPr>
            <w:r>
              <w:t>• for fitting to or equipping such ships, boats or other vessels;</w:t>
            </w:r>
          </w:p>
          <w:p w14:paraId="591052B4" w14:textId="77777777" w:rsidR="00E546F5" w:rsidRDefault="00951CE2">
            <w:pPr>
              <w:pStyle w:val="Tier7"/>
            </w:pPr>
            <w:r>
              <w:t xml:space="preserve">• for incorporation, for the purposes of their construction, repair, maintenance or conversion, </w:t>
            </w:r>
            <w:r>
              <w:t>in drilling or production platforms listed below:</w:t>
            </w:r>
          </w:p>
          <w:p w14:paraId="591052B5" w14:textId="77777777" w:rsidR="00E546F5" w:rsidRDefault="00951CE2">
            <w:pPr>
              <w:pStyle w:val="Tier7"/>
            </w:pPr>
            <w:r>
              <w:t xml:space="preserve">   fixed, of subheading ex 8430 49 or floating or submersible of subheading 8905 20;</w:t>
            </w:r>
          </w:p>
          <w:p w14:paraId="591052B6" w14:textId="77777777" w:rsidR="00E546F5" w:rsidRDefault="00951CE2">
            <w:pPr>
              <w:pStyle w:val="Tier7"/>
            </w:pPr>
            <w:r>
              <w:t>• for equipping the above platforms;</w:t>
            </w:r>
          </w:p>
          <w:p w14:paraId="591052B7" w14:textId="77777777" w:rsidR="00E546F5" w:rsidRDefault="00951CE2">
            <w:pPr>
              <w:pStyle w:val="Tier7"/>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B8" w14:textId="77777777" w:rsidR="00E546F5" w:rsidRDefault="00951CE2">
            <w:pPr>
              <w:pStyle w:val="NormalinTable"/>
            </w:pPr>
            <w:r>
              <w:t>0.0%</w:t>
            </w:r>
          </w:p>
        </w:tc>
      </w:tr>
      <w:tr w:rsidR="00E546F5" w14:paraId="591052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BA" w14:textId="77777777" w:rsidR="00E546F5" w:rsidRDefault="00951CE2">
            <w:pPr>
              <w:pStyle w:val="NormalinTable"/>
            </w:pPr>
            <w:r>
              <w:t>7318158810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BB" w14:textId="77777777" w:rsidR="00E546F5" w:rsidRDefault="00951CE2">
            <w:pPr>
              <w:pStyle w:val="Tier1"/>
            </w:pPr>
            <w:r>
              <w:t>Screws, bolts, nuts, coach screws, screw hooks, rivets, cotters, cotter pins, washers (including spring washers) and similar articles, of iron or steel</w:t>
            </w:r>
          </w:p>
          <w:p w14:paraId="591052BC" w14:textId="77777777" w:rsidR="00E546F5" w:rsidRDefault="00951CE2">
            <w:pPr>
              <w:pStyle w:val="Tier2"/>
            </w:pPr>
            <w:r>
              <w:t>-</w:t>
            </w:r>
            <w:r>
              <w:tab/>
              <w:t>Threaded articles</w:t>
            </w:r>
          </w:p>
          <w:p w14:paraId="591052BD" w14:textId="77777777" w:rsidR="00E546F5" w:rsidRDefault="00951CE2">
            <w:pPr>
              <w:pStyle w:val="Tier3"/>
            </w:pPr>
            <w:r>
              <w:t>-</w:t>
            </w:r>
            <w:r>
              <w:tab/>
              <w:t>-</w:t>
            </w:r>
            <w:r>
              <w:tab/>
              <w:t>Other screws and bolts, whether or not with their nuts or washers</w:t>
            </w:r>
          </w:p>
          <w:p w14:paraId="591052BE" w14:textId="77777777" w:rsidR="00E546F5" w:rsidRDefault="00951CE2">
            <w:pPr>
              <w:pStyle w:val="Tier4"/>
            </w:pPr>
            <w:r>
              <w:t>-</w:t>
            </w:r>
            <w:r>
              <w:tab/>
              <w:t>-</w:t>
            </w:r>
            <w:r>
              <w:tab/>
              <w:t>-</w:t>
            </w:r>
            <w:r>
              <w:tab/>
              <w:t>Other</w:t>
            </w:r>
          </w:p>
          <w:p w14:paraId="591052BF" w14:textId="77777777" w:rsidR="00E546F5" w:rsidRDefault="00951CE2">
            <w:pPr>
              <w:pStyle w:val="Tier5"/>
            </w:pPr>
            <w:r>
              <w:t>-</w:t>
            </w:r>
            <w:r>
              <w:tab/>
              <w:t>-</w:t>
            </w:r>
            <w:r>
              <w:tab/>
              <w:t>-</w:t>
            </w:r>
            <w:r>
              <w:tab/>
              <w:t>-</w:t>
            </w:r>
            <w:r>
              <w:tab/>
              <w:t>With heads</w:t>
            </w:r>
          </w:p>
          <w:p w14:paraId="591052C0" w14:textId="77777777" w:rsidR="00E546F5" w:rsidRDefault="00951CE2">
            <w:pPr>
              <w:pStyle w:val="Tier6"/>
            </w:pPr>
            <w:r>
              <w:t>-</w:t>
            </w:r>
            <w:r>
              <w:tab/>
              <w:t>-</w:t>
            </w:r>
            <w:r>
              <w:tab/>
              <w:t>-</w:t>
            </w:r>
            <w:r>
              <w:tab/>
              <w:t>-</w:t>
            </w:r>
            <w:r>
              <w:tab/>
              <w:t>-</w:t>
            </w:r>
            <w:r>
              <w:tab/>
              <w:t>Hexagonal heads</w:t>
            </w:r>
          </w:p>
          <w:p w14:paraId="591052C1" w14:textId="77777777" w:rsidR="00E546F5" w:rsidRDefault="00951CE2">
            <w:pPr>
              <w:pStyle w:val="Tier7"/>
            </w:pPr>
            <w:r>
              <w:t>-</w:t>
            </w:r>
            <w:r>
              <w:tab/>
              <w:t>-</w:t>
            </w:r>
            <w:r>
              <w:tab/>
              <w:t>-</w:t>
            </w:r>
            <w:r>
              <w:tab/>
              <w:t>-</w:t>
            </w:r>
            <w:r>
              <w:tab/>
              <w:t>-</w:t>
            </w:r>
            <w:r>
              <w:tab/>
              <w:t>-</w:t>
            </w:r>
            <w:r>
              <w:tab/>
              <w:t>Other, with a tensile strength</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C2" w14:textId="77777777" w:rsidR="00E546F5" w:rsidRDefault="00951CE2">
            <w:pPr>
              <w:pStyle w:val="NormalinTable"/>
            </w:pPr>
            <w:r>
              <w:t>0.0%</w:t>
            </w:r>
          </w:p>
        </w:tc>
      </w:tr>
      <w:tr w:rsidR="00E546F5" w14:paraId="591052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C4" w14:textId="77777777" w:rsidR="00E546F5" w:rsidRDefault="00951CE2">
            <w:pPr>
              <w:pStyle w:val="NormalinTable"/>
            </w:pPr>
            <w:r>
              <w:t>7318158880</w:t>
            </w:r>
          </w:p>
          <w:p w14:paraId="591052C5" w14:textId="77777777" w:rsidR="00E546F5" w:rsidRDefault="00E546F5">
            <w:pPr>
              <w:pStyle w:val="NormalinTable"/>
            </w:pPr>
          </w:p>
          <w:p w14:paraId="591052C6" w14:textId="77777777" w:rsidR="00E546F5" w:rsidRDefault="00E546F5">
            <w:pPr>
              <w:pStyle w:val="NormalinTable"/>
            </w:pPr>
          </w:p>
          <w:p w14:paraId="591052C7" w14:textId="77777777" w:rsidR="00E546F5" w:rsidRDefault="00E546F5">
            <w:pPr>
              <w:pStyle w:val="NormalinTable"/>
            </w:pPr>
          </w:p>
          <w:p w14:paraId="591052C8" w14:textId="77777777" w:rsidR="00E546F5" w:rsidRDefault="00E546F5">
            <w:pPr>
              <w:pStyle w:val="NormalinTable"/>
            </w:pPr>
          </w:p>
          <w:p w14:paraId="591052C9" w14:textId="77777777" w:rsidR="00E546F5" w:rsidRDefault="00E546F5">
            <w:pPr>
              <w:pStyle w:val="NormalinTable"/>
            </w:pPr>
          </w:p>
          <w:p w14:paraId="591052CA" w14:textId="77777777" w:rsidR="00E546F5" w:rsidRDefault="00E546F5">
            <w:pPr>
              <w:pStyle w:val="NormalinTable"/>
            </w:pPr>
          </w:p>
          <w:p w14:paraId="591052CB"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CC"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2CD" w14:textId="77777777" w:rsidR="00E546F5" w:rsidRDefault="00951CE2">
            <w:pPr>
              <w:pStyle w:val="Tier2"/>
            </w:pPr>
            <w:r>
              <w:t>-</w:t>
            </w:r>
            <w:r>
              <w:tab/>
              <w:t>Threaded articles</w:t>
            </w:r>
          </w:p>
          <w:p w14:paraId="591052CE" w14:textId="77777777" w:rsidR="00E546F5" w:rsidRDefault="00951CE2">
            <w:pPr>
              <w:pStyle w:val="Tier3"/>
            </w:pPr>
            <w:r>
              <w:t>-</w:t>
            </w:r>
            <w:r>
              <w:tab/>
              <w:t>-</w:t>
            </w:r>
            <w:r>
              <w:tab/>
              <w:t>Other screws and bolts, whether or not with their nuts or washers</w:t>
            </w:r>
          </w:p>
          <w:p w14:paraId="591052CF" w14:textId="77777777" w:rsidR="00E546F5" w:rsidRDefault="00951CE2">
            <w:pPr>
              <w:pStyle w:val="Tier4"/>
            </w:pPr>
            <w:r>
              <w:t>-</w:t>
            </w:r>
            <w:r>
              <w:tab/>
              <w:t>-</w:t>
            </w:r>
            <w:r>
              <w:tab/>
              <w:t>-</w:t>
            </w:r>
            <w:r>
              <w:tab/>
              <w:t>Other</w:t>
            </w:r>
          </w:p>
          <w:p w14:paraId="591052D0" w14:textId="77777777" w:rsidR="00E546F5" w:rsidRDefault="00951CE2">
            <w:pPr>
              <w:pStyle w:val="Tier5"/>
            </w:pPr>
            <w:r>
              <w:t>-</w:t>
            </w:r>
            <w:r>
              <w:tab/>
              <w:t>-</w:t>
            </w:r>
            <w:r>
              <w:tab/>
              <w:t>-</w:t>
            </w:r>
            <w:r>
              <w:tab/>
              <w:t>-</w:t>
            </w:r>
            <w:r>
              <w:tab/>
              <w:t>With heads</w:t>
            </w:r>
          </w:p>
          <w:p w14:paraId="591052D1" w14:textId="77777777" w:rsidR="00E546F5" w:rsidRDefault="00951CE2">
            <w:pPr>
              <w:pStyle w:val="Tier6"/>
            </w:pPr>
            <w:r>
              <w:t>-</w:t>
            </w:r>
            <w:r>
              <w:tab/>
              <w:t>-</w:t>
            </w:r>
            <w:r>
              <w:tab/>
              <w:t>-</w:t>
            </w:r>
            <w:r>
              <w:tab/>
              <w:t>-</w:t>
            </w:r>
            <w:r>
              <w:tab/>
              <w:t>-</w:t>
            </w:r>
            <w:r>
              <w:tab/>
              <w:t>Hexagonal heads</w:t>
            </w:r>
          </w:p>
          <w:p w14:paraId="591052D2" w14:textId="77777777" w:rsidR="00E546F5" w:rsidRDefault="00951CE2">
            <w:pPr>
              <w:pStyle w:val="Tier7"/>
            </w:pPr>
            <w:r>
              <w:t>-</w:t>
            </w:r>
            <w:r>
              <w:tab/>
              <w:t>-</w:t>
            </w:r>
            <w:r>
              <w:tab/>
              <w:t>-</w:t>
            </w:r>
            <w:r>
              <w:tab/>
              <w:t>-</w:t>
            </w:r>
            <w:r>
              <w:tab/>
              <w:t>-</w:t>
            </w:r>
            <w:r>
              <w:tab/>
              <w:t>-</w:t>
            </w:r>
            <w:r>
              <w:tab/>
              <w:t>Other, with a tensile strength</w:t>
            </w:r>
          </w:p>
          <w:p w14:paraId="591052D3" w14:textId="77777777" w:rsidR="00E546F5" w:rsidRDefault="00951CE2">
            <w:pPr>
              <w:pStyle w:val="Tier7"/>
            </w:pPr>
            <w:r>
              <w:t>Of 800 MPa or more</w:t>
            </w:r>
          </w:p>
          <w:p w14:paraId="591052D4" w14:textId="77777777" w:rsidR="00E546F5" w:rsidRDefault="00E546F5">
            <w:pPr>
              <w:pStyle w:val="Tier7"/>
            </w:pPr>
          </w:p>
          <w:p w14:paraId="591052D5" w14:textId="77777777" w:rsidR="00E546F5" w:rsidRDefault="00951CE2">
            <w:pPr>
              <w:pStyle w:val="Tier7"/>
            </w:pPr>
            <w:r>
              <w:t xml:space="preserve">• for </w:t>
            </w:r>
            <w:r>
              <w:t>incorporation in ships, boats or other vessels listed in Table 1, for the purposes of their construction, repair, maintenance or conversion;</w:t>
            </w:r>
          </w:p>
          <w:p w14:paraId="591052D6" w14:textId="77777777" w:rsidR="00E546F5" w:rsidRDefault="00951CE2">
            <w:pPr>
              <w:pStyle w:val="Tier7"/>
            </w:pPr>
            <w:r>
              <w:t>• for fitting to or equipping such ships, boats or other vessels;</w:t>
            </w:r>
          </w:p>
          <w:p w14:paraId="591052D7" w14:textId="77777777" w:rsidR="00E546F5" w:rsidRDefault="00951CE2">
            <w:pPr>
              <w:pStyle w:val="Tier7"/>
            </w:pPr>
            <w:r>
              <w:t>• for incorporation, for the purposes of their co</w:t>
            </w:r>
            <w:r>
              <w:t>nstruction, repair, maintenance or conversion, in drilling or production platforms listed below:</w:t>
            </w:r>
          </w:p>
          <w:p w14:paraId="591052D8" w14:textId="77777777" w:rsidR="00E546F5" w:rsidRDefault="00951CE2">
            <w:pPr>
              <w:pStyle w:val="Tier7"/>
            </w:pPr>
            <w:r>
              <w:t xml:space="preserve">   fixed, of subheading ex 8430 49 or floating or submersible of subheading 8905 20;</w:t>
            </w:r>
          </w:p>
          <w:p w14:paraId="591052D9" w14:textId="77777777" w:rsidR="00E546F5" w:rsidRDefault="00951CE2">
            <w:pPr>
              <w:pStyle w:val="Tier7"/>
            </w:pPr>
            <w:r>
              <w:t>• for equipping the above platforms;</w:t>
            </w:r>
          </w:p>
          <w:p w14:paraId="591052DA" w14:textId="77777777" w:rsidR="00E546F5" w:rsidRDefault="00951CE2">
            <w:pPr>
              <w:pStyle w:val="Tier7"/>
            </w:pPr>
            <w:r>
              <w:t>• 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DB" w14:textId="77777777" w:rsidR="00E546F5" w:rsidRDefault="00951CE2">
            <w:pPr>
              <w:pStyle w:val="NormalinTable"/>
            </w:pPr>
            <w:r>
              <w:t>0.0%</w:t>
            </w:r>
          </w:p>
        </w:tc>
      </w:tr>
      <w:tr w:rsidR="00E546F5" w14:paraId="591052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DD" w14:textId="77777777" w:rsidR="00E546F5" w:rsidRDefault="00951CE2">
            <w:pPr>
              <w:pStyle w:val="NormalinTable"/>
            </w:pPr>
            <w:r>
              <w:t>7318159511</w:t>
            </w:r>
          </w:p>
          <w:p w14:paraId="591052DE" w14:textId="77777777" w:rsidR="00E546F5" w:rsidRDefault="00E546F5">
            <w:pPr>
              <w:pStyle w:val="NormalinTable"/>
            </w:pPr>
          </w:p>
          <w:p w14:paraId="591052DF" w14:textId="77777777" w:rsidR="00E546F5" w:rsidRDefault="00E546F5">
            <w:pPr>
              <w:pStyle w:val="NormalinTable"/>
            </w:pPr>
          </w:p>
          <w:p w14:paraId="591052E0" w14:textId="77777777" w:rsidR="00E546F5" w:rsidRDefault="00E546F5">
            <w:pPr>
              <w:pStyle w:val="NormalinTable"/>
            </w:pPr>
          </w:p>
          <w:p w14:paraId="591052E1" w14:textId="77777777" w:rsidR="00E546F5" w:rsidRDefault="00E546F5">
            <w:pPr>
              <w:pStyle w:val="NormalinTable"/>
            </w:pPr>
          </w:p>
          <w:p w14:paraId="591052E2" w14:textId="77777777" w:rsidR="00E546F5" w:rsidRDefault="00E546F5">
            <w:pPr>
              <w:pStyle w:val="NormalinTable"/>
            </w:pPr>
          </w:p>
          <w:p w14:paraId="591052E3"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E4" w14:textId="77777777" w:rsidR="00E546F5" w:rsidRDefault="00951CE2">
            <w:pPr>
              <w:pStyle w:val="Tier1"/>
            </w:pPr>
            <w:r>
              <w:t>Screws, bolts, nuts, coach screws, screw hooks, rivets, cotters, cotter pins, washers (including spring washers) and similar articles, of iron or steel</w:t>
            </w:r>
          </w:p>
          <w:p w14:paraId="591052E5" w14:textId="77777777" w:rsidR="00E546F5" w:rsidRDefault="00951CE2">
            <w:pPr>
              <w:pStyle w:val="Tier1"/>
            </w:pPr>
            <w:r>
              <w:t>Threaded articles</w:t>
            </w:r>
            <w:r>
              <w:br/>
            </w:r>
            <w:r>
              <w:t xml:space="preserve">Other screws and bolts, </w:t>
            </w:r>
            <w:r>
              <w:t>whether or not with their nuts or washers</w:t>
            </w:r>
            <w:r>
              <w:br/>
            </w:r>
            <w:r>
              <w:t>Other</w:t>
            </w:r>
            <w:r>
              <w:br/>
            </w:r>
            <w:r>
              <w:t>With heads</w:t>
            </w:r>
            <w:r>
              <w:br/>
            </w:r>
            <w:r>
              <w:t>For use in certain types of aircraft</w:t>
            </w:r>
          </w:p>
          <w:p w14:paraId="591052E6" w14:textId="77777777" w:rsidR="00E546F5" w:rsidRDefault="00951CE2">
            <w:pPr>
              <w:pStyle w:val="Tier1"/>
            </w:pPr>
            <w:r>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E7" w14:textId="77777777" w:rsidR="00E546F5" w:rsidRDefault="00951CE2">
            <w:pPr>
              <w:pStyle w:val="NormalinTable"/>
            </w:pPr>
            <w:r>
              <w:t>0.0%</w:t>
            </w:r>
          </w:p>
        </w:tc>
      </w:tr>
      <w:tr w:rsidR="00E546F5" w14:paraId="591052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E9" w14:textId="77777777" w:rsidR="00E546F5" w:rsidRDefault="00951CE2">
            <w:pPr>
              <w:pStyle w:val="NormalinTable"/>
            </w:pPr>
            <w:r>
              <w:t>7318159519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EA" w14:textId="77777777" w:rsidR="00E546F5" w:rsidRDefault="00951CE2">
            <w:pPr>
              <w:pStyle w:val="Tier1"/>
            </w:pPr>
            <w:r>
              <w:t xml:space="preserve">Screws, bolts, nuts, coach screws, screw hooks, rivets, cotters, cotter pins, washers (including spring washers) and </w:t>
            </w:r>
            <w:r>
              <w:t>similar articles, of iron or steel</w:t>
            </w:r>
          </w:p>
          <w:p w14:paraId="591052EB" w14:textId="77777777" w:rsidR="00E546F5" w:rsidRDefault="00951CE2">
            <w:pPr>
              <w:pStyle w:val="Tier1"/>
            </w:pPr>
            <w:r>
              <w:t>Threaded articles</w:t>
            </w:r>
            <w:r>
              <w:br/>
            </w:r>
            <w:r>
              <w:t>Other screws and bolts, whether or not with their nuts or washers</w:t>
            </w:r>
            <w:r>
              <w:br/>
            </w:r>
            <w:r>
              <w:t>Other</w:t>
            </w:r>
            <w:r>
              <w:br/>
            </w:r>
            <w:r>
              <w:t>With heads</w:t>
            </w:r>
          </w:p>
          <w:p w14:paraId="591052EC" w14:textId="77777777" w:rsidR="00E546F5" w:rsidRDefault="00951CE2">
            <w:pPr>
              <w:pStyle w:val="Tier1"/>
            </w:pPr>
            <w:r>
              <w:t>Other</w:t>
            </w:r>
            <w:r>
              <w:br/>
            </w:r>
            <w:r>
              <w:t>For use in certain types of aircraft</w:t>
            </w:r>
          </w:p>
          <w:p w14:paraId="591052ED"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EE" w14:textId="77777777" w:rsidR="00E546F5" w:rsidRDefault="00951CE2">
            <w:pPr>
              <w:pStyle w:val="NormalinTable"/>
            </w:pPr>
            <w:r>
              <w:t>0.0%</w:t>
            </w:r>
          </w:p>
        </w:tc>
      </w:tr>
      <w:tr w:rsidR="00E546F5" w14:paraId="591052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F0" w14:textId="77777777" w:rsidR="00E546F5" w:rsidRDefault="00951CE2">
            <w:pPr>
              <w:pStyle w:val="NormalinTable"/>
            </w:pPr>
            <w:r>
              <w:t>7318159585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F1" w14:textId="77777777" w:rsidR="00E546F5" w:rsidRDefault="00951CE2">
            <w:pPr>
              <w:pStyle w:val="Tier1"/>
            </w:pPr>
            <w:r>
              <w:t>Screws, bolts, nuts, coach screws, screw hooks, rivets</w:t>
            </w:r>
            <w:r>
              <w:t>, cotters, cotter pins, washers (including spring washers) and similar articles, of iron or steel</w:t>
            </w:r>
          </w:p>
          <w:p w14:paraId="591052F2" w14:textId="77777777" w:rsidR="00E546F5" w:rsidRDefault="00951CE2">
            <w:pPr>
              <w:pStyle w:val="Tier1"/>
            </w:pPr>
            <w:r>
              <w:t>Threaded articles</w:t>
            </w:r>
            <w:r>
              <w:br/>
            </w:r>
            <w:r>
              <w:t>Other screws and bolts, whether or not with their nuts or washers</w:t>
            </w:r>
            <w:r>
              <w:br/>
            </w:r>
            <w:r>
              <w:t>Other</w:t>
            </w:r>
            <w:r>
              <w:br/>
            </w:r>
            <w:r>
              <w:t>With heads</w:t>
            </w:r>
            <w:r>
              <w:br/>
            </w:r>
            <w:r>
              <w:t xml:space="preserve">Other </w:t>
            </w:r>
          </w:p>
          <w:p w14:paraId="591052F3" w14:textId="77777777" w:rsidR="00E546F5" w:rsidRDefault="00951CE2">
            <w:pPr>
              <w:pStyle w:val="Tier1"/>
            </w:pPr>
            <w:r>
              <w:t>Other</w:t>
            </w:r>
          </w:p>
          <w:p w14:paraId="591052F4" w14:textId="77777777" w:rsidR="00E546F5" w:rsidRDefault="00951CE2">
            <w:pPr>
              <w:pStyle w:val="Tier1"/>
            </w:pPr>
            <w:r>
              <w:t>Of stainless steel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F5" w14:textId="77777777" w:rsidR="00E546F5" w:rsidRDefault="00951CE2">
            <w:pPr>
              <w:pStyle w:val="NormalinTable"/>
            </w:pPr>
            <w:r>
              <w:t>0.0%</w:t>
            </w:r>
          </w:p>
        </w:tc>
      </w:tr>
      <w:tr w:rsidR="00E546F5" w14:paraId="591052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F7" w14:textId="77777777" w:rsidR="00E546F5" w:rsidRDefault="00951CE2">
            <w:pPr>
              <w:pStyle w:val="NormalinTable"/>
            </w:pPr>
            <w:r>
              <w:t>7318159589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F8" w14:textId="77777777" w:rsidR="00E546F5" w:rsidRDefault="00951CE2">
            <w:pPr>
              <w:pStyle w:val="Tier1"/>
            </w:pPr>
            <w:r>
              <w:t>Screws, bolts, nuts, coach screws, screw hooks, rivets, cotters, cotter pins, washers (including spring washers) and similar articles, of iron or steel</w:t>
            </w:r>
          </w:p>
          <w:p w14:paraId="591052F9" w14:textId="77777777" w:rsidR="00E546F5" w:rsidRDefault="00951CE2">
            <w:pPr>
              <w:pStyle w:val="Tier1"/>
            </w:pPr>
            <w:r>
              <w:t>Threaded articles</w:t>
            </w:r>
            <w:r>
              <w:br/>
            </w:r>
            <w:r>
              <w:t>Other screws and bolts, whether or not with their nuts or washers</w:t>
            </w:r>
            <w:r>
              <w:br/>
            </w:r>
            <w:r>
              <w:t>Other</w:t>
            </w:r>
            <w:r>
              <w:br/>
            </w:r>
            <w:r>
              <w:t>With heads</w:t>
            </w:r>
            <w:r>
              <w:br/>
            </w:r>
            <w:r>
              <w:t>Oth</w:t>
            </w:r>
            <w:r>
              <w:t xml:space="preserve">er </w:t>
            </w:r>
          </w:p>
          <w:p w14:paraId="591052FA" w14:textId="77777777" w:rsidR="00E546F5" w:rsidRDefault="00951CE2">
            <w:pPr>
              <w:pStyle w:val="Tier1"/>
            </w:pPr>
            <w:r>
              <w:t>Other</w:t>
            </w:r>
          </w:p>
          <w:p w14:paraId="591052FB"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2FC" w14:textId="77777777" w:rsidR="00E546F5" w:rsidRDefault="00951CE2">
            <w:pPr>
              <w:pStyle w:val="NormalinTable"/>
            </w:pPr>
            <w:r>
              <w:t>0.0%</w:t>
            </w:r>
          </w:p>
        </w:tc>
      </w:tr>
      <w:tr w:rsidR="00E546F5" w14:paraId="591053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2FE" w14:textId="77777777" w:rsidR="00E546F5" w:rsidRDefault="00951CE2">
            <w:pPr>
              <w:pStyle w:val="NormalinTable"/>
            </w:pPr>
            <w:r>
              <w:t>7318163110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2FF" w14:textId="77777777" w:rsidR="00E546F5" w:rsidRDefault="00951CE2">
            <w:pPr>
              <w:pStyle w:val="Tier1"/>
            </w:pPr>
            <w:r>
              <w:t>Screws, bolts, nuts, coach screws, screw hooks, rivets, cotters, cotter pins, washers (including spring washers) and similar articles, of iron or steel</w:t>
            </w:r>
          </w:p>
          <w:p w14:paraId="59105300" w14:textId="77777777" w:rsidR="00E546F5" w:rsidRDefault="00951CE2">
            <w:pPr>
              <w:pStyle w:val="Tier2"/>
            </w:pPr>
            <w:r>
              <w:t>-</w:t>
            </w:r>
            <w:r>
              <w:tab/>
              <w:t>Threaded articles</w:t>
            </w:r>
          </w:p>
          <w:p w14:paraId="59105301" w14:textId="77777777" w:rsidR="00E546F5" w:rsidRDefault="00951CE2">
            <w:pPr>
              <w:pStyle w:val="Tier3"/>
            </w:pPr>
            <w:r>
              <w:t>-</w:t>
            </w:r>
            <w:r>
              <w:tab/>
              <w:t>-</w:t>
            </w:r>
            <w:r>
              <w:tab/>
              <w:t>Nuts</w:t>
            </w:r>
          </w:p>
          <w:p w14:paraId="59105302" w14:textId="77777777" w:rsidR="00E546F5" w:rsidRDefault="00951CE2">
            <w:pPr>
              <w:pStyle w:val="Tier4"/>
            </w:pPr>
            <w:r>
              <w:t>-</w:t>
            </w:r>
            <w:r>
              <w:tab/>
              <w:t>-</w:t>
            </w:r>
            <w:r>
              <w:tab/>
              <w:t>-</w:t>
            </w:r>
            <w:r>
              <w:tab/>
              <w:t>Of stainless steel</w:t>
            </w:r>
          </w:p>
          <w:p w14:paraId="59105303" w14:textId="77777777" w:rsidR="00E546F5" w:rsidRDefault="00951CE2">
            <w:pPr>
              <w:pStyle w:val="Tier5"/>
            </w:pPr>
            <w:r>
              <w:t>-</w:t>
            </w:r>
            <w:r>
              <w:tab/>
              <w:t>-</w:t>
            </w:r>
            <w:r>
              <w:tab/>
              <w:t>-</w:t>
            </w:r>
            <w:r>
              <w:tab/>
              <w:t>-</w:t>
            </w:r>
            <w:r>
              <w:tab/>
            </w:r>
            <w:r>
              <w:t>Blind rivet nuts</w:t>
            </w:r>
          </w:p>
          <w:p w14:paraId="59105304" w14:textId="77777777" w:rsidR="00E546F5" w:rsidRDefault="00951CE2">
            <w:pPr>
              <w:pStyle w:val="Tier6"/>
            </w:pPr>
            <w:r>
              <w:t>-</w:t>
            </w:r>
            <w:r>
              <w:tab/>
              <w:t>-</w:t>
            </w:r>
            <w:r>
              <w:tab/>
              <w:t>-</w:t>
            </w:r>
            <w:r>
              <w:tab/>
              <w:t>-</w:t>
            </w:r>
            <w:r>
              <w:tab/>
              <w:t>-</w:t>
            </w:r>
            <w:r>
              <w:tab/>
              <w:t>For use in certain types of aircraft</w:t>
            </w:r>
          </w:p>
          <w:p w14:paraId="59105305"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06" w14:textId="77777777" w:rsidR="00E546F5" w:rsidRDefault="00951CE2">
            <w:pPr>
              <w:pStyle w:val="NormalinTable"/>
            </w:pPr>
            <w:r>
              <w:t>0.0%</w:t>
            </w:r>
          </w:p>
        </w:tc>
      </w:tr>
      <w:tr w:rsidR="00E546F5" w14:paraId="591053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08" w14:textId="77777777" w:rsidR="00E546F5" w:rsidRDefault="00951CE2">
            <w:pPr>
              <w:pStyle w:val="NormalinTable"/>
            </w:pPr>
            <w:r>
              <w:t>7318163190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09" w14:textId="77777777" w:rsidR="00E546F5" w:rsidRDefault="00951CE2">
            <w:pPr>
              <w:pStyle w:val="Tier1"/>
            </w:pPr>
            <w:r>
              <w:t>Screws, bolts, nuts, coach screws, screw hooks, rivets, cotters, cotter pins, washers (including spring washers) and similar articles, of iron or steel</w:t>
            </w:r>
          </w:p>
          <w:p w14:paraId="5910530A" w14:textId="77777777" w:rsidR="00E546F5" w:rsidRDefault="00951CE2">
            <w:pPr>
              <w:pStyle w:val="Tier2"/>
            </w:pPr>
            <w:r>
              <w:t>-</w:t>
            </w:r>
            <w:r>
              <w:tab/>
              <w:t>Threaded articles</w:t>
            </w:r>
          </w:p>
          <w:p w14:paraId="5910530B" w14:textId="77777777" w:rsidR="00E546F5" w:rsidRDefault="00951CE2">
            <w:pPr>
              <w:pStyle w:val="Tier3"/>
            </w:pPr>
            <w:r>
              <w:t>-</w:t>
            </w:r>
            <w:r>
              <w:tab/>
              <w:t>-</w:t>
            </w:r>
            <w:r>
              <w:tab/>
              <w:t>Nuts</w:t>
            </w:r>
          </w:p>
          <w:p w14:paraId="5910530C" w14:textId="77777777" w:rsidR="00E546F5" w:rsidRDefault="00951CE2">
            <w:pPr>
              <w:pStyle w:val="Tier4"/>
            </w:pPr>
            <w:r>
              <w:t>-</w:t>
            </w:r>
            <w:r>
              <w:tab/>
              <w:t>-</w:t>
            </w:r>
            <w:r>
              <w:tab/>
              <w:t>-</w:t>
            </w:r>
            <w:r>
              <w:tab/>
              <w:t>Of stainless steel</w:t>
            </w:r>
          </w:p>
          <w:p w14:paraId="5910530D" w14:textId="77777777" w:rsidR="00E546F5" w:rsidRDefault="00951CE2">
            <w:pPr>
              <w:pStyle w:val="Tier5"/>
            </w:pPr>
            <w:r>
              <w:t>-</w:t>
            </w:r>
            <w:r>
              <w:tab/>
              <w:t>-</w:t>
            </w:r>
            <w:r>
              <w:tab/>
              <w:t>-</w:t>
            </w:r>
            <w:r>
              <w:tab/>
              <w:t>-</w:t>
            </w:r>
            <w:r>
              <w:tab/>
              <w:t>Blind rivet nuts</w:t>
            </w:r>
          </w:p>
          <w:p w14:paraId="5910530E" w14:textId="77777777" w:rsidR="00E546F5" w:rsidRDefault="00951CE2">
            <w:pPr>
              <w:pStyle w:val="Tier6"/>
            </w:pPr>
            <w:r>
              <w:t>-</w:t>
            </w:r>
            <w:r>
              <w:tab/>
              <w:t>-</w:t>
            </w:r>
            <w:r>
              <w:tab/>
              <w:t>-</w:t>
            </w:r>
            <w:r>
              <w:tab/>
            </w:r>
            <w:r>
              <w:t>-</w:t>
            </w:r>
            <w:r>
              <w:tab/>
              <w:t>-</w:t>
            </w:r>
            <w:r>
              <w:tab/>
              <w:t>Other</w:t>
            </w:r>
          </w:p>
          <w:p w14:paraId="5910530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5310" w14:textId="77777777" w:rsidR="00E546F5" w:rsidRDefault="00951CE2">
            <w:pPr>
              <w:pStyle w:val="Tier6Bullet"/>
            </w:pPr>
            <w:r>
              <w:tab/>
            </w:r>
            <w:r>
              <w:tab/>
            </w:r>
            <w:r>
              <w:tab/>
            </w:r>
            <w:r>
              <w:tab/>
            </w:r>
            <w:r>
              <w:tab/>
              <w:t>-</w:t>
            </w:r>
            <w:r>
              <w:tab/>
              <w:t>for fitting to or equipping such ships, boats or other vessels;</w:t>
            </w:r>
          </w:p>
          <w:p w14:paraId="59105311" w14:textId="77777777" w:rsidR="00E546F5" w:rsidRDefault="00951CE2">
            <w:pPr>
              <w:pStyle w:val="Tier6Bullet"/>
            </w:pPr>
            <w:r>
              <w:tab/>
            </w: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14:paraId="59105312" w14:textId="77777777" w:rsidR="00E546F5" w:rsidRDefault="00951CE2">
            <w:pPr>
              <w:pStyle w:val="Tier6Bullet"/>
            </w:pPr>
            <w:r>
              <w:tab/>
            </w:r>
            <w:r>
              <w:tab/>
            </w:r>
            <w:r>
              <w:tab/>
            </w:r>
            <w:r>
              <w:tab/>
            </w:r>
            <w:r>
              <w:tab/>
              <w:t>-</w:t>
            </w:r>
            <w:r>
              <w:tab/>
              <w:t>for equipping the above platforms;</w:t>
            </w:r>
          </w:p>
          <w:p w14:paraId="5910531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14" w14:textId="77777777" w:rsidR="00E546F5" w:rsidRDefault="00951CE2">
            <w:pPr>
              <w:pStyle w:val="NormalinTable"/>
            </w:pPr>
            <w:r>
              <w:t>0.0%</w:t>
            </w:r>
          </w:p>
        </w:tc>
      </w:tr>
      <w:tr w:rsidR="00E546F5" w14:paraId="591053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16" w14:textId="77777777" w:rsidR="00E546F5" w:rsidRDefault="00951CE2">
            <w:pPr>
              <w:pStyle w:val="NormalinTable"/>
            </w:pPr>
            <w:r>
              <w:t>7318163990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17" w14:textId="77777777" w:rsidR="00E546F5" w:rsidRDefault="00951CE2">
            <w:pPr>
              <w:pStyle w:val="Tier1"/>
            </w:pPr>
            <w:r>
              <w:t>Screws, bolts, nuts, coach screws, screw hooks, rivets, cotters, cotter pins, washers (including spring washers) and similar articles, of iron or steel</w:t>
            </w:r>
          </w:p>
          <w:p w14:paraId="59105318" w14:textId="77777777" w:rsidR="00E546F5" w:rsidRDefault="00951CE2">
            <w:pPr>
              <w:pStyle w:val="Tier2"/>
            </w:pPr>
            <w:r>
              <w:t>-</w:t>
            </w:r>
            <w:r>
              <w:tab/>
            </w:r>
            <w:r>
              <w:t>Threaded articles</w:t>
            </w:r>
          </w:p>
          <w:p w14:paraId="59105319" w14:textId="77777777" w:rsidR="00E546F5" w:rsidRDefault="00951CE2">
            <w:pPr>
              <w:pStyle w:val="Tier3"/>
            </w:pPr>
            <w:r>
              <w:t>-</w:t>
            </w:r>
            <w:r>
              <w:tab/>
              <w:t>-</w:t>
            </w:r>
            <w:r>
              <w:tab/>
              <w:t>Nuts</w:t>
            </w:r>
          </w:p>
          <w:p w14:paraId="5910531A" w14:textId="77777777" w:rsidR="00E546F5" w:rsidRDefault="00951CE2">
            <w:pPr>
              <w:pStyle w:val="Tier4"/>
            </w:pPr>
            <w:r>
              <w:t>-</w:t>
            </w:r>
            <w:r>
              <w:tab/>
              <w:t>-</w:t>
            </w:r>
            <w:r>
              <w:tab/>
              <w:t>-</w:t>
            </w:r>
            <w:r>
              <w:tab/>
              <w:t>Of stainless steel</w:t>
            </w:r>
          </w:p>
          <w:p w14:paraId="5910531B" w14:textId="77777777" w:rsidR="00E546F5" w:rsidRDefault="00951CE2">
            <w:pPr>
              <w:pStyle w:val="Tier5"/>
            </w:pPr>
            <w:r>
              <w:t>-</w:t>
            </w:r>
            <w:r>
              <w:tab/>
              <w:t>-</w:t>
            </w:r>
            <w:r>
              <w:tab/>
              <w:t>-</w:t>
            </w:r>
            <w:r>
              <w:tab/>
              <w:t>-</w:t>
            </w:r>
            <w:r>
              <w:tab/>
              <w:t>Other</w:t>
            </w:r>
          </w:p>
          <w:p w14:paraId="5910531C" w14:textId="77777777" w:rsidR="00E546F5" w:rsidRDefault="00951CE2">
            <w:pPr>
              <w:pStyle w:val="Tier6"/>
            </w:pPr>
            <w:r>
              <w:t>-</w:t>
            </w:r>
            <w:r>
              <w:tab/>
              <w:t>-</w:t>
            </w:r>
            <w:r>
              <w:tab/>
              <w:t>-</w:t>
            </w:r>
            <w:r>
              <w:tab/>
              <w:t>-</w:t>
            </w:r>
            <w:r>
              <w:tab/>
              <w:t>-</w:t>
            </w:r>
            <w:r>
              <w:tab/>
              <w:t>Other</w:t>
            </w:r>
          </w:p>
          <w:p w14:paraId="5910531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531E" w14:textId="77777777" w:rsidR="00E546F5" w:rsidRDefault="00951CE2">
            <w:pPr>
              <w:pStyle w:val="Tier6Bullet"/>
            </w:pPr>
            <w:r>
              <w:tab/>
            </w:r>
            <w:r>
              <w:tab/>
            </w:r>
            <w:r>
              <w:tab/>
            </w:r>
            <w:r>
              <w:tab/>
            </w:r>
            <w:r>
              <w:tab/>
              <w:t>-</w:t>
            </w:r>
            <w:r>
              <w:tab/>
              <w:t xml:space="preserve">for </w:t>
            </w:r>
            <w:r>
              <w:t>fitting to or equipping such ships, boats or other vessels;</w:t>
            </w:r>
          </w:p>
          <w:p w14:paraId="5910531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5320" w14:textId="77777777" w:rsidR="00E546F5" w:rsidRDefault="00951CE2">
            <w:pPr>
              <w:pStyle w:val="Tier6Bullet"/>
            </w:pPr>
            <w:r>
              <w:tab/>
            </w:r>
            <w:r>
              <w:tab/>
            </w:r>
            <w:r>
              <w:tab/>
            </w:r>
            <w:r>
              <w:tab/>
            </w:r>
            <w:r>
              <w:tab/>
              <w:t>-</w:t>
            </w:r>
            <w:r>
              <w:tab/>
              <w:t>for equipping the above platforms;</w:t>
            </w:r>
          </w:p>
          <w:p w14:paraId="5910532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22" w14:textId="77777777" w:rsidR="00E546F5" w:rsidRDefault="00951CE2">
            <w:pPr>
              <w:pStyle w:val="NormalinTable"/>
            </w:pPr>
            <w:r>
              <w:t>0.0%</w:t>
            </w:r>
          </w:p>
        </w:tc>
      </w:tr>
      <w:tr w:rsidR="00E546F5" w14:paraId="591053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24" w14:textId="77777777" w:rsidR="00E546F5" w:rsidRDefault="00951CE2">
            <w:pPr>
              <w:pStyle w:val="NormalinTable"/>
            </w:pPr>
            <w:r>
              <w:t>7318164010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25" w14:textId="77777777" w:rsidR="00E546F5" w:rsidRDefault="00951CE2">
            <w:pPr>
              <w:pStyle w:val="Tier1"/>
            </w:pPr>
            <w:r>
              <w:t xml:space="preserve">Screws, bolts, nuts, coach screws, screw hooks, rivets, cotters, cotter pins, washers </w:t>
            </w:r>
            <w:r>
              <w:t>(including spring washers) and similar articles, of iron or steel</w:t>
            </w:r>
          </w:p>
          <w:p w14:paraId="59105326" w14:textId="77777777" w:rsidR="00E546F5" w:rsidRDefault="00951CE2">
            <w:pPr>
              <w:pStyle w:val="Tier2"/>
            </w:pPr>
            <w:r>
              <w:t>-</w:t>
            </w:r>
            <w:r>
              <w:tab/>
              <w:t>Threaded articles</w:t>
            </w:r>
          </w:p>
          <w:p w14:paraId="59105327" w14:textId="77777777" w:rsidR="00E546F5" w:rsidRDefault="00951CE2">
            <w:pPr>
              <w:pStyle w:val="Tier3"/>
            </w:pPr>
            <w:r>
              <w:t>-</w:t>
            </w:r>
            <w:r>
              <w:tab/>
              <w:t>-</w:t>
            </w:r>
            <w:r>
              <w:tab/>
              <w:t>Nuts</w:t>
            </w:r>
          </w:p>
          <w:p w14:paraId="59105328" w14:textId="77777777" w:rsidR="00E546F5" w:rsidRDefault="00951CE2">
            <w:pPr>
              <w:pStyle w:val="Tier4"/>
            </w:pPr>
            <w:r>
              <w:t>-</w:t>
            </w:r>
            <w:r>
              <w:tab/>
              <w:t>-</w:t>
            </w:r>
            <w:r>
              <w:tab/>
              <w:t>-</w:t>
            </w:r>
            <w:r>
              <w:tab/>
              <w:t>Other</w:t>
            </w:r>
          </w:p>
          <w:p w14:paraId="59105329" w14:textId="77777777" w:rsidR="00E546F5" w:rsidRDefault="00951CE2">
            <w:pPr>
              <w:pStyle w:val="Tier5"/>
            </w:pPr>
            <w:r>
              <w:t>-</w:t>
            </w:r>
            <w:r>
              <w:tab/>
              <w:t>-</w:t>
            </w:r>
            <w:r>
              <w:tab/>
              <w:t>-</w:t>
            </w:r>
            <w:r>
              <w:tab/>
              <w:t>-</w:t>
            </w:r>
            <w:r>
              <w:tab/>
              <w:t>Blind rivet nuts</w:t>
            </w:r>
          </w:p>
          <w:p w14:paraId="5910532A" w14:textId="77777777" w:rsidR="00E546F5" w:rsidRDefault="00951CE2">
            <w:pPr>
              <w:pStyle w:val="Tier6"/>
            </w:pPr>
            <w:r>
              <w:t>-</w:t>
            </w:r>
            <w:r>
              <w:tab/>
              <w:t>-</w:t>
            </w:r>
            <w:r>
              <w:tab/>
              <w:t>-</w:t>
            </w:r>
            <w:r>
              <w:tab/>
              <w:t>-</w:t>
            </w:r>
            <w:r>
              <w:tab/>
              <w:t>-</w:t>
            </w:r>
            <w:r>
              <w:tab/>
              <w:t>For use in certain types of aircraft</w:t>
            </w:r>
          </w:p>
          <w:p w14:paraId="5910532B" w14:textId="77777777" w:rsidR="00E546F5" w:rsidRDefault="00951CE2">
            <w:pPr>
              <w:pStyle w:val="Tier6Bullet"/>
            </w:pPr>
            <w:r>
              <w:tab/>
            </w: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2C" w14:textId="77777777" w:rsidR="00E546F5" w:rsidRDefault="00951CE2">
            <w:pPr>
              <w:pStyle w:val="NormalinTable"/>
            </w:pPr>
            <w:r>
              <w:t>0.0%</w:t>
            </w:r>
          </w:p>
        </w:tc>
      </w:tr>
      <w:tr w:rsidR="00E546F5" w14:paraId="591053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2E" w14:textId="77777777" w:rsidR="00E546F5" w:rsidRDefault="00951CE2">
            <w:pPr>
              <w:pStyle w:val="NormalinTable"/>
            </w:pPr>
            <w:r>
              <w:t>7318164090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2F" w14:textId="77777777" w:rsidR="00E546F5" w:rsidRDefault="00951CE2">
            <w:pPr>
              <w:pStyle w:val="Tier1"/>
            </w:pPr>
            <w:r>
              <w:t xml:space="preserve">Screws, bolts, nuts, coach screws, screw hooks, rivets, cotters, cotter pins, washers </w:t>
            </w:r>
            <w:r>
              <w:t>(including spring washers) and similar articles, of iron or steel</w:t>
            </w:r>
          </w:p>
          <w:p w14:paraId="59105330" w14:textId="77777777" w:rsidR="00E546F5" w:rsidRDefault="00951CE2">
            <w:pPr>
              <w:pStyle w:val="Tier2"/>
            </w:pPr>
            <w:r>
              <w:t>-</w:t>
            </w:r>
            <w:r>
              <w:tab/>
              <w:t>Threaded articles</w:t>
            </w:r>
          </w:p>
          <w:p w14:paraId="59105331" w14:textId="77777777" w:rsidR="00E546F5" w:rsidRDefault="00951CE2">
            <w:pPr>
              <w:pStyle w:val="Tier3"/>
            </w:pPr>
            <w:r>
              <w:t>-</w:t>
            </w:r>
            <w:r>
              <w:tab/>
              <w:t>-</w:t>
            </w:r>
            <w:r>
              <w:tab/>
              <w:t>Nuts</w:t>
            </w:r>
          </w:p>
          <w:p w14:paraId="59105332" w14:textId="77777777" w:rsidR="00E546F5" w:rsidRDefault="00951CE2">
            <w:pPr>
              <w:pStyle w:val="Tier4"/>
            </w:pPr>
            <w:r>
              <w:t>-</w:t>
            </w:r>
            <w:r>
              <w:tab/>
              <w:t>-</w:t>
            </w:r>
            <w:r>
              <w:tab/>
              <w:t>-</w:t>
            </w:r>
            <w:r>
              <w:tab/>
              <w:t>Other</w:t>
            </w:r>
          </w:p>
          <w:p w14:paraId="59105333" w14:textId="77777777" w:rsidR="00E546F5" w:rsidRDefault="00951CE2">
            <w:pPr>
              <w:pStyle w:val="Tier5"/>
            </w:pPr>
            <w:r>
              <w:t>-</w:t>
            </w:r>
            <w:r>
              <w:tab/>
              <w:t>-</w:t>
            </w:r>
            <w:r>
              <w:tab/>
              <w:t>-</w:t>
            </w:r>
            <w:r>
              <w:tab/>
              <w:t>-</w:t>
            </w:r>
            <w:r>
              <w:tab/>
              <w:t>Blind rivet nuts</w:t>
            </w:r>
          </w:p>
          <w:p w14:paraId="59105334" w14:textId="77777777" w:rsidR="00E546F5" w:rsidRDefault="00951CE2">
            <w:pPr>
              <w:pStyle w:val="Tier6"/>
            </w:pPr>
            <w:r>
              <w:t>-</w:t>
            </w:r>
            <w:r>
              <w:tab/>
              <w:t>-</w:t>
            </w:r>
            <w:r>
              <w:tab/>
              <w:t>-</w:t>
            </w:r>
            <w:r>
              <w:tab/>
              <w:t>-</w:t>
            </w:r>
            <w:r>
              <w:tab/>
              <w:t>-</w:t>
            </w:r>
            <w:r>
              <w:tab/>
              <w:t>Other</w:t>
            </w:r>
          </w:p>
          <w:p w14:paraId="59105335" w14:textId="77777777" w:rsidR="00E546F5" w:rsidRDefault="00951CE2">
            <w:pPr>
              <w:pStyle w:val="Tier6Bullet"/>
            </w:pPr>
            <w:r>
              <w:tab/>
            </w:r>
            <w:r>
              <w:tab/>
            </w:r>
            <w:r>
              <w:tab/>
            </w:r>
            <w:r>
              <w:tab/>
            </w:r>
            <w:r>
              <w:tab/>
              <w:t>-</w:t>
            </w:r>
            <w:r>
              <w:tab/>
              <w:t>for incorporation in ships, boats or other vessels listed in Table 1, for the purposes of their const</w:t>
            </w:r>
            <w:r>
              <w:t>ruction, repair, maintenance or conversion;</w:t>
            </w:r>
          </w:p>
          <w:p w14:paraId="59105336" w14:textId="77777777" w:rsidR="00E546F5" w:rsidRDefault="00951CE2">
            <w:pPr>
              <w:pStyle w:val="Tier6Bullet"/>
            </w:pPr>
            <w:r>
              <w:tab/>
            </w:r>
            <w:r>
              <w:tab/>
            </w:r>
            <w:r>
              <w:tab/>
            </w:r>
            <w:r>
              <w:tab/>
            </w:r>
            <w:r>
              <w:tab/>
              <w:t>-</w:t>
            </w:r>
            <w:r>
              <w:tab/>
              <w:t>for fitting to or equipping such ships, boats or other vessels;</w:t>
            </w:r>
          </w:p>
          <w:p w14:paraId="5910533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w:t>
            </w:r>
            <w:r>
              <w:t>ed below: fixed, of subheading ex 8430 49 or floating or submersible of subheading 8905 20;</w:t>
            </w:r>
          </w:p>
          <w:p w14:paraId="59105338" w14:textId="77777777" w:rsidR="00E546F5" w:rsidRDefault="00951CE2">
            <w:pPr>
              <w:pStyle w:val="Tier6Bullet"/>
            </w:pPr>
            <w:r>
              <w:tab/>
            </w:r>
            <w:r>
              <w:tab/>
            </w:r>
            <w:r>
              <w:tab/>
            </w:r>
            <w:r>
              <w:tab/>
            </w:r>
            <w:r>
              <w:tab/>
              <w:t>-</w:t>
            </w:r>
            <w:r>
              <w:tab/>
              <w:t>for equipping the above platforms;</w:t>
            </w:r>
          </w:p>
          <w:p w14:paraId="5910533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3A" w14:textId="77777777" w:rsidR="00E546F5" w:rsidRDefault="00951CE2">
            <w:pPr>
              <w:pStyle w:val="NormalinTable"/>
            </w:pPr>
            <w:r>
              <w:t>0.0%</w:t>
            </w:r>
          </w:p>
        </w:tc>
      </w:tr>
      <w:tr w:rsidR="00E546F5" w14:paraId="591053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3C"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3D" w14:textId="77777777" w:rsidR="00E546F5" w:rsidRDefault="00E546F5">
            <w:pPr>
              <w:pStyle w:val="Tier6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3E" w14:textId="77777777" w:rsidR="00E546F5" w:rsidRDefault="00E546F5">
            <w:pPr>
              <w:pStyle w:val="NormalinTable"/>
            </w:pPr>
          </w:p>
        </w:tc>
      </w:tr>
      <w:tr w:rsidR="00E546F5" w14:paraId="591053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40" w14:textId="77777777" w:rsidR="00E546F5" w:rsidRDefault="00951CE2">
            <w:pPr>
              <w:pStyle w:val="NormalinTable"/>
            </w:pPr>
            <w:r>
              <w:t>7318166090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41" w14:textId="77777777" w:rsidR="00E546F5" w:rsidRDefault="00951CE2">
            <w:pPr>
              <w:pStyle w:val="Tier1"/>
            </w:pPr>
            <w:r>
              <w:t xml:space="preserve">Screws, bolts, nuts, </w:t>
            </w:r>
            <w:r>
              <w:t>coach screws, screw hooks, rivets, cotters, cotter pins, washers (including spring washers) and similar articles, of iron or steel</w:t>
            </w:r>
          </w:p>
          <w:p w14:paraId="59105342" w14:textId="77777777" w:rsidR="00E546F5" w:rsidRDefault="00951CE2">
            <w:pPr>
              <w:pStyle w:val="Tier2"/>
            </w:pPr>
            <w:r>
              <w:t>-</w:t>
            </w:r>
            <w:r>
              <w:tab/>
              <w:t>Threaded articles</w:t>
            </w:r>
          </w:p>
          <w:p w14:paraId="59105343" w14:textId="77777777" w:rsidR="00E546F5" w:rsidRDefault="00951CE2">
            <w:pPr>
              <w:pStyle w:val="Tier3"/>
            </w:pPr>
            <w:r>
              <w:t>-</w:t>
            </w:r>
            <w:r>
              <w:tab/>
              <w:t>-</w:t>
            </w:r>
            <w:r>
              <w:tab/>
              <w:t>Nuts</w:t>
            </w:r>
          </w:p>
          <w:p w14:paraId="59105344" w14:textId="77777777" w:rsidR="00E546F5" w:rsidRDefault="00951CE2">
            <w:pPr>
              <w:pStyle w:val="Tier4"/>
            </w:pPr>
            <w:r>
              <w:t>-</w:t>
            </w:r>
            <w:r>
              <w:tab/>
              <w:t>-</w:t>
            </w:r>
            <w:r>
              <w:tab/>
              <w:t>-</w:t>
            </w:r>
            <w:r>
              <w:tab/>
              <w:t>Other</w:t>
            </w:r>
          </w:p>
          <w:p w14:paraId="59105345" w14:textId="77777777" w:rsidR="00E546F5" w:rsidRDefault="00951CE2">
            <w:pPr>
              <w:pStyle w:val="Tier5"/>
            </w:pPr>
            <w:r>
              <w:t>-</w:t>
            </w:r>
            <w:r>
              <w:tab/>
              <w:t>-</w:t>
            </w:r>
            <w:r>
              <w:tab/>
              <w:t>-</w:t>
            </w:r>
            <w:r>
              <w:tab/>
              <w:t>-</w:t>
            </w:r>
            <w:r>
              <w:tab/>
              <w:t>Self-locking nuts</w:t>
            </w:r>
          </w:p>
          <w:p w14:paraId="59105346" w14:textId="77777777" w:rsidR="00E546F5" w:rsidRDefault="00951CE2">
            <w:pPr>
              <w:pStyle w:val="Tier6"/>
            </w:pPr>
            <w:r>
              <w:t>-</w:t>
            </w:r>
            <w:r>
              <w:tab/>
              <w:t>-</w:t>
            </w:r>
            <w:r>
              <w:tab/>
              <w:t>-</w:t>
            </w:r>
            <w:r>
              <w:tab/>
              <w:t>-</w:t>
            </w:r>
            <w:r>
              <w:tab/>
              <w:t>-</w:t>
            </w:r>
            <w:r>
              <w:tab/>
              <w:t>Other</w:t>
            </w:r>
          </w:p>
          <w:p w14:paraId="59105347" w14:textId="77777777" w:rsidR="00E546F5" w:rsidRDefault="00951CE2">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14:paraId="59105348" w14:textId="77777777" w:rsidR="00E546F5" w:rsidRDefault="00951CE2">
            <w:pPr>
              <w:pStyle w:val="Tier6Bullet"/>
            </w:pPr>
            <w:r>
              <w:tab/>
            </w:r>
            <w:r>
              <w:tab/>
            </w:r>
            <w:r>
              <w:tab/>
            </w:r>
            <w:r>
              <w:tab/>
            </w:r>
            <w:r>
              <w:tab/>
              <w:t>-</w:t>
            </w:r>
            <w:r>
              <w:tab/>
              <w:t>for fitting to or equipping such ships, boats or other vessels;</w:t>
            </w:r>
          </w:p>
          <w:p w14:paraId="59105349" w14:textId="77777777" w:rsidR="00E546F5" w:rsidRDefault="00951CE2">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534A" w14:textId="77777777" w:rsidR="00E546F5" w:rsidRDefault="00951CE2">
            <w:pPr>
              <w:pStyle w:val="Tier6Bullet"/>
            </w:pPr>
            <w:r>
              <w:tab/>
            </w:r>
            <w:r>
              <w:tab/>
            </w:r>
            <w:r>
              <w:tab/>
            </w:r>
            <w:r>
              <w:tab/>
            </w:r>
            <w:r>
              <w:tab/>
              <w:t>-</w:t>
            </w:r>
            <w:r>
              <w:tab/>
              <w:t>for equipping the above platforms;</w:t>
            </w:r>
          </w:p>
          <w:p w14:paraId="5910534B" w14:textId="77777777" w:rsidR="00E546F5" w:rsidRDefault="00951CE2">
            <w:pPr>
              <w:pStyle w:val="Tier6Bullet"/>
            </w:pPr>
            <w:r>
              <w:tab/>
            </w:r>
            <w:r>
              <w:tab/>
            </w:r>
            <w:r>
              <w:tab/>
            </w:r>
            <w:r>
              <w:tab/>
            </w:r>
            <w:r>
              <w:tab/>
              <w:t>-</w:t>
            </w:r>
            <w:r>
              <w:tab/>
              <w:t>for linking these drilling or production p</w:t>
            </w:r>
            <w:r>
              <w:t>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4C" w14:textId="77777777" w:rsidR="00E546F5" w:rsidRDefault="00951CE2">
            <w:pPr>
              <w:pStyle w:val="NormalinTable"/>
            </w:pPr>
            <w:r>
              <w:t>0.0%</w:t>
            </w:r>
          </w:p>
        </w:tc>
      </w:tr>
      <w:tr w:rsidR="00E546F5" w14:paraId="591053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4E" w14:textId="77777777" w:rsidR="00E546F5" w:rsidRDefault="00951CE2">
            <w:pPr>
              <w:pStyle w:val="NormalinTable"/>
            </w:pPr>
            <w:r>
              <w:t>7318169210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4F" w14:textId="77777777" w:rsidR="00E546F5" w:rsidRDefault="00951CE2">
            <w:pPr>
              <w:pStyle w:val="Tier1"/>
            </w:pPr>
            <w:r>
              <w:t>Screws, bolts, nuts, coach screws, screw hooks, rivets, cotters, cotter pins, washers (including spring washers) and similar articles, of iron or steel</w:t>
            </w:r>
          </w:p>
          <w:p w14:paraId="59105350" w14:textId="77777777" w:rsidR="00E546F5" w:rsidRDefault="00951CE2">
            <w:pPr>
              <w:pStyle w:val="Tier2"/>
            </w:pPr>
            <w:r>
              <w:t>-</w:t>
            </w:r>
            <w:r>
              <w:tab/>
              <w:t>Threaded articles</w:t>
            </w:r>
          </w:p>
          <w:p w14:paraId="59105351" w14:textId="77777777" w:rsidR="00E546F5" w:rsidRDefault="00951CE2">
            <w:pPr>
              <w:pStyle w:val="Tier3"/>
            </w:pPr>
            <w:r>
              <w:t>-</w:t>
            </w:r>
            <w:r>
              <w:tab/>
              <w:t>-</w:t>
            </w:r>
            <w:r>
              <w:tab/>
              <w:t>Nuts</w:t>
            </w:r>
          </w:p>
          <w:p w14:paraId="59105352" w14:textId="77777777" w:rsidR="00E546F5" w:rsidRDefault="00951CE2">
            <w:pPr>
              <w:pStyle w:val="Tier4"/>
            </w:pPr>
            <w:r>
              <w:t>-</w:t>
            </w:r>
            <w:r>
              <w:tab/>
              <w:t>-</w:t>
            </w:r>
            <w:r>
              <w:tab/>
              <w:t>-</w:t>
            </w:r>
            <w:r>
              <w:tab/>
              <w:t>Other</w:t>
            </w:r>
          </w:p>
          <w:p w14:paraId="59105353" w14:textId="77777777" w:rsidR="00E546F5" w:rsidRDefault="00951CE2">
            <w:pPr>
              <w:pStyle w:val="Tier5"/>
            </w:pPr>
            <w:r>
              <w:t>-</w:t>
            </w:r>
            <w:r>
              <w:tab/>
              <w:t>-</w:t>
            </w:r>
            <w:r>
              <w:tab/>
              <w:t>-</w:t>
            </w:r>
            <w:r>
              <w:tab/>
              <w:t>-</w:t>
            </w:r>
            <w:r>
              <w:tab/>
              <w:t xml:space="preserve">Other, </w:t>
            </w:r>
            <w:r>
              <w:t>with an inside diameter</w:t>
            </w:r>
          </w:p>
          <w:p w14:paraId="59105354" w14:textId="77777777" w:rsidR="00E546F5" w:rsidRDefault="00951CE2">
            <w:pPr>
              <w:pStyle w:val="Tier6"/>
            </w:pPr>
            <w:r>
              <w:t>-</w:t>
            </w:r>
            <w:r>
              <w:tab/>
              <w:t>-</w:t>
            </w:r>
            <w:r>
              <w:tab/>
              <w:t>-</w:t>
            </w:r>
            <w:r>
              <w:tab/>
              <w:t>-</w:t>
            </w:r>
            <w:r>
              <w:tab/>
              <w:t>-</w:t>
            </w:r>
            <w:r>
              <w:tab/>
              <w:t>Not exceeding 12 mm</w:t>
            </w:r>
          </w:p>
          <w:p w14:paraId="59105355"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56" w14:textId="77777777" w:rsidR="00E546F5" w:rsidRDefault="00951CE2">
            <w:pPr>
              <w:pStyle w:val="NormalinTable"/>
            </w:pPr>
            <w:r>
              <w:t>0.0%</w:t>
            </w:r>
          </w:p>
        </w:tc>
      </w:tr>
      <w:tr w:rsidR="00E546F5" w14:paraId="591053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58" w14:textId="77777777" w:rsidR="00E546F5" w:rsidRDefault="00951CE2">
            <w:pPr>
              <w:pStyle w:val="NormalinTable"/>
            </w:pPr>
            <w:r>
              <w:t>7318169290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59"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35A" w14:textId="77777777" w:rsidR="00E546F5" w:rsidRDefault="00951CE2">
            <w:pPr>
              <w:pStyle w:val="Tier2"/>
            </w:pPr>
            <w:r>
              <w:t>-</w:t>
            </w:r>
            <w:r>
              <w:tab/>
              <w:t>Threaded articles</w:t>
            </w:r>
          </w:p>
          <w:p w14:paraId="5910535B" w14:textId="77777777" w:rsidR="00E546F5" w:rsidRDefault="00951CE2">
            <w:pPr>
              <w:pStyle w:val="Tier3"/>
            </w:pPr>
            <w:r>
              <w:t>-</w:t>
            </w:r>
            <w:r>
              <w:tab/>
              <w:t>-</w:t>
            </w:r>
            <w:r>
              <w:tab/>
              <w:t>Nuts</w:t>
            </w:r>
          </w:p>
          <w:p w14:paraId="5910535C" w14:textId="77777777" w:rsidR="00E546F5" w:rsidRDefault="00951CE2">
            <w:pPr>
              <w:pStyle w:val="Tier4"/>
            </w:pPr>
            <w:r>
              <w:t>-</w:t>
            </w:r>
            <w:r>
              <w:tab/>
              <w:t>-</w:t>
            </w:r>
            <w:r>
              <w:tab/>
              <w:t>-</w:t>
            </w:r>
            <w:r>
              <w:tab/>
              <w:t>Other</w:t>
            </w:r>
          </w:p>
          <w:p w14:paraId="5910535D" w14:textId="77777777" w:rsidR="00E546F5" w:rsidRDefault="00951CE2">
            <w:pPr>
              <w:pStyle w:val="Tier5"/>
            </w:pPr>
            <w:r>
              <w:t>-</w:t>
            </w:r>
            <w:r>
              <w:tab/>
              <w:t>-</w:t>
            </w:r>
            <w:r>
              <w:tab/>
              <w:t>-</w:t>
            </w:r>
            <w:r>
              <w:tab/>
              <w:t>-</w:t>
            </w:r>
            <w:r>
              <w:tab/>
              <w:t>Other, with an inside diameter</w:t>
            </w:r>
          </w:p>
          <w:p w14:paraId="5910535E" w14:textId="77777777" w:rsidR="00E546F5" w:rsidRDefault="00951CE2">
            <w:pPr>
              <w:pStyle w:val="Tier6"/>
            </w:pPr>
            <w:r>
              <w:t>-</w:t>
            </w:r>
            <w:r>
              <w:tab/>
              <w:t>-</w:t>
            </w:r>
            <w:r>
              <w:tab/>
              <w:t>-</w:t>
            </w:r>
            <w:r>
              <w:tab/>
              <w:t>-</w:t>
            </w:r>
            <w:r>
              <w:tab/>
              <w:t>-</w:t>
            </w:r>
            <w:r>
              <w:tab/>
              <w:t>Not exceeding 12 mm</w:t>
            </w:r>
          </w:p>
          <w:p w14:paraId="5910535F"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60" w14:textId="77777777" w:rsidR="00E546F5" w:rsidRDefault="00951CE2">
            <w:pPr>
              <w:pStyle w:val="NormalinTable"/>
            </w:pPr>
            <w:r>
              <w:t>0.0%</w:t>
            </w:r>
          </w:p>
        </w:tc>
      </w:tr>
      <w:tr w:rsidR="00E546F5" w14:paraId="591053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62" w14:textId="77777777" w:rsidR="00E546F5" w:rsidRDefault="00951CE2">
            <w:pPr>
              <w:pStyle w:val="NormalinTable"/>
            </w:pPr>
            <w:r>
              <w:t>7318169920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63" w14:textId="77777777" w:rsidR="00E546F5" w:rsidRDefault="00951CE2">
            <w:pPr>
              <w:pStyle w:val="Tier1"/>
            </w:pPr>
            <w:r>
              <w:t xml:space="preserve">Screws, bolts, nuts, coach screws, screw hooks, rivets, cotters, cotter pins, </w:t>
            </w:r>
            <w:r>
              <w:t>washers (including spring washers) and similar articles, of iron or steel</w:t>
            </w:r>
          </w:p>
          <w:p w14:paraId="59105364" w14:textId="77777777" w:rsidR="00E546F5" w:rsidRDefault="00951CE2">
            <w:pPr>
              <w:pStyle w:val="Tier2"/>
            </w:pPr>
            <w:r>
              <w:t>-</w:t>
            </w:r>
            <w:r>
              <w:tab/>
              <w:t>Threaded articles</w:t>
            </w:r>
          </w:p>
          <w:p w14:paraId="59105365" w14:textId="77777777" w:rsidR="00E546F5" w:rsidRDefault="00951CE2">
            <w:pPr>
              <w:pStyle w:val="Tier3"/>
            </w:pPr>
            <w:r>
              <w:t>-</w:t>
            </w:r>
            <w:r>
              <w:tab/>
              <w:t>-</w:t>
            </w:r>
            <w:r>
              <w:tab/>
              <w:t>Nuts</w:t>
            </w:r>
          </w:p>
          <w:p w14:paraId="59105366" w14:textId="77777777" w:rsidR="00E546F5" w:rsidRDefault="00951CE2">
            <w:pPr>
              <w:pStyle w:val="Tier4"/>
            </w:pPr>
            <w:r>
              <w:t>-</w:t>
            </w:r>
            <w:r>
              <w:tab/>
              <w:t>-</w:t>
            </w:r>
            <w:r>
              <w:tab/>
              <w:t>-</w:t>
            </w:r>
            <w:r>
              <w:tab/>
              <w:t>Other</w:t>
            </w:r>
          </w:p>
          <w:p w14:paraId="59105367" w14:textId="77777777" w:rsidR="00E546F5" w:rsidRDefault="00951CE2">
            <w:pPr>
              <w:pStyle w:val="Tier5"/>
            </w:pPr>
            <w:r>
              <w:t>-</w:t>
            </w:r>
            <w:r>
              <w:tab/>
              <w:t>-</w:t>
            </w:r>
            <w:r>
              <w:tab/>
              <w:t>-</w:t>
            </w:r>
            <w:r>
              <w:tab/>
              <w:t>-</w:t>
            </w:r>
            <w:r>
              <w:tab/>
              <w:t>Other, with an inside diameter</w:t>
            </w:r>
          </w:p>
          <w:p w14:paraId="59105368" w14:textId="77777777" w:rsidR="00E546F5" w:rsidRDefault="00951CE2">
            <w:pPr>
              <w:pStyle w:val="Tier6"/>
            </w:pPr>
            <w:r>
              <w:t>-</w:t>
            </w:r>
            <w:r>
              <w:tab/>
              <w:t>-</w:t>
            </w:r>
            <w:r>
              <w:tab/>
              <w:t>-</w:t>
            </w:r>
            <w:r>
              <w:tab/>
              <w:t>-</w:t>
            </w:r>
            <w:r>
              <w:tab/>
              <w:t>-</w:t>
            </w:r>
            <w:r>
              <w:tab/>
              <w:t>Exceeding 12 mm</w:t>
            </w:r>
          </w:p>
          <w:p w14:paraId="59105369"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6A" w14:textId="77777777" w:rsidR="00E546F5" w:rsidRDefault="00951CE2">
            <w:pPr>
              <w:pStyle w:val="NormalinTable"/>
            </w:pPr>
            <w:r>
              <w:t>0.0%</w:t>
            </w:r>
          </w:p>
        </w:tc>
      </w:tr>
      <w:tr w:rsidR="00E546F5" w14:paraId="591053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6C" w14:textId="77777777" w:rsidR="00E546F5" w:rsidRDefault="00951CE2">
            <w:pPr>
              <w:pStyle w:val="NormalinTable"/>
            </w:pPr>
            <w:r>
              <w:t>7318169990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6D" w14:textId="77777777" w:rsidR="00E546F5" w:rsidRDefault="00951CE2">
            <w:pPr>
              <w:pStyle w:val="Tier1"/>
            </w:pPr>
            <w:r>
              <w:t>Screws, bolts, nuts, coach screws, screw hooks, rivets, cotters, cotter pins, washers (including spring washers) and similar articles, of iron or steel</w:t>
            </w:r>
          </w:p>
          <w:p w14:paraId="5910536E" w14:textId="77777777" w:rsidR="00E546F5" w:rsidRDefault="00951CE2">
            <w:pPr>
              <w:pStyle w:val="Tier2"/>
            </w:pPr>
            <w:r>
              <w:t>-</w:t>
            </w:r>
            <w:r>
              <w:tab/>
              <w:t>Threaded articles</w:t>
            </w:r>
          </w:p>
          <w:p w14:paraId="5910536F" w14:textId="77777777" w:rsidR="00E546F5" w:rsidRDefault="00951CE2">
            <w:pPr>
              <w:pStyle w:val="Tier3"/>
            </w:pPr>
            <w:r>
              <w:t>-</w:t>
            </w:r>
            <w:r>
              <w:tab/>
              <w:t>-</w:t>
            </w:r>
            <w:r>
              <w:tab/>
              <w:t>Nuts</w:t>
            </w:r>
          </w:p>
          <w:p w14:paraId="59105370" w14:textId="77777777" w:rsidR="00E546F5" w:rsidRDefault="00951CE2">
            <w:pPr>
              <w:pStyle w:val="Tier4"/>
            </w:pPr>
            <w:r>
              <w:t>-</w:t>
            </w:r>
            <w:r>
              <w:tab/>
              <w:t>-</w:t>
            </w:r>
            <w:r>
              <w:tab/>
              <w:t>-</w:t>
            </w:r>
            <w:r>
              <w:tab/>
              <w:t>Other</w:t>
            </w:r>
          </w:p>
          <w:p w14:paraId="59105371" w14:textId="77777777" w:rsidR="00E546F5" w:rsidRDefault="00951CE2">
            <w:pPr>
              <w:pStyle w:val="Tier5"/>
            </w:pPr>
            <w:r>
              <w:t>-</w:t>
            </w:r>
            <w:r>
              <w:tab/>
              <w:t>-</w:t>
            </w:r>
            <w:r>
              <w:tab/>
              <w:t>-</w:t>
            </w:r>
            <w:r>
              <w:tab/>
              <w:t>-</w:t>
            </w:r>
            <w:r>
              <w:tab/>
              <w:t>Other, with an inside diameter</w:t>
            </w:r>
          </w:p>
          <w:p w14:paraId="59105372" w14:textId="77777777" w:rsidR="00E546F5" w:rsidRDefault="00951CE2">
            <w:pPr>
              <w:pStyle w:val="Tier6"/>
            </w:pPr>
            <w:r>
              <w:t>-</w:t>
            </w:r>
            <w:r>
              <w:tab/>
              <w:t>-</w:t>
            </w:r>
            <w:r>
              <w:tab/>
              <w:t>-</w:t>
            </w:r>
            <w:r>
              <w:tab/>
              <w:t>-</w:t>
            </w:r>
            <w:r>
              <w:tab/>
              <w:t>-</w:t>
            </w:r>
            <w:r>
              <w:tab/>
            </w:r>
            <w:r>
              <w:t>Exceeding 12 mm</w:t>
            </w:r>
          </w:p>
          <w:p w14:paraId="59105373"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74" w14:textId="77777777" w:rsidR="00E546F5" w:rsidRDefault="00951CE2">
            <w:pPr>
              <w:pStyle w:val="NormalinTable"/>
            </w:pPr>
            <w:r>
              <w:t>0.0%</w:t>
            </w:r>
          </w:p>
        </w:tc>
      </w:tr>
      <w:tr w:rsidR="00E546F5" w14:paraId="591053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76" w14:textId="77777777" w:rsidR="00E546F5" w:rsidRDefault="00951CE2">
            <w:pPr>
              <w:pStyle w:val="NormalinTable"/>
            </w:pPr>
            <w:r>
              <w:t>7318190020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77" w14:textId="77777777" w:rsidR="00E546F5" w:rsidRDefault="00951CE2">
            <w:pPr>
              <w:pStyle w:val="Tier1"/>
            </w:pPr>
            <w:r>
              <w:t>Screws, bolts, nuts, coach screws, screw hooks, rivets, cotters, cotter pins, washers (including spring washers) and similar articles, of iron or steel</w:t>
            </w:r>
          </w:p>
          <w:p w14:paraId="59105378" w14:textId="77777777" w:rsidR="00E546F5" w:rsidRDefault="00951CE2">
            <w:pPr>
              <w:pStyle w:val="Tier2"/>
            </w:pPr>
            <w:r>
              <w:t>-</w:t>
            </w:r>
            <w:r>
              <w:tab/>
              <w:t>Threaded articles</w:t>
            </w:r>
          </w:p>
          <w:p w14:paraId="59105379" w14:textId="77777777" w:rsidR="00E546F5" w:rsidRDefault="00951CE2">
            <w:pPr>
              <w:pStyle w:val="Tier3"/>
            </w:pPr>
            <w:r>
              <w:t>-</w:t>
            </w:r>
            <w:r>
              <w:tab/>
              <w:t>-</w:t>
            </w:r>
            <w:r>
              <w:tab/>
              <w:t>Other</w:t>
            </w:r>
          </w:p>
          <w:p w14:paraId="5910537A" w14:textId="77777777" w:rsidR="00E546F5" w:rsidRDefault="00951CE2">
            <w:pPr>
              <w:pStyle w:val="Tier4"/>
            </w:pPr>
            <w:r>
              <w:t>-</w:t>
            </w:r>
            <w:r>
              <w:tab/>
              <w:t>-</w:t>
            </w:r>
            <w:r>
              <w:tab/>
              <w:t>-</w:t>
            </w:r>
            <w:r>
              <w:tab/>
              <w:t xml:space="preserve">For use in </w:t>
            </w:r>
            <w:r>
              <w:t>certain types of aircraft</w:t>
            </w:r>
          </w:p>
          <w:p w14:paraId="5910537B"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7C" w14:textId="77777777" w:rsidR="00E546F5" w:rsidRDefault="00951CE2">
            <w:pPr>
              <w:pStyle w:val="NormalinTable"/>
            </w:pPr>
            <w:r>
              <w:t>0.0%</w:t>
            </w:r>
          </w:p>
        </w:tc>
      </w:tr>
      <w:tr w:rsidR="00E546F5" w14:paraId="591053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7E" w14:textId="77777777" w:rsidR="00E546F5" w:rsidRDefault="00951CE2">
            <w:pPr>
              <w:pStyle w:val="NormalinTable"/>
            </w:pPr>
            <w:r>
              <w:t>7318190030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7F" w14:textId="77777777" w:rsidR="00E546F5" w:rsidRDefault="00951CE2">
            <w:pPr>
              <w:pStyle w:val="Tier1"/>
            </w:pPr>
            <w:r>
              <w:t>Screws, bolts, nuts, c</w:t>
            </w:r>
            <w:r>
              <w:t>oach screws, screw hooks, rivets, cotters, cotter pins, washers (including spring washers) and similar articles, of iron or steel</w:t>
            </w:r>
          </w:p>
          <w:p w14:paraId="59105380" w14:textId="77777777" w:rsidR="00E546F5" w:rsidRDefault="00951CE2">
            <w:pPr>
              <w:pStyle w:val="Tier2"/>
            </w:pPr>
            <w:r>
              <w:t>-</w:t>
            </w:r>
            <w:r>
              <w:tab/>
              <w:t>Threaded articles</w:t>
            </w:r>
          </w:p>
          <w:p w14:paraId="59105381" w14:textId="77777777" w:rsidR="00E546F5" w:rsidRDefault="00951CE2">
            <w:pPr>
              <w:pStyle w:val="Tier3"/>
            </w:pPr>
            <w:r>
              <w:t>-</w:t>
            </w:r>
            <w:r>
              <w:tab/>
              <w:t>-</w:t>
            </w:r>
            <w:r>
              <w:tab/>
              <w:t>Other</w:t>
            </w:r>
          </w:p>
          <w:p w14:paraId="59105382" w14:textId="77777777" w:rsidR="00E546F5" w:rsidRDefault="00951CE2">
            <w:pPr>
              <w:pStyle w:val="Tier4"/>
            </w:pPr>
            <w:r>
              <w:t>-</w:t>
            </w:r>
            <w:r>
              <w:tab/>
              <w:t>-</w:t>
            </w:r>
            <w:r>
              <w:tab/>
              <w:t>-</w:t>
            </w:r>
            <w:r>
              <w:tab/>
              <w:t xml:space="preserve">Connecting rod for the master brake cylinder with screw threads on both ends for use in </w:t>
            </w:r>
            <w:r>
              <w:t>the manufacture of goods of Chapter 87</w:t>
            </w:r>
          </w:p>
          <w:p w14:paraId="5910538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384" w14:textId="77777777" w:rsidR="00E546F5" w:rsidRDefault="00951CE2">
            <w:pPr>
              <w:pStyle w:val="Tier4Bullet"/>
            </w:pPr>
            <w:r>
              <w:tab/>
            </w:r>
            <w:r>
              <w:tab/>
            </w:r>
            <w:r>
              <w:tab/>
              <w:t>-</w:t>
            </w:r>
            <w:r>
              <w:tab/>
              <w:t>for fitting to or equipping such ships, boats or other vessels</w:t>
            </w:r>
            <w:r>
              <w:t>;</w:t>
            </w:r>
          </w:p>
          <w:p w14:paraId="5910538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386" w14:textId="77777777" w:rsidR="00E546F5" w:rsidRDefault="00951CE2">
            <w:pPr>
              <w:pStyle w:val="Tier4Bullet"/>
            </w:pPr>
            <w:r>
              <w:tab/>
            </w:r>
            <w:r>
              <w:tab/>
            </w:r>
            <w:r>
              <w:tab/>
              <w:t>-</w:t>
            </w:r>
            <w:r>
              <w:tab/>
              <w:t xml:space="preserve">for equipping the </w:t>
            </w:r>
            <w:r>
              <w:t>above platforms;</w:t>
            </w:r>
          </w:p>
          <w:p w14:paraId="5910538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88" w14:textId="77777777" w:rsidR="00E546F5" w:rsidRDefault="00951CE2">
            <w:pPr>
              <w:pStyle w:val="NormalinTable"/>
            </w:pPr>
            <w:r>
              <w:t>0.0%</w:t>
            </w:r>
          </w:p>
        </w:tc>
      </w:tr>
      <w:tr w:rsidR="00E546F5" w14:paraId="591053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8A" w14:textId="77777777" w:rsidR="00E546F5" w:rsidRDefault="00951CE2">
            <w:pPr>
              <w:pStyle w:val="NormalinTable"/>
            </w:pPr>
            <w:r>
              <w:t>7318190090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8B" w14:textId="77777777" w:rsidR="00E546F5" w:rsidRDefault="00951CE2">
            <w:pPr>
              <w:pStyle w:val="Tier1"/>
            </w:pPr>
            <w:r>
              <w:t xml:space="preserve">Screws, bolts, nuts, coach screws, screw hooks, rivets, cotters, cotter pins, washers (including spring washers) and similar articles, of iron or </w:t>
            </w:r>
            <w:r>
              <w:t>steel</w:t>
            </w:r>
          </w:p>
          <w:p w14:paraId="5910538C" w14:textId="77777777" w:rsidR="00E546F5" w:rsidRDefault="00951CE2">
            <w:pPr>
              <w:pStyle w:val="Tier2"/>
            </w:pPr>
            <w:r>
              <w:t>-</w:t>
            </w:r>
            <w:r>
              <w:tab/>
              <w:t>Threaded articles</w:t>
            </w:r>
          </w:p>
          <w:p w14:paraId="5910538D" w14:textId="77777777" w:rsidR="00E546F5" w:rsidRDefault="00951CE2">
            <w:pPr>
              <w:pStyle w:val="Tier3"/>
            </w:pPr>
            <w:r>
              <w:t>-</w:t>
            </w:r>
            <w:r>
              <w:tab/>
              <w:t>-</w:t>
            </w:r>
            <w:r>
              <w:tab/>
              <w:t>Other</w:t>
            </w:r>
          </w:p>
          <w:p w14:paraId="5910538E" w14:textId="77777777" w:rsidR="00E546F5" w:rsidRDefault="00951CE2">
            <w:pPr>
              <w:pStyle w:val="Tier4"/>
            </w:pPr>
            <w:r>
              <w:t>-</w:t>
            </w:r>
            <w:r>
              <w:tab/>
              <w:t>-</w:t>
            </w:r>
            <w:r>
              <w:tab/>
              <w:t>-</w:t>
            </w:r>
            <w:r>
              <w:tab/>
              <w:t>Other</w:t>
            </w:r>
          </w:p>
          <w:p w14:paraId="5910538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390" w14:textId="77777777" w:rsidR="00E546F5" w:rsidRDefault="00951CE2">
            <w:pPr>
              <w:pStyle w:val="Tier4Bullet"/>
            </w:pPr>
            <w:r>
              <w:tab/>
            </w:r>
            <w:r>
              <w:tab/>
            </w:r>
            <w:r>
              <w:tab/>
              <w:t>-</w:t>
            </w:r>
            <w:r>
              <w:tab/>
              <w:t>for fitting to or equipping such ships, boats or othe</w:t>
            </w:r>
            <w:r>
              <w:t>r vessels;</w:t>
            </w:r>
          </w:p>
          <w:p w14:paraId="5910539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392" w14:textId="77777777" w:rsidR="00E546F5" w:rsidRDefault="00951CE2">
            <w:pPr>
              <w:pStyle w:val="Tier4Bullet"/>
            </w:pPr>
            <w:r>
              <w:tab/>
            </w:r>
            <w:r>
              <w:tab/>
            </w:r>
            <w:r>
              <w:tab/>
              <w:t>-</w:t>
            </w:r>
            <w:r>
              <w:tab/>
              <w:t>for equip</w:t>
            </w:r>
            <w:r>
              <w:t>ping the above platforms;</w:t>
            </w:r>
          </w:p>
          <w:p w14:paraId="5910539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94" w14:textId="77777777" w:rsidR="00E546F5" w:rsidRDefault="00951CE2">
            <w:pPr>
              <w:pStyle w:val="NormalinTable"/>
            </w:pPr>
            <w:r>
              <w:t>0.0%</w:t>
            </w:r>
          </w:p>
        </w:tc>
      </w:tr>
      <w:tr w:rsidR="00E546F5" w14:paraId="591053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96" w14:textId="77777777" w:rsidR="00E546F5" w:rsidRDefault="00951CE2">
            <w:pPr>
              <w:pStyle w:val="NormalinTable"/>
            </w:pPr>
            <w:r>
              <w:t>7318210021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97"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398" w14:textId="77777777" w:rsidR="00E546F5" w:rsidRDefault="00951CE2">
            <w:pPr>
              <w:pStyle w:val="Tier2"/>
            </w:pPr>
            <w:r>
              <w:t>-</w:t>
            </w:r>
            <w:r>
              <w:tab/>
              <w:t>Non-threaded articles</w:t>
            </w:r>
          </w:p>
          <w:p w14:paraId="59105399" w14:textId="77777777" w:rsidR="00E546F5" w:rsidRDefault="00951CE2">
            <w:pPr>
              <w:pStyle w:val="Tier3"/>
            </w:pPr>
            <w:r>
              <w:t>-</w:t>
            </w:r>
            <w:r>
              <w:tab/>
              <w:t>-</w:t>
            </w:r>
            <w:r>
              <w:tab/>
              <w:t>Spring washers and other lock washers</w:t>
            </w:r>
          </w:p>
          <w:p w14:paraId="5910539A" w14:textId="77777777" w:rsidR="00E546F5" w:rsidRDefault="00951CE2">
            <w:pPr>
              <w:pStyle w:val="Tier4"/>
            </w:pPr>
            <w:r>
              <w:t>-</w:t>
            </w:r>
            <w:r>
              <w:tab/>
              <w:t>-</w:t>
            </w:r>
            <w:r>
              <w:tab/>
              <w:t>-</w:t>
            </w:r>
            <w:r>
              <w:tab/>
              <w:t>For use in certain types of aircraft</w:t>
            </w:r>
          </w:p>
          <w:p w14:paraId="5910539B" w14:textId="77777777" w:rsidR="00E546F5" w:rsidRDefault="00951CE2">
            <w:pPr>
              <w:pStyle w:val="Tier5"/>
            </w:pPr>
            <w:r>
              <w:t>-</w:t>
            </w:r>
            <w:r>
              <w:tab/>
              <w:t>-</w:t>
            </w:r>
            <w:r>
              <w:tab/>
              <w:t>-</w:t>
            </w:r>
            <w:r>
              <w:tab/>
              <w:t>-</w:t>
            </w:r>
            <w:r>
              <w:tab/>
              <w:t>Of stainless steel</w:t>
            </w:r>
          </w:p>
          <w:p w14:paraId="5910539C" w14:textId="77777777" w:rsidR="00E546F5" w:rsidRDefault="00951CE2">
            <w:pPr>
              <w:pStyle w:val="Tier5Bullet"/>
            </w:pPr>
            <w:r>
              <w:tab/>
            </w:r>
            <w:r>
              <w:tab/>
            </w:r>
            <w:r>
              <w:tab/>
            </w:r>
            <w:r>
              <w:tab/>
              <w:t>-</w:t>
            </w:r>
            <w:r>
              <w:tab/>
              <w:t>For use in certain types of aircraft; for the construction, maintenance and repair of a</w:t>
            </w:r>
            <w:r>
              <w:t>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9D" w14:textId="77777777" w:rsidR="00E546F5" w:rsidRDefault="00951CE2">
            <w:pPr>
              <w:pStyle w:val="NormalinTable"/>
            </w:pPr>
            <w:r>
              <w:t>0.0%</w:t>
            </w:r>
          </w:p>
        </w:tc>
      </w:tr>
      <w:tr w:rsidR="00E546F5" w14:paraId="591053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539F" w14:textId="77777777" w:rsidR="00E546F5" w:rsidRDefault="00951CE2">
            <w:pPr>
              <w:pStyle w:val="NormalinTable"/>
            </w:pPr>
            <w:r>
              <w:rPr>
                <w:color w:val="000000"/>
                <w:szCs w:val="16"/>
              </w:rPr>
              <w:t>7318210031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A0" w14:textId="77777777" w:rsidR="00E546F5" w:rsidRDefault="00951CE2">
            <w:pPr>
              <w:pStyle w:val="Tier1"/>
            </w:pPr>
            <w:r>
              <w:rPr>
                <w:color w:val="000000"/>
                <w:szCs w:val="16"/>
              </w:rPr>
              <w:t xml:space="preserve">Screws, bolts, nuts, coach screws, screw hooks, rivets, cotters, cotter pins, washers (including spring washers) and similar </w:t>
            </w:r>
            <w:r>
              <w:rPr>
                <w:color w:val="000000"/>
                <w:szCs w:val="16"/>
              </w:rPr>
              <w:t>articles, of iron or steel</w:t>
            </w:r>
            <w:r>
              <w:rPr>
                <w:color w:val="000000"/>
                <w:szCs w:val="16"/>
              </w:rPr>
              <w:br/>
            </w:r>
            <w:r>
              <w:rPr>
                <w:color w:val="000000"/>
                <w:szCs w:val="16"/>
              </w:rPr>
              <w:t>- Non-threaded articles</w:t>
            </w:r>
            <w:r>
              <w:rPr>
                <w:color w:val="000000"/>
                <w:szCs w:val="16"/>
              </w:rPr>
              <w:br/>
            </w:r>
            <w:r>
              <w:rPr>
                <w:color w:val="000000"/>
                <w:szCs w:val="16"/>
              </w:rPr>
              <w:t>- - Spring washers and other lock washers</w:t>
            </w:r>
            <w:r>
              <w:rPr>
                <w:color w:val="000000"/>
                <w:szCs w:val="16"/>
              </w:rPr>
              <w:br/>
            </w:r>
            <w:r>
              <w:rPr>
                <w:color w:val="000000"/>
                <w:szCs w:val="16"/>
              </w:rPr>
              <w:t>- - - For use in  certain types of aircraft</w:t>
            </w:r>
            <w:r>
              <w:rPr>
                <w:color w:val="000000"/>
                <w:szCs w:val="16"/>
              </w:rPr>
              <w:br/>
            </w:r>
            <w:r>
              <w:rPr>
                <w:color w:val="000000"/>
                <w:szCs w:val="16"/>
              </w:rPr>
              <w:t>- -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A1" w14:textId="77777777" w:rsidR="00E546F5" w:rsidRDefault="00951CE2">
            <w:pPr>
              <w:pStyle w:val="NormalinTable"/>
            </w:pPr>
            <w:r>
              <w:t>0.0%</w:t>
            </w:r>
          </w:p>
        </w:tc>
      </w:tr>
      <w:tr w:rsidR="00E546F5" w14:paraId="591053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A3" w14:textId="77777777" w:rsidR="00E546F5" w:rsidRDefault="00951CE2">
            <w:pPr>
              <w:pStyle w:val="NormalinTable"/>
            </w:pPr>
            <w:r>
              <w:t>7318210091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A4" w14:textId="77777777" w:rsidR="00E546F5" w:rsidRDefault="00951CE2">
            <w:pPr>
              <w:pStyle w:val="Tier1"/>
            </w:pPr>
            <w:r>
              <w:t xml:space="preserve">Screws, bolts, nuts, coach screws, screw hooks, rivets, cotters, cotter pins, </w:t>
            </w:r>
            <w:r>
              <w:t>washers (including spring washers) and similar articles, of iron or steel</w:t>
            </w:r>
          </w:p>
          <w:p w14:paraId="591053A5" w14:textId="77777777" w:rsidR="00E546F5" w:rsidRDefault="00951CE2">
            <w:pPr>
              <w:pStyle w:val="Tier2"/>
            </w:pPr>
            <w:r>
              <w:t>-</w:t>
            </w:r>
            <w:r>
              <w:tab/>
              <w:t>Non-threaded articles</w:t>
            </w:r>
          </w:p>
          <w:p w14:paraId="591053A6" w14:textId="77777777" w:rsidR="00E546F5" w:rsidRDefault="00951CE2">
            <w:pPr>
              <w:pStyle w:val="Tier3"/>
            </w:pPr>
            <w:r>
              <w:t>-</w:t>
            </w:r>
            <w:r>
              <w:tab/>
              <w:t>-</w:t>
            </w:r>
            <w:r>
              <w:tab/>
              <w:t>Spring washers and other lock washers</w:t>
            </w:r>
          </w:p>
          <w:p w14:paraId="591053A7" w14:textId="77777777" w:rsidR="00E546F5" w:rsidRDefault="00951CE2">
            <w:pPr>
              <w:pStyle w:val="Tier4"/>
            </w:pPr>
            <w:r>
              <w:t>-</w:t>
            </w:r>
            <w:r>
              <w:tab/>
              <w:t>-</w:t>
            </w:r>
            <w:r>
              <w:tab/>
              <w:t>-</w:t>
            </w:r>
            <w:r>
              <w:tab/>
              <w:t>Other</w:t>
            </w:r>
          </w:p>
          <w:p w14:paraId="591053A8" w14:textId="77777777" w:rsidR="00E546F5" w:rsidRDefault="00951CE2">
            <w:pPr>
              <w:pStyle w:val="Tier5"/>
            </w:pPr>
            <w:r>
              <w:t>-</w:t>
            </w:r>
            <w:r>
              <w:tab/>
              <w:t>-</w:t>
            </w:r>
            <w:r>
              <w:tab/>
              <w:t>-</w:t>
            </w:r>
            <w:r>
              <w:tab/>
              <w:t>-</w:t>
            </w:r>
            <w:r>
              <w:tab/>
              <w:t>Of stainless steel</w:t>
            </w:r>
          </w:p>
          <w:p w14:paraId="591053A9" w14:textId="77777777" w:rsidR="00E546F5" w:rsidRDefault="00951CE2">
            <w:pPr>
              <w:pStyle w:val="Tier5Bullet"/>
            </w:pPr>
            <w:r>
              <w:tab/>
            </w:r>
            <w:r>
              <w:tab/>
            </w:r>
            <w:r>
              <w:tab/>
            </w:r>
            <w:r>
              <w:tab/>
              <w:t>-</w:t>
            </w:r>
            <w:r>
              <w:tab/>
              <w:t xml:space="preserve">for incorporation in ships, boats or other vessels listed in Table 1, </w:t>
            </w:r>
            <w:r>
              <w:t>for the purposes of their construction, repair, maintenance or conversion;</w:t>
            </w:r>
          </w:p>
          <w:p w14:paraId="591053AA" w14:textId="77777777" w:rsidR="00E546F5" w:rsidRDefault="00951CE2">
            <w:pPr>
              <w:pStyle w:val="Tier5Bullet"/>
            </w:pPr>
            <w:r>
              <w:tab/>
            </w:r>
            <w:r>
              <w:tab/>
            </w:r>
            <w:r>
              <w:tab/>
            </w:r>
            <w:r>
              <w:tab/>
              <w:t>-</w:t>
            </w:r>
            <w:r>
              <w:tab/>
              <w:t>for fitting to or equipping such ships, boats or other vessels;</w:t>
            </w:r>
          </w:p>
          <w:p w14:paraId="591053AB" w14:textId="77777777" w:rsidR="00E546F5" w:rsidRDefault="00951CE2">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14:paraId="591053AC" w14:textId="77777777" w:rsidR="00E546F5" w:rsidRDefault="00951CE2">
            <w:pPr>
              <w:pStyle w:val="Tier5Bullet"/>
            </w:pPr>
            <w:r>
              <w:tab/>
            </w:r>
            <w:r>
              <w:tab/>
            </w:r>
            <w:r>
              <w:tab/>
            </w:r>
            <w:r>
              <w:tab/>
              <w:t>-</w:t>
            </w:r>
            <w:r>
              <w:tab/>
              <w:t>for equipping the above platforms;</w:t>
            </w:r>
          </w:p>
          <w:p w14:paraId="591053A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AE" w14:textId="77777777" w:rsidR="00E546F5" w:rsidRDefault="00951CE2">
            <w:pPr>
              <w:pStyle w:val="NormalinTable"/>
            </w:pPr>
            <w:r>
              <w:t>0.0%</w:t>
            </w:r>
          </w:p>
        </w:tc>
      </w:tr>
      <w:tr w:rsidR="00E546F5" w14:paraId="591053B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B0" w14:textId="77777777" w:rsidR="00E546F5" w:rsidRDefault="00951CE2">
            <w:pPr>
              <w:pStyle w:val="NormalinTable"/>
            </w:pPr>
            <w:r>
              <w:t>7318210095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B1" w14:textId="77777777" w:rsidR="00E546F5" w:rsidRDefault="00951CE2">
            <w:pPr>
              <w:pStyle w:val="Tier1"/>
            </w:pPr>
            <w:r>
              <w:t>Scre</w:t>
            </w:r>
            <w:r>
              <w:t>ws, bolts, nuts, coach screws, screw hooks, rivets, cotters, cotter pins, washers (including spring washers) and similar articles, of iron or steel</w:t>
            </w:r>
          </w:p>
          <w:p w14:paraId="591053B2" w14:textId="77777777" w:rsidR="00E546F5" w:rsidRDefault="00951CE2">
            <w:pPr>
              <w:pStyle w:val="Tier2"/>
            </w:pPr>
            <w:r>
              <w:t>-</w:t>
            </w:r>
            <w:r>
              <w:tab/>
              <w:t>Non-threaded articles</w:t>
            </w:r>
          </w:p>
          <w:p w14:paraId="591053B3" w14:textId="77777777" w:rsidR="00E546F5" w:rsidRDefault="00951CE2">
            <w:pPr>
              <w:pStyle w:val="Tier3"/>
            </w:pPr>
            <w:r>
              <w:t>-</w:t>
            </w:r>
            <w:r>
              <w:tab/>
              <w:t>-</w:t>
            </w:r>
            <w:r>
              <w:tab/>
              <w:t>Spring washers and other lock washers</w:t>
            </w:r>
          </w:p>
          <w:p w14:paraId="591053B4" w14:textId="77777777" w:rsidR="00E546F5" w:rsidRDefault="00951CE2">
            <w:pPr>
              <w:pStyle w:val="Tier4"/>
            </w:pPr>
            <w:r>
              <w:t>-</w:t>
            </w:r>
            <w:r>
              <w:tab/>
              <w:t>-</w:t>
            </w:r>
            <w:r>
              <w:tab/>
              <w:t>-</w:t>
            </w:r>
            <w:r>
              <w:tab/>
              <w:t>Other</w:t>
            </w:r>
          </w:p>
          <w:p w14:paraId="591053B5" w14:textId="77777777" w:rsidR="00E546F5" w:rsidRDefault="00951CE2">
            <w:pPr>
              <w:pStyle w:val="Tier5"/>
            </w:pPr>
            <w:r>
              <w:t>-</w:t>
            </w:r>
            <w:r>
              <w:tab/>
              <w:t>-</w:t>
            </w:r>
            <w:r>
              <w:tab/>
              <w:t>-</w:t>
            </w:r>
            <w:r>
              <w:tab/>
              <w:t>-</w:t>
            </w:r>
            <w:r>
              <w:tab/>
              <w:t>Other</w:t>
            </w:r>
          </w:p>
          <w:p w14:paraId="591053B6"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53B7" w14:textId="77777777" w:rsidR="00E546F5" w:rsidRDefault="00951CE2">
            <w:pPr>
              <w:pStyle w:val="Tier5Bullet"/>
            </w:pPr>
            <w:r>
              <w:tab/>
            </w:r>
            <w:r>
              <w:tab/>
            </w:r>
            <w:r>
              <w:tab/>
            </w:r>
            <w:r>
              <w:tab/>
              <w:t>-</w:t>
            </w:r>
            <w:r>
              <w:tab/>
              <w:t>for fitting to or equipping such ships, boats or other vessels;</w:t>
            </w:r>
          </w:p>
          <w:p w14:paraId="591053B8"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53B9" w14:textId="77777777" w:rsidR="00E546F5" w:rsidRDefault="00951CE2">
            <w:pPr>
              <w:pStyle w:val="Tier5Bullet"/>
            </w:pPr>
            <w:r>
              <w:tab/>
            </w:r>
            <w:r>
              <w:tab/>
            </w:r>
            <w:r>
              <w:tab/>
            </w:r>
            <w:r>
              <w:tab/>
              <w:t>-</w:t>
            </w:r>
            <w:r>
              <w:tab/>
              <w:t>for equipping the above platforms;</w:t>
            </w:r>
          </w:p>
          <w:p w14:paraId="591053BA"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BB" w14:textId="77777777" w:rsidR="00E546F5" w:rsidRDefault="00951CE2">
            <w:pPr>
              <w:pStyle w:val="NormalinTable"/>
            </w:pPr>
            <w:r>
              <w:t>0.0%</w:t>
            </w:r>
          </w:p>
        </w:tc>
      </w:tr>
      <w:tr w:rsidR="00E546F5" w14:paraId="591053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BD" w14:textId="77777777" w:rsidR="00E546F5" w:rsidRDefault="00951CE2">
            <w:pPr>
              <w:pStyle w:val="NormalinTable"/>
            </w:pPr>
            <w:r>
              <w:t>7318220021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BE" w14:textId="77777777" w:rsidR="00E546F5" w:rsidRDefault="00951CE2">
            <w:pPr>
              <w:pStyle w:val="Tier1"/>
            </w:pPr>
            <w:r>
              <w:t>Screws, bolts, nuts, coach screws, screw hooks, rivets, cotters, cotter pins, washers (including spring washers) and similar articles, of iron or steel</w:t>
            </w:r>
          </w:p>
          <w:p w14:paraId="591053BF" w14:textId="77777777" w:rsidR="00E546F5" w:rsidRDefault="00951CE2">
            <w:pPr>
              <w:pStyle w:val="Tier2"/>
            </w:pPr>
            <w:r>
              <w:t>-</w:t>
            </w:r>
            <w:r>
              <w:tab/>
              <w:t>Non-threaded articles</w:t>
            </w:r>
          </w:p>
          <w:p w14:paraId="591053C0" w14:textId="77777777" w:rsidR="00E546F5" w:rsidRDefault="00951CE2">
            <w:pPr>
              <w:pStyle w:val="Tier3"/>
            </w:pPr>
            <w:r>
              <w:t>-</w:t>
            </w:r>
            <w:r>
              <w:tab/>
              <w:t>-</w:t>
            </w:r>
            <w:r>
              <w:tab/>
              <w:t xml:space="preserve">Other </w:t>
            </w:r>
            <w:r>
              <w:t>washers</w:t>
            </w:r>
          </w:p>
          <w:p w14:paraId="591053C1" w14:textId="77777777" w:rsidR="00E546F5" w:rsidRDefault="00951CE2">
            <w:pPr>
              <w:pStyle w:val="Tier4"/>
            </w:pPr>
            <w:r>
              <w:t>-</w:t>
            </w:r>
            <w:r>
              <w:tab/>
              <w:t>-</w:t>
            </w:r>
            <w:r>
              <w:tab/>
              <w:t>-</w:t>
            </w:r>
            <w:r>
              <w:tab/>
              <w:t>For use in certain types of aircraft</w:t>
            </w:r>
          </w:p>
          <w:p w14:paraId="591053C2" w14:textId="77777777" w:rsidR="00E546F5" w:rsidRDefault="00951CE2">
            <w:pPr>
              <w:pStyle w:val="Tier5"/>
            </w:pPr>
            <w:r>
              <w:t>-</w:t>
            </w:r>
            <w:r>
              <w:tab/>
              <w:t>-</w:t>
            </w:r>
            <w:r>
              <w:tab/>
              <w:t>-</w:t>
            </w:r>
            <w:r>
              <w:tab/>
              <w:t>-</w:t>
            </w:r>
            <w:r>
              <w:tab/>
              <w:t>Of stainless steel</w:t>
            </w:r>
          </w:p>
          <w:p w14:paraId="591053C3"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ground flying trainers </w:t>
            </w:r>
            <w:r>
              <w:t>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C4" w14:textId="77777777" w:rsidR="00E546F5" w:rsidRDefault="00951CE2">
            <w:pPr>
              <w:pStyle w:val="NormalinTable"/>
            </w:pPr>
            <w:r>
              <w:t>0.0%</w:t>
            </w:r>
          </w:p>
        </w:tc>
      </w:tr>
      <w:tr w:rsidR="00E546F5" w14:paraId="591053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53C6" w14:textId="77777777" w:rsidR="00E546F5" w:rsidRDefault="00951CE2">
            <w:pPr>
              <w:pStyle w:val="NormalinTable"/>
            </w:pPr>
            <w:r>
              <w:rPr>
                <w:color w:val="000000"/>
                <w:szCs w:val="16"/>
              </w:rPr>
              <w:t>7318220031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C7" w14:textId="77777777" w:rsidR="00E546F5" w:rsidRDefault="00951CE2">
            <w:pPr>
              <w:pStyle w:val="Tier1"/>
            </w:pPr>
            <w:r>
              <w:rPr>
                <w:color w:val="000000"/>
                <w:szCs w:val="16"/>
              </w:rPr>
              <w:t>Screws, bolts, nuts, coach screws, screw hooks, rivets, cotters, cotter pins, washers (including spring washers) and similar articles, of iron or steel</w:t>
            </w:r>
            <w:r>
              <w:rPr>
                <w:color w:val="000000"/>
                <w:szCs w:val="16"/>
              </w:rPr>
              <w:br/>
            </w:r>
            <w:r>
              <w:rPr>
                <w:color w:val="000000"/>
                <w:szCs w:val="16"/>
              </w:rPr>
              <w:t>- Non-threaded articles</w:t>
            </w:r>
            <w:r>
              <w:rPr>
                <w:color w:val="000000"/>
                <w:szCs w:val="16"/>
              </w:rPr>
              <w:br/>
            </w:r>
            <w:r>
              <w:rPr>
                <w:color w:val="000000"/>
                <w:szCs w:val="16"/>
              </w:rPr>
              <w:t>- - Other washers</w:t>
            </w:r>
            <w:r>
              <w:rPr>
                <w:color w:val="000000"/>
                <w:szCs w:val="16"/>
              </w:rPr>
              <w:br/>
            </w:r>
            <w:r>
              <w:rPr>
                <w:color w:val="000000"/>
                <w:szCs w:val="16"/>
              </w:rPr>
              <w:t xml:space="preserve">- - - For use in certain </w:t>
            </w:r>
            <w:r>
              <w:rPr>
                <w:color w:val="000000"/>
                <w:szCs w:val="16"/>
              </w:rPr>
              <w:t>types of aircraft</w:t>
            </w:r>
            <w:r>
              <w:rPr>
                <w:color w:val="000000"/>
                <w:szCs w:val="16"/>
              </w:rPr>
              <w:br/>
            </w:r>
            <w:r>
              <w:rPr>
                <w:color w:val="000000"/>
                <w:szCs w:val="16"/>
              </w:rPr>
              <w:t>- -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C8" w14:textId="77777777" w:rsidR="00E546F5" w:rsidRDefault="00951CE2">
            <w:pPr>
              <w:pStyle w:val="NormalinTable"/>
            </w:pPr>
            <w:r>
              <w:t>0.0%</w:t>
            </w:r>
          </w:p>
        </w:tc>
      </w:tr>
      <w:tr w:rsidR="00E546F5" w14:paraId="591053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CA" w14:textId="77777777" w:rsidR="00E546F5" w:rsidRDefault="00951CE2">
            <w:pPr>
              <w:pStyle w:val="NormalinTable"/>
            </w:pPr>
            <w:r>
              <w:t>7318220091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CB" w14:textId="77777777" w:rsidR="00E546F5" w:rsidRDefault="00951CE2">
            <w:pPr>
              <w:pStyle w:val="Tier1"/>
            </w:pPr>
            <w:r>
              <w:t>Screws, bolts, nuts, coach screws, screw hooks, rivets, cotters, cotter pins, washers (including spring washers) and similar articles, of iron or steel</w:t>
            </w:r>
          </w:p>
          <w:p w14:paraId="591053CC" w14:textId="77777777" w:rsidR="00E546F5" w:rsidRDefault="00951CE2">
            <w:pPr>
              <w:pStyle w:val="Tier2"/>
            </w:pPr>
            <w:r>
              <w:t>-</w:t>
            </w:r>
            <w:r>
              <w:tab/>
              <w:t>Non-threaded articles</w:t>
            </w:r>
          </w:p>
          <w:p w14:paraId="591053CD" w14:textId="77777777" w:rsidR="00E546F5" w:rsidRDefault="00951CE2">
            <w:pPr>
              <w:pStyle w:val="Tier3"/>
            </w:pPr>
            <w:r>
              <w:t>-</w:t>
            </w:r>
            <w:r>
              <w:tab/>
              <w:t>-</w:t>
            </w:r>
            <w:r>
              <w:tab/>
              <w:t>Other washers</w:t>
            </w:r>
          </w:p>
          <w:p w14:paraId="591053CE" w14:textId="77777777" w:rsidR="00E546F5" w:rsidRDefault="00951CE2">
            <w:pPr>
              <w:pStyle w:val="Tier4"/>
            </w:pPr>
            <w:r>
              <w:t>-</w:t>
            </w:r>
            <w:r>
              <w:tab/>
              <w:t>-</w:t>
            </w:r>
            <w:r>
              <w:tab/>
              <w:t>-</w:t>
            </w:r>
            <w:r>
              <w:tab/>
            </w:r>
            <w:r>
              <w:t>Other</w:t>
            </w:r>
          </w:p>
          <w:p w14:paraId="591053CF" w14:textId="77777777" w:rsidR="00E546F5" w:rsidRDefault="00951CE2">
            <w:pPr>
              <w:pStyle w:val="Tier5"/>
            </w:pPr>
            <w:r>
              <w:t>-</w:t>
            </w:r>
            <w:r>
              <w:tab/>
              <w:t>-</w:t>
            </w:r>
            <w:r>
              <w:tab/>
              <w:t>-</w:t>
            </w:r>
            <w:r>
              <w:tab/>
              <w:t>-</w:t>
            </w:r>
            <w:r>
              <w:tab/>
              <w:t>Of stainless steel</w:t>
            </w:r>
          </w:p>
          <w:p w14:paraId="591053D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3D1" w14:textId="77777777" w:rsidR="00E546F5" w:rsidRDefault="00951CE2">
            <w:pPr>
              <w:pStyle w:val="Tier5Bullet"/>
            </w:pPr>
            <w:r>
              <w:tab/>
            </w:r>
            <w:r>
              <w:tab/>
            </w:r>
            <w:r>
              <w:tab/>
            </w:r>
            <w:r>
              <w:tab/>
              <w:t>-</w:t>
            </w:r>
            <w:r>
              <w:tab/>
              <w:t xml:space="preserve">for fitting to or equipping such ships, boats or other </w:t>
            </w:r>
            <w:r>
              <w:t>vessels;</w:t>
            </w:r>
          </w:p>
          <w:p w14:paraId="591053D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3D3" w14:textId="77777777" w:rsidR="00E546F5" w:rsidRDefault="00951CE2">
            <w:pPr>
              <w:pStyle w:val="Tier5Bullet"/>
            </w:pPr>
            <w:r>
              <w:tab/>
            </w:r>
            <w:r>
              <w:tab/>
            </w:r>
            <w:r>
              <w:tab/>
            </w:r>
            <w:r>
              <w:tab/>
              <w:t>-</w:t>
            </w:r>
            <w:r>
              <w:tab/>
              <w:t>for equip</w:t>
            </w:r>
            <w:r>
              <w:t>ping the above platforms;</w:t>
            </w:r>
          </w:p>
          <w:p w14:paraId="591053D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D5" w14:textId="77777777" w:rsidR="00E546F5" w:rsidRDefault="00951CE2">
            <w:pPr>
              <w:pStyle w:val="NormalinTable"/>
            </w:pPr>
            <w:r>
              <w:t>0.0%</w:t>
            </w:r>
          </w:p>
        </w:tc>
      </w:tr>
      <w:tr w:rsidR="00E546F5" w14:paraId="591053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D7" w14:textId="77777777" w:rsidR="00E546F5" w:rsidRDefault="00951CE2">
            <w:pPr>
              <w:pStyle w:val="NormalinTable"/>
            </w:pPr>
            <w:r>
              <w:t>7318220095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D8"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3D9" w14:textId="77777777" w:rsidR="00E546F5" w:rsidRDefault="00951CE2">
            <w:pPr>
              <w:pStyle w:val="Tier2"/>
            </w:pPr>
            <w:r>
              <w:t>-</w:t>
            </w:r>
            <w:r>
              <w:tab/>
              <w:t>Non-threaded articles</w:t>
            </w:r>
          </w:p>
          <w:p w14:paraId="591053DA" w14:textId="77777777" w:rsidR="00E546F5" w:rsidRDefault="00951CE2">
            <w:pPr>
              <w:pStyle w:val="Tier3"/>
            </w:pPr>
            <w:r>
              <w:t>-</w:t>
            </w:r>
            <w:r>
              <w:tab/>
              <w:t>-</w:t>
            </w:r>
            <w:r>
              <w:tab/>
              <w:t>Other washers</w:t>
            </w:r>
          </w:p>
          <w:p w14:paraId="591053DB" w14:textId="77777777" w:rsidR="00E546F5" w:rsidRDefault="00951CE2">
            <w:pPr>
              <w:pStyle w:val="Tier4"/>
            </w:pPr>
            <w:r>
              <w:t>-</w:t>
            </w:r>
            <w:r>
              <w:tab/>
              <w:t>-</w:t>
            </w:r>
            <w:r>
              <w:tab/>
              <w:t>-</w:t>
            </w:r>
            <w:r>
              <w:tab/>
              <w:t>Other</w:t>
            </w:r>
          </w:p>
          <w:p w14:paraId="591053DC" w14:textId="77777777" w:rsidR="00E546F5" w:rsidRDefault="00951CE2">
            <w:pPr>
              <w:pStyle w:val="Tier5"/>
            </w:pPr>
            <w:r>
              <w:t>-</w:t>
            </w:r>
            <w:r>
              <w:tab/>
              <w:t>-</w:t>
            </w:r>
            <w:r>
              <w:tab/>
              <w:t>-</w:t>
            </w:r>
            <w:r>
              <w:tab/>
              <w:t>-</w:t>
            </w:r>
            <w:r>
              <w:tab/>
              <w:t>Other</w:t>
            </w:r>
          </w:p>
          <w:p w14:paraId="591053D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3DE" w14:textId="77777777" w:rsidR="00E546F5" w:rsidRDefault="00951CE2">
            <w:pPr>
              <w:pStyle w:val="Tier5Bullet"/>
            </w:pPr>
            <w:r>
              <w:tab/>
            </w:r>
            <w:r>
              <w:tab/>
            </w:r>
            <w:r>
              <w:tab/>
            </w:r>
            <w:r>
              <w:tab/>
              <w:t>-</w:t>
            </w:r>
            <w:r>
              <w:tab/>
            </w:r>
            <w:r>
              <w:t>for fitting to or equipping such ships, boats or other vessels;</w:t>
            </w:r>
          </w:p>
          <w:p w14:paraId="591053D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53E0" w14:textId="77777777" w:rsidR="00E546F5" w:rsidRDefault="00951CE2">
            <w:pPr>
              <w:pStyle w:val="Tier5Bullet"/>
            </w:pPr>
            <w:r>
              <w:tab/>
            </w:r>
            <w:r>
              <w:tab/>
            </w:r>
            <w:r>
              <w:tab/>
            </w:r>
            <w:r>
              <w:tab/>
              <w:t>-</w:t>
            </w:r>
            <w:r>
              <w:tab/>
              <w:t>for equipping the above platforms;</w:t>
            </w:r>
          </w:p>
          <w:p w14:paraId="591053E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E2" w14:textId="77777777" w:rsidR="00E546F5" w:rsidRDefault="00951CE2">
            <w:pPr>
              <w:pStyle w:val="NormalinTable"/>
            </w:pPr>
            <w:r>
              <w:t>0.0%</w:t>
            </w:r>
          </w:p>
        </w:tc>
      </w:tr>
      <w:tr w:rsidR="00E546F5" w14:paraId="591053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E4" w14:textId="77777777" w:rsidR="00E546F5" w:rsidRDefault="00951CE2">
            <w:pPr>
              <w:pStyle w:val="NormalinTable"/>
            </w:pPr>
            <w:r>
              <w:t>7318230020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E5" w14:textId="77777777" w:rsidR="00E546F5" w:rsidRDefault="00951CE2">
            <w:pPr>
              <w:pStyle w:val="Tier1"/>
            </w:pPr>
            <w:r>
              <w:t xml:space="preserve">Screws, bolts, nuts, coach screws, screw hooks, rivets, cotters, cotter pins, </w:t>
            </w:r>
            <w:r>
              <w:t>washers (including spring washers) and similar articles, of iron or steel</w:t>
            </w:r>
          </w:p>
          <w:p w14:paraId="591053E6" w14:textId="77777777" w:rsidR="00E546F5" w:rsidRDefault="00951CE2">
            <w:pPr>
              <w:pStyle w:val="Tier2"/>
            </w:pPr>
            <w:r>
              <w:t>-</w:t>
            </w:r>
            <w:r>
              <w:tab/>
              <w:t>Non-threaded articles</w:t>
            </w:r>
          </w:p>
          <w:p w14:paraId="591053E7" w14:textId="77777777" w:rsidR="00E546F5" w:rsidRDefault="00951CE2">
            <w:pPr>
              <w:pStyle w:val="Tier3"/>
            </w:pPr>
            <w:r>
              <w:t>-</w:t>
            </w:r>
            <w:r>
              <w:tab/>
              <w:t>-</w:t>
            </w:r>
            <w:r>
              <w:tab/>
              <w:t>Rivets</w:t>
            </w:r>
          </w:p>
          <w:p w14:paraId="591053E8" w14:textId="77777777" w:rsidR="00E546F5" w:rsidRDefault="00951CE2">
            <w:pPr>
              <w:pStyle w:val="Tier4"/>
            </w:pPr>
            <w:r>
              <w:t>-</w:t>
            </w:r>
            <w:r>
              <w:tab/>
              <w:t>-</w:t>
            </w:r>
            <w:r>
              <w:tab/>
              <w:t>-</w:t>
            </w:r>
            <w:r>
              <w:tab/>
              <w:t>For use in certain types of aircraft</w:t>
            </w:r>
          </w:p>
          <w:p w14:paraId="591053E9" w14:textId="77777777" w:rsidR="00E546F5" w:rsidRDefault="00951CE2">
            <w:pPr>
              <w:pStyle w:val="Tier4Bullet"/>
            </w:pPr>
            <w:r>
              <w:tab/>
            </w:r>
            <w:r>
              <w:tab/>
            </w:r>
            <w:r>
              <w:tab/>
              <w:t>-</w:t>
            </w:r>
            <w:r>
              <w:tab/>
              <w:t>For use in certain types of aircraft; for the construction, maintenance and repair of aircraft of a</w:t>
            </w:r>
            <w:r>
              <w:t>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EA" w14:textId="77777777" w:rsidR="00E546F5" w:rsidRDefault="00951CE2">
            <w:pPr>
              <w:pStyle w:val="NormalinTable"/>
            </w:pPr>
            <w:r>
              <w:t>0.0%</w:t>
            </w:r>
          </w:p>
        </w:tc>
      </w:tr>
      <w:tr w:rsidR="00E546F5" w14:paraId="591053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EC" w14:textId="77777777" w:rsidR="00E546F5" w:rsidRDefault="00951CE2">
            <w:pPr>
              <w:pStyle w:val="NormalinTable"/>
            </w:pPr>
            <w:r>
              <w:t>7318230090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ED" w14:textId="77777777" w:rsidR="00E546F5" w:rsidRDefault="00951CE2">
            <w:pPr>
              <w:pStyle w:val="Tier1"/>
            </w:pPr>
            <w:r>
              <w:t xml:space="preserve">Screws, bolts, nuts, coach screws, screw hooks, rivets, cotters, cotter pins, washers (including spring washers) and similar articles, of iron or </w:t>
            </w:r>
            <w:r>
              <w:t>steel</w:t>
            </w:r>
          </w:p>
          <w:p w14:paraId="591053EE" w14:textId="77777777" w:rsidR="00E546F5" w:rsidRDefault="00951CE2">
            <w:pPr>
              <w:pStyle w:val="Tier2"/>
            </w:pPr>
            <w:r>
              <w:t>-</w:t>
            </w:r>
            <w:r>
              <w:tab/>
              <w:t>Non-threaded articles</w:t>
            </w:r>
          </w:p>
          <w:p w14:paraId="591053EF" w14:textId="77777777" w:rsidR="00E546F5" w:rsidRDefault="00951CE2">
            <w:pPr>
              <w:pStyle w:val="Tier3"/>
            </w:pPr>
            <w:r>
              <w:t>-</w:t>
            </w:r>
            <w:r>
              <w:tab/>
              <w:t>-</w:t>
            </w:r>
            <w:r>
              <w:tab/>
              <w:t>Rivets</w:t>
            </w:r>
          </w:p>
          <w:p w14:paraId="591053F0" w14:textId="77777777" w:rsidR="00E546F5" w:rsidRDefault="00951CE2">
            <w:pPr>
              <w:pStyle w:val="Tier4"/>
            </w:pPr>
            <w:r>
              <w:t>-</w:t>
            </w:r>
            <w:r>
              <w:tab/>
              <w:t>-</w:t>
            </w:r>
            <w:r>
              <w:tab/>
              <w:t>-</w:t>
            </w:r>
            <w:r>
              <w:tab/>
              <w:t>Other</w:t>
            </w:r>
          </w:p>
          <w:p w14:paraId="591053F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3F2" w14:textId="77777777" w:rsidR="00E546F5" w:rsidRDefault="00951CE2">
            <w:pPr>
              <w:pStyle w:val="Tier4Bullet"/>
            </w:pPr>
            <w:r>
              <w:tab/>
            </w:r>
            <w:r>
              <w:tab/>
            </w:r>
            <w:r>
              <w:tab/>
              <w:t>-</w:t>
            </w:r>
            <w:r>
              <w:tab/>
              <w:t>for fitting to or equipping such ships, boats or</w:t>
            </w:r>
            <w:r>
              <w:t xml:space="preserve"> other vessels;</w:t>
            </w:r>
          </w:p>
          <w:p w14:paraId="591053F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3F4" w14:textId="77777777" w:rsidR="00E546F5" w:rsidRDefault="00951CE2">
            <w:pPr>
              <w:pStyle w:val="Tier4Bullet"/>
            </w:pPr>
            <w:r>
              <w:tab/>
            </w:r>
            <w:r>
              <w:tab/>
            </w:r>
            <w:r>
              <w:tab/>
              <w:t>-</w:t>
            </w:r>
            <w:r>
              <w:tab/>
              <w:t xml:space="preserve">for </w:t>
            </w:r>
            <w:r>
              <w:t>equipping the above platforms;</w:t>
            </w:r>
          </w:p>
          <w:p w14:paraId="591053F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F6" w14:textId="77777777" w:rsidR="00E546F5" w:rsidRDefault="00951CE2">
            <w:pPr>
              <w:pStyle w:val="NormalinTable"/>
            </w:pPr>
            <w:r>
              <w:t>0.0%</w:t>
            </w:r>
          </w:p>
        </w:tc>
      </w:tr>
      <w:tr w:rsidR="00E546F5" w14:paraId="591053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3F8" w14:textId="77777777" w:rsidR="00E546F5" w:rsidRDefault="00951CE2">
            <w:pPr>
              <w:pStyle w:val="NormalinTable"/>
            </w:pPr>
            <w:r>
              <w:t>7318240020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3F9"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3FA" w14:textId="77777777" w:rsidR="00E546F5" w:rsidRDefault="00951CE2">
            <w:pPr>
              <w:pStyle w:val="Tier2"/>
            </w:pPr>
            <w:r>
              <w:t>-</w:t>
            </w:r>
            <w:r>
              <w:tab/>
              <w:t>Non-threaded articles</w:t>
            </w:r>
          </w:p>
          <w:p w14:paraId="591053FB" w14:textId="77777777" w:rsidR="00E546F5" w:rsidRDefault="00951CE2">
            <w:pPr>
              <w:pStyle w:val="Tier3"/>
            </w:pPr>
            <w:r>
              <w:t>-</w:t>
            </w:r>
            <w:r>
              <w:tab/>
              <w:t>-</w:t>
            </w:r>
            <w:r>
              <w:tab/>
              <w:t>Cotters and cotter pins</w:t>
            </w:r>
          </w:p>
          <w:p w14:paraId="591053FC" w14:textId="77777777" w:rsidR="00E546F5" w:rsidRDefault="00951CE2">
            <w:pPr>
              <w:pStyle w:val="Tier4"/>
            </w:pPr>
            <w:r>
              <w:t>-</w:t>
            </w:r>
            <w:r>
              <w:tab/>
              <w:t>-</w:t>
            </w:r>
            <w:r>
              <w:tab/>
              <w:t>-</w:t>
            </w:r>
            <w:r>
              <w:tab/>
              <w:t>For use in certain types of aircraft</w:t>
            </w:r>
          </w:p>
          <w:p w14:paraId="591053FD" w14:textId="77777777" w:rsidR="00E546F5" w:rsidRDefault="00951CE2">
            <w:pPr>
              <w:pStyle w:val="Tier4Bullet"/>
            </w:pPr>
            <w:r>
              <w:tab/>
            </w:r>
            <w:r>
              <w:tab/>
            </w:r>
            <w:r>
              <w:tab/>
              <w:t>-</w:t>
            </w:r>
            <w:r>
              <w:tab/>
              <w:t>For use in certain types of aircraft; for the construction, maintenance and repair of aircraft of an unladen weight exceeding 2 0</w:t>
            </w:r>
            <w:r>
              <w:t>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3FE" w14:textId="77777777" w:rsidR="00E546F5" w:rsidRDefault="00951CE2">
            <w:pPr>
              <w:pStyle w:val="NormalinTable"/>
            </w:pPr>
            <w:r>
              <w:t>0.0%</w:t>
            </w:r>
          </w:p>
        </w:tc>
      </w:tr>
      <w:tr w:rsidR="00E546F5" w14:paraId="591054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00" w14:textId="77777777" w:rsidR="00E546F5" w:rsidRDefault="00951CE2">
            <w:pPr>
              <w:pStyle w:val="NormalinTable"/>
            </w:pPr>
            <w:r>
              <w:t>7318240090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01" w14:textId="77777777" w:rsidR="00E546F5" w:rsidRDefault="00951CE2">
            <w:pPr>
              <w:pStyle w:val="Tier1"/>
            </w:pPr>
            <w:r>
              <w:t>Screws, bolts, nuts, coach screws, screw hooks, rivets, cotters, cotter pins, washers (including spring washers) and similar articles, of iron or steel</w:t>
            </w:r>
          </w:p>
          <w:p w14:paraId="59105402" w14:textId="77777777" w:rsidR="00E546F5" w:rsidRDefault="00951CE2">
            <w:pPr>
              <w:pStyle w:val="Tier2"/>
            </w:pPr>
            <w:r>
              <w:t>-</w:t>
            </w:r>
            <w:r>
              <w:tab/>
              <w:t xml:space="preserve">Non-threaded </w:t>
            </w:r>
            <w:r>
              <w:t>articles</w:t>
            </w:r>
          </w:p>
          <w:p w14:paraId="59105403" w14:textId="77777777" w:rsidR="00E546F5" w:rsidRDefault="00951CE2">
            <w:pPr>
              <w:pStyle w:val="Tier3"/>
            </w:pPr>
            <w:r>
              <w:t>-</w:t>
            </w:r>
            <w:r>
              <w:tab/>
              <w:t>-</w:t>
            </w:r>
            <w:r>
              <w:tab/>
              <w:t>Cotters and cotter pins</w:t>
            </w:r>
          </w:p>
          <w:p w14:paraId="59105404" w14:textId="77777777" w:rsidR="00E546F5" w:rsidRDefault="00951CE2">
            <w:pPr>
              <w:pStyle w:val="Tier4"/>
            </w:pPr>
            <w:r>
              <w:t>-</w:t>
            </w:r>
            <w:r>
              <w:tab/>
              <w:t>-</w:t>
            </w:r>
            <w:r>
              <w:tab/>
              <w:t>-</w:t>
            </w:r>
            <w:r>
              <w:tab/>
              <w:t>Other</w:t>
            </w:r>
          </w:p>
          <w:p w14:paraId="5910540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406" w14:textId="77777777" w:rsidR="00E546F5" w:rsidRDefault="00951CE2">
            <w:pPr>
              <w:pStyle w:val="Tier4Bullet"/>
            </w:pPr>
            <w:r>
              <w:tab/>
            </w:r>
            <w:r>
              <w:tab/>
            </w:r>
            <w:r>
              <w:tab/>
              <w:t>-</w:t>
            </w:r>
            <w:r>
              <w:tab/>
              <w:t>for fitting to or equipping such ships, boats or oth</w:t>
            </w:r>
            <w:r>
              <w:t>er vessels;</w:t>
            </w:r>
          </w:p>
          <w:p w14:paraId="5910540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408" w14:textId="77777777" w:rsidR="00E546F5" w:rsidRDefault="00951CE2">
            <w:pPr>
              <w:pStyle w:val="Tier4Bullet"/>
            </w:pPr>
            <w:r>
              <w:tab/>
            </w:r>
            <w:r>
              <w:tab/>
            </w:r>
            <w:r>
              <w:tab/>
              <w:t>-</w:t>
            </w:r>
            <w:r>
              <w:tab/>
              <w:t>for equi</w:t>
            </w:r>
            <w:r>
              <w:t>pping the above platforms;</w:t>
            </w:r>
          </w:p>
          <w:p w14:paraId="5910540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0A" w14:textId="77777777" w:rsidR="00E546F5" w:rsidRDefault="00951CE2">
            <w:pPr>
              <w:pStyle w:val="NormalinTable"/>
            </w:pPr>
            <w:r>
              <w:t>0.0%</w:t>
            </w:r>
          </w:p>
        </w:tc>
      </w:tr>
      <w:tr w:rsidR="00E546F5" w14:paraId="591054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0C"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0D" w14:textId="77777777" w:rsidR="00E546F5" w:rsidRDefault="00E546F5">
            <w:pPr>
              <w:pStyle w:val="Tier4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0E" w14:textId="77777777" w:rsidR="00E546F5" w:rsidRDefault="00E546F5">
            <w:pPr>
              <w:pStyle w:val="NormalinTable"/>
            </w:pPr>
          </w:p>
        </w:tc>
      </w:tr>
      <w:tr w:rsidR="00E546F5" w14:paraId="591054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10" w14:textId="77777777" w:rsidR="00E546F5" w:rsidRDefault="00951CE2">
            <w:pPr>
              <w:pStyle w:val="NormalinTable"/>
            </w:pPr>
            <w:r>
              <w:t>7318290090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11" w14:textId="77777777" w:rsidR="00E546F5" w:rsidRDefault="00951CE2">
            <w:pPr>
              <w:pStyle w:val="Tier1"/>
            </w:pPr>
            <w:r>
              <w:t xml:space="preserve">Screws, bolts, nuts, coach screws, screw hooks, rivets, cotters, cotter pins, washers (including spring washers) and similar </w:t>
            </w:r>
            <w:r>
              <w:t>articles, of iron or steel</w:t>
            </w:r>
          </w:p>
          <w:p w14:paraId="59105412" w14:textId="77777777" w:rsidR="00E546F5" w:rsidRDefault="00951CE2">
            <w:pPr>
              <w:pStyle w:val="Tier2"/>
            </w:pPr>
            <w:r>
              <w:t>-</w:t>
            </w:r>
            <w:r>
              <w:tab/>
              <w:t>Non-threaded articles</w:t>
            </w:r>
          </w:p>
          <w:p w14:paraId="59105413" w14:textId="77777777" w:rsidR="00E546F5" w:rsidRDefault="00951CE2">
            <w:pPr>
              <w:pStyle w:val="Tier3"/>
            </w:pPr>
            <w:r>
              <w:t>-</w:t>
            </w:r>
            <w:r>
              <w:tab/>
              <w:t>-</w:t>
            </w:r>
            <w:r>
              <w:tab/>
              <w:t>Other</w:t>
            </w:r>
          </w:p>
          <w:p w14:paraId="59105414" w14:textId="77777777" w:rsidR="00E546F5" w:rsidRDefault="00951CE2">
            <w:pPr>
              <w:pStyle w:val="Tier4"/>
            </w:pPr>
            <w:r>
              <w:t>-</w:t>
            </w:r>
            <w:r>
              <w:tab/>
              <w:t>-</w:t>
            </w:r>
            <w:r>
              <w:tab/>
              <w:t>-</w:t>
            </w:r>
            <w:r>
              <w:tab/>
              <w:t>Other</w:t>
            </w:r>
          </w:p>
          <w:p w14:paraId="5910541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416" w14:textId="77777777" w:rsidR="00E546F5" w:rsidRDefault="00951CE2">
            <w:pPr>
              <w:pStyle w:val="Tier4Bullet"/>
            </w:pPr>
            <w:r>
              <w:tab/>
            </w:r>
            <w:r>
              <w:tab/>
            </w:r>
            <w:r>
              <w:tab/>
              <w:t>-</w:t>
            </w:r>
            <w:r>
              <w:tab/>
              <w:t xml:space="preserve">for fitting to or </w:t>
            </w:r>
            <w:r>
              <w:t>equipping such ships, boats or other vessels;</w:t>
            </w:r>
          </w:p>
          <w:p w14:paraId="5910541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5418" w14:textId="77777777" w:rsidR="00E546F5" w:rsidRDefault="00951CE2">
            <w:pPr>
              <w:pStyle w:val="Tier4Bullet"/>
            </w:pPr>
            <w:r>
              <w:tab/>
            </w:r>
            <w:r>
              <w:tab/>
            </w:r>
            <w:r>
              <w:tab/>
              <w:t>-</w:t>
            </w:r>
            <w:r>
              <w:tab/>
              <w:t>for equipping the above platforms;</w:t>
            </w:r>
          </w:p>
          <w:p w14:paraId="5910541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1A" w14:textId="77777777" w:rsidR="00E546F5" w:rsidRDefault="00951CE2">
            <w:pPr>
              <w:pStyle w:val="NormalinTable"/>
            </w:pPr>
            <w:r>
              <w:t>0.0%</w:t>
            </w:r>
          </w:p>
        </w:tc>
      </w:tr>
      <w:tr w:rsidR="00E546F5" w14:paraId="591054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1C" w14:textId="77777777" w:rsidR="00E546F5" w:rsidRDefault="00951CE2">
            <w:pPr>
              <w:pStyle w:val="NormalinTable"/>
            </w:pPr>
            <w:r>
              <w:t>7319000000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1D" w14:textId="77777777" w:rsidR="00E546F5" w:rsidRDefault="00951CE2">
            <w:pPr>
              <w:pStyle w:val="Tier1"/>
            </w:pPr>
            <w:r>
              <w:t>Sewing needles, knitting needles, bodkins, crochet hooks, embroidery stilettos and similar articles, for u</w:t>
            </w:r>
            <w:r>
              <w:t>se in the hand, of iron or steel; safety pins and other pins of iron or steel, not elsewhere specified or included</w:t>
            </w:r>
          </w:p>
          <w:p w14:paraId="5910541E"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541F" w14:textId="77777777" w:rsidR="00E546F5" w:rsidRDefault="00951CE2">
            <w:pPr>
              <w:pStyle w:val="Tier1Bullet"/>
            </w:pPr>
            <w:r>
              <w:t>-</w:t>
            </w:r>
            <w:r>
              <w:tab/>
              <w:t>for fitting to or equipping such ships, boats or other vessels;</w:t>
            </w:r>
          </w:p>
          <w:p w14:paraId="59105420"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5421" w14:textId="77777777" w:rsidR="00E546F5" w:rsidRDefault="00951CE2">
            <w:pPr>
              <w:pStyle w:val="Tier1Bullet"/>
            </w:pPr>
            <w:r>
              <w:t>-</w:t>
            </w:r>
            <w:r>
              <w:tab/>
              <w:t>for equipping the above platforms;</w:t>
            </w:r>
          </w:p>
          <w:p w14:paraId="5910542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23" w14:textId="77777777" w:rsidR="00E546F5" w:rsidRDefault="00951CE2">
            <w:pPr>
              <w:pStyle w:val="NormalinTable"/>
            </w:pPr>
            <w:r>
              <w:t>0.0%</w:t>
            </w:r>
          </w:p>
        </w:tc>
      </w:tr>
      <w:tr w:rsidR="00E546F5" w14:paraId="591054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25" w14:textId="77777777" w:rsidR="00E546F5" w:rsidRDefault="00951CE2">
            <w:pPr>
              <w:pStyle w:val="NormalinTable"/>
            </w:pPr>
            <w:r>
              <w:t>7320101110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26" w14:textId="77777777" w:rsidR="00E546F5" w:rsidRDefault="00951CE2">
            <w:pPr>
              <w:pStyle w:val="Tier1"/>
            </w:pPr>
            <w:r>
              <w:t>Springs and leaves for springs, of iron or steel</w:t>
            </w:r>
          </w:p>
          <w:p w14:paraId="59105427" w14:textId="77777777" w:rsidR="00E546F5" w:rsidRDefault="00951CE2">
            <w:pPr>
              <w:pStyle w:val="Tier2"/>
            </w:pPr>
            <w:r>
              <w:t>-</w:t>
            </w:r>
            <w:r>
              <w:tab/>
              <w:t xml:space="preserve">Leaf-springs and </w:t>
            </w:r>
            <w:r>
              <w:t>leaves therefor</w:t>
            </w:r>
          </w:p>
          <w:p w14:paraId="59105428" w14:textId="77777777" w:rsidR="00E546F5" w:rsidRDefault="00951CE2">
            <w:pPr>
              <w:pStyle w:val="Tier3"/>
            </w:pPr>
            <w:r>
              <w:t>-</w:t>
            </w:r>
            <w:r>
              <w:tab/>
              <w:t>-</w:t>
            </w:r>
            <w:r>
              <w:tab/>
              <w:t>Hot-worked</w:t>
            </w:r>
          </w:p>
          <w:p w14:paraId="59105429" w14:textId="77777777" w:rsidR="00E546F5" w:rsidRDefault="00951CE2">
            <w:pPr>
              <w:pStyle w:val="Tier4"/>
            </w:pPr>
            <w:r>
              <w:t>-</w:t>
            </w:r>
            <w:r>
              <w:tab/>
              <w:t>-</w:t>
            </w:r>
            <w:r>
              <w:tab/>
              <w:t>-</w:t>
            </w:r>
            <w:r>
              <w:tab/>
              <w:t>Laminated springs and leaves therefor</w:t>
            </w:r>
          </w:p>
          <w:p w14:paraId="5910542A" w14:textId="77777777" w:rsidR="00E546F5" w:rsidRDefault="00951CE2">
            <w:pPr>
              <w:pStyle w:val="Tier5"/>
            </w:pPr>
            <w:r>
              <w:t>-</w:t>
            </w:r>
            <w:r>
              <w:tab/>
              <w:t>-</w:t>
            </w:r>
            <w:r>
              <w:tab/>
              <w:t>-</w:t>
            </w:r>
            <w:r>
              <w:tab/>
              <w:t>-</w:t>
            </w:r>
            <w:r>
              <w:tab/>
              <w:t>For use in certain types of aircraft</w:t>
            </w:r>
          </w:p>
          <w:p w14:paraId="5910542B"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2C" w14:textId="77777777" w:rsidR="00E546F5" w:rsidRDefault="00951CE2">
            <w:pPr>
              <w:pStyle w:val="NormalinTable"/>
            </w:pPr>
            <w:r>
              <w:t>0.0%</w:t>
            </w:r>
          </w:p>
        </w:tc>
      </w:tr>
      <w:tr w:rsidR="00E546F5" w14:paraId="591054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2E" w14:textId="77777777" w:rsidR="00E546F5" w:rsidRDefault="00951CE2">
            <w:pPr>
              <w:pStyle w:val="NormalinTable"/>
            </w:pPr>
            <w:r>
              <w:t>7320101190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2F" w14:textId="77777777" w:rsidR="00E546F5" w:rsidRDefault="00951CE2">
            <w:pPr>
              <w:pStyle w:val="Tier1"/>
            </w:pPr>
            <w:r>
              <w:t>Springs and leaves for springs, of iron or steel</w:t>
            </w:r>
          </w:p>
          <w:p w14:paraId="59105430" w14:textId="77777777" w:rsidR="00E546F5" w:rsidRDefault="00951CE2">
            <w:pPr>
              <w:pStyle w:val="Tier2"/>
            </w:pPr>
            <w:r>
              <w:t>-</w:t>
            </w:r>
            <w:r>
              <w:tab/>
              <w:t>Leaf-springs and leaves therefor</w:t>
            </w:r>
          </w:p>
          <w:p w14:paraId="59105431" w14:textId="77777777" w:rsidR="00E546F5" w:rsidRDefault="00951CE2">
            <w:pPr>
              <w:pStyle w:val="Tier3"/>
            </w:pPr>
            <w:r>
              <w:t>-</w:t>
            </w:r>
            <w:r>
              <w:tab/>
              <w:t>-</w:t>
            </w:r>
            <w:r>
              <w:tab/>
              <w:t>Hot-worked</w:t>
            </w:r>
          </w:p>
          <w:p w14:paraId="59105432" w14:textId="77777777" w:rsidR="00E546F5" w:rsidRDefault="00951CE2">
            <w:pPr>
              <w:pStyle w:val="Tier4"/>
            </w:pPr>
            <w:r>
              <w:t>-</w:t>
            </w:r>
            <w:r>
              <w:tab/>
              <w:t>-</w:t>
            </w:r>
            <w:r>
              <w:tab/>
              <w:t>-</w:t>
            </w:r>
            <w:r>
              <w:tab/>
              <w:t>Laminated springs and leaves therefor</w:t>
            </w:r>
          </w:p>
          <w:p w14:paraId="59105433" w14:textId="77777777" w:rsidR="00E546F5" w:rsidRDefault="00951CE2">
            <w:pPr>
              <w:pStyle w:val="Tier5"/>
            </w:pPr>
            <w:r>
              <w:t>-</w:t>
            </w:r>
            <w:r>
              <w:tab/>
              <w:t>-</w:t>
            </w:r>
            <w:r>
              <w:tab/>
              <w:t>-</w:t>
            </w:r>
            <w:r>
              <w:tab/>
              <w:t>-</w:t>
            </w:r>
            <w:r>
              <w:tab/>
              <w:t>Other</w:t>
            </w:r>
          </w:p>
          <w:p w14:paraId="59105434"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5435" w14:textId="77777777" w:rsidR="00E546F5" w:rsidRDefault="00951CE2">
            <w:pPr>
              <w:pStyle w:val="Tier5Bullet"/>
            </w:pPr>
            <w:r>
              <w:tab/>
            </w:r>
            <w:r>
              <w:tab/>
            </w:r>
            <w:r>
              <w:tab/>
            </w:r>
            <w:r>
              <w:tab/>
              <w:t>-</w:t>
            </w:r>
            <w:r>
              <w:tab/>
              <w:t>for fitting to or equipping such ships, boats or other vessels;</w:t>
            </w:r>
          </w:p>
          <w:p w14:paraId="59105436"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5437" w14:textId="77777777" w:rsidR="00E546F5" w:rsidRDefault="00951CE2">
            <w:pPr>
              <w:pStyle w:val="Tier5Bullet"/>
            </w:pPr>
            <w:r>
              <w:tab/>
            </w:r>
            <w:r>
              <w:tab/>
            </w:r>
            <w:r>
              <w:tab/>
            </w:r>
            <w:r>
              <w:tab/>
              <w:t>-</w:t>
            </w:r>
            <w:r>
              <w:tab/>
              <w:t>for equipping the above platforms;</w:t>
            </w:r>
          </w:p>
          <w:p w14:paraId="59105438"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39" w14:textId="77777777" w:rsidR="00E546F5" w:rsidRDefault="00951CE2">
            <w:pPr>
              <w:pStyle w:val="NormalinTable"/>
            </w:pPr>
            <w:r>
              <w:t>0.0%</w:t>
            </w:r>
          </w:p>
        </w:tc>
      </w:tr>
      <w:tr w:rsidR="00E546F5" w14:paraId="591054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3B" w14:textId="77777777" w:rsidR="00E546F5" w:rsidRDefault="00951CE2">
            <w:pPr>
              <w:pStyle w:val="NormalinTable"/>
            </w:pPr>
            <w:r>
              <w:t>7320101910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3C" w14:textId="77777777" w:rsidR="00E546F5" w:rsidRDefault="00951CE2">
            <w:pPr>
              <w:pStyle w:val="Tier1"/>
            </w:pPr>
            <w:r>
              <w:t>Springs and leaves for springs, of iron or steel</w:t>
            </w:r>
          </w:p>
          <w:p w14:paraId="5910543D" w14:textId="77777777" w:rsidR="00E546F5" w:rsidRDefault="00951CE2">
            <w:pPr>
              <w:pStyle w:val="Tier2"/>
            </w:pPr>
            <w:r>
              <w:t>-</w:t>
            </w:r>
            <w:r>
              <w:tab/>
              <w:t>Leaf-springs and leaves therefor</w:t>
            </w:r>
          </w:p>
          <w:p w14:paraId="5910543E" w14:textId="77777777" w:rsidR="00E546F5" w:rsidRDefault="00951CE2">
            <w:pPr>
              <w:pStyle w:val="Tier3"/>
            </w:pPr>
            <w:r>
              <w:t>-</w:t>
            </w:r>
            <w:r>
              <w:tab/>
              <w:t>-</w:t>
            </w:r>
            <w:r>
              <w:tab/>
              <w:t>Hot-worked</w:t>
            </w:r>
          </w:p>
          <w:p w14:paraId="5910543F" w14:textId="77777777" w:rsidR="00E546F5" w:rsidRDefault="00951CE2">
            <w:pPr>
              <w:pStyle w:val="Tier4"/>
            </w:pPr>
            <w:r>
              <w:t>-</w:t>
            </w:r>
            <w:r>
              <w:tab/>
              <w:t>-</w:t>
            </w:r>
            <w:r>
              <w:tab/>
              <w:t>-</w:t>
            </w:r>
            <w:r>
              <w:tab/>
              <w:t>Other</w:t>
            </w:r>
          </w:p>
          <w:p w14:paraId="59105440" w14:textId="77777777" w:rsidR="00E546F5" w:rsidRDefault="00951CE2">
            <w:pPr>
              <w:pStyle w:val="Tier5"/>
            </w:pPr>
            <w:r>
              <w:t>-</w:t>
            </w:r>
            <w:r>
              <w:tab/>
              <w:t>-</w:t>
            </w:r>
            <w:r>
              <w:tab/>
              <w:t>-</w:t>
            </w:r>
            <w:r>
              <w:tab/>
              <w:t>-</w:t>
            </w:r>
            <w:r>
              <w:tab/>
              <w:t>For use in certain types of aircraft</w:t>
            </w:r>
          </w:p>
          <w:p w14:paraId="59105441"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42" w14:textId="77777777" w:rsidR="00E546F5" w:rsidRDefault="00951CE2">
            <w:pPr>
              <w:pStyle w:val="NormalinTable"/>
            </w:pPr>
            <w:r>
              <w:t>0.0%</w:t>
            </w:r>
          </w:p>
        </w:tc>
      </w:tr>
      <w:tr w:rsidR="00E546F5" w14:paraId="591054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44" w14:textId="77777777" w:rsidR="00E546F5" w:rsidRDefault="00951CE2">
            <w:pPr>
              <w:pStyle w:val="NormalinTable"/>
            </w:pPr>
            <w:r>
              <w:t>7320101990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45" w14:textId="77777777" w:rsidR="00E546F5" w:rsidRDefault="00951CE2">
            <w:pPr>
              <w:pStyle w:val="Tier1"/>
            </w:pPr>
            <w:r>
              <w:t>Springs and leaves for springs, of iron or steel</w:t>
            </w:r>
          </w:p>
          <w:p w14:paraId="59105446" w14:textId="77777777" w:rsidR="00E546F5" w:rsidRDefault="00951CE2">
            <w:pPr>
              <w:pStyle w:val="Tier2"/>
            </w:pPr>
            <w:r>
              <w:t>-</w:t>
            </w:r>
            <w:r>
              <w:tab/>
              <w:t xml:space="preserve">Leaf-springs and leaves </w:t>
            </w:r>
            <w:r>
              <w:t>therefor</w:t>
            </w:r>
          </w:p>
          <w:p w14:paraId="59105447" w14:textId="77777777" w:rsidR="00E546F5" w:rsidRDefault="00951CE2">
            <w:pPr>
              <w:pStyle w:val="Tier3"/>
            </w:pPr>
            <w:r>
              <w:t>-</w:t>
            </w:r>
            <w:r>
              <w:tab/>
              <w:t>-</w:t>
            </w:r>
            <w:r>
              <w:tab/>
              <w:t>Hot-worked</w:t>
            </w:r>
          </w:p>
          <w:p w14:paraId="59105448" w14:textId="77777777" w:rsidR="00E546F5" w:rsidRDefault="00951CE2">
            <w:pPr>
              <w:pStyle w:val="Tier4"/>
            </w:pPr>
            <w:r>
              <w:t>-</w:t>
            </w:r>
            <w:r>
              <w:tab/>
              <w:t>-</w:t>
            </w:r>
            <w:r>
              <w:tab/>
              <w:t>-</w:t>
            </w:r>
            <w:r>
              <w:tab/>
              <w:t>Other</w:t>
            </w:r>
          </w:p>
          <w:p w14:paraId="59105449" w14:textId="77777777" w:rsidR="00E546F5" w:rsidRDefault="00951CE2">
            <w:pPr>
              <w:pStyle w:val="Tier5"/>
            </w:pPr>
            <w:r>
              <w:t>-</w:t>
            </w:r>
            <w:r>
              <w:tab/>
              <w:t>-</w:t>
            </w:r>
            <w:r>
              <w:tab/>
              <w:t>-</w:t>
            </w:r>
            <w:r>
              <w:tab/>
              <w:t>-</w:t>
            </w:r>
            <w:r>
              <w:tab/>
              <w:t>Other</w:t>
            </w:r>
          </w:p>
          <w:p w14:paraId="5910544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44B" w14:textId="77777777" w:rsidR="00E546F5" w:rsidRDefault="00951CE2">
            <w:pPr>
              <w:pStyle w:val="Tier5Bullet"/>
            </w:pPr>
            <w:r>
              <w:tab/>
            </w:r>
            <w:r>
              <w:tab/>
            </w:r>
            <w:r>
              <w:tab/>
            </w:r>
            <w:r>
              <w:tab/>
              <w:t>-</w:t>
            </w:r>
            <w:r>
              <w:tab/>
              <w:t xml:space="preserve">for fitting to or equipping such ships, </w:t>
            </w:r>
            <w:r>
              <w:t>boats or other vessels;</w:t>
            </w:r>
          </w:p>
          <w:p w14:paraId="5910544C"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44D" w14:textId="77777777" w:rsidR="00E546F5" w:rsidRDefault="00951CE2">
            <w:pPr>
              <w:pStyle w:val="Tier5Bullet"/>
            </w:pPr>
            <w:r>
              <w:tab/>
            </w:r>
            <w:r>
              <w:tab/>
            </w:r>
            <w:r>
              <w:tab/>
            </w:r>
            <w:r>
              <w:tab/>
              <w:t>-</w:t>
            </w:r>
            <w:r>
              <w:tab/>
              <w:t>for equipping the above platforms;</w:t>
            </w:r>
          </w:p>
          <w:p w14:paraId="5910544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4F" w14:textId="77777777" w:rsidR="00E546F5" w:rsidRDefault="00951CE2">
            <w:pPr>
              <w:pStyle w:val="NormalinTable"/>
            </w:pPr>
            <w:r>
              <w:t>0.0%</w:t>
            </w:r>
          </w:p>
        </w:tc>
      </w:tr>
      <w:tr w:rsidR="00E546F5" w14:paraId="591054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51" w14:textId="77777777" w:rsidR="00E546F5" w:rsidRDefault="00951CE2">
            <w:pPr>
              <w:pStyle w:val="NormalinTable"/>
            </w:pPr>
            <w:r>
              <w:t>7320109010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52" w14:textId="77777777" w:rsidR="00E546F5" w:rsidRDefault="00951CE2">
            <w:pPr>
              <w:pStyle w:val="Tier1"/>
            </w:pPr>
            <w:r>
              <w:t>Springs and leaves for springs, of iron or steel</w:t>
            </w:r>
          </w:p>
          <w:p w14:paraId="59105453" w14:textId="77777777" w:rsidR="00E546F5" w:rsidRDefault="00951CE2">
            <w:pPr>
              <w:pStyle w:val="Tier2"/>
            </w:pPr>
            <w:r>
              <w:t>-</w:t>
            </w:r>
            <w:r>
              <w:tab/>
              <w:t>Leaf-springs and leaves therefor</w:t>
            </w:r>
          </w:p>
          <w:p w14:paraId="59105454" w14:textId="77777777" w:rsidR="00E546F5" w:rsidRDefault="00951CE2">
            <w:pPr>
              <w:pStyle w:val="Tier3"/>
            </w:pPr>
            <w:r>
              <w:t>-</w:t>
            </w:r>
            <w:r>
              <w:tab/>
              <w:t>-</w:t>
            </w:r>
            <w:r>
              <w:tab/>
              <w:t>Other</w:t>
            </w:r>
          </w:p>
          <w:p w14:paraId="59105455" w14:textId="77777777" w:rsidR="00E546F5" w:rsidRDefault="00951CE2">
            <w:pPr>
              <w:pStyle w:val="Tier4"/>
            </w:pPr>
            <w:r>
              <w:t>-</w:t>
            </w:r>
            <w:r>
              <w:tab/>
              <w:t>-</w:t>
            </w:r>
            <w:r>
              <w:tab/>
              <w:t>-</w:t>
            </w:r>
            <w:r>
              <w:tab/>
              <w:t xml:space="preserve">For use in certain </w:t>
            </w:r>
            <w:r>
              <w:t>types of aircraft</w:t>
            </w:r>
          </w:p>
          <w:p w14:paraId="59105456"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57" w14:textId="77777777" w:rsidR="00E546F5" w:rsidRDefault="00951CE2">
            <w:pPr>
              <w:pStyle w:val="NormalinTable"/>
            </w:pPr>
            <w:r>
              <w:t>0.0%</w:t>
            </w:r>
          </w:p>
        </w:tc>
      </w:tr>
      <w:tr w:rsidR="00E546F5" w14:paraId="591054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59" w14:textId="77777777" w:rsidR="00E546F5" w:rsidRDefault="00951CE2">
            <w:pPr>
              <w:pStyle w:val="NormalinTable"/>
            </w:pPr>
            <w:r>
              <w:t>7320109090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5A" w14:textId="77777777" w:rsidR="00E546F5" w:rsidRDefault="00951CE2">
            <w:pPr>
              <w:pStyle w:val="Tier1"/>
            </w:pPr>
            <w:r>
              <w:t>Springs and leaves for springs</w:t>
            </w:r>
            <w:r>
              <w:t>, of iron or steel</w:t>
            </w:r>
          </w:p>
          <w:p w14:paraId="5910545B" w14:textId="77777777" w:rsidR="00E546F5" w:rsidRDefault="00951CE2">
            <w:pPr>
              <w:pStyle w:val="Tier2"/>
            </w:pPr>
            <w:r>
              <w:t>-</w:t>
            </w:r>
            <w:r>
              <w:tab/>
              <w:t>Leaf-springs and leaves therefor</w:t>
            </w:r>
          </w:p>
          <w:p w14:paraId="5910545C" w14:textId="77777777" w:rsidR="00E546F5" w:rsidRDefault="00951CE2">
            <w:pPr>
              <w:pStyle w:val="Tier3"/>
            </w:pPr>
            <w:r>
              <w:t>-</w:t>
            </w:r>
            <w:r>
              <w:tab/>
              <w:t>-</w:t>
            </w:r>
            <w:r>
              <w:tab/>
              <w:t>Other</w:t>
            </w:r>
          </w:p>
          <w:p w14:paraId="5910545D" w14:textId="77777777" w:rsidR="00E546F5" w:rsidRDefault="00951CE2">
            <w:pPr>
              <w:pStyle w:val="Tier4"/>
            </w:pPr>
            <w:r>
              <w:t>-</w:t>
            </w:r>
            <w:r>
              <w:tab/>
              <w:t>-</w:t>
            </w:r>
            <w:r>
              <w:tab/>
              <w:t>-</w:t>
            </w:r>
            <w:r>
              <w:tab/>
              <w:t>Other</w:t>
            </w:r>
          </w:p>
          <w:p w14:paraId="5910545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45F" w14:textId="77777777" w:rsidR="00E546F5" w:rsidRDefault="00951CE2">
            <w:pPr>
              <w:pStyle w:val="Tier4Bullet"/>
            </w:pPr>
            <w:r>
              <w:tab/>
            </w:r>
            <w:r>
              <w:tab/>
            </w:r>
            <w:r>
              <w:tab/>
              <w:t>-</w:t>
            </w:r>
            <w:r>
              <w:tab/>
              <w:t xml:space="preserve">for fitting to or </w:t>
            </w:r>
            <w:r>
              <w:t>equipping such ships, boats or other vessels;</w:t>
            </w:r>
          </w:p>
          <w:p w14:paraId="59105460"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5461" w14:textId="77777777" w:rsidR="00E546F5" w:rsidRDefault="00951CE2">
            <w:pPr>
              <w:pStyle w:val="Tier4Bullet"/>
            </w:pPr>
            <w:r>
              <w:tab/>
            </w:r>
            <w:r>
              <w:tab/>
            </w:r>
            <w:r>
              <w:tab/>
              <w:t>-</w:t>
            </w:r>
            <w:r>
              <w:tab/>
              <w:t>for equipping the above platforms;</w:t>
            </w:r>
          </w:p>
          <w:p w14:paraId="5910546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63" w14:textId="77777777" w:rsidR="00E546F5" w:rsidRDefault="00951CE2">
            <w:pPr>
              <w:pStyle w:val="NormalinTable"/>
            </w:pPr>
            <w:r>
              <w:t>0.0%</w:t>
            </w:r>
          </w:p>
        </w:tc>
      </w:tr>
      <w:tr w:rsidR="00E546F5" w14:paraId="591054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65" w14:textId="77777777" w:rsidR="00E546F5" w:rsidRDefault="00951CE2">
            <w:pPr>
              <w:pStyle w:val="NormalinTable"/>
            </w:pPr>
            <w:r>
              <w:t>7320202010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66" w14:textId="77777777" w:rsidR="00E546F5" w:rsidRDefault="00951CE2">
            <w:pPr>
              <w:pStyle w:val="Tier1"/>
            </w:pPr>
            <w:r>
              <w:t>Springs and leaves for springs, of iron or steel</w:t>
            </w:r>
          </w:p>
          <w:p w14:paraId="59105467" w14:textId="77777777" w:rsidR="00E546F5" w:rsidRDefault="00951CE2">
            <w:pPr>
              <w:pStyle w:val="Tier2"/>
            </w:pPr>
            <w:r>
              <w:t>-</w:t>
            </w:r>
            <w:r>
              <w:tab/>
              <w:t>Helical springs</w:t>
            </w:r>
          </w:p>
          <w:p w14:paraId="59105468" w14:textId="77777777" w:rsidR="00E546F5" w:rsidRDefault="00951CE2">
            <w:pPr>
              <w:pStyle w:val="Tier3"/>
            </w:pPr>
            <w:r>
              <w:t>-</w:t>
            </w:r>
            <w:r>
              <w:tab/>
              <w:t>-</w:t>
            </w:r>
            <w:r>
              <w:tab/>
              <w:t>Hot-worked</w:t>
            </w:r>
          </w:p>
          <w:p w14:paraId="59105469" w14:textId="77777777" w:rsidR="00E546F5" w:rsidRDefault="00951CE2">
            <w:pPr>
              <w:pStyle w:val="Tier4"/>
            </w:pPr>
            <w:r>
              <w:t>-</w:t>
            </w:r>
            <w:r>
              <w:tab/>
              <w:t>-</w:t>
            </w:r>
            <w:r>
              <w:tab/>
              <w:t>-</w:t>
            </w:r>
            <w:r>
              <w:tab/>
              <w:t xml:space="preserve">For use in </w:t>
            </w:r>
            <w:r>
              <w:t>certain types of aircraft</w:t>
            </w:r>
          </w:p>
          <w:p w14:paraId="5910546A"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6B" w14:textId="77777777" w:rsidR="00E546F5" w:rsidRDefault="00951CE2">
            <w:pPr>
              <w:pStyle w:val="NormalinTable"/>
            </w:pPr>
            <w:r>
              <w:t>0.0%</w:t>
            </w:r>
          </w:p>
        </w:tc>
      </w:tr>
      <w:tr w:rsidR="00E546F5" w14:paraId="591054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6D" w14:textId="77777777" w:rsidR="00E546F5" w:rsidRDefault="00951CE2">
            <w:pPr>
              <w:pStyle w:val="NormalinTable"/>
            </w:pPr>
            <w:r>
              <w:t>7320202090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6E" w14:textId="77777777" w:rsidR="00E546F5" w:rsidRDefault="00951CE2">
            <w:pPr>
              <w:pStyle w:val="Tier1"/>
            </w:pPr>
            <w:r>
              <w:t>Springs and leaves for</w:t>
            </w:r>
            <w:r>
              <w:t xml:space="preserve"> springs, of iron or steel</w:t>
            </w:r>
          </w:p>
          <w:p w14:paraId="5910546F" w14:textId="77777777" w:rsidR="00E546F5" w:rsidRDefault="00951CE2">
            <w:pPr>
              <w:pStyle w:val="Tier2"/>
            </w:pPr>
            <w:r>
              <w:t>-</w:t>
            </w:r>
            <w:r>
              <w:tab/>
              <w:t>Helical springs</w:t>
            </w:r>
          </w:p>
          <w:p w14:paraId="59105470" w14:textId="77777777" w:rsidR="00E546F5" w:rsidRDefault="00951CE2">
            <w:pPr>
              <w:pStyle w:val="Tier3"/>
            </w:pPr>
            <w:r>
              <w:t>-</w:t>
            </w:r>
            <w:r>
              <w:tab/>
              <w:t>-</w:t>
            </w:r>
            <w:r>
              <w:tab/>
              <w:t>Hot-worked</w:t>
            </w:r>
          </w:p>
          <w:p w14:paraId="59105471" w14:textId="77777777" w:rsidR="00E546F5" w:rsidRDefault="00951CE2">
            <w:pPr>
              <w:pStyle w:val="Tier4"/>
            </w:pPr>
            <w:r>
              <w:t>-</w:t>
            </w:r>
            <w:r>
              <w:tab/>
              <w:t>-</w:t>
            </w:r>
            <w:r>
              <w:tab/>
              <w:t>-</w:t>
            </w:r>
            <w:r>
              <w:tab/>
              <w:t>Other</w:t>
            </w:r>
          </w:p>
          <w:p w14:paraId="5910547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473" w14:textId="77777777" w:rsidR="00E546F5" w:rsidRDefault="00951CE2">
            <w:pPr>
              <w:pStyle w:val="Tier4Bullet"/>
            </w:pPr>
            <w:r>
              <w:tab/>
            </w:r>
            <w:r>
              <w:tab/>
            </w:r>
            <w:r>
              <w:tab/>
              <w:t>-</w:t>
            </w:r>
            <w:r>
              <w:tab/>
              <w:t xml:space="preserve">for fitting to or </w:t>
            </w:r>
            <w:r>
              <w:t>equipping such ships, boats or other vessels;</w:t>
            </w:r>
          </w:p>
          <w:p w14:paraId="5910547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5475" w14:textId="77777777" w:rsidR="00E546F5" w:rsidRDefault="00951CE2">
            <w:pPr>
              <w:pStyle w:val="Tier4Bullet"/>
            </w:pPr>
            <w:r>
              <w:tab/>
            </w:r>
            <w:r>
              <w:tab/>
            </w:r>
            <w:r>
              <w:tab/>
              <w:t>-</w:t>
            </w:r>
            <w:r>
              <w:tab/>
              <w:t>for equipping the above platforms;</w:t>
            </w:r>
          </w:p>
          <w:p w14:paraId="5910547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77" w14:textId="77777777" w:rsidR="00E546F5" w:rsidRDefault="00951CE2">
            <w:pPr>
              <w:pStyle w:val="NormalinTable"/>
            </w:pPr>
            <w:r>
              <w:t>0.0%</w:t>
            </w:r>
          </w:p>
        </w:tc>
      </w:tr>
      <w:tr w:rsidR="00E546F5" w14:paraId="591054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79" w14:textId="77777777" w:rsidR="00E546F5" w:rsidRDefault="00951CE2">
            <w:pPr>
              <w:pStyle w:val="NormalinTable"/>
            </w:pPr>
            <w:r>
              <w:t>7320208110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7A" w14:textId="77777777" w:rsidR="00E546F5" w:rsidRDefault="00951CE2">
            <w:pPr>
              <w:pStyle w:val="Tier1"/>
            </w:pPr>
            <w:r>
              <w:t>Springs and leaves for springs, of iron or steel</w:t>
            </w:r>
          </w:p>
          <w:p w14:paraId="5910547B" w14:textId="77777777" w:rsidR="00E546F5" w:rsidRDefault="00951CE2">
            <w:pPr>
              <w:pStyle w:val="Tier2"/>
            </w:pPr>
            <w:r>
              <w:t>-</w:t>
            </w:r>
            <w:r>
              <w:tab/>
              <w:t>Helical springs</w:t>
            </w:r>
          </w:p>
          <w:p w14:paraId="5910547C" w14:textId="77777777" w:rsidR="00E546F5" w:rsidRDefault="00951CE2">
            <w:pPr>
              <w:pStyle w:val="Tier3"/>
            </w:pPr>
            <w:r>
              <w:t>-</w:t>
            </w:r>
            <w:r>
              <w:tab/>
              <w:t>-</w:t>
            </w:r>
            <w:r>
              <w:tab/>
              <w:t>Other</w:t>
            </w:r>
          </w:p>
          <w:p w14:paraId="5910547D" w14:textId="77777777" w:rsidR="00E546F5" w:rsidRDefault="00951CE2">
            <w:pPr>
              <w:pStyle w:val="Tier4"/>
            </w:pPr>
            <w:r>
              <w:t>-</w:t>
            </w:r>
            <w:r>
              <w:tab/>
              <w:t>-</w:t>
            </w:r>
            <w:r>
              <w:tab/>
              <w:t>-</w:t>
            </w:r>
            <w:r>
              <w:tab/>
              <w:t xml:space="preserve">Coil </w:t>
            </w:r>
            <w:r>
              <w:t>compression springs</w:t>
            </w:r>
          </w:p>
          <w:p w14:paraId="5910547E" w14:textId="77777777" w:rsidR="00E546F5" w:rsidRDefault="00951CE2">
            <w:pPr>
              <w:pStyle w:val="Tier5"/>
            </w:pPr>
            <w:r>
              <w:t>-</w:t>
            </w:r>
            <w:r>
              <w:tab/>
              <w:t>-</w:t>
            </w:r>
            <w:r>
              <w:tab/>
              <w:t>-</w:t>
            </w:r>
            <w:r>
              <w:tab/>
              <w:t>-</w:t>
            </w:r>
            <w:r>
              <w:tab/>
              <w:t>For use in certain types of aircraft</w:t>
            </w:r>
          </w:p>
          <w:p w14:paraId="5910547F"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80" w14:textId="77777777" w:rsidR="00E546F5" w:rsidRDefault="00951CE2">
            <w:pPr>
              <w:pStyle w:val="NormalinTable"/>
            </w:pPr>
            <w:r>
              <w:t>0.0%</w:t>
            </w:r>
          </w:p>
        </w:tc>
      </w:tr>
      <w:tr w:rsidR="00E546F5" w14:paraId="591054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82" w14:textId="77777777" w:rsidR="00E546F5" w:rsidRDefault="00951CE2">
            <w:pPr>
              <w:pStyle w:val="NormalinTable"/>
            </w:pPr>
            <w:r>
              <w:t>7320208190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83" w14:textId="77777777" w:rsidR="00E546F5" w:rsidRDefault="00951CE2">
            <w:pPr>
              <w:pStyle w:val="Tier1"/>
            </w:pPr>
            <w:r>
              <w:t>Springs and leaves for springs, of iron or steel</w:t>
            </w:r>
          </w:p>
          <w:p w14:paraId="59105484" w14:textId="77777777" w:rsidR="00E546F5" w:rsidRDefault="00951CE2">
            <w:pPr>
              <w:pStyle w:val="Tier2"/>
            </w:pPr>
            <w:r>
              <w:t>-</w:t>
            </w:r>
            <w:r>
              <w:tab/>
              <w:t>Helical springs</w:t>
            </w:r>
          </w:p>
          <w:p w14:paraId="59105485" w14:textId="77777777" w:rsidR="00E546F5" w:rsidRDefault="00951CE2">
            <w:pPr>
              <w:pStyle w:val="Tier3"/>
            </w:pPr>
            <w:r>
              <w:t>-</w:t>
            </w:r>
            <w:r>
              <w:tab/>
              <w:t>-</w:t>
            </w:r>
            <w:r>
              <w:tab/>
              <w:t>Other</w:t>
            </w:r>
          </w:p>
          <w:p w14:paraId="59105486" w14:textId="77777777" w:rsidR="00E546F5" w:rsidRDefault="00951CE2">
            <w:pPr>
              <w:pStyle w:val="Tier4"/>
            </w:pPr>
            <w:r>
              <w:t>-</w:t>
            </w:r>
            <w:r>
              <w:tab/>
              <w:t>-</w:t>
            </w:r>
            <w:r>
              <w:tab/>
              <w:t>-</w:t>
            </w:r>
            <w:r>
              <w:tab/>
              <w:t>Coil compression springs</w:t>
            </w:r>
          </w:p>
          <w:p w14:paraId="59105487" w14:textId="77777777" w:rsidR="00E546F5" w:rsidRDefault="00951CE2">
            <w:pPr>
              <w:pStyle w:val="Tier5"/>
            </w:pPr>
            <w:r>
              <w:t>-</w:t>
            </w:r>
            <w:r>
              <w:tab/>
              <w:t>-</w:t>
            </w:r>
            <w:r>
              <w:tab/>
              <w:t>-</w:t>
            </w:r>
            <w:r>
              <w:tab/>
              <w:t>-</w:t>
            </w:r>
            <w:r>
              <w:tab/>
              <w:t>Other</w:t>
            </w:r>
          </w:p>
          <w:p w14:paraId="59105488"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5489" w14:textId="77777777" w:rsidR="00E546F5" w:rsidRDefault="00951CE2">
            <w:pPr>
              <w:pStyle w:val="Tier5Bullet"/>
            </w:pPr>
            <w:r>
              <w:tab/>
            </w:r>
            <w:r>
              <w:tab/>
            </w:r>
            <w:r>
              <w:tab/>
            </w:r>
            <w:r>
              <w:tab/>
              <w:t>-</w:t>
            </w:r>
            <w:r>
              <w:tab/>
              <w:t>for fitting to or equipping such ships, boats or other vessels;</w:t>
            </w:r>
          </w:p>
          <w:p w14:paraId="5910548A"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548B" w14:textId="77777777" w:rsidR="00E546F5" w:rsidRDefault="00951CE2">
            <w:pPr>
              <w:pStyle w:val="Tier5Bullet"/>
            </w:pPr>
            <w:r>
              <w:tab/>
            </w:r>
            <w:r>
              <w:tab/>
            </w:r>
            <w:r>
              <w:tab/>
            </w:r>
            <w:r>
              <w:tab/>
              <w:t>-</w:t>
            </w:r>
            <w:r>
              <w:tab/>
              <w:t>for equipping the above platforms;</w:t>
            </w:r>
          </w:p>
          <w:p w14:paraId="5910548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8D" w14:textId="77777777" w:rsidR="00E546F5" w:rsidRDefault="00951CE2">
            <w:pPr>
              <w:pStyle w:val="NormalinTable"/>
            </w:pPr>
            <w:r>
              <w:t>0.0%</w:t>
            </w:r>
          </w:p>
        </w:tc>
      </w:tr>
      <w:tr w:rsidR="00E546F5" w14:paraId="591054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8F" w14:textId="77777777" w:rsidR="00E546F5" w:rsidRDefault="00951CE2">
            <w:pPr>
              <w:pStyle w:val="NormalinTable"/>
            </w:pPr>
            <w:r>
              <w:t>7320208510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90" w14:textId="77777777" w:rsidR="00E546F5" w:rsidRDefault="00951CE2">
            <w:pPr>
              <w:pStyle w:val="Tier1"/>
            </w:pPr>
            <w:r>
              <w:t xml:space="preserve">Springs and leaves for </w:t>
            </w:r>
            <w:r>
              <w:t>springs, of iron or steel</w:t>
            </w:r>
          </w:p>
          <w:p w14:paraId="59105491" w14:textId="77777777" w:rsidR="00E546F5" w:rsidRDefault="00951CE2">
            <w:pPr>
              <w:pStyle w:val="Tier2"/>
            </w:pPr>
            <w:r>
              <w:t>-</w:t>
            </w:r>
            <w:r>
              <w:tab/>
              <w:t>Helical springs</w:t>
            </w:r>
          </w:p>
          <w:p w14:paraId="59105492" w14:textId="77777777" w:rsidR="00E546F5" w:rsidRDefault="00951CE2">
            <w:pPr>
              <w:pStyle w:val="Tier3"/>
            </w:pPr>
            <w:r>
              <w:t>-</w:t>
            </w:r>
            <w:r>
              <w:tab/>
              <w:t>-</w:t>
            </w:r>
            <w:r>
              <w:tab/>
              <w:t>Other</w:t>
            </w:r>
          </w:p>
          <w:p w14:paraId="59105493" w14:textId="77777777" w:rsidR="00E546F5" w:rsidRDefault="00951CE2">
            <w:pPr>
              <w:pStyle w:val="Tier4"/>
            </w:pPr>
            <w:r>
              <w:t>-</w:t>
            </w:r>
            <w:r>
              <w:tab/>
              <w:t>-</w:t>
            </w:r>
            <w:r>
              <w:tab/>
              <w:t>-</w:t>
            </w:r>
            <w:r>
              <w:tab/>
              <w:t>Coil tension springs</w:t>
            </w:r>
          </w:p>
          <w:p w14:paraId="59105494" w14:textId="77777777" w:rsidR="00E546F5" w:rsidRDefault="00951CE2">
            <w:pPr>
              <w:pStyle w:val="Tier5"/>
            </w:pPr>
            <w:r>
              <w:t>-</w:t>
            </w:r>
            <w:r>
              <w:tab/>
              <w:t>-</w:t>
            </w:r>
            <w:r>
              <w:tab/>
              <w:t>-</w:t>
            </w:r>
            <w:r>
              <w:tab/>
              <w:t>-</w:t>
            </w:r>
            <w:r>
              <w:tab/>
              <w:t>For use in certain types of aircraft</w:t>
            </w:r>
          </w:p>
          <w:p w14:paraId="59105495" w14:textId="77777777" w:rsidR="00E546F5" w:rsidRDefault="00951CE2">
            <w:pPr>
              <w:pStyle w:val="Tier5Bullet"/>
            </w:pPr>
            <w:r>
              <w:tab/>
            </w:r>
            <w:r>
              <w:tab/>
            </w:r>
            <w:r>
              <w:tab/>
            </w:r>
            <w:r>
              <w:tab/>
              <w:t>-</w:t>
            </w:r>
            <w:r>
              <w:tab/>
              <w:t>For use in certain types of aircraft; for the construction, maintenance and repair of aircraft of an unladen weight exceedin</w:t>
            </w:r>
            <w:r>
              <w:t>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96" w14:textId="77777777" w:rsidR="00E546F5" w:rsidRDefault="00951CE2">
            <w:pPr>
              <w:pStyle w:val="NormalinTable"/>
            </w:pPr>
            <w:r>
              <w:t>0.0%</w:t>
            </w:r>
          </w:p>
        </w:tc>
      </w:tr>
      <w:tr w:rsidR="00E546F5" w14:paraId="591054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98" w14:textId="77777777" w:rsidR="00E546F5" w:rsidRDefault="00951CE2">
            <w:pPr>
              <w:pStyle w:val="NormalinTable"/>
            </w:pPr>
            <w:r>
              <w:t>7320208590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99" w14:textId="77777777" w:rsidR="00E546F5" w:rsidRDefault="00951CE2">
            <w:pPr>
              <w:pStyle w:val="Tier1"/>
            </w:pPr>
            <w:r>
              <w:t>Springs and leaves for springs, of iron or steel</w:t>
            </w:r>
          </w:p>
          <w:p w14:paraId="5910549A" w14:textId="77777777" w:rsidR="00E546F5" w:rsidRDefault="00951CE2">
            <w:pPr>
              <w:pStyle w:val="Tier2"/>
            </w:pPr>
            <w:r>
              <w:t>-</w:t>
            </w:r>
            <w:r>
              <w:tab/>
              <w:t>Helical springs</w:t>
            </w:r>
          </w:p>
          <w:p w14:paraId="5910549B" w14:textId="77777777" w:rsidR="00E546F5" w:rsidRDefault="00951CE2">
            <w:pPr>
              <w:pStyle w:val="Tier3"/>
            </w:pPr>
            <w:r>
              <w:t>-</w:t>
            </w:r>
            <w:r>
              <w:tab/>
              <w:t>-</w:t>
            </w:r>
            <w:r>
              <w:tab/>
              <w:t>Other</w:t>
            </w:r>
          </w:p>
          <w:p w14:paraId="5910549C" w14:textId="77777777" w:rsidR="00E546F5" w:rsidRDefault="00951CE2">
            <w:pPr>
              <w:pStyle w:val="Tier4"/>
            </w:pPr>
            <w:r>
              <w:t>-</w:t>
            </w:r>
            <w:r>
              <w:tab/>
              <w:t>-</w:t>
            </w:r>
            <w:r>
              <w:tab/>
              <w:t>-</w:t>
            </w:r>
            <w:r>
              <w:tab/>
              <w:t>Coil tension springs</w:t>
            </w:r>
          </w:p>
          <w:p w14:paraId="5910549D" w14:textId="77777777" w:rsidR="00E546F5" w:rsidRDefault="00951CE2">
            <w:pPr>
              <w:pStyle w:val="Tier5"/>
            </w:pPr>
            <w:r>
              <w:t>-</w:t>
            </w:r>
            <w:r>
              <w:tab/>
              <w:t>-</w:t>
            </w:r>
            <w:r>
              <w:tab/>
              <w:t>-</w:t>
            </w:r>
            <w:r>
              <w:tab/>
              <w:t>-</w:t>
            </w:r>
            <w:r>
              <w:tab/>
              <w:t>Other</w:t>
            </w:r>
          </w:p>
          <w:p w14:paraId="5910549E"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549F" w14:textId="77777777" w:rsidR="00E546F5" w:rsidRDefault="00951CE2">
            <w:pPr>
              <w:pStyle w:val="Tier5Bullet"/>
            </w:pPr>
            <w:r>
              <w:tab/>
            </w:r>
            <w:r>
              <w:tab/>
            </w:r>
            <w:r>
              <w:tab/>
            </w:r>
            <w:r>
              <w:tab/>
              <w:t>-</w:t>
            </w:r>
            <w:r>
              <w:tab/>
              <w:t>for fitting to or equipping such ships, boats or other vessels;</w:t>
            </w:r>
          </w:p>
          <w:p w14:paraId="591054A0"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4A1" w14:textId="77777777" w:rsidR="00E546F5" w:rsidRDefault="00951CE2">
            <w:pPr>
              <w:pStyle w:val="Tier5Bullet"/>
            </w:pPr>
            <w:r>
              <w:tab/>
            </w:r>
            <w:r>
              <w:tab/>
            </w:r>
            <w:r>
              <w:tab/>
            </w:r>
            <w:r>
              <w:tab/>
              <w:t>-</w:t>
            </w:r>
            <w:r>
              <w:tab/>
              <w:t>for equipping the above platforms;</w:t>
            </w:r>
          </w:p>
          <w:p w14:paraId="591054A2"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A3" w14:textId="77777777" w:rsidR="00E546F5" w:rsidRDefault="00951CE2">
            <w:pPr>
              <w:pStyle w:val="NormalinTable"/>
            </w:pPr>
            <w:r>
              <w:t>0.0%</w:t>
            </w:r>
          </w:p>
        </w:tc>
      </w:tr>
      <w:tr w:rsidR="00E546F5" w14:paraId="591054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A5" w14:textId="77777777" w:rsidR="00E546F5" w:rsidRDefault="00951CE2">
            <w:pPr>
              <w:pStyle w:val="NormalinTable"/>
            </w:pPr>
            <w:r>
              <w:t>7320208910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A6" w14:textId="77777777" w:rsidR="00E546F5" w:rsidRDefault="00951CE2">
            <w:pPr>
              <w:pStyle w:val="Tier1"/>
            </w:pPr>
            <w:r>
              <w:t>Springs and leaves for springs, of iron or steel</w:t>
            </w:r>
          </w:p>
          <w:p w14:paraId="591054A7" w14:textId="77777777" w:rsidR="00E546F5" w:rsidRDefault="00951CE2">
            <w:pPr>
              <w:pStyle w:val="Tier2"/>
            </w:pPr>
            <w:r>
              <w:t>-</w:t>
            </w:r>
            <w:r>
              <w:tab/>
              <w:t>Helical springs</w:t>
            </w:r>
          </w:p>
          <w:p w14:paraId="591054A8" w14:textId="77777777" w:rsidR="00E546F5" w:rsidRDefault="00951CE2">
            <w:pPr>
              <w:pStyle w:val="Tier3"/>
            </w:pPr>
            <w:r>
              <w:t>-</w:t>
            </w:r>
            <w:r>
              <w:tab/>
              <w:t>-</w:t>
            </w:r>
            <w:r>
              <w:tab/>
              <w:t>Other</w:t>
            </w:r>
          </w:p>
          <w:p w14:paraId="591054A9" w14:textId="77777777" w:rsidR="00E546F5" w:rsidRDefault="00951CE2">
            <w:pPr>
              <w:pStyle w:val="Tier4"/>
            </w:pPr>
            <w:r>
              <w:t>-</w:t>
            </w:r>
            <w:r>
              <w:tab/>
              <w:t>-</w:t>
            </w:r>
            <w:r>
              <w:tab/>
              <w:t>-</w:t>
            </w:r>
            <w:r>
              <w:tab/>
              <w:t>Other</w:t>
            </w:r>
          </w:p>
          <w:p w14:paraId="591054AA" w14:textId="77777777" w:rsidR="00E546F5" w:rsidRDefault="00951CE2">
            <w:pPr>
              <w:pStyle w:val="Tier5"/>
            </w:pPr>
            <w:r>
              <w:t>-</w:t>
            </w:r>
            <w:r>
              <w:tab/>
              <w:t>-</w:t>
            </w:r>
            <w:r>
              <w:tab/>
              <w:t>-</w:t>
            </w:r>
            <w:r>
              <w:tab/>
              <w:t>-</w:t>
            </w:r>
            <w:r>
              <w:tab/>
              <w:t>For use in certain types of aircraft</w:t>
            </w:r>
          </w:p>
          <w:p w14:paraId="591054AB" w14:textId="77777777" w:rsidR="00E546F5" w:rsidRDefault="00951CE2">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AC" w14:textId="77777777" w:rsidR="00E546F5" w:rsidRDefault="00951CE2">
            <w:pPr>
              <w:pStyle w:val="NormalinTable"/>
            </w:pPr>
            <w:r>
              <w:t>0.0%</w:t>
            </w:r>
          </w:p>
        </w:tc>
      </w:tr>
      <w:tr w:rsidR="00E546F5" w14:paraId="591054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AE" w14:textId="77777777" w:rsidR="00E546F5" w:rsidRDefault="00951CE2">
            <w:pPr>
              <w:pStyle w:val="NormalinTable"/>
            </w:pPr>
            <w:r>
              <w:t>7320208990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AF" w14:textId="77777777" w:rsidR="00E546F5" w:rsidRDefault="00951CE2">
            <w:pPr>
              <w:pStyle w:val="Tier1"/>
            </w:pPr>
            <w:r>
              <w:t>Springs and leaves for springs, of iron or steel</w:t>
            </w:r>
          </w:p>
          <w:p w14:paraId="591054B0" w14:textId="77777777" w:rsidR="00E546F5" w:rsidRDefault="00951CE2">
            <w:pPr>
              <w:pStyle w:val="Tier2"/>
            </w:pPr>
            <w:r>
              <w:t>-</w:t>
            </w:r>
            <w:r>
              <w:tab/>
              <w:t>Helical springs</w:t>
            </w:r>
          </w:p>
          <w:p w14:paraId="591054B1" w14:textId="77777777" w:rsidR="00E546F5" w:rsidRDefault="00951CE2">
            <w:pPr>
              <w:pStyle w:val="Tier3"/>
            </w:pPr>
            <w:r>
              <w:t>-</w:t>
            </w:r>
            <w:r>
              <w:tab/>
              <w:t>-</w:t>
            </w:r>
            <w:r>
              <w:tab/>
              <w:t>Other</w:t>
            </w:r>
          </w:p>
          <w:p w14:paraId="591054B2" w14:textId="77777777" w:rsidR="00E546F5" w:rsidRDefault="00951CE2">
            <w:pPr>
              <w:pStyle w:val="Tier4"/>
            </w:pPr>
            <w:r>
              <w:t>-</w:t>
            </w:r>
            <w:r>
              <w:tab/>
              <w:t>-</w:t>
            </w:r>
            <w:r>
              <w:tab/>
              <w:t>-</w:t>
            </w:r>
            <w:r>
              <w:tab/>
              <w:t>Other</w:t>
            </w:r>
          </w:p>
          <w:p w14:paraId="591054B3" w14:textId="77777777" w:rsidR="00E546F5" w:rsidRDefault="00951CE2">
            <w:pPr>
              <w:pStyle w:val="Tier5"/>
            </w:pPr>
            <w:r>
              <w:t>-</w:t>
            </w:r>
            <w:r>
              <w:tab/>
              <w:t>-</w:t>
            </w:r>
            <w:r>
              <w:tab/>
              <w:t>-</w:t>
            </w:r>
            <w:r>
              <w:tab/>
              <w:t>-</w:t>
            </w:r>
            <w:r>
              <w:tab/>
              <w:t>Other</w:t>
            </w:r>
          </w:p>
          <w:p w14:paraId="591054B4"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54B5" w14:textId="77777777" w:rsidR="00E546F5" w:rsidRDefault="00951CE2">
            <w:pPr>
              <w:pStyle w:val="Tier5Bullet"/>
            </w:pPr>
            <w:r>
              <w:tab/>
            </w:r>
            <w:r>
              <w:tab/>
            </w:r>
            <w:r>
              <w:tab/>
            </w:r>
            <w:r>
              <w:tab/>
              <w:t>-</w:t>
            </w:r>
            <w:r>
              <w:tab/>
              <w:t>for fitting to or equipping such ships, boats or other vessels;</w:t>
            </w:r>
          </w:p>
          <w:p w14:paraId="591054B6"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4B7" w14:textId="77777777" w:rsidR="00E546F5" w:rsidRDefault="00951CE2">
            <w:pPr>
              <w:pStyle w:val="Tier5Bullet"/>
            </w:pPr>
            <w:r>
              <w:tab/>
            </w:r>
            <w:r>
              <w:tab/>
            </w:r>
            <w:r>
              <w:tab/>
            </w:r>
            <w:r>
              <w:tab/>
              <w:t>-</w:t>
            </w:r>
            <w:r>
              <w:tab/>
              <w:t>for equipping the above platforms;</w:t>
            </w:r>
          </w:p>
          <w:p w14:paraId="591054B8"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B9" w14:textId="77777777" w:rsidR="00E546F5" w:rsidRDefault="00951CE2">
            <w:pPr>
              <w:pStyle w:val="NormalinTable"/>
            </w:pPr>
            <w:r>
              <w:t>0.0%</w:t>
            </w:r>
          </w:p>
        </w:tc>
      </w:tr>
      <w:tr w:rsidR="00E546F5" w14:paraId="591054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BB" w14:textId="77777777" w:rsidR="00E546F5" w:rsidRDefault="00951CE2">
            <w:pPr>
              <w:pStyle w:val="NormalinTable"/>
            </w:pPr>
            <w:r>
              <w:t>7320901010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BC" w14:textId="77777777" w:rsidR="00E546F5" w:rsidRDefault="00951CE2">
            <w:pPr>
              <w:pStyle w:val="Tier1"/>
            </w:pPr>
            <w:r>
              <w:t>Springs and leaves for springs, of iron or steel</w:t>
            </w:r>
          </w:p>
          <w:p w14:paraId="591054BD" w14:textId="77777777" w:rsidR="00E546F5" w:rsidRDefault="00951CE2">
            <w:pPr>
              <w:pStyle w:val="Tier2"/>
            </w:pPr>
            <w:r>
              <w:t>-</w:t>
            </w:r>
            <w:r>
              <w:tab/>
              <w:t>Other</w:t>
            </w:r>
          </w:p>
          <w:p w14:paraId="591054BE" w14:textId="77777777" w:rsidR="00E546F5" w:rsidRDefault="00951CE2">
            <w:pPr>
              <w:pStyle w:val="Tier3"/>
            </w:pPr>
            <w:r>
              <w:t>-</w:t>
            </w:r>
            <w:r>
              <w:tab/>
              <w:t>-</w:t>
            </w:r>
            <w:r>
              <w:tab/>
              <w:t>Flat spiral springs</w:t>
            </w:r>
          </w:p>
          <w:p w14:paraId="591054BF" w14:textId="77777777" w:rsidR="00E546F5" w:rsidRDefault="00951CE2">
            <w:pPr>
              <w:pStyle w:val="Tier4"/>
            </w:pPr>
            <w:r>
              <w:t>-</w:t>
            </w:r>
            <w:r>
              <w:tab/>
              <w:t>-</w:t>
            </w:r>
            <w:r>
              <w:tab/>
              <w:t>-</w:t>
            </w:r>
            <w:r>
              <w:tab/>
              <w:t>For use in certain types of aircraft</w:t>
            </w:r>
          </w:p>
          <w:p w14:paraId="591054C0" w14:textId="77777777" w:rsidR="00E546F5" w:rsidRDefault="00951CE2">
            <w:pPr>
              <w:pStyle w:val="Tier4Bullet"/>
            </w:pP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C1" w14:textId="77777777" w:rsidR="00E546F5" w:rsidRDefault="00951CE2">
            <w:pPr>
              <w:pStyle w:val="NormalinTable"/>
            </w:pPr>
            <w:r>
              <w:t>0.0%</w:t>
            </w:r>
          </w:p>
        </w:tc>
      </w:tr>
      <w:tr w:rsidR="00E546F5" w14:paraId="591054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C3" w14:textId="77777777" w:rsidR="00E546F5" w:rsidRDefault="00951CE2">
            <w:pPr>
              <w:pStyle w:val="NormalinTable"/>
            </w:pPr>
            <w:r>
              <w:t>7320901099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C4" w14:textId="77777777" w:rsidR="00E546F5" w:rsidRDefault="00951CE2">
            <w:pPr>
              <w:pStyle w:val="Tier1"/>
            </w:pPr>
            <w:r>
              <w:t>Springs and leaves for springs, of iron or steel</w:t>
            </w:r>
          </w:p>
          <w:p w14:paraId="591054C5" w14:textId="77777777" w:rsidR="00E546F5" w:rsidRDefault="00951CE2">
            <w:pPr>
              <w:pStyle w:val="Tier2"/>
            </w:pPr>
            <w:r>
              <w:t>-</w:t>
            </w:r>
            <w:r>
              <w:tab/>
              <w:t>Other</w:t>
            </w:r>
          </w:p>
          <w:p w14:paraId="591054C6" w14:textId="77777777" w:rsidR="00E546F5" w:rsidRDefault="00951CE2">
            <w:pPr>
              <w:pStyle w:val="Tier3"/>
            </w:pPr>
            <w:r>
              <w:t>-</w:t>
            </w:r>
            <w:r>
              <w:tab/>
              <w:t>-</w:t>
            </w:r>
            <w:r>
              <w:tab/>
              <w:t>Flat spiral springs</w:t>
            </w:r>
          </w:p>
          <w:p w14:paraId="591054C7" w14:textId="77777777" w:rsidR="00E546F5" w:rsidRDefault="00951CE2">
            <w:pPr>
              <w:pStyle w:val="Tier4"/>
            </w:pPr>
            <w:r>
              <w:t>-</w:t>
            </w:r>
            <w:r>
              <w:tab/>
              <w:t>-</w:t>
            </w:r>
            <w:r>
              <w:tab/>
              <w:t>-</w:t>
            </w:r>
            <w:r>
              <w:tab/>
              <w:t>Other</w:t>
            </w:r>
          </w:p>
          <w:p w14:paraId="591054C8" w14:textId="77777777" w:rsidR="00E546F5" w:rsidRDefault="00951CE2">
            <w:pPr>
              <w:pStyle w:val="Tier5"/>
            </w:pPr>
            <w:r>
              <w:t>-</w:t>
            </w:r>
            <w:r>
              <w:tab/>
              <w:t>-</w:t>
            </w:r>
            <w:r>
              <w:tab/>
              <w:t>-</w:t>
            </w:r>
            <w:r>
              <w:tab/>
              <w:t>-</w:t>
            </w:r>
            <w:r>
              <w:tab/>
              <w:t>Other</w:t>
            </w:r>
          </w:p>
          <w:p w14:paraId="591054C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4CA" w14:textId="77777777" w:rsidR="00E546F5" w:rsidRDefault="00951CE2">
            <w:pPr>
              <w:pStyle w:val="Tier5Bullet"/>
            </w:pPr>
            <w:r>
              <w:tab/>
            </w:r>
            <w:r>
              <w:tab/>
            </w:r>
            <w:r>
              <w:tab/>
            </w:r>
            <w:r>
              <w:tab/>
              <w:t>-</w:t>
            </w:r>
            <w:r>
              <w:tab/>
              <w:t>for fitting to or equipping such ships, boats or other vessels;</w:t>
            </w:r>
          </w:p>
          <w:p w14:paraId="591054CB" w14:textId="77777777" w:rsidR="00E546F5" w:rsidRDefault="00951CE2">
            <w:pPr>
              <w:pStyle w:val="Tier5Bullet"/>
            </w:pP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54CC" w14:textId="77777777" w:rsidR="00E546F5" w:rsidRDefault="00951CE2">
            <w:pPr>
              <w:pStyle w:val="Tier5Bullet"/>
            </w:pPr>
            <w:r>
              <w:tab/>
            </w:r>
            <w:r>
              <w:tab/>
            </w:r>
            <w:r>
              <w:tab/>
            </w:r>
            <w:r>
              <w:tab/>
              <w:t>-</w:t>
            </w:r>
            <w:r>
              <w:tab/>
              <w:t>for equipping the above platforms;</w:t>
            </w:r>
          </w:p>
          <w:p w14:paraId="591054CD" w14:textId="77777777" w:rsidR="00E546F5" w:rsidRDefault="00951CE2">
            <w:pPr>
              <w:pStyle w:val="Tier5Bullet"/>
            </w:pPr>
            <w:r>
              <w:tab/>
            </w:r>
            <w:r>
              <w:tab/>
            </w:r>
            <w:r>
              <w:tab/>
            </w:r>
            <w:r>
              <w:tab/>
              <w:t>-</w:t>
            </w:r>
            <w:r>
              <w:tab/>
              <w:t>for</w:t>
            </w:r>
            <w:r>
              <w:t xml:space="preserve">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CE" w14:textId="77777777" w:rsidR="00E546F5" w:rsidRDefault="00951CE2">
            <w:pPr>
              <w:pStyle w:val="NormalinTable"/>
            </w:pPr>
            <w:r>
              <w:t>0.0%</w:t>
            </w:r>
          </w:p>
        </w:tc>
      </w:tr>
      <w:tr w:rsidR="00E546F5" w14:paraId="591054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D0" w14:textId="77777777" w:rsidR="00E546F5" w:rsidRDefault="00951CE2">
            <w:pPr>
              <w:pStyle w:val="NormalinTable"/>
            </w:pPr>
            <w:r>
              <w:t>7320903010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D1" w14:textId="77777777" w:rsidR="00E546F5" w:rsidRDefault="00951CE2">
            <w:pPr>
              <w:pStyle w:val="Tier1"/>
            </w:pPr>
            <w:r>
              <w:t>Springs and leaves for springs, of iron or steel</w:t>
            </w:r>
          </w:p>
          <w:p w14:paraId="591054D2" w14:textId="77777777" w:rsidR="00E546F5" w:rsidRDefault="00951CE2">
            <w:pPr>
              <w:pStyle w:val="Tier2"/>
            </w:pPr>
            <w:r>
              <w:t>-</w:t>
            </w:r>
            <w:r>
              <w:tab/>
              <w:t>Other</w:t>
            </w:r>
          </w:p>
          <w:p w14:paraId="591054D3" w14:textId="77777777" w:rsidR="00E546F5" w:rsidRDefault="00951CE2">
            <w:pPr>
              <w:pStyle w:val="Tier3"/>
            </w:pPr>
            <w:r>
              <w:t>-</w:t>
            </w:r>
            <w:r>
              <w:tab/>
              <w:t>-</w:t>
            </w:r>
            <w:r>
              <w:tab/>
              <w:t>Discs springs</w:t>
            </w:r>
          </w:p>
          <w:p w14:paraId="591054D4" w14:textId="77777777" w:rsidR="00E546F5" w:rsidRDefault="00951CE2">
            <w:pPr>
              <w:pStyle w:val="Tier4"/>
            </w:pPr>
            <w:r>
              <w:t>-</w:t>
            </w:r>
            <w:r>
              <w:tab/>
              <w:t>-</w:t>
            </w:r>
            <w:r>
              <w:tab/>
              <w:t>-</w:t>
            </w:r>
            <w:r>
              <w:tab/>
              <w:t>For use in certain types of aircraft</w:t>
            </w:r>
          </w:p>
          <w:p w14:paraId="591054D5" w14:textId="77777777" w:rsidR="00E546F5" w:rsidRDefault="00951CE2">
            <w:pPr>
              <w:pStyle w:val="Tier4Bullet"/>
            </w:pP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D6" w14:textId="77777777" w:rsidR="00E546F5" w:rsidRDefault="00951CE2">
            <w:pPr>
              <w:pStyle w:val="NormalinTable"/>
            </w:pPr>
            <w:r>
              <w:t>0.0%</w:t>
            </w:r>
          </w:p>
        </w:tc>
      </w:tr>
      <w:tr w:rsidR="00E546F5" w14:paraId="591054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D8" w14:textId="77777777" w:rsidR="00E546F5" w:rsidRDefault="00951CE2">
            <w:pPr>
              <w:pStyle w:val="NormalinTable"/>
            </w:pPr>
            <w:r>
              <w:t>7320903090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D9" w14:textId="77777777" w:rsidR="00E546F5" w:rsidRDefault="00951CE2">
            <w:pPr>
              <w:pStyle w:val="Tier1"/>
            </w:pPr>
            <w:r>
              <w:t>Springs and leaves for springs, of iron or steel</w:t>
            </w:r>
          </w:p>
          <w:p w14:paraId="591054DA" w14:textId="77777777" w:rsidR="00E546F5" w:rsidRDefault="00951CE2">
            <w:pPr>
              <w:pStyle w:val="Tier2"/>
            </w:pPr>
            <w:r>
              <w:t>-</w:t>
            </w:r>
            <w:r>
              <w:tab/>
              <w:t>Other</w:t>
            </w:r>
          </w:p>
          <w:p w14:paraId="591054DB" w14:textId="77777777" w:rsidR="00E546F5" w:rsidRDefault="00951CE2">
            <w:pPr>
              <w:pStyle w:val="Tier3"/>
            </w:pPr>
            <w:r>
              <w:t>-</w:t>
            </w:r>
            <w:r>
              <w:tab/>
              <w:t>-</w:t>
            </w:r>
            <w:r>
              <w:tab/>
              <w:t>Discs springs</w:t>
            </w:r>
          </w:p>
          <w:p w14:paraId="591054DC" w14:textId="77777777" w:rsidR="00E546F5" w:rsidRDefault="00951CE2">
            <w:pPr>
              <w:pStyle w:val="Tier4"/>
            </w:pPr>
            <w:r>
              <w:t>-</w:t>
            </w:r>
            <w:r>
              <w:tab/>
              <w:t>-</w:t>
            </w:r>
            <w:r>
              <w:tab/>
              <w:t>-</w:t>
            </w:r>
            <w:r>
              <w:tab/>
              <w:t>Other</w:t>
            </w:r>
          </w:p>
          <w:p w14:paraId="591054DD"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54DE" w14:textId="77777777" w:rsidR="00E546F5" w:rsidRDefault="00951CE2">
            <w:pPr>
              <w:pStyle w:val="Tier4Bullet"/>
            </w:pPr>
            <w:r>
              <w:tab/>
            </w:r>
            <w:r>
              <w:tab/>
            </w:r>
            <w:r>
              <w:tab/>
              <w:t>-</w:t>
            </w:r>
            <w:r>
              <w:tab/>
              <w:t>for fitting to or equipping such ships, boats or other vessels;</w:t>
            </w:r>
          </w:p>
          <w:p w14:paraId="591054DF"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54E0" w14:textId="77777777" w:rsidR="00E546F5" w:rsidRDefault="00951CE2">
            <w:pPr>
              <w:pStyle w:val="Tier4Bullet"/>
            </w:pPr>
            <w:r>
              <w:tab/>
            </w:r>
            <w:r>
              <w:tab/>
            </w:r>
            <w:r>
              <w:tab/>
              <w:t>-</w:t>
            </w:r>
            <w:r>
              <w:tab/>
              <w:t>for equipping the above platforms;</w:t>
            </w:r>
          </w:p>
          <w:p w14:paraId="591054E1"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E2" w14:textId="77777777" w:rsidR="00E546F5" w:rsidRDefault="00951CE2">
            <w:pPr>
              <w:pStyle w:val="NormalinTable"/>
            </w:pPr>
            <w:r>
              <w:t>0.0%</w:t>
            </w:r>
          </w:p>
        </w:tc>
      </w:tr>
      <w:tr w:rsidR="00E546F5" w14:paraId="591054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E4" w14:textId="77777777" w:rsidR="00E546F5" w:rsidRDefault="00951CE2">
            <w:pPr>
              <w:pStyle w:val="NormalinTable"/>
            </w:pPr>
            <w:r>
              <w:t>7320909010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E5" w14:textId="77777777" w:rsidR="00E546F5" w:rsidRDefault="00951CE2">
            <w:pPr>
              <w:pStyle w:val="Tier1"/>
            </w:pPr>
            <w:r>
              <w:t>Springs and leaves for springs, of iron or steel</w:t>
            </w:r>
          </w:p>
          <w:p w14:paraId="591054E6" w14:textId="77777777" w:rsidR="00E546F5" w:rsidRDefault="00951CE2">
            <w:pPr>
              <w:pStyle w:val="Tier2"/>
            </w:pPr>
            <w:r>
              <w:t>-</w:t>
            </w:r>
            <w:r>
              <w:tab/>
              <w:t>Other</w:t>
            </w:r>
          </w:p>
          <w:p w14:paraId="591054E7" w14:textId="77777777" w:rsidR="00E546F5" w:rsidRDefault="00951CE2">
            <w:pPr>
              <w:pStyle w:val="Tier3"/>
            </w:pPr>
            <w:r>
              <w:t>-</w:t>
            </w:r>
            <w:r>
              <w:tab/>
              <w:t>-</w:t>
            </w:r>
            <w:r>
              <w:tab/>
              <w:t>Other</w:t>
            </w:r>
          </w:p>
          <w:p w14:paraId="591054E8" w14:textId="77777777" w:rsidR="00E546F5" w:rsidRDefault="00951CE2">
            <w:pPr>
              <w:pStyle w:val="Tier4"/>
            </w:pPr>
            <w:r>
              <w:t>-</w:t>
            </w:r>
            <w:r>
              <w:tab/>
              <w:t>-</w:t>
            </w:r>
            <w:r>
              <w:tab/>
              <w:t>-</w:t>
            </w:r>
            <w:r>
              <w:tab/>
              <w:t>For use in certain types of aircraft</w:t>
            </w:r>
          </w:p>
          <w:p w14:paraId="591054E9" w14:textId="77777777" w:rsidR="00E546F5" w:rsidRDefault="00951CE2">
            <w:pPr>
              <w:pStyle w:val="Tier4Bullet"/>
            </w:pP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EA" w14:textId="77777777" w:rsidR="00E546F5" w:rsidRDefault="00951CE2">
            <w:pPr>
              <w:pStyle w:val="NormalinTable"/>
            </w:pPr>
            <w:r>
              <w:t>0.0%</w:t>
            </w:r>
          </w:p>
        </w:tc>
      </w:tr>
      <w:tr w:rsidR="00E546F5" w14:paraId="591054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EC" w14:textId="77777777" w:rsidR="00E546F5" w:rsidRDefault="00951CE2">
            <w:pPr>
              <w:pStyle w:val="NormalinTable"/>
            </w:pPr>
            <w:r>
              <w:t>7320909090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ED" w14:textId="77777777" w:rsidR="00E546F5" w:rsidRDefault="00951CE2">
            <w:pPr>
              <w:pStyle w:val="Tier1"/>
            </w:pPr>
            <w:r>
              <w:t>Springs and leaves for springs, of iron or steel</w:t>
            </w:r>
          </w:p>
          <w:p w14:paraId="591054EE" w14:textId="77777777" w:rsidR="00E546F5" w:rsidRDefault="00951CE2">
            <w:pPr>
              <w:pStyle w:val="Tier2"/>
            </w:pPr>
            <w:r>
              <w:t>-</w:t>
            </w:r>
            <w:r>
              <w:tab/>
              <w:t>Other</w:t>
            </w:r>
          </w:p>
          <w:p w14:paraId="591054EF" w14:textId="77777777" w:rsidR="00E546F5" w:rsidRDefault="00951CE2">
            <w:pPr>
              <w:pStyle w:val="Tier3"/>
            </w:pPr>
            <w:r>
              <w:t>-</w:t>
            </w:r>
            <w:r>
              <w:tab/>
              <w:t>-</w:t>
            </w:r>
            <w:r>
              <w:tab/>
              <w:t>Other</w:t>
            </w:r>
          </w:p>
          <w:p w14:paraId="591054F0" w14:textId="77777777" w:rsidR="00E546F5" w:rsidRDefault="00951CE2">
            <w:pPr>
              <w:pStyle w:val="Tier4"/>
            </w:pPr>
            <w:r>
              <w:t>-</w:t>
            </w:r>
            <w:r>
              <w:tab/>
              <w:t>-</w:t>
            </w:r>
            <w:r>
              <w:tab/>
              <w:t>-</w:t>
            </w:r>
            <w:r>
              <w:tab/>
              <w:t>Other</w:t>
            </w:r>
          </w:p>
          <w:p w14:paraId="591054F1"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54F2" w14:textId="77777777" w:rsidR="00E546F5" w:rsidRDefault="00951CE2">
            <w:pPr>
              <w:pStyle w:val="Tier4Bullet"/>
            </w:pPr>
            <w:r>
              <w:tab/>
            </w:r>
            <w:r>
              <w:tab/>
            </w:r>
            <w:r>
              <w:tab/>
              <w:t>-</w:t>
            </w:r>
            <w:r>
              <w:tab/>
              <w:t>for fitting to or equipping such ships, boats or other vessels;</w:t>
            </w:r>
          </w:p>
          <w:p w14:paraId="591054F3"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54F4" w14:textId="77777777" w:rsidR="00E546F5" w:rsidRDefault="00951CE2">
            <w:pPr>
              <w:pStyle w:val="Tier4Bullet"/>
            </w:pPr>
            <w:r>
              <w:tab/>
            </w:r>
            <w:r>
              <w:tab/>
            </w:r>
            <w:r>
              <w:tab/>
              <w:t>-</w:t>
            </w:r>
            <w:r>
              <w:tab/>
              <w:t>for equipping the above platforms;</w:t>
            </w:r>
          </w:p>
          <w:p w14:paraId="591054F5"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F6" w14:textId="77777777" w:rsidR="00E546F5" w:rsidRDefault="00951CE2">
            <w:pPr>
              <w:pStyle w:val="NormalinTable"/>
            </w:pPr>
            <w:r>
              <w:t>0.0%</w:t>
            </w:r>
          </w:p>
        </w:tc>
      </w:tr>
      <w:tr w:rsidR="00E546F5" w14:paraId="591055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4F8" w14:textId="77777777" w:rsidR="00E546F5" w:rsidRDefault="00951CE2">
            <w:pPr>
              <w:pStyle w:val="NormalinTable"/>
            </w:pPr>
            <w:r>
              <w:t>7321000000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4F9" w14:textId="77777777" w:rsidR="00E546F5" w:rsidRDefault="00951CE2">
            <w:pPr>
              <w:pStyle w:val="Tier1"/>
            </w:pPr>
            <w:r>
              <w:t>Stoves, ranges, grates, cookers (including those with subsidiary boilers for central heating), barbecues, braziers, gas rings, plate warmers and similar non-electric domestic appliances, and parts thereof, of iron or steel</w:t>
            </w:r>
          </w:p>
          <w:p w14:paraId="591054FA"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4FB" w14:textId="77777777" w:rsidR="00E546F5" w:rsidRDefault="00951CE2">
            <w:pPr>
              <w:pStyle w:val="Tier1Bullet"/>
            </w:pPr>
            <w:r>
              <w:t>-</w:t>
            </w:r>
            <w:r>
              <w:tab/>
              <w:t>for fitting to or equipping such ships, boats or other vessels;</w:t>
            </w:r>
          </w:p>
          <w:p w14:paraId="591054FC"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4FD" w14:textId="77777777" w:rsidR="00E546F5" w:rsidRDefault="00951CE2">
            <w:pPr>
              <w:pStyle w:val="Tier1Bullet"/>
            </w:pPr>
            <w:r>
              <w:t>-</w:t>
            </w:r>
            <w:r>
              <w:tab/>
              <w:t>for equipping the above platforms;</w:t>
            </w:r>
          </w:p>
          <w:p w14:paraId="591054FE"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4FF" w14:textId="77777777" w:rsidR="00E546F5" w:rsidRDefault="00951CE2">
            <w:pPr>
              <w:pStyle w:val="NormalinTable"/>
            </w:pPr>
            <w:r>
              <w:t>0.0%</w:t>
            </w:r>
          </w:p>
        </w:tc>
      </w:tr>
      <w:tr w:rsidR="00E546F5" w14:paraId="591055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01" w14:textId="77777777" w:rsidR="00E546F5" w:rsidRDefault="00951CE2">
            <w:pPr>
              <w:pStyle w:val="NormalinTable"/>
            </w:pPr>
            <w:r>
              <w:t>7322110000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02" w14:textId="77777777" w:rsidR="00E546F5" w:rsidRDefault="00951CE2">
            <w:pPr>
              <w:pStyle w:val="Tier1"/>
            </w:pPr>
            <w:r>
              <w:t>Radiators for central heating, not electrically heated, and parts thereof, of iron or steel; air heaters and hot-air distributors (including distributors which can also distribute fresh or conditioned air), not</w:t>
            </w:r>
            <w:r>
              <w:t xml:space="preserve"> electrically heated, incorporating a motor-driven fan or blower, and parts thereof, of iron or steel</w:t>
            </w:r>
          </w:p>
          <w:p w14:paraId="59105503" w14:textId="77777777" w:rsidR="00E546F5" w:rsidRDefault="00951CE2">
            <w:pPr>
              <w:pStyle w:val="Tier2"/>
            </w:pPr>
            <w:r>
              <w:t>-</w:t>
            </w:r>
            <w:r>
              <w:tab/>
              <w:t>Radiators and parts thereof</w:t>
            </w:r>
          </w:p>
          <w:p w14:paraId="59105504" w14:textId="77777777" w:rsidR="00E546F5" w:rsidRDefault="00951CE2">
            <w:pPr>
              <w:pStyle w:val="Tier3"/>
            </w:pPr>
            <w:r>
              <w:t>-</w:t>
            </w:r>
            <w:r>
              <w:tab/>
              <w:t>-</w:t>
            </w:r>
            <w:r>
              <w:tab/>
              <w:t>Of cast iron</w:t>
            </w:r>
          </w:p>
          <w:p w14:paraId="59105505"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5506" w14:textId="77777777" w:rsidR="00E546F5" w:rsidRDefault="00951CE2">
            <w:pPr>
              <w:pStyle w:val="Tier3Bullet"/>
            </w:pPr>
            <w:r>
              <w:tab/>
            </w:r>
            <w:r>
              <w:tab/>
              <w:t>-</w:t>
            </w:r>
            <w:r>
              <w:tab/>
              <w:t>for fitting to or equipping such ships, boats or other vessels;</w:t>
            </w:r>
          </w:p>
          <w:p w14:paraId="59105507"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508" w14:textId="77777777" w:rsidR="00E546F5" w:rsidRDefault="00951CE2">
            <w:pPr>
              <w:pStyle w:val="Tier3Bullet"/>
            </w:pPr>
            <w:r>
              <w:tab/>
            </w:r>
            <w:r>
              <w:tab/>
              <w:t>-</w:t>
            </w:r>
            <w:r>
              <w:tab/>
              <w:t>for equipping the above platforms;</w:t>
            </w:r>
          </w:p>
          <w:p w14:paraId="5910550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0A" w14:textId="77777777" w:rsidR="00E546F5" w:rsidRDefault="00951CE2">
            <w:pPr>
              <w:pStyle w:val="NormalinTable"/>
            </w:pPr>
            <w:r>
              <w:t>0.0%</w:t>
            </w:r>
          </w:p>
        </w:tc>
      </w:tr>
      <w:tr w:rsidR="00E546F5" w14:paraId="591055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0C" w14:textId="77777777" w:rsidR="00E546F5" w:rsidRDefault="00951CE2">
            <w:pPr>
              <w:pStyle w:val="NormalinTable"/>
            </w:pPr>
            <w:r>
              <w:t>7322190000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0D" w14:textId="77777777" w:rsidR="00E546F5" w:rsidRDefault="00951CE2">
            <w:pPr>
              <w:pStyle w:val="Tier1"/>
            </w:pPr>
            <w:r>
              <w:t xml:space="preserve">Radiators for central heating, not </w:t>
            </w:r>
            <w:r>
              <w:t>electrically heated, and parts thereof, of iron or steel; air heaters and hot-air distributors (including distributors which can also distribute fresh or conditioned air), not electrically heated, incorporating a motor-driven fan or blower, and parts there</w:t>
            </w:r>
            <w:r>
              <w:t>of, of iron or steel</w:t>
            </w:r>
          </w:p>
          <w:p w14:paraId="5910550E" w14:textId="77777777" w:rsidR="00E546F5" w:rsidRDefault="00951CE2">
            <w:pPr>
              <w:pStyle w:val="Tier2"/>
            </w:pPr>
            <w:r>
              <w:t>-</w:t>
            </w:r>
            <w:r>
              <w:tab/>
              <w:t>Radiators and parts thereof</w:t>
            </w:r>
          </w:p>
          <w:p w14:paraId="5910550F" w14:textId="77777777" w:rsidR="00E546F5" w:rsidRDefault="00951CE2">
            <w:pPr>
              <w:pStyle w:val="Tier3"/>
            </w:pPr>
            <w:r>
              <w:t>-</w:t>
            </w:r>
            <w:r>
              <w:tab/>
              <w:t>-</w:t>
            </w:r>
            <w:r>
              <w:tab/>
              <w:t>Other</w:t>
            </w:r>
          </w:p>
          <w:p w14:paraId="5910551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511" w14:textId="77777777" w:rsidR="00E546F5" w:rsidRDefault="00951CE2">
            <w:pPr>
              <w:pStyle w:val="Tier3Bullet"/>
            </w:pPr>
            <w:r>
              <w:tab/>
            </w:r>
            <w:r>
              <w:tab/>
              <w:t>-</w:t>
            </w:r>
            <w:r>
              <w:tab/>
              <w:t>for fitting to or equipping such ships, bo</w:t>
            </w:r>
            <w:r>
              <w:t>ats or other vessels;</w:t>
            </w:r>
          </w:p>
          <w:p w14:paraId="5910551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513" w14:textId="77777777" w:rsidR="00E546F5" w:rsidRDefault="00951CE2">
            <w:pPr>
              <w:pStyle w:val="Tier3Bullet"/>
            </w:pPr>
            <w:r>
              <w:tab/>
            </w:r>
            <w:r>
              <w:tab/>
              <w:t>-</w:t>
            </w:r>
            <w:r>
              <w:tab/>
            </w:r>
            <w:r>
              <w:t>for equipping the above platforms;</w:t>
            </w:r>
          </w:p>
          <w:p w14:paraId="5910551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15" w14:textId="77777777" w:rsidR="00E546F5" w:rsidRDefault="00951CE2">
            <w:pPr>
              <w:pStyle w:val="NormalinTable"/>
            </w:pPr>
            <w:r>
              <w:t>0.0%</w:t>
            </w:r>
          </w:p>
        </w:tc>
      </w:tr>
      <w:tr w:rsidR="00E546F5" w14:paraId="591055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17" w14:textId="77777777" w:rsidR="00E546F5" w:rsidRDefault="00951CE2">
            <w:pPr>
              <w:pStyle w:val="NormalinTable"/>
            </w:pPr>
            <w:r>
              <w:rPr>
                <w:rFonts w:eastAsia="Times New Roman"/>
                <w:color w:val="000000"/>
                <w:lang w:eastAsia="en-GB"/>
              </w:rPr>
              <w:t>7322900010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18" w14:textId="77777777" w:rsidR="00E546F5" w:rsidRDefault="00951CE2">
            <w:pPr>
              <w:pStyle w:val="Tier1"/>
            </w:pPr>
            <w:r>
              <w:rPr>
                <w:rFonts w:eastAsia="Times New Roman"/>
                <w:color w:val="000000"/>
                <w:lang w:eastAsia="en-GB"/>
              </w:rPr>
              <w:t xml:space="preserve">Radiators for central heating, not electrically heated, and parts thereof, of iron or steel; air heaters and hot-air </w:t>
            </w:r>
            <w:r>
              <w:rPr>
                <w:rFonts w:eastAsia="Times New Roman"/>
                <w:color w:val="000000"/>
                <w:lang w:eastAsia="en-GB"/>
              </w:rPr>
              <w:t>distributors (including distributors which can also distribute fresh or conditioned air), not electrically heated, incorporating a motor-driven fan or blower, and parts thereof, of iron or steel</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Air heaters and not-air distributors (excluding parts t</w:t>
            </w:r>
            <w:r>
              <w:rPr>
                <w:rFonts w:eastAsia="Times New Roman"/>
                <w:color w:val="000000"/>
                <w:lang w:eastAsia="en-GB"/>
              </w:rPr>
              <w:t>hereof),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19" w14:textId="77777777" w:rsidR="00E546F5" w:rsidRDefault="00951CE2">
            <w:pPr>
              <w:pStyle w:val="NormalinTable"/>
            </w:pPr>
            <w:r>
              <w:t>0.0%</w:t>
            </w:r>
          </w:p>
        </w:tc>
      </w:tr>
      <w:tr w:rsidR="00E546F5" w14:paraId="591055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1B" w14:textId="77777777" w:rsidR="00E546F5" w:rsidRDefault="00951CE2">
            <w:pPr>
              <w:pStyle w:val="NormalinTable"/>
            </w:pPr>
            <w:r>
              <w:t>7322900</w:t>
            </w:r>
            <w:r>
              <w:t>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1C" w14:textId="77777777" w:rsidR="00E546F5" w:rsidRDefault="00951CE2">
            <w:pPr>
              <w:pStyle w:val="Tier1"/>
            </w:pPr>
            <w:r>
              <w:t>Radiators for central heating, not electrically heated, and parts thereof, of iron or steel; air heaters and hot-air distributors (including distributors which can also distribute fresh or conditioned air), not electrically heated, incorporating a moto</w:t>
            </w:r>
            <w:r>
              <w:t>r-driven fan or blower, and parts thereof, of iron or steel</w:t>
            </w:r>
          </w:p>
          <w:p w14:paraId="5910551D" w14:textId="77777777" w:rsidR="00E546F5" w:rsidRDefault="00951CE2">
            <w:pPr>
              <w:pStyle w:val="Tier2"/>
            </w:pPr>
            <w:r>
              <w:t>-</w:t>
            </w:r>
            <w:r>
              <w:tab/>
              <w:t>Other</w:t>
            </w:r>
          </w:p>
          <w:p w14:paraId="5910551E" w14:textId="77777777" w:rsidR="00E546F5" w:rsidRDefault="00951CE2">
            <w:pPr>
              <w:pStyle w:val="Tier3"/>
            </w:pPr>
            <w:r>
              <w:t>-</w:t>
            </w:r>
            <w:r>
              <w:tab/>
              <w:t>-</w:t>
            </w:r>
            <w:r>
              <w:tab/>
              <w:t>Other</w:t>
            </w:r>
          </w:p>
          <w:p w14:paraId="5910551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520" w14:textId="77777777" w:rsidR="00E546F5" w:rsidRDefault="00951CE2">
            <w:pPr>
              <w:pStyle w:val="Tier3Bullet"/>
            </w:pPr>
            <w:r>
              <w:tab/>
            </w:r>
            <w:r>
              <w:tab/>
              <w:t>-</w:t>
            </w:r>
            <w:r>
              <w:tab/>
              <w:t>for fitting to or equippi</w:t>
            </w:r>
            <w:r>
              <w:t>ng such ships, boats or other vessels;</w:t>
            </w:r>
          </w:p>
          <w:p w14:paraId="59105521"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5522" w14:textId="77777777" w:rsidR="00E546F5" w:rsidRDefault="00951CE2">
            <w:pPr>
              <w:pStyle w:val="Tier3Bullet"/>
            </w:pPr>
            <w:r>
              <w:tab/>
            </w:r>
            <w:r>
              <w:tab/>
              <w:t>-</w:t>
            </w:r>
            <w:r>
              <w:tab/>
              <w:t>for equipping the above platforms;</w:t>
            </w:r>
          </w:p>
          <w:p w14:paraId="5910552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24" w14:textId="77777777" w:rsidR="00E546F5" w:rsidRDefault="00951CE2">
            <w:pPr>
              <w:pStyle w:val="NormalinTable"/>
            </w:pPr>
            <w:r>
              <w:t>0.0%</w:t>
            </w:r>
          </w:p>
        </w:tc>
      </w:tr>
      <w:tr w:rsidR="00E546F5" w14:paraId="591055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26" w14:textId="77777777" w:rsidR="00E546F5" w:rsidRDefault="00951CE2">
            <w:pPr>
              <w:pStyle w:val="NormalinTable"/>
            </w:pPr>
            <w:r>
              <w:t>7323000000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27" w14:textId="77777777" w:rsidR="00E546F5" w:rsidRDefault="00951CE2">
            <w:pPr>
              <w:pStyle w:val="Tier1"/>
            </w:pPr>
            <w:r>
              <w:t xml:space="preserve">Table, kitchen or other household articles and parts thereof, of iron or steel; iron or steel wool; pot </w:t>
            </w:r>
            <w:r>
              <w:t>scourers and scouring or polishing pads, gloves and the like, of iron or steel</w:t>
            </w:r>
          </w:p>
          <w:p w14:paraId="59105528" w14:textId="77777777" w:rsidR="00E546F5" w:rsidRDefault="00951CE2">
            <w:pPr>
              <w:pStyle w:val="Tier1Bullet"/>
            </w:pPr>
            <w:r>
              <w:t>-</w:t>
            </w:r>
            <w:r>
              <w:tab/>
              <w:t>for incorporation in ships, boats or other vessels listed in Table 1, for the purposes of their construction, repair, maintenance or conversion;</w:t>
            </w:r>
          </w:p>
          <w:p w14:paraId="59105529" w14:textId="77777777" w:rsidR="00E546F5" w:rsidRDefault="00951CE2">
            <w:pPr>
              <w:pStyle w:val="Tier1Bullet"/>
            </w:pPr>
            <w:r>
              <w:t>-</w:t>
            </w:r>
            <w:r>
              <w:tab/>
              <w:t xml:space="preserve">for fitting to or equipping </w:t>
            </w:r>
            <w:r>
              <w:t>such ships, boats or other vessels;</w:t>
            </w:r>
          </w:p>
          <w:p w14:paraId="5910552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w:t>
            </w:r>
            <w:r>
              <w:t>905 20;</w:t>
            </w:r>
          </w:p>
          <w:p w14:paraId="5910552B" w14:textId="77777777" w:rsidR="00E546F5" w:rsidRDefault="00951CE2">
            <w:pPr>
              <w:pStyle w:val="Tier1Bullet"/>
            </w:pPr>
            <w:r>
              <w:t>-</w:t>
            </w:r>
            <w:r>
              <w:tab/>
              <w:t>for equipping the above platforms;</w:t>
            </w:r>
          </w:p>
          <w:p w14:paraId="5910552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2D" w14:textId="77777777" w:rsidR="00E546F5" w:rsidRDefault="00951CE2">
            <w:pPr>
              <w:pStyle w:val="NormalinTable"/>
            </w:pPr>
            <w:r>
              <w:t>0.0%</w:t>
            </w:r>
          </w:p>
        </w:tc>
      </w:tr>
      <w:tr w:rsidR="00E546F5" w14:paraId="591055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2F" w14:textId="77777777" w:rsidR="00E546F5" w:rsidRDefault="00951CE2">
            <w:pPr>
              <w:pStyle w:val="NormalinTable"/>
            </w:pPr>
            <w:r>
              <w:t>7324100090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30" w14:textId="77777777" w:rsidR="00E546F5" w:rsidRDefault="00951CE2">
            <w:pPr>
              <w:pStyle w:val="Tier1"/>
            </w:pPr>
            <w:r>
              <w:t>Sanitary ware and parts thereof, of iron or steel</w:t>
            </w:r>
          </w:p>
          <w:p w14:paraId="59105531" w14:textId="77777777" w:rsidR="00E546F5" w:rsidRDefault="00951CE2">
            <w:pPr>
              <w:pStyle w:val="Tier2"/>
            </w:pPr>
            <w:r>
              <w:t>-</w:t>
            </w:r>
            <w:r>
              <w:tab/>
              <w:t>Sinks and washbasins, of stainless steel</w:t>
            </w:r>
          </w:p>
          <w:p w14:paraId="59105532" w14:textId="77777777" w:rsidR="00E546F5" w:rsidRDefault="00951CE2">
            <w:pPr>
              <w:pStyle w:val="Tier3"/>
            </w:pPr>
            <w:r>
              <w:t>-</w:t>
            </w:r>
            <w:r>
              <w:tab/>
              <w:t>-</w:t>
            </w:r>
            <w:r>
              <w:tab/>
              <w:t>Other</w:t>
            </w:r>
          </w:p>
          <w:p w14:paraId="59105533"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5534" w14:textId="77777777" w:rsidR="00E546F5" w:rsidRDefault="00951CE2">
            <w:pPr>
              <w:pStyle w:val="Tier3Bullet"/>
            </w:pPr>
            <w:r>
              <w:tab/>
            </w:r>
            <w:r>
              <w:tab/>
              <w:t>-</w:t>
            </w:r>
            <w:r>
              <w:tab/>
              <w:t>for fitting to or equipping such ships, boats or other vessels;</w:t>
            </w:r>
          </w:p>
          <w:p w14:paraId="59105535"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5536" w14:textId="77777777" w:rsidR="00E546F5" w:rsidRDefault="00951CE2">
            <w:pPr>
              <w:pStyle w:val="Tier3Bullet"/>
            </w:pPr>
            <w:r>
              <w:tab/>
            </w:r>
            <w:r>
              <w:tab/>
              <w:t>-</w:t>
            </w:r>
            <w:r>
              <w:tab/>
              <w:t>for equipping the above platforms;</w:t>
            </w:r>
          </w:p>
          <w:p w14:paraId="59105537"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38" w14:textId="77777777" w:rsidR="00E546F5" w:rsidRDefault="00951CE2">
            <w:pPr>
              <w:pStyle w:val="NormalinTable"/>
            </w:pPr>
            <w:r>
              <w:t>0.0%</w:t>
            </w:r>
          </w:p>
        </w:tc>
      </w:tr>
      <w:tr w:rsidR="00E546F5" w14:paraId="591055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3A" w14:textId="77777777" w:rsidR="00E546F5" w:rsidRDefault="00951CE2">
            <w:pPr>
              <w:pStyle w:val="NormalinTable"/>
            </w:pPr>
            <w:r>
              <w:t>7324210000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3B" w14:textId="77777777" w:rsidR="00E546F5" w:rsidRDefault="00951CE2">
            <w:pPr>
              <w:pStyle w:val="Tier1"/>
            </w:pPr>
            <w:r>
              <w:t>Sanitary ware and parts thereof, of iron or steel</w:t>
            </w:r>
          </w:p>
          <w:p w14:paraId="5910553C" w14:textId="77777777" w:rsidR="00E546F5" w:rsidRDefault="00951CE2">
            <w:pPr>
              <w:pStyle w:val="Tier2"/>
            </w:pPr>
            <w:r>
              <w:t>-</w:t>
            </w:r>
            <w:r>
              <w:tab/>
              <w:t>Baths</w:t>
            </w:r>
          </w:p>
          <w:p w14:paraId="5910553D" w14:textId="77777777" w:rsidR="00E546F5" w:rsidRDefault="00951CE2">
            <w:pPr>
              <w:pStyle w:val="Tier3"/>
            </w:pPr>
            <w:r>
              <w:t>-</w:t>
            </w:r>
            <w:r>
              <w:tab/>
              <w:t>-</w:t>
            </w:r>
            <w:r>
              <w:tab/>
              <w:t>Of cast iron, whether or not enamelled</w:t>
            </w:r>
          </w:p>
          <w:p w14:paraId="5910553E" w14:textId="77777777" w:rsidR="00E546F5" w:rsidRDefault="00951CE2">
            <w:pPr>
              <w:pStyle w:val="Tier3Bullet"/>
            </w:pPr>
            <w:r>
              <w:tab/>
            </w:r>
            <w:r>
              <w:tab/>
              <w:t>-</w:t>
            </w:r>
            <w:r>
              <w:tab/>
              <w:t>for incorporation in ships, boats or other vessels listed in Table 1, for the purpose</w:t>
            </w:r>
            <w:r>
              <w:t>s of their construction, repair, maintenance or conversion;</w:t>
            </w:r>
          </w:p>
          <w:p w14:paraId="5910553F" w14:textId="77777777" w:rsidR="00E546F5" w:rsidRDefault="00951CE2">
            <w:pPr>
              <w:pStyle w:val="Tier3Bullet"/>
            </w:pPr>
            <w:r>
              <w:tab/>
            </w:r>
            <w:r>
              <w:tab/>
              <w:t>-</w:t>
            </w:r>
            <w:r>
              <w:tab/>
              <w:t>for fitting to or equipping such ships, boats or other vessels;</w:t>
            </w:r>
          </w:p>
          <w:p w14:paraId="59105540" w14:textId="77777777" w:rsidR="00E546F5" w:rsidRDefault="00951CE2">
            <w:pPr>
              <w:pStyle w:val="Tier3Bullet"/>
            </w:pP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14:paraId="59105541" w14:textId="77777777" w:rsidR="00E546F5" w:rsidRDefault="00951CE2">
            <w:pPr>
              <w:pStyle w:val="Tier3Bullet"/>
            </w:pPr>
            <w:r>
              <w:tab/>
            </w:r>
            <w:r>
              <w:tab/>
              <w:t>-</w:t>
            </w:r>
            <w:r>
              <w:tab/>
              <w:t>for equipping the above platforms;</w:t>
            </w:r>
          </w:p>
          <w:p w14:paraId="5910554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43" w14:textId="77777777" w:rsidR="00E546F5" w:rsidRDefault="00951CE2">
            <w:pPr>
              <w:pStyle w:val="NormalinTable"/>
            </w:pPr>
            <w:r>
              <w:t>0.0%</w:t>
            </w:r>
          </w:p>
        </w:tc>
      </w:tr>
      <w:tr w:rsidR="00E546F5" w14:paraId="591055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45" w14:textId="77777777" w:rsidR="00E546F5" w:rsidRDefault="00951CE2">
            <w:pPr>
              <w:pStyle w:val="NormalinTable"/>
            </w:pPr>
            <w:r>
              <w:t>7324290000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46" w14:textId="77777777" w:rsidR="00E546F5" w:rsidRDefault="00951CE2">
            <w:pPr>
              <w:pStyle w:val="Tier1"/>
            </w:pPr>
            <w:r>
              <w:t xml:space="preserve">Sanitary ware and </w:t>
            </w:r>
            <w:r>
              <w:t>parts thereof, of iron or steel</w:t>
            </w:r>
          </w:p>
          <w:p w14:paraId="59105547" w14:textId="77777777" w:rsidR="00E546F5" w:rsidRDefault="00951CE2">
            <w:pPr>
              <w:pStyle w:val="Tier2"/>
            </w:pPr>
            <w:r>
              <w:t>-</w:t>
            </w:r>
            <w:r>
              <w:tab/>
              <w:t>Baths</w:t>
            </w:r>
          </w:p>
          <w:p w14:paraId="59105548" w14:textId="77777777" w:rsidR="00E546F5" w:rsidRDefault="00951CE2">
            <w:pPr>
              <w:pStyle w:val="Tier3"/>
            </w:pPr>
            <w:r>
              <w:t>-</w:t>
            </w:r>
            <w:r>
              <w:tab/>
              <w:t>-</w:t>
            </w:r>
            <w:r>
              <w:tab/>
              <w:t>Other</w:t>
            </w:r>
          </w:p>
          <w:p w14:paraId="5910554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54A" w14:textId="77777777" w:rsidR="00E546F5" w:rsidRDefault="00951CE2">
            <w:pPr>
              <w:pStyle w:val="Tier3Bullet"/>
            </w:pPr>
            <w:r>
              <w:tab/>
            </w:r>
            <w:r>
              <w:tab/>
              <w:t>-</w:t>
            </w:r>
            <w:r>
              <w:tab/>
              <w:t>for fitting to or equipping such ships, boats or othe</w:t>
            </w:r>
            <w:r>
              <w:t>r vessels;</w:t>
            </w:r>
          </w:p>
          <w:p w14:paraId="5910554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54C" w14:textId="77777777" w:rsidR="00E546F5" w:rsidRDefault="00951CE2">
            <w:pPr>
              <w:pStyle w:val="Tier3Bullet"/>
            </w:pPr>
            <w:r>
              <w:tab/>
            </w:r>
            <w:r>
              <w:tab/>
              <w:t>-</w:t>
            </w:r>
            <w:r>
              <w:tab/>
              <w:t xml:space="preserve">for </w:t>
            </w:r>
            <w:r>
              <w:t>equipping the above platforms;</w:t>
            </w:r>
          </w:p>
          <w:p w14:paraId="5910554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4E" w14:textId="77777777" w:rsidR="00E546F5" w:rsidRDefault="00951CE2">
            <w:pPr>
              <w:pStyle w:val="NormalinTable"/>
            </w:pPr>
            <w:r>
              <w:t>0.0%</w:t>
            </w:r>
          </w:p>
        </w:tc>
      </w:tr>
      <w:tr w:rsidR="00E546F5" w14:paraId="591055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50" w14:textId="77777777" w:rsidR="00E546F5" w:rsidRDefault="00951CE2">
            <w:pPr>
              <w:pStyle w:val="NormalinTable"/>
            </w:pPr>
            <w:r>
              <w:t>7324900010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51" w14:textId="77777777" w:rsidR="00E546F5" w:rsidRDefault="00951CE2">
            <w:pPr>
              <w:pStyle w:val="Tier1"/>
            </w:pPr>
            <w:r>
              <w:t>Sanitary ware and parts thereof, of iron or steel</w:t>
            </w:r>
          </w:p>
          <w:p w14:paraId="59105552" w14:textId="77777777" w:rsidR="00E546F5" w:rsidRDefault="00951CE2">
            <w:pPr>
              <w:pStyle w:val="Tier2"/>
            </w:pPr>
            <w:r>
              <w:t>-</w:t>
            </w:r>
            <w:r>
              <w:tab/>
              <w:t>Other, including parts</w:t>
            </w:r>
          </w:p>
          <w:p w14:paraId="59105553" w14:textId="77777777" w:rsidR="00E546F5" w:rsidRDefault="00951CE2">
            <w:pPr>
              <w:pStyle w:val="Tier3"/>
            </w:pPr>
            <w:r>
              <w:t>-</w:t>
            </w:r>
            <w:r>
              <w:tab/>
              <w:t>-</w:t>
            </w:r>
            <w:r>
              <w:tab/>
              <w:t xml:space="preserve">Sanitary ware (excluding parts thereof), for use in civil </w:t>
            </w:r>
            <w:r>
              <w:t>aircraft</w:t>
            </w:r>
          </w:p>
          <w:p w14:paraId="59105554" w14:textId="77777777" w:rsidR="00E546F5" w:rsidRDefault="00951CE2">
            <w:pPr>
              <w:pStyle w:val="Tier3Bullet"/>
            </w:pPr>
            <w:r>
              <w:tab/>
            </w:r>
            <w:r>
              <w:tab/>
              <w:t>-</w:t>
            </w:r>
            <w:r>
              <w:tab/>
              <w:t>use in civil aircraft</w:t>
            </w:r>
          </w:p>
          <w:p w14:paraId="59105555"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5556"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57" w14:textId="77777777" w:rsidR="00E546F5" w:rsidRDefault="00951CE2">
            <w:pPr>
              <w:pStyle w:val="NormalinTable"/>
            </w:pPr>
            <w:r>
              <w:t>0.0%</w:t>
            </w:r>
          </w:p>
        </w:tc>
      </w:tr>
      <w:tr w:rsidR="00E546F5" w14:paraId="591055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59" w14:textId="77777777" w:rsidR="00E546F5" w:rsidRDefault="00951CE2">
            <w:pPr>
              <w:pStyle w:val="NormalinTable"/>
            </w:pPr>
            <w:r>
              <w:t>7324900090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5A" w14:textId="77777777" w:rsidR="00E546F5" w:rsidRDefault="00951CE2">
            <w:pPr>
              <w:pStyle w:val="Tier1"/>
            </w:pPr>
            <w:r>
              <w:t xml:space="preserve">Sanitary </w:t>
            </w:r>
            <w:r>
              <w:t>ware and parts thereof, of iron or steel</w:t>
            </w:r>
          </w:p>
          <w:p w14:paraId="5910555B" w14:textId="77777777" w:rsidR="00E546F5" w:rsidRDefault="00951CE2">
            <w:pPr>
              <w:pStyle w:val="Tier2"/>
            </w:pPr>
            <w:r>
              <w:t>-</w:t>
            </w:r>
            <w:r>
              <w:tab/>
              <w:t>Other, including parts</w:t>
            </w:r>
          </w:p>
          <w:p w14:paraId="5910555C" w14:textId="77777777" w:rsidR="00E546F5" w:rsidRDefault="00951CE2">
            <w:pPr>
              <w:pStyle w:val="Tier3"/>
            </w:pPr>
            <w:r>
              <w:t>-</w:t>
            </w:r>
            <w:r>
              <w:tab/>
              <w:t>-</w:t>
            </w:r>
            <w:r>
              <w:tab/>
              <w:t>Other</w:t>
            </w:r>
          </w:p>
          <w:p w14:paraId="5910555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55E" w14:textId="77777777" w:rsidR="00E546F5" w:rsidRDefault="00951CE2">
            <w:pPr>
              <w:pStyle w:val="Tier3Bullet"/>
            </w:pPr>
            <w:r>
              <w:tab/>
            </w:r>
            <w:r>
              <w:tab/>
              <w:t>-</w:t>
            </w:r>
            <w:r>
              <w:tab/>
              <w:t xml:space="preserve">for fitting to or </w:t>
            </w:r>
            <w:r>
              <w:t>equipping such ships, boats or other vessels;</w:t>
            </w:r>
          </w:p>
          <w:p w14:paraId="5910555F"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5560" w14:textId="77777777" w:rsidR="00E546F5" w:rsidRDefault="00951CE2">
            <w:pPr>
              <w:pStyle w:val="Tier3Bullet"/>
            </w:pPr>
            <w:r>
              <w:tab/>
            </w:r>
            <w:r>
              <w:tab/>
              <w:t>-</w:t>
            </w:r>
            <w:r>
              <w:tab/>
              <w:t>for equipping the above platforms;</w:t>
            </w:r>
          </w:p>
          <w:p w14:paraId="5910556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62" w14:textId="77777777" w:rsidR="00E546F5" w:rsidRDefault="00951CE2">
            <w:pPr>
              <w:pStyle w:val="NormalinTable"/>
            </w:pPr>
            <w:r>
              <w:t>0.0%</w:t>
            </w:r>
          </w:p>
        </w:tc>
      </w:tr>
      <w:tr w:rsidR="00E546F5" w14:paraId="591055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64" w14:textId="77777777" w:rsidR="00E546F5" w:rsidRDefault="00951CE2">
            <w:pPr>
              <w:pStyle w:val="NormalinTable"/>
            </w:pPr>
            <w:r>
              <w:t>7325100000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65" w14:textId="77777777" w:rsidR="00E546F5" w:rsidRDefault="00951CE2">
            <w:pPr>
              <w:pStyle w:val="Tier1"/>
            </w:pPr>
            <w:r>
              <w:t>Other cast articles of iron or steel</w:t>
            </w:r>
          </w:p>
          <w:p w14:paraId="59105566" w14:textId="77777777" w:rsidR="00E546F5" w:rsidRDefault="00951CE2">
            <w:pPr>
              <w:pStyle w:val="Tier2"/>
            </w:pPr>
            <w:r>
              <w:t>-</w:t>
            </w:r>
            <w:r>
              <w:tab/>
              <w:t>Of non-malleable cast iron</w:t>
            </w:r>
          </w:p>
          <w:p w14:paraId="59105567" w14:textId="77777777" w:rsidR="00E546F5" w:rsidRDefault="00951CE2">
            <w:pPr>
              <w:pStyle w:val="Tier2Bullet"/>
            </w:pPr>
            <w:r>
              <w:tab/>
              <w:t>-</w:t>
            </w:r>
            <w:r>
              <w:tab/>
              <w:t>for incorporation in ship</w:t>
            </w:r>
            <w:r>
              <w:t>s, boats or other vessels listed in Table 1, for the purposes of their construction, repair, maintenance or conversion;</w:t>
            </w:r>
          </w:p>
          <w:p w14:paraId="59105568" w14:textId="77777777" w:rsidR="00E546F5" w:rsidRDefault="00951CE2">
            <w:pPr>
              <w:pStyle w:val="Tier2Bullet"/>
            </w:pPr>
            <w:r>
              <w:tab/>
              <w:t>-</w:t>
            </w:r>
            <w:r>
              <w:tab/>
              <w:t>for fitting to or equipping such ships, boats or other vessels;</w:t>
            </w:r>
          </w:p>
          <w:p w14:paraId="59105569"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56A" w14:textId="77777777" w:rsidR="00E546F5" w:rsidRDefault="00951CE2">
            <w:pPr>
              <w:pStyle w:val="Tier2Bullet"/>
            </w:pPr>
            <w:r>
              <w:tab/>
              <w:t>-</w:t>
            </w:r>
            <w:r>
              <w:tab/>
              <w:t>for equipping the above platforms;</w:t>
            </w:r>
          </w:p>
          <w:p w14:paraId="5910556B"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6C" w14:textId="77777777" w:rsidR="00E546F5" w:rsidRDefault="00951CE2">
            <w:pPr>
              <w:pStyle w:val="NormalinTable"/>
            </w:pPr>
            <w:r>
              <w:t>0.0%</w:t>
            </w:r>
          </w:p>
        </w:tc>
      </w:tr>
      <w:tr w:rsidR="00E546F5" w14:paraId="591055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6E" w14:textId="77777777" w:rsidR="00E546F5" w:rsidRDefault="00951CE2">
            <w:pPr>
              <w:pStyle w:val="NormalinTable"/>
            </w:pPr>
            <w:r>
              <w:t>7325910000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6F" w14:textId="77777777" w:rsidR="00E546F5" w:rsidRDefault="00951CE2">
            <w:pPr>
              <w:pStyle w:val="Tier1"/>
            </w:pPr>
            <w:r>
              <w:t>Other cast articles of iron or steel</w:t>
            </w:r>
          </w:p>
          <w:p w14:paraId="59105570" w14:textId="77777777" w:rsidR="00E546F5" w:rsidRDefault="00951CE2">
            <w:pPr>
              <w:pStyle w:val="Tier2"/>
            </w:pPr>
            <w:r>
              <w:t>-</w:t>
            </w:r>
            <w:r>
              <w:tab/>
              <w:t>Other</w:t>
            </w:r>
          </w:p>
          <w:p w14:paraId="59105571" w14:textId="77777777" w:rsidR="00E546F5" w:rsidRDefault="00951CE2">
            <w:pPr>
              <w:pStyle w:val="Tier3"/>
            </w:pPr>
            <w:r>
              <w:t>-</w:t>
            </w:r>
            <w:r>
              <w:tab/>
              <w:t>-</w:t>
            </w:r>
            <w:r>
              <w:tab/>
              <w:t>Grinding balls and similar articles for mills</w:t>
            </w:r>
          </w:p>
          <w:p w14:paraId="59105572"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5573" w14:textId="77777777" w:rsidR="00E546F5" w:rsidRDefault="00951CE2">
            <w:pPr>
              <w:pStyle w:val="Tier3Bullet"/>
            </w:pPr>
            <w:r>
              <w:tab/>
            </w:r>
            <w:r>
              <w:tab/>
              <w:t>-</w:t>
            </w:r>
            <w:r>
              <w:tab/>
              <w:t>for fitting to or equipping such ships, boats or other vessels;</w:t>
            </w:r>
          </w:p>
          <w:p w14:paraId="59105574"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575" w14:textId="77777777" w:rsidR="00E546F5" w:rsidRDefault="00951CE2">
            <w:pPr>
              <w:pStyle w:val="Tier3Bullet"/>
            </w:pPr>
            <w:r>
              <w:tab/>
            </w:r>
            <w:r>
              <w:tab/>
              <w:t>-</w:t>
            </w:r>
            <w:r>
              <w:tab/>
              <w:t>for equipping the above platforms;</w:t>
            </w:r>
          </w:p>
          <w:p w14:paraId="5910557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77" w14:textId="77777777" w:rsidR="00E546F5" w:rsidRDefault="00951CE2">
            <w:pPr>
              <w:pStyle w:val="NormalinTable"/>
            </w:pPr>
            <w:r>
              <w:t>0.0%</w:t>
            </w:r>
          </w:p>
        </w:tc>
      </w:tr>
      <w:tr w:rsidR="00E546F5" w14:paraId="591055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79" w14:textId="77777777" w:rsidR="00E546F5" w:rsidRDefault="00951CE2">
            <w:pPr>
              <w:pStyle w:val="NormalinTable"/>
            </w:pPr>
            <w:r>
              <w:t>7325991020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7A" w14:textId="77777777" w:rsidR="00E546F5" w:rsidRDefault="00951CE2">
            <w:pPr>
              <w:pStyle w:val="Tier1"/>
            </w:pPr>
            <w:r>
              <w:t>Other cast articles of iron or steel</w:t>
            </w:r>
          </w:p>
          <w:p w14:paraId="5910557B" w14:textId="77777777" w:rsidR="00E546F5" w:rsidRDefault="00951CE2">
            <w:pPr>
              <w:pStyle w:val="Tier2"/>
            </w:pPr>
            <w:r>
              <w:t>-</w:t>
            </w:r>
            <w:r>
              <w:tab/>
              <w:t>Other</w:t>
            </w:r>
          </w:p>
          <w:p w14:paraId="5910557C" w14:textId="77777777" w:rsidR="00E546F5" w:rsidRDefault="00951CE2">
            <w:pPr>
              <w:pStyle w:val="Tier3"/>
            </w:pPr>
            <w:r>
              <w:t>-</w:t>
            </w:r>
            <w:r>
              <w:tab/>
              <w:t>-</w:t>
            </w:r>
            <w:r>
              <w:tab/>
              <w:t>Other</w:t>
            </w:r>
          </w:p>
          <w:p w14:paraId="5910557D" w14:textId="77777777" w:rsidR="00E546F5" w:rsidRDefault="00951CE2">
            <w:pPr>
              <w:pStyle w:val="Tier4"/>
            </w:pPr>
            <w:r>
              <w:t>-</w:t>
            </w:r>
            <w:r>
              <w:tab/>
              <w:t>-</w:t>
            </w:r>
            <w:r>
              <w:tab/>
              <w:t>-</w:t>
            </w:r>
            <w:r>
              <w:tab/>
              <w:t>Of malleable cast iron</w:t>
            </w:r>
          </w:p>
          <w:p w14:paraId="5910557E" w14:textId="77777777" w:rsidR="00E546F5" w:rsidRDefault="00951CE2">
            <w:pPr>
              <w:pStyle w:val="Tier5"/>
            </w:pPr>
            <w:r>
              <w:t>-</w:t>
            </w:r>
            <w:r>
              <w:tab/>
              <w:t>-</w:t>
            </w:r>
            <w:r>
              <w:tab/>
              <w:t>-</w:t>
            </w:r>
            <w:r>
              <w:tab/>
              <w:t>-</w:t>
            </w:r>
            <w:r>
              <w:tab/>
              <w:t>Anchor head of hot dipped galvanised ductile cast iron of the kind used in the production of earth anchors</w:t>
            </w:r>
          </w:p>
          <w:p w14:paraId="5910557F"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5580" w14:textId="77777777" w:rsidR="00E546F5" w:rsidRDefault="00951CE2">
            <w:pPr>
              <w:pStyle w:val="Tier5Bullet"/>
            </w:pPr>
            <w:r>
              <w:tab/>
            </w:r>
            <w:r>
              <w:tab/>
            </w:r>
            <w:r>
              <w:tab/>
            </w:r>
            <w:r>
              <w:tab/>
              <w:t>-</w:t>
            </w:r>
            <w:r>
              <w:tab/>
              <w:t>for fitting to or equipping such ships, boats or other vessels;</w:t>
            </w:r>
          </w:p>
          <w:p w14:paraId="59105581"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5582" w14:textId="77777777" w:rsidR="00E546F5" w:rsidRDefault="00951CE2">
            <w:pPr>
              <w:pStyle w:val="Tier5Bullet"/>
            </w:pPr>
            <w:r>
              <w:tab/>
            </w:r>
            <w:r>
              <w:tab/>
            </w:r>
            <w:r>
              <w:tab/>
            </w:r>
            <w:r>
              <w:tab/>
              <w:t>-</w:t>
            </w:r>
            <w:r>
              <w:tab/>
              <w:t>for equipping the above platforms;</w:t>
            </w:r>
          </w:p>
          <w:p w14:paraId="5910558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84" w14:textId="77777777" w:rsidR="00E546F5" w:rsidRDefault="00951CE2">
            <w:pPr>
              <w:pStyle w:val="NormalinTable"/>
            </w:pPr>
            <w:r>
              <w:t>0.0%</w:t>
            </w:r>
          </w:p>
        </w:tc>
      </w:tr>
      <w:tr w:rsidR="00E546F5" w14:paraId="591055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86" w14:textId="77777777" w:rsidR="00E546F5" w:rsidRDefault="00951CE2">
            <w:pPr>
              <w:pStyle w:val="NormalinTable"/>
            </w:pPr>
            <w:r>
              <w:t>7325991030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87" w14:textId="77777777" w:rsidR="00E546F5" w:rsidRDefault="00951CE2">
            <w:pPr>
              <w:pStyle w:val="Tier1"/>
            </w:pPr>
            <w:r>
              <w:t xml:space="preserve">Other </w:t>
            </w:r>
            <w:r>
              <w:t>cast articles of iron or steel</w:t>
            </w:r>
          </w:p>
          <w:p w14:paraId="59105588" w14:textId="77777777" w:rsidR="00E546F5" w:rsidRDefault="00951CE2">
            <w:pPr>
              <w:pStyle w:val="Tier2"/>
            </w:pPr>
            <w:r>
              <w:t>-</w:t>
            </w:r>
            <w:r>
              <w:tab/>
              <w:t>Other</w:t>
            </w:r>
          </w:p>
          <w:p w14:paraId="59105589" w14:textId="77777777" w:rsidR="00E546F5" w:rsidRDefault="00951CE2">
            <w:pPr>
              <w:pStyle w:val="Tier3"/>
            </w:pPr>
            <w:r>
              <w:t>-</w:t>
            </w:r>
            <w:r>
              <w:tab/>
              <w:t>-</w:t>
            </w:r>
            <w:r>
              <w:tab/>
              <w:t>Other</w:t>
            </w:r>
          </w:p>
          <w:p w14:paraId="5910558A" w14:textId="77777777" w:rsidR="00E546F5" w:rsidRDefault="00951CE2">
            <w:pPr>
              <w:pStyle w:val="Tier4"/>
            </w:pPr>
            <w:r>
              <w:t>-</w:t>
            </w:r>
            <w:r>
              <w:tab/>
              <w:t>-</w:t>
            </w:r>
            <w:r>
              <w:tab/>
              <w:t>-</w:t>
            </w:r>
            <w:r>
              <w:tab/>
              <w:t>Of malleable cast iron</w:t>
            </w:r>
          </w:p>
          <w:p w14:paraId="5910558B" w14:textId="77777777" w:rsidR="00E546F5" w:rsidRDefault="00951CE2">
            <w:pPr>
              <w:pStyle w:val="Tier5"/>
            </w:pPr>
            <w:r>
              <w:t>-</w:t>
            </w:r>
            <w:r>
              <w:tab/>
              <w:t>-</w:t>
            </w:r>
            <w:r>
              <w:tab/>
              <w:t>-</w:t>
            </w:r>
            <w:r>
              <w:tab/>
              <w:t>-</w:t>
            </w:r>
            <w:r>
              <w:tab/>
              <w:t>Channel gratings and cast tops subject to standard EN 1433, to be fitted as a component on channels in polymer, plastic, galvanised steel or concrete allowing surface wat</w:t>
            </w:r>
            <w:r>
              <w:t>er to flow into the channel</w:t>
            </w:r>
          </w:p>
          <w:p w14:paraId="5910558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58D" w14:textId="77777777" w:rsidR="00E546F5" w:rsidRDefault="00951CE2">
            <w:pPr>
              <w:pStyle w:val="Tier5Bullet"/>
            </w:pPr>
            <w:r>
              <w:tab/>
            </w:r>
            <w:r>
              <w:tab/>
            </w:r>
            <w:r>
              <w:tab/>
            </w:r>
            <w:r>
              <w:tab/>
              <w:t>-</w:t>
            </w:r>
            <w:r>
              <w:tab/>
              <w:t>for fitting to or equipping such ships, boats or other vessels;</w:t>
            </w:r>
          </w:p>
          <w:p w14:paraId="5910558E" w14:textId="77777777" w:rsidR="00E546F5" w:rsidRDefault="00951CE2">
            <w:pPr>
              <w:pStyle w:val="Tier5Bullet"/>
            </w:pPr>
            <w:r>
              <w:tab/>
            </w: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558F" w14:textId="77777777" w:rsidR="00E546F5" w:rsidRDefault="00951CE2">
            <w:pPr>
              <w:pStyle w:val="Tier5Bullet"/>
            </w:pPr>
            <w:r>
              <w:tab/>
            </w:r>
            <w:r>
              <w:tab/>
            </w:r>
            <w:r>
              <w:tab/>
            </w:r>
            <w:r>
              <w:tab/>
              <w:t>-</w:t>
            </w:r>
            <w:r>
              <w:tab/>
              <w:t>for equipping the above p</w:t>
            </w:r>
            <w:r>
              <w:t>latforms;</w:t>
            </w:r>
          </w:p>
          <w:p w14:paraId="5910559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91" w14:textId="77777777" w:rsidR="00E546F5" w:rsidRDefault="00951CE2">
            <w:pPr>
              <w:pStyle w:val="NormalinTable"/>
            </w:pPr>
            <w:r>
              <w:t>0.0%</w:t>
            </w:r>
          </w:p>
        </w:tc>
      </w:tr>
      <w:tr w:rsidR="00E546F5" w14:paraId="591055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93" w14:textId="77777777" w:rsidR="00E546F5" w:rsidRDefault="00951CE2">
            <w:pPr>
              <w:pStyle w:val="NormalinTable"/>
            </w:pPr>
            <w:r>
              <w:t>7325991035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94" w14:textId="77777777" w:rsidR="00E546F5" w:rsidRDefault="00951CE2">
            <w:pPr>
              <w:pStyle w:val="Tier1"/>
            </w:pPr>
            <w:r>
              <w:t>Other cast articles of iron or steel</w:t>
            </w:r>
          </w:p>
          <w:p w14:paraId="59105595" w14:textId="77777777" w:rsidR="00E546F5" w:rsidRDefault="00951CE2">
            <w:pPr>
              <w:pStyle w:val="Tier2"/>
            </w:pPr>
            <w:r>
              <w:t>-</w:t>
            </w:r>
            <w:r>
              <w:tab/>
              <w:t>Other</w:t>
            </w:r>
          </w:p>
          <w:p w14:paraId="59105596" w14:textId="77777777" w:rsidR="00E546F5" w:rsidRDefault="00951CE2">
            <w:pPr>
              <w:pStyle w:val="Tier3"/>
            </w:pPr>
            <w:r>
              <w:t>-</w:t>
            </w:r>
            <w:r>
              <w:tab/>
              <w:t>-</w:t>
            </w:r>
            <w:r>
              <w:tab/>
              <w:t>Other</w:t>
            </w:r>
          </w:p>
          <w:p w14:paraId="59105597" w14:textId="77777777" w:rsidR="00E546F5" w:rsidRDefault="00951CE2">
            <w:pPr>
              <w:pStyle w:val="Tier4"/>
            </w:pPr>
            <w:r>
              <w:t>-</w:t>
            </w:r>
            <w:r>
              <w:tab/>
              <w:t>-</w:t>
            </w:r>
            <w:r>
              <w:tab/>
              <w:t>-</w:t>
            </w:r>
            <w:r>
              <w:tab/>
              <w:t>Of malleable cast iron</w:t>
            </w:r>
          </w:p>
          <w:p w14:paraId="59105598" w14:textId="77777777" w:rsidR="00E546F5" w:rsidRDefault="00951CE2">
            <w:pPr>
              <w:pStyle w:val="Tier5"/>
            </w:pPr>
            <w:r>
              <w:t>-</w:t>
            </w:r>
            <w:r>
              <w:tab/>
              <w:t>-</w:t>
            </w:r>
            <w:r>
              <w:tab/>
              <w:t>-</w:t>
            </w:r>
            <w:r>
              <w:tab/>
              <w:t>-</w:t>
            </w:r>
            <w:r>
              <w:tab/>
              <w:t xml:space="preserve">Floor drains, roof drains, cleanouts and covers for </w:t>
            </w:r>
            <w:r>
              <w:t>cleanouts, subject to standard EN 1253</w:t>
            </w:r>
          </w:p>
          <w:p w14:paraId="5910559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59A" w14:textId="77777777" w:rsidR="00E546F5" w:rsidRDefault="00951CE2">
            <w:pPr>
              <w:pStyle w:val="Tier5Bullet"/>
            </w:pPr>
            <w:r>
              <w:tab/>
            </w:r>
            <w:r>
              <w:tab/>
            </w:r>
            <w:r>
              <w:tab/>
            </w:r>
            <w:r>
              <w:tab/>
              <w:t>-</w:t>
            </w:r>
            <w:r>
              <w:tab/>
              <w:t xml:space="preserve">for fitting to or equipping such ships, boats or other </w:t>
            </w:r>
            <w:r>
              <w:t>vessels;</w:t>
            </w:r>
          </w:p>
          <w:p w14:paraId="5910559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59C" w14:textId="77777777" w:rsidR="00E546F5" w:rsidRDefault="00951CE2">
            <w:pPr>
              <w:pStyle w:val="Tier5Bullet"/>
            </w:pPr>
            <w:r>
              <w:tab/>
            </w:r>
            <w:r>
              <w:tab/>
            </w:r>
            <w:r>
              <w:tab/>
            </w:r>
            <w:r>
              <w:tab/>
              <w:t>-</w:t>
            </w:r>
            <w:r>
              <w:tab/>
              <w:t>for equip</w:t>
            </w:r>
            <w:r>
              <w:t>ping the above platforms;</w:t>
            </w:r>
          </w:p>
          <w:p w14:paraId="5910559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9E" w14:textId="77777777" w:rsidR="00E546F5" w:rsidRDefault="00951CE2">
            <w:pPr>
              <w:pStyle w:val="NormalinTable"/>
            </w:pPr>
            <w:r>
              <w:t>0.0%</w:t>
            </w:r>
          </w:p>
        </w:tc>
      </w:tr>
      <w:tr w:rsidR="00E546F5" w14:paraId="591055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A0" w14:textId="77777777" w:rsidR="00E546F5" w:rsidRDefault="00951CE2">
            <w:pPr>
              <w:pStyle w:val="NormalinTable"/>
            </w:pPr>
            <w:r>
              <w:t>7325991040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A1" w14:textId="77777777" w:rsidR="00E546F5" w:rsidRDefault="00951CE2">
            <w:pPr>
              <w:pStyle w:val="Tier1"/>
            </w:pPr>
            <w:r>
              <w:t>Other cast articles of iron or steel</w:t>
            </w:r>
          </w:p>
          <w:p w14:paraId="591055A2" w14:textId="77777777" w:rsidR="00E546F5" w:rsidRDefault="00951CE2">
            <w:pPr>
              <w:pStyle w:val="Tier2"/>
            </w:pPr>
            <w:r>
              <w:t>-</w:t>
            </w:r>
            <w:r>
              <w:tab/>
              <w:t>Other</w:t>
            </w:r>
          </w:p>
          <w:p w14:paraId="591055A3" w14:textId="77777777" w:rsidR="00E546F5" w:rsidRDefault="00951CE2">
            <w:pPr>
              <w:pStyle w:val="Tier3"/>
            </w:pPr>
            <w:r>
              <w:t>-</w:t>
            </w:r>
            <w:r>
              <w:tab/>
              <w:t>-</w:t>
            </w:r>
            <w:r>
              <w:tab/>
              <w:t>Other</w:t>
            </w:r>
          </w:p>
          <w:p w14:paraId="591055A4" w14:textId="77777777" w:rsidR="00E546F5" w:rsidRDefault="00951CE2">
            <w:pPr>
              <w:pStyle w:val="Tier4"/>
            </w:pPr>
            <w:r>
              <w:t>-</w:t>
            </w:r>
            <w:r>
              <w:tab/>
              <w:t>-</w:t>
            </w:r>
            <w:r>
              <w:tab/>
              <w:t>-</w:t>
            </w:r>
            <w:r>
              <w:tab/>
              <w:t>Of malleable cast iron</w:t>
            </w:r>
          </w:p>
          <w:p w14:paraId="591055A5" w14:textId="77777777" w:rsidR="00E546F5" w:rsidRDefault="00951CE2">
            <w:pPr>
              <w:pStyle w:val="Tier5"/>
            </w:pPr>
            <w:r>
              <w:t>-</w:t>
            </w:r>
            <w:r>
              <w:tab/>
              <w:t>-</w:t>
            </w:r>
            <w:r>
              <w:tab/>
              <w:t>-</w:t>
            </w:r>
            <w:r>
              <w:tab/>
              <w:t>-</w:t>
            </w:r>
            <w:r>
              <w:tab/>
              <w:t xml:space="preserve">Step irons, lifting keys, and fire </w:t>
            </w:r>
            <w:r>
              <w:t>hydrants</w:t>
            </w:r>
          </w:p>
          <w:p w14:paraId="591055A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5A7" w14:textId="77777777" w:rsidR="00E546F5" w:rsidRDefault="00951CE2">
            <w:pPr>
              <w:pStyle w:val="Tier5Bullet"/>
            </w:pPr>
            <w:r>
              <w:tab/>
            </w:r>
            <w:r>
              <w:tab/>
            </w:r>
            <w:r>
              <w:tab/>
            </w:r>
            <w:r>
              <w:tab/>
              <w:t>-</w:t>
            </w:r>
            <w:r>
              <w:tab/>
              <w:t>for fitting to or equipping such ships, boats or other vessels;</w:t>
            </w:r>
          </w:p>
          <w:p w14:paraId="591055A8" w14:textId="77777777" w:rsidR="00E546F5" w:rsidRDefault="00951CE2">
            <w:pPr>
              <w:pStyle w:val="Tier5Bullet"/>
            </w:pP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55A9" w14:textId="77777777" w:rsidR="00E546F5" w:rsidRDefault="00951CE2">
            <w:pPr>
              <w:pStyle w:val="Tier5Bullet"/>
            </w:pPr>
            <w:r>
              <w:tab/>
            </w:r>
            <w:r>
              <w:tab/>
            </w:r>
            <w:r>
              <w:tab/>
            </w:r>
            <w:r>
              <w:tab/>
              <w:t>-</w:t>
            </w:r>
            <w:r>
              <w:tab/>
              <w:t>for equipping the above platforms;</w:t>
            </w:r>
          </w:p>
          <w:p w14:paraId="591055AA" w14:textId="77777777" w:rsidR="00E546F5" w:rsidRDefault="00951CE2">
            <w:pPr>
              <w:pStyle w:val="Tier5Bullet"/>
            </w:pPr>
            <w:r>
              <w:tab/>
            </w:r>
            <w:r>
              <w:tab/>
            </w:r>
            <w:r>
              <w:tab/>
            </w:r>
            <w:r>
              <w:tab/>
              <w:t>-</w:t>
            </w:r>
            <w:r>
              <w:tab/>
              <w:t>for</w:t>
            </w:r>
            <w:r>
              <w:t xml:space="preserve">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AB" w14:textId="77777777" w:rsidR="00E546F5" w:rsidRDefault="00951CE2">
            <w:pPr>
              <w:pStyle w:val="NormalinTable"/>
            </w:pPr>
            <w:r>
              <w:t>0.0%</w:t>
            </w:r>
          </w:p>
        </w:tc>
      </w:tr>
      <w:tr w:rsidR="00E546F5" w14:paraId="591055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AD" w14:textId="77777777" w:rsidR="00E546F5" w:rsidRDefault="00951CE2">
            <w:pPr>
              <w:pStyle w:val="NormalinTable"/>
            </w:pPr>
            <w:r>
              <w:t>7325991051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AE" w14:textId="77777777" w:rsidR="00E546F5" w:rsidRDefault="00951CE2">
            <w:pPr>
              <w:pStyle w:val="Tier1"/>
            </w:pPr>
            <w:r>
              <w:t>Other cast articles of iron or steel</w:t>
            </w:r>
          </w:p>
          <w:p w14:paraId="591055AF" w14:textId="77777777" w:rsidR="00E546F5" w:rsidRDefault="00951CE2">
            <w:pPr>
              <w:pStyle w:val="Tier2"/>
            </w:pPr>
            <w:r>
              <w:t>-</w:t>
            </w:r>
            <w:r>
              <w:tab/>
              <w:t>Other</w:t>
            </w:r>
          </w:p>
          <w:p w14:paraId="591055B0" w14:textId="77777777" w:rsidR="00E546F5" w:rsidRDefault="00951CE2">
            <w:pPr>
              <w:pStyle w:val="Tier3"/>
            </w:pPr>
            <w:r>
              <w:t>-</w:t>
            </w:r>
            <w:r>
              <w:tab/>
              <w:t>-</w:t>
            </w:r>
            <w:r>
              <w:tab/>
              <w:t>Other</w:t>
            </w:r>
          </w:p>
          <w:p w14:paraId="591055B1" w14:textId="77777777" w:rsidR="00E546F5" w:rsidRDefault="00951CE2">
            <w:pPr>
              <w:pStyle w:val="Tier4"/>
            </w:pPr>
            <w:r>
              <w:t>-</w:t>
            </w:r>
            <w:r>
              <w:tab/>
              <w:t>-</w:t>
            </w:r>
            <w:r>
              <w:tab/>
              <w:t>-</w:t>
            </w:r>
            <w:r>
              <w:tab/>
              <w:t>Of malleable cast iron</w:t>
            </w:r>
          </w:p>
          <w:p w14:paraId="591055B2" w14:textId="77777777" w:rsidR="00E546F5" w:rsidRDefault="00951CE2">
            <w:pPr>
              <w:pStyle w:val="Tier5"/>
            </w:pPr>
            <w:r>
              <w:t>-</w:t>
            </w:r>
            <w:r>
              <w:tab/>
              <w:t>-</w:t>
            </w:r>
            <w:r>
              <w:tab/>
              <w:t>-</w:t>
            </w:r>
            <w:r>
              <w:tab/>
              <w:t>-</w:t>
            </w:r>
            <w:r>
              <w:tab/>
              <w:t>Other</w:t>
            </w:r>
          </w:p>
          <w:p w14:paraId="591055B3" w14:textId="77777777" w:rsidR="00E546F5" w:rsidRDefault="00951CE2">
            <w:pPr>
              <w:pStyle w:val="Tier6"/>
            </w:pPr>
            <w:r>
              <w:t>-</w:t>
            </w:r>
            <w:r>
              <w:tab/>
              <w:t>-</w:t>
            </w:r>
            <w:r>
              <w:tab/>
              <w:t>-</w:t>
            </w:r>
            <w:r>
              <w:tab/>
              <w:t>-</w:t>
            </w:r>
            <w:r>
              <w:tab/>
              <w:t>-</w:t>
            </w:r>
            <w:r>
              <w:tab/>
              <w:t xml:space="preserve">Spheroidal graphite cast iron (also known as ductile cast </w:t>
            </w:r>
            <w:r>
              <w:t>iron), and parts thereof, of a kind used to: – cover ground or sub-surfaces systems, and/or openings to ground or sub-surface systems, and also – give access to ground or sub-surface systems and/or provide view to ground or sub-surface systems</w:t>
            </w:r>
          </w:p>
          <w:p w14:paraId="591055B4" w14:textId="77777777" w:rsidR="00E546F5" w:rsidRDefault="00951CE2">
            <w:pPr>
              <w:pStyle w:val="Tier6Bullet"/>
            </w:pPr>
            <w:r>
              <w:tab/>
            </w:r>
            <w:r>
              <w:tab/>
            </w:r>
            <w:r>
              <w:tab/>
            </w:r>
            <w:r>
              <w:tab/>
            </w:r>
            <w:r>
              <w:tab/>
              <w:t>-</w:t>
            </w:r>
            <w:r>
              <w:tab/>
              <w:t>for i</w:t>
            </w:r>
            <w:r>
              <w:t>ncorporation in ships, boats or other vessels listed in Table 1, for the purposes of their construction, repair, maintenance or conversion;</w:t>
            </w:r>
          </w:p>
          <w:p w14:paraId="591055B5" w14:textId="77777777" w:rsidR="00E546F5" w:rsidRDefault="00951CE2">
            <w:pPr>
              <w:pStyle w:val="Tier6Bullet"/>
            </w:pPr>
            <w:r>
              <w:tab/>
            </w:r>
            <w:r>
              <w:tab/>
            </w:r>
            <w:r>
              <w:tab/>
            </w:r>
            <w:r>
              <w:tab/>
            </w:r>
            <w:r>
              <w:tab/>
              <w:t>-</w:t>
            </w:r>
            <w:r>
              <w:tab/>
              <w:t>for fitting to or equipping such ships, boats or other vessels;</w:t>
            </w:r>
          </w:p>
          <w:p w14:paraId="591055B6" w14:textId="77777777" w:rsidR="00E546F5" w:rsidRDefault="00951CE2">
            <w:pPr>
              <w:pStyle w:val="Tier6Bullet"/>
            </w:pPr>
            <w:r>
              <w:tab/>
            </w:r>
            <w:r>
              <w:tab/>
            </w:r>
            <w:r>
              <w:tab/>
            </w:r>
            <w:r>
              <w:tab/>
            </w: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14:paraId="591055B7" w14:textId="77777777" w:rsidR="00E546F5" w:rsidRDefault="00951CE2">
            <w:pPr>
              <w:pStyle w:val="Tier6Bullet"/>
            </w:pPr>
            <w:r>
              <w:tab/>
            </w:r>
            <w:r>
              <w:tab/>
            </w:r>
            <w:r>
              <w:tab/>
            </w:r>
            <w:r>
              <w:tab/>
            </w:r>
            <w:r>
              <w:tab/>
              <w:t>-</w:t>
            </w:r>
            <w:r>
              <w:tab/>
              <w:t>for equipping the above platforms;</w:t>
            </w:r>
          </w:p>
          <w:p w14:paraId="591055B8" w14:textId="77777777" w:rsidR="00E546F5" w:rsidRDefault="00951CE2">
            <w:pPr>
              <w:pStyle w:val="Tier6Bullet"/>
            </w:pPr>
            <w:r>
              <w:tab/>
            </w:r>
            <w:r>
              <w:tab/>
            </w:r>
            <w:r>
              <w:tab/>
            </w:r>
            <w:r>
              <w:tab/>
            </w:r>
            <w:r>
              <w:tab/>
              <w:t>-</w:t>
            </w:r>
            <w:r>
              <w:tab/>
              <w:t>for linking these d</w:t>
            </w:r>
            <w:r>
              <w:t>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B9" w14:textId="77777777" w:rsidR="00E546F5" w:rsidRDefault="00951CE2">
            <w:pPr>
              <w:pStyle w:val="NormalinTable"/>
            </w:pPr>
            <w:r>
              <w:t>0.0%</w:t>
            </w:r>
          </w:p>
        </w:tc>
      </w:tr>
      <w:tr w:rsidR="00E546F5" w14:paraId="591055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BB" w14:textId="77777777" w:rsidR="00E546F5" w:rsidRDefault="00951CE2">
            <w:pPr>
              <w:pStyle w:val="NormalinTable"/>
            </w:pPr>
            <w:r>
              <w:t>7325991090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BC" w14:textId="77777777" w:rsidR="00E546F5" w:rsidRDefault="00951CE2">
            <w:pPr>
              <w:pStyle w:val="Tier1"/>
            </w:pPr>
            <w:r>
              <w:t>Other cast articles of iron or steel</w:t>
            </w:r>
          </w:p>
          <w:p w14:paraId="591055BD" w14:textId="77777777" w:rsidR="00E546F5" w:rsidRDefault="00951CE2">
            <w:pPr>
              <w:pStyle w:val="Tier2"/>
            </w:pPr>
            <w:r>
              <w:t>-</w:t>
            </w:r>
            <w:r>
              <w:tab/>
              <w:t>Other</w:t>
            </w:r>
          </w:p>
          <w:p w14:paraId="591055BE" w14:textId="77777777" w:rsidR="00E546F5" w:rsidRDefault="00951CE2">
            <w:pPr>
              <w:pStyle w:val="Tier3"/>
            </w:pPr>
            <w:r>
              <w:t>-</w:t>
            </w:r>
            <w:r>
              <w:tab/>
              <w:t>-</w:t>
            </w:r>
            <w:r>
              <w:tab/>
              <w:t>Other</w:t>
            </w:r>
          </w:p>
          <w:p w14:paraId="591055BF" w14:textId="77777777" w:rsidR="00E546F5" w:rsidRDefault="00951CE2">
            <w:pPr>
              <w:pStyle w:val="Tier4"/>
            </w:pPr>
            <w:r>
              <w:t>-</w:t>
            </w:r>
            <w:r>
              <w:tab/>
              <w:t>-</w:t>
            </w:r>
            <w:r>
              <w:tab/>
              <w:t>-</w:t>
            </w:r>
            <w:r>
              <w:tab/>
              <w:t>Of malleable cast iron</w:t>
            </w:r>
          </w:p>
          <w:p w14:paraId="591055C0" w14:textId="77777777" w:rsidR="00E546F5" w:rsidRDefault="00951CE2">
            <w:pPr>
              <w:pStyle w:val="Tier5"/>
            </w:pPr>
            <w:r>
              <w:t>-</w:t>
            </w:r>
            <w:r>
              <w:tab/>
              <w:t>-</w:t>
            </w:r>
            <w:r>
              <w:tab/>
              <w:t>-</w:t>
            </w:r>
            <w:r>
              <w:tab/>
              <w:t>-</w:t>
            </w:r>
            <w:r>
              <w:tab/>
              <w:t>Other</w:t>
            </w:r>
          </w:p>
          <w:p w14:paraId="591055C1" w14:textId="77777777" w:rsidR="00E546F5" w:rsidRDefault="00951CE2">
            <w:pPr>
              <w:pStyle w:val="Tier6"/>
            </w:pPr>
            <w:r>
              <w:t>-</w:t>
            </w:r>
            <w:r>
              <w:tab/>
              <w:t>-</w:t>
            </w:r>
            <w:r>
              <w:tab/>
              <w:t>-</w:t>
            </w:r>
            <w:r>
              <w:tab/>
              <w:t>-</w:t>
            </w:r>
            <w:r>
              <w:tab/>
              <w:t>-</w:t>
            </w:r>
            <w:r>
              <w:tab/>
              <w:t>Other</w:t>
            </w:r>
          </w:p>
          <w:p w14:paraId="591055C2" w14:textId="77777777" w:rsidR="00E546F5" w:rsidRDefault="00951CE2">
            <w:pPr>
              <w:pStyle w:val="Tier6Bullet"/>
            </w:pPr>
            <w:r>
              <w:tab/>
            </w:r>
            <w:r>
              <w:tab/>
            </w:r>
            <w:r>
              <w:tab/>
            </w:r>
            <w:r>
              <w:tab/>
            </w:r>
            <w:r>
              <w:tab/>
              <w:t>-</w:t>
            </w:r>
            <w:r>
              <w:tab/>
              <w:t xml:space="preserve">for incorporation in ships, boats or other vessels listed in </w:t>
            </w:r>
            <w:r>
              <w:t>Table 1, for the purposes of their construction, repair, maintenance or conversion;</w:t>
            </w:r>
          </w:p>
          <w:p w14:paraId="591055C3" w14:textId="77777777" w:rsidR="00E546F5" w:rsidRDefault="00951CE2">
            <w:pPr>
              <w:pStyle w:val="Tier6Bullet"/>
            </w:pPr>
            <w:r>
              <w:tab/>
            </w:r>
            <w:r>
              <w:tab/>
            </w:r>
            <w:r>
              <w:tab/>
            </w:r>
            <w:r>
              <w:tab/>
            </w:r>
            <w:r>
              <w:tab/>
              <w:t>-</w:t>
            </w:r>
            <w:r>
              <w:tab/>
              <w:t>for fitting to or equipping such ships, boats or other vessels;</w:t>
            </w:r>
          </w:p>
          <w:p w14:paraId="591055C4" w14:textId="77777777" w:rsidR="00E546F5" w:rsidRDefault="00951CE2">
            <w:pPr>
              <w:pStyle w:val="Tier6Bullet"/>
            </w:pPr>
            <w:r>
              <w:tab/>
            </w:r>
            <w:r>
              <w:tab/>
            </w:r>
            <w:r>
              <w:tab/>
            </w: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55C5" w14:textId="77777777" w:rsidR="00E546F5" w:rsidRDefault="00951CE2">
            <w:pPr>
              <w:pStyle w:val="Tier6Bullet"/>
            </w:pPr>
            <w:r>
              <w:tab/>
            </w:r>
            <w:r>
              <w:tab/>
            </w:r>
            <w:r>
              <w:tab/>
            </w:r>
            <w:r>
              <w:tab/>
            </w:r>
            <w:r>
              <w:tab/>
              <w:t>-</w:t>
            </w:r>
            <w:r>
              <w:tab/>
              <w:t>for equipping the above platforms;</w:t>
            </w:r>
          </w:p>
          <w:p w14:paraId="591055C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C7" w14:textId="77777777" w:rsidR="00E546F5" w:rsidRDefault="00951CE2">
            <w:pPr>
              <w:pStyle w:val="NormalinTable"/>
            </w:pPr>
            <w:r>
              <w:t>0.0%</w:t>
            </w:r>
          </w:p>
        </w:tc>
      </w:tr>
      <w:tr w:rsidR="00E546F5" w14:paraId="591055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C9" w14:textId="77777777" w:rsidR="00E546F5" w:rsidRDefault="00951CE2">
            <w:pPr>
              <w:pStyle w:val="NormalinTable"/>
            </w:pPr>
            <w:r>
              <w:t>7325999010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CA" w14:textId="77777777" w:rsidR="00E546F5" w:rsidRDefault="00951CE2">
            <w:pPr>
              <w:pStyle w:val="Tier1"/>
            </w:pPr>
            <w:r>
              <w:t>Other cast articles of iron or steel</w:t>
            </w:r>
          </w:p>
          <w:p w14:paraId="591055CB" w14:textId="77777777" w:rsidR="00E546F5" w:rsidRDefault="00951CE2">
            <w:pPr>
              <w:pStyle w:val="Tier2"/>
            </w:pPr>
            <w:r>
              <w:t>-</w:t>
            </w:r>
            <w:r>
              <w:tab/>
              <w:t>Other</w:t>
            </w:r>
          </w:p>
          <w:p w14:paraId="591055CC" w14:textId="77777777" w:rsidR="00E546F5" w:rsidRDefault="00951CE2">
            <w:pPr>
              <w:pStyle w:val="Tier3"/>
            </w:pPr>
            <w:r>
              <w:t>-</w:t>
            </w:r>
            <w:r>
              <w:tab/>
              <w:t>-</w:t>
            </w:r>
            <w:r>
              <w:tab/>
              <w:t>Other</w:t>
            </w:r>
          </w:p>
          <w:p w14:paraId="591055CD" w14:textId="77777777" w:rsidR="00E546F5" w:rsidRDefault="00951CE2">
            <w:pPr>
              <w:pStyle w:val="Tier4"/>
            </w:pPr>
            <w:r>
              <w:t>-</w:t>
            </w:r>
            <w:r>
              <w:tab/>
              <w:t>-</w:t>
            </w:r>
            <w:r>
              <w:tab/>
              <w:t>-</w:t>
            </w:r>
            <w:r>
              <w:tab/>
              <w:t>Other</w:t>
            </w:r>
          </w:p>
          <w:p w14:paraId="591055CE" w14:textId="77777777" w:rsidR="00E546F5" w:rsidRDefault="00951CE2">
            <w:pPr>
              <w:pStyle w:val="Tier5"/>
            </w:pPr>
            <w:r>
              <w:t>-</w:t>
            </w:r>
            <w:r>
              <w:tab/>
              <w:t>-</w:t>
            </w:r>
            <w:r>
              <w:tab/>
              <w:t>-</w:t>
            </w:r>
            <w:r>
              <w:tab/>
              <w:t>-</w:t>
            </w:r>
            <w:r>
              <w:tab/>
              <w:t>Collars, flanges and other devices for fixing, jointing, clamping or spacing, for use in certain types of aircraft</w:t>
            </w:r>
          </w:p>
          <w:p w14:paraId="591055CF" w14:textId="77777777" w:rsidR="00E546F5" w:rsidRDefault="00951CE2">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D0" w14:textId="77777777" w:rsidR="00E546F5" w:rsidRDefault="00951CE2">
            <w:pPr>
              <w:pStyle w:val="NormalinTable"/>
            </w:pPr>
            <w:r>
              <w:t>0.0%</w:t>
            </w:r>
          </w:p>
        </w:tc>
      </w:tr>
      <w:tr w:rsidR="00E546F5" w14:paraId="591055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D2" w14:textId="77777777" w:rsidR="00E546F5" w:rsidRDefault="00951CE2">
            <w:pPr>
              <w:pStyle w:val="NormalinTable"/>
            </w:pPr>
            <w:r>
              <w:t>7325999020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D3" w14:textId="77777777" w:rsidR="00E546F5" w:rsidRDefault="00951CE2">
            <w:pPr>
              <w:pStyle w:val="Tier1"/>
            </w:pPr>
            <w:r>
              <w:t>Other cast articles of iron or steel</w:t>
            </w:r>
          </w:p>
          <w:p w14:paraId="591055D4" w14:textId="77777777" w:rsidR="00E546F5" w:rsidRDefault="00951CE2">
            <w:pPr>
              <w:pStyle w:val="Tier2"/>
            </w:pPr>
            <w:r>
              <w:t>-</w:t>
            </w:r>
            <w:r>
              <w:tab/>
              <w:t>Other</w:t>
            </w:r>
          </w:p>
          <w:p w14:paraId="591055D5" w14:textId="77777777" w:rsidR="00E546F5" w:rsidRDefault="00951CE2">
            <w:pPr>
              <w:pStyle w:val="Tier3"/>
            </w:pPr>
            <w:r>
              <w:t>-</w:t>
            </w:r>
            <w:r>
              <w:tab/>
              <w:t>-</w:t>
            </w:r>
            <w:r>
              <w:tab/>
              <w:t>Other</w:t>
            </w:r>
          </w:p>
          <w:p w14:paraId="591055D6" w14:textId="77777777" w:rsidR="00E546F5" w:rsidRDefault="00951CE2">
            <w:pPr>
              <w:pStyle w:val="Tier4"/>
            </w:pPr>
            <w:r>
              <w:t>-</w:t>
            </w:r>
            <w:r>
              <w:tab/>
              <w:t>-</w:t>
            </w:r>
            <w:r>
              <w:tab/>
              <w:t>-</w:t>
            </w:r>
            <w:r>
              <w:tab/>
              <w:t>Other</w:t>
            </w:r>
          </w:p>
          <w:p w14:paraId="591055D7" w14:textId="77777777" w:rsidR="00E546F5" w:rsidRDefault="00951CE2">
            <w:pPr>
              <w:pStyle w:val="Tier5"/>
            </w:pPr>
            <w:r>
              <w:t>-</w:t>
            </w:r>
            <w:r>
              <w:tab/>
              <w:t>-</w:t>
            </w:r>
            <w:r>
              <w:tab/>
              <w:t>-</w:t>
            </w:r>
            <w:r>
              <w:tab/>
              <w:t>-</w:t>
            </w:r>
            <w:r>
              <w:tab/>
              <w:t xml:space="preserve">Devices for cargo </w:t>
            </w:r>
            <w:r>
              <w:t>stowage and clamping freight, for use in certain types of aircraft</w:t>
            </w:r>
          </w:p>
          <w:p w14:paraId="591055D8"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w:t>
            </w:r>
            <w:r>
              <w:t>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D9" w14:textId="77777777" w:rsidR="00E546F5" w:rsidRDefault="00951CE2">
            <w:pPr>
              <w:pStyle w:val="NormalinTable"/>
            </w:pPr>
            <w:r>
              <w:t>0.0%</w:t>
            </w:r>
          </w:p>
        </w:tc>
      </w:tr>
      <w:tr w:rsidR="00E546F5" w14:paraId="591055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DB" w14:textId="77777777" w:rsidR="00E546F5" w:rsidRDefault="00951CE2">
            <w:pPr>
              <w:pStyle w:val="NormalinTable"/>
            </w:pPr>
            <w:r>
              <w:t>7325999030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DC" w14:textId="77777777" w:rsidR="00E546F5" w:rsidRDefault="00951CE2">
            <w:pPr>
              <w:pStyle w:val="Tier1"/>
            </w:pPr>
            <w:r>
              <w:t>Other cast articles of iron or steel</w:t>
            </w:r>
          </w:p>
          <w:p w14:paraId="591055DD" w14:textId="77777777" w:rsidR="00E546F5" w:rsidRDefault="00951CE2">
            <w:pPr>
              <w:pStyle w:val="Tier2"/>
            </w:pPr>
            <w:r>
              <w:t>-</w:t>
            </w:r>
            <w:r>
              <w:tab/>
              <w:t>Other</w:t>
            </w:r>
          </w:p>
          <w:p w14:paraId="591055DE" w14:textId="77777777" w:rsidR="00E546F5" w:rsidRDefault="00951CE2">
            <w:pPr>
              <w:pStyle w:val="Tier3"/>
            </w:pPr>
            <w:r>
              <w:t>-</w:t>
            </w:r>
            <w:r>
              <w:tab/>
              <w:t>-</w:t>
            </w:r>
            <w:r>
              <w:tab/>
              <w:t>Other</w:t>
            </w:r>
          </w:p>
          <w:p w14:paraId="591055DF" w14:textId="77777777" w:rsidR="00E546F5" w:rsidRDefault="00951CE2">
            <w:pPr>
              <w:pStyle w:val="Tier4"/>
            </w:pPr>
            <w:r>
              <w:t>-</w:t>
            </w:r>
            <w:r>
              <w:tab/>
              <w:t>-</w:t>
            </w:r>
            <w:r>
              <w:tab/>
              <w:t>-</w:t>
            </w:r>
            <w:r>
              <w:tab/>
              <w:t>Other</w:t>
            </w:r>
          </w:p>
          <w:p w14:paraId="591055E0" w14:textId="77777777" w:rsidR="00E546F5" w:rsidRDefault="00951CE2">
            <w:pPr>
              <w:pStyle w:val="Tier5"/>
            </w:pPr>
            <w:r>
              <w:t>-</w:t>
            </w:r>
            <w:r>
              <w:tab/>
              <w:t>-</w:t>
            </w:r>
            <w:r>
              <w:tab/>
              <w:t>-</w:t>
            </w:r>
            <w:r>
              <w:tab/>
              <w:t>-</w:t>
            </w:r>
            <w:r>
              <w:tab/>
              <w:t>Balls used in freight loading systems in certain types of aircraft</w:t>
            </w:r>
          </w:p>
          <w:p w14:paraId="591055E1" w14:textId="77777777" w:rsidR="00E546F5" w:rsidRDefault="00951CE2">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E2" w14:textId="77777777" w:rsidR="00E546F5" w:rsidRDefault="00951CE2">
            <w:pPr>
              <w:pStyle w:val="NormalinTable"/>
            </w:pPr>
            <w:r>
              <w:t>0.0%</w:t>
            </w:r>
          </w:p>
        </w:tc>
      </w:tr>
      <w:tr w:rsidR="00E546F5" w14:paraId="591055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E4" w14:textId="77777777" w:rsidR="00E546F5" w:rsidRDefault="00951CE2">
            <w:pPr>
              <w:pStyle w:val="NormalinTable"/>
            </w:pPr>
            <w:r>
              <w:t>7325999090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E5" w14:textId="77777777" w:rsidR="00E546F5" w:rsidRDefault="00951CE2">
            <w:pPr>
              <w:pStyle w:val="Tier1"/>
            </w:pPr>
            <w:r>
              <w:t>Other cast articles of iron or steel</w:t>
            </w:r>
          </w:p>
          <w:p w14:paraId="591055E6" w14:textId="77777777" w:rsidR="00E546F5" w:rsidRDefault="00951CE2">
            <w:pPr>
              <w:pStyle w:val="Tier2"/>
            </w:pPr>
            <w:r>
              <w:t>-</w:t>
            </w:r>
            <w:r>
              <w:tab/>
              <w:t>Other</w:t>
            </w:r>
          </w:p>
          <w:p w14:paraId="591055E7" w14:textId="77777777" w:rsidR="00E546F5" w:rsidRDefault="00951CE2">
            <w:pPr>
              <w:pStyle w:val="Tier3"/>
            </w:pPr>
            <w:r>
              <w:t>-</w:t>
            </w:r>
            <w:r>
              <w:tab/>
              <w:t>-</w:t>
            </w:r>
            <w:r>
              <w:tab/>
              <w:t>Other</w:t>
            </w:r>
          </w:p>
          <w:p w14:paraId="591055E8" w14:textId="77777777" w:rsidR="00E546F5" w:rsidRDefault="00951CE2">
            <w:pPr>
              <w:pStyle w:val="Tier4"/>
            </w:pPr>
            <w:r>
              <w:t>-</w:t>
            </w:r>
            <w:r>
              <w:tab/>
              <w:t>-</w:t>
            </w:r>
            <w:r>
              <w:tab/>
              <w:t>-</w:t>
            </w:r>
            <w:r>
              <w:tab/>
              <w:t>Other</w:t>
            </w:r>
          </w:p>
          <w:p w14:paraId="591055E9" w14:textId="77777777" w:rsidR="00E546F5" w:rsidRDefault="00951CE2">
            <w:pPr>
              <w:pStyle w:val="Tier5"/>
            </w:pPr>
            <w:r>
              <w:t>-</w:t>
            </w:r>
            <w:r>
              <w:tab/>
              <w:t>-</w:t>
            </w:r>
            <w:r>
              <w:tab/>
              <w:t>-</w:t>
            </w:r>
            <w:r>
              <w:tab/>
              <w:t>-</w:t>
            </w:r>
            <w:r>
              <w:tab/>
              <w:t>Other</w:t>
            </w:r>
          </w:p>
          <w:p w14:paraId="591055EA"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55EB" w14:textId="77777777" w:rsidR="00E546F5" w:rsidRDefault="00951CE2">
            <w:pPr>
              <w:pStyle w:val="Tier5Bullet"/>
            </w:pPr>
            <w:r>
              <w:tab/>
            </w:r>
            <w:r>
              <w:tab/>
            </w:r>
            <w:r>
              <w:tab/>
            </w:r>
            <w:r>
              <w:tab/>
              <w:t>-</w:t>
            </w:r>
            <w:r>
              <w:tab/>
              <w:t>for fitting to or equipping such ships, boats or other vessels;</w:t>
            </w:r>
          </w:p>
          <w:p w14:paraId="591055EC"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5ED" w14:textId="77777777" w:rsidR="00E546F5" w:rsidRDefault="00951CE2">
            <w:pPr>
              <w:pStyle w:val="Tier5Bullet"/>
            </w:pPr>
            <w:r>
              <w:tab/>
            </w:r>
            <w:r>
              <w:tab/>
            </w:r>
            <w:r>
              <w:tab/>
            </w:r>
            <w:r>
              <w:tab/>
              <w:t>-</w:t>
            </w:r>
            <w:r>
              <w:tab/>
              <w:t>for equipping the above platforms;</w:t>
            </w:r>
          </w:p>
          <w:p w14:paraId="591055EE"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EF" w14:textId="77777777" w:rsidR="00E546F5" w:rsidRDefault="00951CE2">
            <w:pPr>
              <w:pStyle w:val="NormalinTable"/>
            </w:pPr>
            <w:r>
              <w:t>0.0%</w:t>
            </w:r>
          </w:p>
        </w:tc>
      </w:tr>
      <w:tr w:rsidR="00E546F5" w14:paraId="591055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F1" w14:textId="77777777" w:rsidR="00E546F5" w:rsidRDefault="00951CE2">
            <w:pPr>
              <w:pStyle w:val="NormalinTable"/>
            </w:pPr>
            <w:r>
              <w:t>7326000000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F2" w14:textId="77777777" w:rsidR="00E546F5" w:rsidRDefault="00951CE2">
            <w:pPr>
              <w:pStyle w:val="Tier1"/>
            </w:pPr>
            <w:r>
              <w:t>Other articles of iron or steel</w:t>
            </w:r>
          </w:p>
          <w:p w14:paraId="591055F3" w14:textId="77777777" w:rsidR="00E546F5" w:rsidRDefault="00951CE2">
            <w:pPr>
              <w:pStyle w:val="Tier1Bullet"/>
            </w:pPr>
            <w:r>
              <w:t>-</w:t>
            </w:r>
            <w:r>
              <w:tab/>
              <w:t>use by, or on behalf of, the UK Armed Forces, individually or in cooperation with other States</w:t>
            </w:r>
          </w:p>
          <w:p w14:paraId="591055F4" w14:textId="77777777" w:rsidR="00E546F5" w:rsidRDefault="00951CE2">
            <w:pPr>
              <w:pStyle w:val="Tier1Bullet"/>
            </w:pPr>
            <w:r>
              <w:tab/>
              <w:t>a) for defending the territorial integrity of the United Kingdom, or</w:t>
            </w:r>
          </w:p>
          <w:p w14:paraId="591055F5" w14:textId="77777777" w:rsidR="00E546F5" w:rsidRDefault="00951CE2">
            <w:pPr>
              <w:pStyle w:val="Tier1Bullet"/>
            </w:pPr>
            <w:r>
              <w:tab/>
              <w:t xml:space="preserve">b) in participating in </w:t>
            </w:r>
            <w:r>
              <w:t>international peace-keeping or support operations, or</w:t>
            </w:r>
          </w:p>
          <w:p w14:paraId="591055F6" w14:textId="77777777" w:rsidR="00E546F5" w:rsidRDefault="00951CE2">
            <w:pPr>
              <w:pStyle w:val="Tier1Bullet"/>
            </w:pPr>
            <w:r>
              <w:tab/>
              <w:t>c) for other military purposes like the protection of nationals of the United Kingdom from social or military unrest or,</w:t>
            </w:r>
          </w:p>
          <w:p w14:paraId="591055F7" w14:textId="77777777" w:rsidR="00E546F5" w:rsidRDefault="00951CE2">
            <w:pPr>
              <w:pStyle w:val="Tier1Bullet"/>
            </w:pPr>
            <w:r>
              <w:tab/>
              <w:t>d) for training purposes, or</w:t>
            </w:r>
          </w:p>
          <w:p w14:paraId="591055F8" w14:textId="77777777" w:rsidR="00E546F5" w:rsidRDefault="00951CE2">
            <w:pPr>
              <w:pStyle w:val="Tier1Bullet"/>
            </w:pPr>
            <w:r>
              <w:tab/>
              <w:t>e) temporarily, for civil purposes in the customs</w:t>
            </w:r>
            <w:r>
              <w:t xml:space="preserve">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5F9" w14:textId="77777777" w:rsidR="00E546F5" w:rsidRDefault="00951CE2">
            <w:pPr>
              <w:pStyle w:val="NormalinTable"/>
            </w:pPr>
            <w:r>
              <w:t>0.0%</w:t>
            </w:r>
          </w:p>
        </w:tc>
      </w:tr>
      <w:tr w:rsidR="00E546F5" w14:paraId="591056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5FB" w14:textId="77777777" w:rsidR="00E546F5" w:rsidRDefault="00951CE2">
            <w:pPr>
              <w:pStyle w:val="NormalinTable"/>
            </w:pPr>
            <w:r>
              <w:t>7326110000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5FC" w14:textId="77777777" w:rsidR="00E546F5" w:rsidRDefault="00951CE2">
            <w:pPr>
              <w:pStyle w:val="Tier1"/>
            </w:pPr>
            <w:r>
              <w:t>Other articles of iron or steel</w:t>
            </w:r>
          </w:p>
          <w:p w14:paraId="591055FD" w14:textId="77777777" w:rsidR="00E546F5" w:rsidRDefault="00951CE2">
            <w:pPr>
              <w:pStyle w:val="Tier2"/>
            </w:pPr>
            <w:r>
              <w:t>-</w:t>
            </w:r>
            <w:r>
              <w:tab/>
              <w:t>Forged or stamped, but not further worked</w:t>
            </w:r>
          </w:p>
          <w:p w14:paraId="591055FE" w14:textId="77777777" w:rsidR="00E546F5" w:rsidRDefault="00951CE2">
            <w:pPr>
              <w:pStyle w:val="Tier3"/>
            </w:pPr>
            <w:r>
              <w:t>-</w:t>
            </w:r>
            <w:r>
              <w:tab/>
              <w:t>-</w:t>
            </w:r>
            <w:r>
              <w:tab/>
              <w:t>Grinding balls and similar articles for mills</w:t>
            </w:r>
          </w:p>
          <w:p w14:paraId="591055FF" w14:textId="77777777" w:rsidR="00E546F5" w:rsidRDefault="00951CE2">
            <w:pPr>
              <w:pStyle w:val="Tier3Bullet"/>
            </w:pPr>
            <w:r>
              <w:tab/>
            </w:r>
            <w:r>
              <w:tab/>
              <w:t>-</w:t>
            </w:r>
            <w:r>
              <w:tab/>
              <w:t xml:space="preserve">for incorporation in ships, </w:t>
            </w:r>
            <w:r>
              <w:t>boats or other vessels listed in Table 1, for the purposes of their construction, repair, maintenance or conversion;</w:t>
            </w:r>
          </w:p>
          <w:p w14:paraId="59105600" w14:textId="77777777" w:rsidR="00E546F5" w:rsidRDefault="00951CE2">
            <w:pPr>
              <w:pStyle w:val="Tier3Bullet"/>
            </w:pPr>
            <w:r>
              <w:tab/>
            </w:r>
            <w:r>
              <w:tab/>
              <w:t>-</w:t>
            </w:r>
            <w:r>
              <w:tab/>
              <w:t>for fitting to or equipping such ships, boats or other vessels;</w:t>
            </w:r>
          </w:p>
          <w:p w14:paraId="59105601"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5602" w14:textId="77777777" w:rsidR="00E546F5" w:rsidRDefault="00951CE2">
            <w:pPr>
              <w:pStyle w:val="Tier3Bullet"/>
            </w:pPr>
            <w:r>
              <w:tab/>
            </w:r>
            <w:r>
              <w:tab/>
              <w:t>-</w:t>
            </w:r>
            <w:r>
              <w:tab/>
              <w:t>for equipping the above platforms;</w:t>
            </w:r>
          </w:p>
          <w:p w14:paraId="59105603"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04" w14:textId="77777777" w:rsidR="00E546F5" w:rsidRDefault="00951CE2">
            <w:pPr>
              <w:pStyle w:val="NormalinTable"/>
            </w:pPr>
            <w:r>
              <w:t>0.0%</w:t>
            </w:r>
          </w:p>
        </w:tc>
      </w:tr>
      <w:tr w:rsidR="00E546F5" w14:paraId="591056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06" w14:textId="77777777" w:rsidR="00E546F5" w:rsidRDefault="00951CE2">
            <w:pPr>
              <w:pStyle w:val="NormalinTable"/>
            </w:pPr>
            <w:r>
              <w:t>7326190000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07" w14:textId="77777777" w:rsidR="00E546F5" w:rsidRDefault="00951CE2">
            <w:pPr>
              <w:pStyle w:val="Tier1"/>
            </w:pPr>
            <w:r>
              <w:t>Other articles of iron or steel</w:t>
            </w:r>
          </w:p>
          <w:p w14:paraId="59105608" w14:textId="77777777" w:rsidR="00E546F5" w:rsidRDefault="00951CE2">
            <w:pPr>
              <w:pStyle w:val="Tier2"/>
            </w:pPr>
            <w:r>
              <w:t>-</w:t>
            </w:r>
            <w:r>
              <w:tab/>
              <w:t>Forged or stamped, but not further worked</w:t>
            </w:r>
          </w:p>
          <w:p w14:paraId="59105609" w14:textId="77777777" w:rsidR="00E546F5" w:rsidRDefault="00951CE2">
            <w:pPr>
              <w:pStyle w:val="Tier3"/>
            </w:pPr>
            <w:r>
              <w:t>-</w:t>
            </w:r>
            <w:r>
              <w:tab/>
              <w:t>-</w:t>
            </w:r>
            <w:r>
              <w:tab/>
              <w:t>Other</w:t>
            </w:r>
          </w:p>
          <w:p w14:paraId="5910560A"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560B" w14:textId="77777777" w:rsidR="00E546F5" w:rsidRDefault="00951CE2">
            <w:pPr>
              <w:pStyle w:val="Tier3Bullet"/>
            </w:pPr>
            <w:r>
              <w:tab/>
            </w:r>
            <w:r>
              <w:tab/>
              <w:t>-</w:t>
            </w:r>
            <w:r>
              <w:tab/>
              <w:t>for fitting to or equipping such ships, boats or other vessels;</w:t>
            </w:r>
          </w:p>
          <w:p w14:paraId="5910560C"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560D" w14:textId="77777777" w:rsidR="00E546F5" w:rsidRDefault="00951CE2">
            <w:pPr>
              <w:pStyle w:val="Tier3Bullet"/>
            </w:pPr>
            <w:r>
              <w:tab/>
            </w:r>
            <w:r>
              <w:tab/>
              <w:t>-</w:t>
            </w:r>
            <w:r>
              <w:tab/>
              <w:t>for equipping the above platforms;</w:t>
            </w:r>
          </w:p>
          <w:p w14:paraId="5910560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0F" w14:textId="77777777" w:rsidR="00E546F5" w:rsidRDefault="00951CE2">
            <w:pPr>
              <w:pStyle w:val="NormalinTable"/>
            </w:pPr>
            <w:r>
              <w:t>0.0%</w:t>
            </w:r>
          </w:p>
        </w:tc>
      </w:tr>
      <w:tr w:rsidR="00E546F5" w14:paraId="591056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11" w14:textId="77777777" w:rsidR="00E546F5" w:rsidRDefault="00951CE2">
            <w:pPr>
              <w:pStyle w:val="NormalinTable"/>
            </w:pPr>
            <w:r>
              <w:rPr>
                <w:rFonts w:eastAsia="Times New Roman"/>
                <w:color w:val="000000"/>
                <w:lang w:eastAsia="en-GB"/>
              </w:rPr>
              <w:t>7326200010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12" w14:textId="77777777" w:rsidR="00E546F5" w:rsidRDefault="00951CE2">
            <w:pPr>
              <w:pStyle w:val="Tier1"/>
            </w:pPr>
            <w:r>
              <w:rPr>
                <w:rFonts w:eastAsia="Times New Roman"/>
                <w:color w:val="000000"/>
                <w:lang w:eastAsia="en-GB"/>
              </w:rPr>
              <w:t>Other articles of iron or steel</w:t>
            </w:r>
            <w:r>
              <w:rPr>
                <w:rFonts w:eastAsia="Times New Roman"/>
                <w:color w:val="000000"/>
                <w:lang w:eastAsia="en-GB"/>
              </w:rPr>
              <w:br/>
            </w:r>
            <w:r>
              <w:rPr>
                <w:rFonts w:eastAsia="Times New Roman"/>
                <w:color w:val="000000"/>
                <w:lang w:eastAsia="en-GB"/>
              </w:rPr>
              <w:t xml:space="preserve">Articles of iron or </w:t>
            </w:r>
            <w:r>
              <w:rPr>
                <w:rFonts w:eastAsia="Times New Roman"/>
                <w:color w:val="000000"/>
                <w:lang w:eastAsia="en-GB"/>
              </w:rPr>
              <w:t>steel wire</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13" w14:textId="77777777" w:rsidR="00E546F5" w:rsidRDefault="00951CE2">
            <w:pPr>
              <w:pStyle w:val="NormalinTable"/>
            </w:pPr>
            <w:r>
              <w:t>0.0%</w:t>
            </w:r>
          </w:p>
        </w:tc>
      </w:tr>
      <w:tr w:rsidR="00E546F5" w14:paraId="591056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15" w14:textId="77777777" w:rsidR="00E546F5" w:rsidRDefault="00951CE2">
            <w:pPr>
              <w:pStyle w:val="NormalinTable"/>
            </w:pPr>
            <w:r>
              <w:t>73262</w:t>
            </w:r>
            <w:r>
              <w:t>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16" w14:textId="77777777" w:rsidR="00E546F5" w:rsidRDefault="00951CE2">
            <w:pPr>
              <w:pStyle w:val="Tier1"/>
            </w:pPr>
            <w:r>
              <w:t>Other articles of iron or steel</w:t>
            </w:r>
          </w:p>
          <w:p w14:paraId="59105617" w14:textId="77777777" w:rsidR="00E546F5" w:rsidRDefault="00951CE2">
            <w:pPr>
              <w:pStyle w:val="Tier2"/>
            </w:pPr>
            <w:r>
              <w:t>-</w:t>
            </w:r>
            <w:r>
              <w:tab/>
              <w:t>Articles of iron or steel wire</w:t>
            </w:r>
          </w:p>
          <w:p w14:paraId="59105618" w14:textId="77777777" w:rsidR="00E546F5" w:rsidRDefault="00951CE2">
            <w:pPr>
              <w:pStyle w:val="Tier3"/>
            </w:pPr>
            <w:r>
              <w:t>-</w:t>
            </w:r>
            <w:r>
              <w:tab/>
              <w:t>-</w:t>
            </w:r>
            <w:r>
              <w:tab/>
              <w:t>Metal fleece, consisting of a mass of stainless steel wires of diameters of 0.001 mm or more but not more than 0.070 mm, compacted by sintering and rolling</w:t>
            </w:r>
          </w:p>
          <w:p w14:paraId="59105619" w14:textId="77777777" w:rsidR="00E546F5" w:rsidRDefault="00951CE2">
            <w:pPr>
              <w:pStyle w:val="Tier3Bullet"/>
            </w:pPr>
            <w:r>
              <w:tab/>
            </w:r>
            <w:r>
              <w:tab/>
              <w:t>-</w:t>
            </w:r>
            <w:r>
              <w:tab/>
              <w:t xml:space="preserve">for incorporation in </w:t>
            </w:r>
            <w:r>
              <w:t>ships, boats or other vessels listed in Table 1, for the purposes of their construction, repair, maintenance or conversion;</w:t>
            </w:r>
          </w:p>
          <w:p w14:paraId="5910561A" w14:textId="77777777" w:rsidR="00E546F5" w:rsidRDefault="00951CE2">
            <w:pPr>
              <w:pStyle w:val="Tier3Bullet"/>
            </w:pPr>
            <w:r>
              <w:tab/>
            </w:r>
            <w:r>
              <w:tab/>
              <w:t>-</w:t>
            </w:r>
            <w:r>
              <w:tab/>
              <w:t>for fitting to or equipping such ships, boats or other vessels;</w:t>
            </w:r>
          </w:p>
          <w:p w14:paraId="5910561B"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61C" w14:textId="77777777" w:rsidR="00E546F5" w:rsidRDefault="00951CE2">
            <w:pPr>
              <w:pStyle w:val="Tier3Bullet"/>
            </w:pPr>
            <w:r>
              <w:tab/>
            </w:r>
            <w:r>
              <w:tab/>
              <w:t>-</w:t>
            </w:r>
            <w:r>
              <w:tab/>
              <w:t>for equipping the above platforms;</w:t>
            </w:r>
          </w:p>
          <w:p w14:paraId="5910561D"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1E" w14:textId="77777777" w:rsidR="00E546F5" w:rsidRDefault="00951CE2">
            <w:pPr>
              <w:pStyle w:val="NormalinTable"/>
            </w:pPr>
            <w:r>
              <w:t>0.0%</w:t>
            </w:r>
          </w:p>
        </w:tc>
      </w:tr>
      <w:tr w:rsidR="00E546F5" w14:paraId="591056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20" w14:textId="77777777" w:rsidR="00E546F5" w:rsidRDefault="00951CE2">
            <w:pPr>
              <w:pStyle w:val="NormalinTable"/>
            </w:pPr>
            <w:r>
              <w:t>7326200090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21" w14:textId="77777777" w:rsidR="00E546F5" w:rsidRDefault="00951CE2">
            <w:pPr>
              <w:pStyle w:val="Tier1"/>
            </w:pPr>
            <w:r>
              <w:t>Other articles of iron or steel</w:t>
            </w:r>
          </w:p>
          <w:p w14:paraId="59105622" w14:textId="77777777" w:rsidR="00E546F5" w:rsidRDefault="00951CE2">
            <w:pPr>
              <w:pStyle w:val="Tier2"/>
            </w:pPr>
            <w:r>
              <w:t>-</w:t>
            </w:r>
            <w:r>
              <w:tab/>
              <w:t>Articles of iron or steel wire</w:t>
            </w:r>
          </w:p>
          <w:p w14:paraId="59105623" w14:textId="77777777" w:rsidR="00E546F5" w:rsidRDefault="00951CE2">
            <w:pPr>
              <w:pStyle w:val="Tier3"/>
            </w:pPr>
            <w:r>
              <w:t>-</w:t>
            </w:r>
            <w:r>
              <w:tab/>
              <w:t>-</w:t>
            </w:r>
            <w:r>
              <w:tab/>
              <w:t>Other</w:t>
            </w:r>
          </w:p>
          <w:p w14:paraId="59105624" w14:textId="77777777" w:rsidR="00E546F5" w:rsidRDefault="00951CE2">
            <w:pPr>
              <w:pStyle w:val="Tier3Bullet"/>
            </w:pPr>
            <w:r>
              <w:tab/>
            </w:r>
            <w:r>
              <w:tab/>
              <w:t>-</w:t>
            </w:r>
            <w:r>
              <w:tab/>
              <w:t>for incorporation in ships, boats or other vessels listed in Table 1, for the purposes of their construction, repair, mainten</w:t>
            </w:r>
            <w:r>
              <w:t>ance or conversion;</w:t>
            </w:r>
          </w:p>
          <w:p w14:paraId="59105625" w14:textId="77777777" w:rsidR="00E546F5" w:rsidRDefault="00951CE2">
            <w:pPr>
              <w:pStyle w:val="Tier3Bullet"/>
            </w:pPr>
            <w:r>
              <w:tab/>
            </w:r>
            <w:r>
              <w:tab/>
              <w:t>-</w:t>
            </w:r>
            <w:r>
              <w:tab/>
              <w:t>for fitting to or equipping such ships, boats or other vessels;</w:t>
            </w:r>
          </w:p>
          <w:p w14:paraId="59105626"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5627" w14:textId="77777777" w:rsidR="00E546F5" w:rsidRDefault="00951CE2">
            <w:pPr>
              <w:pStyle w:val="Tier3Bullet"/>
            </w:pPr>
            <w:r>
              <w:tab/>
            </w:r>
            <w:r>
              <w:tab/>
              <w:t>-</w:t>
            </w:r>
            <w:r>
              <w:tab/>
              <w:t>for equipping the above platforms;</w:t>
            </w:r>
          </w:p>
          <w:p w14:paraId="5910562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29" w14:textId="77777777" w:rsidR="00E546F5" w:rsidRDefault="00951CE2">
            <w:pPr>
              <w:pStyle w:val="NormalinTable"/>
            </w:pPr>
            <w:r>
              <w:t>0.0%</w:t>
            </w:r>
          </w:p>
        </w:tc>
      </w:tr>
      <w:tr w:rsidR="00E546F5" w14:paraId="591056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2B" w14:textId="77777777" w:rsidR="00E546F5" w:rsidRDefault="00951CE2">
            <w:pPr>
              <w:pStyle w:val="NormalinTable"/>
            </w:pPr>
            <w:r>
              <w:t>7326903000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2C" w14:textId="77777777" w:rsidR="00E546F5" w:rsidRDefault="00951CE2">
            <w:pPr>
              <w:pStyle w:val="Tier1"/>
            </w:pPr>
            <w:r>
              <w:t>Other articles of iron or steel</w:t>
            </w:r>
          </w:p>
          <w:p w14:paraId="5910562D" w14:textId="77777777" w:rsidR="00E546F5" w:rsidRDefault="00951CE2">
            <w:pPr>
              <w:pStyle w:val="Tier2"/>
            </w:pPr>
            <w:r>
              <w:t>-</w:t>
            </w:r>
            <w:r>
              <w:tab/>
              <w:t>Other</w:t>
            </w:r>
          </w:p>
          <w:p w14:paraId="5910562E" w14:textId="77777777" w:rsidR="00E546F5" w:rsidRDefault="00951CE2">
            <w:pPr>
              <w:pStyle w:val="Tier3"/>
            </w:pPr>
            <w:r>
              <w:t>-</w:t>
            </w:r>
            <w:r>
              <w:tab/>
              <w:t>-</w:t>
            </w:r>
            <w:r>
              <w:tab/>
              <w:t>Ladders and s</w:t>
            </w:r>
            <w:r>
              <w:t>teps</w:t>
            </w:r>
          </w:p>
          <w:p w14:paraId="5910562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630" w14:textId="77777777" w:rsidR="00E546F5" w:rsidRDefault="00951CE2">
            <w:pPr>
              <w:pStyle w:val="Tier3Bullet"/>
            </w:pPr>
            <w:r>
              <w:tab/>
            </w:r>
            <w:r>
              <w:tab/>
              <w:t>-</w:t>
            </w:r>
            <w:r>
              <w:tab/>
              <w:t>for fitting to or equipping such ships, boats or other vessels;</w:t>
            </w:r>
          </w:p>
          <w:p w14:paraId="59105631"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5632" w14:textId="77777777" w:rsidR="00E546F5" w:rsidRDefault="00951CE2">
            <w:pPr>
              <w:pStyle w:val="Tier3Bullet"/>
            </w:pPr>
            <w:r>
              <w:tab/>
            </w:r>
            <w:r>
              <w:tab/>
              <w:t>-</w:t>
            </w:r>
            <w:r>
              <w:tab/>
              <w:t>for equipping the above platfo</w:t>
            </w:r>
            <w:r>
              <w:t>rms;</w:t>
            </w:r>
          </w:p>
          <w:p w14:paraId="5910563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34" w14:textId="77777777" w:rsidR="00E546F5" w:rsidRDefault="00951CE2">
            <w:pPr>
              <w:pStyle w:val="NormalinTable"/>
            </w:pPr>
            <w:r>
              <w:t>0.0%</w:t>
            </w:r>
          </w:p>
        </w:tc>
      </w:tr>
      <w:tr w:rsidR="00E546F5" w14:paraId="591056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36" w14:textId="77777777" w:rsidR="00E546F5" w:rsidRDefault="00951CE2">
            <w:pPr>
              <w:pStyle w:val="NormalinTable"/>
            </w:pPr>
            <w:r>
              <w:t>7326904000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37" w14:textId="77777777" w:rsidR="00E546F5" w:rsidRDefault="00951CE2">
            <w:pPr>
              <w:pStyle w:val="Tier1"/>
            </w:pPr>
            <w:r>
              <w:t>Other articles of iron or steel</w:t>
            </w:r>
          </w:p>
          <w:p w14:paraId="59105638" w14:textId="77777777" w:rsidR="00E546F5" w:rsidRDefault="00951CE2">
            <w:pPr>
              <w:pStyle w:val="Tier2"/>
            </w:pPr>
            <w:r>
              <w:t>-</w:t>
            </w:r>
            <w:r>
              <w:tab/>
              <w:t>Other</w:t>
            </w:r>
          </w:p>
          <w:p w14:paraId="59105639" w14:textId="77777777" w:rsidR="00E546F5" w:rsidRDefault="00951CE2">
            <w:pPr>
              <w:pStyle w:val="Tier3"/>
            </w:pPr>
            <w:r>
              <w:t>-</w:t>
            </w:r>
            <w:r>
              <w:tab/>
              <w:t>-</w:t>
            </w:r>
            <w:r>
              <w:tab/>
              <w:t>Pallets and similar platforms for handling goods</w:t>
            </w:r>
          </w:p>
          <w:p w14:paraId="5910563A"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563B" w14:textId="77777777" w:rsidR="00E546F5" w:rsidRDefault="00951CE2">
            <w:pPr>
              <w:pStyle w:val="Tier3Bullet"/>
            </w:pPr>
            <w:r>
              <w:tab/>
            </w:r>
            <w:r>
              <w:tab/>
              <w:t>-</w:t>
            </w:r>
            <w:r>
              <w:tab/>
              <w:t>for fitting to or equipping such ships, boats or other vessels;</w:t>
            </w:r>
          </w:p>
          <w:p w14:paraId="5910563C"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563D" w14:textId="77777777" w:rsidR="00E546F5" w:rsidRDefault="00951CE2">
            <w:pPr>
              <w:pStyle w:val="Tier3Bullet"/>
            </w:pPr>
            <w:r>
              <w:tab/>
            </w:r>
            <w:r>
              <w:tab/>
              <w:t>-</w:t>
            </w:r>
            <w:r>
              <w:tab/>
              <w:t>for equipping the above platforms;</w:t>
            </w:r>
          </w:p>
          <w:p w14:paraId="591056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3F" w14:textId="77777777" w:rsidR="00E546F5" w:rsidRDefault="00951CE2">
            <w:pPr>
              <w:pStyle w:val="NormalinTable"/>
            </w:pPr>
            <w:r>
              <w:t>0.0%</w:t>
            </w:r>
          </w:p>
        </w:tc>
      </w:tr>
      <w:tr w:rsidR="00E546F5" w14:paraId="591056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41" w14:textId="77777777" w:rsidR="00E546F5" w:rsidRDefault="00951CE2">
            <w:pPr>
              <w:pStyle w:val="NormalinTable"/>
            </w:pPr>
            <w:r>
              <w:t>7326905000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42" w14:textId="77777777" w:rsidR="00E546F5" w:rsidRDefault="00951CE2">
            <w:pPr>
              <w:pStyle w:val="Tier1"/>
            </w:pPr>
            <w:r>
              <w:t>Oth</w:t>
            </w:r>
            <w:r>
              <w:t>er articles of iron or steel</w:t>
            </w:r>
          </w:p>
          <w:p w14:paraId="59105643" w14:textId="77777777" w:rsidR="00E546F5" w:rsidRDefault="00951CE2">
            <w:pPr>
              <w:pStyle w:val="Tier2"/>
            </w:pPr>
            <w:r>
              <w:t>-</w:t>
            </w:r>
            <w:r>
              <w:tab/>
              <w:t>Other</w:t>
            </w:r>
          </w:p>
          <w:p w14:paraId="59105644" w14:textId="77777777" w:rsidR="00E546F5" w:rsidRDefault="00951CE2">
            <w:pPr>
              <w:pStyle w:val="Tier3"/>
            </w:pPr>
            <w:r>
              <w:t>-</w:t>
            </w:r>
            <w:r>
              <w:tab/>
              <w:t>-</w:t>
            </w:r>
            <w:r>
              <w:tab/>
              <w:t>Reels for cables, piping and the like</w:t>
            </w:r>
          </w:p>
          <w:p w14:paraId="5910564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646" w14:textId="77777777" w:rsidR="00E546F5" w:rsidRDefault="00951CE2">
            <w:pPr>
              <w:pStyle w:val="Tier3Bullet"/>
            </w:pPr>
            <w:r>
              <w:tab/>
            </w:r>
            <w:r>
              <w:tab/>
              <w:t>-</w:t>
            </w:r>
            <w:r>
              <w:tab/>
              <w:t xml:space="preserve">for fitting to or </w:t>
            </w:r>
            <w:r>
              <w:t>equipping such ships, boats or other vessels;</w:t>
            </w:r>
          </w:p>
          <w:p w14:paraId="59105647"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5648" w14:textId="77777777" w:rsidR="00E546F5" w:rsidRDefault="00951CE2">
            <w:pPr>
              <w:pStyle w:val="Tier3Bullet"/>
            </w:pPr>
            <w:r>
              <w:tab/>
            </w:r>
            <w:r>
              <w:tab/>
              <w:t>-</w:t>
            </w:r>
            <w:r>
              <w:tab/>
              <w:t>for equipping the above platforms;</w:t>
            </w:r>
          </w:p>
          <w:p w14:paraId="5910564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4A" w14:textId="77777777" w:rsidR="00E546F5" w:rsidRDefault="00951CE2">
            <w:pPr>
              <w:pStyle w:val="NormalinTable"/>
            </w:pPr>
            <w:r>
              <w:t>0.0%</w:t>
            </w:r>
          </w:p>
        </w:tc>
      </w:tr>
      <w:tr w:rsidR="00E546F5" w14:paraId="591056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4C" w14:textId="77777777" w:rsidR="00E546F5" w:rsidRDefault="00951CE2">
            <w:pPr>
              <w:pStyle w:val="NormalinTable"/>
            </w:pPr>
            <w:r>
              <w:t>7326906000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4D" w14:textId="77777777" w:rsidR="00E546F5" w:rsidRDefault="00951CE2">
            <w:pPr>
              <w:pStyle w:val="Tier1"/>
            </w:pPr>
            <w:r>
              <w:t>Other articles of iron or steel</w:t>
            </w:r>
          </w:p>
          <w:p w14:paraId="5910564E" w14:textId="77777777" w:rsidR="00E546F5" w:rsidRDefault="00951CE2">
            <w:pPr>
              <w:pStyle w:val="Tier2"/>
            </w:pPr>
            <w:r>
              <w:t>-</w:t>
            </w:r>
            <w:r>
              <w:tab/>
              <w:t>Other</w:t>
            </w:r>
          </w:p>
          <w:p w14:paraId="5910564F" w14:textId="77777777" w:rsidR="00E546F5" w:rsidRDefault="00951CE2">
            <w:pPr>
              <w:pStyle w:val="Tier3"/>
            </w:pPr>
            <w:r>
              <w:t>-</w:t>
            </w:r>
            <w:r>
              <w:tab/>
              <w:t>-</w:t>
            </w:r>
            <w:r>
              <w:tab/>
              <w:t xml:space="preserve">Non-mechanical ventilators, guttering, hooks and like </w:t>
            </w:r>
            <w:r>
              <w:t>articles used in the building industry</w:t>
            </w:r>
          </w:p>
          <w:p w14:paraId="5910565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651" w14:textId="77777777" w:rsidR="00E546F5" w:rsidRDefault="00951CE2">
            <w:pPr>
              <w:pStyle w:val="Tier3Bullet"/>
            </w:pPr>
            <w:r>
              <w:tab/>
            </w:r>
            <w:r>
              <w:tab/>
              <w:t>-</w:t>
            </w:r>
            <w:r>
              <w:tab/>
              <w:t>for fitting to or equipping such ships, boats or other vessels;</w:t>
            </w:r>
          </w:p>
          <w:p w14:paraId="5910565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653" w14:textId="77777777" w:rsidR="00E546F5" w:rsidRDefault="00951CE2">
            <w:pPr>
              <w:pStyle w:val="Tier3Bullet"/>
            </w:pPr>
            <w:r>
              <w:tab/>
            </w:r>
            <w:r>
              <w:tab/>
              <w:t>-</w:t>
            </w:r>
            <w:r>
              <w:tab/>
              <w:t>for equipping the abov</w:t>
            </w:r>
            <w:r>
              <w:t>e platforms;</w:t>
            </w:r>
          </w:p>
          <w:p w14:paraId="5910565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55" w14:textId="77777777" w:rsidR="00E546F5" w:rsidRDefault="00951CE2">
            <w:pPr>
              <w:pStyle w:val="NormalinTable"/>
            </w:pPr>
            <w:r>
              <w:t>0.0%</w:t>
            </w:r>
          </w:p>
        </w:tc>
      </w:tr>
      <w:tr w:rsidR="00E546F5" w14:paraId="591056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57" w14:textId="77777777" w:rsidR="00E546F5" w:rsidRDefault="00951CE2">
            <w:pPr>
              <w:pStyle w:val="NormalinTable"/>
            </w:pPr>
            <w:r>
              <w:t>7326909210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58" w14:textId="77777777" w:rsidR="00E546F5" w:rsidRDefault="00951CE2">
            <w:pPr>
              <w:pStyle w:val="Tier1"/>
            </w:pPr>
            <w:r>
              <w:t>Other articles of iron or steel</w:t>
            </w:r>
          </w:p>
          <w:p w14:paraId="59105659" w14:textId="77777777" w:rsidR="00E546F5" w:rsidRDefault="00951CE2">
            <w:pPr>
              <w:pStyle w:val="Tier2"/>
            </w:pPr>
            <w:r>
              <w:t>-</w:t>
            </w:r>
            <w:r>
              <w:tab/>
              <w:t>Other</w:t>
            </w:r>
          </w:p>
          <w:p w14:paraId="5910565A" w14:textId="77777777" w:rsidR="00E546F5" w:rsidRDefault="00951CE2">
            <w:pPr>
              <w:pStyle w:val="Tier3"/>
            </w:pPr>
            <w:r>
              <w:t>-</w:t>
            </w:r>
            <w:r>
              <w:tab/>
              <w:t>-</w:t>
            </w:r>
            <w:r>
              <w:tab/>
              <w:t>Other articles of iron or steel</w:t>
            </w:r>
          </w:p>
          <w:p w14:paraId="5910565B" w14:textId="77777777" w:rsidR="00E546F5" w:rsidRDefault="00951CE2">
            <w:pPr>
              <w:pStyle w:val="Tier4"/>
            </w:pPr>
            <w:r>
              <w:t>-</w:t>
            </w:r>
            <w:r>
              <w:tab/>
              <w:t>-</w:t>
            </w:r>
            <w:r>
              <w:tab/>
              <w:t>-</w:t>
            </w:r>
            <w:r>
              <w:tab/>
              <w:t>Open-die forged</w:t>
            </w:r>
          </w:p>
          <w:p w14:paraId="5910565C" w14:textId="77777777" w:rsidR="00E546F5" w:rsidRDefault="00951CE2">
            <w:pPr>
              <w:pStyle w:val="Tier5"/>
            </w:pPr>
            <w:r>
              <w:t>-</w:t>
            </w:r>
            <w:r>
              <w:tab/>
              <w:t>-</w:t>
            </w:r>
            <w:r>
              <w:tab/>
              <w:t>-</w:t>
            </w:r>
            <w:r>
              <w:tab/>
              <w:t>-</w:t>
            </w:r>
            <w:r>
              <w:tab/>
              <w:t xml:space="preserve">Collars, flanges and other devices for </w:t>
            </w:r>
            <w:r>
              <w:t>fixing, jointing, clamping or spacing, for use in certain types of aircraft</w:t>
            </w:r>
          </w:p>
          <w:p w14:paraId="5910565D"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w:t>
            </w:r>
            <w:r>
              <w:t>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5E" w14:textId="77777777" w:rsidR="00E546F5" w:rsidRDefault="00951CE2">
            <w:pPr>
              <w:pStyle w:val="NormalinTable"/>
            </w:pPr>
            <w:r>
              <w:t>0.0%</w:t>
            </w:r>
          </w:p>
        </w:tc>
      </w:tr>
      <w:tr w:rsidR="00E546F5" w14:paraId="591056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60" w14:textId="77777777" w:rsidR="00E546F5" w:rsidRDefault="00951CE2">
            <w:pPr>
              <w:pStyle w:val="NormalinTable"/>
            </w:pPr>
            <w:r>
              <w:t>7326909220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61" w14:textId="77777777" w:rsidR="00E546F5" w:rsidRDefault="00951CE2">
            <w:pPr>
              <w:pStyle w:val="Tier1"/>
            </w:pPr>
            <w:r>
              <w:t>Other articles of iron or steel</w:t>
            </w:r>
          </w:p>
          <w:p w14:paraId="59105662" w14:textId="77777777" w:rsidR="00E546F5" w:rsidRDefault="00951CE2">
            <w:pPr>
              <w:pStyle w:val="Tier2"/>
            </w:pPr>
            <w:r>
              <w:t>-</w:t>
            </w:r>
            <w:r>
              <w:tab/>
              <w:t>Other</w:t>
            </w:r>
          </w:p>
          <w:p w14:paraId="59105663" w14:textId="77777777" w:rsidR="00E546F5" w:rsidRDefault="00951CE2">
            <w:pPr>
              <w:pStyle w:val="Tier3"/>
            </w:pPr>
            <w:r>
              <w:t>-</w:t>
            </w:r>
            <w:r>
              <w:tab/>
              <w:t>-</w:t>
            </w:r>
            <w:r>
              <w:tab/>
              <w:t>Other articles of iron or steel</w:t>
            </w:r>
          </w:p>
          <w:p w14:paraId="59105664" w14:textId="77777777" w:rsidR="00E546F5" w:rsidRDefault="00951CE2">
            <w:pPr>
              <w:pStyle w:val="Tier4"/>
            </w:pPr>
            <w:r>
              <w:t>-</w:t>
            </w:r>
            <w:r>
              <w:tab/>
              <w:t>-</w:t>
            </w:r>
            <w:r>
              <w:tab/>
              <w:t>-</w:t>
            </w:r>
            <w:r>
              <w:tab/>
              <w:t>Open-die forged</w:t>
            </w:r>
          </w:p>
          <w:p w14:paraId="59105665" w14:textId="77777777" w:rsidR="00E546F5" w:rsidRDefault="00951CE2">
            <w:pPr>
              <w:pStyle w:val="Tier5"/>
            </w:pPr>
            <w:r>
              <w:t>-</w:t>
            </w:r>
            <w:r>
              <w:tab/>
              <w:t>-</w:t>
            </w:r>
            <w:r>
              <w:tab/>
              <w:t>-</w:t>
            </w:r>
            <w:r>
              <w:tab/>
              <w:t>-</w:t>
            </w:r>
            <w:r>
              <w:tab/>
              <w:t>Devices for cargo stowage and clamping freight, for use in certain types of aircraft</w:t>
            </w:r>
          </w:p>
          <w:p w14:paraId="59105666"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67" w14:textId="77777777" w:rsidR="00E546F5" w:rsidRDefault="00951CE2">
            <w:pPr>
              <w:pStyle w:val="NormalinTable"/>
            </w:pPr>
            <w:r>
              <w:t>0.0%</w:t>
            </w:r>
          </w:p>
        </w:tc>
      </w:tr>
      <w:tr w:rsidR="00E546F5" w14:paraId="591056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69" w14:textId="77777777" w:rsidR="00E546F5" w:rsidRDefault="00951CE2">
            <w:pPr>
              <w:pStyle w:val="NormalinTable"/>
            </w:pPr>
            <w:r>
              <w:t>7326909230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6A" w14:textId="77777777" w:rsidR="00E546F5" w:rsidRDefault="00951CE2">
            <w:pPr>
              <w:pStyle w:val="Tier1"/>
            </w:pPr>
            <w:r>
              <w:t>Other articles of iron or steel</w:t>
            </w:r>
          </w:p>
          <w:p w14:paraId="5910566B" w14:textId="77777777" w:rsidR="00E546F5" w:rsidRDefault="00951CE2">
            <w:pPr>
              <w:pStyle w:val="Tier2"/>
            </w:pPr>
            <w:r>
              <w:t>-</w:t>
            </w:r>
            <w:r>
              <w:tab/>
              <w:t>Other</w:t>
            </w:r>
          </w:p>
          <w:p w14:paraId="5910566C" w14:textId="77777777" w:rsidR="00E546F5" w:rsidRDefault="00951CE2">
            <w:pPr>
              <w:pStyle w:val="Tier3"/>
            </w:pPr>
            <w:r>
              <w:t>-</w:t>
            </w:r>
            <w:r>
              <w:tab/>
              <w:t>-</w:t>
            </w:r>
            <w:r>
              <w:tab/>
              <w:t>Other articles of iron or steel</w:t>
            </w:r>
          </w:p>
          <w:p w14:paraId="5910566D" w14:textId="77777777" w:rsidR="00E546F5" w:rsidRDefault="00951CE2">
            <w:pPr>
              <w:pStyle w:val="Tier4"/>
            </w:pPr>
            <w:r>
              <w:t>-</w:t>
            </w:r>
            <w:r>
              <w:tab/>
              <w:t>-</w:t>
            </w:r>
            <w:r>
              <w:tab/>
            </w:r>
            <w:r>
              <w:t>-</w:t>
            </w:r>
            <w:r>
              <w:tab/>
              <w:t>Open-die forged</w:t>
            </w:r>
          </w:p>
          <w:p w14:paraId="5910566E" w14:textId="77777777" w:rsidR="00E546F5" w:rsidRDefault="00951CE2">
            <w:pPr>
              <w:pStyle w:val="Tier5"/>
            </w:pPr>
            <w:r>
              <w:t>-</w:t>
            </w:r>
            <w:r>
              <w:tab/>
              <w:t>-</w:t>
            </w:r>
            <w:r>
              <w:tab/>
              <w:t>-</w:t>
            </w:r>
            <w:r>
              <w:tab/>
              <w:t>-</w:t>
            </w:r>
            <w:r>
              <w:tab/>
              <w:t>Balls used in freight loading systems in certain types of aircraft</w:t>
            </w:r>
          </w:p>
          <w:p w14:paraId="5910566F"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70" w14:textId="77777777" w:rsidR="00E546F5" w:rsidRDefault="00951CE2">
            <w:pPr>
              <w:pStyle w:val="NormalinTable"/>
            </w:pPr>
            <w:r>
              <w:t>0.0%</w:t>
            </w:r>
          </w:p>
        </w:tc>
      </w:tr>
      <w:tr w:rsidR="00E546F5" w14:paraId="591056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72" w14:textId="77777777" w:rsidR="00E546F5" w:rsidRDefault="00951CE2">
            <w:pPr>
              <w:pStyle w:val="NormalinTable"/>
            </w:pPr>
            <w:r>
              <w:t>7326909290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73" w14:textId="77777777" w:rsidR="00E546F5" w:rsidRDefault="00951CE2">
            <w:pPr>
              <w:pStyle w:val="Tier1"/>
            </w:pPr>
            <w:r>
              <w:t>Other articles of iron or steel</w:t>
            </w:r>
          </w:p>
          <w:p w14:paraId="59105674" w14:textId="77777777" w:rsidR="00E546F5" w:rsidRDefault="00951CE2">
            <w:pPr>
              <w:pStyle w:val="Tier2"/>
            </w:pPr>
            <w:r>
              <w:t>-</w:t>
            </w:r>
            <w:r>
              <w:tab/>
              <w:t>Other</w:t>
            </w:r>
          </w:p>
          <w:p w14:paraId="59105675" w14:textId="77777777" w:rsidR="00E546F5" w:rsidRDefault="00951CE2">
            <w:pPr>
              <w:pStyle w:val="Tier3"/>
            </w:pPr>
            <w:r>
              <w:t>-</w:t>
            </w:r>
            <w:r>
              <w:tab/>
              <w:t>-</w:t>
            </w:r>
            <w:r>
              <w:tab/>
              <w:t>Other articles of iron or steel</w:t>
            </w:r>
          </w:p>
          <w:p w14:paraId="59105676" w14:textId="77777777" w:rsidR="00E546F5" w:rsidRDefault="00951CE2">
            <w:pPr>
              <w:pStyle w:val="Tier4"/>
            </w:pPr>
            <w:r>
              <w:t>-</w:t>
            </w:r>
            <w:r>
              <w:tab/>
              <w:t>-</w:t>
            </w:r>
            <w:r>
              <w:tab/>
              <w:t>-</w:t>
            </w:r>
            <w:r>
              <w:tab/>
              <w:t>Open-die forged</w:t>
            </w:r>
          </w:p>
          <w:p w14:paraId="59105677" w14:textId="77777777" w:rsidR="00E546F5" w:rsidRDefault="00951CE2">
            <w:pPr>
              <w:pStyle w:val="Tier5"/>
            </w:pPr>
            <w:r>
              <w:t>-</w:t>
            </w:r>
            <w:r>
              <w:tab/>
              <w:t>-</w:t>
            </w:r>
            <w:r>
              <w:tab/>
              <w:t>-</w:t>
            </w:r>
            <w:r>
              <w:tab/>
              <w:t>-</w:t>
            </w:r>
            <w:r>
              <w:tab/>
              <w:t>Other</w:t>
            </w:r>
          </w:p>
          <w:p w14:paraId="59105678"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5679" w14:textId="77777777" w:rsidR="00E546F5" w:rsidRDefault="00951CE2">
            <w:pPr>
              <w:pStyle w:val="Tier5Bullet"/>
            </w:pPr>
            <w:r>
              <w:tab/>
            </w:r>
            <w:r>
              <w:tab/>
            </w:r>
            <w:r>
              <w:tab/>
            </w:r>
            <w:r>
              <w:tab/>
              <w:t>-</w:t>
            </w:r>
            <w:r>
              <w:tab/>
              <w:t>for fitting to or equipping such ships, boats or other vessels;</w:t>
            </w:r>
          </w:p>
          <w:p w14:paraId="5910567A"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567B" w14:textId="77777777" w:rsidR="00E546F5" w:rsidRDefault="00951CE2">
            <w:pPr>
              <w:pStyle w:val="Tier5Bullet"/>
            </w:pPr>
            <w:r>
              <w:tab/>
            </w:r>
            <w:r>
              <w:tab/>
            </w:r>
            <w:r>
              <w:tab/>
            </w:r>
            <w:r>
              <w:tab/>
              <w:t>-</w:t>
            </w:r>
            <w:r>
              <w:tab/>
              <w:t>for equipping the above platforms;</w:t>
            </w:r>
          </w:p>
          <w:p w14:paraId="5910567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7D" w14:textId="77777777" w:rsidR="00E546F5" w:rsidRDefault="00951CE2">
            <w:pPr>
              <w:pStyle w:val="NormalinTable"/>
            </w:pPr>
            <w:r>
              <w:t>0.0%</w:t>
            </w:r>
          </w:p>
        </w:tc>
      </w:tr>
      <w:tr w:rsidR="00E546F5" w14:paraId="591056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7F" w14:textId="77777777" w:rsidR="00E546F5" w:rsidRDefault="00951CE2">
            <w:pPr>
              <w:pStyle w:val="NormalinTable"/>
            </w:pPr>
            <w:r>
              <w:t>7326909410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80" w14:textId="77777777" w:rsidR="00E546F5" w:rsidRDefault="00951CE2">
            <w:pPr>
              <w:pStyle w:val="Tier1"/>
            </w:pPr>
            <w:r>
              <w:t>Other articl</w:t>
            </w:r>
            <w:r>
              <w:t>es of iron or steel</w:t>
            </w:r>
          </w:p>
          <w:p w14:paraId="59105681" w14:textId="77777777" w:rsidR="00E546F5" w:rsidRDefault="00951CE2">
            <w:pPr>
              <w:pStyle w:val="Tier2"/>
            </w:pPr>
            <w:r>
              <w:t>-</w:t>
            </w:r>
            <w:r>
              <w:tab/>
              <w:t>Other</w:t>
            </w:r>
          </w:p>
          <w:p w14:paraId="59105682" w14:textId="77777777" w:rsidR="00E546F5" w:rsidRDefault="00951CE2">
            <w:pPr>
              <w:pStyle w:val="Tier3"/>
            </w:pPr>
            <w:r>
              <w:t>-</w:t>
            </w:r>
            <w:r>
              <w:tab/>
              <w:t>-</w:t>
            </w:r>
            <w:r>
              <w:tab/>
              <w:t>Other articles of iron or steel</w:t>
            </w:r>
          </w:p>
          <w:p w14:paraId="59105683" w14:textId="77777777" w:rsidR="00E546F5" w:rsidRDefault="00951CE2">
            <w:pPr>
              <w:pStyle w:val="Tier4"/>
            </w:pPr>
            <w:r>
              <w:t>-</w:t>
            </w:r>
            <w:r>
              <w:tab/>
              <w:t>-</w:t>
            </w:r>
            <w:r>
              <w:tab/>
              <w:t>-</w:t>
            </w:r>
            <w:r>
              <w:tab/>
              <w:t>Closed-die forged</w:t>
            </w:r>
          </w:p>
          <w:p w14:paraId="59105684" w14:textId="77777777" w:rsidR="00E546F5" w:rsidRDefault="00951CE2">
            <w:pPr>
              <w:pStyle w:val="Tier5"/>
            </w:pPr>
            <w:r>
              <w:t>-</w:t>
            </w:r>
            <w:r>
              <w:tab/>
              <w:t>-</w:t>
            </w:r>
            <w:r>
              <w:tab/>
              <w:t>-</w:t>
            </w:r>
            <w:r>
              <w:tab/>
              <w:t>-</w:t>
            </w:r>
            <w:r>
              <w:tab/>
              <w:t>Collars, flanges and other devices for fixing, jointing, clamping or spacing, for use in certain types of aircraft</w:t>
            </w:r>
          </w:p>
          <w:p w14:paraId="59105685"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86" w14:textId="77777777" w:rsidR="00E546F5" w:rsidRDefault="00951CE2">
            <w:pPr>
              <w:pStyle w:val="NormalinTable"/>
            </w:pPr>
            <w:r>
              <w:t>0.0%</w:t>
            </w:r>
          </w:p>
        </w:tc>
      </w:tr>
      <w:tr w:rsidR="00E546F5" w14:paraId="591056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88" w14:textId="77777777" w:rsidR="00E546F5" w:rsidRDefault="00951CE2">
            <w:pPr>
              <w:pStyle w:val="NormalinTable"/>
            </w:pPr>
            <w:r>
              <w:t>7326909420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89" w14:textId="77777777" w:rsidR="00E546F5" w:rsidRDefault="00951CE2">
            <w:pPr>
              <w:pStyle w:val="Tier1"/>
            </w:pPr>
            <w:r>
              <w:t>Other articles of iron or steel</w:t>
            </w:r>
          </w:p>
          <w:p w14:paraId="5910568A" w14:textId="77777777" w:rsidR="00E546F5" w:rsidRDefault="00951CE2">
            <w:pPr>
              <w:pStyle w:val="Tier2"/>
            </w:pPr>
            <w:r>
              <w:t>-</w:t>
            </w:r>
            <w:r>
              <w:tab/>
              <w:t>Other</w:t>
            </w:r>
          </w:p>
          <w:p w14:paraId="5910568B" w14:textId="77777777" w:rsidR="00E546F5" w:rsidRDefault="00951CE2">
            <w:pPr>
              <w:pStyle w:val="Tier3"/>
            </w:pPr>
            <w:r>
              <w:t>-</w:t>
            </w:r>
            <w:r>
              <w:tab/>
              <w:t>-</w:t>
            </w:r>
            <w:r>
              <w:tab/>
              <w:t>Other articles of iron or steel</w:t>
            </w:r>
          </w:p>
          <w:p w14:paraId="5910568C" w14:textId="77777777" w:rsidR="00E546F5" w:rsidRDefault="00951CE2">
            <w:pPr>
              <w:pStyle w:val="Tier4"/>
            </w:pPr>
            <w:r>
              <w:t>-</w:t>
            </w:r>
            <w:r>
              <w:tab/>
              <w:t>-</w:t>
            </w:r>
            <w:r>
              <w:tab/>
            </w:r>
            <w:r>
              <w:t>-</w:t>
            </w:r>
            <w:r>
              <w:tab/>
              <w:t>Closed-die forged</w:t>
            </w:r>
          </w:p>
          <w:p w14:paraId="5910568D" w14:textId="77777777" w:rsidR="00E546F5" w:rsidRDefault="00951CE2">
            <w:pPr>
              <w:pStyle w:val="Tier5"/>
            </w:pPr>
            <w:r>
              <w:t>-</w:t>
            </w:r>
            <w:r>
              <w:tab/>
              <w:t>-</w:t>
            </w:r>
            <w:r>
              <w:tab/>
              <w:t>-</w:t>
            </w:r>
            <w:r>
              <w:tab/>
              <w:t>-</w:t>
            </w:r>
            <w:r>
              <w:tab/>
              <w:t>Devices for cargo stowage and clamping freight, for use in certain types of aircraft</w:t>
            </w:r>
          </w:p>
          <w:p w14:paraId="5910568E"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w:t>
            </w:r>
            <w:r>
              <w:t>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8F" w14:textId="77777777" w:rsidR="00E546F5" w:rsidRDefault="00951CE2">
            <w:pPr>
              <w:pStyle w:val="NormalinTable"/>
            </w:pPr>
            <w:r>
              <w:t>0.0%</w:t>
            </w:r>
          </w:p>
        </w:tc>
      </w:tr>
      <w:tr w:rsidR="00E546F5" w14:paraId="591056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91" w14:textId="77777777" w:rsidR="00E546F5" w:rsidRDefault="00951CE2">
            <w:pPr>
              <w:pStyle w:val="NormalinTable"/>
            </w:pPr>
            <w:r>
              <w:t>7326909430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92" w14:textId="77777777" w:rsidR="00E546F5" w:rsidRDefault="00951CE2">
            <w:pPr>
              <w:pStyle w:val="Tier1"/>
            </w:pPr>
            <w:r>
              <w:t>Other articles of iron or steel</w:t>
            </w:r>
          </w:p>
          <w:p w14:paraId="59105693" w14:textId="77777777" w:rsidR="00E546F5" w:rsidRDefault="00951CE2">
            <w:pPr>
              <w:pStyle w:val="Tier2"/>
            </w:pPr>
            <w:r>
              <w:t>-</w:t>
            </w:r>
            <w:r>
              <w:tab/>
              <w:t>Other</w:t>
            </w:r>
          </w:p>
          <w:p w14:paraId="59105694" w14:textId="77777777" w:rsidR="00E546F5" w:rsidRDefault="00951CE2">
            <w:pPr>
              <w:pStyle w:val="Tier3"/>
            </w:pPr>
            <w:r>
              <w:t>-</w:t>
            </w:r>
            <w:r>
              <w:tab/>
              <w:t>-</w:t>
            </w:r>
            <w:r>
              <w:tab/>
              <w:t>Other articles of iron or steel</w:t>
            </w:r>
          </w:p>
          <w:p w14:paraId="59105695" w14:textId="77777777" w:rsidR="00E546F5" w:rsidRDefault="00951CE2">
            <w:pPr>
              <w:pStyle w:val="Tier4"/>
            </w:pPr>
            <w:r>
              <w:t>-</w:t>
            </w:r>
            <w:r>
              <w:tab/>
              <w:t>-</w:t>
            </w:r>
            <w:r>
              <w:tab/>
              <w:t>-</w:t>
            </w:r>
            <w:r>
              <w:tab/>
              <w:t>Closed-die forged</w:t>
            </w:r>
          </w:p>
          <w:p w14:paraId="59105696" w14:textId="77777777" w:rsidR="00E546F5" w:rsidRDefault="00951CE2">
            <w:pPr>
              <w:pStyle w:val="Tier5"/>
            </w:pPr>
            <w:r>
              <w:t>-</w:t>
            </w:r>
            <w:r>
              <w:tab/>
              <w:t>-</w:t>
            </w:r>
            <w:r>
              <w:tab/>
              <w:t>-</w:t>
            </w:r>
            <w:r>
              <w:tab/>
              <w:t>-</w:t>
            </w:r>
            <w:r>
              <w:tab/>
              <w:t>Balls used in freight loading systems in certain types of aircraft</w:t>
            </w:r>
          </w:p>
          <w:p w14:paraId="59105697" w14:textId="77777777" w:rsidR="00E546F5" w:rsidRDefault="00951CE2">
            <w:pPr>
              <w:pStyle w:val="Tier5Bullet"/>
            </w:pPr>
            <w:r>
              <w:tab/>
            </w: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98" w14:textId="77777777" w:rsidR="00E546F5" w:rsidRDefault="00951CE2">
            <w:pPr>
              <w:pStyle w:val="NormalinTable"/>
            </w:pPr>
            <w:r>
              <w:t>0.0%</w:t>
            </w:r>
          </w:p>
        </w:tc>
      </w:tr>
      <w:tr w:rsidR="00E546F5" w14:paraId="591056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9A" w14:textId="77777777" w:rsidR="00E546F5" w:rsidRDefault="00951CE2">
            <w:pPr>
              <w:pStyle w:val="NormalinTable"/>
            </w:pPr>
            <w:r>
              <w:t>7326909490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9B" w14:textId="77777777" w:rsidR="00E546F5" w:rsidRDefault="00951CE2">
            <w:pPr>
              <w:pStyle w:val="Tier1"/>
            </w:pPr>
            <w:r>
              <w:t>Other articles of iron or steel</w:t>
            </w:r>
          </w:p>
          <w:p w14:paraId="5910569C" w14:textId="77777777" w:rsidR="00E546F5" w:rsidRDefault="00951CE2">
            <w:pPr>
              <w:pStyle w:val="Tier2"/>
            </w:pPr>
            <w:r>
              <w:t>-</w:t>
            </w:r>
            <w:r>
              <w:tab/>
              <w:t>Other</w:t>
            </w:r>
          </w:p>
          <w:p w14:paraId="5910569D" w14:textId="77777777" w:rsidR="00E546F5" w:rsidRDefault="00951CE2">
            <w:pPr>
              <w:pStyle w:val="Tier3"/>
            </w:pPr>
            <w:r>
              <w:t>-</w:t>
            </w:r>
            <w:r>
              <w:tab/>
              <w:t>-</w:t>
            </w:r>
            <w:r>
              <w:tab/>
              <w:t xml:space="preserve">Other </w:t>
            </w:r>
            <w:r>
              <w:t>articles of iron or steel</w:t>
            </w:r>
          </w:p>
          <w:p w14:paraId="5910569E" w14:textId="77777777" w:rsidR="00E546F5" w:rsidRDefault="00951CE2">
            <w:pPr>
              <w:pStyle w:val="Tier4"/>
            </w:pPr>
            <w:r>
              <w:t>-</w:t>
            </w:r>
            <w:r>
              <w:tab/>
              <w:t>-</w:t>
            </w:r>
            <w:r>
              <w:tab/>
              <w:t>-</w:t>
            </w:r>
            <w:r>
              <w:tab/>
              <w:t>Closed-die forged</w:t>
            </w:r>
          </w:p>
          <w:p w14:paraId="5910569F" w14:textId="77777777" w:rsidR="00E546F5" w:rsidRDefault="00951CE2">
            <w:pPr>
              <w:pStyle w:val="Tier5"/>
            </w:pPr>
            <w:r>
              <w:t>-</w:t>
            </w:r>
            <w:r>
              <w:tab/>
              <w:t>-</w:t>
            </w:r>
            <w:r>
              <w:tab/>
              <w:t>-</w:t>
            </w:r>
            <w:r>
              <w:tab/>
              <w:t>-</w:t>
            </w:r>
            <w:r>
              <w:tab/>
              <w:t>Other</w:t>
            </w:r>
          </w:p>
          <w:p w14:paraId="591056A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6A1" w14:textId="77777777" w:rsidR="00E546F5" w:rsidRDefault="00951CE2">
            <w:pPr>
              <w:pStyle w:val="Tier5Bullet"/>
            </w:pPr>
            <w:r>
              <w:tab/>
            </w:r>
            <w:r>
              <w:tab/>
            </w:r>
            <w:r>
              <w:tab/>
            </w:r>
            <w:r>
              <w:tab/>
              <w:t>-</w:t>
            </w:r>
            <w:r>
              <w:tab/>
              <w:t xml:space="preserve">for fitting to or </w:t>
            </w:r>
            <w:r>
              <w:t>equipping such ships, boats or other vessels;</w:t>
            </w:r>
          </w:p>
          <w:p w14:paraId="591056A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56A3" w14:textId="77777777" w:rsidR="00E546F5" w:rsidRDefault="00951CE2">
            <w:pPr>
              <w:pStyle w:val="Tier5Bullet"/>
            </w:pPr>
            <w:r>
              <w:tab/>
            </w:r>
            <w:r>
              <w:tab/>
            </w:r>
            <w:r>
              <w:tab/>
            </w:r>
            <w:r>
              <w:tab/>
              <w:t>-</w:t>
            </w:r>
            <w:r>
              <w:tab/>
              <w:t>for equipping the above platforms;</w:t>
            </w:r>
          </w:p>
          <w:p w14:paraId="591056A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A5" w14:textId="77777777" w:rsidR="00E546F5" w:rsidRDefault="00951CE2">
            <w:pPr>
              <w:pStyle w:val="NormalinTable"/>
            </w:pPr>
            <w:r>
              <w:t>0.0%</w:t>
            </w:r>
          </w:p>
        </w:tc>
      </w:tr>
      <w:tr w:rsidR="00E546F5" w14:paraId="591056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A7" w14:textId="77777777" w:rsidR="00E546F5" w:rsidRDefault="00951CE2">
            <w:pPr>
              <w:pStyle w:val="NormalinTable"/>
            </w:pPr>
            <w:r>
              <w:t>7326909610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A8" w14:textId="77777777" w:rsidR="00E546F5" w:rsidRDefault="00951CE2">
            <w:pPr>
              <w:pStyle w:val="Tier1"/>
            </w:pPr>
            <w:r>
              <w:t>Other articles of iron or steel</w:t>
            </w:r>
          </w:p>
          <w:p w14:paraId="591056A9" w14:textId="77777777" w:rsidR="00E546F5" w:rsidRDefault="00951CE2">
            <w:pPr>
              <w:pStyle w:val="Tier2"/>
            </w:pPr>
            <w:r>
              <w:t>-</w:t>
            </w:r>
            <w:r>
              <w:tab/>
              <w:t>Other</w:t>
            </w:r>
          </w:p>
          <w:p w14:paraId="591056AA" w14:textId="77777777" w:rsidR="00E546F5" w:rsidRDefault="00951CE2">
            <w:pPr>
              <w:pStyle w:val="Tier3"/>
            </w:pPr>
            <w:r>
              <w:t>-</w:t>
            </w:r>
            <w:r>
              <w:tab/>
              <w:t>-</w:t>
            </w:r>
            <w:r>
              <w:tab/>
              <w:t>Other articles of iron or steel</w:t>
            </w:r>
          </w:p>
          <w:p w14:paraId="591056AB" w14:textId="77777777" w:rsidR="00E546F5" w:rsidRDefault="00951CE2">
            <w:pPr>
              <w:pStyle w:val="Tier4"/>
            </w:pPr>
            <w:r>
              <w:t>-</w:t>
            </w:r>
            <w:r>
              <w:tab/>
              <w:t>-</w:t>
            </w:r>
            <w:r>
              <w:tab/>
              <w:t>-</w:t>
            </w:r>
            <w:r>
              <w:tab/>
              <w:t>Sintered</w:t>
            </w:r>
          </w:p>
          <w:p w14:paraId="591056AC" w14:textId="77777777" w:rsidR="00E546F5" w:rsidRDefault="00951CE2">
            <w:pPr>
              <w:pStyle w:val="Tier5"/>
            </w:pPr>
            <w:r>
              <w:t>-</w:t>
            </w:r>
            <w:r>
              <w:tab/>
              <w:t>-</w:t>
            </w:r>
            <w:r>
              <w:tab/>
              <w:t>-</w:t>
            </w:r>
            <w:r>
              <w:tab/>
              <w:t>-</w:t>
            </w:r>
            <w:r>
              <w:tab/>
            </w:r>
            <w:r>
              <w:t>Collars, flanges and other devices for fixing, jointing, clamping or spacing, for use in certain types of aircraft</w:t>
            </w:r>
          </w:p>
          <w:p w14:paraId="591056AD"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w:t>
            </w:r>
            <w:r>
              <w:t>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AE" w14:textId="77777777" w:rsidR="00E546F5" w:rsidRDefault="00951CE2">
            <w:pPr>
              <w:pStyle w:val="NormalinTable"/>
            </w:pPr>
            <w:r>
              <w:t>0.0%</w:t>
            </w:r>
          </w:p>
        </w:tc>
      </w:tr>
      <w:tr w:rsidR="00E546F5" w14:paraId="591056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B0" w14:textId="77777777" w:rsidR="00E546F5" w:rsidRDefault="00951CE2">
            <w:pPr>
              <w:pStyle w:val="NormalinTable"/>
            </w:pPr>
            <w:r>
              <w:t>7326909620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B1" w14:textId="77777777" w:rsidR="00E546F5" w:rsidRDefault="00951CE2">
            <w:pPr>
              <w:pStyle w:val="Tier1"/>
            </w:pPr>
            <w:r>
              <w:t>Other articles of iron or steel</w:t>
            </w:r>
          </w:p>
          <w:p w14:paraId="591056B2" w14:textId="77777777" w:rsidR="00E546F5" w:rsidRDefault="00951CE2">
            <w:pPr>
              <w:pStyle w:val="Tier2"/>
            </w:pPr>
            <w:r>
              <w:t>-</w:t>
            </w:r>
            <w:r>
              <w:tab/>
              <w:t>Other</w:t>
            </w:r>
          </w:p>
          <w:p w14:paraId="591056B3" w14:textId="77777777" w:rsidR="00E546F5" w:rsidRDefault="00951CE2">
            <w:pPr>
              <w:pStyle w:val="Tier3"/>
            </w:pPr>
            <w:r>
              <w:t>-</w:t>
            </w:r>
            <w:r>
              <w:tab/>
              <w:t>-</w:t>
            </w:r>
            <w:r>
              <w:tab/>
              <w:t>Other articles of iron or steel</w:t>
            </w:r>
          </w:p>
          <w:p w14:paraId="591056B4" w14:textId="77777777" w:rsidR="00E546F5" w:rsidRDefault="00951CE2">
            <w:pPr>
              <w:pStyle w:val="Tier4"/>
            </w:pPr>
            <w:r>
              <w:t>-</w:t>
            </w:r>
            <w:r>
              <w:tab/>
              <w:t>-</w:t>
            </w:r>
            <w:r>
              <w:tab/>
              <w:t>-</w:t>
            </w:r>
            <w:r>
              <w:tab/>
              <w:t>Sintered</w:t>
            </w:r>
          </w:p>
          <w:p w14:paraId="591056B5" w14:textId="77777777" w:rsidR="00E546F5" w:rsidRDefault="00951CE2">
            <w:pPr>
              <w:pStyle w:val="Tier5"/>
            </w:pPr>
            <w:r>
              <w:t>-</w:t>
            </w:r>
            <w:r>
              <w:tab/>
              <w:t>-</w:t>
            </w:r>
            <w:r>
              <w:tab/>
              <w:t>-</w:t>
            </w:r>
            <w:r>
              <w:tab/>
              <w:t>-</w:t>
            </w:r>
            <w:r>
              <w:tab/>
              <w:t xml:space="preserve">Devices for cargo stowage and clamping freight, for use in certain types of </w:t>
            </w:r>
            <w:r>
              <w:t>aircraft</w:t>
            </w:r>
          </w:p>
          <w:p w14:paraId="591056B6"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B7" w14:textId="77777777" w:rsidR="00E546F5" w:rsidRDefault="00951CE2">
            <w:pPr>
              <w:pStyle w:val="NormalinTable"/>
            </w:pPr>
            <w:r>
              <w:t>0.0%</w:t>
            </w:r>
          </w:p>
        </w:tc>
      </w:tr>
      <w:tr w:rsidR="00E546F5" w14:paraId="591056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B9" w14:textId="77777777" w:rsidR="00E546F5" w:rsidRDefault="00951CE2">
            <w:pPr>
              <w:pStyle w:val="NormalinTable"/>
            </w:pPr>
            <w:r>
              <w:t>7326909630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BA" w14:textId="77777777" w:rsidR="00E546F5" w:rsidRDefault="00951CE2">
            <w:pPr>
              <w:pStyle w:val="Tier1"/>
            </w:pPr>
            <w:r>
              <w:t>Other articles of iron or steel</w:t>
            </w:r>
          </w:p>
          <w:p w14:paraId="591056BB" w14:textId="77777777" w:rsidR="00E546F5" w:rsidRDefault="00951CE2">
            <w:pPr>
              <w:pStyle w:val="Tier2"/>
            </w:pPr>
            <w:r>
              <w:t>-</w:t>
            </w:r>
            <w:r>
              <w:tab/>
            </w:r>
            <w:r>
              <w:t>Other</w:t>
            </w:r>
          </w:p>
          <w:p w14:paraId="591056BC" w14:textId="77777777" w:rsidR="00E546F5" w:rsidRDefault="00951CE2">
            <w:pPr>
              <w:pStyle w:val="Tier3"/>
            </w:pPr>
            <w:r>
              <w:t>-</w:t>
            </w:r>
            <w:r>
              <w:tab/>
              <w:t>-</w:t>
            </w:r>
            <w:r>
              <w:tab/>
              <w:t>Other articles of iron or steel</w:t>
            </w:r>
          </w:p>
          <w:p w14:paraId="591056BD" w14:textId="77777777" w:rsidR="00E546F5" w:rsidRDefault="00951CE2">
            <w:pPr>
              <w:pStyle w:val="Tier4"/>
            </w:pPr>
            <w:r>
              <w:t>-</w:t>
            </w:r>
            <w:r>
              <w:tab/>
              <w:t>-</w:t>
            </w:r>
            <w:r>
              <w:tab/>
              <w:t>-</w:t>
            </w:r>
            <w:r>
              <w:tab/>
              <w:t>Sintered</w:t>
            </w:r>
          </w:p>
          <w:p w14:paraId="591056BE" w14:textId="77777777" w:rsidR="00E546F5" w:rsidRDefault="00951CE2">
            <w:pPr>
              <w:pStyle w:val="Tier5"/>
            </w:pPr>
            <w:r>
              <w:t>-</w:t>
            </w:r>
            <w:r>
              <w:tab/>
              <w:t>-</w:t>
            </w:r>
            <w:r>
              <w:tab/>
              <w:t>-</w:t>
            </w:r>
            <w:r>
              <w:tab/>
              <w:t>-</w:t>
            </w:r>
            <w:r>
              <w:tab/>
              <w:t>Ball bearings used in freight loading systems in certain types of aircraft</w:t>
            </w:r>
          </w:p>
          <w:p w14:paraId="591056BF" w14:textId="77777777" w:rsidR="00E546F5" w:rsidRDefault="00951CE2">
            <w:pPr>
              <w:pStyle w:val="Tier5Bullet"/>
            </w:pPr>
            <w:r>
              <w:tab/>
            </w:r>
            <w:r>
              <w:tab/>
            </w:r>
            <w:r>
              <w:tab/>
            </w:r>
            <w:r>
              <w:tab/>
              <w:t>-</w:t>
            </w:r>
            <w:r>
              <w:tab/>
              <w:t>For use in certain types of aircraft; for the construction, maintenance and repair of aircraft of an unladen w</w:t>
            </w:r>
            <w:r>
              <w:t>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C0" w14:textId="77777777" w:rsidR="00E546F5" w:rsidRDefault="00951CE2">
            <w:pPr>
              <w:pStyle w:val="NormalinTable"/>
            </w:pPr>
            <w:r>
              <w:t>0.0%</w:t>
            </w:r>
          </w:p>
        </w:tc>
      </w:tr>
      <w:tr w:rsidR="00E546F5" w14:paraId="591056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C2" w14:textId="77777777" w:rsidR="00E546F5" w:rsidRDefault="00951CE2">
            <w:pPr>
              <w:pStyle w:val="NormalinTable"/>
            </w:pPr>
            <w:r>
              <w:t>7326909690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C3" w14:textId="77777777" w:rsidR="00E546F5" w:rsidRDefault="00951CE2">
            <w:pPr>
              <w:pStyle w:val="Tier1"/>
            </w:pPr>
            <w:r>
              <w:t>Other articles of iron or steel</w:t>
            </w:r>
          </w:p>
          <w:p w14:paraId="591056C4" w14:textId="77777777" w:rsidR="00E546F5" w:rsidRDefault="00951CE2">
            <w:pPr>
              <w:pStyle w:val="Tier2"/>
            </w:pPr>
            <w:r>
              <w:t>-</w:t>
            </w:r>
            <w:r>
              <w:tab/>
              <w:t>Other</w:t>
            </w:r>
          </w:p>
          <w:p w14:paraId="591056C5" w14:textId="77777777" w:rsidR="00E546F5" w:rsidRDefault="00951CE2">
            <w:pPr>
              <w:pStyle w:val="Tier3"/>
            </w:pPr>
            <w:r>
              <w:t>-</w:t>
            </w:r>
            <w:r>
              <w:tab/>
              <w:t>-</w:t>
            </w:r>
            <w:r>
              <w:tab/>
              <w:t>Other articles of iron or steel</w:t>
            </w:r>
          </w:p>
          <w:p w14:paraId="591056C6" w14:textId="77777777" w:rsidR="00E546F5" w:rsidRDefault="00951CE2">
            <w:pPr>
              <w:pStyle w:val="Tier4"/>
            </w:pPr>
            <w:r>
              <w:t>-</w:t>
            </w:r>
            <w:r>
              <w:tab/>
              <w:t>-</w:t>
            </w:r>
            <w:r>
              <w:tab/>
              <w:t>-</w:t>
            </w:r>
            <w:r>
              <w:tab/>
              <w:t>Sintered</w:t>
            </w:r>
          </w:p>
          <w:p w14:paraId="591056C7" w14:textId="77777777" w:rsidR="00E546F5" w:rsidRDefault="00951CE2">
            <w:pPr>
              <w:pStyle w:val="Tier5"/>
            </w:pPr>
            <w:r>
              <w:t>-</w:t>
            </w:r>
            <w:r>
              <w:tab/>
              <w:t>-</w:t>
            </w:r>
            <w:r>
              <w:tab/>
              <w:t>-</w:t>
            </w:r>
            <w:r>
              <w:tab/>
              <w:t>-</w:t>
            </w:r>
            <w:r>
              <w:tab/>
              <w:t>Other</w:t>
            </w:r>
          </w:p>
          <w:p w14:paraId="591056C8"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56C9" w14:textId="77777777" w:rsidR="00E546F5" w:rsidRDefault="00951CE2">
            <w:pPr>
              <w:pStyle w:val="Tier5Bullet"/>
            </w:pPr>
            <w:r>
              <w:tab/>
            </w:r>
            <w:r>
              <w:tab/>
            </w:r>
            <w:r>
              <w:tab/>
            </w:r>
            <w:r>
              <w:tab/>
              <w:t>-</w:t>
            </w:r>
            <w:r>
              <w:tab/>
              <w:t>for fitting to or equipping such ships, boats or other vessels;</w:t>
            </w:r>
          </w:p>
          <w:p w14:paraId="591056CA"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6CB" w14:textId="77777777" w:rsidR="00E546F5" w:rsidRDefault="00951CE2">
            <w:pPr>
              <w:pStyle w:val="Tier5Bullet"/>
            </w:pPr>
            <w:r>
              <w:tab/>
            </w:r>
            <w:r>
              <w:tab/>
            </w:r>
            <w:r>
              <w:tab/>
            </w:r>
            <w:r>
              <w:tab/>
              <w:t>-</w:t>
            </w:r>
            <w:r>
              <w:tab/>
              <w:t>for equipping the above platforms;</w:t>
            </w:r>
          </w:p>
          <w:p w14:paraId="591056CC"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CD" w14:textId="77777777" w:rsidR="00E546F5" w:rsidRDefault="00951CE2">
            <w:pPr>
              <w:pStyle w:val="NormalinTable"/>
            </w:pPr>
            <w:r>
              <w:t>0.0%</w:t>
            </w:r>
          </w:p>
        </w:tc>
      </w:tr>
      <w:tr w:rsidR="00E546F5" w14:paraId="591056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CF" w14:textId="77777777" w:rsidR="00E546F5" w:rsidRDefault="00951CE2">
            <w:pPr>
              <w:pStyle w:val="NormalinTable"/>
            </w:pPr>
            <w:r>
              <w:t>7326909810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D0" w14:textId="77777777" w:rsidR="00E546F5" w:rsidRDefault="00951CE2">
            <w:pPr>
              <w:pStyle w:val="Tier1"/>
            </w:pPr>
            <w:r>
              <w:t>Other articles of iron or steel</w:t>
            </w:r>
          </w:p>
          <w:p w14:paraId="591056D1" w14:textId="77777777" w:rsidR="00E546F5" w:rsidRDefault="00951CE2">
            <w:pPr>
              <w:pStyle w:val="Tier2"/>
            </w:pPr>
            <w:r>
              <w:t>-</w:t>
            </w:r>
            <w:r>
              <w:tab/>
              <w:t>Other</w:t>
            </w:r>
          </w:p>
          <w:p w14:paraId="591056D2" w14:textId="77777777" w:rsidR="00E546F5" w:rsidRDefault="00951CE2">
            <w:pPr>
              <w:pStyle w:val="Tier3"/>
            </w:pPr>
            <w:r>
              <w:t>-</w:t>
            </w:r>
            <w:r>
              <w:tab/>
              <w:t>-</w:t>
            </w:r>
            <w:r>
              <w:tab/>
              <w:t>Other articles of iron or steel</w:t>
            </w:r>
          </w:p>
          <w:p w14:paraId="591056D3" w14:textId="77777777" w:rsidR="00E546F5" w:rsidRDefault="00951CE2">
            <w:pPr>
              <w:pStyle w:val="Tier4"/>
            </w:pPr>
            <w:r>
              <w:t>-</w:t>
            </w:r>
            <w:r>
              <w:tab/>
              <w:t>-</w:t>
            </w:r>
            <w:r>
              <w:tab/>
              <w:t>-</w:t>
            </w:r>
            <w:r>
              <w:tab/>
              <w:t>Other</w:t>
            </w:r>
          </w:p>
          <w:p w14:paraId="591056D4" w14:textId="77777777" w:rsidR="00E546F5" w:rsidRDefault="00951CE2">
            <w:pPr>
              <w:pStyle w:val="Tier5"/>
            </w:pPr>
            <w:r>
              <w:t>-</w:t>
            </w:r>
            <w:r>
              <w:tab/>
              <w:t>-</w:t>
            </w:r>
            <w:r>
              <w:tab/>
              <w:t>-</w:t>
            </w:r>
            <w:r>
              <w:tab/>
              <w:t>-</w:t>
            </w:r>
            <w:r>
              <w:tab/>
              <w:t>Collars, flanges and other devices for fixing, jointing, clamping or spacing, for use in certain types of aircraft</w:t>
            </w:r>
          </w:p>
          <w:p w14:paraId="591056D5" w14:textId="77777777" w:rsidR="00E546F5" w:rsidRDefault="00951CE2">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D6" w14:textId="77777777" w:rsidR="00E546F5" w:rsidRDefault="00951CE2">
            <w:pPr>
              <w:pStyle w:val="NormalinTable"/>
            </w:pPr>
            <w:r>
              <w:t>0.0%</w:t>
            </w:r>
          </w:p>
        </w:tc>
      </w:tr>
      <w:tr w:rsidR="00E546F5" w14:paraId="591056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D8" w14:textId="77777777" w:rsidR="00E546F5" w:rsidRDefault="00951CE2">
            <w:pPr>
              <w:pStyle w:val="NormalinTable"/>
            </w:pPr>
            <w:r>
              <w:t>7326909820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D9" w14:textId="77777777" w:rsidR="00E546F5" w:rsidRDefault="00951CE2">
            <w:pPr>
              <w:pStyle w:val="Tier1"/>
            </w:pPr>
            <w:r>
              <w:t>Other articles of iron or steel</w:t>
            </w:r>
          </w:p>
          <w:p w14:paraId="591056DA" w14:textId="77777777" w:rsidR="00E546F5" w:rsidRDefault="00951CE2">
            <w:pPr>
              <w:pStyle w:val="Tier2"/>
            </w:pPr>
            <w:r>
              <w:t>-</w:t>
            </w:r>
            <w:r>
              <w:tab/>
              <w:t>Other</w:t>
            </w:r>
          </w:p>
          <w:p w14:paraId="591056DB" w14:textId="77777777" w:rsidR="00E546F5" w:rsidRDefault="00951CE2">
            <w:pPr>
              <w:pStyle w:val="Tier3"/>
            </w:pPr>
            <w:r>
              <w:t>-</w:t>
            </w:r>
            <w:r>
              <w:tab/>
              <w:t>-</w:t>
            </w:r>
            <w:r>
              <w:tab/>
              <w:t xml:space="preserve">Other </w:t>
            </w:r>
            <w:r>
              <w:t>articles of iron or steel</w:t>
            </w:r>
          </w:p>
          <w:p w14:paraId="591056DC" w14:textId="77777777" w:rsidR="00E546F5" w:rsidRDefault="00951CE2">
            <w:pPr>
              <w:pStyle w:val="Tier4"/>
            </w:pPr>
            <w:r>
              <w:t>-</w:t>
            </w:r>
            <w:r>
              <w:tab/>
              <w:t>-</w:t>
            </w:r>
            <w:r>
              <w:tab/>
              <w:t>-</w:t>
            </w:r>
            <w:r>
              <w:tab/>
              <w:t>Other</w:t>
            </w:r>
          </w:p>
          <w:p w14:paraId="591056DD" w14:textId="77777777" w:rsidR="00E546F5" w:rsidRDefault="00951CE2">
            <w:pPr>
              <w:pStyle w:val="Tier5"/>
            </w:pPr>
            <w:r>
              <w:t>-</w:t>
            </w:r>
            <w:r>
              <w:tab/>
              <w:t>-</w:t>
            </w:r>
            <w:r>
              <w:tab/>
              <w:t>-</w:t>
            </w:r>
            <w:r>
              <w:tab/>
              <w:t>-</w:t>
            </w:r>
            <w:r>
              <w:tab/>
              <w:t>Devices for cargo stowage and clamping freight, for use in certain types of aircraft</w:t>
            </w:r>
          </w:p>
          <w:p w14:paraId="591056DE" w14:textId="77777777" w:rsidR="00E546F5" w:rsidRDefault="00951CE2">
            <w:pPr>
              <w:pStyle w:val="Tier5Bullet"/>
            </w:pPr>
            <w:r>
              <w:tab/>
            </w: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DF" w14:textId="77777777" w:rsidR="00E546F5" w:rsidRDefault="00951CE2">
            <w:pPr>
              <w:pStyle w:val="NormalinTable"/>
            </w:pPr>
            <w:r>
              <w:t>0.0%</w:t>
            </w:r>
          </w:p>
        </w:tc>
      </w:tr>
      <w:tr w:rsidR="00E546F5" w14:paraId="591056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E1" w14:textId="77777777" w:rsidR="00E546F5" w:rsidRDefault="00951CE2">
            <w:pPr>
              <w:pStyle w:val="NormalinTable"/>
            </w:pPr>
            <w:r>
              <w:t>7326909830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E2" w14:textId="77777777" w:rsidR="00E546F5" w:rsidRDefault="00951CE2">
            <w:pPr>
              <w:pStyle w:val="Tier1"/>
            </w:pPr>
            <w:r>
              <w:t>Other articles of iron or steel</w:t>
            </w:r>
          </w:p>
          <w:p w14:paraId="591056E3" w14:textId="77777777" w:rsidR="00E546F5" w:rsidRDefault="00951CE2">
            <w:pPr>
              <w:pStyle w:val="Tier2"/>
            </w:pPr>
            <w:r>
              <w:t>-</w:t>
            </w:r>
            <w:r>
              <w:tab/>
              <w:t>Other</w:t>
            </w:r>
          </w:p>
          <w:p w14:paraId="591056E4" w14:textId="77777777" w:rsidR="00E546F5" w:rsidRDefault="00951CE2">
            <w:pPr>
              <w:pStyle w:val="Tier3"/>
            </w:pPr>
            <w:r>
              <w:t>-</w:t>
            </w:r>
            <w:r>
              <w:tab/>
              <w:t>-</w:t>
            </w:r>
            <w:r>
              <w:tab/>
              <w:t>Other articles of iron or steel</w:t>
            </w:r>
          </w:p>
          <w:p w14:paraId="591056E5" w14:textId="77777777" w:rsidR="00E546F5" w:rsidRDefault="00951CE2">
            <w:pPr>
              <w:pStyle w:val="Tier4"/>
            </w:pPr>
            <w:r>
              <w:t>-</w:t>
            </w:r>
            <w:r>
              <w:tab/>
              <w:t>-</w:t>
            </w:r>
            <w:r>
              <w:tab/>
              <w:t>-</w:t>
            </w:r>
            <w:r>
              <w:tab/>
              <w:t>Other</w:t>
            </w:r>
          </w:p>
          <w:p w14:paraId="591056E6" w14:textId="77777777" w:rsidR="00E546F5" w:rsidRDefault="00951CE2">
            <w:pPr>
              <w:pStyle w:val="Tier5"/>
            </w:pPr>
            <w:r>
              <w:t>-</w:t>
            </w:r>
            <w:r>
              <w:tab/>
              <w:t>-</w:t>
            </w:r>
            <w:r>
              <w:tab/>
              <w:t>-</w:t>
            </w:r>
            <w:r>
              <w:tab/>
              <w:t>-</w:t>
            </w:r>
            <w:r>
              <w:tab/>
              <w:t xml:space="preserve">Ball bearings used in freight loading systems in certain </w:t>
            </w:r>
            <w:r>
              <w:t>types of aircraft</w:t>
            </w:r>
          </w:p>
          <w:p w14:paraId="591056E7"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E8" w14:textId="77777777" w:rsidR="00E546F5" w:rsidRDefault="00951CE2">
            <w:pPr>
              <w:pStyle w:val="NormalinTable"/>
            </w:pPr>
            <w:r>
              <w:t>0.0%</w:t>
            </w:r>
          </w:p>
        </w:tc>
      </w:tr>
      <w:tr w:rsidR="00E546F5" w14:paraId="591056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EA" w14:textId="77777777" w:rsidR="00E546F5" w:rsidRDefault="00951CE2">
            <w:pPr>
              <w:pStyle w:val="NormalinTable"/>
            </w:pPr>
            <w:r>
              <w:t>7326909850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EB" w14:textId="77777777" w:rsidR="00E546F5" w:rsidRDefault="00951CE2">
            <w:pPr>
              <w:pStyle w:val="Tier1"/>
            </w:pPr>
            <w:r>
              <w:t>Other articles of iron or ste</w:t>
            </w:r>
            <w:r>
              <w:t>el</w:t>
            </w:r>
          </w:p>
          <w:p w14:paraId="591056EC" w14:textId="77777777" w:rsidR="00E546F5" w:rsidRDefault="00951CE2">
            <w:pPr>
              <w:pStyle w:val="Tier2"/>
            </w:pPr>
            <w:r>
              <w:t>-</w:t>
            </w:r>
            <w:r>
              <w:tab/>
              <w:t>Other</w:t>
            </w:r>
          </w:p>
          <w:p w14:paraId="591056ED" w14:textId="77777777" w:rsidR="00E546F5" w:rsidRDefault="00951CE2">
            <w:pPr>
              <w:pStyle w:val="Tier3"/>
            </w:pPr>
            <w:r>
              <w:t>-</w:t>
            </w:r>
            <w:r>
              <w:tab/>
              <w:t>-</w:t>
            </w:r>
            <w:r>
              <w:tab/>
              <w:t>Other articles of iron or steel</w:t>
            </w:r>
          </w:p>
          <w:p w14:paraId="591056EE" w14:textId="77777777" w:rsidR="00E546F5" w:rsidRDefault="00951CE2">
            <w:pPr>
              <w:pStyle w:val="Tier4"/>
            </w:pPr>
            <w:r>
              <w:t>-</w:t>
            </w:r>
            <w:r>
              <w:tab/>
              <w:t>-</w:t>
            </w:r>
            <w:r>
              <w:tab/>
              <w:t>-</w:t>
            </w:r>
            <w:r>
              <w:tab/>
              <w:t>Other</w:t>
            </w:r>
          </w:p>
          <w:p w14:paraId="591056EF" w14:textId="77777777" w:rsidR="00E546F5" w:rsidRDefault="00951CE2">
            <w:pPr>
              <w:pStyle w:val="Tier5"/>
            </w:pPr>
            <w:r>
              <w:t>-</w:t>
            </w:r>
            <w:r>
              <w:tab/>
              <w:t>-</w:t>
            </w:r>
            <w:r>
              <w:tab/>
              <w:t>-</w:t>
            </w:r>
            <w:r>
              <w:tab/>
              <w:t>-</w:t>
            </w:r>
            <w:r>
              <w:tab/>
              <w:t>Surface-hardened, steel piston rod for a hydraulic or hydropneumatic shock absorber of motor vehicles: - with a chrome coating, - of a diameter of 11 mm or more, but not more than 28 mm, -</w:t>
            </w:r>
            <w:r>
              <w:t xml:space="preserve"> of a length of 80 mm or more, but not more than 600 mm, with a threaded end or a mandrel for resistance welding</w:t>
            </w:r>
          </w:p>
          <w:p w14:paraId="591056F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w:t>
            </w:r>
            <w:r>
              <w:t>ersion;</w:t>
            </w:r>
          </w:p>
          <w:p w14:paraId="591056F1" w14:textId="77777777" w:rsidR="00E546F5" w:rsidRDefault="00951CE2">
            <w:pPr>
              <w:pStyle w:val="Tier5Bullet"/>
            </w:pPr>
            <w:r>
              <w:tab/>
            </w:r>
            <w:r>
              <w:tab/>
            </w:r>
            <w:r>
              <w:tab/>
            </w:r>
            <w:r>
              <w:tab/>
              <w:t>-</w:t>
            </w:r>
            <w:r>
              <w:tab/>
              <w:t>for fitting to or equipping such ships, boats or other vessels;</w:t>
            </w:r>
          </w:p>
          <w:p w14:paraId="591056F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56F3" w14:textId="77777777" w:rsidR="00E546F5" w:rsidRDefault="00951CE2">
            <w:pPr>
              <w:pStyle w:val="Tier5Bullet"/>
            </w:pPr>
            <w:r>
              <w:tab/>
            </w:r>
            <w:r>
              <w:tab/>
            </w:r>
            <w:r>
              <w:tab/>
            </w:r>
            <w:r>
              <w:tab/>
              <w:t>-</w:t>
            </w:r>
            <w:r>
              <w:tab/>
              <w:t>for equipping the above platforms;</w:t>
            </w:r>
          </w:p>
          <w:p w14:paraId="591056F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6F5" w14:textId="77777777" w:rsidR="00E546F5" w:rsidRDefault="00951CE2">
            <w:pPr>
              <w:pStyle w:val="NormalinTable"/>
            </w:pPr>
            <w:r>
              <w:t>0.0%</w:t>
            </w:r>
          </w:p>
        </w:tc>
      </w:tr>
      <w:tr w:rsidR="00E546F5" w14:paraId="591057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6F7" w14:textId="77777777" w:rsidR="00E546F5" w:rsidRDefault="00951CE2">
            <w:pPr>
              <w:pStyle w:val="NormalinTable"/>
            </w:pPr>
            <w:r>
              <w:t>7326909890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6F8" w14:textId="77777777" w:rsidR="00E546F5" w:rsidRDefault="00951CE2">
            <w:pPr>
              <w:pStyle w:val="Tier1"/>
            </w:pPr>
            <w:r>
              <w:t>Other articles of iron or steel</w:t>
            </w:r>
          </w:p>
          <w:p w14:paraId="591056F9" w14:textId="77777777" w:rsidR="00E546F5" w:rsidRDefault="00951CE2">
            <w:pPr>
              <w:pStyle w:val="Tier2"/>
            </w:pPr>
            <w:r>
              <w:t>-</w:t>
            </w:r>
            <w:r>
              <w:tab/>
              <w:t>Other</w:t>
            </w:r>
          </w:p>
          <w:p w14:paraId="591056FA" w14:textId="77777777" w:rsidR="00E546F5" w:rsidRDefault="00951CE2">
            <w:pPr>
              <w:pStyle w:val="Tier3"/>
            </w:pPr>
            <w:r>
              <w:t>-</w:t>
            </w:r>
            <w:r>
              <w:tab/>
              <w:t>-</w:t>
            </w:r>
            <w:r>
              <w:tab/>
              <w:t xml:space="preserve">Other articles of iron or </w:t>
            </w:r>
            <w:r>
              <w:t>steel</w:t>
            </w:r>
          </w:p>
          <w:p w14:paraId="591056FB" w14:textId="77777777" w:rsidR="00E546F5" w:rsidRDefault="00951CE2">
            <w:pPr>
              <w:pStyle w:val="Tier4"/>
            </w:pPr>
            <w:r>
              <w:t>-</w:t>
            </w:r>
            <w:r>
              <w:tab/>
              <w:t>-</w:t>
            </w:r>
            <w:r>
              <w:tab/>
              <w:t>-</w:t>
            </w:r>
            <w:r>
              <w:tab/>
              <w:t>Other</w:t>
            </w:r>
          </w:p>
          <w:p w14:paraId="591056FC" w14:textId="77777777" w:rsidR="00E546F5" w:rsidRDefault="00951CE2">
            <w:pPr>
              <w:pStyle w:val="Tier5"/>
            </w:pPr>
            <w:r>
              <w:t>-</w:t>
            </w:r>
            <w:r>
              <w:tab/>
              <w:t>-</w:t>
            </w:r>
            <w:r>
              <w:tab/>
              <w:t>-</w:t>
            </w:r>
            <w:r>
              <w:tab/>
              <w:t>-</w:t>
            </w:r>
            <w:r>
              <w:tab/>
              <w:t>Other</w:t>
            </w:r>
          </w:p>
          <w:p w14:paraId="591056F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6FE" w14:textId="77777777" w:rsidR="00E546F5" w:rsidRDefault="00951CE2">
            <w:pPr>
              <w:pStyle w:val="Tier5Bullet"/>
            </w:pPr>
            <w:r>
              <w:tab/>
            </w:r>
            <w:r>
              <w:tab/>
            </w:r>
            <w:r>
              <w:tab/>
            </w:r>
            <w:r>
              <w:tab/>
              <w:t>-</w:t>
            </w:r>
            <w:r>
              <w:tab/>
              <w:t>for fitting to or equipping such ships, boats or other vessels;</w:t>
            </w:r>
          </w:p>
          <w:p w14:paraId="591056F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700" w14:textId="77777777" w:rsidR="00E546F5" w:rsidRDefault="00951CE2">
            <w:pPr>
              <w:pStyle w:val="Tier5Bullet"/>
            </w:pPr>
            <w:r>
              <w:tab/>
            </w:r>
            <w:r>
              <w:tab/>
            </w:r>
            <w:r>
              <w:tab/>
            </w:r>
            <w:r>
              <w:tab/>
              <w:t>-</w:t>
            </w:r>
            <w:r>
              <w:tab/>
              <w:t>for equipping the abo</w:t>
            </w:r>
            <w:r>
              <w:t>ve platforms;</w:t>
            </w:r>
          </w:p>
          <w:p w14:paraId="5910570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02" w14:textId="77777777" w:rsidR="00E546F5" w:rsidRDefault="00951CE2">
            <w:pPr>
              <w:pStyle w:val="NormalinTable"/>
            </w:pPr>
            <w:r>
              <w:t>0.0%</w:t>
            </w:r>
          </w:p>
        </w:tc>
      </w:tr>
    </w:tbl>
    <w:p w14:paraId="59105704" w14:textId="77777777" w:rsidR="00E546F5" w:rsidRDefault="00951CE2">
      <w:pPr>
        <w:pStyle w:val="Heading1"/>
      </w:pPr>
      <w:r>
        <w:t>Chapter 74 : Copper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708"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705"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706"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707" w14:textId="77777777" w:rsidR="00E546F5" w:rsidRDefault="00951CE2">
            <w:pPr>
              <w:pStyle w:val="NormalinTable"/>
              <w:rPr>
                <w:b/>
                <w:bCs w:val="0"/>
                <w:color w:val="FFFFFF"/>
              </w:rPr>
            </w:pPr>
            <w:r>
              <w:rPr>
                <w:b/>
                <w:bCs w:val="0"/>
                <w:color w:val="FFFFFF"/>
              </w:rPr>
              <w:t>Duty expression</w:t>
            </w:r>
          </w:p>
        </w:tc>
      </w:tr>
      <w:tr w:rsidR="00E546F5" w14:paraId="591057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09" w14:textId="77777777" w:rsidR="00E546F5" w:rsidRDefault="00951CE2">
            <w:pPr>
              <w:pStyle w:val="NormalinTable"/>
            </w:pPr>
            <w:r>
              <w:t>7407000000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0A" w14:textId="77777777" w:rsidR="00E546F5" w:rsidRDefault="00951CE2">
            <w:pPr>
              <w:pStyle w:val="Tier1"/>
            </w:pPr>
            <w:r>
              <w:t>Copper bars, rods and profiles</w:t>
            </w:r>
          </w:p>
          <w:p w14:paraId="5910570B"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70C" w14:textId="77777777" w:rsidR="00E546F5" w:rsidRDefault="00951CE2">
            <w:pPr>
              <w:pStyle w:val="Tier1Bullet"/>
            </w:pPr>
            <w:r>
              <w:t>-</w:t>
            </w:r>
            <w:r>
              <w:tab/>
              <w:t>for fitting to or equipping such ships, boats or other vessels;</w:t>
            </w:r>
          </w:p>
          <w:p w14:paraId="5910570D"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70E" w14:textId="77777777" w:rsidR="00E546F5" w:rsidRDefault="00951CE2">
            <w:pPr>
              <w:pStyle w:val="Tier1Bullet"/>
            </w:pPr>
            <w:r>
              <w:t>-</w:t>
            </w:r>
            <w:r>
              <w:tab/>
              <w:t>for equipping the above platforms;</w:t>
            </w:r>
          </w:p>
          <w:p w14:paraId="5910570F" w14:textId="77777777" w:rsidR="00E546F5" w:rsidRDefault="00951CE2">
            <w:pPr>
              <w:pStyle w:val="Tier1Bullet"/>
            </w:pPr>
            <w:r>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10" w14:textId="77777777" w:rsidR="00E546F5" w:rsidRDefault="00951CE2">
            <w:pPr>
              <w:pStyle w:val="NormalinTable"/>
            </w:pPr>
            <w:r>
              <w:t>0.0%</w:t>
            </w:r>
          </w:p>
        </w:tc>
      </w:tr>
      <w:tr w:rsidR="00E546F5" w14:paraId="591057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12" w14:textId="77777777" w:rsidR="00E546F5" w:rsidRDefault="00951CE2">
            <w:pPr>
              <w:pStyle w:val="NormalinTable"/>
            </w:pPr>
            <w:r>
              <w:t>7408000000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13" w14:textId="77777777" w:rsidR="00E546F5" w:rsidRDefault="00951CE2">
            <w:pPr>
              <w:pStyle w:val="Tier1"/>
            </w:pPr>
            <w:r>
              <w:t>Copper wire</w:t>
            </w:r>
          </w:p>
          <w:p w14:paraId="59105714" w14:textId="77777777" w:rsidR="00E546F5" w:rsidRDefault="00951CE2">
            <w:pPr>
              <w:pStyle w:val="Tier1Bullet"/>
            </w:pPr>
            <w:r>
              <w:t>-</w:t>
            </w:r>
            <w:r>
              <w:tab/>
              <w:t>for incorporation in ships, boats or other vessels listed in Table 1, for the purposes of their construction, repair, maintenance or conversion;</w:t>
            </w:r>
          </w:p>
          <w:p w14:paraId="59105715" w14:textId="77777777" w:rsidR="00E546F5" w:rsidRDefault="00951CE2">
            <w:pPr>
              <w:pStyle w:val="Tier1Bullet"/>
            </w:pPr>
            <w:r>
              <w:t>-</w:t>
            </w:r>
            <w:r>
              <w:tab/>
              <w:t xml:space="preserve">for fitting to or equipping such </w:t>
            </w:r>
            <w:r>
              <w:t>ships, boats or other vessels;</w:t>
            </w:r>
          </w:p>
          <w:p w14:paraId="59105716"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14:paraId="59105717" w14:textId="77777777" w:rsidR="00E546F5" w:rsidRDefault="00951CE2">
            <w:pPr>
              <w:pStyle w:val="Tier1Bullet"/>
            </w:pPr>
            <w:r>
              <w:t>-</w:t>
            </w:r>
            <w:r>
              <w:tab/>
              <w:t>for equipping the above platforms;</w:t>
            </w:r>
          </w:p>
          <w:p w14:paraId="5910571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19" w14:textId="77777777" w:rsidR="00E546F5" w:rsidRDefault="00951CE2">
            <w:pPr>
              <w:pStyle w:val="NormalinTable"/>
            </w:pPr>
            <w:r>
              <w:t>0.0%</w:t>
            </w:r>
          </w:p>
        </w:tc>
      </w:tr>
      <w:tr w:rsidR="00E546F5" w14:paraId="591057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1B" w14:textId="77777777" w:rsidR="00E546F5" w:rsidRDefault="00951CE2">
            <w:pPr>
              <w:pStyle w:val="NormalinTable"/>
            </w:pPr>
            <w:r>
              <w:t>7409000000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1C" w14:textId="77777777" w:rsidR="00E546F5" w:rsidRDefault="00951CE2">
            <w:pPr>
              <w:pStyle w:val="Tier1"/>
            </w:pPr>
            <w:r>
              <w:t>Copper plates, sheets and strip, of a thickness exceeding 0.15 mm</w:t>
            </w:r>
          </w:p>
          <w:p w14:paraId="5910571D" w14:textId="77777777" w:rsidR="00E546F5" w:rsidRDefault="00951CE2">
            <w:pPr>
              <w:pStyle w:val="Tier1Bullet"/>
            </w:pPr>
            <w:r>
              <w:t>-</w:t>
            </w:r>
            <w:r>
              <w:tab/>
              <w:t>for incorporation in ships, boats or other vessels listed in T</w:t>
            </w:r>
            <w:r>
              <w:t>able 1, for the purposes of their construction, repair, maintenance or conversion;</w:t>
            </w:r>
          </w:p>
          <w:p w14:paraId="5910571E" w14:textId="77777777" w:rsidR="00E546F5" w:rsidRDefault="00951CE2">
            <w:pPr>
              <w:pStyle w:val="Tier1Bullet"/>
            </w:pPr>
            <w:r>
              <w:t>-</w:t>
            </w:r>
            <w:r>
              <w:tab/>
              <w:t>for fitting to or equipping such ships, boats or other vessels;</w:t>
            </w:r>
          </w:p>
          <w:p w14:paraId="5910571F" w14:textId="77777777" w:rsidR="00E546F5" w:rsidRDefault="00951CE2">
            <w:pPr>
              <w:pStyle w:val="Tier1Bullet"/>
            </w:pPr>
            <w:r>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5720" w14:textId="77777777" w:rsidR="00E546F5" w:rsidRDefault="00951CE2">
            <w:pPr>
              <w:pStyle w:val="Tier1Bullet"/>
            </w:pPr>
            <w:r>
              <w:t>-</w:t>
            </w:r>
            <w:r>
              <w:tab/>
              <w:t>for equipping the above platforms;</w:t>
            </w:r>
          </w:p>
          <w:p w14:paraId="5910572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22" w14:textId="77777777" w:rsidR="00E546F5" w:rsidRDefault="00951CE2">
            <w:pPr>
              <w:pStyle w:val="NormalinTable"/>
            </w:pPr>
            <w:r>
              <w:t>0.0%</w:t>
            </w:r>
          </w:p>
        </w:tc>
      </w:tr>
      <w:tr w:rsidR="00E546F5" w14:paraId="591057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24" w14:textId="77777777" w:rsidR="00E546F5" w:rsidRDefault="00951CE2">
            <w:pPr>
              <w:pStyle w:val="NormalinTable"/>
            </w:pPr>
            <w:r>
              <w:t>7410110030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25" w14:textId="77777777" w:rsidR="00E546F5" w:rsidRDefault="00951CE2">
            <w:pPr>
              <w:pStyle w:val="Tier1"/>
            </w:pPr>
            <w:r>
              <w:t>Copp</w:t>
            </w:r>
            <w:r>
              <w:t>er foil (whether or not printed or backed with paper, paperboard, plastics or similar backing materials) of a thickness (excluding any backing) not exceeding 0.15 mm</w:t>
            </w:r>
          </w:p>
          <w:p w14:paraId="59105726" w14:textId="77777777" w:rsidR="00E546F5" w:rsidRDefault="00951CE2">
            <w:pPr>
              <w:pStyle w:val="Tier2"/>
            </w:pPr>
            <w:r>
              <w:t>-</w:t>
            </w:r>
            <w:r>
              <w:tab/>
              <w:t>Not backed</w:t>
            </w:r>
          </w:p>
          <w:p w14:paraId="59105727" w14:textId="77777777" w:rsidR="00E546F5" w:rsidRDefault="00951CE2">
            <w:pPr>
              <w:pStyle w:val="Tier3"/>
            </w:pPr>
            <w:r>
              <w:t>-</w:t>
            </w:r>
            <w:r>
              <w:tab/>
              <w:t>-</w:t>
            </w:r>
            <w:r>
              <w:tab/>
              <w:t>Of refined copper</w:t>
            </w:r>
          </w:p>
          <w:p w14:paraId="59105728" w14:textId="77777777" w:rsidR="00E546F5" w:rsidRDefault="00951CE2">
            <w:pPr>
              <w:pStyle w:val="Tier4"/>
            </w:pPr>
            <w:r>
              <w:t>-</w:t>
            </w:r>
            <w:r>
              <w:tab/>
              <w:t>-</w:t>
            </w:r>
            <w:r>
              <w:tab/>
              <w:t>-</w:t>
            </w:r>
            <w:r>
              <w:tab/>
              <w:t xml:space="preserve">Refined copper foil and -strips, </w:t>
            </w:r>
            <w:r>
              <w:t>electrolytically coated</w:t>
            </w:r>
          </w:p>
          <w:p w14:paraId="59105729"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72A" w14:textId="77777777" w:rsidR="00E546F5" w:rsidRDefault="00951CE2">
            <w:pPr>
              <w:pStyle w:val="Tier4Bullet"/>
            </w:pPr>
            <w:r>
              <w:tab/>
            </w:r>
            <w:r>
              <w:tab/>
            </w:r>
            <w:r>
              <w:tab/>
              <w:t>-</w:t>
            </w:r>
            <w:r>
              <w:tab/>
              <w:t>for fitting to or equipping such ships, boats or other vessels;</w:t>
            </w:r>
          </w:p>
          <w:p w14:paraId="5910572B" w14:textId="77777777" w:rsidR="00E546F5" w:rsidRDefault="00951CE2">
            <w:pPr>
              <w:pStyle w:val="Tier4Bullet"/>
            </w:pPr>
            <w:r>
              <w:tab/>
            </w: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572C" w14:textId="77777777" w:rsidR="00E546F5" w:rsidRDefault="00951CE2">
            <w:pPr>
              <w:pStyle w:val="Tier4Bullet"/>
            </w:pPr>
            <w:r>
              <w:tab/>
            </w:r>
            <w:r>
              <w:tab/>
            </w:r>
            <w:r>
              <w:tab/>
              <w:t>-</w:t>
            </w:r>
            <w:r>
              <w:tab/>
              <w:t>for equipping the above platforms</w:t>
            </w:r>
            <w:r>
              <w:t>;</w:t>
            </w:r>
          </w:p>
          <w:p w14:paraId="5910572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2E" w14:textId="77777777" w:rsidR="00E546F5" w:rsidRDefault="00951CE2">
            <w:pPr>
              <w:pStyle w:val="NormalinTable"/>
            </w:pPr>
            <w:r>
              <w:t>0.0%</w:t>
            </w:r>
          </w:p>
        </w:tc>
      </w:tr>
      <w:tr w:rsidR="00E546F5" w14:paraId="591057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30" w14:textId="77777777" w:rsidR="00E546F5" w:rsidRDefault="00951CE2">
            <w:pPr>
              <w:pStyle w:val="NormalinTable"/>
            </w:pPr>
            <w:r>
              <w:t>7410110090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31" w14:textId="77777777" w:rsidR="00E546F5" w:rsidRDefault="00951CE2">
            <w:pPr>
              <w:pStyle w:val="Tier1"/>
            </w:pPr>
            <w:r>
              <w:t>Copper foil (whether or not printed or backed with paper, paperboard, plastics or similar backing materials) of a thickness (excluding any backing) not exceeding 0.1</w:t>
            </w:r>
            <w:r>
              <w:t>5 mm</w:t>
            </w:r>
          </w:p>
          <w:p w14:paraId="59105732" w14:textId="77777777" w:rsidR="00E546F5" w:rsidRDefault="00951CE2">
            <w:pPr>
              <w:pStyle w:val="Tier2"/>
            </w:pPr>
            <w:r>
              <w:t>-</w:t>
            </w:r>
            <w:r>
              <w:tab/>
              <w:t>Not backed</w:t>
            </w:r>
          </w:p>
          <w:p w14:paraId="59105733" w14:textId="77777777" w:rsidR="00E546F5" w:rsidRDefault="00951CE2">
            <w:pPr>
              <w:pStyle w:val="Tier3"/>
            </w:pPr>
            <w:r>
              <w:t>-</w:t>
            </w:r>
            <w:r>
              <w:tab/>
              <w:t>-</w:t>
            </w:r>
            <w:r>
              <w:tab/>
              <w:t>Of refined copper</w:t>
            </w:r>
          </w:p>
          <w:p w14:paraId="59105734" w14:textId="77777777" w:rsidR="00E546F5" w:rsidRDefault="00951CE2">
            <w:pPr>
              <w:pStyle w:val="Tier4"/>
            </w:pPr>
            <w:r>
              <w:t>-</w:t>
            </w:r>
            <w:r>
              <w:tab/>
              <w:t>-</w:t>
            </w:r>
            <w:r>
              <w:tab/>
              <w:t>-</w:t>
            </w:r>
            <w:r>
              <w:tab/>
              <w:t>Other</w:t>
            </w:r>
          </w:p>
          <w:p w14:paraId="5910573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736" w14:textId="77777777" w:rsidR="00E546F5" w:rsidRDefault="00951CE2">
            <w:pPr>
              <w:pStyle w:val="Tier4Bullet"/>
            </w:pPr>
            <w:r>
              <w:tab/>
            </w:r>
            <w:r>
              <w:tab/>
            </w:r>
            <w:r>
              <w:tab/>
              <w:t>-</w:t>
            </w:r>
            <w:r>
              <w:tab/>
              <w:t xml:space="preserve">for fitting to or equipping such ships, </w:t>
            </w:r>
            <w:r>
              <w:t>boats or other vessels;</w:t>
            </w:r>
          </w:p>
          <w:p w14:paraId="5910573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738" w14:textId="77777777" w:rsidR="00E546F5" w:rsidRDefault="00951CE2">
            <w:pPr>
              <w:pStyle w:val="Tier4Bullet"/>
            </w:pPr>
            <w:r>
              <w:tab/>
            </w:r>
            <w:r>
              <w:tab/>
            </w:r>
            <w:r>
              <w:tab/>
              <w:t>-</w:t>
            </w:r>
            <w:r>
              <w:tab/>
              <w:t>for equipping the above platforms;</w:t>
            </w:r>
          </w:p>
          <w:p w14:paraId="5910573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3A" w14:textId="77777777" w:rsidR="00E546F5" w:rsidRDefault="00951CE2">
            <w:pPr>
              <w:pStyle w:val="NormalinTable"/>
            </w:pPr>
            <w:r>
              <w:t>0.0%</w:t>
            </w:r>
          </w:p>
        </w:tc>
      </w:tr>
      <w:tr w:rsidR="00E546F5" w14:paraId="591057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3C" w14:textId="77777777" w:rsidR="00E546F5" w:rsidRDefault="00951CE2">
            <w:pPr>
              <w:pStyle w:val="NormalinTable"/>
            </w:pPr>
            <w:r>
              <w:t>7410120000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3D" w14:textId="77777777" w:rsidR="00E546F5" w:rsidRDefault="00951CE2">
            <w:pPr>
              <w:pStyle w:val="Tier1"/>
            </w:pPr>
            <w:r>
              <w:t xml:space="preserve">Copper foil (whether or not printed or backed with paper, paperboard, plastics or similar backing materials) of a </w:t>
            </w:r>
            <w:r>
              <w:t>thickness (excluding any backing) not exceeding 0.15 mm</w:t>
            </w:r>
          </w:p>
          <w:p w14:paraId="5910573E" w14:textId="77777777" w:rsidR="00E546F5" w:rsidRDefault="00951CE2">
            <w:pPr>
              <w:pStyle w:val="Tier2"/>
            </w:pPr>
            <w:r>
              <w:t>-</w:t>
            </w:r>
            <w:r>
              <w:tab/>
              <w:t>Not backed</w:t>
            </w:r>
          </w:p>
          <w:p w14:paraId="5910573F" w14:textId="77777777" w:rsidR="00E546F5" w:rsidRDefault="00951CE2">
            <w:pPr>
              <w:pStyle w:val="Tier3"/>
            </w:pPr>
            <w:r>
              <w:t>-</w:t>
            </w:r>
            <w:r>
              <w:tab/>
              <w:t>-</w:t>
            </w:r>
            <w:r>
              <w:tab/>
              <w:t>Of copper alloys</w:t>
            </w:r>
          </w:p>
          <w:p w14:paraId="5910574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741" w14:textId="77777777" w:rsidR="00E546F5" w:rsidRDefault="00951CE2">
            <w:pPr>
              <w:pStyle w:val="Tier3Bullet"/>
            </w:pPr>
            <w:r>
              <w:tab/>
            </w:r>
            <w:r>
              <w:tab/>
              <w:t>-</w:t>
            </w:r>
            <w:r>
              <w:tab/>
              <w:t>for fitting t</w:t>
            </w:r>
            <w:r>
              <w:t>o or equipping such ships, boats or other vessels;</w:t>
            </w:r>
          </w:p>
          <w:p w14:paraId="5910574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14:paraId="59105743" w14:textId="77777777" w:rsidR="00E546F5" w:rsidRDefault="00951CE2">
            <w:pPr>
              <w:pStyle w:val="Tier3Bullet"/>
            </w:pPr>
            <w:r>
              <w:tab/>
            </w:r>
            <w:r>
              <w:tab/>
              <w:t>-</w:t>
            </w:r>
            <w:r>
              <w:tab/>
              <w:t>for equipping the above platforms;</w:t>
            </w:r>
          </w:p>
          <w:p w14:paraId="5910574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45" w14:textId="77777777" w:rsidR="00E546F5" w:rsidRDefault="00951CE2">
            <w:pPr>
              <w:pStyle w:val="NormalinTable"/>
            </w:pPr>
            <w:r>
              <w:t>0.0%</w:t>
            </w:r>
          </w:p>
        </w:tc>
      </w:tr>
      <w:tr w:rsidR="00E546F5" w14:paraId="591057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47" w14:textId="77777777" w:rsidR="00E546F5" w:rsidRDefault="00951CE2">
            <w:pPr>
              <w:pStyle w:val="NormalinTable"/>
            </w:pPr>
            <w:r>
              <w:t>7410210000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48" w14:textId="77777777" w:rsidR="00E546F5" w:rsidRDefault="00951CE2">
            <w:pPr>
              <w:pStyle w:val="Tier1"/>
            </w:pPr>
            <w:r>
              <w:t xml:space="preserve">Copper foil (whether or not printed or backed with paper, paperboard, plastics or similar backing </w:t>
            </w:r>
            <w:r>
              <w:t>materials) of a thickness (excluding any backing) not exceeding 0.15 mm</w:t>
            </w:r>
          </w:p>
          <w:p w14:paraId="59105749" w14:textId="77777777" w:rsidR="00E546F5" w:rsidRDefault="00951CE2">
            <w:pPr>
              <w:pStyle w:val="Tier2"/>
            </w:pPr>
            <w:r>
              <w:t>-</w:t>
            </w:r>
            <w:r>
              <w:tab/>
              <w:t>Backed</w:t>
            </w:r>
          </w:p>
          <w:p w14:paraId="5910574A" w14:textId="77777777" w:rsidR="00E546F5" w:rsidRDefault="00951CE2">
            <w:pPr>
              <w:pStyle w:val="Tier3"/>
            </w:pPr>
            <w:r>
              <w:t>-</w:t>
            </w:r>
            <w:r>
              <w:tab/>
              <w:t>-</w:t>
            </w:r>
            <w:r>
              <w:tab/>
              <w:t>Of refined copper</w:t>
            </w:r>
          </w:p>
          <w:p w14:paraId="5910574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74C" w14:textId="77777777" w:rsidR="00E546F5" w:rsidRDefault="00951CE2">
            <w:pPr>
              <w:pStyle w:val="Tier3Bullet"/>
            </w:pPr>
            <w:r>
              <w:tab/>
            </w:r>
            <w:r>
              <w:tab/>
              <w:t>-</w:t>
            </w:r>
            <w:r>
              <w:tab/>
            </w:r>
            <w:r>
              <w:t>for fitting to or equipping such ships, boats or other vessels;</w:t>
            </w:r>
          </w:p>
          <w:p w14:paraId="5910574D"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574E" w14:textId="77777777" w:rsidR="00E546F5" w:rsidRDefault="00951CE2">
            <w:pPr>
              <w:pStyle w:val="Tier3Bullet"/>
            </w:pPr>
            <w:r>
              <w:tab/>
            </w:r>
            <w:r>
              <w:tab/>
              <w:t>-</w:t>
            </w:r>
            <w:r>
              <w:tab/>
              <w:t>for equipping the above platforms;</w:t>
            </w:r>
          </w:p>
          <w:p w14:paraId="5910574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50" w14:textId="77777777" w:rsidR="00E546F5" w:rsidRDefault="00951CE2">
            <w:pPr>
              <w:pStyle w:val="NormalinTable"/>
            </w:pPr>
            <w:r>
              <w:t>0.0%</w:t>
            </w:r>
          </w:p>
        </w:tc>
      </w:tr>
      <w:tr w:rsidR="00E546F5" w14:paraId="591057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52" w14:textId="77777777" w:rsidR="00E546F5" w:rsidRDefault="00951CE2">
            <w:pPr>
              <w:pStyle w:val="NormalinTable"/>
            </w:pPr>
            <w:r>
              <w:t>7410220000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53" w14:textId="77777777" w:rsidR="00E546F5" w:rsidRDefault="00951CE2">
            <w:pPr>
              <w:pStyle w:val="Tier1"/>
            </w:pPr>
            <w:r>
              <w:t xml:space="preserve">Copper foil (whether or not printed or backed with paper, paperboard, plastics or </w:t>
            </w:r>
            <w:r>
              <w:t>similar backing materials) of a thickness (excluding any backing) not exceeding 0.15 mm</w:t>
            </w:r>
          </w:p>
          <w:p w14:paraId="59105754" w14:textId="77777777" w:rsidR="00E546F5" w:rsidRDefault="00951CE2">
            <w:pPr>
              <w:pStyle w:val="Tier2"/>
            </w:pPr>
            <w:r>
              <w:t>-</w:t>
            </w:r>
            <w:r>
              <w:tab/>
              <w:t>Backed</w:t>
            </w:r>
          </w:p>
          <w:p w14:paraId="59105755" w14:textId="77777777" w:rsidR="00E546F5" w:rsidRDefault="00951CE2">
            <w:pPr>
              <w:pStyle w:val="Tier3"/>
            </w:pPr>
            <w:r>
              <w:t>-</w:t>
            </w:r>
            <w:r>
              <w:tab/>
              <w:t>-</w:t>
            </w:r>
            <w:r>
              <w:tab/>
              <w:t>Of copper alloys</w:t>
            </w:r>
          </w:p>
          <w:p w14:paraId="59105756" w14:textId="77777777" w:rsidR="00E546F5" w:rsidRDefault="00951CE2">
            <w:pPr>
              <w:pStyle w:val="Tier3Bullet"/>
            </w:pPr>
            <w:r>
              <w:tab/>
            </w:r>
            <w:r>
              <w:tab/>
              <w:t>-</w:t>
            </w:r>
            <w:r>
              <w:tab/>
              <w:t>for incorporation in ships, boats or other vessels listed in Table 1, for the purposes of their construction, repair, maintenance or c</w:t>
            </w:r>
            <w:r>
              <w:t>onversion;</w:t>
            </w:r>
          </w:p>
          <w:p w14:paraId="59105757" w14:textId="77777777" w:rsidR="00E546F5" w:rsidRDefault="00951CE2">
            <w:pPr>
              <w:pStyle w:val="Tier3Bullet"/>
            </w:pPr>
            <w:r>
              <w:tab/>
            </w:r>
            <w:r>
              <w:tab/>
              <w:t>-</w:t>
            </w:r>
            <w:r>
              <w:tab/>
              <w:t>for fitting to or equipping such ships, boats or other vessels;</w:t>
            </w:r>
          </w:p>
          <w:p w14:paraId="59105758"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14:paraId="59105759" w14:textId="77777777" w:rsidR="00E546F5" w:rsidRDefault="00951CE2">
            <w:pPr>
              <w:pStyle w:val="Tier3Bullet"/>
            </w:pPr>
            <w:r>
              <w:tab/>
            </w:r>
            <w:r>
              <w:tab/>
              <w:t>-</w:t>
            </w:r>
            <w:r>
              <w:tab/>
              <w:t>for equipping the above platforms;</w:t>
            </w:r>
          </w:p>
          <w:p w14:paraId="5910575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5B" w14:textId="77777777" w:rsidR="00E546F5" w:rsidRDefault="00951CE2">
            <w:pPr>
              <w:pStyle w:val="NormalinTable"/>
            </w:pPr>
            <w:r>
              <w:t>0.0%</w:t>
            </w:r>
          </w:p>
        </w:tc>
      </w:tr>
      <w:tr w:rsidR="00E546F5" w14:paraId="591057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5D" w14:textId="77777777" w:rsidR="00E546F5" w:rsidRDefault="00951CE2">
            <w:pPr>
              <w:pStyle w:val="NormalinTable"/>
            </w:pPr>
            <w:r>
              <w:t>7411000000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5E" w14:textId="77777777" w:rsidR="00E546F5" w:rsidRDefault="00951CE2">
            <w:pPr>
              <w:pStyle w:val="Tier1"/>
            </w:pPr>
            <w:r>
              <w:t>Copper tubes and pipes</w:t>
            </w:r>
          </w:p>
          <w:p w14:paraId="5910575F"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5760" w14:textId="77777777" w:rsidR="00E546F5" w:rsidRDefault="00951CE2">
            <w:pPr>
              <w:pStyle w:val="Tier1Bullet"/>
            </w:pPr>
            <w:r>
              <w:t>-</w:t>
            </w:r>
            <w:r>
              <w:tab/>
              <w:t>for fitting to or equipping such ships, boats or other vessels;</w:t>
            </w:r>
          </w:p>
          <w:p w14:paraId="59105761"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5762" w14:textId="77777777" w:rsidR="00E546F5" w:rsidRDefault="00951CE2">
            <w:pPr>
              <w:pStyle w:val="Tier1Bullet"/>
            </w:pPr>
            <w:r>
              <w:t>-</w:t>
            </w:r>
            <w:r>
              <w:tab/>
              <w:t>for equipping the above platforms;</w:t>
            </w:r>
          </w:p>
          <w:p w14:paraId="5910576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64" w14:textId="77777777" w:rsidR="00E546F5" w:rsidRDefault="00951CE2">
            <w:pPr>
              <w:pStyle w:val="NormalinTable"/>
            </w:pPr>
            <w:r>
              <w:t>0.0%</w:t>
            </w:r>
          </w:p>
        </w:tc>
      </w:tr>
      <w:tr w:rsidR="00E546F5" w14:paraId="591057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66" w14:textId="77777777" w:rsidR="00E546F5" w:rsidRDefault="00951CE2">
            <w:pPr>
              <w:pStyle w:val="NormalinTable"/>
            </w:pPr>
            <w:r>
              <w:t>7412000000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67" w14:textId="77777777" w:rsidR="00E546F5" w:rsidRDefault="00951CE2">
            <w:pPr>
              <w:pStyle w:val="Tier1"/>
            </w:pPr>
            <w:r>
              <w:t>Copper tube or pipe fittings (for example, couplings, elbows, sleeves)</w:t>
            </w:r>
          </w:p>
          <w:p w14:paraId="59105768" w14:textId="77777777" w:rsidR="00E546F5" w:rsidRDefault="00951CE2">
            <w:pPr>
              <w:pStyle w:val="Tier1Bullet"/>
            </w:pPr>
            <w:r>
              <w:t>-</w:t>
            </w:r>
            <w:r>
              <w:tab/>
              <w:t>for incorporation in ships, boats or other vessels listed in Table 1, for the purposes of their construction, repair, maintenance or conversion;</w:t>
            </w:r>
          </w:p>
          <w:p w14:paraId="59105769" w14:textId="77777777" w:rsidR="00E546F5" w:rsidRDefault="00951CE2">
            <w:pPr>
              <w:pStyle w:val="Tier1Bullet"/>
            </w:pPr>
            <w:r>
              <w:t>-</w:t>
            </w:r>
            <w:r>
              <w:tab/>
              <w:t>for fitting to or equippi</w:t>
            </w:r>
            <w:r>
              <w:t>ng such ships, boats or other vessels;</w:t>
            </w:r>
          </w:p>
          <w:p w14:paraId="5910576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w:t>
            </w:r>
            <w:r>
              <w:t>g 8905 20;</w:t>
            </w:r>
          </w:p>
          <w:p w14:paraId="5910576B" w14:textId="77777777" w:rsidR="00E546F5" w:rsidRDefault="00951CE2">
            <w:pPr>
              <w:pStyle w:val="Tier1Bullet"/>
            </w:pPr>
            <w:r>
              <w:t>-</w:t>
            </w:r>
            <w:r>
              <w:tab/>
              <w:t>for equipping the above platforms;</w:t>
            </w:r>
          </w:p>
          <w:p w14:paraId="5910576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6D" w14:textId="77777777" w:rsidR="00E546F5" w:rsidRDefault="00951CE2">
            <w:pPr>
              <w:pStyle w:val="NormalinTable"/>
            </w:pPr>
            <w:r>
              <w:t>0.0%</w:t>
            </w:r>
          </w:p>
        </w:tc>
      </w:tr>
      <w:tr w:rsidR="00E546F5" w14:paraId="591057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6F" w14:textId="77777777" w:rsidR="00E546F5" w:rsidRDefault="00951CE2">
            <w:pPr>
              <w:pStyle w:val="NormalinTable"/>
            </w:pPr>
            <w:r>
              <w:t>7413000010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70" w14:textId="77777777" w:rsidR="00E546F5" w:rsidRDefault="00951CE2">
            <w:pPr>
              <w:pStyle w:val="Tier1"/>
            </w:pPr>
            <w:r>
              <w:t>Stranded wire, cables, plaited bands and the like, of copper, not electrically insulated</w:t>
            </w:r>
          </w:p>
          <w:p w14:paraId="59105771" w14:textId="77777777" w:rsidR="00E546F5" w:rsidRDefault="00951CE2">
            <w:pPr>
              <w:pStyle w:val="Tier2"/>
            </w:pPr>
            <w:r>
              <w:t>-</w:t>
            </w:r>
            <w:r>
              <w:tab/>
              <w:t>With fittings attached, for use</w:t>
            </w:r>
            <w:r>
              <w:t xml:space="preserve"> in civil aircraft</w:t>
            </w:r>
          </w:p>
          <w:p w14:paraId="59105772" w14:textId="77777777" w:rsidR="00E546F5" w:rsidRDefault="00951CE2">
            <w:pPr>
              <w:pStyle w:val="Tier2Bullet"/>
            </w:pPr>
            <w:r>
              <w:tab/>
              <w:t>-</w:t>
            </w:r>
            <w:r>
              <w:tab/>
              <w:t>use in civil aircraft</w:t>
            </w:r>
          </w:p>
          <w:p w14:paraId="59105773" w14:textId="77777777" w:rsidR="00E546F5" w:rsidRDefault="00951CE2">
            <w:pPr>
              <w:pStyle w:val="Tier2Bullet"/>
            </w:pPr>
            <w:r>
              <w:tab/>
              <w:t>-</w:t>
            </w:r>
            <w:r>
              <w:tab/>
              <w:t>use for incorporation in civil aircraft in the course of their manufacture, repair, maintenance, rebuilding, modification or conversion</w:t>
            </w:r>
          </w:p>
          <w:p w14:paraId="59105774" w14:textId="77777777" w:rsidR="00E546F5" w:rsidRDefault="00951CE2">
            <w:pPr>
              <w:pStyle w:val="Tier2Bullet"/>
            </w:pP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75" w14:textId="77777777" w:rsidR="00E546F5" w:rsidRDefault="00951CE2">
            <w:pPr>
              <w:pStyle w:val="NormalinTable"/>
            </w:pPr>
            <w:r>
              <w:t>0.0%</w:t>
            </w:r>
          </w:p>
        </w:tc>
      </w:tr>
      <w:tr w:rsidR="00E546F5" w14:paraId="591057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77" w14:textId="77777777" w:rsidR="00E546F5" w:rsidRDefault="00951CE2">
            <w:pPr>
              <w:pStyle w:val="NormalinTable"/>
            </w:pPr>
            <w:r>
              <w:t>7413000020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78" w14:textId="77777777" w:rsidR="00E546F5" w:rsidRDefault="00951CE2">
            <w:pPr>
              <w:pStyle w:val="Tier1"/>
            </w:pPr>
            <w:r>
              <w:t>Stranded wire, cables, plaited bands and the like, of copper, not electrically insulated</w:t>
            </w:r>
          </w:p>
          <w:p w14:paraId="59105779" w14:textId="77777777" w:rsidR="00E546F5" w:rsidRDefault="00951CE2">
            <w:pPr>
              <w:pStyle w:val="Tier2"/>
            </w:pPr>
            <w:r>
              <w:t>-</w:t>
            </w:r>
            <w:r>
              <w:tab/>
              <w:t>Loudspeaker centering ring, consisting of one or more vibration dampers and minimum 2 non-insulated copper cables, therein woven or pressed of the kind used in car l</w:t>
            </w:r>
            <w:r>
              <w:t>oudspeakers</w:t>
            </w:r>
          </w:p>
          <w:p w14:paraId="5910577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77B" w14:textId="77777777" w:rsidR="00E546F5" w:rsidRDefault="00951CE2">
            <w:pPr>
              <w:pStyle w:val="Tier2Bullet"/>
            </w:pPr>
            <w:r>
              <w:tab/>
              <w:t>-</w:t>
            </w:r>
            <w:r>
              <w:tab/>
              <w:t>for fitting to or equipping such ships, boats or other vessels;</w:t>
            </w:r>
          </w:p>
          <w:p w14:paraId="5910577C" w14:textId="77777777" w:rsidR="00E546F5" w:rsidRDefault="00951CE2">
            <w:pPr>
              <w:pStyle w:val="Tier2Bullet"/>
            </w:pP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577D" w14:textId="77777777" w:rsidR="00E546F5" w:rsidRDefault="00951CE2">
            <w:pPr>
              <w:pStyle w:val="Tier2Bullet"/>
            </w:pPr>
            <w:r>
              <w:tab/>
              <w:t>-</w:t>
            </w:r>
            <w:r>
              <w:tab/>
              <w:t>for equipping the above platforms;</w:t>
            </w:r>
          </w:p>
          <w:p w14:paraId="5910577E" w14:textId="77777777" w:rsidR="00E546F5" w:rsidRDefault="00951CE2">
            <w:pPr>
              <w:pStyle w:val="Tier2Bullet"/>
            </w:pP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7F" w14:textId="77777777" w:rsidR="00E546F5" w:rsidRDefault="00951CE2">
            <w:pPr>
              <w:pStyle w:val="NormalinTable"/>
            </w:pPr>
            <w:r>
              <w:t>0.0%</w:t>
            </w:r>
          </w:p>
        </w:tc>
      </w:tr>
      <w:tr w:rsidR="00E546F5" w14:paraId="591057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81" w14:textId="77777777" w:rsidR="00E546F5" w:rsidRDefault="00951CE2">
            <w:pPr>
              <w:pStyle w:val="NormalinTable"/>
            </w:pPr>
            <w:r>
              <w:t>7413000090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82" w14:textId="77777777" w:rsidR="00E546F5" w:rsidRDefault="00951CE2">
            <w:pPr>
              <w:pStyle w:val="Tier1"/>
            </w:pPr>
            <w:r>
              <w:t>Stranded wire, cables, plaited bands and the like, of copper, not electrically insulated</w:t>
            </w:r>
          </w:p>
          <w:p w14:paraId="59105783" w14:textId="77777777" w:rsidR="00E546F5" w:rsidRDefault="00951CE2">
            <w:pPr>
              <w:pStyle w:val="Tier2"/>
            </w:pPr>
            <w:r>
              <w:t>-</w:t>
            </w:r>
            <w:r>
              <w:tab/>
              <w:t>Other</w:t>
            </w:r>
          </w:p>
          <w:p w14:paraId="59105784" w14:textId="77777777" w:rsidR="00E546F5" w:rsidRDefault="00951CE2">
            <w:pPr>
              <w:pStyle w:val="Tier2Bullet"/>
            </w:pPr>
            <w:r>
              <w:tab/>
              <w:t>-</w:t>
            </w:r>
            <w:r>
              <w:tab/>
              <w:t>for incorporation in ships, boats or other vessels listed in Table 1, for th</w:t>
            </w:r>
            <w:r>
              <w:t>e purposes of their construction, repair, maintenance or conversion;</w:t>
            </w:r>
          </w:p>
          <w:p w14:paraId="59105785" w14:textId="77777777" w:rsidR="00E546F5" w:rsidRDefault="00951CE2">
            <w:pPr>
              <w:pStyle w:val="Tier2Bullet"/>
            </w:pPr>
            <w:r>
              <w:tab/>
              <w:t>-</w:t>
            </w:r>
            <w:r>
              <w:tab/>
              <w:t>for fitting to or equipping such ships, boats or other vessels;</w:t>
            </w:r>
          </w:p>
          <w:p w14:paraId="59105786" w14:textId="77777777" w:rsidR="00E546F5" w:rsidRDefault="00951CE2">
            <w:pPr>
              <w:pStyle w:val="Tier2Bullet"/>
            </w:pP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5787" w14:textId="77777777" w:rsidR="00E546F5" w:rsidRDefault="00951CE2">
            <w:pPr>
              <w:pStyle w:val="Tier2Bullet"/>
            </w:pPr>
            <w:r>
              <w:tab/>
              <w:t>-</w:t>
            </w:r>
            <w:r>
              <w:tab/>
              <w:t>for equipping the above platforms;</w:t>
            </w:r>
          </w:p>
          <w:p w14:paraId="5910578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89" w14:textId="77777777" w:rsidR="00E546F5" w:rsidRDefault="00951CE2">
            <w:pPr>
              <w:pStyle w:val="NormalinTable"/>
            </w:pPr>
            <w:r>
              <w:t>0.0%</w:t>
            </w:r>
          </w:p>
        </w:tc>
      </w:tr>
      <w:tr w:rsidR="00E546F5" w14:paraId="591057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8B" w14:textId="77777777" w:rsidR="00E546F5" w:rsidRDefault="00951CE2">
            <w:pPr>
              <w:pStyle w:val="NormalinTable"/>
            </w:pPr>
            <w:r>
              <w:t>7415000000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8C" w14:textId="77777777" w:rsidR="00E546F5" w:rsidRDefault="00951CE2">
            <w:pPr>
              <w:pStyle w:val="Tier1"/>
            </w:pPr>
            <w:r>
              <w:t xml:space="preserve">Nails, tacks, </w:t>
            </w:r>
            <w:r>
              <w:t>drawing pins, staples (other than those of heading 8305) and similar articles, of copper or of iron or steel with heads of copper; screws, bolts, nuts, screw hooks, rivets, cotters, cotter pins, washers (including spring washers) and similar articles, of c</w:t>
            </w:r>
            <w:r>
              <w:t>opper</w:t>
            </w:r>
          </w:p>
          <w:p w14:paraId="5910578D" w14:textId="77777777" w:rsidR="00E546F5" w:rsidRDefault="00951CE2">
            <w:pPr>
              <w:pStyle w:val="Tier1Bullet"/>
            </w:pPr>
            <w:r>
              <w:t>-</w:t>
            </w:r>
            <w:r>
              <w:tab/>
              <w:t>for incorporation in ships, boats or other vessels listed in Table 1, for the purposes of their construction, repair, maintenance or conversion;</w:t>
            </w:r>
          </w:p>
          <w:p w14:paraId="5910578E" w14:textId="77777777" w:rsidR="00E546F5" w:rsidRDefault="00951CE2">
            <w:pPr>
              <w:pStyle w:val="Tier1Bullet"/>
            </w:pPr>
            <w:r>
              <w:t>-</w:t>
            </w:r>
            <w:r>
              <w:tab/>
              <w:t>for fitting to or equipping such ships, boats or other vessels;</w:t>
            </w:r>
          </w:p>
          <w:p w14:paraId="5910578F" w14:textId="77777777" w:rsidR="00E546F5" w:rsidRDefault="00951CE2">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5790" w14:textId="77777777" w:rsidR="00E546F5" w:rsidRDefault="00951CE2">
            <w:pPr>
              <w:pStyle w:val="Tier1Bullet"/>
            </w:pPr>
            <w:r>
              <w:t>-</w:t>
            </w:r>
            <w:r>
              <w:tab/>
              <w:t>for equipping the above platforms;</w:t>
            </w:r>
          </w:p>
          <w:p w14:paraId="59105791" w14:textId="77777777" w:rsidR="00E546F5" w:rsidRDefault="00951CE2">
            <w:pPr>
              <w:pStyle w:val="Tier1Bullet"/>
            </w:pPr>
            <w:r>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92" w14:textId="77777777" w:rsidR="00E546F5" w:rsidRDefault="00951CE2">
            <w:pPr>
              <w:pStyle w:val="NormalinTable"/>
            </w:pPr>
            <w:r>
              <w:t>0.0%</w:t>
            </w:r>
          </w:p>
        </w:tc>
      </w:tr>
      <w:tr w:rsidR="00E546F5" w14:paraId="591057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94" w14:textId="77777777" w:rsidR="00E546F5" w:rsidRDefault="00951CE2">
            <w:pPr>
              <w:pStyle w:val="NormalinTable"/>
            </w:pPr>
            <w:r>
              <w:t>7418109010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95" w14:textId="77777777" w:rsidR="00E546F5" w:rsidRDefault="00951CE2">
            <w:pPr>
              <w:pStyle w:val="Tier1"/>
            </w:pPr>
            <w:r>
              <w:t>Table, kitchen or other household articles and parts thereof, of copper; pot scourers and scouring or polishing pads, gloves and the like, of copper; sanitary ware and parts thereof, of copper</w:t>
            </w:r>
          </w:p>
          <w:p w14:paraId="59105796" w14:textId="77777777" w:rsidR="00E546F5" w:rsidRDefault="00951CE2">
            <w:pPr>
              <w:pStyle w:val="Tier2"/>
            </w:pPr>
            <w:r>
              <w:t>-</w:t>
            </w:r>
            <w:r>
              <w:tab/>
            </w:r>
            <w:r>
              <w:t>Table, kitchen or other household articles and parts thereof; pot scourers and scouring or polishing pads, gloves and the like</w:t>
            </w:r>
          </w:p>
          <w:p w14:paraId="59105797" w14:textId="77777777" w:rsidR="00E546F5" w:rsidRDefault="00951CE2">
            <w:pPr>
              <w:pStyle w:val="Tier3"/>
            </w:pPr>
            <w:r>
              <w:t>-</w:t>
            </w:r>
            <w:r>
              <w:tab/>
              <w:t>-</w:t>
            </w:r>
            <w:r>
              <w:tab/>
              <w:t>Other</w:t>
            </w:r>
          </w:p>
          <w:p w14:paraId="59105798" w14:textId="77777777" w:rsidR="00E546F5" w:rsidRDefault="00951CE2">
            <w:pPr>
              <w:pStyle w:val="Tier4"/>
            </w:pPr>
            <w:r>
              <w:t>-</w:t>
            </w:r>
            <w:r>
              <w:tab/>
              <w:t>-</w:t>
            </w:r>
            <w:r>
              <w:tab/>
              <w:t>-</w:t>
            </w:r>
            <w:r>
              <w:tab/>
              <w:t>Hand-made</w:t>
            </w:r>
          </w:p>
          <w:p w14:paraId="59105799" w14:textId="77777777" w:rsidR="00E546F5" w:rsidRDefault="00951CE2">
            <w:pPr>
              <w:pStyle w:val="Tier4Bullet"/>
            </w:pPr>
            <w:r>
              <w:tab/>
            </w:r>
            <w:r>
              <w:tab/>
            </w:r>
            <w:r>
              <w:tab/>
              <w:t>-</w:t>
            </w:r>
            <w:r>
              <w:tab/>
              <w:t>for incorporation in ships, boats or other vessels listed in Table 1, for the purposes of their co</w:t>
            </w:r>
            <w:r>
              <w:t>nstruction, repair, maintenance or conversion;</w:t>
            </w:r>
          </w:p>
          <w:p w14:paraId="5910579A" w14:textId="77777777" w:rsidR="00E546F5" w:rsidRDefault="00951CE2">
            <w:pPr>
              <w:pStyle w:val="Tier4Bullet"/>
            </w:pPr>
            <w:r>
              <w:tab/>
            </w:r>
            <w:r>
              <w:tab/>
            </w:r>
            <w:r>
              <w:tab/>
              <w:t>-</w:t>
            </w:r>
            <w:r>
              <w:tab/>
              <w:t>for fitting to or equipping such ships, boats or other vessels;</w:t>
            </w:r>
          </w:p>
          <w:p w14:paraId="5910579B" w14:textId="77777777" w:rsidR="00E546F5" w:rsidRDefault="00951CE2">
            <w:pPr>
              <w:pStyle w:val="Tier4Bullet"/>
            </w:pPr>
            <w:r>
              <w:tab/>
            </w: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79C" w14:textId="77777777" w:rsidR="00E546F5" w:rsidRDefault="00951CE2">
            <w:pPr>
              <w:pStyle w:val="Tier4Bullet"/>
            </w:pPr>
            <w:r>
              <w:tab/>
            </w:r>
            <w:r>
              <w:tab/>
            </w:r>
            <w:r>
              <w:tab/>
              <w:t>-</w:t>
            </w:r>
            <w:r>
              <w:tab/>
              <w:t>for equipping the above platforms;</w:t>
            </w:r>
          </w:p>
          <w:p w14:paraId="5910579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9E" w14:textId="77777777" w:rsidR="00E546F5" w:rsidRDefault="00951CE2">
            <w:pPr>
              <w:pStyle w:val="NormalinTable"/>
            </w:pPr>
            <w:r>
              <w:t>0.0%</w:t>
            </w:r>
          </w:p>
        </w:tc>
      </w:tr>
      <w:tr w:rsidR="00E546F5" w14:paraId="591057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A0" w14:textId="77777777" w:rsidR="00E546F5" w:rsidRDefault="00951CE2">
            <w:pPr>
              <w:pStyle w:val="NormalinTable"/>
            </w:pPr>
            <w:r>
              <w:t>7418109090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A1" w14:textId="77777777" w:rsidR="00E546F5" w:rsidRDefault="00951CE2">
            <w:pPr>
              <w:pStyle w:val="Tier1"/>
            </w:pPr>
            <w:r>
              <w:t xml:space="preserve">Table, kitchen or other </w:t>
            </w:r>
            <w:r>
              <w:t>household articles and parts thereof, of copper; pot scourers and scouring or polishing pads, gloves and the like, of copper; sanitary ware and parts thereof, of copper</w:t>
            </w:r>
          </w:p>
          <w:p w14:paraId="591057A2" w14:textId="77777777" w:rsidR="00E546F5" w:rsidRDefault="00951CE2">
            <w:pPr>
              <w:pStyle w:val="Tier2"/>
            </w:pPr>
            <w:r>
              <w:t>-</w:t>
            </w:r>
            <w:r>
              <w:tab/>
              <w:t>Table, kitchen or other household articles and parts thereof; pot scourers and scouri</w:t>
            </w:r>
            <w:r>
              <w:t>ng or polishing pads, gloves and the like</w:t>
            </w:r>
          </w:p>
          <w:p w14:paraId="591057A3" w14:textId="77777777" w:rsidR="00E546F5" w:rsidRDefault="00951CE2">
            <w:pPr>
              <w:pStyle w:val="Tier3"/>
            </w:pPr>
            <w:r>
              <w:t>-</w:t>
            </w:r>
            <w:r>
              <w:tab/>
              <w:t>-</w:t>
            </w:r>
            <w:r>
              <w:tab/>
              <w:t>Other</w:t>
            </w:r>
          </w:p>
          <w:p w14:paraId="591057A4" w14:textId="77777777" w:rsidR="00E546F5" w:rsidRDefault="00951CE2">
            <w:pPr>
              <w:pStyle w:val="Tier4"/>
            </w:pPr>
            <w:r>
              <w:t>-</w:t>
            </w:r>
            <w:r>
              <w:tab/>
              <w:t>-</w:t>
            </w:r>
            <w:r>
              <w:tab/>
              <w:t>-</w:t>
            </w:r>
            <w:r>
              <w:tab/>
              <w:t>Other</w:t>
            </w:r>
          </w:p>
          <w:p w14:paraId="591057A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7A6" w14:textId="77777777" w:rsidR="00E546F5" w:rsidRDefault="00951CE2">
            <w:pPr>
              <w:pStyle w:val="Tier4Bullet"/>
            </w:pPr>
            <w:r>
              <w:tab/>
            </w:r>
            <w:r>
              <w:tab/>
            </w:r>
            <w:r>
              <w:tab/>
              <w:t>-</w:t>
            </w:r>
            <w:r>
              <w:tab/>
              <w:t>for fitting to or equipping such ship</w:t>
            </w:r>
            <w:r>
              <w:t>s, boats or other vessels;</w:t>
            </w:r>
          </w:p>
          <w:p w14:paraId="591057A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r>
              <w:t>;</w:t>
            </w:r>
          </w:p>
          <w:p w14:paraId="591057A8" w14:textId="77777777" w:rsidR="00E546F5" w:rsidRDefault="00951CE2">
            <w:pPr>
              <w:pStyle w:val="Tier4Bullet"/>
            </w:pPr>
            <w:r>
              <w:tab/>
            </w:r>
            <w:r>
              <w:tab/>
            </w:r>
            <w:r>
              <w:tab/>
              <w:t>-</w:t>
            </w:r>
            <w:r>
              <w:tab/>
              <w:t>for equipping the above platforms;</w:t>
            </w:r>
          </w:p>
          <w:p w14:paraId="591057A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AA" w14:textId="77777777" w:rsidR="00E546F5" w:rsidRDefault="00951CE2">
            <w:pPr>
              <w:pStyle w:val="NormalinTable"/>
            </w:pPr>
            <w:r>
              <w:t>0.0%</w:t>
            </w:r>
          </w:p>
        </w:tc>
      </w:tr>
      <w:tr w:rsidR="00E546F5" w14:paraId="591057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AC" w14:textId="77777777" w:rsidR="00E546F5" w:rsidRDefault="00951CE2">
            <w:pPr>
              <w:pStyle w:val="NormalinTable"/>
            </w:pPr>
            <w:r>
              <w:t>7418200000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AD" w14:textId="77777777" w:rsidR="00E546F5" w:rsidRDefault="00951CE2">
            <w:pPr>
              <w:pStyle w:val="Tier1"/>
            </w:pPr>
            <w:r>
              <w:t xml:space="preserve">Table, kitchen or other household articles and parts thereof, of copper; pot scourers and scouring or polishing pads, </w:t>
            </w:r>
            <w:r>
              <w:t>gloves and the like, of copper; sanitary ware and parts thereof, of copper</w:t>
            </w:r>
          </w:p>
          <w:p w14:paraId="591057AE" w14:textId="77777777" w:rsidR="00E546F5" w:rsidRDefault="00951CE2">
            <w:pPr>
              <w:pStyle w:val="Tier2"/>
            </w:pPr>
            <w:r>
              <w:t>-</w:t>
            </w:r>
            <w:r>
              <w:tab/>
              <w:t>Sanitary ware and parts thereof</w:t>
            </w:r>
          </w:p>
          <w:p w14:paraId="591057A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7B0" w14:textId="77777777" w:rsidR="00E546F5" w:rsidRDefault="00951CE2">
            <w:pPr>
              <w:pStyle w:val="Tier2Bullet"/>
            </w:pPr>
            <w:r>
              <w:tab/>
              <w:t>-</w:t>
            </w:r>
            <w:r>
              <w:tab/>
              <w:t>for fitting to or equipping such ships, boats or other vessels;</w:t>
            </w:r>
          </w:p>
          <w:p w14:paraId="591057B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w:t>
            </w:r>
            <w:r>
              <w:t>ng or submersible of subheading 8905 20;</w:t>
            </w:r>
          </w:p>
          <w:p w14:paraId="591057B2" w14:textId="77777777" w:rsidR="00E546F5" w:rsidRDefault="00951CE2">
            <w:pPr>
              <w:pStyle w:val="Tier2Bullet"/>
            </w:pPr>
            <w:r>
              <w:tab/>
              <w:t>-</w:t>
            </w:r>
            <w:r>
              <w:tab/>
              <w:t>for equipping the above platforms;</w:t>
            </w:r>
          </w:p>
          <w:p w14:paraId="591057B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B4" w14:textId="77777777" w:rsidR="00E546F5" w:rsidRDefault="00951CE2">
            <w:pPr>
              <w:pStyle w:val="NormalinTable"/>
            </w:pPr>
            <w:r>
              <w:t>0.0%</w:t>
            </w:r>
          </w:p>
        </w:tc>
      </w:tr>
      <w:tr w:rsidR="00E546F5" w14:paraId="591057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B6" w14:textId="77777777" w:rsidR="00E546F5" w:rsidRDefault="00951CE2">
            <w:pPr>
              <w:pStyle w:val="NormalinTable"/>
            </w:pPr>
            <w:r>
              <w:t>7419000000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B7" w14:textId="77777777" w:rsidR="00E546F5" w:rsidRDefault="00951CE2">
            <w:pPr>
              <w:pStyle w:val="Tier1"/>
            </w:pPr>
            <w:r>
              <w:t>Other articles of copper</w:t>
            </w:r>
          </w:p>
          <w:p w14:paraId="591057B8"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57B9" w14:textId="77777777" w:rsidR="00E546F5" w:rsidRDefault="00951CE2">
            <w:pPr>
              <w:pStyle w:val="Tier1Bullet"/>
            </w:pPr>
            <w:r>
              <w:t>-</w:t>
            </w:r>
            <w:r>
              <w:tab/>
              <w:t>for fitting to or equipping such ships, boats or other vessels;</w:t>
            </w:r>
          </w:p>
          <w:p w14:paraId="591057BA"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57BB" w14:textId="77777777" w:rsidR="00E546F5" w:rsidRDefault="00951CE2">
            <w:pPr>
              <w:pStyle w:val="Tier1Bullet"/>
            </w:pPr>
            <w:r>
              <w:t>-</w:t>
            </w:r>
            <w:r>
              <w:tab/>
              <w:t>for equipping the above platforms;</w:t>
            </w:r>
          </w:p>
          <w:p w14:paraId="591057B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BD" w14:textId="77777777" w:rsidR="00E546F5" w:rsidRDefault="00951CE2">
            <w:pPr>
              <w:pStyle w:val="NormalinTable"/>
            </w:pPr>
            <w:r>
              <w:t>0.0%</w:t>
            </w:r>
          </w:p>
        </w:tc>
      </w:tr>
    </w:tbl>
    <w:p w14:paraId="591057BF" w14:textId="77777777" w:rsidR="00E546F5" w:rsidRDefault="00951CE2">
      <w:pPr>
        <w:pStyle w:val="Heading1"/>
      </w:pPr>
      <w:r>
        <w:t>Chapter 75 : Nickel an</w:t>
      </w:r>
      <w:r>
        <w:t>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7C3"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7C0"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7C1"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7C2" w14:textId="77777777" w:rsidR="00E546F5" w:rsidRDefault="00951CE2">
            <w:pPr>
              <w:pStyle w:val="NormalinTable"/>
              <w:rPr>
                <w:b/>
                <w:bCs w:val="0"/>
                <w:color w:val="FFFFFF"/>
              </w:rPr>
            </w:pPr>
            <w:r>
              <w:rPr>
                <w:b/>
                <w:bCs w:val="0"/>
                <w:color w:val="FFFFFF"/>
              </w:rPr>
              <w:t>Duty expression</w:t>
            </w:r>
          </w:p>
        </w:tc>
      </w:tr>
      <w:tr w:rsidR="00E546F5" w14:paraId="591057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C4" w14:textId="77777777" w:rsidR="00E546F5" w:rsidRDefault="00951CE2">
            <w:pPr>
              <w:pStyle w:val="NormalinTable"/>
            </w:pPr>
            <w:r>
              <w:t>7505000000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C5" w14:textId="77777777" w:rsidR="00E546F5" w:rsidRDefault="00951CE2">
            <w:pPr>
              <w:pStyle w:val="Tier1"/>
            </w:pPr>
            <w:r>
              <w:t>Nickel bars, rods, profiles and wire</w:t>
            </w:r>
          </w:p>
          <w:p w14:paraId="591057C6"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57C7" w14:textId="77777777" w:rsidR="00E546F5" w:rsidRDefault="00951CE2">
            <w:pPr>
              <w:pStyle w:val="Tier1Bullet"/>
            </w:pPr>
            <w:r>
              <w:t>-</w:t>
            </w:r>
            <w:r>
              <w:tab/>
              <w:t>for fitting to or equipping such ships, boats or other vessels;</w:t>
            </w:r>
          </w:p>
          <w:p w14:paraId="591057C8"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57C9" w14:textId="77777777" w:rsidR="00E546F5" w:rsidRDefault="00951CE2">
            <w:pPr>
              <w:pStyle w:val="Tier1Bullet"/>
            </w:pPr>
            <w:r>
              <w:t>-</w:t>
            </w:r>
            <w:r>
              <w:tab/>
              <w:t>for equipping the above platforms;</w:t>
            </w:r>
          </w:p>
          <w:p w14:paraId="591057C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CB" w14:textId="77777777" w:rsidR="00E546F5" w:rsidRDefault="00951CE2">
            <w:pPr>
              <w:pStyle w:val="NormalinTable"/>
            </w:pPr>
            <w:r>
              <w:t>0.0%</w:t>
            </w:r>
          </w:p>
        </w:tc>
      </w:tr>
      <w:tr w:rsidR="00E546F5" w14:paraId="591057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CD" w14:textId="77777777" w:rsidR="00E546F5" w:rsidRDefault="00951CE2">
            <w:pPr>
              <w:pStyle w:val="NormalinTable"/>
            </w:pPr>
            <w:r>
              <w:t>7506000000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CE" w14:textId="77777777" w:rsidR="00E546F5" w:rsidRDefault="00951CE2">
            <w:pPr>
              <w:pStyle w:val="Tier1"/>
            </w:pPr>
            <w:r>
              <w:t>Nickel plates, sheets, strip and foil</w:t>
            </w:r>
          </w:p>
          <w:p w14:paraId="591057CF"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7D0" w14:textId="77777777" w:rsidR="00E546F5" w:rsidRDefault="00951CE2">
            <w:pPr>
              <w:pStyle w:val="Tier1Bullet"/>
            </w:pPr>
            <w:r>
              <w:t>-</w:t>
            </w:r>
            <w:r>
              <w:tab/>
              <w:t>for fitting to or equipping such ships, boats or other vessels;</w:t>
            </w:r>
          </w:p>
          <w:p w14:paraId="591057D1"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7D2" w14:textId="77777777" w:rsidR="00E546F5" w:rsidRDefault="00951CE2">
            <w:pPr>
              <w:pStyle w:val="Tier1Bullet"/>
            </w:pPr>
            <w:r>
              <w:t>-</w:t>
            </w:r>
            <w:r>
              <w:tab/>
              <w:t>for equipping the above platforms;</w:t>
            </w:r>
          </w:p>
          <w:p w14:paraId="591057D3"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D4" w14:textId="77777777" w:rsidR="00E546F5" w:rsidRDefault="00951CE2">
            <w:pPr>
              <w:pStyle w:val="NormalinTable"/>
            </w:pPr>
            <w:r>
              <w:t>0.0%</w:t>
            </w:r>
          </w:p>
        </w:tc>
      </w:tr>
      <w:tr w:rsidR="00E546F5" w14:paraId="591057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D6" w14:textId="77777777" w:rsidR="00E546F5" w:rsidRDefault="00951CE2">
            <w:pPr>
              <w:pStyle w:val="NormalinTable"/>
            </w:pPr>
            <w:r>
              <w:t>7507000000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D7" w14:textId="77777777" w:rsidR="00E546F5" w:rsidRDefault="00951CE2">
            <w:pPr>
              <w:pStyle w:val="Tier1"/>
            </w:pPr>
            <w:r>
              <w:t>Nickel tubes, pipes and tube or pipe fittings (for example, couplings, elbows, sleeves)</w:t>
            </w:r>
          </w:p>
          <w:p w14:paraId="591057D8" w14:textId="77777777" w:rsidR="00E546F5" w:rsidRDefault="00951CE2">
            <w:pPr>
              <w:pStyle w:val="Tier1Bullet"/>
            </w:pPr>
            <w:r>
              <w:t>-</w:t>
            </w:r>
            <w:r>
              <w:tab/>
              <w:t>for incorporation in ships, boats or other vessels listed in Table 1, for the purposes of their construction, repair, ma</w:t>
            </w:r>
            <w:r>
              <w:t>intenance or conversion;</w:t>
            </w:r>
          </w:p>
          <w:p w14:paraId="591057D9" w14:textId="77777777" w:rsidR="00E546F5" w:rsidRDefault="00951CE2">
            <w:pPr>
              <w:pStyle w:val="Tier1Bullet"/>
            </w:pPr>
            <w:r>
              <w:t>-</w:t>
            </w:r>
            <w:r>
              <w:tab/>
              <w:t>for fitting to or equipping such ships, boats or other vessels;</w:t>
            </w:r>
          </w:p>
          <w:p w14:paraId="591057DA"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57DB" w14:textId="77777777" w:rsidR="00E546F5" w:rsidRDefault="00951CE2">
            <w:pPr>
              <w:pStyle w:val="Tier1Bullet"/>
            </w:pPr>
            <w:r>
              <w:t>-</w:t>
            </w:r>
            <w:r>
              <w:tab/>
              <w:t>for equipping the above platforms;</w:t>
            </w:r>
          </w:p>
          <w:p w14:paraId="591057D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DD" w14:textId="77777777" w:rsidR="00E546F5" w:rsidRDefault="00951CE2">
            <w:pPr>
              <w:pStyle w:val="NormalinTable"/>
            </w:pPr>
            <w:r>
              <w:t>0.0%</w:t>
            </w:r>
          </w:p>
        </w:tc>
      </w:tr>
      <w:tr w:rsidR="00E546F5" w14:paraId="591057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DF" w14:textId="77777777" w:rsidR="00E546F5" w:rsidRDefault="00951CE2">
            <w:pPr>
              <w:pStyle w:val="NormalinTable"/>
            </w:pPr>
            <w:r>
              <w:t>7508000000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E0" w14:textId="77777777" w:rsidR="00E546F5" w:rsidRDefault="00951CE2">
            <w:pPr>
              <w:pStyle w:val="Tier1"/>
            </w:pPr>
            <w:r>
              <w:t>Other articles of nickel</w:t>
            </w:r>
          </w:p>
          <w:p w14:paraId="591057E1" w14:textId="77777777" w:rsidR="00E546F5" w:rsidRDefault="00951CE2">
            <w:pPr>
              <w:pStyle w:val="Tier1Bullet"/>
            </w:pPr>
            <w:r>
              <w:t>-</w:t>
            </w:r>
            <w:r>
              <w:tab/>
              <w:t xml:space="preserve">for incorporation in ships, boats </w:t>
            </w:r>
            <w:r>
              <w:t>or other vessels listed in Table 1, for the purposes of their construction, repair, maintenance or conversion;</w:t>
            </w:r>
          </w:p>
          <w:p w14:paraId="591057E2" w14:textId="77777777" w:rsidR="00E546F5" w:rsidRDefault="00951CE2">
            <w:pPr>
              <w:pStyle w:val="Tier1Bullet"/>
            </w:pPr>
            <w:r>
              <w:t>-</w:t>
            </w:r>
            <w:r>
              <w:tab/>
              <w:t>for fitting to or equipping such ships, boats or other vessels;</w:t>
            </w:r>
          </w:p>
          <w:p w14:paraId="591057E3" w14:textId="77777777" w:rsidR="00E546F5" w:rsidRDefault="00951CE2">
            <w:pPr>
              <w:pStyle w:val="Tier1Bullet"/>
            </w:pPr>
            <w:r>
              <w:t>-</w:t>
            </w:r>
            <w:r>
              <w:tab/>
              <w:t>for incorporation, for the purposes of their construction, repair, maintenanc</w:t>
            </w:r>
            <w:r>
              <w:t>e or conversion, in drilling or production platforms listed below: fixed, of subheading ex 8430 49 or floating or submersible of subheading 8905 20;</w:t>
            </w:r>
          </w:p>
          <w:p w14:paraId="591057E4" w14:textId="77777777" w:rsidR="00E546F5" w:rsidRDefault="00951CE2">
            <w:pPr>
              <w:pStyle w:val="Tier1Bullet"/>
            </w:pPr>
            <w:r>
              <w:t>-</w:t>
            </w:r>
            <w:r>
              <w:tab/>
              <w:t>for equipping the above platforms;</w:t>
            </w:r>
          </w:p>
          <w:p w14:paraId="591057E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E6" w14:textId="77777777" w:rsidR="00E546F5" w:rsidRDefault="00951CE2">
            <w:pPr>
              <w:pStyle w:val="NormalinTable"/>
            </w:pPr>
            <w:r>
              <w:t>0.0%</w:t>
            </w:r>
          </w:p>
        </w:tc>
      </w:tr>
    </w:tbl>
    <w:p w14:paraId="591057E8" w14:textId="77777777" w:rsidR="00E546F5" w:rsidRDefault="00951CE2">
      <w:pPr>
        <w:pStyle w:val="Heading1"/>
      </w:pPr>
      <w:r>
        <w:t>Chapter 76 : Aluminium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7E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7E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7E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7EB" w14:textId="77777777" w:rsidR="00E546F5" w:rsidRDefault="00951CE2">
            <w:pPr>
              <w:pStyle w:val="NormalinTable"/>
              <w:rPr>
                <w:b/>
                <w:bCs w:val="0"/>
                <w:color w:val="FFFFFF"/>
              </w:rPr>
            </w:pPr>
            <w:r>
              <w:rPr>
                <w:b/>
                <w:bCs w:val="0"/>
                <w:color w:val="FFFFFF"/>
              </w:rPr>
              <w:t>Duty expression</w:t>
            </w:r>
          </w:p>
        </w:tc>
      </w:tr>
      <w:tr w:rsidR="00E546F5" w14:paraId="591057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ED" w14:textId="77777777" w:rsidR="00E546F5" w:rsidRDefault="00951CE2">
            <w:pPr>
              <w:pStyle w:val="NormalinTable"/>
            </w:pPr>
            <w:r>
              <w:t>7604101000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EE" w14:textId="77777777" w:rsidR="00E546F5" w:rsidRDefault="00951CE2">
            <w:pPr>
              <w:pStyle w:val="Tier1"/>
            </w:pPr>
            <w:r>
              <w:t>Aluminium bars, rods and profiles</w:t>
            </w:r>
          </w:p>
          <w:p w14:paraId="591057EF" w14:textId="77777777" w:rsidR="00E546F5" w:rsidRDefault="00951CE2">
            <w:pPr>
              <w:pStyle w:val="Tier2"/>
            </w:pPr>
            <w:r>
              <w:t>-</w:t>
            </w:r>
            <w:r>
              <w:tab/>
              <w:t>Of aluminium, not alloyed</w:t>
            </w:r>
          </w:p>
          <w:p w14:paraId="591057F0" w14:textId="77777777" w:rsidR="00E546F5" w:rsidRDefault="00951CE2">
            <w:pPr>
              <w:pStyle w:val="Tier3"/>
            </w:pPr>
            <w:r>
              <w:t>-</w:t>
            </w:r>
            <w:r>
              <w:tab/>
              <w:t>-</w:t>
            </w:r>
            <w:r>
              <w:tab/>
              <w:t>Bars and rods</w:t>
            </w:r>
          </w:p>
          <w:p w14:paraId="591057F1"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57F2" w14:textId="77777777" w:rsidR="00E546F5" w:rsidRDefault="00951CE2">
            <w:pPr>
              <w:pStyle w:val="Tier3Bullet"/>
            </w:pPr>
            <w:r>
              <w:tab/>
            </w:r>
            <w:r>
              <w:tab/>
              <w:t>-</w:t>
            </w:r>
            <w:r>
              <w:tab/>
              <w:t>for fitting to or equipping such ships, boats or other vessels;</w:t>
            </w:r>
          </w:p>
          <w:p w14:paraId="591057F3"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57F4" w14:textId="77777777" w:rsidR="00E546F5" w:rsidRDefault="00951CE2">
            <w:pPr>
              <w:pStyle w:val="Tier3Bullet"/>
            </w:pPr>
            <w:r>
              <w:tab/>
            </w:r>
            <w:r>
              <w:tab/>
              <w:t>-</w:t>
            </w:r>
            <w:r>
              <w:tab/>
              <w:t>for equipping the above platforms;</w:t>
            </w:r>
          </w:p>
          <w:p w14:paraId="591057F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F6" w14:textId="77777777" w:rsidR="00E546F5" w:rsidRDefault="00951CE2">
            <w:pPr>
              <w:pStyle w:val="NormalinTable"/>
            </w:pPr>
            <w:r>
              <w:t>0.0%</w:t>
            </w:r>
          </w:p>
        </w:tc>
      </w:tr>
      <w:tr w:rsidR="00E546F5" w14:paraId="591057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7F8" w14:textId="77777777" w:rsidR="00E546F5" w:rsidRDefault="00951CE2">
            <w:pPr>
              <w:pStyle w:val="NormalinTable"/>
            </w:pPr>
            <w:r>
              <w:t>7604109010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7F9" w14:textId="77777777" w:rsidR="00E546F5" w:rsidRDefault="00951CE2">
            <w:pPr>
              <w:pStyle w:val="Tier1"/>
            </w:pPr>
            <w:r>
              <w:t>Aluminium bars, rods and profiles</w:t>
            </w:r>
          </w:p>
          <w:p w14:paraId="591057FA" w14:textId="77777777" w:rsidR="00E546F5" w:rsidRDefault="00951CE2">
            <w:pPr>
              <w:pStyle w:val="Tier2"/>
            </w:pPr>
            <w:r>
              <w:t>-</w:t>
            </w:r>
            <w:r>
              <w:tab/>
              <w:t>Of aluminium, not alloyed</w:t>
            </w:r>
          </w:p>
          <w:p w14:paraId="591057FB" w14:textId="77777777" w:rsidR="00E546F5" w:rsidRDefault="00951CE2">
            <w:pPr>
              <w:pStyle w:val="Tier3"/>
            </w:pPr>
            <w:r>
              <w:t>-</w:t>
            </w:r>
            <w:r>
              <w:tab/>
              <w:t>-</w:t>
            </w:r>
            <w:r>
              <w:tab/>
              <w:t>Profiles</w:t>
            </w:r>
          </w:p>
          <w:p w14:paraId="591057FC" w14:textId="77777777" w:rsidR="00E546F5" w:rsidRDefault="00951CE2">
            <w:pPr>
              <w:pStyle w:val="Tier4"/>
            </w:pPr>
            <w:r>
              <w:t>-</w:t>
            </w:r>
            <w:r>
              <w:tab/>
              <w:t>-</w:t>
            </w:r>
            <w:r>
              <w:tab/>
              <w:t>-</w:t>
            </w:r>
            <w:r>
              <w:tab/>
              <w:t>Bearing a specific manufacture number, for use in certain types of aircraft</w:t>
            </w:r>
          </w:p>
          <w:p w14:paraId="591057FD" w14:textId="77777777" w:rsidR="00E546F5" w:rsidRDefault="00951CE2">
            <w:pPr>
              <w:pStyle w:val="Tier4Bullet"/>
            </w:pPr>
            <w:r>
              <w:tab/>
            </w:r>
            <w:r>
              <w:tab/>
            </w:r>
            <w:r>
              <w:tab/>
              <w:t>-</w:t>
            </w:r>
            <w:r>
              <w:tab/>
              <w:t>For use in certain types of aircraft; for the construction, maintenance and r</w:t>
            </w:r>
            <w:r>
              <w:t>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7FE" w14:textId="77777777" w:rsidR="00E546F5" w:rsidRDefault="00951CE2">
            <w:pPr>
              <w:pStyle w:val="NormalinTable"/>
            </w:pPr>
            <w:r>
              <w:t>0.0%</w:t>
            </w:r>
          </w:p>
        </w:tc>
      </w:tr>
      <w:tr w:rsidR="00E546F5" w14:paraId="591058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00" w14:textId="77777777" w:rsidR="00E546F5" w:rsidRDefault="00951CE2">
            <w:pPr>
              <w:pStyle w:val="NormalinTable"/>
            </w:pPr>
            <w:r>
              <w:t>7604109020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01" w14:textId="77777777" w:rsidR="00E546F5" w:rsidRDefault="00951CE2">
            <w:pPr>
              <w:pStyle w:val="Tier1"/>
            </w:pPr>
            <w:r>
              <w:t>Aluminium bars, rods and profiles</w:t>
            </w:r>
          </w:p>
          <w:p w14:paraId="59105802" w14:textId="77777777" w:rsidR="00E546F5" w:rsidRDefault="00951CE2">
            <w:pPr>
              <w:pStyle w:val="Tier2"/>
            </w:pPr>
            <w:r>
              <w:t>-</w:t>
            </w:r>
            <w:r>
              <w:tab/>
              <w:t>Of aluminium, not alloyed</w:t>
            </w:r>
          </w:p>
          <w:p w14:paraId="59105803" w14:textId="77777777" w:rsidR="00E546F5" w:rsidRDefault="00951CE2">
            <w:pPr>
              <w:pStyle w:val="Tier3"/>
            </w:pPr>
            <w:r>
              <w:t>-</w:t>
            </w:r>
            <w:r>
              <w:tab/>
              <w:t>-</w:t>
            </w:r>
            <w:r>
              <w:tab/>
              <w:t>Profiles</w:t>
            </w:r>
          </w:p>
          <w:p w14:paraId="59105804" w14:textId="77777777" w:rsidR="00E546F5" w:rsidRDefault="00951CE2">
            <w:pPr>
              <w:pStyle w:val="Tier4"/>
            </w:pPr>
            <w:r>
              <w:t>-</w:t>
            </w:r>
            <w:r>
              <w:tab/>
              <w:t>-</w:t>
            </w:r>
            <w:r>
              <w:tab/>
              <w:t>-</w:t>
            </w:r>
            <w:r>
              <w:tab/>
              <w:t xml:space="preserve">Conical shapes for reinforcing lateral </w:t>
            </w:r>
            <w:r>
              <w:t>rudders, for use in certain types of aircraft</w:t>
            </w:r>
          </w:p>
          <w:p w14:paraId="59105805"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06" w14:textId="77777777" w:rsidR="00E546F5" w:rsidRDefault="00951CE2">
            <w:pPr>
              <w:pStyle w:val="NormalinTable"/>
            </w:pPr>
            <w:r>
              <w:t>0.0%</w:t>
            </w:r>
          </w:p>
        </w:tc>
      </w:tr>
      <w:tr w:rsidR="00E546F5" w14:paraId="591058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08" w14:textId="77777777" w:rsidR="00E546F5" w:rsidRDefault="00951CE2">
            <w:pPr>
              <w:pStyle w:val="NormalinTable"/>
            </w:pPr>
            <w:r>
              <w:t>7604109090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09" w14:textId="77777777" w:rsidR="00E546F5" w:rsidRDefault="00951CE2">
            <w:pPr>
              <w:pStyle w:val="Tier1"/>
            </w:pPr>
            <w:r>
              <w:t>Aluminium bars, rods and profiles</w:t>
            </w:r>
          </w:p>
          <w:p w14:paraId="5910580A" w14:textId="77777777" w:rsidR="00E546F5" w:rsidRDefault="00951CE2">
            <w:pPr>
              <w:pStyle w:val="Tier2"/>
            </w:pPr>
            <w:r>
              <w:t>-</w:t>
            </w:r>
            <w:r>
              <w:tab/>
              <w:t>Of aluminium, not alloyed</w:t>
            </w:r>
          </w:p>
          <w:p w14:paraId="5910580B" w14:textId="77777777" w:rsidR="00E546F5" w:rsidRDefault="00951CE2">
            <w:pPr>
              <w:pStyle w:val="Tier3"/>
            </w:pPr>
            <w:r>
              <w:t>-</w:t>
            </w:r>
            <w:r>
              <w:tab/>
              <w:t>-</w:t>
            </w:r>
            <w:r>
              <w:tab/>
              <w:t>Profiles</w:t>
            </w:r>
          </w:p>
          <w:p w14:paraId="5910580C" w14:textId="77777777" w:rsidR="00E546F5" w:rsidRDefault="00951CE2">
            <w:pPr>
              <w:pStyle w:val="Tier4"/>
            </w:pPr>
            <w:r>
              <w:t>-</w:t>
            </w:r>
            <w:r>
              <w:tab/>
              <w:t>-</w:t>
            </w:r>
            <w:r>
              <w:tab/>
              <w:t>-</w:t>
            </w:r>
            <w:r>
              <w:tab/>
              <w:t>Other</w:t>
            </w:r>
          </w:p>
          <w:p w14:paraId="5910580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80E" w14:textId="77777777" w:rsidR="00E546F5" w:rsidRDefault="00951CE2">
            <w:pPr>
              <w:pStyle w:val="Tier4Bullet"/>
            </w:pPr>
            <w:r>
              <w:tab/>
            </w:r>
            <w:r>
              <w:tab/>
            </w:r>
            <w:r>
              <w:tab/>
              <w:t>-</w:t>
            </w:r>
            <w:r>
              <w:tab/>
              <w:t>for</w:t>
            </w:r>
            <w:r>
              <w:t xml:space="preserve"> fitting to or equipping such ships, boats or other vessels;</w:t>
            </w:r>
          </w:p>
          <w:p w14:paraId="5910580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5810" w14:textId="77777777" w:rsidR="00E546F5" w:rsidRDefault="00951CE2">
            <w:pPr>
              <w:pStyle w:val="Tier4Bullet"/>
            </w:pPr>
            <w:r>
              <w:tab/>
            </w:r>
            <w:r>
              <w:tab/>
            </w:r>
            <w:r>
              <w:tab/>
              <w:t>-</w:t>
            </w:r>
            <w:r>
              <w:tab/>
              <w:t>for equipping the above platforms;</w:t>
            </w:r>
          </w:p>
          <w:p w14:paraId="5910581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12" w14:textId="77777777" w:rsidR="00E546F5" w:rsidRDefault="00951CE2">
            <w:pPr>
              <w:pStyle w:val="NormalinTable"/>
            </w:pPr>
            <w:r>
              <w:t>0.0%</w:t>
            </w:r>
          </w:p>
        </w:tc>
      </w:tr>
      <w:tr w:rsidR="00E546F5" w14:paraId="591058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14" w14:textId="77777777" w:rsidR="00E546F5" w:rsidRDefault="00951CE2">
            <w:pPr>
              <w:pStyle w:val="NormalinTable"/>
            </w:pPr>
            <w:r>
              <w:t>7604210000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15" w14:textId="77777777" w:rsidR="00E546F5" w:rsidRDefault="00951CE2">
            <w:pPr>
              <w:pStyle w:val="Tier1"/>
            </w:pPr>
            <w:r>
              <w:t>Aluminium bars, rods and profiles</w:t>
            </w:r>
          </w:p>
          <w:p w14:paraId="59105816" w14:textId="77777777" w:rsidR="00E546F5" w:rsidRDefault="00951CE2">
            <w:pPr>
              <w:pStyle w:val="Tier2"/>
            </w:pPr>
            <w:r>
              <w:t>-</w:t>
            </w:r>
            <w:r>
              <w:tab/>
              <w:t>Of aluminium alloys</w:t>
            </w:r>
          </w:p>
          <w:p w14:paraId="59105817" w14:textId="77777777" w:rsidR="00E546F5" w:rsidRDefault="00951CE2">
            <w:pPr>
              <w:pStyle w:val="Tier3"/>
            </w:pPr>
            <w:r>
              <w:t>-</w:t>
            </w:r>
            <w:r>
              <w:tab/>
              <w:t>-</w:t>
            </w:r>
            <w:r>
              <w:tab/>
              <w:t>Hollow profiles</w:t>
            </w:r>
          </w:p>
          <w:p w14:paraId="59105818"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5819" w14:textId="77777777" w:rsidR="00E546F5" w:rsidRDefault="00951CE2">
            <w:pPr>
              <w:pStyle w:val="Tier3Bullet"/>
            </w:pPr>
            <w:r>
              <w:tab/>
            </w:r>
            <w:r>
              <w:tab/>
              <w:t>-</w:t>
            </w:r>
            <w:r>
              <w:tab/>
              <w:t>for fitting to or equipping such ships, boats or other vessels;</w:t>
            </w:r>
          </w:p>
          <w:p w14:paraId="5910581A"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581B" w14:textId="77777777" w:rsidR="00E546F5" w:rsidRDefault="00951CE2">
            <w:pPr>
              <w:pStyle w:val="Tier3Bullet"/>
            </w:pPr>
            <w:r>
              <w:tab/>
            </w:r>
            <w:r>
              <w:tab/>
              <w:t>-</w:t>
            </w:r>
            <w:r>
              <w:tab/>
              <w:t>for equipping the above platforms;</w:t>
            </w:r>
          </w:p>
          <w:p w14:paraId="5910581C"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1D" w14:textId="77777777" w:rsidR="00E546F5" w:rsidRDefault="00951CE2">
            <w:pPr>
              <w:pStyle w:val="NormalinTable"/>
            </w:pPr>
            <w:r>
              <w:t>0.0%</w:t>
            </w:r>
          </w:p>
        </w:tc>
      </w:tr>
      <w:tr w:rsidR="00E546F5" w14:paraId="591058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1F" w14:textId="77777777" w:rsidR="00E546F5" w:rsidRDefault="00951CE2">
            <w:pPr>
              <w:pStyle w:val="NormalinTable"/>
            </w:pPr>
            <w:r>
              <w:t>7604291010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20" w14:textId="77777777" w:rsidR="00E546F5" w:rsidRDefault="00951CE2">
            <w:pPr>
              <w:pStyle w:val="Tier1"/>
            </w:pPr>
            <w:r>
              <w:t>Aluminium bars, rods and profiles</w:t>
            </w:r>
          </w:p>
          <w:p w14:paraId="59105821" w14:textId="77777777" w:rsidR="00E546F5" w:rsidRDefault="00951CE2">
            <w:pPr>
              <w:pStyle w:val="Tier2"/>
            </w:pPr>
            <w:r>
              <w:t>-</w:t>
            </w:r>
            <w:r>
              <w:tab/>
              <w:t>Of aluminium alloys</w:t>
            </w:r>
          </w:p>
          <w:p w14:paraId="59105822" w14:textId="77777777" w:rsidR="00E546F5" w:rsidRDefault="00951CE2">
            <w:pPr>
              <w:pStyle w:val="Tier3"/>
            </w:pPr>
            <w:r>
              <w:t>-</w:t>
            </w:r>
            <w:r>
              <w:tab/>
              <w:t>-</w:t>
            </w:r>
            <w:r>
              <w:tab/>
              <w:t>Other</w:t>
            </w:r>
          </w:p>
          <w:p w14:paraId="59105823" w14:textId="77777777" w:rsidR="00E546F5" w:rsidRDefault="00951CE2">
            <w:pPr>
              <w:pStyle w:val="Tier4"/>
            </w:pPr>
            <w:r>
              <w:t>-</w:t>
            </w:r>
            <w:r>
              <w:tab/>
              <w:t>-</w:t>
            </w:r>
            <w:r>
              <w:tab/>
              <w:t>-</w:t>
            </w:r>
            <w:r>
              <w:tab/>
              <w:t>Bars and rods</w:t>
            </w:r>
          </w:p>
          <w:p w14:paraId="59105824" w14:textId="77777777" w:rsidR="00E546F5" w:rsidRDefault="00951CE2">
            <w:pPr>
              <w:pStyle w:val="Tier5"/>
            </w:pPr>
            <w:r>
              <w:t>-</w:t>
            </w:r>
            <w:r>
              <w:tab/>
              <w:t>-</w:t>
            </w:r>
            <w:r>
              <w:tab/>
              <w:t>-</w:t>
            </w:r>
            <w:r>
              <w:tab/>
              <w:t>-</w:t>
            </w:r>
            <w:r>
              <w:tab/>
              <w:t>Sheets and bars of aluminium-lithium alloys</w:t>
            </w:r>
          </w:p>
          <w:p w14:paraId="59105825"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5826" w14:textId="77777777" w:rsidR="00E546F5" w:rsidRDefault="00951CE2">
            <w:pPr>
              <w:pStyle w:val="Tier5Bullet"/>
            </w:pPr>
            <w:r>
              <w:tab/>
            </w:r>
            <w:r>
              <w:tab/>
            </w:r>
            <w:r>
              <w:tab/>
            </w:r>
            <w:r>
              <w:tab/>
              <w:t>-</w:t>
            </w:r>
            <w:r>
              <w:tab/>
              <w:t>for fitting to or equipping such ships, boats or other vessels;</w:t>
            </w:r>
          </w:p>
          <w:p w14:paraId="59105827" w14:textId="77777777" w:rsidR="00E546F5" w:rsidRDefault="00951CE2">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14:paraId="59105828" w14:textId="77777777" w:rsidR="00E546F5" w:rsidRDefault="00951CE2">
            <w:pPr>
              <w:pStyle w:val="Tier5Bullet"/>
            </w:pPr>
            <w:r>
              <w:tab/>
            </w:r>
            <w:r>
              <w:tab/>
            </w:r>
            <w:r>
              <w:tab/>
            </w:r>
            <w:r>
              <w:tab/>
              <w:t>-</w:t>
            </w:r>
            <w:r>
              <w:tab/>
              <w:t>for equipping the above platforms;</w:t>
            </w:r>
          </w:p>
          <w:p w14:paraId="59105829" w14:textId="77777777" w:rsidR="00E546F5" w:rsidRDefault="00951CE2">
            <w:pPr>
              <w:pStyle w:val="Tier5Bullet"/>
            </w:pP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2A" w14:textId="77777777" w:rsidR="00E546F5" w:rsidRDefault="00951CE2">
            <w:pPr>
              <w:pStyle w:val="NormalinTable"/>
            </w:pPr>
            <w:r>
              <w:t>0.0%</w:t>
            </w:r>
          </w:p>
        </w:tc>
      </w:tr>
      <w:tr w:rsidR="00E546F5" w14:paraId="591058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2C" w14:textId="77777777" w:rsidR="00E546F5" w:rsidRDefault="00951CE2">
            <w:pPr>
              <w:pStyle w:val="NormalinTable"/>
            </w:pPr>
            <w:r>
              <w:t>7604291030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2D" w14:textId="77777777" w:rsidR="00E546F5" w:rsidRDefault="00951CE2">
            <w:pPr>
              <w:pStyle w:val="Tier1"/>
            </w:pPr>
            <w:r>
              <w:t>Aluminium bars, rods and profiles</w:t>
            </w:r>
          </w:p>
          <w:p w14:paraId="5910582E" w14:textId="77777777" w:rsidR="00E546F5" w:rsidRDefault="00951CE2">
            <w:pPr>
              <w:pStyle w:val="Tier2"/>
            </w:pPr>
            <w:r>
              <w:t>-</w:t>
            </w:r>
            <w:r>
              <w:tab/>
              <w:t>Of aluminium alloys</w:t>
            </w:r>
          </w:p>
          <w:p w14:paraId="5910582F" w14:textId="77777777" w:rsidR="00E546F5" w:rsidRDefault="00951CE2">
            <w:pPr>
              <w:pStyle w:val="Tier3"/>
            </w:pPr>
            <w:r>
              <w:t>-</w:t>
            </w:r>
            <w:r>
              <w:tab/>
              <w:t>-</w:t>
            </w:r>
            <w:r>
              <w:tab/>
              <w:t>Other</w:t>
            </w:r>
          </w:p>
          <w:p w14:paraId="59105830" w14:textId="77777777" w:rsidR="00E546F5" w:rsidRDefault="00951CE2">
            <w:pPr>
              <w:pStyle w:val="Tier4"/>
            </w:pPr>
            <w:r>
              <w:t>-</w:t>
            </w:r>
            <w:r>
              <w:tab/>
              <w:t>-</w:t>
            </w:r>
            <w:r>
              <w:tab/>
              <w:t>-</w:t>
            </w:r>
            <w:r>
              <w:tab/>
              <w:t>Bars and rods</w:t>
            </w:r>
          </w:p>
          <w:p w14:paraId="59105831" w14:textId="77777777" w:rsidR="00E546F5" w:rsidRDefault="00951CE2">
            <w:pPr>
              <w:pStyle w:val="Tier5"/>
            </w:pPr>
            <w:r>
              <w:t>-</w:t>
            </w:r>
            <w:r>
              <w:tab/>
              <w:t>-</w:t>
            </w:r>
            <w:r>
              <w:tab/>
              <w:t>-</w:t>
            </w:r>
            <w:r>
              <w:tab/>
              <w:t>-</w:t>
            </w:r>
            <w:r>
              <w:tab/>
              <w:t>Aluminium alloy rods with a diameter of 300.1 mm or more, but not more than 533.4 mm</w:t>
            </w:r>
          </w:p>
          <w:p w14:paraId="59105832"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5833" w14:textId="77777777" w:rsidR="00E546F5" w:rsidRDefault="00951CE2">
            <w:pPr>
              <w:pStyle w:val="Tier5Bullet"/>
            </w:pPr>
            <w:r>
              <w:tab/>
            </w:r>
            <w:r>
              <w:tab/>
            </w:r>
            <w:r>
              <w:tab/>
            </w:r>
            <w:r>
              <w:tab/>
              <w:t>-</w:t>
            </w:r>
            <w:r>
              <w:tab/>
              <w:t>for fitting to or equipping such ships, boats or other vessels;</w:t>
            </w:r>
          </w:p>
          <w:p w14:paraId="59105834" w14:textId="77777777" w:rsidR="00E546F5" w:rsidRDefault="00951CE2">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14:paraId="59105835" w14:textId="77777777" w:rsidR="00E546F5" w:rsidRDefault="00951CE2">
            <w:pPr>
              <w:pStyle w:val="Tier5Bullet"/>
            </w:pPr>
            <w:r>
              <w:tab/>
            </w:r>
            <w:r>
              <w:tab/>
            </w:r>
            <w:r>
              <w:tab/>
            </w:r>
            <w:r>
              <w:tab/>
              <w:t>-</w:t>
            </w:r>
            <w:r>
              <w:tab/>
              <w:t>for equipping the above platforms;</w:t>
            </w:r>
          </w:p>
          <w:p w14:paraId="59105836" w14:textId="77777777" w:rsidR="00E546F5" w:rsidRDefault="00951CE2">
            <w:pPr>
              <w:pStyle w:val="Tier5Bullet"/>
            </w:pPr>
            <w:r>
              <w:tab/>
            </w:r>
            <w:r>
              <w:tab/>
            </w:r>
            <w:r>
              <w:tab/>
            </w:r>
            <w:r>
              <w:tab/>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37" w14:textId="77777777" w:rsidR="00E546F5" w:rsidRDefault="00951CE2">
            <w:pPr>
              <w:pStyle w:val="NormalinTable"/>
            </w:pPr>
            <w:r>
              <w:t>0.0%</w:t>
            </w:r>
          </w:p>
        </w:tc>
      </w:tr>
      <w:tr w:rsidR="00E546F5" w14:paraId="591058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39" w14:textId="77777777" w:rsidR="00E546F5" w:rsidRDefault="00951CE2">
            <w:pPr>
              <w:pStyle w:val="NormalinTable"/>
            </w:pPr>
            <w:r>
              <w:t>7604291090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3A" w14:textId="77777777" w:rsidR="00E546F5" w:rsidRDefault="00951CE2">
            <w:pPr>
              <w:pStyle w:val="Tier1"/>
            </w:pPr>
            <w:r>
              <w:t>Aluminium bars, rods and profiles</w:t>
            </w:r>
          </w:p>
          <w:p w14:paraId="5910583B" w14:textId="77777777" w:rsidR="00E546F5" w:rsidRDefault="00951CE2">
            <w:pPr>
              <w:pStyle w:val="Tier2"/>
            </w:pPr>
            <w:r>
              <w:t>-</w:t>
            </w:r>
            <w:r>
              <w:tab/>
              <w:t>Of aluminium alloys</w:t>
            </w:r>
          </w:p>
          <w:p w14:paraId="5910583C" w14:textId="77777777" w:rsidR="00E546F5" w:rsidRDefault="00951CE2">
            <w:pPr>
              <w:pStyle w:val="Tier3"/>
            </w:pPr>
            <w:r>
              <w:t>-</w:t>
            </w:r>
            <w:r>
              <w:tab/>
              <w:t>-</w:t>
            </w:r>
            <w:r>
              <w:tab/>
              <w:t>Other</w:t>
            </w:r>
          </w:p>
          <w:p w14:paraId="5910583D" w14:textId="77777777" w:rsidR="00E546F5" w:rsidRDefault="00951CE2">
            <w:pPr>
              <w:pStyle w:val="Tier4"/>
            </w:pPr>
            <w:r>
              <w:t>-</w:t>
            </w:r>
            <w:r>
              <w:tab/>
              <w:t>-</w:t>
            </w:r>
            <w:r>
              <w:tab/>
              <w:t>-</w:t>
            </w:r>
            <w:r>
              <w:tab/>
              <w:t>Bars and rods</w:t>
            </w:r>
          </w:p>
          <w:p w14:paraId="5910583E" w14:textId="77777777" w:rsidR="00E546F5" w:rsidRDefault="00951CE2">
            <w:pPr>
              <w:pStyle w:val="Tier5"/>
            </w:pPr>
            <w:r>
              <w:t>-</w:t>
            </w:r>
            <w:r>
              <w:tab/>
              <w:t>-</w:t>
            </w:r>
            <w:r>
              <w:tab/>
              <w:t>-</w:t>
            </w:r>
            <w:r>
              <w:tab/>
              <w:t>-</w:t>
            </w:r>
            <w:r>
              <w:tab/>
              <w:t>Other</w:t>
            </w:r>
          </w:p>
          <w:p w14:paraId="5910583F"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5840" w14:textId="77777777" w:rsidR="00E546F5" w:rsidRDefault="00951CE2">
            <w:pPr>
              <w:pStyle w:val="Tier5Bullet"/>
            </w:pPr>
            <w:r>
              <w:tab/>
            </w:r>
            <w:r>
              <w:tab/>
            </w:r>
            <w:r>
              <w:tab/>
            </w:r>
            <w:r>
              <w:tab/>
              <w:t>-</w:t>
            </w:r>
            <w:r>
              <w:tab/>
              <w:t>for fitting to or equipping such ships, boats or other vessels;</w:t>
            </w:r>
          </w:p>
          <w:p w14:paraId="59105841"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5842" w14:textId="77777777" w:rsidR="00E546F5" w:rsidRDefault="00951CE2">
            <w:pPr>
              <w:pStyle w:val="Tier5Bullet"/>
            </w:pPr>
            <w:r>
              <w:tab/>
            </w:r>
            <w:r>
              <w:tab/>
            </w:r>
            <w:r>
              <w:tab/>
            </w:r>
            <w:r>
              <w:tab/>
              <w:t>-</w:t>
            </w:r>
            <w:r>
              <w:tab/>
              <w:t>for equipping the above platforms;</w:t>
            </w:r>
          </w:p>
          <w:p w14:paraId="5910584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44" w14:textId="77777777" w:rsidR="00E546F5" w:rsidRDefault="00951CE2">
            <w:pPr>
              <w:pStyle w:val="NormalinTable"/>
            </w:pPr>
            <w:r>
              <w:t>0.0%</w:t>
            </w:r>
          </w:p>
        </w:tc>
      </w:tr>
      <w:tr w:rsidR="00E546F5" w14:paraId="591058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46" w14:textId="77777777" w:rsidR="00E546F5" w:rsidRDefault="00951CE2">
            <w:pPr>
              <w:pStyle w:val="NormalinTable"/>
            </w:pPr>
            <w:r>
              <w:t>7604299010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47" w14:textId="77777777" w:rsidR="00E546F5" w:rsidRDefault="00951CE2">
            <w:pPr>
              <w:pStyle w:val="Tier1"/>
            </w:pPr>
            <w:r>
              <w:t xml:space="preserve">Aluminium bars, rods and </w:t>
            </w:r>
            <w:r>
              <w:t>profiles</w:t>
            </w:r>
          </w:p>
          <w:p w14:paraId="59105848" w14:textId="77777777" w:rsidR="00E546F5" w:rsidRDefault="00951CE2">
            <w:pPr>
              <w:pStyle w:val="Tier2"/>
            </w:pPr>
            <w:r>
              <w:t>-</w:t>
            </w:r>
            <w:r>
              <w:tab/>
              <w:t>Of aluminium alloys</w:t>
            </w:r>
          </w:p>
          <w:p w14:paraId="59105849" w14:textId="77777777" w:rsidR="00E546F5" w:rsidRDefault="00951CE2">
            <w:pPr>
              <w:pStyle w:val="Tier3"/>
            </w:pPr>
            <w:r>
              <w:t>-</w:t>
            </w:r>
            <w:r>
              <w:tab/>
              <w:t>-</w:t>
            </w:r>
            <w:r>
              <w:tab/>
              <w:t>Other</w:t>
            </w:r>
          </w:p>
          <w:p w14:paraId="5910584A" w14:textId="77777777" w:rsidR="00E546F5" w:rsidRDefault="00951CE2">
            <w:pPr>
              <w:pStyle w:val="Tier4"/>
            </w:pPr>
            <w:r>
              <w:t>-</w:t>
            </w:r>
            <w:r>
              <w:tab/>
              <w:t>-</w:t>
            </w:r>
            <w:r>
              <w:tab/>
              <w:t>-</w:t>
            </w:r>
            <w:r>
              <w:tab/>
              <w:t>Profiles</w:t>
            </w:r>
          </w:p>
          <w:p w14:paraId="5910584B" w14:textId="77777777" w:rsidR="00E546F5" w:rsidRDefault="00951CE2">
            <w:pPr>
              <w:pStyle w:val="Tier5"/>
            </w:pPr>
            <w:r>
              <w:t>-</w:t>
            </w:r>
            <w:r>
              <w:tab/>
              <w:t>-</w:t>
            </w:r>
            <w:r>
              <w:tab/>
              <w:t>-</w:t>
            </w:r>
            <w:r>
              <w:tab/>
              <w:t>-</w:t>
            </w:r>
            <w:r>
              <w:tab/>
              <w:t>Bearing a specific manufacture number, for use in certain types of aircraft</w:t>
            </w:r>
          </w:p>
          <w:p w14:paraId="5910584C" w14:textId="77777777" w:rsidR="00E546F5" w:rsidRDefault="00951CE2">
            <w:pPr>
              <w:pStyle w:val="Tier5Bullet"/>
            </w:pPr>
            <w:r>
              <w:tab/>
            </w:r>
            <w:r>
              <w:tab/>
            </w:r>
            <w:r>
              <w:tab/>
            </w:r>
            <w:r>
              <w:tab/>
              <w:t>-</w:t>
            </w:r>
            <w:r>
              <w:tab/>
              <w:t>For use in certain types of aircraft; for the construction, maintenance and repair of aircraft of an unladen w</w:t>
            </w:r>
            <w:r>
              <w:t>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4D" w14:textId="77777777" w:rsidR="00E546F5" w:rsidRDefault="00951CE2">
            <w:pPr>
              <w:pStyle w:val="NormalinTable"/>
            </w:pPr>
            <w:r>
              <w:t>0.0%</w:t>
            </w:r>
          </w:p>
        </w:tc>
      </w:tr>
      <w:tr w:rsidR="00E546F5" w14:paraId="591058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4F" w14:textId="77777777" w:rsidR="00E546F5" w:rsidRDefault="00951CE2">
            <w:pPr>
              <w:pStyle w:val="NormalinTable"/>
            </w:pPr>
            <w:r>
              <w:t>7604299020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50" w14:textId="77777777" w:rsidR="00E546F5" w:rsidRDefault="00951CE2">
            <w:pPr>
              <w:pStyle w:val="Tier1"/>
            </w:pPr>
            <w:r>
              <w:t>Aluminium bars, rods and profiles</w:t>
            </w:r>
          </w:p>
          <w:p w14:paraId="59105851" w14:textId="77777777" w:rsidR="00E546F5" w:rsidRDefault="00951CE2">
            <w:pPr>
              <w:pStyle w:val="Tier2"/>
            </w:pPr>
            <w:r>
              <w:t>-</w:t>
            </w:r>
            <w:r>
              <w:tab/>
              <w:t>Of aluminium alloys</w:t>
            </w:r>
          </w:p>
          <w:p w14:paraId="59105852" w14:textId="77777777" w:rsidR="00E546F5" w:rsidRDefault="00951CE2">
            <w:pPr>
              <w:pStyle w:val="Tier3"/>
            </w:pPr>
            <w:r>
              <w:t>-</w:t>
            </w:r>
            <w:r>
              <w:tab/>
              <w:t>-</w:t>
            </w:r>
            <w:r>
              <w:tab/>
              <w:t>Other</w:t>
            </w:r>
          </w:p>
          <w:p w14:paraId="59105853" w14:textId="77777777" w:rsidR="00E546F5" w:rsidRDefault="00951CE2">
            <w:pPr>
              <w:pStyle w:val="Tier4"/>
            </w:pPr>
            <w:r>
              <w:t>-</w:t>
            </w:r>
            <w:r>
              <w:tab/>
              <w:t>-</w:t>
            </w:r>
            <w:r>
              <w:tab/>
              <w:t>-</w:t>
            </w:r>
            <w:r>
              <w:tab/>
              <w:t>Profiles</w:t>
            </w:r>
          </w:p>
          <w:p w14:paraId="59105854" w14:textId="77777777" w:rsidR="00E546F5" w:rsidRDefault="00951CE2">
            <w:pPr>
              <w:pStyle w:val="Tier5"/>
            </w:pPr>
            <w:r>
              <w:t>-</w:t>
            </w:r>
            <w:r>
              <w:tab/>
              <w:t>-</w:t>
            </w:r>
            <w:r>
              <w:tab/>
              <w:t>-</w:t>
            </w:r>
            <w:r>
              <w:tab/>
              <w:t>-</w:t>
            </w:r>
            <w:r>
              <w:tab/>
              <w:t xml:space="preserve">Conical shapes for reinforcing lateral rudders, for use in certain </w:t>
            </w:r>
            <w:r>
              <w:t>types of aircraft</w:t>
            </w:r>
          </w:p>
          <w:p w14:paraId="59105855"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56" w14:textId="77777777" w:rsidR="00E546F5" w:rsidRDefault="00951CE2">
            <w:pPr>
              <w:pStyle w:val="NormalinTable"/>
            </w:pPr>
            <w:r>
              <w:t>0.0%</w:t>
            </w:r>
          </w:p>
        </w:tc>
      </w:tr>
      <w:tr w:rsidR="00E546F5" w14:paraId="591058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58" w14:textId="77777777" w:rsidR="00E546F5" w:rsidRDefault="00951CE2">
            <w:pPr>
              <w:pStyle w:val="NormalinTable"/>
            </w:pPr>
            <w:r>
              <w:t>7604299090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59" w14:textId="77777777" w:rsidR="00E546F5" w:rsidRDefault="00951CE2">
            <w:pPr>
              <w:pStyle w:val="Tier1"/>
            </w:pPr>
            <w:r>
              <w:t xml:space="preserve">Aluminium bars, rods and </w:t>
            </w:r>
            <w:r>
              <w:t>profiles</w:t>
            </w:r>
          </w:p>
          <w:p w14:paraId="5910585A" w14:textId="77777777" w:rsidR="00E546F5" w:rsidRDefault="00951CE2">
            <w:pPr>
              <w:pStyle w:val="Tier2"/>
            </w:pPr>
            <w:r>
              <w:t>-</w:t>
            </w:r>
            <w:r>
              <w:tab/>
              <w:t>Of aluminium alloys</w:t>
            </w:r>
          </w:p>
          <w:p w14:paraId="5910585B" w14:textId="77777777" w:rsidR="00E546F5" w:rsidRDefault="00951CE2">
            <w:pPr>
              <w:pStyle w:val="Tier3"/>
            </w:pPr>
            <w:r>
              <w:t>-</w:t>
            </w:r>
            <w:r>
              <w:tab/>
              <w:t>-</w:t>
            </w:r>
            <w:r>
              <w:tab/>
              <w:t>Other</w:t>
            </w:r>
          </w:p>
          <w:p w14:paraId="5910585C" w14:textId="77777777" w:rsidR="00E546F5" w:rsidRDefault="00951CE2">
            <w:pPr>
              <w:pStyle w:val="Tier4"/>
            </w:pPr>
            <w:r>
              <w:t>-</w:t>
            </w:r>
            <w:r>
              <w:tab/>
              <w:t>-</w:t>
            </w:r>
            <w:r>
              <w:tab/>
              <w:t>-</w:t>
            </w:r>
            <w:r>
              <w:tab/>
              <w:t>Profiles</w:t>
            </w:r>
          </w:p>
          <w:p w14:paraId="5910585D" w14:textId="77777777" w:rsidR="00E546F5" w:rsidRDefault="00951CE2">
            <w:pPr>
              <w:pStyle w:val="Tier5"/>
            </w:pPr>
            <w:r>
              <w:t>-</w:t>
            </w:r>
            <w:r>
              <w:tab/>
              <w:t>-</w:t>
            </w:r>
            <w:r>
              <w:tab/>
              <w:t>-</w:t>
            </w:r>
            <w:r>
              <w:tab/>
              <w:t>-</w:t>
            </w:r>
            <w:r>
              <w:tab/>
              <w:t>Other</w:t>
            </w:r>
          </w:p>
          <w:p w14:paraId="5910585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85F" w14:textId="77777777" w:rsidR="00E546F5" w:rsidRDefault="00951CE2">
            <w:pPr>
              <w:pStyle w:val="Tier5Bullet"/>
            </w:pPr>
            <w:r>
              <w:tab/>
            </w:r>
            <w:r>
              <w:tab/>
            </w:r>
            <w:r>
              <w:tab/>
            </w:r>
            <w:r>
              <w:tab/>
              <w:t>-</w:t>
            </w:r>
            <w:r>
              <w:tab/>
              <w:t xml:space="preserve">for fitting to or </w:t>
            </w:r>
            <w:r>
              <w:t>equipping such ships, boats or other vessels;</w:t>
            </w:r>
          </w:p>
          <w:p w14:paraId="5910586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5861" w14:textId="77777777" w:rsidR="00E546F5" w:rsidRDefault="00951CE2">
            <w:pPr>
              <w:pStyle w:val="Tier5Bullet"/>
            </w:pPr>
            <w:r>
              <w:tab/>
            </w:r>
            <w:r>
              <w:tab/>
            </w:r>
            <w:r>
              <w:tab/>
            </w:r>
            <w:r>
              <w:tab/>
              <w:t>-</w:t>
            </w:r>
            <w:r>
              <w:tab/>
              <w:t>for equipping the above platforms;</w:t>
            </w:r>
          </w:p>
          <w:p w14:paraId="5910586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63" w14:textId="77777777" w:rsidR="00E546F5" w:rsidRDefault="00951CE2">
            <w:pPr>
              <w:pStyle w:val="NormalinTable"/>
            </w:pPr>
            <w:r>
              <w:t>0.0%</w:t>
            </w:r>
          </w:p>
        </w:tc>
      </w:tr>
      <w:tr w:rsidR="00E546F5" w14:paraId="591058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65" w14:textId="77777777" w:rsidR="00E546F5" w:rsidRDefault="00951CE2">
            <w:pPr>
              <w:pStyle w:val="NormalinTable"/>
            </w:pPr>
            <w:r>
              <w:t>7605110000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66" w14:textId="77777777" w:rsidR="00E546F5" w:rsidRDefault="00951CE2">
            <w:pPr>
              <w:pStyle w:val="Tier1"/>
            </w:pPr>
            <w:r>
              <w:t>Aluminium wire</w:t>
            </w:r>
          </w:p>
          <w:p w14:paraId="59105867" w14:textId="77777777" w:rsidR="00E546F5" w:rsidRDefault="00951CE2">
            <w:pPr>
              <w:pStyle w:val="Tier2"/>
            </w:pPr>
            <w:r>
              <w:t>-</w:t>
            </w:r>
            <w:r>
              <w:tab/>
              <w:t>Of aluminium, not alloyed</w:t>
            </w:r>
          </w:p>
          <w:p w14:paraId="59105868" w14:textId="77777777" w:rsidR="00E546F5" w:rsidRDefault="00951CE2">
            <w:pPr>
              <w:pStyle w:val="Tier3"/>
            </w:pPr>
            <w:r>
              <w:t>-</w:t>
            </w:r>
            <w:r>
              <w:tab/>
              <w:t>-</w:t>
            </w:r>
            <w:r>
              <w:tab/>
              <w:t xml:space="preserve">Of which the maximum cross-sectional dimension </w:t>
            </w:r>
            <w:r>
              <w:t>exceeds 7 mm</w:t>
            </w:r>
          </w:p>
          <w:p w14:paraId="5910586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86A" w14:textId="77777777" w:rsidR="00E546F5" w:rsidRDefault="00951CE2">
            <w:pPr>
              <w:pStyle w:val="Tier3Bullet"/>
            </w:pPr>
            <w:r>
              <w:tab/>
            </w:r>
            <w:r>
              <w:tab/>
              <w:t>-</w:t>
            </w:r>
            <w:r>
              <w:tab/>
              <w:t>for fitting to or equipping such ships, boats or other vessels;</w:t>
            </w:r>
          </w:p>
          <w:p w14:paraId="5910586B" w14:textId="77777777" w:rsidR="00E546F5" w:rsidRDefault="00951CE2">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586C" w14:textId="77777777" w:rsidR="00E546F5" w:rsidRDefault="00951CE2">
            <w:pPr>
              <w:pStyle w:val="Tier3Bullet"/>
            </w:pPr>
            <w:r>
              <w:tab/>
            </w:r>
            <w:r>
              <w:tab/>
              <w:t>-</w:t>
            </w:r>
            <w:r>
              <w:tab/>
              <w:t>for equipping the above platforms;</w:t>
            </w:r>
          </w:p>
          <w:p w14:paraId="5910586D" w14:textId="77777777" w:rsidR="00E546F5" w:rsidRDefault="00951CE2">
            <w:pPr>
              <w:pStyle w:val="Tier3Bullet"/>
            </w:pPr>
            <w:r>
              <w:tab/>
            </w:r>
            <w:r>
              <w:tab/>
              <w:t>-</w:t>
            </w:r>
            <w:r>
              <w:tab/>
              <w:t>for linki</w:t>
            </w:r>
            <w:r>
              <w:t>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6E" w14:textId="77777777" w:rsidR="00E546F5" w:rsidRDefault="00951CE2">
            <w:pPr>
              <w:pStyle w:val="NormalinTable"/>
            </w:pPr>
            <w:r>
              <w:t>0.0%</w:t>
            </w:r>
          </w:p>
        </w:tc>
      </w:tr>
      <w:tr w:rsidR="00E546F5" w14:paraId="591058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70" w14:textId="77777777" w:rsidR="00E546F5" w:rsidRDefault="00951CE2">
            <w:pPr>
              <w:pStyle w:val="NormalinTable"/>
            </w:pPr>
            <w:r>
              <w:t>7605190000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71" w14:textId="77777777" w:rsidR="00E546F5" w:rsidRDefault="00951CE2">
            <w:pPr>
              <w:pStyle w:val="Tier1"/>
            </w:pPr>
            <w:r>
              <w:t>Aluminium wire</w:t>
            </w:r>
          </w:p>
          <w:p w14:paraId="59105872" w14:textId="77777777" w:rsidR="00E546F5" w:rsidRDefault="00951CE2">
            <w:pPr>
              <w:pStyle w:val="Tier2"/>
            </w:pPr>
            <w:r>
              <w:t>-</w:t>
            </w:r>
            <w:r>
              <w:tab/>
              <w:t>Of aluminium, not alloyed</w:t>
            </w:r>
          </w:p>
          <w:p w14:paraId="59105873" w14:textId="77777777" w:rsidR="00E546F5" w:rsidRDefault="00951CE2">
            <w:pPr>
              <w:pStyle w:val="Tier3"/>
            </w:pPr>
            <w:r>
              <w:t>-</w:t>
            </w:r>
            <w:r>
              <w:tab/>
              <w:t>-</w:t>
            </w:r>
            <w:r>
              <w:tab/>
              <w:t>Other</w:t>
            </w:r>
          </w:p>
          <w:p w14:paraId="59105874"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5875" w14:textId="77777777" w:rsidR="00E546F5" w:rsidRDefault="00951CE2">
            <w:pPr>
              <w:pStyle w:val="Tier3Bullet"/>
            </w:pPr>
            <w:r>
              <w:tab/>
            </w:r>
            <w:r>
              <w:tab/>
              <w:t>-</w:t>
            </w:r>
            <w:r>
              <w:tab/>
              <w:t>for fitting to or equipping such ships, boats or other vessels;</w:t>
            </w:r>
          </w:p>
          <w:p w14:paraId="59105876"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5877" w14:textId="77777777" w:rsidR="00E546F5" w:rsidRDefault="00951CE2">
            <w:pPr>
              <w:pStyle w:val="Tier3Bullet"/>
            </w:pPr>
            <w:r>
              <w:tab/>
            </w:r>
            <w:r>
              <w:tab/>
              <w:t>-</w:t>
            </w:r>
            <w:r>
              <w:tab/>
              <w:t>for equipping the above platforms;</w:t>
            </w:r>
          </w:p>
          <w:p w14:paraId="5910587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79" w14:textId="77777777" w:rsidR="00E546F5" w:rsidRDefault="00951CE2">
            <w:pPr>
              <w:pStyle w:val="NormalinTable"/>
            </w:pPr>
            <w:r>
              <w:t>0.0%</w:t>
            </w:r>
          </w:p>
        </w:tc>
      </w:tr>
      <w:tr w:rsidR="00E546F5" w14:paraId="591058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7B" w14:textId="77777777" w:rsidR="00E546F5" w:rsidRDefault="00951CE2">
            <w:pPr>
              <w:pStyle w:val="NormalinTable"/>
            </w:pPr>
            <w:r>
              <w:t>7605210000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7C" w14:textId="77777777" w:rsidR="00E546F5" w:rsidRDefault="00951CE2">
            <w:pPr>
              <w:pStyle w:val="Tier1"/>
            </w:pPr>
            <w:r>
              <w:t>Aluminium wire</w:t>
            </w:r>
          </w:p>
          <w:p w14:paraId="5910587D" w14:textId="77777777" w:rsidR="00E546F5" w:rsidRDefault="00951CE2">
            <w:pPr>
              <w:pStyle w:val="Tier2"/>
            </w:pPr>
            <w:r>
              <w:t>-</w:t>
            </w:r>
            <w:r>
              <w:tab/>
              <w:t>Of aluminium alloys</w:t>
            </w:r>
          </w:p>
          <w:p w14:paraId="5910587E" w14:textId="77777777" w:rsidR="00E546F5" w:rsidRDefault="00951CE2">
            <w:pPr>
              <w:pStyle w:val="Tier3"/>
            </w:pPr>
            <w:r>
              <w:t>-</w:t>
            </w:r>
            <w:r>
              <w:tab/>
              <w:t>-</w:t>
            </w:r>
            <w:r>
              <w:tab/>
              <w:t xml:space="preserve">Of which the </w:t>
            </w:r>
            <w:r>
              <w:t>maximum cross-sectional dimension exceeds 7 mm</w:t>
            </w:r>
          </w:p>
          <w:p w14:paraId="5910587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880" w14:textId="77777777" w:rsidR="00E546F5" w:rsidRDefault="00951CE2">
            <w:pPr>
              <w:pStyle w:val="Tier3Bullet"/>
            </w:pPr>
            <w:r>
              <w:tab/>
            </w:r>
            <w:r>
              <w:tab/>
              <w:t>-</w:t>
            </w:r>
            <w:r>
              <w:tab/>
              <w:t>for fitting to or equipping such ships, boats or other v</w:t>
            </w:r>
            <w:r>
              <w:t>essels;</w:t>
            </w:r>
          </w:p>
          <w:p w14:paraId="5910588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882" w14:textId="77777777" w:rsidR="00E546F5" w:rsidRDefault="00951CE2">
            <w:pPr>
              <w:pStyle w:val="Tier3Bullet"/>
            </w:pPr>
            <w:r>
              <w:tab/>
            </w:r>
            <w:r>
              <w:tab/>
              <w:t>-</w:t>
            </w:r>
            <w:r>
              <w:tab/>
              <w:t xml:space="preserve">for equipping </w:t>
            </w:r>
            <w:r>
              <w:t>the above platforms;</w:t>
            </w:r>
          </w:p>
          <w:p w14:paraId="5910588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84" w14:textId="77777777" w:rsidR="00E546F5" w:rsidRDefault="00951CE2">
            <w:pPr>
              <w:pStyle w:val="NormalinTable"/>
            </w:pPr>
            <w:r>
              <w:t>0.0%</w:t>
            </w:r>
          </w:p>
        </w:tc>
      </w:tr>
      <w:tr w:rsidR="00E546F5" w14:paraId="591058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86" w14:textId="77777777" w:rsidR="00E546F5" w:rsidRDefault="00951CE2">
            <w:pPr>
              <w:pStyle w:val="NormalinTable"/>
            </w:pPr>
            <w:r>
              <w:t>7605290090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87" w14:textId="77777777" w:rsidR="00E546F5" w:rsidRDefault="00951CE2">
            <w:pPr>
              <w:pStyle w:val="Tier1"/>
            </w:pPr>
            <w:r>
              <w:t>Aluminium wire</w:t>
            </w:r>
          </w:p>
          <w:p w14:paraId="59105888" w14:textId="77777777" w:rsidR="00E546F5" w:rsidRDefault="00951CE2">
            <w:pPr>
              <w:pStyle w:val="Tier2"/>
            </w:pPr>
            <w:r>
              <w:t>-</w:t>
            </w:r>
            <w:r>
              <w:tab/>
              <w:t>Of aluminium alloys</w:t>
            </w:r>
          </w:p>
          <w:p w14:paraId="59105889" w14:textId="77777777" w:rsidR="00E546F5" w:rsidRDefault="00951CE2">
            <w:pPr>
              <w:pStyle w:val="Tier3"/>
            </w:pPr>
            <w:r>
              <w:t>-</w:t>
            </w:r>
            <w:r>
              <w:tab/>
              <w:t>-</w:t>
            </w:r>
            <w:r>
              <w:tab/>
              <w:t>Other</w:t>
            </w:r>
          </w:p>
          <w:p w14:paraId="5910588A" w14:textId="77777777" w:rsidR="00E546F5" w:rsidRDefault="00951CE2">
            <w:pPr>
              <w:pStyle w:val="Tier4"/>
            </w:pPr>
            <w:r>
              <w:t>-</w:t>
            </w:r>
            <w:r>
              <w:tab/>
              <w:t>-</w:t>
            </w:r>
            <w:r>
              <w:tab/>
              <w:t>-</w:t>
            </w:r>
            <w:r>
              <w:tab/>
              <w:t>Other</w:t>
            </w:r>
          </w:p>
          <w:p w14:paraId="5910588B"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588C" w14:textId="77777777" w:rsidR="00E546F5" w:rsidRDefault="00951CE2">
            <w:pPr>
              <w:pStyle w:val="Tier4Bullet"/>
            </w:pPr>
            <w:r>
              <w:tab/>
            </w:r>
            <w:r>
              <w:tab/>
            </w:r>
            <w:r>
              <w:tab/>
              <w:t>-</w:t>
            </w:r>
            <w:r>
              <w:tab/>
              <w:t>for fitting to or equipping such ships, boats or other vessels;</w:t>
            </w:r>
          </w:p>
          <w:p w14:paraId="5910588D"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588E" w14:textId="77777777" w:rsidR="00E546F5" w:rsidRDefault="00951CE2">
            <w:pPr>
              <w:pStyle w:val="Tier4Bullet"/>
            </w:pPr>
            <w:r>
              <w:tab/>
            </w:r>
            <w:r>
              <w:tab/>
            </w:r>
            <w:r>
              <w:tab/>
              <w:t>-</w:t>
            </w:r>
            <w:r>
              <w:tab/>
              <w:t>for equipping the above platforms;</w:t>
            </w:r>
          </w:p>
          <w:p w14:paraId="5910588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90" w14:textId="77777777" w:rsidR="00E546F5" w:rsidRDefault="00951CE2">
            <w:pPr>
              <w:pStyle w:val="NormalinTable"/>
            </w:pPr>
            <w:r>
              <w:t>0.0%</w:t>
            </w:r>
          </w:p>
        </w:tc>
      </w:tr>
      <w:tr w:rsidR="00E546F5" w14:paraId="591058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92" w14:textId="77777777" w:rsidR="00E546F5" w:rsidRDefault="00951CE2">
            <w:pPr>
              <w:pStyle w:val="NormalinTable"/>
            </w:pPr>
            <w:r>
              <w:t>7606111025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93" w14:textId="77777777" w:rsidR="00E546F5" w:rsidRDefault="00951CE2">
            <w:pPr>
              <w:pStyle w:val="Tier5Bullet"/>
            </w:pPr>
            <w:r>
              <w:t>Aluminium plates, sheets and strip, of a thickness exceeding 0,2 mm</w:t>
            </w:r>
          </w:p>
          <w:p w14:paraId="59105894" w14:textId="77777777" w:rsidR="00E546F5" w:rsidRDefault="00951CE2">
            <w:pPr>
              <w:pStyle w:val="Tier5Bullet"/>
            </w:pPr>
            <w:r>
              <w:t>Rectangular (including square)</w:t>
            </w:r>
          </w:p>
          <w:p w14:paraId="59105895" w14:textId="77777777" w:rsidR="00E546F5" w:rsidRDefault="00951CE2">
            <w:pPr>
              <w:pStyle w:val="Tier5Bullet"/>
            </w:pPr>
            <w:r>
              <w:t>Of aluminium, not alloyed</w:t>
            </w:r>
          </w:p>
          <w:p w14:paraId="59105896" w14:textId="77777777" w:rsidR="00E546F5" w:rsidRDefault="00951CE2">
            <w:pPr>
              <w:pStyle w:val="Tier5Bullet"/>
            </w:pPr>
            <w:r>
              <w:t>Painted, varnished or coated with plastics</w:t>
            </w:r>
          </w:p>
          <w:p w14:paraId="59105897" w14:textId="77777777" w:rsidR="00E546F5" w:rsidRDefault="00951CE2">
            <w:pPr>
              <w:pStyle w:val="Tier5Bullet"/>
            </w:pPr>
            <w:r>
              <w:t>Plates bearing a specific manufacture number, for use in certain types of aircraft</w:t>
            </w:r>
          </w:p>
          <w:p w14:paraId="59105898" w14:textId="77777777" w:rsidR="00E546F5" w:rsidRDefault="00951CE2">
            <w:pPr>
              <w:pStyle w:val="Tier5Bullet"/>
            </w:pPr>
            <w:r>
              <w:t>Not b</w:t>
            </w:r>
            <w:r>
              <w:t>acked, without internal layers of other material</w:t>
            </w:r>
          </w:p>
          <w:p w14:paraId="59105899" w14:textId="77777777" w:rsidR="00E546F5" w:rsidRDefault="00951CE2">
            <w:pPr>
              <w:pStyle w:val="Tier5Bullet"/>
            </w:pP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9A" w14:textId="77777777" w:rsidR="00E546F5" w:rsidRDefault="00951CE2">
            <w:pPr>
              <w:pStyle w:val="NormalinTable"/>
            </w:pPr>
            <w:r>
              <w:t>0.0%</w:t>
            </w:r>
          </w:p>
        </w:tc>
      </w:tr>
      <w:tr w:rsidR="00E546F5" w14:paraId="591058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9C" w14:textId="77777777" w:rsidR="00E546F5" w:rsidRDefault="00951CE2">
            <w:pPr>
              <w:pStyle w:val="NormalinTable"/>
            </w:pPr>
            <w:r>
              <w:t>7606111030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9D" w14:textId="77777777" w:rsidR="00E546F5" w:rsidRDefault="00951CE2">
            <w:pPr>
              <w:pStyle w:val="Tier5Bullet"/>
            </w:pPr>
            <w:r>
              <w:t xml:space="preserve">Aluminium plates, sheets and </w:t>
            </w:r>
            <w:r>
              <w:t>strip, of a thickness exceeding 0,2 mm</w:t>
            </w:r>
          </w:p>
          <w:p w14:paraId="5910589E" w14:textId="77777777" w:rsidR="00E546F5" w:rsidRDefault="00951CE2">
            <w:pPr>
              <w:pStyle w:val="Tier5Bullet"/>
            </w:pPr>
            <w:r>
              <w:t>Rectangular (including square)</w:t>
            </w:r>
          </w:p>
          <w:p w14:paraId="5910589F" w14:textId="77777777" w:rsidR="00E546F5" w:rsidRDefault="00951CE2">
            <w:pPr>
              <w:pStyle w:val="Tier5Bullet"/>
            </w:pPr>
            <w:r>
              <w:t>Of aluminium, not alloyed</w:t>
            </w:r>
          </w:p>
          <w:p w14:paraId="591058A0" w14:textId="77777777" w:rsidR="00E546F5" w:rsidRDefault="00951CE2">
            <w:pPr>
              <w:pStyle w:val="Tier5Bullet"/>
            </w:pPr>
            <w:r>
              <w:t>Painted, varnished or coated with plastics</w:t>
            </w:r>
          </w:p>
          <w:p w14:paraId="591058A1" w14:textId="77777777" w:rsidR="00E546F5" w:rsidRDefault="00951CE2">
            <w:pPr>
              <w:pStyle w:val="Tier5Bullet"/>
            </w:pPr>
            <w:r>
              <w:t>Plates bearing a specific manufacture number, for use in certain types of aircraft</w:t>
            </w:r>
          </w:p>
          <w:p w14:paraId="591058A2" w14:textId="77777777" w:rsidR="00E546F5" w:rsidRDefault="00951CE2">
            <w:pPr>
              <w:pStyle w:val="Tier5Bullet"/>
            </w:pPr>
            <w:r>
              <w:t>Other</w:t>
            </w:r>
          </w:p>
          <w:p w14:paraId="591058A3" w14:textId="77777777" w:rsidR="00E546F5" w:rsidRDefault="00951CE2">
            <w:pPr>
              <w:pStyle w:val="Tier5Bullet"/>
            </w:pPr>
            <w:r>
              <w:t>• for the construction, main</w:t>
            </w:r>
            <w:r>
              <w:t>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A4" w14:textId="77777777" w:rsidR="00E546F5" w:rsidRDefault="00951CE2">
            <w:pPr>
              <w:pStyle w:val="NormalinTable"/>
            </w:pPr>
            <w:r>
              <w:t>0.0%</w:t>
            </w:r>
          </w:p>
        </w:tc>
      </w:tr>
      <w:tr w:rsidR="00E546F5" w14:paraId="591058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A6" w14:textId="77777777" w:rsidR="00E546F5" w:rsidRDefault="00951CE2">
            <w:pPr>
              <w:pStyle w:val="NormalinTable"/>
            </w:pPr>
            <w:r>
              <w:t>7606111086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A7" w14:textId="77777777" w:rsidR="00E546F5" w:rsidRDefault="00951CE2">
            <w:pPr>
              <w:pStyle w:val="Tier6Bullet"/>
            </w:pPr>
            <w:r>
              <w:t>Aluminium plates, sheets and strip, of a thickness exceeding 0,2 mm</w:t>
            </w:r>
          </w:p>
          <w:p w14:paraId="591058A8" w14:textId="77777777" w:rsidR="00E546F5" w:rsidRDefault="00951CE2">
            <w:pPr>
              <w:pStyle w:val="Tier6Bullet"/>
            </w:pPr>
            <w:r>
              <w:t>Rectangular (including square)</w:t>
            </w:r>
          </w:p>
          <w:p w14:paraId="591058A9" w14:textId="77777777" w:rsidR="00E546F5" w:rsidRDefault="00951CE2">
            <w:pPr>
              <w:pStyle w:val="Tier6Bullet"/>
            </w:pPr>
            <w:r>
              <w:t xml:space="preserve">Of </w:t>
            </w:r>
            <w:r>
              <w:t>aluminium, not alloyed</w:t>
            </w:r>
          </w:p>
          <w:p w14:paraId="591058AA" w14:textId="77777777" w:rsidR="00E546F5" w:rsidRDefault="00951CE2">
            <w:pPr>
              <w:pStyle w:val="Tier6Bullet"/>
            </w:pPr>
            <w:r>
              <w:t>Painted, varnished or coated with plastics</w:t>
            </w:r>
          </w:p>
          <w:p w14:paraId="591058AB" w14:textId="77777777" w:rsidR="00E546F5" w:rsidRDefault="00951CE2">
            <w:pPr>
              <w:pStyle w:val="Tier6Bullet"/>
            </w:pPr>
            <w:r>
              <w:t>Other</w:t>
            </w:r>
          </w:p>
          <w:p w14:paraId="591058AC" w14:textId="77777777" w:rsidR="00E546F5" w:rsidRDefault="00951CE2">
            <w:pPr>
              <w:pStyle w:val="Tier6Bullet"/>
            </w:pPr>
            <w:r>
              <w:t>Not backed, without internal layers of other material</w:t>
            </w:r>
          </w:p>
          <w:p w14:paraId="591058AD" w14:textId="77777777" w:rsidR="00E546F5" w:rsidRDefault="00951CE2">
            <w:pPr>
              <w:pStyle w:val="Tier6Bullet"/>
            </w:pPr>
            <w:r>
              <w:t>• for incorporation in ships, boats or other vessels listed in Table 1, for the purposes of their construction, repair, maintenanc</w:t>
            </w:r>
            <w:r>
              <w:t>e or conversion;</w:t>
            </w:r>
          </w:p>
          <w:p w14:paraId="591058AE" w14:textId="77777777" w:rsidR="00E546F5" w:rsidRDefault="00951CE2">
            <w:pPr>
              <w:pStyle w:val="Tier6Bullet"/>
            </w:pPr>
            <w:r>
              <w:t>• for fitting to or equipping such ships, boats or other vessels;</w:t>
            </w:r>
          </w:p>
          <w:p w14:paraId="591058AF" w14:textId="77777777" w:rsidR="00E546F5" w:rsidRDefault="00951CE2">
            <w:pPr>
              <w:pStyle w:val="Tier6Bullet"/>
            </w:pPr>
            <w:r>
              <w:t>• for incorporation, for the purposes of their construction, repair, maintenance or conversion, in drilling or production platforms listed below:</w:t>
            </w:r>
          </w:p>
          <w:p w14:paraId="591058B0" w14:textId="77777777" w:rsidR="00E546F5" w:rsidRDefault="00951CE2">
            <w:pPr>
              <w:pStyle w:val="Tier6Bullet"/>
            </w:pPr>
            <w:r>
              <w:t xml:space="preserve">   fixed, of subheading ex </w:t>
            </w:r>
            <w:r>
              <w:t>8430 49 or floating or submersible of subheading 8905 20;</w:t>
            </w:r>
          </w:p>
          <w:p w14:paraId="591058B1" w14:textId="77777777" w:rsidR="00E546F5" w:rsidRDefault="00951CE2">
            <w:pPr>
              <w:pStyle w:val="Tier6Bullet"/>
            </w:pPr>
            <w:r>
              <w:t>• for equipping the above platforms;</w:t>
            </w:r>
          </w:p>
          <w:p w14:paraId="591058B2" w14:textId="77777777" w:rsidR="00E546F5" w:rsidRDefault="00951CE2">
            <w:pPr>
              <w:pStyle w:val="Tier6Bullet"/>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B3" w14:textId="77777777" w:rsidR="00E546F5" w:rsidRDefault="00951CE2">
            <w:pPr>
              <w:pStyle w:val="NormalinTable"/>
            </w:pPr>
            <w:r>
              <w:t>0.0%</w:t>
            </w:r>
          </w:p>
        </w:tc>
      </w:tr>
      <w:tr w:rsidR="00E546F5" w14:paraId="591058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B5" w14:textId="77777777" w:rsidR="00E546F5" w:rsidRDefault="00951CE2">
            <w:pPr>
              <w:pStyle w:val="NormalinTable"/>
            </w:pPr>
            <w:r>
              <w:t>7606111089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B6" w14:textId="77777777" w:rsidR="00E546F5" w:rsidRDefault="00951CE2">
            <w:pPr>
              <w:pStyle w:val="Tier6Bullet"/>
            </w:pPr>
            <w:r>
              <w:t>Aluminium plates, sheets and strip, of a thickness exceeding 0,2 mm</w:t>
            </w:r>
          </w:p>
          <w:p w14:paraId="591058B7" w14:textId="77777777" w:rsidR="00E546F5" w:rsidRDefault="00951CE2">
            <w:pPr>
              <w:pStyle w:val="Tier6Bullet"/>
            </w:pPr>
            <w:r>
              <w:t>Rectangular (including square)</w:t>
            </w:r>
          </w:p>
          <w:p w14:paraId="591058B8" w14:textId="77777777" w:rsidR="00E546F5" w:rsidRDefault="00951CE2">
            <w:pPr>
              <w:pStyle w:val="Tier6Bullet"/>
            </w:pPr>
            <w:r>
              <w:t>Of aluminium, not alloyed</w:t>
            </w:r>
          </w:p>
          <w:p w14:paraId="591058B9" w14:textId="77777777" w:rsidR="00E546F5" w:rsidRDefault="00951CE2">
            <w:pPr>
              <w:pStyle w:val="Tier6Bullet"/>
            </w:pPr>
            <w:r>
              <w:t>Painted, varnished or coated with plastics</w:t>
            </w:r>
          </w:p>
          <w:p w14:paraId="591058BA" w14:textId="77777777" w:rsidR="00E546F5" w:rsidRDefault="00951CE2">
            <w:pPr>
              <w:pStyle w:val="Tier6Bullet"/>
            </w:pPr>
            <w:r>
              <w:t>Other</w:t>
            </w:r>
          </w:p>
          <w:p w14:paraId="591058BB" w14:textId="77777777" w:rsidR="00E546F5" w:rsidRDefault="00951CE2">
            <w:pPr>
              <w:pStyle w:val="Tier6Bullet"/>
            </w:pPr>
            <w:r>
              <w:t>Other</w:t>
            </w:r>
          </w:p>
          <w:p w14:paraId="591058BC" w14:textId="77777777" w:rsidR="00E546F5" w:rsidRDefault="00951CE2">
            <w:pPr>
              <w:pStyle w:val="Tier6Bullet"/>
            </w:pPr>
            <w:r>
              <w:t>• for incorporation in ships, boats or other vessels listed in Table 1, for the purposes of their construction, repair, maintenance or conversio</w:t>
            </w:r>
            <w:r>
              <w:t>n;</w:t>
            </w:r>
          </w:p>
          <w:p w14:paraId="591058BD" w14:textId="77777777" w:rsidR="00E546F5" w:rsidRDefault="00951CE2">
            <w:pPr>
              <w:pStyle w:val="Tier6Bullet"/>
            </w:pPr>
            <w:r>
              <w:t>• for fitting to or equipping such ships, boats or other vessels;</w:t>
            </w:r>
          </w:p>
          <w:p w14:paraId="591058BE" w14:textId="77777777" w:rsidR="00E546F5" w:rsidRDefault="00951CE2">
            <w:pPr>
              <w:pStyle w:val="Tier6Bullet"/>
            </w:pPr>
            <w:r>
              <w:t>• for incorporation, for the purposes of their construction, repair, maintenance or conversion, in drilling or production platforms listed below:</w:t>
            </w:r>
          </w:p>
          <w:p w14:paraId="591058BF" w14:textId="77777777" w:rsidR="00E546F5" w:rsidRDefault="00951CE2">
            <w:pPr>
              <w:pStyle w:val="Tier6Bullet"/>
            </w:pPr>
            <w:r>
              <w:t xml:space="preserve">   fixed, of subheading ex 8430 49 or flo</w:t>
            </w:r>
            <w:r>
              <w:t>ating or submersible of subheading 8905 20;</w:t>
            </w:r>
          </w:p>
          <w:p w14:paraId="591058C0" w14:textId="77777777" w:rsidR="00E546F5" w:rsidRDefault="00951CE2">
            <w:pPr>
              <w:pStyle w:val="Tier6Bullet"/>
            </w:pPr>
            <w:r>
              <w:t>• for equipping the above platforms;</w:t>
            </w:r>
          </w:p>
          <w:p w14:paraId="591058C1" w14:textId="77777777" w:rsidR="00E546F5" w:rsidRDefault="00951CE2">
            <w:pPr>
              <w:pStyle w:val="Tier6Bullet"/>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C2" w14:textId="77777777" w:rsidR="00E546F5" w:rsidRDefault="00951CE2">
            <w:pPr>
              <w:pStyle w:val="NormalinTable"/>
            </w:pPr>
            <w:r>
              <w:t>0.0%</w:t>
            </w:r>
          </w:p>
        </w:tc>
      </w:tr>
      <w:tr w:rsidR="00E546F5" w14:paraId="591058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C4" w14:textId="77777777" w:rsidR="00E546F5" w:rsidRDefault="00951CE2">
            <w:pPr>
              <w:pStyle w:val="NormalinTable"/>
            </w:pPr>
            <w:r>
              <w:t>7606119125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C5" w14:textId="77777777" w:rsidR="00E546F5" w:rsidRDefault="00951CE2">
            <w:pPr>
              <w:pStyle w:val="Tier6Bullet"/>
            </w:pPr>
            <w:r>
              <w:t>Aluminium plates, sheets and strip, of a thickness exceeding 0,2 mm</w:t>
            </w:r>
          </w:p>
          <w:p w14:paraId="591058C6" w14:textId="77777777" w:rsidR="00E546F5" w:rsidRDefault="00951CE2">
            <w:pPr>
              <w:pStyle w:val="Tier6Bullet"/>
            </w:pPr>
            <w:r>
              <w:t>Rectangular (including square)</w:t>
            </w:r>
          </w:p>
          <w:p w14:paraId="591058C7" w14:textId="77777777" w:rsidR="00E546F5" w:rsidRDefault="00951CE2">
            <w:pPr>
              <w:pStyle w:val="Tier6Bullet"/>
            </w:pPr>
            <w:r>
              <w:t>Of aluminium, not alloyed</w:t>
            </w:r>
          </w:p>
          <w:p w14:paraId="591058C8" w14:textId="77777777" w:rsidR="00E546F5" w:rsidRDefault="00951CE2">
            <w:pPr>
              <w:pStyle w:val="Tier6Bullet"/>
            </w:pPr>
            <w:r>
              <w:t>Other, of a thickness of</w:t>
            </w:r>
          </w:p>
          <w:p w14:paraId="591058C9" w14:textId="77777777" w:rsidR="00E546F5" w:rsidRDefault="00951CE2">
            <w:pPr>
              <w:pStyle w:val="Tier6Bullet"/>
            </w:pPr>
            <w:r>
              <w:t>Less than 3 mm</w:t>
            </w:r>
          </w:p>
          <w:p w14:paraId="591058CA" w14:textId="77777777" w:rsidR="00E546F5" w:rsidRDefault="00951CE2">
            <w:pPr>
              <w:pStyle w:val="Tier6Bullet"/>
            </w:pPr>
            <w:r>
              <w:t>Plates bearing a specific manufacture number, for use in certain types of aircraft</w:t>
            </w:r>
          </w:p>
          <w:p w14:paraId="591058CB" w14:textId="77777777" w:rsidR="00E546F5" w:rsidRDefault="00951CE2">
            <w:pPr>
              <w:pStyle w:val="Tier6Bullet"/>
            </w:pPr>
            <w:r>
              <w:t>Not backed, without internal layers of other material</w:t>
            </w:r>
          </w:p>
          <w:p w14:paraId="591058CC" w14:textId="77777777" w:rsidR="00E546F5" w:rsidRDefault="00951CE2">
            <w:pPr>
              <w:pStyle w:val="Tier6Bullet"/>
            </w:pPr>
            <w:r>
              <w:t>• for the construction</w:t>
            </w:r>
            <w:r>
              <w:t>,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CD" w14:textId="77777777" w:rsidR="00E546F5" w:rsidRDefault="00951CE2">
            <w:pPr>
              <w:pStyle w:val="NormalinTable"/>
            </w:pPr>
            <w:r>
              <w:t>0.0%</w:t>
            </w:r>
          </w:p>
        </w:tc>
      </w:tr>
      <w:tr w:rsidR="00E546F5" w14:paraId="591058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CF" w14:textId="77777777" w:rsidR="00E546F5" w:rsidRDefault="00951CE2">
            <w:pPr>
              <w:pStyle w:val="NormalinTable"/>
            </w:pPr>
            <w:r>
              <w:t>7606119130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D0" w14:textId="77777777" w:rsidR="00E546F5" w:rsidRDefault="00951CE2">
            <w:pPr>
              <w:pStyle w:val="Tier6Bullet"/>
            </w:pPr>
            <w:r>
              <w:t>Aluminium plates, sheets and strip, of a thickness exceeding 0,2 mm</w:t>
            </w:r>
          </w:p>
          <w:p w14:paraId="591058D1" w14:textId="77777777" w:rsidR="00E546F5" w:rsidRDefault="00951CE2">
            <w:pPr>
              <w:pStyle w:val="Tier6Bullet"/>
            </w:pPr>
            <w:r>
              <w:t>Rectangular (including square)</w:t>
            </w:r>
          </w:p>
          <w:p w14:paraId="591058D2" w14:textId="77777777" w:rsidR="00E546F5" w:rsidRDefault="00951CE2">
            <w:pPr>
              <w:pStyle w:val="Tier6Bullet"/>
            </w:pPr>
            <w:r>
              <w:t xml:space="preserve">Of </w:t>
            </w:r>
            <w:r>
              <w:t>aluminium, not alloyed</w:t>
            </w:r>
          </w:p>
          <w:p w14:paraId="591058D3" w14:textId="77777777" w:rsidR="00E546F5" w:rsidRDefault="00951CE2">
            <w:pPr>
              <w:pStyle w:val="Tier6Bullet"/>
            </w:pPr>
            <w:r>
              <w:t>Other, of a thickness of</w:t>
            </w:r>
          </w:p>
          <w:p w14:paraId="591058D4" w14:textId="77777777" w:rsidR="00E546F5" w:rsidRDefault="00951CE2">
            <w:pPr>
              <w:pStyle w:val="Tier6Bullet"/>
            </w:pPr>
            <w:r>
              <w:t>Less than 3 mm</w:t>
            </w:r>
          </w:p>
          <w:p w14:paraId="591058D5" w14:textId="77777777" w:rsidR="00E546F5" w:rsidRDefault="00951CE2">
            <w:pPr>
              <w:pStyle w:val="Tier6Bullet"/>
            </w:pPr>
            <w:r>
              <w:t>Plates bearing a specific manufacture number, for use in certain types of aircraft</w:t>
            </w:r>
          </w:p>
          <w:p w14:paraId="591058D6" w14:textId="77777777" w:rsidR="00E546F5" w:rsidRDefault="00951CE2">
            <w:pPr>
              <w:pStyle w:val="Tier6Bullet"/>
            </w:pPr>
            <w:r>
              <w:t>Other</w:t>
            </w:r>
          </w:p>
          <w:p w14:paraId="591058D7" w14:textId="77777777" w:rsidR="00E546F5" w:rsidRDefault="00951CE2">
            <w:pPr>
              <w:pStyle w:val="Tier6Bullet"/>
            </w:pPr>
            <w:r>
              <w:t>• for the construction, maintenance and repair of aircraft of an unladen weight exceeding 2 000 kilogram</w:t>
            </w:r>
            <w:r>
              <w:t>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D8" w14:textId="77777777" w:rsidR="00E546F5" w:rsidRDefault="00951CE2">
            <w:pPr>
              <w:pStyle w:val="NormalinTable"/>
            </w:pPr>
            <w:r>
              <w:t>0.0%</w:t>
            </w:r>
          </w:p>
        </w:tc>
      </w:tr>
      <w:tr w:rsidR="00E546F5" w14:paraId="591058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DA" w14:textId="77777777" w:rsidR="00E546F5" w:rsidRDefault="00951CE2">
            <w:pPr>
              <w:pStyle w:val="NormalinTable"/>
            </w:pPr>
            <w:r>
              <w:t>7606119186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DB" w14:textId="77777777" w:rsidR="00E546F5" w:rsidRDefault="00951CE2">
            <w:pPr>
              <w:pStyle w:val="Tier6Bullet"/>
            </w:pPr>
            <w:r>
              <w:t>Aluminium plates, sheets and strip, of a thickness exceeding 0,2 mm</w:t>
            </w:r>
          </w:p>
          <w:p w14:paraId="591058DC" w14:textId="77777777" w:rsidR="00E546F5" w:rsidRDefault="00951CE2">
            <w:pPr>
              <w:pStyle w:val="Tier6Bullet"/>
            </w:pPr>
            <w:r>
              <w:t>Rectangular (including square)</w:t>
            </w:r>
          </w:p>
          <w:p w14:paraId="591058DD" w14:textId="77777777" w:rsidR="00E546F5" w:rsidRDefault="00951CE2">
            <w:pPr>
              <w:pStyle w:val="Tier6Bullet"/>
            </w:pPr>
            <w:r>
              <w:t>Of aluminium, not alloyed</w:t>
            </w:r>
          </w:p>
          <w:p w14:paraId="591058DE" w14:textId="77777777" w:rsidR="00E546F5" w:rsidRDefault="00951CE2">
            <w:pPr>
              <w:pStyle w:val="Tier6Bullet"/>
            </w:pPr>
            <w:r>
              <w:t>Other, of a thickness of</w:t>
            </w:r>
          </w:p>
          <w:p w14:paraId="591058DF" w14:textId="77777777" w:rsidR="00E546F5" w:rsidRDefault="00951CE2">
            <w:pPr>
              <w:pStyle w:val="Tier6Bullet"/>
            </w:pPr>
            <w:r>
              <w:t>Less than 3 mm</w:t>
            </w:r>
          </w:p>
          <w:p w14:paraId="591058E0" w14:textId="77777777" w:rsidR="00E546F5" w:rsidRDefault="00951CE2">
            <w:pPr>
              <w:pStyle w:val="Tier6Bullet"/>
            </w:pPr>
            <w:r>
              <w:t>Other</w:t>
            </w:r>
          </w:p>
          <w:p w14:paraId="591058E1" w14:textId="77777777" w:rsidR="00E546F5" w:rsidRDefault="00951CE2">
            <w:pPr>
              <w:pStyle w:val="Tier6Bullet"/>
            </w:pPr>
            <w:r>
              <w:t xml:space="preserve">Not backed, </w:t>
            </w:r>
            <w:r>
              <w:t>without internal layers of other material</w:t>
            </w:r>
          </w:p>
          <w:p w14:paraId="591058E2" w14:textId="77777777" w:rsidR="00E546F5" w:rsidRDefault="00951CE2">
            <w:pPr>
              <w:pStyle w:val="Tier6Bullet"/>
            </w:pPr>
            <w:r>
              <w:t>• for incorporation in ships, boats or other vessels listed in Table 1, for the purposes of their construction, repair, maintenance or conversion;</w:t>
            </w:r>
          </w:p>
          <w:p w14:paraId="591058E3" w14:textId="77777777" w:rsidR="00E546F5" w:rsidRDefault="00951CE2">
            <w:pPr>
              <w:pStyle w:val="Tier6Bullet"/>
            </w:pPr>
            <w:r>
              <w:t>• for fitting to or equipping such ships, boats or other vessels;</w:t>
            </w:r>
          </w:p>
          <w:p w14:paraId="591058E4" w14:textId="77777777" w:rsidR="00E546F5" w:rsidRDefault="00951CE2">
            <w:pPr>
              <w:pStyle w:val="Tier6Bullet"/>
            </w:pPr>
            <w:r>
              <w:t>•</w:t>
            </w:r>
            <w:r>
              <w:t xml:space="preserve"> for incorporation, for the purposes of their construction, repair, maintenance or conversion, in drilling or production platforms listed below:</w:t>
            </w:r>
          </w:p>
          <w:p w14:paraId="591058E5" w14:textId="77777777" w:rsidR="00E546F5" w:rsidRDefault="00951CE2">
            <w:pPr>
              <w:pStyle w:val="Tier6Bullet"/>
            </w:pPr>
            <w:r>
              <w:t xml:space="preserve">   fixed, of subheading ex 8430 49 or floating or submersible of subheading 8905 20;</w:t>
            </w:r>
          </w:p>
          <w:p w14:paraId="591058E6" w14:textId="77777777" w:rsidR="00E546F5" w:rsidRDefault="00951CE2">
            <w:pPr>
              <w:pStyle w:val="Tier6Bullet"/>
            </w:pPr>
            <w:r>
              <w:t xml:space="preserve">• for equipping the above </w:t>
            </w:r>
            <w:r>
              <w:t>platforms;</w:t>
            </w:r>
          </w:p>
          <w:p w14:paraId="591058E7" w14:textId="77777777" w:rsidR="00E546F5" w:rsidRDefault="00951CE2">
            <w:pPr>
              <w:pStyle w:val="Tier6Bullet"/>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E8" w14:textId="77777777" w:rsidR="00E546F5" w:rsidRDefault="00951CE2">
            <w:pPr>
              <w:pStyle w:val="NormalinTable"/>
            </w:pPr>
            <w:r>
              <w:t>0.0%</w:t>
            </w:r>
          </w:p>
        </w:tc>
      </w:tr>
      <w:tr w:rsidR="00E546F5" w14:paraId="591058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EA" w14:textId="77777777" w:rsidR="00E546F5" w:rsidRDefault="00951CE2">
            <w:pPr>
              <w:pStyle w:val="NormalinTable"/>
            </w:pPr>
            <w:r>
              <w:t>7606119189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EB" w14:textId="77777777" w:rsidR="00E546F5" w:rsidRDefault="00951CE2">
            <w:pPr>
              <w:pStyle w:val="Tier6Bullet"/>
            </w:pPr>
            <w:r>
              <w:t>Aluminium plates, sheets and strip, of a thickness exceeding 0,2 mm</w:t>
            </w:r>
          </w:p>
          <w:p w14:paraId="591058EC" w14:textId="77777777" w:rsidR="00E546F5" w:rsidRDefault="00951CE2">
            <w:pPr>
              <w:pStyle w:val="Tier6Bullet"/>
            </w:pPr>
            <w:r>
              <w:t>Rectangular (including square)</w:t>
            </w:r>
          </w:p>
          <w:p w14:paraId="591058ED" w14:textId="77777777" w:rsidR="00E546F5" w:rsidRDefault="00951CE2">
            <w:pPr>
              <w:pStyle w:val="Tier6Bullet"/>
            </w:pPr>
            <w:r>
              <w:t>Of aluminium, not alloyed</w:t>
            </w:r>
          </w:p>
          <w:p w14:paraId="591058EE" w14:textId="77777777" w:rsidR="00E546F5" w:rsidRDefault="00951CE2">
            <w:pPr>
              <w:pStyle w:val="Tier6Bullet"/>
            </w:pPr>
            <w:r>
              <w:t>Other, of a thickness of</w:t>
            </w:r>
          </w:p>
          <w:p w14:paraId="591058EF" w14:textId="77777777" w:rsidR="00E546F5" w:rsidRDefault="00951CE2">
            <w:pPr>
              <w:pStyle w:val="Tier6Bullet"/>
            </w:pPr>
            <w:r>
              <w:t xml:space="preserve">Less </w:t>
            </w:r>
            <w:r>
              <w:t>than 3 mm</w:t>
            </w:r>
          </w:p>
          <w:p w14:paraId="591058F0" w14:textId="77777777" w:rsidR="00E546F5" w:rsidRDefault="00951CE2">
            <w:pPr>
              <w:pStyle w:val="Tier6Bullet"/>
            </w:pPr>
            <w:r>
              <w:t>Other</w:t>
            </w:r>
          </w:p>
          <w:p w14:paraId="591058F1" w14:textId="77777777" w:rsidR="00E546F5" w:rsidRDefault="00951CE2">
            <w:pPr>
              <w:pStyle w:val="Tier6Bullet"/>
            </w:pPr>
            <w:r>
              <w:t>Other</w:t>
            </w:r>
          </w:p>
          <w:p w14:paraId="591058F2" w14:textId="77777777" w:rsidR="00E546F5" w:rsidRDefault="00951CE2">
            <w:pPr>
              <w:pStyle w:val="Tier6Bullet"/>
            </w:pPr>
            <w:r>
              <w:t>• for incorporation in ships, boats or other vessels listed in Table 1, for the purposes of their construction, repair, maintenance or conversion;</w:t>
            </w:r>
          </w:p>
          <w:p w14:paraId="591058F3" w14:textId="77777777" w:rsidR="00E546F5" w:rsidRDefault="00951CE2">
            <w:pPr>
              <w:pStyle w:val="Tier6Bullet"/>
            </w:pPr>
            <w:r>
              <w:t>• for fitting to or equipping such ships, boats or other vessels;</w:t>
            </w:r>
          </w:p>
          <w:p w14:paraId="591058F4" w14:textId="77777777" w:rsidR="00E546F5" w:rsidRDefault="00951CE2">
            <w:pPr>
              <w:pStyle w:val="Tier6Bullet"/>
            </w:pPr>
            <w:r>
              <w:t xml:space="preserve">• for incorporation, </w:t>
            </w:r>
            <w:r>
              <w:t>for the purposes of their construction, repair, maintenance or conversion, in drilling or production platforms listed below:</w:t>
            </w:r>
          </w:p>
          <w:p w14:paraId="591058F5" w14:textId="77777777" w:rsidR="00E546F5" w:rsidRDefault="00951CE2">
            <w:pPr>
              <w:pStyle w:val="Tier6Bullet"/>
            </w:pPr>
            <w:r>
              <w:t xml:space="preserve">   fixed, of subheading ex 8430 49 or floating or submersible of subheading 8905 20;</w:t>
            </w:r>
          </w:p>
          <w:p w14:paraId="591058F6" w14:textId="77777777" w:rsidR="00E546F5" w:rsidRDefault="00951CE2">
            <w:pPr>
              <w:pStyle w:val="Tier6Bullet"/>
            </w:pPr>
            <w:r>
              <w:t>• for equipping the above platforms;</w:t>
            </w:r>
          </w:p>
          <w:p w14:paraId="591058F7" w14:textId="77777777" w:rsidR="00E546F5" w:rsidRDefault="00951CE2">
            <w:pPr>
              <w:pStyle w:val="Tier6Bullet"/>
            </w:pPr>
            <w:r>
              <w:t xml:space="preserve">• 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8F8" w14:textId="77777777" w:rsidR="00E546F5" w:rsidRDefault="00951CE2">
            <w:pPr>
              <w:pStyle w:val="NormalinTable"/>
            </w:pPr>
            <w:r>
              <w:t>0.0%</w:t>
            </w:r>
          </w:p>
        </w:tc>
      </w:tr>
      <w:tr w:rsidR="00E546F5" w14:paraId="591059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8FA" w14:textId="77777777" w:rsidR="00E546F5" w:rsidRDefault="00951CE2">
            <w:pPr>
              <w:pStyle w:val="NormalinTable"/>
            </w:pPr>
            <w:r>
              <w:t>7606119325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8FB" w14:textId="77777777" w:rsidR="00E546F5" w:rsidRDefault="00951CE2">
            <w:pPr>
              <w:pStyle w:val="Tier6Bullet"/>
            </w:pPr>
            <w:r>
              <w:t>Aluminium plates, sheets and strip, of a thickness exceeding 0,2 mm</w:t>
            </w:r>
          </w:p>
          <w:p w14:paraId="591058FC" w14:textId="77777777" w:rsidR="00E546F5" w:rsidRDefault="00951CE2">
            <w:pPr>
              <w:pStyle w:val="Tier6Bullet"/>
            </w:pPr>
            <w:r>
              <w:t>Rectangular (including square)</w:t>
            </w:r>
          </w:p>
          <w:p w14:paraId="591058FD" w14:textId="77777777" w:rsidR="00E546F5" w:rsidRDefault="00951CE2">
            <w:pPr>
              <w:pStyle w:val="Tier6Bullet"/>
            </w:pPr>
            <w:r>
              <w:t>Of aluminium, not alloyed</w:t>
            </w:r>
          </w:p>
          <w:p w14:paraId="591058FE" w14:textId="77777777" w:rsidR="00E546F5" w:rsidRDefault="00951CE2">
            <w:pPr>
              <w:pStyle w:val="Tier6Bullet"/>
            </w:pPr>
            <w:r>
              <w:t>Other, of a thickness of</w:t>
            </w:r>
          </w:p>
          <w:p w14:paraId="591058FF" w14:textId="77777777" w:rsidR="00E546F5" w:rsidRDefault="00951CE2">
            <w:pPr>
              <w:pStyle w:val="Tier6Bullet"/>
            </w:pPr>
            <w:r>
              <w:t xml:space="preserve">Not less than 3 mm but </w:t>
            </w:r>
            <w:r>
              <w:t>less than 6 mm</w:t>
            </w:r>
          </w:p>
          <w:p w14:paraId="59105900" w14:textId="77777777" w:rsidR="00E546F5" w:rsidRDefault="00951CE2">
            <w:pPr>
              <w:pStyle w:val="Tier6Bullet"/>
            </w:pPr>
            <w:r>
              <w:t>Plates bearing a specific manufacture number, for use in certain types of aircraft</w:t>
            </w:r>
          </w:p>
          <w:p w14:paraId="59105901" w14:textId="77777777" w:rsidR="00E546F5" w:rsidRDefault="00951CE2">
            <w:pPr>
              <w:pStyle w:val="Tier6Bullet"/>
            </w:pPr>
            <w:r>
              <w:t>Not backed, without internal layers of other material</w:t>
            </w:r>
          </w:p>
          <w:p w14:paraId="59105902" w14:textId="77777777" w:rsidR="00E546F5" w:rsidRDefault="00951CE2">
            <w:pPr>
              <w:pStyle w:val="Tier6Bullet"/>
            </w:pPr>
            <w:r>
              <w:t>• for the construction, maintenance and repair of aircraft of an unladen weight exceeding 2 000 kilogram</w:t>
            </w:r>
            <w:r>
              <w:t>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03" w14:textId="77777777" w:rsidR="00E546F5" w:rsidRDefault="00951CE2">
            <w:pPr>
              <w:pStyle w:val="NormalinTable"/>
            </w:pPr>
            <w:r>
              <w:t>0.0%</w:t>
            </w:r>
          </w:p>
        </w:tc>
      </w:tr>
      <w:tr w:rsidR="00E546F5" w14:paraId="591059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05" w14:textId="77777777" w:rsidR="00E546F5" w:rsidRDefault="00951CE2">
            <w:pPr>
              <w:pStyle w:val="NormalinTable"/>
            </w:pPr>
            <w:r>
              <w:t>7606119330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06" w14:textId="77777777" w:rsidR="00E546F5" w:rsidRDefault="00951CE2">
            <w:pPr>
              <w:pStyle w:val="Tier6Bullet"/>
            </w:pPr>
            <w:r>
              <w:t>Aluminium plates, sheets and strip, of a thickness exceeding 0,2 mm</w:t>
            </w:r>
          </w:p>
          <w:p w14:paraId="59105907" w14:textId="77777777" w:rsidR="00E546F5" w:rsidRDefault="00951CE2">
            <w:pPr>
              <w:pStyle w:val="Tier6Bullet"/>
            </w:pPr>
            <w:r>
              <w:t>Rectangular (including square)</w:t>
            </w:r>
          </w:p>
          <w:p w14:paraId="59105908" w14:textId="77777777" w:rsidR="00E546F5" w:rsidRDefault="00951CE2">
            <w:pPr>
              <w:pStyle w:val="Tier6Bullet"/>
            </w:pPr>
            <w:r>
              <w:t>Of aluminium, not alloyed</w:t>
            </w:r>
          </w:p>
          <w:p w14:paraId="59105909" w14:textId="77777777" w:rsidR="00E546F5" w:rsidRDefault="00951CE2">
            <w:pPr>
              <w:pStyle w:val="Tier6Bullet"/>
            </w:pPr>
            <w:r>
              <w:t>Other, of a thickness of</w:t>
            </w:r>
          </w:p>
          <w:p w14:paraId="5910590A" w14:textId="77777777" w:rsidR="00E546F5" w:rsidRDefault="00951CE2">
            <w:pPr>
              <w:pStyle w:val="Tier6Bullet"/>
            </w:pPr>
            <w:r>
              <w:t>Not less than 3 mm but less than 6 mm</w:t>
            </w:r>
          </w:p>
          <w:p w14:paraId="5910590B" w14:textId="77777777" w:rsidR="00E546F5" w:rsidRDefault="00951CE2">
            <w:pPr>
              <w:pStyle w:val="Tier6Bullet"/>
            </w:pPr>
            <w:r>
              <w:t>Plates bearing a specific manufacture number, for use in certain types of aircraft</w:t>
            </w:r>
          </w:p>
          <w:p w14:paraId="5910590C" w14:textId="77777777" w:rsidR="00E546F5" w:rsidRDefault="00951CE2">
            <w:pPr>
              <w:pStyle w:val="Tier6Bullet"/>
            </w:pPr>
            <w:r>
              <w:t>Other</w:t>
            </w:r>
          </w:p>
          <w:p w14:paraId="5910590D" w14:textId="77777777" w:rsidR="00E546F5" w:rsidRDefault="00951CE2">
            <w:pPr>
              <w:pStyle w:val="Tier6Bullet"/>
            </w:pP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0E" w14:textId="77777777" w:rsidR="00E546F5" w:rsidRDefault="00951CE2">
            <w:pPr>
              <w:pStyle w:val="NormalinTable"/>
            </w:pPr>
            <w:r>
              <w:t>0.0%</w:t>
            </w:r>
          </w:p>
        </w:tc>
      </w:tr>
      <w:tr w:rsidR="00E546F5" w14:paraId="591059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10" w14:textId="77777777" w:rsidR="00E546F5" w:rsidRDefault="00951CE2">
            <w:pPr>
              <w:pStyle w:val="NormalinTable"/>
            </w:pPr>
            <w:r>
              <w:t>7606119386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11" w14:textId="77777777" w:rsidR="00E546F5" w:rsidRDefault="00951CE2">
            <w:pPr>
              <w:pStyle w:val="Tier7"/>
            </w:pPr>
            <w:r>
              <w:t>Aluminium plates, sheets and strip, of a thickness exceeding 0,2 mm</w:t>
            </w:r>
          </w:p>
          <w:p w14:paraId="59105912" w14:textId="77777777" w:rsidR="00E546F5" w:rsidRDefault="00951CE2">
            <w:pPr>
              <w:pStyle w:val="Tier7"/>
            </w:pPr>
            <w:r>
              <w:t>Rectangular (including square)</w:t>
            </w:r>
          </w:p>
          <w:p w14:paraId="59105913" w14:textId="77777777" w:rsidR="00E546F5" w:rsidRDefault="00951CE2">
            <w:pPr>
              <w:pStyle w:val="Tier7"/>
            </w:pPr>
            <w:r>
              <w:t>Of aluminium, not alloyed</w:t>
            </w:r>
          </w:p>
          <w:p w14:paraId="59105914" w14:textId="77777777" w:rsidR="00E546F5" w:rsidRDefault="00951CE2">
            <w:pPr>
              <w:pStyle w:val="Tier7"/>
            </w:pPr>
            <w:r>
              <w:t>Other, of a thickness of</w:t>
            </w:r>
          </w:p>
          <w:p w14:paraId="59105915" w14:textId="77777777" w:rsidR="00E546F5" w:rsidRDefault="00951CE2">
            <w:pPr>
              <w:pStyle w:val="Tier7"/>
            </w:pPr>
            <w:r>
              <w:t>Not less than 3 mm but less than 6 mm</w:t>
            </w:r>
          </w:p>
          <w:p w14:paraId="59105916" w14:textId="77777777" w:rsidR="00E546F5" w:rsidRDefault="00951CE2">
            <w:pPr>
              <w:pStyle w:val="Tier7"/>
            </w:pPr>
            <w:r>
              <w:t>Other</w:t>
            </w:r>
          </w:p>
          <w:p w14:paraId="59105917" w14:textId="77777777" w:rsidR="00E546F5" w:rsidRDefault="00951CE2">
            <w:pPr>
              <w:pStyle w:val="Tier7"/>
            </w:pPr>
            <w:r>
              <w:t>Not backed, without internal layers of other material</w:t>
            </w:r>
          </w:p>
          <w:p w14:paraId="59105918" w14:textId="77777777" w:rsidR="00E546F5" w:rsidRDefault="00951CE2">
            <w:pPr>
              <w:pStyle w:val="Tier7"/>
            </w:pPr>
            <w:r>
              <w:t xml:space="preserve">• for </w:t>
            </w:r>
            <w:r>
              <w:t>incorporation in ships, boats or other vessels listed in Table 1, for the purposes of their construction, repair, maintenance or conversion;</w:t>
            </w:r>
          </w:p>
          <w:p w14:paraId="59105919" w14:textId="77777777" w:rsidR="00E546F5" w:rsidRDefault="00951CE2">
            <w:pPr>
              <w:pStyle w:val="Tier7"/>
            </w:pPr>
            <w:r>
              <w:t>• for fitting to or equipping such ships, boats or other vessels;</w:t>
            </w:r>
          </w:p>
          <w:p w14:paraId="5910591A" w14:textId="77777777" w:rsidR="00E546F5" w:rsidRDefault="00951CE2">
            <w:pPr>
              <w:pStyle w:val="Tier7"/>
            </w:pPr>
            <w:r>
              <w:t>• for incorporation, for the purposes of their co</w:t>
            </w:r>
            <w:r>
              <w:t>nstruction, repair, maintenance or conversion, in drilling or production platforms listed below:</w:t>
            </w:r>
          </w:p>
          <w:p w14:paraId="5910591B" w14:textId="77777777" w:rsidR="00E546F5" w:rsidRDefault="00951CE2">
            <w:pPr>
              <w:pStyle w:val="Tier7"/>
            </w:pPr>
            <w:r>
              <w:t xml:space="preserve">   fixed, of subheading ex 8430 49 or floating or submersible of subheading 8905 20;</w:t>
            </w:r>
          </w:p>
          <w:p w14:paraId="5910591C" w14:textId="77777777" w:rsidR="00E546F5" w:rsidRDefault="00951CE2">
            <w:pPr>
              <w:pStyle w:val="Tier7"/>
            </w:pPr>
            <w:r>
              <w:t>• for equipping the above platforms;</w:t>
            </w:r>
          </w:p>
          <w:p w14:paraId="5910591D" w14:textId="77777777" w:rsidR="00E546F5" w:rsidRDefault="00951CE2">
            <w:pPr>
              <w:pStyle w:val="Tier7"/>
            </w:pPr>
            <w:r>
              <w:t>• 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1E" w14:textId="77777777" w:rsidR="00E546F5" w:rsidRDefault="00951CE2">
            <w:pPr>
              <w:pStyle w:val="NormalinTable"/>
            </w:pPr>
            <w:r>
              <w:t>0.0%</w:t>
            </w:r>
          </w:p>
        </w:tc>
      </w:tr>
      <w:tr w:rsidR="00E546F5" w14:paraId="591059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20" w14:textId="77777777" w:rsidR="00E546F5" w:rsidRDefault="00951CE2">
            <w:pPr>
              <w:pStyle w:val="NormalinTable"/>
            </w:pPr>
            <w:r>
              <w:t>7606119389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21" w14:textId="77777777" w:rsidR="00E546F5" w:rsidRDefault="00951CE2">
            <w:pPr>
              <w:pStyle w:val="Tier7"/>
            </w:pPr>
            <w:r>
              <w:t>Aluminium plates, sheets and strip, of a thickness exceeding 0,2 mm</w:t>
            </w:r>
          </w:p>
          <w:p w14:paraId="59105922" w14:textId="77777777" w:rsidR="00E546F5" w:rsidRDefault="00951CE2">
            <w:pPr>
              <w:pStyle w:val="Tier7"/>
            </w:pPr>
            <w:r>
              <w:t>Rectangular (including square)</w:t>
            </w:r>
          </w:p>
          <w:p w14:paraId="59105923" w14:textId="77777777" w:rsidR="00E546F5" w:rsidRDefault="00951CE2">
            <w:pPr>
              <w:pStyle w:val="Tier7"/>
            </w:pPr>
            <w:r>
              <w:t>Of aluminium, not alloyed</w:t>
            </w:r>
          </w:p>
          <w:p w14:paraId="59105924" w14:textId="77777777" w:rsidR="00E546F5" w:rsidRDefault="00951CE2">
            <w:pPr>
              <w:pStyle w:val="Tier7"/>
            </w:pPr>
            <w:r>
              <w:t>Other, of a thickness of</w:t>
            </w:r>
          </w:p>
          <w:p w14:paraId="59105925" w14:textId="77777777" w:rsidR="00E546F5" w:rsidRDefault="00951CE2">
            <w:pPr>
              <w:pStyle w:val="Tier7"/>
            </w:pPr>
            <w:r>
              <w:t>Not less than 3 mm but less than 6 mm</w:t>
            </w:r>
          </w:p>
          <w:p w14:paraId="59105926" w14:textId="77777777" w:rsidR="00E546F5" w:rsidRDefault="00951CE2">
            <w:pPr>
              <w:pStyle w:val="Tier7"/>
            </w:pPr>
            <w:r>
              <w:t>Other</w:t>
            </w:r>
          </w:p>
          <w:p w14:paraId="59105927" w14:textId="77777777" w:rsidR="00E546F5" w:rsidRDefault="00951CE2">
            <w:pPr>
              <w:pStyle w:val="Tier7"/>
            </w:pPr>
            <w:r>
              <w:t>Other</w:t>
            </w:r>
          </w:p>
          <w:p w14:paraId="59105928" w14:textId="77777777" w:rsidR="00E546F5" w:rsidRDefault="00951CE2">
            <w:pPr>
              <w:pStyle w:val="Tier7"/>
            </w:pPr>
            <w:r>
              <w:t xml:space="preserve">• </w:t>
            </w:r>
            <w:r>
              <w:t>for incorporation in ships, boats or other vessels listed in Table 1, for the purposes of their construction, repair, maintenance or conversion;</w:t>
            </w:r>
          </w:p>
          <w:p w14:paraId="59105929" w14:textId="77777777" w:rsidR="00E546F5" w:rsidRDefault="00951CE2">
            <w:pPr>
              <w:pStyle w:val="Tier7"/>
            </w:pPr>
            <w:r>
              <w:t>• for fitting to or equipping such ships, boats or other vessels;</w:t>
            </w:r>
          </w:p>
          <w:p w14:paraId="5910592A" w14:textId="77777777" w:rsidR="00E546F5" w:rsidRDefault="00951CE2">
            <w:pPr>
              <w:pStyle w:val="Tier7"/>
            </w:pPr>
            <w:r>
              <w:t>• for incorporation, for the purposes of thei</w:t>
            </w:r>
            <w:r>
              <w:t>r construction, repair, maintenance or conversion, in drilling or production platforms listed below:</w:t>
            </w:r>
          </w:p>
          <w:p w14:paraId="5910592B" w14:textId="77777777" w:rsidR="00E546F5" w:rsidRDefault="00951CE2">
            <w:pPr>
              <w:pStyle w:val="Tier7"/>
            </w:pPr>
            <w:r>
              <w:t xml:space="preserve">   fixed, of subheading ex 8430 49 or floating or submersible of subheading 8905 20;</w:t>
            </w:r>
          </w:p>
          <w:p w14:paraId="5910592C" w14:textId="77777777" w:rsidR="00E546F5" w:rsidRDefault="00951CE2">
            <w:pPr>
              <w:pStyle w:val="Tier7"/>
            </w:pPr>
            <w:r>
              <w:t>• for equipping the above platforms;</w:t>
            </w:r>
          </w:p>
          <w:p w14:paraId="5910592D" w14:textId="77777777" w:rsidR="00E546F5" w:rsidRDefault="00951CE2">
            <w:pPr>
              <w:pStyle w:val="Tier7"/>
            </w:pPr>
            <w:r>
              <w:t xml:space="preserve">• for linking these </w:t>
            </w:r>
            <w:r>
              <w:t>drilling or production platforms to the mainland</w:t>
            </w:r>
          </w:p>
          <w:p w14:paraId="5910592E"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2F" w14:textId="77777777" w:rsidR="00E546F5" w:rsidRDefault="00951CE2">
            <w:pPr>
              <w:pStyle w:val="NormalinTable"/>
            </w:pPr>
            <w:r>
              <w:t>0.0%</w:t>
            </w:r>
          </w:p>
        </w:tc>
      </w:tr>
      <w:tr w:rsidR="00E546F5" w14:paraId="591059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31" w14:textId="77777777" w:rsidR="00E546F5" w:rsidRDefault="00951CE2">
            <w:pPr>
              <w:pStyle w:val="NormalinTable"/>
            </w:pPr>
            <w:r>
              <w:t>7606119925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32" w14:textId="77777777" w:rsidR="00E546F5" w:rsidRDefault="00951CE2">
            <w:pPr>
              <w:pStyle w:val="Tier7"/>
            </w:pPr>
            <w:r>
              <w:t>Aluminium plates, sheets and strip, of a thickness exceeding 0,2 mm</w:t>
            </w:r>
          </w:p>
          <w:p w14:paraId="59105933" w14:textId="77777777" w:rsidR="00E546F5" w:rsidRDefault="00951CE2">
            <w:pPr>
              <w:pStyle w:val="Tier7"/>
            </w:pPr>
            <w:r>
              <w:t>Rectangular (including square)</w:t>
            </w:r>
          </w:p>
          <w:p w14:paraId="59105934" w14:textId="77777777" w:rsidR="00E546F5" w:rsidRDefault="00951CE2">
            <w:pPr>
              <w:pStyle w:val="Tier7"/>
            </w:pPr>
            <w:r>
              <w:t>Of aluminium, not alloyed</w:t>
            </w:r>
          </w:p>
          <w:p w14:paraId="59105935" w14:textId="77777777" w:rsidR="00E546F5" w:rsidRDefault="00951CE2">
            <w:pPr>
              <w:pStyle w:val="Tier7"/>
            </w:pPr>
            <w:r>
              <w:t>Other, of a thickness of</w:t>
            </w:r>
          </w:p>
          <w:p w14:paraId="59105936" w14:textId="77777777" w:rsidR="00E546F5" w:rsidRDefault="00951CE2">
            <w:pPr>
              <w:pStyle w:val="Tier7"/>
            </w:pPr>
            <w:r>
              <w:t>Not less than 6 mm</w:t>
            </w:r>
          </w:p>
          <w:p w14:paraId="59105937" w14:textId="77777777" w:rsidR="00E546F5" w:rsidRDefault="00951CE2">
            <w:pPr>
              <w:pStyle w:val="Tier7"/>
            </w:pPr>
            <w:r>
              <w:t xml:space="preserve">Plates </w:t>
            </w:r>
            <w:r>
              <w:t>bearing a specific manufacture number, for use in certain types of aircraft</w:t>
            </w:r>
          </w:p>
          <w:p w14:paraId="59105938" w14:textId="77777777" w:rsidR="00E546F5" w:rsidRDefault="00951CE2">
            <w:pPr>
              <w:pStyle w:val="Tier7"/>
            </w:pPr>
            <w:r>
              <w:t>Not backed, without internal layers of other material</w:t>
            </w:r>
          </w:p>
          <w:p w14:paraId="59105939" w14:textId="77777777" w:rsidR="00E546F5" w:rsidRDefault="00951CE2">
            <w:pPr>
              <w:pStyle w:val="Tier7"/>
            </w:pPr>
            <w:r>
              <w:t>• for the construction, maintenance and repair of aircraft of an unladen weight exceeding 2 000 kilograms and of ground flying</w:t>
            </w:r>
            <w:r>
              <w:t xml:space="preserve"> trainers for civil use</w:t>
            </w:r>
          </w:p>
          <w:p w14:paraId="5910593A"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3B" w14:textId="77777777" w:rsidR="00E546F5" w:rsidRDefault="00951CE2">
            <w:pPr>
              <w:pStyle w:val="NormalinTable"/>
            </w:pPr>
            <w:r>
              <w:t>0.0%</w:t>
            </w:r>
          </w:p>
        </w:tc>
      </w:tr>
      <w:tr w:rsidR="00E546F5" w14:paraId="591059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3D" w14:textId="77777777" w:rsidR="00E546F5" w:rsidRDefault="00951CE2">
            <w:pPr>
              <w:pStyle w:val="NormalinTable"/>
            </w:pPr>
            <w:r>
              <w:t>7606119930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3E" w14:textId="77777777" w:rsidR="00E546F5" w:rsidRDefault="00951CE2">
            <w:pPr>
              <w:pStyle w:val="Tier7"/>
            </w:pPr>
            <w:r>
              <w:t>Aluminium plates, sheets and strip, of a thickness exceeding 0,2 mm</w:t>
            </w:r>
          </w:p>
          <w:p w14:paraId="5910593F" w14:textId="77777777" w:rsidR="00E546F5" w:rsidRDefault="00951CE2">
            <w:pPr>
              <w:pStyle w:val="Tier7"/>
            </w:pPr>
            <w:r>
              <w:t>Rectangular (including square)</w:t>
            </w:r>
          </w:p>
          <w:p w14:paraId="59105940" w14:textId="77777777" w:rsidR="00E546F5" w:rsidRDefault="00951CE2">
            <w:pPr>
              <w:pStyle w:val="Tier7"/>
            </w:pPr>
            <w:r>
              <w:t>Of aluminium, not alloyed</w:t>
            </w:r>
          </w:p>
          <w:p w14:paraId="59105941" w14:textId="77777777" w:rsidR="00E546F5" w:rsidRDefault="00951CE2">
            <w:pPr>
              <w:pStyle w:val="Tier7"/>
            </w:pPr>
            <w:r>
              <w:t>Other, of a thickness of</w:t>
            </w:r>
          </w:p>
          <w:p w14:paraId="59105942" w14:textId="77777777" w:rsidR="00E546F5" w:rsidRDefault="00951CE2">
            <w:pPr>
              <w:pStyle w:val="Tier7"/>
            </w:pPr>
            <w:r>
              <w:t>Not less than 6 mm</w:t>
            </w:r>
          </w:p>
          <w:p w14:paraId="59105943" w14:textId="77777777" w:rsidR="00E546F5" w:rsidRDefault="00951CE2">
            <w:pPr>
              <w:pStyle w:val="Tier7"/>
            </w:pPr>
            <w:r>
              <w:t xml:space="preserve">Plates bearing a specific </w:t>
            </w:r>
            <w:r>
              <w:t>manufacture number, for use in certain types of aircraft</w:t>
            </w:r>
          </w:p>
          <w:p w14:paraId="59105944" w14:textId="77777777" w:rsidR="00E546F5" w:rsidRDefault="00951CE2">
            <w:pPr>
              <w:pStyle w:val="Tier7"/>
            </w:pPr>
            <w:r>
              <w:t>Other</w:t>
            </w:r>
          </w:p>
          <w:p w14:paraId="59105945" w14:textId="77777777" w:rsidR="00E546F5" w:rsidRDefault="00951CE2">
            <w:pPr>
              <w:pStyle w:val="Tier7"/>
            </w:pPr>
            <w:r>
              <w:t>• for the construction, maintenance and repair of aircraft of an unladen weight exceeding 2 000 kilograms and of ground flying trainers for civil use</w:t>
            </w:r>
          </w:p>
          <w:p w14:paraId="59105946"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47" w14:textId="77777777" w:rsidR="00E546F5" w:rsidRDefault="00951CE2">
            <w:pPr>
              <w:pStyle w:val="NormalinTable"/>
            </w:pPr>
            <w:r>
              <w:t>0.0%</w:t>
            </w:r>
          </w:p>
        </w:tc>
      </w:tr>
      <w:tr w:rsidR="00E546F5" w14:paraId="591059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49" w14:textId="77777777" w:rsidR="00E546F5" w:rsidRDefault="00951CE2">
            <w:pPr>
              <w:pStyle w:val="NormalinTable"/>
            </w:pPr>
            <w:r>
              <w:t>7606119986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4A" w14:textId="77777777" w:rsidR="00E546F5" w:rsidRDefault="00951CE2">
            <w:pPr>
              <w:pStyle w:val="Tier7"/>
            </w:pPr>
            <w:r>
              <w:t xml:space="preserve">Aluminium plates, sheets </w:t>
            </w:r>
            <w:r>
              <w:t>and strip, of a thickness exceeding 0,2 mm</w:t>
            </w:r>
          </w:p>
          <w:p w14:paraId="5910594B" w14:textId="77777777" w:rsidR="00E546F5" w:rsidRDefault="00951CE2">
            <w:pPr>
              <w:pStyle w:val="Tier7"/>
            </w:pPr>
            <w:r>
              <w:t>Rectangular (including square)</w:t>
            </w:r>
          </w:p>
          <w:p w14:paraId="5910594C" w14:textId="77777777" w:rsidR="00E546F5" w:rsidRDefault="00951CE2">
            <w:pPr>
              <w:pStyle w:val="Tier7"/>
            </w:pPr>
            <w:r>
              <w:t>Of aluminium, not alloyed</w:t>
            </w:r>
          </w:p>
          <w:p w14:paraId="5910594D" w14:textId="77777777" w:rsidR="00E546F5" w:rsidRDefault="00951CE2">
            <w:pPr>
              <w:pStyle w:val="Tier7"/>
            </w:pPr>
            <w:r>
              <w:t>Other, of a thickness of</w:t>
            </w:r>
          </w:p>
          <w:p w14:paraId="5910594E" w14:textId="77777777" w:rsidR="00E546F5" w:rsidRDefault="00951CE2">
            <w:pPr>
              <w:pStyle w:val="Tier7"/>
            </w:pPr>
            <w:r>
              <w:t>Not less than 6 mm</w:t>
            </w:r>
          </w:p>
          <w:p w14:paraId="5910594F" w14:textId="77777777" w:rsidR="00E546F5" w:rsidRDefault="00951CE2">
            <w:pPr>
              <w:pStyle w:val="Tier7"/>
            </w:pPr>
            <w:r>
              <w:t>Other</w:t>
            </w:r>
          </w:p>
          <w:p w14:paraId="59105950" w14:textId="77777777" w:rsidR="00E546F5" w:rsidRDefault="00951CE2">
            <w:pPr>
              <w:pStyle w:val="Tier7"/>
            </w:pPr>
            <w:r>
              <w:t>Not backed, without internal layers of other material</w:t>
            </w:r>
          </w:p>
          <w:p w14:paraId="59105951" w14:textId="77777777" w:rsidR="00E546F5" w:rsidRDefault="00951CE2">
            <w:pPr>
              <w:pStyle w:val="Tier7"/>
            </w:pPr>
            <w:r>
              <w:t xml:space="preserve">• for incorporation in ships, boats or other </w:t>
            </w:r>
            <w:r>
              <w:t>vessels listed in Table 1, for the purposes of their construction, repair, maintenance or conversion;</w:t>
            </w:r>
          </w:p>
          <w:p w14:paraId="59105952" w14:textId="77777777" w:rsidR="00E546F5" w:rsidRDefault="00951CE2">
            <w:pPr>
              <w:pStyle w:val="Tier7"/>
            </w:pPr>
            <w:r>
              <w:t>• for fitting to or equipping such ships, boats or other vessels;</w:t>
            </w:r>
          </w:p>
          <w:p w14:paraId="59105953" w14:textId="77777777" w:rsidR="00E546F5" w:rsidRDefault="00951CE2">
            <w:pPr>
              <w:pStyle w:val="Tier7"/>
            </w:pPr>
            <w:r>
              <w:t>• for incorporation, for the purposes of their construction, repair, maintenance or conv</w:t>
            </w:r>
            <w:r>
              <w:t>ersion, in drilling or production platforms listed below:</w:t>
            </w:r>
          </w:p>
          <w:p w14:paraId="59105954" w14:textId="77777777" w:rsidR="00E546F5" w:rsidRDefault="00951CE2">
            <w:pPr>
              <w:pStyle w:val="Tier7"/>
            </w:pPr>
            <w:r>
              <w:t xml:space="preserve">   fixed, of subheading ex 8430 49 or floating or submersible of subheading 8905 20;</w:t>
            </w:r>
          </w:p>
          <w:p w14:paraId="59105955" w14:textId="77777777" w:rsidR="00E546F5" w:rsidRDefault="00951CE2">
            <w:pPr>
              <w:pStyle w:val="Tier7"/>
            </w:pPr>
            <w:r>
              <w:t>• for equipping the above platforms;</w:t>
            </w:r>
          </w:p>
          <w:p w14:paraId="59105956" w14:textId="77777777" w:rsidR="00E546F5" w:rsidRDefault="00951CE2">
            <w:pPr>
              <w:pStyle w:val="Tier7"/>
            </w:pPr>
            <w:r>
              <w:t>• for linking these drilling or production platforms to the mainland</w:t>
            </w:r>
          </w:p>
          <w:p w14:paraId="59105957"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58" w14:textId="77777777" w:rsidR="00E546F5" w:rsidRDefault="00951CE2">
            <w:pPr>
              <w:pStyle w:val="NormalinTable"/>
            </w:pPr>
            <w:r>
              <w:t>0.0%</w:t>
            </w:r>
          </w:p>
        </w:tc>
      </w:tr>
      <w:tr w:rsidR="00E546F5" w14:paraId="591059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5A" w14:textId="77777777" w:rsidR="00E546F5" w:rsidRDefault="00951CE2">
            <w:pPr>
              <w:pStyle w:val="NormalinTable"/>
            </w:pPr>
            <w:r>
              <w:t>7606119989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5B" w14:textId="77777777" w:rsidR="00E546F5" w:rsidRDefault="00951CE2">
            <w:pPr>
              <w:pStyle w:val="Tier7"/>
            </w:pPr>
            <w:r>
              <w:t>Aluminium plates, sheets and strip, of a thickness exceeding 0,2 mm</w:t>
            </w:r>
          </w:p>
          <w:p w14:paraId="5910595C" w14:textId="77777777" w:rsidR="00E546F5" w:rsidRDefault="00951CE2">
            <w:pPr>
              <w:pStyle w:val="Tier7"/>
            </w:pPr>
            <w:r>
              <w:t>Rectangular (including square)</w:t>
            </w:r>
          </w:p>
          <w:p w14:paraId="5910595D" w14:textId="77777777" w:rsidR="00E546F5" w:rsidRDefault="00951CE2">
            <w:pPr>
              <w:pStyle w:val="Tier7"/>
            </w:pPr>
            <w:r>
              <w:t>Of aluminium, not alloyed</w:t>
            </w:r>
          </w:p>
          <w:p w14:paraId="5910595E" w14:textId="77777777" w:rsidR="00E546F5" w:rsidRDefault="00951CE2">
            <w:pPr>
              <w:pStyle w:val="Tier7"/>
            </w:pPr>
            <w:r>
              <w:t>Other, of a thickness of</w:t>
            </w:r>
          </w:p>
          <w:p w14:paraId="5910595F" w14:textId="77777777" w:rsidR="00E546F5" w:rsidRDefault="00951CE2">
            <w:pPr>
              <w:pStyle w:val="Tier7"/>
            </w:pPr>
            <w:r>
              <w:t>Not less than 6 mm</w:t>
            </w:r>
          </w:p>
          <w:p w14:paraId="59105960" w14:textId="77777777" w:rsidR="00E546F5" w:rsidRDefault="00951CE2">
            <w:pPr>
              <w:pStyle w:val="Tier7"/>
            </w:pPr>
            <w:r>
              <w:t>Other</w:t>
            </w:r>
          </w:p>
          <w:p w14:paraId="59105961" w14:textId="77777777" w:rsidR="00E546F5" w:rsidRDefault="00951CE2">
            <w:pPr>
              <w:pStyle w:val="Tier7"/>
            </w:pPr>
            <w:r>
              <w:t>Other</w:t>
            </w:r>
          </w:p>
          <w:p w14:paraId="59105962" w14:textId="77777777" w:rsidR="00E546F5" w:rsidRDefault="00951CE2">
            <w:pPr>
              <w:pStyle w:val="Tier7"/>
            </w:pPr>
            <w:r>
              <w:t xml:space="preserve">• for incorporation in ships, boats or other vessels </w:t>
            </w:r>
            <w:r>
              <w:t>listed in Table 1, for the purposes of their construction, repair, maintenance or conversion;</w:t>
            </w:r>
          </w:p>
          <w:p w14:paraId="59105963" w14:textId="77777777" w:rsidR="00E546F5" w:rsidRDefault="00951CE2">
            <w:pPr>
              <w:pStyle w:val="Tier7"/>
            </w:pPr>
            <w:r>
              <w:t>• for fitting to or equipping such ships, boats or other vessels;</w:t>
            </w:r>
          </w:p>
          <w:p w14:paraId="59105964" w14:textId="77777777" w:rsidR="00E546F5" w:rsidRDefault="00951CE2">
            <w:pPr>
              <w:pStyle w:val="Tier7"/>
            </w:pPr>
            <w:r>
              <w:t xml:space="preserve">• for incorporation, for the purposes of their construction, repair, maintenance or conversion, </w:t>
            </w:r>
            <w:r>
              <w:t>in drilling or production platforms listed below:</w:t>
            </w:r>
          </w:p>
          <w:p w14:paraId="59105965" w14:textId="77777777" w:rsidR="00E546F5" w:rsidRDefault="00951CE2">
            <w:pPr>
              <w:pStyle w:val="Tier7"/>
            </w:pPr>
            <w:r>
              <w:t xml:space="preserve">   fixed, of subheading ex 8430 49 or floating or submersible of subheading 8905 20;</w:t>
            </w:r>
          </w:p>
          <w:p w14:paraId="59105966" w14:textId="77777777" w:rsidR="00E546F5" w:rsidRDefault="00951CE2">
            <w:pPr>
              <w:pStyle w:val="Tier7"/>
            </w:pPr>
            <w:r>
              <w:t>• for equipping the above platforms;</w:t>
            </w:r>
          </w:p>
          <w:p w14:paraId="59105967" w14:textId="77777777" w:rsidR="00E546F5" w:rsidRDefault="00951CE2">
            <w:pPr>
              <w:pStyle w:val="Tier7"/>
            </w:pPr>
            <w:r>
              <w:t>• for linking these drilling or production platforms to the mainland</w:t>
            </w:r>
          </w:p>
          <w:p w14:paraId="59105968"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69" w14:textId="77777777" w:rsidR="00E546F5" w:rsidRDefault="00951CE2">
            <w:pPr>
              <w:pStyle w:val="NormalinTable"/>
            </w:pPr>
            <w:r>
              <w:t>0.0%</w:t>
            </w:r>
          </w:p>
        </w:tc>
      </w:tr>
      <w:tr w:rsidR="00E546F5" w14:paraId="591059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6B" w14:textId="77777777" w:rsidR="00E546F5" w:rsidRDefault="00951CE2">
            <w:pPr>
              <w:pStyle w:val="NormalinTable"/>
            </w:pPr>
            <w:r>
              <w:t>7606122023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6C" w14:textId="77777777" w:rsidR="00E546F5" w:rsidRDefault="00951CE2">
            <w:pPr>
              <w:pStyle w:val="Tier7"/>
            </w:pPr>
            <w:r>
              <w:t>Aluminium plates, sheets and strip, of a thickness exceeding 0,2 mm</w:t>
            </w:r>
          </w:p>
          <w:p w14:paraId="5910596D" w14:textId="77777777" w:rsidR="00E546F5" w:rsidRDefault="00951CE2">
            <w:pPr>
              <w:pStyle w:val="Tier7"/>
            </w:pPr>
            <w:r>
              <w:t>Rectangular (including square)</w:t>
            </w:r>
          </w:p>
          <w:p w14:paraId="5910596E" w14:textId="77777777" w:rsidR="00E546F5" w:rsidRDefault="00951CE2">
            <w:pPr>
              <w:pStyle w:val="Tier7"/>
            </w:pPr>
            <w:r>
              <w:t>Of aluminium alloys</w:t>
            </w:r>
          </w:p>
          <w:p w14:paraId="5910596F" w14:textId="77777777" w:rsidR="00E546F5" w:rsidRDefault="00951CE2">
            <w:pPr>
              <w:pStyle w:val="Tier7"/>
            </w:pPr>
            <w:r>
              <w:t>Other</w:t>
            </w:r>
          </w:p>
          <w:p w14:paraId="59105970" w14:textId="77777777" w:rsidR="00E546F5" w:rsidRDefault="00951CE2">
            <w:pPr>
              <w:pStyle w:val="Tier7"/>
            </w:pPr>
            <w:r>
              <w:t>Painted, varnished or coated with plastics</w:t>
            </w:r>
          </w:p>
          <w:p w14:paraId="59105971" w14:textId="77777777" w:rsidR="00E546F5" w:rsidRDefault="00951CE2">
            <w:pPr>
              <w:pStyle w:val="Tier7"/>
            </w:pPr>
            <w:r>
              <w:t>Plates bearing a specific manufacture number, for use in certain types of air</w:t>
            </w:r>
            <w:r>
              <w:t>craft</w:t>
            </w:r>
          </w:p>
          <w:p w14:paraId="59105972" w14:textId="77777777" w:rsidR="00E546F5" w:rsidRDefault="00951CE2">
            <w:pPr>
              <w:pStyle w:val="Tier7"/>
            </w:pPr>
            <w:r>
              <w:t>Not backed, without internal layers of other material</w:t>
            </w:r>
          </w:p>
          <w:p w14:paraId="59105973" w14:textId="77777777" w:rsidR="00E546F5" w:rsidRDefault="00951CE2">
            <w:pPr>
              <w:pStyle w:val="Tier7"/>
            </w:pPr>
            <w:r>
              <w:t>Of a thickness of not less than 0,8 mm</w:t>
            </w:r>
          </w:p>
          <w:p w14:paraId="59105974" w14:textId="77777777" w:rsidR="00E546F5" w:rsidRDefault="00951CE2">
            <w:pPr>
              <w:pStyle w:val="Tier7"/>
            </w:pPr>
            <w:r>
              <w:t>• for the construction, maintenance and repair of aircraft of an unladen weight exceeding 2 000 kilograms and of ground flying trainers for civil use</w:t>
            </w:r>
          </w:p>
          <w:p w14:paraId="59105975"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76" w14:textId="77777777" w:rsidR="00E546F5" w:rsidRDefault="00951CE2">
            <w:pPr>
              <w:pStyle w:val="NormalinTable"/>
            </w:pPr>
            <w:r>
              <w:t>0.0%</w:t>
            </w:r>
          </w:p>
        </w:tc>
      </w:tr>
      <w:tr w:rsidR="00E546F5" w14:paraId="591059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78" w14:textId="77777777" w:rsidR="00E546F5" w:rsidRDefault="00951CE2">
            <w:pPr>
              <w:pStyle w:val="NormalinTable"/>
            </w:pPr>
            <w:r>
              <w:t>7606122025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79" w14:textId="77777777" w:rsidR="00E546F5" w:rsidRDefault="00951CE2">
            <w:pPr>
              <w:pStyle w:val="Tier7"/>
            </w:pPr>
            <w:r>
              <w:t>Aluminium plates, sheets and strip, of a thickness exceeding 0,2 mm</w:t>
            </w:r>
          </w:p>
          <w:p w14:paraId="5910597A" w14:textId="77777777" w:rsidR="00E546F5" w:rsidRDefault="00951CE2">
            <w:pPr>
              <w:pStyle w:val="Tier7"/>
            </w:pPr>
            <w:r>
              <w:t>Rectangular (including square)</w:t>
            </w:r>
          </w:p>
          <w:p w14:paraId="5910597B" w14:textId="77777777" w:rsidR="00E546F5" w:rsidRDefault="00951CE2">
            <w:pPr>
              <w:pStyle w:val="Tier7"/>
            </w:pPr>
            <w:r>
              <w:t>Of aluminium alloys</w:t>
            </w:r>
          </w:p>
          <w:p w14:paraId="5910597C" w14:textId="77777777" w:rsidR="00E546F5" w:rsidRDefault="00951CE2">
            <w:pPr>
              <w:pStyle w:val="Tier7"/>
            </w:pPr>
            <w:r>
              <w:t>Other</w:t>
            </w:r>
          </w:p>
          <w:p w14:paraId="5910597D" w14:textId="77777777" w:rsidR="00E546F5" w:rsidRDefault="00951CE2">
            <w:pPr>
              <w:pStyle w:val="Tier7"/>
            </w:pPr>
            <w:r>
              <w:t>Painted, varnished or coated with plastics</w:t>
            </w:r>
          </w:p>
          <w:p w14:paraId="5910597E" w14:textId="77777777" w:rsidR="00E546F5" w:rsidRDefault="00951CE2">
            <w:pPr>
              <w:pStyle w:val="Tier7"/>
            </w:pPr>
            <w:r>
              <w:t xml:space="preserve">Plates bearing a specific manufacture number, for use in certain types of </w:t>
            </w:r>
            <w:r>
              <w:t>aircraft</w:t>
            </w:r>
          </w:p>
          <w:p w14:paraId="5910597F" w14:textId="77777777" w:rsidR="00E546F5" w:rsidRDefault="00951CE2">
            <w:pPr>
              <w:pStyle w:val="Tier7"/>
            </w:pPr>
            <w:r>
              <w:t>Not backed, without internal layers of other material</w:t>
            </w:r>
          </w:p>
          <w:p w14:paraId="59105980" w14:textId="77777777" w:rsidR="00E546F5" w:rsidRDefault="00951CE2">
            <w:pPr>
              <w:pStyle w:val="Tier7"/>
            </w:pPr>
            <w:r>
              <w:t>Other</w:t>
            </w:r>
          </w:p>
          <w:p w14:paraId="59105981" w14:textId="77777777" w:rsidR="00E546F5" w:rsidRDefault="00951CE2">
            <w:pPr>
              <w:pStyle w:val="Tier7"/>
            </w:pPr>
            <w:r>
              <w:t>• for the construction, maintenance and repair of aircraft of an unladen weight exceeding 2 000 kilograms and of ground flying trainers for civil use</w:t>
            </w:r>
          </w:p>
          <w:p w14:paraId="59105982"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83" w14:textId="77777777" w:rsidR="00E546F5" w:rsidRDefault="00951CE2">
            <w:pPr>
              <w:pStyle w:val="NormalinTable"/>
            </w:pPr>
            <w:r>
              <w:t>0.0%</w:t>
            </w:r>
          </w:p>
        </w:tc>
      </w:tr>
      <w:tr w:rsidR="00E546F5" w14:paraId="591059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85" w14:textId="77777777" w:rsidR="00E546F5" w:rsidRDefault="00951CE2">
            <w:pPr>
              <w:pStyle w:val="NormalinTable"/>
            </w:pPr>
            <w:r>
              <w:t>7606122030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86" w14:textId="77777777" w:rsidR="00E546F5" w:rsidRDefault="00951CE2">
            <w:pPr>
              <w:pStyle w:val="Tier7"/>
            </w:pPr>
            <w:r>
              <w:t>Aluminium plates, s</w:t>
            </w:r>
            <w:r>
              <w:t>heets and strip, of a thickness exceeding 0,2 mm</w:t>
            </w:r>
          </w:p>
          <w:p w14:paraId="59105987" w14:textId="77777777" w:rsidR="00E546F5" w:rsidRDefault="00951CE2">
            <w:pPr>
              <w:pStyle w:val="Tier7"/>
            </w:pPr>
            <w:r>
              <w:t>Rectangular (including square)</w:t>
            </w:r>
          </w:p>
          <w:p w14:paraId="59105988" w14:textId="77777777" w:rsidR="00E546F5" w:rsidRDefault="00951CE2">
            <w:pPr>
              <w:pStyle w:val="Tier7"/>
            </w:pPr>
            <w:r>
              <w:t>Of aluminium alloys</w:t>
            </w:r>
          </w:p>
          <w:p w14:paraId="59105989" w14:textId="77777777" w:rsidR="00E546F5" w:rsidRDefault="00951CE2">
            <w:pPr>
              <w:pStyle w:val="Tier7"/>
            </w:pPr>
            <w:r>
              <w:t>Other</w:t>
            </w:r>
          </w:p>
          <w:p w14:paraId="5910598A" w14:textId="77777777" w:rsidR="00E546F5" w:rsidRDefault="00951CE2">
            <w:pPr>
              <w:pStyle w:val="Tier7"/>
            </w:pPr>
            <w:r>
              <w:t>Painted, varnished or coated with plastics</w:t>
            </w:r>
          </w:p>
          <w:p w14:paraId="5910598B" w14:textId="77777777" w:rsidR="00E546F5" w:rsidRDefault="00951CE2">
            <w:pPr>
              <w:pStyle w:val="Tier7"/>
            </w:pPr>
            <w:r>
              <w:t>Plates bearing a specific manufacture number, for use in certain types of aircraft</w:t>
            </w:r>
          </w:p>
          <w:p w14:paraId="5910598C" w14:textId="77777777" w:rsidR="00E546F5" w:rsidRDefault="00951CE2">
            <w:pPr>
              <w:pStyle w:val="Tier7"/>
            </w:pPr>
            <w:r>
              <w:t>Other</w:t>
            </w:r>
          </w:p>
          <w:p w14:paraId="5910598D" w14:textId="77777777" w:rsidR="00E546F5" w:rsidRDefault="00951CE2">
            <w:pPr>
              <w:pStyle w:val="Tier7"/>
            </w:pPr>
            <w:r>
              <w:t xml:space="preserve">•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8E" w14:textId="77777777" w:rsidR="00E546F5" w:rsidRDefault="00951CE2">
            <w:pPr>
              <w:pStyle w:val="NormalinTable"/>
            </w:pPr>
            <w:r>
              <w:t>0.0%</w:t>
            </w:r>
          </w:p>
        </w:tc>
      </w:tr>
      <w:tr w:rsidR="00E546F5" w14:paraId="591059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90" w14:textId="77777777" w:rsidR="00E546F5" w:rsidRDefault="00951CE2">
            <w:pPr>
              <w:pStyle w:val="NormalinTable"/>
            </w:pPr>
            <w:r>
              <w:t>7606122085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91" w14:textId="77777777" w:rsidR="00E546F5" w:rsidRDefault="00951CE2">
            <w:pPr>
              <w:pStyle w:val="Tier7"/>
            </w:pPr>
            <w:r>
              <w:t>Aluminium plates, sheets and strip, of a thickness exceeding 0,2 mm</w:t>
            </w:r>
          </w:p>
          <w:p w14:paraId="59105992" w14:textId="77777777" w:rsidR="00E546F5" w:rsidRDefault="00951CE2">
            <w:pPr>
              <w:pStyle w:val="Tier7"/>
            </w:pPr>
            <w:r>
              <w:t>Rectangular (including square)</w:t>
            </w:r>
          </w:p>
          <w:p w14:paraId="59105993" w14:textId="77777777" w:rsidR="00E546F5" w:rsidRDefault="00951CE2">
            <w:pPr>
              <w:pStyle w:val="Tier7"/>
            </w:pPr>
            <w:r>
              <w:t>Of aluminium alloys</w:t>
            </w:r>
          </w:p>
          <w:p w14:paraId="59105994" w14:textId="77777777" w:rsidR="00E546F5" w:rsidRDefault="00951CE2">
            <w:pPr>
              <w:pStyle w:val="Tier7"/>
            </w:pPr>
            <w:r>
              <w:t>Other</w:t>
            </w:r>
          </w:p>
          <w:p w14:paraId="59105995" w14:textId="77777777" w:rsidR="00E546F5" w:rsidRDefault="00951CE2">
            <w:pPr>
              <w:pStyle w:val="Tier7"/>
            </w:pPr>
            <w:r>
              <w:t>Painted, varnished or coated with plastics</w:t>
            </w:r>
          </w:p>
          <w:p w14:paraId="59105996" w14:textId="77777777" w:rsidR="00E546F5" w:rsidRDefault="00951CE2">
            <w:pPr>
              <w:pStyle w:val="Tier7"/>
            </w:pPr>
            <w:r>
              <w:t>Other</w:t>
            </w:r>
          </w:p>
          <w:p w14:paraId="59105997" w14:textId="77777777" w:rsidR="00E546F5" w:rsidRDefault="00951CE2">
            <w:pPr>
              <w:pStyle w:val="Tier7"/>
            </w:pPr>
            <w:r>
              <w:t>Not backed, without internal layers of other material</w:t>
            </w:r>
          </w:p>
          <w:p w14:paraId="59105998" w14:textId="77777777" w:rsidR="00E546F5" w:rsidRDefault="00951CE2">
            <w:pPr>
              <w:pStyle w:val="Tier7"/>
            </w:pPr>
            <w:r>
              <w:t xml:space="preserve">For use as body panels in the car industry and of a thickness of not more than 6 mm or for use in the manufacture of </w:t>
            </w:r>
            <w:r>
              <w:t>aircraft parts and of a thickness of not less than 0,8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99" w14:textId="77777777" w:rsidR="00E546F5" w:rsidRDefault="00951CE2">
            <w:pPr>
              <w:pStyle w:val="NormalinTable"/>
            </w:pPr>
            <w:r>
              <w:t>0.0%</w:t>
            </w:r>
          </w:p>
        </w:tc>
      </w:tr>
      <w:tr w:rsidR="00E546F5" w14:paraId="591059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9B" w14:textId="77777777" w:rsidR="00E546F5" w:rsidRDefault="00951CE2">
            <w:pPr>
              <w:pStyle w:val="NormalinTable"/>
            </w:pPr>
            <w:r>
              <w:t>7606122089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9C" w14:textId="77777777" w:rsidR="00E546F5" w:rsidRDefault="00951CE2">
            <w:pPr>
              <w:pStyle w:val="Tier7"/>
            </w:pPr>
            <w:r>
              <w:t>Aluminium plates, sheets and strip, of a thickness exceeding 0,2 mm</w:t>
            </w:r>
          </w:p>
          <w:p w14:paraId="5910599D" w14:textId="77777777" w:rsidR="00E546F5" w:rsidRDefault="00951CE2">
            <w:pPr>
              <w:pStyle w:val="Tier7"/>
            </w:pPr>
            <w:r>
              <w:t>Rectangular (including square)</w:t>
            </w:r>
          </w:p>
          <w:p w14:paraId="5910599E" w14:textId="77777777" w:rsidR="00E546F5" w:rsidRDefault="00951CE2">
            <w:pPr>
              <w:pStyle w:val="Tier7"/>
            </w:pPr>
            <w:r>
              <w:t>Of aluminium alloys</w:t>
            </w:r>
          </w:p>
          <w:p w14:paraId="5910599F" w14:textId="77777777" w:rsidR="00E546F5" w:rsidRDefault="00951CE2">
            <w:pPr>
              <w:pStyle w:val="Tier7"/>
            </w:pPr>
            <w:r>
              <w:t>Other</w:t>
            </w:r>
          </w:p>
          <w:p w14:paraId="591059A0" w14:textId="77777777" w:rsidR="00E546F5" w:rsidRDefault="00951CE2">
            <w:pPr>
              <w:pStyle w:val="Tier7"/>
            </w:pPr>
            <w:r>
              <w:t>Painted, varnished or coated with plastics</w:t>
            </w:r>
          </w:p>
          <w:p w14:paraId="591059A1" w14:textId="77777777" w:rsidR="00E546F5" w:rsidRDefault="00951CE2">
            <w:pPr>
              <w:pStyle w:val="Tier7"/>
            </w:pPr>
            <w:r>
              <w:t>Other</w:t>
            </w:r>
          </w:p>
          <w:p w14:paraId="591059A2" w14:textId="77777777" w:rsidR="00E546F5" w:rsidRDefault="00951CE2">
            <w:pPr>
              <w:pStyle w:val="Tier7"/>
            </w:pPr>
            <w:r>
              <w:t>Other</w:t>
            </w:r>
          </w:p>
          <w:p w14:paraId="591059A3"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A4" w14:textId="77777777" w:rsidR="00E546F5" w:rsidRDefault="00951CE2">
            <w:pPr>
              <w:pStyle w:val="NormalinTable"/>
            </w:pPr>
            <w:r>
              <w:t>0.0%</w:t>
            </w:r>
          </w:p>
        </w:tc>
      </w:tr>
      <w:tr w:rsidR="00E546F5" w14:paraId="591059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A6" w14:textId="77777777" w:rsidR="00E546F5" w:rsidRDefault="00951CE2">
            <w:pPr>
              <w:pStyle w:val="NormalinTable"/>
            </w:pPr>
            <w:r>
              <w:t>7606129223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A7" w14:textId="77777777" w:rsidR="00E546F5" w:rsidRDefault="00951CE2">
            <w:pPr>
              <w:pStyle w:val="Tier7"/>
            </w:pPr>
            <w:r>
              <w:t>Aluminium plates, sheets and strip, of a thickness exceeding 0,2 mm</w:t>
            </w:r>
          </w:p>
          <w:p w14:paraId="591059A8" w14:textId="77777777" w:rsidR="00E546F5" w:rsidRDefault="00951CE2">
            <w:pPr>
              <w:pStyle w:val="Tier7"/>
            </w:pPr>
            <w:r>
              <w:t>Rectangular (including square)</w:t>
            </w:r>
          </w:p>
          <w:p w14:paraId="591059A9" w14:textId="77777777" w:rsidR="00E546F5" w:rsidRDefault="00951CE2">
            <w:pPr>
              <w:pStyle w:val="Tier7"/>
            </w:pPr>
            <w:r>
              <w:t>Of aluminium alloys</w:t>
            </w:r>
          </w:p>
          <w:p w14:paraId="591059AA" w14:textId="77777777" w:rsidR="00E546F5" w:rsidRDefault="00951CE2">
            <w:pPr>
              <w:pStyle w:val="Tier7"/>
            </w:pPr>
            <w:r>
              <w:t>Other</w:t>
            </w:r>
          </w:p>
          <w:p w14:paraId="591059AB" w14:textId="77777777" w:rsidR="00E546F5" w:rsidRDefault="00951CE2">
            <w:pPr>
              <w:pStyle w:val="Tier7"/>
            </w:pPr>
            <w:r>
              <w:t>Other, of a thickness of</w:t>
            </w:r>
          </w:p>
          <w:p w14:paraId="591059AC" w14:textId="77777777" w:rsidR="00E546F5" w:rsidRDefault="00951CE2">
            <w:pPr>
              <w:pStyle w:val="Tier7"/>
            </w:pPr>
            <w:r>
              <w:t>Less than 3 mm</w:t>
            </w:r>
          </w:p>
          <w:p w14:paraId="591059AD" w14:textId="77777777" w:rsidR="00E546F5" w:rsidRDefault="00951CE2">
            <w:pPr>
              <w:pStyle w:val="Tier7"/>
            </w:pPr>
            <w:r>
              <w:t xml:space="preserve">Plates bearing a specific manufacture number, for use in </w:t>
            </w:r>
            <w:r>
              <w:t>certain types of aircraft</w:t>
            </w:r>
          </w:p>
          <w:p w14:paraId="591059AE" w14:textId="77777777" w:rsidR="00E546F5" w:rsidRDefault="00951CE2">
            <w:pPr>
              <w:pStyle w:val="Tier7"/>
            </w:pPr>
            <w:r>
              <w:t>Not backed, without internal layers of other material</w:t>
            </w:r>
          </w:p>
          <w:p w14:paraId="591059AF" w14:textId="77777777" w:rsidR="00E546F5" w:rsidRDefault="00951CE2">
            <w:pPr>
              <w:pStyle w:val="Tier7"/>
            </w:pPr>
            <w:r>
              <w:t>Of a thickness of not less than 0,8 mm</w:t>
            </w:r>
          </w:p>
          <w:p w14:paraId="591059B0" w14:textId="77777777" w:rsidR="00E546F5" w:rsidRDefault="00951CE2">
            <w:pPr>
              <w:pStyle w:val="Tier7"/>
            </w:pPr>
            <w:r>
              <w:t>• for the construction, maintenance and repair of aircraft of an unladen weight exceeding 2 000 kilograms and of ground flying trainers f</w:t>
            </w:r>
            <w:r>
              <w:t>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B1" w14:textId="77777777" w:rsidR="00E546F5" w:rsidRDefault="00951CE2">
            <w:pPr>
              <w:pStyle w:val="NormalinTable"/>
            </w:pPr>
            <w:r>
              <w:t>0.0%</w:t>
            </w:r>
          </w:p>
        </w:tc>
      </w:tr>
      <w:tr w:rsidR="00E546F5" w14:paraId="591059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B3" w14:textId="77777777" w:rsidR="00E546F5" w:rsidRDefault="00951CE2">
            <w:pPr>
              <w:pStyle w:val="NormalinTable"/>
            </w:pPr>
            <w:r>
              <w:t>7606129225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B4" w14:textId="77777777" w:rsidR="00E546F5" w:rsidRDefault="00951CE2">
            <w:pPr>
              <w:pStyle w:val="Tier7"/>
            </w:pPr>
            <w:r>
              <w:t>Aluminium plates, sheets and strip, of a thickness exceeding 0,2 mm</w:t>
            </w:r>
          </w:p>
          <w:p w14:paraId="591059B5" w14:textId="77777777" w:rsidR="00E546F5" w:rsidRDefault="00951CE2">
            <w:pPr>
              <w:pStyle w:val="Tier7"/>
            </w:pPr>
            <w:r>
              <w:t>Rectangular (including square)</w:t>
            </w:r>
          </w:p>
          <w:p w14:paraId="591059B6" w14:textId="77777777" w:rsidR="00E546F5" w:rsidRDefault="00951CE2">
            <w:pPr>
              <w:pStyle w:val="Tier7"/>
            </w:pPr>
            <w:r>
              <w:t>Of aluminium alloys</w:t>
            </w:r>
          </w:p>
          <w:p w14:paraId="591059B7" w14:textId="77777777" w:rsidR="00E546F5" w:rsidRDefault="00951CE2">
            <w:pPr>
              <w:pStyle w:val="Tier7"/>
            </w:pPr>
            <w:r>
              <w:t>Other</w:t>
            </w:r>
          </w:p>
          <w:p w14:paraId="591059B8" w14:textId="77777777" w:rsidR="00E546F5" w:rsidRDefault="00951CE2">
            <w:pPr>
              <w:pStyle w:val="Tier7"/>
            </w:pPr>
            <w:r>
              <w:t>Other, of a thickness of</w:t>
            </w:r>
          </w:p>
          <w:p w14:paraId="591059B9" w14:textId="77777777" w:rsidR="00E546F5" w:rsidRDefault="00951CE2">
            <w:pPr>
              <w:pStyle w:val="Tier7"/>
            </w:pPr>
            <w:r>
              <w:t>Less than 3 mm</w:t>
            </w:r>
          </w:p>
          <w:p w14:paraId="591059BA" w14:textId="77777777" w:rsidR="00E546F5" w:rsidRDefault="00951CE2">
            <w:pPr>
              <w:pStyle w:val="Tier7"/>
            </w:pPr>
            <w:r>
              <w:t xml:space="preserve">Plates bearing a specific manufacture number, for use in </w:t>
            </w:r>
            <w:r>
              <w:t>certain types of aircraft</w:t>
            </w:r>
          </w:p>
          <w:p w14:paraId="591059BB" w14:textId="77777777" w:rsidR="00E546F5" w:rsidRDefault="00951CE2">
            <w:pPr>
              <w:pStyle w:val="Tier7"/>
            </w:pPr>
            <w:r>
              <w:t>Not backed, without internal layers of other material</w:t>
            </w:r>
          </w:p>
          <w:p w14:paraId="591059BC" w14:textId="77777777" w:rsidR="00E546F5" w:rsidRDefault="00951CE2">
            <w:pPr>
              <w:pStyle w:val="Tier7"/>
            </w:pPr>
            <w:r>
              <w:t>Other</w:t>
            </w:r>
          </w:p>
          <w:p w14:paraId="591059BD" w14:textId="77777777" w:rsidR="00E546F5" w:rsidRDefault="00951CE2">
            <w:pPr>
              <w:pStyle w:val="Tier7"/>
            </w:pPr>
            <w:r>
              <w:t>• for the construction, maintenance and repair of aircraft of an unladen weight exceeding 2 000 kilograms and of ground flying trainers for civil use</w:t>
            </w:r>
          </w:p>
          <w:p w14:paraId="591059BE" w14:textId="77777777" w:rsidR="00E546F5" w:rsidRDefault="00E546F5">
            <w:pPr>
              <w:pStyle w:val="Tier7"/>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BF" w14:textId="77777777" w:rsidR="00E546F5" w:rsidRDefault="00951CE2">
            <w:pPr>
              <w:pStyle w:val="NormalinTable"/>
            </w:pPr>
            <w:r>
              <w:t>0.0%</w:t>
            </w:r>
          </w:p>
        </w:tc>
      </w:tr>
      <w:tr w:rsidR="00E546F5" w14:paraId="591059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C1" w14:textId="77777777" w:rsidR="00E546F5" w:rsidRDefault="00951CE2">
            <w:pPr>
              <w:pStyle w:val="NormalinTable"/>
            </w:pPr>
            <w:r>
              <w:t>7606129230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C2" w14:textId="77777777" w:rsidR="00E546F5" w:rsidRDefault="00951CE2">
            <w:pPr>
              <w:pStyle w:val="Tier7"/>
            </w:pPr>
            <w:r>
              <w:t>Aluminium plates, sheets and strip, of a thickness exceeding 0,2 mm</w:t>
            </w:r>
          </w:p>
          <w:p w14:paraId="591059C3" w14:textId="77777777" w:rsidR="00E546F5" w:rsidRDefault="00951CE2">
            <w:pPr>
              <w:pStyle w:val="Tier7"/>
            </w:pPr>
            <w:r>
              <w:t>Rectangular (including square)</w:t>
            </w:r>
          </w:p>
          <w:p w14:paraId="591059C4" w14:textId="77777777" w:rsidR="00E546F5" w:rsidRDefault="00951CE2">
            <w:pPr>
              <w:pStyle w:val="Tier7"/>
            </w:pPr>
            <w:r>
              <w:t>Of aluminium alloys</w:t>
            </w:r>
          </w:p>
          <w:p w14:paraId="591059C5" w14:textId="77777777" w:rsidR="00E546F5" w:rsidRDefault="00951CE2">
            <w:pPr>
              <w:pStyle w:val="Tier7"/>
            </w:pPr>
            <w:r>
              <w:t>Other</w:t>
            </w:r>
          </w:p>
          <w:p w14:paraId="591059C6" w14:textId="77777777" w:rsidR="00E546F5" w:rsidRDefault="00951CE2">
            <w:pPr>
              <w:pStyle w:val="Tier7"/>
            </w:pPr>
            <w:r>
              <w:t>Other, of a thickness of</w:t>
            </w:r>
          </w:p>
          <w:p w14:paraId="591059C7" w14:textId="77777777" w:rsidR="00E546F5" w:rsidRDefault="00951CE2">
            <w:pPr>
              <w:pStyle w:val="Tier7"/>
            </w:pPr>
            <w:r>
              <w:t>Less than 3 mm</w:t>
            </w:r>
          </w:p>
          <w:p w14:paraId="591059C8" w14:textId="77777777" w:rsidR="00E546F5" w:rsidRDefault="00951CE2">
            <w:pPr>
              <w:pStyle w:val="Tier7"/>
            </w:pPr>
            <w:r>
              <w:t>Plates bearing a specific manufacture number, for use in certain types of aircra</w:t>
            </w:r>
            <w:r>
              <w:t>ft</w:t>
            </w:r>
          </w:p>
          <w:p w14:paraId="591059C9" w14:textId="77777777" w:rsidR="00E546F5" w:rsidRDefault="00951CE2">
            <w:pPr>
              <w:pStyle w:val="Tier7"/>
            </w:pPr>
            <w:r>
              <w:t>Other</w:t>
            </w:r>
          </w:p>
          <w:p w14:paraId="591059CA" w14:textId="77777777" w:rsidR="00E546F5" w:rsidRDefault="00951CE2">
            <w:pPr>
              <w:pStyle w:val="Tier7"/>
            </w:pP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CB" w14:textId="77777777" w:rsidR="00E546F5" w:rsidRDefault="00951CE2">
            <w:pPr>
              <w:pStyle w:val="NormalinTable"/>
            </w:pPr>
            <w:r>
              <w:t>0.0%</w:t>
            </w:r>
          </w:p>
        </w:tc>
      </w:tr>
      <w:tr w:rsidR="00E546F5" w14:paraId="591059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CD" w14:textId="77777777" w:rsidR="00E546F5" w:rsidRDefault="00951CE2">
            <w:pPr>
              <w:pStyle w:val="NormalinTable"/>
            </w:pPr>
            <w:r>
              <w:t>7606129290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CE" w14:textId="77777777" w:rsidR="00E546F5" w:rsidRDefault="00951CE2">
            <w:pPr>
              <w:pStyle w:val="Tier1"/>
            </w:pPr>
            <w:r>
              <w:t>Aluminium plates, sheets and strip, of a thickness exceeding 0.2 mm</w:t>
            </w:r>
          </w:p>
          <w:p w14:paraId="591059CF" w14:textId="77777777" w:rsidR="00E546F5" w:rsidRDefault="00951CE2">
            <w:pPr>
              <w:pStyle w:val="Tier2"/>
            </w:pPr>
            <w:r>
              <w:t>-</w:t>
            </w:r>
            <w:r>
              <w:tab/>
            </w:r>
            <w:r>
              <w:t>Rectangular (including square)</w:t>
            </w:r>
          </w:p>
          <w:p w14:paraId="591059D0" w14:textId="77777777" w:rsidR="00E546F5" w:rsidRDefault="00951CE2">
            <w:pPr>
              <w:pStyle w:val="Tier3"/>
            </w:pPr>
            <w:r>
              <w:t>-</w:t>
            </w:r>
            <w:r>
              <w:tab/>
              <w:t>-</w:t>
            </w:r>
            <w:r>
              <w:tab/>
              <w:t>Of aluminium alloys</w:t>
            </w:r>
          </w:p>
          <w:p w14:paraId="591059D1" w14:textId="77777777" w:rsidR="00E546F5" w:rsidRDefault="00951CE2">
            <w:pPr>
              <w:pStyle w:val="Tier4"/>
            </w:pPr>
            <w:r>
              <w:t>-</w:t>
            </w:r>
            <w:r>
              <w:tab/>
              <w:t>-</w:t>
            </w:r>
            <w:r>
              <w:tab/>
              <w:t>-</w:t>
            </w:r>
            <w:r>
              <w:tab/>
              <w:t>Other</w:t>
            </w:r>
          </w:p>
          <w:p w14:paraId="591059D2" w14:textId="77777777" w:rsidR="00E546F5" w:rsidRDefault="00951CE2">
            <w:pPr>
              <w:pStyle w:val="Tier5"/>
            </w:pPr>
            <w:r>
              <w:t>-</w:t>
            </w:r>
            <w:r>
              <w:tab/>
              <w:t>-</w:t>
            </w:r>
            <w:r>
              <w:tab/>
              <w:t>-</w:t>
            </w:r>
            <w:r>
              <w:tab/>
              <w:t>-</w:t>
            </w:r>
            <w:r>
              <w:tab/>
              <w:t>Other, of a thickness of</w:t>
            </w:r>
          </w:p>
          <w:p w14:paraId="591059D3" w14:textId="77777777" w:rsidR="00E546F5" w:rsidRDefault="00951CE2">
            <w:pPr>
              <w:pStyle w:val="Tier6"/>
            </w:pPr>
            <w:r>
              <w:t>-</w:t>
            </w:r>
            <w:r>
              <w:tab/>
              <w:t>-</w:t>
            </w:r>
            <w:r>
              <w:tab/>
              <w:t>-</w:t>
            </w:r>
            <w:r>
              <w:tab/>
              <w:t>-</w:t>
            </w:r>
            <w:r>
              <w:tab/>
              <w:t>-</w:t>
            </w:r>
            <w:r>
              <w:tab/>
              <w:t>Less than 3 mm</w:t>
            </w:r>
          </w:p>
          <w:p w14:paraId="591059D4"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D5" w14:textId="77777777" w:rsidR="00E546F5" w:rsidRDefault="00951CE2">
            <w:pPr>
              <w:pStyle w:val="NormalinTable"/>
            </w:pPr>
            <w:r>
              <w:t>0.0%</w:t>
            </w:r>
          </w:p>
        </w:tc>
      </w:tr>
      <w:tr w:rsidR="00E546F5" w14:paraId="591059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D7" w14:textId="77777777" w:rsidR="00E546F5" w:rsidRDefault="00951CE2">
            <w:pPr>
              <w:pStyle w:val="NormalinTable"/>
            </w:pPr>
            <w:r>
              <w:t>7606129291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D8" w14:textId="77777777" w:rsidR="00E546F5" w:rsidRDefault="00951CE2">
            <w:pPr>
              <w:pStyle w:val="Tier1"/>
            </w:pPr>
            <w:r>
              <w:t>Aluminium plates, sheets and strip, of a thickness exceeding 0,2 mm</w:t>
            </w:r>
          </w:p>
          <w:p w14:paraId="591059D9" w14:textId="77777777" w:rsidR="00E546F5" w:rsidRDefault="00951CE2">
            <w:pPr>
              <w:pStyle w:val="Tier1"/>
            </w:pPr>
            <w:r>
              <w:t xml:space="preserve">Rectangular </w:t>
            </w:r>
            <w:r>
              <w:t>(including square)</w:t>
            </w:r>
          </w:p>
          <w:p w14:paraId="591059DA" w14:textId="77777777" w:rsidR="00E546F5" w:rsidRDefault="00951CE2">
            <w:pPr>
              <w:pStyle w:val="Tier1"/>
            </w:pPr>
            <w:r>
              <w:t>Of aluminium alloys</w:t>
            </w:r>
          </w:p>
          <w:p w14:paraId="591059DB" w14:textId="77777777" w:rsidR="00E546F5" w:rsidRDefault="00951CE2">
            <w:pPr>
              <w:pStyle w:val="Tier1"/>
            </w:pPr>
            <w:r>
              <w:t>Other</w:t>
            </w:r>
          </w:p>
          <w:p w14:paraId="591059DC" w14:textId="77777777" w:rsidR="00E546F5" w:rsidRDefault="00951CE2">
            <w:pPr>
              <w:pStyle w:val="Tier1"/>
            </w:pPr>
            <w:r>
              <w:t>Other, of a thickness of</w:t>
            </w:r>
          </w:p>
          <w:p w14:paraId="591059DD" w14:textId="77777777" w:rsidR="00E546F5" w:rsidRDefault="00951CE2">
            <w:pPr>
              <w:pStyle w:val="Tier1"/>
            </w:pPr>
            <w:r>
              <w:t>Less than 3 mm</w:t>
            </w:r>
          </w:p>
          <w:p w14:paraId="591059DE" w14:textId="77777777" w:rsidR="00E546F5" w:rsidRDefault="00951CE2">
            <w:pPr>
              <w:pStyle w:val="Tier1"/>
            </w:pPr>
            <w:r>
              <w:t>Other</w:t>
            </w:r>
          </w:p>
          <w:p w14:paraId="591059DF" w14:textId="77777777" w:rsidR="00E546F5" w:rsidRDefault="00951CE2">
            <w:pPr>
              <w:pStyle w:val="Tier1"/>
            </w:pPr>
            <w:r>
              <w:t>Not backed, without internal layers of other material</w:t>
            </w:r>
          </w:p>
          <w:p w14:paraId="591059E0" w14:textId="77777777" w:rsidR="00E546F5" w:rsidRDefault="00951CE2">
            <w:pPr>
              <w:pStyle w:val="Tier1"/>
            </w:pPr>
            <w:r>
              <w:t>For use as body panels in the car industry or for use in the manufacture of aircraft parts and of a thickness o</w:t>
            </w:r>
            <w:r>
              <w:t>f not less than 0,8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E1" w14:textId="77777777" w:rsidR="00E546F5" w:rsidRDefault="00951CE2">
            <w:pPr>
              <w:pStyle w:val="NormalinTable"/>
            </w:pPr>
            <w:r>
              <w:t>0.0%</w:t>
            </w:r>
          </w:p>
        </w:tc>
      </w:tr>
      <w:tr w:rsidR="00E546F5" w14:paraId="591059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E3" w14:textId="77777777" w:rsidR="00E546F5" w:rsidRDefault="00951CE2">
            <w:pPr>
              <w:pStyle w:val="NormalinTable"/>
            </w:pPr>
            <w:r>
              <w:t>7606129292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E4" w14:textId="77777777" w:rsidR="00E546F5" w:rsidRDefault="00951CE2">
            <w:pPr>
              <w:pStyle w:val="Tier1"/>
            </w:pPr>
            <w:r>
              <w:t>Aluminium plates, sheets and strip, of a thickness exceeding 0,2 mm</w:t>
            </w:r>
          </w:p>
          <w:p w14:paraId="591059E5" w14:textId="77777777" w:rsidR="00E546F5" w:rsidRDefault="00951CE2">
            <w:pPr>
              <w:pStyle w:val="Tier1"/>
            </w:pPr>
            <w:r>
              <w:t>Rectangular (including square)</w:t>
            </w:r>
          </w:p>
          <w:p w14:paraId="591059E6" w14:textId="77777777" w:rsidR="00E546F5" w:rsidRDefault="00951CE2">
            <w:pPr>
              <w:pStyle w:val="Tier1"/>
            </w:pPr>
            <w:r>
              <w:t>Of aluminium alloys</w:t>
            </w:r>
          </w:p>
          <w:p w14:paraId="591059E7" w14:textId="77777777" w:rsidR="00E546F5" w:rsidRDefault="00951CE2">
            <w:pPr>
              <w:pStyle w:val="Tier1"/>
            </w:pPr>
            <w:r>
              <w:t>Other</w:t>
            </w:r>
          </w:p>
          <w:p w14:paraId="591059E8" w14:textId="77777777" w:rsidR="00E546F5" w:rsidRDefault="00951CE2">
            <w:pPr>
              <w:pStyle w:val="Tier1"/>
            </w:pPr>
            <w:r>
              <w:t>Other, of a thickness of</w:t>
            </w:r>
          </w:p>
          <w:p w14:paraId="591059E9" w14:textId="77777777" w:rsidR="00E546F5" w:rsidRDefault="00951CE2">
            <w:pPr>
              <w:pStyle w:val="Tier1"/>
            </w:pPr>
            <w:r>
              <w:t>Less than 3 mm</w:t>
            </w:r>
          </w:p>
          <w:p w14:paraId="591059EA" w14:textId="77777777" w:rsidR="00E546F5" w:rsidRDefault="00951CE2">
            <w:pPr>
              <w:pStyle w:val="Tier1"/>
            </w:pPr>
            <w:r>
              <w:t>Other</w:t>
            </w:r>
          </w:p>
          <w:p w14:paraId="591059EB" w14:textId="77777777" w:rsidR="00E546F5" w:rsidRDefault="00951CE2">
            <w:pPr>
              <w:pStyle w:val="Tier1"/>
            </w:pPr>
            <w:r>
              <w:t xml:space="preserve">Not backed, without internal layers of </w:t>
            </w:r>
            <w:r>
              <w:t>other material</w:t>
            </w:r>
          </w:p>
          <w:p w14:paraId="591059EC" w14:textId="77777777" w:rsidR="00E546F5" w:rsidRDefault="00951CE2">
            <w:pPr>
              <w:pStyle w:val="Tier1"/>
            </w:pPr>
            <w:r>
              <w:t>Other</w:t>
            </w:r>
          </w:p>
          <w:p w14:paraId="591059ED" w14:textId="77777777" w:rsidR="00E546F5" w:rsidRDefault="00951CE2">
            <w:pPr>
              <w:pStyle w:val="Tier1"/>
            </w:pPr>
            <w:r>
              <w:t>Hot rolled coils, tension levelled, of a thickness not exceeding 1,5 mm, of a width of not less than 800 mm but not exceeding 2050 mm, for use in the manufacture of coated coils and aluminium composite panels</w:t>
            </w:r>
          </w:p>
          <w:p w14:paraId="591059EE" w14:textId="77777777" w:rsidR="00E546F5" w:rsidRDefault="00951CE2">
            <w:pPr>
              <w:pStyle w:val="Tier1"/>
            </w:pPr>
            <w:r>
              <w:t>• for incorporation in shi</w:t>
            </w:r>
            <w:r>
              <w:t>ps, boats or other vessels listed in Table 1, for the purposes of their construction, repair, maintenance or conversion;</w:t>
            </w:r>
          </w:p>
          <w:p w14:paraId="591059EF" w14:textId="77777777" w:rsidR="00E546F5" w:rsidRDefault="00951CE2">
            <w:pPr>
              <w:pStyle w:val="Tier1"/>
            </w:pPr>
            <w:r>
              <w:t>• for fitting to or equipping such ships, boats or other vessels;</w:t>
            </w:r>
          </w:p>
          <w:p w14:paraId="591059F0" w14:textId="77777777" w:rsidR="00E546F5" w:rsidRDefault="00951CE2">
            <w:pPr>
              <w:pStyle w:val="Tier1"/>
            </w:pPr>
            <w:r>
              <w:t xml:space="preserve">• for incorporation, for the purposes of their construction, repair, </w:t>
            </w:r>
            <w:r>
              <w:t>maintenance or conversion, in drilling or production platforms listed below:</w:t>
            </w:r>
          </w:p>
          <w:p w14:paraId="591059F1" w14:textId="77777777" w:rsidR="00E546F5" w:rsidRDefault="00951CE2">
            <w:pPr>
              <w:pStyle w:val="Tier1"/>
            </w:pPr>
            <w:r>
              <w:t xml:space="preserve">   fixed, of subheading ex 8430 49 or floating or submersible of subheading 8905 20;</w:t>
            </w:r>
          </w:p>
          <w:p w14:paraId="591059F2" w14:textId="77777777" w:rsidR="00E546F5" w:rsidRDefault="00951CE2">
            <w:pPr>
              <w:pStyle w:val="Tier1"/>
            </w:pPr>
            <w:r>
              <w:t>• for equipping the above platforms;</w:t>
            </w:r>
          </w:p>
          <w:p w14:paraId="591059F3" w14:textId="77777777" w:rsidR="00E546F5" w:rsidRDefault="00951CE2">
            <w:pPr>
              <w:pStyle w:val="Tier1"/>
            </w:pPr>
            <w:r>
              <w:t>• for linking these drilling or production platforms to t</w:t>
            </w:r>
            <w:r>
              <w:t>he mainland</w:t>
            </w:r>
          </w:p>
          <w:p w14:paraId="591059F4"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9F5" w14:textId="77777777" w:rsidR="00E546F5" w:rsidRDefault="00951CE2">
            <w:pPr>
              <w:pStyle w:val="NormalinTable"/>
            </w:pPr>
            <w:r>
              <w:t>0.0%</w:t>
            </w:r>
          </w:p>
        </w:tc>
      </w:tr>
      <w:tr w:rsidR="00E546F5" w14:paraId="59105A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9F7" w14:textId="77777777" w:rsidR="00E546F5" w:rsidRDefault="00951CE2">
            <w:pPr>
              <w:pStyle w:val="NormalinTable"/>
            </w:pPr>
            <w:r>
              <w:t>7606129293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9F8" w14:textId="77777777" w:rsidR="00E546F5" w:rsidRDefault="00951CE2">
            <w:pPr>
              <w:pStyle w:val="Tier1"/>
            </w:pPr>
            <w:r>
              <w:t>Aluminium plates, sheets and strip, of a thickness exceeding 0,2 mm</w:t>
            </w:r>
          </w:p>
          <w:p w14:paraId="591059F9" w14:textId="77777777" w:rsidR="00E546F5" w:rsidRDefault="00951CE2">
            <w:pPr>
              <w:pStyle w:val="Tier1"/>
            </w:pPr>
            <w:r>
              <w:t>Rectangular (including square)</w:t>
            </w:r>
          </w:p>
          <w:p w14:paraId="591059FA" w14:textId="77777777" w:rsidR="00E546F5" w:rsidRDefault="00951CE2">
            <w:pPr>
              <w:pStyle w:val="Tier1"/>
            </w:pPr>
            <w:r>
              <w:t>Of aluminium alloys</w:t>
            </w:r>
          </w:p>
          <w:p w14:paraId="591059FB" w14:textId="77777777" w:rsidR="00E546F5" w:rsidRDefault="00951CE2">
            <w:pPr>
              <w:pStyle w:val="Tier1"/>
            </w:pPr>
            <w:r>
              <w:t>Other</w:t>
            </w:r>
          </w:p>
          <w:p w14:paraId="591059FC" w14:textId="77777777" w:rsidR="00E546F5" w:rsidRDefault="00951CE2">
            <w:pPr>
              <w:pStyle w:val="Tier1"/>
            </w:pPr>
            <w:r>
              <w:t>Other, of a thickness of</w:t>
            </w:r>
          </w:p>
          <w:p w14:paraId="591059FD" w14:textId="77777777" w:rsidR="00E546F5" w:rsidRDefault="00951CE2">
            <w:pPr>
              <w:pStyle w:val="Tier1"/>
            </w:pPr>
            <w:r>
              <w:t>Less than 3 mm</w:t>
            </w:r>
          </w:p>
          <w:p w14:paraId="591059FE" w14:textId="77777777" w:rsidR="00E546F5" w:rsidRDefault="00951CE2">
            <w:pPr>
              <w:pStyle w:val="Tier1"/>
            </w:pPr>
            <w:r>
              <w:t>Other</w:t>
            </w:r>
          </w:p>
          <w:p w14:paraId="591059FF" w14:textId="77777777" w:rsidR="00E546F5" w:rsidRDefault="00951CE2">
            <w:pPr>
              <w:pStyle w:val="Tier1"/>
            </w:pPr>
            <w:r>
              <w:t xml:space="preserve">Not backed, without internal layers of other </w:t>
            </w:r>
            <w:r>
              <w:t>material</w:t>
            </w:r>
          </w:p>
          <w:p w14:paraId="59105A00" w14:textId="77777777" w:rsidR="00E546F5" w:rsidRDefault="00951CE2">
            <w:pPr>
              <w:pStyle w:val="Tier1"/>
            </w:pPr>
            <w:r>
              <w:t>Other</w:t>
            </w:r>
          </w:p>
          <w:p w14:paraId="59105A01" w14:textId="77777777" w:rsidR="00E546F5" w:rsidRDefault="00951CE2">
            <w:pPr>
              <w:pStyle w:val="Tier1"/>
            </w:pPr>
            <w:r>
              <w:t>Other</w:t>
            </w:r>
          </w:p>
          <w:p w14:paraId="59105A02" w14:textId="77777777" w:rsidR="00E546F5" w:rsidRDefault="00951CE2">
            <w:pPr>
              <w:pStyle w:val="Tier1"/>
            </w:pPr>
            <w:r>
              <w:t>• for incorporation in ships, boats or other vessels listed in Table 1, for the purposes of their construction, repair, maintenance or conversion;</w:t>
            </w:r>
          </w:p>
          <w:p w14:paraId="59105A03" w14:textId="77777777" w:rsidR="00E546F5" w:rsidRDefault="00951CE2">
            <w:pPr>
              <w:pStyle w:val="Tier1"/>
            </w:pPr>
            <w:r>
              <w:t>• for fitting to or equipping such ships, boats or other vessels;</w:t>
            </w:r>
          </w:p>
          <w:p w14:paraId="59105A04" w14:textId="77777777" w:rsidR="00E546F5" w:rsidRDefault="00951CE2">
            <w:pPr>
              <w:pStyle w:val="Tier1"/>
            </w:pPr>
            <w:r>
              <w:t xml:space="preserve">• for </w:t>
            </w:r>
            <w:r>
              <w:t>incorporation, for the purposes of their construction, repair, maintenance or conversion, in drilling or production platforms listed below:</w:t>
            </w:r>
          </w:p>
          <w:p w14:paraId="59105A05" w14:textId="77777777" w:rsidR="00E546F5" w:rsidRDefault="00951CE2">
            <w:pPr>
              <w:pStyle w:val="Tier1"/>
            </w:pPr>
            <w:r>
              <w:t xml:space="preserve">   fixed, of subheading ex 8430 49 or floating or submersible of subheading 8905 20;</w:t>
            </w:r>
          </w:p>
          <w:p w14:paraId="59105A06" w14:textId="77777777" w:rsidR="00E546F5" w:rsidRDefault="00951CE2">
            <w:pPr>
              <w:pStyle w:val="Tier1"/>
            </w:pPr>
            <w:r>
              <w:t>• for equipping the above platf</w:t>
            </w:r>
            <w:r>
              <w:t>orms;</w:t>
            </w:r>
          </w:p>
          <w:p w14:paraId="59105A07"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08" w14:textId="77777777" w:rsidR="00E546F5" w:rsidRDefault="00951CE2">
            <w:pPr>
              <w:pStyle w:val="NormalinTable"/>
            </w:pPr>
            <w:r>
              <w:t>0.0%</w:t>
            </w:r>
          </w:p>
        </w:tc>
      </w:tr>
      <w:tr w:rsidR="00E546F5" w14:paraId="59105A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0A" w14:textId="77777777" w:rsidR="00E546F5" w:rsidRDefault="00951CE2">
            <w:pPr>
              <w:pStyle w:val="NormalinTable"/>
            </w:pPr>
            <w:r>
              <w:t>7606129297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0B" w14:textId="77777777" w:rsidR="00E546F5" w:rsidRDefault="00951CE2">
            <w:pPr>
              <w:pStyle w:val="Tier1"/>
            </w:pPr>
            <w:r>
              <w:t>Aluminium plates, sheets and strip, of a thickness exceeding 0.2 mm</w:t>
            </w:r>
          </w:p>
          <w:p w14:paraId="59105A0C" w14:textId="77777777" w:rsidR="00E546F5" w:rsidRDefault="00951CE2">
            <w:pPr>
              <w:pStyle w:val="Tier1"/>
            </w:pPr>
            <w:r>
              <w:t>-</w:t>
            </w:r>
            <w:r>
              <w:tab/>
              <w:t>Rectangular (including square)</w:t>
            </w:r>
          </w:p>
          <w:p w14:paraId="59105A0D" w14:textId="77777777" w:rsidR="00E546F5" w:rsidRDefault="00951CE2">
            <w:pPr>
              <w:pStyle w:val="Tier1"/>
            </w:pPr>
            <w:r>
              <w:t>-</w:t>
            </w:r>
            <w:r>
              <w:tab/>
              <w:t>-</w:t>
            </w:r>
            <w:r>
              <w:tab/>
              <w:t>Of aluminium alloys</w:t>
            </w:r>
          </w:p>
          <w:p w14:paraId="59105A0E" w14:textId="77777777" w:rsidR="00E546F5" w:rsidRDefault="00951CE2">
            <w:pPr>
              <w:pStyle w:val="Tier1"/>
            </w:pPr>
            <w:r>
              <w:t>-</w:t>
            </w:r>
            <w:r>
              <w:tab/>
              <w:t>-</w:t>
            </w:r>
            <w:r>
              <w:tab/>
              <w:t>-</w:t>
            </w:r>
            <w:r>
              <w:tab/>
              <w:t>Other</w:t>
            </w:r>
          </w:p>
          <w:p w14:paraId="59105A0F" w14:textId="77777777" w:rsidR="00E546F5" w:rsidRDefault="00951CE2">
            <w:pPr>
              <w:pStyle w:val="Tier1"/>
            </w:pPr>
            <w:r>
              <w:t>-</w:t>
            </w:r>
            <w:r>
              <w:tab/>
              <w:t>-</w:t>
            </w:r>
            <w:r>
              <w:tab/>
              <w:t>-</w:t>
            </w:r>
            <w:r>
              <w:tab/>
              <w:t>-</w:t>
            </w:r>
            <w:r>
              <w:tab/>
              <w:t xml:space="preserve">Other, of a </w:t>
            </w:r>
            <w:r>
              <w:t>thickness of</w:t>
            </w:r>
          </w:p>
          <w:p w14:paraId="59105A10" w14:textId="77777777" w:rsidR="00E546F5" w:rsidRDefault="00951CE2">
            <w:pPr>
              <w:pStyle w:val="Tier1"/>
            </w:pPr>
            <w:r>
              <w:t>-</w:t>
            </w:r>
            <w:r>
              <w:tab/>
              <w:t>-</w:t>
            </w:r>
            <w:r>
              <w:tab/>
              <w:t>-</w:t>
            </w:r>
            <w:r>
              <w:tab/>
              <w:t>-</w:t>
            </w:r>
            <w:r>
              <w:tab/>
              <w:t>-</w:t>
            </w:r>
            <w:r>
              <w:tab/>
              <w:t>Less than 3 mm</w:t>
            </w:r>
          </w:p>
          <w:p w14:paraId="59105A11" w14:textId="77777777" w:rsidR="00E546F5" w:rsidRDefault="00951CE2">
            <w:pPr>
              <w:pStyle w:val="Tier1"/>
            </w:pPr>
            <w:r>
              <w:t>-</w:t>
            </w:r>
            <w:r>
              <w:tab/>
              <w:t>-</w:t>
            </w:r>
            <w:r>
              <w:tab/>
              <w:t>-</w:t>
            </w:r>
            <w:r>
              <w:tab/>
              <w:t>-</w:t>
            </w:r>
            <w:r>
              <w:tab/>
              <w:t>-</w:t>
            </w:r>
            <w:r>
              <w:tab/>
              <w:t>-</w:t>
            </w:r>
            <w:r>
              <w:tab/>
              <w:t>Other</w:t>
            </w:r>
          </w:p>
          <w:p w14:paraId="59105A12" w14:textId="77777777" w:rsidR="00E546F5" w:rsidRDefault="00951CE2">
            <w:pPr>
              <w:pStyle w:val="Tier1"/>
            </w:pPr>
            <w:r>
              <w:t>-</w:t>
            </w:r>
            <w:r>
              <w:tab/>
              <w:t>-</w:t>
            </w:r>
            <w:r>
              <w:tab/>
              <w:t>-</w:t>
            </w:r>
            <w:r>
              <w:tab/>
              <w:t>-</w:t>
            </w:r>
            <w:r>
              <w:tab/>
              <w:t>-</w:t>
            </w:r>
            <w:r>
              <w:tab/>
              <w:t>-</w:t>
            </w:r>
            <w:r>
              <w:tab/>
              <w:t>-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13" w14:textId="77777777" w:rsidR="00E546F5" w:rsidRDefault="00951CE2">
            <w:pPr>
              <w:pStyle w:val="NormalinTable"/>
            </w:pPr>
            <w:r>
              <w:t>0.0%</w:t>
            </w:r>
          </w:p>
        </w:tc>
      </w:tr>
      <w:tr w:rsidR="00E546F5" w14:paraId="59105A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15" w14:textId="77777777" w:rsidR="00E546F5" w:rsidRDefault="00951CE2">
            <w:pPr>
              <w:pStyle w:val="NormalinTable"/>
            </w:pPr>
            <w:r>
              <w:t>7606129310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16" w14:textId="77777777" w:rsidR="00E546F5" w:rsidRDefault="00951CE2">
            <w:pPr>
              <w:pStyle w:val="Tier1"/>
            </w:pPr>
            <w:r>
              <w:t>Aluminium plates, sheets and strip, of a thickness exceeding 0.2 mm</w:t>
            </w:r>
          </w:p>
          <w:p w14:paraId="59105A17" w14:textId="77777777" w:rsidR="00E546F5" w:rsidRDefault="00951CE2">
            <w:pPr>
              <w:pStyle w:val="Tier2"/>
            </w:pPr>
            <w:r>
              <w:t>-</w:t>
            </w:r>
            <w:r>
              <w:tab/>
              <w:t>Rectangular (including square)</w:t>
            </w:r>
          </w:p>
          <w:p w14:paraId="59105A18" w14:textId="77777777" w:rsidR="00E546F5" w:rsidRDefault="00951CE2">
            <w:pPr>
              <w:pStyle w:val="Tier3"/>
            </w:pPr>
            <w:r>
              <w:t>-</w:t>
            </w:r>
            <w:r>
              <w:tab/>
              <w:t>-</w:t>
            </w:r>
            <w:r>
              <w:tab/>
              <w:t>Of aluminium alloys</w:t>
            </w:r>
          </w:p>
          <w:p w14:paraId="59105A19" w14:textId="77777777" w:rsidR="00E546F5" w:rsidRDefault="00951CE2">
            <w:pPr>
              <w:pStyle w:val="Tier4"/>
            </w:pPr>
            <w:r>
              <w:t>-</w:t>
            </w:r>
            <w:r>
              <w:tab/>
              <w:t>-</w:t>
            </w:r>
            <w:r>
              <w:tab/>
              <w:t>-</w:t>
            </w:r>
            <w:r>
              <w:tab/>
              <w:t>Other</w:t>
            </w:r>
          </w:p>
          <w:p w14:paraId="59105A1A" w14:textId="77777777" w:rsidR="00E546F5" w:rsidRDefault="00951CE2">
            <w:pPr>
              <w:pStyle w:val="Tier5"/>
            </w:pPr>
            <w:r>
              <w:t>-</w:t>
            </w:r>
            <w:r>
              <w:tab/>
              <w:t>-</w:t>
            </w:r>
            <w:r>
              <w:tab/>
              <w:t>-</w:t>
            </w:r>
            <w:r>
              <w:tab/>
              <w:t>-</w:t>
            </w:r>
            <w:r>
              <w:tab/>
              <w:t xml:space="preserve">Other, of a </w:t>
            </w:r>
            <w:r>
              <w:t>thickness of</w:t>
            </w:r>
          </w:p>
          <w:p w14:paraId="59105A1B" w14:textId="77777777" w:rsidR="00E546F5" w:rsidRDefault="00951CE2">
            <w:pPr>
              <w:pStyle w:val="Tier6"/>
            </w:pPr>
            <w:r>
              <w:t>-</w:t>
            </w:r>
            <w:r>
              <w:tab/>
              <w:t>-</w:t>
            </w:r>
            <w:r>
              <w:tab/>
              <w:t>-</w:t>
            </w:r>
            <w:r>
              <w:tab/>
              <w:t>-</w:t>
            </w:r>
            <w:r>
              <w:tab/>
              <w:t>-</w:t>
            </w:r>
            <w:r>
              <w:tab/>
              <w:t>Not less than 3 mm but less than 6 mm</w:t>
            </w:r>
          </w:p>
          <w:p w14:paraId="59105A1C" w14:textId="77777777" w:rsidR="00E546F5" w:rsidRDefault="00951CE2">
            <w:pPr>
              <w:pStyle w:val="Tier7"/>
            </w:pPr>
            <w:r>
              <w:t>-</w:t>
            </w:r>
            <w:r>
              <w:tab/>
              <w:t>-</w:t>
            </w:r>
            <w:r>
              <w:tab/>
              <w:t>-</w:t>
            </w:r>
            <w:r>
              <w:tab/>
              <w:t>-</w:t>
            </w:r>
            <w:r>
              <w:tab/>
              <w:t>-</w:t>
            </w:r>
            <w:r>
              <w:tab/>
              <w:t>-</w:t>
            </w:r>
            <w:r>
              <w:tab/>
              <w:t>Plates bearing a specific manufacture number, 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1D" w14:textId="77777777" w:rsidR="00E546F5" w:rsidRDefault="00951CE2">
            <w:pPr>
              <w:pStyle w:val="NormalinTable"/>
            </w:pPr>
            <w:r>
              <w:t>0.0%</w:t>
            </w:r>
          </w:p>
        </w:tc>
      </w:tr>
      <w:tr w:rsidR="00E546F5" w14:paraId="59105A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1F" w14:textId="77777777" w:rsidR="00E546F5" w:rsidRDefault="00951CE2">
            <w:pPr>
              <w:pStyle w:val="NormalinTable"/>
            </w:pPr>
            <w:r>
              <w:t>7606129385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20" w14:textId="77777777" w:rsidR="00E546F5" w:rsidRDefault="00951CE2">
            <w:pPr>
              <w:pStyle w:val="Tier1"/>
            </w:pPr>
            <w:r>
              <w:t>Aluminium plates, sheets and strip, of a thickness exceeding 0,2 mm</w:t>
            </w:r>
          </w:p>
          <w:p w14:paraId="59105A21" w14:textId="77777777" w:rsidR="00E546F5" w:rsidRDefault="00951CE2">
            <w:pPr>
              <w:pStyle w:val="Tier1"/>
            </w:pPr>
            <w:r>
              <w:t>Rectangular (including square)</w:t>
            </w:r>
          </w:p>
          <w:p w14:paraId="59105A22" w14:textId="77777777" w:rsidR="00E546F5" w:rsidRDefault="00951CE2">
            <w:pPr>
              <w:pStyle w:val="Tier1"/>
            </w:pPr>
            <w:r>
              <w:t>Of aluminium alloys</w:t>
            </w:r>
          </w:p>
          <w:p w14:paraId="59105A23" w14:textId="77777777" w:rsidR="00E546F5" w:rsidRDefault="00951CE2">
            <w:pPr>
              <w:pStyle w:val="Tier1"/>
            </w:pPr>
            <w:r>
              <w:t>Other</w:t>
            </w:r>
          </w:p>
          <w:p w14:paraId="59105A24" w14:textId="77777777" w:rsidR="00E546F5" w:rsidRDefault="00951CE2">
            <w:pPr>
              <w:pStyle w:val="Tier1"/>
            </w:pPr>
            <w:r>
              <w:t>Other, of a thickness of</w:t>
            </w:r>
          </w:p>
          <w:p w14:paraId="59105A25" w14:textId="77777777" w:rsidR="00E546F5" w:rsidRDefault="00951CE2">
            <w:pPr>
              <w:pStyle w:val="Tier1"/>
            </w:pPr>
            <w:r>
              <w:t>Not less than 3mm but less than 6 mm</w:t>
            </w:r>
          </w:p>
          <w:p w14:paraId="59105A26" w14:textId="77777777" w:rsidR="00E546F5" w:rsidRDefault="00951CE2">
            <w:pPr>
              <w:pStyle w:val="Tier1"/>
            </w:pPr>
            <w:r>
              <w:t>Other</w:t>
            </w:r>
          </w:p>
          <w:p w14:paraId="59105A27" w14:textId="77777777" w:rsidR="00E546F5" w:rsidRDefault="00951CE2">
            <w:pPr>
              <w:pStyle w:val="Tier1"/>
            </w:pPr>
            <w:r>
              <w:t>Not backed, without internal layers of other material</w:t>
            </w:r>
          </w:p>
          <w:p w14:paraId="59105A28" w14:textId="77777777" w:rsidR="00E546F5" w:rsidRDefault="00951CE2">
            <w:pPr>
              <w:pStyle w:val="Tier1"/>
            </w:pPr>
            <w:r>
              <w:t xml:space="preserve">For use as body panels in the car industry or for use in the </w:t>
            </w:r>
            <w:r>
              <w:t>manufacture of aircraft parts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29" w14:textId="77777777" w:rsidR="00E546F5" w:rsidRDefault="00951CE2">
            <w:pPr>
              <w:pStyle w:val="NormalinTable"/>
            </w:pPr>
            <w:r>
              <w:t>0.0%</w:t>
            </w:r>
          </w:p>
        </w:tc>
      </w:tr>
      <w:tr w:rsidR="00E546F5" w14:paraId="59105A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2B" w14:textId="77777777" w:rsidR="00E546F5" w:rsidRDefault="00951CE2">
            <w:pPr>
              <w:pStyle w:val="NormalinTable"/>
            </w:pPr>
            <w:r>
              <w:t>7606129388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2C" w14:textId="77777777" w:rsidR="00E546F5" w:rsidRDefault="00951CE2">
            <w:pPr>
              <w:pStyle w:val="Tier1"/>
            </w:pPr>
            <w:r>
              <w:t>Aluminium plates, sheets and strip, of a thickness exceeding 0,2 mm</w:t>
            </w:r>
          </w:p>
          <w:p w14:paraId="59105A2D" w14:textId="77777777" w:rsidR="00E546F5" w:rsidRDefault="00951CE2">
            <w:pPr>
              <w:pStyle w:val="Tier1"/>
            </w:pPr>
            <w:r>
              <w:t>Rectangular (including square)</w:t>
            </w:r>
          </w:p>
          <w:p w14:paraId="59105A2E" w14:textId="77777777" w:rsidR="00E546F5" w:rsidRDefault="00951CE2">
            <w:pPr>
              <w:pStyle w:val="Tier1"/>
            </w:pPr>
            <w:r>
              <w:t>Of aluminium alloys</w:t>
            </w:r>
          </w:p>
          <w:p w14:paraId="59105A2F" w14:textId="77777777" w:rsidR="00E546F5" w:rsidRDefault="00951CE2">
            <w:pPr>
              <w:pStyle w:val="Tier1"/>
            </w:pPr>
            <w:r>
              <w:t>Other</w:t>
            </w:r>
          </w:p>
          <w:p w14:paraId="59105A30" w14:textId="77777777" w:rsidR="00E546F5" w:rsidRDefault="00951CE2">
            <w:pPr>
              <w:pStyle w:val="Tier1"/>
            </w:pPr>
            <w:r>
              <w:t>Other, of a thickness of</w:t>
            </w:r>
          </w:p>
          <w:p w14:paraId="59105A31" w14:textId="77777777" w:rsidR="00E546F5" w:rsidRDefault="00951CE2">
            <w:pPr>
              <w:pStyle w:val="Tier1"/>
            </w:pPr>
            <w:r>
              <w:t>Not less than 3 mm but less than 6 mm</w:t>
            </w:r>
          </w:p>
          <w:p w14:paraId="59105A32" w14:textId="77777777" w:rsidR="00E546F5" w:rsidRDefault="00951CE2">
            <w:pPr>
              <w:pStyle w:val="Tier1"/>
            </w:pPr>
            <w:r>
              <w:t>Other</w:t>
            </w:r>
          </w:p>
          <w:p w14:paraId="59105A33"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34" w14:textId="77777777" w:rsidR="00E546F5" w:rsidRDefault="00951CE2">
            <w:pPr>
              <w:pStyle w:val="NormalinTable"/>
            </w:pPr>
            <w:r>
              <w:t>0.0%</w:t>
            </w:r>
          </w:p>
        </w:tc>
      </w:tr>
      <w:tr w:rsidR="00E546F5" w14:paraId="59105A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36" w14:textId="77777777" w:rsidR="00E546F5" w:rsidRDefault="00951CE2">
            <w:pPr>
              <w:pStyle w:val="NormalinTable"/>
            </w:pPr>
            <w:r>
              <w:t>7606129390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37" w14:textId="77777777" w:rsidR="00E546F5" w:rsidRDefault="00951CE2">
            <w:pPr>
              <w:pStyle w:val="Tier1"/>
            </w:pPr>
            <w:r>
              <w:t>Aluminium plates, sheets and strip, of a thickness exceeding 0.2 mm</w:t>
            </w:r>
          </w:p>
          <w:p w14:paraId="59105A38" w14:textId="77777777" w:rsidR="00E546F5" w:rsidRDefault="00951CE2">
            <w:pPr>
              <w:pStyle w:val="Tier2"/>
            </w:pPr>
            <w:r>
              <w:t>-</w:t>
            </w:r>
            <w:r>
              <w:tab/>
              <w:t>Rectangular (including square)</w:t>
            </w:r>
          </w:p>
          <w:p w14:paraId="59105A39" w14:textId="77777777" w:rsidR="00E546F5" w:rsidRDefault="00951CE2">
            <w:pPr>
              <w:pStyle w:val="Tier3"/>
            </w:pPr>
            <w:r>
              <w:t>-</w:t>
            </w:r>
            <w:r>
              <w:tab/>
              <w:t>-</w:t>
            </w:r>
            <w:r>
              <w:tab/>
              <w:t>Of aluminium alloys</w:t>
            </w:r>
          </w:p>
          <w:p w14:paraId="59105A3A" w14:textId="77777777" w:rsidR="00E546F5" w:rsidRDefault="00951CE2">
            <w:pPr>
              <w:pStyle w:val="Tier4"/>
            </w:pPr>
            <w:r>
              <w:t>-</w:t>
            </w:r>
            <w:r>
              <w:tab/>
              <w:t>-</w:t>
            </w:r>
            <w:r>
              <w:tab/>
              <w:t>-</w:t>
            </w:r>
            <w:r>
              <w:tab/>
              <w:t>Other</w:t>
            </w:r>
          </w:p>
          <w:p w14:paraId="59105A3B" w14:textId="77777777" w:rsidR="00E546F5" w:rsidRDefault="00951CE2">
            <w:pPr>
              <w:pStyle w:val="Tier5"/>
            </w:pPr>
            <w:r>
              <w:t>-</w:t>
            </w:r>
            <w:r>
              <w:tab/>
              <w:t>-</w:t>
            </w:r>
            <w:r>
              <w:tab/>
              <w:t>-</w:t>
            </w:r>
            <w:r>
              <w:tab/>
              <w:t>-</w:t>
            </w:r>
            <w:r>
              <w:tab/>
              <w:t>Other, of a thickness of</w:t>
            </w:r>
          </w:p>
          <w:p w14:paraId="59105A3C" w14:textId="77777777" w:rsidR="00E546F5" w:rsidRDefault="00951CE2">
            <w:pPr>
              <w:pStyle w:val="Tier6"/>
            </w:pPr>
            <w:r>
              <w:t>-</w:t>
            </w:r>
            <w:r>
              <w:tab/>
              <w:t>-</w:t>
            </w:r>
            <w:r>
              <w:tab/>
              <w:t>-</w:t>
            </w:r>
            <w:r>
              <w:tab/>
              <w:t>-</w:t>
            </w:r>
            <w:r>
              <w:tab/>
              <w:t>-</w:t>
            </w:r>
            <w:r>
              <w:tab/>
              <w:t>Not less than 3 mm but less than 6 mm</w:t>
            </w:r>
          </w:p>
          <w:p w14:paraId="59105A3D"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3E" w14:textId="77777777" w:rsidR="00E546F5" w:rsidRDefault="00951CE2">
            <w:pPr>
              <w:pStyle w:val="NormalinTable"/>
            </w:pPr>
            <w:r>
              <w:t>0.0%</w:t>
            </w:r>
          </w:p>
        </w:tc>
      </w:tr>
      <w:tr w:rsidR="00E546F5" w14:paraId="59105A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40" w14:textId="77777777" w:rsidR="00E546F5" w:rsidRDefault="00951CE2">
            <w:pPr>
              <w:pStyle w:val="NormalinTable"/>
            </w:pPr>
            <w:r>
              <w:t>7606129910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41" w14:textId="77777777" w:rsidR="00E546F5" w:rsidRDefault="00951CE2">
            <w:pPr>
              <w:pStyle w:val="Tier1"/>
            </w:pPr>
            <w:r>
              <w:t>Aluminium plates, sheets and strip, of a thickness exceeding 0.2 mm</w:t>
            </w:r>
          </w:p>
          <w:p w14:paraId="59105A42" w14:textId="77777777" w:rsidR="00E546F5" w:rsidRDefault="00951CE2">
            <w:pPr>
              <w:pStyle w:val="Tier2"/>
            </w:pPr>
            <w:r>
              <w:t>-</w:t>
            </w:r>
            <w:r>
              <w:tab/>
              <w:t>Rectangular (including square)</w:t>
            </w:r>
          </w:p>
          <w:p w14:paraId="59105A43" w14:textId="77777777" w:rsidR="00E546F5" w:rsidRDefault="00951CE2">
            <w:pPr>
              <w:pStyle w:val="Tier3"/>
            </w:pPr>
            <w:r>
              <w:t>-</w:t>
            </w:r>
            <w:r>
              <w:tab/>
              <w:t>-</w:t>
            </w:r>
            <w:r>
              <w:tab/>
              <w:t>Of aluminium alloys</w:t>
            </w:r>
          </w:p>
          <w:p w14:paraId="59105A44" w14:textId="77777777" w:rsidR="00E546F5" w:rsidRDefault="00951CE2">
            <w:pPr>
              <w:pStyle w:val="Tier4"/>
            </w:pPr>
            <w:r>
              <w:t>-</w:t>
            </w:r>
            <w:r>
              <w:tab/>
              <w:t>-</w:t>
            </w:r>
            <w:r>
              <w:tab/>
              <w:t>-</w:t>
            </w:r>
            <w:r>
              <w:tab/>
              <w:t>Other</w:t>
            </w:r>
          </w:p>
          <w:p w14:paraId="59105A45" w14:textId="77777777" w:rsidR="00E546F5" w:rsidRDefault="00951CE2">
            <w:pPr>
              <w:pStyle w:val="Tier5"/>
            </w:pPr>
            <w:r>
              <w:t>-</w:t>
            </w:r>
            <w:r>
              <w:tab/>
              <w:t>-</w:t>
            </w:r>
            <w:r>
              <w:tab/>
              <w:t>-</w:t>
            </w:r>
            <w:r>
              <w:tab/>
              <w:t>-</w:t>
            </w:r>
            <w:r>
              <w:tab/>
              <w:t>Other, of a thickness of</w:t>
            </w:r>
          </w:p>
          <w:p w14:paraId="59105A46" w14:textId="77777777" w:rsidR="00E546F5" w:rsidRDefault="00951CE2">
            <w:pPr>
              <w:pStyle w:val="Tier6"/>
            </w:pPr>
            <w:r>
              <w:t>-</w:t>
            </w:r>
            <w:r>
              <w:tab/>
              <w:t>-</w:t>
            </w:r>
            <w:r>
              <w:tab/>
              <w:t>-</w:t>
            </w:r>
            <w:r>
              <w:tab/>
              <w:t>-</w:t>
            </w:r>
            <w:r>
              <w:tab/>
              <w:t>-</w:t>
            </w:r>
            <w:r>
              <w:tab/>
              <w:t>Not less than 6 mm</w:t>
            </w:r>
          </w:p>
          <w:p w14:paraId="59105A47" w14:textId="77777777" w:rsidR="00E546F5" w:rsidRDefault="00951CE2">
            <w:pPr>
              <w:pStyle w:val="Tier7"/>
            </w:pPr>
            <w:r>
              <w:t>-</w:t>
            </w:r>
            <w:r>
              <w:tab/>
              <w:t>-</w:t>
            </w:r>
            <w:r>
              <w:tab/>
              <w:t>-</w:t>
            </w:r>
            <w:r>
              <w:tab/>
              <w:t>-</w:t>
            </w:r>
            <w:r>
              <w:tab/>
              <w:t>-</w:t>
            </w:r>
            <w:r>
              <w:tab/>
              <w:t>-</w:t>
            </w:r>
            <w:r>
              <w:tab/>
              <w:t xml:space="preserve">Plates bearing a specific </w:t>
            </w:r>
            <w:r>
              <w:t>manufacture number, 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48" w14:textId="77777777" w:rsidR="00E546F5" w:rsidRDefault="00951CE2">
            <w:pPr>
              <w:pStyle w:val="NormalinTable"/>
            </w:pPr>
            <w:r>
              <w:t>0.0%</w:t>
            </w:r>
          </w:p>
        </w:tc>
      </w:tr>
      <w:tr w:rsidR="00E546F5" w14:paraId="59105A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4A" w14:textId="77777777" w:rsidR="00E546F5" w:rsidRDefault="00951CE2">
            <w:pPr>
              <w:pStyle w:val="NormalinTable"/>
            </w:pPr>
            <w:r>
              <w:t>7606129920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4B" w14:textId="77777777" w:rsidR="00E546F5" w:rsidRDefault="00951CE2">
            <w:pPr>
              <w:pStyle w:val="Tier1"/>
            </w:pPr>
            <w:r>
              <w:t>Aluminium plates, sheets and strip, of a thickness exceeding 0.2 mm</w:t>
            </w:r>
          </w:p>
          <w:p w14:paraId="59105A4C" w14:textId="77777777" w:rsidR="00E546F5" w:rsidRDefault="00951CE2">
            <w:pPr>
              <w:pStyle w:val="Tier2"/>
            </w:pPr>
            <w:r>
              <w:t>-</w:t>
            </w:r>
            <w:r>
              <w:tab/>
              <w:t>Rectangular (including square)</w:t>
            </w:r>
          </w:p>
          <w:p w14:paraId="59105A4D" w14:textId="77777777" w:rsidR="00E546F5" w:rsidRDefault="00951CE2">
            <w:pPr>
              <w:pStyle w:val="Tier3"/>
            </w:pPr>
            <w:r>
              <w:t>-</w:t>
            </w:r>
            <w:r>
              <w:tab/>
              <w:t>-</w:t>
            </w:r>
            <w:r>
              <w:tab/>
              <w:t>Of aluminium alloys</w:t>
            </w:r>
          </w:p>
          <w:p w14:paraId="59105A4E" w14:textId="77777777" w:rsidR="00E546F5" w:rsidRDefault="00951CE2">
            <w:pPr>
              <w:pStyle w:val="Tier4"/>
            </w:pPr>
            <w:r>
              <w:t>-</w:t>
            </w:r>
            <w:r>
              <w:tab/>
              <w:t>-</w:t>
            </w:r>
            <w:r>
              <w:tab/>
              <w:t>-</w:t>
            </w:r>
            <w:r>
              <w:tab/>
              <w:t>Other</w:t>
            </w:r>
          </w:p>
          <w:p w14:paraId="59105A4F" w14:textId="77777777" w:rsidR="00E546F5" w:rsidRDefault="00951CE2">
            <w:pPr>
              <w:pStyle w:val="Tier5"/>
            </w:pPr>
            <w:r>
              <w:t>-</w:t>
            </w:r>
            <w:r>
              <w:tab/>
              <w:t>-</w:t>
            </w:r>
            <w:r>
              <w:tab/>
              <w:t>-</w:t>
            </w:r>
            <w:r>
              <w:tab/>
              <w:t>-</w:t>
            </w:r>
            <w:r>
              <w:tab/>
              <w:t>Other, of a thickness of</w:t>
            </w:r>
          </w:p>
          <w:p w14:paraId="59105A50" w14:textId="77777777" w:rsidR="00E546F5" w:rsidRDefault="00951CE2">
            <w:pPr>
              <w:pStyle w:val="Tier6"/>
            </w:pPr>
            <w:r>
              <w:t>-</w:t>
            </w:r>
            <w:r>
              <w:tab/>
              <w:t>-</w:t>
            </w:r>
            <w:r>
              <w:tab/>
              <w:t>-</w:t>
            </w:r>
            <w:r>
              <w:tab/>
              <w:t>-</w:t>
            </w:r>
            <w:r>
              <w:tab/>
              <w:t>-</w:t>
            </w:r>
            <w:r>
              <w:tab/>
            </w:r>
            <w:r>
              <w:t>Not less than 6 mm</w:t>
            </w:r>
          </w:p>
          <w:p w14:paraId="59105A51" w14:textId="77777777" w:rsidR="00E546F5" w:rsidRDefault="00951CE2">
            <w:pPr>
              <w:pStyle w:val="Tier7"/>
            </w:pPr>
            <w:r>
              <w:t>-</w:t>
            </w:r>
            <w:r>
              <w:tab/>
              <w:t>-</w:t>
            </w:r>
            <w:r>
              <w:tab/>
              <w:t>-</w:t>
            </w:r>
            <w:r>
              <w:tab/>
              <w:t>-</w:t>
            </w:r>
            <w:r>
              <w:tab/>
              <w:t>-</w:t>
            </w:r>
            <w:r>
              <w:tab/>
              <w:t>-</w:t>
            </w:r>
            <w:r>
              <w:tab/>
              <w:t>Sheets and bars of aluminium-lithium alloys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52" w14:textId="77777777" w:rsidR="00E546F5" w:rsidRDefault="00951CE2">
            <w:pPr>
              <w:pStyle w:val="NormalinTable"/>
            </w:pPr>
            <w:r>
              <w:t>0.0%</w:t>
            </w:r>
          </w:p>
        </w:tc>
      </w:tr>
      <w:tr w:rsidR="00E546F5" w14:paraId="59105A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54" w14:textId="77777777" w:rsidR="00E546F5" w:rsidRDefault="00951CE2">
            <w:pPr>
              <w:pStyle w:val="NormalinTable"/>
            </w:pPr>
            <w:r>
              <w:t>7606129921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55" w14:textId="77777777" w:rsidR="00E546F5" w:rsidRDefault="00951CE2">
            <w:pPr>
              <w:pStyle w:val="Tier1"/>
            </w:pPr>
            <w:r>
              <w:t>Aluminium plates, sheets and strip, of a thickness exceeding 0,2 mm</w:t>
            </w:r>
          </w:p>
          <w:p w14:paraId="59105A56" w14:textId="77777777" w:rsidR="00E546F5" w:rsidRDefault="00951CE2">
            <w:pPr>
              <w:pStyle w:val="Tier1"/>
            </w:pPr>
            <w:r>
              <w:t>Rectangular (including square)</w:t>
            </w:r>
          </w:p>
          <w:p w14:paraId="59105A57" w14:textId="77777777" w:rsidR="00E546F5" w:rsidRDefault="00951CE2">
            <w:pPr>
              <w:pStyle w:val="Tier1"/>
            </w:pPr>
            <w:r>
              <w:t>Of aluminium alloys</w:t>
            </w:r>
          </w:p>
          <w:p w14:paraId="59105A58" w14:textId="77777777" w:rsidR="00E546F5" w:rsidRDefault="00951CE2">
            <w:pPr>
              <w:pStyle w:val="Tier1"/>
            </w:pPr>
            <w:r>
              <w:t>Other</w:t>
            </w:r>
          </w:p>
          <w:p w14:paraId="59105A59" w14:textId="77777777" w:rsidR="00E546F5" w:rsidRDefault="00951CE2">
            <w:pPr>
              <w:pStyle w:val="Tier1"/>
            </w:pPr>
            <w:r>
              <w:t>Other, of a thickness of</w:t>
            </w:r>
          </w:p>
          <w:p w14:paraId="59105A5A" w14:textId="77777777" w:rsidR="00E546F5" w:rsidRDefault="00951CE2">
            <w:pPr>
              <w:pStyle w:val="Tier1"/>
            </w:pPr>
            <w:r>
              <w:t xml:space="preserve">Not less </w:t>
            </w:r>
            <w:r>
              <w:t>than 6 mm</w:t>
            </w:r>
          </w:p>
          <w:p w14:paraId="59105A5B" w14:textId="77777777" w:rsidR="00E546F5" w:rsidRDefault="00951CE2">
            <w:pPr>
              <w:pStyle w:val="Tier1"/>
            </w:pPr>
            <w:r>
              <w:t>Sheets of aluminium-lithium alloys</w:t>
            </w:r>
          </w:p>
          <w:p w14:paraId="59105A5C" w14:textId="77777777" w:rsidR="00E546F5" w:rsidRDefault="00951CE2">
            <w:pPr>
              <w:pStyle w:val="Tier1"/>
            </w:pPr>
            <w:r>
              <w:t>Not backed, without internal layers of other material</w:t>
            </w:r>
          </w:p>
          <w:p w14:paraId="59105A5D" w14:textId="77777777" w:rsidR="00E546F5" w:rsidRDefault="00951CE2">
            <w:pPr>
              <w:pStyle w:val="Tier1"/>
            </w:pPr>
            <w:r>
              <w:t>For use as body panels in the car industry and with a thickness of 6 mm or for use in the manufacture of aircraft parts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5E" w14:textId="77777777" w:rsidR="00E546F5" w:rsidRDefault="00951CE2">
            <w:pPr>
              <w:pStyle w:val="NormalinTable"/>
            </w:pPr>
            <w:r>
              <w:t>0.0%</w:t>
            </w:r>
          </w:p>
        </w:tc>
      </w:tr>
      <w:tr w:rsidR="00E546F5" w14:paraId="59105A6A" w14:textId="77777777">
        <w:tblPrEx>
          <w:tblCellMar>
            <w:top w:w="0" w:type="dxa"/>
            <w:bottom w:w="0" w:type="dxa"/>
          </w:tblCellMar>
        </w:tblPrEx>
        <w:trPr>
          <w:cantSplit/>
          <w:trHeight w:val="1934"/>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60" w14:textId="77777777" w:rsidR="00E546F5" w:rsidRDefault="00951CE2">
            <w:pPr>
              <w:pStyle w:val="NormalinTable"/>
            </w:pPr>
            <w:r>
              <w:t>7606129930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61" w14:textId="77777777" w:rsidR="00E546F5" w:rsidRDefault="00951CE2">
            <w:pPr>
              <w:pStyle w:val="Tier1"/>
            </w:pPr>
            <w:r>
              <w:t>Aluminium plates, sh</w:t>
            </w:r>
            <w:r>
              <w:t>eets and strip, of a thickness exceeding 0,2 mm</w:t>
            </w:r>
          </w:p>
          <w:p w14:paraId="59105A62" w14:textId="77777777" w:rsidR="00E546F5" w:rsidRDefault="00951CE2">
            <w:pPr>
              <w:pStyle w:val="Tier1"/>
            </w:pPr>
            <w:r>
              <w:t>Rectangular (including square)</w:t>
            </w:r>
          </w:p>
          <w:p w14:paraId="59105A63" w14:textId="77777777" w:rsidR="00E546F5" w:rsidRDefault="00951CE2">
            <w:pPr>
              <w:pStyle w:val="Tier1"/>
            </w:pPr>
            <w:r>
              <w:t>Of aluminium alloys</w:t>
            </w:r>
          </w:p>
          <w:p w14:paraId="59105A64" w14:textId="77777777" w:rsidR="00E546F5" w:rsidRDefault="00951CE2">
            <w:pPr>
              <w:pStyle w:val="Tier1"/>
            </w:pPr>
            <w:r>
              <w:t>Other</w:t>
            </w:r>
          </w:p>
          <w:p w14:paraId="59105A65" w14:textId="77777777" w:rsidR="00E546F5" w:rsidRDefault="00951CE2">
            <w:pPr>
              <w:pStyle w:val="Tier1"/>
            </w:pPr>
            <w:r>
              <w:t>Other, of a thickness of</w:t>
            </w:r>
          </w:p>
          <w:p w14:paraId="59105A66" w14:textId="77777777" w:rsidR="00E546F5" w:rsidRDefault="00951CE2">
            <w:pPr>
              <w:pStyle w:val="Tier1"/>
            </w:pPr>
            <w:r>
              <w:t>Not less than 6 mm</w:t>
            </w:r>
          </w:p>
          <w:p w14:paraId="59105A67" w14:textId="77777777" w:rsidR="00E546F5" w:rsidRDefault="00951CE2">
            <w:pPr>
              <w:pStyle w:val="Tier1"/>
            </w:pPr>
            <w:r>
              <w:t>Sheets of aluminium-lithium alloys</w:t>
            </w:r>
          </w:p>
          <w:p w14:paraId="59105A68"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69" w14:textId="77777777" w:rsidR="00E546F5" w:rsidRDefault="00951CE2">
            <w:pPr>
              <w:pStyle w:val="NormalinTable"/>
            </w:pPr>
            <w:r>
              <w:t>0.0%</w:t>
            </w:r>
          </w:p>
        </w:tc>
      </w:tr>
      <w:tr w:rsidR="00E546F5" w14:paraId="59105A76" w14:textId="77777777">
        <w:tblPrEx>
          <w:tblCellMar>
            <w:top w:w="0" w:type="dxa"/>
            <w:bottom w:w="0" w:type="dxa"/>
          </w:tblCellMar>
        </w:tblPrEx>
        <w:trPr>
          <w:cantSplit/>
          <w:trHeight w:val="1934"/>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6B" w14:textId="77777777" w:rsidR="00E546F5" w:rsidRDefault="00951CE2">
            <w:pPr>
              <w:pStyle w:val="NormalinTable"/>
            </w:pPr>
            <w:r>
              <w:t>7606129985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6C" w14:textId="77777777" w:rsidR="00E546F5" w:rsidRDefault="00951CE2">
            <w:pPr>
              <w:pStyle w:val="Tier1"/>
            </w:pPr>
            <w:r>
              <w:t xml:space="preserve">Aluminium plates, sheets and strip, of a </w:t>
            </w:r>
            <w:r>
              <w:t>thickness exceeding 0,2 mm</w:t>
            </w:r>
          </w:p>
          <w:p w14:paraId="59105A6D" w14:textId="77777777" w:rsidR="00E546F5" w:rsidRDefault="00951CE2">
            <w:pPr>
              <w:pStyle w:val="Tier1"/>
            </w:pPr>
            <w:r>
              <w:t>Rectangular (including square)</w:t>
            </w:r>
          </w:p>
          <w:p w14:paraId="59105A6E" w14:textId="77777777" w:rsidR="00E546F5" w:rsidRDefault="00951CE2">
            <w:pPr>
              <w:pStyle w:val="Tier1"/>
            </w:pPr>
            <w:r>
              <w:t>Of aluminium alloys</w:t>
            </w:r>
          </w:p>
          <w:p w14:paraId="59105A6F" w14:textId="77777777" w:rsidR="00E546F5" w:rsidRDefault="00951CE2">
            <w:pPr>
              <w:pStyle w:val="Tier1"/>
            </w:pPr>
            <w:r>
              <w:t>Other</w:t>
            </w:r>
          </w:p>
          <w:p w14:paraId="59105A70" w14:textId="77777777" w:rsidR="00E546F5" w:rsidRDefault="00951CE2">
            <w:pPr>
              <w:pStyle w:val="Tier1"/>
            </w:pPr>
            <w:r>
              <w:t>Other, of a thickness of</w:t>
            </w:r>
          </w:p>
          <w:p w14:paraId="59105A71" w14:textId="77777777" w:rsidR="00E546F5" w:rsidRDefault="00951CE2">
            <w:pPr>
              <w:pStyle w:val="Tier1"/>
            </w:pPr>
            <w:r>
              <w:t>Not less than 6 mm</w:t>
            </w:r>
            <w:r>
              <w:tab/>
            </w:r>
          </w:p>
          <w:p w14:paraId="59105A72" w14:textId="77777777" w:rsidR="00E546F5" w:rsidRDefault="00951CE2">
            <w:pPr>
              <w:pStyle w:val="Tier1"/>
            </w:pPr>
            <w:r>
              <w:t>Other</w:t>
            </w:r>
          </w:p>
          <w:p w14:paraId="59105A73" w14:textId="77777777" w:rsidR="00E546F5" w:rsidRDefault="00951CE2">
            <w:pPr>
              <w:pStyle w:val="Tier1"/>
            </w:pPr>
            <w:r>
              <w:t>Not backed, without internal layers of other material</w:t>
            </w:r>
          </w:p>
          <w:p w14:paraId="59105A74" w14:textId="77777777" w:rsidR="00E546F5" w:rsidRDefault="00951CE2">
            <w:pPr>
              <w:pStyle w:val="Tier1"/>
            </w:pPr>
            <w:r>
              <w:t xml:space="preserve">For use as body panels in the car industry and with a </w:t>
            </w:r>
            <w:r>
              <w:t>thickness of 6 mm or for use in the manufacture of aircraft parts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75" w14:textId="77777777" w:rsidR="00E546F5" w:rsidRDefault="00951CE2">
            <w:pPr>
              <w:pStyle w:val="NormalinTable"/>
            </w:pPr>
            <w:r>
              <w:t>0.0%</w:t>
            </w:r>
          </w:p>
        </w:tc>
      </w:tr>
      <w:tr w:rsidR="00E546F5" w14:paraId="59105A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77" w14:textId="77777777" w:rsidR="00E546F5" w:rsidRDefault="00951CE2">
            <w:pPr>
              <w:pStyle w:val="NormalinTable"/>
            </w:pPr>
            <w:r>
              <w:t>7606129988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78" w14:textId="77777777" w:rsidR="00E546F5" w:rsidRDefault="00951CE2">
            <w:pPr>
              <w:pStyle w:val="Tier1"/>
            </w:pPr>
            <w:r>
              <w:t>Aluminium plates, sheets and strip, of a thickness exceeding 0,2 mm</w:t>
            </w:r>
          </w:p>
          <w:p w14:paraId="59105A79" w14:textId="77777777" w:rsidR="00E546F5" w:rsidRDefault="00951CE2">
            <w:pPr>
              <w:pStyle w:val="Tier1"/>
            </w:pPr>
            <w:r>
              <w:t>Rectangular (including square)</w:t>
            </w:r>
          </w:p>
          <w:p w14:paraId="59105A7A" w14:textId="77777777" w:rsidR="00E546F5" w:rsidRDefault="00951CE2">
            <w:pPr>
              <w:pStyle w:val="Tier1"/>
            </w:pPr>
            <w:r>
              <w:t>Of aluminium alloys</w:t>
            </w:r>
          </w:p>
          <w:p w14:paraId="59105A7B" w14:textId="77777777" w:rsidR="00E546F5" w:rsidRDefault="00951CE2">
            <w:pPr>
              <w:pStyle w:val="Tier1"/>
            </w:pPr>
            <w:r>
              <w:t>Other</w:t>
            </w:r>
          </w:p>
          <w:p w14:paraId="59105A7C" w14:textId="77777777" w:rsidR="00E546F5" w:rsidRDefault="00951CE2">
            <w:pPr>
              <w:pStyle w:val="Tier1"/>
            </w:pPr>
            <w:r>
              <w:t>Other, of a thickness of</w:t>
            </w:r>
          </w:p>
          <w:p w14:paraId="59105A7D" w14:textId="77777777" w:rsidR="00E546F5" w:rsidRDefault="00951CE2">
            <w:pPr>
              <w:pStyle w:val="Tier1"/>
            </w:pPr>
            <w:r>
              <w:t>Not less than 6 mm</w:t>
            </w:r>
          </w:p>
          <w:p w14:paraId="59105A7E" w14:textId="77777777" w:rsidR="00E546F5" w:rsidRDefault="00951CE2">
            <w:pPr>
              <w:pStyle w:val="Tier1"/>
            </w:pPr>
            <w:r>
              <w:t>Other</w:t>
            </w:r>
          </w:p>
          <w:p w14:paraId="59105A7F"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80" w14:textId="77777777" w:rsidR="00E546F5" w:rsidRDefault="00951CE2">
            <w:pPr>
              <w:pStyle w:val="NormalinTable"/>
            </w:pPr>
            <w:r>
              <w:t>0.0%</w:t>
            </w:r>
          </w:p>
        </w:tc>
      </w:tr>
      <w:tr w:rsidR="00E546F5" w14:paraId="59105A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82" w14:textId="77777777" w:rsidR="00E546F5" w:rsidRDefault="00951CE2">
            <w:pPr>
              <w:pStyle w:val="NormalinTable"/>
            </w:pPr>
            <w:r>
              <w:t>7606129990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83" w14:textId="77777777" w:rsidR="00E546F5" w:rsidRDefault="00951CE2">
            <w:pPr>
              <w:pStyle w:val="Tier1"/>
            </w:pPr>
            <w:r>
              <w:t>Aluminium plates, sheets and strip, of a thickness exceeding 0.2 mm</w:t>
            </w:r>
          </w:p>
          <w:p w14:paraId="59105A84" w14:textId="77777777" w:rsidR="00E546F5" w:rsidRDefault="00951CE2">
            <w:pPr>
              <w:pStyle w:val="Tier2"/>
            </w:pPr>
            <w:r>
              <w:t>-</w:t>
            </w:r>
            <w:r>
              <w:tab/>
              <w:t>Rectangular (including square)</w:t>
            </w:r>
          </w:p>
          <w:p w14:paraId="59105A85" w14:textId="77777777" w:rsidR="00E546F5" w:rsidRDefault="00951CE2">
            <w:pPr>
              <w:pStyle w:val="Tier3"/>
            </w:pPr>
            <w:r>
              <w:t>-</w:t>
            </w:r>
            <w:r>
              <w:tab/>
              <w:t>-</w:t>
            </w:r>
            <w:r>
              <w:tab/>
              <w:t>Of aluminium alloys</w:t>
            </w:r>
          </w:p>
          <w:p w14:paraId="59105A86" w14:textId="77777777" w:rsidR="00E546F5" w:rsidRDefault="00951CE2">
            <w:pPr>
              <w:pStyle w:val="Tier4"/>
            </w:pPr>
            <w:r>
              <w:t>-</w:t>
            </w:r>
            <w:r>
              <w:tab/>
              <w:t>-</w:t>
            </w:r>
            <w:r>
              <w:tab/>
              <w:t>-</w:t>
            </w:r>
            <w:r>
              <w:tab/>
              <w:t>Other</w:t>
            </w:r>
          </w:p>
          <w:p w14:paraId="59105A87" w14:textId="77777777" w:rsidR="00E546F5" w:rsidRDefault="00951CE2">
            <w:pPr>
              <w:pStyle w:val="Tier5"/>
            </w:pPr>
            <w:r>
              <w:t>-</w:t>
            </w:r>
            <w:r>
              <w:tab/>
              <w:t>-</w:t>
            </w:r>
            <w:r>
              <w:tab/>
              <w:t>-</w:t>
            </w:r>
            <w:r>
              <w:tab/>
              <w:t>-</w:t>
            </w:r>
            <w:r>
              <w:tab/>
              <w:t>Other, of a thickness of</w:t>
            </w:r>
          </w:p>
          <w:p w14:paraId="59105A88" w14:textId="77777777" w:rsidR="00E546F5" w:rsidRDefault="00951CE2">
            <w:pPr>
              <w:pStyle w:val="Tier6"/>
            </w:pPr>
            <w:r>
              <w:t>-</w:t>
            </w:r>
            <w:r>
              <w:tab/>
              <w:t>-</w:t>
            </w:r>
            <w:r>
              <w:tab/>
              <w:t>-</w:t>
            </w:r>
            <w:r>
              <w:tab/>
              <w:t>-</w:t>
            </w:r>
            <w:r>
              <w:tab/>
              <w:t>-</w:t>
            </w:r>
            <w:r>
              <w:tab/>
              <w:t>Not less than 6 mm</w:t>
            </w:r>
          </w:p>
          <w:p w14:paraId="59105A89"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8A" w14:textId="77777777" w:rsidR="00E546F5" w:rsidRDefault="00951CE2">
            <w:pPr>
              <w:pStyle w:val="NormalinTable"/>
            </w:pPr>
            <w:r>
              <w:t>0.0%</w:t>
            </w:r>
          </w:p>
        </w:tc>
      </w:tr>
      <w:tr w:rsidR="00E546F5" w14:paraId="59105A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8C" w14:textId="77777777" w:rsidR="00E546F5" w:rsidRDefault="00951CE2">
            <w:pPr>
              <w:pStyle w:val="NormalinTable"/>
            </w:pPr>
            <w:r>
              <w:t>7606910025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8D" w14:textId="77777777" w:rsidR="00E546F5" w:rsidRDefault="00951CE2">
            <w:pPr>
              <w:pStyle w:val="Tier4Bullet"/>
            </w:pPr>
            <w:r>
              <w:t>Aluminium plates, sheets and strip, of a thickness exceeding 0,2 mm</w:t>
            </w:r>
          </w:p>
          <w:p w14:paraId="59105A8E" w14:textId="77777777" w:rsidR="00E546F5" w:rsidRDefault="00951CE2">
            <w:pPr>
              <w:pStyle w:val="Tier4Bullet"/>
            </w:pPr>
            <w:r>
              <w:t>Other</w:t>
            </w:r>
          </w:p>
          <w:p w14:paraId="59105A8F" w14:textId="77777777" w:rsidR="00E546F5" w:rsidRDefault="00951CE2">
            <w:pPr>
              <w:pStyle w:val="Tier4Bullet"/>
            </w:pPr>
            <w:r>
              <w:t>Of aluminium, not alloyed</w:t>
            </w:r>
          </w:p>
          <w:p w14:paraId="59105A90" w14:textId="77777777" w:rsidR="00E546F5" w:rsidRDefault="00951CE2">
            <w:pPr>
              <w:pStyle w:val="Tier4Bullet"/>
            </w:pPr>
            <w:r>
              <w:t>Plates bearing a specific manufacture number, for use in certain types of aircraft</w:t>
            </w:r>
          </w:p>
          <w:p w14:paraId="59105A91" w14:textId="77777777" w:rsidR="00E546F5" w:rsidRDefault="00951CE2">
            <w:pPr>
              <w:pStyle w:val="Tier4Bullet"/>
            </w:pPr>
            <w:r>
              <w:t>Not backed, without internal layers of other material,</w:t>
            </w:r>
          </w:p>
          <w:p w14:paraId="59105A92" w14:textId="77777777" w:rsidR="00E546F5" w:rsidRDefault="00951CE2">
            <w:pPr>
              <w:pStyle w:val="Tier4Bullet"/>
            </w:pPr>
            <w:r>
              <w:t>- in co</w:t>
            </w:r>
            <w:r>
              <w:t>ils or in coiled strips, in cut-to-length sheets, or in the form of circles; of a thickness exceeding 0,2 mm but not exceeding 6 mm;</w:t>
            </w:r>
          </w:p>
          <w:p w14:paraId="59105A93" w14:textId="77777777" w:rsidR="00E546F5" w:rsidRDefault="00951CE2">
            <w:pPr>
              <w:pStyle w:val="Tier4Bullet"/>
            </w:pPr>
            <w:r>
              <w:t>- in plates, of a thickness exceeding 6 mm</w:t>
            </w:r>
          </w:p>
          <w:p w14:paraId="59105A94" w14:textId="77777777" w:rsidR="00E546F5" w:rsidRDefault="00951CE2">
            <w:pPr>
              <w:pStyle w:val="Tier4Bullet"/>
            </w:pPr>
            <w:r>
              <w:t xml:space="preserve">• for the construction, maintenance and repair of aircraft of an unladen </w:t>
            </w:r>
            <w:r>
              <w:t>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95" w14:textId="77777777" w:rsidR="00E546F5" w:rsidRDefault="00951CE2">
            <w:pPr>
              <w:pStyle w:val="NormalinTable"/>
            </w:pPr>
            <w:r>
              <w:t>0.0%</w:t>
            </w:r>
          </w:p>
        </w:tc>
      </w:tr>
      <w:tr w:rsidR="00E546F5" w14:paraId="59105A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97" w14:textId="77777777" w:rsidR="00E546F5" w:rsidRDefault="00951CE2">
            <w:pPr>
              <w:pStyle w:val="NormalinTable"/>
            </w:pPr>
            <w:r>
              <w:t>7606910030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98" w14:textId="77777777" w:rsidR="00E546F5" w:rsidRDefault="00951CE2">
            <w:pPr>
              <w:pStyle w:val="Tier4Bullet"/>
            </w:pPr>
            <w:r>
              <w:t>Aluminium plates, sheets and strip, of a thickness exceeding 0,2 mm</w:t>
            </w:r>
          </w:p>
          <w:p w14:paraId="59105A99" w14:textId="77777777" w:rsidR="00E546F5" w:rsidRDefault="00951CE2">
            <w:pPr>
              <w:pStyle w:val="Tier4Bullet"/>
            </w:pPr>
            <w:r>
              <w:t>Other</w:t>
            </w:r>
          </w:p>
          <w:p w14:paraId="59105A9A" w14:textId="77777777" w:rsidR="00E546F5" w:rsidRDefault="00951CE2">
            <w:pPr>
              <w:pStyle w:val="Tier4Bullet"/>
            </w:pPr>
            <w:r>
              <w:t>Of aluminium, not alloyed</w:t>
            </w:r>
          </w:p>
          <w:p w14:paraId="59105A9B" w14:textId="77777777" w:rsidR="00E546F5" w:rsidRDefault="00951CE2">
            <w:pPr>
              <w:pStyle w:val="Tier4Bullet"/>
            </w:pPr>
            <w:r>
              <w:t>Plates bearing a specific manufacture number, for use in certa</w:t>
            </w:r>
            <w:r>
              <w:t>in types of aircraft</w:t>
            </w:r>
          </w:p>
          <w:p w14:paraId="59105A9C" w14:textId="77777777" w:rsidR="00E546F5" w:rsidRDefault="00951CE2">
            <w:pPr>
              <w:pStyle w:val="Tier4Bullet"/>
            </w:pPr>
            <w:r>
              <w:t>Other</w:t>
            </w:r>
          </w:p>
          <w:p w14:paraId="59105A9D" w14:textId="77777777" w:rsidR="00E546F5" w:rsidRDefault="00951CE2">
            <w:pPr>
              <w:pStyle w:val="Tier4Bullet"/>
            </w:pP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9E" w14:textId="77777777" w:rsidR="00E546F5" w:rsidRDefault="00951CE2">
            <w:pPr>
              <w:pStyle w:val="NormalinTable"/>
            </w:pPr>
            <w:r>
              <w:t>0.0%</w:t>
            </w:r>
          </w:p>
        </w:tc>
      </w:tr>
      <w:tr w:rsidR="00E546F5" w14:paraId="59105A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A0" w14:textId="77777777" w:rsidR="00E546F5" w:rsidRDefault="00951CE2">
            <w:pPr>
              <w:pStyle w:val="NormalinTable"/>
            </w:pPr>
            <w:r>
              <w:t>7606910086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A1" w14:textId="77777777" w:rsidR="00E546F5" w:rsidRDefault="00951CE2">
            <w:pPr>
              <w:pStyle w:val="Tier1"/>
            </w:pPr>
            <w:r>
              <w:t xml:space="preserve">Aluminium plates, sheets and strip, of a thickness </w:t>
            </w:r>
            <w:r>
              <w:t>exceeding 0,2 mm</w:t>
            </w:r>
          </w:p>
          <w:p w14:paraId="59105AA2" w14:textId="77777777" w:rsidR="00E546F5" w:rsidRDefault="00951CE2">
            <w:pPr>
              <w:pStyle w:val="Tier1"/>
            </w:pPr>
            <w:r>
              <w:t>Other</w:t>
            </w:r>
          </w:p>
          <w:p w14:paraId="59105AA3" w14:textId="77777777" w:rsidR="00E546F5" w:rsidRDefault="00951CE2">
            <w:pPr>
              <w:pStyle w:val="Tier1"/>
            </w:pPr>
            <w:r>
              <w:t>Of aluminium, not alloyed</w:t>
            </w:r>
          </w:p>
          <w:p w14:paraId="59105AA4" w14:textId="77777777" w:rsidR="00E546F5" w:rsidRDefault="00951CE2">
            <w:pPr>
              <w:pStyle w:val="Tier1"/>
            </w:pPr>
            <w:r>
              <w:t>Other</w:t>
            </w:r>
          </w:p>
          <w:p w14:paraId="59105AA5" w14:textId="77777777" w:rsidR="00E546F5" w:rsidRDefault="00951CE2">
            <w:pPr>
              <w:pStyle w:val="Tier1"/>
            </w:pPr>
            <w:r>
              <w:t>Not backed, without internal layers of other material,</w:t>
            </w:r>
          </w:p>
          <w:p w14:paraId="59105AA6" w14:textId="77777777" w:rsidR="00E546F5" w:rsidRDefault="00951CE2">
            <w:pPr>
              <w:pStyle w:val="Tier1"/>
            </w:pPr>
            <w:r>
              <w:t>- in coils or in coiled strips, in cut-to-length sheets, or in the form of circles; of a thickness exceeding 0,2 mm but not exceeding 6 mm;</w:t>
            </w:r>
          </w:p>
          <w:p w14:paraId="59105AA7" w14:textId="77777777" w:rsidR="00E546F5" w:rsidRDefault="00951CE2">
            <w:pPr>
              <w:pStyle w:val="Tier1"/>
            </w:pPr>
            <w:r>
              <w:t>- in p</w:t>
            </w:r>
            <w:r>
              <w:t>lates, of a thickness exceeding 6 mm</w:t>
            </w:r>
          </w:p>
          <w:p w14:paraId="59105AA8" w14:textId="77777777" w:rsidR="00E546F5" w:rsidRDefault="00951CE2">
            <w:pPr>
              <w:pStyle w:val="Tier1"/>
            </w:pPr>
            <w:r>
              <w:t>• for incorporation in ships, boats or other vessels listed in Table 1, for the purposes of their construction, repair, maintenance or conversion;</w:t>
            </w:r>
          </w:p>
          <w:p w14:paraId="59105AA9" w14:textId="77777777" w:rsidR="00E546F5" w:rsidRDefault="00951CE2">
            <w:pPr>
              <w:pStyle w:val="Tier1"/>
            </w:pPr>
            <w:r>
              <w:t>• for fitting to or equipping such ships, boats or other vessels;</w:t>
            </w:r>
          </w:p>
          <w:p w14:paraId="59105AAA" w14:textId="77777777" w:rsidR="00E546F5" w:rsidRDefault="00951CE2">
            <w:pPr>
              <w:pStyle w:val="Tier1"/>
            </w:pPr>
            <w:r>
              <w:t xml:space="preserve">• for </w:t>
            </w:r>
            <w:r>
              <w:t>incorporation, for the purposes of their construction, repair, maintenance or conversion, in drilling or production platforms listed below:</w:t>
            </w:r>
          </w:p>
          <w:p w14:paraId="59105AAB" w14:textId="77777777" w:rsidR="00E546F5" w:rsidRDefault="00951CE2">
            <w:pPr>
              <w:pStyle w:val="Tier1"/>
            </w:pPr>
            <w:r>
              <w:t xml:space="preserve">   fixed, of subheading ex 8430 49 or floating or submersible of subheading 8905 20;</w:t>
            </w:r>
          </w:p>
          <w:p w14:paraId="59105AAC" w14:textId="77777777" w:rsidR="00E546F5" w:rsidRDefault="00951CE2">
            <w:pPr>
              <w:pStyle w:val="Tier1"/>
            </w:pPr>
            <w:r>
              <w:t>• for equipping the above platf</w:t>
            </w:r>
            <w:r>
              <w:t>orms;</w:t>
            </w:r>
          </w:p>
          <w:p w14:paraId="59105AAD"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AE" w14:textId="77777777" w:rsidR="00E546F5" w:rsidRDefault="00951CE2">
            <w:pPr>
              <w:pStyle w:val="NormalinTable"/>
            </w:pPr>
            <w:r>
              <w:t>0.0%</w:t>
            </w:r>
          </w:p>
        </w:tc>
      </w:tr>
      <w:tr w:rsidR="00E546F5" w14:paraId="59105A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B0" w14:textId="77777777" w:rsidR="00E546F5" w:rsidRDefault="00951CE2">
            <w:pPr>
              <w:pStyle w:val="NormalinTable"/>
            </w:pPr>
            <w:r>
              <w:t>7606910088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B1" w14:textId="77777777" w:rsidR="00E546F5" w:rsidRDefault="00951CE2">
            <w:pPr>
              <w:pStyle w:val="Tier1"/>
            </w:pPr>
            <w:r>
              <w:t>Aluminium plates, sheets and strip, of a thickness exceeding 0,2 mm</w:t>
            </w:r>
          </w:p>
          <w:p w14:paraId="59105AB2" w14:textId="77777777" w:rsidR="00E546F5" w:rsidRDefault="00951CE2">
            <w:pPr>
              <w:pStyle w:val="Tier1"/>
            </w:pPr>
            <w:r>
              <w:t>Other</w:t>
            </w:r>
          </w:p>
          <w:p w14:paraId="59105AB3" w14:textId="77777777" w:rsidR="00E546F5" w:rsidRDefault="00951CE2">
            <w:pPr>
              <w:pStyle w:val="Tier1"/>
            </w:pPr>
            <w:r>
              <w:t>Of aluminium, not alloyed</w:t>
            </w:r>
          </w:p>
          <w:p w14:paraId="59105AB4" w14:textId="77777777" w:rsidR="00E546F5" w:rsidRDefault="00951CE2">
            <w:pPr>
              <w:pStyle w:val="Tier1"/>
            </w:pPr>
            <w:r>
              <w:t>Other</w:t>
            </w:r>
          </w:p>
          <w:p w14:paraId="59105AB5" w14:textId="77777777" w:rsidR="00E546F5" w:rsidRDefault="00951CE2">
            <w:pPr>
              <w:pStyle w:val="Tier1"/>
            </w:pPr>
            <w:r>
              <w:t>Other</w:t>
            </w:r>
          </w:p>
          <w:p w14:paraId="59105AB6" w14:textId="77777777" w:rsidR="00E546F5" w:rsidRDefault="00951CE2">
            <w:pPr>
              <w:pStyle w:val="Tier1"/>
            </w:pPr>
            <w:r>
              <w:t xml:space="preserve">• for incorporation in ships, boats or other </w:t>
            </w:r>
            <w:r>
              <w:t>vessels listed in Table 1, for the purposes of their construction, repair, maintenance or conversion;</w:t>
            </w:r>
          </w:p>
          <w:p w14:paraId="59105AB7" w14:textId="77777777" w:rsidR="00E546F5" w:rsidRDefault="00951CE2">
            <w:pPr>
              <w:pStyle w:val="Tier1"/>
            </w:pPr>
            <w:r>
              <w:t>• for fitting to or equipping such ships, boats or other vessels;</w:t>
            </w:r>
          </w:p>
          <w:p w14:paraId="59105AB8" w14:textId="77777777" w:rsidR="00E546F5" w:rsidRDefault="00951CE2">
            <w:pPr>
              <w:pStyle w:val="Tier1"/>
            </w:pPr>
            <w:r>
              <w:t>• for incorporation, for the purposes of their construction, repair, maintenance or conv</w:t>
            </w:r>
            <w:r>
              <w:t>ersion, in drilling or production platforms listed below:</w:t>
            </w:r>
          </w:p>
          <w:p w14:paraId="59105AB9" w14:textId="77777777" w:rsidR="00E546F5" w:rsidRDefault="00951CE2">
            <w:pPr>
              <w:pStyle w:val="Tier1"/>
            </w:pPr>
            <w:r>
              <w:t xml:space="preserve">   fixed, of subheading ex 8430 49 or floating or submersible of subheading 8905 20;</w:t>
            </w:r>
          </w:p>
          <w:p w14:paraId="59105ABA" w14:textId="77777777" w:rsidR="00E546F5" w:rsidRDefault="00951CE2">
            <w:pPr>
              <w:pStyle w:val="Tier1"/>
            </w:pPr>
            <w:r>
              <w:t>• for equipping the above platforms;</w:t>
            </w:r>
          </w:p>
          <w:p w14:paraId="59105ABB"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BC" w14:textId="77777777" w:rsidR="00E546F5" w:rsidRDefault="00951CE2">
            <w:pPr>
              <w:pStyle w:val="NormalinTable"/>
            </w:pPr>
            <w:r>
              <w:t>0.0%</w:t>
            </w:r>
          </w:p>
        </w:tc>
      </w:tr>
      <w:tr w:rsidR="00E546F5" w14:paraId="59105A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BE" w14:textId="77777777" w:rsidR="00E546F5" w:rsidRDefault="00951CE2">
            <w:pPr>
              <w:pStyle w:val="NormalinTable"/>
            </w:pPr>
            <w:r>
              <w:t>7606920023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BF" w14:textId="77777777" w:rsidR="00E546F5" w:rsidRDefault="00951CE2">
            <w:pPr>
              <w:pStyle w:val="Tier1"/>
            </w:pPr>
            <w:r>
              <w:t>Aluminium plates, sheets and strip, of a thickness exceeding 0,2 mm</w:t>
            </w:r>
          </w:p>
          <w:p w14:paraId="59105AC0" w14:textId="77777777" w:rsidR="00E546F5" w:rsidRDefault="00951CE2">
            <w:pPr>
              <w:pStyle w:val="Tier1"/>
            </w:pPr>
            <w:r>
              <w:t>Other</w:t>
            </w:r>
          </w:p>
          <w:p w14:paraId="59105AC1" w14:textId="77777777" w:rsidR="00E546F5" w:rsidRDefault="00951CE2">
            <w:pPr>
              <w:pStyle w:val="Tier1"/>
            </w:pPr>
            <w:r>
              <w:t>Of aluminium alloys</w:t>
            </w:r>
          </w:p>
          <w:p w14:paraId="59105AC2" w14:textId="77777777" w:rsidR="00E546F5" w:rsidRDefault="00951CE2">
            <w:pPr>
              <w:pStyle w:val="Tier1"/>
            </w:pPr>
            <w:r>
              <w:t>Plates bearing a specific manufacture number, for use in certain types of aircraft</w:t>
            </w:r>
          </w:p>
          <w:p w14:paraId="59105AC3" w14:textId="77777777" w:rsidR="00E546F5" w:rsidRDefault="00951CE2">
            <w:pPr>
              <w:pStyle w:val="Tier1"/>
            </w:pPr>
            <w:r>
              <w:t>Not backed, without internal layers of other material,</w:t>
            </w:r>
          </w:p>
          <w:p w14:paraId="59105AC4" w14:textId="77777777" w:rsidR="00E546F5" w:rsidRDefault="00951CE2">
            <w:pPr>
              <w:pStyle w:val="Tier1"/>
            </w:pPr>
            <w:r>
              <w:t>- in coils or</w:t>
            </w:r>
            <w:r>
              <w:t xml:space="preserve"> in coiled strips, in cut-to-length sheets, or in the form of circles; of a thickness exceeding 0,2 mm but not exceeding 6 mm;</w:t>
            </w:r>
          </w:p>
          <w:p w14:paraId="59105AC5" w14:textId="77777777" w:rsidR="00E546F5" w:rsidRDefault="00951CE2">
            <w:pPr>
              <w:pStyle w:val="Tier1"/>
            </w:pPr>
            <w:r>
              <w:t>- in plates, of a thickness exceeding 6 mm</w:t>
            </w:r>
          </w:p>
          <w:p w14:paraId="59105AC6" w14:textId="77777777" w:rsidR="00E546F5" w:rsidRDefault="00951CE2">
            <w:pPr>
              <w:pStyle w:val="Tier1"/>
            </w:pPr>
            <w:r>
              <w:t>Of a thickness of not less than 0,8 mm, for use in the manufacture of aircraft parts</w:t>
            </w:r>
          </w:p>
          <w:p w14:paraId="59105AC7" w14:textId="77777777" w:rsidR="00E546F5" w:rsidRDefault="00951CE2">
            <w:pPr>
              <w:pStyle w:val="Tier1"/>
            </w:pPr>
            <w:r>
              <w:t>•</w:t>
            </w:r>
            <w:r>
              <w:t xml:space="preserve">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C8" w14:textId="77777777" w:rsidR="00E546F5" w:rsidRDefault="00951CE2">
            <w:pPr>
              <w:pStyle w:val="NormalinTable"/>
            </w:pPr>
            <w:r>
              <w:t>0.0%</w:t>
            </w:r>
          </w:p>
        </w:tc>
      </w:tr>
      <w:tr w:rsidR="00E546F5" w14:paraId="59105A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CA" w14:textId="77777777" w:rsidR="00E546F5" w:rsidRDefault="00951CE2">
            <w:pPr>
              <w:pStyle w:val="NormalinTable"/>
            </w:pPr>
            <w:r>
              <w:t>7606920025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CB" w14:textId="77777777" w:rsidR="00E546F5" w:rsidRDefault="00951CE2">
            <w:pPr>
              <w:pStyle w:val="Tier1"/>
            </w:pPr>
            <w:r>
              <w:t>Aluminium plates, sheets and strip, of a thickness exceeding 0,2 mm</w:t>
            </w:r>
          </w:p>
          <w:p w14:paraId="59105ACC" w14:textId="77777777" w:rsidR="00E546F5" w:rsidRDefault="00951CE2">
            <w:pPr>
              <w:pStyle w:val="Tier1"/>
            </w:pPr>
            <w:r>
              <w:t>Other</w:t>
            </w:r>
          </w:p>
          <w:p w14:paraId="59105ACD" w14:textId="77777777" w:rsidR="00E546F5" w:rsidRDefault="00951CE2">
            <w:pPr>
              <w:pStyle w:val="Tier1"/>
            </w:pPr>
            <w:r>
              <w:t xml:space="preserve">Of </w:t>
            </w:r>
            <w:r>
              <w:t>aluminium alloys</w:t>
            </w:r>
          </w:p>
          <w:p w14:paraId="59105ACE" w14:textId="77777777" w:rsidR="00E546F5" w:rsidRDefault="00951CE2">
            <w:pPr>
              <w:pStyle w:val="Tier1"/>
            </w:pPr>
            <w:r>
              <w:t>Plates bearing a specific manufacture number, for use in certain types of aircraft</w:t>
            </w:r>
          </w:p>
          <w:p w14:paraId="59105ACF" w14:textId="77777777" w:rsidR="00E546F5" w:rsidRDefault="00951CE2">
            <w:pPr>
              <w:pStyle w:val="Tier1"/>
            </w:pPr>
            <w:r>
              <w:t>Not backed, without internal layers of other material,</w:t>
            </w:r>
          </w:p>
          <w:p w14:paraId="59105AD0" w14:textId="77777777" w:rsidR="00E546F5" w:rsidRDefault="00951CE2">
            <w:pPr>
              <w:pStyle w:val="Tier1"/>
            </w:pPr>
            <w:r>
              <w:t>- in coils or in coiled strips, in cut-to-length sheets, or in the form of circles; of a thickness ex</w:t>
            </w:r>
            <w:r>
              <w:t>ceeding 0,2 mm but not exceeding 6 mm;</w:t>
            </w:r>
          </w:p>
          <w:p w14:paraId="59105AD1" w14:textId="77777777" w:rsidR="00E546F5" w:rsidRDefault="00951CE2">
            <w:pPr>
              <w:pStyle w:val="Tier1"/>
            </w:pPr>
            <w:r>
              <w:t>- in plates, of a thickness exceeding 6 mm</w:t>
            </w:r>
          </w:p>
          <w:p w14:paraId="59105AD2" w14:textId="77777777" w:rsidR="00E546F5" w:rsidRDefault="00951CE2">
            <w:pPr>
              <w:pStyle w:val="Tier1"/>
            </w:pPr>
            <w:r>
              <w:t>Other</w:t>
            </w:r>
          </w:p>
          <w:p w14:paraId="59105AD3" w14:textId="77777777" w:rsidR="00E546F5" w:rsidRDefault="00951CE2">
            <w:pPr>
              <w:pStyle w:val="Tier1"/>
            </w:pP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D4" w14:textId="77777777" w:rsidR="00E546F5" w:rsidRDefault="00951CE2">
            <w:pPr>
              <w:pStyle w:val="NormalinTable"/>
            </w:pPr>
            <w:r>
              <w:t>0.0%</w:t>
            </w:r>
          </w:p>
        </w:tc>
      </w:tr>
      <w:tr w:rsidR="00E546F5" w14:paraId="59105A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D6" w14:textId="77777777" w:rsidR="00E546F5" w:rsidRDefault="00951CE2">
            <w:pPr>
              <w:pStyle w:val="NormalinTable"/>
            </w:pPr>
            <w:r>
              <w:t>7606920030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D7" w14:textId="77777777" w:rsidR="00E546F5" w:rsidRDefault="00951CE2">
            <w:pPr>
              <w:pStyle w:val="Tier1"/>
            </w:pPr>
            <w:r>
              <w:t>A</w:t>
            </w:r>
            <w:r>
              <w:t>luminium plates, sheets and strip, of a thickness exceeding 0,2 mm</w:t>
            </w:r>
          </w:p>
          <w:p w14:paraId="59105AD8" w14:textId="77777777" w:rsidR="00E546F5" w:rsidRDefault="00951CE2">
            <w:pPr>
              <w:pStyle w:val="Tier1"/>
            </w:pPr>
            <w:r>
              <w:t>Other</w:t>
            </w:r>
          </w:p>
          <w:p w14:paraId="59105AD9" w14:textId="77777777" w:rsidR="00E546F5" w:rsidRDefault="00951CE2">
            <w:pPr>
              <w:pStyle w:val="Tier1"/>
            </w:pPr>
            <w:r>
              <w:t>Of aluminium alloys</w:t>
            </w:r>
          </w:p>
          <w:p w14:paraId="59105ADA" w14:textId="77777777" w:rsidR="00E546F5" w:rsidRDefault="00951CE2">
            <w:pPr>
              <w:pStyle w:val="Tier1"/>
            </w:pPr>
            <w:r>
              <w:t>Plates bearing a specific manufacture number, for use in certain types of aircraft</w:t>
            </w:r>
          </w:p>
          <w:p w14:paraId="59105ADB" w14:textId="77777777" w:rsidR="00E546F5" w:rsidRDefault="00951CE2">
            <w:pPr>
              <w:pStyle w:val="Tier1"/>
            </w:pPr>
            <w:r>
              <w:t>Other</w:t>
            </w:r>
          </w:p>
          <w:p w14:paraId="59105ADC" w14:textId="77777777" w:rsidR="00E546F5" w:rsidRDefault="00951CE2">
            <w:pPr>
              <w:pStyle w:val="Tier1"/>
            </w:pPr>
            <w:r>
              <w:t xml:space="preserve">•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DD" w14:textId="77777777" w:rsidR="00E546F5" w:rsidRDefault="00951CE2">
            <w:pPr>
              <w:pStyle w:val="NormalinTable"/>
            </w:pPr>
            <w:r>
              <w:t>0.0%</w:t>
            </w:r>
          </w:p>
        </w:tc>
      </w:tr>
      <w:tr w:rsidR="00E546F5" w14:paraId="59105A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DF" w14:textId="77777777" w:rsidR="00E546F5" w:rsidRDefault="00951CE2">
            <w:pPr>
              <w:pStyle w:val="NormalinTable"/>
            </w:pPr>
            <w:r>
              <w:t>7606920085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E0" w14:textId="77777777" w:rsidR="00E546F5" w:rsidRDefault="00951CE2">
            <w:pPr>
              <w:pStyle w:val="Tier1"/>
            </w:pPr>
            <w:r>
              <w:t>Aluminium plates, sheets and strip, of a thickness exceeding 0,2 mm</w:t>
            </w:r>
          </w:p>
          <w:p w14:paraId="59105AE1" w14:textId="77777777" w:rsidR="00E546F5" w:rsidRDefault="00951CE2">
            <w:pPr>
              <w:pStyle w:val="Tier1"/>
            </w:pPr>
            <w:r>
              <w:t>Other</w:t>
            </w:r>
          </w:p>
          <w:p w14:paraId="59105AE2" w14:textId="77777777" w:rsidR="00E546F5" w:rsidRDefault="00951CE2">
            <w:pPr>
              <w:pStyle w:val="Tier1"/>
            </w:pPr>
            <w:r>
              <w:t>Of aluminium alloys</w:t>
            </w:r>
          </w:p>
          <w:p w14:paraId="59105AE3" w14:textId="77777777" w:rsidR="00E546F5" w:rsidRDefault="00951CE2">
            <w:pPr>
              <w:pStyle w:val="Tier1"/>
            </w:pPr>
            <w:r>
              <w:t>Other</w:t>
            </w:r>
          </w:p>
          <w:p w14:paraId="59105AE4" w14:textId="77777777" w:rsidR="00E546F5" w:rsidRDefault="00951CE2">
            <w:pPr>
              <w:pStyle w:val="Tier1"/>
            </w:pPr>
            <w:r>
              <w:t>Not backed, without internal layers of other material,</w:t>
            </w:r>
          </w:p>
          <w:p w14:paraId="59105AE5" w14:textId="77777777" w:rsidR="00E546F5" w:rsidRDefault="00951CE2">
            <w:pPr>
              <w:pStyle w:val="Tier1"/>
            </w:pPr>
            <w:r>
              <w:t>- in coils or in coiled strips, in cut-to-length sheets, or in the form of circles; of a thickness exceeding 0,2 mm but not exceeding 6 mm;</w:t>
            </w:r>
          </w:p>
          <w:p w14:paraId="59105AE6" w14:textId="77777777" w:rsidR="00E546F5" w:rsidRDefault="00951CE2">
            <w:pPr>
              <w:pStyle w:val="Tier1"/>
            </w:pPr>
            <w:r>
              <w:t>- in plates, of a thickness exceeding 6 mm</w:t>
            </w:r>
          </w:p>
          <w:p w14:paraId="59105AE7" w14:textId="77777777" w:rsidR="00E546F5" w:rsidRDefault="00951CE2">
            <w:pPr>
              <w:pStyle w:val="Tier1"/>
            </w:pPr>
            <w:r>
              <w:t xml:space="preserve">For use as body panels in the car industry and of a thickness of not </w:t>
            </w:r>
            <w:r>
              <w:t>more than 6 mm or for use in the manufacture of aircraft parts and of a thickness of not less than 0,8 mm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E8" w14:textId="77777777" w:rsidR="00E546F5" w:rsidRDefault="00951CE2">
            <w:pPr>
              <w:pStyle w:val="NormalinTable"/>
            </w:pPr>
            <w:r>
              <w:t>0.0%</w:t>
            </w:r>
          </w:p>
        </w:tc>
      </w:tr>
      <w:tr w:rsidR="00E546F5" w14:paraId="59105A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EA" w14:textId="77777777" w:rsidR="00E546F5" w:rsidRDefault="00951CE2">
            <w:pPr>
              <w:pStyle w:val="NormalinTable"/>
            </w:pPr>
            <w:r>
              <w:t>7606920090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EB" w14:textId="77777777" w:rsidR="00E546F5" w:rsidRDefault="00951CE2">
            <w:pPr>
              <w:pStyle w:val="Tier1"/>
            </w:pPr>
            <w:r>
              <w:t>Aluminium plates, sheets and strip, of a thickness exceeding 0.2 mm</w:t>
            </w:r>
          </w:p>
          <w:p w14:paraId="59105AEC" w14:textId="77777777" w:rsidR="00E546F5" w:rsidRDefault="00951CE2">
            <w:pPr>
              <w:pStyle w:val="Tier2"/>
            </w:pPr>
            <w:r>
              <w:t>-</w:t>
            </w:r>
            <w:r>
              <w:tab/>
              <w:t>Other</w:t>
            </w:r>
          </w:p>
          <w:p w14:paraId="59105AED" w14:textId="77777777" w:rsidR="00E546F5" w:rsidRDefault="00951CE2">
            <w:pPr>
              <w:pStyle w:val="Tier3"/>
            </w:pPr>
            <w:r>
              <w:t>-</w:t>
            </w:r>
            <w:r>
              <w:tab/>
              <w:t>-</w:t>
            </w:r>
            <w:r>
              <w:tab/>
              <w:t>Of aluminium alloys</w:t>
            </w:r>
          </w:p>
          <w:p w14:paraId="59105AEE" w14:textId="77777777" w:rsidR="00E546F5" w:rsidRDefault="00951CE2">
            <w:pPr>
              <w:pStyle w:val="Tier4"/>
            </w:pPr>
            <w:r>
              <w:t>-</w:t>
            </w:r>
            <w:r>
              <w:tab/>
              <w:t>-</w:t>
            </w:r>
            <w:r>
              <w:tab/>
              <w:t>-</w:t>
            </w:r>
            <w:r>
              <w:tab/>
              <w:t>Other</w:t>
            </w:r>
          </w:p>
          <w:p w14:paraId="59105AEF"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5AF0" w14:textId="77777777" w:rsidR="00E546F5" w:rsidRDefault="00951CE2">
            <w:pPr>
              <w:pStyle w:val="Tier4Bullet"/>
            </w:pPr>
            <w:r>
              <w:tab/>
            </w:r>
            <w:r>
              <w:tab/>
            </w:r>
            <w:r>
              <w:tab/>
              <w:t>-</w:t>
            </w:r>
            <w:r>
              <w:tab/>
              <w:t>for fitting to or equipping such ships, boats or other vessels;</w:t>
            </w:r>
          </w:p>
          <w:p w14:paraId="59105AF1" w14:textId="77777777" w:rsidR="00E546F5" w:rsidRDefault="00951CE2">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5AF2" w14:textId="77777777" w:rsidR="00E546F5" w:rsidRDefault="00951CE2">
            <w:pPr>
              <w:pStyle w:val="Tier4Bullet"/>
            </w:pPr>
            <w:r>
              <w:tab/>
            </w:r>
            <w:r>
              <w:tab/>
            </w:r>
            <w:r>
              <w:tab/>
              <w:t>-</w:t>
            </w:r>
            <w:r>
              <w:tab/>
              <w:t>for equipping the above platforms;</w:t>
            </w:r>
          </w:p>
          <w:p w14:paraId="59105AF3" w14:textId="77777777" w:rsidR="00E546F5" w:rsidRDefault="00951CE2">
            <w:pPr>
              <w:pStyle w:val="Tier4Bullet"/>
            </w:pPr>
            <w:r>
              <w:tab/>
            </w: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AF4" w14:textId="77777777" w:rsidR="00E546F5" w:rsidRDefault="00951CE2">
            <w:pPr>
              <w:pStyle w:val="NormalinTable"/>
            </w:pPr>
            <w:r>
              <w:t>0.0%</w:t>
            </w:r>
          </w:p>
        </w:tc>
      </w:tr>
      <w:tr w:rsidR="00E546F5" w14:paraId="59105B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AF6" w14:textId="77777777" w:rsidR="00E546F5" w:rsidRDefault="00951CE2">
            <w:pPr>
              <w:pStyle w:val="NormalinTable"/>
            </w:pPr>
            <w:r>
              <w:t>7606920091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AF7" w14:textId="77777777" w:rsidR="00E546F5" w:rsidRDefault="00951CE2">
            <w:pPr>
              <w:pStyle w:val="Tier1"/>
            </w:pPr>
            <w:r>
              <w:t>Aluminium plates, sheets and strip, of a thickness exceeding 0,2 mm</w:t>
            </w:r>
          </w:p>
          <w:p w14:paraId="59105AF8" w14:textId="77777777" w:rsidR="00E546F5" w:rsidRDefault="00951CE2">
            <w:pPr>
              <w:pStyle w:val="Tier1"/>
            </w:pPr>
            <w:r>
              <w:t>Other</w:t>
            </w:r>
          </w:p>
          <w:p w14:paraId="59105AF9" w14:textId="77777777" w:rsidR="00E546F5" w:rsidRDefault="00951CE2">
            <w:pPr>
              <w:pStyle w:val="Tier1"/>
            </w:pPr>
            <w:r>
              <w:t>Of aluminium alloys</w:t>
            </w:r>
          </w:p>
          <w:p w14:paraId="59105AFA" w14:textId="77777777" w:rsidR="00E546F5" w:rsidRDefault="00951CE2">
            <w:pPr>
              <w:pStyle w:val="Tier1"/>
            </w:pPr>
            <w:r>
              <w:t>Other</w:t>
            </w:r>
          </w:p>
          <w:p w14:paraId="59105AFB" w14:textId="77777777" w:rsidR="00E546F5" w:rsidRDefault="00951CE2">
            <w:pPr>
              <w:pStyle w:val="Tier1"/>
            </w:pPr>
            <w:r>
              <w:t>Not backed, without internal layers of other material,</w:t>
            </w:r>
          </w:p>
          <w:p w14:paraId="59105AFC" w14:textId="77777777" w:rsidR="00E546F5" w:rsidRDefault="00951CE2">
            <w:pPr>
              <w:pStyle w:val="Tier1"/>
            </w:pPr>
            <w:r>
              <w:t>- in coils or in coiled strip</w:t>
            </w:r>
            <w:r>
              <w:t>s, in cut-to-length sheets, or in the form of circles; of a thickness exceeding 0,2 mm but not exceeding 6 mm;</w:t>
            </w:r>
          </w:p>
          <w:p w14:paraId="59105AFD" w14:textId="77777777" w:rsidR="00E546F5" w:rsidRDefault="00951CE2">
            <w:pPr>
              <w:pStyle w:val="Tier1"/>
            </w:pPr>
            <w:r>
              <w:t>- in plates, of a thickness exceeding 6 mm</w:t>
            </w:r>
          </w:p>
          <w:p w14:paraId="59105AFE" w14:textId="77777777" w:rsidR="00E546F5" w:rsidRDefault="00951CE2">
            <w:pPr>
              <w:pStyle w:val="Tier1"/>
            </w:pPr>
            <w:r>
              <w:t>Other</w:t>
            </w:r>
          </w:p>
          <w:p w14:paraId="59105AFF" w14:textId="77777777" w:rsidR="00E546F5" w:rsidRDefault="00951CE2">
            <w:pPr>
              <w:pStyle w:val="Tier1"/>
            </w:pPr>
            <w:r>
              <w:t xml:space="preserve">Hot rolled coils, tension levelled, of a thickness not exceeding 1,5 mm, of a width of not </w:t>
            </w:r>
            <w:r>
              <w:t>less than 800 mm but not exceeding 2050 mm, for use in the manufacture of coated coils and aluminium composite panels</w:t>
            </w:r>
          </w:p>
          <w:p w14:paraId="59105B00" w14:textId="77777777" w:rsidR="00E546F5" w:rsidRDefault="00951CE2">
            <w:pPr>
              <w:pStyle w:val="Tier1"/>
            </w:pPr>
            <w:r>
              <w:t>• for incorporation in ships, boats or other vessels listed in Table 1, for the purposes of their construction, repair, maintenance or con</w:t>
            </w:r>
            <w:r>
              <w:t>version;</w:t>
            </w:r>
          </w:p>
          <w:p w14:paraId="59105B01" w14:textId="77777777" w:rsidR="00E546F5" w:rsidRDefault="00951CE2">
            <w:pPr>
              <w:pStyle w:val="Tier1"/>
            </w:pPr>
            <w:r>
              <w:t>• for fitting to or equipping such ships, boats or other vessels;</w:t>
            </w:r>
          </w:p>
          <w:p w14:paraId="59105B02" w14:textId="77777777" w:rsidR="00E546F5" w:rsidRDefault="00951CE2">
            <w:pPr>
              <w:pStyle w:val="Tier1"/>
            </w:pPr>
            <w:r>
              <w:t>• for incorporation, for the purposes of their construction, repair, maintenance or conversion, in drilling or production platforms listed below:</w:t>
            </w:r>
          </w:p>
          <w:p w14:paraId="59105B03" w14:textId="77777777" w:rsidR="00E546F5" w:rsidRDefault="00951CE2">
            <w:pPr>
              <w:pStyle w:val="Tier1"/>
            </w:pPr>
            <w:r>
              <w:t xml:space="preserve">   fixed, of subheading ex 8430 49 </w:t>
            </w:r>
            <w:r>
              <w:t>or floating or submersible of subheading 8905 20;</w:t>
            </w:r>
          </w:p>
          <w:p w14:paraId="59105B04" w14:textId="77777777" w:rsidR="00E546F5" w:rsidRDefault="00951CE2">
            <w:pPr>
              <w:pStyle w:val="Tier1"/>
            </w:pPr>
            <w:r>
              <w:t>• for equipping the above platforms;</w:t>
            </w:r>
          </w:p>
          <w:p w14:paraId="59105B05"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06" w14:textId="77777777" w:rsidR="00E546F5" w:rsidRDefault="00951CE2">
            <w:pPr>
              <w:pStyle w:val="NormalinTable"/>
            </w:pPr>
            <w:r>
              <w:t>0.0%</w:t>
            </w:r>
          </w:p>
        </w:tc>
      </w:tr>
      <w:tr w:rsidR="00E546F5" w14:paraId="59105B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08" w14:textId="77777777" w:rsidR="00E546F5" w:rsidRDefault="00951CE2">
            <w:pPr>
              <w:pStyle w:val="NormalinTable"/>
            </w:pPr>
            <w:r>
              <w:t>7606920092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09" w14:textId="77777777" w:rsidR="00E546F5" w:rsidRDefault="00951CE2">
            <w:pPr>
              <w:pStyle w:val="Tier1"/>
            </w:pPr>
            <w:r>
              <w:t>Aluminium plates, sheets and strip, of a thickness exceeding 0,2 mm</w:t>
            </w:r>
          </w:p>
          <w:p w14:paraId="59105B0A" w14:textId="77777777" w:rsidR="00E546F5" w:rsidRDefault="00951CE2">
            <w:pPr>
              <w:pStyle w:val="Tier1"/>
            </w:pPr>
            <w:r>
              <w:t>Other</w:t>
            </w:r>
          </w:p>
          <w:p w14:paraId="59105B0B" w14:textId="77777777" w:rsidR="00E546F5" w:rsidRDefault="00951CE2">
            <w:pPr>
              <w:pStyle w:val="Tier1"/>
            </w:pPr>
            <w:r>
              <w:t xml:space="preserve">Of </w:t>
            </w:r>
            <w:r>
              <w:t>aluminium alloys</w:t>
            </w:r>
          </w:p>
          <w:p w14:paraId="59105B0C" w14:textId="77777777" w:rsidR="00E546F5" w:rsidRDefault="00951CE2">
            <w:pPr>
              <w:pStyle w:val="Tier1"/>
            </w:pPr>
            <w:r>
              <w:t>Other</w:t>
            </w:r>
          </w:p>
          <w:p w14:paraId="59105B0D" w14:textId="77777777" w:rsidR="00E546F5" w:rsidRDefault="00951CE2">
            <w:pPr>
              <w:pStyle w:val="Tier1"/>
            </w:pPr>
            <w:r>
              <w:t>Not backed, without internal layers of other material,</w:t>
            </w:r>
          </w:p>
          <w:p w14:paraId="59105B0E" w14:textId="77777777" w:rsidR="00E546F5" w:rsidRDefault="00951CE2">
            <w:pPr>
              <w:pStyle w:val="Tier1"/>
            </w:pPr>
            <w:r>
              <w:t>- in coils or in coiled strips, in cut-to-length sheets, or in the form of circles; of a thickness exceeding 0,2 mm but not exceeding 6 mm;</w:t>
            </w:r>
          </w:p>
          <w:p w14:paraId="59105B0F" w14:textId="77777777" w:rsidR="00E546F5" w:rsidRDefault="00951CE2">
            <w:pPr>
              <w:pStyle w:val="Tier1"/>
            </w:pPr>
            <w:r>
              <w:t xml:space="preserve">- in plates, of a thickness exceeding </w:t>
            </w:r>
            <w:r>
              <w:t>6 mm</w:t>
            </w:r>
          </w:p>
          <w:p w14:paraId="59105B10" w14:textId="77777777" w:rsidR="00E546F5" w:rsidRDefault="00951CE2">
            <w:pPr>
              <w:pStyle w:val="Tier1"/>
            </w:pPr>
            <w:r>
              <w:t>Other</w:t>
            </w:r>
          </w:p>
          <w:p w14:paraId="59105B11" w14:textId="77777777" w:rsidR="00E546F5" w:rsidRDefault="00951CE2">
            <w:pPr>
              <w:pStyle w:val="Tier1"/>
            </w:pPr>
            <w:r>
              <w:t>Other</w:t>
            </w:r>
          </w:p>
          <w:p w14:paraId="59105B12" w14:textId="77777777" w:rsidR="00E546F5" w:rsidRDefault="00951CE2">
            <w:pPr>
              <w:pStyle w:val="Tier1"/>
            </w:pPr>
            <w:r>
              <w:t>• for incorporation in ships, boats or other vessels listed in Table 1, for the purposes of their construction, repair, maintenance or conversion;</w:t>
            </w:r>
          </w:p>
          <w:p w14:paraId="59105B13" w14:textId="77777777" w:rsidR="00E546F5" w:rsidRDefault="00951CE2">
            <w:pPr>
              <w:pStyle w:val="Tier1"/>
            </w:pPr>
            <w:r>
              <w:t>• for fitting to or equipping such ships, boats or other vessels;</w:t>
            </w:r>
          </w:p>
          <w:p w14:paraId="59105B14" w14:textId="77777777" w:rsidR="00E546F5" w:rsidRDefault="00951CE2">
            <w:pPr>
              <w:pStyle w:val="Tier1"/>
            </w:pPr>
            <w:r>
              <w:t>• for incorporation, for t</w:t>
            </w:r>
            <w:r>
              <w:t>he purposes of their construction, repair, maintenance or conversion, in drilling or production platforms listed below:</w:t>
            </w:r>
          </w:p>
          <w:p w14:paraId="59105B15" w14:textId="77777777" w:rsidR="00E546F5" w:rsidRDefault="00951CE2">
            <w:pPr>
              <w:pStyle w:val="Tier1"/>
            </w:pPr>
            <w:r>
              <w:t xml:space="preserve">   fixed, of subheading ex 8430 49 or floating or submersible of subheading 8905 20;</w:t>
            </w:r>
          </w:p>
          <w:p w14:paraId="59105B16" w14:textId="77777777" w:rsidR="00E546F5" w:rsidRDefault="00951CE2">
            <w:pPr>
              <w:pStyle w:val="Tier1"/>
            </w:pPr>
            <w:r>
              <w:t>• for equipping the above platforms;</w:t>
            </w:r>
          </w:p>
          <w:p w14:paraId="59105B17" w14:textId="77777777" w:rsidR="00E546F5" w:rsidRDefault="00951CE2">
            <w:pPr>
              <w:pStyle w:val="Tier1"/>
            </w:pPr>
            <w:r>
              <w:t xml:space="preserve">• 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18" w14:textId="77777777" w:rsidR="00E546F5" w:rsidRDefault="00951CE2">
            <w:pPr>
              <w:pStyle w:val="NormalinTable"/>
            </w:pPr>
            <w:r>
              <w:t>0.0%</w:t>
            </w:r>
          </w:p>
        </w:tc>
      </w:tr>
      <w:tr w:rsidR="00E546F5" w14:paraId="59105B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1A" w14:textId="77777777" w:rsidR="00E546F5" w:rsidRDefault="00951CE2">
            <w:pPr>
              <w:pStyle w:val="NormalinTable"/>
            </w:pPr>
            <w:r>
              <w:t>7606920095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1B" w14:textId="77777777" w:rsidR="00E546F5" w:rsidRDefault="00951CE2">
            <w:pPr>
              <w:pStyle w:val="Tier1"/>
            </w:pPr>
            <w:r>
              <w:t>Aluminium plates, sheets and strip, of a thickness exceeding 0,2 mm</w:t>
            </w:r>
          </w:p>
          <w:p w14:paraId="59105B1C" w14:textId="77777777" w:rsidR="00E546F5" w:rsidRDefault="00951CE2">
            <w:pPr>
              <w:pStyle w:val="Tier1"/>
            </w:pPr>
            <w:r>
              <w:t>Other</w:t>
            </w:r>
          </w:p>
          <w:p w14:paraId="59105B1D" w14:textId="77777777" w:rsidR="00E546F5" w:rsidRDefault="00951CE2">
            <w:pPr>
              <w:pStyle w:val="Tier1"/>
            </w:pPr>
            <w:r>
              <w:t>Of aluminium alloys</w:t>
            </w:r>
          </w:p>
          <w:p w14:paraId="59105B1E" w14:textId="77777777" w:rsidR="00E546F5" w:rsidRDefault="00951CE2">
            <w:pPr>
              <w:pStyle w:val="Tier1"/>
            </w:pPr>
            <w:r>
              <w:t>Other</w:t>
            </w:r>
          </w:p>
          <w:p w14:paraId="59105B1F" w14:textId="77777777" w:rsidR="00E546F5" w:rsidRDefault="00951CE2">
            <w:pPr>
              <w:pStyle w:val="Tier1"/>
            </w:pPr>
            <w:r>
              <w:t>Other</w:t>
            </w:r>
          </w:p>
          <w:p w14:paraId="59105B20" w14:textId="77777777" w:rsidR="00E546F5" w:rsidRDefault="00951CE2">
            <w:pPr>
              <w:pStyle w:val="Tier1"/>
            </w:pPr>
            <w:r>
              <w:t xml:space="preserve">for incorporation in ships, boats or other vessels listed in Table 1, for </w:t>
            </w:r>
            <w:r>
              <w:t>the purposes of their construction, repair, maintenance or conversion;</w:t>
            </w:r>
          </w:p>
          <w:p w14:paraId="59105B21" w14:textId="77777777" w:rsidR="00E546F5" w:rsidRDefault="00951CE2">
            <w:pPr>
              <w:pStyle w:val="Tier1"/>
            </w:pPr>
            <w:r>
              <w:t>• for fitting to or equipping such ships, boats or other vessels;</w:t>
            </w:r>
          </w:p>
          <w:p w14:paraId="59105B22" w14:textId="77777777" w:rsidR="00E546F5" w:rsidRDefault="00951CE2">
            <w:pPr>
              <w:pStyle w:val="Tier1"/>
            </w:pPr>
            <w:r>
              <w:t>• for incorporation, for the purposes of their construction, repair, maintenance or conversion, in drilling or producti</w:t>
            </w:r>
            <w:r>
              <w:t>on platforms listed below:</w:t>
            </w:r>
          </w:p>
          <w:p w14:paraId="59105B23" w14:textId="77777777" w:rsidR="00E546F5" w:rsidRDefault="00951CE2">
            <w:pPr>
              <w:pStyle w:val="Tier1"/>
            </w:pPr>
            <w:r>
              <w:t xml:space="preserve">   fixed, of subheading ex 8430 49 or floating or submersible of subheading 8905 20;</w:t>
            </w:r>
          </w:p>
          <w:p w14:paraId="59105B24" w14:textId="77777777" w:rsidR="00E546F5" w:rsidRDefault="00951CE2">
            <w:pPr>
              <w:pStyle w:val="Tier1"/>
            </w:pPr>
            <w:r>
              <w:t>• for equipping the above platforms;</w:t>
            </w:r>
          </w:p>
          <w:p w14:paraId="59105B25"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26" w14:textId="77777777" w:rsidR="00E546F5" w:rsidRDefault="00951CE2">
            <w:pPr>
              <w:pStyle w:val="NormalinTable"/>
            </w:pPr>
            <w:r>
              <w:t>0.0%</w:t>
            </w:r>
          </w:p>
        </w:tc>
      </w:tr>
      <w:tr w:rsidR="00E546F5" w14:paraId="59105B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28" w14:textId="77777777" w:rsidR="00E546F5" w:rsidRDefault="00951CE2">
            <w:pPr>
              <w:pStyle w:val="NormalinTable"/>
            </w:pPr>
            <w:r>
              <w:t>7607111100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29" w14:textId="77777777" w:rsidR="00E546F5" w:rsidRDefault="00951CE2">
            <w:pPr>
              <w:pStyle w:val="Tier1"/>
            </w:pPr>
            <w:r>
              <w:t xml:space="preserve">Aluminium foil </w:t>
            </w:r>
            <w:r>
              <w:t>(whether or not printed or backed with paper, paperboard, plastics or similar backing materials) of a thickness (excluding any backing) not exceeding 0.2 mm</w:t>
            </w:r>
          </w:p>
          <w:p w14:paraId="59105B2A" w14:textId="77777777" w:rsidR="00E546F5" w:rsidRDefault="00951CE2">
            <w:pPr>
              <w:pStyle w:val="Tier2"/>
            </w:pPr>
            <w:r>
              <w:t>-</w:t>
            </w:r>
            <w:r>
              <w:tab/>
              <w:t>Not backed</w:t>
            </w:r>
          </w:p>
          <w:p w14:paraId="59105B2B" w14:textId="77777777" w:rsidR="00E546F5" w:rsidRDefault="00951CE2">
            <w:pPr>
              <w:pStyle w:val="Tier3"/>
            </w:pPr>
            <w:r>
              <w:t>-</w:t>
            </w:r>
            <w:r>
              <w:tab/>
              <w:t>-</w:t>
            </w:r>
            <w:r>
              <w:tab/>
              <w:t>Rolled but not further worked</w:t>
            </w:r>
          </w:p>
          <w:p w14:paraId="59105B2C" w14:textId="77777777" w:rsidR="00E546F5" w:rsidRDefault="00951CE2">
            <w:pPr>
              <w:pStyle w:val="Tier4"/>
            </w:pPr>
            <w:r>
              <w:t>-</w:t>
            </w:r>
            <w:r>
              <w:tab/>
              <w:t>-</w:t>
            </w:r>
            <w:r>
              <w:tab/>
              <w:t>-</w:t>
            </w:r>
            <w:r>
              <w:tab/>
              <w:t>Of a thickness of less than 0.021 mm</w:t>
            </w:r>
          </w:p>
          <w:p w14:paraId="59105B2D" w14:textId="77777777" w:rsidR="00E546F5" w:rsidRDefault="00951CE2">
            <w:pPr>
              <w:pStyle w:val="Tier5"/>
            </w:pPr>
            <w:r>
              <w:t>-</w:t>
            </w:r>
            <w:r>
              <w:tab/>
              <w:t>-</w:t>
            </w:r>
            <w:r>
              <w:tab/>
              <w:t>-</w:t>
            </w:r>
            <w:r>
              <w:tab/>
              <w:t>-</w:t>
            </w:r>
            <w:r>
              <w:tab/>
              <w:t>I</w:t>
            </w:r>
            <w:r>
              <w:t>n rolls of a weight not exceeding 10 kg</w:t>
            </w:r>
          </w:p>
          <w:p w14:paraId="59105B2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B2F" w14:textId="77777777" w:rsidR="00E546F5" w:rsidRDefault="00951CE2">
            <w:pPr>
              <w:pStyle w:val="Tier5Bullet"/>
            </w:pPr>
            <w:r>
              <w:tab/>
            </w:r>
            <w:r>
              <w:tab/>
            </w:r>
            <w:r>
              <w:tab/>
            </w:r>
            <w:r>
              <w:tab/>
              <w:t>-</w:t>
            </w:r>
            <w:r>
              <w:tab/>
              <w:t xml:space="preserve">for fitting to or equipping such ships, boats or other </w:t>
            </w:r>
            <w:r>
              <w:t>vessels;</w:t>
            </w:r>
          </w:p>
          <w:p w14:paraId="59105B3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B31" w14:textId="77777777" w:rsidR="00E546F5" w:rsidRDefault="00951CE2">
            <w:pPr>
              <w:pStyle w:val="Tier5Bullet"/>
            </w:pPr>
            <w:r>
              <w:tab/>
            </w:r>
            <w:r>
              <w:tab/>
            </w:r>
            <w:r>
              <w:tab/>
            </w:r>
            <w:r>
              <w:tab/>
              <w:t>-</w:t>
            </w:r>
            <w:r>
              <w:tab/>
              <w:t>for equip</w:t>
            </w:r>
            <w:r>
              <w:t>ping the above platforms;</w:t>
            </w:r>
          </w:p>
          <w:p w14:paraId="59105B3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33" w14:textId="77777777" w:rsidR="00E546F5" w:rsidRDefault="00951CE2">
            <w:pPr>
              <w:pStyle w:val="NormalinTable"/>
            </w:pPr>
            <w:r>
              <w:t>0.0%</w:t>
            </w:r>
          </w:p>
        </w:tc>
      </w:tr>
      <w:tr w:rsidR="00E546F5" w14:paraId="59105B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35" w14:textId="77777777" w:rsidR="00E546F5" w:rsidRDefault="00951CE2">
            <w:pPr>
              <w:pStyle w:val="NormalinTable"/>
            </w:pPr>
            <w:r>
              <w:t>7607111900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36" w14:textId="77777777" w:rsidR="00E546F5" w:rsidRDefault="00951CE2">
            <w:pPr>
              <w:pStyle w:val="Tier1"/>
            </w:pPr>
            <w:r>
              <w:t>Aluminium foil (whether or not printed or backed with paper, paperboard, plastics or similar backing materials) of a thickness (excluding an</w:t>
            </w:r>
            <w:r>
              <w:t>y backing) not exceeding 0.2 mm</w:t>
            </w:r>
          </w:p>
          <w:p w14:paraId="59105B37" w14:textId="77777777" w:rsidR="00E546F5" w:rsidRDefault="00951CE2">
            <w:pPr>
              <w:pStyle w:val="Tier2"/>
            </w:pPr>
            <w:r>
              <w:t>-</w:t>
            </w:r>
            <w:r>
              <w:tab/>
              <w:t>Not backed</w:t>
            </w:r>
          </w:p>
          <w:p w14:paraId="59105B38" w14:textId="77777777" w:rsidR="00E546F5" w:rsidRDefault="00951CE2">
            <w:pPr>
              <w:pStyle w:val="Tier3"/>
            </w:pPr>
            <w:r>
              <w:t>-</w:t>
            </w:r>
            <w:r>
              <w:tab/>
              <w:t>-</w:t>
            </w:r>
            <w:r>
              <w:tab/>
              <w:t>Rolled but not further worked</w:t>
            </w:r>
          </w:p>
          <w:p w14:paraId="59105B39" w14:textId="77777777" w:rsidR="00E546F5" w:rsidRDefault="00951CE2">
            <w:pPr>
              <w:pStyle w:val="Tier4"/>
            </w:pPr>
            <w:r>
              <w:t>-</w:t>
            </w:r>
            <w:r>
              <w:tab/>
              <w:t>-</w:t>
            </w:r>
            <w:r>
              <w:tab/>
              <w:t>-</w:t>
            </w:r>
            <w:r>
              <w:tab/>
              <w:t>Of a thickness of less than 0.021 mm</w:t>
            </w:r>
          </w:p>
          <w:p w14:paraId="59105B3A" w14:textId="77777777" w:rsidR="00E546F5" w:rsidRDefault="00951CE2">
            <w:pPr>
              <w:pStyle w:val="Tier5"/>
            </w:pPr>
            <w:r>
              <w:t>-</w:t>
            </w:r>
            <w:r>
              <w:tab/>
              <w:t>-</w:t>
            </w:r>
            <w:r>
              <w:tab/>
              <w:t>-</w:t>
            </w:r>
            <w:r>
              <w:tab/>
              <w:t>-</w:t>
            </w:r>
            <w:r>
              <w:tab/>
              <w:t>Other</w:t>
            </w:r>
          </w:p>
          <w:p w14:paraId="59105B3B"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5B3C" w14:textId="77777777" w:rsidR="00E546F5" w:rsidRDefault="00951CE2">
            <w:pPr>
              <w:pStyle w:val="Tier5Bullet"/>
            </w:pPr>
            <w:r>
              <w:tab/>
            </w:r>
            <w:r>
              <w:tab/>
            </w:r>
            <w:r>
              <w:tab/>
            </w:r>
            <w:r>
              <w:tab/>
              <w:t>-</w:t>
            </w:r>
            <w:r>
              <w:tab/>
              <w:t>for fitting to or equipping such ships, boats or other vessels;</w:t>
            </w:r>
          </w:p>
          <w:p w14:paraId="59105B3D"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5B3E" w14:textId="77777777" w:rsidR="00E546F5" w:rsidRDefault="00951CE2">
            <w:pPr>
              <w:pStyle w:val="Tier5Bullet"/>
            </w:pPr>
            <w:r>
              <w:tab/>
            </w:r>
            <w:r>
              <w:tab/>
            </w:r>
            <w:r>
              <w:tab/>
            </w:r>
            <w:r>
              <w:tab/>
              <w:t>-</w:t>
            </w:r>
            <w:r>
              <w:tab/>
              <w:t>for equipping the above platforms;</w:t>
            </w:r>
          </w:p>
          <w:p w14:paraId="59105B3F" w14:textId="77777777" w:rsidR="00E546F5" w:rsidRDefault="00951CE2">
            <w:pPr>
              <w:pStyle w:val="Tier5Bullet"/>
            </w:pPr>
            <w:r>
              <w:tab/>
            </w:r>
            <w:r>
              <w:tab/>
            </w:r>
            <w:r>
              <w:tab/>
            </w:r>
            <w:r>
              <w:tab/>
              <w:t>-</w:t>
            </w:r>
            <w:r>
              <w:tab/>
              <w:t>for linking these drilling or production platforms to the mainland</w:t>
            </w:r>
          </w:p>
          <w:p w14:paraId="59105B40" w14:textId="77777777" w:rsidR="00E546F5" w:rsidRDefault="00E546F5">
            <w:pPr>
              <w:pStyle w:val="Tier5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41" w14:textId="77777777" w:rsidR="00E546F5" w:rsidRDefault="00951CE2">
            <w:pPr>
              <w:pStyle w:val="NormalinTable"/>
            </w:pPr>
            <w:r>
              <w:t>0.0%</w:t>
            </w:r>
          </w:p>
        </w:tc>
      </w:tr>
      <w:tr w:rsidR="00E546F5" w14:paraId="59105B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43" w14:textId="77777777" w:rsidR="00E546F5" w:rsidRDefault="00951CE2">
            <w:pPr>
              <w:pStyle w:val="NormalinTable"/>
            </w:pPr>
            <w:r>
              <w:t>7607119054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44" w14:textId="77777777" w:rsidR="00E546F5" w:rsidRDefault="00951CE2">
            <w:pPr>
              <w:pStyle w:val="Tier1"/>
            </w:pPr>
            <w:r>
              <w:t xml:space="preserve">Aluminium foil </w:t>
            </w:r>
            <w:r>
              <w:t>(whether or not printed or backed with paper, paperboard, plastics or similar backing materials) of a thickness (excluding any backing) not exceeding 0,2 mm</w:t>
            </w:r>
          </w:p>
          <w:p w14:paraId="59105B45" w14:textId="77777777" w:rsidR="00E546F5" w:rsidRDefault="00951CE2">
            <w:pPr>
              <w:pStyle w:val="Tier1"/>
            </w:pPr>
            <w:r>
              <w:t>Not backed</w:t>
            </w:r>
          </w:p>
          <w:p w14:paraId="59105B46" w14:textId="77777777" w:rsidR="00E546F5" w:rsidRDefault="00951CE2">
            <w:pPr>
              <w:pStyle w:val="Tier1"/>
            </w:pPr>
            <w:r>
              <w:t>Rolled but not further worked</w:t>
            </w:r>
          </w:p>
          <w:p w14:paraId="59105B47" w14:textId="77777777" w:rsidR="00E546F5" w:rsidRDefault="00951CE2">
            <w:pPr>
              <w:pStyle w:val="Tier1"/>
            </w:pPr>
            <w:r>
              <w:t>Of a thickness of not less than 0,021 mm but not more than</w:t>
            </w:r>
            <w:r>
              <w:t xml:space="preserve"> 0,2 mm</w:t>
            </w:r>
          </w:p>
          <w:p w14:paraId="59105B48" w14:textId="77777777" w:rsidR="00E546F5" w:rsidRDefault="00951CE2">
            <w:pPr>
              <w:pStyle w:val="Tier1"/>
            </w:pPr>
            <w:r>
              <w:t>Aluminium foil in rolls:</w:t>
            </w:r>
          </w:p>
          <w:p w14:paraId="59105B49" w14:textId="77777777" w:rsidR="00E546F5" w:rsidRDefault="00951CE2">
            <w:pPr>
              <w:pStyle w:val="Tier1"/>
            </w:pPr>
            <w:r>
              <w:t xml:space="preserve">-having a purity of 99,99% by weight, </w:t>
            </w:r>
          </w:p>
          <w:p w14:paraId="59105B4A" w14:textId="77777777" w:rsidR="00E546F5" w:rsidRDefault="00951CE2">
            <w:pPr>
              <w:pStyle w:val="Tier1"/>
            </w:pPr>
            <w:r>
              <w:t xml:space="preserve">-of a thickness of 0,021 mm or more but not more than 0,2 mm, </w:t>
            </w:r>
          </w:p>
          <w:p w14:paraId="59105B4B" w14:textId="77777777" w:rsidR="00E546F5" w:rsidRDefault="00951CE2">
            <w:pPr>
              <w:pStyle w:val="Tier1"/>
            </w:pPr>
            <w:r>
              <w:t xml:space="preserve">-with a width of 500 mm, </w:t>
            </w:r>
          </w:p>
          <w:p w14:paraId="59105B4C" w14:textId="77777777" w:rsidR="00E546F5" w:rsidRDefault="00951CE2">
            <w:pPr>
              <w:pStyle w:val="Tier1"/>
            </w:pPr>
            <w:r>
              <w:t xml:space="preserve">-with a surface oxide layer by 3 to 4 nm thick, </w:t>
            </w:r>
          </w:p>
          <w:p w14:paraId="59105B4D" w14:textId="77777777" w:rsidR="00E546F5" w:rsidRDefault="00951CE2">
            <w:pPr>
              <w:pStyle w:val="Tier1"/>
            </w:pPr>
            <w:r>
              <w:t>-and with a cubic texture of more than 95%</w:t>
            </w:r>
          </w:p>
          <w:p w14:paraId="59105B4E" w14:textId="77777777" w:rsidR="00E546F5" w:rsidRDefault="00951CE2">
            <w:pPr>
              <w:pStyle w:val="Tier1"/>
            </w:pPr>
            <w:r>
              <w:t>Oth</w:t>
            </w:r>
            <w:r>
              <w:t>er</w:t>
            </w:r>
          </w:p>
          <w:p w14:paraId="59105B4F" w14:textId="77777777" w:rsidR="00E546F5" w:rsidRDefault="00951CE2">
            <w:pPr>
              <w:pStyle w:val="Tier1"/>
            </w:pPr>
            <w:r>
              <w:t>Of a thickness of 0.2 mm, in coils or in coiled strips, in cut-to-length sheets, or in the form of circles</w:t>
            </w:r>
          </w:p>
          <w:p w14:paraId="59105B50"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51" w14:textId="77777777" w:rsidR="00E546F5" w:rsidRDefault="00951CE2">
            <w:pPr>
              <w:pStyle w:val="NormalinTable"/>
            </w:pPr>
            <w:r>
              <w:t>0.0%</w:t>
            </w:r>
          </w:p>
        </w:tc>
      </w:tr>
      <w:tr w:rsidR="00E546F5" w14:paraId="59105B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53" w14:textId="77777777" w:rsidR="00E546F5" w:rsidRDefault="00951CE2">
            <w:pPr>
              <w:pStyle w:val="NormalinTable"/>
            </w:pPr>
            <w:r>
              <w:t>7607119065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54" w14:textId="77777777" w:rsidR="00E546F5" w:rsidRDefault="00951CE2">
            <w:pPr>
              <w:pStyle w:val="Tier1"/>
            </w:pPr>
            <w:r>
              <w:t xml:space="preserve">Aluminium foil (whether or not printed or backed with paper, paperboard, plastics or similar backing materials) of a </w:t>
            </w:r>
            <w:r>
              <w:t>thickness (excluding any backing) not exceeding 0,2 mm</w:t>
            </w:r>
          </w:p>
          <w:p w14:paraId="59105B55" w14:textId="77777777" w:rsidR="00E546F5" w:rsidRDefault="00951CE2">
            <w:pPr>
              <w:pStyle w:val="Tier1"/>
            </w:pPr>
            <w:r>
              <w:t>Not backed</w:t>
            </w:r>
          </w:p>
          <w:p w14:paraId="59105B56" w14:textId="77777777" w:rsidR="00E546F5" w:rsidRDefault="00951CE2">
            <w:pPr>
              <w:pStyle w:val="Tier1"/>
            </w:pPr>
            <w:r>
              <w:t>Rolled but not further worked</w:t>
            </w:r>
          </w:p>
          <w:p w14:paraId="59105B57" w14:textId="77777777" w:rsidR="00E546F5" w:rsidRDefault="00951CE2">
            <w:pPr>
              <w:pStyle w:val="Tier1"/>
            </w:pPr>
            <w:r>
              <w:t>Of a thickness of not less than 0,021 mm but not more than 0,2 mm</w:t>
            </w:r>
          </w:p>
          <w:p w14:paraId="59105B58" w14:textId="77777777" w:rsidR="00E546F5" w:rsidRDefault="00951CE2">
            <w:pPr>
              <w:pStyle w:val="Tier1"/>
            </w:pPr>
            <w:r>
              <w:t>Plain aluminium foil with the following parameters:</w:t>
            </w:r>
          </w:p>
          <w:p w14:paraId="59105B59" w14:textId="77777777" w:rsidR="00E546F5" w:rsidRDefault="00951CE2">
            <w:pPr>
              <w:pStyle w:val="Tier1"/>
            </w:pPr>
            <w:r>
              <w:t xml:space="preserve">- an aluminium content of 99,98 % or </w:t>
            </w:r>
            <w:r>
              <w:t>more</w:t>
            </w:r>
          </w:p>
          <w:p w14:paraId="59105B5A" w14:textId="77777777" w:rsidR="00E546F5" w:rsidRDefault="00951CE2">
            <w:pPr>
              <w:pStyle w:val="Tier1"/>
            </w:pPr>
            <w:r>
              <w:t>- a thickness of 0,070 mm or more but not more than 0,125 mm</w:t>
            </w:r>
          </w:p>
          <w:p w14:paraId="59105B5B" w14:textId="77777777" w:rsidR="00E546F5" w:rsidRDefault="00951CE2">
            <w:pPr>
              <w:pStyle w:val="Tier1"/>
            </w:pPr>
            <w:r>
              <w:t>- with a cubic texture of a kind used for high voltage etching</w:t>
            </w:r>
          </w:p>
          <w:p w14:paraId="59105B5C" w14:textId="77777777" w:rsidR="00E546F5" w:rsidRDefault="00951CE2">
            <w:pPr>
              <w:pStyle w:val="Tier1"/>
            </w:pPr>
            <w:r>
              <w:t>Without internal layers of other material, in coils or in coiled strips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5D" w14:textId="77777777" w:rsidR="00E546F5" w:rsidRDefault="00951CE2">
            <w:pPr>
              <w:pStyle w:val="NormalinTable"/>
            </w:pPr>
            <w:r>
              <w:t>0.0%</w:t>
            </w:r>
          </w:p>
        </w:tc>
      </w:tr>
      <w:tr w:rsidR="00E546F5" w14:paraId="59105B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5F" w14:textId="77777777" w:rsidR="00E546F5" w:rsidRDefault="00951CE2">
            <w:pPr>
              <w:pStyle w:val="NormalinTable"/>
            </w:pPr>
            <w:r>
              <w:t>7607119067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60" w14:textId="77777777" w:rsidR="00E546F5" w:rsidRDefault="00951CE2">
            <w:pPr>
              <w:pStyle w:val="Tier1"/>
            </w:pPr>
            <w:r>
              <w:t xml:space="preserve">Aluminium foil (whether or not </w:t>
            </w:r>
            <w:r>
              <w:t>printed or backed with paper, paperboard, plastics or similar backing materials) of a thickness (excluding any backing) not exceeding 0,2 mm</w:t>
            </w:r>
          </w:p>
          <w:p w14:paraId="59105B61" w14:textId="77777777" w:rsidR="00E546F5" w:rsidRDefault="00951CE2">
            <w:pPr>
              <w:pStyle w:val="Tier1"/>
            </w:pPr>
            <w:r>
              <w:t>Not backed</w:t>
            </w:r>
          </w:p>
          <w:p w14:paraId="59105B62" w14:textId="77777777" w:rsidR="00E546F5" w:rsidRDefault="00951CE2">
            <w:pPr>
              <w:pStyle w:val="Tier1"/>
            </w:pPr>
            <w:r>
              <w:t>Rolled but not further worked</w:t>
            </w:r>
          </w:p>
          <w:p w14:paraId="59105B63" w14:textId="77777777" w:rsidR="00E546F5" w:rsidRDefault="00951CE2">
            <w:pPr>
              <w:pStyle w:val="Tier1"/>
            </w:pPr>
            <w:r>
              <w:t>Of a thickness of not less than 0,021 mm but not more than 0,2 mm</w:t>
            </w:r>
          </w:p>
          <w:p w14:paraId="59105B64" w14:textId="77777777" w:rsidR="00E546F5" w:rsidRDefault="00951CE2">
            <w:pPr>
              <w:pStyle w:val="Tier1"/>
            </w:pPr>
            <w:r>
              <w:t>Plain al</w:t>
            </w:r>
            <w:r>
              <w:t>uminium foil with the following parameters:</w:t>
            </w:r>
          </w:p>
          <w:p w14:paraId="59105B65" w14:textId="77777777" w:rsidR="00E546F5" w:rsidRDefault="00951CE2">
            <w:pPr>
              <w:pStyle w:val="Tier1"/>
            </w:pPr>
            <w:r>
              <w:t>- an aluminium content of 99,98 % or more</w:t>
            </w:r>
          </w:p>
          <w:p w14:paraId="59105B66" w14:textId="77777777" w:rsidR="00E546F5" w:rsidRDefault="00951CE2">
            <w:pPr>
              <w:pStyle w:val="Tier1"/>
            </w:pPr>
            <w:r>
              <w:t>- a thickness of 0,070 mm or more but not more than 0,125 mm</w:t>
            </w:r>
          </w:p>
          <w:p w14:paraId="59105B67" w14:textId="77777777" w:rsidR="00E546F5" w:rsidRDefault="00951CE2">
            <w:pPr>
              <w:pStyle w:val="Tier1"/>
            </w:pPr>
            <w:r>
              <w:t>- with a cubic texture of a kind used for high voltage etching</w:t>
            </w:r>
          </w:p>
          <w:p w14:paraId="59105B68"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69" w14:textId="77777777" w:rsidR="00E546F5" w:rsidRDefault="00951CE2">
            <w:pPr>
              <w:pStyle w:val="NormalinTable"/>
            </w:pPr>
            <w:r>
              <w:t>0.0%</w:t>
            </w:r>
          </w:p>
        </w:tc>
      </w:tr>
      <w:tr w:rsidR="00E546F5" w14:paraId="59105B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6B" w14:textId="77777777" w:rsidR="00E546F5" w:rsidRDefault="00951CE2">
            <w:pPr>
              <w:pStyle w:val="NormalinTable"/>
            </w:pPr>
            <w:r>
              <w:t>7607119075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6C" w14:textId="77777777" w:rsidR="00E546F5" w:rsidRDefault="00951CE2">
            <w:pPr>
              <w:pStyle w:val="Tier1"/>
            </w:pPr>
            <w:r>
              <w:t>Aluminium foil (whether</w:t>
            </w:r>
            <w:r>
              <w:t xml:space="preserve"> or not printed or backed with paper, paperboard, plastics or similar backing materials) of a thickness (excluding any backing) not exceeding 0,2 mm</w:t>
            </w:r>
          </w:p>
          <w:p w14:paraId="59105B6D" w14:textId="77777777" w:rsidR="00E546F5" w:rsidRDefault="00951CE2">
            <w:pPr>
              <w:pStyle w:val="Tier1"/>
            </w:pPr>
            <w:r>
              <w:t>Not backed</w:t>
            </w:r>
          </w:p>
          <w:p w14:paraId="59105B6E" w14:textId="77777777" w:rsidR="00E546F5" w:rsidRDefault="00951CE2">
            <w:pPr>
              <w:pStyle w:val="Tier1"/>
            </w:pPr>
            <w:r>
              <w:t>Rolled but not further worked</w:t>
            </w:r>
          </w:p>
          <w:p w14:paraId="59105B6F" w14:textId="77777777" w:rsidR="00E546F5" w:rsidRDefault="00951CE2">
            <w:pPr>
              <w:pStyle w:val="Tier1"/>
            </w:pPr>
            <w:r>
              <w:t xml:space="preserve">Of a thickness of not less than 0,021 mm but not more than 0,2 </w:t>
            </w:r>
            <w:r>
              <w:t>mm</w:t>
            </w:r>
          </w:p>
          <w:p w14:paraId="59105B70" w14:textId="77777777" w:rsidR="00E546F5" w:rsidRDefault="00951CE2">
            <w:pPr>
              <w:pStyle w:val="Tier1"/>
            </w:pPr>
            <w:r>
              <w:t>Other</w:t>
            </w:r>
          </w:p>
          <w:p w14:paraId="59105B71" w14:textId="77777777" w:rsidR="00E546F5" w:rsidRDefault="00951CE2">
            <w:pPr>
              <w:pStyle w:val="Tier1"/>
            </w:pPr>
            <w:r>
              <w:t>Aluminium and magnesium alloy strip or foil:</w:t>
            </w:r>
          </w:p>
          <w:p w14:paraId="59105B72" w14:textId="77777777" w:rsidR="00E546F5" w:rsidRDefault="00951CE2">
            <w:pPr>
              <w:pStyle w:val="Tier1"/>
            </w:pPr>
            <w:r>
              <w:t>- of an alloy conforming to standards 5182-H19 or 5052-H19,</w:t>
            </w:r>
          </w:p>
          <w:p w14:paraId="59105B73" w14:textId="77777777" w:rsidR="00E546F5" w:rsidRDefault="00951CE2">
            <w:pPr>
              <w:pStyle w:val="Tier1"/>
            </w:pPr>
            <w:r>
              <w:t>- in rolls with an outside diameter of minimum 1 250 mm but not more than 1 350 mm,</w:t>
            </w:r>
          </w:p>
          <w:p w14:paraId="59105B74" w14:textId="77777777" w:rsidR="00E546F5" w:rsidRDefault="00951CE2">
            <w:pPr>
              <w:pStyle w:val="Tier1"/>
            </w:pPr>
            <w:r>
              <w:t>- of a thickness (tolerance - 0,006 mm) of 0,15 mm, 0,16 m</w:t>
            </w:r>
            <w:r>
              <w:t>m, 0,18 mm or 0,20 mm,</w:t>
            </w:r>
          </w:p>
          <w:p w14:paraId="59105B75" w14:textId="77777777" w:rsidR="00E546F5" w:rsidRDefault="00951CE2">
            <w:pPr>
              <w:pStyle w:val="Tier1"/>
            </w:pPr>
            <w:r>
              <w:t xml:space="preserve">- of a width ( tolerance ± 0,3 mm) of 12,5 mm, 15,0 mm, 16,0 mm, 25,0 mm, 35,0 mm, 50,0 mm or 356 mm, </w:t>
            </w:r>
          </w:p>
          <w:p w14:paraId="59105B76" w14:textId="77777777" w:rsidR="00E546F5" w:rsidRDefault="00951CE2">
            <w:pPr>
              <w:pStyle w:val="Tier1"/>
            </w:pPr>
            <w:r>
              <w:t>- having a camber tolerance of not more than 0,4 mm/750 mm,</w:t>
            </w:r>
          </w:p>
          <w:p w14:paraId="59105B77" w14:textId="77777777" w:rsidR="00E546F5" w:rsidRDefault="00951CE2">
            <w:pPr>
              <w:pStyle w:val="Tier1"/>
            </w:pPr>
            <w:r>
              <w:t>- of a flatness measurement: I-unit ±4,</w:t>
            </w:r>
          </w:p>
          <w:p w14:paraId="59105B78" w14:textId="77777777" w:rsidR="00E546F5" w:rsidRDefault="00951CE2">
            <w:pPr>
              <w:pStyle w:val="Tier1"/>
            </w:pPr>
            <w:r>
              <w:t>- having a tensile strength of</w:t>
            </w:r>
            <w:r>
              <w:t xml:space="preserve"> more than (5182-H19) 365 MPa or (5052-H19) 320 MPa,</w:t>
            </w:r>
          </w:p>
          <w:p w14:paraId="59105B79" w14:textId="77777777" w:rsidR="00E546F5" w:rsidRDefault="00951CE2">
            <w:pPr>
              <w:pStyle w:val="Tier1"/>
            </w:pPr>
            <w:r>
              <w:t>- of an elongation A50 of more than (5182-H19) 3 % or (5052-H19) 2,5 %</w:t>
            </w:r>
          </w:p>
          <w:p w14:paraId="59105B7A" w14:textId="77777777" w:rsidR="00E546F5" w:rsidRDefault="00951CE2">
            <w:pPr>
              <w:pStyle w:val="Tier1"/>
            </w:pPr>
            <w:r>
              <w:t>for use in the manufacture of slats for blinds</w:t>
            </w:r>
          </w:p>
          <w:p w14:paraId="59105B7B" w14:textId="77777777" w:rsidR="00E546F5" w:rsidRDefault="00951CE2">
            <w:pPr>
              <w:pStyle w:val="Tier1"/>
            </w:pPr>
            <w:r>
              <w:t>Of a thickness of not less than 0,03 mm but less than 0.2 mm, without internal layers</w:t>
            </w:r>
            <w:r>
              <w:t xml:space="preserve"> of other material, in coils or in coiled strips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7C" w14:textId="77777777" w:rsidR="00E546F5" w:rsidRDefault="00951CE2">
            <w:pPr>
              <w:pStyle w:val="NormalinTable"/>
            </w:pPr>
            <w:r>
              <w:t>0.0%</w:t>
            </w:r>
          </w:p>
        </w:tc>
      </w:tr>
      <w:tr w:rsidR="00E546F5" w14:paraId="59105B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7E" w14:textId="77777777" w:rsidR="00E546F5" w:rsidRDefault="00951CE2">
            <w:pPr>
              <w:pStyle w:val="NormalinTable"/>
            </w:pPr>
            <w:r>
              <w:t>7607119076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7F" w14:textId="77777777" w:rsidR="00E546F5" w:rsidRDefault="00951CE2">
            <w:pPr>
              <w:pStyle w:val="Tier1"/>
            </w:pPr>
            <w:r>
              <w:t>Aluminium foil (whether or not printed or backed with paper, paperboard, plastics or similar backing materials) of a thickness (excluding any backing) not exceeding 0,2 mm</w:t>
            </w:r>
          </w:p>
          <w:p w14:paraId="59105B80" w14:textId="77777777" w:rsidR="00E546F5" w:rsidRDefault="00951CE2">
            <w:pPr>
              <w:pStyle w:val="Tier1"/>
            </w:pPr>
            <w:r>
              <w:t>Not backed</w:t>
            </w:r>
          </w:p>
          <w:p w14:paraId="59105B81" w14:textId="77777777" w:rsidR="00E546F5" w:rsidRDefault="00951CE2">
            <w:pPr>
              <w:pStyle w:val="Tier1"/>
            </w:pPr>
            <w:r>
              <w:t>Rolled but not further worked</w:t>
            </w:r>
          </w:p>
          <w:p w14:paraId="59105B82" w14:textId="77777777" w:rsidR="00E546F5" w:rsidRDefault="00951CE2">
            <w:pPr>
              <w:pStyle w:val="Tier1"/>
            </w:pPr>
            <w:r>
              <w:t>Of a thickness of not less than 0,021 mm but not more than 0,2 mm</w:t>
            </w:r>
          </w:p>
          <w:p w14:paraId="59105B83" w14:textId="77777777" w:rsidR="00E546F5" w:rsidRDefault="00951CE2">
            <w:pPr>
              <w:pStyle w:val="Tier1"/>
            </w:pPr>
            <w:r>
              <w:t>Other</w:t>
            </w:r>
          </w:p>
          <w:p w14:paraId="59105B84" w14:textId="77777777" w:rsidR="00E546F5" w:rsidRDefault="00951CE2">
            <w:pPr>
              <w:pStyle w:val="Tier1"/>
            </w:pPr>
            <w:r>
              <w:t>Aluminium and magnesium alloy strip or foil:</w:t>
            </w:r>
          </w:p>
          <w:p w14:paraId="59105B85" w14:textId="77777777" w:rsidR="00E546F5" w:rsidRDefault="00951CE2">
            <w:pPr>
              <w:pStyle w:val="Tier1"/>
            </w:pPr>
            <w:r>
              <w:t>- of an alloy conforming to standards 5182-H19 or 5052-H19,</w:t>
            </w:r>
          </w:p>
          <w:p w14:paraId="59105B86" w14:textId="77777777" w:rsidR="00E546F5" w:rsidRDefault="00951CE2">
            <w:pPr>
              <w:pStyle w:val="Tier1"/>
            </w:pPr>
            <w:r>
              <w:t xml:space="preserve">- in rolls with an outside diameter of minimum 1 </w:t>
            </w:r>
            <w:r>
              <w:t>250 mm but not more than 1 350 mm,</w:t>
            </w:r>
          </w:p>
          <w:p w14:paraId="59105B87" w14:textId="77777777" w:rsidR="00E546F5" w:rsidRDefault="00951CE2">
            <w:pPr>
              <w:pStyle w:val="Tier1"/>
            </w:pPr>
            <w:r>
              <w:t>- of a thickness (tolerance - 0,006 mm) of 0,15 mm, 0,16 mm, 0,18 mm or 0,20 mm,</w:t>
            </w:r>
          </w:p>
          <w:p w14:paraId="59105B88" w14:textId="77777777" w:rsidR="00E546F5" w:rsidRDefault="00951CE2">
            <w:pPr>
              <w:pStyle w:val="Tier1"/>
            </w:pPr>
            <w:r>
              <w:t xml:space="preserve">- of a width ( tolerance ± 0,3 mm) of 12,5 mm, 15,0 mm, 16,0 mm, 25,0 mm, 35,0 mm, 50,0 mm or 356 mm, </w:t>
            </w:r>
          </w:p>
          <w:p w14:paraId="59105B89" w14:textId="77777777" w:rsidR="00E546F5" w:rsidRDefault="00951CE2">
            <w:pPr>
              <w:pStyle w:val="Tier1"/>
            </w:pPr>
            <w:r>
              <w:t>- having a camber tolerance of not mo</w:t>
            </w:r>
            <w:r>
              <w:t>re than 0,4 mm/750 mm,</w:t>
            </w:r>
          </w:p>
          <w:p w14:paraId="59105B8A" w14:textId="77777777" w:rsidR="00E546F5" w:rsidRDefault="00951CE2">
            <w:pPr>
              <w:pStyle w:val="Tier1"/>
            </w:pPr>
            <w:r>
              <w:t>- of a flatness measurement: I-unit ±4,</w:t>
            </w:r>
          </w:p>
          <w:p w14:paraId="59105B8B" w14:textId="77777777" w:rsidR="00E546F5" w:rsidRDefault="00951CE2">
            <w:pPr>
              <w:pStyle w:val="Tier1"/>
            </w:pPr>
            <w:r>
              <w:t>- having a tensile strength of more than (5182-H19) 365 MPa or (5052-H19) 320 MPa,</w:t>
            </w:r>
          </w:p>
          <w:p w14:paraId="59105B8C" w14:textId="77777777" w:rsidR="00E546F5" w:rsidRDefault="00951CE2">
            <w:pPr>
              <w:pStyle w:val="Tier1"/>
            </w:pPr>
            <w:r>
              <w:t>- of an elongation A50 of more than (5182-H19) 3 % or (5052-H19) 2,5 %</w:t>
            </w:r>
          </w:p>
          <w:p w14:paraId="59105B8D" w14:textId="77777777" w:rsidR="00E546F5" w:rsidRDefault="00951CE2">
            <w:pPr>
              <w:pStyle w:val="Tier1"/>
            </w:pPr>
            <w:r>
              <w:t xml:space="preserve">for use in the manufacture of </w:t>
            </w:r>
            <w:r>
              <w:t>slats for blinds</w:t>
            </w:r>
          </w:p>
          <w:p w14:paraId="59105B8E" w14:textId="77777777" w:rsidR="00E546F5" w:rsidRDefault="00951CE2">
            <w:pPr>
              <w:pStyle w:val="Tier1"/>
            </w:pPr>
            <w:r>
              <w:t>Of a thickness of 0.2 mm</w:t>
            </w:r>
          </w:p>
          <w:p w14:paraId="59105B8F" w14:textId="77777777" w:rsidR="00E546F5" w:rsidRDefault="00951CE2">
            <w:pPr>
              <w:pStyle w:val="Tier1"/>
            </w:pPr>
            <w:r>
              <w:t>Without internal layers of other material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90" w14:textId="77777777" w:rsidR="00E546F5" w:rsidRDefault="00951CE2">
            <w:pPr>
              <w:pStyle w:val="NormalinTable"/>
            </w:pPr>
            <w:r>
              <w:t>0.0%</w:t>
            </w:r>
          </w:p>
        </w:tc>
      </w:tr>
      <w:tr w:rsidR="00E546F5" w14:paraId="59105B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92" w14:textId="77777777" w:rsidR="00E546F5" w:rsidRDefault="00951CE2">
            <w:pPr>
              <w:pStyle w:val="NormalinTable"/>
            </w:pPr>
            <w:r>
              <w:t>7607119079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93" w14:textId="77777777" w:rsidR="00E546F5" w:rsidRDefault="00951CE2">
            <w:pPr>
              <w:pStyle w:val="Tier1"/>
            </w:pPr>
            <w:r>
              <w:t xml:space="preserve">Aluminium foil (whether or not printed or backed with paper, paperboard, plastics or similar backing materials) of a thickness (excluding any backing) not </w:t>
            </w:r>
            <w:r>
              <w:t>exceeding 0,2 mm</w:t>
            </w:r>
          </w:p>
          <w:p w14:paraId="59105B94" w14:textId="77777777" w:rsidR="00E546F5" w:rsidRDefault="00951CE2">
            <w:pPr>
              <w:pStyle w:val="Tier1"/>
            </w:pPr>
            <w:r>
              <w:t>Not backed</w:t>
            </w:r>
          </w:p>
          <w:p w14:paraId="59105B95" w14:textId="77777777" w:rsidR="00E546F5" w:rsidRDefault="00951CE2">
            <w:pPr>
              <w:pStyle w:val="Tier1"/>
            </w:pPr>
            <w:r>
              <w:t>Rolled but not further worked</w:t>
            </w:r>
          </w:p>
          <w:p w14:paraId="59105B96" w14:textId="77777777" w:rsidR="00E546F5" w:rsidRDefault="00951CE2">
            <w:pPr>
              <w:pStyle w:val="Tier1"/>
            </w:pPr>
            <w:r>
              <w:t>Of a thickness of not less than 0,021 mm but not more than 0,2 mm</w:t>
            </w:r>
          </w:p>
          <w:p w14:paraId="59105B97" w14:textId="77777777" w:rsidR="00E546F5" w:rsidRDefault="00951CE2">
            <w:pPr>
              <w:pStyle w:val="Tier1"/>
            </w:pPr>
            <w:r>
              <w:t>Other</w:t>
            </w:r>
          </w:p>
          <w:p w14:paraId="59105B98" w14:textId="77777777" w:rsidR="00E546F5" w:rsidRDefault="00951CE2">
            <w:pPr>
              <w:pStyle w:val="Tier1"/>
            </w:pPr>
            <w:r>
              <w:t>Aluminium and magnesium alloy strip or foil:</w:t>
            </w:r>
          </w:p>
          <w:p w14:paraId="59105B99" w14:textId="77777777" w:rsidR="00E546F5" w:rsidRDefault="00951CE2">
            <w:pPr>
              <w:pStyle w:val="Tier1"/>
            </w:pPr>
            <w:r>
              <w:t>- of an alloy conforming to standards 5182-H19 or 5052-H19,</w:t>
            </w:r>
          </w:p>
          <w:p w14:paraId="59105B9A" w14:textId="77777777" w:rsidR="00E546F5" w:rsidRDefault="00951CE2">
            <w:pPr>
              <w:pStyle w:val="Tier1"/>
            </w:pPr>
            <w:r>
              <w:t xml:space="preserve">- in rolls with an </w:t>
            </w:r>
            <w:r>
              <w:t>outside diameter of minimum 1 250 mm but not more than 1 350 mm,</w:t>
            </w:r>
          </w:p>
          <w:p w14:paraId="59105B9B" w14:textId="77777777" w:rsidR="00E546F5" w:rsidRDefault="00951CE2">
            <w:pPr>
              <w:pStyle w:val="Tier1"/>
            </w:pPr>
            <w:r>
              <w:t>- of a thickness (tolerance - 0,006 mm) of 0,15 mm, 0,16 mm, 0,18 mm or 0,20 mm,</w:t>
            </w:r>
          </w:p>
          <w:p w14:paraId="59105B9C" w14:textId="77777777" w:rsidR="00E546F5" w:rsidRDefault="00951CE2">
            <w:pPr>
              <w:pStyle w:val="Tier1"/>
            </w:pPr>
            <w:r>
              <w:t xml:space="preserve">- of a width ( tolerance ± 0,3 mm) of 12,5 mm, 15,0 mm, 16,0 mm, 25,0 mm, 35,0 mm, 50,0 mm or 356 mm, </w:t>
            </w:r>
          </w:p>
          <w:p w14:paraId="59105B9D" w14:textId="77777777" w:rsidR="00E546F5" w:rsidRDefault="00951CE2">
            <w:pPr>
              <w:pStyle w:val="Tier1"/>
            </w:pPr>
            <w:r>
              <w:t>- havin</w:t>
            </w:r>
            <w:r>
              <w:t>g a camber tolerance of not more than 0,4 mm/750 mm,</w:t>
            </w:r>
          </w:p>
          <w:p w14:paraId="59105B9E" w14:textId="77777777" w:rsidR="00E546F5" w:rsidRDefault="00951CE2">
            <w:pPr>
              <w:pStyle w:val="Tier1"/>
            </w:pPr>
            <w:r>
              <w:t>- of a flatness measurement: I-unit ±4,</w:t>
            </w:r>
          </w:p>
          <w:p w14:paraId="59105B9F" w14:textId="77777777" w:rsidR="00E546F5" w:rsidRDefault="00951CE2">
            <w:pPr>
              <w:pStyle w:val="Tier1"/>
            </w:pPr>
            <w:r>
              <w:t>- having a tensile strength of more than (5182-H19) 365 MPa or (5052-H19) 320 MPa,</w:t>
            </w:r>
          </w:p>
          <w:p w14:paraId="59105BA0" w14:textId="77777777" w:rsidR="00E546F5" w:rsidRDefault="00951CE2">
            <w:pPr>
              <w:pStyle w:val="Tier1"/>
            </w:pPr>
            <w:r>
              <w:t>- of an elongation A50 of more than (5182-H19) 3 % or (5052-H19) 2,5 %</w:t>
            </w:r>
          </w:p>
          <w:p w14:paraId="59105BA1" w14:textId="77777777" w:rsidR="00E546F5" w:rsidRDefault="00951CE2">
            <w:pPr>
              <w:pStyle w:val="Tier1"/>
            </w:pPr>
            <w:r>
              <w:t>for use i</w:t>
            </w:r>
            <w:r>
              <w:t>n the manufacture of slats for blinds</w:t>
            </w:r>
          </w:p>
          <w:p w14:paraId="59105BA2"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A3" w14:textId="77777777" w:rsidR="00E546F5" w:rsidRDefault="00951CE2">
            <w:pPr>
              <w:pStyle w:val="NormalinTable"/>
            </w:pPr>
            <w:r>
              <w:t>0.0%</w:t>
            </w:r>
          </w:p>
        </w:tc>
      </w:tr>
      <w:tr w:rsidR="00E546F5" w14:paraId="59105B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A5" w14:textId="77777777" w:rsidR="00E546F5" w:rsidRDefault="00951CE2">
            <w:pPr>
              <w:pStyle w:val="NormalinTable"/>
            </w:pPr>
            <w:r>
              <w:t>7607119096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A6" w14:textId="77777777" w:rsidR="00E546F5" w:rsidRDefault="00951CE2">
            <w:pPr>
              <w:pStyle w:val="Tier1"/>
            </w:pPr>
            <w:r>
              <w:t>Aluminium foil (whether or not printed or backed with paper, paperboard, plastics or similar backing materials) of a thickness (excluding any backing) not exceeding 0,2 mm</w:t>
            </w:r>
          </w:p>
          <w:p w14:paraId="59105BA7" w14:textId="77777777" w:rsidR="00E546F5" w:rsidRDefault="00951CE2">
            <w:pPr>
              <w:pStyle w:val="Tier1"/>
            </w:pPr>
            <w:r>
              <w:t>Not backed</w:t>
            </w:r>
          </w:p>
          <w:p w14:paraId="59105BA8" w14:textId="77777777" w:rsidR="00E546F5" w:rsidRDefault="00951CE2">
            <w:pPr>
              <w:pStyle w:val="Tier1"/>
            </w:pPr>
            <w:r>
              <w:t xml:space="preserve">Rolled </w:t>
            </w:r>
            <w:r>
              <w:t>but not further worked</w:t>
            </w:r>
          </w:p>
          <w:p w14:paraId="59105BA9" w14:textId="77777777" w:rsidR="00E546F5" w:rsidRDefault="00951CE2">
            <w:pPr>
              <w:pStyle w:val="Tier1"/>
            </w:pPr>
            <w:r>
              <w:t>Of a thickness of not less than 0,021 mm but not more than 0,2 mm</w:t>
            </w:r>
          </w:p>
          <w:p w14:paraId="59105BAA" w14:textId="77777777" w:rsidR="00E546F5" w:rsidRDefault="00951CE2">
            <w:pPr>
              <w:pStyle w:val="Tier1"/>
            </w:pPr>
            <w:r>
              <w:t>Other</w:t>
            </w:r>
          </w:p>
          <w:p w14:paraId="59105BAB" w14:textId="77777777" w:rsidR="00E546F5" w:rsidRDefault="00951CE2">
            <w:pPr>
              <w:pStyle w:val="Tier1"/>
            </w:pPr>
            <w:r>
              <w:t>Other</w:t>
            </w:r>
          </w:p>
          <w:p w14:paraId="59105BAC" w14:textId="77777777" w:rsidR="00E546F5" w:rsidRDefault="00951CE2">
            <w:pPr>
              <w:pStyle w:val="Tier1"/>
            </w:pPr>
            <w:r>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AD" w14:textId="77777777" w:rsidR="00E546F5" w:rsidRDefault="00951CE2">
            <w:pPr>
              <w:pStyle w:val="NormalinTable"/>
            </w:pPr>
            <w:r>
              <w:t>0.0%</w:t>
            </w:r>
          </w:p>
        </w:tc>
      </w:tr>
      <w:tr w:rsidR="00E546F5" w14:paraId="59105B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AF" w14:textId="77777777" w:rsidR="00E546F5" w:rsidRDefault="00951CE2">
            <w:pPr>
              <w:pStyle w:val="NormalinTable"/>
            </w:pPr>
            <w:r>
              <w:t>7607191000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B0" w14:textId="77777777" w:rsidR="00E546F5" w:rsidRDefault="00951CE2">
            <w:pPr>
              <w:pStyle w:val="Tier1"/>
            </w:pPr>
            <w:r>
              <w:t>Aluminium foil (whether or not printed or backed with paper, paperboard, plastics or similar backing materials) of a thickness (excl</w:t>
            </w:r>
            <w:r>
              <w:t>uding any backing) not exceeding 0.2 mm</w:t>
            </w:r>
          </w:p>
          <w:p w14:paraId="59105BB1" w14:textId="77777777" w:rsidR="00E546F5" w:rsidRDefault="00951CE2">
            <w:pPr>
              <w:pStyle w:val="Tier2"/>
            </w:pPr>
            <w:r>
              <w:t>-</w:t>
            </w:r>
            <w:r>
              <w:tab/>
              <w:t>Not backed</w:t>
            </w:r>
          </w:p>
          <w:p w14:paraId="59105BB2" w14:textId="77777777" w:rsidR="00E546F5" w:rsidRDefault="00951CE2">
            <w:pPr>
              <w:pStyle w:val="Tier3"/>
            </w:pPr>
            <w:r>
              <w:t>-</w:t>
            </w:r>
            <w:r>
              <w:tab/>
              <w:t>-</w:t>
            </w:r>
            <w:r>
              <w:tab/>
              <w:t>Other</w:t>
            </w:r>
          </w:p>
          <w:p w14:paraId="59105BB3" w14:textId="77777777" w:rsidR="00E546F5" w:rsidRDefault="00951CE2">
            <w:pPr>
              <w:pStyle w:val="Tier4"/>
            </w:pPr>
            <w:r>
              <w:t>-</w:t>
            </w:r>
            <w:r>
              <w:tab/>
              <w:t>-</w:t>
            </w:r>
            <w:r>
              <w:tab/>
              <w:t>-</w:t>
            </w:r>
            <w:r>
              <w:tab/>
              <w:t>Of a thickness of less than 0.021 mm</w:t>
            </w:r>
          </w:p>
          <w:p w14:paraId="59105BB4"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5BB5" w14:textId="77777777" w:rsidR="00E546F5" w:rsidRDefault="00951CE2">
            <w:pPr>
              <w:pStyle w:val="Tier4Bullet"/>
            </w:pPr>
            <w:r>
              <w:tab/>
            </w:r>
            <w:r>
              <w:tab/>
            </w:r>
            <w:r>
              <w:tab/>
              <w:t>-</w:t>
            </w:r>
            <w:r>
              <w:tab/>
              <w:t>for fitting to or equipping such ships, boats or other vessels;</w:t>
            </w:r>
          </w:p>
          <w:p w14:paraId="59105BB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5BB7" w14:textId="77777777" w:rsidR="00E546F5" w:rsidRDefault="00951CE2">
            <w:pPr>
              <w:pStyle w:val="Tier4Bullet"/>
            </w:pPr>
            <w:r>
              <w:tab/>
            </w:r>
            <w:r>
              <w:tab/>
            </w:r>
            <w:r>
              <w:tab/>
              <w:t>-</w:t>
            </w:r>
            <w:r>
              <w:tab/>
              <w:t>for equipping the above platforms;</w:t>
            </w:r>
          </w:p>
          <w:p w14:paraId="59105BB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B9" w14:textId="77777777" w:rsidR="00E546F5" w:rsidRDefault="00951CE2">
            <w:pPr>
              <w:pStyle w:val="NormalinTable"/>
            </w:pPr>
            <w:r>
              <w:t>0.0%</w:t>
            </w:r>
          </w:p>
        </w:tc>
      </w:tr>
      <w:tr w:rsidR="00E546F5" w14:paraId="59105B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BB" w14:textId="77777777" w:rsidR="00E546F5" w:rsidRDefault="00951CE2">
            <w:pPr>
              <w:pStyle w:val="NormalinTable"/>
            </w:pPr>
            <w:r>
              <w:t>7607199084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BC" w14:textId="77777777" w:rsidR="00E546F5" w:rsidRDefault="00951CE2">
            <w:pPr>
              <w:pStyle w:val="Tier5Bullet"/>
            </w:pPr>
            <w:r>
              <w:t>Aluminium foil (whether or not printed or backed with paper, paperboard</w:t>
            </w:r>
            <w:r>
              <w:t>, plastics or similar backing materials) of a thickness (excluding any backing) not exceeding 0,2 mm</w:t>
            </w:r>
          </w:p>
          <w:p w14:paraId="59105BBD" w14:textId="77777777" w:rsidR="00E546F5" w:rsidRDefault="00951CE2">
            <w:pPr>
              <w:pStyle w:val="Tier5Bullet"/>
            </w:pPr>
            <w:r>
              <w:t>Not backed</w:t>
            </w:r>
          </w:p>
          <w:p w14:paraId="59105BBE" w14:textId="77777777" w:rsidR="00E546F5" w:rsidRDefault="00951CE2">
            <w:pPr>
              <w:pStyle w:val="Tier5Bullet"/>
            </w:pPr>
            <w:r>
              <w:t>Other</w:t>
            </w:r>
          </w:p>
          <w:p w14:paraId="59105BBF" w14:textId="77777777" w:rsidR="00E546F5" w:rsidRDefault="00951CE2">
            <w:pPr>
              <w:pStyle w:val="Tier5Bullet"/>
            </w:pPr>
            <w:r>
              <w:t>Of a thickness of not less than 0,021 mm but not more than 0,2 mm</w:t>
            </w:r>
          </w:p>
          <w:p w14:paraId="59105BC0" w14:textId="77777777" w:rsidR="00E546F5" w:rsidRDefault="00951CE2">
            <w:pPr>
              <w:pStyle w:val="Tier5Bullet"/>
            </w:pPr>
            <w:r>
              <w:t>Other</w:t>
            </w:r>
          </w:p>
          <w:p w14:paraId="59105BC1" w14:textId="77777777" w:rsidR="00E546F5" w:rsidRDefault="00951CE2">
            <w:pPr>
              <w:pStyle w:val="Tier5Bullet"/>
            </w:pPr>
            <w:r>
              <w:t xml:space="preserve">Of a thickness of 0.2 mm, in coils or in coiled strips, in </w:t>
            </w:r>
            <w:r>
              <w:t>cut-to-length sheets, or in the form of circles</w:t>
            </w:r>
          </w:p>
          <w:p w14:paraId="59105BC2" w14:textId="77777777" w:rsidR="00E546F5" w:rsidRDefault="00951CE2">
            <w:pPr>
              <w:pStyle w:val="Tier5Bullet"/>
            </w:pPr>
            <w:r>
              <w:t>Without internal layers of other material</w:t>
            </w:r>
          </w:p>
          <w:p w14:paraId="59105BC3" w14:textId="77777777" w:rsidR="00E546F5" w:rsidRDefault="00951CE2">
            <w:pPr>
              <w:pStyle w:val="Tier5Bullet"/>
            </w:pPr>
            <w:r>
              <w:t>Alloyed, for use as body panels in the car industry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C4" w14:textId="77777777" w:rsidR="00E546F5" w:rsidRDefault="00951CE2">
            <w:pPr>
              <w:pStyle w:val="NormalinTable"/>
            </w:pPr>
            <w:r>
              <w:t>0.0%</w:t>
            </w:r>
          </w:p>
        </w:tc>
      </w:tr>
      <w:tr w:rsidR="00E546F5" w14:paraId="59105B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C6" w14:textId="77777777" w:rsidR="00E546F5" w:rsidRDefault="00951CE2">
            <w:pPr>
              <w:pStyle w:val="NormalinTable"/>
            </w:pPr>
            <w:r>
              <w:t>7607199093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C7" w14:textId="77777777" w:rsidR="00E546F5" w:rsidRDefault="00951CE2">
            <w:pPr>
              <w:pStyle w:val="Tier5Bullet"/>
            </w:pPr>
            <w:r>
              <w:t xml:space="preserve">Aluminium foil (whether or not printed or backed with paper, paperboard, plastics or </w:t>
            </w:r>
            <w:r>
              <w:t>similar backing materials) of a thickness (excluding any backing) not exceeding 0,2 mm</w:t>
            </w:r>
          </w:p>
          <w:p w14:paraId="59105BC8" w14:textId="77777777" w:rsidR="00E546F5" w:rsidRDefault="00951CE2">
            <w:pPr>
              <w:pStyle w:val="Tier5Bullet"/>
            </w:pPr>
            <w:r>
              <w:t>Not backed</w:t>
            </w:r>
          </w:p>
          <w:p w14:paraId="59105BC9" w14:textId="77777777" w:rsidR="00E546F5" w:rsidRDefault="00951CE2">
            <w:pPr>
              <w:pStyle w:val="Tier5Bullet"/>
            </w:pPr>
            <w:r>
              <w:t>Other</w:t>
            </w:r>
          </w:p>
          <w:p w14:paraId="59105BCA" w14:textId="77777777" w:rsidR="00E546F5" w:rsidRDefault="00951CE2">
            <w:pPr>
              <w:pStyle w:val="Tier5Bullet"/>
            </w:pPr>
            <w:r>
              <w:t>Of a thickness of not less than 0,021 mm but not more than 0,2 mm</w:t>
            </w:r>
          </w:p>
          <w:p w14:paraId="59105BCB" w14:textId="77777777" w:rsidR="00E546F5" w:rsidRDefault="00951CE2">
            <w:pPr>
              <w:pStyle w:val="Tier5Bullet"/>
            </w:pPr>
            <w:r>
              <w:t>Other</w:t>
            </w:r>
          </w:p>
          <w:p w14:paraId="59105BCC" w14:textId="77777777" w:rsidR="00E546F5" w:rsidRDefault="00951CE2">
            <w:pPr>
              <w:pStyle w:val="Tier5Bullet"/>
            </w:pPr>
            <w:r>
              <w:t>Of a thickness of 0.2 mm, in coils or in coiled strips, in cut-to-length sheets,</w:t>
            </w:r>
            <w:r>
              <w:t xml:space="preserve"> or in the form of circles</w:t>
            </w:r>
          </w:p>
          <w:p w14:paraId="59105BCD" w14:textId="77777777" w:rsidR="00E546F5" w:rsidRDefault="00951CE2">
            <w:pPr>
              <w:pStyle w:val="Tier5Bullet"/>
            </w:pPr>
            <w:r>
              <w:t>Without internal layers of other material</w:t>
            </w:r>
          </w:p>
          <w:p w14:paraId="59105BCE" w14:textId="77777777" w:rsidR="00E546F5" w:rsidRDefault="00951CE2">
            <w:pPr>
              <w:pStyle w:val="Tier5Bullet"/>
            </w:pPr>
            <w:r>
              <w:t>Other</w:t>
            </w:r>
          </w:p>
          <w:p w14:paraId="59105BCF" w14:textId="77777777" w:rsidR="00E546F5" w:rsidRDefault="00951CE2">
            <w:pPr>
              <w:pStyle w:val="Tier5Bullet"/>
            </w:pPr>
            <w:r>
              <w:t xml:space="preserve">Hot rolled coils, alloyed, tension levelled, of a width of not less than 800 mm but not exceeding 2050 mm, for use in the manufacture of coated coils and aluminium </w:t>
            </w:r>
            <w:r>
              <w:t>composite panels</w:t>
            </w:r>
          </w:p>
          <w:p w14:paraId="59105BD0" w14:textId="77777777" w:rsidR="00E546F5" w:rsidRDefault="00951CE2">
            <w:pPr>
              <w:pStyle w:val="Tier5Bullet"/>
            </w:pPr>
            <w:r>
              <w:t>• for incorporation in ships, boats or other vessels listed in Table 1, for the purposes of their construction, repair, maintenance or conversion;</w:t>
            </w:r>
          </w:p>
          <w:p w14:paraId="59105BD1" w14:textId="77777777" w:rsidR="00E546F5" w:rsidRDefault="00951CE2">
            <w:pPr>
              <w:pStyle w:val="Tier5Bullet"/>
            </w:pPr>
            <w:r>
              <w:t>• for fitting to or equipping such ships, boats or other vessels;</w:t>
            </w:r>
          </w:p>
          <w:p w14:paraId="59105BD2" w14:textId="77777777" w:rsidR="00E546F5" w:rsidRDefault="00951CE2">
            <w:pPr>
              <w:pStyle w:val="Tier5Bullet"/>
            </w:pPr>
            <w:r>
              <w:t>• for incorporation, for t</w:t>
            </w:r>
            <w:r>
              <w:t>he purposes of their construction, repair, maintenance or conversion, in drilling or production platforms listed below:</w:t>
            </w:r>
          </w:p>
          <w:p w14:paraId="59105BD3" w14:textId="77777777" w:rsidR="00E546F5" w:rsidRDefault="00951CE2">
            <w:pPr>
              <w:pStyle w:val="Tier5Bullet"/>
            </w:pPr>
            <w:r>
              <w:t xml:space="preserve">   fixed, of subheading ex 8430 49 or floating or submersible of subheading 8905 20;</w:t>
            </w:r>
          </w:p>
          <w:p w14:paraId="59105BD4" w14:textId="77777777" w:rsidR="00E546F5" w:rsidRDefault="00951CE2">
            <w:pPr>
              <w:pStyle w:val="Tier5Bullet"/>
            </w:pPr>
            <w:r>
              <w:t>• for equipping the above platforms;</w:t>
            </w:r>
          </w:p>
          <w:p w14:paraId="59105BD5" w14:textId="77777777" w:rsidR="00E546F5" w:rsidRDefault="00951CE2">
            <w:pPr>
              <w:pStyle w:val="Tier5Bullet"/>
            </w:pPr>
            <w:r>
              <w:t xml:space="preserve">• 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D6" w14:textId="77777777" w:rsidR="00E546F5" w:rsidRDefault="00951CE2">
            <w:pPr>
              <w:pStyle w:val="NormalinTable"/>
            </w:pPr>
            <w:r>
              <w:t>0.0%</w:t>
            </w:r>
          </w:p>
        </w:tc>
      </w:tr>
      <w:tr w:rsidR="00E546F5" w14:paraId="59105B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D8" w14:textId="77777777" w:rsidR="00E546F5" w:rsidRDefault="00951CE2">
            <w:pPr>
              <w:pStyle w:val="NormalinTable"/>
            </w:pPr>
            <w:r>
              <w:t>7607199094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D9" w14:textId="77777777" w:rsidR="00E546F5" w:rsidRDefault="00951CE2">
            <w:pPr>
              <w:pStyle w:val="Tier5Bullet"/>
            </w:pPr>
            <w:r>
              <w:t>Aluminium foil (whether or not printed or backed with paper, paperboard, plastics or similar backing materials) of a thickness (excluding any backing) not exceeding 0,2 mm</w:t>
            </w:r>
          </w:p>
          <w:p w14:paraId="59105BDA" w14:textId="77777777" w:rsidR="00E546F5" w:rsidRDefault="00951CE2">
            <w:pPr>
              <w:pStyle w:val="Tier5Bullet"/>
            </w:pPr>
            <w:r>
              <w:t>Not backed</w:t>
            </w:r>
          </w:p>
          <w:p w14:paraId="59105BDB" w14:textId="77777777" w:rsidR="00E546F5" w:rsidRDefault="00951CE2">
            <w:pPr>
              <w:pStyle w:val="Tier5Bullet"/>
            </w:pPr>
            <w:r>
              <w:t>Other</w:t>
            </w:r>
          </w:p>
          <w:p w14:paraId="59105BDC" w14:textId="77777777" w:rsidR="00E546F5" w:rsidRDefault="00951CE2">
            <w:pPr>
              <w:pStyle w:val="Tier5Bullet"/>
            </w:pPr>
            <w:r>
              <w:t>Of a thickness of not less than 0,021 mm but not more than 0,2 mm</w:t>
            </w:r>
          </w:p>
          <w:p w14:paraId="59105BDD" w14:textId="77777777" w:rsidR="00E546F5" w:rsidRDefault="00951CE2">
            <w:pPr>
              <w:pStyle w:val="Tier5Bullet"/>
            </w:pPr>
            <w:r>
              <w:t>Other</w:t>
            </w:r>
          </w:p>
          <w:p w14:paraId="59105BDE" w14:textId="77777777" w:rsidR="00E546F5" w:rsidRDefault="00951CE2">
            <w:pPr>
              <w:pStyle w:val="Tier5Bullet"/>
            </w:pPr>
            <w:r>
              <w:t>Of a thickness of 0.2 mm, in coils or in coiled strips, in cut-to-length sheets, or in the form of circles</w:t>
            </w:r>
          </w:p>
          <w:p w14:paraId="59105BDF" w14:textId="77777777" w:rsidR="00E546F5" w:rsidRDefault="00951CE2">
            <w:pPr>
              <w:pStyle w:val="Tier5Bullet"/>
            </w:pPr>
            <w:r>
              <w:t>Without internal layers of other material</w:t>
            </w:r>
          </w:p>
          <w:p w14:paraId="59105BE0" w14:textId="77777777" w:rsidR="00E546F5" w:rsidRDefault="00951CE2">
            <w:pPr>
              <w:pStyle w:val="Tier5Bullet"/>
            </w:pPr>
            <w:r>
              <w:t>Other</w:t>
            </w:r>
          </w:p>
          <w:p w14:paraId="59105BE1" w14:textId="77777777" w:rsidR="00E546F5" w:rsidRDefault="00951CE2">
            <w:pPr>
              <w:pStyle w:val="Tier5Bullet"/>
            </w:pPr>
            <w:r>
              <w:t>Other</w:t>
            </w:r>
          </w:p>
          <w:p w14:paraId="59105BE2" w14:textId="77777777" w:rsidR="00E546F5" w:rsidRDefault="00951CE2">
            <w:pPr>
              <w:pStyle w:val="Tier5Bullet"/>
            </w:pPr>
            <w:r>
              <w:t>• for incorporati</w:t>
            </w:r>
            <w:r>
              <w:t>on in ships, boats or other vessels listed in Table 1, for the purposes of their construction, repair, maintenance or conversion;</w:t>
            </w:r>
          </w:p>
          <w:p w14:paraId="59105BE3" w14:textId="77777777" w:rsidR="00E546F5" w:rsidRDefault="00951CE2">
            <w:pPr>
              <w:pStyle w:val="Tier5Bullet"/>
            </w:pPr>
            <w:r>
              <w:t>• for fitting to or equipping such ships, boats or other vessels;</w:t>
            </w:r>
          </w:p>
          <w:p w14:paraId="59105BE4" w14:textId="77777777" w:rsidR="00E546F5" w:rsidRDefault="00951CE2">
            <w:pPr>
              <w:pStyle w:val="Tier5Bullet"/>
            </w:pPr>
            <w:r>
              <w:t>• for incorporation, for the purposes of their construction,</w:t>
            </w:r>
            <w:r>
              <w:t xml:space="preserve"> repair, maintenance or conversion, in drilling or production platforms listed below:</w:t>
            </w:r>
          </w:p>
          <w:p w14:paraId="59105BE5" w14:textId="77777777" w:rsidR="00E546F5" w:rsidRDefault="00951CE2">
            <w:pPr>
              <w:pStyle w:val="Tier5Bullet"/>
            </w:pPr>
            <w:r>
              <w:t xml:space="preserve">   fixed, of subheading ex 8430 49 or floating or submersible of subheading 8905 20;</w:t>
            </w:r>
          </w:p>
          <w:p w14:paraId="59105BE6" w14:textId="77777777" w:rsidR="00E546F5" w:rsidRDefault="00951CE2">
            <w:pPr>
              <w:pStyle w:val="Tier5Bullet"/>
            </w:pPr>
            <w:r>
              <w:t>• for equipping the above platforms;</w:t>
            </w:r>
          </w:p>
          <w:p w14:paraId="59105BE7" w14:textId="77777777" w:rsidR="00E546F5" w:rsidRDefault="00951CE2">
            <w:pPr>
              <w:pStyle w:val="Tier5Bullet"/>
            </w:pPr>
            <w:r>
              <w:t>• for linking these drilling or production platf</w:t>
            </w:r>
            <w:r>
              <w:t>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E8" w14:textId="77777777" w:rsidR="00E546F5" w:rsidRDefault="00951CE2">
            <w:pPr>
              <w:pStyle w:val="NormalinTable"/>
            </w:pPr>
            <w:r>
              <w:t>0.0%</w:t>
            </w:r>
          </w:p>
        </w:tc>
      </w:tr>
      <w:tr w:rsidR="00E546F5" w14:paraId="59105B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EA" w14:textId="77777777" w:rsidR="00E546F5" w:rsidRDefault="00951CE2">
            <w:pPr>
              <w:pStyle w:val="NormalinTable"/>
            </w:pPr>
            <w:r>
              <w:t>7607199095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EB" w14:textId="77777777" w:rsidR="00E546F5" w:rsidRDefault="00951CE2">
            <w:pPr>
              <w:pStyle w:val="Tier5Bullet"/>
            </w:pPr>
            <w:r>
              <w:t>Aluminium foil (whether or not printed or backed with paper, paperboard, plastics or similar backing materials) of a thickness (excluding any backing) not exceeding 0,2 mm</w:t>
            </w:r>
          </w:p>
          <w:p w14:paraId="59105BEC" w14:textId="77777777" w:rsidR="00E546F5" w:rsidRDefault="00951CE2">
            <w:pPr>
              <w:pStyle w:val="Tier5Bullet"/>
            </w:pPr>
            <w:r>
              <w:t>Not backed</w:t>
            </w:r>
          </w:p>
          <w:p w14:paraId="59105BED" w14:textId="77777777" w:rsidR="00E546F5" w:rsidRDefault="00951CE2">
            <w:pPr>
              <w:pStyle w:val="Tier5Bullet"/>
            </w:pPr>
            <w:r>
              <w:t>Other</w:t>
            </w:r>
          </w:p>
          <w:p w14:paraId="59105BEE" w14:textId="77777777" w:rsidR="00E546F5" w:rsidRDefault="00951CE2">
            <w:pPr>
              <w:pStyle w:val="Tier5Bullet"/>
            </w:pPr>
            <w:r>
              <w:t xml:space="preserve">Of a thickness of not </w:t>
            </w:r>
            <w:r>
              <w:t>less than 0,021 mm but not more than 0,2 mm</w:t>
            </w:r>
          </w:p>
          <w:p w14:paraId="59105BEF" w14:textId="77777777" w:rsidR="00E546F5" w:rsidRDefault="00951CE2">
            <w:pPr>
              <w:pStyle w:val="Tier5Bullet"/>
            </w:pPr>
            <w:r>
              <w:t>Other</w:t>
            </w:r>
          </w:p>
          <w:p w14:paraId="59105BF0" w14:textId="77777777" w:rsidR="00E546F5" w:rsidRDefault="00951CE2">
            <w:pPr>
              <w:pStyle w:val="Tier5Bullet"/>
            </w:pPr>
            <w:r>
              <w:t>Of a thickness of 0.2 mm, in coils or in coiled strips, in cut-to-length sheets, or in the form of circles</w:t>
            </w:r>
          </w:p>
          <w:p w14:paraId="59105BF1" w14:textId="77777777" w:rsidR="00E546F5" w:rsidRDefault="00951CE2">
            <w:pPr>
              <w:pStyle w:val="Tier5Bullet"/>
            </w:pPr>
            <w:r>
              <w:t>Other</w:t>
            </w:r>
          </w:p>
          <w:p w14:paraId="59105BF2" w14:textId="77777777" w:rsidR="00E546F5" w:rsidRDefault="00951CE2">
            <w:pPr>
              <w:pStyle w:val="Tier5Bullet"/>
            </w:pPr>
            <w:r>
              <w:t>• for incorporation in ships, boats or other vessels listed in Table 1, for the purposes of t</w:t>
            </w:r>
            <w:r>
              <w:t>heir construction, repair, maintenance or conversion;</w:t>
            </w:r>
          </w:p>
          <w:p w14:paraId="59105BF3" w14:textId="77777777" w:rsidR="00E546F5" w:rsidRDefault="00951CE2">
            <w:pPr>
              <w:pStyle w:val="Tier5Bullet"/>
            </w:pPr>
            <w:r>
              <w:t>• for fitting to or equipping such ships, boats or other vessels;</w:t>
            </w:r>
          </w:p>
          <w:p w14:paraId="59105BF4" w14:textId="77777777" w:rsidR="00E546F5" w:rsidRDefault="00951CE2">
            <w:pPr>
              <w:pStyle w:val="Tier5Bullet"/>
            </w:pPr>
            <w:r>
              <w:t>• for incorporation, for the purposes of their construction, repair, maintenance or conversion, in drilling or production platforms list</w:t>
            </w:r>
            <w:r>
              <w:t>ed below:</w:t>
            </w:r>
          </w:p>
          <w:p w14:paraId="59105BF5" w14:textId="77777777" w:rsidR="00E546F5" w:rsidRDefault="00951CE2">
            <w:pPr>
              <w:pStyle w:val="Tier5Bullet"/>
            </w:pPr>
            <w:r>
              <w:t xml:space="preserve">   fixed, of subheading ex 8430 49 or floating or submersible of subheading 8905 20;</w:t>
            </w:r>
          </w:p>
          <w:p w14:paraId="59105BF6" w14:textId="77777777" w:rsidR="00E546F5" w:rsidRDefault="00951CE2">
            <w:pPr>
              <w:pStyle w:val="Tier5Bullet"/>
            </w:pPr>
            <w:r>
              <w:t>• for equipping the above platforms;</w:t>
            </w:r>
          </w:p>
          <w:p w14:paraId="59105BF7" w14:textId="77777777" w:rsidR="00E546F5" w:rsidRDefault="00951CE2">
            <w:pPr>
              <w:pStyle w:val="Tier5Bullet"/>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BF8" w14:textId="77777777" w:rsidR="00E546F5" w:rsidRDefault="00951CE2">
            <w:pPr>
              <w:pStyle w:val="NormalinTable"/>
            </w:pPr>
            <w:r>
              <w:t>0.0%</w:t>
            </w:r>
          </w:p>
        </w:tc>
      </w:tr>
      <w:tr w:rsidR="00E546F5" w14:paraId="59105C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BFA" w14:textId="77777777" w:rsidR="00E546F5" w:rsidRDefault="00951CE2">
            <w:pPr>
              <w:pStyle w:val="NormalinTable"/>
            </w:pPr>
            <w:r>
              <w:t>7607199096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BFB" w14:textId="77777777" w:rsidR="00E546F5" w:rsidRDefault="00951CE2">
            <w:pPr>
              <w:pStyle w:val="Tier5Bullet"/>
            </w:pPr>
            <w:r>
              <w:t xml:space="preserve">Aluminium foil (whether or not </w:t>
            </w:r>
            <w:r>
              <w:t>printed or backed with paper, paperboard, plastics or similar backing materials) of a thickness (excluding any backing) not exceeding 0,2 mm</w:t>
            </w:r>
          </w:p>
          <w:p w14:paraId="59105BFC" w14:textId="77777777" w:rsidR="00E546F5" w:rsidRDefault="00951CE2">
            <w:pPr>
              <w:pStyle w:val="Tier5Bullet"/>
            </w:pPr>
            <w:r>
              <w:t>Not backed</w:t>
            </w:r>
          </w:p>
          <w:p w14:paraId="59105BFD" w14:textId="77777777" w:rsidR="00E546F5" w:rsidRDefault="00951CE2">
            <w:pPr>
              <w:pStyle w:val="Tier5Bullet"/>
            </w:pPr>
            <w:r>
              <w:t>Other</w:t>
            </w:r>
          </w:p>
          <w:p w14:paraId="59105BFE" w14:textId="77777777" w:rsidR="00E546F5" w:rsidRDefault="00951CE2">
            <w:pPr>
              <w:pStyle w:val="Tier5Bullet"/>
            </w:pPr>
            <w:r>
              <w:t>Of a thickness of not less than 0,021 mm but not more than 0,2 mm</w:t>
            </w:r>
          </w:p>
          <w:p w14:paraId="59105BFF" w14:textId="77777777" w:rsidR="00E546F5" w:rsidRDefault="00951CE2">
            <w:pPr>
              <w:pStyle w:val="Tier5Bullet"/>
            </w:pPr>
            <w:r>
              <w:t>Other</w:t>
            </w:r>
          </w:p>
          <w:p w14:paraId="59105C00" w14:textId="77777777" w:rsidR="00E546F5" w:rsidRDefault="00951CE2">
            <w:pPr>
              <w:pStyle w:val="Tier5Bullet"/>
            </w:pPr>
            <w:r>
              <w:t>Other</w:t>
            </w:r>
          </w:p>
          <w:p w14:paraId="59105C01" w14:textId="77777777" w:rsidR="00E546F5" w:rsidRDefault="00951CE2">
            <w:pPr>
              <w:pStyle w:val="Tier5Bullet"/>
            </w:pPr>
            <w:r>
              <w:t xml:space="preserve">• for incorporation </w:t>
            </w:r>
            <w:r>
              <w:t>in ships, boats or other vessels listed in Table 1, for the purposes of their construction, repair, maintenance or conversion;</w:t>
            </w:r>
          </w:p>
          <w:p w14:paraId="59105C02" w14:textId="77777777" w:rsidR="00E546F5" w:rsidRDefault="00951CE2">
            <w:pPr>
              <w:pStyle w:val="Tier5Bullet"/>
            </w:pPr>
            <w:r>
              <w:t>• for fitting to or equipping such ships, boats or other vessels;</w:t>
            </w:r>
          </w:p>
          <w:p w14:paraId="59105C03" w14:textId="77777777" w:rsidR="00E546F5" w:rsidRDefault="00951CE2">
            <w:pPr>
              <w:pStyle w:val="Tier5Bullet"/>
            </w:pPr>
            <w:r>
              <w:t>• for incorporation, for the purposes of their construction, re</w:t>
            </w:r>
            <w:r>
              <w:t>pair, maintenance or conversion, in drilling or production platforms listed below:</w:t>
            </w:r>
          </w:p>
          <w:p w14:paraId="59105C04" w14:textId="77777777" w:rsidR="00E546F5" w:rsidRDefault="00951CE2">
            <w:pPr>
              <w:pStyle w:val="Tier5Bullet"/>
            </w:pPr>
            <w:r>
              <w:t xml:space="preserve">   fixed, of subheading ex 8430 49 or floating or submersible of subheading 8905 20;</w:t>
            </w:r>
          </w:p>
          <w:p w14:paraId="59105C05" w14:textId="77777777" w:rsidR="00E546F5" w:rsidRDefault="00951CE2">
            <w:pPr>
              <w:pStyle w:val="Tier5Bullet"/>
            </w:pPr>
            <w:r>
              <w:t>• for equipping the above platforms;</w:t>
            </w:r>
          </w:p>
          <w:p w14:paraId="59105C06" w14:textId="77777777" w:rsidR="00E546F5" w:rsidRDefault="00951CE2">
            <w:pPr>
              <w:pStyle w:val="Tier5Bullet"/>
            </w:pPr>
            <w:r>
              <w:t xml:space="preserve">• 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07" w14:textId="77777777" w:rsidR="00E546F5" w:rsidRDefault="00951CE2">
            <w:pPr>
              <w:pStyle w:val="NormalinTable"/>
            </w:pPr>
            <w:r>
              <w:t>0.0%</w:t>
            </w:r>
          </w:p>
        </w:tc>
      </w:tr>
      <w:tr w:rsidR="00E546F5" w14:paraId="59105C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09" w14:textId="77777777" w:rsidR="00E546F5" w:rsidRDefault="00951CE2">
            <w:pPr>
              <w:pStyle w:val="NormalinTable"/>
            </w:pPr>
            <w:r>
              <w:t>7607201000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0A" w14:textId="77777777" w:rsidR="00E546F5" w:rsidRDefault="00951CE2">
            <w:pPr>
              <w:pStyle w:val="Tier1"/>
            </w:pPr>
            <w:r>
              <w:t>Aluminium foil (whether or not printed or backed with paper, paperboard, plastics or similar backing materials) of a thickness (excluding any backing) not exceeding 0.2 mm</w:t>
            </w:r>
          </w:p>
          <w:p w14:paraId="59105C0B" w14:textId="77777777" w:rsidR="00E546F5" w:rsidRDefault="00951CE2">
            <w:pPr>
              <w:pStyle w:val="Tier2"/>
            </w:pPr>
            <w:r>
              <w:t>-</w:t>
            </w:r>
            <w:r>
              <w:tab/>
              <w:t>Backed</w:t>
            </w:r>
          </w:p>
          <w:p w14:paraId="59105C0C" w14:textId="77777777" w:rsidR="00E546F5" w:rsidRDefault="00951CE2">
            <w:pPr>
              <w:pStyle w:val="Tier3"/>
            </w:pPr>
            <w:r>
              <w:t>-</w:t>
            </w:r>
            <w:r>
              <w:tab/>
              <w:t>-</w:t>
            </w:r>
            <w:r>
              <w:tab/>
              <w:t>Of a thickness (e</w:t>
            </w:r>
            <w:r>
              <w:t>xcluding any backing) of less than 0.021 mm</w:t>
            </w:r>
          </w:p>
          <w:p w14:paraId="59105C0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C0E" w14:textId="77777777" w:rsidR="00E546F5" w:rsidRDefault="00951CE2">
            <w:pPr>
              <w:pStyle w:val="Tier3Bullet"/>
            </w:pPr>
            <w:r>
              <w:tab/>
            </w:r>
            <w:r>
              <w:tab/>
              <w:t>-</w:t>
            </w:r>
            <w:r>
              <w:tab/>
              <w:t xml:space="preserve">for fitting to or equipping such ships, boats or other </w:t>
            </w:r>
            <w:r>
              <w:t>vessels;</w:t>
            </w:r>
          </w:p>
          <w:p w14:paraId="59105C0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C10" w14:textId="77777777" w:rsidR="00E546F5" w:rsidRDefault="00951CE2">
            <w:pPr>
              <w:pStyle w:val="Tier3Bullet"/>
            </w:pPr>
            <w:r>
              <w:tab/>
            </w:r>
            <w:r>
              <w:tab/>
              <w:t>-</w:t>
            </w:r>
            <w:r>
              <w:tab/>
              <w:t>for equipping</w:t>
            </w:r>
            <w:r>
              <w:t xml:space="preserve"> the above platforms;</w:t>
            </w:r>
          </w:p>
          <w:p w14:paraId="59105C1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12" w14:textId="77777777" w:rsidR="00E546F5" w:rsidRDefault="00951CE2">
            <w:pPr>
              <w:pStyle w:val="NormalinTable"/>
            </w:pPr>
            <w:r>
              <w:t>0.0%</w:t>
            </w:r>
          </w:p>
        </w:tc>
      </w:tr>
      <w:tr w:rsidR="00E546F5" w14:paraId="59105C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14" w14:textId="77777777" w:rsidR="00E546F5" w:rsidRDefault="00951CE2">
            <w:pPr>
              <w:pStyle w:val="NormalinTable"/>
            </w:pPr>
            <w:r>
              <w:t>7608100010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15" w14:textId="77777777" w:rsidR="00E546F5" w:rsidRDefault="00951CE2">
            <w:pPr>
              <w:pStyle w:val="Tier1"/>
            </w:pPr>
            <w:r>
              <w:t>Aluminium tubes and pipes</w:t>
            </w:r>
          </w:p>
          <w:p w14:paraId="59105C16" w14:textId="77777777" w:rsidR="00E546F5" w:rsidRDefault="00951CE2">
            <w:pPr>
              <w:pStyle w:val="Tier2"/>
            </w:pPr>
            <w:r>
              <w:t>-</w:t>
            </w:r>
            <w:r>
              <w:tab/>
              <w:t>Of aluminium, not alloyed</w:t>
            </w:r>
          </w:p>
          <w:p w14:paraId="59105C17" w14:textId="77777777" w:rsidR="00E546F5" w:rsidRDefault="00951CE2">
            <w:pPr>
              <w:pStyle w:val="Tier3"/>
            </w:pPr>
            <w:r>
              <w:t>-</w:t>
            </w:r>
            <w:r>
              <w:tab/>
              <w:t>-</w:t>
            </w:r>
            <w:r>
              <w:tab/>
              <w:t>With attached fittings, suitable for conducting gases or liquids, for use in civil aircr</w:t>
            </w:r>
            <w:r>
              <w:t>aft</w:t>
            </w:r>
          </w:p>
          <w:p w14:paraId="59105C18" w14:textId="77777777" w:rsidR="00E546F5" w:rsidRDefault="00951CE2">
            <w:pPr>
              <w:pStyle w:val="Tier3Bullet"/>
            </w:pPr>
            <w:r>
              <w:tab/>
            </w:r>
            <w:r>
              <w:tab/>
              <w:t>-</w:t>
            </w:r>
            <w:r>
              <w:tab/>
              <w:t>use in civil aircraft</w:t>
            </w:r>
          </w:p>
          <w:p w14:paraId="59105C19"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5C1A"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1B" w14:textId="77777777" w:rsidR="00E546F5" w:rsidRDefault="00951CE2">
            <w:pPr>
              <w:pStyle w:val="NormalinTable"/>
            </w:pPr>
            <w:r>
              <w:t>0.0%</w:t>
            </w:r>
          </w:p>
        </w:tc>
      </w:tr>
      <w:tr w:rsidR="00E546F5" w14:paraId="59105C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1D" w14:textId="77777777" w:rsidR="00E546F5" w:rsidRDefault="00951CE2">
            <w:pPr>
              <w:pStyle w:val="NormalinTable"/>
            </w:pPr>
            <w:r>
              <w:t>7608100020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1E" w14:textId="77777777" w:rsidR="00E546F5" w:rsidRDefault="00951CE2">
            <w:pPr>
              <w:pStyle w:val="Tier1"/>
            </w:pPr>
            <w:r>
              <w:t xml:space="preserve">Aluminium tubes </w:t>
            </w:r>
            <w:r>
              <w:t>and pipes</w:t>
            </w:r>
          </w:p>
          <w:p w14:paraId="59105C1F" w14:textId="77777777" w:rsidR="00E546F5" w:rsidRDefault="00951CE2">
            <w:pPr>
              <w:pStyle w:val="Tier2"/>
            </w:pPr>
            <w:r>
              <w:t>-</w:t>
            </w:r>
            <w:r>
              <w:tab/>
              <w:t>Of aluminium, not alloyed</w:t>
            </w:r>
          </w:p>
          <w:p w14:paraId="59105C20" w14:textId="77777777" w:rsidR="00E546F5" w:rsidRDefault="00951CE2">
            <w:pPr>
              <w:pStyle w:val="Tier3"/>
            </w:pPr>
            <w:r>
              <w:t>-</w:t>
            </w:r>
            <w:r>
              <w:tab/>
              <w:t>-</w:t>
            </w:r>
            <w:r>
              <w:tab/>
              <w:t>Tubes and pipes, ready for fitting, usable as hydraulic conduits or as conduits for fuel-oil or lubricants for use in certain types of aircraft</w:t>
            </w:r>
          </w:p>
          <w:p w14:paraId="59105C21" w14:textId="77777777" w:rsidR="00E546F5" w:rsidRDefault="00951CE2">
            <w:pPr>
              <w:pStyle w:val="Tier3Bullet"/>
            </w:pPr>
            <w:r>
              <w:tab/>
            </w:r>
            <w:r>
              <w:tab/>
              <w:t>-</w:t>
            </w:r>
            <w:r>
              <w:tab/>
              <w:t>For use in certain types of aircraft; for the construction, mainte</w:t>
            </w:r>
            <w:r>
              <w:t>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22" w14:textId="77777777" w:rsidR="00E546F5" w:rsidRDefault="00951CE2">
            <w:pPr>
              <w:pStyle w:val="NormalinTable"/>
            </w:pPr>
            <w:r>
              <w:t>0.0%</w:t>
            </w:r>
          </w:p>
        </w:tc>
      </w:tr>
      <w:tr w:rsidR="00E546F5" w14:paraId="59105C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24" w14:textId="77777777" w:rsidR="00E546F5" w:rsidRDefault="00951CE2">
            <w:pPr>
              <w:pStyle w:val="NormalinTable"/>
            </w:pPr>
            <w:r>
              <w:t>7608100090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25" w14:textId="77777777" w:rsidR="00E546F5" w:rsidRDefault="00951CE2">
            <w:pPr>
              <w:pStyle w:val="Tier1"/>
            </w:pPr>
            <w:r>
              <w:t>Aluminium tubes and pipes</w:t>
            </w:r>
          </w:p>
          <w:p w14:paraId="59105C26" w14:textId="77777777" w:rsidR="00E546F5" w:rsidRDefault="00951CE2">
            <w:pPr>
              <w:pStyle w:val="Tier2"/>
            </w:pPr>
            <w:r>
              <w:t>-</w:t>
            </w:r>
            <w:r>
              <w:tab/>
              <w:t>Of aluminium, not alloyed</w:t>
            </w:r>
          </w:p>
          <w:p w14:paraId="59105C27" w14:textId="77777777" w:rsidR="00E546F5" w:rsidRDefault="00951CE2">
            <w:pPr>
              <w:pStyle w:val="Tier3"/>
            </w:pPr>
            <w:r>
              <w:t>-</w:t>
            </w:r>
            <w:r>
              <w:tab/>
              <w:t>-</w:t>
            </w:r>
            <w:r>
              <w:tab/>
              <w:t>Other</w:t>
            </w:r>
          </w:p>
          <w:p w14:paraId="59105C28"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5C29" w14:textId="77777777" w:rsidR="00E546F5" w:rsidRDefault="00951CE2">
            <w:pPr>
              <w:pStyle w:val="Tier3Bullet"/>
            </w:pPr>
            <w:r>
              <w:tab/>
            </w:r>
            <w:r>
              <w:tab/>
              <w:t>-</w:t>
            </w:r>
            <w:r>
              <w:tab/>
              <w:t>for fitting to or equipping such ships, boats or other vessels;</w:t>
            </w:r>
          </w:p>
          <w:p w14:paraId="59105C2A"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5C2B" w14:textId="77777777" w:rsidR="00E546F5" w:rsidRDefault="00951CE2">
            <w:pPr>
              <w:pStyle w:val="Tier3Bullet"/>
            </w:pPr>
            <w:r>
              <w:tab/>
            </w:r>
            <w:r>
              <w:tab/>
              <w:t>-</w:t>
            </w:r>
            <w:r>
              <w:tab/>
              <w:t>for equipping the above platforms;</w:t>
            </w:r>
          </w:p>
          <w:p w14:paraId="59105C2C"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2D" w14:textId="77777777" w:rsidR="00E546F5" w:rsidRDefault="00951CE2">
            <w:pPr>
              <w:pStyle w:val="NormalinTable"/>
            </w:pPr>
            <w:r>
              <w:t>0.0%</w:t>
            </w:r>
          </w:p>
        </w:tc>
      </w:tr>
      <w:tr w:rsidR="00E546F5" w14:paraId="59105C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2F" w14:textId="77777777" w:rsidR="00E546F5" w:rsidRDefault="00951CE2">
            <w:pPr>
              <w:pStyle w:val="NormalinTable"/>
            </w:pPr>
            <w:r>
              <w:rPr>
                <w:rFonts w:eastAsia="Times New Roman"/>
                <w:color w:val="000000"/>
                <w:lang w:eastAsia="en-GB"/>
              </w:rPr>
              <w:t>7608202010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30" w14:textId="77777777" w:rsidR="00E546F5" w:rsidRDefault="00951CE2">
            <w:pPr>
              <w:pStyle w:val="Tier1"/>
            </w:pPr>
            <w:r>
              <w:rPr>
                <w:rFonts w:eastAsia="Times New Roman"/>
                <w:color w:val="000000"/>
                <w:lang w:eastAsia="en-GB"/>
              </w:rPr>
              <w:t>Aluminium tubes and pipes</w:t>
            </w:r>
            <w:r>
              <w:rPr>
                <w:rFonts w:eastAsia="Times New Roman"/>
                <w:color w:val="000000"/>
                <w:lang w:eastAsia="en-GB"/>
              </w:rPr>
              <w:br/>
            </w:r>
            <w:r>
              <w:rPr>
                <w:rFonts w:eastAsia="Times New Roman"/>
                <w:color w:val="000000"/>
                <w:lang w:eastAsia="en-GB"/>
              </w:rPr>
              <w:t>Of aluminium alloys</w:t>
            </w:r>
            <w:r>
              <w:rPr>
                <w:rFonts w:eastAsia="Times New Roman"/>
                <w:color w:val="000000"/>
                <w:lang w:eastAsia="en-GB"/>
              </w:rPr>
              <w:br/>
            </w:r>
            <w:r>
              <w:rPr>
                <w:rFonts w:eastAsia="Times New Roman"/>
                <w:color w:val="000000"/>
                <w:lang w:eastAsia="en-GB"/>
              </w:rPr>
              <w:t>Welded</w:t>
            </w:r>
            <w:r>
              <w:rPr>
                <w:rFonts w:eastAsia="Times New Roman"/>
                <w:color w:val="000000"/>
                <w:lang w:eastAsia="en-GB"/>
              </w:rPr>
              <w:br/>
            </w:r>
            <w:r>
              <w:rPr>
                <w:rFonts w:eastAsia="Times New Roman"/>
                <w:color w:val="000000"/>
                <w:lang w:eastAsia="en-GB"/>
              </w:rPr>
              <w:t>With attached fittings, 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w:t>
            </w:r>
            <w:r>
              <w:rPr>
                <w:rFonts w:eastAsia="Times New Roman"/>
                <w:color w:val="000000"/>
                <w:lang w:eastAsia="en-GB"/>
              </w:rPr>
              <w:t>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31" w14:textId="77777777" w:rsidR="00E546F5" w:rsidRDefault="00951CE2">
            <w:pPr>
              <w:pStyle w:val="NormalinTable"/>
            </w:pPr>
            <w:r>
              <w:t>0.0%</w:t>
            </w:r>
          </w:p>
        </w:tc>
      </w:tr>
      <w:tr w:rsidR="00E546F5" w14:paraId="59105C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33" w14:textId="77777777" w:rsidR="00E546F5" w:rsidRDefault="00951CE2">
            <w:pPr>
              <w:pStyle w:val="NormalinTable"/>
            </w:pPr>
            <w:r>
              <w:t>7608202020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34" w14:textId="77777777" w:rsidR="00E546F5" w:rsidRDefault="00951CE2">
            <w:pPr>
              <w:pStyle w:val="Tier1"/>
            </w:pPr>
            <w:r>
              <w:t>Aluminium tubes and pipes</w:t>
            </w:r>
          </w:p>
          <w:p w14:paraId="59105C35" w14:textId="77777777" w:rsidR="00E546F5" w:rsidRDefault="00951CE2">
            <w:pPr>
              <w:pStyle w:val="Tier2"/>
            </w:pPr>
            <w:r>
              <w:t>-</w:t>
            </w:r>
            <w:r>
              <w:tab/>
              <w:t>Of aluminium alloys</w:t>
            </w:r>
          </w:p>
          <w:p w14:paraId="59105C36" w14:textId="77777777" w:rsidR="00E546F5" w:rsidRDefault="00951CE2">
            <w:pPr>
              <w:pStyle w:val="Tier3"/>
            </w:pPr>
            <w:r>
              <w:t>-</w:t>
            </w:r>
            <w:r>
              <w:tab/>
              <w:t>-</w:t>
            </w:r>
            <w:r>
              <w:tab/>
              <w:t>Welded</w:t>
            </w:r>
          </w:p>
          <w:p w14:paraId="59105C37" w14:textId="77777777" w:rsidR="00E546F5" w:rsidRDefault="00951CE2">
            <w:pPr>
              <w:pStyle w:val="Tier4"/>
            </w:pPr>
            <w:r>
              <w:t>-</w:t>
            </w:r>
            <w:r>
              <w:tab/>
              <w:t>-</w:t>
            </w:r>
            <w:r>
              <w:tab/>
              <w:t>-</w:t>
            </w:r>
            <w:r>
              <w:tab/>
              <w:t xml:space="preserve">Tubes and pipes, ready for fitting, usable as </w:t>
            </w:r>
            <w:r>
              <w:t>hydraulic conduits or as conduits for fuel-oil or lubricants for use in certain types of aircraft</w:t>
            </w:r>
          </w:p>
          <w:p w14:paraId="59105C38"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w:t>
            </w:r>
            <w:r>
              <w:t>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39" w14:textId="77777777" w:rsidR="00E546F5" w:rsidRDefault="00951CE2">
            <w:pPr>
              <w:pStyle w:val="NormalinTable"/>
            </w:pPr>
            <w:r>
              <w:t>0.0%</w:t>
            </w:r>
          </w:p>
        </w:tc>
      </w:tr>
      <w:tr w:rsidR="00E546F5" w14:paraId="59105C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3B" w14:textId="77777777" w:rsidR="00E546F5" w:rsidRDefault="00951CE2">
            <w:pPr>
              <w:pStyle w:val="NormalinTable"/>
            </w:pPr>
            <w:r>
              <w:t>7608202090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3C" w14:textId="77777777" w:rsidR="00E546F5" w:rsidRDefault="00951CE2">
            <w:pPr>
              <w:pStyle w:val="Tier1"/>
            </w:pPr>
            <w:r>
              <w:t>Aluminium tubes and pipes</w:t>
            </w:r>
          </w:p>
          <w:p w14:paraId="59105C3D" w14:textId="77777777" w:rsidR="00E546F5" w:rsidRDefault="00951CE2">
            <w:pPr>
              <w:pStyle w:val="Tier2"/>
            </w:pPr>
            <w:r>
              <w:t>-</w:t>
            </w:r>
            <w:r>
              <w:tab/>
              <w:t>Of aluminium alloys</w:t>
            </w:r>
          </w:p>
          <w:p w14:paraId="59105C3E" w14:textId="77777777" w:rsidR="00E546F5" w:rsidRDefault="00951CE2">
            <w:pPr>
              <w:pStyle w:val="Tier3"/>
            </w:pPr>
            <w:r>
              <w:t>-</w:t>
            </w:r>
            <w:r>
              <w:tab/>
              <w:t>-</w:t>
            </w:r>
            <w:r>
              <w:tab/>
              <w:t>Welded</w:t>
            </w:r>
          </w:p>
          <w:p w14:paraId="59105C3F" w14:textId="77777777" w:rsidR="00E546F5" w:rsidRDefault="00951CE2">
            <w:pPr>
              <w:pStyle w:val="Tier4"/>
            </w:pPr>
            <w:r>
              <w:t>-</w:t>
            </w:r>
            <w:r>
              <w:tab/>
              <w:t>-</w:t>
            </w:r>
            <w:r>
              <w:tab/>
              <w:t>-</w:t>
            </w:r>
            <w:r>
              <w:tab/>
              <w:t>Other</w:t>
            </w:r>
          </w:p>
          <w:p w14:paraId="59105C40"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5C41" w14:textId="77777777" w:rsidR="00E546F5" w:rsidRDefault="00951CE2">
            <w:pPr>
              <w:pStyle w:val="Tier4Bullet"/>
            </w:pPr>
            <w:r>
              <w:tab/>
            </w:r>
            <w:r>
              <w:tab/>
            </w:r>
            <w:r>
              <w:tab/>
              <w:t>-</w:t>
            </w:r>
            <w:r>
              <w:tab/>
              <w:t>for fitting to or equipping such ships, boats or other vessels;</w:t>
            </w:r>
          </w:p>
          <w:p w14:paraId="59105C4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5C43" w14:textId="77777777" w:rsidR="00E546F5" w:rsidRDefault="00951CE2">
            <w:pPr>
              <w:pStyle w:val="Tier4Bullet"/>
            </w:pPr>
            <w:r>
              <w:tab/>
            </w:r>
            <w:r>
              <w:tab/>
            </w:r>
            <w:r>
              <w:tab/>
              <w:t>-</w:t>
            </w:r>
            <w:r>
              <w:tab/>
              <w:t>for equipping the above platforms;</w:t>
            </w:r>
          </w:p>
          <w:p w14:paraId="59105C4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45" w14:textId="77777777" w:rsidR="00E546F5" w:rsidRDefault="00951CE2">
            <w:pPr>
              <w:pStyle w:val="NormalinTable"/>
            </w:pPr>
            <w:r>
              <w:t>0.0%</w:t>
            </w:r>
          </w:p>
        </w:tc>
      </w:tr>
      <w:tr w:rsidR="00E546F5" w14:paraId="59105C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47" w14:textId="77777777" w:rsidR="00E546F5" w:rsidRDefault="00951CE2">
            <w:pPr>
              <w:pStyle w:val="NormalinTable"/>
            </w:pPr>
            <w:r>
              <w:rPr>
                <w:rFonts w:eastAsia="Times New Roman"/>
                <w:color w:val="000000"/>
                <w:lang w:eastAsia="en-GB"/>
              </w:rPr>
              <w:t>7608208110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48" w14:textId="77777777" w:rsidR="00E546F5" w:rsidRDefault="00951CE2">
            <w:pPr>
              <w:pStyle w:val="Tier1"/>
            </w:pPr>
            <w:r>
              <w:rPr>
                <w:rFonts w:eastAsia="Times New Roman"/>
                <w:color w:val="000000"/>
                <w:lang w:eastAsia="en-GB"/>
              </w:rPr>
              <w:t>Aluminium tubes and pipes</w:t>
            </w:r>
            <w:r>
              <w:rPr>
                <w:rFonts w:eastAsia="Times New Roman"/>
                <w:color w:val="000000"/>
                <w:lang w:eastAsia="en-GB"/>
              </w:rPr>
              <w:br/>
            </w:r>
            <w:r>
              <w:rPr>
                <w:rFonts w:eastAsia="Times New Roman"/>
                <w:color w:val="000000"/>
                <w:lang w:eastAsia="en-GB"/>
              </w:rPr>
              <w:t>Of aluminium alloys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Not </w:t>
            </w:r>
            <w:r>
              <w:rPr>
                <w:rFonts w:eastAsia="Times New Roman"/>
                <w:color w:val="000000"/>
                <w:lang w:eastAsia="en-GB"/>
              </w:rPr>
              <w:t>further worked than extruded</w:t>
            </w:r>
            <w:r>
              <w:rPr>
                <w:rFonts w:eastAsia="Times New Roman"/>
                <w:color w:val="000000"/>
                <w:lang w:eastAsia="en-GB"/>
              </w:rPr>
              <w:br/>
            </w:r>
            <w:r>
              <w:rPr>
                <w:rFonts w:eastAsia="Times New Roman"/>
                <w:color w:val="000000"/>
                <w:lang w:eastAsia="en-GB"/>
              </w:rPr>
              <w:t>With attached fittings, 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their manufacture, repair, maintenance, rebuilding, </w:t>
            </w:r>
            <w:r>
              <w:rPr>
                <w:rFonts w:eastAsia="Times New Roman"/>
                <w:color w:val="000000"/>
                <w:lang w:eastAsia="en-GB"/>
              </w:rPr>
              <w:t>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49" w14:textId="77777777" w:rsidR="00E546F5" w:rsidRDefault="00951CE2">
            <w:pPr>
              <w:pStyle w:val="NormalinTable"/>
            </w:pPr>
            <w:r>
              <w:t>0.0%</w:t>
            </w:r>
          </w:p>
        </w:tc>
      </w:tr>
      <w:tr w:rsidR="00E546F5" w14:paraId="59105C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4B" w14:textId="77777777" w:rsidR="00E546F5" w:rsidRDefault="00951CE2">
            <w:pPr>
              <w:pStyle w:val="NormalinTable"/>
            </w:pPr>
            <w:r>
              <w:t>7608208190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4C" w14:textId="77777777" w:rsidR="00E546F5" w:rsidRDefault="00951CE2">
            <w:pPr>
              <w:pStyle w:val="Tier1"/>
            </w:pPr>
            <w:r>
              <w:t>Aluminium tubes and pipes</w:t>
            </w:r>
          </w:p>
          <w:p w14:paraId="59105C4D" w14:textId="77777777" w:rsidR="00E546F5" w:rsidRDefault="00951CE2">
            <w:pPr>
              <w:pStyle w:val="Tier2"/>
            </w:pPr>
            <w:r>
              <w:t>-</w:t>
            </w:r>
            <w:r>
              <w:tab/>
              <w:t>Of aluminium alloys</w:t>
            </w:r>
          </w:p>
          <w:p w14:paraId="59105C4E" w14:textId="77777777" w:rsidR="00E546F5" w:rsidRDefault="00951CE2">
            <w:pPr>
              <w:pStyle w:val="Tier3"/>
            </w:pPr>
            <w:r>
              <w:t>-</w:t>
            </w:r>
            <w:r>
              <w:tab/>
              <w:t>-</w:t>
            </w:r>
            <w:r>
              <w:tab/>
              <w:t>Other</w:t>
            </w:r>
          </w:p>
          <w:p w14:paraId="59105C4F" w14:textId="77777777" w:rsidR="00E546F5" w:rsidRDefault="00951CE2">
            <w:pPr>
              <w:pStyle w:val="Tier4"/>
            </w:pPr>
            <w:r>
              <w:t>-</w:t>
            </w:r>
            <w:r>
              <w:tab/>
              <w:t>-</w:t>
            </w:r>
            <w:r>
              <w:tab/>
              <w:t>-</w:t>
            </w:r>
            <w:r>
              <w:tab/>
              <w:t>Not further worked than extruded</w:t>
            </w:r>
          </w:p>
          <w:p w14:paraId="59105C50" w14:textId="77777777" w:rsidR="00E546F5" w:rsidRDefault="00951CE2">
            <w:pPr>
              <w:pStyle w:val="Tier5"/>
            </w:pPr>
            <w:r>
              <w:t>-</w:t>
            </w:r>
            <w:r>
              <w:tab/>
              <w:t>-</w:t>
            </w:r>
            <w:r>
              <w:tab/>
              <w:t>-</w:t>
            </w:r>
            <w:r>
              <w:tab/>
              <w:t>-</w:t>
            </w:r>
            <w:r>
              <w:tab/>
              <w:t>Other</w:t>
            </w:r>
          </w:p>
          <w:p w14:paraId="59105C51"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5C52" w14:textId="77777777" w:rsidR="00E546F5" w:rsidRDefault="00951CE2">
            <w:pPr>
              <w:pStyle w:val="Tier5Bullet"/>
            </w:pPr>
            <w:r>
              <w:tab/>
            </w:r>
            <w:r>
              <w:tab/>
            </w:r>
            <w:r>
              <w:tab/>
            </w:r>
            <w:r>
              <w:tab/>
              <w:t>-</w:t>
            </w:r>
            <w:r>
              <w:tab/>
              <w:t>for fitting to or equipping such ships, boats or other vessels;</w:t>
            </w:r>
          </w:p>
          <w:p w14:paraId="59105C53"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C54" w14:textId="77777777" w:rsidR="00E546F5" w:rsidRDefault="00951CE2">
            <w:pPr>
              <w:pStyle w:val="Tier5Bullet"/>
            </w:pPr>
            <w:r>
              <w:tab/>
            </w:r>
            <w:r>
              <w:tab/>
            </w:r>
            <w:r>
              <w:tab/>
            </w:r>
            <w:r>
              <w:tab/>
              <w:t>-</w:t>
            </w:r>
            <w:r>
              <w:tab/>
              <w:t>for equipping the above platforms;</w:t>
            </w:r>
          </w:p>
          <w:p w14:paraId="59105C55"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56" w14:textId="77777777" w:rsidR="00E546F5" w:rsidRDefault="00951CE2">
            <w:pPr>
              <w:pStyle w:val="NormalinTable"/>
            </w:pPr>
            <w:r>
              <w:t>0.0%</w:t>
            </w:r>
          </w:p>
        </w:tc>
      </w:tr>
      <w:tr w:rsidR="00E546F5" w14:paraId="59105C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58" w14:textId="77777777" w:rsidR="00E546F5" w:rsidRDefault="00951CE2">
            <w:pPr>
              <w:pStyle w:val="NormalinTable"/>
            </w:pPr>
            <w:r>
              <w:rPr>
                <w:rFonts w:eastAsia="Times New Roman"/>
                <w:color w:val="000000"/>
                <w:lang w:eastAsia="en-GB"/>
              </w:rPr>
              <w:t>7608208910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59" w14:textId="77777777" w:rsidR="00E546F5" w:rsidRDefault="00951CE2">
            <w:pPr>
              <w:pStyle w:val="Tier1"/>
            </w:pPr>
            <w:r>
              <w:rPr>
                <w:rFonts w:eastAsia="Times New Roman"/>
                <w:color w:val="000000"/>
                <w:lang w:eastAsia="en-GB"/>
              </w:rPr>
              <w:t>Aluminium tubes and pipes</w:t>
            </w:r>
            <w:r>
              <w:rPr>
                <w:rFonts w:eastAsia="Times New Roman"/>
                <w:color w:val="000000"/>
                <w:lang w:eastAsia="en-GB"/>
              </w:rPr>
              <w:br/>
            </w:r>
            <w:r>
              <w:rPr>
                <w:rFonts w:eastAsia="Times New Roman"/>
                <w:color w:val="000000"/>
                <w:lang w:eastAsia="en-GB"/>
              </w:rPr>
              <w:t>Of aluminium alloys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With attached fittings, 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w:t>
            </w:r>
            <w:r>
              <w:rPr>
                <w:rFonts w:eastAsia="Times New Roman"/>
                <w:color w:val="000000"/>
                <w:lang w:eastAsia="en-GB"/>
              </w:rPr>
              <w:t>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5A" w14:textId="77777777" w:rsidR="00E546F5" w:rsidRDefault="00951CE2">
            <w:pPr>
              <w:pStyle w:val="NormalinTable"/>
            </w:pPr>
            <w:r>
              <w:t>0.0%</w:t>
            </w:r>
          </w:p>
        </w:tc>
      </w:tr>
      <w:tr w:rsidR="00E546F5" w14:paraId="59105C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5C" w14:textId="77777777" w:rsidR="00E546F5" w:rsidRDefault="00951CE2">
            <w:pPr>
              <w:pStyle w:val="NormalinTable"/>
            </w:pPr>
            <w:r>
              <w:t>7608208920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5D" w14:textId="77777777" w:rsidR="00E546F5" w:rsidRDefault="00951CE2">
            <w:pPr>
              <w:pStyle w:val="Tier1"/>
            </w:pPr>
            <w:r>
              <w:t>Aluminium tubes and pipes</w:t>
            </w:r>
          </w:p>
          <w:p w14:paraId="59105C5E" w14:textId="77777777" w:rsidR="00E546F5" w:rsidRDefault="00951CE2">
            <w:pPr>
              <w:pStyle w:val="Tier2"/>
            </w:pPr>
            <w:r>
              <w:t>-</w:t>
            </w:r>
            <w:r>
              <w:tab/>
              <w:t>Of aluminium alloys</w:t>
            </w:r>
          </w:p>
          <w:p w14:paraId="59105C5F" w14:textId="77777777" w:rsidR="00E546F5" w:rsidRDefault="00951CE2">
            <w:pPr>
              <w:pStyle w:val="Tier3"/>
            </w:pPr>
            <w:r>
              <w:t>-</w:t>
            </w:r>
            <w:r>
              <w:tab/>
              <w:t>-</w:t>
            </w:r>
            <w:r>
              <w:tab/>
              <w:t>Other</w:t>
            </w:r>
          </w:p>
          <w:p w14:paraId="59105C60" w14:textId="77777777" w:rsidR="00E546F5" w:rsidRDefault="00951CE2">
            <w:pPr>
              <w:pStyle w:val="Tier4"/>
            </w:pPr>
            <w:r>
              <w:t>-</w:t>
            </w:r>
            <w:r>
              <w:tab/>
              <w:t>-</w:t>
            </w:r>
            <w:r>
              <w:tab/>
              <w:t>-</w:t>
            </w:r>
            <w:r>
              <w:tab/>
              <w:t>Other</w:t>
            </w:r>
          </w:p>
          <w:p w14:paraId="59105C61" w14:textId="77777777" w:rsidR="00E546F5" w:rsidRDefault="00951CE2">
            <w:pPr>
              <w:pStyle w:val="Tier5"/>
            </w:pPr>
            <w:r>
              <w:t>-</w:t>
            </w:r>
            <w:r>
              <w:tab/>
              <w:t>-</w:t>
            </w:r>
            <w:r>
              <w:tab/>
              <w:t>-</w:t>
            </w:r>
            <w:r>
              <w:tab/>
              <w:t>-</w:t>
            </w:r>
            <w:r>
              <w:tab/>
              <w:t xml:space="preserve">Tubes and pipes, </w:t>
            </w:r>
            <w:r>
              <w:t>ready for fitting, usable as hydraulic conduits or as conduits for fuel-oil or lubricants for use in certain types of aircraft</w:t>
            </w:r>
          </w:p>
          <w:p w14:paraId="59105C62" w14:textId="77777777" w:rsidR="00E546F5" w:rsidRDefault="00951CE2">
            <w:pPr>
              <w:pStyle w:val="Tier5Bullet"/>
            </w:pPr>
            <w:r>
              <w:tab/>
            </w:r>
            <w:r>
              <w:tab/>
            </w:r>
            <w:r>
              <w:tab/>
            </w:r>
            <w:r>
              <w:tab/>
              <w:t>-</w:t>
            </w:r>
            <w:r>
              <w:tab/>
              <w:t>For use in certain types of aircraft; for the construction, maintenance and repair of aircraft of an unladen weight exceedi</w:t>
            </w:r>
            <w:r>
              <w:t>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63" w14:textId="77777777" w:rsidR="00E546F5" w:rsidRDefault="00951CE2">
            <w:pPr>
              <w:pStyle w:val="NormalinTable"/>
            </w:pPr>
            <w:r>
              <w:t>0.0%</w:t>
            </w:r>
          </w:p>
        </w:tc>
      </w:tr>
      <w:tr w:rsidR="00E546F5" w14:paraId="59105C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65" w14:textId="77777777" w:rsidR="00E546F5" w:rsidRDefault="00951CE2">
            <w:pPr>
              <w:pStyle w:val="NormalinTable"/>
            </w:pPr>
            <w:r>
              <w:t>7608208930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66" w14:textId="77777777" w:rsidR="00E546F5" w:rsidRDefault="00951CE2">
            <w:pPr>
              <w:pStyle w:val="Tier1"/>
            </w:pPr>
            <w:r>
              <w:t>Aluminium tubes and pipes</w:t>
            </w:r>
          </w:p>
          <w:p w14:paraId="59105C67" w14:textId="77777777" w:rsidR="00E546F5" w:rsidRDefault="00951CE2">
            <w:pPr>
              <w:pStyle w:val="Tier2"/>
            </w:pPr>
            <w:r>
              <w:t>-</w:t>
            </w:r>
            <w:r>
              <w:tab/>
              <w:t>Of aluminium alloys</w:t>
            </w:r>
          </w:p>
          <w:p w14:paraId="59105C68" w14:textId="77777777" w:rsidR="00E546F5" w:rsidRDefault="00951CE2">
            <w:pPr>
              <w:pStyle w:val="Tier3"/>
            </w:pPr>
            <w:r>
              <w:t>-</w:t>
            </w:r>
            <w:r>
              <w:tab/>
              <w:t>-</w:t>
            </w:r>
            <w:r>
              <w:tab/>
              <w:t>Other</w:t>
            </w:r>
          </w:p>
          <w:p w14:paraId="59105C69" w14:textId="77777777" w:rsidR="00E546F5" w:rsidRDefault="00951CE2">
            <w:pPr>
              <w:pStyle w:val="Tier4"/>
            </w:pPr>
            <w:r>
              <w:t>-</w:t>
            </w:r>
            <w:r>
              <w:tab/>
              <w:t>-</w:t>
            </w:r>
            <w:r>
              <w:tab/>
              <w:t>-</w:t>
            </w:r>
            <w:r>
              <w:tab/>
              <w:t>Other</w:t>
            </w:r>
          </w:p>
          <w:p w14:paraId="59105C6A" w14:textId="77777777" w:rsidR="00E546F5" w:rsidRDefault="00951CE2">
            <w:pPr>
              <w:pStyle w:val="Tier5"/>
            </w:pPr>
            <w:r>
              <w:t>-</w:t>
            </w:r>
            <w:r>
              <w:tab/>
              <w:t>-</w:t>
            </w:r>
            <w:r>
              <w:tab/>
              <w:t>-</w:t>
            </w:r>
            <w:r>
              <w:tab/>
              <w:t>-</w:t>
            </w:r>
            <w:r>
              <w:tab/>
              <w:t xml:space="preserve">Seamless aluminium alloyed extruded tubes with: - an outer diameter of 60 mm or more but not </w:t>
            </w:r>
            <w:r>
              <w:t>more than 420 mm, and - a wall thickness of 10 mm or more but not more than 80 mm</w:t>
            </w:r>
          </w:p>
          <w:p w14:paraId="59105C6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5C6C" w14:textId="77777777" w:rsidR="00E546F5" w:rsidRDefault="00951CE2">
            <w:pPr>
              <w:pStyle w:val="Tier5Bullet"/>
            </w:pPr>
            <w:r>
              <w:tab/>
            </w:r>
            <w:r>
              <w:tab/>
            </w:r>
            <w:r>
              <w:tab/>
            </w:r>
            <w:r>
              <w:tab/>
              <w:t>-</w:t>
            </w:r>
            <w:r>
              <w:tab/>
              <w:t>for fitting to or</w:t>
            </w:r>
            <w:r>
              <w:t xml:space="preserve"> equipping such ships, boats or other vessels;</w:t>
            </w:r>
          </w:p>
          <w:p w14:paraId="59105C6D"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5C6E" w14:textId="77777777" w:rsidR="00E546F5" w:rsidRDefault="00951CE2">
            <w:pPr>
              <w:pStyle w:val="Tier5Bullet"/>
            </w:pPr>
            <w:r>
              <w:tab/>
            </w:r>
            <w:r>
              <w:tab/>
            </w:r>
            <w:r>
              <w:tab/>
            </w:r>
            <w:r>
              <w:tab/>
              <w:t>-</w:t>
            </w:r>
            <w:r>
              <w:tab/>
              <w:t>for equipping the above platforms;</w:t>
            </w:r>
          </w:p>
          <w:p w14:paraId="59105C6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70" w14:textId="77777777" w:rsidR="00E546F5" w:rsidRDefault="00951CE2">
            <w:pPr>
              <w:pStyle w:val="NormalinTable"/>
            </w:pPr>
            <w:r>
              <w:t>0.0%</w:t>
            </w:r>
          </w:p>
        </w:tc>
      </w:tr>
      <w:tr w:rsidR="00E546F5" w14:paraId="59105C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72" w14:textId="77777777" w:rsidR="00E546F5" w:rsidRDefault="00951CE2">
            <w:pPr>
              <w:pStyle w:val="NormalinTable"/>
            </w:pPr>
            <w:r>
              <w:t>7608208990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73" w14:textId="77777777" w:rsidR="00E546F5" w:rsidRDefault="00951CE2">
            <w:pPr>
              <w:pStyle w:val="Tier1"/>
            </w:pPr>
            <w:r>
              <w:t>Aluminium tubes and pipes</w:t>
            </w:r>
          </w:p>
          <w:p w14:paraId="59105C74" w14:textId="77777777" w:rsidR="00E546F5" w:rsidRDefault="00951CE2">
            <w:pPr>
              <w:pStyle w:val="Tier2"/>
            </w:pPr>
            <w:r>
              <w:t>-</w:t>
            </w:r>
            <w:r>
              <w:tab/>
              <w:t>Of aluminium alloys</w:t>
            </w:r>
          </w:p>
          <w:p w14:paraId="59105C75" w14:textId="77777777" w:rsidR="00E546F5" w:rsidRDefault="00951CE2">
            <w:pPr>
              <w:pStyle w:val="Tier3"/>
            </w:pPr>
            <w:r>
              <w:t>-</w:t>
            </w:r>
            <w:r>
              <w:tab/>
              <w:t>-</w:t>
            </w:r>
            <w:r>
              <w:tab/>
              <w:t>Other</w:t>
            </w:r>
          </w:p>
          <w:p w14:paraId="59105C76" w14:textId="77777777" w:rsidR="00E546F5" w:rsidRDefault="00951CE2">
            <w:pPr>
              <w:pStyle w:val="Tier4"/>
            </w:pPr>
            <w:r>
              <w:t>-</w:t>
            </w:r>
            <w:r>
              <w:tab/>
              <w:t>-</w:t>
            </w:r>
            <w:r>
              <w:tab/>
              <w:t>-</w:t>
            </w:r>
            <w:r>
              <w:tab/>
              <w:t>Other</w:t>
            </w:r>
          </w:p>
          <w:p w14:paraId="59105C77" w14:textId="77777777" w:rsidR="00E546F5" w:rsidRDefault="00951CE2">
            <w:pPr>
              <w:pStyle w:val="Tier5"/>
            </w:pPr>
            <w:r>
              <w:t>-</w:t>
            </w:r>
            <w:r>
              <w:tab/>
              <w:t>-</w:t>
            </w:r>
            <w:r>
              <w:tab/>
              <w:t>-</w:t>
            </w:r>
            <w:r>
              <w:tab/>
              <w:t>-</w:t>
            </w:r>
            <w:r>
              <w:tab/>
              <w:t>Other</w:t>
            </w:r>
          </w:p>
          <w:p w14:paraId="59105C78"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5C79" w14:textId="77777777" w:rsidR="00E546F5" w:rsidRDefault="00951CE2">
            <w:pPr>
              <w:pStyle w:val="Tier5Bullet"/>
            </w:pPr>
            <w:r>
              <w:tab/>
            </w:r>
            <w:r>
              <w:tab/>
            </w:r>
            <w:r>
              <w:tab/>
            </w:r>
            <w:r>
              <w:tab/>
              <w:t>-</w:t>
            </w:r>
            <w:r>
              <w:tab/>
              <w:t>for fitting to or equipping such ships, boats or other vessels;</w:t>
            </w:r>
          </w:p>
          <w:p w14:paraId="59105C7A"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5C7B" w14:textId="77777777" w:rsidR="00E546F5" w:rsidRDefault="00951CE2">
            <w:pPr>
              <w:pStyle w:val="Tier5Bullet"/>
            </w:pPr>
            <w:r>
              <w:tab/>
            </w:r>
            <w:r>
              <w:tab/>
            </w:r>
            <w:r>
              <w:tab/>
            </w:r>
            <w:r>
              <w:tab/>
              <w:t>-</w:t>
            </w:r>
            <w:r>
              <w:tab/>
              <w:t>for equipping the above platforms;</w:t>
            </w:r>
          </w:p>
          <w:p w14:paraId="59105C7C"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7D" w14:textId="77777777" w:rsidR="00E546F5" w:rsidRDefault="00951CE2">
            <w:pPr>
              <w:pStyle w:val="NormalinTable"/>
            </w:pPr>
            <w:r>
              <w:t>0.0%</w:t>
            </w:r>
          </w:p>
        </w:tc>
      </w:tr>
      <w:tr w:rsidR="00E546F5" w14:paraId="59105C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7F" w14:textId="77777777" w:rsidR="00E546F5" w:rsidRDefault="00951CE2">
            <w:pPr>
              <w:pStyle w:val="NormalinTable"/>
            </w:pPr>
            <w:r>
              <w:t>7609000010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80" w14:textId="77777777" w:rsidR="00E546F5" w:rsidRDefault="00951CE2">
            <w:pPr>
              <w:pStyle w:val="Tier1"/>
            </w:pPr>
            <w:r>
              <w:t>Aluminium tube or pipe fittings (for example, couplings, elbows, sleeves)</w:t>
            </w:r>
          </w:p>
          <w:p w14:paraId="59105C81" w14:textId="77777777" w:rsidR="00E546F5" w:rsidRDefault="00951CE2">
            <w:pPr>
              <w:pStyle w:val="Tier2"/>
            </w:pPr>
            <w:r>
              <w:t>-</w:t>
            </w:r>
            <w:r>
              <w:tab/>
              <w:t>For use in certain types of aircraft</w:t>
            </w:r>
          </w:p>
          <w:p w14:paraId="59105C82" w14:textId="77777777" w:rsidR="00E546F5" w:rsidRDefault="00951CE2">
            <w:pPr>
              <w:pStyle w:val="Tier2Bullet"/>
            </w:pP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83" w14:textId="77777777" w:rsidR="00E546F5" w:rsidRDefault="00951CE2">
            <w:pPr>
              <w:pStyle w:val="NormalinTable"/>
            </w:pPr>
            <w:r>
              <w:t>0.0%</w:t>
            </w:r>
          </w:p>
        </w:tc>
      </w:tr>
      <w:tr w:rsidR="00E546F5" w14:paraId="59105C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85" w14:textId="77777777" w:rsidR="00E546F5" w:rsidRDefault="00951CE2">
            <w:pPr>
              <w:pStyle w:val="NormalinTable"/>
            </w:pPr>
            <w:r>
              <w:t>7609000090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86" w14:textId="77777777" w:rsidR="00E546F5" w:rsidRDefault="00951CE2">
            <w:pPr>
              <w:pStyle w:val="Tier1"/>
            </w:pPr>
            <w:r>
              <w:t>Aluminium tube or pipe fittings (for example, couplings, elbows, sleeves)</w:t>
            </w:r>
          </w:p>
          <w:p w14:paraId="59105C87" w14:textId="77777777" w:rsidR="00E546F5" w:rsidRDefault="00951CE2">
            <w:pPr>
              <w:pStyle w:val="Tier2"/>
            </w:pPr>
            <w:r>
              <w:t>-</w:t>
            </w:r>
            <w:r>
              <w:tab/>
              <w:t>Other</w:t>
            </w:r>
          </w:p>
          <w:p w14:paraId="59105C88" w14:textId="77777777" w:rsidR="00E546F5" w:rsidRDefault="00951CE2">
            <w:pPr>
              <w:pStyle w:val="Tier2Bullet"/>
            </w:pPr>
            <w:r>
              <w:tab/>
              <w:t>-</w:t>
            </w:r>
            <w:r>
              <w:tab/>
              <w:t xml:space="preserve">for incorporation in ships, </w:t>
            </w:r>
            <w:r>
              <w:t>boats or other vessels listed in Table 1, for the purposes of their construction, repair, maintenance or conversion;</w:t>
            </w:r>
          </w:p>
          <w:p w14:paraId="59105C89" w14:textId="77777777" w:rsidR="00E546F5" w:rsidRDefault="00951CE2">
            <w:pPr>
              <w:pStyle w:val="Tier2Bullet"/>
            </w:pPr>
            <w:r>
              <w:tab/>
              <w:t>-</w:t>
            </w:r>
            <w:r>
              <w:tab/>
              <w:t>for fitting to or equipping such ships, boats or other vessels;</w:t>
            </w:r>
          </w:p>
          <w:p w14:paraId="59105C8A"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C8B" w14:textId="77777777" w:rsidR="00E546F5" w:rsidRDefault="00951CE2">
            <w:pPr>
              <w:pStyle w:val="Tier2Bullet"/>
            </w:pPr>
            <w:r>
              <w:tab/>
              <w:t>-</w:t>
            </w:r>
            <w:r>
              <w:tab/>
              <w:t>for equipping the above platforms;</w:t>
            </w:r>
          </w:p>
          <w:p w14:paraId="59105C8C"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8D" w14:textId="77777777" w:rsidR="00E546F5" w:rsidRDefault="00951CE2">
            <w:pPr>
              <w:pStyle w:val="NormalinTable"/>
            </w:pPr>
            <w:r>
              <w:t>0.0%</w:t>
            </w:r>
          </w:p>
        </w:tc>
      </w:tr>
      <w:tr w:rsidR="00E546F5" w14:paraId="59105C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8F" w14:textId="77777777" w:rsidR="00E546F5" w:rsidRDefault="00951CE2">
            <w:pPr>
              <w:pStyle w:val="NormalinTable"/>
            </w:pPr>
            <w:r>
              <w:t>7610000000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90" w14:textId="77777777" w:rsidR="00E546F5" w:rsidRDefault="00951CE2">
            <w:pPr>
              <w:pStyle w:val="Tier1"/>
            </w:pPr>
            <w:r>
              <w:t>Aluminium structures (excluding prefabricated buildings of heading 9406) and parts of structures (for example, bridges and bridge-sections, towers, lattice masts, roofs, roofing frameworks, doors and window</w:t>
            </w:r>
            <w:r>
              <w:t>s and their frames and thresholds for doors, balustrades, pillars and columns); aluminium plates, rods, profiles, tubes and the like, prepared for use in structures</w:t>
            </w:r>
          </w:p>
          <w:p w14:paraId="59105C91" w14:textId="77777777" w:rsidR="00E546F5" w:rsidRDefault="00951CE2">
            <w:pPr>
              <w:pStyle w:val="Tier1Bullet"/>
            </w:pPr>
            <w:r>
              <w:t>-</w:t>
            </w:r>
            <w:r>
              <w:tab/>
              <w:t>for incorporation in ships, boats or other vessels listed in Table 1, for the purposes of</w:t>
            </w:r>
            <w:r>
              <w:t xml:space="preserve"> their construction, repair, maintenance or conversion;</w:t>
            </w:r>
          </w:p>
          <w:p w14:paraId="59105C92" w14:textId="77777777" w:rsidR="00E546F5" w:rsidRDefault="00951CE2">
            <w:pPr>
              <w:pStyle w:val="Tier1Bullet"/>
            </w:pPr>
            <w:r>
              <w:t>-</w:t>
            </w:r>
            <w:r>
              <w:tab/>
              <w:t>for fitting to or equipping such ships, boats or other vessels;</w:t>
            </w:r>
          </w:p>
          <w:p w14:paraId="59105C93" w14:textId="77777777" w:rsidR="00E546F5" w:rsidRDefault="00951CE2">
            <w:pPr>
              <w:pStyle w:val="Tier1Bullet"/>
            </w:pPr>
            <w:r>
              <w:t>-</w:t>
            </w:r>
            <w:r>
              <w:tab/>
              <w:t>for incorporation, for the purposes of their construction, repair, maintenance or conversion, in drilling or production platforms li</w:t>
            </w:r>
            <w:r>
              <w:t>sted below: fixed, of subheading ex 8430 49 or floating or submersible of subheading 8905 20;</w:t>
            </w:r>
          </w:p>
          <w:p w14:paraId="59105C94" w14:textId="77777777" w:rsidR="00E546F5" w:rsidRDefault="00951CE2">
            <w:pPr>
              <w:pStyle w:val="Tier1Bullet"/>
            </w:pPr>
            <w:r>
              <w:t>-</w:t>
            </w:r>
            <w:r>
              <w:tab/>
              <w:t>for equipping the above platforms;</w:t>
            </w:r>
          </w:p>
          <w:p w14:paraId="59105C9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96" w14:textId="77777777" w:rsidR="00E546F5" w:rsidRDefault="00951CE2">
            <w:pPr>
              <w:pStyle w:val="NormalinTable"/>
            </w:pPr>
            <w:r>
              <w:t>0.0%</w:t>
            </w:r>
          </w:p>
        </w:tc>
      </w:tr>
      <w:tr w:rsidR="00E546F5" w14:paraId="59105C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98" w14:textId="77777777" w:rsidR="00E546F5" w:rsidRDefault="00951CE2">
            <w:pPr>
              <w:pStyle w:val="NormalinTable"/>
            </w:pPr>
            <w:r>
              <w:t>7610000000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99" w14:textId="77777777" w:rsidR="00E546F5" w:rsidRDefault="00951CE2">
            <w:pPr>
              <w:pStyle w:val="Tier1"/>
            </w:pPr>
            <w:r>
              <w:t xml:space="preserve">Aluminium structures </w:t>
            </w:r>
            <w:r>
              <w:t>(excluding prefabricated buildings of heading 9406) and parts of structures (for example, bridges and bridge-sections, towers, lattice masts, roofs, roofing frameworks, doors and windows and their frames and thresholds for doors, balustrades, pillars and c</w:t>
            </w:r>
            <w:r>
              <w:t>olumns); aluminium plates, rods, profiles, tubes and the like, prepared for use in structures</w:t>
            </w:r>
          </w:p>
          <w:p w14:paraId="59105C9A" w14:textId="77777777" w:rsidR="00E546F5" w:rsidRDefault="00951CE2">
            <w:pPr>
              <w:pStyle w:val="Tier1Bullet"/>
            </w:pPr>
            <w:r>
              <w:t>-</w:t>
            </w:r>
            <w:r>
              <w:tab/>
              <w:t>use by, or on behalf of, the UK Armed Forces, individually or in cooperation with other States</w:t>
            </w:r>
          </w:p>
          <w:p w14:paraId="59105C9B" w14:textId="77777777" w:rsidR="00E546F5" w:rsidRDefault="00951CE2">
            <w:pPr>
              <w:pStyle w:val="Tier1Bullet"/>
            </w:pPr>
            <w:r>
              <w:tab/>
              <w:t>a) for defending the territorial integrity of the United Kingdom</w:t>
            </w:r>
            <w:r>
              <w:t>, or</w:t>
            </w:r>
          </w:p>
          <w:p w14:paraId="59105C9C" w14:textId="77777777" w:rsidR="00E546F5" w:rsidRDefault="00951CE2">
            <w:pPr>
              <w:pStyle w:val="Tier1Bullet"/>
            </w:pPr>
            <w:r>
              <w:tab/>
              <w:t>b) in participating in international peace-keeping or support operations, or</w:t>
            </w:r>
          </w:p>
          <w:p w14:paraId="59105C9D" w14:textId="77777777" w:rsidR="00E546F5" w:rsidRDefault="00951CE2">
            <w:pPr>
              <w:pStyle w:val="Tier1Bullet"/>
            </w:pPr>
            <w:r>
              <w:tab/>
              <w:t>c) for other military purposes like the protection of nationals of the United Kingdom from social or military unrest or,</w:t>
            </w:r>
          </w:p>
          <w:p w14:paraId="59105C9E" w14:textId="77777777" w:rsidR="00E546F5" w:rsidRDefault="00951CE2">
            <w:pPr>
              <w:pStyle w:val="Tier1Bullet"/>
            </w:pPr>
            <w:r>
              <w:tab/>
              <w:t>d) for training purposes, or</w:t>
            </w:r>
          </w:p>
          <w:p w14:paraId="59105C9F" w14:textId="77777777" w:rsidR="00E546F5" w:rsidRDefault="00951CE2">
            <w:pPr>
              <w:pStyle w:val="Tier1Bullet"/>
            </w:pPr>
            <w:r>
              <w:tab/>
              <w:t xml:space="preserve">e) </w:t>
            </w:r>
            <w:r>
              <w:t>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A0" w14:textId="77777777" w:rsidR="00E546F5" w:rsidRDefault="00951CE2">
            <w:pPr>
              <w:pStyle w:val="NormalinTable"/>
            </w:pPr>
            <w:r>
              <w:t>0.0%</w:t>
            </w:r>
          </w:p>
        </w:tc>
      </w:tr>
      <w:tr w:rsidR="00E546F5" w14:paraId="59105C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A2" w14:textId="77777777" w:rsidR="00E546F5" w:rsidRDefault="00951CE2">
            <w:pPr>
              <w:pStyle w:val="NormalinTable"/>
            </w:pPr>
            <w:r>
              <w:t>7610909091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A3" w14:textId="77777777" w:rsidR="00E546F5" w:rsidRDefault="00951CE2">
            <w:pPr>
              <w:pStyle w:val="Tier1"/>
            </w:pPr>
            <w:r>
              <w:t xml:space="preserve">Aluminium structures (excluding prefabricated buildings of heading 9406) and parts of structures (for example, </w:t>
            </w:r>
            <w:r>
              <w:t>bridges and bridge-sections, towers, lattice masts, roofs, roofing frameworks, doors and windows and their frames and thresholds for doors, balustrades, pillars and columns); aluminium plates, rods, profiles, tubes and the like, prepared for use in structu</w:t>
            </w:r>
            <w:r>
              <w:t>res</w:t>
            </w:r>
          </w:p>
          <w:p w14:paraId="59105CA4" w14:textId="77777777" w:rsidR="00E546F5" w:rsidRDefault="00951CE2">
            <w:pPr>
              <w:pStyle w:val="Tier1"/>
            </w:pPr>
            <w:r>
              <w:t>Other</w:t>
            </w:r>
          </w:p>
          <w:p w14:paraId="59105CA5" w14:textId="77777777" w:rsidR="00E546F5" w:rsidRDefault="00951CE2">
            <w:pPr>
              <w:pStyle w:val="Tier1"/>
            </w:pPr>
            <w:r>
              <w:t>Other</w:t>
            </w:r>
          </w:p>
          <w:p w14:paraId="59105CA6" w14:textId="77777777" w:rsidR="00E546F5" w:rsidRDefault="00951CE2">
            <w:pPr>
              <w:pStyle w:val="Tier1"/>
            </w:pPr>
            <w:r>
              <w:t>Other</w:t>
            </w:r>
          </w:p>
          <w:p w14:paraId="59105CA7" w14:textId="77777777" w:rsidR="00E546F5" w:rsidRDefault="00951CE2">
            <w:pPr>
              <w:pStyle w:val="Tier1"/>
            </w:pPr>
            <w:r>
              <w:t>Products attached (e.g. by welding or fasteners) to form subassemblies</w:t>
            </w:r>
          </w:p>
          <w:p w14:paraId="59105CA8" w14:textId="77777777" w:rsidR="00E546F5" w:rsidRDefault="00951CE2">
            <w:pPr>
              <w:pStyle w:val="Tier1"/>
            </w:pPr>
            <w:r>
              <w:t>• for incorporation in ships, boats or other vessels listed in Table 1, for the purposes of their construction, repair, maintenance or conversion;</w:t>
            </w:r>
          </w:p>
          <w:p w14:paraId="59105CA9" w14:textId="77777777" w:rsidR="00E546F5" w:rsidRDefault="00951CE2">
            <w:pPr>
              <w:pStyle w:val="Tier1"/>
            </w:pPr>
            <w:r>
              <w:t>• for fitting to</w:t>
            </w:r>
            <w:r>
              <w:t xml:space="preserve"> or equipping such ships, boats or other vessels;</w:t>
            </w:r>
          </w:p>
          <w:p w14:paraId="59105CAA" w14:textId="77777777" w:rsidR="00E546F5" w:rsidRDefault="00951CE2">
            <w:pPr>
              <w:pStyle w:val="Tier1"/>
            </w:pPr>
            <w:r>
              <w:t>• for incorporation, for the purposes of their construction, repair, maintenance or conversion, in drilling or production platforms listed below:</w:t>
            </w:r>
          </w:p>
          <w:p w14:paraId="59105CAB" w14:textId="77777777" w:rsidR="00E546F5" w:rsidRDefault="00951CE2">
            <w:pPr>
              <w:pStyle w:val="Tier1"/>
            </w:pPr>
            <w:r>
              <w:t xml:space="preserve">   fixed, of subheading ex 8430 49 or floating or submersibl</w:t>
            </w:r>
            <w:r>
              <w:t>e of subheading 8905 20;</w:t>
            </w:r>
          </w:p>
          <w:p w14:paraId="59105CAC" w14:textId="77777777" w:rsidR="00E546F5" w:rsidRDefault="00951CE2">
            <w:pPr>
              <w:pStyle w:val="Tier1"/>
            </w:pPr>
            <w:r>
              <w:t>• for equipping the above platforms;</w:t>
            </w:r>
          </w:p>
          <w:p w14:paraId="59105CAD"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AE" w14:textId="77777777" w:rsidR="00E546F5" w:rsidRDefault="00951CE2">
            <w:pPr>
              <w:pStyle w:val="NormalinTable"/>
            </w:pPr>
            <w:r>
              <w:t>0.0%</w:t>
            </w:r>
          </w:p>
        </w:tc>
      </w:tr>
      <w:tr w:rsidR="00E546F5" w14:paraId="59105C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B0" w14:textId="77777777" w:rsidR="00E546F5" w:rsidRDefault="00951CE2">
            <w:pPr>
              <w:pStyle w:val="NormalinTable"/>
            </w:pPr>
            <w:r>
              <w:t>7610909092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B1" w14:textId="77777777" w:rsidR="00E546F5" w:rsidRDefault="00951CE2">
            <w:pPr>
              <w:pStyle w:val="Tier1"/>
            </w:pPr>
            <w:r>
              <w:t xml:space="preserve">Aluminium structures (excluding prefabricated buildings of heading 9406) and parts of structures (for </w:t>
            </w:r>
            <w:r>
              <w:t>example, bridges and bridge-sections, towers, lattice masts, roofs, roofing frameworks, doors and windows and their frames and thresholds for doors, balustrades, pillars and columns); aluminium plates, rods, profiles, tubes and the like, prepared for use i</w:t>
            </w:r>
            <w:r>
              <w:t>n structures</w:t>
            </w:r>
          </w:p>
          <w:p w14:paraId="59105CB2" w14:textId="77777777" w:rsidR="00E546F5" w:rsidRDefault="00951CE2">
            <w:pPr>
              <w:pStyle w:val="Tier1"/>
            </w:pPr>
            <w:r>
              <w:t>Other</w:t>
            </w:r>
          </w:p>
          <w:p w14:paraId="59105CB3" w14:textId="77777777" w:rsidR="00E546F5" w:rsidRDefault="00951CE2">
            <w:pPr>
              <w:pStyle w:val="Tier1"/>
            </w:pPr>
            <w:r>
              <w:t>Other</w:t>
            </w:r>
          </w:p>
          <w:p w14:paraId="59105CB4" w14:textId="77777777" w:rsidR="00E546F5" w:rsidRDefault="00951CE2">
            <w:pPr>
              <w:pStyle w:val="Tier1"/>
            </w:pPr>
            <w:r>
              <w:t>Other</w:t>
            </w:r>
          </w:p>
          <w:p w14:paraId="59105CB5" w14:textId="77777777" w:rsidR="00E546F5" w:rsidRDefault="00951CE2">
            <w:pPr>
              <w:pStyle w:val="Tier1"/>
            </w:pPr>
            <w:r>
              <w:t>Products in a packaged kit with the necessary parts to assemble a finished product without further finishing or fabrication of the parts (‘finished goods kit’)</w:t>
            </w:r>
          </w:p>
          <w:p w14:paraId="59105CB6" w14:textId="77777777" w:rsidR="00E546F5" w:rsidRDefault="00951CE2">
            <w:pPr>
              <w:pStyle w:val="Tier1"/>
            </w:pPr>
            <w:r>
              <w:t>• for incorporation in ships, boats or other vessels listed in Ta</w:t>
            </w:r>
            <w:r>
              <w:t>ble 1, for the purposes of their construction, repair, maintenance or conversion;</w:t>
            </w:r>
          </w:p>
          <w:p w14:paraId="59105CB7" w14:textId="77777777" w:rsidR="00E546F5" w:rsidRDefault="00951CE2">
            <w:pPr>
              <w:pStyle w:val="Tier1"/>
            </w:pPr>
            <w:r>
              <w:t>• for fitting to or equipping such ships, boats or other vessels;</w:t>
            </w:r>
          </w:p>
          <w:p w14:paraId="59105CB8" w14:textId="77777777" w:rsidR="00E546F5" w:rsidRDefault="00951CE2">
            <w:pPr>
              <w:pStyle w:val="Tier1"/>
            </w:pPr>
            <w:r>
              <w:t xml:space="preserve">• for incorporation, for the purposes of their construction, repair, maintenance or conversion, in drilling </w:t>
            </w:r>
            <w:r>
              <w:t>or production platforms listed below:</w:t>
            </w:r>
          </w:p>
          <w:p w14:paraId="59105CB9" w14:textId="77777777" w:rsidR="00E546F5" w:rsidRDefault="00951CE2">
            <w:pPr>
              <w:pStyle w:val="Tier1"/>
            </w:pPr>
            <w:r>
              <w:t xml:space="preserve">   fixed, of subheading ex 8430 49 or floating or submersible of subheading 8905 20;</w:t>
            </w:r>
          </w:p>
          <w:p w14:paraId="59105CBA" w14:textId="77777777" w:rsidR="00E546F5" w:rsidRDefault="00951CE2">
            <w:pPr>
              <w:pStyle w:val="Tier1"/>
            </w:pPr>
            <w:r>
              <w:t>• for equipping the above platforms;</w:t>
            </w:r>
          </w:p>
          <w:p w14:paraId="59105CBB" w14:textId="77777777" w:rsidR="00E546F5" w:rsidRDefault="00951CE2">
            <w:pPr>
              <w:pStyle w:val="Tier1"/>
            </w:pPr>
            <w:r>
              <w:t>• for linking these drilling or production platforms to the mainland</w:t>
            </w:r>
          </w:p>
          <w:p w14:paraId="59105CBC"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BD" w14:textId="77777777" w:rsidR="00E546F5" w:rsidRDefault="00951CE2">
            <w:pPr>
              <w:pStyle w:val="NormalinTable"/>
            </w:pPr>
            <w:r>
              <w:t>0.0%</w:t>
            </w:r>
          </w:p>
        </w:tc>
      </w:tr>
      <w:tr w:rsidR="00E546F5" w14:paraId="59105C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BF" w14:textId="77777777" w:rsidR="00E546F5" w:rsidRDefault="00951CE2">
            <w:pPr>
              <w:pStyle w:val="NormalinTable"/>
            </w:pPr>
            <w:r>
              <w:t>7610909095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C0" w14:textId="77777777" w:rsidR="00E546F5" w:rsidRDefault="00951CE2">
            <w:pPr>
              <w:pStyle w:val="Tier1"/>
            </w:pPr>
            <w:r>
              <w:t>Aluminium structures (excluding prefabricated buildings of heading 9406) and parts of structures (for example, bridges and bridge-sections, towers, lattice masts, roofs, roofing frameworks, doors and windows and their frames and thresholds for doors, balus</w:t>
            </w:r>
            <w:r>
              <w:t>trades, pillars and columns); aluminium plates, rods, profiles, tubes and the like, prepared for use in structures</w:t>
            </w:r>
          </w:p>
          <w:p w14:paraId="59105CC1" w14:textId="77777777" w:rsidR="00E546F5" w:rsidRDefault="00951CE2">
            <w:pPr>
              <w:pStyle w:val="Tier1"/>
            </w:pPr>
            <w:r>
              <w:t>Other</w:t>
            </w:r>
          </w:p>
          <w:p w14:paraId="59105CC2" w14:textId="77777777" w:rsidR="00E546F5" w:rsidRDefault="00951CE2">
            <w:pPr>
              <w:pStyle w:val="Tier1"/>
            </w:pPr>
            <w:r>
              <w:t>Other</w:t>
            </w:r>
          </w:p>
          <w:p w14:paraId="59105CC3" w14:textId="77777777" w:rsidR="00E546F5" w:rsidRDefault="00951CE2">
            <w:pPr>
              <w:pStyle w:val="Tier1"/>
            </w:pPr>
            <w:r>
              <w:t>Other</w:t>
            </w:r>
          </w:p>
          <w:p w14:paraId="59105CC4" w14:textId="77777777" w:rsidR="00E546F5" w:rsidRDefault="00951CE2">
            <w:pPr>
              <w:pStyle w:val="Tier1"/>
            </w:pPr>
            <w:r>
              <w:t>Other</w:t>
            </w:r>
          </w:p>
          <w:p w14:paraId="59105CC5" w14:textId="77777777" w:rsidR="00E546F5" w:rsidRDefault="00951CE2">
            <w:pPr>
              <w:pStyle w:val="Tier1"/>
            </w:pPr>
            <w:r>
              <w:t>• for incorporation in ships, boats or other vessels listed in Table 1, for the purposes of their construction, repai</w:t>
            </w:r>
            <w:r>
              <w:t>r, maintenance or conversion;</w:t>
            </w:r>
          </w:p>
          <w:p w14:paraId="59105CC6" w14:textId="77777777" w:rsidR="00E546F5" w:rsidRDefault="00951CE2">
            <w:pPr>
              <w:pStyle w:val="Tier1"/>
            </w:pPr>
            <w:r>
              <w:t>• for fitting to or equipping such ships, boats or other vessels;</w:t>
            </w:r>
          </w:p>
          <w:p w14:paraId="59105CC7" w14:textId="77777777" w:rsidR="00E546F5" w:rsidRDefault="00951CE2">
            <w:pPr>
              <w:pStyle w:val="Tier1"/>
            </w:pPr>
            <w:r>
              <w:t>• for incorporation, for the purposes of their construction, repair, maintenance or conversion, in drilling or production platforms listed below:</w:t>
            </w:r>
          </w:p>
          <w:p w14:paraId="59105CC8" w14:textId="77777777" w:rsidR="00E546F5" w:rsidRDefault="00951CE2">
            <w:pPr>
              <w:pStyle w:val="Tier1"/>
            </w:pPr>
            <w:r>
              <w:t xml:space="preserve">   fixed, of s</w:t>
            </w:r>
            <w:r>
              <w:t>ubheading ex 8430 49 or floating or submersible of subheading 8905 20;</w:t>
            </w:r>
          </w:p>
          <w:p w14:paraId="59105CC9" w14:textId="77777777" w:rsidR="00E546F5" w:rsidRDefault="00951CE2">
            <w:pPr>
              <w:pStyle w:val="Tier1"/>
            </w:pPr>
            <w:r>
              <w:t>• for equipping the above platforms;</w:t>
            </w:r>
          </w:p>
          <w:p w14:paraId="59105CCA" w14:textId="77777777" w:rsidR="00E546F5" w:rsidRDefault="00951CE2">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CB" w14:textId="77777777" w:rsidR="00E546F5" w:rsidRDefault="00951CE2">
            <w:pPr>
              <w:pStyle w:val="NormalinTable"/>
            </w:pPr>
            <w:r>
              <w:t>0.0%</w:t>
            </w:r>
          </w:p>
        </w:tc>
      </w:tr>
      <w:tr w:rsidR="00E546F5" w14:paraId="59105C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CD" w14:textId="77777777" w:rsidR="00E546F5" w:rsidRDefault="00951CE2">
            <w:pPr>
              <w:pStyle w:val="NormalinTable"/>
            </w:pPr>
            <w:r>
              <w:t>7611000000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CE" w14:textId="77777777" w:rsidR="00E546F5" w:rsidRDefault="00951CE2">
            <w:pPr>
              <w:pStyle w:val="Tier1"/>
            </w:pPr>
            <w:r>
              <w:t xml:space="preserve">Aluminium reservoirs, tanks, vats and similar </w:t>
            </w:r>
            <w:r>
              <w:t>containers, for any material (other than compressed or liquefied gas), of a capacity exceeding 300 litres, whether or not lined or heat-insulated, but not fitted with mechanical or thermal equipment</w:t>
            </w:r>
          </w:p>
          <w:p w14:paraId="59105CCF" w14:textId="77777777" w:rsidR="00E546F5" w:rsidRDefault="00951CE2">
            <w:pPr>
              <w:pStyle w:val="Tier1Bullet"/>
            </w:pPr>
            <w:r>
              <w:t>-</w:t>
            </w:r>
            <w:r>
              <w:tab/>
              <w:t>for incorporation in ships, boats or other vessels list</w:t>
            </w:r>
            <w:r>
              <w:t>ed in Table 1, for the purposes of their construction, repair, maintenance or conversion;</w:t>
            </w:r>
          </w:p>
          <w:p w14:paraId="59105CD0" w14:textId="77777777" w:rsidR="00E546F5" w:rsidRDefault="00951CE2">
            <w:pPr>
              <w:pStyle w:val="Tier1Bullet"/>
            </w:pPr>
            <w:r>
              <w:t>-</w:t>
            </w:r>
            <w:r>
              <w:tab/>
              <w:t>for fitting to or equipping such ships, boats or other vessels;</w:t>
            </w:r>
          </w:p>
          <w:p w14:paraId="59105CD1" w14:textId="77777777" w:rsidR="00E546F5" w:rsidRDefault="00951CE2">
            <w:pPr>
              <w:pStyle w:val="Tier1Bullet"/>
            </w:pPr>
            <w:r>
              <w:t>-</w:t>
            </w:r>
            <w:r>
              <w:tab/>
              <w:t>for incorporation, for the purposes of their construction, repair, maintenance or conversion, in d</w:t>
            </w:r>
            <w:r>
              <w:t>rilling or production platforms listed below: fixed, of subheading ex 8430 49 or floating or submersible of subheading 8905 20;</w:t>
            </w:r>
          </w:p>
          <w:p w14:paraId="59105CD2" w14:textId="77777777" w:rsidR="00E546F5" w:rsidRDefault="00951CE2">
            <w:pPr>
              <w:pStyle w:val="Tier1Bullet"/>
            </w:pPr>
            <w:r>
              <w:t>-</w:t>
            </w:r>
            <w:r>
              <w:tab/>
              <w:t>for equipping the above platforms;</w:t>
            </w:r>
          </w:p>
          <w:p w14:paraId="59105CD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D4" w14:textId="77777777" w:rsidR="00E546F5" w:rsidRDefault="00951CE2">
            <w:pPr>
              <w:pStyle w:val="NormalinTable"/>
            </w:pPr>
            <w:r>
              <w:t>0.0%</w:t>
            </w:r>
          </w:p>
        </w:tc>
      </w:tr>
      <w:tr w:rsidR="00E546F5" w14:paraId="59105C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D6" w14:textId="77777777" w:rsidR="00E546F5" w:rsidRDefault="00951CE2">
            <w:pPr>
              <w:pStyle w:val="NormalinTable"/>
            </w:pPr>
            <w:r>
              <w:t>7612000000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D7" w14:textId="77777777" w:rsidR="00E546F5" w:rsidRDefault="00951CE2">
            <w:pPr>
              <w:pStyle w:val="Tier1"/>
            </w:pPr>
            <w:r>
              <w:t>Aluminium casks, drums, cans, boxes and similar containers (including rigid or collapsible tubular containers), for any material (other than compressed or liquefied gas), of a capacity not exceeding 300 litres, whether or not lined or heat-insul</w:t>
            </w:r>
            <w:r>
              <w:t>ated, but not fitted with mechanical or thermal equipment</w:t>
            </w:r>
          </w:p>
          <w:p w14:paraId="59105CD8" w14:textId="77777777" w:rsidR="00E546F5" w:rsidRDefault="00951CE2">
            <w:pPr>
              <w:pStyle w:val="Tier1Bullet"/>
            </w:pPr>
            <w:r>
              <w:t>-</w:t>
            </w:r>
            <w:r>
              <w:tab/>
              <w:t>for incorporation in ships, boats or other vessels listed in Table 1, for the purposes of their construction, repair, maintenance or conversion;</w:t>
            </w:r>
          </w:p>
          <w:p w14:paraId="59105CD9" w14:textId="77777777" w:rsidR="00E546F5" w:rsidRDefault="00951CE2">
            <w:pPr>
              <w:pStyle w:val="Tier1Bullet"/>
            </w:pPr>
            <w:r>
              <w:t>-</w:t>
            </w:r>
            <w:r>
              <w:tab/>
              <w:t xml:space="preserve">for fitting to or equipping such ships, boats or </w:t>
            </w:r>
            <w:r>
              <w:t>other vessels;</w:t>
            </w:r>
          </w:p>
          <w:p w14:paraId="59105CDA"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5CDB" w14:textId="77777777" w:rsidR="00E546F5" w:rsidRDefault="00951CE2">
            <w:pPr>
              <w:pStyle w:val="Tier1Bullet"/>
            </w:pPr>
            <w:r>
              <w:t>-</w:t>
            </w:r>
            <w:r>
              <w:tab/>
              <w:t xml:space="preserve">for </w:t>
            </w:r>
            <w:r>
              <w:t>equipping the above platforms;</w:t>
            </w:r>
          </w:p>
          <w:p w14:paraId="59105CD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DD" w14:textId="77777777" w:rsidR="00E546F5" w:rsidRDefault="00951CE2">
            <w:pPr>
              <w:pStyle w:val="NormalinTable"/>
            </w:pPr>
            <w:r>
              <w:t>0.0%</w:t>
            </w:r>
          </w:p>
        </w:tc>
      </w:tr>
      <w:tr w:rsidR="00E546F5" w14:paraId="59105C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DF" w14:textId="77777777" w:rsidR="00E546F5" w:rsidRDefault="00951CE2">
            <w:pPr>
              <w:pStyle w:val="NormalinTable"/>
            </w:pPr>
            <w:r>
              <w:t>7613000010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E0" w14:textId="77777777" w:rsidR="00E546F5" w:rsidRDefault="00951CE2">
            <w:pPr>
              <w:pStyle w:val="Tier1"/>
            </w:pPr>
            <w:r>
              <w:t>Aluminium containers for compressed or liquefied gas</w:t>
            </w:r>
          </w:p>
          <w:p w14:paraId="59105CE1" w14:textId="77777777" w:rsidR="00E546F5" w:rsidRDefault="00951CE2">
            <w:pPr>
              <w:pStyle w:val="Tier2"/>
            </w:pPr>
            <w:r>
              <w:t>-</w:t>
            </w:r>
            <w:r>
              <w:tab/>
              <w:t>Bottles for inflating escape chutes, intended for use in certain types of aircraft</w:t>
            </w:r>
          </w:p>
          <w:p w14:paraId="59105CE2" w14:textId="77777777" w:rsidR="00E546F5" w:rsidRDefault="00951CE2">
            <w:pPr>
              <w:pStyle w:val="Tier2Bullet"/>
            </w:pPr>
            <w:r>
              <w:tab/>
            </w:r>
            <w:r>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E3" w14:textId="77777777" w:rsidR="00E546F5" w:rsidRDefault="00951CE2">
            <w:pPr>
              <w:pStyle w:val="NormalinTable"/>
            </w:pPr>
            <w:r>
              <w:t>0.0%</w:t>
            </w:r>
          </w:p>
        </w:tc>
      </w:tr>
      <w:tr w:rsidR="00E546F5" w14:paraId="59105C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E5" w14:textId="77777777" w:rsidR="00E546F5" w:rsidRDefault="00951CE2">
            <w:pPr>
              <w:pStyle w:val="NormalinTable"/>
            </w:pPr>
            <w:r>
              <w:t>7613000020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E6" w14:textId="77777777" w:rsidR="00E546F5" w:rsidRDefault="00951CE2">
            <w:pPr>
              <w:pStyle w:val="Tier1"/>
            </w:pPr>
            <w:r>
              <w:t xml:space="preserve">Aluminium containers for compressed or </w:t>
            </w:r>
            <w:r>
              <w:t>liquefied gas</w:t>
            </w:r>
          </w:p>
          <w:p w14:paraId="59105CE7" w14:textId="77777777" w:rsidR="00E546F5" w:rsidRDefault="00951CE2">
            <w:pPr>
              <w:pStyle w:val="Tier2"/>
            </w:pPr>
            <w:r>
              <w:t>-</w:t>
            </w:r>
            <w:r>
              <w:tab/>
              <w:t>Aluminium container, seamless, for compressed natural gas or compressed hydrogen, wholly embedded in an overwrap of epoxy-carbon fibres composite, of a storage capacity of 172 l (± 10%) and an unfilled weight of not more than 64 kg</w:t>
            </w:r>
          </w:p>
          <w:p w14:paraId="59105CE8" w14:textId="77777777" w:rsidR="00E546F5" w:rsidRDefault="00951CE2">
            <w:pPr>
              <w:pStyle w:val="Tier2Bullet"/>
            </w:pPr>
            <w:r>
              <w:tab/>
              <w:t>-</w:t>
            </w:r>
            <w:r>
              <w:tab/>
              <w:t>for i</w:t>
            </w:r>
            <w:r>
              <w:t>ncorporation in ships, boats or other vessels listed in Table 1, for the purposes of their construction, repair, maintenance or conversion;</w:t>
            </w:r>
          </w:p>
          <w:p w14:paraId="59105CE9" w14:textId="77777777" w:rsidR="00E546F5" w:rsidRDefault="00951CE2">
            <w:pPr>
              <w:pStyle w:val="Tier2Bullet"/>
            </w:pPr>
            <w:r>
              <w:tab/>
              <w:t>-</w:t>
            </w:r>
            <w:r>
              <w:tab/>
              <w:t>for fitting to or equipping such ships, boats or other vessels;</w:t>
            </w:r>
          </w:p>
          <w:p w14:paraId="59105CEA" w14:textId="77777777" w:rsidR="00E546F5" w:rsidRDefault="00951CE2">
            <w:pPr>
              <w:pStyle w:val="Tier2Bullet"/>
            </w:pPr>
            <w:r>
              <w:tab/>
              <w:t>-</w:t>
            </w:r>
            <w:r>
              <w:tab/>
              <w:t>for incorporation, for the purposes of their c</w:t>
            </w:r>
            <w:r>
              <w:t>onstruction, repair, maintenance or conversion, in drilling or production platforms listed below: fixed, of subheading ex 8430 49 or floating or submersible of subheading 8905 20;</w:t>
            </w:r>
          </w:p>
          <w:p w14:paraId="59105CEB" w14:textId="77777777" w:rsidR="00E546F5" w:rsidRDefault="00951CE2">
            <w:pPr>
              <w:pStyle w:val="Tier2Bullet"/>
            </w:pPr>
            <w:r>
              <w:tab/>
              <w:t>-</w:t>
            </w:r>
            <w:r>
              <w:tab/>
              <w:t>for equipping the above platforms;</w:t>
            </w:r>
          </w:p>
          <w:p w14:paraId="59105CEC" w14:textId="77777777" w:rsidR="00E546F5" w:rsidRDefault="00951CE2">
            <w:pPr>
              <w:pStyle w:val="Tier2Bullet"/>
            </w:pP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ED" w14:textId="77777777" w:rsidR="00E546F5" w:rsidRDefault="00951CE2">
            <w:pPr>
              <w:pStyle w:val="NormalinTable"/>
            </w:pPr>
            <w:r>
              <w:t>0.0%</w:t>
            </w:r>
          </w:p>
        </w:tc>
      </w:tr>
      <w:tr w:rsidR="00E546F5" w14:paraId="59105C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EF" w14:textId="77777777" w:rsidR="00E546F5" w:rsidRDefault="00951CE2">
            <w:pPr>
              <w:pStyle w:val="NormalinTable"/>
            </w:pPr>
            <w:r>
              <w:t>7613000090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F0" w14:textId="77777777" w:rsidR="00E546F5" w:rsidRDefault="00951CE2">
            <w:pPr>
              <w:pStyle w:val="Tier1"/>
            </w:pPr>
            <w:r>
              <w:t>Aluminium containers for compressed or liquefied gas</w:t>
            </w:r>
          </w:p>
          <w:p w14:paraId="59105CF1" w14:textId="77777777" w:rsidR="00E546F5" w:rsidRDefault="00951CE2">
            <w:pPr>
              <w:pStyle w:val="Tier2"/>
            </w:pPr>
            <w:r>
              <w:t>-</w:t>
            </w:r>
            <w:r>
              <w:tab/>
              <w:t>Other</w:t>
            </w:r>
          </w:p>
          <w:p w14:paraId="59105CF2" w14:textId="77777777" w:rsidR="00E546F5" w:rsidRDefault="00951CE2">
            <w:pPr>
              <w:pStyle w:val="Tier2Bullet"/>
            </w:pPr>
            <w:r>
              <w:tab/>
              <w:t>-</w:t>
            </w:r>
            <w:r>
              <w:tab/>
              <w:t xml:space="preserve">for incorporation in ships, boats or other vessels listed in Table 1, for the purposes of their construction, repair, maintenance or </w:t>
            </w:r>
            <w:r>
              <w:t>conversion;</w:t>
            </w:r>
          </w:p>
          <w:p w14:paraId="59105CF3" w14:textId="77777777" w:rsidR="00E546F5" w:rsidRDefault="00951CE2">
            <w:pPr>
              <w:pStyle w:val="Tier2Bullet"/>
            </w:pPr>
            <w:r>
              <w:tab/>
              <w:t>-</w:t>
            </w:r>
            <w:r>
              <w:tab/>
              <w:t>for fitting to or equipping such ships, boats or other vessels;</w:t>
            </w:r>
          </w:p>
          <w:p w14:paraId="59105CF4"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5CF5" w14:textId="77777777" w:rsidR="00E546F5" w:rsidRDefault="00951CE2">
            <w:pPr>
              <w:pStyle w:val="Tier2Bullet"/>
            </w:pPr>
            <w:r>
              <w:tab/>
              <w:t>-</w:t>
            </w:r>
            <w:r>
              <w:tab/>
              <w:t>for equipping the above platforms;</w:t>
            </w:r>
          </w:p>
          <w:p w14:paraId="59105CF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CF7" w14:textId="77777777" w:rsidR="00E546F5" w:rsidRDefault="00951CE2">
            <w:pPr>
              <w:pStyle w:val="NormalinTable"/>
            </w:pPr>
            <w:r>
              <w:t>0.0%</w:t>
            </w:r>
          </w:p>
        </w:tc>
      </w:tr>
      <w:tr w:rsidR="00E546F5" w14:paraId="59105D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CF9" w14:textId="77777777" w:rsidR="00E546F5" w:rsidRDefault="00951CE2">
            <w:pPr>
              <w:pStyle w:val="NormalinTable"/>
            </w:pPr>
            <w:r>
              <w:t>7614000000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CFA" w14:textId="77777777" w:rsidR="00E546F5" w:rsidRDefault="00951CE2">
            <w:pPr>
              <w:pStyle w:val="Tier1"/>
            </w:pPr>
            <w:r>
              <w:t>Stranded wire, cables, plaited bands and the like, of aluminium, not electrical</w:t>
            </w:r>
            <w:r>
              <w:t>ly insulated</w:t>
            </w:r>
          </w:p>
          <w:p w14:paraId="59105CFB" w14:textId="77777777" w:rsidR="00E546F5" w:rsidRDefault="00951CE2">
            <w:pPr>
              <w:pStyle w:val="Tier1Bullet"/>
            </w:pPr>
            <w:r>
              <w:t>-</w:t>
            </w:r>
            <w:r>
              <w:tab/>
              <w:t>for incorporation in ships, boats or other vessels listed in Table 1, for the purposes of their construction, repair, maintenance or conversion;</w:t>
            </w:r>
          </w:p>
          <w:p w14:paraId="59105CFC" w14:textId="77777777" w:rsidR="00E546F5" w:rsidRDefault="00951CE2">
            <w:pPr>
              <w:pStyle w:val="Tier1Bullet"/>
            </w:pPr>
            <w:r>
              <w:t>-</w:t>
            </w:r>
            <w:r>
              <w:tab/>
              <w:t>for fitting to or equipping such ships, boats or other vessels;</w:t>
            </w:r>
          </w:p>
          <w:p w14:paraId="59105CFD"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5CFE" w14:textId="77777777" w:rsidR="00E546F5" w:rsidRDefault="00951CE2">
            <w:pPr>
              <w:pStyle w:val="Tier1Bullet"/>
            </w:pPr>
            <w:r>
              <w:t>-</w:t>
            </w:r>
            <w:r>
              <w:tab/>
              <w:t>for equipping the above platform</w:t>
            </w:r>
            <w:r>
              <w:t>s;</w:t>
            </w:r>
          </w:p>
          <w:p w14:paraId="59105CF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00" w14:textId="77777777" w:rsidR="00E546F5" w:rsidRDefault="00951CE2">
            <w:pPr>
              <w:pStyle w:val="NormalinTable"/>
            </w:pPr>
            <w:r>
              <w:t>0.0%</w:t>
            </w:r>
          </w:p>
        </w:tc>
      </w:tr>
      <w:tr w:rsidR="00E546F5" w14:paraId="59105D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02" w14:textId="77777777" w:rsidR="00E546F5" w:rsidRDefault="00951CE2">
            <w:pPr>
              <w:pStyle w:val="NormalinTable"/>
            </w:pPr>
            <w:r>
              <w:t>7615000000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03" w14:textId="77777777" w:rsidR="00E546F5" w:rsidRDefault="00951CE2">
            <w:pPr>
              <w:pStyle w:val="Tier1"/>
            </w:pPr>
            <w:r>
              <w:t>Table, kitchen or other household articles and parts thereof, of aluminium; pot scourers and scouring or polishing pads, gloves and the like, of aluminium; sanitary wa</w:t>
            </w:r>
            <w:r>
              <w:t>re and parts thereof, of aluminium</w:t>
            </w:r>
          </w:p>
          <w:p w14:paraId="59105D04" w14:textId="77777777" w:rsidR="00E546F5" w:rsidRDefault="00951CE2">
            <w:pPr>
              <w:pStyle w:val="Tier1Bullet"/>
            </w:pPr>
            <w:r>
              <w:t>-</w:t>
            </w:r>
            <w:r>
              <w:tab/>
              <w:t>for incorporation in ships, boats or other vessels listed in Table 1, for the purposes of their construction, repair, maintenance or conversion;</w:t>
            </w:r>
          </w:p>
          <w:p w14:paraId="59105D05" w14:textId="77777777" w:rsidR="00E546F5" w:rsidRDefault="00951CE2">
            <w:pPr>
              <w:pStyle w:val="Tier1Bullet"/>
            </w:pPr>
            <w:r>
              <w:t>-</w:t>
            </w:r>
            <w:r>
              <w:tab/>
              <w:t>for fitting to or equipping such ships, boats or other vessels;</w:t>
            </w:r>
          </w:p>
          <w:p w14:paraId="59105D06" w14:textId="77777777" w:rsidR="00E546F5" w:rsidRDefault="00951CE2">
            <w:pPr>
              <w:pStyle w:val="Tier1Bullet"/>
            </w:pPr>
            <w:r>
              <w:t>-</w:t>
            </w:r>
            <w:r>
              <w:tab/>
              <w:t>for in</w:t>
            </w:r>
            <w:r>
              <w:t>corporation, for the purposes of their construction, repair, maintenance or conversion, in drilling or production platforms listed below: fixed, of subheading ex 8430 49 or floating or submersible of subheading 8905 20;</w:t>
            </w:r>
          </w:p>
          <w:p w14:paraId="59105D07" w14:textId="77777777" w:rsidR="00E546F5" w:rsidRDefault="00951CE2">
            <w:pPr>
              <w:pStyle w:val="Tier1Bullet"/>
            </w:pPr>
            <w:r>
              <w:t>-</w:t>
            </w:r>
            <w:r>
              <w:tab/>
              <w:t>for equipping the above platforms;</w:t>
            </w:r>
          </w:p>
          <w:p w14:paraId="59105D0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09" w14:textId="77777777" w:rsidR="00E546F5" w:rsidRDefault="00951CE2">
            <w:pPr>
              <w:pStyle w:val="NormalinTable"/>
            </w:pPr>
            <w:r>
              <w:t>0.0%</w:t>
            </w:r>
          </w:p>
        </w:tc>
      </w:tr>
      <w:tr w:rsidR="00E546F5" w14:paraId="59105D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0B" w14:textId="77777777" w:rsidR="00E546F5" w:rsidRDefault="00951CE2">
            <w:pPr>
              <w:pStyle w:val="NormalinTable"/>
            </w:pPr>
            <w:r>
              <w:t>7616100010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0C" w14:textId="77777777" w:rsidR="00E546F5" w:rsidRDefault="00951CE2">
            <w:pPr>
              <w:pStyle w:val="Tier1"/>
            </w:pPr>
            <w:r>
              <w:t>Other articles of aluminium</w:t>
            </w:r>
          </w:p>
          <w:p w14:paraId="59105D0D" w14:textId="77777777" w:rsidR="00E546F5" w:rsidRDefault="00951CE2">
            <w:pPr>
              <w:pStyle w:val="Tier2"/>
            </w:pPr>
            <w:r>
              <w:t>-</w:t>
            </w:r>
            <w:r>
              <w:tab/>
              <w:t xml:space="preserve">Nails, tacks, staples (other than those of heading 8305), screws, bolts, nuts, screw hooks, rivets, cotters, cotter pins, washers and </w:t>
            </w:r>
            <w:r>
              <w:t>similar articles</w:t>
            </w:r>
          </w:p>
          <w:p w14:paraId="59105D0E" w14:textId="77777777" w:rsidR="00E546F5" w:rsidRDefault="00951CE2">
            <w:pPr>
              <w:pStyle w:val="Tier3"/>
            </w:pPr>
            <w:r>
              <w:t>-</w:t>
            </w:r>
            <w:r>
              <w:tab/>
              <w:t>-</w:t>
            </w:r>
            <w:r>
              <w:tab/>
              <w:t>Self-locking bolts and nuts (of the type "Hi-lok")</w:t>
            </w:r>
          </w:p>
          <w:p w14:paraId="59105D0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D10" w14:textId="77777777" w:rsidR="00E546F5" w:rsidRDefault="00951CE2">
            <w:pPr>
              <w:pStyle w:val="Tier3Bullet"/>
            </w:pPr>
            <w:r>
              <w:tab/>
            </w:r>
            <w:r>
              <w:tab/>
              <w:t>-</w:t>
            </w:r>
            <w:r>
              <w:tab/>
              <w:t>for fitting to or equipping suc</w:t>
            </w:r>
            <w:r>
              <w:t>h ships, boats or other vessels;</w:t>
            </w:r>
          </w:p>
          <w:p w14:paraId="59105D11"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5D12" w14:textId="77777777" w:rsidR="00E546F5" w:rsidRDefault="00951CE2">
            <w:pPr>
              <w:pStyle w:val="Tier3Bullet"/>
            </w:pPr>
            <w:r>
              <w:tab/>
            </w:r>
            <w:r>
              <w:tab/>
              <w:t>-</w:t>
            </w:r>
            <w:r>
              <w:tab/>
              <w:t>for equipping the above platforms;</w:t>
            </w:r>
          </w:p>
          <w:p w14:paraId="59105D1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14" w14:textId="77777777" w:rsidR="00E546F5" w:rsidRDefault="00951CE2">
            <w:pPr>
              <w:pStyle w:val="NormalinTable"/>
            </w:pPr>
            <w:r>
              <w:t>0.0%</w:t>
            </w:r>
          </w:p>
        </w:tc>
      </w:tr>
      <w:tr w:rsidR="00E546F5" w14:paraId="59105D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16" w14:textId="77777777" w:rsidR="00E546F5" w:rsidRDefault="00951CE2">
            <w:pPr>
              <w:pStyle w:val="NormalinTable"/>
            </w:pPr>
            <w:r>
              <w:t>7616100091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17" w14:textId="77777777" w:rsidR="00E546F5" w:rsidRDefault="00951CE2">
            <w:pPr>
              <w:pStyle w:val="Tier1"/>
            </w:pPr>
            <w:r>
              <w:t>Other articles of aluminium</w:t>
            </w:r>
          </w:p>
          <w:p w14:paraId="59105D18" w14:textId="77777777" w:rsidR="00E546F5" w:rsidRDefault="00951CE2">
            <w:pPr>
              <w:pStyle w:val="Tier2"/>
            </w:pPr>
            <w:r>
              <w:t>-</w:t>
            </w:r>
            <w:r>
              <w:tab/>
              <w:t xml:space="preserve">Nails, tacks, staples (other than those of heading 8305), screws, bolts, nuts, </w:t>
            </w:r>
            <w:r>
              <w:t>screw hooks, rivets, cotters, cotter pins, washers and similar articles</w:t>
            </w:r>
          </w:p>
          <w:p w14:paraId="59105D19" w14:textId="77777777" w:rsidR="00E546F5" w:rsidRDefault="00951CE2">
            <w:pPr>
              <w:pStyle w:val="Tier3"/>
            </w:pPr>
            <w:r>
              <w:t>-</w:t>
            </w:r>
            <w:r>
              <w:tab/>
              <w:t>-</w:t>
            </w:r>
            <w:r>
              <w:tab/>
              <w:t>Other</w:t>
            </w:r>
          </w:p>
          <w:p w14:paraId="59105D1A" w14:textId="77777777" w:rsidR="00E546F5" w:rsidRDefault="00951CE2">
            <w:pPr>
              <w:pStyle w:val="Tier4"/>
            </w:pPr>
            <w:r>
              <w:t>-</w:t>
            </w:r>
            <w:r>
              <w:tab/>
              <w:t>-</w:t>
            </w:r>
            <w:r>
              <w:tab/>
              <w:t>-</w:t>
            </w:r>
            <w:r>
              <w:tab/>
              <w:t>For use in certain types of aircraft</w:t>
            </w:r>
          </w:p>
          <w:p w14:paraId="59105D1B" w14:textId="77777777" w:rsidR="00E546F5" w:rsidRDefault="00951CE2">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1C" w14:textId="77777777" w:rsidR="00E546F5" w:rsidRDefault="00951CE2">
            <w:pPr>
              <w:pStyle w:val="NormalinTable"/>
            </w:pPr>
            <w:r>
              <w:t>0.0%</w:t>
            </w:r>
          </w:p>
        </w:tc>
      </w:tr>
      <w:tr w:rsidR="00E546F5" w14:paraId="59105D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1E" w14:textId="77777777" w:rsidR="00E546F5" w:rsidRDefault="00951CE2">
            <w:pPr>
              <w:pStyle w:val="NormalinTable"/>
            </w:pPr>
            <w:r>
              <w:t>7616910000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1F" w14:textId="77777777" w:rsidR="00E546F5" w:rsidRDefault="00951CE2">
            <w:pPr>
              <w:pStyle w:val="Tier1"/>
            </w:pPr>
            <w:r>
              <w:t>Other articles of aluminium</w:t>
            </w:r>
          </w:p>
          <w:p w14:paraId="59105D20" w14:textId="77777777" w:rsidR="00E546F5" w:rsidRDefault="00951CE2">
            <w:pPr>
              <w:pStyle w:val="Tier2"/>
            </w:pPr>
            <w:r>
              <w:t>-</w:t>
            </w:r>
            <w:r>
              <w:tab/>
              <w:t>Other</w:t>
            </w:r>
          </w:p>
          <w:p w14:paraId="59105D21" w14:textId="77777777" w:rsidR="00E546F5" w:rsidRDefault="00951CE2">
            <w:pPr>
              <w:pStyle w:val="Tier3"/>
            </w:pPr>
            <w:r>
              <w:t>-</w:t>
            </w:r>
            <w:r>
              <w:tab/>
              <w:t>-</w:t>
            </w:r>
            <w:r>
              <w:tab/>
              <w:t>Cloth, grill, netting and fencing, of aluminium wire</w:t>
            </w:r>
          </w:p>
          <w:p w14:paraId="59105D22"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5D23" w14:textId="77777777" w:rsidR="00E546F5" w:rsidRDefault="00951CE2">
            <w:pPr>
              <w:pStyle w:val="Tier3Bullet"/>
            </w:pPr>
            <w:r>
              <w:tab/>
            </w:r>
            <w:r>
              <w:tab/>
              <w:t>-</w:t>
            </w:r>
            <w:r>
              <w:tab/>
              <w:t>for fitting to or equipping such ships, boats or other vessels;</w:t>
            </w:r>
          </w:p>
          <w:p w14:paraId="59105D24"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5D25" w14:textId="77777777" w:rsidR="00E546F5" w:rsidRDefault="00951CE2">
            <w:pPr>
              <w:pStyle w:val="Tier3Bullet"/>
            </w:pPr>
            <w:r>
              <w:tab/>
            </w:r>
            <w:r>
              <w:tab/>
              <w:t>-</w:t>
            </w:r>
            <w:r>
              <w:tab/>
              <w:t>for equipping the above platforms;</w:t>
            </w:r>
          </w:p>
          <w:p w14:paraId="59105D2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27" w14:textId="77777777" w:rsidR="00E546F5" w:rsidRDefault="00951CE2">
            <w:pPr>
              <w:pStyle w:val="NormalinTable"/>
            </w:pPr>
            <w:r>
              <w:t>0.0%</w:t>
            </w:r>
          </w:p>
        </w:tc>
      </w:tr>
      <w:tr w:rsidR="00E546F5" w14:paraId="59105D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29" w14:textId="77777777" w:rsidR="00E546F5" w:rsidRDefault="00951CE2">
            <w:pPr>
              <w:pStyle w:val="NormalinTable"/>
            </w:pPr>
            <w:r>
              <w:t>7616991010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2A" w14:textId="77777777" w:rsidR="00E546F5" w:rsidRDefault="00951CE2">
            <w:pPr>
              <w:pStyle w:val="Tier1"/>
            </w:pPr>
            <w:r>
              <w:t>Other articl</w:t>
            </w:r>
            <w:r>
              <w:t>es of aluminium</w:t>
            </w:r>
          </w:p>
          <w:p w14:paraId="59105D2B" w14:textId="77777777" w:rsidR="00E546F5" w:rsidRDefault="00951CE2">
            <w:pPr>
              <w:pStyle w:val="Tier2"/>
            </w:pPr>
            <w:r>
              <w:t>-</w:t>
            </w:r>
            <w:r>
              <w:tab/>
              <w:t>Other</w:t>
            </w:r>
          </w:p>
          <w:p w14:paraId="59105D2C" w14:textId="77777777" w:rsidR="00E546F5" w:rsidRDefault="00951CE2">
            <w:pPr>
              <w:pStyle w:val="Tier3"/>
            </w:pPr>
            <w:r>
              <w:t>-</w:t>
            </w:r>
            <w:r>
              <w:tab/>
              <w:t>-</w:t>
            </w:r>
            <w:r>
              <w:tab/>
              <w:t>Other</w:t>
            </w:r>
          </w:p>
          <w:p w14:paraId="59105D2D" w14:textId="77777777" w:rsidR="00E546F5" w:rsidRDefault="00951CE2">
            <w:pPr>
              <w:pStyle w:val="Tier4"/>
            </w:pPr>
            <w:r>
              <w:t>-</w:t>
            </w:r>
            <w:r>
              <w:tab/>
              <w:t>-</w:t>
            </w:r>
            <w:r>
              <w:tab/>
              <w:t>-</w:t>
            </w:r>
            <w:r>
              <w:tab/>
              <w:t>Cast</w:t>
            </w:r>
          </w:p>
          <w:p w14:paraId="59105D2E" w14:textId="77777777" w:rsidR="00E546F5" w:rsidRDefault="00951CE2">
            <w:pPr>
              <w:pStyle w:val="Tier5"/>
            </w:pPr>
            <w:r>
              <w:t>-</w:t>
            </w:r>
            <w:r>
              <w:tab/>
              <w:t>-</w:t>
            </w:r>
            <w:r>
              <w:tab/>
              <w:t>-</w:t>
            </w:r>
            <w:r>
              <w:tab/>
              <w:t>-</w:t>
            </w:r>
            <w:r>
              <w:tab/>
              <w:t>Collars, flanges and other devices for fixing, jointing, clamping or spacing, for use in certain types of aircraft</w:t>
            </w:r>
          </w:p>
          <w:p w14:paraId="59105D2F" w14:textId="77777777" w:rsidR="00E546F5" w:rsidRDefault="00951CE2">
            <w:pPr>
              <w:pStyle w:val="Tier5Bullet"/>
            </w:pPr>
            <w:r>
              <w:tab/>
            </w: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30" w14:textId="77777777" w:rsidR="00E546F5" w:rsidRDefault="00951CE2">
            <w:pPr>
              <w:pStyle w:val="NormalinTable"/>
            </w:pPr>
            <w:r>
              <w:t>0.0%</w:t>
            </w:r>
          </w:p>
        </w:tc>
      </w:tr>
      <w:tr w:rsidR="00E546F5" w14:paraId="59105D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32" w14:textId="77777777" w:rsidR="00E546F5" w:rsidRDefault="00951CE2">
            <w:pPr>
              <w:pStyle w:val="NormalinTable"/>
            </w:pPr>
            <w:r>
              <w:t>7616991020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33" w14:textId="77777777" w:rsidR="00E546F5" w:rsidRDefault="00951CE2">
            <w:pPr>
              <w:pStyle w:val="Tier1"/>
            </w:pPr>
            <w:r>
              <w:t>Other articles of aluminium</w:t>
            </w:r>
          </w:p>
          <w:p w14:paraId="59105D34" w14:textId="77777777" w:rsidR="00E546F5" w:rsidRDefault="00951CE2">
            <w:pPr>
              <w:pStyle w:val="Tier2"/>
            </w:pPr>
            <w:r>
              <w:t>-</w:t>
            </w:r>
            <w:r>
              <w:tab/>
              <w:t>Other</w:t>
            </w:r>
          </w:p>
          <w:p w14:paraId="59105D35" w14:textId="77777777" w:rsidR="00E546F5" w:rsidRDefault="00951CE2">
            <w:pPr>
              <w:pStyle w:val="Tier3"/>
            </w:pPr>
            <w:r>
              <w:t>-</w:t>
            </w:r>
            <w:r>
              <w:tab/>
              <w:t>-</w:t>
            </w:r>
            <w:r>
              <w:tab/>
              <w:t>Other</w:t>
            </w:r>
          </w:p>
          <w:p w14:paraId="59105D36" w14:textId="77777777" w:rsidR="00E546F5" w:rsidRDefault="00951CE2">
            <w:pPr>
              <w:pStyle w:val="Tier4"/>
            </w:pPr>
            <w:r>
              <w:t>-</w:t>
            </w:r>
            <w:r>
              <w:tab/>
              <w:t>-</w:t>
            </w:r>
            <w:r>
              <w:tab/>
              <w:t>-</w:t>
            </w:r>
            <w:r>
              <w:tab/>
              <w:t>Cast</w:t>
            </w:r>
          </w:p>
          <w:p w14:paraId="59105D37" w14:textId="77777777" w:rsidR="00E546F5" w:rsidRDefault="00951CE2">
            <w:pPr>
              <w:pStyle w:val="Tier5"/>
            </w:pPr>
            <w:r>
              <w:t>-</w:t>
            </w:r>
            <w:r>
              <w:tab/>
              <w:t>-</w:t>
            </w:r>
            <w:r>
              <w:tab/>
              <w:t>-</w:t>
            </w:r>
            <w:r>
              <w:tab/>
              <w:t>-</w:t>
            </w:r>
            <w:r>
              <w:tab/>
              <w:t xml:space="preserve">"Quick change" apparatus for transforming passenger </w:t>
            </w:r>
            <w:r>
              <w:t>transport aeroplanes into goods transport aeroplanes and vice versa, for use in certain types of aircraft</w:t>
            </w:r>
          </w:p>
          <w:p w14:paraId="59105D38"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w:t>
            </w:r>
            <w:r>
              <w:t>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39" w14:textId="77777777" w:rsidR="00E546F5" w:rsidRDefault="00951CE2">
            <w:pPr>
              <w:pStyle w:val="NormalinTable"/>
            </w:pPr>
            <w:r>
              <w:t>0.0%</w:t>
            </w:r>
          </w:p>
        </w:tc>
      </w:tr>
      <w:tr w:rsidR="00E546F5" w14:paraId="59105D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3B" w14:textId="77777777" w:rsidR="00E546F5" w:rsidRDefault="00951CE2">
            <w:pPr>
              <w:pStyle w:val="NormalinTable"/>
            </w:pPr>
            <w:r>
              <w:t>7616991091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3C" w14:textId="77777777" w:rsidR="00E546F5" w:rsidRDefault="00951CE2">
            <w:pPr>
              <w:pStyle w:val="Tier1"/>
            </w:pPr>
            <w:r>
              <w:t>Other articles of aluminium</w:t>
            </w:r>
          </w:p>
          <w:p w14:paraId="59105D3D" w14:textId="77777777" w:rsidR="00E546F5" w:rsidRDefault="00951CE2">
            <w:pPr>
              <w:pStyle w:val="Tier2"/>
            </w:pPr>
            <w:r>
              <w:t>-</w:t>
            </w:r>
            <w:r>
              <w:tab/>
              <w:t>Other</w:t>
            </w:r>
          </w:p>
          <w:p w14:paraId="59105D3E" w14:textId="77777777" w:rsidR="00E546F5" w:rsidRDefault="00951CE2">
            <w:pPr>
              <w:pStyle w:val="Tier3"/>
            </w:pPr>
            <w:r>
              <w:t>-</w:t>
            </w:r>
            <w:r>
              <w:tab/>
              <w:t>-</w:t>
            </w:r>
            <w:r>
              <w:tab/>
              <w:t>Other</w:t>
            </w:r>
          </w:p>
          <w:p w14:paraId="59105D3F" w14:textId="77777777" w:rsidR="00E546F5" w:rsidRDefault="00951CE2">
            <w:pPr>
              <w:pStyle w:val="Tier4"/>
            </w:pPr>
            <w:r>
              <w:t>-</w:t>
            </w:r>
            <w:r>
              <w:tab/>
              <w:t>-</w:t>
            </w:r>
            <w:r>
              <w:tab/>
              <w:t>-</w:t>
            </w:r>
            <w:r>
              <w:tab/>
              <w:t>Cast</w:t>
            </w:r>
          </w:p>
          <w:p w14:paraId="59105D40" w14:textId="77777777" w:rsidR="00E546F5" w:rsidRDefault="00951CE2">
            <w:pPr>
              <w:pStyle w:val="Tier5"/>
            </w:pPr>
            <w:r>
              <w:t>-</w:t>
            </w:r>
            <w:r>
              <w:tab/>
              <w:t>-</w:t>
            </w:r>
            <w:r>
              <w:tab/>
              <w:t>-</w:t>
            </w:r>
            <w:r>
              <w:tab/>
              <w:t>-</w:t>
            </w:r>
            <w:r>
              <w:tab/>
              <w:t>Other</w:t>
            </w:r>
          </w:p>
          <w:p w14:paraId="59105D41" w14:textId="77777777" w:rsidR="00E546F5" w:rsidRDefault="00951CE2">
            <w:pPr>
              <w:pStyle w:val="Tier6"/>
            </w:pPr>
            <w:r>
              <w:t>-</w:t>
            </w:r>
            <w:r>
              <w:tab/>
              <w:t>-</w:t>
            </w:r>
            <w:r>
              <w:tab/>
              <w:t>-</w:t>
            </w:r>
            <w:r>
              <w:tab/>
              <w:t>-</w:t>
            </w:r>
            <w:r>
              <w:tab/>
              <w:t>-</w:t>
            </w:r>
            <w:r>
              <w:tab/>
              <w:t xml:space="preserve">Aluminium radiators and elements or sections of which such radiator is composed, whether or not such </w:t>
            </w:r>
            <w:r>
              <w:t>elements are assembled in blocks</w:t>
            </w:r>
          </w:p>
          <w:p w14:paraId="59105D4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5D43" w14:textId="77777777" w:rsidR="00E546F5" w:rsidRDefault="00951CE2">
            <w:pPr>
              <w:pStyle w:val="Tier6Bullet"/>
            </w:pPr>
            <w:r>
              <w:tab/>
            </w:r>
            <w:r>
              <w:tab/>
            </w:r>
            <w:r>
              <w:tab/>
            </w:r>
            <w:r>
              <w:tab/>
            </w:r>
            <w:r>
              <w:tab/>
              <w:t>-</w:t>
            </w:r>
            <w:r>
              <w:tab/>
              <w:t>for fitting to or equipping such ships, boats or other vessels;</w:t>
            </w:r>
          </w:p>
          <w:p w14:paraId="59105D4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D45" w14:textId="77777777" w:rsidR="00E546F5" w:rsidRDefault="00951CE2">
            <w:pPr>
              <w:pStyle w:val="Tier6Bullet"/>
            </w:pPr>
            <w:r>
              <w:tab/>
            </w:r>
            <w:r>
              <w:tab/>
            </w:r>
            <w:r>
              <w:tab/>
            </w:r>
            <w:r>
              <w:tab/>
            </w:r>
            <w:r>
              <w:tab/>
              <w:t>-</w:t>
            </w:r>
            <w:r>
              <w:tab/>
              <w:t>for equipping th</w:t>
            </w:r>
            <w:r>
              <w:t>e above platforms;</w:t>
            </w:r>
          </w:p>
          <w:p w14:paraId="59105D4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47" w14:textId="77777777" w:rsidR="00E546F5" w:rsidRDefault="00951CE2">
            <w:pPr>
              <w:pStyle w:val="NormalinTable"/>
            </w:pPr>
            <w:r>
              <w:t>0.0%</w:t>
            </w:r>
          </w:p>
        </w:tc>
      </w:tr>
      <w:tr w:rsidR="00E546F5" w14:paraId="59105D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49" w14:textId="77777777" w:rsidR="00E546F5" w:rsidRDefault="00951CE2">
            <w:pPr>
              <w:pStyle w:val="NormalinTable"/>
            </w:pPr>
            <w:r>
              <w:t>7616991099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4A" w14:textId="77777777" w:rsidR="00E546F5" w:rsidRDefault="00951CE2">
            <w:pPr>
              <w:pStyle w:val="Tier1"/>
            </w:pPr>
            <w:r>
              <w:t>Other articles of aluminium</w:t>
            </w:r>
          </w:p>
          <w:p w14:paraId="59105D4B" w14:textId="77777777" w:rsidR="00E546F5" w:rsidRDefault="00951CE2">
            <w:pPr>
              <w:pStyle w:val="Tier2"/>
            </w:pPr>
            <w:r>
              <w:t>-</w:t>
            </w:r>
            <w:r>
              <w:tab/>
              <w:t>Other</w:t>
            </w:r>
          </w:p>
          <w:p w14:paraId="59105D4C" w14:textId="77777777" w:rsidR="00E546F5" w:rsidRDefault="00951CE2">
            <w:pPr>
              <w:pStyle w:val="Tier3"/>
            </w:pPr>
            <w:r>
              <w:t>-</w:t>
            </w:r>
            <w:r>
              <w:tab/>
              <w:t>-</w:t>
            </w:r>
            <w:r>
              <w:tab/>
              <w:t>Other</w:t>
            </w:r>
          </w:p>
          <w:p w14:paraId="59105D4D" w14:textId="77777777" w:rsidR="00E546F5" w:rsidRDefault="00951CE2">
            <w:pPr>
              <w:pStyle w:val="Tier4"/>
            </w:pPr>
            <w:r>
              <w:t>-</w:t>
            </w:r>
            <w:r>
              <w:tab/>
              <w:t>-</w:t>
            </w:r>
            <w:r>
              <w:tab/>
              <w:t>-</w:t>
            </w:r>
            <w:r>
              <w:tab/>
              <w:t>Cast</w:t>
            </w:r>
          </w:p>
          <w:p w14:paraId="59105D4E" w14:textId="77777777" w:rsidR="00E546F5" w:rsidRDefault="00951CE2">
            <w:pPr>
              <w:pStyle w:val="Tier5"/>
            </w:pPr>
            <w:r>
              <w:t>-</w:t>
            </w:r>
            <w:r>
              <w:tab/>
              <w:t>-</w:t>
            </w:r>
            <w:r>
              <w:tab/>
              <w:t>-</w:t>
            </w:r>
            <w:r>
              <w:tab/>
              <w:t>-</w:t>
            </w:r>
            <w:r>
              <w:tab/>
              <w:t>Other</w:t>
            </w:r>
          </w:p>
          <w:p w14:paraId="59105D4F" w14:textId="77777777" w:rsidR="00E546F5" w:rsidRDefault="00951CE2">
            <w:pPr>
              <w:pStyle w:val="Tier6"/>
            </w:pPr>
            <w:r>
              <w:t>-</w:t>
            </w:r>
            <w:r>
              <w:tab/>
              <w:t>-</w:t>
            </w:r>
            <w:r>
              <w:tab/>
              <w:t>-</w:t>
            </w:r>
            <w:r>
              <w:tab/>
              <w:t>-</w:t>
            </w:r>
            <w:r>
              <w:tab/>
              <w:t>-</w:t>
            </w:r>
            <w:r>
              <w:tab/>
              <w:t>Other</w:t>
            </w:r>
          </w:p>
          <w:p w14:paraId="59105D50"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5D51" w14:textId="77777777" w:rsidR="00E546F5" w:rsidRDefault="00951CE2">
            <w:pPr>
              <w:pStyle w:val="Tier6Bullet"/>
            </w:pPr>
            <w:r>
              <w:tab/>
            </w:r>
            <w:r>
              <w:tab/>
            </w:r>
            <w:r>
              <w:tab/>
            </w:r>
            <w:r>
              <w:tab/>
            </w:r>
            <w:r>
              <w:tab/>
              <w:t>-</w:t>
            </w:r>
            <w:r>
              <w:tab/>
              <w:t>for fitting to or equipping such ships, boats or other vessels;</w:t>
            </w:r>
          </w:p>
          <w:p w14:paraId="59105D52"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5D53" w14:textId="77777777" w:rsidR="00E546F5" w:rsidRDefault="00951CE2">
            <w:pPr>
              <w:pStyle w:val="Tier6Bullet"/>
            </w:pPr>
            <w:r>
              <w:tab/>
            </w:r>
            <w:r>
              <w:tab/>
            </w:r>
            <w:r>
              <w:tab/>
            </w:r>
            <w:r>
              <w:tab/>
            </w:r>
            <w:r>
              <w:tab/>
              <w:t>-</w:t>
            </w:r>
            <w:r>
              <w:tab/>
              <w:t>for equipping the above platforms;</w:t>
            </w:r>
          </w:p>
          <w:p w14:paraId="59105D54"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55" w14:textId="77777777" w:rsidR="00E546F5" w:rsidRDefault="00951CE2">
            <w:pPr>
              <w:pStyle w:val="NormalinTable"/>
            </w:pPr>
            <w:r>
              <w:t>0.0%</w:t>
            </w:r>
          </w:p>
        </w:tc>
      </w:tr>
      <w:tr w:rsidR="00E546F5" w14:paraId="59105D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57" w14:textId="77777777" w:rsidR="00E546F5" w:rsidRDefault="00951CE2">
            <w:pPr>
              <w:pStyle w:val="NormalinTable"/>
            </w:pPr>
            <w:r>
              <w:t>7616999001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58" w14:textId="77777777" w:rsidR="00E546F5" w:rsidRDefault="00951CE2">
            <w:pPr>
              <w:pStyle w:val="Tier1"/>
            </w:pPr>
            <w:r>
              <w:t>Other articles of aluminium</w:t>
            </w:r>
          </w:p>
          <w:p w14:paraId="59105D59" w14:textId="77777777" w:rsidR="00E546F5" w:rsidRDefault="00951CE2">
            <w:pPr>
              <w:pStyle w:val="Tier2"/>
            </w:pPr>
            <w:r>
              <w:t>-</w:t>
            </w:r>
            <w:r>
              <w:tab/>
              <w:t>Other</w:t>
            </w:r>
          </w:p>
          <w:p w14:paraId="59105D5A" w14:textId="77777777" w:rsidR="00E546F5" w:rsidRDefault="00951CE2">
            <w:pPr>
              <w:pStyle w:val="Tier3"/>
            </w:pPr>
            <w:r>
              <w:t>-</w:t>
            </w:r>
            <w:r>
              <w:tab/>
              <w:t>-</w:t>
            </w:r>
            <w:r>
              <w:tab/>
              <w:t>Other</w:t>
            </w:r>
          </w:p>
          <w:p w14:paraId="59105D5B" w14:textId="77777777" w:rsidR="00E546F5" w:rsidRDefault="00951CE2">
            <w:pPr>
              <w:pStyle w:val="Tier4"/>
            </w:pPr>
            <w:r>
              <w:t>-</w:t>
            </w:r>
            <w:r>
              <w:tab/>
              <w:t>-</w:t>
            </w:r>
            <w:r>
              <w:tab/>
              <w:t>-</w:t>
            </w:r>
            <w:r>
              <w:tab/>
              <w:t>Other</w:t>
            </w:r>
          </w:p>
          <w:p w14:paraId="59105D5C" w14:textId="77777777" w:rsidR="00E546F5" w:rsidRDefault="00951CE2">
            <w:pPr>
              <w:pStyle w:val="Tier5"/>
            </w:pPr>
            <w:r>
              <w:t>-</w:t>
            </w:r>
            <w:r>
              <w:tab/>
              <w:t>-</w:t>
            </w:r>
            <w:r>
              <w:tab/>
              <w:t>-</w:t>
            </w:r>
            <w:r>
              <w:tab/>
              <w:t>-</w:t>
            </w:r>
            <w:r>
              <w:tab/>
              <w:t>Hand-made</w:t>
            </w:r>
          </w:p>
          <w:p w14:paraId="59105D5D" w14:textId="77777777" w:rsidR="00E546F5" w:rsidRDefault="00951CE2">
            <w:pPr>
              <w:pStyle w:val="Tier6"/>
            </w:pPr>
            <w:r>
              <w:t>-</w:t>
            </w:r>
            <w:r>
              <w:tab/>
              <w:t>-</w:t>
            </w:r>
            <w:r>
              <w:tab/>
              <w:t>-</w:t>
            </w:r>
            <w:r>
              <w:tab/>
              <w:t>-</w:t>
            </w:r>
            <w:r>
              <w:tab/>
              <w:t>-</w:t>
            </w:r>
            <w:r>
              <w:tab/>
              <w:t>Aluminium radiators and elements or sections of which such radiator is composed, whether or not such elements are assembled in blocks</w:t>
            </w:r>
          </w:p>
          <w:p w14:paraId="59105D5E" w14:textId="77777777" w:rsidR="00E546F5" w:rsidRDefault="00951CE2">
            <w:pPr>
              <w:pStyle w:val="Tier6Bullet"/>
            </w:pPr>
            <w:r>
              <w:tab/>
            </w:r>
            <w:r>
              <w:tab/>
            </w:r>
            <w:r>
              <w:tab/>
            </w:r>
            <w:r>
              <w:tab/>
            </w:r>
            <w:r>
              <w:tab/>
              <w:t>-</w:t>
            </w:r>
            <w:r>
              <w:tab/>
            </w:r>
            <w:r>
              <w:t>for incorporation in ships, boats or other vessels listed in Table 1, for the purposes of their construction, repair, maintenance or conversion;</w:t>
            </w:r>
          </w:p>
          <w:p w14:paraId="59105D5F" w14:textId="77777777" w:rsidR="00E546F5" w:rsidRDefault="00951CE2">
            <w:pPr>
              <w:pStyle w:val="Tier6Bullet"/>
            </w:pPr>
            <w:r>
              <w:tab/>
            </w:r>
            <w:r>
              <w:tab/>
            </w:r>
            <w:r>
              <w:tab/>
            </w:r>
            <w:r>
              <w:tab/>
            </w:r>
            <w:r>
              <w:tab/>
              <w:t>-</w:t>
            </w:r>
            <w:r>
              <w:tab/>
              <w:t>for fitting to or equipping such ships, boats or other vessels;</w:t>
            </w:r>
          </w:p>
          <w:p w14:paraId="59105D60" w14:textId="77777777" w:rsidR="00E546F5" w:rsidRDefault="00951CE2">
            <w:pPr>
              <w:pStyle w:val="Tier6Bullet"/>
            </w:pPr>
            <w:r>
              <w:tab/>
            </w: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14:paraId="59105D61" w14:textId="77777777" w:rsidR="00E546F5" w:rsidRDefault="00951CE2">
            <w:pPr>
              <w:pStyle w:val="Tier6Bullet"/>
            </w:pPr>
            <w:r>
              <w:tab/>
            </w:r>
            <w:r>
              <w:tab/>
            </w:r>
            <w:r>
              <w:tab/>
            </w:r>
            <w:r>
              <w:tab/>
            </w:r>
            <w:r>
              <w:tab/>
              <w:t>-</w:t>
            </w:r>
            <w:r>
              <w:tab/>
              <w:t>for equipping the above platforms;</w:t>
            </w:r>
          </w:p>
          <w:p w14:paraId="59105D62" w14:textId="77777777" w:rsidR="00E546F5" w:rsidRDefault="00951CE2">
            <w:pPr>
              <w:pStyle w:val="Tier6Bullet"/>
            </w:pPr>
            <w:r>
              <w:tab/>
            </w:r>
            <w:r>
              <w:tab/>
            </w:r>
            <w:r>
              <w:tab/>
            </w: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63" w14:textId="77777777" w:rsidR="00E546F5" w:rsidRDefault="00951CE2">
            <w:pPr>
              <w:pStyle w:val="NormalinTable"/>
            </w:pPr>
            <w:r>
              <w:t>0.0%</w:t>
            </w:r>
          </w:p>
        </w:tc>
      </w:tr>
      <w:tr w:rsidR="00E546F5" w14:paraId="59105D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65" w14:textId="77777777" w:rsidR="00E546F5" w:rsidRDefault="00951CE2">
            <w:pPr>
              <w:pStyle w:val="NormalinTable"/>
            </w:pPr>
            <w:r>
              <w:t>7616999010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66" w14:textId="77777777" w:rsidR="00E546F5" w:rsidRDefault="00951CE2">
            <w:pPr>
              <w:pStyle w:val="Tier1"/>
            </w:pPr>
            <w:r>
              <w:t>Other articles of aluminium</w:t>
            </w:r>
          </w:p>
          <w:p w14:paraId="59105D67" w14:textId="77777777" w:rsidR="00E546F5" w:rsidRDefault="00951CE2">
            <w:pPr>
              <w:pStyle w:val="Tier2"/>
            </w:pPr>
            <w:r>
              <w:t>-</w:t>
            </w:r>
            <w:r>
              <w:tab/>
              <w:t>Other</w:t>
            </w:r>
          </w:p>
          <w:p w14:paraId="59105D68" w14:textId="77777777" w:rsidR="00E546F5" w:rsidRDefault="00951CE2">
            <w:pPr>
              <w:pStyle w:val="Tier3"/>
            </w:pPr>
            <w:r>
              <w:t>-</w:t>
            </w:r>
            <w:r>
              <w:tab/>
              <w:t>-</w:t>
            </w:r>
            <w:r>
              <w:tab/>
              <w:t>Other</w:t>
            </w:r>
          </w:p>
          <w:p w14:paraId="59105D69" w14:textId="77777777" w:rsidR="00E546F5" w:rsidRDefault="00951CE2">
            <w:pPr>
              <w:pStyle w:val="Tier4"/>
            </w:pPr>
            <w:r>
              <w:t>-</w:t>
            </w:r>
            <w:r>
              <w:tab/>
              <w:t>-</w:t>
            </w:r>
            <w:r>
              <w:tab/>
              <w:t>-</w:t>
            </w:r>
            <w:r>
              <w:tab/>
              <w:t>Other</w:t>
            </w:r>
          </w:p>
          <w:p w14:paraId="59105D6A" w14:textId="77777777" w:rsidR="00E546F5" w:rsidRDefault="00951CE2">
            <w:pPr>
              <w:pStyle w:val="Tier5"/>
            </w:pPr>
            <w:r>
              <w:t>-</w:t>
            </w:r>
            <w:r>
              <w:tab/>
              <w:t>-</w:t>
            </w:r>
            <w:r>
              <w:tab/>
              <w:t>-</w:t>
            </w:r>
            <w:r>
              <w:tab/>
              <w:t>-</w:t>
            </w:r>
            <w:r>
              <w:tab/>
              <w:t>Other</w:t>
            </w:r>
          </w:p>
          <w:p w14:paraId="59105D6B" w14:textId="77777777" w:rsidR="00E546F5" w:rsidRDefault="00951CE2">
            <w:pPr>
              <w:pStyle w:val="Tier6"/>
            </w:pPr>
            <w:r>
              <w:t>-</w:t>
            </w:r>
            <w:r>
              <w:tab/>
              <w:t>-</w:t>
            </w:r>
            <w:r>
              <w:tab/>
              <w:t>-</w:t>
            </w:r>
            <w:r>
              <w:tab/>
              <w:t>-</w:t>
            </w:r>
            <w:r>
              <w:tab/>
              <w:t>-</w:t>
            </w:r>
            <w:r>
              <w:tab/>
              <w:t xml:space="preserve">Collars, flanges and other devices for fixing, jointing, clamping or spacing, for use in certain </w:t>
            </w:r>
            <w:r>
              <w:t>types of aircraft</w:t>
            </w:r>
          </w:p>
          <w:p w14:paraId="59105D6C"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6D" w14:textId="77777777" w:rsidR="00E546F5" w:rsidRDefault="00951CE2">
            <w:pPr>
              <w:pStyle w:val="NormalinTable"/>
            </w:pPr>
            <w:r>
              <w:t>0.0%</w:t>
            </w:r>
          </w:p>
        </w:tc>
      </w:tr>
      <w:tr w:rsidR="00E546F5" w14:paraId="59105D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6F" w14:textId="77777777" w:rsidR="00E546F5" w:rsidRDefault="00951CE2">
            <w:pPr>
              <w:pStyle w:val="NormalinTable"/>
            </w:pPr>
            <w:r>
              <w:t>7616999020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70" w14:textId="77777777" w:rsidR="00E546F5" w:rsidRDefault="00951CE2">
            <w:pPr>
              <w:pStyle w:val="Tier1"/>
            </w:pPr>
            <w:r>
              <w:t xml:space="preserve">Other articles of </w:t>
            </w:r>
            <w:r>
              <w:t>aluminium</w:t>
            </w:r>
          </w:p>
          <w:p w14:paraId="59105D71" w14:textId="77777777" w:rsidR="00E546F5" w:rsidRDefault="00951CE2">
            <w:pPr>
              <w:pStyle w:val="Tier2"/>
            </w:pPr>
            <w:r>
              <w:t>-</w:t>
            </w:r>
            <w:r>
              <w:tab/>
              <w:t>Other</w:t>
            </w:r>
          </w:p>
          <w:p w14:paraId="59105D72" w14:textId="77777777" w:rsidR="00E546F5" w:rsidRDefault="00951CE2">
            <w:pPr>
              <w:pStyle w:val="Tier3"/>
            </w:pPr>
            <w:r>
              <w:t>-</w:t>
            </w:r>
            <w:r>
              <w:tab/>
              <w:t>-</w:t>
            </w:r>
            <w:r>
              <w:tab/>
              <w:t>Other</w:t>
            </w:r>
          </w:p>
          <w:p w14:paraId="59105D73" w14:textId="77777777" w:rsidR="00E546F5" w:rsidRDefault="00951CE2">
            <w:pPr>
              <w:pStyle w:val="Tier4"/>
            </w:pPr>
            <w:r>
              <w:t>-</w:t>
            </w:r>
            <w:r>
              <w:tab/>
              <w:t>-</w:t>
            </w:r>
            <w:r>
              <w:tab/>
              <w:t>-</w:t>
            </w:r>
            <w:r>
              <w:tab/>
              <w:t>Other</w:t>
            </w:r>
          </w:p>
          <w:p w14:paraId="59105D74" w14:textId="77777777" w:rsidR="00E546F5" w:rsidRDefault="00951CE2">
            <w:pPr>
              <w:pStyle w:val="Tier5"/>
            </w:pPr>
            <w:r>
              <w:t>-</w:t>
            </w:r>
            <w:r>
              <w:tab/>
              <w:t>-</w:t>
            </w:r>
            <w:r>
              <w:tab/>
              <w:t>-</w:t>
            </w:r>
            <w:r>
              <w:tab/>
              <w:t>-</w:t>
            </w:r>
            <w:r>
              <w:tab/>
              <w:t>Other</w:t>
            </w:r>
          </w:p>
          <w:p w14:paraId="59105D75" w14:textId="77777777" w:rsidR="00E546F5" w:rsidRDefault="00951CE2">
            <w:pPr>
              <w:pStyle w:val="Tier6"/>
            </w:pPr>
            <w:r>
              <w:t>-</w:t>
            </w:r>
            <w:r>
              <w:tab/>
              <w:t>-</w:t>
            </w:r>
            <w:r>
              <w:tab/>
              <w:t>-</w:t>
            </w:r>
            <w:r>
              <w:tab/>
              <w:t>-</w:t>
            </w:r>
            <w:r>
              <w:tab/>
              <w:t>-</w:t>
            </w:r>
            <w:r>
              <w:tab/>
              <w:t>"Quick change" apparatus for transforming passenger transport aeroplanes into goods transport aeroplanes and vice versa, for use in certain types of aircraft</w:t>
            </w:r>
          </w:p>
          <w:p w14:paraId="59105D76" w14:textId="77777777" w:rsidR="00E546F5" w:rsidRDefault="00951CE2">
            <w:pPr>
              <w:pStyle w:val="Tier6Bullet"/>
            </w:pPr>
            <w:r>
              <w:tab/>
            </w:r>
            <w:r>
              <w:tab/>
            </w: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77" w14:textId="77777777" w:rsidR="00E546F5" w:rsidRDefault="00951CE2">
            <w:pPr>
              <w:pStyle w:val="NormalinTable"/>
            </w:pPr>
            <w:r>
              <w:t>0.0%</w:t>
            </w:r>
          </w:p>
        </w:tc>
      </w:tr>
      <w:tr w:rsidR="00E546F5" w14:paraId="59105D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79" w14:textId="77777777" w:rsidR="00E546F5" w:rsidRDefault="00951CE2">
            <w:pPr>
              <w:pStyle w:val="NormalinTable"/>
            </w:pPr>
            <w:r>
              <w:t>7616999030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7A" w14:textId="77777777" w:rsidR="00E546F5" w:rsidRDefault="00951CE2">
            <w:pPr>
              <w:pStyle w:val="Tier1"/>
            </w:pPr>
            <w:r>
              <w:t>Other articles of aluminium</w:t>
            </w:r>
          </w:p>
          <w:p w14:paraId="59105D7B" w14:textId="77777777" w:rsidR="00E546F5" w:rsidRDefault="00951CE2">
            <w:pPr>
              <w:pStyle w:val="Tier2"/>
            </w:pPr>
            <w:r>
              <w:t>-</w:t>
            </w:r>
            <w:r>
              <w:tab/>
              <w:t>Other</w:t>
            </w:r>
          </w:p>
          <w:p w14:paraId="59105D7C" w14:textId="77777777" w:rsidR="00E546F5" w:rsidRDefault="00951CE2">
            <w:pPr>
              <w:pStyle w:val="Tier3"/>
            </w:pPr>
            <w:r>
              <w:t>-</w:t>
            </w:r>
            <w:r>
              <w:tab/>
              <w:t>-</w:t>
            </w:r>
            <w:r>
              <w:tab/>
              <w:t>Other</w:t>
            </w:r>
          </w:p>
          <w:p w14:paraId="59105D7D" w14:textId="77777777" w:rsidR="00E546F5" w:rsidRDefault="00951CE2">
            <w:pPr>
              <w:pStyle w:val="Tier4"/>
            </w:pPr>
            <w:r>
              <w:t>-</w:t>
            </w:r>
            <w:r>
              <w:tab/>
              <w:t>-</w:t>
            </w:r>
            <w:r>
              <w:tab/>
              <w:t>-</w:t>
            </w:r>
            <w:r>
              <w:tab/>
              <w:t>Other</w:t>
            </w:r>
          </w:p>
          <w:p w14:paraId="59105D7E" w14:textId="77777777" w:rsidR="00E546F5" w:rsidRDefault="00951CE2">
            <w:pPr>
              <w:pStyle w:val="Tier5"/>
            </w:pPr>
            <w:r>
              <w:t>-</w:t>
            </w:r>
            <w:r>
              <w:tab/>
              <w:t>-</w:t>
            </w:r>
            <w:r>
              <w:tab/>
              <w:t>-</w:t>
            </w:r>
            <w:r>
              <w:tab/>
              <w:t>-</w:t>
            </w:r>
            <w:r>
              <w:tab/>
            </w:r>
            <w:r>
              <w:t>Other</w:t>
            </w:r>
          </w:p>
          <w:p w14:paraId="59105D7F" w14:textId="77777777" w:rsidR="00E546F5" w:rsidRDefault="00951CE2">
            <w:pPr>
              <w:pStyle w:val="Tier6"/>
            </w:pPr>
            <w:r>
              <w:t>-</w:t>
            </w:r>
            <w:r>
              <w:tab/>
              <w:t>-</w:t>
            </w:r>
            <w:r>
              <w:tab/>
              <w:t>-</w:t>
            </w:r>
            <w:r>
              <w:tab/>
              <w:t>-</w:t>
            </w:r>
            <w:r>
              <w:tab/>
              <w:t>-</w:t>
            </w:r>
            <w:r>
              <w:tab/>
              <w:t>Plates and sheets of variable thickness of widths of 1 200 mm or more, for use in certain types of aircraft</w:t>
            </w:r>
          </w:p>
          <w:p w14:paraId="59105D80"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w:t>
            </w:r>
            <w:r>
              <w:t xml:space="preserve">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81" w14:textId="77777777" w:rsidR="00E546F5" w:rsidRDefault="00951CE2">
            <w:pPr>
              <w:pStyle w:val="NormalinTable"/>
            </w:pPr>
            <w:r>
              <w:t>0.0%</w:t>
            </w:r>
          </w:p>
        </w:tc>
      </w:tr>
      <w:tr w:rsidR="00E546F5" w14:paraId="59105D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83" w14:textId="77777777" w:rsidR="00E546F5" w:rsidRDefault="00951CE2">
            <w:pPr>
              <w:pStyle w:val="NormalinTable"/>
            </w:pPr>
            <w:r>
              <w:t>7616999060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84" w14:textId="77777777" w:rsidR="00E546F5" w:rsidRDefault="00951CE2">
            <w:pPr>
              <w:pStyle w:val="Tier1"/>
            </w:pPr>
            <w:r>
              <w:t>Other articles of aluminium</w:t>
            </w:r>
          </w:p>
          <w:p w14:paraId="59105D85" w14:textId="77777777" w:rsidR="00E546F5" w:rsidRDefault="00951CE2">
            <w:pPr>
              <w:pStyle w:val="Tier2"/>
            </w:pPr>
            <w:r>
              <w:t>-</w:t>
            </w:r>
            <w:r>
              <w:tab/>
              <w:t>Other</w:t>
            </w:r>
          </w:p>
          <w:p w14:paraId="59105D86" w14:textId="77777777" w:rsidR="00E546F5" w:rsidRDefault="00951CE2">
            <w:pPr>
              <w:pStyle w:val="Tier3"/>
            </w:pPr>
            <w:r>
              <w:t>-</w:t>
            </w:r>
            <w:r>
              <w:tab/>
              <w:t>-</w:t>
            </w:r>
            <w:r>
              <w:tab/>
              <w:t>Other</w:t>
            </w:r>
          </w:p>
          <w:p w14:paraId="59105D87" w14:textId="77777777" w:rsidR="00E546F5" w:rsidRDefault="00951CE2">
            <w:pPr>
              <w:pStyle w:val="Tier4"/>
            </w:pPr>
            <w:r>
              <w:t>-</w:t>
            </w:r>
            <w:r>
              <w:tab/>
              <w:t>-</w:t>
            </w:r>
            <w:r>
              <w:tab/>
              <w:t>-</w:t>
            </w:r>
            <w:r>
              <w:tab/>
              <w:t>Other</w:t>
            </w:r>
          </w:p>
          <w:p w14:paraId="59105D88" w14:textId="77777777" w:rsidR="00E546F5" w:rsidRDefault="00951CE2">
            <w:pPr>
              <w:pStyle w:val="Tier5"/>
            </w:pPr>
            <w:r>
              <w:t>-</w:t>
            </w:r>
            <w:r>
              <w:tab/>
              <w:t>-</w:t>
            </w:r>
            <w:r>
              <w:tab/>
              <w:t>-</w:t>
            </w:r>
            <w:r>
              <w:tab/>
              <w:t>-</w:t>
            </w:r>
            <w:r>
              <w:tab/>
              <w:t>Other</w:t>
            </w:r>
          </w:p>
          <w:p w14:paraId="59105D89" w14:textId="77777777" w:rsidR="00E546F5" w:rsidRDefault="00951CE2">
            <w:pPr>
              <w:pStyle w:val="Tier6"/>
            </w:pPr>
            <w:r>
              <w:t>-</w:t>
            </w:r>
            <w:r>
              <w:tab/>
              <w:t>-</w:t>
            </w:r>
            <w:r>
              <w:tab/>
              <w:t>-</w:t>
            </w:r>
            <w:r>
              <w:tab/>
              <w:t>-</w:t>
            </w:r>
            <w:r>
              <w:tab/>
              <w:t>-</w:t>
            </w:r>
            <w:r>
              <w:tab/>
              <w:t xml:space="preserve">Disc (target) with deposition material, consisting of molybdenum silicide: - </w:t>
            </w:r>
            <w:r>
              <w:t>containing 1mg/kg or less of sodium and - mounted on a copper or aluminium support</w:t>
            </w:r>
          </w:p>
          <w:p w14:paraId="59105D8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5D8B" w14:textId="77777777" w:rsidR="00E546F5" w:rsidRDefault="00951CE2">
            <w:pPr>
              <w:pStyle w:val="Tier6Bullet"/>
            </w:pPr>
            <w:r>
              <w:tab/>
            </w:r>
            <w:r>
              <w:tab/>
            </w:r>
            <w:r>
              <w:tab/>
            </w:r>
            <w:r>
              <w:tab/>
            </w:r>
            <w:r>
              <w:tab/>
              <w:t>-</w:t>
            </w:r>
            <w:r>
              <w:tab/>
              <w:t>for fitting to</w:t>
            </w:r>
            <w:r>
              <w:t xml:space="preserve"> or equipping such ships, boats or other vessels;</w:t>
            </w:r>
          </w:p>
          <w:p w14:paraId="59105D8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14:paraId="59105D8D" w14:textId="77777777" w:rsidR="00E546F5" w:rsidRDefault="00951CE2">
            <w:pPr>
              <w:pStyle w:val="Tier6Bullet"/>
            </w:pPr>
            <w:r>
              <w:tab/>
            </w:r>
            <w:r>
              <w:tab/>
            </w:r>
            <w:r>
              <w:tab/>
            </w:r>
            <w:r>
              <w:tab/>
            </w:r>
            <w:r>
              <w:tab/>
              <w:t>-</w:t>
            </w:r>
            <w:r>
              <w:tab/>
              <w:t>for equipping the above platforms;</w:t>
            </w:r>
          </w:p>
          <w:p w14:paraId="59105D8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8F" w14:textId="77777777" w:rsidR="00E546F5" w:rsidRDefault="00951CE2">
            <w:pPr>
              <w:pStyle w:val="NormalinTable"/>
            </w:pPr>
            <w:r>
              <w:t>0.0%</w:t>
            </w:r>
          </w:p>
        </w:tc>
      </w:tr>
      <w:tr w:rsidR="00E546F5" w14:paraId="59105D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91" w14:textId="77777777" w:rsidR="00E546F5" w:rsidRDefault="00951CE2">
            <w:pPr>
              <w:pStyle w:val="NormalinTable"/>
            </w:pPr>
            <w:r>
              <w:t>7616999077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92" w14:textId="77777777" w:rsidR="00E546F5" w:rsidRDefault="00951CE2">
            <w:pPr>
              <w:pStyle w:val="Tier1"/>
            </w:pPr>
            <w:r>
              <w:t>Other articles of aluminium</w:t>
            </w:r>
          </w:p>
          <w:p w14:paraId="59105D93" w14:textId="77777777" w:rsidR="00E546F5" w:rsidRDefault="00951CE2">
            <w:pPr>
              <w:pStyle w:val="Tier2"/>
            </w:pPr>
            <w:r>
              <w:t>-</w:t>
            </w:r>
            <w:r>
              <w:tab/>
              <w:t>Other</w:t>
            </w:r>
          </w:p>
          <w:p w14:paraId="59105D94" w14:textId="77777777" w:rsidR="00E546F5" w:rsidRDefault="00951CE2">
            <w:pPr>
              <w:pStyle w:val="Tier3"/>
            </w:pPr>
            <w:r>
              <w:t>-</w:t>
            </w:r>
            <w:r>
              <w:tab/>
              <w:t>-</w:t>
            </w:r>
            <w:r>
              <w:tab/>
              <w:t>Other</w:t>
            </w:r>
          </w:p>
          <w:p w14:paraId="59105D95" w14:textId="77777777" w:rsidR="00E546F5" w:rsidRDefault="00951CE2">
            <w:pPr>
              <w:pStyle w:val="Tier4"/>
            </w:pPr>
            <w:r>
              <w:t>-</w:t>
            </w:r>
            <w:r>
              <w:tab/>
              <w:t>-</w:t>
            </w:r>
            <w:r>
              <w:tab/>
              <w:t>-</w:t>
            </w:r>
            <w:r>
              <w:tab/>
              <w:t>Other</w:t>
            </w:r>
          </w:p>
          <w:p w14:paraId="59105D96" w14:textId="77777777" w:rsidR="00E546F5" w:rsidRDefault="00951CE2">
            <w:pPr>
              <w:pStyle w:val="Tier5"/>
            </w:pPr>
            <w:r>
              <w:t>-</w:t>
            </w:r>
            <w:r>
              <w:tab/>
              <w:t>-</w:t>
            </w:r>
            <w:r>
              <w:tab/>
              <w:t>-</w:t>
            </w:r>
            <w:r>
              <w:tab/>
              <w:t>-</w:t>
            </w:r>
            <w:r>
              <w:tab/>
              <w:t>Other</w:t>
            </w:r>
          </w:p>
          <w:p w14:paraId="59105D97" w14:textId="77777777" w:rsidR="00E546F5" w:rsidRDefault="00951CE2">
            <w:pPr>
              <w:pStyle w:val="Tier6"/>
            </w:pPr>
            <w:r>
              <w:t>-</w:t>
            </w:r>
            <w:r>
              <w:tab/>
              <w:t>-</w:t>
            </w:r>
            <w:r>
              <w:tab/>
              <w:t>-</w:t>
            </w:r>
            <w:r>
              <w:tab/>
              <w:t>-</w:t>
            </w:r>
            <w:r>
              <w:tab/>
              <w:t>-</w:t>
            </w:r>
            <w:r>
              <w:tab/>
            </w:r>
            <w:r>
              <w:t>Television pedestal stands with or without bracket for fixation to and stabilization of television cabinet case/body</w:t>
            </w:r>
          </w:p>
          <w:p w14:paraId="59105D98"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5D99" w14:textId="77777777" w:rsidR="00E546F5" w:rsidRDefault="00951CE2">
            <w:pPr>
              <w:pStyle w:val="Tier6Bullet"/>
            </w:pPr>
            <w:r>
              <w:tab/>
            </w:r>
            <w:r>
              <w:tab/>
            </w:r>
            <w:r>
              <w:tab/>
            </w:r>
            <w:r>
              <w:tab/>
            </w:r>
            <w:r>
              <w:tab/>
              <w:t>-</w:t>
            </w:r>
            <w:r>
              <w:tab/>
              <w:t>for fitting to or equipping such ships, boats or other vessels;</w:t>
            </w:r>
          </w:p>
          <w:p w14:paraId="59105D9A"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5D9B" w14:textId="77777777" w:rsidR="00E546F5" w:rsidRDefault="00951CE2">
            <w:pPr>
              <w:pStyle w:val="Tier6Bullet"/>
            </w:pPr>
            <w:r>
              <w:tab/>
            </w:r>
            <w:r>
              <w:tab/>
            </w:r>
            <w:r>
              <w:tab/>
            </w:r>
            <w:r>
              <w:tab/>
            </w:r>
            <w:r>
              <w:tab/>
              <w:t>-</w:t>
            </w:r>
            <w:r>
              <w:tab/>
              <w:t>for equipping the above platforms;</w:t>
            </w:r>
          </w:p>
          <w:p w14:paraId="59105D9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9D" w14:textId="77777777" w:rsidR="00E546F5" w:rsidRDefault="00951CE2">
            <w:pPr>
              <w:pStyle w:val="NormalinTable"/>
            </w:pPr>
            <w:r>
              <w:t>0.0%</w:t>
            </w:r>
          </w:p>
        </w:tc>
      </w:tr>
      <w:tr w:rsidR="00E546F5" w14:paraId="59105D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9F" w14:textId="77777777" w:rsidR="00E546F5" w:rsidRDefault="00951CE2">
            <w:pPr>
              <w:pStyle w:val="NormalinTable"/>
            </w:pPr>
            <w:r>
              <w:t>7616999091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A0" w14:textId="77777777" w:rsidR="00E546F5" w:rsidRDefault="00951CE2">
            <w:pPr>
              <w:pStyle w:val="Tier1"/>
            </w:pPr>
            <w:r>
              <w:t>Other articles of aluminium</w:t>
            </w:r>
          </w:p>
          <w:p w14:paraId="59105DA1" w14:textId="77777777" w:rsidR="00E546F5" w:rsidRDefault="00951CE2">
            <w:pPr>
              <w:pStyle w:val="Tier2"/>
            </w:pPr>
            <w:r>
              <w:t>-</w:t>
            </w:r>
            <w:r>
              <w:tab/>
              <w:t>Other</w:t>
            </w:r>
          </w:p>
          <w:p w14:paraId="59105DA2" w14:textId="77777777" w:rsidR="00E546F5" w:rsidRDefault="00951CE2">
            <w:pPr>
              <w:pStyle w:val="Tier3"/>
            </w:pPr>
            <w:r>
              <w:t>-</w:t>
            </w:r>
            <w:r>
              <w:tab/>
              <w:t>-</w:t>
            </w:r>
            <w:r>
              <w:tab/>
            </w:r>
            <w:r>
              <w:t>Other</w:t>
            </w:r>
          </w:p>
          <w:p w14:paraId="59105DA3" w14:textId="77777777" w:rsidR="00E546F5" w:rsidRDefault="00951CE2">
            <w:pPr>
              <w:pStyle w:val="Tier4"/>
            </w:pPr>
            <w:r>
              <w:t>-</w:t>
            </w:r>
            <w:r>
              <w:tab/>
              <w:t>-</w:t>
            </w:r>
            <w:r>
              <w:tab/>
              <w:t>-</w:t>
            </w:r>
            <w:r>
              <w:tab/>
              <w:t>Other</w:t>
            </w:r>
          </w:p>
          <w:p w14:paraId="59105DA4" w14:textId="77777777" w:rsidR="00E546F5" w:rsidRDefault="00951CE2">
            <w:pPr>
              <w:pStyle w:val="Tier5"/>
            </w:pPr>
            <w:r>
              <w:t>-</w:t>
            </w:r>
            <w:r>
              <w:tab/>
              <w:t>-</w:t>
            </w:r>
            <w:r>
              <w:tab/>
              <w:t>-</w:t>
            </w:r>
            <w:r>
              <w:tab/>
              <w:t>-</w:t>
            </w:r>
            <w:r>
              <w:tab/>
              <w:t>Other</w:t>
            </w:r>
          </w:p>
          <w:p w14:paraId="59105DA5" w14:textId="77777777" w:rsidR="00E546F5" w:rsidRDefault="00951CE2">
            <w:pPr>
              <w:pStyle w:val="Tier6"/>
            </w:pPr>
            <w:r>
              <w:t>-</w:t>
            </w:r>
            <w:r>
              <w:tab/>
              <w:t>-</w:t>
            </w:r>
            <w:r>
              <w:tab/>
              <w:t>-</w:t>
            </w:r>
            <w:r>
              <w:tab/>
              <w:t>-</w:t>
            </w:r>
            <w:r>
              <w:tab/>
              <w:t>-</w:t>
            </w:r>
            <w:r>
              <w:tab/>
              <w:t>Other</w:t>
            </w:r>
          </w:p>
          <w:p w14:paraId="59105DA6" w14:textId="77777777" w:rsidR="00E546F5" w:rsidRDefault="00951CE2">
            <w:pPr>
              <w:pStyle w:val="Tier7"/>
            </w:pPr>
            <w:r>
              <w:t>-</w:t>
            </w:r>
            <w:r>
              <w:tab/>
              <w:t>-</w:t>
            </w:r>
            <w:r>
              <w:tab/>
              <w:t>-</w:t>
            </w:r>
            <w:r>
              <w:tab/>
              <w:t>-</w:t>
            </w:r>
            <w:r>
              <w:tab/>
              <w:t>-</w:t>
            </w:r>
            <w:r>
              <w:tab/>
              <w:t>-</w:t>
            </w:r>
            <w:r>
              <w:tab/>
              <w:t>Aluminium radiators and elements or sections of which such radiator is composed, whether or not such elements are assembled in blocks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A7" w14:textId="77777777" w:rsidR="00E546F5" w:rsidRDefault="00951CE2">
            <w:pPr>
              <w:pStyle w:val="NormalinTable"/>
            </w:pPr>
            <w:r>
              <w:t>0.0%</w:t>
            </w:r>
          </w:p>
        </w:tc>
      </w:tr>
      <w:tr w:rsidR="00E546F5" w14:paraId="59105D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A9" w14:textId="77777777" w:rsidR="00E546F5" w:rsidRDefault="00951CE2">
            <w:pPr>
              <w:pStyle w:val="NormalinTable"/>
            </w:pPr>
            <w:r>
              <w:t>7616999099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AA" w14:textId="77777777" w:rsidR="00E546F5" w:rsidRDefault="00951CE2">
            <w:pPr>
              <w:pStyle w:val="Tier1"/>
            </w:pPr>
            <w:r>
              <w:t>Other articles of aluminium</w:t>
            </w:r>
          </w:p>
          <w:p w14:paraId="59105DAB" w14:textId="77777777" w:rsidR="00E546F5" w:rsidRDefault="00951CE2">
            <w:pPr>
              <w:pStyle w:val="Tier2"/>
            </w:pPr>
            <w:r>
              <w:t>-</w:t>
            </w:r>
            <w:r>
              <w:tab/>
              <w:t>Other</w:t>
            </w:r>
          </w:p>
          <w:p w14:paraId="59105DAC" w14:textId="77777777" w:rsidR="00E546F5" w:rsidRDefault="00951CE2">
            <w:pPr>
              <w:pStyle w:val="Tier3"/>
            </w:pPr>
            <w:r>
              <w:t>-</w:t>
            </w:r>
            <w:r>
              <w:tab/>
              <w:t>-</w:t>
            </w:r>
            <w:r>
              <w:tab/>
            </w:r>
            <w:r>
              <w:t>Other</w:t>
            </w:r>
          </w:p>
          <w:p w14:paraId="59105DAD" w14:textId="77777777" w:rsidR="00E546F5" w:rsidRDefault="00951CE2">
            <w:pPr>
              <w:pStyle w:val="Tier4"/>
            </w:pPr>
            <w:r>
              <w:t>-</w:t>
            </w:r>
            <w:r>
              <w:tab/>
              <w:t>-</w:t>
            </w:r>
            <w:r>
              <w:tab/>
              <w:t>-</w:t>
            </w:r>
            <w:r>
              <w:tab/>
              <w:t>Other</w:t>
            </w:r>
          </w:p>
          <w:p w14:paraId="59105DAE" w14:textId="77777777" w:rsidR="00E546F5" w:rsidRDefault="00951CE2">
            <w:pPr>
              <w:pStyle w:val="Tier5"/>
            </w:pPr>
            <w:r>
              <w:t>-</w:t>
            </w:r>
            <w:r>
              <w:tab/>
              <w:t>-</w:t>
            </w:r>
            <w:r>
              <w:tab/>
              <w:t>-</w:t>
            </w:r>
            <w:r>
              <w:tab/>
              <w:t>-</w:t>
            </w:r>
            <w:r>
              <w:tab/>
              <w:t>Other</w:t>
            </w:r>
          </w:p>
          <w:p w14:paraId="59105DAF" w14:textId="77777777" w:rsidR="00E546F5" w:rsidRDefault="00951CE2">
            <w:pPr>
              <w:pStyle w:val="Tier6"/>
            </w:pPr>
            <w:r>
              <w:t>-</w:t>
            </w:r>
            <w:r>
              <w:tab/>
              <w:t>-</w:t>
            </w:r>
            <w:r>
              <w:tab/>
              <w:t>-</w:t>
            </w:r>
            <w:r>
              <w:tab/>
              <w:t>-</w:t>
            </w:r>
            <w:r>
              <w:tab/>
              <w:t>-</w:t>
            </w:r>
            <w:r>
              <w:tab/>
              <w:t>Other</w:t>
            </w:r>
          </w:p>
          <w:p w14:paraId="59105DB0"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B1" w14:textId="77777777" w:rsidR="00E546F5" w:rsidRDefault="00951CE2">
            <w:pPr>
              <w:pStyle w:val="NormalinTable"/>
            </w:pPr>
            <w:r>
              <w:t>0.0%</w:t>
            </w:r>
          </w:p>
        </w:tc>
      </w:tr>
    </w:tbl>
    <w:p w14:paraId="59105DB3" w14:textId="77777777" w:rsidR="00E546F5" w:rsidRDefault="00951CE2">
      <w:pPr>
        <w:pStyle w:val="Heading1"/>
      </w:pPr>
      <w:r>
        <w:t>Chapter 78 : Lead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DB7"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DB4"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DB5"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DB6" w14:textId="77777777" w:rsidR="00E546F5" w:rsidRDefault="00951CE2">
            <w:pPr>
              <w:pStyle w:val="NormalinTable"/>
              <w:rPr>
                <w:b/>
                <w:bCs w:val="0"/>
                <w:color w:val="FFFFFF"/>
              </w:rPr>
            </w:pPr>
            <w:r>
              <w:rPr>
                <w:b/>
                <w:bCs w:val="0"/>
                <w:color w:val="FFFFFF"/>
              </w:rPr>
              <w:t>Duty expression</w:t>
            </w:r>
          </w:p>
        </w:tc>
      </w:tr>
      <w:tr w:rsidR="00E546F5" w14:paraId="59105D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B8" w14:textId="77777777" w:rsidR="00E546F5" w:rsidRDefault="00951CE2">
            <w:pPr>
              <w:pStyle w:val="NormalinTable"/>
            </w:pPr>
            <w:r>
              <w:t>7801910010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B9" w14:textId="77777777" w:rsidR="00E546F5" w:rsidRDefault="00951CE2">
            <w:pPr>
              <w:pStyle w:val="Tier1"/>
            </w:pPr>
            <w:r>
              <w:t>Unwrought lead</w:t>
            </w:r>
          </w:p>
          <w:p w14:paraId="59105DBA" w14:textId="77777777" w:rsidR="00E546F5" w:rsidRDefault="00951CE2">
            <w:pPr>
              <w:pStyle w:val="Tier2"/>
            </w:pPr>
            <w:r>
              <w:t>-</w:t>
            </w:r>
            <w:r>
              <w:tab/>
              <w:t>Other</w:t>
            </w:r>
          </w:p>
          <w:p w14:paraId="59105DBB" w14:textId="77777777" w:rsidR="00E546F5" w:rsidRDefault="00951CE2">
            <w:pPr>
              <w:pStyle w:val="Tier3"/>
            </w:pPr>
            <w:r>
              <w:t>-</w:t>
            </w:r>
            <w:r>
              <w:tab/>
              <w:t>-</w:t>
            </w:r>
            <w:r>
              <w:tab/>
              <w:t xml:space="preserve">Containing by weight antimony as the </w:t>
            </w:r>
            <w:r>
              <w:t>principal other element</w:t>
            </w:r>
          </w:p>
          <w:p w14:paraId="59105DBC" w14:textId="77777777" w:rsidR="00E546F5" w:rsidRDefault="00951CE2">
            <w:pPr>
              <w:pStyle w:val="Tier4"/>
            </w:pPr>
            <w:r>
              <w:t>-</w:t>
            </w:r>
            <w:r>
              <w:tab/>
              <w:t>-</w:t>
            </w:r>
            <w:r>
              <w:tab/>
              <w:t>-</w:t>
            </w:r>
            <w:r>
              <w:tab/>
              <w:t>For refining, containing 0.02% or more by weight of silver (bullion lead)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BD" w14:textId="77777777" w:rsidR="00E546F5" w:rsidRDefault="00951CE2">
            <w:pPr>
              <w:pStyle w:val="NormalinTable"/>
            </w:pPr>
            <w:r>
              <w:t>0.0%</w:t>
            </w:r>
          </w:p>
        </w:tc>
      </w:tr>
      <w:tr w:rsidR="00E546F5" w14:paraId="59105D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BF" w14:textId="77777777" w:rsidR="00E546F5" w:rsidRDefault="00951CE2">
            <w:pPr>
              <w:pStyle w:val="NormalinTable"/>
            </w:pPr>
            <w:r>
              <w:t>7804000000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C0" w14:textId="77777777" w:rsidR="00E546F5" w:rsidRDefault="00951CE2">
            <w:pPr>
              <w:pStyle w:val="Tier1"/>
            </w:pPr>
            <w:r>
              <w:t>Lead plates, sheets, strip and foil; lead powders and flakes</w:t>
            </w:r>
          </w:p>
          <w:p w14:paraId="59105DC1" w14:textId="77777777" w:rsidR="00E546F5" w:rsidRDefault="00951CE2">
            <w:pPr>
              <w:pStyle w:val="Tier1Bullet"/>
            </w:pPr>
            <w:r>
              <w:t>-</w:t>
            </w:r>
            <w:r>
              <w:tab/>
              <w:t xml:space="preserve">for incorporation in ships, boats or other vessels listed in Table 1, </w:t>
            </w:r>
            <w:r>
              <w:t>for the purposes of their construction, repair, maintenance or conversion;</w:t>
            </w:r>
          </w:p>
          <w:p w14:paraId="59105DC2" w14:textId="77777777" w:rsidR="00E546F5" w:rsidRDefault="00951CE2">
            <w:pPr>
              <w:pStyle w:val="Tier1Bullet"/>
            </w:pPr>
            <w:r>
              <w:t>-</w:t>
            </w:r>
            <w:r>
              <w:tab/>
              <w:t>for fitting to or equipping such ships, boats or other vessels;</w:t>
            </w:r>
          </w:p>
          <w:p w14:paraId="59105DC3" w14:textId="77777777" w:rsidR="00E546F5" w:rsidRDefault="00951CE2">
            <w:pPr>
              <w:pStyle w:val="Tier1Bullet"/>
            </w:pPr>
            <w:r>
              <w:t>-</w:t>
            </w:r>
            <w:r>
              <w:tab/>
              <w:t>for incorporation, for the purposes of their construction, repair, maintenance or conversion, in drilling or prod</w:t>
            </w:r>
            <w:r>
              <w:t>uction platforms listed below: fixed, of subheading ex 8430 49 or floating or submersible of subheading 8905 20;</w:t>
            </w:r>
          </w:p>
          <w:p w14:paraId="59105DC4" w14:textId="77777777" w:rsidR="00E546F5" w:rsidRDefault="00951CE2">
            <w:pPr>
              <w:pStyle w:val="Tier1Bullet"/>
            </w:pPr>
            <w:r>
              <w:t>-</w:t>
            </w:r>
            <w:r>
              <w:tab/>
              <w:t>for equipping the above platforms;</w:t>
            </w:r>
          </w:p>
          <w:p w14:paraId="59105DC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C6" w14:textId="77777777" w:rsidR="00E546F5" w:rsidRDefault="00951CE2">
            <w:pPr>
              <w:pStyle w:val="NormalinTable"/>
            </w:pPr>
            <w:r>
              <w:t>0.0%</w:t>
            </w:r>
          </w:p>
        </w:tc>
      </w:tr>
      <w:tr w:rsidR="00E546F5" w14:paraId="59105D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C8" w14:textId="77777777" w:rsidR="00E546F5" w:rsidRDefault="00951CE2">
            <w:pPr>
              <w:pStyle w:val="NormalinTable"/>
            </w:pPr>
            <w:r>
              <w:t>7806000000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C9" w14:textId="77777777" w:rsidR="00E546F5" w:rsidRDefault="00951CE2">
            <w:pPr>
              <w:pStyle w:val="Tier1"/>
            </w:pPr>
            <w:r>
              <w:t>Other articles of le</w:t>
            </w:r>
            <w:r>
              <w:t>ad</w:t>
            </w:r>
          </w:p>
          <w:p w14:paraId="59105DCA" w14:textId="77777777" w:rsidR="00E546F5" w:rsidRDefault="00951CE2">
            <w:pPr>
              <w:pStyle w:val="Tier1Bullet"/>
            </w:pPr>
            <w:r>
              <w:t>-</w:t>
            </w:r>
            <w:r>
              <w:tab/>
              <w:t>for incorporation in ships, boats or other vessels listed in Table 1, for the purposes of their construction, repair, maintenance or conversion;</w:t>
            </w:r>
          </w:p>
          <w:p w14:paraId="59105DCB" w14:textId="77777777" w:rsidR="00E546F5" w:rsidRDefault="00951CE2">
            <w:pPr>
              <w:pStyle w:val="Tier1Bullet"/>
            </w:pPr>
            <w:r>
              <w:t>-</w:t>
            </w:r>
            <w:r>
              <w:tab/>
              <w:t>for fitting to or equipping such ships, boats or other vessels;</w:t>
            </w:r>
          </w:p>
          <w:p w14:paraId="59105DCC"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5DCD" w14:textId="77777777" w:rsidR="00E546F5" w:rsidRDefault="00951CE2">
            <w:pPr>
              <w:pStyle w:val="Tier1Bullet"/>
            </w:pPr>
            <w:r>
              <w:t>-</w:t>
            </w:r>
            <w:r>
              <w:tab/>
              <w:t>for equipping the above platforms;</w:t>
            </w:r>
          </w:p>
          <w:p w14:paraId="59105DCE"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CF" w14:textId="77777777" w:rsidR="00E546F5" w:rsidRDefault="00951CE2">
            <w:pPr>
              <w:pStyle w:val="NormalinTable"/>
            </w:pPr>
            <w:r>
              <w:t>0.0%</w:t>
            </w:r>
          </w:p>
        </w:tc>
      </w:tr>
    </w:tbl>
    <w:p w14:paraId="59105DD1" w14:textId="77777777" w:rsidR="00E546F5" w:rsidRDefault="00951CE2">
      <w:pPr>
        <w:pStyle w:val="Heading1"/>
      </w:pPr>
      <w:r>
        <w:t>Chapter 79 : Zinc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DD5"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DD2"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DD3"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DD4" w14:textId="77777777" w:rsidR="00E546F5" w:rsidRDefault="00951CE2">
            <w:pPr>
              <w:pStyle w:val="NormalinTable"/>
              <w:rPr>
                <w:b/>
                <w:bCs w:val="0"/>
                <w:color w:val="FFFFFF"/>
              </w:rPr>
            </w:pPr>
            <w:r>
              <w:rPr>
                <w:b/>
                <w:bCs w:val="0"/>
                <w:color w:val="FFFFFF"/>
              </w:rPr>
              <w:t>Duty expression</w:t>
            </w:r>
          </w:p>
        </w:tc>
      </w:tr>
      <w:tr w:rsidR="00E546F5" w14:paraId="59105D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D6" w14:textId="77777777" w:rsidR="00E546F5" w:rsidRDefault="00951CE2">
            <w:pPr>
              <w:pStyle w:val="NormalinTable"/>
            </w:pPr>
            <w:r>
              <w:t>7904000000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D7" w14:textId="77777777" w:rsidR="00E546F5" w:rsidRDefault="00951CE2">
            <w:pPr>
              <w:pStyle w:val="Tier1"/>
            </w:pPr>
            <w:r>
              <w:t>Zinc bars, rods, profiles and wire</w:t>
            </w:r>
          </w:p>
          <w:p w14:paraId="59105DD8"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5DD9" w14:textId="77777777" w:rsidR="00E546F5" w:rsidRDefault="00951CE2">
            <w:pPr>
              <w:pStyle w:val="Tier1Bullet"/>
            </w:pPr>
            <w:r>
              <w:t>-</w:t>
            </w:r>
            <w:r>
              <w:tab/>
              <w:t>for fitting to or equipping such ships, boats or other vessels;</w:t>
            </w:r>
          </w:p>
          <w:p w14:paraId="59105DDA"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5DDB" w14:textId="77777777" w:rsidR="00E546F5" w:rsidRDefault="00951CE2">
            <w:pPr>
              <w:pStyle w:val="Tier1Bullet"/>
            </w:pPr>
            <w:r>
              <w:t>-</w:t>
            </w:r>
            <w:r>
              <w:tab/>
              <w:t>for equipping the above platforms;</w:t>
            </w:r>
          </w:p>
          <w:p w14:paraId="59105DDC"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DD" w14:textId="77777777" w:rsidR="00E546F5" w:rsidRDefault="00951CE2">
            <w:pPr>
              <w:pStyle w:val="NormalinTable"/>
            </w:pPr>
            <w:r>
              <w:t>0.0%</w:t>
            </w:r>
          </w:p>
        </w:tc>
      </w:tr>
      <w:tr w:rsidR="00E546F5" w14:paraId="59105D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DF" w14:textId="77777777" w:rsidR="00E546F5" w:rsidRDefault="00951CE2">
            <w:pPr>
              <w:pStyle w:val="NormalinTable"/>
            </w:pPr>
            <w:r>
              <w:t>7905000000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E0" w14:textId="77777777" w:rsidR="00E546F5" w:rsidRDefault="00951CE2">
            <w:pPr>
              <w:pStyle w:val="Tier1"/>
            </w:pPr>
            <w:r>
              <w:t>Zinc plates, sheets, strip and foil</w:t>
            </w:r>
          </w:p>
          <w:p w14:paraId="59105DE1" w14:textId="77777777" w:rsidR="00E546F5" w:rsidRDefault="00951CE2">
            <w:pPr>
              <w:pStyle w:val="Tier1Bullet"/>
            </w:pPr>
            <w:r>
              <w:t>-</w:t>
            </w:r>
            <w:r>
              <w:tab/>
              <w:t>for incorporation in ships, boats or other vessels listed in Table 1, for the purposes of their construction, repair, maintenance or conversion;</w:t>
            </w:r>
          </w:p>
          <w:p w14:paraId="59105DE2" w14:textId="77777777" w:rsidR="00E546F5" w:rsidRDefault="00951CE2">
            <w:pPr>
              <w:pStyle w:val="Tier1Bullet"/>
            </w:pPr>
            <w:r>
              <w:t>-</w:t>
            </w:r>
            <w:r>
              <w:tab/>
              <w:t>for fitting to or equipping such ships, boats or other vesse</w:t>
            </w:r>
            <w:r>
              <w:t>ls;</w:t>
            </w:r>
          </w:p>
          <w:p w14:paraId="59105DE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5DE4" w14:textId="77777777" w:rsidR="00E546F5" w:rsidRDefault="00951CE2">
            <w:pPr>
              <w:pStyle w:val="Tier1Bullet"/>
            </w:pPr>
            <w:r>
              <w:t>-</w:t>
            </w:r>
            <w:r>
              <w:tab/>
              <w:t>for equipping the abov</w:t>
            </w:r>
            <w:r>
              <w:t>e platforms;</w:t>
            </w:r>
          </w:p>
          <w:p w14:paraId="59105DE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E6" w14:textId="77777777" w:rsidR="00E546F5" w:rsidRDefault="00951CE2">
            <w:pPr>
              <w:pStyle w:val="NormalinTable"/>
            </w:pPr>
            <w:r>
              <w:t>0.0%</w:t>
            </w:r>
          </w:p>
        </w:tc>
      </w:tr>
    </w:tbl>
    <w:p w14:paraId="59105DE8" w14:textId="77777777" w:rsidR="00E546F5" w:rsidRDefault="00951CE2">
      <w:pPr>
        <w:pStyle w:val="Heading1"/>
      </w:pPr>
      <w:r>
        <w:t>Chapter 80 : Tin and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DE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DE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DE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DEB" w14:textId="77777777" w:rsidR="00E546F5" w:rsidRDefault="00951CE2">
            <w:pPr>
              <w:pStyle w:val="NormalinTable"/>
              <w:rPr>
                <w:b/>
                <w:bCs w:val="0"/>
                <w:color w:val="FFFFFF"/>
              </w:rPr>
            </w:pPr>
            <w:r>
              <w:rPr>
                <w:b/>
                <w:bCs w:val="0"/>
                <w:color w:val="FFFFFF"/>
              </w:rPr>
              <w:t>Duty expression</w:t>
            </w:r>
          </w:p>
        </w:tc>
      </w:tr>
      <w:tr w:rsidR="00E546F5" w14:paraId="59105D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ED" w14:textId="77777777" w:rsidR="00E546F5" w:rsidRDefault="00951CE2">
            <w:pPr>
              <w:pStyle w:val="NormalinTable"/>
            </w:pPr>
            <w:r>
              <w:t>8003000000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EE" w14:textId="77777777" w:rsidR="00E546F5" w:rsidRDefault="00951CE2">
            <w:pPr>
              <w:pStyle w:val="Tier1"/>
            </w:pPr>
            <w:r>
              <w:t>Tin bars, rods, profiles and wire</w:t>
            </w:r>
          </w:p>
          <w:p w14:paraId="59105DEF"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5DF0" w14:textId="77777777" w:rsidR="00E546F5" w:rsidRDefault="00951CE2">
            <w:pPr>
              <w:pStyle w:val="Tier1Bullet"/>
            </w:pPr>
            <w:r>
              <w:t>-</w:t>
            </w:r>
            <w:r>
              <w:tab/>
              <w:t>for fitting to or equipping such ships, boats or other vessels;</w:t>
            </w:r>
          </w:p>
          <w:p w14:paraId="59105DF1"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5DF2" w14:textId="77777777" w:rsidR="00E546F5" w:rsidRDefault="00951CE2">
            <w:pPr>
              <w:pStyle w:val="Tier1Bullet"/>
            </w:pPr>
            <w:r>
              <w:t>-</w:t>
            </w:r>
            <w:r>
              <w:tab/>
              <w:t>for equipping the above platforms;</w:t>
            </w:r>
          </w:p>
          <w:p w14:paraId="59105DF3"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F4" w14:textId="77777777" w:rsidR="00E546F5" w:rsidRDefault="00951CE2">
            <w:pPr>
              <w:pStyle w:val="NormalinTable"/>
            </w:pPr>
            <w:r>
              <w:t>0.0%</w:t>
            </w:r>
          </w:p>
        </w:tc>
      </w:tr>
      <w:tr w:rsidR="00E546F5" w14:paraId="59105D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DF6" w14:textId="77777777" w:rsidR="00E546F5" w:rsidRDefault="00951CE2">
            <w:pPr>
              <w:pStyle w:val="NormalinTable"/>
            </w:pPr>
            <w:r>
              <w:t>8007001000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DF7" w14:textId="77777777" w:rsidR="00E546F5" w:rsidRDefault="00951CE2">
            <w:pPr>
              <w:pStyle w:val="Tier1"/>
            </w:pPr>
            <w:r>
              <w:t>Other articles of tin</w:t>
            </w:r>
          </w:p>
          <w:p w14:paraId="59105DF8" w14:textId="77777777" w:rsidR="00E546F5" w:rsidRDefault="00951CE2">
            <w:pPr>
              <w:pStyle w:val="Tier1"/>
            </w:pPr>
            <w:r>
              <w:t>Plates, sheets and strip, of a thickness exceeding 0,2 mm</w:t>
            </w:r>
          </w:p>
          <w:p w14:paraId="59105DF9"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5DFA" w14:textId="77777777" w:rsidR="00E546F5" w:rsidRDefault="00951CE2">
            <w:pPr>
              <w:pStyle w:val="Tier1Bullet"/>
            </w:pPr>
            <w:r>
              <w:t>-</w:t>
            </w:r>
            <w:r>
              <w:tab/>
              <w:t>for fitting to or equipping such ships, boats or other vessels;</w:t>
            </w:r>
          </w:p>
          <w:p w14:paraId="59105DFB"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5DFC" w14:textId="77777777" w:rsidR="00E546F5" w:rsidRDefault="00951CE2">
            <w:pPr>
              <w:pStyle w:val="Tier1Bullet"/>
            </w:pPr>
            <w:r>
              <w:t>-</w:t>
            </w:r>
            <w:r>
              <w:tab/>
              <w:t>for equipping the above platforms;</w:t>
            </w:r>
          </w:p>
          <w:p w14:paraId="59105DF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DFE" w14:textId="77777777" w:rsidR="00E546F5" w:rsidRDefault="00951CE2">
            <w:pPr>
              <w:pStyle w:val="NormalinTable"/>
            </w:pPr>
            <w:r>
              <w:t>0.0%</w:t>
            </w:r>
          </w:p>
        </w:tc>
      </w:tr>
      <w:tr w:rsidR="00E546F5" w14:paraId="59105E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00" w14:textId="77777777" w:rsidR="00E546F5" w:rsidRDefault="00951CE2">
            <w:pPr>
              <w:pStyle w:val="NormalinTable"/>
            </w:pPr>
            <w:r>
              <w:t>8007008000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01" w14:textId="77777777" w:rsidR="00E546F5" w:rsidRDefault="00951CE2">
            <w:pPr>
              <w:pStyle w:val="Tier1"/>
            </w:pPr>
            <w:r>
              <w:t>Other articles of tin</w:t>
            </w:r>
          </w:p>
          <w:p w14:paraId="59105E02" w14:textId="77777777" w:rsidR="00E546F5" w:rsidRDefault="00951CE2">
            <w:pPr>
              <w:pStyle w:val="Tier1"/>
            </w:pPr>
            <w:r>
              <w:t>Other</w:t>
            </w:r>
          </w:p>
          <w:p w14:paraId="59105E03" w14:textId="77777777" w:rsidR="00E546F5" w:rsidRDefault="00951CE2">
            <w:pPr>
              <w:pStyle w:val="Tier1"/>
            </w:pPr>
            <w:r>
              <w:t>-</w:t>
            </w:r>
            <w:r>
              <w:tab/>
              <w:t xml:space="preserve">for incorporation in ships, boats or </w:t>
            </w:r>
            <w:r>
              <w:t>other vessels listed in Table 1, for the purposes of their construction, repair, maintenance or conversion;</w:t>
            </w:r>
          </w:p>
          <w:p w14:paraId="59105E04" w14:textId="77777777" w:rsidR="00E546F5" w:rsidRDefault="00951CE2">
            <w:pPr>
              <w:pStyle w:val="Tier1"/>
            </w:pPr>
            <w:r>
              <w:t>-</w:t>
            </w:r>
            <w:r>
              <w:tab/>
              <w:t>for fitting to or equipping such ships, boats or other vessels;</w:t>
            </w:r>
          </w:p>
          <w:p w14:paraId="59105E05" w14:textId="77777777" w:rsidR="00E546F5" w:rsidRDefault="00951CE2">
            <w:pPr>
              <w:pStyle w:val="Tier1"/>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5E06" w14:textId="77777777" w:rsidR="00E546F5" w:rsidRDefault="00951CE2">
            <w:pPr>
              <w:pStyle w:val="Tier1"/>
            </w:pPr>
            <w:r>
              <w:t>-</w:t>
            </w:r>
            <w:r>
              <w:tab/>
              <w:t>for equipping the above platforms;</w:t>
            </w:r>
          </w:p>
          <w:p w14:paraId="59105E07" w14:textId="77777777" w:rsidR="00E546F5" w:rsidRDefault="00951CE2">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08" w14:textId="77777777" w:rsidR="00E546F5" w:rsidRDefault="00951CE2">
            <w:pPr>
              <w:pStyle w:val="NormalinTable"/>
            </w:pPr>
            <w:r>
              <w:t>0.0%</w:t>
            </w:r>
          </w:p>
        </w:tc>
      </w:tr>
    </w:tbl>
    <w:p w14:paraId="59105E0A" w14:textId="77777777" w:rsidR="00E546F5" w:rsidRDefault="00951CE2">
      <w:pPr>
        <w:pStyle w:val="Heading1"/>
      </w:pPr>
      <w:r>
        <w:t>Chapter 81 : Other Base Metals; Cermets; Articles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5E0E"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5E0B"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5E0C"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5E0D" w14:textId="77777777" w:rsidR="00E546F5" w:rsidRDefault="00951CE2">
            <w:pPr>
              <w:pStyle w:val="NormalinTable"/>
              <w:rPr>
                <w:b/>
                <w:bCs w:val="0"/>
                <w:color w:val="FFFFFF"/>
              </w:rPr>
            </w:pPr>
            <w:r>
              <w:rPr>
                <w:b/>
                <w:bCs w:val="0"/>
                <w:color w:val="FFFFFF"/>
              </w:rPr>
              <w:t>Duty expression</w:t>
            </w:r>
          </w:p>
        </w:tc>
      </w:tr>
      <w:tr w:rsidR="00E546F5" w14:paraId="59105E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0F" w14:textId="77777777" w:rsidR="00E546F5" w:rsidRDefault="00951CE2">
            <w:pPr>
              <w:pStyle w:val="NormalinTable"/>
            </w:pPr>
            <w:r>
              <w:t>8101100000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10" w14:textId="77777777" w:rsidR="00E546F5" w:rsidRDefault="00951CE2">
            <w:pPr>
              <w:pStyle w:val="Tier1"/>
            </w:pPr>
            <w:r>
              <w:t>Tungsten (wolfram) and articles thereof, including waste and scrap</w:t>
            </w:r>
          </w:p>
          <w:p w14:paraId="59105E11" w14:textId="77777777" w:rsidR="00E546F5" w:rsidRDefault="00951CE2">
            <w:pPr>
              <w:pStyle w:val="Tier2"/>
            </w:pPr>
            <w:r>
              <w:t>-</w:t>
            </w:r>
            <w:r>
              <w:tab/>
              <w:t>Powders</w:t>
            </w:r>
          </w:p>
          <w:p w14:paraId="59105E12"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5E13" w14:textId="77777777" w:rsidR="00E546F5" w:rsidRDefault="00951CE2">
            <w:pPr>
              <w:pStyle w:val="Tier2Bullet"/>
            </w:pPr>
            <w:r>
              <w:tab/>
              <w:t>-</w:t>
            </w:r>
            <w:r>
              <w:tab/>
              <w:t>for fitting to or equipping such ships, boats or other vessels;</w:t>
            </w:r>
          </w:p>
          <w:p w14:paraId="59105E14"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E15" w14:textId="77777777" w:rsidR="00E546F5" w:rsidRDefault="00951CE2">
            <w:pPr>
              <w:pStyle w:val="Tier2Bullet"/>
            </w:pPr>
            <w:r>
              <w:tab/>
              <w:t>-</w:t>
            </w:r>
            <w:r>
              <w:tab/>
              <w:t>for equipping the above platforms;</w:t>
            </w:r>
          </w:p>
          <w:p w14:paraId="59105E1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17" w14:textId="77777777" w:rsidR="00E546F5" w:rsidRDefault="00951CE2">
            <w:pPr>
              <w:pStyle w:val="NormalinTable"/>
            </w:pPr>
            <w:r>
              <w:t>0.0%</w:t>
            </w:r>
          </w:p>
        </w:tc>
      </w:tr>
      <w:tr w:rsidR="00E546F5" w14:paraId="59105E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19" w14:textId="77777777" w:rsidR="00E546F5" w:rsidRDefault="00951CE2">
            <w:pPr>
              <w:pStyle w:val="NormalinTable"/>
            </w:pPr>
            <w:r>
              <w:t>8101940000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1A" w14:textId="77777777" w:rsidR="00E546F5" w:rsidRDefault="00951CE2">
            <w:pPr>
              <w:pStyle w:val="Tier1"/>
            </w:pPr>
            <w:r>
              <w:t>Tungsten (wolfram) and articles thereof, including waste and scrap</w:t>
            </w:r>
          </w:p>
          <w:p w14:paraId="59105E1B" w14:textId="77777777" w:rsidR="00E546F5" w:rsidRDefault="00951CE2">
            <w:pPr>
              <w:pStyle w:val="Tier2"/>
            </w:pPr>
            <w:r>
              <w:t>-</w:t>
            </w:r>
            <w:r>
              <w:tab/>
              <w:t>Other</w:t>
            </w:r>
          </w:p>
          <w:p w14:paraId="59105E1C" w14:textId="77777777" w:rsidR="00E546F5" w:rsidRDefault="00951CE2">
            <w:pPr>
              <w:pStyle w:val="Tier3"/>
            </w:pPr>
            <w:r>
              <w:t>-</w:t>
            </w:r>
            <w:r>
              <w:tab/>
              <w:t>-</w:t>
            </w:r>
            <w:r>
              <w:tab/>
              <w:t>Unwrought tungsten, including bars and rods obtained simply by sintering</w:t>
            </w:r>
          </w:p>
          <w:p w14:paraId="59105E1D"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5E1E" w14:textId="77777777" w:rsidR="00E546F5" w:rsidRDefault="00951CE2">
            <w:pPr>
              <w:pStyle w:val="Tier3Bullet"/>
            </w:pPr>
            <w:r>
              <w:tab/>
            </w:r>
            <w:r>
              <w:tab/>
              <w:t>-</w:t>
            </w:r>
            <w:r>
              <w:tab/>
              <w:t>for fitting to or equipping such ships, boats or other vessels;</w:t>
            </w:r>
          </w:p>
          <w:p w14:paraId="59105E1F"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5E20" w14:textId="77777777" w:rsidR="00E546F5" w:rsidRDefault="00951CE2">
            <w:pPr>
              <w:pStyle w:val="Tier3Bullet"/>
            </w:pPr>
            <w:r>
              <w:tab/>
            </w:r>
            <w:r>
              <w:tab/>
              <w:t>-</w:t>
            </w:r>
            <w:r>
              <w:tab/>
              <w:t>for equipping the above platforms;</w:t>
            </w:r>
          </w:p>
          <w:p w14:paraId="59105E2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22" w14:textId="77777777" w:rsidR="00E546F5" w:rsidRDefault="00951CE2">
            <w:pPr>
              <w:pStyle w:val="NormalinTable"/>
            </w:pPr>
            <w:r>
              <w:t>0.0%</w:t>
            </w:r>
          </w:p>
        </w:tc>
      </w:tr>
      <w:tr w:rsidR="00E546F5" w14:paraId="59105E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24" w14:textId="77777777" w:rsidR="00E546F5" w:rsidRDefault="00951CE2">
            <w:pPr>
              <w:pStyle w:val="NormalinTable"/>
            </w:pPr>
            <w:r>
              <w:t>8101960010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25" w14:textId="77777777" w:rsidR="00E546F5" w:rsidRDefault="00951CE2">
            <w:pPr>
              <w:pStyle w:val="Tier1"/>
            </w:pPr>
            <w:r>
              <w:t xml:space="preserve">Tungsten </w:t>
            </w:r>
            <w:r>
              <w:t>(wolfram) and articles thereof, including waste and scrap</w:t>
            </w:r>
          </w:p>
          <w:p w14:paraId="59105E26" w14:textId="77777777" w:rsidR="00E546F5" w:rsidRDefault="00951CE2">
            <w:pPr>
              <w:pStyle w:val="Tier2"/>
            </w:pPr>
            <w:r>
              <w:t>-</w:t>
            </w:r>
            <w:r>
              <w:tab/>
              <w:t>Other</w:t>
            </w:r>
          </w:p>
          <w:p w14:paraId="59105E27" w14:textId="77777777" w:rsidR="00E546F5" w:rsidRDefault="00951CE2">
            <w:pPr>
              <w:pStyle w:val="Tier3"/>
            </w:pPr>
            <w:r>
              <w:t>-</w:t>
            </w:r>
            <w:r>
              <w:tab/>
              <w:t>-</w:t>
            </w:r>
            <w:r>
              <w:tab/>
              <w:t>Wire</w:t>
            </w:r>
          </w:p>
          <w:p w14:paraId="59105E28" w14:textId="77777777" w:rsidR="00E546F5" w:rsidRDefault="00951CE2">
            <w:pPr>
              <w:pStyle w:val="Tier4"/>
            </w:pPr>
            <w:r>
              <w:t>-</w:t>
            </w:r>
            <w:r>
              <w:tab/>
              <w:t>-</w:t>
            </w:r>
            <w:r>
              <w:tab/>
              <w:t>-</w:t>
            </w:r>
            <w:r>
              <w:tab/>
              <w:t>Tungsten wire containing by weight 99% or more of tungsten with: - a maximum cross-sectional dimension of not more than 50 µm - a resistance of 40 Ohm or more but not more tha</w:t>
            </w:r>
            <w:r>
              <w:t>n 300 Ohm at length of 1 metre of a kind used in the production of heated car front windows</w:t>
            </w:r>
          </w:p>
          <w:p w14:paraId="59105E29"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E2A" w14:textId="77777777" w:rsidR="00E546F5" w:rsidRDefault="00951CE2">
            <w:pPr>
              <w:pStyle w:val="Tier4Bullet"/>
            </w:pPr>
            <w:r>
              <w:tab/>
            </w:r>
            <w:r>
              <w:tab/>
            </w:r>
            <w:r>
              <w:tab/>
              <w:t>-</w:t>
            </w:r>
            <w:r>
              <w:tab/>
              <w:t>for fitti</w:t>
            </w:r>
            <w:r>
              <w:t>ng to or equipping such ships, boats or other vessels;</w:t>
            </w:r>
          </w:p>
          <w:p w14:paraId="59105E2B"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5E2C" w14:textId="77777777" w:rsidR="00E546F5" w:rsidRDefault="00951CE2">
            <w:pPr>
              <w:pStyle w:val="Tier4Bullet"/>
            </w:pPr>
            <w:r>
              <w:tab/>
            </w:r>
            <w:r>
              <w:tab/>
            </w:r>
            <w:r>
              <w:tab/>
              <w:t>-</w:t>
            </w:r>
            <w:r>
              <w:tab/>
              <w:t>for equipping the above platforms;</w:t>
            </w:r>
          </w:p>
          <w:p w14:paraId="59105E2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2E" w14:textId="77777777" w:rsidR="00E546F5" w:rsidRDefault="00951CE2">
            <w:pPr>
              <w:pStyle w:val="NormalinTable"/>
            </w:pPr>
            <w:r>
              <w:t>0.0%</w:t>
            </w:r>
          </w:p>
        </w:tc>
      </w:tr>
      <w:tr w:rsidR="00E546F5" w14:paraId="59105E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30" w14:textId="77777777" w:rsidR="00E546F5" w:rsidRDefault="00951CE2">
            <w:pPr>
              <w:pStyle w:val="NormalinTable"/>
            </w:pPr>
            <w:r>
              <w:t>8101960020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31" w14:textId="77777777" w:rsidR="00E546F5" w:rsidRDefault="00951CE2">
            <w:pPr>
              <w:pStyle w:val="Tier1"/>
            </w:pPr>
            <w:r>
              <w:t>Tungsten (wolfram) and articles thereof, including waste and scrap</w:t>
            </w:r>
          </w:p>
          <w:p w14:paraId="59105E32" w14:textId="77777777" w:rsidR="00E546F5" w:rsidRDefault="00951CE2">
            <w:pPr>
              <w:pStyle w:val="Tier2"/>
            </w:pPr>
            <w:r>
              <w:t>-</w:t>
            </w:r>
            <w:r>
              <w:tab/>
              <w:t>Other</w:t>
            </w:r>
          </w:p>
          <w:p w14:paraId="59105E33" w14:textId="77777777" w:rsidR="00E546F5" w:rsidRDefault="00951CE2">
            <w:pPr>
              <w:pStyle w:val="Tier3"/>
            </w:pPr>
            <w:r>
              <w:t>-</w:t>
            </w:r>
            <w:r>
              <w:tab/>
              <w:t>-</w:t>
            </w:r>
            <w:r>
              <w:tab/>
              <w:t>Wire</w:t>
            </w:r>
          </w:p>
          <w:p w14:paraId="59105E34" w14:textId="77777777" w:rsidR="00E546F5" w:rsidRDefault="00951CE2">
            <w:pPr>
              <w:pStyle w:val="Tier4"/>
            </w:pPr>
            <w:r>
              <w:t>-</w:t>
            </w:r>
            <w:r>
              <w:tab/>
              <w:t>-</w:t>
            </w:r>
            <w:r>
              <w:tab/>
              <w:t>-</w:t>
            </w:r>
            <w:r>
              <w:tab/>
            </w:r>
            <w:r>
              <w:t>Tungsten wire - containing by weight 99,95% or more of tungsten, and - with a maximum cross-sectional dimension of not more than 1.02 mm</w:t>
            </w:r>
          </w:p>
          <w:p w14:paraId="59105E35" w14:textId="77777777" w:rsidR="00E546F5" w:rsidRDefault="00951CE2">
            <w:pPr>
              <w:pStyle w:val="Tier4Bullet"/>
            </w:pPr>
            <w:r>
              <w:tab/>
            </w:r>
            <w:r>
              <w:tab/>
            </w:r>
            <w:r>
              <w:tab/>
              <w:t>-</w:t>
            </w:r>
            <w:r>
              <w:tab/>
              <w:t>for incorporation in ships, boats or other vessels listed in Table 1, for the purposes of their construction, repa</w:t>
            </w:r>
            <w:r>
              <w:t>ir, maintenance or conversion;</w:t>
            </w:r>
          </w:p>
          <w:p w14:paraId="59105E36" w14:textId="77777777" w:rsidR="00E546F5" w:rsidRDefault="00951CE2">
            <w:pPr>
              <w:pStyle w:val="Tier4Bullet"/>
            </w:pPr>
            <w:r>
              <w:tab/>
            </w:r>
            <w:r>
              <w:tab/>
            </w:r>
            <w:r>
              <w:tab/>
              <w:t>-</w:t>
            </w:r>
            <w:r>
              <w:tab/>
              <w:t>for fitting to or equipping such ships, boats or other vessels;</w:t>
            </w:r>
          </w:p>
          <w:p w14:paraId="59105E37"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5E38" w14:textId="77777777" w:rsidR="00E546F5" w:rsidRDefault="00951CE2">
            <w:pPr>
              <w:pStyle w:val="Tier4Bullet"/>
            </w:pPr>
            <w:r>
              <w:tab/>
            </w:r>
            <w:r>
              <w:tab/>
            </w:r>
            <w:r>
              <w:tab/>
              <w:t>-</w:t>
            </w:r>
            <w:r>
              <w:tab/>
              <w:t>for equipping the above platforms;</w:t>
            </w:r>
          </w:p>
          <w:p w14:paraId="59105E3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3A" w14:textId="77777777" w:rsidR="00E546F5" w:rsidRDefault="00951CE2">
            <w:pPr>
              <w:pStyle w:val="NormalinTable"/>
            </w:pPr>
            <w:r>
              <w:t>0.0%</w:t>
            </w:r>
          </w:p>
        </w:tc>
      </w:tr>
      <w:tr w:rsidR="00E546F5" w14:paraId="59105E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3C" w14:textId="77777777" w:rsidR="00E546F5" w:rsidRDefault="00951CE2">
            <w:pPr>
              <w:pStyle w:val="NormalinTable"/>
            </w:pPr>
            <w:r>
              <w:t>8101960090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3D" w14:textId="77777777" w:rsidR="00E546F5" w:rsidRDefault="00951CE2">
            <w:pPr>
              <w:pStyle w:val="Tier1"/>
            </w:pPr>
            <w:r>
              <w:t>Tungsten (wolfram) and articles thereof, including w</w:t>
            </w:r>
            <w:r>
              <w:t>aste and scrap</w:t>
            </w:r>
          </w:p>
          <w:p w14:paraId="59105E3E" w14:textId="77777777" w:rsidR="00E546F5" w:rsidRDefault="00951CE2">
            <w:pPr>
              <w:pStyle w:val="Tier2"/>
            </w:pPr>
            <w:r>
              <w:t>-</w:t>
            </w:r>
            <w:r>
              <w:tab/>
              <w:t>Other</w:t>
            </w:r>
          </w:p>
          <w:p w14:paraId="59105E3F" w14:textId="77777777" w:rsidR="00E546F5" w:rsidRDefault="00951CE2">
            <w:pPr>
              <w:pStyle w:val="Tier3"/>
            </w:pPr>
            <w:r>
              <w:t>-</w:t>
            </w:r>
            <w:r>
              <w:tab/>
              <w:t>-</w:t>
            </w:r>
            <w:r>
              <w:tab/>
              <w:t>Wire</w:t>
            </w:r>
          </w:p>
          <w:p w14:paraId="59105E40" w14:textId="77777777" w:rsidR="00E546F5" w:rsidRDefault="00951CE2">
            <w:pPr>
              <w:pStyle w:val="Tier4"/>
            </w:pPr>
            <w:r>
              <w:t>-</w:t>
            </w:r>
            <w:r>
              <w:tab/>
              <w:t>-</w:t>
            </w:r>
            <w:r>
              <w:tab/>
              <w:t>-</w:t>
            </w:r>
            <w:r>
              <w:tab/>
              <w:t>Other</w:t>
            </w:r>
          </w:p>
          <w:p w14:paraId="59105E4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E42" w14:textId="77777777" w:rsidR="00E546F5" w:rsidRDefault="00951CE2">
            <w:pPr>
              <w:pStyle w:val="Tier4Bullet"/>
            </w:pPr>
            <w:r>
              <w:tab/>
            </w:r>
            <w:r>
              <w:tab/>
            </w:r>
            <w:r>
              <w:tab/>
              <w:t>-</w:t>
            </w:r>
            <w:r>
              <w:tab/>
              <w:t xml:space="preserve">for fitting to or equipping such ships, boats or </w:t>
            </w:r>
            <w:r>
              <w:t>other vessels;</w:t>
            </w:r>
          </w:p>
          <w:p w14:paraId="59105E4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E44" w14:textId="77777777" w:rsidR="00E546F5" w:rsidRDefault="00951CE2">
            <w:pPr>
              <w:pStyle w:val="Tier4Bullet"/>
            </w:pPr>
            <w:r>
              <w:tab/>
            </w:r>
            <w:r>
              <w:tab/>
            </w:r>
            <w:r>
              <w:tab/>
              <w:t>-</w:t>
            </w:r>
            <w:r>
              <w:tab/>
              <w:t>for e</w:t>
            </w:r>
            <w:r>
              <w:t>quipping the above platforms;</w:t>
            </w:r>
          </w:p>
          <w:p w14:paraId="59105E4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46" w14:textId="77777777" w:rsidR="00E546F5" w:rsidRDefault="00951CE2">
            <w:pPr>
              <w:pStyle w:val="NormalinTable"/>
            </w:pPr>
            <w:r>
              <w:t>0.0%</w:t>
            </w:r>
          </w:p>
        </w:tc>
      </w:tr>
      <w:tr w:rsidR="00E546F5" w14:paraId="59105E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48" w14:textId="77777777" w:rsidR="00E546F5" w:rsidRDefault="00951CE2">
            <w:pPr>
              <w:pStyle w:val="NormalinTable"/>
            </w:pPr>
            <w:r>
              <w:t>8101990000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49" w14:textId="77777777" w:rsidR="00E546F5" w:rsidRDefault="00951CE2">
            <w:pPr>
              <w:pStyle w:val="Tier1"/>
            </w:pPr>
            <w:r>
              <w:t>Tungsten (wolfram) and articles thereof, including waste and scrap</w:t>
            </w:r>
          </w:p>
          <w:p w14:paraId="59105E4A" w14:textId="77777777" w:rsidR="00E546F5" w:rsidRDefault="00951CE2">
            <w:pPr>
              <w:pStyle w:val="Tier2"/>
            </w:pPr>
            <w:r>
              <w:t>-</w:t>
            </w:r>
            <w:r>
              <w:tab/>
              <w:t>Other</w:t>
            </w:r>
          </w:p>
          <w:p w14:paraId="59105E4B" w14:textId="77777777" w:rsidR="00E546F5" w:rsidRDefault="00951CE2">
            <w:pPr>
              <w:pStyle w:val="Tier3"/>
            </w:pPr>
            <w:r>
              <w:t>-</w:t>
            </w:r>
            <w:r>
              <w:tab/>
              <w:t>-</w:t>
            </w:r>
            <w:r>
              <w:tab/>
              <w:t>Other</w:t>
            </w:r>
          </w:p>
          <w:p w14:paraId="59105E4C"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5E4D" w14:textId="77777777" w:rsidR="00E546F5" w:rsidRDefault="00951CE2">
            <w:pPr>
              <w:pStyle w:val="Tier3Bullet"/>
            </w:pPr>
            <w:r>
              <w:tab/>
            </w:r>
            <w:r>
              <w:tab/>
              <w:t>-</w:t>
            </w:r>
            <w:r>
              <w:tab/>
              <w:t>for fitting to or equipping such ships, boats or other vessels;</w:t>
            </w:r>
          </w:p>
          <w:p w14:paraId="59105E4E"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5E4F" w14:textId="77777777" w:rsidR="00E546F5" w:rsidRDefault="00951CE2">
            <w:pPr>
              <w:pStyle w:val="Tier3Bullet"/>
            </w:pPr>
            <w:r>
              <w:tab/>
            </w:r>
            <w:r>
              <w:tab/>
              <w:t>-</w:t>
            </w:r>
            <w:r>
              <w:tab/>
              <w:t>for equipping the above platforms;</w:t>
            </w:r>
          </w:p>
          <w:p w14:paraId="59105E5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51" w14:textId="77777777" w:rsidR="00E546F5" w:rsidRDefault="00951CE2">
            <w:pPr>
              <w:pStyle w:val="NormalinTable"/>
            </w:pPr>
            <w:r>
              <w:t>0.0%</w:t>
            </w:r>
          </w:p>
        </w:tc>
      </w:tr>
      <w:tr w:rsidR="00E546F5" w14:paraId="59105E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53" w14:textId="77777777" w:rsidR="00E546F5" w:rsidRDefault="00951CE2">
            <w:pPr>
              <w:pStyle w:val="NormalinTable"/>
            </w:pPr>
            <w:r>
              <w:t>8102000000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54" w14:textId="77777777" w:rsidR="00E546F5" w:rsidRDefault="00951CE2">
            <w:pPr>
              <w:pStyle w:val="Tier1"/>
            </w:pPr>
            <w:r>
              <w:t>Molybdenum and articles thereof, including waste and scrap</w:t>
            </w:r>
          </w:p>
          <w:p w14:paraId="59105E55" w14:textId="77777777" w:rsidR="00E546F5" w:rsidRDefault="00951CE2">
            <w:pPr>
              <w:pStyle w:val="Tier1Bullet"/>
            </w:pPr>
            <w:r>
              <w:t>-</w:t>
            </w:r>
            <w:r>
              <w:tab/>
              <w:t>for incorporation in ships, boats or other vessels listed in Table 1, for the purposes of their construction, repair, maintenance or conversion;</w:t>
            </w:r>
          </w:p>
          <w:p w14:paraId="59105E56" w14:textId="77777777" w:rsidR="00E546F5" w:rsidRDefault="00951CE2">
            <w:pPr>
              <w:pStyle w:val="Tier1Bullet"/>
            </w:pPr>
            <w:r>
              <w:t>-</w:t>
            </w:r>
            <w:r>
              <w:tab/>
              <w:t xml:space="preserve">for fitting to or </w:t>
            </w:r>
            <w:r>
              <w:t>equipping such ships, boats or other vessels;</w:t>
            </w:r>
          </w:p>
          <w:p w14:paraId="59105E57"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14:paraId="59105E58" w14:textId="77777777" w:rsidR="00E546F5" w:rsidRDefault="00951CE2">
            <w:pPr>
              <w:pStyle w:val="Tier1Bullet"/>
            </w:pPr>
            <w:r>
              <w:t>-</w:t>
            </w:r>
            <w:r>
              <w:tab/>
              <w:t>for equipping the above platforms;</w:t>
            </w:r>
          </w:p>
          <w:p w14:paraId="59105E5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5A" w14:textId="77777777" w:rsidR="00E546F5" w:rsidRDefault="00951CE2">
            <w:pPr>
              <w:pStyle w:val="NormalinTable"/>
            </w:pPr>
            <w:r>
              <w:t>0.0%</w:t>
            </w:r>
          </w:p>
        </w:tc>
      </w:tr>
      <w:tr w:rsidR="00E546F5" w14:paraId="59105E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5C" w14:textId="77777777" w:rsidR="00E546F5" w:rsidRDefault="00951CE2">
            <w:pPr>
              <w:pStyle w:val="NormalinTable"/>
            </w:pPr>
            <w:r>
              <w:t>8103000000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5D" w14:textId="77777777" w:rsidR="00E546F5" w:rsidRDefault="00951CE2">
            <w:pPr>
              <w:pStyle w:val="Tier1"/>
            </w:pPr>
            <w:r>
              <w:t>Tantalum and articles thereof, including waste and scrap</w:t>
            </w:r>
          </w:p>
          <w:p w14:paraId="59105E5E" w14:textId="77777777" w:rsidR="00E546F5" w:rsidRDefault="00951CE2">
            <w:pPr>
              <w:pStyle w:val="Tier1Bullet"/>
            </w:pPr>
            <w:r>
              <w:t>-</w:t>
            </w:r>
            <w:r>
              <w:tab/>
              <w:t>for incorporation in ships, boats or other vessels liste</w:t>
            </w:r>
            <w:r>
              <w:t>d in Table 1, for the purposes of their construction, repair, maintenance or conversion;</w:t>
            </w:r>
          </w:p>
          <w:p w14:paraId="59105E5F" w14:textId="77777777" w:rsidR="00E546F5" w:rsidRDefault="00951CE2">
            <w:pPr>
              <w:pStyle w:val="Tier1Bullet"/>
            </w:pPr>
            <w:r>
              <w:t>-</w:t>
            </w:r>
            <w:r>
              <w:tab/>
              <w:t>for fitting to or equipping such ships, boats or other vessels;</w:t>
            </w:r>
          </w:p>
          <w:p w14:paraId="59105E60" w14:textId="77777777" w:rsidR="00E546F5" w:rsidRDefault="00951CE2">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5E61" w14:textId="77777777" w:rsidR="00E546F5" w:rsidRDefault="00951CE2">
            <w:pPr>
              <w:pStyle w:val="Tier1Bullet"/>
            </w:pPr>
            <w:r>
              <w:t>-</w:t>
            </w:r>
            <w:r>
              <w:tab/>
              <w:t>for equipping the above platforms;</w:t>
            </w:r>
          </w:p>
          <w:p w14:paraId="59105E6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63" w14:textId="77777777" w:rsidR="00E546F5" w:rsidRDefault="00951CE2">
            <w:pPr>
              <w:pStyle w:val="NormalinTable"/>
            </w:pPr>
            <w:r>
              <w:t>0.0%</w:t>
            </w:r>
          </w:p>
        </w:tc>
      </w:tr>
      <w:tr w:rsidR="00E546F5" w14:paraId="59105E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65" w14:textId="77777777" w:rsidR="00E546F5" w:rsidRDefault="00951CE2">
            <w:pPr>
              <w:pStyle w:val="NormalinTable"/>
            </w:pPr>
            <w:r>
              <w:t>8104110000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66" w14:textId="77777777" w:rsidR="00E546F5" w:rsidRDefault="00951CE2">
            <w:pPr>
              <w:pStyle w:val="Tier1"/>
            </w:pPr>
            <w:r>
              <w:t>Magnesium and articles thereof, including waste and scrap</w:t>
            </w:r>
          </w:p>
          <w:p w14:paraId="59105E67" w14:textId="77777777" w:rsidR="00E546F5" w:rsidRDefault="00951CE2">
            <w:pPr>
              <w:pStyle w:val="Tier2"/>
            </w:pPr>
            <w:r>
              <w:t>-</w:t>
            </w:r>
            <w:r>
              <w:tab/>
              <w:t>Unwrought magnesium</w:t>
            </w:r>
          </w:p>
          <w:p w14:paraId="59105E68" w14:textId="77777777" w:rsidR="00E546F5" w:rsidRDefault="00951CE2">
            <w:pPr>
              <w:pStyle w:val="Tier3"/>
            </w:pPr>
            <w:r>
              <w:t>-</w:t>
            </w:r>
            <w:r>
              <w:tab/>
              <w:t>-</w:t>
            </w:r>
            <w:r>
              <w:tab/>
              <w:t>Containing at least 99.8% by weight of magnesium</w:t>
            </w:r>
          </w:p>
          <w:p w14:paraId="59105E69"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5E6A" w14:textId="77777777" w:rsidR="00E546F5" w:rsidRDefault="00951CE2">
            <w:pPr>
              <w:pStyle w:val="Tier3Bullet"/>
            </w:pPr>
            <w:r>
              <w:tab/>
            </w:r>
            <w:r>
              <w:tab/>
              <w:t>-</w:t>
            </w:r>
            <w:r>
              <w:tab/>
              <w:t>for fitting to or equipping such ships, boats or other vessels;</w:t>
            </w:r>
          </w:p>
          <w:p w14:paraId="59105E6B"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E6C" w14:textId="77777777" w:rsidR="00E546F5" w:rsidRDefault="00951CE2">
            <w:pPr>
              <w:pStyle w:val="Tier3Bullet"/>
            </w:pPr>
            <w:r>
              <w:tab/>
            </w:r>
            <w:r>
              <w:tab/>
              <w:t>-</w:t>
            </w:r>
            <w:r>
              <w:tab/>
              <w:t>for equipping the above platforms;</w:t>
            </w:r>
          </w:p>
          <w:p w14:paraId="59105E6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6E" w14:textId="77777777" w:rsidR="00E546F5" w:rsidRDefault="00951CE2">
            <w:pPr>
              <w:pStyle w:val="NormalinTable"/>
            </w:pPr>
            <w:r>
              <w:t>0.0%</w:t>
            </w:r>
          </w:p>
        </w:tc>
      </w:tr>
      <w:tr w:rsidR="00E546F5" w14:paraId="59105E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70" w14:textId="77777777" w:rsidR="00E546F5" w:rsidRDefault="00951CE2">
            <w:pPr>
              <w:pStyle w:val="NormalinTable"/>
            </w:pPr>
            <w:r>
              <w:t>8104190000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71" w14:textId="77777777" w:rsidR="00E546F5" w:rsidRDefault="00951CE2">
            <w:pPr>
              <w:pStyle w:val="Tier1"/>
            </w:pPr>
            <w:r>
              <w:t>Magnesium and articles thereof, includ</w:t>
            </w:r>
            <w:r>
              <w:t>ing waste and scrap</w:t>
            </w:r>
          </w:p>
          <w:p w14:paraId="59105E72" w14:textId="77777777" w:rsidR="00E546F5" w:rsidRDefault="00951CE2">
            <w:pPr>
              <w:pStyle w:val="Tier2"/>
            </w:pPr>
            <w:r>
              <w:t>-</w:t>
            </w:r>
            <w:r>
              <w:tab/>
              <w:t>Unwrought magnesium</w:t>
            </w:r>
          </w:p>
          <w:p w14:paraId="59105E73" w14:textId="77777777" w:rsidR="00E546F5" w:rsidRDefault="00951CE2">
            <w:pPr>
              <w:pStyle w:val="Tier3"/>
            </w:pPr>
            <w:r>
              <w:t>-</w:t>
            </w:r>
            <w:r>
              <w:tab/>
              <w:t>-</w:t>
            </w:r>
            <w:r>
              <w:tab/>
              <w:t>Other</w:t>
            </w:r>
          </w:p>
          <w:p w14:paraId="59105E7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E75" w14:textId="77777777" w:rsidR="00E546F5" w:rsidRDefault="00951CE2">
            <w:pPr>
              <w:pStyle w:val="Tier3Bullet"/>
            </w:pPr>
            <w:r>
              <w:tab/>
            </w:r>
            <w:r>
              <w:tab/>
              <w:t>-</w:t>
            </w:r>
            <w:r>
              <w:tab/>
              <w:t xml:space="preserve">for fitting to or equipping such ships, boats or </w:t>
            </w:r>
            <w:r>
              <w:t>other vessels;</w:t>
            </w:r>
          </w:p>
          <w:p w14:paraId="59105E7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E77" w14:textId="77777777" w:rsidR="00E546F5" w:rsidRDefault="00951CE2">
            <w:pPr>
              <w:pStyle w:val="Tier3Bullet"/>
            </w:pPr>
            <w:r>
              <w:tab/>
            </w:r>
            <w:r>
              <w:tab/>
              <w:t>-</w:t>
            </w:r>
            <w:r>
              <w:tab/>
              <w:t>for equ</w:t>
            </w:r>
            <w:r>
              <w:t>ipping the above platforms;</w:t>
            </w:r>
          </w:p>
          <w:p w14:paraId="59105E7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79" w14:textId="77777777" w:rsidR="00E546F5" w:rsidRDefault="00951CE2">
            <w:pPr>
              <w:pStyle w:val="NormalinTable"/>
            </w:pPr>
            <w:r>
              <w:t>0.0%</w:t>
            </w:r>
          </w:p>
        </w:tc>
      </w:tr>
      <w:tr w:rsidR="00E546F5" w14:paraId="59105E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7B" w14:textId="77777777" w:rsidR="00E546F5" w:rsidRDefault="00951CE2">
            <w:pPr>
              <w:pStyle w:val="NormalinTable"/>
            </w:pPr>
            <w:r>
              <w:t>8104300000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7C" w14:textId="77777777" w:rsidR="00E546F5" w:rsidRDefault="00951CE2">
            <w:pPr>
              <w:pStyle w:val="Tier1"/>
            </w:pPr>
            <w:r>
              <w:t>Magnesium and articles thereof, including waste and scrap</w:t>
            </w:r>
          </w:p>
          <w:p w14:paraId="59105E7D" w14:textId="77777777" w:rsidR="00E546F5" w:rsidRDefault="00951CE2">
            <w:pPr>
              <w:pStyle w:val="Tier2"/>
            </w:pPr>
            <w:r>
              <w:t>-</w:t>
            </w:r>
            <w:r>
              <w:tab/>
              <w:t>Raspings, turnings and granules, graded according to size; powders</w:t>
            </w:r>
          </w:p>
          <w:p w14:paraId="59105E7E"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5E7F" w14:textId="77777777" w:rsidR="00E546F5" w:rsidRDefault="00951CE2">
            <w:pPr>
              <w:pStyle w:val="Tier2Bullet"/>
            </w:pPr>
            <w:r>
              <w:tab/>
              <w:t>-</w:t>
            </w:r>
            <w:r>
              <w:tab/>
              <w:t>for fitting to or equipping such ships, boats or other vessels;</w:t>
            </w:r>
          </w:p>
          <w:p w14:paraId="59105E80"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E81" w14:textId="77777777" w:rsidR="00E546F5" w:rsidRDefault="00951CE2">
            <w:pPr>
              <w:pStyle w:val="Tier2Bullet"/>
            </w:pPr>
            <w:r>
              <w:tab/>
              <w:t>-</w:t>
            </w:r>
            <w:r>
              <w:tab/>
              <w:t>for equipping the above platforms;</w:t>
            </w:r>
          </w:p>
          <w:p w14:paraId="59105E82"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83" w14:textId="77777777" w:rsidR="00E546F5" w:rsidRDefault="00951CE2">
            <w:pPr>
              <w:pStyle w:val="NormalinTable"/>
            </w:pPr>
            <w:r>
              <w:t>0.0%</w:t>
            </w:r>
          </w:p>
        </w:tc>
      </w:tr>
      <w:tr w:rsidR="00E546F5" w14:paraId="59105E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85" w14:textId="77777777" w:rsidR="00E546F5" w:rsidRDefault="00951CE2">
            <w:pPr>
              <w:pStyle w:val="NormalinTable"/>
            </w:pPr>
            <w:r>
              <w:t>8104900000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86" w14:textId="77777777" w:rsidR="00E546F5" w:rsidRDefault="00951CE2">
            <w:pPr>
              <w:pStyle w:val="Tier1"/>
            </w:pPr>
            <w:r>
              <w:t>Magnesium and articles thereof, including waste and scrap</w:t>
            </w:r>
          </w:p>
          <w:p w14:paraId="59105E87" w14:textId="77777777" w:rsidR="00E546F5" w:rsidRDefault="00951CE2">
            <w:pPr>
              <w:pStyle w:val="Tier2"/>
            </w:pPr>
            <w:r>
              <w:t>-</w:t>
            </w:r>
            <w:r>
              <w:tab/>
              <w:t>Other</w:t>
            </w:r>
          </w:p>
          <w:p w14:paraId="59105E88" w14:textId="77777777" w:rsidR="00E546F5" w:rsidRDefault="00951CE2">
            <w:pPr>
              <w:pStyle w:val="Tier2Bullet"/>
            </w:pPr>
            <w:r>
              <w:tab/>
              <w:t>-</w:t>
            </w:r>
            <w:r>
              <w:tab/>
              <w:t>for incorporation in ships, boats or other vessels listed in Table 1, for the purposes of their construction, repair, maintenance or conv</w:t>
            </w:r>
            <w:r>
              <w:t>ersion;</w:t>
            </w:r>
          </w:p>
          <w:p w14:paraId="59105E89" w14:textId="77777777" w:rsidR="00E546F5" w:rsidRDefault="00951CE2">
            <w:pPr>
              <w:pStyle w:val="Tier2Bullet"/>
            </w:pPr>
            <w:r>
              <w:tab/>
              <w:t>-</w:t>
            </w:r>
            <w:r>
              <w:tab/>
              <w:t>for fitting to or equipping such ships, boats or other vessels;</w:t>
            </w:r>
          </w:p>
          <w:p w14:paraId="59105E8A"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5E8B" w14:textId="77777777" w:rsidR="00E546F5" w:rsidRDefault="00951CE2">
            <w:pPr>
              <w:pStyle w:val="Tier2Bullet"/>
            </w:pPr>
            <w:r>
              <w:tab/>
              <w:t>-</w:t>
            </w:r>
            <w:r>
              <w:tab/>
              <w:t>for equipping the above platforms;</w:t>
            </w:r>
          </w:p>
          <w:p w14:paraId="59105E8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8D" w14:textId="77777777" w:rsidR="00E546F5" w:rsidRDefault="00951CE2">
            <w:pPr>
              <w:pStyle w:val="NormalinTable"/>
            </w:pPr>
            <w:r>
              <w:t>0.0%</w:t>
            </w:r>
          </w:p>
        </w:tc>
      </w:tr>
      <w:tr w:rsidR="00E546F5" w14:paraId="59105E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8F" w14:textId="77777777" w:rsidR="00E546F5" w:rsidRDefault="00951CE2">
            <w:pPr>
              <w:pStyle w:val="NormalinTable"/>
            </w:pPr>
            <w:r>
              <w:t>8105200000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90" w14:textId="77777777" w:rsidR="00E546F5" w:rsidRDefault="00951CE2">
            <w:pPr>
              <w:pStyle w:val="Tier1"/>
            </w:pPr>
            <w:r>
              <w:t>Cobalt mattes and other intermediate products of cobalt metallurgy; cobalt and ar</w:t>
            </w:r>
            <w:r>
              <w:t>ticles thereof, including waste and scrap</w:t>
            </w:r>
          </w:p>
          <w:p w14:paraId="59105E91" w14:textId="77777777" w:rsidR="00E546F5" w:rsidRDefault="00951CE2">
            <w:pPr>
              <w:pStyle w:val="Tier2"/>
            </w:pPr>
            <w:r>
              <w:t>-</w:t>
            </w:r>
            <w:r>
              <w:tab/>
              <w:t>Cobalt mattes and other intermediate products of cobalt metallurgy; unwrought cobalt; powders</w:t>
            </w:r>
          </w:p>
          <w:p w14:paraId="59105E92" w14:textId="77777777" w:rsidR="00E546F5" w:rsidRDefault="00951CE2">
            <w:pPr>
              <w:pStyle w:val="Tier2Bullet"/>
            </w:pPr>
            <w:r>
              <w:tab/>
              <w:t>-</w:t>
            </w:r>
            <w:r>
              <w:tab/>
              <w:t>for incorporation in ships, boats or other vessels listed in Table 1, for the purposes of their construction, repai</w:t>
            </w:r>
            <w:r>
              <w:t>r, maintenance or conversion;</w:t>
            </w:r>
          </w:p>
          <w:p w14:paraId="59105E93" w14:textId="77777777" w:rsidR="00E546F5" w:rsidRDefault="00951CE2">
            <w:pPr>
              <w:pStyle w:val="Tier2Bullet"/>
            </w:pPr>
            <w:r>
              <w:tab/>
              <w:t>-</w:t>
            </w:r>
            <w:r>
              <w:tab/>
              <w:t>for fitting to or equipping such ships, boats or other vessels;</w:t>
            </w:r>
          </w:p>
          <w:p w14:paraId="59105E94" w14:textId="77777777" w:rsidR="00E546F5" w:rsidRDefault="00951CE2">
            <w:pPr>
              <w:pStyle w:val="Tier2Bullet"/>
            </w:pPr>
            <w:r>
              <w:tab/>
              <w:t>-</w:t>
            </w:r>
            <w:r>
              <w:tab/>
              <w:t>for incorporation, for the purposes of their construction, repair, maintenance or conversion, in drilling or production platforms listed below: fixed, of su</w:t>
            </w:r>
            <w:r>
              <w:t>bheading ex 8430 49 or floating or submersible of subheading 8905 20;</w:t>
            </w:r>
          </w:p>
          <w:p w14:paraId="59105E95" w14:textId="77777777" w:rsidR="00E546F5" w:rsidRDefault="00951CE2">
            <w:pPr>
              <w:pStyle w:val="Tier2Bullet"/>
            </w:pPr>
            <w:r>
              <w:tab/>
              <w:t>-</w:t>
            </w:r>
            <w:r>
              <w:tab/>
              <w:t>for equipping the above platforms;</w:t>
            </w:r>
          </w:p>
          <w:p w14:paraId="59105E9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97" w14:textId="77777777" w:rsidR="00E546F5" w:rsidRDefault="00951CE2">
            <w:pPr>
              <w:pStyle w:val="NormalinTable"/>
            </w:pPr>
            <w:r>
              <w:t>0.0%</w:t>
            </w:r>
          </w:p>
        </w:tc>
      </w:tr>
      <w:tr w:rsidR="00E546F5" w14:paraId="59105E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99" w14:textId="77777777" w:rsidR="00E546F5" w:rsidRDefault="00951CE2">
            <w:pPr>
              <w:pStyle w:val="NormalinTable"/>
            </w:pPr>
            <w:r>
              <w:t>8105300000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9A" w14:textId="77777777" w:rsidR="00E546F5" w:rsidRDefault="00951CE2">
            <w:pPr>
              <w:pStyle w:val="Tier1"/>
            </w:pPr>
            <w:r>
              <w:t xml:space="preserve">Cobalt mattes and other intermediate products of cobalt </w:t>
            </w:r>
            <w:r>
              <w:t>metallurgy; cobalt and articles thereof, including waste and scrap</w:t>
            </w:r>
          </w:p>
          <w:p w14:paraId="59105E9B" w14:textId="77777777" w:rsidR="00E546F5" w:rsidRDefault="00951CE2">
            <w:pPr>
              <w:pStyle w:val="Tier2"/>
            </w:pPr>
            <w:r>
              <w:t>-</w:t>
            </w:r>
            <w:r>
              <w:tab/>
              <w:t>Waste and scrap</w:t>
            </w:r>
          </w:p>
          <w:p w14:paraId="59105E9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E9D" w14:textId="77777777" w:rsidR="00E546F5" w:rsidRDefault="00951CE2">
            <w:pPr>
              <w:pStyle w:val="Tier2Bullet"/>
            </w:pPr>
            <w:r>
              <w:tab/>
              <w:t>-</w:t>
            </w:r>
            <w:r>
              <w:tab/>
              <w:t>for fitting to or eq</w:t>
            </w:r>
            <w:r>
              <w:t>uipping such ships, boats or other vessels;</w:t>
            </w:r>
          </w:p>
          <w:p w14:paraId="59105E9E"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w:t>
            </w:r>
            <w:r>
              <w:t>heading 8905 20;</w:t>
            </w:r>
          </w:p>
          <w:p w14:paraId="59105E9F" w14:textId="77777777" w:rsidR="00E546F5" w:rsidRDefault="00951CE2">
            <w:pPr>
              <w:pStyle w:val="Tier2Bullet"/>
            </w:pPr>
            <w:r>
              <w:tab/>
              <w:t>-</w:t>
            </w:r>
            <w:r>
              <w:tab/>
              <w:t>for equipping the above platforms;</w:t>
            </w:r>
          </w:p>
          <w:p w14:paraId="59105EA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A1" w14:textId="77777777" w:rsidR="00E546F5" w:rsidRDefault="00951CE2">
            <w:pPr>
              <w:pStyle w:val="NormalinTable"/>
            </w:pPr>
            <w:r>
              <w:t>0.0%</w:t>
            </w:r>
          </w:p>
        </w:tc>
      </w:tr>
      <w:tr w:rsidR="00E546F5" w14:paraId="59105E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A3" w14:textId="77777777" w:rsidR="00E546F5" w:rsidRDefault="00951CE2">
            <w:pPr>
              <w:pStyle w:val="NormalinTable"/>
            </w:pPr>
            <w:r>
              <w:t>8105900090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A4" w14:textId="77777777" w:rsidR="00E546F5" w:rsidRDefault="00951CE2">
            <w:pPr>
              <w:pStyle w:val="Tier1"/>
            </w:pPr>
            <w:r>
              <w:t xml:space="preserve">Cobalt mattes and other intermediate products of cobalt metallurgy; cobalt and articles thereof, </w:t>
            </w:r>
            <w:r>
              <w:t>including waste and scrap</w:t>
            </w:r>
          </w:p>
          <w:p w14:paraId="59105EA5" w14:textId="77777777" w:rsidR="00E546F5" w:rsidRDefault="00951CE2">
            <w:pPr>
              <w:pStyle w:val="Tier2"/>
            </w:pPr>
            <w:r>
              <w:t>-</w:t>
            </w:r>
            <w:r>
              <w:tab/>
              <w:t>Other</w:t>
            </w:r>
          </w:p>
          <w:p w14:paraId="59105EA6" w14:textId="77777777" w:rsidR="00E546F5" w:rsidRDefault="00951CE2">
            <w:pPr>
              <w:pStyle w:val="Tier3"/>
            </w:pPr>
            <w:r>
              <w:t>-</w:t>
            </w:r>
            <w:r>
              <w:tab/>
              <w:t>-</w:t>
            </w:r>
            <w:r>
              <w:tab/>
              <w:t>Other</w:t>
            </w:r>
          </w:p>
          <w:p w14:paraId="59105EA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5EA8" w14:textId="77777777" w:rsidR="00E546F5" w:rsidRDefault="00951CE2">
            <w:pPr>
              <w:pStyle w:val="Tier3Bullet"/>
            </w:pPr>
            <w:r>
              <w:tab/>
            </w:r>
            <w:r>
              <w:tab/>
              <w:t>-</w:t>
            </w:r>
            <w:r>
              <w:tab/>
              <w:t>for fitting to or equipping such ships, boats or other vess</w:t>
            </w:r>
            <w:r>
              <w:t>els;</w:t>
            </w:r>
          </w:p>
          <w:p w14:paraId="59105EA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5EAA" w14:textId="77777777" w:rsidR="00E546F5" w:rsidRDefault="00951CE2">
            <w:pPr>
              <w:pStyle w:val="Tier3Bullet"/>
            </w:pPr>
            <w:r>
              <w:tab/>
            </w:r>
            <w:r>
              <w:tab/>
              <w:t>-</w:t>
            </w:r>
            <w:r>
              <w:tab/>
              <w:t>for equipping the</w:t>
            </w:r>
            <w:r>
              <w:t xml:space="preserve"> above platforms;</w:t>
            </w:r>
          </w:p>
          <w:p w14:paraId="59105EA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AC" w14:textId="77777777" w:rsidR="00E546F5" w:rsidRDefault="00951CE2">
            <w:pPr>
              <w:pStyle w:val="NormalinTable"/>
            </w:pPr>
            <w:r>
              <w:t>0.0%</w:t>
            </w:r>
          </w:p>
        </w:tc>
      </w:tr>
      <w:tr w:rsidR="00E546F5" w14:paraId="59105E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AE" w14:textId="77777777" w:rsidR="00E546F5" w:rsidRDefault="00951CE2">
            <w:pPr>
              <w:pStyle w:val="NormalinTable"/>
            </w:pPr>
            <w:r>
              <w:t>8106000000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AF" w14:textId="77777777" w:rsidR="00E546F5" w:rsidRDefault="00951CE2">
            <w:pPr>
              <w:pStyle w:val="Tier1"/>
            </w:pPr>
            <w:r>
              <w:t>Bismuth and articles thereof, including waste and scrap</w:t>
            </w:r>
          </w:p>
          <w:p w14:paraId="59105EB0" w14:textId="77777777" w:rsidR="00E546F5" w:rsidRDefault="00951CE2">
            <w:pPr>
              <w:pStyle w:val="Tier1Bullet"/>
            </w:pPr>
            <w:r>
              <w:t>-</w:t>
            </w:r>
            <w:r>
              <w:tab/>
              <w:t xml:space="preserve">for incorporation in ships, boats or other vessels listed in Table 1, for the </w:t>
            </w:r>
            <w:r>
              <w:t>purposes of their construction, repair, maintenance or conversion;</w:t>
            </w:r>
          </w:p>
          <w:p w14:paraId="59105EB1" w14:textId="77777777" w:rsidR="00E546F5" w:rsidRDefault="00951CE2">
            <w:pPr>
              <w:pStyle w:val="Tier1Bullet"/>
            </w:pPr>
            <w:r>
              <w:t>-</w:t>
            </w:r>
            <w:r>
              <w:tab/>
              <w:t>for fitting to or equipping such ships, boats or other vessels;</w:t>
            </w:r>
          </w:p>
          <w:p w14:paraId="59105EB2" w14:textId="77777777" w:rsidR="00E546F5" w:rsidRDefault="00951CE2">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14:paraId="59105EB3" w14:textId="77777777" w:rsidR="00E546F5" w:rsidRDefault="00951CE2">
            <w:pPr>
              <w:pStyle w:val="Tier1Bullet"/>
            </w:pPr>
            <w:r>
              <w:t>-</w:t>
            </w:r>
            <w:r>
              <w:tab/>
              <w:t>for equipping the above platforms;</w:t>
            </w:r>
          </w:p>
          <w:p w14:paraId="59105EB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B5" w14:textId="77777777" w:rsidR="00E546F5" w:rsidRDefault="00951CE2">
            <w:pPr>
              <w:pStyle w:val="NormalinTable"/>
            </w:pPr>
            <w:r>
              <w:t>0.0%</w:t>
            </w:r>
          </w:p>
        </w:tc>
      </w:tr>
      <w:tr w:rsidR="00E546F5" w14:paraId="59105E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B7" w14:textId="77777777" w:rsidR="00E546F5" w:rsidRDefault="00951CE2">
            <w:pPr>
              <w:pStyle w:val="NormalinTable"/>
            </w:pPr>
            <w:r>
              <w:t>8107200000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B8" w14:textId="77777777" w:rsidR="00E546F5" w:rsidRDefault="00951CE2">
            <w:pPr>
              <w:pStyle w:val="Tier1"/>
            </w:pPr>
            <w:r>
              <w:t xml:space="preserve">Cadmium and articles </w:t>
            </w:r>
            <w:r>
              <w:t>thereof, including waste and scrap</w:t>
            </w:r>
          </w:p>
          <w:p w14:paraId="59105EB9" w14:textId="77777777" w:rsidR="00E546F5" w:rsidRDefault="00951CE2">
            <w:pPr>
              <w:pStyle w:val="Tier2"/>
            </w:pPr>
            <w:r>
              <w:t>-</w:t>
            </w:r>
            <w:r>
              <w:tab/>
              <w:t>Unwrought cadmium; powders</w:t>
            </w:r>
          </w:p>
          <w:p w14:paraId="59105EB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EBB" w14:textId="77777777" w:rsidR="00E546F5" w:rsidRDefault="00951CE2">
            <w:pPr>
              <w:pStyle w:val="Tier2Bullet"/>
            </w:pPr>
            <w:r>
              <w:tab/>
              <w:t>-</w:t>
            </w:r>
            <w:r>
              <w:tab/>
              <w:t>for fitting to or equipping such ships, b</w:t>
            </w:r>
            <w:r>
              <w:t>oats or other vessels;</w:t>
            </w:r>
          </w:p>
          <w:p w14:paraId="59105EBC"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5EBD" w14:textId="77777777" w:rsidR="00E546F5" w:rsidRDefault="00951CE2">
            <w:pPr>
              <w:pStyle w:val="Tier2Bullet"/>
            </w:pPr>
            <w:r>
              <w:tab/>
              <w:t>-</w:t>
            </w:r>
            <w:r>
              <w:tab/>
              <w:t>f</w:t>
            </w:r>
            <w:r>
              <w:t>or equipping the above platforms;</w:t>
            </w:r>
          </w:p>
          <w:p w14:paraId="59105EB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BF" w14:textId="77777777" w:rsidR="00E546F5" w:rsidRDefault="00951CE2">
            <w:pPr>
              <w:pStyle w:val="NormalinTable"/>
            </w:pPr>
            <w:r>
              <w:t>0.0%</w:t>
            </w:r>
          </w:p>
        </w:tc>
      </w:tr>
      <w:tr w:rsidR="00E546F5" w14:paraId="59105E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C1" w14:textId="77777777" w:rsidR="00E546F5" w:rsidRDefault="00951CE2">
            <w:pPr>
              <w:pStyle w:val="NormalinTable"/>
            </w:pPr>
            <w:r>
              <w:t>8107900000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C2" w14:textId="77777777" w:rsidR="00E546F5" w:rsidRDefault="00951CE2">
            <w:pPr>
              <w:pStyle w:val="Tier1"/>
            </w:pPr>
            <w:r>
              <w:t>Cadmium and articles thereof, including waste and scrap</w:t>
            </w:r>
          </w:p>
          <w:p w14:paraId="59105EC3" w14:textId="77777777" w:rsidR="00E546F5" w:rsidRDefault="00951CE2">
            <w:pPr>
              <w:pStyle w:val="Tier2"/>
            </w:pPr>
            <w:r>
              <w:t>-</w:t>
            </w:r>
            <w:r>
              <w:tab/>
              <w:t>Other</w:t>
            </w:r>
          </w:p>
          <w:p w14:paraId="59105EC4" w14:textId="77777777" w:rsidR="00E546F5" w:rsidRDefault="00951CE2">
            <w:pPr>
              <w:pStyle w:val="Tier2Bullet"/>
            </w:pPr>
            <w:r>
              <w:tab/>
              <w:t>-</w:t>
            </w:r>
            <w:r>
              <w:tab/>
              <w:t xml:space="preserve">for incorporation in ships, boats or other vessels listed in </w:t>
            </w:r>
            <w:r>
              <w:t>Table 1, for the purposes of their construction, repair, maintenance or conversion;</w:t>
            </w:r>
          </w:p>
          <w:p w14:paraId="59105EC5" w14:textId="77777777" w:rsidR="00E546F5" w:rsidRDefault="00951CE2">
            <w:pPr>
              <w:pStyle w:val="Tier2Bullet"/>
            </w:pPr>
            <w:r>
              <w:tab/>
              <w:t>-</w:t>
            </w:r>
            <w:r>
              <w:tab/>
              <w:t>for fitting to or equipping such ships, boats or other vessels;</w:t>
            </w:r>
          </w:p>
          <w:p w14:paraId="59105EC6" w14:textId="77777777" w:rsidR="00E546F5" w:rsidRDefault="00951CE2">
            <w:pPr>
              <w:pStyle w:val="Tier2Bullet"/>
            </w:pPr>
            <w:r>
              <w:tab/>
              <w:t>-</w:t>
            </w:r>
            <w:r>
              <w:tab/>
              <w:t>for incorporation, for the purposes of their construction, repair, maintenance or conversion, in drill</w:t>
            </w:r>
            <w:r>
              <w:t>ing or production platforms listed below: fixed, of subheading ex 8430 49 or floating or submersible of subheading 8905 20;</w:t>
            </w:r>
          </w:p>
          <w:p w14:paraId="59105EC7" w14:textId="77777777" w:rsidR="00E546F5" w:rsidRDefault="00951CE2">
            <w:pPr>
              <w:pStyle w:val="Tier2Bullet"/>
            </w:pPr>
            <w:r>
              <w:tab/>
              <w:t>-</w:t>
            </w:r>
            <w:r>
              <w:tab/>
              <w:t>for equipping the above platforms;</w:t>
            </w:r>
          </w:p>
          <w:p w14:paraId="59105EC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C9" w14:textId="77777777" w:rsidR="00E546F5" w:rsidRDefault="00951CE2">
            <w:pPr>
              <w:pStyle w:val="NormalinTable"/>
            </w:pPr>
            <w:r>
              <w:t>0.0%</w:t>
            </w:r>
          </w:p>
        </w:tc>
      </w:tr>
      <w:tr w:rsidR="00E546F5" w14:paraId="59105E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CB" w14:textId="77777777" w:rsidR="00E546F5" w:rsidRDefault="00951CE2">
            <w:pPr>
              <w:pStyle w:val="NormalinTable"/>
            </w:pPr>
            <w:r>
              <w:t>8108200000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CC" w14:textId="77777777" w:rsidR="00E546F5" w:rsidRDefault="00951CE2">
            <w:pPr>
              <w:pStyle w:val="Tier1"/>
            </w:pPr>
            <w:r>
              <w:t>Titaniu</w:t>
            </w:r>
            <w:r>
              <w:t>m and articles thereof, including waste and scrap</w:t>
            </w:r>
          </w:p>
          <w:p w14:paraId="59105ECD" w14:textId="77777777" w:rsidR="00E546F5" w:rsidRDefault="00951CE2">
            <w:pPr>
              <w:pStyle w:val="Tier2"/>
            </w:pPr>
            <w:r>
              <w:t>-</w:t>
            </w:r>
            <w:r>
              <w:tab/>
              <w:t>Unwrought titanium; powders</w:t>
            </w:r>
          </w:p>
          <w:p w14:paraId="59105EC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ECF" w14:textId="77777777" w:rsidR="00E546F5" w:rsidRDefault="00951CE2">
            <w:pPr>
              <w:pStyle w:val="Tier2Bullet"/>
            </w:pPr>
            <w:r>
              <w:tab/>
              <w:t>-</w:t>
            </w:r>
            <w:r>
              <w:tab/>
              <w:t xml:space="preserve">for fitting to or </w:t>
            </w:r>
            <w:r>
              <w:t>equipping such ships, boats or other vessels;</w:t>
            </w:r>
          </w:p>
          <w:p w14:paraId="59105ED0"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5ED1" w14:textId="77777777" w:rsidR="00E546F5" w:rsidRDefault="00951CE2">
            <w:pPr>
              <w:pStyle w:val="Tier2Bullet"/>
            </w:pPr>
            <w:r>
              <w:tab/>
              <w:t>-</w:t>
            </w:r>
            <w:r>
              <w:tab/>
              <w:t>for equipping the above platforms;</w:t>
            </w:r>
          </w:p>
          <w:p w14:paraId="59105ED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D3" w14:textId="77777777" w:rsidR="00E546F5" w:rsidRDefault="00951CE2">
            <w:pPr>
              <w:pStyle w:val="NormalinTable"/>
            </w:pPr>
            <w:r>
              <w:t>0.0%</w:t>
            </w:r>
          </w:p>
        </w:tc>
      </w:tr>
      <w:tr w:rsidR="00E546F5" w14:paraId="59105E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D5" w14:textId="77777777" w:rsidR="00E546F5" w:rsidRDefault="00951CE2">
            <w:pPr>
              <w:pStyle w:val="NormalinTable"/>
            </w:pPr>
            <w:r>
              <w:t>8108903010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D6" w14:textId="77777777" w:rsidR="00E546F5" w:rsidRDefault="00951CE2">
            <w:pPr>
              <w:pStyle w:val="Tier1"/>
            </w:pPr>
            <w:r>
              <w:t>Titanium and articles thereof, including waste and scrap</w:t>
            </w:r>
          </w:p>
          <w:p w14:paraId="59105ED7" w14:textId="77777777" w:rsidR="00E546F5" w:rsidRDefault="00951CE2">
            <w:pPr>
              <w:pStyle w:val="Tier2"/>
            </w:pPr>
            <w:r>
              <w:t>-</w:t>
            </w:r>
            <w:r>
              <w:tab/>
              <w:t>Other</w:t>
            </w:r>
          </w:p>
          <w:p w14:paraId="59105ED8" w14:textId="77777777" w:rsidR="00E546F5" w:rsidRDefault="00951CE2">
            <w:pPr>
              <w:pStyle w:val="Tier3"/>
            </w:pPr>
            <w:r>
              <w:t>-</w:t>
            </w:r>
            <w:r>
              <w:tab/>
              <w:t>-</w:t>
            </w:r>
            <w:r>
              <w:tab/>
              <w:t>Bars, rods, profiles and wire</w:t>
            </w:r>
          </w:p>
          <w:p w14:paraId="59105ED9" w14:textId="77777777" w:rsidR="00E546F5" w:rsidRDefault="00951CE2">
            <w:pPr>
              <w:pStyle w:val="Tier4"/>
            </w:pPr>
            <w:r>
              <w:t>-</w:t>
            </w:r>
            <w:r>
              <w:tab/>
              <w:t>-</w:t>
            </w:r>
            <w:r>
              <w:tab/>
              <w:t>-</w:t>
            </w:r>
            <w:r>
              <w:tab/>
            </w:r>
            <w:r>
              <w:t>Titanium alloy rods complying with standard EN 2002-1, EN 4267 or DIN 65040</w:t>
            </w:r>
          </w:p>
          <w:p w14:paraId="59105ED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EDB" w14:textId="77777777" w:rsidR="00E546F5" w:rsidRDefault="00951CE2">
            <w:pPr>
              <w:pStyle w:val="Tier4Bullet"/>
            </w:pPr>
            <w:r>
              <w:tab/>
            </w:r>
            <w:r>
              <w:tab/>
            </w:r>
            <w:r>
              <w:tab/>
              <w:t>-</w:t>
            </w:r>
            <w:r>
              <w:tab/>
              <w:t>for fitting to or equippi</w:t>
            </w:r>
            <w:r>
              <w:t>ng such ships, boats or other vessels;</w:t>
            </w:r>
          </w:p>
          <w:p w14:paraId="59105ED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w:t>
            </w:r>
            <w:r>
              <w:t>ding 8905 20;</w:t>
            </w:r>
          </w:p>
          <w:p w14:paraId="59105EDD" w14:textId="77777777" w:rsidR="00E546F5" w:rsidRDefault="00951CE2">
            <w:pPr>
              <w:pStyle w:val="Tier4Bullet"/>
            </w:pPr>
            <w:r>
              <w:tab/>
            </w:r>
            <w:r>
              <w:tab/>
            </w:r>
            <w:r>
              <w:tab/>
              <w:t>-</w:t>
            </w:r>
            <w:r>
              <w:tab/>
              <w:t>for equipping the above platforms;</w:t>
            </w:r>
          </w:p>
          <w:p w14:paraId="59105E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DF" w14:textId="77777777" w:rsidR="00E546F5" w:rsidRDefault="00951CE2">
            <w:pPr>
              <w:pStyle w:val="NormalinTable"/>
            </w:pPr>
            <w:r>
              <w:t>0.0%</w:t>
            </w:r>
          </w:p>
        </w:tc>
      </w:tr>
      <w:tr w:rsidR="00E546F5" w14:paraId="59105E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E1" w14:textId="77777777" w:rsidR="00E546F5" w:rsidRDefault="00951CE2">
            <w:pPr>
              <w:pStyle w:val="NormalinTable"/>
            </w:pPr>
            <w:r>
              <w:t>8108903015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E2" w14:textId="77777777" w:rsidR="00E546F5" w:rsidRDefault="00951CE2">
            <w:pPr>
              <w:pStyle w:val="Tier1"/>
            </w:pPr>
            <w:r>
              <w:t>Titanium and articles thereof, including waste and scrap</w:t>
            </w:r>
          </w:p>
          <w:p w14:paraId="59105EE3" w14:textId="77777777" w:rsidR="00E546F5" w:rsidRDefault="00951CE2">
            <w:pPr>
              <w:pStyle w:val="Tier2"/>
            </w:pPr>
            <w:r>
              <w:t>-</w:t>
            </w:r>
            <w:r>
              <w:tab/>
              <w:t>Other</w:t>
            </w:r>
          </w:p>
          <w:p w14:paraId="59105EE4" w14:textId="77777777" w:rsidR="00E546F5" w:rsidRDefault="00951CE2">
            <w:pPr>
              <w:pStyle w:val="Tier3"/>
            </w:pPr>
            <w:r>
              <w:t>-</w:t>
            </w:r>
            <w:r>
              <w:tab/>
              <w:t>-</w:t>
            </w:r>
            <w:r>
              <w:tab/>
              <w:t>Bars, rods, profiles and wire</w:t>
            </w:r>
          </w:p>
          <w:p w14:paraId="59105EE5" w14:textId="77777777" w:rsidR="00E546F5" w:rsidRDefault="00951CE2">
            <w:pPr>
              <w:pStyle w:val="Tier4"/>
            </w:pPr>
            <w:r>
              <w:t>-</w:t>
            </w:r>
            <w:r>
              <w:tab/>
              <w:t>-</w:t>
            </w:r>
            <w:r>
              <w:tab/>
              <w:t>-</w:t>
            </w:r>
            <w:r>
              <w:tab/>
              <w:t xml:space="preserve">Rods </w:t>
            </w:r>
            <w:r>
              <w:t xml:space="preserve">and wire of an alloy of titanium with: - a uniform solid cross-section in the form of a cylinder, - with a diameter of 0.8 mm or more, but not more than 5 mm, - an aluminium content by weight of 0,3% or more, but not more than 0,7%, - a silicon content by </w:t>
            </w:r>
            <w:r>
              <w:t>weight of 0,3% or more, but not more than 0,6%, - a niobium content by weight of 0,1 or more, but not more than 0,3%, and - an iron content by weight of not more than 0,2%</w:t>
            </w:r>
          </w:p>
          <w:p w14:paraId="59105EE6" w14:textId="77777777" w:rsidR="00E546F5" w:rsidRDefault="00951CE2">
            <w:pPr>
              <w:pStyle w:val="Tier4Bullet"/>
            </w:pPr>
            <w:r>
              <w:tab/>
            </w:r>
            <w:r>
              <w:tab/>
            </w:r>
            <w:r>
              <w:tab/>
              <w:t>-</w:t>
            </w:r>
            <w:r>
              <w:tab/>
              <w:t>for incorporation in ships, boats or other vessels listed in Table 1, for the p</w:t>
            </w:r>
            <w:r>
              <w:t>urposes of their construction, repair, maintenance or conversion;</w:t>
            </w:r>
          </w:p>
          <w:p w14:paraId="59105EE7" w14:textId="77777777" w:rsidR="00E546F5" w:rsidRDefault="00951CE2">
            <w:pPr>
              <w:pStyle w:val="Tier4Bullet"/>
            </w:pPr>
            <w:r>
              <w:tab/>
            </w:r>
            <w:r>
              <w:tab/>
            </w:r>
            <w:r>
              <w:tab/>
              <w:t>-</w:t>
            </w:r>
            <w:r>
              <w:tab/>
              <w:t>for fitting to or equipping such ships, boats or other vessels;</w:t>
            </w:r>
          </w:p>
          <w:p w14:paraId="59105EE8" w14:textId="77777777" w:rsidR="00E546F5" w:rsidRDefault="00951CE2">
            <w:pPr>
              <w:pStyle w:val="Tier4Bullet"/>
            </w:pPr>
            <w:r>
              <w:tab/>
            </w:r>
            <w:r>
              <w:tab/>
            </w:r>
            <w:r>
              <w:tab/>
              <w:t>-</w:t>
            </w:r>
            <w:r>
              <w:tab/>
              <w:t>for incorporation, for the purposes of their construction, repair, maintenance or conversion, in drilling or product</w:t>
            </w:r>
            <w:r>
              <w:t>ion platforms listed below: fixed, of subheading ex 8430 49 or floating or submersible of subheading 8905 20;</w:t>
            </w:r>
          </w:p>
          <w:p w14:paraId="59105EE9" w14:textId="77777777" w:rsidR="00E546F5" w:rsidRDefault="00951CE2">
            <w:pPr>
              <w:pStyle w:val="Tier4Bullet"/>
            </w:pPr>
            <w:r>
              <w:tab/>
            </w:r>
            <w:r>
              <w:tab/>
            </w:r>
            <w:r>
              <w:tab/>
              <w:t>-</w:t>
            </w:r>
            <w:r>
              <w:tab/>
              <w:t>for equipping the above platforms;</w:t>
            </w:r>
          </w:p>
          <w:p w14:paraId="59105EE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EB" w14:textId="77777777" w:rsidR="00E546F5" w:rsidRDefault="00951CE2">
            <w:pPr>
              <w:pStyle w:val="NormalinTable"/>
            </w:pPr>
            <w:r>
              <w:t>0.0%</w:t>
            </w:r>
          </w:p>
        </w:tc>
      </w:tr>
      <w:tr w:rsidR="00E546F5" w14:paraId="59105E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ED" w14:textId="77777777" w:rsidR="00E546F5" w:rsidRDefault="00951CE2">
            <w:pPr>
              <w:pStyle w:val="NormalinTable"/>
            </w:pPr>
            <w:r>
              <w:t>8108903060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EE" w14:textId="77777777" w:rsidR="00E546F5" w:rsidRDefault="00951CE2">
            <w:pPr>
              <w:pStyle w:val="Tier1"/>
            </w:pPr>
            <w:r>
              <w:t xml:space="preserve">Titanium and </w:t>
            </w:r>
            <w:r>
              <w:t>articles thereof, including waste and scrap</w:t>
            </w:r>
          </w:p>
          <w:p w14:paraId="59105EEF" w14:textId="77777777" w:rsidR="00E546F5" w:rsidRDefault="00951CE2">
            <w:pPr>
              <w:pStyle w:val="Tier2"/>
            </w:pPr>
            <w:r>
              <w:t>-</w:t>
            </w:r>
            <w:r>
              <w:tab/>
              <w:t>Other</w:t>
            </w:r>
          </w:p>
          <w:p w14:paraId="59105EF0" w14:textId="77777777" w:rsidR="00E546F5" w:rsidRDefault="00951CE2">
            <w:pPr>
              <w:pStyle w:val="Tier3"/>
            </w:pPr>
            <w:r>
              <w:t>-</w:t>
            </w:r>
            <w:r>
              <w:tab/>
              <w:t>-</w:t>
            </w:r>
            <w:r>
              <w:tab/>
              <w:t>Bars, rods, profiles and wire</w:t>
            </w:r>
          </w:p>
          <w:p w14:paraId="59105EF1" w14:textId="77777777" w:rsidR="00E546F5" w:rsidRDefault="00951CE2">
            <w:pPr>
              <w:pStyle w:val="Tier4"/>
            </w:pPr>
            <w:r>
              <w:t>-</w:t>
            </w:r>
            <w:r>
              <w:tab/>
              <w:t>-</w:t>
            </w:r>
            <w:r>
              <w:tab/>
              <w:t>-</w:t>
            </w:r>
            <w:r>
              <w:tab/>
              <w:t>Forged cylindrical bars of titanium with: - a purity of 99.995% by weight or more, - a diameter of 140 mm or more but not more than 200 mm, - a weight of 5kg or mor</w:t>
            </w:r>
            <w:r>
              <w:t>e but not more than 300kg</w:t>
            </w:r>
          </w:p>
          <w:p w14:paraId="59105EF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EF3" w14:textId="77777777" w:rsidR="00E546F5" w:rsidRDefault="00951CE2">
            <w:pPr>
              <w:pStyle w:val="Tier4Bullet"/>
            </w:pPr>
            <w:r>
              <w:tab/>
            </w:r>
            <w:r>
              <w:tab/>
            </w:r>
            <w:r>
              <w:tab/>
              <w:t>-</w:t>
            </w:r>
            <w:r>
              <w:tab/>
              <w:t>for fitting to or equipping such ships, boats or other vessels;</w:t>
            </w:r>
          </w:p>
          <w:p w14:paraId="59105EF4" w14:textId="77777777" w:rsidR="00E546F5" w:rsidRDefault="00951CE2">
            <w:pPr>
              <w:pStyle w:val="Tier4Bullet"/>
            </w:pP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14:paraId="59105EF5" w14:textId="77777777" w:rsidR="00E546F5" w:rsidRDefault="00951CE2">
            <w:pPr>
              <w:pStyle w:val="Tier4Bullet"/>
            </w:pPr>
            <w:r>
              <w:tab/>
            </w:r>
            <w:r>
              <w:tab/>
            </w:r>
            <w:r>
              <w:tab/>
              <w:t>-</w:t>
            </w:r>
            <w:r>
              <w:tab/>
              <w:t>for equipping the above platfor</w:t>
            </w:r>
            <w:r>
              <w:t>ms;</w:t>
            </w:r>
          </w:p>
          <w:p w14:paraId="59105EF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EF7" w14:textId="77777777" w:rsidR="00E546F5" w:rsidRDefault="00951CE2">
            <w:pPr>
              <w:pStyle w:val="NormalinTable"/>
            </w:pPr>
            <w:r>
              <w:t>0.0%</w:t>
            </w:r>
          </w:p>
        </w:tc>
      </w:tr>
      <w:tr w:rsidR="00E546F5" w14:paraId="59105F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EF9" w14:textId="77777777" w:rsidR="00E546F5" w:rsidRDefault="00951CE2">
            <w:pPr>
              <w:pStyle w:val="NormalinTable"/>
            </w:pPr>
            <w:r>
              <w:t>8108903070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EFA" w14:textId="77777777" w:rsidR="00E546F5" w:rsidRDefault="00951CE2">
            <w:pPr>
              <w:pStyle w:val="Tier1"/>
            </w:pPr>
            <w:r>
              <w:t>Titanium and articles thereof, including waste and scrap</w:t>
            </w:r>
          </w:p>
          <w:p w14:paraId="59105EFB" w14:textId="77777777" w:rsidR="00E546F5" w:rsidRDefault="00951CE2">
            <w:pPr>
              <w:pStyle w:val="Tier2"/>
            </w:pPr>
            <w:r>
              <w:t>-</w:t>
            </w:r>
            <w:r>
              <w:tab/>
              <w:t>Other</w:t>
            </w:r>
          </w:p>
          <w:p w14:paraId="59105EFC" w14:textId="77777777" w:rsidR="00E546F5" w:rsidRDefault="00951CE2">
            <w:pPr>
              <w:pStyle w:val="Tier3"/>
            </w:pPr>
            <w:r>
              <w:t>-</w:t>
            </w:r>
            <w:r>
              <w:tab/>
              <w:t>-</w:t>
            </w:r>
            <w:r>
              <w:tab/>
              <w:t>Bars, rods, profiles and wire</w:t>
            </w:r>
          </w:p>
          <w:p w14:paraId="59105EFD" w14:textId="77777777" w:rsidR="00E546F5" w:rsidRDefault="00951CE2">
            <w:pPr>
              <w:pStyle w:val="Tier4"/>
            </w:pPr>
            <w:r>
              <w:t>-</w:t>
            </w:r>
            <w:r>
              <w:tab/>
              <w:t>-</w:t>
            </w:r>
            <w:r>
              <w:tab/>
              <w:t>-</w:t>
            </w:r>
            <w:r>
              <w:tab/>
              <w:t xml:space="preserve">Wire of an titanium alloy containing by weight: - 22% (± </w:t>
            </w:r>
            <w:r>
              <w:t>1%) of vanadium, and - 4% (± 0,5%) of aluminium or - 15% (± 1%) of vanadium, - 3% (± 0,5%) of chromium, - 3% (± 0,5% of tin and - 3% (± 0,5%) of aluminium</w:t>
            </w:r>
          </w:p>
          <w:p w14:paraId="59105EFE"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5EFF" w14:textId="77777777" w:rsidR="00E546F5" w:rsidRDefault="00951CE2">
            <w:pPr>
              <w:pStyle w:val="Tier4Bullet"/>
            </w:pPr>
            <w:r>
              <w:tab/>
            </w:r>
            <w:r>
              <w:tab/>
            </w:r>
            <w:r>
              <w:tab/>
              <w:t>-</w:t>
            </w:r>
            <w:r>
              <w:tab/>
              <w:t>for fitting to or equipping such ships, boats or other vessels;</w:t>
            </w:r>
          </w:p>
          <w:p w14:paraId="59105F00"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5F01" w14:textId="77777777" w:rsidR="00E546F5" w:rsidRDefault="00951CE2">
            <w:pPr>
              <w:pStyle w:val="Tier4Bullet"/>
            </w:pPr>
            <w:r>
              <w:tab/>
            </w:r>
            <w:r>
              <w:tab/>
            </w:r>
            <w:r>
              <w:tab/>
              <w:t>-</w:t>
            </w:r>
            <w:r>
              <w:tab/>
              <w:t>for equipping the above platforms;</w:t>
            </w:r>
          </w:p>
          <w:p w14:paraId="59105F0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03" w14:textId="77777777" w:rsidR="00E546F5" w:rsidRDefault="00951CE2">
            <w:pPr>
              <w:pStyle w:val="NormalinTable"/>
            </w:pPr>
            <w:r>
              <w:t>0.0%</w:t>
            </w:r>
          </w:p>
        </w:tc>
      </w:tr>
      <w:tr w:rsidR="00E546F5" w14:paraId="59105F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05" w14:textId="77777777" w:rsidR="00E546F5" w:rsidRDefault="00951CE2">
            <w:pPr>
              <w:pStyle w:val="NormalinTable"/>
            </w:pPr>
            <w:r>
              <w:t>8108903090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06" w14:textId="77777777" w:rsidR="00E546F5" w:rsidRDefault="00951CE2">
            <w:pPr>
              <w:pStyle w:val="Tier1"/>
            </w:pPr>
            <w:r>
              <w:t xml:space="preserve">Titanium and articles </w:t>
            </w:r>
            <w:r>
              <w:t>thereof, including waste and scrap</w:t>
            </w:r>
          </w:p>
          <w:p w14:paraId="59105F07" w14:textId="77777777" w:rsidR="00E546F5" w:rsidRDefault="00951CE2">
            <w:pPr>
              <w:pStyle w:val="Tier2"/>
            </w:pPr>
            <w:r>
              <w:t>-</w:t>
            </w:r>
            <w:r>
              <w:tab/>
              <w:t>Other</w:t>
            </w:r>
          </w:p>
          <w:p w14:paraId="59105F08" w14:textId="77777777" w:rsidR="00E546F5" w:rsidRDefault="00951CE2">
            <w:pPr>
              <w:pStyle w:val="Tier3"/>
            </w:pPr>
            <w:r>
              <w:t>-</w:t>
            </w:r>
            <w:r>
              <w:tab/>
              <w:t>-</w:t>
            </w:r>
            <w:r>
              <w:tab/>
              <w:t>Bars, rods, profiles and wire</w:t>
            </w:r>
          </w:p>
          <w:p w14:paraId="59105F09" w14:textId="77777777" w:rsidR="00E546F5" w:rsidRDefault="00951CE2">
            <w:pPr>
              <w:pStyle w:val="Tier4"/>
            </w:pPr>
            <w:r>
              <w:t>-</w:t>
            </w:r>
            <w:r>
              <w:tab/>
              <w:t>-</w:t>
            </w:r>
            <w:r>
              <w:tab/>
              <w:t>-</w:t>
            </w:r>
            <w:r>
              <w:tab/>
              <w:t>Other</w:t>
            </w:r>
          </w:p>
          <w:p w14:paraId="59105F0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F0B" w14:textId="77777777" w:rsidR="00E546F5" w:rsidRDefault="00951CE2">
            <w:pPr>
              <w:pStyle w:val="Tier4Bullet"/>
            </w:pPr>
            <w:r>
              <w:tab/>
            </w:r>
            <w:r>
              <w:tab/>
            </w:r>
            <w:r>
              <w:tab/>
              <w:t>-</w:t>
            </w:r>
            <w:r>
              <w:tab/>
              <w:t xml:space="preserve">for </w:t>
            </w:r>
            <w:r>
              <w:t>fitting to or equipping such ships, boats or other vessels;</w:t>
            </w:r>
          </w:p>
          <w:p w14:paraId="59105F0C"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5F0D" w14:textId="77777777" w:rsidR="00E546F5" w:rsidRDefault="00951CE2">
            <w:pPr>
              <w:pStyle w:val="Tier4Bullet"/>
            </w:pPr>
            <w:r>
              <w:tab/>
            </w:r>
            <w:r>
              <w:tab/>
            </w:r>
            <w:r>
              <w:tab/>
              <w:t>-</w:t>
            </w:r>
            <w:r>
              <w:tab/>
              <w:t>for equipping the above platforms;</w:t>
            </w:r>
          </w:p>
          <w:p w14:paraId="59105F0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0F" w14:textId="77777777" w:rsidR="00E546F5" w:rsidRDefault="00951CE2">
            <w:pPr>
              <w:pStyle w:val="NormalinTable"/>
            </w:pPr>
            <w:r>
              <w:t>0.0%</w:t>
            </w:r>
          </w:p>
        </w:tc>
      </w:tr>
      <w:tr w:rsidR="00E546F5" w14:paraId="59105F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11" w14:textId="77777777" w:rsidR="00E546F5" w:rsidRDefault="00951CE2">
            <w:pPr>
              <w:pStyle w:val="NormalinTable"/>
            </w:pPr>
            <w:r>
              <w:t>8108905045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12" w14:textId="77777777" w:rsidR="00E546F5" w:rsidRDefault="00951CE2">
            <w:pPr>
              <w:pStyle w:val="Tier1"/>
            </w:pPr>
            <w:r>
              <w:t>Titanium and articles thereof, including waste and scrap</w:t>
            </w:r>
          </w:p>
          <w:p w14:paraId="59105F13" w14:textId="77777777" w:rsidR="00E546F5" w:rsidRDefault="00951CE2">
            <w:pPr>
              <w:pStyle w:val="Tier2"/>
            </w:pPr>
            <w:r>
              <w:t>-</w:t>
            </w:r>
            <w:r>
              <w:tab/>
              <w:t>Other</w:t>
            </w:r>
          </w:p>
          <w:p w14:paraId="59105F14" w14:textId="77777777" w:rsidR="00E546F5" w:rsidRDefault="00951CE2">
            <w:pPr>
              <w:pStyle w:val="Tier3"/>
            </w:pPr>
            <w:r>
              <w:t>-</w:t>
            </w:r>
            <w:r>
              <w:tab/>
              <w:t>-</w:t>
            </w:r>
            <w:r>
              <w:tab/>
              <w:t xml:space="preserve">Plates, sheets, </w:t>
            </w:r>
            <w:r>
              <w:t>strip and foil</w:t>
            </w:r>
          </w:p>
          <w:p w14:paraId="59105F15" w14:textId="77777777" w:rsidR="00E546F5" w:rsidRDefault="00951CE2">
            <w:pPr>
              <w:pStyle w:val="Tier4"/>
            </w:pPr>
            <w:r>
              <w:t>-</w:t>
            </w:r>
            <w:r>
              <w:tab/>
              <w:t>-</w:t>
            </w:r>
            <w:r>
              <w:tab/>
              <w:t>-</w:t>
            </w:r>
            <w:r>
              <w:tab/>
              <w:t>Cold or hot rolled plates, sheets and strips of non-alloyed titanium with: - a thickness of 0.4 mm or more, but not more than 100 mm, - a length of not more than 14 m, and - a width of not more than 4 m</w:t>
            </w:r>
          </w:p>
          <w:p w14:paraId="59105F16" w14:textId="77777777" w:rsidR="00E546F5" w:rsidRDefault="00951CE2">
            <w:pPr>
              <w:pStyle w:val="Tier4Bullet"/>
            </w:pPr>
            <w:r>
              <w:tab/>
            </w:r>
            <w:r>
              <w:tab/>
            </w:r>
            <w:r>
              <w:tab/>
              <w:t>-</w:t>
            </w:r>
            <w:r>
              <w:tab/>
              <w:t>for incorporation in ships,</w:t>
            </w:r>
            <w:r>
              <w:t xml:space="preserve"> boats or other vessels listed in Table 1, for the purposes of their construction, repair, maintenance or conversion;</w:t>
            </w:r>
          </w:p>
          <w:p w14:paraId="59105F17" w14:textId="77777777" w:rsidR="00E546F5" w:rsidRDefault="00951CE2">
            <w:pPr>
              <w:pStyle w:val="Tier4Bullet"/>
            </w:pPr>
            <w:r>
              <w:tab/>
            </w:r>
            <w:r>
              <w:tab/>
            </w:r>
            <w:r>
              <w:tab/>
              <w:t>-</w:t>
            </w:r>
            <w:r>
              <w:tab/>
              <w:t>for fitting to or equipping such ships, boats or other vessels;</w:t>
            </w:r>
          </w:p>
          <w:p w14:paraId="59105F18" w14:textId="77777777" w:rsidR="00E546F5" w:rsidRDefault="00951CE2">
            <w:pPr>
              <w:pStyle w:val="Tier4Bullet"/>
            </w:pPr>
            <w:r>
              <w:tab/>
            </w: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14:paraId="59105F19" w14:textId="77777777" w:rsidR="00E546F5" w:rsidRDefault="00951CE2">
            <w:pPr>
              <w:pStyle w:val="Tier4Bullet"/>
            </w:pPr>
            <w:r>
              <w:tab/>
            </w:r>
            <w:r>
              <w:tab/>
            </w:r>
            <w:r>
              <w:tab/>
              <w:t>-</w:t>
            </w:r>
            <w:r>
              <w:tab/>
              <w:t>for equipping the above platforms;</w:t>
            </w:r>
          </w:p>
          <w:p w14:paraId="59105F1A" w14:textId="77777777" w:rsidR="00E546F5" w:rsidRDefault="00951CE2">
            <w:pPr>
              <w:pStyle w:val="Tier4Bullet"/>
            </w:pPr>
            <w:r>
              <w:tab/>
            </w:r>
            <w:r>
              <w:tab/>
            </w:r>
            <w:r>
              <w:tab/>
              <w:t>-</w:t>
            </w:r>
            <w:r>
              <w:tab/>
              <w:t>for linking these drilling or production platform</w:t>
            </w:r>
            <w:r>
              <w:t>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1B" w14:textId="77777777" w:rsidR="00E546F5" w:rsidRDefault="00951CE2">
            <w:pPr>
              <w:pStyle w:val="NormalinTable"/>
            </w:pPr>
            <w:r>
              <w:t>0.0%</w:t>
            </w:r>
          </w:p>
        </w:tc>
      </w:tr>
      <w:tr w:rsidR="00E546F5" w14:paraId="59105F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1D" w14:textId="77777777" w:rsidR="00E546F5" w:rsidRDefault="00951CE2">
            <w:pPr>
              <w:pStyle w:val="NormalinTable"/>
            </w:pPr>
            <w:r>
              <w:t>8108905055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1E" w14:textId="77777777" w:rsidR="00E546F5" w:rsidRDefault="00951CE2">
            <w:pPr>
              <w:pStyle w:val="Tier1"/>
            </w:pPr>
            <w:r>
              <w:t>Titanium and articles thereof, including waste and scrap</w:t>
            </w:r>
          </w:p>
          <w:p w14:paraId="59105F1F" w14:textId="77777777" w:rsidR="00E546F5" w:rsidRDefault="00951CE2">
            <w:pPr>
              <w:pStyle w:val="Tier2"/>
            </w:pPr>
            <w:r>
              <w:t>-</w:t>
            </w:r>
            <w:r>
              <w:tab/>
              <w:t>Other</w:t>
            </w:r>
          </w:p>
          <w:p w14:paraId="59105F20" w14:textId="77777777" w:rsidR="00E546F5" w:rsidRDefault="00951CE2">
            <w:pPr>
              <w:pStyle w:val="Tier3"/>
            </w:pPr>
            <w:r>
              <w:t>-</w:t>
            </w:r>
            <w:r>
              <w:tab/>
              <w:t>-</w:t>
            </w:r>
            <w:r>
              <w:tab/>
              <w:t>Plates, sheets, strip and foil</w:t>
            </w:r>
          </w:p>
          <w:p w14:paraId="59105F21" w14:textId="77777777" w:rsidR="00E546F5" w:rsidRDefault="00951CE2">
            <w:pPr>
              <w:pStyle w:val="Tier4"/>
            </w:pPr>
            <w:r>
              <w:t>-</w:t>
            </w:r>
            <w:r>
              <w:tab/>
              <w:t>-</w:t>
            </w:r>
            <w:r>
              <w:tab/>
              <w:t>-</w:t>
            </w:r>
            <w:r>
              <w:tab/>
              <w:t>Plates, sheets, strip and foil of an alloy of titanium</w:t>
            </w:r>
          </w:p>
          <w:p w14:paraId="59105F22"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5F23" w14:textId="77777777" w:rsidR="00E546F5" w:rsidRDefault="00951CE2">
            <w:pPr>
              <w:pStyle w:val="Tier4Bullet"/>
            </w:pPr>
            <w:r>
              <w:tab/>
            </w:r>
            <w:r>
              <w:tab/>
            </w:r>
            <w:r>
              <w:tab/>
              <w:t>-</w:t>
            </w:r>
            <w:r>
              <w:tab/>
              <w:t>for fitting to or equipping such ships, boats or other vessels;</w:t>
            </w:r>
          </w:p>
          <w:p w14:paraId="59105F24"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5F25" w14:textId="77777777" w:rsidR="00E546F5" w:rsidRDefault="00951CE2">
            <w:pPr>
              <w:pStyle w:val="Tier4Bullet"/>
            </w:pPr>
            <w:r>
              <w:tab/>
            </w:r>
            <w:r>
              <w:tab/>
            </w:r>
            <w:r>
              <w:tab/>
              <w:t>-</w:t>
            </w:r>
            <w:r>
              <w:tab/>
              <w:t>for equipping the above platforms;</w:t>
            </w:r>
          </w:p>
          <w:p w14:paraId="59105F26" w14:textId="77777777" w:rsidR="00E546F5" w:rsidRDefault="00951CE2">
            <w:pPr>
              <w:pStyle w:val="Tier4Bullet"/>
            </w:pP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27" w14:textId="77777777" w:rsidR="00E546F5" w:rsidRDefault="00951CE2">
            <w:pPr>
              <w:pStyle w:val="NormalinTable"/>
            </w:pPr>
            <w:r>
              <w:t>0.0%</w:t>
            </w:r>
          </w:p>
        </w:tc>
      </w:tr>
      <w:tr w:rsidR="00E546F5" w14:paraId="59105F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29" w14:textId="77777777" w:rsidR="00E546F5" w:rsidRDefault="00951CE2">
            <w:pPr>
              <w:pStyle w:val="NormalinTable"/>
            </w:pPr>
            <w:r>
              <w:t>8108905080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2A" w14:textId="77777777" w:rsidR="00E546F5" w:rsidRDefault="00951CE2">
            <w:pPr>
              <w:pStyle w:val="Tier1"/>
            </w:pPr>
            <w:r>
              <w:t>Titanium and articles thereof, including waste and scrap</w:t>
            </w:r>
          </w:p>
          <w:p w14:paraId="59105F2B" w14:textId="77777777" w:rsidR="00E546F5" w:rsidRDefault="00951CE2">
            <w:pPr>
              <w:pStyle w:val="Tier2"/>
            </w:pPr>
            <w:r>
              <w:t>-</w:t>
            </w:r>
            <w:r>
              <w:tab/>
              <w:t>Other</w:t>
            </w:r>
          </w:p>
          <w:p w14:paraId="59105F2C" w14:textId="77777777" w:rsidR="00E546F5" w:rsidRDefault="00951CE2">
            <w:pPr>
              <w:pStyle w:val="Tier3"/>
            </w:pPr>
            <w:r>
              <w:t>-</w:t>
            </w:r>
            <w:r>
              <w:tab/>
              <w:t>-</w:t>
            </w:r>
            <w:r>
              <w:tab/>
              <w:t>Plates, sheets, strip and foil</w:t>
            </w:r>
          </w:p>
          <w:p w14:paraId="59105F2D" w14:textId="77777777" w:rsidR="00E546F5" w:rsidRDefault="00951CE2">
            <w:pPr>
              <w:pStyle w:val="Tier4"/>
            </w:pPr>
            <w:r>
              <w:t>-</w:t>
            </w:r>
            <w:r>
              <w:tab/>
              <w:t>-</w:t>
            </w:r>
            <w:r>
              <w:tab/>
              <w:t>-</w:t>
            </w:r>
            <w:r>
              <w:tab/>
              <w:t>Plates, sheets, strips and foil of non-alloyed titanium - of a width of more than 750 mm - of a thickness of not more than 3 mm</w:t>
            </w:r>
          </w:p>
          <w:p w14:paraId="59105F2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5F2F" w14:textId="77777777" w:rsidR="00E546F5" w:rsidRDefault="00951CE2">
            <w:pPr>
              <w:pStyle w:val="Tier4Bullet"/>
            </w:pPr>
            <w:r>
              <w:tab/>
            </w:r>
            <w:r>
              <w:tab/>
            </w:r>
            <w:r>
              <w:tab/>
              <w:t>-</w:t>
            </w:r>
            <w:r>
              <w:tab/>
              <w:t>for fitting to or equipping such ships, boats or other vessels;</w:t>
            </w:r>
          </w:p>
          <w:p w14:paraId="59105F30" w14:textId="77777777" w:rsidR="00E546F5" w:rsidRDefault="00951CE2">
            <w:pPr>
              <w:pStyle w:val="Tier4Bullet"/>
            </w:pP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14:paraId="59105F31" w14:textId="77777777" w:rsidR="00E546F5" w:rsidRDefault="00951CE2">
            <w:pPr>
              <w:pStyle w:val="Tier4Bullet"/>
            </w:pPr>
            <w:r>
              <w:tab/>
            </w:r>
            <w:r>
              <w:tab/>
            </w:r>
            <w:r>
              <w:tab/>
              <w:t>-</w:t>
            </w:r>
            <w:r>
              <w:tab/>
              <w:t>for equipping the above platforms;</w:t>
            </w:r>
          </w:p>
          <w:p w14:paraId="59105F32" w14:textId="77777777" w:rsidR="00E546F5" w:rsidRDefault="00951CE2">
            <w:pPr>
              <w:pStyle w:val="Tier4Bullet"/>
            </w:pPr>
            <w:r>
              <w:tab/>
            </w: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33" w14:textId="77777777" w:rsidR="00E546F5" w:rsidRDefault="00951CE2">
            <w:pPr>
              <w:pStyle w:val="NormalinTable"/>
            </w:pPr>
            <w:r>
              <w:t>0.0%</w:t>
            </w:r>
          </w:p>
        </w:tc>
      </w:tr>
      <w:tr w:rsidR="00E546F5" w14:paraId="59105F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35" w14:textId="77777777" w:rsidR="00E546F5" w:rsidRDefault="00951CE2">
            <w:pPr>
              <w:pStyle w:val="NormalinTable"/>
            </w:pPr>
            <w:r>
              <w:t>8108905090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36" w14:textId="77777777" w:rsidR="00E546F5" w:rsidRDefault="00951CE2">
            <w:pPr>
              <w:pStyle w:val="Tier1"/>
            </w:pPr>
            <w:r>
              <w:t>Titanium and articles thereof, including waste and scrap</w:t>
            </w:r>
          </w:p>
          <w:p w14:paraId="59105F37" w14:textId="77777777" w:rsidR="00E546F5" w:rsidRDefault="00951CE2">
            <w:pPr>
              <w:pStyle w:val="Tier2"/>
            </w:pPr>
            <w:r>
              <w:t>-</w:t>
            </w:r>
            <w:r>
              <w:tab/>
              <w:t>Other</w:t>
            </w:r>
          </w:p>
          <w:p w14:paraId="59105F38" w14:textId="77777777" w:rsidR="00E546F5" w:rsidRDefault="00951CE2">
            <w:pPr>
              <w:pStyle w:val="Tier3"/>
            </w:pPr>
            <w:r>
              <w:t>-</w:t>
            </w:r>
            <w:r>
              <w:tab/>
              <w:t>-</w:t>
            </w:r>
            <w:r>
              <w:tab/>
              <w:t>Plates, sheets, strip and foil</w:t>
            </w:r>
          </w:p>
          <w:p w14:paraId="59105F39" w14:textId="77777777" w:rsidR="00E546F5" w:rsidRDefault="00951CE2">
            <w:pPr>
              <w:pStyle w:val="Tier4"/>
            </w:pPr>
            <w:r>
              <w:t>-</w:t>
            </w:r>
            <w:r>
              <w:tab/>
              <w:t>-</w:t>
            </w:r>
            <w:r>
              <w:tab/>
              <w:t>-</w:t>
            </w:r>
            <w:r>
              <w:tab/>
              <w:t>Other</w:t>
            </w:r>
          </w:p>
          <w:p w14:paraId="59105F3A"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5F3B" w14:textId="77777777" w:rsidR="00E546F5" w:rsidRDefault="00951CE2">
            <w:pPr>
              <w:pStyle w:val="Tier4Bullet"/>
            </w:pPr>
            <w:r>
              <w:tab/>
            </w:r>
            <w:r>
              <w:tab/>
            </w:r>
            <w:r>
              <w:tab/>
              <w:t>-</w:t>
            </w:r>
            <w:r>
              <w:tab/>
              <w:t>for fitting to or equipping such ships, boats or other vessels;</w:t>
            </w:r>
          </w:p>
          <w:p w14:paraId="59105F3C"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5F3D" w14:textId="77777777" w:rsidR="00E546F5" w:rsidRDefault="00951CE2">
            <w:pPr>
              <w:pStyle w:val="Tier4Bullet"/>
            </w:pPr>
            <w:r>
              <w:tab/>
            </w:r>
            <w:r>
              <w:tab/>
            </w:r>
            <w:r>
              <w:tab/>
              <w:t>-</w:t>
            </w:r>
            <w:r>
              <w:tab/>
              <w:t>for equipping the above platforms;</w:t>
            </w:r>
          </w:p>
          <w:p w14:paraId="59105F3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3F" w14:textId="77777777" w:rsidR="00E546F5" w:rsidRDefault="00951CE2">
            <w:pPr>
              <w:pStyle w:val="NormalinTable"/>
            </w:pPr>
            <w:r>
              <w:t>0.0%</w:t>
            </w:r>
          </w:p>
        </w:tc>
      </w:tr>
      <w:tr w:rsidR="00E546F5" w14:paraId="59105F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41" w14:textId="77777777" w:rsidR="00E546F5" w:rsidRDefault="00951CE2">
            <w:pPr>
              <w:pStyle w:val="NormalinTable"/>
            </w:pPr>
            <w:r>
              <w:rPr>
                <w:rFonts w:eastAsia="Times New Roman"/>
                <w:color w:val="000000"/>
                <w:lang w:eastAsia="en-GB"/>
              </w:rPr>
              <w:t>8108906010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42" w14:textId="77777777" w:rsidR="00E546F5" w:rsidRDefault="00951CE2">
            <w:pPr>
              <w:pStyle w:val="Tier1"/>
            </w:pPr>
            <w:r>
              <w:rPr>
                <w:rFonts w:eastAsia="Times New Roman"/>
                <w:color w:val="000000"/>
                <w:lang w:eastAsia="en-GB"/>
              </w:rPr>
              <w:t>Titanium and articles thereof, including waste and scrap</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Tubes and pipes</w:t>
            </w:r>
            <w:r>
              <w:rPr>
                <w:rFonts w:eastAsia="Times New Roman"/>
                <w:color w:val="000000"/>
                <w:lang w:eastAsia="en-GB"/>
              </w:rPr>
              <w:br/>
            </w:r>
            <w:r>
              <w:rPr>
                <w:rFonts w:eastAsia="Times New Roman"/>
                <w:color w:val="000000"/>
                <w:lang w:eastAsia="en-GB"/>
              </w:rPr>
              <w:t>Tubes and pipes, with attached fittings, suitable for conducting gases or liquids,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w:t>
            </w:r>
            <w:r>
              <w:rPr>
                <w:rFonts w:eastAsia="Times New Roman"/>
                <w:color w:val="000000"/>
                <w:lang w:eastAsia="en-GB"/>
              </w:rPr>
              <w:t>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43" w14:textId="77777777" w:rsidR="00E546F5" w:rsidRDefault="00951CE2">
            <w:pPr>
              <w:pStyle w:val="NormalinTable"/>
            </w:pPr>
            <w:r>
              <w:t>0.0%</w:t>
            </w:r>
          </w:p>
        </w:tc>
      </w:tr>
      <w:tr w:rsidR="00E546F5" w14:paraId="59105F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45" w14:textId="77777777" w:rsidR="00E546F5" w:rsidRDefault="00951CE2">
            <w:pPr>
              <w:pStyle w:val="NormalinTable"/>
            </w:pPr>
            <w:r>
              <w:t>8108906020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46" w14:textId="77777777" w:rsidR="00E546F5" w:rsidRDefault="00951CE2">
            <w:pPr>
              <w:pStyle w:val="Tier1"/>
            </w:pPr>
            <w:r>
              <w:t>Titanium and articles thereof, including waste and scrap</w:t>
            </w:r>
          </w:p>
          <w:p w14:paraId="59105F47" w14:textId="77777777" w:rsidR="00E546F5" w:rsidRDefault="00951CE2">
            <w:pPr>
              <w:pStyle w:val="Tier2"/>
            </w:pPr>
            <w:r>
              <w:t>-</w:t>
            </w:r>
            <w:r>
              <w:tab/>
              <w:t>Other</w:t>
            </w:r>
          </w:p>
          <w:p w14:paraId="59105F48" w14:textId="77777777" w:rsidR="00E546F5" w:rsidRDefault="00951CE2">
            <w:pPr>
              <w:pStyle w:val="Tier3"/>
            </w:pPr>
            <w:r>
              <w:t>-</w:t>
            </w:r>
            <w:r>
              <w:tab/>
              <w:t>-</w:t>
            </w:r>
            <w:r>
              <w:tab/>
              <w:t>Tubes and pipes</w:t>
            </w:r>
          </w:p>
          <w:p w14:paraId="59105F49" w14:textId="77777777" w:rsidR="00E546F5" w:rsidRDefault="00951CE2">
            <w:pPr>
              <w:pStyle w:val="Tier4"/>
            </w:pPr>
            <w:r>
              <w:t>-</w:t>
            </w:r>
            <w:r>
              <w:tab/>
              <w:t>-</w:t>
            </w:r>
            <w:r>
              <w:tab/>
              <w:t>-</w:t>
            </w:r>
            <w:r>
              <w:tab/>
            </w:r>
            <w:r>
              <w:t>Thin-walled tubes ready for use in ventilation and air-conditioning systems, for use in certain types of aircraft</w:t>
            </w:r>
          </w:p>
          <w:p w14:paraId="59105F4A" w14:textId="77777777" w:rsidR="00E546F5" w:rsidRDefault="00951CE2">
            <w:pPr>
              <w:pStyle w:val="Tier4Bullet"/>
            </w:pPr>
            <w:r>
              <w:tab/>
            </w:r>
            <w:r>
              <w:tab/>
            </w:r>
            <w:r>
              <w:tab/>
              <w:t>-</w:t>
            </w:r>
            <w:r>
              <w:tab/>
              <w:t>For use in certain types of aircraft; for the construction, maintenance and repair of aircraft of an unladen weight exceeding 2 000 kilog</w:t>
            </w:r>
            <w:r>
              <w:t>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4B" w14:textId="77777777" w:rsidR="00E546F5" w:rsidRDefault="00951CE2">
            <w:pPr>
              <w:pStyle w:val="NormalinTable"/>
            </w:pPr>
            <w:r>
              <w:t>0.0%</w:t>
            </w:r>
          </w:p>
        </w:tc>
      </w:tr>
      <w:tr w:rsidR="00E546F5" w14:paraId="59105F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4D" w14:textId="77777777" w:rsidR="00E546F5" w:rsidRDefault="00951CE2">
            <w:pPr>
              <w:pStyle w:val="NormalinTable"/>
            </w:pPr>
            <w:r>
              <w:t>8108906090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4E" w14:textId="77777777" w:rsidR="00E546F5" w:rsidRDefault="00951CE2">
            <w:pPr>
              <w:pStyle w:val="Tier1"/>
            </w:pPr>
            <w:r>
              <w:t>Titanium and articles thereof, including waste and scrap</w:t>
            </w:r>
          </w:p>
          <w:p w14:paraId="59105F4F" w14:textId="77777777" w:rsidR="00E546F5" w:rsidRDefault="00951CE2">
            <w:pPr>
              <w:pStyle w:val="Tier2"/>
            </w:pPr>
            <w:r>
              <w:t>-</w:t>
            </w:r>
            <w:r>
              <w:tab/>
              <w:t>Other</w:t>
            </w:r>
          </w:p>
          <w:p w14:paraId="59105F50" w14:textId="77777777" w:rsidR="00E546F5" w:rsidRDefault="00951CE2">
            <w:pPr>
              <w:pStyle w:val="Tier3"/>
            </w:pPr>
            <w:r>
              <w:t>-</w:t>
            </w:r>
            <w:r>
              <w:tab/>
              <w:t>-</w:t>
            </w:r>
            <w:r>
              <w:tab/>
              <w:t>Tubes and pipes</w:t>
            </w:r>
          </w:p>
          <w:p w14:paraId="59105F51" w14:textId="77777777" w:rsidR="00E546F5" w:rsidRDefault="00951CE2">
            <w:pPr>
              <w:pStyle w:val="Tier4"/>
            </w:pPr>
            <w:r>
              <w:t>-</w:t>
            </w:r>
            <w:r>
              <w:tab/>
              <w:t>-</w:t>
            </w:r>
            <w:r>
              <w:tab/>
              <w:t>-</w:t>
            </w:r>
            <w:r>
              <w:tab/>
              <w:t>Other</w:t>
            </w:r>
          </w:p>
          <w:p w14:paraId="59105F52"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5F53" w14:textId="77777777" w:rsidR="00E546F5" w:rsidRDefault="00951CE2">
            <w:pPr>
              <w:pStyle w:val="Tier4Bullet"/>
            </w:pPr>
            <w:r>
              <w:tab/>
            </w:r>
            <w:r>
              <w:tab/>
            </w:r>
            <w:r>
              <w:tab/>
              <w:t>-</w:t>
            </w:r>
            <w:r>
              <w:tab/>
              <w:t>for fitting to or equipping such ships, boats or other vessels;</w:t>
            </w:r>
          </w:p>
          <w:p w14:paraId="59105F54"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5F55" w14:textId="77777777" w:rsidR="00E546F5" w:rsidRDefault="00951CE2">
            <w:pPr>
              <w:pStyle w:val="Tier4Bullet"/>
            </w:pPr>
            <w:r>
              <w:tab/>
            </w:r>
            <w:r>
              <w:tab/>
            </w:r>
            <w:r>
              <w:tab/>
              <w:t>-</w:t>
            </w:r>
            <w:r>
              <w:tab/>
              <w:t>for equipping the above platforms;</w:t>
            </w:r>
          </w:p>
          <w:p w14:paraId="59105F5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57" w14:textId="77777777" w:rsidR="00E546F5" w:rsidRDefault="00951CE2">
            <w:pPr>
              <w:pStyle w:val="NormalinTable"/>
            </w:pPr>
            <w:r>
              <w:t>0.0%</w:t>
            </w:r>
          </w:p>
        </w:tc>
      </w:tr>
      <w:tr w:rsidR="00E546F5" w14:paraId="59105F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59" w14:textId="77777777" w:rsidR="00E546F5" w:rsidRDefault="00951CE2">
            <w:pPr>
              <w:pStyle w:val="NormalinTable"/>
            </w:pPr>
            <w:r>
              <w:t>8108909010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5A" w14:textId="77777777" w:rsidR="00E546F5" w:rsidRDefault="00951CE2">
            <w:pPr>
              <w:pStyle w:val="Tier1"/>
            </w:pPr>
            <w:r>
              <w:t xml:space="preserve">Titanium and </w:t>
            </w:r>
            <w:r>
              <w:t>articles thereof, including waste and scrap</w:t>
            </w:r>
          </w:p>
          <w:p w14:paraId="59105F5B" w14:textId="77777777" w:rsidR="00E546F5" w:rsidRDefault="00951CE2">
            <w:pPr>
              <w:pStyle w:val="Tier2"/>
            </w:pPr>
            <w:r>
              <w:t>-</w:t>
            </w:r>
            <w:r>
              <w:tab/>
              <w:t>Other</w:t>
            </w:r>
          </w:p>
          <w:p w14:paraId="59105F5C" w14:textId="77777777" w:rsidR="00E546F5" w:rsidRDefault="00951CE2">
            <w:pPr>
              <w:pStyle w:val="Tier3"/>
            </w:pPr>
            <w:r>
              <w:t>-</w:t>
            </w:r>
            <w:r>
              <w:tab/>
              <w:t>-</w:t>
            </w:r>
            <w:r>
              <w:tab/>
              <w:t>Other</w:t>
            </w:r>
          </w:p>
          <w:p w14:paraId="59105F5D" w14:textId="77777777" w:rsidR="00E546F5" w:rsidRDefault="00951CE2">
            <w:pPr>
              <w:pStyle w:val="Tier4"/>
            </w:pPr>
            <w:r>
              <w:t>-</w:t>
            </w:r>
            <w:r>
              <w:tab/>
              <w:t>-</w:t>
            </w:r>
            <w:r>
              <w:tab/>
              <w:t>-</w:t>
            </w:r>
            <w:r>
              <w:tab/>
              <w:t>Self-locking bolts and nuts (of the type "Hi-lok")</w:t>
            </w:r>
          </w:p>
          <w:p w14:paraId="59105F5E" w14:textId="77777777" w:rsidR="00E546F5" w:rsidRDefault="00951CE2">
            <w:pPr>
              <w:pStyle w:val="Tier4Bullet"/>
            </w:pPr>
            <w:r>
              <w:tab/>
            </w:r>
            <w:r>
              <w:tab/>
            </w:r>
            <w:r>
              <w:tab/>
              <w:t>-</w:t>
            </w:r>
            <w:r>
              <w:tab/>
              <w:t>for incorporation in ships, boats or other vessels listed in Table 1, for the purposes of their construction, repair, maintenance or</w:t>
            </w:r>
            <w:r>
              <w:t xml:space="preserve"> conversion;</w:t>
            </w:r>
          </w:p>
          <w:p w14:paraId="59105F5F" w14:textId="77777777" w:rsidR="00E546F5" w:rsidRDefault="00951CE2">
            <w:pPr>
              <w:pStyle w:val="Tier4Bullet"/>
            </w:pPr>
            <w:r>
              <w:tab/>
            </w:r>
            <w:r>
              <w:tab/>
            </w:r>
            <w:r>
              <w:tab/>
              <w:t>-</w:t>
            </w:r>
            <w:r>
              <w:tab/>
              <w:t>for fitting to or equipping such ships, boats or other vessels;</w:t>
            </w:r>
          </w:p>
          <w:p w14:paraId="59105F60"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w:t>
            </w:r>
            <w:r>
              <w:t>430 49 or floating or submersible of subheading 8905 20;</w:t>
            </w:r>
          </w:p>
          <w:p w14:paraId="59105F61" w14:textId="77777777" w:rsidR="00E546F5" w:rsidRDefault="00951CE2">
            <w:pPr>
              <w:pStyle w:val="Tier4Bullet"/>
            </w:pPr>
            <w:r>
              <w:tab/>
            </w:r>
            <w:r>
              <w:tab/>
            </w:r>
            <w:r>
              <w:tab/>
              <w:t>-</w:t>
            </w:r>
            <w:r>
              <w:tab/>
              <w:t>for equipping the above platforms;</w:t>
            </w:r>
          </w:p>
          <w:p w14:paraId="59105F6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63" w14:textId="77777777" w:rsidR="00E546F5" w:rsidRDefault="00951CE2">
            <w:pPr>
              <w:pStyle w:val="NormalinTable"/>
            </w:pPr>
            <w:r>
              <w:t>0.0%</w:t>
            </w:r>
          </w:p>
        </w:tc>
      </w:tr>
      <w:tr w:rsidR="00E546F5" w14:paraId="59105F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65" w14:textId="77777777" w:rsidR="00E546F5" w:rsidRDefault="00951CE2">
            <w:pPr>
              <w:pStyle w:val="NormalinTable"/>
            </w:pPr>
            <w:r>
              <w:t>8108909091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66" w14:textId="77777777" w:rsidR="00E546F5" w:rsidRDefault="00951CE2">
            <w:pPr>
              <w:pStyle w:val="Tier1"/>
            </w:pPr>
            <w:r>
              <w:t>Titanium and articles thereof, including waste and scrap</w:t>
            </w:r>
          </w:p>
          <w:p w14:paraId="59105F67" w14:textId="77777777" w:rsidR="00E546F5" w:rsidRDefault="00951CE2">
            <w:pPr>
              <w:pStyle w:val="Tier2"/>
            </w:pPr>
            <w:r>
              <w:t>-</w:t>
            </w:r>
            <w:r>
              <w:tab/>
              <w:t>Other</w:t>
            </w:r>
          </w:p>
          <w:p w14:paraId="59105F68" w14:textId="77777777" w:rsidR="00E546F5" w:rsidRDefault="00951CE2">
            <w:pPr>
              <w:pStyle w:val="Tier3"/>
            </w:pPr>
            <w:r>
              <w:t>-</w:t>
            </w:r>
            <w:r>
              <w:tab/>
              <w:t>-</w:t>
            </w:r>
            <w:r>
              <w:tab/>
            </w:r>
            <w:r>
              <w:t>Other</w:t>
            </w:r>
          </w:p>
          <w:p w14:paraId="59105F69" w14:textId="77777777" w:rsidR="00E546F5" w:rsidRDefault="00951CE2">
            <w:pPr>
              <w:pStyle w:val="Tier4"/>
            </w:pPr>
            <w:r>
              <w:t>-</w:t>
            </w:r>
            <w:r>
              <w:tab/>
              <w:t>-</w:t>
            </w:r>
            <w:r>
              <w:tab/>
              <w:t>-</w:t>
            </w:r>
            <w:r>
              <w:tab/>
              <w:t>Other</w:t>
            </w:r>
          </w:p>
          <w:p w14:paraId="59105F6A" w14:textId="77777777" w:rsidR="00E546F5" w:rsidRDefault="00951CE2">
            <w:pPr>
              <w:pStyle w:val="Tier5"/>
            </w:pPr>
            <w:r>
              <w:t>-</w:t>
            </w:r>
            <w:r>
              <w:tab/>
              <w:t>-</w:t>
            </w:r>
            <w:r>
              <w:tab/>
              <w:t>-</w:t>
            </w:r>
            <w:r>
              <w:tab/>
              <w:t>-</w:t>
            </w:r>
            <w:r>
              <w:tab/>
              <w:t>Bolts, nuts, screws, rivets and similar articles complying with US standards, for use in certain types of aircraft</w:t>
            </w:r>
          </w:p>
          <w:p w14:paraId="59105F6B" w14:textId="77777777" w:rsidR="00E546F5" w:rsidRDefault="00951CE2">
            <w:pPr>
              <w:pStyle w:val="Tier5Bullet"/>
            </w:pPr>
            <w:r>
              <w:tab/>
            </w: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6C" w14:textId="77777777" w:rsidR="00E546F5" w:rsidRDefault="00951CE2">
            <w:pPr>
              <w:pStyle w:val="NormalinTable"/>
            </w:pPr>
            <w:r>
              <w:t>0.0%</w:t>
            </w:r>
          </w:p>
        </w:tc>
      </w:tr>
      <w:tr w:rsidR="00E546F5" w14:paraId="59105F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6E" w14:textId="77777777" w:rsidR="00E546F5" w:rsidRDefault="00951CE2">
            <w:pPr>
              <w:pStyle w:val="NormalinTable"/>
            </w:pPr>
            <w:r>
              <w:t>8108909099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6F" w14:textId="77777777" w:rsidR="00E546F5" w:rsidRDefault="00951CE2">
            <w:pPr>
              <w:pStyle w:val="Tier1"/>
            </w:pPr>
            <w:r>
              <w:t>Titanium and articles thereof, including waste and scrap</w:t>
            </w:r>
          </w:p>
          <w:p w14:paraId="59105F70" w14:textId="77777777" w:rsidR="00E546F5" w:rsidRDefault="00951CE2">
            <w:pPr>
              <w:pStyle w:val="Tier2"/>
            </w:pPr>
            <w:r>
              <w:t>-</w:t>
            </w:r>
            <w:r>
              <w:tab/>
              <w:t>Other</w:t>
            </w:r>
          </w:p>
          <w:p w14:paraId="59105F71" w14:textId="77777777" w:rsidR="00E546F5" w:rsidRDefault="00951CE2">
            <w:pPr>
              <w:pStyle w:val="Tier3"/>
            </w:pPr>
            <w:r>
              <w:t>-</w:t>
            </w:r>
            <w:r>
              <w:tab/>
              <w:t>-</w:t>
            </w:r>
            <w:r>
              <w:tab/>
              <w:t>Other</w:t>
            </w:r>
          </w:p>
          <w:p w14:paraId="59105F72" w14:textId="77777777" w:rsidR="00E546F5" w:rsidRDefault="00951CE2">
            <w:pPr>
              <w:pStyle w:val="Tier4"/>
            </w:pPr>
            <w:r>
              <w:t>-</w:t>
            </w:r>
            <w:r>
              <w:tab/>
              <w:t>-</w:t>
            </w:r>
            <w:r>
              <w:tab/>
              <w:t>-</w:t>
            </w:r>
            <w:r>
              <w:tab/>
              <w:t>Other</w:t>
            </w:r>
          </w:p>
          <w:p w14:paraId="59105F73" w14:textId="77777777" w:rsidR="00E546F5" w:rsidRDefault="00951CE2">
            <w:pPr>
              <w:pStyle w:val="Tier5"/>
            </w:pPr>
            <w:r>
              <w:t>-</w:t>
            </w:r>
            <w:r>
              <w:tab/>
              <w:t>-</w:t>
            </w:r>
            <w:r>
              <w:tab/>
              <w:t>-</w:t>
            </w:r>
            <w:r>
              <w:tab/>
              <w:t>-</w:t>
            </w:r>
            <w:r>
              <w:tab/>
              <w:t>Other</w:t>
            </w:r>
          </w:p>
          <w:p w14:paraId="59105F74"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5F75" w14:textId="77777777" w:rsidR="00E546F5" w:rsidRDefault="00951CE2">
            <w:pPr>
              <w:pStyle w:val="Tier5Bullet"/>
            </w:pPr>
            <w:r>
              <w:tab/>
            </w:r>
            <w:r>
              <w:tab/>
            </w:r>
            <w:r>
              <w:tab/>
            </w:r>
            <w:r>
              <w:tab/>
              <w:t>-</w:t>
            </w:r>
            <w:r>
              <w:tab/>
              <w:t>for fitting to or equipping such ships, boats or other vessels;</w:t>
            </w:r>
          </w:p>
          <w:p w14:paraId="59105F76"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5F77" w14:textId="77777777" w:rsidR="00E546F5" w:rsidRDefault="00951CE2">
            <w:pPr>
              <w:pStyle w:val="Tier5Bullet"/>
            </w:pPr>
            <w:r>
              <w:tab/>
            </w:r>
            <w:r>
              <w:tab/>
            </w:r>
            <w:r>
              <w:tab/>
            </w:r>
            <w:r>
              <w:tab/>
              <w:t>-</w:t>
            </w:r>
            <w:r>
              <w:tab/>
              <w:t>for equipping the above platforms;</w:t>
            </w:r>
          </w:p>
          <w:p w14:paraId="59105F78"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79" w14:textId="77777777" w:rsidR="00E546F5" w:rsidRDefault="00951CE2">
            <w:pPr>
              <w:pStyle w:val="NormalinTable"/>
            </w:pPr>
            <w:r>
              <w:t>0.0%</w:t>
            </w:r>
          </w:p>
        </w:tc>
      </w:tr>
      <w:tr w:rsidR="00E546F5" w14:paraId="59105F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7B" w14:textId="77777777" w:rsidR="00E546F5" w:rsidRDefault="00951CE2">
            <w:pPr>
              <w:pStyle w:val="NormalinTable"/>
            </w:pPr>
            <w:r>
              <w:t>8109200090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7C" w14:textId="77777777" w:rsidR="00E546F5" w:rsidRDefault="00951CE2">
            <w:pPr>
              <w:pStyle w:val="Tier1"/>
            </w:pPr>
            <w:r>
              <w:t>Zirconium and articles thereof, including waste and scrap</w:t>
            </w:r>
          </w:p>
          <w:p w14:paraId="59105F7D" w14:textId="77777777" w:rsidR="00E546F5" w:rsidRDefault="00951CE2">
            <w:pPr>
              <w:pStyle w:val="Tier2"/>
            </w:pPr>
            <w:r>
              <w:t>-</w:t>
            </w:r>
            <w:r>
              <w:tab/>
              <w:t>Unwrought zirconium; powders</w:t>
            </w:r>
          </w:p>
          <w:p w14:paraId="59105F7E" w14:textId="77777777" w:rsidR="00E546F5" w:rsidRDefault="00951CE2">
            <w:pPr>
              <w:pStyle w:val="Tier3"/>
            </w:pPr>
            <w:r>
              <w:t>-</w:t>
            </w:r>
            <w:r>
              <w:tab/>
              <w:t>-</w:t>
            </w:r>
            <w:r>
              <w:tab/>
              <w:t>Other</w:t>
            </w:r>
          </w:p>
          <w:p w14:paraId="59105F7F"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5F80" w14:textId="77777777" w:rsidR="00E546F5" w:rsidRDefault="00951CE2">
            <w:pPr>
              <w:pStyle w:val="Tier3Bullet"/>
            </w:pPr>
            <w:r>
              <w:tab/>
            </w:r>
            <w:r>
              <w:tab/>
              <w:t>-</w:t>
            </w:r>
            <w:r>
              <w:tab/>
              <w:t>for fitting to or equipping such ships, boats or other vessels;</w:t>
            </w:r>
          </w:p>
          <w:p w14:paraId="59105F81"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5F82" w14:textId="77777777" w:rsidR="00E546F5" w:rsidRDefault="00951CE2">
            <w:pPr>
              <w:pStyle w:val="Tier3Bullet"/>
            </w:pPr>
            <w:r>
              <w:tab/>
            </w:r>
            <w:r>
              <w:tab/>
              <w:t>-</w:t>
            </w:r>
            <w:r>
              <w:tab/>
              <w:t>for equipping the above platforms;</w:t>
            </w:r>
          </w:p>
          <w:p w14:paraId="59105F8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84" w14:textId="77777777" w:rsidR="00E546F5" w:rsidRDefault="00951CE2">
            <w:pPr>
              <w:pStyle w:val="NormalinTable"/>
            </w:pPr>
            <w:r>
              <w:t>0.0%</w:t>
            </w:r>
          </w:p>
        </w:tc>
      </w:tr>
      <w:tr w:rsidR="00E546F5" w14:paraId="59105F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86" w14:textId="77777777" w:rsidR="00E546F5" w:rsidRDefault="00951CE2">
            <w:pPr>
              <w:pStyle w:val="NormalinTable"/>
            </w:pPr>
            <w:r>
              <w:t>8109900000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87" w14:textId="77777777" w:rsidR="00E546F5" w:rsidRDefault="00951CE2">
            <w:pPr>
              <w:pStyle w:val="Tier1"/>
            </w:pPr>
            <w:r>
              <w:t>Zirconium and articles thereof, including waste and scrap</w:t>
            </w:r>
          </w:p>
          <w:p w14:paraId="59105F88" w14:textId="77777777" w:rsidR="00E546F5" w:rsidRDefault="00951CE2">
            <w:pPr>
              <w:pStyle w:val="Tier2"/>
            </w:pPr>
            <w:r>
              <w:t>-</w:t>
            </w:r>
            <w:r>
              <w:tab/>
              <w:t>Other</w:t>
            </w:r>
          </w:p>
          <w:p w14:paraId="59105F8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F8A" w14:textId="77777777" w:rsidR="00E546F5" w:rsidRDefault="00951CE2">
            <w:pPr>
              <w:pStyle w:val="Tier2Bullet"/>
            </w:pPr>
            <w:r>
              <w:tab/>
              <w:t>-</w:t>
            </w:r>
            <w:r>
              <w:tab/>
              <w:t>for fitting to or equipping such ships, boats or other vessels;</w:t>
            </w:r>
          </w:p>
          <w:p w14:paraId="59105F8B" w14:textId="77777777" w:rsidR="00E546F5" w:rsidRDefault="00951CE2">
            <w:pPr>
              <w:pStyle w:val="Tier2Bullet"/>
            </w:pPr>
            <w:r>
              <w:tab/>
              <w:t>-</w:t>
            </w:r>
            <w:r>
              <w:tab/>
              <w:t>for incorporation, for the purp</w:t>
            </w:r>
            <w:r>
              <w:t>oses of their construction, repair, maintenance or conversion, in drilling or production platforms listed below: fixed, of subheading ex 8430 49 or floating or submersible of subheading 8905 20;</w:t>
            </w:r>
          </w:p>
          <w:p w14:paraId="59105F8C" w14:textId="77777777" w:rsidR="00E546F5" w:rsidRDefault="00951CE2">
            <w:pPr>
              <w:pStyle w:val="Tier2Bullet"/>
            </w:pPr>
            <w:r>
              <w:tab/>
              <w:t>-</w:t>
            </w:r>
            <w:r>
              <w:tab/>
              <w:t>for equipping the above platforms;</w:t>
            </w:r>
          </w:p>
          <w:p w14:paraId="59105F8D" w14:textId="77777777" w:rsidR="00E546F5" w:rsidRDefault="00951CE2">
            <w:pPr>
              <w:pStyle w:val="Tier2Bullet"/>
            </w:pPr>
            <w:r>
              <w:tab/>
              <w:t>-</w:t>
            </w:r>
            <w:r>
              <w:tab/>
              <w:t>for linking these dr</w:t>
            </w:r>
            <w:r>
              <w:t>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8E" w14:textId="77777777" w:rsidR="00E546F5" w:rsidRDefault="00951CE2">
            <w:pPr>
              <w:pStyle w:val="NormalinTable"/>
            </w:pPr>
            <w:r>
              <w:t>0.0%</w:t>
            </w:r>
          </w:p>
        </w:tc>
      </w:tr>
      <w:tr w:rsidR="00E546F5" w14:paraId="59105F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90" w14:textId="77777777" w:rsidR="00E546F5" w:rsidRDefault="00951CE2">
            <w:pPr>
              <w:pStyle w:val="NormalinTable"/>
            </w:pPr>
            <w:r>
              <w:t>8110100000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91" w14:textId="77777777" w:rsidR="00E546F5" w:rsidRDefault="00951CE2">
            <w:pPr>
              <w:pStyle w:val="Tier1"/>
            </w:pPr>
            <w:r>
              <w:t>Antimony and articles thereof, including waste and scrap</w:t>
            </w:r>
          </w:p>
          <w:p w14:paraId="59105F92" w14:textId="77777777" w:rsidR="00E546F5" w:rsidRDefault="00951CE2">
            <w:pPr>
              <w:pStyle w:val="Tier2"/>
            </w:pPr>
            <w:r>
              <w:t>-</w:t>
            </w:r>
            <w:r>
              <w:tab/>
              <w:t>Unwrought antimony; powders</w:t>
            </w:r>
          </w:p>
          <w:p w14:paraId="59105F93" w14:textId="77777777" w:rsidR="00E546F5" w:rsidRDefault="00951CE2">
            <w:pPr>
              <w:pStyle w:val="Tier2Bullet"/>
            </w:pPr>
            <w:r>
              <w:tab/>
              <w:t>-</w:t>
            </w:r>
            <w:r>
              <w:tab/>
              <w:t>for incorporation in ships, boats or other vessels listed in Table 1, for the purposes of their constr</w:t>
            </w:r>
            <w:r>
              <w:t>uction, repair, maintenance or conversion;</w:t>
            </w:r>
          </w:p>
          <w:p w14:paraId="59105F94" w14:textId="77777777" w:rsidR="00E546F5" w:rsidRDefault="00951CE2">
            <w:pPr>
              <w:pStyle w:val="Tier2Bullet"/>
            </w:pPr>
            <w:r>
              <w:tab/>
              <w:t>-</w:t>
            </w:r>
            <w:r>
              <w:tab/>
              <w:t>for fitting to or equipping such ships, boats or other vessels;</w:t>
            </w:r>
          </w:p>
          <w:p w14:paraId="59105F95"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5F96" w14:textId="77777777" w:rsidR="00E546F5" w:rsidRDefault="00951CE2">
            <w:pPr>
              <w:pStyle w:val="Tier2Bullet"/>
            </w:pPr>
            <w:r>
              <w:tab/>
              <w:t>-</w:t>
            </w:r>
            <w:r>
              <w:tab/>
              <w:t>for equipping the above platforms;</w:t>
            </w:r>
          </w:p>
          <w:p w14:paraId="59105F9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98" w14:textId="77777777" w:rsidR="00E546F5" w:rsidRDefault="00951CE2">
            <w:pPr>
              <w:pStyle w:val="NormalinTable"/>
            </w:pPr>
            <w:r>
              <w:t>0.0%</w:t>
            </w:r>
          </w:p>
        </w:tc>
      </w:tr>
      <w:tr w:rsidR="00E546F5" w14:paraId="59105F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9A" w14:textId="77777777" w:rsidR="00E546F5" w:rsidRDefault="00951CE2">
            <w:pPr>
              <w:pStyle w:val="NormalinTable"/>
            </w:pPr>
            <w:r>
              <w:t>8110900000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9B" w14:textId="77777777" w:rsidR="00E546F5" w:rsidRDefault="00951CE2">
            <w:pPr>
              <w:pStyle w:val="Tier1"/>
            </w:pPr>
            <w:r>
              <w:t xml:space="preserve">Antimony and articles thereof, </w:t>
            </w:r>
            <w:r>
              <w:t>including waste and scrap</w:t>
            </w:r>
          </w:p>
          <w:p w14:paraId="59105F9C" w14:textId="77777777" w:rsidR="00E546F5" w:rsidRDefault="00951CE2">
            <w:pPr>
              <w:pStyle w:val="Tier2"/>
            </w:pPr>
            <w:r>
              <w:t>-</w:t>
            </w:r>
            <w:r>
              <w:tab/>
              <w:t>Other</w:t>
            </w:r>
          </w:p>
          <w:p w14:paraId="59105F9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5F9E" w14:textId="77777777" w:rsidR="00E546F5" w:rsidRDefault="00951CE2">
            <w:pPr>
              <w:pStyle w:val="Tier2Bullet"/>
            </w:pPr>
            <w:r>
              <w:tab/>
              <w:t>-</w:t>
            </w:r>
            <w:r>
              <w:tab/>
              <w:t>for fitting to or equipping such ships, boats or other vessels;</w:t>
            </w:r>
          </w:p>
          <w:p w14:paraId="59105F9F"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5FA0" w14:textId="77777777" w:rsidR="00E546F5" w:rsidRDefault="00951CE2">
            <w:pPr>
              <w:pStyle w:val="Tier2Bullet"/>
            </w:pPr>
            <w:r>
              <w:tab/>
              <w:t>-</w:t>
            </w:r>
            <w:r>
              <w:tab/>
              <w:t xml:space="preserve">for equipping the above </w:t>
            </w:r>
            <w:r>
              <w:t>platforms;</w:t>
            </w:r>
          </w:p>
          <w:p w14:paraId="59105FA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A2" w14:textId="77777777" w:rsidR="00E546F5" w:rsidRDefault="00951CE2">
            <w:pPr>
              <w:pStyle w:val="NormalinTable"/>
            </w:pPr>
            <w:r>
              <w:t>0.0%</w:t>
            </w:r>
          </w:p>
        </w:tc>
      </w:tr>
      <w:tr w:rsidR="00E546F5" w14:paraId="59105F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A4" w14:textId="77777777" w:rsidR="00E546F5" w:rsidRDefault="00951CE2">
            <w:pPr>
              <w:pStyle w:val="NormalinTable"/>
            </w:pPr>
            <w:r>
              <w:t>8111001100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A5" w14:textId="77777777" w:rsidR="00E546F5" w:rsidRDefault="00951CE2">
            <w:pPr>
              <w:pStyle w:val="Tier1"/>
            </w:pPr>
            <w:r>
              <w:t>Manganese and articles thereof, including waste and scrap</w:t>
            </w:r>
          </w:p>
          <w:p w14:paraId="59105FA6" w14:textId="77777777" w:rsidR="00E546F5" w:rsidRDefault="00951CE2">
            <w:pPr>
              <w:pStyle w:val="Tier2"/>
            </w:pPr>
            <w:r>
              <w:t>-</w:t>
            </w:r>
            <w:r>
              <w:tab/>
              <w:t>Unwrought manganese; waste and scrap; powders</w:t>
            </w:r>
          </w:p>
          <w:p w14:paraId="59105FA7" w14:textId="77777777" w:rsidR="00E546F5" w:rsidRDefault="00951CE2">
            <w:pPr>
              <w:pStyle w:val="Tier3"/>
            </w:pPr>
            <w:r>
              <w:t>-</w:t>
            </w:r>
            <w:r>
              <w:tab/>
              <w:t>-</w:t>
            </w:r>
            <w:r>
              <w:tab/>
              <w:t>Unwrought manganese; powders</w:t>
            </w:r>
          </w:p>
          <w:p w14:paraId="59105FA8" w14:textId="77777777" w:rsidR="00E546F5" w:rsidRDefault="00951CE2">
            <w:pPr>
              <w:pStyle w:val="Tier3Bullet"/>
            </w:pPr>
            <w:r>
              <w:tab/>
            </w:r>
            <w:r>
              <w:tab/>
              <w:t>-</w:t>
            </w:r>
            <w:r>
              <w:tab/>
              <w:t>for incorporati</w:t>
            </w:r>
            <w:r>
              <w:t>on in ships, boats or other vessels listed in Table 1, for the purposes of their construction, repair, maintenance or conversion;</w:t>
            </w:r>
          </w:p>
          <w:p w14:paraId="59105FA9" w14:textId="77777777" w:rsidR="00E546F5" w:rsidRDefault="00951CE2">
            <w:pPr>
              <w:pStyle w:val="Tier3Bullet"/>
            </w:pPr>
            <w:r>
              <w:tab/>
            </w:r>
            <w:r>
              <w:tab/>
              <w:t>-</w:t>
            </w:r>
            <w:r>
              <w:tab/>
              <w:t>for fitting to or equipping such ships, boats or other vessels;</w:t>
            </w:r>
          </w:p>
          <w:p w14:paraId="59105FAA"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5FAB" w14:textId="77777777" w:rsidR="00E546F5" w:rsidRDefault="00951CE2">
            <w:pPr>
              <w:pStyle w:val="Tier3Bullet"/>
            </w:pPr>
            <w:r>
              <w:tab/>
            </w:r>
            <w:r>
              <w:tab/>
              <w:t>-</w:t>
            </w:r>
            <w:r>
              <w:tab/>
              <w:t>for equipping the above platforms;</w:t>
            </w:r>
          </w:p>
          <w:p w14:paraId="59105FAC"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AD" w14:textId="77777777" w:rsidR="00E546F5" w:rsidRDefault="00951CE2">
            <w:pPr>
              <w:pStyle w:val="NormalinTable"/>
            </w:pPr>
            <w:r>
              <w:t>0.0%</w:t>
            </w:r>
          </w:p>
        </w:tc>
      </w:tr>
      <w:tr w:rsidR="00E546F5" w14:paraId="59105F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AF" w14:textId="77777777" w:rsidR="00E546F5" w:rsidRDefault="00951CE2">
            <w:pPr>
              <w:pStyle w:val="NormalinTable"/>
            </w:pPr>
            <w:r>
              <w:t>8111009000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B0" w14:textId="77777777" w:rsidR="00E546F5" w:rsidRDefault="00951CE2">
            <w:pPr>
              <w:pStyle w:val="Tier1"/>
            </w:pPr>
            <w:r>
              <w:t>Manganese and articles thereof, including waste and scrap</w:t>
            </w:r>
          </w:p>
          <w:p w14:paraId="59105FB1" w14:textId="77777777" w:rsidR="00E546F5" w:rsidRDefault="00951CE2">
            <w:pPr>
              <w:pStyle w:val="Tier2"/>
            </w:pPr>
            <w:r>
              <w:t>-</w:t>
            </w:r>
            <w:r>
              <w:tab/>
              <w:t>Other</w:t>
            </w:r>
          </w:p>
          <w:p w14:paraId="59105FB2" w14:textId="77777777" w:rsidR="00E546F5" w:rsidRDefault="00951CE2">
            <w:pPr>
              <w:pStyle w:val="Tier2Bullet"/>
            </w:pPr>
            <w:r>
              <w:tab/>
              <w:t>-</w:t>
            </w:r>
            <w:r>
              <w:tab/>
              <w:t>for incorporation in ships, boats or other vessels listed in Table 1, for the purposes of their construction, repair, maintenance or co</w:t>
            </w:r>
            <w:r>
              <w:t>nversion;</w:t>
            </w:r>
          </w:p>
          <w:p w14:paraId="59105FB3" w14:textId="77777777" w:rsidR="00E546F5" w:rsidRDefault="00951CE2">
            <w:pPr>
              <w:pStyle w:val="Tier2Bullet"/>
            </w:pPr>
            <w:r>
              <w:tab/>
              <w:t>-</w:t>
            </w:r>
            <w:r>
              <w:tab/>
              <w:t>for fitting to or equipping such ships, boats or other vessels;</w:t>
            </w:r>
          </w:p>
          <w:p w14:paraId="59105FB4"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14:paraId="59105FB5" w14:textId="77777777" w:rsidR="00E546F5" w:rsidRDefault="00951CE2">
            <w:pPr>
              <w:pStyle w:val="Tier2Bullet"/>
            </w:pPr>
            <w:r>
              <w:tab/>
              <w:t>-</w:t>
            </w:r>
            <w:r>
              <w:tab/>
              <w:t>for equipping the above platforms;</w:t>
            </w:r>
          </w:p>
          <w:p w14:paraId="59105FB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B7" w14:textId="77777777" w:rsidR="00E546F5" w:rsidRDefault="00951CE2">
            <w:pPr>
              <w:pStyle w:val="NormalinTable"/>
            </w:pPr>
            <w:r>
              <w:t>0.0%</w:t>
            </w:r>
          </w:p>
        </w:tc>
      </w:tr>
      <w:tr w:rsidR="00E546F5" w14:paraId="59105F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B9" w14:textId="77777777" w:rsidR="00E546F5" w:rsidRDefault="00951CE2">
            <w:pPr>
              <w:pStyle w:val="NormalinTable"/>
            </w:pPr>
            <w:r>
              <w:t>8112120000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BA" w14:textId="77777777" w:rsidR="00E546F5" w:rsidRDefault="00951CE2">
            <w:pPr>
              <w:pStyle w:val="Tier1"/>
            </w:pPr>
            <w:r>
              <w:t>Beryllium, chromium, germanium, vanadium, gallium, hafnium, indium, niobium (c</w:t>
            </w:r>
            <w:r>
              <w:t>olumbium), rhenium and thallium, and articles of these metals, including waste and scrap</w:t>
            </w:r>
          </w:p>
          <w:p w14:paraId="59105FBB" w14:textId="77777777" w:rsidR="00E546F5" w:rsidRDefault="00951CE2">
            <w:pPr>
              <w:pStyle w:val="Tier2"/>
            </w:pPr>
            <w:r>
              <w:t>-</w:t>
            </w:r>
            <w:r>
              <w:tab/>
              <w:t>Beryllium</w:t>
            </w:r>
          </w:p>
          <w:p w14:paraId="59105FBC" w14:textId="77777777" w:rsidR="00E546F5" w:rsidRDefault="00951CE2">
            <w:pPr>
              <w:pStyle w:val="Tier3"/>
            </w:pPr>
            <w:r>
              <w:t>-</w:t>
            </w:r>
            <w:r>
              <w:tab/>
              <w:t>-</w:t>
            </w:r>
            <w:r>
              <w:tab/>
              <w:t>Unwrought; powders</w:t>
            </w:r>
          </w:p>
          <w:p w14:paraId="59105FBD"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5FBE" w14:textId="77777777" w:rsidR="00E546F5" w:rsidRDefault="00951CE2">
            <w:pPr>
              <w:pStyle w:val="Tier3Bullet"/>
            </w:pPr>
            <w:r>
              <w:tab/>
            </w:r>
            <w:r>
              <w:tab/>
              <w:t>-</w:t>
            </w:r>
            <w:r>
              <w:tab/>
              <w:t>for fitting to or equipping such ships, boats or other vessels;</w:t>
            </w:r>
          </w:p>
          <w:p w14:paraId="59105FBF"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5FC0" w14:textId="77777777" w:rsidR="00E546F5" w:rsidRDefault="00951CE2">
            <w:pPr>
              <w:pStyle w:val="Tier3Bullet"/>
            </w:pPr>
            <w:r>
              <w:tab/>
            </w:r>
            <w:r>
              <w:tab/>
              <w:t>-</w:t>
            </w:r>
            <w:r>
              <w:tab/>
              <w:t>for equipping the above platforms;</w:t>
            </w:r>
          </w:p>
          <w:p w14:paraId="59105FC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C2" w14:textId="77777777" w:rsidR="00E546F5" w:rsidRDefault="00951CE2">
            <w:pPr>
              <w:pStyle w:val="NormalinTable"/>
            </w:pPr>
            <w:r>
              <w:t>0.0%</w:t>
            </w:r>
          </w:p>
        </w:tc>
      </w:tr>
      <w:tr w:rsidR="00E546F5" w14:paraId="59105F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C4" w14:textId="77777777" w:rsidR="00E546F5" w:rsidRDefault="00951CE2">
            <w:pPr>
              <w:pStyle w:val="NormalinTable"/>
            </w:pPr>
            <w:r>
              <w:t>8112190000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C5" w14:textId="77777777" w:rsidR="00E546F5" w:rsidRDefault="00951CE2">
            <w:pPr>
              <w:pStyle w:val="Tier1"/>
            </w:pPr>
            <w:r>
              <w:t xml:space="preserve">Beryllium, chromium, germanium, vanadium, gallium, hafnium, </w:t>
            </w:r>
            <w:r>
              <w:t>indium, niobium (columbium), rhenium and thallium, and articles of these metals, including waste and scrap</w:t>
            </w:r>
          </w:p>
          <w:p w14:paraId="59105FC6" w14:textId="77777777" w:rsidR="00E546F5" w:rsidRDefault="00951CE2">
            <w:pPr>
              <w:pStyle w:val="Tier2"/>
            </w:pPr>
            <w:r>
              <w:t>-</w:t>
            </w:r>
            <w:r>
              <w:tab/>
              <w:t>Beryllium</w:t>
            </w:r>
          </w:p>
          <w:p w14:paraId="59105FC7" w14:textId="77777777" w:rsidR="00E546F5" w:rsidRDefault="00951CE2">
            <w:pPr>
              <w:pStyle w:val="Tier3"/>
            </w:pPr>
            <w:r>
              <w:t>-</w:t>
            </w:r>
            <w:r>
              <w:tab/>
              <w:t>-</w:t>
            </w:r>
            <w:r>
              <w:tab/>
              <w:t>Other</w:t>
            </w:r>
          </w:p>
          <w:p w14:paraId="59105FC8" w14:textId="77777777" w:rsidR="00E546F5" w:rsidRDefault="00951CE2">
            <w:pPr>
              <w:pStyle w:val="Tier3Bullet"/>
            </w:pPr>
            <w:r>
              <w:tab/>
            </w:r>
            <w:r>
              <w:tab/>
              <w:t>-</w:t>
            </w:r>
            <w:r>
              <w:tab/>
              <w:t xml:space="preserve">for incorporation in ships, boats or other vessels listed in Table 1, for the purposes of their construction, </w:t>
            </w:r>
            <w:r>
              <w:t>repair, maintenance or conversion;</w:t>
            </w:r>
          </w:p>
          <w:p w14:paraId="59105FC9" w14:textId="77777777" w:rsidR="00E546F5" w:rsidRDefault="00951CE2">
            <w:pPr>
              <w:pStyle w:val="Tier3Bullet"/>
            </w:pPr>
            <w:r>
              <w:tab/>
            </w:r>
            <w:r>
              <w:tab/>
              <w:t>-</w:t>
            </w:r>
            <w:r>
              <w:tab/>
              <w:t>for fitting to or equipping such ships, boats or other vessels;</w:t>
            </w:r>
          </w:p>
          <w:p w14:paraId="59105FCA" w14:textId="77777777" w:rsidR="00E546F5" w:rsidRDefault="00951CE2">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14:paraId="59105FCB" w14:textId="77777777" w:rsidR="00E546F5" w:rsidRDefault="00951CE2">
            <w:pPr>
              <w:pStyle w:val="Tier3Bullet"/>
            </w:pPr>
            <w:r>
              <w:tab/>
            </w:r>
            <w:r>
              <w:tab/>
              <w:t>-</w:t>
            </w:r>
            <w:r>
              <w:tab/>
              <w:t>for equipping the above platforms;</w:t>
            </w:r>
          </w:p>
          <w:p w14:paraId="59105FC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CD" w14:textId="77777777" w:rsidR="00E546F5" w:rsidRDefault="00951CE2">
            <w:pPr>
              <w:pStyle w:val="NormalinTable"/>
            </w:pPr>
            <w:r>
              <w:t>0.0%</w:t>
            </w:r>
          </w:p>
        </w:tc>
      </w:tr>
      <w:tr w:rsidR="00E546F5" w14:paraId="59105F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CF" w14:textId="77777777" w:rsidR="00E546F5" w:rsidRDefault="00951CE2">
            <w:pPr>
              <w:pStyle w:val="NormalinTable"/>
            </w:pPr>
            <w:r>
              <w:t>8112210000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D0" w14:textId="77777777" w:rsidR="00E546F5" w:rsidRDefault="00951CE2">
            <w:pPr>
              <w:pStyle w:val="Tier1"/>
            </w:pPr>
            <w:r>
              <w:t>Beryllium, chromium, germanium, vanadium, gallium, h</w:t>
            </w:r>
            <w:r>
              <w:t>afnium, indium, niobium (columbium), rhenium and thallium, and articles of these metals, including waste and scrap</w:t>
            </w:r>
          </w:p>
          <w:p w14:paraId="59105FD1" w14:textId="77777777" w:rsidR="00E546F5" w:rsidRDefault="00951CE2">
            <w:pPr>
              <w:pStyle w:val="Tier2"/>
            </w:pPr>
            <w:r>
              <w:t>-</w:t>
            </w:r>
            <w:r>
              <w:tab/>
              <w:t>Chromium</w:t>
            </w:r>
          </w:p>
          <w:p w14:paraId="59105FD2" w14:textId="77777777" w:rsidR="00E546F5" w:rsidRDefault="00951CE2">
            <w:pPr>
              <w:pStyle w:val="Tier3"/>
            </w:pPr>
            <w:r>
              <w:t>-</w:t>
            </w:r>
            <w:r>
              <w:tab/>
              <w:t>-</w:t>
            </w:r>
            <w:r>
              <w:tab/>
              <w:t>Unwrought; powders</w:t>
            </w:r>
          </w:p>
          <w:p w14:paraId="59105FD3"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5FD4" w14:textId="77777777" w:rsidR="00E546F5" w:rsidRDefault="00951CE2">
            <w:pPr>
              <w:pStyle w:val="Tier3Bullet"/>
            </w:pPr>
            <w:r>
              <w:tab/>
            </w:r>
            <w:r>
              <w:tab/>
              <w:t>-</w:t>
            </w:r>
            <w:r>
              <w:tab/>
              <w:t>for fitting to or equipping such ships, boats or other vessels;</w:t>
            </w:r>
          </w:p>
          <w:p w14:paraId="59105FD5"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5FD6" w14:textId="77777777" w:rsidR="00E546F5" w:rsidRDefault="00951CE2">
            <w:pPr>
              <w:pStyle w:val="Tier3Bullet"/>
            </w:pPr>
            <w:r>
              <w:tab/>
            </w:r>
            <w:r>
              <w:tab/>
              <w:t>-</w:t>
            </w:r>
            <w:r>
              <w:tab/>
              <w:t>for equipping the above platforms;</w:t>
            </w:r>
          </w:p>
          <w:p w14:paraId="59105FD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D8" w14:textId="77777777" w:rsidR="00E546F5" w:rsidRDefault="00951CE2">
            <w:pPr>
              <w:pStyle w:val="NormalinTable"/>
            </w:pPr>
            <w:r>
              <w:t>0.0%</w:t>
            </w:r>
          </w:p>
        </w:tc>
      </w:tr>
      <w:tr w:rsidR="00E546F5" w14:paraId="59105F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DA" w14:textId="77777777" w:rsidR="00E546F5" w:rsidRDefault="00951CE2">
            <w:pPr>
              <w:pStyle w:val="NormalinTable"/>
            </w:pPr>
            <w:r>
              <w:t>8112290000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DB" w14:textId="77777777" w:rsidR="00E546F5" w:rsidRDefault="00951CE2">
            <w:pPr>
              <w:pStyle w:val="Tier1"/>
            </w:pPr>
            <w:r>
              <w:t xml:space="preserve">Beryllium, chromium, </w:t>
            </w:r>
            <w:r>
              <w:t>germanium, vanadium, gallium, hafnium, indium, niobium (columbium), rhenium and thallium, and articles of these metals, including waste and scrap</w:t>
            </w:r>
          </w:p>
          <w:p w14:paraId="59105FDC" w14:textId="77777777" w:rsidR="00E546F5" w:rsidRDefault="00951CE2">
            <w:pPr>
              <w:pStyle w:val="Tier2"/>
            </w:pPr>
            <w:r>
              <w:t>-</w:t>
            </w:r>
            <w:r>
              <w:tab/>
              <w:t>Chromium</w:t>
            </w:r>
          </w:p>
          <w:p w14:paraId="59105FDD" w14:textId="77777777" w:rsidR="00E546F5" w:rsidRDefault="00951CE2">
            <w:pPr>
              <w:pStyle w:val="Tier3"/>
            </w:pPr>
            <w:r>
              <w:t>-</w:t>
            </w:r>
            <w:r>
              <w:tab/>
              <w:t>-</w:t>
            </w:r>
            <w:r>
              <w:tab/>
              <w:t>Other</w:t>
            </w:r>
          </w:p>
          <w:p w14:paraId="59105FDE" w14:textId="77777777" w:rsidR="00E546F5" w:rsidRDefault="00951CE2">
            <w:pPr>
              <w:pStyle w:val="Tier3Bullet"/>
            </w:pPr>
            <w:r>
              <w:tab/>
            </w:r>
            <w:r>
              <w:tab/>
              <w:t>-</w:t>
            </w:r>
            <w:r>
              <w:tab/>
              <w:t>for incorporation in ships, boats or other vessels listed in Table 1, for the purpose</w:t>
            </w:r>
            <w:r>
              <w:t>s of their construction, repair, maintenance or conversion;</w:t>
            </w:r>
          </w:p>
          <w:p w14:paraId="59105FDF" w14:textId="77777777" w:rsidR="00E546F5" w:rsidRDefault="00951CE2">
            <w:pPr>
              <w:pStyle w:val="Tier3Bullet"/>
            </w:pPr>
            <w:r>
              <w:tab/>
            </w:r>
            <w:r>
              <w:tab/>
              <w:t>-</w:t>
            </w:r>
            <w:r>
              <w:tab/>
              <w:t>for fitting to or equipping such ships, boats or other vessels;</w:t>
            </w:r>
          </w:p>
          <w:p w14:paraId="59105FE0" w14:textId="77777777" w:rsidR="00E546F5" w:rsidRDefault="00951CE2">
            <w:pPr>
              <w:pStyle w:val="Tier3Bullet"/>
            </w:pP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14:paraId="59105FE1" w14:textId="77777777" w:rsidR="00E546F5" w:rsidRDefault="00951CE2">
            <w:pPr>
              <w:pStyle w:val="Tier3Bullet"/>
            </w:pPr>
            <w:r>
              <w:tab/>
            </w:r>
            <w:r>
              <w:tab/>
              <w:t>-</w:t>
            </w:r>
            <w:r>
              <w:tab/>
              <w:t>for equipping the above platforms;</w:t>
            </w:r>
          </w:p>
          <w:p w14:paraId="59105FE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E3" w14:textId="77777777" w:rsidR="00E546F5" w:rsidRDefault="00951CE2">
            <w:pPr>
              <w:pStyle w:val="NormalinTable"/>
            </w:pPr>
            <w:r>
              <w:t>0.0%</w:t>
            </w:r>
          </w:p>
        </w:tc>
      </w:tr>
      <w:tr w:rsidR="00E546F5" w14:paraId="59105F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E5" w14:textId="77777777" w:rsidR="00E546F5" w:rsidRDefault="00951CE2">
            <w:pPr>
              <w:pStyle w:val="NormalinTable"/>
            </w:pPr>
            <w:r>
              <w:t>8112510000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E6" w14:textId="77777777" w:rsidR="00E546F5" w:rsidRDefault="00951CE2">
            <w:pPr>
              <w:pStyle w:val="Tier1"/>
            </w:pPr>
            <w:r>
              <w:t xml:space="preserve">Beryllium, </w:t>
            </w:r>
            <w:r>
              <w:t>chromium, germanium, vanadium, gallium, hafnium, indium, niobium (columbium), rhenium and thallium, and articles of these metals, including waste and scrap</w:t>
            </w:r>
          </w:p>
          <w:p w14:paraId="59105FE7" w14:textId="77777777" w:rsidR="00E546F5" w:rsidRDefault="00951CE2">
            <w:pPr>
              <w:pStyle w:val="Tier2"/>
            </w:pPr>
            <w:r>
              <w:t>-</w:t>
            </w:r>
            <w:r>
              <w:tab/>
              <w:t>Thallium</w:t>
            </w:r>
          </w:p>
          <w:p w14:paraId="59105FE8" w14:textId="77777777" w:rsidR="00E546F5" w:rsidRDefault="00951CE2">
            <w:pPr>
              <w:pStyle w:val="Tier3"/>
            </w:pPr>
            <w:r>
              <w:t>-</w:t>
            </w:r>
            <w:r>
              <w:tab/>
              <w:t>-</w:t>
            </w:r>
            <w:r>
              <w:tab/>
              <w:t>Unwrought; powders</w:t>
            </w:r>
          </w:p>
          <w:p w14:paraId="59105FE9" w14:textId="77777777" w:rsidR="00E546F5" w:rsidRDefault="00951CE2">
            <w:pPr>
              <w:pStyle w:val="Tier3Bullet"/>
            </w:pPr>
            <w:r>
              <w:tab/>
            </w:r>
            <w:r>
              <w:tab/>
              <w:t>-</w:t>
            </w:r>
            <w:r>
              <w:tab/>
              <w:t>for incorporation in ships, boats or other vessels listed in T</w:t>
            </w:r>
            <w:r>
              <w:t>able 1, for the purposes of their construction, repair, maintenance or conversion;</w:t>
            </w:r>
          </w:p>
          <w:p w14:paraId="59105FEA" w14:textId="77777777" w:rsidR="00E546F5" w:rsidRDefault="00951CE2">
            <w:pPr>
              <w:pStyle w:val="Tier3Bullet"/>
            </w:pPr>
            <w:r>
              <w:tab/>
            </w:r>
            <w:r>
              <w:tab/>
              <w:t>-</w:t>
            </w:r>
            <w:r>
              <w:tab/>
              <w:t>for fitting to or equipping such ships, boats or other vessels;</w:t>
            </w:r>
          </w:p>
          <w:p w14:paraId="59105FEB" w14:textId="77777777" w:rsidR="00E546F5" w:rsidRDefault="00951CE2">
            <w:pPr>
              <w:pStyle w:val="Tier3Bullet"/>
            </w:pPr>
            <w:r>
              <w:tab/>
            </w:r>
            <w:r>
              <w:tab/>
              <w:t>-</w:t>
            </w:r>
            <w:r>
              <w:tab/>
              <w:t>for incorporation, for the purposes of their construction, repair, maintenance or conversion, in dril</w:t>
            </w:r>
            <w:r>
              <w:t>ling or production platforms listed below: fixed, of subheading ex 8430 49 or floating or submersible of subheading 8905 20;</w:t>
            </w:r>
          </w:p>
          <w:p w14:paraId="59105FEC" w14:textId="77777777" w:rsidR="00E546F5" w:rsidRDefault="00951CE2">
            <w:pPr>
              <w:pStyle w:val="Tier3Bullet"/>
            </w:pPr>
            <w:r>
              <w:tab/>
            </w:r>
            <w:r>
              <w:tab/>
              <w:t>-</w:t>
            </w:r>
            <w:r>
              <w:tab/>
              <w:t>for equipping the above platforms;</w:t>
            </w:r>
          </w:p>
          <w:p w14:paraId="59105FE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EE" w14:textId="77777777" w:rsidR="00E546F5" w:rsidRDefault="00951CE2">
            <w:pPr>
              <w:pStyle w:val="NormalinTable"/>
            </w:pPr>
            <w:r>
              <w:t>0.0%</w:t>
            </w:r>
          </w:p>
        </w:tc>
      </w:tr>
      <w:tr w:rsidR="00E546F5" w14:paraId="59105F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F0" w14:textId="77777777" w:rsidR="00E546F5" w:rsidRDefault="00951CE2">
            <w:pPr>
              <w:pStyle w:val="NormalinTable"/>
            </w:pPr>
            <w:r>
              <w:t>8112590000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F1" w14:textId="77777777" w:rsidR="00E546F5" w:rsidRDefault="00951CE2">
            <w:pPr>
              <w:pStyle w:val="Tier1"/>
            </w:pPr>
            <w:r>
              <w:t>Beryllium, chromium, germanium, vanadium, gallium, hafnium, indium, niobium (columbium), rhenium and thallium, and articles of these metals, including waste and scrap</w:t>
            </w:r>
          </w:p>
          <w:p w14:paraId="59105FF2" w14:textId="77777777" w:rsidR="00E546F5" w:rsidRDefault="00951CE2">
            <w:pPr>
              <w:pStyle w:val="Tier2"/>
            </w:pPr>
            <w:r>
              <w:t>-</w:t>
            </w:r>
            <w:r>
              <w:tab/>
              <w:t>Thallium</w:t>
            </w:r>
          </w:p>
          <w:p w14:paraId="59105FF3" w14:textId="77777777" w:rsidR="00E546F5" w:rsidRDefault="00951CE2">
            <w:pPr>
              <w:pStyle w:val="Tier3"/>
            </w:pPr>
            <w:r>
              <w:t>-</w:t>
            </w:r>
            <w:r>
              <w:tab/>
              <w:t>-</w:t>
            </w:r>
            <w:r>
              <w:tab/>
              <w:t>Other</w:t>
            </w:r>
          </w:p>
          <w:p w14:paraId="59105FF4" w14:textId="77777777" w:rsidR="00E546F5" w:rsidRDefault="00951CE2">
            <w:pPr>
              <w:pStyle w:val="Tier3Bullet"/>
            </w:pPr>
            <w:r>
              <w:tab/>
            </w:r>
            <w:r>
              <w:tab/>
              <w:t>-</w:t>
            </w:r>
            <w:r>
              <w:tab/>
              <w:t>for incorporation in ships, boats or other vessels li</w:t>
            </w:r>
            <w:r>
              <w:t>sted in Table 1, for the purposes of their construction, repair, maintenance or conversion;</w:t>
            </w:r>
          </w:p>
          <w:p w14:paraId="59105FF5" w14:textId="77777777" w:rsidR="00E546F5" w:rsidRDefault="00951CE2">
            <w:pPr>
              <w:pStyle w:val="Tier3Bullet"/>
            </w:pPr>
            <w:r>
              <w:tab/>
            </w:r>
            <w:r>
              <w:tab/>
              <w:t>-</w:t>
            </w:r>
            <w:r>
              <w:tab/>
              <w:t>for fitting to or equipping such ships, boats or other vessels;</w:t>
            </w:r>
          </w:p>
          <w:p w14:paraId="59105FF6" w14:textId="77777777" w:rsidR="00E546F5" w:rsidRDefault="00951CE2">
            <w:pPr>
              <w:pStyle w:val="Tier3Bullet"/>
            </w:pP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14:paraId="59105FF7" w14:textId="77777777" w:rsidR="00E546F5" w:rsidRDefault="00951CE2">
            <w:pPr>
              <w:pStyle w:val="Tier3Bullet"/>
            </w:pPr>
            <w:r>
              <w:tab/>
            </w:r>
            <w:r>
              <w:tab/>
              <w:t>-</w:t>
            </w:r>
            <w:r>
              <w:tab/>
              <w:t>for equipping the above platforms;</w:t>
            </w:r>
          </w:p>
          <w:p w14:paraId="59105FF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5FF9" w14:textId="77777777" w:rsidR="00E546F5" w:rsidRDefault="00951CE2">
            <w:pPr>
              <w:pStyle w:val="NormalinTable"/>
            </w:pPr>
            <w:r>
              <w:t>0.0%</w:t>
            </w:r>
          </w:p>
        </w:tc>
      </w:tr>
      <w:tr w:rsidR="00E546F5" w14:paraId="591060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5FFB" w14:textId="77777777" w:rsidR="00E546F5" w:rsidRDefault="00951CE2">
            <w:pPr>
              <w:pStyle w:val="NormalinTable"/>
            </w:pPr>
            <w:r>
              <w:t>8112920000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5FFC" w14:textId="77777777" w:rsidR="00E546F5" w:rsidRDefault="00951CE2">
            <w:pPr>
              <w:pStyle w:val="Tier1"/>
            </w:pPr>
            <w:r>
              <w:t>Beryllium, chromium, germanium, vanadium, gallium, hafnium, indium, niobium (columbium), rhenium and thallium, and articles of these metals, including waste and scrap</w:t>
            </w:r>
          </w:p>
          <w:p w14:paraId="59105FFD" w14:textId="77777777" w:rsidR="00E546F5" w:rsidRDefault="00951CE2">
            <w:pPr>
              <w:pStyle w:val="Tier2"/>
            </w:pPr>
            <w:r>
              <w:t>-</w:t>
            </w:r>
            <w:r>
              <w:tab/>
              <w:t>Other</w:t>
            </w:r>
          </w:p>
          <w:p w14:paraId="59105FFE" w14:textId="77777777" w:rsidR="00E546F5" w:rsidRDefault="00951CE2">
            <w:pPr>
              <w:pStyle w:val="Tier3"/>
            </w:pPr>
            <w:r>
              <w:t>-</w:t>
            </w:r>
            <w:r>
              <w:tab/>
              <w:t>-</w:t>
            </w:r>
            <w:r>
              <w:tab/>
              <w:t>Unwrought; waste and scrap; powders</w:t>
            </w:r>
          </w:p>
          <w:p w14:paraId="59105FFF" w14:textId="77777777" w:rsidR="00E546F5" w:rsidRDefault="00951CE2">
            <w:pPr>
              <w:pStyle w:val="Tier3Bullet"/>
            </w:pPr>
            <w:r>
              <w:tab/>
            </w:r>
            <w:r>
              <w:tab/>
              <w:t>-</w:t>
            </w:r>
            <w:r>
              <w:tab/>
              <w:t>for incorporation in ships</w:t>
            </w:r>
            <w:r>
              <w:t>, boats or other vessels listed in Table 1, for the purposes of their construction, repair, maintenance or conversion;</w:t>
            </w:r>
          </w:p>
          <w:p w14:paraId="59106000" w14:textId="77777777" w:rsidR="00E546F5" w:rsidRDefault="00951CE2">
            <w:pPr>
              <w:pStyle w:val="Tier3Bullet"/>
            </w:pPr>
            <w:r>
              <w:tab/>
            </w:r>
            <w:r>
              <w:tab/>
              <w:t>-</w:t>
            </w:r>
            <w:r>
              <w:tab/>
              <w:t>for fitting to or equipping such ships, boats or other vessels;</w:t>
            </w:r>
          </w:p>
          <w:p w14:paraId="59106001" w14:textId="77777777" w:rsidR="00E546F5" w:rsidRDefault="00951CE2">
            <w:pPr>
              <w:pStyle w:val="Tier3Bullet"/>
            </w:pP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6002" w14:textId="77777777" w:rsidR="00E546F5" w:rsidRDefault="00951CE2">
            <w:pPr>
              <w:pStyle w:val="Tier3Bullet"/>
            </w:pPr>
            <w:r>
              <w:tab/>
            </w:r>
            <w:r>
              <w:tab/>
              <w:t>-</w:t>
            </w:r>
            <w:r>
              <w:tab/>
              <w:t>for equipping the above platforms;</w:t>
            </w:r>
          </w:p>
          <w:p w14:paraId="59106003" w14:textId="77777777" w:rsidR="00E546F5" w:rsidRDefault="00951CE2">
            <w:pPr>
              <w:pStyle w:val="Tier3Bullet"/>
            </w:pP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04" w14:textId="77777777" w:rsidR="00E546F5" w:rsidRDefault="00951CE2">
            <w:pPr>
              <w:pStyle w:val="NormalinTable"/>
            </w:pPr>
            <w:r>
              <w:t>0.0%</w:t>
            </w:r>
          </w:p>
        </w:tc>
      </w:tr>
      <w:tr w:rsidR="00E546F5" w14:paraId="591060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06" w14:textId="77777777" w:rsidR="00E546F5" w:rsidRDefault="00951CE2">
            <w:pPr>
              <w:pStyle w:val="NormalinTable"/>
            </w:pPr>
            <w:r>
              <w:t>8112990000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07" w14:textId="77777777" w:rsidR="00E546F5" w:rsidRDefault="00951CE2">
            <w:pPr>
              <w:pStyle w:val="Tier1"/>
            </w:pPr>
            <w:r>
              <w:t>Beryllium, chromium, germanium, vanadium, gallium, hafnium, indium, niobium (columbium), rhenium and thallium, and articles of these metals, including waste and scrap</w:t>
            </w:r>
          </w:p>
          <w:p w14:paraId="59106008" w14:textId="77777777" w:rsidR="00E546F5" w:rsidRDefault="00951CE2">
            <w:pPr>
              <w:pStyle w:val="Tier2"/>
            </w:pPr>
            <w:r>
              <w:t>-</w:t>
            </w:r>
            <w:r>
              <w:tab/>
              <w:t>Other</w:t>
            </w:r>
          </w:p>
          <w:p w14:paraId="59106009" w14:textId="77777777" w:rsidR="00E546F5" w:rsidRDefault="00951CE2">
            <w:pPr>
              <w:pStyle w:val="Tier3"/>
            </w:pPr>
            <w:r>
              <w:t>-</w:t>
            </w:r>
            <w:r>
              <w:tab/>
              <w:t>-</w:t>
            </w:r>
            <w:r>
              <w:tab/>
              <w:t>Other</w:t>
            </w:r>
          </w:p>
          <w:p w14:paraId="5910600A"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600B" w14:textId="77777777" w:rsidR="00E546F5" w:rsidRDefault="00951CE2">
            <w:pPr>
              <w:pStyle w:val="Tier3Bullet"/>
            </w:pPr>
            <w:r>
              <w:tab/>
            </w:r>
            <w:r>
              <w:tab/>
              <w:t>-</w:t>
            </w:r>
            <w:r>
              <w:tab/>
              <w:t>for fitting to or equipping such ships, boats or other vessels;</w:t>
            </w:r>
          </w:p>
          <w:p w14:paraId="5910600C"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600D" w14:textId="77777777" w:rsidR="00E546F5" w:rsidRDefault="00951CE2">
            <w:pPr>
              <w:pStyle w:val="Tier3Bullet"/>
            </w:pPr>
            <w:r>
              <w:tab/>
            </w:r>
            <w:r>
              <w:tab/>
              <w:t>-</w:t>
            </w:r>
            <w:r>
              <w:tab/>
              <w:t>for equipping the above platforms;</w:t>
            </w:r>
          </w:p>
          <w:p w14:paraId="5910600E"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0F" w14:textId="77777777" w:rsidR="00E546F5" w:rsidRDefault="00951CE2">
            <w:pPr>
              <w:pStyle w:val="NormalinTable"/>
            </w:pPr>
            <w:r>
              <w:t>0.0%</w:t>
            </w:r>
          </w:p>
        </w:tc>
      </w:tr>
      <w:tr w:rsidR="00E546F5" w14:paraId="591060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11" w14:textId="77777777" w:rsidR="00E546F5" w:rsidRDefault="00951CE2">
            <w:pPr>
              <w:pStyle w:val="NormalinTable"/>
            </w:pPr>
            <w:r>
              <w:t>8113002000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12" w14:textId="77777777" w:rsidR="00E546F5" w:rsidRDefault="00951CE2">
            <w:pPr>
              <w:pStyle w:val="Tier1"/>
            </w:pPr>
            <w:r>
              <w:t>Cermets and articles thereof, including waste and scrap</w:t>
            </w:r>
          </w:p>
          <w:p w14:paraId="59106013" w14:textId="77777777" w:rsidR="00E546F5" w:rsidRDefault="00951CE2">
            <w:pPr>
              <w:pStyle w:val="Tier2"/>
            </w:pPr>
            <w:r>
              <w:t>-</w:t>
            </w:r>
            <w:r>
              <w:tab/>
              <w:t>Unwrought</w:t>
            </w:r>
          </w:p>
          <w:p w14:paraId="59106014" w14:textId="77777777" w:rsidR="00E546F5" w:rsidRDefault="00951CE2">
            <w:pPr>
              <w:pStyle w:val="Tier2Bullet"/>
            </w:pPr>
            <w:r>
              <w:tab/>
              <w:t>-</w:t>
            </w:r>
            <w:r>
              <w:tab/>
              <w:t>for incorporation in ships, boats or other vessels listed in Table 1, for the purposes of their construction, repair, m</w:t>
            </w:r>
            <w:r>
              <w:t>aintenance or conversion;</w:t>
            </w:r>
          </w:p>
          <w:p w14:paraId="59106015" w14:textId="77777777" w:rsidR="00E546F5" w:rsidRDefault="00951CE2">
            <w:pPr>
              <w:pStyle w:val="Tier2Bullet"/>
            </w:pPr>
            <w:r>
              <w:tab/>
              <w:t>-</w:t>
            </w:r>
            <w:r>
              <w:tab/>
              <w:t>for fitting to or equipping such ships, boats or other vessels;</w:t>
            </w:r>
          </w:p>
          <w:p w14:paraId="59106016" w14:textId="77777777" w:rsidR="00E546F5" w:rsidRDefault="00951CE2">
            <w:pPr>
              <w:pStyle w:val="Tier2Bullet"/>
            </w:pPr>
            <w:r>
              <w:tab/>
              <w:t>-</w:t>
            </w:r>
            <w:r>
              <w:tab/>
              <w:t>for incorporation, for the purposes of their construction, repair, maintenance or conversion, in drilling or production platforms listed below: fixed, of subhea</w:t>
            </w:r>
            <w:r>
              <w:t>ding ex 8430 49 or floating or submersible of subheading 8905 20;</w:t>
            </w:r>
          </w:p>
          <w:p w14:paraId="59106017" w14:textId="77777777" w:rsidR="00E546F5" w:rsidRDefault="00951CE2">
            <w:pPr>
              <w:pStyle w:val="Tier2Bullet"/>
            </w:pPr>
            <w:r>
              <w:tab/>
              <w:t>-</w:t>
            </w:r>
            <w:r>
              <w:tab/>
              <w:t>for equipping the above platforms;</w:t>
            </w:r>
          </w:p>
          <w:p w14:paraId="5910601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19" w14:textId="77777777" w:rsidR="00E546F5" w:rsidRDefault="00951CE2">
            <w:pPr>
              <w:pStyle w:val="NormalinTable"/>
            </w:pPr>
            <w:r>
              <w:t>0.0%</w:t>
            </w:r>
          </w:p>
        </w:tc>
      </w:tr>
      <w:tr w:rsidR="00E546F5" w14:paraId="591060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1B" w14:textId="77777777" w:rsidR="00E546F5" w:rsidRDefault="00951CE2">
            <w:pPr>
              <w:pStyle w:val="NormalinTable"/>
            </w:pPr>
            <w:r>
              <w:t>8113009000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1C" w14:textId="77777777" w:rsidR="00E546F5" w:rsidRDefault="00951CE2">
            <w:pPr>
              <w:pStyle w:val="Tier1"/>
            </w:pPr>
            <w:r>
              <w:t>Cermets and articles thereof, including waste and scrap</w:t>
            </w:r>
          </w:p>
          <w:p w14:paraId="5910601D" w14:textId="77777777" w:rsidR="00E546F5" w:rsidRDefault="00951CE2">
            <w:pPr>
              <w:pStyle w:val="Tier2"/>
            </w:pPr>
            <w:r>
              <w:t>-</w:t>
            </w:r>
            <w:r>
              <w:tab/>
            </w:r>
            <w:r>
              <w:t>Other</w:t>
            </w:r>
          </w:p>
          <w:p w14:paraId="5910601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01F" w14:textId="77777777" w:rsidR="00E546F5" w:rsidRDefault="00951CE2">
            <w:pPr>
              <w:pStyle w:val="Tier2Bullet"/>
            </w:pPr>
            <w:r>
              <w:tab/>
              <w:t>-</w:t>
            </w:r>
            <w:r>
              <w:tab/>
              <w:t>for fitting to or equipping such ships, boats or other vessels;</w:t>
            </w:r>
          </w:p>
          <w:p w14:paraId="59106020" w14:textId="77777777" w:rsidR="00E546F5" w:rsidRDefault="00951CE2">
            <w:pPr>
              <w:pStyle w:val="Tier2Bullet"/>
            </w:pP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6021" w14:textId="77777777" w:rsidR="00E546F5" w:rsidRDefault="00951CE2">
            <w:pPr>
              <w:pStyle w:val="Tier2Bullet"/>
            </w:pPr>
            <w:r>
              <w:tab/>
              <w:t>-</w:t>
            </w:r>
            <w:r>
              <w:tab/>
              <w:t>for equipping the above platforms;</w:t>
            </w:r>
          </w:p>
          <w:p w14:paraId="59106022" w14:textId="77777777" w:rsidR="00E546F5" w:rsidRDefault="00951CE2">
            <w:pPr>
              <w:pStyle w:val="Tier2Bullet"/>
            </w:pPr>
            <w:r>
              <w:tab/>
              <w:t>-</w:t>
            </w:r>
            <w:r>
              <w:tab/>
              <w:t>for linking these dri</w:t>
            </w:r>
            <w:r>
              <w:t>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23" w14:textId="77777777" w:rsidR="00E546F5" w:rsidRDefault="00951CE2">
            <w:pPr>
              <w:pStyle w:val="NormalinTable"/>
            </w:pPr>
            <w:r>
              <w:t>0.0%</w:t>
            </w:r>
          </w:p>
        </w:tc>
      </w:tr>
    </w:tbl>
    <w:p w14:paraId="59106025" w14:textId="77777777" w:rsidR="00E546F5" w:rsidRDefault="00951CE2">
      <w:pPr>
        <w:pStyle w:val="Heading1"/>
      </w:pPr>
      <w:r>
        <w:t>Chapter 82 : Tools, Implements, Cutlery, Spoons and Forks, of Base Metal; Parts Thereof of Base Metal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602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602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602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6028" w14:textId="77777777" w:rsidR="00E546F5" w:rsidRDefault="00951CE2">
            <w:pPr>
              <w:pStyle w:val="NormalinTable"/>
              <w:rPr>
                <w:b/>
                <w:bCs w:val="0"/>
                <w:color w:val="FFFFFF"/>
              </w:rPr>
            </w:pPr>
            <w:r>
              <w:rPr>
                <w:b/>
                <w:bCs w:val="0"/>
                <w:color w:val="FFFFFF"/>
              </w:rPr>
              <w:t>Duty expression</w:t>
            </w:r>
          </w:p>
        </w:tc>
      </w:tr>
      <w:tr w:rsidR="00E546F5" w14:paraId="591060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2A" w14:textId="77777777" w:rsidR="00E546F5" w:rsidRDefault="00951CE2">
            <w:pPr>
              <w:pStyle w:val="NormalinTable"/>
            </w:pPr>
            <w:r>
              <w:t>8201100000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2B" w14:textId="77777777" w:rsidR="00E546F5" w:rsidRDefault="00951CE2">
            <w:pPr>
              <w:pStyle w:val="Tier1"/>
            </w:pPr>
            <w:r>
              <w:t xml:space="preserve">Hand tools, the </w:t>
            </w:r>
            <w:r>
              <w:t>following: spades, shovels, mattocks, picks, hoes, forks and rakes; axes, billhooks and similar hewing tools; secateurs and pruners of any kind; scythes, sickles, hay knives, hedge shears, timber wedges and other tools of a kind used in agriculture, hortic</w:t>
            </w:r>
            <w:r>
              <w:t>ulture or forestry</w:t>
            </w:r>
          </w:p>
          <w:p w14:paraId="5910602C" w14:textId="77777777" w:rsidR="00E546F5" w:rsidRDefault="00951CE2">
            <w:pPr>
              <w:pStyle w:val="Tier2"/>
            </w:pPr>
            <w:r>
              <w:t>-</w:t>
            </w:r>
            <w:r>
              <w:tab/>
              <w:t>Spades and shovels</w:t>
            </w:r>
          </w:p>
          <w:p w14:paraId="5910602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02E" w14:textId="77777777" w:rsidR="00E546F5" w:rsidRDefault="00951CE2">
            <w:pPr>
              <w:pStyle w:val="Tier2Bullet"/>
            </w:pPr>
            <w:r>
              <w:tab/>
              <w:t>-</w:t>
            </w:r>
            <w:r>
              <w:tab/>
              <w:t>for fitting to or equipping such ships, boats or other vessels;</w:t>
            </w:r>
          </w:p>
          <w:p w14:paraId="5910602F" w14:textId="77777777" w:rsidR="00E546F5" w:rsidRDefault="00951CE2">
            <w:pPr>
              <w:pStyle w:val="Tier2Bullet"/>
            </w:pPr>
            <w:r>
              <w:tab/>
            </w:r>
            <w:r>
              <w:t>-</w:t>
            </w:r>
            <w:r>
              <w:tab/>
              <w:t>for incorporation, for the purposes of their construction, repair, maintenance or conversion, in drilling or production platforms listed below: fixed, of subheading ex 8430 49 or floating or submersible of subheading 8905 20;</w:t>
            </w:r>
          </w:p>
          <w:p w14:paraId="59106030" w14:textId="77777777" w:rsidR="00E546F5" w:rsidRDefault="00951CE2">
            <w:pPr>
              <w:pStyle w:val="Tier2Bullet"/>
            </w:pPr>
            <w:r>
              <w:tab/>
              <w:t>-</w:t>
            </w:r>
            <w:r>
              <w:tab/>
              <w:t>for equipping the above p</w:t>
            </w:r>
            <w:r>
              <w:t>latforms;</w:t>
            </w:r>
          </w:p>
          <w:p w14:paraId="5910603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32" w14:textId="77777777" w:rsidR="00E546F5" w:rsidRDefault="00951CE2">
            <w:pPr>
              <w:pStyle w:val="NormalinTable"/>
            </w:pPr>
            <w:r>
              <w:t>0.0%</w:t>
            </w:r>
          </w:p>
        </w:tc>
      </w:tr>
      <w:tr w:rsidR="00E546F5" w14:paraId="591060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34" w14:textId="77777777" w:rsidR="00E546F5" w:rsidRDefault="00951CE2">
            <w:pPr>
              <w:pStyle w:val="NormalinTable"/>
            </w:pPr>
            <w:r>
              <w:t>8202100000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35" w14:textId="77777777" w:rsidR="00E546F5" w:rsidRDefault="00951CE2">
            <w:pPr>
              <w:pStyle w:val="Tier1"/>
            </w:pPr>
            <w:r>
              <w:t>Handsaws; blades for saws of all kinds (including slitting, slotting or toothless saw blades)</w:t>
            </w:r>
          </w:p>
          <w:p w14:paraId="59106036" w14:textId="77777777" w:rsidR="00E546F5" w:rsidRDefault="00951CE2">
            <w:pPr>
              <w:pStyle w:val="Tier2"/>
            </w:pPr>
            <w:r>
              <w:t>-</w:t>
            </w:r>
            <w:r>
              <w:tab/>
              <w:t>Handsaws</w:t>
            </w:r>
          </w:p>
          <w:p w14:paraId="59106037" w14:textId="77777777" w:rsidR="00E546F5" w:rsidRDefault="00951CE2">
            <w:pPr>
              <w:pStyle w:val="Tier2Bullet"/>
            </w:pPr>
            <w:r>
              <w:tab/>
              <w:t>-</w:t>
            </w:r>
            <w:r>
              <w:tab/>
              <w:t xml:space="preserve">for incorporation in ships, boats or other </w:t>
            </w:r>
            <w:r>
              <w:t>vessels listed in Table 1, for the purposes of their construction, repair, maintenance or conversion;</w:t>
            </w:r>
          </w:p>
          <w:p w14:paraId="59106038" w14:textId="77777777" w:rsidR="00E546F5" w:rsidRDefault="00951CE2">
            <w:pPr>
              <w:pStyle w:val="Tier2Bullet"/>
            </w:pPr>
            <w:r>
              <w:tab/>
              <w:t>-</w:t>
            </w:r>
            <w:r>
              <w:tab/>
              <w:t>for fitting to or equipping such ships, boats or other vessels;</w:t>
            </w:r>
          </w:p>
          <w:p w14:paraId="59106039" w14:textId="77777777" w:rsidR="00E546F5" w:rsidRDefault="00951CE2">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603A" w14:textId="77777777" w:rsidR="00E546F5" w:rsidRDefault="00951CE2">
            <w:pPr>
              <w:pStyle w:val="Tier2Bullet"/>
            </w:pPr>
            <w:r>
              <w:tab/>
              <w:t>-</w:t>
            </w:r>
            <w:r>
              <w:tab/>
              <w:t>for equipping the above platforms;</w:t>
            </w:r>
          </w:p>
          <w:p w14:paraId="5910603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3C" w14:textId="77777777" w:rsidR="00E546F5" w:rsidRDefault="00951CE2">
            <w:pPr>
              <w:pStyle w:val="NormalinTable"/>
            </w:pPr>
            <w:r>
              <w:t>0.0%</w:t>
            </w:r>
          </w:p>
        </w:tc>
      </w:tr>
      <w:tr w:rsidR="00E546F5" w14:paraId="591060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3E" w14:textId="77777777" w:rsidR="00E546F5" w:rsidRDefault="00951CE2">
            <w:pPr>
              <w:pStyle w:val="NormalinTable"/>
            </w:pPr>
            <w:r>
              <w:t>8202200000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3F" w14:textId="77777777" w:rsidR="00E546F5" w:rsidRDefault="00951CE2">
            <w:pPr>
              <w:pStyle w:val="Tier1"/>
            </w:pPr>
            <w:r>
              <w:t>Handsaws; blades for saws of all kinds (including slitting, slotting or toothless saw blades)</w:t>
            </w:r>
          </w:p>
          <w:p w14:paraId="59106040" w14:textId="77777777" w:rsidR="00E546F5" w:rsidRDefault="00951CE2">
            <w:pPr>
              <w:pStyle w:val="Tier2"/>
            </w:pPr>
            <w:r>
              <w:t>-</w:t>
            </w:r>
            <w:r>
              <w:tab/>
              <w:t>Bandsaw blades</w:t>
            </w:r>
          </w:p>
          <w:p w14:paraId="59106041" w14:textId="77777777" w:rsidR="00E546F5" w:rsidRDefault="00951CE2">
            <w:pPr>
              <w:pStyle w:val="Tier2Bullet"/>
            </w:pPr>
            <w:r>
              <w:tab/>
              <w:t>-</w:t>
            </w:r>
            <w:r>
              <w:tab/>
              <w:t xml:space="preserve">for incorporation in ships, boats or other vessels listed in Table 1, for the purposes of their construction, repair, </w:t>
            </w:r>
            <w:r>
              <w:t>maintenance or conversion;</w:t>
            </w:r>
          </w:p>
          <w:p w14:paraId="59106042" w14:textId="77777777" w:rsidR="00E546F5" w:rsidRDefault="00951CE2">
            <w:pPr>
              <w:pStyle w:val="Tier2Bullet"/>
            </w:pPr>
            <w:r>
              <w:tab/>
              <w:t>-</w:t>
            </w:r>
            <w:r>
              <w:tab/>
              <w:t>for fitting to or equipping such ships, boats or other vessels;</w:t>
            </w:r>
          </w:p>
          <w:p w14:paraId="59106043" w14:textId="77777777" w:rsidR="00E546F5" w:rsidRDefault="00951CE2">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6044" w14:textId="77777777" w:rsidR="00E546F5" w:rsidRDefault="00951CE2">
            <w:pPr>
              <w:pStyle w:val="Tier2Bullet"/>
            </w:pPr>
            <w:r>
              <w:tab/>
              <w:t>-</w:t>
            </w:r>
            <w:r>
              <w:tab/>
              <w:t>for equipping the above platforms;</w:t>
            </w:r>
          </w:p>
          <w:p w14:paraId="5910604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46" w14:textId="77777777" w:rsidR="00E546F5" w:rsidRDefault="00951CE2">
            <w:pPr>
              <w:pStyle w:val="NormalinTable"/>
            </w:pPr>
            <w:r>
              <w:t>0.0%</w:t>
            </w:r>
          </w:p>
        </w:tc>
      </w:tr>
      <w:tr w:rsidR="00E546F5" w14:paraId="591060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48" w14:textId="77777777" w:rsidR="00E546F5" w:rsidRDefault="00951CE2">
            <w:pPr>
              <w:pStyle w:val="NormalinTable"/>
            </w:pPr>
            <w:r>
              <w:t>8202310000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49" w14:textId="77777777" w:rsidR="00E546F5" w:rsidRDefault="00951CE2">
            <w:pPr>
              <w:pStyle w:val="Tier1"/>
            </w:pPr>
            <w:r>
              <w:t>Handsaws; blades for saws of all kinds (including slitting, slot</w:t>
            </w:r>
            <w:r>
              <w:t>ting or toothless saw blades)</w:t>
            </w:r>
          </w:p>
          <w:p w14:paraId="5910604A" w14:textId="77777777" w:rsidR="00E546F5" w:rsidRDefault="00951CE2">
            <w:pPr>
              <w:pStyle w:val="Tier2"/>
            </w:pPr>
            <w:r>
              <w:t>-</w:t>
            </w:r>
            <w:r>
              <w:tab/>
              <w:t>Circular saw blades (including slitting or slotting saw blades)</w:t>
            </w:r>
          </w:p>
          <w:p w14:paraId="5910604B" w14:textId="77777777" w:rsidR="00E546F5" w:rsidRDefault="00951CE2">
            <w:pPr>
              <w:pStyle w:val="Tier3"/>
            </w:pPr>
            <w:r>
              <w:t>-</w:t>
            </w:r>
            <w:r>
              <w:tab/>
              <w:t>-</w:t>
            </w:r>
            <w:r>
              <w:tab/>
              <w:t>With working part of steel</w:t>
            </w:r>
          </w:p>
          <w:p w14:paraId="5910604C"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604D" w14:textId="77777777" w:rsidR="00E546F5" w:rsidRDefault="00951CE2">
            <w:pPr>
              <w:pStyle w:val="Tier3Bullet"/>
            </w:pPr>
            <w:r>
              <w:tab/>
            </w:r>
            <w:r>
              <w:tab/>
              <w:t>-</w:t>
            </w:r>
            <w:r>
              <w:tab/>
              <w:t>for fitting to or equipping such ships, boats or other vessels;</w:t>
            </w:r>
          </w:p>
          <w:p w14:paraId="5910604E"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604F" w14:textId="77777777" w:rsidR="00E546F5" w:rsidRDefault="00951CE2">
            <w:pPr>
              <w:pStyle w:val="Tier3Bullet"/>
            </w:pPr>
            <w:r>
              <w:tab/>
            </w:r>
            <w:r>
              <w:tab/>
              <w:t>-</w:t>
            </w:r>
            <w:r>
              <w:tab/>
              <w:t>for equipping the above platforms;</w:t>
            </w:r>
          </w:p>
          <w:p w14:paraId="5910605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51" w14:textId="77777777" w:rsidR="00E546F5" w:rsidRDefault="00951CE2">
            <w:pPr>
              <w:pStyle w:val="NormalinTable"/>
            </w:pPr>
            <w:r>
              <w:t>0.0%</w:t>
            </w:r>
          </w:p>
        </w:tc>
      </w:tr>
      <w:tr w:rsidR="00E546F5" w14:paraId="591060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53" w14:textId="77777777" w:rsidR="00E546F5" w:rsidRDefault="00951CE2">
            <w:pPr>
              <w:pStyle w:val="NormalinTable"/>
            </w:pPr>
            <w:r>
              <w:t>8202390000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54" w14:textId="77777777" w:rsidR="00E546F5" w:rsidRDefault="00951CE2">
            <w:pPr>
              <w:pStyle w:val="Tier1"/>
            </w:pPr>
            <w:r>
              <w:t xml:space="preserve">Handsaws; blades for saws of all kinds (including slitting, </w:t>
            </w:r>
            <w:r>
              <w:t>slotting or toothless saw blades)</w:t>
            </w:r>
          </w:p>
          <w:p w14:paraId="59106055" w14:textId="77777777" w:rsidR="00E546F5" w:rsidRDefault="00951CE2">
            <w:pPr>
              <w:pStyle w:val="Tier2"/>
            </w:pPr>
            <w:r>
              <w:t>-</w:t>
            </w:r>
            <w:r>
              <w:tab/>
              <w:t>Circular saw blades (including slitting or slotting saw blades)</w:t>
            </w:r>
          </w:p>
          <w:p w14:paraId="59106056" w14:textId="77777777" w:rsidR="00E546F5" w:rsidRDefault="00951CE2">
            <w:pPr>
              <w:pStyle w:val="Tier3"/>
            </w:pPr>
            <w:r>
              <w:t>-</w:t>
            </w:r>
            <w:r>
              <w:tab/>
              <w:t>-</w:t>
            </w:r>
            <w:r>
              <w:tab/>
              <w:t>Other, including parts</w:t>
            </w:r>
          </w:p>
          <w:p w14:paraId="59106057"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6058" w14:textId="77777777" w:rsidR="00E546F5" w:rsidRDefault="00951CE2">
            <w:pPr>
              <w:pStyle w:val="Tier3Bullet"/>
            </w:pPr>
            <w:r>
              <w:tab/>
            </w:r>
            <w:r>
              <w:tab/>
              <w:t>-</w:t>
            </w:r>
            <w:r>
              <w:tab/>
              <w:t>for fitting to or equipping such ships, boats or other vessels;</w:t>
            </w:r>
          </w:p>
          <w:p w14:paraId="59106059"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605A" w14:textId="77777777" w:rsidR="00E546F5" w:rsidRDefault="00951CE2">
            <w:pPr>
              <w:pStyle w:val="Tier3Bullet"/>
            </w:pPr>
            <w:r>
              <w:tab/>
            </w:r>
            <w:r>
              <w:tab/>
              <w:t>-</w:t>
            </w:r>
            <w:r>
              <w:tab/>
              <w:t>for equipping the above platforms;</w:t>
            </w:r>
          </w:p>
          <w:p w14:paraId="5910605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5C" w14:textId="77777777" w:rsidR="00E546F5" w:rsidRDefault="00951CE2">
            <w:pPr>
              <w:pStyle w:val="NormalinTable"/>
            </w:pPr>
            <w:r>
              <w:t>0.0%</w:t>
            </w:r>
          </w:p>
        </w:tc>
      </w:tr>
      <w:tr w:rsidR="00E546F5" w14:paraId="591060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5E" w14:textId="77777777" w:rsidR="00E546F5" w:rsidRDefault="00951CE2">
            <w:pPr>
              <w:pStyle w:val="NormalinTable"/>
            </w:pPr>
            <w:r>
              <w:t>8202400000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5F" w14:textId="77777777" w:rsidR="00E546F5" w:rsidRDefault="00951CE2">
            <w:pPr>
              <w:pStyle w:val="Tier1"/>
            </w:pPr>
            <w:r>
              <w:t xml:space="preserve">Handsaws; blades for saws of all kinds (including </w:t>
            </w:r>
            <w:r>
              <w:t>slitting, slotting or toothless saw blades)</w:t>
            </w:r>
          </w:p>
          <w:p w14:paraId="59106060" w14:textId="77777777" w:rsidR="00E546F5" w:rsidRDefault="00951CE2">
            <w:pPr>
              <w:pStyle w:val="Tier2"/>
            </w:pPr>
            <w:r>
              <w:t>-</w:t>
            </w:r>
            <w:r>
              <w:tab/>
              <w:t>Chainsaw blades</w:t>
            </w:r>
          </w:p>
          <w:p w14:paraId="5910606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062" w14:textId="77777777" w:rsidR="00E546F5" w:rsidRDefault="00951CE2">
            <w:pPr>
              <w:pStyle w:val="Tier2Bullet"/>
            </w:pPr>
            <w:r>
              <w:tab/>
              <w:t>-</w:t>
            </w:r>
            <w:r>
              <w:tab/>
              <w:t>for fitting to or equipping such ships, boa</w:t>
            </w:r>
            <w:r>
              <w:t>ts or other vessels;</w:t>
            </w:r>
          </w:p>
          <w:p w14:paraId="5910606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6064" w14:textId="77777777" w:rsidR="00E546F5" w:rsidRDefault="00951CE2">
            <w:pPr>
              <w:pStyle w:val="Tier2Bullet"/>
            </w:pPr>
            <w:r>
              <w:tab/>
              <w:t>-</w:t>
            </w:r>
            <w:r>
              <w:tab/>
              <w:t>for</w:t>
            </w:r>
            <w:r>
              <w:t xml:space="preserve"> equipping the above platforms;</w:t>
            </w:r>
          </w:p>
          <w:p w14:paraId="5910606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66" w14:textId="77777777" w:rsidR="00E546F5" w:rsidRDefault="00951CE2">
            <w:pPr>
              <w:pStyle w:val="NormalinTable"/>
            </w:pPr>
            <w:r>
              <w:t>0.0%</w:t>
            </w:r>
          </w:p>
        </w:tc>
      </w:tr>
      <w:tr w:rsidR="00E546F5" w14:paraId="591060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68" w14:textId="77777777" w:rsidR="00E546F5" w:rsidRDefault="00951CE2">
            <w:pPr>
              <w:pStyle w:val="NormalinTable"/>
            </w:pPr>
            <w:r>
              <w:t>8202910000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69" w14:textId="77777777" w:rsidR="00E546F5" w:rsidRDefault="00951CE2">
            <w:pPr>
              <w:pStyle w:val="Tier1"/>
            </w:pPr>
            <w:r>
              <w:t>Handsaws; blades for saws of all kinds (including slitting, slotting or toothless saw blades)</w:t>
            </w:r>
          </w:p>
          <w:p w14:paraId="5910606A" w14:textId="77777777" w:rsidR="00E546F5" w:rsidRDefault="00951CE2">
            <w:pPr>
              <w:pStyle w:val="Tier2"/>
            </w:pPr>
            <w:r>
              <w:t>-</w:t>
            </w:r>
            <w:r>
              <w:tab/>
              <w:t>Other saw blades</w:t>
            </w:r>
          </w:p>
          <w:p w14:paraId="5910606B" w14:textId="77777777" w:rsidR="00E546F5" w:rsidRDefault="00951CE2">
            <w:pPr>
              <w:pStyle w:val="Tier3"/>
            </w:pPr>
            <w:r>
              <w:t>-</w:t>
            </w:r>
            <w:r>
              <w:tab/>
              <w:t>-</w:t>
            </w:r>
            <w:r>
              <w:tab/>
              <w:t xml:space="preserve">Straight saw </w:t>
            </w:r>
            <w:r>
              <w:t>blades, for working metal</w:t>
            </w:r>
          </w:p>
          <w:p w14:paraId="5910606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06D" w14:textId="77777777" w:rsidR="00E546F5" w:rsidRDefault="00951CE2">
            <w:pPr>
              <w:pStyle w:val="Tier3Bullet"/>
            </w:pPr>
            <w:r>
              <w:tab/>
            </w:r>
            <w:r>
              <w:tab/>
              <w:t>-</w:t>
            </w:r>
            <w:r>
              <w:tab/>
              <w:t>for fitting to or equipping such ships, boats or other vessels;</w:t>
            </w:r>
          </w:p>
          <w:p w14:paraId="5910606E" w14:textId="77777777" w:rsidR="00E546F5" w:rsidRDefault="00951CE2">
            <w:pPr>
              <w:pStyle w:val="Tier3Bullet"/>
            </w:pP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606F" w14:textId="77777777" w:rsidR="00E546F5" w:rsidRDefault="00951CE2">
            <w:pPr>
              <w:pStyle w:val="Tier3Bullet"/>
            </w:pPr>
            <w:r>
              <w:tab/>
            </w:r>
            <w:r>
              <w:tab/>
              <w:t>-</w:t>
            </w:r>
            <w:r>
              <w:tab/>
              <w:t>for equipping the above platforms;</w:t>
            </w:r>
          </w:p>
          <w:p w14:paraId="5910607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71" w14:textId="77777777" w:rsidR="00E546F5" w:rsidRDefault="00951CE2">
            <w:pPr>
              <w:pStyle w:val="NormalinTable"/>
            </w:pPr>
            <w:r>
              <w:t>0.0%</w:t>
            </w:r>
          </w:p>
        </w:tc>
      </w:tr>
      <w:tr w:rsidR="00E546F5" w14:paraId="591060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73" w14:textId="77777777" w:rsidR="00E546F5" w:rsidRDefault="00951CE2">
            <w:pPr>
              <w:pStyle w:val="NormalinTable"/>
            </w:pPr>
            <w:r>
              <w:t>8202990000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74" w14:textId="77777777" w:rsidR="00E546F5" w:rsidRDefault="00951CE2">
            <w:pPr>
              <w:pStyle w:val="Tier1"/>
            </w:pPr>
            <w:r>
              <w:t>Handsaws; blades for saws of all kinds (including slitting, slotting or toothless saw blades)</w:t>
            </w:r>
          </w:p>
          <w:p w14:paraId="59106075" w14:textId="77777777" w:rsidR="00E546F5" w:rsidRDefault="00951CE2">
            <w:pPr>
              <w:pStyle w:val="Tier2"/>
            </w:pPr>
            <w:r>
              <w:t>-</w:t>
            </w:r>
            <w:r>
              <w:tab/>
              <w:t>Other saw blades</w:t>
            </w:r>
          </w:p>
          <w:p w14:paraId="59106076" w14:textId="77777777" w:rsidR="00E546F5" w:rsidRDefault="00951CE2">
            <w:pPr>
              <w:pStyle w:val="Tier3"/>
            </w:pPr>
            <w:r>
              <w:t>-</w:t>
            </w:r>
            <w:r>
              <w:tab/>
              <w:t>-</w:t>
            </w:r>
            <w:r>
              <w:tab/>
              <w:t>Other</w:t>
            </w:r>
          </w:p>
          <w:p w14:paraId="59106077"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6078" w14:textId="77777777" w:rsidR="00E546F5" w:rsidRDefault="00951CE2">
            <w:pPr>
              <w:pStyle w:val="Tier3Bullet"/>
            </w:pPr>
            <w:r>
              <w:tab/>
            </w:r>
            <w:r>
              <w:tab/>
              <w:t>-</w:t>
            </w:r>
            <w:r>
              <w:tab/>
              <w:t>for fitting to or equipping such ships, boats or other vessels;</w:t>
            </w:r>
          </w:p>
          <w:p w14:paraId="59106079"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607A" w14:textId="77777777" w:rsidR="00E546F5" w:rsidRDefault="00951CE2">
            <w:pPr>
              <w:pStyle w:val="Tier3Bullet"/>
            </w:pPr>
            <w:r>
              <w:tab/>
            </w:r>
            <w:r>
              <w:tab/>
              <w:t>-</w:t>
            </w:r>
            <w:r>
              <w:tab/>
              <w:t>for equipping the above platforms;</w:t>
            </w:r>
          </w:p>
          <w:p w14:paraId="5910607B"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7C" w14:textId="77777777" w:rsidR="00E546F5" w:rsidRDefault="00951CE2">
            <w:pPr>
              <w:pStyle w:val="NormalinTable"/>
            </w:pPr>
            <w:r>
              <w:t>0.0%</w:t>
            </w:r>
          </w:p>
        </w:tc>
      </w:tr>
      <w:tr w:rsidR="00E546F5" w14:paraId="591060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7E" w14:textId="77777777" w:rsidR="00E546F5" w:rsidRDefault="00951CE2">
            <w:pPr>
              <w:pStyle w:val="NormalinTable"/>
            </w:pPr>
            <w:r>
              <w:t>8203000000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7F" w14:textId="77777777" w:rsidR="00E546F5" w:rsidRDefault="00951CE2">
            <w:pPr>
              <w:pStyle w:val="Tier1"/>
            </w:pPr>
            <w:r>
              <w:t>Files, rasps, pliers (including cutting pliers), pincers, tweezers, metal-cutting shears, pipe-cutters, bolt croppers, perforating punches and similar hand tools</w:t>
            </w:r>
          </w:p>
          <w:p w14:paraId="59106080" w14:textId="77777777" w:rsidR="00E546F5" w:rsidRDefault="00951CE2">
            <w:pPr>
              <w:pStyle w:val="Tier1Bullet"/>
            </w:pPr>
            <w:r>
              <w:t>-</w:t>
            </w:r>
            <w:r>
              <w:tab/>
              <w:t xml:space="preserve">for incorporation in ships, boats or other vessels listed in Table 1, </w:t>
            </w:r>
            <w:r>
              <w:t>for the purposes of their construction, repair, maintenance or conversion;</w:t>
            </w:r>
          </w:p>
          <w:p w14:paraId="59106081" w14:textId="77777777" w:rsidR="00E546F5" w:rsidRDefault="00951CE2">
            <w:pPr>
              <w:pStyle w:val="Tier1Bullet"/>
            </w:pPr>
            <w:r>
              <w:t>-</w:t>
            </w:r>
            <w:r>
              <w:tab/>
              <w:t>for fitting to or equipping such ships, boats or other vessels;</w:t>
            </w:r>
          </w:p>
          <w:p w14:paraId="59106082" w14:textId="77777777" w:rsidR="00E546F5" w:rsidRDefault="00951CE2">
            <w:pPr>
              <w:pStyle w:val="Tier1Bullet"/>
            </w:pPr>
            <w:r>
              <w:t>-</w:t>
            </w:r>
            <w:r>
              <w:tab/>
              <w:t>for incorporation, for the purposes of their construction, repair, maintenance or conversion, in drilling or prod</w:t>
            </w:r>
            <w:r>
              <w:t>uction platforms listed below: fixed, of subheading ex 8430 49 or floating or submersible of subheading 8905 20;</w:t>
            </w:r>
          </w:p>
          <w:p w14:paraId="59106083" w14:textId="77777777" w:rsidR="00E546F5" w:rsidRDefault="00951CE2">
            <w:pPr>
              <w:pStyle w:val="Tier1Bullet"/>
            </w:pPr>
            <w:r>
              <w:t>-</w:t>
            </w:r>
            <w:r>
              <w:tab/>
              <w:t>for equipping the above platforms;</w:t>
            </w:r>
          </w:p>
          <w:p w14:paraId="5910608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85" w14:textId="77777777" w:rsidR="00E546F5" w:rsidRDefault="00951CE2">
            <w:pPr>
              <w:pStyle w:val="NormalinTable"/>
            </w:pPr>
            <w:r>
              <w:t>0.0%</w:t>
            </w:r>
          </w:p>
        </w:tc>
      </w:tr>
      <w:tr w:rsidR="00E546F5" w14:paraId="591060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87" w14:textId="77777777" w:rsidR="00E546F5" w:rsidRDefault="00951CE2">
            <w:pPr>
              <w:pStyle w:val="NormalinTable"/>
            </w:pPr>
            <w:r>
              <w:t>8204000000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88" w14:textId="77777777" w:rsidR="00E546F5" w:rsidRDefault="00951CE2">
            <w:pPr>
              <w:pStyle w:val="Tier1"/>
            </w:pPr>
            <w:r>
              <w:t>Hand-operated spanne</w:t>
            </w:r>
            <w:r>
              <w:t>rs and wrenches (including torque meter wrenches but not including tap wrenches); interchangeable spanner sockets, with or without handles</w:t>
            </w:r>
          </w:p>
          <w:p w14:paraId="59106089" w14:textId="77777777" w:rsidR="00E546F5" w:rsidRDefault="00951CE2">
            <w:pPr>
              <w:pStyle w:val="Tier1Bullet"/>
            </w:pPr>
            <w:r>
              <w:t>-</w:t>
            </w:r>
            <w:r>
              <w:tab/>
              <w:t>for incorporation in ships, boats or other vessels listed in Table 1, for the purposes of their construction, repai</w:t>
            </w:r>
            <w:r>
              <w:t>r, maintenance or conversion;</w:t>
            </w:r>
          </w:p>
          <w:p w14:paraId="5910608A" w14:textId="77777777" w:rsidR="00E546F5" w:rsidRDefault="00951CE2">
            <w:pPr>
              <w:pStyle w:val="Tier1Bullet"/>
            </w:pPr>
            <w:r>
              <w:t>-</w:t>
            </w:r>
            <w:r>
              <w:tab/>
              <w:t>for fitting to or equipping such ships, boats or other vessels;</w:t>
            </w:r>
          </w:p>
          <w:p w14:paraId="5910608B" w14:textId="77777777" w:rsidR="00E546F5" w:rsidRDefault="00951CE2">
            <w:pPr>
              <w:pStyle w:val="Tier1Bullet"/>
            </w:pPr>
            <w:r>
              <w:t>-</w:t>
            </w:r>
            <w:r>
              <w:tab/>
              <w:t>for incorporation, for the purposes of their construction, repair, maintenance or conversion, in drilling or production platforms listed below: fixed, of subh</w:t>
            </w:r>
            <w:r>
              <w:t>eading ex 8430 49 or floating or submersible of subheading 8905 20;</w:t>
            </w:r>
          </w:p>
          <w:p w14:paraId="5910608C" w14:textId="77777777" w:rsidR="00E546F5" w:rsidRDefault="00951CE2">
            <w:pPr>
              <w:pStyle w:val="Tier1Bullet"/>
            </w:pPr>
            <w:r>
              <w:t>-</w:t>
            </w:r>
            <w:r>
              <w:tab/>
              <w:t>for equipping the above platforms;</w:t>
            </w:r>
          </w:p>
          <w:p w14:paraId="5910608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8E" w14:textId="77777777" w:rsidR="00E546F5" w:rsidRDefault="00951CE2">
            <w:pPr>
              <w:pStyle w:val="NormalinTable"/>
            </w:pPr>
            <w:r>
              <w:t>0.0%</w:t>
            </w:r>
          </w:p>
        </w:tc>
      </w:tr>
      <w:tr w:rsidR="00E546F5" w14:paraId="591060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90" w14:textId="77777777" w:rsidR="00E546F5" w:rsidRDefault="00951CE2">
            <w:pPr>
              <w:pStyle w:val="NormalinTable"/>
            </w:pPr>
            <w:r>
              <w:t>8205000000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91" w14:textId="77777777" w:rsidR="00E546F5" w:rsidRDefault="00951CE2">
            <w:pPr>
              <w:pStyle w:val="Tier1"/>
            </w:pPr>
            <w:r>
              <w:t xml:space="preserve">Hand tools (including glaziers' diamonds), not elsewhere </w:t>
            </w:r>
            <w:r>
              <w:t>specified or included; blowlamps; vices, clamps and the like, other than accessories for and parts of machine-tools or water-jet cutting machines; anvils; portable forges; hand- or pedal-operated grinding wheels with frameworks</w:t>
            </w:r>
          </w:p>
          <w:p w14:paraId="59106092" w14:textId="77777777" w:rsidR="00E546F5" w:rsidRDefault="00951CE2">
            <w:pPr>
              <w:pStyle w:val="Tier1Bullet"/>
            </w:pPr>
            <w:r>
              <w:t>-</w:t>
            </w:r>
            <w:r>
              <w:tab/>
              <w:t>for incorporation in ships</w:t>
            </w:r>
            <w:r>
              <w:t>, boats or other vessels listed in Table 1, for the purposes of their construction, repair, maintenance or conversion;</w:t>
            </w:r>
          </w:p>
          <w:p w14:paraId="59106093" w14:textId="77777777" w:rsidR="00E546F5" w:rsidRDefault="00951CE2">
            <w:pPr>
              <w:pStyle w:val="Tier1Bullet"/>
            </w:pPr>
            <w:r>
              <w:t>-</w:t>
            </w:r>
            <w:r>
              <w:tab/>
              <w:t>for fitting to or equipping such ships, boats or other vessels;</w:t>
            </w:r>
          </w:p>
          <w:p w14:paraId="59106094" w14:textId="77777777" w:rsidR="00E546F5" w:rsidRDefault="00951CE2">
            <w:pPr>
              <w:pStyle w:val="Tier1Bullet"/>
            </w:pPr>
            <w:r>
              <w:t>-</w:t>
            </w:r>
            <w:r>
              <w:tab/>
              <w:t>for incorporation, for the purposes of their construction, repair, ma</w:t>
            </w:r>
            <w:r>
              <w:t>intenance or conversion, in drilling or production platforms listed below: fixed, of subheading ex 8430 49 or floating or submersible of subheading 8905 20;</w:t>
            </w:r>
          </w:p>
          <w:p w14:paraId="59106095" w14:textId="77777777" w:rsidR="00E546F5" w:rsidRDefault="00951CE2">
            <w:pPr>
              <w:pStyle w:val="Tier1Bullet"/>
            </w:pPr>
            <w:r>
              <w:t>-</w:t>
            </w:r>
            <w:r>
              <w:tab/>
              <w:t>for equipping the above platforms;</w:t>
            </w:r>
          </w:p>
          <w:p w14:paraId="59106096" w14:textId="77777777" w:rsidR="00E546F5" w:rsidRDefault="00951CE2">
            <w:pPr>
              <w:pStyle w:val="Tier1Bullet"/>
            </w:pPr>
            <w:r>
              <w:t>-</w:t>
            </w:r>
            <w:r>
              <w:tab/>
              <w:t>for linking these drilling or production platforms to the ma</w:t>
            </w:r>
            <w:r>
              <w:t>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97" w14:textId="77777777" w:rsidR="00E546F5" w:rsidRDefault="00951CE2">
            <w:pPr>
              <w:pStyle w:val="NormalinTable"/>
            </w:pPr>
            <w:r>
              <w:t>0.0%</w:t>
            </w:r>
          </w:p>
        </w:tc>
      </w:tr>
      <w:tr w:rsidR="00E546F5" w14:paraId="591060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99" w14:textId="77777777" w:rsidR="00E546F5" w:rsidRDefault="00951CE2">
            <w:pPr>
              <w:pStyle w:val="NormalinTable"/>
            </w:pPr>
            <w:r>
              <w:t>8207130000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9A" w14:textId="77777777" w:rsidR="00E546F5" w:rsidRDefault="00951CE2">
            <w:pPr>
              <w:pStyle w:val="Tier1"/>
            </w:pPr>
            <w:r>
              <w:t xml:space="preserve">Interchangeable tools for hand tools, whether or not power-operated, or for machine tools (for example, for pressing, stamping, punching, tapping, threading, drilling, boring, broaching, milling, turning or screw driving), </w:t>
            </w:r>
            <w:r>
              <w:t>including dies for drawing or extruding metal, and rock-drilling or earth-boring tools</w:t>
            </w:r>
          </w:p>
          <w:p w14:paraId="5910609B" w14:textId="77777777" w:rsidR="00E546F5" w:rsidRDefault="00951CE2">
            <w:pPr>
              <w:pStyle w:val="Tier2"/>
            </w:pPr>
            <w:r>
              <w:t>-</w:t>
            </w:r>
            <w:r>
              <w:tab/>
              <w:t>Rock-drilling or earth-boring tools</w:t>
            </w:r>
          </w:p>
          <w:p w14:paraId="5910609C" w14:textId="77777777" w:rsidR="00E546F5" w:rsidRDefault="00951CE2">
            <w:pPr>
              <w:pStyle w:val="Tier3"/>
            </w:pPr>
            <w:r>
              <w:t>-</w:t>
            </w:r>
            <w:r>
              <w:tab/>
              <w:t>-</w:t>
            </w:r>
            <w:r>
              <w:tab/>
              <w:t>With working part of cermets</w:t>
            </w:r>
          </w:p>
          <w:p w14:paraId="5910609D" w14:textId="77777777" w:rsidR="00E546F5" w:rsidRDefault="00951CE2">
            <w:pPr>
              <w:pStyle w:val="Tier3Bullet"/>
            </w:pPr>
            <w:r>
              <w:tab/>
            </w:r>
            <w:r>
              <w:tab/>
              <w:t>-</w:t>
            </w:r>
            <w:r>
              <w:tab/>
              <w:t>for incorporation in ships, boats or other vessels listed in Table 1, for the purposes of thei</w:t>
            </w:r>
            <w:r>
              <w:t>r construction, repair, maintenance or conversion;</w:t>
            </w:r>
          </w:p>
          <w:p w14:paraId="5910609E" w14:textId="77777777" w:rsidR="00E546F5" w:rsidRDefault="00951CE2">
            <w:pPr>
              <w:pStyle w:val="Tier3Bullet"/>
            </w:pPr>
            <w:r>
              <w:tab/>
            </w:r>
            <w:r>
              <w:tab/>
              <w:t>-</w:t>
            </w:r>
            <w:r>
              <w:tab/>
              <w:t>for fitting to or equipping such ships, boats or other vessels;</w:t>
            </w:r>
          </w:p>
          <w:p w14:paraId="5910609F" w14:textId="77777777" w:rsidR="00E546F5" w:rsidRDefault="00951CE2">
            <w:pPr>
              <w:pStyle w:val="Tier3Bullet"/>
            </w:pP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0A0" w14:textId="77777777" w:rsidR="00E546F5" w:rsidRDefault="00951CE2">
            <w:pPr>
              <w:pStyle w:val="Tier3Bullet"/>
            </w:pPr>
            <w:r>
              <w:tab/>
            </w:r>
            <w:r>
              <w:tab/>
              <w:t>-</w:t>
            </w:r>
            <w:r>
              <w:tab/>
              <w:t>for equipping the above platforms;</w:t>
            </w:r>
          </w:p>
          <w:p w14:paraId="591060A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A2" w14:textId="77777777" w:rsidR="00E546F5" w:rsidRDefault="00951CE2">
            <w:pPr>
              <w:pStyle w:val="NormalinTable"/>
            </w:pPr>
            <w:r>
              <w:t>0.0%</w:t>
            </w:r>
          </w:p>
        </w:tc>
      </w:tr>
      <w:tr w:rsidR="00E546F5" w14:paraId="591060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A4" w14:textId="77777777" w:rsidR="00E546F5" w:rsidRDefault="00951CE2">
            <w:pPr>
              <w:pStyle w:val="NormalinTable"/>
            </w:pPr>
            <w:r>
              <w:t>8207190000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A5" w14:textId="77777777" w:rsidR="00E546F5" w:rsidRDefault="00951CE2">
            <w:pPr>
              <w:pStyle w:val="Tier1"/>
            </w:pPr>
            <w:r>
              <w:t xml:space="preserve">Interchangeable tools for hand </w:t>
            </w:r>
            <w:r>
              <w:t>tools, whether or not power-operated, or for machine tools (for example, for pressing, stamping, punching, tapping, threading, drilling, boring, broaching, milling, turning or screw driving), including dies for drawing or extruding metal, and rock-drilling</w:t>
            </w:r>
            <w:r>
              <w:t xml:space="preserve"> or earth-boring tools</w:t>
            </w:r>
          </w:p>
          <w:p w14:paraId="591060A6" w14:textId="77777777" w:rsidR="00E546F5" w:rsidRDefault="00951CE2">
            <w:pPr>
              <w:pStyle w:val="Tier2"/>
            </w:pPr>
            <w:r>
              <w:t>-</w:t>
            </w:r>
            <w:r>
              <w:tab/>
              <w:t>Rock-drilling or earth-boring tools</w:t>
            </w:r>
          </w:p>
          <w:p w14:paraId="591060A7" w14:textId="77777777" w:rsidR="00E546F5" w:rsidRDefault="00951CE2">
            <w:pPr>
              <w:pStyle w:val="Tier3"/>
            </w:pPr>
            <w:r>
              <w:t>-</w:t>
            </w:r>
            <w:r>
              <w:tab/>
              <w:t>-</w:t>
            </w:r>
            <w:r>
              <w:tab/>
              <w:t>Other, including parts</w:t>
            </w:r>
          </w:p>
          <w:p w14:paraId="591060A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0A9" w14:textId="77777777" w:rsidR="00E546F5" w:rsidRDefault="00951CE2">
            <w:pPr>
              <w:pStyle w:val="Tier3Bullet"/>
            </w:pPr>
            <w:r>
              <w:tab/>
            </w:r>
            <w:r>
              <w:tab/>
              <w:t>-</w:t>
            </w:r>
            <w:r>
              <w:tab/>
              <w:t xml:space="preserve">for fitting to </w:t>
            </w:r>
            <w:r>
              <w:t>or equipping such ships, boats or other vessels;</w:t>
            </w:r>
          </w:p>
          <w:p w14:paraId="591060AA"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60AB" w14:textId="77777777" w:rsidR="00E546F5" w:rsidRDefault="00951CE2">
            <w:pPr>
              <w:pStyle w:val="Tier3Bullet"/>
            </w:pPr>
            <w:r>
              <w:tab/>
            </w:r>
            <w:r>
              <w:tab/>
              <w:t>-</w:t>
            </w:r>
            <w:r>
              <w:tab/>
              <w:t>for equipping the above platforms;</w:t>
            </w:r>
          </w:p>
          <w:p w14:paraId="591060A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AD" w14:textId="77777777" w:rsidR="00E546F5" w:rsidRDefault="00951CE2">
            <w:pPr>
              <w:pStyle w:val="NormalinTable"/>
            </w:pPr>
            <w:r>
              <w:t>0.0%</w:t>
            </w:r>
          </w:p>
        </w:tc>
      </w:tr>
      <w:tr w:rsidR="00E546F5" w14:paraId="591060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AF" w14:textId="77777777" w:rsidR="00E546F5" w:rsidRDefault="00951CE2">
            <w:pPr>
              <w:pStyle w:val="NormalinTable"/>
            </w:pPr>
            <w:r>
              <w:t>8207200000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B0" w14:textId="77777777" w:rsidR="00E546F5" w:rsidRDefault="00951CE2">
            <w:pPr>
              <w:pStyle w:val="Tier1"/>
            </w:pPr>
            <w:r>
              <w:t xml:space="preserve">Interchangeable tools for hand tools, whether or not power-operated, or for machine tools (for </w:t>
            </w:r>
            <w:r>
              <w:t>example, for pressing, stamping, punching, tapping, threading, drilling, boring, broaching, milling, turning or screw driving), including dies for drawing or extruding metal, and rock-drilling or earth-boring tools</w:t>
            </w:r>
          </w:p>
          <w:p w14:paraId="591060B1" w14:textId="77777777" w:rsidR="00E546F5" w:rsidRDefault="00951CE2">
            <w:pPr>
              <w:pStyle w:val="Tier2"/>
            </w:pPr>
            <w:r>
              <w:t>-</w:t>
            </w:r>
            <w:r>
              <w:tab/>
              <w:t>Dies for drawing or extruding metal</w:t>
            </w:r>
          </w:p>
          <w:p w14:paraId="591060B2" w14:textId="77777777" w:rsidR="00E546F5" w:rsidRDefault="00951CE2">
            <w:pPr>
              <w:pStyle w:val="Tier2Bullet"/>
            </w:pPr>
            <w:r>
              <w:tab/>
              <w:t>-</w:t>
            </w:r>
            <w:r>
              <w:tab/>
            </w:r>
            <w:r>
              <w:t>for incorporation in ships, boats or other vessels listed in Table 1, for the purposes of their construction, repair, maintenance or conversion;</w:t>
            </w:r>
          </w:p>
          <w:p w14:paraId="591060B3" w14:textId="77777777" w:rsidR="00E546F5" w:rsidRDefault="00951CE2">
            <w:pPr>
              <w:pStyle w:val="Tier2Bullet"/>
            </w:pPr>
            <w:r>
              <w:tab/>
              <w:t>-</w:t>
            </w:r>
            <w:r>
              <w:tab/>
              <w:t>for fitting to or equipping such ships, boats or other vessels;</w:t>
            </w:r>
          </w:p>
          <w:p w14:paraId="591060B4" w14:textId="77777777" w:rsidR="00E546F5" w:rsidRDefault="00951CE2">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60B5" w14:textId="77777777" w:rsidR="00E546F5" w:rsidRDefault="00951CE2">
            <w:pPr>
              <w:pStyle w:val="Tier2Bullet"/>
            </w:pPr>
            <w:r>
              <w:tab/>
              <w:t>-</w:t>
            </w:r>
            <w:r>
              <w:tab/>
              <w:t>for equipping the above platforms;</w:t>
            </w:r>
          </w:p>
          <w:p w14:paraId="591060B6"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B7" w14:textId="77777777" w:rsidR="00E546F5" w:rsidRDefault="00951CE2">
            <w:pPr>
              <w:pStyle w:val="NormalinTable"/>
            </w:pPr>
            <w:r>
              <w:t>0.0%</w:t>
            </w:r>
          </w:p>
        </w:tc>
      </w:tr>
      <w:tr w:rsidR="00E546F5" w14:paraId="591060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B9" w14:textId="77777777" w:rsidR="00E546F5" w:rsidRDefault="00951CE2">
            <w:pPr>
              <w:pStyle w:val="NormalinTable"/>
            </w:pPr>
            <w:r>
              <w:t>8207301090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BA" w14:textId="77777777" w:rsidR="00E546F5" w:rsidRDefault="00951CE2">
            <w:pPr>
              <w:pStyle w:val="Tier1"/>
            </w:pPr>
            <w:r>
              <w:t xml:space="preserve">Interchangeable tools for hand tools, whether or not power-operated, or for machine tools (for example, for pressing, stamping, punching, tapping, threading, drilling, boring, broaching, </w:t>
            </w:r>
            <w:r>
              <w:t>milling, turning or screw driving), including dies for drawing or extruding metal, and rock-drilling or earth-boring tools</w:t>
            </w:r>
          </w:p>
          <w:p w14:paraId="591060BB" w14:textId="77777777" w:rsidR="00E546F5" w:rsidRDefault="00951CE2">
            <w:pPr>
              <w:pStyle w:val="Tier2"/>
            </w:pPr>
            <w:r>
              <w:t>-</w:t>
            </w:r>
            <w:r>
              <w:tab/>
              <w:t>Tools for pressing, stamping or punching</w:t>
            </w:r>
          </w:p>
          <w:p w14:paraId="591060BC" w14:textId="77777777" w:rsidR="00E546F5" w:rsidRDefault="00951CE2">
            <w:pPr>
              <w:pStyle w:val="Tier3"/>
            </w:pPr>
            <w:r>
              <w:t>-</w:t>
            </w:r>
            <w:r>
              <w:tab/>
              <w:t>-</w:t>
            </w:r>
            <w:r>
              <w:tab/>
              <w:t>For working metal</w:t>
            </w:r>
          </w:p>
          <w:p w14:paraId="591060BD" w14:textId="77777777" w:rsidR="00E546F5" w:rsidRDefault="00951CE2">
            <w:pPr>
              <w:pStyle w:val="Tier4"/>
            </w:pPr>
            <w:r>
              <w:t>-</w:t>
            </w:r>
            <w:r>
              <w:tab/>
              <w:t>-</w:t>
            </w:r>
            <w:r>
              <w:tab/>
              <w:t>-</w:t>
            </w:r>
            <w:r>
              <w:tab/>
              <w:t>Other</w:t>
            </w:r>
          </w:p>
          <w:p w14:paraId="591060BE"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60BF" w14:textId="77777777" w:rsidR="00E546F5" w:rsidRDefault="00951CE2">
            <w:pPr>
              <w:pStyle w:val="Tier4Bullet"/>
            </w:pPr>
            <w:r>
              <w:tab/>
            </w:r>
            <w:r>
              <w:tab/>
            </w:r>
            <w:r>
              <w:tab/>
              <w:t>-</w:t>
            </w:r>
            <w:r>
              <w:tab/>
              <w:t>for fitting to or equipping such ships, boats or other vessels;</w:t>
            </w:r>
          </w:p>
          <w:p w14:paraId="591060C0"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60C1" w14:textId="77777777" w:rsidR="00E546F5" w:rsidRDefault="00951CE2">
            <w:pPr>
              <w:pStyle w:val="Tier4Bullet"/>
            </w:pPr>
            <w:r>
              <w:tab/>
            </w:r>
            <w:r>
              <w:tab/>
            </w:r>
            <w:r>
              <w:tab/>
              <w:t>-</w:t>
            </w:r>
            <w:r>
              <w:tab/>
              <w:t>for equipping the above platforms;</w:t>
            </w:r>
          </w:p>
          <w:p w14:paraId="591060C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C3" w14:textId="77777777" w:rsidR="00E546F5" w:rsidRDefault="00951CE2">
            <w:pPr>
              <w:pStyle w:val="NormalinTable"/>
            </w:pPr>
            <w:r>
              <w:t>0.0%</w:t>
            </w:r>
          </w:p>
        </w:tc>
      </w:tr>
      <w:tr w:rsidR="00E546F5" w14:paraId="591060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C5" w14:textId="77777777" w:rsidR="00E546F5" w:rsidRDefault="00951CE2">
            <w:pPr>
              <w:pStyle w:val="NormalinTable"/>
            </w:pPr>
            <w:r>
              <w:t>8207309000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C6" w14:textId="77777777" w:rsidR="00E546F5" w:rsidRDefault="00951CE2">
            <w:pPr>
              <w:pStyle w:val="Tier1"/>
            </w:pPr>
            <w:r>
              <w:t>Interchangeable tools for hand tools, whether or not power-operated, or for machine tools (for example, for pressing, stamping, punching, tapping, threading, drilling, boring, broaching, milling, turning or screw driving), including dies for dr</w:t>
            </w:r>
            <w:r>
              <w:t>awing or extruding metal, and rock-drilling or earth-boring tools</w:t>
            </w:r>
          </w:p>
          <w:p w14:paraId="591060C7" w14:textId="77777777" w:rsidR="00E546F5" w:rsidRDefault="00951CE2">
            <w:pPr>
              <w:pStyle w:val="Tier2"/>
            </w:pPr>
            <w:r>
              <w:t>-</w:t>
            </w:r>
            <w:r>
              <w:tab/>
              <w:t>Tools for pressing, stamping or punching</w:t>
            </w:r>
          </w:p>
          <w:p w14:paraId="591060C8" w14:textId="77777777" w:rsidR="00E546F5" w:rsidRDefault="00951CE2">
            <w:pPr>
              <w:pStyle w:val="Tier3"/>
            </w:pPr>
            <w:r>
              <w:t>-</w:t>
            </w:r>
            <w:r>
              <w:tab/>
              <w:t>-</w:t>
            </w:r>
            <w:r>
              <w:tab/>
              <w:t>Other</w:t>
            </w:r>
          </w:p>
          <w:p w14:paraId="591060C9"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60CA" w14:textId="77777777" w:rsidR="00E546F5" w:rsidRDefault="00951CE2">
            <w:pPr>
              <w:pStyle w:val="Tier3Bullet"/>
            </w:pPr>
            <w:r>
              <w:tab/>
            </w:r>
            <w:r>
              <w:tab/>
              <w:t>-</w:t>
            </w:r>
            <w:r>
              <w:tab/>
              <w:t>for fitting to or equipping such ships, boats or other vessels;</w:t>
            </w:r>
          </w:p>
          <w:p w14:paraId="591060C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60CC" w14:textId="77777777" w:rsidR="00E546F5" w:rsidRDefault="00951CE2">
            <w:pPr>
              <w:pStyle w:val="Tier3Bullet"/>
            </w:pPr>
            <w:r>
              <w:tab/>
            </w:r>
            <w:r>
              <w:tab/>
              <w:t>-</w:t>
            </w:r>
            <w:r>
              <w:tab/>
              <w:t>for equipping the above platforms;</w:t>
            </w:r>
          </w:p>
          <w:p w14:paraId="591060C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CE" w14:textId="77777777" w:rsidR="00E546F5" w:rsidRDefault="00951CE2">
            <w:pPr>
              <w:pStyle w:val="NormalinTable"/>
            </w:pPr>
            <w:r>
              <w:t>0.0%</w:t>
            </w:r>
          </w:p>
        </w:tc>
      </w:tr>
      <w:tr w:rsidR="00E546F5" w14:paraId="591060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D0" w14:textId="77777777" w:rsidR="00E546F5" w:rsidRDefault="00951CE2">
            <w:pPr>
              <w:pStyle w:val="NormalinTable"/>
            </w:pPr>
            <w:r>
              <w:t>8207400000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D1" w14:textId="77777777" w:rsidR="00E546F5" w:rsidRDefault="00951CE2">
            <w:pPr>
              <w:pStyle w:val="Tier1"/>
            </w:pPr>
            <w:r>
              <w:t xml:space="preserve">Interchangeable tools for hand tools, whether or not </w:t>
            </w:r>
            <w:r>
              <w:t>power-operated, or for machine tools (for example, for pressing, stamping, punching, tapping, threading, drilling, boring, broaching, milling, turning or screw driving), including dies for drawing or extruding metal, and rock-drilling or earth-boring tools</w:t>
            </w:r>
          </w:p>
          <w:p w14:paraId="591060D2" w14:textId="77777777" w:rsidR="00E546F5" w:rsidRDefault="00951CE2">
            <w:pPr>
              <w:pStyle w:val="Tier2"/>
            </w:pPr>
            <w:r>
              <w:t>-</w:t>
            </w:r>
            <w:r>
              <w:tab/>
              <w:t>Tools for tapping or threading</w:t>
            </w:r>
          </w:p>
          <w:p w14:paraId="591060D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0D4" w14:textId="77777777" w:rsidR="00E546F5" w:rsidRDefault="00951CE2">
            <w:pPr>
              <w:pStyle w:val="Tier2Bullet"/>
            </w:pPr>
            <w:r>
              <w:tab/>
              <w:t>-</w:t>
            </w:r>
            <w:r>
              <w:tab/>
              <w:t>for fitting to or equipping such ships, boats or other vessels;</w:t>
            </w:r>
          </w:p>
          <w:p w14:paraId="591060D5"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0D6" w14:textId="77777777" w:rsidR="00E546F5" w:rsidRDefault="00951CE2">
            <w:pPr>
              <w:pStyle w:val="Tier2Bullet"/>
            </w:pPr>
            <w:r>
              <w:tab/>
              <w:t>-</w:t>
            </w:r>
            <w:r>
              <w:tab/>
              <w:t>for equipping the above platfor</w:t>
            </w:r>
            <w:r>
              <w:t>ms;</w:t>
            </w:r>
          </w:p>
          <w:p w14:paraId="591060D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D8" w14:textId="77777777" w:rsidR="00E546F5" w:rsidRDefault="00951CE2">
            <w:pPr>
              <w:pStyle w:val="NormalinTable"/>
            </w:pPr>
            <w:r>
              <w:t>0.0%</w:t>
            </w:r>
          </w:p>
        </w:tc>
      </w:tr>
      <w:tr w:rsidR="00E546F5" w14:paraId="591060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DA" w14:textId="77777777" w:rsidR="00E546F5" w:rsidRDefault="00951CE2">
            <w:pPr>
              <w:pStyle w:val="NormalinTable"/>
            </w:pPr>
            <w:r>
              <w:t>8207500000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DB" w14:textId="77777777" w:rsidR="00E546F5" w:rsidRDefault="00951CE2">
            <w:pPr>
              <w:pStyle w:val="Tier1"/>
            </w:pPr>
            <w:r>
              <w:t xml:space="preserve">Interchangeable tools for hand tools, whether or not power-operated, or for machine tools (for example, for pressing, stamping, punching, tapping, </w:t>
            </w:r>
            <w:r>
              <w:t>threading, drilling, boring, broaching, milling, turning or screw driving), including dies for drawing or extruding metal, and rock-drilling or earth-boring tools</w:t>
            </w:r>
          </w:p>
          <w:p w14:paraId="591060DC" w14:textId="77777777" w:rsidR="00E546F5" w:rsidRDefault="00951CE2">
            <w:pPr>
              <w:pStyle w:val="Tier2"/>
            </w:pPr>
            <w:r>
              <w:t>-</w:t>
            </w:r>
            <w:r>
              <w:tab/>
              <w:t>Tools for drilling, other than for rock-drilling</w:t>
            </w:r>
          </w:p>
          <w:p w14:paraId="591060DD" w14:textId="77777777" w:rsidR="00E546F5" w:rsidRDefault="00951CE2">
            <w:pPr>
              <w:pStyle w:val="Tier2Bullet"/>
            </w:pPr>
            <w:r>
              <w:tab/>
              <w:t>-</w:t>
            </w:r>
            <w:r>
              <w:tab/>
              <w:t>for incorporation in ships, boats or ot</w:t>
            </w:r>
            <w:r>
              <w:t>her vessels listed in Table 1, for the purposes of their construction, repair, maintenance or conversion;</w:t>
            </w:r>
          </w:p>
          <w:p w14:paraId="591060DE" w14:textId="77777777" w:rsidR="00E546F5" w:rsidRDefault="00951CE2">
            <w:pPr>
              <w:pStyle w:val="Tier2Bullet"/>
            </w:pPr>
            <w:r>
              <w:tab/>
              <w:t>-</w:t>
            </w:r>
            <w:r>
              <w:tab/>
              <w:t>for fitting to or equipping such ships, boats or other vessels;</w:t>
            </w:r>
          </w:p>
          <w:p w14:paraId="591060DF" w14:textId="77777777" w:rsidR="00E546F5" w:rsidRDefault="00951CE2">
            <w:pPr>
              <w:pStyle w:val="Tier2Bullet"/>
            </w:pP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60E0" w14:textId="77777777" w:rsidR="00E546F5" w:rsidRDefault="00951CE2">
            <w:pPr>
              <w:pStyle w:val="Tier2Bullet"/>
            </w:pPr>
            <w:r>
              <w:tab/>
              <w:t>-</w:t>
            </w:r>
            <w:r>
              <w:tab/>
              <w:t>for equipping the above platforms;</w:t>
            </w:r>
          </w:p>
          <w:p w14:paraId="591060E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E2" w14:textId="77777777" w:rsidR="00E546F5" w:rsidRDefault="00951CE2">
            <w:pPr>
              <w:pStyle w:val="NormalinTable"/>
            </w:pPr>
            <w:r>
              <w:t>0.0%</w:t>
            </w:r>
          </w:p>
        </w:tc>
      </w:tr>
      <w:tr w:rsidR="00E546F5" w14:paraId="591060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E4" w14:textId="77777777" w:rsidR="00E546F5" w:rsidRDefault="00951CE2">
            <w:pPr>
              <w:pStyle w:val="NormalinTable"/>
            </w:pPr>
            <w:r>
              <w:t>8207600000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E5" w14:textId="77777777" w:rsidR="00E546F5" w:rsidRDefault="00951CE2">
            <w:pPr>
              <w:pStyle w:val="Tier1"/>
            </w:pPr>
            <w:r>
              <w:t>Interchangeable tools for hand tools, whether or not power-operated, or for machine tools (for example, for pressing, stamping, punching, tapping, threading, drilling, boring, broaching, milling, turning or screw driving), including dies f</w:t>
            </w:r>
            <w:r>
              <w:t>or drawing or extruding metal, and rock-drilling or earth-boring tools</w:t>
            </w:r>
          </w:p>
          <w:p w14:paraId="591060E6" w14:textId="77777777" w:rsidR="00E546F5" w:rsidRDefault="00951CE2">
            <w:pPr>
              <w:pStyle w:val="Tier2"/>
            </w:pPr>
            <w:r>
              <w:t>-</w:t>
            </w:r>
            <w:r>
              <w:tab/>
              <w:t>Tools for boring or broaching</w:t>
            </w:r>
          </w:p>
          <w:p w14:paraId="591060E7" w14:textId="77777777" w:rsidR="00E546F5" w:rsidRDefault="00951CE2">
            <w:pPr>
              <w:pStyle w:val="Tier2Bullet"/>
            </w:pPr>
            <w:r>
              <w:tab/>
              <w:t>-</w:t>
            </w:r>
            <w:r>
              <w:tab/>
              <w:t xml:space="preserve">for incorporation in ships, boats or other vessels listed in Table 1, for the purposes of their construction, repair, maintenance or </w:t>
            </w:r>
            <w:r>
              <w:t>conversion;</w:t>
            </w:r>
          </w:p>
          <w:p w14:paraId="591060E8" w14:textId="77777777" w:rsidR="00E546F5" w:rsidRDefault="00951CE2">
            <w:pPr>
              <w:pStyle w:val="Tier2Bullet"/>
            </w:pPr>
            <w:r>
              <w:tab/>
              <w:t>-</w:t>
            </w:r>
            <w:r>
              <w:tab/>
              <w:t>for fitting to or equipping such ships, boats or other vessels;</w:t>
            </w:r>
          </w:p>
          <w:p w14:paraId="591060E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60EA" w14:textId="77777777" w:rsidR="00E546F5" w:rsidRDefault="00951CE2">
            <w:pPr>
              <w:pStyle w:val="Tier2Bullet"/>
            </w:pPr>
            <w:r>
              <w:tab/>
              <w:t>-</w:t>
            </w:r>
            <w:r>
              <w:tab/>
              <w:t>for equipping the above platforms;</w:t>
            </w:r>
          </w:p>
          <w:p w14:paraId="591060E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EC" w14:textId="77777777" w:rsidR="00E546F5" w:rsidRDefault="00951CE2">
            <w:pPr>
              <w:pStyle w:val="NormalinTable"/>
            </w:pPr>
            <w:r>
              <w:t>0.0%</w:t>
            </w:r>
          </w:p>
        </w:tc>
      </w:tr>
      <w:tr w:rsidR="00E546F5" w14:paraId="591060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EE" w14:textId="77777777" w:rsidR="00E546F5" w:rsidRDefault="00951CE2">
            <w:pPr>
              <w:pStyle w:val="NormalinTable"/>
            </w:pPr>
            <w:r>
              <w:t>8211100000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EF" w14:textId="77777777" w:rsidR="00E546F5" w:rsidRDefault="00951CE2">
            <w:pPr>
              <w:pStyle w:val="Tier1"/>
            </w:pPr>
            <w:r>
              <w:t>Knives with cutting blades, serrated or not (including pruning knives), other t</w:t>
            </w:r>
            <w:r>
              <w:t>han knives of heading 8208, and blades therefor</w:t>
            </w:r>
          </w:p>
          <w:p w14:paraId="591060F0" w14:textId="77777777" w:rsidR="00E546F5" w:rsidRDefault="00951CE2">
            <w:pPr>
              <w:pStyle w:val="Tier2"/>
            </w:pPr>
            <w:r>
              <w:t>-</w:t>
            </w:r>
            <w:r>
              <w:tab/>
              <w:t>Sets of assorted articles</w:t>
            </w:r>
          </w:p>
          <w:p w14:paraId="591060F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0F2" w14:textId="77777777" w:rsidR="00E546F5" w:rsidRDefault="00951CE2">
            <w:pPr>
              <w:pStyle w:val="Tier2Bullet"/>
            </w:pPr>
            <w:r>
              <w:tab/>
              <w:t>-</w:t>
            </w:r>
            <w:r>
              <w:tab/>
              <w:t xml:space="preserve">for fitting to or </w:t>
            </w:r>
            <w:r>
              <w:t>equipping such ships, boats or other vessels;</w:t>
            </w:r>
          </w:p>
          <w:p w14:paraId="591060F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60F4" w14:textId="77777777" w:rsidR="00E546F5" w:rsidRDefault="00951CE2">
            <w:pPr>
              <w:pStyle w:val="Tier2Bullet"/>
            </w:pPr>
            <w:r>
              <w:tab/>
              <w:t>-</w:t>
            </w:r>
            <w:r>
              <w:tab/>
              <w:t>for equipping the above platforms;</w:t>
            </w:r>
          </w:p>
          <w:p w14:paraId="591060F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0F6" w14:textId="77777777" w:rsidR="00E546F5" w:rsidRDefault="00951CE2">
            <w:pPr>
              <w:pStyle w:val="NormalinTable"/>
            </w:pPr>
            <w:r>
              <w:t>0.0%</w:t>
            </w:r>
          </w:p>
        </w:tc>
      </w:tr>
      <w:tr w:rsidR="00E546F5" w14:paraId="591061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0F8" w14:textId="77777777" w:rsidR="00E546F5" w:rsidRDefault="00951CE2">
            <w:pPr>
              <w:pStyle w:val="NormalinTable"/>
            </w:pPr>
            <w:r>
              <w:t>8211920000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0F9" w14:textId="77777777" w:rsidR="00E546F5" w:rsidRDefault="00951CE2">
            <w:pPr>
              <w:pStyle w:val="Tier1"/>
            </w:pPr>
            <w:r>
              <w:t>Knives with cutting blades, serrated or not (including pruning knives), other than knives of heading 8208, and b</w:t>
            </w:r>
            <w:r>
              <w:t>lades therefor</w:t>
            </w:r>
          </w:p>
          <w:p w14:paraId="591060FA" w14:textId="77777777" w:rsidR="00E546F5" w:rsidRDefault="00951CE2">
            <w:pPr>
              <w:pStyle w:val="Tier2"/>
            </w:pPr>
            <w:r>
              <w:t>-</w:t>
            </w:r>
            <w:r>
              <w:tab/>
              <w:t>Other</w:t>
            </w:r>
          </w:p>
          <w:p w14:paraId="591060FB" w14:textId="77777777" w:rsidR="00E546F5" w:rsidRDefault="00951CE2">
            <w:pPr>
              <w:pStyle w:val="Tier3"/>
            </w:pPr>
            <w:r>
              <w:t>-</w:t>
            </w:r>
            <w:r>
              <w:tab/>
              <w:t>-</w:t>
            </w:r>
            <w:r>
              <w:tab/>
              <w:t>Other knives having fixed blades</w:t>
            </w:r>
          </w:p>
          <w:p w14:paraId="591060F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0FD" w14:textId="77777777" w:rsidR="00E546F5" w:rsidRDefault="00951CE2">
            <w:pPr>
              <w:pStyle w:val="Tier3Bullet"/>
            </w:pPr>
            <w:r>
              <w:tab/>
            </w:r>
            <w:r>
              <w:tab/>
              <w:t>-</w:t>
            </w:r>
            <w:r>
              <w:tab/>
              <w:t xml:space="preserve">for fitting to or equipping such </w:t>
            </w:r>
            <w:r>
              <w:t>ships, boats or other vessels;</w:t>
            </w:r>
          </w:p>
          <w:p w14:paraId="591060F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60FF" w14:textId="77777777" w:rsidR="00E546F5" w:rsidRDefault="00951CE2">
            <w:pPr>
              <w:pStyle w:val="Tier3Bullet"/>
            </w:pPr>
            <w:r>
              <w:tab/>
            </w:r>
            <w:r>
              <w:tab/>
              <w:t>-</w:t>
            </w:r>
            <w:r>
              <w:tab/>
              <w:t>for equipping the above platforms;</w:t>
            </w:r>
          </w:p>
          <w:p w14:paraId="5910610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01" w14:textId="77777777" w:rsidR="00E546F5" w:rsidRDefault="00951CE2">
            <w:pPr>
              <w:pStyle w:val="NormalinTable"/>
            </w:pPr>
            <w:r>
              <w:t>0.0%</w:t>
            </w:r>
          </w:p>
        </w:tc>
      </w:tr>
      <w:tr w:rsidR="00E546F5" w14:paraId="591061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03" w14:textId="77777777" w:rsidR="00E546F5" w:rsidRDefault="00951CE2">
            <w:pPr>
              <w:pStyle w:val="NormalinTable"/>
            </w:pPr>
            <w:r>
              <w:t>8211930000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04" w14:textId="77777777" w:rsidR="00E546F5" w:rsidRDefault="00951CE2">
            <w:pPr>
              <w:pStyle w:val="Tier1"/>
            </w:pPr>
            <w:r>
              <w:t>Knives with cutting blades, serrated or not (including pruning knives), other than knives of heading 8208, and blades theref</w:t>
            </w:r>
            <w:r>
              <w:t>or</w:t>
            </w:r>
          </w:p>
          <w:p w14:paraId="59106105" w14:textId="77777777" w:rsidR="00E546F5" w:rsidRDefault="00951CE2">
            <w:pPr>
              <w:pStyle w:val="Tier2"/>
            </w:pPr>
            <w:r>
              <w:t>-</w:t>
            </w:r>
            <w:r>
              <w:tab/>
              <w:t>Other</w:t>
            </w:r>
          </w:p>
          <w:p w14:paraId="59106106" w14:textId="77777777" w:rsidR="00E546F5" w:rsidRDefault="00951CE2">
            <w:pPr>
              <w:pStyle w:val="Tier3"/>
            </w:pPr>
            <w:r>
              <w:t>-</w:t>
            </w:r>
            <w:r>
              <w:tab/>
              <w:t>-</w:t>
            </w:r>
            <w:r>
              <w:tab/>
              <w:t>Knives having other than fixed blades</w:t>
            </w:r>
          </w:p>
          <w:p w14:paraId="5910610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108" w14:textId="77777777" w:rsidR="00E546F5" w:rsidRDefault="00951CE2">
            <w:pPr>
              <w:pStyle w:val="Tier3Bullet"/>
            </w:pPr>
            <w:r>
              <w:tab/>
            </w:r>
            <w:r>
              <w:tab/>
              <w:t>-</w:t>
            </w:r>
            <w:r>
              <w:tab/>
              <w:t xml:space="preserve">for fitting to or equipping such ships, boats or </w:t>
            </w:r>
            <w:r>
              <w:t>other vessels;</w:t>
            </w:r>
          </w:p>
          <w:p w14:paraId="5910610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10A" w14:textId="77777777" w:rsidR="00E546F5" w:rsidRDefault="00951CE2">
            <w:pPr>
              <w:pStyle w:val="Tier3Bullet"/>
            </w:pPr>
            <w:r>
              <w:tab/>
            </w:r>
            <w:r>
              <w:tab/>
              <w:t>-</w:t>
            </w:r>
            <w:r>
              <w:tab/>
              <w:t>for equ</w:t>
            </w:r>
            <w:r>
              <w:t>ipping the above platforms;</w:t>
            </w:r>
          </w:p>
          <w:p w14:paraId="5910610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0C" w14:textId="77777777" w:rsidR="00E546F5" w:rsidRDefault="00951CE2">
            <w:pPr>
              <w:pStyle w:val="NormalinTable"/>
            </w:pPr>
            <w:r>
              <w:t>0.0%</w:t>
            </w:r>
          </w:p>
        </w:tc>
      </w:tr>
      <w:tr w:rsidR="00E546F5" w14:paraId="591061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0E" w14:textId="77777777" w:rsidR="00E546F5" w:rsidRDefault="00951CE2">
            <w:pPr>
              <w:pStyle w:val="NormalinTable"/>
            </w:pPr>
            <w:r>
              <w:t>8211940000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0F" w14:textId="77777777" w:rsidR="00E546F5" w:rsidRDefault="00951CE2">
            <w:pPr>
              <w:pStyle w:val="Tier1"/>
            </w:pPr>
            <w:r>
              <w:t>Knives with cutting blades, serrated or not (including pruning knives), other than knives of heading 8208, and blades therefor</w:t>
            </w:r>
          </w:p>
          <w:p w14:paraId="59106110" w14:textId="77777777" w:rsidR="00E546F5" w:rsidRDefault="00951CE2">
            <w:pPr>
              <w:pStyle w:val="Tier2"/>
            </w:pPr>
            <w:r>
              <w:t>-</w:t>
            </w:r>
            <w:r>
              <w:tab/>
              <w:t>Other</w:t>
            </w:r>
          </w:p>
          <w:p w14:paraId="59106111" w14:textId="77777777" w:rsidR="00E546F5" w:rsidRDefault="00951CE2">
            <w:pPr>
              <w:pStyle w:val="Tier3"/>
            </w:pPr>
            <w:r>
              <w:t>-</w:t>
            </w:r>
            <w:r>
              <w:tab/>
              <w:t>-</w:t>
            </w:r>
            <w:r>
              <w:tab/>
            </w:r>
            <w:r>
              <w:t>Blades</w:t>
            </w:r>
          </w:p>
          <w:p w14:paraId="5910611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113" w14:textId="77777777" w:rsidR="00E546F5" w:rsidRDefault="00951CE2">
            <w:pPr>
              <w:pStyle w:val="Tier3Bullet"/>
            </w:pPr>
            <w:r>
              <w:tab/>
            </w:r>
            <w:r>
              <w:tab/>
              <w:t>-</w:t>
            </w:r>
            <w:r>
              <w:tab/>
              <w:t>for fitting to or equipping such ships, boats or other vessels;</w:t>
            </w:r>
          </w:p>
          <w:p w14:paraId="59106114" w14:textId="77777777" w:rsidR="00E546F5" w:rsidRDefault="00951CE2">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14:paraId="59106115" w14:textId="77777777" w:rsidR="00E546F5" w:rsidRDefault="00951CE2">
            <w:pPr>
              <w:pStyle w:val="Tier3Bullet"/>
            </w:pPr>
            <w:r>
              <w:tab/>
            </w:r>
            <w:r>
              <w:tab/>
              <w:t>-</w:t>
            </w:r>
            <w:r>
              <w:tab/>
              <w:t>for equipping the above platforms;</w:t>
            </w:r>
          </w:p>
          <w:p w14:paraId="59106116" w14:textId="77777777" w:rsidR="00E546F5" w:rsidRDefault="00951CE2">
            <w:pPr>
              <w:pStyle w:val="Tier3Bullet"/>
            </w:pPr>
            <w:r>
              <w:tab/>
            </w:r>
            <w:r>
              <w:tab/>
              <w:t>-</w:t>
            </w:r>
            <w:r>
              <w:tab/>
              <w:t>for linking the</w:t>
            </w:r>
            <w: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17" w14:textId="77777777" w:rsidR="00E546F5" w:rsidRDefault="00951CE2">
            <w:pPr>
              <w:pStyle w:val="NormalinTable"/>
            </w:pPr>
            <w:r>
              <w:t>0.0%</w:t>
            </w:r>
          </w:p>
        </w:tc>
      </w:tr>
      <w:tr w:rsidR="00E546F5" w14:paraId="591061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19" w14:textId="77777777" w:rsidR="00E546F5" w:rsidRDefault="00951CE2">
            <w:pPr>
              <w:pStyle w:val="NormalinTable"/>
            </w:pPr>
            <w:r>
              <w:t>8211950000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1A" w14:textId="77777777" w:rsidR="00E546F5" w:rsidRDefault="00951CE2">
            <w:pPr>
              <w:pStyle w:val="Tier1"/>
            </w:pPr>
            <w:r>
              <w:t>Knives with cutting blades, serrated or not (including pruning knives), other than knives of heading 8208, and blades therefor</w:t>
            </w:r>
          </w:p>
          <w:p w14:paraId="5910611B" w14:textId="77777777" w:rsidR="00E546F5" w:rsidRDefault="00951CE2">
            <w:pPr>
              <w:pStyle w:val="Tier2"/>
            </w:pPr>
            <w:r>
              <w:t>-</w:t>
            </w:r>
            <w:r>
              <w:tab/>
              <w:t>Other</w:t>
            </w:r>
          </w:p>
          <w:p w14:paraId="5910611C" w14:textId="77777777" w:rsidR="00E546F5" w:rsidRDefault="00951CE2">
            <w:pPr>
              <w:pStyle w:val="Tier3"/>
            </w:pPr>
            <w:r>
              <w:t>-</w:t>
            </w:r>
            <w:r>
              <w:tab/>
              <w:t>-</w:t>
            </w:r>
            <w:r>
              <w:tab/>
              <w:t>Handles of base metal</w:t>
            </w:r>
          </w:p>
          <w:p w14:paraId="5910611D"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611E" w14:textId="77777777" w:rsidR="00E546F5" w:rsidRDefault="00951CE2">
            <w:pPr>
              <w:pStyle w:val="Tier3Bullet"/>
            </w:pPr>
            <w:r>
              <w:tab/>
            </w:r>
            <w:r>
              <w:tab/>
              <w:t>-</w:t>
            </w:r>
            <w:r>
              <w:tab/>
              <w:t>for fitting to or equipping such ships, boats or other vessels;</w:t>
            </w:r>
          </w:p>
          <w:p w14:paraId="5910611F"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6120" w14:textId="77777777" w:rsidR="00E546F5" w:rsidRDefault="00951CE2">
            <w:pPr>
              <w:pStyle w:val="Tier3Bullet"/>
            </w:pPr>
            <w:r>
              <w:tab/>
            </w:r>
            <w:r>
              <w:tab/>
              <w:t>-</w:t>
            </w:r>
            <w:r>
              <w:tab/>
              <w:t>for equipping the above platforms;</w:t>
            </w:r>
          </w:p>
          <w:p w14:paraId="59106121"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22" w14:textId="77777777" w:rsidR="00E546F5" w:rsidRDefault="00951CE2">
            <w:pPr>
              <w:pStyle w:val="NormalinTable"/>
            </w:pPr>
            <w:r>
              <w:t>0.0%</w:t>
            </w:r>
          </w:p>
        </w:tc>
      </w:tr>
      <w:tr w:rsidR="00E546F5" w14:paraId="591061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24" w14:textId="77777777" w:rsidR="00E546F5" w:rsidRDefault="00951CE2">
            <w:pPr>
              <w:pStyle w:val="NormalinTable"/>
            </w:pPr>
            <w:r>
              <w:t>8213000000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25" w14:textId="77777777" w:rsidR="00E546F5" w:rsidRDefault="00951CE2">
            <w:pPr>
              <w:pStyle w:val="Tier1"/>
            </w:pPr>
            <w:r>
              <w:t>Scissors, tailors' shears and similar shears, and blades therefor</w:t>
            </w:r>
          </w:p>
          <w:p w14:paraId="59106126"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6127" w14:textId="77777777" w:rsidR="00E546F5" w:rsidRDefault="00951CE2">
            <w:pPr>
              <w:pStyle w:val="Tier1Bullet"/>
            </w:pPr>
            <w:r>
              <w:t>-</w:t>
            </w:r>
            <w:r>
              <w:tab/>
              <w:t>for fitting to or equipping such ships, boats or other vessels;</w:t>
            </w:r>
          </w:p>
          <w:p w14:paraId="59106128"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6129" w14:textId="77777777" w:rsidR="00E546F5" w:rsidRDefault="00951CE2">
            <w:pPr>
              <w:pStyle w:val="Tier1Bullet"/>
            </w:pPr>
            <w:r>
              <w:t>-</w:t>
            </w:r>
            <w:r>
              <w:tab/>
              <w:t>for equipping the above platforms;</w:t>
            </w:r>
          </w:p>
          <w:p w14:paraId="5910612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2B" w14:textId="77777777" w:rsidR="00E546F5" w:rsidRDefault="00951CE2">
            <w:pPr>
              <w:pStyle w:val="NormalinTable"/>
            </w:pPr>
            <w:r>
              <w:t>0.0%</w:t>
            </w:r>
          </w:p>
        </w:tc>
      </w:tr>
    </w:tbl>
    <w:p w14:paraId="5910612D" w14:textId="77777777" w:rsidR="00E546F5" w:rsidRDefault="00951CE2">
      <w:pPr>
        <w:pStyle w:val="Heading1"/>
      </w:pPr>
      <w:r>
        <w:t>Chapter 83 : Miscellaneous Articles of Base Metal</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6131"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612E"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612F" w14:textId="77777777" w:rsidR="00E546F5" w:rsidRDefault="00951CE2">
            <w:pPr>
              <w:pStyle w:val="NormalinTable"/>
              <w:rPr>
                <w:b/>
                <w:bCs w:val="0"/>
                <w:color w:val="FFFFFF"/>
              </w:rPr>
            </w:pPr>
            <w:r>
              <w:rPr>
                <w:b/>
                <w:bCs w:val="0"/>
                <w:color w:val="FFFFFF"/>
              </w:rPr>
              <w:t>Description of</w:t>
            </w:r>
            <w:r>
              <w:rPr>
                <w:b/>
                <w:bCs w:val="0"/>
                <w:color w:val="FFFFFF"/>
              </w:rPr>
              <w:t xml:space="preserve">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6130" w14:textId="77777777" w:rsidR="00E546F5" w:rsidRDefault="00951CE2">
            <w:pPr>
              <w:pStyle w:val="NormalinTable"/>
              <w:rPr>
                <w:b/>
                <w:bCs w:val="0"/>
                <w:color w:val="FFFFFF"/>
              </w:rPr>
            </w:pPr>
            <w:r>
              <w:rPr>
                <w:b/>
                <w:bCs w:val="0"/>
                <w:color w:val="FFFFFF"/>
              </w:rPr>
              <w:t>Duty expression</w:t>
            </w:r>
          </w:p>
        </w:tc>
      </w:tr>
      <w:tr w:rsidR="00E546F5" w14:paraId="591061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32" w14:textId="77777777" w:rsidR="00E546F5" w:rsidRDefault="00951CE2">
            <w:pPr>
              <w:pStyle w:val="NormalinTable"/>
            </w:pPr>
            <w:r>
              <w:t>8301100000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33" w14:textId="77777777" w:rsidR="00E546F5" w:rsidRDefault="00951CE2">
            <w:pPr>
              <w:pStyle w:val="Tier1"/>
            </w:pPr>
            <w:r>
              <w:t>Padlocks and locks (key, combination or electrically operated), of base metal; clasps and frames with clasps, incorporating locks, of base metal; keys for any of the foregoing articles, of base metal</w:t>
            </w:r>
          </w:p>
          <w:p w14:paraId="59106134" w14:textId="77777777" w:rsidR="00E546F5" w:rsidRDefault="00951CE2">
            <w:pPr>
              <w:pStyle w:val="Tier2"/>
            </w:pPr>
            <w:r>
              <w:t>-</w:t>
            </w:r>
            <w:r>
              <w:tab/>
            </w:r>
            <w:r>
              <w:t>Padlocks</w:t>
            </w:r>
          </w:p>
          <w:p w14:paraId="59106135"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136" w14:textId="77777777" w:rsidR="00E546F5" w:rsidRDefault="00951CE2">
            <w:pPr>
              <w:pStyle w:val="Tier2Bullet"/>
            </w:pPr>
            <w:r>
              <w:tab/>
              <w:t>-</w:t>
            </w:r>
            <w:r>
              <w:tab/>
              <w:t>for fitting to or equipping such ships, boats or other vessels;</w:t>
            </w:r>
          </w:p>
          <w:p w14:paraId="59106137" w14:textId="77777777" w:rsidR="00E546F5" w:rsidRDefault="00951CE2">
            <w:pPr>
              <w:pStyle w:val="Tier2Bullet"/>
            </w:pPr>
            <w:r>
              <w:tab/>
              <w:t>-</w:t>
            </w:r>
            <w:r>
              <w:tab/>
              <w:t>for incorporation, for the pu</w:t>
            </w:r>
            <w:r>
              <w:t>rposes of their construction, repair, maintenance or conversion, in drilling or production platforms listed below: fixed, of subheading ex 8430 49 or floating or submersible of subheading 8905 20;</w:t>
            </w:r>
          </w:p>
          <w:p w14:paraId="59106138" w14:textId="77777777" w:rsidR="00E546F5" w:rsidRDefault="00951CE2">
            <w:pPr>
              <w:pStyle w:val="Tier2Bullet"/>
            </w:pPr>
            <w:r>
              <w:tab/>
              <w:t>-</w:t>
            </w:r>
            <w:r>
              <w:tab/>
              <w:t>for equipping the above platforms;</w:t>
            </w:r>
          </w:p>
          <w:p w14:paraId="59106139" w14:textId="77777777" w:rsidR="00E546F5" w:rsidRDefault="00951CE2">
            <w:pPr>
              <w:pStyle w:val="Tier2Bullet"/>
            </w:pP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3A" w14:textId="77777777" w:rsidR="00E546F5" w:rsidRDefault="00951CE2">
            <w:pPr>
              <w:pStyle w:val="NormalinTable"/>
            </w:pPr>
            <w:r>
              <w:t>0.0%</w:t>
            </w:r>
          </w:p>
        </w:tc>
      </w:tr>
      <w:tr w:rsidR="00E546F5" w14:paraId="591061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3C" w14:textId="77777777" w:rsidR="00E546F5" w:rsidRDefault="00951CE2">
            <w:pPr>
              <w:pStyle w:val="NormalinTable"/>
            </w:pPr>
            <w:r>
              <w:t>8301300000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3D" w14:textId="77777777" w:rsidR="00E546F5" w:rsidRDefault="00951CE2">
            <w:pPr>
              <w:pStyle w:val="Tier1"/>
            </w:pPr>
            <w:r>
              <w:t xml:space="preserve">Padlocks and locks (key, combination or electrically operated), of base metal; clasps and frames with clasps, incorporating locks, of base metal; keys for any of the foregoing </w:t>
            </w:r>
            <w:r>
              <w:t>articles, of base metal</w:t>
            </w:r>
          </w:p>
          <w:p w14:paraId="5910613E" w14:textId="77777777" w:rsidR="00E546F5" w:rsidRDefault="00951CE2">
            <w:pPr>
              <w:pStyle w:val="Tier2"/>
            </w:pPr>
            <w:r>
              <w:t>-</w:t>
            </w:r>
            <w:r>
              <w:tab/>
              <w:t>Locks of a kind used for furniture</w:t>
            </w:r>
          </w:p>
          <w:p w14:paraId="5910613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140" w14:textId="77777777" w:rsidR="00E546F5" w:rsidRDefault="00951CE2">
            <w:pPr>
              <w:pStyle w:val="Tier2Bullet"/>
            </w:pPr>
            <w:r>
              <w:tab/>
              <w:t>-</w:t>
            </w:r>
            <w:r>
              <w:tab/>
              <w:t>for fitting to or equipping such ships, boat</w:t>
            </w:r>
            <w:r>
              <w:t>s or other vessels;</w:t>
            </w:r>
          </w:p>
          <w:p w14:paraId="5910614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6142" w14:textId="77777777" w:rsidR="00E546F5" w:rsidRDefault="00951CE2">
            <w:pPr>
              <w:pStyle w:val="Tier2Bullet"/>
            </w:pPr>
            <w:r>
              <w:tab/>
              <w:t>-</w:t>
            </w:r>
            <w:r>
              <w:tab/>
              <w:t xml:space="preserve">for </w:t>
            </w:r>
            <w:r>
              <w:t>equipping the above platforms;</w:t>
            </w:r>
          </w:p>
          <w:p w14:paraId="5910614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44" w14:textId="77777777" w:rsidR="00E546F5" w:rsidRDefault="00951CE2">
            <w:pPr>
              <w:pStyle w:val="NormalinTable"/>
            </w:pPr>
            <w:r>
              <w:t>0.0%</w:t>
            </w:r>
          </w:p>
        </w:tc>
      </w:tr>
      <w:tr w:rsidR="00E546F5" w14:paraId="5910614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46" w14:textId="77777777" w:rsidR="00E546F5" w:rsidRDefault="00951CE2">
            <w:pPr>
              <w:pStyle w:val="NormalinTable"/>
            </w:pPr>
            <w:r>
              <w:t>8301400000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47" w14:textId="77777777" w:rsidR="00E546F5" w:rsidRDefault="00951CE2">
            <w:pPr>
              <w:pStyle w:val="Tier1"/>
            </w:pPr>
            <w:r>
              <w:t xml:space="preserve">Padlocks and locks (key, combination or electrically operated), of base metal; clasps and frames with clasps, incorporating locks, of </w:t>
            </w:r>
            <w:r>
              <w:t>base metal; keys for any of the foregoing articles, of base metal</w:t>
            </w:r>
          </w:p>
          <w:p w14:paraId="59106148" w14:textId="77777777" w:rsidR="00E546F5" w:rsidRDefault="00951CE2">
            <w:pPr>
              <w:pStyle w:val="Tier2"/>
            </w:pPr>
            <w:r>
              <w:t>-</w:t>
            </w:r>
            <w:r>
              <w:tab/>
              <w:t>Other locks</w:t>
            </w:r>
          </w:p>
          <w:p w14:paraId="5910614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14A" w14:textId="77777777" w:rsidR="00E546F5" w:rsidRDefault="00951CE2">
            <w:pPr>
              <w:pStyle w:val="Tier2Bullet"/>
            </w:pPr>
            <w:r>
              <w:tab/>
              <w:t>-</w:t>
            </w:r>
            <w:r>
              <w:tab/>
              <w:t>for fitting to or equippi</w:t>
            </w:r>
            <w:r>
              <w:t>ng such ships, boats or other vessels;</w:t>
            </w:r>
          </w:p>
          <w:p w14:paraId="5910614B"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w:t>
            </w:r>
            <w:r>
              <w:t>ng 8905 20;</w:t>
            </w:r>
          </w:p>
          <w:p w14:paraId="5910614C" w14:textId="77777777" w:rsidR="00E546F5" w:rsidRDefault="00951CE2">
            <w:pPr>
              <w:pStyle w:val="Tier2Bullet"/>
            </w:pPr>
            <w:r>
              <w:tab/>
              <w:t>-</w:t>
            </w:r>
            <w:r>
              <w:tab/>
              <w:t>for equipping the above platforms;</w:t>
            </w:r>
          </w:p>
          <w:p w14:paraId="5910614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4E" w14:textId="77777777" w:rsidR="00E546F5" w:rsidRDefault="00951CE2">
            <w:pPr>
              <w:pStyle w:val="NormalinTable"/>
            </w:pPr>
            <w:r>
              <w:t>0.0%</w:t>
            </w:r>
          </w:p>
        </w:tc>
      </w:tr>
      <w:tr w:rsidR="00E546F5" w14:paraId="5910615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50" w14:textId="77777777" w:rsidR="00E546F5" w:rsidRDefault="00951CE2">
            <w:pPr>
              <w:pStyle w:val="NormalinTable"/>
            </w:pPr>
            <w:r>
              <w:t>8301500000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51" w14:textId="77777777" w:rsidR="00E546F5" w:rsidRDefault="00951CE2">
            <w:pPr>
              <w:pStyle w:val="Tier1"/>
            </w:pPr>
            <w:r>
              <w:t xml:space="preserve">Padlocks and locks (key, combination or electrically operated), of base metal; clasps and frames with clasps, </w:t>
            </w:r>
            <w:r>
              <w:t>incorporating locks, of base metal; keys for any of the foregoing articles, of base metal</w:t>
            </w:r>
          </w:p>
          <w:p w14:paraId="59106152" w14:textId="77777777" w:rsidR="00E546F5" w:rsidRDefault="00951CE2">
            <w:pPr>
              <w:pStyle w:val="Tier2"/>
            </w:pPr>
            <w:r>
              <w:t>-</w:t>
            </w:r>
            <w:r>
              <w:tab/>
              <w:t>Clasps and frames with clasps, incorporating locks</w:t>
            </w:r>
          </w:p>
          <w:p w14:paraId="59106153"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6154" w14:textId="77777777" w:rsidR="00E546F5" w:rsidRDefault="00951CE2">
            <w:pPr>
              <w:pStyle w:val="Tier2Bullet"/>
            </w:pPr>
            <w:r>
              <w:tab/>
              <w:t>-</w:t>
            </w:r>
            <w:r>
              <w:tab/>
              <w:t>for fitting to or equipping such ships, boats or other vessels;</w:t>
            </w:r>
          </w:p>
          <w:p w14:paraId="59106155"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156" w14:textId="77777777" w:rsidR="00E546F5" w:rsidRDefault="00951CE2">
            <w:pPr>
              <w:pStyle w:val="Tier2Bullet"/>
            </w:pPr>
            <w:r>
              <w:tab/>
              <w:t>-</w:t>
            </w:r>
            <w:r>
              <w:tab/>
              <w:t>for equipping the above platforms;</w:t>
            </w:r>
          </w:p>
          <w:p w14:paraId="5910615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58" w14:textId="77777777" w:rsidR="00E546F5" w:rsidRDefault="00951CE2">
            <w:pPr>
              <w:pStyle w:val="NormalinTable"/>
            </w:pPr>
            <w:r>
              <w:t>0.0%</w:t>
            </w:r>
          </w:p>
        </w:tc>
      </w:tr>
      <w:tr w:rsidR="00E546F5" w14:paraId="591061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5A" w14:textId="77777777" w:rsidR="00E546F5" w:rsidRDefault="00951CE2">
            <w:pPr>
              <w:pStyle w:val="NormalinTable"/>
            </w:pPr>
            <w:r>
              <w:t>8301600000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5B" w14:textId="77777777" w:rsidR="00E546F5" w:rsidRDefault="00951CE2">
            <w:pPr>
              <w:pStyle w:val="Tier1"/>
            </w:pPr>
            <w:r>
              <w:t>Padlocks and locks (key, combination or el</w:t>
            </w:r>
            <w:r>
              <w:t>ectrically operated), of base metal; clasps and frames with clasps, incorporating locks, of base metal; keys for any of the foregoing articles, of base metal</w:t>
            </w:r>
          </w:p>
          <w:p w14:paraId="5910615C" w14:textId="77777777" w:rsidR="00E546F5" w:rsidRDefault="00951CE2">
            <w:pPr>
              <w:pStyle w:val="Tier2"/>
            </w:pPr>
            <w:r>
              <w:t>-</w:t>
            </w:r>
            <w:r>
              <w:tab/>
              <w:t>Parts</w:t>
            </w:r>
          </w:p>
          <w:p w14:paraId="5910615D" w14:textId="77777777" w:rsidR="00E546F5" w:rsidRDefault="00951CE2">
            <w:pPr>
              <w:pStyle w:val="Tier2Bullet"/>
            </w:pPr>
            <w:r>
              <w:tab/>
              <w:t>-</w:t>
            </w:r>
            <w:r>
              <w:tab/>
              <w:t xml:space="preserve">for incorporation in ships, boats or other vessels listed in Table 1, for the purposes </w:t>
            </w:r>
            <w:r>
              <w:t>of their construction, repair, maintenance or conversion;</w:t>
            </w:r>
          </w:p>
          <w:p w14:paraId="5910615E" w14:textId="77777777" w:rsidR="00E546F5" w:rsidRDefault="00951CE2">
            <w:pPr>
              <w:pStyle w:val="Tier2Bullet"/>
            </w:pPr>
            <w:r>
              <w:tab/>
              <w:t>-</w:t>
            </w:r>
            <w:r>
              <w:tab/>
              <w:t>for fitting to or equipping such ships, boats or other vessels;</w:t>
            </w:r>
          </w:p>
          <w:p w14:paraId="5910615F" w14:textId="77777777" w:rsidR="00E546F5" w:rsidRDefault="00951CE2">
            <w:pPr>
              <w:pStyle w:val="Tier2Bullet"/>
            </w:pP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6160" w14:textId="77777777" w:rsidR="00E546F5" w:rsidRDefault="00951CE2">
            <w:pPr>
              <w:pStyle w:val="Tier2Bullet"/>
            </w:pPr>
            <w:r>
              <w:tab/>
              <w:t>-</w:t>
            </w:r>
            <w:r>
              <w:tab/>
              <w:t>for equipping the above platforms;</w:t>
            </w:r>
          </w:p>
          <w:p w14:paraId="5910616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62" w14:textId="77777777" w:rsidR="00E546F5" w:rsidRDefault="00951CE2">
            <w:pPr>
              <w:pStyle w:val="NormalinTable"/>
            </w:pPr>
            <w:r>
              <w:t>0.0%</w:t>
            </w:r>
          </w:p>
        </w:tc>
      </w:tr>
      <w:tr w:rsidR="00E546F5" w14:paraId="591061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64" w14:textId="77777777" w:rsidR="00E546F5" w:rsidRDefault="00951CE2">
            <w:pPr>
              <w:pStyle w:val="NormalinTable"/>
            </w:pPr>
            <w:r>
              <w:t>8301700000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65" w14:textId="77777777" w:rsidR="00E546F5" w:rsidRDefault="00951CE2">
            <w:pPr>
              <w:pStyle w:val="Tier1"/>
            </w:pPr>
            <w:r>
              <w:t>Padlocks and l</w:t>
            </w:r>
            <w:r>
              <w:t>ocks (key, combination or electrically operated), of base metal; clasps and frames with clasps, incorporating locks, of base metal; keys for any of the foregoing articles, of base metal</w:t>
            </w:r>
          </w:p>
          <w:p w14:paraId="59106166" w14:textId="77777777" w:rsidR="00E546F5" w:rsidRDefault="00951CE2">
            <w:pPr>
              <w:pStyle w:val="Tier2"/>
            </w:pPr>
            <w:r>
              <w:t>-</w:t>
            </w:r>
            <w:r>
              <w:tab/>
              <w:t>Keys presented separately</w:t>
            </w:r>
          </w:p>
          <w:p w14:paraId="59106167" w14:textId="77777777" w:rsidR="00E546F5" w:rsidRDefault="00951CE2">
            <w:pPr>
              <w:pStyle w:val="Tier2Bullet"/>
            </w:pPr>
            <w:r>
              <w:tab/>
              <w:t>-</w:t>
            </w:r>
            <w:r>
              <w:tab/>
              <w:t>for incorporation in ships, boats or ot</w:t>
            </w:r>
            <w:r>
              <w:t>her vessels listed in Table 1, for the purposes of their construction, repair, maintenance or conversion;</w:t>
            </w:r>
          </w:p>
          <w:p w14:paraId="59106168" w14:textId="77777777" w:rsidR="00E546F5" w:rsidRDefault="00951CE2">
            <w:pPr>
              <w:pStyle w:val="Tier2Bullet"/>
            </w:pPr>
            <w:r>
              <w:tab/>
              <w:t>-</w:t>
            </w:r>
            <w:r>
              <w:tab/>
              <w:t>for fitting to or equipping such ships, boats or other vessels;</w:t>
            </w:r>
          </w:p>
          <w:p w14:paraId="59106169" w14:textId="77777777" w:rsidR="00E546F5" w:rsidRDefault="00951CE2">
            <w:pPr>
              <w:pStyle w:val="Tier2Bullet"/>
            </w:pP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616A" w14:textId="77777777" w:rsidR="00E546F5" w:rsidRDefault="00951CE2">
            <w:pPr>
              <w:pStyle w:val="Tier2Bullet"/>
            </w:pPr>
            <w:r>
              <w:tab/>
              <w:t>-</w:t>
            </w:r>
            <w:r>
              <w:tab/>
              <w:t>for equipping the above platforms;</w:t>
            </w:r>
          </w:p>
          <w:p w14:paraId="5910616B" w14:textId="77777777" w:rsidR="00E546F5" w:rsidRDefault="00951CE2">
            <w:pPr>
              <w:pStyle w:val="Tier2Bullet"/>
            </w:pP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6C" w14:textId="77777777" w:rsidR="00E546F5" w:rsidRDefault="00951CE2">
            <w:pPr>
              <w:pStyle w:val="NormalinTable"/>
            </w:pPr>
            <w:r>
              <w:t>0.0%</w:t>
            </w:r>
          </w:p>
        </w:tc>
      </w:tr>
      <w:tr w:rsidR="00E546F5" w14:paraId="591061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6E" w14:textId="77777777" w:rsidR="00E546F5" w:rsidRDefault="00951CE2">
            <w:pPr>
              <w:pStyle w:val="NormalinTable"/>
            </w:pPr>
            <w:r>
              <w:t>8302100010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6F" w14:textId="77777777" w:rsidR="00E546F5" w:rsidRDefault="00951CE2">
            <w:pPr>
              <w:pStyle w:val="Tier1"/>
            </w:pPr>
            <w:r>
              <w:t>Base-metal mountings, fittings and similar articles suitable for furniture, doors, staircases, windows, blinds, coachwork, saddlery, trunks, chests, caskets or the like; base-metal hat-racks, hat-pegs, brackets and similar fixture</w:t>
            </w:r>
            <w:r>
              <w:t>s; castors with mountings of base metal; automatic door closers of base metal</w:t>
            </w:r>
          </w:p>
          <w:p w14:paraId="59106170" w14:textId="77777777" w:rsidR="00E546F5" w:rsidRDefault="00951CE2">
            <w:pPr>
              <w:pStyle w:val="Tier2"/>
            </w:pPr>
            <w:r>
              <w:t>-</w:t>
            </w:r>
            <w:r>
              <w:tab/>
              <w:t>Hinges</w:t>
            </w:r>
          </w:p>
          <w:p w14:paraId="59106171" w14:textId="77777777" w:rsidR="00E546F5" w:rsidRDefault="00951CE2">
            <w:pPr>
              <w:pStyle w:val="Tier3"/>
            </w:pPr>
            <w:r>
              <w:t>-</w:t>
            </w:r>
            <w:r>
              <w:tab/>
              <w:t>-</w:t>
            </w:r>
            <w:r>
              <w:tab/>
              <w:t>For use in civil aircraft</w:t>
            </w:r>
          </w:p>
          <w:p w14:paraId="59106172" w14:textId="77777777" w:rsidR="00E546F5" w:rsidRDefault="00951CE2">
            <w:pPr>
              <w:pStyle w:val="Tier3Bullet"/>
            </w:pPr>
            <w:r>
              <w:tab/>
            </w:r>
            <w:r>
              <w:tab/>
              <w:t>-</w:t>
            </w:r>
            <w:r>
              <w:tab/>
              <w:t>use in civil aircraft</w:t>
            </w:r>
          </w:p>
          <w:p w14:paraId="59106173" w14:textId="77777777" w:rsidR="00E546F5" w:rsidRDefault="00951CE2">
            <w:pPr>
              <w:pStyle w:val="Tier3Bullet"/>
            </w:pPr>
            <w:r>
              <w:tab/>
            </w:r>
            <w:r>
              <w:tab/>
              <w:t>-</w:t>
            </w:r>
            <w:r>
              <w:tab/>
              <w:t xml:space="preserve">use for incorporation in civil aircraft in the course of their manufacture, repair, maintenance, rebuilding, </w:t>
            </w:r>
            <w:r>
              <w:t>modification or conversion</w:t>
            </w:r>
          </w:p>
          <w:p w14:paraId="59106174"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75" w14:textId="77777777" w:rsidR="00E546F5" w:rsidRDefault="00951CE2">
            <w:pPr>
              <w:pStyle w:val="NormalinTable"/>
            </w:pPr>
            <w:r>
              <w:t>0.0%</w:t>
            </w:r>
          </w:p>
        </w:tc>
      </w:tr>
      <w:tr w:rsidR="00E546F5" w14:paraId="591061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77" w14:textId="77777777" w:rsidR="00E546F5" w:rsidRDefault="00951CE2">
            <w:pPr>
              <w:pStyle w:val="NormalinTable"/>
            </w:pPr>
            <w:r>
              <w:t>8302100090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78" w14:textId="77777777" w:rsidR="00E546F5" w:rsidRDefault="00951CE2">
            <w:pPr>
              <w:pStyle w:val="Tier1"/>
            </w:pPr>
            <w:r>
              <w:t xml:space="preserve">Base-metal mountings, fittings and similar articles suitable for furniture, doors, staircases, windows, blinds, coachwork, saddlery, trunks, chests, caskets or </w:t>
            </w:r>
            <w:r>
              <w:t>the like; base-metal hat-racks, hat-pegs, brackets and similar fixtures; castors with mountings of base metal; automatic door closers of base metal</w:t>
            </w:r>
          </w:p>
          <w:p w14:paraId="59106179" w14:textId="77777777" w:rsidR="00E546F5" w:rsidRDefault="00951CE2">
            <w:pPr>
              <w:pStyle w:val="Tier2"/>
            </w:pPr>
            <w:r>
              <w:t>-</w:t>
            </w:r>
            <w:r>
              <w:tab/>
              <w:t>Hinges</w:t>
            </w:r>
          </w:p>
          <w:p w14:paraId="5910617A" w14:textId="77777777" w:rsidR="00E546F5" w:rsidRDefault="00951CE2">
            <w:pPr>
              <w:pStyle w:val="Tier3"/>
            </w:pPr>
            <w:r>
              <w:t>-</w:t>
            </w:r>
            <w:r>
              <w:tab/>
              <w:t>-</w:t>
            </w:r>
            <w:r>
              <w:tab/>
              <w:t>Other</w:t>
            </w:r>
          </w:p>
          <w:p w14:paraId="5910617B" w14:textId="77777777" w:rsidR="00E546F5" w:rsidRDefault="00951CE2">
            <w:pPr>
              <w:pStyle w:val="Tier3Bullet"/>
            </w:pPr>
            <w:r>
              <w:tab/>
            </w:r>
            <w:r>
              <w:tab/>
              <w:t>-</w:t>
            </w:r>
            <w:r>
              <w:tab/>
              <w:t>for incorporation in ships, boats or other vessels listed in Table 1, for the purpose</w:t>
            </w:r>
            <w:r>
              <w:t>s of their construction, repair, maintenance or conversion;</w:t>
            </w:r>
          </w:p>
          <w:p w14:paraId="5910617C" w14:textId="77777777" w:rsidR="00E546F5" w:rsidRDefault="00951CE2">
            <w:pPr>
              <w:pStyle w:val="Tier3Bullet"/>
            </w:pPr>
            <w:r>
              <w:tab/>
            </w:r>
            <w:r>
              <w:tab/>
              <w:t>-</w:t>
            </w:r>
            <w:r>
              <w:tab/>
              <w:t>for fitting to or equipping such ships, boats or other vessels;</w:t>
            </w:r>
          </w:p>
          <w:p w14:paraId="5910617D" w14:textId="77777777" w:rsidR="00E546F5" w:rsidRDefault="00951CE2">
            <w:pPr>
              <w:pStyle w:val="Tier3Bullet"/>
            </w:pP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14:paraId="5910617E" w14:textId="77777777" w:rsidR="00E546F5" w:rsidRDefault="00951CE2">
            <w:pPr>
              <w:pStyle w:val="Tier3Bullet"/>
            </w:pPr>
            <w:r>
              <w:tab/>
            </w:r>
            <w:r>
              <w:tab/>
              <w:t>-</w:t>
            </w:r>
            <w:r>
              <w:tab/>
              <w:t>for equipping the above platforms;</w:t>
            </w:r>
          </w:p>
          <w:p w14:paraId="5910617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80" w14:textId="77777777" w:rsidR="00E546F5" w:rsidRDefault="00951CE2">
            <w:pPr>
              <w:pStyle w:val="NormalinTable"/>
            </w:pPr>
            <w:r>
              <w:t>0.0%</w:t>
            </w:r>
          </w:p>
        </w:tc>
      </w:tr>
      <w:tr w:rsidR="00E546F5" w14:paraId="591061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82" w14:textId="77777777" w:rsidR="00E546F5" w:rsidRDefault="00951CE2">
            <w:pPr>
              <w:pStyle w:val="NormalinTable"/>
            </w:pPr>
            <w:r>
              <w:t>8302200010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83" w14:textId="77777777" w:rsidR="00E546F5" w:rsidRDefault="00951CE2">
            <w:pPr>
              <w:pStyle w:val="Tier1"/>
            </w:pPr>
            <w:r>
              <w:t xml:space="preserve">Base-metal </w:t>
            </w:r>
            <w:r>
              <w:t>mountings, fittings and similar articles suitable for furniture, doors, staircases, windows, blinds, coachwork, saddlery, trunks, chests, caskets or the like; base-metal hat-racks, hat-pegs, brackets and similar fixtures; castors with mountings of base met</w:t>
            </w:r>
            <w:r>
              <w:t>al; automatic door closers of base metal</w:t>
            </w:r>
          </w:p>
          <w:p w14:paraId="59106184" w14:textId="77777777" w:rsidR="00E546F5" w:rsidRDefault="00951CE2">
            <w:pPr>
              <w:pStyle w:val="Tier2"/>
            </w:pPr>
            <w:r>
              <w:t>-</w:t>
            </w:r>
            <w:r>
              <w:tab/>
              <w:t>Castors</w:t>
            </w:r>
          </w:p>
          <w:p w14:paraId="59106185" w14:textId="77777777" w:rsidR="00E546F5" w:rsidRDefault="00951CE2">
            <w:pPr>
              <w:pStyle w:val="Tier3"/>
            </w:pPr>
            <w:r>
              <w:t>-</w:t>
            </w:r>
            <w:r>
              <w:tab/>
              <w:t>-</w:t>
            </w:r>
            <w:r>
              <w:tab/>
              <w:t>For use in civil aircraft</w:t>
            </w:r>
          </w:p>
          <w:p w14:paraId="59106186" w14:textId="77777777" w:rsidR="00E546F5" w:rsidRDefault="00951CE2">
            <w:pPr>
              <w:pStyle w:val="Tier3Bullet"/>
            </w:pPr>
            <w:r>
              <w:tab/>
            </w:r>
            <w:r>
              <w:tab/>
              <w:t>-</w:t>
            </w:r>
            <w:r>
              <w:tab/>
              <w:t>use in civil aircraft</w:t>
            </w:r>
          </w:p>
          <w:p w14:paraId="59106187"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188" w14:textId="77777777" w:rsidR="00E546F5" w:rsidRDefault="00951CE2">
            <w:pPr>
              <w:pStyle w:val="Tier3Bullet"/>
            </w:pPr>
            <w:r>
              <w:tab/>
            </w:r>
            <w:r>
              <w:tab/>
              <w:t>-</w:t>
            </w:r>
            <w:r>
              <w:tab/>
            </w:r>
            <w:r>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89" w14:textId="77777777" w:rsidR="00E546F5" w:rsidRDefault="00951CE2">
            <w:pPr>
              <w:pStyle w:val="NormalinTable"/>
            </w:pPr>
            <w:r>
              <w:t>0.0%</w:t>
            </w:r>
          </w:p>
        </w:tc>
      </w:tr>
      <w:tr w:rsidR="00E546F5" w14:paraId="591061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8B" w14:textId="77777777" w:rsidR="00E546F5" w:rsidRDefault="00951CE2">
            <w:pPr>
              <w:pStyle w:val="NormalinTable"/>
            </w:pPr>
            <w:r>
              <w:t>8302200090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8C" w14:textId="77777777" w:rsidR="00E546F5" w:rsidRDefault="00951CE2">
            <w:pPr>
              <w:pStyle w:val="Tier1"/>
            </w:pPr>
            <w:r>
              <w:t>Base-metal mountings, fittings and similar articles suitable for furniture, doors, staircases, windows, blinds, coachwork, saddlery, trunks, chests, caskets or the like; base-metal hat-racks, hat</w:t>
            </w:r>
            <w:r>
              <w:t>-pegs, brackets and similar fixtures; castors with mountings of base metal; automatic door closers of base metal</w:t>
            </w:r>
          </w:p>
          <w:p w14:paraId="5910618D" w14:textId="77777777" w:rsidR="00E546F5" w:rsidRDefault="00951CE2">
            <w:pPr>
              <w:pStyle w:val="Tier2"/>
            </w:pPr>
            <w:r>
              <w:t>-</w:t>
            </w:r>
            <w:r>
              <w:tab/>
              <w:t>Castors</w:t>
            </w:r>
          </w:p>
          <w:p w14:paraId="5910618E" w14:textId="77777777" w:rsidR="00E546F5" w:rsidRDefault="00951CE2">
            <w:pPr>
              <w:pStyle w:val="Tier3"/>
            </w:pPr>
            <w:r>
              <w:t>-</w:t>
            </w:r>
            <w:r>
              <w:tab/>
              <w:t>-</w:t>
            </w:r>
            <w:r>
              <w:tab/>
              <w:t>Other</w:t>
            </w:r>
          </w:p>
          <w:p w14:paraId="5910618F" w14:textId="77777777" w:rsidR="00E546F5" w:rsidRDefault="00951CE2">
            <w:pPr>
              <w:pStyle w:val="Tier3Bullet"/>
            </w:pPr>
            <w:r>
              <w:tab/>
            </w:r>
            <w:r>
              <w:tab/>
              <w:t>-</w:t>
            </w:r>
            <w:r>
              <w:tab/>
              <w:t>for incorporation in ships, boats or other vessels listed in Table 1, for the purposes of their construction, repair, m</w:t>
            </w:r>
            <w:r>
              <w:t>aintenance or conversion;</w:t>
            </w:r>
          </w:p>
          <w:p w14:paraId="59106190" w14:textId="77777777" w:rsidR="00E546F5" w:rsidRDefault="00951CE2">
            <w:pPr>
              <w:pStyle w:val="Tier3Bullet"/>
            </w:pPr>
            <w:r>
              <w:tab/>
            </w:r>
            <w:r>
              <w:tab/>
              <w:t>-</w:t>
            </w:r>
            <w:r>
              <w:tab/>
              <w:t>for fitting to or equipping such ships, boats or other vessels;</w:t>
            </w:r>
          </w:p>
          <w:p w14:paraId="5910619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w:t>
            </w:r>
            <w:r>
              <w:t>eading ex 8430 49 or floating or submersible of subheading 8905 20;</w:t>
            </w:r>
          </w:p>
          <w:p w14:paraId="59106192" w14:textId="77777777" w:rsidR="00E546F5" w:rsidRDefault="00951CE2">
            <w:pPr>
              <w:pStyle w:val="Tier3Bullet"/>
            </w:pPr>
            <w:r>
              <w:tab/>
            </w:r>
            <w:r>
              <w:tab/>
              <w:t>-</w:t>
            </w:r>
            <w:r>
              <w:tab/>
              <w:t>for equipping the above platforms;</w:t>
            </w:r>
          </w:p>
          <w:p w14:paraId="5910619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94" w14:textId="77777777" w:rsidR="00E546F5" w:rsidRDefault="00951CE2">
            <w:pPr>
              <w:pStyle w:val="NormalinTable"/>
            </w:pPr>
            <w:r>
              <w:t>0.0%</w:t>
            </w:r>
          </w:p>
        </w:tc>
      </w:tr>
      <w:tr w:rsidR="00E546F5" w14:paraId="591061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96" w14:textId="77777777" w:rsidR="00E546F5" w:rsidRDefault="00951CE2">
            <w:pPr>
              <w:pStyle w:val="NormalinTable"/>
            </w:pPr>
            <w:r>
              <w:t>8302410000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97" w14:textId="77777777" w:rsidR="00E546F5" w:rsidRDefault="00951CE2">
            <w:pPr>
              <w:pStyle w:val="Tier1"/>
            </w:pPr>
            <w:r>
              <w:t xml:space="preserve">Base-metal mountings, fittings and similar articles </w:t>
            </w:r>
            <w:r>
              <w:t>suitable for furniture, doors, staircases, windows, blinds, coachwork, saddlery, trunks, chests, caskets or the like; base-metal hat-racks, hat-pegs, brackets and similar fixtures; castors with mountings of base metal; automatic door closers of base metal</w:t>
            </w:r>
          </w:p>
          <w:p w14:paraId="59106198" w14:textId="77777777" w:rsidR="00E546F5" w:rsidRDefault="00951CE2">
            <w:pPr>
              <w:pStyle w:val="Tier2"/>
            </w:pPr>
            <w:r>
              <w:t>-</w:t>
            </w:r>
            <w:r>
              <w:tab/>
              <w:t>Other mountings, fittings and similar articles</w:t>
            </w:r>
          </w:p>
          <w:p w14:paraId="59106199" w14:textId="77777777" w:rsidR="00E546F5" w:rsidRDefault="00951CE2">
            <w:pPr>
              <w:pStyle w:val="Tier3"/>
            </w:pPr>
            <w:r>
              <w:t>-</w:t>
            </w:r>
            <w:r>
              <w:tab/>
              <w:t>-</w:t>
            </w:r>
            <w:r>
              <w:tab/>
              <w:t>Suitable for buildings</w:t>
            </w:r>
          </w:p>
          <w:p w14:paraId="5910619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19B" w14:textId="77777777" w:rsidR="00E546F5" w:rsidRDefault="00951CE2">
            <w:pPr>
              <w:pStyle w:val="Tier3Bullet"/>
            </w:pPr>
            <w:r>
              <w:tab/>
            </w:r>
            <w:r>
              <w:tab/>
              <w:t>-</w:t>
            </w:r>
            <w:r>
              <w:tab/>
              <w:t>for fitting to or equipping</w:t>
            </w:r>
            <w:r>
              <w:t xml:space="preserve"> such ships, boats or other vessels;</w:t>
            </w:r>
          </w:p>
          <w:p w14:paraId="5910619C"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619D" w14:textId="77777777" w:rsidR="00E546F5" w:rsidRDefault="00951CE2">
            <w:pPr>
              <w:pStyle w:val="Tier3Bullet"/>
            </w:pPr>
            <w:r>
              <w:tab/>
            </w:r>
            <w:r>
              <w:tab/>
              <w:t>-</w:t>
            </w:r>
            <w:r>
              <w:tab/>
              <w:t>for equipping the above platforms;</w:t>
            </w:r>
          </w:p>
          <w:p w14:paraId="5910619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9F" w14:textId="77777777" w:rsidR="00E546F5" w:rsidRDefault="00951CE2">
            <w:pPr>
              <w:pStyle w:val="NormalinTable"/>
            </w:pPr>
            <w:r>
              <w:t>0.0%</w:t>
            </w:r>
          </w:p>
        </w:tc>
      </w:tr>
      <w:tr w:rsidR="00E546F5" w14:paraId="591061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A1" w14:textId="77777777" w:rsidR="00E546F5" w:rsidRDefault="00951CE2">
            <w:pPr>
              <w:pStyle w:val="NormalinTable"/>
            </w:pPr>
            <w:r>
              <w:t>8302420010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A2" w14:textId="77777777" w:rsidR="00E546F5" w:rsidRDefault="00951CE2">
            <w:pPr>
              <w:pStyle w:val="Tier1"/>
            </w:pPr>
            <w:r>
              <w:t>Base-metal mountings, fittings and similar articles suitable for furniture, doors, staircases, windows, blind</w:t>
            </w:r>
            <w:r>
              <w:t>s, coachwork, saddlery, trunks, chests, caskets or the like; base-metal hat-racks, hat-pegs, brackets and similar fixtures; castors with mountings of base metal; automatic door closers of base metal</w:t>
            </w:r>
          </w:p>
          <w:p w14:paraId="591061A3" w14:textId="77777777" w:rsidR="00E546F5" w:rsidRDefault="00951CE2">
            <w:pPr>
              <w:pStyle w:val="Tier2"/>
            </w:pPr>
            <w:r>
              <w:t>-</w:t>
            </w:r>
            <w:r>
              <w:tab/>
              <w:t>Other mountings, fittings and similar articles</w:t>
            </w:r>
          </w:p>
          <w:p w14:paraId="591061A4" w14:textId="77777777" w:rsidR="00E546F5" w:rsidRDefault="00951CE2">
            <w:pPr>
              <w:pStyle w:val="Tier3"/>
            </w:pPr>
            <w:r>
              <w:t>-</w:t>
            </w:r>
            <w:r>
              <w:tab/>
              <w:t>-</w:t>
            </w:r>
            <w:r>
              <w:tab/>
              <w:t>Othe</w:t>
            </w:r>
            <w:r>
              <w:t>r, suitable for furniture</w:t>
            </w:r>
          </w:p>
          <w:p w14:paraId="591061A5" w14:textId="77777777" w:rsidR="00E546F5" w:rsidRDefault="00951CE2">
            <w:pPr>
              <w:pStyle w:val="Tier4"/>
            </w:pPr>
            <w:r>
              <w:t>-</w:t>
            </w:r>
            <w:r>
              <w:tab/>
              <w:t>-</w:t>
            </w:r>
            <w:r>
              <w:tab/>
              <w:t>-</w:t>
            </w:r>
            <w:r>
              <w:tab/>
              <w:t>For use in civil aircraft</w:t>
            </w:r>
          </w:p>
          <w:p w14:paraId="591061A6" w14:textId="77777777" w:rsidR="00E546F5" w:rsidRDefault="00951CE2">
            <w:pPr>
              <w:pStyle w:val="Tier4Bullet"/>
            </w:pPr>
            <w:r>
              <w:tab/>
            </w:r>
            <w:r>
              <w:tab/>
            </w:r>
            <w:r>
              <w:tab/>
              <w:t>-</w:t>
            </w:r>
            <w:r>
              <w:tab/>
              <w:t>use in civil aircraft</w:t>
            </w:r>
          </w:p>
          <w:p w14:paraId="591061A7"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1A8" w14:textId="77777777" w:rsidR="00E546F5" w:rsidRDefault="00951CE2">
            <w:pPr>
              <w:pStyle w:val="Tier4Bullet"/>
            </w:pPr>
            <w:r>
              <w:tab/>
            </w:r>
            <w:r>
              <w:tab/>
            </w:r>
            <w:r>
              <w:tab/>
              <w:t>-</w:t>
            </w:r>
            <w:r>
              <w:tab/>
              <w:t xml:space="preserve">use in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A9" w14:textId="77777777" w:rsidR="00E546F5" w:rsidRDefault="00951CE2">
            <w:pPr>
              <w:pStyle w:val="NormalinTable"/>
            </w:pPr>
            <w:r>
              <w:t>0.0%</w:t>
            </w:r>
          </w:p>
        </w:tc>
      </w:tr>
      <w:tr w:rsidR="00E546F5" w14:paraId="591061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AB" w14:textId="77777777" w:rsidR="00E546F5" w:rsidRDefault="00951CE2">
            <w:pPr>
              <w:pStyle w:val="NormalinTable"/>
            </w:pPr>
            <w:r>
              <w:t>8302420090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AC" w14:textId="77777777" w:rsidR="00E546F5" w:rsidRDefault="00951CE2">
            <w:pPr>
              <w:pStyle w:val="Tier1"/>
            </w:pPr>
            <w:r>
              <w:t>Base-metal mountings, fittings and similar articles suitable for furniture, doors, staircases, windows, blinds, coachwork, saddlery, trunks, chests, caskets or the like; base-metal hat-racks, hat-pegs, bracket</w:t>
            </w:r>
            <w:r>
              <w:t>s and similar fixtures; castors with mountings of base metal; automatic door closers of base metal</w:t>
            </w:r>
          </w:p>
          <w:p w14:paraId="591061AD" w14:textId="77777777" w:rsidR="00E546F5" w:rsidRDefault="00951CE2">
            <w:pPr>
              <w:pStyle w:val="Tier2"/>
            </w:pPr>
            <w:r>
              <w:t>-</w:t>
            </w:r>
            <w:r>
              <w:tab/>
              <w:t>Other mountings, fittings and similar articles</w:t>
            </w:r>
          </w:p>
          <w:p w14:paraId="591061AE" w14:textId="77777777" w:rsidR="00E546F5" w:rsidRDefault="00951CE2">
            <w:pPr>
              <w:pStyle w:val="Tier3"/>
            </w:pPr>
            <w:r>
              <w:t>-</w:t>
            </w:r>
            <w:r>
              <w:tab/>
              <w:t>-</w:t>
            </w:r>
            <w:r>
              <w:tab/>
              <w:t>Other, suitable for furniture</w:t>
            </w:r>
          </w:p>
          <w:p w14:paraId="591061AF" w14:textId="77777777" w:rsidR="00E546F5" w:rsidRDefault="00951CE2">
            <w:pPr>
              <w:pStyle w:val="Tier4"/>
            </w:pPr>
            <w:r>
              <w:t>-</w:t>
            </w:r>
            <w:r>
              <w:tab/>
              <w:t>-</w:t>
            </w:r>
            <w:r>
              <w:tab/>
              <w:t>-</w:t>
            </w:r>
            <w:r>
              <w:tab/>
              <w:t>Other</w:t>
            </w:r>
          </w:p>
          <w:p w14:paraId="591061B0"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61B1" w14:textId="77777777" w:rsidR="00E546F5" w:rsidRDefault="00951CE2">
            <w:pPr>
              <w:pStyle w:val="Tier4Bullet"/>
            </w:pPr>
            <w:r>
              <w:tab/>
            </w:r>
            <w:r>
              <w:tab/>
            </w:r>
            <w:r>
              <w:tab/>
              <w:t>-</w:t>
            </w:r>
            <w:r>
              <w:tab/>
              <w:t>for fitting to or equipping such ships, boats or other vessels;</w:t>
            </w:r>
          </w:p>
          <w:p w14:paraId="591061B2"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61B3" w14:textId="77777777" w:rsidR="00E546F5" w:rsidRDefault="00951CE2">
            <w:pPr>
              <w:pStyle w:val="Tier4Bullet"/>
            </w:pPr>
            <w:r>
              <w:tab/>
            </w:r>
            <w:r>
              <w:tab/>
            </w:r>
            <w:r>
              <w:tab/>
              <w:t>-</w:t>
            </w:r>
            <w:r>
              <w:tab/>
              <w:t>for equipping the above platforms;</w:t>
            </w:r>
          </w:p>
          <w:p w14:paraId="591061B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B5" w14:textId="77777777" w:rsidR="00E546F5" w:rsidRDefault="00951CE2">
            <w:pPr>
              <w:pStyle w:val="NormalinTable"/>
            </w:pPr>
            <w:r>
              <w:t>0.0%</w:t>
            </w:r>
          </w:p>
        </w:tc>
      </w:tr>
      <w:tr w:rsidR="00E546F5" w14:paraId="591061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B7" w14:textId="77777777" w:rsidR="00E546F5" w:rsidRDefault="00951CE2">
            <w:pPr>
              <w:pStyle w:val="NormalinTable"/>
            </w:pPr>
            <w:r>
              <w:t>8302490099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B8" w14:textId="77777777" w:rsidR="00E546F5" w:rsidRDefault="00951CE2">
            <w:pPr>
              <w:pStyle w:val="Tier1"/>
            </w:pPr>
            <w:r>
              <w:t xml:space="preserve">Base-metal mountings, fittings and similar articles suitable for furniture, doors, staircases, windows, blinds, coachwork, saddlery, trunks, chests, caskets or the like; base-metal hat-racks, hat-pegs, brackets and similar fixtures; </w:t>
            </w:r>
            <w:r>
              <w:t>castors with mountings of base metal; automatic door closers of base metal</w:t>
            </w:r>
          </w:p>
          <w:p w14:paraId="591061B9" w14:textId="77777777" w:rsidR="00E546F5" w:rsidRDefault="00951CE2">
            <w:pPr>
              <w:pStyle w:val="Tier2"/>
            </w:pPr>
            <w:r>
              <w:t>-</w:t>
            </w:r>
            <w:r>
              <w:tab/>
              <w:t>Other mountings, fittings and similar articles</w:t>
            </w:r>
          </w:p>
          <w:p w14:paraId="591061BA" w14:textId="77777777" w:rsidR="00E546F5" w:rsidRDefault="00951CE2">
            <w:pPr>
              <w:pStyle w:val="Tier3"/>
            </w:pPr>
            <w:r>
              <w:t>-</w:t>
            </w:r>
            <w:r>
              <w:tab/>
              <w:t>-</w:t>
            </w:r>
            <w:r>
              <w:tab/>
              <w:t>Other</w:t>
            </w:r>
          </w:p>
          <w:p w14:paraId="591061BB" w14:textId="77777777" w:rsidR="00E546F5" w:rsidRDefault="00951CE2">
            <w:pPr>
              <w:pStyle w:val="Tier4"/>
            </w:pPr>
            <w:r>
              <w:t>-</w:t>
            </w:r>
            <w:r>
              <w:tab/>
              <w:t>-</w:t>
            </w:r>
            <w:r>
              <w:tab/>
              <w:t>-</w:t>
            </w:r>
            <w:r>
              <w:tab/>
              <w:t>Other</w:t>
            </w:r>
          </w:p>
          <w:p w14:paraId="591061BC" w14:textId="77777777" w:rsidR="00E546F5" w:rsidRDefault="00951CE2">
            <w:pPr>
              <w:pStyle w:val="Tier5"/>
            </w:pPr>
            <w:r>
              <w:t>-</w:t>
            </w:r>
            <w:r>
              <w:tab/>
              <w:t>-</w:t>
            </w:r>
            <w:r>
              <w:tab/>
              <w:t>-</w:t>
            </w:r>
            <w:r>
              <w:tab/>
              <w:t>-</w:t>
            </w:r>
            <w:r>
              <w:tab/>
              <w:t>Other</w:t>
            </w:r>
          </w:p>
          <w:p w14:paraId="591061BD"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61BE" w14:textId="77777777" w:rsidR="00E546F5" w:rsidRDefault="00951CE2">
            <w:pPr>
              <w:pStyle w:val="Tier5Bullet"/>
            </w:pPr>
            <w:r>
              <w:tab/>
            </w:r>
            <w:r>
              <w:tab/>
            </w:r>
            <w:r>
              <w:tab/>
            </w:r>
            <w:r>
              <w:tab/>
              <w:t>-</w:t>
            </w:r>
            <w:r>
              <w:tab/>
              <w:t>for fitting to or equipping such ships, boats or other vessels;</w:t>
            </w:r>
          </w:p>
          <w:p w14:paraId="591061BF"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61C0" w14:textId="77777777" w:rsidR="00E546F5" w:rsidRDefault="00951CE2">
            <w:pPr>
              <w:pStyle w:val="Tier5Bullet"/>
            </w:pPr>
            <w:r>
              <w:tab/>
            </w:r>
            <w:r>
              <w:tab/>
            </w:r>
            <w:r>
              <w:tab/>
            </w:r>
            <w:r>
              <w:tab/>
              <w:t>-</w:t>
            </w:r>
            <w:r>
              <w:tab/>
              <w:t>for equipping the above platforms;</w:t>
            </w:r>
          </w:p>
          <w:p w14:paraId="591061C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C2" w14:textId="77777777" w:rsidR="00E546F5" w:rsidRDefault="00951CE2">
            <w:pPr>
              <w:pStyle w:val="NormalinTable"/>
            </w:pPr>
            <w:r>
              <w:t>0.0%</w:t>
            </w:r>
          </w:p>
        </w:tc>
      </w:tr>
      <w:tr w:rsidR="00E546F5" w14:paraId="591061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C4" w14:textId="77777777" w:rsidR="00E546F5" w:rsidRDefault="00951CE2">
            <w:pPr>
              <w:pStyle w:val="NormalinTable"/>
            </w:pPr>
            <w:r>
              <w:t>8302500000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C5" w14:textId="77777777" w:rsidR="00E546F5" w:rsidRDefault="00951CE2">
            <w:pPr>
              <w:pStyle w:val="Tier1"/>
            </w:pPr>
            <w:r>
              <w:t xml:space="preserve">Base-metal mountings, fittings and similar articles suitable for furniture, doors, staircases, windows, blinds, coachwork, saddlery, trunks, chests, caskets or the like; base-metal hat-racks, hat-pegs, brackets and similar fixtures; castors with mountings </w:t>
            </w:r>
            <w:r>
              <w:t>of base metal; automatic door closers of base metal</w:t>
            </w:r>
          </w:p>
          <w:p w14:paraId="591061C6" w14:textId="77777777" w:rsidR="00E546F5" w:rsidRDefault="00951CE2">
            <w:pPr>
              <w:pStyle w:val="Tier2"/>
            </w:pPr>
            <w:r>
              <w:t>-</w:t>
            </w:r>
            <w:r>
              <w:tab/>
              <w:t>Hat-racks, hat-pegs, brackets and similar fixtures</w:t>
            </w:r>
          </w:p>
          <w:p w14:paraId="591061C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1C8" w14:textId="77777777" w:rsidR="00E546F5" w:rsidRDefault="00951CE2">
            <w:pPr>
              <w:pStyle w:val="Tier2Bullet"/>
            </w:pPr>
            <w:r>
              <w:tab/>
              <w:t>-</w:t>
            </w:r>
            <w:r>
              <w:tab/>
            </w:r>
            <w:r>
              <w:t>for fitting to or equipping such ships, boats or other vessels;</w:t>
            </w:r>
          </w:p>
          <w:p w14:paraId="591061C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61CA" w14:textId="77777777" w:rsidR="00E546F5" w:rsidRDefault="00951CE2">
            <w:pPr>
              <w:pStyle w:val="Tier2Bullet"/>
            </w:pPr>
            <w:r>
              <w:tab/>
              <w:t>-</w:t>
            </w:r>
            <w:r>
              <w:tab/>
              <w:t>for equipping the above platforms;</w:t>
            </w:r>
          </w:p>
          <w:p w14:paraId="591061C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CC" w14:textId="77777777" w:rsidR="00E546F5" w:rsidRDefault="00951CE2">
            <w:pPr>
              <w:pStyle w:val="NormalinTable"/>
            </w:pPr>
            <w:r>
              <w:t>0.0%</w:t>
            </w:r>
          </w:p>
        </w:tc>
      </w:tr>
      <w:tr w:rsidR="00E546F5" w14:paraId="591061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CE" w14:textId="77777777" w:rsidR="00E546F5" w:rsidRDefault="00951CE2">
            <w:pPr>
              <w:pStyle w:val="NormalinTable"/>
            </w:pPr>
            <w:r>
              <w:t>8302600010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CF" w14:textId="77777777" w:rsidR="00E546F5" w:rsidRDefault="00951CE2">
            <w:pPr>
              <w:pStyle w:val="Tier1"/>
            </w:pPr>
            <w:r>
              <w:t xml:space="preserve">Base-metal mountings, fittings and similar articles suitable for furniture, doors, </w:t>
            </w:r>
            <w:r>
              <w:t>staircases, windows, blinds, coachwork, saddlery, trunks, chests, caskets or the like; base-metal hat-racks, hat-pegs, brackets and similar fixtures; castors with mountings of base metal; automatic door closers of base metal</w:t>
            </w:r>
          </w:p>
          <w:p w14:paraId="591061D0" w14:textId="77777777" w:rsidR="00E546F5" w:rsidRDefault="00951CE2">
            <w:pPr>
              <w:pStyle w:val="Tier2"/>
            </w:pPr>
            <w:r>
              <w:t>-</w:t>
            </w:r>
            <w:r>
              <w:tab/>
              <w:t>Automatic door closers</w:t>
            </w:r>
          </w:p>
          <w:p w14:paraId="591061D1" w14:textId="77777777" w:rsidR="00E546F5" w:rsidRDefault="00951CE2">
            <w:pPr>
              <w:pStyle w:val="Tier3"/>
            </w:pPr>
            <w:r>
              <w:t>-</w:t>
            </w:r>
            <w:r>
              <w:tab/>
              <w:t>-</w:t>
            </w:r>
            <w:r>
              <w:tab/>
              <w:t>Fo</w:t>
            </w:r>
            <w:r>
              <w:t>r use in civil aircraft</w:t>
            </w:r>
          </w:p>
          <w:p w14:paraId="591061D2" w14:textId="77777777" w:rsidR="00E546F5" w:rsidRDefault="00951CE2">
            <w:pPr>
              <w:pStyle w:val="Tier3Bullet"/>
            </w:pPr>
            <w:r>
              <w:tab/>
            </w:r>
            <w:r>
              <w:tab/>
              <w:t>-</w:t>
            </w:r>
            <w:r>
              <w:tab/>
              <w:t>use in civil aircraft</w:t>
            </w:r>
          </w:p>
          <w:p w14:paraId="591061D3"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1D4"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D5" w14:textId="77777777" w:rsidR="00E546F5" w:rsidRDefault="00951CE2">
            <w:pPr>
              <w:pStyle w:val="NormalinTable"/>
            </w:pPr>
            <w:r>
              <w:t>0.0%</w:t>
            </w:r>
          </w:p>
        </w:tc>
      </w:tr>
      <w:tr w:rsidR="00E546F5" w14:paraId="591061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D7" w14:textId="77777777" w:rsidR="00E546F5" w:rsidRDefault="00951CE2">
            <w:pPr>
              <w:pStyle w:val="NormalinTable"/>
            </w:pPr>
            <w:r>
              <w:t>8302600090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D8" w14:textId="77777777" w:rsidR="00E546F5" w:rsidRDefault="00951CE2">
            <w:pPr>
              <w:pStyle w:val="Tier1"/>
            </w:pPr>
            <w:r>
              <w:t>B</w:t>
            </w:r>
            <w:r>
              <w:t>ase-metal mountings, fittings and similar articles suitable for furniture, doors, staircases, windows, blinds, coachwork, saddlery, trunks, chests, caskets or the like; base-metal hat-racks, hat-pegs, brackets and similar fixtures; castors with mountings o</w:t>
            </w:r>
            <w:r>
              <w:t>f base metal; automatic door closers of base metal</w:t>
            </w:r>
          </w:p>
          <w:p w14:paraId="591061D9" w14:textId="77777777" w:rsidR="00E546F5" w:rsidRDefault="00951CE2">
            <w:pPr>
              <w:pStyle w:val="Tier2"/>
            </w:pPr>
            <w:r>
              <w:t>-</w:t>
            </w:r>
            <w:r>
              <w:tab/>
              <w:t>Automatic door closers</w:t>
            </w:r>
          </w:p>
          <w:p w14:paraId="591061DA" w14:textId="77777777" w:rsidR="00E546F5" w:rsidRDefault="00951CE2">
            <w:pPr>
              <w:pStyle w:val="Tier3"/>
            </w:pPr>
            <w:r>
              <w:t>-</w:t>
            </w:r>
            <w:r>
              <w:tab/>
              <w:t>-</w:t>
            </w:r>
            <w:r>
              <w:tab/>
              <w:t>Other</w:t>
            </w:r>
          </w:p>
          <w:p w14:paraId="591061D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1DC" w14:textId="77777777" w:rsidR="00E546F5" w:rsidRDefault="00951CE2">
            <w:pPr>
              <w:pStyle w:val="Tier3Bullet"/>
            </w:pPr>
            <w:r>
              <w:tab/>
            </w:r>
            <w:r>
              <w:tab/>
              <w:t>-</w:t>
            </w:r>
            <w:r>
              <w:tab/>
              <w:t xml:space="preserve">for </w:t>
            </w:r>
            <w:r>
              <w:t>fitting to or equipping such ships, boats or other vessels;</w:t>
            </w:r>
          </w:p>
          <w:p w14:paraId="591061D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61DE" w14:textId="77777777" w:rsidR="00E546F5" w:rsidRDefault="00951CE2">
            <w:pPr>
              <w:pStyle w:val="Tier3Bullet"/>
            </w:pPr>
            <w:r>
              <w:tab/>
            </w:r>
            <w:r>
              <w:tab/>
              <w:t>-</w:t>
            </w:r>
            <w:r>
              <w:tab/>
              <w:t>for equipping the above platforms;</w:t>
            </w:r>
          </w:p>
          <w:p w14:paraId="591061D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E0" w14:textId="77777777" w:rsidR="00E546F5" w:rsidRDefault="00951CE2">
            <w:pPr>
              <w:pStyle w:val="NormalinTable"/>
            </w:pPr>
            <w:r>
              <w:t>0.0%</w:t>
            </w:r>
          </w:p>
        </w:tc>
      </w:tr>
      <w:tr w:rsidR="00E546F5" w14:paraId="591061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E2" w14:textId="77777777" w:rsidR="00E546F5" w:rsidRDefault="00951CE2">
            <w:pPr>
              <w:pStyle w:val="NormalinTable"/>
            </w:pPr>
            <w:r>
              <w:t>8303000000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E3" w14:textId="77777777" w:rsidR="00E546F5" w:rsidRDefault="00951CE2">
            <w:pPr>
              <w:pStyle w:val="Tier1"/>
            </w:pPr>
            <w:r>
              <w:t xml:space="preserve">Armoured or reinforced safes, strongboxes and doors and safe deposit lockers for </w:t>
            </w:r>
            <w:r>
              <w:t>strong-rooms, cash or deed boxes and the like, of base metal</w:t>
            </w:r>
          </w:p>
          <w:p w14:paraId="591061E4" w14:textId="77777777" w:rsidR="00E546F5" w:rsidRDefault="00951CE2">
            <w:pPr>
              <w:pStyle w:val="Tier1Bullet"/>
            </w:pPr>
            <w:r>
              <w:t>-</w:t>
            </w:r>
            <w:r>
              <w:tab/>
              <w:t>for incorporation in ships, boats or other vessels listed in Table 1, for the purposes of their construction, repair, maintenance or conversion;</w:t>
            </w:r>
          </w:p>
          <w:p w14:paraId="591061E5" w14:textId="77777777" w:rsidR="00E546F5" w:rsidRDefault="00951CE2">
            <w:pPr>
              <w:pStyle w:val="Tier1Bullet"/>
            </w:pPr>
            <w:r>
              <w:t>-</w:t>
            </w:r>
            <w:r>
              <w:tab/>
              <w:t xml:space="preserve">for fitting to or equipping such ships, boats </w:t>
            </w:r>
            <w:r>
              <w:t>or other vessels;</w:t>
            </w:r>
          </w:p>
          <w:p w14:paraId="591061E6"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1E7" w14:textId="77777777" w:rsidR="00E546F5" w:rsidRDefault="00951CE2">
            <w:pPr>
              <w:pStyle w:val="Tier1Bullet"/>
            </w:pPr>
            <w:r>
              <w:t>-</w:t>
            </w:r>
            <w:r>
              <w:tab/>
              <w:t>for equi</w:t>
            </w:r>
            <w:r>
              <w:t>pping the above platforms;</w:t>
            </w:r>
          </w:p>
          <w:p w14:paraId="591061E8"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E9" w14:textId="77777777" w:rsidR="00E546F5" w:rsidRDefault="00951CE2">
            <w:pPr>
              <w:pStyle w:val="NormalinTable"/>
            </w:pPr>
            <w:r>
              <w:t>0.0%</w:t>
            </w:r>
          </w:p>
        </w:tc>
      </w:tr>
      <w:tr w:rsidR="00E546F5" w14:paraId="591061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EB" w14:textId="77777777" w:rsidR="00E546F5" w:rsidRDefault="00951CE2">
            <w:pPr>
              <w:pStyle w:val="NormalinTable"/>
            </w:pPr>
            <w:r>
              <w:t>8304000000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EC" w14:textId="77777777" w:rsidR="00E546F5" w:rsidRDefault="00951CE2">
            <w:pPr>
              <w:pStyle w:val="Tier1"/>
            </w:pPr>
            <w:r>
              <w:t>Filing cabinets, card-index cabinets, paper trays, paper rests, pen trays, office-stamp stands and similar office or desk equipment, of base me</w:t>
            </w:r>
            <w:r>
              <w:t>tal, other than office furniture of heading 9403</w:t>
            </w:r>
          </w:p>
          <w:p w14:paraId="591061ED" w14:textId="77777777" w:rsidR="00E546F5" w:rsidRDefault="00951CE2">
            <w:pPr>
              <w:pStyle w:val="Tier1Bullet"/>
            </w:pPr>
            <w:r>
              <w:t>-</w:t>
            </w:r>
            <w:r>
              <w:tab/>
              <w:t>for incorporation in ships, boats or other vessels listed in Table 1, for the purposes of their construction, repair, maintenance or conversion;</w:t>
            </w:r>
          </w:p>
          <w:p w14:paraId="591061EE" w14:textId="77777777" w:rsidR="00E546F5" w:rsidRDefault="00951CE2">
            <w:pPr>
              <w:pStyle w:val="Tier1Bullet"/>
            </w:pPr>
            <w:r>
              <w:t>-</w:t>
            </w:r>
            <w:r>
              <w:tab/>
              <w:t>for fitting to or equipping such ships, boats or other ves</w:t>
            </w:r>
            <w:r>
              <w:t>sels;</w:t>
            </w:r>
          </w:p>
          <w:p w14:paraId="591061EF"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1F0" w14:textId="77777777" w:rsidR="00E546F5" w:rsidRDefault="00951CE2">
            <w:pPr>
              <w:pStyle w:val="Tier1Bullet"/>
            </w:pPr>
            <w:r>
              <w:t>-</w:t>
            </w:r>
            <w:r>
              <w:tab/>
              <w:t xml:space="preserve">for </w:t>
            </w:r>
            <w:r>
              <w:t>equipping the above platforms;</w:t>
            </w:r>
          </w:p>
          <w:p w14:paraId="591061F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F2" w14:textId="77777777" w:rsidR="00E546F5" w:rsidRDefault="00951CE2">
            <w:pPr>
              <w:pStyle w:val="NormalinTable"/>
            </w:pPr>
            <w:r>
              <w:t>0.0%</w:t>
            </w:r>
          </w:p>
        </w:tc>
      </w:tr>
      <w:tr w:rsidR="00E546F5" w14:paraId="591061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F4" w14:textId="77777777" w:rsidR="00E546F5" w:rsidRDefault="00951CE2">
            <w:pPr>
              <w:pStyle w:val="NormalinTable"/>
            </w:pPr>
            <w:r>
              <w:t>8306000000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F5" w14:textId="77777777" w:rsidR="00E546F5" w:rsidRDefault="00951CE2">
            <w:pPr>
              <w:pStyle w:val="Tier1"/>
            </w:pPr>
            <w:r>
              <w:t xml:space="preserve">Bells, gongs and the like, non-electric, of base metal; statuettes and other ornaments, of base metal; photograph, picture or </w:t>
            </w:r>
            <w:r>
              <w:t>similar frames, of base metal; mirrors of base metal</w:t>
            </w:r>
          </w:p>
          <w:p w14:paraId="591061F6" w14:textId="77777777" w:rsidR="00E546F5" w:rsidRDefault="00951CE2">
            <w:pPr>
              <w:pStyle w:val="Tier1Bullet"/>
            </w:pPr>
            <w:r>
              <w:t>-</w:t>
            </w:r>
            <w:r>
              <w:tab/>
              <w:t>for incorporation in ships, boats or other vessels listed in Table 1, for the purposes of their construction, repair, maintenance or conversion;</w:t>
            </w:r>
          </w:p>
          <w:p w14:paraId="591061F7" w14:textId="77777777" w:rsidR="00E546F5" w:rsidRDefault="00951CE2">
            <w:pPr>
              <w:pStyle w:val="Tier1Bullet"/>
            </w:pPr>
            <w:r>
              <w:t>-</w:t>
            </w:r>
            <w:r>
              <w:tab/>
              <w:t>for fitting to or equipping such ships, boats or other</w:t>
            </w:r>
            <w:r>
              <w:t xml:space="preserve"> vessels;</w:t>
            </w:r>
          </w:p>
          <w:p w14:paraId="591061F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1F9" w14:textId="77777777" w:rsidR="00E546F5" w:rsidRDefault="00951CE2">
            <w:pPr>
              <w:pStyle w:val="Tier1Bullet"/>
            </w:pPr>
            <w:r>
              <w:t>-</w:t>
            </w:r>
            <w:r>
              <w:tab/>
              <w:t>for equipping th</w:t>
            </w:r>
            <w:r>
              <w:t>e above platforms;</w:t>
            </w:r>
          </w:p>
          <w:p w14:paraId="591061F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1FB" w14:textId="77777777" w:rsidR="00E546F5" w:rsidRDefault="00951CE2">
            <w:pPr>
              <w:pStyle w:val="NormalinTable"/>
            </w:pPr>
            <w:r>
              <w:t>0.0%</w:t>
            </w:r>
          </w:p>
        </w:tc>
      </w:tr>
      <w:tr w:rsidR="00E546F5" w14:paraId="591062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1FD" w14:textId="77777777" w:rsidR="00E546F5" w:rsidRDefault="00951CE2">
            <w:pPr>
              <w:pStyle w:val="NormalinTable"/>
            </w:pPr>
            <w:r>
              <w:t>8307100010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1FE" w14:textId="77777777" w:rsidR="00E546F5" w:rsidRDefault="00951CE2">
            <w:pPr>
              <w:pStyle w:val="Tier1"/>
            </w:pPr>
            <w:r>
              <w:t>Flexible tubing of base metal, with or without fittings</w:t>
            </w:r>
          </w:p>
          <w:p w14:paraId="591061FF" w14:textId="77777777" w:rsidR="00E546F5" w:rsidRDefault="00951CE2">
            <w:pPr>
              <w:pStyle w:val="Tier2"/>
            </w:pPr>
            <w:r>
              <w:t>-</w:t>
            </w:r>
            <w:r>
              <w:tab/>
              <w:t>Of iron or steel</w:t>
            </w:r>
          </w:p>
          <w:p w14:paraId="59106200" w14:textId="77777777" w:rsidR="00E546F5" w:rsidRDefault="00951CE2">
            <w:pPr>
              <w:pStyle w:val="Tier3"/>
            </w:pPr>
            <w:r>
              <w:t>-</w:t>
            </w:r>
            <w:r>
              <w:tab/>
              <w:t>-</w:t>
            </w:r>
            <w:r>
              <w:tab/>
              <w:t>With fittings attached, for use in civil aircraft</w:t>
            </w:r>
          </w:p>
          <w:p w14:paraId="59106201" w14:textId="77777777" w:rsidR="00E546F5" w:rsidRDefault="00951CE2">
            <w:pPr>
              <w:pStyle w:val="Tier3Bullet"/>
            </w:pPr>
            <w:r>
              <w:tab/>
            </w:r>
            <w:r>
              <w:tab/>
              <w:t>-</w:t>
            </w:r>
            <w:r>
              <w:tab/>
              <w:t xml:space="preserve">use in civil </w:t>
            </w:r>
            <w:r>
              <w:t>aircraft</w:t>
            </w:r>
          </w:p>
          <w:p w14:paraId="59106202"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203"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04" w14:textId="77777777" w:rsidR="00E546F5" w:rsidRDefault="00951CE2">
            <w:pPr>
              <w:pStyle w:val="NormalinTable"/>
            </w:pPr>
            <w:r>
              <w:t>0.0%</w:t>
            </w:r>
          </w:p>
        </w:tc>
      </w:tr>
      <w:tr w:rsidR="00E546F5" w14:paraId="591062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06" w14:textId="77777777" w:rsidR="00E546F5" w:rsidRDefault="00951CE2">
            <w:pPr>
              <w:pStyle w:val="NormalinTable"/>
            </w:pPr>
            <w:r>
              <w:t>8307100090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07" w14:textId="77777777" w:rsidR="00E546F5" w:rsidRDefault="00951CE2">
            <w:pPr>
              <w:pStyle w:val="Tier1"/>
            </w:pPr>
            <w:r>
              <w:t xml:space="preserve">Flexible tubing of base metal, with or </w:t>
            </w:r>
            <w:r>
              <w:t>without fittings</w:t>
            </w:r>
          </w:p>
          <w:p w14:paraId="59106208" w14:textId="77777777" w:rsidR="00E546F5" w:rsidRDefault="00951CE2">
            <w:pPr>
              <w:pStyle w:val="Tier2"/>
            </w:pPr>
            <w:r>
              <w:t>-</w:t>
            </w:r>
            <w:r>
              <w:tab/>
              <w:t>Of iron or steel</w:t>
            </w:r>
          </w:p>
          <w:p w14:paraId="59106209" w14:textId="77777777" w:rsidR="00E546F5" w:rsidRDefault="00951CE2">
            <w:pPr>
              <w:pStyle w:val="Tier3"/>
            </w:pPr>
            <w:r>
              <w:t>-</w:t>
            </w:r>
            <w:r>
              <w:tab/>
              <w:t>-</w:t>
            </w:r>
            <w:r>
              <w:tab/>
              <w:t>Other</w:t>
            </w:r>
          </w:p>
          <w:p w14:paraId="5910620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20B" w14:textId="77777777" w:rsidR="00E546F5" w:rsidRDefault="00951CE2">
            <w:pPr>
              <w:pStyle w:val="Tier3Bullet"/>
            </w:pPr>
            <w:r>
              <w:tab/>
            </w:r>
            <w:r>
              <w:tab/>
              <w:t>-</w:t>
            </w:r>
            <w:r>
              <w:tab/>
              <w:t>for fitting to or equipping such ships, boats or other ve</w:t>
            </w:r>
            <w:r>
              <w:t>ssels;</w:t>
            </w:r>
          </w:p>
          <w:p w14:paraId="5910620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20D" w14:textId="77777777" w:rsidR="00E546F5" w:rsidRDefault="00951CE2">
            <w:pPr>
              <w:pStyle w:val="Tier3Bullet"/>
            </w:pPr>
            <w:r>
              <w:tab/>
            </w:r>
            <w:r>
              <w:tab/>
              <w:t>-</w:t>
            </w:r>
            <w:r>
              <w:tab/>
              <w:t>for equipping t</w:t>
            </w:r>
            <w:r>
              <w:t>he above platforms;</w:t>
            </w:r>
          </w:p>
          <w:p w14:paraId="5910620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0F" w14:textId="77777777" w:rsidR="00E546F5" w:rsidRDefault="00951CE2">
            <w:pPr>
              <w:pStyle w:val="NormalinTable"/>
            </w:pPr>
            <w:r>
              <w:t>0.0%</w:t>
            </w:r>
          </w:p>
        </w:tc>
      </w:tr>
      <w:tr w:rsidR="00E546F5" w14:paraId="591062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11" w14:textId="77777777" w:rsidR="00E546F5" w:rsidRDefault="00951CE2">
            <w:pPr>
              <w:pStyle w:val="NormalinTable"/>
            </w:pPr>
            <w:r>
              <w:t>8307900010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12" w14:textId="77777777" w:rsidR="00E546F5" w:rsidRDefault="00951CE2">
            <w:pPr>
              <w:pStyle w:val="Tier1"/>
            </w:pPr>
            <w:r>
              <w:t>Flexible tubing of base metal, with or without fittings</w:t>
            </w:r>
          </w:p>
          <w:p w14:paraId="59106213" w14:textId="77777777" w:rsidR="00E546F5" w:rsidRDefault="00951CE2">
            <w:pPr>
              <w:pStyle w:val="Tier2"/>
            </w:pPr>
            <w:r>
              <w:t>-</w:t>
            </w:r>
            <w:r>
              <w:tab/>
              <w:t>Of other base metal</w:t>
            </w:r>
          </w:p>
          <w:p w14:paraId="59106214" w14:textId="77777777" w:rsidR="00E546F5" w:rsidRDefault="00951CE2">
            <w:pPr>
              <w:pStyle w:val="Tier3"/>
            </w:pPr>
            <w:r>
              <w:t>-</w:t>
            </w:r>
            <w:r>
              <w:tab/>
              <w:t>-</w:t>
            </w:r>
            <w:r>
              <w:tab/>
              <w:t>With fittings attached, for use in civil aircraft</w:t>
            </w:r>
          </w:p>
          <w:p w14:paraId="59106215" w14:textId="77777777" w:rsidR="00E546F5" w:rsidRDefault="00951CE2">
            <w:pPr>
              <w:pStyle w:val="Tier3Bullet"/>
            </w:pPr>
            <w:r>
              <w:tab/>
            </w:r>
            <w:r>
              <w:tab/>
              <w:t>-</w:t>
            </w:r>
            <w:r>
              <w:tab/>
              <w:t xml:space="preserve">use in </w:t>
            </w:r>
            <w:r>
              <w:t>civil aircraft</w:t>
            </w:r>
          </w:p>
          <w:p w14:paraId="59106216"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217"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18" w14:textId="77777777" w:rsidR="00E546F5" w:rsidRDefault="00951CE2">
            <w:pPr>
              <w:pStyle w:val="NormalinTable"/>
            </w:pPr>
            <w:r>
              <w:t>0.0%</w:t>
            </w:r>
          </w:p>
        </w:tc>
      </w:tr>
      <w:tr w:rsidR="00E546F5" w14:paraId="591062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1A" w14:textId="77777777" w:rsidR="00E546F5" w:rsidRDefault="00951CE2">
            <w:pPr>
              <w:pStyle w:val="NormalinTable"/>
            </w:pPr>
            <w:r>
              <w:t>8307900090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1B" w14:textId="77777777" w:rsidR="00E546F5" w:rsidRDefault="00951CE2">
            <w:pPr>
              <w:pStyle w:val="Tier1"/>
            </w:pPr>
            <w:r>
              <w:t xml:space="preserve">Flexible tubing of base metal, </w:t>
            </w:r>
            <w:r>
              <w:t>with or without fittings</w:t>
            </w:r>
          </w:p>
          <w:p w14:paraId="5910621C" w14:textId="77777777" w:rsidR="00E546F5" w:rsidRDefault="00951CE2">
            <w:pPr>
              <w:pStyle w:val="Tier2"/>
            </w:pPr>
            <w:r>
              <w:t>-</w:t>
            </w:r>
            <w:r>
              <w:tab/>
              <w:t>Of other base metal</w:t>
            </w:r>
          </w:p>
          <w:p w14:paraId="5910621D" w14:textId="77777777" w:rsidR="00E546F5" w:rsidRDefault="00951CE2">
            <w:pPr>
              <w:pStyle w:val="Tier3"/>
            </w:pPr>
            <w:r>
              <w:t>-</w:t>
            </w:r>
            <w:r>
              <w:tab/>
              <w:t>-</w:t>
            </w:r>
            <w:r>
              <w:tab/>
              <w:t>Other</w:t>
            </w:r>
          </w:p>
          <w:p w14:paraId="5910621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21F" w14:textId="77777777" w:rsidR="00E546F5" w:rsidRDefault="00951CE2">
            <w:pPr>
              <w:pStyle w:val="Tier3Bullet"/>
            </w:pPr>
            <w:r>
              <w:tab/>
            </w:r>
            <w:r>
              <w:tab/>
              <w:t>-</w:t>
            </w:r>
            <w:r>
              <w:tab/>
              <w:t xml:space="preserve">for fitting to or equipping such ships, boats </w:t>
            </w:r>
            <w:r>
              <w:t>or other vessels;</w:t>
            </w:r>
          </w:p>
          <w:p w14:paraId="5910622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221" w14:textId="77777777" w:rsidR="00E546F5" w:rsidRDefault="00951CE2">
            <w:pPr>
              <w:pStyle w:val="Tier3Bullet"/>
            </w:pPr>
            <w:r>
              <w:tab/>
            </w:r>
            <w:r>
              <w:tab/>
              <w:t>-</w:t>
            </w:r>
            <w:r>
              <w:tab/>
              <w:t xml:space="preserve">for </w:t>
            </w:r>
            <w:r>
              <w:t>equipping the above platforms;</w:t>
            </w:r>
          </w:p>
          <w:p w14:paraId="5910622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23" w14:textId="77777777" w:rsidR="00E546F5" w:rsidRDefault="00951CE2">
            <w:pPr>
              <w:pStyle w:val="NormalinTable"/>
            </w:pPr>
            <w:r>
              <w:t>0.0%</w:t>
            </w:r>
          </w:p>
        </w:tc>
      </w:tr>
      <w:tr w:rsidR="00E546F5" w14:paraId="591062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25" w14:textId="77777777" w:rsidR="00E546F5" w:rsidRDefault="00951CE2">
            <w:pPr>
              <w:pStyle w:val="NormalinTable"/>
            </w:pPr>
            <w:r>
              <w:t>8308100000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26" w14:textId="77777777" w:rsidR="00E546F5" w:rsidRDefault="00951CE2">
            <w:pPr>
              <w:pStyle w:val="Tier1"/>
            </w:pPr>
            <w:r>
              <w:t xml:space="preserve">Clasps, frames with clasps, buckles, buckle-clasps, hooks, eyes, eyelets and the like, of base metal, of a kind used for clothing or </w:t>
            </w:r>
            <w:r>
              <w:t>clothing accessories, footwear, jewellery, wrist watches, books, awnings, leather goods, travel goods or saddlery or for other made up articles; tubular or bifurcated rivets, of base metal; beads and spangles, of base metal</w:t>
            </w:r>
          </w:p>
          <w:p w14:paraId="59106227" w14:textId="77777777" w:rsidR="00E546F5" w:rsidRDefault="00951CE2">
            <w:pPr>
              <w:pStyle w:val="Tier2"/>
            </w:pPr>
            <w:r>
              <w:t>-</w:t>
            </w:r>
            <w:r>
              <w:tab/>
              <w:t>Hooks, eyes and eyelets</w:t>
            </w:r>
          </w:p>
          <w:p w14:paraId="59106228" w14:textId="77777777" w:rsidR="00E546F5" w:rsidRDefault="00951CE2">
            <w:pPr>
              <w:pStyle w:val="Tier2Bullet"/>
            </w:pPr>
            <w:r>
              <w:tab/>
              <w:t>-</w:t>
            </w:r>
            <w:r>
              <w:tab/>
              <w:t>for</w:t>
            </w:r>
            <w:r>
              <w:t xml:space="preserve"> incorporation in ships, boats or other vessels listed in Table 1, for the purposes of their construction, repair, maintenance or conversion;</w:t>
            </w:r>
          </w:p>
          <w:p w14:paraId="59106229" w14:textId="77777777" w:rsidR="00E546F5" w:rsidRDefault="00951CE2">
            <w:pPr>
              <w:pStyle w:val="Tier2Bullet"/>
            </w:pPr>
            <w:r>
              <w:tab/>
              <w:t>-</w:t>
            </w:r>
            <w:r>
              <w:tab/>
              <w:t>for fitting to or equipping such ships, boats or other vessels;</w:t>
            </w:r>
          </w:p>
          <w:p w14:paraId="5910622A" w14:textId="77777777" w:rsidR="00E546F5" w:rsidRDefault="00951CE2">
            <w:pPr>
              <w:pStyle w:val="Tier2Bullet"/>
            </w:pPr>
            <w:r>
              <w:tab/>
              <w:t>-</w:t>
            </w:r>
            <w:r>
              <w:tab/>
              <w:t>for incorporation, for the purposes of their</w:t>
            </w:r>
            <w:r>
              <w:t xml:space="preserve"> construction, repair, maintenance or conversion, in drilling or production platforms listed below: fixed, of subheading ex 8430 49 or floating or submersible of subheading 8905 20;</w:t>
            </w:r>
          </w:p>
          <w:p w14:paraId="5910622B" w14:textId="77777777" w:rsidR="00E546F5" w:rsidRDefault="00951CE2">
            <w:pPr>
              <w:pStyle w:val="Tier2Bullet"/>
            </w:pPr>
            <w:r>
              <w:tab/>
              <w:t>-</w:t>
            </w:r>
            <w:r>
              <w:tab/>
              <w:t>for equipping the above platforms;</w:t>
            </w:r>
          </w:p>
          <w:p w14:paraId="5910622C" w14:textId="77777777" w:rsidR="00E546F5" w:rsidRDefault="00951CE2">
            <w:pPr>
              <w:pStyle w:val="Tier2Bullet"/>
            </w:pP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2D" w14:textId="77777777" w:rsidR="00E546F5" w:rsidRDefault="00951CE2">
            <w:pPr>
              <w:pStyle w:val="NormalinTable"/>
            </w:pPr>
            <w:r>
              <w:t>0.0%</w:t>
            </w:r>
          </w:p>
        </w:tc>
      </w:tr>
      <w:tr w:rsidR="00E546F5" w14:paraId="591062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2F" w14:textId="77777777" w:rsidR="00E546F5" w:rsidRDefault="00951CE2">
            <w:pPr>
              <w:pStyle w:val="NormalinTable"/>
            </w:pPr>
            <w:r>
              <w:t>8308200010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30" w14:textId="77777777" w:rsidR="00E546F5" w:rsidRDefault="00951CE2">
            <w:pPr>
              <w:pStyle w:val="Tier1"/>
            </w:pPr>
            <w:r>
              <w:t>Clasps, frames with clasps, buckles, buckle-clasps, hooks, eyes, eyelets and the like, of base metal, of a kind used for clothing or clothing accessories, footwear, jewellery, wrist watches,</w:t>
            </w:r>
            <w:r>
              <w:t xml:space="preserve"> books, awnings, leather goods, travel goods or saddlery or for other made up articles; tubular or bifurcated rivets, of base metal; beads and spangles, of base metal</w:t>
            </w:r>
          </w:p>
          <w:p w14:paraId="59106231" w14:textId="77777777" w:rsidR="00E546F5" w:rsidRDefault="00951CE2">
            <w:pPr>
              <w:pStyle w:val="Tier2"/>
            </w:pPr>
            <w:r>
              <w:t>-</w:t>
            </w:r>
            <w:r>
              <w:tab/>
              <w:t>Tubular or bifurcated rivets</w:t>
            </w:r>
          </w:p>
          <w:p w14:paraId="59106232" w14:textId="77777777" w:rsidR="00E546F5" w:rsidRDefault="00951CE2">
            <w:pPr>
              <w:pStyle w:val="Tier3"/>
            </w:pPr>
            <w:r>
              <w:t>-</w:t>
            </w:r>
            <w:r>
              <w:tab/>
              <w:t>-</w:t>
            </w:r>
            <w:r>
              <w:tab/>
              <w:t>For use in certain types of aircraft</w:t>
            </w:r>
          </w:p>
          <w:p w14:paraId="59106233" w14:textId="77777777" w:rsidR="00E546F5" w:rsidRDefault="00951CE2">
            <w:pPr>
              <w:pStyle w:val="Tier3Bullet"/>
            </w:pP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34" w14:textId="77777777" w:rsidR="00E546F5" w:rsidRDefault="00951CE2">
            <w:pPr>
              <w:pStyle w:val="NormalinTable"/>
            </w:pPr>
            <w:r>
              <w:t>0.0%</w:t>
            </w:r>
          </w:p>
        </w:tc>
      </w:tr>
      <w:tr w:rsidR="00E546F5" w14:paraId="591062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36" w14:textId="77777777" w:rsidR="00E546F5" w:rsidRDefault="00951CE2">
            <w:pPr>
              <w:pStyle w:val="NormalinTable"/>
            </w:pPr>
            <w:r>
              <w:t>8308200090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37" w14:textId="77777777" w:rsidR="00E546F5" w:rsidRDefault="00951CE2">
            <w:pPr>
              <w:pStyle w:val="Tier1"/>
            </w:pPr>
            <w:r>
              <w:t>Clasps, frames with clasps, buckles, buckle-clasps, hooks, eyes,</w:t>
            </w:r>
            <w:r>
              <w:t xml:space="preserve"> eyelets and the like, of base metal, of a kind used for clothing or clothing accessories, footwear, jewellery, wrist watches, books, awnings, leather goods, travel goods or saddlery or for other made up articles; tubular or bifurcated rivets, of base meta</w:t>
            </w:r>
            <w:r>
              <w:t>l; beads and spangles, of base metal</w:t>
            </w:r>
          </w:p>
          <w:p w14:paraId="59106238" w14:textId="77777777" w:rsidR="00E546F5" w:rsidRDefault="00951CE2">
            <w:pPr>
              <w:pStyle w:val="Tier2"/>
            </w:pPr>
            <w:r>
              <w:t>-</w:t>
            </w:r>
            <w:r>
              <w:tab/>
              <w:t>Tubular or bifurcated rivets</w:t>
            </w:r>
          </w:p>
          <w:p w14:paraId="59106239" w14:textId="77777777" w:rsidR="00E546F5" w:rsidRDefault="00951CE2">
            <w:pPr>
              <w:pStyle w:val="Tier3"/>
            </w:pPr>
            <w:r>
              <w:t>-</w:t>
            </w:r>
            <w:r>
              <w:tab/>
              <w:t>-</w:t>
            </w:r>
            <w:r>
              <w:tab/>
              <w:t>Other</w:t>
            </w:r>
          </w:p>
          <w:p w14:paraId="5910623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23B" w14:textId="77777777" w:rsidR="00E546F5" w:rsidRDefault="00951CE2">
            <w:pPr>
              <w:pStyle w:val="Tier3Bullet"/>
            </w:pPr>
            <w:r>
              <w:tab/>
            </w:r>
            <w:r>
              <w:tab/>
              <w:t>-</w:t>
            </w:r>
            <w:r>
              <w:tab/>
              <w:t xml:space="preserve">for fitting to or </w:t>
            </w:r>
            <w:r>
              <w:t>equipping such ships, boats or other vessels;</w:t>
            </w:r>
          </w:p>
          <w:p w14:paraId="5910623C"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623D" w14:textId="77777777" w:rsidR="00E546F5" w:rsidRDefault="00951CE2">
            <w:pPr>
              <w:pStyle w:val="Tier3Bullet"/>
            </w:pPr>
            <w:r>
              <w:tab/>
            </w:r>
            <w:r>
              <w:tab/>
              <w:t>-</w:t>
            </w:r>
            <w:r>
              <w:tab/>
              <w:t>for equipping the above platforms;</w:t>
            </w:r>
          </w:p>
          <w:p w14:paraId="591062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3F" w14:textId="77777777" w:rsidR="00E546F5" w:rsidRDefault="00951CE2">
            <w:pPr>
              <w:pStyle w:val="NormalinTable"/>
            </w:pPr>
            <w:r>
              <w:t>0.0%</w:t>
            </w:r>
          </w:p>
        </w:tc>
      </w:tr>
      <w:tr w:rsidR="00E546F5" w14:paraId="591062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41" w14:textId="77777777" w:rsidR="00E546F5" w:rsidRDefault="00951CE2">
            <w:pPr>
              <w:pStyle w:val="NormalinTable"/>
            </w:pPr>
            <w:r>
              <w:t>8308900000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42" w14:textId="77777777" w:rsidR="00E546F5" w:rsidRDefault="00951CE2">
            <w:pPr>
              <w:pStyle w:val="Tier1"/>
            </w:pPr>
            <w:r>
              <w:t>Clasps, frames with clasps, buckles, buckle-clasps, hooks, eyes, eyelets and the like, of base metal, of a ki</w:t>
            </w:r>
            <w:r>
              <w:t>nd used for clothing or clothing accessories, footwear, jewellery, wrist watches, books, awnings, leather goods, travel goods or saddlery or for other made up articles; tubular or bifurcated rivets, of base metal; beads and spangles, of base metal</w:t>
            </w:r>
          </w:p>
          <w:p w14:paraId="59106243" w14:textId="77777777" w:rsidR="00E546F5" w:rsidRDefault="00951CE2">
            <w:pPr>
              <w:pStyle w:val="Tier2"/>
            </w:pPr>
            <w:r>
              <w:t>-</w:t>
            </w:r>
            <w:r>
              <w:tab/>
              <w:t>Other,</w:t>
            </w:r>
            <w:r>
              <w:t xml:space="preserve"> including parts</w:t>
            </w:r>
          </w:p>
          <w:p w14:paraId="59106244"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245" w14:textId="77777777" w:rsidR="00E546F5" w:rsidRDefault="00951CE2">
            <w:pPr>
              <w:pStyle w:val="Tier2Bullet"/>
            </w:pPr>
            <w:r>
              <w:tab/>
              <w:t>-</w:t>
            </w:r>
            <w:r>
              <w:tab/>
              <w:t>for fitting to or equipping such ships, boats or other vessels;</w:t>
            </w:r>
          </w:p>
          <w:p w14:paraId="59106246"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247" w14:textId="77777777" w:rsidR="00E546F5" w:rsidRDefault="00951CE2">
            <w:pPr>
              <w:pStyle w:val="Tier2Bullet"/>
            </w:pPr>
            <w:r>
              <w:tab/>
              <w:t>-</w:t>
            </w:r>
            <w:r>
              <w:tab/>
              <w:t>for equipping the above platfor</w:t>
            </w:r>
            <w:r>
              <w:t>ms;</w:t>
            </w:r>
          </w:p>
          <w:p w14:paraId="5910624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49" w14:textId="77777777" w:rsidR="00E546F5" w:rsidRDefault="00951CE2">
            <w:pPr>
              <w:pStyle w:val="NormalinTable"/>
            </w:pPr>
            <w:r>
              <w:t>0.0%</w:t>
            </w:r>
          </w:p>
        </w:tc>
      </w:tr>
      <w:tr w:rsidR="00E546F5" w14:paraId="591062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4B" w14:textId="77777777" w:rsidR="00E546F5" w:rsidRDefault="00951CE2">
            <w:pPr>
              <w:pStyle w:val="NormalinTable"/>
            </w:pPr>
            <w:r>
              <w:t>8309000000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4C" w14:textId="77777777" w:rsidR="00E546F5" w:rsidRDefault="00951CE2">
            <w:pPr>
              <w:pStyle w:val="Tier1"/>
            </w:pPr>
            <w:r>
              <w:t>Stoppers, caps and lids (including crown corks, screw caps and pouring stoppers), capsules for bottles, threaded bungs, bung covers, seals and other packing accessor</w:t>
            </w:r>
            <w:r>
              <w:t>ies, of base metal</w:t>
            </w:r>
          </w:p>
          <w:p w14:paraId="5910624D" w14:textId="77777777" w:rsidR="00E546F5" w:rsidRDefault="00951CE2">
            <w:pPr>
              <w:pStyle w:val="Tier1Bullet"/>
            </w:pPr>
            <w:r>
              <w:t>-</w:t>
            </w:r>
            <w:r>
              <w:tab/>
              <w:t>for incorporation in ships, boats or other vessels listed in Table 1, for the purposes of their construction, repair, maintenance or conversion;</w:t>
            </w:r>
          </w:p>
          <w:p w14:paraId="5910624E" w14:textId="77777777" w:rsidR="00E546F5" w:rsidRDefault="00951CE2">
            <w:pPr>
              <w:pStyle w:val="Tier1Bullet"/>
            </w:pPr>
            <w:r>
              <w:t>-</w:t>
            </w:r>
            <w:r>
              <w:tab/>
              <w:t>for fitting to or equipping such ships, boats or other vessels;</w:t>
            </w:r>
          </w:p>
          <w:p w14:paraId="5910624F" w14:textId="77777777" w:rsidR="00E546F5" w:rsidRDefault="00951CE2">
            <w:pPr>
              <w:pStyle w:val="Tier1Bullet"/>
            </w:pPr>
            <w:r>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6250" w14:textId="77777777" w:rsidR="00E546F5" w:rsidRDefault="00951CE2">
            <w:pPr>
              <w:pStyle w:val="Tier1Bullet"/>
            </w:pPr>
            <w:r>
              <w:t>-</w:t>
            </w:r>
            <w:r>
              <w:tab/>
              <w:t>for equipping the above platforms;</w:t>
            </w:r>
          </w:p>
          <w:p w14:paraId="59106251" w14:textId="77777777" w:rsidR="00E546F5" w:rsidRDefault="00951CE2">
            <w:pPr>
              <w:pStyle w:val="Tier1Bullet"/>
            </w:pPr>
            <w:r>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52" w14:textId="77777777" w:rsidR="00E546F5" w:rsidRDefault="00951CE2">
            <w:pPr>
              <w:pStyle w:val="NormalinTable"/>
            </w:pPr>
            <w:r>
              <w:t>0.0%</w:t>
            </w:r>
          </w:p>
        </w:tc>
      </w:tr>
      <w:tr w:rsidR="00E546F5" w14:paraId="591062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54" w14:textId="77777777" w:rsidR="00E546F5" w:rsidRDefault="00951CE2">
            <w:pPr>
              <w:pStyle w:val="NormalinTable"/>
            </w:pPr>
            <w:r>
              <w:t>8310000000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55" w14:textId="77777777" w:rsidR="00E546F5" w:rsidRDefault="00951CE2">
            <w:pPr>
              <w:pStyle w:val="Tier1"/>
            </w:pPr>
            <w:r>
              <w:t>Sign-plates, nameplates, address-plates and similar plates, numbers, letters and other symbols, of base metal, excluding those of heading 9405</w:t>
            </w:r>
          </w:p>
          <w:p w14:paraId="59106256" w14:textId="77777777" w:rsidR="00E546F5" w:rsidRDefault="00951CE2">
            <w:pPr>
              <w:pStyle w:val="Tier1Bullet"/>
            </w:pPr>
            <w:r>
              <w:t>-</w:t>
            </w:r>
            <w:r>
              <w:tab/>
              <w:t>for incorporation in ships, boa</w:t>
            </w:r>
            <w:r>
              <w:t>ts or other vessels listed in Table 1, for the purposes of their construction, repair, maintenance or conversion;</w:t>
            </w:r>
          </w:p>
          <w:p w14:paraId="59106257" w14:textId="77777777" w:rsidR="00E546F5" w:rsidRDefault="00951CE2">
            <w:pPr>
              <w:pStyle w:val="Tier1Bullet"/>
            </w:pPr>
            <w:r>
              <w:t>-</w:t>
            </w:r>
            <w:r>
              <w:tab/>
              <w:t>for fitting to or equipping such ships, boats or other vessels;</w:t>
            </w:r>
          </w:p>
          <w:p w14:paraId="59106258" w14:textId="77777777" w:rsidR="00E546F5" w:rsidRDefault="00951CE2">
            <w:pPr>
              <w:pStyle w:val="Tier1Bullet"/>
            </w:pPr>
            <w:r>
              <w:t>-</w:t>
            </w:r>
            <w:r>
              <w:tab/>
              <w:t>for incorporation, for the purposes of their construction, repair, mainten</w:t>
            </w:r>
            <w:r>
              <w:t>ance or conversion, in drilling or production platforms listed below: fixed, of subheading ex 8430 49 or floating or submersible of subheading 8905 20;</w:t>
            </w:r>
          </w:p>
          <w:p w14:paraId="59106259" w14:textId="77777777" w:rsidR="00E546F5" w:rsidRDefault="00951CE2">
            <w:pPr>
              <w:pStyle w:val="Tier1Bullet"/>
            </w:pPr>
            <w:r>
              <w:t>-</w:t>
            </w:r>
            <w:r>
              <w:tab/>
              <w:t>for equipping the above platforms;</w:t>
            </w:r>
          </w:p>
          <w:p w14:paraId="5910625A" w14:textId="77777777" w:rsidR="00E546F5" w:rsidRDefault="00951CE2">
            <w:pPr>
              <w:pStyle w:val="Tier1Bullet"/>
            </w:pPr>
            <w:r>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5B" w14:textId="77777777" w:rsidR="00E546F5" w:rsidRDefault="00951CE2">
            <w:pPr>
              <w:pStyle w:val="NormalinTable"/>
            </w:pPr>
            <w:r>
              <w:t>0.0%</w:t>
            </w:r>
          </w:p>
        </w:tc>
      </w:tr>
      <w:tr w:rsidR="00E546F5" w14:paraId="591062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5D" w14:textId="77777777" w:rsidR="00E546F5" w:rsidRDefault="00951CE2">
            <w:pPr>
              <w:pStyle w:val="NormalinTable"/>
            </w:pPr>
            <w:r>
              <w:t>8311000000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5E" w14:textId="77777777" w:rsidR="00E546F5" w:rsidRDefault="00951CE2">
            <w:pPr>
              <w:pStyle w:val="Tier1"/>
            </w:pPr>
            <w:r>
              <w:t xml:space="preserve">Wire, rods, tubes, plates, electrodes and similar products, of base metal or of metal carbides, coated or cored with flux material, of a kind used for soldering, brazing, welding or deposition of metal or of metal carbides; wire and </w:t>
            </w:r>
            <w:r>
              <w:t>rods, of agglomerated base metal powder, used for metal spraying</w:t>
            </w:r>
          </w:p>
          <w:p w14:paraId="5910625F" w14:textId="77777777" w:rsidR="00E546F5" w:rsidRDefault="00951CE2">
            <w:pPr>
              <w:pStyle w:val="Tier1Bullet"/>
            </w:pPr>
            <w:r>
              <w:t>-</w:t>
            </w:r>
            <w:r>
              <w:tab/>
              <w:t>for incorporation in ships, boats or other vessels listed in Table 1, for the purposes of their construction, repair, maintenance or conversion;</w:t>
            </w:r>
          </w:p>
          <w:p w14:paraId="59106260" w14:textId="77777777" w:rsidR="00E546F5" w:rsidRDefault="00951CE2">
            <w:pPr>
              <w:pStyle w:val="Tier1Bullet"/>
            </w:pPr>
            <w:r>
              <w:t>-</w:t>
            </w:r>
            <w:r>
              <w:tab/>
              <w:t>for fitting to or equipping such ships, bo</w:t>
            </w:r>
            <w:r>
              <w:t>ats or other vessels;</w:t>
            </w:r>
          </w:p>
          <w:p w14:paraId="5910626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262" w14:textId="77777777" w:rsidR="00E546F5" w:rsidRDefault="00951CE2">
            <w:pPr>
              <w:pStyle w:val="Tier1Bullet"/>
            </w:pPr>
            <w:r>
              <w:t>-</w:t>
            </w:r>
            <w:r>
              <w:tab/>
              <w:t xml:space="preserve">for </w:t>
            </w:r>
            <w:r>
              <w:t>equipping the above platforms;</w:t>
            </w:r>
          </w:p>
          <w:p w14:paraId="5910626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64" w14:textId="77777777" w:rsidR="00E546F5" w:rsidRDefault="00951CE2">
            <w:pPr>
              <w:pStyle w:val="NormalinTable"/>
            </w:pPr>
            <w:r>
              <w:t>0.0%</w:t>
            </w:r>
          </w:p>
        </w:tc>
      </w:tr>
    </w:tbl>
    <w:p w14:paraId="59106266" w14:textId="77777777" w:rsidR="00E546F5" w:rsidRDefault="00951CE2">
      <w:pPr>
        <w:pStyle w:val="Heading1"/>
      </w:pPr>
      <w:r>
        <w:t>Chapter 84 : Nuclear Reactors, Boilers, Machinery and Mechanical Appliances; Parts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626A"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6267"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6268"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6269" w14:textId="77777777" w:rsidR="00E546F5" w:rsidRDefault="00951CE2">
            <w:pPr>
              <w:pStyle w:val="NormalinTable"/>
              <w:rPr>
                <w:b/>
                <w:bCs w:val="0"/>
                <w:color w:val="FFFFFF"/>
              </w:rPr>
            </w:pPr>
            <w:r>
              <w:rPr>
                <w:b/>
                <w:bCs w:val="0"/>
                <w:color w:val="FFFFFF"/>
              </w:rPr>
              <w:t xml:space="preserve">Duty </w:t>
            </w:r>
            <w:r>
              <w:rPr>
                <w:b/>
                <w:bCs w:val="0"/>
                <w:color w:val="FFFFFF"/>
              </w:rPr>
              <w:t>expression</w:t>
            </w:r>
          </w:p>
        </w:tc>
      </w:tr>
      <w:tr w:rsidR="00E546F5" w14:paraId="591062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6B" w14:textId="77777777" w:rsidR="00E546F5" w:rsidRDefault="00951CE2">
            <w:pPr>
              <w:pStyle w:val="NormalinTable"/>
            </w:pPr>
            <w:r>
              <w:t>8401000000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6C" w14:textId="77777777" w:rsidR="00E546F5" w:rsidRDefault="00951CE2">
            <w:pPr>
              <w:pStyle w:val="Tier1"/>
            </w:pPr>
            <w:r>
              <w:t>Nuclear reactors; fuel elements (cartridges), non-irradiated, for nuclear reactors; machinery and apparatus for isotopic separation</w:t>
            </w:r>
          </w:p>
          <w:p w14:paraId="5910626D" w14:textId="77777777" w:rsidR="00E546F5" w:rsidRDefault="00951CE2">
            <w:pPr>
              <w:pStyle w:val="Tier1Bullet"/>
            </w:pPr>
            <w:r>
              <w:t>-</w:t>
            </w:r>
            <w:r>
              <w:tab/>
              <w:t xml:space="preserve">for incorporation in ships, boats or other vessels listed in Table 1, for the purposes of </w:t>
            </w:r>
            <w:r>
              <w:t>their construction, repair, maintenance or conversion;</w:t>
            </w:r>
          </w:p>
          <w:p w14:paraId="5910626E" w14:textId="77777777" w:rsidR="00E546F5" w:rsidRDefault="00951CE2">
            <w:pPr>
              <w:pStyle w:val="Tier1Bullet"/>
            </w:pPr>
            <w:r>
              <w:t>-</w:t>
            </w:r>
            <w:r>
              <w:tab/>
              <w:t>for fitting to or equipping such ships, boats or other vessels;</w:t>
            </w:r>
          </w:p>
          <w:p w14:paraId="5910626F" w14:textId="77777777" w:rsidR="00E546F5" w:rsidRDefault="00951CE2">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14:paraId="59106270" w14:textId="77777777" w:rsidR="00E546F5" w:rsidRDefault="00951CE2">
            <w:pPr>
              <w:pStyle w:val="Tier1Bullet"/>
            </w:pPr>
            <w:r>
              <w:t>-</w:t>
            </w:r>
            <w:r>
              <w:tab/>
              <w:t>for equipping the above platforms;</w:t>
            </w:r>
          </w:p>
          <w:p w14:paraId="5910627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72" w14:textId="77777777" w:rsidR="00E546F5" w:rsidRDefault="00951CE2">
            <w:pPr>
              <w:pStyle w:val="NormalinTable"/>
            </w:pPr>
            <w:r>
              <w:t>0.0%</w:t>
            </w:r>
          </w:p>
        </w:tc>
      </w:tr>
      <w:tr w:rsidR="00E546F5" w14:paraId="591062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74" w14:textId="77777777" w:rsidR="00E546F5" w:rsidRDefault="00951CE2">
            <w:pPr>
              <w:pStyle w:val="NormalinTable"/>
            </w:pPr>
            <w:r>
              <w:t>8402000000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75" w14:textId="77777777" w:rsidR="00E546F5" w:rsidRDefault="00951CE2">
            <w:pPr>
              <w:pStyle w:val="Tier1"/>
            </w:pPr>
            <w:r>
              <w:t xml:space="preserve">Steam or other vapour </w:t>
            </w:r>
            <w:r>
              <w:t>generating boilers (other than central heating hot water boilers capable also of producing low pressure steam); superheated water boilers</w:t>
            </w:r>
          </w:p>
          <w:p w14:paraId="59106276" w14:textId="77777777" w:rsidR="00E546F5" w:rsidRDefault="00951CE2">
            <w:pPr>
              <w:pStyle w:val="Tier1Bullet"/>
            </w:pPr>
            <w:r>
              <w:t>-</w:t>
            </w:r>
            <w:r>
              <w:tab/>
              <w:t>for incorporation in ships, boats or other vessels listed in Table 1, for the purposes of their construction, repair</w:t>
            </w:r>
            <w:r>
              <w:t>, maintenance or conversion;</w:t>
            </w:r>
          </w:p>
          <w:p w14:paraId="59106277" w14:textId="77777777" w:rsidR="00E546F5" w:rsidRDefault="00951CE2">
            <w:pPr>
              <w:pStyle w:val="Tier1Bullet"/>
            </w:pPr>
            <w:r>
              <w:t>-</w:t>
            </w:r>
            <w:r>
              <w:tab/>
              <w:t>for fitting to or equipping such ships, boats or other vessels;</w:t>
            </w:r>
          </w:p>
          <w:p w14:paraId="59106278" w14:textId="77777777" w:rsidR="00E546F5" w:rsidRDefault="00951CE2">
            <w:pPr>
              <w:pStyle w:val="Tier1Bullet"/>
            </w:pPr>
            <w:r>
              <w:t>-</w:t>
            </w:r>
            <w:r>
              <w:tab/>
              <w:t>for incorporation, for the purposes of their construction, repair, maintenance or conversion, in drilling or production platforms listed below: fixed, of subhe</w:t>
            </w:r>
            <w:r>
              <w:t>ading ex 8430 49 or floating or submersible of subheading 8905 20;</w:t>
            </w:r>
          </w:p>
          <w:p w14:paraId="59106279" w14:textId="77777777" w:rsidR="00E546F5" w:rsidRDefault="00951CE2">
            <w:pPr>
              <w:pStyle w:val="Tier1Bullet"/>
            </w:pPr>
            <w:r>
              <w:t>-</w:t>
            </w:r>
            <w:r>
              <w:tab/>
              <w:t>for equipping the above platforms;</w:t>
            </w:r>
          </w:p>
          <w:p w14:paraId="5910627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7B" w14:textId="77777777" w:rsidR="00E546F5" w:rsidRDefault="00951CE2">
            <w:pPr>
              <w:pStyle w:val="NormalinTable"/>
            </w:pPr>
            <w:r>
              <w:t>0.0%</w:t>
            </w:r>
          </w:p>
        </w:tc>
      </w:tr>
      <w:tr w:rsidR="00E546F5" w14:paraId="591062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7D" w14:textId="77777777" w:rsidR="00E546F5" w:rsidRDefault="00951CE2">
            <w:pPr>
              <w:pStyle w:val="NormalinTable"/>
            </w:pPr>
            <w:r>
              <w:t>8403000000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7E" w14:textId="77777777" w:rsidR="00E546F5" w:rsidRDefault="00951CE2">
            <w:pPr>
              <w:pStyle w:val="Tier1"/>
            </w:pPr>
            <w:r>
              <w:t>Central heating boilers other than those of heading 8402</w:t>
            </w:r>
          </w:p>
          <w:p w14:paraId="5910627F" w14:textId="77777777" w:rsidR="00E546F5" w:rsidRDefault="00951CE2">
            <w:pPr>
              <w:pStyle w:val="Tier1Bullet"/>
            </w:pPr>
            <w:r>
              <w:t>-</w:t>
            </w:r>
            <w:r>
              <w:tab/>
              <w:t>for inc</w:t>
            </w:r>
            <w:r>
              <w:t>orporation in ships, boats or other vessels listed in Table 1, for the purposes of their construction, repair, maintenance or conversion;</w:t>
            </w:r>
          </w:p>
          <w:p w14:paraId="59106280" w14:textId="77777777" w:rsidR="00E546F5" w:rsidRDefault="00951CE2">
            <w:pPr>
              <w:pStyle w:val="Tier1Bullet"/>
            </w:pPr>
            <w:r>
              <w:t>-</w:t>
            </w:r>
            <w:r>
              <w:tab/>
              <w:t>for fitting to or equipping such ships, boats or other vessels;</w:t>
            </w:r>
          </w:p>
          <w:p w14:paraId="59106281" w14:textId="77777777" w:rsidR="00E546F5" w:rsidRDefault="00951CE2">
            <w:pPr>
              <w:pStyle w:val="Tier1Bullet"/>
            </w:pPr>
            <w:r>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6282" w14:textId="77777777" w:rsidR="00E546F5" w:rsidRDefault="00951CE2">
            <w:pPr>
              <w:pStyle w:val="Tier1Bullet"/>
            </w:pPr>
            <w:r>
              <w:t>-</w:t>
            </w:r>
            <w:r>
              <w:tab/>
              <w:t>for equipping the above platforms;</w:t>
            </w:r>
          </w:p>
          <w:p w14:paraId="59106283" w14:textId="77777777" w:rsidR="00E546F5" w:rsidRDefault="00951CE2">
            <w:pPr>
              <w:pStyle w:val="Tier1Bullet"/>
            </w:pPr>
            <w:r>
              <w:t>-</w:t>
            </w:r>
            <w:r>
              <w:tab/>
              <w:t>for linking these drilling or produc</w:t>
            </w:r>
            <w:r>
              <w:t>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84" w14:textId="77777777" w:rsidR="00E546F5" w:rsidRDefault="00951CE2">
            <w:pPr>
              <w:pStyle w:val="NormalinTable"/>
            </w:pPr>
            <w:r>
              <w:t>0.0%</w:t>
            </w:r>
          </w:p>
        </w:tc>
      </w:tr>
      <w:tr w:rsidR="00E546F5" w14:paraId="591062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86" w14:textId="77777777" w:rsidR="00E546F5" w:rsidRDefault="00951CE2">
            <w:pPr>
              <w:pStyle w:val="NormalinTable"/>
            </w:pPr>
            <w:r>
              <w:t>8404000000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87" w14:textId="77777777" w:rsidR="00E546F5" w:rsidRDefault="00951CE2">
            <w:pPr>
              <w:pStyle w:val="Tier1"/>
            </w:pPr>
            <w:r>
              <w:t>Auxiliary plant for use with boilers of heading 8402 or 8403 (for example, economisers, superheaters, soot removers, gas recoverers); condensers for steam or other vapour power units</w:t>
            </w:r>
          </w:p>
          <w:p w14:paraId="59106288" w14:textId="77777777" w:rsidR="00E546F5" w:rsidRDefault="00951CE2">
            <w:pPr>
              <w:pStyle w:val="Tier1Bullet"/>
            </w:pPr>
            <w:r>
              <w:t>-</w:t>
            </w:r>
            <w:r>
              <w:tab/>
              <w:t>for incorporation in sh</w:t>
            </w:r>
            <w:r>
              <w:t>ips, boats or other vessels listed in Table 1, for the purposes of their construction, repair, maintenance or conversion;</w:t>
            </w:r>
          </w:p>
          <w:p w14:paraId="59106289" w14:textId="77777777" w:rsidR="00E546F5" w:rsidRDefault="00951CE2">
            <w:pPr>
              <w:pStyle w:val="Tier1Bullet"/>
            </w:pPr>
            <w:r>
              <w:t>-</w:t>
            </w:r>
            <w:r>
              <w:tab/>
              <w:t>for fitting to or equipping such ships, boats or other vessels;</w:t>
            </w:r>
          </w:p>
          <w:p w14:paraId="5910628A" w14:textId="77777777" w:rsidR="00E546F5" w:rsidRDefault="00951CE2">
            <w:pPr>
              <w:pStyle w:val="Tier1Bullet"/>
            </w:pPr>
            <w:r>
              <w:t>-</w:t>
            </w:r>
            <w:r>
              <w:tab/>
              <w:t>for incorporation, for the purposes of their construction, repair,</w:t>
            </w:r>
            <w:r>
              <w:t xml:space="preserve"> maintenance or conversion, in drilling or production platforms listed below: fixed, of subheading ex 8430 49 or floating or submersible of subheading 8905 20;</w:t>
            </w:r>
          </w:p>
          <w:p w14:paraId="5910628B" w14:textId="77777777" w:rsidR="00E546F5" w:rsidRDefault="00951CE2">
            <w:pPr>
              <w:pStyle w:val="Tier1Bullet"/>
            </w:pPr>
            <w:r>
              <w:t>-</w:t>
            </w:r>
            <w:r>
              <w:tab/>
              <w:t>for equipping the above platforms;</w:t>
            </w:r>
          </w:p>
          <w:p w14:paraId="5910628C" w14:textId="77777777" w:rsidR="00E546F5" w:rsidRDefault="00951CE2">
            <w:pPr>
              <w:pStyle w:val="Tier1Bullet"/>
            </w:pPr>
            <w:r>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8D" w14:textId="77777777" w:rsidR="00E546F5" w:rsidRDefault="00951CE2">
            <w:pPr>
              <w:pStyle w:val="NormalinTable"/>
            </w:pPr>
            <w:r>
              <w:t>0.0%</w:t>
            </w:r>
          </w:p>
        </w:tc>
      </w:tr>
      <w:tr w:rsidR="00E546F5" w14:paraId="591062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8F" w14:textId="77777777" w:rsidR="00E546F5" w:rsidRDefault="00951CE2">
            <w:pPr>
              <w:pStyle w:val="NormalinTable"/>
            </w:pPr>
            <w:r>
              <w:t>8405000000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90" w14:textId="77777777" w:rsidR="00E546F5" w:rsidRDefault="00951CE2">
            <w:pPr>
              <w:pStyle w:val="Tier1"/>
            </w:pPr>
            <w:r>
              <w:t>Producer gas or water gas generators, with or without their purifiers; acetylene gas generators and similar water process gas generators, with or without their purifiers</w:t>
            </w:r>
          </w:p>
          <w:p w14:paraId="59106291" w14:textId="77777777" w:rsidR="00E546F5" w:rsidRDefault="00951CE2">
            <w:pPr>
              <w:pStyle w:val="Tier1Bullet"/>
            </w:pPr>
            <w:r>
              <w:t>-</w:t>
            </w:r>
            <w:r>
              <w:tab/>
              <w:t xml:space="preserve">for incorporation in ships, boats or other vessels </w:t>
            </w:r>
            <w:r>
              <w:t>listed in Table 1, for the purposes of their construction, repair, maintenance or conversion;</w:t>
            </w:r>
          </w:p>
          <w:p w14:paraId="59106292" w14:textId="77777777" w:rsidR="00E546F5" w:rsidRDefault="00951CE2">
            <w:pPr>
              <w:pStyle w:val="Tier1Bullet"/>
            </w:pPr>
            <w:r>
              <w:t>-</w:t>
            </w:r>
            <w:r>
              <w:tab/>
              <w:t>for fitting to or equipping such ships, boats or other vessels;</w:t>
            </w:r>
          </w:p>
          <w:p w14:paraId="59106293" w14:textId="77777777" w:rsidR="00E546F5" w:rsidRDefault="00951CE2">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6294" w14:textId="77777777" w:rsidR="00E546F5" w:rsidRDefault="00951CE2">
            <w:pPr>
              <w:pStyle w:val="Tier1Bullet"/>
            </w:pPr>
            <w:r>
              <w:t>-</w:t>
            </w:r>
            <w:r>
              <w:tab/>
              <w:t>for equipping the above platforms;</w:t>
            </w:r>
          </w:p>
          <w:p w14:paraId="5910629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96" w14:textId="77777777" w:rsidR="00E546F5" w:rsidRDefault="00951CE2">
            <w:pPr>
              <w:pStyle w:val="NormalinTable"/>
            </w:pPr>
            <w:r>
              <w:t>0.0%</w:t>
            </w:r>
          </w:p>
        </w:tc>
      </w:tr>
      <w:tr w:rsidR="00E546F5" w14:paraId="591062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98" w14:textId="77777777" w:rsidR="00E546F5" w:rsidRDefault="00951CE2">
            <w:pPr>
              <w:pStyle w:val="NormalinTable"/>
            </w:pPr>
            <w:r>
              <w:t>8406000000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99" w14:textId="77777777" w:rsidR="00E546F5" w:rsidRDefault="00951CE2">
            <w:pPr>
              <w:pStyle w:val="Tier1"/>
            </w:pPr>
            <w:r>
              <w:t>Steam turbines and other vapour turbines</w:t>
            </w:r>
          </w:p>
          <w:p w14:paraId="5910629A" w14:textId="77777777" w:rsidR="00E546F5" w:rsidRDefault="00951CE2">
            <w:pPr>
              <w:pStyle w:val="Tier1Bullet"/>
            </w:pPr>
            <w:r>
              <w:t>-</w:t>
            </w:r>
            <w:r>
              <w:tab/>
              <w:t>for incorporation in ships, boats or other vessels listed in Table 1, for the purposes of their construction, repair, maintenance or conversion;</w:t>
            </w:r>
          </w:p>
          <w:p w14:paraId="5910629B" w14:textId="77777777" w:rsidR="00E546F5" w:rsidRDefault="00951CE2">
            <w:pPr>
              <w:pStyle w:val="Tier1Bullet"/>
            </w:pPr>
            <w:r>
              <w:t>-</w:t>
            </w:r>
            <w:r>
              <w:tab/>
              <w:t xml:space="preserve">for fitting to or equipping such ships, boats or </w:t>
            </w:r>
            <w:r>
              <w:t>other vessels;</w:t>
            </w:r>
          </w:p>
          <w:p w14:paraId="5910629C"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29D" w14:textId="77777777" w:rsidR="00E546F5" w:rsidRDefault="00951CE2">
            <w:pPr>
              <w:pStyle w:val="Tier1Bullet"/>
            </w:pPr>
            <w:r>
              <w:t>-</w:t>
            </w:r>
            <w:r>
              <w:tab/>
              <w:t>for equippi</w:t>
            </w:r>
            <w:r>
              <w:t>ng the above platforms;</w:t>
            </w:r>
          </w:p>
          <w:p w14:paraId="5910629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9F" w14:textId="77777777" w:rsidR="00E546F5" w:rsidRDefault="00951CE2">
            <w:pPr>
              <w:pStyle w:val="NormalinTable"/>
            </w:pPr>
            <w:r>
              <w:t>0.0%</w:t>
            </w:r>
          </w:p>
        </w:tc>
      </w:tr>
      <w:tr w:rsidR="00E546F5" w14:paraId="591062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A1" w14:textId="77777777" w:rsidR="00E546F5" w:rsidRDefault="00951CE2">
            <w:pPr>
              <w:pStyle w:val="NormalinTable"/>
            </w:pPr>
            <w:r>
              <w:t>8407100010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A2" w14:textId="77777777" w:rsidR="00E546F5" w:rsidRDefault="00951CE2">
            <w:pPr>
              <w:pStyle w:val="Tier1"/>
            </w:pPr>
            <w:r>
              <w:t>Spark-ignition reciprocating or rotary internal combustion piston engines</w:t>
            </w:r>
          </w:p>
          <w:p w14:paraId="591062A3" w14:textId="77777777" w:rsidR="00E546F5" w:rsidRDefault="00951CE2">
            <w:pPr>
              <w:pStyle w:val="Tier2"/>
            </w:pPr>
            <w:r>
              <w:t>-</w:t>
            </w:r>
            <w:r>
              <w:tab/>
              <w:t>Aircraft engines</w:t>
            </w:r>
          </w:p>
          <w:p w14:paraId="591062A4" w14:textId="77777777" w:rsidR="00E546F5" w:rsidRDefault="00951CE2">
            <w:pPr>
              <w:pStyle w:val="Tier3"/>
            </w:pPr>
            <w:r>
              <w:t>-</w:t>
            </w:r>
            <w:r>
              <w:tab/>
              <w:t>-</w:t>
            </w:r>
            <w:r>
              <w:tab/>
              <w:t>For use in civil aircraft</w:t>
            </w:r>
          </w:p>
          <w:p w14:paraId="591062A5" w14:textId="77777777" w:rsidR="00E546F5" w:rsidRDefault="00951CE2">
            <w:pPr>
              <w:pStyle w:val="Tier3Bullet"/>
            </w:pPr>
            <w:r>
              <w:tab/>
            </w:r>
            <w:r>
              <w:tab/>
              <w:t>-</w:t>
            </w:r>
            <w:r>
              <w:tab/>
              <w:t xml:space="preserve">use in civil </w:t>
            </w:r>
            <w:r>
              <w:t>aircraft</w:t>
            </w:r>
          </w:p>
          <w:p w14:paraId="591062A6"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2A7"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A8" w14:textId="77777777" w:rsidR="00E546F5" w:rsidRDefault="00951CE2">
            <w:pPr>
              <w:pStyle w:val="NormalinTable"/>
            </w:pPr>
            <w:r>
              <w:t>0.0%</w:t>
            </w:r>
          </w:p>
        </w:tc>
      </w:tr>
      <w:tr w:rsidR="00E546F5" w14:paraId="591062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AA" w14:textId="77777777" w:rsidR="00E546F5" w:rsidRDefault="00951CE2">
            <w:pPr>
              <w:pStyle w:val="NormalinTable"/>
            </w:pPr>
            <w:r>
              <w:t>8407100020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AB" w14:textId="77777777" w:rsidR="00E546F5" w:rsidRDefault="00951CE2">
            <w:pPr>
              <w:pStyle w:val="Tier1"/>
            </w:pPr>
            <w:r>
              <w:t>Spark-ignition reciprocating or rotary int</w:t>
            </w:r>
            <w:r>
              <w:t>ernal combustion piston engines</w:t>
            </w:r>
          </w:p>
          <w:p w14:paraId="591062AC" w14:textId="77777777" w:rsidR="00E546F5" w:rsidRDefault="00951CE2">
            <w:pPr>
              <w:pStyle w:val="Tier2"/>
            </w:pPr>
            <w:r>
              <w:t>-</w:t>
            </w:r>
            <w:r>
              <w:tab/>
              <w:t>Aircraft engines</w:t>
            </w:r>
          </w:p>
          <w:p w14:paraId="591062AD" w14:textId="77777777" w:rsidR="00E546F5" w:rsidRDefault="00951CE2">
            <w:pPr>
              <w:pStyle w:val="Tier3"/>
            </w:pPr>
            <w:r>
              <w:t>-</w:t>
            </w:r>
            <w:r>
              <w:tab/>
              <w:t>-</w:t>
            </w:r>
            <w:r>
              <w:tab/>
              <w:t>Intended to be fitted in aircraft imported duty free or built within the Community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AE" w14:textId="77777777" w:rsidR="00E546F5" w:rsidRDefault="00951CE2">
            <w:pPr>
              <w:pStyle w:val="NormalinTable"/>
            </w:pPr>
            <w:r>
              <w:t>0.0%</w:t>
            </w:r>
          </w:p>
        </w:tc>
      </w:tr>
      <w:tr w:rsidR="00E546F5" w14:paraId="591062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B0" w14:textId="77777777" w:rsidR="00E546F5" w:rsidRDefault="00951CE2">
            <w:pPr>
              <w:pStyle w:val="NormalinTable"/>
            </w:pPr>
            <w:r>
              <w:t>8407210000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B1" w14:textId="77777777" w:rsidR="00E546F5" w:rsidRDefault="00951CE2">
            <w:pPr>
              <w:pStyle w:val="Tier1"/>
            </w:pPr>
            <w:r>
              <w:t>Spark-ignition reciprocating or rotary internal combustion piston engines</w:t>
            </w:r>
          </w:p>
          <w:p w14:paraId="591062B2" w14:textId="77777777" w:rsidR="00E546F5" w:rsidRDefault="00951CE2">
            <w:pPr>
              <w:pStyle w:val="Tier2"/>
            </w:pPr>
            <w:r>
              <w:t>-</w:t>
            </w:r>
            <w:r>
              <w:tab/>
              <w:t xml:space="preserve">Marine </w:t>
            </w:r>
            <w:r>
              <w:t>propulsion engines</w:t>
            </w:r>
          </w:p>
          <w:p w14:paraId="591062B3" w14:textId="77777777" w:rsidR="00E546F5" w:rsidRDefault="00951CE2">
            <w:pPr>
              <w:pStyle w:val="Tier3"/>
            </w:pPr>
            <w:r>
              <w:t>-</w:t>
            </w:r>
            <w:r>
              <w:tab/>
              <w:t>-</w:t>
            </w:r>
            <w:r>
              <w:tab/>
              <w:t>Outboard motors</w:t>
            </w:r>
          </w:p>
          <w:p w14:paraId="591062B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2B5" w14:textId="77777777" w:rsidR="00E546F5" w:rsidRDefault="00951CE2">
            <w:pPr>
              <w:pStyle w:val="Tier3Bullet"/>
            </w:pPr>
            <w:r>
              <w:tab/>
            </w:r>
            <w:r>
              <w:tab/>
              <w:t>-</w:t>
            </w:r>
            <w:r>
              <w:tab/>
              <w:t>for fitting to or equipping such ships, boats or other vessels;</w:t>
            </w:r>
          </w:p>
          <w:p w14:paraId="591062B6"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2B7" w14:textId="77777777" w:rsidR="00E546F5" w:rsidRDefault="00951CE2">
            <w:pPr>
              <w:pStyle w:val="Tier3Bullet"/>
            </w:pPr>
            <w:r>
              <w:tab/>
            </w:r>
            <w:r>
              <w:tab/>
              <w:t>-</w:t>
            </w:r>
            <w:r>
              <w:tab/>
              <w:t>for equipping the abov</w:t>
            </w:r>
            <w:r>
              <w:t>e platforms;</w:t>
            </w:r>
          </w:p>
          <w:p w14:paraId="591062B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B9" w14:textId="77777777" w:rsidR="00E546F5" w:rsidRDefault="00951CE2">
            <w:pPr>
              <w:pStyle w:val="NormalinTable"/>
            </w:pPr>
            <w:r>
              <w:t>0.0%</w:t>
            </w:r>
          </w:p>
        </w:tc>
      </w:tr>
      <w:tr w:rsidR="00E546F5" w14:paraId="591062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BB" w14:textId="77777777" w:rsidR="00E546F5" w:rsidRDefault="00951CE2">
            <w:pPr>
              <w:pStyle w:val="NormalinTable"/>
            </w:pPr>
            <w:r>
              <w:t>8407290000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BC" w14:textId="77777777" w:rsidR="00E546F5" w:rsidRDefault="00951CE2">
            <w:pPr>
              <w:pStyle w:val="Tier1"/>
            </w:pPr>
            <w:r>
              <w:t>Spark-ignition reciprocating or rotary internal combustion piston engines</w:t>
            </w:r>
          </w:p>
          <w:p w14:paraId="591062BD" w14:textId="77777777" w:rsidR="00E546F5" w:rsidRDefault="00951CE2">
            <w:pPr>
              <w:pStyle w:val="Tier2"/>
            </w:pPr>
            <w:r>
              <w:t>-</w:t>
            </w:r>
            <w:r>
              <w:tab/>
              <w:t>Marine propulsion engines</w:t>
            </w:r>
          </w:p>
          <w:p w14:paraId="591062BE" w14:textId="77777777" w:rsidR="00E546F5" w:rsidRDefault="00951CE2">
            <w:pPr>
              <w:pStyle w:val="Tier3"/>
            </w:pPr>
            <w:r>
              <w:t>-</w:t>
            </w:r>
            <w:r>
              <w:tab/>
              <w:t>-</w:t>
            </w:r>
            <w:r>
              <w:tab/>
              <w:t>Other</w:t>
            </w:r>
          </w:p>
          <w:p w14:paraId="591062BF"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62C0" w14:textId="77777777" w:rsidR="00E546F5" w:rsidRDefault="00951CE2">
            <w:pPr>
              <w:pStyle w:val="Tier3Bullet"/>
            </w:pPr>
            <w:r>
              <w:tab/>
            </w:r>
            <w:r>
              <w:tab/>
              <w:t>-</w:t>
            </w:r>
            <w:r>
              <w:tab/>
              <w:t>for fitting to or equipping such ships, boats or other vessels;</w:t>
            </w:r>
          </w:p>
          <w:p w14:paraId="591062C1"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62C2" w14:textId="77777777" w:rsidR="00E546F5" w:rsidRDefault="00951CE2">
            <w:pPr>
              <w:pStyle w:val="Tier3Bullet"/>
            </w:pPr>
            <w:r>
              <w:tab/>
            </w:r>
            <w:r>
              <w:tab/>
              <w:t>-</w:t>
            </w:r>
            <w:r>
              <w:tab/>
              <w:t>for equipping the above platforms;</w:t>
            </w:r>
          </w:p>
          <w:p w14:paraId="591062C3"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C4" w14:textId="77777777" w:rsidR="00E546F5" w:rsidRDefault="00951CE2">
            <w:pPr>
              <w:pStyle w:val="NormalinTable"/>
            </w:pPr>
            <w:r>
              <w:t>0.0%</w:t>
            </w:r>
          </w:p>
        </w:tc>
      </w:tr>
      <w:tr w:rsidR="00E546F5" w14:paraId="591062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C6" w14:textId="77777777" w:rsidR="00E546F5" w:rsidRDefault="00951CE2">
            <w:pPr>
              <w:pStyle w:val="NormalinTable"/>
            </w:pPr>
            <w:r>
              <w:t>8407341000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C7" w14:textId="77777777" w:rsidR="00E546F5" w:rsidRDefault="00951CE2">
            <w:pPr>
              <w:pStyle w:val="Tier1"/>
            </w:pPr>
            <w:r>
              <w:t>Spark-ignition reciprocating or rotary internal combustion piston engines</w:t>
            </w:r>
          </w:p>
          <w:p w14:paraId="591062C8" w14:textId="77777777" w:rsidR="00E546F5" w:rsidRDefault="00951CE2">
            <w:pPr>
              <w:pStyle w:val="Tier2"/>
            </w:pPr>
            <w:r>
              <w:t>-</w:t>
            </w:r>
            <w:r>
              <w:tab/>
              <w:t>Reciprocating piston engines of a kind used for the propulsion of vehicles of Chapter 87</w:t>
            </w:r>
          </w:p>
          <w:p w14:paraId="591062C9" w14:textId="77777777" w:rsidR="00E546F5" w:rsidRDefault="00951CE2">
            <w:pPr>
              <w:pStyle w:val="Tier3"/>
            </w:pPr>
            <w:r>
              <w:t>-</w:t>
            </w:r>
            <w:r>
              <w:tab/>
              <w:t>-</w:t>
            </w:r>
            <w:r>
              <w:tab/>
              <w:t>Of a cylinder capacity exceeding 1 000 cm</w:t>
            </w:r>
            <w:r>
              <w:rPr>
                <w:vertAlign w:val="superscript"/>
              </w:rPr>
              <w:t>3</w:t>
            </w:r>
          </w:p>
          <w:p w14:paraId="591062CA" w14:textId="77777777" w:rsidR="00E546F5" w:rsidRDefault="00951CE2">
            <w:pPr>
              <w:pStyle w:val="Tier4"/>
            </w:pPr>
            <w:r>
              <w:t>-</w:t>
            </w:r>
            <w:r>
              <w:tab/>
              <w:t>-</w:t>
            </w:r>
            <w:r>
              <w:tab/>
              <w:t>-</w:t>
            </w:r>
            <w:r>
              <w:tab/>
              <w:t>For the indu</w:t>
            </w:r>
            <w:r>
              <w:t>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CB" w14:textId="77777777" w:rsidR="00E546F5" w:rsidRDefault="00951CE2">
            <w:pPr>
              <w:pStyle w:val="NormalinTable"/>
            </w:pPr>
            <w:r>
              <w:t>0.0%</w:t>
            </w:r>
          </w:p>
        </w:tc>
      </w:tr>
      <w:tr w:rsidR="00E546F5" w14:paraId="591062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CD" w14:textId="77777777" w:rsidR="00E546F5" w:rsidRDefault="00951CE2">
            <w:pPr>
              <w:pStyle w:val="NormalinTable"/>
            </w:pPr>
            <w:r>
              <w:t>8407901090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CE" w14:textId="77777777" w:rsidR="00E546F5" w:rsidRDefault="00951CE2">
            <w:pPr>
              <w:pStyle w:val="Tier1"/>
            </w:pPr>
            <w:r>
              <w:t>Spark-ignition reciprocating or rotary internal combustion piston engines</w:t>
            </w:r>
          </w:p>
          <w:p w14:paraId="591062CF" w14:textId="77777777" w:rsidR="00E546F5" w:rsidRDefault="00951CE2">
            <w:pPr>
              <w:pStyle w:val="Tier2"/>
            </w:pPr>
            <w:r>
              <w:t>-</w:t>
            </w:r>
            <w:r>
              <w:tab/>
              <w:t>Other engines</w:t>
            </w:r>
          </w:p>
          <w:p w14:paraId="591062D0" w14:textId="77777777" w:rsidR="00E546F5" w:rsidRDefault="00951CE2">
            <w:pPr>
              <w:pStyle w:val="Tier3"/>
            </w:pPr>
            <w:r>
              <w:t>-</w:t>
            </w:r>
            <w:r>
              <w:tab/>
              <w:t>-</w:t>
            </w:r>
            <w:r>
              <w:tab/>
              <w:t>Of a cylinder capacity not exceeding 250 cm</w:t>
            </w:r>
            <w:r>
              <w:rPr>
                <w:vertAlign w:val="superscript"/>
              </w:rPr>
              <w:t>3</w:t>
            </w:r>
          </w:p>
          <w:p w14:paraId="591062D1" w14:textId="77777777" w:rsidR="00E546F5" w:rsidRDefault="00951CE2">
            <w:pPr>
              <w:pStyle w:val="Tier4"/>
            </w:pPr>
            <w:r>
              <w:t>-</w:t>
            </w:r>
            <w:r>
              <w:tab/>
              <w:t>-</w:t>
            </w:r>
            <w:r>
              <w:tab/>
              <w:t>-</w:t>
            </w:r>
            <w:r>
              <w:tab/>
              <w:t>Other</w:t>
            </w:r>
          </w:p>
          <w:p w14:paraId="591062D2" w14:textId="77777777" w:rsidR="00E546F5" w:rsidRDefault="00951CE2">
            <w:pPr>
              <w:pStyle w:val="Tier4Bullet"/>
            </w:pPr>
            <w:r>
              <w:tab/>
            </w:r>
            <w:r>
              <w:tab/>
            </w:r>
            <w:r>
              <w:tab/>
              <w:t>-</w:t>
            </w:r>
            <w:r>
              <w:tab/>
              <w:t>for incorporation in ships, boats or other vessels listed in Table 1, for the purposes of their cons</w:t>
            </w:r>
            <w:r>
              <w:t>truction, repair, maintenance or conversion;</w:t>
            </w:r>
          </w:p>
          <w:p w14:paraId="591062D3" w14:textId="77777777" w:rsidR="00E546F5" w:rsidRDefault="00951CE2">
            <w:pPr>
              <w:pStyle w:val="Tier4Bullet"/>
            </w:pPr>
            <w:r>
              <w:tab/>
            </w:r>
            <w:r>
              <w:tab/>
            </w:r>
            <w:r>
              <w:tab/>
              <w:t>-</w:t>
            </w:r>
            <w:r>
              <w:tab/>
              <w:t>for fitting to or equipping such ships, boats or other vessels;</w:t>
            </w:r>
          </w:p>
          <w:p w14:paraId="591062D4" w14:textId="77777777" w:rsidR="00E546F5" w:rsidRDefault="00951CE2">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62D5" w14:textId="77777777" w:rsidR="00E546F5" w:rsidRDefault="00951CE2">
            <w:pPr>
              <w:pStyle w:val="Tier4Bullet"/>
            </w:pPr>
            <w:r>
              <w:tab/>
            </w:r>
            <w:r>
              <w:tab/>
            </w:r>
            <w:r>
              <w:tab/>
              <w:t>-</w:t>
            </w:r>
            <w:r>
              <w:tab/>
              <w:t>for equipping the above platforms;</w:t>
            </w:r>
          </w:p>
          <w:p w14:paraId="591062D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D7" w14:textId="77777777" w:rsidR="00E546F5" w:rsidRDefault="00951CE2">
            <w:pPr>
              <w:pStyle w:val="NormalinTable"/>
            </w:pPr>
            <w:r>
              <w:t>0.0%</w:t>
            </w:r>
          </w:p>
        </w:tc>
      </w:tr>
      <w:tr w:rsidR="00E546F5" w14:paraId="591062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D9" w14:textId="77777777" w:rsidR="00E546F5" w:rsidRDefault="00951CE2">
            <w:pPr>
              <w:pStyle w:val="NormalinTable"/>
            </w:pPr>
            <w:r>
              <w:t>8407905000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DA" w14:textId="77777777" w:rsidR="00E546F5" w:rsidRDefault="00951CE2">
            <w:pPr>
              <w:pStyle w:val="Tier1"/>
            </w:pPr>
            <w:r>
              <w:t>Spark-ignition recipr</w:t>
            </w:r>
            <w:r>
              <w:t>ocating or rotary internal combustion piston engines</w:t>
            </w:r>
          </w:p>
          <w:p w14:paraId="591062DB" w14:textId="77777777" w:rsidR="00E546F5" w:rsidRDefault="00951CE2">
            <w:pPr>
              <w:pStyle w:val="Tier2"/>
            </w:pPr>
            <w:r>
              <w:t>-</w:t>
            </w:r>
            <w:r>
              <w:tab/>
              <w:t>Other engines</w:t>
            </w:r>
          </w:p>
          <w:p w14:paraId="591062DC" w14:textId="77777777" w:rsidR="00E546F5" w:rsidRDefault="00951CE2">
            <w:pPr>
              <w:pStyle w:val="Tier3"/>
            </w:pPr>
            <w:r>
              <w:t>-</w:t>
            </w:r>
            <w:r>
              <w:tab/>
              <w:t>-</w:t>
            </w:r>
            <w:r>
              <w:tab/>
              <w:t>Of a cylinder capacity exceeding 250 cm</w:t>
            </w:r>
            <w:r>
              <w:rPr>
                <w:vertAlign w:val="superscript"/>
              </w:rPr>
              <w:t>3</w:t>
            </w:r>
          </w:p>
          <w:p w14:paraId="591062DD" w14:textId="77777777" w:rsidR="00E546F5" w:rsidRDefault="00951CE2">
            <w:pPr>
              <w:pStyle w:val="Tier4"/>
            </w:pPr>
            <w:r>
              <w:t>-</w:t>
            </w:r>
            <w:r>
              <w:tab/>
              <w:t>-</w:t>
            </w:r>
            <w:r>
              <w:tab/>
              <w:t>-</w:t>
            </w:r>
            <w:r>
              <w:tab/>
              <w:t xml:space="preserve">For the industrial assembly of: pedestrian-controlled tractors of subheading 8701 10; motor vehicles of heading 8703; motor </w:t>
            </w:r>
            <w:r>
              <w:t>vehicles of heading 8704 with an engine of a cylinder capacity of less than 2 800 cm</w:t>
            </w:r>
            <w:r>
              <w:rPr>
                <w:vertAlign w:val="superscript"/>
              </w:rPr>
              <w:t>3</w:t>
            </w:r>
            <w:r>
              <w:t>; motor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DE" w14:textId="77777777" w:rsidR="00E546F5" w:rsidRDefault="00951CE2">
            <w:pPr>
              <w:pStyle w:val="NormalinTable"/>
            </w:pPr>
            <w:r>
              <w:t>0.0%</w:t>
            </w:r>
          </w:p>
        </w:tc>
      </w:tr>
      <w:tr w:rsidR="00E546F5" w14:paraId="591062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E0" w14:textId="77777777" w:rsidR="00E546F5" w:rsidRDefault="00951CE2">
            <w:pPr>
              <w:pStyle w:val="NormalinTable"/>
            </w:pPr>
            <w:r>
              <w:t>8407908090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E1" w14:textId="77777777" w:rsidR="00E546F5" w:rsidRDefault="00951CE2">
            <w:pPr>
              <w:pStyle w:val="Tier1"/>
            </w:pPr>
            <w:r>
              <w:t>Spark-ignition reciprocating or rotary internal combustion piston engines</w:t>
            </w:r>
          </w:p>
          <w:p w14:paraId="591062E2" w14:textId="77777777" w:rsidR="00E546F5" w:rsidRDefault="00951CE2">
            <w:pPr>
              <w:pStyle w:val="Tier2"/>
            </w:pPr>
            <w:r>
              <w:t>-</w:t>
            </w:r>
            <w:r>
              <w:tab/>
              <w:t>Other engines</w:t>
            </w:r>
          </w:p>
          <w:p w14:paraId="591062E3" w14:textId="77777777" w:rsidR="00E546F5" w:rsidRDefault="00951CE2">
            <w:pPr>
              <w:pStyle w:val="Tier3"/>
            </w:pPr>
            <w:r>
              <w:t>-</w:t>
            </w:r>
            <w:r>
              <w:tab/>
              <w:t>-</w:t>
            </w:r>
            <w:r>
              <w:tab/>
              <w:t>Of a cylinder capacity exce</w:t>
            </w:r>
            <w:r>
              <w:t>eding 250 cm</w:t>
            </w:r>
            <w:r>
              <w:rPr>
                <w:vertAlign w:val="superscript"/>
              </w:rPr>
              <w:t>3</w:t>
            </w:r>
          </w:p>
          <w:p w14:paraId="591062E4" w14:textId="77777777" w:rsidR="00E546F5" w:rsidRDefault="00951CE2">
            <w:pPr>
              <w:pStyle w:val="Tier4"/>
            </w:pPr>
            <w:r>
              <w:t>-</w:t>
            </w:r>
            <w:r>
              <w:tab/>
              <w:t>-</w:t>
            </w:r>
            <w:r>
              <w:tab/>
              <w:t>-</w:t>
            </w:r>
            <w:r>
              <w:tab/>
              <w:t>Other</w:t>
            </w:r>
          </w:p>
          <w:p w14:paraId="591062E5" w14:textId="77777777" w:rsidR="00E546F5" w:rsidRDefault="00951CE2">
            <w:pPr>
              <w:pStyle w:val="Tier5"/>
            </w:pPr>
            <w:r>
              <w:t>-</w:t>
            </w:r>
            <w:r>
              <w:tab/>
              <w:t>-</w:t>
            </w:r>
            <w:r>
              <w:tab/>
              <w:t>-</w:t>
            </w:r>
            <w:r>
              <w:tab/>
              <w:t>-</w:t>
            </w:r>
            <w:r>
              <w:tab/>
              <w:t>Of a power not exceeding 10 kW</w:t>
            </w:r>
          </w:p>
          <w:p w14:paraId="591062E6" w14:textId="77777777" w:rsidR="00E546F5" w:rsidRDefault="00951CE2">
            <w:pPr>
              <w:pStyle w:val="Tier6"/>
            </w:pPr>
            <w:r>
              <w:t>-</w:t>
            </w:r>
            <w:r>
              <w:tab/>
              <w:t>-</w:t>
            </w:r>
            <w:r>
              <w:tab/>
              <w:t>-</w:t>
            </w:r>
            <w:r>
              <w:tab/>
              <w:t>-</w:t>
            </w:r>
            <w:r>
              <w:tab/>
              <w:t>-</w:t>
            </w:r>
            <w:r>
              <w:tab/>
              <w:t>Other</w:t>
            </w:r>
          </w:p>
          <w:p w14:paraId="591062E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2E8" w14:textId="77777777" w:rsidR="00E546F5" w:rsidRDefault="00951CE2">
            <w:pPr>
              <w:pStyle w:val="Tier6Bullet"/>
            </w:pPr>
            <w:r>
              <w:tab/>
            </w:r>
            <w:r>
              <w:tab/>
            </w:r>
            <w:r>
              <w:tab/>
            </w:r>
            <w:r>
              <w:tab/>
            </w:r>
            <w:r>
              <w:tab/>
              <w:t>-</w:t>
            </w:r>
            <w:r>
              <w:tab/>
              <w:t xml:space="preserve">for </w:t>
            </w:r>
            <w:r>
              <w:t>fitting to or equipping such ships, boats or other vessels;</w:t>
            </w:r>
          </w:p>
          <w:p w14:paraId="591062E9"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62EA" w14:textId="77777777" w:rsidR="00E546F5" w:rsidRDefault="00951CE2">
            <w:pPr>
              <w:pStyle w:val="Tier6Bullet"/>
            </w:pPr>
            <w:r>
              <w:tab/>
            </w:r>
            <w:r>
              <w:tab/>
            </w:r>
            <w:r>
              <w:tab/>
            </w:r>
            <w:r>
              <w:tab/>
            </w:r>
            <w:r>
              <w:tab/>
              <w:t>-</w:t>
            </w:r>
            <w:r>
              <w:tab/>
              <w:t>for equipping the above platforms;</w:t>
            </w:r>
          </w:p>
          <w:p w14:paraId="591062E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EC" w14:textId="77777777" w:rsidR="00E546F5" w:rsidRDefault="00951CE2">
            <w:pPr>
              <w:pStyle w:val="NormalinTable"/>
            </w:pPr>
            <w:r>
              <w:t>0.0%</w:t>
            </w:r>
          </w:p>
        </w:tc>
      </w:tr>
      <w:tr w:rsidR="00E546F5" w14:paraId="591062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EE" w14:textId="77777777" w:rsidR="00E546F5" w:rsidRDefault="00951CE2">
            <w:pPr>
              <w:pStyle w:val="NormalinTable"/>
            </w:pPr>
            <w:r>
              <w:t>8407909090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EF" w14:textId="77777777" w:rsidR="00E546F5" w:rsidRDefault="00951CE2">
            <w:pPr>
              <w:pStyle w:val="Tier1"/>
            </w:pPr>
            <w:r>
              <w:t>Spark-ignition reciprocating or rotary internal combustion piston engines</w:t>
            </w:r>
          </w:p>
          <w:p w14:paraId="591062F0" w14:textId="77777777" w:rsidR="00E546F5" w:rsidRDefault="00951CE2">
            <w:pPr>
              <w:pStyle w:val="Tier2"/>
            </w:pPr>
            <w:r>
              <w:t>-</w:t>
            </w:r>
            <w:r>
              <w:tab/>
              <w:t xml:space="preserve">Other </w:t>
            </w:r>
            <w:r>
              <w:t>engines</w:t>
            </w:r>
          </w:p>
          <w:p w14:paraId="591062F1" w14:textId="77777777" w:rsidR="00E546F5" w:rsidRDefault="00951CE2">
            <w:pPr>
              <w:pStyle w:val="Tier3"/>
            </w:pPr>
            <w:r>
              <w:t>-</w:t>
            </w:r>
            <w:r>
              <w:tab/>
              <w:t>-</w:t>
            </w:r>
            <w:r>
              <w:tab/>
              <w:t>Of a cylinder capacity exceeding 250 cm</w:t>
            </w:r>
            <w:r>
              <w:rPr>
                <w:vertAlign w:val="superscript"/>
              </w:rPr>
              <w:t>3</w:t>
            </w:r>
          </w:p>
          <w:p w14:paraId="591062F2" w14:textId="77777777" w:rsidR="00E546F5" w:rsidRDefault="00951CE2">
            <w:pPr>
              <w:pStyle w:val="Tier4"/>
            </w:pPr>
            <w:r>
              <w:t>-</w:t>
            </w:r>
            <w:r>
              <w:tab/>
              <w:t>-</w:t>
            </w:r>
            <w:r>
              <w:tab/>
              <w:t>-</w:t>
            </w:r>
            <w:r>
              <w:tab/>
              <w:t>Other</w:t>
            </w:r>
          </w:p>
          <w:p w14:paraId="591062F3" w14:textId="77777777" w:rsidR="00E546F5" w:rsidRDefault="00951CE2">
            <w:pPr>
              <w:pStyle w:val="Tier5"/>
            </w:pPr>
            <w:r>
              <w:t>-</w:t>
            </w:r>
            <w:r>
              <w:tab/>
              <w:t>-</w:t>
            </w:r>
            <w:r>
              <w:tab/>
              <w:t>-</w:t>
            </w:r>
            <w:r>
              <w:tab/>
              <w:t>-</w:t>
            </w:r>
            <w:r>
              <w:tab/>
              <w:t>Of a power exceeding 10 kW</w:t>
            </w:r>
          </w:p>
          <w:p w14:paraId="591062F4" w14:textId="77777777" w:rsidR="00E546F5" w:rsidRDefault="00951CE2">
            <w:pPr>
              <w:pStyle w:val="Tier6"/>
            </w:pPr>
            <w:r>
              <w:t>-</w:t>
            </w:r>
            <w:r>
              <w:tab/>
              <w:t>-</w:t>
            </w:r>
            <w:r>
              <w:tab/>
              <w:t>-</w:t>
            </w:r>
            <w:r>
              <w:tab/>
              <w:t>-</w:t>
            </w:r>
            <w:r>
              <w:tab/>
              <w:t>-</w:t>
            </w:r>
            <w:r>
              <w:tab/>
              <w:t>Other</w:t>
            </w:r>
          </w:p>
          <w:p w14:paraId="591062F5"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62F6" w14:textId="77777777" w:rsidR="00E546F5" w:rsidRDefault="00951CE2">
            <w:pPr>
              <w:pStyle w:val="Tier6Bullet"/>
            </w:pPr>
            <w:r>
              <w:tab/>
            </w:r>
            <w:r>
              <w:tab/>
            </w:r>
            <w:r>
              <w:tab/>
            </w:r>
            <w:r>
              <w:tab/>
            </w:r>
            <w:r>
              <w:tab/>
              <w:t>-</w:t>
            </w:r>
            <w:r>
              <w:tab/>
              <w:t>for fitting to or equipping such ships, boats or other vessels;</w:t>
            </w:r>
          </w:p>
          <w:p w14:paraId="591062F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62F8" w14:textId="77777777" w:rsidR="00E546F5" w:rsidRDefault="00951CE2">
            <w:pPr>
              <w:pStyle w:val="Tier6Bullet"/>
            </w:pPr>
            <w:r>
              <w:tab/>
            </w:r>
            <w:r>
              <w:tab/>
            </w:r>
            <w:r>
              <w:tab/>
            </w:r>
            <w:r>
              <w:tab/>
            </w:r>
            <w:r>
              <w:tab/>
              <w:t>-</w:t>
            </w:r>
            <w:r>
              <w:tab/>
              <w:t>for equipping the above platforms;</w:t>
            </w:r>
          </w:p>
          <w:p w14:paraId="591062F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2FA" w14:textId="77777777" w:rsidR="00E546F5" w:rsidRDefault="00951CE2">
            <w:pPr>
              <w:pStyle w:val="NormalinTable"/>
            </w:pPr>
            <w:r>
              <w:t>0.0%</w:t>
            </w:r>
          </w:p>
        </w:tc>
      </w:tr>
      <w:tr w:rsidR="00E546F5" w14:paraId="591063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2FC" w14:textId="77777777" w:rsidR="00E546F5" w:rsidRDefault="00951CE2">
            <w:pPr>
              <w:pStyle w:val="NormalinTable"/>
            </w:pPr>
            <w:r>
              <w:t>8408100000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2FD" w14:textId="77777777" w:rsidR="00E546F5" w:rsidRDefault="00951CE2">
            <w:pPr>
              <w:pStyle w:val="Tier1"/>
            </w:pPr>
            <w:r>
              <w:t xml:space="preserve">Compression-ignition internal combustion piston engines </w:t>
            </w:r>
            <w:r>
              <w:t>(diesel or semi-diesel engines)</w:t>
            </w:r>
          </w:p>
          <w:p w14:paraId="591062FE" w14:textId="77777777" w:rsidR="00E546F5" w:rsidRDefault="00951CE2">
            <w:pPr>
              <w:pStyle w:val="Tier2"/>
            </w:pPr>
            <w:r>
              <w:t>-</w:t>
            </w:r>
            <w:r>
              <w:tab/>
              <w:t>Marine propulsion engines</w:t>
            </w:r>
          </w:p>
          <w:p w14:paraId="591062F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300" w14:textId="77777777" w:rsidR="00E546F5" w:rsidRDefault="00951CE2">
            <w:pPr>
              <w:pStyle w:val="Tier2Bullet"/>
            </w:pPr>
            <w:r>
              <w:tab/>
              <w:t>-</w:t>
            </w:r>
            <w:r>
              <w:tab/>
              <w:t xml:space="preserve">for fitting to or equipping such ships, </w:t>
            </w:r>
            <w:r>
              <w:t>boats or other vessels;</w:t>
            </w:r>
          </w:p>
          <w:p w14:paraId="5910630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6302" w14:textId="77777777" w:rsidR="00E546F5" w:rsidRDefault="00951CE2">
            <w:pPr>
              <w:pStyle w:val="Tier2Bullet"/>
            </w:pPr>
            <w:r>
              <w:tab/>
              <w:t>-</w:t>
            </w:r>
            <w:r>
              <w:tab/>
            </w:r>
            <w:r>
              <w:t>for equipping the above platforms;</w:t>
            </w:r>
          </w:p>
          <w:p w14:paraId="5910630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04" w14:textId="77777777" w:rsidR="00E546F5" w:rsidRDefault="00951CE2">
            <w:pPr>
              <w:pStyle w:val="NormalinTable"/>
            </w:pPr>
            <w:r>
              <w:t>0.0%</w:t>
            </w:r>
          </w:p>
        </w:tc>
      </w:tr>
      <w:tr w:rsidR="00E546F5" w14:paraId="591063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06" w14:textId="77777777" w:rsidR="00E546F5" w:rsidRDefault="00951CE2">
            <w:pPr>
              <w:pStyle w:val="NormalinTable"/>
            </w:pPr>
            <w:r>
              <w:rPr>
                <w:rFonts w:eastAsia="Times New Roman"/>
                <w:color w:val="000000"/>
                <w:lang w:eastAsia="en-GB"/>
              </w:rPr>
              <w:t>8408101100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07"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Used</w:t>
            </w:r>
            <w:r>
              <w:rPr>
                <w:rFonts w:eastAsia="Times New Roman"/>
                <w:color w:val="000000"/>
                <w:lang w:eastAsia="en-GB"/>
              </w:rPr>
              <w:br/>
            </w:r>
            <w:r>
              <w:rPr>
                <w:rFonts w:eastAsia="Times New Roman"/>
                <w:color w:val="000000"/>
                <w:lang w:eastAsia="en-GB"/>
              </w:rPr>
              <w:t xml:space="preserve">For </w:t>
            </w:r>
            <w:r>
              <w:rPr>
                <w:rFonts w:eastAsia="Times New Roman"/>
                <w:color w:val="000000"/>
                <w:lang w:eastAsia="en-GB"/>
              </w:rPr>
              <w:t>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08" w14:textId="77777777" w:rsidR="00E546F5" w:rsidRDefault="00951CE2">
            <w:pPr>
              <w:pStyle w:val="NormalinTable"/>
            </w:pPr>
            <w:r>
              <w:t>0.0%</w:t>
            </w:r>
          </w:p>
        </w:tc>
      </w:tr>
      <w:tr w:rsidR="00E546F5" w14:paraId="591063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0A" w14:textId="77777777" w:rsidR="00E546F5" w:rsidRDefault="00951CE2">
            <w:pPr>
              <w:pStyle w:val="NormalinTable"/>
              <w:rPr>
                <w:rFonts w:eastAsia="Times New Roman"/>
                <w:color w:val="000000"/>
                <w:lang w:eastAsia="en-GB"/>
              </w:rPr>
            </w:pPr>
            <w:r>
              <w:rPr>
                <w:rFonts w:eastAsia="Times New Roman"/>
                <w:color w:val="000000"/>
                <w:lang w:eastAsia="en-GB"/>
              </w:rPr>
              <w:t>8408103100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0B"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w:t>
            </w:r>
            <w:r>
              <w:rPr>
                <w:rFonts w:eastAsia="Times New Roman"/>
                <w:color w:val="000000"/>
                <w:lang w:eastAsia="en-GB"/>
              </w:rPr>
              <w:t>r</w:t>
            </w:r>
            <w:r>
              <w:rPr>
                <w:rFonts w:eastAsia="Times New Roman"/>
                <w:color w:val="000000"/>
                <w:lang w:eastAsia="en-GB"/>
              </w:rPr>
              <w:br/>
            </w:r>
            <w:r>
              <w:rPr>
                <w:rFonts w:eastAsia="Times New Roman"/>
                <w:color w:val="000000"/>
                <w:lang w:eastAsia="en-GB"/>
              </w:rPr>
              <w:t>Exceeding 50 kW but not exceeding 100 kW</w:t>
            </w:r>
            <w:r>
              <w:rPr>
                <w:rFonts w:eastAsia="Times New Roman"/>
                <w:color w:val="000000"/>
                <w:lang w:eastAsia="en-GB"/>
              </w:rPr>
              <w:br/>
            </w:r>
            <w:r>
              <w:rPr>
                <w:rFonts w:eastAsia="Times New Roman"/>
                <w:color w:val="000000"/>
                <w:lang w:eastAsia="en-GB"/>
              </w:rPr>
              <w:t>For 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0C" w14:textId="77777777" w:rsidR="00E546F5" w:rsidRDefault="00951CE2">
            <w:pPr>
              <w:pStyle w:val="NormalinTable"/>
            </w:pPr>
            <w:r>
              <w:t>0.0%</w:t>
            </w:r>
          </w:p>
        </w:tc>
      </w:tr>
      <w:tr w:rsidR="00E546F5" w14:paraId="591063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0E" w14:textId="77777777" w:rsidR="00E546F5" w:rsidRDefault="00951CE2">
            <w:pPr>
              <w:pStyle w:val="NormalinTable"/>
              <w:rPr>
                <w:rFonts w:eastAsia="Times New Roman"/>
                <w:color w:val="000000"/>
                <w:lang w:eastAsia="en-GB"/>
              </w:rPr>
            </w:pPr>
            <w:r>
              <w:rPr>
                <w:rFonts w:eastAsia="Times New Roman"/>
                <w:color w:val="000000"/>
                <w:lang w:eastAsia="en-GB"/>
              </w:rPr>
              <w:t>8408104100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0F"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combustion piston engines (diesel or semi-diesel en</w:t>
            </w:r>
            <w:r>
              <w:rPr>
                <w:rFonts w:eastAsia="Times New Roman"/>
                <w:color w:val="000000"/>
                <w:lang w:eastAsia="en-GB"/>
              </w:rPr>
              <w:t>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100 kW but not exceeding 200 kW</w:t>
            </w:r>
            <w:r>
              <w:rPr>
                <w:rFonts w:eastAsia="Times New Roman"/>
                <w:color w:val="000000"/>
                <w:lang w:eastAsia="en-GB"/>
              </w:rPr>
              <w:br/>
            </w:r>
            <w:r>
              <w:rPr>
                <w:rFonts w:eastAsia="Times New Roman"/>
                <w:color w:val="000000"/>
                <w:lang w:eastAsia="en-GB"/>
              </w:rPr>
              <w:t>For 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10" w14:textId="77777777" w:rsidR="00E546F5" w:rsidRDefault="00951CE2">
            <w:pPr>
              <w:pStyle w:val="NormalinTable"/>
            </w:pPr>
            <w:r>
              <w:t>0.0%</w:t>
            </w:r>
          </w:p>
        </w:tc>
      </w:tr>
      <w:tr w:rsidR="00E546F5" w14:paraId="591063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12" w14:textId="77777777" w:rsidR="00E546F5" w:rsidRDefault="00951CE2">
            <w:pPr>
              <w:pStyle w:val="NormalinTable"/>
              <w:rPr>
                <w:rFonts w:eastAsia="Times New Roman"/>
                <w:color w:val="000000"/>
                <w:lang w:eastAsia="en-GB"/>
              </w:rPr>
            </w:pPr>
            <w:r>
              <w:rPr>
                <w:rFonts w:eastAsia="Times New Roman"/>
                <w:color w:val="000000"/>
                <w:lang w:eastAsia="en-GB"/>
              </w:rPr>
              <w:t>8408105100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13"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w:t>
            </w:r>
            <w:r>
              <w:rPr>
                <w:rFonts w:eastAsia="Times New Roman"/>
                <w:color w:val="000000"/>
                <w:lang w:eastAsia="en-GB"/>
              </w:rPr>
              <w:t>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200 kW but not exceeding 300 kW</w:t>
            </w:r>
            <w:r>
              <w:rPr>
                <w:rFonts w:eastAsia="Times New Roman"/>
                <w:color w:val="000000"/>
                <w:lang w:eastAsia="en-GB"/>
              </w:rPr>
              <w:br/>
            </w:r>
            <w:r>
              <w:rPr>
                <w:rFonts w:eastAsia="Times New Roman"/>
                <w:color w:val="000000"/>
                <w:lang w:eastAsia="en-GB"/>
              </w:rPr>
              <w:t>For 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14" w14:textId="77777777" w:rsidR="00E546F5" w:rsidRDefault="00951CE2">
            <w:pPr>
              <w:pStyle w:val="NormalinTable"/>
            </w:pPr>
            <w:r>
              <w:t>0.</w:t>
            </w:r>
            <w:r>
              <w:t>0%</w:t>
            </w:r>
          </w:p>
        </w:tc>
      </w:tr>
      <w:tr w:rsidR="00E546F5" w14:paraId="591063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16" w14:textId="77777777" w:rsidR="00E546F5" w:rsidRDefault="00951CE2">
            <w:pPr>
              <w:pStyle w:val="NormalinTable"/>
              <w:rPr>
                <w:rFonts w:eastAsia="Times New Roman"/>
                <w:color w:val="000000"/>
                <w:lang w:eastAsia="en-GB"/>
              </w:rPr>
            </w:pPr>
            <w:r>
              <w:rPr>
                <w:rFonts w:eastAsia="Times New Roman"/>
                <w:color w:val="000000"/>
                <w:lang w:eastAsia="en-GB"/>
              </w:rPr>
              <w:t>8408106100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17"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300 kW but not exceeding 500 kW</w:t>
            </w:r>
            <w:r>
              <w:rPr>
                <w:rFonts w:eastAsia="Times New Roman"/>
                <w:color w:val="000000"/>
                <w:lang w:eastAsia="en-GB"/>
              </w:rPr>
              <w:br/>
            </w:r>
            <w:r>
              <w:rPr>
                <w:rFonts w:eastAsia="Times New Roman"/>
                <w:color w:val="000000"/>
                <w:lang w:eastAsia="en-GB"/>
              </w:rPr>
              <w:t xml:space="preserve">For seagoing vessels of headings 8901 to 8906, tugs of </w:t>
            </w:r>
            <w:r>
              <w:rPr>
                <w:rFonts w:eastAsia="Times New Roman"/>
                <w:color w:val="000000"/>
                <w:lang w:eastAsia="en-GB"/>
              </w:rPr>
              <w:t>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18" w14:textId="77777777" w:rsidR="00E546F5" w:rsidRDefault="00951CE2">
            <w:pPr>
              <w:pStyle w:val="NormalinTable"/>
            </w:pPr>
            <w:r>
              <w:t>0.0%</w:t>
            </w:r>
          </w:p>
        </w:tc>
      </w:tr>
      <w:tr w:rsidR="00E546F5" w14:paraId="591063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1A" w14:textId="77777777" w:rsidR="00E546F5" w:rsidRDefault="00951CE2">
            <w:pPr>
              <w:pStyle w:val="NormalinTable"/>
              <w:rPr>
                <w:rFonts w:eastAsia="Times New Roman"/>
                <w:color w:val="000000"/>
                <w:lang w:eastAsia="en-GB"/>
              </w:rPr>
            </w:pPr>
            <w:r>
              <w:rPr>
                <w:rFonts w:eastAsia="Times New Roman"/>
                <w:color w:val="000000"/>
                <w:lang w:eastAsia="en-GB"/>
              </w:rPr>
              <w:t>8408107100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1B"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500 kW but not exceeding 1 000 kW</w:t>
            </w:r>
            <w:r>
              <w:rPr>
                <w:rFonts w:eastAsia="Times New Roman"/>
                <w:color w:val="000000"/>
                <w:lang w:eastAsia="en-GB"/>
              </w:rPr>
              <w:br/>
            </w:r>
            <w:r>
              <w:rPr>
                <w:rFonts w:eastAsia="Times New Roman"/>
                <w:color w:val="000000"/>
                <w:lang w:eastAsia="en-GB"/>
              </w:rPr>
              <w:t>For s</w:t>
            </w:r>
            <w:r>
              <w:rPr>
                <w:rFonts w:eastAsia="Times New Roman"/>
                <w:color w:val="000000"/>
                <w:lang w:eastAsia="en-GB"/>
              </w:rPr>
              <w:t>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1C" w14:textId="77777777" w:rsidR="00E546F5" w:rsidRDefault="00951CE2">
            <w:pPr>
              <w:pStyle w:val="NormalinTable"/>
            </w:pPr>
            <w:r>
              <w:t>0.0%</w:t>
            </w:r>
          </w:p>
        </w:tc>
      </w:tr>
      <w:tr w:rsidR="00E546F5" w14:paraId="591063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1E" w14:textId="77777777" w:rsidR="00E546F5" w:rsidRDefault="00951CE2">
            <w:pPr>
              <w:pStyle w:val="NormalinTable"/>
              <w:rPr>
                <w:rFonts w:eastAsia="Times New Roman"/>
                <w:color w:val="000000"/>
                <w:lang w:eastAsia="en-GB"/>
              </w:rPr>
            </w:pPr>
            <w:r>
              <w:rPr>
                <w:rFonts w:eastAsia="Times New Roman"/>
                <w:color w:val="000000"/>
                <w:lang w:eastAsia="en-GB"/>
              </w:rPr>
              <w:t>8408108100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1F" w14:textId="77777777" w:rsidR="00E546F5" w:rsidRDefault="00951CE2">
            <w:pPr>
              <w:pStyle w:val="Tier1"/>
              <w:rPr>
                <w:rFonts w:eastAsia="Times New Roman"/>
                <w:color w:val="000000"/>
                <w:lang w:eastAsia="en-GB"/>
              </w:rPr>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1 000 kW but not exceeding 5 000 kW</w:t>
            </w:r>
            <w:r>
              <w:rPr>
                <w:rFonts w:eastAsia="Times New Roman"/>
                <w:color w:val="000000"/>
                <w:lang w:eastAsia="en-GB"/>
              </w:rPr>
              <w:br/>
            </w:r>
            <w:r>
              <w:rPr>
                <w:rFonts w:eastAsia="Times New Roman"/>
                <w:color w:val="000000"/>
                <w:lang w:eastAsia="en-GB"/>
              </w:rPr>
              <w:t>For 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20" w14:textId="77777777" w:rsidR="00E546F5" w:rsidRDefault="00951CE2">
            <w:pPr>
              <w:pStyle w:val="NormalinTable"/>
            </w:pPr>
            <w:r>
              <w:t>0.0%</w:t>
            </w:r>
          </w:p>
        </w:tc>
      </w:tr>
      <w:tr w:rsidR="00E546F5" w14:paraId="591063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22" w14:textId="77777777" w:rsidR="00E546F5" w:rsidRDefault="00951CE2">
            <w:pPr>
              <w:pStyle w:val="NormalinTable"/>
              <w:rPr>
                <w:rFonts w:eastAsia="Times New Roman"/>
                <w:color w:val="000000"/>
                <w:lang w:eastAsia="en-GB"/>
              </w:rPr>
            </w:pPr>
            <w:r>
              <w:rPr>
                <w:rFonts w:eastAsia="Times New Roman"/>
                <w:color w:val="000000"/>
                <w:lang w:eastAsia="en-GB"/>
              </w:rPr>
              <w:t>8408109100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23" w14:textId="77777777" w:rsidR="00E546F5" w:rsidRDefault="00951CE2">
            <w:pPr>
              <w:pStyle w:val="Tier1"/>
              <w:rPr>
                <w:rFonts w:eastAsia="Times New Roman"/>
                <w:color w:val="000000"/>
                <w:lang w:eastAsia="en-GB"/>
              </w:rPr>
            </w:pPr>
            <w:r>
              <w:rPr>
                <w:rFonts w:eastAsia="Times New Roman"/>
                <w:color w:val="000000"/>
                <w:lang w:eastAsia="en-GB"/>
              </w:rPr>
              <w:t xml:space="preserve">Compression-ignition internal combustion piston engines (diesel or </w:t>
            </w:r>
            <w:r>
              <w:rPr>
                <w:rFonts w:eastAsia="Times New Roman"/>
                <w:color w:val="000000"/>
                <w:lang w:eastAsia="en-GB"/>
              </w:rPr>
              <w:t>semi-diesel engines)</w:t>
            </w:r>
            <w:r>
              <w:rPr>
                <w:rFonts w:eastAsia="Times New Roman"/>
                <w:color w:val="000000"/>
                <w:lang w:eastAsia="en-GB"/>
              </w:rPr>
              <w:br/>
            </w:r>
            <w:r>
              <w:rPr>
                <w:rFonts w:eastAsia="Times New Roman"/>
                <w:color w:val="000000"/>
                <w:lang w:eastAsia="en-GB"/>
              </w:rPr>
              <w:t>Marine propulsion engines</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5 000 kW</w:t>
            </w:r>
            <w:r>
              <w:rPr>
                <w:rFonts w:eastAsia="Times New Roman"/>
                <w:color w:val="000000"/>
                <w:lang w:eastAsia="en-GB"/>
              </w:rPr>
              <w:br/>
            </w:r>
            <w:r>
              <w:rPr>
                <w:rFonts w:eastAsia="Times New Roman"/>
                <w:color w:val="000000"/>
                <w:lang w:eastAsia="en-GB"/>
              </w:rPr>
              <w:t>For seagoing vessels of headings 8901 to 8906, tugs of subheading 8904 00 10 and warships of subheading 8906 10 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24" w14:textId="77777777" w:rsidR="00E546F5" w:rsidRDefault="00951CE2">
            <w:pPr>
              <w:pStyle w:val="NormalinTable"/>
            </w:pPr>
            <w:r>
              <w:t>0.0%</w:t>
            </w:r>
          </w:p>
        </w:tc>
      </w:tr>
      <w:tr w:rsidR="00E546F5" w14:paraId="591063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26" w14:textId="77777777" w:rsidR="00E546F5" w:rsidRDefault="00951CE2">
            <w:pPr>
              <w:pStyle w:val="NormalinTable"/>
            </w:pPr>
            <w:r>
              <w:t>8408201000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27" w14:textId="77777777" w:rsidR="00E546F5" w:rsidRDefault="00951CE2">
            <w:pPr>
              <w:pStyle w:val="Tier1"/>
            </w:pPr>
            <w:r>
              <w:t>Compression-ignition internal combustion p</w:t>
            </w:r>
            <w:r>
              <w:t>iston engines (diesel or semi-diesel engines)</w:t>
            </w:r>
          </w:p>
          <w:p w14:paraId="59106328" w14:textId="77777777" w:rsidR="00E546F5" w:rsidRDefault="00951CE2">
            <w:pPr>
              <w:pStyle w:val="Tier2"/>
            </w:pPr>
            <w:r>
              <w:t>-</w:t>
            </w:r>
            <w:r>
              <w:tab/>
              <w:t>Engines of a kind used for the propulsion of vehicles of Chapter 87</w:t>
            </w:r>
          </w:p>
          <w:p w14:paraId="59106329" w14:textId="77777777" w:rsidR="00E546F5" w:rsidRDefault="00951CE2">
            <w:pPr>
              <w:pStyle w:val="Tier3"/>
            </w:pPr>
            <w:r>
              <w:t>-</w:t>
            </w:r>
            <w:r>
              <w:tab/>
              <w:t>-</w:t>
            </w:r>
            <w:r>
              <w:tab/>
              <w:t xml:space="preserve">For the industrial assembly of: pedestrian-controlled tractors of subheading 8701 10; motor vehicles of heading 8703; motor vehicles of </w:t>
            </w:r>
            <w:r>
              <w:t>heading 8704 with an engine of a cylinder capacity of less than 2 500 cm</w:t>
            </w:r>
            <w:r>
              <w:rPr>
                <w:vertAlign w:val="superscript"/>
              </w:rPr>
              <w:t>3</w:t>
            </w:r>
            <w:r>
              <w:t>; motor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2A" w14:textId="77777777" w:rsidR="00E546F5" w:rsidRDefault="00951CE2">
            <w:pPr>
              <w:pStyle w:val="NormalinTable"/>
            </w:pPr>
            <w:r>
              <w:t>0.0%</w:t>
            </w:r>
          </w:p>
        </w:tc>
      </w:tr>
      <w:tr w:rsidR="00E546F5" w14:paraId="591063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2C" w14:textId="77777777" w:rsidR="00E546F5" w:rsidRDefault="00951CE2">
            <w:pPr>
              <w:pStyle w:val="NormalinTable"/>
            </w:pPr>
            <w:r>
              <w:rPr>
                <w:rFonts w:eastAsia="Times New Roman"/>
                <w:color w:val="000000"/>
                <w:lang w:eastAsia="en-GB"/>
              </w:rPr>
              <w:t>8408902710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2D"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Used</w:t>
            </w:r>
            <w:r>
              <w:rPr>
                <w:rFonts w:eastAsia="Times New Roman"/>
                <w:color w:val="000000"/>
                <w:lang w:eastAsia="en-GB"/>
              </w:rPr>
              <w:br/>
            </w:r>
            <w:r>
              <w:rPr>
                <w:rFonts w:eastAsia="Times New Roman"/>
                <w:color w:val="000000"/>
                <w:lang w:eastAsia="en-GB"/>
              </w:rPr>
              <w:t>For use in civil air</w:t>
            </w:r>
            <w:r>
              <w:rPr>
                <w:rFonts w:eastAsia="Times New Roman"/>
                <w:color w:val="000000"/>
                <w:lang w:eastAsia="en-GB"/>
              </w:rPr>
              <w:t>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2E" w14:textId="77777777" w:rsidR="00E546F5" w:rsidRDefault="00951CE2">
            <w:pPr>
              <w:pStyle w:val="NormalinTable"/>
            </w:pPr>
            <w:r>
              <w:t>0.0%</w:t>
            </w:r>
          </w:p>
        </w:tc>
      </w:tr>
      <w:tr w:rsidR="00E546F5" w14:paraId="591063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30" w14:textId="77777777" w:rsidR="00E546F5" w:rsidRDefault="00951CE2">
            <w:pPr>
              <w:pStyle w:val="NormalinTable"/>
            </w:pPr>
            <w:r>
              <w:t>8408902790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31" w14:textId="77777777" w:rsidR="00E546F5" w:rsidRDefault="00951CE2">
            <w:pPr>
              <w:pStyle w:val="Tier1"/>
            </w:pPr>
            <w:r>
              <w:t>Compression-ignition internal combustion piston engines (diesel or semi-diesel engines)</w:t>
            </w:r>
          </w:p>
          <w:p w14:paraId="59106332" w14:textId="77777777" w:rsidR="00E546F5" w:rsidRDefault="00951CE2">
            <w:pPr>
              <w:pStyle w:val="Tier2"/>
            </w:pPr>
            <w:r>
              <w:t>-</w:t>
            </w:r>
            <w:r>
              <w:tab/>
              <w:t>Other engines</w:t>
            </w:r>
          </w:p>
          <w:p w14:paraId="59106333" w14:textId="77777777" w:rsidR="00E546F5" w:rsidRDefault="00951CE2">
            <w:pPr>
              <w:pStyle w:val="Tier3"/>
            </w:pPr>
            <w:r>
              <w:t>-</w:t>
            </w:r>
            <w:r>
              <w:tab/>
              <w:t>-</w:t>
            </w:r>
            <w:r>
              <w:tab/>
              <w:t>Other</w:t>
            </w:r>
          </w:p>
          <w:p w14:paraId="59106334" w14:textId="77777777" w:rsidR="00E546F5" w:rsidRDefault="00951CE2">
            <w:pPr>
              <w:pStyle w:val="Tier4"/>
            </w:pPr>
            <w:r>
              <w:t>-</w:t>
            </w:r>
            <w:r>
              <w:tab/>
              <w:t>-</w:t>
            </w:r>
            <w:r>
              <w:tab/>
              <w:t>-</w:t>
            </w:r>
            <w:r>
              <w:tab/>
              <w:t>Used</w:t>
            </w:r>
          </w:p>
          <w:p w14:paraId="59106335" w14:textId="77777777" w:rsidR="00E546F5" w:rsidRDefault="00951CE2">
            <w:pPr>
              <w:pStyle w:val="Tier5"/>
            </w:pPr>
            <w:r>
              <w:t>-</w:t>
            </w:r>
            <w:r>
              <w:tab/>
              <w:t>-</w:t>
            </w:r>
            <w:r>
              <w:tab/>
              <w:t>-</w:t>
            </w:r>
            <w:r>
              <w:tab/>
              <w:t>-</w:t>
            </w:r>
            <w:r>
              <w:tab/>
              <w:t>Other</w:t>
            </w:r>
          </w:p>
          <w:p w14:paraId="59106336" w14:textId="77777777" w:rsidR="00E546F5" w:rsidRDefault="00951CE2">
            <w:pPr>
              <w:pStyle w:val="Tier5Bullet"/>
            </w:pPr>
            <w:r>
              <w:tab/>
            </w:r>
            <w:r>
              <w:tab/>
            </w:r>
            <w:r>
              <w:tab/>
            </w:r>
            <w:r>
              <w:tab/>
              <w:t>-</w:t>
            </w:r>
            <w:r>
              <w:tab/>
              <w:t>for incorporation in ships, boats or other vessels listed in Table 1, for the purposes of their construction, r</w:t>
            </w:r>
            <w:r>
              <w:t>epair, maintenance or conversion;</w:t>
            </w:r>
          </w:p>
          <w:p w14:paraId="59106337" w14:textId="77777777" w:rsidR="00E546F5" w:rsidRDefault="00951CE2">
            <w:pPr>
              <w:pStyle w:val="Tier5Bullet"/>
            </w:pPr>
            <w:r>
              <w:tab/>
            </w:r>
            <w:r>
              <w:tab/>
            </w:r>
            <w:r>
              <w:tab/>
            </w:r>
            <w:r>
              <w:tab/>
              <w:t>-</w:t>
            </w:r>
            <w:r>
              <w:tab/>
              <w:t>for fitting to or equipping such ships, boats or other vessels;</w:t>
            </w:r>
          </w:p>
          <w:p w14:paraId="59106338"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339" w14:textId="77777777" w:rsidR="00E546F5" w:rsidRDefault="00951CE2">
            <w:pPr>
              <w:pStyle w:val="Tier5Bullet"/>
            </w:pPr>
            <w:r>
              <w:tab/>
            </w:r>
            <w:r>
              <w:tab/>
            </w:r>
            <w:r>
              <w:tab/>
            </w:r>
            <w:r>
              <w:tab/>
              <w:t>-</w:t>
            </w:r>
            <w:r>
              <w:tab/>
              <w:t>for equipping the above platforms;</w:t>
            </w:r>
          </w:p>
          <w:p w14:paraId="5910633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3B" w14:textId="77777777" w:rsidR="00E546F5" w:rsidRDefault="00951CE2">
            <w:pPr>
              <w:pStyle w:val="NormalinTable"/>
            </w:pPr>
            <w:r>
              <w:t>0.0%</w:t>
            </w:r>
          </w:p>
        </w:tc>
      </w:tr>
      <w:tr w:rsidR="00E546F5" w14:paraId="591063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3D" w14:textId="77777777" w:rsidR="00E546F5" w:rsidRDefault="00951CE2">
            <w:pPr>
              <w:pStyle w:val="NormalinTable"/>
            </w:pPr>
            <w:r>
              <w:rPr>
                <w:rFonts w:eastAsia="Times New Roman"/>
                <w:color w:val="000000"/>
                <w:lang w:eastAsia="en-GB"/>
              </w:rPr>
              <w:t>8408904110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3E" w14:textId="77777777" w:rsidR="00E546F5" w:rsidRDefault="00951CE2">
            <w:pPr>
              <w:pStyle w:val="Tier1"/>
            </w:pPr>
            <w:r>
              <w:rPr>
                <w:rFonts w:eastAsia="Times New Roman"/>
                <w:color w:val="000000"/>
                <w:lang w:eastAsia="en-GB"/>
              </w:rPr>
              <w:t>Compression-ignition internal combus</w:t>
            </w:r>
            <w:r>
              <w:rPr>
                <w:rFonts w:eastAsia="Times New Roman"/>
                <w:color w:val="000000"/>
                <w:lang w:eastAsia="en-GB"/>
              </w:rPr>
              <w:t>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Not exceeding 15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w:t>
            </w:r>
            <w:r>
              <w:rPr>
                <w:rFonts w:eastAsia="Times New Roman"/>
                <w:color w:val="000000"/>
                <w:lang w:eastAsia="en-GB"/>
              </w:rPr>
              <w:t xml:space="preserv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3F" w14:textId="77777777" w:rsidR="00E546F5" w:rsidRDefault="00951CE2">
            <w:pPr>
              <w:pStyle w:val="NormalinTable"/>
            </w:pPr>
            <w:r>
              <w:t>0.0%</w:t>
            </w:r>
          </w:p>
        </w:tc>
      </w:tr>
      <w:tr w:rsidR="00E546F5" w14:paraId="591063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341" w14:textId="77777777" w:rsidR="00E546F5" w:rsidRDefault="00951CE2">
            <w:pPr>
              <w:pStyle w:val="NormalinTable"/>
            </w:pPr>
            <w:r>
              <w:rPr>
                <w:color w:val="000000"/>
                <w:szCs w:val="16"/>
              </w:rPr>
              <w:t>8408904120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42" w14:textId="77777777" w:rsidR="00E546F5" w:rsidRDefault="00951CE2">
            <w:pPr>
              <w:pStyle w:val="Tier1"/>
            </w:pPr>
            <w:r>
              <w:rPr>
                <w:color w:val="000000"/>
                <w:szCs w:val="16"/>
              </w:rPr>
              <w:t>Compression-ignition internal combustion piston engines (diesel or semi-diesel engines)</w:t>
            </w:r>
            <w:r>
              <w:rPr>
                <w:color w:val="000000"/>
                <w:szCs w:val="16"/>
              </w:rPr>
              <w:br/>
            </w:r>
            <w:r>
              <w:rPr>
                <w:color w:val="000000"/>
                <w:szCs w:val="16"/>
              </w:rPr>
              <w:t>- Other engines</w:t>
            </w:r>
            <w:r>
              <w:rPr>
                <w:color w:val="000000"/>
                <w:szCs w:val="16"/>
              </w:rPr>
              <w:br/>
            </w:r>
            <w:r>
              <w:rPr>
                <w:color w:val="000000"/>
                <w:szCs w:val="16"/>
              </w:rPr>
              <w:t>- - Other</w:t>
            </w:r>
            <w:r>
              <w:rPr>
                <w:color w:val="000000"/>
                <w:szCs w:val="16"/>
              </w:rPr>
              <w:br/>
            </w:r>
            <w:r>
              <w:rPr>
                <w:color w:val="000000"/>
                <w:szCs w:val="16"/>
              </w:rPr>
              <w:t>- - - New, of a power</w:t>
            </w:r>
            <w:r>
              <w:rPr>
                <w:color w:val="000000"/>
                <w:szCs w:val="16"/>
              </w:rPr>
              <w:br/>
            </w:r>
            <w:r>
              <w:rPr>
                <w:color w:val="000000"/>
                <w:szCs w:val="16"/>
              </w:rPr>
              <w:t>- - - - Not excee</w:t>
            </w:r>
            <w:r>
              <w:rPr>
                <w:color w:val="000000"/>
                <w:szCs w:val="16"/>
              </w:rPr>
              <w:t>ding 15|kW</w:t>
            </w:r>
            <w:r>
              <w:rPr>
                <w:color w:val="000000"/>
                <w:szCs w:val="16"/>
              </w:rPr>
              <w:br/>
            </w:r>
            <w:r>
              <w:rPr>
                <w:color w:val="000000"/>
                <w:szCs w:val="16"/>
              </w:rPr>
              <w:t>- - - - - Diesel engines of a power of not more than 15|kW, with 2|or 3|cylinders, for use in the manufacture of vehicle mounted temperature control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43" w14:textId="77777777" w:rsidR="00E546F5" w:rsidRDefault="00951CE2">
            <w:pPr>
              <w:pStyle w:val="NormalinTable"/>
            </w:pPr>
            <w:r>
              <w:t>0.0%</w:t>
            </w:r>
          </w:p>
        </w:tc>
      </w:tr>
      <w:tr w:rsidR="00E546F5" w14:paraId="591063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45" w14:textId="77777777" w:rsidR="00E546F5" w:rsidRDefault="00951CE2">
            <w:pPr>
              <w:pStyle w:val="NormalinTable"/>
            </w:pPr>
            <w:r>
              <w:t>8408904190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46" w14:textId="77777777" w:rsidR="00E546F5" w:rsidRDefault="00951CE2">
            <w:pPr>
              <w:pStyle w:val="Tier1"/>
            </w:pPr>
            <w:r>
              <w:t xml:space="preserve">Compression-ignition internal combustion piston engines (diesel or </w:t>
            </w:r>
            <w:r>
              <w:t>semi-diesel engines)</w:t>
            </w:r>
          </w:p>
          <w:p w14:paraId="59106347" w14:textId="77777777" w:rsidR="00E546F5" w:rsidRDefault="00951CE2">
            <w:pPr>
              <w:pStyle w:val="Tier2"/>
            </w:pPr>
            <w:r>
              <w:t>-</w:t>
            </w:r>
            <w:r>
              <w:tab/>
              <w:t>Other engines</w:t>
            </w:r>
          </w:p>
          <w:p w14:paraId="59106348" w14:textId="77777777" w:rsidR="00E546F5" w:rsidRDefault="00951CE2">
            <w:pPr>
              <w:pStyle w:val="Tier3"/>
            </w:pPr>
            <w:r>
              <w:t>-</w:t>
            </w:r>
            <w:r>
              <w:tab/>
              <w:t>-</w:t>
            </w:r>
            <w:r>
              <w:tab/>
              <w:t>Other</w:t>
            </w:r>
          </w:p>
          <w:p w14:paraId="59106349" w14:textId="77777777" w:rsidR="00E546F5" w:rsidRDefault="00951CE2">
            <w:pPr>
              <w:pStyle w:val="Tier4"/>
            </w:pPr>
            <w:r>
              <w:t>-</w:t>
            </w:r>
            <w:r>
              <w:tab/>
              <w:t>-</w:t>
            </w:r>
            <w:r>
              <w:tab/>
              <w:t>-</w:t>
            </w:r>
            <w:r>
              <w:tab/>
              <w:t>New, of a power</w:t>
            </w:r>
          </w:p>
          <w:p w14:paraId="5910634A" w14:textId="77777777" w:rsidR="00E546F5" w:rsidRDefault="00951CE2">
            <w:pPr>
              <w:pStyle w:val="Tier5"/>
            </w:pPr>
            <w:r>
              <w:t>-</w:t>
            </w:r>
            <w:r>
              <w:tab/>
              <w:t>-</w:t>
            </w:r>
            <w:r>
              <w:tab/>
              <w:t>-</w:t>
            </w:r>
            <w:r>
              <w:tab/>
              <w:t>-</w:t>
            </w:r>
            <w:r>
              <w:tab/>
              <w:t>Not exceeding 15 kW</w:t>
            </w:r>
          </w:p>
          <w:p w14:paraId="5910634B" w14:textId="77777777" w:rsidR="00E546F5" w:rsidRDefault="00951CE2">
            <w:pPr>
              <w:pStyle w:val="Tier6"/>
            </w:pPr>
            <w:r>
              <w:t>-</w:t>
            </w:r>
            <w:r>
              <w:tab/>
              <w:t>-</w:t>
            </w:r>
            <w:r>
              <w:tab/>
              <w:t>-</w:t>
            </w:r>
            <w:r>
              <w:tab/>
              <w:t>-</w:t>
            </w:r>
            <w:r>
              <w:tab/>
              <w:t>-</w:t>
            </w:r>
            <w:r>
              <w:tab/>
              <w:t>Other</w:t>
            </w:r>
          </w:p>
          <w:p w14:paraId="5910634C"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634D" w14:textId="77777777" w:rsidR="00E546F5" w:rsidRDefault="00951CE2">
            <w:pPr>
              <w:pStyle w:val="Tier6Bullet"/>
            </w:pPr>
            <w:r>
              <w:tab/>
            </w:r>
            <w:r>
              <w:tab/>
            </w:r>
            <w:r>
              <w:tab/>
            </w:r>
            <w:r>
              <w:tab/>
            </w:r>
            <w:r>
              <w:tab/>
              <w:t>-</w:t>
            </w:r>
            <w:r>
              <w:tab/>
              <w:t>for fitting to or equipping such ships, boats or other vessels;</w:t>
            </w:r>
          </w:p>
          <w:p w14:paraId="5910634E"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634F" w14:textId="77777777" w:rsidR="00E546F5" w:rsidRDefault="00951CE2">
            <w:pPr>
              <w:pStyle w:val="Tier6Bullet"/>
            </w:pPr>
            <w:r>
              <w:tab/>
            </w:r>
            <w:r>
              <w:tab/>
            </w:r>
            <w:r>
              <w:tab/>
            </w:r>
            <w:r>
              <w:tab/>
            </w:r>
            <w:r>
              <w:tab/>
              <w:t>-</w:t>
            </w:r>
            <w:r>
              <w:tab/>
              <w:t>for equipping the above platforms;</w:t>
            </w:r>
          </w:p>
          <w:p w14:paraId="5910635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51" w14:textId="77777777" w:rsidR="00E546F5" w:rsidRDefault="00951CE2">
            <w:pPr>
              <w:pStyle w:val="NormalinTable"/>
            </w:pPr>
            <w:r>
              <w:t>0.0%</w:t>
            </w:r>
          </w:p>
        </w:tc>
      </w:tr>
      <w:tr w:rsidR="00E546F5" w14:paraId="591063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53" w14:textId="77777777" w:rsidR="00E546F5" w:rsidRDefault="00951CE2">
            <w:pPr>
              <w:pStyle w:val="NormalinTable"/>
            </w:pPr>
            <w:r>
              <w:rPr>
                <w:rFonts w:eastAsia="Times New Roman"/>
                <w:color w:val="000000"/>
                <w:lang w:eastAsia="en-GB"/>
              </w:rPr>
              <w:t>8408904310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54" w14:textId="77777777" w:rsidR="00E546F5" w:rsidRDefault="00951CE2">
            <w:pPr>
              <w:pStyle w:val="Tier1"/>
            </w:pPr>
            <w:r>
              <w:rPr>
                <w:rFonts w:eastAsia="Times New Roman"/>
                <w:color w:val="000000"/>
                <w:lang w:eastAsia="en-GB"/>
              </w:rPr>
              <w:t xml:space="preserve">Compression-ignition internal combustion piston </w:t>
            </w:r>
            <w:r>
              <w:rPr>
                <w:rFonts w:eastAsia="Times New Roman"/>
                <w:color w:val="000000"/>
                <w:lang w:eastAsia="en-GB"/>
              </w:rPr>
              <w:t>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15 kW but not exceeding 30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w:t>
            </w:r>
            <w:r>
              <w:rPr>
                <w:rFonts w:eastAsia="Times New Roman"/>
                <w:color w:val="000000"/>
                <w:lang w:eastAsia="en-GB"/>
              </w:rPr>
              <w:t>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55" w14:textId="77777777" w:rsidR="00E546F5" w:rsidRDefault="00951CE2">
            <w:pPr>
              <w:pStyle w:val="NormalinTable"/>
            </w:pPr>
            <w:r>
              <w:t>0.0%</w:t>
            </w:r>
          </w:p>
        </w:tc>
      </w:tr>
      <w:tr w:rsidR="00E546F5" w14:paraId="591063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357" w14:textId="77777777" w:rsidR="00E546F5" w:rsidRDefault="00951CE2">
            <w:pPr>
              <w:pStyle w:val="NormalinTable"/>
            </w:pPr>
            <w:r>
              <w:rPr>
                <w:color w:val="000000"/>
                <w:szCs w:val="16"/>
              </w:rPr>
              <w:t>8408904320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58" w14:textId="77777777" w:rsidR="00E546F5" w:rsidRDefault="00951CE2">
            <w:pPr>
              <w:pStyle w:val="Tier1"/>
            </w:pPr>
            <w:r>
              <w:rPr>
                <w:color w:val="000000"/>
                <w:szCs w:val="16"/>
              </w:rPr>
              <w:t>Compression-ignition internal combustion piston engines (diesel or semi-diesel engines)</w:t>
            </w:r>
            <w:r>
              <w:rPr>
                <w:color w:val="000000"/>
                <w:szCs w:val="16"/>
              </w:rPr>
              <w:br/>
            </w:r>
            <w:r>
              <w:rPr>
                <w:color w:val="000000"/>
                <w:szCs w:val="16"/>
              </w:rPr>
              <w:t>- Other engines</w:t>
            </w:r>
            <w:r>
              <w:rPr>
                <w:color w:val="000000"/>
                <w:szCs w:val="16"/>
              </w:rPr>
              <w:br/>
            </w:r>
            <w:r>
              <w:rPr>
                <w:color w:val="000000"/>
                <w:szCs w:val="16"/>
              </w:rPr>
              <w:t>- - Other</w:t>
            </w:r>
            <w:r>
              <w:rPr>
                <w:color w:val="000000"/>
                <w:szCs w:val="16"/>
              </w:rPr>
              <w:br/>
            </w:r>
            <w:r>
              <w:rPr>
                <w:color w:val="000000"/>
                <w:szCs w:val="16"/>
              </w:rPr>
              <w:t>- - - New, of a power</w:t>
            </w:r>
            <w:r>
              <w:rPr>
                <w:color w:val="000000"/>
                <w:szCs w:val="16"/>
              </w:rPr>
              <w:br/>
            </w:r>
            <w:r>
              <w:rPr>
                <w:color w:val="000000"/>
                <w:szCs w:val="16"/>
              </w:rPr>
              <w:t xml:space="preserve">- - - - </w:t>
            </w:r>
            <w:r>
              <w:rPr>
                <w:color w:val="000000"/>
                <w:szCs w:val="16"/>
              </w:rPr>
              <w:t>Exceeding 15|kW but not exceeding 30|kW</w:t>
            </w:r>
            <w:r>
              <w:rPr>
                <w:color w:val="000000"/>
                <w:szCs w:val="16"/>
              </w:rPr>
              <w:br/>
            </w:r>
            <w:r>
              <w:rPr>
                <w:color w:val="000000"/>
                <w:szCs w:val="16"/>
              </w:rPr>
              <w:t>- - - - - Diesel engines of a power of not more than 30|kW, with 4|cylinders, for use in the manufacture of vehicle mounted temperature control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59" w14:textId="77777777" w:rsidR="00E546F5" w:rsidRDefault="00951CE2">
            <w:pPr>
              <w:pStyle w:val="NormalinTable"/>
            </w:pPr>
            <w:r>
              <w:t>0.0%</w:t>
            </w:r>
          </w:p>
        </w:tc>
      </w:tr>
      <w:tr w:rsidR="00E546F5" w14:paraId="591063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35B" w14:textId="77777777" w:rsidR="00E546F5" w:rsidRDefault="00951CE2">
            <w:pPr>
              <w:pStyle w:val="NormalinTable"/>
              <w:rPr>
                <w:color w:val="000000"/>
                <w:szCs w:val="16"/>
              </w:rPr>
            </w:pPr>
            <w:r>
              <w:rPr>
                <w:color w:val="000000"/>
                <w:szCs w:val="16"/>
              </w:rPr>
              <w:t>8408904340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5C" w14:textId="77777777" w:rsidR="00E546F5" w:rsidRDefault="00951CE2">
            <w:pPr>
              <w:pStyle w:val="Tier1"/>
              <w:rPr>
                <w:color w:val="000000"/>
                <w:szCs w:val="16"/>
              </w:rPr>
            </w:pPr>
            <w:r>
              <w:rPr>
                <w:color w:val="000000"/>
                <w:szCs w:val="16"/>
              </w:rPr>
              <w:t>Compression-ignition internal combustion piston</w:t>
            </w:r>
            <w:r>
              <w:rPr>
                <w:color w:val="000000"/>
                <w:szCs w:val="16"/>
              </w:rPr>
              <w:t xml:space="preserve"> engines (diesel or semi-diesel engines)</w:t>
            </w:r>
            <w:r>
              <w:rPr>
                <w:color w:val="000000"/>
                <w:szCs w:val="16"/>
              </w:rPr>
              <w:br/>
            </w:r>
            <w:r>
              <w:rPr>
                <w:color w:val="000000"/>
                <w:szCs w:val="16"/>
              </w:rPr>
              <w:t>- Other engines</w:t>
            </w:r>
            <w:r>
              <w:rPr>
                <w:color w:val="000000"/>
                <w:szCs w:val="16"/>
              </w:rPr>
              <w:br/>
            </w:r>
            <w:r>
              <w:rPr>
                <w:color w:val="000000"/>
                <w:szCs w:val="16"/>
              </w:rPr>
              <w:t>- - Other</w:t>
            </w:r>
            <w:r>
              <w:rPr>
                <w:color w:val="000000"/>
                <w:szCs w:val="16"/>
              </w:rPr>
              <w:br/>
            </w:r>
            <w:r>
              <w:rPr>
                <w:color w:val="000000"/>
                <w:szCs w:val="16"/>
              </w:rPr>
              <w:t>- - - New, of a power</w:t>
            </w:r>
            <w:r>
              <w:rPr>
                <w:color w:val="000000"/>
                <w:szCs w:val="16"/>
              </w:rPr>
              <w:br/>
            </w:r>
            <w:r>
              <w:rPr>
                <w:color w:val="000000"/>
                <w:szCs w:val="16"/>
              </w:rPr>
              <w:t>- - - - Exceeding 15|kW but not exceeding 30|kW</w:t>
            </w:r>
            <w:r>
              <w:rPr>
                <w:color w:val="000000"/>
                <w:szCs w:val="16"/>
              </w:rPr>
              <w:br/>
            </w:r>
            <w:r>
              <w:rPr>
                <w:color w:val="000000"/>
                <w:szCs w:val="16"/>
              </w:rPr>
              <w:t>- - - - - 4|Cylinder, 4|cycle, liquid cooled, compression-ignition engine having:</w:t>
            </w:r>
            <w:r>
              <w:rPr>
                <w:color w:val="000000"/>
                <w:szCs w:val="16"/>
              </w:rPr>
              <w:br/>
            </w:r>
            <w:r>
              <w:rPr>
                <w:color w:val="000000"/>
                <w:szCs w:val="16"/>
              </w:rPr>
              <w:t xml:space="preserve"> </w:t>
            </w:r>
            <w:r>
              <w:rPr>
                <w:color w:val="000000"/>
                <w:szCs w:val="16"/>
              </w:rPr>
              <w:br/>
            </w:r>
            <w:r>
              <w:rPr>
                <w:color w:val="000000"/>
                <w:szCs w:val="16"/>
              </w:rPr>
              <w:t>-|a capacity of not more than 3|850</w:t>
            </w:r>
            <w:r>
              <w:rPr>
                <w:color w:val="000000"/>
                <w:szCs w:val="16"/>
              </w:rPr>
              <w:t>|cm3, and</w:t>
            </w:r>
            <w:r>
              <w:rPr>
                <w:color w:val="000000"/>
                <w:szCs w:val="16"/>
              </w:rPr>
              <w:br/>
            </w:r>
            <w:r>
              <w:rPr>
                <w:color w:val="000000"/>
                <w:szCs w:val="16"/>
              </w:rPr>
              <w:t xml:space="preserve"> </w:t>
            </w:r>
            <w:r>
              <w:rPr>
                <w:color w:val="000000"/>
                <w:szCs w:val="16"/>
              </w:rPr>
              <w:br/>
            </w:r>
            <w:r>
              <w:rPr>
                <w:color w:val="000000"/>
                <w:szCs w:val="16"/>
              </w:rPr>
              <w:t>-|a rated output of 15|kW or more but not more than 85|kW,</w:t>
            </w:r>
            <w:r>
              <w:rPr>
                <w:color w:val="000000"/>
                <w:szCs w:val="16"/>
              </w:rPr>
              <w:br/>
            </w:r>
            <w:r>
              <w:rPr>
                <w:color w:val="000000"/>
                <w:szCs w:val="16"/>
              </w:rPr>
              <w:t>for use in the manufacture of vehicles of heading 8427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5D" w14:textId="77777777" w:rsidR="00E546F5" w:rsidRDefault="00951CE2">
            <w:pPr>
              <w:pStyle w:val="NormalinTable"/>
            </w:pPr>
            <w:r>
              <w:t>0.0%</w:t>
            </w:r>
          </w:p>
        </w:tc>
      </w:tr>
      <w:tr w:rsidR="00E546F5" w14:paraId="591063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5F" w14:textId="77777777" w:rsidR="00E546F5" w:rsidRDefault="00951CE2">
            <w:pPr>
              <w:pStyle w:val="NormalinTable"/>
            </w:pPr>
            <w:r>
              <w:t>8408904390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60" w14:textId="77777777" w:rsidR="00E546F5" w:rsidRDefault="00951CE2">
            <w:pPr>
              <w:pStyle w:val="Tier1"/>
            </w:pPr>
            <w:r>
              <w:t>Compression-ignition internal combustion piston engines (diesel or semi-diesel engines)</w:t>
            </w:r>
          </w:p>
          <w:p w14:paraId="59106361" w14:textId="77777777" w:rsidR="00E546F5" w:rsidRDefault="00951CE2">
            <w:pPr>
              <w:pStyle w:val="Tier2"/>
            </w:pPr>
            <w:r>
              <w:t>-</w:t>
            </w:r>
            <w:r>
              <w:tab/>
              <w:t>Other engines</w:t>
            </w:r>
          </w:p>
          <w:p w14:paraId="59106362" w14:textId="77777777" w:rsidR="00E546F5" w:rsidRDefault="00951CE2">
            <w:pPr>
              <w:pStyle w:val="Tier3"/>
            </w:pPr>
            <w:r>
              <w:t>-</w:t>
            </w:r>
            <w:r>
              <w:tab/>
              <w:t>-</w:t>
            </w:r>
            <w:r>
              <w:tab/>
            </w:r>
            <w:r>
              <w:t>Other</w:t>
            </w:r>
          </w:p>
          <w:p w14:paraId="59106363" w14:textId="77777777" w:rsidR="00E546F5" w:rsidRDefault="00951CE2">
            <w:pPr>
              <w:pStyle w:val="Tier4"/>
            </w:pPr>
            <w:r>
              <w:t>-</w:t>
            </w:r>
            <w:r>
              <w:tab/>
              <w:t>-</w:t>
            </w:r>
            <w:r>
              <w:tab/>
              <w:t>-</w:t>
            </w:r>
            <w:r>
              <w:tab/>
              <w:t>New, of a power</w:t>
            </w:r>
          </w:p>
          <w:p w14:paraId="59106364" w14:textId="77777777" w:rsidR="00E546F5" w:rsidRDefault="00951CE2">
            <w:pPr>
              <w:pStyle w:val="Tier5"/>
            </w:pPr>
            <w:r>
              <w:t>-</w:t>
            </w:r>
            <w:r>
              <w:tab/>
              <w:t>-</w:t>
            </w:r>
            <w:r>
              <w:tab/>
              <w:t>-</w:t>
            </w:r>
            <w:r>
              <w:tab/>
              <w:t>-</w:t>
            </w:r>
            <w:r>
              <w:tab/>
              <w:t>Exceeding 15 kW but not exceeding 30 kW</w:t>
            </w:r>
          </w:p>
          <w:p w14:paraId="59106365" w14:textId="77777777" w:rsidR="00E546F5" w:rsidRDefault="00951CE2">
            <w:pPr>
              <w:pStyle w:val="Tier6"/>
            </w:pPr>
            <w:r>
              <w:t>-</w:t>
            </w:r>
            <w:r>
              <w:tab/>
              <w:t>-</w:t>
            </w:r>
            <w:r>
              <w:tab/>
              <w:t>-</w:t>
            </w:r>
            <w:r>
              <w:tab/>
              <w:t>-</w:t>
            </w:r>
            <w:r>
              <w:tab/>
              <w:t>-</w:t>
            </w:r>
            <w:r>
              <w:tab/>
              <w:t>Other</w:t>
            </w:r>
          </w:p>
          <w:p w14:paraId="5910636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367" w14:textId="77777777" w:rsidR="00E546F5" w:rsidRDefault="00951CE2">
            <w:pPr>
              <w:pStyle w:val="Tier6Bullet"/>
            </w:pPr>
            <w:r>
              <w:tab/>
            </w:r>
            <w:r>
              <w:tab/>
            </w:r>
            <w:r>
              <w:tab/>
            </w:r>
            <w:r>
              <w:tab/>
            </w:r>
            <w:r>
              <w:tab/>
              <w:t>-</w:t>
            </w:r>
            <w:r>
              <w:tab/>
              <w:t>for f</w:t>
            </w:r>
            <w:r>
              <w:t>itting to or equipping such ships, boats or other vessels;</w:t>
            </w:r>
          </w:p>
          <w:p w14:paraId="5910636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6369" w14:textId="77777777" w:rsidR="00E546F5" w:rsidRDefault="00951CE2">
            <w:pPr>
              <w:pStyle w:val="Tier6Bullet"/>
            </w:pPr>
            <w:r>
              <w:tab/>
            </w:r>
            <w:r>
              <w:tab/>
            </w:r>
            <w:r>
              <w:tab/>
            </w:r>
            <w:r>
              <w:tab/>
            </w:r>
            <w:r>
              <w:tab/>
              <w:t>-</w:t>
            </w:r>
            <w:r>
              <w:tab/>
              <w:t>for equipping the above platforms;</w:t>
            </w:r>
          </w:p>
          <w:p w14:paraId="5910636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6B" w14:textId="77777777" w:rsidR="00E546F5" w:rsidRDefault="00951CE2">
            <w:pPr>
              <w:pStyle w:val="NormalinTable"/>
            </w:pPr>
            <w:r>
              <w:t>0.0%</w:t>
            </w:r>
          </w:p>
        </w:tc>
      </w:tr>
      <w:tr w:rsidR="00E546F5" w14:paraId="591063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6D" w14:textId="77777777" w:rsidR="00E546F5" w:rsidRDefault="00951CE2">
            <w:pPr>
              <w:pStyle w:val="NormalinTable"/>
            </w:pPr>
            <w:r>
              <w:rPr>
                <w:rFonts w:eastAsia="Times New Roman"/>
                <w:color w:val="000000"/>
                <w:lang w:eastAsia="en-GB"/>
              </w:rPr>
              <w:t>8408904510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6E" w14:textId="77777777" w:rsidR="00E546F5" w:rsidRDefault="00951CE2">
            <w:pPr>
              <w:pStyle w:val="Tier1"/>
            </w:pPr>
            <w:r>
              <w:rPr>
                <w:rFonts w:eastAsia="Times New Roman"/>
                <w:color w:val="000000"/>
                <w:lang w:eastAsia="en-GB"/>
              </w:rPr>
              <w:t xml:space="preserve">Compression-ignition internal combustion piston engines (diesel or </w:t>
            </w:r>
            <w:r>
              <w:rPr>
                <w:rFonts w:eastAsia="Times New Roman"/>
                <w:color w:val="000000"/>
                <w:lang w:eastAsia="en-GB"/>
              </w:rPr>
              <w:t>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30 kW but not exceeding 50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w:t>
            </w:r>
            <w:r>
              <w:rPr>
                <w:rFonts w:eastAsia="Times New Roman"/>
                <w:color w:val="000000"/>
                <w:lang w:eastAsia="en-GB"/>
              </w:rPr>
              <w:t>,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6F" w14:textId="77777777" w:rsidR="00E546F5" w:rsidRDefault="00951CE2">
            <w:pPr>
              <w:pStyle w:val="NormalinTable"/>
            </w:pPr>
            <w:r>
              <w:t>0.0%</w:t>
            </w:r>
          </w:p>
        </w:tc>
      </w:tr>
      <w:tr w:rsidR="00E546F5" w14:paraId="591063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371" w14:textId="77777777" w:rsidR="00E546F5" w:rsidRDefault="00951CE2">
            <w:pPr>
              <w:pStyle w:val="NormalinTable"/>
            </w:pPr>
            <w:bookmarkStart w:id="1" w:name="_Hlk58602821"/>
            <w:bookmarkStart w:id="2" w:name="_Hlk58602780"/>
            <w:r>
              <w:rPr>
                <w:color w:val="000000"/>
                <w:szCs w:val="16"/>
              </w:rPr>
              <w:t>8408904530</w:t>
            </w:r>
            <w:bookmarkEnd w:id="1"/>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vAlign w:val="center"/>
          </w:tcPr>
          <w:p w14:paraId="59106372" w14:textId="77777777" w:rsidR="00E546F5" w:rsidRDefault="00951CE2">
            <w:pPr>
              <w:spacing w:after="0" w:line="240" w:lineRule="auto"/>
              <w:jc w:val="left"/>
              <w:rPr>
                <w:color w:val="000000"/>
                <w:sz w:val="16"/>
                <w:szCs w:val="16"/>
              </w:rPr>
            </w:pPr>
            <w:bookmarkStart w:id="3" w:name="_Hlk58602478"/>
            <w:r>
              <w:rPr>
                <w:color w:val="000000"/>
                <w:sz w:val="16"/>
                <w:szCs w:val="16"/>
              </w:rPr>
              <w:t>Compression-ignition internal combustion piston engines (diesel or semi-diesel engines)</w:t>
            </w:r>
            <w:r>
              <w:rPr>
                <w:color w:val="000000"/>
                <w:sz w:val="16"/>
                <w:szCs w:val="16"/>
              </w:rPr>
              <w:br/>
            </w:r>
            <w:r>
              <w:rPr>
                <w:color w:val="000000"/>
                <w:sz w:val="16"/>
                <w:szCs w:val="16"/>
              </w:rPr>
              <w:t>- Other engines</w:t>
            </w:r>
            <w:r>
              <w:rPr>
                <w:color w:val="000000"/>
                <w:sz w:val="16"/>
                <w:szCs w:val="16"/>
              </w:rPr>
              <w:br/>
            </w:r>
            <w:r>
              <w:rPr>
                <w:color w:val="000000"/>
                <w:sz w:val="16"/>
                <w:szCs w:val="16"/>
              </w:rPr>
              <w:t>- - Other</w:t>
            </w:r>
            <w:r>
              <w:rPr>
                <w:color w:val="000000"/>
                <w:sz w:val="16"/>
                <w:szCs w:val="16"/>
              </w:rPr>
              <w:br/>
            </w:r>
            <w:r>
              <w:rPr>
                <w:color w:val="000000"/>
                <w:sz w:val="16"/>
                <w:szCs w:val="16"/>
              </w:rPr>
              <w:t>- - - New, of a power</w:t>
            </w:r>
            <w:r>
              <w:rPr>
                <w:color w:val="000000"/>
                <w:sz w:val="16"/>
                <w:szCs w:val="16"/>
              </w:rPr>
              <w:br/>
            </w:r>
            <w:r>
              <w:rPr>
                <w:color w:val="000000"/>
                <w:sz w:val="16"/>
                <w:szCs w:val="16"/>
              </w:rPr>
              <w:t xml:space="preserve">- - - - Exceeding 30|kW but </w:t>
            </w:r>
            <w:r>
              <w:rPr>
                <w:color w:val="000000"/>
                <w:sz w:val="16"/>
                <w:szCs w:val="16"/>
              </w:rPr>
              <w:t>not exceeding 50|kW</w:t>
            </w:r>
            <w:r>
              <w:rPr>
                <w:color w:val="000000"/>
                <w:sz w:val="16"/>
                <w:szCs w:val="16"/>
              </w:rPr>
              <w:br/>
            </w:r>
            <w:r>
              <w:rPr>
                <w:color w:val="000000"/>
                <w:sz w:val="16"/>
                <w:szCs w:val="16"/>
              </w:rPr>
              <w:t>- - - - - 4|Cylinder, 4|cycle, liquid cooled, compression-ignition engine having:</w:t>
            </w:r>
            <w:r>
              <w:rPr>
                <w:color w:val="000000"/>
                <w:sz w:val="16"/>
                <w:szCs w:val="16"/>
              </w:rPr>
              <w:br/>
            </w:r>
            <w:r>
              <w:rPr>
                <w:color w:val="000000"/>
                <w:sz w:val="16"/>
                <w:szCs w:val="16"/>
              </w:rPr>
              <w:t xml:space="preserve"> </w:t>
            </w:r>
            <w:r>
              <w:rPr>
                <w:color w:val="000000"/>
                <w:sz w:val="16"/>
                <w:szCs w:val="16"/>
              </w:rPr>
              <w:br/>
            </w:r>
            <w:r>
              <w:rPr>
                <w:color w:val="000000"/>
                <w:sz w:val="16"/>
                <w:szCs w:val="16"/>
              </w:rPr>
              <w:t>-|a capacity of not more than 3|850|cm3, and</w:t>
            </w:r>
            <w:r>
              <w:rPr>
                <w:color w:val="000000"/>
                <w:sz w:val="16"/>
                <w:szCs w:val="16"/>
              </w:rPr>
              <w:br/>
            </w:r>
            <w:r>
              <w:rPr>
                <w:color w:val="000000"/>
                <w:sz w:val="16"/>
                <w:szCs w:val="16"/>
              </w:rPr>
              <w:t xml:space="preserve"> </w:t>
            </w:r>
            <w:r>
              <w:rPr>
                <w:color w:val="000000"/>
                <w:sz w:val="16"/>
                <w:szCs w:val="16"/>
              </w:rPr>
              <w:br/>
            </w:r>
            <w:r>
              <w:rPr>
                <w:color w:val="000000"/>
                <w:sz w:val="16"/>
                <w:szCs w:val="16"/>
              </w:rPr>
              <w:t>-|a rated output of 15|kW or more but not more than 85|kW,</w:t>
            </w:r>
            <w:r>
              <w:rPr>
                <w:color w:val="000000"/>
                <w:sz w:val="16"/>
                <w:szCs w:val="16"/>
              </w:rPr>
              <w:br/>
            </w:r>
            <w:r>
              <w:rPr>
                <w:color w:val="000000"/>
                <w:sz w:val="16"/>
                <w:szCs w:val="16"/>
              </w:rPr>
              <w:t>for use in the manufacture of vehicles of head</w:t>
            </w:r>
            <w:r>
              <w:rPr>
                <w:color w:val="000000"/>
                <w:sz w:val="16"/>
                <w:szCs w:val="16"/>
              </w:rPr>
              <w:t>ing 8427</w:t>
            </w:r>
            <w:bookmarkEnd w:id="3"/>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73" w14:textId="77777777" w:rsidR="00E546F5" w:rsidRDefault="00951CE2">
            <w:pPr>
              <w:pStyle w:val="NormalinTable"/>
            </w:pPr>
            <w:r>
              <w:t>0.0%</w:t>
            </w:r>
          </w:p>
        </w:tc>
      </w:tr>
      <w:bookmarkEnd w:id="2"/>
      <w:tr w:rsidR="00E546F5" w14:paraId="591063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75" w14:textId="77777777" w:rsidR="00E546F5" w:rsidRDefault="00951CE2">
            <w:pPr>
              <w:pStyle w:val="NormalinTable"/>
            </w:pPr>
            <w:r>
              <w:t>8408904590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76" w14:textId="77777777" w:rsidR="00E546F5" w:rsidRDefault="00951CE2">
            <w:pPr>
              <w:pStyle w:val="Tier1"/>
            </w:pPr>
            <w:r>
              <w:t>Compression-ignition internal combustion piston engines (diesel or semi-diesel engines)</w:t>
            </w:r>
          </w:p>
          <w:p w14:paraId="59106377" w14:textId="77777777" w:rsidR="00E546F5" w:rsidRDefault="00951CE2">
            <w:pPr>
              <w:pStyle w:val="Tier2"/>
            </w:pPr>
            <w:r>
              <w:t>-</w:t>
            </w:r>
            <w:r>
              <w:tab/>
              <w:t>Other engines</w:t>
            </w:r>
          </w:p>
          <w:p w14:paraId="59106378" w14:textId="77777777" w:rsidR="00E546F5" w:rsidRDefault="00951CE2">
            <w:pPr>
              <w:pStyle w:val="Tier3"/>
            </w:pPr>
            <w:r>
              <w:t>-</w:t>
            </w:r>
            <w:r>
              <w:tab/>
              <w:t>-</w:t>
            </w:r>
            <w:r>
              <w:tab/>
              <w:t>Other</w:t>
            </w:r>
          </w:p>
          <w:p w14:paraId="59106379" w14:textId="77777777" w:rsidR="00E546F5" w:rsidRDefault="00951CE2">
            <w:pPr>
              <w:pStyle w:val="Tier4"/>
            </w:pPr>
            <w:r>
              <w:t>-</w:t>
            </w:r>
            <w:r>
              <w:tab/>
              <w:t>-</w:t>
            </w:r>
            <w:r>
              <w:tab/>
              <w:t>-</w:t>
            </w:r>
            <w:r>
              <w:tab/>
              <w:t>New, of a power</w:t>
            </w:r>
          </w:p>
          <w:p w14:paraId="5910637A" w14:textId="77777777" w:rsidR="00E546F5" w:rsidRDefault="00951CE2">
            <w:pPr>
              <w:pStyle w:val="Tier5"/>
            </w:pPr>
            <w:r>
              <w:t>-</w:t>
            </w:r>
            <w:r>
              <w:tab/>
              <w:t>-</w:t>
            </w:r>
            <w:r>
              <w:tab/>
              <w:t>-</w:t>
            </w:r>
            <w:r>
              <w:tab/>
              <w:t>-</w:t>
            </w:r>
            <w:r>
              <w:tab/>
              <w:t>Exceeding 30 kW but not exceeding 50 kW</w:t>
            </w:r>
          </w:p>
          <w:p w14:paraId="5910637B" w14:textId="77777777" w:rsidR="00E546F5" w:rsidRDefault="00951CE2">
            <w:pPr>
              <w:pStyle w:val="Tier6"/>
            </w:pPr>
            <w:r>
              <w:t>-</w:t>
            </w:r>
            <w:r>
              <w:tab/>
              <w:t>-</w:t>
            </w:r>
            <w:r>
              <w:tab/>
              <w:t>-</w:t>
            </w:r>
            <w:r>
              <w:tab/>
              <w:t>-</w:t>
            </w:r>
            <w:r>
              <w:tab/>
              <w:t>-</w:t>
            </w:r>
            <w:r>
              <w:tab/>
              <w:t>Other</w:t>
            </w:r>
          </w:p>
          <w:p w14:paraId="5910637C"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637D" w14:textId="77777777" w:rsidR="00E546F5" w:rsidRDefault="00951CE2">
            <w:pPr>
              <w:pStyle w:val="Tier6Bullet"/>
            </w:pPr>
            <w:r>
              <w:tab/>
            </w:r>
            <w:r>
              <w:tab/>
            </w:r>
            <w:r>
              <w:tab/>
            </w:r>
            <w:r>
              <w:tab/>
            </w:r>
            <w:r>
              <w:tab/>
              <w:t>-</w:t>
            </w:r>
            <w:r>
              <w:tab/>
              <w:t>for fitting to or equipping such ships, boats or other vessels;</w:t>
            </w:r>
          </w:p>
          <w:p w14:paraId="5910637E"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37F" w14:textId="77777777" w:rsidR="00E546F5" w:rsidRDefault="00951CE2">
            <w:pPr>
              <w:pStyle w:val="Tier6Bullet"/>
            </w:pPr>
            <w:r>
              <w:tab/>
            </w:r>
            <w:r>
              <w:tab/>
            </w:r>
            <w:r>
              <w:tab/>
            </w:r>
            <w:r>
              <w:tab/>
            </w:r>
            <w:r>
              <w:tab/>
              <w:t>-</w:t>
            </w:r>
            <w:r>
              <w:tab/>
              <w:t>for equipping the above platforms;</w:t>
            </w:r>
          </w:p>
          <w:p w14:paraId="59106380"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81" w14:textId="77777777" w:rsidR="00E546F5" w:rsidRDefault="00951CE2">
            <w:pPr>
              <w:pStyle w:val="NormalinTable"/>
            </w:pPr>
            <w:r>
              <w:t>0.0%</w:t>
            </w:r>
          </w:p>
        </w:tc>
      </w:tr>
      <w:tr w:rsidR="00E546F5" w14:paraId="591063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83" w14:textId="77777777" w:rsidR="00E546F5" w:rsidRDefault="00951CE2">
            <w:pPr>
              <w:pStyle w:val="NormalinTable"/>
            </w:pPr>
            <w:r>
              <w:rPr>
                <w:rFonts w:eastAsia="Times New Roman"/>
                <w:color w:val="000000"/>
                <w:lang w:eastAsia="en-GB"/>
              </w:rPr>
              <w:t>8408904710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84"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50 kW but not exceeding 100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85" w14:textId="77777777" w:rsidR="00E546F5" w:rsidRDefault="00951CE2">
            <w:pPr>
              <w:pStyle w:val="NormalinTable"/>
            </w:pPr>
            <w:r>
              <w:t>0.0%</w:t>
            </w:r>
          </w:p>
        </w:tc>
      </w:tr>
      <w:tr w:rsidR="00E546F5" w14:paraId="591063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87" w14:textId="77777777" w:rsidR="00E546F5" w:rsidRDefault="00951CE2">
            <w:pPr>
              <w:pStyle w:val="NormalinTable"/>
            </w:pPr>
            <w:r>
              <w:t>8408904799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88" w14:textId="77777777" w:rsidR="00E546F5" w:rsidRDefault="00951CE2">
            <w:pPr>
              <w:pStyle w:val="Tier1"/>
            </w:pPr>
            <w:r>
              <w:t>Compression-ignition internal combustion piston engines (diesel or semi-diesel engines)</w:t>
            </w:r>
          </w:p>
          <w:p w14:paraId="59106389" w14:textId="77777777" w:rsidR="00E546F5" w:rsidRDefault="00951CE2">
            <w:pPr>
              <w:pStyle w:val="Tier2"/>
            </w:pPr>
            <w:r>
              <w:t>-</w:t>
            </w:r>
            <w:r>
              <w:tab/>
              <w:t>Other engines</w:t>
            </w:r>
          </w:p>
          <w:p w14:paraId="5910638A" w14:textId="77777777" w:rsidR="00E546F5" w:rsidRDefault="00951CE2">
            <w:pPr>
              <w:pStyle w:val="Tier3"/>
            </w:pPr>
            <w:r>
              <w:t>-</w:t>
            </w:r>
            <w:r>
              <w:tab/>
              <w:t>-</w:t>
            </w:r>
            <w:r>
              <w:tab/>
              <w:t>Other</w:t>
            </w:r>
          </w:p>
          <w:p w14:paraId="5910638B" w14:textId="77777777" w:rsidR="00E546F5" w:rsidRDefault="00951CE2">
            <w:pPr>
              <w:pStyle w:val="Tier4"/>
            </w:pPr>
            <w:r>
              <w:t>-</w:t>
            </w:r>
            <w:r>
              <w:tab/>
              <w:t>-</w:t>
            </w:r>
            <w:r>
              <w:tab/>
              <w:t>-</w:t>
            </w:r>
            <w:r>
              <w:tab/>
              <w:t>New, of a power</w:t>
            </w:r>
          </w:p>
          <w:p w14:paraId="5910638C" w14:textId="77777777" w:rsidR="00E546F5" w:rsidRDefault="00951CE2">
            <w:pPr>
              <w:pStyle w:val="Tier5"/>
            </w:pPr>
            <w:r>
              <w:t>-</w:t>
            </w:r>
            <w:r>
              <w:tab/>
              <w:t>-</w:t>
            </w:r>
            <w:r>
              <w:tab/>
              <w:t>-</w:t>
            </w:r>
            <w:r>
              <w:tab/>
              <w:t>-</w:t>
            </w:r>
            <w:r>
              <w:tab/>
              <w:t>Exceeding 50 kW but not exceeding 100 kW</w:t>
            </w:r>
          </w:p>
          <w:p w14:paraId="5910638D" w14:textId="77777777" w:rsidR="00E546F5" w:rsidRDefault="00951CE2">
            <w:pPr>
              <w:pStyle w:val="Tier6"/>
            </w:pPr>
            <w:r>
              <w:t>-</w:t>
            </w:r>
            <w:r>
              <w:tab/>
              <w:t>-</w:t>
            </w:r>
            <w:r>
              <w:tab/>
              <w:t>-</w:t>
            </w:r>
            <w:r>
              <w:tab/>
              <w:t>-</w:t>
            </w:r>
            <w:r>
              <w:tab/>
              <w:t>-</w:t>
            </w:r>
            <w:r>
              <w:tab/>
              <w:t>Other</w:t>
            </w:r>
          </w:p>
          <w:p w14:paraId="5910638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8F" w14:textId="77777777" w:rsidR="00E546F5" w:rsidRDefault="00951CE2">
            <w:pPr>
              <w:pStyle w:val="NormalinTable"/>
            </w:pPr>
            <w:r>
              <w:t>0.0%</w:t>
            </w:r>
          </w:p>
        </w:tc>
      </w:tr>
      <w:tr w:rsidR="00E546F5" w14:paraId="591063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91" w14:textId="77777777" w:rsidR="00E546F5" w:rsidRDefault="00951CE2">
            <w:pPr>
              <w:pStyle w:val="NormalinTable"/>
            </w:pPr>
            <w:r>
              <w:rPr>
                <w:rFonts w:eastAsia="Times New Roman"/>
                <w:color w:val="000000"/>
                <w:lang w:eastAsia="en-GB"/>
              </w:rPr>
              <w:t>8408906110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92"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100 kW but not exceeding 200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w:t>
            </w:r>
            <w:r>
              <w:rPr>
                <w:rFonts w:eastAsia="Times New Roman"/>
                <w:color w:val="000000"/>
                <w:lang w:eastAsia="en-GB"/>
              </w:rPr>
              <w:t>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93" w14:textId="77777777" w:rsidR="00E546F5" w:rsidRDefault="00951CE2">
            <w:pPr>
              <w:pStyle w:val="NormalinTable"/>
            </w:pPr>
            <w:r>
              <w:t>0.0%</w:t>
            </w:r>
          </w:p>
        </w:tc>
      </w:tr>
      <w:tr w:rsidR="00E546F5" w14:paraId="591063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95" w14:textId="77777777" w:rsidR="00E546F5" w:rsidRDefault="00951CE2">
            <w:pPr>
              <w:pStyle w:val="NormalinTable"/>
            </w:pPr>
            <w:r>
              <w:t>8408906190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96" w14:textId="77777777" w:rsidR="00E546F5" w:rsidRDefault="00951CE2">
            <w:pPr>
              <w:pStyle w:val="Tier1"/>
            </w:pPr>
            <w:r>
              <w:t>Compression-ignition internal combustion piston engines (diesel or semi-diesel engines)</w:t>
            </w:r>
          </w:p>
          <w:p w14:paraId="59106397" w14:textId="77777777" w:rsidR="00E546F5" w:rsidRDefault="00951CE2">
            <w:pPr>
              <w:pStyle w:val="Tier2"/>
            </w:pPr>
            <w:r>
              <w:t>-</w:t>
            </w:r>
            <w:r>
              <w:tab/>
              <w:t>Other</w:t>
            </w:r>
            <w:r>
              <w:t xml:space="preserve"> engines</w:t>
            </w:r>
          </w:p>
          <w:p w14:paraId="59106398" w14:textId="77777777" w:rsidR="00E546F5" w:rsidRDefault="00951CE2">
            <w:pPr>
              <w:pStyle w:val="Tier3"/>
            </w:pPr>
            <w:r>
              <w:t>-</w:t>
            </w:r>
            <w:r>
              <w:tab/>
              <w:t>-</w:t>
            </w:r>
            <w:r>
              <w:tab/>
              <w:t>Other</w:t>
            </w:r>
          </w:p>
          <w:p w14:paraId="59106399" w14:textId="77777777" w:rsidR="00E546F5" w:rsidRDefault="00951CE2">
            <w:pPr>
              <w:pStyle w:val="Tier4"/>
            </w:pPr>
            <w:r>
              <w:t>-</w:t>
            </w:r>
            <w:r>
              <w:tab/>
              <w:t>-</w:t>
            </w:r>
            <w:r>
              <w:tab/>
              <w:t>-</w:t>
            </w:r>
            <w:r>
              <w:tab/>
              <w:t>New, of a power</w:t>
            </w:r>
          </w:p>
          <w:p w14:paraId="5910639A" w14:textId="77777777" w:rsidR="00E546F5" w:rsidRDefault="00951CE2">
            <w:pPr>
              <w:pStyle w:val="Tier5"/>
            </w:pPr>
            <w:r>
              <w:t>-</w:t>
            </w:r>
            <w:r>
              <w:tab/>
              <w:t>-</w:t>
            </w:r>
            <w:r>
              <w:tab/>
              <w:t>-</w:t>
            </w:r>
            <w:r>
              <w:tab/>
              <w:t>-</w:t>
            </w:r>
            <w:r>
              <w:tab/>
              <w:t>Exceeding 100 kW but not exceeding 200 kW</w:t>
            </w:r>
          </w:p>
          <w:p w14:paraId="5910639B" w14:textId="77777777" w:rsidR="00E546F5" w:rsidRDefault="00951CE2">
            <w:pPr>
              <w:pStyle w:val="Tier6"/>
            </w:pPr>
            <w:r>
              <w:t>-</w:t>
            </w:r>
            <w:r>
              <w:tab/>
              <w:t>-</w:t>
            </w:r>
            <w:r>
              <w:tab/>
              <w:t>-</w:t>
            </w:r>
            <w:r>
              <w:tab/>
              <w:t>-</w:t>
            </w:r>
            <w:r>
              <w:tab/>
              <w:t>-</w:t>
            </w:r>
            <w:r>
              <w:tab/>
              <w:t>Other</w:t>
            </w:r>
          </w:p>
          <w:p w14:paraId="5910639C"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639D" w14:textId="77777777" w:rsidR="00E546F5" w:rsidRDefault="00951CE2">
            <w:pPr>
              <w:pStyle w:val="Tier6Bullet"/>
            </w:pPr>
            <w:r>
              <w:tab/>
            </w:r>
            <w:r>
              <w:tab/>
            </w:r>
            <w:r>
              <w:tab/>
            </w:r>
            <w:r>
              <w:tab/>
            </w:r>
            <w:r>
              <w:tab/>
              <w:t>-</w:t>
            </w:r>
            <w:r>
              <w:tab/>
              <w:t>for fitting to or equipping such ships, boats or other vessels;</w:t>
            </w:r>
          </w:p>
          <w:p w14:paraId="5910639E"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639F" w14:textId="77777777" w:rsidR="00E546F5" w:rsidRDefault="00951CE2">
            <w:pPr>
              <w:pStyle w:val="Tier6Bullet"/>
            </w:pPr>
            <w:r>
              <w:tab/>
            </w:r>
            <w:r>
              <w:tab/>
            </w:r>
            <w:r>
              <w:tab/>
            </w:r>
            <w:r>
              <w:tab/>
            </w:r>
            <w:r>
              <w:tab/>
              <w:t>-</w:t>
            </w:r>
            <w:r>
              <w:tab/>
              <w:t>for equipping the above platforms;</w:t>
            </w:r>
          </w:p>
          <w:p w14:paraId="591063A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A1" w14:textId="77777777" w:rsidR="00E546F5" w:rsidRDefault="00951CE2">
            <w:pPr>
              <w:pStyle w:val="NormalinTable"/>
            </w:pPr>
            <w:r>
              <w:t>0.0%</w:t>
            </w:r>
          </w:p>
        </w:tc>
      </w:tr>
      <w:tr w:rsidR="00E546F5" w14:paraId="591063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A3" w14:textId="77777777" w:rsidR="00E546F5" w:rsidRDefault="00951CE2">
            <w:pPr>
              <w:pStyle w:val="NormalinTable"/>
            </w:pPr>
            <w:r>
              <w:rPr>
                <w:rFonts w:eastAsia="Times New Roman"/>
                <w:color w:val="000000"/>
                <w:lang w:eastAsia="en-GB"/>
              </w:rPr>
              <w:t>8408906510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A4" w14:textId="77777777" w:rsidR="00E546F5" w:rsidRDefault="00951CE2">
            <w:pPr>
              <w:pStyle w:val="Tier1"/>
            </w:pPr>
            <w:r>
              <w:rPr>
                <w:rFonts w:eastAsia="Times New Roman"/>
                <w:color w:val="000000"/>
                <w:lang w:eastAsia="en-GB"/>
              </w:rPr>
              <w:t xml:space="preserve">Compression-ignition internal combustion piston engines </w:t>
            </w:r>
            <w:r>
              <w:rPr>
                <w:rFonts w:eastAsia="Times New Roman"/>
                <w:color w:val="000000"/>
                <w:lang w:eastAsia="en-GB"/>
              </w:rPr>
              <w:t>(diesel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200 kW but not exceeding 300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w:t>
            </w:r>
            <w:r>
              <w:rPr>
                <w:rFonts w:eastAsia="Times New Roman"/>
                <w:color w:val="000000"/>
                <w:lang w:eastAsia="en-GB"/>
              </w:rPr>
              <w:t>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A5" w14:textId="77777777" w:rsidR="00E546F5" w:rsidRDefault="00951CE2">
            <w:pPr>
              <w:pStyle w:val="NormalinTable"/>
            </w:pPr>
            <w:r>
              <w:t>0.0%</w:t>
            </w:r>
          </w:p>
        </w:tc>
      </w:tr>
      <w:tr w:rsidR="00E546F5" w14:paraId="591063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A7" w14:textId="77777777" w:rsidR="00E546F5" w:rsidRDefault="00951CE2">
            <w:pPr>
              <w:pStyle w:val="NormalinTable"/>
            </w:pPr>
            <w:r>
              <w:t>8408906590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A8" w14:textId="77777777" w:rsidR="00E546F5" w:rsidRDefault="00951CE2">
            <w:pPr>
              <w:pStyle w:val="Tier1"/>
            </w:pPr>
            <w:r>
              <w:t>Compression-ignition internal combustion piston engines (diesel or semi-diesel engines)</w:t>
            </w:r>
          </w:p>
          <w:p w14:paraId="591063A9" w14:textId="77777777" w:rsidR="00E546F5" w:rsidRDefault="00951CE2">
            <w:pPr>
              <w:pStyle w:val="Tier2"/>
            </w:pPr>
            <w:r>
              <w:t>-</w:t>
            </w:r>
            <w:r>
              <w:tab/>
              <w:t>Other engines</w:t>
            </w:r>
          </w:p>
          <w:p w14:paraId="591063AA" w14:textId="77777777" w:rsidR="00E546F5" w:rsidRDefault="00951CE2">
            <w:pPr>
              <w:pStyle w:val="Tier3"/>
            </w:pPr>
            <w:r>
              <w:t>-</w:t>
            </w:r>
            <w:r>
              <w:tab/>
              <w:t>-</w:t>
            </w:r>
            <w:r>
              <w:tab/>
              <w:t>Other</w:t>
            </w:r>
          </w:p>
          <w:p w14:paraId="591063AB" w14:textId="77777777" w:rsidR="00E546F5" w:rsidRDefault="00951CE2">
            <w:pPr>
              <w:pStyle w:val="Tier4"/>
            </w:pPr>
            <w:r>
              <w:t>-</w:t>
            </w:r>
            <w:r>
              <w:tab/>
              <w:t>-</w:t>
            </w:r>
            <w:r>
              <w:tab/>
              <w:t>-</w:t>
            </w:r>
            <w:r>
              <w:tab/>
              <w:t>New, of a power</w:t>
            </w:r>
          </w:p>
          <w:p w14:paraId="591063AC" w14:textId="77777777" w:rsidR="00E546F5" w:rsidRDefault="00951CE2">
            <w:pPr>
              <w:pStyle w:val="Tier5"/>
            </w:pPr>
            <w:r>
              <w:t>-</w:t>
            </w:r>
            <w:r>
              <w:tab/>
              <w:t>-</w:t>
            </w:r>
            <w:r>
              <w:tab/>
              <w:t>-</w:t>
            </w:r>
            <w:r>
              <w:tab/>
              <w:t>-</w:t>
            </w:r>
            <w:r>
              <w:tab/>
              <w:t>Exceedi</w:t>
            </w:r>
            <w:r>
              <w:t>ng 200 kW but not exceeding 300 kW</w:t>
            </w:r>
          </w:p>
          <w:p w14:paraId="591063AD" w14:textId="77777777" w:rsidR="00E546F5" w:rsidRDefault="00951CE2">
            <w:pPr>
              <w:pStyle w:val="Tier6"/>
            </w:pPr>
            <w:r>
              <w:t>-</w:t>
            </w:r>
            <w:r>
              <w:tab/>
              <w:t>-</w:t>
            </w:r>
            <w:r>
              <w:tab/>
              <w:t>-</w:t>
            </w:r>
            <w:r>
              <w:tab/>
              <w:t>-</w:t>
            </w:r>
            <w:r>
              <w:tab/>
              <w:t>-</w:t>
            </w:r>
            <w:r>
              <w:tab/>
              <w:t>Other</w:t>
            </w:r>
          </w:p>
          <w:p w14:paraId="591063AE"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3AF" w14:textId="77777777" w:rsidR="00E546F5" w:rsidRDefault="00951CE2">
            <w:pPr>
              <w:pStyle w:val="Tier6Bullet"/>
            </w:pPr>
            <w:r>
              <w:tab/>
            </w:r>
            <w:r>
              <w:tab/>
            </w:r>
            <w:r>
              <w:tab/>
            </w:r>
            <w:r>
              <w:tab/>
            </w:r>
            <w:r>
              <w:tab/>
              <w:t>-</w:t>
            </w:r>
            <w:r>
              <w:tab/>
              <w:t xml:space="preserve">for fitting to or equipping such ships, </w:t>
            </w:r>
            <w:r>
              <w:t>boats or other vessels;</w:t>
            </w:r>
          </w:p>
          <w:p w14:paraId="591063B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3B1" w14:textId="77777777" w:rsidR="00E546F5" w:rsidRDefault="00951CE2">
            <w:pPr>
              <w:pStyle w:val="Tier6Bullet"/>
            </w:pPr>
            <w:r>
              <w:tab/>
            </w:r>
            <w:r>
              <w:tab/>
            </w:r>
            <w:r>
              <w:tab/>
            </w:r>
            <w:r>
              <w:tab/>
            </w:r>
            <w:r>
              <w:tab/>
              <w:t>-</w:t>
            </w:r>
            <w:r>
              <w:tab/>
              <w:t>for equipping the above platforms;</w:t>
            </w:r>
          </w:p>
          <w:p w14:paraId="591063B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B3" w14:textId="77777777" w:rsidR="00E546F5" w:rsidRDefault="00951CE2">
            <w:pPr>
              <w:pStyle w:val="NormalinTable"/>
            </w:pPr>
            <w:r>
              <w:t>0.0%</w:t>
            </w:r>
          </w:p>
        </w:tc>
      </w:tr>
      <w:tr w:rsidR="00E546F5" w14:paraId="591063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B5" w14:textId="77777777" w:rsidR="00E546F5" w:rsidRDefault="00951CE2">
            <w:pPr>
              <w:pStyle w:val="NormalinTable"/>
            </w:pPr>
            <w:r>
              <w:rPr>
                <w:rFonts w:eastAsia="Times New Roman"/>
                <w:color w:val="000000"/>
                <w:lang w:eastAsia="en-GB"/>
              </w:rPr>
              <w:t>8408906710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B6"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w:t>
            </w:r>
            <w:r>
              <w:rPr>
                <w:rFonts w:eastAsia="Times New Roman"/>
                <w:color w:val="000000"/>
                <w:lang w:eastAsia="en-GB"/>
              </w:rPr>
              <w:t>r</w:t>
            </w:r>
            <w:r>
              <w:rPr>
                <w:rFonts w:eastAsia="Times New Roman"/>
                <w:color w:val="000000"/>
                <w:lang w:eastAsia="en-GB"/>
              </w:rPr>
              <w:br/>
            </w:r>
            <w:r>
              <w:rPr>
                <w:rFonts w:eastAsia="Times New Roman"/>
                <w:color w:val="000000"/>
                <w:lang w:eastAsia="en-GB"/>
              </w:rPr>
              <w:t>Exceeding 300 kW but not exceeding 500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w:t>
            </w:r>
            <w:r>
              <w:rPr>
                <w:rFonts w:eastAsia="Times New Roman"/>
                <w:color w:val="000000"/>
                <w:lang w:eastAsia="en-GB"/>
              </w:rPr>
              <w: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B7" w14:textId="77777777" w:rsidR="00E546F5" w:rsidRDefault="00951CE2">
            <w:pPr>
              <w:pStyle w:val="NormalinTable"/>
            </w:pPr>
            <w:r>
              <w:t>0.0%</w:t>
            </w:r>
          </w:p>
        </w:tc>
      </w:tr>
      <w:tr w:rsidR="00E546F5" w14:paraId="591063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B9" w14:textId="77777777" w:rsidR="00E546F5" w:rsidRDefault="00951CE2">
            <w:pPr>
              <w:pStyle w:val="NormalinTable"/>
            </w:pPr>
            <w:r>
              <w:t>8408906790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BA" w14:textId="77777777" w:rsidR="00E546F5" w:rsidRDefault="00951CE2">
            <w:pPr>
              <w:pStyle w:val="Tier1"/>
            </w:pPr>
            <w:r>
              <w:t>Compression-ignition internal combustion piston engines (diesel or semi-diesel engines)</w:t>
            </w:r>
          </w:p>
          <w:p w14:paraId="591063BB" w14:textId="77777777" w:rsidR="00E546F5" w:rsidRDefault="00951CE2">
            <w:pPr>
              <w:pStyle w:val="Tier2"/>
            </w:pPr>
            <w:r>
              <w:t>-</w:t>
            </w:r>
            <w:r>
              <w:tab/>
              <w:t>Other engines</w:t>
            </w:r>
          </w:p>
          <w:p w14:paraId="591063BC" w14:textId="77777777" w:rsidR="00E546F5" w:rsidRDefault="00951CE2">
            <w:pPr>
              <w:pStyle w:val="Tier3"/>
            </w:pPr>
            <w:r>
              <w:t>-</w:t>
            </w:r>
            <w:r>
              <w:tab/>
              <w:t>-</w:t>
            </w:r>
            <w:r>
              <w:tab/>
              <w:t>Other</w:t>
            </w:r>
          </w:p>
          <w:p w14:paraId="591063BD" w14:textId="77777777" w:rsidR="00E546F5" w:rsidRDefault="00951CE2">
            <w:pPr>
              <w:pStyle w:val="Tier4"/>
            </w:pPr>
            <w:r>
              <w:t>-</w:t>
            </w:r>
            <w:r>
              <w:tab/>
              <w:t>-</w:t>
            </w:r>
            <w:r>
              <w:tab/>
              <w:t>-</w:t>
            </w:r>
            <w:r>
              <w:tab/>
              <w:t>New, of a power</w:t>
            </w:r>
          </w:p>
          <w:p w14:paraId="591063BE" w14:textId="77777777" w:rsidR="00E546F5" w:rsidRDefault="00951CE2">
            <w:pPr>
              <w:pStyle w:val="Tier5"/>
            </w:pPr>
            <w:r>
              <w:t>-</w:t>
            </w:r>
            <w:r>
              <w:tab/>
              <w:t>-</w:t>
            </w:r>
            <w:r>
              <w:tab/>
              <w:t>-</w:t>
            </w:r>
            <w:r>
              <w:tab/>
              <w:t>-</w:t>
            </w:r>
            <w:r>
              <w:tab/>
              <w:t>Exceeding 300 kW but not exceeding 500 kW</w:t>
            </w:r>
          </w:p>
          <w:p w14:paraId="591063BF" w14:textId="77777777" w:rsidR="00E546F5" w:rsidRDefault="00951CE2">
            <w:pPr>
              <w:pStyle w:val="Tier6"/>
            </w:pPr>
            <w:r>
              <w:t>-</w:t>
            </w:r>
            <w:r>
              <w:tab/>
              <w:t>-</w:t>
            </w:r>
            <w:r>
              <w:tab/>
              <w:t>-</w:t>
            </w:r>
            <w:r>
              <w:tab/>
              <w:t>-</w:t>
            </w:r>
            <w:r>
              <w:tab/>
              <w:t>-</w:t>
            </w:r>
            <w:r>
              <w:tab/>
              <w:t>Other</w:t>
            </w:r>
          </w:p>
          <w:p w14:paraId="591063C0"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63C1" w14:textId="77777777" w:rsidR="00E546F5" w:rsidRDefault="00951CE2">
            <w:pPr>
              <w:pStyle w:val="Tier6Bullet"/>
            </w:pPr>
            <w:r>
              <w:tab/>
            </w:r>
            <w:r>
              <w:tab/>
            </w:r>
            <w:r>
              <w:tab/>
            </w:r>
            <w:r>
              <w:tab/>
            </w:r>
            <w:r>
              <w:tab/>
              <w:t>-</w:t>
            </w:r>
            <w:r>
              <w:tab/>
              <w:t>for fitting to or equipping such ships, boats or other vessels;</w:t>
            </w:r>
          </w:p>
          <w:p w14:paraId="591063C2"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3C3" w14:textId="77777777" w:rsidR="00E546F5" w:rsidRDefault="00951CE2">
            <w:pPr>
              <w:pStyle w:val="Tier6Bullet"/>
            </w:pPr>
            <w:r>
              <w:tab/>
            </w:r>
            <w:r>
              <w:tab/>
            </w:r>
            <w:r>
              <w:tab/>
            </w:r>
            <w:r>
              <w:tab/>
            </w:r>
            <w:r>
              <w:tab/>
              <w:t>-</w:t>
            </w:r>
            <w:r>
              <w:tab/>
              <w:t>for equipping the above platforms;</w:t>
            </w:r>
          </w:p>
          <w:p w14:paraId="591063C4"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C5" w14:textId="77777777" w:rsidR="00E546F5" w:rsidRDefault="00951CE2">
            <w:pPr>
              <w:pStyle w:val="NormalinTable"/>
            </w:pPr>
            <w:r>
              <w:t>0.0%</w:t>
            </w:r>
          </w:p>
        </w:tc>
      </w:tr>
      <w:tr w:rsidR="00E546F5" w14:paraId="591063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C7" w14:textId="77777777" w:rsidR="00E546F5" w:rsidRDefault="00951CE2">
            <w:pPr>
              <w:pStyle w:val="NormalinTable"/>
            </w:pPr>
            <w:r>
              <w:rPr>
                <w:rFonts w:eastAsia="Times New Roman"/>
                <w:color w:val="000000"/>
                <w:lang w:eastAsia="en-GB"/>
              </w:rPr>
              <w:t>8408908110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C8"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500 kW but not exceeding 1 000 kW</w:t>
            </w:r>
            <w:r>
              <w:rPr>
                <w:rFonts w:eastAsia="Times New Roman"/>
                <w:color w:val="000000"/>
                <w:lang w:eastAsia="en-GB"/>
              </w:rPr>
              <w:br/>
            </w:r>
            <w:r>
              <w:rPr>
                <w:rFonts w:eastAsia="Times New Roman"/>
                <w:color w:val="000000"/>
                <w:lang w:eastAsia="en-GB"/>
              </w:rPr>
              <w:t xml:space="preserve">For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C9" w14:textId="77777777" w:rsidR="00E546F5" w:rsidRDefault="00951CE2">
            <w:pPr>
              <w:pStyle w:val="NormalinTable"/>
            </w:pPr>
            <w:r>
              <w:t>0.0%</w:t>
            </w:r>
          </w:p>
        </w:tc>
      </w:tr>
      <w:tr w:rsidR="00E546F5" w14:paraId="591063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CB" w14:textId="77777777" w:rsidR="00E546F5" w:rsidRDefault="00951CE2">
            <w:pPr>
              <w:pStyle w:val="NormalinTable"/>
            </w:pPr>
            <w:r>
              <w:t>8408908190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CC" w14:textId="77777777" w:rsidR="00E546F5" w:rsidRDefault="00951CE2">
            <w:pPr>
              <w:pStyle w:val="Tier1"/>
            </w:pPr>
            <w:r>
              <w:t>Compression-ignition i</w:t>
            </w:r>
            <w:r>
              <w:t>nternal combustion piston engines (diesel or semi-diesel engines)</w:t>
            </w:r>
          </w:p>
          <w:p w14:paraId="591063CD" w14:textId="77777777" w:rsidR="00E546F5" w:rsidRDefault="00951CE2">
            <w:pPr>
              <w:pStyle w:val="Tier2"/>
            </w:pPr>
            <w:r>
              <w:t>-</w:t>
            </w:r>
            <w:r>
              <w:tab/>
              <w:t>Other engines</w:t>
            </w:r>
          </w:p>
          <w:p w14:paraId="591063CE" w14:textId="77777777" w:rsidR="00E546F5" w:rsidRDefault="00951CE2">
            <w:pPr>
              <w:pStyle w:val="Tier3"/>
            </w:pPr>
            <w:r>
              <w:t>-</w:t>
            </w:r>
            <w:r>
              <w:tab/>
              <w:t>-</w:t>
            </w:r>
            <w:r>
              <w:tab/>
              <w:t>Other</w:t>
            </w:r>
          </w:p>
          <w:p w14:paraId="591063CF" w14:textId="77777777" w:rsidR="00E546F5" w:rsidRDefault="00951CE2">
            <w:pPr>
              <w:pStyle w:val="Tier4"/>
            </w:pPr>
            <w:r>
              <w:t>-</w:t>
            </w:r>
            <w:r>
              <w:tab/>
              <w:t>-</w:t>
            </w:r>
            <w:r>
              <w:tab/>
              <w:t>-</w:t>
            </w:r>
            <w:r>
              <w:tab/>
              <w:t>New, of a power</w:t>
            </w:r>
          </w:p>
          <w:p w14:paraId="591063D0" w14:textId="77777777" w:rsidR="00E546F5" w:rsidRDefault="00951CE2">
            <w:pPr>
              <w:pStyle w:val="Tier5"/>
            </w:pPr>
            <w:r>
              <w:t>-</w:t>
            </w:r>
            <w:r>
              <w:tab/>
              <w:t>-</w:t>
            </w:r>
            <w:r>
              <w:tab/>
              <w:t>-</w:t>
            </w:r>
            <w:r>
              <w:tab/>
              <w:t>-</w:t>
            </w:r>
            <w:r>
              <w:tab/>
              <w:t>Exceeding 500 kW but not exceeding 1 000 kW</w:t>
            </w:r>
          </w:p>
          <w:p w14:paraId="591063D1" w14:textId="77777777" w:rsidR="00E546F5" w:rsidRDefault="00951CE2">
            <w:pPr>
              <w:pStyle w:val="Tier6"/>
            </w:pPr>
            <w:r>
              <w:t>-</w:t>
            </w:r>
            <w:r>
              <w:tab/>
              <w:t>-</w:t>
            </w:r>
            <w:r>
              <w:tab/>
              <w:t>-</w:t>
            </w:r>
            <w:r>
              <w:tab/>
              <w:t>-</w:t>
            </w:r>
            <w:r>
              <w:tab/>
              <w:t>-</w:t>
            </w:r>
            <w:r>
              <w:tab/>
              <w:t>Other</w:t>
            </w:r>
          </w:p>
          <w:p w14:paraId="591063D2" w14:textId="77777777" w:rsidR="00E546F5" w:rsidRDefault="00951CE2">
            <w:pPr>
              <w:pStyle w:val="Tier6Bullet"/>
            </w:pPr>
            <w:r>
              <w:tab/>
            </w:r>
            <w:r>
              <w:tab/>
            </w:r>
            <w:r>
              <w:tab/>
            </w:r>
            <w:r>
              <w:tab/>
            </w:r>
            <w:r>
              <w:tab/>
              <w:t>-</w:t>
            </w:r>
            <w:r>
              <w:tab/>
              <w:t xml:space="preserve">for incorporation in ships, boats or other vessels listed in </w:t>
            </w:r>
            <w:r>
              <w:t>Table 1, for the purposes of their construction, repair, maintenance or conversion;</w:t>
            </w:r>
          </w:p>
          <w:p w14:paraId="591063D3" w14:textId="77777777" w:rsidR="00E546F5" w:rsidRDefault="00951CE2">
            <w:pPr>
              <w:pStyle w:val="Tier6Bullet"/>
            </w:pPr>
            <w:r>
              <w:tab/>
            </w:r>
            <w:r>
              <w:tab/>
            </w:r>
            <w:r>
              <w:tab/>
            </w:r>
            <w:r>
              <w:tab/>
            </w:r>
            <w:r>
              <w:tab/>
              <w:t>-</w:t>
            </w:r>
            <w:r>
              <w:tab/>
              <w:t>for fitting to or equipping such ships, boats or other vessels;</w:t>
            </w:r>
          </w:p>
          <w:p w14:paraId="591063D4" w14:textId="77777777" w:rsidR="00E546F5" w:rsidRDefault="00951CE2">
            <w:pPr>
              <w:pStyle w:val="Tier6Bullet"/>
            </w:pPr>
            <w:r>
              <w:tab/>
            </w:r>
            <w:r>
              <w:tab/>
            </w:r>
            <w:r>
              <w:tab/>
            </w: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14:paraId="591063D5" w14:textId="77777777" w:rsidR="00E546F5" w:rsidRDefault="00951CE2">
            <w:pPr>
              <w:pStyle w:val="Tier6Bullet"/>
            </w:pPr>
            <w:r>
              <w:tab/>
            </w:r>
            <w:r>
              <w:tab/>
            </w:r>
            <w:r>
              <w:tab/>
            </w:r>
            <w:r>
              <w:tab/>
            </w:r>
            <w:r>
              <w:tab/>
              <w:t>-</w:t>
            </w:r>
            <w:r>
              <w:tab/>
              <w:t>for equipping the above platforms;</w:t>
            </w:r>
          </w:p>
          <w:p w14:paraId="591063D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D7" w14:textId="77777777" w:rsidR="00E546F5" w:rsidRDefault="00951CE2">
            <w:pPr>
              <w:pStyle w:val="NormalinTable"/>
            </w:pPr>
            <w:r>
              <w:t>0.0%</w:t>
            </w:r>
          </w:p>
        </w:tc>
      </w:tr>
      <w:tr w:rsidR="00E546F5" w14:paraId="591063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D9" w14:textId="77777777" w:rsidR="00E546F5" w:rsidRDefault="00951CE2">
            <w:pPr>
              <w:pStyle w:val="NormalinTable"/>
            </w:pPr>
            <w:r>
              <w:rPr>
                <w:rFonts w:eastAsia="Times New Roman"/>
                <w:color w:val="000000"/>
                <w:lang w:eastAsia="en-GB"/>
              </w:rPr>
              <w:t>84</w:t>
            </w:r>
            <w:r>
              <w:rPr>
                <w:rFonts w:eastAsia="Times New Roman"/>
                <w:color w:val="000000"/>
                <w:lang w:eastAsia="en-GB"/>
              </w:rPr>
              <w:t>08908510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DA" w14:textId="77777777" w:rsidR="00E546F5" w:rsidRDefault="00951CE2">
            <w:pPr>
              <w:pStyle w:val="Tier1"/>
            </w:pPr>
            <w:r>
              <w:rPr>
                <w:rFonts w:eastAsia="Times New Roman"/>
                <w:color w:val="000000"/>
                <w:lang w:eastAsia="en-GB"/>
              </w:rPr>
              <w:t>Compression-ignition internal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1 000 kW but not exceeding 5 000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w:t>
            </w:r>
            <w:r>
              <w:rPr>
                <w:rFonts w:eastAsia="Times New Roman"/>
                <w:color w:val="000000"/>
                <w:lang w:eastAsia="en-GB"/>
              </w:rPr>
              <w:t>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DB" w14:textId="77777777" w:rsidR="00E546F5" w:rsidRDefault="00951CE2">
            <w:pPr>
              <w:pStyle w:val="NormalinTable"/>
            </w:pPr>
            <w:r>
              <w:t>0.0%</w:t>
            </w:r>
          </w:p>
        </w:tc>
      </w:tr>
      <w:tr w:rsidR="00E546F5" w14:paraId="591063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DD" w14:textId="77777777" w:rsidR="00E546F5" w:rsidRDefault="00951CE2">
            <w:pPr>
              <w:pStyle w:val="NormalinTable"/>
            </w:pPr>
            <w:r>
              <w:t>8408908590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DE" w14:textId="77777777" w:rsidR="00E546F5" w:rsidRDefault="00951CE2">
            <w:pPr>
              <w:pStyle w:val="Tier1"/>
            </w:pPr>
            <w:r>
              <w:t>Compression-ignition internal combustion piston engines (diesel o</w:t>
            </w:r>
            <w:r>
              <w:t>r semi-diesel engines)</w:t>
            </w:r>
          </w:p>
          <w:p w14:paraId="591063DF" w14:textId="77777777" w:rsidR="00E546F5" w:rsidRDefault="00951CE2">
            <w:pPr>
              <w:pStyle w:val="Tier2"/>
            </w:pPr>
            <w:r>
              <w:t>-</w:t>
            </w:r>
            <w:r>
              <w:tab/>
              <w:t>Other engines</w:t>
            </w:r>
          </w:p>
          <w:p w14:paraId="591063E0" w14:textId="77777777" w:rsidR="00E546F5" w:rsidRDefault="00951CE2">
            <w:pPr>
              <w:pStyle w:val="Tier3"/>
            </w:pPr>
            <w:r>
              <w:t>-</w:t>
            </w:r>
            <w:r>
              <w:tab/>
              <w:t>-</w:t>
            </w:r>
            <w:r>
              <w:tab/>
              <w:t>Other</w:t>
            </w:r>
          </w:p>
          <w:p w14:paraId="591063E1" w14:textId="77777777" w:rsidR="00E546F5" w:rsidRDefault="00951CE2">
            <w:pPr>
              <w:pStyle w:val="Tier4"/>
            </w:pPr>
            <w:r>
              <w:t>-</w:t>
            </w:r>
            <w:r>
              <w:tab/>
              <w:t>-</w:t>
            </w:r>
            <w:r>
              <w:tab/>
              <w:t>-</w:t>
            </w:r>
            <w:r>
              <w:tab/>
              <w:t>New, of a power</w:t>
            </w:r>
          </w:p>
          <w:p w14:paraId="591063E2" w14:textId="77777777" w:rsidR="00E546F5" w:rsidRDefault="00951CE2">
            <w:pPr>
              <w:pStyle w:val="Tier5"/>
            </w:pPr>
            <w:r>
              <w:t>-</w:t>
            </w:r>
            <w:r>
              <w:tab/>
              <w:t>-</w:t>
            </w:r>
            <w:r>
              <w:tab/>
              <w:t>-</w:t>
            </w:r>
            <w:r>
              <w:tab/>
              <w:t>-</w:t>
            </w:r>
            <w:r>
              <w:tab/>
              <w:t>Exceeding 1 000 kW but not exceeding 5 000 kW</w:t>
            </w:r>
          </w:p>
          <w:p w14:paraId="591063E3" w14:textId="77777777" w:rsidR="00E546F5" w:rsidRDefault="00951CE2">
            <w:pPr>
              <w:pStyle w:val="Tier6"/>
            </w:pPr>
            <w:r>
              <w:t>-</w:t>
            </w:r>
            <w:r>
              <w:tab/>
              <w:t>-</w:t>
            </w:r>
            <w:r>
              <w:tab/>
              <w:t>-</w:t>
            </w:r>
            <w:r>
              <w:tab/>
              <w:t>-</w:t>
            </w:r>
            <w:r>
              <w:tab/>
              <w:t>-</w:t>
            </w:r>
            <w:r>
              <w:tab/>
              <w:t>Other</w:t>
            </w:r>
          </w:p>
          <w:p w14:paraId="591063E4"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63E5" w14:textId="77777777" w:rsidR="00E546F5" w:rsidRDefault="00951CE2">
            <w:pPr>
              <w:pStyle w:val="Tier6Bullet"/>
            </w:pPr>
            <w:r>
              <w:tab/>
            </w:r>
            <w:r>
              <w:tab/>
            </w:r>
            <w:r>
              <w:tab/>
            </w:r>
            <w:r>
              <w:tab/>
            </w:r>
            <w:r>
              <w:tab/>
              <w:t>-</w:t>
            </w:r>
            <w:r>
              <w:tab/>
              <w:t>for fitting to or equipping such ships, boats or other vessels;</w:t>
            </w:r>
          </w:p>
          <w:p w14:paraId="591063E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3E7" w14:textId="77777777" w:rsidR="00E546F5" w:rsidRDefault="00951CE2">
            <w:pPr>
              <w:pStyle w:val="Tier6Bullet"/>
            </w:pPr>
            <w:r>
              <w:tab/>
            </w:r>
            <w:r>
              <w:tab/>
            </w:r>
            <w:r>
              <w:tab/>
            </w:r>
            <w:r>
              <w:tab/>
            </w:r>
            <w:r>
              <w:tab/>
              <w:t>-</w:t>
            </w:r>
            <w:r>
              <w:tab/>
              <w:t>for equipping the above platforms;</w:t>
            </w:r>
          </w:p>
          <w:p w14:paraId="591063E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E9" w14:textId="77777777" w:rsidR="00E546F5" w:rsidRDefault="00951CE2">
            <w:pPr>
              <w:pStyle w:val="NormalinTable"/>
            </w:pPr>
            <w:r>
              <w:t>0.0%</w:t>
            </w:r>
          </w:p>
        </w:tc>
      </w:tr>
      <w:tr w:rsidR="00E546F5" w14:paraId="591063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EB" w14:textId="77777777" w:rsidR="00E546F5" w:rsidRDefault="00951CE2">
            <w:pPr>
              <w:pStyle w:val="NormalinTable"/>
            </w:pPr>
            <w:r>
              <w:rPr>
                <w:rFonts w:eastAsia="Times New Roman"/>
                <w:color w:val="000000"/>
                <w:lang w:eastAsia="en-GB"/>
              </w:rPr>
              <w:t>8408908910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EC" w14:textId="77777777" w:rsidR="00E546F5" w:rsidRDefault="00951CE2">
            <w:pPr>
              <w:pStyle w:val="Tier1"/>
            </w:pPr>
            <w:r>
              <w:rPr>
                <w:rFonts w:eastAsia="Times New Roman"/>
                <w:color w:val="000000"/>
                <w:lang w:eastAsia="en-GB"/>
              </w:rPr>
              <w:t>Compression-ignition inter</w:t>
            </w:r>
            <w:r>
              <w:rPr>
                <w:rFonts w:eastAsia="Times New Roman"/>
                <w:color w:val="000000"/>
                <w:lang w:eastAsia="en-GB"/>
              </w:rPr>
              <w:t>nal combustion piston engines (diesel or semi-diesel engines)</w:t>
            </w:r>
            <w:r>
              <w:rPr>
                <w:rFonts w:eastAsia="Times New Roman"/>
                <w:color w:val="000000"/>
                <w:lang w:eastAsia="en-GB"/>
              </w:rPr>
              <w:br/>
            </w:r>
            <w:r>
              <w:rPr>
                <w:rFonts w:eastAsia="Times New Roman"/>
                <w:color w:val="000000"/>
                <w:lang w:eastAsia="en-GB"/>
              </w:rPr>
              <w:t>Other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New, of a power</w:t>
            </w:r>
            <w:r>
              <w:rPr>
                <w:rFonts w:eastAsia="Times New Roman"/>
                <w:color w:val="000000"/>
                <w:lang w:eastAsia="en-GB"/>
              </w:rPr>
              <w:br/>
            </w:r>
            <w:r>
              <w:rPr>
                <w:rFonts w:eastAsia="Times New Roman"/>
                <w:color w:val="000000"/>
                <w:lang w:eastAsia="en-GB"/>
              </w:rPr>
              <w:t>Exceeding 5 000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w:t>
            </w:r>
            <w:r>
              <w:rPr>
                <w:rFonts w:eastAsia="Times New Roman"/>
                <w:color w:val="000000"/>
                <w:lang w:eastAsia="en-GB"/>
              </w:rPr>
              <w:t>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ED" w14:textId="77777777" w:rsidR="00E546F5" w:rsidRDefault="00951CE2">
            <w:pPr>
              <w:pStyle w:val="NormalinTable"/>
            </w:pPr>
            <w:r>
              <w:t>0.0%</w:t>
            </w:r>
          </w:p>
        </w:tc>
      </w:tr>
      <w:tr w:rsidR="00E546F5" w14:paraId="591063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EF" w14:textId="77777777" w:rsidR="00E546F5" w:rsidRDefault="00951CE2">
            <w:pPr>
              <w:pStyle w:val="NormalinTable"/>
            </w:pPr>
            <w:r>
              <w:t>8408908990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F0" w14:textId="77777777" w:rsidR="00E546F5" w:rsidRDefault="00951CE2">
            <w:pPr>
              <w:pStyle w:val="Tier1"/>
            </w:pPr>
            <w:r>
              <w:t>Compression-ignition internal combustion piston engines (diesel or semi-diesel engines)</w:t>
            </w:r>
          </w:p>
          <w:p w14:paraId="591063F1" w14:textId="77777777" w:rsidR="00E546F5" w:rsidRDefault="00951CE2">
            <w:pPr>
              <w:pStyle w:val="Tier2"/>
            </w:pPr>
            <w:r>
              <w:t>-</w:t>
            </w:r>
            <w:r>
              <w:tab/>
              <w:t>Other engines</w:t>
            </w:r>
          </w:p>
          <w:p w14:paraId="591063F2" w14:textId="77777777" w:rsidR="00E546F5" w:rsidRDefault="00951CE2">
            <w:pPr>
              <w:pStyle w:val="Tier3"/>
            </w:pPr>
            <w:r>
              <w:t>-</w:t>
            </w:r>
            <w:r>
              <w:tab/>
              <w:t>-</w:t>
            </w:r>
            <w:r>
              <w:tab/>
              <w:t>Other</w:t>
            </w:r>
          </w:p>
          <w:p w14:paraId="591063F3" w14:textId="77777777" w:rsidR="00E546F5" w:rsidRDefault="00951CE2">
            <w:pPr>
              <w:pStyle w:val="Tier4"/>
            </w:pPr>
            <w:r>
              <w:t>-</w:t>
            </w:r>
            <w:r>
              <w:tab/>
              <w:t>-</w:t>
            </w:r>
            <w:r>
              <w:tab/>
              <w:t>-</w:t>
            </w:r>
            <w:r>
              <w:tab/>
              <w:t>New, of a power</w:t>
            </w:r>
          </w:p>
          <w:p w14:paraId="591063F4" w14:textId="77777777" w:rsidR="00E546F5" w:rsidRDefault="00951CE2">
            <w:pPr>
              <w:pStyle w:val="Tier5"/>
            </w:pPr>
            <w:r>
              <w:t>-</w:t>
            </w:r>
            <w:r>
              <w:tab/>
              <w:t>-</w:t>
            </w:r>
            <w:r>
              <w:tab/>
              <w:t>-</w:t>
            </w:r>
            <w:r>
              <w:tab/>
              <w:t>-</w:t>
            </w:r>
            <w:r>
              <w:tab/>
              <w:t>Exceeding 5 000 kW</w:t>
            </w:r>
          </w:p>
          <w:p w14:paraId="591063F5" w14:textId="77777777" w:rsidR="00E546F5" w:rsidRDefault="00951CE2">
            <w:pPr>
              <w:pStyle w:val="Tier6"/>
            </w:pPr>
            <w:r>
              <w:t>-</w:t>
            </w:r>
            <w:r>
              <w:tab/>
              <w:t>-</w:t>
            </w:r>
            <w:r>
              <w:tab/>
              <w:t>-</w:t>
            </w:r>
            <w:r>
              <w:tab/>
              <w:t>-</w:t>
            </w:r>
            <w:r>
              <w:tab/>
              <w:t>-</w:t>
            </w:r>
            <w:r>
              <w:tab/>
              <w:t>Other</w:t>
            </w:r>
          </w:p>
          <w:p w14:paraId="591063F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3F7" w14:textId="77777777" w:rsidR="00E546F5" w:rsidRDefault="00951CE2">
            <w:pPr>
              <w:pStyle w:val="Tier6Bullet"/>
            </w:pPr>
            <w:r>
              <w:tab/>
            </w:r>
            <w:r>
              <w:tab/>
            </w:r>
            <w:r>
              <w:tab/>
            </w:r>
            <w:r>
              <w:tab/>
            </w:r>
            <w:r>
              <w:tab/>
              <w:t>-</w:t>
            </w:r>
            <w:r>
              <w:tab/>
              <w:t>for fitting to or equipping such ships, boats or other vessel</w:t>
            </w:r>
            <w:r>
              <w:t>s;</w:t>
            </w:r>
          </w:p>
          <w:p w14:paraId="591063F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3F9" w14:textId="77777777" w:rsidR="00E546F5" w:rsidRDefault="00951CE2">
            <w:pPr>
              <w:pStyle w:val="Tier6Bullet"/>
            </w:pPr>
            <w:r>
              <w:tab/>
            </w:r>
            <w:r>
              <w:tab/>
            </w:r>
            <w:r>
              <w:tab/>
            </w:r>
            <w:r>
              <w:tab/>
            </w:r>
            <w:r>
              <w:tab/>
              <w:t>-</w:t>
            </w:r>
            <w:r>
              <w:tab/>
              <w:t>for equipping</w:t>
            </w:r>
            <w:r>
              <w:t xml:space="preserve"> the above platforms;</w:t>
            </w:r>
          </w:p>
          <w:p w14:paraId="591063F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3FB" w14:textId="77777777" w:rsidR="00E546F5" w:rsidRDefault="00951CE2">
            <w:pPr>
              <w:pStyle w:val="NormalinTable"/>
            </w:pPr>
            <w:r>
              <w:t>0.0%</w:t>
            </w:r>
          </w:p>
        </w:tc>
      </w:tr>
      <w:tr w:rsidR="00E546F5" w14:paraId="591064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3FD" w14:textId="77777777" w:rsidR="00E546F5" w:rsidRDefault="00951CE2">
            <w:pPr>
              <w:pStyle w:val="NormalinTable"/>
            </w:pPr>
            <w:r>
              <w:t>8409100010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3FE" w14:textId="77777777" w:rsidR="00E546F5" w:rsidRDefault="00951CE2">
            <w:pPr>
              <w:pStyle w:val="Tier1"/>
            </w:pPr>
            <w:r>
              <w:t>Parts suitable for use solely or principally with the engines of heading 8407 or 8408</w:t>
            </w:r>
          </w:p>
          <w:p w14:paraId="591063FF" w14:textId="77777777" w:rsidR="00E546F5" w:rsidRDefault="00951CE2">
            <w:pPr>
              <w:pStyle w:val="Tier2"/>
            </w:pPr>
            <w:r>
              <w:t>-</w:t>
            </w:r>
            <w:r>
              <w:tab/>
              <w:t>For aircraft engines</w:t>
            </w:r>
          </w:p>
          <w:p w14:paraId="59106400" w14:textId="77777777" w:rsidR="00E546F5" w:rsidRDefault="00951CE2">
            <w:pPr>
              <w:pStyle w:val="Tier3"/>
            </w:pPr>
            <w:r>
              <w:t>-</w:t>
            </w:r>
            <w:r>
              <w:tab/>
              <w:t>-</w:t>
            </w:r>
            <w:r>
              <w:tab/>
              <w:t xml:space="preserve">For engines for use in </w:t>
            </w:r>
            <w:r>
              <w:t>civil aircraft</w:t>
            </w:r>
          </w:p>
          <w:p w14:paraId="59106401" w14:textId="77777777" w:rsidR="00E546F5" w:rsidRDefault="00951CE2">
            <w:pPr>
              <w:pStyle w:val="Tier3Bullet"/>
            </w:pPr>
            <w:r>
              <w:tab/>
            </w:r>
            <w:r>
              <w:tab/>
              <w:t>-</w:t>
            </w:r>
            <w:r>
              <w:tab/>
              <w:t>use in civil aircraft</w:t>
            </w:r>
          </w:p>
          <w:p w14:paraId="59106402"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6403"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04" w14:textId="77777777" w:rsidR="00E546F5" w:rsidRDefault="00951CE2">
            <w:pPr>
              <w:pStyle w:val="NormalinTable"/>
            </w:pPr>
            <w:r>
              <w:t>0.0%</w:t>
            </w:r>
          </w:p>
        </w:tc>
      </w:tr>
      <w:tr w:rsidR="00E546F5" w14:paraId="591064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06" w14:textId="77777777" w:rsidR="00E546F5" w:rsidRDefault="00951CE2">
            <w:pPr>
              <w:pStyle w:val="NormalinTable"/>
            </w:pPr>
            <w:r>
              <w:t>8409100020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07" w14:textId="77777777" w:rsidR="00E546F5" w:rsidRDefault="00951CE2">
            <w:pPr>
              <w:pStyle w:val="Tier1"/>
            </w:pPr>
            <w:r>
              <w:t xml:space="preserve">Parts </w:t>
            </w:r>
            <w:r>
              <w:t>suitable for use solely or principally with the engines of heading 8407 or 8408</w:t>
            </w:r>
          </w:p>
          <w:p w14:paraId="59106408" w14:textId="77777777" w:rsidR="00E546F5" w:rsidRDefault="00951CE2">
            <w:pPr>
              <w:pStyle w:val="Tier2"/>
            </w:pPr>
            <w:r>
              <w:t>-</w:t>
            </w:r>
            <w:r>
              <w:tab/>
              <w:t>For aircraft engines</w:t>
            </w:r>
          </w:p>
          <w:p w14:paraId="59106409" w14:textId="77777777" w:rsidR="00E546F5" w:rsidRDefault="00951CE2">
            <w:pPr>
              <w:pStyle w:val="Tier3"/>
            </w:pPr>
            <w:r>
              <w:t>-</w:t>
            </w:r>
            <w:r>
              <w:tab/>
              <w:t>-</w:t>
            </w:r>
            <w:r>
              <w:tab/>
              <w:t>Intended to be 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0A" w14:textId="77777777" w:rsidR="00E546F5" w:rsidRDefault="00951CE2">
            <w:pPr>
              <w:pStyle w:val="NormalinTable"/>
            </w:pPr>
            <w:r>
              <w:t>0.0%</w:t>
            </w:r>
          </w:p>
        </w:tc>
      </w:tr>
      <w:tr w:rsidR="00E546F5" w14:paraId="591064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0C" w14:textId="77777777" w:rsidR="00E546F5" w:rsidRDefault="00951CE2">
            <w:pPr>
              <w:pStyle w:val="NormalinTable"/>
            </w:pPr>
            <w:r>
              <w:t>8409100090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0D" w14:textId="77777777" w:rsidR="00E546F5" w:rsidRDefault="00951CE2">
            <w:pPr>
              <w:pStyle w:val="Tier1"/>
            </w:pPr>
            <w:r>
              <w:t>Parts suitable for use solely or principally with the en</w:t>
            </w:r>
            <w:r>
              <w:t>gines of heading 8407 or 8408</w:t>
            </w:r>
          </w:p>
          <w:p w14:paraId="5910640E" w14:textId="77777777" w:rsidR="00E546F5" w:rsidRDefault="00951CE2">
            <w:pPr>
              <w:pStyle w:val="Tier2"/>
            </w:pPr>
            <w:r>
              <w:t>-</w:t>
            </w:r>
            <w:r>
              <w:tab/>
              <w:t>For aircraft engines</w:t>
            </w:r>
          </w:p>
          <w:p w14:paraId="5910640F" w14:textId="77777777" w:rsidR="00E546F5" w:rsidRDefault="00951CE2">
            <w:pPr>
              <w:pStyle w:val="Tier3"/>
            </w:pPr>
            <w:r>
              <w:t>-</w:t>
            </w:r>
            <w:r>
              <w:tab/>
              <w:t>-</w:t>
            </w:r>
            <w:r>
              <w:tab/>
              <w:t>Other</w:t>
            </w:r>
          </w:p>
          <w:p w14:paraId="5910641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411" w14:textId="77777777" w:rsidR="00E546F5" w:rsidRDefault="00951CE2">
            <w:pPr>
              <w:pStyle w:val="Tier3Bullet"/>
            </w:pPr>
            <w:r>
              <w:tab/>
            </w:r>
            <w:r>
              <w:tab/>
              <w:t>-</w:t>
            </w:r>
            <w:r>
              <w:tab/>
              <w:t xml:space="preserve">for fitting to or equipping such </w:t>
            </w:r>
            <w:r>
              <w:t>ships, boats or other vessels;</w:t>
            </w:r>
          </w:p>
          <w:p w14:paraId="5910641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6413" w14:textId="77777777" w:rsidR="00E546F5" w:rsidRDefault="00951CE2">
            <w:pPr>
              <w:pStyle w:val="Tier3Bullet"/>
            </w:pPr>
            <w:r>
              <w:tab/>
            </w:r>
            <w:r>
              <w:tab/>
              <w:t>-</w:t>
            </w:r>
            <w:r>
              <w:tab/>
              <w:t>for equipping the above platforms;</w:t>
            </w:r>
          </w:p>
          <w:p w14:paraId="5910641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15" w14:textId="77777777" w:rsidR="00E546F5" w:rsidRDefault="00951CE2">
            <w:pPr>
              <w:pStyle w:val="NormalinTable"/>
            </w:pPr>
            <w:r>
              <w:t>0.0%</w:t>
            </w:r>
          </w:p>
        </w:tc>
      </w:tr>
      <w:tr w:rsidR="00E546F5" w14:paraId="591064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17" w14:textId="77777777" w:rsidR="00E546F5" w:rsidRDefault="00951CE2">
            <w:pPr>
              <w:pStyle w:val="NormalinTable"/>
            </w:pPr>
            <w:r>
              <w:t>8409910040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18" w14:textId="77777777" w:rsidR="00E546F5" w:rsidRDefault="00951CE2">
            <w:pPr>
              <w:pStyle w:val="Tier1"/>
            </w:pPr>
            <w:r>
              <w:t>Parts suitable for use solely or principally with the engines of heading 8407 or 8408</w:t>
            </w:r>
          </w:p>
          <w:p w14:paraId="59106419" w14:textId="77777777" w:rsidR="00E546F5" w:rsidRDefault="00951CE2">
            <w:pPr>
              <w:pStyle w:val="Tier2"/>
            </w:pPr>
            <w:r>
              <w:t>-</w:t>
            </w:r>
            <w:r>
              <w:tab/>
              <w:t>Other</w:t>
            </w:r>
          </w:p>
          <w:p w14:paraId="5910641A" w14:textId="77777777" w:rsidR="00E546F5" w:rsidRDefault="00951CE2">
            <w:pPr>
              <w:pStyle w:val="Tier3"/>
            </w:pPr>
            <w:r>
              <w:t>-</w:t>
            </w:r>
            <w:r>
              <w:tab/>
              <w:t>-</w:t>
            </w:r>
            <w:r>
              <w:tab/>
              <w:t xml:space="preserve">Suitable for use </w:t>
            </w:r>
            <w:r>
              <w:t>solely or principally with spark-ignition internal combustion piston engines</w:t>
            </w:r>
          </w:p>
          <w:p w14:paraId="5910641B" w14:textId="77777777" w:rsidR="00E546F5" w:rsidRDefault="00951CE2">
            <w:pPr>
              <w:pStyle w:val="Tier4"/>
            </w:pPr>
            <w:r>
              <w:t>-</w:t>
            </w:r>
            <w:r>
              <w:tab/>
              <w:t>-</w:t>
            </w:r>
            <w:r>
              <w:tab/>
              <w:t>-</w:t>
            </w:r>
            <w:r>
              <w:tab/>
              <w:t>Fuel injector with solenoid valve for optimized atomization in the combustion chamber for use in the manufacture of spark-ignition internal combustion piston engines of moto</w:t>
            </w:r>
            <w:r>
              <w:t>r vehicles</w:t>
            </w:r>
          </w:p>
          <w:p w14:paraId="5910641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1D" w14:textId="77777777" w:rsidR="00E546F5" w:rsidRDefault="00951CE2">
            <w:pPr>
              <w:pStyle w:val="Tier4Bullet"/>
            </w:pPr>
            <w:r>
              <w:tab/>
            </w:r>
            <w:r>
              <w:tab/>
            </w:r>
            <w:r>
              <w:tab/>
              <w:t>-</w:t>
            </w:r>
            <w:r>
              <w:tab/>
              <w:t>for fitting to or equipping such ships, boats or other vessels;</w:t>
            </w:r>
          </w:p>
          <w:p w14:paraId="5910641E" w14:textId="77777777" w:rsidR="00E546F5" w:rsidRDefault="00951CE2">
            <w:pPr>
              <w:pStyle w:val="Tier4Bullet"/>
            </w:pPr>
            <w:r>
              <w:tab/>
            </w: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14:paraId="5910641F" w14:textId="77777777" w:rsidR="00E546F5" w:rsidRDefault="00951CE2">
            <w:pPr>
              <w:pStyle w:val="Tier4Bullet"/>
            </w:pPr>
            <w:r>
              <w:tab/>
            </w:r>
            <w:r>
              <w:tab/>
            </w:r>
            <w:r>
              <w:tab/>
              <w:t>-</w:t>
            </w:r>
            <w:r>
              <w:tab/>
              <w:t>for equipping the above platforms;</w:t>
            </w:r>
          </w:p>
          <w:p w14:paraId="59106420" w14:textId="77777777" w:rsidR="00E546F5" w:rsidRDefault="00951CE2">
            <w:pPr>
              <w:pStyle w:val="Tier4Bullet"/>
            </w:pP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21" w14:textId="77777777" w:rsidR="00E546F5" w:rsidRDefault="00951CE2">
            <w:pPr>
              <w:pStyle w:val="NormalinTable"/>
            </w:pPr>
            <w:r>
              <w:t>0.0%</w:t>
            </w:r>
          </w:p>
        </w:tc>
      </w:tr>
      <w:tr w:rsidR="00E546F5" w14:paraId="591064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23" w14:textId="77777777" w:rsidR="00E546F5" w:rsidRDefault="00951CE2">
            <w:pPr>
              <w:pStyle w:val="NormalinTable"/>
            </w:pPr>
            <w:r>
              <w:t>8409910050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24" w14:textId="77777777" w:rsidR="00E546F5" w:rsidRDefault="00951CE2">
            <w:pPr>
              <w:pStyle w:val="Tier1"/>
            </w:pPr>
            <w:r>
              <w:t>Parts suitable for use solely or principally with the engines of heading 8407 or 8408</w:t>
            </w:r>
          </w:p>
          <w:p w14:paraId="59106425" w14:textId="77777777" w:rsidR="00E546F5" w:rsidRDefault="00951CE2">
            <w:pPr>
              <w:pStyle w:val="Tier2"/>
            </w:pPr>
            <w:r>
              <w:t>-</w:t>
            </w:r>
            <w:r>
              <w:tab/>
              <w:t>Other</w:t>
            </w:r>
          </w:p>
          <w:p w14:paraId="59106426" w14:textId="77777777" w:rsidR="00E546F5" w:rsidRDefault="00951CE2">
            <w:pPr>
              <w:pStyle w:val="Tier3"/>
            </w:pPr>
            <w:r>
              <w:t>-</w:t>
            </w:r>
            <w:r>
              <w:tab/>
              <w:t>-</w:t>
            </w:r>
            <w:r>
              <w:tab/>
              <w:t xml:space="preserve">Suitable for use solely or principally with spark-ignition internal </w:t>
            </w:r>
            <w:r>
              <w:t>combustion piston engines</w:t>
            </w:r>
          </w:p>
          <w:p w14:paraId="59106427" w14:textId="77777777" w:rsidR="00E546F5" w:rsidRDefault="00951CE2">
            <w:pPr>
              <w:pStyle w:val="Tier4"/>
            </w:pPr>
            <w:r>
              <w:t>-</w:t>
            </w:r>
            <w:r>
              <w:tab/>
              <w:t>-</w:t>
            </w:r>
            <w:r>
              <w:tab/>
              <w:t>-</w:t>
            </w:r>
            <w:r>
              <w:tab/>
              <w:t>Exhaust manifold with turbine housing of turbochargers with:  - a heat-resistance of not more than 1 050 °C, and  - a hole to insert a turbine wheel, whereby the hole has a diameter of 28 mm or more, but not more than 181 mm</w:t>
            </w:r>
          </w:p>
          <w:p w14:paraId="5910642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29" w14:textId="77777777" w:rsidR="00E546F5" w:rsidRDefault="00951CE2">
            <w:pPr>
              <w:pStyle w:val="Tier4Bullet"/>
            </w:pPr>
            <w:r>
              <w:tab/>
            </w:r>
            <w:r>
              <w:tab/>
            </w:r>
            <w:r>
              <w:tab/>
              <w:t>-</w:t>
            </w:r>
            <w:r>
              <w:tab/>
              <w:t>for fitting to or equipping such ships, boats or other vessels;</w:t>
            </w:r>
          </w:p>
          <w:p w14:paraId="5910642A" w14:textId="77777777" w:rsidR="00E546F5" w:rsidRDefault="00951CE2">
            <w:pPr>
              <w:pStyle w:val="Tier4Bullet"/>
            </w:pPr>
            <w:r>
              <w:tab/>
            </w:r>
            <w:r>
              <w:tab/>
            </w:r>
            <w:r>
              <w:tab/>
              <w:t>-</w:t>
            </w:r>
            <w:r>
              <w:tab/>
              <w:t>for incorporation, for the purp</w:t>
            </w:r>
            <w:r>
              <w:t>oses of their construction, repair, maintenance or conversion, in drilling or production platforms listed below: fixed, of subheading ex 8430 49 or floating or submersible of subheading 8905 20;</w:t>
            </w:r>
          </w:p>
          <w:p w14:paraId="5910642B" w14:textId="77777777" w:rsidR="00E546F5" w:rsidRDefault="00951CE2">
            <w:pPr>
              <w:pStyle w:val="Tier4Bullet"/>
            </w:pPr>
            <w:r>
              <w:tab/>
            </w:r>
            <w:r>
              <w:tab/>
            </w:r>
            <w:r>
              <w:tab/>
              <w:t>-</w:t>
            </w:r>
            <w:r>
              <w:tab/>
              <w:t>for equipping the above platforms;</w:t>
            </w:r>
          </w:p>
          <w:p w14:paraId="5910642C" w14:textId="77777777" w:rsidR="00E546F5" w:rsidRDefault="00951CE2">
            <w:pPr>
              <w:pStyle w:val="Tier4Bullet"/>
            </w:pPr>
            <w:r>
              <w:tab/>
            </w:r>
            <w:r>
              <w:tab/>
            </w:r>
            <w:r>
              <w:tab/>
              <w:t>-</w:t>
            </w:r>
            <w:r>
              <w:tab/>
              <w:t>for linking thes</w:t>
            </w:r>
            <w:r>
              <w:t>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2D" w14:textId="77777777" w:rsidR="00E546F5" w:rsidRDefault="00951CE2">
            <w:pPr>
              <w:pStyle w:val="NormalinTable"/>
            </w:pPr>
            <w:r>
              <w:t>0.0%</w:t>
            </w:r>
          </w:p>
        </w:tc>
      </w:tr>
      <w:tr w:rsidR="00E546F5" w14:paraId="591064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2F" w14:textId="77777777" w:rsidR="00E546F5" w:rsidRDefault="00951CE2">
            <w:pPr>
              <w:pStyle w:val="NormalinTable"/>
            </w:pPr>
            <w:r>
              <w:t>8409910090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30" w14:textId="77777777" w:rsidR="00E546F5" w:rsidRDefault="00951CE2">
            <w:pPr>
              <w:pStyle w:val="Tier1"/>
            </w:pPr>
            <w:r>
              <w:t>Parts suitable for use solely or principally with the engines of heading 8407 or 8408</w:t>
            </w:r>
          </w:p>
          <w:p w14:paraId="59106431" w14:textId="77777777" w:rsidR="00E546F5" w:rsidRDefault="00951CE2">
            <w:pPr>
              <w:pStyle w:val="Tier2"/>
            </w:pPr>
            <w:r>
              <w:t>-</w:t>
            </w:r>
            <w:r>
              <w:tab/>
              <w:t>Other</w:t>
            </w:r>
          </w:p>
          <w:p w14:paraId="59106432" w14:textId="77777777" w:rsidR="00E546F5" w:rsidRDefault="00951CE2">
            <w:pPr>
              <w:pStyle w:val="Tier3"/>
            </w:pPr>
            <w:r>
              <w:t>-</w:t>
            </w:r>
            <w:r>
              <w:tab/>
              <w:t>-</w:t>
            </w:r>
            <w:r>
              <w:tab/>
              <w:t xml:space="preserve">Suitable for use solely or principally with spark-ignition internal combustion </w:t>
            </w:r>
            <w:r>
              <w:t>piston engines</w:t>
            </w:r>
          </w:p>
          <w:p w14:paraId="59106433" w14:textId="77777777" w:rsidR="00E546F5" w:rsidRDefault="00951CE2">
            <w:pPr>
              <w:pStyle w:val="Tier4"/>
            </w:pPr>
            <w:r>
              <w:t>-</w:t>
            </w:r>
            <w:r>
              <w:tab/>
              <w:t>-</w:t>
            </w:r>
            <w:r>
              <w:tab/>
              <w:t>-</w:t>
            </w:r>
            <w:r>
              <w:tab/>
              <w:t>Other</w:t>
            </w:r>
          </w:p>
          <w:p w14:paraId="59106434"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35" w14:textId="77777777" w:rsidR="00E546F5" w:rsidRDefault="00951CE2">
            <w:pPr>
              <w:pStyle w:val="Tier4Bullet"/>
            </w:pPr>
            <w:r>
              <w:tab/>
            </w:r>
            <w:r>
              <w:tab/>
            </w:r>
            <w:r>
              <w:tab/>
              <w:t>-</w:t>
            </w:r>
            <w:r>
              <w:tab/>
              <w:t>for fitting to or equipping such ships, boats or other vessels;</w:t>
            </w:r>
          </w:p>
          <w:p w14:paraId="59106436" w14:textId="77777777" w:rsidR="00E546F5" w:rsidRDefault="00951CE2">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6437" w14:textId="77777777" w:rsidR="00E546F5" w:rsidRDefault="00951CE2">
            <w:pPr>
              <w:pStyle w:val="Tier4Bullet"/>
            </w:pPr>
            <w:r>
              <w:tab/>
            </w:r>
            <w:r>
              <w:tab/>
            </w:r>
            <w:r>
              <w:tab/>
              <w:t>-</w:t>
            </w:r>
            <w:r>
              <w:tab/>
              <w:t xml:space="preserve">for equipping the </w:t>
            </w:r>
            <w:r>
              <w:t>above platforms;</w:t>
            </w:r>
          </w:p>
          <w:p w14:paraId="5910643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39" w14:textId="77777777" w:rsidR="00E546F5" w:rsidRDefault="00951CE2">
            <w:pPr>
              <w:pStyle w:val="NormalinTable"/>
            </w:pPr>
            <w:r>
              <w:t>0.0%</w:t>
            </w:r>
          </w:p>
        </w:tc>
      </w:tr>
      <w:tr w:rsidR="00E546F5" w14:paraId="591064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3B" w14:textId="77777777" w:rsidR="00E546F5" w:rsidRDefault="00951CE2">
            <w:pPr>
              <w:pStyle w:val="NormalinTable"/>
            </w:pPr>
            <w:r>
              <w:t>8409990010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3C" w14:textId="77777777" w:rsidR="00E546F5" w:rsidRDefault="00951CE2">
            <w:pPr>
              <w:pStyle w:val="Tier1"/>
            </w:pPr>
            <w:r>
              <w:t>Parts suitable for use solely or principally with the engines of heading 8407 or 8408</w:t>
            </w:r>
          </w:p>
          <w:p w14:paraId="5910643D" w14:textId="77777777" w:rsidR="00E546F5" w:rsidRDefault="00951CE2">
            <w:pPr>
              <w:pStyle w:val="Tier2"/>
            </w:pPr>
            <w:r>
              <w:t>-</w:t>
            </w:r>
            <w:r>
              <w:tab/>
              <w:t>Other</w:t>
            </w:r>
          </w:p>
          <w:p w14:paraId="5910643E" w14:textId="77777777" w:rsidR="00E546F5" w:rsidRDefault="00951CE2">
            <w:pPr>
              <w:pStyle w:val="Tier3"/>
            </w:pPr>
            <w:r>
              <w:t>-</w:t>
            </w:r>
            <w:r>
              <w:tab/>
              <w:t>-</w:t>
            </w:r>
            <w:r>
              <w:tab/>
              <w:t>Other</w:t>
            </w:r>
          </w:p>
          <w:p w14:paraId="5910643F" w14:textId="77777777" w:rsidR="00E546F5" w:rsidRDefault="00951CE2">
            <w:pPr>
              <w:pStyle w:val="Tier4"/>
            </w:pPr>
            <w:r>
              <w:t>-</w:t>
            </w:r>
            <w:r>
              <w:tab/>
              <w:t>-</w:t>
            </w:r>
            <w:r>
              <w:tab/>
              <w:t>-</w:t>
            </w:r>
            <w:r>
              <w:tab/>
              <w:t>Injectors with solenoid valve for optimi</w:t>
            </w:r>
            <w:r>
              <w:t>sed atomisation in the engine combustion chamber</w:t>
            </w:r>
          </w:p>
          <w:p w14:paraId="5910644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41" w14:textId="77777777" w:rsidR="00E546F5" w:rsidRDefault="00951CE2">
            <w:pPr>
              <w:pStyle w:val="Tier4Bullet"/>
            </w:pPr>
            <w:r>
              <w:tab/>
            </w:r>
            <w:r>
              <w:tab/>
            </w:r>
            <w:r>
              <w:tab/>
              <w:t>-</w:t>
            </w:r>
            <w:r>
              <w:tab/>
              <w:t xml:space="preserve">for fitting to or equipping such ships, boats or </w:t>
            </w:r>
            <w:r>
              <w:t>other vessels;</w:t>
            </w:r>
          </w:p>
          <w:p w14:paraId="5910644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443" w14:textId="77777777" w:rsidR="00E546F5" w:rsidRDefault="00951CE2">
            <w:pPr>
              <w:pStyle w:val="Tier4Bullet"/>
            </w:pPr>
            <w:r>
              <w:tab/>
            </w:r>
            <w:r>
              <w:tab/>
            </w:r>
            <w:r>
              <w:tab/>
              <w:t>-</w:t>
            </w:r>
            <w:r>
              <w:tab/>
              <w:t>for e</w:t>
            </w:r>
            <w:r>
              <w:t>quipping the above platforms;</w:t>
            </w:r>
          </w:p>
          <w:p w14:paraId="5910644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45" w14:textId="77777777" w:rsidR="00E546F5" w:rsidRDefault="00951CE2">
            <w:pPr>
              <w:pStyle w:val="NormalinTable"/>
            </w:pPr>
            <w:r>
              <w:t>0.0%</w:t>
            </w:r>
          </w:p>
        </w:tc>
      </w:tr>
      <w:tr w:rsidR="00E546F5" w14:paraId="591064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47" w14:textId="77777777" w:rsidR="00E546F5" w:rsidRDefault="00951CE2">
            <w:pPr>
              <w:pStyle w:val="NormalinTable"/>
            </w:pPr>
            <w:r>
              <w:t>8409990055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48" w14:textId="77777777" w:rsidR="00E546F5" w:rsidRDefault="00951CE2">
            <w:pPr>
              <w:pStyle w:val="Tier1"/>
            </w:pPr>
            <w:r>
              <w:t>Parts suitable for use solely or principally with the engines of heading 8407 or 8408</w:t>
            </w:r>
          </w:p>
          <w:p w14:paraId="59106449" w14:textId="77777777" w:rsidR="00E546F5" w:rsidRDefault="00951CE2">
            <w:pPr>
              <w:pStyle w:val="Tier2"/>
            </w:pPr>
            <w:r>
              <w:t>-</w:t>
            </w:r>
            <w:r>
              <w:tab/>
              <w:t>Other</w:t>
            </w:r>
          </w:p>
          <w:p w14:paraId="5910644A" w14:textId="77777777" w:rsidR="00E546F5" w:rsidRDefault="00951CE2">
            <w:pPr>
              <w:pStyle w:val="Tier3"/>
            </w:pPr>
            <w:r>
              <w:t>-</w:t>
            </w:r>
            <w:r>
              <w:tab/>
              <w:t>-</w:t>
            </w:r>
            <w:r>
              <w:tab/>
              <w:t>Other</w:t>
            </w:r>
          </w:p>
          <w:p w14:paraId="5910644B" w14:textId="77777777" w:rsidR="00E546F5" w:rsidRDefault="00951CE2">
            <w:pPr>
              <w:pStyle w:val="Tier4"/>
            </w:pPr>
            <w:r>
              <w:t>-</w:t>
            </w:r>
            <w:r>
              <w:tab/>
              <w:t>-</w:t>
            </w:r>
            <w:r>
              <w:tab/>
              <w:t>-</w:t>
            </w:r>
            <w:r>
              <w:tab/>
              <w:t xml:space="preserve">Exhaust manifold with </w:t>
            </w:r>
            <w:r>
              <w:t>turbine housing of turbochargers with:  - a heat-resistance of not more than 1 050 °C, and  - a hole to insert a turbine wheel, whereby the hole has a diameter of 28 mm or more, but not more than 181 mm</w:t>
            </w:r>
          </w:p>
          <w:p w14:paraId="5910644C" w14:textId="77777777" w:rsidR="00E546F5" w:rsidRDefault="00951CE2">
            <w:pPr>
              <w:pStyle w:val="Tier4Bullet"/>
            </w:pPr>
            <w:r>
              <w:tab/>
            </w:r>
            <w:r>
              <w:tab/>
            </w:r>
            <w:r>
              <w:tab/>
              <w:t>-</w:t>
            </w:r>
            <w:r>
              <w:tab/>
              <w:t>for incorporation in ships, boats or other vesse</w:t>
            </w:r>
            <w:r>
              <w:t>ls listed in Table 1, for the purposes of their construction, repair, maintenance or conversion;</w:t>
            </w:r>
          </w:p>
          <w:p w14:paraId="5910644D" w14:textId="77777777" w:rsidR="00E546F5" w:rsidRDefault="00951CE2">
            <w:pPr>
              <w:pStyle w:val="Tier4Bullet"/>
            </w:pPr>
            <w:r>
              <w:tab/>
            </w:r>
            <w:r>
              <w:tab/>
            </w:r>
            <w:r>
              <w:tab/>
              <w:t>-</w:t>
            </w:r>
            <w:r>
              <w:tab/>
              <w:t>for fitting to or equipping such ships, boats or other vessels;</w:t>
            </w:r>
          </w:p>
          <w:p w14:paraId="5910644E" w14:textId="77777777" w:rsidR="00E546F5" w:rsidRDefault="00951CE2">
            <w:pPr>
              <w:pStyle w:val="Tier4Bullet"/>
            </w:pP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14:paraId="5910644F" w14:textId="77777777" w:rsidR="00E546F5" w:rsidRDefault="00951CE2">
            <w:pPr>
              <w:pStyle w:val="Tier4Bullet"/>
            </w:pPr>
            <w:r>
              <w:tab/>
            </w:r>
            <w:r>
              <w:tab/>
            </w:r>
            <w:r>
              <w:tab/>
              <w:t>-</w:t>
            </w:r>
            <w:r>
              <w:tab/>
              <w:t>for equipping the above platforms;</w:t>
            </w:r>
          </w:p>
          <w:p w14:paraId="5910645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51" w14:textId="77777777" w:rsidR="00E546F5" w:rsidRDefault="00951CE2">
            <w:pPr>
              <w:pStyle w:val="NormalinTable"/>
            </w:pPr>
            <w:r>
              <w:t>0.0</w:t>
            </w:r>
            <w:r>
              <w:t>%</w:t>
            </w:r>
          </w:p>
        </w:tc>
      </w:tr>
      <w:tr w:rsidR="00E546F5" w14:paraId="591064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53" w14:textId="77777777" w:rsidR="00E546F5" w:rsidRDefault="00951CE2">
            <w:pPr>
              <w:pStyle w:val="NormalinTable"/>
            </w:pPr>
            <w:r>
              <w:t>8409990060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54" w14:textId="77777777" w:rsidR="00E546F5" w:rsidRDefault="00951CE2">
            <w:pPr>
              <w:pStyle w:val="Tier1"/>
            </w:pPr>
            <w:r>
              <w:t>Parts suitable for use solely or principally with the engines of heading 8407 or 8408</w:t>
            </w:r>
          </w:p>
          <w:p w14:paraId="59106455" w14:textId="77777777" w:rsidR="00E546F5" w:rsidRDefault="00951CE2">
            <w:pPr>
              <w:pStyle w:val="Tier2"/>
            </w:pPr>
            <w:r>
              <w:t>-</w:t>
            </w:r>
            <w:r>
              <w:tab/>
              <w:t>Other</w:t>
            </w:r>
          </w:p>
          <w:p w14:paraId="59106456" w14:textId="77777777" w:rsidR="00E546F5" w:rsidRDefault="00951CE2">
            <w:pPr>
              <w:pStyle w:val="Tier3"/>
            </w:pPr>
            <w:r>
              <w:t>-</w:t>
            </w:r>
            <w:r>
              <w:tab/>
              <w:t>-</w:t>
            </w:r>
            <w:r>
              <w:tab/>
              <w:t>Other</w:t>
            </w:r>
          </w:p>
          <w:p w14:paraId="59106457" w14:textId="77777777" w:rsidR="00E546F5" w:rsidRDefault="00951CE2">
            <w:pPr>
              <w:pStyle w:val="Tier4"/>
            </w:pPr>
            <w:r>
              <w:t>-</w:t>
            </w:r>
            <w:r>
              <w:tab/>
              <w:t>-</w:t>
            </w:r>
            <w:r>
              <w:tab/>
              <w:t>-</w:t>
            </w:r>
            <w:r>
              <w:tab/>
              <w:t xml:space="preserve">Intake manifold for air supply to the engine cylinders, comprising at least: - a throttle, - a boost pressure sensor for use in </w:t>
            </w:r>
            <w:r>
              <w:t>the manufacture of compression ignition engines of motor vehicles</w:t>
            </w:r>
          </w:p>
          <w:p w14:paraId="5910645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59" w14:textId="77777777" w:rsidR="00E546F5" w:rsidRDefault="00951CE2">
            <w:pPr>
              <w:pStyle w:val="Tier4Bullet"/>
            </w:pPr>
            <w:r>
              <w:tab/>
            </w:r>
            <w:r>
              <w:tab/>
            </w:r>
            <w:r>
              <w:tab/>
              <w:t>-</w:t>
            </w:r>
            <w:r>
              <w:tab/>
              <w:t>for fitting to or equipping such sh</w:t>
            </w:r>
            <w:r>
              <w:t>ips, boats or other vessels;</w:t>
            </w:r>
          </w:p>
          <w:p w14:paraId="5910645A"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14:paraId="5910645B" w14:textId="77777777" w:rsidR="00E546F5" w:rsidRDefault="00951CE2">
            <w:pPr>
              <w:pStyle w:val="Tier4Bullet"/>
            </w:pPr>
            <w:r>
              <w:tab/>
            </w:r>
            <w:r>
              <w:tab/>
            </w:r>
            <w:r>
              <w:tab/>
              <w:t>-</w:t>
            </w:r>
            <w:r>
              <w:tab/>
              <w:t>for equipping the above platforms;</w:t>
            </w:r>
          </w:p>
          <w:p w14:paraId="5910645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5D" w14:textId="77777777" w:rsidR="00E546F5" w:rsidRDefault="00951CE2">
            <w:pPr>
              <w:pStyle w:val="NormalinTable"/>
            </w:pPr>
            <w:r>
              <w:t>0.0%</w:t>
            </w:r>
          </w:p>
        </w:tc>
      </w:tr>
      <w:tr w:rsidR="00E546F5" w14:paraId="591064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5F" w14:textId="77777777" w:rsidR="00E546F5" w:rsidRDefault="00951CE2">
            <w:pPr>
              <w:pStyle w:val="NormalinTable"/>
            </w:pPr>
            <w:r>
              <w:t>8409990070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60" w14:textId="77777777" w:rsidR="00E546F5" w:rsidRDefault="00951CE2">
            <w:pPr>
              <w:pStyle w:val="Tier1"/>
            </w:pPr>
            <w:r>
              <w:t>Parts suitable for use solely or principally with the engines of heading 8407 or 8408</w:t>
            </w:r>
          </w:p>
          <w:p w14:paraId="59106461" w14:textId="77777777" w:rsidR="00E546F5" w:rsidRDefault="00951CE2">
            <w:pPr>
              <w:pStyle w:val="Tier2"/>
            </w:pPr>
            <w:r>
              <w:t>-</w:t>
            </w:r>
            <w:r>
              <w:tab/>
              <w:t>Other</w:t>
            </w:r>
          </w:p>
          <w:p w14:paraId="59106462" w14:textId="77777777" w:rsidR="00E546F5" w:rsidRDefault="00951CE2">
            <w:pPr>
              <w:pStyle w:val="Tier3"/>
            </w:pPr>
            <w:r>
              <w:t>-</w:t>
            </w:r>
            <w:r>
              <w:tab/>
              <w:t>-</w:t>
            </w:r>
            <w:r>
              <w:tab/>
              <w:t>Other</w:t>
            </w:r>
          </w:p>
          <w:p w14:paraId="59106463" w14:textId="77777777" w:rsidR="00E546F5" w:rsidRDefault="00951CE2">
            <w:pPr>
              <w:pStyle w:val="Tier4"/>
            </w:pPr>
            <w:r>
              <w:t>-</w:t>
            </w:r>
            <w:r>
              <w:tab/>
              <w:t>-</w:t>
            </w:r>
            <w:r>
              <w:tab/>
              <w:t>-</w:t>
            </w:r>
            <w:r>
              <w:tab/>
              <w:t xml:space="preserve">Metal </w:t>
            </w:r>
            <w:r>
              <w:t>alloy intake and exhaust valve with a Rockwell hardness HRC 20 or more, but not more than HRC 50 for use in the manufacture of compression ignition engines of motor vehicles</w:t>
            </w:r>
          </w:p>
          <w:p w14:paraId="59106464" w14:textId="77777777" w:rsidR="00E546F5" w:rsidRDefault="00951CE2">
            <w:pPr>
              <w:pStyle w:val="Tier4Bullet"/>
            </w:pPr>
            <w:r>
              <w:tab/>
            </w:r>
            <w:r>
              <w:tab/>
            </w:r>
            <w:r>
              <w:tab/>
              <w:t>-</w:t>
            </w:r>
            <w:r>
              <w:tab/>
              <w:t>for incorporation in ships, boats or other vessels listed in Table 1, for the</w:t>
            </w:r>
            <w:r>
              <w:t xml:space="preserve"> purposes of their construction, repair, maintenance or conversion;</w:t>
            </w:r>
          </w:p>
          <w:p w14:paraId="59106465" w14:textId="77777777" w:rsidR="00E546F5" w:rsidRDefault="00951CE2">
            <w:pPr>
              <w:pStyle w:val="Tier4Bullet"/>
            </w:pPr>
            <w:r>
              <w:tab/>
            </w:r>
            <w:r>
              <w:tab/>
            </w:r>
            <w:r>
              <w:tab/>
              <w:t>-</w:t>
            </w:r>
            <w:r>
              <w:tab/>
              <w:t>for fitting to or equipping such ships, boats or other vessels;</w:t>
            </w:r>
          </w:p>
          <w:p w14:paraId="59106466" w14:textId="77777777" w:rsidR="00E546F5" w:rsidRDefault="00951CE2">
            <w:pPr>
              <w:pStyle w:val="Tier4Bullet"/>
            </w:pPr>
            <w:r>
              <w:tab/>
            </w: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14:paraId="59106467" w14:textId="77777777" w:rsidR="00E546F5" w:rsidRDefault="00951CE2">
            <w:pPr>
              <w:pStyle w:val="Tier4Bullet"/>
            </w:pPr>
            <w:r>
              <w:tab/>
            </w:r>
            <w:r>
              <w:tab/>
            </w:r>
            <w:r>
              <w:tab/>
              <w:t>-</w:t>
            </w:r>
            <w:r>
              <w:tab/>
              <w:t>for equipping the above platforms;</w:t>
            </w:r>
          </w:p>
          <w:p w14:paraId="5910646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69" w14:textId="77777777" w:rsidR="00E546F5" w:rsidRDefault="00951CE2">
            <w:pPr>
              <w:pStyle w:val="NormalinTable"/>
            </w:pPr>
            <w:r>
              <w:t>0.0%</w:t>
            </w:r>
          </w:p>
        </w:tc>
      </w:tr>
      <w:tr w:rsidR="00E546F5" w14:paraId="591064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6B" w14:textId="77777777" w:rsidR="00E546F5" w:rsidRDefault="00951CE2">
            <w:pPr>
              <w:pStyle w:val="NormalinTable"/>
            </w:pPr>
            <w:r>
              <w:t>8409990080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6C" w14:textId="77777777" w:rsidR="00E546F5" w:rsidRDefault="00951CE2">
            <w:pPr>
              <w:pStyle w:val="Tier1"/>
            </w:pPr>
            <w:r>
              <w:t xml:space="preserve">Parts </w:t>
            </w:r>
            <w:r>
              <w:t>suitable for use solely or principally with the engines of heading 8407 or 8408</w:t>
            </w:r>
          </w:p>
          <w:p w14:paraId="5910646D" w14:textId="77777777" w:rsidR="00E546F5" w:rsidRDefault="00951CE2">
            <w:pPr>
              <w:pStyle w:val="Tier2"/>
            </w:pPr>
            <w:r>
              <w:t>-</w:t>
            </w:r>
            <w:r>
              <w:tab/>
              <w:t>Other</w:t>
            </w:r>
          </w:p>
          <w:p w14:paraId="5910646E" w14:textId="77777777" w:rsidR="00E546F5" w:rsidRDefault="00951CE2">
            <w:pPr>
              <w:pStyle w:val="Tier3"/>
            </w:pPr>
            <w:r>
              <w:t>-</w:t>
            </w:r>
            <w:r>
              <w:tab/>
              <w:t>-</w:t>
            </w:r>
            <w:r>
              <w:tab/>
              <w:t>Other</w:t>
            </w:r>
          </w:p>
          <w:p w14:paraId="5910646F" w14:textId="77777777" w:rsidR="00E546F5" w:rsidRDefault="00951CE2">
            <w:pPr>
              <w:pStyle w:val="Tier4"/>
            </w:pPr>
            <w:r>
              <w:t>-</w:t>
            </w:r>
            <w:r>
              <w:tab/>
              <w:t>-</w:t>
            </w:r>
            <w:r>
              <w:tab/>
              <w:t>-</w:t>
            </w:r>
            <w:r>
              <w:tab/>
              <w:t>High pressure oil jet nozzle for engine piston cooling and lubrication with: - an opening pressure of 1 bar or more, but not more than 3 bar, - a closin</w:t>
            </w:r>
            <w:r>
              <w:t>g pressure of more than 0.7 bar, - a one-way valve for use in the manufacture of compression ignition engines of motor vehicles</w:t>
            </w:r>
          </w:p>
          <w:p w14:paraId="59106470"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6471" w14:textId="77777777" w:rsidR="00E546F5" w:rsidRDefault="00951CE2">
            <w:pPr>
              <w:pStyle w:val="Tier4Bullet"/>
            </w:pPr>
            <w:r>
              <w:tab/>
            </w:r>
            <w:r>
              <w:tab/>
            </w:r>
            <w:r>
              <w:tab/>
              <w:t>-</w:t>
            </w:r>
            <w:r>
              <w:tab/>
              <w:t>for fitting to or equipping such ships, boats or other vessels;</w:t>
            </w:r>
          </w:p>
          <w:p w14:paraId="5910647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6473" w14:textId="77777777" w:rsidR="00E546F5" w:rsidRDefault="00951CE2">
            <w:pPr>
              <w:pStyle w:val="Tier4Bullet"/>
            </w:pPr>
            <w:r>
              <w:tab/>
            </w:r>
            <w:r>
              <w:tab/>
            </w:r>
            <w:r>
              <w:tab/>
              <w:t>-</w:t>
            </w:r>
            <w:r>
              <w:tab/>
              <w:t>for equipping the above platforms;</w:t>
            </w:r>
          </w:p>
          <w:p w14:paraId="5910647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75" w14:textId="77777777" w:rsidR="00E546F5" w:rsidRDefault="00951CE2">
            <w:pPr>
              <w:pStyle w:val="NormalinTable"/>
            </w:pPr>
            <w:r>
              <w:t>0.0%</w:t>
            </w:r>
          </w:p>
        </w:tc>
      </w:tr>
      <w:tr w:rsidR="00E546F5" w14:paraId="591064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77" w14:textId="77777777" w:rsidR="00E546F5" w:rsidRDefault="00951CE2">
            <w:pPr>
              <w:pStyle w:val="NormalinTable"/>
            </w:pPr>
            <w:r>
              <w:t>8409990090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78" w14:textId="77777777" w:rsidR="00E546F5" w:rsidRDefault="00951CE2">
            <w:pPr>
              <w:pStyle w:val="Tier1"/>
            </w:pPr>
            <w:r>
              <w:t>Parts suitable for use solely or principally wit</w:t>
            </w:r>
            <w:r>
              <w:t>h the engines of heading 8407 or 8408</w:t>
            </w:r>
          </w:p>
          <w:p w14:paraId="59106479" w14:textId="77777777" w:rsidR="00E546F5" w:rsidRDefault="00951CE2">
            <w:pPr>
              <w:pStyle w:val="Tier2"/>
            </w:pPr>
            <w:r>
              <w:t>-</w:t>
            </w:r>
            <w:r>
              <w:tab/>
              <w:t>Other</w:t>
            </w:r>
          </w:p>
          <w:p w14:paraId="5910647A" w14:textId="77777777" w:rsidR="00E546F5" w:rsidRDefault="00951CE2">
            <w:pPr>
              <w:pStyle w:val="Tier3"/>
            </w:pPr>
            <w:r>
              <w:t>-</w:t>
            </w:r>
            <w:r>
              <w:tab/>
              <w:t>-</w:t>
            </w:r>
            <w:r>
              <w:tab/>
              <w:t>Other</w:t>
            </w:r>
          </w:p>
          <w:p w14:paraId="5910647B" w14:textId="77777777" w:rsidR="00E546F5" w:rsidRDefault="00951CE2">
            <w:pPr>
              <w:pStyle w:val="Tier4"/>
            </w:pPr>
            <w:r>
              <w:t>-</w:t>
            </w:r>
            <w:r>
              <w:tab/>
              <w:t>-</w:t>
            </w:r>
            <w:r>
              <w:tab/>
              <w:t>-</w:t>
            </w:r>
            <w:r>
              <w:tab/>
              <w:t>Other</w:t>
            </w:r>
          </w:p>
          <w:p w14:paraId="5910647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47D" w14:textId="77777777" w:rsidR="00E546F5" w:rsidRDefault="00951CE2">
            <w:pPr>
              <w:pStyle w:val="Tier4Bullet"/>
            </w:pPr>
            <w:r>
              <w:tab/>
            </w:r>
            <w:r>
              <w:tab/>
            </w:r>
            <w:r>
              <w:tab/>
              <w:t>-</w:t>
            </w:r>
            <w:r>
              <w:tab/>
              <w:t xml:space="preserve">for fitting to or </w:t>
            </w:r>
            <w:r>
              <w:t>equipping such ships, boats or other vessels;</w:t>
            </w:r>
          </w:p>
          <w:p w14:paraId="5910647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647F" w14:textId="77777777" w:rsidR="00E546F5" w:rsidRDefault="00951CE2">
            <w:pPr>
              <w:pStyle w:val="Tier4Bullet"/>
            </w:pPr>
            <w:r>
              <w:tab/>
            </w:r>
            <w:r>
              <w:tab/>
            </w:r>
            <w:r>
              <w:tab/>
              <w:t>-</w:t>
            </w:r>
            <w:r>
              <w:tab/>
              <w:t>for equipping the above platforms;</w:t>
            </w:r>
          </w:p>
          <w:p w14:paraId="5910648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81" w14:textId="77777777" w:rsidR="00E546F5" w:rsidRDefault="00951CE2">
            <w:pPr>
              <w:pStyle w:val="NormalinTable"/>
            </w:pPr>
            <w:r>
              <w:t>0.0%</w:t>
            </w:r>
          </w:p>
        </w:tc>
      </w:tr>
      <w:tr w:rsidR="00E546F5" w14:paraId="591064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83" w14:textId="77777777" w:rsidR="00E546F5" w:rsidRDefault="00951CE2">
            <w:pPr>
              <w:pStyle w:val="NormalinTable"/>
            </w:pPr>
            <w:r>
              <w:t>8410000000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84" w14:textId="77777777" w:rsidR="00E546F5" w:rsidRDefault="00951CE2">
            <w:pPr>
              <w:pStyle w:val="Tier1"/>
            </w:pPr>
            <w:r>
              <w:t>Hydraulic turbines, water wheels, and regulators therefor</w:t>
            </w:r>
          </w:p>
          <w:p w14:paraId="59106485"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6486" w14:textId="77777777" w:rsidR="00E546F5" w:rsidRDefault="00951CE2">
            <w:pPr>
              <w:pStyle w:val="Tier1Bullet"/>
            </w:pPr>
            <w:r>
              <w:t>-</w:t>
            </w:r>
            <w:r>
              <w:tab/>
              <w:t>for fitting to or equipping such ships, boats or other vessels;</w:t>
            </w:r>
          </w:p>
          <w:p w14:paraId="59106487"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6488" w14:textId="77777777" w:rsidR="00E546F5" w:rsidRDefault="00951CE2">
            <w:pPr>
              <w:pStyle w:val="Tier1Bullet"/>
            </w:pPr>
            <w:r>
              <w:t>-</w:t>
            </w:r>
            <w:r>
              <w:tab/>
              <w:t>for equipping the above platforms;</w:t>
            </w:r>
          </w:p>
          <w:p w14:paraId="5910648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8A" w14:textId="77777777" w:rsidR="00E546F5" w:rsidRDefault="00951CE2">
            <w:pPr>
              <w:pStyle w:val="NormalinTable"/>
            </w:pPr>
            <w:r>
              <w:t>0.0%</w:t>
            </w:r>
          </w:p>
        </w:tc>
      </w:tr>
      <w:tr w:rsidR="00E546F5" w14:paraId="591064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8C" w14:textId="77777777" w:rsidR="00E546F5" w:rsidRDefault="00951CE2">
            <w:pPr>
              <w:pStyle w:val="NormalinTable"/>
            </w:pPr>
            <w:r>
              <w:t>8411110010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8D" w14:textId="77777777" w:rsidR="00E546F5" w:rsidRDefault="00951CE2">
            <w:pPr>
              <w:pStyle w:val="Tier1"/>
            </w:pPr>
            <w:r>
              <w:t>Turbojets, turbopropellers and other gas turbines</w:t>
            </w:r>
          </w:p>
          <w:p w14:paraId="5910648E" w14:textId="77777777" w:rsidR="00E546F5" w:rsidRDefault="00951CE2">
            <w:pPr>
              <w:pStyle w:val="Tier2"/>
            </w:pPr>
            <w:r>
              <w:t>-</w:t>
            </w:r>
            <w:r>
              <w:tab/>
              <w:t>Turbojets</w:t>
            </w:r>
          </w:p>
          <w:p w14:paraId="5910648F" w14:textId="77777777" w:rsidR="00E546F5" w:rsidRDefault="00951CE2">
            <w:pPr>
              <w:pStyle w:val="Tier3"/>
            </w:pPr>
            <w:r>
              <w:t>-</w:t>
            </w:r>
            <w:r>
              <w:tab/>
              <w:t>-</w:t>
            </w:r>
            <w:r>
              <w:tab/>
              <w:t>Of a thrust not exceeding 25 kN</w:t>
            </w:r>
          </w:p>
          <w:p w14:paraId="59106490" w14:textId="77777777" w:rsidR="00E546F5" w:rsidRDefault="00951CE2">
            <w:pPr>
              <w:pStyle w:val="Tier4"/>
            </w:pPr>
            <w:r>
              <w:t>-</w:t>
            </w:r>
            <w:r>
              <w:tab/>
              <w:t>-</w:t>
            </w:r>
            <w:r>
              <w:tab/>
              <w:t>-</w:t>
            </w:r>
            <w:r>
              <w:tab/>
              <w:t>For use in civil aircraft</w:t>
            </w:r>
          </w:p>
          <w:p w14:paraId="59106491" w14:textId="77777777" w:rsidR="00E546F5" w:rsidRDefault="00951CE2">
            <w:pPr>
              <w:pStyle w:val="Tier4Bullet"/>
            </w:pPr>
            <w:r>
              <w:tab/>
            </w:r>
            <w:r>
              <w:tab/>
            </w:r>
            <w:r>
              <w:tab/>
              <w:t>-</w:t>
            </w:r>
            <w:r>
              <w:tab/>
              <w:t>use in civil aircraft</w:t>
            </w:r>
          </w:p>
          <w:p w14:paraId="59106492" w14:textId="77777777" w:rsidR="00E546F5" w:rsidRDefault="00951CE2">
            <w:pPr>
              <w:pStyle w:val="Tier4Bullet"/>
            </w:pPr>
            <w:r>
              <w:tab/>
            </w:r>
            <w:r>
              <w:tab/>
            </w:r>
            <w:r>
              <w:tab/>
              <w:t>-</w:t>
            </w:r>
            <w:r>
              <w:tab/>
              <w:t xml:space="preserve">use for incorporation in civil aircraft in the course of their </w:t>
            </w:r>
            <w:r>
              <w:t>manufacture, repair, maintenance, rebuilding, modification or conversion</w:t>
            </w:r>
          </w:p>
          <w:p w14:paraId="59106493"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94" w14:textId="77777777" w:rsidR="00E546F5" w:rsidRDefault="00951CE2">
            <w:pPr>
              <w:pStyle w:val="NormalinTable"/>
            </w:pPr>
            <w:r>
              <w:t>0.0%</w:t>
            </w:r>
          </w:p>
        </w:tc>
      </w:tr>
      <w:tr w:rsidR="00E546F5" w14:paraId="591064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96" w14:textId="77777777" w:rsidR="00E546F5" w:rsidRDefault="00951CE2">
            <w:pPr>
              <w:pStyle w:val="NormalinTable"/>
            </w:pPr>
            <w:r>
              <w:t>8411110020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97" w14:textId="77777777" w:rsidR="00E546F5" w:rsidRDefault="00951CE2">
            <w:pPr>
              <w:pStyle w:val="Tier1"/>
            </w:pPr>
            <w:r>
              <w:t>Turbojets, turbopropellers and other gas turbines</w:t>
            </w:r>
          </w:p>
          <w:p w14:paraId="59106498" w14:textId="77777777" w:rsidR="00E546F5" w:rsidRDefault="00951CE2">
            <w:pPr>
              <w:pStyle w:val="Tier2"/>
            </w:pPr>
            <w:r>
              <w:t>-</w:t>
            </w:r>
            <w:r>
              <w:tab/>
              <w:t>Turbojets</w:t>
            </w:r>
          </w:p>
          <w:p w14:paraId="59106499" w14:textId="77777777" w:rsidR="00E546F5" w:rsidRDefault="00951CE2">
            <w:pPr>
              <w:pStyle w:val="Tier3"/>
            </w:pPr>
            <w:r>
              <w:t>-</w:t>
            </w:r>
            <w:r>
              <w:tab/>
              <w:t>-</w:t>
            </w:r>
            <w:r>
              <w:tab/>
              <w:t>Of a thrust not exceeding 25 kN</w:t>
            </w:r>
          </w:p>
          <w:p w14:paraId="5910649A" w14:textId="77777777" w:rsidR="00E546F5" w:rsidRDefault="00951CE2">
            <w:pPr>
              <w:pStyle w:val="Tier4"/>
            </w:pPr>
            <w:r>
              <w:t>-</w:t>
            </w:r>
            <w:r>
              <w:tab/>
              <w:t>-</w:t>
            </w:r>
            <w:r>
              <w:tab/>
              <w:t>-</w:t>
            </w:r>
            <w:r>
              <w:tab/>
            </w:r>
            <w:r>
              <w:t>Intended to be fitted in aircraft imported duty free or built within the Community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9B" w14:textId="77777777" w:rsidR="00E546F5" w:rsidRDefault="00951CE2">
            <w:pPr>
              <w:pStyle w:val="NormalinTable"/>
            </w:pPr>
            <w:r>
              <w:t>0.0%</w:t>
            </w:r>
          </w:p>
        </w:tc>
      </w:tr>
      <w:tr w:rsidR="00E546F5" w14:paraId="591064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9D" w14:textId="77777777" w:rsidR="00E546F5" w:rsidRDefault="00951CE2">
            <w:pPr>
              <w:pStyle w:val="NormalinTable"/>
            </w:pPr>
            <w:r>
              <w:t>8411110090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9E" w14:textId="77777777" w:rsidR="00E546F5" w:rsidRDefault="00951CE2">
            <w:pPr>
              <w:pStyle w:val="Tier1"/>
            </w:pPr>
            <w:r>
              <w:t>Turbojets, turbopropellers and other gas turbines</w:t>
            </w:r>
          </w:p>
          <w:p w14:paraId="5910649F" w14:textId="77777777" w:rsidR="00E546F5" w:rsidRDefault="00951CE2">
            <w:pPr>
              <w:pStyle w:val="Tier2"/>
            </w:pPr>
            <w:r>
              <w:t>-</w:t>
            </w:r>
            <w:r>
              <w:tab/>
              <w:t>Turbojets</w:t>
            </w:r>
          </w:p>
          <w:p w14:paraId="591064A0" w14:textId="77777777" w:rsidR="00E546F5" w:rsidRDefault="00951CE2">
            <w:pPr>
              <w:pStyle w:val="Tier3"/>
            </w:pPr>
            <w:r>
              <w:t>-</w:t>
            </w:r>
            <w:r>
              <w:tab/>
              <w:t>-</w:t>
            </w:r>
            <w:r>
              <w:tab/>
              <w:t>Of a thrust not exceeding 25 kN</w:t>
            </w:r>
          </w:p>
          <w:p w14:paraId="591064A1" w14:textId="77777777" w:rsidR="00E546F5" w:rsidRDefault="00951CE2">
            <w:pPr>
              <w:pStyle w:val="Tier4"/>
            </w:pPr>
            <w:r>
              <w:t>-</w:t>
            </w:r>
            <w:r>
              <w:tab/>
              <w:t>-</w:t>
            </w:r>
            <w:r>
              <w:tab/>
              <w:t>-</w:t>
            </w:r>
            <w:r>
              <w:tab/>
              <w:t>Other</w:t>
            </w:r>
          </w:p>
          <w:p w14:paraId="591064A2"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64A3" w14:textId="77777777" w:rsidR="00E546F5" w:rsidRDefault="00951CE2">
            <w:pPr>
              <w:pStyle w:val="Tier4Bullet"/>
            </w:pPr>
            <w:r>
              <w:tab/>
            </w:r>
            <w:r>
              <w:tab/>
            </w:r>
            <w:r>
              <w:tab/>
              <w:t>-</w:t>
            </w:r>
            <w:r>
              <w:tab/>
              <w:t>for fitting to or equipping such ships, boats or other vessels;</w:t>
            </w:r>
          </w:p>
          <w:p w14:paraId="591064A4"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64A5" w14:textId="77777777" w:rsidR="00E546F5" w:rsidRDefault="00951CE2">
            <w:pPr>
              <w:pStyle w:val="Tier4Bullet"/>
            </w:pPr>
            <w:r>
              <w:tab/>
            </w:r>
            <w:r>
              <w:tab/>
            </w:r>
            <w:r>
              <w:tab/>
              <w:t>-</w:t>
            </w:r>
            <w:r>
              <w:tab/>
              <w:t>for equipping the above platforms;</w:t>
            </w:r>
          </w:p>
          <w:p w14:paraId="591064A6"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A7" w14:textId="77777777" w:rsidR="00E546F5" w:rsidRDefault="00951CE2">
            <w:pPr>
              <w:pStyle w:val="NormalinTable"/>
            </w:pPr>
            <w:r>
              <w:t>0.0%</w:t>
            </w:r>
          </w:p>
        </w:tc>
      </w:tr>
      <w:tr w:rsidR="00E546F5" w14:paraId="591064B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A9" w14:textId="77777777" w:rsidR="00E546F5" w:rsidRDefault="00951CE2">
            <w:pPr>
              <w:pStyle w:val="NormalinTable"/>
            </w:pPr>
            <w:r>
              <w:t>8411121010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AA" w14:textId="77777777" w:rsidR="00E546F5" w:rsidRDefault="00951CE2">
            <w:pPr>
              <w:pStyle w:val="Tier1"/>
            </w:pPr>
            <w:r>
              <w:t>Turbojets, turbopropellers and other gas turbines</w:t>
            </w:r>
          </w:p>
          <w:p w14:paraId="591064AB" w14:textId="77777777" w:rsidR="00E546F5" w:rsidRDefault="00951CE2">
            <w:pPr>
              <w:pStyle w:val="Tier2"/>
            </w:pPr>
            <w:r>
              <w:t>-</w:t>
            </w:r>
            <w:r>
              <w:tab/>
              <w:t>Turbojets</w:t>
            </w:r>
          </w:p>
          <w:p w14:paraId="591064AC" w14:textId="77777777" w:rsidR="00E546F5" w:rsidRDefault="00951CE2">
            <w:pPr>
              <w:pStyle w:val="Tier3"/>
            </w:pPr>
            <w:r>
              <w:t>-</w:t>
            </w:r>
            <w:r>
              <w:tab/>
              <w:t>-</w:t>
            </w:r>
            <w:r>
              <w:tab/>
              <w:t>Of a thrust exceeding 25 kN</w:t>
            </w:r>
          </w:p>
          <w:p w14:paraId="591064AD" w14:textId="77777777" w:rsidR="00E546F5" w:rsidRDefault="00951CE2">
            <w:pPr>
              <w:pStyle w:val="Tier4"/>
            </w:pPr>
            <w:r>
              <w:t>-</w:t>
            </w:r>
            <w:r>
              <w:tab/>
              <w:t>-</w:t>
            </w:r>
            <w:r>
              <w:tab/>
              <w:t>-</w:t>
            </w:r>
            <w:r>
              <w:tab/>
              <w:t>Of a thrust exceeding 25 kN but not exceeding 44 kN</w:t>
            </w:r>
          </w:p>
          <w:p w14:paraId="591064AE" w14:textId="77777777" w:rsidR="00E546F5" w:rsidRDefault="00951CE2">
            <w:pPr>
              <w:pStyle w:val="Tier5"/>
            </w:pPr>
            <w:r>
              <w:t>-</w:t>
            </w:r>
            <w:r>
              <w:tab/>
              <w:t>-</w:t>
            </w:r>
            <w:r>
              <w:tab/>
              <w:t>-</w:t>
            </w:r>
            <w:r>
              <w:tab/>
              <w:t>-</w:t>
            </w:r>
            <w:r>
              <w:tab/>
              <w:t>For use in civil aircraft</w:t>
            </w:r>
          </w:p>
          <w:p w14:paraId="591064AF" w14:textId="77777777" w:rsidR="00E546F5" w:rsidRDefault="00951CE2">
            <w:pPr>
              <w:pStyle w:val="Tier5Bullet"/>
            </w:pPr>
            <w:r>
              <w:tab/>
            </w:r>
            <w:r>
              <w:tab/>
            </w:r>
            <w:r>
              <w:tab/>
            </w:r>
            <w:r>
              <w:tab/>
              <w:t>-</w:t>
            </w:r>
            <w:r>
              <w:tab/>
              <w:t>use in civil aircraft</w:t>
            </w:r>
          </w:p>
          <w:p w14:paraId="591064B0" w14:textId="77777777" w:rsidR="00E546F5" w:rsidRDefault="00951CE2">
            <w:pPr>
              <w:pStyle w:val="Tier5Bullet"/>
            </w:pPr>
            <w:r>
              <w:tab/>
            </w:r>
            <w:r>
              <w:tab/>
            </w:r>
            <w:r>
              <w:tab/>
            </w:r>
            <w:r>
              <w:tab/>
              <w:t>-</w:t>
            </w:r>
            <w:r>
              <w:tab/>
              <w:t xml:space="preserve">use for </w:t>
            </w:r>
            <w:r>
              <w:t>incorporation in civil aircraft in the course of their manufacture, repair, maintenance, rebuilding, modification or conversion</w:t>
            </w:r>
          </w:p>
          <w:p w14:paraId="591064B1"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B2" w14:textId="77777777" w:rsidR="00E546F5" w:rsidRDefault="00951CE2">
            <w:pPr>
              <w:pStyle w:val="NormalinTable"/>
            </w:pPr>
            <w:r>
              <w:t>0.0%</w:t>
            </w:r>
          </w:p>
        </w:tc>
      </w:tr>
      <w:tr w:rsidR="00E546F5" w14:paraId="591064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B4" w14:textId="77777777" w:rsidR="00E546F5" w:rsidRDefault="00951CE2">
            <w:pPr>
              <w:pStyle w:val="NormalinTable"/>
            </w:pPr>
            <w:r>
              <w:t>8411121020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B5" w14:textId="77777777" w:rsidR="00E546F5" w:rsidRDefault="00951CE2">
            <w:pPr>
              <w:pStyle w:val="Tier1"/>
            </w:pPr>
            <w:r>
              <w:t>Turbojets, turbopropellers and other gas turbines</w:t>
            </w:r>
          </w:p>
          <w:p w14:paraId="591064B6" w14:textId="77777777" w:rsidR="00E546F5" w:rsidRDefault="00951CE2">
            <w:pPr>
              <w:pStyle w:val="Tier2"/>
            </w:pPr>
            <w:r>
              <w:t>-</w:t>
            </w:r>
            <w:r>
              <w:tab/>
            </w:r>
            <w:r>
              <w:t>Turbojets</w:t>
            </w:r>
          </w:p>
          <w:p w14:paraId="591064B7" w14:textId="77777777" w:rsidR="00E546F5" w:rsidRDefault="00951CE2">
            <w:pPr>
              <w:pStyle w:val="Tier3"/>
            </w:pPr>
            <w:r>
              <w:t>-</w:t>
            </w:r>
            <w:r>
              <w:tab/>
              <w:t>-</w:t>
            </w:r>
            <w:r>
              <w:tab/>
              <w:t>Of a thrust exceeding 25 kN</w:t>
            </w:r>
          </w:p>
          <w:p w14:paraId="591064B8" w14:textId="77777777" w:rsidR="00E546F5" w:rsidRDefault="00951CE2">
            <w:pPr>
              <w:pStyle w:val="Tier4"/>
            </w:pPr>
            <w:r>
              <w:t>-</w:t>
            </w:r>
            <w:r>
              <w:tab/>
              <w:t>-</w:t>
            </w:r>
            <w:r>
              <w:tab/>
              <w:t>-</w:t>
            </w:r>
            <w:r>
              <w:tab/>
              <w:t>Of a thrust exceeding 25 kN but not exceeding 44 kN</w:t>
            </w:r>
          </w:p>
          <w:p w14:paraId="591064B9" w14:textId="77777777" w:rsidR="00E546F5" w:rsidRDefault="00951CE2">
            <w:pPr>
              <w:pStyle w:val="Tier5"/>
            </w:pPr>
            <w:r>
              <w:t>-</w:t>
            </w:r>
            <w:r>
              <w:tab/>
              <w:t>-</w:t>
            </w:r>
            <w:r>
              <w:tab/>
              <w:t>-</w:t>
            </w:r>
            <w:r>
              <w:tab/>
              <w:t>-</w:t>
            </w:r>
            <w:r>
              <w:tab/>
              <w:t>Intended to be 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BA" w14:textId="77777777" w:rsidR="00E546F5" w:rsidRDefault="00951CE2">
            <w:pPr>
              <w:pStyle w:val="NormalinTable"/>
            </w:pPr>
            <w:r>
              <w:t>0.0%</w:t>
            </w:r>
          </w:p>
        </w:tc>
      </w:tr>
      <w:tr w:rsidR="00E546F5" w14:paraId="591064C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BC" w14:textId="77777777" w:rsidR="00E546F5" w:rsidRDefault="00951CE2">
            <w:pPr>
              <w:pStyle w:val="NormalinTable"/>
            </w:pPr>
            <w:r>
              <w:t>8411121090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BD" w14:textId="77777777" w:rsidR="00E546F5" w:rsidRDefault="00951CE2">
            <w:pPr>
              <w:pStyle w:val="Tier1"/>
            </w:pPr>
            <w:r>
              <w:t>Turbojets, turbopropellers and other gas turbines</w:t>
            </w:r>
          </w:p>
          <w:p w14:paraId="591064BE" w14:textId="77777777" w:rsidR="00E546F5" w:rsidRDefault="00951CE2">
            <w:pPr>
              <w:pStyle w:val="Tier2"/>
            </w:pPr>
            <w:r>
              <w:t>-</w:t>
            </w:r>
            <w:r>
              <w:tab/>
            </w:r>
            <w:r>
              <w:t>Turbojets</w:t>
            </w:r>
          </w:p>
          <w:p w14:paraId="591064BF" w14:textId="77777777" w:rsidR="00E546F5" w:rsidRDefault="00951CE2">
            <w:pPr>
              <w:pStyle w:val="Tier3"/>
            </w:pPr>
            <w:r>
              <w:t>-</w:t>
            </w:r>
            <w:r>
              <w:tab/>
              <w:t>-</w:t>
            </w:r>
            <w:r>
              <w:tab/>
              <w:t>Of a thrust exceeding 25 kN</w:t>
            </w:r>
          </w:p>
          <w:p w14:paraId="591064C0" w14:textId="77777777" w:rsidR="00E546F5" w:rsidRDefault="00951CE2">
            <w:pPr>
              <w:pStyle w:val="Tier4"/>
            </w:pPr>
            <w:r>
              <w:t>-</w:t>
            </w:r>
            <w:r>
              <w:tab/>
              <w:t>-</w:t>
            </w:r>
            <w:r>
              <w:tab/>
              <w:t>-</w:t>
            </w:r>
            <w:r>
              <w:tab/>
              <w:t>Of a thrust exceeding 25 kN but not exceeding 44 kN</w:t>
            </w:r>
          </w:p>
          <w:p w14:paraId="591064C1" w14:textId="77777777" w:rsidR="00E546F5" w:rsidRDefault="00951CE2">
            <w:pPr>
              <w:pStyle w:val="Tier5"/>
            </w:pPr>
            <w:r>
              <w:t>-</w:t>
            </w:r>
            <w:r>
              <w:tab/>
              <w:t>-</w:t>
            </w:r>
            <w:r>
              <w:tab/>
              <w:t>-</w:t>
            </w:r>
            <w:r>
              <w:tab/>
              <w:t>-</w:t>
            </w:r>
            <w:r>
              <w:tab/>
              <w:t>Other</w:t>
            </w:r>
          </w:p>
          <w:p w14:paraId="591064C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w:t>
            </w:r>
            <w:r>
              <w:t>version;</w:t>
            </w:r>
          </w:p>
          <w:p w14:paraId="591064C3" w14:textId="77777777" w:rsidR="00E546F5" w:rsidRDefault="00951CE2">
            <w:pPr>
              <w:pStyle w:val="Tier5Bullet"/>
            </w:pPr>
            <w:r>
              <w:tab/>
            </w:r>
            <w:r>
              <w:tab/>
            </w:r>
            <w:r>
              <w:tab/>
            </w:r>
            <w:r>
              <w:tab/>
              <w:t>-</w:t>
            </w:r>
            <w:r>
              <w:tab/>
              <w:t>for fitting to or equipping such ships, boats or other vessels;</w:t>
            </w:r>
          </w:p>
          <w:p w14:paraId="591064C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w:t>
            </w:r>
            <w:r>
              <w:t>0 49 or floating or submersible of subheading 8905 20;</w:t>
            </w:r>
          </w:p>
          <w:p w14:paraId="591064C5" w14:textId="77777777" w:rsidR="00E546F5" w:rsidRDefault="00951CE2">
            <w:pPr>
              <w:pStyle w:val="Tier5Bullet"/>
            </w:pPr>
            <w:r>
              <w:tab/>
            </w:r>
            <w:r>
              <w:tab/>
            </w:r>
            <w:r>
              <w:tab/>
            </w:r>
            <w:r>
              <w:tab/>
              <w:t>-</w:t>
            </w:r>
            <w:r>
              <w:tab/>
              <w:t>for equipping the above platforms;</w:t>
            </w:r>
          </w:p>
          <w:p w14:paraId="591064C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C7" w14:textId="77777777" w:rsidR="00E546F5" w:rsidRDefault="00951CE2">
            <w:pPr>
              <w:pStyle w:val="NormalinTable"/>
            </w:pPr>
            <w:r>
              <w:t>0.0%</w:t>
            </w:r>
          </w:p>
        </w:tc>
      </w:tr>
      <w:tr w:rsidR="00E546F5" w14:paraId="591064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C9" w14:textId="77777777" w:rsidR="00E546F5" w:rsidRDefault="00951CE2">
            <w:pPr>
              <w:pStyle w:val="NormalinTable"/>
            </w:pPr>
            <w:r>
              <w:t>8411123010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CA" w14:textId="77777777" w:rsidR="00E546F5" w:rsidRDefault="00951CE2">
            <w:pPr>
              <w:pStyle w:val="Tier1"/>
            </w:pPr>
            <w:r>
              <w:t>Turbojets, turbopropellers and other gas turbines</w:t>
            </w:r>
          </w:p>
          <w:p w14:paraId="591064CB" w14:textId="77777777" w:rsidR="00E546F5" w:rsidRDefault="00951CE2">
            <w:pPr>
              <w:pStyle w:val="Tier2"/>
            </w:pPr>
            <w:r>
              <w:t>-</w:t>
            </w:r>
            <w:r>
              <w:tab/>
              <w:t>Turbojets</w:t>
            </w:r>
          </w:p>
          <w:p w14:paraId="591064CC" w14:textId="77777777" w:rsidR="00E546F5" w:rsidRDefault="00951CE2">
            <w:pPr>
              <w:pStyle w:val="Tier3"/>
            </w:pPr>
            <w:r>
              <w:t>-</w:t>
            </w:r>
            <w:r>
              <w:tab/>
              <w:t>-</w:t>
            </w:r>
            <w:r>
              <w:tab/>
              <w:t xml:space="preserve">Of </w:t>
            </w:r>
            <w:r>
              <w:t>a thrust exceeding 25 kN</w:t>
            </w:r>
          </w:p>
          <w:p w14:paraId="591064CD" w14:textId="77777777" w:rsidR="00E546F5" w:rsidRDefault="00951CE2">
            <w:pPr>
              <w:pStyle w:val="Tier4"/>
            </w:pPr>
            <w:r>
              <w:t>-</w:t>
            </w:r>
            <w:r>
              <w:tab/>
              <w:t>-</w:t>
            </w:r>
            <w:r>
              <w:tab/>
              <w:t>-</w:t>
            </w:r>
            <w:r>
              <w:tab/>
              <w:t>Of a thrust exceeding 44 kN but not exceeding 132 kN</w:t>
            </w:r>
          </w:p>
          <w:p w14:paraId="591064CE" w14:textId="77777777" w:rsidR="00E546F5" w:rsidRDefault="00951CE2">
            <w:pPr>
              <w:pStyle w:val="Tier5"/>
            </w:pPr>
            <w:r>
              <w:t>-</w:t>
            </w:r>
            <w:r>
              <w:tab/>
              <w:t>-</w:t>
            </w:r>
            <w:r>
              <w:tab/>
              <w:t>-</w:t>
            </w:r>
            <w:r>
              <w:tab/>
              <w:t>-</w:t>
            </w:r>
            <w:r>
              <w:tab/>
              <w:t>For use in civil aircraft</w:t>
            </w:r>
          </w:p>
          <w:p w14:paraId="591064CF" w14:textId="77777777" w:rsidR="00E546F5" w:rsidRDefault="00951CE2">
            <w:pPr>
              <w:pStyle w:val="Tier5Bullet"/>
            </w:pPr>
            <w:r>
              <w:tab/>
            </w:r>
            <w:r>
              <w:tab/>
            </w:r>
            <w:r>
              <w:tab/>
            </w:r>
            <w:r>
              <w:tab/>
              <w:t>-</w:t>
            </w:r>
            <w:r>
              <w:tab/>
              <w:t>use in civil aircraft</w:t>
            </w:r>
          </w:p>
          <w:p w14:paraId="591064D0" w14:textId="77777777" w:rsidR="00E546F5" w:rsidRDefault="00951CE2">
            <w:pPr>
              <w:pStyle w:val="Tier5Bullet"/>
            </w:pPr>
            <w:r>
              <w:tab/>
            </w:r>
            <w:r>
              <w:tab/>
            </w:r>
            <w:r>
              <w:tab/>
            </w:r>
            <w:r>
              <w:tab/>
              <w:t>-</w:t>
            </w:r>
            <w:r>
              <w:tab/>
              <w:t xml:space="preserve">use for incorporation in civil aircraft in the course of their manufacture, repair, </w:t>
            </w:r>
            <w:r>
              <w:t>maintenance, rebuilding, modification or conversion</w:t>
            </w:r>
          </w:p>
          <w:p w14:paraId="591064D1"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D2" w14:textId="77777777" w:rsidR="00E546F5" w:rsidRDefault="00951CE2">
            <w:pPr>
              <w:pStyle w:val="NormalinTable"/>
            </w:pPr>
            <w:r>
              <w:t>0.0%</w:t>
            </w:r>
          </w:p>
        </w:tc>
      </w:tr>
      <w:tr w:rsidR="00E546F5" w14:paraId="591064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D4" w14:textId="77777777" w:rsidR="00E546F5" w:rsidRDefault="00951CE2">
            <w:pPr>
              <w:pStyle w:val="NormalinTable"/>
            </w:pPr>
            <w:r>
              <w:t>8411123020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D5" w14:textId="77777777" w:rsidR="00E546F5" w:rsidRDefault="00951CE2">
            <w:pPr>
              <w:pStyle w:val="Tier1"/>
            </w:pPr>
            <w:r>
              <w:t>Turbojets, turbopropellers and other gas turbines</w:t>
            </w:r>
          </w:p>
          <w:p w14:paraId="591064D6" w14:textId="77777777" w:rsidR="00E546F5" w:rsidRDefault="00951CE2">
            <w:pPr>
              <w:pStyle w:val="Tier2"/>
            </w:pPr>
            <w:r>
              <w:t>-</w:t>
            </w:r>
            <w:r>
              <w:tab/>
              <w:t>Turbojets</w:t>
            </w:r>
          </w:p>
          <w:p w14:paraId="591064D7" w14:textId="77777777" w:rsidR="00E546F5" w:rsidRDefault="00951CE2">
            <w:pPr>
              <w:pStyle w:val="Tier3"/>
            </w:pPr>
            <w:r>
              <w:t>-</w:t>
            </w:r>
            <w:r>
              <w:tab/>
              <w:t>-</w:t>
            </w:r>
            <w:r>
              <w:tab/>
              <w:t>Of a thrust exceeding 25 kN</w:t>
            </w:r>
          </w:p>
          <w:p w14:paraId="591064D8" w14:textId="77777777" w:rsidR="00E546F5" w:rsidRDefault="00951CE2">
            <w:pPr>
              <w:pStyle w:val="Tier4"/>
            </w:pPr>
            <w:r>
              <w:t>-</w:t>
            </w:r>
            <w:r>
              <w:tab/>
              <w:t>-</w:t>
            </w:r>
            <w:r>
              <w:tab/>
              <w:t>-</w:t>
            </w:r>
            <w:r>
              <w:tab/>
              <w:t xml:space="preserve">Of a thrust exceeding 44 kN but </w:t>
            </w:r>
            <w:r>
              <w:t>not exceeding 132 kN</w:t>
            </w:r>
          </w:p>
          <w:p w14:paraId="591064D9" w14:textId="77777777" w:rsidR="00E546F5" w:rsidRDefault="00951CE2">
            <w:pPr>
              <w:pStyle w:val="Tier5"/>
            </w:pPr>
            <w:r>
              <w:t>-</w:t>
            </w:r>
            <w:r>
              <w:tab/>
              <w:t>-</w:t>
            </w:r>
            <w:r>
              <w:tab/>
              <w:t>-</w:t>
            </w:r>
            <w:r>
              <w:tab/>
              <w:t>-</w:t>
            </w:r>
            <w:r>
              <w:tab/>
              <w:t>Intended to be 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DA" w14:textId="77777777" w:rsidR="00E546F5" w:rsidRDefault="00951CE2">
            <w:pPr>
              <w:pStyle w:val="NormalinTable"/>
            </w:pPr>
            <w:r>
              <w:t>0.0%</w:t>
            </w:r>
          </w:p>
        </w:tc>
      </w:tr>
      <w:tr w:rsidR="00E546F5" w14:paraId="591064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DC" w14:textId="77777777" w:rsidR="00E546F5" w:rsidRDefault="00951CE2">
            <w:pPr>
              <w:pStyle w:val="NormalinTable"/>
            </w:pPr>
            <w:r>
              <w:t>8411123090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DD" w14:textId="77777777" w:rsidR="00E546F5" w:rsidRDefault="00951CE2">
            <w:pPr>
              <w:pStyle w:val="Tier1"/>
            </w:pPr>
            <w:r>
              <w:t>Turbojets, turbopropellers and other gas turbines</w:t>
            </w:r>
          </w:p>
          <w:p w14:paraId="591064DE" w14:textId="77777777" w:rsidR="00E546F5" w:rsidRDefault="00951CE2">
            <w:pPr>
              <w:pStyle w:val="Tier2"/>
            </w:pPr>
            <w:r>
              <w:t>-</w:t>
            </w:r>
            <w:r>
              <w:tab/>
              <w:t>Turbojets</w:t>
            </w:r>
          </w:p>
          <w:p w14:paraId="591064DF" w14:textId="77777777" w:rsidR="00E546F5" w:rsidRDefault="00951CE2">
            <w:pPr>
              <w:pStyle w:val="Tier3"/>
            </w:pPr>
            <w:r>
              <w:t>-</w:t>
            </w:r>
            <w:r>
              <w:tab/>
              <w:t>-</w:t>
            </w:r>
            <w:r>
              <w:tab/>
              <w:t>Of a thrust exceeding 25 kN</w:t>
            </w:r>
          </w:p>
          <w:p w14:paraId="591064E0" w14:textId="77777777" w:rsidR="00E546F5" w:rsidRDefault="00951CE2">
            <w:pPr>
              <w:pStyle w:val="Tier4"/>
            </w:pPr>
            <w:r>
              <w:t>-</w:t>
            </w:r>
            <w:r>
              <w:tab/>
              <w:t>-</w:t>
            </w:r>
            <w:r>
              <w:tab/>
              <w:t>-</w:t>
            </w:r>
            <w:r>
              <w:tab/>
              <w:t xml:space="preserve">Of a thrust exceeding 44 kN but </w:t>
            </w:r>
            <w:r>
              <w:t>not exceeding 132 kN</w:t>
            </w:r>
          </w:p>
          <w:p w14:paraId="591064E1" w14:textId="77777777" w:rsidR="00E546F5" w:rsidRDefault="00951CE2">
            <w:pPr>
              <w:pStyle w:val="Tier5"/>
            </w:pPr>
            <w:r>
              <w:t>-</w:t>
            </w:r>
            <w:r>
              <w:tab/>
              <w:t>-</w:t>
            </w:r>
            <w:r>
              <w:tab/>
              <w:t>-</w:t>
            </w:r>
            <w:r>
              <w:tab/>
              <w:t>-</w:t>
            </w:r>
            <w:r>
              <w:tab/>
              <w:t>Other</w:t>
            </w:r>
          </w:p>
          <w:p w14:paraId="591064E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4E3" w14:textId="77777777" w:rsidR="00E546F5" w:rsidRDefault="00951CE2">
            <w:pPr>
              <w:pStyle w:val="Tier5Bullet"/>
            </w:pPr>
            <w:r>
              <w:tab/>
            </w:r>
            <w:r>
              <w:tab/>
            </w:r>
            <w:r>
              <w:tab/>
            </w:r>
            <w:r>
              <w:tab/>
              <w:t>-</w:t>
            </w:r>
            <w:r>
              <w:tab/>
              <w:t xml:space="preserve">for fitting to or equipping such ships, boats or other </w:t>
            </w:r>
            <w:r>
              <w:t>vessels;</w:t>
            </w:r>
          </w:p>
          <w:p w14:paraId="591064E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4E5" w14:textId="77777777" w:rsidR="00E546F5" w:rsidRDefault="00951CE2">
            <w:pPr>
              <w:pStyle w:val="Tier5Bullet"/>
            </w:pPr>
            <w:r>
              <w:tab/>
            </w:r>
            <w:r>
              <w:tab/>
            </w:r>
            <w:r>
              <w:tab/>
            </w:r>
            <w:r>
              <w:tab/>
              <w:t>-</w:t>
            </w:r>
            <w:r>
              <w:tab/>
              <w:t>for equip</w:t>
            </w:r>
            <w:r>
              <w:t>ping the above platforms;</w:t>
            </w:r>
          </w:p>
          <w:p w14:paraId="591064E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E7" w14:textId="77777777" w:rsidR="00E546F5" w:rsidRDefault="00951CE2">
            <w:pPr>
              <w:pStyle w:val="NormalinTable"/>
            </w:pPr>
            <w:r>
              <w:t>0.0%</w:t>
            </w:r>
          </w:p>
        </w:tc>
      </w:tr>
      <w:tr w:rsidR="00E546F5" w14:paraId="591064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E9" w14:textId="77777777" w:rsidR="00E546F5" w:rsidRDefault="00951CE2">
            <w:pPr>
              <w:pStyle w:val="NormalinTable"/>
            </w:pPr>
            <w:r>
              <w:t>8411128010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EA" w14:textId="77777777" w:rsidR="00E546F5" w:rsidRDefault="00951CE2">
            <w:pPr>
              <w:pStyle w:val="Tier1"/>
            </w:pPr>
            <w:r>
              <w:t>Turbojets, turbopropellers and other gas turbines</w:t>
            </w:r>
          </w:p>
          <w:p w14:paraId="591064EB" w14:textId="77777777" w:rsidR="00E546F5" w:rsidRDefault="00951CE2">
            <w:pPr>
              <w:pStyle w:val="Tier2"/>
            </w:pPr>
            <w:r>
              <w:t>-</w:t>
            </w:r>
            <w:r>
              <w:tab/>
              <w:t>Turbojets</w:t>
            </w:r>
          </w:p>
          <w:p w14:paraId="591064EC" w14:textId="77777777" w:rsidR="00E546F5" w:rsidRDefault="00951CE2">
            <w:pPr>
              <w:pStyle w:val="Tier3"/>
            </w:pPr>
            <w:r>
              <w:t>-</w:t>
            </w:r>
            <w:r>
              <w:tab/>
              <w:t>-</w:t>
            </w:r>
            <w:r>
              <w:tab/>
              <w:t>Of a thrust exceeding 25 kN</w:t>
            </w:r>
          </w:p>
          <w:p w14:paraId="591064ED" w14:textId="77777777" w:rsidR="00E546F5" w:rsidRDefault="00951CE2">
            <w:pPr>
              <w:pStyle w:val="Tier4"/>
            </w:pPr>
            <w:r>
              <w:t>-</w:t>
            </w:r>
            <w:r>
              <w:tab/>
              <w:t>-</w:t>
            </w:r>
            <w:r>
              <w:tab/>
              <w:t>-</w:t>
            </w:r>
            <w:r>
              <w:tab/>
              <w:t>Of a thrust exceeding 132 kN</w:t>
            </w:r>
          </w:p>
          <w:p w14:paraId="591064EE" w14:textId="77777777" w:rsidR="00E546F5" w:rsidRDefault="00951CE2">
            <w:pPr>
              <w:pStyle w:val="Tier5"/>
            </w:pPr>
            <w:r>
              <w:t>-</w:t>
            </w:r>
            <w:r>
              <w:tab/>
              <w:t>-</w:t>
            </w:r>
            <w:r>
              <w:tab/>
              <w:t>-</w:t>
            </w:r>
            <w:r>
              <w:tab/>
              <w:t>-</w:t>
            </w:r>
            <w:r>
              <w:tab/>
            </w:r>
            <w:r>
              <w:t>For use in civil aircraft</w:t>
            </w:r>
          </w:p>
          <w:p w14:paraId="591064EF" w14:textId="77777777" w:rsidR="00E546F5" w:rsidRDefault="00951CE2">
            <w:pPr>
              <w:pStyle w:val="Tier5Bullet"/>
            </w:pPr>
            <w:r>
              <w:tab/>
            </w:r>
            <w:r>
              <w:tab/>
            </w:r>
            <w:r>
              <w:tab/>
            </w:r>
            <w:r>
              <w:tab/>
              <w:t>-</w:t>
            </w:r>
            <w:r>
              <w:tab/>
              <w:t>use in civil aircraft</w:t>
            </w:r>
          </w:p>
          <w:p w14:paraId="591064F0"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64F1"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F2" w14:textId="77777777" w:rsidR="00E546F5" w:rsidRDefault="00951CE2">
            <w:pPr>
              <w:pStyle w:val="NormalinTable"/>
            </w:pPr>
            <w:r>
              <w:t>0.0%</w:t>
            </w:r>
          </w:p>
        </w:tc>
      </w:tr>
      <w:tr w:rsidR="00E546F5" w14:paraId="591064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F4" w14:textId="77777777" w:rsidR="00E546F5" w:rsidRDefault="00951CE2">
            <w:pPr>
              <w:pStyle w:val="NormalinTable"/>
            </w:pPr>
            <w:r>
              <w:t>8411</w:t>
            </w:r>
            <w:r>
              <w:t>128020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F5" w14:textId="77777777" w:rsidR="00E546F5" w:rsidRDefault="00951CE2">
            <w:pPr>
              <w:pStyle w:val="Tier1"/>
            </w:pPr>
            <w:r>
              <w:t>Turbojets, turbopropellers and other gas turbines</w:t>
            </w:r>
          </w:p>
          <w:p w14:paraId="591064F6" w14:textId="77777777" w:rsidR="00E546F5" w:rsidRDefault="00951CE2">
            <w:pPr>
              <w:pStyle w:val="Tier2"/>
            </w:pPr>
            <w:r>
              <w:t>-</w:t>
            </w:r>
            <w:r>
              <w:tab/>
              <w:t>Turbojets</w:t>
            </w:r>
          </w:p>
          <w:p w14:paraId="591064F7" w14:textId="77777777" w:rsidR="00E546F5" w:rsidRDefault="00951CE2">
            <w:pPr>
              <w:pStyle w:val="Tier3"/>
            </w:pPr>
            <w:r>
              <w:t>-</w:t>
            </w:r>
            <w:r>
              <w:tab/>
              <w:t>-</w:t>
            </w:r>
            <w:r>
              <w:tab/>
              <w:t>Of a thrust exceeding 25 kN</w:t>
            </w:r>
          </w:p>
          <w:p w14:paraId="591064F8" w14:textId="77777777" w:rsidR="00E546F5" w:rsidRDefault="00951CE2">
            <w:pPr>
              <w:pStyle w:val="Tier4"/>
            </w:pPr>
            <w:r>
              <w:t>-</w:t>
            </w:r>
            <w:r>
              <w:tab/>
              <w:t>-</w:t>
            </w:r>
            <w:r>
              <w:tab/>
              <w:t>-</w:t>
            </w:r>
            <w:r>
              <w:tab/>
              <w:t>Of a thrust exceeding 132 kN</w:t>
            </w:r>
          </w:p>
          <w:p w14:paraId="591064F9" w14:textId="77777777" w:rsidR="00E546F5" w:rsidRDefault="00951CE2">
            <w:pPr>
              <w:pStyle w:val="Tier5"/>
            </w:pPr>
            <w:r>
              <w:t>-</w:t>
            </w:r>
            <w:r>
              <w:tab/>
              <w:t>-</w:t>
            </w:r>
            <w:r>
              <w:tab/>
              <w:t>-</w:t>
            </w:r>
            <w:r>
              <w:tab/>
              <w:t>-</w:t>
            </w:r>
            <w:r>
              <w:tab/>
              <w:t>Intended to be fitted in aircraft imported duty free or built within the Community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4FA" w14:textId="77777777" w:rsidR="00E546F5" w:rsidRDefault="00951CE2">
            <w:pPr>
              <w:pStyle w:val="NormalinTable"/>
            </w:pPr>
            <w:r>
              <w:t>0.0%</w:t>
            </w:r>
          </w:p>
        </w:tc>
      </w:tr>
      <w:tr w:rsidR="00E546F5" w14:paraId="591065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4FC" w14:textId="77777777" w:rsidR="00E546F5" w:rsidRDefault="00951CE2">
            <w:pPr>
              <w:pStyle w:val="NormalinTable"/>
            </w:pPr>
            <w:r>
              <w:t>8411128090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4FD" w14:textId="77777777" w:rsidR="00E546F5" w:rsidRDefault="00951CE2">
            <w:pPr>
              <w:pStyle w:val="Tier1"/>
            </w:pPr>
            <w:r>
              <w:t>Turbojets, turbopropellers and other gas turbines</w:t>
            </w:r>
          </w:p>
          <w:p w14:paraId="591064FE" w14:textId="77777777" w:rsidR="00E546F5" w:rsidRDefault="00951CE2">
            <w:pPr>
              <w:pStyle w:val="Tier2"/>
            </w:pPr>
            <w:r>
              <w:t>-</w:t>
            </w:r>
            <w:r>
              <w:tab/>
              <w:t>Turbojets</w:t>
            </w:r>
          </w:p>
          <w:p w14:paraId="591064FF" w14:textId="77777777" w:rsidR="00E546F5" w:rsidRDefault="00951CE2">
            <w:pPr>
              <w:pStyle w:val="Tier3"/>
            </w:pPr>
            <w:r>
              <w:t>-</w:t>
            </w:r>
            <w:r>
              <w:tab/>
              <w:t>-</w:t>
            </w:r>
            <w:r>
              <w:tab/>
              <w:t>Of a thrust exceeding 25 kN</w:t>
            </w:r>
          </w:p>
          <w:p w14:paraId="59106500" w14:textId="77777777" w:rsidR="00E546F5" w:rsidRDefault="00951CE2">
            <w:pPr>
              <w:pStyle w:val="Tier4"/>
            </w:pPr>
            <w:r>
              <w:t>-</w:t>
            </w:r>
            <w:r>
              <w:tab/>
              <w:t>-</w:t>
            </w:r>
            <w:r>
              <w:tab/>
              <w:t>-</w:t>
            </w:r>
            <w:r>
              <w:tab/>
              <w:t>Of a thrust exceeding 132 kN</w:t>
            </w:r>
          </w:p>
          <w:p w14:paraId="59106501" w14:textId="77777777" w:rsidR="00E546F5" w:rsidRDefault="00951CE2">
            <w:pPr>
              <w:pStyle w:val="Tier5"/>
            </w:pPr>
            <w:r>
              <w:t>-</w:t>
            </w:r>
            <w:r>
              <w:tab/>
              <w:t>-</w:t>
            </w:r>
            <w:r>
              <w:tab/>
              <w:t>-</w:t>
            </w:r>
            <w:r>
              <w:tab/>
              <w:t>-</w:t>
            </w:r>
            <w:r>
              <w:tab/>
              <w:t>Other</w:t>
            </w:r>
          </w:p>
          <w:p w14:paraId="59106502"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6503" w14:textId="77777777" w:rsidR="00E546F5" w:rsidRDefault="00951CE2">
            <w:pPr>
              <w:pStyle w:val="Tier5Bullet"/>
            </w:pPr>
            <w:r>
              <w:tab/>
            </w:r>
            <w:r>
              <w:tab/>
            </w:r>
            <w:r>
              <w:tab/>
            </w:r>
            <w:r>
              <w:tab/>
              <w:t>-</w:t>
            </w:r>
            <w:r>
              <w:tab/>
              <w:t>for fitting to or equipping such ships, boats or other vessels;</w:t>
            </w:r>
          </w:p>
          <w:p w14:paraId="59106504"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6505" w14:textId="77777777" w:rsidR="00E546F5" w:rsidRDefault="00951CE2">
            <w:pPr>
              <w:pStyle w:val="Tier5Bullet"/>
            </w:pPr>
            <w:r>
              <w:tab/>
            </w:r>
            <w:r>
              <w:tab/>
            </w:r>
            <w:r>
              <w:tab/>
            </w:r>
            <w:r>
              <w:tab/>
              <w:t>-</w:t>
            </w:r>
            <w:r>
              <w:tab/>
              <w:t>for equipping the above platforms;</w:t>
            </w:r>
          </w:p>
          <w:p w14:paraId="5910650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07" w14:textId="77777777" w:rsidR="00E546F5" w:rsidRDefault="00951CE2">
            <w:pPr>
              <w:pStyle w:val="NormalinTable"/>
            </w:pPr>
            <w:r>
              <w:t>0.0%</w:t>
            </w:r>
          </w:p>
        </w:tc>
      </w:tr>
      <w:tr w:rsidR="00E546F5" w14:paraId="591065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09" w14:textId="77777777" w:rsidR="00E546F5" w:rsidRDefault="00951CE2">
            <w:pPr>
              <w:pStyle w:val="NormalinTable"/>
            </w:pPr>
            <w:r>
              <w:t>8411210010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0A" w14:textId="77777777" w:rsidR="00E546F5" w:rsidRDefault="00951CE2">
            <w:pPr>
              <w:pStyle w:val="Tier1"/>
            </w:pPr>
            <w:r>
              <w:t xml:space="preserve">Turbojets, </w:t>
            </w:r>
            <w:r>
              <w:t>turbopropellers and other gas turbines</w:t>
            </w:r>
          </w:p>
          <w:p w14:paraId="5910650B" w14:textId="77777777" w:rsidR="00E546F5" w:rsidRDefault="00951CE2">
            <w:pPr>
              <w:pStyle w:val="Tier2"/>
            </w:pPr>
            <w:r>
              <w:t>-</w:t>
            </w:r>
            <w:r>
              <w:tab/>
              <w:t>Turbopropellers</w:t>
            </w:r>
          </w:p>
          <w:p w14:paraId="5910650C" w14:textId="77777777" w:rsidR="00E546F5" w:rsidRDefault="00951CE2">
            <w:pPr>
              <w:pStyle w:val="Tier3"/>
            </w:pPr>
            <w:r>
              <w:t>-</w:t>
            </w:r>
            <w:r>
              <w:tab/>
              <w:t>-</w:t>
            </w:r>
            <w:r>
              <w:tab/>
              <w:t>Of a power not exceeding 1 100 kW</w:t>
            </w:r>
          </w:p>
          <w:p w14:paraId="5910650D" w14:textId="77777777" w:rsidR="00E546F5" w:rsidRDefault="00951CE2">
            <w:pPr>
              <w:pStyle w:val="Tier4"/>
            </w:pPr>
            <w:r>
              <w:t>-</w:t>
            </w:r>
            <w:r>
              <w:tab/>
              <w:t>-</w:t>
            </w:r>
            <w:r>
              <w:tab/>
              <w:t>-</w:t>
            </w:r>
            <w:r>
              <w:tab/>
              <w:t>For use in civil aircraft</w:t>
            </w:r>
          </w:p>
          <w:p w14:paraId="5910650E" w14:textId="77777777" w:rsidR="00E546F5" w:rsidRDefault="00951CE2">
            <w:pPr>
              <w:pStyle w:val="Tier4Bullet"/>
            </w:pPr>
            <w:r>
              <w:tab/>
            </w:r>
            <w:r>
              <w:tab/>
            </w:r>
            <w:r>
              <w:tab/>
              <w:t>-</w:t>
            </w:r>
            <w:r>
              <w:tab/>
              <w:t>use in civil aircraft</w:t>
            </w:r>
          </w:p>
          <w:p w14:paraId="5910650F" w14:textId="77777777" w:rsidR="00E546F5" w:rsidRDefault="00951CE2">
            <w:pPr>
              <w:pStyle w:val="Tier4Bullet"/>
            </w:pPr>
            <w:r>
              <w:tab/>
            </w:r>
            <w:r>
              <w:tab/>
            </w:r>
            <w:r>
              <w:tab/>
              <w:t>-</w:t>
            </w:r>
            <w:r>
              <w:tab/>
              <w:t xml:space="preserve">use for incorporation in civil aircraft in the course of their manufacture, repair, </w:t>
            </w:r>
            <w:r>
              <w:t>maintenance, rebuilding, modification or conversion</w:t>
            </w:r>
          </w:p>
          <w:p w14:paraId="59106510"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11" w14:textId="77777777" w:rsidR="00E546F5" w:rsidRDefault="00951CE2">
            <w:pPr>
              <w:pStyle w:val="NormalinTable"/>
            </w:pPr>
            <w:r>
              <w:t>0.0%</w:t>
            </w:r>
          </w:p>
        </w:tc>
      </w:tr>
      <w:tr w:rsidR="00E546F5" w14:paraId="591065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13" w14:textId="77777777" w:rsidR="00E546F5" w:rsidRDefault="00951CE2">
            <w:pPr>
              <w:pStyle w:val="NormalinTable"/>
            </w:pPr>
            <w:r>
              <w:t>8411210020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14" w14:textId="77777777" w:rsidR="00E546F5" w:rsidRDefault="00951CE2">
            <w:pPr>
              <w:pStyle w:val="Tier1"/>
            </w:pPr>
            <w:r>
              <w:t>Turbojets, turbopropellers and other gas turbines</w:t>
            </w:r>
          </w:p>
          <w:p w14:paraId="59106515" w14:textId="77777777" w:rsidR="00E546F5" w:rsidRDefault="00951CE2">
            <w:pPr>
              <w:pStyle w:val="Tier2"/>
            </w:pPr>
            <w:r>
              <w:t>-</w:t>
            </w:r>
            <w:r>
              <w:tab/>
              <w:t>Turbopropellers</w:t>
            </w:r>
          </w:p>
          <w:p w14:paraId="59106516" w14:textId="77777777" w:rsidR="00E546F5" w:rsidRDefault="00951CE2">
            <w:pPr>
              <w:pStyle w:val="Tier3"/>
            </w:pPr>
            <w:r>
              <w:t>-</w:t>
            </w:r>
            <w:r>
              <w:tab/>
              <w:t>-</w:t>
            </w:r>
            <w:r>
              <w:tab/>
              <w:t>Of a power not exceeding 1 100 kW</w:t>
            </w:r>
          </w:p>
          <w:p w14:paraId="59106517" w14:textId="77777777" w:rsidR="00E546F5" w:rsidRDefault="00951CE2">
            <w:pPr>
              <w:pStyle w:val="Tier4"/>
            </w:pPr>
            <w:r>
              <w:t>-</w:t>
            </w:r>
            <w:r>
              <w:tab/>
              <w:t>-</w:t>
            </w:r>
            <w:r>
              <w:tab/>
              <w:t>-</w:t>
            </w:r>
            <w:r>
              <w:tab/>
              <w:t xml:space="preserve">Intended to be </w:t>
            </w:r>
            <w:r>
              <w:t>fitted in aircraft imported duty free or built within the Community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18" w14:textId="77777777" w:rsidR="00E546F5" w:rsidRDefault="00951CE2">
            <w:pPr>
              <w:pStyle w:val="NormalinTable"/>
            </w:pPr>
            <w:r>
              <w:t>0.0%</w:t>
            </w:r>
          </w:p>
        </w:tc>
      </w:tr>
      <w:tr w:rsidR="00E546F5" w14:paraId="591065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1A" w14:textId="77777777" w:rsidR="00E546F5" w:rsidRDefault="00951CE2">
            <w:pPr>
              <w:pStyle w:val="NormalinTable"/>
            </w:pPr>
            <w:r>
              <w:t>8411210090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1B" w14:textId="77777777" w:rsidR="00E546F5" w:rsidRDefault="00951CE2">
            <w:pPr>
              <w:pStyle w:val="Tier1"/>
            </w:pPr>
            <w:r>
              <w:t>Turbojets, turbopropellers and other gas turbines</w:t>
            </w:r>
          </w:p>
          <w:p w14:paraId="5910651C" w14:textId="77777777" w:rsidR="00E546F5" w:rsidRDefault="00951CE2">
            <w:pPr>
              <w:pStyle w:val="Tier2"/>
            </w:pPr>
            <w:r>
              <w:t>-</w:t>
            </w:r>
            <w:r>
              <w:tab/>
              <w:t>Turbopropellers</w:t>
            </w:r>
          </w:p>
          <w:p w14:paraId="5910651D" w14:textId="77777777" w:rsidR="00E546F5" w:rsidRDefault="00951CE2">
            <w:pPr>
              <w:pStyle w:val="Tier3"/>
            </w:pPr>
            <w:r>
              <w:t>-</w:t>
            </w:r>
            <w:r>
              <w:tab/>
              <w:t>-</w:t>
            </w:r>
            <w:r>
              <w:tab/>
              <w:t>Of a power not exceeding 1 100 kW</w:t>
            </w:r>
          </w:p>
          <w:p w14:paraId="5910651E" w14:textId="77777777" w:rsidR="00E546F5" w:rsidRDefault="00951CE2">
            <w:pPr>
              <w:pStyle w:val="Tier4"/>
            </w:pPr>
            <w:r>
              <w:t>-</w:t>
            </w:r>
            <w:r>
              <w:tab/>
              <w:t>-</w:t>
            </w:r>
            <w:r>
              <w:tab/>
              <w:t>-</w:t>
            </w:r>
            <w:r>
              <w:tab/>
              <w:t>Other</w:t>
            </w:r>
          </w:p>
          <w:p w14:paraId="5910651F"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6520" w14:textId="77777777" w:rsidR="00E546F5" w:rsidRDefault="00951CE2">
            <w:pPr>
              <w:pStyle w:val="Tier4Bullet"/>
            </w:pPr>
            <w:r>
              <w:tab/>
            </w:r>
            <w:r>
              <w:tab/>
            </w:r>
            <w:r>
              <w:tab/>
              <w:t>-</w:t>
            </w:r>
            <w:r>
              <w:tab/>
              <w:t>for fitting to or equipping such ships, boats or other vessels;</w:t>
            </w:r>
          </w:p>
          <w:p w14:paraId="59106521"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6522" w14:textId="77777777" w:rsidR="00E546F5" w:rsidRDefault="00951CE2">
            <w:pPr>
              <w:pStyle w:val="Tier4Bullet"/>
            </w:pPr>
            <w:r>
              <w:tab/>
            </w:r>
            <w:r>
              <w:tab/>
            </w:r>
            <w:r>
              <w:tab/>
              <w:t>-</w:t>
            </w:r>
            <w:r>
              <w:tab/>
              <w:t>for equipping the above platforms;</w:t>
            </w:r>
          </w:p>
          <w:p w14:paraId="59106523" w14:textId="77777777" w:rsidR="00E546F5" w:rsidRDefault="00951CE2">
            <w:pPr>
              <w:pStyle w:val="Tier4Bullet"/>
            </w:pP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24" w14:textId="77777777" w:rsidR="00E546F5" w:rsidRDefault="00951CE2">
            <w:pPr>
              <w:pStyle w:val="NormalinTable"/>
            </w:pPr>
            <w:r>
              <w:t>0.0%</w:t>
            </w:r>
          </w:p>
        </w:tc>
      </w:tr>
      <w:tr w:rsidR="00E546F5" w14:paraId="591065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26" w14:textId="77777777" w:rsidR="00E546F5" w:rsidRDefault="00951CE2">
            <w:pPr>
              <w:pStyle w:val="NormalinTable"/>
            </w:pPr>
            <w:r>
              <w:t>8411222010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27" w14:textId="77777777" w:rsidR="00E546F5" w:rsidRDefault="00951CE2">
            <w:pPr>
              <w:pStyle w:val="Tier1"/>
            </w:pPr>
            <w:r>
              <w:t>Turbojets, turbopropellers and other gas turbines</w:t>
            </w:r>
          </w:p>
          <w:p w14:paraId="59106528" w14:textId="77777777" w:rsidR="00E546F5" w:rsidRDefault="00951CE2">
            <w:pPr>
              <w:pStyle w:val="Tier2"/>
            </w:pPr>
            <w:r>
              <w:t>-</w:t>
            </w:r>
            <w:r>
              <w:tab/>
              <w:t>Turbopropellers</w:t>
            </w:r>
          </w:p>
          <w:p w14:paraId="59106529" w14:textId="77777777" w:rsidR="00E546F5" w:rsidRDefault="00951CE2">
            <w:pPr>
              <w:pStyle w:val="Tier3"/>
            </w:pPr>
            <w:r>
              <w:t>-</w:t>
            </w:r>
            <w:r>
              <w:tab/>
              <w:t>-</w:t>
            </w:r>
            <w:r>
              <w:tab/>
              <w:t>Of a power exceeding 1 100 kW</w:t>
            </w:r>
          </w:p>
          <w:p w14:paraId="5910652A" w14:textId="77777777" w:rsidR="00E546F5" w:rsidRDefault="00951CE2">
            <w:pPr>
              <w:pStyle w:val="Tier4"/>
            </w:pPr>
            <w:r>
              <w:t>-</w:t>
            </w:r>
            <w:r>
              <w:tab/>
              <w:t>-</w:t>
            </w:r>
            <w:r>
              <w:tab/>
              <w:t>-</w:t>
            </w:r>
            <w:r>
              <w:tab/>
              <w:t>Of a power exceeding 1 100 kW but not exceeding 3 730 kW</w:t>
            </w:r>
          </w:p>
          <w:p w14:paraId="5910652B" w14:textId="77777777" w:rsidR="00E546F5" w:rsidRDefault="00951CE2">
            <w:pPr>
              <w:pStyle w:val="Tier5"/>
            </w:pPr>
            <w:r>
              <w:t>-</w:t>
            </w:r>
            <w:r>
              <w:tab/>
              <w:t>-</w:t>
            </w:r>
            <w:r>
              <w:tab/>
              <w:t>-</w:t>
            </w:r>
            <w:r>
              <w:tab/>
              <w:t>-</w:t>
            </w:r>
            <w:r>
              <w:tab/>
              <w:t>For use in civil aircraft</w:t>
            </w:r>
          </w:p>
          <w:p w14:paraId="5910652C" w14:textId="77777777" w:rsidR="00E546F5" w:rsidRDefault="00951CE2">
            <w:pPr>
              <w:pStyle w:val="Tier5Bullet"/>
            </w:pPr>
            <w:r>
              <w:tab/>
            </w:r>
            <w:r>
              <w:tab/>
            </w:r>
            <w:r>
              <w:tab/>
            </w:r>
            <w:r>
              <w:tab/>
              <w:t>-</w:t>
            </w:r>
            <w:r>
              <w:tab/>
              <w:t>use in civil aircraft</w:t>
            </w:r>
          </w:p>
          <w:p w14:paraId="5910652D" w14:textId="77777777" w:rsidR="00E546F5" w:rsidRDefault="00951CE2">
            <w:pPr>
              <w:pStyle w:val="Tier5Bullet"/>
            </w:pPr>
            <w:r>
              <w:tab/>
            </w:r>
            <w:r>
              <w:tab/>
            </w:r>
            <w:r>
              <w:tab/>
            </w:r>
            <w:r>
              <w:tab/>
              <w:t>-</w:t>
            </w:r>
            <w:r>
              <w:tab/>
            </w:r>
            <w:r>
              <w:t>use for incorporation in civil aircraft in the course of their manufacture, repair, maintenance, rebuilding, modification or conversion</w:t>
            </w:r>
          </w:p>
          <w:p w14:paraId="5910652E"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2F" w14:textId="77777777" w:rsidR="00E546F5" w:rsidRDefault="00951CE2">
            <w:pPr>
              <w:pStyle w:val="NormalinTable"/>
            </w:pPr>
            <w:r>
              <w:t>0.0%</w:t>
            </w:r>
          </w:p>
        </w:tc>
      </w:tr>
      <w:tr w:rsidR="00E546F5" w14:paraId="591065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31" w14:textId="77777777" w:rsidR="00E546F5" w:rsidRDefault="00951CE2">
            <w:pPr>
              <w:pStyle w:val="NormalinTable"/>
            </w:pPr>
            <w:r>
              <w:t>8411222020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32" w14:textId="77777777" w:rsidR="00E546F5" w:rsidRDefault="00951CE2">
            <w:pPr>
              <w:pStyle w:val="Tier1"/>
            </w:pPr>
            <w:r>
              <w:t>Turbojets, turbopropellers and other gas turbines</w:t>
            </w:r>
          </w:p>
          <w:p w14:paraId="59106533" w14:textId="77777777" w:rsidR="00E546F5" w:rsidRDefault="00951CE2">
            <w:pPr>
              <w:pStyle w:val="Tier2"/>
            </w:pPr>
            <w:r>
              <w:t>-</w:t>
            </w:r>
            <w:r>
              <w:tab/>
              <w:t>T</w:t>
            </w:r>
            <w:r>
              <w:t>urbopropellers</w:t>
            </w:r>
          </w:p>
          <w:p w14:paraId="59106534" w14:textId="77777777" w:rsidR="00E546F5" w:rsidRDefault="00951CE2">
            <w:pPr>
              <w:pStyle w:val="Tier3"/>
            </w:pPr>
            <w:r>
              <w:t>-</w:t>
            </w:r>
            <w:r>
              <w:tab/>
              <w:t>-</w:t>
            </w:r>
            <w:r>
              <w:tab/>
              <w:t>Of a power exceeding 1 100 kW</w:t>
            </w:r>
          </w:p>
          <w:p w14:paraId="59106535" w14:textId="77777777" w:rsidR="00E546F5" w:rsidRDefault="00951CE2">
            <w:pPr>
              <w:pStyle w:val="Tier4"/>
            </w:pPr>
            <w:r>
              <w:t>-</w:t>
            </w:r>
            <w:r>
              <w:tab/>
              <w:t>-</w:t>
            </w:r>
            <w:r>
              <w:tab/>
              <w:t>-</w:t>
            </w:r>
            <w:r>
              <w:tab/>
              <w:t>Of a power exceeding 1 100 kW but not exceeding 3 730 kW</w:t>
            </w:r>
          </w:p>
          <w:p w14:paraId="59106536" w14:textId="77777777" w:rsidR="00E546F5" w:rsidRDefault="00951CE2">
            <w:pPr>
              <w:pStyle w:val="Tier5"/>
            </w:pPr>
            <w:r>
              <w:t>-</w:t>
            </w:r>
            <w:r>
              <w:tab/>
              <w:t>-</w:t>
            </w:r>
            <w:r>
              <w:tab/>
              <w:t>-</w:t>
            </w:r>
            <w:r>
              <w:tab/>
              <w:t>-</w:t>
            </w:r>
            <w:r>
              <w:tab/>
              <w:t>Intended to be 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37" w14:textId="77777777" w:rsidR="00E546F5" w:rsidRDefault="00951CE2">
            <w:pPr>
              <w:pStyle w:val="NormalinTable"/>
            </w:pPr>
            <w:r>
              <w:t>0.0%</w:t>
            </w:r>
          </w:p>
        </w:tc>
      </w:tr>
      <w:tr w:rsidR="00E546F5" w14:paraId="591065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39" w14:textId="77777777" w:rsidR="00E546F5" w:rsidRDefault="00951CE2">
            <w:pPr>
              <w:pStyle w:val="NormalinTable"/>
            </w:pPr>
            <w:r>
              <w:t>8411222090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3A" w14:textId="77777777" w:rsidR="00E546F5" w:rsidRDefault="00951CE2">
            <w:pPr>
              <w:pStyle w:val="Tier1"/>
            </w:pPr>
            <w:r>
              <w:t xml:space="preserve">Turbojets, turbopropellers and other gas </w:t>
            </w:r>
            <w:r>
              <w:t>turbines</w:t>
            </w:r>
          </w:p>
          <w:p w14:paraId="5910653B" w14:textId="77777777" w:rsidR="00E546F5" w:rsidRDefault="00951CE2">
            <w:pPr>
              <w:pStyle w:val="Tier2"/>
            </w:pPr>
            <w:r>
              <w:t>-</w:t>
            </w:r>
            <w:r>
              <w:tab/>
              <w:t>Turbopropellers</w:t>
            </w:r>
          </w:p>
          <w:p w14:paraId="5910653C" w14:textId="77777777" w:rsidR="00E546F5" w:rsidRDefault="00951CE2">
            <w:pPr>
              <w:pStyle w:val="Tier3"/>
            </w:pPr>
            <w:r>
              <w:t>-</w:t>
            </w:r>
            <w:r>
              <w:tab/>
              <w:t>-</w:t>
            </w:r>
            <w:r>
              <w:tab/>
              <w:t>Of a power exceeding 1 100 kW</w:t>
            </w:r>
          </w:p>
          <w:p w14:paraId="5910653D" w14:textId="77777777" w:rsidR="00E546F5" w:rsidRDefault="00951CE2">
            <w:pPr>
              <w:pStyle w:val="Tier4"/>
            </w:pPr>
            <w:r>
              <w:t>-</w:t>
            </w:r>
            <w:r>
              <w:tab/>
              <w:t>-</w:t>
            </w:r>
            <w:r>
              <w:tab/>
              <w:t>-</w:t>
            </w:r>
            <w:r>
              <w:tab/>
              <w:t>Of a power exceeding 1 100 kW but not exceeding 3 730 kW</w:t>
            </w:r>
          </w:p>
          <w:p w14:paraId="5910653E" w14:textId="77777777" w:rsidR="00E546F5" w:rsidRDefault="00951CE2">
            <w:pPr>
              <w:pStyle w:val="Tier5"/>
            </w:pPr>
            <w:r>
              <w:t>-</w:t>
            </w:r>
            <w:r>
              <w:tab/>
              <w:t>-</w:t>
            </w:r>
            <w:r>
              <w:tab/>
              <w:t>-</w:t>
            </w:r>
            <w:r>
              <w:tab/>
              <w:t>-</w:t>
            </w:r>
            <w:r>
              <w:tab/>
              <w:t>Other</w:t>
            </w:r>
          </w:p>
          <w:p w14:paraId="5910653F"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6540" w14:textId="77777777" w:rsidR="00E546F5" w:rsidRDefault="00951CE2">
            <w:pPr>
              <w:pStyle w:val="Tier5Bullet"/>
            </w:pPr>
            <w:r>
              <w:tab/>
            </w:r>
            <w:r>
              <w:tab/>
            </w:r>
            <w:r>
              <w:tab/>
            </w:r>
            <w:r>
              <w:tab/>
              <w:t>-</w:t>
            </w:r>
            <w:r>
              <w:tab/>
              <w:t>for fitting to or equipping such ships, boats or other vessels;</w:t>
            </w:r>
          </w:p>
          <w:p w14:paraId="59106541"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6542" w14:textId="77777777" w:rsidR="00E546F5" w:rsidRDefault="00951CE2">
            <w:pPr>
              <w:pStyle w:val="Tier5Bullet"/>
            </w:pPr>
            <w:r>
              <w:tab/>
            </w:r>
            <w:r>
              <w:tab/>
            </w:r>
            <w:r>
              <w:tab/>
            </w:r>
            <w:r>
              <w:tab/>
              <w:t>-</w:t>
            </w:r>
            <w:r>
              <w:tab/>
              <w:t>for equipping the above platforms;</w:t>
            </w:r>
          </w:p>
          <w:p w14:paraId="5910654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44" w14:textId="77777777" w:rsidR="00E546F5" w:rsidRDefault="00951CE2">
            <w:pPr>
              <w:pStyle w:val="NormalinTable"/>
            </w:pPr>
            <w:r>
              <w:t>0.0%</w:t>
            </w:r>
          </w:p>
        </w:tc>
      </w:tr>
      <w:tr w:rsidR="00E546F5" w14:paraId="591065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46" w14:textId="77777777" w:rsidR="00E546F5" w:rsidRDefault="00951CE2">
            <w:pPr>
              <w:pStyle w:val="NormalinTable"/>
            </w:pPr>
            <w:r>
              <w:t>8411228010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47" w14:textId="77777777" w:rsidR="00E546F5" w:rsidRDefault="00951CE2">
            <w:pPr>
              <w:pStyle w:val="Tier1"/>
            </w:pPr>
            <w:r>
              <w:t xml:space="preserve">Turbojets, </w:t>
            </w:r>
            <w:r>
              <w:t>turbopropellers and other gas turbines</w:t>
            </w:r>
          </w:p>
          <w:p w14:paraId="59106548" w14:textId="77777777" w:rsidR="00E546F5" w:rsidRDefault="00951CE2">
            <w:pPr>
              <w:pStyle w:val="Tier2"/>
            </w:pPr>
            <w:r>
              <w:t>-</w:t>
            </w:r>
            <w:r>
              <w:tab/>
              <w:t>Turbopropellers</w:t>
            </w:r>
          </w:p>
          <w:p w14:paraId="59106549" w14:textId="77777777" w:rsidR="00E546F5" w:rsidRDefault="00951CE2">
            <w:pPr>
              <w:pStyle w:val="Tier3"/>
            </w:pPr>
            <w:r>
              <w:t>-</w:t>
            </w:r>
            <w:r>
              <w:tab/>
              <w:t>-</w:t>
            </w:r>
            <w:r>
              <w:tab/>
              <w:t>Of a power exceeding 1 100 kW</w:t>
            </w:r>
          </w:p>
          <w:p w14:paraId="5910654A" w14:textId="77777777" w:rsidR="00E546F5" w:rsidRDefault="00951CE2">
            <w:pPr>
              <w:pStyle w:val="Tier4"/>
            </w:pPr>
            <w:r>
              <w:t>-</w:t>
            </w:r>
            <w:r>
              <w:tab/>
              <w:t>-</w:t>
            </w:r>
            <w:r>
              <w:tab/>
              <w:t>-</w:t>
            </w:r>
            <w:r>
              <w:tab/>
              <w:t>Of a power exceeding 3 730 kW</w:t>
            </w:r>
          </w:p>
          <w:p w14:paraId="5910654B" w14:textId="77777777" w:rsidR="00E546F5" w:rsidRDefault="00951CE2">
            <w:pPr>
              <w:pStyle w:val="Tier5"/>
            </w:pPr>
            <w:r>
              <w:t>-</w:t>
            </w:r>
            <w:r>
              <w:tab/>
              <w:t>-</w:t>
            </w:r>
            <w:r>
              <w:tab/>
              <w:t>-</w:t>
            </w:r>
            <w:r>
              <w:tab/>
              <w:t>-</w:t>
            </w:r>
            <w:r>
              <w:tab/>
              <w:t>For use in civil aircraft</w:t>
            </w:r>
          </w:p>
          <w:p w14:paraId="5910654C" w14:textId="77777777" w:rsidR="00E546F5" w:rsidRDefault="00951CE2">
            <w:pPr>
              <w:pStyle w:val="Tier5Bullet"/>
            </w:pPr>
            <w:r>
              <w:tab/>
            </w:r>
            <w:r>
              <w:tab/>
            </w:r>
            <w:r>
              <w:tab/>
            </w:r>
            <w:r>
              <w:tab/>
              <w:t>-</w:t>
            </w:r>
            <w:r>
              <w:tab/>
              <w:t>use in civil aircraft</w:t>
            </w:r>
          </w:p>
          <w:p w14:paraId="5910654D" w14:textId="77777777" w:rsidR="00E546F5" w:rsidRDefault="00951CE2">
            <w:pPr>
              <w:pStyle w:val="Tier5Bullet"/>
            </w:pPr>
            <w:r>
              <w:tab/>
            </w:r>
            <w:r>
              <w:tab/>
            </w:r>
            <w:r>
              <w:tab/>
            </w:r>
            <w:r>
              <w:tab/>
              <w:t>-</w:t>
            </w:r>
            <w:r>
              <w:tab/>
              <w:t xml:space="preserve">use for incorporation in civil aircraft in the course of </w:t>
            </w:r>
            <w:r>
              <w:t>their manufacture, repair, maintenance, rebuilding, modification or conversion</w:t>
            </w:r>
          </w:p>
          <w:p w14:paraId="5910654E"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4F" w14:textId="77777777" w:rsidR="00E546F5" w:rsidRDefault="00951CE2">
            <w:pPr>
              <w:pStyle w:val="NormalinTable"/>
            </w:pPr>
            <w:r>
              <w:t>0.0%</w:t>
            </w:r>
          </w:p>
        </w:tc>
      </w:tr>
      <w:tr w:rsidR="00E546F5" w14:paraId="591065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51" w14:textId="77777777" w:rsidR="00E546F5" w:rsidRDefault="00951CE2">
            <w:pPr>
              <w:pStyle w:val="NormalinTable"/>
            </w:pPr>
            <w:r>
              <w:t>8411228020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52" w14:textId="77777777" w:rsidR="00E546F5" w:rsidRDefault="00951CE2">
            <w:pPr>
              <w:pStyle w:val="Tier1"/>
            </w:pPr>
            <w:r>
              <w:t>Turbojets, turbopropellers and other gas turbines</w:t>
            </w:r>
          </w:p>
          <w:p w14:paraId="59106553" w14:textId="77777777" w:rsidR="00E546F5" w:rsidRDefault="00951CE2">
            <w:pPr>
              <w:pStyle w:val="Tier2"/>
            </w:pPr>
            <w:r>
              <w:t>-</w:t>
            </w:r>
            <w:r>
              <w:tab/>
              <w:t>Turbopropellers</w:t>
            </w:r>
          </w:p>
          <w:p w14:paraId="59106554" w14:textId="77777777" w:rsidR="00E546F5" w:rsidRDefault="00951CE2">
            <w:pPr>
              <w:pStyle w:val="Tier3"/>
            </w:pPr>
            <w:r>
              <w:t>-</w:t>
            </w:r>
            <w:r>
              <w:tab/>
              <w:t>-</w:t>
            </w:r>
            <w:r>
              <w:tab/>
              <w:t>Of a power exceeding 1 100 kW</w:t>
            </w:r>
          </w:p>
          <w:p w14:paraId="59106555" w14:textId="77777777" w:rsidR="00E546F5" w:rsidRDefault="00951CE2">
            <w:pPr>
              <w:pStyle w:val="Tier4"/>
            </w:pPr>
            <w:r>
              <w:t>-</w:t>
            </w:r>
            <w:r>
              <w:tab/>
              <w:t>-</w:t>
            </w:r>
            <w:r>
              <w:tab/>
              <w:t>-</w:t>
            </w:r>
            <w:r>
              <w:tab/>
            </w:r>
            <w:r>
              <w:t>Of a power exceeding 3 730 kW</w:t>
            </w:r>
          </w:p>
          <w:p w14:paraId="59106556" w14:textId="77777777" w:rsidR="00E546F5" w:rsidRDefault="00951CE2">
            <w:pPr>
              <w:pStyle w:val="Tier5"/>
            </w:pPr>
            <w:r>
              <w:t>-</w:t>
            </w:r>
            <w:r>
              <w:tab/>
              <w:t>-</w:t>
            </w:r>
            <w:r>
              <w:tab/>
              <w:t>-</w:t>
            </w:r>
            <w:r>
              <w:tab/>
              <w:t>-</w:t>
            </w:r>
            <w:r>
              <w:tab/>
              <w:t>Intended to be 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57" w14:textId="77777777" w:rsidR="00E546F5" w:rsidRDefault="00951CE2">
            <w:pPr>
              <w:pStyle w:val="NormalinTable"/>
            </w:pPr>
            <w:r>
              <w:t>0.0%</w:t>
            </w:r>
          </w:p>
        </w:tc>
      </w:tr>
      <w:tr w:rsidR="00E546F5" w14:paraId="591065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59" w14:textId="77777777" w:rsidR="00E546F5" w:rsidRDefault="00951CE2">
            <w:pPr>
              <w:pStyle w:val="NormalinTable"/>
            </w:pPr>
            <w:r>
              <w:t>8411228090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5A" w14:textId="77777777" w:rsidR="00E546F5" w:rsidRDefault="00951CE2">
            <w:pPr>
              <w:pStyle w:val="Tier1"/>
            </w:pPr>
            <w:r>
              <w:t>Turbojets, turbopropellers and other gas turbines</w:t>
            </w:r>
          </w:p>
          <w:p w14:paraId="5910655B" w14:textId="77777777" w:rsidR="00E546F5" w:rsidRDefault="00951CE2">
            <w:pPr>
              <w:pStyle w:val="Tier2"/>
            </w:pPr>
            <w:r>
              <w:t>-</w:t>
            </w:r>
            <w:r>
              <w:tab/>
              <w:t>Turbopropellers</w:t>
            </w:r>
          </w:p>
          <w:p w14:paraId="5910655C" w14:textId="77777777" w:rsidR="00E546F5" w:rsidRDefault="00951CE2">
            <w:pPr>
              <w:pStyle w:val="Tier3"/>
            </w:pPr>
            <w:r>
              <w:t>-</w:t>
            </w:r>
            <w:r>
              <w:tab/>
              <w:t>-</w:t>
            </w:r>
            <w:r>
              <w:tab/>
              <w:t>Of a power exceeding 1 100 kW</w:t>
            </w:r>
          </w:p>
          <w:p w14:paraId="5910655D" w14:textId="77777777" w:rsidR="00E546F5" w:rsidRDefault="00951CE2">
            <w:pPr>
              <w:pStyle w:val="Tier4"/>
            </w:pPr>
            <w:r>
              <w:t>-</w:t>
            </w:r>
            <w:r>
              <w:tab/>
              <w:t>-</w:t>
            </w:r>
            <w:r>
              <w:tab/>
              <w:t>-</w:t>
            </w:r>
            <w:r>
              <w:tab/>
              <w:t xml:space="preserve">Of a power </w:t>
            </w:r>
            <w:r>
              <w:t>exceeding 3 730 kW</w:t>
            </w:r>
          </w:p>
          <w:p w14:paraId="5910655E" w14:textId="77777777" w:rsidR="00E546F5" w:rsidRDefault="00951CE2">
            <w:pPr>
              <w:pStyle w:val="Tier5"/>
            </w:pPr>
            <w:r>
              <w:t>-</w:t>
            </w:r>
            <w:r>
              <w:tab/>
              <w:t>-</w:t>
            </w:r>
            <w:r>
              <w:tab/>
              <w:t>-</w:t>
            </w:r>
            <w:r>
              <w:tab/>
              <w:t>-</w:t>
            </w:r>
            <w:r>
              <w:tab/>
              <w:t>Other</w:t>
            </w:r>
          </w:p>
          <w:p w14:paraId="5910655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560" w14:textId="77777777" w:rsidR="00E546F5" w:rsidRDefault="00951CE2">
            <w:pPr>
              <w:pStyle w:val="Tier5Bullet"/>
            </w:pPr>
            <w:r>
              <w:tab/>
            </w:r>
            <w:r>
              <w:tab/>
            </w:r>
            <w:r>
              <w:tab/>
            </w:r>
            <w:r>
              <w:tab/>
              <w:t>-</w:t>
            </w:r>
            <w:r>
              <w:tab/>
              <w:t>for fitting to or equipping such ships, boats or other vessels;</w:t>
            </w:r>
          </w:p>
          <w:p w14:paraId="5910656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562" w14:textId="77777777" w:rsidR="00E546F5" w:rsidRDefault="00951CE2">
            <w:pPr>
              <w:pStyle w:val="Tier5Bullet"/>
            </w:pPr>
            <w:r>
              <w:tab/>
            </w:r>
            <w:r>
              <w:tab/>
            </w:r>
            <w:r>
              <w:tab/>
            </w:r>
            <w:r>
              <w:tab/>
              <w:t>-</w:t>
            </w:r>
            <w:r>
              <w:tab/>
              <w:t>for equipping the ab</w:t>
            </w:r>
            <w:r>
              <w:t>ove platforms;</w:t>
            </w:r>
          </w:p>
          <w:p w14:paraId="5910656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64" w14:textId="77777777" w:rsidR="00E546F5" w:rsidRDefault="00951CE2">
            <w:pPr>
              <w:pStyle w:val="NormalinTable"/>
            </w:pPr>
            <w:r>
              <w:t>0.0%</w:t>
            </w:r>
          </w:p>
        </w:tc>
      </w:tr>
      <w:tr w:rsidR="00E546F5" w14:paraId="591065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66" w14:textId="77777777" w:rsidR="00E546F5" w:rsidRDefault="00951CE2">
            <w:pPr>
              <w:pStyle w:val="NormalinTable"/>
            </w:pPr>
            <w:r>
              <w:t>8411810010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67" w14:textId="77777777" w:rsidR="00E546F5" w:rsidRDefault="00951CE2">
            <w:pPr>
              <w:pStyle w:val="Tier1"/>
            </w:pPr>
            <w:r>
              <w:t>Turbojets, turbopropellers and other gas turbines</w:t>
            </w:r>
          </w:p>
          <w:p w14:paraId="59106568" w14:textId="77777777" w:rsidR="00E546F5" w:rsidRDefault="00951CE2">
            <w:pPr>
              <w:pStyle w:val="Tier2"/>
            </w:pPr>
            <w:r>
              <w:t>-</w:t>
            </w:r>
            <w:r>
              <w:tab/>
              <w:t>Other gas turbines</w:t>
            </w:r>
          </w:p>
          <w:p w14:paraId="59106569" w14:textId="77777777" w:rsidR="00E546F5" w:rsidRDefault="00951CE2">
            <w:pPr>
              <w:pStyle w:val="Tier3"/>
            </w:pPr>
            <w:r>
              <w:t>-</w:t>
            </w:r>
            <w:r>
              <w:tab/>
              <w:t>-</w:t>
            </w:r>
            <w:r>
              <w:tab/>
              <w:t>Of a power not exceeding 5 000 kW</w:t>
            </w:r>
          </w:p>
          <w:p w14:paraId="5910656A" w14:textId="77777777" w:rsidR="00E546F5" w:rsidRDefault="00951CE2">
            <w:pPr>
              <w:pStyle w:val="Tier4"/>
            </w:pPr>
            <w:r>
              <w:t>-</w:t>
            </w:r>
            <w:r>
              <w:tab/>
              <w:t>-</w:t>
            </w:r>
            <w:r>
              <w:tab/>
              <w:t>-</w:t>
            </w:r>
            <w:r>
              <w:tab/>
              <w:t>For use in civil aircraft</w:t>
            </w:r>
          </w:p>
          <w:p w14:paraId="5910656B" w14:textId="77777777" w:rsidR="00E546F5" w:rsidRDefault="00951CE2">
            <w:pPr>
              <w:pStyle w:val="Tier4Bullet"/>
            </w:pPr>
            <w:r>
              <w:tab/>
            </w:r>
            <w:r>
              <w:tab/>
            </w:r>
            <w:r>
              <w:tab/>
              <w:t>-</w:t>
            </w:r>
            <w:r>
              <w:tab/>
            </w:r>
            <w:r>
              <w:t>use in civil aircraft</w:t>
            </w:r>
          </w:p>
          <w:p w14:paraId="5910656C"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56D"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6E" w14:textId="77777777" w:rsidR="00E546F5" w:rsidRDefault="00951CE2">
            <w:pPr>
              <w:pStyle w:val="NormalinTable"/>
            </w:pPr>
            <w:r>
              <w:t>0.0%</w:t>
            </w:r>
          </w:p>
        </w:tc>
      </w:tr>
      <w:tr w:rsidR="00E546F5" w14:paraId="591065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70" w14:textId="77777777" w:rsidR="00E546F5" w:rsidRDefault="00951CE2">
            <w:pPr>
              <w:pStyle w:val="NormalinTable"/>
            </w:pPr>
            <w:r>
              <w:t>8411810090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71" w14:textId="77777777" w:rsidR="00E546F5" w:rsidRDefault="00951CE2">
            <w:pPr>
              <w:pStyle w:val="Tier1"/>
            </w:pPr>
            <w:r>
              <w:t xml:space="preserve">Turbojets, </w:t>
            </w:r>
            <w:r>
              <w:t>turbopropellers and other gas turbines</w:t>
            </w:r>
          </w:p>
          <w:p w14:paraId="59106572" w14:textId="77777777" w:rsidR="00E546F5" w:rsidRDefault="00951CE2">
            <w:pPr>
              <w:pStyle w:val="Tier2"/>
            </w:pPr>
            <w:r>
              <w:t>-</w:t>
            </w:r>
            <w:r>
              <w:tab/>
              <w:t>Other gas turbines</w:t>
            </w:r>
          </w:p>
          <w:p w14:paraId="59106573" w14:textId="77777777" w:rsidR="00E546F5" w:rsidRDefault="00951CE2">
            <w:pPr>
              <w:pStyle w:val="Tier3"/>
            </w:pPr>
            <w:r>
              <w:t>-</w:t>
            </w:r>
            <w:r>
              <w:tab/>
              <w:t>-</w:t>
            </w:r>
            <w:r>
              <w:tab/>
              <w:t>Of a power not exceeding 5 000 kW</w:t>
            </w:r>
          </w:p>
          <w:p w14:paraId="59106574" w14:textId="77777777" w:rsidR="00E546F5" w:rsidRDefault="00951CE2">
            <w:pPr>
              <w:pStyle w:val="Tier4"/>
            </w:pPr>
            <w:r>
              <w:t>-</w:t>
            </w:r>
            <w:r>
              <w:tab/>
              <w:t>-</w:t>
            </w:r>
            <w:r>
              <w:tab/>
              <w:t>-</w:t>
            </w:r>
            <w:r>
              <w:tab/>
              <w:t>Other</w:t>
            </w:r>
          </w:p>
          <w:p w14:paraId="59106575" w14:textId="77777777" w:rsidR="00E546F5" w:rsidRDefault="00951CE2">
            <w:pPr>
              <w:pStyle w:val="Tier4Bullet"/>
            </w:pPr>
            <w:r>
              <w:tab/>
            </w:r>
            <w:r>
              <w:tab/>
            </w:r>
            <w:r>
              <w:tab/>
              <w:t>-</w:t>
            </w:r>
            <w:r>
              <w:tab/>
              <w:t>for incorporation in ships, boats or other vessels listed in Table 1, for the purposes of their construction, repair, maintenance or conversi</w:t>
            </w:r>
            <w:r>
              <w:t>on;</w:t>
            </w:r>
          </w:p>
          <w:p w14:paraId="59106576" w14:textId="77777777" w:rsidR="00E546F5" w:rsidRDefault="00951CE2">
            <w:pPr>
              <w:pStyle w:val="Tier4Bullet"/>
            </w:pPr>
            <w:r>
              <w:tab/>
            </w:r>
            <w:r>
              <w:tab/>
            </w:r>
            <w:r>
              <w:tab/>
              <w:t>-</w:t>
            </w:r>
            <w:r>
              <w:tab/>
              <w:t>for fitting to or equipping such ships, boats or other vessels;</w:t>
            </w:r>
          </w:p>
          <w:p w14:paraId="59106577"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6578" w14:textId="77777777" w:rsidR="00E546F5" w:rsidRDefault="00951CE2">
            <w:pPr>
              <w:pStyle w:val="Tier4Bullet"/>
            </w:pPr>
            <w:r>
              <w:tab/>
            </w:r>
            <w:r>
              <w:tab/>
            </w:r>
            <w:r>
              <w:tab/>
              <w:t>-</w:t>
            </w:r>
            <w:r>
              <w:tab/>
              <w:t>for equipping the above platforms;</w:t>
            </w:r>
          </w:p>
          <w:p w14:paraId="5910657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7A" w14:textId="77777777" w:rsidR="00E546F5" w:rsidRDefault="00951CE2">
            <w:pPr>
              <w:pStyle w:val="NormalinTable"/>
            </w:pPr>
            <w:r>
              <w:t>0.0%</w:t>
            </w:r>
          </w:p>
        </w:tc>
      </w:tr>
      <w:tr w:rsidR="00E546F5" w14:paraId="591065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7C" w14:textId="77777777" w:rsidR="00E546F5" w:rsidRDefault="00951CE2">
            <w:pPr>
              <w:pStyle w:val="NormalinTable"/>
            </w:pPr>
            <w:r>
              <w:t>8411822010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7D" w14:textId="77777777" w:rsidR="00E546F5" w:rsidRDefault="00951CE2">
            <w:pPr>
              <w:pStyle w:val="Tier1"/>
            </w:pPr>
            <w:r>
              <w:t>Turbojets, turbopropellers and other gas turbines</w:t>
            </w:r>
          </w:p>
          <w:p w14:paraId="5910657E" w14:textId="77777777" w:rsidR="00E546F5" w:rsidRDefault="00951CE2">
            <w:pPr>
              <w:pStyle w:val="Tier2"/>
            </w:pPr>
            <w:r>
              <w:t>-</w:t>
            </w:r>
            <w:r>
              <w:tab/>
              <w:t xml:space="preserve">Other gas </w:t>
            </w:r>
            <w:r>
              <w:t>turbines</w:t>
            </w:r>
          </w:p>
          <w:p w14:paraId="5910657F" w14:textId="77777777" w:rsidR="00E546F5" w:rsidRDefault="00951CE2">
            <w:pPr>
              <w:pStyle w:val="Tier3"/>
            </w:pPr>
            <w:r>
              <w:t>-</w:t>
            </w:r>
            <w:r>
              <w:tab/>
              <w:t>-</w:t>
            </w:r>
            <w:r>
              <w:tab/>
              <w:t>Of a power exceeding 5 000 kW</w:t>
            </w:r>
          </w:p>
          <w:p w14:paraId="59106580" w14:textId="77777777" w:rsidR="00E546F5" w:rsidRDefault="00951CE2">
            <w:pPr>
              <w:pStyle w:val="Tier4"/>
            </w:pPr>
            <w:r>
              <w:t>-</w:t>
            </w:r>
            <w:r>
              <w:tab/>
              <w:t>-</w:t>
            </w:r>
            <w:r>
              <w:tab/>
              <w:t>-</w:t>
            </w:r>
            <w:r>
              <w:tab/>
              <w:t>Of a power exceeding 5 000 kW but not exceeding 20 000 kW</w:t>
            </w:r>
          </w:p>
          <w:p w14:paraId="59106581" w14:textId="77777777" w:rsidR="00E546F5" w:rsidRDefault="00951CE2">
            <w:pPr>
              <w:pStyle w:val="Tier5"/>
            </w:pPr>
            <w:r>
              <w:t>-</w:t>
            </w:r>
            <w:r>
              <w:tab/>
              <w:t>-</w:t>
            </w:r>
            <w:r>
              <w:tab/>
              <w:t>-</w:t>
            </w:r>
            <w:r>
              <w:tab/>
              <w:t>-</w:t>
            </w:r>
            <w:r>
              <w:tab/>
              <w:t>For use in civil aircraft</w:t>
            </w:r>
          </w:p>
          <w:p w14:paraId="59106582" w14:textId="77777777" w:rsidR="00E546F5" w:rsidRDefault="00951CE2">
            <w:pPr>
              <w:pStyle w:val="Tier5Bullet"/>
            </w:pPr>
            <w:r>
              <w:tab/>
            </w:r>
            <w:r>
              <w:tab/>
            </w:r>
            <w:r>
              <w:tab/>
            </w:r>
            <w:r>
              <w:tab/>
              <w:t>-</w:t>
            </w:r>
            <w:r>
              <w:tab/>
              <w:t>use in civil aircraft</w:t>
            </w:r>
          </w:p>
          <w:p w14:paraId="59106583" w14:textId="77777777" w:rsidR="00E546F5" w:rsidRDefault="00951CE2">
            <w:pPr>
              <w:pStyle w:val="Tier5Bullet"/>
            </w:pPr>
            <w:r>
              <w:tab/>
            </w:r>
            <w:r>
              <w:tab/>
            </w:r>
            <w:r>
              <w:tab/>
            </w:r>
            <w:r>
              <w:tab/>
              <w:t>-</w:t>
            </w:r>
            <w:r>
              <w:tab/>
              <w:t xml:space="preserve">use for incorporation in civil aircraft in the course of their </w:t>
            </w:r>
            <w:r>
              <w:t>manufacture, repair, maintenance, rebuilding, modification or conversion</w:t>
            </w:r>
          </w:p>
          <w:p w14:paraId="59106584"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85" w14:textId="77777777" w:rsidR="00E546F5" w:rsidRDefault="00951CE2">
            <w:pPr>
              <w:pStyle w:val="NormalinTable"/>
            </w:pPr>
            <w:r>
              <w:t>0.0%</w:t>
            </w:r>
          </w:p>
        </w:tc>
      </w:tr>
      <w:tr w:rsidR="00E546F5" w14:paraId="591065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87" w14:textId="77777777" w:rsidR="00E546F5" w:rsidRDefault="00951CE2">
            <w:pPr>
              <w:pStyle w:val="NormalinTable"/>
            </w:pPr>
            <w:r>
              <w:t>8411822090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88" w14:textId="77777777" w:rsidR="00E546F5" w:rsidRDefault="00951CE2">
            <w:pPr>
              <w:pStyle w:val="Tier1"/>
            </w:pPr>
            <w:r>
              <w:t>Turbojets, turbopropellers and other gas turbines</w:t>
            </w:r>
          </w:p>
          <w:p w14:paraId="59106589" w14:textId="77777777" w:rsidR="00E546F5" w:rsidRDefault="00951CE2">
            <w:pPr>
              <w:pStyle w:val="Tier2"/>
            </w:pPr>
            <w:r>
              <w:t>-</w:t>
            </w:r>
            <w:r>
              <w:tab/>
              <w:t>Other gas turbines</w:t>
            </w:r>
          </w:p>
          <w:p w14:paraId="5910658A" w14:textId="77777777" w:rsidR="00E546F5" w:rsidRDefault="00951CE2">
            <w:pPr>
              <w:pStyle w:val="Tier3"/>
            </w:pPr>
            <w:r>
              <w:t>-</w:t>
            </w:r>
            <w:r>
              <w:tab/>
              <w:t>-</w:t>
            </w:r>
            <w:r>
              <w:tab/>
              <w:t>Of a power exceeding 5 000 kW</w:t>
            </w:r>
          </w:p>
          <w:p w14:paraId="5910658B" w14:textId="77777777" w:rsidR="00E546F5" w:rsidRDefault="00951CE2">
            <w:pPr>
              <w:pStyle w:val="Tier4"/>
            </w:pPr>
            <w:r>
              <w:t>-</w:t>
            </w:r>
            <w:r>
              <w:tab/>
              <w:t>-</w:t>
            </w:r>
            <w:r>
              <w:tab/>
              <w:t>-</w:t>
            </w:r>
            <w:r>
              <w:tab/>
              <w:t>Of a</w:t>
            </w:r>
            <w:r>
              <w:t xml:space="preserve"> power exceeding 5 000 kW but not exceeding 20 000 kW</w:t>
            </w:r>
          </w:p>
          <w:p w14:paraId="5910658C" w14:textId="77777777" w:rsidR="00E546F5" w:rsidRDefault="00951CE2">
            <w:pPr>
              <w:pStyle w:val="Tier5"/>
            </w:pPr>
            <w:r>
              <w:t>-</w:t>
            </w:r>
            <w:r>
              <w:tab/>
              <w:t>-</w:t>
            </w:r>
            <w:r>
              <w:tab/>
              <w:t>-</w:t>
            </w:r>
            <w:r>
              <w:tab/>
              <w:t>-</w:t>
            </w:r>
            <w:r>
              <w:tab/>
              <w:t>Other</w:t>
            </w:r>
          </w:p>
          <w:p w14:paraId="5910658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58E" w14:textId="77777777" w:rsidR="00E546F5" w:rsidRDefault="00951CE2">
            <w:pPr>
              <w:pStyle w:val="Tier5Bullet"/>
            </w:pPr>
            <w:r>
              <w:tab/>
            </w:r>
            <w:r>
              <w:tab/>
            </w:r>
            <w:r>
              <w:tab/>
            </w:r>
            <w:r>
              <w:tab/>
              <w:t>-</w:t>
            </w:r>
            <w:r>
              <w:tab/>
              <w:t>for fitting to or equipping suc</w:t>
            </w:r>
            <w:r>
              <w:t>h ships, boats or other vessels;</w:t>
            </w:r>
          </w:p>
          <w:p w14:paraId="5910658F"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14:paraId="59106590" w14:textId="77777777" w:rsidR="00E546F5" w:rsidRDefault="00951CE2">
            <w:pPr>
              <w:pStyle w:val="Tier5Bullet"/>
            </w:pPr>
            <w:r>
              <w:tab/>
            </w:r>
            <w:r>
              <w:tab/>
            </w:r>
            <w:r>
              <w:tab/>
            </w:r>
            <w:r>
              <w:tab/>
              <w:t>-</w:t>
            </w:r>
            <w:r>
              <w:tab/>
              <w:t>for equipping the above platforms;</w:t>
            </w:r>
          </w:p>
          <w:p w14:paraId="5910659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92" w14:textId="77777777" w:rsidR="00E546F5" w:rsidRDefault="00951CE2">
            <w:pPr>
              <w:pStyle w:val="NormalinTable"/>
            </w:pPr>
            <w:r>
              <w:t>0.0%</w:t>
            </w:r>
          </w:p>
        </w:tc>
      </w:tr>
      <w:tr w:rsidR="00E546F5" w14:paraId="591065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94" w14:textId="77777777" w:rsidR="00E546F5" w:rsidRDefault="00951CE2">
            <w:pPr>
              <w:pStyle w:val="NormalinTable"/>
            </w:pPr>
            <w:r>
              <w:t>8411826010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95" w14:textId="77777777" w:rsidR="00E546F5" w:rsidRDefault="00951CE2">
            <w:pPr>
              <w:pStyle w:val="Tier1"/>
            </w:pPr>
            <w:r>
              <w:t>Turbojets, turbopropellers and other gas turbines</w:t>
            </w:r>
          </w:p>
          <w:p w14:paraId="59106596" w14:textId="77777777" w:rsidR="00E546F5" w:rsidRDefault="00951CE2">
            <w:pPr>
              <w:pStyle w:val="Tier2"/>
            </w:pPr>
            <w:r>
              <w:t>-</w:t>
            </w:r>
            <w:r>
              <w:tab/>
              <w:t>Other gas turbines</w:t>
            </w:r>
          </w:p>
          <w:p w14:paraId="59106597" w14:textId="77777777" w:rsidR="00E546F5" w:rsidRDefault="00951CE2">
            <w:pPr>
              <w:pStyle w:val="Tier3"/>
            </w:pPr>
            <w:r>
              <w:t>-</w:t>
            </w:r>
            <w:r>
              <w:tab/>
              <w:t>-</w:t>
            </w:r>
            <w:r>
              <w:tab/>
              <w:t>Of a power exceeding 5 000 kW</w:t>
            </w:r>
          </w:p>
          <w:p w14:paraId="59106598" w14:textId="77777777" w:rsidR="00E546F5" w:rsidRDefault="00951CE2">
            <w:pPr>
              <w:pStyle w:val="Tier4"/>
            </w:pPr>
            <w:r>
              <w:t>-</w:t>
            </w:r>
            <w:r>
              <w:tab/>
              <w:t>-</w:t>
            </w:r>
            <w:r>
              <w:tab/>
              <w:t>-</w:t>
            </w:r>
            <w:r>
              <w:tab/>
              <w:t>Of a</w:t>
            </w:r>
            <w:r>
              <w:t xml:space="preserve"> power exceeding 20 000 kW but not exceeding 50 000 kW</w:t>
            </w:r>
          </w:p>
          <w:p w14:paraId="59106599" w14:textId="77777777" w:rsidR="00E546F5" w:rsidRDefault="00951CE2">
            <w:pPr>
              <w:pStyle w:val="Tier5"/>
            </w:pPr>
            <w:r>
              <w:t>-</w:t>
            </w:r>
            <w:r>
              <w:tab/>
              <w:t>-</w:t>
            </w:r>
            <w:r>
              <w:tab/>
              <w:t>-</w:t>
            </w:r>
            <w:r>
              <w:tab/>
              <w:t>-</w:t>
            </w:r>
            <w:r>
              <w:tab/>
              <w:t>For use in civil aircraft</w:t>
            </w:r>
          </w:p>
          <w:p w14:paraId="5910659A" w14:textId="77777777" w:rsidR="00E546F5" w:rsidRDefault="00951CE2">
            <w:pPr>
              <w:pStyle w:val="Tier5Bullet"/>
            </w:pPr>
            <w:r>
              <w:tab/>
            </w:r>
            <w:r>
              <w:tab/>
            </w:r>
            <w:r>
              <w:tab/>
            </w:r>
            <w:r>
              <w:tab/>
              <w:t>-</w:t>
            </w:r>
            <w:r>
              <w:tab/>
              <w:t>use in civil aircraft</w:t>
            </w:r>
          </w:p>
          <w:p w14:paraId="5910659B" w14:textId="77777777" w:rsidR="00E546F5" w:rsidRDefault="00951CE2">
            <w:pPr>
              <w:pStyle w:val="Tier5Bullet"/>
            </w:pPr>
            <w:r>
              <w:tab/>
            </w:r>
            <w:r>
              <w:tab/>
            </w:r>
            <w:r>
              <w:tab/>
            </w:r>
            <w:r>
              <w:tab/>
              <w:t>-</w:t>
            </w:r>
            <w:r>
              <w:tab/>
              <w:t xml:space="preserve">use for incorporation in civil aircraft in the course of their manufacture, repair, maintenance, rebuilding, modification or </w:t>
            </w:r>
            <w:r>
              <w:t>conversion</w:t>
            </w:r>
          </w:p>
          <w:p w14:paraId="5910659C"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9D" w14:textId="77777777" w:rsidR="00E546F5" w:rsidRDefault="00951CE2">
            <w:pPr>
              <w:pStyle w:val="NormalinTable"/>
            </w:pPr>
            <w:r>
              <w:t>0.0%</w:t>
            </w:r>
          </w:p>
        </w:tc>
      </w:tr>
      <w:tr w:rsidR="00E546F5" w14:paraId="591065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9F" w14:textId="77777777" w:rsidR="00E546F5" w:rsidRDefault="00951CE2">
            <w:pPr>
              <w:pStyle w:val="NormalinTable"/>
            </w:pPr>
            <w:r>
              <w:t>8411826090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A0" w14:textId="77777777" w:rsidR="00E546F5" w:rsidRDefault="00951CE2">
            <w:pPr>
              <w:pStyle w:val="Tier1"/>
            </w:pPr>
            <w:r>
              <w:t>Turbojets, turbopropellers and other gas turbines</w:t>
            </w:r>
          </w:p>
          <w:p w14:paraId="591065A1" w14:textId="77777777" w:rsidR="00E546F5" w:rsidRDefault="00951CE2">
            <w:pPr>
              <w:pStyle w:val="Tier2"/>
            </w:pPr>
            <w:r>
              <w:t>-</w:t>
            </w:r>
            <w:r>
              <w:tab/>
              <w:t>Other gas turbines</w:t>
            </w:r>
          </w:p>
          <w:p w14:paraId="591065A2" w14:textId="77777777" w:rsidR="00E546F5" w:rsidRDefault="00951CE2">
            <w:pPr>
              <w:pStyle w:val="Tier3"/>
            </w:pPr>
            <w:r>
              <w:t>-</w:t>
            </w:r>
            <w:r>
              <w:tab/>
              <w:t>-</w:t>
            </w:r>
            <w:r>
              <w:tab/>
              <w:t>Of a power exceeding 5 000 kW</w:t>
            </w:r>
          </w:p>
          <w:p w14:paraId="591065A3" w14:textId="77777777" w:rsidR="00E546F5" w:rsidRDefault="00951CE2">
            <w:pPr>
              <w:pStyle w:val="Tier4"/>
            </w:pPr>
            <w:r>
              <w:t>-</w:t>
            </w:r>
            <w:r>
              <w:tab/>
              <w:t>-</w:t>
            </w:r>
            <w:r>
              <w:tab/>
              <w:t>-</w:t>
            </w:r>
            <w:r>
              <w:tab/>
              <w:t>Of a power exceeding 20 000 kW but not exceeding 50 000 kW</w:t>
            </w:r>
          </w:p>
          <w:p w14:paraId="591065A4" w14:textId="77777777" w:rsidR="00E546F5" w:rsidRDefault="00951CE2">
            <w:pPr>
              <w:pStyle w:val="Tier5"/>
            </w:pPr>
            <w:r>
              <w:t>-</w:t>
            </w:r>
            <w:r>
              <w:tab/>
              <w:t>-</w:t>
            </w:r>
            <w:r>
              <w:tab/>
              <w:t>-</w:t>
            </w:r>
            <w:r>
              <w:tab/>
              <w:t>-</w:t>
            </w:r>
            <w:r>
              <w:tab/>
              <w:t>Other</w:t>
            </w:r>
          </w:p>
          <w:p w14:paraId="591065A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5A6" w14:textId="77777777" w:rsidR="00E546F5" w:rsidRDefault="00951CE2">
            <w:pPr>
              <w:pStyle w:val="Tier5Bullet"/>
            </w:pPr>
            <w:r>
              <w:tab/>
            </w:r>
            <w:r>
              <w:tab/>
            </w:r>
            <w:r>
              <w:tab/>
            </w:r>
            <w:r>
              <w:tab/>
              <w:t>-</w:t>
            </w:r>
            <w:r>
              <w:tab/>
              <w:t>for fitting to or equipping such ships, boats or other vessels;</w:t>
            </w:r>
          </w:p>
          <w:p w14:paraId="591065A7" w14:textId="77777777" w:rsidR="00E546F5" w:rsidRDefault="00951CE2">
            <w:pPr>
              <w:pStyle w:val="Tier5Bullet"/>
            </w:pPr>
            <w:r>
              <w:tab/>
            </w: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65A8" w14:textId="77777777" w:rsidR="00E546F5" w:rsidRDefault="00951CE2">
            <w:pPr>
              <w:pStyle w:val="Tier5Bullet"/>
            </w:pPr>
            <w:r>
              <w:tab/>
            </w:r>
            <w:r>
              <w:tab/>
            </w:r>
            <w:r>
              <w:tab/>
            </w:r>
            <w:r>
              <w:tab/>
              <w:t>-</w:t>
            </w:r>
            <w:r>
              <w:tab/>
              <w:t>for equipping the above platforms;</w:t>
            </w:r>
          </w:p>
          <w:p w14:paraId="591065A9" w14:textId="77777777" w:rsidR="00E546F5" w:rsidRDefault="00951CE2">
            <w:pPr>
              <w:pStyle w:val="Tier5Bullet"/>
            </w:pPr>
            <w:r>
              <w:tab/>
            </w:r>
            <w:r>
              <w:tab/>
            </w:r>
            <w:r>
              <w:tab/>
            </w:r>
            <w:r>
              <w:tab/>
              <w:t>-</w:t>
            </w:r>
            <w:r>
              <w:tab/>
              <w:t>for l</w:t>
            </w:r>
            <w:r>
              <w:t>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AA" w14:textId="77777777" w:rsidR="00E546F5" w:rsidRDefault="00951CE2">
            <w:pPr>
              <w:pStyle w:val="NormalinTable"/>
            </w:pPr>
            <w:r>
              <w:t>0.0%</w:t>
            </w:r>
          </w:p>
        </w:tc>
      </w:tr>
      <w:tr w:rsidR="00E546F5" w14:paraId="591065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AC" w14:textId="77777777" w:rsidR="00E546F5" w:rsidRDefault="00951CE2">
            <w:pPr>
              <w:pStyle w:val="NormalinTable"/>
            </w:pPr>
            <w:r>
              <w:t>8411828010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AD" w14:textId="77777777" w:rsidR="00E546F5" w:rsidRDefault="00951CE2">
            <w:pPr>
              <w:pStyle w:val="Tier1"/>
            </w:pPr>
            <w:r>
              <w:t>Turbojets, turbopropellers and other gas turbines</w:t>
            </w:r>
          </w:p>
          <w:p w14:paraId="591065AE" w14:textId="77777777" w:rsidR="00E546F5" w:rsidRDefault="00951CE2">
            <w:pPr>
              <w:pStyle w:val="Tier2"/>
            </w:pPr>
            <w:r>
              <w:t>-</w:t>
            </w:r>
            <w:r>
              <w:tab/>
              <w:t>Other gas turbines</w:t>
            </w:r>
          </w:p>
          <w:p w14:paraId="591065AF" w14:textId="77777777" w:rsidR="00E546F5" w:rsidRDefault="00951CE2">
            <w:pPr>
              <w:pStyle w:val="Tier3"/>
            </w:pPr>
            <w:r>
              <w:t>-</w:t>
            </w:r>
            <w:r>
              <w:tab/>
              <w:t>-</w:t>
            </w:r>
            <w:r>
              <w:tab/>
              <w:t>Of a power exceeding 5 000 kW</w:t>
            </w:r>
          </w:p>
          <w:p w14:paraId="591065B0" w14:textId="77777777" w:rsidR="00E546F5" w:rsidRDefault="00951CE2">
            <w:pPr>
              <w:pStyle w:val="Tier4"/>
            </w:pPr>
            <w:r>
              <w:t>-</w:t>
            </w:r>
            <w:r>
              <w:tab/>
              <w:t>-</w:t>
            </w:r>
            <w:r>
              <w:tab/>
              <w:t>-</w:t>
            </w:r>
            <w:r>
              <w:tab/>
              <w:t>Of a power exceeding 50 000 kW</w:t>
            </w:r>
          </w:p>
          <w:p w14:paraId="591065B1" w14:textId="77777777" w:rsidR="00E546F5" w:rsidRDefault="00951CE2">
            <w:pPr>
              <w:pStyle w:val="Tier5"/>
            </w:pPr>
            <w:r>
              <w:t>-</w:t>
            </w:r>
            <w:r>
              <w:tab/>
              <w:t>-</w:t>
            </w:r>
            <w:r>
              <w:tab/>
              <w:t>-</w:t>
            </w:r>
            <w:r>
              <w:tab/>
              <w:t>-</w:t>
            </w:r>
            <w:r>
              <w:tab/>
              <w:t xml:space="preserve">For use in civil </w:t>
            </w:r>
            <w:r>
              <w:t>aircraft</w:t>
            </w:r>
          </w:p>
          <w:p w14:paraId="591065B2" w14:textId="77777777" w:rsidR="00E546F5" w:rsidRDefault="00951CE2">
            <w:pPr>
              <w:pStyle w:val="Tier5Bullet"/>
            </w:pPr>
            <w:r>
              <w:tab/>
            </w:r>
            <w:r>
              <w:tab/>
            </w:r>
            <w:r>
              <w:tab/>
            </w:r>
            <w:r>
              <w:tab/>
              <w:t>-</w:t>
            </w:r>
            <w:r>
              <w:tab/>
              <w:t>use in civil aircraft</w:t>
            </w:r>
          </w:p>
          <w:p w14:paraId="591065B3"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65B4"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B5" w14:textId="77777777" w:rsidR="00E546F5" w:rsidRDefault="00951CE2">
            <w:pPr>
              <w:pStyle w:val="NormalinTable"/>
            </w:pPr>
            <w:r>
              <w:t>0.0%</w:t>
            </w:r>
          </w:p>
        </w:tc>
      </w:tr>
      <w:tr w:rsidR="00E546F5" w14:paraId="591065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B7" w14:textId="77777777" w:rsidR="00E546F5" w:rsidRDefault="00951CE2">
            <w:pPr>
              <w:pStyle w:val="NormalinTable"/>
            </w:pPr>
            <w:r>
              <w:t>8411828090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B8" w14:textId="77777777" w:rsidR="00E546F5" w:rsidRDefault="00951CE2">
            <w:pPr>
              <w:pStyle w:val="Tier1"/>
            </w:pPr>
            <w:r>
              <w:t>Turbojets, turbopropellers and other gas turbines</w:t>
            </w:r>
          </w:p>
          <w:p w14:paraId="591065B9" w14:textId="77777777" w:rsidR="00E546F5" w:rsidRDefault="00951CE2">
            <w:pPr>
              <w:pStyle w:val="Tier2"/>
            </w:pPr>
            <w:r>
              <w:t>-</w:t>
            </w:r>
            <w:r>
              <w:tab/>
              <w:t>Other gas turbines</w:t>
            </w:r>
          </w:p>
          <w:p w14:paraId="591065BA" w14:textId="77777777" w:rsidR="00E546F5" w:rsidRDefault="00951CE2">
            <w:pPr>
              <w:pStyle w:val="Tier3"/>
            </w:pPr>
            <w:r>
              <w:t>-</w:t>
            </w:r>
            <w:r>
              <w:tab/>
              <w:t>-</w:t>
            </w:r>
            <w:r>
              <w:tab/>
              <w:t>Of a power exceeding 5 000 kW</w:t>
            </w:r>
          </w:p>
          <w:p w14:paraId="591065BB" w14:textId="77777777" w:rsidR="00E546F5" w:rsidRDefault="00951CE2">
            <w:pPr>
              <w:pStyle w:val="Tier4"/>
            </w:pPr>
            <w:r>
              <w:t>-</w:t>
            </w:r>
            <w:r>
              <w:tab/>
              <w:t>-</w:t>
            </w:r>
            <w:r>
              <w:tab/>
              <w:t>-</w:t>
            </w:r>
            <w:r>
              <w:tab/>
              <w:t>Of a power exceeding 50 000 kW</w:t>
            </w:r>
          </w:p>
          <w:p w14:paraId="591065BC" w14:textId="77777777" w:rsidR="00E546F5" w:rsidRDefault="00951CE2">
            <w:pPr>
              <w:pStyle w:val="Tier5"/>
            </w:pPr>
            <w:r>
              <w:t>-</w:t>
            </w:r>
            <w:r>
              <w:tab/>
              <w:t>-</w:t>
            </w:r>
            <w:r>
              <w:tab/>
              <w:t>-</w:t>
            </w:r>
            <w:r>
              <w:tab/>
              <w:t>-</w:t>
            </w:r>
            <w:r>
              <w:tab/>
              <w:t>Other</w:t>
            </w:r>
          </w:p>
          <w:p w14:paraId="591065BD" w14:textId="77777777" w:rsidR="00E546F5" w:rsidRDefault="00951CE2">
            <w:pPr>
              <w:pStyle w:val="Tier5Bullet"/>
            </w:pPr>
            <w:r>
              <w:tab/>
            </w:r>
            <w:r>
              <w:tab/>
            </w:r>
            <w:r>
              <w:tab/>
            </w:r>
            <w:r>
              <w:tab/>
              <w:t>-</w:t>
            </w:r>
            <w:r>
              <w:tab/>
              <w:t>for incorporation in ships, boats or other vessels listed in Table 1, for the purposes of thei</w:t>
            </w:r>
            <w:r>
              <w:t>r construction, repair, maintenance or conversion;</w:t>
            </w:r>
          </w:p>
          <w:p w14:paraId="591065BE" w14:textId="77777777" w:rsidR="00E546F5" w:rsidRDefault="00951CE2">
            <w:pPr>
              <w:pStyle w:val="Tier5Bullet"/>
            </w:pPr>
            <w:r>
              <w:tab/>
            </w:r>
            <w:r>
              <w:tab/>
            </w:r>
            <w:r>
              <w:tab/>
            </w:r>
            <w:r>
              <w:tab/>
              <w:t>-</w:t>
            </w:r>
            <w:r>
              <w:tab/>
              <w:t>for fitting to or equipping such ships, boats or other vessels;</w:t>
            </w:r>
          </w:p>
          <w:p w14:paraId="591065BF" w14:textId="77777777" w:rsidR="00E546F5" w:rsidRDefault="00951CE2">
            <w:pPr>
              <w:pStyle w:val="Tier5Bullet"/>
            </w:pP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5C0" w14:textId="77777777" w:rsidR="00E546F5" w:rsidRDefault="00951CE2">
            <w:pPr>
              <w:pStyle w:val="Tier5Bullet"/>
            </w:pPr>
            <w:r>
              <w:tab/>
            </w:r>
            <w:r>
              <w:tab/>
            </w:r>
            <w:r>
              <w:tab/>
            </w:r>
            <w:r>
              <w:tab/>
              <w:t>-</w:t>
            </w:r>
            <w:r>
              <w:tab/>
              <w:t>for equipping the above platforms;</w:t>
            </w:r>
          </w:p>
          <w:p w14:paraId="591065C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C2" w14:textId="77777777" w:rsidR="00E546F5" w:rsidRDefault="00951CE2">
            <w:pPr>
              <w:pStyle w:val="NormalinTable"/>
            </w:pPr>
            <w:r>
              <w:t>0.0%</w:t>
            </w:r>
          </w:p>
        </w:tc>
      </w:tr>
      <w:tr w:rsidR="00E546F5" w14:paraId="591065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C4" w14:textId="77777777" w:rsidR="00E546F5" w:rsidRDefault="00951CE2">
            <w:pPr>
              <w:pStyle w:val="NormalinTable"/>
            </w:pPr>
            <w:r>
              <w:t>8411910010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C5" w14:textId="77777777" w:rsidR="00E546F5" w:rsidRDefault="00951CE2">
            <w:pPr>
              <w:pStyle w:val="Tier1"/>
            </w:pPr>
            <w:r>
              <w:t xml:space="preserve">Turbojets, </w:t>
            </w:r>
            <w:r>
              <w:t>turbopropellers and other gas turbines</w:t>
            </w:r>
          </w:p>
          <w:p w14:paraId="591065C6" w14:textId="77777777" w:rsidR="00E546F5" w:rsidRDefault="00951CE2">
            <w:pPr>
              <w:pStyle w:val="Tier2"/>
            </w:pPr>
            <w:r>
              <w:t>-</w:t>
            </w:r>
            <w:r>
              <w:tab/>
              <w:t>Parts</w:t>
            </w:r>
          </w:p>
          <w:p w14:paraId="591065C7" w14:textId="77777777" w:rsidR="00E546F5" w:rsidRDefault="00951CE2">
            <w:pPr>
              <w:pStyle w:val="Tier3"/>
            </w:pPr>
            <w:r>
              <w:t>-</w:t>
            </w:r>
            <w:r>
              <w:tab/>
              <w:t>-</w:t>
            </w:r>
            <w:r>
              <w:tab/>
              <w:t>Of turbojets or turbopropellers</w:t>
            </w:r>
          </w:p>
          <w:p w14:paraId="591065C8" w14:textId="77777777" w:rsidR="00E546F5" w:rsidRDefault="00951CE2">
            <w:pPr>
              <w:pStyle w:val="Tier4"/>
            </w:pPr>
            <w:r>
              <w:t>-</w:t>
            </w:r>
            <w:r>
              <w:tab/>
              <w:t>-</w:t>
            </w:r>
            <w:r>
              <w:tab/>
              <w:t>-</w:t>
            </w:r>
            <w:r>
              <w:tab/>
              <w:t>For use in civil aircraft</w:t>
            </w:r>
          </w:p>
          <w:p w14:paraId="591065C9" w14:textId="77777777" w:rsidR="00E546F5" w:rsidRDefault="00951CE2">
            <w:pPr>
              <w:pStyle w:val="Tier4Bullet"/>
            </w:pPr>
            <w:r>
              <w:tab/>
            </w:r>
            <w:r>
              <w:tab/>
            </w:r>
            <w:r>
              <w:tab/>
              <w:t>-</w:t>
            </w:r>
            <w:r>
              <w:tab/>
              <w:t>use in civil aircraft</w:t>
            </w:r>
          </w:p>
          <w:p w14:paraId="591065CA" w14:textId="77777777" w:rsidR="00E546F5" w:rsidRDefault="00951CE2">
            <w:pPr>
              <w:pStyle w:val="Tier4Bullet"/>
            </w:pPr>
            <w:r>
              <w:tab/>
            </w:r>
            <w:r>
              <w:tab/>
            </w:r>
            <w:r>
              <w:tab/>
              <w:t>-</w:t>
            </w:r>
            <w:r>
              <w:tab/>
              <w:t xml:space="preserve">use for incorporation in civil aircraft in the course of their manufacture, repair, maintenance, rebuilding, </w:t>
            </w:r>
            <w:r>
              <w:t>modification or conversion</w:t>
            </w:r>
          </w:p>
          <w:p w14:paraId="591065CB"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CC" w14:textId="77777777" w:rsidR="00E546F5" w:rsidRDefault="00951CE2">
            <w:pPr>
              <w:pStyle w:val="NormalinTable"/>
            </w:pPr>
            <w:r>
              <w:t>0.0%</w:t>
            </w:r>
          </w:p>
        </w:tc>
      </w:tr>
      <w:tr w:rsidR="00E546F5" w14:paraId="591065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CE" w14:textId="77777777" w:rsidR="00E546F5" w:rsidRDefault="00951CE2">
            <w:pPr>
              <w:pStyle w:val="NormalinTable"/>
            </w:pPr>
            <w:r>
              <w:t>8411910020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CF" w14:textId="77777777" w:rsidR="00E546F5" w:rsidRDefault="00951CE2">
            <w:pPr>
              <w:pStyle w:val="Tier1"/>
            </w:pPr>
            <w:r>
              <w:t>Turbojets, turbopropellers and other gas turbines</w:t>
            </w:r>
          </w:p>
          <w:p w14:paraId="591065D0" w14:textId="77777777" w:rsidR="00E546F5" w:rsidRDefault="00951CE2">
            <w:pPr>
              <w:pStyle w:val="Tier2"/>
            </w:pPr>
            <w:r>
              <w:t>-</w:t>
            </w:r>
            <w:r>
              <w:tab/>
              <w:t>Parts</w:t>
            </w:r>
          </w:p>
          <w:p w14:paraId="591065D1" w14:textId="77777777" w:rsidR="00E546F5" w:rsidRDefault="00951CE2">
            <w:pPr>
              <w:pStyle w:val="Tier3"/>
            </w:pPr>
            <w:r>
              <w:t>-</w:t>
            </w:r>
            <w:r>
              <w:tab/>
              <w:t>-</w:t>
            </w:r>
            <w:r>
              <w:tab/>
              <w:t>Of turbojets or turbopropellers</w:t>
            </w:r>
          </w:p>
          <w:p w14:paraId="591065D2" w14:textId="77777777" w:rsidR="00E546F5" w:rsidRDefault="00951CE2">
            <w:pPr>
              <w:pStyle w:val="Tier4"/>
            </w:pPr>
            <w:r>
              <w:t>-</w:t>
            </w:r>
            <w:r>
              <w:tab/>
              <w:t>-</w:t>
            </w:r>
            <w:r>
              <w:tab/>
              <w:t>-</w:t>
            </w:r>
            <w:r>
              <w:tab/>
              <w:t xml:space="preserve">Intended to be fitted in aircraft imported duty free or </w:t>
            </w:r>
            <w:r>
              <w:t>built within the Community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D3" w14:textId="77777777" w:rsidR="00E546F5" w:rsidRDefault="00951CE2">
            <w:pPr>
              <w:pStyle w:val="NormalinTable"/>
            </w:pPr>
            <w:r>
              <w:t>0.0%</w:t>
            </w:r>
          </w:p>
        </w:tc>
      </w:tr>
      <w:tr w:rsidR="00E546F5" w14:paraId="591065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D5" w14:textId="77777777" w:rsidR="00E546F5" w:rsidRDefault="00951CE2">
            <w:pPr>
              <w:pStyle w:val="NormalinTable"/>
            </w:pPr>
            <w:r>
              <w:t>8411910090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D6" w14:textId="77777777" w:rsidR="00E546F5" w:rsidRDefault="00951CE2">
            <w:pPr>
              <w:pStyle w:val="Tier1"/>
            </w:pPr>
            <w:r>
              <w:t>Turbojets, turbopropellers and other gas turbines</w:t>
            </w:r>
          </w:p>
          <w:p w14:paraId="591065D7" w14:textId="77777777" w:rsidR="00E546F5" w:rsidRDefault="00951CE2">
            <w:pPr>
              <w:pStyle w:val="Tier2"/>
            </w:pPr>
            <w:r>
              <w:t>-</w:t>
            </w:r>
            <w:r>
              <w:tab/>
              <w:t>Parts</w:t>
            </w:r>
          </w:p>
          <w:p w14:paraId="591065D8" w14:textId="77777777" w:rsidR="00E546F5" w:rsidRDefault="00951CE2">
            <w:pPr>
              <w:pStyle w:val="Tier3"/>
            </w:pPr>
            <w:r>
              <w:t>-</w:t>
            </w:r>
            <w:r>
              <w:tab/>
              <w:t>-</w:t>
            </w:r>
            <w:r>
              <w:tab/>
              <w:t>Of turbojets or turbopropellers</w:t>
            </w:r>
          </w:p>
          <w:p w14:paraId="591065D9" w14:textId="77777777" w:rsidR="00E546F5" w:rsidRDefault="00951CE2">
            <w:pPr>
              <w:pStyle w:val="Tier4"/>
            </w:pPr>
            <w:r>
              <w:t>-</w:t>
            </w:r>
            <w:r>
              <w:tab/>
              <w:t>-</w:t>
            </w:r>
            <w:r>
              <w:tab/>
              <w:t>-</w:t>
            </w:r>
            <w:r>
              <w:tab/>
              <w:t>Other</w:t>
            </w:r>
          </w:p>
          <w:p w14:paraId="591065DA"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65DB" w14:textId="77777777" w:rsidR="00E546F5" w:rsidRDefault="00951CE2">
            <w:pPr>
              <w:pStyle w:val="Tier4Bullet"/>
            </w:pPr>
            <w:r>
              <w:tab/>
            </w:r>
            <w:r>
              <w:tab/>
            </w:r>
            <w:r>
              <w:tab/>
              <w:t>-</w:t>
            </w:r>
            <w:r>
              <w:tab/>
              <w:t>for fitting to or equipping such ships, boats or other vessels;</w:t>
            </w:r>
          </w:p>
          <w:p w14:paraId="591065DC"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5DD" w14:textId="77777777" w:rsidR="00E546F5" w:rsidRDefault="00951CE2">
            <w:pPr>
              <w:pStyle w:val="Tier4Bullet"/>
            </w:pPr>
            <w:r>
              <w:tab/>
            </w:r>
            <w:r>
              <w:tab/>
            </w:r>
            <w:r>
              <w:tab/>
              <w:t>-</w:t>
            </w:r>
            <w:r>
              <w:tab/>
              <w:t>for equipping the above platforms;</w:t>
            </w:r>
          </w:p>
          <w:p w14:paraId="591065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DF" w14:textId="77777777" w:rsidR="00E546F5" w:rsidRDefault="00951CE2">
            <w:pPr>
              <w:pStyle w:val="NormalinTable"/>
            </w:pPr>
            <w:r>
              <w:t>0.0%</w:t>
            </w:r>
          </w:p>
        </w:tc>
      </w:tr>
      <w:tr w:rsidR="00E546F5" w14:paraId="591065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E1" w14:textId="77777777" w:rsidR="00E546F5" w:rsidRDefault="00951CE2">
            <w:pPr>
              <w:pStyle w:val="NormalinTable"/>
            </w:pPr>
            <w:r>
              <w:t>8411990010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E2" w14:textId="77777777" w:rsidR="00E546F5" w:rsidRDefault="00951CE2">
            <w:pPr>
              <w:pStyle w:val="Tier1"/>
            </w:pPr>
            <w:r>
              <w:t xml:space="preserve">Turbojets, </w:t>
            </w:r>
            <w:r>
              <w:t>turbopropellers and other gas turbines</w:t>
            </w:r>
          </w:p>
          <w:p w14:paraId="591065E3" w14:textId="77777777" w:rsidR="00E546F5" w:rsidRDefault="00951CE2">
            <w:pPr>
              <w:pStyle w:val="Tier2"/>
            </w:pPr>
            <w:r>
              <w:t>-</w:t>
            </w:r>
            <w:r>
              <w:tab/>
              <w:t>Parts</w:t>
            </w:r>
          </w:p>
          <w:p w14:paraId="591065E4" w14:textId="77777777" w:rsidR="00E546F5" w:rsidRDefault="00951CE2">
            <w:pPr>
              <w:pStyle w:val="Tier3"/>
            </w:pPr>
            <w:r>
              <w:t>-</w:t>
            </w:r>
            <w:r>
              <w:tab/>
              <w:t>-</w:t>
            </w:r>
            <w:r>
              <w:tab/>
              <w:t>Other</w:t>
            </w:r>
          </w:p>
          <w:p w14:paraId="591065E5" w14:textId="77777777" w:rsidR="00E546F5" w:rsidRDefault="00951CE2">
            <w:pPr>
              <w:pStyle w:val="Tier4"/>
            </w:pPr>
            <w:r>
              <w:t>-</w:t>
            </w:r>
            <w:r>
              <w:tab/>
              <w:t>-</w:t>
            </w:r>
            <w:r>
              <w:tab/>
              <w:t>-</w:t>
            </w:r>
            <w:r>
              <w:tab/>
              <w:t>Of gas turbines, for use in civil aircraft</w:t>
            </w:r>
          </w:p>
          <w:p w14:paraId="591065E6" w14:textId="77777777" w:rsidR="00E546F5" w:rsidRDefault="00951CE2">
            <w:pPr>
              <w:pStyle w:val="Tier4Bullet"/>
            </w:pPr>
            <w:r>
              <w:tab/>
            </w:r>
            <w:r>
              <w:tab/>
            </w:r>
            <w:r>
              <w:tab/>
              <w:t>-</w:t>
            </w:r>
            <w:r>
              <w:tab/>
              <w:t>use in civil aircraft</w:t>
            </w:r>
          </w:p>
          <w:p w14:paraId="591065E7" w14:textId="77777777" w:rsidR="00E546F5" w:rsidRDefault="00951CE2">
            <w:pPr>
              <w:pStyle w:val="Tier4Bullet"/>
            </w:pPr>
            <w:r>
              <w:tab/>
            </w:r>
            <w:r>
              <w:tab/>
            </w:r>
            <w:r>
              <w:tab/>
              <w:t>-</w:t>
            </w:r>
            <w:r>
              <w:tab/>
              <w:t>use for incorporation in civil aircraft in the course of their manufacture, repair, maintenance, rebuilding, modificat</w:t>
            </w:r>
            <w:r>
              <w:t>ion or conversion</w:t>
            </w:r>
          </w:p>
          <w:p w14:paraId="591065E8"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E9" w14:textId="77777777" w:rsidR="00E546F5" w:rsidRDefault="00951CE2">
            <w:pPr>
              <w:pStyle w:val="NormalinTable"/>
            </w:pPr>
            <w:r>
              <w:t>0.0%</w:t>
            </w:r>
          </w:p>
        </w:tc>
      </w:tr>
      <w:tr w:rsidR="00E546F5" w14:paraId="591065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EB" w14:textId="77777777" w:rsidR="00E546F5" w:rsidRDefault="00951CE2">
            <w:pPr>
              <w:pStyle w:val="NormalinTable"/>
            </w:pPr>
            <w:r>
              <w:t>8411990020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EC" w14:textId="77777777" w:rsidR="00E546F5" w:rsidRDefault="00951CE2">
            <w:pPr>
              <w:pStyle w:val="Tier1"/>
            </w:pPr>
            <w:r>
              <w:t>Turbojets, turbopropellers and other gas turbines</w:t>
            </w:r>
          </w:p>
          <w:p w14:paraId="591065ED" w14:textId="77777777" w:rsidR="00E546F5" w:rsidRDefault="00951CE2">
            <w:pPr>
              <w:pStyle w:val="Tier2"/>
            </w:pPr>
            <w:r>
              <w:t>-</w:t>
            </w:r>
            <w:r>
              <w:tab/>
              <w:t>Parts</w:t>
            </w:r>
          </w:p>
          <w:p w14:paraId="591065EE" w14:textId="77777777" w:rsidR="00E546F5" w:rsidRDefault="00951CE2">
            <w:pPr>
              <w:pStyle w:val="Tier3"/>
            </w:pPr>
            <w:r>
              <w:t>-</w:t>
            </w:r>
            <w:r>
              <w:tab/>
              <w:t>-</w:t>
            </w:r>
            <w:r>
              <w:tab/>
              <w:t>Other</w:t>
            </w:r>
          </w:p>
          <w:p w14:paraId="591065EF" w14:textId="77777777" w:rsidR="00E546F5" w:rsidRDefault="00951CE2">
            <w:pPr>
              <w:pStyle w:val="Tier4"/>
            </w:pPr>
            <w:r>
              <w:t>-</w:t>
            </w:r>
            <w:r>
              <w:tab/>
              <w:t>-</w:t>
            </w:r>
            <w:r>
              <w:tab/>
              <w:t>-</w:t>
            </w:r>
            <w:r>
              <w:tab/>
              <w:t>Other</w:t>
            </w:r>
          </w:p>
          <w:p w14:paraId="591065F0" w14:textId="77777777" w:rsidR="00E546F5" w:rsidRDefault="00951CE2">
            <w:pPr>
              <w:pStyle w:val="Tier5"/>
            </w:pPr>
            <w:r>
              <w:t>-</w:t>
            </w:r>
            <w:r>
              <w:tab/>
              <w:t>-</w:t>
            </w:r>
            <w:r>
              <w:tab/>
              <w:t>-</w:t>
            </w:r>
            <w:r>
              <w:tab/>
              <w:t>-</w:t>
            </w:r>
            <w:r>
              <w:tab/>
              <w:t xml:space="preserve">Wheel-shaped gas turbine component with blades, of a kind used in </w:t>
            </w:r>
            <w:r>
              <w:t>turbochargers: - of a precision-cast nickel based alloy complying with standard DIN G- NiCr13Al6MoNb or DIN G- NiCr13Al16MoNb or DIN G- NiCo10W10Cr9AlTi or DIN G- NiCr12Al6MoNb or AMS AISI:686, - with a heat-resistance of not more than 1 100 °C, - with a d</w:t>
            </w:r>
            <w:r>
              <w:t>iameter of 28 mm or more, but not more than 180 mm, - with a height of 20 mm or more, but not more than 150 mm</w:t>
            </w:r>
          </w:p>
          <w:p w14:paraId="591065F1"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65F2" w14:textId="77777777" w:rsidR="00E546F5" w:rsidRDefault="00951CE2">
            <w:pPr>
              <w:pStyle w:val="Tier5Bullet"/>
            </w:pPr>
            <w:r>
              <w:tab/>
            </w:r>
            <w:r>
              <w:tab/>
            </w:r>
            <w:r>
              <w:tab/>
            </w:r>
            <w:r>
              <w:tab/>
              <w:t>-</w:t>
            </w:r>
            <w:r>
              <w:tab/>
              <w:t>for fitting to or equipping such ships, boats or other vessels;</w:t>
            </w:r>
          </w:p>
          <w:p w14:paraId="591065F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65F4" w14:textId="77777777" w:rsidR="00E546F5" w:rsidRDefault="00951CE2">
            <w:pPr>
              <w:pStyle w:val="Tier5Bullet"/>
            </w:pPr>
            <w:r>
              <w:tab/>
            </w:r>
            <w:r>
              <w:tab/>
            </w:r>
            <w:r>
              <w:tab/>
            </w:r>
            <w:r>
              <w:tab/>
              <w:t>-</w:t>
            </w:r>
            <w:r>
              <w:tab/>
              <w:t>for equipping the above platforms;</w:t>
            </w:r>
          </w:p>
          <w:p w14:paraId="591065F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5F6" w14:textId="77777777" w:rsidR="00E546F5" w:rsidRDefault="00951CE2">
            <w:pPr>
              <w:pStyle w:val="NormalinTable"/>
            </w:pPr>
            <w:r>
              <w:t>0.0%</w:t>
            </w:r>
          </w:p>
        </w:tc>
      </w:tr>
      <w:tr w:rsidR="00E546F5" w14:paraId="591066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5F8" w14:textId="77777777" w:rsidR="00E546F5" w:rsidRDefault="00951CE2">
            <w:pPr>
              <w:pStyle w:val="NormalinTable"/>
            </w:pPr>
            <w:r>
              <w:t>8411990030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5F9" w14:textId="77777777" w:rsidR="00E546F5" w:rsidRDefault="00951CE2">
            <w:pPr>
              <w:pStyle w:val="Tier1"/>
            </w:pPr>
            <w:r>
              <w:t>Turbojets, turbopropellers and other gas turbines</w:t>
            </w:r>
          </w:p>
          <w:p w14:paraId="591065FA" w14:textId="77777777" w:rsidR="00E546F5" w:rsidRDefault="00951CE2">
            <w:pPr>
              <w:pStyle w:val="Tier2"/>
            </w:pPr>
            <w:r>
              <w:t>-</w:t>
            </w:r>
            <w:r>
              <w:tab/>
            </w:r>
            <w:r>
              <w:t>Parts</w:t>
            </w:r>
          </w:p>
          <w:p w14:paraId="591065FB" w14:textId="77777777" w:rsidR="00E546F5" w:rsidRDefault="00951CE2">
            <w:pPr>
              <w:pStyle w:val="Tier3"/>
            </w:pPr>
            <w:r>
              <w:t>-</w:t>
            </w:r>
            <w:r>
              <w:tab/>
              <w:t>-</w:t>
            </w:r>
            <w:r>
              <w:tab/>
              <w:t>Other</w:t>
            </w:r>
          </w:p>
          <w:p w14:paraId="591065FC" w14:textId="77777777" w:rsidR="00E546F5" w:rsidRDefault="00951CE2">
            <w:pPr>
              <w:pStyle w:val="Tier4"/>
            </w:pPr>
            <w:r>
              <w:t>-</w:t>
            </w:r>
            <w:r>
              <w:tab/>
              <w:t>-</w:t>
            </w:r>
            <w:r>
              <w:tab/>
              <w:t>-</w:t>
            </w:r>
            <w:r>
              <w:tab/>
              <w:t>Other</w:t>
            </w:r>
          </w:p>
          <w:p w14:paraId="591065FD" w14:textId="77777777" w:rsidR="00E546F5" w:rsidRDefault="00951CE2">
            <w:pPr>
              <w:pStyle w:val="Tier5"/>
            </w:pPr>
            <w:r>
              <w:t>-</w:t>
            </w:r>
            <w:r>
              <w:tab/>
              <w:t>-</w:t>
            </w:r>
            <w:r>
              <w:tab/>
              <w:t>-</w:t>
            </w:r>
            <w:r>
              <w:tab/>
              <w:t>-</w:t>
            </w:r>
            <w:r>
              <w:tab/>
              <w:t>Turbine housing of turbochargers with:  - a heat-resistance of not more than 1 050 °C, and  - a hole to insert a turbine wheel, whereby the hole has a diameter of 28 mm or more, but not more than 181 mm</w:t>
            </w:r>
          </w:p>
          <w:p w14:paraId="591065FE"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65FF" w14:textId="77777777" w:rsidR="00E546F5" w:rsidRDefault="00951CE2">
            <w:pPr>
              <w:pStyle w:val="Tier5Bullet"/>
            </w:pPr>
            <w:r>
              <w:tab/>
            </w:r>
            <w:r>
              <w:tab/>
            </w:r>
            <w:r>
              <w:tab/>
            </w:r>
            <w:r>
              <w:tab/>
              <w:t>-</w:t>
            </w:r>
            <w:r>
              <w:tab/>
              <w:t>for fitting to or equipping such ships, boats or other vessels;</w:t>
            </w:r>
          </w:p>
          <w:p w14:paraId="59106600"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6601" w14:textId="77777777" w:rsidR="00E546F5" w:rsidRDefault="00951CE2">
            <w:pPr>
              <w:pStyle w:val="Tier5Bullet"/>
            </w:pPr>
            <w:r>
              <w:tab/>
            </w:r>
            <w:r>
              <w:tab/>
            </w:r>
            <w:r>
              <w:tab/>
            </w:r>
            <w:r>
              <w:tab/>
              <w:t>-</w:t>
            </w:r>
            <w:r>
              <w:tab/>
              <w:t>for equipping the above platforms;</w:t>
            </w:r>
          </w:p>
          <w:p w14:paraId="59106602"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03" w14:textId="77777777" w:rsidR="00E546F5" w:rsidRDefault="00951CE2">
            <w:pPr>
              <w:pStyle w:val="NormalinTable"/>
            </w:pPr>
            <w:r>
              <w:t>0.0%</w:t>
            </w:r>
          </w:p>
        </w:tc>
      </w:tr>
      <w:tr w:rsidR="00E546F5" w14:paraId="591066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05" w14:textId="77777777" w:rsidR="00E546F5" w:rsidRDefault="00951CE2">
            <w:pPr>
              <w:pStyle w:val="NormalinTable"/>
            </w:pPr>
            <w:r>
              <w:t>8411990080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06" w14:textId="77777777" w:rsidR="00E546F5" w:rsidRDefault="00951CE2">
            <w:pPr>
              <w:pStyle w:val="Tier1"/>
            </w:pPr>
            <w:r>
              <w:t>Turbojets, turbopropellers and other gas turbines</w:t>
            </w:r>
          </w:p>
          <w:p w14:paraId="59106607" w14:textId="77777777" w:rsidR="00E546F5" w:rsidRDefault="00951CE2">
            <w:pPr>
              <w:pStyle w:val="Tier2"/>
            </w:pPr>
            <w:r>
              <w:t>-</w:t>
            </w:r>
            <w:r>
              <w:tab/>
              <w:t>Parts</w:t>
            </w:r>
          </w:p>
          <w:p w14:paraId="59106608" w14:textId="77777777" w:rsidR="00E546F5" w:rsidRDefault="00951CE2">
            <w:pPr>
              <w:pStyle w:val="Tier3"/>
            </w:pPr>
            <w:r>
              <w:t>-</w:t>
            </w:r>
            <w:r>
              <w:tab/>
              <w:t>-</w:t>
            </w:r>
            <w:r>
              <w:tab/>
              <w:t>Other</w:t>
            </w:r>
          </w:p>
          <w:p w14:paraId="59106609" w14:textId="77777777" w:rsidR="00E546F5" w:rsidRDefault="00951CE2">
            <w:pPr>
              <w:pStyle w:val="Tier4"/>
            </w:pPr>
            <w:r>
              <w:t>-</w:t>
            </w:r>
            <w:r>
              <w:tab/>
              <w:t>-</w:t>
            </w:r>
            <w:r>
              <w:tab/>
              <w:t>-</w:t>
            </w:r>
            <w:r>
              <w:tab/>
              <w:t>Other</w:t>
            </w:r>
          </w:p>
          <w:p w14:paraId="5910660A" w14:textId="77777777" w:rsidR="00E546F5" w:rsidRDefault="00951CE2">
            <w:pPr>
              <w:pStyle w:val="Tier5"/>
            </w:pPr>
            <w:r>
              <w:t>-</w:t>
            </w:r>
            <w:r>
              <w:tab/>
              <w:t>-</w:t>
            </w:r>
            <w:r>
              <w:tab/>
              <w:t>-</w:t>
            </w:r>
            <w:r>
              <w:tab/>
              <w:t>-</w:t>
            </w:r>
            <w:r>
              <w:tab/>
              <w:t xml:space="preserve">Actuator for a single-stage turbocharger: - whether or not with conducting horns and connecting </w:t>
            </w:r>
            <w:r>
              <w:t>sleeves, having an operating distance of 20 mm or more but not more than 40 mm, - with a length of not more than 350 mm, - with a diameter of not more than 75 mm, - with a height of not more than 110 mm</w:t>
            </w:r>
          </w:p>
          <w:p w14:paraId="5910660B" w14:textId="77777777" w:rsidR="00E546F5" w:rsidRDefault="00951CE2">
            <w:pPr>
              <w:pStyle w:val="Tier5Bullet"/>
            </w:pPr>
            <w:r>
              <w:tab/>
            </w:r>
            <w:r>
              <w:tab/>
            </w:r>
            <w:r>
              <w:tab/>
            </w:r>
            <w:r>
              <w:tab/>
              <w:t>-</w:t>
            </w:r>
            <w:r>
              <w:tab/>
              <w:t>for incorporation in ships, boats or other vess</w:t>
            </w:r>
            <w:r>
              <w:t>els listed in Table 1, for the purposes of their construction, repair, maintenance or conversion;</w:t>
            </w:r>
          </w:p>
          <w:p w14:paraId="5910660C" w14:textId="77777777" w:rsidR="00E546F5" w:rsidRDefault="00951CE2">
            <w:pPr>
              <w:pStyle w:val="Tier5Bullet"/>
            </w:pPr>
            <w:r>
              <w:tab/>
            </w:r>
            <w:r>
              <w:tab/>
            </w:r>
            <w:r>
              <w:tab/>
            </w:r>
            <w:r>
              <w:tab/>
              <w:t>-</w:t>
            </w:r>
            <w:r>
              <w:tab/>
              <w:t>for fitting to or equipping such ships, boats or other vessels;</w:t>
            </w:r>
          </w:p>
          <w:p w14:paraId="5910660D"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660E" w14:textId="77777777" w:rsidR="00E546F5" w:rsidRDefault="00951CE2">
            <w:pPr>
              <w:pStyle w:val="Tier5Bullet"/>
            </w:pPr>
            <w:r>
              <w:tab/>
            </w:r>
            <w:r>
              <w:tab/>
            </w:r>
            <w:r>
              <w:tab/>
            </w:r>
            <w:r>
              <w:tab/>
              <w:t>-</w:t>
            </w:r>
            <w:r>
              <w:tab/>
              <w:t>for equipping the above platforms;</w:t>
            </w:r>
          </w:p>
          <w:p w14:paraId="5910660F"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10" w14:textId="77777777" w:rsidR="00E546F5" w:rsidRDefault="00951CE2">
            <w:pPr>
              <w:pStyle w:val="NormalinTable"/>
            </w:pPr>
            <w:r>
              <w:t>0.0%</w:t>
            </w:r>
          </w:p>
        </w:tc>
      </w:tr>
      <w:tr w:rsidR="00E546F5" w14:paraId="591066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12" w14:textId="77777777" w:rsidR="00E546F5" w:rsidRDefault="00951CE2">
            <w:pPr>
              <w:pStyle w:val="NormalinTable"/>
            </w:pPr>
            <w:r>
              <w:t>8411990099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13" w14:textId="77777777" w:rsidR="00E546F5" w:rsidRDefault="00951CE2">
            <w:pPr>
              <w:pStyle w:val="Tier1"/>
            </w:pPr>
            <w:r>
              <w:t>Turbojets, turbopropellers and other gas turbines</w:t>
            </w:r>
          </w:p>
          <w:p w14:paraId="59106614" w14:textId="77777777" w:rsidR="00E546F5" w:rsidRDefault="00951CE2">
            <w:pPr>
              <w:pStyle w:val="Tier2"/>
            </w:pPr>
            <w:r>
              <w:t>-</w:t>
            </w:r>
            <w:r>
              <w:tab/>
              <w:t>Parts</w:t>
            </w:r>
          </w:p>
          <w:p w14:paraId="59106615" w14:textId="77777777" w:rsidR="00E546F5" w:rsidRDefault="00951CE2">
            <w:pPr>
              <w:pStyle w:val="Tier3"/>
            </w:pPr>
            <w:r>
              <w:t>-</w:t>
            </w:r>
            <w:r>
              <w:tab/>
              <w:t>-</w:t>
            </w:r>
            <w:r>
              <w:tab/>
              <w:t>Other</w:t>
            </w:r>
          </w:p>
          <w:p w14:paraId="59106616" w14:textId="77777777" w:rsidR="00E546F5" w:rsidRDefault="00951CE2">
            <w:pPr>
              <w:pStyle w:val="Tier4"/>
            </w:pPr>
            <w:r>
              <w:t>-</w:t>
            </w:r>
            <w:r>
              <w:tab/>
              <w:t>-</w:t>
            </w:r>
            <w:r>
              <w:tab/>
              <w:t>-</w:t>
            </w:r>
            <w:r>
              <w:tab/>
              <w:t>Other</w:t>
            </w:r>
          </w:p>
          <w:p w14:paraId="59106617" w14:textId="77777777" w:rsidR="00E546F5" w:rsidRDefault="00951CE2">
            <w:pPr>
              <w:pStyle w:val="Tier5"/>
            </w:pPr>
            <w:r>
              <w:t>-</w:t>
            </w:r>
            <w:r>
              <w:tab/>
              <w:t>-</w:t>
            </w:r>
            <w:r>
              <w:tab/>
              <w:t>-</w:t>
            </w:r>
            <w:r>
              <w:tab/>
              <w:t>-</w:t>
            </w:r>
            <w:r>
              <w:tab/>
              <w:t>Other</w:t>
            </w:r>
          </w:p>
          <w:p w14:paraId="59106618"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6619" w14:textId="77777777" w:rsidR="00E546F5" w:rsidRDefault="00951CE2">
            <w:pPr>
              <w:pStyle w:val="Tier5Bullet"/>
            </w:pPr>
            <w:r>
              <w:tab/>
            </w:r>
            <w:r>
              <w:tab/>
            </w:r>
            <w:r>
              <w:tab/>
            </w:r>
            <w:r>
              <w:tab/>
              <w:t>-</w:t>
            </w:r>
            <w:r>
              <w:tab/>
              <w:t>for fitting to or equipping such ships, boats or other vessels;</w:t>
            </w:r>
          </w:p>
          <w:p w14:paraId="5910661A"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661B" w14:textId="77777777" w:rsidR="00E546F5" w:rsidRDefault="00951CE2">
            <w:pPr>
              <w:pStyle w:val="Tier5Bullet"/>
            </w:pPr>
            <w:r>
              <w:tab/>
            </w:r>
            <w:r>
              <w:tab/>
            </w:r>
            <w:r>
              <w:tab/>
            </w:r>
            <w:r>
              <w:tab/>
              <w:t>-</w:t>
            </w:r>
            <w:r>
              <w:tab/>
              <w:t>for equipping the above platforms;</w:t>
            </w:r>
          </w:p>
          <w:p w14:paraId="5910661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1D" w14:textId="77777777" w:rsidR="00E546F5" w:rsidRDefault="00951CE2">
            <w:pPr>
              <w:pStyle w:val="NormalinTable"/>
            </w:pPr>
            <w:r>
              <w:t>0.0%</w:t>
            </w:r>
          </w:p>
        </w:tc>
      </w:tr>
      <w:tr w:rsidR="00E546F5" w14:paraId="591066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1F" w14:textId="77777777" w:rsidR="00E546F5" w:rsidRDefault="00951CE2">
            <w:pPr>
              <w:pStyle w:val="NormalinTable"/>
            </w:pPr>
            <w:r>
              <w:rPr>
                <w:rFonts w:eastAsia="Times New Roman"/>
                <w:color w:val="000000"/>
                <w:lang w:eastAsia="en-GB"/>
              </w:rPr>
              <w:t>8412100010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20"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 xml:space="preserve">Reaction </w:t>
            </w:r>
            <w:r>
              <w:rPr>
                <w:rFonts w:eastAsia="Times New Roman"/>
                <w:color w:val="000000"/>
                <w:lang w:eastAsia="en-GB"/>
              </w:rPr>
              <w:t>engines other than turbojets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w:t>
            </w:r>
            <w:r>
              <w:rPr>
                <w:rFonts w:eastAsia="Times New Roman"/>
                <w:color w:val="000000"/>
                <w:lang w:eastAsia="en-GB"/>
              </w:rPr>
              <w:t>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21" w14:textId="77777777" w:rsidR="00E546F5" w:rsidRDefault="00951CE2">
            <w:pPr>
              <w:pStyle w:val="NormalinTable"/>
            </w:pPr>
            <w:r>
              <w:t>0.0%</w:t>
            </w:r>
          </w:p>
        </w:tc>
      </w:tr>
      <w:tr w:rsidR="00E546F5" w14:paraId="591066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23" w14:textId="77777777" w:rsidR="00E546F5" w:rsidRDefault="00951CE2">
            <w:pPr>
              <w:pStyle w:val="NormalinTable"/>
              <w:rPr>
                <w:rFonts w:eastAsia="Times New Roman"/>
                <w:color w:val="000000"/>
                <w:lang w:eastAsia="en-GB"/>
              </w:rPr>
            </w:pPr>
            <w:r>
              <w:rPr>
                <w:rFonts w:eastAsia="Times New Roman"/>
                <w:color w:val="000000"/>
                <w:lang w:eastAsia="en-GB"/>
              </w:rPr>
              <w:t>8412100020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24" w14:textId="77777777" w:rsidR="00E546F5" w:rsidRDefault="00951CE2">
            <w:pPr>
              <w:pStyle w:val="Tier1"/>
              <w:rPr>
                <w:rFonts w:eastAsia="Times New Roman"/>
                <w:color w:val="000000"/>
                <w:lang w:eastAsia="en-GB"/>
              </w:rPr>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Reaction engines other than turbojets</w:t>
            </w:r>
            <w:r>
              <w:rPr>
                <w:rFonts w:eastAsia="Times New Roman"/>
                <w:color w:val="000000"/>
                <w:lang w:eastAsia="en-GB"/>
              </w:rPr>
              <w:br/>
            </w:r>
            <w:r>
              <w:rPr>
                <w:rFonts w:eastAsia="Times New Roman"/>
                <w:color w:val="000000"/>
                <w:lang w:eastAsia="en-GB"/>
              </w:rPr>
              <w:t>Intended to be fitted in aircraft imported duty free or built within the United Kingdom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25" w14:textId="77777777" w:rsidR="00E546F5" w:rsidRDefault="00951CE2">
            <w:pPr>
              <w:pStyle w:val="NormalinTable"/>
            </w:pPr>
            <w:r>
              <w:t>0.0%</w:t>
            </w:r>
          </w:p>
        </w:tc>
      </w:tr>
      <w:tr w:rsidR="00E546F5" w14:paraId="591066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27" w14:textId="77777777" w:rsidR="00E546F5" w:rsidRDefault="00951CE2">
            <w:pPr>
              <w:pStyle w:val="NormalinTable"/>
            </w:pPr>
            <w:r>
              <w:t>8412100090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28" w14:textId="77777777" w:rsidR="00E546F5" w:rsidRDefault="00951CE2">
            <w:pPr>
              <w:pStyle w:val="Tier1"/>
            </w:pPr>
            <w:r>
              <w:t>Other engines and motors</w:t>
            </w:r>
          </w:p>
          <w:p w14:paraId="59106629" w14:textId="77777777" w:rsidR="00E546F5" w:rsidRDefault="00951CE2">
            <w:pPr>
              <w:pStyle w:val="Tier2"/>
            </w:pPr>
            <w:r>
              <w:t>-</w:t>
            </w:r>
            <w:r>
              <w:tab/>
              <w:t xml:space="preserve">Reaction engines other than </w:t>
            </w:r>
            <w:r>
              <w:t>turbojets</w:t>
            </w:r>
          </w:p>
          <w:p w14:paraId="5910662A" w14:textId="77777777" w:rsidR="00E546F5" w:rsidRDefault="00951CE2">
            <w:pPr>
              <w:pStyle w:val="Tier3"/>
            </w:pPr>
            <w:r>
              <w:t>-</w:t>
            </w:r>
            <w:r>
              <w:tab/>
              <w:t>-</w:t>
            </w:r>
            <w:r>
              <w:tab/>
              <w:t>Other</w:t>
            </w:r>
          </w:p>
          <w:p w14:paraId="5910662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62C" w14:textId="77777777" w:rsidR="00E546F5" w:rsidRDefault="00951CE2">
            <w:pPr>
              <w:pStyle w:val="Tier3Bullet"/>
            </w:pPr>
            <w:r>
              <w:tab/>
            </w:r>
            <w:r>
              <w:tab/>
              <w:t>-</w:t>
            </w:r>
            <w:r>
              <w:tab/>
              <w:t>for fitting to or equipping such ships, boats or other vessels;</w:t>
            </w:r>
          </w:p>
          <w:p w14:paraId="5910662D" w14:textId="77777777" w:rsidR="00E546F5" w:rsidRDefault="00951CE2">
            <w:pPr>
              <w:pStyle w:val="Tier3Bullet"/>
            </w:pP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14:paraId="5910662E" w14:textId="77777777" w:rsidR="00E546F5" w:rsidRDefault="00951CE2">
            <w:pPr>
              <w:pStyle w:val="Tier3Bullet"/>
            </w:pPr>
            <w:r>
              <w:tab/>
            </w:r>
            <w:r>
              <w:tab/>
              <w:t>-</w:t>
            </w:r>
            <w:r>
              <w:tab/>
              <w:t>for equipping the above platforms;</w:t>
            </w:r>
          </w:p>
          <w:p w14:paraId="5910662F" w14:textId="77777777" w:rsidR="00E546F5" w:rsidRDefault="00951CE2">
            <w:pPr>
              <w:pStyle w:val="Tier3Bullet"/>
            </w:pPr>
            <w:r>
              <w:tab/>
            </w:r>
            <w:r>
              <w:tab/>
              <w:t>-</w:t>
            </w:r>
            <w:r>
              <w:tab/>
              <w:t>fo</w:t>
            </w:r>
            <w:r>
              <w:t>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30" w14:textId="77777777" w:rsidR="00E546F5" w:rsidRDefault="00951CE2">
            <w:pPr>
              <w:pStyle w:val="NormalinTable"/>
            </w:pPr>
            <w:r>
              <w:t>0.0%</w:t>
            </w:r>
          </w:p>
        </w:tc>
      </w:tr>
      <w:tr w:rsidR="00E546F5" w14:paraId="591066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32" w14:textId="77777777" w:rsidR="00E546F5" w:rsidRDefault="00951CE2">
            <w:pPr>
              <w:pStyle w:val="NormalinTable"/>
            </w:pPr>
            <w:r>
              <w:rPr>
                <w:rFonts w:eastAsia="Times New Roman"/>
                <w:color w:val="000000"/>
                <w:lang w:eastAsia="en-GB"/>
              </w:rPr>
              <w:t>8412212010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33"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Hydraulic power engines and motors</w:t>
            </w:r>
            <w:r>
              <w:rPr>
                <w:rFonts w:eastAsia="Times New Roman"/>
                <w:color w:val="000000"/>
                <w:lang w:eastAsia="en-GB"/>
              </w:rPr>
              <w:br/>
            </w:r>
            <w:r>
              <w:rPr>
                <w:rFonts w:eastAsia="Times New Roman"/>
                <w:color w:val="000000"/>
                <w:lang w:eastAsia="en-GB"/>
              </w:rPr>
              <w:t>Linear acting (cylinders)</w:t>
            </w:r>
            <w:r>
              <w:rPr>
                <w:rFonts w:eastAsia="Times New Roman"/>
                <w:color w:val="000000"/>
                <w:lang w:eastAsia="en-GB"/>
              </w:rPr>
              <w:br/>
            </w:r>
            <w:r>
              <w:rPr>
                <w:rFonts w:eastAsia="Times New Roman"/>
                <w:color w:val="000000"/>
                <w:lang w:eastAsia="en-GB"/>
              </w:rPr>
              <w:t>Hydraulic systems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w:t>
            </w:r>
            <w:r>
              <w:rPr>
                <w:rFonts w:eastAsia="Times New Roman"/>
                <w:color w:val="000000"/>
                <w:lang w:eastAsia="en-GB"/>
              </w:rPr>
              <w:t>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34" w14:textId="77777777" w:rsidR="00E546F5" w:rsidRDefault="00951CE2">
            <w:pPr>
              <w:pStyle w:val="NormalinTable"/>
            </w:pPr>
            <w:r>
              <w:t>0.0%</w:t>
            </w:r>
          </w:p>
        </w:tc>
      </w:tr>
      <w:tr w:rsidR="00E546F5" w14:paraId="591066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36" w14:textId="77777777" w:rsidR="00E546F5" w:rsidRDefault="00951CE2">
            <w:pPr>
              <w:pStyle w:val="NormalinTable"/>
            </w:pPr>
            <w:r>
              <w:t>8412212090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37" w14:textId="77777777" w:rsidR="00E546F5" w:rsidRDefault="00951CE2">
            <w:pPr>
              <w:pStyle w:val="Tier1"/>
            </w:pPr>
            <w:r>
              <w:t>Other engines and motors</w:t>
            </w:r>
          </w:p>
          <w:p w14:paraId="59106638" w14:textId="77777777" w:rsidR="00E546F5" w:rsidRDefault="00951CE2">
            <w:pPr>
              <w:pStyle w:val="Tier2"/>
            </w:pPr>
            <w:r>
              <w:t>-</w:t>
            </w:r>
            <w:r>
              <w:tab/>
              <w:t>Hydraulic power engines and motors</w:t>
            </w:r>
          </w:p>
          <w:p w14:paraId="59106639" w14:textId="77777777" w:rsidR="00E546F5" w:rsidRDefault="00951CE2">
            <w:pPr>
              <w:pStyle w:val="Tier3"/>
            </w:pPr>
            <w:r>
              <w:t>-</w:t>
            </w:r>
            <w:r>
              <w:tab/>
              <w:t>-</w:t>
            </w:r>
            <w:r>
              <w:tab/>
              <w:t>Linear acting (cylinders)</w:t>
            </w:r>
          </w:p>
          <w:p w14:paraId="5910663A" w14:textId="77777777" w:rsidR="00E546F5" w:rsidRDefault="00951CE2">
            <w:pPr>
              <w:pStyle w:val="Tier4"/>
            </w:pPr>
            <w:r>
              <w:t>-</w:t>
            </w:r>
            <w:r>
              <w:tab/>
              <w:t>-</w:t>
            </w:r>
            <w:r>
              <w:tab/>
              <w:t>-</w:t>
            </w:r>
            <w:r>
              <w:tab/>
              <w:t>Hydraulic systems</w:t>
            </w:r>
          </w:p>
          <w:p w14:paraId="5910663B" w14:textId="77777777" w:rsidR="00E546F5" w:rsidRDefault="00951CE2">
            <w:pPr>
              <w:pStyle w:val="Tier5"/>
            </w:pPr>
            <w:r>
              <w:t>-</w:t>
            </w:r>
            <w:r>
              <w:tab/>
              <w:t>-</w:t>
            </w:r>
            <w:r>
              <w:tab/>
              <w:t>-</w:t>
            </w:r>
            <w:r>
              <w:tab/>
              <w:t>-</w:t>
            </w:r>
            <w:r>
              <w:tab/>
              <w:t>Other</w:t>
            </w:r>
          </w:p>
          <w:p w14:paraId="5910663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63D" w14:textId="77777777" w:rsidR="00E546F5" w:rsidRDefault="00951CE2">
            <w:pPr>
              <w:pStyle w:val="Tier5Bullet"/>
            </w:pPr>
            <w:r>
              <w:tab/>
            </w:r>
            <w:r>
              <w:tab/>
            </w:r>
            <w:r>
              <w:tab/>
            </w:r>
            <w:r>
              <w:tab/>
              <w:t>-</w:t>
            </w:r>
            <w:r>
              <w:tab/>
              <w:t xml:space="preserve">for fitting to or </w:t>
            </w:r>
            <w:r>
              <w:t>equipping such ships, boats or other vessels;</w:t>
            </w:r>
          </w:p>
          <w:p w14:paraId="5910663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663F" w14:textId="77777777" w:rsidR="00E546F5" w:rsidRDefault="00951CE2">
            <w:pPr>
              <w:pStyle w:val="Tier5Bullet"/>
            </w:pPr>
            <w:r>
              <w:tab/>
            </w:r>
            <w:r>
              <w:tab/>
            </w:r>
            <w:r>
              <w:tab/>
            </w:r>
            <w:r>
              <w:tab/>
              <w:t>-</w:t>
            </w:r>
            <w:r>
              <w:tab/>
              <w:t>for equipping the above platforms;</w:t>
            </w:r>
          </w:p>
          <w:p w14:paraId="5910664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41" w14:textId="77777777" w:rsidR="00E546F5" w:rsidRDefault="00951CE2">
            <w:pPr>
              <w:pStyle w:val="NormalinTable"/>
            </w:pPr>
            <w:r>
              <w:t>0.0%</w:t>
            </w:r>
          </w:p>
        </w:tc>
      </w:tr>
      <w:tr w:rsidR="00E546F5" w14:paraId="591066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43" w14:textId="77777777" w:rsidR="00E546F5" w:rsidRDefault="00951CE2">
            <w:pPr>
              <w:pStyle w:val="NormalinTable"/>
            </w:pPr>
            <w:r>
              <w:rPr>
                <w:rFonts w:eastAsia="Times New Roman"/>
                <w:color w:val="000000"/>
                <w:lang w:eastAsia="en-GB"/>
              </w:rPr>
              <w:t>8412218010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44"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Hydraulic power engines and motors</w:t>
            </w:r>
            <w:r>
              <w:rPr>
                <w:rFonts w:eastAsia="Times New Roman"/>
                <w:color w:val="000000"/>
                <w:lang w:eastAsia="en-GB"/>
              </w:rPr>
              <w:br/>
            </w:r>
            <w:r>
              <w:rPr>
                <w:rFonts w:eastAsia="Times New Roman"/>
                <w:color w:val="000000"/>
                <w:lang w:eastAsia="en-GB"/>
              </w:rPr>
              <w:t>Linear acting (cylinders)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For use </w:t>
            </w:r>
            <w:r>
              <w:rPr>
                <w:rFonts w:eastAsia="Times New Roman"/>
                <w:color w:val="000000"/>
                <w:lang w:eastAsia="en-GB"/>
              </w:rPr>
              <w:t>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45" w14:textId="77777777" w:rsidR="00E546F5" w:rsidRDefault="00951CE2">
            <w:pPr>
              <w:pStyle w:val="NormalinTable"/>
            </w:pPr>
            <w:r>
              <w:t>0.0%</w:t>
            </w:r>
          </w:p>
        </w:tc>
      </w:tr>
      <w:tr w:rsidR="00E546F5" w14:paraId="591066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47" w14:textId="77777777" w:rsidR="00E546F5" w:rsidRDefault="00951CE2">
            <w:pPr>
              <w:pStyle w:val="NormalinTable"/>
            </w:pPr>
            <w:r>
              <w:t>8412218090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48" w14:textId="77777777" w:rsidR="00E546F5" w:rsidRDefault="00951CE2">
            <w:pPr>
              <w:pStyle w:val="Tier1"/>
            </w:pPr>
            <w:r>
              <w:t>Other engines</w:t>
            </w:r>
            <w:r>
              <w:t xml:space="preserve"> and motors</w:t>
            </w:r>
          </w:p>
          <w:p w14:paraId="59106649" w14:textId="77777777" w:rsidR="00E546F5" w:rsidRDefault="00951CE2">
            <w:pPr>
              <w:pStyle w:val="Tier2"/>
            </w:pPr>
            <w:r>
              <w:t>-</w:t>
            </w:r>
            <w:r>
              <w:tab/>
              <w:t>Hydraulic power engines and motors</w:t>
            </w:r>
          </w:p>
          <w:p w14:paraId="5910664A" w14:textId="77777777" w:rsidR="00E546F5" w:rsidRDefault="00951CE2">
            <w:pPr>
              <w:pStyle w:val="Tier3"/>
            </w:pPr>
            <w:r>
              <w:t>-</w:t>
            </w:r>
            <w:r>
              <w:tab/>
              <w:t>-</w:t>
            </w:r>
            <w:r>
              <w:tab/>
              <w:t>Linear acting (cylinders)</w:t>
            </w:r>
          </w:p>
          <w:p w14:paraId="5910664B" w14:textId="77777777" w:rsidR="00E546F5" w:rsidRDefault="00951CE2">
            <w:pPr>
              <w:pStyle w:val="Tier4"/>
            </w:pPr>
            <w:r>
              <w:t>-</w:t>
            </w:r>
            <w:r>
              <w:tab/>
              <w:t>-</w:t>
            </w:r>
            <w:r>
              <w:tab/>
              <w:t>-</w:t>
            </w:r>
            <w:r>
              <w:tab/>
              <w:t>Other</w:t>
            </w:r>
          </w:p>
          <w:p w14:paraId="5910664C" w14:textId="77777777" w:rsidR="00E546F5" w:rsidRDefault="00951CE2">
            <w:pPr>
              <w:pStyle w:val="Tier5"/>
            </w:pPr>
            <w:r>
              <w:t>-</w:t>
            </w:r>
            <w:r>
              <w:tab/>
              <w:t>-</w:t>
            </w:r>
            <w:r>
              <w:tab/>
              <w:t>-</w:t>
            </w:r>
            <w:r>
              <w:tab/>
              <w:t>-</w:t>
            </w:r>
            <w:r>
              <w:tab/>
              <w:t>Other</w:t>
            </w:r>
          </w:p>
          <w:p w14:paraId="5910664D"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maintenance or </w:t>
            </w:r>
            <w:r>
              <w:t>conversion;</w:t>
            </w:r>
          </w:p>
          <w:p w14:paraId="5910664E" w14:textId="77777777" w:rsidR="00E546F5" w:rsidRDefault="00951CE2">
            <w:pPr>
              <w:pStyle w:val="Tier5Bullet"/>
            </w:pPr>
            <w:r>
              <w:tab/>
            </w:r>
            <w:r>
              <w:tab/>
            </w:r>
            <w:r>
              <w:tab/>
            </w:r>
            <w:r>
              <w:tab/>
              <w:t>-</w:t>
            </w:r>
            <w:r>
              <w:tab/>
              <w:t>for fitting to or equipping such ships, boats or other vessels;</w:t>
            </w:r>
          </w:p>
          <w:p w14:paraId="5910664F"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6650" w14:textId="77777777" w:rsidR="00E546F5" w:rsidRDefault="00951CE2">
            <w:pPr>
              <w:pStyle w:val="Tier5Bullet"/>
            </w:pPr>
            <w:r>
              <w:tab/>
            </w:r>
            <w:r>
              <w:tab/>
            </w:r>
            <w:r>
              <w:tab/>
            </w:r>
            <w:r>
              <w:tab/>
              <w:t>-</w:t>
            </w:r>
            <w:r>
              <w:tab/>
              <w:t>for equipping the above platforms;</w:t>
            </w:r>
          </w:p>
          <w:p w14:paraId="5910665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52" w14:textId="77777777" w:rsidR="00E546F5" w:rsidRDefault="00951CE2">
            <w:pPr>
              <w:pStyle w:val="NormalinTable"/>
            </w:pPr>
            <w:r>
              <w:t>0.0%</w:t>
            </w:r>
          </w:p>
        </w:tc>
      </w:tr>
      <w:tr w:rsidR="00E546F5" w14:paraId="591066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54" w14:textId="77777777" w:rsidR="00E546F5" w:rsidRDefault="00951CE2">
            <w:pPr>
              <w:pStyle w:val="NormalinTable"/>
            </w:pPr>
            <w:r>
              <w:rPr>
                <w:rFonts w:eastAsia="Times New Roman"/>
                <w:color w:val="000000"/>
                <w:lang w:eastAsia="en-GB"/>
              </w:rPr>
              <w:t>8412292010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55"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Hydraulic power engines and motors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Hydraulic systems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w:t>
            </w:r>
            <w:r>
              <w:rPr>
                <w:rFonts w:eastAsia="Times New Roman"/>
                <w:color w:val="000000"/>
                <w:lang w:eastAsia="en-GB"/>
              </w:rPr>
              <w:t>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56" w14:textId="77777777" w:rsidR="00E546F5" w:rsidRDefault="00951CE2">
            <w:pPr>
              <w:pStyle w:val="NormalinTable"/>
            </w:pPr>
            <w:r>
              <w:t>0.0%</w:t>
            </w:r>
          </w:p>
        </w:tc>
      </w:tr>
      <w:tr w:rsidR="00E546F5" w14:paraId="591066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58" w14:textId="77777777" w:rsidR="00E546F5" w:rsidRDefault="00951CE2">
            <w:pPr>
              <w:pStyle w:val="NormalinTable"/>
            </w:pPr>
            <w:r>
              <w:t>8412292090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59" w14:textId="77777777" w:rsidR="00E546F5" w:rsidRDefault="00951CE2">
            <w:pPr>
              <w:pStyle w:val="Tier1"/>
            </w:pPr>
            <w:r>
              <w:t>Other engines and motors</w:t>
            </w:r>
          </w:p>
          <w:p w14:paraId="5910665A" w14:textId="77777777" w:rsidR="00E546F5" w:rsidRDefault="00951CE2">
            <w:pPr>
              <w:pStyle w:val="Tier2"/>
            </w:pPr>
            <w:r>
              <w:t>-</w:t>
            </w:r>
            <w:r>
              <w:tab/>
              <w:t>Hydraulic power engines and motors</w:t>
            </w:r>
          </w:p>
          <w:p w14:paraId="5910665B" w14:textId="77777777" w:rsidR="00E546F5" w:rsidRDefault="00951CE2">
            <w:pPr>
              <w:pStyle w:val="Tier3"/>
            </w:pPr>
            <w:r>
              <w:t>-</w:t>
            </w:r>
            <w:r>
              <w:tab/>
              <w:t>-</w:t>
            </w:r>
            <w:r>
              <w:tab/>
              <w:t>Other</w:t>
            </w:r>
          </w:p>
          <w:p w14:paraId="5910665C" w14:textId="77777777" w:rsidR="00E546F5" w:rsidRDefault="00951CE2">
            <w:pPr>
              <w:pStyle w:val="Tier4"/>
            </w:pPr>
            <w:r>
              <w:t>-</w:t>
            </w:r>
            <w:r>
              <w:tab/>
              <w:t>-</w:t>
            </w:r>
            <w:r>
              <w:tab/>
              <w:t>-</w:t>
            </w:r>
            <w:r>
              <w:tab/>
              <w:t>Hydraulic systems</w:t>
            </w:r>
          </w:p>
          <w:p w14:paraId="5910665D" w14:textId="77777777" w:rsidR="00E546F5" w:rsidRDefault="00951CE2">
            <w:pPr>
              <w:pStyle w:val="Tier5"/>
            </w:pPr>
            <w:r>
              <w:t>-</w:t>
            </w:r>
            <w:r>
              <w:tab/>
              <w:t>-</w:t>
            </w:r>
            <w:r>
              <w:tab/>
              <w:t>-</w:t>
            </w:r>
            <w:r>
              <w:tab/>
              <w:t>-</w:t>
            </w:r>
            <w:r>
              <w:tab/>
              <w:t>Other</w:t>
            </w:r>
          </w:p>
          <w:p w14:paraId="5910665E"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665F" w14:textId="77777777" w:rsidR="00E546F5" w:rsidRDefault="00951CE2">
            <w:pPr>
              <w:pStyle w:val="Tier5Bullet"/>
            </w:pPr>
            <w:r>
              <w:tab/>
            </w:r>
            <w:r>
              <w:tab/>
            </w:r>
            <w:r>
              <w:tab/>
            </w:r>
            <w:r>
              <w:tab/>
              <w:t>-</w:t>
            </w:r>
            <w:r>
              <w:tab/>
              <w:t>for fitting to or equipping such ships, boats or other vessels;</w:t>
            </w:r>
          </w:p>
          <w:p w14:paraId="59106660"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6661" w14:textId="77777777" w:rsidR="00E546F5" w:rsidRDefault="00951CE2">
            <w:pPr>
              <w:pStyle w:val="Tier5Bullet"/>
            </w:pPr>
            <w:r>
              <w:tab/>
            </w:r>
            <w:r>
              <w:tab/>
            </w:r>
            <w:r>
              <w:tab/>
            </w:r>
            <w:r>
              <w:tab/>
              <w:t>-</w:t>
            </w:r>
            <w:r>
              <w:tab/>
              <w:t>for equipping the above platforms;</w:t>
            </w:r>
          </w:p>
          <w:p w14:paraId="5910666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63" w14:textId="77777777" w:rsidR="00E546F5" w:rsidRDefault="00951CE2">
            <w:pPr>
              <w:pStyle w:val="NormalinTable"/>
            </w:pPr>
            <w:r>
              <w:t>0.0%</w:t>
            </w:r>
          </w:p>
        </w:tc>
      </w:tr>
      <w:tr w:rsidR="00E546F5" w14:paraId="591066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65" w14:textId="77777777" w:rsidR="00E546F5" w:rsidRDefault="00951CE2">
            <w:pPr>
              <w:pStyle w:val="NormalinTable"/>
            </w:pPr>
            <w:r>
              <w:rPr>
                <w:rFonts w:eastAsia="Times New Roman"/>
                <w:color w:val="000000"/>
                <w:lang w:eastAsia="en-GB"/>
              </w:rPr>
              <w:t>8412298110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66"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Hydraulic power engines and motors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Hydraulic fluid power motors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w:t>
            </w:r>
            <w:r>
              <w:rPr>
                <w:rFonts w:eastAsia="Times New Roman"/>
                <w:color w:val="000000"/>
                <w:lang w:eastAsia="en-GB"/>
              </w:rPr>
              <w:t>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67" w14:textId="77777777" w:rsidR="00E546F5" w:rsidRDefault="00951CE2">
            <w:pPr>
              <w:pStyle w:val="NormalinTable"/>
            </w:pPr>
            <w:r>
              <w:t>0.0%</w:t>
            </w:r>
          </w:p>
        </w:tc>
      </w:tr>
      <w:tr w:rsidR="00E546F5" w14:paraId="591066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69" w14:textId="77777777" w:rsidR="00E546F5" w:rsidRDefault="00951CE2">
            <w:pPr>
              <w:pStyle w:val="NormalinTable"/>
            </w:pPr>
            <w:r>
              <w:t>8412298190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6A" w14:textId="77777777" w:rsidR="00E546F5" w:rsidRDefault="00951CE2">
            <w:pPr>
              <w:pStyle w:val="Tier1"/>
            </w:pPr>
            <w:r>
              <w:t>Other engines and motors</w:t>
            </w:r>
          </w:p>
          <w:p w14:paraId="5910666B" w14:textId="77777777" w:rsidR="00E546F5" w:rsidRDefault="00951CE2">
            <w:pPr>
              <w:pStyle w:val="Tier2"/>
            </w:pPr>
            <w:r>
              <w:t>-</w:t>
            </w:r>
            <w:r>
              <w:tab/>
              <w:t>Hydraulic power engines and motors</w:t>
            </w:r>
          </w:p>
          <w:p w14:paraId="5910666C" w14:textId="77777777" w:rsidR="00E546F5" w:rsidRDefault="00951CE2">
            <w:pPr>
              <w:pStyle w:val="Tier3"/>
            </w:pPr>
            <w:r>
              <w:t>-</w:t>
            </w:r>
            <w:r>
              <w:tab/>
              <w:t>-</w:t>
            </w:r>
            <w:r>
              <w:tab/>
              <w:t>Other</w:t>
            </w:r>
          </w:p>
          <w:p w14:paraId="5910666D" w14:textId="77777777" w:rsidR="00E546F5" w:rsidRDefault="00951CE2">
            <w:pPr>
              <w:pStyle w:val="Tier4"/>
            </w:pPr>
            <w:r>
              <w:t>-</w:t>
            </w:r>
            <w:r>
              <w:tab/>
              <w:t>-</w:t>
            </w:r>
            <w:r>
              <w:tab/>
              <w:t>-</w:t>
            </w:r>
            <w:r>
              <w:tab/>
              <w:t>Other</w:t>
            </w:r>
          </w:p>
          <w:p w14:paraId="5910666E" w14:textId="77777777" w:rsidR="00E546F5" w:rsidRDefault="00951CE2">
            <w:pPr>
              <w:pStyle w:val="Tier5"/>
            </w:pPr>
            <w:r>
              <w:t>-</w:t>
            </w:r>
            <w:r>
              <w:tab/>
              <w:t>-</w:t>
            </w:r>
            <w:r>
              <w:tab/>
              <w:t>-</w:t>
            </w:r>
            <w:r>
              <w:tab/>
              <w:t>-</w:t>
            </w:r>
            <w:r>
              <w:tab/>
              <w:t>Hydraulic fluid power motors</w:t>
            </w:r>
          </w:p>
          <w:p w14:paraId="5910666F" w14:textId="77777777" w:rsidR="00E546F5" w:rsidRDefault="00951CE2">
            <w:pPr>
              <w:pStyle w:val="Tier6"/>
            </w:pPr>
            <w:r>
              <w:t>-</w:t>
            </w:r>
            <w:r>
              <w:tab/>
              <w:t>-</w:t>
            </w:r>
            <w:r>
              <w:tab/>
              <w:t>-</w:t>
            </w:r>
            <w:r>
              <w:tab/>
              <w:t>-</w:t>
            </w:r>
            <w:r>
              <w:tab/>
              <w:t>-</w:t>
            </w:r>
            <w:r>
              <w:tab/>
              <w:t>Other</w:t>
            </w:r>
          </w:p>
          <w:p w14:paraId="59106670"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6671" w14:textId="77777777" w:rsidR="00E546F5" w:rsidRDefault="00951CE2">
            <w:pPr>
              <w:pStyle w:val="Tier6Bullet"/>
            </w:pPr>
            <w:r>
              <w:tab/>
            </w:r>
            <w:r>
              <w:tab/>
            </w:r>
            <w:r>
              <w:tab/>
            </w:r>
            <w:r>
              <w:tab/>
            </w:r>
            <w:r>
              <w:tab/>
              <w:t>-</w:t>
            </w:r>
            <w:r>
              <w:tab/>
              <w:t>for fitting to or equipping such ships, boats or other vessels;</w:t>
            </w:r>
          </w:p>
          <w:p w14:paraId="59106672"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6673" w14:textId="77777777" w:rsidR="00E546F5" w:rsidRDefault="00951CE2">
            <w:pPr>
              <w:pStyle w:val="Tier6Bullet"/>
            </w:pPr>
            <w:r>
              <w:tab/>
            </w:r>
            <w:r>
              <w:tab/>
            </w:r>
            <w:r>
              <w:tab/>
            </w:r>
            <w:r>
              <w:tab/>
            </w:r>
            <w:r>
              <w:tab/>
              <w:t>-</w:t>
            </w:r>
            <w:r>
              <w:tab/>
              <w:t>for equipping the above platforms;</w:t>
            </w:r>
          </w:p>
          <w:p w14:paraId="59106674"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75" w14:textId="77777777" w:rsidR="00E546F5" w:rsidRDefault="00951CE2">
            <w:pPr>
              <w:pStyle w:val="NormalinTable"/>
            </w:pPr>
            <w:r>
              <w:t>0.0%</w:t>
            </w:r>
          </w:p>
        </w:tc>
      </w:tr>
      <w:tr w:rsidR="00E546F5" w14:paraId="591066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77" w14:textId="77777777" w:rsidR="00E546F5" w:rsidRDefault="00951CE2">
            <w:pPr>
              <w:pStyle w:val="NormalinTable"/>
            </w:pPr>
            <w:r>
              <w:rPr>
                <w:rFonts w:eastAsia="Times New Roman"/>
                <w:color w:val="000000"/>
                <w:lang w:eastAsia="en-GB"/>
              </w:rPr>
              <w:t>8412298910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78"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Hydraulic power engines and motors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their manufacture, repair, </w:t>
            </w:r>
            <w:r>
              <w:rPr>
                <w:rFonts w:eastAsia="Times New Roman"/>
                <w:color w:val="000000"/>
                <w:lang w:eastAsia="en-GB"/>
              </w:rPr>
              <w:t>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79" w14:textId="77777777" w:rsidR="00E546F5" w:rsidRDefault="00951CE2">
            <w:pPr>
              <w:pStyle w:val="NormalinTable"/>
            </w:pPr>
            <w:r>
              <w:t>0.0%</w:t>
            </w:r>
          </w:p>
        </w:tc>
      </w:tr>
      <w:tr w:rsidR="00E546F5" w14:paraId="591066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7B" w14:textId="77777777" w:rsidR="00E546F5" w:rsidRDefault="00951CE2">
            <w:pPr>
              <w:pStyle w:val="NormalinTable"/>
            </w:pPr>
            <w:r>
              <w:t>8412298990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7C" w14:textId="77777777" w:rsidR="00E546F5" w:rsidRDefault="00951CE2">
            <w:pPr>
              <w:pStyle w:val="Tier1"/>
            </w:pPr>
            <w:r>
              <w:t>Other engines and motors</w:t>
            </w:r>
          </w:p>
          <w:p w14:paraId="5910667D" w14:textId="77777777" w:rsidR="00E546F5" w:rsidRDefault="00951CE2">
            <w:pPr>
              <w:pStyle w:val="Tier2"/>
            </w:pPr>
            <w:r>
              <w:t>-</w:t>
            </w:r>
            <w:r>
              <w:tab/>
              <w:t>Hydraulic power engines and motors</w:t>
            </w:r>
          </w:p>
          <w:p w14:paraId="5910667E" w14:textId="77777777" w:rsidR="00E546F5" w:rsidRDefault="00951CE2">
            <w:pPr>
              <w:pStyle w:val="Tier3"/>
            </w:pPr>
            <w:r>
              <w:t>-</w:t>
            </w:r>
            <w:r>
              <w:tab/>
              <w:t>-</w:t>
            </w:r>
            <w:r>
              <w:tab/>
              <w:t>Other</w:t>
            </w:r>
          </w:p>
          <w:p w14:paraId="5910667F" w14:textId="77777777" w:rsidR="00E546F5" w:rsidRDefault="00951CE2">
            <w:pPr>
              <w:pStyle w:val="Tier4"/>
            </w:pPr>
            <w:r>
              <w:t>-</w:t>
            </w:r>
            <w:r>
              <w:tab/>
              <w:t>-</w:t>
            </w:r>
            <w:r>
              <w:tab/>
              <w:t>-</w:t>
            </w:r>
            <w:r>
              <w:tab/>
              <w:t>Other</w:t>
            </w:r>
          </w:p>
          <w:p w14:paraId="59106680" w14:textId="77777777" w:rsidR="00E546F5" w:rsidRDefault="00951CE2">
            <w:pPr>
              <w:pStyle w:val="Tier5"/>
            </w:pPr>
            <w:r>
              <w:t>-</w:t>
            </w:r>
            <w:r>
              <w:tab/>
              <w:t>-</w:t>
            </w:r>
            <w:r>
              <w:tab/>
              <w:t>-</w:t>
            </w:r>
            <w:r>
              <w:tab/>
              <w:t>-</w:t>
            </w:r>
            <w:r>
              <w:tab/>
              <w:t>Other</w:t>
            </w:r>
          </w:p>
          <w:p w14:paraId="59106681" w14:textId="77777777" w:rsidR="00E546F5" w:rsidRDefault="00951CE2">
            <w:pPr>
              <w:pStyle w:val="Tier6"/>
            </w:pPr>
            <w:r>
              <w:t>-</w:t>
            </w:r>
            <w:r>
              <w:tab/>
              <w:t>-</w:t>
            </w:r>
            <w:r>
              <w:tab/>
              <w:t>-</w:t>
            </w:r>
            <w:r>
              <w:tab/>
              <w:t>-</w:t>
            </w:r>
            <w:r>
              <w:tab/>
              <w:t>-</w:t>
            </w:r>
            <w:r>
              <w:tab/>
              <w:t>Other</w:t>
            </w:r>
          </w:p>
          <w:p w14:paraId="59106682"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6683" w14:textId="77777777" w:rsidR="00E546F5" w:rsidRDefault="00951CE2">
            <w:pPr>
              <w:pStyle w:val="Tier6Bullet"/>
            </w:pPr>
            <w:r>
              <w:tab/>
            </w:r>
            <w:r>
              <w:tab/>
            </w:r>
            <w:r>
              <w:tab/>
            </w:r>
            <w:r>
              <w:tab/>
            </w:r>
            <w:r>
              <w:tab/>
              <w:t>-</w:t>
            </w:r>
            <w:r>
              <w:tab/>
              <w:t>for fitting to or equipping such ships, boats or other vessels;</w:t>
            </w:r>
          </w:p>
          <w:p w14:paraId="59106684"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685" w14:textId="77777777" w:rsidR="00E546F5" w:rsidRDefault="00951CE2">
            <w:pPr>
              <w:pStyle w:val="Tier6Bullet"/>
            </w:pPr>
            <w:r>
              <w:tab/>
            </w:r>
            <w:r>
              <w:tab/>
            </w:r>
            <w:r>
              <w:tab/>
            </w:r>
            <w:r>
              <w:tab/>
            </w:r>
            <w:r>
              <w:tab/>
              <w:t>-</w:t>
            </w:r>
            <w:r>
              <w:tab/>
              <w:t>for equipping the above platforms;</w:t>
            </w:r>
          </w:p>
          <w:p w14:paraId="59106686"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87" w14:textId="77777777" w:rsidR="00E546F5" w:rsidRDefault="00951CE2">
            <w:pPr>
              <w:pStyle w:val="NormalinTable"/>
            </w:pPr>
            <w:r>
              <w:t>0.0%</w:t>
            </w:r>
          </w:p>
        </w:tc>
      </w:tr>
      <w:tr w:rsidR="00E546F5" w14:paraId="591066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89" w14:textId="77777777" w:rsidR="00E546F5" w:rsidRDefault="00951CE2">
            <w:pPr>
              <w:pStyle w:val="NormalinTable"/>
            </w:pPr>
            <w:r>
              <w:rPr>
                <w:rFonts w:eastAsia="Times New Roman"/>
                <w:color w:val="000000"/>
                <w:lang w:eastAsia="en-GB"/>
              </w:rPr>
              <w:t>8412310010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8A"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Pneumatic power engines and motors</w:t>
            </w:r>
            <w:r>
              <w:rPr>
                <w:rFonts w:eastAsia="Times New Roman"/>
                <w:color w:val="000000"/>
                <w:lang w:eastAsia="en-GB"/>
              </w:rPr>
              <w:br/>
            </w:r>
            <w:r>
              <w:rPr>
                <w:rFonts w:eastAsia="Times New Roman"/>
                <w:color w:val="000000"/>
                <w:lang w:eastAsia="en-GB"/>
              </w:rPr>
              <w:t>Linear acting (cylinders)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w:t>
            </w:r>
            <w:r>
              <w:rPr>
                <w:rFonts w:eastAsia="Times New Roman"/>
                <w:color w:val="000000"/>
                <w:lang w:eastAsia="en-GB"/>
              </w:rPr>
              <w:t>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8B" w14:textId="77777777" w:rsidR="00E546F5" w:rsidRDefault="00951CE2">
            <w:pPr>
              <w:pStyle w:val="NormalinTable"/>
            </w:pPr>
            <w:r>
              <w:t>0.0%</w:t>
            </w:r>
          </w:p>
        </w:tc>
      </w:tr>
      <w:tr w:rsidR="00E546F5" w14:paraId="591066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8D" w14:textId="77777777" w:rsidR="00E546F5" w:rsidRDefault="00951CE2">
            <w:pPr>
              <w:pStyle w:val="NormalinTable"/>
            </w:pPr>
            <w:r>
              <w:t>8412310090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8E" w14:textId="77777777" w:rsidR="00E546F5" w:rsidRDefault="00951CE2">
            <w:pPr>
              <w:pStyle w:val="Tier1"/>
            </w:pPr>
            <w:r>
              <w:t>Other engines and motors</w:t>
            </w:r>
          </w:p>
          <w:p w14:paraId="5910668F" w14:textId="77777777" w:rsidR="00E546F5" w:rsidRDefault="00951CE2">
            <w:pPr>
              <w:pStyle w:val="Tier2"/>
            </w:pPr>
            <w:r>
              <w:t>-</w:t>
            </w:r>
            <w:r>
              <w:tab/>
              <w:t>Pneumatic power engines and motors</w:t>
            </w:r>
          </w:p>
          <w:p w14:paraId="59106690" w14:textId="77777777" w:rsidR="00E546F5" w:rsidRDefault="00951CE2">
            <w:pPr>
              <w:pStyle w:val="Tier3"/>
            </w:pPr>
            <w:r>
              <w:t>-</w:t>
            </w:r>
            <w:r>
              <w:tab/>
              <w:t>-</w:t>
            </w:r>
            <w:r>
              <w:tab/>
              <w:t>Linear acting (cylinders)</w:t>
            </w:r>
          </w:p>
          <w:p w14:paraId="59106691" w14:textId="77777777" w:rsidR="00E546F5" w:rsidRDefault="00951CE2">
            <w:pPr>
              <w:pStyle w:val="Tier4"/>
            </w:pPr>
            <w:r>
              <w:t>-</w:t>
            </w:r>
            <w:r>
              <w:tab/>
              <w:t>-</w:t>
            </w:r>
            <w:r>
              <w:tab/>
              <w:t>-</w:t>
            </w:r>
            <w:r>
              <w:tab/>
            </w:r>
            <w:r>
              <w:t>Other</w:t>
            </w:r>
          </w:p>
          <w:p w14:paraId="5910669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693" w14:textId="77777777" w:rsidR="00E546F5" w:rsidRDefault="00951CE2">
            <w:pPr>
              <w:pStyle w:val="Tier4Bullet"/>
            </w:pPr>
            <w:r>
              <w:tab/>
            </w:r>
            <w:r>
              <w:tab/>
            </w:r>
            <w:r>
              <w:tab/>
              <w:t>-</w:t>
            </w:r>
            <w:r>
              <w:tab/>
              <w:t>for fitting to or equipping such ships, boats or other vessels;</w:t>
            </w:r>
          </w:p>
          <w:p w14:paraId="59106694" w14:textId="77777777" w:rsidR="00E546F5" w:rsidRDefault="00951CE2">
            <w:pPr>
              <w:pStyle w:val="Tier4Bullet"/>
            </w:pP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6695" w14:textId="77777777" w:rsidR="00E546F5" w:rsidRDefault="00951CE2">
            <w:pPr>
              <w:pStyle w:val="Tier4Bullet"/>
            </w:pPr>
            <w:r>
              <w:tab/>
            </w:r>
            <w:r>
              <w:tab/>
            </w:r>
            <w:r>
              <w:tab/>
              <w:t>-</w:t>
            </w:r>
            <w:r>
              <w:tab/>
              <w:t>for equipping the above platforms;</w:t>
            </w:r>
          </w:p>
          <w:p w14:paraId="59106696" w14:textId="77777777" w:rsidR="00E546F5" w:rsidRDefault="00951CE2">
            <w:pPr>
              <w:pStyle w:val="Tier4Bullet"/>
            </w:pPr>
            <w:r>
              <w:tab/>
            </w: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97" w14:textId="77777777" w:rsidR="00E546F5" w:rsidRDefault="00951CE2">
            <w:pPr>
              <w:pStyle w:val="NormalinTable"/>
            </w:pPr>
            <w:r>
              <w:t>0.0%</w:t>
            </w:r>
          </w:p>
        </w:tc>
      </w:tr>
      <w:tr w:rsidR="00E546F5" w14:paraId="591066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99" w14:textId="77777777" w:rsidR="00E546F5" w:rsidRDefault="00951CE2">
            <w:pPr>
              <w:pStyle w:val="NormalinTable"/>
            </w:pPr>
            <w:r>
              <w:rPr>
                <w:rFonts w:eastAsia="Times New Roman"/>
                <w:color w:val="000000"/>
                <w:lang w:eastAsia="en-GB"/>
              </w:rPr>
              <w:t>8412390010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9A"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Pneumatic power engines and motors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w:t>
            </w:r>
            <w:r>
              <w:rPr>
                <w:rFonts w:eastAsia="Times New Roman"/>
                <w:color w:val="000000"/>
                <w:lang w:eastAsia="en-GB"/>
              </w:rPr>
              <w:t>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9B" w14:textId="77777777" w:rsidR="00E546F5" w:rsidRDefault="00951CE2">
            <w:pPr>
              <w:pStyle w:val="NormalinTable"/>
            </w:pPr>
            <w:r>
              <w:t>0.0%</w:t>
            </w:r>
          </w:p>
        </w:tc>
      </w:tr>
      <w:tr w:rsidR="00E546F5" w14:paraId="591066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9D" w14:textId="77777777" w:rsidR="00E546F5" w:rsidRDefault="00951CE2">
            <w:pPr>
              <w:pStyle w:val="NormalinTable"/>
            </w:pPr>
            <w:r>
              <w:t>8412390020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9E" w14:textId="77777777" w:rsidR="00E546F5" w:rsidRDefault="00951CE2">
            <w:pPr>
              <w:pStyle w:val="Tier1"/>
            </w:pPr>
            <w:r>
              <w:t>Other engines and motors</w:t>
            </w:r>
          </w:p>
          <w:p w14:paraId="5910669F" w14:textId="77777777" w:rsidR="00E546F5" w:rsidRDefault="00951CE2">
            <w:pPr>
              <w:pStyle w:val="Tier2"/>
            </w:pPr>
            <w:r>
              <w:t>-</w:t>
            </w:r>
            <w:r>
              <w:tab/>
              <w:t>Pneumatic power engines and motors</w:t>
            </w:r>
          </w:p>
          <w:p w14:paraId="591066A0" w14:textId="77777777" w:rsidR="00E546F5" w:rsidRDefault="00951CE2">
            <w:pPr>
              <w:pStyle w:val="Tier3"/>
            </w:pPr>
            <w:r>
              <w:t>-</w:t>
            </w:r>
            <w:r>
              <w:tab/>
              <w:t>-</w:t>
            </w:r>
            <w:r>
              <w:tab/>
              <w:t>Other</w:t>
            </w:r>
          </w:p>
          <w:p w14:paraId="591066A1" w14:textId="77777777" w:rsidR="00E546F5" w:rsidRDefault="00951CE2">
            <w:pPr>
              <w:pStyle w:val="Tier4"/>
            </w:pPr>
            <w:r>
              <w:t>-</w:t>
            </w:r>
            <w:r>
              <w:tab/>
              <w:t>-</w:t>
            </w:r>
            <w:r>
              <w:tab/>
              <w:t>-</w:t>
            </w:r>
            <w:r>
              <w:tab/>
              <w:t>Actuator for a single-stage turbocha</w:t>
            </w:r>
            <w:r>
              <w:t>rger:  - whether or not with conducting horns and connecting sleeves, having an operating distance of 20 mm or more but not more than 40 mm,  - with a length of not more than 350 mm,  - with a diameter of not more than 75 mm,  - with a height of not more t</w:t>
            </w:r>
            <w:r>
              <w:t>han 110 mm</w:t>
            </w:r>
          </w:p>
          <w:p w14:paraId="591066A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6A3" w14:textId="77777777" w:rsidR="00E546F5" w:rsidRDefault="00951CE2">
            <w:pPr>
              <w:pStyle w:val="Tier4Bullet"/>
            </w:pPr>
            <w:r>
              <w:tab/>
            </w:r>
            <w:r>
              <w:tab/>
            </w:r>
            <w:r>
              <w:tab/>
              <w:t>-</w:t>
            </w:r>
            <w:r>
              <w:tab/>
              <w:t>for fitting to or equipping such ships, boats or other vessels;</w:t>
            </w:r>
          </w:p>
          <w:p w14:paraId="591066A4"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6A5" w14:textId="77777777" w:rsidR="00E546F5" w:rsidRDefault="00951CE2">
            <w:pPr>
              <w:pStyle w:val="Tier4Bullet"/>
            </w:pPr>
            <w:r>
              <w:tab/>
            </w:r>
            <w:r>
              <w:tab/>
            </w:r>
            <w:r>
              <w:tab/>
              <w:t>-</w:t>
            </w:r>
            <w:r>
              <w:tab/>
              <w:t>for equipping the above platf</w:t>
            </w:r>
            <w:r>
              <w:t>orms;</w:t>
            </w:r>
          </w:p>
          <w:p w14:paraId="591066A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A7" w14:textId="77777777" w:rsidR="00E546F5" w:rsidRDefault="00951CE2">
            <w:pPr>
              <w:pStyle w:val="NormalinTable"/>
            </w:pPr>
            <w:r>
              <w:t>0.0%</w:t>
            </w:r>
          </w:p>
        </w:tc>
      </w:tr>
      <w:tr w:rsidR="00E546F5" w14:paraId="591066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A9" w14:textId="77777777" w:rsidR="00E546F5" w:rsidRDefault="00951CE2">
            <w:pPr>
              <w:pStyle w:val="NormalinTable"/>
            </w:pPr>
            <w:r>
              <w:t>8412390090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AA" w14:textId="77777777" w:rsidR="00E546F5" w:rsidRDefault="00951CE2">
            <w:pPr>
              <w:pStyle w:val="Tier1"/>
            </w:pPr>
            <w:r>
              <w:t>Other engines and motors</w:t>
            </w:r>
          </w:p>
          <w:p w14:paraId="591066AB" w14:textId="77777777" w:rsidR="00E546F5" w:rsidRDefault="00951CE2">
            <w:pPr>
              <w:pStyle w:val="Tier2"/>
            </w:pPr>
            <w:r>
              <w:t>-</w:t>
            </w:r>
            <w:r>
              <w:tab/>
              <w:t>Pneumatic power engines and motors</w:t>
            </w:r>
          </w:p>
          <w:p w14:paraId="591066AC" w14:textId="77777777" w:rsidR="00E546F5" w:rsidRDefault="00951CE2">
            <w:pPr>
              <w:pStyle w:val="Tier3"/>
            </w:pPr>
            <w:r>
              <w:t>-</w:t>
            </w:r>
            <w:r>
              <w:tab/>
              <w:t>-</w:t>
            </w:r>
            <w:r>
              <w:tab/>
              <w:t>Other</w:t>
            </w:r>
          </w:p>
          <w:p w14:paraId="591066AD" w14:textId="77777777" w:rsidR="00E546F5" w:rsidRDefault="00951CE2">
            <w:pPr>
              <w:pStyle w:val="Tier4"/>
            </w:pPr>
            <w:r>
              <w:t>-</w:t>
            </w:r>
            <w:r>
              <w:tab/>
              <w:t>-</w:t>
            </w:r>
            <w:r>
              <w:tab/>
              <w:t>-</w:t>
            </w:r>
            <w:r>
              <w:tab/>
              <w:t>Other</w:t>
            </w:r>
          </w:p>
          <w:p w14:paraId="591066AE"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66AF" w14:textId="77777777" w:rsidR="00E546F5" w:rsidRDefault="00951CE2">
            <w:pPr>
              <w:pStyle w:val="Tier4Bullet"/>
            </w:pPr>
            <w:r>
              <w:tab/>
            </w:r>
            <w:r>
              <w:tab/>
            </w:r>
            <w:r>
              <w:tab/>
              <w:t>-</w:t>
            </w:r>
            <w:r>
              <w:tab/>
              <w:t>for fitting to or equipping such ships, boats or other vessels;</w:t>
            </w:r>
          </w:p>
          <w:p w14:paraId="591066B0"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66B1" w14:textId="77777777" w:rsidR="00E546F5" w:rsidRDefault="00951CE2">
            <w:pPr>
              <w:pStyle w:val="Tier4Bullet"/>
            </w:pPr>
            <w:r>
              <w:tab/>
            </w:r>
            <w:r>
              <w:tab/>
            </w:r>
            <w:r>
              <w:tab/>
              <w:t>-</w:t>
            </w:r>
            <w:r>
              <w:tab/>
              <w:t>for equipping the above platforms;</w:t>
            </w:r>
          </w:p>
          <w:p w14:paraId="591066B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B3" w14:textId="77777777" w:rsidR="00E546F5" w:rsidRDefault="00951CE2">
            <w:pPr>
              <w:pStyle w:val="NormalinTable"/>
            </w:pPr>
            <w:r>
              <w:t>0.0%</w:t>
            </w:r>
          </w:p>
        </w:tc>
      </w:tr>
      <w:tr w:rsidR="00E546F5" w14:paraId="591066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B5" w14:textId="77777777" w:rsidR="00E546F5" w:rsidRDefault="00951CE2">
            <w:pPr>
              <w:pStyle w:val="NormalinTable"/>
            </w:pPr>
            <w:r>
              <w:t>8412801000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B6" w14:textId="77777777" w:rsidR="00E546F5" w:rsidRDefault="00951CE2">
            <w:pPr>
              <w:pStyle w:val="Tier1"/>
            </w:pPr>
            <w:r>
              <w:t>Other engines and motors</w:t>
            </w:r>
          </w:p>
          <w:p w14:paraId="591066B7" w14:textId="77777777" w:rsidR="00E546F5" w:rsidRDefault="00951CE2">
            <w:pPr>
              <w:pStyle w:val="Tier2"/>
            </w:pPr>
            <w:r>
              <w:t>-</w:t>
            </w:r>
            <w:r>
              <w:tab/>
              <w:t>Other</w:t>
            </w:r>
          </w:p>
          <w:p w14:paraId="591066B8" w14:textId="77777777" w:rsidR="00E546F5" w:rsidRDefault="00951CE2">
            <w:pPr>
              <w:pStyle w:val="Tier3"/>
            </w:pPr>
            <w:r>
              <w:t>-</w:t>
            </w:r>
            <w:r>
              <w:tab/>
              <w:t>-</w:t>
            </w:r>
            <w:r>
              <w:tab/>
              <w:t>Steam or other vapour power engines</w:t>
            </w:r>
          </w:p>
          <w:p w14:paraId="591066B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6BA" w14:textId="77777777" w:rsidR="00E546F5" w:rsidRDefault="00951CE2">
            <w:pPr>
              <w:pStyle w:val="Tier3Bullet"/>
            </w:pPr>
            <w:r>
              <w:tab/>
            </w:r>
            <w:r>
              <w:tab/>
              <w:t>-</w:t>
            </w:r>
            <w:r>
              <w:tab/>
              <w:t>for fitting to or equipping su</w:t>
            </w:r>
            <w:r>
              <w:t>ch ships, boats or other vessels;</w:t>
            </w:r>
          </w:p>
          <w:p w14:paraId="591066B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14:paraId="591066BC" w14:textId="77777777" w:rsidR="00E546F5" w:rsidRDefault="00951CE2">
            <w:pPr>
              <w:pStyle w:val="Tier3Bullet"/>
            </w:pPr>
            <w:r>
              <w:tab/>
            </w:r>
            <w:r>
              <w:tab/>
              <w:t>-</w:t>
            </w:r>
            <w:r>
              <w:tab/>
              <w:t>for equipping the above platforms;</w:t>
            </w:r>
          </w:p>
          <w:p w14:paraId="591066B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BE" w14:textId="77777777" w:rsidR="00E546F5" w:rsidRDefault="00951CE2">
            <w:pPr>
              <w:pStyle w:val="NormalinTable"/>
            </w:pPr>
            <w:r>
              <w:t>0.0%</w:t>
            </w:r>
          </w:p>
        </w:tc>
      </w:tr>
      <w:tr w:rsidR="00E546F5" w14:paraId="591066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C0" w14:textId="77777777" w:rsidR="00E546F5" w:rsidRDefault="00951CE2">
            <w:pPr>
              <w:pStyle w:val="NormalinTable"/>
            </w:pPr>
            <w:r>
              <w:rPr>
                <w:rFonts w:eastAsia="Times New Roman"/>
                <w:color w:val="000000"/>
                <w:lang w:eastAsia="en-GB"/>
              </w:rPr>
              <w:t>8412808010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C1" w14:textId="77777777" w:rsidR="00E546F5" w:rsidRDefault="00951CE2">
            <w:pPr>
              <w:pStyle w:val="Tier1"/>
            </w:pPr>
            <w:r>
              <w:rPr>
                <w:rFonts w:eastAsia="Times New Roman"/>
                <w:color w:val="000000"/>
                <w:lang w:eastAsia="en-GB"/>
              </w:rPr>
              <w:t>Other engines and motors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w:t>
            </w:r>
            <w:r>
              <w:rPr>
                <w:rFonts w:eastAsia="Times New Roman"/>
                <w:color w:val="000000"/>
                <w:lang w:eastAsia="en-GB"/>
              </w:rPr>
              <w:t>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C2" w14:textId="77777777" w:rsidR="00E546F5" w:rsidRDefault="00951CE2">
            <w:pPr>
              <w:pStyle w:val="NormalinTable"/>
            </w:pPr>
            <w:r>
              <w:t>0.0%</w:t>
            </w:r>
          </w:p>
        </w:tc>
      </w:tr>
      <w:tr w:rsidR="00E546F5" w14:paraId="591066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C4" w14:textId="77777777" w:rsidR="00E546F5" w:rsidRDefault="00951CE2">
            <w:pPr>
              <w:pStyle w:val="NormalinTable"/>
            </w:pPr>
            <w:r>
              <w:t>8412808090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C5" w14:textId="77777777" w:rsidR="00E546F5" w:rsidRDefault="00951CE2">
            <w:pPr>
              <w:pStyle w:val="Tier1"/>
            </w:pPr>
            <w:r>
              <w:t>Other engines and motors</w:t>
            </w:r>
          </w:p>
          <w:p w14:paraId="591066C6" w14:textId="77777777" w:rsidR="00E546F5" w:rsidRDefault="00951CE2">
            <w:pPr>
              <w:pStyle w:val="Tier2"/>
            </w:pPr>
            <w:r>
              <w:t>-</w:t>
            </w:r>
            <w:r>
              <w:tab/>
              <w:t>Other</w:t>
            </w:r>
          </w:p>
          <w:p w14:paraId="591066C7" w14:textId="77777777" w:rsidR="00E546F5" w:rsidRDefault="00951CE2">
            <w:pPr>
              <w:pStyle w:val="Tier3"/>
            </w:pPr>
            <w:r>
              <w:t>-</w:t>
            </w:r>
            <w:r>
              <w:tab/>
              <w:t>-</w:t>
            </w:r>
            <w:r>
              <w:tab/>
              <w:t>Other</w:t>
            </w:r>
          </w:p>
          <w:p w14:paraId="591066C8" w14:textId="77777777" w:rsidR="00E546F5" w:rsidRDefault="00951CE2">
            <w:pPr>
              <w:pStyle w:val="Tier4"/>
            </w:pPr>
            <w:r>
              <w:t>-</w:t>
            </w:r>
            <w:r>
              <w:tab/>
              <w:t>-</w:t>
            </w:r>
            <w:r>
              <w:tab/>
              <w:t>-</w:t>
            </w:r>
            <w:r>
              <w:tab/>
              <w:t>Other</w:t>
            </w:r>
          </w:p>
          <w:p w14:paraId="591066C9" w14:textId="77777777" w:rsidR="00E546F5" w:rsidRDefault="00951CE2">
            <w:pPr>
              <w:pStyle w:val="Tier4Bullet"/>
            </w:pPr>
            <w:r>
              <w:tab/>
            </w:r>
            <w:r>
              <w:tab/>
            </w:r>
            <w:r>
              <w:tab/>
              <w:t>-</w:t>
            </w:r>
            <w:r>
              <w:tab/>
            </w:r>
            <w:r>
              <w:t>for incorporation in ships, boats or other vessels listed in Table 1, for the purposes of their construction, repair, maintenance or conversion;</w:t>
            </w:r>
          </w:p>
          <w:p w14:paraId="591066CA" w14:textId="77777777" w:rsidR="00E546F5" w:rsidRDefault="00951CE2">
            <w:pPr>
              <w:pStyle w:val="Tier4Bullet"/>
            </w:pPr>
            <w:r>
              <w:tab/>
            </w:r>
            <w:r>
              <w:tab/>
            </w:r>
            <w:r>
              <w:tab/>
              <w:t>-</w:t>
            </w:r>
            <w:r>
              <w:tab/>
              <w:t>for fitting to or equipping such ships, boats or other vessels;</w:t>
            </w:r>
          </w:p>
          <w:p w14:paraId="591066CB" w14:textId="77777777" w:rsidR="00E546F5" w:rsidRDefault="00951CE2">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6CC" w14:textId="77777777" w:rsidR="00E546F5" w:rsidRDefault="00951CE2">
            <w:pPr>
              <w:pStyle w:val="Tier4Bullet"/>
            </w:pPr>
            <w:r>
              <w:tab/>
            </w:r>
            <w:r>
              <w:tab/>
            </w:r>
            <w:r>
              <w:tab/>
              <w:t>-</w:t>
            </w:r>
            <w:r>
              <w:tab/>
              <w:t>for equipping the above platforms;</w:t>
            </w:r>
          </w:p>
          <w:p w14:paraId="591066CD" w14:textId="77777777" w:rsidR="00E546F5" w:rsidRDefault="00951CE2">
            <w:pPr>
              <w:pStyle w:val="Tier4Bullet"/>
            </w:pP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CE" w14:textId="77777777" w:rsidR="00E546F5" w:rsidRDefault="00951CE2">
            <w:pPr>
              <w:pStyle w:val="NormalinTable"/>
            </w:pPr>
            <w:r>
              <w:t>0.0%</w:t>
            </w:r>
          </w:p>
        </w:tc>
      </w:tr>
      <w:tr w:rsidR="00E546F5" w14:paraId="591066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D0" w14:textId="77777777" w:rsidR="00E546F5" w:rsidRDefault="00951CE2">
            <w:pPr>
              <w:pStyle w:val="NormalinTable"/>
            </w:pPr>
            <w:r>
              <w:t>8412902010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D1" w14:textId="77777777" w:rsidR="00E546F5" w:rsidRDefault="00951CE2">
            <w:pPr>
              <w:pStyle w:val="Tier1"/>
            </w:pPr>
            <w:r>
              <w:t>Other engines and motors</w:t>
            </w:r>
          </w:p>
          <w:p w14:paraId="591066D2" w14:textId="77777777" w:rsidR="00E546F5" w:rsidRDefault="00951CE2">
            <w:pPr>
              <w:pStyle w:val="Tier2"/>
            </w:pPr>
            <w:r>
              <w:t>-</w:t>
            </w:r>
            <w:r>
              <w:tab/>
              <w:t>Parts</w:t>
            </w:r>
          </w:p>
          <w:p w14:paraId="591066D3" w14:textId="77777777" w:rsidR="00E546F5" w:rsidRDefault="00951CE2">
            <w:pPr>
              <w:pStyle w:val="Tier3"/>
            </w:pPr>
            <w:r>
              <w:t>-</w:t>
            </w:r>
            <w:r>
              <w:tab/>
              <w:t>-</w:t>
            </w:r>
            <w:r>
              <w:tab/>
              <w:t>Of reaction engines other than turbojets</w:t>
            </w:r>
          </w:p>
          <w:p w14:paraId="591066D4" w14:textId="77777777" w:rsidR="00E546F5" w:rsidRDefault="00951CE2">
            <w:pPr>
              <w:pStyle w:val="Tier4"/>
            </w:pPr>
            <w:r>
              <w:t>-</w:t>
            </w:r>
            <w:r>
              <w:tab/>
              <w:t>-</w:t>
            </w:r>
            <w:r>
              <w:tab/>
              <w:t>-</w:t>
            </w:r>
            <w:r>
              <w:tab/>
              <w:t>For use in civil aircraft</w:t>
            </w:r>
          </w:p>
          <w:p w14:paraId="591066D5" w14:textId="77777777" w:rsidR="00E546F5" w:rsidRDefault="00951CE2">
            <w:pPr>
              <w:pStyle w:val="Tier4Bullet"/>
            </w:pPr>
            <w:r>
              <w:tab/>
            </w:r>
            <w:r>
              <w:tab/>
            </w:r>
            <w:r>
              <w:tab/>
              <w:t>-</w:t>
            </w:r>
            <w:r>
              <w:tab/>
              <w:t>use in civil aircraft</w:t>
            </w:r>
          </w:p>
          <w:p w14:paraId="591066D6" w14:textId="77777777" w:rsidR="00E546F5" w:rsidRDefault="00951CE2">
            <w:pPr>
              <w:pStyle w:val="Tier4Bullet"/>
            </w:pPr>
            <w:r>
              <w:tab/>
            </w:r>
            <w:r>
              <w:tab/>
            </w:r>
            <w:r>
              <w:tab/>
              <w:t>-</w:t>
            </w:r>
            <w:r>
              <w:tab/>
              <w:t xml:space="preserve">use for incorporation in civil aircraft in the </w:t>
            </w:r>
            <w:r>
              <w:t>course of their manufacture, repair, maintenance, rebuilding, modification or conversion</w:t>
            </w:r>
          </w:p>
          <w:p w14:paraId="591066D7"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D8" w14:textId="77777777" w:rsidR="00E546F5" w:rsidRDefault="00951CE2">
            <w:pPr>
              <w:pStyle w:val="NormalinTable"/>
            </w:pPr>
            <w:r>
              <w:t>0.0%</w:t>
            </w:r>
          </w:p>
        </w:tc>
      </w:tr>
      <w:tr w:rsidR="00E546F5" w14:paraId="591066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DA" w14:textId="77777777" w:rsidR="00E546F5" w:rsidRDefault="00951CE2">
            <w:pPr>
              <w:pStyle w:val="NormalinTable"/>
            </w:pPr>
            <w:r>
              <w:t>8412902020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DB" w14:textId="77777777" w:rsidR="00E546F5" w:rsidRDefault="00951CE2">
            <w:pPr>
              <w:pStyle w:val="Tier1"/>
            </w:pPr>
            <w:r>
              <w:t>Other engines and motors</w:t>
            </w:r>
          </w:p>
          <w:p w14:paraId="591066DC" w14:textId="77777777" w:rsidR="00E546F5" w:rsidRDefault="00951CE2">
            <w:pPr>
              <w:pStyle w:val="Tier2"/>
            </w:pPr>
            <w:r>
              <w:t>-</w:t>
            </w:r>
            <w:r>
              <w:tab/>
              <w:t>Parts</w:t>
            </w:r>
          </w:p>
          <w:p w14:paraId="591066DD" w14:textId="77777777" w:rsidR="00E546F5" w:rsidRDefault="00951CE2">
            <w:pPr>
              <w:pStyle w:val="Tier3"/>
            </w:pPr>
            <w:r>
              <w:t>-</w:t>
            </w:r>
            <w:r>
              <w:tab/>
              <w:t>-</w:t>
            </w:r>
            <w:r>
              <w:tab/>
              <w:t>Of reaction engines other than turbojets</w:t>
            </w:r>
          </w:p>
          <w:p w14:paraId="591066DE" w14:textId="77777777" w:rsidR="00E546F5" w:rsidRDefault="00951CE2">
            <w:pPr>
              <w:pStyle w:val="Tier4"/>
            </w:pPr>
            <w:r>
              <w:t>-</w:t>
            </w:r>
            <w:r>
              <w:tab/>
              <w:t>-</w:t>
            </w:r>
            <w:r>
              <w:tab/>
              <w:t>-</w:t>
            </w:r>
            <w:r>
              <w:tab/>
              <w:t xml:space="preserve">Intended to be </w:t>
            </w:r>
            <w:r>
              <w:t>fitted in aircraft imported duty free or built within the UK</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DF" w14:textId="77777777" w:rsidR="00E546F5" w:rsidRDefault="00951CE2">
            <w:pPr>
              <w:pStyle w:val="NormalinTable"/>
            </w:pPr>
            <w:r>
              <w:t>0.0%</w:t>
            </w:r>
          </w:p>
        </w:tc>
      </w:tr>
      <w:tr w:rsidR="00E546F5" w14:paraId="591066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E1" w14:textId="77777777" w:rsidR="00E546F5" w:rsidRDefault="00951CE2">
            <w:pPr>
              <w:pStyle w:val="NormalinTable"/>
            </w:pPr>
            <w:r>
              <w:t>8412902090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E2" w14:textId="77777777" w:rsidR="00E546F5" w:rsidRDefault="00951CE2">
            <w:pPr>
              <w:pStyle w:val="Tier1"/>
            </w:pPr>
            <w:r>
              <w:t>Other engines and motors</w:t>
            </w:r>
          </w:p>
          <w:p w14:paraId="591066E3" w14:textId="77777777" w:rsidR="00E546F5" w:rsidRDefault="00951CE2">
            <w:pPr>
              <w:pStyle w:val="Tier2"/>
            </w:pPr>
            <w:r>
              <w:t>-</w:t>
            </w:r>
            <w:r>
              <w:tab/>
              <w:t>Parts</w:t>
            </w:r>
          </w:p>
          <w:p w14:paraId="591066E4" w14:textId="77777777" w:rsidR="00E546F5" w:rsidRDefault="00951CE2">
            <w:pPr>
              <w:pStyle w:val="Tier3"/>
            </w:pPr>
            <w:r>
              <w:t>-</w:t>
            </w:r>
            <w:r>
              <w:tab/>
              <w:t>-</w:t>
            </w:r>
            <w:r>
              <w:tab/>
              <w:t>Of reaction engines other than turbojets</w:t>
            </w:r>
          </w:p>
          <w:p w14:paraId="591066E5" w14:textId="77777777" w:rsidR="00E546F5" w:rsidRDefault="00951CE2">
            <w:pPr>
              <w:pStyle w:val="Tier4"/>
            </w:pPr>
            <w:r>
              <w:t>-</w:t>
            </w:r>
            <w:r>
              <w:tab/>
              <w:t>-</w:t>
            </w:r>
            <w:r>
              <w:tab/>
              <w:t>-</w:t>
            </w:r>
            <w:r>
              <w:tab/>
              <w:t>Other</w:t>
            </w:r>
          </w:p>
          <w:p w14:paraId="591066E6"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66E7" w14:textId="77777777" w:rsidR="00E546F5" w:rsidRDefault="00951CE2">
            <w:pPr>
              <w:pStyle w:val="Tier4Bullet"/>
            </w:pPr>
            <w:r>
              <w:tab/>
            </w:r>
            <w:r>
              <w:tab/>
            </w:r>
            <w:r>
              <w:tab/>
              <w:t>-</w:t>
            </w:r>
            <w:r>
              <w:tab/>
              <w:t>for fitting to or equipping such ships, boats or other vessels;</w:t>
            </w:r>
          </w:p>
          <w:p w14:paraId="591066E8"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66E9" w14:textId="77777777" w:rsidR="00E546F5" w:rsidRDefault="00951CE2">
            <w:pPr>
              <w:pStyle w:val="Tier4Bullet"/>
            </w:pPr>
            <w:r>
              <w:tab/>
            </w:r>
            <w:r>
              <w:tab/>
            </w:r>
            <w:r>
              <w:tab/>
              <w:t>-</w:t>
            </w:r>
            <w:r>
              <w:tab/>
              <w:t>for equipping the above platforms;</w:t>
            </w:r>
          </w:p>
          <w:p w14:paraId="591066E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EB" w14:textId="77777777" w:rsidR="00E546F5" w:rsidRDefault="00951CE2">
            <w:pPr>
              <w:pStyle w:val="NormalinTable"/>
            </w:pPr>
            <w:r>
              <w:t>0.0%</w:t>
            </w:r>
          </w:p>
        </w:tc>
      </w:tr>
      <w:tr w:rsidR="00E546F5" w14:paraId="591066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ED" w14:textId="77777777" w:rsidR="00E546F5" w:rsidRDefault="00951CE2">
            <w:pPr>
              <w:pStyle w:val="NormalinTable"/>
            </w:pPr>
            <w:r>
              <w:t>8412904010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EE" w14:textId="77777777" w:rsidR="00E546F5" w:rsidRDefault="00951CE2">
            <w:pPr>
              <w:pStyle w:val="Tier1"/>
            </w:pPr>
            <w:r>
              <w:t>Other engines an</w:t>
            </w:r>
            <w:r>
              <w:t>d motors</w:t>
            </w:r>
          </w:p>
          <w:p w14:paraId="591066EF" w14:textId="77777777" w:rsidR="00E546F5" w:rsidRDefault="00951CE2">
            <w:pPr>
              <w:pStyle w:val="Tier2"/>
            </w:pPr>
            <w:r>
              <w:t>-</w:t>
            </w:r>
            <w:r>
              <w:tab/>
              <w:t>Parts</w:t>
            </w:r>
          </w:p>
          <w:p w14:paraId="591066F0" w14:textId="77777777" w:rsidR="00E546F5" w:rsidRDefault="00951CE2">
            <w:pPr>
              <w:pStyle w:val="Tier3"/>
            </w:pPr>
            <w:r>
              <w:t>-</w:t>
            </w:r>
            <w:r>
              <w:tab/>
              <w:t>-</w:t>
            </w:r>
            <w:r>
              <w:tab/>
              <w:t>Of hydraulic power engines and motors</w:t>
            </w:r>
          </w:p>
          <w:p w14:paraId="591066F1" w14:textId="77777777" w:rsidR="00E546F5" w:rsidRDefault="00951CE2">
            <w:pPr>
              <w:pStyle w:val="Tier4"/>
            </w:pPr>
            <w:r>
              <w:t>-</w:t>
            </w:r>
            <w:r>
              <w:tab/>
              <w:t>-</w:t>
            </w:r>
            <w:r>
              <w:tab/>
              <w:t>-</w:t>
            </w:r>
            <w:r>
              <w:tab/>
              <w:t>For use in civil aircraft</w:t>
            </w:r>
          </w:p>
          <w:p w14:paraId="591066F2" w14:textId="77777777" w:rsidR="00E546F5" w:rsidRDefault="00951CE2">
            <w:pPr>
              <w:pStyle w:val="Tier4Bullet"/>
            </w:pPr>
            <w:r>
              <w:tab/>
            </w:r>
            <w:r>
              <w:tab/>
            </w:r>
            <w:r>
              <w:tab/>
              <w:t>-</w:t>
            </w:r>
            <w:r>
              <w:tab/>
              <w:t>use in civil aircraft</w:t>
            </w:r>
          </w:p>
          <w:p w14:paraId="591066F3" w14:textId="77777777" w:rsidR="00E546F5" w:rsidRDefault="00951CE2">
            <w:pPr>
              <w:pStyle w:val="Tier4Bullet"/>
            </w:pPr>
            <w:r>
              <w:tab/>
            </w:r>
            <w:r>
              <w:tab/>
            </w:r>
            <w:r>
              <w:tab/>
              <w:t>-</w:t>
            </w:r>
            <w:r>
              <w:tab/>
              <w:t xml:space="preserve">use for incorporation in civil aircraft in the course of their manufacture, repair, maintenance, rebuilding, modification or </w:t>
            </w:r>
            <w:r>
              <w:t>conversion</w:t>
            </w:r>
          </w:p>
          <w:p w14:paraId="591066F4"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6F5" w14:textId="77777777" w:rsidR="00E546F5" w:rsidRDefault="00951CE2">
            <w:pPr>
              <w:pStyle w:val="NormalinTable"/>
            </w:pPr>
            <w:r>
              <w:t>0.0%</w:t>
            </w:r>
          </w:p>
        </w:tc>
      </w:tr>
      <w:tr w:rsidR="00E546F5" w14:paraId="591067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6F7" w14:textId="77777777" w:rsidR="00E546F5" w:rsidRDefault="00951CE2">
            <w:pPr>
              <w:pStyle w:val="NormalinTable"/>
            </w:pPr>
            <w:r>
              <w:t>8412904090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6F8" w14:textId="77777777" w:rsidR="00E546F5" w:rsidRDefault="00951CE2">
            <w:pPr>
              <w:pStyle w:val="Tier1"/>
            </w:pPr>
            <w:r>
              <w:t>Other engines and motors</w:t>
            </w:r>
          </w:p>
          <w:p w14:paraId="591066F9" w14:textId="77777777" w:rsidR="00E546F5" w:rsidRDefault="00951CE2">
            <w:pPr>
              <w:pStyle w:val="Tier2"/>
            </w:pPr>
            <w:r>
              <w:t>-</w:t>
            </w:r>
            <w:r>
              <w:tab/>
              <w:t>Parts</w:t>
            </w:r>
          </w:p>
          <w:p w14:paraId="591066FA" w14:textId="77777777" w:rsidR="00E546F5" w:rsidRDefault="00951CE2">
            <w:pPr>
              <w:pStyle w:val="Tier3"/>
            </w:pPr>
            <w:r>
              <w:t>-</w:t>
            </w:r>
            <w:r>
              <w:tab/>
              <w:t>-</w:t>
            </w:r>
            <w:r>
              <w:tab/>
              <w:t>Of hydraulic power engines and motors</w:t>
            </w:r>
          </w:p>
          <w:p w14:paraId="591066FB" w14:textId="77777777" w:rsidR="00E546F5" w:rsidRDefault="00951CE2">
            <w:pPr>
              <w:pStyle w:val="Tier4"/>
            </w:pPr>
            <w:r>
              <w:t>-</w:t>
            </w:r>
            <w:r>
              <w:tab/>
              <w:t>-</w:t>
            </w:r>
            <w:r>
              <w:tab/>
              <w:t>-</w:t>
            </w:r>
            <w:r>
              <w:tab/>
              <w:t>Other</w:t>
            </w:r>
          </w:p>
          <w:p w14:paraId="591066FC"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66FD" w14:textId="77777777" w:rsidR="00E546F5" w:rsidRDefault="00951CE2">
            <w:pPr>
              <w:pStyle w:val="Tier4Bullet"/>
            </w:pPr>
            <w:r>
              <w:tab/>
            </w:r>
            <w:r>
              <w:tab/>
            </w:r>
            <w:r>
              <w:tab/>
              <w:t>-</w:t>
            </w:r>
            <w:r>
              <w:tab/>
              <w:t>for fitting to or equipping such ships, boats or other vessels;</w:t>
            </w:r>
          </w:p>
          <w:p w14:paraId="591066FE"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66FF" w14:textId="77777777" w:rsidR="00E546F5" w:rsidRDefault="00951CE2">
            <w:pPr>
              <w:pStyle w:val="Tier4Bullet"/>
            </w:pPr>
            <w:r>
              <w:tab/>
            </w:r>
            <w:r>
              <w:tab/>
            </w:r>
            <w:r>
              <w:tab/>
              <w:t>-</w:t>
            </w:r>
            <w:r>
              <w:tab/>
              <w:t>for equipping the above platforms;</w:t>
            </w:r>
          </w:p>
          <w:p w14:paraId="5910670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01" w14:textId="77777777" w:rsidR="00E546F5" w:rsidRDefault="00951CE2">
            <w:pPr>
              <w:pStyle w:val="NormalinTable"/>
            </w:pPr>
            <w:r>
              <w:t>0.0%</w:t>
            </w:r>
          </w:p>
        </w:tc>
      </w:tr>
      <w:tr w:rsidR="00E546F5" w14:paraId="591067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03" w14:textId="77777777" w:rsidR="00E546F5" w:rsidRDefault="00951CE2">
            <w:pPr>
              <w:pStyle w:val="NormalinTable"/>
            </w:pPr>
            <w:r>
              <w:t>8412908010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04" w14:textId="77777777" w:rsidR="00E546F5" w:rsidRDefault="00951CE2">
            <w:pPr>
              <w:pStyle w:val="Tier1"/>
            </w:pPr>
            <w:r>
              <w:t xml:space="preserve">Other </w:t>
            </w:r>
            <w:r>
              <w:t>engines and motors</w:t>
            </w:r>
          </w:p>
          <w:p w14:paraId="59106705" w14:textId="77777777" w:rsidR="00E546F5" w:rsidRDefault="00951CE2">
            <w:pPr>
              <w:pStyle w:val="Tier2"/>
            </w:pPr>
            <w:r>
              <w:t>-</w:t>
            </w:r>
            <w:r>
              <w:tab/>
              <w:t>Parts</w:t>
            </w:r>
          </w:p>
          <w:p w14:paraId="59106706" w14:textId="77777777" w:rsidR="00E546F5" w:rsidRDefault="00951CE2">
            <w:pPr>
              <w:pStyle w:val="Tier3"/>
            </w:pPr>
            <w:r>
              <w:t>-</w:t>
            </w:r>
            <w:r>
              <w:tab/>
              <w:t>-</w:t>
            </w:r>
            <w:r>
              <w:tab/>
              <w:t>Other</w:t>
            </w:r>
          </w:p>
          <w:p w14:paraId="59106707" w14:textId="77777777" w:rsidR="00E546F5" w:rsidRDefault="00951CE2">
            <w:pPr>
              <w:pStyle w:val="Tier4"/>
            </w:pPr>
            <w:r>
              <w:t>-</w:t>
            </w:r>
            <w:r>
              <w:tab/>
              <w:t>-</w:t>
            </w:r>
            <w:r>
              <w:tab/>
              <w:t>-</w:t>
            </w:r>
            <w:r>
              <w:tab/>
              <w:t>For use in civil aircraft</w:t>
            </w:r>
          </w:p>
          <w:p w14:paraId="59106708" w14:textId="77777777" w:rsidR="00E546F5" w:rsidRDefault="00951CE2">
            <w:pPr>
              <w:pStyle w:val="Tier4Bullet"/>
            </w:pPr>
            <w:r>
              <w:tab/>
            </w:r>
            <w:r>
              <w:tab/>
            </w:r>
            <w:r>
              <w:tab/>
              <w:t>-</w:t>
            </w:r>
            <w:r>
              <w:tab/>
              <w:t>use in civil aircraft</w:t>
            </w:r>
          </w:p>
          <w:p w14:paraId="59106709"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70A" w14:textId="77777777" w:rsidR="00E546F5" w:rsidRDefault="00951CE2">
            <w:pPr>
              <w:pStyle w:val="Tier4Bullet"/>
            </w:pPr>
            <w:r>
              <w:tab/>
            </w:r>
            <w:r>
              <w:tab/>
            </w:r>
            <w:r>
              <w:tab/>
              <w:t>-</w:t>
            </w:r>
            <w:r>
              <w:tab/>
              <w:t xml:space="preserve">use in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0B" w14:textId="77777777" w:rsidR="00E546F5" w:rsidRDefault="00951CE2">
            <w:pPr>
              <w:pStyle w:val="NormalinTable"/>
            </w:pPr>
            <w:r>
              <w:t>0.0%</w:t>
            </w:r>
          </w:p>
        </w:tc>
      </w:tr>
      <w:tr w:rsidR="00E546F5" w14:paraId="591067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0D" w14:textId="77777777" w:rsidR="00E546F5" w:rsidRDefault="00951CE2">
            <w:pPr>
              <w:pStyle w:val="NormalinTable"/>
            </w:pPr>
            <w:r>
              <w:t>8412908090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0E" w14:textId="77777777" w:rsidR="00E546F5" w:rsidRDefault="00951CE2">
            <w:pPr>
              <w:pStyle w:val="Tier1"/>
            </w:pPr>
            <w:r>
              <w:t>Other engines and motors</w:t>
            </w:r>
          </w:p>
          <w:p w14:paraId="5910670F" w14:textId="77777777" w:rsidR="00E546F5" w:rsidRDefault="00951CE2">
            <w:pPr>
              <w:pStyle w:val="Tier2"/>
            </w:pPr>
            <w:r>
              <w:t>-</w:t>
            </w:r>
            <w:r>
              <w:tab/>
              <w:t>Parts</w:t>
            </w:r>
          </w:p>
          <w:p w14:paraId="59106710" w14:textId="77777777" w:rsidR="00E546F5" w:rsidRDefault="00951CE2">
            <w:pPr>
              <w:pStyle w:val="Tier3"/>
            </w:pPr>
            <w:r>
              <w:t>-</w:t>
            </w:r>
            <w:r>
              <w:tab/>
              <w:t>-</w:t>
            </w:r>
            <w:r>
              <w:tab/>
              <w:t>Other</w:t>
            </w:r>
          </w:p>
          <w:p w14:paraId="59106711" w14:textId="77777777" w:rsidR="00E546F5" w:rsidRDefault="00951CE2">
            <w:pPr>
              <w:pStyle w:val="Tier4"/>
            </w:pPr>
            <w:r>
              <w:t>-</w:t>
            </w:r>
            <w:r>
              <w:tab/>
              <w:t>-</w:t>
            </w:r>
            <w:r>
              <w:tab/>
              <w:t>-</w:t>
            </w:r>
            <w:r>
              <w:tab/>
              <w:t>Other</w:t>
            </w:r>
          </w:p>
          <w:p w14:paraId="59106712"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6713" w14:textId="77777777" w:rsidR="00E546F5" w:rsidRDefault="00951CE2">
            <w:pPr>
              <w:pStyle w:val="Tier4Bullet"/>
            </w:pPr>
            <w:r>
              <w:tab/>
            </w:r>
            <w:r>
              <w:tab/>
            </w:r>
            <w:r>
              <w:tab/>
              <w:t>-</w:t>
            </w:r>
            <w:r>
              <w:tab/>
              <w:t>for fitting to or equipping such ships, boats or other vessels;</w:t>
            </w:r>
          </w:p>
          <w:p w14:paraId="5910671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6715" w14:textId="77777777" w:rsidR="00E546F5" w:rsidRDefault="00951CE2">
            <w:pPr>
              <w:pStyle w:val="Tier4Bullet"/>
            </w:pPr>
            <w:r>
              <w:tab/>
            </w:r>
            <w:r>
              <w:tab/>
            </w:r>
            <w:r>
              <w:tab/>
              <w:t>-</w:t>
            </w:r>
            <w:r>
              <w:tab/>
              <w:t>for equipping the above platforms;</w:t>
            </w:r>
          </w:p>
          <w:p w14:paraId="5910671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17" w14:textId="77777777" w:rsidR="00E546F5" w:rsidRDefault="00951CE2">
            <w:pPr>
              <w:pStyle w:val="NormalinTable"/>
            </w:pPr>
            <w:r>
              <w:t>0.0%</w:t>
            </w:r>
          </w:p>
        </w:tc>
      </w:tr>
      <w:tr w:rsidR="00E546F5" w14:paraId="591067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19" w14:textId="77777777" w:rsidR="00E546F5" w:rsidRDefault="00951CE2">
            <w:pPr>
              <w:pStyle w:val="NormalinTable"/>
            </w:pPr>
            <w:r>
              <w:t>8413000000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1A" w14:textId="77777777" w:rsidR="00E546F5" w:rsidRDefault="00951CE2">
            <w:pPr>
              <w:pStyle w:val="Tier1"/>
            </w:pPr>
            <w:r>
              <w:t xml:space="preserve">Pumps for liquids, whether or not fitted with a measuring </w:t>
            </w:r>
            <w:r>
              <w:t>device; liquid elevators</w:t>
            </w:r>
          </w:p>
          <w:p w14:paraId="5910671B" w14:textId="77777777" w:rsidR="00E546F5" w:rsidRDefault="00951CE2">
            <w:pPr>
              <w:pStyle w:val="Tier1Bullet"/>
            </w:pPr>
            <w:r>
              <w:t>-</w:t>
            </w:r>
            <w:r>
              <w:tab/>
              <w:t>use by, or on behalf of, the UK Armed Forces, individually or in cooperation with other States</w:t>
            </w:r>
          </w:p>
          <w:p w14:paraId="5910671C" w14:textId="77777777" w:rsidR="00E546F5" w:rsidRDefault="00951CE2">
            <w:pPr>
              <w:pStyle w:val="Tier1Bullet"/>
            </w:pPr>
            <w:r>
              <w:tab/>
              <w:t>a) for defending the territorial integrity of the United Kingdom, or</w:t>
            </w:r>
          </w:p>
          <w:p w14:paraId="5910671D" w14:textId="77777777" w:rsidR="00E546F5" w:rsidRDefault="00951CE2">
            <w:pPr>
              <w:pStyle w:val="Tier1Bullet"/>
            </w:pPr>
            <w:r>
              <w:tab/>
              <w:t>b) in participating in international peace-keeping or support o</w:t>
            </w:r>
            <w:r>
              <w:t>perations, or</w:t>
            </w:r>
          </w:p>
          <w:p w14:paraId="5910671E" w14:textId="77777777" w:rsidR="00E546F5" w:rsidRDefault="00951CE2">
            <w:pPr>
              <w:pStyle w:val="Tier1Bullet"/>
            </w:pPr>
            <w:r>
              <w:tab/>
              <w:t>c) for other military purposes like the protection of nationals of the United Kingdom from social or military unrest or,</w:t>
            </w:r>
          </w:p>
          <w:p w14:paraId="5910671F" w14:textId="77777777" w:rsidR="00E546F5" w:rsidRDefault="00951CE2">
            <w:pPr>
              <w:pStyle w:val="Tier1Bullet"/>
            </w:pPr>
            <w:r>
              <w:tab/>
              <w:t>d) for training purposes, or</w:t>
            </w:r>
          </w:p>
          <w:p w14:paraId="59106720" w14:textId="77777777" w:rsidR="00E546F5" w:rsidRDefault="00951CE2">
            <w:pPr>
              <w:pStyle w:val="Tier1Bullet"/>
            </w:pPr>
            <w:r>
              <w:tab/>
              <w:t xml:space="preserve">e) temporarily, for civil purposes in the customs territory of the United Kingdom due to </w:t>
            </w:r>
            <w:r>
              <w:t>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21" w14:textId="77777777" w:rsidR="00E546F5" w:rsidRDefault="00951CE2">
            <w:pPr>
              <w:pStyle w:val="NormalinTable"/>
            </w:pPr>
            <w:r>
              <w:t>0.0%</w:t>
            </w:r>
          </w:p>
        </w:tc>
      </w:tr>
      <w:tr w:rsidR="00E546F5" w14:paraId="591067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23" w14:textId="77777777" w:rsidR="00E546F5" w:rsidRDefault="00951CE2">
            <w:pPr>
              <w:pStyle w:val="NormalinTable"/>
            </w:pPr>
            <w:r>
              <w:t>8413110000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24" w14:textId="77777777" w:rsidR="00E546F5" w:rsidRDefault="00951CE2">
            <w:pPr>
              <w:pStyle w:val="Tier1"/>
            </w:pPr>
            <w:r>
              <w:t>Pumps for liquids, whether or not fitted with a measuring device; liquid elevators</w:t>
            </w:r>
          </w:p>
          <w:p w14:paraId="59106725" w14:textId="77777777" w:rsidR="00E546F5" w:rsidRDefault="00951CE2">
            <w:pPr>
              <w:pStyle w:val="Tier2"/>
            </w:pPr>
            <w:r>
              <w:t>-</w:t>
            </w:r>
            <w:r>
              <w:tab/>
              <w:t>Pumps fitted or designed to be fitted with a measuring device</w:t>
            </w:r>
          </w:p>
          <w:p w14:paraId="59106726" w14:textId="77777777" w:rsidR="00E546F5" w:rsidRDefault="00951CE2">
            <w:pPr>
              <w:pStyle w:val="Tier3"/>
            </w:pPr>
            <w:r>
              <w:t>-</w:t>
            </w:r>
            <w:r>
              <w:tab/>
              <w:t>-</w:t>
            </w:r>
            <w:r>
              <w:tab/>
              <w:t xml:space="preserve">Pumps for dispensing fuel or lubricants, of the </w:t>
            </w:r>
            <w:r>
              <w:t>type used in filling stations or in garages</w:t>
            </w:r>
          </w:p>
          <w:p w14:paraId="5910672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728" w14:textId="77777777" w:rsidR="00E546F5" w:rsidRDefault="00951CE2">
            <w:pPr>
              <w:pStyle w:val="Tier3Bullet"/>
            </w:pPr>
            <w:r>
              <w:tab/>
            </w:r>
            <w:r>
              <w:tab/>
              <w:t>-</w:t>
            </w:r>
            <w:r>
              <w:tab/>
              <w:t>for fitting to or equipping such ships, boats or other vess</w:t>
            </w:r>
            <w:r>
              <w:t>els;</w:t>
            </w:r>
          </w:p>
          <w:p w14:paraId="5910672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72A" w14:textId="77777777" w:rsidR="00E546F5" w:rsidRDefault="00951CE2">
            <w:pPr>
              <w:pStyle w:val="Tier3Bullet"/>
            </w:pPr>
            <w:r>
              <w:tab/>
            </w:r>
            <w:r>
              <w:tab/>
              <w:t>-</w:t>
            </w:r>
            <w:r>
              <w:tab/>
              <w:t xml:space="preserve">for </w:t>
            </w:r>
            <w:r>
              <w:t>equipping the above platforms;</w:t>
            </w:r>
          </w:p>
          <w:p w14:paraId="5910672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2C" w14:textId="77777777" w:rsidR="00E546F5" w:rsidRDefault="00951CE2">
            <w:pPr>
              <w:pStyle w:val="NormalinTable"/>
            </w:pPr>
            <w:r>
              <w:t>0.0%</w:t>
            </w:r>
          </w:p>
        </w:tc>
      </w:tr>
      <w:tr w:rsidR="00E546F5" w14:paraId="591067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2E" w14:textId="77777777" w:rsidR="00E546F5" w:rsidRDefault="00951CE2">
            <w:pPr>
              <w:pStyle w:val="NormalinTable"/>
            </w:pPr>
            <w:r>
              <w:t>8413190010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2F" w14:textId="77777777" w:rsidR="00E546F5" w:rsidRDefault="00951CE2">
            <w:pPr>
              <w:pStyle w:val="Tier1"/>
            </w:pPr>
            <w:r>
              <w:t>Pumps for liquids, whether or not fitted with a measuring device; liquid elevators</w:t>
            </w:r>
          </w:p>
          <w:p w14:paraId="59106730" w14:textId="77777777" w:rsidR="00E546F5" w:rsidRDefault="00951CE2">
            <w:pPr>
              <w:pStyle w:val="Tier2"/>
            </w:pPr>
            <w:r>
              <w:t>-</w:t>
            </w:r>
            <w:r>
              <w:tab/>
              <w:t xml:space="preserve">Pumps fitted or designed to be fitted with a </w:t>
            </w:r>
            <w:r>
              <w:t>measuring device</w:t>
            </w:r>
          </w:p>
          <w:p w14:paraId="59106731" w14:textId="77777777" w:rsidR="00E546F5" w:rsidRDefault="00951CE2">
            <w:pPr>
              <w:pStyle w:val="Tier3"/>
            </w:pPr>
            <w:r>
              <w:t>-</w:t>
            </w:r>
            <w:r>
              <w:tab/>
              <w:t>-</w:t>
            </w:r>
            <w:r>
              <w:tab/>
              <w:t>Other</w:t>
            </w:r>
          </w:p>
          <w:p w14:paraId="59106732" w14:textId="77777777" w:rsidR="00E546F5" w:rsidRDefault="00951CE2">
            <w:pPr>
              <w:pStyle w:val="Tier4"/>
            </w:pPr>
            <w:r>
              <w:t>-</w:t>
            </w:r>
            <w:r>
              <w:tab/>
              <w:t>-</w:t>
            </w:r>
            <w:r>
              <w:tab/>
              <w:t>-</w:t>
            </w:r>
            <w:r>
              <w:tab/>
              <w:t>For use in civil aircraft</w:t>
            </w:r>
          </w:p>
          <w:p w14:paraId="59106733" w14:textId="77777777" w:rsidR="00E546F5" w:rsidRDefault="00951CE2">
            <w:pPr>
              <w:pStyle w:val="Tier4Bullet"/>
            </w:pPr>
            <w:r>
              <w:tab/>
            </w:r>
            <w:r>
              <w:tab/>
            </w:r>
            <w:r>
              <w:tab/>
              <w:t>-</w:t>
            </w:r>
            <w:r>
              <w:tab/>
              <w:t>use in civil aircraft</w:t>
            </w:r>
          </w:p>
          <w:p w14:paraId="59106734"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735" w14:textId="77777777" w:rsidR="00E546F5" w:rsidRDefault="00951CE2">
            <w:pPr>
              <w:pStyle w:val="Tier4Bullet"/>
            </w:pPr>
            <w:r>
              <w:tab/>
            </w:r>
            <w:r>
              <w:tab/>
            </w:r>
            <w:r>
              <w:tab/>
              <w:t>-</w:t>
            </w:r>
            <w:r>
              <w:tab/>
              <w:t xml:space="preserve">use in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36" w14:textId="77777777" w:rsidR="00E546F5" w:rsidRDefault="00951CE2">
            <w:pPr>
              <w:pStyle w:val="NormalinTable"/>
            </w:pPr>
            <w:r>
              <w:t>0.0%</w:t>
            </w:r>
          </w:p>
        </w:tc>
      </w:tr>
      <w:tr w:rsidR="00E546F5" w14:paraId="591067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38" w14:textId="77777777" w:rsidR="00E546F5" w:rsidRDefault="00951CE2">
            <w:pPr>
              <w:pStyle w:val="NormalinTable"/>
            </w:pPr>
            <w:r>
              <w:t>8413190090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39" w14:textId="77777777" w:rsidR="00E546F5" w:rsidRDefault="00951CE2">
            <w:pPr>
              <w:pStyle w:val="Tier1"/>
            </w:pPr>
            <w:r>
              <w:t>Pumps for liquids, whether or not fitted with a measuring device; liquid elevators</w:t>
            </w:r>
          </w:p>
          <w:p w14:paraId="5910673A" w14:textId="77777777" w:rsidR="00E546F5" w:rsidRDefault="00951CE2">
            <w:pPr>
              <w:pStyle w:val="Tier2"/>
            </w:pPr>
            <w:r>
              <w:t>-</w:t>
            </w:r>
            <w:r>
              <w:tab/>
              <w:t>Pumps fitted or designed to be fitted with a measuring device</w:t>
            </w:r>
          </w:p>
          <w:p w14:paraId="5910673B" w14:textId="77777777" w:rsidR="00E546F5" w:rsidRDefault="00951CE2">
            <w:pPr>
              <w:pStyle w:val="Tier3"/>
            </w:pPr>
            <w:r>
              <w:t>-</w:t>
            </w:r>
            <w:r>
              <w:tab/>
              <w:t>-</w:t>
            </w:r>
            <w:r>
              <w:tab/>
              <w:t>Other</w:t>
            </w:r>
          </w:p>
          <w:p w14:paraId="5910673C" w14:textId="77777777" w:rsidR="00E546F5" w:rsidRDefault="00951CE2">
            <w:pPr>
              <w:pStyle w:val="Tier4"/>
            </w:pPr>
            <w:r>
              <w:t>-</w:t>
            </w:r>
            <w:r>
              <w:tab/>
              <w:t>-</w:t>
            </w:r>
            <w:r>
              <w:tab/>
              <w:t>-</w:t>
            </w:r>
            <w:r>
              <w:tab/>
              <w:t>Other</w:t>
            </w:r>
          </w:p>
          <w:p w14:paraId="5910673D" w14:textId="77777777" w:rsidR="00E546F5" w:rsidRDefault="00951CE2">
            <w:pPr>
              <w:pStyle w:val="Tier4Bullet"/>
            </w:pPr>
            <w:r>
              <w:tab/>
            </w:r>
            <w:r>
              <w:tab/>
            </w:r>
            <w:r>
              <w:tab/>
              <w:t>-</w:t>
            </w:r>
            <w:r>
              <w:tab/>
              <w:t xml:space="preserve">for incorporation in ships, </w:t>
            </w:r>
            <w:r>
              <w:t>boats or other vessels listed in Table 1, for the purposes of their construction, repair, maintenance or conversion;</w:t>
            </w:r>
          </w:p>
          <w:p w14:paraId="5910673E" w14:textId="77777777" w:rsidR="00E546F5" w:rsidRDefault="00951CE2">
            <w:pPr>
              <w:pStyle w:val="Tier4Bullet"/>
            </w:pPr>
            <w:r>
              <w:tab/>
            </w:r>
            <w:r>
              <w:tab/>
            </w:r>
            <w:r>
              <w:tab/>
              <w:t>-</w:t>
            </w:r>
            <w:r>
              <w:tab/>
              <w:t>for fitting to or equipping such ships, boats or other vessels;</w:t>
            </w:r>
          </w:p>
          <w:p w14:paraId="5910673F" w14:textId="77777777" w:rsidR="00E546F5" w:rsidRDefault="00951CE2">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6740" w14:textId="77777777" w:rsidR="00E546F5" w:rsidRDefault="00951CE2">
            <w:pPr>
              <w:pStyle w:val="Tier4Bullet"/>
            </w:pPr>
            <w:r>
              <w:tab/>
            </w:r>
            <w:r>
              <w:tab/>
            </w:r>
            <w:r>
              <w:tab/>
              <w:t>-</w:t>
            </w:r>
            <w:r>
              <w:tab/>
              <w:t>for equipping the above platforms;</w:t>
            </w:r>
          </w:p>
          <w:p w14:paraId="59106741" w14:textId="77777777" w:rsidR="00E546F5" w:rsidRDefault="00951CE2">
            <w:pPr>
              <w:pStyle w:val="Tier4Bullet"/>
            </w:pP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42" w14:textId="77777777" w:rsidR="00E546F5" w:rsidRDefault="00951CE2">
            <w:pPr>
              <w:pStyle w:val="NormalinTable"/>
            </w:pPr>
            <w:r>
              <w:t>0.0%</w:t>
            </w:r>
          </w:p>
        </w:tc>
      </w:tr>
      <w:tr w:rsidR="00E546F5" w14:paraId="591067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44" w14:textId="77777777" w:rsidR="00E546F5" w:rsidRDefault="00951CE2">
            <w:pPr>
              <w:pStyle w:val="NormalinTable"/>
            </w:pPr>
            <w:r>
              <w:t>8413200010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45" w14:textId="77777777" w:rsidR="00E546F5" w:rsidRDefault="00951CE2">
            <w:pPr>
              <w:pStyle w:val="Tier1"/>
            </w:pPr>
            <w:r>
              <w:t>Pumps for liquids, whether or not fitted with a measuring device; liquid elevators</w:t>
            </w:r>
          </w:p>
          <w:p w14:paraId="59106746" w14:textId="77777777" w:rsidR="00E546F5" w:rsidRDefault="00951CE2">
            <w:pPr>
              <w:pStyle w:val="Tier2"/>
            </w:pPr>
            <w:r>
              <w:t>-</w:t>
            </w:r>
            <w:r>
              <w:tab/>
              <w:t>Handpumps, other than those of subheading 8413 11 or 8413 19</w:t>
            </w:r>
          </w:p>
          <w:p w14:paraId="59106747" w14:textId="77777777" w:rsidR="00E546F5" w:rsidRDefault="00951CE2">
            <w:pPr>
              <w:pStyle w:val="Tier3"/>
            </w:pPr>
            <w:r>
              <w:t>-</w:t>
            </w:r>
            <w:r>
              <w:tab/>
              <w:t>-</w:t>
            </w:r>
            <w:r>
              <w:tab/>
              <w:t>For use in civil aircraft</w:t>
            </w:r>
          </w:p>
          <w:p w14:paraId="59106748" w14:textId="77777777" w:rsidR="00E546F5" w:rsidRDefault="00951CE2">
            <w:pPr>
              <w:pStyle w:val="Tier3Bullet"/>
            </w:pPr>
            <w:r>
              <w:tab/>
            </w:r>
            <w:r>
              <w:tab/>
              <w:t>-</w:t>
            </w:r>
            <w:r>
              <w:tab/>
              <w:t>use in civil aircraft</w:t>
            </w:r>
          </w:p>
          <w:p w14:paraId="59106749" w14:textId="77777777" w:rsidR="00E546F5" w:rsidRDefault="00951CE2">
            <w:pPr>
              <w:pStyle w:val="Tier3Bullet"/>
            </w:pPr>
            <w:r>
              <w:tab/>
            </w:r>
            <w:r>
              <w:tab/>
              <w:t>-</w:t>
            </w:r>
            <w:r>
              <w:tab/>
              <w:t xml:space="preserve">use for </w:t>
            </w:r>
            <w:r>
              <w:t>incorporation in civil aircraft in the course of their manufacture, repair, maintenance, rebuilding, modification or conversion</w:t>
            </w:r>
          </w:p>
          <w:p w14:paraId="5910674A"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4B" w14:textId="77777777" w:rsidR="00E546F5" w:rsidRDefault="00951CE2">
            <w:pPr>
              <w:pStyle w:val="NormalinTable"/>
            </w:pPr>
            <w:r>
              <w:t>0.0%</w:t>
            </w:r>
          </w:p>
        </w:tc>
      </w:tr>
      <w:tr w:rsidR="00E546F5" w14:paraId="591067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4D" w14:textId="77777777" w:rsidR="00E546F5" w:rsidRDefault="00951CE2">
            <w:pPr>
              <w:pStyle w:val="NormalinTable"/>
            </w:pPr>
            <w:r>
              <w:t>8413200090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4E" w14:textId="77777777" w:rsidR="00E546F5" w:rsidRDefault="00951CE2">
            <w:pPr>
              <w:pStyle w:val="Tier1"/>
            </w:pPr>
            <w:r>
              <w:t>Pumps for liquids, whether or not fitted with a measuring devic</w:t>
            </w:r>
            <w:r>
              <w:t>e; liquid elevators</w:t>
            </w:r>
          </w:p>
          <w:p w14:paraId="5910674F" w14:textId="77777777" w:rsidR="00E546F5" w:rsidRDefault="00951CE2">
            <w:pPr>
              <w:pStyle w:val="Tier2"/>
            </w:pPr>
            <w:r>
              <w:t>-</w:t>
            </w:r>
            <w:r>
              <w:tab/>
              <w:t>Handpumps, other than those of subheading 8413 11 or 8413 19</w:t>
            </w:r>
          </w:p>
          <w:p w14:paraId="59106750" w14:textId="77777777" w:rsidR="00E546F5" w:rsidRDefault="00951CE2">
            <w:pPr>
              <w:pStyle w:val="Tier3"/>
            </w:pPr>
            <w:r>
              <w:t>-</w:t>
            </w:r>
            <w:r>
              <w:tab/>
              <w:t>-</w:t>
            </w:r>
            <w:r>
              <w:tab/>
              <w:t>Other</w:t>
            </w:r>
          </w:p>
          <w:p w14:paraId="5910675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752" w14:textId="77777777" w:rsidR="00E546F5" w:rsidRDefault="00951CE2">
            <w:pPr>
              <w:pStyle w:val="Tier3Bullet"/>
            </w:pPr>
            <w:r>
              <w:tab/>
            </w:r>
            <w:r>
              <w:tab/>
              <w:t>-</w:t>
            </w:r>
            <w:r>
              <w:tab/>
              <w:t xml:space="preserve">for </w:t>
            </w:r>
            <w:r>
              <w:t>fitting to or equipping such ships, boats or other vessels;</w:t>
            </w:r>
          </w:p>
          <w:p w14:paraId="5910675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6754" w14:textId="77777777" w:rsidR="00E546F5" w:rsidRDefault="00951CE2">
            <w:pPr>
              <w:pStyle w:val="Tier3Bullet"/>
            </w:pPr>
            <w:r>
              <w:tab/>
            </w:r>
            <w:r>
              <w:tab/>
              <w:t>-</w:t>
            </w:r>
            <w:r>
              <w:tab/>
              <w:t>for equipping the above platforms;</w:t>
            </w:r>
          </w:p>
          <w:p w14:paraId="5910675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56" w14:textId="77777777" w:rsidR="00E546F5" w:rsidRDefault="00951CE2">
            <w:pPr>
              <w:pStyle w:val="NormalinTable"/>
            </w:pPr>
            <w:r>
              <w:t>0.0%</w:t>
            </w:r>
          </w:p>
        </w:tc>
      </w:tr>
      <w:tr w:rsidR="00E546F5" w14:paraId="591067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58" w14:textId="77777777" w:rsidR="00E546F5" w:rsidRDefault="00951CE2">
            <w:pPr>
              <w:pStyle w:val="NormalinTable"/>
            </w:pPr>
            <w:r>
              <w:t>8413302010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59" w14:textId="77777777" w:rsidR="00E546F5" w:rsidRDefault="00951CE2">
            <w:pPr>
              <w:pStyle w:val="Tier1"/>
            </w:pPr>
            <w:r>
              <w:t>Pumps for liquids, whether or not fitted with a measuring device; liquid elevators</w:t>
            </w:r>
          </w:p>
          <w:p w14:paraId="5910675A" w14:textId="77777777" w:rsidR="00E546F5" w:rsidRDefault="00951CE2">
            <w:pPr>
              <w:pStyle w:val="Tier2"/>
            </w:pPr>
            <w:r>
              <w:t>-</w:t>
            </w:r>
            <w:r>
              <w:tab/>
              <w:t xml:space="preserve">Fuel, </w:t>
            </w:r>
            <w:r>
              <w:t>lubricating or cooling medium pumps for internal combustion piston engines</w:t>
            </w:r>
          </w:p>
          <w:p w14:paraId="5910675B" w14:textId="77777777" w:rsidR="00E546F5" w:rsidRDefault="00951CE2">
            <w:pPr>
              <w:pStyle w:val="Tier3"/>
            </w:pPr>
            <w:r>
              <w:t>-</w:t>
            </w:r>
            <w:r>
              <w:tab/>
              <w:t>-</w:t>
            </w:r>
            <w:r>
              <w:tab/>
              <w:t>Injection pumps</w:t>
            </w:r>
          </w:p>
          <w:p w14:paraId="5910675C" w14:textId="77777777" w:rsidR="00E546F5" w:rsidRDefault="00951CE2">
            <w:pPr>
              <w:pStyle w:val="Tier4"/>
            </w:pPr>
            <w:r>
              <w:t>-</w:t>
            </w:r>
            <w:r>
              <w:tab/>
              <w:t>-</w:t>
            </w:r>
            <w:r>
              <w:tab/>
              <w:t>-</w:t>
            </w:r>
            <w:r>
              <w:tab/>
              <w:t>For use in civil aircraft</w:t>
            </w:r>
          </w:p>
          <w:p w14:paraId="5910675D" w14:textId="77777777" w:rsidR="00E546F5" w:rsidRDefault="00951CE2">
            <w:pPr>
              <w:pStyle w:val="Tier4Bullet"/>
            </w:pPr>
            <w:r>
              <w:tab/>
            </w:r>
            <w:r>
              <w:tab/>
            </w:r>
            <w:r>
              <w:tab/>
              <w:t>-</w:t>
            </w:r>
            <w:r>
              <w:tab/>
              <w:t>use in civil aircraft</w:t>
            </w:r>
          </w:p>
          <w:p w14:paraId="5910675E" w14:textId="77777777" w:rsidR="00E546F5" w:rsidRDefault="00951CE2">
            <w:pPr>
              <w:pStyle w:val="Tier4Bullet"/>
            </w:pPr>
            <w:r>
              <w:tab/>
            </w:r>
            <w:r>
              <w:tab/>
            </w:r>
            <w:r>
              <w:tab/>
              <w:t>-</w:t>
            </w:r>
            <w:r>
              <w:tab/>
              <w:t xml:space="preserve">use for incorporation in civil aircraft in the course of their manufacture, repair, maintenance, </w:t>
            </w:r>
            <w:r>
              <w:t>rebuilding, modification or conversion</w:t>
            </w:r>
          </w:p>
          <w:p w14:paraId="5910675F"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60" w14:textId="77777777" w:rsidR="00E546F5" w:rsidRDefault="00951CE2">
            <w:pPr>
              <w:pStyle w:val="NormalinTable"/>
            </w:pPr>
            <w:r>
              <w:t>0.0%</w:t>
            </w:r>
          </w:p>
        </w:tc>
      </w:tr>
      <w:tr w:rsidR="00E546F5" w14:paraId="591067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762" w14:textId="77777777" w:rsidR="00E546F5" w:rsidRDefault="00951CE2">
            <w:pPr>
              <w:pStyle w:val="NormalinTable"/>
            </w:pPr>
            <w:r>
              <w:rPr>
                <w:color w:val="000000"/>
                <w:szCs w:val="16"/>
              </w:rPr>
              <w:t>8413302030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63" w14:textId="77777777" w:rsidR="00E546F5" w:rsidRDefault="00951CE2">
            <w:pPr>
              <w:pStyle w:val="Tier1"/>
            </w:pPr>
            <w:r>
              <w:rPr>
                <w:color w:val="000000"/>
                <w:szCs w:val="16"/>
              </w:rPr>
              <w:t>Pumps for liquids, whether or not fitted with a measuring device; liquid elevators</w:t>
            </w:r>
            <w:r>
              <w:rPr>
                <w:color w:val="000000"/>
                <w:szCs w:val="16"/>
              </w:rPr>
              <w:br/>
            </w:r>
            <w:r>
              <w:rPr>
                <w:color w:val="000000"/>
                <w:szCs w:val="16"/>
              </w:rPr>
              <w:t xml:space="preserve">- Fuel, lubricating or cooling medium pumps for internal </w:t>
            </w:r>
            <w:r>
              <w:rPr>
                <w:color w:val="000000"/>
                <w:szCs w:val="16"/>
              </w:rPr>
              <w:t>combustion piston engines</w:t>
            </w:r>
            <w:r>
              <w:rPr>
                <w:color w:val="000000"/>
                <w:szCs w:val="16"/>
              </w:rPr>
              <w:br/>
            </w:r>
            <w:r>
              <w:rPr>
                <w:color w:val="000000"/>
                <w:szCs w:val="16"/>
              </w:rPr>
              <w:t>- - Injection pumps</w:t>
            </w:r>
            <w:r>
              <w:rPr>
                <w:color w:val="000000"/>
                <w:szCs w:val="16"/>
              </w:rPr>
              <w:br/>
            </w:r>
            <w:r>
              <w:rPr>
                <w:color w:val="000000"/>
                <w:szCs w:val="16"/>
              </w:rPr>
              <w:t>- - - Single-cylinder radial-piston high pressure pump for gasoline direct injection with:</w:t>
            </w:r>
            <w:r>
              <w:rPr>
                <w:color w:val="000000"/>
                <w:szCs w:val="16"/>
              </w:rPr>
              <w:br/>
            </w:r>
            <w:r>
              <w:rPr>
                <w:color w:val="000000"/>
                <w:szCs w:val="16"/>
              </w:rPr>
              <w:t xml:space="preserve"> </w:t>
            </w:r>
            <w:r>
              <w:rPr>
                <w:color w:val="000000"/>
                <w:szCs w:val="16"/>
              </w:rPr>
              <w:br/>
            </w:r>
            <w:r>
              <w:rPr>
                <w:color w:val="000000"/>
                <w:szCs w:val="16"/>
              </w:rPr>
              <w:t>-|an operating pressure of 200|bar or more, but not more than 350|bar,</w:t>
            </w:r>
            <w:r>
              <w:rPr>
                <w:color w:val="000000"/>
                <w:szCs w:val="16"/>
              </w:rPr>
              <w:br/>
            </w:r>
            <w:r>
              <w:rPr>
                <w:color w:val="000000"/>
                <w:szCs w:val="16"/>
              </w:rPr>
              <w:t xml:space="preserve"> </w:t>
            </w:r>
            <w:r>
              <w:rPr>
                <w:color w:val="000000"/>
                <w:szCs w:val="16"/>
              </w:rPr>
              <w:br/>
            </w:r>
            <w:r>
              <w:rPr>
                <w:color w:val="000000"/>
                <w:szCs w:val="16"/>
              </w:rPr>
              <w:t>-|a flow control, and</w:t>
            </w:r>
            <w:r>
              <w:rPr>
                <w:color w:val="000000"/>
                <w:szCs w:val="16"/>
              </w:rPr>
              <w:br/>
            </w:r>
            <w:r>
              <w:rPr>
                <w:color w:val="000000"/>
                <w:szCs w:val="16"/>
              </w:rPr>
              <w:t xml:space="preserve"> </w:t>
            </w:r>
            <w:r>
              <w:rPr>
                <w:color w:val="000000"/>
                <w:szCs w:val="16"/>
              </w:rPr>
              <w:br/>
            </w:r>
            <w:r>
              <w:rPr>
                <w:color w:val="000000"/>
                <w:szCs w:val="16"/>
              </w:rPr>
              <w:t xml:space="preserve">-|a pressure relief </w:t>
            </w:r>
            <w:r>
              <w:rPr>
                <w:color w:val="000000"/>
                <w:szCs w:val="16"/>
              </w:rPr>
              <w:t>valve,</w:t>
            </w:r>
            <w:r>
              <w:rPr>
                <w:color w:val="000000"/>
                <w:szCs w:val="16"/>
              </w:rPr>
              <w:br/>
            </w:r>
            <w:r>
              <w:rPr>
                <w:color w:val="000000"/>
                <w:szCs w:val="16"/>
              </w:rPr>
              <w:t>for use in the manufacture of engines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64" w14:textId="77777777" w:rsidR="00E546F5" w:rsidRDefault="00951CE2">
            <w:pPr>
              <w:pStyle w:val="NormalinTable"/>
            </w:pPr>
            <w:r>
              <w:t>0.0%</w:t>
            </w:r>
          </w:p>
        </w:tc>
      </w:tr>
      <w:tr w:rsidR="00E546F5" w14:paraId="591067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66" w14:textId="77777777" w:rsidR="00E546F5" w:rsidRDefault="00951CE2">
            <w:pPr>
              <w:pStyle w:val="NormalinTable"/>
            </w:pPr>
            <w:r>
              <w:t>8413302090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67" w14:textId="77777777" w:rsidR="00E546F5" w:rsidRDefault="00951CE2">
            <w:pPr>
              <w:pStyle w:val="Tier1"/>
            </w:pPr>
            <w:r>
              <w:t>Pumps for liquids, whether or not fitted with a measuring device; liquid elevators</w:t>
            </w:r>
          </w:p>
          <w:p w14:paraId="59106768" w14:textId="77777777" w:rsidR="00E546F5" w:rsidRDefault="00951CE2">
            <w:pPr>
              <w:pStyle w:val="Tier2"/>
            </w:pPr>
            <w:r>
              <w:t>-</w:t>
            </w:r>
            <w:r>
              <w:tab/>
              <w:t>Fuel, lubricating or cooling medium pumps for internal combustion piston engines</w:t>
            </w:r>
          </w:p>
          <w:p w14:paraId="59106769" w14:textId="77777777" w:rsidR="00E546F5" w:rsidRDefault="00951CE2">
            <w:pPr>
              <w:pStyle w:val="Tier3"/>
            </w:pPr>
            <w:r>
              <w:t>-</w:t>
            </w:r>
            <w:r>
              <w:tab/>
              <w:t>-</w:t>
            </w:r>
            <w:r>
              <w:tab/>
              <w:t>Inject</w:t>
            </w:r>
            <w:r>
              <w:t>ion pumps</w:t>
            </w:r>
          </w:p>
          <w:p w14:paraId="5910676A" w14:textId="77777777" w:rsidR="00E546F5" w:rsidRDefault="00951CE2">
            <w:pPr>
              <w:pStyle w:val="Tier4"/>
            </w:pPr>
            <w:r>
              <w:t>-</w:t>
            </w:r>
            <w:r>
              <w:tab/>
              <w:t>-</w:t>
            </w:r>
            <w:r>
              <w:tab/>
              <w:t>-</w:t>
            </w:r>
            <w:r>
              <w:tab/>
              <w:t>Other</w:t>
            </w:r>
          </w:p>
          <w:p w14:paraId="5910676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76C" w14:textId="77777777" w:rsidR="00E546F5" w:rsidRDefault="00951CE2">
            <w:pPr>
              <w:pStyle w:val="Tier4Bullet"/>
            </w:pPr>
            <w:r>
              <w:tab/>
            </w:r>
            <w:r>
              <w:tab/>
            </w:r>
            <w:r>
              <w:tab/>
              <w:t>-</w:t>
            </w:r>
            <w:r>
              <w:tab/>
              <w:t>for fitting to or equipping such ships, boats or other vessels;</w:t>
            </w:r>
          </w:p>
          <w:p w14:paraId="5910676D"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76E" w14:textId="77777777" w:rsidR="00E546F5" w:rsidRDefault="00951CE2">
            <w:pPr>
              <w:pStyle w:val="Tier4Bullet"/>
            </w:pPr>
            <w:r>
              <w:tab/>
            </w:r>
            <w:r>
              <w:tab/>
            </w:r>
            <w:r>
              <w:tab/>
              <w:t>-</w:t>
            </w:r>
            <w:r>
              <w:tab/>
              <w:t>for equipping the above platf</w:t>
            </w:r>
            <w:r>
              <w:t>orms;</w:t>
            </w:r>
          </w:p>
          <w:p w14:paraId="5910676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70" w14:textId="77777777" w:rsidR="00E546F5" w:rsidRDefault="00951CE2">
            <w:pPr>
              <w:pStyle w:val="NormalinTable"/>
            </w:pPr>
            <w:r>
              <w:t>0.0%</w:t>
            </w:r>
          </w:p>
        </w:tc>
      </w:tr>
      <w:tr w:rsidR="00E546F5" w14:paraId="591067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72" w14:textId="77777777" w:rsidR="00E546F5" w:rsidRDefault="00951CE2">
            <w:pPr>
              <w:pStyle w:val="NormalinTable"/>
            </w:pPr>
            <w:r>
              <w:t>8413308010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73" w14:textId="77777777" w:rsidR="00E546F5" w:rsidRDefault="00951CE2">
            <w:pPr>
              <w:pStyle w:val="Tier1"/>
            </w:pPr>
            <w:r>
              <w:t>Pumps for liquids, whether or not fitted with a measuring device; liquid elevators</w:t>
            </w:r>
          </w:p>
          <w:p w14:paraId="59106774" w14:textId="77777777" w:rsidR="00E546F5" w:rsidRDefault="00951CE2">
            <w:pPr>
              <w:pStyle w:val="Tier2"/>
            </w:pPr>
            <w:r>
              <w:t>-</w:t>
            </w:r>
            <w:r>
              <w:tab/>
              <w:t>Fuel, lubricating or cooling medium pumps for internal combustion piston eng</w:t>
            </w:r>
            <w:r>
              <w:t>ines</w:t>
            </w:r>
          </w:p>
          <w:p w14:paraId="59106775" w14:textId="77777777" w:rsidR="00E546F5" w:rsidRDefault="00951CE2">
            <w:pPr>
              <w:pStyle w:val="Tier3"/>
            </w:pPr>
            <w:r>
              <w:t>-</w:t>
            </w:r>
            <w:r>
              <w:tab/>
              <w:t>-</w:t>
            </w:r>
            <w:r>
              <w:tab/>
              <w:t>Other</w:t>
            </w:r>
          </w:p>
          <w:p w14:paraId="59106776" w14:textId="77777777" w:rsidR="00E546F5" w:rsidRDefault="00951CE2">
            <w:pPr>
              <w:pStyle w:val="Tier4"/>
            </w:pPr>
            <w:r>
              <w:t>-</w:t>
            </w:r>
            <w:r>
              <w:tab/>
              <w:t>-</w:t>
            </w:r>
            <w:r>
              <w:tab/>
              <w:t>-</w:t>
            </w:r>
            <w:r>
              <w:tab/>
              <w:t>For use in civil aircraft</w:t>
            </w:r>
          </w:p>
          <w:p w14:paraId="59106777" w14:textId="77777777" w:rsidR="00E546F5" w:rsidRDefault="00951CE2">
            <w:pPr>
              <w:pStyle w:val="Tier4Bullet"/>
            </w:pPr>
            <w:r>
              <w:tab/>
            </w:r>
            <w:r>
              <w:tab/>
            </w:r>
            <w:r>
              <w:tab/>
              <w:t>-</w:t>
            </w:r>
            <w:r>
              <w:tab/>
              <w:t>use in civil aircraft</w:t>
            </w:r>
          </w:p>
          <w:p w14:paraId="59106778"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779" w14:textId="77777777" w:rsidR="00E546F5" w:rsidRDefault="00951CE2">
            <w:pPr>
              <w:pStyle w:val="Tier4Bullet"/>
            </w:pPr>
            <w:r>
              <w:tab/>
            </w:r>
            <w:r>
              <w:tab/>
            </w:r>
            <w:r>
              <w:tab/>
              <w:t>-</w:t>
            </w:r>
            <w:r>
              <w:tab/>
              <w:t xml:space="preserve">use in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7A" w14:textId="77777777" w:rsidR="00E546F5" w:rsidRDefault="00951CE2">
            <w:pPr>
              <w:pStyle w:val="NormalinTable"/>
            </w:pPr>
            <w:r>
              <w:t>0.0%</w:t>
            </w:r>
          </w:p>
        </w:tc>
      </w:tr>
      <w:tr w:rsidR="00E546F5" w14:paraId="591067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7C" w14:textId="77777777" w:rsidR="00E546F5" w:rsidRDefault="00951CE2">
            <w:pPr>
              <w:pStyle w:val="NormalinTable"/>
            </w:pPr>
            <w:r>
              <w:t>8413308090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7D" w14:textId="77777777" w:rsidR="00E546F5" w:rsidRDefault="00951CE2">
            <w:pPr>
              <w:pStyle w:val="Tier1"/>
            </w:pPr>
            <w:r>
              <w:t>Pumps for liquids, whether or not fitted with a measuring device; liquid elevators</w:t>
            </w:r>
          </w:p>
          <w:p w14:paraId="5910677E" w14:textId="77777777" w:rsidR="00E546F5" w:rsidRDefault="00951CE2">
            <w:pPr>
              <w:pStyle w:val="Tier2"/>
            </w:pPr>
            <w:r>
              <w:t>-</w:t>
            </w:r>
            <w:r>
              <w:tab/>
              <w:t>Fuel, lubricating or cooling medium pumps for internal combustion piston engines</w:t>
            </w:r>
          </w:p>
          <w:p w14:paraId="5910677F" w14:textId="77777777" w:rsidR="00E546F5" w:rsidRDefault="00951CE2">
            <w:pPr>
              <w:pStyle w:val="Tier3"/>
            </w:pPr>
            <w:r>
              <w:t>-</w:t>
            </w:r>
            <w:r>
              <w:tab/>
              <w:t>-</w:t>
            </w:r>
            <w:r>
              <w:tab/>
              <w:t>Other</w:t>
            </w:r>
          </w:p>
          <w:p w14:paraId="59106780" w14:textId="77777777" w:rsidR="00E546F5" w:rsidRDefault="00951CE2">
            <w:pPr>
              <w:pStyle w:val="Tier4"/>
            </w:pPr>
            <w:r>
              <w:t>-</w:t>
            </w:r>
            <w:r>
              <w:tab/>
              <w:t>-</w:t>
            </w:r>
            <w:r>
              <w:tab/>
              <w:t>-</w:t>
            </w:r>
            <w:r>
              <w:tab/>
              <w:t>Other</w:t>
            </w:r>
          </w:p>
          <w:p w14:paraId="59106781"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6782" w14:textId="77777777" w:rsidR="00E546F5" w:rsidRDefault="00951CE2">
            <w:pPr>
              <w:pStyle w:val="Tier4Bullet"/>
            </w:pPr>
            <w:r>
              <w:tab/>
            </w:r>
            <w:r>
              <w:tab/>
            </w:r>
            <w:r>
              <w:tab/>
              <w:t>-</w:t>
            </w:r>
            <w:r>
              <w:tab/>
              <w:t>for fitting to or equipping such ships, boats or other vessels;</w:t>
            </w:r>
          </w:p>
          <w:p w14:paraId="59106783"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6784" w14:textId="77777777" w:rsidR="00E546F5" w:rsidRDefault="00951CE2">
            <w:pPr>
              <w:pStyle w:val="Tier4Bullet"/>
            </w:pPr>
            <w:r>
              <w:tab/>
            </w:r>
            <w:r>
              <w:tab/>
            </w:r>
            <w:r>
              <w:tab/>
              <w:t>-</w:t>
            </w:r>
            <w:r>
              <w:tab/>
              <w:t>for equipping the above platforms;</w:t>
            </w:r>
          </w:p>
          <w:p w14:paraId="59106785"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86" w14:textId="77777777" w:rsidR="00E546F5" w:rsidRDefault="00951CE2">
            <w:pPr>
              <w:pStyle w:val="NormalinTable"/>
            </w:pPr>
            <w:r>
              <w:t>0.0%</w:t>
            </w:r>
          </w:p>
        </w:tc>
      </w:tr>
      <w:tr w:rsidR="00E546F5" w14:paraId="591067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88" w14:textId="77777777" w:rsidR="00E546F5" w:rsidRDefault="00951CE2">
            <w:pPr>
              <w:pStyle w:val="NormalinTable"/>
            </w:pPr>
            <w:r>
              <w:t>8413400000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89" w14:textId="77777777" w:rsidR="00E546F5" w:rsidRDefault="00951CE2">
            <w:pPr>
              <w:pStyle w:val="Tier1"/>
            </w:pPr>
            <w:r>
              <w:t>Pumps for liquids, whether or not fitted with a measuring device; liquid elevators</w:t>
            </w:r>
          </w:p>
          <w:p w14:paraId="5910678A" w14:textId="77777777" w:rsidR="00E546F5" w:rsidRDefault="00951CE2">
            <w:pPr>
              <w:pStyle w:val="Tier2"/>
            </w:pPr>
            <w:r>
              <w:t>-</w:t>
            </w:r>
            <w:r>
              <w:tab/>
              <w:t>Concrete pumps</w:t>
            </w:r>
          </w:p>
          <w:p w14:paraId="5910678B" w14:textId="77777777" w:rsidR="00E546F5" w:rsidRDefault="00951CE2">
            <w:pPr>
              <w:pStyle w:val="Tier2Bullet"/>
            </w:pPr>
            <w:r>
              <w:tab/>
              <w:t>-</w:t>
            </w:r>
            <w:r>
              <w:tab/>
              <w:t xml:space="preserve">for incorporation in ships, boats or other vessels listed in Table 1, for the purposes of </w:t>
            </w:r>
            <w:r>
              <w:t>their construction, repair, maintenance or conversion;</w:t>
            </w:r>
          </w:p>
          <w:p w14:paraId="5910678C" w14:textId="77777777" w:rsidR="00E546F5" w:rsidRDefault="00951CE2">
            <w:pPr>
              <w:pStyle w:val="Tier2Bullet"/>
            </w:pPr>
            <w:r>
              <w:tab/>
              <w:t>-</w:t>
            </w:r>
            <w:r>
              <w:tab/>
              <w:t>for fitting to or equipping such ships, boats or other vessels;</w:t>
            </w:r>
          </w:p>
          <w:p w14:paraId="5910678D" w14:textId="77777777" w:rsidR="00E546F5" w:rsidRDefault="00951CE2">
            <w:pPr>
              <w:pStyle w:val="Tier2Bullet"/>
            </w:pP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678E" w14:textId="77777777" w:rsidR="00E546F5" w:rsidRDefault="00951CE2">
            <w:pPr>
              <w:pStyle w:val="Tier2Bullet"/>
            </w:pPr>
            <w:r>
              <w:tab/>
              <w:t>-</w:t>
            </w:r>
            <w:r>
              <w:tab/>
              <w:t>for equipping the above platforms;</w:t>
            </w:r>
          </w:p>
          <w:p w14:paraId="5910678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90" w14:textId="77777777" w:rsidR="00E546F5" w:rsidRDefault="00951CE2">
            <w:pPr>
              <w:pStyle w:val="NormalinTable"/>
            </w:pPr>
            <w:r>
              <w:t>0.0%</w:t>
            </w:r>
          </w:p>
        </w:tc>
      </w:tr>
      <w:tr w:rsidR="00E546F5" w14:paraId="591067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92" w14:textId="77777777" w:rsidR="00E546F5" w:rsidRDefault="00951CE2">
            <w:pPr>
              <w:pStyle w:val="NormalinTable"/>
            </w:pPr>
            <w:r>
              <w:t>8413502010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93" w14:textId="77777777" w:rsidR="00E546F5" w:rsidRDefault="00951CE2">
            <w:pPr>
              <w:pStyle w:val="Tier1"/>
            </w:pPr>
            <w:r>
              <w:t>Pumps for liquids, whether or not fi</w:t>
            </w:r>
            <w:r>
              <w:t>tted with a measuring device; liquid elevators</w:t>
            </w:r>
          </w:p>
          <w:p w14:paraId="59106794" w14:textId="77777777" w:rsidR="00E546F5" w:rsidRDefault="00951CE2">
            <w:pPr>
              <w:pStyle w:val="Tier2"/>
            </w:pPr>
            <w:r>
              <w:t>-</w:t>
            </w:r>
            <w:r>
              <w:tab/>
              <w:t>Other reciprocating positive displacement pumps</w:t>
            </w:r>
          </w:p>
          <w:p w14:paraId="59106795" w14:textId="77777777" w:rsidR="00E546F5" w:rsidRDefault="00951CE2">
            <w:pPr>
              <w:pStyle w:val="Tier3"/>
            </w:pPr>
            <w:r>
              <w:t>-</w:t>
            </w:r>
            <w:r>
              <w:tab/>
              <w:t>-</w:t>
            </w:r>
            <w:r>
              <w:tab/>
              <w:t>Hydraulic units</w:t>
            </w:r>
          </w:p>
          <w:p w14:paraId="59106796" w14:textId="77777777" w:rsidR="00E546F5" w:rsidRDefault="00951CE2">
            <w:pPr>
              <w:pStyle w:val="Tier4"/>
            </w:pPr>
            <w:r>
              <w:t>-</w:t>
            </w:r>
            <w:r>
              <w:tab/>
              <w:t>-</w:t>
            </w:r>
            <w:r>
              <w:tab/>
              <w:t>-</w:t>
            </w:r>
            <w:r>
              <w:tab/>
              <w:t>For use in civil aircraft</w:t>
            </w:r>
          </w:p>
          <w:p w14:paraId="59106797" w14:textId="77777777" w:rsidR="00E546F5" w:rsidRDefault="00951CE2">
            <w:pPr>
              <w:pStyle w:val="Tier4Bullet"/>
            </w:pPr>
            <w:r>
              <w:tab/>
            </w:r>
            <w:r>
              <w:tab/>
            </w:r>
            <w:r>
              <w:tab/>
              <w:t>-</w:t>
            </w:r>
            <w:r>
              <w:tab/>
              <w:t>use in civil aircraft</w:t>
            </w:r>
          </w:p>
          <w:p w14:paraId="59106798" w14:textId="77777777" w:rsidR="00E546F5" w:rsidRDefault="00951CE2">
            <w:pPr>
              <w:pStyle w:val="Tier4Bullet"/>
            </w:pPr>
            <w:r>
              <w:tab/>
            </w:r>
            <w:r>
              <w:tab/>
            </w:r>
            <w:r>
              <w:tab/>
              <w:t>-</w:t>
            </w:r>
            <w:r>
              <w:tab/>
              <w:t xml:space="preserve">use for incorporation in civil aircraft in the course of their </w:t>
            </w:r>
            <w:r>
              <w:t>manufacture, repair, maintenance, rebuilding, modification or conversion</w:t>
            </w:r>
          </w:p>
          <w:p w14:paraId="59106799"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9A" w14:textId="77777777" w:rsidR="00E546F5" w:rsidRDefault="00951CE2">
            <w:pPr>
              <w:pStyle w:val="NormalinTable"/>
            </w:pPr>
            <w:r>
              <w:t>0.0%</w:t>
            </w:r>
          </w:p>
        </w:tc>
      </w:tr>
      <w:tr w:rsidR="00E546F5" w14:paraId="591067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9C" w14:textId="77777777" w:rsidR="00E546F5" w:rsidRDefault="00951CE2">
            <w:pPr>
              <w:pStyle w:val="NormalinTable"/>
            </w:pPr>
            <w:r>
              <w:t>8413502090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9D" w14:textId="77777777" w:rsidR="00E546F5" w:rsidRDefault="00951CE2">
            <w:pPr>
              <w:pStyle w:val="Tier1"/>
            </w:pPr>
            <w:r>
              <w:t>Pumps for liquids, whether or not fitted with a measuring device; liquid elevators</w:t>
            </w:r>
          </w:p>
          <w:p w14:paraId="5910679E" w14:textId="77777777" w:rsidR="00E546F5" w:rsidRDefault="00951CE2">
            <w:pPr>
              <w:pStyle w:val="Tier2"/>
            </w:pPr>
            <w:r>
              <w:t>-</w:t>
            </w:r>
            <w:r>
              <w:tab/>
              <w:t xml:space="preserve">Other reciprocating </w:t>
            </w:r>
            <w:r>
              <w:t>positive displacement pumps</w:t>
            </w:r>
          </w:p>
          <w:p w14:paraId="5910679F" w14:textId="77777777" w:rsidR="00E546F5" w:rsidRDefault="00951CE2">
            <w:pPr>
              <w:pStyle w:val="Tier3"/>
            </w:pPr>
            <w:r>
              <w:t>-</w:t>
            </w:r>
            <w:r>
              <w:tab/>
              <w:t>-</w:t>
            </w:r>
            <w:r>
              <w:tab/>
              <w:t>Hydraulic units</w:t>
            </w:r>
          </w:p>
          <w:p w14:paraId="591067A0" w14:textId="77777777" w:rsidR="00E546F5" w:rsidRDefault="00951CE2">
            <w:pPr>
              <w:pStyle w:val="Tier4"/>
            </w:pPr>
            <w:r>
              <w:t>-</w:t>
            </w:r>
            <w:r>
              <w:tab/>
              <w:t>-</w:t>
            </w:r>
            <w:r>
              <w:tab/>
              <w:t>-</w:t>
            </w:r>
            <w:r>
              <w:tab/>
              <w:t>Other</w:t>
            </w:r>
          </w:p>
          <w:p w14:paraId="591067A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7A2" w14:textId="77777777" w:rsidR="00E546F5" w:rsidRDefault="00951CE2">
            <w:pPr>
              <w:pStyle w:val="Tier4Bullet"/>
            </w:pPr>
            <w:r>
              <w:tab/>
            </w:r>
            <w:r>
              <w:tab/>
            </w:r>
            <w:r>
              <w:tab/>
              <w:t>-</w:t>
            </w:r>
            <w:r>
              <w:tab/>
              <w:t>for fitting to or equipping such ships, b</w:t>
            </w:r>
            <w:r>
              <w:t>oats or other vessels;</w:t>
            </w:r>
          </w:p>
          <w:p w14:paraId="591067A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7A4" w14:textId="77777777" w:rsidR="00E546F5" w:rsidRDefault="00951CE2">
            <w:pPr>
              <w:pStyle w:val="Tier4Bullet"/>
            </w:pPr>
            <w:r>
              <w:tab/>
            </w:r>
            <w:r>
              <w:tab/>
            </w:r>
            <w:r>
              <w:tab/>
              <w:t>-</w:t>
            </w:r>
            <w:r>
              <w:tab/>
              <w:t>for equipping the above platforms;</w:t>
            </w:r>
          </w:p>
          <w:p w14:paraId="591067A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A6" w14:textId="77777777" w:rsidR="00E546F5" w:rsidRDefault="00951CE2">
            <w:pPr>
              <w:pStyle w:val="NormalinTable"/>
            </w:pPr>
            <w:r>
              <w:t>0.0%</w:t>
            </w:r>
          </w:p>
        </w:tc>
      </w:tr>
      <w:tr w:rsidR="00E546F5" w14:paraId="591067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A8" w14:textId="77777777" w:rsidR="00E546F5" w:rsidRDefault="00951CE2">
            <w:pPr>
              <w:pStyle w:val="NormalinTable"/>
            </w:pPr>
            <w:r>
              <w:t>8413504010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A9" w14:textId="77777777" w:rsidR="00E546F5" w:rsidRDefault="00951CE2">
            <w:pPr>
              <w:pStyle w:val="Tier1"/>
            </w:pPr>
            <w:r>
              <w:t>Pumps for liquids, whether or not fitted with a measuring device; liquid elevators</w:t>
            </w:r>
          </w:p>
          <w:p w14:paraId="591067AA" w14:textId="77777777" w:rsidR="00E546F5" w:rsidRDefault="00951CE2">
            <w:pPr>
              <w:pStyle w:val="Tier2"/>
            </w:pPr>
            <w:r>
              <w:t>-</w:t>
            </w:r>
            <w:r>
              <w:tab/>
              <w:t xml:space="preserve">Other reciprocating positive </w:t>
            </w:r>
            <w:r>
              <w:t>displacement pumps</w:t>
            </w:r>
          </w:p>
          <w:p w14:paraId="591067AB" w14:textId="77777777" w:rsidR="00E546F5" w:rsidRDefault="00951CE2">
            <w:pPr>
              <w:pStyle w:val="Tier3"/>
            </w:pPr>
            <w:r>
              <w:t>-</w:t>
            </w:r>
            <w:r>
              <w:tab/>
              <w:t>-</w:t>
            </w:r>
            <w:r>
              <w:tab/>
              <w:t>Dosing and proportioning pumps</w:t>
            </w:r>
          </w:p>
          <w:p w14:paraId="591067AC" w14:textId="77777777" w:rsidR="00E546F5" w:rsidRDefault="00951CE2">
            <w:pPr>
              <w:pStyle w:val="Tier4"/>
            </w:pPr>
            <w:r>
              <w:t>-</w:t>
            </w:r>
            <w:r>
              <w:tab/>
              <w:t>-</w:t>
            </w:r>
            <w:r>
              <w:tab/>
              <w:t>-</w:t>
            </w:r>
            <w:r>
              <w:tab/>
              <w:t>For use in civil aircraft</w:t>
            </w:r>
          </w:p>
          <w:p w14:paraId="591067AD" w14:textId="77777777" w:rsidR="00E546F5" w:rsidRDefault="00951CE2">
            <w:pPr>
              <w:pStyle w:val="Tier4Bullet"/>
            </w:pPr>
            <w:r>
              <w:tab/>
            </w:r>
            <w:r>
              <w:tab/>
            </w:r>
            <w:r>
              <w:tab/>
              <w:t>-</w:t>
            </w:r>
            <w:r>
              <w:tab/>
              <w:t>use in civil aircraft</w:t>
            </w:r>
          </w:p>
          <w:p w14:paraId="591067AE"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7AF"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B0" w14:textId="77777777" w:rsidR="00E546F5" w:rsidRDefault="00951CE2">
            <w:pPr>
              <w:pStyle w:val="NormalinTable"/>
            </w:pPr>
            <w:r>
              <w:t>0.0%</w:t>
            </w:r>
          </w:p>
        </w:tc>
      </w:tr>
      <w:tr w:rsidR="00E546F5" w14:paraId="591067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B2" w14:textId="77777777" w:rsidR="00E546F5" w:rsidRDefault="00951CE2">
            <w:pPr>
              <w:pStyle w:val="NormalinTable"/>
            </w:pPr>
            <w:r>
              <w:t>8413504090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B3" w14:textId="77777777" w:rsidR="00E546F5" w:rsidRDefault="00951CE2">
            <w:pPr>
              <w:pStyle w:val="Tier1"/>
            </w:pPr>
            <w:r>
              <w:t>Pumps for liquids, whether or not fitted with a measuring device; liquid elevators</w:t>
            </w:r>
          </w:p>
          <w:p w14:paraId="591067B4" w14:textId="77777777" w:rsidR="00E546F5" w:rsidRDefault="00951CE2">
            <w:pPr>
              <w:pStyle w:val="Tier2"/>
            </w:pPr>
            <w:r>
              <w:t>-</w:t>
            </w:r>
            <w:r>
              <w:tab/>
              <w:t>Other reciprocating positive displacement pumps</w:t>
            </w:r>
          </w:p>
          <w:p w14:paraId="591067B5" w14:textId="77777777" w:rsidR="00E546F5" w:rsidRDefault="00951CE2">
            <w:pPr>
              <w:pStyle w:val="Tier3"/>
            </w:pPr>
            <w:r>
              <w:t>-</w:t>
            </w:r>
            <w:r>
              <w:tab/>
              <w:t>-</w:t>
            </w:r>
            <w:r>
              <w:tab/>
              <w:t>Dosing and proportioning pumps</w:t>
            </w:r>
          </w:p>
          <w:p w14:paraId="591067B6" w14:textId="77777777" w:rsidR="00E546F5" w:rsidRDefault="00951CE2">
            <w:pPr>
              <w:pStyle w:val="Tier4"/>
            </w:pPr>
            <w:r>
              <w:t>-</w:t>
            </w:r>
            <w:r>
              <w:tab/>
              <w:t>-</w:t>
            </w:r>
            <w:r>
              <w:tab/>
              <w:t>-</w:t>
            </w:r>
            <w:r>
              <w:tab/>
              <w:t>Other</w:t>
            </w:r>
          </w:p>
          <w:p w14:paraId="591067B7"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67B8" w14:textId="77777777" w:rsidR="00E546F5" w:rsidRDefault="00951CE2">
            <w:pPr>
              <w:pStyle w:val="Tier4Bullet"/>
            </w:pPr>
            <w:r>
              <w:tab/>
            </w:r>
            <w:r>
              <w:tab/>
            </w:r>
            <w:r>
              <w:tab/>
              <w:t>-</w:t>
            </w:r>
            <w:r>
              <w:tab/>
              <w:t>for fitting to or equipping such ships, boats or other vessels;</w:t>
            </w:r>
          </w:p>
          <w:p w14:paraId="591067B9"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67BA" w14:textId="77777777" w:rsidR="00E546F5" w:rsidRDefault="00951CE2">
            <w:pPr>
              <w:pStyle w:val="Tier4Bullet"/>
            </w:pPr>
            <w:r>
              <w:tab/>
            </w:r>
            <w:r>
              <w:tab/>
            </w:r>
            <w:r>
              <w:tab/>
              <w:t>-</w:t>
            </w:r>
            <w:r>
              <w:tab/>
              <w:t>for equipping the above platforms;</w:t>
            </w:r>
          </w:p>
          <w:p w14:paraId="591067BB"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BC" w14:textId="77777777" w:rsidR="00E546F5" w:rsidRDefault="00951CE2">
            <w:pPr>
              <w:pStyle w:val="NormalinTable"/>
            </w:pPr>
            <w:r>
              <w:t>0.0%</w:t>
            </w:r>
          </w:p>
        </w:tc>
      </w:tr>
      <w:tr w:rsidR="00E546F5" w14:paraId="591067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BE" w14:textId="77777777" w:rsidR="00E546F5" w:rsidRDefault="00951CE2">
            <w:pPr>
              <w:pStyle w:val="NormalinTable"/>
            </w:pPr>
            <w:r>
              <w:t>8413506110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BF" w14:textId="77777777" w:rsidR="00E546F5" w:rsidRDefault="00951CE2">
            <w:pPr>
              <w:pStyle w:val="Tier1"/>
            </w:pPr>
            <w:r>
              <w:t>Pumps for liquids, whether or not fitted with a measuring device; liquid elevators</w:t>
            </w:r>
          </w:p>
          <w:p w14:paraId="591067C0" w14:textId="77777777" w:rsidR="00E546F5" w:rsidRDefault="00951CE2">
            <w:pPr>
              <w:pStyle w:val="Tier2"/>
            </w:pPr>
            <w:r>
              <w:t>-</w:t>
            </w:r>
            <w:r>
              <w:tab/>
              <w:t>Other reciprocating positive displacement pumps</w:t>
            </w:r>
          </w:p>
          <w:p w14:paraId="591067C1" w14:textId="77777777" w:rsidR="00E546F5" w:rsidRDefault="00951CE2">
            <w:pPr>
              <w:pStyle w:val="Tier3"/>
            </w:pPr>
            <w:r>
              <w:t>-</w:t>
            </w:r>
            <w:r>
              <w:tab/>
              <w:t>-</w:t>
            </w:r>
            <w:r>
              <w:tab/>
              <w:t>Other</w:t>
            </w:r>
          </w:p>
          <w:p w14:paraId="591067C2" w14:textId="77777777" w:rsidR="00E546F5" w:rsidRDefault="00951CE2">
            <w:pPr>
              <w:pStyle w:val="Tier4"/>
            </w:pPr>
            <w:r>
              <w:t>-</w:t>
            </w:r>
            <w:r>
              <w:tab/>
              <w:t>-</w:t>
            </w:r>
            <w:r>
              <w:tab/>
              <w:t>-</w:t>
            </w:r>
            <w:r>
              <w:tab/>
              <w:t>Piston pumps</w:t>
            </w:r>
          </w:p>
          <w:p w14:paraId="591067C3" w14:textId="77777777" w:rsidR="00E546F5" w:rsidRDefault="00951CE2">
            <w:pPr>
              <w:pStyle w:val="Tier5"/>
            </w:pPr>
            <w:r>
              <w:t>-</w:t>
            </w:r>
            <w:r>
              <w:tab/>
              <w:t>-</w:t>
            </w:r>
            <w:r>
              <w:tab/>
              <w:t>-</w:t>
            </w:r>
            <w:r>
              <w:tab/>
              <w:t>-</w:t>
            </w:r>
            <w:r>
              <w:tab/>
              <w:t xml:space="preserve">Hydraulic fluid </w:t>
            </w:r>
            <w:r>
              <w:t>power</w:t>
            </w:r>
          </w:p>
          <w:p w14:paraId="591067C4" w14:textId="77777777" w:rsidR="00E546F5" w:rsidRDefault="00951CE2">
            <w:pPr>
              <w:pStyle w:val="Tier6"/>
            </w:pPr>
            <w:r>
              <w:t>-</w:t>
            </w:r>
            <w:r>
              <w:tab/>
              <w:t>-</w:t>
            </w:r>
            <w:r>
              <w:tab/>
              <w:t>-</w:t>
            </w:r>
            <w:r>
              <w:tab/>
              <w:t>-</w:t>
            </w:r>
            <w:r>
              <w:tab/>
              <w:t>-</w:t>
            </w:r>
            <w:r>
              <w:tab/>
              <w:t>For use in civil aircraft</w:t>
            </w:r>
          </w:p>
          <w:p w14:paraId="591067C5" w14:textId="77777777" w:rsidR="00E546F5" w:rsidRDefault="00951CE2">
            <w:pPr>
              <w:pStyle w:val="Tier6Bullet"/>
            </w:pPr>
            <w:r>
              <w:tab/>
            </w:r>
            <w:r>
              <w:tab/>
            </w:r>
            <w:r>
              <w:tab/>
            </w:r>
            <w:r>
              <w:tab/>
            </w:r>
            <w:r>
              <w:tab/>
              <w:t>-</w:t>
            </w:r>
            <w:r>
              <w:tab/>
              <w:t>use in civil aircraft</w:t>
            </w:r>
          </w:p>
          <w:p w14:paraId="591067C6"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7C7" w14:textId="77777777" w:rsidR="00E546F5" w:rsidRDefault="00951CE2">
            <w:pPr>
              <w:pStyle w:val="Tier6Bullet"/>
            </w:pPr>
            <w:r>
              <w:tab/>
            </w:r>
            <w:r>
              <w:tab/>
            </w:r>
            <w:r>
              <w:tab/>
            </w:r>
            <w:r>
              <w:tab/>
            </w:r>
            <w:r>
              <w:tab/>
              <w:t>-</w:t>
            </w:r>
            <w:r>
              <w:tab/>
              <w:t>use in ground flying trainers for c</w:t>
            </w:r>
            <w:r>
              <w:t>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C8" w14:textId="77777777" w:rsidR="00E546F5" w:rsidRDefault="00951CE2">
            <w:pPr>
              <w:pStyle w:val="NormalinTable"/>
            </w:pPr>
            <w:r>
              <w:t>0.0%</w:t>
            </w:r>
          </w:p>
        </w:tc>
      </w:tr>
      <w:tr w:rsidR="00E546F5" w14:paraId="591067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CA" w14:textId="77777777" w:rsidR="00E546F5" w:rsidRDefault="00951CE2">
            <w:pPr>
              <w:pStyle w:val="NormalinTable"/>
            </w:pPr>
            <w:r>
              <w:t>8413506190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CB" w14:textId="77777777" w:rsidR="00E546F5" w:rsidRDefault="00951CE2">
            <w:pPr>
              <w:pStyle w:val="Tier1"/>
            </w:pPr>
            <w:r>
              <w:t>Pumps for liquids, whether or not fitted with a measuring device; liquid elevators</w:t>
            </w:r>
          </w:p>
          <w:p w14:paraId="591067CC" w14:textId="77777777" w:rsidR="00E546F5" w:rsidRDefault="00951CE2">
            <w:pPr>
              <w:pStyle w:val="Tier2"/>
            </w:pPr>
            <w:r>
              <w:t>-</w:t>
            </w:r>
            <w:r>
              <w:tab/>
              <w:t>Other reciprocating positive displacement pumps</w:t>
            </w:r>
          </w:p>
          <w:p w14:paraId="591067CD" w14:textId="77777777" w:rsidR="00E546F5" w:rsidRDefault="00951CE2">
            <w:pPr>
              <w:pStyle w:val="Tier3"/>
            </w:pPr>
            <w:r>
              <w:t>-</w:t>
            </w:r>
            <w:r>
              <w:tab/>
              <w:t>-</w:t>
            </w:r>
            <w:r>
              <w:tab/>
              <w:t>Other</w:t>
            </w:r>
          </w:p>
          <w:p w14:paraId="591067CE" w14:textId="77777777" w:rsidR="00E546F5" w:rsidRDefault="00951CE2">
            <w:pPr>
              <w:pStyle w:val="Tier4"/>
            </w:pPr>
            <w:r>
              <w:t>-</w:t>
            </w:r>
            <w:r>
              <w:tab/>
              <w:t>-</w:t>
            </w:r>
            <w:r>
              <w:tab/>
              <w:t>-</w:t>
            </w:r>
            <w:r>
              <w:tab/>
              <w:t>Piston pumps</w:t>
            </w:r>
          </w:p>
          <w:p w14:paraId="591067CF" w14:textId="77777777" w:rsidR="00E546F5" w:rsidRDefault="00951CE2">
            <w:pPr>
              <w:pStyle w:val="Tier5"/>
            </w:pPr>
            <w:r>
              <w:t>-</w:t>
            </w:r>
            <w:r>
              <w:tab/>
              <w:t>-</w:t>
            </w:r>
            <w:r>
              <w:tab/>
              <w:t>-</w:t>
            </w:r>
            <w:r>
              <w:tab/>
              <w:t>-</w:t>
            </w:r>
            <w:r>
              <w:tab/>
              <w:t>Hydraulic fluid power</w:t>
            </w:r>
          </w:p>
          <w:p w14:paraId="591067D0" w14:textId="77777777" w:rsidR="00E546F5" w:rsidRDefault="00951CE2">
            <w:pPr>
              <w:pStyle w:val="Tier6"/>
            </w:pPr>
            <w:r>
              <w:t>-</w:t>
            </w:r>
            <w:r>
              <w:tab/>
              <w:t>-</w:t>
            </w:r>
            <w:r>
              <w:tab/>
              <w:t>-</w:t>
            </w:r>
            <w:r>
              <w:tab/>
              <w:t>-</w:t>
            </w:r>
            <w:r>
              <w:tab/>
              <w:t>-</w:t>
            </w:r>
            <w:r>
              <w:tab/>
              <w:t>Other</w:t>
            </w:r>
          </w:p>
          <w:p w14:paraId="591067D1"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67D2" w14:textId="77777777" w:rsidR="00E546F5" w:rsidRDefault="00951CE2">
            <w:pPr>
              <w:pStyle w:val="Tier6Bullet"/>
            </w:pPr>
            <w:r>
              <w:tab/>
            </w:r>
            <w:r>
              <w:tab/>
            </w:r>
            <w:r>
              <w:tab/>
            </w:r>
            <w:r>
              <w:tab/>
            </w:r>
            <w:r>
              <w:tab/>
              <w:t>-</w:t>
            </w:r>
            <w:r>
              <w:tab/>
              <w:t>for fitting to or equipping such ships, boats or other vessels;</w:t>
            </w:r>
          </w:p>
          <w:p w14:paraId="591067D3"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7D4" w14:textId="77777777" w:rsidR="00E546F5" w:rsidRDefault="00951CE2">
            <w:pPr>
              <w:pStyle w:val="Tier6Bullet"/>
            </w:pPr>
            <w:r>
              <w:tab/>
            </w:r>
            <w:r>
              <w:tab/>
            </w:r>
            <w:r>
              <w:tab/>
            </w:r>
            <w:r>
              <w:tab/>
            </w:r>
            <w:r>
              <w:tab/>
              <w:t>-</w:t>
            </w:r>
            <w:r>
              <w:tab/>
              <w:t>for equipping the above platforms;</w:t>
            </w:r>
          </w:p>
          <w:p w14:paraId="591067D5"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D6" w14:textId="77777777" w:rsidR="00E546F5" w:rsidRDefault="00951CE2">
            <w:pPr>
              <w:pStyle w:val="NormalinTable"/>
            </w:pPr>
            <w:r>
              <w:t>0.0%</w:t>
            </w:r>
          </w:p>
        </w:tc>
      </w:tr>
      <w:tr w:rsidR="00E546F5" w14:paraId="591067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D8" w14:textId="77777777" w:rsidR="00E546F5" w:rsidRDefault="00951CE2">
            <w:pPr>
              <w:pStyle w:val="NormalinTable"/>
            </w:pPr>
            <w:r>
              <w:t>8413506910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D9" w14:textId="77777777" w:rsidR="00E546F5" w:rsidRDefault="00951CE2">
            <w:pPr>
              <w:pStyle w:val="Tier1"/>
            </w:pPr>
            <w:r>
              <w:t>Pumps for liquids, whether or not fitted with a measuring device; liquid elevators</w:t>
            </w:r>
          </w:p>
          <w:p w14:paraId="591067DA" w14:textId="77777777" w:rsidR="00E546F5" w:rsidRDefault="00951CE2">
            <w:pPr>
              <w:pStyle w:val="Tier2"/>
            </w:pPr>
            <w:r>
              <w:t>-</w:t>
            </w:r>
            <w:r>
              <w:tab/>
              <w:t>Other reciprocating positive displacement pumps</w:t>
            </w:r>
          </w:p>
          <w:p w14:paraId="591067DB" w14:textId="77777777" w:rsidR="00E546F5" w:rsidRDefault="00951CE2">
            <w:pPr>
              <w:pStyle w:val="Tier3"/>
            </w:pPr>
            <w:r>
              <w:t>-</w:t>
            </w:r>
            <w:r>
              <w:tab/>
              <w:t>-</w:t>
            </w:r>
            <w:r>
              <w:tab/>
              <w:t>Other</w:t>
            </w:r>
          </w:p>
          <w:p w14:paraId="591067DC" w14:textId="77777777" w:rsidR="00E546F5" w:rsidRDefault="00951CE2">
            <w:pPr>
              <w:pStyle w:val="Tier4"/>
            </w:pPr>
            <w:r>
              <w:t>-</w:t>
            </w:r>
            <w:r>
              <w:tab/>
              <w:t>-</w:t>
            </w:r>
            <w:r>
              <w:tab/>
              <w:t>-</w:t>
            </w:r>
            <w:r>
              <w:tab/>
              <w:t>Piston pumps</w:t>
            </w:r>
          </w:p>
          <w:p w14:paraId="591067DD" w14:textId="77777777" w:rsidR="00E546F5" w:rsidRDefault="00951CE2">
            <w:pPr>
              <w:pStyle w:val="Tier5"/>
            </w:pPr>
            <w:r>
              <w:t>-</w:t>
            </w:r>
            <w:r>
              <w:tab/>
              <w:t>-</w:t>
            </w:r>
            <w:r>
              <w:tab/>
              <w:t>-</w:t>
            </w:r>
            <w:r>
              <w:tab/>
              <w:t>-</w:t>
            </w:r>
            <w:r>
              <w:tab/>
              <w:t>Other</w:t>
            </w:r>
          </w:p>
          <w:p w14:paraId="591067DE" w14:textId="77777777" w:rsidR="00E546F5" w:rsidRDefault="00951CE2">
            <w:pPr>
              <w:pStyle w:val="Tier6"/>
            </w:pPr>
            <w:r>
              <w:t>-</w:t>
            </w:r>
            <w:r>
              <w:tab/>
              <w:t>-</w:t>
            </w:r>
            <w:r>
              <w:tab/>
              <w:t>-</w:t>
            </w:r>
            <w:r>
              <w:tab/>
              <w:t>-</w:t>
            </w:r>
            <w:r>
              <w:tab/>
              <w:t>-</w:t>
            </w:r>
            <w:r>
              <w:tab/>
            </w:r>
            <w:r>
              <w:t>For use in civil aircraft</w:t>
            </w:r>
          </w:p>
          <w:p w14:paraId="591067DF" w14:textId="77777777" w:rsidR="00E546F5" w:rsidRDefault="00951CE2">
            <w:pPr>
              <w:pStyle w:val="Tier6Bullet"/>
            </w:pPr>
            <w:r>
              <w:tab/>
            </w:r>
            <w:r>
              <w:tab/>
            </w:r>
            <w:r>
              <w:tab/>
            </w:r>
            <w:r>
              <w:tab/>
            </w:r>
            <w:r>
              <w:tab/>
              <w:t>-</w:t>
            </w:r>
            <w:r>
              <w:tab/>
              <w:t>use in civil aircraft</w:t>
            </w:r>
          </w:p>
          <w:p w14:paraId="591067E0"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7E1"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E2" w14:textId="77777777" w:rsidR="00E546F5" w:rsidRDefault="00951CE2">
            <w:pPr>
              <w:pStyle w:val="NormalinTable"/>
            </w:pPr>
            <w:r>
              <w:t>0.0%</w:t>
            </w:r>
          </w:p>
        </w:tc>
      </w:tr>
      <w:tr w:rsidR="00E546F5" w14:paraId="591067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E4" w14:textId="77777777" w:rsidR="00E546F5" w:rsidRDefault="00951CE2">
            <w:pPr>
              <w:pStyle w:val="NormalinTable"/>
            </w:pPr>
            <w:r>
              <w:t>8413506990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E5" w14:textId="77777777" w:rsidR="00E546F5" w:rsidRDefault="00951CE2">
            <w:pPr>
              <w:pStyle w:val="Tier1"/>
            </w:pPr>
            <w:r>
              <w:t>Pumps for liquids, whether or not fitted with a measuring device; liquid elevators</w:t>
            </w:r>
          </w:p>
          <w:p w14:paraId="591067E6" w14:textId="77777777" w:rsidR="00E546F5" w:rsidRDefault="00951CE2">
            <w:pPr>
              <w:pStyle w:val="Tier2"/>
            </w:pPr>
            <w:r>
              <w:t>-</w:t>
            </w:r>
            <w:r>
              <w:tab/>
              <w:t>Other reciprocating positive displacement pumps</w:t>
            </w:r>
          </w:p>
          <w:p w14:paraId="591067E7" w14:textId="77777777" w:rsidR="00E546F5" w:rsidRDefault="00951CE2">
            <w:pPr>
              <w:pStyle w:val="Tier3"/>
            </w:pPr>
            <w:r>
              <w:t>-</w:t>
            </w:r>
            <w:r>
              <w:tab/>
              <w:t>-</w:t>
            </w:r>
            <w:r>
              <w:tab/>
              <w:t>Other</w:t>
            </w:r>
          </w:p>
          <w:p w14:paraId="591067E8" w14:textId="77777777" w:rsidR="00E546F5" w:rsidRDefault="00951CE2">
            <w:pPr>
              <w:pStyle w:val="Tier4"/>
            </w:pPr>
            <w:r>
              <w:t>-</w:t>
            </w:r>
            <w:r>
              <w:tab/>
              <w:t>-</w:t>
            </w:r>
            <w:r>
              <w:tab/>
              <w:t>-</w:t>
            </w:r>
            <w:r>
              <w:tab/>
              <w:t>Piston pumps</w:t>
            </w:r>
          </w:p>
          <w:p w14:paraId="591067E9" w14:textId="77777777" w:rsidR="00E546F5" w:rsidRDefault="00951CE2">
            <w:pPr>
              <w:pStyle w:val="Tier5"/>
            </w:pPr>
            <w:r>
              <w:t>-</w:t>
            </w:r>
            <w:r>
              <w:tab/>
              <w:t>-</w:t>
            </w:r>
            <w:r>
              <w:tab/>
              <w:t>-</w:t>
            </w:r>
            <w:r>
              <w:tab/>
              <w:t>-</w:t>
            </w:r>
            <w:r>
              <w:tab/>
              <w:t>Other</w:t>
            </w:r>
          </w:p>
          <w:p w14:paraId="591067EA" w14:textId="77777777" w:rsidR="00E546F5" w:rsidRDefault="00951CE2">
            <w:pPr>
              <w:pStyle w:val="Tier6"/>
            </w:pPr>
            <w:r>
              <w:t>-</w:t>
            </w:r>
            <w:r>
              <w:tab/>
              <w:t>-</w:t>
            </w:r>
            <w:r>
              <w:tab/>
              <w:t>-</w:t>
            </w:r>
            <w:r>
              <w:tab/>
              <w:t>-</w:t>
            </w:r>
            <w:r>
              <w:tab/>
              <w:t>-</w:t>
            </w:r>
            <w:r>
              <w:tab/>
              <w:t>Other</w:t>
            </w:r>
          </w:p>
          <w:p w14:paraId="591067EB"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67EC" w14:textId="77777777" w:rsidR="00E546F5" w:rsidRDefault="00951CE2">
            <w:pPr>
              <w:pStyle w:val="Tier6Bullet"/>
            </w:pPr>
            <w:r>
              <w:tab/>
            </w:r>
            <w:r>
              <w:tab/>
            </w:r>
            <w:r>
              <w:tab/>
            </w:r>
            <w:r>
              <w:tab/>
            </w:r>
            <w:r>
              <w:tab/>
              <w:t>-</w:t>
            </w:r>
            <w:r>
              <w:tab/>
              <w:t>for fitting to or equipping such ships, boats or other vessels;</w:t>
            </w:r>
          </w:p>
          <w:p w14:paraId="591067ED"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67EE" w14:textId="77777777" w:rsidR="00E546F5" w:rsidRDefault="00951CE2">
            <w:pPr>
              <w:pStyle w:val="Tier6Bullet"/>
            </w:pPr>
            <w:r>
              <w:tab/>
            </w:r>
            <w:r>
              <w:tab/>
            </w:r>
            <w:r>
              <w:tab/>
            </w:r>
            <w:r>
              <w:tab/>
            </w:r>
            <w:r>
              <w:tab/>
              <w:t>-</w:t>
            </w:r>
            <w:r>
              <w:tab/>
              <w:t>for equipping the above platforms;</w:t>
            </w:r>
          </w:p>
          <w:p w14:paraId="591067EF"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F0" w14:textId="77777777" w:rsidR="00E546F5" w:rsidRDefault="00951CE2">
            <w:pPr>
              <w:pStyle w:val="NormalinTable"/>
            </w:pPr>
            <w:r>
              <w:t>0.0%</w:t>
            </w:r>
          </w:p>
        </w:tc>
      </w:tr>
      <w:tr w:rsidR="00E546F5" w14:paraId="591067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F2" w14:textId="77777777" w:rsidR="00E546F5" w:rsidRDefault="00951CE2">
            <w:pPr>
              <w:pStyle w:val="NormalinTable"/>
            </w:pPr>
            <w:r>
              <w:t>8413508010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F3" w14:textId="77777777" w:rsidR="00E546F5" w:rsidRDefault="00951CE2">
            <w:pPr>
              <w:pStyle w:val="Tier1"/>
            </w:pPr>
            <w:r>
              <w:t>Pumps for liquids, whether or not fitted with a measuring device; liquid elevators</w:t>
            </w:r>
          </w:p>
          <w:p w14:paraId="591067F4" w14:textId="77777777" w:rsidR="00E546F5" w:rsidRDefault="00951CE2">
            <w:pPr>
              <w:pStyle w:val="Tier2"/>
            </w:pPr>
            <w:r>
              <w:t>-</w:t>
            </w:r>
            <w:r>
              <w:tab/>
              <w:t>Other reciprocating positive displacement pumps</w:t>
            </w:r>
          </w:p>
          <w:p w14:paraId="591067F5" w14:textId="77777777" w:rsidR="00E546F5" w:rsidRDefault="00951CE2">
            <w:pPr>
              <w:pStyle w:val="Tier3"/>
            </w:pPr>
            <w:r>
              <w:t>-</w:t>
            </w:r>
            <w:r>
              <w:tab/>
              <w:t>-</w:t>
            </w:r>
            <w:r>
              <w:tab/>
              <w:t>Other</w:t>
            </w:r>
          </w:p>
          <w:p w14:paraId="591067F6" w14:textId="77777777" w:rsidR="00E546F5" w:rsidRDefault="00951CE2">
            <w:pPr>
              <w:pStyle w:val="Tier4"/>
            </w:pPr>
            <w:r>
              <w:t>-</w:t>
            </w:r>
            <w:r>
              <w:tab/>
              <w:t>-</w:t>
            </w:r>
            <w:r>
              <w:tab/>
              <w:t>-</w:t>
            </w:r>
            <w:r>
              <w:tab/>
              <w:t>Other</w:t>
            </w:r>
          </w:p>
          <w:p w14:paraId="591067F7" w14:textId="77777777" w:rsidR="00E546F5" w:rsidRDefault="00951CE2">
            <w:pPr>
              <w:pStyle w:val="Tier5"/>
            </w:pPr>
            <w:r>
              <w:t>-</w:t>
            </w:r>
            <w:r>
              <w:tab/>
              <w:t>-</w:t>
            </w:r>
            <w:r>
              <w:tab/>
              <w:t>-</w:t>
            </w:r>
            <w:r>
              <w:tab/>
              <w:t>-</w:t>
            </w:r>
            <w:r>
              <w:tab/>
              <w:t>For use in civil aircraft</w:t>
            </w:r>
          </w:p>
          <w:p w14:paraId="591067F8" w14:textId="77777777" w:rsidR="00E546F5" w:rsidRDefault="00951CE2">
            <w:pPr>
              <w:pStyle w:val="Tier5Bullet"/>
            </w:pPr>
            <w:r>
              <w:tab/>
            </w:r>
            <w:r>
              <w:tab/>
            </w:r>
            <w:r>
              <w:tab/>
            </w:r>
            <w:r>
              <w:tab/>
              <w:t>-</w:t>
            </w:r>
            <w:r>
              <w:tab/>
              <w:t xml:space="preserve">use in civil </w:t>
            </w:r>
            <w:r>
              <w:t>aircraft</w:t>
            </w:r>
          </w:p>
          <w:p w14:paraId="591067F9"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67FA"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7FB" w14:textId="77777777" w:rsidR="00E546F5" w:rsidRDefault="00951CE2">
            <w:pPr>
              <w:pStyle w:val="NormalinTable"/>
            </w:pPr>
            <w:r>
              <w:t>0.0%</w:t>
            </w:r>
          </w:p>
        </w:tc>
      </w:tr>
      <w:tr w:rsidR="00E546F5" w14:paraId="591068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7FD" w14:textId="77777777" w:rsidR="00E546F5" w:rsidRDefault="00951CE2">
            <w:pPr>
              <w:pStyle w:val="NormalinTable"/>
            </w:pPr>
            <w:r>
              <w:t>8413508090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7FE" w14:textId="77777777" w:rsidR="00E546F5" w:rsidRDefault="00951CE2">
            <w:pPr>
              <w:pStyle w:val="Tier1"/>
            </w:pPr>
            <w:r>
              <w:t xml:space="preserve">Pumps for liquids, whether or not </w:t>
            </w:r>
            <w:r>
              <w:t>fitted with a measuring device; liquid elevators</w:t>
            </w:r>
          </w:p>
          <w:p w14:paraId="591067FF" w14:textId="77777777" w:rsidR="00E546F5" w:rsidRDefault="00951CE2">
            <w:pPr>
              <w:pStyle w:val="Tier2"/>
            </w:pPr>
            <w:r>
              <w:t>-</w:t>
            </w:r>
            <w:r>
              <w:tab/>
              <w:t>Other reciprocating positive displacement pumps</w:t>
            </w:r>
          </w:p>
          <w:p w14:paraId="59106800" w14:textId="77777777" w:rsidR="00E546F5" w:rsidRDefault="00951CE2">
            <w:pPr>
              <w:pStyle w:val="Tier3"/>
            </w:pPr>
            <w:r>
              <w:t>-</w:t>
            </w:r>
            <w:r>
              <w:tab/>
              <w:t>-</w:t>
            </w:r>
            <w:r>
              <w:tab/>
              <w:t>Other</w:t>
            </w:r>
          </w:p>
          <w:p w14:paraId="59106801" w14:textId="77777777" w:rsidR="00E546F5" w:rsidRDefault="00951CE2">
            <w:pPr>
              <w:pStyle w:val="Tier4"/>
            </w:pPr>
            <w:r>
              <w:t>-</w:t>
            </w:r>
            <w:r>
              <w:tab/>
              <w:t>-</w:t>
            </w:r>
            <w:r>
              <w:tab/>
              <w:t>-</w:t>
            </w:r>
            <w:r>
              <w:tab/>
              <w:t>Other</w:t>
            </w:r>
          </w:p>
          <w:p w14:paraId="59106802" w14:textId="77777777" w:rsidR="00E546F5" w:rsidRDefault="00951CE2">
            <w:pPr>
              <w:pStyle w:val="Tier5"/>
            </w:pPr>
            <w:r>
              <w:t>-</w:t>
            </w:r>
            <w:r>
              <w:tab/>
              <w:t>-</w:t>
            </w:r>
            <w:r>
              <w:tab/>
              <w:t>-</w:t>
            </w:r>
            <w:r>
              <w:tab/>
              <w:t>-</w:t>
            </w:r>
            <w:r>
              <w:tab/>
              <w:t>Other</w:t>
            </w:r>
          </w:p>
          <w:p w14:paraId="59106803" w14:textId="77777777" w:rsidR="00E546F5" w:rsidRDefault="00951CE2">
            <w:pPr>
              <w:pStyle w:val="Tier5Bullet"/>
            </w:pPr>
            <w:r>
              <w:tab/>
            </w:r>
            <w:r>
              <w:tab/>
            </w:r>
            <w:r>
              <w:tab/>
            </w:r>
            <w:r>
              <w:tab/>
              <w:t>-</w:t>
            </w:r>
            <w:r>
              <w:tab/>
              <w:t>for incorporation in ships, boats or other vessels listed in Table 1, for the purposes of their construction, repai</w:t>
            </w:r>
            <w:r>
              <w:t>r, maintenance or conversion;</w:t>
            </w:r>
          </w:p>
          <w:p w14:paraId="59106804" w14:textId="77777777" w:rsidR="00E546F5" w:rsidRDefault="00951CE2">
            <w:pPr>
              <w:pStyle w:val="Tier5Bullet"/>
            </w:pPr>
            <w:r>
              <w:tab/>
            </w:r>
            <w:r>
              <w:tab/>
            </w:r>
            <w:r>
              <w:tab/>
            </w:r>
            <w:r>
              <w:tab/>
              <w:t>-</w:t>
            </w:r>
            <w:r>
              <w:tab/>
              <w:t>for fitting to or equipping such ships, boats or other vessels;</w:t>
            </w:r>
          </w:p>
          <w:p w14:paraId="59106805"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6806" w14:textId="77777777" w:rsidR="00E546F5" w:rsidRDefault="00951CE2">
            <w:pPr>
              <w:pStyle w:val="Tier5Bullet"/>
            </w:pPr>
            <w:r>
              <w:tab/>
            </w:r>
            <w:r>
              <w:tab/>
            </w:r>
            <w:r>
              <w:tab/>
            </w:r>
            <w:r>
              <w:tab/>
              <w:t>-</w:t>
            </w:r>
            <w:r>
              <w:tab/>
              <w:t>for equipping the above platforms;</w:t>
            </w:r>
          </w:p>
          <w:p w14:paraId="5910680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08" w14:textId="77777777" w:rsidR="00E546F5" w:rsidRDefault="00951CE2">
            <w:pPr>
              <w:pStyle w:val="NormalinTable"/>
            </w:pPr>
            <w:r>
              <w:t>0.0%</w:t>
            </w:r>
          </w:p>
        </w:tc>
      </w:tr>
      <w:tr w:rsidR="00E546F5" w14:paraId="591068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0A" w14:textId="77777777" w:rsidR="00E546F5" w:rsidRDefault="00951CE2">
            <w:pPr>
              <w:pStyle w:val="NormalinTable"/>
            </w:pPr>
            <w:r>
              <w:t>8413602010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0B" w14:textId="77777777" w:rsidR="00E546F5" w:rsidRDefault="00951CE2">
            <w:pPr>
              <w:pStyle w:val="Tier1"/>
            </w:pPr>
            <w:r>
              <w:t>Pumps for liquids, whether or not fitted wi</w:t>
            </w:r>
            <w:r>
              <w:t>th a measuring device; liquid elevators</w:t>
            </w:r>
          </w:p>
          <w:p w14:paraId="5910680C" w14:textId="77777777" w:rsidR="00E546F5" w:rsidRDefault="00951CE2">
            <w:pPr>
              <w:pStyle w:val="Tier2"/>
            </w:pPr>
            <w:r>
              <w:t>-</w:t>
            </w:r>
            <w:r>
              <w:tab/>
              <w:t>Other rotary positive displacement pumps</w:t>
            </w:r>
          </w:p>
          <w:p w14:paraId="5910680D" w14:textId="77777777" w:rsidR="00E546F5" w:rsidRDefault="00951CE2">
            <w:pPr>
              <w:pStyle w:val="Tier3"/>
            </w:pPr>
            <w:r>
              <w:t>-</w:t>
            </w:r>
            <w:r>
              <w:tab/>
              <w:t>-</w:t>
            </w:r>
            <w:r>
              <w:tab/>
              <w:t>Hydraulic units</w:t>
            </w:r>
          </w:p>
          <w:p w14:paraId="5910680E" w14:textId="77777777" w:rsidR="00E546F5" w:rsidRDefault="00951CE2">
            <w:pPr>
              <w:pStyle w:val="Tier4"/>
            </w:pPr>
            <w:r>
              <w:t>-</w:t>
            </w:r>
            <w:r>
              <w:tab/>
              <w:t>-</w:t>
            </w:r>
            <w:r>
              <w:tab/>
              <w:t>-</w:t>
            </w:r>
            <w:r>
              <w:tab/>
              <w:t>For use in civil aircraft</w:t>
            </w:r>
          </w:p>
          <w:p w14:paraId="5910680F" w14:textId="77777777" w:rsidR="00E546F5" w:rsidRDefault="00951CE2">
            <w:pPr>
              <w:pStyle w:val="Tier4Bullet"/>
            </w:pPr>
            <w:r>
              <w:tab/>
            </w:r>
            <w:r>
              <w:tab/>
            </w:r>
            <w:r>
              <w:tab/>
              <w:t>-</w:t>
            </w:r>
            <w:r>
              <w:tab/>
              <w:t>use in civil aircraft</w:t>
            </w:r>
          </w:p>
          <w:p w14:paraId="59106810" w14:textId="77777777" w:rsidR="00E546F5" w:rsidRDefault="00951CE2">
            <w:pPr>
              <w:pStyle w:val="Tier4Bullet"/>
            </w:pPr>
            <w:r>
              <w:tab/>
            </w:r>
            <w:r>
              <w:tab/>
            </w:r>
            <w:r>
              <w:tab/>
              <w:t>-</w:t>
            </w:r>
            <w:r>
              <w:tab/>
              <w:t xml:space="preserve">use for incorporation in civil aircraft in the course of their manufacture, </w:t>
            </w:r>
            <w:r>
              <w:t>repair, maintenance, rebuilding, modification or conversion</w:t>
            </w:r>
          </w:p>
          <w:p w14:paraId="59106811"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12" w14:textId="77777777" w:rsidR="00E546F5" w:rsidRDefault="00951CE2">
            <w:pPr>
              <w:pStyle w:val="NormalinTable"/>
            </w:pPr>
            <w:r>
              <w:t>0.0%</w:t>
            </w:r>
          </w:p>
        </w:tc>
      </w:tr>
      <w:tr w:rsidR="00E546F5" w14:paraId="591068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14" w14:textId="77777777" w:rsidR="00E546F5" w:rsidRDefault="00951CE2">
            <w:pPr>
              <w:pStyle w:val="NormalinTable"/>
            </w:pPr>
            <w:r>
              <w:t>8413602090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15" w14:textId="77777777" w:rsidR="00E546F5" w:rsidRDefault="00951CE2">
            <w:pPr>
              <w:pStyle w:val="Tier1"/>
            </w:pPr>
            <w:r>
              <w:t>Pumps for liquids, whether or not fitted with a measuring device; liquid elevators</w:t>
            </w:r>
          </w:p>
          <w:p w14:paraId="59106816" w14:textId="77777777" w:rsidR="00E546F5" w:rsidRDefault="00951CE2">
            <w:pPr>
              <w:pStyle w:val="Tier2"/>
            </w:pPr>
            <w:r>
              <w:t>-</w:t>
            </w:r>
            <w:r>
              <w:tab/>
              <w:t>Other rotary positive displacement pumps</w:t>
            </w:r>
          </w:p>
          <w:p w14:paraId="59106817" w14:textId="77777777" w:rsidR="00E546F5" w:rsidRDefault="00951CE2">
            <w:pPr>
              <w:pStyle w:val="Tier3"/>
            </w:pPr>
            <w:r>
              <w:t>-</w:t>
            </w:r>
            <w:r>
              <w:tab/>
              <w:t>-</w:t>
            </w:r>
            <w:r>
              <w:tab/>
              <w:t>Hydraulic units</w:t>
            </w:r>
          </w:p>
          <w:p w14:paraId="59106818" w14:textId="77777777" w:rsidR="00E546F5" w:rsidRDefault="00951CE2">
            <w:pPr>
              <w:pStyle w:val="Tier4"/>
            </w:pPr>
            <w:r>
              <w:t>-</w:t>
            </w:r>
            <w:r>
              <w:tab/>
              <w:t>-</w:t>
            </w:r>
            <w:r>
              <w:tab/>
              <w:t>-</w:t>
            </w:r>
            <w:r>
              <w:tab/>
              <w:t>Other</w:t>
            </w:r>
          </w:p>
          <w:p w14:paraId="59106819"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81A" w14:textId="77777777" w:rsidR="00E546F5" w:rsidRDefault="00951CE2">
            <w:pPr>
              <w:pStyle w:val="Tier4Bullet"/>
            </w:pPr>
            <w:r>
              <w:tab/>
            </w:r>
            <w:r>
              <w:tab/>
            </w:r>
            <w:r>
              <w:tab/>
              <w:t>-</w:t>
            </w:r>
            <w:r>
              <w:tab/>
              <w:t>for fitting to or equipping such ships, boats or other vessels;</w:t>
            </w:r>
          </w:p>
          <w:p w14:paraId="5910681B" w14:textId="77777777" w:rsidR="00E546F5" w:rsidRDefault="00951CE2">
            <w:pPr>
              <w:pStyle w:val="Tier4Bullet"/>
            </w:pPr>
            <w:r>
              <w:tab/>
            </w: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681C" w14:textId="77777777" w:rsidR="00E546F5" w:rsidRDefault="00951CE2">
            <w:pPr>
              <w:pStyle w:val="Tier4Bullet"/>
            </w:pPr>
            <w:r>
              <w:tab/>
            </w:r>
            <w:r>
              <w:tab/>
            </w:r>
            <w:r>
              <w:tab/>
              <w:t>-</w:t>
            </w:r>
            <w:r>
              <w:tab/>
              <w:t>for equipping the above plat</w:t>
            </w:r>
            <w:r>
              <w:t>forms;</w:t>
            </w:r>
          </w:p>
          <w:p w14:paraId="5910681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1E" w14:textId="77777777" w:rsidR="00E546F5" w:rsidRDefault="00951CE2">
            <w:pPr>
              <w:pStyle w:val="NormalinTable"/>
            </w:pPr>
            <w:r>
              <w:t>0.0%</w:t>
            </w:r>
          </w:p>
        </w:tc>
      </w:tr>
      <w:tr w:rsidR="00E546F5" w14:paraId="591068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20" w14:textId="77777777" w:rsidR="00E546F5" w:rsidRDefault="00951CE2">
            <w:pPr>
              <w:pStyle w:val="NormalinTable"/>
            </w:pPr>
            <w:r>
              <w:t>8413603110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21" w14:textId="77777777" w:rsidR="00E546F5" w:rsidRDefault="00951CE2">
            <w:pPr>
              <w:pStyle w:val="Tier1"/>
            </w:pPr>
            <w:r>
              <w:t>Pumps for liquids, whether or not fitted with a measuring device; liquid elevators</w:t>
            </w:r>
          </w:p>
          <w:p w14:paraId="59106822" w14:textId="77777777" w:rsidR="00E546F5" w:rsidRDefault="00951CE2">
            <w:pPr>
              <w:pStyle w:val="Tier2"/>
            </w:pPr>
            <w:r>
              <w:t>-</w:t>
            </w:r>
            <w:r>
              <w:tab/>
              <w:t>Other rotary positive displacement pumps</w:t>
            </w:r>
          </w:p>
          <w:p w14:paraId="59106823" w14:textId="77777777" w:rsidR="00E546F5" w:rsidRDefault="00951CE2">
            <w:pPr>
              <w:pStyle w:val="Tier3"/>
            </w:pPr>
            <w:r>
              <w:t>-</w:t>
            </w:r>
            <w:r>
              <w:tab/>
              <w:t>-</w:t>
            </w:r>
            <w:r>
              <w:tab/>
              <w:t>Other</w:t>
            </w:r>
          </w:p>
          <w:p w14:paraId="59106824" w14:textId="77777777" w:rsidR="00E546F5" w:rsidRDefault="00951CE2">
            <w:pPr>
              <w:pStyle w:val="Tier4"/>
            </w:pPr>
            <w:r>
              <w:t>-</w:t>
            </w:r>
            <w:r>
              <w:tab/>
              <w:t>-</w:t>
            </w:r>
            <w:r>
              <w:tab/>
              <w:t>-</w:t>
            </w:r>
            <w:r>
              <w:tab/>
              <w:t>Gear pumps</w:t>
            </w:r>
          </w:p>
          <w:p w14:paraId="59106825" w14:textId="77777777" w:rsidR="00E546F5" w:rsidRDefault="00951CE2">
            <w:pPr>
              <w:pStyle w:val="Tier5"/>
            </w:pPr>
            <w:r>
              <w:t>-</w:t>
            </w:r>
            <w:r>
              <w:tab/>
              <w:t>-</w:t>
            </w:r>
            <w:r>
              <w:tab/>
              <w:t>-</w:t>
            </w:r>
            <w:r>
              <w:tab/>
            </w:r>
            <w:r>
              <w:t>-</w:t>
            </w:r>
            <w:r>
              <w:tab/>
              <w:t>Hydraulic fluid power</w:t>
            </w:r>
          </w:p>
          <w:p w14:paraId="59106826" w14:textId="77777777" w:rsidR="00E546F5" w:rsidRDefault="00951CE2">
            <w:pPr>
              <w:pStyle w:val="Tier6"/>
            </w:pPr>
            <w:r>
              <w:t>-</w:t>
            </w:r>
            <w:r>
              <w:tab/>
              <w:t>-</w:t>
            </w:r>
            <w:r>
              <w:tab/>
              <w:t>-</w:t>
            </w:r>
            <w:r>
              <w:tab/>
              <w:t>-</w:t>
            </w:r>
            <w:r>
              <w:tab/>
              <w:t>-</w:t>
            </w:r>
            <w:r>
              <w:tab/>
              <w:t>For use in civil aircraft</w:t>
            </w:r>
          </w:p>
          <w:p w14:paraId="59106827" w14:textId="77777777" w:rsidR="00E546F5" w:rsidRDefault="00951CE2">
            <w:pPr>
              <w:pStyle w:val="Tier6Bullet"/>
            </w:pPr>
            <w:r>
              <w:tab/>
            </w:r>
            <w:r>
              <w:tab/>
            </w:r>
            <w:r>
              <w:tab/>
            </w:r>
            <w:r>
              <w:tab/>
            </w:r>
            <w:r>
              <w:tab/>
              <w:t>-</w:t>
            </w:r>
            <w:r>
              <w:tab/>
              <w:t>use in civil aircraft</w:t>
            </w:r>
          </w:p>
          <w:p w14:paraId="59106828"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829" w14:textId="77777777" w:rsidR="00E546F5" w:rsidRDefault="00951CE2">
            <w:pPr>
              <w:pStyle w:val="Tier6Bullet"/>
            </w:pPr>
            <w:r>
              <w:tab/>
            </w:r>
            <w:r>
              <w:tab/>
            </w:r>
            <w:r>
              <w:tab/>
            </w:r>
            <w:r>
              <w:tab/>
            </w:r>
            <w:r>
              <w:tab/>
              <w:t>-</w:t>
            </w:r>
            <w:r>
              <w:tab/>
              <w:t>use in ground fly</w:t>
            </w:r>
            <w:r>
              <w:t>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2A" w14:textId="77777777" w:rsidR="00E546F5" w:rsidRDefault="00951CE2">
            <w:pPr>
              <w:pStyle w:val="NormalinTable"/>
            </w:pPr>
            <w:r>
              <w:t>0.0%</w:t>
            </w:r>
          </w:p>
        </w:tc>
      </w:tr>
      <w:tr w:rsidR="00E546F5" w14:paraId="591068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2C" w14:textId="77777777" w:rsidR="00E546F5" w:rsidRDefault="00951CE2">
            <w:pPr>
              <w:pStyle w:val="NormalinTable"/>
            </w:pPr>
            <w:r>
              <w:t>8413603190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2D" w14:textId="77777777" w:rsidR="00E546F5" w:rsidRDefault="00951CE2">
            <w:pPr>
              <w:pStyle w:val="Tier1"/>
            </w:pPr>
            <w:r>
              <w:t>Pumps for liquids, whether or not fitted with a measuring device; liquid elevators</w:t>
            </w:r>
          </w:p>
          <w:p w14:paraId="5910682E" w14:textId="77777777" w:rsidR="00E546F5" w:rsidRDefault="00951CE2">
            <w:pPr>
              <w:pStyle w:val="Tier2"/>
            </w:pPr>
            <w:r>
              <w:t>-</w:t>
            </w:r>
            <w:r>
              <w:tab/>
              <w:t>Other rotary positive displacement pumps</w:t>
            </w:r>
          </w:p>
          <w:p w14:paraId="5910682F" w14:textId="77777777" w:rsidR="00E546F5" w:rsidRDefault="00951CE2">
            <w:pPr>
              <w:pStyle w:val="Tier3"/>
            </w:pPr>
            <w:r>
              <w:t>-</w:t>
            </w:r>
            <w:r>
              <w:tab/>
              <w:t>-</w:t>
            </w:r>
            <w:r>
              <w:tab/>
              <w:t>Other</w:t>
            </w:r>
          </w:p>
          <w:p w14:paraId="59106830" w14:textId="77777777" w:rsidR="00E546F5" w:rsidRDefault="00951CE2">
            <w:pPr>
              <w:pStyle w:val="Tier4"/>
            </w:pPr>
            <w:r>
              <w:t>-</w:t>
            </w:r>
            <w:r>
              <w:tab/>
              <w:t>-</w:t>
            </w:r>
            <w:r>
              <w:tab/>
              <w:t>-</w:t>
            </w:r>
            <w:r>
              <w:tab/>
              <w:t>Gear pumps</w:t>
            </w:r>
          </w:p>
          <w:p w14:paraId="59106831" w14:textId="77777777" w:rsidR="00E546F5" w:rsidRDefault="00951CE2">
            <w:pPr>
              <w:pStyle w:val="Tier5"/>
            </w:pPr>
            <w:r>
              <w:t>-</w:t>
            </w:r>
            <w:r>
              <w:tab/>
              <w:t>-</w:t>
            </w:r>
            <w:r>
              <w:tab/>
              <w:t>-</w:t>
            </w:r>
            <w:r>
              <w:tab/>
              <w:t>-</w:t>
            </w:r>
            <w:r>
              <w:tab/>
              <w:t>Hydraulic fluid power</w:t>
            </w:r>
          </w:p>
          <w:p w14:paraId="59106832" w14:textId="77777777" w:rsidR="00E546F5" w:rsidRDefault="00951CE2">
            <w:pPr>
              <w:pStyle w:val="Tier6"/>
            </w:pPr>
            <w:r>
              <w:t>-</w:t>
            </w:r>
            <w:r>
              <w:tab/>
              <w:t>-</w:t>
            </w:r>
            <w:r>
              <w:tab/>
              <w:t>-</w:t>
            </w:r>
            <w:r>
              <w:tab/>
              <w:t>-</w:t>
            </w:r>
            <w:r>
              <w:tab/>
              <w:t>-</w:t>
            </w:r>
            <w:r>
              <w:tab/>
              <w:t>Other</w:t>
            </w:r>
          </w:p>
          <w:p w14:paraId="59106833"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6834" w14:textId="77777777" w:rsidR="00E546F5" w:rsidRDefault="00951CE2">
            <w:pPr>
              <w:pStyle w:val="Tier6Bullet"/>
            </w:pPr>
            <w:r>
              <w:tab/>
            </w:r>
            <w:r>
              <w:tab/>
            </w:r>
            <w:r>
              <w:tab/>
            </w:r>
            <w:r>
              <w:tab/>
            </w:r>
            <w:r>
              <w:tab/>
              <w:t>-</w:t>
            </w:r>
            <w:r>
              <w:tab/>
              <w:t>for fitting to or equipping such ships, boats or other vessels;</w:t>
            </w:r>
          </w:p>
          <w:p w14:paraId="59106835"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6836" w14:textId="77777777" w:rsidR="00E546F5" w:rsidRDefault="00951CE2">
            <w:pPr>
              <w:pStyle w:val="Tier6Bullet"/>
            </w:pPr>
            <w:r>
              <w:tab/>
            </w:r>
            <w:r>
              <w:tab/>
            </w:r>
            <w:r>
              <w:tab/>
            </w:r>
            <w:r>
              <w:tab/>
            </w:r>
            <w:r>
              <w:tab/>
              <w:t>-</w:t>
            </w:r>
            <w:r>
              <w:tab/>
              <w:t>for equipping the above platforms;</w:t>
            </w:r>
          </w:p>
          <w:p w14:paraId="59106837"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38" w14:textId="77777777" w:rsidR="00E546F5" w:rsidRDefault="00951CE2">
            <w:pPr>
              <w:pStyle w:val="NormalinTable"/>
            </w:pPr>
            <w:r>
              <w:t>0.0%</w:t>
            </w:r>
          </w:p>
        </w:tc>
      </w:tr>
      <w:tr w:rsidR="00E546F5" w14:paraId="591068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3A" w14:textId="77777777" w:rsidR="00E546F5" w:rsidRDefault="00951CE2">
            <w:pPr>
              <w:pStyle w:val="NormalinTable"/>
            </w:pPr>
            <w:r>
              <w:t>8413603910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3B" w14:textId="77777777" w:rsidR="00E546F5" w:rsidRDefault="00951CE2">
            <w:pPr>
              <w:pStyle w:val="Tier1"/>
            </w:pPr>
            <w:r>
              <w:t>Pumps for liquids, whether or not fitted with a measuring device; liquid elevators</w:t>
            </w:r>
          </w:p>
          <w:p w14:paraId="5910683C" w14:textId="77777777" w:rsidR="00E546F5" w:rsidRDefault="00951CE2">
            <w:pPr>
              <w:pStyle w:val="Tier2"/>
            </w:pPr>
            <w:r>
              <w:t>-</w:t>
            </w:r>
            <w:r>
              <w:tab/>
              <w:t>Other rotary positive displacement pumps</w:t>
            </w:r>
          </w:p>
          <w:p w14:paraId="5910683D" w14:textId="77777777" w:rsidR="00E546F5" w:rsidRDefault="00951CE2">
            <w:pPr>
              <w:pStyle w:val="Tier3"/>
            </w:pPr>
            <w:r>
              <w:t>-</w:t>
            </w:r>
            <w:r>
              <w:tab/>
              <w:t>-</w:t>
            </w:r>
            <w:r>
              <w:tab/>
              <w:t>Other</w:t>
            </w:r>
          </w:p>
          <w:p w14:paraId="5910683E" w14:textId="77777777" w:rsidR="00E546F5" w:rsidRDefault="00951CE2">
            <w:pPr>
              <w:pStyle w:val="Tier4"/>
            </w:pPr>
            <w:r>
              <w:t>-</w:t>
            </w:r>
            <w:r>
              <w:tab/>
              <w:t>-</w:t>
            </w:r>
            <w:r>
              <w:tab/>
              <w:t>-</w:t>
            </w:r>
            <w:r>
              <w:tab/>
              <w:t>Gear pumps</w:t>
            </w:r>
          </w:p>
          <w:p w14:paraId="5910683F" w14:textId="77777777" w:rsidR="00E546F5" w:rsidRDefault="00951CE2">
            <w:pPr>
              <w:pStyle w:val="Tier5"/>
            </w:pPr>
            <w:r>
              <w:t>-</w:t>
            </w:r>
            <w:r>
              <w:tab/>
              <w:t>-</w:t>
            </w:r>
            <w:r>
              <w:tab/>
              <w:t>-</w:t>
            </w:r>
            <w:r>
              <w:tab/>
              <w:t>-</w:t>
            </w:r>
            <w:r>
              <w:tab/>
              <w:t>Other</w:t>
            </w:r>
          </w:p>
          <w:p w14:paraId="59106840" w14:textId="77777777" w:rsidR="00E546F5" w:rsidRDefault="00951CE2">
            <w:pPr>
              <w:pStyle w:val="Tier6"/>
            </w:pPr>
            <w:r>
              <w:t>-</w:t>
            </w:r>
            <w:r>
              <w:tab/>
              <w:t>-</w:t>
            </w:r>
            <w:r>
              <w:tab/>
              <w:t>-</w:t>
            </w:r>
            <w:r>
              <w:tab/>
              <w:t>-</w:t>
            </w:r>
            <w:r>
              <w:tab/>
              <w:t>-</w:t>
            </w:r>
            <w:r>
              <w:tab/>
              <w:t xml:space="preserve">For use in </w:t>
            </w:r>
            <w:r>
              <w:t>civil aircraft</w:t>
            </w:r>
          </w:p>
          <w:p w14:paraId="59106841" w14:textId="77777777" w:rsidR="00E546F5" w:rsidRDefault="00951CE2">
            <w:pPr>
              <w:pStyle w:val="Tier6Bullet"/>
            </w:pPr>
            <w:r>
              <w:tab/>
            </w:r>
            <w:r>
              <w:tab/>
            </w:r>
            <w:r>
              <w:tab/>
            </w:r>
            <w:r>
              <w:tab/>
            </w:r>
            <w:r>
              <w:tab/>
              <w:t>-</w:t>
            </w:r>
            <w:r>
              <w:tab/>
              <w:t>use in civil aircraft</w:t>
            </w:r>
          </w:p>
          <w:p w14:paraId="59106842"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843"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44" w14:textId="77777777" w:rsidR="00E546F5" w:rsidRDefault="00951CE2">
            <w:pPr>
              <w:pStyle w:val="NormalinTable"/>
            </w:pPr>
            <w:r>
              <w:t>0.0%</w:t>
            </w:r>
          </w:p>
        </w:tc>
      </w:tr>
      <w:tr w:rsidR="00E546F5" w14:paraId="591068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46" w14:textId="77777777" w:rsidR="00E546F5" w:rsidRDefault="00951CE2">
            <w:pPr>
              <w:pStyle w:val="NormalinTable"/>
            </w:pPr>
            <w:r>
              <w:t>8413603990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47" w14:textId="77777777" w:rsidR="00E546F5" w:rsidRDefault="00951CE2">
            <w:pPr>
              <w:pStyle w:val="Tier1"/>
            </w:pPr>
            <w:r>
              <w:t>Pumps for liquids, whether or not fitted with a measuring device; liquid elevators</w:t>
            </w:r>
          </w:p>
          <w:p w14:paraId="59106848" w14:textId="77777777" w:rsidR="00E546F5" w:rsidRDefault="00951CE2">
            <w:pPr>
              <w:pStyle w:val="Tier2"/>
            </w:pPr>
            <w:r>
              <w:t>-</w:t>
            </w:r>
            <w:r>
              <w:tab/>
              <w:t>Other rotary positive displacement pumps</w:t>
            </w:r>
          </w:p>
          <w:p w14:paraId="59106849" w14:textId="77777777" w:rsidR="00E546F5" w:rsidRDefault="00951CE2">
            <w:pPr>
              <w:pStyle w:val="Tier3"/>
            </w:pPr>
            <w:r>
              <w:t>-</w:t>
            </w:r>
            <w:r>
              <w:tab/>
              <w:t>-</w:t>
            </w:r>
            <w:r>
              <w:tab/>
              <w:t>Other</w:t>
            </w:r>
          </w:p>
          <w:p w14:paraId="5910684A" w14:textId="77777777" w:rsidR="00E546F5" w:rsidRDefault="00951CE2">
            <w:pPr>
              <w:pStyle w:val="Tier4"/>
            </w:pPr>
            <w:r>
              <w:t>-</w:t>
            </w:r>
            <w:r>
              <w:tab/>
              <w:t>-</w:t>
            </w:r>
            <w:r>
              <w:tab/>
              <w:t>-</w:t>
            </w:r>
            <w:r>
              <w:tab/>
              <w:t>Gear pumps</w:t>
            </w:r>
          </w:p>
          <w:p w14:paraId="5910684B" w14:textId="77777777" w:rsidR="00E546F5" w:rsidRDefault="00951CE2">
            <w:pPr>
              <w:pStyle w:val="Tier5"/>
            </w:pPr>
            <w:r>
              <w:t>-</w:t>
            </w:r>
            <w:r>
              <w:tab/>
              <w:t>-</w:t>
            </w:r>
            <w:r>
              <w:tab/>
              <w:t>-</w:t>
            </w:r>
            <w:r>
              <w:tab/>
              <w:t>-</w:t>
            </w:r>
            <w:r>
              <w:tab/>
              <w:t>Other</w:t>
            </w:r>
          </w:p>
          <w:p w14:paraId="5910684C" w14:textId="77777777" w:rsidR="00E546F5" w:rsidRDefault="00951CE2">
            <w:pPr>
              <w:pStyle w:val="Tier6"/>
            </w:pPr>
            <w:r>
              <w:t>-</w:t>
            </w:r>
            <w:r>
              <w:tab/>
              <w:t>-</w:t>
            </w:r>
            <w:r>
              <w:tab/>
              <w:t>-</w:t>
            </w:r>
            <w:r>
              <w:tab/>
              <w:t>-</w:t>
            </w:r>
            <w:r>
              <w:tab/>
              <w:t>-</w:t>
            </w:r>
            <w:r>
              <w:tab/>
              <w:t>Other</w:t>
            </w:r>
          </w:p>
          <w:p w14:paraId="5910684D" w14:textId="77777777" w:rsidR="00E546F5" w:rsidRDefault="00951CE2">
            <w:pPr>
              <w:pStyle w:val="Tier6Bullet"/>
            </w:pPr>
            <w:r>
              <w:tab/>
            </w:r>
            <w:r>
              <w:tab/>
            </w:r>
            <w:r>
              <w:tab/>
            </w:r>
            <w:r>
              <w:tab/>
            </w:r>
            <w:r>
              <w:tab/>
              <w:t>-</w:t>
            </w:r>
            <w:r>
              <w:tab/>
              <w:t>for incorporation in ships, boats or other vessels list</w:t>
            </w:r>
            <w:r>
              <w:t>ed in Table 1, for the purposes of their construction, repair, maintenance or conversion;</w:t>
            </w:r>
          </w:p>
          <w:p w14:paraId="5910684E" w14:textId="77777777" w:rsidR="00E546F5" w:rsidRDefault="00951CE2">
            <w:pPr>
              <w:pStyle w:val="Tier6Bullet"/>
            </w:pPr>
            <w:r>
              <w:tab/>
            </w:r>
            <w:r>
              <w:tab/>
            </w:r>
            <w:r>
              <w:tab/>
            </w:r>
            <w:r>
              <w:tab/>
            </w:r>
            <w:r>
              <w:tab/>
              <w:t>-</w:t>
            </w:r>
            <w:r>
              <w:tab/>
              <w:t>for fitting to or equipping such ships, boats or other vessels;</w:t>
            </w:r>
          </w:p>
          <w:p w14:paraId="5910684F" w14:textId="77777777" w:rsidR="00E546F5" w:rsidRDefault="00951CE2">
            <w:pPr>
              <w:pStyle w:val="Tier6Bullet"/>
            </w:pPr>
            <w:r>
              <w:tab/>
            </w:r>
            <w:r>
              <w:tab/>
            </w: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6850" w14:textId="77777777" w:rsidR="00E546F5" w:rsidRDefault="00951CE2">
            <w:pPr>
              <w:pStyle w:val="Tier6Bullet"/>
            </w:pPr>
            <w:r>
              <w:tab/>
            </w:r>
            <w:r>
              <w:tab/>
            </w:r>
            <w:r>
              <w:tab/>
            </w:r>
            <w:r>
              <w:tab/>
            </w:r>
            <w:r>
              <w:tab/>
              <w:t>-</w:t>
            </w:r>
            <w:r>
              <w:tab/>
              <w:t>for equipping the above platforms;</w:t>
            </w:r>
          </w:p>
          <w:p w14:paraId="5910685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52" w14:textId="77777777" w:rsidR="00E546F5" w:rsidRDefault="00951CE2">
            <w:pPr>
              <w:pStyle w:val="NormalinTable"/>
            </w:pPr>
            <w:r>
              <w:t>0.</w:t>
            </w:r>
            <w:r>
              <w:t>0%</w:t>
            </w:r>
          </w:p>
        </w:tc>
      </w:tr>
      <w:tr w:rsidR="00E546F5" w14:paraId="591068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54" w14:textId="77777777" w:rsidR="00E546F5" w:rsidRDefault="00951CE2">
            <w:pPr>
              <w:pStyle w:val="NormalinTable"/>
            </w:pPr>
            <w:r>
              <w:t>8413606110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55" w14:textId="77777777" w:rsidR="00E546F5" w:rsidRDefault="00951CE2">
            <w:pPr>
              <w:pStyle w:val="Tier1"/>
            </w:pPr>
            <w:r>
              <w:t>Pumps for liquids, whether or not fitted with a measuring device; liquid elevators</w:t>
            </w:r>
          </w:p>
          <w:p w14:paraId="59106856" w14:textId="77777777" w:rsidR="00E546F5" w:rsidRDefault="00951CE2">
            <w:pPr>
              <w:pStyle w:val="Tier2"/>
            </w:pPr>
            <w:r>
              <w:t>-</w:t>
            </w:r>
            <w:r>
              <w:tab/>
              <w:t>Other rotary positive displacement pumps</w:t>
            </w:r>
          </w:p>
          <w:p w14:paraId="59106857" w14:textId="77777777" w:rsidR="00E546F5" w:rsidRDefault="00951CE2">
            <w:pPr>
              <w:pStyle w:val="Tier3"/>
            </w:pPr>
            <w:r>
              <w:t>-</w:t>
            </w:r>
            <w:r>
              <w:tab/>
              <w:t>-</w:t>
            </w:r>
            <w:r>
              <w:tab/>
              <w:t>Other</w:t>
            </w:r>
          </w:p>
          <w:p w14:paraId="59106858" w14:textId="77777777" w:rsidR="00E546F5" w:rsidRDefault="00951CE2">
            <w:pPr>
              <w:pStyle w:val="Tier4"/>
            </w:pPr>
            <w:r>
              <w:t>-</w:t>
            </w:r>
            <w:r>
              <w:tab/>
              <w:t>-</w:t>
            </w:r>
            <w:r>
              <w:tab/>
              <w:t>-</w:t>
            </w:r>
            <w:r>
              <w:tab/>
              <w:t>Vane pumps</w:t>
            </w:r>
          </w:p>
          <w:p w14:paraId="59106859" w14:textId="77777777" w:rsidR="00E546F5" w:rsidRDefault="00951CE2">
            <w:pPr>
              <w:pStyle w:val="Tier5"/>
            </w:pPr>
            <w:r>
              <w:t>-</w:t>
            </w:r>
            <w:r>
              <w:tab/>
              <w:t>-</w:t>
            </w:r>
            <w:r>
              <w:tab/>
              <w:t>-</w:t>
            </w:r>
            <w:r>
              <w:tab/>
              <w:t>-</w:t>
            </w:r>
            <w:r>
              <w:tab/>
              <w:t>Hydraulic fluid power</w:t>
            </w:r>
          </w:p>
          <w:p w14:paraId="5910685A" w14:textId="77777777" w:rsidR="00E546F5" w:rsidRDefault="00951CE2">
            <w:pPr>
              <w:pStyle w:val="Tier6"/>
            </w:pPr>
            <w:r>
              <w:t>-</w:t>
            </w:r>
            <w:r>
              <w:tab/>
              <w:t>-</w:t>
            </w:r>
            <w:r>
              <w:tab/>
              <w:t>-</w:t>
            </w:r>
            <w:r>
              <w:tab/>
              <w:t>-</w:t>
            </w:r>
            <w:r>
              <w:tab/>
              <w:t>-</w:t>
            </w:r>
            <w:r>
              <w:tab/>
              <w:t>For use in civil aircraft</w:t>
            </w:r>
          </w:p>
          <w:p w14:paraId="5910685B" w14:textId="77777777" w:rsidR="00E546F5" w:rsidRDefault="00951CE2">
            <w:pPr>
              <w:pStyle w:val="Tier6Bullet"/>
            </w:pPr>
            <w:r>
              <w:tab/>
            </w:r>
            <w:r>
              <w:tab/>
            </w:r>
            <w:r>
              <w:tab/>
            </w:r>
            <w:r>
              <w:tab/>
            </w:r>
            <w:r>
              <w:tab/>
              <w:t>-</w:t>
            </w:r>
            <w:r>
              <w:tab/>
              <w:t xml:space="preserve">use in </w:t>
            </w:r>
            <w:r>
              <w:t>civil aircraft</w:t>
            </w:r>
          </w:p>
          <w:p w14:paraId="5910685C"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85D"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5E" w14:textId="77777777" w:rsidR="00E546F5" w:rsidRDefault="00951CE2">
            <w:pPr>
              <w:pStyle w:val="NormalinTable"/>
            </w:pPr>
            <w:r>
              <w:t>0.0%</w:t>
            </w:r>
          </w:p>
        </w:tc>
      </w:tr>
      <w:tr w:rsidR="00E546F5" w14:paraId="591068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60" w14:textId="77777777" w:rsidR="00E546F5" w:rsidRDefault="00951CE2">
            <w:pPr>
              <w:pStyle w:val="NormalinTable"/>
            </w:pPr>
            <w:r>
              <w:t>8413606190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61" w14:textId="77777777" w:rsidR="00E546F5" w:rsidRDefault="00951CE2">
            <w:pPr>
              <w:pStyle w:val="Tier1"/>
            </w:pPr>
            <w:r>
              <w:t xml:space="preserve">Pumps for liquids, whether or </w:t>
            </w:r>
            <w:r>
              <w:t>not fitted with a measuring device; liquid elevators</w:t>
            </w:r>
          </w:p>
          <w:p w14:paraId="59106862" w14:textId="77777777" w:rsidR="00E546F5" w:rsidRDefault="00951CE2">
            <w:pPr>
              <w:pStyle w:val="Tier2"/>
            </w:pPr>
            <w:r>
              <w:t>-</w:t>
            </w:r>
            <w:r>
              <w:tab/>
              <w:t>Other rotary positive displacement pumps</w:t>
            </w:r>
          </w:p>
          <w:p w14:paraId="59106863" w14:textId="77777777" w:rsidR="00E546F5" w:rsidRDefault="00951CE2">
            <w:pPr>
              <w:pStyle w:val="Tier3"/>
            </w:pPr>
            <w:r>
              <w:t>-</w:t>
            </w:r>
            <w:r>
              <w:tab/>
              <w:t>-</w:t>
            </w:r>
            <w:r>
              <w:tab/>
              <w:t>Other</w:t>
            </w:r>
          </w:p>
          <w:p w14:paraId="59106864" w14:textId="77777777" w:rsidR="00E546F5" w:rsidRDefault="00951CE2">
            <w:pPr>
              <w:pStyle w:val="Tier4"/>
            </w:pPr>
            <w:r>
              <w:t>-</w:t>
            </w:r>
            <w:r>
              <w:tab/>
              <w:t>-</w:t>
            </w:r>
            <w:r>
              <w:tab/>
              <w:t>-</w:t>
            </w:r>
            <w:r>
              <w:tab/>
              <w:t>Vane pumps</w:t>
            </w:r>
          </w:p>
          <w:p w14:paraId="59106865" w14:textId="77777777" w:rsidR="00E546F5" w:rsidRDefault="00951CE2">
            <w:pPr>
              <w:pStyle w:val="Tier5"/>
            </w:pPr>
            <w:r>
              <w:t>-</w:t>
            </w:r>
            <w:r>
              <w:tab/>
              <w:t>-</w:t>
            </w:r>
            <w:r>
              <w:tab/>
              <w:t>-</w:t>
            </w:r>
            <w:r>
              <w:tab/>
              <w:t>-</w:t>
            </w:r>
            <w:r>
              <w:tab/>
              <w:t>Hydraulic fluid power</w:t>
            </w:r>
          </w:p>
          <w:p w14:paraId="59106866" w14:textId="77777777" w:rsidR="00E546F5" w:rsidRDefault="00951CE2">
            <w:pPr>
              <w:pStyle w:val="Tier6"/>
            </w:pPr>
            <w:r>
              <w:t>-</w:t>
            </w:r>
            <w:r>
              <w:tab/>
              <w:t>-</w:t>
            </w:r>
            <w:r>
              <w:tab/>
              <w:t>-</w:t>
            </w:r>
            <w:r>
              <w:tab/>
              <w:t>-</w:t>
            </w:r>
            <w:r>
              <w:tab/>
              <w:t>-</w:t>
            </w:r>
            <w:r>
              <w:tab/>
              <w:t>Other</w:t>
            </w:r>
          </w:p>
          <w:p w14:paraId="59106867"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6868" w14:textId="77777777" w:rsidR="00E546F5" w:rsidRDefault="00951CE2">
            <w:pPr>
              <w:pStyle w:val="Tier6Bullet"/>
            </w:pPr>
            <w:r>
              <w:tab/>
            </w:r>
            <w:r>
              <w:tab/>
            </w:r>
            <w:r>
              <w:tab/>
            </w:r>
            <w:r>
              <w:tab/>
            </w:r>
            <w:r>
              <w:tab/>
              <w:t>-</w:t>
            </w:r>
            <w:r>
              <w:tab/>
              <w:t>for fitting to or equipping such ships, boats or other vessels;</w:t>
            </w:r>
          </w:p>
          <w:p w14:paraId="59106869"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686A" w14:textId="77777777" w:rsidR="00E546F5" w:rsidRDefault="00951CE2">
            <w:pPr>
              <w:pStyle w:val="Tier6Bullet"/>
            </w:pPr>
            <w:r>
              <w:tab/>
            </w:r>
            <w:r>
              <w:tab/>
            </w:r>
            <w:r>
              <w:tab/>
            </w:r>
            <w:r>
              <w:tab/>
            </w:r>
            <w:r>
              <w:tab/>
              <w:t>-</w:t>
            </w:r>
            <w:r>
              <w:tab/>
              <w:t>for equipping the above platforms;</w:t>
            </w:r>
          </w:p>
          <w:p w14:paraId="5910686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6C" w14:textId="77777777" w:rsidR="00E546F5" w:rsidRDefault="00951CE2">
            <w:pPr>
              <w:pStyle w:val="NormalinTable"/>
            </w:pPr>
            <w:r>
              <w:t>0.0%</w:t>
            </w:r>
          </w:p>
        </w:tc>
      </w:tr>
      <w:tr w:rsidR="00E546F5" w14:paraId="591068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6E" w14:textId="77777777" w:rsidR="00E546F5" w:rsidRDefault="00951CE2">
            <w:pPr>
              <w:pStyle w:val="NormalinTable"/>
            </w:pPr>
            <w:r>
              <w:t>8413606910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6F" w14:textId="77777777" w:rsidR="00E546F5" w:rsidRDefault="00951CE2">
            <w:pPr>
              <w:pStyle w:val="Tier1"/>
            </w:pPr>
            <w:r>
              <w:t>Pumps for liquids, whether or not fitted with a measuring device; liquid elevators</w:t>
            </w:r>
          </w:p>
          <w:p w14:paraId="59106870" w14:textId="77777777" w:rsidR="00E546F5" w:rsidRDefault="00951CE2">
            <w:pPr>
              <w:pStyle w:val="Tier2"/>
            </w:pPr>
            <w:r>
              <w:t>-</w:t>
            </w:r>
            <w:r>
              <w:tab/>
              <w:t>Other rotary positive displacement pumps</w:t>
            </w:r>
          </w:p>
          <w:p w14:paraId="59106871" w14:textId="77777777" w:rsidR="00E546F5" w:rsidRDefault="00951CE2">
            <w:pPr>
              <w:pStyle w:val="Tier3"/>
            </w:pPr>
            <w:r>
              <w:t>-</w:t>
            </w:r>
            <w:r>
              <w:tab/>
              <w:t>-</w:t>
            </w:r>
            <w:r>
              <w:tab/>
              <w:t>Other</w:t>
            </w:r>
          </w:p>
          <w:p w14:paraId="59106872" w14:textId="77777777" w:rsidR="00E546F5" w:rsidRDefault="00951CE2">
            <w:pPr>
              <w:pStyle w:val="Tier4"/>
            </w:pPr>
            <w:r>
              <w:t>-</w:t>
            </w:r>
            <w:r>
              <w:tab/>
              <w:t>-</w:t>
            </w:r>
            <w:r>
              <w:tab/>
              <w:t>-</w:t>
            </w:r>
            <w:r>
              <w:tab/>
              <w:t>Vane pumps</w:t>
            </w:r>
          </w:p>
          <w:p w14:paraId="59106873" w14:textId="77777777" w:rsidR="00E546F5" w:rsidRDefault="00951CE2">
            <w:pPr>
              <w:pStyle w:val="Tier5"/>
            </w:pPr>
            <w:r>
              <w:t>-</w:t>
            </w:r>
            <w:r>
              <w:tab/>
              <w:t>-</w:t>
            </w:r>
            <w:r>
              <w:tab/>
              <w:t>-</w:t>
            </w:r>
            <w:r>
              <w:tab/>
              <w:t>-</w:t>
            </w:r>
            <w:r>
              <w:tab/>
              <w:t>Other</w:t>
            </w:r>
          </w:p>
          <w:p w14:paraId="59106874" w14:textId="77777777" w:rsidR="00E546F5" w:rsidRDefault="00951CE2">
            <w:pPr>
              <w:pStyle w:val="Tier6"/>
            </w:pPr>
            <w:r>
              <w:t>-</w:t>
            </w:r>
            <w:r>
              <w:tab/>
              <w:t>-</w:t>
            </w:r>
            <w:r>
              <w:tab/>
              <w:t>-</w:t>
            </w:r>
            <w:r>
              <w:tab/>
              <w:t>-</w:t>
            </w:r>
            <w:r>
              <w:tab/>
              <w:t>-</w:t>
            </w:r>
            <w:r>
              <w:tab/>
              <w:t>For use in civil aircraft</w:t>
            </w:r>
          </w:p>
          <w:p w14:paraId="59106875" w14:textId="77777777" w:rsidR="00E546F5" w:rsidRDefault="00951CE2">
            <w:pPr>
              <w:pStyle w:val="Tier6Bullet"/>
            </w:pPr>
            <w:r>
              <w:tab/>
            </w:r>
            <w:r>
              <w:tab/>
            </w:r>
            <w:r>
              <w:tab/>
            </w:r>
            <w:r>
              <w:tab/>
            </w:r>
            <w:r>
              <w:tab/>
              <w:t>-</w:t>
            </w:r>
            <w:r>
              <w:tab/>
              <w:t>use in civil aircraft</w:t>
            </w:r>
          </w:p>
          <w:p w14:paraId="59106876" w14:textId="77777777" w:rsidR="00E546F5" w:rsidRDefault="00951CE2">
            <w:pPr>
              <w:pStyle w:val="Tier6Bullet"/>
            </w:pPr>
            <w:r>
              <w:tab/>
            </w:r>
            <w:r>
              <w:tab/>
            </w:r>
            <w:r>
              <w:tab/>
            </w:r>
            <w:r>
              <w:tab/>
            </w:r>
            <w:r>
              <w:tab/>
              <w:t>-</w:t>
            </w:r>
            <w:r>
              <w:tab/>
              <w:t xml:space="preserve">use </w:t>
            </w:r>
            <w:r>
              <w:t>for incorporation in civil aircraft in the course of their manufacture, repair, maintenance, rebuilding, modification or conversion</w:t>
            </w:r>
          </w:p>
          <w:p w14:paraId="59106877"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78" w14:textId="77777777" w:rsidR="00E546F5" w:rsidRDefault="00951CE2">
            <w:pPr>
              <w:pStyle w:val="NormalinTable"/>
            </w:pPr>
            <w:r>
              <w:t>0.0%</w:t>
            </w:r>
          </w:p>
        </w:tc>
      </w:tr>
      <w:tr w:rsidR="00E546F5" w14:paraId="591068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7A" w14:textId="77777777" w:rsidR="00E546F5" w:rsidRDefault="00951CE2">
            <w:pPr>
              <w:pStyle w:val="NormalinTable"/>
            </w:pPr>
            <w:r>
              <w:t>8413606990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7B" w14:textId="77777777" w:rsidR="00E546F5" w:rsidRDefault="00951CE2">
            <w:pPr>
              <w:pStyle w:val="Tier1"/>
            </w:pPr>
            <w:r>
              <w:t xml:space="preserve">Pumps for liquids, whether or not fitted with a </w:t>
            </w:r>
            <w:r>
              <w:t>measuring device; liquid elevators</w:t>
            </w:r>
          </w:p>
          <w:p w14:paraId="5910687C" w14:textId="77777777" w:rsidR="00E546F5" w:rsidRDefault="00951CE2">
            <w:pPr>
              <w:pStyle w:val="Tier2"/>
            </w:pPr>
            <w:r>
              <w:t>-</w:t>
            </w:r>
            <w:r>
              <w:tab/>
              <w:t>Other rotary positive displacement pumps</w:t>
            </w:r>
          </w:p>
          <w:p w14:paraId="5910687D" w14:textId="77777777" w:rsidR="00E546F5" w:rsidRDefault="00951CE2">
            <w:pPr>
              <w:pStyle w:val="Tier3"/>
            </w:pPr>
            <w:r>
              <w:t>-</w:t>
            </w:r>
            <w:r>
              <w:tab/>
              <w:t>-</w:t>
            </w:r>
            <w:r>
              <w:tab/>
              <w:t>Other</w:t>
            </w:r>
          </w:p>
          <w:p w14:paraId="5910687E" w14:textId="77777777" w:rsidR="00E546F5" w:rsidRDefault="00951CE2">
            <w:pPr>
              <w:pStyle w:val="Tier4"/>
            </w:pPr>
            <w:r>
              <w:t>-</w:t>
            </w:r>
            <w:r>
              <w:tab/>
              <w:t>-</w:t>
            </w:r>
            <w:r>
              <w:tab/>
              <w:t>-</w:t>
            </w:r>
            <w:r>
              <w:tab/>
              <w:t>Vane pumps</w:t>
            </w:r>
          </w:p>
          <w:p w14:paraId="5910687F" w14:textId="77777777" w:rsidR="00E546F5" w:rsidRDefault="00951CE2">
            <w:pPr>
              <w:pStyle w:val="Tier5"/>
            </w:pPr>
            <w:r>
              <w:t>-</w:t>
            </w:r>
            <w:r>
              <w:tab/>
              <w:t>-</w:t>
            </w:r>
            <w:r>
              <w:tab/>
              <w:t>-</w:t>
            </w:r>
            <w:r>
              <w:tab/>
              <w:t>-</w:t>
            </w:r>
            <w:r>
              <w:tab/>
              <w:t>Other</w:t>
            </w:r>
          </w:p>
          <w:p w14:paraId="59106880" w14:textId="77777777" w:rsidR="00E546F5" w:rsidRDefault="00951CE2">
            <w:pPr>
              <w:pStyle w:val="Tier6"/>
            </w:pPr>
            <w:r>
              <w:t>-</w:t>
            </w:r>
            <w:r>
              <w:tab/>
              <w:t>-</w:t>
            </w:r>
            <w:r>
              <w:tab/>
              <w:t>-</w:t>
            </w:r>
            <w:r>
              <w:tab/>
              <w:t>-</w:t>
            </w:r>
            <w:r>
              <w:tab/>
              <w:t>-</w:t>
            </w:r>
            <w:r>
              <w:tab/>
              <w:t>Other</w:t>
            </w:r>
          </w:p>
          <w:p w14:paraId="59106881"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6882" w14:textId="77777777" w:rsidR="00E546F5" w:rsidRDefault="00951CE2">
            <w:pPr>
              <w:pStyle w:val="Tier6Bullet"/>
            </w:pPr>
            <w:r>
              <w:tab/>
            </w:r>
            <w:r>
              <w:tab/>
            </w:r>
            <w:r>
              <w:tab/>
            </w:r>
            <w:r>
              <w:tab/>
            </w:r>
            <w:r>
              <w:tab/>
              <w:t>-</w:t>
            </w:r>
            <w:r>
              <w:tab/>
              <w:t>for fitting to or equipping such ships, boats or other vessels;</w:t>
            </w:r>
          </w:p>
          <w:p w14:paraId="5910688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884" w14:textId="77777777" w:rsidR="00E546F5" w:rsidRDefault="00951CE2">
            <w:pPr>
              <w:pStyle w:val="Tier6Bullet"/>
            </w:pPr>
            <w:r>
              <w:tab/>
            </w:r>
            <w:r>
              <w:tab/>
            </w:r>
            <w:r>
              <w:tab/>
            </w:r>
            <w:r>
              <w:tab/>
            </w:r>
            <w:r>
              <w:tab/>
              <w:t>-</w:t>
            </w:r>
            <w:r>
              <w:tab/>
              <w:t>for equipping the above platforms;</w:t>
            </w:r>
          </w:p>
          <w:p w14:paraId="5910688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86" w14:textId="77777777" w:rsidR="00E546F5" w:rsidRDefault="00951CE2">
            <w:pPr>
              <w:pStyle w:val="NormalinTable"/>
            </w:pPr>
            <w:r>
              <w:t>0.0%</w:t>
            </w:r>
          </w:p>
        </w:tc>
      </w:tr>
      <w:tr w:rsidR="00E546F5" w14:paraId="591068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88" w14:textId="77777777" w:rsidR="00E546F5" w:rsidRDefault="00951CE2">
            <w:pPr>
              <w:pStyle w:val="NormalinTable"/>
            </w:pPr>
            <w:r>
              <w:t>8413607010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89" w14:textId="77777777" w:rsidR="00E546F5" w:rsidRDefault="00951CE2">
            <w:pPr>
              <w:pStyle w:val="Tier1"/>
            </w:pPr>
            <w:r>
              <w:t>Pumps for liquids, whether</w:t>
            </w:r>
            <w:r>
              <w:t xml:space="preserve"> or not fitted with a measuring device; liquid elevators</w:t>
            </w:r>
          </w:p>
          <w:p w14:paraId="5910688A" w14:textId="77777777" w:rsidR="00E546F5" w:rsidRDefault="00951CE2">
            <w:pPr>
              <w:pStyle w:val="Tier2"/>
            </w:pPr>
            <w:r>
              <w:t>-</w:t>
            </w:r>
            <w:r>
              <w:tab/>
              <w:t>Other rotary positive displacement pumps</w:t>
            </w:r>
          </w:p>
          <w:p w14:paraId="5910688B" w14:textId="77777777" w:rsidR="00E546F5" w:rsidRDefault="00951CE2">
            <w:pPr>
              <w:pStyle w:val="Tier3"/>
            </w:pPr>
            <w:r>
              <w:t>-</w:t>
            </w:r>
            <w:r>
              <w:tab/>
              <w:t>-</w:t>
            </w:r>
            <w:r>
              <w:tab/>
              <w:t>Other</w:t>
            </w:r>
          </w:p>
          <w:p w14:paraId="5910688C" w14:textId="77777777" w:rsidR="00E546F5" w:rsidRDefault="00951CE2">
            <w:pPr>
              <w:pStyle w:val="Tier4"/>
            </w:pPr>
            <w:r>
              <w:t>-</w:t>
            </w:r>
            <w:r>
              <w:tab/>
              <w:t>-</w:t>
            </w:r>
            <w:r>
              <w:tab/>
              <w:t>-</w:t>
            </w:r>
            <w:r>
              <w:tab/>
              <w:t>Screw pumps</w:t>
            </w:r>
          </w:p>
          <w:p w14:paraId="5910688D" w14:textId="77777777" w:rsidR="00E546F5" w:rsidRDefault="00951CE2">
            <w:pPr>
              <w:pStyle w:val="Tier5"/>
            </w:pPr>
            <w:r>
              <w:t>-</w:t>
            </w:r>
            <w:r>
              <w:tab/>
              <w:t>-</w:t>
            </w:r>
            <w:r>
              <w:tab/>
              <w:t>-</w:t>
            </w:r>
            <w:r>
              <w:tab/>
              <w:t>-</w:t>
            </w:r>
            <w:r>
              <w:tab/>
              <w:t>For use in civil aircraft</w:t>
            </w:r>
          </w:p>
          <w:p w14:paraId="5910688E" w14:textId="77777777" w:rsidR="00E546F5" w:rsidRDefault="00951CE2">
            <w:pPr>
              <w:pStyle w:val="Tier5Bullet"/>
            </w:pPr>
            <w:r>
              <w:tab/>
            </w:r>
            <w:r>
              <w:tab/>
            </w:r>
            <w:r>
              <w:tab/>
            </w:r>
            <w:r>
              <w:tab/>
              <w:t>-</w:t>
            </w:r>
            <w:r>
              <w:tab/>
              <w:t>use in civil aircraft</w:t>
            </w:r>
          </w:p>
          <w:p w14:paraId="5910688F" w14:textId="77777777" w:rsidR="00E546F5" w:rsidRDefault="00951CE2">
            <w:pPr>
              <w:pStyle w:val="Tier5Bullet"/>
            </w:pPr>
            <w:r>
              <w:tab/>
            </w:r>
            <w:r>
              <w:tab/>
            </w:r>
            <w:r>
              <w:tab/>
            </w:r>
            <w:r>
              <w:tab/>
              <w:t>-</w:t>
            </w:r>
            <w:r>
              <w:tab/>
              <w:t xml:space="preserve">use for incorporation in civil aircraft in the course of </w:t>
            </w:r>
            <w:r>
              <w:t>their manufacture, repair, maintenance, rebuilding, modification or conversion</w:t>
            </w:r>
          </w:p>
          <w:p w14:paraId="59106890"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91" w14:textId="77777777" w:rsidR="00E546F5" w:rsidRDefault="00951CE2">
            <w:pPr>
              <w:pStyle w:val="NormalinTable"/>
            </w:pPr>
            <w:r>
              <w:t>0.0%</w:t>
            </w:r>
          </w:p>
        </w:tc>
      </w:tr>
      <w:tr w:rsidR="00E546F5" w14:paraId="591068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93" w14:textId="77777777" w:rsidR="00E546F5" w:rsidRDefault="00951CE2">
            <w:pPr>
              <w:pStyle w:val="NormalinTable"/>
            </w:pPr>
            <w:r>
              <w:t>8413607090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94" w14:textId="77777777" w:rsidR="00E546F5" w:rsidRDefault="00951CE2">
            <w:pPr>
              <w:pStyle w:val="Tier1"/>
            </w:pPr>
            <w:r>
              <w:t>Pumps for liquids, whether or not fitted with a measuring device; liquid elevators</w:t>
            </w:r>
          </w:p>
          <w:p w14:paraId="59106895" w14:textId="77777777" w:rsidR="00E546F5" w:rsidRDefault="00951CE2">
            <w:pPr>
              <w:pStyle w:val="Tier2"/>
            </w:pPr>
            <w:r>
              <w:t>-</w:t>
            </w:r>
            <w:r>
              <w:tab/>
              <w:t xml:space="preserve">Other rotary </w:t>
            </w:r>
            <w:r>
              <w:t>positive displacement pumps</w:t>
            </w:r>
          </w:p>
          <w:p w14:paraId="59106896" w14:textId="77777777" w:rsidR="00E546F5" w:rsidRDefault="00951CE2">
            <w:pPr>
              <w:pStyle w:val="Tier3"/>
            </w:pPr>
            <w:r>
              <w:t>-</w:t>
            </w:r>
            <w:r>
              <w:tab/>
              <w:t>-</w:t>
            </w:r>
            <w:r>
              <w:tab/>
              <w:t>Other</w:t>
            </w:r>
          </w:p>
          <w:p w14:paraId="59106897" w14:textId="77777777" w:rsidR="00E546F5" w:rsidRDefault="00951CE2">
            <w:pPr>
              <w:pStyle w:val="Tier4"/>
            </w:pPr>
            <w:r>
              <w:t>-</w:t>
            </w:r>
            <w:r>
              <w:tab/>
              <w:t>-</w:t>
            </w:r>
            <w:r>
              <w:tab/>
              <w:t>-</w:t>
            </w:r>
            <w:r>
              <w:tab/>
              <w:t>Screw pumps</w:t>
            </w:r>
          </w:p>
          <w:p w14:paraId="59106898" w14:textId="77777777" w:rsidR="00E546F5" w:rsidRDefault="00951CE2">
            <w:pPr>
              <w:pStyle w:val="Tier5"/>
            </w:pPr>
            <w:r>
              <w:t>-</w:t>
            </w:r>
            <w:r>
              <w:tab/>
              <w:t>-</w:t>
            </w:r>
            <w:r>
              <w:tab/>
              <w:t>-</w:t>
            </w:r>
            <w:r>
              <w:tab/>
              <w:t>-</w:t>
            </w:r>
            <w:r>
              <w:tab/>
              <w:t>Other</w:t>
            </w:r>
          </w:p>
          <w:p w14:paraId="5910689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89A" w14:textId="77777777" w:rsidR="00E546F5" w:rsidRDefault="00951CE2">
            <w:pPr>
              <w:pStyle w:val="Tier5Bullet"/>
            </w:pPr>
            <w:r>
              <w:tab/>
            </w:r>
            <w:r>
              <w:tab/>
            </w:r>
            <w:r>
              <w:tab/>
            </w:r>
            <w:r>
              <w:tab/>
              <w:t>-</w:t>
            </w:r>
            <w:r>
              <w:tab/>
              <w:t>for fitting to or equipping s</w:t>
            </w:r>
            <w:r>
              <w:t>uch ships, boats or other vessels;</w:t>
            </w:r>
          </w:p>
          <w:p w14:paraId="5910689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689C" w14:textId="77777777" w:rsidR="00E546F5" w:rsidRDefault="00951CE2">
            <w:pPr>
              <w:pStyle w:val="Tier5Bullet"/>
            </w:pPr>
            <w:r>
              <w:tab/>
            </w:r>
            <w:r>
              <w:tab/>
            </w:r>
            <w:r>
              <w:tab/>
            </w:r>
            <w:r>
              <w:tab/>
              <w:t>-</w:t>
            </w:r>
            <w:r>
              <w:tab/>
              <w:t>for equipping the above platforms;</w:t>
            </w:r>
          </w:p>
          <w:p w14:paraId="5910689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9E" w14:textId="77777777" w:rsidR="00E546F5" w:rsidRDefault="00951CE2">
            <w:pPr>
              <w:pStyle w:val="NormalinTable"/>
            </w:pPr>
            <w:r>
              <w:t>0.0%</w:t>
            </w:r>
          </w:p>
        </w:tc>
      </w:tr>
      <w:tr w:rsidR="00E546F5" w14:paraId="591068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A0" w14:textId="77777777" w:rsidR="00E546F5" w:rsidRDefault="00951CE2">
            <w:pPr>
              <w:pStyle w:val="NormalinTable"/>
            </w:pPr>
            <w:r>
              <w:t>8413608010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A1" w14:textId="77777777" w:rsidR="00E546F5" w:rsidRDefault="00951CE2">
            <w:pPr>
              <w:pStyle w:val="Tier1"/>
            </w:pPr>
            <w:r>
              <w:t>Pumps for liquids, whether or not fitted with a measuring device; liquid elevators</w:t>
            </w:r>
          </w:p>
          <w:p w14:paraId="591068A2" w14:textId="77777777" w:rsidR="00E546F5" w:rsidRDefault="00951CE2">
            <w:pPr>
              <w:pStyle w:val="Tier2"/>
            </w:pPr>
            <w:r>
              <w:t>-</w:t>
            </w:r>
            <w:r>
              <w:tab/>
              <w:t xml:space="preserve">Other rotary positive </w:t>
            </w:r>
            <w:r>
              <w:t>displacement pumps</w:t>
            </w:r>
          </w:p>
          <w:p w14:paraId="591068A3" w14:textId="77777777" w:rsidR="00E546F5" w:rsidRDefault="00951CE2">
            <w:pPr>
              <w:pStyle w:val="Tier3"/>
            </w:pPr>
            <w:r>
              <w:t>-</w:t>
            </w:r>
            <w:r>
              <w:tab/>
              <w:t>-</w:t>
            </w:r>
            <w:r>
              <w:tab/>
              <w:t>Other</w:t>
            </w:r>
          </w:p>
          <w:p w14:paraId="591068A4" w14:textId="77777777" w:rsidR="00E546F5" w:rsidRDefault="00951CE2">
            <w:pPr>
              <w:pStyle w:val="Tier4"/>
            </w:pPr>
            <w:r>
              <w:t>-</w:t>
            </w:r>
            <w:r>
              <w:tab/>
              <w:t>-</w:t>
            </w:r>
            <w:r>
              <w:tab/>
              <w:t>-</w:t>
            </w:r>
            <w:r>
              <w:tab/>
              <w:t>Other</w:t>
            </w:r>
          </w:p>
          <w:p w14:paraId="591068A5" w14:textId="77777777" w:rsidR="00E546F5" w:rsidRDefault="00951CE2">
            <w:pPr>
              <w:pStyle w:val="Tier5"/>
            </w:pPr>
            <w:r>
              <w:t>-</w:t>
            </w:r>
            <w:r>
              <w:tab/>
              <w:t>-</w:t>
            </w:r>
            <w:r>
              <w:tab/>
              <w:t>-</w:t>
            </w:r>
            <w:r>
              <w:tab/>
              <w:t>-</w:t>
            </w:r>
            <w:r>
              <w:tab/>
              <w:t>For use in civil aircraft</w:t>
            </w:r>
          </w:p>
          <w:p w14:paraId="591068A6" w14:textId="77777777" w:rsidR="00E546F5" w:rsidRDefault="00951CE2">
            <w:pPr>
              <w:pStyle w:val="Tier5Bullet"/>
            </w:pPr>
            <w:r>
              <w:tab/>
            </w:r>
            <w:r>
              <w:tab/>
            </w:r>
            <w:r>
              <w:tab/>
            </w:r>
            <w:r>
              <w:tab/>
              <w:t>-</w:t>
            </w:r>
            <w:r>
              <w:tab/>
              <w:t>use in civil aircraft</w:t>
            </w:r>
          </w:p>
          <w:p w14:paraId="591068A7"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68A8" w14:textId="77777777" w:rsidR="00E546F5" w:rsidRDefault="00951CE2">
            <w:pPr>
              <w:pStyle w:val="Tier5Bullet"/>
            </w:pPr>
            <w:r>
              <w:tab/>
            </w:r>
            <w:r>
              <w:tab/>
            </w:r>
            <w:r>
              <w:tab/>
            </w:r>
            <w:r>
              <w:tab/>
              <w:t>-</w:t>
            </w:r>
            <w:r>
              <w:tab/>
            </w:r>
            <w:r>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A9" w14:textId="77777777" w:rsidR="00E546F5" w:rsidRDefault="00951CE2">
            <w:pPr>
              <w:pStyle w:val="NormalinTable"/>
            </w:pPr>
            <w:r>
              <w:t>0.0%</w:t>
            </w:r>
          </w:p>
        </w:tc>
      </w:tr>
      <w:tr w:rsidR="00E546F5" w14:paraId="591068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AB" w14:textId="77777777" w:rsidR="00E546F5" w:rsidRDefault="00951CE2">
            <w:pPr>
              <w:pStyle w:val="NormalinTable"/>
            </w:pPr>
            <w:r>
              <w:t>8413608090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AC" w14:textId="77777777" w:rsidR="00E546F5" w:rsidRDefault="00951CE2">
            <w:pPr>
              <w:pStyle w:val="Tier1"/>
            </w:pPr>
            <w:r>
              <w:t>Pumps for liquids, whether or not fitted with a measuring device; liquid elevators</w:t>
            </w:r>
          </w:p>
          <w:p w14:paraId="591068AD" w14:textId="77777777" w:rsidR="00E546F5" w:rsidRDefault="00951CE2">
            <w:pPr>
              <w:pStyle w:val="Tier2"/>
            </w:pPr>
            <w:r>
              <w:t>-</w:t>
            </w:r>
            <w:r>
              <w:tab/>
              <w:t>Other rotary positive displacement pumps</w:t>
            </w:r>
          </w:p>
          <w:p w14:paraId="591068AE" w14:textId="77777777" w:rsidR="00E546F5" w:rsidRDefault="00951CE2">
            <w:pPr>
              <w:pStyle w:val="Tier3"/>
            </w:pPr>
            <w:r>
              <w:t>-</w:t>
            </w:r>
            <w:r>
              <w:tab/>
              <w:t>-</w:t>
            </w:r>
            <w:r>
              <w:tab/>
              <w:t>Other</w:t>
            </w:r>
          </w:p>
          <w:p w14:paraId="591068AF" w14:textId="77777777" w:rsidR="00E546F5" w:rsidRDefault="00951CE2">
            <w:pPr>
              <w:pStyle w:val="Tier4"/>
            </w:pPr>
            <w:r>
              <w:t>-</w:t>
            </w:r>
            <w:r>
              <w:tab/>
              <w:t>-</w:t>
            </w:r>
            <w:r>
              <w:tab/>
              <w:t>-</w:t>
            </w:r>
            <w:r>
              <w:tab/>
              <w:t>Other</w:t>
            </w:r>
          </w:p>
          <w:p w14:paraId="591068B0" w14:textId="77777777" w:rsidR="00E546F5" w:rsidRDefault="00951CE2">
            <w:pPr>
              <w:pStyle w:val="Tier5"/>
            </w:pPr>
            <w:r>
              <w:t>-</w:t>
            </w:r>
            <w:r>
              <w:tab/>
              <w:t>-</w:t>
            </w:r>
            <w:r>
              <w:tab/>
              <w:t>-</w:t>
            </w:r>
            <w:r>
              <w:tab/>
              <w:t>-</w:t>
            </w:r>
            <w:r>
              <w:tab/>
              <w:t>Other</w:t>
            </w:r>
          </w:p>
          <w:p w14:paraId="591068B1"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68B2" w14:textId="77777777" w:rsidR="00E546F5" w:rsidRDefault="00951CE2">
            <w:pPr>
              <w:pStyle w:val="Tier5Bullet"/>
            </w:pPr>
            <w:r>
              <w:tab/>
            </w:r>
            <w:r>
              <w:tab/>
            </w:r>
            <w:r>
              <w:tab/>
            </w:r>
            <w:r>
              <w:tab/>
              <w:t>-</w:t>
            </w:r>
            <w:r>
              <w:tab/>
              <w:t>for fitting to or equipping such ships, boats or other vessels;</w:t>
            </w:r>
          </w:p>
          <w:p w14:paraId="591068B3"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68B4" w14:textId="77777777" w:rsidR="00E546F5" w:rsidRDefault="00951CE2">
            <w:pPr>
              <w:pStyle w:val="Tier5Bullet"/>
            </w:pPr>
            <w:r>
              <w:tab/>
            </w:r>
            <w:r>
              <w:tab/>
            </w:r>
            <w:r>
              <w:tab/>
            </w:r>
            <w:r>
              <w:tab/>
              <w:t>-</w:t>
            </w:r>
            <w:r>
              <w:tab/>
              <w:t>for equipping the above platforms;</w:t>
            </w:r>
          </w:p>
          <w:p w14:paraId="591068B5"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B6" w14:textId="77777777" w:rsidR="00E546F5" w:rsidRDefault="00951CE2">
            <w:pPr>
              <w:pStyle w:val="NormalinTable"/>
            </w:pPr>
            <w:r>
              <w:t>0.0%</w:t>
            </w:r>
          </w:p>
        </w:tc>
      </w:tr>
      <w:tr w:rsidR="00E546F5" w14:paraId="591068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B8" w14:textId="77777777" w:rsidR="00E546F5" w:rsidRDefault="00951CE2">
            <w:pPr>
              <w:pStyle w:val="NormalinTable"/>
            </w:pPr>
            <w:r>
              <w:t>8413702100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B9" w14:textId="77777777" w:rsidR="00E546F5" w:rsidRDefault="00951CE2">
            <w:pPr>
              <w:pStyle w:val="Tier1"/>
            </w:pPr>
            <w:r>
              <w:t>Pumps for liquids, whether or not fitted with a measuring device; liquid elevators</w:t>
            </w:r>
          </w:p>
          <w:p w14:paraId="591068BA" w14:textId="77777777" w:rsidR="00E546F5" w:rsidRDefault="00951CE2">
            <w:pPr>
              <w:pStyle w:val="Tier2"/>
            </w:pPr>
            <w:r>
              <w:t>-</w:t>
            </w:r>
            <w:r>
              <w:tab/>
              <w:t>Other centrifugal pumps</w:t>
            </w:r>
          </w:p>
          <w:p w14:paraId="591068BB" w14:textId="77777777" w:rsidR="00E546F5" w:rsidRDefault="00951CE2">
            <w:pPr>
              <w:pStyle w:val="Tier3"/>
            </w:pPr>
            <w:r>
              <w:t>-</w:t>
            </w:r>
            <w:r>
              <w:tab/>
              <w:t>-</w:t>
            </w:r>
            <w:r>
              <w:tab/>
              <w:t>Submersible pumps</w:t>
            </w:r>
          </w:p>
          <w:p w14:paraId="591068BC" w14:textId="77777777" w:rsidR="00E546F5" w:rsidRDefault="00951CE2">
            <w:pPr>
              <w:pStyle w:val="Tier4"/>
            </w:pPr>
            <w:r>
              <w:t>-</w:t>
            </w:r>
            <w:r>
              <w:tab/>
              <w:t>-</w:t>
            </w:r>
            <w:r>
              <w:tab/>
              <w:t>-</w:t>
            </w:r>
            <w:r>
              <w:tab/>
              <w:t>Single-stage</w:t>
            </w:r>
          </w:p>
          <w:p w14:paraId="591068BD"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68BE" w14:textId="77777777" w:rsidR="00E546F5" w:rsidRDefault="00951CE2">
            <w:pPr>
              <w:pStyle w:val="Tier4Bullet"/>
            </w:pPr>
            <w:r>
              <w:tab/>
            </w:r>
            <w:r>
              <w:tab/>
            </w:r>
            <w:r>
              <w:tab/>
              <w:t>-</w:t>
            </w:r>
            <w:r>
              <w:tab/>
              <w:t>for fitting to or equipping such ships, boats or other vessels;</w:t>
            </w:r>
          </w:p>
          <w:p w14:paraId="591068BF"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68C0" w14:textId="77777777" w:rsidR="00E546F5" w:rsidRDefault="00951CE2">
            <w:pPr>
              <w:pStyle w:val="Tier4Bullet"/>
            </w:pPr>
            <w:r>
              <w:tab/>
            </w:r>
            <w:r>
              <w:tab/>
            </w:r>
            <w:r>
              <w:tab/>
              <w:t>-</w:t>
            </w:r>
            <w:r>
              <w:tab/>
              <w:t>for equipping the above platforms;</w:t>
            </w:r>
          </w:p>
          <w:p w14:paraId="591068C1"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C2" w14:textId="77777777" w:rsidR="00E546F5" w:rsidRDefault="00951CE2">
            <w:pPr>
              <w:pStyle w:val="NormalinTable"/>
            </w:pPr>
            <w:r>
              <w:t>0.0%</w:t>
            </w:r>
          </w:p>
        </w:tc>
      </w:tr>
      <w:tr w:rsidR="00E546F5" w14:paraId="591068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C4" w14:textId="77777777" w:rsidR="00E546F5" w:rsidRDefault="00951CE2">
            <w:pPr>
              <w:pStyle w:val="NormalinTable"/>
            </w:pPr>
            <w:r>
              <w:t>8413702900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C5" w14:textId="77777777" w:rsidR="00E546F5" w:rsidRDefault="00951CE2">
            <w:pPr>
              <w:pStyle w:val="Tier1"/>
            </w:pPr>
            <w:r>
              <w:t>Pumps for liquids, whether or not fitted with a measuring device; liquid elevators</w:t>
            </w:r>
          </w:p>
          <w:p w14:paraId="591068C6" w14:textId="77777777" w:rsidR="00E546F5" w:rsidRDefault="00951CE2">
            <w:pPr>
              <w:pStyle w:val="Tier2"/>
            </w:pPr>
            <w:r>
              <w:t>-</w:t>
            </w:r>
            <w:r>
              <w:tab/>
              <w:t>Other centrifugal pumps</w:t>
            </w:r>
          </w:p>
          <w:p w14:paraId="591068C7" w14:textId="77777777" w:rsidR="00E546F5" w:rsidRDefault="00951CE2">
            <w:pPr>
              <w:pStyle w:val="Tier3"/>
            </w:pPr>
            <w:r>
              <w:t>-</w:t>
            </w:r>
            <w:r>
              <w:tab/>
              <w:t>-</w:t>
            </w:r>
            <w:r>
              <w:tab/>
              <w:t>Submersible pumps</w:t>
            </w:r>
          </w:p>
          <w:p w14:paraId="591068C8" w14:textId="77777777" w:rsidR="00E546F5" w:rsidRDefault="00951CE2">
            <w:pPr>
              <w:pStyle w:val="Tier4"/>
            </w:pPr>
            <w:r>
              <w:t>-</w:t>
            </w:r>
            <w:r>
              <w:tab/>
              <w:t>-</w:t>
            </w:r>
            <w:r>
              <w:tab/>
              <w:t>-</w:t>
            </w:r>
            <w:r>
              <w:tab/>
              <w:t>Multi-stage</w:t>
            </w:r>
          </w:p>
          <w:p w14:paraId="591068C9"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68CA" w14:textId="77777777" w:rsidR="00E546F5" w:rsidRDefault="00951CE2">
            <w:pPr>
              <w:pStyle w:val="Tier4Bullet"/>
            </w:pPr>
            <w:r>
              <w:tab/>
            </w:r>
            <w:r>
              <w:tab/>
            </w:r>
            <w:r>
              <w:tab/>
              <w:t>-</w:t>
            </w:r>
            <w:r>
              <w:tab/>
              <w:t>for fitting to or equipping such ships, boats or other vessels;</w:t>
            </w:r>
          </w:p>
          <w:p w14:paraId="591068CB"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68CC" w14:textId="77777777" w:rsidR="00E546F5" w:rsidRDefault="00951CE2">
            <w:pPr>
              <w:pStyle w:val="Tier4Bullet"/>
            </w:pPr>
            <w:r>
              <w:tab/>
            </w:r>
            <w:r>
              <w:tab/>
            </w:r>
            <w:r>
              <w:tab/>
              <w:t>-</w:t>
            </w:r>
            <w:r>
              <w:tab/>
              <w:t>for equipping the above platforms;</w:t>
            </w:r>
          </w:p>
          <w:p w14:paraId="591068C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CE" w14:textId="77777777" w:rsidR="00E546F5" w:rsidRDefault="00951CE2">
            <w:pPr>
              <w:pStyle w:val="NormalinTable"/>
            </w:pPr>
            <w:r>
              <w:t>0.0%</w:t>
            </w:r>
          </w:p>
        </w:tc>
      </w:tr>
      <w:tr w:rsidR="00E546F5" w14:paraId="591068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D0" w14:textId="77777777" w:rsidR="00E546F5" w:rsidRDefault="00951CE2">
            <w:pPr>
              <w:pStyle w:val="NormalinTable"/>
            </w:pPr>
            <w:r>
              <w:t>8413703000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D1" w14:textId="77777777" w:rsidR="00E546F5" w:rsidRDefault="00951CE2">
            <w:pPr>
              <w:pStyle w:val="Tier1"/>
            </w:pPr>
            <w:r>
              <w:t xml:space="preserve">Pumps for </w:t>
            </w:r>
            <w:r>
              <w:t>liquids, whether or not fitted with a measuring device; liquid elevators</w:t>
            </w:r>
          </w:p>
          <w:p w14:paraId="591068D2" w14:textId="77777777" w:rsidR="00E546F5" w:rsidRDefault="00951CE2">
            <w:pPr>
              <w:pStyle w:val="Tier2"/>
            </w:pPr>
            <w:r>
              <w:t>-</w:t>
            </w:r>
            <w:r>
              <w:tab/>
              <w:t>Other centrifugal pumps</w:t>
            </w:r>
          </w:p>
          <w:p w14:paraId="591068D3" w14:textId="77777777" w:rsidR="00E546F5" w:rsidRDefault="00951CE2">
            <w:pPr>
              <w:pStyle w:val="Tier3"/>
            </w:pPr>
            <w:r>
              <w:t>-</w:t>
            </w:r>
            <w:r>
              <w:tab/>
              <w:t>-</w:t>
            </w:r>
            <w:r>
              <w:tab/>
              <w:t>Glandless impeller pumps for heating systems and warm water supply</w:t>
            </w:r>
          </w:p>
          <w:p w14:paraId="591068D4" w14:textId="77777777" w:rsidR="00E546F5" w:rsidRDefault="00951CE2">
            <w:pPr>
              <w:pStyle w:val="Tier3Bullet"/>
            </w:pPr>
            <w:r>
              <w:tab/>
            </w:r>
            <w:r>
              <w:tab/>
              <w:t>-</w:t>
            </w:r>
            <w:r>
              <w:tab/>
              <w:t>for incorporation in ships, boats or other vessels listed in Table 1, for the purp</w:t>
            </w:r>
            <w:r>
              <w:t>oses of their construction, repair, maintenance or conversion;</w:t>
            </w:r>
          </w:p>
          <w:p w14:paraId="591068D5" w14:textId="77777777" w:rsidR="00E546F5" w:rsidRDefault="00951CE2">
            <w:pPr>
              <w:pStyle w:val="Tier3Bullet"/>
            </w:pPr>
            <w:r>
              <w:tab/>
            </w:r>
            <w:r>
              <w:tab/>
              <w:t>-</w:t>
            </w:r>
            <w:r>
              <w:tab/>
              <w:t>for fitting to or equipping such ships, boats or other vessels;</w:t>
            </w:r>
          </w:p>
          <w:p w14:paraId="591068D6" w14:textId="77777777" w:rsidR="00E546F5" w:rsidRDefault="00951CE2">
            <w:pPr>
              <w:pStyle w:val="Tier3Bullet"/>
            </w:pP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14:paraId="591068D7" w14:textId="77777777" w:rsidR="00E546F5" w:rsidRDefault="00951CE2">
            <w:pPr>
              <w:pStyle w:val="Tier3Bullet"/>
            </w:pPr>
            <w:r>
              <w:tab/>
            </w:r>
            <w:r>
              <w:tab/>
              <w:t>-</w:t>
            </w:r>
            <w:r>
              <w:tab/>
              <w:t>for equipping the above platforms;</w:t>
            </w:r>
          </w:p>
          <w:p w14:paraId="591068D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D9" w14:textId="77777777" w:rsidR="00E546F5" w:rsidRDefault="00951CE2">
            <w:pPr>
              <w:pStyle w:val="NormalinTable"/>
            </w:pPr>
            <w:r>
              <w:t>0.0%</w:t>
            </w:r>
          </w:p>
        </w:tc>
      </w:tr>
      <w:tr w:rsidR="00E546F5" w14:paraId="591068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DB" w14:textId="77777777" w:rsidR="00E546F5" w:rsidRDefault="00951CE2">
            <w:pPr>
              <w:pStyle w:val="NormalinTable"/>
            </w:pPr>
            <w:r>
              <w:t>8413703510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DC" w14:textId="77777777" w:rsidR="00E546F5" w:rsidRDefault="00951CE2">
            <w:pPr>
              <w:pStyle w:val="Tier1"/>
            </w:pPr>
            <w:r>
              <w:t xml:space="preserve">Pumps for </w:t>
            </w:r>
            <w:r>
              <w:t>liquids, whether or not fitted with a measuring device; liquid elevators</w:t>
            </w:r>
          </w:p>
          <w:p w14:paraId="591068DD" w14:textId="77777777" w:rsidR="00E546F5" w:rsidRDefault="00951CE2">
            <w:pPr>
              <w:pStyle w:val="Tier2"/>
            </w:pPr>
            <w:r>
              <w:t>-</w:t>
            </w:r>
            <w:r>
              <w:tab/>
              <w:t>Other centrifugal pumps</w:t>
            </w:r>
          </w:p>
          <w:p w14:paraId="591068DE" w14:textId="77777777" w:rsidR="00E546F5" w:rsidRDefault="00951CE2">
            <w:pPr>
              <w:pStyle w:val="Tier3"/>
            </w:pPr>
            <w:r>
              <w:t>-</w:t>
            </w:r>
            <w:r>
              <w:tab/>
              <w:t>-</w:t>
            </w:r>
            <w:r>
              <w:tab/>
              <w:t>Other, with a discharge outlet diameter</w:t>
            </w:r>
          </w:p>
          <w:p w14:paraId="591068DF" w14:textId="77777777" w:rsidR="00E546F5" w:rsidRDefault="00951CE2">
            <w:pPr>
              <w:pStyle w:val="Tier4"/>
            </w:pPr>
            <w:r>
              <w:t>-</w:t>
            </w:r>
            <w:r>
              <w:tab/>
              <w:t>-</w:t>
            </w:r>
            <w:r>
              <w:tab/>
              <w:t>-</w:t>
            </w:r>
            <w:r>
              <w:tab/>
              <w:t>Not exceeding 15 mm</w:t>
            </w:r>
          </w:p>
          <w:p w14:paraId="591068E0" w14:textId="77777777" w:rsidR="00E546F5" w:rsidRDefault="00951CE2">
            <w:pPr>
              <w:pStyle w:val="Tier5"/>
            </w:pPr>
            <w:r>
              <w:t>-</w:t>
            </w:r>
            <w:r>
              <w:tab/>
              <w:t>-</w:t>
            </w:r>
            <w:r>
              <w:tab/>
              <w:t>-</w:t>
            </w:r>
            <w:r>
              <w:tab/>
              <w:t>-</w:t>
            </w:r>
            <w:r>
              <w:tab/>
              <w:t>For use in civil aircraft</w:t>
            </w:r>
          </w:p>
          <w:p w14:paraId="591068E1" w14:textId="77777777" w:rsidR="00E546F5" w:rsidRDefault="00951CE2">
            <w:pPr>
              <w:pStyle w:val="Tier5Bullet"/>
            </w:pPr>
            <w:r>
              <w:tab/>
            </w:r>
            <w:r>
              <w:tab/>
            </w:r>
            <w:r>
              <w:tab/>
            </w:r>
            <w:r>
              <w:tab/>
              <w:t>-</w:t>
            </w:r>
            <w:r>
              <w:tab/>
              <w:t>use in civil aircraft</w:t>
            </w:r>
          </w:p>
          <w:p w14:paraId="591068E2" w14:textId="77777777" w:rsidR="00E546F5" w:rsidRDefault="00951CE2">
            <w:pPr>
              <w:pStyle w:val="Tier5Bullet"/>
            </w:pPr>
            <w:r>
              <w:tab/>
            </w:r>
            <w:r>
              <w:tab/>
            </w:r>
            <w:r>
              <w:tab/>
            </w:r>
            <w:r>
              <w:tab/>
              <w:t>-</w:t>
            </w:r>
            <w:r>
              <w:tab/>
              <w:t xml:space="preserve">use for </w:t>
            </w:r>
            <w:r>
              <w:t>incorporation in civil aircraft in the course of their manufacture, repair, maintenance, rebuilding, modification or conversion</w:t>
            </w:r>
          </w:p>
          <w:p w14:paraId="591068E3"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E4" w14:textId="77777777" w:rsidR="00E546F5" w:rsidRDefault="00951CE2">
            <w:pPr>
              <w:pStyle w:val="NormalinTable"/>
            </w:pPr>
            <w:r>
              <w:t>0.0%</w:t>
            </w:r>
          </w:p>
        </w:tc>
      </w:tr>
      <w:tr w:rsidR="00E546F5" w14:paraId="591068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E6" w14:textId="77777777" w:rsidR="00E546F5" w:rsidRDefault="00951CE2">
            <w:pPr>
              <w:pStyle w:val="NormalinTable"/>
            </w:pPr>
            <w:r>
              <w:t>8413703589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E7" w14:textId="77777777" w:rsidR="00E546F5" w:rsidRDefault="00951CE2">
            <w:pPr>
              <w:pStyle w:val="Tier1"/>
            </w:pPr>
            <w:r>
              <w:t>Pumps for liquids, whether or not fitted with a measuring dev</w:t>
            </w:r>
            <w:r>
              <w:t>ice; liquid elevators</w:t>
            </w:r>
            <w:r>
              <w:br/>
            </w:r>
            <w:r>
              <w:t>Other centrifugal pumps</w:t>
            </w:r>
            <w:r>
              <w:br/>
            </w:r>
            <w:r>
              <w:t>Other, with a discharge outlet diameter</w:t>
            </w:r>
            <w:r>
              <w:br/>
            </w:r>
            <w:r>
              <w:t>Not exceeding 15 mm</w:t>
            </w:r>
            <w:r>
              <w:br/>
            </w:r>
            <w:r>
              <w:t>Other</w:t>
            </w:r>
          </w:p>
          <w:p w14:paraId="591068E8" w14:textId="77777777" w:rsidR="00E546F5" w:rsidRDefault="00951CE2">
            <w:pPr>
              <w:pStyle w:val="Tier1"/>
            </w:pPr>
            <w:r>
              <w:t>• for incorporation in ships, boats or other vessels listed in Table 1, for the purposes of their construction, repair, maintenance or conversio</w:t>
            </w:r>
            <w:r>
              <w:t>n;</w:t>
            </w:r>
            <w:r>
              <w:br/>
            </w:r>
            <w:r>
              <w:t>• for fitting to or equipping such ships, boats or other vessels;</w:t>
            </w:r>
            <w:r>
              <w:br/>
            </w:r>
            <w:r>
              <w:t>• for incorporation, for the purposes of their construction, repair, maintenance or conversion, in drilling or production platforms listed below:</w:t>
            </w:r>
            <w:r>
              <w:br/>
            </w:r>
            <w:r>
              <w:t xml:space="preserve">   fixed, of subheading ex 8430 49 or flo</w:t>
            </w:r>
            <w:r>
              <w:t>ating or submersible of subheading 8905 20;</w:t>
            </w:r>
            <w:r>
              <w:br/>
            </w:r>
            <w:r>
              <w:t>• for equipping the above platforms;</w:t>
            </w:r>
            <w:r>
              <w:br/>
            </w:r>
            <w:r>
              <w:t>• for linking these drilling or production platforms to the mainland</w:t>
            </w:r>
          </w:p>
          <w:p w14:paraId="591068E9"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EA" w14:textId="77777777" w:rsidR="00E546F5" w:rsidRDefault="00951CE2">
            <w:pPr>
              <w:pStyle w:val="NormalinTable"/>
            </w:pPr>
            <w:r>
              <w:t>0.0%</w:t>
            </w:r>
          </w:p>
        </w:tc>
      </w:tr>
      <w:tr w:rsidR="00E546F5" w14:paraId="591068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EC" w14:textId="77777777" w:rsidR="00E546F5" w:rsidRDefault="00951CE2">
            <w:pPr>
              <w:pStyle w:val="NormalinTable"/>
            </w:pPr>
            <w:r>
              <w:t>8413704510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ED" w14:textId="77777777" w:rsidR="00E546F5" w:rsidRDefault="00951CE2">
            <w:pPr>
              <w:pStyle w:val="Tier1"/>
            </w:pPr>
            <w:r>
              <w:t>Pumps for liquids, whether or not fitted with a measuring device; liquid elevators</w:t>
            </w:r>
          </w:p>
          <w:p w14:paraId="591068EE" w14:textId="77777777" w:rsidR="00E546F5" w:rsidRDefault="00951CE2">
            <w:pPr>
              <w:pStyle w:val="Tier2"/>
            </w:pPr>
            <w:r>
              <w:t>-</w:t>
            </w:r>
            <w:r>
              <w:tab/>
            </w:r>
            <w:r>
              <w:t>Other centrifugal pumps</w:t>
            </w:r>
          </w:p>
          <w:p w14:paraId="591068EF" w14:textId="77777777" w:rsidR="00E546F5" w:rsidRDefault="00951CE2">
            <w:pPr>
              <w:pStyle w:val="Tier3"/>
            </w:pPr>
            <w:r>
              <w:t>-</w:t>
            </w:r>
            <w:r>
              <w:tab/>
              <w:t>-</w:t>
            </w:r>
            <w:r>
              <w:tab/>
              <w:t>Other, with a discharge outlet diameter</w:t>
            </w:r>
          </w:p>
          <w:p w14:paraId="591068F0" w14:textId="77777777" w:rsidR="00E546F5" w:rsidRDefault="00951CE2">
            <w:pPr>
              <w:pStyle w:val="Tier4"/>
            </w:pPr>
            <w:r>
              <w:t>-</w:t>
            </w:r>
            <w:r>
              <w:tab/>
              <w:t>-</w:t>
            </w:r>
            <w:r>
              <w:tab/>
              <w:t>-</w:t>
            </w:r>
            <w:r>
              <w:tab/>
              <w:t>Exceeding 15 mm</w:t>
            </w:r>
          </w:p>
          <w:p w14:paraId="591068F1" w14:textId="77777777" w:rsidR="00E546F5" w:rsidRDefault="00951CE2">
            <w:pPr>
              <w:pStyle w:val="Tier5"/>
            </w:pPr>
            <w:r>
              <w:t>-</w:t>
            </w:r>
            <w:r>
              <w:tab/>
              <w:t>-</w:t>
            </w:r>
            <w:r>
              <w:tab/>
              <w:t>-</w:t>
            </w:r>
            <w:r>
              <w:tab/>
              <w:t>-</w:t>
            </w:r>
            <w:r>
              <w:tab/>
              <w:t>Channel impeller pumps and side channel pumps</w:t>
            </w:r>
          </w:p>
          <w:p w14:paraId="591068F2" w14:textId="77777777" w:rsidR="00E546F5" w:rsidRDefault="00951CE2">
            <w:pPr>
              <w:pStyle w:val="Tier6"/>
            </w:pPr>
            <w:r>
              <w:t>-</w:t>
            </w:r>
            <w:r>
              <w:tab/>
              <w:t>-</w:t>
            </w:r>
            <w:r>
              <w:tab/>
              <w:t>-</w:t>
            </w:r>
            <w:r>
              <w:tab/>
              <w:t>-</w:t>
            </w:r>
            <w:r>
              <w:tab/>
              <w:t>-</w:t>
            </w:r>
            <w:r>
              <w:tab/>
              <w:t>For use in civil aircraft</w:t>
            </w:r>
          </w:p>
          <w:p w14:paraId="591068F3" w14:textId="77777777" w:rsidR="00E546F5" w:rsidRDefault="00951CE2">
            <w:pPr>
              <w:pStyle w:val="Tier6Bullet"/>
            </w:pPr>
            <w:r>
              <w:tab/>
            </w:r>
            <w:r>
              <w:tab/>
            </w:r>
            <w:r>
              <w:tab/>
            </w:r>
            <w:r>
              <w:tab/>
            </w:r>
            <w:r>
              <w:tab/>
              <w:t>-</w:t>
            </w:r>
            <w:r>
              <w:tab/>
              <w:t>use in civil aircraft</w:t>
            </w:r>
          </w:p>
          <w:p w14:paraId="591068F4" w14:textId="77777777" w:rsidR="00E546F5" w:rsidRDefault="00951CE2">
            <w:pPr>
              <w:pStyle w:val="Tier6Bullet"/>
            </w:pPr>
            <w:r>
              <w:tab/>
            </w:r>
            <w:r>
              <w:tab/>
            </w:r>
            <w:r>
              <w:tab/>
            </w:r>
            <w:r>
              <w:tab/>
            </w:r>
            <w:r>
              <w:tab/>
              <w:t>-</w:t>
            </w:r>
            <w:r>
              <w:tab/>
              <w:t xml:space="preserve">use for incorporation in civil aircraft </w:t>
            </w:r>
            <w:r>
              <w:t>in the course of their manufacture, repair, maintenance, rebuilding, modification or conversion</w:t>
            </w:r>
          </w:p>
          <w:p w14:paraId="591068F5"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8F6" w14:textId="77777777" w:rsidR="00E546F5" w:rsidRDefault="00951CE2">
            <w:pPr>
              <w:pStyle w:val="NormalinTable"/>
            </w:pPr>
            <w:r>
              <w:t>0.0%</w:t>
            </w:r>
          </w:p>
        </w:tc>
      </w:tr>
      <w:tr w:rsidR="00E546F5" w14:paraId="591069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8F8" w14:textId="77777777" w:rsidR="00E546F5" w:rsidRDefault="00951CE2">
            <w:pPr>
              <w:pStyle w:val="NormalinTable"/>
            </w:pPr>
            <w:r>
              <w:t>8413704590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8F9" w14:textId="77777777" w:rsidR="00E546F5" w:rsidRDefault="00951CE2">
            <w:pPr>
              <w:pStyle w:val="Tier1"/>
            </w:pPr>
            <w:r>
              <w:t>Pumps for liquids, whether or not fitted with a measuring device; liquid elevators</w:t>
            </w:r>
          </w:p>
          <w:p w14:paraId="591068FA" w14:textId="77777777" w:rsidR="00E546F5" w:rsidRDefault="00951CE2">
            <w:pPr>
              <w:pStyle w:val="Tier2"/>
            </w:pPr>
            <w:r>
              <w:t>-</w:t>
            </w:r>
            <w:r>
              <w:tab/>
            </w:r>
            <w:r>
              <w:t>Other centrifugal pumps</w:t>
            </w:r>
          </w:p>
          <w:p w14:paraId="591068FB" w14:textId="77777777" w:rsidR="00E546F5" w:rsidRDefault="00951CE2">
            <w:pPr>
              <w:pStyle w:val="Tier3"/>
            </w:pPr>
            <w:r>
              <w:t>-</w:t>
            </w:r>
            <w:r>
              <w:tab/>
              <w:t>-</w:t>
            </w:r>
            <w:r>
              <w:tab/>
              <w:t>Other, with a discharge outlet diameter</w:t>
            </w:r>
          </w:p>
          <w:p w14:paraId="591068FC" w14:textId="77777777" w:rsidR="00E546F5" w:rsidRDefault="00951CE2">
            <w:pPr>
              <w:pStyle w:val="Tier4"/>
            </w:pPr>
            <w:r>
              <w:t>-</w:t>
            </w:r>
            <w:r>
              <w:tab/>
              <w:t>-</w:t>
            </w:r>
            <w:r>
              <w:tab/>
              <w:t>-</w:t>
            </w:r>
            <w:r>
              <w:tab/>
              <w:t>Exceeding 15 mm</w:t>
            </w:r>
          </w:p>
          <w:p w14:paraId="591068FD" w14:textId="77777777" w:rsidR="00E546F5" w:rsidRDefault="00951CE2">
            <w:pPr>
              <w:pStyle w:val="Tier5"/>
            </w:pPr>
            <w:r>
              <w:t>-</w:t>
            </w:r>
            <w:r>
              <w:tab/>
              <w:t>-</w:t>
            </w:r>
            <w:r>
              <w:tab/>
              <w:t>-</w:t>
            </w:r>
            <w:r>
              <w:tab/>
              <w:t>-</w:t>
            </w:r>
            <w:r>
              <w:tab/>
              <w:t>Channel impeller pumps and side channel pumps</w:t>
            </w:r>
          </w:p>
          <w:p w14:paraId="591068FE" w14:textId="77777777" w:rsidR="00E546F5" w:rsidRDefault="00951CE2">
            <w:pPr>
              <w:pStyle w:val="Tier6"/>
            </w:pPr>
            <w:r>
              <w:t>-</w:t>
            </w:r>
            <w:r>
              <w:tab/>
              <w:t>-</w:t>
            </w:r>
            <w:r>
              <w:tab/>
              <w:t>-</w:t>
            </w:r>
            <w:r>
              <w:tab/>
              <w:t>-</w:t>
            </w:r>
            <w:r>
              <w:tab/>
              <w:t>-</w:t>
            </w:r>
            <w:r>
              <w:tab/>
              <w:t>Other</w:t>
            </w:r>
          </w:p>
          <w:p w14:paraId="591068FF"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6900" w14:textId="77777777" w:rsidR="00E546F5" w:rsidRDefault="00951CE2">
            <w:pPr>
              <w:pStyle w:val="Tier6Bullet"/>
            </w:pPr>
            <w:r>
              <w:tab/>
            </w:r>
            <w:r>
              <w:tab/>
            </w:r>
            <w:r>
              <w:tab/>
            </w:r>
            <w:r>
              <w:tab/>
            </w:r>
            <w:r>
              <w:tab/>
              <w:t>-</w:t>
            </w:r>
            <w:r>
              <w:tab/>
              <w:t>for fitting to or equipping such ships, boats or other vessels;</w:t>
            </w:r>
          </w:p>
          <w:p w14:paraId="59106901"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6902" w14:textId="77777777" w:rsidR="00E546F5" w:rsidRDefault="00951CE2">
            <w:pPr>
              <w:pStyle w:val="Tier6Bullet"/>
            </w:pPr>
            <w:r>
              <w:tab/>
            </w:r>
            <w:r>
              <w:tab/>
            </w:r>
            <w:r>
              <w:tab/>
            </w:r>
            <w:r>
              <w:tab/>
            </w:r>
            <w:r>
              <w:tab/>
              <w:t>-</w:t>
            </w:r>
            <w:r>
              <w:tab/>
              <w:t>for equipping the above platforms;</w:t>
            </w:r>
          </w:p>
          <w:p w14:paraId="5910690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04" w14:textId="77777777" w:rsidR="00E546F5" w:rsidRDefault="00951CE2">
            <w:pPr>
              <w:pStyle w:val="NormalinTable"/>
            </w:pPr>
            <w:r>
              <w:t>0.0%</w:t>
            </w:r>
          </w:p>
        </w:tc>
      </w:tr>
      <w:tr w:rsidR="00E546F5" w14:paraId="591069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06" w14:textId="77777777" w:rsidR="00E546F5" w:rsidRDefault="00951CE2">
            <w:pPr>
              <w:pStyle w:val="NormalinTable"/>
            </w:pPr>
            <w:r>
              <w:t>8413705110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07" w14:textId="77777777" w:rsidR="00E546F5" w:rsidRDefault="00951CE2">
            <w:pPr>
              <w:pStyle w:val="Tier1"/>
            </w:pPr>
            <w:r>
              <w:t>Pumps fo</w:t>
            </w:r>
            <w:r>
              <w:t>r liquids, whether or not fitted with a measuring device; liquid elevators</w:t>
            </w:r>
          </w:p>
          <w:p w14:paraId="59106908" w14:textId="77777777" w:rsidR="00E546F5" w:rsidRDefault="00951CE2">
            <w:pPr>
              <w:pStyle w:val="Tier2"/>
            </w:pPr>
            <w:r>
              <w:t>-</w:t>
            </w:r>
            <w:r>
              <w:tab/>
              <w:t>Other centrifugal pumps</w:t>
            </w:r>
          </w:p>
          <w:p w14:paraId="59106909" w14:textId="77777777" w:rsidR="00E546F5" w:rsidRDefault="00951CE2">
            <w:pPr>
              <w:pStyle w:val="Tier3"/>
            </w:pPr>
            <w:r>
              <w:t>-</w:t>
            </w:r>
            <w:r>
              <w:tab/>
              <w:t>-</w:t>
            </w:r>
            <w:r>
              <w:tab/>
              <w:t>Other, with a discharge outlet diameter</w:t>
            </w:r>
          </w:p>
          <w:p w14:paraId="5910690A" w14:textId="77777777" w:rsidR="00E546F5" w:rsidRDefault="00951CE2">
            <w:pPr>
              <w:pStyle w:val="Tier4"/>
            </w:pPr>
            <w:r>
              <w:t>-</w:t>
            </w:r>
            <w:r>
              <w:tab/>
              <w:t>-</w:t>
            </w:r>
            <w:r>
              <w:tab/>
              <w:t>-</w:t>
            </w:r>
            <w:r>
              <w:tab/>
              <w:t>Exceeding 15 mm</w:t>
            </w:r>
          </w:p>
          <w:p w14:paraId="5910690B" w14:textId="77777777" w:rsidR="00E546F5" w:rsidRDefault="00951CE2">
            <w:pPr>
              <w:pStyle w:val="Tier5"/>
            </w:pPr>
            <w:r>
              <w:t>-</w:t>
            </w:r>
            <w:r>
              <w:tab/>
              <w:t>-</w:t>
            </w:r>
            <w:r>
              <w:tab/>
              <w:t>-</w:t>
            </w:r>
            <w:r>
              <w:tab/>
              <w:t>-</w:t>
            </w:r>
            <w:r>
              <w:tab/>
              <w:t>Radial flow pumps</w:t>
            </w:r>
          </w:p>
          <w:p w14:paraId="5910690C" w14:textId="77777777" w:rsidR="00E546F5" w:rsidRDefault="00951CE2">
            <w:pPr>
              <w:pStyle w:val="Tier6"/>
            </w:pPr>
            <w:r>
              <w:t>-</w:t>
            </w:r>
            <w:r>
              <w:tab/>
              <w:t>-</w:t>
            </w:r>
            <w:r>
              <w:tab/>
              <w:t>-</w:t>
            </w:r>
            <w:r>
              <w:tab/>
              <w:t>-</w:t>
            </w:r>
            <w:r>
              <w:tab/>
              <w:t>-</w:t>
            </w:r>
            <w:r>
              <w:tab/>
              <w:t>Single-stage</w:t>
            </w:r>
          </w:p>
          <w:p w14:paraId="5910690D" w14:textId="77777777" w:rsidR="00E546F5" w:rsidRDefault="00951CE2">
            <w:pPr>
              <w:pStyle w:val="Tier7"/>
            </w:pPr>
            <w:r>
              <w:t>-</w:t>
            </w:r>
            <w:r>
              <w:tab/>
              <w:t>-</w:t>
            </w:r>
            <w:r>
              <w:tab/>
              <w:t>-</w:t>
            </w:r>
            <w:r>
              <w:tab/>
              <w:t>-</w:t>
            </w:r>
            <w:r>
              <w:tab/>
              <w:t>-</w:t>
            </w:r>
            <w:r>
              <w:tab/>
              <w:t>-</w:t>
            </w:r>
            <w:r>
              <w:tab/>
              <w:t xml:space="preserve">With single entry </w:t>
            </w:r>
            <w:r>
              <w:t>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0E" w14:textId="77777777" w:rsidR="00E546F5" w:rsidRDefault="00951CE2">
            <w:pPr>
              <w:pStyle w:val="NormalinTable"/>
            </w:pPr>
            <w:r>
              <w:t>0.0%</w:t>
            </w:r>
          </w:p>
        </w:tc>
      </w:tr>
      <w:tr w:rsidR="00E546F5" w14:paraId="591069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10" w14:textId="77777777" w:rsidR="00E546F5" w:rsidRDefault="00951CE2">
            <w:pPr>
              <w:pStyle w:val="NormalinTable"/>
            </w:pPr>
            <w:r>
              <w:t>8413705190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11" w14:textId="77777777" w:rsidR="00E546F5" w:rsidRDefault="00951CE2">
            <w:pPr>
              <w:pStyle w:val="Tier1"/>
            </w:pPr>
            <w:r>
              <w:t>Pumps for liquids, whether or not fitted with a measuring device; liquid elevators</w:t>
            </w:r>
          </w:p>
          <w:p w14:paraId="59106912" w14:textId="77777777" w:rsidR="00E546F5" w:rsidRDefault="00951CE2">
            <w:pPr>
              <w:pStyle w:val="Tier2"/>
            </w:pPr>
            <w:r>
              <w:t>-</w:t>
            </w:r>
            <w:r>
              <w:tab/>
              <w:t>Other centrifugal pumps</w:t>
            </w:r>
          </w:p>
          <w:p w14:paraId="59106913" w14:textId="77777777" w:rsidR="00E546F5" w:rsidRDefault="00951CE2">
            <w:pPr>
              <w:pStyle w:val="Tier3"/>
            </w:pPr>
            <w:r>
              <w:t>-</w:t>
            </w:r>
            <w:r>
              <w:tab/>
              <w:t>-</w:t>
            </w:r>
            <w:r>
              <w:tab/>
              <w:t>Other, with a discharge outlet diameter</w:t>
            </w:r>
          </w:p>
          <w:p w14:paraId="59106914" w14:textId="77777777" w:rsidR="00E546F5" w:rsidRDefault="00951CE2">
            <w:pPr>
              <w:pStyle w:val="Tier4"/>
            </w:pPr>
            <w:r>
              <w:t>-</w:t>
            </w:r>
            <w:r>
              <w:tab/>
              <w:t>-</w:t>
            </w:r>
            <w:r>
              <w:tab/>
              <w:t>-</w:t>
            </w:r>
            <w:r>
              <w:tab/>
              <w:t>Exceeding 15 mm</w:t>
            </w:r>
          </w:p>
          <w:p w14:paraId="59106915" w14:textId="77777777" w:rsidR="00E546F5" w:rsidRDefault="00951CE2">
            <w:pPr>
              <w:pStyle w:val="Tier5"/>
            </w:pPr>
            <w:r>
              <w:t>-</w:t>
            </w:r>
            <w:r>
              <w:tab/>
              <w:t>-</w:t>
            </w:r>
            <w:r>
              <w:tab/>
              <w:t>-</w:t>
            </w:r>
            <w:r>
              <w:tab/>
              <w:t>-</w:t>
            </w:r>
            <w:r>
              <w:tab/>
              <w:t>Radial flow pumps</w:t>
            </w:r>
          </w:p>
          <w:p w14:paraId="59106916" w14:textId="77777777" w:rsidR="00E546F5" w:rsidRDefault="00951CE2">
            <w:pPr>
              <w:pStyle w:val="Tier6"/>
            </w:pPr>
            <w:r>
              <w:t>-</w:t>
            </w:r>
            <w:r>
              <w:tab/>
              <w:t>-</w:t>
            </w:r>
            <w:r>
              <w:tab/>
              <w:t>-</w:t>
            </w:r>
            <w:r>
              <w:tab/>
              <w:t>-</w:t>
            </w:r>
            <w:r>
              <w:tab/>
              <w:t>-</w:t>
            </w:r>
            <w:r>
              <w:tab/>
            </w:r>
            <w:r>
              <w:t>Single-stage</w:t>
            </w:r>
          </w:p>
          <w:p w14:paraId="59106917" w14:textId="77777777" w:rsidR="00E546F5" w:rsidRDefault="00951CE2">
            <w:pPr>
              <w:pStyle w:val="Tier7"/>
            </w:pPr>
            <w:r>
              <w:t>-</w:t>
            </w:r>
            <w:r>
              <w:tab/>
              <w:t>-</w:t>
            </w:r>
            <w:r>
              <w:tab/>
              <w:t>-</w:t>
            </w:r>
            <w:r>
              <w:tab/>
              <w:t>-</w:t>
            </w:r>
            <w:r>
              <w:tab/>
              <w:t>-</w:t>
            </w:r>
            <w:r>
              <w:tab/>
              <w:t>-</w:t>
            </w:r>
            <w:r>
              <w:tab/>
              <w:t>With single entry 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18" w14:textId="77777777" w:rsidR="00E546F5" w:rsidRDefault="00951CE2">
            <w:pPr>
              <w:pStyle w:val="NormalinTable"/>
            </w:pPr>
            <w:r>
              <w:t>0.0%</w:t>
            </w:r>
          </w:p>
        </w:tc>
      </w:tr>
      <w:tr w:rsidR="00E546F5" w14:paraId="591069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1A" w14:textId="77777777" w:rsidR="00E546F5" w:rsidRDefault="00951CE2">
            <w:pPr>
              <w:pStyle w:val="NormalinTable"/>
            </w:pPr>
            <w:r>
              <w:t>8413705910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1B" w14:textId="77777777" w:rsidR="00E546F5" w:rsidRDefault="00951CE2">
            <w:pPr>
              <w:pStyle w:val="Tier1"/>
            </w:pPr>
            <w:r>
              <w:t>Pumps for liquids, whether or not fitted with a measuring device; liquid elevators</w:t>
            </w:r>
          </w:p>
          <w:p w14:paraId="5910691C" w14:textId="77777777" w:rsidR="00E546F5" w:rsidRDefault="00951CE2">
            <w:pPr>
              <w:pStyle w:val="Tier2"/>
            </w:pPr>
            <w:r>
              <w:t>-</w:t>
            </w:r>
            <w:r>
              <w:tab/>
              <w:t>Other centrifugal pumps</w:t>
            </w:r>
          </w:p>
          <w:p w14:paraId="5910691D" w14:textId="77777777" w:rsidR="00E546F5" w:rsidRDefault="00951CE2">
            <w:pPr>
              <w:pStyle w:val="Tier3"/>
            </w:pPr>
            <w:r>
              <w:t>-</w:t>
            </w:r>
            <w:r>
              <w:tab/>
              <w:t>-</w:t>
            </w:r>
            <w:r>
              <w:tab/>
              <w:t>Other, with a discharge outlet diameter</w:t>
            </w:r>
          </w:p>
          <w:p w14:paraId="5910691E" w14:textId="77777777" w:rsidR="00E546F5" w:rsidRDefault="00951CE2">
            <w:pPr>
              <w:pStyle w:val="Tier4"/>
            </w:pPr>
            <w:r>
              <w:t>-</w:t>
            </w:r>
            <w:r>
              <w:tab/>
              <w:t>-</w:t>
            </w:r>
            <w:r>
              <w:tab/>
              <w:t>-</w:t>
            </w:r>
            <w:r>
              <w:tab/>
              <w:t>Exceeding 15 mm</w:t>
            </w:r>
          </w:p>
          <w:p w14:paraId="5910691F" w14:textId="77777777" w:rsidR="00E546F5" w:rsidRDefault="00951CE2">
            <w:pPr>
              <w:pStyle w:val="Tier5"/>
            </w:pPr>
            <w:r>
              <w:t>-</w:t>
            </w:r>
            <w:r>
              <w:tab/>
              <w:t>-</w:t>
            </w:r>
            <w:r>
              <w:tab/>
              <w:t>-</w:t>
            </w:r>
            <w:r>
              <w:tab/>
              <w:t>-</w:t>
            </w:r>
            <w:r>
              <w:tab/>
            </w:r>
            <w:r>
              <w:t>Radial flow pumps</w:t>
            </w:r>
          </w:p>
          <w:p w14:paraId="59106920" w14:textId="77777777" w:rsidR="00E546F5" w:rsidRDefault="00951CE2">
            <w:pPr>
              <w:pStyle w:val="Tier6"/>
            </w:pPr>
            <w:r>
              <w:t>-</w:t>
            </w:r>
            <w:r>
              <w:tab/>
              <w:t>-</w:t>
            </w:r>
            <w:r>
              <w:tab/>
              <w:t>-</w:t>
            </w:r>
            <w:r>
              <w:tab/>
              <w:t>-</w:t>
            </w:r>
            <w:r>
              <w:tab/>
              <w:t>-</w:t>
            </w:r>
            <w:r>
              <w:tab/>
              <w:t>Single-stage</w:t>
            </w:r>
          </w:p>
          <w:p w14:paraId="59106921" w14:textId="77777777" w:rsidR="00E546F5" w:rsidRDefault="00951CE2">
            <w:pPr>
              <w:pStyle w:val="Tier7"/>
            </w:pPr>
            <w:r>
              <w:t>-</w:t>
            </w:r>
            <w:r>
              <w:tab/>
              <w:t>-</w:t>
            </w:r>
            <w:r>
              <w:tab/>
              <w:t>-</w:t>
            </w:r>
            <w:r>
              <w:tab/>
              <w:t>-</w:t>
            </w:r>
            <w:r>
              <w:tab/>
              <w:t>-</w:t>
            </w:r>
            <w:r>
              <w:tab/>
              <w:t>-</w:t>
            </w:r>
            <w:r>
              <w:tab/>
              <w:t>With single entry 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22" w14:textId="77777777" w:rsidR="00E546F5" w:rsidRDefault="00951CE2">
            <w:pPr>
              <w:pStyle w:val="NormalinTable"/>
            </w:pPr>
            <w:r>
              <w:t>0.0%</w:t>
            </w:r>
          </w:p>
        </w:tc>
      </w:tr>
      <w:tr w:rsidR="00E546F5" w14:paraId="591069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24" w14:textId="77777777" w:rsidR="00E546F5" w:rsidRDefault="00951CE2">
            <w:pPr>
              <w:pStyle w:val="NormalinTable"/>
            </w:pPr>
            <w:r>
              <w:t>8413705990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25" w14:textId="77777777" w:rsidR="00E546F5" w:rsidRDefault="00951CE2">
            <w:pPr>
              <w:pStyle w:val="Tier1"/>
            </w:pPr>
            <w:r>
              <w:t>Pumps for liquids, whether or not fitted with a measuring device; liquid elevators</w:t>
            </w:r>
          </w:p>
          <w:p w14:paraId="59106926" w14:textId="77777777" w:rsidR="00E546F5" w:rsidRDefault="00951CE2">
            <w:pPr>
              <w:pStyle w:val="Tier2"/>
            </w:pPr>
            <w:r>
              <w:t>-</w:t>
            </w:r>
            <w:r>
              <w:tab/>
              <w:t>Other centrifugal pumps</w:t>
            </w:r>
          </w:p>
          <w:p w14:paraId="59106927" w14:textId="77777777" w:rsidR="00E546F5" w:rsidRDefault="00951CE2">
            <w:pPr>
              <w:pStyle w:val="Tier3"/>
            </w:pPr>
            <w:r>
              <w:t>-</w:t>
            </w:r>
            <w:r>
              <w:tab/>
              <w:t>-</w:t>
            </w:r>
            <w:r>
              <w:tab/>
              <w:t xml:space="preserve">Other, with a discharge outlet </w:t>
            </w:r>
            <w:r>
              <w:t>diameter</w:t>
            </w:r>
          </w:p>
          <w:p w14:paraId="59106928" w14:textId="77777777" w:rsidR="00E546F5" w:rsidRDefault="00951CE2">
            <w:pPr>
              <w:pStyle w:val="Tier4"/>
            </w:pPr>
            <w:r>
              <w:t>-</w:t>
            </w:r>
            <w:r>
              <w:tab/>
              <w:t>-</w:t>
            </w:r>
            <w:r>
              <w:tab/>
              <w:t>-</w:t>
            </w:r>
            <w:r>
              <w:tab/>
              <w:t>Exceeding 15 mm</w:t>
            </w:r>
          </w:p>
          <w:p w14:paraId="59106929" w14:textId="77777777" w:rsidR="00E546F5" w:rsidRDefault="00951CE2">
            <w:pPr>
              <w:pStyle w:val="Tier5"/>
            </w:pPr>
            <w:r>
              <w:t>-</w:t>
            </w:r>
            <w:r>
              <w:tab/>
              <w:t>-</w:t>
            </w:r>
            <w:r>
              <w:tab/>
              <w:t>-</w:t>
            </w:r>
            <w:r>
              <w:tab/>
              <w:t>-</w:t>
            </w:r>
            <w:r>
              <w:tab/>
              <w:t>Radial flow pumps</w:t>
            </w:r>
          </w:p>
          <w:p w14:paraId="5910692A" w14:textId="77777777" w:rsidR="00E546F5" w:rsidRDefault="00951CE2">
            <w:pPr>
              <w:pStyle w:val="Tier6"/>
            </w:pPr>
            <w:r>
              <w:t>-</w:t>
            </w:r>
            <w:r>
              <w:tab/>
              <w:t>-</w:t>
            </w:r>
            <w:r>
              <w:tab/>
              <w:t>-</w:t>
            </w:r>
            <w:r>
              <w:tab/>
              <w:t>-</w:t>
            </w:r>
            <w:r>
              <w:tab/>
              <w:t>-</w:t>
            </w:r>
            <w:r>
              <w:tab/>
              <w:t>Single-stage</w:t>
            </w:r>
          </w:p>
          <w:p w14:paraId="5910692B" w14:textId="77777777" w:rsidR="00E546F5" w:rsidRDefault="00951CE2">
            <w:pPr>
              <w:pStyle w:val="Tier7"/>
            </w:pPr>
            <w:r>
              <w:t>-</w:t>
            </w:r>
            <w:r>
              <w:tab/>
              <w:t>-</w:t>
            </w:r>
            <w:r>
              <w:tab/>
              <w:t>-</w:t>
            </w:r>
            <w:r>
              <w:tab/>
              <w:t>-</w:t>
            </w:r>
            <w:r>
              <w:tab/>
              <w:t>-</w:t>
            </w:r>
            <w:r>
              <w:tab/>
              <w:t>-</w:t>
            </w:r>
            <w:r>
              <w:tab/>
              <w:t>With single entry 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2C" w14:textId="77777777" w:rsidR="00E546F5" w:rsidRDefault="00951CE2">
            <w:pPr>
              <w:pStyle w:val="NormalinTable"/>
            </w:pPr>
            <w:r>
              <w:t>0.0%</w:t>
            </w:r>
          </w:p>
        </w:tc>
      </w:tr>
      <w:tr w:rsidR="00E546F5" w14:paraId="591069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2E" w14:textId="77777777" w:rsidR="00E546F5" w:rsidRDefault="00951CE2">
            <w:pPr>
              <w:pStyle w:val="NormalinTable"/>
            </w:pPr>
            <w:r>
              <w:t>8413706510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2F" w14:textId="77777777" w:rsidR="00E546F5" w:rsidRDefault="00951CE2">
            <w:pPr>
              <w:pStyle w:val="Tier1"/>
            </w:pPr>
            <w:r>
              <w:t>Pumps for liquids, whether or not fitted with a measuring device; liquid elevators</w:t>
            </w:r>
          </w:p>
          <w:p w14:paraId="59106930" w14:textId="77777777" w:rsidR="00E546F5" w:rsidRDefault="00951CE2">
            <w:pPr>
              <w:pStyle w:val="Tier2"/>
            </w:pPr>
            <w:r>
              <w:t>-</w:t>
            </w:r>
            <w:r>
              <w:tab/>
              <w:t>Other centrifugal pumps</w:t>
            </w:r>
          </w:p>
          <w:p w14:paraId="59106931" w14:textId="77777777" w:rsidR="00E546F5" w:rsidRDefault="00951CE2">
            <w:pPr>
              <w:pStyle w:val="Tier3"/>
            </w:pPr>
            <w:r>
              <w:t>-</w:t>
            </w:r>
            <w:r>
              <w:tab/>
              <w:t>-</w:t>
            </w:r>
            <w:r>
              <w:tab/>
            </w:r>
            <w:r>
              <w:t>Other, with a discharge outlet diameter</w:t>
            </w:r>
          </w:p>
          <w:p w14:paraId="59106932" w14:textId="77777777" w:rsidR="00E546F5" w:rsidRDefault="00951CE2">
            <w:pPr>
              <w:pStyle w:val="Tier4"/>
            </w:pPr>
            <w:r>
              <w:t>-</w:t>
            </w:r>
            <w:r>
              <w:tab/>
              <w:t>-</w:t>
            </w:r>
            <w:r>
              <w:tab/>
              <w:t>-</w:t>
            </w:r>
            <w:r>
              <w:tab/>
              <w:t>Exceeding 15 mm</w:t>
            </w:r>
          </w:p>
          <w:p w14:paraId="59106933" w14:textId="77777777" w:rsidR="00E546F5" w:rsidRDefault="00951CE2">
            <w:pPr>
              <w:pStyle w:val="Tier5"/>
            </w:pPr>
            <w:r>
              <w:t>-</w:t>
            </w:r>
            <w:r>
              <w:tab/>
              <w:t>-</w:t>
            </w:r>
            <w:r>
              <w:tab/>
              <w:t>-</w:t>
            </w:r>
            <w:r>
              <w:tab/>
              <w:t>-</w:t>
            </w:r>
            <w:r>
              <w:tab/>
              <w:t>Radial flow pumps</w:t>
            </w:r>
          </w:p>
          <w:p w14:paraId="59106934" w14:textId="77777777" w:rsidR="00E546F5" w:rsidRDefault="00951CE2">
            <w:pPr>
              <w:pStyle w:val="Tier6"/>
            </w:pPr>
            <w:r>
              <w:t>-</w:t>
            </w:r>
            <w:r>
              <w:tab/>
              <w:t>-</w:t>
            </w:r>
            <w:r>
              <w:tab/>
              <w:t>-</w:t>
            </w:r>
            <w:r>
              <w:tab/>
              <w:t>-</w:t>
            </w:r>
            <w:r>
              <w:tab/>
              <w:t>-</w:t>
            </w:r>
            <w:r>
              <w:tab/>
              <w:t>Single-stage</w:t>
            </w:r>
          </w:p>
          <w:p w14:paraId="59106935" w14:textId="77777777" w:rsidR="00E546F5" w:rsidRDefault="00951CE2">
            <w:pPr>
              <w:pStyle w:val="Tier7"/>
            </w:pPr>
            <w:r>
              <w:t>-</w:t>
            </w:r>
            <w:r>
              <w:tab/>
              <w:t>-</w:t>
            </w:r>
            <w:r>
              <w:tab/>
              <w:t>-</w:t>
            </w:r>
            <w:r>
              <w:tab/>
              <w:t>-</w:t>
            </w:r>
            <w:r>
              <w:tab/>
              <w:t>-</w:t>
            </w:r>
            <w:r>
              <w:tab/>
              <w:t>-</w:t>
            </w:r>
            <w:r>
              <w:tab/>
              <w:t>With more than one entry 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36" w14:textId="77777777" w:rsidR="00E546F5" w:rsidRDefault="00951CE2">
            <w:pPr>
              <w:pStyle w:val="NormalinTable"/>
            </w:pPr>
            <w:r>
              <w:t>0.0%</w:t>
            </w:r>
          </w:p>
        </w:tc>
      </w:tr>
      <w:tr w:rsidR="00E546F5" w14:paraId="5910694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38" w14:textId="77777777" w:rsidR="00E546F5" w:rsidRDefault="00951CE2">
            <w:pPr>
              <w:pStyle w:val="NormalinTable"/>
            </w:pPr>
            <w:r>
              <w:t>8413706590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39" w14:textId="77777777" w:rsidR="00E546F5" w:rsidRDefault="00951CE2">
            <w:pPr>
              <w:pStyle w:val="Tier1"/>
            </w:pPr>
            <w:r>
              <w:t xml:space="preserve">Pumps for liquids, whether or not fitted with a measuring device; liquid </w:t>
            </w:r>
            <w:r>
              <w:t>elevators</w:t>
            </w:r>
          </w:p>
          <w:p w14:paraId="5910693A" w14:textId="77777777" w:rsidR="00E546F5" w:rsidRDefault="00951CE2">
            <w:pPr>
              <w:pStyle w:val="Tier2"/>
            </w:pPr>
            <w:r>
              <w:t>-</w:t>
            </w:r>
            <w:r>
              <w:tab/>
              <w:t>Other centrifugal pumps</w:t>
            </w:r>
          </w:p>
          <w:p w14:paraId="5910693B" w14:textId="77777777" w:rsidR="00E546F5" w:rsidRDefault="00951CE2">
            <w:pPr>
              <w:pStyle w:val="Tier3"/>
            </w:pPr>
            <w:r>
              <w:t>-</w:t>
            </w:r>
            <w:r>
              <w:tab/>
              <w:t>-</w:t>
            </w:r>
            <w:r>
              <w:tab/>
              <w:t>Other, with a discharge outlet diameter</w:t>
            </w:r>
          </w:p>
          <w:p w14:paraId="5910693C" w14:textId="77777777" w:rsidR="00E546F5" w:rsidRDefault="00951CE2">
            <w:pPr>
              <w:pStyle w:val="Tier4"/>
            </w:pPr>
            <w:r>
              <w:t>-</w:t>
            </w:r>
            <w:r>
              <w:tab/>
              <w:t>-</w:t>
            </w:r>
            <w:r>
              <w:tab/>
              <w:t>-</w:t>
            </w:r>
            <w:r>
              <w:tab/>
              <w:t>Exceeding 15 mm</w:t>
            </w:r>
          </w:p>
          <w:p w14:paraId="5910693D" w14:textId="77777777" w:rsidR="00E546F5" w:rsidRDefault="00951CE2">
            <w:pPr>
              <w:pStyle w:val="Tier5"/>
            </w:pPr>
            <w:r>
              <w:t>-</w:t>
            </w:r>
            <w:r>
              <w:tab/>
              <w:t>-</w:t>
            </w:r>
            <w:r>
              <w:tab/>
              <w:t>-</w:t>
            </w:r>
            <w:r>
              <w:tab/>
              <w:t>-</w:t>
            </w:r>
            <w:r>
              <w:tab/>
              <w:t>Radial flow pumps</w:t>
            </w:r>
          </w:p>
          <w:p w14:paraId="5910693E" w14:textId="77777777" w:rsidR="00E546F5" w:rsidRDefault="00951CE2">
            <w:pPr>
              <w:pStyle w:val="Tier6"/>
            </w:pPr>
            <w:r>
              <w:t>-</w:t>
            </w:r>
            <w:r>
              <w:tab/>
              <w:t>-</w:t>
            </w:r>
            <w:r>
              <w:tab/>
              <w:t>-</w:t>
            </w:r>
            <w:r>
              <w:tab/>
              <w:t>-</w:t>
            </w:r>
            <w:r>
              <w:tab/>
              <w:t>-</w:t>
            </w:r>
            <w:r>
              <w:tab/>
              <w:t>Single-stage</w:t>
            </w:r>
          </w:p>
          <w:p w14:paraId="5910693F" w14:textId="77777777" w:rsidR="00E546F5" w:rsidRDefault="00951CE2">
            <w:pPr>
              <w:pStyle w:val="Tier7"/>
            </w:pPr>
            <w:r>
              <w:t>-</w:t>
            </w:r>
            <w:r>
              <w:tab/>
              <w:t>-</w:t>
            </w:r>
            <w:r>
              <w:tab/>
              <w:t>-</w:t>
            </w:r>
            <w:r>
              <w:tab/>
              <w:t>-</w:t>
            </w:r>
            <w:r>
              <w:tab/>
              <w:t>-</w:t>
            </w:r>
            <w:r>
              <w:tab/>
              <w:t>-</w:t>
            </w:r>
            <w:r>
              <w:tab/>
              <w:t>With more than one entry impeller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40" w14:textId="77777777" w:rsidR="00E546F5" w:rsidRDefault="00951CE2">
            <w:pPr>
              <w:pStyle w:val="NormalinTable"/>
            </w:pPr>
            <w:r>
              <w:t>0.0%</w:t>
            </w:r>
          </w:p>
        </w:tc>
      </w:tr>
      <w:tr w:rsidR="00E546F5" w14:paraId="591069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42" w14:textId="77777777" w:rsidR="00E546F5" w:rsidRDefault="00951CE2">
            <w:pPr>
              <w:pStyle w:val="NormalinTable"/>
            </w:pPr>
            <w:r>
              <w:t>8413707510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43" w14:textId="77777777" w:rsidR="00E546F5" w:rsidRDefault="00951CE2">
            <w:pPr>
              <w:pStyle w:val="Tier1"/>
            </w:pPr>
            <w:r>
              <w:t xml:space="preserve">Pumps for liquids, whether or not </w:t>
            </w:r>
            <w:r>
              <w:t>fitted with a measuring device; liquid elevators</w:t>
            </w:r>
          </w:p>
          <w:p w14:paraId="59106944" w14:textId="77777777" w:rsidR="00E546F5" w:rsidRDefault="00951CE2">
            <w:pPr>
              <w:pStyle w:val="Tier2"/>
            </w:pPr>
            <w:r>
              <w:t>-</w:t>
            </w:r>
            <w:r>
              <w:tab/>
              <w:t>Other centrifugal pumps</w:t>
            </w:r>
          </w:p>
          <w:p w14:paraId="59106945" w14:textId="77777777" w:rsidR="00E546F5" w:rsidRDefault="00951CE2">
            <w:pPr>
              <w:pStyle w:val="Tier3"/>
            </w:pPr>
            <w:r>
              <w:t>-</w:t>
            </w:r>
            <w:r>
              <w:tab/>
              <w:t>-</w:t>
            </w:r>
            <w:r>
              <w:tab/>
              <w:t>Other, with a discharge outlet diameter</w:t>
            </w:r>
          </w:p>
          <w:p w14:paraId="59106946" w14:textId="77777777" w:rsidR="00E546F5" w:rsidRDefault="00951CE2">
            <w:pPr>
              <w:pStyle w:val="Tier4"/>
            </w:pPr>
            <w:r>
              <w:t>-</w:t>
            </w:r>
            <w:r>
              <w:tab/>
              <w:t>-</w:t>
            </w:r>
            <w:r>
              <w:tab/>
              <w:t>-</w:t>
            </w:r>
            <w:r>
              <w:tab/>
              <w:t>Exceeding 15 mm</w:t>
            </w:r>
          </w:p>
          <w:p w14:paraId="59106947" w14:textId="77777777" w:rsidR="00E546F5" w:rsidRDefault="00951CE2">
            <w:pPr>
              <w:pStyle w:val="Tier5"/>
            </w:pPr>
            <w:r>
              <w:t>-</w:t>
            </w:r>
            <w:r>
              <w:tab/>
              <w:t>-</w:t>
            </w:r>
            <w:r>
              <w:tab/>
              <w:t>-</w:t>
            </w:r>
            <w:r>
              <w:tab/>
              <w:t>-</w:t>
            </w:r>
            <w:r>
              <w:tab/>
              <w:t>Radial flow pumps</w:t>
            </w:r>
          </w:p>
          <w:p w14:paraId="59106948" w14:textId="77777777" w:rsidR="00E546F5" w:rsidRDefault="00951CE2">
            <w:pPr>
              <w:pStyle w:val="Tier6"/>
            </w:pPr>
            <w:r>
              <w:t>-</w:t>
            </w:r>
            <w:r>
              <w:tab/>
              <w:t>-</w:t>
            </w:r>
            <w:r>
              <w:tab/>
              <w:t>-</w:t>
            </w:r>
            <w:r>
              <w:tab/>
              <w:t>-</w:t>
            </w:r>
            <w:r>
              <w:tab/>
              <w:t>-</w:t>
            </w:r>
            <w:r>
              <w:tab/>
              <w:t>Multi-stage</w:t>
            </w:r>
          </w:p>
          <w:p w14:paraId="59106949" w14:textId="77777777" w:rsidR="00E546F5" w:rsidRDefault="00951CE2">
            <w:pPr>
              <w:pStyle w:val="Tier7"/>
            </w:pPr>
            <w:r>
              <w:t>-</w:t>
            </w:r>
            <w:r>
              <w:tab/>
              <w:t>-</w:t>
            </w:r>
            <w:r>
              <w:tab/>
              <w:t>-</w:t>
            </w:r>
            <w:r>
              <w:tab/>
              <w:t>-</w:t>
            </w:r>
            <w:r>
              <w:tab/>
              <w:t>-</w:t>
            </w:r>
            <w:r>
              <w:tab/>
              <w:t>-</w:t>
            </w:r>
            <w:r>
              <w:tab/>
              <w:t>For use in civil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4A" w14:textId="77777777" w:rsidR="00E546F5" w:rsidRDefault="00951CE2">
            <w:pPr>
              <w:pStyle w:val="NormalinTable"/>
            </w:pPr>
            <w:r>
              <w:t>0.0%</w:t>
            </w:r>
          </w:p>
        </w:tc>
      </w:tr>
      <w:tr w:rsidR="00E546F5" w14:paraId="591069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4C" w14:textId="77777777" w:rsidR="00E546F5" w:rsidRDefault="00951CE2">
            <w:pPr>
              <w:pStyle w:val="NormalinTable"/>
            </w:pPr>
            <w:r>
              <w:t>8413707590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4D" w14:textId="77777777" w:rsidR="00E546F5" w:rsidRDefault="00951CE2">
            <w:pPr>
              <w:pStyle w:val="Tier1"/>
            </w:pPr>
            <w:r>
              <w:t xml:space="preserve">Pumps for </w:t>
            </w:r>
            <w:r>
              <w:t>liquids, whether or not fitted with a measuring device; liquid elevators</w:t>
            </w:r>
          </w:p>
          <w:p w14:paraId="5910694E" w14:textId="77777777" w:rsidR="00E546F5" w:rsidRDefault="00951CE2">
            <w:pPr>
              <w:pStyle w:val="Tier2"/>
            </w:pPr>
            <w:r>
              <w:t>-</w:t>
            </w:r>
            <w:r>
              <w:tab/>
              <w:t>Other centrifugal pumps</w:t>
            </w:r>
          </w:p>
          <w:p w14:paraId="5910694F" w14:textId="77777777" w:rsidR="00E546F5" w:rsidRDefault="00951CE2">
            <w:pPr>
              <w:pStyle w:val="Tier3"/>
            </w:pPr>
            <w:r>
              <w:t>-</w:t>
            </w:r>
            <w:r>
              <w:tab/>
              <w:t>-</w:t>
            </w:r>
            <w:r>
              <w:tab/>
              <w:t>Other, with a discharge outlet diameter</w:t>
            </w:r>
          </w:p>
          <w:p w14:paraId="59106950" w14:textId="77777777" w:rsidR="00E546F5" w:rsidRDefault="00951CE2">
            <w:pPr>
              <w:pStyle w:val="Tier4"/>
            </w:pPr>
            <w:r>
              <w:t>-</w:t>
            </w:r>
            <w:r>
              <w:tab/>
              <w:t>-</w:t>
            </w:r>
            <w:r>
              <w:tab/>
              <w:t>-</w:t>
            </w:r>
            <w:r>
              <w:tab/>
              <w:t>Exceeding 15 mm</w:t>
            </w:r>
          </w:p>
          <w:p w14:paraId="59106951" w14:textId="77777777" w:rsidR="00E546F5" w:rsidRDefault="00951CE2">
            <w:pPr>
              <w:pStyle w:val="Tier5"/>
            </w:pPr>
            <w:r>
              <w:t>-</w:t>
            </w:r>
            <w:r>
              <w:tab/>
              <w:t>-</w:t>
            </w:r>
            <w:r>
              <w:tab/>
              <w:t>-</w:t>
            </w:r>
            <w:r>
              <w:tab/>
              <w:t>-</w:t>
            </w:r>
            <w:r>
              <w:tab/>
              <w:t>Radial flow pumps</w:t>
            </w:r>
          </w:p>
          <w:p w14:paraId="59106952" w14:textId="77777777" w:rsidR="00E546F5" w:rsidRDefault="00951CE2">
            <w:pPr>
              <w:pStyle w:val="Tier6"/>
            </w:pPr>
            <w:r>
              <w:t>-</w:t>
            </w:r>
            <w:r>
              <w:tab/>
              <w:t>-</w:t>
            </w:r>
            <w:r>
              <w:tab/>
              <w:t>-</w:t>
            </w:r>
            <w:r>
              <w:tab/>
              <w:t>-</w:t>
            </w:r>
            <w:r>
              <w:tab/>
              <w:t>-</w:t>
            </w:r>
            <w:r>
              <w:tab/>
              <w:t>Multi-stage</w:t>
            </w:r>
          </w:p>
          <w:p w14:paraId="59106953"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54" w14:textId="77777777" w:rsidR="00E546F5" w:rsidRDefault="00951CE2">
            <w:pPr>
              <w:pStyle w:val="NormalinTable"/>
            </w:pPr>
            <w:r>
              <w:t>0.0%</w:t>
            </w:r>
          </w:p>
        </w:tc>
      </w:tr>
      <w:tr w:rsidR="00E546F5" w14:paraId="591069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56" w14:textId="77777777" w:rsidR="00E546F5" w:rsidRDefault="00951CE2">
            <w:pPr>
              <w:pStyle w:val="NormalinTable"/>
            </w:pPr>
            <w:r>
              <w:t>8413708110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57" w14:textId="77777777" w:rsidR="00E546F5" w:rsidRDefault="00951CE2">
            <w:pPr>
              <w:pStyle w:val="Tier1"/>
            </w:pPr>
            <w:r>
              <w:t>Pumps for liquids, whether or not fitted with a measuring device; liquid elevators</w:t>
            </w:r>
          </w:p>
          <w:p w14:paraId="59106958" w14:textId="77777777" w:rsidR="00E546F5" w:rsidRDefault="00951CE2">
            <w:pPr>
              <w:pStyle w:val="Tier2"/>
            </w:pPr>
            <w:r>
              <w:t>-</w:t>
            </w:r>
            <w:r>
              <w:tab/>
              <w:t>Other centrifugal pumps</w:t>
            </w:r>
          </w:p>
          <w:p w14:paraId="59106959" w14:textId="77777777" w:rsidR="00E546F5" w:rsidRDefault="00951CE2">
            <w:pPr>
              <w:pStyle w:val="Tier3"/>
            </w:pPr>
            <w:r>
              <w:t>-</w:t>
            </w:r>
            <w:r>
              <w:tab/>
              <w:t>-</w:t>
            </w:r>
            <w:r>
              <w:tab/>
              <w:t>Other, with a discharge outlet diameter</w:t>
            </w:r>
          </w:p>
          <w:p w14:paraId="5910695A" w14:textId="77777777" w:rsidR="00E546F5" w:rsidRDefault="00951CE2">
            <w:pPr>
              <w:pStyle w:val="Tier4"/>
            </w:pPr>
            <w:r>
              <w:t>-</w:t>
            </w:r>
            <w:r>
              <w:tab/>
              <w:t>-</w:t>
            </w:r>
            <w:r>
              <w:tab/>
              <w:t>-</w:t>
            </w:r>
            <w:r>
              <w:tab/>
              <w:t>Exceeding 15 mm</w:t>
            </w:r>
          </w:p>
          <w:p w14:paraId="5910695B" w14:textId="77777777" w:rsidR="00E546F5" w:rsidRDefault="00951CE2">
            <w:pPr>
              <w:pStyle w:val="Tier5"/>
            </w:pPr>
            <w:r>
              <w:t>-</w:t>
            </w:r>
            <w:r>
              <w:tab/>
              <w:t>-</w:t>
            </w:r>
            <w:r>
              <w:tab/>
              <w:t>-</w:t>
            </w:r>
            <w:r>
              <w:tab/>
              <w:t>-</w:t>
            </w:r>
            <w:r>
              <w:tab/>
              <w:t>Other centrifugal pumps</w:t>
            </w:r>
          </w:p>
          <w:p w14:paraId="5910695C" w14:textId="77777777" w:rsidR="00E546F5" w:rsidRDefault="00951CE2">
            <w:pPr>
              <w:pStyle w:val="Tier6"/>
            </w:pPr>
            <w:r>
              <w:t>-</w:t>
            </w:r>
            <w:r>
              <w:tab/>
              <w:t>-</w:t>
            </w:r>
            <w:r>
              <w:tab/>
              <w:t>-</w:t>
            </w:r>
            <w:r>
              <w:tab/>
              <w:t>-</w:t>
            </w:r>
            <w:r>
              <w:tab/>
              <w:t>-</w:t>
            </w:r>
            <w:r>
              <w:tab/>
              <w:t>Single-stage</w:t>
            </w:r>
          </w:p>
          <w:p w14:paraId="5910695D" w14:textId="77777777" w:rsidR="00E546F5" w:rsidRDefault="00951CE2">
            <w:pPr>
              <w:pStyle w:val="Tier7"/>
            </w:pPr>
            <w:r>
              <w:t>-</w:t>
            </w:r>
            <w:r>
              <w:tab/>
              <w:t>-</w:t>
            </w:r>
            <w:r>
              <w:tab/>
              <w:t>-</w:t>
            </w:r>
            <w:r>
              <w:tab/>
              <w:t>-</w:t>
            </w:r>
            <w:r>
              <w:tab/>
              <w:t>-</w:t>
            </w:r>
            <w:r>
              <w:tab/>
              <w:t>-</w:t>
            </w:r>
            <w:r>
              <w:tab/>
            </w:r>
            <w:r>
              <w:t>For use in civil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5E" w14:textId="77777777" w:rsidR="00E546F5" w:rsidRDefault="00951CE2">
            <w:pPr>
              <w:pStyle w:val="NormalinTable"/>
            </w:pPr>
            <w:r>
              <w:t>0.0%</w:t>
            </w:r>
          </w:p>
        </w:tc>
      </w:tr>
      <w:tr w:rsidR="00E546F5" w14:paraId="591069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60" w14:textId="77777777" w:rsidR="00E546F5" w:rsidRDefault="00951CE2">
            <w:pPr>
              <w:pStyle w:val="NormalinTable"/>
            </w:pPr>
            <w:r>
              <w:t>8413708190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61" w14:textId="77777777" w:rsidR="00E546F5" w:rsidRDefault="00951CE2">
            <w:pPr>
              <w:pStyle w:val="Tier1"/>
            </w:pPr>
            <w:r>
              <w:t>Pumps for liquids, whether or not fitted with a measuring device; liquid elevators</w:t>
            </w:r>
          </w:p>
          <w:p w14:paraId="59106962" w14:textId="77777777" w:rsidR="00E546F5" w:rsidRDefault="00951CE2">
            <w:pPr>
              <w:pStyle w:val="Tier2"/>
            </w:pPr>
            <w:r>
              <w:t>-</w:t>
            </w:r>
            <w:r>
              <w:tab/>
              <w:t>Other centrifugal pumps</w:t>
            </w:r>
          </w:p>
          <w:p w14:paraId="59106963" w14:textId="77777777" w:rsidR="00E546F5" w:rsidRDefault="00951CE2">
            <w:pPr>
              <w:pStyle w:val="Tier3"/>
            </w:pPr>
            <w:r>
              <w:t>-</w:t>
            </w:r>
            <w:r>
              <w:tab/>
              <w:t>-</w:t>
            </w:r>
            <w:r>
              <w:tab/>
              <w:t>Other, with a discharge outlet diameter</w:t>
            </w:r>
          </w:p>
          <w:p w14:paraId="59106964" w14:textId="77777777" w:rsidR="00E546F5" w:rsidRDefault="00951CE2">
            <w:pPr>
              <w:pStyle w:val="Tier4"/>
            </w:pPr>
            <w:r>
              <w:t>-</w:t>
            </w:r>
            <w:r>
              <w:tab/>
              <w:t>-</w:t>
            </w:r>
            <w:r>
              <w:tab/>
              <w:t>-</w:t>
            </w:r>
            <w:r>
              <w:tab/>
              <w:t>Exceeding 15 mm</w:t>
            </w:r>
          </w:p>
          <w:p w14:paraId="59106965" w14:textId="77777777" w:rsidR="00E546F5" w:rsidRDefault="00951CE2">
            <w:pPr>
              <w:pStyle w:val="Tier5"/>
            </w:pPr>
            <w:r>
              <w:t>-</w:t>
            </w:r>
            <w:r>
              <w:tab/>
              <w:t>-</w:t>
            </w:r>
            <w:r>
              <w:tab/>
              <w:t>-</w:t>
            </w:r>
            <w:r>
              <w:tab/>
              <w:t>-</w:t>
            </w:r>
            <w:r>
              <w:tab/>
              <w:t>Other centrifugal pumps</w:t>
            </w:r>
          </w:p>
          <w:p w14:paraId="59106966" w14:textId="77777777" w:rsidR="00E546F5" w:rsidRDefault="00951CE2">
            <w:pPr>
              <w:pStyle w:val="Tier6"/>
            </w:pPr>
            <w:r>
              <w:t>-</w:t>
            </w:r>
            <w:r>
              <w:tab/>
              <w:t>-</w:t>
            </w:r>
            <w:r>
              <w:tab/>
              <w:t>-</w:t>
            </w:r>
            <w:r>
              <w:tab/>
              <w:t>-</w:t>
            </w:r>
            <w:r>
              <w:tab/>
              <w:t>-</w:t>
            </w:r>
            <w:r>
              <w:tab/>
              <w:t>Single-stage</w:t>
            </w:r>
          </w:p>
          <w:p w14:paraId="59106967"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68" w14:textId="77777777" w:rsidR="00E546F5" w:rsidRDefault="00951CE2">
            <w:pPr>
              <w:pStyle w:val="NormalinTable"/>
            </w:pPr>
            <w:r>
              <w:t>0.0%</w:t>
            </w:r>
          </w:p>
        </w:tc>
      </w:tr>
      <w:tr w:rsidR="00E546F5" w14:paraId="591069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6A" w14:textId="77777777" w:rsidR="00E546F5" w:rsidRDefault="00951CE2">
            <w:pPr>
              <w:pStyle w:val="NormalinTable"/>
            </w:pPr>
            <w:r>
              <w:t>8413708910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6B" w14:textId="77777777" w:rsidR="00E546F5" w:rsidRDefault="00951CE2">
            <w:pPr>
              <w:pStyle w:val="Tier1"/>
            </w:pPr>
            <w:r>
              <w:t>Pumps for liquids, whether or not fitted with a measuring device; liquid elevators</w:t>
            </w:r>
          </w:p>
          <w:p w14:paraId="5910696C" w14:textId="77777777" w:rsidR="00E546F5" w:rsidRDefault="00951CE2">
            <w:pPr>
              <w:pStyle w:val="Tier2"/>
            </w:pPr>
            <w:r>
              <w:t>-</w:t>
            </w:r>
            <w:r>
              <w:tab/>
              <w:t>Other centrifugal pumps</w:t>
            </w:r>
          </w:p>
          <w:p w14:paraId="5910696D" w14:textId="77777777" w:rsidR="00E546F5" w:rsidRDefault="00951CE2">
            <w:pPr>
              <w:pStyle w:val="Tier3"/>
            </w:pPr>
            <w:r>
              <w:t>-</w:t>
            </w:r>
            <w:r>
              <w:tab/>
              <w:t>-</w:t>
            </w:r>
            <w:r>
              <w:tab/>
              <w:t>Other, with a discharge outlet diameter</w:t>
            </w:r>
          </w:p>
          <w:p w14:paraId="5910696E" w14:textId="77777777" w:rsidR="00E546F5" w:rsidRDefault="00951CE2">
            <w:pPr>
              <w:pStyle w:val="Tier4"/>
            </w:pPr>
            <w:r>
              <w:t>-</w:t>
            </w:r>
            <w:r>
              <w:tab/>
              <w:t>-</w:t>
            </w:r>
            <w:r>
              <w:tab/>
              <w:t>-</w:t>
            </w:r>
            <w:r>
              <w:tab/>
              <w:t>Exceeding 15 mm</w:t>
            </w:r>
          </w:p>
          <w:p w14:paraId="5910696F" w14:textId="77777777" w:rsidR="00E546F5" w:rsidRDefault="00951CE2">
            <w:pPr>
              <w:pStyle w:val="Tier5"/>
            </w:pPr>
            <w:r>
              <w:t>-</w:t>
            </w:r>
            <w:r>
              <w:tab/>
              <w:t>-</w:t>
            </w:r>
            <w:r>
              <w:tab/>
              <w:t>-</w:t>
            </w:r>
            <w:r>
              <w:tab/>
              <w:t>-</w:t>
            </w:r>
            <w:r>
              <w:tab/>
              <w:t xml:space="preserve">Other </w:t>
            </w:r>
            <w:r>
              <w:t>centrifugal pumps</w:t>
            </w:r>
          </w:p>
          <w:p w14:paraId="59106970" w14:textId="77777777" w:rsidR="00E546F5" w:rsidRDefault="00951CE2">
            <w:pPr>
              <w:pStyle w:val="Tier6"/>
            </w:pPr>
            <w:r>
              <w:t>-</w:t>
            </w:r>
            <w:r>
              <w:tab/>
              <w:t>-</w:t>
            </w:r>
            <w:r>
              <w:tab/>
              <w:t>-</w:t>
            </w:r>
            <w:r>
              <w:tab/>
              <w:t>-</w:t>
            </w:r>
            <w:r>
              <w:tab/>
              <w:t>-</w:t>
            </w:r>
            <w:r>
              <w:tab/>
              <w:t>Multi-stage</w:t>
            </w:r>
          </w:p>
          <w:p w14:paraId="59106971" w14:textId="77777777" w:rsidR="00E546F5" w:rsidRDefault="00951CE2">
            <w:pPr>
              <w:pStyle w:val="Tier7"/>
            </w:pPr>
            <w:r>
              <w:t>-</w:t>
            </w:r>
            <w:r>
              <w:tab/>
              <w:t>-</w:t>
            </w:r>
            <w:r>
              <w:tab/>
              <w:t>-</w:t>
            </w:r>
            <w:r>
              <w:tab/>
              <w:t>-</w:t>
            </w:r>
            <w:r>
              <w:tab/>
              <w:t>-</w:t>
            </w:r>
            <w:r>
              <w:tab/>
              <w:t>-</w:t>
            </w:r>
            <w:r>
              <w:tab/>
              <w:t>For use in civil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72" w14:textId="77777777" w:rsidR="00E546F5" w:rsidRDefault="00951CE2">
            <w:pPr>
              <w:pStyle w:val="NormalinTable"/>
            </w:pPr>
            <w:r>
              <w:t>0.0%</w:t>
            </w:r>
          </w:p>
        </w:tc>
      </w:tr>
      <w:tr w:rsidR="00E546F5" w14:paraId="591069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74" w14:textId="77777777" w:rsidR="00E546F5" w:rsidRDefault="00951CE2">
            <w:pPr>
              <w:pStyle w:val="NormalinTable"/>
            </w:pPr>
            <w:r>
              <w:t>8413708990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75" w14:textId="77777777" w:rsidR="00E546F5" w:rsidRDefault="00951CE2">
            <w:pPr>
              <w:pStyle w:val="Tier1"/>
            </w:pPr>
            <w:r>
              <w:t>Pumps for liquids, whether or not fitted with a measuring device; liquid elevators</w:t>
            </w:r>
          </w:p>
          <w:p w14:paraId="59106976" w14:textId="77777777" w:rsidR="00E546F5" w:rsidRDefault="00951CE2">
            <w:pPr>
              <w:pStyle w:val="Tier2"/>
            </w:pPr>
            <w:r>
              <w:t>-</w:t>
            </w:r>
            <w:r>
              <w:tab/>
              <w:t>Other centrifugal pumps</w:t>
            </w:r>
          </w:p>
          <w:p w14:paraId="59106977" w14:textId="77777777" w:rsidR="00E546F5" w:rsidRDefault="00951CE2">
            <w:pPr>
              <w:pStyle w:val="Tier3"/>
            </w:pPr>
            <w:r>
              <w:t>-</w:t>
            </w:r>
            <w:r>
              <w:tab/>
              <w:t>-</w:t>
            </w:r>
            <w:r>
              <w:tab/>
              <w:t>Other, with a discharge outlet diameter</w:t>
            </w:r>
          </w:p>
          <w:p w14:paraId="59106978" w14:textId="77777777" w:rsidR="00E546F5" w:rsidRDefault="00951CE2">
            <w:pPr>
              <w:pStyle w:val="Tier4"/>
            </w:pPr>
            <w:r>
              <w:t>-</w:t>
            </w:r>
            <w:r>
              <w:tab/>
              <w:t>-</w:t>
            </w:r>
            <w:r>
              <w:tab/>
              <w:t>-</w:t>
            </w:r>
            <w:r>
              <w:tab/>
            </w:r>
            <w:r>
              <w:t>Exceeding 15 mm</w:t>
            </w:r>
          </w:p>
          <w:p w14:paraId="59106979" w14:textId="77777777" w:rsidR="00E546F5" w:rsidRDefault="00951CE2">
            <w:pPr>
              <w:pStyle w:val="Tier5"/>
            </w:pPr>
            <w:r>
              <w:t>-</w:t>
            </w:r>
            <w:r>
              <w:tab/>
              <w:t>-</w:t>
            </w:r>
            <w:r>
              <w:tab/>
              <w:t>-</w:t>
            </w:r>
            <w:r>
              <w:tab/>
              <w:t>-</w:t>
            </w:r>
            <w:r>
              <w:tab/>
              <w:t>Other centrifugal pumps</w:t>
            </w:r>
          </w:p>
          <w:p w14:paraId="5910697A" w14:textId="77777777" w:rsidR="00E546F5" w:rsidRDefault="00951CE2">
            <w:pPr>
              <w:pStyle w:val="Tier6"/>
            </w:pPr>
            <w:r>
              <w:t>-</w:t>
            </w:r>
            <w:r>
              <w:tab/>
              <w:t>-</w:t>
            </w:r>
            <w:r>
              <w:tab/>
              <w:t>-</w:t>
            </w:r>
            <w:r>
              <w:tab/>
              <w:t>-</w:t>
            </w:r>
            <w:r>
              <w:tab/>
              <w:t>-</w:t>
            </w:r>
            <w:r>
              <w:tab/>
              <w:t>Multi-stage</w:t>
            </w:r>
          </w:p>
          <w:p w14:paraId="5910697B"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7C" w14:textId="77777777" w:rsidR="00E546F5" w:rsidRDefault="00951CE2">
            <w:pPr>
              <w:pStyle w:val="NormalinTable"/>
            </w:pPr>
            <w:r>
              <w:t>0.0%</w:t>
            </w:r>
          </w:p>
        </w:tc>
      </w:tr>
      <w:tr w:rsidR="00E546F5" w14:paraId="591069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7E" w14:textId="77777777" w:rsidR="00E546F5" w:rsidRDefault="00951CE2">
            <w:pPr>
              <w:pStyle w:val="NormalinTable"/>
            </w:pPr>
            <w:r>
              <w:t>8413810010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7F" w14:textId="77777777" w:rsidR="00E546F5" w:rsidRDefault="00951CE2">
            <w:pPr>
              <w:pStyle w:val="Tier1"/>
            </w:pPr>
            <w:r>
              <w:t>Pumps for liquids, whether or not fitted with a measuring device; liquid elevators</w:t>
            </w:r>
          </w:p>
          <w:p w14:paraId="59106980" w14:textId="77777777" w:rsidR="00E546F5" w:rsidRDefault="00951CE2">
            <w:pPr>
              <w:pStyle w:val="Tier2"/>
            </w:pPr>
            <w:r>
              <w:t>-</w:t>
            </w:r>
            <w:r>
              <w:tab/>
              <w:t>Other pumps; liquid elevators</w:t>
            </w:r>
          </w:p>
          <w:p w14:paraId="59106981" w14:textId="77777777" w:rsidR="00E546F5" w:rsidRDefault="00951CE2">
            <w:pPr>
              <w:pStyle w:val="Tier3"/>
            </w:pPr>
            <w:r>
              <w:t>-</w:t>
            </w:r>
            <w:r>
              <w:tab/>
              <w:t>-</w:t>
            </w:r>
            <w:r>
              <w:tab/>
              <w:t>Pumps</w:t>
            </w:r>
          </w:p>
          <w:p w14:paraId="59106982" w14:textId="77777777" w:rsidR="00E546F5" w:rsidRDefault="00951CE2">
            <w:pPr>
              <w:pStyle w:val="Tier4"/>
            </w:pPr>
            <w:r>
              <w:t>-</w:t>
            </w:r>
            <w:r>
              <w:tab/>
              <w:t>-</w:t>
            </w:r>
            <w:r>
              <w:tab/>
              <w:t>-</w:t>
            </w:r>
            <w:r>
              <w:tab/>
              <w:t xml:space="preserve">For use in </w:t>
            </w:r>
            <w:r>
              <w:t>civil aircraft</w:t>
            </w:r>
          </w:p>
          <w:p w14:paraId="59106983" w14:textId="77777777" w:rsidR="00E546F5" w:rsidRDefault="00951CE2">
            <w:pPr>
              <w:pStyle w:val="Tier4Bullet"/>
            </w:pPr>
            <w:r>
              <w:tab/>
            </w:r>
            <w:r>
              <w:tab/>
            </w:r>
            <w:r>
              <w:tab/>
              <w:t>-</w:t>
            </w:r>
            <w:r>
              <w:tab/>
              <w:t>use in civil aircraft</w:t>
            </w:r>
          </w:p>
          <w:p w14:paraId="59106984"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985"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86" w14:textId="77777777" w:rsidR="00E546F5" w:rsidRDefault="00951CE2">
            <w:pPr>
              <w:pStyle w:val="NormalinTable"/>
            </w:pPr>
            <w:r>
              <w:t>0.0%</w:t>
            </w:r>
          </w:p>
        </w:tc>
      </w:tr>
      <w:tr w:rsidR="00E546F5" w14:paraId="591069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88" w14:textId="77777777" w:rsidR="00E546F5" w:rsidRDefault="00951CE2">
            <w:pPr>
              <w:pStyle w:val="NormalinTable"/>
            </w:pPr>
            <w:r>
              <w:t>8413810090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89" w14:textId="77777777" w:rsidR="00E546F5" w:rsidRDefault="00951CE2">
            <w:pPr>
              <w:pStyle w:val="Tier1"/>
            </w:pPr>
            <w:r>
              <w:t>Pumps for liquids, whether or not fitted with a measuring device; liquid elevators</w:t>
            </w:r>
          </w:p>
          <w:p w14:paraId="5910698A" w14:textId="77777777" w:rsidR="00E546F5" w:rsidRDefault="00951CE2">
            <w:pPr>
              <w:pStyle w:val="Tier2"/>
            </w:pPr>
            <w:r>
              <w:t>-</w:t>
            </w:r>
            <w:r>
              <w:tab/>
              <w:t>Other pumps; liquid elevators</w:t>
            </w:r>
          </w:p>
          <w:p w14:paraId="5910698B" w14:textId="77777777" w:rsidR="00E546F5" w:rsidRDefault="00951CE2">
            <w:pPr>
              <w:pStyle w:val="Tier3"/>
            </w:pPr>
            <w:r>
              <w:t>-</w:t>
            </w:r>
            <w:r>
              <w:tab/>
              <w:t>-</w:t>
            </w:r>
            <w:r>
              <w:tab/>
              <w:t>Pumps</w:t>
            </w:r>
          </w:p>
          <w:p w14:paraId="5910698C" w14:textId="77777777" w:rsidR="00E546F5" w:rsidRDefault="00951CE2">
            <w:pPr>
              <w:pStyle w:val="Tier4"/>
            </w:pPr>
            <w:r>
              <w:t>-</w:t>
            </w:r>
            <w:r>
              <w:tab/>
              <w:t>-</w:t>
            </w:r>
            <w:r>
              <w:tab/>
              <w:t>-</w:t>
            </w:r>
            <w:r>
              <w:tab/>
              <w:t>Other</w:t>
            </w:r>
          </w:p>
          <w:p w14:paraId="5910698D"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698E" w14:textId="77777777" w:rsidR="00E546F5" w:rsidRDefault="00951CE2">
            <w:pPr>
              <w:pStyle w:val="Tier4Bullet"/>
            </w:pPr>
            <w:r>
              <w:tab/>
            </w:r>
            <w:r>
              <w:tab/>
            </w:r>
            <w:r>
              <w:tab/>
              <w:t>-</w:t>
            </w:r>
            <w:r>
              <w:tab/>
              <w:t>for fitting to or equipping such ships, boats or other vessels;</w:t>
            </w:r>
          </w:p>
          <w:p w14:paraId="5910698F"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990" w14:textId="77777777" w:rsidR="00E546F5" w:rsidRDefault="00951CE2">
            <w:pPr>
              <w:pStyle w:val="Tier4Bullet"/>
            </w:pPr>
            <w:r>
              <w:tab/>
            </w:r>
            <w:r>
              <w:tab/>
            </w:r>
            <w:r>
              <w:tab/>
              <w:t>-</w:t>
            </w:r>
            <w:r>
              <w:tab/>
              <w:t>for equipping the above platforms;</w:t>
            </w:r>
          </w:p>
          <w:p w14:paraId="5910699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92" w14:textId="77777777" w:rsidR="00E546F5" w:rsidRDefault="00951CE2">
            <w:pPr>
              <w:pStyle w:val="NormalinTable"/>
            </w:pPr>
            <w:r>
              <w:t>0.0%</w:t>
            </w:r>
          </w:p>
        </w:tc>
      </w:tr>
      <w:tr w:rsidR="00E546F5" w14:paraId="591069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94" w14:textId="77777777" w:rsidR="00E546F5" w:rsidRDefault="00951CE2">
            <w:pPr>
              <w:pStyle w:val="NormalinTable"/>
            </w:pPr>
            <w:r>
              <w:t>8413820000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95" w14:textId="77777777" w:rsidR="00E546F5" w:rsidRDefault="00951CE2">
            <w:pPr>
              <w:pStyle w:val="Tier1"/>
            </w:pPr>
            <w:r>
              <w:t xml:space="preserve">Pumps for liquids, whether or </w:t>
            </w:r>
            <w:r>
              <w:t>not fitted with a measuring device; liquid elevators</w:t>
            </w:r>
          </w:p>
          <w:p w14:paraId="59106996" w14:textId="77777777" w:rsidR="00E546F5" w:rsidRDefault="00951CE2">
            <w:pPr>
              <w:pStyle w:val="Tier2"/>
            </w:pPr>
            <w:r>
              <w:t>-</w:t>
            </w:r>
            <w:r>
              <w:tab/>
              <w:t>Other pumps; liquid elevators</w:t>
            </w:r>
          </w:p>
          <w:p w14:paraId="59106997" w14:textId="77777777" w:rsidR="00E546F5" w:rsidRDefault="00951CE2">
            <w:pPr>
              <w:pStyle w:val="Tier3"/>
            </w:pPr>
            <w:r>
              <w:t>-</w:t>
            </w:r>
            <w:r>
              <w:tab/>
              <w:t>-</w:t>
            </w:r>
            <w:r>
              <w:tab/>
              <w:t>Liquid elevators</w:t>
            </w:r>
          </w:p>
          <w:p w14:paraId="5910699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999" w14:textId="77777777" w:rsidR="00E546F5" w:rsidRDefault="00951CE2">
            <w:pPr>
              <w:pStyle w:val="Tier3Bullet"/>
            </w:pPr>
            <w:r>
              <w:tab/>
            </w:r>
            <w:r>
              <w:tab/>
              <w:t>-</w:t>
            </w:r>
            <w:r>
              <w:tab/>
              <w:t>for fitting to or equipping such ships, boats or other vessels;</w:t>
            </w:r>
          </w:p>
          <w:p w14:paraId="5910699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14:paraId="5910699B" w14:textId="77777777" w:rsidR="00E546F5" w:rsidRDefault="00951CE2">
            <w:pPr>
              <w:pStyle w:val="Tier3Bullet"/>
            </w:pPr>
            <w:r>
              <w:tab/>
            </w:r>
            <w:r>
              <w:tab/>
              <w:t>-</w:t>
            </w:r>
            <w:r>
              <w:tab/>
              <w:t>for equipping the above platforms;</w:t>
            </w:r>
          </w:p>
          <w:p w14:paraId="5910699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9D" w14:textId="77777777" w:rsidR="00E546F5" w:rsidRDefault="00951CE2">
            <w:pPr>
              <w:pStyle w:val="NormalinTable"/>
            </w:pPr>
            <w:r>
              <w:t>0.0%</w:t>
            </w:r>
          </w:p>
        </w:tc>
      </w:tr>
      <w:tr w:rsidR="00E546F5" w14:paraId="591069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9F" w14:textId="77777777" w:rsidR="00E546F5" w:rsidRDefault="00951CE2">
            <w:pPr>
              <w:pStyle w:val="NormalinTable"/>
            </w:pPr>
            <w:r>
              <w:t>8413910010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A0" w14:textId="77777777" w:rsidR="00E546F5" w:rsidRDefault="00951CE2">
            <w:pPr>
              <w:pStyle w:val="Tier1"/>
            </w:pPr>
            <w:r>
              <w:t xml:space="preserve">Pumps for liquids, whether or not fitted with a measuring device; liquid </w:t>
            </w:r>
            <w:r>
              <w:t>elevators</w:t>
            </w:r>
          </w:p>
          <w:p w14:paraId="591069A1" w14:textId="77777777" w:rsidR="00E546F5" w:rsidRDefault="00951CE2">
            <w:pPr>
              <w:pStyle w:val="Tier2"/>
            </w:pPr>
            <w:r>
              <w:t>-</w:t>
            </w:r>
            <w:r>
              <w:tab/>
              <w:t>Parts</w:t>
            </w:r>
          </w:p>
          <w:p w14:paraId="591069A2" w14:textId="77777777" w:rsidR="00E546F5" w:rsidRDefault="00951CE2">
            <w:pPr>
              <w:pStyle w:val="Tier3"/>
            </w:pPr>
            <w:r>
              <w:t>-</w:t>
            </w:r>
            <w:r>
              <w:tab/>
              <w:t>-</w:t>
            </w:r>
            <w:r>
              <w:tab/>
              <w:t>Of pumps</w:t>
            </w:r>
          </w:p>
          <w:p w14:paraId="591069A3" w14:textId="77777777" w:rsidR="00E546F5" w:rsidRDefault="00951CE2">
            <w:pPr>
              <w:pStyle w:val="Tier4"/>
            </w:pPr>
            <w:r>
              <w:t>-</w:t>
            </w:r>
            <w:r>
              <w:tab/>
              <w:t>-</w:t>
            </w:r>
            <w:r>
              <w:tab/>
              <w:t>-</w:t>
            </w:r>
            <w:r>
              <w:tab/>
              <w:t>For use in civil aircraft</w:t>
            </w:r>
          </w:p>
          <w:p w14:paraId="591069A4" w14:textId="77777777" w:rsidR="00E546F5" w:rsidRDefault="00951CE2">
            <w:pPr>
              <w:pStyle w:val="Tier4Bullet"/>
            </w:pPr>
            <w:r>
              <w:tab/>
            </w:r>
            <w:r>
              <w:tab/>
            </w:r>
            <w:r>
              <w:tab/>
              <w:t>-</w:t>
            </w:r>
            <w:r>
              <w:tab/>
              <w:t>use in civil aircraft</w:t>
            </w:r>
          </w:p>
          <w:p w14:paraId="591069A5"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69A6" w14:textId="77777777" w:rsidR="00E546F5" w:rsidRDefault="00951CE2">
            <w:pPr>
              <w:pStyle w:val="Tier4Bullet"/>
            </w:pPr>
            <w:r>
              <w:tab/>
            </w:r>
            <w:r>
              <w:tab/>
            </w:r>
            <w:r>
              <w:tab/>
              <w:t>-</w:t>
            </w:r>
            <w:r>
              <w:tab/>
              <w:t>use in ground flying</w:t>
            </w:r>
            <w:r>
              <w:t xml:space="preserve">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A7" w14:textId="77777777" w:rsidR="00E546F5" w:rsidRDefault="00951CE2">
            <w:pPr>
              <w:pStyle w:val="NormalinTable"/>
            </w:pPr>
            <w:r>
              <w:t>0.0%</w:t>
            </w:r>
          </w:p>
        </w:tc>
      </w:tr>
      <w:tr w:rsidR="00E546F5" w14:paraId="591069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A9" w14:textId="77777777" w:rsidR="00E546F5" w:rsidRDefault="00951CE2">
            <w:pPr>
              <w:pStyle w:val="NormalinTable"/>
            </w:pPr>
            <w:r>
              <w:t>8413910040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AA" w14:textId="77777777" w:rsidR="00E546F5" w:rsidRDefault="00951CE2">
            <w:pPr>
              <w:pStyle w:val="Tier1"/>
            </w:pPr>
            <w:r>
              <w:t>Pumps for liquids, whether or not fitted with a measuring device; liquid elevators</w:t>
            </w:r>
          </w:p>
          <w:p w14:paraId="591069AB" w14:textId="77777777" w:rsidR="00E546F5" w:rsidRDefault="00951CE2">
            <w:pPr>
              <w:pStyle w:val="Tier2"/>
            </w:pPr>
            <w:r>
              <w:t>-</w:t>
            </w:r>
            <w:r>
              <w:tab/>
              <w:t>Parts</w:t>
            </w:r>
          </w:p>
          <w:p w14:paraId="591069AC" w14:textId="77777777" w:rsidR="00E546F5" w:rsidRDefault="00951CE2">
            <w:pPr>
              <w:pStyle w:val="Tier3"/>
            </w:pPr>
            <w:r>
              <w:t>-</w:t>
            </w:r>
            <w:r>
              <w:tab/>
              <w:t>-</w:t>
            </w:r>
            <w:r>
              <w:tab/>
              <w:t>Of pumps</w:t>
            </w:r>
          </w:p>
          <w:p w14:paraId="591069AD" w14:textId="77777777" w:rsidR="00E546F5" w:rsidRDefault="00951CE2">
            <w:pPr>
              <w:pStyle w:val="Tier4"/>
            </w:pPr>
            <w:r>
              <w:t>-</w:t>
            </w:r>
            <w:r>
              <w:tab/>
              <w:t>-</w:t>
            </w:r>
            <w:r>
              <w:tab/>
              <w:t>-</w:t>
            </w:r>
            <w:r>
              <w:tab/>
              <w:t xml:space="preserve">Keypads of silicone or plastic, - whether or not with parts of metal, plastic, glass fibre </w:t>
            </w:r>
            <w:r>
              <w:t>reinforced epoxide resin or wood, - whether or not printed or surface treated, - whether or not with electrical conducting elements - whether or not with keypads foil glued on the keyboard - whether or not with protective foil - single or multilayer</w:t>
            </w:r>
          </w:p>
          <w:p w14:paraId="591069AE" w14:textId="77777777" w:rsidR="00E546F5" w:rsidRDefault="00951CE2">
            <w:pPr>
              <w:pStyle w:val="Tier4Bullet"/>
            </w:pPr>
            <w:r>
              <w:tab/>
            </w:r>
            <w:r>
              <w:tab/>
            </w:r>
            <w:r>
              <w:tab/>
              <w:t>-</w:t>
            </w:r>
            <w:r>
              <w:tab/>
              <w:t>f</w:t>
            </w:r>
            <w:r>
              <w:t>or incorporation in ships, boats or other vessels listed in Table 1, for the purposes of their construction, repair, maintenance or conversion;</w:t>
            </w:r>
          </w:p>
          <w:p w14:paraId="591069AF" w14:textId="77777777" w:rsidR="00E546F5" w:rsidRDefault="00951CE2">
            <w:pPr>
              <w:pStyle w:val="Tier4Bullet"/>
            </w:pPr>
            <w:r>
              <w:tab/>
            </w:r>
            <w:r>
              <w:tab/>
            </w:r>
            <w:r>
              <w:tab/>
              <w:t>-</w:t>
            </w:r>
            <w:r>
              <w:tab/>
              <w:t>for fitting to or equipping such ships, boats or other vessels;</w:t>
            </w:r>
          </w:p>
          <w:p w14:paraId="591069B0" w14:textId="77777777" w:rsidR="00E546F5" w:rsidRDefault="00951CE2">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69B1" w14:textId="77777777" w:rsidR="00E546F5" w:rsidRDefault="00951CE2">
            <w:pPr>
              <w:pStyle w:val="Tier4Bullet"/>
            </w:pPr>
            <w:r>
              <w:tab/>
            </w:r>
            <w:r>
              <w:tab/>
            </w:r>
            <w:r>
              <w:tab/>
              <w:t>-</w:t>
            </w:r>
            <w:r>
              <w:tab/>
              <w:t>for equipping the above platforms;</w:t>
            </w:r>
          </w:p>
          <w:p w14:paraId="591069B2" w14:textId="77777777" w:rsidR="00E546F5" w:rsidRDefault="00951CE2">
            <w:pPr>
              <w:pStyle w:val="Tier4Bullet"/>
            </w:pPr>
            <w:r>
              <w:tab/>
            </w: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B3" w14:textId="77777777" w:rsidR="00E546F5" w:rsidRDefault="00951CE2">
            <w:pPr>
              <w:pStyle w:val="NormalinTable"/>
            </w:pPr>
            <w:r>
              <w:t>0.0%</w:t>
            </w:r>
          </w:p>
        </w:tc>
      </w:tr>
      <w:tr w:rsidR="00E546F5" w14:paraId="591069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B5" w14:textId="77777777" w:rsidR="00E546F5" w:rsidRDefault="00951CE2">
            <w:pPr>
              <w:pStyle w:val="NormalinTable"/>
            </w:pPr>
            <w:r>
              <w:t>8413910050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B6" w14:textId="77777777" w:rsidR="00E546F5" w:rsidRDefault="00951CE2">
            <w:pPr>
              <w:pStyle w:val="Tier1"/>
            </w:pPr>
            <w:r>
              <w:t>Pumps for liquids, whether or not fitted with a measuring device; liquid elevators</w:t>
            </w:r>
          </w:p>
          <w:p w14:paraId="591069B7" w14:textId="77777777" w:rsidR="00E546F5" w:rsidRDefault="00951CE2">
            <w:pPr>
              <w:pStyle w:val="Tier2"/>
            </w:pPr>
            <w:r>
              <w:t>-</w:t>
            </w:r>
            <w:r>
              <w:tab/>
              <w:t>Parts</w:t>
            </w:r>
          </w:p>
          <w:p w14:paraId="591069B8" w14:textId="77777777" w:rsidR="00E546F5" w:rsidRDefault="00951CE2">
            <w:pPr>
              <w:pStyle w:val="Tier3"/>
            </w:pPr>
            <w:r>
              <w:t>-</w:t>
            </w:r>
            <w:r>
              <w:tab/>
              <w:t>-</w:t>
            </w:r>
            <w:r>
              <w:tab/>
              <w:t>Of pumps</w:t>
            </w:r>
          </w:p>
          <w:p w14:paraId="591069B9" w14:textId="77777777" w:rsidR="00E546F5" w:rsidRDefault="00951CE2">
            <w:pPr>
              <w:pStyle w:val="Tier4"/>
            </w:pPr>
            <w:r>
              <w:t>-</w:t>
            </w:r>
            <w:r>
              <w:tab/>
              <w:t>-</w:t>
            </w:r>
            <w:r>
              <w:tab/>
              <w:t>-</w:t>
            </w:r>
            <w:r>
              <w:tab/>
              <w:t xml:space="preserve">Pump head for two cylinder high pressure pump made of forged steel, </w:t>
            </w:r>
            <w:r>
              <w:t>with: - milled threaded fittings with a diameter of 10 mm or more but not more than 36.8 mm, and - drilled fuel channels with a diameter of 3.5 mm or more but not more than 10 mm of a kind used in diesel injection systems</w:t>
            </w:r>
          </w:p>
          <w:p w14:paraId="591069BA" w14:textId="77777777" w:rsidR="00E546F5" w:rsidRDefault="00951CE2">
            <w:pPr>
              <w:pStyle w:val="Tier4Bullet"/>
            </w:pPr>
            <w:r>
              <w:tab/>
            </w:r>
            <w:r>
              <w:tab/>
            </w:r>
            <w:r>
              <w:tab/>
              <w:t>-</w:t>
            </w:r>
            <w:r>
              <w:tab/>
              <w:t>for incorporation in ships, b</w:t>
            </w:r>
            <w:r>
              <w:t>oats or other vessels listed in Table 1, for the purposes of their construction, repair, maintenance or conversion;</w:t>
            </w:r>
          </w:p>
          <w:p w14:paraId="591069BB" w14:textId="77777777" w:rsidR="00E546F5" w:rsidRDefault="00951CE2">
            <w:pPr>
              <w:pStyle w:val="Tier4Bullet"/>
            </w:pPr>
            <w:r>
              <w:tab/>
            </w:r>
            <w:r>
              <w:tab/>
            </w:r>
            <w:r>
              <w:tab/>
              <w:t>-</w:t>
            </w:r>
            <w:r>
              <w:tab/>
              <w:t>for fitting to or equipping such ships, boats or other vessels;</w:t>
            </w:r>
          </w:p>
          <w:p w14:paraId="591069BC" w14:textId="77777777" w:rsidR="00E546F5" w:rsidRDefault="00951CE2">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69BD" w14:textId="77777777" w:rsidR="00E546F5" w:rsidRDefault="00951CE2">
            <w:pPr>
              <w:pStyle w:val="Tier4Bullet"/>
            </w:pPr>
            <w:r>
              <w:tab/>
            </w:r>
            <w:r>
              <w:tab/>
            </w:r>
            <w:r>
              <w:tab/>
              <w:t>-</w:t>
            </w:r>
            <w:r>
              <w:tab/>
              <w:t>for equipping the above platforms;</w:t>
            </w:r>
          </w:p>
          <w:p w14:paraId="591069BE"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BF" w14:textId="77777777" w:rsidR="00E546F5" w:rsidRDefault="00951CE2">
            <w:pPr>
              <w:pStyle w:val="NormalinTable"/>
            </w:pPr>
            <w:r>
              <w:t>0.0%</w:t>
            </w:r>
          </w:p>
        </w:tc>
      </w:tr>
      <w:tr w:rsidR="00E546F5" w14:paraId="591069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C1" w14:textId="77777777" w:rsidR="00E546F5" w:rsidRDefault="00951CE2">
            <w:pPr>
              <w:pStyle w:val="NormalinTable"/>
            </w:pPr>
            <w:r>
              <w:t>8413910090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C2" w14:textId="77777777" w:rsidR="00E546F5" w:rsidRDefault="00951CE2">
            <w:pPr>
              <w:pStyle w:val="Tier1"/>
            </w:pPr>
            <w:r>
              <w:t>Pumps for liquids, whether or not fitted with a measuring device; liquid elevators</w:t>
            </w:r>
          </w:p>
          <w:p w14:paraId="591069C3" w14:textId="77777777" w:rsidR="00E546F5" w:rsidRDefault="00951CE2">
            <w:pPr>
              <w:pStyle w:val="Tier2"/>
            </w:pPr>
            <w:r>
              <w:t>-</w:t>
            </w:r>
            <w:r>
              <w:tab/>
              <w:t>Parts</w:t>
            </w:r>
          </w:p>
          <w:p w14:paraId="591069C4" w14:textId="77777777" w:rsidR="00E546F5" w:rsidRDefault="00951CE2">
            <w:pPr>
              <w:pStyle w:val="Tier3"/>
            </w:pPr>
            <w:r>
              <w:t>-</w:t>
            </w:r>
            <w:r>
              <w:tab/>
              <w:t>-</w:t>
            </w:r>
            <w:r>
              <w:tab/>
              <w:t>Of pumps</w:t>
            </w:r>
          </w:p>
          <w:p w14:paraId="591069C5" w14:textId="77777777" w:rsidR="00E546F5" w:rsidRDefault="00951CE2">
            <w:pPr>
              <w:pStyle w:val="Tier4"/>
            </w:pPr>
            <w:r>
              <w:t>-</w:t>
            </w:r>
            <w:r>
              <w:tab/>
              <w:t>-</w:t>
            </w:r>
            <w:r>
              <w:tab/>
              <w:t>-</w:t>
            </w:r>
            <w:r>
              <w:tab/>
              <w:t>Other</w:t>
            </w:r>
          </w:p>
          <w:p w14:paraId="591069C6"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69C7" w14:textId="77777777" w:rsidR="00E546F5" w:rsidRDefault="00951CE2">
            <w:pPr>
              <w:pStyle w:val="Tier4Bullet"/>
            </w:pPr>
            <w:r>
              <w:tab/>
            </w:r>
            <w:r>
              <w:tab/>
            </w:r>
            <w:r>
              <w:tab/>
              <w:t>-</w:t>
            </w:r>
            <w:r>
              <w:tab/>
              <w:t>for fitting to or equipping such ships, boats or other vessels;</w:t>
            </w:r>
          </w:p>
          <w:p w14:paraId="591069C8"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69C9" w14:textId="77777777" w:rsidR="00E546F5" w:rsidRDefault="00951CE2">
            <w:pPr>
              <w:pStyle w:val="Tier4Bullet"/>
            </w:pPr>
            <w:r>
              <w:tab/>
            </w:r>
            <w:r>
              <w:tab/>
            </w:r>
            <w:r>
              <w:tab/>
              <w:t>-</w:t>
            </w:r>
            <w:r>
              <w:tab/>
              <w:t>for equipping the above platforms;</w:t>
            </w:r>
          </w:p>
          <w:p w14:paraId="591069C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CB" w14:textId="77777777" w:rsidR="00E546F5" w:rsidRDefault="00951CE2">
            <w:pPr>
              <w:pStyle w:val="NormalinTable"/>
            </w:pPr>
            <w:r>
              <w:t>0.0%</w:t>
            </w:r>
          </w:p>
        </w:tc>
      </w:tr>
      <w:tr w:rsidR="00E546F5" w14:paraId="591069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CD" w14:textId="77777777" w:rsidR="00E546F5" w:rsidRDefault="00951CE2">
            <w:pPr>
              <w:pStyle w:val="NormalinTable"/>
            </w:pPr>
            <w:r>
              <w:t>8413920000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CE" w14:textId="77777777" w:rsidR="00E546F5" w:rsidRDefault="00951CE2">
            <w:pPr>
              <w:pStyle w:val="Tier1"/>
            </w:pPr>
            <w:r>
              <w:t xml:space="preserve">Pumps for </w:t>
            </w:r>
            <w:r>
              <w:t>liquids, whether or not fitted with a measuring device; liquid elevators</w:t>
            </w:r>
          </w:p>
          <w:p w14:paraId="591069CF" w14:textId="77777777" w:rsidR="00E546F5" w:rsidRDefault="00951CE2">
            <w:pPr>
              <w:pStyle w:val="Tier2"/>
            </w:pPr>
            <w:r>
              <w:t>-</w:t>
            </w:r>
            <w:r>
              <w:tab/>
              <w:t>Parts</w:t>
            </w:r>
          </w:p>
          <w:p w14:paraId="591069D0" w14:textId="77777777" w:rsidR="00E546F5" w:rsidRDefault="00951CE2">
            <w:pPr>
              <w:pStyle w:val="Tier3"/>
            </w:pPr>
            <w:r>
              <w:t>-</w:t>
            </w:r>
            <w:r>
              <w:tab/>
              <w:t>-</w:t>
            </w:r>
            <w:r>
              <w:tab/>
              <w:t>Of liquid elevators</w:t>
            </w:r>
          </w:p>
          <w:p w14:paraId="591069D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9D2" w14:textId="77777777" w:rsidR="00E546F5" w:rsidRDefault="00951CE2">
            <w:pPr>
              <w:pStyle w:val="Tier3Bullet"/>
            </w:pPr>
            <w:r>
              <w:tab/>
            </w:r>
            <w:r>
              <w:tab/>
            </w:r>
            <w:r>
              <w:t>-</w:t>
            </w:r>
            <w:r>
              <w:tab/>
              <w:t>for fitting to or equipping such ships, boats or other vessels;</w:t>
            </w:r>
          </w:p>
          <w:p w14:paraId="591069D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69D4" w14:textId="77777777" w:rsidR="00E546F5" w:rsidRDefault="00951CE2">
            <w:pPr>
              <w:pStyle w:val="Tier3Bullet"/>
            </w:pPr>
            <w:r>
              <w:tab/>
            </w:r>
            <w:r>
              <w:tab/>
              <w:t>-</w:t>
            </w:r>
            <w:r>
              <w:tab/>
              <w:t>for equipping the above platforms;</w:t>
            </w:r>
          </w:p>
          <w:p w14:paraId="591069D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D6" w14:textId="77777777" w:rsidR="00E546F5" w:rsidRDefault="00951CE2">
            <w:pPr>
              <w:pStyle w:val="NormalinTable"/>
            </w:pPr>
            <w:r>
              <w:t>0.0%</w:t>
            </w:r>
          </w:p>
        </w:tc>
      </w:tr>
      <w:tr w:rsidR="00E546F5" w14:paraId="591069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D8" w14:textId="77777777" w:rsidR="00E546F5" w:rsidRDefault="00951CE2">
            <w:pPr>
              <w:pStyle w:val="NormalinTable"/>
            </w:pPr>
            <w:r>
              <w:t>8414000000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D9" w14:textId="77777777" w:rsidR="00E546F5" w:rsidRDefault="00951CE2">
            <w:pPr>
              <w:pStyle w:val="Tier1"/>
            </w:pPr>
            <w:r>
              <w:t xml:space="preserve">Air or vacuum pumps, air or other gas compressors and fans; ventilating or </w:t>
            </w:r>
            <w:r>
              <w:t>recycling hoods incorporating a fan, whether or not fitted with filters</w:t>
            </w:r>
          </w:p>
          <w:p w14:paraId="591069DA" w14:textId="77777777" w:rsidR="00E546F5" w:rsidRDefault="00951CE2">
            <w:pPr>
              <w:pStyle w:val="Tier1Bullet"/>
            </w:pPr>
            <w:r>
              <w:t>-</w:t>
            </w:r>
            <w:r>
              <w:tab/>
              <w:t>use by, or on behalf of, the UK Armed Forces, individually or in cooperation with other States</w:t>
            </w:r>
          </w:p>
          <w:p w14:paraId="591069DB" w14:textId="77777777" w:rsidR="00E546F5" w:rsidRDefault="00951CE2">
            <w:pPr>
              <w:pStyle w:val="Tier1Bullet"/>
            </w:pPr>
            <w:r>
              <w:tab/>
              <w:t>a) for defending the territorial integrity of the United Kingdom, or</w:t>
            </w:r>
          </w:p>
          <w:p w14:paraId="591069DC" w14:textId="77777777" w:rsidR="00E546F5" w:rsidRDefault="00951CE2">
            <w:pPr>
              <w:pStyle w:val="Tier1Bullet"/>
            </w:pPr>
            <w:r>
              <w:tab/>
              <w:t>b) in participat</w:t>
            </w:r>
            <w:r>
              <w:t>ing in international peace-keeping or support operations, or</w:t>
            </w:r>
          </w:p>
          <w:p w14:paraId="591069DD" w14:textId="77777777" w:rsidR="00E546F5" w:rsidRDefault="00951CE2">
            <w:pPr>
              <w:pStyle w:val="Tier1Bullet"/>
            </w:pPr>
            <w:r>
              <w:tab/>
              <w:t>c) for other military purposes like the protection of nationals of the United Kingdom from social or military unrest or,</w:t>
            </w:r>
          </w:p>
          <w:p w14:paraId="591069DE" w14:textId="77777777" w:rsidR="00E546F5" w:rsidRDefault="00951CE2">
            <w:pPr>
              <w:pStyle w:val="Tier1Bullet"/>
            </w:pPr>
            <w:r>
              <w:tab/>
              <w:t>d) for training purposes, or</w:t>
            </w:r>
          </w:p>
          <w:p w14:paraId="591069DF" w14:textId="77777777" w:rsidR="00E546F5" w:rsidRDefault="00951CE2">
            <w:pPr>
              <w:pStyle w:val="Tier1Bullet"/>
            </w:pPr>
            <w:r>
              <w:tab/>
              <w:t xml:space="preserve">e) temporarily, for civil purposes in the </w:t>
            </w:r>
            <w:r>
              <w:t>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E0" w14:textId="77777777" w:rsidR="00E546F5" w:rsidRDefault="00951CE2">
            <w:pPr>
              <w:pStyle w:val="NormalinTable"/>
            </w:pPr>
            <w:r>
              <w:t>0.0%</w:t>
            </w:r>
          </w:p>
        </w:tc>
      </w:tr>
      <w:tr w:rsidR="00E546F5" w14:paraId="591069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E2" w14:textId="77777777" w:rsidR="00E546F5" w:rsidRDefault="00951CE2">
            <w:pPr>
              <w:pStyle w:val="NormalinTable"/>
            </w:pPr>
            <w:r>
              <w:t>8414102510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E3" w14:textId="77777777" w:rsidR="00E546F5" w:rsidRDefault="00951CE2">
            <w:pPr>
              <w:pStyle w:val="Tier1"/>
            </w:pPr>
            <w:r>
              <w:t>Air or vacuum pumps, air or other gas compressors and fans; ventilating or recycling hoods incorporating a fan, whether or not fitted with filters</w:t>
            </w:r>
          </w:p>
          <w:p w14:paraId="591069E4" w14:textId="77777777" w:rsidR="00E546F5" w:rsidRDefault="00951CE2">
            <w:pPr>
              <w:pStyle w:val="Tier2"/>
            </w:pPr>
            <w:r>
              <w:t>-</w:t>
            </w:r>
            <w:r>
              <w:tab/>
            </w:r>
            <w:r>
              <w:t>Vacuum pumps</w:t>
            </w:r>
          </w:p>
          <w:p w14:paraId="591069E5" w14:textId="77777777" w:rsidR="00E546F5" w:rsidRDefault="00951CE2">
            <w:pPr>
              <w:pStyle w:val="Tier3"/>
            </w:pPr>
            <w:r>
              <w:t>-</w:t>
            </w:r>
            <w:r>
              <w:tab/>
              <w:t>-</w:t>
            </w:r>
            <w:r>
              <w:tab/>
              <w:t>Other</w:t>
            </w:r>
          </w:p>
          <w:p w14:paraId="591069E6" w14:textId="77777777" w:rsidR="00E546F5" w:rsidRDefault="00951CE2">
            <w:pPr>
              <w:pStyle w:val="Tier4"/>
            </w:pPr>
            <w:r>
              <w:t>-</w:t>
            </w:r>
            <w:r>
              <w:tab/>
              <w:t>-</w:t>
            </w:r>
            <w:r>
              <w:tab/>
              <w:t>-</w:t>
            </w:r>
            <w:r>
              <w:tab/>
              <w:t>Rotary piston pumps, sliding vane rotary pumps, molecular drag pumps and Roots pumps</w:t>
            </w:r>
          </w:p>
          <w:p w14:paraId="591069E7" w14:textId="77777777" w:rsidR="00E546F5" w:rsidRDefault="00951CE2">
            <w:pPr>
              <w:pStyle w:val="Tier5"/>
            </w:pPr>
            <w:r>
              <w:t>-</w:t>
            </w:r>
            <w:r>
              <w:tab/>
              <w:t>-</w:t>
            </w:r>
            <w:r>
              <w:tab/>
              <w:t>-</w:t>
            </w:r>
            <w:r>
              <w:tab/>
              <w:t>-</w:t>
            </w:r>
            <w:r>
              <w:tab/>
              <w:t>For use in civil aircraft</w:t>
            </w:r>
          </w:p>
          <w:p w14:paraId="591069E8" w14:textId="77777777" w:rsidR="00E546F5" w:rsidRDefault="00951CE2">
            <w:pPr>
              <w:pStyle w:val="Tier5Bullet"/>
            </w:pPr>
            <w:r>
              <w:tab/>
            </w:r>
            <w:r>
              <w:tab/>
            </w:r>
            <w:r>
              <w:tab/>
            </w:r>
            <w:r>
              <w:tab/>
              <w:t>-</w:t>
            </w:r>
            <w:r>
              <w:tab/>
              <w:t>use in civil aircraft</w:t>
            </w:r>
          </w:p>
          <w:p w14:paraId="591069E9" w14:textId="77777777" w:rsidR="00E546F5" w:rsidRDefault="00951CE2">
            <w:pPr>
              <w:pStyle w:val="Tier5Bullet"/>
            </w:pPr>
            <w:r>
              <w:tab/>
            </w:r>
            <w:r>
              <w:tab/>
            </w:r>
            <w:r>
              <w:tab/>
            </w:r>
            <w:r>
              <w:tab/>
              <w:t>-</w:t>
            </w:r>
            <w:r>
              <w:tab/>
              <w:t>use for incorporation in civil aircraft in the course of their manufacture</w:t>
            </w:r>
            <w:r>
              <w:t>, repair, maintenance, rebuilding, modification or conversion</w:t>
            </w:r>
          </w:p>
          <w:p w14:paraId="591069EA"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EB" w14:textId="77777777" w:rsidR="00E546F5" w:rsidRDefault="00951CE2">
            <w:pPr>
              <w:pStyle w:val="NormalinTable"/>
            </w:pPr>
            <w:r>
              <w:t>0.0%</w:t>
            </w:r>
          </w:p>
        </w:tc>
      </w:tr>
      <w:tr w:rsidR="00E546F5" w14:paraId="591069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ED" w14:textId="77777777" w:rsidR="00E546F5" w:rsidRDefault="00951CE2">
            <w:pPr>
              <w:pStyle w:val="NormalinTable"/>
            </w:pPr>
            <w:r>
              <w:t>8414102590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EE" w14:textId="77777777" w:rsidR="00E546F5" w:rsidRDefault="00951CE2">
            <w:pPr>
              <w:pStyle w:val="Tier1"/>
            </w:pPr>
            <w:r>
              <w:t xml:space="preserve">Air or vacuum pumps, air or other gas compressors and fans; ventilating or recycling hoods incorporating a fan, whether or </w:t>
            </w:r>
            <w:r>
              <w:t>not fitted with filters</w:t>
            </w:r>
          </w:p>
          <w:p w14:paraId="591069EF" w14:textId="77777777" w:rsidR="00E546F5" w:rsidRDefault="00951CE2">
            <w:pPr>
              <w:pStyle w:val="Tier2"/>
            </w:pPr>
            <w:r>
              <w:t>-</w:t>
            </w:r>
            <w:r>
              <w:tab/>
              <w:t>Vacuum pumps</w:t>
            </w:r>
          </w:p>
          <w:p w14:paraId="591069F0" w14:textId="77777777" w:rsidR="00E546F5" w:rsidRDefault="00951CE2">
            <w:pPr>
              <w:pStyle w:val="Tier3"/>
            </w:pPr>
            <w:r>
              <w:t>-</w:t>
            </w:r>
            <w:r>
              <w:tab/>
              <w:t>-</w:t>
            </w:r>
            <w:r>
              <w:tab/>
              <w:t>Other</w:t>
            </w:r>
          </w:p>
          <w:p w14:paraId="591069F1" w14:textId="77777777" w:rsidR="00E546F5" w:rsidRDefault="00951CE2">
            <w:pPr>
              <w:pStyle w:val="Tier4"/>
            </w:pPr>
            <w:r>
              <w:t>-</w:t>
            </w:r>
            <w:r>
              <w:tab/>
              <w:t>-</w:t>
            </w:r>
            <w:r>
              <w:tab/>
              <w:t>-</w:t>
            </w:r>
            <w:r>
              <w:tab/>
              <w:t>Rotary piston pumps, sliding vane rotary pumps, molecular drag pumps and Roots pumps</w:t>
            </w:r>
          </w:p>
          <w:p w14:paraId="591069F2" w14:textId="77777777" w:rsidR="00E546F5" w:rsidRDefault="00951CE2">
            <w:pPr>
              <w:pStyle w:val="Tier5"/>
            </w:pPr>
            <w:r>
              <w:t>-</w:t>
            </w:r>
            <w:r>
              <w:tab/>
              <w:t>-</w:t>
            </w:r>
            <w:r>
              <w:tab/>
              <w:t>-</w:t>
            </w:r>
            <w:r>
              <w:tab/>
              <w:t>-</w:t>
            </w:r>
            <w:r>
              <w:tab/>
              <w:t>Other</w:t>
            </w:r>
          </w:p>
          <w:p w14:paraId="591069F3"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69F4" w14:textId="77777777" w:rsidR="00E546F5" w:rsidRDefault="00951CE2">
            <w:pPr>
              <w:pStyle w:val="Tier5Bullet"/>
            </w:pPr>
            <w:r>
              <w:tab/>
            </w:r>
            <w:r>
              <w:tab/>
            </w:r>
            <w:r>
              <w:tab/>
            </w:r>
            <w:r>
              <w:tab/>
              <w:t>-</w:t>
            </w:r>
            <w:r>
              <w:tab/>
              <w:t>for fitting to or equipping such ships, boats or other vessels;</w:t>
            </w:r>
          </w:p>
          <w:p w14:paraId="591069F5"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69F6" w14:textId="77777777" w:rsidR="00E546F5" w:rsidRDefault="00951CE2">
            <w:pPr>
              <w:pStyle w:val="Tier5Bullet"/>
            </w:pPr>
            <w:r>
              <w:tab/>
            </w:r>
            <w:r>
              <w:tab/>
            </w:r>
            <w:r>
              <w:tab/>
            </w:r>
            <w:r>
              <w:tab/>
              <w:t>-</w:t>
            </w:r>
            <w:r>
              <w:tab/>
              <w:t>for equipping the above platforms;</w:t>
            </w:r>
          </w:p>
          <w:p w14:paraId="591069F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9F8" w14:textId="77777777" w:rsidR="00E546F5" w:rsidRDefault="00951CE2">
            <w:pPr>
              <w:pStyle w:val="NormalinTable"/>
            </w:pPr>
            <w:r>
              <w:t>0.0%</w:t>
            </w:r>
          </w:p>
        </w:tc>
      </w:tr>
      <w:tr w:rsidR="00E546F5" w14:paraId="59106A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9FA" w14:textId="77777777" w:rsidR="00E546F5" w:rsidRDefault="00951CE2">
            <w:pPr>
              <w:pStyle w:val="NormalinTable"/>
            </w:pPr>
            <w:r>
              <w:t>8414108110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9FB" w14:textId="77777777" w:rsidR="00E546F5" w:rsidRDefault="00951CE2">
            <w:pPr>
              <w:pStyle w:val="Tier1"/>
            </w:pPr>
            <w:r>
              <w:t xml:space="preserve">Air or vacuum </w:t>
            </w:r>
            <w:r>
              <w:t>pumps, air or other gas compressors and fans; ventilating or recycling hoods incorporating a fan, whether or not fitted with filters</w:t>
            </w:r>
          </w:p>
          <w:p w14:paraId="591069FC" w14:textId="77777777" w:rsidR="00E546F5" w:rsidRDefault="00951CE2">
            <w:pPr>
              <w:pStyle w:val="Tier2"/>
            </w:pPr>
            <w:r>
              <w:t>-</w:t>
            </w:r>
            <w:r>
              <w:tab/>
              <w:t>Vacuum pumps</w:t>
            </w:r>
          </w:p>
          <w:p w14:paraId="591069FD" w14:textId="77777777" w:rsidR="00E546F5" w:rsidRDefault="00951CE2">
            <w:pPr>
              <w:pStyle w:val="Tier3"/>
            </w:pPr>
            <w:r>
              <w:t>-</w:t>
            </w:r>
            <w:r>
              <w:tab/>
              <w:t>-</w:t>
            </w:r>
            <w:r>
              <w:tab/>
              <w:t>Other</w:t>
            </w:r>
          </w:p>
          <w:p w14:paraId="591069FE" w14:textId="77777777" w:rsidR="00E546F5" w:rsidRDefault="00951CE2">
            <w:pPr>
              <w:pStyle w:val="Tier4"/>
            </w:pPr>
            <w:r>
              <w:t>-</w:t>
            </w:r>
            <w:r>
              <w:tab/>
              <w:t>-</w:t>
            </w:r>
            <w:r>
              <w:tab/>
              <w:t>-</w:t>
            </w:r>
            <w:r>
              <w:tab/>
              <w:t>Other</w:t>
            </w:r>
          </w:p>
          <w:p w14:paraId="591069FF" w14:textId="77777777" w:rsidR="00E546F5" w:rsidRDefault="00951CE2">
            <w:pPr>
              <w:pStyle w:val="Tier5"/>
            </w:pPr>
            <w:r>
              <w:t>-</w:t>
            </w:r>
            <w:r>
              <w:tab/>
              <w:t>-</w:t>
            </w:r>
            <w:r>
              <w:tab/>
              <w:t>-</w:t>
            </w:r>
            <w:r>
              <w:tab/>
              <w:t>-</w:t>
            </w:r>
            <w:r>
              <w:tab/>
              <w:t>Diffusion pumps, cryopumps and adsorption pumps</w:t>
            </w:r>
          </w:p>
          <w:p w14:paraId="59106A00" w14:textId="77777777" w:rsidR="00E546F5" w:rsidRDefault="00951CE2">
            <w:pPr>
              <w:pStyle w:val="Tier6"/>
            </w:pPr>
            <w:r>
              <w:t>-</w:t>
            </w:r>
            <w:r>
              <w:tab/>
              <w:t>-</w:t>
            </w:r>
            <w:r>
              <w:tab/>
              <w:t>-</w:t>
            </w:r>
            <w:r>
              <w:tab/>
              <w:t>-</w:t>
            </w:r>
            <w:r>
              <w:tab/>
              <w:t>-</w:t>
            </w:r>
            <w:r>
              <w:tab/>
              <w:t>For use in civil air</w:t>
            </w:r>
            <w:r>
              <w:t>craft</w:t>
            </w:r>
          </w:p>
          <w:p w14:paraId="59106A01" w14:textId="77777777" w:rsidR="00E546F5" w:rsidRDefault="00951CE2">
            <w:pPr>
              <w:pStyle w:val="Tier6Bullet"/>
            </w:pPr>
            <w:r>
              <w:tab/>
            </w:r>
            <w:r>
              <w:tab/>
            </w:r>
            <w:r>
              <w:tab/>
            </w:r>
            <w:r>
              <w:tab/>
            </w:r>
            <w:r>
              <w:tab/>
              <w:t>-</w:t>
            </w:r>
            <w:r>
              <w:tab/>
              <w:t>use in civil aircraft</w:t>
            </w:r>
          </w:p>
          <w:p w14:paraId="59106A02"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A03"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04" w14:textId="77777777" w:rsidR="00E546F5" w:rsidRDefault="00951CE2">
            <w:pPr>
              <w:pStyle w:val="NormalinTable"/>
            </w:pPr>
            <w:r>
              <w:t>0.0%</w:t>
            </w:r>
          </w:p>
        </w:tc>
      </w:tr>
      <w:tr w:rsidR="00E546F5" w14:paraId="59106A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06" w14:textId="77777777" w:rsidR="00E546F5" w:rsidRDefault="00951CE2">
            <w:pPr>
              <w:pStyle w:val="NormalinTable"/>
            </w:pPr>
            <w:r>
              <w:t>8414108190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07" w14:textId="77777777" w:rsidR="00E546F5" w:rsidRDefault="00951CE2">
            <w:pPr>
              <w:pStyle w:val="Tier1"/>
            </w:pPr>
            <w:r>
              <w:t xml:space="preserve">Air or </w:t>
            </w:r>
            <w:r>
              <w:t>vacuum pumps, air or other gas compressors and fans; ventilating or recycling hoods incorporating a fan, whether or not fitted with filters</w:t>
            </w:r>
          </w:p>
          <w:p w14:paraId="59106A08" w14:textId="77777777" w:rsidR="00E546F5" w:rsidRDefault="00951CE2">
            <w:pPr>
              <w:pStyle w:val="Tier2"/>
            </w:pPr>
            <w:r>
              <w:t>-</w:t>
            </w:r>
            <w:r>
              <w:tab/>
              <w:t>Vacuum pumps</w:t>
            </w:r>
          </w:p>
          <w:p w14:paraId="59106A09" w14:textId="77777777" w:rsidR="00E546F5" w:rsidRDefault="00951CE2">
            <w:pPr>
              <w:pStyle w:val="Tier3"/>
            </w:pPr>
            <w:r>
              <w:t>-</w:t>
            </w:r>
            <w:r>
              <w:tab/>
              <w:t>-</w:t>
            </w:r>
            <w:r>
              <w:tab/>
              <w:t>Other</w:t>
            </w:r>
          </w:p>
          <w:p w14:paraId="59106A0A" w14:textId="77777777" w:rsidR="00E546F5" w:rsidRDefault="00951CE2">
            <w:pPr>
              <w:pStyle w:val="Tier4"/>
            </w:pPr>
            <w:r>
              <w:t>-</w:t>
            </w:r>
            <w:r>
              <w:tab/>
              <w:t>-</w:t>
            </w:r>
            <w:r>
              <w:tab/>
              <w:t>-</w:t>
            </w:r>
            <w:r>
              <w:tab/>
              <w:t>Other</w:t>
            </w:r>
          </w:p>
          <w:p w14:paraId="59106A0B" w14:textId="77777777" w:rsidR="00E546F5" w:rsidRDefault="00951CE2">
            <w:pPr>
              <w:pStyle w:val="Tier5"/>
            </w:pPr>
            <w:r>
              <w:t>-</w:t>
            </w:r>
            <w:r>
              <w:tab/>
              <w:t>-</w:t>
            </w:r>
            <w:r>
              <w:tab/>
              <w:t>-</w:t>
            </w:r>
            <w:r>
              <w:tab/>
              <w:t>-</w:t>
            </w:r>
            <w:r>
              <w:tab/>
              <w:t>Diffusion pumps, cryopumps and adsorption pumps</w:t>
            </w:r>
          </w:p>
          <w:p w14:paraId="59106A0C" w14:textId="77777777" w:rsidR="00E546F5" w:rsidRDefault="00951CE2">
            <w:pPr>
              <w:pStyle w:val="Tier6"/>
            </w:pPr>
            <w:r>
              <w:t>-</w:t>
            </w:r>
            <w:r>
              <w:tab/>
              <w:t>-</w:t>
            </w:r>
            <w:r>
              <w:tab/>
              <w:t>-</w:t>
            </w:r>
            <w:r>
              <w:tab/>
              <w:t>-</w:t>
            </w:r>
            <w:r>
              <w:tab/>
              <w:t>-</w:t>
            </w:r>
            <w:r>
              <w:tab/>
              <w:t>Other</w:t>
            </w:r>
          </w:p>
          <w:p w14:paraId="59106A0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A0E" w14:textId="77777777" w:rsidR="00E546F5" w:rsidRDefault="00951CE2">
            <w:pPr>
              <w:pStyle w:val="Tier6Bullet"/>
            </w:pPr>
            <w:r>
              <w:tab/>
            </w:r>
            <w:r>
              <w:tab/>
            </w:r>
            <w:r>
              <w:tab/>
            </w:r>
            <w:r>
              <w:tab/>
            </w:r>
            <w:r>
              <w:tab/>
              <w:t>-</w:t>
            </w:r>
            <w:r>
              <w:tab/>
              <w:t>for fitting to or equipping such ships, boats or other vessels;</w:t>
            </w:r>
          </w:p>
          <w:p w14:paraId="59106A0F" w14:textId="77777777" w:rsidR="00E546F5" w:rsidRDefault="00951CE2">
            <w:pPr>
              <w:pStyle w:val="Tier6Bullet"/>
            </w:pPr>
            <w:r>
              <w:tab/>
            </w: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6A10" w14:textId="77777777" w:rsidR="00E546F5" w:rsidRDefault="00951CE2">
            <w:pPr>
              <w:pStyle w:val="Tier6Bullet"/>
            </w:pPr>
            <w:r>
              <w:tab/>
            </w:r>
            <w:r>
              <w:tab/>
            </w:r>
            <w:r>
              <w:tab/>
            </w:r>
            <w:r>
              <w:tab/>
            </w:r>
            <w:r>
              <w:tab/>
              <w:t>-</w:t>
            </w:r>
            <w:r>
              <w:tab/>
              <w:t>for equipping the above platforms;</w:t>
            </w:r>
          </w:p>
          <w:p w14:paraId="59106A11" w14:textId="77777777" w:rsidR="00E546F5" w:rsidRDefault="00951CE2">
            <w:pPr>
              <w:pStyle w:val="Tier6Bullet"/>
            </w:pPr>
            <w:r>
              <w:tab/>
            </w:r>
            <w:r>
              <w:tab/>
            </w:r>
            <w:r>
              <w:tab/>
            </w:r>
            <w:r>
              <w:tab/>
            </w:r>
            <w:r>
              <w:tab/>
              <w:t>-</w:t>
            </w:r>
            <w:r>
              <w:tab/>
              <w:t>for linking t</w:t>
            </w:r>
            <w:r>
              <w: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12" w14:textId="77777777" w:rsidR="00E546F5" w:rsidRDefault="00951CE2">
            <w:pPr>
              <w:pStyle w:val="NormalinTable"/>
            </w:pPr>
            <w:r>
              <w:t>0.0%</w:t>
            </w:r>
          </w:p>
        </w:tc>
      </w:tr>
      <w:tr w:rsidR="00E546F5" w14:paraId="59106A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14" w14:textId="77777777" w:rsidR="00E546F5" w:rsidRDefault="00951CE2">
            <w:pPr>
              <w:pStyle w:val="NormalinTable"/>
            </w:pPr>
            <w:r>
              <w:t>8414108910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15" w14:textId="77777777" w:rsidR="00E546F5" w:rsidRDefault="00951CE2">
            <w:pPr>
              <w:pStyle w:val="Tier1"/>
            </w:pPr>
            <w:r>
              <w:t>Air or vacuum pumps, air or other gas compressors and fans; ventilating or recycling hoods incorporating a fan, whether or not fitted with filters</w:t>
            </w:r>
          </w:p>
          <w:p w14:paraId="59106A16" w14:textId="77777777" w:rsidR="00E546F5" w:rsidRDefault="00951CE2">
            <w:pPr>
              <w:pStyle w:val="Tier2"/>
            </w:pPr>
            <w:r>
              <w:t>-</w:t>
            </w:r>
            <w:r>
              <w:tab/>
              <w:t>Vacuum pumps</w:t>
            </w:r>
          </w:p>
          <w:p w14:paraId="59106A17" w14:textId="77777777" w:rsidR="00E546F5" w:rsidRDefault="00951CE2">
            <w:pPr>
              <w:pStyle w:val="Tier3"/>
            </w:pPr>
            <w:r>
              <w:t>-</w:t>
            </w:r>
            <w:r>
              <w:tab/>
              <w:t>-</w:t>
            </w:r>
            <w:r>
              <w:tab/>
              <w:t>Other</w:t>
            </w:r>
          </w:p>
          <w:p w14:paraId="59106A18" w14:textId="77777777" w:rsidR="00E546F5" w:rsidRDefault="00951CE2">
            <w:pPr>
              <w:pStyle w:val="Tier4"/>
            </w:pPr>
            <w:r>
              <w:t>-</w:t>
            </w:r>
            <w:r>
              <w:tab/>
              <w:t>-</w:t>
            </w:r>
            <w:r>
              <w:tab/>
              <w:t>-</w:t>
            </w:r>
            <w:r>
              <w:tab/>
            </w:r>
            <w:r>
              <w:t>Other</w:t>
            </w:r>
          </w:p>
          <w:p w14:paraId="59106A19" w14:textId="77777777" w:rsidR="00E546F5" w:rsidRDefault="00951CE2">
            <w:pPr>
              <w:pStyle w:val="Tier5"/>
            </w:pPr>
            <w:r>
              <w:t>-</w:t>
            </w:r>
            <w:r>
              <w:tab/>
              <w:t>-</w:t>
            </w:r>
            <w:r>
              <w:tab/>
              <w:t>-</w:t>
            </w:r>
            <w:r>
              <w:tab/>
              <w:t>-</w:t>
            </w:r>
            <w:r>
              <w:tab/>
              <w:t>Other</w:t>
            </w:r>
          </w:p>
          <w:p w14:paraId="59106A1A" w14:textId="77777777" w:rsidR="00E546F5" w:rsidRDefault="00951CE2">
            <w:pPr>
              <w:pStyle w:val="Tier6"/>
            </w:pPr>
            <w:r>
              <w:t>-</w:t>
            </w:r>
            <w:r>
              <w:tab/>
              <w:t>-</w:t>
            </w:r>
            <w:r>
              <w:tab/>
              <w:t>-</w:t>
            </w:r>
            <w:r>
              <w:tab/>
              <w:t>-</w:t>
            </w:r>
            <w:r>
              <w:tab/>
              <w:t>-</w:t>
            </w:r>
            <w:r>
              <w:tab/>
              <w:t>For use in civil aircraft</w:t>
            </w:r>
          </w:p>
          <w:p w14:paraId="59106A1B" w14:textId="77777777" w:rsidR="00E546F5" w:rsidRDefault="00951CE2">
            <w:pPr>
              <w:pStyle w:val="Tier6Bullet"/>
            </w:pPr>
            <w:r>
              <w:tab/>
            </w:r>
            <w:r>
              <w:tab/>
            </w:r>
            <w:r>
              <w:tab/>
            </w:r>
            <w:r>
              <w:tab/>
            </w:r>
            <w:r>
              <w:tab/>
              <w:t>-</w:t>
            </w:r>
            <w:r>
              <w:tab/>
              <w:t>use in civil aircraft</w:t>
            </w:r>
          </w:p>
          <w:p w14:paraId="59106A1C"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6A1D" w14:textId="77777777" w:rsidR="00E546F5" w:rsidRDefault="00951CE2">
            <w:pPr>
              <w:pStyle w:val="Tier6Bullet"/>
            </w:pPr>
            <w:r>
              <w:tab/>
            </w:r>
            <w:r>
              <w:tab/>
            </w:r>
            <w:r>
              <w:tab/>
            </w:r>
            <w:r>
              <w:tab/>
            </w:r>
            <w:r>
              <w:tab/>
              <w:t>-</w:t>
            </w:r>
            <w:r>
              <w:tab/>
              <w:t xml:space="preserve">use in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1E" w14:textId="77777777" w:rsidR="00E546F5" w:rsidRDefault="00951CE2">
            <w:pPr>
              <w:pStyle w:val="NormalinTable"/>
            </w:pPr>
            <w:r>
              <w:t>0.0%</w:t>
            </w:r>
          </w:p>
        </w:tc>
      </w:tr>
      <w:tr w:rsidR="00E546F5" w14:paraId="59106A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20" w14:textId="77777777" w:rsidR="00E546F5" w:rsidRDefault="00951CE2">
            <w:pPr>
              <w:pStyle w:val="NormalinTable"/>
            </w:pPr>
            <w:r>
              <w:t>8414108990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21" w14:textId="77777777" w:rsidR="00E546F5" w:rsidRDefault="00951CE2">
            <w:pPr>
              <w:pStyle w:val="Tier1"/>
            </w:pPr>
            <w:r>
              <w:t>Air or vacuum pumps, air or other gas compressors and fans; ventilating or recycling hoods incorporating a fan, whether or not fitted with filters</w:t>
            </w:r>
          </w:p>
          <w:p w14:paraId="59106A22" w14:textId="77777777" w:rsidR="00E546F5" w:rsidRDefault="00951CE2">
            <w:pPr>
              <w:pStyle w:val="Tier2"/>
            </w:pPr>
            <w:r>
              <w:t>-</w:t>
            </w:r>
            <w:r>
              <w:tab/>
              <w:t>Vacuum pumps</w:t>
            </w:r>
          </w:p>
          <w:p w14:paraId="59106A23" w14:textId="77777777" w:rsidR="00E546F5" w:rsidRDefault="00951CE2">
            <w:pPr>
              <w:pStyle w:val="Tier3"/>
            </w:pPr>
            <w:r>
              <w:t>-</w:t>
            </w:r>
            <w:r>
              <w:tab/>
              <w:t>-</w:t>
            </w:r>
            <w:r>
              <w:tab/>
              <w:t>Other</w:t>
            </w:r>
          </w:p>
          <w:p w14:paraId="59106A24" w14:textId="77777777" w:rsidR="00E546F5" w:rsidRDefault="00951CE2">
            <w:pPr>
              <w:pStyle w:val="Tier4"/>
            </w:pPr>
            <w:r>
              <w:t>-</w:t>
            </w:r>
            <w:r>
              <w:tab/>
              <w:t>-</w:t>
            </w:r>
            <w:r>
              <w:tab/>
              <w:t>-</w:t>
            </w:r>
            <w:r>
              <w:tab/>
              <w:t>Other</w:t>
            </w:r>
          </w:p>
          <w:p w14:paraId="59106A25" w14:textId="77777777" w:rsidR="00E546F5" w:rsidRDefault="00951CE2">
            <w:pPr>
              <w:pStyle w:val="Tier5"/>
            </w:pPr>
            <w:r>
              <w:t>-</w:t>
            </w:r>
            <w:r>
              <w:tab/>
              <w:t>-</w:t>
            </w:r>
            <w:r>
              <w:tab/>
              <w:t>-</w:t>
            </w:r>
            <w:r>
              <w:tab/>
              <w:t>-</w:t>
            </w:r>
            <w:r>
              <w:tab/>
              <w:t>Other</w:t>
            </w:r>
          </w:p>
          <w:p w14:paraId="59106A26" w14:textId="77777777" w:rsidR="00E546F5" w:rsidRDefault="00951CE2">
            <w:pPr>
              <w:pStyle w:val="Tier6"/>
            </w:pPr>
            <w:r>
              <w:t>-</w:t>
            </w:r>
            <w:r>
              <w:tab/>
              <w:t>-</w:t>
            </w:r>
            <w:r>
              <w:tab/>
              <w:t>-</w:t>
            </w:r>
            <w:r>
              <w:tab/>
              <w:t>-</w:t>
            </w:r>
            <w:r>
              <w:tab/>
              <w:t>-</w:t>
            </w:r>
            <w:r>
              <w:tab/>
            </w:r>
            <w:r>
              <w:t>Other</w:t>
            </w:r>
          </w:p>
          <w:p w14:paraId="59106A2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A28" w14:textId="77777777" w:rsidR="00E546F5" w:rsidRDefault="00951CE2">
            <w:pPr>
              <w:pStyle w:val="Tier6Bullet"/>
            </w:pPr>
            <w:r>
              <w:tab/>
            </w:r>
            <w:r>
              <w:tab/>
            </w:r>
            <w:r>
              <w:tab/>
            </w:r>
            <w:r>
              <w:tab/>
            </w:r>
            <w:r>
              <w:tab/>
              <w:t>-</w:t>
            </w:r>
            <w:r>
              <w:tab/>
              <w:t>for fitting to or equipping such ships, boats or other vessels;</w:t>
            </w:r>
          </w:p>
          <w:p w14:paraId="59106A29"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A2A" w14:textId="77777777" w:rsidR="00E546F5" w:rsidRDefault="00951CE2">
            <w:pPr>
              <w:pStyle w:val="Tier6Bullet"/>
            </w:pPr>
            <w:r>
              <w:tab/>
            </w:r>
            <w:r>
              <w:tab/>
            </w:r>
            <w:r>
              <w:tab/>
            </w:r>
            <w:r>
              <w:tab/>
            </w:r>
            <w:r>
              <w:tab/>
              <w:t>-</w:t>
            </w:r>
            <w:r>
              <w:tab/>
              <w:t>for equipping the above pla</w:t>
            </w:r>
            <w:r>
              <w:t>tforms;</w:t>
            </w:r>
          </w:p>
          <w:p w14:paraId="59106A2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2C" w14:textId="77777777" w:rsidR="00E546F5" w:rsidRDefault="00951CE2">
            <w:pPr>
              <w:pStyle w:val="NormalinTable"/>
            </w:pPr>
            <w:r>
              <w:t>0.0%</w:t>
            </w:r>
          </w:p>
        </w:tc>
      </w:tr>
      <w:tr w:rsidR="00E546F5" w14:paraId="59106A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2E" w14:textId="77777777" w:rsidR="00E546F5" w:rsidRDefault="00951CE2">
            <w:pPr>
              <w:pStyle w:val="NormalinTable"/>
            </w:pPr>
            <w:r>
              <w:t>8414202000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2F" w14:textId="77777777" w:rsidR="00E546F5" w:rsidRDefault="00951CE2">
            <w:pPr>
              <w:pStyle w:val="Tier1"/>
            </w:pPr>
            <w:r>
              <w:t>Air or vacuum pumps, air or other gas compressors and fans; ventilating or recycling hoods incorporating a fan, whether or not fitted with filters</w:t>
            </w:r>
          </w:p>
          <w:p w14:paraId="59106A30" w14:textId="77777777" w:rsidR="00E546F5" w:rsidRDefault="00951CE2">
            <w:pPr>
              <w:pStyle w:val="Tier2"/>
            </w:pPr>
            <w:r>
              <w:t>-</w:t>
            </w:r>
            <w:r>
              <w:tab/>
              <w:t>Hand- or</w:t>
            </w:r>
            <w:r>
              <w:t xml:space="preserve"> foot-operated air pumps</w:t>
            </w:r>
          </w:p>
          <w:p w14:paraId="59106A31" w14:textId="77777777" w:rsidR="00E546F5" w:rsidRDefault="00951CE2">
            <w:pPr>
              <w:pStyle w:val="Tier3"/>
            </w:pPr>
            <w:r>
              <w:t>-</w:t>
            </w:r>
            <w:r>
              <w:tab/>
              <w:t>-</w:t>
            </w:r>
            <w:r>
              <w:tab/>
              <w:t>Handpumps for cycles</w:t>
            </w:r>
          </w:p>
          <w:p w14:paraId="59106A3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A33" w14:textId="77777777" w:rsidR="00E546F5" w:rsidRDefault="00951CE2">
            <w:pPr>
              <w:pStyle w:val="Tier3Bullet"/>
            </w:pPr>
            <w:r>
              <w:tab/>
            </w:r>
            <w:r>
              <w:tab/>
              <w:t>-</w:t>
            </w:r>
            <w:r>
              <w:tab/>
              <w:t xml:space="preserve">for fitting to or equipping such ships, boats or </w:t>
            </w:r>
            <w:r>
              <w:t>other vessels;</w:t>
            </w:r>
          </w:p>
          <w:p w14:paraId="59106A3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A35" w14:textId="77777777" w:rsidR="00E546F5" w:rsidRDefault="00951CE2">
            <w:pPr>
              <w:pStyle w:val="Tier3Bullet"/>
            </w:pPr>
            <w:r>
              <w:tab/>
            </w:r>
            <w:r>
              <w:tab/>
              <w:t>-</w:t>
            </w:r>
            <w:r>
              <w:tab/>
              <w:t>for equ</w:t>
            </w:r>
            <w:r>
              <w:t>ipping the above platforms;</w:t>
            </w:r>
          </w:p>
          <w:p w14:paraId="59106A3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37" w14:textId="77777777" w:rsidR="00E546F5" w:rsidRDefault="00951CE2">
            <w:pPr>
              <w:pStyle w:val="NormalinTable"/>
            </w:pPr>
            <w:r>
              <w:t>0.0%</w:t>
            </w:r>
          </w:p>
        </w:tc>
      </w:tr>
      <w:tr w:rsidR="00E546F5" w14:paraId="59106A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39" w14:textId="77777777" w:rsidR="00E546F5" w:rsidRDefault="00951CE2">
            <w:pPr>
              <w:pStyle w:val="NormalinTable"/>
            </w:pPr>
            <w:r>
              <w:rPr>
                <w:rFonts w:eastAsia="Times New Roman"/>
                <w:color w:val="000000"/>
                <w:lang w:eastAsia="en-GB"/>
              </w:rPr>
              <w:t>8414208010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3A"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w:t>
            </w:r>
            <w:r>
              <w:rPr>
                <w:rFonts w:eastAsia="Times New Roman"/>
                <w:color w:val="000000"/>
                <w:lang w:eastAsia="en-GB"/>
              </w:rPr>
              <w:t>ilters</w:t>
            </w:r>
            <w:r>
              <w:rPr>
                <w:rFonts w:eastAsia="Times New Roman"/>
                <w:color w:val="000000"/>
                <w:lang w:eastAsia="en-GB"/>
              </w:rPr>
              <w:br/>
            </w:r>
            <w:r>
              <w:rPr>
                <w:rFonts w:eastAsia="Times New Roman"/>
                <w:color w:val="000000"/>
                <w:lang w:eastAsia="en-GB"/>
              </w:rPr>
              <w:t>Hand- or foot-operated air pumps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w:t>
            </w:r>
            <w:r>
              <w:rPr>
                <w:rFonts w:eastAsia="Times New Roman"/>
                <w:color w:val="000000"/>
                <w:lang w:eastAsia="en-GB"/>
              </w:rPr>
              <w:t xml:space="preserve">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3B" w14:textId="77777777" w:rsidR="00E546F5" w:rsidRDefault="00951CE2">
            <w:pPr>
              <w:pStyle w:val="NormalinTable"/>
            </w:pPr>
            <w:r>
              <w:t>0.0%</w:t>
            </w:r>
          </w:p>
        </w:tc>
      </w:tr>
      <w:tr w:rsidR="00E546F5" w14:paraId="59106A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3D" w14:textId="77777777" w:rsidR="00E546F5" w:rsidRDefault="00951CE2">
            <w:pPr>
              <w:pStyle w:val="NormalinTable"/>
            </w:pPr>
            <w:r>
              <w:t>8414208090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3E" w14:textId="77777777" w:rsidR="00E546F5" w:rsidRDefault="00951CE2">
            <w:pPr>
              <w:pStyle w:val="Tier1"/>
            </w:pPr>
            <w:r>
              <w:t>Air or vacuum pumps, air or other gas compressors and fans; ventilating or recycling hoods incorporating a fan, whether or not fitted with filters</w:t>
            </w:r>
          </w:p>
          <w:p w14:paraId="59106A3F" w14:textId="77777777" w:rsidR="00E546F5" w:rsidRDefault="00951CE2">
            <w:pPr>
              <w:pStyle w:val="Tier2"/>
            </w:pPr>
            <w:r>
              <w:t>-</w:t>
            </w:r>
            <w:r>
              <w:tab/>
              <w:t>Hand- or foot-operated air pumps</w:t>
            </w:r>
          </w:p>
          <w:p w14:paraId="59106A40" w14:textId="77777777" w:rsidR="00E546F5" w:rsidRDefault="00951CE2">
            <w:pPr>
              <w:pStyle w:val="Tier3"/>
            </w:pPr>
            <w:r>
              <w:t>-</w:t>
            </w:r>
            <w:r>
              <w:tab/>
              <w:t>-</w:t>
            </w:r>
            <w:r>
              <w:tab/>
              <w:t>Other</w:t>
            </w:r>
          </w:p>
          <w:p w14:paraId="59106A41" w14:textId="77777777" w:rsidR="00E546F5" w:rsidRDefault="00951CE2">
            <w:pPr>
              <w:pStyle w:val="Tier4"/>
            </w:pPr>
            <w:r>
              <w:t>-</w:t>
            </w:r>
            <w:r>
              <w:tab/>
              <w:t>-</w:t>
            </w:r>
            <w:r>
              <w:tab/>
              <w:t>-</w:t>
            </w:r>
            <w:r>
              <w:tab/>
              <w:t>Other</w:t>
            </w:r>
          </w:p>
          <w:p w14:paraId="59106A42"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6A43" w14:textId="77777777" w:rsidR="00E546F5" w:rsidRDefault="00951CE2">
            <w:pPr>
              <w:pStyle w:val="Tier4Bullet"/>
            </w:pPr>
            <w:r>
              <w:tab/>
            </w:r>
            <w:r>
              <w:tab/>
            </w:r>
            <w:r>
              <w:tab/>
              <w:t>-</w:t>
            </w:r>
            <w:r>
              <w:tab/>
              <w:t>for fitting to or equipping such ships, boats or other vessels;</w:t>
            </w:r>
          </w:p>
          <w:p w14:paraId="59106A44"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6A45" w14:textId="77777777" w:rsidR="00E546F5" w:rsidRDefault="00951CE2">
            <w:pPr>
              <w:pStyle w:val="Tier4Bullet"/>
            </w:pPr>
            <w:r>
              <w:tab/>
            </w:r>
            <w:r>
              <w:tab/>
            </w:r>
            <w:r>
              <w:tab/>
              <w:t>-</w:t>
            </w:r>
            <w:r>
              <w:tab/>
              <w:t>for equipping the above platforms;</w:t>
            </w:r>
          </w:p>
          <w:p w14:paraId="59106A46"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47" w14:textId="77777777" w:rsidR="00E546F5" w:rsidRDefault="00951CE2">
            <w:pPr>
              <w:pStyle w:val="NormalinTable"/>
            </w:pPr>
            <w:r>
              <w:t>0.0%</w:t>
            </w:r>
          </w:p>
        </w:tc>
      </w:tr>
      <w:tr w:rsidR="00E546F5" w14:paraId="59106A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49" w14:textId="77777777" w:rsidR="00E546F5" w:rsidRDefault="00951CE2">
            <w:pPr>
              <w:pStyle w:val="NormalinTable"/>
            </w:pPr>
            <w:r>
              <w:rPr>
                <w:rFonts w:eastAsia="Times New Roman"/>
                <w:color w:val="000000"/>
                <w:lang w:eastAsia="en-GB"/>
              </w:rPr>
              <w:t>8414302010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4A"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 xml:space="preserve">Compressors of a kind used in </w:t>
            </w:r>
            <w:r>
              <w:rPr>
                <w:rFonts w:eastAsia="Times New Roman"/>
                <w:color w:val="000000"/>
                <w:lang w:eastAsia="en-GB"/>
              </w:rPr>
              <w:t>refrigerating equipment</w:t>
            </w:r>
            <w:r>
              <w:rPr>
                <w:rFonts w:eastAsia="Times New Roman"/>
                <w:color w:val="000000"/>
                <w:lang w:eastAsia="en-GB"/>
              </w:rPr>
              <w:br/>
            </w:r>
            <w:r>
              <w:rPr>
                <w:rFonts w:eastAsia="Times New Roman"/>
                <w:color w:val="000000"/>
                <w:lang w:eastAsia="en-GB"/>
              </w:rPr>
              <w:t>Of a power not exceeding 0,4 kW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w:t>
            </w:r>
            <w:r>
              <w:rPr>
                <w:rFonts w:eastAsia="Times New Roman"/>
                <w:color w:val="000000"/>
                <w:lang w:eastAsia="en-GB"/>
              </w:rPr>
              <w:t>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4B" w14:textId="77777777" w:rsidR="00E546F5" w:rsidRDefault="00951CE2">
            <w:pPr>
              <w:pStyle w:val="NormalinTable"/>
            </w:pPr>
            <w:r>
              <w:t>0.0%</w:t>
            </w:r>
          </w:p>
        </w:tc>
      </w:tr>
      <w:tr w:rsidR="00E546F5" w14:paraId="59106A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4D" w14:textId="77777777" w:rsidR="00E546F5" w:rsidRDefault="00951CE2">
            <w:pPr>
              <w:pStyle w:val="NormalinTable"/>
            </w:pPr>
            <w:r>
              <w:t>8414302090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4E" w14:textId="77777777" w:rsidR="00E546F5" w:rsidRDefault="00951CE2">
            <w:pPr>
              <w:pStyle w:val="Tier1"/>
            </w:pPr>
            <w:r>
              <w:t>Air or vacuum pumps, air or other gas compressors and fans; ventilating or recycling hoods incorporating a fan, whether or not fitted with filters</w:t>
            </w:r>
          </w:p>
          <w:p w14:paraId="59106A4F" w14:textId="77777777" w:rsidR="00E546F5" w:rsidRDefault="00951CE2">
            <w:pPr>
              <w:pStyle w:val="Tier2"/>
            </w:pPr>
            <w:r>
              <w:t>-</w:t>
            </w:r>
            <w:r>
              <w:tab/>
              <w:t>Compressors of a kind used in refrigerating equipment</w:t>
            </w:r>
          </w:p>
          <w:p w14:paraId="59106A50" w14:textId="77777777" w:rsidR="00E546F5" w:rsidRDefault="00951CE2">
            <w:pPr>
              <w:pStyle w:val="Tier3"/>
            </w:pPr>
            <w:r>
              <w:t>-</w:t>
            </w:r>
            <w:r>
              <w:tab/>
            </w:r>
            <w:r>
              <w:t>-</w:t>
            </w:r>
            <w:r>
              <w:tab/>
              <w:t>Of a power not exceeding 0.4 kW</w:t>
            </w:r>
          </w:p>
          <w:p w14:paraId="59106A51" w14:textId="77777777" w:rsidR="00E546F5" w:rsidRDefault="00951CE2">
            <w:pPr>
              <w:pStyle w:val="Tier4"/>
            </w:pPr>
            <w:r>
              <w:t>-</w:t>
            </w:r>
            <w:r>
              <w:tab/>
              <w:t>-</w:t>
            </w:r>
            <w:r>
              <w:tab/>
              <w:t>-</w:t>
            </w:r>
            <w:r>
              <w:tab/>
              <w:t>Other</w:t>
            </w:r>
          </w:p>
          <w:p w14:paraId="59106A5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A53" w14:textId="77777777" w:rsidR="00E546F5" w:rsidRDefault="00951CE2">
            <w:pPr>
              <w:pStyle w:val="Tier4Bullet"/>
            </w:pPr>
            <w:r>
              <w:tab/>
            </w:r>
            <w:r>
              <w:tab/>
            </w:r>
            <w:r>
              <w:tab/>
              <w:t>-</w:t>
            </w:r>
            <w:r>
              <w:tab/>
              <w:t xml:space="preserve">for fitting to or equipping such ships, boats or </w:t>
            </w:r>
            <w:r>
              <w:t>other vessels;</w:t>
            </w:r>
          </w:p>
          <w:p w14:paraId="59106A5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A55" w14:textId="77777777" w:rsidR="00E546F5" w:rsidRDefault="00951CE2">
            <w:pPr>
              <w:pStyle w:val="Tier4Bullet"/>
            </w:pPr>
            <w:r>
              <w:tab/>
            </w:r>
            <w:r>
              <w:tab/>
            </w:r>
            <w:r>
              <w:tab/>
              <w:t>-</w:t>
            </w:r>
            <w:r>
              <w:tab/>
              <w:t>for e</w:t>
            </w:r>
            <w:r>
              <w:t>quipping the above platforms;</w:t>
            </w:r>
          </w:p>
          <w:p w14:paraId="59106A5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57" w14:textId="77777777" w:rsidR="00E546F5" w:rsidRDefault="00951CE2">
            <w:pPr>
              <w:pStyle w:val="NormalinTable"/>
            </w:pPr>
            <w:r>
              <w:t>0.0%</w:t>
            </w:r>
          </w:p>
        </w:tc>
      </w:tr>
      <w:tr w:rsidR="00E546F5" w14:paraId="59106A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59" w14:textId="77777777" w:rsidR="00E546F5" w:rsidRDefault="00951CE2">
            <w:pPr>
              <w:pStyle w:val="NormalinTable"/>
            </w:pPr>
            <w:r>
              <w:rPr>
                <w:rFonts w:eastAsia="Times New Roman"/>
                <w:color w:val="000000"/>
                <w:lang w:eastAsia="en-GB"/>
              </w:rPr>
              <w:t>8414308110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5A"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w:t>
            </w:r>
            <w:r>
              <w:rPr>
                <w:rFonts w:eastAsia="Times New Roman"/>
                <w:color w:val="000000"/>
                <w:lang w:eastAsia="en-GB"/>
              </w:rPr>
              <w:t>h filters</w:t>
            </w:r>
            <w:r>
              <w:rPr>
                <w:rFonts w:eastAsia="Times New Roman"/>
                <w:color w:val="000000"/>
                <w:lang w:eastAsia="en-GB"/>
              </w:rPr>
              <w:br/>
            </w:r>
            <w:r>
              <w:rPr>
                <w:rFonts w:eastAsia="Times New Roman"/>
                <w:color w:val="000000"/>
                <w:lang w:eastAsia="en-GB"/>
              </w:rPr>
              <w:t>Compressors of a kind used in refrigerating equipment</w:t>
            </w:r>
            <w:r>
              <w:rPr>
                <w:rFonts w:eastAsia="Times New Roman"/>
                <w:color w:val="000000"/>
                <w:lang w:eastAsia="en-GB"/>
              </w:rPr>
              <w:br/>
            </w:r>
            <w:r>
              <w:rPr>
                <w:rFonts w:eastAsia="Times New Roman"/>
                <w:color w:val="000000"/>
                <w:lang w:eastAsia="en-GB"/>
              </w:rPr>
              <w:t>Of a power exceeding 0,4 kW</w:t>
            </w:r>
            <w:r>
              <w:rPr>
                <w:rFonts w:eastAsia="Times New Roman"/>
                <w:color w:val="000000"/>
                <w:lang w:eastAsia="en-GB"/>
              </w:rPr>
              <w:br/>
            </w:r>
            <w:r>
              <w:rPr>
                <w:rFonts w:eastAsia="Times New Roman"/>
                <w:color w:val="000000"/>
                <w:lang w:eastAsia="en-GB"/>
              </w:rPr>
              <w:t>Hermetic or semi-hermetic</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w:t>
            </w:r>
            <w:r>
              <w:rPr>
                <w:rFonts w:eastAsia="Times New Roman"/>
                <w:color w:val="000000"/>
                <w:lang w:eastAsia="en-GB"/>
              </w:rPr>
              <w:t>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5B" w14:textId="77777777" w:rsidR="00E546F5" w:rsidRDefault="00951CE2">
            <w:pPr>
              <w:pStyle w:val="NormalinTable"/>
            </w:pPr>
            <w:r>
              <w:t>0.0%</w:t>
            </w:r>
          </w:p>
        </w:tc>
      </w:tr>
      <w:tr w:rsidR="00E546F5" w14:paraId="59106A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5D" w14:textId="77777777" w:rsidR="00E546F5" w:rsidRDefault="00951CE2">
            <w:pPr>
              <w:pStyle w:val="NormalinTable"/>
            </w:pPr>
            <w:r>
              <w:t>8414308150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5E" w14:textId="77777777" w:rsidR="00E546F5" w:rsidRDefault="00951CE2">
            <w:pPr>
              <w:pStyle w:val="Tier1"/>
            </w:pPr>
            <w:r>
              <w:t>Air or vacuum pumps, air or other gas compressors and fans; ventilating or recycling hoods incorporating a fan, whether or not fitted with filt</w:t>
            </w:r>
            <w:r>
              <w:t>ers</w:t>
            </w:r>
          </w:p>
          <w:p w14:paraId="59106A5F" w14:textId="77777777" w:rsidR="00E546F5" w:rsidRDefault="00951CE2">
            <w:pPr>
              <w:pStyle w:val="Tier2"/>
            </w:pPr>
            <w:r>
              <w:t>-</w:t>
            </w:r>
            <w:r>
              <w:tab/>
              <w:t>Compressors of a kind used in refrigerating equipment</w:t>
            </w:r>
          </w:p>
          <w:p w14:paraId="59106A60" w14:textId="77777777" w:rsidR="00E546F5" w:rsidRDefault="00951CE2">
            <w:pPr>
              <w:pStyle w:val="Tier3"/>
            </w:pPr>
            <w:r>
              <w:t>-</w:t>
            </w:r>
            <w:r>
              <w:tab/>
              <w:t>-</w:t>
            </w:r>
            <w:r>
              <w:tab/>
              <w:t>Of a power exceeding 0.4 kW</w:t>
            </w:r>
          </w:p>
          <w:p w14:paraId="59106A61" w14:textId="77777777" w:rsidR="00E546F5" w:rsidRDefault="00951CE2">
            <w:pPr>
              <w:pStyle w:val="Tier4"/>
            </w:pPr>
            <w:r>
              <w:t>-</w:t>
            </w:r>
            <w:r>
              <w:tab/>
              <w:t>-</w:t>
            </w:r>
            <w:r>
              <w:tab/>
              <w:t>-</w:t>
            </w:r>
            <w:r>
              <w:tab/>
              <w:t>Hermetic or semi-hermetic</w:t>
            </w:r>
          </w:p>
          <w:p w14:paraId="59106A62" w14:textId="77777777" w:rsidR="00E546F5" w:rsidRDefault="00951CE2">
            <w:pPr>
              <w:pStyle w:val="Tier5"/>
            </w:pPr>
            <w:r>
              <w:t>-</w:t>
            </w:r>
            <w:r>
              <w:tab/>
              <w:t>-</w:t>
            </w:r>
            <w:r>
              <w:tab/>
              <w:t>-</w:t>
            </w:r>
            <w:r>
              <w:tab/>
              <w:t>-</w:t>
            </w:r>
            <w:r>
              <w:tab/>
              <w:t>Other</w:t>
            </w:r>
          </w:p>
          <w:p w14:paraId="59106A63" w14:textId="77777777" w:rsidR="00E546F5" w:rsidRDefault="00951CE2">
            <w:pPr>
              <w:pStyle w:val="Tier6"/>
            </w:pPr>
            <w:r>
              <w:t>-</w:t>
            </w:r>
            <w:r>
              <w:tab/>
              <w:t>-</w:t>
            </w:r>
            <w:r>
              <w:tab/>
              <w:t>-</w:t>
            </w:r>
            <w:r>
              <w:tab/>
              <w:t>-</w:t>
            </w:r>
            <w:r>
              <w:tab/>
              <w:t>-</w:t>
            </w:r>
            <w:r>
              <w:tab/>
              <w:t xml:space="preserve">Hermetic or semi-hermetic variable-speed electric scroll compressors, with a nominal power rating of 0.5 </w:t>
            </w:r>
            <w:r>
              <w:t>kW or more but not more than 10 kW, with a displacement volume of not more than 35 cm</w:t>
            </w:r>
            <w:r>
              <w:rPr>
                <w:vertAlign w:val="superscript"/>
              </w:rPr>
              <w:t>3</w:t>
            </w:r>
            <w:r>
              <w:t>, of the type used in refrigeration equipment</w:t>
            </w:r>
          </w:p>
          <w:p w14:paraId="59106A64" w14:textId="77777777" w:rsidR="00E546F5" w:rsidRDefault="00951CE2">
            <w:pPr>
              <w:pStyle w:val="Tier6Bullet"/>
            </w:pPr>
            <w:r>
              <w:tab/>
            </w:r>
            <w:r>
              <w:tab/>
            </w:r>
            <w:r>
              <w:tab/>
            </w:r>
            <w:r>
              <w:tab/>
            </w:r>
            <w:r>
              <w:tab/>
              <w:t>-</w:t>
            </w:r>
            <w:r>
              <w:tab/>
              <w:t>for incorporation in ships, boats or other vessels listed in Table 1, for the purposes of their construction, repair,</w:t>
            </w:r>
            <w:r>
              <w:t xml:space="preserve"> maintenance or conversion;</w:t>
            </w:r>
          </w:p>
          <w:p w14:paraId="59106A65" w14:textId="77777777" w:rsidR="00E546F5" w:rsidRDefault="00951CE2">
            <w:pPr>
              <w:pStyle w:val="Tier6Bullet"/>
            </w:pPr>
            <w:r>
              <w:tab/>
            </w:r>
            <w:r>
              <w:tab/>
            </w:r>
            <w:r>
              <w:tab/>
            </w:r>
            <w:r>
              <w:tab/>
            </w:r>
            <w:r>
              <w:tab/>
              <w:t>-</w:t>
            </w:r>
            <w:r>
              <w:tab/>
              <w:t>for fitting to or equipping such ships, boats or other vessels;</w:t>
            </w:r>
          </w:p>
          <w:p w14:paraId="59106A6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14:paraId="59106A67" w14:textId="77777777" w:rsidR="00E546F5" w:rsidRDefault="00951CE2">
            <w:pPr>
              <w:pStyle w:val="Tier6Bullet"/>
            </w:pPr>
            <w:r>
              <w:tab/>
            </w:r>
            <w:r>
              <w:tab/>
            </w:r>
            <w:r>
              <w:tab/>
            </w:r>
            <w:r>
              <w:tab/>
            </w:r>
            <w:r>
              <w:tab/>
              <w:t>-</w:t>
            </w:r>
            <w:r>
              <w:tab/>
              <w:t>for equipping the above platforms;</w:t>
            </w:r>
          </w:p>
          <w:p w14:paraId="59106A6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69" w14:textId="77777777" w:rsidR="00E546F5" w:rsidRDefault="00951CE2">
            <w:pPr>
              <w:pStyle w:val="NormalinTable"/>
            </w:pPr>
            <w:r>
              <w:t>0.0%</w:t>
            </w:r>
          </w:p>
        </w:tc>
      </w:tr>
      <w:tr w:rsidR="00E546F5" w14:paraId="59106A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6B" w14:textId="77777777" w:rsidR="00E546F5" w:rsidRDefault="00951CE2">
            <w:pPr>
              <w:pStyle w:val="NormalinTable"/>
            </w:pPr>
            <w:r>
              <w:t>8414308189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6C" w14:textId="77777777" w:rsidR="00E546F5" w:rsidRDefault="00951CE2">
            <w:pPr>
              <w:pStyle w:val="Tier1"/>
            </w:pPr>
            <w:r>
              <w:t xml:space="preserve">Air or vacuum pumps, air or other gas </w:t>
            </w:r>
            <w:r>
              <w:t>compressors and fans; ventilating or recycling hoods incorporating a fan, whether or not fitted with filters</w:t>
            </w:r>
          </w:p>
          <w:p w14:paraId="59106A6D" w14:textId="77777777" w:rsidR="00E546F5" w:rsidRDefault="00951CE2">
            <w:pPr>
              <w:pStyle w:val="Tier2"/>
            </w:pPr>
            <w:r>
              <w:t>-</w:t>
            </w:r>
            <w:r>
              <w:tab/>
              <w:t>Compressors of a kind used in refrigerating equipment</w:t>
            </w:r>
          </w:p>
          <w:p w14:paraId="59106A6E" w14:textId="77777777" w:rsidR="00E546F5" w:rsidRDefault="00951CE2">
            <w:pPr>
              <w:pStyle w:val="Tier3"/>
            </w:pPr>
            <w:r>
              <w:t>-</w:t>
            </w:r>
            <w:r>
              <w:tab/>
              <w:t>-</w:t>
            </w:r>
            <w:r>
              <w:tab/>
              <w:t>Of a power exceeding 0.4 kW</w:t>
            </w:r>
          </w:p>
          <w:p w14:paraId="59106A6F" w14:textId="77777777" w:rsidR="00E546F5" w:rsidRDefault="00951CE2">
            <w:pPr>
              <w:pStyle w:val="Tier4"/>
            </w:pPr>
            <w:r>
              <w:t>-</w:t>
            </w:r>
            <w:r>
              <w:tab/>
              <w:t>-</w:t>
            </w:r>
            <w:r>
              <w:tab/>
              <w:t>-</w:t>
            </w:r>
            <w:r>
              <w:tab/>
              <w:t>Hermetic or semi-hermetic</w:t>
            </w:r>
          </w:p>
          <w:p w14:paraId="59106A70" w14:textId="77777777" w:rsidR="00E546F5" w:rsidRDefault="00951CE2">
            <w:pPr>
              <w:pStyle w:val="Tier5"/>
            </w:pPr>
            <w:r>
              <w:t>-</w:t>
            </w:r>
            <w:r>
              <w:tab/>
              <w:t>-</w:t>
            </w:r>
            <w:r>
              <w:tab/>
              <w:t>-</w:t>
            </w:r>
            <w:r>
              <w:tab/>
              <w:t>-</w:t>
            </w:r>
            <w:r>
              <w:tab/>
              <w:t>Other</w:t>
            </w:r>
          </w:p>
          <w:p w14:paraId="59106A71" w14:textId="77777777" w:rsidR="00E546F5" w:rsidRDefault="00951CE2">
            <w:pPr>
              <w:pStyle w:val="Tier6"/>
            </w:pPr>
            <w:r>
              <w:t>-</w:t>
            </w:r>
            <w:r>
              <w:tab/>
              <w:t>-</w:t>
            </w:r>
            <w:r>
              <w:tab/>
              <w:t>-</w:t>
            </w:r>
            <w:r>
              <w:tab/>
              <w:t>-</w:t>
            </w:r>
            <w:r>
              <w:tab/>
              <w:t>-</w:t>
            </w:r>
            <w:r>
              <w:tab/>
              <w:t>Oth</w:t>
            </w:r>
            <w:r>
              <w:t>er</w:t>
            </w:r>
          </w:p>
          <w:p w14:paraId="59106A7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A73" w14:textId="77777777" w:rsidR="00E546F5" w:rsidRDefault="00951CE2">
            <w:pPr>
              <w:pStyle w:val="Tier6Bullet"/>
            </w:pPr>
            <w:r>
              <w:tab/>
            </w:r>
            <w:r>
              <w:tab/>
            </w:r>
            <w:r>
              <w:tab/>
            </w:r>
            <w:r>
              <w:tab/>
            </w:r>
            <w:r>
              <w:tab/>
              <w:t>-</w:t>
            </w:r>
            <w:r>
              <w:tab/>
              <w:t>for fitting to or equipping such ships, boats or other vessels;</w:t>
            </w:r>
          </w:p>
          <w:p w14:paraId="59106A74"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A75" w14:textId="77777777" w:rsidR="00E546F5" w:rsidRDefault="00951CE2">
            <w:pPr>
              <w:pStyle w:val="Tier6Bullet"/>
            </w:pPr>
            <w:r>
              <w:tab/>
            </w:r>
            <w:r>
              <w:tab/>
            </w:r>
            <w:r>
              <w:tab/>
            </w:r>
            <w:r>
              <w:tab/>
            </w:r>
            <w:r>
              <w:tab/>
              <w:t>-</w:t>
            </w:r>
            <w:r>
              <w:tab/>
              <w:t>for equipping the above pla</w:t>
            </w:r>
            <w:r>
              <w:t>tforms;</w:t>
            </w:r>
          </w:p>
          <w:p w14:paraId="59106A7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77" w14:textId="77777777" w:rsidR="00E546F5" w:rsidRDefault="00951CE2">
            <w:pPr>
              <w:pStyle w:val="NormalinTable"/>
            </w:pPr>
            <w:r>
              <w:t>0.0%</w:t>
            </w:r>
          </w:p>
        </w:tc>
      </w:tr>
      <w:tr w:rsidR="00E546F5" w14:paraId="59106A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79" w14:textId="77777777" w:rsidR="00E546F5" w:rsidRDefault="00951CE2">
            <w:pPr>
              <w:pStyle w:val="NormalinTable"/>
            </w:pPr>
            <w:r>
              <w:rPr>
                <w:rFonts w:eastAsia="Times New Roman"/>
                <w:color w:val="000000"/>
                <w:lang w:eastAsia="en-GB"/>
              </w:rPr>
              <w:t>8414308910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7A"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Compressor</w:t>
            </w:r>
            <w:r>
              <w:rPr>
                <w:rFonts w:eastAsia="Times New Roman"/>
                <w:color w:val="000000"/>
                <w:lang w:eastAsia="en-GB"/>
              </w:rPr>
              <w:t>s of a kind used in refrigerating equipment</w:t>
            </w:r>
            <w:r>
              <w:rPr>
                <w:rFonts w:eastAsia="Times New Roman"/>
                <w:color w:val="000000"/>
                <w:lang w:eastAsia="en-GB"/>
              </w:rPr>
              <w:br/>
            </w:r>
            <w:r>
              <w:rPr>
                <w:rFonts w:eastAsia="Times New Roman"/>
                <w:color w:val="000000"/>
                <w:lang w:eastAsia="en-GB"/>
              </w:rPr>
              <w:t>Of a power exceeding 0,4 kW</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w:t>
            </w:r>
            <w:r>
              <w:rPr>
                <w:rFonts w:eastAsia="Times New Roman"/>
                <w:color w:val="000000"/>
                <w:lang w:eastAsia="en-GB"/>
              </w:rPr>
              <w:t>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7B" w14:textId="77777777" w:rsidR="00E546F5" w:rsidRDefault="00951CE2">
            <w:pPr>
              <w:pStyle w:val="NormalinTable"/>
            </w:pPr>
            <w:r>
              <w:t>0.0%</w:t>
            </w:r>
          </w:p>
        </w:tc>
      </w:tr>
      <w:tr w:rsidR="00E546F5" w14:paraId="59106A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7D" w14:textId="77777777" w:rsidR="00E546F5" w:rsidRDefault="00951CE2">
            <w:pPr>
              <w:pStyle w:val="NormalinTable"/>
            </w:pPr>
            <w:r>
              <w:t>8414308990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7E" w14:textId="77777777" w:rsidR="00E546F5" w:rsidRDefault="00951CE2">
            <w:pPr>
              <w:pStyle w:val="Tier1"/>
            </w:pPr>
            <w:r>
              <w:t>Air or vacuum pumps, air or other gas compressors and fans; ventilating or recycling hoods incorporating a fan, whether or not fitted with filters</w:t>
            </w:r>
          </w:p>
          <w:p w14:paraId="59106A7F" w14:textId="77777777" w:rsidR="00E546F5" w:rsidRDefault="00951CE2">
            <w:pPr>
              <w:pStyle w:val="Tier2"/>
            </w:pPr>
            <w:r>
              <w:t>-</w:t>
            </w:r>
            <w:r>
              <w:tab/>
              <w:t xml:space="preserve">Compressors of a kind used in </w:t>
            </w:r>
            <w:r>
              <w:t>refrigerating equipment</w:t>
            </w:r>
          </w:p>
          <w:p w14:paraId="59106A80" w14:textId="77777777" w:rsidR="00E546F5" w:rsidRDefault="00951CE2">
            <w:pPr>
              <w:pStyle w:val="Tier3"/>
            </w:pPr>
            <w:r>
              <w:t>-</w:t>
            </w:r>
            <w:r>
              <w:tab/>
              <w:t>-</w:t>
            </w:r>
            <w:r>
              <w:tab/>
              <w:t>Of a power exceeding 0.4 kW</w:t>
            </w:r>
          </w:p>
          <w:p w14:paraId="59106A81" w14:textId="77777777" w:rsidR="00E546F5" w:rsidRDefault="00951CE2">
            <w:pPr>
              <w:pStyle w:val="Tier4"/>
            </w:pPr>
            <w:r>
              <w:t>-</w:t>
            </w:r>
            <w:r>
              <w:tab/>
              <w:t>-</w:t>
            </w:r>
            <w:r>
              <w:tab/>
              <w:t>-</w:t>
            </w:r>
            <w:r>
              <w:tab/>
              <w:t>Other</w:t>
            </w:r>
          </w:p>
          <w:p w14:paraId="59106A82" w14:textId="77777777" w:rsidR="00E546F5" w:rsidRDefault="00951CE2">
            <w:pPr>
              <w:pStyle w:val="Tier5"/>
            </w:pPr>
            <w:r>
              <w:t>-</w:t>
            </w:r>
            <w:r>
              <w:tab/>
              <w:t>-</w:t>
            </w:r>
            <w:r>
              <w:tab/>
              <w:t>-</w:t>
            </w:r>
            <w:r>
              <w:tab/>
              <w:t>-</w:t>
            </w:r>
            <w:r>
              <w:tab/>
              <w:t>Other</w:t>
            </w:r>
          </w:p>
          <w:p w14:paraId="59106A8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A84" w14:textId="77777777" w:rsidR="00E546F5" w:rsidRDefault="00951CE2">
            <w:pPr>
              <w:pStyle w:val="Tier5Bullet"/>
            </w:pPr>
            <w:r>
              <w:tab/>
            </w:r>
            <w:r>
              <w:tab/>
            </w:r>
            <w:r>
              <w:tab/>
            </w:r>
            <w:r>
              <w:tab/>
              <w:t>-</w:t>
            </w:r>
            <w:r>
              <w:tab/>
              <w:t>for fitting to or</w:t>
            </w:r>
            <w:r>
              <w:t xml:space="preserve"> equipping such ships, boats or other vessels;</w:t>
            </w:r>
          </w:p>
          <w:p w14:paraId="59106A85"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6A86" w14:textId="77777777" w:rsidR="00E546F5" w:rsidRDefault="00951CE2">
            <w:pPr>
              <w:pStyle w:val="Tier5Bullet"/>
            </w:pPr>
            <w:r>
              <w:tab/>
            </w:r>
            <w:r>
              <w:tab/>
            </w:r>
            <w:r>
              <w:tab/>
            </w:r>
            <w:r>
              <w:tab/>
              <w:t>-</w:t>
            </w:r>
            <w:r>
              <w:tab/>
              <w:t>for equipping the above platforms;</w:t>
            </w:r>
          </w:p>
          <w:p w14:paraId="59106A8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88" w14:textId="77777777" w:rsidR="00E546F5" w:rsidRDefault="00951CE2">
            <w:pPr>
              <w:pStyle w:val="NormalinTable"/>
            </w:pPr>
            <w:r>
              <w:t>0.0%</w:t>
            </w:r>
          </w:p>
        </w:tc>
      </w:tr>
      <w:tr w:rsidR="00E546F5" w14:paraId="59106A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8A" w14:textId="77777777" w:rsidR="00E546F5" w:rsidRDefault="00951CE2">
            <w:pPr>
              <w:pStyle w:val="NormalinTable"/>
            </w:pPr>
            <w:r>
              <w:t>8414400000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8B" w14:textId="77777777" w:rsidR="00E546F5" w:rsidRDefault="00951CE2">
            <w:pPr>
              <w:pStyle w:val="Tier1"/>
            </w:pPr>
            <w:r>
              <w:t xml:space="preserve">Air or vacuum pumps, air or other gas compressors and fans; ventilating or recycling hoods </w:t>
            </w:r>
            <w:r>
              <w:t>incorporating a fan, whether or not fitted with filters</w:t>
            </w:r>
          </w:p>
          <w:p w14:paraId="59106A8C" w14:textId="77777777" w:rsidR="00E546F5" w:rsidRDefault="00951CE2">
            <w:pPr>
              <w:pStyle w:val="Tier2"/>
            </w:pPr>
            <w:r>
              <w:t>-</w:t>
            </w:r>
            <w:r>
              <w:tab/>
              <w:t>Air compressors mounted on a wheeled chassis for towing</w:t>
            </w:r>
          </w:p>
          <w:p w14:paraId="59106A8D" w14:textId="77777777" w:rsidR="00E546F5" w:rsidRDefault="00951CE2">
            <w:pPr>
              <w:pStyle w:val="Tier2Bullet"/>
            </w:pPr>
            <w:r>
              <w:tab/>
              <w:t>-</w:t>
            </w:r>
            <w:r>
              <w:tab/>
              <w:t>for incorporation in ships, boats or other vessels listed in Table 1, for the purposes of their construction, repair, maintenance or conver</w:t>
            </w:r>
            <w:r>
              <w:t>sion;</w:t>
            </w:r>
          </w:p>
          <w:p w14:paraId="59106A8E" w14:textId="77777777" w:rsidR="00E546F5" w:rsidRDefault="00951CE2">
            <w:pPr>
              <w:pStyle w:val="Tier2Bullet"/>
            </w:pPr>
            <w:r>
              <w:tab/>
              <w:t>-</w:t>
            </w:r>
            <w:r>
              <w:tab/>
              <w:t>for fitting to or equipping such ships, boats or other vessels;</w:t>
            </w:r>
          </w:p>
          <w:p w14:paraId="59106A8F"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w:t>
            </w:r>
            <w:r>
              <w:t>loating or submersible of subheading 8905 20;</w:t>
            </w:r>
          </w:p>
          <w:p w14:paraId="59106A90" w14:textId="77777777" w:rsidR="00E546F5" w:rsidRDefault="00951CE2">
            <w:pPr>
              <w:pStyle w:val="Tier2Bullet"/>
            </w:pPr>
            <w:r>
              <w:tab/>
              <w:t>-</w:t>
            </w:r>
            <w:r>
              <w:tab/>
              <w:t>for equipping the above platforms;</w:t>
            </w:r>
          </w:p>
          <w:p w14:paraId="59106A9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92" w14:textId="77777777" w:rsidR="00E546F5" w:rsidRDefault="00951CE2">
            <w:pPr>
              <w:pStyle w:val="NormalinTable"/>
            </w:pPr>
            <w:r>
              <w:t>0.0%</w:t>
            </w:r>
          </w:p>
        </w:tc>
      </w:tr>
      <w:tr w:rsidR="00E546F5" w14:paraId="59106A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94" w14:textId="77777777" w:rsidR="00E546F5" w:rsidRDefault="00951CE2">
            <w:pPr>
              <w:pStyle w:val="NormalinTable"/>
            </w:pPr>
            <w:r>
              <w:rPr>
                <w:rFonts w:eastAsia="Times New Roman"/>
                <w:color w:val="000000"/>
                <w:lang w:eastAsia="en-GB"/>
              </w:rPr>
              <w:t>8414510010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95" w14:textId="77777777" w:rsidR="00E546F5" w:rsidRDefault="00951CE2">
            <w:pPr>
              <w:pStyle w:val="Tier1"/>
            </w:pPr>
            <w:r>
              <w:rPr>
                <w:rFonts w:eastAsia="Times New Roman"/>
                <w:color w:val="000000"/>
                <w:lang w:eastAsia="en-GB"/>
              </w:rPr>
              <w:t xml:space="preserve">Air or vacuum pumps, air or other gas compressors and fans; ventilating or </w:t>
            </w:r>
            <w:r>
              <w:rPr>
                <w:rFonts w:eastAsia="Times New Roman"/>
                <w:color w:val="000000"/>
                <w:lang w:eastAsia="en-GB"/>
              </w:rPr>
              <w:t>recycling hoods incorporating a fan, whether or not fitted with filters</w:t>
            </w:r>
            <w:r>
              <w:rPr>
                <w:rFonts w:eastAsia="Times New Roman"/>
                <w:color w:val="000000"/>
                <w:lang w:eastAsia="en-GB"/>
              </w:rPr>
              <w:br/>
            </w:r>
            <w:r>
              <w:rPr>
                <w:rFonts w:eastAsia="Times New Roman"/>
                <w:color w:val="000000"/>
                <w:lang w:eastAsia="en-GB"/>
              </w:rPr>
              <w:t>Fans</w:t>
            </w:r>
            <w:r>
              <w:rPr>
                <w:rFonts w:eastAsia="Times New Roman"/>
                <w:color w:val="000000"/>
                <w:lang w:eastAsia="en-GB"/>
              </w:rPr>
              <w:br/>
            </w:r>
            <w:r>
              <w:rPr>
                <w:rFonts w:eastAsia="Times New Roman"/>
                <w:color w:val="000000"/>
                <w:lang w:eastAsia="en-GB"/>
              </w:rPr>
              <w:t>Table, floor, wall, window, ceiling or roof fans, with a self-contained electric motor of an output not exceeding 125 W</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w:t>
            </w:r>
            <w:r>
              <w:rPr>
                <w:rFonts w:eastAsia="Times New Roman"/>
                <w:color w:val="000000"/>
                <w:lang w:eastAsia="en-GB"/>
              </w:rPr>
              <w:t xml:space="preserve">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96" w14:textId="77777777" w:rsidR="00E546F5" w:rsidRDefault="00951CE2">
            <w:pPr>
              <w:pStyle w:val="NormalinTable"/>
            </w:pPr>
            <w:r>
              <w:t>0.0%</w:t>
            </w:r>
          </w:p>
        </w:tc>
      </w:tr>
      <w:tr w:rsidR="00E546F5" w14:paraId="59106A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98" w14:textId="77777777" w:rsidR="00E546F5" w:rsidRDefault="00951CE2">
            <w:pPr>
              <w:pStyle w:val="NormalinTable"/>
            </w:pPr>
            <w:r>
              <w:t>8414510090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99" w14:textId="77777777" w:rsidR="00E546F5" w:rsidRDefault="00951CE2">
            <w:pPr>
              <w:pStyle w:val="Tier1"/>
            </w:pPr>
            <w:r>
              <w:t>Air or vacuum pumps, air or other gas compressors and fans; vent</w:t>
            </w:r>
            <w:r>
              <w:t>ilating or recycling hoods incorporating a fan, whether or not fitted with filters</w:t>
            </w:r>
          </w:p>
          <w:p w14:paraId="59106A9A" w14:textId="77777777" w:rsidR="00E546F5" w:rsidRDefault="00951CE2">
            <w:pPr>
              <w:pStyle w:val="Tier2"/>
            </w:pPr>
            <w:r>
              <w:t>-</w:t>
            </w:r>
            <w:r>
              <w:tab/>
              <w:t>Fans</w:t>
            </w:r>
          </w:p>
          <w:p w14:paraId="59106A9B" w14:textId="77777777" w:rsidR="00E546F5" w:rsidRDefault="00951CE2">
            <w:pPr>
              <w:pStyle w:val="Tier3"/>
            </w:pPr>
            <w:r>
              <w:t>-</w:t>
            </w:r>
            <w:r>
              <w:tab/>
              <w:t>-</w:t>
            </w:r>
            <w:r>
              <w:tab/>
              <w:t>Table, floor, wall, window, ceiling or roof fans, with a self-contained electric motor of an output not exceeding 125 W</w:t>
            </w:r>
          </w:p>
          <w:p w14:paraId="59106A9C" w14:textId="77777777" w:rsidR="00E546F5" w:rsidRDefault="00951CE2">
            <w:pPr>
              <w:pStyle w:val="Tier4"/>
            </w:pPr>
            <w:r>
              <w:t>-</w:t>
            </w:r>
            <w:r>
              <w:tab/>
              <w:t>-</w:t>
            </w:r>
            <w:r>
              <w:tab/>
              <w:t>-</w:t>
            </w:r>
            <w:r>
              <w:tab/>
              <w:t>Other</w:t>
            </w:r>
          </w:p>
          <w:p w14:paraId="59106A9D" w14:textId="77777777" w:rsidR="00E546F5" w:rsidRDefault="00951CE2">
            <w:pPr>
              <w:pStyle w:val="Tier4Bullet"/>
            </w:pPr>
            <w:r>
              <w:tab/>
            </w:r>
            <w:r>
              <w:tab/>
            </w:r>
            <w:r>
              <w:tab/>
              <w:t>-</w:t>
            </w:r>
            <w:r>
              <w:tab/>
              <w:t>for incorporation in ship</w:t>
            </w:r>
            <w:r>
              <w:t>s, boats or other vessels listed in Table 1, for the purposes of their construction, repair, maintenance or conversion;</w:t>
            </w:r>
          </w:p>
          <w:p w14:paraId="59106A9E" w14:textId="77777777" w:rsidR="00E546F5" w:rsidRDefault="00951CE2">
            <w:pPr>
              <w:pStyle w:val="Tier4Bullet"/>
            </w:pPr>
            <w:r>
              <w:tab/>
            </w:r>
            <w:r>
              <w:tab/>
            </w:r>
            <w:r>
              <w:tab/>
              <w:t>-</w:t>
            </w:r>
            <w:r>
              <w:tab/>
              <w:t>for fitting to or equipping such ships, boats or other vessels;</w:t>
            </w:r>
          </w:p>
          <w:p w14:paraId="59106A9F" w14:textId="77777777" w:rsidR="00E546F5" w:rsidRDefault="00951CE2">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6AA0" w14:textId="77777777" w:rsidR="00E546F5" w:rsidRDefault="00951CE2">
            <w:pPr>
              <w:pStyle w:val="Tier4Bullet"/>
            </w:pPr>
            <w:r>
              <w:tab/>
            </w:r>
            <w:r>
              <w:tab/>
            </w:r>
            <w:r>
              <w:tab/>
              <w:t>-</w:t>
            </w:r>
            <w:r>
              <w:tab/>
              <w:t>for equipping the above platforms;</w:t>
            </w:r>
          </w:p>
          <w:p w14:paraId="59106AA1"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A2" w14:textId="77777777" w:rsidR="00E546F5" w:rsidRDefault="00951CE2">
            <w:pPr>
              <w:pStyle w:val="NormalinTable"/>
            </w:pPr>
            <w:r>
              <w:t>0.0%</w:t>
            </w:r>
          </w:p>
        </w:tc>
      </w:tr>
      <w:tr w:rsidR="00E546F5" w14:paraId="59106A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A4" w14:textId="77777777" w:rsidR="00E546F5" w:rsidRDefault="00951CE2">
            <w:pPr>
              <w:pStyle w:val="NormalinTable"/>
            </w:pPr>
            <w:r>
              <w:rPr>
                <w:rFonts w:eastAsia="Times New Roman"/>
                <w:color w:val="000000"/>
                <w:lang w:eastAsia="en-GB"/>
              </w:rPr>
              <w:t>8414592510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A5"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Fans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Axial fans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w:t>
            </w:r>
            <w:r>
              <w:rPr>
                <w:rFonts w:eastAsia="Times New Roman"/>
                <w:color w:val="000000"/>
                <w:lang w:eastAsia="en-GB"/>
              </w:rPr>
              <w:t xml:space="preserve">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A6" w14:textId="77777777" w:rsidR="00E546F5" w:rsidRDefault="00951CE2">
            <w:pPr>
              <w:pStyle w:val="NormalinTable"/>
            </w:pPr>
            <w:r>
              <w:t>0.0%</w:t>
            </w:r>
          </w:p>
        </w:tc>
      </w:tr>
      <w:tr w:rsidR="00E546F5" w14:paraId="59106A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AA8" w14:textId="77777777" w:rsidR="00E546F5" w:rsidRDefault="00951CE2">
            <w:pPr>
              <w:pStyle w:val="NormalinTable"/>
            </w:pPr>
            <w:r>
              <w:rPr>
                <w:color w:val="000000"/>
                <w:szCs w:val="16"/>
              </w:rPr>
              <w:t>8414592540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A9" w14:textId="77777777" w:rsidR="00E546F5" w:rsidRDefault="00951CE2">
            <w:pPr>
              <w:pStyle w:val="Tier1"/>
            </w:pPr>
            <w:r>
              <w:rPr>
                <w:color w:val="000000"/>
                <w:szCs w:val="16"/>
              </w:rPr>
              <w:t>Air or vacuum pumps, air or othe</w:t>
            </w:r>
            <w:r>
              <w:rPr>
                <w:color w:val="000000"/>
                <w:szCs w:val="16"/>
              </w:rPr>
              <w:t>r gas compressors and fans; ventilating or recycling hoods incorporating a fan, whether or not fitted with filters</w:t>
            </w:r>
            <w:r>
              <w:rPr>
                <w:color w:val="000000"/>
                <w:szCs w:val="16"/>
              </w:rPr>
              <w:br/>
            </w:r>
            <w:r>
              <w:rPr>
                <w:color w:val="000000"/>
                <w:szCs w:val="16"/>
              </w:rPr>
              <w:t>- Fans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Axial fans</w:t>
            </w:r>
            <w:r>
              <w:rPr>
                <w:color w:val="000000"/>
                <w:szCs w:val="16"/>
              </w:rPr>
              <w:br/>
            </w:r>
            <w:r>
              <w:rPr>
                <w:color w:val="000000"/>
                <w:szCs w:val="16"/>
              </w:rPr>
              <w:t>- - - - - Axial fan with an electric motor, of an output of not more than 2|W, for use in the</w:t>
            </w:r>
            <w:r>
              <w:rPr>
                <w:color w:val="000000"/>
                <w:szCs w:val="16"/>
              </w:rPr>
              <w:t xml:space="preserve"> manufacture of products of heading 8521|or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AA" w14:textId="77777777" w:rsidR="00E546F5" w:rsidRDefault="00951CE2">
            <w:pPr>
              <w:pStyle w:val="NormalinTable"/>
            </w:pPr>
            <w:r>
              <w:t>0.0%</w:t>
            </w:r>
          </w:p>
        </w:tc>
      </w:tr>
      <w:tr w:rsidR="00E546F5" w14:paraId="59106A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AC" w14:textId="77777777" w:rsidR="00E546F5" w:rsidRDefault="00951CE2">
            <w:pPr>
              <w:pStyle w:val="NormalinTable"/>
            </w:pPr>
            <w:r>
              <w:t>8414592590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AD" w14:textId="77777777" w:rsidR="00E546F5" w:rsidRDefault="00951CE2">
            <w:pPr>
              <w:pStyle w:val="Tier1"/>
            </w:pPr>
            <w:r>
              <w:t>Air or vacuum pumps, air or other gas compressors and fans; ventilating or recycling hoods incorporating a fan, whether or not fitted with filters</w:t>
            </w:r>
          </w:p>
          <w:p w14:paraId="59106AAE" w14:textId="77777777" w:rsidR="00E546F5" w:rsidRDefault="00951CE2">
            <w:pPr>
              <w:pStyle w:val="Tier2"/>
            </w:pPr>
            <w:r>
              <w:t>-</w:t>
            </w:r>
            <w:r>
              <w:tab/>
              <w:t>Fans</w:t>
            </w:r>
          </w:p>
          <w:p w14:paraId="59106AAF" w14:textId="77777777" w:rsidR="00E546F5" w:rsidRDefault="00951CE2">
            <w:pPr>
              <w:pStyle w:val="Tier3"/>
            </w:pPr>
            <w:r>
              <w:t>-</w:t>
            </w:r>
            <w:r>
              <w:tab/>
              <w:t>-</w:t>
            </w:r>
            <w:r>
              <w:tab/>
              <w:t>Other</w:t>
            </w:r>
          </w:p>
          <w:p w14:paraId="59106AB0" w14:textId="77777777" w:rsidR="00E546F5" w:rsidRDefault="00951CE2">
            <w:pPr>
              <w:pStyle w:val="Tier4"/>
            </w:pPr>
            <w:r>
              <w:t>-</w:t>
            </w:r>
            <w:r>
              <w:tab/>
              <w:t>-</w:t>
            </w:r>
            <w:r>
              <w:tab/>
              <w:t>-</w:t>
            </w:r>
            <w:r>
              <w:tab/>
              <w:t>Other</w:t>
            </w:r>
          </w:p>
          <w:p w14:paraId="59106AB1" w14:textId="77777777" w:rsidR="00E546F5" w:rsidRDefault="00951CE2">
            <w:pPr>
              <w:pStyle w:val="Tier5"/>
            </w:pPr>
            <w:r>
              <w:t>-</w:t>
            </w:r>
            <w:r>
              <w:tab/>
              <w:t>-</w:t>
            </w:r>
            <w:r>
              <w:tab/>
              <w:t>-</w:t>
            </w:r>
            <w:r>
              <w:tab/>
              <w:t>-</w:t>
            </w:r>
            <w:r>
              <w:tab/>
            </w:r>
            <w:r>
              <w:t>Axial fans</w:t>
            </w:r>
          </w:p>
          <w:p w14:paraId="59106AB2" w14:textId="77777777" w:rsidR="00E546F5" w:rsidRDefault="00951CE2">
            <w:pPr>
              <w:pStyle w:val="Tier6"/>
            </w:pPr>
            <w:r>
              <w:t>-</w:t>
            </w:r>
            <w:r>
              <w:tab/>
              <w:t>-</w:t>
            </w:r>
            <w:r>
              <w:tab/>
              <w:t>-</w:t>
            </w:r>
            <w:r>
              <w:tab/>
              <w:t>-</w:t>
            </w:r>
            <w:r>
              <w:tab/>
              <w:t>-</w:t>
            </w:r>
            <w:r>
              <w:tab/>
              <w:t>Other</w:t>
            </w:r>
          </w:p>
          <w:p w14:paraId="59106AB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AB4" w14:textId="77777777" w:rsidR="00E546F5" w:rsidRDefault="00951CE2">
            <w:pPr>
              <w:pStyle w:val="Tier6Bullet"/>
            </w:pPr>
            <w:r>
              <w:tab/>
            </w:r>
            <w:r>
              <w:tab/>
            </w:r>
            <w:r>
              <w:tab/>
            </w:r>
            <w:r>
              <w:tab/>
            </w:r>
            <w:r>
              <w:tab/>
              <w:t>-</w:t>
            </w:r>
            <w:r>
              <w:tab/>
              <w:t xml:space="preserve">for fitting to or equipping such ships, boats or other </w:t>
            </w:r>
            <w:r>
              <w:t>vessels;</w:t>
            </w:r>
          </w:p>
          <w:p w14:paraId="59106AB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AB6" w14:textId="77777777" w:rsidR="00E546F5" w:rsidRDefault="00951CE2">
            <w:pPr>
              <w:pStyle w:val="Tier6Bullet"/>
            </w:pPr>
            <w:r>
              <w:tab/>
            </w:r>
            <w:r>
              <w:tab/>
            </w:r>
            <w:r>
              <w:tab/>
            </w:r>
            <w:r>
              <w:tab/>
            </w:r>
            <w:r>
              <w:tab/>
              <w:t>-</w:t>
            </w:r>
            <w:r>
              <w:tab/>
              <w:t>for equ</w:t>
            </w:r>
            <w:r>
              <w:t>ipping the above platforms;</w:t>
            </w:r>
          </w:p>
          <w:p w14:paraId="59106AB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B8" w14:textId="77777777" w:rsidR="00E546F5" w:rsidRDefault="00951CE2">
            <w:pPr>
              <w:pStyle w:val="NormalinTable"/>
            </w:pPr>
            <w:r>
              <w:t>0.0%</w:t>
            </w:r>
          </w:p>
        </w:tc>
      </w:tr>
      <w:tr w:rsidR="00E546F5" w14:paraId="59106A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BA" w14:textId="77777777" w:rsidR="00E546F5" w:rsidRDefault="00951CE2">
            <w:pPr>
              <w:pStyle w:val="NormalinTable"/>
            </w:pPr>
            <w:r>
              <w:rPr>
                <w:rFonts w:eastAsia="Times New Roman"/>
                <w:color w:val="000000"/>
                <w:lang w:eastAsia="en-GB"/>
              </w:rPr>
              <w:t>8414593510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BB"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w:t>
            </w:r>
            <w:r>
              <w:rPr>
                <w:rFonts w:eastAsia="Times New Roman"/>
                <w:color w:val="000000"/>
                <w:lang w:eastAsia="en-GB"/>
              </w:rPr>
              <w:t>h filters</w:t>
            </w:r>
            <w:r>
              <w:rPr>
                <w:rFonts w:eastAsia="Times New Roman"/>
                <w:color w:val="000000"/>
                <w:lang w:eastAsia="en-GB"/>
              </w:rPr>
              <w:br/>
            </w:r>
            <w:r>
              <w:rPr>
                <w:rFonts w:eastAsia="Times New Roman"/>
                <w:color w:val="000000"/>
                <w:lang w:eastAsia="en-GB"/>
              </w:rPr>
              <w:t>Fans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Centrifugal fans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w:t>
            </w:r>
            <w:r>
              <w:rPr>
                <w:rFonts w:eastAsia="Times New Roman"/>
                <w:color w:val="000000"/>
                <w:lang w:eastAsia="en-GB"/>
              </w:rPr>
              <w: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BC" w14:textId="77777777" w:rsidR="00E546F5" w:rsidRDefault="00951CE2">
            <w:pPr>
              <w:pStyle w:val="NormalinTable"/>
            </w:pPr>
            <w:r>
              <w:t>0.0%</w:t>
            </w:r>
          </w:p>
        </w:tc>
      </w:tr>
      <w:tr w:rsidR="00E546F5" w14:paraId="59106A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BE" w14:textId="77777777" w:rsidR="00E546F5" w:rsidRDefault="00951CE2">
            <w:pPr>
              <w:pStyle w:val="NormalinTable"/>
            </w:pPr>
            <w:r>
              <w:t>8414593590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BF" w14:textId="77777777" w:rsidR="00E546F5" w:rsidRDefault="00951CE2">
            <w:pPr>
              <w:pStyle w:val="Tier1"/>
            </w:pPr>
            <w:r>
              <w:t>Air or vacuum pumps, air or other gas compressors and fans; ventilating or recycling hoods incorporating a fan, whether or not fitted with filters</w:t>
            </w:r>
          </w:p>
          <w:p w14:paraId="59106AC0" w14:textId="77777777" w:rsidR="00E546F5" w:rsidRDefault="00951CE2">
            <w:pPr>
              <w:pStyle w:val="Tier2"/>
            </w:pPr>
            <w:r>
              <w:t>-</w:t>
            </w:r>
            <w:r>
              <w:tab/>
              <w:t>Fans</w:t>
            </w:r>
          </w:p>
          <w:p w14:paraId="59106AC1" w14:textId="77777777" w:rsidR="00E546F5" w:rsidRDefault="00951CE2">
            <w:pPr>
              <w:pStyle w:val="Tier3"/>
            </w:pPr>
            <w:r>
              <w:t>-</w:t>
            </w:r>
            <w:r>
              <w:tab/>
              <w:t>-</w:t>
            </w:r>
            <w:r>
              <w:tab/>
              <w:t>Other</w:t>
            </w:r>
          </w:p>
          <w:p w14:paraId="59106AC2" w14:textId="77777777" w:rsidR="00E546F5" w:rsidRDefault="00951CE2">
            <w:pPr>
              <w:pStyle w:val="Tier4"/>
            </w:pPr>
            <w:r>
              <w:t>-</w:t>
            </w:r>
            <w:r>
              <w:tab/>
              <w:t>-</w:t>
            </w:r>
            <w:r>
              <w:tab/>
              <w:t>-</w:t>
            </w:r>
            <w:r>
              <w:tab/>
              <w:t>Other</w:t>
            </w:r>
          </w:p>
          <w:p w14:paraId="59106AC3" w14:textId="77777777" w:rsidR="00E546F5" w:rsidRDefault="00951CE2">
            <w:pPr>
              <w:pStyle w:val="Tier5"/>
            </w:pPr>
            <w:r>
              <w:t>-</w:t>
            </w:r>
            <w:r>
              <w:tab/>
              <w:t>-</w:t>
            </w:r>
            <w:r>
              <w:tab/>
              <w:t>-</w:t>
            </w:r>
            <w:r>
              <w:tab/>
              <w:t>-</w:t>
            </w:r>
            <w:r>
              <w:tab/>
              <w:t>Centrifugal fans</w:t>
            </w:r>
          </w:p>
          <w:p w14:paraId="59106AC4" w14:textId="77777777" w:rsidR="00E546F5" w:rsidRDefault="00951CE2">
            <w:pPr>
              <w:pStyle w:val="Tier6"/>
            </w:pPr>
            <w:r>
              <w:t>-</w:t>
            </w:r>
            <w:r>
              <w:tab/>
              <w:t>-</w:t>
            </w:r>
            <w:r>
              <w:tab/>
              <w:t>-</w:t>
            </w:r>
            <w:r>
              <w:tab/>
              <w:t>-</w:t>
            </w:r>
            <w:r>
              <w:tab/>
              <w:t>-</w:t>
            </w:r>
            <w:r>
              <w:tab/>
            </w:r>
            <w:r>
              <w:t>Other</w:t>
            </w:r>
          </w:p>
          <w:p w14:paraId="59106AC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AC6" w14:textId="77777777" w:rsidR="00E546F5" w:rsidRDefault="00951CE2">
            <w:pPr>
              <w:pStyle w:val="Tier6Bullet"/>
            </w:pPr>
            <w:r>
              <w:tab/>
            </w:r>
            <w:r>
              <w:tab/>
            </w:r>
            <w:r>
              <w:tab/>
            </w:r>
            <w:r>
              <w:tab/>
            </w:r>
            <w:r>
              <w:tab/>
              <w:t>-</w:t>
            </w:r>
            <w:r>
              <w:tab/>
              <w:t>for fitting to or equipping such ships, boats or other vessels;</w:t>
            </w:r>
          </w:p>
          <w:p w14:paraId="59106AC7"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AC8" w14:textId="77777777" w:rsidR="00E546F5" w:rsidRDefault="00951CE2">
            <w:pPr>
              <w:pStyle w:val="Tier6Bullet"/>
            </w:pPr>
            <w:r>
              <w:tab/>
            </w:r>
            <w:r>
              <w:tab/>
            </w:r>
            <w:r>
              <w:tab/>
            </w:r>
            <w:r>
              <w:tab/>
            </w:r>
            <w:r>
              <w:tab/>
              <w:t>-</w:t>
            </w:r>
            <w:r>
              <w:tab/>
              <w:t>for equipping the above pla</w:t>
            </w:r>
            <w:r>
              <w:t>tforms;</w:t>
            </w:r>
          </w:p>
          <w:p w14:paraId="59106AC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CA" w14:textId="77777777" w:rsidR="00E546F5" w:rsidRDefault="00951CE2">
            <w:pPr>
              <w:pStyle w:val="NormalinTable"/>
            </w:pPr>
            <w:r>
              <w:t>0.0%</w:t>
            </w:r>
          </w:p>
        </w:tc>
      </w:tr>
      <w:tr w:rsidR="00E546F5" w14:paraId="59106A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CC" w14:textId="77777777" w:rsidR="00E546F5" w:rsidRDefault="00951CE2">
            <w:pPr>
              <w:pStyle w:val="NormalinTable"/>
            </w:pPr>
            <w:r>
              <w:rPr>
                <w:rFonts w:eastAsia="Times New Roman"/>
                <w:color w:val="000000"/>
                <w:lang w:eastAsia="en-GB"/>
              </w:rPr>
              <w:t>8414599510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CD"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Fans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CE" w14:textId="77777777" w:rsidR="00E546F5" w:rsidRDefault="00951CE2">
            <w:pPr>
              <w:pStyle w:val="NormalinTable"/>
            </w:pPr>
            <w:r>
              <w:t>0.0%</w:t>
            </w:r>
          </w:p>
        </w:tc>
      </w:tr>
      <w:tr w:rsidR="00E546F5" w14:paraId="59106A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D0" w14:textId="77777777" w:rsidR="00E546F5" w:rsidRDefault="00951CE2">
            <w:pPr>
              <w:pStyle w:val="NormalinTable"/>
            </w:pPr>
            <w:r>
              <w:t>8414599590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D1" w14:textId="77777777" w:rsidR="00E546F5" w:rsidRDefault="00951CE2">
            <w:pPr>
              <w:pStyle w:val="Tier1"/>
            </w:pPr>
            <w:r>
              <w:t>Air or vacuum pumps, air or other gas compressors and fans; ventilating or recycling hoods incorporating a fan, whether or not fitted with filters</w:t>
            </w:r>
          </w:p>
          <w:p w14:paraId="59106AD2" w14:textId="77777777" w:rsidR="00E546F5" w:rsidRDefault="00951CE2">
            <w:pPr>
              <w:pStyle w:val="Tier2"/>
            </w:pPr>
            <w:r>
              <w:t>-</w:t>
            </w:r>
            <w:r>
              <w:tab/>
              <w:t>Fans</w:t>
            </w:r>
          </w:p>
          <w:p w14:paraId="59106AD3" w14:textId="77777777" w:rsidR="00E546F5" w:rsidRDefault="00951CE2">
            <w:pPr>
              <w:pStyle w:val="Tier3"/>
            </w:pPr>
            <w:r>
              <w:t>-</w:t>
            </w:r>
            <w:r>
              <w:tab/>
              <w:t>-</w:t>
            </w:r>
            <w:r>
              <w:tab/>
              <w:t>Other</w:t>
            </w:r>
          </w:p>
          <w:p w14:paraId="59106AD4" w14:textId="77777777" w:rsidR="00E546F5" w:rsidRDefault="00951CE2">
            <w:pPr>
              <w:pStyle w:val="Tier4"/>
            </w:pPr>
            <w:r>
              <w:t>-</w:t>
            </w:r>
            <w:r>
              <w:tab/>
              <w:t>-</w:t>
            </w:r>
            <w:r>
              <w:tab/>
              <w:t>-</w:t>
            </w:r>
            <w:r>
              <w:tab/>
              <w:t>Other</w:t>
            </w:r>
          </w:p>
          <w:p w14:paraId="59106AD5" w14:textId="77777777" w:rsidR="00E546F5" w:rsidRDefault="00951CE2">
            <w:pPr>
              <w:pStyle w:val="Tier5"/>
            </w:pPr>
            <w:r>
              <w:t>-</w:t>
            </w:r>
            <w:r>
              <w:tab/>
              <w:t>-</w:t>
            </w:r>
            <w:r>
              <w:tab/>
              <w:t>-</w:t>
            </w:r>
            <w:r>
              <w:tab/>
              <w:t>-</w:t>
            </w:r>
            <w:r>
              <w:tab/>
              <w:t>Other</w:t>
            </w:r>
          </w:p>
          <w:p w14:paraId="59106AD6" w14:textId="77777777" w:rsidR="00E546F5" w:rsidRDefault="00951CE2">
            <w:pPr>
              <w:pStyle w:val="Tier6"/>
            </w:pPr>
            <w:r>
              <w:t>-</w:t>
            </w:r>
            <w:r>
              <w:tab/>
              <w:t>-</w:t>
            </w:r>
            <w:r>
              <w:tab/>
              <w:t>-</w:t>
            </w:r>
            <w:r>
              <w:tab/>
              <w:t>-</w:t>
            </w:r>
            <w:r>
              <w:tab/>
              <w:t>-</w:t>
            </w:r>
            <w:r>
              <w:tab/>
              <w:t>Other</w:t>
            </w:r>
          </w:p>
          <w:p w14:paraId="59106AD7" w14:textId="77777777" w:rsidR="00E546F5" w:rsidRDefault="00951CE2">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14:paraId="59106AD8" w14:textId="77777777" w:rsidR="00E546F5" w:rsidRDefault="00951CE2">
            <w:pPr>
              <w:pStyle w:val="Tier6Bullet"/>
            </w:pPr>
            <w:r>
              <w:tab/>
            </w:r>
            <w:r>
              <w:tab/>
            </w:r>
            <w:r>
              <w:tab/>
            </w:r>
            <w:r>
              <w:tab/>
            </w:r>
            <w:r>
              <w:tab/>
              <w:t>-</w:t>
            </w:r>
            <w:r>
              <w:tab/>
              <w:t>for fitting to or equipping such ships, boats or other vessels;</w:t>
            </w:r>
          </w:p>
          <w:p w14:paraId="59106AD9" w14:textId="77777777" w:rsidR="00E546F5" w:rsidRDefault="00951CE2">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6ADA" w14:textId="77777777" w:rsidR="00E546F5" w:rsidRDefault="00951CE2">
            <w:pPr>
              <w:pStyle w:val="Tier6Bullet"/>
            </w:pPr>
            <w:r>
              <w:tab/>
            </w:r>
            <w:r>
              <w:tab/>
            </w:r>
            <w:r>
              <w:tab/>
            </w:r>
            <w:r>
              <w:tab/>
            </w:r>
            <w:r>
              <w:tab/>
              <w:t>-</w:t>
            </w:r>
            <w:r>
              <w:tab/>
              <w:t>for equipping the above platforms;</w:t>
            </w:r>
          </w:p>
          <w:p w14:paraId="59106ADB" w14:textId="77777777" w:rsidR="00E546F5" w:rsidRDefault="00951CE2">
            <w:pPr>
              <w:pStyle w:val="Tier6Bullet"/>
            </w:pPr>
            <w:r>
              <w:tab/>
            </w:r>
            <w:r>
              <w:tab/>
            </w: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DC" w14:textId="77777777" w:rsidR="00E546F5" w:rsidRDefault="00951CE2">
            <w:pPr>
              <w:pStyle w:val="NormalinTable"/>
            </w:pPr>
            <w:r>
              <w:t>0.0%</w:t>
            </w:r>
          </w:p>
        </w:tc>
      </w:tr>
      <w:tr w:rsidR="00E546F5" w14:paraId="59106A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DE" w14:textId="77777777" w:rsidR="00E546F5" w:rsidRDefault="00951CE2">
            <w:pPr>
              <w:pStyle w:val="NormalinTable"/>
            </w:pPr>
            <w:r>
              <w:t>8414600000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DF" w14:textId="77777777" w:rsidR="00E546F5" w:rsidRDefault="00951CE2">
            <w:pPr>
              <w:pStyle w:val="Tier1"/>
            </w:pPr>
            <w:r>
              <w:t>Air or vacuum pumps, air or other gas compressors and fans; ventilating or recycling hoods incorporating a fan, whether or not fitted with filters</w:t>
            </w:r>
          </w:p>
          <w:p w14:paraId="59106AE0" w14:textId="77777777" w:rsidR="00E546F5" w:rsidRDefault="00951CE2">
            <w:pPr>
              <w:pStyle w:val="Tier2"/>
            </w:pPr>
            <w:r>
              <w:t>-</w:t>
            </w:r>
            <w:r>
              <w:tab/>
              <w:t xml:space="preserve">Hoods having a maximum horizontal side not </w:t>
            </w:r>
            <w:r>
              <w:t>exceeding 120 cm</w:t>
            </w:r>
          </w:p>
          <w:p w14:paraId="59106AE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AE2" w14:textId="77777777" w:rsidR="00E546F5" w:rsidRDefault="00951CE2">
            <w:pPr>
              <w:pStyle w:val="Tier2Bullet"/>
            </w:pPr>
            <w:r>
              <w:tab/>
              <w:t>-</w:t>
            </w:r>
            <w:r>
              <w:tab/>
              <w:t>for fitting to or equipping such ships, boats or other vessels;</w:t>
            </w:r>
          </w:p>
          <w:p w14:paraId="59106AE3" w14:textId="77777777" w:rsidR="00E546F5" w:rsidRDefault="00951CE2">
            <w:pPr>
              <w:pStyle w:val="Tier2Bullet"/>
            </w:pPr>
            <w:r>
              <w:tab/>
              <w:t>-</w:t>
            </w:r>
            <w:r>
              <w:tab/>
              <w:t>for incorporation, fo</w:t>
            </w:r>
            <w:r>
              <w:t>r the purposes of their construction, repair, maintenance or conversion, in drilling or production platforms listed below: fixed, of subheading ex 8430 49 or floating or submersible of subheading 8905 20;</w:t>
            </w:r>
          </w:p>
          <w:p w14:paraId="59106AE4" w14:textId="77777777" w:rsidR="00E546F5" w:rsidRDefault="00951CE2">
            <w:pPr>
              <w:pStyle w:val="Tier2Bullet"/>
            </w:pPr>
            <w:r>
              <w:tab/>
              <w:t>-</w:t>
            </w:r>
            <w:r>
              <w:tab/>
              <w:t>for equipping the above platforms;</w:t>
            </w:r>
          </w:p>
          <w:p w14:paraId="59106AE5" w14:textId="77777777" w:rsidR="00E546F5" w:rsidRDefault="00951CE2">
            <w:pPr>
              <w:pStyle w:val="Tier2Bullet"/>
            </w:pP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E6" w14:textId="77777777" w:rsidR="00E546F5" w:rsidRDefault="00951CE2">
            <w:pPr>
              <w:pStyle w:val="NormalinTable"/>
            </w:pPr>
            <w:r>
              <w:t>0.0%</w:t>
            </w:r>
          </w:p>
        </w:tc>
      </w:tr>
      <w:tr w:rsidR="00E546F5" w14:paraId="59106A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E8" w14:textId="77777777" w:rsidR="00E546F5" w:rsidRDefault="00951CE2">
            <w:pPr>
              <w:pStyle w:val="NormalinTable"/>
            </w:pPr>
            <w:r>
              <w:rPr>
                <w:rFonts w:eastAsia="Times New Roman"/>
                <w:color w:val="000000"/>
                <w:lang w:eastAsia="en-GB"/>
              </w:rPr>
              <w:t>8414801110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E9"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Turbo-compressors</w:t>
            </w:r>
            <w:r>
              <w:rPr>
                <w:rFonts w:eastAsia="Times New Roman"/>
                <w:color w:val="000000"/>
                <w:lang w:eastAsia="en-GB"/>
              </w:rPr>
              <w:br/>
            </w:r>
            <w:r>
              <w:rPr>
                <w:rFonts w:eastAsia="Times New Roman"/>
                <w:color w:val="000000"/>
                <w:lang w:eastAsia="en-GB"/>
              </w:rPr>
              <w:t>Single-stag</w:t>
            </w:r>
            <w:r>
              <w:rPr>
                <w:rFonts w:eastAsia="Times New Roman"/>
                <w:color w:val="000000"/>
                <w:lang w:eastAsia="en-GB"/>
              </w:rPr>
              <w:t>e</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EA" w14:textId="77777777" w:rsidR="00E546F5" w:rsidRDefault="00951CE2">
            <w:pPr>
              <w:pStyle w:val="NormalinTable"/>
            </w:pPr>
            <w:r>
              <w:t>0.0%</w:t>
            </w:r>
          </w:p>
        </w:tc>
      </w:tr>
      <w:tr w:rsidR="00E546F5" w14:paraId="59106A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EC" w14:textId="77777777" w:rsidR="00E546F5" w:rsidRDefault="00951CE2">
            <w:pPr>
              <w:pStyle w:val="NormalinTable"/>
            </w:pPr>
            <w:r>
              <w:t>8414801190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ED" w14:textId="77777777" w:rsidR="00E546F5" w:rsidRDefault="00951CE2">
            <w:pPr>
              <w:pStyle w:val="Tier1"/>
            </w:pPr>
            <w:r>
              <w:t>Air or vacuum pumps, air or other gas compressors and fans; ventilating or recycling hoods incorporating a fan, whether or not fitted with filters</w:t>
            </w:r>
          </w:p>
          <w:p w14:paraId="59106AEE" w14:textId="77777777" w:rsidR="00E546F5" w:rsidRDefault="00951CE2">
            <w:pPr>
              <w:pStyle w:val="Tier2"/>
            </w:pPr>
            <w:r>
              <w:t>-</w:t>
            </w:r>
            <w:r>
              <w:tab/>
              <w:t>Other</w:t>
            </w:r>
          </w:p>
          <w:p w14:paraId="59106AEF" w14:textId="77777777" w:rsidR="00E546F5" w:rsidRDefault="00951CE2">
            <w:pPr>
              <w:pStyle w:val="Tier3"/>
            </w:pPr>
            <w:r>
              <w:t>-</w:t>
            </w:r>
            <w:r>
              <w:tab/>
              <w:t>-</w:t>
            </w:r>
            <w:r>
              <w:tab/>
              <w:t>Turbo-compressors</w:t>
            </w:r>
          </w:p>
          <w:p w14:paraId="59106AF0" w14:textId="77777777" w:rsidR="00E546F5" w:rsidRDefault="00951CE2">
            <w:pPr>
              <w:pStyle w:val="Tier4"/>
            </w:pPr>
            <w:r>
              <w:t>-</w:t>
            </w:r>
            <w:r>
              <w:tab/>
              <w:t>-</w:t>
            </w:r>
            <w:r>
              <w:tab/>
              <w:t>-</w:t>
            </w:r>
            <w:r>
              <w:tab/>
              <w:t>Single-stage</w:t>
            </w:r>
          </w:p>
          <w:p w14:paraId="59106AF1" w14:textId="77777777" w:rsidR="00E546F5" w:rsidRDefault="00951CE2">
            <w:pPr>
              <w:pStyle w:val="Tier5"/>
            </w:pPr>
            <w:r>
              <w:t>-</w:t>
            </w:r>
            <w:r>
              <w:tab/>
              <w:t>-</w:t>
            </w:r>
            <w:r>
              <w:tab/>
              <w:t>-</w:t>
            </w:r>
            <w:r>
              <w:tab/>
              <w:t>-</w:t>
            </w:r>
            <w:r>
              <w:tab/>
              <w:t>Other</w:t>
            </w:r>
          </w:p>
          <w:p w14:paraId="59106AF2" w14:textId="77777777" w:rsidR="00E546F5" w:rsidRDefault="00951CE2">
            <w:pPr>
              <w:pStyle w:val="Tier5Bullet"/>
            </w:pPr>
            <w:r>
              <w:tab/>
            </w:r>
            <w:r>
              <w:tab/>
            </w:r>
            <w:r>
              <w:tab/>
            </w:r>
            <w:r>
              <w:tab/>
              <w:t>-</w:t>
            </w:r>
            <w:r>
              <w:tab/>
              <w:t>for incorporation in ships, b</w:t>
            </w:r>
            <w:r>
              <w:t>oats or other vessels listed in Table 1, for the purposes of their construction, repair, maintenance or conversion;</w:t>
            </w:r>
          </w:p>
          <w:p w14:paraId="59106AF3" w14:textId="77777777" w:rsidR="00E546F5" w:rsidRDefault="00951CE2">
            <w:pPr>
              <w:pStyle w:val="Tier5Bullet"/>
            </w:pPr>
            <w:r>
              <w:tab/>
            </w:r>
            <w:r>
              <w:tab/>
            </w:r>
            <w:r>
              <w:tab/>
            </w:r>
            <w:r>
              <w:tab/>
              <w:t>-</w:t>
            </w:r>
            <w:r>
              <w:tab/>
              <w:t>for fitting to or equipping such ships, boats or other vessels;</w:t>
            </w:r>
          </w:p>
          <w:p w14:paraId="59106AF4"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6AF5" w14:textId="77777777" w:rsidR="00E546F5" w:rsidRDefault="00951CE2">
            <w:pPr>
              <w:pStyle w:val="Tier5Bullet"/>
            </w:pPr>
            <w:r>
              <w:tab/>
            </w:r>
            <w:r>
              <w:tab/>
            </w:r>
            <w:r>
              <w:tab/>
            </w:r>
            <w:r>
              <w:tab/>
              <w:t>-</w:t>
            </w:r>
            <w:r>
              <w:tab/>
              <w:t>for equipping the above platforms;</w:t>
            </w:r>
          </w:p>
          <w:p w14:paraId="59106AF6"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F7" w14:textId="77777777" w:rsidR="00E546F5" w:rsidRDefault="00951CE2">
            <w:pPr>
              <w:pStyle w:val="NormalinTable"/>
            </w:pPr>
            <w:r>
              <w:t>0.0%</w:t>
            </w:r>
          </w:p>
        </w:tc>
      </w:tr>
      <w:tr w:rsidR="00E546F5" w14:paraId="59106A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F9" w14:textId="77777777" w:rsidR="00E546F5" w:rsidRDefault="00951CE2">
            <w:pPr>
              <w:pStyle w:val="NormalinTable"/>
            </w:pPr>
            <w:r>
              <w:rPr>
                <w:rFonts w:eastAsia="Times New Roman"/>
                <w:color w:val="000000"/>
                <w:lang w:eastAsia="en-GB"/>
              </w:rPr>
              <w:t>8414801910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FA"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Turbo-compressors</w:t>
            </w:r>
            <w:r>
              <w:rPr>
                <w:rFonts w:eastAsia="Times New Roman"/>
                <w:color w:val="000000"/>
                <w:lang w:eastAsia="en-GB"/>
              </w:rPr>
              <w:br/>
            </w:r>
            <w:r>
              <w:rPr>
                <w:rFonts w:eastAsia="Times New Roman"/>
                <w:color w:val="000000"/>
                <w:lang w:eastAsia="en-GB"/>
              </w:rPr>
              <w:t>Multi-stage</w:t>
            </w:r>
            <w:r>
              <w:rPr>
                <w:rFonts w:eastAsia="Times New Roman"/>
                <w:color w:val="000000"/>
                <w:lang w:eastAsia="en-GB"/>
              </w:rPr>
              <w:br/>
            </w:r>
            <w:r>
              <w:rPr>
                <w:rFonts w:eastAsia="Times New Roman"/>
                <w:color w:val="000000"/>
                <w:lang w:eastAsia="en-GB"/>
              </w:rPr>
              <w:t xml:space="preserve">For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AFB" w14:textId="77777777" w:rsidR="00E546F5" w:rsidRDefault="00951CE2">
            <w:pPr>
              <w:pStyle w:val="NormalinTable"/>
            </w:pPr>
            <w:r>
              <w:t>0.0%</w:t>
            </w:r>
          </w:p>
        </w:tc>
      </w:tr>
      <w:tr w:rsidR="00E546F5" w14:paraId="59106B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AFD" w14:textId="77777777" w:rsidR="00E546F5" w:rsidRDefault="00951CE2">
            <w:pPr>
              <w:pStyle w:val="NormalinTable"/>
            </w:pPr>
            <w:r>
              <w:t>8414801990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AFE" w14:textId="77777777" w:rsidR="00E546F5" w:rsidRDefault="00951CE2">
            <w:pPr>
              <w:pStyle w:val="Tier1"/>
            </w:pPr>
            <w:r>
              <w:t xml:space="preserve">Air or vacuum </w:t>
            </w:r>
            <w:r>
              <w:t>pumps, air or other gas compressors and fans; ventilating or recycling hoods incorporating a fan, whether or not fitted with filters</w:t>
            </w:r>
          </w:p>
          <w:p w14:paraId="59106AFF" w14:textId="77777777" w:rsidR="00E546F5" w:rsidRDefault="00951CE2">
            <w:pPr>
              <w:pStyle w:val="Tier2"/>
            </w:pPr>
            <w:r>
              <w:t>-</w:t>
            </w:r>
            <w:r>
              <w:tab/>
              <w:t>Other</w:t>
            </w:r>
          </w:p>
          <w:p w14:paraId="59106B00" w14:textId="77777777" w:rsidR="00E546F5" w:rsidRDefault="00951CE2">
            <w:pPr>
              <w:pStyle w:val="Tier3"/>
            </w:pPr>
            <w:r>
              <w:t>-</w:t>
            </w:r>
            <w:r>
              <w:tab/>
              <w:t>-</w:t>
            </w:r>
            <w:r>
              <w:tab/>
              <w:t>Turbo-compressors</w:t>
            </w:r>
          </w:p>
          <w:p w14:paraId="59106B01" w14:textId="77777777" w:rsidR="00E546F5" w:rsidRDefault="00951CE2">
            <w:pPr>
              <w:pStyle w:val="Tier4"/>
            </w:pPr>
            <w:r>
              <w:t>-</w:t>
            </w:r>
            <w:r>
              <w:tab/>
              <w:t>-</w:t>
            </w:r>
            <w:r>
              <w:tab/>
              <w:t>-</w:t>
            </w:r>
            <w:r>
              <w:tab/>
              <w:t>Multi-stage</w:t>
            </w:r>
          </w:p>
          <w:p w14:paraId="59106B02" w14:textId="77777777" w:rsidR="00E546F5" w:rsidRDefault="00951CE2">
            <w:pPr>
              <w:pStyle w:val="Tier5"/>
            </w:pPr>
            <w:r>
              <w:t>-</w:t>
            </w:r>
            <w:r>
              <w:tab/>
              <w:t>-</w:t>
            </w:r>
            <w:r>
              <w:tab/>
              <w:t>-</w:t>
            </w:r>
            <w:r>
              <w:tab/>
              <w:t>-</w:t>
            </w:r>
            <w:r>
              <w:tab/>
              <w:t>Other</w:t>
            </w:r>
          </w:p>
          <w:p w14:paraId="59106B03"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6B04" w14:textId="77777777" w:rsidR="00E546F5" w:rsidRDefault="00951CE2">
            <w:pPr>
              <w:pStyle w:val="Tier5Bullet"/>
            </w:pPr>
            <w:r>
              <w:tab/>
            </w:r>
            <w:r>
              <w:tab/>
            </w:r>
            <w:r>
              <w:tab/>
            </w:r>
            <w:r>
              <w:tab/>
              <w:t>-</w:t>
            </w:r>
            <w:r>
              <w:tab/>
              <w:t>for fitting to or equipping such ships, boats or other vessels;</w:t>
            </w:r>
          </w:p>
          <w:p w14:paraId="59106B05"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6B06" w14:textId="77777777" w:rsidR="00E546F5" w:rsidRDefault="00951CE2">
            <w:pPr>
              <w:pStyle w:val="Tier5Bullet"/>
            </w:pPr>
            <w:r>
              <w:tab/>
            </w:r>
            <w:r>
              <w:tab/>
            </w:r>
            <w:r>
              <w:tab/>
            </w:r>
            <w:r>
              <w:tab/>
              <w:t>-</w:t>
            </w:r>
            <w:r>
              <w:tab/>
              <w:t>for equipping the above platforms;</w:t>
            </w:r>
          </w:p>
          <w:p w14:paraId="59106B07"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08" w14:textId="77777777" w:rsidR="00E546F5" w:rsidRDefault="00951CE2">
            <w:pPr>
              <w:pStyle w:val="NormalinTable"/>
            </w:pPr>
            <w:r>
              <w:t>0.0%</w:t>
            </w:r>
          </w:p>
        </w:tc>
      </w:tr>
      <w:tr w:rsidR="00E546F5" w14:paraId="59106B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0A" w14:textId="77777777" w:rsidR="00E546F5" w:rsidRDefault="00951CE2">
            <w:pPr>
              <w:pStyle w:val="NormalinTable"/>
            </w:pPr>
            <w:r>
              <w:rPr>
                <w:rFonts w:eastAsia="Times New Roman"/>
                <w:color w:val="000000"/>
                <w:lang w:eastAsia="en-GB"/>
              </w:rPr>
              <w:t>8414802210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0B"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Reciprocating displacement compressors, having a gauge pressure capacity of</w:t>
            </w:r>
            <w:r>
              <w:rPr>
                <w:rFonts w:eastAsia="Times New Roman"/>
                <w:color w:val="000000"/>
                <w:lang w:eastAsia="en-GB"/>
              </w:rPr>
              <w:br/>
            </w:r>
            <w:r>
              <w:rPr>
                <w:rFonts w:eastAsia="Times New Roman"/>
                <w:color w:val="000000"/>
                <w:lang w:eastAsia="en-GB"/>
              </w:rPr>
              <w:t>Not exceeding 15 bar, giving a flow per hour</w:t>
            </w:r>
            <w:r>
              <w:rPr>
                <w:rFonts w:eastAsia="Times New Roman"/>
                <w:color w:val="000000"/>
                <w:lang w:eastAsia="en-GB"/>
              </w:rPr>
              <w:br/>
            </w:r>
            <w:r>
              <w:rPr>
                <w:rFonts w:eastAsia="Times New Roman"/>
                <w:color w:val="000000"/>
                <w:lang w:eastAsia="en-GB"/>
              </w:rPr>
              <w:t>Not exceeding 60 m</w:t>
            </w:r>
            <w:r>
              <w:rPr>
                <w:rFonts w:eastAsia="Times New Roman"/>
                <w:color w:val="000000"/>
                <w:vertAlign w:val="superscript"/>
                <w:lang w:eastAsia="en-GB"/>
              </w:rPr>
              <w:t>3</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w:t>
            </w:r>
            <w:r>
              <w:rPr>
                <w:rFonts w:eastAsia="Times New Roman"/>
                <w:color w:val="000000"/>
                <w:lang w:eastAsia="en-GB"/>
              </w:rPr>
              <w:t>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0C" w14:textId="77777777" w:rsidR="00E546F5" w:rsidRDefault="00951CE2">
            <w:pPr>
              <w:pStyle w:val="NormalinTable"/>
            </w:pPr>
            <w:r>
              <w:t>0.0%</w:t>
            </w:r>
          </w:p>
        </w:tc>
      </w:tr>
      <w:tr w:rsidR="00E546F5" w14:paraId="59106B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0E" w14:textId="77777777" w:rsidR="00E546F5" w:rsidRDefault="00951CE2">
            <w:pPr>
              <w:pStyle w:val="NormalinTable"/>
            </w:pPr>
            <w:r>
              <w:t>8414802290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0F" w14:textId="77777777" w:rsidR="00E546F5" w:rsidRDefault="00951CE2">
            <w:pPr>
              <w:pStyle w:val="Tier1"/>
            </w:pPr>
            <w:r>
              <w:t>Air or vacuum pumps, air or other gas compressors and fans; ventilating or recycling hoods incorporating a fan, whether or not fitted with filters</w:t>
            </w:r>
          </w:p>
          <w:p w14:paraId="59106B10" w14:textId="77777777" w:rsidR="00E546F5" w:rsidRDefault="00951CE2">
            <w:pPr>
              <w:pStyle w:val="Tier2"/>
            </w:pPr>
            <w:r>
              <w:t>-</w:t>
            </w:r>
            <w:r>
              <w:tab/>
              <w:t>Other</w:t>
            </w:r>
          </w:p>
          <w:p w14:paraId="59106B11" w14:textId="77777777" w:rsidR="00E546F5" w:rsidRDefault="00951CE2">
            <w:pPr>
              <w:pStyle w:val="Tier3"/>
            </w:pPr>
            <w:r>
              <w:t>-</w:t>
            </w:r>
            <w:r>
              <w:tab/>
              <w:t>-</w:t>
            </w:r>
            <w:r>
              <w:tab/>
              <w:t>Reciprocating displacement compressor</w:t>
            </w:r>
            <w:r>
              <w:t>s, having a gauge pressure capacity of</w:t>
            </w:r>
          </w:p>
          <w:p w14:paraId="59106B12" w14:textId="77777777" w:rsidR="00E546F5" w:rsidRDefault="00951CE2">
            <w:pPr>
              <w:pStyle w:val="Tier4"/>
            </w:pPr>
            <w:r>
              <w:t>-</w:t>
            </w:r>
            <w:r>
              <w:tab/>
              <w:t>-</w:t>
            </w:r>
            <w:r>
              <w:tab/>
              <w:t>-</w:t>
            </w:r>
            <w:r>
              <w:tab/>
              <w:t>Not exceeding 15 bar, giving a flow per hour</w:t>
            </w:r>
          </w:p>
          <w:p w14:paraId="59106B13" w14:textId="77777777" w:rsidR="00E546F5" w:rsidRDefault="00951CE2">
            <w:pPr>
              <w:pStyle w:val="Tier5"/>
            </w:pPr>
            <w:r>
              <w:t>-</w:t>
            </w:r>
            <w:r>
              <w:tab/>
              <w:t>-</w:t>
            </w:r>
            <w:r>
              <w:tab/>
              <w:t>-</w:t>
            </w:r>
            <w:r>
              <w:tab/>
              <w:t>-</w:t>
            </w:r>
            <w:r>
              <w:tab/>
              <w:t>Not exceeding 60 m</w:t>
            </w:r>
            <w:r>
              <w:rPr>
                <w:vertAlign w:val="superscript"/>
              </w:rPr>
              <w:t>3</w:t>
            </w:r>
          </w:p>
          <w:p w14:paraId="59106B14" w14:textId="77777777" w:rsidR="00E546F5" w:rsidRDefault="00951CE2">
            <w:pPr>
              <w:pStyle w:val="Tier6"/>
            </w:pPr>
            <w:r>
              <w:t>-</w:t>
            </w:r>
            <w:r>
              <w:tab/>
              <w:t>-</w:t>
            </w:r>
            <w:r>
              <w:tab/>
              <w:t>-</w:t>
            </w:r>
            <w:r>
              <w:tab/>
              <w:t>-</w:t>
            </w:r>
            <w:r>
              <w:tab/>
              <w:t>-</w:t>
            </w:r>
            <w:r>
              <w:tab/>
              <w:t>Other</w:t>
            </w:r>
          </w:p>
          <w:p w14:paraId="59106B15"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6B16" w14:textId="77777777" w:rsidR="00E546F5" w:rsidRDefault="00951CE2">
            <w:pPr>
              <w:pStyle w:val="Tier6Bullet"/>
            </w:pPr>
            <w:r>
              <w:tab/>
            </w:r>
            <w:r>
              <w:tab/>
            </w:r>
            <w:r>
              <w:tab/>
            </w:r>
            <w:r>
              <w:tab/>
            </w:r>
            <w:r>
              <w:tab/>
              <w:t>-</w:t>
            </w:r>
            <w:r>
              <w:tab/>
              <w:t>for fitting to or equipping such ships, boats or other vessels;</w:t>
            </w:r>
          </w:p>
          <w:p w14:paraId="59106B1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B18" w14:textId="77777777" w:rsidR="00E546F5" w:rsidRDefault="00951CE2">
            <w:pPr>
              <w:pStyle w:val="Tier6Bullet"/>
            </w:pPr>
            <w:r>
              <w:tab/>
            </w:r>
            <w:r>
              <w:tab/>
            </w:r>
            <w:r>
              <w:tab/>
            </w:r>
            <w:r>
              <w:tab/>
            </w:r>
            <w:r>
              <w:tab/>
              <w:t>-</w:t>
            </w:r>
            <w:r>
              <w:tab/>
              <w:t>for equipping the above platforms;</w:t>
            </w:r>
          </w:p>
          <w:p w14:paraId="59106B1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1A" w14:textId="77777777" w:rsidR="00E546F5" w:rsidRDefault="00951CE2">
            <w:pPr>
              <w:pStyle w:val="NormalinTable"/>
            </w:pPr>
            <w:r>
              <w:t>0.0%</w:t>
            </w:r>
          </w:p>
        </w:tc>
      </w:tr>
      <w:tr w:rsidR="00E546F5" w14:paraId="59106B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1C" w14:textId="77777777" w:rsidR="00E546F5" w:rsidRDefault="00951CE2">
            <w:pPr>
              <w:pStyle w:val="NormalinTable"/>
            </w:pPr>
            <w:r>
              <w:rPr>
                <w:rFonts w:eastAsia="Times New Roman"/>
                <w:color w:val="000000"/>
                <w:lang w:eastAsia="en-GB"/>
              </w:rPr>
              <w:t>8414802810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1D" w14:textId="77777777" w:rsidR="00E546F5" w:rsidRDefault="00951CE2">
            <w:pPr>
              <w:pStyle w:val="Tier1"/>
            </w:pPr>
            <w:r>
              <w:rPr>
                <w:rFonts w:eastAsia="Times New Roman"/>
                <w:color w:val="000000"/>
                <w:lang w:eastAsia="en-GB"/>
              </w:rPr>
              <w:t xml:space="preserve">Air or vacuum pumps, </w:t>
            </w:r>
            <w:r>
              <w:rPr>
                <w:rFonts w:eastAsia="Times New Roman"/>
                <w:color w:val="000000"/>
                <w:lang w:eastAsia="en-GB"/>
              </w:rPr>
              <w:t>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Reciprocating displacement compressors, having a gauge pressure capacity of</w:t>
            </w:r>
            <w:r>
              <w:rPr>
                <w:rFonts w:eastAsia="Times New Roman"/>
                <w:color w:val="000000"/>
                <w:lang w:eastAsia="en-GB"/>
              </w:rPr>
              <w:br/>
            </w:r>
            <w:r>
              <w:rPr>
                <w:rFonts w:eastAsia="Times New Roman"/>
                <w:color w:val="000000"/>
                <w:lang w:eastAsia="en-GB"/>
              </w:rPr>
              <w:t>Not exceeding 15 bar, giving a flow per hour</w:t>
            </w:r>
            <w:r>
              <w:rPr>
                <w:rFonts w:eastAsia="Times New Roman"/>
                <w:color w:val="000000"/>
                <w:lang w:eastAsia="en-GB"/>
              </w:rPr>
              <w:br/>
            </w:r>
            <w:r>
              <w:rPr>
                <w:rFonts w:eastAsia="Times New Roman"/>
                <w:color w:val="000000"/>
                <w:lang w:eastAsia="en-GB"/>
              </w:rPr>
              <w:t>Exc</w:t>
            </w:r>
            <w:r>
              <w:rPr>
                <w:rFonts w:eastAsia="Times New Roman"/>
                <w:color w:val="000000"/>
                <w:lang w:eastAsia="en-GB"/>
              </w:rPr>
              <w:t>eeding 60 m</w:t>
            </w:r>
            <w:r>
              <w:rPr>
                <w:rFonts w:eastAsia="Times New Roman"/>
                <w:color w:val="000000"/>
                <w:vertAlign w:val="superscript"/>
                <w:lang w:eastAsia="en-GB"/>
              </w:rPr>
              <w:t>3</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1E" w14:textId="77777777" w:rsidR="00E546F5" w:rsidRDefault="00951CE2">
            <w:pPr>
              <w:pStyle w:val="NormalinTable"/>
            </w:pPr>
            <w:r>
              <w:t>0.0%</w:t>
            </w:r>
          </w:p>
        </w:tc>
      </w:tr>
      <w:tr w:rsidR="00E546F5" w14:paraId="59106B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20" w14:textId="77777777" w:rsidR="00E546F5" w:rsidRDefault="00951CE2">
            <w:pPr>
              <w:pStyle w:val="NormalinTable"/>
            </w:pPr>
            <w:r>
              <w:t>841</w:t>
            </w:r>
            <w:r>
              <w:t>4802890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21" w14:textId="77777777" w:rsidR="00E546F5" w:rsidRDefault="00951CE2">
            <w:pPr>
              <w:pStyle w:val="Tier1"/>
            </w:pPr>
            <w:r>
              <w:t>Air or vacuum pumps, air or other gas compressors and fans; ventilating or recycling hoods incorporating a fan, whether or not fitted with filters</w:t>
            </w:r>
          </w:p>
          <w:p w14:paraId="59106B22" w14:textId="77777777" w:rsidR="00E546F5" w:rsidRDefault="00951CE2">
            <w:pPr>
              <w:pStyle w:val="Tier2"/>
            </w:pPr>
            <w:r>
              <w:t>-</w:t>
            </w:r>
            <w:r>
              <w:tab/>
              <w:t>Other</w:t>
            </w:r>
          </w:p>
          <w:p w14:paraId="59106B23" w14:textId="77777777" w:rsidR="00E546F5" w:rsidRDefault="00951CE2">
            <w:pPr>
              <w:pStyle w:val="Tier3"/>
            </w:pPr>
            <w:r>
              <w:t>-</w:t>
            </w:r>
            <w:r>
              <w:tab/>
              <w:t>-</w:t>
            </w:r>
            <w:r>
              <w:tab/>
              <w:t>Reciprocating displacement compressors, having a gauge pressure capacity of</w:t>
            </w:r>
          </w:p>
          <w:p w14:paraId="59106B24" w14:textId="77777777" w:rsidR="00E546F5" w:rsidRDefault="00951CE2">
            <w:pPr>
              <w:pStyle w:val="Tier4"/>
            </w:pPr>
            <w:r>
              <w:t>-</w:t>
            </w:r>
            <w:r>
              <w:tab/>
              <w:t>-</w:t>
            </w:r>
            <w:r>
              <w:tab/>
              <w:t>-</w:t>
            </w:r>
            <w:r>
              <w:tab/>
              <w:t>Not exc</w:t>
            </w:r>
            <w:r>
              <w:t>eeding 15 bar, giving a flow per hour</w:t>
            </w:r>
          </w:p>
          <w:p w14:paraId="59106B25" w14:textId="77777777" w:rsidR="00E546F5" w:rsidRDefault="00951CE2">
            <w:pPr>
              <w:pStyle w:val="Tier5"/>
            </w:pPr>
            <w:r>
              <w:t>-</w:t>
            </w:r>
            <w:r>
              <w:tab/>
              <w:t>-</w:t>
            </w:r>
            <w:r>
              <w:tab/>
              <w:t>-</w:t>
            </w:r>
            <w:r>
              <w:tab/>
              <w:t>-</w:t>
            </w:r>
            <w:r>
              <w:tab/>
              <w:t>Exceeding 60 m</w:t>
            </w:r>
            <w:r>
              <w:rPr>
                <w:vertAlign w:val="superscript"/>
              </w:rPr>
              <w:t>3</w:t>
            </w:r>
          </w:p>
          <w:p w14:paraId="59106B26" w14:textId="77777777" w:rsidR="00E546F5" w:rsidRDefault="00951CE2">
            <w:pPr>
              <w:pStyle w:val="Tier6"/>
            </w:pPr>
            <w:r>
              <w:t>-</w:t>
            </w:r>
            <w:r>
              <w:tab/>
              <w:t>-</w:t>
            </w:r>
            <w:r>
              <w:tab/>
              <w:t>-</w:t>
            </w:r>
            <w:r>
              <w:tab/>
              <w:t>-</w:t>
            </w:r>
            <w:r>
              <w:tab/>
              <w:t>-</w:t>
            </w:r>
            <w:r>
              <w:tab/>
              <w:t>Other</w:t>
            </w:r>
          </w:p>
          <w:p w14:paraId="59106B2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B28" w14:textId="77777777" w:rsidR="00E546F5" w:rsidRDefault="00951CE2">
            <w:pPr>
              <w:pStyle w:val="Tier6Bullet"/>
            </w:pPr>
            <w:r>
              <w:tab/>
            </w:r>
            <w:r>
              <w:tab/>
            </w:r>
            <w:r>
              <w:tab/>
            </w:r>
            <w:r>
              <w:tab/>
            </w:r>
            <w:r>
              <w:tab/>
              <w:t>-</w:t>
            </w:r>
            <w:r>
              <w:tab/>
              <w:t xml:space="preserve">for fitting to or </w:t>
            </w:r>
            <w:r>
              <w:t>equipping such ships, boats or other vessels;</w:t>
            </w:r>
          </w:p>
          <w:p w14:paraId="59106B29"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6B2A" w14:textId="77777777" w:rsidR="00E546F5" w:rsidRDefault="00951CE2">
            <w:pPr>
              <w:pStyle w:val="Tier6Bullet"/>
            </w:pPr>
            <w:r>
              <w:tab/>
            </w:r>
            <w:r>
              <w:tab/>
            </w:r>
            <w:r>
              <w:tab/>
            </w:r>
            <w:r>
              <w:tab/>
            </w:r>
            <w:r>
              <w:tab/>
              <w:t>-</w:t>
            </w:r>
            <w:r>
              <w:tab/>
              <w:t>for equipping the above platforms;</w:t>
            </w:r>
          </w:p>
          <w:p w14:paraId="59106B2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2C" w14:textId="77777777" w:rsidR="00E546F5" w:rsidRDefault="00951CE2">
            <w:pPr>
              <w:pStyle w:val="NormalinTable"/>
            </w:pPr>
            <w:r>
              <w:t>0.0%</w:t>
            </w:r>
          </w:p>
        </w:tc>
      </w:tr>
      <w:tr w:rsidR="00E546F5" w14:paraId="59106B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2E" w14:textId="77777777" w:rsidR="00E546F5" w:rsidRDefault="00951CE2">
            <w:pPr>
              <w:pStyle w:val="NormalinTable"/>
            </w:pPr>
            <w:r>
              <w:rPr>
                <w:rFonts w:eastAsia="Times New Roman"/>
                <w:color w:val="000000"/>
                <w:lang w:eastAsia="en-GB"/>
              </w:rPr>
              <w:t>8414805110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2F" w14:textId="77777777" w:rsidR="00E546F5" w:rsidRDefault="00951CE2">
            <w:pPr>
              <w:pStyle w:val="Tier1"/>
            </w:pPr>
            <w:r>
              <w:rPr>
                <w:rFonts w:eastAsia="Times New Roman"/>
                <w:color w:val="000000"/>
                <w:lang w:eastAsia="en-GB"/>
              </w:rPr>
              <w:t xml:space="preserve">Air or vacuum pumps, air or other gas compressors and fans; ventilating or recycling hoods </w:t>
            </w:r>
            <w:r>
              <w:rPr>
                <w:rFonts w:eastAsia="Times New Roman"/>
                <w:color w:val="000000"/>
                <w:lang w:eastAsia="en-GB"/>
              </w:rPr>
              <w:t>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Reciprocating displacement compressors, having a gauge pressure capacity of</w:t>
            </w:r>
            <w:r>
              <w:rPr>
                <w:rFonts w:eastAsia="Times New Roman"/>
                <w:color w:val="000000"/>
                <w:lang w:eastAsia="en-GB"/>
              </w:rPr>
              <w:br/>
            </w:r>
            <w:r>
              <w:rPr>
                <w:rFonts w:eastAsia="Times New Roman"/>
                <w:color w:val="000000"/>
                <w:lang w:eastAsia="en-GB"/>
              </w:rPr>
              <w:t>Exceeding 15 bar, giving a flow per hour</w:t>
            </w:r>
            <w:r>
              <w:rPr>
                <w:rFonts w:eastAsia="Times New Roman"/>
                <w:color w:val="000000"/>
                <w:lang w:eastAsia="en-GB"/>
              </w:rPr>
              <w:br/>
            </w:r>
            <w:r>
              <w:rPr>
                <w:rFonts w:eastAsia="Times New Roman"/>
                <w:color w:val="000000"/>
                <w:lang w:eastAsia="en-GB"/>
              </w:rPr>
              <w:t>Not exceeding 120 m</w:t>
            </w:r>
            <w:r>
              <w:rPr>
                <w:rFonts w:eastAsia="Times New Roman"/>
                <w:color w:val="000000"/>
                <w:vertAlign w:val="superscript"/>
                <w:lang w:eastAsia="en-GB"/>
              </w:rPr>
              <w:t>3</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w:t>
            </w:r>
            <w:r>
              <w:rPr>
                <w:rFonts w:eastAsia="Times New Roman"/>
                <w:color w:val="000000"/>
                <w:lang w:eastAsia="en-GB"/>
              </w:rPr>
              <w:t>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30" w14:textId="77777777" w:rsidR="00E546F5" w:rsidRDefault="00951CE2">
            <w:pPr>
              <w:pStyle w:val="NormalinTable"/>
            </w:pPr>
            <w:r>
              <w:t>0.0%</w:t>
            </w:r>
          </w:p>
        </w:tc>
      </w:tr>
      <w:tr w:rsidR="00E546F5" w14:paraId="59106B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32" w14:textId="77777777" w:rsidR="00E546F5" w:rsidRDefault="00951CE2">
            <w:pPr>
              <w:pStyle w:val="NormalinTable"/>
            </w:pPr>
            <w:r>
              <w:t>8414805190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33" w14:textId="77777777" w:rsidR="00E546F5" w:rsidRDefault="00951CE2">
            <w:pPr>
              <w:pStyle w:val="Tier1"/>
            </w:pPr>
            <w:r>
              <w:t xml:space="preserve">Air or vacuum pumps, air or other gas compressors and </w:t>
            </w:r>
            <w:r>
              <w:t>fans; ventilating or recycling hoods incorporating a fan, whether or not fitted with filters</w:t>
            </w:r>
          </w:p>
          <w:p w14:paraId="59106B34" w14:textId="77777777" w:rsidR="00E546F5" w:rsidRDefault="00951CE2">
            <w:pPr>
              <w:pStyle w:val="Tier2"/>
            </w:pPr>
            <w:r>
              <w:t>-</w:t>
            </w:r>
            <w:r>
              <w:tab/>
              <w:t>Other</w:t>
            </w:r>
          </w:p>
          <w:p w14:paraId="59106B35" w14:textId="77777777" w:rsidR="00E546F5" w:rsidRDefault="00951CE2">
            <w:pPr>
              <w:pStyle w:val="Tier3"/>
            </w:pPr>
            <w:r>
              <w:t>-</w:t>
            </w:r>
            <w:r>
              <w:tab/>
              <w:t>-</w:t>
            </w:r>
            <w:r>
              <w:tab/>
              <w:t>Reciprocating displacement compressors, having a gauge pressure capacity of</w:t>
            </w:r>
          </w:p>
          <w:p w14:paraId="59106B36" w14:textId="77777777" w:rsidR="00E546F5" w:rsidRDefault="00951CE2">
            <w:pPr>
              <w:pStyle w:val="Tier4"/>
            </w:pPr>
            <w:r>
              <w:t>-</w:t>
            </w:r>
            <w:r>
              <w:tab/>
              <w:t>-</w:t>
            </w:r>
            <w:r>
              <w:tab/>
              <w:t>-</w:t>
            </w:r>
            <w:r>
              <w:tab/>
              <w:t>Exceeding 15 bar, giving a flow per hour</w:t>
            </w:r>
          </w:p>
          <w:p w14:paraId="59106B37" w14:textId="77777777" w:rsidR="00E546F5" w:rsidRDefault="00951CE2">
            <w:pPr>
              <w:pStyle w:val="Tier5"/>
            </w:pPr>
            <w:r>
              <w:t>-</w:t>
            </w:r>
            <w:r>
              <w:tab/>
              <w:t>-</w:t>
            </w:r>
            <w:r>
              <w:tab/>
              <w:t>-</w:t>
            </w:r>
            <w:r>
              <w:tab/>
              <w:t>-</w:t>
            </w:r>
            <w:r>
              <w:tab/>
              <w:t>Not exceeding 120 m</w:t>
            </w:r>
            <w:r>
              <w:rPr>
                <w:vertAlign w:val="superscript"/>
              </w:rPr>
              <w:t>3</w:t>
            </w:r>
          </w:p>
          <w:p w14:paraId="59106B38" w14:textId="77777777" w:rsidR="00E546F5" w:rsidRDefault="00951CE2">
            <w:pPr>
              <w:pStyle w:val="Tier6"/>
            </w:pPr>
            <w:r>
              <w:t>-</w:t>
            </w:r>
            <w:r>
              <w:tab/>
              <w:t>-</w:t>
            </w:r>
            <w:r>
              <w:tab/>
              <w:t>-</w:t>
            </w:r>
            <w:r>
              <w:tab/>
              <w:t>-</w:t>
            </w:r>
            <w:r>
              <w:tab/>
              <w:t>-</w:t>
            </w:r>
            <w:r>
              <w:tab/>
              <w:t>Other</w:t>
            </w:r>
          </w:p>
          <w:p w14:paraId="59106B39"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B3A" w14:textId="77777777" w:rsidR="00E546F5" w:rsidRDefault="00951CE2">
            <w:pPr>
              <w:pStyle w:val="Tier6Bullet"/>
            </w:pPr>
            <w:r>
              <w:tab/>
            </w:r>
            <w:r>
              <w:tab/>
            </w:r>
            <w:r>
              <w:tab/>
            </w:r>
            <w:r>
              <w:tab/>
            </w:r>
            <w:r>
              <w:tab/>
              <w:t>-</w:t>
            </w:r>
            <w:r>
              <w:tab/>
              <w:t>for fitting to or equipping such ships, boats or other vessels;</w:t>
            </w:r>
          </w:p>
          <w:p w14:paraId="59106B3B" w14:textId="77777777" w:rsidR="00E546F5" w:rsidRDefault="00951CE2">
            <w:pPr>
              <w:pStyle w:val="Tier6Bullet"/>
            </w:pPr>
            <w:r>
              <w:tab/>
            </w: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6B3C" w14:textId="77777777" w:rsidR="00E546F5" w:rsidRDefault="00951CE2">
            <w:pPr>
              <w:pStyle w:val="Tier6Bullet"/>
            </w:pPr>
            <w:r>
              <w:tab/>
            </w:r>
            <w:r>
              <w:tab/>
            </w:r>
            <w:r>
              <w:tab/>
            </w:r>
            <w:r>
              <w:tab/>
            </w:r>
            <w:r>
              <w:tab/>
              <w:t>-</w:t>
            </w:r>
            <w:r>
              <w:tab/>
              <w:t>for equipping the above platform</w:t>
            </w:r>
            <w:r>
              <w:t>s;</w:t>
            </w:r>
          </w:p>
          <w:p w14:paraId="59106B3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3E" w14:textId="77777777" w:rsidR="00E546F5" w:rsidRDefault="00951CE2">
            <w:pPr>
              <w:pStyle w:val="NormalinTable"/>
            </w:pPr>
            <w:r>
              <w:t>0.0%</w:t>
            </w:r>
          </w:p>
        </w:tc>
      </w:tr>
      <w:tr w:rsidR="00E546F5" w14:paraId="59106B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40" w14:textId="77777777" w:rsidR="00E546F5" w:rsidRDefault="00951CE2">
            <w:pPr>
              <w:pStyle w:val="NormalinTable"/>
            </w:pPr>
            <w:r>
              <w:rPr>
                <w:rFonts w:eastAsia="Times New Roman"/>
                <w:color w:val="000000"/>
                <w:lang w:eastAsia="en-GB"/>
              </w:rPr>
              <w:t>8414805910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41"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Reciprocating displacement compressors, having a gauge pressure capacity of</w:t>
            </w:r>
            <w:r>
              <w:rPr>
                <w:rFonts w:eastAsia="Times New Roman"/>
                <w:color w:val="000000"/>
                <w:lang w:eastAsia="en-GB"/>
              </w:rPr>
              <w:br/>
            </w:r>
            <w:r>
              <w:rPr>
                <w:rFonts w:eastAsia="Times New Roman"/>
                <w:color w:val="000000"/>
                <w:lang w:eastAsia="en-GB"/>
              </w:rPr>
              <w:t>Exceeding 15 bar, giving a flow per hour</w:t>
            </w:r>
            <w:r>
              <w:rPr>
                <w:rFonts w:eastAsia="Times New Roman"/>
                <w:color w:val="000000"/>
                <w:lang w:eastAsia="en-GB"/>
              </w:rPr>
              <w:br/>
            </w:r>
            <w:r>
              <w:rPr>
                <w:rFonts w:eastAsia="Times New Roman"/>
                <w:color w:val="000000"/>
                <w:lang w:eastAsia="en-GB"/>
              </w:rPr>
              <w:t>Exceeding 120 m</w:t>
            </w:r>
            <w:r>
              <w:rPr>
                <w:rFonts w:eastAsia="Times New Roman"/>
                <w:color w:val="000000"/>
                <w:vertAlign w:val="superscript"/>
                <w:lang w:eastAsia="en-GB"/>
              </w:rPr>
              <w:t>3</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w:t>
            </w:r>
            <w:r>
              <w:rPr>
                <w:rFonts w:eastAsia="Times New Roman"/>
                <w:color w:val="000000"/>
                <w:lang w:eastAsia="en-GB"/>
              </w:rPr>
              <w:t>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42" w14:textId="77777777" w:rsidR="00E546F5" w:rsidRDefault="00951CE2">
            <w:pPr>
              <w:pStyle w:val="NormalinTable"/>
            </w:pPr>
            <w:r>
              <w:t>0.0%</w:t>
            </w:r>
          </w:p>
        </w:tc>
      </w:tr>
      <w:tr w:rsidR="00E546F5" w14:paraId="59106B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44" w14:textId="77777777" w:rsidR="00E546F5" w:rsidRDefault="00951CE2">
            <w:pPr>
              <w:pStyle w:val="NormalinTable"/>
            </w:pPr>
            <w:r>
              <w:t>8414805990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45" w14:textId="77777777" w:rsidR="00E546F5" w:rsidRDefault="00951CE2">
            <w:pPr>
              <w:pStyle w:val="Tier1"/>
            </w:pPr>
            <w:r>
              <w:t xml:space="preserve">Air or vacuum pumps, air or other gas compressors and fans; ventilating or recycling hoods incorporating a fan, whether or not </w:t>
            </w:r>
            <w:r>
              <w:t>fitted with filters</w:t>
            </w:r>
          </w:p>
          <w:p w14:paraId="59106B46" w14:textId="77777777" w:rsidR="00E546F5" w:rsidRDefault="00951CE2">
            <w:pPr>
              <w:pStyle w:val="Tier2"/>
            </w:pPr>
            <w:r>
              <w:t>-</w:t>
            </w:r>
            <w:r>
              <w:tab/>
              <w:t>Other</w:t>
            </w:r>
          </w:p>
          <w:p w14:paraId="59106B47" w14:textId="77777777" w:rsidR="00E546F5" w:rsidRDefault="00951CE2">
            <w:pPr>
              <w:pStyle w:val="Tier3"/>
            </w:pPr>
            <w:r>
              <w:t>-</w:t>
            </w:r>
            <w:r>
              <w:tab/>
              <w:t>-</w:t>
            </w:r>
            <w:r>
              <w:tab/>
              <w:t>Reciprocating displacement compressors, having a gauge pressure capacity of</w:t>
            </w:r>
          </w:p>
          <w:p w14:paraId="59106B48" w14:textId="77777777" w:rsidR="00E546F5" w:rsidRDefault="00951CE2">
            <w:pPr>
              <w:pStyle w:val="Tier4"/>
            </w:pPr>
            <w:r>
              <w:t>-</w:t>
            </w:r>
            <w:r>
              <w:tab/>
              <w:t>-</w:t>
            </w:r>
            <w:r>
              <w:tab/>
              <w:t>-</w:t>
            </w:r>
            <w:r>
              <w:tab/>
              <w:t>Exceeding 15 bar, giving a flow per hour</w:t>
            </w:r>
          </w:p>
          <w:p w14:paraId="59106B49" w14:textId="77777777" w:rsidR="00E546F5" w:rsidRDefault="00951CE2">
            <w:pPr>
              <w:pStyle w:val="Tier5"/>
            </w:pPr>
            <w:r>
              <w:t>-</w:t>
            </w:r>
            <w:r>
              <w:tab/>
              <w:t>-</w:t>
            </w:r>
            <w:r>
              <w:tab/>
              <w:t>-</w:t>
            </w:r>
            <w:r>
              <w:tab/>
              <w:t>-</w:t>
            </w:r>
            <w:r>
              <w:tab/>
              <w:t>Exceeding 120 m</w:t>
            </w:r>
            <w:r>
              <w:rPr>
                <w:vertAlign w:val="superscript"/>
              </w:rPr>
              <w:t>3</w:t>
            </w:r>
          </w:p>
          <w:p w14:paraId="59106B4A" w14:textId="77777777" w:rsidR="00E546F5" w:rsidRDefault="00951CE2">
            <w:pPr>
              <w:pStyle w:val="Tier6"/>
            </w:pPr>
            <w:r>
              <w:t>-</w:t>
            </w:r>
            <w:r>
              <w:tab/>
              <w:t>-</w:t>
            </w:r>
            <w:r>
              <w:tab/>
              <w:t>-</w:t>
            </w:r>
            <w:r>
              <w:tab/>
              <w:t>-</w:t>
            </w:r>
            <w:r>
              <w:tab/>
              <w:t>-</w:t>
            </w:r>
            <w:r>
              <w:tab/>
              <w:t>Other</w:t>
            </w:r>
          </w:p>
          <w:p w14:paraId="59106B4B"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6B4C" w14:textId="77777777" w:rsidR="00E546F5" w:rsidRDefault="00951CE2">
            <w:pPr>
              <w:pStyle w:val="Tier6Bullet"/>
            </w:pPr>
            <w:r>
              <w:tab/>
            </w:r>
            <w:r>
              <w:tab/>
            </w:r>
            <w:r>
              <w:tab/>
            </w:r>
            <w:r>
              <w:tab/>
            </w:r>
            <w:r>
              <w:tab/>
              <w:t>-</w:t>
            </w:r>
            <w:r>
              <w:tab/>
              <w:t>for fitting to or equipping such ships, boats or other vessels;</w:t>
            </w:r>
          </w:p>
          <w:p w14:paraId="59106B4D"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6B4E" w14:textId="77777777" w:rsidR="00E546F5" w:rsidRDefault="00951CE2">
            <w:pPr>
              <w:pStyle w:val="Tier6Bullet"/>
            </w:pPr>
            <w:r>
              <w:tab/>
            </w:r>
            <w:r>
              <w:tab/>
            </w:r>
            <w:r>
              <w:tab/>
            </w:r>
            <w:r>
              <w:tab/>
            </w:r>
            <w:r>
              <w:tab/>
              <w:t>-</w:t>
            </w:r>
            <w:r>
              <w:tab/>
              <w:t>for equipping the above platforms;</w:t>
            </w:r>
          </w:p>
          <w:p w14:paraId="59106B4F"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50" w14:textId="77777777" w:rsidR="00E546F5" w:rsidRDefault="00951CE2">
            <w:pPr>
              <w:pStyle w:val="NormalinTable"/>
            </w:pPr>
            <w:r>
              <w:t>0.0%</w:t>
            </w:r>
          </w:p>
        </w:tc>
      </w:tr>
      <w:tr w:rsidR="00E546F5" w14:paraId="59106B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52" w14:textId="77777777" w:rsidR="00E546F5" w:rsidRDefault="00951CE2">
            <w:pPr>
              <w:pStyle w:val="NormalinTable"/>
            </w:pPr>
            <w:r>
              <w:rPr>
                <w:rFonts w:eastAsia="Times New Roman"/>
                <w:color w:val="000000"/>
                <w:lang w:eastAsia="en-GB"/>
              </w:rPr>
              <w:t>8414807310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53"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Rotary displacement compressors</w:t>
            </w:r>
            <w:r>
              <w:rPr>
                <w:rFonts w:eastAsia="Times New Roman"/>
                <w:color w:val="000000"/>
                <w:lang w:eastAsia="en-GB"/>
              </w:rPr>
              <w:br/>
            </w:r>
            <w:r>
              <w:rPr>
                <w:rFonts w:eastAsia="Times New Roman"/>
                <w:color w:val="000000"/>
                <w:lang w:eastAsia="en-GB"/>
              </w:rPr>
              <w:t>Single-shaft</w:t>
            </w:r>
            <w:r>
              <w:rPr>
                <w:rFonts w:eastAsia="Times New Roman"/>
                <w:color w:val="000000"/>
                <w:lang w:eastAsia="en-GB"/>
              </w:rPr>
              <w:br/>
            </w:r>
            <w:r>
              <w:rPr>
                <w:rFonts w:eastAsia="Times New Roman"/>
                <w:color w:val="000000"/>
                <w:lang w:eastAsia="en-GB"/>
              </w:rPr>
              <w:t xml:space="preserve">For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54" w14:textId="77777777" w:rsidR="00E546F5" w:rsidRDefault="00951CE2">
            <w:pPr>
              <w:pStyle w:val="NormalinTable"/>
            </w:pPr>
            <w:r>
              <w:t>0.0%</w:t>
            </w:r>
          </w:p>
        </w:tc>
      </w:tr>
      <w:tr w:rsidR="00E546F5" w14:paraId="59106B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56" w14:textId="77777777" w:rsidR="00E546F5" w:rsidRDefault="00951CE2">
            <w:pPr>
              <w:pStyle w:val="NormalinTable"/>
            </w:pPr>
            <w:r>
              <w:t>8414807389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57" w14:textId="77777777" w:rsidR="00E546F5" w:rsidRDefault="00951CE2">
            <w:pPr>
              <w:pStyle w:val="Tier1"/>
            </w:pPr>
            <w:r>
              <w:t>Air or vacuum pumps, a</w:t>
            </w:r>
            <w:r>
              <w:t>ir or other gas compressors and fans; ventilating or recycling hoods incorporating a fan, whether or not fitted with filters</w:t>
            </w:r>
          </w:p>
          <w:p w14:paraId="59106B58" w14:textId="77777777" w:rsidR="00E546F5" w:rsidRDefault="00951CE2">
            <w:pPr>
              <w:pStyle w:val="Tier2"/>
            </w:pPr>
            <w:r>
              <w:t>-</w:t>
            </w:r>
            <w:r>
              <w:tab/>
              <w:t>Other</w:t>
            </w:r>
          </w:p>
          <w:p w14:paraId="59106B59" w14:textId="77777777" w:rsidR="00E546F5" w:rsidRDefault="00951CE2">
            <w:pPr>
              <w:pStyle w:val="Tier3"/>
            </w:pPr>
            <w:r>
              <w:t>-</w:t>
            </w:r>
            <w:r>
              <w:tab/>
              <w:t>-</w:t>
            </w:r>
            <w:r>
              <w:tab/>
              <w:t>Rotary displacement compressors</w:t>
            </w:r>
          </w:p>
          <w:p w14:paraId="59106B5A" w14:textId="77777777" w:rsidR="00E546F5" w:rsidRDefault="00951CE2">
            <w:pPr>
              <w:pStyle w:val="Tier4"/>
            </w:pPr>
            <w:r>
              <w:t>-</w:t>
            </w:r>
            <w:r>
              <w:tab/>
              <w:t>-</w:t>
            </w:r>
            <w:r>
              <w:tab/>
              <w:t>-</w:t>
            </w:r>
            <w:r>
              <w:tab/>
              <w:t>Single-shaft</w:t>
            </w:r>
          </w:p>
          <w:p w14:paraId="59106B5B" w14:textId="77777777" w:rsidR="00E546F5" w:rsidRDefault="00951CE2">
            <w:pPr>
              <w:pStyle w:val="Tier5"/>
            </w:pPr>
            <w:r>
              <w:t>-</w:t>
            </w:r>
            <w:r>
              <w:tab/>
              <w:t>-</w:t>
            </w:r>
            <w:r>
              <w:tab/>
              <w:t>-</w:t>
            </w:r>
            <w:r>
              <w:tab/>
              <w:t>-</w:t>
            </w:r>
            <w:r>
              <w:tab/>
              <w:t>Other</w:t>
            </w:r>
          </w:p>
          <w:p w14:paraId="59106B5C" w14:textId="77777777" w:rsidR="00E546F5" w:rsidRDefault="00951CE2">
            <w:pPr>
              <w:pStyle w:val="Tier6"/>
            </w:pPr>
            <w:r>
              <w:t>-</w:t>
            </w:r>
            <w:r>
              <w:tab/>
              <w:t>-</w:t>
            </w:r>
            <w:r>
              <w:tab/>
              <w:t>-</w:t>
            </w:r>
            <w:r>
              <w:tab/>
              <w:t>-</w:t>
            </w:r>
            <w:r>
              <w:tab/>
              <w:t>-</w:t>
            </w:r>
            <w:r>
              <w:tab/>
              <w:t>Other</w:t>
            </w:r>
          </w:p>
          <w:p w14:paraId="59106B5D" w14:textId="77777777" w:rsidR="00E546F5" w:rsidRDefault="00951CE2">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14:paraId="59106B5E" w14:textId="77777777" w:rsidR="00E546F5" w:rsidRDefault="00951CE2">
            <w:pPr>
              <w:pStyle w:val="Tier6Bullet"/>
            </w:pPr>
            <w:r>
              <w:tab/>
            </w:r>
            <w:r>
              <w:tab/>
            </w:r>
            <w:r>
              <w:tab/>
            </w:r>
            <w:r>
              <w:tab/>
            </w:r>
            <w:r>
              <w:tab/>
              <w:t>-</w:t>
            </w:r>
            <w:r>
              <w:tab/>
              <w:t>for fitting to or equipping such ships, boats or other vessels;</w:t>
            </w:r>
          </w:p>
          <w:p w14:paraId="59106B5F" w14:textId="77777777" w:rsidR="00E546F5" w:rsidRDefault="00951CE2">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6B60" w14:textId="77777777" w:rsidR="00E546F5" w:rsidRDefault="00951CE2">
            <w:pPr>
              <w:pStyle w:val="Tier6Bullet"/>
            </w:pPr>
            <w:r>
              <w:tab/>
            </w:r>
            <w:r>
              <w:tab/>
            </w:r>
            <w:r>
              <w:tab/>
            </w:r>
            <w:r>
              <w:tab/>
            </w:r>
            <w:r>
              <w:tab/>
              <w:t>-</w:t>
            </w:r>
            <w:r>
              <w:tab/>
              <w:t>for equipping the above platforms;</w:t>
            </w:r>
          </w:p>
          <w:p w14:paraId="59106B61" w14:textId="77777777" w:rsidR="00E546F5" w:rsidRDefault="00951CE2">
            <w:pPr>
              <w:pStyle w:val="Tier6Bullet"/>
            </w:pPr>
            <w:r>
              <w:tab/>
            </w:r>
            <w:r>
              <w:tab/>
            </w: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62" w14:textId="77777777" w:rsidR="00E546F5" w:rsidRDefault="00951CE2">
            <w:pPr>
              <w:pStyle w:val="NormalinTable"/>
            </w:pPr>
            <w:r>
              <w:t>0.0%</w:t>
            </w:r>
          </w:p>
        </w:tc>
      </w:tr>
      <w:tr w:rsidR="00E546F5" w14:paraId="59106B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64" w14:textId="77777777" w:rsidR="00E546F5" w:rsidRDefault="00951CE2">
            <w:pPr>
              <w:pStyle w:val="NormalinTable"/>
            </w:pPr>
            <w:r>
              <w:rPr>
                <w:rFonts w:eastAsia="Times New Roman"/>
                <w:color w:val="000000"/>
                <w:lang w:eastAsia="en-GB"/>
              </w:rPr>
              <w:t>8414807510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65"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Rotary displacement compressors</w:t>
            </w:r>
            <w:r>
              <w:rPr>
                <w:rFonts w:eastAsia="Times New Roman"/>
                <w:color w:val="000000"/>
                <w:lang w:eastAsia="en-GB"/>
              </w:rPr>
              <w:br/>
            </w:r>
            <w:r>
              <w:rPr>
                <w:rFonts w:eastAsia="Times New Roman"/>
                <w:color w:val="000000"/>
                <w:lang w:eastAsia="en-GB"/>
              </w:rPr>
              <w:t>Multi-shaft</w:t>
            </w:r>
            <w:r>
              <w:rPr>
                <w:rFonts w:eastAsia="Times New Roman"/>
                <w:color w:val="000000"/>
                <w:lang w:eastAsia="en-GB"/>
              </w:rPr>
              <w:br/>
            </w:r>
            <w:r>
              <w:rPr>
                <w:rFonts w:eastAsia="Times New Roman"/>
                <w:color w:val="000000"/>
                <w:lang w:eastAsia="en-GB"/>
              </w:rPr>
              <w:t>Screw comp</w:t>
            </w:r>
            <w:r>
              <w:rPr>
                <w:rFonts w:eastAsia="Times New Roman"/>
                <w:color w:val="000000"/>
                <w:lang w:eastAsia="en-GB"/>
              </w:rPr>
              <w:t>ressors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66" w14:textId="77777777" w:rsidR="00E546F5" w:rsidRDefault="00951CE2">
            <w:pPr>
              <w:pStyle w:val="NormalinTable"/>
            </w:pPr>
            <w:r>
              <w:t>0.0%</w:t>
            </w:r>
          </w:p>
        </w:tc>
      </w:tr>
      <w:tr w:rsidR="00E546F5" w14:paraId="59106B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68" w14:textId="77777777" w:rsidR="00E546F5" w:rsidRDefault="00951CE2">
            <w:pPr>
              <w:pStyle w:val="NormalinTable"/>
            </w:pPr>
            <w:r>
              <w:t>8414807590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69" w14:textId="77777777" w:rsidR="00E546F5" w:rsidRDefault="00951CE2">
            <w:pPr>
              <w:pStyle w:val="Tier1"/>
            </w:pPr>
            <w:r>
              <w:t>Air or vacuum pumps, air or other gas compressors and fans; ventilating or recycling hoods incorporating a fan, whether or not fitted with filters</w:t>
            </w:r>
          </w:p>
          <w:p w14:paraId="59106B6A" w14:textId="77777777" w:rsidR="00E546F5" w:rsidRDefault="00951CE2">
            <w:pPr>
              <w:pStyle w:val="Tier2"/>
            </w:pPr>
            <w:r>
              <w:t>-</w:t>
            </w:r>
            <w:r>
              <w:tab/>
              <w:t>Other</w:t>
            </w:r>
          </w:p>
          <w:p w14:paraId="59106B6B" w14:textId="77777777" w:rsidR="00E546F5" w:rsidRDefault="00951CE2">
            <w:pPr>
              <w:pStyle w:val="Tier3"/>
            </w:pPr>
            <w:r>
              <w:t>-</w:t>
            </w:r>
            <w:r>
              <w:tab/>
              <w:t>-</w:t>
            </w:r>
            <w:r>
              <w:tab/>
              <w:t>Rotary displacement compressors</w:t>
            </w:r>
          </w:p>
          <w:p w14:paraId="59106B6C" w14:textId="77777777" w:rsidR="00E546F5" w:rsidRDefault="00951CE2">
            <w:pPr>
              <w:pStyle w:val="Tier4"/>
            </w:pPr>
            <w:r>
              <w:t>-</w:t>
            </w:r>
            <w:r>
              <w:tab/>
              <w:t>-</w:t>
            </w:r>
            <w:r>
              <w:tab/>
              <w:t>-</w:t>
            </w:r>
            <w:r>
              <w:tab/>
              <w:t>Multi-shaft</w:t>
            </w:r>
          </w:p>
          <w:p w14:paraId="59106B6D" w14:textId="77777777" w:rsidR="00E546F5" w:rsidRDefault="00951CE2">
            <w:pPr>
              <w:pStyle w:val="Tier5"/>
            </w:pPr>
            <w:r>
              <w:t>-</w:t>
            </w:r>
            <w:r>
              <w:tab/>
              <w:t>-</w:t>
            </w:r>
            <w:r>
              <w:tab/>
              <w:t>-</w:t>
            </w:r>
            <w:r>
              <w:tab/>
              <w:t>-</w:t>
            </w:r>
            <w:r>
              <w:tab/>
              <w:t>Screw compressors</w:t>
            </w:r>
          </w:p>
          <w:p w14:paraId="59106B6E" w14:textId="77777777" w:rsidR="00E546F5" w:rsidRDefault="00951CE2">
            <w:pPr>
              <w:pStyle w:val="Tier6"/>
            </w:pPr>
            <w:r>
              <w:t>-</w:t>
            </w:r>
            <w:r>
              <w:tab/>
              <w:t>-</w:t>
            </w:r>
            <w:r>
              <w:tab/>
              <w:t>-</w:t>
            </w:r>
            <w:r>
              <w:tab/>
              <w:t>-</w:t>
            </w:r>
            <w:r>
              <w:tab/>
              <w:t>-</w:t>
            </w:r>
            <w:r>
              <w:tab/>
            </w:r>
            <w:r>
              <w:t>Other</w:t>
            </w:r>
          </w:p>
          <w:p w14:paraId="59106B6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B70" w14:textId="77777777" w:rsidR="00E546F5" w:rsidRDefault="00951CE2">
            <w:pPr>
              <w:pStyle w:val="Tier6Bullet"/>
            </w:pPr>
            <w:r>
              <w:tab/>
            </w:r>
            <w:r>
              <w:tab/>
            </w:r>
            <w:r>
              <w:tab/>
            </w:r>
            <w:r>
              <w:tab/>
            </w:r>
            <w:r>
              <w:tab/>
              <w:t>-</w:t>
            </w:r>
            <w:r>
              <w:tab/>
              <w:t>for fitting to or equipping such ships, boats or other vessels;</w:t>
            </w:r>
          </w:p>
          <w:p w14:paraId="59106B71" w14:textId="77777777" w:rsidR="00E546F5" w:rsidRDefault="00951CE2">
            <w:pPr>
              <w:pStyle w:val="Tier6Bullet"/>
            </w:pPr>
            <w:r>
              <w:tab/>
            </w: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6B72" w14:textId="77777777" w:rsidR="00E546F5" w:rsidRDefault="00951CE2">
            <w:pPr>
              <w:pStyle w:val="Tier6Bullet"/>
            </w:pPr>
            <w:r>
              <w:tab/>
            </w:r>
            <w:r>
              <w:tab/>
            </w:r>
            <w:r>
              <w:tab/>
            </w:r>
            <w:r>
              <w:tab/>
            </w:r>
            <w:r>
              <w:tab/>
              <w:t>-</w:t>
            </w:r>
            <w:r>
              <w:tab/>
              <w:t>for equipping the above platforms;</w:t>
            </w:r>
          </w:p>
          <w:p w14:paraId="59106B73" w14:textId="77777777" w:rsidR="00E546F5" w:rsidRDefault="00951CE2">
            <w:pPr>
              <w:pStyle w:val="Tier6Bullet"/>
            </w:pPr>
            <w:r>
              <w:tab/>
            </w:r>
            <w:r>
              <w:tab/>
            </w:r>
            <w:r>
              <w:tab/>
            </w:r>
            <w:r>
              <w:tab/>
            </w:r>
            <w:r>
              <w:tab/>
              <w:t>-</w:t>
            </w:r>
            <w:r>
              <w:tab/>
              <w:t>f</w:t>
            </w:r>
            <w:r>
              <w:t>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74" w14:textId="77777777" w:rsidR="00E546F5" w:rsidRDefault="00951CE2">
            <w:pPr>
              <w:pStyle w:val="NormalinTable"/>
            </w:pPr>
            <w:r>
              <w:t>0.0%</w:t>
            </w:r>
          </w:p>
        </w:tc>
      </w:tr>
      <w:tr w:rsidR="00E546F5" w14:paraId="59106B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76" w14:textId="77777777" w:rsidR="00E546F5" w:rsidRDefault="00951CE2">
            <w:pPr>
              <w:pStyle w:val="NormalinTable"/>
            </w:pPr>
            <w:r>
              <w:rPr>
                <w:rFonts w:eastAsia="Times New Roman"/>
                <w:color w:val="000000"/>
                <w:lang w:eastAsia="en-GB"/>
              </w:rPr>
              <w:t>8414807810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77"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 xml:space="preserve">Rotary </w:t>
            </w:r>
            <w:r>
              <w:rPr>
                <w:rFonts w:eastAsia="Times New Roman"/>
                <w:color w:val="000000"/>
                <w:lang w:eastAsia="en-GB"/>
              </w:rPr>
              <w:t>displacement compressors</w:t>
            </w:r>
            <w:r>
              <w:rPr>
                <w:rFonts w:eastAsia="Times New Roman"/>
                <w:color w:val="000000"/>
                <w:lang w:eastAsia="en-GB"/>
              </w:rPr>
              <w:br/>
            </w:r>
            <w:r>
              <w:rPr>
                <w:rFonts w:eastAsia="Times New Roman"/>
                <w:color w:val="000000"/>
                <w:lang w:eastAsia="en-GB"/>
              </w:rPr>
              <w:t>Multi-shaft</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w:t>
            </w:r>
            <w:r>
              <w:rPr>
                <w:rFonts w:eastAsia="Times New Roman"/>
                <w:color w:val="000000"/>
                <w:lang w:eastAsia="en-GB"/>
              </w:rPr>
              <w:t>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78" w14:textId="77777777" w:rsidR="00E546F5" w:rsidRDefault="00951CE2">
            <w:pPr>
              <w:pStyle w:val="NormalinTable"/>
            </w:pPr>
            <w:r>
              <w:t>0.0%</w:t>
            </w:r>
          </w:p>
        </w:tc>
      </w:tr>
      <w:tr w:rsidR="00E546F5" w14:paraId="59106B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7A" w14:textId="77777777" w:rsidR="00E546F5" w:rsidRDefault="00951CE2">
            <w:pPr>
              <w:pStyle w:val="NormalinTable"/>
            </w:pPr>
            <w:r>
              <w:t>8414807890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7B" w14:textId="77777777" w:rsidR="00E546F5" w:rsidRDefault="00951CE2">
            <w:pPr>
              <w:pStyle w:val="Tier1"/>
            </w:pPr>
            <w:r>
              <w:t>Air or vacuum pumps, air or other gas compressors and fans; ventilating or recycling hoods incorporating a fan, whether or not fitted with filters</w:t>
            </w:r>
          </w:p>
          <w:p w14:paraId="59106B7C" w14:textId="77777777" w:rsidR="00E546F5" w:rsidRDefault="00951CE2">
            <w:pPr>
              <w:pStyle w:val="Tier2"/>
            </w:pPr>
            <w:r>
              <w:t>-</w:t>
            </w:r>
            <w:r>
              <w:tab/>
              <w:t>Other</w:t>
            </w:r>
          </w:p>
          <w:p w14:paraId="59106B7D" w14:textId="77777777" w:rsidR="00E546F5" w:rsidRDefault="00951CE2">
            <w:pPr>
              <w:pStyle w:val="Tier3"/>
            </w:pPr>
            <w:r>
              <w:t>-</w:t>
            </w:r>
            <w:r>
              <w:tab/>
              <w:t>-</w:t>
            </w:r>
            <w:r>
              <w:tab/>
              <w:t>Rotary displacement compressors</w:t>
            </w:r>
          </w:p>
          <w:p w14:paraId="59106B7E" w14:textId="77777777" w:rsidR="00E546F5" w:rsidRDefault="00951CE2">
            <w:pPr>
              <w:pStyle w:val="Tier4"/>
            </w:pPr>
            <w:r>
              <w:t>-</w:t>
            </w:r>
            <w:r>
              <w:tab/>
              <w:t>-</w:t>
            </w:r>
            <w:r>
              <w:tab/>
              <w:t>-</w:t>
            </w:r>
            <w:r>
              <w:tab/>
              <w:t>Multi-shaft</w:t>
            </w:r>
          </w:p>
          <w:p w14:paraId="59106B7F" w14:textId="77777777" w:rsidR="00E546F5" w:rsidRDefault="00951CE2">
            <w:pPr>
              <w:pStyle w:val="Tier5"/>
            </w:pPr>
            <w:r>
              <w:t>-</w:t>
            </w:r>
            <w:r>
              <w:tab/>
              <w:t>-</w:t>
            </w:r>
            <w:r>
              <w:tab/>
              <w:t>-</w:t>
            </w:r>
            <w:r>
              <w:tab/>
              <w:t>-</w:t>
            </w:r>
            <w:r>
              <w:tab/>
            </w:r>
            <w:r>
              <w:t>Other</w:t>
            </w:r>
          </w:p>
          <w:p w14:paraId="59106B80" w14:textId="77777777" w:rsidR="00E546F5" w:rsidRDefault="00951CE2">
            <w:pPr>
              <w:pStyle w:val="Tier6"/>
            </w:pPr>
            <w:r>
              <w:t>-</w:t>
            </w:r>
            <w:r>
              <w:tab/>
              <w:t>-</w:t>
            </w:r>
            <w:r>
              <w:tab/>
              <w:t>-</w:t>
            </w:r>
            <w:r>
              <w:tab/>
              <w:t>-</w:t>
            </w:r>
            <w:r>
              <w:tab/>
              <w:t>-</w:t>
            </w:r>
            <w:r>
              <w:tab/>
              <w:t>Other</w:t>
            </w:r>
          </w:p>
          <w:p w14:paraId="59106B8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B82" w14:textId="77777777" w:rsidR="00E546F5" w:rsidRDefault="00951CE2">
            <w:pPr>
              <w:pStyle w:val="Tier6Bullet"/>
            </w:pPr>
            <w:r>
              <w:tab/>
            </w:r>
            <w:r>
              <w:tab/>
            </w:r>
            <w:r>
              <w:tab/>
            </w:r>
            <w:r>
              <w:tab/>
            </w:r>
            <w:r>
              <w:tab/>
              <w:t>-</w:t>
            </w:r>
            <w:r>
              <w:tab/>
              <w:t>for fitting to or equipping such ships, boats or other vessels;</w:t>
            </w:r>
          </w:p>
          <w:p w14:paraId="59106B83"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B84" w14:textId="77777777" w:rsidR="00E546F5" w:rsidRDefault="00951CE2">
            <w:pPr>
              <w:pStyle w:val="Tier6Bullet"/>
            </w:pPr>
            <w:r>
              <w:tab/>
            </w:r>
            <w:r>
              <w:tab/>
            </w:r>
            <w:r>
              <w:tab/>
            </w:r>
            <w:r>
              <w:tab/>
            </w:r>
            <w:r>
              <w:tab/>
              <w:t>-</w:t>
            </w:r>
            <w:r>
              <w:tab/>
              <w:t>for equipping the above pla</w:t>
            </w:r>
            <w:r>
              <w:t>tforms;</w:t>
            </w:r>
          </w:p>
          <w:p w14:paraId="59106B8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86" w14:textId="77777777" w:rsidR="00E546F5" w:rsidRDefault="00951CE2">
            <w:pPr>
              <w:pStyle w:val="NormalinTable"/>
            </w:pPr>
            <w:r>
              <w:t>0.0%</w:t>
            </w:r>
          </w:p>
        </w:tc>
      </w:tr>
      <w:tr w:rsidR="00E546F5" w14:paraId="59106B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88" w14:textId="77777777" w:rsidR="00E546F5" w:rsidRDefault="00951CE2">
            <w:pPr>
              <w:pStyle w:val="NormalinTable"/>
            </w:pPr>
            <w:r>
              <w:rPr>
                <w:rFonts w:eastAsia="Times New Roman"/>
                <w:color w:val="000000"/>
                <w:lang w:eastAsia="en-GB"/>
              </w:rPr>
              <w:t>8414808010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89"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8A" w14:textId="77777777" w:rsidR="00E546F5" w:rsidRDefault="00951CE2">
            <w:pPr>
              <w:pStyle w:val="NormalinTable"/>
            </w:pPr>
            <w:r>
              <w:t>0.0%</w:t>
            </w:r>
          </w:p>
        </w:tc>
      </w:tr>
      <w:tr w:rsidR="00E546F5" w14:paraId="59106B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8C" w14:textId="77777777" w:rsidR="00E546F5" w:rsidRDefault="00951CE2">
            <w:pPr>
              <w:pStyle w:val="NormalinTable"/>
            </w:pPr>
            <w:r>
              <w:t>8414808090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8D" w14:textId="77777777" w:rsidR="00E546F5" w:rsidRDefault="00951CE2">
            <w:pPr>
              <w:pStyle w:val="Tier1"/>
            </w:pPr>
            <w:r>
              <w:t>Air or vacuum pumps, air or other gas compressors and fans; ventilating or recycling hoods incorporating a fan, whether or not fitted with filters</w:t>
            </w:r>
          </w:p>
          <w:p w14:paraId="59106B8E" w14:textId="77777777" w:rsidR="00E546F5" w:rsidRDefault="00951CE2">
            <w:pPr>
              <w:pStyle w:val="Tier2"/>
            </w:pPr>
            <w:r>
              <w:t>-</w:t>
            </w:r>
            <w:r>
              <w:tab/>
              <w:t>Other</w:t>
            </w:r>
          </w:p>
          <w:p w14:paraId="59106B8F" w14:textId="77777777" w:rsidR="00E546F5" w:rsidRDefault="00951CE2">
            <w:pPr>
              <w:pStyle w:val="Tier3"/>
            </w:pPr>
            <w:r>
              <w:t>-</w:t>
            </w:r>
            <w:r>
              <w:tab/>
              <w:t>-</w:t>
            </w:r>
            <w:r>
              <w:tab/>
              <w:t>Other</w:t>
            </w:r>
          </w:p>
          <w:p w14:paraId="59106B90" w14:textId="77777777" w:rsidR="00E546F5" w:rsidRDefault="00951CE2">
            <w:pPr>
              <w:pStyle w:val="Tier4"/>
            </w:pPr>
            <w:r>
              <w:t>-</w:t>
            </w:r>
            <w:r>
              <w:tab/>
              <w:t>-</w:t>
            </w:r>
            <w:r>
              <w:tab/>
              <w:t>-</w:t>
            </w:r>
            <w:r>
              <w:tab/>
              <w:t>Other</w:t>
            </w:r>
          </w:p>
          <w:p w14:paraId="59106B91"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6B92" w14:textId="77777777" w:rsidR="00E546F5" w:rsidRDefault="00951CE2">
            <w:pPr>
              <w:pStyle w:val="Tier4Bullet"/>
            </w:pPr>
            <w:r>
              <w:tab/>
            </w:r>
            <w:r>
              <w:tab/>
            </w:r>
            <w:r>
              <w:tab/>
              <w:t>-</w:t>
            </w:r>
            <w:r>
              <w:tab/>
              <w:t>for fitting to or equipping such ships, boats or other vessels;</w:t>
            </w:r>
          </w:p>
          <w:p w14:paraId="59106B93" w14:textId="77777777" w:rsidR="00E546F5" w:rsidRDefault="00951CE2">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6B94" w14:textId="77777777" w:rsidR="00E546F5" w:rsidRDefault="00951CE2">
            <w:pPr>
              <w:pStyle w:val="Tier4Bullet"/>
            </w:pPr>
            <w:r>
              <w:tab/>
            </w:r>
            <w:r>
              <w:tab/>
            </w:r>
            <w:r>
              <w:tab/>
              <w:t>-</w:t>
            </w:r>
            <w:r>
              <w:tab/>
              <w:t>for equipping the above platforms;</w:t>
            </w:r>
          </w:p>
          <w:p w14:paraId="59106B9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96" w14:textId="77777777" w:rsidR="00E546F5" w:rsidRDefault="00951CE2">
            <w:pPr>
              <w:pStyle w:val="NormalinTable"/>
            </w:pPr>
            <w:r>
              <w:t>0.0%</w:t>
            </w:r>
          </w:p>
        </w:tc>
      </w:tr>
      <w:tr w:rsidR="00E546F5" w14:paraId="59106B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98" w14:textId="77777777" w:rsidR="00E546F5" w:rsidRDefault="00951CE2">
            <w:pPr>
              <w:pStyle w:val="NormalinTable"/>
            </w:pPr>
            <w:r>
              <w:rPr>
                <w:rFonts w:eastAsia="Times New Roman"/>
                <w:color w:val="000000"/>
                <w:lang w:eastAsia="en-GB"/>
              </w:rPr>
              <w:t>841490001</w:t>
            </w:r>
            <w:r>
              <w:rPr>
                <w:rFonts w:eastAsia="Times New Roman"/>
                <w:color w:val="000000"/>
                <w:lang w:eastAsia="en-GB"/>
              </w:rPr>
              <w:t>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99" w14:textId="77777777" w:rsidR="00E546F5" w:rsidRDefault="00951CE2">
            <w:pPr>
              <w:pStyle w:val="Tier1"/>
            </w:pPr>
            <w:r>
              <w:rPr>
                <w:rFonts w:eastAsia="Times New Roman"/>
                <w:color w:val="000000"/>
                <w:lang w:eastAsia="en-GB"/>
              </w:rPr>
              <w:t>Air or vacuum pumps, air or other gas compressors and fans; ventilating or recycling hoods incorporating a fan, whether or not fitted with filters</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w:t>
            </w:r>
            <w:r>
              <w:rPr>
                <w:rFonts w:eastAsia="Times New Roman"/>
                <w:color w:val="000000"/>
                <w:lang w:eastAsia="en-GB"/>
              </w:rPr>
              <w:t>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9A" w14:textId="77777777" w:rsidR="00E546F5" w:rsidRDefault="00951CE2">
            <w:pPr>
              <w:pStyle w:val="NormalinTable"/>
            </w:pPr>
            <w:r>
              <w:t>0.0%</w:t>
            </w:r>
          </w:p>
        </w:tc>
      </w:tr>
      <w:tr w:rsidR="00E546F5" w14:paraId="59106B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B9C" w14:textId="77777777" w:rsidR="00E546F5" w:rsidRDefault="00951CE2">
            <w:pPr>
              <w:pStyle w:val="NormalinTable"/>
            </w:pPr>
            <w:r>
              <w:rPr>
                <w:color w:val="000000"/>
                <w:szCs w:val="16"/>
              </w:rPr>
              <w:t>8414900020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9D" w14:textId="77777777" w:rsidR="00E546F5" w:rsidRDefault="00951CE2">
            <w:pPr>
              <w:pStyle w:val="Tier1"/>
            </w:pPr>
            <w:r>
              <w:rPr>
                <w:color w:val="000000"/>
                <w:szCs w:val="16"/>
              </w:rPr>
              <w:t>Air or vacuum pumps, air or other gas compressors and fans; ventilating or recycling hoods incorporating a</w:t>
            </w:r>
            <w:r>
              <w:rPr>
                <w:color w:val="000000"/>
                <w:szCs w:val="16"/>
              </w:rPr>
              <w:t xml:space="preserve"> fan, whether or not fitted with filters</w:t>
            </w:r>
            <w:r>
              <w:rPr>
                <w:color w:val="000000"/>
                <w:szCs w:val="16"/>
              </w:rPr>
              <w:br/>
            </w:r>
            <w:r>
              <w:rPr>
                <w:color w:val="000000"/>
                <w:szCs w:val="16"/>
              </w:rPr>
              <w:t>- Parts</w:t>
            </w:r>
            <w:r>
              <w:rPr>
                <w:color w:val="000000"/>
                <w:szCs w:val="16"/>
              </w:rPr>
              <w:br/>
            </w:r>
            <w:r>
              <w:rPr>
                <w:color w:val="000000"/>
                <w:szCs w:val="16"/>
              </w:rPr>
              <w:t>- - Aluminium pistons, for incorporation into compressors of air conditioning machines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9E" w14:textId="77777777" w:rsidR="00E546F5" w:rsidRDefault="00951CE2">
            <w:pPr>
              <w:pStyle w:val="NormalinTable"/>
            </w:pPr>
            <w:r>
              <w:t>0.0%</w:t>
            </w:r>
          </w:p>
        </w:tc>
      </w:tr>
      <w:tr w:rsidR="00E546F5" w14:paraId="59106B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BA0" w14:textId="77777777" w:rsidR="00E546F5" w:rsidRDefault="00951CE2">
            <w:pPr>
              <w:pStyle w:val="NormalinTable"/>
              <w:rPr>
                <w:color w:val="000000"/>
                <w:szCs w:val="16"/>
              </w:rPr>
            </w:pPr>
            <w:r>
              <w:rPr>
                <w:color w:val="000000"/>
                <w:szCs w:val="16"/>
              </w:rPr>
              <w:t>8414900030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A1" w14:textId="77777777" w:rsidR="00E546F5" w:rsidRDefault="00951CE2">
            <w:pPr>
              <w:pStyle w:val="Tier1"/>
              <w:rPr>
                <w:color w:val="000000"/>
                <w:szCs w:val="16"/>
              </w:rPr>
            </w:pPr>
            <w:r>
              <w:rPr>
                <w:color w:val="000000"/>
                <w:szCs w:val="16"/>
              </w:rPr>
              <w:t xml:space="preserve">Air or vacuum pumps, air or other gas compressors and fans; ventilating or </w:t>
            </w:r>
            <w:r>
              <w:rPr>
                <w:color w:val="000000"/>
                <w:szCs w:val="16"/>
              </w:rPr>
              <w:t>recycling hoods incorporating a fan, whether or not fitted with filters</w:t>
            </w:r>
            <w:r>
              <w:rPr>
                <w:color w:val="000000"/>
                <w:szCs w:val="16"/>
              </w:rPr>
              <w:br/>
            </w:r>
            <w:r>
              <w:rPr>
                <w:color w:val="000000"/>
                <w:szCs w:val="16"/>
              </w:rPr>
              <w:t>- Parts</w:t>
            </w:r>
            <w:r>
              <w:rPr>
                <w:color w:val="000000"/>
                <w:szCs w:val="16"/>
              </w:rPr>
              <w:br/>
            </w:r>
            <w:r>
              <w:rPr>
                <w:color w:val="000000"/>
                <w:szCs w:val="16"/>
              </w:rPr>
              <w:t>- - Pressure-regulating system, for incorporation into compressors of air conditioning machines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A2" w14:textId="77777777" w:rsidR="00E546F5" w:rsidRDefault="00951CE2">
            <w:pPr>
              <w:pStyle w:val="NormalinTable"/>
            </w:pPr>
            <w:r>
              <w:t>0.0%</w:t>
            </w:r>
          </w:p>
        </w:tc>
      </w:tr>
      <w:tr w:rsidR="00E546F5" w14:paraId="59106B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6BA4" w14:textId="77777777" w:rsidR="00E546F5" w:rsidRDefault="00951CE2">
            <w:pPr>
              <w:pStyle w:val="NormalinTable"/>
              <w:rPr>
                <w:color w:val="000000"/>
                <w:szCs w:val="16"/>
              </w:rPr>
            </w:pPr>
            <w:r>
              <w:rPr>
                <w:color w:val="000000"/>
                <w:szCs w:val="16"/>
              </w:rPr>
              <w:t>8414900040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A5" w14:textId="77777777" w:rsidR="00E546F5" w:rsidRDefault="00951CE2">
            <w:pPr>
              <w:pStyle w:val="Tier1"/>
              <w:rPr>
                <w:color w:val="000000"/>
                <w:szCs w:val="16"/>
              </w:rPr>
            </w:pPr>
            <w:r>
              <w:rPr>
                <w:color w:val="000000"/>
                <w:szCs w:val="16"/>
              </w:rPr>
              <w:t>Air or vacuum pumps, air or other gas compres</w:t>
            </w:r>
            <w:r>
              <w:rPr>
                <w:color w:val="000000"/>
                <w:szCs w:val="16"/>
              </w:rPr>
              <w:t>sors and fans; ventilating or recycling hoods incorporating a fan, whether or not fitted with filters</w:t>
            </w:r>
            <w:r>
              <w:rPr>
                <w:color w:val="000000"/>
                <w:szCs w:val="16"/>
              </w:rPr>
              <w:br/>
            </w:r>
            <w:r>
              <w:rPr>
                <w:color w:val="000000"/>
                <w:szCs w:val="16"/>
              </w:rPr>
              <w:t>- Parts</w:t>
            </w:r>
            <w:r>
              <w:rPr>
                <w:color w:val="000000"/>
                <w:szCs w:val="16"/>
              </w:rPr>
              <w:br/>
            </w:r>
            <w:r>
              <w:rPr>
                <w:color w:val="000000"/>
                <w:szCs w:val="16"/>
              </w:rPr>
              <w:t>- - Drive part, for compressors of air conditioning machines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A6" w14:textId="77777777" w:rsidR="00E546F5" w:rsidRDefault="00951CE2">
            <w:pPr>
              <w:pStyle w:val="NormalinTable"/>
            </w:pPr>
            <w:r>
              <w:t>0.0%</w:t>
            </w:r>
          </w:p>
        </w:tc>
      </w:tr>
      <w:tr w:rsidR="00E546F5" w14:paraId="59106B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A8" w14:textId="77777777" w:rsidR="00E546F5" w:rsidRDefault="00951CE2">
            <w:pPr>
              <w:pStyle w:val="NormalinTable"/>
            </w:pPr>
            <w:r>
              <w:t>8414900070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A9" w14:textId="77777777" w:rsidR="00E546F5" w:rsidRDefault="00951CE2">
            <w:pPr>
              <w:pStyle w:val="Tier1"/>
            </w:pPr>
            <w:r>
              <w:t xml:space="preserve">Air or vacuum pumps, air or other gas compressors </w:t>
            </w:r>
            <w:r>
              <w:t>and fans; ventilating or recycling hoods incorporating a fan, whether or not fitted with filters</w:t>
            </w:r>
          </w:p>
          <w:p w14:paraId="59106BAA" w14:textId="77777777" w:rsidR="00E546F5" w:rsidRDefault="00951CE2">
            <w:pPr>
              <w:pStyle w:val="Tier2"/>
            </w:pPr>
            <w:r>
              <w:t>-</w:t>
            </w:r>
            <w:r>
              <w:tab/>
              <w:t>Parts</w:t>
            </w:r>
          </w:p>
          <w:p w14:paraId="59106BAB" w14:textId="77777777" w:rsidR="00E546F5" w:rsidRDefault="00951CE2">
            <w:pPr>
              <w:pStyle w:val="Tier3"/>
            </w:pPr>
            <w:r>
              <w:t>-</w:t>
            </w:r>
            <w:r>
              <w:tab/>
              <w:t>-</w:t>
            </w:r>
            <w:r>
              <w:tab/>
              <w:t xml:space="preserve">Aluminium alloy compressor wheel with: - a diameter of 20 mm or more, but not more than 130 mm, and - a weight of 5 g or more, but not more </w:t>
            </w:r>
            <w:r>
              <w:t>than 800 g for use in the assembly of turbochargers without further machining</w:t>
            </w:r>
          </w:p>
          <w:p w14:paraId="59106BA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BAD" w14:textId="77777777" w:rsidR="00E546F5" w:rsidRDefault="00951CE2">
            <w:pPr>
              <w:pStyle w:val="Tier3Bullet"/>
            </w:pPr>
            <w:r>
              <w:tab/>
            </w:r>
            <w:r>
              <w:tab/>
              <w:t>-</w:t>
            </w:r>
            <w:r>
              <w:tab/>
              <w:t>for fitting to or equippi</w:t>
            </w:r>
            <w:r>
              <w:t>ng such ships, boats or other vessels;</w:t>
            </w:r>
          </w:p>
          <w:p w14:paraId="59106BA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14:paraId="59106BAF" w14:textId="77777777" w:rsidR="00E546F5" w:rsidRDefault="00951CE2">
            <w:pPr>
              <w:pStyle w:val="Tier3Bullet"/>
            </w:pPr>
            <w:r>
              <w:tab/>
            </w:r>
            <w:r>
              <w:tab/>
              <w:t>-</w:t>
            </w:r>
            <w:r>
              <w:tab/>
              <w:t>for equipping the above platforms;</w:t>
            </w:r>
          </w:p>
          <w:p w14:paraId="59106BB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B1" w14:textId="77777777" w:rsidR="00E546F5" w:rsidRDefault="00951CE2">
            <w:pPr>
              <w:pStyle w:val="NormalinTable"/>
            </w:pPr>
            <w:r>
              <w:t>0.0%</w:t>
            </w:r>
          </w:p>
        </w:tc>
      </w:tr>
      <w:tr w:rsidR="00E546F5" w14:paraId="59106B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B3" w14:textId="77777777" w:rsidR="00E546F5" w:rsidRDefault="00951CE2">
            <w:pPr>
              <w:pStyle w:val="NormalinTable"/>
            </w:pPr>
            <w:r>
              <w:t>8414900090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B4" w14:textId="77777777" w:rsidR="00E546F5" w:rsidRDefault="00951CE2">
            <w:pPr>
              <w:pStyle w:val="Tier1"/>
            </w:pPr>
            <w:r>
              <w:t>Air or vacuum pumps, air or other gas compressors and fans; ventilating or recycling hoods incorporating a fan, whet</w:t>
            </w:r>
            <w:r>
              <w:t>her or not fitted with filters</w:t>
            </w:r>
          </w:p>
          <w:p w14:paraId="59106BB5" w14:textId="77777777" w:rsidR="00E546F5" w:rsidRDefault="00951CE2">
            <w:pPr>
              <w:pStyle w:val="Tier2"/>
            </w:pPr>
            <w:r>
              <w:t>-</w:t>
            </w:r>
            <w:r>
              <w:tab/>
              <w:t>Parts</w:t>
            </w:r>
          </w:p>
          <w:p w14:paraId="59106BB6" w14:textId="77777777" w:rsidR="00E546F5" w:rsidRDefault="00951CE2">
            <w:pPr>
              <w:pStyle w:val="Tier3"/>
            </w:pPr>
            <w:r>
              <w:t>-</w:t>
            </w:r>
            <w:r>
              <w:tab/>
              <w:t>-</w:t>
            </w:r>
            <w:r>
              <w:tab/>
              <w:t>Other</w:t>
            </w:r>
          </w:p>
          <w:p w14:paraId="59106BB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BB8" w14:textId="77777777" w:rsidR="00E546F5" w:rsidRDefault="00951CE2">
            <w:pPr>
              <w:pStyle w:val="Tier3Bullet"/>
            </w:pPr>
            <w:r>
              <w:tab/>
            </w:r>
            <w:r>
              <w:tab/>
              <w:t>-</w:t>
            </w:r>
            <w:r>
              <w:tab/>
              <w:t xml:space="preserve">for fitting to or equipping such ships, boats or </w:t>
            </w:r>
            <w:r>
              <w:t>other vessels;</w:t>
            </w:r>
          </w:p>
          <w:p w14:paraId="59106BB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BBA" w14:textId="77777777" w:rsidR="00E546F5" w:rsidRDefault="00951CE2">
            <w:pPr>
              <w:pStyle w:val="Tier3Bullet"/>
            </w:pPr>
            <w:r>
              <w:tab/>
            </w:r>
            <w:r>
              <w:tab/>
              <w:t>-</w:t>
            </w:r>
            <w:r>
              <w:tab/>
              <w:t>for equ</w:t>
            </w:r>
            <w:r>
              <w:t>ipping the above platforms;</w:t>
            </w:r>
          </w:p>
          <w:p w14:paraId="59106BB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BC" w14:textId="77777777" w:rsidR="00E546F5" w:rsidRDefault="00951CE2">
            <w:pPr>
              <w:pStyle w:val="NormalinTable"/>
            </w:pPr>
            <w:r>
              <w:t>0.0%</w:t>
            </w:r>
          </w:p>
        </w:tc>
      </w:tr>
      <w:tr w:rsidR="00E546F5" w14:paraId="59106B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BE" w14:textId="77777777" w:rsidR="00E546F5" w:rsidRDefault="00951CE2">
            <w:pPr>
              <w:pStyle w:val="NormalinTable"/>
            </w:pPr>
            <w:r>
              <w:t>8415000000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BF" w14:textId="77777777" w:rsidR="00E546F5" w:rsidRDefault="00951CE2">
            <w:pPr>
              <w:pStyle w:val="Tier1"/>
            </w:pPr>
            <w:r>
              <w:t xml:space="preserve">Air-conditioning machines, comprising a motor-driven fan and elements for changing the temperature and humidity, including those </w:t>
            </w:r>
            <w:r>
              <w:t>machines in which the humidity cannot be separately regulated</w:t>
            </w:r>
          </w:p>
          <w:p w14:paraId="59106BC0" w14:textId="77777777" w:rsidR="00E546F5" w:rsidRDefault="00951CE2">
            <w:pPr>
              <w:pStyle w:val="Tier1Bullet"/>
            </w:pPr>
            <w:r>
              <w:t>-</w:t>
            </w:r>
            <w:r>
              <w:tab/>
              <w:t>use by, or on behalf of, the UK Armed Forces, individually or in cooperation with other States</w:t>
            </w:r>
          </w:p>
          <w:p w14:paraId="59106BC1" w14:textId="77777777" w:rsidR="00E546F5" w:rsidRDefault="00951CE2">
            <w:pPr>
              <w:pStyle w:val="Tier1Bullet"/>
            </w:pPr>
            <w:r>
              <w:tab/>
              <w:t>a) for defending the territorial integrity of the United Kingdom, or</w:t>
            </w:r>
          </w:p>
          <w:p w14:paraId="59106BC2" w14:textId="77777777" w:rsidR="00E546F5" w:rsidRDefault="00951CE2">
            <w:pPr>
              <w:pStyle w:val="Tier1Bullet"/>
            </w:pPr>
            <w:r>
              <w:tab/>
              <w:t xml:space="preserve">b) in </w:t>
            </w:r>
            <w:r>
              <w:t>participating in international peace-keeping or support operations, or</w:t>
            </w:r>
          </w:p>
          <w:p w14:paraId="59106BC3" w14:textId="77777777" w:rsidR="00E546F5" w:rsidRDefault="00951CE2">
            <w:pPr>
              <w:pStyle w:val="Tier1Bullet"/>
            </w:pPr>
            <w:r>
              <w:tab/>
              <w:t>c) for other military purposes like the protection of nationals of the United Kingdom from social or military unrest or,</w:t>
            </w:r>
          </w:p>
          <w:p w14:paraId="59106BC4" w14:textId="77777777" w:rsidR="00E546F5" w:rsidRDefault="00951CE2">
            <w:pPr>
              <w:pStyle w:val="Tier1Bullet"/>
            </w:pPr>
            <w:r>
              <w:tab/>
              <w:t>d) for training purposes, or</w:t>
            </w:r>
          </w:p>
          <w:p w14:paraId="59106BC5" w14:textId="77777777" w:rsidR="00E546F5" w:rsidRDefault="00951CE2">
            <w:pPr>
              <w:pStyle w:val="Tier1Bullet"/>
            </w:pPr>
            <w:r>
              <w:tab/>
              <w:t>e) temporarily, for civil purpos</w:t>
            </w:r>
            <w:r>
              <w:t>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C6" w14:textId="77777777" w:rsidR="00E546F5" w:rsidRDefault="00951CE2">
            <w:pPr>
              <w:pStyle w:val="NormalinTable"/>
            </w:pPr>
            <w:r>
              <w:t>0.0%</w:t>
            </w:r>
          </w:p>
        </w:tc>
      </w:tr>
      <w:tr w:rsidR="00E546F5" w14:paraId="59106B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C8" w14:textId="77777777" w:rsidR="00E546F5" w:rsidRDefault="00951CE2">
            <w:pPr>
              <w:pStyle w:val="NormalinTable"/>
            </w:pPr>
            <w:r>
              <w:t>8415100000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C9" w14:textId="77777777" w:rsidR="00E546F5" w:rsidRDefault="00951CE2">
            <w:pPr>
              <w:pStyle w:val="Tier1"/>
            </w:pPr>
            <w:r>
              <w:t>Air-conditioning machines, comprising a motor-driven fan and elements for changing the temperature and humidity, including those machines in which t</w:t>
            </w:r>
            <w:r>
              <w:t>he humidity cannot be separately regulated</w:t>
            </w:r>
          </w:p>
          <w:p w14:paraId="59106BCA" w14:textId="77777777" w:rsidR="00E546F5" w:rsidRDefault="00951CE2">
            <w:pPr>
              <w:pStyle w:val="Tier2"/>
            </w:pPr>
            <w:r>
              <w:t>-</w:t>
            </w:r>
            <w:r>
              <w:tab/>
              <w:t>Of a kind designed to be fixed to a window, wall, ceiling or floor, self-contained or "split-system"</w:t>
            </w:r>
          </w:p>
          <w:p w14:paraId="59106BCB"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6BCC" w14:textId="77777777" w:rsidR="00E546F5" w:rsidRDefault="00951CE2">
            <w:pPr>
              <w:pStyle w:val="Tier2Bullet"/>
            </w:pPr>
            <w:r>
              <w:tab/>
              <w:t>-</w:t>
            </w:r>
            <w:r>
              <w:tab/>
              <w:t>for fitting to or equipping such ships, boats or other vessels;</w:t>
            </w:r>
          </w:p>
          <w:p w14:paraId="59106BCD"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BCE" w14:textId="77777777" w:rsidR="00E546F5" w:rsidRDefault="00951CE2">
            <w:pPr>
              <w:pStyle w:val="Tier2Bullet"/>
            </w:pPr>
            <w:r>
              <w:tab/>
              <w:t>-</w:t>
            </w:r>
            <w:r>
              <w:tab/>
              <w:t>for equipping the above platforms;</w:t>
            </w:r>
          </w:p>
          <w:p w14:paraId="59106BC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D0" w14:textId="77777777" w:rsidR="00E546F5" w:rsidRDefault="00951CE2">
            <w:pPr>
              <w:pStyle w:val="NormalinTable"/>
            </w:pPr>
            <w:r>
              <w:t>0.0%</w:t>
            </w:r>
          </w:p>
        </w:tc>
      </w:tr>
      <w:tr w:rsidR="00E546F5" w14:paraId="59106B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D2" w14:textId="77777777" w:rsidR="00E546F5" w:rsidRDefault="00951CE2">
            <w:pPr>
              <w:pStyle w:val="NormalinTable"/>
            </w:pPr>
            <w:r>
              <w:rPr>
                <w:rFonts w:eastAsia="Times New Roman"/>
                <w:color w:val="000000"/>
                <w:lang w:eastAsia="en-GB"/>
              </w:rPr>
              <w:t>8415810010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D3" w14:textId="77777777" w:rsidR="00E546F5" w:rsidRDefault="00951CE2">
            <w:pPr>
              <w:pStyle w:val="Tier1"/>
            </w:pPr>
            <w:r>
              <w:rPr>
                <w:rFonts w:eastAsia="Times New Roman"/>
                <w:color w:val="000000"/>
                <w:lang w:eastAsia="en-GB"/>
              </w:rPr>
              <w:t>Air-conditioning machines, comprising a mo</w:t>
            </w:r>
            <w:r>
              <w:rPr>
                <w:rFonts w:eastAsia="Times New Roman"/>
                <w:color w:val="000000"/>
                <w:lang w:eastAsia="en-GB"/>
              </w:rPr>
              <w:t>tor-driven fan and elements for changing the temperature and humidity, including those machines in which the humidity cannot be separately regulated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Incorporating a refrigerating unit and a valve for reversal of the cooling/heat cycle (reversible hea</w:t>
            </w:r>
            <w:r>
              <w:rPr>
                <w:rFonts w:eastAsia="Times New Roman"/>
                <w:color w:val="000000"/>
                <w:lang w:eastAsia="en-GB"/>
              </w:rPr>
              <w:t>t pumps)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D4" w14:textId="77777777" w:rsidR="00E546F5" w:rsidRDefault="00951CE2">
            <w:pPr>
              <w:pStyle w:val="NormalinTable"/>
            </w:pPr>
            <w:r>
              <w:t>0.0%</w:t>
            </w:r>
          </w:p>
        </w:tc>
      </w:tr>
      <w:tr w:rsidR="00E546F5" w14:paraId="59106B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D6" w14:textId="77777777" w:rsidR="00E546F5" w:rsidRDefault="00951CE2">
            <w:pPr>
              <w:pStyle w:val="NormalinTable"/>
            </w:pPr>
            <w:r>
              <w:t>8415810</w:t>
            </w:r>
            <w:r>
              <w:t>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D7" w14:textId="77777777" w:rsidR="00E546F5" w:rsidRDefault="00951CE2">
            <w:pPr>
              <w:pStyle w:val="Tier1"/>
            </w:pPr>
            <w:r>
              <w:t>Air-conditioning machines, comprising a motor-driven fan and elements for changing the temperature and humidity, including those machines in which the humidity cannot be separately regulated</w:t>
            </w:r>
          </w:p>
          <w:p w14:paraId="59106BD8" w14:textId="77777777" w:rsidR="00E546F5" w:rsidRDefault="00951CE2">
            <w:pPr>
              <w:pStyle w:val="Tier2"/>
            </w:pPr>
            <w:r>
              <w:t>-</w:t>
            </w:r>
            <w:r>
              <w:tab/>
              <w:t>Other</w:t>
            </w:r>
          </w:p>
          <w:p w14:paraId="59106BD9" w14:textId="77777777" w:rsidR="00E546F5" w:rsidRDefault="00951CE2">
            <w:pPr>
              <w:pStyle w:val="Tier3"/>
            </w:pPr>
            <w:r>
              <w:t>-</w:t>
            </w:r>
            <w:r>
              <w:tab/>
              <w:t>-</w:t>
            </w:r>
            <w:r>
              <w:tab/>
              <w:t xml:space="preserve">Incorporating a refrigerating unit and a </w:t>
            </w:r>
            <w:r>
              <w:t>valve for reversal of the cooling/heat cycle (reversible heat pumps)</w:t>
            </w:r>
          </w:p>
          <w:p w14:paraId="59106BDA" w14:textId="77777777" w:rsidR="00E546F5" w:rsidRDefault="00951CE2">
            <w:pPr>
              <w:pStyle w:val="Tier4"/>
            </w:pPr>
            <w:r>
              <w:t>-</w:t>
            </w:r>
            <w:r>
              <w:tab/>
              <w:t>-</w:t>
            </w:r>
            <w:r>
              <w:tab/>
              <w:t>-</w:t>
            </w:r>
            <w:r>
              <w:tab/>
              <w:t>Other</w:t>
            </w:r>
          </w:p>
          <w:p w14:paraId="59106BDB" w14:textId="77777777" w:rsidR="00E546F5" w:rsidRDefault="00951CE2">
            <w:pPr>
              <w:pStyle w:val="Tier5"/>
            </w:pPr>
            <w:r>
              <w:t>-</w:t>
            </w:r>
            <w:r>
              <w:tab/>
              <w:t>-</w:t>
            </w:r>
            <w:r>
              <w:tab/>
              <w:t>-</w:t>
            </w:r>
            <w:r>
              <w:tab/>
              <w:t>-</w:t>
            </w:r>
            <w:r>
              <w:tab/>
              <w:t>Pre-charged with hydrofluorocarbons (HFCs)</w:t>
            </w:r>
          </w:p>
          <w:p w14:paraId="59106BDC"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6BDD" w14:textId="77777777" w:rsidR="00E546F5" w:rsidRDefault="00951CE2">
            <w:pPr>
              <w:pStyle w:val="Tier5Bullet"/>
            </w:pPr>
            <w:r>
              <w:tab/>
            </w:r>
            <w:r>
              <w:tab/>
            </w:r>
            <w:r>
              <w:tab/>
            </w:r>
            <w:r>
              <w:tab/>
              <w:t>-</w:t>
            </w:r>
            <w:r>
              <w:tab/>
              <w:t>for fitting to or equipping such ships, boats or other vessels;</w:t>
            </w:r>
          </w:p>
          <w:p w14:paraId="59106BD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6BDF" w14:textId="77777777" w:rsidR="00E546F5" w:rsidRDefault="00951CE2">
            <w:pPr>
              <w:pStyle w:val="Tier5Bullet"/>
            </w:pPr>
            <w:r>
              <w:tab/>
            </w:r>
            <w:r>
              <w:tab/>
            </w:r>
            <w:r>
              <w:tab/>
            </w:r>
            <w:r>
              <w:tab/>
              <w:t>-</w:t>
            </w:r>
            <w:r>
              <w:tab/>
              <w:t>for equipping the above platforms;</w:t>
            </w:r>
          </w:p>
          <w:p w14:paraId="59106BE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E1" w14:textId="77777777" w:rsidR="00E546F5" w:rsidRDefault="00951CE2">
            <w:pPr>
              <w:pStyle w:val="NormalinTable"/>
            </w:pPr>
            <w:r>
              <w:t>0.0%</w:t>
            </w:r>
          </w:p>
        </w:tc>
      </w:tr>
      <w:tr w:rsidR="00E546F5" w14:paraId="59106B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E3" w14:textId="77777777" w:rsidR="00E546F5" w:rsidRDefault="00951CE2">
            <w:pPr>
              <w:pStyle w:val="NormalinTable"/>
            </w:pPr>
            <w:r>
              <w:t>8415810099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E4" w14:textId="77777777" w:rsidR="00E546F5" w:rsidRDefault="00951CE2">
            <w:pPr>
              <w:pStyle w:val="Tier1"/>
            </w:pPr>
            <w:r>
              <w:t xml:space="preserve">Air-conditioning machines, comprising a </w:t>
            </w:r>
            <w:r>
              <w:t>motor-driven fan and elements for changing the temperature and humidity, including those machines in which the humidity cannot be separately regulated</w:t>
            </w:r>
          </w:p>
          <w:p w14:paraId="59106BE5" w14:textId="77777777" w:rsidR="00E546F5" w:rsidRDefault="00951CE2">
            <w:pPr>
              <w:pStyle w:val="Tier2"/>
            </w:pPr>
            <w:r>
              <w:t>-</w:t>
            </w:r>
            <w:r>
              <w:tab/>
              <w:t>Other</w:t>
            </w:r>
          </w:p>
          <w:p w14:paraId="59106BE6" w14:textId="77777777" w:rsidR="00E546F5" w:rsidRDefault="00951CE2">
            <w:pPr>
              <w:pStyle w:val="Tier3"/>
            </w:pPr>
            <w:r>
              <w:t>-</w:t>
            </w:r>
            <w:r>
              <w:tab/>
              <w:t>-</w:t>
            </w:r>
            <w:r>
              <w:tab/>
              <w:t>Incorporating a refrigerating unit and a valve for reversal of the cooling/heat cycle (revers</w:t>
            </w:r>
            <w:r>
              <w:t>ible heat pumps)</w:t>
            </w:r>
          </w:p>
          <w:p w14:paraId="59106BE7" w14:textId="77777777" w:rsidR="00E546F5" w:rsidRDefault="00951CE2">
            <w:pPr>
              <w:pStyle w:val="Tier4"/>
            </w:pPr>
            <w:r>
              <w:t>-</w:t>
            </w:r>
            <w:r>
              <w:tab/>
              <w:t>-</w:t>
            </w:r>
            <w:r>
              <w:tab/>
              <w:t>-</w:t>
            </w:r>
            <w:r>
              <w:tab/>
              <w:t>Other</w:t>
            </w:r>
          </w:p>
          <w:p w14:paraId="59106BE8" w14:textId="77777777" w:rsidR="00E546F5" w:rsidRDefault="00951CE2">
            <w:pPr>
              <w:pStyle w:val="Tier5"/>
            </w:pPr>
            <w:r>
              <w:t>-</w:t>
            </w:r>
            <w:r>
              <w:tab/>
              <w:t>-</w:t>
            </w:r>
            <w:r>
              <w:tab/>
              <w:t>-</w:t>
            </w:r>
            <w:r>
              <w:tab/>
              <w:t>-</w:t>
            </w:r>
            <w:r>
              <w:tab/>
              <w:t>Other</w:t>
            </w:r>
          </w:p>
          <w:p w14:paraId="59106BE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BEA" w14:textId="77777777" w:rsidR="00E546F5" w:rsidRDefault="00951CE2">
            <w:pPr>
              <w:pStyle w:val="Tier5Bullet"/>
            </w:pPr>
            <w:r>
              <w:tab/>
            </w:r>
            <w:r>
              <w:tab/>
            </w:r>
            <w:r>
              <w:tab/>
            </w:r>
            <w:r>
              <w:tab/>
              <w:t>-</w:t>
            </w:r>
            <w:r>
              <w:tab/>
              <w:t xml:space="preserve">for fitting to or equipping such ships, boats or </w:t>
            </w:r>
            <w:r>
              <w:t>other vessels;</w:t>
            </w:r>
          </w:p>
          <w:p w14:paraId="59106BE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BEC" w14:textId="77777777" w:rsidR="00E546F5" w:rsidRDefault="00951CE2">
            <w:pPr>
              <w:pStyle w:val="Tier5Bullet"/>
            </w:pPr>
            <w:r>
              <w:tab/>
            </w:r>
            <w:r>
              <w:tab/>
            </w:r>
            <w:r>
              <w:tab/>
            </w:r>
            <w:r>
              <w:tab/>
              <w:t>-</w:t>
            </w:r>
            <w:r>
              <w:tab/>
              <w:t>for</w:t>
            </w:r>
            <w:r>
              <w:t xml:space="preserve"> equipping the above platforms;</w:t>
            </w:r>
          </w:p>
          <w:p w14:paraId="59106BE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EE" w14:textId="77777777" w:rsidR="00E546F5" w:rsidRDefault="00951CE2">
            <w:pPr>
              <w:pStyle w:val="NormalinTable"/>
            </w:pPr>
            <w:r>
              <w:t>0.0%</w:t>
            </w:r>
          </w:p>
        </w:tc>
      </w:tr>
      <w:tr w:rsidR="00E546F5" w14:paraId="59106B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F0" w14:textId="77777777" w:rsidR="00E546F5" w:rsidRDefault="00951CE2">
            <w:pPr>
              <w:pStyle w:val="NormalinTable"/>
            </w:pPr>
            <w:r>
              <w:rPr>
                <w:rFonts w:eastAsia="Times New Roman"/>
                <w:color w:val="000000"/>
                <w:lang w:eastAsia="en-GB"/>
              </w:rPr>
              <w:t>8415820010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F1" w14:textId="77777777" w:rsidR="00E546F5" w:rsidRDefault="00951CE2">
            <w:pPr>
              <w:pStyle w:val="Tier1"/>
            </w:pPr>
            <w:r>
              <w:rPr>
                <w:rFonts w:eastAsia="Times New Roman"/>
                <w:color w:val="000000"/>
                <w:lang w:eastAsia="en-GB"/>
              </w:rPr>
              <w:t>Air-conditioning machines, comprising a motor-driven fan and elements for changing the temperature and humidity, including those machi</w:t>
            </w:r>
            <w:r>
              <w:rPr>
                <w:rFonts w:eastAsia="Times New Roman"/>
                <w:color w:val="000000"/>
                <w:lang w:eastAsia="en-GB"/>
              </w:rPr>
              <w:t>nes in which the humidity cannot be separately regulated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Other, incorporating a refrigerating unit</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w:t>
            </w:r>
            <w:r>
              <w:rPr>
                <w:rFonts w:eastAsia="Times New Roman"/>
                <w:color w:val="000000"/>
                <w:lang w:eastAsia="en-GB"/>
              </w:rPr>
              <w:t>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F2" w14:textId="77777777" w:rsidR="00E546F5" w:rsidRDefault="00951CE2">
            <w:pPr>
              <w:pStyle w:val="NormalinTable"/>
            </w:pPr>
            <w:r>
              <w:t>0.0%</w:t>
            </w:r>
          </w:p>
        </w:tc>
      </w:tr>
      <w:tr w:rsidR="00E546F5" w14:paraId="59106C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BF4" w14:textId="77777777" w:rsidR="00E546F5" w:rsidRDefault="00951CE2">
            <w:pPr>
              <w:pStyle w:val="NormalinTable"/>
            </w:pPr>
            <w:r>
              <w:t>8415820091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BF5" w14:textId="77777777" w:rsidR="00E546F5" w:rsidRDefault="00951CE2">
            <w:pPr>
              <w:pStyle w:val="Tier1"/>
            </w:pPr>
            <w:r>
              <w:t>Air-conditioning machines, comprising a motor-driven fan and elements for changing the temperature and humidity, including those machines in which the humid</w:t>
            </w:r>
            <w:r>
              <w:t>ity cannot be separately regulated</w:t>
            </w:r>
          </w:p>
          <w:p w14:paraId="59106BF6" w14:textId="77777777" w:rsidR="00E546F5" w:rsidRDefault="00951CE2">
            <w:pPr>
              <w:pStyle w:val="Tier2"/>
            </w:pPr>
            <w:r>
              <w:t>-</w:t>
            </w:r>
            <w:r>
              <w:tab/>
              <w:t>Other</w:t>
            </w:r>
          </w:p>
          <w:p w14:paraId="59106BF7" w14:textId="77777777" w:rsidR="00E546F5" w:rsidRDefault="00951CE2">
            <w:pPr>
              <w:pStyle w:val="Tier3"/>
            </w:pPr>
            <w:r>
              <w:t>-</w:t>
            </w:r>
            <w:r>
              <w:tab/>
              <w:t>-</w:t>
            </w:r>
            <w:r>
              <w:tab/>
              <w:t>Other, incorporating a refrigerating unit</w:t>
            </w:r>
          </w:p>
          <w:p w14:paraId="59106BF8" w14:textId="77777777" w:rsidR="00E546F5" w:rsidRDefault="00951CE2">
            <w:pPr>
              <w:pStyle w:val="Tier4"/>
            </w:pPr>
            <w:r>
              <w:t>-</w:t>
            </w:r>
            <w:r>
              <w:tab/>
              <w:t>-</w:t>
            </w:r>
            <w:r>
              <w:tab/>
              <w:t>-</w:t>
            </w:r>
            <w:r>
              <w:tab/>
              <w:t>Other</w:t>
            </w:r>
          </w:p>
          <w:p w14:paraId="59106BF9" w14:textId="77777777" w:rsidR="00E546F5" w:rsidRDefault="00951CE2">
            <w:pPr>
              <w:pStyle w:val="Tier5"/>
            </w:pPr>
            <w:r>
              <w:t>-</w:t>
            </w:r>
            <w:r>
              <w:tab/>
              <w:t>-</w:t>
            </w:r>
            <w:r>
              <w:tab/>
              <w:t>-</w:t>
            </w:r>
            <w:r>
              <w:tab/>
              <w:t>-</w:t>
            </w:r>
            <w:r>
              <w:tab/>
              <w:t>Pre-charged with hydrofluorocarbons (HFCs)</w:t>
            </w:r>
          </w:p>
          <w:p w14:paraId="59106BFA"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6BFB" w14:textId="77777777" w:rsidR="00E546F5" w:rsidRDefault="00951CE2">
            <w:pPr>
              <w:pStyle w:val="Tier5Bullet"/>
            </w:pPr>
            <w:r>
              <w:tab/>
            </w:r>
            <w:r>
              <w:tab/>
            </w:r>
            <w:r>
              <w:tab/>
            </w:r>
            <w:r>
              <w:tab/>
              <w:t>-</w:t>
            </w:r>
            <w:r>
              <w:tab/>
              <w:t>for fitting to or equipping such ships, boats or other vessels;</w:t>
            </w:r>
          </w:p>
          <w:p w14:paraId="59106BFC"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6BFD" w14:textId="77777777" w:rsidR="00E546F5" w:rsidRDefault="00951CE2">
            <w:pPr>
              <w:pStyle w:val="Tier5Bullet"/>
            </w:pPr>
            <w:r>
              <w:tab/>
            </w:r>
            <w:r>
              <w:tab/>
            </w:r>
            <w:r>
              <w:tab/>
            </w:r>
            <w:r>
              <w:tab/>
              <w:t>-</w:t>
            </w:r>
            <w:r>
              <w:tab/>
              <w:t>for equipping the above platforms;</w:t>
            </w:r>
          </w:p>
          <w:p w14:paraId="59106BF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BFF" w14:textId="77777777" w:rsidR="00E546F5" w:rsidRDefault="00951CE2">
            <w:pPr>
              <w:pStyle w:val="NormalinTable"/>
            </w:pPr>
            <w:r>
              <w:t>0.0%</w:t>
            </w:r>
          </w:p>
        </w:tc>
      </w:tr>
      <w:tr w:rsidR="00E546F5" w14:paraId="59106C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01" w14:textId="77777777" w:rsidR="00E546F5" w:rsidRDefault="00951CE2">
            <w:pPr>
              <w:pStyle w:val="NormalinTable"/>
            </w:pPr>
            <w:r>
              <w:t>8415820099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02" w14:textId="77777777" w:rsidR="00E546F5" w:rsidRDefault="00951CE2">
            <w:pPr>
              <w:pStyle w:val="Tier1"/>
            </w:pPr>
            <w:r>
              <w:t>Air-conditioning machines, comprising a motor-driven fan and elements for changing the temperature and humidity, including those machines in which the humidity cannot be separately regulated</w:t>
            </w:r>
          </w:p>
          <w:p w14:paraId="59106C03" w14:textId="77777777" w:rsidR="00E546F5" w:rsidRDefault="00951CE2">
            <w:pPr>
              <w:pStyle w:val="Tier2"/>
            </w:pPr>
            <w:r>
              <w:t>-</w:t>
            </w:r>
            <w:r>
              <w:tab/>
              <w:t>Other</w:t>
            </w:r>
          </w:p>
          <w:p w14:paraId="59106C04" w14:textId="77777777" w:rsidR="00E546F5" w:rsidRDefault="00951CE2">
            <w:pPr>
              <w:pStyle w:val="Tier3"/>
            </w:pPr>
            <w:r>
              <w:t>-</w:t>
            </w:r>
            <w:r>
              <w:tab/>
              <w:t>-</w:t>
            </w:r>
            <w:r>
              <w:tab/>
              <w:t>Other, incorporating a refrigerating unit</w:t>
            </w:r>
          </w:p>
          <w:p w14:paraId="59106C05" w14:textId="77777777" w:rsidR="00E546F5" w:rsidRDefault="00951CE2">
            <w:pPr>
              <w:pStyle w:val="Tier4"/>
            </w:pPr>
            <w:r>
              <w:t>-</w:t>
            </w:r>
            <w:r>
              <w:tab/>
              <w:t>-</w:t>
            </w:r>
            <w:r>
              <w:tab/>
              <w:t>-</w:t>
            </w:r>
            <w:r>
              <w:tab/>
              <w:t>Other</w:t>
            </w:r>
          </w:p>
          <w:p w14:paraId="59106C06" w14:textId="77777777" w:rsidR="00E546F5" w:rsidRDefault="00951CE2">
            <w:pPr>
              <w:pStyle w:val="Tier5"/>
            </w:pPr>
            <w:r>
              <w:t>-</w:t>
            </w:r>
            <w:r>
              <w:tab/>
              <w:t>-</w:t>
            </w:r>
            <w:r>
              <w:tab/>
              <w:t>-</w:t>
            </w:r>
            <w:r>
              <w:tab/>
              <w:t>-</w:t>
            </w:r>
            <w:r>
              <w:tab/>
              <w:t>Other</w:t>
            </w:r>
          </w:p>
          <w:p w14:paraId="59106C0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C08" w14:textId="77777777" w:rsidR="00E546F5" w:rsidRDefault="00951CE2">
            <w:pPr>
              <w:pStyle w:val="Tier5Bullet"/>
            </w:pPr>
            <w:r>
              <w:tab/>
            </w:r>
            <w:r>
              <w:tab/>
            </w:r>
            <w:r>
              <w:tab/>
            </w:r>
            <w:r>
              <w:tab/>
              <w:t>-</w:t>
            </w:r>
            <w:r>
              <w:tab/>
              <w:t>for fitting to or equipping such ships, boats or other vessels;</w:t>
            </w:r>
          </w:p>
          <w:p w14:paraId="59106C09"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C0A" w14:textId="77777777" w:rsidR="00E546F5" w:rsidRDefault="00951CE2">
            <w:pPr>
              <w:pStyle w:val="Tier5Bullet"/>
            </w:pPr>
            <w:r>
              <w:tab/>
            </w:r>
            <w:r>
              <w:tab/>
            </w:r>
            <w:r>
              <w:tab/>
            </w:r>
            <w:r>
              <w:tab/>
              <w:t>-</w:t>
            </w:r>
            <w:r>
              <w:tab/>
              <w:t>for equipping the above plat</w:t>
            </w:r>
            <w:r>
              <w:t>forms;</w:t>
            </w:r>
          </w:p>
          <w:p w14:paraId="59106C0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0C" w14:textId="77777777" w:rsidR="00E546F5" w:rsidRDefault="00951CE2">
            <w:pPr>
              <w:pStyle w:val="NormalinTable"/>
            </w:pPr>
            <w:r>
              <w:t>0.0%</w:t>
            </w:r>
          </w:p>
        </w:tc>
      </w:tr>
      <w:tr w:rsidR="00E546F5" w14:paraId="59106C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0E" w14:textId="77777777" w:rsidR="00E546F5" w:rsidRDefault="00951CE2">
            <w:pPr>
              <w:pStyle w:val="NormalinTable"/>
            </w:pPr>
            <w:r>
              <w:rPr>
                <w:rFonts w:eastAsia="Times New Roman"/>
                <w:color w:val="000000"/>
                <w:lang w:eastAsia="en-GB"/>
              </w:rPr>
              <w:t>8415830010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0F" w14:textId="77777777" w:rsidR="00E546F5" w:rsidRDefault="00951CE2">
            <w:pPr>
              <w:pStyle w:val="Tier1"/>
            </w:pPr>
            <w:r>
              <w:rPr>
                <w:rFonts w:eastAsia="Times New Roman"/>
                <w:color w:val="000000"/>
                <w:lang w:eastAsia="en-GB"/>
              </w:rPr>
              <w:t>Air-conditioning machines, comprising a motor-driven fan and elements for changing the temperature and humidity, including those machines in which the humidity</w:t>
            </w:r>
            <w:r>
              <w:rPr>
                <w:rFonts w:eastAsia="Times New Roman"/>
                <w:color w:val="000000"/>
                <w:lang w:eastAsia="en-GB"/>
              </w:rPr>
              <w:t xml:space="preserve"> cannot be separately regulated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Not incorporating a refrigerating unit</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w:t>
            </w:r>
            <w:r>
              <w:rPr>
                <w:rFonts w:eastAsia="Times New Roman"/>
                <w:color w:val="000000"/>
                <w:lang w:eastAsia="en-GB"/>
              </w:rPr>
              <w:t>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10" w14:textId="77777777" w:rsidR="00E546F5" w:rsidRDefault="00951CE2">
            <w:pPr>
              <w:pStyle w:val="NormalinTable"/>
            </w:pPr>
            <w:r>
              <w:t>0.0%</w:t>
            </w:r>
          </w:p>
        </w:tc>
      </w:tr>
      <w:tr w:rsidR="00E546F5" w14:paraId="59106C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12" w14:textId="77777777" w:rsidR="00E546F5" w:rsidRDefault="00951CE2">
            <w:pPr>
              <w:pStyle w:val="NormalinTable"/>
            </w:pPr>
            <w:r>
              <w:t>8415830090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13" w14:textId="77777777" w:rsidR="00E546F5" w:rsidRDefault="00951CE2">
            <w:pPr>
              <w:pStyle w:val="Tier1"/>
            </w:pPr>
            <w:r>
              <w:t>Air-conditioning machines, comprising a motor-driven fan and elements for changing the temperature and humidity, including those machines in which the humidity cannot be separately reg</w:t>
            </w:r>
            <w:r>
              <w:t>ulated</w:t>
            </w:r>
          </w:p>
          <w:p w14:paraId="59106C14" w14:textId="77777777" w:rsidR="00E546F5" w:rsidRDefault="00951CE2">
            <w:pPr>
              <w:pStyle w:val="Tier2"/>
            </w:pPr>
            <w:r>
              <w:t>-</w:t>
            </w:r>
            <w:r>
              <w:tab/>
              <w:t>Other</w:t>
            </w:r>
          </w:p>
          <w:p w14:paraId="59106C15" w14:textId="77777777" w:rsidR="00E546F5" w:rsidRDefault="00951CE2">
            <w:pPr>
              <w:pStyle w:val="Tier3"/>
            </w:pPr>
            <w:r>
              <w:t>-</w:t>
            </w:r>
            <w:r>
              <w:tab/>
              <w:t>-</w:t>
            </w:r>
            <w:r>
              <w:tab/>
              <w:t>Not incorporating a refrigerating unit</w:t>
            </w:r>
          </w:p>
          <w:p w14:paraId="59106C16" w14:textId="77777777" w:rsidR="00E546F5" w:rsidRDefault="00951CE2">
            <w:pPr>
              <w:pStyle w:val="Tier4"/>
            </w:pPr>
            <w:r>
              <w:t>-</w:t>
            </w:r>
            <w:r>
              <w:tab/>
              <w:t>-</w:t>
            </w:r>
            <w:r>
              <w:tab/>
              <w:t>-</w:t>
            </w:r>
            <w:r>
              <w:tab/>
              <w:t>Other</w:t>
            </w:r>
          </w:p>
          <w:p w14:paraId="59106C17"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C18" w14:textId="77777777" w:rsidR="00E546F5" w:rsidRDefault="00951CE2">
            <w:pPr>
              <w:pStyle w:val="Tier4Bullet"/>
            </w:pPr>
            <w:r>
              <w:tab/>
            </w:r>
            <w:r>
              <w:tab/>
            </w:r>
            <w:r>
              <w:tab/>
              <w:t>-</w:t>
            </w:r>
            <w:r>
              <w:tab/>
              <w:t xml:space="preserve">for fitting to or </w:t>
            </w:r>
            <w:r>
              <w:t>equipping such ships, boats or other vessels;</w:t>
            </w:r>
          </w:p>
          <w:p w14:paraId="59106C19"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6C1A" w14:textId="77777777" w:rsidR="00E546F5" w:rsidRDefault="00951CE2">
            <w:pPr>
              <w:pStyle w:val="Tier4Bullet"/>
            </w:pPr>
            <w:r>
              <w:tab/>
            </w:r>
            <w:r>
              <w:tab/>
            </w:r>
            <w:r>
              <w:tab/>
              <w:t>-</w:t>
            </w:r>
            <w:r>
              <w:tab/>
              <w:t>for equipping the above platforms;</w:t>
            </w:r>
          </w:p>
          <w:p w14:paraId="59106C1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1C" w14:textId="77777777" w:rsidR="00E546F5" w:rsidRDefault="00951CE2">
            <w:pPr>
              <w:pStyle w:val="NormalinTable"/>
            </w:pPr>
            <w:r>
              <w:t>0.0%</w:t>
            </w:r>
          </w:p>
        </w:tc>
      </w:tr>
      <w:tr w:rsidR="00E546F5" w14:paraId="59106C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1E" w14:textId="77777777" w:rsidR="00E546F5" w:rsidRDefault="00951CE2">
            <w:pPr>
              <w:pStyle w:val="NormalinTable"/>
            </w:pPr>
            <w:r>
              <w:rPr>
                <w:rFonts w:eastAsia="Times New Roman"/>
                <w:color w:val="000000"/>
                <w:lang w:eastAsia="en-GB"/>
              </w:rPr>
              <w:t>8415900010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1F" w14:textId="77777777" w:rsidR="00E546F5" w:rsidRDefault="00951CE2">
            <w:pPr>
              <w:pStyle w:val="Tier1"/>
            </w:pPr>
            <w:r>
              <w:rPr>
                <w:rFonts w:eastAsia="Times New Roman"/>
                <w:color w:val="000000"/>
                <w:lang w:eastAsia="en-GB"/>
              </w:rPr>
              <w:t xml:space="preserve">Air-conditioning machines, comprising a motor-driven fan and elements for changing the </w:t>
            </w:r>
            <w:r>
              <w:rPr>
                <w:rFonts w:eastAsia="Times New Roman"/>
                <w:color w:val="000000"/>
                <w:lang w:eastAsia="en-GB"/>
              </w:rPr>
              <w:t>temperature and humidity, including those machines in which the humidity cannot be separately regulated</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Of air conditioning machines of subheading Nos 8415 81, 8415 82 or 8415 83,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w:t>
            </w:r>
            <w:r>
              <w:rPr>
                <w:rFonts w:eastAsia="Times New Roman"/>
                <w:color w:val="000000"/>
                <w:lang w:eastAsia="en-GB"/>
              </w:rPr>
              <w: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20" w14:textId="77777777" w:rsidR="00E546F5" w:rsidRDefault="00951CE2">
            <w:pPr>
              <w:pStyle w:val="NormalinTable"/>
            </w:pPr>
            <w:r>
              <w:t>0.0%</w:t>
            </w:r>
          </w:p>
        </w:tc>
      </w:tr>
      <w:tr w:rsidR="00E546F5" w14:paraId="59106C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22" w14:textId="77777777" w:rsidR="00E546F5" w:rsidRDefault="00951CE2">
            <w:pPr>
              <w:pStyle w:val="NormalinTable"/>
            </w:pPr>
            <w:r>
              <w:t>8415900091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23" w14:textId="77777777" w:rsidR="00E546F5" w:rsidRDefault="00951CE2">
            <w:pPr>
              <w:pStyle w:val="Tier1"/>
            </w:pPr>
            <w:r>
              <w:t>Air-conditioning machines, comprising a motor-driven fan and elements for c</w:t>
            </w:r>
            <w:r>
              <w:t>hanging the temperature and humidity, including those machines in which the humidity cannot be separately regulated</w:t>
            </w:r>
          </w:p>
          <w:p w14:paraId="59106C24" w14:textId="77777777" w:rsidR="00E546F5" w:rsidRDefault="00951CE2">
            <w:pPr>
              <w:pStyle w:val="Tier2"/>
            </w:pPr>
            <w:r>
              <w:t>-</w:t>
            </w:r>
            <w:r>
              <w:tab/>
              <w:t>Parts</w:t>
            </w:r>
          </w:p>
          <w:p w14:paraId="59106C25" w14:textId="77777777" w:rsidR="00E546F5" w:rsidRDefault="00951CE2">
            <w:pPr>
              <w:pStyle w:val="Tier3"/>
            </w:pPr>
            <w:r>
              <w:t>-</w:t>
            </w:r>
            <w:r>
              <w:tab/>
              <w:t>-</w:t>
            </w:r>
            <w:r>
              <w:tab/>
              <w:t>Other</w:t>
            </w:r>
          </w:p>
          <w:p w14:paraId="59106C26" w14:textId="77777777" w:rsidR="00E546F5" w:rsidRDefault="00951CE2">
            <w:pPr>
              <w:pStyle w:val="Tier4"/>
            </w:pPr>
            <w:r>
              <w:t>-</w:t>
            </w:r>
            <w:r>
              <w:tab/>
              <w:t>-</w:t>
            </w:r>
            <w:r>
              <w:tab/>
              <w:t>-</w:t>
            </w:r>
            <w:r>
              <w:tab/>
              <w:t>Pre-charged with hydrofluorocarbons (HFCs)</w:t>
            </w:r>
          </w:p>
          <w:p w14:paraId="59106C27"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6C28" w14:textId="77777777" w:rsidR="00E546F5" w:rsidRDefault="00951CE2">
            <w:pPr>
              <w:pStyle w:val="Tier4Bullet"/>
            </w:pPr>
            <w:r>
              <w:tab/>
            </w:r>
            <w:r>
              <w:tab/>
            </w:r>
            <w:r>
              <w:tab/>
              <w:t>-</w:t>
            </w:r>
            <w:r>
              <w:tab/>
              <w:t>for fitting to or equipping such ships, boats or other vessels;</w:t>
            </w:r>
          </w:p>
          <w:p w14:paraId="59106C29"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6C2A" w14:textId="77777777" w:rsidR="00E546F5" w:rsidRDefault="00951CE2">
            <w:pPr>
              <w:pStyle w:val="Tier4Bullet"/>
            </w:pPr>
            <w:r>
              <w:tab/>
            </w:r>
            <w:r>
              <w:tab/>
            </w:r>
            <w:r>
              <w:tab/>
              <w:t>-</w:t>
            </w:r>
            <w:r>
              <w:tab/>
              <w:t>for equipping the above platforms;</w:t>
            </w:r>
          </w:p>
          <w:p w14:paraId="59106C2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2C" w14:textId="77777777" w:rsidR="00E546F5" w:rsidRDefault="00951CE2">
            <w:pPr>
              <w:pStyle w:val="NormalinTable"/>
            </w:pPr>
            <w:r>
              <w:t>0.0%</w:t>
            </w:r>
          </w:p>
        </w:tc>
      </w:tr>
      <w:tr w:rsidR="00E546F5" w14:paraId="59106C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2E" w14:textId="77777777" w:rsidR="00E546F5" w:rsidRDefault="00951CE2">
            <w:pPr>
              <w:pStyle w:val="NormalinTable"/>
            </w:pPr>
            <w:r>
              <w:t>8415900099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2F" w14:textId="77777777" w:rsidR="00E546F5" w:rsidRDefault="00951CE2">
            <w:pPr>
              <w:pStyle w:val="Tier1"/>
            </w:pPr>
            <w:r>
              <w:t>Air-conditioning machines, comprising a motor-driven fan and elements for changing the temperature and humidity, including those machines in which the humidity cannot be separately regulated</w:t>
            </w:r>
          </w:p>
          <w:p w14:paraId="59106C30" w14:textId="77777777" w:rsidR="00E546F5" w:rsidRDefault="00951CE2">
            <w:pPr>
              <w:pStyle w:val="Tier2"/>
            </w:pPr>
            <w:r>
              <w:t>-</w:t>
            </w:r>
            <w:r>
              <w:tab/>
              <w:t>Parts</w:t>
            </w:r>
          </w:p>
          <w:p w14:paraId="59106C31" w14:textId="77777777" w:rsidR="00E546F5" w:rsidRDefault="00951CE2">
            <w:pPr>
              <w:pStyle w:val="Tier3"/>
            </w:pPr>
            <w:r>
              <w:t>-</w:t>
            </w:r>
            <w:r>
              <w:tab/>
              <w:t>-</w:t>
            </w:r>
            <w:r>
              <w:tab/>
              <w:t>Other</w:t>
            </w:r>
          </w:p>
          <w:p w14:paraId="59106C32" w14:textId="77777777" w:rsidR="00E546F5" w:rsidRDefault="00951CE2">
            <w:pPr>
              <w:pStyle w:val="Tier4"/>
            </w:pPr>
            <w:r>
              <w:t>-</w:t>
            </w:r>
            <w:r>
              <w:tab/>
              <w:t>-</w:t>
            </w:r>
            <w:r>
              <w:tab/>
              <w:t>-</w:t>
            </w:r>
            <w:r>
              <w:tab/>
              <w:t>Other</w:t>
            </w:r>
          </w:p>
          <w:p w14:paraId="59106C33"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6C34" w14:textId="77777777" w:rsidR="00E546F5" w:rsidRDefault="00951CE2">
            <w:pPr>
              <w:pStyle w:val="Tier4Bullet"/>
            </w:pPr>
            <w:r>
              <w:tab/>
            </w:r>
            <w:r>
              <w:tab/>
            </w:r>
            <w:r>
              <w:tab/>
              <w:t>-</w:t>
            </w:r>
            <w:r>
              <w:tab/>
              <w:t>for fitting to or equipping such ships, boats or other vessels;</w:t>
            </w:r>
          </w:p>
          <w:p w14:paraId="59106C35"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6C36" w14:textId="77777777" w:rsidR="00E546F5" w:rsidRDefault="00951CE2">
            <w:pPr>
              <w:pStyle w:val="Tier4Bullet"/>
            </w:pPr>
            <w:r>
              <w:tab/>
            </w:r>
            <w:r>
              <w:tab/>
            </w:r>
            <w:r>
              <w:tab/>
              <w:t>-</w:t>
            </w:r>
            <w:r>
              <w:tab/>
              <w:t>for equipping the above platforms;</w:t>
            </w:r>
          </w:p>
          <w:p w14:paraId="59106C37"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38" w14:textId="77777777" w:rsidR="00E546F5" w:rsidRDefault="00951CE2">
            <w:pPr>
              <w:pStyle w:val="NormalinTable"/>
            </w:pPr>
            <w:r>
              <w:t>0.0%</w:t>
            </w:r>
          </w:p>
        </w:tc>
      </w:tr>
      <w:tr w:rsidR="00E546F5" w14:paraId="59106C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3A" w14:textId="77777777" w:rsidR="00E546F5" w:rsidRDefault="00951CE2">
            <w:pPr>
              <w:pStyle w:val="NormalinTable"/>
            </w:pPr>
            <w:r>
              <w:t>8416100000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3B" w14:textId="77777777" w:rsidR="00E546F5" w:rsidRDefault="00951CE2">
            <w:pPr>
              <w:pStyle w:val="Tier1"/>
            </w:pPr>
            <w:r>
              <w:t>Furnace burners for liquid fuel, for pulverised solid fuel or for gas; mechanical stokers, including their mechanical grates, mechanical ash dischargers and similar appliances</w:t>
            </w:r>
          </w:p>
          <w:p w14:paraId="59106C3C" w14:textId="77777777" w:rsidR="00E546F5" w:rsidRDefault="00951CE2">
            <w:pPr>
              <w:pStyle w:val="Tier2"/>
            </w:pPr>
            <w:r>
              <w:t>-</w:t>
            </w:r>
            <w:r>
              <w:tab/>
              <w:t xml:space="preserve">Furnace </w:t>
            </w:r>
            <w:r>
              <w:t>burners for liquid fuel</w:t>
            </w:r>
          </w:p>
          <w:p w14:paraId="59106C3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C3E" w14:textId="77777777" w:rsidR="00E546F5" w:rsidRDefault="00951CE2">
            <w:pPr>
              <w:pStyle w:val="Tier2Bullet"/>
            </w:pPr>
            <w:r>
              <w:tab/>
              <w:t>-</w:t>
            </w:r>
            <w:r>
              <w:tab/>
              <w:t>for fitting to or equipping such ships, boats or other vessels;</w:t>
            </w:r>
          </w:p>
          <w:p w14:paraId="59106C3F" w14:textId="77777777" w:rsidR="00E546F5" w:rsidRDefault="00951CE2">
            <w:pPr>
              <w:pStyle w:val="Tier2Bullet"/>
            </w:pPr>
            <w:r>
              <w:tab/>
              <w:t>-</w:t>
            </w:r>
            <w:r>
              <w:tab/>
              <w:t>for incorporat</w:t>
            </w:r>
            <w:r>
              <w:t>ion, for the purposes of their construction, repair, maintenance or conversion, in drilling or production platforms listed below: fixed, of subheading ex 8430 49 or floating or submersible of subheading 8905 20;</w:t>
            </w:r>
          </w:p>
          <w:p w14:paraId="59106C40" w14:textId="77777777" w:rsidR="00E546F5" w:rsidRDefault="00951CE2">
            <w:pPr>
              <w:pStyle w:val="Tier2Bullet"/>
            </w:pPr>
            <w:r>
              <w:tab/>
              <w:t>-</w:t>
            </w:r>
            <w:r>
              <w:tab/>
              <w:t>for equipping the above platforms;</w:t>
            </w:r>
          </w:p>
          <w:p w14:paraId="59106C41" w14:textId="77777777" w:rsidR="00E546F5" w:rsidRDefault="00951CE2">
            <w:pPr>
              <w:pStyle w:val="Tier2Bullet"/>
            </w:pPr>
            <w:r>
              <w:tab/>
              <w:t>-</w:t>
            </w:r>
            <w:r>
              <w:tab/>
              <w:t>for</w:t>
            </w:r>
            <w:r>
              <w:t xml:space="preserve">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42" w14:textId="77777777" w:rsidR="00E546F5" w:rsidRDefault="00951CE2">
            <w:pPr>
              <w:pStyle w:val="NormalinTable"/>
            </w:pPr>
            <w:r>
              <w:t>0.0%</w:t>
            </w:r>
          </w:p>
        </w:tc>
      </w:tr>
      <w:tr w:rsidR="00E546F5" w14:paraId="59106C4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44" w14:textId="77777777" w:rsidR="00E546F5" w:rsidRDefault="00951CE2">
            <w:pPr>
              <w:pStyle w:val="NormalinTable"/>
            </w:pPr>
            <w:r>
              <w:t>8416200000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45" w14:textId="77777777" w:rsidR="00E546F5" w:rsidRDefault="00951CE2">
            <w:pPr>
              <w:pStyle w:val="Tier1"/>
            </w:pPr>
            <w:r>
              <w:t>Furnace burners for liquid fuel, for pulverised solid fuel or for gas; mechanical stokers, including their mechanical grates, mechanical ash dischargers and similar appliances</w:t>
            </w:r>
          </w:p>
          <w:p w14:paraId="59106C46" w14:textId="77777777" w:rsidR="00E546F5" w:rsidRDefault="00951CE2">
            <w:pPr>
              <w:pStyle w:val="Tier2"/>
            </w:pPr>
            <w:r>
              <w:t>-</w:t>
            </w:r>
            <w:r>
              <w:tab/>
              <w:t>Other furnace burners, including combination burners</w:t>
            </w:r>
          </w:p>
          <w:p w14:paraId="59106C4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C48" w14:textId="77777777" w:rsidR="00E546F5" w:rsidRDefault="00951CE2">
            <w:pPr>
              <w:pStyle w:val="Tier2Bullet"/>
            </w:pPr>
            <w:r>
              <w:tab/>
              <w:t>-</w:t>
            </w:r>
            <w:r>
              <w:tab/>
              <w:t xml:space="preserve">for fitting to or equipping such ships, </w:t>
            </w:r>
            <w:r>
              <w:t>boats or other vessels;</w:t>
            </w:r>
          </w:p>
          <w:p w14:paraId="59106C4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6C4A" w14:textId="77777777" w:rsidR="00E546F5" w:rsidRDefault="00951CE2">
            <w:pPr>
              <w:pStyle w:val="Tier2Bullet"/>
            </w:pPr>
            <w:r>
              <w:tab/>
              <w:t>-</w:t>
            </w:r>
            <w:r>
              <w:tab/>
            </w:r>
            <w:r>
              <w:t>for equipping the above platforms;</w:t>
            </w:r>
          </w:p>
          <w:p w14:paraId="59106C4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4C" w14:textId="77777777" w:rsidR="00E546F5" w:rsidRDefault="00951CE2">
            <w:pPr>
              <w:pStyle w:val="NormalinTable"/>
            </w:pPr>
            <w:r>
              <w:t>0.0%</w:t>
            </w:r>
          </w:p>
        </w:tc>
      </w:tr>
      <w:tr w:rsidR="00E546F5" w14:paraId="59106C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4E" w14:textId="77777777" w:rsidR="00E546F5" w:rsidRDefault="00951CE2">
            <w:pPr>
              <w:pStyle w:val="NormalinTable"/>
            </w:pPr>
            <w:r>
              <w:t>8416300000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4F" w14:textId="77777777" w:rsidR="00E546F5" w:rsidRDefault="00951CE2">
            <w:pPr>
              <w:pStyle w:val="Tier1"/>
            </w:pPr>
            <w:r>
              <w:t>Furnace burners for liquid fuel, for pulverised solid fuel or for gas; mechanical stokers, including their mechanical grates, mechanic</w:t>
            </w:r>
            <w:r>
              <w:t>al ash dischargers and similar appliances</w:t>
            </w:r>
          </w:p>
          <w:p w14:paraId="59106C50" w14:textId="77777777" w:rsidR="00E546F5" w:rsidRDefault="00951CE2">
            <w:pPr>
              <w:pStyle w:val="Tier2"/>
            </w:pPr>
            <w:r>
              <w:t>-</w:t>
            </w:r>
            <w:r>
              <w:tab/>
              <w:t>Mechanical stokers, including their mechanical grates, mechanical ash dischargers and similar appliances</w:t>
            </w:r>
          </w:p>
          <w:p w14:paraId="59106C51" w14:textId="77777777" w:rsidR="00E546F5" w:rsidRDefault="00951CE2">
            <w:pPr>
              <w:pStyle w:val="Tier2Bullet"/>
            </w:pPr>
            <w:r>
              <w:tab/>
              <w:t>-</w:t>
            </w:r>
            <w:r>
              <w:tab/>
              <w:t>for incorporation in ships, boats or other vessels listed in Table 1, for the purposes of their construc</w:t>
            </w:r>
            <w:r>
              <w:t>tion, repair, maintenance or conversion;</w:t>
            </w:r>
          </w:p>
          <w:p w14:paraId="59106C52" w14:textId="77777777" w:rsidR="00E546F5" w:rsidRDefault="00951CE2">
            <w:pPr>
              <w:pStyle w:val="Tier2Bullet"/>
            </w:pPr>
            <w:r>
              <w:tab/>
              <w:t>-</w:t>
            </w:r>
            <w:r>
              <w:tab/>
              <w:t>for fitting to or equipping such ships, boats or other vessels;</w:t>
            </w:r>
          </w:p>
          <w:p w14:paraId="59106C53"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C54" w14:textId="77777777" w:rsidR="00E546F5" w:rsidRDefault="00951CE2">
            <w:pPr>
              <w:pStyle w:val="Tier2Bullet"/>
            </w:pPr>
            <w:r>
              <w:tab/>
              <w:t>-</w:t>
            </w:r>
            <w:r>
              <w:tab/>
              <w:t>for equipping the above platforms;</w:t>
            </w:r>
          </w:p>
          <w:p w14:paraId="59106C5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56" w14:textId="77777777" w:rsidR="00E546F5" w:rsidRDefault="00951CE2">
            <w:pPr>
              <w:pStyle w:val="NormalinTable"/>
            </w:pPr>
            <w:r>
              <w:t>0.0%</w:t>
            </w:r>
          </w:p>
        </w:tc>
      </w:tr>
      <w:tr w:rsidR="00E546F5" w14:paraId="59106C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58" w14:textId="77777777" w:rsidR="00E546F5" w:rsidRDefault="00951CE2">
            <w:pPr>
              <w:pStyle w:val="NormalinTable"/>
            </w:pPr>
            <w:r>
              <w:t>8416900000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59" w14:textId="77777777" w:rsidR="00E546F5" w:rsidRDefault="00951CE2">
            <w:pPr>
              <w:pStyle w:val="Tier1"/>
            </w:pPr>
            <w:r>
              <w:t>Furnace burners for liquid fuel, for pulve</w:t>
            </w:r>
            <w:r>
              <w:t>rised solid fuel or for gas; mechanical stokers, including their mechanical grates, mechanical ash dischargers and similar appliances</w:t>
            </w:r>
          </w:p>
          <w:p w14:paraId="59106C5A" w14:textId="77777777" w:rsidR="00E546F5" w:rsidRDefault="00951CE2">
            <w:pPr>
              <w:pStyle w:val="Tier2"/>
            </w:pPr>
            <w:r>
              <w:t>-</w:t>
            </w:r>
            <w:r>
              <w:tab/>
              <w:t>Parts</w:t>
            </w:r>
          </w:p>
          <w:p w14:paraId="59106C5B" w14:textId="77777777" w:rsidR="00E546F5" w:rsidRDefault="00951CE2">
            <w:pPr>
              <w:pStyle w:val="Tier2Bullet"/>
            </w:pPr>
            <w:r>
              <w:tab/>
              <w:t>-</w:t>
            </w:r>
            <w:r>
              <w:tab/>
              <w:t>for incorporation in ships, boats or other vessels listed in Table 1, for the purposes of their construction, r</w:t>
            </w:r>
            <w:r>
              <w:t>epair, maintenance or conversion;</w:t>
            </w:r>
          </w:p>
          <w:p w14:paraId="59106C5C" w14:textId="77777777" w:rsidR="00E546F5" w:rsidRDefault="00951CE2">
            <w:pPr>
              <w:pStyle w:val="Tier2Bullet"/>
            </w:pPr>
            <w:r>
              <w:tab/>
              <w:t>-</w:t>
            </w:r>
            <w:r>
              <w:tab/>
              <w:t>for fitting to or equipping such ships, boats or other vessels;</w:t>
            </w:r>
          </w:p>
          <w:p w14:paraId="59106C5D" w14:textId="77777777" w:rsidR="00E546F5" w:rsidRDefault="00951CE2">
            <w:pPr>
              <w:pStyle w:val="Tier2Bullet"/>
            </w:pPr>
            <w:r>
              <w:tab/>
              <w:t>-</w:t>
            </w:r>
            <w:r>
              <w:tab/>
              <w:t>for incorporation, for the purposes of their construction, repair, maintenance or conversion, in drilling or production platforms listed below: fixed, o</w:t>
            </w:r>
            <w:r>
              <w:t>f subheading ex 8430 49 or floating or submersible of subheading 8905 20;</w:t>
            </w:r>
          </w:p>
          <w:p w14:paraId="59106C5E" w14:textId="77777777" w:rsidR="00E546F5" w:rsidRDefault="00951CE2">
            <w:pPr>
              <w:pStyle w:val="Tier2Bullet"/>
            </w:pPr>
            <w:r>
              <w:tab/>
              <w:t>-</w:t>
            </w:r>
            <w:r>
              <w:tab/>
              <w:t>for equipping the above platforms;</w:t>
            </w:r>
          </w:p>
          <w:p w14:paraId="59106C5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60" w14:textId="77777777" w:rsidR="00E546F5" w:rsidRDefault="00951CE2">
            <w:pPr>
              <w:pStyle w:val="NormalinTable"/>
            </w:pPr>
            <w:r>
              <w:t>0.0%</w:t>
            </w:r>
          </w:p>
        </w:tc>
      </w:tr>
      <w:tr w:rsidR="00E546F5" w14:paraId="59106C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62" w14:textId="77777777" w:rsidR="00E546F5" w:rsidRDefault="00951CE2">
            <w:pPr>
              <w:pStyle w:val="NormalinTable"/>
            </w:pPr>
            <w:r>
              <w:t>8417200000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63" w14:textId="77777777" w:rsidR="00E546F5" w:rsidRDefault="00951CE2">
            <w:pPr>
              <w:pStyle w:val="Tier1"/>
            </w:pPr>
            <w:r>
              <w:t xml:space="preserve">Industrial or laboratory furnaces and ovens, </w:t>
            </w:r>
            <w:r>
              <w:t>including incinerators, non-electric</w:t>
            </w:r>
          </w:p>
          <w:p w14:paraId="59106C64" w14:textId="77777777" w:rsidR="00E546F5" w:rsidRDefault="00951CE2">
            <w:pPr>
              <w:pStyle w:val="Tier2"/>
            </w:pPr>
            <w:r>
              <w:t>-</w:t>
            </w:r>
            <w:r>
              <w:tab/>
              <w:t>Bakery ovens, including biscuit ovens</w:t>
            </w:r>
          </w:p>
          <w:p w14:paraId="59106C65"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C66" w14:textId="77777777" w:rsidR="00E546F5" w:rsidRDefault="00951CE2">
            <w:pPr>
              <w:pStyle w:val="Tier2Bullet"/>
            </w:pPr>
            <w:r>
              <w:tab/>
              <w:t>-</w:t>
            </w:r>
            <w:r>
              <w:tab/>
              <w:t xml:space="preserve">for fitting to or </w:t>
            </w:r>
            <w:r>
              <w:t>equipping such ships, boats or other vessels;</w:t>
            </w:r>
          </w:p>
          <w:p w14:paraId="59106C67"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6C68" w14:textId="77777777" w:rsidR="00E546F5" w:rsidRDefault="00951CE2">
            <w:pPr>
              <w:pStyle w:val="Tier2Bullet"/>
            </w:pPr>
            <w:r>
              <w:tab/>
              <w:t>-</w:t>
            </w:r>
            <w:r>
              <w:tab/>
              <w:t>for equipping the above platforms;</w:t>
            </w:r>
          </w:p>
          <w:p w14:paraId="59106C6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6A" w14:textId="77777777" w:rsidR="00E546F5" w:rsidRDefault="00951CE2">
            <w:pPr>
              <w:pStyle w:val="NormalinTable"/>
            </w:pPr>
            <w:r>
              <w:t>0.0%</w:t>
            </w:r>
          </w:p>
        </w:tc>
      </w:tr>
      <w:tr w:rsidR="00E546F5" w14:paraId="59106C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6C" w14:textId="77777777" w:rsidR="00E546F5" w:rsidRDefault="00951CE2">
            <w:pPr>
              <w:pStyle w:val="NormalinTable"/>
            </w:pPr>
            <w:r>
              <w:t>8417807000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6D" w14:textId="77777777" w:rsidR="00E546F5" w:rsidRDefault="00951CE2">
            <w:pPr>
              <w:pStyle w:val="Tier1"/>
            </w:pPr>
            <w:r>
              <w:t>Industrial or laboratory furnaces and ovens, including incinerators, non-electric</w:t>
            </w:r>
          </w:p>
          <w:p w14:paraId="59106C6E" w14:textId="77777777" w:rsidR="00E546F5" w:rsidRDefault="00951CE2">
            <w:pPr>
              <w:pStyle w:val="Tier2"/>
            </w:pPr>
            <w:r>
              <w:t>-</w:t>
            </w:r>
            <w:r>
              <w:tab/>
              <w:t>Other</w:t>
            </w:r>
          </w:p>
          <w:p w14:paraId="59106C6F" w14:textId="77777777" w:rsidR="00E546F5" w:rsidRDefault="00951CE2">
            <w:pPr>
              <w:pStyle w:val="Tier3"/>
            </w:pPr>
            <w:r>
              <w:t>-</w:t>
            </w:r>
            <w:r>
              <w:tab/>
              <w:t>-</w:t>
            </w:r>
            <w:r>
              <w:tab/>
              <w:t>Other</w:t>
            </w:r>
          </w:p>
          <w:p w14:paraId="59106C70"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6C71" w14:textId="77777777" w:rsidR="00E546F5" w:rsidRDefault="00951CE2">
            <w:pPr>
              <w:pStyle w:val="Tier3Bullet"/>
            </w:pPr>
            <w:r>
              <w:tab/>
            </w:r>
            <w:r>
              <w:tab/>
              <w:t>-</w:t>
            </w:r>
            <w:r>
              <w:tab/>
              <w:t>for fitting to or equipping such ships, boats or other vessels;</w:t>
            </w:r>
          </w:p>
          <w:p w14:paraId="59106C72"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6C73" w14:textId="77777777" w:rsidR="00E546F5" w:rsidRDefault="00951CE2">
            <w:pPr>
              <w:pStyle w:val="Tier3Bullet"/>
            </w:pPr>
            <w:r>
              <w:tab/>
            </w:r>
            <w:r>
              <w:tab/>
              <w:t>-</w:t>
            </w:r>
            <w:r>
              <w:tab/>
              <w:t>for equipping the above platforms;</w:t>
            </w:r>
          </w:p>
          <w:p w14:paraId="59106C74"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75" w14:textId="77777777" w:rsidR="00E546F5" w:rsidRDefault="00951CE2">
            <w:pPr>
              <w:pStyle w:val="NormalinTable"/>
            </w:pPr>
            <w:r>
              <w:t>0.0%</w:t>
            </w:r>
          </w:p>
        </w:tc>
      </w:tr>
      <w:tr w:rsidR="00E546F5" w14:paraId="59106C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77" w14:textId="77777777" w:rsidR="00E546F5" w:rsidRDefault="00951CE2">
            <w:pPr>
              <w:pStyle w:val="NormalinTable"/>
            </w:pPr>
            <w:r>
              <w:t>8417900000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78" w14:textId="77777777" w:rsidR="00E546F5" w:rsidRDefault="00951CE2">
            <w:pPr>
              <w:pStyle w:val="Tier1"/>
            </w:pPr>
            <w:r>
              <w:t>Industrial or laboratory furnaces and ovens, including incinerators, non-electric</w:t>
            </w:r>
          </w:p>
          <w:p w14:paraId="59106C79" w14:textId="77777777" w:rsidR="00E546F5" w:rsidRDefault="00951CE2">
            <w:pPr>
              <w:pStyle w:val="Tier2"/>
            </w:pPr>
            <w:r>
              <w:t>-</w:t>
            </w:r>
            <w:r>
              <w:tab/>
              <w:t>Parts</w:t>
            </w:r>
          </w:p>
          <w:p w14:paraId="59106C7A"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6C7B" w14:textId="77777777" w:rsidR="00E546F5" w:rsidRDefault="00951CE2">
            <w:pPr>
              <w:pStyle w:val="Tier2Bullet"/>
            </w:pPr>
            <w:r>
              <w:tab/>
              <w:t>-</w:t>
            </w:r>
            <w:r>
              <w:tab/>
              <w:t>for fitting to or equipping such ships, boats or other vessels;</w:t>
            </w:r>
          </w:p>
          <w:p w14:paraId="59106C7C"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C7D" w14:textId="77777777" w:rsidR="00E546F5" w:rsidRDefault="00951CE2">
            <w:pPr>
              <w:pStyle w:val="Tier2Bullet"/>
            </w:pPr>
            <w:r>
              <w:tab/>
              <w:t>-</w:t>
            </w:r>
            <w:r>
              <w:tab/>
              <w:t>for equipping the above platforms;</w:t>
            </w:r>
          </w:p>
          <w:p w14:paraId="59106C7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7F" w14:textId="77777777" w:rsidR="00E546F5" w:rsidRDefault="00951CE2">
            <w:pPr>
              <w:pStyle w:val="NormalinTable"/>
            </w:pPr>
            <w:r>
              <w:t>0.0%</w:t>
            </w:r>
          </w:p>
        </w:tc>
      </w:tr>
      <w:tr w:rsidR="00E546F5" w14:paraId="59106C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81" w14:textId="77777777" w:rsidR="00E546F5" w:rsidRDefault="00951CE2">
            <w:pPr>
              <w:pStyle w:val="NormalinTable"/>
            </w:pPr>
            <w:r>
              <w:t>8418000000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82" w14:textId="77777777" w:rsidR="00E546F5" w:rsidRDefault="00951CE2">
            <w:pPr>
              <w:pStyle w:val="Tier1"/>
            </w:pPr>
            <w:r>
              <w:t xml:space="preserve">Refrigerators, freezers and other </w:t>
            </w:r>
            <w:r>
              <w:t>refrigerating or freezing equipment, electric or other; heat pumps other than air-conditioning machines of heading 8415</w:t>
            </w:r>
          </w:p>
          <w:p w14:paraId="59106C83" w14:textId="77777777" w:rsidR="00E546F5" w:rsidRDefault="00951CE2">
            <w:pPr>
              <w:pStyle w:val="Tier1Bullet"/>
            </w:pPr>
            <w:r>
              <w:t>-</w:t>
            </w:r>
            <w:r>
              <w:tab/>
              <w:t>use by, or on behalf of, the UK Armed Forces, individually or in cooperation with other States</w:t>
            </w:r>
          </w:p>
          <w:p w14:paraId="59106C84" w14:textId="77777777" w:rsidR="00E546F5" w:rsidRDefault="00951CE2">
            <w:pPr>
              <w:pStyle w:val="Tier1Bullet"/>
            </w:pPr>
            <w:r>
              <w:tab/>
              <w:t>a) for defending the territorial integ</w:t>
            </w:r>
            <w:r>
              <w:t>rity of the United Kingdom, or</w:t>
            </w:r>
          </w:p>
          <w:p w14:paraId="59106C85" w14:textId="77777777" w:rsidR="00E546F5" w:rsidRDefault="00951CE2">
            <w:pPr>
              <w:pStyle w:val="Tier1Bullet"/>
            </w:pPr>
            <w:r>
              <w:tab/>
              <w:t>b) in participating in international peace-keeping or support operations, or</w:t>
            </w:r>
          </w:p>
          <w:p w14:paraId="59106C86" w14:textId="77777777" w:rsidR="00E546F5" w:rsidRDefault="00951CE2">
            <w:pPr>
              <w:pStyle w:val="Tier1Bullet"/>
            </w:pPr>
            <w:r>
              <w:tab/>
              <w:t>c) for other military purposes like the protection of nationals of the United Kingdom from social or military unrest or,</w:t>
            </w:r>
          </w:p>
          <w:p w14:paraId="59106C87" w14:textId="77777777" w:rsidR="00E546F5" w:rsidRDefault="00951CE2">
            <w:pPr>
              <w:pStyle w:val="Tier1Bullet"/>
            </w:pPr>
            <w:r>
              <w:tab/>
              <w:t>d) for training purposes</w:t>
            </w:r>
            <w:r>
              <w:t>, or</w:t>
            </w:r>
          </w:p>
          <w:p w14:paraId="59106C8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89" w14:textId="77777777" w:rsidR="00E546F5" w:rsidRDefault="00951CE2">
            <w:pPr>
              <w:pStyle w:val="NormalinTable"/>
            </w:pPr>
            <w:r>
              <w:t>0.0%</w:t>
            </w:r>
          </w:p>
        </w:tc>
      </w:tr>
      <w:tr w:rsidR="00E546F5" w14:paraId="59106C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8B" w14:textId="77777777" w:rsidR="00E546F5" w:rsidRDefault="00951CE2">
            <w:pPr>
              <w:pStyle w:val="NormalinTable"/>
            </w:pPr>
            <w:r>
              <w:t>8418102091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8C" w14:textId="77777777" w:rsidR="00E546F5" w:rsidRDefault="00951CE2">
            <w:pPr>
              <w:pStyle w:val="Tier1"/>
            </w:pPr>
            <w:r>
              <w:t>Refrigerators, freezers and other refrigerating or freezing equipment, electric or other; heat pumps other tha</w:t>
            </w:r>
            <w:r>
              <w:t>n air-conditioning machines of heading 8415</w:t>
            </w:r>
          </w:p>
          <w:p w14:paraId="59106C8D" w14:textId="77777777" w:rsidR="00E546F5" w:rsidRDefault="00951CE2">
            <w:pPr>
              <w:pStyle w:val="Tier2"/>
            </w:pPr>
            <w:r>
              <w:t>-</w:t>
            </w:r>
            <w:r>
              <w:tab/>
              <w:t>Combined refrigerator-freezers, fitted with separate external doors</w:t>
            </w:r>
          </w:p>
          <w:p w14:paraId="59106C8E" w14:textId="77777777" w:rsidR="00E546F5" w:rsidRDefault="00951CE2">
            <w:pPr>
              <w:pStyle w:val="Tier3"/>
            </w:pPr>
            <w:r>
              <w:t>-</w:t>
            </w:r>
            <w:r>
              <w:tab/>
              <w:t>-</w:t>
            </w:r>
            <w:r>
              <w:tab/>
              <w:t>Of a capacity exceeding 340 litres</w:t>
            </w:r>
          </w:p>
          <w:p w14:paraId="59106C8F" w14:textId="77777777" w:rsidR="00E546F5" w:rsidRDefault="00951CE2">
            <w:pPr>
              <w:pStyle w:val="Tier4"/>
            </w:pPr>
            <w:r>
              <w:t>-</w:t>
            </w:r>
            <w:r>
              <w:tab/>
              <w:t>-</w:t>
            </w:r>
            <w:r>
              <w:tab/>
              <w:t>-</w:t>
            </w:r>
            <w:r>
              <w:tab/>
              <w:t>Other</w:t>
            </w:r>
          </w:p>
          <w:p w14:paraId="59106C90" w14:textId="77777777" w:rsidR="00E546F5" w:rsidRDefault="00951CE2">
            <w:pPr>
              <w:pStyle w:val="Tier5"/>
            </w:pPr>
            <w:r>
              <w:t>-</w:t>
            </w:r>
            <w:r>
              <w:tab/>
              <w:t>-</w:t>
            </w:r>
            <w:r>
              <w:tab/>
              <w:t>-</w:t>
            </w:r>
            <w:r>
              <w:tab/>
              <w:t>-</w:t>
            </w:r>
            <w:r>
              <w:tab/>
              <w:t>Pre-charged with hydrofluorocarbons (HFCs)</w:t>
            </w:r>
          </w:p>
          <w:p w14:paraId="59106C91" w14:textId="77777777" w:rsidR="00E546F5" w:rsidRDefault="00951CE2">
            <w:pPr>
              <w:pStyle w:val="Tier5Bullet"/>
            </w:pPr>
            <w:r>
              <w:tab/>
            </w:r>
            <w:r>
              <w:tab/>
            </w:r>
            <w:r>
              <w:tab/>
            </w:r>
            <w:r>
              <w:tab/>
              <w:t>-</w:t>
            </w:r>
            <w:r>
              <w:tab/>
              <w:t xml:space="preserve">for incorporation in ships, </w:t>
            </w:r>
            <w:r>
              <w:t>boats or other vessels listed in Table 1, for the purposes of their construction, repair, maintenance or conversion;</w:t>
            </w:r>
          </w:p>
          <w:p w14:paraId="59106C92" w14:textId="77777777" w:rsidR="00E546F5" w:rsidRDefault="00951CE2">
            <w:pPr>
              <w:pStyle w:val="Tier5Bullet"/>
            </w:pPr>
            <w:r>
              <w:tab/>
            </w:r>
            <w:r>
              <w:tab/>
            </w:r>
            <w:r>
              <w:tab/>
            </w:r>
            <w:r>
              <w:tab/>
              <w:t>-</w:t>
            </w:r>
            <w:r>
              <w:tab/>
              <w:t>for fitting to or equipping such ships, boats or other vessels;</w:t>
            </w:r>
          </w:p>
          <w:p w14:paraId="59106C93" w14:textId="77777777" w:rsidR="00E546F5" w:rsidRDefault="00951CE2">
            <w:pPr>
              <w:pStyle w:val="Tier5Bullet"/>
            </w:pPr>
            <w:r>
              <w:tab/>
            </w:r>
            <w:r>
              <w:tab/>
            </w: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14:paraId="59106C94" w14:textId="77777777" w:rsidR="00E546F5" w:rsidRDefault="00951CE2">
            <w:pPr>
              <w:pStyle w:val="Tier5Bullet"/>
            </w:pPr>
            <w:r>
              <w:tab/>
            </w:r>
            <w:r>
              <w:tab/>
            </w:r>
            <w:r>
              <w:tab/>
            </w:r>
            <w:r>
              <w:tab/>
              <w:t>-</w:t>
            </w:r>
            <w:r>
              <w:tab/>
              <w:t>for equipping the above platforms;</w:t>
            </w:r>
          </w:p>
          <w:p w14:paraId="59106C95" w14:textId="77777777" w:rsidR="00E546F5" w:rsidRDefault="00951CE2">
            <w:pPr>
              <w:pStyle w:val="Tier5Bullet"/>
            </w:pPr>
            <w:r>
              <w:tab/>
            </w:r>
            <w:r>
              <w:tab/>
            </w:r>
            <w:r>
              <w:tab/>
            </w:r>
            <w:r>
              <w:tab/>
              <w:t>-</w:t>
            </w:r>
            <w:r>
              <w:tab/>
              <w:t>for linking these drilling or production platf</w:t>
            </w:r>
            <w:r>
              <w:t>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96" w14:textId="77777777" w:rsidR="00E546F5" w:rsidRDefault="00951CE2">
            <w:pPr>
              <w:pStyle w:val="NormalinTable"/>
            </w:pPr>
            <w:r>
              <w:t>0.0%</w:t>
            </w:r>
          </w:p>
        </w:tc>
      </w:tr>
      <w:tr w:rsidR="00E546F5" w14:paraId="59106C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98" w14:textId="77777777" w:rsidR="00E546F5" w:rsidRDefault="00951CE2">
            <w:pPr>
              <w:pStyle w:val="NormalinTable"/>
            </w:pPr>
            <w:r>
              <w:t>8418102099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99" w14:textId="77777777" w:rsidR="00E546F5" w:rsidRDefault="00951CE2">
            <w:pPr>
              <w:pStyle w:val="Tier1"/>
            </w:pPr>
            <w:r>
              <w:t>Refrigerators, freezers and other refrigerating or freezing equipment, electric or other; heat pumps other than air-conditioning machines of heading 8415</w:t>
            </w:r>
          </w:p>
          <w:p w14:paraId="59106C9A" w14:textId="77777777" w:rsidR="00E546F5" w:rsidRDefault="00951CE2">
            <w:pPr>
              <w:pStyle w:val="Tier2"/>
            </w:pPr>
            <w:r>
              <w:t>-</w:t>
            </w:r>
            <w:r>
              <w:tab/>
              <w:t xml:space="preserve">Combined refrigerator-freezers, fitted with separate </w:t>
            </w:r>
            <w:r>
              <w:t>external doors</w:t>
            </w:r>
          </w:p>
          <w:p w14:paraId="59106C9B" w14:textId="77777777" w:rsidR="00E546F5" w:rsidRDefault="00951CE2">
            <w:pPr>
              <w:pStyle w:val="Tier3"/>
            </w:pPr>
            <w:r>
              <w:t>-</w:t>
            </w:r>
            <w:r>
              <w:tab/>
              <w:t>-</w:t>
            </w:r>
            <w:r>
              <w:tab/>
              <w:t>Of a capacity exceeding 340 litres</w:t>
            </w:r>
          </w:p>
          <w:p w14:paraId="59106C9C" w14:textId="77777777" w:rsidR="00E546F5" w:rsidRDefault="00951CE2">
            <w:pPr>
              <w:pStyle w:val="Tier4"/>
            </w:pPr>
            <w:r>
              <w:t>-</w:t>
            </w:r>
            <w:r>
              <w:tab/>
              <w:t>-</w:t>
            </w:r>
            <w:r>
              <w:tab/>
              <w:t>-</w:t>
            </w:r>
            <w:r>
              <w:tab/>
              <w:t>Other</w:t>
            </w:r>
          </w:p>
          <w:p w14:paraId="59106C9D" w14:textId="77777777" w:rsidR="00E546F5" w:rsidRDefault="00951CE2">
            <w:pPr>
              <w:pStyle w:val="Tier5"/>
            </w:pPr>
            <w:r>
              <w:t>-</w:t>
            </w:r>
            <w:r>
              <w:tab/>
              <w:t>-</w:t>
            </w:r>
            <w:r>
              <w:tab/>
              <w:t>-</w:t>
            </w:r>
            <w:r>
              <w:tab/>
              <w:t>-</w:t>
            </w:r>
            <w:r>
              <w:tab/>
              <w:t>Other</w:t>
            </w:r>
          </w:p>
          <w:p w14:paraId="59106C9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C9F" w14:textId="77777777" w:rsidR="00E546F5" w:rsidRDefault="00951CE2">
            <w:pPr>
              <w:pStyle w:val="Tier5Bullet"/>
            </w:pPr>
            <w:r>
              <w:tab/>
            </w:r>
            <w:r>
              <w:tab/>
            </w:r>
            <w:r>
              <w:tab/>
            </w:r>
            <w:r>
              <w:tab/>
              <w:t>-</w:t>
            </w:r>
            <w:r>
              <w:tab/>
              <w:t xml:space="preserve">for fitting to or </w:t>
            </w:r>
            <w:r>
              <w:t>equipping such ships, boats or other vessels;</w:t>
            </w:r>
          </w:p>
          <w:p w14:paraId="59106CA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6CA1" w14:textId="77777777" w:rsidR="00E546F5" w:rsidRDefault="00951CE2">
            <w:pPr>
              <w:pStyle w:val="Tier5Bullet"/>
            </w:pPr>
            <w:r>
              <w:tab/>
            </w:r>
            <w:r>
              <w:tab/>
            </w:r>
            <w:r>
              <w:tab/>
            </w:r>
            <w:r>
              <w:tab/>
              <w:t>-</w:t>
            </w:r>
            <w:r>
              <w:tab/>
              <w:t>for equipping the above platforms;</w:t>
            </w:r>
          </w:p>
          <w:p w14:paraId="59106CA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A3" w14:textId="77777777" w:rsidR="00E546F5" w:rsidRDefault="00951CE2">
            <w:pPr>
              <w:pStyle w:val="NormalinTable"/>
            </w:pPr>
            <w:r>
              <w:t>0.0%</w:t>
            </w:r>
          </w:p>
        </w:tc>
      </w:tr>
      <w:tr w:rsidR="00E546F5" w14:paraId="59106C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A5" w14:textId="77777777" w:rsidR="00E546F5" w:rsidRDefault="00951CE2">
            <w:pPr>
              <w:pStyle w:val="NormalinTable"/>
            </w:pPr>
            <w:r>
              <w:t>8418108091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A6" w14:textId="77777777" w:rsidR="00E546F5" w:rsidRDefault="00951CE2">
            <w:pPr>
              <w:pStyle w:val="Tier1"/>
            </w:pPr>
            <w:r>
              <w:t>Refrigerators, freezers and other refrigerating or freezing equipment, electric or other; heat pumps ot</w:t>
            </w:r>
            <w:r>
              <w:t>her than air-conditioning machines of heading 8415</w:t>
            </w:r>
          </w:p>
          <w:p w14:paraId="59106CA7" w14:textId="77777777" w:rsidR="00E546F5" w:rsidRDefault="00951CE2">
            <w:pPr>
              <w:pStyle w:val="Tier2"/>
            </w:pPr>
            <w:r>
              <w:t>-</w:t>
            </w:r>
            <w:r>
              <w:tab/>
              <w:t>Combined refrigerator-freezers, fitted with separate external doors</w:t>
            </w:r>
          </w:p>
          <w:p w14:paraId="59106CA8" w14:textId="77777777" w:rsidR="00E546F5" w:rsidRDefault="00951CE2">
            <w:pPr>
              <w:pStyle w:val="Tier3"/>
            </w:pPr>
            <w:r>
              <w:t>-</w:t>
            </w:r>
            <w:r>
              <w:tab/>
              <w:t>-</w:t>
            </w:r>
            <w:r>
              <w:tab/>
              <w:t>Other</w:t>
            </w:r>
          </w:p>
          <w:p w14:paraId="59106CA9" w14:textId="77777777" w:rsidR="00E546F5" w:rsidRDefault="00951CE2">
            <w:pPr>
              <w:pStyle w:val="Tier4"/>
            </w:pPr>
            <w:r>
              <w:t>-</w:t>
            </w:r>
            <w:r>
              <w:tab/>
              <w:t>-</w:t>
            </w:r>
            <w:r>
              <w:tab/>
              <w:t>-</w:t>
            </w:r>
            <w:r>
              <w:tab/>
              <w:t>Other</w:t>
            </w:r>
          </w:p>
          <w:p w14:paraId="59106CAA" w14:textId="77777777" w:rsidR="00E546F5" w:rsidRDefault="00951CE2">
            <w:pPr>
              <w:pStyle w:val="Tier5"/>
            </w:pPr>
            <w:r>
              <w:t>-</w:t>
            </w:r>
            <w:r>
              <w:tab/>
              <w:t>-</w:t>
            </w:r>
            <w:r>
              <w:tab/>
              <w:t>-</w:t>
            </w:r>
            <w:r>
              <w:tab/>
              <w:t>-</w:t>
            </w:r>
            <w:r>
              <w:tab/>
              <w:t>Pre-charged with hydrofluorocarbons (HFCs)</w:t>
            </w:r>
          </w:p>
          <w:p w14:paraId="59106CAB"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6CAC" w14:textId="77777777" w:rsidR="00E546F5" w:rsidRDefault="00951CE2">
            <w:pPr>
              <w:pStyle w:val="Tier5Bullet"/>
            </w:pPr>
            <w:r>
              <w:tab/>
            </w:r>
            <w:r>
              <w:tab/>
            </w:r>
            <w:r>
              <w:tab/>
            </w:r>
            <w:r>
              <w:tab/>
              <w:t>-</w:t>
            </w:r>
            <w:r>
              <w:tab/>
              <w:t>for fitting to or equipping such ships, boats or other vessels;</w:t>
            </w:r>
          </w:p>
          <w:p w14:paraId="59106CAD"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6CAE" w14:textId="77777777" w:rsidR="00E546F5" w:rsidRDefault="00951CE2">
            <w:pPr>
              <w:pStyle w:val="Tier5Bullet"/>
            </w:pPr>
            <w:r>
              <w:tab/>
            </w:r>
            <w:r>
              <w:tab/>
            </w:r>
            <w:r>
              <w:tab/>
            </w:r>
            <w:r>
              <w:tab/>
              <w:t>-</w:t>
            </w:r>
            <w:r>
              <w:tab/>
              <w:t>for equipping the above platforms;</w:t>
            </w:r>
          </w:p>
          <w:p w14:paraId="59106CAF"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B0" w14:textId="77777777" w:rsidR="00E546F5" w:rsidRDefault="00951CE2">
            <w:pPr>
              <w:pStyle w:val="NormalinTable"/>
            </w:pPr>
            <w:r>
              <w:t>0.0%</w:t>
            </w:r>
          </w:p>
        </w:tc>
      </w:tr>
      <w:tr w:rsidR="00E546F5" w14:paraId="59106C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B2" w14:textId="77777777" w:rsidR="00E546F5" w:rsidRDefault="00951CE2">
            <w:pPr>
              <w:pStyle w:val="NormalinTable"/>
            </w:pPr>
            <w:r>
              <w:t>8418108099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B3" w14:textId="77777777" w:rsidR="00E546F5" w:rsidRDefault="00951CE2">
            <w:pPr>
              <w:pStyle w:val="Tier1"/>
            </w:pPr>
            <w:r>
              <w:t>Refrigerators, freezers and other refrigerating or freezing equipment, electric or other; heat pumps other than air-conditioning machines of heading 8415</w:t>
            </w:r>
          </w:p>
          <w:p w14:paraId="59106CB4" w14:textId="77777777" w:rsidR="00E546F5" w:rsidRDefault="00951CE2">
            <w:pPr>
              <w:pStyle w:val="Tier2"/>
            </w:pPr>
            <w:r>
              <w:t>-</w:t>
            </w:r>
            <w:r>
              <w:tab/>
              <w:t>Combined refrigerator-freezers, fitted with separate external doors</w:t>
            </w:r>
          </w:p>
          <w:p w14:paraId="59106CB5" w14:textId="77777777" w:rsidR="00E546F5" w:rsidRDefault="00951CE2">
            <w:pPr>
              <w:pStyle w:val="Tier3"/>
            </w:pPr>
            <w:r>
              <w:t>-</w:t>
            </w:r>
            <w:r>
              <w:tab/>
              <w:t>-</w:t>
            </w:r>
            <w:r>
              <w:tab/>
            </w:r>
            <w:r>
              <w:t>Other</w:t>
            </w:r>
          </w:p>
          <w:p w14:paraId="59106CB6" w14:textId="77777777" w:rsidR="00E546F5" w:rsidRDefault="00951CE2">
            <w:pPr>
              <w:pStyle w:val="Tier4"/>
            </w:pPr>
            <w:r>
              <w:t>-</w:t>
            </w:r>
            <w:r>
              <w:tab/>
              <w:t>-</w:t>
            </w:r>
            <w:r>
              <w:tab/>
              <w:t>-</w:t>
            </w:r>
            <w:r>
              <w:tab/>
              <w:t>Other</w:t>
            </w:r>
          </w:p>
          <w:p w14:paraId="59106CB7" w14:textId="77777777" w:rsidR="00E546F5" w:rsidRDefault="00951CE2">
            <w:pPr>
              <w:pStyle w:val="Tier5"/>
            </w:pPr>
            <w:r>
              <w:t>-</w:t>
            </w:r>
            <w:r>
              <w:tab/>
              <w:t>-</w:t>
            </w:r>
            <w:r>
              <w:tab/>
              <w:t>-</w:t>
            </w:r>
            <w:r>
              <w:tab/>
              <w:t>-</w:t>
            </w:r>
            <w:r>
              <w:tab/>
              <w:t>Other</w:t>
            </w:r>
          </w:p>
          <w:p w14:paraId="59106CB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CB9" w14:textId="77777777" w:rsidR="00E546F5" w:rsidRDefault="00951CE2">
            <w:pPr>
              <w:pStyle w:val="Tier5Bullet"/>
            </w:pPr>
            <w:r>
              <w:tab/>
            </w:r>
            <w:r>
              <w:tab/>
            </w:r>
            <w:r>
              <w:tab/>
            </w:r>
            <w:r>
              <w:tab/>
              <w:t>-</w:t>
            </w:r>
            <w:r>
              <w:tab/>
              <w:t>for fitting to or equipping such ships, boats or other vessels;</w:t>
            </w:r>
          </w:p>
          <w:p w14:paraId="59106CB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CBB" w14:textId="77777777" w:rsidR="00E546F5" w:rsidRDefault="00951CE2">
            <w:pPr>
              <w:pStyle w:val="Tier5Bullet"/>
            </w:pPr>
            <w:r>
              <w:tab/>
            </w:r>
            <w:r>
              <w:tab/>
            </w:r>
            <w:r>
              <w:tab/>
            </w:r>
            <w:r>
              <w:tab/>
              <w:t>-</w:t>
            </w:r>
            <w:r>
              <w:tab/>
              <w:t>for equipping the abo</w:t>
            </w:r>
            <w:r>
              <w:t>ve platforms;</w:t>
            </w:r>
          </w:p>
          <w:p w14:paraId="59106CB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BD" w14:textId="77777777" w:rsidR="00E546F5" w:rsidRDefault="00951CE2">
            <w:pPr>
              <w:pStyle w:val="NormalinTable"/>
            </w:pPr>
            <w:r>
              <w:t>0.0%</w:t>
            </w:r>
          </w:p>
        </w:tc>
      </w:tr>
      <w:tr w:rsidR="00E546F5" w14:paraId="59106C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BF" w14:textId="77777777" w:rsidR="00E546F5" w:rsidRDefault="00951CE2">
            <w:pPr>
              <w:pStyle w:val="NormalinTable"/>
            </w:pPr>
            <w:r>
              <w:t>8418210000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C0" w14:textId="77777777" w:rsidR="00E546F5" w:rsidRDefault="00951CE2">
            <w:pPr>
              <w:pStyle w:val="Tier1"/>
            </w:pPr>
            <w:r>
              <w:t xml:space="preserve">Refrigerators, freezers and other refrigerating or freezing equipment, electric or other; heat pumps other than air-conditioning machines of </w:t>
            </w:r>
            <w:r>
              <w:t>heading 8415</w:t>
            </w:r>
          </w:p>
          <w:p w14:paraId="59106CC1" w14:textId="77777777" w:rsidR="00E546F5" w:rsidRDefault="00951CE2">
            <w:pPr>
              <w:pStyle w:val="Tier2"/>
            </w:pPr>
            <w:r>
              <w:t>-</w:t>
            </w:r>
            <w:r>
              <w:tab/>
              <w:t>Refrigerators, household type</w:t>
            </w:r>
          </w:p>
          <w:p w14:paraId="59106CC2" w14:textId="77777777" w:rsidR="00E546F5" w:rsidRDefault="00951CE2">
            <w:pPr>
              <w:pStyle w:val="Tier3"/>
            </w:pPr>
            <w:r>
              <w:t>-</w:t>
            </w:r>
            <w:r>
              <w:tab/>
              <w:t>-</w:t>
            </w:r>
            <w:r>
              <w:tab/>
              <w:t>Compression-type</w:t>
            </w:r>
          </w:p>
          <w:p w14:paraId="59106CC3"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CC4" w14:textId="77777777" w:rsidR="00E546F5" w:rsidRDefault="00951CE2">
            <w:pPr>
              <w:pStyle w:val="Tier3Bullet"/>
            </w:pPr>
            <w:r>
              <w:tab/>
            </w:r>
            <w:r>
              <w:tab/>
              <w:t>-</w:t>
            </w:r>
            <w:r>
              <w:tab/>
              <w:t>for fitting to or equipping such ship</w:t>
            </w:r>
            <w:r>
              <w:t>s, boats or other vessels;</w:t>
            </w:r>
          </w:p>
          <w:p w14:paraId="59106CC5"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CC6" w14:textId="77777777" w:rsidR="00E546F5" w:rsidRDefault="00951CE2">
            <w:pPr>
              <w:pStyle w:val="Tier3Bullet"/>
            </w:pPr>
            <w:r>
              <w:tab/>
            </w:r>
            <w:r>
              <w:tab/>
              <w:t>-</w:t>
            </w:r>
            <w:r>
              <w:tab/>
              <w:t>for equipping the above platforms;</w:t>
            </w:r>
          </w:p>
          <w:p w14:paraId="59106CC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C8" w14:textId="77777777" w:rsidR="00E546F5" w:rsidRDefault="00951CE2">
            <w:pPr>
              <w:pStyle w:val="NormalinTable"/>
            </w:pPr>
            <w:r>
              <w:t>0.0%</w:t>
            </w:r>
          </w:p>
        </w:tc>
      </w:tr>
      <w:tr w:rsidR="00E546F5" w14:paraId="59106C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CA" w14:textId="77777777" w:rsidR="00E546F5" w:rsidRDefault="00951CE2">
            <w:pPr>
              <w:pStyle w:val="NormalinTable"/>
            </w:pPr>
            <w:r>
              <w:t>8418290000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CB" w14:textId="77777777" w:rsidR="00E546F5" w:rsidRDefault="00951CE2">
            <w:pPr>
              <w:pStyle w:val="Tier1"/>
            </w:pPr>
            <w:r>
              <w:t xml:space="preserve">Refrigerators, freezers and other refrigerating or freezing equipment, electric or other; heat pumps other than </w:t>
            </w:r>
            <w:r>
              <w:t>air-conditioning machines of heading 8415</w:t>
            </w:r>
          </w:p>
          <w:p w14:paraId="59106CCC" w14:textId="77777777" w:rsidR="00E546F5" w:rsidRDefault="00951CE2">
            <w:pPr>
              <w:pStyle w:val="Tier2"/>
            </w:pPr>
            <w:r>
              <w:t>-</w:t>
            </w:r>
            <w:r>
              <w:tab/>
              <w:t>Refrigerators, household type</w:t>
            </w:r>
          </w:p>
          <w:p w14:paraId="59106CCD" w14:textId="77777777" w:rsidR="00E546F5" w:rsidRDefault="00951CE2">
            <w:pPr>
              <w:pStyle w:val="Tier3"/>
            </w:pPr>
            <w:r>
              <w:t>-</w:t>
            </w:r>
            <w:r>
              <w:tab/>
              <w:t>-</w:t>
            </w:r>
            <w:r>
              <w:tab/>
              <w:t>Other</w:t>
            </w:r>
          </w:p>
          <w:p w14:paraId="59106CC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CCF" w14:textId="77777777" w:rsidR="00E546F5" w:rsidRDefault="00951CE2">
            <w:pPr>
              <w:pStyle w:val="Tier3Bullet"/>
            </w:pPr>
            <w:r>
              <w:tab/>
            </w:r>
            <w:r>
              <w:tab/>
              <w:t>-</w:t>
            </w:r>
            <w:r>
              <w:tab/>
              <w:t>for fitting to or e</w:t>
            </w:r>
            <w:r>
              <w:t>quipping such ships, boats or other vessels;</w:t>
            </w:r>
          </w:p>
          <w:p w14:paraId="59106CD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6CD1" w14:textId="77777777" w:rsidR="00E546F5" w:rsidRDefault="00951CE2">
            <w:pPr>
              <w:pStyle w:val="Tier3Bullet"/>
            </w:pPr>
            <w:r>
              <w:tab/>
            </w:r>
            <w:r>
              <w:tab/>
              <w:t>-</w:t>
            </w:r>
            <w:r>
              <w:tab/>
              <w:t>for equipping the above platforms;</w:t>
            </w:r>
          </w:p>
          <w:p w14:paraId="59106CD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D3" w14:textId="77777777" w:rsidR="00E546F5" w:rsidRDefault="00951CE2">
            <w:pPr>
              <w:pStyle w:val="NormalinTable"/>
            </w:pPr>
            <w:r>
              <w:t>0.0%</w:t>
            </w:r>
          </w:p>
        </w:tc>
      </w:tr>
      <w:tr w:rsidR="00E546F5" w14:paraId="59106C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D5" w14:textId="77777777" w:rsidR="00E546F5" w:rsidRDefault="00951CE2">
            <w:pPr>
              <w:pStyle w:val="NormalinTable"/>
            </w:pPr>
            <w:r>
              <w:t>8418302091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D6" w14:textId="77777777" w:rsidR="00E546F5" w:rsidRDefault="00951CE2">
            <w:pPr>
              <w:pStyle w:val="Tier1"/>
            </w:pPr>
            <w:r>
              <w:t xml:space="preserve">Refrigerators, freezers and other refrigerating or freezing equipment, electric or other; heat pumps </w:t>
            </w:r>
            <w:r>
              <w:t>other than air-conditioning machines of heading 8415</w:t>
            </w:r>
          </w:p>
          <w:p w14:paraId="59106CD7" w14:textId="77777777" w:rsidR="00E546F5" w:rsidRDefault="00951CE2">
            <w:pPr>
              <w:pStyle w:val="Tier2"/>
            </w:pPr>
            <w:r>
              <w:t>-</w:t>
            </w:r>
            <w:r>
              <w:tab/>
              <w:t>Freezers of the chest type, not exceeding 800 litres capacity</w:t>
            </w:r>
          </w:p>
          <w:p w14:paraId="59106CD8" w14:textId="77777777" w:rsidR="00E546F5" w:rsidRDefault="00951CE2">
            <w:pPr>
              <w:pStyle w:val="Tier3"/>
            </w:pPr>
            <w:r>
              <w:t>-</w:t>
            </w:r>
            <w:r>
              <w:tab/>
              <w:t>-</w:t>
            </w:r>
            <w:r>
              <w:tab/>
              <w:t>Of a capacity not exceeding 400 litres</w:t>
            </w:r>
          </w:p>
          <w:p w14:paraId="59106CD9" w14:textId="77777777" w:rsidR="00E546F5" w:rsidRDefault="00951CE2">
            <w:pPr>
              <w:pStyle w:val="Tier4"/>
            </w:pPr>
            <w:r>
              <w:t>-</w:t>
            </w:r>
            <w:r>
              <w:tab/>
              <w:t>-</w:t>
            </w:r>
            <w:r>
              <w:tab/>
              <w:t>-</w:t>
            </w:r>
            <w:r>
              <w:tab/>
              <w:t>Other</w:t>
            </w:r>
          </w:p>
          <w:p w14:paraId="59106CDA" w14:textId="77777777" w:rsidR="00E546F5" w:rsidRDefault="00951CE2">
            <w:pPr>
              <w:pStyle w:val="Tier5"/>
            </w:pPr>
            <w:r>
              <w:t>-</w:t>
            </w:r>
            <w:r>
              <w:tab/>
              <w:t>-</w:t>
            </w:r>
            <w:r>
              <w:tab/>
              <w:t>-</w:t>
            </w:r>
            <w:r>
              <w:tab/>
              <w:t>-</w:t>
            </w:r>
            <w:r>
              <w:tab/>
              <w:t>Pre-charged with hydrofluorocarbons (HFCs)</w:t>
            </w:r>
          </w:p>
          <w:p w14:paraId="59106CDB"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6CDC" w14:textId="77777777" w:rsidR="00E546F5" w:rsidRDefault="00951CE2">
            <w:pPr>
              <w:pStyle w:val="Tier5Bullet"/>
            </w:pPr>
            <w:r>
              <w:tab/>
            </w:r>
            <w:r>
              <w:tab/>
            </w:r>
            <w:r>
              <w:tab/>
            </w:r>
            <w:r>
              <w:tab/>
              <w:t>-</w:t>
            </w:r>
            <w:r>
              <w:tab/>
              <w:t>for fitting to or equipping such ships, boats or other vessels;</w:t>
            </w:r>
          </w:p>
          <w:p w14:paraId="59106CDD"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6CDE" w14:textId="77777777" w:rsidR="00E546F5" w:rsidRDefault="00951CE2">
            <w:pPr>
              <w:pStyle w:val="Tier5Bullet"/>
            </w:pPr>
            <w:r>
              <w:tab/>
            </w:r>
            <w:r>
              <w:tab/>
            </w:r>
            <w:r>
              <w:tab/>
            </w:r>
            <w:r>
              <w:tab/>
              <w:t>-</w:t>
            </w:r>
            <w:r>
              <w:tab/>
              <w:t>for equipping the above platforms;</w:t>
            </w:r>
          </w:p>
          <w:p w14:paraId="59106CDF"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E0" w14:textId="77777777" w:rsidR="00E546F5" w:rsidRDefault="00951CE2">
            <w:pPr>
              <w:pStyle w:val="NormalinTable"/>
            </w:pPr>
            <w:r>
              <w:t>0.0%</w:t>
            </w:r>
          </w:p>
        </w:tc>
      </w:tr>
      <w:tr w:rsidR="00E546F5" w14:paraId="59106C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E2" w14:textId="77777777" w:rsidR="00E546F5" w:rsidRDefault="00951CE2">
            <w:pPr>
              <w:pStyle w:val="NormalinTable"/>
            </w:pPr>
            <w:r>
              <w:t>8418302099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E3" w14:textId="77777777" w:rsidR="00E546F5" w:rsidRDefault="00951CE2">
            <w:pPr>
              <w:pStyle w:val="Tier1"/>
            </w:pPr>
            <w:r>
              <w:t>Refrigerators, freezers and other refrigerating or freezing equipment, electric or other; heat pumps other than air-conditioning machines of heading 8415</w:t>
            </w:r>
          </w:p>
          <w:p w14:paraId="59106CE4" w14:textId="77777777" w:rsidR="00E546F5" w:rsidRDefault="00951CE2">
            <w:pPr>
              <w:pStyle w:val="Tier2"/>
            </w:pPr>
            <w:r>
              <w:t>-</w:t>
            </w:r>
            <w:r>
              <w:tab/>
              <w:t xml:space="preserve">Freezers of the chest type, not </w:t>
            </w:r>
            <w:r>
              <w:t>exceeding 800 litres capacity</w:t>
            </w:r>
          </w:p>
          <w:p w14:paraId="59106CE5" w14:textId="77777777" w:rsidR="00E546F5" w:rsidRDefault="00951CE2">
            <w:pPr>
              <w:pStyle w:val="Tier3"/>
            </w:pPr>
            <w:r>
              <w:t>-</w:t>
            </w:r>
            <w:r>
              <w:tab/>
              <w:t>-</w:t>
            </w:r>
            <w:r>
              <w:tab/>
              <w:t>Of a capacity not exceeding 400 litres</w:t>
            </w:r>
          </w:p>
          <w:p w14:paraId="59106CE6" w14:textId="77777777" w:rsidR="00E546F5" w:rsidRDefault="00951CE2">
            <w:pPr>
              <w:pStyle w:val="Tier4"/>
            </w:pPr>
            <w:r>
              <w:t>-</w:t>
            </w:r>
            <w:r>
              <w:tab/>
              <w:t>-</w:t>
            </w:r>
            <w:r>
              <w:tab/>
              <w:t>-</w:t>
            </w:r>
            <w:r>
              <w:tab/>
              <w:t>Other</w:t>
            </w:r>
          </w:p>
          <w:p w14:paraId="59106CE7" w14:textId="77777777" w:rsidR="00E546F5" w:rsidRDefault="00951CE2">
            <w:pPr>
              <w:pStyle w:val="Tier5"/>
            </w:pPr>
            <w:r>
              <w:t>-</w:t>
            </w:r>
            <w:r>
              <w:tab/>
              <w:t>-</w:t>
            </w:r>
            <w:r>
              <w:tab/>
              <w:t>-</w:t>
            </w:r>
            <w:r>
              <w:tab/>
              <w:t>-</w:t>
            </w:r>
            <w:r>
              <w:tab/>
              <w:t>Other</w:t>
            </w:r>
          </w:p>
          <w:p w14:paraId="59106CE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CE9" w14:textId="77777777" w:rsidR="00E546F5" w:rsidRDefault="00951CE2">
            <w:pPr>
              <w:pStyle w:val="Tier5Bullet"/>
            </w:pPr>
            <w:r>
              <w:tab/>
            </w:r>
            <w:r>
              <w:tab/>
            </w:r>
            <w:r>
              <w:tab/>
            </w:r>
            <w:r>
              <w:tab/>
              <w:t>-</w:t>
            </w:r>
            <w:r>
              <w:tab/>
            </w:r>
            <w:r>
              <w:t>for fitting to or equipping such ships, boats or other vessels;</w:t>
            </w:r>
          </w:p>
          <w:p w14:paraId="59106CE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6CEB" w14:textId="77777777" w:rsidR="00E546F5" w:rsidRDefault="00951CE2">
            <w:pPr>
              <w:pStyle w:val="Tier5Bullet"/>
            </w:pPr>
            <w:r>
              <w:tab/>
            </w:r>
            <w:r>
              <w:tab/>
            </w:r>
            <w:r>
              <w:tab/>
            </w:r>
            <w:r>
              <w:tab/>
              <w:t>-</w:t>
            </w:r>
            <w:r>
              <w:tab/>
              <w:t>for equipping the above platforms;</w:t>
            </w:r>
          </w:p>
          <w:p w14:paraId="59106CE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ED" w14:textId="77777777" w:rsidR="00E546F5" w:rsidRDefault="00951CE2">
            <w:pPr>
              <w:pStyle w:val="NormalinTable"/>
            </w:pPr>
            <w:r>
              <w:t>0.0%</w:t>
            </w:r>
          </w:p>
        </w:tc>
      </w:tr>
      <w:tr w:rsidR="00E546F5" w14:paraId="59106C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EF" w14:textId="77777777" w:rsidR="00E546F5" w:rsidRDefault="00951CE2">
            <w:pPr>
              <w:pStyle w:val="NormalinTable"/>
            </w:pPr>
            <w:r>
              <w:t>8418308091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F0" w14:textId="77777777" w:rsidR="00E546F5" w:rsidRDefault="00951CE2">
            <w:pPr>
              <w:pStyle w:val="Tier1"/>
            </w:pPr>
            <w:r>
              <w:t xml:space="preserve">Refrigerators, freezers and other refrigerating or freezing equipment, </w:t>
            </w:r>
            <w:r>
              <w:t>electric or other; heat pumps other than air-conditioning machines of heading 8415</w:t>
            </w:r>
          </w:p>
          <w:p w14:paraId="59106CF1" w14:textId="77777777" w:rsidR="00E546F5" w:rsidRDefault="00951CE2">
            <w:pPr>
              <w:pStyle w:val="Tier2"/>
            </w:pPr>
            <w:r>
              <w:t>-</w:t>
            </w:r>
            <w:r>
              <w:tab/>
              <w:t>Freezers of the chest type, not exceeding 800 litres capacity</w:t>
            </w:r>
          </w:p>
          <w:p w14:paraId="59106CF2" w14:textId="77777777" w:rsidR="00E546F5" w:rsidRDefault="00951CE2">
            <w:pPr>
              <w:pStyle w:val="Tier3"/>
            </w:pPr>
            <w:r>
              <w:t>-</w:t>
            </w:r>
            <w:r>
              <w:tab/>
              <w:t>-</w:t>
            </w:r>
            <w:r>
              <w:tab/>
              <w:t>Of a capacity exceeding 400 litres but not exceeding 800 litres</w:t>
            </w:r>
          </w:p>
          <w:p w14:paraId="59106CF3" w14:textId="77777777" w:rsidR="00E546F5" w:rsidRDefault="00951CE2">
            <w:pPr>
              <w:pStyle w:val="Tier4"/>
            </w:pPr>
            <w:r>
              <w:t>-</w:t>
            </w:r>
            <w:r>
              <w:tab/>
              <w:t>-</w:t>
            </w:r>
            <w:r>
              <w:tab/>
              <w:t>-</w:t>
            </w:r>
            <w:r>
              <w:tab/>
              <w:t>Other</w:t>
            </w:r>
          </w:p>
          <w:p w14:paraId="59106CF4" w14:textId="77777777" w:rsidR="00E546F5" w:rsidRDefault="00951CE2">
            <w:pPr>
              <w:pStyle w:val="Tier5"/>
            </w:pPr>
            <w:r>
              <w:t>-</w:t>
            </w:r>
            <w:r>
              <w:tab/>
              <w:t>-</w:t>
            </w:r>
            <w:r>
              <w:tab/>
              <w:t>-</w:t>
            </w:r>
            <w:r>
              <w:tab/>
              <w:t>-</w:t>
            </w:r>
            <w:r>
              <w:tab/>
              <w:t>Pre-charged with hydr</w:t>
            </w:r>
            <w:r>
              <w:t>ofluorocarbons (HFCs)</w:t>
            </w:r>
          </w:p>
          <w:p w14:paraId="59106CF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CF6" w14:textId="77777777" w:rsidR="00E546F5" w:rsidRDefault="00951CE2">
            <w:pPr>
              <w:pStyle w:val="Tier5Bullet"/>
            </w:pPr>
            <w:r>
              <w:tab/>
            </w:r>
            <w:r>
              <w:tab/>
            </w:r>
            <w:r>
              <w:tab/>
            </w:r>
            <w:r>
              <w:tab/>
              <w:t>-</w:t>
            </w:r>
            <w:r>
              <w:tab/>
              <w:t>for fitting to or equipping such ships, boats or other vessels;</w:t>
            </w:r>
          </w:p>
          <w:p w14:paraId="59106CF7"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CF8" w14:textId="77777777" w:rsidR="00E546F5" w:rsidRDefault="00951CE2">
            <w:pPr>
              <w:pStyle w:val="Tier5Bullet"/>
            </w:pPr>
            <w:r>
              <w:tab/>
            </w:r>
            <w:r>
              <w:tab/>
            </w:r>
            <w:r>
              <w:tab/>
            </w:r>
            <w:r>
              <w:tab/>
              <w:t>-</w:t>
            </w:r>
            <w:r>
              <w:tab/>
              <w:t>for equipping the above plat</w:t>
            </w:r>
            <w:r>
              <w:t>forms;</w:t>
            </w:r>
          </w:p>
          <w:p w14:paraId="59106CF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CFA" w14:textId="77777777" w:rsidR="00E546F5" w:rsidRDefault="00951CE2">
            <w:pPr>
              <w:pStyle w:val="NormalinTable"/>
            </w:pPr>
            <w:r>
              <w:t>0.0%</w:t>
            </w:r>
          </w:p>
        </w:tc>
      </w:tr>
      <w:tr w:rsidR="00E546F5" w14:paraId="59106D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CFC" w14:textId="77777777" w:rsidR="00E546F5" w:rsidRDefault="00951CE2">
            <w:pPr>
              <w:pStyle w:val="NormalinTable"/>
            </w:pPr>
            <w:r>
              <w:t>8418308099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CFD" w14:textId="77777777" w:rsidR="00E546F5" w:rsidRDefault="00951CE2">
            <w:pPr>
              <w:pStyle w:val="Tier1"/>
            </w:pPr>
            <w:r>
              <w:t>Refrigerators, freezers and other refrigerating or freezing equipment, electric or other; heat pumps other than air-conditioning machines of heading 8415</w:t>
            </w:r>
          </w:p>
          <w:p w14:paraId="59106CFE" w14:textId="77777777" w:rsidR="00E546F5" w:rsidRDefault="00951CE2">
            <w:pPr>
              <w:pStyle w:val="Tier2"/>
            </w:pPr>
            <w:r>
              <w:t>-</w:t>
            </w:r>
            <w:r>
              <w:tab/>
              <w:t>Fre</w:t>
            </w:r>
            <w:r>
              <w:t>ezers of the chest type, not exceeding 800 litres capacity</w:t>
            </w:r>
          </w:p>
          <w:p w14:paraId="59106CFF" w14:textId="77777777" w:rsidR="00E546F5" w:rsidRDefault="00951CE2">
            <w:pPr>
              <w:pStyle w:val="Tier3"/>
            </w:pPr>
            <w:r>
              <w:t>-</w:t>
            </w:r>
            <w:r>
              <w:tab/>
              <w:t>-</w:t>
            </w:r>
            <w:r>
              <w:tab/>
              <w:t>Of a capacity exceeding 400 litres but not exceeding 800 litres</w:t>
            </w:r>
          </w:p>
          <w:p w14:paraId="59106D00" w14:textId="77777777" w:rsidR="00E546F5" w:rsidRDefault="00951CE2">
            <w:pPr>
              <w:pStyle w:val="Tier4"/>
            </w:pPr>
            <w:r>
              <w:t>-</w:t>
            </w:r>
            <w:r>
              <w:tab/>
              <w:t>-</w:t>
            </w:r>
            <w:r>
              <w:tab/>
              <w:t>-</w:t>
            </w:r>
            <w:r>
              <w:tab/>
              <w:t>Other</w:t>
            </w:r>
          </w:p>
          <w:p w14:paraId="59106D01" w14:textId="77777777" w:rsidR="00E546F5" w:rsidRDefault="00951CE2">
            <w:pPr>
              <w:pStyle w:val="Tier5"/>
            </w:pPr>
            <w:r>
              <w:t>-</w:t>
            </w:r>
            <w:r>
              <w:tab/>
              <w:t>-</w:t>
            </w:r>
            <w:r>
              <w:tab/>
              <w:t>-</w:t>
            </w:r>
            <w:r>
              <w:tab/>
              <w:t>-</w:t>
            </w:r>
            <w:r>
              <w:tab/>
              <w:t>Other</w:t>
            </w:r>
          </w:p>
          <w:p w14:paraId="59106D02"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6D03" w14:textId="77777777" w:rsidR="00E546F5" w:rsidRDefault="00951CE2">
            <w:pPr>
              <w:pStyle w:val="Tier5Bullet"/>
            </w:pPr>
            <w:r>
              <w:tab/>
            </w:r>
            <w:r>
              <w:tab/>
            </w:r>
            <w:r>
              <w:tab/>
            </w:r>
            <w:r>
              <w:tab/>
              <w:t>-</w:t>
            </w:r>
            <w:r>
              <w:tab/>
              <w:t>for fitting to or equipping such ships, boats or other vessels;</w:t>
            </w:r>
          </w:p>
          <w:p w14:paraId="59106D04"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6D05" w14:textId="77777777" w:rsidR="00E546F5" w:rsidRDefault="00951CE2">
            <w:pPr>
              <w:pStyle w:val="Tier5Bullet"/>
            </w:pPr>
            <w:r>
              <w:tab/>
            </w:r>
            <w:r>
              <w:tab/>
            </w:r>
            <w:r>
              <w:tab/>
            </w:r>
            <w:r>
              <w:tab/>
              <w:t>-</w:t>
            </w:r>
            <w:r>
              <w:tab/>
              <w:t>for equipping the above platforms;</w:t>
            </w:r>
          </w:p>
          <w:p w14:paraId="59106D0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07" w14:textId="77777777" w:rsidR="00E546F5" w:rsidRDefault="00951CE2">
            <w:pPr>
              <w:pStyle w:val="NormalinTable"/>
            </w:pPr>
            <w:r>
              <w:t>0.0%</w:t>
            </w:r>
          </w:p>
        </w:tc>
      </w:tr>
      <w:tr w:rsidR="00E546F5" w14:paraId="59106D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09" w14:textId="77777777" w:rsidR="00E546F5" w:rsidRDefault="00951CE2">
            <w:pPr>
              <w:pStyle w:val="NormalinTable"/>
            </w:pPr>
            <w:r>
              <w:t>8418402091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0A" w14:textId="77777777" w:rsidR="00E546F5" w:rsidRDefault="00951CE2">
            <w:pPr>
              <w:pStyle w:val="Tier1"/>
            </w:pPr>
            <w:r>
              <w:t>Refrigerators, freezers and other refrigerating or freezing equipment, electric or other; heat pumps other than air-conditioning machines of heading 8415</w:t>
            </w:r>
          </w:p>
          <w:p w14:paraId="59106D0B" w14:textId="77777777" w:rsidR="00E546F5" w:rsidRDefault="00951CE2">
            <w:pPr>
              <w:pStyle w:val="Tier2"/>
            </w:pPr>
            <w:r>
              <w:t>-</w:t>
            </w:r>
            <w:r>
              <w:tab/>
              <w:t>Freezers of the upright type, not exceeding 900 litres capacity</w:t>
            </w:r>
          </w:p>
          <w:p w14:paraId="59106D0C" w14:textId="77777777" w:rsidR="00E546F5" w:rsidRDefault="00951CE2">
            <w:pPr>
              <w:pStyle w:val="Tier3"/>
            </w:pPr>
            <w:r>
              <w:t>-</w:t>
            </w:r>
            <w:r>
              <w:tab/>
              <w:t>-</w:t>
            </w:r>
            <w:r>
              <w:tab/>
              <w:t xml:space="preserve">Of a capacity not exceeding 250 </w:t>
            </w:r>
            <w:r>
              <w:t>litres</w:t>
            </w:r>
          </w:p>
          <w:p w14:paraId="59106D0D" w14:textId="77777777" w:rsidR="00E546F5" w:rsidRDefault="00951CE2">
            <w:pPr>
              <w:pStyle w:val="Tier4"/>
            </w:pPr>
            <w:r>
              <w:t>-</w:t>
            </w:r>
            <w:r>
              <w:tab/>
              <w:t>-</w:t>
            </w:r>
            <w:r>
              <w:tab/>
              <w:t>-</w:t>
            </w:r>
            <w:r>
              <w:tab/>
              <w:t>Other</w:t>
            </w:r>
          </w:p>
          <w:p w14:paraId="59106D0E" w14:textId="77777777" w:rsidR="00E546F5" w:rsidRDefault="00951CE2">
            <w:pPr>
              <w:pStyle w:val="Tier5"/>
            </w:pPr>
            <w:r>
              <w:t>-</w:t>
            </w:r>
            <w:r>
              <w:tab/>
              <w:t>-</w:t>
            </w:r>
            <w:r>
              <w:tab/>
              <w:t>-</w:t>
            </w:r>
            <w:r>
              <w:tab/>
              <w:t>-</w:t>
            </w:r>
            <w:r>
              <w:tab/>
              <w:t>Pre-charged with hydrofluorocarbons (HFCs)</w:t>
            </w:r>
          </w:p>
          <w:p w14:paraId="59106D0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D10" w14:textId="77777777" w:rsidR="00E546F5" w:rsidRDefault="00951CE2">
            <w:pPr>
              <w:pStyle w:val="Tier5Bullet"/>
            </w:pPr>
            <w:r>
              <w:tab/>
            </w:r>
            <w:r>
              <w:tab/>
            </w:r>
            <w:r>
              <w:tab/>
            </w:r>
            <w:r>
              <w:tab/>
              <w:t>-</w:t>
            </w:r>
            <w:r>
              <w:tab/>
              <w:t>for fitting to or equipping s</w:t>
            </w:r>
            <w:r>
              <w:t>uch ships, boats or other vessels;</w:t>
            </w:r>
          </w:p>
          <w:p w14:paraId="59106D1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6D12" w14:textId="77777777" w:rsidR="00E546F5" w:rsidRDefault="00951CE2">
            <w:pPr>
              <w:pStyle w:val="Tier5Bullet"/>
            </w:pPr>
            <w:r>
              <w:tab/>
            </w:r>
            <w:r>
              <w:tab/>
            </w:r>
            <w:r>
              <w:tab/>
            </w:r>
            <w:r>
              <w:tab/>
              <w:t>-</w:t>
            </w:r>
            <w:r>
              <w:tab/>
              <w:t>for equipping the above platforms;</w:t>
            </w:r>
          </w:p>
          <w:p w14:paraId="59106D1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14" w14:textId="77777777" w:rsidR="00E546F5" w:rsidRDefault="00951CE2">
            <w:pPr>
              <w:pStyle w:val="NormalinTable"/>
            </w:pPr>
            <w:r>
              <w:t>0.0%</w:t>
            </w:r>
          </w:p>
        </w:tc>
      </w:tr>
      <w:tr w:rsidR="00E546F5" w14:paraId="59106D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16" w14:textId="77777777" w:rsidR="00E546F5" w:rsidRDefault="00951CE2">
            <w:pPr>
              <w:pStyle w:val="NormalinTable"/>
            </w:pPr>
            <w:r>
              <w:t>8418402099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17" w14:textId="77777777" w:rsidR="00E546F5" w:rsidRDefault="00951CE2">
            <w:pPr>
              <w:pStyle w:val="Tier1"/>
            </w:pPr>
            <w:r>
              <w:t xml:space="preserve">Refrigerators, freezers and other refrigerating or freezing equipment, electric or other; heat pumps other </w:t>
            </w:r>
            <w:r>
              <w:t>than air-conditioning machines of heading 8415</w:t>
            </w:r>
          </w:p>
          <w:p w14:paraId="59106D18" w14:textId="77777777" w:rsidR="00E546F5" w:rsidRDefault="00951CE2">
            <w:pPr>
              <w:pStyle w:val="Tier2"/>
            </w:pPr>
            <w:r>
              <w:t>-</w:t>
            </w:r>
            <w:r>
              <w:tab/>
              <w:t>Freezers of the upright type, not exceeding 900 litres capacity</w:t>
            </w:r>
          </w:p>
          <w:p w14:paraId="59106D19" w14:textId="77777777" w:rsidR="00E546F5" w:rsidRDefault="00951CE2">
            <w:pPr>
              <w:pStyle w:val="Tier3"/>
            </w:pPr>
            <w:r>
              <w:t>-</w:t>
            </w:r>
            <w:r>
              <w:tab/>
              <w:t>-</w:t>
            </w:r>
            <w:r>
              <w:tab/>
              <w:t>Of a capacity not exceeding 250 litres</w:t>
            </w:r>
          </w:p>
          <w:p w14:paraId="59106D1A" w14:textId="77777777" w:rsidR="00E546F5" w:rsidRDefault="00951CE2">
            <w:pPr>
              <w:pStyle w:val="Tier4"/>
            </w:pPr>
            <w:r>
              <w:t>-</w:t>
            </w:r>
            <w:r>
              <w:tab/>
              <w:t>-</w:t>
            </w:r>
            <w:r>
              <w:tab/>
              <w:t>-</w:t>
            </w:r>
            <w:r>
              <w:tab/>
              <w:t>Other</w:t>
            </w:r>
          </w:p>
          <w:p w14:paraId="59106D1B" w14:textId="77777777" w:rsidR="00E546F5" w:rsidRDefault="00951CE2">
            <w:pPr>
              <w:pStyle w:val="Tier5"/>
            </w:pPr>
            <w:r>
              <w:t>-</w:t>
            </w:r>
            <w:r>
              <w:tab/>
              <w:t>-</w:t>
            </w:r>
            <w:r>
              <w:tab/>
              <w:t>-</w:t>
            </w:r>
            <w:r>
              <w:tab/>
              <w:t>-</w:t>
            </w:r>
            <w:r>
              <w:tab/>
              <w:t>Other</w:t>
            </w:r>
          </w:p>
          <w:p w14:paraId="59106D1C" w14:textId="77777777" w:rsidR="00E546F5" w:rsidRDefault="00951CE2">
            <w:pPr>
              <w:pStyle w:val="Tier5Bullet"/>
            </w:pPr>
            <w:r>
              <w:tab/>
            </w:r>
            <w:r>
              <w:tab/>
            </w:r>
            <w:r>
              <w:tab/>
            </w:r>
            <w:r>
              <w:tab/>
              <w:t>-</w:t>
            </w:r>
            <w:r>
              <w:tab/>
              <w:t>for incorporation in ships, boats or other vessels listed in Table 1</w:t>
            </w:r>
            <w:r>
              <w:t>, for the purposes of their construction, repair, maintenance or conversion;</w:t>
            </w:r>
          </w:p>
          <w:p w14:paraId="59106D1D" w14:textId="77777777" w:rsidR="00E546F5" w:rsidRDefault="00951CE2">
            <w:pPr>
              <w:pStyle w:val="Tier5Bullet"/>
            </w:pPr>
            <w:r>
              <w:tab/>
            </w:r>
            <w:r>
              <w:tab/>
            </w:r>
            <w:r>
              <w:tab/>
            </w:r>
            <w:r>
              <w:tab/>
              <w:t>-</w:t>
            </w:r>
            <w:r>
              <w:tab/>
              <w:t>for fitting to or equipping such ships, boats or other vessels;</w:t>
            </w:r>
          </w:p>
          <w:p w14:paraId="59106D1E"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6D1F" w14:textId="77777777" w:rsidR="00E546F5" w:rsidRDefault="00951CE2">
            <w:pPr>
              <w:pStyle w:val="Tier5Bullet"/>
            </w:pPr>
            <w:r>
              <w:tab/>
            </w:r>
            <w:r>
              <w:tab/>
            </w:r>
            <w:r>
              <w:tab/>
            </w:r>
            <w:r>
              <w:tab/>
              <w:t>-</w:t>
            </w:r>
            <w:r>
              <w:tab/>
              <w:t>for equipping the above platforms;</w:t>
            </w:r>
          </w:p>
          <w:p w14:paraId="59106D20"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21" w14:textId="77777777" w:rsidR="00E546F5" w:rsidRDefault="00951CE2">
            <w:pPr>
              <w:pStyle w:val="NormalinTable"/>
            </w:pPr>
            <w:r>
              <w:t>0.0%</w:t>
            </w:r>
          </w:p>
        </w:tc>
      </w:tr>
      <w:tr w:rsidR="00E546F5" w14:paraId="59106D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23" w14:textId="77777777" w:rsidR="00E546F5" w:rsidRDefault="00951CE2">
            <w:pPr>
              <w:pStyle w:val="NormalinTable"/>
            </w:pPr>
            <w:r>
              <w:t>8418408091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24" w14:textId="77777777" w:rsidR="00E546F5" w:rsidRDefault="00951CE2">
            <w:pPr>
              <w:pStyle w:val="Tier1"/>
            </w:pPr>
            <w:r>
              <w:t>Refrigerators, freezers and other refrigerating or freezing equipment, electric or other; heat pumps other than air-conditioning machines of heading 8415</w:t>
            </w:r>
          </w:p>
          <w:p w14:paraId="59106D25" w14:textId="77777777" w:rsidR="00E546F5" w:rsidRDefault="00951CE2">
            <w:pPr>
              <w:pStyle w:val="Tier2"/>
            </w:pPr>
            <w:r>
              <w:t>-</w:t>
            </w:r>
            <w:r>
              <w:tab/>
              <w:t>Freezers of the upright type, not exceeding 900 litres capacity</w:t>
            </w:r>
          </w:p>
          <w:p w14:paraId="59106D26" w14:textId="77777777" w:rsidR="00E546F5" w:rsidRDefault="00951CE2">
            <w:pPr>
              <w:pStyle w:val="Tier3"/>
            </w:pPr>
            <w:r>
              <w:t>-</w:t>
            </w:r>
            <w:r>
              <w:tab/>
              <w:t>-</w:t>
            </w:r>
            <w:r>
              <w:tab/>
              <w:t>Of a capacity</w:t>
            </w:r>
            <w:r>
              <w:t xml:space="preserve"> exceeding 250 litres but not exceeding 900 litres</w:t>
            </w:r>
          </w:p>
          <w:p w14:paraId="59106D27" w14:textId="77777777" w:rsidR="00E546F5" w:rsidRDefault="00951CE2">
            <w:pPr>
              <w:pStyle w:val="Tier4"/>
            </w:pPr>
            <w:r>
              <w:t>-</w:t>
            </w:r>
            <w:r>
              <w:tab/>
              <w:t>-</w:t>
            </w:r>
            <w:r>
              <w:tab/>
              <w:t>-</w:t>
            </w:r>
            <w:r>
              <w:tab/>
              <w:t>Other</w:t>
            </w:r>
          </w:p>
          <w:p w14:paraId="59106D28" w14:textId="77777777" w:rsidR="00E546F5" w:rsidRDefault="00951CE2">
            <w:pPr>
              <w:pStyle w:val="Tier5"/>
            </w:pPr>
            <w:r>
              <w:t>-</w:t>
            </w:r>
            <w:r>
              <w:tab/>
              <w:t>-</w:t>
            </w:r>
            <w:r>
              <w:tab/>
              <w:t>-</w:t>
            </w:r>
            <w:r>
              <w:tab/>
              <w:t>-</w:t>
            </w:r>
            <w:r>
              <w:tab/>
              <w:t>Pre-charged with hydrofluorocarbons (HFCs)</w:t>
            </w:r>
          </w:p>
          <w:p w14:paraId="59106D29"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6D2A" w14:textId="77777777" w:rsidR="00E546F5" w:rsidRDefault="00951CE2">
            <w:pPr>
              <w:pStyle w:val="Tier5Bullet"/>
            </w:pPr>
            <w:r>
              <w:tab/>
            </w:r>
            <w:r>
              <w:tab/>
            </w:r>
            <w:r>
              <w:tab/>
            </w:r>
            <w:r>
              <w:tab/>
              <w:t>-</w:t>
            </w:r>
            <w:r>
              <w:tab/>
              <w:t>for fitting to or equipping such ships, boats or other vessels;</w:t>
            </w:r>
          </w:p>
          <w:p w14:paraId="59106D2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6D2C" w14:textId="77777777" w:rsidR="00E546F5" w:rsidRDefault="00951CE2">
            <w:pPr>
              <w:pStyle w:val="Tier5Bullet"/>
            </w:pPr>
            <w:r>
              <w:tab/>
            </w:r>
            <w:r>
              <w:tab/>
            </w:r>
            <w:r>
              <w:tab/>
            </w:r>
            <w:r>
              <w:tab/>
              <w:t>-</w:t>
            </w:r>
            <w:r>
              <w:tab/>
              <w:t>for equipping the above platforms;</w:t>
            </w:r>
          </w:p>
          <w:p w14:paraId="59106D2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2E" w14:textId="77777777" w:rsidR="00E546F5" w:rsidRDefault="00951CE2">
            <w:pPr>
              <w:pStyle w:val="NormalinTable"/>
            </w:pPr>
            <w:r>
              <w:t>0.0%</w:t>
            </w:r>
          </w:p>
        </w:tc>
      </w:tr>
      <w:tr w:rsidR="00E546F5" w14:paraId="59106D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30" w14:textId="77777777" w:rsidR="00E546F5" w:rsidRDefault="00951CE2">
            <w:pPr>
              <w:pStyle w:val="NormalinTable"/>
            </w:pPr>
            <w:r>
              <w:t>8418408099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31" w14:textId="77777777" w:rsidR="00E546F5" w:rsidRDefault="00951CE2">
            <w:pPr>
              <w:pStyle w:val="Tier1"/>
            </w:pPr>
            <w:r>
              <w:t xml:space="preserve">Refrigerators, freezers and other </w:t>
            </w:r>
            <w:r>
              <w:t>refrigerating or freezing equipment, electric or other; heat pumps other than air-conditioning machines of heading 8415</w:t>
            </w:r>
          </w:p>
          <w:p w14:paraId="59106D32" w14:textId="77777777" w:rsidR="00E546F5" w:rsidRDefault="00951CE2">
            <w:pPr>
              <w:pStyle w:val="Tier2"/>
            </w:pPr>
            <w:r>
              <w:t>-</w:t>
            </w:r>
            <w:r>
              <w:tab/>
              <w:t>Freezers of the upright type, not exceeding 900 litres capacity</w:t>
            </w:r>
          </w:p>
          <w:p w14:paraId="59106D33" w14:textId="77777777" w:rsidR="00E546F5" w:rsidRDefault="00951CE2">
            <w:pPr>
              <w:pStyle w:val="Tier3"/>
            </w:pPr>
            <w:r>
              <w:t>-</w:t>
            </w:r>
            <w:r>
              <w:tab/>
              <w:t>-</w:t>
            </w:r>
            <w:r>
              <w:tab/>
              <w:t>Of a capacity exceeding 250 litres but not exceeding 900 litres</w:t>
            </w:r>
          </w:p>
          <w:p w14:paraId="59106D34" w14:textId="77777777" w:rsidR="00E546F5" w:rsidRDefault="00951CE2">
            <w:pPr>
              <w:pStyle w:val="Tier4"/>
            </w:pPr>
            <w:r>
              <w:t>-</w:t>
            </w:r>
            <w:r>
              <w:tab/>
            </w:r>
            <w:r>
              <w:t>-</w:t>
            </w:r>
            <w:r>
              <w:tab/>
              <w:t>-</w:t>
            </w:r>
            <w:r>
              <w:tab/>
              <w:t>Other</w:t>
            </w:r>
          </w:p>
          <w:p w14:paraId="59106D35" w14:textId="77777777" w:rsidR="00E546F5" w:rsidRDefault="00951CE2">
            <w:pPr>
              <w:pStyle w:val="Tier5"/>
            </w:pPr>
            <w:r>
              <w:t>-</w:t>
            </w:r>
            <w:r>
              <w:tab/>
              <w:t>-</w:t>
            </w:r>
            <w:r>
              <w:tab/>
              <w:t>-</w:t>
            </w:r>
            <w:r>
              <w:tab/>
              <w:t>-</w:t>
            </w:r>
            <w:r>
              <w:tab/>
              <w:t>Other</w:t>
            </w:r>
          </w:p>
          <w:p w14:paraId="59106D3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D37" w14:textId="77777777" w:rsidR="00E546F5" w:rsidRDefault="00951CE2">
            <w:pPr>
              <w:pStyle w:val="Tier5Bullet"/>
            </w:pPr>
            <w:r>
              <w:tab/>
            </w:r>
            <w:r>
              <w:tab/>
            </w:r>
            <w:r>
              <w:tab/>
            </w:r>
            <w:r>
              <w:tab/>
              <w:t>-</w:t>
            </w:r>
            <w:r>
              <w:tab/>
              <w:t>for fitting to or equipping such ships, boats or other vessels;</w:t>
            </w:r>
          </w:p>
          <w:p w14:paraId="59106D38" w14:textId="77777777" w:rsidR="00E546F5" w:rsidRDefault="00951CE2">
            <w:pPr>
              <w:pStyle w:val="Tier5Bullet"/>
            </w:pP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14:paraId="59106D39" w14:textId="77777777" w:rsidR="00E546F5" w:rsidRDefault="00951CE2">
            <w:pPr>
              <w:pStyle w:val="Tier5Bullet"/>
            </w:pPr>
            <w:r>
              <w:tab/>
            </w:r>
            <w:r>
              <w:tab/>
            </w:r>
            <w:r>
              <w:tab/>
            </w:r>
            <w:r>
              <w:tab/>
              <w:t>-</w:t>
            </w:r>
            <w:r>
              <w:tab/>
              <w:t>for equipping the above platf</w:t>
            </w:r>
            <w:r>
              <w:t>orms;</w:t>
            </w:r>
          </w:p>
          <w:p w14:paraId="59106D3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3B" w14:textId="77777777" w:rsidR="00E546F5" w:rsidRDefault="00951CE2">
            <w:pPr>
              <w:pStyle w:val="NormalinTable"/>
            </w:pPr>
            <w:r>
              <w:t>0.0%</w:t>
            </w:r>
          </w:p>
        </w:tc>
      </w:tr>
      <w:tr w:rsidR="00E546F5" w14:paraId="59106D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3D" w14:textId="77777777" w:rsidR="00E546F5" w:rsidRDefault="00951CE2">
            <w:pPr>
              <w:pStyle w:val="NormalinTable"/>
            </w:pPr>
            <w:r>
              <w:t>8418500000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3E" w14:textId="77777777" w:rsidR="00E546F5" w:rsidRDefault="00951CE2">
            <w:pPr>
              <w:pStyle w:val="Tier1"/>
            </w:pPr>
            <w:r>
              <w:t>Refrigerators, freezers and other refrigerating or freezing equipment, electric or other; heat pumps other than air-conditioning machines of heading 8415</w:t>
            </w:r>
          </w:p>
          <w:p w14:paraId="59106D3F" w14:textId="77777777" w:rsidR="00E546F5" w:rsidRDefault="00951CE2">
            <w:pPr>
              <w:pStyle w:val="Tier2"/>
            </w:pPr>
            <w:r>
              <w:t>-</w:t>
            </w:r>
            <w:r>
              <w:tab/>
            </w:r>
            <w:r>
              <w:t>Other furniture (chests, cabinets, display counters, showcases and the like) for storage and display, incorporating refrigerating or freezing equipment</w:t>
            </w:r>
          </w:p>
          <w:p w14:paraId="59106D40" w14:textId="77777777" w:rsidR="00E546F5" w:rsidRDefault="00951CE2">
            <w:pPr>
              <w:pStyle w:val="Tier2Bullet"/>
            </w:pPr>
            <w:r>
              <w:tab/>
              <w:t>-</w:t>
            </w:r>
            <w:r>
              <w:tab/>
              <w:t>for incorporation in ships, boats or other vessels listed in Table 1, for the purposes of their const</w:t>
            </w:r>
            <w:r>
              <w:t>ruction, repair, maintenance or conversion;</w:t>
            </w:r>
          </w:p>
          <w:p w14:paraId="59106D41" w14:textId="77777777" w:rsidR="00E546F5" w:rsidRDefault="00951CE2">
            <w:pPr>
              <w:pStyle w:val="Tier2Bullet"/>
            </w:pPr>
            <w:r>
              <w:tab/>
              <w:t>-</w:t>
            </w:r>
            <w:r>
              <w:tab/>
              <w:t>for fitting to or equipping such ships, boats or other vessels;</w:t>
            </w:r>
          </w:p>
          <w:p w14:paraId="59106D42" w14:textId="77777777" w:rsidR="00E546F5" w:rsidRDefault="00951CE2">
            <w:pPr>
              <w:pStyle w:val="Tier2Bullet"/>
            </w:pP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6D43" w14:textId="77777777" w:rsidR="00E546F5" w:rsidRDefault="00951CE2">
            <w:pPr>
              <w:pStyle w:val="Tier2Bullet"/>
            </w:pPr>
            <w:r>
              <w:tab/>
              <w:t>-</w:t>
            </w:r>
            <w:r>
              <w:tab/>
              <w:t>for equipping the above platforms;</w:t>
            </w:r>
          </w:p>
          <w:p w14:paraId="59106D4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45" w14:textId="77777777" w:rsidR="00E546F5" w:rsidRDefault="00951CE2">
            <w:pPr>
              <w:pStyle w:val="NormalinTable"/>
            </w:pPr>
            <w:r>
              <w:t>0.0%</w:t>
            </w:r>
          </w:p>
        </w:tc>
      </w:tr>
      <w:tr w:rsidR="00E546F5" w14:paraId="59106D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47" w14:textId="77777777" w:rsidR="00E546F5" w:rsidRDefault="00951CE2">
            <w:pPr>
              <w:pStyle w:val="NormalinTable"/>
            </w:pPr>
            <w:r>
              <w:t>8418610091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48" w14:textId="77777777" w:rsidR="00E546F5" w:rsidRDefault="00951CE2">
            <w:pPr>
              <w:pStyle w:val="Tier1"/>
            </w:pPr>
            <w:r>
              <w:t xml:space="preserve">Refrigerators, freezers and other </w:t>
            </w:r>
            <w:r>
              <w:t>refrigerating or freezing equipment, electric or other; heat pumps other than air-conditioning machines of heading 8415</w:t>
            </w:r>
          </w:p>
          <w:p w14:paraId="59106D49" w14:textId="77777777" w:rsidR="00E546F5" w:rsidRDefault="00951CE2">
            <w:pPr>
              <w:pStyle w:val="Tier2"/>
            </w:pPr>
            <w:r>
              <w:t>-</w:t>
            </w:r>
            <w:r>
              <w:tab/>
              <w:t>Other refrigerating or freezing equipment; heat pumps</w:t>
            </w:r>
          </w:p>
          <w:p w14:paraId="59106D4A" w14:textId="77777777" w:rsidR="00E546F5" w:rsidRDefault="00951CE2">
            <w:pPr>
              <w:pStyle w:val="Tier3"/>
            </w:pPr>
            <w:r>
              <w:t>-</w:t>
            </w:r>
            <w:r>
              <w:tab/>
              <w:t>-</w:t>
            </w:r>
            <w:r>
              <w:tab/>
              <w:t>Heat pumps other than air conditioning machines of heading 8415</w:t>
            </w:r>
          </w:p>
          <w:p w14:paraId="59106D4B" w14:textId="77777777" w:rsidR="00E546F5" w:rsidRDefault="00951CE2">
            <w:pPr>
              <w:pStyle w:val="Tier4"/>
            </w:pPr>
            <w:r>
              <w:t>-</w:t>
            </w:r>
            <w:r>
              <w:tab/>
              <w:t>-</w:t>
            </w:r>
            <w:r>
              <w:tab/>
              <w:t>-</w:t>
            </w:r>
            <w:r>
              <w:tab/>
              <w:t>Other</w:t>
            </w:r>
          </w:p>
          <w:p w14:paraId="59106D4C" w14:textId="77777777" w:rsidR="00E546F5" w:rsidRDefault="00951CE2">
            <w:pPr>
              <w:pStyle w:val="Tier5"/>
            </w:pPr>
            <w:r>
              <w:t>-</w:t>
            </w:r>
            <w:r>
              <w:tab/>
              <w:t>-</w:t>
            </w:r>
            <w:r>
              <w:tab/>
              <w:t>-</w:t>
            </w:r>
            <w:r>
              <w:tab/>
              <w:t>-</w:t>
            </w:r>
            <w:r>
              <w:tab/>
              <w:t>Pre-charged with hydrofluorocarbons (HFCs)</w:t>
            </w:r>
          </w:p>
          <w:p w14:paraId="59106D4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D4E" w14:textId="77777777" w:rsidR="00E546F5" w:rsidRDefault="00951CE2">
            <w:pPr>
              <w:pStyle w:val="Tier5Bullet"/>
            </w:pPr>
            <w:r>
              <w:tab/>
            </w:r>
            <w:r>
              <w:tab/>
            </w:r>
            <w:r>
              <w:tab/>
            </w:r>
            <w:r>
              <w:tab/>
              <w:t>-</w:t>
            </w:r>
            <w:r>
              <w:tab/>
              <w:t>for fitting to or equipping such ships, boats or</w:t>
            </w:r>
            <w:r>
              <w:t xml:space="preserve"> other vessels;</w:t>
            </w:r>
          </w:p>
          <w:p w14:paraId="59106D4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D50" w14:textId="77777777" w:rsidR="00E546F5" w:rsidRDefault="00951CE2">
            <w:pPr>
              <w:pStyle w:val="Tier5Bullet"/>
            </w:pPr>
            <w:r>
              <w:tab/>
            </w:r>
            <w:r>
              <w:tab/>
            </w:r>
            <w:r>
              <w:tab/>
            </w:r>
            <w:r>
              <w:tab/>
              <w:t>-</w:t>
            </w:r>
            <w:r>
              <w:tab/>
              <w:t>fo</w:t>
            </w:r>
            <w:r>
              <w:t>r equipping the above platforms;</w:t>
            </w:r>
          </w:p>
          <w:p w14:paraId="59106D5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52" w14:textId="77777777" w:rsidR="00E546F5" w:rsidRDefault="00951CE2">
            <w:pPr>
              <w:pStyle w:val="NormalinTable"/>
            </w:pPr>
            <w:r>
              <w:t>0.0%</w:t>
            </w:r>
          </w:p>
        </w:tc>
      </w:tr>
      <w:tr w:rsidR="00E546F5" w14:paraId="59106D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54" w14:textId="77777777" w:rsidR="00E546F5" w:rsidRDefault="00951CE2">
            <w:pPr>
              <w:pStyle w:val="NormalinTable"/>
            </w:pPr>
            <w:r>
              <w:t>8418610099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55" w14:textId="77777777" w:rsidR="00E546F5" w:rsidRDefault="00951CE2">
            <w:pPr>
              <w:pStyle w:val="Tier1"/>
            </w:pPr>
            <w:r>
              <w:t xml:space="preserve">Refrigerators, freezers and other refrigerating or freezing equipment, electric or other; heat pumps other than </w:t>
            </w:r>
            <w:r>
              <w:t>air-conditioning machines of heading 8415</w:t>
            </w:r>
          </w:p>
          <w:p w14:paraId="59106D56" w14:textId="77777777" w:rsidR="00E546F5" w:rsidRDefault="00951CE2">
            <w:pPr>
              <w:pStyle w:val="Tier2"/>
            </w:pPr>
            <w:r>
              <w:t>-</w:t>
            </w:r>
            <w:r>
              <w:tab/>
              <w:t>Other refrigerating or freezing equipment; heat pumps</w:t>
            </w:r>
          </w:p>
          <w:p w14:paraId="59106D57" w14:textId="77777777" w:rsidR="00E546F5" w:rsidRDefault="00951CE2">
            <w:pPr>
              <w:pStyle w:val="Tier3"/>
            </w:pPr>
            <w:r>
              <w:t>-</w:t>
            </w:r>
            <w:r>
              <w:tab/>
              <w:t>-</w:t>
            </w:r>
            <w:r>
              <w:tab/>
              <w:t>Heat pumps other than air conditioning machines of heading 8415</w:t>
            </w:r>
          </w:p>
          <w:p w14:paraId="59106D58" w14:textId="77777777" w:rsidR="00E546F5" w:rsidRDefault="00951CE2">
            <w:pPr>
              <w:pStyle w:val="Tier4"/>
            </w:pPr>
            <w:r>
              <w:t>-</w:t>
            </w:r>
            <w:r>
              <w:tab/>
              <w:t>-</w:t>
            </w:r>
            <w:r>
              <w:tab/>
              <w:t>-</w:t>
            </w:r>
            <w:r>
              <w:tab/>
              <w:t>Other</w:t>
            </w:r>
          </w:p>
          <w:p w14:paraId="59106D59" w14:textId="77777777" w:rsidR="00E546F5" w:rsidRDefault="00951CE2">
            <w:pPr>
              <w:pStyle w:val="Tier5"/>
            </w:pPr>
            <w:r>
              <w:t>-</w:t>
            </w:r>
            <w:r>
              <w:tab/>
              <w:t>-</w:t>
            </w:r>
            <w:r>
              <w:tab/>
              <w:t>-</w:t>
            </w:r>
            <w:r>
              <w:tab/>
              <w:t>-</w:t>
            </w:r>
            <w:r>
              <w:tab/>
              <w:t>Other</w:t>
            </w:r>
          </w:p>
          <w:p w14:paraId="59106D5A" w14:textId="77777777" w:rsidR="00E546F5" w:rsidRDefault="00951CE2">
            <w:pPr>
              <w:pStyle w:val="Tier5Bullet"/>
            </w:pPr>
            <w:r>
              <w:tab/>
            </w:r>
            <w:r>
              <w:tab/>
            </w:r>
            <w:r>
              <w:tab/>
            </w:r>
            <w:r>
              <w:tab/>
              <w:t>-</w:t>
            </w:r>
            <w:r>
              <w:tab/>
              <w:t xml:space="preserve">for incorporation in ships, boats or other vessels listed </w:t>
            </w:r>
            <w:r>
              <w:t>in Table 1, for the purposes of their construction, repair, maintenance or conversion;</w:t>
            </w:r>
          </w:p>
          <w:p w14:paraId="59106D5B" w14:textId="77777777" w:rsidR="00E546F5" w:rsidRDefault="00951CE2">
            <w:pPr>
              <w:pStyle w:val="Tier5Bullet"/>
            </w:pPr>
            <w:r>
              <w:tab/>
            </w:r>
            <w:r>
              <w:tab/>
            </w:r>
            <w:r>
              <w:tab/>
            </w:r>
            <w:r>
              <w:tab/>
              <w:t>-</w:t>
            </w:r>
            <w:r>
              <w:tab/>
              <w:t>for fitting to or equipping such ships, boats or other vessels;</w:t>
            </w:r>
          </w:p>
          <w:p w14:paraId="59106D5C"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6D5D" w14:textId="77777777" w:rsidR="00E546F5" w:rsidRDefault="00951CE2">
            <w:pPr>
              <w:pStyle w:val="Tier5Bullet"/>
            </w:pPr>
            <w:r>
              <w:tab/>
            </w:r>
            <w:r>
              <w:tab/>
            </w:r>
            <w:r>
              <w:tab/>
            </w:r>
            <w:r>
              <w:tab/>
              <w:t>-</w:t>
            </w:r>
            <w:r>
              <w:tab/>
              <w:t>for equipping the above platforms;</w:t>
            </w:r>
          </w:p>
          <w:p w14:paraId="59106D5E"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5F" w14:textId="77777777" w:rsidR="00E546F5" w:rsidRDefault="00951CE2">
            <w:pPr>
              <w:pStyle w:val="NormalinTable"/>
            </w:pPr>
            <w:r>
              <w:t>0.0%</w:t>
            </w:r>
          </w:p>
        </w:tc>
      </w:tr>
      <w:tr w:rsidR="00E546F5" w14:paraId="59106D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61" w14:textId="77777777" w:rsidR="00E546F5" w:rsidRDefault="00951CE2">
            <w:pPr>
              <w:pStyle w:val="NormalinTable"/>
            </w:pPr>
            <w:r>
              <w:t>8418690091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62" w14:textId="77777777" w:rsidR="00E546F5" w:rsidRDefault="00951CE2">
            <w:pPr>
              <w:pStyle w:val="Tier1"/>
            </w:pPr>
            <w:r>
              <w:t>Refrigerators, freezers and other refrigerating or freezing equipment, electric or other; heat pumps other than air-conditioning machines of heading 8415</w:t>
            </w:r>
          </w:p>
          <w:p w14:paraId="59106D63" w14:textId="77777777" w:rsidR="00E546F5" w:rsidRDefault="00951CE2">
            <w:pPr>
              <w:pStyle w:val="Tier2"/>
            </w:pPr>
            <w:r>
              <w:t>-</w:t>
            </w:r>
            <w:r>
              <w:tab/>
              <w:t>Other refrigerating or freezing equipment; heat pumps</w:t>
            </w:r>
          </w:p>
          <w:p w14:paraId="59106D64" w14:textId="77777777" w:rsidR="00E546F5" w:rsidRDefault="00951CE2">
            <w:pPr>
              <w:pStyle w:val="Tier3"/>
            </w:pPr>
            <w:r>
              <w:t>-</w:t>
            </w:r>
            <w:r>
              <w:tab/>
              <w:t>-</w:t>
            </w:r>
            <w:r>
              <w:tab/>
              <w:t>Other</w:t>
            </w:r>
          </w:p>
          <w:p w14:paraId="59106D65" w14:textId="77777777" w:rsidR="00E546F5" w:rsidRDefault="00951CE2">
            <w:pPr>
              <w:pStyle w:val="Tier4"/>
            </w:pPr>
            <w:r>
              <w:t>-</w:t>
            </w:r>
            <w:r>
              <w:tab/>
              <w:t>-</w:t>
            </w:r>
            <w:r>
              <w:tab/>
              <w:t>-</w:t>
            </w:r>
            <w:r>
              <w:tab/>
              <w:t>Other</w:t>
            </w:r>
          </w:p>
          <w:p w14:paraId="59106D66" w14:textId="77777777" w:rsidR="00E546F5" w:rsidRDefault="00951CE2">
            <w:pPr>
              <w:pStyle w:val="Tier5"/>
            </w:pPr>
            <w:r>
              <w:t>-</w:t>
            </w:r>
            <w:r>
              <w:tab/>
              <w:t>-</w:t>
            </w:r>
            <w:r>
              <w:tab/>
            </w:r>
            <w:r>
              <w:t>-</w:t>
            </w:r>
            <w:r>
              <w:tab/>
              <w:t>-</w:t>
            </w:r>
            <w:r>
              <w:tab/>
              <w:t>Pre-charged with hydrofluorocarbons (HFCs)</w:t>
            </w:r>
          </w:p>
          <w:p w14:paraId="59106D6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D68" w14:textId="77777777" w:rsidR="00E546F5" w:rsidRDefault="00951CE2">
            <w:pPr>
              <w:pStyle w:val="Tier5Bullet"/>
            </w:pPr>
            <w:r>
              <w:tab/>
            </w:r>
            <w:r>
              <w:tab/>
            </w:r>
            <w:r>
              <w:tab/>
            </w:r>
            <w:r>
              <w:tab/>
              <w:t>-</w:t>
            </w:r>
            <w:r>
              <w:tab/>
              <w:t>for fitting to or equipping such ships, boats or oth</w:t>
            </w:r>
            <w:r>
              <w:t>er vessels;</w:t>
            </w:r>
          </w:p>
          <w:p w14:paraId="59106D6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D6A" w14:textId="77777777" w:rsidR="00E546F5" w:rsidRDefault="00951CE2">
            <w:pPr>
              <w:pStyle w:val="Tier5Bullet"/>
            </w:pPr>
            <w:r>
              <w:tab/>
            </w:r>
            <w:r>
              <w:tab/>
            </w:r>
            <w:r>
              <w:tab/>
            </w:r>
            <w:r>
              <w:tab/>
              <w:t>-</w:t>
            </w:r>
            <w:r>
              <w:tab/>
              <w:t>for eq</w:t>
            </w:r>
            <w:r>
              <w:t>uipping the above platforms;</w:t>
            </w:r>
          </w:p>
          <w:p w14:paraId="59106D6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6C" w14:textId="77777777" w:rsidR="00E546F5" w:rsidRDefault="00951CE2">
            <w:pPr>
              <w:pStyle w:val="NormalinTable"/>
            </w:pPr>
            <w:r>
              <w:t>0.0%</w:t>
            </w:r>
          </w:p>
        </w:tc>
      </w:tr>
      <w:tr w:rsidR="00E546F5" w14:paraId="59106D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6E" w14:textId="77777777" w:rsidR="00E546F5" w:rsidRDefault="00951CE2">
            <w:pPr>
              <w:pStyle w:val="NormalinTable"/>
            </w:pPr>
            <w:r>
              <w:t>8418690099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6F" w14:textId="77777777" w:rsidR="00E546F5" w:rsidRDefault="00951CE2">
            <w:pPr>
              <w:pStyle w:val="Tier1"/>
            </w:pPr>
            <w:r>
              <w:t xml:space="preserve">Refrigerators, freezers and other refrigerating or freezing equipment, electric or other; heat pumps other than </w:t>
            </w:r>
            <w:r>
              <w:t>air-conditioning machines of heading 8415</w:t>
            </w:r>
          </w:p>
          <w:p w14:paraId="59106D70" w14:textId="77777777" w:rsidR="00E546F5" w:rsidRDefault="00951CE2">
            <w:pPr>
              <w:pStyle w:val="Tier2"/>
            </w:pPr>
            <w:r>
              <w:t>-</w:t>
            </w:r>
            <w:r>
              <w:tab/>
              <w:t>Other refrigerating or freezing equipment; heat pumps</w:t>
            </w:r>
          </w:p>
          <w:p w14:paraId="59106D71" w14:textId="77777777" w:rsidR="00E546F5" w:rsidRDefault="00951CE2">
            <w:pPr>
              <w:pStyle w:val="Tier3"/>
            </w:pPr>
            <w:r>
              <w:t>-</w:t>
            </w:r>
            <w:r>
              <w:tab/>
              <w:t>-</w:t>
            </w:r>
            <w:r>
              <w:tab/>
              <w:t>Other</w:t>
            </w:r>
          </w:p>
          <w:p w14:paraId="59106D72" w14:textId="77777777" w:rsidR="00E546F5" w:rsidRDefault="00951CE2">
            <w:pPr>
              <w:pStyle w:val="Tier4"/>
            </w:pPr>
            <w:r>
              <w:t>-</w:t>
            </w:r>
            <w:r>
              <w:tab/>
              <w:t>-</w:t>
            </w:r>
            <w:r>
              <w:tab/>
              <w:t>-</w:t>
            </w:r>
            <w:r>
              <w:tab/>
              <w:t>Other</w:t>
            </w:r>
          </w:p>
          <w:p w14:paraId="59106D73" w14:textId="77777777" w:rsidR="00E546F5" w:rsidRDefault="00951CE2">
            <w:pPr>
              <w:pStyle w:val="Tier5"/>
            </w:pPr>
            <w:r>
              <w:t>-</w:t>
            </w:r>
            <w:r>
              <w:tab/>
              <w:t>-</w:t>
            </w:r>
            <w:r>
              <w:tab/>
              <w:t>-</w:t>
            </w:r>
            <w:r>
              <w:tab/>
              <w:t>-</w:t>
            </w:r>
            <w:r>
              <w:tab/>
              <w:t>Other</w:t>
            </w:r>
          </w:p>
          <w:p w14:paraId="59106D74"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6D75" w14:textId="77777777" w:rsidR="00E546F5" w:rsidRDefault="00951CE2">
            <w:pPr>
              <w:pStyle w:val="Tier5Bullet"/>
            </w:pPr>
            <w:r>
              <w:tab/>
            </w:r>
            <w:r>
              <w:tab/>
            </w:r>
            <w:r>
              <w:tab/>
            </w:r>
            <w:r>
              <w:tab/>
              <w:t>-</w:t>
            </w:r>
            <w:r>
              <w:tab/>
              <w:t>for fitting to or equipping such ships, boats or other vessels;</w:t>
            </w:r>
          </w:p>
          <w:p w14:paraId="59106D76"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6D77" w14:textId="77777777" w:rsidR="00E546F5" w:rsidRDefault="00951CE2">
            <w:pPr>
              <w:pStyle w:val="Tier5Bullet"/>
            </w:pPr>
            <w:r>
              <w:tab/>
            </w:r>
            <w:r>
              <w:tab/>
            </w:r>
            <w:r>
              <w:tab/>
            </w:r>
            <w:r>
              <w:tab/>
              <w:t>-</w:t>
            </w:r>
            <w:r>
              <w:tab/>
              <w:t>for equipping the above platforms;</w:t>
            </w:r>
          </w:p>
          <w:p w14:paraId="59106D7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79" w14:textId="77777777" w:rsidR="00E546F5" w:rsidRDefault="00951CE2">
            <w:pPr>
              <w:pStyle w:val="NormalinTable"/>
            </w:pPr>
            <w:r>
              <w:t>0.0%</w:t>
            </w:r>
          </w:p>
        </w:tc>
      </w:tr>
      <w:tr w:rsidR="00E546F5" w14:paraId="59106D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7B" w14:textId="77777777" w:rsidR="00E546F5" w:rsidRDefault="00951CE2">
            <w:pPr>
              <w:pStyle w:val="NormalinTable"/>
            </w:pPr>
            <w:r>
              <w:t>8418910000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7C" w14:textId="77777777" w:rsidR="00E546F5" w:rsidRDefault="00951CE2">
            <w:pPr>
              <w:pStyle w:val="Tier1"/>
            </w:pPr>
            <w:r>
              <w:t xml:space="preserve">Refrigerators, </w:t>
            </w:r>
            <w:r>
              <w:t>freezers and other refrigerating or freezing equipment, electric or other; heat pumps other than air-conditioning machines of heading 8415</w:t>
            </w:r>
          </w:p>
          <w:p w14:paraId="59106D7D" w14:textId="77777777" w:rsidR="00E546F5" w:rsidRDefault="00951CE2">
            <w:pPr>
              <w:pStyle w:val="Tier2"/>
            </w:pPr>
            <w:r>
              <w:t>-</w:t>
            </w:r>
            <w:r>
              <w:tab/>
              <w:t>Parts</w:t>
            </w:r>
          </w:p>
          <w:p w14:paraId="59106D7E" w14:textId="77777777" w:rsidR="00E546F5" w:rsidRDefault="00951CE2">
            <w:pPr>
              <w:pStyle w:val="Tier3"/>
            </w:pPr>
            <w:r>
              <w:t>-</w:t>
            </w:r>
            <w:r>
              <w:tab/>
              <w:t>-</w:t>
            </w:r>
            <w:r>
              <w:tab/>
              <w:t>Furniture designed to receive refrigerating or freezing equipment</w:t>
            </w:r>
          </w:p>
          <w:p w14:paraId="59106D7F" w14:textId="77777777" w:rsidR="00E546F5" w:rsidRDefault="00951CE2">
            <w:pPr>
              <w:pStyle w:val="Tier3Bullet"/>
            </w:pPr>
            <w:r>
              <w:tab/>
            </w:r>
            <w:r>
              <w:tab/>
              <w:t>-</w:t>
            </w:r>
            <w:r>
              <w:tab/>
              <w:t>for incorporation in ships, boats o</w:t>
            </w:r>
            <w:r>
              <w:t>r other vessels listed in Table 1, for the purposes of their construction, repair, maintenance or conversion;</w:t>
            </w:r>
          </w:p>
          <w:p w14:paraId="59106D80" w14:textId="77777777" w:rsidR="00E546F5" w:rsidRDefault="00951CE2">
            <w:pPr>
              <w:pStyle w:val="Tier3Bullet"/>
            </w:pPr>
            <w:r>
              <w:tab/>
            </w:r>
            <w:r>
              <w:tab/>
              <w:t>-</w:t>
            </w:r>
            <w:r>
              <w:tab/>
              <w:t>for fitting to or equipping such ships, boats or other vessels;</w:t>
            </w:r>
          </w:p>
          <w:p w14:paraId="59106D81" w14:textId="77777777" w:rsidR="00E546F5" w:rsidRDefault="00951CE2">
            <w:pPr>
              <w:pStyle w:val="Tier3Bullet"/>
            </w:pP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6D82" w14:textId="77777777" w:rsidR="00E546F5" w:rsidRDefault="00951CE2">
            <w:pPr>
              <w:pStyle w:val="Tier3Bullet"/>
            </w:pPr>
            <w:r>
              <w:tab/>
            </w:r>
            <w:r>
              <w:tab/>
              <w:t>-</w:t>
            </w:r>
            <w:r>
              <w:tab/>
              <w:t>for equipping the above platforms;</w:t>
            </w:r>
          </w:p>
          <w:p w14:paraId="59106D83" w14:textId="77777777" w:rsidR="00E546F5" w:rsidRDefault="00951CE2">
            <w:pPr>
              <w:pStyle w:val="Tier3Bullet"/>
            </w:pP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84" w14:textId="77777777" w:rsidR="00E546F5" w:rsidRDefault="00951CE2">
            <w:pPr>
              <w:pStyle w:val="NormalinTable"/>
            </w:pPr>
            <w:r>
              <w:t>0.0%</w:t>
            </w:r>
          </w:p>
        </w:tc>
      </w:tr>
      <w:tr w:rsidR="00E546F5" w14:paraId="59106D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86" w14:textId="77777777" w:rsidR="00E546F5" w:rsidRDefault="00951CE2">
            <w:pPr>
              <w:pStyle w:val="NormalinTable"/>
            </w:pPr>
            <w:r>
              <w:t>8418991010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87" w14:textId="77777777" w:rsidR="00E546F5" w:rsidRDefault="00951CE2">
            <w:pPr>
              <w:pStyle w:val="Tier1"/>
            </w:pPr>
            <w:r>
              <w:t>Refrigerators, freezers and other refrigerating or freezing equipment, electric or other; heat pumps other than air-conditioning machines of heading 8415</w:t>
            </w:r>
          </w:p>
          <w:p w14:paraId="59106D88" w14:textId="77777777" w:rsidR="00E546F5" w:rsidRDefault="00951CE2">
            <w:pPr>
              <w:pStyle w:val="Tier2"/>
            </w:pPr>
            <w:r>
              <w:t>-</w:t>
            </w:r>
            <w:r>
              <w:tab/>
              <w:t>Parts</w:t>
            </w:r>
          </w:p>
          <w:p w14:paraId="59106D89" w14:textId="77777777" w:rsidR="00E546F5" w:rsidRDefault="00951CE2">
            <w:pPr>
              <w:pStyle w:val="Tier3"/>
            </w:pPr>
            <w:r>
              <w:t>-</w:t>
            </w:r>
            <w:r>
              <w:tab/>
              <w:t>-</w:t>
            </w:r>
            <w:r>
              <w:tab/>
              <w:t>Other</w:t>
            </w:r>
          </w:p>
          <w:p w14:paraId="59106D8A" w14:textId="77777777" w:rsidR="00E546F5" w:rsidRDefault="00951CE2">
            <w:pPr>
              <w:pStyle w:val="Tier4"/>
            </w:pPr>
            <w:r>
              <w:t>-</w:t>
            </w:r>
            <w:r>
              <w:tab/>
              <w:t>-</w:t>
            </w:r>
            <w:r>
              <w:tab/>
              <w:t>-</w:t>
            </w:r>
            <w:r>
              <w:tab/>
              <w:t xml:space="preserve">Evaporators and condensers, excluding those for </w:t>
            </w:r>
            <w:r>
              <w:t>refrigerators of the household type</w:t>
            </w:r>
          </w:p>
          <w:p w14:paraId="59106D8B" w14:textId="77777777" w:rsidR="00E546F5" w:rsidRDefault="00951CE2">
            <w:pPr>
              <w:pStyle w:val="Tier5"/>
            </w:pPr>
            <w:r>
              <w:t>-</w:t>
            </w:r>
            <w:r>
              <w:tab/>
              <w:t>-</w:t>
            </w:r>
            <w:r>
              <w:tab/>
              <w:t>-</w:t>
            </w:r>
            <w:r>
              <w:tab/>
              <w:t>-</w:t>
            </w:r>
            <w:r>
              <w:tab/>
              <w:t>For use in certain types of aircraft</w:t>
            </w:r>
          </w:p>
          <w:p w14:paraId="59106D8C"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8D" w14:textId="77777777" w:rsidR="00E546F5" w:rsidRDefault="00951CE2">
            <w:pPr>
              <w:pStyle w:val="NormalinTable"/>
            </w:pPr>
            <w:r>
              <w:t>0.0%</w:t>
            </w:r>
          </w:p>
        </w:tc>
      </w:tr>
      <w:tr w:rsidR="00E546F5" w14:paraId="59106D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8F" w14:textId="77777777" w:rsidR="00E546F5" w:rsidRDefault="00951CE2">
            <w:pPr>
              <w:pStyle w:val="NormalinTable"/>
            </w:pPr>
            <w:r>
              <w:t>8418991051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90" w14:textId="77777777" w:rsidR="00E546F5" w:rsidRDefault="00951CE2">
            <w:pPr>
              <w:pStyle w:val="Tier1"/>
            </w:pPr>
            <w:r>
              <w:t>Refrigerators, freezers and other refrigerating or freezing equipment, electric or other; heat pumps other than air-conditioning machines of heading 8415</w:t>
            </w:r>
          </w:p>
          <w:p w14:paraId="59106D91" w14:textId="77777777" w:rsidR="00E546F5" w:rsidRDefault="00951CE2">
            <w:pPr>
              <w:pStyle w:val="Tier2"/>
            </w:pPr>
            <w:r>
              <w:t>-</w:t>
            </w:r>
            <w:r>
              <w:tab/>
              <w:t>Parts</w:t>
            </w:r>
          </w:p>
          <w:p w14:paraId="59106D92" w14:textId="77777777" w:rsidR="00E546F5" w:rsidRDefault="00951CE2">
            <w:pPr>
              <w:pStyle w:val="Tier3"/>
            </w:pPr>
            <w:r>
              <w:t>-</w:t>
            </w:r>
            <w:r>
              <w:tab/>
              <w:t>-</w:t>
            </w:r>
            <w:r>
              <w:tab/>
              <w:t>Other</w:t>
            </w:r>
          </w:p>
          <w:p w14:paraId="59106D93" w14:textId="77777777" w:rsidR="00E546F5" w:rsidRDefault="00951CE2">
            <w:pPr>
              <w:pStyle w:val="Tier4"/>
            </w:pPr>
            <w:r>
              <w:t>-</w:t>
            </w:r>
            <w:r>
              <w:tab/>
              <w:t>-</w:t>
            </w:r>
            <w:r>
              <w:tab/>
              <w:t>-</w:t>
            </w:r>
            <w:r>
              <w:tab/>
              <w:t xml:space="preserve">Evaporators and condensers, excluding </w:t>
            </w:r>
            <w:r>
              <w:t>those for refrigerators of the household type</w:t>
            </w:r>
          </w:p>
          <w:p w14:paraId="59106D94" w14:textId="77777777" w:rsidR="00E546F5" w:rsidRDefault="00951CE2">
            <w:pPr>
              <w:pStyle w:val="Tier5"/>
            </w:pPr>
            <w:r>
              <w:t>-</w:t>
            </w:r>
            <w:r>
              <w:tab/>
              <w:t>-</w:t>
            </w:r>
            <w:r>
              <w:tab/>
              <w:t>-</w:t>
            </w:r>
            <w:r>
              <w:tab/>
              <w:t>-</w:t>
            </w:r>
            <w:r>
              <w:tab/>
              <w:t>Other</w:t>
            </w:r>
          </w:p>
          <w:p w14:paraId="59106D95" w14:textId="77777777" w:rsidR="00E546F5" w:rsidRDefault="00951CE2">
            <w:pPr>
              <w:pStyle w:val="Tier6"/>
            </w:pPr>
            <w:r>
              <w:t>-</w:t>
            </w:r>
            <w:r>
              <w:tab/>
              <w:t>-</w:t>
            </w:r>
            <w:r>
              <w:tab/>
              <w:t>-</w:t>
            </w:r>
            <w:r>
              <w:tab/>
              <w:t>-</w:t>
            </w:r>
            <w:r>
              <w:tab/>
              <w:t>-</w:t>
            </w:r>
            <w:r>
              <w:tab/>
              <w:t>Evaporator composed of aluminium fins and a copper coil of the kind used in refrigeration equipment</w:t>
            </w:r>
          </w:p>
          <w:p w14:paraId="59106D96" w14:textId="77777777" w:rsidR="00E546F5" w:rsidRDefault="00951CE2">
            <w:pPr>
              <w:pStyle w:val="Tier7"/>
            </w:pPr>
            <w:r>
              <w:t>-</w:t>
            </w:r>
            <w:r>
              <w:tab/>
              <w:t>-</w:t>
            </w:r>
            <w:r>
              <w:tab/>
              <w:t>-</w:t>
            </w:r>
            <w:r>
              <w:tab/>
              <w:t>-</w:t>
            </w:r>
            <w:r>
              <w:tab/>
              <w:t>-</w:t>
            </w:r>
            <w:r>
              <w:tab/>
              <w:t>-</w:t>
            </w:r>
            <w:r>
              <w:tab/>
              <w:t>Pre-charged with hydrofluorocarbons (HFCs)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97" w14:textId="77777777" w:rsidR="00E546F5" w:rsidRDefault="00951CE2">
            <w:pPr>
              <w:pStyle w:val="NormalinTable"/>
            </w:pPr>
            <w:r>
              <w:t>0.0%</w:t>
            </w:r>
          </w:p>
        </w:tc>
      </w:tr>
      <w:tr w:rsidR="00E546F5" w14:paraId="59106D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99" w14:textId="77777777" w:rsidR="00E546F5" w:rsidRDefault="00951CE2">
            <w:pPr>
              <w:pStyle w:val="NormalinTable"/>
            </w:pPr>
            <w:r>
              <w:t>8418991059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9A" w14:textId="77777777" w:rsidR="00E546F5" w:rsidRDefault="00951CE2">
            <w:pPr>
              <w:pStyle w:val="Tier1"/>
            </w:pPr>
            <w:r>
              <w:t>Refrigerators, freezers and other refrigerating or freezing equipment, electric or other; heat pumps other than air-conditioning machines of heading 8415</w:t>
            </w:r>
          </w:p>
          <w:p w14:paraId="59106D9B" w14:textId="77777777" w:rsidR="00E546F5" w:rsidRDefault="00951CE2">
            <w:pPr>
              <w:pStyle w:val="Tier2"/>
            </w:pPr>
            <w:r>
              <w:t>-</w:t>
            </w:r>
            <w:r>
              <w:tab/>
              <w:t>Parts</w:t>
            </w:r>
          </w:p>
          <w:p w14:paraId="59106D9C" w14:textId="77777777" w:rsidR="00E546F5" w:rsidRDefault="00951CE2">
            <w:pPr>
              <w:pStyle w:val="Tier3"/>
            </w:pPr>
            <w:r>
              <w:t>-</w:t>
            </w:r>
            <w:r>
              <w:tab/>
              <w:t>-</w:t>
            </w:r>
            <w:r>
              <w:tab/>
              <w:t>Other</w:t>
            </w:r>
          </w:p>
          <w:p w14:paraId="59106D9D" w14:textId="77777777" w:rsidR="00E546F5" w:rsidRDefault="00951CE2">
            <w:pPr>
              <w:pStyle w:val="Tier4"/>
            </w:pPr>
            <w:r>
              <w:t>-</w:t>
            </w:r>
            <w:r>
              <w:tab/>
              <w:t>-</w:t>
            </w:r>
            <w:r>
              <w:tab/>
              <w:t>-</w:t>
            </w:r>
            <w:r>
              <w:tab/>
              <w:t xml:space="preserve">Evaporators and condensers, excluding those for refrigerators of the </w:t>
            </w:r>
            <w:r>
              <w:t>household type</w:t>
            </w:r>
          </w:p>
          <w:p w14:paraId="59106D9E" w14:textId="77777777" w:rsidR="00E546F5" w:rsidRDefault="00951CE2">
            <w:pPr>
              <w:pStyle w:val="Tier5"/>
            </w:pPr>
            <w:r>
              <w:t>-</w:t>
            </w:r>
            <w:r>
              <w:tab/>
              <w:t>-</w:t>
            </w:r>
            <w:r>
              <w:tab/>
              <w:t>-</w:t>
            </w:r>
            <w:r>
              <w:tab/>
              <w:t>-</w:t>
            </w:r>
            <w:r>
              <w:tab/>
              <w:t>Other</w:t>
            </w:r>
          </w:p>
          <w:p w14:paraId="59106D9F" w14:textId="77777777" w:rsidR="00E546F5" w:rsidRDefault="00951CE2">
            <w:pPr>
              <w:pStyle w:val="Tier6"/>
            </w:pPr>
            <w:r>
              <w:t>-</w:t>
            </w:r>
            <w:r>
              <w:tab/>
              <w:t>-</w:t>
            </w:r>
            <w:r>
              <w:tab/>
              <w:t>-</w:t>
            </w:r>
            <w:r>
              <w:tab/>
              <w:t>-</w:t>
            </w:r>
            <w:r>
              <w:tab/>
              <w:t>-</w:t>
            </w:r>
            <w:r>
              <w:tab/>
              <w:t>Evaporator composed of aluminium fins and a copper coil of the kind used in refrigeration equipment</w:t>
            </w:r>
          </w:p>
          <w:p w14:paraId="59106DA0"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A1" w14:textId="77777777" w:rsidR="00E546F5" w:rsidRDefault="00951CE2">
            <w:pPr>
              <w:pStyle w:val="NormalinTable"/>
            </w:pPr>
            <w:r>
              <w:t>0.0%</w:t>
            </w:r>
          </w:p>
        </w:tc>
      </w:tr>
      <w:tr w:rsidR="00E546F5" w14:paraId="59106D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A3" w14:textId="77777777" w:rsidR="00E546F5" w:rsidRDefault="00951CE2">
            <w:pPr>
              <w:pStyle w:val="NormalinTable"/>
            </w:pPr>
            <w:r>
              <w:t>8418991061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A4" w14:textId="77777777" w:rsidR="00E546F5" w:rsidRDefault="00951CE2">
            <w:pPr>
              <w:pStyle w:val="Tier1"/>
            </w:pPr>
            <w:r>
              <w:t xml:space="preserve">Refrigerators, freezers and other refrigerating or freezing equipment, </w:t>
            </w:r>
            <w:r>
              <w:t>electric or other; heat pumps other than air-conditioning machines of heading 8415</w:t>
            </w:r>
          </w:p>
          <w:p w14:paraId="59106DA5" w14:textId="77777777" w:rsidR="00E546F5" w:rsidRDefault="00951CE2">
            <w:pPr>
              <w:pStyle w:val="Tier2"/>
            </w:pPr>
            <w:r>
              <w:t>-</w:t>
            </w:r>
            <w:r>
              <w:tab/>
              <w:t>Parts</w:t>
            </w:r>
          </w:p>
          <w:p w14:paraId="59106DA6" w14:textId="77777777" w:rsidR="00E546F5" w:rsidRDefault="00951CE2">
            <w:pPr>
              <w:pStyle w:val="Tier3"/>
            </w:pPr>
            <w:r>
              <w:t>-</w:t>
            </w:r>
            <w:r>
              <w:tab/>
              <w:t>-</w:t>
            </w:r>
            <w:r>
              <w:tab/>
              <w:t>Other</w:t>
            </w:r>
          </w:p>
          <w:p w14:paraId="59106DA7" w14:textId="77777777" w:rsidR="00E546F5" w:rsidRDefault="00951CE2">
            <w:pPr>
              <w:pStyle w:val="Tier4"/>
            </w:pPr>
            <w:r>
              <w:t>-</w:t>
            </w:r>
            <w:r>
              <w:tab/>
              <w:t>-</w:t>
            </w:r>
            <w:r>
              <w:tab/>
              <w:t>-</w:t>
            </w:r>
            <w:r>
              <w:tab/>
              <w:t>Evaporators and condensers, excluding those for refrigerators of the household type</w:t>
            </w:r>
          </w:p>
          <w:p w14:paraId="59106DA8" w14:textId="77777777" w:rsidR="00E546F5" w:rsidRDefault="00951CE2">
            <w:pPr>
              <w:pStyle w:val="Tier5"/>
            </w:pPr>
            <w:r>
              <w:t>-</w:t>
            </w:r>
            <w:r>
              <w:tab/>
              <w:t>-</w:t>
            </w:r>
            <w:r>
              <w:tab/>
              <w:t>-</w:t>
            </w:r>
            <w:r>
              <w:tab/>
              <w:t>-</w:t>
            </w:r>
            <w:r>
              <w:tab/>
              <w:t>Other</w:t>
            </w:r>
          </w:p>
          <w:p w14:paraId="59106DA9" w14:textId="77777777" w:rsidR="00E546F5" w:rsidRDefault="00951CE2">
            <w:pPr>
              <w:pStyle w:val="Tier6"/>
            </w:pPr>
            <w:r>
              <w:t>-</w:t>
            </w:r>
            <w:r>
              <w:tab/>
              <w:t>-</w:t>
            </w:r>
            <w:r>
              <w:tab/>
              <w:t>-</w:t>
            </w:r>
            <w:r>
              <w:tab/>
              <w:t>-</w:t>
            </w:r>
            <w:r>
              <w:tab/>
              <w:t>-</w:t>
            </w:r>
            <w:r>
              <w:tab/>
              <w:t>Condenser composed of two concentric copp</w:t>
            </w:r>
            <w:r>
              <w:t>er tubes of the kind used in refrigeration equipment</w:t>
            </w:r>
          </w:p>
          <w:p w14:paraId="59106DAA" w14:textId="77777777" w:rsidR="00E546F5" w:rsidRDefault="00951CE2">
            <w:pPr>
              <w:pStyle w:val="Tier7"/>
            </w:pPr>
            <w:r>
              <w:t>-</w:t>
            </w:r>
            <w:r>
              <w:tab/>
              <w:t>-</w:t>
            </w:r>
            <w:r>
              <w:tab/>
              <w:t>-</w:t>
            </w:r>
            <w:r>
              <w:tab/>
              <w:t>-</w:t>
            </w:r>
            <w:r>
              <w:tab/>
              <w:t>-</w:t>
            </w:r>
            <w:r>
              <w:tab/>
              <w:t>-</w:t>
            </w:r>
            <w:r>
              <w:tab/>
              <w:t>Pre-charged with hydrofluorocarbons (HFCs)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AB" w14:textId="77777777" w:rsidR="00E546F5" w:rsidRDefault="00951CE2">
            <w:pPr>
              <w:pStyle w:val="NormalinTable"/>
            </w:pPr>
            <w:r>
              <w:t>0.0%</w:t>
            </w:r>
          </w:p>
        </w:tc>
      </w:tr>
      <w:tr w:rsidR="00E546F5" w14:paraId="59106D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AD" w14:textId="77777777" w:rsidR="00E546F5" w:rsidRDefault="00951CE2">
            <w:pPr>
              <w:pStyle w:val="NormalinTable"/>
            </w:pPr>
            <w:r>
              <w:t>8418991069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AE" w14:textId="77777777" w:rsidR="00E546F5" w:rsidRDefault="00951CE2">
            <w:pPr>
              <w:pStyle w:val="Tier1"/>
            </w:pPr>
            <w:r>
              <w:t xml:space="preserve">Refrigerators, freezers and other refrigerating or freezing equipment, electric or other; heat pumps other than </w:t>
            </w:r>
            <w:r>
              <w:t>air-conditioning machines of heading 8415</w:t>
            </w:r>
          </w:p>
          <w:p w14:paraId="59106DAF" w14:textId="77777777" w:rsidR="00E546F5" w:rsidRDefault="00951CE2">
            <w:pPr>
              <w:pStyle w:val="Tier2"/>
            </w:pPr>
            <w:r>
              <w:t>-</w:t>
            </w:r>
            <w:r>
              <w:tab/>
              <w:t>Parts</w:t>
            </w:r>
          </w:p>
          <w:p w14:paraId="59106DB0" w14:textId="77777777" w:rsidR="00E546F5" w:rsidRDefault="00951CE2">
            <w:pPr>
              <w:pStyle w:val="Tier3"/>
            </w:pPr>
            <w:r>
              <w:t>-</w:t>
            </w:r>
            <w:r>
              <w:tab/>
              <w:t>-</w:t>
            </w:r>
            <w:r>
              <w:tab/>
              <w:t>Other</w:t>
            </w:r>
          </w:p>
          <w:p w14:paraId="59106DB1" w14:textId="77777777" w:rsidR="00E546F5" w:rsidRDefault="00951CE2">
            <w:pPr>
              <w:pStyle w:val="Tier4"/>
            </w:pPr>
            <w:r>
              <w:t>-</w:t>
            </w:r>
            <w:r>
              <w:tab/>
              <w:t>-</w:t>
            </w:r>
            <w:r>
              <w:tab/>
              <w:t>-</w:t>
            </w:r>
            <w:r>
              <w:tab/>
              <w:t>Evaporators and condensers, excluding those for refrigerators of the household type</w:t>
            </w:r>
          </w:p>
          <w:p w14:paraId="59106DB2" w14:textId="77777777" w:rsidR="00E546F5" w:rsidRDefault="00951CE2">
            <w:pPr>
              <w:pStyle w:val="Tier5"/>
            </w:pPr>
            <w:r>
              <w:t>-</w:t>
            </w:r>
            <w:r>
              <w:tab/>
              <w:t>-</w:t>
            </w:r>
            <w:r>
              <w:tab/>
              <w:t>-</w:t>
            </w:r>
            <w:r>
              <w:tab/>
              <w:t>-</w:t>
            </w:r>
            <w:r>
              <w:tab/>
              <w:t>Other</w:t>
            </w:r>
          </w:p>
          <w:p w14:paraId="59106DB3" w14:textId="77777777" w:rsidR="00E546F5" w:rsidRDefault="00951CE2">
            <w:pPr>
              <w:pStyle w:val="Tier6"/>
            </w:pPr>
            <w:r>
              <w:t>-</w:t>
            </w:r>
            <w:r>
              <w:tab/>
              <w:t>-</w:t>
            </w:r>
            <w:r>
              <w:tab/>
              <w:t>-</w:t>
            </w:r>
            <w:r>
              <w:tab/>
              <w:t>-</w:t>
            </w:r>
            <w:r>
              <w:tab/>
              <w:t>-</w:t>
            </w:r>
            <w:r>
              <w:tab/>
              <w:t>Condenser composed of two concentric copper tubes of the kind used in refrigeratio</w:t>
            </w:r>
            <w:r>
              <w:t>n equipment</w:t>
            </w:r>
          </w:p>
          <w:p w14:paraId="59106DB4"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B5" w14:textId="77777777" w:rsidR="00E546F5" w:rsidRDefault="00951CE2">
            <w:pPr>
              <w:pStyle w:val="NormalinTable"/>
            </w:pPr>
            <w:r>
              <w:t>0.0%</w:t>
            </w:r>
          </w:p>
        </w:tc>
      </w:tr>
      <w:tr w:rsidR="00E546F5" w14:paraId="59106D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B7" w14:textId="77777777" w:rsidR="00E546F5" w:rsidRDefault="00951CE2">
            <w:pPr>
              <w:pStyle w:val="NormalinTable"/>
            </w:pPr>
            <w:r>
              <w:t>8418991070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B8" w14:textId="77777777" w:rsidR="00E546F5" w:rsidRDefault="00951CE2">
            <w:pPr>
              <w:pStyle w:val="Tier1"/>
            </w:pPr>
            <w:r>
              <w:t>Refrigerators, freezers and other refrigerating or freezing equipment, electric or other; heat pumps other than air-conditioning machines of heading 8415</w:t>
            </w:r>
          </w:p>
          <w:p w14:paraId="59106DB9" w14:textId="77777777" w:rsidR="00E546F5" w:rsidRDefault="00951CE2">
            <w:pPr>
              <w:pStyle w:val="Tier2"/>
            </w:pPr>
            <w:r>
              <w:t>-</w:t>
            </w:r>
            <w:r>
              <w:tab/>
              <w:t>Parts</w:t>
            </w:r>
          </w:p>
          <w:p w14:paraId="59106DBA" w14:textId="77777777" w:rsidR="00E546F5" w:rsidRDefault="00951CE2">
            <w:pPr>
              <w:pStyle w:val="Tier3"/>
            </w:pPr>
            <w:r>
              <w:t>-</w:t>
            </w:r>
            <w:r>
              <w:tab/>
              <w:t>-</w:t>
            </w:r>
            <w:r>
              <w:tab/>
              <w:t>Other</w:t>
            </w:r>
          </w:p>
          <w:p w14:paraId="59106DBB" w14:textId="77777777" w:rsidR="00E546F5" w:rsidRDefault="00951CE2">
            <w:pPr>
              <w:pStyle w:val="Tier4"/>
            </w:pPr>
            <w:r>
              <w:t>-</w:t>
            </w:r>
            <w:r>
              <w:tab/>
              <w:t>-</w:t>
            </w:r>
            <w:r>
              <w:tab/>
              <w:t>-</w:t>
            </w:r>
            <w:r>
              <w:tab/>
              <w:t xml:space="preserve">Evaporators and </w:t>
            </w:r>
            <w:r>
              <w:t>condensers, excluding those for refrigerators of the household type</w:t>
            </w:r>
          </w:p>
          <w:p w14:paraId="59106DBC" w14:textId="77777777" w:rsidR="00E546F5" w:rsidRDefault="00951CE2">
            <w:pPr>
              <w:pStyle w:val="Tier5"/>
            </w:pPr>
            <w:r>
              <w:t>-</w:t>
            </w:r>
            <w:r>
              <w:tab/>
              <w:t>-</w:t>
            </w:r>
            <w:r>
              <w:tab/>
              <w:t>-</w:t>
            </w:r>
            <w:r>
              <w:tab/>
              <w:t>-</w:t>
            </w:r>
            <w:r>
              <w:tab/>
              <w:t>Other</w:t>
            </w:r>
          </w:p>
          <w:p w14:paraId="59106DBD" w14:textId="77777777" w:rsidR="00E546F5" w:rsidRDefault="00951CE2">
            <w:pPr>
              <w:pStyle w:val="Tier6"/>
            </w:pPr>
            <w:r>
              <w:t>-</w:t>
            </w:r>
            <w:r>
              <w:tab/>
              <w:t>-</w:t>
            </w:r>
            <w:r>
              <w:tab/>
              <w:t>-</w:t>
            </w:r>
            <w:r>
              <w:tab/>
              <w:t>-</w:t>
            </w:r>
            <w:r>
              <w:tab/>
              <w:t>-</w:t>
            </w:r>
            <w:r>
              <w:tab/>
              <w:t>Evaporator made of aluminium for use in the manufacture of air conditioning machines for automobiles</w:t>
            </w:r>
          </w:p>
          <w:p w14:paraId="59106DBE"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6DBF" w14:textId="77777777" w:rsidR="00E546F5" w:rsidRDefault="00951CE2">
            <w:pPr>
              <w:pStyle w:val="Tier6Bullet"/>
            </w:pPr>
            <w:r>
              <w:tab/>
            </w:r>
            <w:r>
              <w:tab/>
            </w:r>
            <w:r>
              <w:tab/>
            </w:r>
            <w:r>
              <w:tab/>
            </w:r>
            <w:r>
              <w:tab/>
              <w:t>-</w:t>
            </w:r>
            <w:r>
              <w:tab/>
              <w:t>for fitting to or equipping such ships, boats or other vessels;</w:t>
            </w:r>
          </w:p>
          <w:p w14:paraId="59106DC0"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6DC1" w14:textId="77777777" w:rsidR="00E546F5" w:rsidRDefault="00951CE2">
            <w:pPr>
              <w:pStyle w:val="Tier6Bullet"/>
            </w:pPr>
            <w:r>
              <w:tab/>
            </w:r>
            <w:r>
              <w:tab/>
            </w:r>
            <w:r>
              <w:tab/>
            </w:r>
            <w:r>
              <w:tab/>
            </w:r>
            <w:r>
              <w:tab/>
              <w:t>-</w:t>
            </w:r>
            <w:r>
              <w:tab/>
              <w:t>for equipping the above platforms;</w:t>
            </w:r>
          </w:p>
          <w:p w14:paraId="59106DC2"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C3" w14:textId="77777777" w:rsidR="00E546F5" w:rsidRDefault="00951CE2">
            <w:pPr>
              <w:pStyle w:val="NormalinTable"/>
            </w:pPr>
            <w:r>
              <w:t>0.0%</w:t>
            </w:r>
          </w:p>
        </w:tc>
      </w:tr>
      <w:tr w:rsidR="00E546F5" w14:paraId="59106D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C5" w14:textId="77777777" w:rsidR="00E546F5" w:rsidRDefault="00951CE2">
            <w:pPr>
              <w:pStyle w:val="NormalinTable"/>
            </w:pPr>
            <w:r>
              <w:t>8418991081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C6" w14:textId="77777777" w:rsidR="00E546F5" w:rsidRDefault="00951CE2">
            <w:pPr>
              <w:pStyle w:val="Tier1"/>
            </w:pPr>
            <w:r>
              <w:t>Refrigerators, freezers and other refrigerating or freezing equipment, electric or other; heat pumps other than air-conditioning machines of heading 8415</w:t>
            </w:r>
          </w:p>
          <w:p w14:paraId="59106DC7" w14:textId="77777777" w:rsidR="00E546F5" w:rsidRDefault="00951CE2">
            <w:pPr>
              <w:pStyle w:val="Tier2"/>
            </w:pPr>
            <w:r>
              <w:t>-</w:t>
            </w:r>
            <w:r>
              <w:tab/>
              <w:t>Parts</w:t>
            </w:r>
          </w:p>
          <w:p w14:paraId="59106DC8" w14:textId="77777777" w:rsidR="00E546F5" w:rsidRDefault="00951CE2">
            <w:pPr>
              <w:pStyle w:val="Tier3"/>
            </w:pPr>
            <w:r>
              <w:t>-</w:t>
            </w:r>
            <w:r>
              <w:tab/>
              <w:t>-</w:t>
            </w:r>
            <w:r>
              <w:tab/>
              <w:t>Other</w:t>
            </w:r>
          </w:p>
          <w:p w14:paraId="59106DC9" w14:textId="77777777" w:rsidR="00E546F5" w:rsidRDefault="00951CE2">
            <w:pPr>
              <w:pStyle w:val="Tier4"/>
            </w:pPr>
            <w:r>
              <w:t>-</w:t>
            </w:r>
            <w:r>
              <w:tab/>
              <w:t>-</w:t>
            </w:r>
            <w:r>
              <w:tab/>
              <w:t>-</w:t>
            </w:r>
            <w:r>
              <w:tab/>
              <w:t xml:space="preserve">Evaporators and condensers, excluding those for </w:t>
            </w:r>
            <w:r>
              <w:t>refrigerators of the household type</w:t>
            </w:r>
          </w:p>
          <w:p w14:paraId="59106DCA" w14:textId="77777777" w:rsidR="00E546F5" w:rsidRDefault="00951CE2">
            <w:pPr>
              <w:pStyle w:val="Tier5"/>
            </w:pPr>
            <w:r>
              <w:t>-</w:t>
            </w:r>
            <w:r>
              <w:tab/>
              <w:t>-</w:t>
            </w:r>
            <w:r>
              <w:tab/>
              <w:t>-</w:t>
            </w:r>
            <w:r>
              <w:tab/>
              <w:t>-</w:t>
            </w:r>
            <w:r>
              <w:tab/>
              <w:t>Other</w:t>
            </w:r>
          </w:p>
          <w:p w14:paraId="59106DCB" w14:textId="77777777" w:rsidR="00E546F5" w:rsidRDefault="00951CE2">
            <w:pPr>
              <w:pStyle w:val="Tier6"/>
            </w:pPr>
            <w:r>
              <w:t>-</w:t>
            </w:r>
            <w:r>
              <w:tab/>
              <w:t>-</w:t>
            </w:r>
            <w:r>
              <w:tab/>
              <w:t>-</w:t>
            </w:r>
            <w:r>
              <w:tab/>
              <w:t>-</w:t>
            </w:r>
            <w:r>
              <w:tab/>
              <w:t>-</w:t>
            </w:r>
            <w:r>
              <w:tab/>
              <w:t>Other</w:t>
            </w:r>
          </w:p>
          <w:p w14:paraId="59106DCC" w14:textId="77777777" w:rsidR="00E546F5" w:rsidRDefault="00951CE2">
            <w:pPr>
              <w:pStyle w:val="Tier7"/>
            </w:pPr>
            <w:r>
              <w:t>-</w:t>
            </w:r>
            <w:r>
              <w:tab/>
              <w:t>-</w:t>
            </w:r>
            <w:r>
              <w:tab/>
              <w:t>-</w:t>
            </w:r>
            <w:r>
              <w:tab/>
              <w:t>-</w:t>
            </w:r>
            <w:r>
              <w:tab/>
              <w:t>-</w:t>
            </w:r>
            <w:r>
              <w:tab/>
              <w:t>-</w:t>
            </w:r>
            <w:r>
              <w:tab/>
              <w:t>Pre-charged with hydrofluorocarbons (HFCs)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CD" w14:textId="77777777" w:rsidR="00E546F5" w:rsidRDefault="00951CE2">
            <w:pPr>
              <w:pStyle w:val="NormalinTable"/>
            </w:pPr>
            <w:r>
              <w:t>0.0%</w:t>
            </w:r>
          </w:p>
        </w:tc>
      </w:tr>
      <w:tr w:rsidR="00E546F5" w14:paraId="59106D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CF" w14:textId="77777777" w:rsidR="00E546F5" w:rsidRDefault="00951CE2">
            <w:pPr>
              <w:pStyle w:val="NormalinTable"/>
            </w:pPr>
            <w:r>
              <w:t>8418991087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D0" w14:textId="77777777" w:rsidR="00E546F5" w:rsidRDefault="00951CE2">
            <w:pPr>
              <w:pStyle w:val="Tier1"/>
            </w:pPr>
            <w:r>
              <w:t xml:space="preserve">Refrigerators, freezers and other refrigerating or freezing equipment, electric or other; heat pumps other than </w:t>
            </w:r>
            <w:r>
              <w:t>air-conditioning machines of heading 8415</w:t>
            </w:r>
          </w:p>
          <w:p w14:paraId="59106DD1" w14:textId="77777777" w:rsidR="00E546F5" w:rsidRDefault="00951CE2">
            <w:pPr>
              <w:pStyle w:val="Tier2"/>
            </w:pPr>
            <w:r>
              <w:t>-</w:t>
            </w:r>
            <w:r>
              <w:tab/>
              <w:t>Parts</w:t>
            </w:r>
          </w:p>
          <w:p w14:paraId="59106DD2" w14:textId="77777777" w:rsidR="00E546F5" w:rsidRDefault="00951CE2">
            <w:pPr>
              <w:pStyle w:val="Tier3"/>
            </w:pPr>
            <w:r>
              <w:t>-</w:t>
            </w:r>
            <w:r>
              <w:tab/>
              <w:t>-</w:t>
            </w:r>
            <w:r>
              <w:tab/>
              <w:t>Other</w:t>
            </w:r>
          </w:p>
          <w:p w14:paraId="59106DD3" w14:textId="77777777" w:rsidR="00E546F5" w:rsidRDefault="00951CE2">
            <w:pPr>
              <w:pStyle w:val="Tier4"/>
            </w:pPr>
            <w:r>
              <w:t>-</w:t>
            </w:r>
            <w:r>
              <w:tab/>
              <w:t>-</w:t>
            </w:r>
            <w:r>
              <w:tab/>
              <w:t>-</w:t>
            </w:r>
            <w:r>
              <w:tab/>
              <w:t>Evaporators and condensers, excluding those for refrigerators of the household type</w:t>
            </w:r>
          </w:p>
          <w:p w14:paraId="59106DD4" w14:textId="77777777" w:rsidR="00E546F5" w:rsidRDefault="00951CE2">
            <w:pPr>
              <w:pStyle w:val="Tier5"/>
            </w:pPr>
            <w:r>
              <w:t>-</w:t>
            </w:r>
            <w:r>
              <w:tab/>
              <w:t>-</w:t>
            </w:r>
            <w:r>
              <w:tab/>
              <w:t>-</w:t>
            </w:r>
            <w:r>
              <w:tab/>
              <w:t>-</w:t>
            </w:r>
            <w:r>
              <w:tab/>
              <w:t>Other</w:t>
            </w:r>
          </w:p>
          <w:p w14:paraId="59106DD5" w14:textId="77777777" w:rsidR="00E546F5" w:rsidRDefault="00951CE2">
            <w:pPr>
              <w:pStyle w:val="Tier6"/>
            </w:pPr>
            <w:r>
              <w:t>-</w:t>
            </w:r>
            <w:r>
              <w:tab/>
              <w:t>-</w:t>
            </w:r>
            <w:r>
              <w:tab/>
              <w:t>-</w:t>
            </w:r>
            <w:r>
              <w:tab/>
              <w:t>-</w:t>
            </w:r>
            <w:r>
              <w:tab/>
              <w:t>-</w:t>
            </w:r>
            <w:r>
              <w:tab/>
              <w:t>Other</w:t>
            </w:r>
          </w:p>
          <w:p w14:paraId="59106DD6"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D7" w14:textId="77777777" w:rsidR="00E546F5" w:rsidRDefault="00951CE2">
            <w:pPr>
              <w:pStyle w:val="NormalinTable"/>
            </w:pPr>
            <w:r>
              <w:t>0.0%</w:t>
            </w:r>
          </w:p>
        </w:tc>
      </w:tr>
      <w:tr w:rsidR="00E546F5" w14:paraId="59106D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D9" w14:textId="77777777" w:rsidR="00E546F5" w:rsidRDefault="00951CE2">
            <w:pPr>
              <w:pStyle w:val="NormalinTable"/>
            </w:pPr>
            <w:r>
              <w:t>8418999010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DA" w14:textId="77777777" w:rsidR="00E546F5" w:rsidRDefault="00951CE2">
            <w:pPr>
              <w:pStyle w:val="Tier1"/>
            </w:pPr>
            <w:r>
              <w:t xml:space="preserve">Refrigerators, freezers and other </w:t>
            </w:r>
            <w:r>
              <w:t>refrigerating or freezing equipment, electric or other; heat pumps other than air-conditioning machines of heading 8415</w:t>
            </w:r>
          </w:p>
          <w:p w14:paraId="59106DDB" w14:textId="77777777" w:rsidR="00E546F5" w:rsidRDefault="00951CE2">
            <w:pPr>
              <w:pStyle w:val="Tier2"/>
            </w:pPr>
            <w:r>
              <w:t>-</w:t>
            </w:r>
            <w:r>
              <w:tab/>
              <w:t>Parts</w:t>
            </w:r>
          </w:p>
          <w:p w14:paraId="59106DDC" w14:textId="77777777" w:rsidR="00E546F5" w:rsidRDefault="00951CE2">
            <w:pPr>
              <w:pStyle w:val="Tier3"/>
            </w:pPr>
            <w:r>
              <w:t>-</w:t>
            </w:r>
            <w:r>
              <w:tab/>
              <w:t>-</w:t>
            </w:r>
            <w:r>
              <w:tab/>
              <w:t>Other</w:t>
            </w:r>
          </w:p>
          <w:p w14:paraId="59106DDD" w14:textId="77777777" w:rsidR="00E546F5" w:rsidRDefault="00951CE2">
            <w:pPr>
              <w:pStyle w:val="Tier4"/>
            </w:pPr>
            <w:r>
              <w:t>-</w:t>
            </w:r>
            <w:r>
              <w:tab/>
              <w:t>-</w:t>
            </w:r>
            <w:r>
              <w:tab/>
              <w:t>-</w:t>
            </w:r>
            <w:r>
              <w:tab/>
              <w:t>Other</w:t>
            </w:r>
          </w:p>
          <w:p w14:paraId="59106DDE" w14:textId="77777777" w:rsidR="00E546F5" w:rsidRDefault="00951CE2">
            <w:pPr>
              <w:pStyle w:val="Tier5"/>
            </w:pPr>
            <w:r>
              <w:t>-</w:t>
            </w:r>
            <w:r>
              <w:tab/>
              <w:t>-</w:t>
            </w:r>
            <w:r>
              <w:tab/>
              <w:t>-</w:t>
            </w:r>
            <w:r>
              <w:tab/>
              <w:t>-</w:t>
            </w:r>
            <w:r>
              <w:tab/>
              <w:t xml:space="preserve">Of refrigerating equipment adapted to the air-conditioning system, for use in certain types of </w:t>
            </w:r>
            <w:r>
              <w:t>aircraft</w:t>
            </w:r>
          </w:p>
          <w:p w14:paraId="59106DDF"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E0" w14:textId="77777777" w:rsidR="00E546F5" w:rsidRDefault="00951CE2">
            <w:pPr>
              <w:pStyle w:val="NormalinTable"/>
            </w:pPr>
            <w:r>
              <w:t>0.0%</w:t>
            </w:r>
          </w:p>
        </w:tc>
      </w:tr>
      <w:tr w:rsidR="00E546F5" w14:paraId="59106D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E2" w14:textId="77777777" w:rsidR="00E546F5" w:rsidRDefault="00951CE2">
            <w:pPr>
              <w:pStyle w:val="NormalinTable"/>
            </w:pPr>
            <w:r>
              <w:t>8418999091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E3" w14:textId="77777777" w:rsidR="00E546F5" w:rsidRDefault="00951CE2">
            <w:pPr>
              <w:pStyle w:val="Tier1"/>
            </w:pPr>
            <w:r>
              <w:t xml:space="preserve">Refrigerators, freezers and other </w:t>
            </w:r>
            <w:r>
              <w:t>refrigerating or freezing equipment, electric or other; heat pumps other than air-conditioning machines of heading 8415</w:t>
            </w:r>
          </w:p>
          <w:p w14:paraId="59106DE4" w14:textId="77777777" w:rsidR="00E546F5" w:rsidRDefault="00951CE2">
            <w:pPr>
              <w:pStyle w:val="Tier2"/>
            </w:pPr>
            <w:r>
              <w:t>-</w:t>
            </w:r>
            <w:r>
              <w:tab/>
              <w:t>Parts</w:t>
            </w:r>
          </w:p>
          <w:p w14:paraId="59106DE5" w14:textId="77777777" w:rsidR="00E546F5" w:rsidRDefault="00951CE2">
            <w:pPr>
              <w:pStyle w:val="Tier3"/>
            </w:pPr>
            <w:r>
              <w:t>-</w:t>
            </w:r>
            <w:r>
              <w:tab/>
              <w:t>-</w:t>
            </w:r>
            <w:r>
              <w:tab/>
              <w:t>Other</w:t>
            </w:r>
          </w:p>
          <w:p w14:paraId="59106DE6" w14:textId="77777777" w:rsidR="00E546F5" w:rsidRDefault="00951CE2">
            <w:pPr>
              <w:pStyle w:val="Tier4"/>
            </w:pPr>
            <w:r>
              <w:t>-</w:t>
            </w:r>
            <w:r>
              <w:tab/>
              <w:t>-</w:t>
            </w:r>
            <w:r>
              <w:tab/>
              <w:t>-</w:t>
            </w:r>
            <w:r>
              <w:tab/>
              <w:t>Other</w:t>
            </w:r>
          </w:p>
          <w:p w14:paraId="59106DE7" w14:textId="77777777" w:rsidR="00E546F5" w:rsidRDefault="00951CE2">
            <w:pPr>
              <w:pStyle w:val="Tier5"/>
            </w:pPr>
            <w:r>
              <w:t>-</w:t>
            </w:r>
            <w:r>
              <w:tab/>
              <w:t>-</w:t>
            </w:r>
            <w:r>
              <w:tab/>
              <w:t>-</w:t>
            </w:r>
            <w:r>
              <w:tab/>
              <w:t>-</w:t>
            </w:r>
            <w:r>
              <w:tab/>
              <w:t>Other</w:t>
            </w:r>
          </w:p>
          <w:p w14:paraId="59106DE8" w14:textId="77777777" w:rsidR="00E546F5" w:rsidRDefault="00951CE2">
            <w:pPr>
              <w:pStyle w:val="Tier6"/>
            </w:pPr>
            <w:r>
              <w:t>-</w:t>
            </w:r>
            <w:r>
              <w:tab/>
              <w:t>-</w:t>
            </w:r>
            <w:r>
              <w:tab/>
              <w:t>-</w:t>
            </w:r>
            <w:r>
              <w:tab/>
              <w:t>-</w:t>
            </w:r>
            <w:r>
              <w:tab/>
              <w:t>-</w:t>
            </w:r>
            <w:r>
              <w:tab/>
              <w:t>Pre-charged with hydrofluorocarbons (HFCs)</w:t>
            </w:r>
          </w:p>
          <w:p w14:paraId="59106DE9" w14:textId="77777777" w:rsidR="00E546F5" w:rsidRDefault="00951CE2">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14:paraId="59106DEA" w14:textId="77777777" w:rsidR="00E546F5" w:rsidRDefault="00951CE2">
            <w:pPr>
              <w:pStyle w:val="Tier6Bullet"/>
            </w:pPr>
            <w:r>
              <w:tab/>
            </w:r>
            <w:r>
              <w:tab/>
            </w:r>
            <w:r>
              <w:tab/>
            </w:r>
            <w:r>
              <w:tab/>
            </w:r>
            <w:r>
              <w:tab/>
              <w:t>-</w:t>
            </w:r>
            <w:r>
              <w:tab/>
              <w:t>for fitting to or equipping such ships, boats or other vessels;</w:t>
            </w:r>
          </w:p>
          <w:p w14:paraId="59106DEB" w14:textId="77777777" w:rsidR="00E546F5" w:rsidRDefault="00951CE2">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6DEC" w14:textId="77777777" w:rsidR="00E546F5" w:rsidRDefault="00951CE2">
            <w:pPr>
              <w:pStyle w:val="Tier6Bullet"/>
            </w:pPr>
            <w:r>
              <w:tab/>
            </w:r>
            <w:r>
              <w:tab/>
            </w:r>
            <w:r>
              <w:tab/>
            </w:r>
            <w:r>
              <w:tab/>
            </w:r>
            <w:r>
              <w:tab/>
              <w:t>-</w:t>
            </w:r>
            <w:r>
              <w:tab/>
              <w:t>for equipping the above platforms;</w:t>
            </w:r>
          </w:p>
          <w:p w14:paraId="59106DED" w14:textId="77777777" w:rsidR="00E546F5" w:rsidRDefault="00951CE2">
            <w:pPr>
              <w:pStyle w:val="Tier6Bullet"/>
            </w:pPr>
            <w:r>
              <w:tab/>
            </w:r>
            <w:r>
              <w:tab/>
            </w: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EE" w14:textId="77777777" w:rsidR="00E546F5" w:rsidRDefault="00951CE2">
            <w:pPr>
              <w:pStyle w:val="NormalinTable"/>
            </w:pPr>
            <w:r>
              <w:t>0.0%</w:t>
            </w:r>
          </w:p>
        </w:tc>
      </w:tr>
      <w:tr w:rsidR="00E546F5" w14:paraId="59106D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F0" w14:textId="77777777" w:rsidR="00E546F5" w:rsidRDefault="00951CE2">
            <w:pPr>
              <w:pStyle w:val="NormalinTable"/>
            </w:pPr>
            <w:r>
              <w:t>8418999099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F1" w14:textId="77777777" w:rsidR="00E546F5" w:rsidRDefault="00951CE2">
            <w:pPr>
              <w:pStyle w:val="Tier1"/>
            </w:pPr>
            <w:r>
              <w:t>Refrigerators, freezers and other refrigerating or freezing equipment, electric or other; heat pumps other than air-conditioning machines of heading 8415</w:t>
            </w:r>
          </w:p>
          <w:p w14:paraId="59106DF2" w14:textId="77777777" w:rsidR="00E546F5" w:rsidRDefault="00951CE2">
            <w:pPr>
              <w:pStyle w:val="Tier2"/>
            </w:pPr>
            <w:r>
              <w:t>-</w:t>
            </w:r>
            <w:r>
              <w:tab/>
              <w:t>Parts</w:t>
            </w:r>
          </w:p>
          <w:p w14:paraId="59106DF3" w14:textId="77777777" w:rsidR="00E546F5" w:rsidRDefault="00951CE2">
            <w:pPr>
              <w:pStyle w:val="Tier3"/>
            </w:pPr>
            <w:r>
              <w:t>-</w:t>
            </w:r>
            <w:r>
              <w:tab/>
              <w:t>-</w:t>
            </w:r>
            <w:r>
              <w:tab/>
              <w:t>Other</w:t>
            </w:r>
          </w:p>
          <w:p w14:paraId="59106DF4" w14:textId="77777777" w:rsidR="00E546F5" w:rsidRDefault="00951CE2">
            <w:pPr>
              <w:pStyle w:val="Tier4"/>
            </w:pPr>
            <w:r>
              <w:t>-</w:t>
            </w:r>
            <w:r>
              <w:tab/>
              <w:t>-</w:t>
            </w:r>
            <w:r>
              <w:tab/>
              <w:t>-</w:t>
            </w:r>
            <w:r>
              <w:tab/>
              <w:t>Other</w:t>
            </w:r>
          </w:p>
          <w:p w14:paraId="59106DF5" w14:textId="77777777" w:rsidR="00E546F5" w:rsidRDefault="00951CE2">
            <w:pPr>
              <w:pStyle w:val="Tier5"/>
            </w:pPr>
            <w:r>
              <w:t>-</w:t>
            </w:r>
            <w:r>
              <w:tab/>
              <w:t>-</w:t>
            </w:r>
            <w:r>
              <w:tab/>
              <w:t>-</w:t>
            </w:r>
            <w:r>
              <w:tab/>
              <w:t>-</w:t>
            </w:r>
            <w:r>
              <w:tab/>
              <w:t>Other</w:t>
            </w:r>
          </w:p>
          <w:p w14:paraId="59106DF6" w14:textId="77777777" w:rsidR="00E546F5" w:rsidRDefault="00951CE2">
            <w:pPr>
              <w:pStyle w:val="Tier6"/>
            </w:pPr>
            <w:r>
              <w:t>-</w:t>
            </w:r>
            <w:r>
              <w:tab/>
              <w:t>-</w:t>
            </w:r>
            <w:r>
              <w:tab/>
              <w:t>-</w:t>
            </w:r>
            <w:r>
              <w:tab/>
              <w:t>-</w:t>
            </w:r>
            <w:r>
              <w:tab/>
            </w:r>
            <w:r>
              <w:t>-</w:t>
            </w:r>
            <w:r>
              <w:tab/>
              <w:t>Other</w:t>
            </w:r>
          </w:p>
          <w:p w14:paraId="59106DF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DF8" w14:textId="77777777" w:rsidR="00E546F5" w:rsidRDefault="00951CE2">
            <w:pPr>
              <w:pStyle w:val="Tier6Bullet"/>
            </w:pPr>
            <w:r>
              <w:tab/>
            </w:r>
            <w:r>
              <w:tab/>
            </w:r>
            <w:r>
              <w:tab/>
            </w:r>
            <w:r>
              <w:tab/>
            </w:r>
            <w:r>
              <w:tab/>
              <w:t>-</w:t>
            </w:r>
            <w:r>
              <w:tab/>
              <w:t>for fitting to or equipping such ships, boats or other vessels;</w:t>
            </w:r>
          </w:p>
          <w:p w14:paraId="59106DF9" w14:textId="77777777" w:rsidR="00E546F5" w:rsidRDefault="00951CE2">
            <w:pPr>
              <w:pStyle w:val="Tier6Bullet"/>
            </w:pPr>
            <w:r>
              <w:tab/>
            </w:r>
            <w:r>
              <w:tab/>
            </w: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14:paraId="59106DFA" w14:textId="77777777" w:rsidR="00E546F5" w:rsidRDefault="00951CE2">
            <w:pPr>
              <w:pStyle w:val="Tier6Bullet"/>
            </w:pPr>
            <w:r>
              <w:tab/>
            </w:r>
            <w:r>
              <w:tab/>
            </w:r>
            <w:r>
              <w:tab/>
            </w:r>
            <w:r>
              <w:tab/>
            </w:r>
            <w:r>
              <w:tab/>
              <w:t>-</w:t>
            </w:r>
            <w:r>
              <w:tab/>
              <w:t>for equipping the above platforms;</w:t>
            </w:r>
          </w:p>
          <w:p w14:paraId="59106DF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DFC" w14:textId="77777777" w:rsidR="00E546F5" w:rsidRDefault="00951CE2">
            <w:pPr>
              <w:pStyle w:val="NormalinTable"/>
            </w:pPr>
            <w:r>
              <w:t>0.0%</w:t>
            </w:r>
          </w:p>
        </w:tc>
      </w:tr>
      <w:tr w:rsidR="00E546F5" w14:paraId="59106E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DFE" w14:textId="77777777" w:rsidR="00E546F5" w:rsidRDefault="00951CE2">
            <w:pPr>
              <w:pStyle w:val="NormalinTable"/>
            </w:pPr>
            <w:r>
              <w:t>8419000000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DFF" w14:textId="77777777" w:rsidR="00E546F5" w:rsidRDefault="00951CE2">
            <w:pPr>
              <w:pStyle w:val="Tier1"/>
            </w:pPr>
            <w:r>
              <w:t xml:space="preserve">Machinery, plant or laboratory equipment, whether or not electrically heated (excluding furnaces, ovens and other equipment of heading 8514), for the treatment of </w:t>
            </w:r>
            <w:r>
              <w:t>materials by a process involving a change of temperature such as heating, cooking, roasting, distilling, rectifying, sterilising, pasteurising, steaming, drying, evaporating, vaporising, condensing or cooling, other than machinery or plant of a kind used f</w:t>
            </w:r>
            <w:r>
              <w:t>or domestic purposes; instantaneous or storage water heaters, non-electric</w:t>
            </w:r>
          </w:p>
          <w:p w14:paraId="59106E00" w14:textId="77777777" w:rsidR="00E546F5" w:rsidRDefault="00951CE2">
            <w:pPr>
              <w:pStyle w:val="Tier1Bullet"/>
            </w:pPr>
            <w:r>
              <w:t>-</w:t>
            </w:r>
            <w:r>
              <w:tab/>
              <w:t>use by, or on behalf of, the UK Armed Forces, individually or in cooperation with other States</w:t>
            </w:r>
          </w:p>
          <w:p w14:paraId="59106E01" w14:textId="77777777" w:rsidR="00E546F5" w:rsidRDefault="00951CE2">
            <w:pPr>
              <w:pStyle w:val="Tier1Bullet"/>
            </w:pPr>
            <w:r>
              <w:tab/>
              <w:t>a) for defending the territorial integrity of the United Kingdom, or</w:t>
            </w:r>
          </w:p>
          <w:p w14:paraId="59106E02" w14:textId="77777777" w:rsidR="00E546F5" w:rsidRDefault="00951CE2">
            <w:pPr>
              <w:pStyle w:val="Tier1Bullet"/>
            </w:pPr>
            <w:r>
              <w:tab/>
              <w:t>b) in partici</w:t>
            </w:r>
            <w:r>
              <w:t>pating in international peace-keeping or support operations, or</w:t>
            </w:r>
          </w:p>
          <w:p w14:paraId="59106E03" w14:textId="77777777" w:rsidR="00E546F5" w:rsidRDefault="00951CE2">
            <w:pPr>
              <w:pStyle w:val="Tier1Bullet"/>
            </w:pPr>
            <w:r>
              <w:tab/>
              <w:t>c) for other military purposes like the protection of nationals of the United Kingdom from social or military unrest or,</w:t>
            </w:r>
          </w:p>
          <w:p w14:paraId="59106E04" w14:textId="77777777" w:rsidR="00E546F5" w:rsidRDefault="00951CE2">
            <w:pPr>
              <w:pStyle w:val="Tier1Bullet"/>
            </w:pPr>
            <w:r>
              <w:tab/>
              <w:t>d) for training purposes, or</w:t>
            </w:r>
          </w:p>
          <w:p w14:paraId="59106E05" w14:textId="77777777" w:rsidR="00E546F5" w:rsidRDefault="00951CE2">
            <w:pPr>
              <w:pStyle w:val="Tier1Bullet"/>
            </w:pPr>
            <w:r>
              <w:tab/>
              <w:t>e) temporarily, for civil purposes in t</w:t>
            </w:r>
            <w:r>
              <w: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06" w14:textId="77777777" w:rsidR="00E546F5" w:rsidRDefault="00951CE2">
            <w:pPr>
              <w:pStyle w:val="NormalinTable"/>
            </w:pPr>
            <w:r>
              <w:t>0.0%</w:t>
            </w:r>
          </w:p>
        </w:tc>
      </w:tr>
      <w:tr w:rsidR="00E546F5" w14:paraId="59106E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08" w14:textId="77777777" w:rsidR="00E546F5" w:rsidRDefault="00951CE2">
            <w:pPr>
              <w:pStyle w:val="NormalinTable"/>
            </w:pPr>
            <w:r>
              <w:t>8419110000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09" w14:textId="77777777" w:rsidR="00E546F5" w:rsidRDefault="00951CE2">
            <w:pPr>
              <w:pStyle w:val="Tier1"/>
            </w:pPr>
            <w:r>
              <w:t>Machinery, plant or laboratory equipment, whether or not electrically heated (excluding furnaces, ovens and other equipment of heading 8514), for the treat</w:t>
            </w:r>
            <w:r>
              <w:t>ment of materials by a process involving a change of temperature such as heating, cooking, roasting, distilling, rectifying, sterilising, pasteurising, steaming, drying, evaporating, vaporising, condensing or cooling, other than machinery or plant of a kin</w:t>
            </w:r>
            <w:r>
              <w:t>d used for domestic purposes; instantaneous or storage water heaters, non-electric</w:t>
            </w:r>
          </w:p>
          <w:p w14:paraId="59106E0A" w14:textId="77777777" w:rsidR="00E546F5" w:rsidRDefault="00951CE2">
            <w:pPr>
              <w:pStyle w:val="Tier2"/>
            </w:pPr>
            <w:r>
              <w:t>-</w:t>
            </w:r>
            <w:r>
              <w:tab/>
              <w:t>Instantaneous or storage water heaters, non-electric</w:t>
            </w:r>
          </w:p>
          <w:p w14:paraId="59106E0B" w14:textId="77777777" w:rsidR="00E546F5" w:rsidRDefault="00951CE2">
            <w:pPr>
              <w:pStyle w:val="Tier3"/>
            </w:pPr>
            <w:r>
              <w:t>-</w:t>
            </w:r>
            <w:r>
              <w:tab/>
              <w:t>-</w:t>
            </w:r>
            <w:r>
              <w:tab/>
              <w:t>Instantaneous gas water heaters</w:t>
            </w:r>
          </w:p>
          <w:p w14:paraId="59106E0C" w14:textId="77777777" w:rsidR="00E546F5" w:rsidRDefault="00951CE2">
            <w:pPr>
              <w:pStyle w:val="Tier3Bullet"/>
            </w:pPr>
            <w:r>
              <w:tab/>
            </w:r>
            <w:r>
              <w:tab/>
              <w:t>-</w:t>
            </w:r>
            <w:r>
              <w:tab/>
              <w:t xml:space="preserve">for incorporation in ships, boats or other vessels listed in Table 1, for </w:t>
            </w:r>
            <w:r>
              <w:t>the purposes of their construction, repair, maintenance or conversion;</w:t>
            </w:r>
          </w:p>
          <w:p w14:paraId="59106E0D" w14:textId="77777777" w:rsidR="00E546F5" w:rsidRDefault="00951CE2">
            <w:pPr>
              <w:pStyle w:val="Tier3Bullet"/>
            </w:pPr>
            <w:r>
              <w:tab/>
            </w:r>
            <w:r>
              <w:tab/>
              <w:t>-</w:t>
            </w:r>
            <w:r>
              <w:tab/>
              <w:t>for fitting to or equipping such ships, boats or other vessels;</w:t>
            </w:r>
          </w:p>
          <w:p w14:paraId="59106E0E" w14:textId="77777777" w:rsidR="00E546F5" w:rsidRDefault="00951CE2">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6E0F" w14:textId="77777777" w:rsidR="00E546F5" w:rsidRDefault="00951CE2">
            <w:pPr>
              <w:pStyle w:val="Tier3Bullet"/>
            </w:pPr>
            <w:r>
              <w:tab/>
            </w:r>
            <w:r>
              <w:tab/>
              <w:t>-</w:t>
            </w:r>
            <w:r>
              <w:tab/>
              <w:t>for equipping the above platforms;</w:t>
            </w:r>
          </w:p>
          <w:p w14:paraId="59106E1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11" w14:textId="77777777" w:rsidR="00E546F5" w:rsidRDefault="00951CE2">
            <w:pPr>
              <w:pStyle w:val="NormalinTable"/>
            </w:pPr>
            <w:r>
              <w:t>0.0%</w:t>
            </w:r>
          </w:p>
        </w:tc>
      </w:tr>
      <w:tr w:rsidR="00E546F5" w14:paraId="59106E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13" w14:textId="77777777" w:rsidR="00E546F5" w:rsidRDefault="00951CE2">
            <w:pPr>
              <w:pStyle w:val="NormalinTable"/>
            </w:pPr>
            <w:r>
              <w:t>8419190000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14" w14:textId="77777777" w:rsidR="00E546F5" w:rsidRDefault="00951CE2">
            <w:pPr>
              <w:pStyle w:val="Tier1"/>
            </w:pPr>
            <w:r>
              <w:t xml:space="preserve">Machinery, plant or laboratory equipment, whether or not electrically heated (excluding furnaces, ovens and other equipment of heading 8514), for the treatment of materials by a process involving a change of temperature such as heating, cooking, roasting, </w:t>
            </w:r>
            <w:r>
              <w:t>distilling, rectifying, sterilising, pasteurising, steaming, drying, evaporating, vaporising, condensing or cooling, other than machinery or plant of a kind used for domestic purposes; instantaneous or storage water heaters, non-electric</w:t>
            </w:r>
          </w:p>
          <w:p w14:paraId="59106E15" w14:textId="77777777" w:rsidR="00E546F5" w:rsidRDefault="00951CE2">
            <w:pPr>
              <w:pStyle w:val="Tier2"/>
            </w:pPr>
            <w:r>
              <w:t>-</w:t>
            </w:r>
            <w:r>
              <w:tab/>
              <w:t>Instantaneous or</w:t>
            </w:r>
            <w:r>
              <w:t xml:space="preserve"> storage water heaters, non-electric</w:t>
            </w:r>
          </w:p>
          <w:p w14:paraId="59106E16" w14:textId="77777777" w:rsidR="00E546F5" w:rsidRDefault="00951CE2">
            <w:pPr>
              <w:pStyle w:val="Tier3"/>
            </w:pPr>
            <w:r>
              <w:t>-</w:t>
            </w:r>
            <w:r>
              <w:tab/>
              <w:t>-</w:t>
            </w:r>
            <w:r>
              <w:tab/>
              <w:t>Other</w:t>
            </w:r>
          </w:p>
          <w:p w14:paraId="59106E1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E18" w14:textId="77777777" w:rsidR="00E546F5" w:rsidRDefault="00951CE2">
            <w:pPr>
              <w:pStyle w:val="Tier3Bullet"/>
            </w:pPr>
            <w:r>
              <w:tab/>
            </w:r>
            <w:r>
              <w:tab/>
              <w:t>-</w:t>
            </w:r>
            <w:r>
              <w:tab/>
              <w:t>for fitting to or equipping such ships, boats or other v</w:t>
            </w:r>
            <w:r>
              <w:t>essels;</w:t>
            </w:r>
          </w:p>
          <w:p w14:paraId="59106E1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6E1A" w14:textId="77777777" w:rsidR="00E546F5" w:rsidRDefault="00951CE2">
            <w:pPr>
              <w:pStyle w:val="Tier3Bullet"/>
            </w:pPr>
            <w:r>
              <w:tab/>
            </w:r>
            <w:r>
              <w:tab/>
              <w:t>-</w:t>
            </w:r>
            <w:r>
              <w:tab/>
              <w:t xml:space="preserve">for </w:t>
            </w:r>
            <w:r>
              <w:t>equipping the above platforms;</w:t>
            </w:r>
          </w:p>
          <w:p w14:paraId="59106E1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1C" w14:textId="77777777" w:rsidR="00E546F5" w:rsidRDefault="00951CE2">
            <w:pPr>
              <w:pStyle w:val="NormalinTable"/>
            </w:pPr>
            <w:r>
              <w:t>0.0%</w:t>
            </w:r>
          </w:p>
        </w:tc>
      </w:tr>
      <w:tr w:rsidR="00E546F5" w14:paraId="59106E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1E" w14:textId="77777777" w:rsidR="00E546F5" w:rsidRDefault="00951CE2">
            <w:pPr>
              <w:pStyle w:val="NormalinTable"/>
            </w:pPr>
            <w:r>
              <w:t>8419200000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1F" w14:textId="77777777" w:rsidR="00E546F5" w:rsidRDefault="00951CE2">
            <w:pPr>
              <w:pStyle w:val="Tier1"/>
            </w:pPr>
            <w:r>
              <w:t xml:space="preserve">Machinery, plant or laboratory equipment, whether or not electrically heated (excluding furnaces, ovens and other equipment of </w:t>
            </w:r>
            <w:r>
              <w:t>heading 8514), for the treatment of materials by a process involving a change of temperature such as heating, cooking, roasting, distilling, rectifying, sterilising, pasteurising, steaming, drying, evaporating, vaporising, condensing or cooling, other than</w:t>
            </w:r>
            <w:r>
              <w:t xml:space="preserve"> machinery or plant of a kind used for domestic purposes; instantaneous or storage water heaters, non-electric</w:t>
            </w:r>
          </w:p>
          <w:p w14:paraId="59106E20" w14:textId="77777777" w:rsidR="00E546F5" w:rsidRDefault="00951CE2">
            <w:pPr>
              <w:pStyle w:val="Tier2"/>
            </w:pPr>
            <w:r>
              <w:t>-</w:t>
            </w:r>
            <w:r>
              <w:tab/>
              <w:t>Medical, surgical or laboratory sterilisers</w:t>
            </w:r>
          </w:p>
          <w:p w14:paraId="59106E21"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6E22" w14:textId="77777777" w:rsidR="00E546F5" w:rsidRDefault="00951CE2">
            <w:pPr>
              <w:pStyle w:val="Tier2Bullet"/>
            </w:pPr>
            <w:r>
              <w:tab/>
              <w:t>-</w:t>
            </w:r>
            <w:r>
              <w:tab/>
              <w:t>for fitting to or equipping such ships, boats or other vessels;</w:t>
            </w:r>
          </w:p>
          <w:p w14:paraId="59106E23"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E24" w14:textId="77777777" w:rsidR="00E546F5" w:rsidRDefault="00951CE2">
            <w:pPr>
              <w:pStyle w:val="Tier2Bullet"/>
            </w:pPr>
            <w:r>
              <w:tab/>
              <w:t>-</w:t>
            </w:r>
            <w:r>
              <w:tab/>
              <w:t>for equipping the above platforms;</w:t>
            </w:r>
          </w:p>
          <w:p w14:paraId="59106E2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26" w14:textId="77777777" w:rsidR="00E546F5" w:rsidRDefault="00951CE2">
            <w:pPr>
              <w:pStyle w:val="NormalinTable"/>
            </w:pPr>
            <w:r>
              <w:t>0.0%</w:t>
            </w:r>
          </w:p>
        </w:tc>
      </w:tr>
      <w:tr w:rsidR="00E546F5" w14:paraId="59106E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28" w14:textId="77777777" w:rsidR="00E546F5" w:rsidRDefault="00951CE2">
            <w:pPr>
              <w:pStyle w:val="NormalinTable"/>
            </w:pPr>
            <w:r>
              <w:t>8419390000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29" w14:textId="77777777" w:rsidR="00E546F5" w:rsidRDefault="00951CE2">
            <w:pPr>
              <w:pStyle w:val="Tier1"/>
            </w:pPr>
            <w:r>
              <w:t xml:space="preserve">Machinery, plant or laboratory equipment, </w:t>
            </w:r>
            <w:r>
              <w:t>whether or not electrically heated (excluding furnaces, ovens and other equipment of heading 8514), for the treatment of materials by a process involving a change of temperature such as heating, cooking, roasting, distilling, rectifying, sterilising, paste</w:t>
            </w:r>
            <w:r>
              <w:t>urising, steaming, drying, evaporating, vaporising, condensing or cooling, other than machinery or plant of a kind used for domestic purposes; instantaneous or storage water heaters, non-electric</w:t>
            </w:r>
          </w:p>
          <w:p w14:paraId="59106E2A" w14:textId="77777777" w:rsidR="00E546F5" w:rsidRDefault="00951CE2">
            <w:pPr>
              <w:pStyle w:val="Tier2"/>
            </w:pPr>
            <w:r>
              <w:t>-</w:t>
            </w:r>
            <w:r>
              <w:tab/>
              <w:t>Dryers</w:t>
            </w:r>
          </w:p>
          <w:p w14:paraId="59106E2B" w14:textId="77777777" w:rsidR="00E546F5" w:rsidRDefault="00951CE2">
            <w:pPr>
              <w:pStyle w:val="Tier3"/>
            </w:pPr>
            <w:r>
              <w:t>-</w:t>
            </w:r>
            <w:r>
              <w:tab/>
              <w:t>-</w:t>
            </w:r>
            <w:r>
              <w:tab/>
              <w:t>Other</w:t>
            </w:r>
          </w:p>
          <w:p w14:paraId="59106E2C" w14:textId="77777777" w:rsidR="00E546F5" w:rsidRDefault="00951CE2">
            <w:pPr>
              <w:pStyle w:val="Tier3Bullet"/>
            </w:pPr>
            <w:r>
              <w:tab/>
            </w:r>
            <w:r>
              <w:tab/>
              <w:t>-</w:t>
            </w:r>
            <w:r>
              <w:tab/>
              <w:t xml:space="preserve">for incorporation in ships, </w:t>
            </w:r>
            <w:r>
              <w:t>boats or other vessels listed in Table 1, for the purposes of their construction, repair, maintenance or conversion;</w:t>
            </w:r>
          </w:p>
          <w:p w14:paraId="59106E2D" w14:textId="77777777" w:rsidR="00E546F5" w:rsidRDefault="00951CE2">
            <w:pPr>
              <w:pStyle w:val="Tier3Bullet"/>
            </w:pPr>
            <w:r>
              <w:tab/>
            </w:r>
            <w:r>
              <w:tab/>
              <w:t>-</w:t>
            </w:r>
            <w:r>
              <w:tab/>
              <w:t>for fitting to or equipping such ships, boats or other vessels;</w:t>
            </w:r>
          </w:p>
          <w:p w14:paraId="59106E2E"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6E2F" w14:textId="77777777" w:rsidR="00E546F5" w:rsidRDefault="00951CE2">
            <w:pPr>
              <w:pStyle w:val="Tier3Bullet"/>
            </w:pPr>
            <w:r>
              <w:tab/>
            </w:r>
            <w:r>
              <w:tab/>
              <w:t>-</w:t>
            </w:r>
            <w:r>
              <w:tab/>
              <w:t>for equipping the above platforms;</w:t>
            </w:r>
          </w:p>
          <w:p w14:paraId="59106E30"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31" w14:textId="77777777" w:rsidR="00E546F5" w:rsidRDefault="00951CE2">
            <w:pPr>
              <w:pStyle w:val="NormalinTable"/>
            </w:pPr>
            <w:r>
              <w:t>0.0%</w:t>
            </w:r>
          </w:p>
        </w:tc>
      </w:tr>
      <w:tr w:rsidR="00E546F5" w14:paraId="59106E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33" w14:textId="77777777" w:rsidR="00E546F5" w:rsidRDefault="00951CE2">
            <w:pPr>
              <w:pStyle w:val="NormalinTable"/>
            </w:pPr>
            <w:r>
              <w:t>8419400000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34" w14:textId="77777777" w:rsidR="00E546F5" w:rsidRDefault="00951CE2">
            <w:pPr>
              <w:pStyle w:val="Tier1"/>
            </w:pPr>
            <w:r>
              <w:t xml:space="preserve">Machinery, plant or laboratory equipment, whether or not electrically heated (excluding furnaces, ovens and other equipment of heading 8514), for the treatment of materials by a process involving a change of </w:t>
            </w:r>
            <w:r>
              <w:t>temperature such as heating, cooking, roasting, distilling, rectifying, sterilising, pasteurising, steaming, drying, evaporating, vaporising, condensing or cooling, other than machinery or plant of a kind used for domestic purposes; instantaneous or storag</w:t>
            </w:r>
            <w:r>
              <w:t>e water heaters, non-electric</w:t>
            </w:r>
          </w:p>
          <w:p w14:paraId="59106E35" w14:textId="77777777" w:rsidR="00E546F5" w:rsidRDefault="00951CE2">
            <w:pPr>
              <w:pStyle w:val="Tier2"/>
            </w:pPr>
            <w:r>
              <w:t>-</w:t>
            </w:r>
            <w:r>
              <w:tab/>
              <w:t>Distilling or rectifying plant</w:t>
            </w:r>
          </w:p>
          <w:p w14:paraId="59106E3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E37" w14:textId="77777777" w:rsidR="00E546F5" w:rsidRDefault="00951CE2">
            <w:pPr>
              <w:pStyle w:val="Tier2Bullet"/>
            </w:pPr>
            <w:r>
              <w:tab/>
              <w:t>-</w:t>
            </w:r>
            <w:r>
              <w:tab/>
              <w:t>for fitting to or equipping such ships, bo</w:t>
            </w:r>
            <w:r>
              <w:t>ats or other vessels;</w:t>
            </w:r>
          </w:p>
          <w:p w14:paraId="59106E38"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6E39" w14:textId="77777777" w:rsidR="00E546F5" w:rsidRDefault="00951CE2">
            <w:pPr>
              <w:pStyle w:val="Tier2Bullet"/>
            </w:pPr>
            <w:r>
              <w:tab/>
              <w:t>-</w:t>
            </w:r>
            <w:r>
              <w:tab/>
              <w:t>fo</w:t>
            </w:r>
            <w:r>
              <w:t>r equipping the above platforms;</w:t>
            </w:r>
          </w:p>
          <w:p w14:paraId="59106E3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3B" w14:textId="77777777" w:rsidR="00E546F5" w:rsidRDefault="00951CE2">
            <w:pPr>
              <w:pStyle w:val="NormalinTable"/>
            </w:pPr>
            <w:r>
              <w:t>0.0%</w:t>
            </w:r>
          </w:p>
        </w:tc>
      </w:tr>
      <w:tr w:rsidR="00E546F5" w14:paraId="59106E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3D" w14:textId="77777777" w:rsidR="00E546F5" w:rsidRDefault="00951CE2">
            <w:pPr>
              <w:pStyle w:val="NormalinTable"/>
            </w:pPr>
            <w:r>
              <w:t>8419508090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3E" w14:textId="77777777" w:rsidR="00E546F5" w:rsidRDefault="00951CE2">
            <w:pPr>
              <w:pStyle w:val="Tier1"/>
            </w:pPr>
            <w:r>
              <w:t>Machinery, plant or laboratory equipment, whether or not electrically heated (excluding furnaces, ovens and other equipment of heading 8</w:t>
            </w:r>
            <w:r>
              <w:t>514), for the treatment of materials by a process involving a change of temperature such as heating, cooking, roasting, distilling, rectifying, sterilising, pasteurising, steaming, drying, evaporating, vaporising, condensing or cooling, other than machiner</w:t>
            </w:r>
            <w:r>
              <w:t>y or plant of a kind used for domestic purposes; instantaneous or storage water heaters, non-electric</w:t>
            </w:r>
          </w:p>
          <w:p w14:paraId="59106E3F" w14:textId="77777777" w:rsidR="00E546F5" w:rsidRDefault="00951CE2">
            <w:pPr>
              <w:pStyle w:val="Tier2"/>
            </w:pPr>
            <w:r>
              <w:t>-</w:t>
            </w:r>
            <w:r>
              <w:tab/>
              <w:t>Heat-exchange units</w:t>
            </w:r>
          </w:p>
          <w:p w14:paraId="59106E40" w14:textId="77777777" w:rsidR="00E546F5" w:rsidRDefault="00951CE2">
            <w:pPr>
              <w:pStyle w:val="Tier3"/>
            </w:pPr>
            <w:r>
              <w:t>-</w:t>
            </w:r>
            <w:r>
              <w:tab/>
              <w:t>-</w:t>
            </w:r>
            <w:r>
              <w:tab/>
              <w:t>Other</w:t>
            </w:r>
          </w:p>
          <w:p w14:paraId="59106E41" w14:textId="77777777" w:rsidR="00E546F5" w:rsidRDefault="00951CE2">
            <w:pPr>
              <w:pStyle w:val="Tier4"/>
            </w:pPr>
            <w:r>
              <w:t>-</w:t>
            </w:r>
            <w:r>
              <w:tab/>
              <w:t>-</w:t>
            </w:r>
            <w:r>
              <w:tab/>
              <w:t>-</w:t>
            </w:r>
            <w:r>
              <w:tab/>
              <w:t>Other</w:t>
            </w:r>
          </w:p>
          <w:p w14:paraId="59106E42"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6E43" w14:textId="77777777" w:rsidR="00E546F5" w:rsidRDefault="00951CE2">
            <w:pPr>
              <w:pStyle w:val="Tier4Bullet"/>
            </w:pPr>
            <w:r>
              <w:tab/>
            </w:r>
            <w:r>
              <w:tab/>
            </w:r>
            <w:r>
              <w:tab/>
              <w:t>-</w:t>
            </w:r>
            <w:r>
              <w:tab/>
              <w:t>for fitting to or equipping such ships, boats or other vessels;</w:t>
            </w:r>
          </w:p>
          <w:p w14:paraId="59106E44"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E45" w14:textId="77777777" w:rsidR="00E546F5" w:rsidRDefault="00951CE2">
            <w:pPr>
              <w:pStyle w:val="Tier4Bullet"/>
            </w:pPr>
            <w:r>
              <w:tab/>
            </w:r>
            <w:r>
              <w:tab/>
            </w:r>
            <w:r>
              <w:tab/>
              <w:t>-</w:t>
            </w:r>
            <w:r>
              <w:tab/>
              <w:t>for equipping the above platforms;</w:t>
            </w:r>
          </w:p>
          <w:p w14:paraId="59106E4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47" w14:textId="77777777" w:rsidR="00E546F5" w:rsidRDefault="00951CE2">
            <w:pPr>
              <w:pStyle w:val="NormalinTable"/>
            </w:pPr>
            <w:r>
              <w:t>0.0%</w:t>
            </w:r>
          </w:p>
        </w:tc>
      </w:tr>
      <w:tr w:rsidR="00E546F5" w14:paraId="59106E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49" w14:textId="77777777" w:rsidR="00E546F5" w:rsidRDefault="00951CE2">
            <w:pPr>
              <w:pStyle w:val="NormalinTable"/>
            </w:pPr>
            <w:r>
              <w:t>8419600000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4A" w14:textId="77777777" w:rsidR="00E546F5" w:rsidRDefault="00951CE2">
            <w:pPr>
              <w:pStyle w:val="Tier1"/>
            </w:pPr>
            <w:r>
              <w:t xml:space="preserve">Machinery, plant or </w:t>
            </w:r>
            <w:r>
              <w:t>laboratory equipment, whether or not electrically heated (excluding furnaces, ovens and other equipment of heading 8514), for the treatment of materials by a process involving a change of temperature such as heating, cooking, roasting, distilling, rectifyi</w:t>
            </w:r>
            <w:r>
              <w:t>ng, sterilising, pasteurising, steaming, drying, evaporating, vaporising, condensing or cooling, other than machinery or plant of a kind used for domestic purposes; instantaneous or storage water heaters, non-electric</w:t>
            </w:r>
          </w:p>
          <w:p w14:paraId="59106E4B" w14:textId="77777777" w:rsidR="00E546F5" w:rsidRDefault="00951CE2">
            <w:pPr>
              <w:pStyle w:val="Tier2"/>
            </w:pPr>
            <w:r>
              <w:t>-</w:t>
            </w:r>
            <w:r>
              <w:tab/>
              <w:t>Machinery for liquefying air or othe</w:t>
            </w:r>
            <w:r>
              <w:t>r gases</w:t>
            </w:r>
          </w:p>
          <w:p w14:paraId="59106E4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E4D" w14:textId="77777777" w:rsidR="00E546F5" w:rsidRDefault="00951CE2">
            <w:pPr>
              <w:pStyle w:val="Tier2Bullet"/>
            </w:pPr>
            <w:r>
              <w:tab/>
              <w:t>-</w:t>
            </w:r>
            <w:r>
              <w:tab/>
              <w:t>for fitting to or equipping such ships, boats or other vessels;</w:t>
            </w:r>
          </w:p>
          <w:p w14:paraId="59106E4E" w14:textId="77777777" w:rsidR="00E546F5" w:rsidRDefault="00951CE2">
            <w:pPr>
              <w:pStyle w:val="Tier2Bullet"/>
            </w:pPr>
            <w:r>
              <w:tab/>
              <w:t>-</w:t>
            </w:r>
            <w:r>
              <w:tab/>
              <w:t>for incorporation, for the pur</w:t>
            </w:r>
            <w:r>
              <w:t>poses of their construction, repair, maintenance or conversion, in drilling or production platforms listed below: fixed, of subheading ex 8430 49 or floating or submersible of subheading 8905 20;</w:t>
            </w:r>
          </w:p>
          <w:p w14:paraId="59106E4F" w14:textId="77777777" w:rsidR="00E546F5" w:rsidRDefault="00951CE2">
            <w:pPr>
              <w:pStyle w:val="Tier2Bullet"/>
            </w:pPr>
            <w:r>
              <w:tab/>
              <w:t>-</w:t>
            </w:r>
            <w:r>
              <w:tab/>
              <w:t>for equipping the above platforms;</w:t>
            </w:r>
          </w:p>
          <w:p w14:paraId="59106E50" w14:textId="77777777" w:rsidR="00E546F5" w:rsidRDefault="00951CE2">
            <w:pPr>
              <w:pStyle w:val="Tier2Bullet"/>
            </w:pP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51" w14:textId="77777777" w:rsidR="00E546F5" w:rsidRDefault="00951CE2">
            <w:pPr>
              <w:pStyle w:val="NormalinTable"/>
            </w:pPr>
            <w:r>
              <w:t>0.0%</w:t>
            </w:r>
          </w:p>
        </w:tc>
      </w:tr>
      <w:tr w:rsidR="00E546F5" w14:paraId="59106E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53" w14:textId="77777777" w:rsidR="00E546F5" w:rsidRDefault="00951CE2">
            <w:pPr>
              <w:pStyle w:val="NormalinTable"/>
            </w:pPr>
            <w:r>
              <w:t>8419812090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54" w14:textId="77777777" w:rsidR="00E546F5" w:rsidRDefault="00951CE2">
            <w:pPr>
              <w:pStyle w:val="Tier1"/>
            </w:pPr>
            <w:r>
              <w:t>Machinery, plant or laboratory equipment, whether or not electrically heated (excluding furnaces, ovens and other equipment of heading 8514), for the treatment of materials by a proces</w:t>
            </w:r>
            <w:r>
              <w:t>s involving a change of temperature such as heating, cooking, roasting, distilling, rectifying, sterilising, pasteurising, steaming, drying, evaporating, vaporising, condensing or cooling, other than machinery or plant of a kind used for domestic purposes;</w:t>
            </w:r>
            <w:r>
              <w:t xml:space="preserve"> instantaneous or storage water heaters, non-electric</w:t>
            </w:r>
          </w:p>
          <w:p w14:paraId="59106E55" w14:textId="77777777" w:rsidR="00E546F5" w:rsidRDefault="00951CE2">
            <w:pPr>
              <w:pStyle w:val="Tier2"/>
            </w:pPr>
            <w:r>
              <w:t>-</w:t>
            </w:r>
            <w:r>
              <w:tab/>
              <w:t>Other machinery, plant and equipment</w:t>
            </w:r>
          </w:p>
          <w:p w14:paraId="59106E56" w14:textId="77777777" w:rsidR="00E546F5" w:rsidRDefault="00951CE2">
            <w:pPr>
              <w:pStyle w:val="Tier3"/>
            </w:pPr>
            <w:r>
              <w:t>-</w:t>
            </w:r>
            <w:r>
              <w:tab/>
              <w:t>-</w:t>
            </w:r>
            <w:r>
              <w:tab/>
              <w:t>For making hot drinks or for cooking or heating food</w:t>
            </w:r>
          </w:p>
          <w:p w14:paraId="59106E57" w14:textId="77777777" w:rsidR="00E546F5" w:rsidRDefault="00951CE2">
            <w:pPr>
              <w:pStyle w:val="Tier4"/>
            </w:pPr>
            <w:r>
              <w:t>-</w:t>
            </w:r>
            <w:r>
              <w:tab/>
              <w:t>-</w:t>
            </w:r>
            <w:r>
              <w:tab/>
              <w:t>-</w:t>
            </w:r>
            <w:r>
              <w:tab/>
              <w:t>Percolators and other appliances for making coffee and other hot drinks</w:t>
            </w:r>
          </w:p>
          <w:p w14:paraId="59106E58" w14:textId="77777777" w:rsidR="00E546F5" w:rsidRDefault="00951CE2">
            <w:pPr>
              <w:pStyle w:val="Tier5"/>
            </w:pPr>
            <w:r>
              <w:t>-</w:t>
            </w:r>
            <w:r>
              <w:tab/>
              <w:t>-</w:t>
            </w:r>
            <w:r>
              <w:tab/>
              <w:t>-</w:t>
            </w:r>
            <w:r>
              <w:tab/>
              <w:t>-</w:t>
            </w:r>
            <w:r>
              <w:tab/>
              <w:t>Other</w:t>
            </w:r>
          </w:p>
          <w:p w14:paraId="59106E59"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6E5A" w14:textId="77777777" w:rsidR="00E546F5" w:rsidRDefault="00951CE2">
            <w:pPr>
              <w:pStyle w:val="Tier5Bullet"/>
            </w:pPr>
            <w:r>
              <w:tab/>
            </w:r>
            <w:r>
              <w:tab/>
            </w:r>
            <w:r>
              <w:tab/>
            </w:r>
            <w:r>
              <w:tab/>
              <w:t>-</w:t>
            </w:r>
            <w:r>
              <w:tab/>
              <w:t>for fitting to or equipping such ships, boats or other vessels;</w:t>
            </w:r>
          </w:p>
          <w:p w14:paraId="59106E5B"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6E5C" w14:textId="77777777" w:rsidR="00E546F5" w:rsidRDefault="00951CE2">
            <w:pPr>
              <w:pStyle w:val="Tier5Bullet"/>
            </w:pPr>
            <w:r>
              <w:tab/>
            </w:r>
            <w:r>
              <w:tab/>
            </w:r>
            <w:r>
              <w:tab/>
            </w:r>
            <w:r>
              <w:tab/>
              <w:t>-</w:t>
            </w:r>
            <w:r>
              <w:tab/>
              <w:t>for equipping the above platforms;</w:t>
            </w:r>
          </w:p>
          <w:p w14:paraId="59106E5D"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5E" w14:textId="77777777" w:rsidR="00E546F5" w:rsidRDefault="00951CE2">
            <w:pPr>
              <w:pStyle w:val="NormalinTable"/>
            </w:pPr>
            <w:r>
              <w:t>0.0%</w:t>
            </w:r>
          </w:p>
        </w:tc>
      </w:tr>
      <w:tr w:rsidR="00E546F5" w14:paraId="59106E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60" w14:textId="77777777" w:rsidR="00E546F5" w:rsidRDefault="00951CE2">
            <w:pPr>
              <w:pStyle w:val="NormalinTable"/>
            </w:pPr>
            <w:r>
              <w:t>8419818090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61" w14:textId="77777777" w:rsidR="00E546F5" w:rsidRDefault="00951CE2">
            <w:pPr>
              <w:pStyle w:val="Tier1"/>
            </w:pPr>
            <w:r>
              <w:t xml:space="preserve">Machinery, plant or laboratory equipment, whether or not electrically heated (excluding furnaces, ovens and other equipment of heading 8514), for the treatment of materials by a process </w:t>
            </w:r>
            <w:r>
              <w:t>involving a change of temperature such as heating, cooking, roasting, distilling, rectifying, sterilising, pasteurising, steaming, drying, evaporating, vaporising, condensing or cooling, other than machinery or plant of a kind used for domestic purposes; i</w:t>
            </w:r>
            <w:r>
              <w:t>nstantaneous or storage water heaters, non-electric</w:t>
            </w:r>
          </w:p>
          <w:p w14:paraId="59106E62" w14:textId="77777777" w:rsidR="00E546F5" w:rsidRDefault="00951CE2">
            <w:pPr>
              <w:pStyle w:val="Tier2"/>
            </w:pPr>
            <w:r>
              <w:t>-</w:t>
            </w:r>
            <w:r>
              <w:tab/>
              <w:t>Other machinery, plant and equipment</w:t>
            </w:r>
          </w:p>
          <w:p w14:paraId="59106E63" w14:textId="77777777" w:rsidR="00E546F5" w:rsidRDefault="00951CE2">
            <w:pPr>
              <w:pStyle w:val="Tier3"/>
            </w:pPr>
            <w:r>
              <w:t>-</w:t>
            </w:r>
            <w:r>
              <w:tab/>
              <w:t>-</w:t>
            </w:r>
            <w:r>
              <w:tab/>
              <w:t>For making hot drinks or for cooking or heating food</w:t>
            </w:r>
          </w:p>
          <w:p w14:paraId="59106E64" w14:textId="77777777" w:rsidR="00E546F5" w:rsidRDefault="00951CE2">
            <w:pPr>
              <w:pStyle w:val="Tier4"/>
            </w:pPr>
            <w:r>
              <w:t>-</w:t>
            </w:r>
            <w:r>
              <w:tab/>
              <w:t>-</w:t>
            </w:r>
            <w:r>
              <w:tab/>
              <w:t>-</w:t>
            </w:r>
            <w:r>
              <w:tab/>
              <w:t>Other</w:t>
            </w:r>
          </w:p>
          <w:p w14:paraId="59106E65" w14:textId="77777777" w:rsidR="00E546F5" w:rsidRDefault="00951CE2">
            <w:pPr>
              <w:pStyle w:val="Tier5"/>
            </w:pPr>
            <w:r>
              <w:t>-</w:t>
            </w:r>
            <w:r>
              <w:tab/>
              <w:t>-</w:t>
            </w:r>
            <w:r>
              <w:tab/>
              <w:t>-</w:t>
            </w:r>
            <w:r>
              <w:tab/>
              <w:t>-</w:t>
            </w:r>
            <w:r>
              <w:tab/>
              <w:t>Other</w:t>
            </w:r>
          </w:p>
          <w:p w14:paraId="59106E66" w14:textId="77777777" w:rsidR="00E546F5" w:rsidRDefault="00951CE2">
            <w:pPr>
              <w:pStyle w:val="Tier5Bullet"/>
            </w:pPr>
            <w:r>
              <w:tab/>
            </w:r>
            <w:r>
              <w:tab/>
            </w:r>
            <w:r>
              <w:tab/>
            </w:r>
            <w:r>
              <w:tab/>
              <w:t>-</w:t>
            </w:r>
            <w:r>
              <w:tab/>
              <w:t>for incorporation in ships, boats or other vessels listed in Table 1, for th</w:t>
            </w:r>
            <w:r>
              <w:t>e purposes of their construction, repair, maintenance or conversion;</w:t>
            </w:r>
          </w:p>
          <w:p w14:paraId="59106E67" w14:textId="77777777" w:rsidR="00E546F5" w:rsidRDefault="00951CE2">
            <w:pPr>
              <w:pStyle w:val="Tier5Bullet"/>
            </w:pPr>
            <w:r>
              <w:tab/>
            </w:r>
            <w:r>
              <w:tab/>
            </w:r>
            <w:r>
              <w:tab/>
            </w:r>
            <w:r>
              <w:tab/>
              <w:t>-</w:t>
            </w:r>
            <w:r>
              <w:tab/>
              <w:t>for fitting to or equipping such ships, boats or other vessels;</w:t>
            </w:r>
          </w:p>
          <w:p w14:paraId="59106E68" w14:textId="77777777" w:rsidR="00E546F5" w:rsidRDefault="00951CE2">
            <w:pPr>
              <w:pStyle w:val="Tier5Bullet"/>
            </w:pP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6E69" w14:textId="77777777" w:rsidR="00E546F5" w:rsidRDefault="00951CE2">
            <w:pPr>
              <w:pStyle w:val="Tier5Bullet"/>
            </w:pPr>
            <w:r>
              <w:tab/>
            </w:r>
            <w:r>
              <w:tab/>
            </w:r>
            <w:r>
              <w:tab/>
            </w:r>
            <w:r>
              <w:tab/>
              <w:t>-</w:t>
            </w:r>
            <w:r>
              <w:tab/>
              <w:t>for equipping the above platforms;</w:t>
            </w:r>
          </w:p>
          <w:p w14:paraId="59106E6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6B" w14:textId="77777777" w:rsidR="00E546F5" w:rsidRDefault="00951CE2">
            <w:pPr>
              <w:pStyle w:val="NormalinTable"/>
            </w:pPr>
            <w:r>
              <w:t>0.0%</w:t>
            </w:r>
          </w:p>
        </w:tc>
      </w:tr>
      <w:tr w:rsidR="00E546F5" w14:paraId="59106E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6D" w14:textId="77777777" w:rsidR="00E546F5" w:rsidRDefault="00951CE2">
            <w:pPr>
              <w:pStyle w:val="NormalinTable"/>
            </w:pPr>
            <w:r>
              <w:t>8419890000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6E" w14:textId="77777777" w:rsidR="00E546F5" w:rsidRDefault="00951CE2">
            <w:pPr>
              <w:pStyle w:val="Tier1"/>
            </w:pPr>
            <w:r>
              <w:t xml:space="preserve">Machinery, plant or laboratory equipment, whether or not electrically heated (excluding furnaces, ovens and other equipment of heading 8514), for the treatment of materials by a process involving a change of temperature such as heating, cooking, roasting, </w:t>
            </w:r>
            <w:r>
              <w:t>distilling, rectifying, sterilising, pasteurising, steaming, drying, evaporating, vaporising, condensing or cooling, other than machinery or plant of a kind used for domestic purposes; instantaneous or storage water heaters, non-electric</w:t>
            </w:r>
          </w:p>
          <w:p w14:paraId="59106E6F" w14:textId="77777777" w:rsidR="00E546F5" w:rsidRDefault="00951CE2">
            <w:pPr>
              <w:pStyle w:val="Tier2"/>
            </w:pPr>
            <w:r>
              <w:t>-</w:t>
            </w:r>
            <w:r>
              <w:tab/>
              <w:t>Other machinery,</w:t>
            </w:r>
            <w:r>
              <w:t xml:space="preserve"> plant and equipment</w:t>
            </w:r>
          </w:p>
          <w:p w14:paraId="59106E70" w14:textId="77777777" w:rsidR="00E546F5" w:rsidRDefault="00951CE2">
            <w:pPr>
              <w:pStyle w:val="Tier3"/>
            </w:pPr>
            <w:r>
              <w:t>-</w:t>
            </w:r>
            <w:r>
              <w:tab/>
              <w:t>-</w:t>
            </w:r>
            <w:r>
              <w:tab/>
              <w:t>Other</w:t>
            </w:r>
          </w:p>
          <w:p w14:paraId="59106E7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E72" w14:textId="77777777" w:rsidR="00E546F5" w:rsidRDefault="00951CE2">
            <w:pPr>
              <w:pStyle w:val="Tier3Bullet"/>
            </w:pPr>
            <w:r>
              <w:tab/>
            </w:r>
            <w:r>
              <w:tab/>
              <w:t>-</w:t>
            </w:r>
            <w:r>
              <w:tab/>
              <w:t>for fitting to or equipping such ships, boats or other vessels;</w:t>
            </w:r>
          </w:p>
          <w:p w14:paraId="59106E73"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E74" w14:textId="77777777" w:rsidR="00E546F5" w:rsidRDefault="00951CE2">
            <w:pPr>
              <w:pStyle w:val="Tier3Bullet"/>
            </w:pPr>
            <w:r>
              <w:tab/>
            </w:r>
            <w:r>
              <w:tab/>
              <w:t>-</w:t>
            </w:r>
            <w:r>
              <w:tab/>
              <w:t>for equipping the above platfo</w:t>
            </w:r>
            <w:r>
              <w:t>rms;</w:t>
            </w:r>
          </w:p>
          <w:p w14:paraId="59106E7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76" w14:textId="77777777" w:rsidR="00E546F5" w:rsidRDefault="00951CE2">
            <w:pPr>
              <w:pStyle w:val="NormalinTable"/>
            </w:pPr>
            <w:r>
              <w:t>0.0%</w:t>
            </w:r>
          </w:p>
        </w:tc>
      </w:tr>
      <w:tr w:rsidR="00E546F5" w14:paraId="59106E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78" w14:textId="77777777" w:rsidR="00E546F5" w:rsidRDefault="00951CE2">
            <w:pPr>
              <w:pStyle w:val="NormalinTable"/>
            </w:pPr>
            <w:r>
              <w:t>8419908530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79" w14:textId="77777777" w:rsidR="00E546F5" w:rsidRDefault="00951CE2">
            <w:pPr>
              <w:pStyle w:val="Tier1"/>
            </w:pPr>
            <w:r>
              <w:t xml:space="preserve">Machinery, plant or laboratory equipment, whether or not electrically heated (excluding furnaces, ovens and other equipment of heading 8514), for the </w:t>
            </w:r>
            <w:r>
              <w:t xml:space="preserve">treatment of materials by a process involving a change of temperature such as heating, cooking, roasting, distilling, rectifying, sterilising, pasteurising, steaming, drying, evaporating, vaporising, condensing or cooling, other than machinery or plant of </w:t>
            </w:r>
            <w:r>
              <w:t>a kind used for domestic purposes; instantaneous or storage water heaters, non-electric</w:t>
            </w:r>
          </w:p>
          <w:p w14:paraId="59106E7A" w14:textId="77777777" w:rsidR="00E546F5" w:rsidRDefault="00951CE2">
            <w:pPr>
              <w:pStyle w:val="Tier2"/>
            </w:pPr>
            <w:r>
              <w:t>-</w:t>
            </w:r>
            <w:r>
              <w:tab/>
              <w:t>Parts</w:t>
            </w:r>
          </w:p>
          <w:p w14:paraId="59106E7B" w14:textId="77777777" w:rsidR="00E546F5" w:rsidRDefault="00951CE2">
            <w:pPr>
              <w:pStyle w:val="Tier3"/>
            </w:pPr>
            <w:r>
              <w:t>-</w:t>
            </w:r>
            <w:r>
              <w:tab/>
              <w:t>-</w:t>
            </w:r>
            <w:r>
              <w:tab/>
              <w:t>Other</w:t>
            </w:r>
          </w:p>
          <w:p w14:paraId="59106E7C" w14:textId="77777777" w:rsidR="00E546F5" w:rsidRDefault="00951CE2">
            <w:pPr>
              <w:pStyle w:val="Tier4"/>
            </w:pPr>
            <w:r>
              <w:t>-</w:t>
            </w:r>
            <w:r>
              <w:tab/>
              <w:t>-</w:t>
            </w:r>
            <w:r>
              <w:tab/>
              <w:t>-</w:t>
            </w:r>
            <w:r>
              <w:tab/>
              <w:t>Keypads of silicone or plastic, - whether or not with parts of metal, plastic, glass fibre reinforced epoxide resin or wood, - whether or not pr</w:t>
            </w:r>
            <w:r>
              <w:t>inted or surface treated, - whether or not with electrical conducting elements - whether or not with keypads foil glued on the keyboard - whether or not with protective foil - single or multilayer</w:t>
            </w:r>
          </w:p>
          <w:p w14:paraId="59106E7D" w14:textId="77777777" w:rsidR="00E546F5" w:rsidRDefault="00951CE2">
            <w:pPr>
              <w:pStyle w:val="Tier4Bullet"/>
            </w:pPr>
            <w:r>
              <w:tab/>
            </w:r>
            <w:r>
              <w:tab/>
            </w:r>
            <w:r>
              <w:tab/>
              <w:t>-</w:t>
            </w:r>
            <w:r>
              <w:tab/>
              <w:t>for incorporation in ships, boats or other vessels lis</w:t>
            </w:r>
            <w:r>
              <w:t>ted in Table 1, for the purposes of their construction, repair, maintenance or conversion;</w:t>
            </w:r>
          </w:p>
          <w:p w14:paraId="59106E7E" w14:textId="77777777" w:rsidR="00E546F5" w:rsidRDefault="00951CE2">
            <w:pPr>
              <w:pStyle w:val="Tier4Bullet"/>
            </w:pPr>
            <w:r>
              <w:tab/>
            </w:r>
            <w:r>
              <w:tab/>
            </w:r>
            <w:r>
              <w:tab/>
              <w:t>-</w:t>
            </w:r>
            <w:r>
              <w:tab/>
              <w:t>for fitting to or equipping such ships, boats or other vessels;</w:t>
            </w:r>
          </w:p>
          <w:p w14:paraId="59106E7F" w14:textId="77777777" w:rsidR="00E546F5" w:rsidRDefault="00951CE2">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6E80" w14:textId="77777777" w:rsidR="00E546F5" w:rsidRDefault="00951CE2">
            <w:pPr>
              <w:pStyle w:val="Tier4Bullet"/>
            </w:pPr>
            <w:r>
              <w:tab/>
            </w:r>
            <w:r>
              <w:tab/>
            </w:r>
            <w:r>
              <w:tab/>
              <w:t>-</w:t>
            </w:r>
            <w:r>
              <w:tab/>
              <w:t>for equipping the above platforms;</w:t>
            </w:r>
          </w:p>
          <w:p w14:paraId="59106E8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82" w14:textId="77777777" w:rsidR="00E546F5" w:rsidRDefault="00951CE2">
            <w:pPr>
              <w:pStyle w:val="NormalinTable"/>
            </w:pPr>
            <w:r>
              <w:t>0.0%</w:t>
            </w:r>
          </w:p>
        </w:tc>
      </w:tr>
      <w:tr w:rsidR="00E546F5" w14:paraId="59106E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84" w14:textId="77777777" w:rsidR="00E546F5" w:rsidRDefault="00951CE2">
            <w:pPr>
              <w:pStyle w:val="NormalinTable"/>
            </w:pPr>
            <w:r>
              <w:t>8419908590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85" w14:textId="77777777" w:rsidR="00E546F5" w:rsidRDefault="00951CE2">
            <w:pPr>
              <w:pStyle w:val="Tier1"/>
            </w:pPr>
            <w:r>
              <w:t>Machinery, plant or laboratory equipment, whether or not electrically heated (excluding furnaces, ovens and other equipment of heading 8514), for the treatment of materials by a process involving a change of temperature such as heating, co</w:t>
            </w:r>
            <w:r>
              <w:t>oking, roasting, distilling, rectifying, sterilising, pasteurising, steaming, drying, evaporating, vaporising, condensing or cooling, other than machinery or plant of a kind used for domestic purposes; instantaneous or storage water heaters, non-electric</w:t>
            </w:r>
          </w:p>
          <w:p w14:paraId="59106E86" w14:textId="77777777" w:rsidR="00E546F5" w:rsidRDefault="00951CE2">
            <w:pPr>
              <w:pStyle w:val="Tier2"/>
            </w:pPr>
            <w:r>
              <w:t>-</w:t>
            </w:r>
            <w:r>
              <w:tab/>
              <w:t>Parts</w:t>
            </w:r>
          </w:p>
          <w:p w14:paraId="59106E87" w14:textId="77777777" w:rsidR="00E546F5" w:rsidRDefault="00951CE2">
            <w:pPr>
              <w:pStyle w:val="Tier3"/>
            </w:pPr>
            <w:r>
              <w:t>-</w:t>
            </w:r>
            <w:r>
              <w:tab/>
              <w:t>-</w:t>
            </w:r>
            <w:r>
              <w:tab/>
              <w:t>Other</w:t>
            </w:r>
          </w:p>
          <w:p w14:paraId="59106E88" w14:textId="77777777" w:rsidR="00E546F5" w:rsidRDefault="00951CE2">
            <w:pPr>
              <w:pStyle w:val="Tier4"/>
            </w:pPr>
            <w:r>
              <w:t>-</w:t>
            </w:r>
            <w:r>
              <w:tab/>
              <w:t>-</w:t>
            </w:r>
            <w:r>
              <w:tab/>
              <w:t>-</w:t>
            </w:r>
            <w:r>
              <w:tab/>
              <w:t>Other</w:t>
            </w:r>
          </w:p>
          <w:p w14:paraId="59106E89"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E8A" w14:textId="77777777" w:rsidR="00E546F5" w:rsidRDefault="00951CE2">
            <w:pPr>
              <w:pStyle w:val="Tier4Bullet"/>
            </w:pPr>
            <w:r>
              <w:tab/>
            </w:r>
            <w:r>
              <w:tab/>
            </w:r>
            <w:r>
              <w:tab/>
              <w:t>-</w:t>
            </w:r>
            <w:r>
              <w:tab/>
              <w:t>for fitting to or equipping such ships, boats or other vessels;</w:t>
            </w:r>
          </w:p>
          <w:p w14:paraId="59106E8B" w14:textId="77777777" w:rsidR="00E546F5" w:rsidRDefault="00951CE2">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6E8C" w14:textId="77777777" w:rsidR="00E546F5" w:rsidRDefault="00951CE2">
            <w:pPr>
              <w:pStyle w:val="Tier4Bullet"/>
            </w:pPr>
            <w:r>
              <w:tab/>
            </w:r>
            <w:r>
              <w:tab/>
            </w:r>
            <w:r>
              <w:tab/>
              <w:t>-</w:t>
            </w:r>
            <w:r>
              <w:tab/>
              <w:t>for equipping the above p</w:t>
            </w:r>
            <w:r>
              <w:t>latforms;</w:t>
            </w:r>
          </w:p>
          <w:p w14:paraId="59106E8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8E" w14:textId="77777777" w:rsidR="00E546F5" w:rsidRDefault="00951CE2">
            <w:pPr>
              <w:pStyle w:val="NormalinTable"/>
            </w:pPr>
            <w:r>
              <w:t>0.0%</w:t>
            </w:r>
          </w:p>
        </w:tc>
      </w:tr>
      <w:tr w:rsidR="00E546F5" w14:paraId="59106E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90" w14:textId="77777777" w:rsidR="00E546F5" w:rsidRDefault="00951CE2">
            <w:pPr>
              <w:pStyle w:val="NormalinTable"/>
            </w:pPr>
            <w:r>
              <w:t>8421000000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91" w14:textId="77777777" w:rsidR="00E546F5" w:rsidRDefault="00951CE2">
            <w:pPr>
              <w:pStyle w:val="Tier1"/>
            </w:pPr>
            <w:r>
              <w:t>Centrifuges, including centrifugal dryers; filtering or purifying machinery and apparatus, for liquids or gases</w:t>
            </w:r>
          </w:p>
          <w:p w14:paraId="59106E92" w14:textId="77777777" w:rsidR="00E546F5" w:rsidRDefault="00951CE2">
            <w:pPr>
              <w:pStyle w:val="Tier1Bullet"/>
            </w:pPr>
            <w:r>
              <w:t>-</w:t>
            </w:r>
            <w:r>
              <w:tab/>
              <w:t xml:space="preserve">use by, or on behalf of, the UK Armed </w:t>
            </w:r>
            <w:r>
              <w:t>Forces, individually or in cooperation with other States</w:t>
            </w:r>
          </w:p>
          <w:p w14:paraId="59106E93" w14:textId="77777777" w:rsidR="00E546F5" w:rsidRDefault="00951CE2">
            <w:pPr>
              <w:pStyle w:val="Tier1Bullet"/>
            </w:pPr>
            <w:r>
              <w:tab/>
              <w:t>a) for defending the territorial integrity of the United Kingdom, or</w:t>
            </w:r>
          </w:p>
          <w:p w14:paraId="59106E94" w14:textId="77777777" w:rsidR="00E546F5" w:rsidRDefault="00951CE2">
            <w:pPr>
              <w:pStyle w:val="Tier1Bullet"/>
            </w:pPr>
            <w:r>
              <w:tab/>
              <w:t>b) in participating in international peace-keeping or support operations, or</w:t>
            </w:r>
          </w:p>
          <w:p w14:paraId="59106E95" w14:textId="77777777" w:rsidR="00E546F5" w:rsidRDefault="00951CE2">
            <w:pPr>
              <w:pStyle w:val="Tier1Bullet"/>
            </w:pPr>
            <w:r>
              <w:tab/>
              <w:t>c) for other military purposes like the protection</w:t>
            </w:r>
            <w:r>
              <w:t xml:space="preserve"> of nationals of the United Kingdom from social or military unrest or,</w:t>
            </w:r>
          </w:p>
          <w:p w14:paraId="59106E96" w14:textId="77777777" w:rsidR="00E546F5" w:rsidRDefault="00951CE2">
            <w:pPr>
              <w:pStyle w:val="Tier1Bullet"/>
            </w:pPr>
            <w:r>
              <w:tab/>
              <w:t>d) for training purposes, or</w:t>
            </w:r>
          </w:p>
          <w:p w14:paraId="59106E97"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98" w14:textId="77777777" w:rsidR="00E546F5" w:rsidRDefault="00951CE2">
            <w:pPr>
              <w:pStyle w:val="NormalinTable"/>
            </w:pPr>
            <w:r>
              <w:t>0.0%</w:t>
            </w:r>
          </w:p>
        </w:tc>
      </w:tr>
      <w:tr w:rsidR="00E546F5" w14:paraId="59106E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9A" w14:textId="77777777" w:rsidR="00E546F5" w:rsidRDefault="00951CE2">
            <w:pPr>
              <w:pStyle w:val="NormalinTable"/>
            </w:pPr>
            <w:r>
              <w:t>8421110000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9B" w14:textId="77777777" w:rsidR="00E546F5" w:rsidRDefault="00951CE2">
            <w:pPr>
              <w:pStyle w:val="Tier1"/>
            </w:pPr>
            <w:r>
              <w:t>Centrifuges, i</w:t>
            </w:r>
            <w:r>
              <w:t>ncluding centrifugal dryers; filtering or purifying machinery and apparatus, for liquids or gases</w:t>
            </w:r>
          </w:p>
          <w:p w14:paraId="59106E9C" w14:textId="77777777" w:rsidR="00E546F5" w:rsidRDefault="00951CE2">
            <w:pPr>
              <w:pStyle w:val="Tier2"/>
            </w:pPr>
            <w:r>
              <w:t>-</w:t>
            </w:r>
            <w:r>
              <w:tab/>
              <w:t>Centrifuges, including centrifugal dryers</w:t>
            </w:r>
          </w:p>
          <w:p w14:paraId="59106E9D" w14:textId="77777777" w:rsidR="00E546F5" w:rsidRDefault="00951CE2">
            <w:pPr>
              <w:pStyle w:val="Tier3"/>
            </w:pPr>
            <w:r>
              <w:t>-</w:t>
            </w:r>
            <w:r>
              <w:tab/>
              <w:t>-</w:t>
            </w:r>
            <w:r>
              <w:tab/>
              <w:t>Cream separators</w:t>
            </w:r>
          </w:p>
          <w:p w14:paraId="59106E9E"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6E9F" w14:textId="77777777" w:rsidR="00E546F5" w:rsidRDefault="00951CE2">
            <w:pPr>
              <w:pStyle w:val="Tier3Bullet"/>
            </w:pPr>
            <w:r>
              <w:tab/>
            </w:r>
            <w:r>
              <w:tab/>
              <w:t>-</w:t>
            </w:r>
            <w:r>
              <w:tab/>
              <w:t>for fitting to or equipping such ships, boats or other vessels;</w:t>
            </w:r>
          </w:p>
          <w:p w14:paraId="59106EA0"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6EA1" w14:textId="77777777" w:rsidR="00E546F5" w:rsidRDefault="00951CE2">
            <w:pPr>
              <w:pStyle w:val="Tier3Bullet"/>
            </w:pPr>
            <w:r>
              <w:tab/>
            </w:r>
            <w:r>
              <w:tab/>
              <w:t>-</w:t>
            </w:r>
            <w:r>
              <w:tab/>
              <w:t>for equipping the above platforms;</w:t>
            </w:r>
          </w:p>
          <w:p w14:paraId="59106EA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A3" w14:textId="77777777" w:rsidR="00E546F5" w:rsidRDefault="00951CE2">
            <w:pPr>
              <w:pStyle w:val="NormalinTable"/>
            </w:pPr>
            <w:r>
              <w:t>0.0%</w:t>
            </w:r>
          </w:p>
        </w:tc>
      </w:tr>
      <w:tr w:rsidR="00E546F5" w14:paraId="59106E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A5" w14:textId="77777777" w:rsidR="00E546F5" w:rsidRDefault="00951CE2">
            <w:pPr>
              <w:pStyle w:val="NormalinTable"/>
            </w:pPr>
            <w:r>
              <w:t>8421120000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A6" w14:textId="77777777" w:rsidR="00E546F5" w:rsidRDefault="00951CE2">
            <w:pPr>
              <w:pStyle w:val="Tier1"/>
            </w:pPr>
            <w:r>
              <w:t>Centrifuges, includi</w:t>
            </w:r>
            <w:r>
              <w:t>ng centrifugal dryers; filtering or purifying machinery and apparatus, for liquids or gases</w:t>
            </w:r>
          </w:p>
          <w:p w14:paraId="59106EA7" w14:textId="77777777" w:rsidR="00E546F5" w:rsidRDefault="00951CE2">
            <w:pPr>
              <w:pStyle w:val="Tier2"/>
            </w:pPr>
            <w:r>
              <w:t>-</w:t>
            </w:r>
            <w:r>
              <w:tab/>
              <w:t>Centrifuges, including centrifugal dryers</w:t>
            </w:r>
          </w:p>
          <w:p w14:paraId="59106EA8" w14:textId="77777777" w:rsidR="00E546F5" w:rsidRDefault="00951CE2">
            <w:pPr>
              <w:pStyle w:val="Tier3"/>
            </w:pPr>
            <w:r>
              <w:t>-</w:t>
            </w:r>
            <w:r>
              <w:tab/>
              <w:t>-</w:t>
            </w:r>
            <w:r>
              <w:tab/>
              <w:t>Clothes dryers</w:t>
            </w:r>
          </w:p>
          <w:p w14:paraId="59106EA9"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6EAA" w14:textId="77777777" w:rsidR="00E546F5" w:rsidRDefault="00951CE2">
            <w:pPr>
              <w:pStyle w:val="Tier3Bullet"/>
            </w:pPr>
            <w:r>
              <w:tab/>
            </w:r>
            <w:r>
              <w:tab/>
              <w:t>-</w:t>
            </w:r>
            <w:r>
              <w:tab/>
              <w:t>for fitting to or equipping such ships, boats or other vessels;</w:t>
            </w:r>
          </w:p>
          <w:p w14:paraId="59106EAB"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EAC" w14:textId="77777777" w:rsidR="00E546F5" w:rsidRDefault="00951CE2">
            <w:pPr>
              <w:pStyle w:val="Tier3Bullet"/>
            </w:pPr>
            <w:r>
              <w:tab/>
            </w:r>
            <w:r>
              <w:tab/>
              <w:t>-</w:t>
            </w:r>
            <w:r>
              <w:tab/>
              <w:t>for equipping the above platforms;</w:t>
            </w:r>
          </w:p>
          <w:p w14:paraId="59106EA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AE" w14:textId="77777777" w:rsidR="00E546F5" w:rsidRDefault="00951CE2">
            <w:pPr>
              <w:pStyle w:val="NormalinTable"/>
            </w:pPr>
            <w:r>
              <w:t>0.0%</w:t>
            </w:r>
          </w:p>
        </w:tc>
      </w:tr>
      <w:tr w:rsidR="00E546F5" w14:paraId="59106E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B0" w14:textId="77777777" w:rsidR="00E546F5" w:rsidRDefault="00951CE2">
            <w:pPr>
              <w:pStyle w:val="NormalinTable"/>
            </w:pPr>
            <w:r>
              <w:t>8421197000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B1" w14:textId="77777777" w:rsidR="00E546F5" w:rsidRDefault="00951CE2">
            <w:pPr>
              <w:pStyle w:val="Tier1"/>
            </w:pPr>
            <w:r>
              <w:t xml:space="preserve">Centrifuges, including </w:t>
            </w:r>
            <w:r>
              <w:t>centrifugal dryers; filtering or purifying machinery and apparatus, for liquids or gases</w:t>
            </w:r>
          </w:p>
          <w:p w14:paraId="59106EB2" w14:textId="77777777" w:rsidR="00E546F5" w:rsidRDefault="00951CE2">
            <w:pPr>
              <w:pStyle w:val="Tier2"/>
            </w:pPr>
            <w:r>
              <w:t>-</w:t>
            </w:r>
            <w:r>
              <w:tab/>
              <w:t>Centrifuges, including centrifugal dryers</w:t>
            </w:r>
          </w:p>
          <w:p w14:paraId="59106EB3" w14:textId="77777777" w:rsidR="00E546F5" w:rsidRDefault="00951CE2">
            <w:pPr>
              <w:pStyle w:val="Tier3"/>
            </w:pPr>
            <w:r>
              <w:t>-</w:t>
            </w:r>
            <w:r>
              <w:tab/>
              <w:t>-</w:t>
            </w:r>
            <w:r>
              <w:tab/>
              <w:t>Other</w:t>
            </w:r>
          </w:p>
          <w:p w14:paraId="59106EB4" w14:textId="77777777" w:rsidR="00E546F5" w:rsidRDefault="00951CE2">
            <w:pPr>
              <w:pStyle w:val="Tier4"/>
            </w:pPr>
            <w:r>
              <w:t>-</w:t>
            </w:r>
            <w:r>
              <w:tab/>
              <w:t>-</w:t>
            </w:r>
            <w:r>
              <w:tab/>
              <w:t>-</w:t>
            </w:r>
            <w:r>
              <w:tab/>
              <w:t>Other</w:t>
            </w:r>
          </w:p>
          <w:p w14:paraId="59106EB5"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6EB6" w14:textId="77777777" w:rsidR="00E546F5" w:rsidRDefault="00951CE2">
            <w:pPr>
              <w:pStyle w:val="Tier4Bullet"/>
            </w:pPr>
            <w:r>
              <w:tab/>
            </w:r>
            <w:r>
              <w:tab/>
            </w:r>
            <w:r>
              <w:tab/>
              <w:t>-</w:t>
            </w:r>
            <w:r>
              <w:tab/>
              <w:t>for fitting to or equipping such ships, boats or other vessels;</w:t>
            </w:r>
          </w:p>
          <w:p w14:paraId="59106EB7"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EB8" w14:textId="77777777" w:rsidR="00E546F5" w:rsidRDefault="00951CE2">
            <w:pPr>
              <w:pStyle w:val="Tier4Bullet"/>
            </w:pPr>
            <w:r>
              <w:tab/>
            </w:r>
            <w:r>
              <w:tab/>
            </w:r>
            <w:r>
              <w:tab/>
              <w:t>-</w:t>
            </w:r>
            <w:r>
              <w:tab/>
              <w:t>for equipping the above platforms;</w:t>
            </w:r>
          </w:p>
          <w:p w14:paraId="59106EB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BA" w14:textId="77777777" w:rsidR="00E546F5" w:rsidRDefault="00951CE2">
            <w:pPr>
              <w:pStyle w:val="NormalinTable"/>
            </w:pPr>
            <w:r>
              <w:t>0.0%</w:t>
            </w:r>
          </w:p>
        </w:tc>
      </w:tr>
      <w:tr w:rsidR="00E546F5" w14:paraId="59106E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BC" w14:textId="77777777" w:rsidR="00E546F5" w:rsidRDefault="00951CE2">
            <w:pPr>
              <w:pStyle w:val="NormalinTable"/>
            </w:pPr>
            <w:r>
              <w:t>8421210090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BD" w14:textId="77777777" w:rsidR="00E546F5" w:rsidRDefault="00951CE2">
            <w:pPr>
              <w:pStyle w:val="Tier1"/>
            </w:pPr>
            <w:r>
              <w:t xml:space="preserve">Centrifuges, including </w:t>
            </w:r>
            <w:r>
              <w:t>centrifugal dryers; filtering or purifying machinery and apparatus, for liquids or gases</w:t>
            </w:r>
          </w:p>
          <w:p w14:paraId="59106EBE" w14:textId="77777777" w:rsidR="00E546F5" w:rsidRDefault="00951CE2">
            <w:pPr>
              <w:pStyle w:val="Tier2"/>
            </w:pPr>
            <w:r>
              <w:t>-</w:t>
            </w:r>
            <w:r>
              <w:tab/>
              <w:t>Filtering or purifying machinery and apparatus for liquids</w:t>
            </w:r>
          </w:p>
          <w:p w14:paraId="59106EBF" w14:textId="77777777" w:rsidR="00E546F5" w:rsidRDefault="00951CE2">
            <w:pPr>
              <w:pStyle w:val="Tier3"/>
            </w:pPr>
            <w:r>
              <w:t>-</w:t>
            </w:r>
            <w:r>
              <w:tab/>
              <w:t>-</w:t>
            </w:r>
            <w:r>
              <w:tab/>
              <w:t>For filtering or purifying water</w:t>
            </w:r>
          </w:p>
          <w:p w14:paraId="59106EC0" w14:textId="77777777" w:rsidR="00E546F5" w:rsidRDefault="00951CE2">
            <w:pPr>
              <w:pStyle w:val="Tier4"/>
            </w:pPr>
            <w:r>
              <w:t>-</w:t>
            </w:r>
            <w:r>
              <w:tab/>
              <w:t>-</w:t>
            </w:r>
            <w:r>
              <w:tab/>
              <w:t>-</w:t>
            </w:r>
            <w:r>
              <w:tab/>
              <w:t>Other</w:t>
            </w:r>
          </w:p>
          <w:p w14:paraId="59106EC1"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6EC2" w14:textId="77777777" w:rsidR="00E546F5" w:rsidRDefault="00951CE2">
            <w:pPr>
              <w:pStyle w:val="Tier4Bullet"/>
            </w:pPr>
            <w:r>
              <w:tab/>
            </w:r>
            <w:r>
              <w:tab/>
            </w:r>
            <w:r>
              <w:tab/>
              <w:t>-</w:t>
            </w:r>
            <w:r>
              <w:tab/>
              <w:t>for fitting to or equipping such ships, boats or other vessels;</w:t>
            </w:r>
          </w:p>
          <w:p w14:paraId="59106EC3"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6EC4" w14:textId="77777777" w:rsidR="00E546F5" w:rsidRDefault="00951CE2">
            <w:pPr>
              <w:pStyle w:val="Tier4Bullet"/>
            </w:pPr>
            <w:r>
              <w:tab/>
            </w:r>
            <w:r>
              <w:tab/>
            </w:r>
            <w:r>
              <w:tab/>
              <w:t>-</w:t>
            </w:r>
            <w:r>
              <w:tab/>
              <w:t>for equipping the above platforms;</w:t>
            </w:r>
          </w:p>
          <w:p w14:paraId="59106EC5" w14:textId="77777777" w:rsidR="00E546F5" w:rsidRDefault="00951CE2">
            <w:pPr>
              <w:pStyle w:val="Tier4Bullet"/>
            </w:pPr>
            <w:r>
              <w:tab/>
            </w: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C6" w14:textId="77777777" w:rsidR="00E546F5" w:rsidRDefault="00951CE2">
            <w:pPr>
              <w:pStyle w:val="NormalinTable"/>
            </w:pPr>
            <w:r>
              <w:t>0.0%</w:t>
            </w:r>
          </w:p>
        </w:tc>
      </w:tr>
      <w:tr w:rsidR="00E546F5" w14:paraId="59106E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C8" w14:textId="77777777" w:rsidR="00E546F5" w:rsidRDefault="00951CE2">
            <w:pPr>
              <w:pStyle w:val="NormalinTable"/>
            </w:pPr>
            <w:r>
              <w:t>8421220000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C9" w14:textId="77777777" w:rsidR="00E546F5" w:rsidRDefault="00951CE2">
            <w:pPr>
              <w:pStyle w:val="Tier1"/>
            </w:pPr>
            <w:r>
              <w:t>Centrifuges, including centrifugal dryers; filtering or purifying machinery and apparatus, for liquids or gases</w:t>
            </w:r>
          </w:p>
          <w:p w14:paraId="59106ECA" w14:textId="77777777" w:rsidR="00E546F5" w:rsidRDefault="00951CE2">
            <w:pPr>
              <w:pStyle w:val="Tier2"/>
            </w:pPr>
            <w:r>
              <w:t>-</w:t>
            </w:r>
            <w:r>
              <w:tab/>
              <w:t>Filtering or purifying machinery and apparatus for liquids</w:t>
            </w:r>
          </w:p>
          <w:p w14:paraId="59106ECB" w14:textId="77777777" w:rsidR="00E546F5" w:rsidRDefault="00951CE2">
            <w:pPr>
              <w:pStyle w:val="Tier3"/>
            </w:pPr>
            <w:r>
              <w:t>-</w:t>
            </w:r>
            <w:r>
              <w:tab/>
              <w:t>-</w:t>
            </w:r>
            <w:r>
              <w:tab/>
              <w:t>For filtering or purifying beverages other than water</w:t>
            </w:r>
          </w:p>
          <w:p w14:paraId="59106EC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ECD" w14:textId="77777777" w:rsidR="00E546F5" w:rsidRDefault="00951CE2">
            <w:pPr>
              <w:pStyle w:val="Tier3Bullet"/>
            </w:pPr>
            <w:r>
              <w:tab/>
            </w:r>
            <w:r>
              <w:tab/>
              <w:t>-</w:t>
            </w:r>
            <w:r>
              <w:tab/>
              <w:t>for fitting to or equipping such ships, boats or other vessels;</w:t>
            </w:r>
          </w:p>
          <w:p w14:paraId="59106ECE"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6ECF" w14:textId="77777777" w:rsidR="00E546F5" w:rsidRDefault="00951CE2">
            <w:pPr>
              <w:pStyle w:val="Tier3Bullet"/>
            </w:pPr>
            <w:r>
              <w:tab/>
            </w:r>
            <w:r>
              <w:tab/>
              <w:t>-</w:t>
            </w:r>
            <w:r>
              <w:tab/>
              <w:t>for equipping the above platforms;</w:t>
            </w:r>
          </w:p>
          <w:p w14:paraId="59106ED0" w14:textId="77777777" w:rsidR="00E546F5" w:rsidRDefault="00951CE2">
            <w:pPr>
              <w:pStyle w:val="Tier3Bullet"/>
            </w:pP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D1" w14:textId="77777777" w:rsidR="00E546F5" w:rsidRDefault="00951CE2">
            <w:pPr>
              <w:pStyle w:val="NormalinTable"/>
            </w:pPr>
            <w:r>
              <w:t>0.0%</w:t>
            </w:r>
          </w:p>
        </w:tc>
      </w:tr>
      <w:tr w:rsidR="00E546F5" w14:paraId="59106E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D3" w14:textId="77777777" w:rsidR="00E546F5" w:rsidRDefault="00951CE2">
            <w:pPr>
              <w:pStyle w:val="NormalinTable"/>
            </w:pPr>
            <w:r>
              <w:t>8421230090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D4" w14:textId="77777777" w:rsidR="00E546F5" w:rsidRDefault="00951CE2">
            <w:pPr>
              <w:pStyle w:val="Tier1"/>
            </w:pPr>
            <w:r>
              <w:t>Centrifuges, including centrifugal dryers; filtering or purifying machinery and apparatus, for liquids or gases</w:t>
            </w:r>
          </w:p>
          <w:p w14:paraId="59106ED5" w14:textId="77777777" w:rsidR="00E546F5" w:rsidRDefault="00951CE2">
            <w:pPr>
              <w:pStyle w:val="Tier2"/>
            </w:pPr>
            <w:r>
              <w:t>-</w:t>
            </w:r>
            <w:r>
              <w:tab/>
              <w:t>Filtering or purifying machinery and apparatus for liquids</w:t>
            </w:r>
          </w:p>
          <w:p w14:paraId="59106ED6" w14:textId="77777777" w:rsidR="00E546F5" w:rsidRDefault="00951CE2">
            <w:pPr>
              <w:pStyle w:val="Tier3"/>
            </w:pPr>
            <w:r>
              <w:t>-</w:t>
            </w:r>
            <w:r>
              <w:tab/>
              <w:t>-</w:t>
            </w:r>
            <w:r>
              <w:tab/>
              <w:t>Oil or pe</w:t>
            </w:r>
            <w:r>
              <w:t>trol filters for internal combustion engines</w:t>
            </w:r>
          </w:p>
          <w:p w14:paraId="59106ED7" w14:textId="77777777" w:rsidR="00E546F5" w:rsidRDefault="00951CE2">
            <w:pPr>
              <w:pStyle w:val="Tier4"/>
            </w:pPr>
            <w:r>
              <w:t>-</w:t>
            </w:r>
            <w:r>
              <w:tab/>
              <w:t>-</w:t>
            </w:r>
            <w:r>
              <w:tab/>
              <w:t>-</w:t>
            </w:r>
            <w:r>
              <w:tab/>
              <w:t>Other</w:t>
            </w:r>
          </w:p>
          <w:p w14:paraId="59106ED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6ED9" w14:textId="77777777" w:rsidR="00E546F5" w:rsidRDefault="00951CE2">
            <w:pPr>
              <w:pStyle w:val="Tier4Bullet"/>
            </w:pPr>
            <w:r>
              <w:tab/>
            </w:r>
            <w:r>
              <w:tab/>
            </w:r>
            <w:r>
              <w:tab/>
              <w:t>-</w:t>
            </w:r>
            <w:r>
              <w:tab/>
              <w:t xml:space="preserve">for fitting to or equipping such </w:t>
            </w:r>
            <w:r>
              <w:t>ships, boats or other vessels;</w:t>
            </w:r>
          </w:p>
          <w:p w14:paraId="59106ED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14:paraId="59106EDB" w14:textId="77777777" w:rsidR="00E546F5" w:rsidRDefault="00951CE2">
            <w:pPr>
              <w:pStyle w:val="Tier4Bullet"/>
            </w:pPr>
            <w:r>
              <w:tab/>
            </w:r>
            <w:r>
              <w:tab/>
            </w:r>
            <w:r>
              <w:tab/>
              <w:t>-</w:t>
            </w:r>
            <w:r>
              <w:tab/>
              <w:t>for equipping the above platforms;</w:t>
            </w:r>
          </w:p>
          <w:p w14:paraId="59106ED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DD" w14:textId="77777777" w:rsidR="00E546F5" w:rsidRDefault="00951CE2">
            <w:pPr>
              <w:pStyle w:val="NormalinTable"/>
            </w:pPr>
            <w:r>
              <w:t>0.0%</w:t>
            </w:r>
          </w:p>
        </w:tc>
      </w:tr>
      <w:tr w:rsidR="00E546F5" w14:paraId="59106E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DF" w14:textId="77777777" w:rsidR="00E546F5" w:rsidRDefault="00951CE2">
            <w:pPr>
              <w:pStyle w:val="NormalinTable"/>
            </w:pPr>
            <w:r>
              <w:t>8421298090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E0" w14:textId="77777777" w:rsidR="00E546F5" w:rsidRDefault="00951CE2">
            <w:pPr>
              <w:pStyle w:val="Tier1"/>
            </w:pPr>
            <w:r>
              <w:t>Centrifuges, including centrifugal dryers; filtering or purifying machinery and apparatus, for liquids or gases</w:t>
            </w:r>
          </w:p>
          <w:p w14:paraId="59106EE1" w14:textId="77777777" w:rsidR="00E546F5" w:rsidRDefault="00951CE2">
            <w:pPr>
              <w:pStyle w:val="Tier2"/>
            </w:pPr>
            <w:r>
              <w:t>-</w:t>
            </w:r>
            <w:r>
              <w:tab/>
            </w:r>
            <w:r>
              <w:t>Filtering or purifying machinery and apparatus for liquids</w:t>
            </w:r>
          </w:p>
          <w:p w14:paraId="59106EE2" w14:textId="77777777" w:rsidR="00E546F5" w:rsidRDefault="00951CE2">
            <w:pPr>
              <w:pStyle w:val="Tier3"/>
            </w:pPr>
            <w:r>
              <w:t>-</w:t>
            </w:r>
            <w:r>
              <w:tab/>
              <w:t>-</w:t>
            </w:r>
            <w:r>
              <w:tab/>
              <w:t>Other</w:t>
            </w:r>
          </w:p>
          <w:p w14:paraId="59106EE3" w14:textId="77777777" w:rsidR="00E546F5" w:rsidRDefault="00951CE2">
            <w:pPr>
              <w:pStyle w:val="Tier4"/>
            </w:pPr>
            <w:r>
              <w:t>-</w:t>
            </w:r>
            <w:r>
              <w:tab/>
              <w:t>-</w:t>
            </w:r>
            <w:r>
              <w:tab/>
              <w:t>-</w:t>
            </w:r>
            <w:r>
              <w:tab/>
              <w:t>Other</w:t>
            </w:r>
          </w:p>
          <w:p w14:paraId="59106EE4" w14:textId="77777777" w:rsidR="00E546F5" w:rsidRDefault="00951CE2">
            <w:pPr>
              <w:pStyle w:val="Tier5"/>
            </w:pPr>
            <w:r>
              <w:t>-</w:t>
            </w:r>
            <w:r>
              <w:tab/>
              <w:t>-</w:t>
            </w:r>
            <w:r>
              <w:tab/>
              <w:t>-</w:t>
            </w:r>
            <w:r>
              <w:tab/>
              <w:t>-</w:t>
            </w:r>
            <w:r>
              <w:tab/>
              <w:t>Other</w:t>
            </w:r>
          </w:p>
          <w:p w14:paraId="59106EE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6EE6" w14:textId="77777777" w:rsidR="00E546F5" w:rsidRDefault="00951CE2">
            <w:pPr>
              <w:pStyle w:val="Tier5Bullet"/>
            </w:pPr>
            <w:r>
              <w:tab/>
            </w:r>
            <w:r>
              <w:tab/>
            </w:r>
            <w:r>
              <w:tab/>
            </w:r>
            <w:r>
              <w:tab/>
              <w:t>-</w:t>
            </w:r>
            <w:r>
              <w:tab/>
              <w:t xml:space="preserve">for </w:t>
            </w:r>
            <w:r>
              <w:t>fitting to or equipping such ships, boats or other vessels;</w:t>
            </w:r>
          </w:p>
          <w:p w14:paraId="59106EE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6EE8" w14:textId="77777777" w:rsidR="00E546F5" w:rsidRDefault="00951CE2">
            <w:pPr>
              <w:pStyle w:val="Tier5Bullet"/>
            </w:pPr>
            <w:r>
              <w:tab/>
            </w:r>
            <w:r>
              <w:tab/>
            </w:r>
            <w:r>
              <w:tab/>
            </w:r>
            <w:r>
              <w:tab/>
              <w:t>-</w:t>
            </w:r>
            <w:r>
              <w:tab/>
              <w:t>for equipping the above platforms;</w:t>
            </w:r>
          </w:p>
          <w:p w14:paraId="59106EE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EA" w14:textId="77777777" w:rsidR="00E546F5" w:rsidRDefault="00951CE2">
            <w:pPr>
              <w:pStyle w:val="NormalinTable"/>
            </w:pPr>
            <w:r>
              <w:t>0.0%</w:t>
            </w:r>
          </w:p>
        </w:tc>
      </w:tr>
      <w:tr w:rsidR="00E546F5" w14:paraId="59106E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EC" w14:textId="77777777" w:rsidR="00E546F5" w:rsidRDefault="00951CE2">
            <w:pPr>
              <w:pStyle w:val="NormalinTable"/>
            </w:pPr>
            <w:r>
              <w:t>8421310090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ED" w14:textId="77777777" w:rsidR="00E546F5" w:rsidRDefault="00951CE2">
            <w:pPr>
              <w:pStyle w:val="Tier1"/>
            </w:pPr>
            <w:r>
              <w:t xml:space="preserve">Centrifuges, including centrifugal dryers; filtering or purifying machinery and </w:t>
            </w:r>
            <w:r>
              <w:t>apparatus, for liquids or gases</w:t>
            </w:r>
          </w:p>
          <w:p w14:paraId="59106EEE" w14:textId="77777777" w:rsidR="00E546F5" w:rsidRDefault="00951CE2">
            <w:pPr>
              <w:pStyle w:val="Tier2"/>
            </w:pPr>
            <w:r>
              <w:t>-</w:t>
            </w:r>
            <w:r>
              <w:tab/>
              <w:t>Filtering or purifying machinery and apparatus for gases</w:t>
            </w:r>
          </w:p>
          <w:p w14:paraId="59106EEF" w14:textId="77777777" w:rsidR="00E546F5" w:rsidRDefault="00951CE2">
            <w:pPr>
              <w:pStyle w:val="Tier3"/>
            </w:pPr>
            <w:r>
              <w:t>-</w:t>
            </w:r>
            <w:r>
              <w:tab/>
              <w:t>-</w:t>
            </w:r>
            <w:r>
              <w:tab/>
              <w:t>Intake air filters for internal combustion engines</w:t>
            </w:r>
          </w:p>
          <w:p w14:paraId="59106EF0" w14:textId="77777777" w:rsidR="00E546F5" w:rsidRDefault="00951CE2">
            <w:pPr>
              <w:pStyle w:val="Tier4"/>
            </w:pPr>
            <w:r>
              <w:t>-</w:t>
            </w:r>
            <w:r>
              <w:tab/>
              <w:t>-</w:t>
            </w:r>
            <w:r>
              <w:tab/>
              <w:t>-</w:t>
            </w:r>
            <w:r>
              <w:tab/>
              <w:t>Other</w:t>
            </w:r>
          </w:p>
          <w:p w14:paraId="59106EF1" w14:textId="77777777" w:rsidR="00E546F5" w:rsidRDefault="00951CE2">
            <w:pPr>
              <w:pStyle w:val="Tier4Bullet"/>
            </w:pPr>
            <w:r>
              <w:tab/>
            </w:r>
            <w:r>
              <w:tab/>
            </w:r>
            <w:r>
              <w:tab/>
              <w:t>-</w:t>
            </w:r>
            <w:r>
              <w:tab/>
              <w:t>for incorporation in ships, boats or other vessels listed in Table 1, for the purposes of the</w:t>
            </w:r>
            <w:r>
              <w:t>ir construction, repair, maintenance or conversion;</w:t>
            </w:r>
          </w:p>
          <w:p w14:paraId="59106EF2" w14:textId="77777777" w:rsidR="00E546F5" w:rsidRDefault="00951CE2">
            <w:pPr>
              <w:pStyle w:val="Tier4Bullet"/>
            </w:pPr>
            <w:r>
              <w:tab/>
            </w:r>
            <w:r>
              <w:tab/>
            </w:r>
            <w:r>
              <w:tab/>
              <w:t>-</w:t>
            </w:r>
            <w:r>
              <w:tab/>
              <w:t>for fitting to or equipping such ships, boats or other vessels;</w:t>
            </w:r>
          </w:p>
          <w:p w14:paraId="59106EF3"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14:paraId="59106EF4" w14:textId="77777777" w:rsidR="00E546F5" w:rsidRDefault="00951CE2">
            <w:pPr>
              <w:pStyle w:val="Tier4Bullet"/>
            </w:pPr>
            <w:r>
              <w:tab/>
            </w:r>
            <w:r>
              <w:tab/>
            </w:r>
            <w:r>
              <w:tab/>
              <w:t>-</w:t>
            </w:r>
            <w:r>
              <w:tab/>
              <w:t>for equipping the above platforms;</w:t>
            </w:r>
          </w:p>
          <w:p w14:paraId="59106EF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EF6" w14:textId="77777777" w:rsidR="00E546F5" w:rsidRDefault="00951CE2">
            <w:pPr>
              <w:pStyle w:val="NormalinTable"/>
            </w:pPr>
            <w:r>
              <w:t>0.0%</w:t>
            </w:r>
          </w:p>
        </w:tc>
      </w:tr>
      <w:tr w:rsidR="00E546F5" w14:paraId="59106F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EF8" w14:textId="77777777" w:rsidR="00E546F5" w:rsidRDefault="00951CE2">
            <w:pPr>
              <w:pStyle w:val="NormalinTable"/>
            </w:pPr>
            <w:r>
              <w:t>8421392590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EF9" w14:textId="77777777" w:rsidR="00E546F5" w:rsidRDefault="00951CE2">
            <w:pPr>
              <w:pStyle w:val="Tier1"/>
            </w:pPr>
            <w:r>
              <w:t xml:space="preserve">Centrifuges, including </w:t>
            </w:r>
            <w:r>
              <w:t>centrifugal dryers; filtering or purifying machinery and apparatus, for liquids or gases</w:t>
            </w:r>
          </w:p>
          <w:p w14:paraId="59106EFA" w14:textId="77777777" w:rsidR="00E546F5" w:rsidRDefault="00951CE2">
            <w:pPr>
              <w:pStyle w:val="Tier2"/>
            </w:pPr>
            <w:r>
              <w:t>-</w:t>
            </w:r>
            <w:r>
              <w:tab/>
              <w:t>Filtering or purifying machinery and apparatus for gases</w:t>
            </w:r>
          </w:p>
          <w:p w14:paraId="59106EFB" w14:textId="77777777" w:rsidR="00E546F5" w:rsidRDefault="00951CE2">
            <w:pPr>
              <w:pStyle w:val="Tier3"/>
            </w:pPr>
            <w:r>
              <w:t>-</w:t>
            </w:r>
            <w:r>
              <w:tab/>
              <w:t>-</w:t>
            </w:r>
            <w:r>
              <w:tab/>
              <w:t>Other</w:t>
            </w:r>
          </w:p>
          <w:p w14:paraId="59106EFC" w14:textId="77777777" w:rsidR="00E546F5" w:rsidRDefault="00951CE2">
            <w:pPr>
              <w:pStyle w:val="Tier4"/>
            </w:pPr>
            <w:r>
              <w:t>-</w:t>
            </w:r>
            <w:r>
              <w:tab/>
              <w:t>-</w:t>
            </w:r>
            <w:r>
              <w:tab/>
              <w:t>-</w:t>
            </w:r>
            <w:r>
              <w:tab/>
              <w:t>Other</w:t>
            </w:r>
          </w:p>
          <w:p w14:paraId="59106EFD" w14:textId="77777777" w:rsidR="00E546F5" w:rsidRDefault="00951CE2">
            <w:pPr>
              <w:pStyle w:val="Tier5"/>
            </w:pPr>
            <w:r>
              <w:t>-</w:t>
            </w:r>
            <w:r>
              <w:tab/>
              <w:t>-</w:t>
            </w:r>
            <w:r>
              <w:tab/>
              <w:t>-</w:t>
            </w:r>
            <w:r>
              <w:tab/>
              <w:t>-</w:t>
            </w:r>
            <w:r>
              <w:tab/>
              <w:t>Machinery and apparatus for filtering or purifying air</w:t>
            </w:r>
          </w:p>
          <w:p w14:paraId="59106EFE" w14:textId="77777777" w:rsidR="00E546F5" w:rsidRDefault="00951CE2">
            <w:pPr>
              <w:pStyle w:val="Tier6"/>
            </w:pPr>
            <w:r>
              <w:t>-</w:t>
            </w:r>
            <w:r>
              <w:tab/>
              <w:t>-</w:t>
            </w:r>
            <w:r>
              <w:tab/>
              <w:t>-</w:t>
            </w:r>
            <w:r>
              <w:tab/>
              <w:t>-</w:t>
            </w:r>
            <w:r>
              <w:tab/>
              <w:t>-</w:t>
            </w:r>
            <w:r>
              <w:tab/>
              <w:t>Other</w:t>
            </w:r>
          </w:p>
          <w:p w14:paraId="59106EF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6F00" w14:textId="77777777" w:rsidR="00E546F5" w:rsidRDefault="00951CE2">
            <w:pPr>
              <w:pStyle w:val="Tier6Bullet"/>
            </w:pPr>
            <w:r>
              <w:tab/>
            </w:r>
            <w:r>
              <w:tab/>
            </w:r>
            <w:r>
              <w:tab/>
            </w:r>
            <w:r>
              <w:tab/>
            </w:r>
            <w:r>
              <w:tab/>
              <w:t>-</w:t>
            </w:r>
            <w:r>
              <w:tab/>
              <w:t>for fitting to or equipping such ships, boats or other vessels;</w:t>
            </w:r>
          </w:p>
          <w:p w14:paraId="59106F01" w14:textId="77777777" w:rsidR="00E546F5" w:rsidRDefault="00951CE2">
            <w:pPr>
              <w:pStyle w:val="Tier6Bullet"/>
            </w:pPr>
            <w:r>
              <w:tab/>
            </w: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6F02" w14:textId="77777777" w:rsidR="00E546F5" w:rsidRDefault="00951CE2">
            <w:pPr>
              <w:pStyle w:val="Tier6Bullet"/>
            </w:pPr>
            <w:r>
              <w:tab/>
            </w:r>
            <w:r>
              <w:tab/>
            </w:r>
            <w:r>
              <w:tab/>
            </w:r>
            <w:r>
              <w:tab/>
            </w:r>
            <w:r>
              <w:tab/>
              <w:t>-</w:t>
            </w:r>
            <w:r>
              <w:tab/>
              <w:t>for equipping the above platforms;</w:t>
            </w:r>
          </w:p>
          <w:p w14:paraId="59106F03" w14:textId="77777777" w:rsidR="00E546F5" w:rsidRDefault="00951CE2">
            <w:pPr>
              <w:pStyle w:val="Tier6Bullet"/>
            </w:pPr>
            <w:r>
              <w:tab/>
            </w:r>
            <w:r>
              <w:tab/>
            </w:r>
            <w:r>
              <w:tab/>
            </w:r>
            <w:r>
              <w:tab/>
            </w:r>
            <w:r>
              <w:tab/>
              <w:t>-</w:t>
            </w:r>
            <w:r>
              <w:tab/>
              <w:t>for linking t</w:t>
            </w:r>
            <w:r>
              <w: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04" w14:textId="77777777" w:rsidR="00E546F5" w:rsidRDefault="00951CE2">
            <w:pPr>
              <w:pStyle w:val="NormalinTable"/>
            </w:pPr>
            <w:r>
              <w:t>0.0%</w:t>
            </w:r>
          </w:p>
        </w:tc>
      </w:tr>
      <w:tr w:rsidR="00E546F5" w14:paraId="59106F0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06" w14:textId="77777777" w:rsidR="00E546F5" w:rsidRDefault="00951CE2">
            <w:pPr>
              <w:pStyle w:val="NormalinTable"/>
            </w:pPr>
            <w:r>
              <w:t>8421393590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07" w14:textId="77777777" w:rsidR="00E546F5" w:rsidRDefault="00951CE2">
            <w:pPr>
              <w:pStyle w:val="Tier1"/>
            </w:pPr>
            <w:r>
              <w:t>Centrifuges, including centrifugal dryers; filtering or purifying machinery and apparatus, for liquids or gases</w:t>
            </w:r>
          </w:p>
          <w:p w14:paraId="59106F08" w14:textId="77777777" w:rsidR="00E546F5" w:rsidRDefault="00951CE2">
            <w:pPr>
              <w:pStyle w:val="Tier2"/>
            </w:pPr>
            <w:r>
              <w:t>-</w:t>
            </w:r>
            <w:r>
              <w:tab/>
              <w:t>Filtering or purifying machinery and apparatus for gases</w:t>
            </w:r>
          </w:p>
          <w:p w14:paraId="59106F09" w14:textId="77777777" w:rsidR="00E546F5" w:rsidRDefault="00951CE2">
            <w:pPr>
              <w:pStyle w:val="Tier3"/>
            </w:pPr>
            <w:r>
              <w:t>-</w:t>
            </w:r>
            <w:r>
              <w:tab/>
              <w:t>-</w:t>
            </w:r>
            <w:r>
              <w:tab/>
              <w:t>Other</w:t>
            </w:r>
          </w:p>
          <w:p w14:paraId="59106F0A" w14:textId="77777777" w:rsidR="00E546F5" w:rsidRDefault="00951CE2">
            <w:pPr>
              <w:pStyle w:val="Tier4"/>
            </w:pPr>
            <w:r>
              <w:t>-</w:t>
            </w:r>
            <w:r>
              <w:tab/>
              <w:t>-</w:t>
            </w:r>
            <w:r>
              <w:tab/>
              <w:t>-</w:t>
            </w:r>
            <w:r>
              <w:tab/>
              <w:t>Other</w:t>
            </w:r>
          </w:p>
          <w:p w14:paraId="59106F0B" w14:textId="77777777" w:rsidR="00E546F5" w:rsidRDefault="00951CE2">
            <w:pPr>
              <w:pStyle w:val="Tier5"/>
            </w:pPr>
            <w:r>
              <w:t>-</w:t>
            </w:r>
            <w:r>
              <w:tab/>
              <w:t>-</w:t>
            </w:r>
            <w:r>
              <w:tab/>
              <w:t>-</w:t>
            </w:r>
            <w:r>
              <w:tab/>
              <w:t>-</w:t>
            </w:r>
            <w:r>
              <w:tab/>
              <w:t>Machinery and apparatus for filtering or purifying other gases</w:t>
            </w:r>
          </w:p>
          <w:p w14:paraId="59106F0C" w14:textId="77777777" w:rsidR="00E546F5" w:rsidRDefault="00951CE2">
            <w:pPr>
              <w:pStyle w:val="Tier6"/>
            </w:pPr>
            <w:r>
              <w:t>-</w:t>
            </w:r>
            <w:r>
              <w:tab/>
              <w:t>-</w:t>
            </w:r>
            <w:r>
              <w:tab/>
              <w:t>-</w:t>
            </w:r>
            <w:r>
              <w:tab/>
              <w:t>-</w:t>
            </w:r>
            <w:r>
              <w:tab/>
              <w:t>-</w:t>
            </w:r>
            <w:r>
              <w:tab/>
              <w:t>By a catalytic process</w:t>
            </w:r>
          </w:p>
          <w:p w14:paraId="59106F0D"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0E" w14:textId="77777777" w:rsidR="00E546F5" w:rsidRDefault="00951CE2">
            <w:pPr>
              <w:pStyle w:val="NormalinTable"/>
            </w:pPr>
            <w:r>
              <w:t>0.0%</w:t>
            </w:r>
          </w:p>
        </w:tc>
      </w:tr>
      <w:tr w:rsidR="00E546F5" w14:paraId="59106F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10" w14:textId="77777777" w:rsidR="00E546F5" w:rsidRDefault="00951CE2">
            <w:pPr>
              <w:pStyle w:val="NormalinTable"/>
            </w:pPr>
            <w:r>
              <w:t>8421398590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11" w14:textId="77777777" w:rsidR="00E546F5" w:rsidRDefault="00951CE2">
            <w:pPr>
              <w:pStyle w:val="Tier1"/>
            </w:pPr>
            <w:r>
              <w:t xml:space="preserve">Centrifuges, including centrifugal dryers; filtering or purifying machinery and apparatus, for </w:t>
            </w:r>
            <w:r>
              <w:t>liquids or gases</w:t>
            </w:r>
          </w:p>
          <w:p w14:paraId="59106F12" w14:textId="77777777" w:rsidR="00E546F5" w:rsidRDefault="00951CE2">
            <w:pPr>
              <w:pStyle w:val="Tier2"/>
            </w:pPr>
            <w:r>
              <w:t>-</w:t>
            </w:r>
            <w:r>
              <w:tab/>
              <w:t>Filtering or purifying machinery and apparatus for gases</w:t>
            </w:r>
          </w:p>
          <w:p w14:paraId="59106F13" w14:textId="77777777" w:rsidR="00E546F5" w:rsidRDefault="00951CE2">
            <w:pPr>
              <w:pStyle w:val="Tier3"/>
            </w:pPr>
            <w:r>
              <w:t>-</w:t>
            </w:r>
            <w:r>
              <w:tab/>
              <w:t>-</w:t>
            </w:r>
            <w:r>
              <w:tab/>
              <w:t>Other</w:t>
            </w:r>
          </w:p>
          <w:p w14:paraId="59106F14" w14:textId="77777777" w:rsidR="00E546F5" w:rsidRDefault="00951CE2">
            <w:pPr>
              <w:pStyle w:val="Tier4"/>
            </w:pPr>
            <w:r>
              <w:t>-</w:t>
            </w:r>
            <w:r>
              <w:tab/>
              <w:t>-</w:t>
            </w:r>
            <w:r>
              <w:tab/>
              <w:t>-</w:t>
            </w:r>
            <w:r>
              <w:tab/>
              <w:t>Other</w:t>
            </w:r>
          </w:p>
          <w:p w14:paraId="59106F15" w14:textId="77777777" w:rsidR="00E546F5" w:rsidRDefault="00951CE2">
            <w:pPr>
              <w:pStyle w:val="Tier5"/>
            </w:pPr>
            <w:r>
              <w:t>-</w:t>
            </w:r>
            <w:r>
              <w:tab/>
              <w:t>-</w:t>
            </w:r>
            <w:r>
              <w:tab/>
              <w:t>-</w:t>
            </w:r>
            <w:r>
              <w:tab/>
              <w:t>-</w:t>
            </w:r>
            <w:r>
              <w:tab/>
              <w:t>Machinery and apparatus for filtering or purifying other gases</w:t>
            </w:r>
          </w:p>
          <w:p w14:paraId="59106F16" w14:textId="77777777" w:rsidR="00E546F5" w:rsidRDefault="00951CE2">
            <w:pPr>
              <w:pStyle w:val="Tier6"/>
            </w:pPr>
            <w:r>
              <w:t>-</w:t>
            </w:r>
            <w:r>
              <w:tab/>
              <w:t>-</w:t>
            </w:r>
            <w:r>
              <w:tab/>
              <w:t>-</w:t>
            </w:r>
            <w:r>
              <w:tab/>
              <w:t>-</w:t>
            </w:r>
            <w:r>
              <w:tab/>
              <w:t>-</w:t>
            </w:r>
            <w:r>
              <w:tab/>
              <w:t>Other</w:t>
            </w:r>
          </w:p>
          <w:p w14:paraId="59106F17"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18" w14:textId="77777777" w:rsidR="00E546F5" w:rsidRDefault="00951CE2">
            <w:pPr>
              <w:pStyle w:val="NormalinTable"/>
            </w:pPr>
            <w:r>
              <w:t>0.0%</w:t>
            </w:r>
          </w:p>
        </w:tc>
      </w:tr>
      <w:tr w:rsidR="00E546F5" w14:paraId="59106F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1A" w14:textId="77777777" w:rsidR="00E546F5" w:rsidRDefault="00951CE2">
            <w:pPr>
              <w:pStyle w:val="NormalinTable"/>
            </w:pPr>
            <w:r>
              <w:t>8421910000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1B" w14:textId="77777777" w:rsidR="00E546F5" w:rsidRDefault="00951CE2">
            <w:pPr>
              <w:pStyle w:val="Tier1"/>
            </w:pPr>
            <w:r>
              <w:t xml:space="preserve">Centrifuges, including </w:t>
            </w:r>
            <w:r>
              <w:t>centrifugal dryers; filtering or purifying machinery and apparatus, for liquids or gases</w:t>
            </w:r>
          </w:p>
          <w:p w14:paraId="59106F1C" w14:textId="77777777" w:rsidR="00E546F5" w:rsidRDefault="00951CE2">
            <w:pPr>
              <w:pStyle w:val="Tier2"/>
            </w:pPr>
            <w:r>
              <w:t>-</w:t>
            </w:r>
            <w:r>
              <w:tab/>
              <w:t>Parts</w:t>
            </w:r>
          </w:p>
          <w:p w14:paraId="59106F1D" w14:textId="77777777" w:rsidR="00E546F5" w:rsidRDefault="00951CE2">
            <w:pPr>
              <w:pStyle w:val="Tier3"/>
            </w:pPr>
            <w:r>
              <w:t>-</w:t>
            </w:r>
            <w:r>
              <w:tab/>
              <w:t>-</w:t>
            </w:r>
            <w:r>
              <w:tab/>
              <w:t>Of centrifuges, including centrifugal dryers</w:t>
            </w:r>
          </w:p>
          <w:p w14:paraId="59106F1E" w14:textId="77777777" w:rsidR="00E546F5" w:rsidRDefault="00951CE2">
            <w:pPr>
              <w:pStyle w:val="Tier3Bullet"/>
            </w:pPr>
            <w:r>
              <w:tab/>
            </w:r>
            <w:r>
              <w:tab/>
              <w:t>-</w:t>
            </w:r>
            <w:r>
              <w:tab/>
              <w:t>for incorporation in ships, boats or other vessels listed in Table 1, for the purposes of their constructi</w:t>
            </w:r>
            <w:r>
              <w:t>on, repair, maintenance or conversion;</w:t>
            </w:r>
          </w:p>
          <w:p w14:paraId="59106F1F" w14:textId="77777777" w:rsidR="00E546F5" w:rsidRDefault="00951CE2">
            <w:pPr>
              <w:pStyle w:val="Tier3Bullet"/>
            </w:pPr>
            <w:r>
              <w:tab/>
            </w:r>
            <w:r>
              <w:tab/>
              <w:t>-</w:t>
            </w:r>
            <w:r>
              <w:tab/>
              <w:t>for fitting to or equipping such ships, boats or other vessels;</w:t>
            </w:r>
          </w:p>
          <w:p w14:paraId="59106F20" w14:textId="77777777" w:rsidR="00E546F5" w:rsidRDefault="00951CE2">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6F21" w14:textId="77777777" w:rsidR="00E546F5" w:rsidRDefault="00951CE2">
            <w:pPr>
              <w:pStyle w:val="Tier3Bullet"/>
            </w:pPr>
            <w:r>
              <w:tab/>
            </w:r>
            <w:r>
              <w:tab/>
              <w:t>-</w:t>
            </w:r>
            <w:r>
              <w:tab/>
              <w:t>for equipping the above platforms;</w:t>
            </w:r>
          </w:p>
          <w:p w14:paraId="59106F2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23" w14:textId="77777777" w:rsidR="00E546F5" w:rsidRDefault="00951CE2">
            <w:pPr>
              <w:pStyle w:val="NormalinTable"/>
            </w:pPr>
            <w:r>
              <w:t>0.0%</w:t>
            </w:r>
          </w:p>
        </w:tc>
      </w:tr>
      <w:tr w:rsidR="00E546F5" w14:paraId="59106F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25" w14:textId="77777777" w:rsidR="00E546F5" w:rsidRDefault="00951CE2">
            <w:pPr>
              <w:pStyle w:val="NormalinTable"/>
            </w:pPr>
            <w:r>
              <w:t>8421999010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26" w14:textId="77777777" w:rsidR="00E546F5" w:rsidRDefault="00951CE2">
            <w:pPr>
              <w:pStyle w:val="Tier1"/>
            </w:pPr>
            <w:r>
              <w:t>Centrifuges, including centrifugal dryer</w:t>
            </w:r>
            <w:r>
              <w:t>s; filtering or purifying machinery and apparatus, for liquids or gases</w:t>
            </w:r>
          </w:p>
          <w:p w14:paraId="59106F27" w14:textId="77777777" w:rsidR="00E546F5" w:rsidRDefault="00951CE2">
            <w:pPr>
              <w:pStyle w:val="Tier2"/>
            </w:pPr>
            <w:r>
              <w:t>-</w:t>
            </w:r>
            <w:r>
              <w:tab/>
              <w:t>Parts</w:t>
            </w:r>
          </w:p>
          <w:p w14:paraId="59106F28" w14:textId="77777777" w:rsidR="00E546F5" w:rsidRDefault="00951CE2">
            <w:pPr>
              <w:pStyle w:val="Tier3"/>
            </w:pPr>
            <w:r>
              <w:t>-</w:t>
            </w:r>
            <w:r>
              <w:tab/>
              <w:t>-</w:t>
            </w:r>
            <w:r>
              <w:tab/>
              <w:t>Other</w:t>
            </w:r>
          </w:p>
          <w:p w14:paraId="59106F29" w14:textId="77777777" w:rsidR="00E546F5" w:rsidRDefault="00951CE2">
            <w:pPr>
              <w:pStyle w:val="Tier4"/>
            </w:pPr>
            <w:r>
              <w:t>-</w:t>
            </w:r>
            <w:r>
              <w:tab/>
              <w:t>-</w:t>
            </w:r>
            <w:r>
              <w:tab/>
              <w:t>-</w:t>
            </w:r>
            <w:r>
              <w:tab/>
              <w:t>Other</w:t>
            </w:r>
          </w:p>
          <w:p w14:paraId="59106F2A" w14:textId="77777777" w:rsidR="00E546F5" w:rsidRDefault="00951CE2">
            <w:pPr>
              <w:pStyle w:val="Tier5"/>
            </w:pPr>
            <w:r>
              <w:t>-</w:t>
            </w:r>
            <w:r>
              <w:tab/>
              <w:t>-</w:t>
            </w:r>
            <w:r>
              <w:tab/>
              <w:t>-</w:t>
            </w:r>
            <w:r>
              <w:tab/>
              <w:t>-</w:t>
            </w:r>
            <w:r>
              <w:tab/>
              <w:t>Of filtering or purification machinery and apparatus for liquids or gases, for use in certain types of aircrafts</w:t>
            </w:r>
          </w:p>
          <w:p w14:paraId="59106F2B" w14:textId="77777777" w:rsidR="00E546F5" w:rsidRDefault="00951CE2">
            <w:pPr>
              <w:pStyle w:val="Tier5Bullet"/>
            </w:pPr>
            <w:r>
              <w:tab/>
            </w: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2C" w14:textId="77777777" w:rsidR="00E546F5" w:rsidRDefault="00951CE2">
            <w:pPr>
              <w:pStyle w:val="NormalinTable"/>
            </w:pPr>
            <w:r>
              <w:t>0.0%</w:t>
            </w:r>
          </w:p>
        </w:tc>
      </w:tr>
      <w:tr w:rsidR="00E546F5" w14:paraId="59106F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2E" w14:textId="77777777" w:rsidR="00E546F5" w:rsidRDefault="00951CE2">
            <w:pPr>
              <w:pStyle w:val="NormalinTable"/>
            </w:pPr>
            <w:r>
              <w:t>8421999091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2F" w14:textId="77777777" w:rsidR="00E546F5" w:rsidRDefault="00951CE2">
            <w:pPr>
              <w:pStyle w:val="Tier1"/>
            </w:pPr>
            <w:r>
              <w:t>Centrifuges, including centrifugal dryers; filtering or purifying machin</w:t>
            </w:r>
            <w:r>
              <w:t>ery and apparatus, for liquids or gases</w:t>
            </w:r>
          </w:p>
          <w:p w14:paraId="59106F30" w14:textId="77777777" w:rsidR="00E546F5" w:rsidRDefault="00951CE2">
            <w:pPr>
              <w:pStyle w:val="Tier2"/>
            </w:pPr>
            <w:r>
              <w:t>-</w:t>
            </w:r>
            <w:r>
              <w:tab/>
              <w:t>Parts</w:t>
            </w:r>
          </w:p>
          <w:p w14:paraId="59106F31" w14:textId="77777777" w:rsidR="00E546F5" w:rsidRDefault="00951CE2">
            <w:pPr>
              <w:pStyle w:val="Tier3"/>
            </w:pPr>
            <w:r>
              <w:t>-</w:t>
            </w:r>
            <w:r>
              <w:tab/>
              <w:t>-</w:t>
            </w:r>
            <w:r>
              <w:tab/>
              <w:t>Other</w:t>
            </w:r>
          </w:p>
          <w:p w14:paraId="59106F32" w14:textId="77777777" w:rsidR="00E546F5" w:rsidRDefault="00951CE2">
            <w:pPr>
              <w:pStyle w:val="Tier4"/>
            </w:pPr>
            <w:r>
              <w:t>-</w:t>
            </w:r>
            <w:r>
              <w:tab/>
              <w:t>-</w:t>
            </w:r>
            <w:r>
              <w:tab/>
              <w:t>-</w:t>
            </w:r>
            <w:r>
              <w:tab/>
              <w:t>Other</w:t>
            </w:r>
          </w:p>
          <w:p w14:paraId="59106F33" w14:textId="77777777" w:rsidR="00E546F5" w:rsidRDefault="00951CE2">
            <w:pPr>
              <w:pStyle w:val="Tier5"/>
            </w:pPr>
            <w:r>
              <w:t>-</w:t>
            </w:r>
            <w:r>
              <w:tab/>
              <w:t>-</w:t>
            </w:r>
            <w:r>
              <w:tab/>
              <w:t>-</w:t>
            </w:r>
            <w:r>
              <w:tab/>
              <w:t>-</w:t>
            </w:r>
            <w:r>
              <w:tab/>
              <w:t xml:space="preserve">Parts of equipment, for the purification of water by reverse osmosis, consisting of a bundle of hollow fibres of artificial plastic material with permeable walls, </w:t>
            </w:r>
            <w:r>
              <w:t>embedded in a block of artificial plastic material at one end and passing through a block of artificial plastic material at the other end, whether or not housed in a cylinder</w:t>
            </w:r>
          </w:p>
          <w:p w14:paraId="59106F34" w14:textId="77777777" w:rsidR="00E546F5" w:rsidRDefault="00951CE2">
            <w:pPr>
              <w:pStyle w:val="Tier5Bullet"/>
            </w:pPr>
            <w:r>
              <w:tab/>
            </w:r>
            <w:r>
              <w:tab/>
            </w:r>
            <w:r>
              <w:tab/>
            </w:r>
            <w:r>
              <w:tab/>
              <w:t>-</w:t>
            </w:r>
            <w:r>
              <w:tab/>
              <w:t>for incorporation in ships, boats or other vessels listed in Table 1, for t</w:t>
            </w:r>
            <w:r>
              <w:t>he purposes of their construction, repair, maintenance or conversion;</w:t>
            </w:r>
          </w:p>
          <w:p w14:paraId="59106F35" w14:textId="77777777" w:rsidR="00E546F5" w:rsidRDefault="00951CE2">
            <w:pPr>
              <w:pStyle w:val="Tier5Bullet"/>
            </w:pPr>
            <w:r>
              <w:tab/>
            </w:r>
            <w:r>
              <w:tab/>
            </w:r>
            <w:r>
              <w:tab/>
            </w:r>
            <w:r>
              <w:tab/>
              <w:t>-</w:t>
            </w:r>
            <w:r>
              <w:tab/>
              <w:t>for fitting to or equipping such ships, boats or other vessels;</w:t>
            </w:r>
          </w:p>
          <w:p w14:paraId="59106F36" w14:textId="77777777" w:rsidR="00E546F5" w:rsidRDefault="00951CE2">
            <w:pPr>
              <w:pStyle w:val="Tier5Bullet"/>
            </w:pPr>
            <w:r>
              <w:tab/>
            </w:r>
            <w:r>
              <w:tab/>
            </w: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14:paraId="59106F37" w14:textId="77777777" w:rsidR="00E546F5" w:rsidRDefault="00951CE2">
            <w:pPr>
              <w:pStyle w:val="Tier5Bullet"/>
            </w:pPr>
            <w:r>
              <w:tab/>
            </w:r>
            <w:r>
              <w:tab/>
            </w:r>
            <w:r>
              <w:tab/>
            </w:r>
            <w:r>
              <w:tab/>
              <w:t>-</w:t>
            </w:r>
            <w:r>
              <w:tab/>
              <w:t>for equipping the above platforms;</w:t>
            </w:r>
          </w:p>
          <w:p w14:paraId="59106F3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39" w14:textId="77777777" w:rsidR="00E546F5" w:rsidRDefault="00951CE2">
            <w:pPr>
              <w:pStyle w:val="NormalinTable"/>
            </w:pPr>
            <w:r>
              <w:t>0.0%</w:t>
            </w:r>
          </w:p>
        </w:tc>
      </w:tr>
      <w:tr w:rsidR="00E546F5" w14:paraId="59106F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3B" w14:textId="77777777" w:rsidR="00E546F5" w:rsidRDefault="00951CE2">
            <w:pPr>
              <w:pStyle w:val="NormalinTable"/>
            </w:pPr>
            <w:r>
              <w:t>8421999099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3C" w14:textId="77777777" w:rsidR="00E546F5" w:rsidRDefault="00951CE2">
            <w:pPr>
              <w:pStyle w:val="Tier1"/>
            </w:pPr>
            <w:r>
              <w:t>Centrifuges, including centrifugal dryers; filtering or purifying machinery and apparatus, for liquids or gases</w:t>
            </w:r>
          </w:p>
          <w:p w14:paraId="59106F3D" w14:textId="77777777" w:rsidR="00E546F5" w:rsidRDefault="00951CE2">
            <w:pPr>
              <w:pStyle w:val="Tier2"/>
            </w:pPr>
            <w:r>
              <w:t>-</w:t>
            </w:r>
            <w:r>
              <w:tab/>
              <w:t>Parts</w:t>
            </w:r>
          </w:p>
          <w:p w14:paraId="59106F3E" w14:textId="77777777" w:rsidR="00E546F5" w:rsidRDefault="00951CE2">
            <w:pPr>
              <w:pStyle w:val="Tier3"/>
            </w:pPr>
            <w:r>
              <w:t>-</w:t>
            </w:r>
            <w:r>
              <w:tab/>
              <w:t>-</w:t>
            </w:r>
            <w:r>
              <w:tab/>
              <w:t>Other</w:t>
            </w:r>
          </w:p>
          <w:p w14:paraId="59106F3F" w14:textId="77777777" w:rsidR="00E546F5" w:rsidRDefault="00951CE2">
            <w:pPr>
              <w:pStyle w:val="Tier4"/>
            </w:pPr>
            <w:r>
              <w:t>-</w:t>
            </w:r>
            <w:r>
              <w:tab/>
              <w:t>-</w:t>
            </w:r>
            <w:r>
              <w:tab/>
              <w:t>-</w:t>
            </w:r>
            <w:r>
              <w:tab/>
              <w:t>Other</w:t>
            </w:r>
          </w:p>
          <w:p w14:paraId="59106F40" w14:textId="77777777" w:rsidR="00E546F5" w:rsidRDefault="00951CE2">
            <w:pPr>
              <w:pStyle w:val="Tier5"/>
            </w:pPr>
            <w:r>
              <w:t>-</w:t>
            </w:r>
            <w:r>
              <w:tab/>
              <w:t>-</w:t>
            </w:r>
            <w:r>
              <w:tab/>
              <w:t>-</w:t>
            </w:r>
            <w:r>
              <w:tab/>
              <w:t>-</w:t>
            </w:r>
            <w:r>
              <w:tab/>
              <w:t>Other</w:t>
            </w:r>
          </w:p>
          <w:p w14:paraId="59106F41" w14:textId="77777777" w:rsidR="00E546F5" w:rsidRDefault="00951CE2">
            <w:pPr>
              <w:pStyle w:val="Tier5Bullet"/>
            </w:pPr>
            <w:r>
              <w:tab/>
            </w:r>
            <w:r>
              <w:tab/>
            </w:r>
            <w:r>
              <w:tab/>
            </w:r>
            <w:r>
              <w:tab/>
              <w:t>-</w:t>
            </w:r>
            <w:r>
              <w:tab/>
              <w:t>for incorporation in ships, boats or other vessels listed in Table 1, for the purposes of thei</w:t>
            </w:r>
            <w:r>
              <w:t>r construction, repair, maintenance or conversion;</w:t>
            </w:r>
          </w:p>
          <w:p w14:paraId="59106F42" w14:textId="77777777" w:rsidR="00E546F5" w:rsidRDefault="00951CE2">
            <w:pPr>
              <w:pStyle w:val="Tier5Bullet"/>
            </w:pPr>
            <w:r>
              <w:tab/>
            </w:r>
            <w:r>
              <w:tab/>
            </w:r>
            <w:r>
              <w:tab/>
            </w:r>
            <w:r>
              <w:tab/>
              <w:t>-</w:t>
            </w:r>
            <w:r>
              <w:tab/>
              <w:t>for fitting to or equipping such ships, boats or other vessels;</w:t>
            </w:r>
          </w:p>
          <w:p w14:paraId="59106F43" w14:textId="77777777" w:rsidR="00E546F5" w:rsidRDefault="00951CE2">
            <w:pPr>
              <w:pStyle w:val="Tier5Bullet"/>
            </w:pP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6F44" w14:textId="77777777" w:rsidR="00E546F5" w:rsidRDefault="00951CE2">
            <w:pPr>
              <w:pStyle w:val="Tier5Bullet"/>
            </w:pPr>
            <w:r>
              <w:tab/>
            </w:r>
            <w:r>
              <w:tab/>
            </w:r>
            <w:r>
              <w:tab/>
            </w:r>
            <w:r>
              <w:tab/>
              <w:t>-</w:t>
            </w:r>
            <w:r>
              <w:tab/>
              <w:t>for equipping the above platforms;</w:t>
            </w:r>
          </w:p>
          <w:p w14:paraId="59106F4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46" w14:textId="77777777" w:rsidR="00E546F5" w:rsidRDefault="00951CE2">
            <w:pPr>
              <w:pStyle w:val="NormalinTable"/>
            </w:pPr>
            <w:r>
              <w:t>0.0%</w:t>
            </w:r>
          </w:p>
        </w:tc>
      </w:tr>
      <w:tr w:rsidR="00E546F5" w14:paraId="59106F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48" w14:textId="77777777" w:rsidR="00E546F5" w:rsidRDefault="00951CE2">
            <w:pPr>
              <w:pStyle w:val="NormalinTable"/>
            </w:pPr>
            <w:r>
              <w:t>8422110000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49" w14:textId="77777777" w:rsidR="00E546F5" w:rsidRDefault="00951CE2">
            <w:pPr>
              <w:pStyle w:val="Tier1"/>
            </w:pPr>
            <w:r>
              <w:t xml:space="preserve">Dishwashing </w:t>
            </w:r>
            <w:r>
              <w:t xml:space="preserve">machines; machinery for cleaning or drying bottles or other containers; machinery for filling, closing, sealing or labelling bottles, cans, boxes, bags or other containers; machinery for capsuling bottles, jars, tubes and similar containers; other packing </w:t>
            </w:r>
            <w:r>
              <w:t>or wrapping machinery (including heat-shrink wrapping machinery); machinery for aerating beverages</w:t>
            </w:r>
          </w:p>
          <w:p w14:paraId="59106F4A" w14:textId="77777777" w:rsidR="00E546F5" w:rsidRDefault="00951CE2">
            <w:pPr>
              <w:pStyle w:val="Tier2"/>
            </w:pPr>
            <w:r>
              <w:t>-</w:t>
            </w:r>
            <w:r>
              <w:tab/>
              <w:t>Dishwashing machines</w:t>
            </w:r>
          </w:p>
          <w:p w14:paraId="59106F4B" w14:textId="77777777" w:rsidR="00E546F5" w:rsidRDefault="00951CE2">
            <w:pPr>
              <w:pStyle w:val="Tier3"/>
            </w:pPr>
            <w:r>
              <w:t>-</w:t>
            </w:r>
            <w:r>
              <w:tab/>
              <w:t>-</w:t>
            </w:r>
            <w:r>
              <w:tab/>
              <w:t>Of the household type</w:t>
            </w:r>
          </w:p>
          <w:p w14:paraId="59106F4C" w14:textId="77777777" w:rsidR="00E546F5" w:rsidRDefault="00951CE2">
            <w:pPr>
              <w:pStyle w:val="Tier3Bullet"/>
            </w:pPr>
            <w:r>
              <w:tab/>
            </w:r>
            <w:r>
              <w:tab/>
              <w:t>-</w:t>
            </w:r>
            <w:r>
              <w:tab/>
              <w:t>for incorporation in ships, boats or other vessels listed in Table 1, for the purposes of their construc</w:t>
            </w:r>
            <w:r>
              <w:t>tion, repair, maintenance or conversion;</w:t>
            </w:r>
          </w:p>
          <w:p w14:paraId="59106F4D" w14:textId="77777777" w:rsidR="00E546F5" w:rsidRDefault="00951CE2">
            <w:pPr>
              <w:pStyle w:val="Tier3Bullet"/>
            </w:pPr>
            <w:r>
              <w:tab/>
            </w:r>
            <w:r>
              <w:tab/>
              <w:t>-</w:t>
            </w:r>
            <w:r>
              <w:tab/>
              <w:t>for fitting to or equipping such ships, boats or other vessels;</w:t>
            </w:r>
          </w:p>
          <w:p w14:paraId="59106F4E" w14:textId="77777777" w:rsidR="00E546F5" w:rsidRDefault="00951CE2">
            <w:pPr>
              <w:pStyle w:val="Tier3Bullet"/>
            </w:pP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14:paraId="59106F4F" w14:textId="77777777" w:rsidR="00E546F5" w:rsidRDefault="00951CE2">
            <w:pPr>
              <w:pStyle w:val="Tier3Bullet"/>
            </w:pPr>
            <w:r>
              <w:tab/>
            </w:r>
            <w:r>
              <w:tab/>
              <w:t>-</w:t>
            </w:r>
            <w:r>
              <w:tab/>
              <w:t>for equipping the above platforms;</w:t>
            </w:r>
          </w:p>
          <w:p w14:paraId="59106F5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51" w14:textId="77777777" w:rsidR="00E546F5" w:rsidRDefault="00951CE2">
            <w:pPr>
              <w:pStyle w:val="NormalinTable"/>
            </w:pPr>
            <w:r>
              <w:t>0.0%</w:t>
            </w:r>
          </w:p>
        </w:tc>
      </w:tr>
      <w:tr w:rsidR="00E546F5" w14:paraId="59106F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53" w14:textId="77777777" w:rsidR="00E546F5" w:rsidRDefault="00951CE2">
            <w:pPr>
              <w:pStyle w:val="NormalinTable"/>
            </w:pPr>
            <w:r>
              <w:t>8422190000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54" w14:textId="77777777" w:rsidR="00E546F5" w:rsidRDefault="00951CE2">
            <w:pPr>
              <w:pStyle w:val="Tier1"/>
            </w:pPr>
            <w:r>
              <w:t xml:space="preserve">Dishwashing machines; machinery for </w:t>
            </w:r>
            <w:r>
              <w:t>cleaning or drying bottles or other containers; machinery for filling, closing, sealing or labelling bottles, cans, boxes, bags or other containers; machinery for capsuling bottles, jars, tubes and similar containers; other packing or wrapping machinery (i</w:t>
            </w:r>
            <w:r>
              <w:t>ncluding heat-shrink wrapping machinery); machinery for aerating beverages</w:t>
            </w:r>
          </w:p>
          <w:p w14:paraId="59106F55" w14:textId="77777777" w:rsidR="00E546F5" w:rsidRDefault="00951CE2">
            <w:pPr>
              <w:pStyle w:val="Tier2"/>
            </w:pPr>
            <w:r>
              <w:t>-</w:t>
            </w:r>
            <w:r>
              <w:tab/>
              <w:t>Dishwashing machines</w:t>
            </w:r>
          </w:p>
          <w:p w14:paraId="59106F56" w14:textId="77777777" w:rsidR="00E546F5" w:rsidRDefault="00951CE2">
            <w:pPr>
              <w:pStyle w:val="Tier3"/>
            </w:pPr>
            <w:r>
              <w:t>-</w:t>
            </w:r>
            <w:r>
              <w:tab/>
              <w:t>-</w:t>
            </w:r>
            <w:r>
              <w:tab/>
              <w:t>Other</w:t>
            </w:r>
          </w:p>
          <w:p w14:paraId="59106F5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F58" w14:textId="77777777" w:rsidR="00E546F5" w:rsidRDefault="00951CE2">
            <w:pPr>
              <w:pStyle w:val="Tier3Bullet"/>
            </w:pPr>
            <w:r>
              <w:tab/>
            </w:r>
            <w:r>
              <w:tab/>
              <w:t>-</w:t>
            </w:r>
            <w:r>
              <w:tab/>
              <w:t>for fitting to or equipping such ships, boats or other vessels;</w:t>
            </w:r>
          </w:p>
          <w:p w14:paraId="59106F5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14:paraId="59106F5A" w14:textId="77777777" w:rsidR="00E546F5" w:rsidRDefault="00951CE2">
            <w:pPr>
              <w:pStyle w:val="Tier3Bullet"/>
            </w:pPr>
            <w:r>
              <w:tab/>
            </w:r>
            <w:r>
              <w:tab/>
              <w:t>-</w:t>
            </w:r>
            <w:r>
              <w:tab/>
              <w:t>for equipping the above platforms;</w:t>
            </w:r>
          </w:p>
          <w:p w14:paraId="59106F5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5C" w14:textId="77777777" w:rsidR="00E546F5" w:rsidRDefault="00951CE2">
            <w:pPr>
              <w:pStyle w:val="NormalinTable"/>
            </w:pPr>
            <w:r>
              <w:t>0.0%</w:t>
            </w:r>
          </w:p>
        </w:tc>
      </w:tr>
      <w:tr w:rsidR="00E546F5" w14:paraId="59106F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5E" w14:textId="77777777" w:rsidR="00E546F5" w:rsidRDefault="00951CE2">
            <w:pPr>
              <w:pStyle w:val="NormalinTable"/>
            </w:pPr>
            <w:r>
              <w:t>8422200000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5F" w14:textId="77777777" w:rsidR="00E546F5" w:rsidRDefault="00951CE2">
            <w:pPr>
              <w:pStyle w:val="Tier1"/>
            </w:pPr>
            <w:r>
              <w:t xml:space="preserve">Dishwashing machines; machinery for cleaning or drying bottles or other </w:t>
            </w:r>
            <w:r>
              <w:t>containers; machinery for filling, closing, sealing or labelling bottles, cans, boxes, bags or other containers; machinery for capsuling bottles, jars, tubes and similar containers; other packing or wrapping machinery (including heat-shrink wrapping machin</w:t>
            </w:r>
            <w:r>
              <w:t>ery); machinery for aerating beverages</w:t>
            </w:r>
          </w:p>
          <w:p w14:paraId="59106F60" w14:textId="77777777" w:rsidR="00E546F5" w:rsidRDefault="00951CE2">
            <w:pPr>
              <w:pStyle w:val="Tier2"/>
            </w:pPr>
            <w:r>
              <w:t>-</w:t>
            </w:r>
            <w:r>
              <w:tab/>
              <w:t>Machinery for cleaning or drying bottles or other containers</w:t>
            </w:r>
          </w:p>
          <w:p w14:paraId="59106F6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6F62" w14:textId="77777777" w:rsidR="00E546F5" w:rsidRDefault="00951CE2">
            <w:pPr>
              <w:pStyle w:val="Tier2Bullet"/>
            </w:pPr>
            <w:r>
              <w:tab/>
              <w:t>-</w:t>
            </w:r>
            <w:r>
              <w:tab/>
            </w:r>
            <w:r>
              <w:t>for fitting to or equipping such ships, boats or other vessels;</w:t>
            </w:r>
          </w:p>
          <w:p w14:paraId="59106F6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6F64" w14:textId="77777777" w:rsidR="00E546F5" w:rsidRDefault="00951CE2">
            <w:pPr>
              <w:pStyle w:val="Tier2Bullet"/>
            </w:pPr>
            <w:r>
              <w:tab/>
              <w:t>-</w:t>
            </w:r>
            <w:r>
              <w:tab/>
              <w:t>for equipping the above platforms;</w:t>
            </w:r>
          </w:p>
          <w:p w14:paraId="59106F6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66" w14:textId="77777777" w:rsidR="00E546F5" w:rsidRDefault="00951CE2">
            <w:pPr>
              <w:pStyle w:val="NormalinTable"/>
            </w:pPr>
            <w:r>
              <w:t>0.0%</w:t>
            </w:r>
          </w:p>
        </w:tc>
      </w:tr>
      <w:tr w:rsidR="00E546F5" w14:paraId="59106F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68" w14:textId="77777777" w:rsidR="00E546F5" w:rsidRDefault="00951CE2">
            <w:pPr>
              <w:pStyle w:val="NormalinTable"/>
            </w:pPr>
            <w:r>
              <w:t>8422300000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69" w14:textId="77777777" w:rsidR="00E546F5" w:rsidRDefault="00951CE2">
            <w:pPr>
              <w:pStyle w:val="Tier1"/>
            </w:pPr>
            <w:r>
              <w:t xml:space="preserve">Dishwashing machines; machinery for cleaning or drying bottles or other containers; </w:t>
            </w:r>
            <w:r>
              <w:t>machinery for filling, closing, sealing or labelling bottles, cans, boxes, bags or other containers; machinery for capsuling bottles, jars, tubes and similar containers; other packing or wrapping machinery (including heat-shrink wrapping machinery); machin</w:t>
            </w:r>
            <w:r>
              <w:t>ery for aerating beverages</w:t>
            </w:r>
          </w:p>
          <w:p w14:paraId="59106F6A" w14:textId="77777777" w:rsidR="00E546F5" w:rsidRDefault="00951CE2">
            <w:pPr>
              <w:pStyle w:val="Tier2"/>
            </w:pPr>
            <w:r>
              <w:t>-</w:t>
            </w:r>
            <w:r>
              <w:tab/>
              <w:t>Machinery for filling, closing, sealing or labelling bottles, cans, boxes, bags or other containers; machinery for capsuling bottles, jars, tubes and similar containers; machinery for aerating beverages</w:t>
            </w:r>
          </w:p>
          <w:p w14:paraId="59106F6B"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6F6C" w14:textId="77777777" w:rsidR="00E546F5" w:rsidRDefault="00951CE2">
            <w:pPr>
              <w:pStyle w:val="Tier2Bullet"/>
            </w:pPr>
            <w:r>
              <w:tab/>
              <w:t>-</w:t>
            </w:r>
            <w:r>
              <w:tab/>
              <w:t>for fitting to or equipping such ships, boats or other vessels;</w:t>
            </w:r>
          </w:p>
          <w:p w14:paraId="59106F6D" w14:textId="77777777" w:rsidR="00E546F5" w:rsidRDefault="00951CE2">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14:paraId="59106F6E" w14:textId="77777777" w:rsidR="00E546F5" w:rsidRDefault="00951CE2">
            <w:pPr>
              <w:pStyle w:val="Tier2Bullet"/>
            </w:pPr>
            <w:r>
              <w:tab/>
              <w:t>-</w:t>
            </w:r>
            <w:r>
              <w:tab/>
              <w:t>for equipping the above platforms;</w:t>
            </w:r>
          </w:p>
          <w:p w14:paraId="59106F6F" w14:textId="77777777" w:rsidR="00E546F5" w:rsidRDefault="00951CE2">
            <w:pPr>
              <w:pStyle w:val="Tier2Bullet"/>
            </w:pP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70" w14:textId="77777777" w:rsidR="00E546F5" w:rsidRDefault="00951CE2">
            <w:pPr>
              <w:pStyle w:val="NormalinTable"/>
            </w:pPr>
            <w:r>
              <w:t>0.0%</w:t>
            </w:r>
          </w:p>
        </w:tc>
      </w:tr>
      <w:tr w:rsidR="00E546F5" w14:paraId="59106F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72" w14:textId="77777777" w:rsidR="00E546F5" w:rsidRDefault="00951CE2">
            <w:pPr>
              <w:pStyle w:val="NormalinTable"/>
            </w:pPr>
            <w:r>
              <w:t>8422400000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73" w14:textId="77777777" w:rsidR="00E546F5" w:rsidRDefault="00951CE2">
            <w:pPr>
              <w:pStyle w:val="Tier1"/>
            </w:pPr>
            <w:r>
              <w:t xml:space="preserve">Dishwashing machines; machinery for cleaning or drying bottles or other containers; machinery for filling, closing, sealing or labelling bottles, cans, boxes, bags or other containers; machinery for capsuling </w:t>
            </w:r>
            <w:r>
              <w:t>bottles, jars, tubes and similar containers; other packing or wrapping machinery (including heat-shrink wrapping machinery); machinery for aerating beverages</w:t>
            </w:r>
          </w:p>
          <w:p w14:paraId="59106F74" w14:textId="77777777" w:rsidR="00E546F5" w:rsidRDefault="00951CE2">
            <w:pPr>
              <w:pStyle w:val="Tier2"/>
            </w:pPr>
            <w:r>
              <w:t>-</w:t>
            </w:r>
            <w:r>
              <w:tab/>
              <w:t>Other packing or wrapping machinery (including heat-shrink wrapping machinery)</w:t>
            </w:r>
          </w:p>
          <w:p w14:paraId="59106F75" w14:textId="77777777" w:rsidR="00E546F5" w:rsidRDefault="00951CE2">
            <w:pPr>
              <w:pStyle w:val="Tier2Bullet"/>
            </w:pPr>
            <w:r>
              <w:tab/>
              <w:t>-</w:t>
            </w:r>
            <w:r>
              <w:tab/>
              <w:t>for incorporat</w:t>
            </w:r>
            <w:r>
              <w:t>ion in ships, boats or other vessels listed in Table 1, for the purposes of their construction, repair, maintenance or conversion;</w:t>
            </w:r>
          </w:p>
          <w:p w14:paraId="59106F76" w14:textId="77777777" w:rsidR="00E546F5" w:rsidRDefault="00951CE2">
            <w:pPr>
              <w:pStyle w:val="Tier2Bullet"/>
            </w:pPr>
            <w:r>
              <w:tab/>
              <w:t>-</w:t>
            </w:r>
            <w:r>
              <w:tab/>
              <w:t>for fitting to or equipping such ships, boats or other vessels;</w:t>
            </w:r>
          </w:p>
          <w:p w14:paraId="59106F77" w14:textId="77777777" w:rsidR="00E546F5" w:rsidRDefault="00951CE2">
            <w:pPr>
              <w:pStyle w:val="Tier2Bullet"/>
            </w:pPr>
            <w:r>
              <w:tab/>
              <w:t>-</w:t>
            </w:r>
            <w:r>
              <w:tab/>
              <w:t>for incorporation, for the purposes of their constructi</w:t>
            </w:r>
            <w:r>
              <w:t>on, repair, maintenance or conversion, in drilling or production platforms listed below: fixed, of subheading ex 8430 49 or floating or submersible of subheading 8905 20;</w:t>
            </w:r>
          </w:p>
          <w:p w14:paraId="59106F78" w14:textId="77777777" w:rsidR="00E546F5" w:rsidRDefault="00951CE2">
            <w:pPr>
              <w:pStyle w:val="Tier2Bullet"/>
            </w:pPr>
            <w:r>
              <w:tab/>
              <w:t>-</w:t>
            </w:r>
            <w:r>
              <w:tab/>
              <w:t>for equipping the above platforms;</w:t>
            </w:r>
          </w:p>
          <w:p w14:paraId="59106F79" w14:textId="77777777" w:rsidR="00E546F5" w:rsidRDefault="00951CE2">
            <w:pPr>
              <w:pStyle w:val="Tier2Bullet"/>
            </w:pPr>
            <w:r>
              <w:tab/>
              <w:t>-</w:t>
            </w:r>
            <w:r>
              <w:tab/>
              <w:t>for linking these drilling or production pla</w:t>
            </w:r>
            <w:r>
              <w:t>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7A" w14:textId="77777777" w:rsidR="00E546F5" w:rsidRDefault="00951CE2">
            <w:pPr>
              <w:pStyle w:val="NormalinTable"/>
            </w:pPr>
            <w:r>
              <w:t>0.0%</w:t>
            </w:r>
          </w:p>
        </w:tc>
      </w:tr>
      <w:tr w:rsidR="00E546F5" w14:paraId="59106F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7C" w14:textId="77777777" w:rsidR="00E546F5" w:rsidRDefault="00951CE2">
            <w:pPr>
              <w:pStyle w:val="NormalinTable"/>
            </w:pPr>
            <w:r>
              <w:t>8423000000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7D" w14:textId="77777777" w:rsidR="00E546F5" w:rsidRDefault="00951CE2">
            <w:pPr>
              <w:pStyle w:val="Tier1"/>
            </w:pPr>
            <w:r>
              <w:t>Weighing machinery (excluding balances of a sensitivity of 5 cg or better), including weight-operated counting or checking machines; weighing machine weights of all kinds</w:t>
            </w:r>
          </w:p>
          <w:p w14:paraId="59106F7E" w14:textId="77777777" w:rsidR="00E546F5" w:rsidRDefault="00951CE2">
            <w:pPr>
              <w:pStyle w:val="Tier1Bullet"/>
            </w:pPr>
            <w:r>
              <w:t>-</w:t>
            </w:r>
            <w:r>
              <w:tab/>
              <w:t xml:space="preserve">for incorporation in ships, boats or </w:t>
            </w:r>
            <w:r>
              <w:t>other vessels listed in Table 1, for the purposes of their construction, repair, maintenance or conversion;</w:t>
            </w:r>
          </w:p>
          <w:p w14:paraId="59106F7F" w14:textId="77777777" w:rsidR="00E546F5" w:rsidRDefault="00951CE2">
            <w:pPr>
              <w:pStyle w:val="Tier1Bullet"/>
            </w:pPr>
            <w:r>
              <w:t>-</w:t>
            </w:r>
            <w:r>
              <w:tab/>
              <w:t>for fitting to or equipping such ships, boats or other vessels;</w:t>
            </w:r>
          </w:p>
          <w:p w14:paraId="59106F80" w14:textId="77777777" w:rsidR="00E546F5" w:rsidRDefault="00951CE2">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14:paraId="59106F81" w14:textId="77777777" w:rsidR="00E546F5" w:rsidRDefault="00951CE2">
            <w:pPr>
              <w:pStyle w:val="Tier1Bullet"/>
            </w:pPr>
            <w:r>
              <w:t>-</w:t>
            </w:r>
            <w:r>
              <w:tab/>
              <w:t>for equipping the above platforms;</w:t>
            </w:r>
          </w:p>
          <w:p w14:paraId="59106F8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83" w14:textId="77777777" w:rsidR="00E546F5" w:rsidRDefault="00951CE2">
            <w:pPr>
              <w:pStyle w:val="NormalinTable"/>
            </w:pPr>
            <w:r>
              <w:t>0.0%</w:t>
            </w:r>
          </w:p>
        </w:tc>
      </w:tr>
      <w:tr w:rsidR="00E546F5" w14:paraId="59106F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85" w14:textId="77777777" w:rsidR="00E546F5" w:rsidRDefault="00951CE2">
            <w:pPr>
              <w:pStyle w:val="NormalinTable"/>
            </w:pPr>
            <w:r>
              <w:t>8424000000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86" w14:textId="77777777" w:rsidR="00E546F5" w:rsidRDefault="00951CE2">
            <w:pPr>
              <w:pStyle w:val="Tier1"/>
            </w:pPr>
            <w:r>
              <w:t>Mechanical appliances (whether or not hand-operated) for projecting, dispersing or spraying liquids or powders; fire extinguishers, whether or not charged; spray guns and similar appliances; steam or sandblasting machines and similar jet proje</w:t>
            </w:r>
            <w:r>
              <w:t>cting machines</w:t>
            </w:r>
          </w:p>
          <w:p w14:paraId="59106F87" w14:textId="77777777" w:rsidR="00E546F5" w:rsidRDefault="00951CE2">
            <w:pPr>
              <w:pStyle w:val="Tier1Bullet"/>
            </w:pPr>
            <w:r>
              <w:t>-</w:t>
            </w:r>
            <w:r>
              <w:tab/>
              <w:t>use by, or on behalf of, the UK Armed Forces, individually or in cooperation with other States</w:t>
            </w:r>
          </w:p>
          <w:p w14:paraId="59106F88" w14:textId="77777777" w:rsidR="00E546F5" w:rsidRDefault="00951CE2">
            <w:pPr>
              <w:pStyle w:val="Tier1Bullet"/>
            </w:pPr>
            <w:r>
              <w:tab/>
              <w:t>a) for defending the territorial integrity of the United Kingdom, or</w:t>
            </w:r>
          </w:p>
          <w:p w14:paraId="59106F89" w14:textId="77777777" w:rsidR="00E546F5" w:rsidRDefault="00951CE2">
            <w:pPr>
              <w:pStyle w:val="Tier1Bullet"/>
            </w:pPr>
            <w:r>
              <w:tab/>
              <w:t>b) in participating in international peace-keeping or support operations,</w:t>
            </w:r>
            <w:r>
              <w:t xml:space="preserve"> or</w:t>
            </w:r>
          </w:p>
          <w:p w14:paraId="59106F8A" w14:textId="77777777" w:rsidR="00E546F5" w:rsidRDefault="00951CE2">
            <w:pPr>
              <w:pStyle w:val="Tier1Bullet"/>
            </w:pPr>
            <w:r>
              <w:tab/>
              <w:t>c) for other military purposes like the protection of nationals of the United Kingdom from social or military unrest or,</w:t>
            </w:r>
          </w:p>
          <w:p w14:paraId="59106F8B" w14:textId="77777777" w:rsidR="00E546F5" w:rsidRDefault="00951CE2">
            <w:pPr>
              <w:pStyle w:val="Tier1Bullet"/>
            </w:pPr>
            <w:r>
              <w:tab/>
              <w:t>d) for training purposes, or</w:t>
            </w:r>
          </w:p>
          <w:p w14:paraId="59106F8C" w14:textId="77777777" w:rsidR="00E546F5" w:rsidRDefault="00951CE2">
            <w:pPr>
              <w:pStyle w:val="Tier1Bullet"/>
            </w:pPr>
            <w:r>
              <w:tab/>
              <w:t xml:space="preserve">e) temporarily, for civil purposes in the customs territory of the United Kingdom due to </w:t>
            </w:r>
            <w:r>
              <w:t>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8D" w14:textId="77777777" w:rsidR="00E546F5" w:rsidRDefault="00951CE2">
            <w:pPr>
              <w:pStyle w:val="NormalinTable"/>
            </w:pPr>
            <w:r>
              <w:t>0.0%</w:t>
            </w:r>
          </w:p>
        </w:tc>
      </w:tr>
      <w:tr w:rsidR="00E546F5" w14:paraId="59106F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8F" w14:textId="77777777" w:rsidR="00E546F5" w:rsidRDefault="00951CE2">
            <w:pPr>
              <w:pStyle w:val="NormalinTable"/>
            </w:pPr>
            <w:r>
              <w:t>8424100090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90" w14:textId="77777777" w:rsidR="00E546F5" w:rsidRDefault="00951CE2">
            <w:pPr>
              <w:pStyle w:val="Tier1"/>
            </w:pPr>
            <w:r>
              <w:t>Mechanical appliances (whether or not hand-operated) for projecting, dispersing or spraying liquids or powders; fire extinguishers, whether or not charged; spray guns and similar appliances; steam or sandb</w:t>
            </w:r>
            <w:r>
              <w:t>lasting machines and similar jet projecting machines</w:t>
            </w:r>
          </w:p>
          <w:p w14:paraId="59106F91" w14:textId="77777777" w:rsidR="00E546F5" w:rsidRDefault="00951CE2">
            <w:pPr>
              <w:pStyle w:val="Tier2"/>
            </w:pPr>
            <w:r>
              <w:t>-</w:t>
            </w:r>
            <w:r>
              <w:tab/>
              <w:t>Fire extinguishers, whether or not charged</w:t>
            </w:r>
          </w:p>
          <w:p w14:paraId="59106F92" w14:textId="77777777" w:rsidR="00E546F5" w:rsidRDefault="00951CE2">
            <w:pPr>
              <w:pStyle w:val="Tier3"/>
            </w:pPr>
            <w:r>
              <w:t>-</w:t>
            </w:r>
            <w:r>
              <w:tab/>
              <w:t>-</w:t>
            </w:r>
            <w:r>
              <w:tab/>
              <w:t>Other</w:t>
            </w:r>
          </w:p>
          <w:p w14:paraId="59106F93"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6F94" w14:textId="77777777" w:rsidR="00E546F5" w:rsidRDefault="00951CE2">
            <w:pPr>
              <w:pStyle w:val="Tier3Bullet"/>
            </w:pPr>
            <w:r>
              <w:tab/>
            </w:r>
            <w:r>
              <w:tab/>
              <w:t>-</w:t>
            </w:r>
            <w:r>
              <w:tab/>
              <w:t>for fitting to or equipping such ships, boats or other vessels;</w:t>
            </w:r>
          </w:p>
          <w:p w14:paraId="59106F95"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6F96" w14:textId="77777777" w:rsidR="00E546F5" w:rsidRDefault="00951CE2">
            <w:pPr>
              <w:pStyle w:val="Tier3Bullet"/>
            </w:pPr>
            <w:r>
              <w:tab/>
            </w:r>
            <w:r>
              <w:tab/>
              <w:t>-</w:t>
            </w:r>
            <w:r>
              <w:tab/>
              <w:t>for equipping the above platforms;</w:t>
            </w:r>
          </w:p>
          <w:p w14:paraId="59106F9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98" w14:textId="77777777" w:rsidR="00E546F5" w:rsidRDefault="00951CE2">
            <w:pPr>
              <w:pStyle w:val="NormalinTable"/>
            </w:pPr>
            <w:r>
              <w:t>0.0%</w:t>
            </w:r>
          </w:p>
        </w:tc>
      </w:tr>
      <w:tr w:rsidR="00E546F5" w14:paraId="59106F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9A" w14:textId="77777777" w:rsidR="00E546F5" w:rsidRDefault="00951CE2">
            <w:pPr>
              <w:pStyle w:val="NormalinTable"/>
            </w:pPr>
            <w:r>
              <w:t>8424200000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9B" w14:textId="77777777" w:rsidR="00E546F5" w:rsidRDefault="00951CE2">
            <w:pPr>
              <w:pStyle w:val="Tier1"/>
            </w:pPr>
            <w:r>
              <w:t xml:space="preserve">Mechanical appliances (whether or not hand-operated) for </w:t>
            </w:r>
            <w:r>
              <w:t>projecting, dispersing or spraying liquids or powders; fire extinguishers, whether or not charged; spray guns and similar appliances; steam or sandblasting machines and similar jet projecting machines</w:t>
            </w:r>
          </w:p>
          <w:p w14:paraId="59106F9C" w14:textId="77777777" w:rsidR="00E546F5" w:rsidRDefault="00951CE2">
            <w:pPr>
              <w:pStyle w:val="Tier2"/>
            </w:pPr>
            <w:r>
              <w:t>-</w:t>
            </w:r>
            <w:r>
              <w:tab/>
              <w:t>Spray guns and similar appliances</w:t>
            </w:r>
          </w:p>
          <w:p w14:paraId="59106F9D"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6F9E" w14:textId="77777777" w:rsidR="00E546F5" w:rsidRDefault="00951CE2">
            <w:pPr>
              <w:pStyle w:val="Tier2Bullet"/>
            </w:pPr>
            <w:r>
              <w:tab/>
              <w:t>-</w:t>
            </w:r>
            <w:r>
              <w:tab/>
              <w:t>for fitting to or equipping such ships, boats or other vessels;</w:t>
            </w:r>
          </w:p>
          <w:p w14:paraId="59106F9F"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6FA0" w14:textId="77777777" w:rsidR="00E546F5" w:rsidRDefault="00951CE2">
            <w:pPr>
              <w:pStyle w:val="Tier2Bullet"/>
            </w:pPr>
            <w:r>
              <w:tab/>
              <w:t>-</w:t>
            </w:r>
            <w:r>
              <w:tab/>
              <w:t>for equipping the above platforms;</w:t>
            </w:r>
          </w:p>
          <w:p w14:paraId="59106FA1"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A2" w14:textId="77777777" w:rsidR="00E546F5" w:rsidRDefault="00951CE2">
            <w:pPr>
              <w:pStyle w:val="NormalinTable"/>
            </w:pPr>
            <w:r>
              <w:t>0.0%</w:t>
            </w:r>
          </w:p>
        </w:tc>
      </w:tr>
      <w:tr w:rsidR="00E546F5" w14:paraId="59106F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A4" w14:textId="77777777" w:rsidR="00E546F5" w:rsidRDefault="00951CE2">
            <w:pPr>
              <w:pStyle w:val="NormalinTable"/>
            </w:pPr>
            <w:r>
              <w:t>8424300000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A5" w14:textId="77777777" w:rsidR="00E546F5" w:rsidRDefault="00951CE2">
            <w:pPr>
              <w:pStyle w:val="Tier1"/>
            </w:pPr>
            <w:r>
              <w:t>Mechanical appliances (whether or not hand-operated) for projecting, dispersing or spraying liquids or powders; fire extinguishers, whether or not charged; spray guns and similar appliances; steam or sandbl</w:t>
            </w:r>
            <w:r>
              <w:t>asting machines and similar jet projecting machines</w:t>
            </w:r>
          </w:p>
          <w:p w14:paraId="59106FA6" w14:textId="77777777" w:rsidR="00E546F5" w:rsidRDefault="00951CE2">
            <w:pPr>
              <w:pStyle w:val="Tier2"/>
            </w:pPr>
            <w:r>
              <w:t>-</w:t>
            </w:r>
            <w:r>
              <w:tab/>
              <w:t>Steam or sandblasting machines and similar jet projecting machines</w:t>
            </w:r>
          </w:p>
          <w:p w14:paraId="59106FA7" w14:textId="77777777" w:rsidR="00E546F5" w:rsidRDefault="00951CE2">
            <w:pPr>
              <w:pStyle w:val="Tier2Bullet"/>
            </w:pPr>
            <w:r>
              <w:tab/>
              <w:t>-</w:t>
            </w:r>
            <w:r>
              <w:tab/>
              <w:t>for incorporation in ships, boats or other vessels listed in Table 1, for the purposes of their construction, repair, maintenance or</w:t>
            </w:r>
            <w:r>
              <w:t xml:space="preserve"> conversion;</w:t>
            </w:r>
          </w:p>
          <w:p w14:paraId="59106FA8" w14:textId="77777777" w:rsidR="00E546F5" w:rsidRDefault="00951CE2">
            <w:pPr>
              <w:pStyle w:val="Tier2Bullet"/>
            </w:pPr>
            <w:r>
              <w:tab/>
              <w:t>-</w:t>
            </w:r>
            <w:r>
              <w:tab/>
              <w:t>for fitting to or equipping such ships, boats or other vessels;</w:t>
            </w:r>
          </w:p>
          <w:p w14:paraId="59106FA9"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6FAA" w14:textId="77777777" w:rsidR="00E546F5" w:rsidRDefault="00951CE2">
            <w:pPr>
              <w:pStyle w:val="Tier2Bullet"/>
            </w:pPr>
            <w:r>
              <w:tab/>
              <w:t>-</w:t>
            </w:r>
            <w:r>
              <w:tab/>
              <w:t>for equipping the above platforms;</w:t>
            </w:r>
          </w:p>
          <w:p w14:paraId="59106FA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AC" w14:textId="77777777" w:rsidR="00E546F5" w:rsidRDefault="00951CE2">
            <w:pPr>
              <w:pStyle w:val="NormalinTable"/>
            </w:pPr>
            <w:r>
              <w:t>0.0%</w:t>
            </w:r>
          </w:p>
        </w:tc>
      </w:tr>
      <w:tr w:rsidR="00E546F5" w14:paraId="59106F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AE" w14:textId="77777777" w:rsidR="00E546F5" w:rsidRDefault="00951CE2">
            <w:pPr>
              <w:pStyle w:val="NormalinTable"/>
            </w:pPr>
            <w:r>
              <w:t>8424890000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AF" w14:textId="77777777" w:rsidR="00E546F5" w:rsidRDefault="00951CE2">
            <w:pPr>
              <w:pStyle w:val="Tier1"/>
            </w:pPr>
            <w:r>
              <w:t>Mechanical appliances (whether or not hand-operated) for pr</w:t>
            </w:r>
            <w:r>
              <w:t>ojecting, dispersing or spraying liquids or powders; fire extinguishers, whether or not charged; spray guns and similar appliances; steam or sandblasting machines and similar jet projecting machines</w:t>
            </w:r>
          </w:p>
          <w:p w14:paraId="59106FB0" w14:textId="77777777" w:rsidR="00E546F5" w:rsidRDefault="00951CE2">
            <w:pPr>
              <w:pStyle w:val="Tier2"/>
            </w:pPr>
            <w:r>
              <w:t>-</w:t>
            </w:r>
            <w:r>
              <w:tab/>
              <w:t>Other appliances</w:t>
            </w:r>
          </w:p>
          <w:p w14:paraId="59106FB1" w14:textId="77777777" w:rsidR="00E546F5" w:rsidRDefault="00951CE2">
            <w:pPr>
              <w:pStyle w:val="Tier3"/>
            </w:pPr>
            <w:r>
              <w:t>-</w:t>
            </w:r>
            <w:r>
              <w:tab/>
              <w:t>-</w:t>
            </w:r>
            <w:r>
              <w:tab/>
              <w:t>Other</w:t>
            </w:r>
          </w:p>
          <w:p w14:paraId="59106FB2"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6FB3" w14:textId="77777777" w:rsidR="00E546F5" w:rsidRDefault="00951CE2">
            <w:pPr>
              <w:pStyle w:val="Tier3Bullet"/>
            </w:pPr>
            <w:r>
              <w:tab/>
            </w:r>
            <w:r>
              <w:tab/>
              <w:t>-</w:t>
            </w:r>
            <w:r>
              <w:tab/>
              <w:t>for fitting to or equipping such ships, boats or other vessels;</w:t>
            </w:r>
          </w:p>
          <w:p w14:paraId="59106FB4"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6FB5" w14:textId="77777777" w:rsidR="00E546F5" w:rsidRDefault="00951CE2">
            <w:pPr>
              <w:pStyle w:val="Tier3Bullet"/>
            </w:pPr>
            <w:r>
              <w:tab/>
            </w:r>
            <w:r>
              <w:tab/>
              <w:t>-</w:t>
            </w:r>
            <w:r>
              <w:tab/>
              <w:t>for equipping the above platforms;</w:t>
            </w:r>
          </w:p>
          <w:p w14:paraId="59106FB6"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B7" w14:textId="77777777" w:rsidR="00E546F5" w:rsidRDefault="00951CE2">
            <w:pPr>
              <w:pStyle w:val="NormalinTable"/>
            </w:pPr>
            <w:r>
              <w:t>0.0%</w:t>
            </w:r>
          </w:p>
        </w:tc>
      </w:tr>
      <w:tr w:rsidR="00E546F5" w14:paraId="59106F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B9" w14:textId="77777777" w:rsidR="00E546F5" w:rsidRDefault="00951CE2">
            <w:pPr>
              <w:pStyle w:val="NormalinTable"/>
            </w:pPr>
            <w:r>
              <w:t>8424908020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BA" w14:textId="77777777" w:rsidR="00E546F5" w:rsidRDefault="00951CE2">
            <w:pPr>
              <w:pStyle w:val="Tier1"/>
            </w:pPr>
            <w:r>
              <w:t>Mechanical appliances (whether or not hand-operated) for projecting, dispersing or spraying liquids or powders; fire extinguishers, whether or not charged; spray guns and similar appliances; steam or sa</w:t>
            </w:r>
            <w:r>
              <w:t>ndblasting machines and similar jet projecting machines</w:t>
            </w:r>
          </w:p>
          <w:p w14:paraId="59106FBB" w14:textId="77777777" w:rsidR="00E546F5" w:rsidRDefault="00951CE2">
            <w:pPr>
              <w:pStyle w:val="Tier2"/>
            </w:pPr>
            <w:r>
              <w:t>-</w:t>
            </w:r>
            <w:r>
              <w:tab/>
              <w:t>Parts</w:t>
            </w:r>
          </w:p>
          <w:p w14:paraId="59106FBC" w14:textId="77777777" w:rsidR="00E546F5" w:rsidRDefault="00951CE2">
            <w:pPr>
              <w:pStyle w:val="Tier3"/>
            </w:pPr>
            <w:r>
              <w:t>-</w:t>
            </w:r>
            <w:r>
              <w:tab/>
              <w:t>-</w:t>
            </w:r>
            <w:r>
              <w:tab/>
              <w:t>Other</w:t>
            </w:r>
          </w:p>
          <w:p w14:paraId="59106FBD" w14:textId="77777777" w:rsidR="00E546F5" w:rsidRDefault="00951CE2">
            <w:pPr>
              <w:pStyle w:val="Tier4"/>
            </w:pPr>
            <w:r>
              <w:t>-</w:t>
            </w:r>
            <w:r>
              <w:tab/>
              <w:t>-</w:t>
            </w:r>
            <w:r>
              <w:tab/>
              <w:t>-</w:t>
            </w:r>
            <w:r>
              <w:tab/>
              <w:t>Of fire extinguishers, for use in certain types of aircraft</w:t>
            </w:r>
          </w:p>
          <w:p w14:paraId="59106FBE" w14:textId="77777777" w:rsidR="00E546F5" w:rsidRDefault="00951CE2">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BF" w14:textId="77777777" w:rsidR="00E546F5" w:rsidRDefault="00951CE2">
            <w:pPr>
              <w:pStyle w:val="NormalinTable"/>
            </w:pPr>
            <w:r>
              <w:t>0.0%</w:t>
            </w:r>
          </w:p>
        </w:tc>
      </w:tr>
      <w:tr w:rsidR="00E546F5" w14:paraId="59106F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C1" w14:textId="77777777" w:rsidR="00E546F5" w:rsidRDefault="00951CE2">
            <w:pPr>
              <w:pStyle w:val="NormalinTable"/>
            </w:pPr>
            <w:r>
              <w:t>8424908080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C2" w14:textId="77777777" w:rsidR="00E546F5" w:rsidRDefault="00951CE2">
            <w:pPr>
              <w:pStyle w:val="Tier1"/>
            </w:pPr>
            <w:r>
              <w:t>Mechanical appliances (whether or not hand-operated) for projecting, dispersing or spraying liquids or powders; fire extinguishers, whether or not charged</w:t>
            </w:r>
            <w:r>
              <w:t>; spray guns and similar appliances; steam or sandblasting machines and similar jet projecting machines</w:t>
            </w:r>
          </w:p>
          <w:p w14:paraId="59106FC3" w14:textId="77777777" w:rsidR="00E546F5" w:rsidRDefault="00951CE2">
            <w:pPr>
              <w:pStyle w:val="Tier2"/>
            </w:pPr>
            <w:r>
              <w:t>-</w:t>
            </w:r>
            <w:r>
              <w:tab/>
              <w:t>Parts</w:t>
            </w:r>
          </w:p>
          <w:p w14:paraId="59106FC4" w14:textId="77777777" w:rsidR="00E546F5" w:rsidRDefault="00951CE2">
            <w:pPr>
              <w:pStyle w:val="Tier3"/>
            </w:pPr>
            <w:r>
              <w:t>-</w:t>
            </w:r>
            <w:r>
              <w:tab/>
              <w:t>-</w:t>
            </w:r>
            <w:r>
              <w:tab/>
              <w:t>Other</w:t>
            </w:r>
          </w:p>
          <w:p w14:paraId="59106FC5" w14:textId="77777777" w:rsidR="00E546F5" w:rsidRDefault="00951CE2">
            <w:pPr>
              <w:pStyle w:val="Tier4"/>
            </w:pPr>
            <w:r>
              <w:t>-</w:t>
            </w:r>
            <w:r>
              <w:tab/>
              <w:t>-</w:t>
            </w:r>
            <w:r>
              <w:tab/>
              <w:t>-</w:t>
            </w:r>
            <w:r>
              <w:tab/>
              <w:t>Other</w:t>
            </w:r>
          </w:p>
          <w:p w14:paraId="59106FC6"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6FC7" w14:textId="77777777" w:rsidR="00E546F5" w:rsidRDefault="00951CE2">
            <w:pPr>
              <w:pStyle w:val="Tier4Bullet"/>
            </w:pPr>
            <w:r>
              <w:tab/>
            </w:r>
            <w:r>
              <w:tab/>
            </w:r>
            <w:r>
              <w:tab/>
              <w:t>-</w:t>
            </w:r>
            <w:r>
              <w:tab/>
              <w:t>for fitting to or equipping such ships, boats or other vessels;</w:t>
            </w:r>
          </w:p>
          <w:p w14:paraId="59106FC8"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6FC9" w14:textId="77777777" w:rsidR="00E546F5" w:rsidRDefault="00951CE2">
            <w:pPr>
              <w:pStyle w:val="Tier4Bullet"/>
            </w:pPr>
            <w:r>
              <w:tab/>
            </w:r>
            <w:r>
              <w:tab/>
            </w:r>
            <w:r>
              <w:tab/>
              <w:t>-</w:t>
            </w:r>
            <w:r>
              <w:tab/>
              <w:t>for equipping the above platforms;</w:t>
            </w:r>
          </w:p>
          <w:p w14:paraId="59106FC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CB" w14:textId="77777777" w:rsidR="00E546F5" w:rsidRDefault="00951CE2">
            <w:pPr>
              <w:pStyle w:val="NormalinTable"/>
            </w:pPr>
            <w:r>
              <w:t>0.0%</w:t>
            </w:r>
          </w:p>
        </w:tc>
      </w:tr>
      <w:tr w:rsidR="00E546F5" w14:paraId="59106F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CD" w14:textId="77777777" w:rsidR="00E546F5" w:rsidRDefault="00951CE2">
            <w:pPr>
              <w:pStyle w:val="NormalinTable"/>
            </w:pPr>
            <w:r>
              <w:t>8425000000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CE" w14:textId="77777777" w:rsidR="00E546F5" w:rsidRDefault="00951CE2">
            <w:pPr>
              <w:pStyle w:val="Tier1"/>
            </w:pPr>
            <w:r>
              <w:t>Pulley tackle and hoists other tha</w:t>
            </w:r>
            <w:r>
              <w:t>n skip hoists; winches and capstans; jacks</w:t>
            </w:r>
          </w:p>
          <w:p w14:paraId="59106FCF" w14:textId="77777777" w:rsidR="00E546F5" w:rsidRDefault="00951CE2">
            <w:pPr>
              <w:pStyle w:val="Tier1Bullet"/>
            </w:pPr>
            <w:r>
              <w:t>-</w:t>
            </w:r>
            <w:r>
              <w:tab/>
              <w:t>for incorporation in ships, boats or other vessels listed in Table 1, for the purposes of their construction, repair, maintenance or conversion;</w:t>
            </w:r>
          </w:p>
          <w:p w14:paraId="59106FD0" w14:textId="77777777" w:rsidR="00E546F5" w:rsidRDefault="00951CE2">
            <w:pPr>
              <w:pStyle w:val="Tier1Bullet"/>
            </w:pPr>
            <w:r>
              <w:t>-</w:t>
            </w:r>
            <w:r>
              <w:tab/>
              <w:t xml:space="preserve">for fitting to or equipping such ships, boats or other </w:t>
            </w:r>
            <w:r>
              <w:t>vessels;</w:t>
            </w:r>
          </w:p>
          <w:p w14:paraId="59106FD1"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6FD2" w14:textId="77777777" w:rsidR="00E546F5" w:rsidRDefault="00951CE2">
            <w:pPr>
              <w:pStyle w:val="Tier1Bullet"/>
            </w:pPr>
            <w:r>
              <w:t>-</w:t>
            </w:r>
            <w:r>
              <w:tab/>
              <w:t xml:space="preserve">for </w:t>
            </w:r>
            <w:r>
              <w:t>equipping the above platforms;</w:t>
            </w:r>
          </w:p>
          <w:p w14:paraId="59106FD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D4" w14:textId="77777777" w:rsidR="00E546F5" w:rsidRDefault="00951CE2">
            <w:pPr>
              <w:pStyle w:val="NormalinTable"/>
            </w:pPr>
            <w:r>
              <w:t>0.0%</w:t>
            </w:r>
          </w:p>
        </w:tc>
      </w:tr>
      <w:tr w:rsidR="00E546F5" w14:paraId="59106F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D6" w14:textId="77777777" w:rsidR="00E546F5" w:rsidRDefault="00951CE2">
            <w:pPr>
              <w:pStyle w:val="NormalinTable"/>
            </w:pPr>
            <w:r>
              <w:t>8426000000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D7" w14:textId="77777777" w:rsidR="00E546F5" w:rsidRDefault="00951CE2">
            <w:pPr>
              <w:pStyle w:val="Tier1"/>
            </w:pPr>
            <w:r>
              <w:t>Ships' derricks; cranes, including cable cranes; mobile lifting frames, straddle carriers and works trucks fitted with a crane</w:t>
            </w:r>
          </w:p>
          <w:p w14:paraId="59106FD8" w14:textId="77777777" w:rsidR="00E546F5" w:rsidRDefault="00951CE2">
            <w:pPr>
              <w:pStyle w:val="Tier1Bullet"/>
            </w:pPr>
            <w:r>
              <w:t>-</w:t>
            </w:r>
            <w:r>
              <w:tab/>
              <w:t>use by, or</w:t>
            </w:r>
            <w:r>
              <w:t xml:space="preserve"> on behalf of, the UK Armed Forces, individually or in cooperation with other States</w:t>
            </w:r>
          </w:p>
          <w:p w14:paraId="59106FD9" w14:textId="77777777" w:rsidR="00E546F5" w:rsidRDefault="00951CE2">
            <w:pPr>
              <w:pStyle w:val="Tier1Bullet"/>
            </w:pPr>
            <w:r>
              <w:tab/>
              <w:t>a) for defending the territorial integrity of the United Kingdom, or</w:t>
            </w:r>
          </w:p>
          <w:p w14:paraId="59106FDA" w14:textId="77777777" w:rsidR="00E546F5" w:rsidRDefault="00951CE2">
            <w:pPr>
              <w:pStyle w:val="Tier1Bullet"/>
            </w:pPr>
            <w:r>
              <w:tab/>
              <w:t>b) in participating in international peace-keeping or support operations, or</w:t>
            </w:r>
          </w:p>
          <w:p w14:paraId="59106FDB" w14:textId="77777777" w:rsidR="00E546F5" w:rsidRDefault="00951CE2">
            <w:pPr>
              <w:pStyle w:val="Tier1Bullet"/>
            </w:pPr>
            <w:r>
              <w:tab/>
              <w:t xml:space="preserve">c) for other military </w:t>
            </w:r>
            <w:r>
              <w:t>purposes like the protection of nationals of the United Kingdom from social or military unrest or,</w:t>
            </w:r>
          </w:p>
          <w:p w14:paraId="59106FDC" w14:textId="77777777" w:rsidR="00E546F5" w:rsidRDefault="00951CE2">
            <w:pPr>
              <w:pStyle w:val="Tier1Bullet"/>
            </w:pPr>
            <w:r>
              <w:tab/>
              <w:t>d) for training purposes, or</w:t>
            </w:r>
          </w:p>
          <w:p w14:paraId="59106FDD" w14:textId="77777777" w:rsidR="00E546F5" w:rsidRDefault="00951CE2">
            <w:pPr>
              <w:pStyle w:val="Tier1Bullet"/>
            </w:pPr>
            <w:r>
              <w:tab/>
              <w:t xml:space="preserve">e) temporarily, for civil purposes in the customs territory of the United Kingdom due to unforeseen or natural </w:t>
            </w:r>
            <w:r>
              <w:t>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DE" w14:textId="77777777" w:rsidR="00E546F5" w:rsidRDefault="00951CE2">
            <w:pPr>
              <w:pStyle w:val="NormalinTable"/>
            </w:pPr>
            <w:r>
              <w:t>0.0%</w:t>
            </w:r>
          </w:p>
        </w:tc>
      </w:tr>
      <w:tr w:rsidR="00E546F5" w14:paraId="59106F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E0" w14:textId="77777777" w:rsidR="00E546F5" w:rsidRDefault="00951CE2">
            <w:pPr>
              <w:pStyle w:val="NormalinTable"/>
            </w:pPr>
            <w:r>
              <w:t>8426110000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E1" w14:textId="77777777" w:rsidR="00E546F5" w:rsidRDefault="00951CE2">
            <w:pPr>
              <w:pStyle w:val="Tier1"/>
            </w:pPr>
            <w:r>
              <w:t>Ships' derricks; cranes, including cable cranes; mobile lifting frames, straddle carriers and works trucks fitted with a crane</w:t>
            </w:r>
          </w:p>
          <w:p w14:paraId="59106FE2" w14:textId="77777777" w:rsidR="00E546F5" w:rsidRDefault="00951CE2">
            <w:pPr>
              <w:pStyle w:val="Tier2"/>
            </w:pPr>
            <w:r>
              <w:t>-</w:t>
            </w:r>
            <w:r>
              <w:tab/>
              <w:t>Overhead travelling cranes, transporter cranes, gantry cranes, bridge cranes, mobile lifting frame</w:t>
            </w:r>
            <w:r>
              <w:t>s and straddle carriers</w:t>
            </w:r>
          </w:p>
          <w:p w14:paraId="59106FE3" w14:textId="77777777" w:rsidR="00E546F5" w:rsidRDefault="00951CE2">
            <w:pPr>
              <w:pStyle w:val="Tier3"/>
            </w:pPr>
            <w:r>
              <w:t>-</w:t>
            </w:r>
            <w:r>
              <w:tab/>
              <w:t>-</w:t>
            </w:r>
            <w:r>
              <w:tab/>
              <w:t>Overhead travelling cranes on fixed support</w:t>
            </w:r>
          </w:p>
          <w:p w14:paraId="59106FE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FE5" w14:textId="77777777" w:rsidR="00E546F5" w:rsidRDefault="00951CE2">
            <w:pPr>
              <w:pStyle w:val="Tier3Bullet"/>
            </w:pPr>
            <w:r>
              <w:tab/>
            </w:r>
            <w:r>
              <w:tab/>
              <w:t>-</w:t>
            </w:r>
            <w:r>
              <w:tab/>
              <w:t xml:space="preserve">for fitting to or </w:t>
            </w:r>
            <w:r>
              <w:t>equipping such ships, boats or other vessels;</w:t>
            </w:r>
          </w:p>
          <w:p w14:paraId="59106FE6"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6FE7" w14:textId="77777777" w:rsidR="00E546F5" w:rsidRDefault="00951CE2">
            <w:pPr>
              <w:pStyle w:val="Tier3Bullet"/>
            </w:pPr>
            <w:r>
              <w:tab/>
            </w:r>
            <w:r>
              <w:tab/>
              <w:t>-</w:t>
            </w:r>
            <w:r>
              <w:tab/>
              <w:t>for equipping the above platforms;</w:t>
            </w:r>
          </w:p>
          <w:p w14:paraId="59106FE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E9" w14:textId="77777777" w:rsidR="00E546F5" w:rsidRDefault="00951CE2">
            <w:pPr>
              <w:pStyle w:val="NormalinTable"/>
            </w:pPr>
            <w:r>
              <w:t>0.0%</w:t>
            </w:r>
          </w:p>
        </w:tc>
      </w:tr>
      <w:tr w:rsidR="00E546F5" w14:paraId="59106F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EB" w14:textId="77777777" w:rsidR="00E546F5" w:rsidRDefault="00951CE2">
            <w:pPr>
              <w:pStyle w:val="NormalinTable"/>
            </w:pPr>
            <w:r>
              <w:t>8426120000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EC" w14:textId="77777777" w:rsidR="00E546F5" w:rsidRDefault="00951CE2">
            <w:pPr>
              <w:pStyle w:val="Tier1"/>
            </w:pPr>
            <w:r>
              <w:t>Ships' derricks; cranes, including cable cranes; mobile lifting frames, straddle carriers and works trucks fi</w:t>
            </w:r>
            <w:r>
              <w:t>tted with a crane</w:t>
            </w:r>
          </w:p>
          <w:p w14:paraId="59106FED" w14:textId="77777777" w:rsidR="00E546F5" w:rsidRDefault="00951CE2">
            <w:pPr>
              <w:pStyle w:val="Tier2"/>
            </w:pPr>
            <w:r>
              <w:t>-</w:t>
            </w:r>
            <w:r>
              <w:tab/>
              <w:t>Overhead travelling cranes, transporter cranes, gantry cranes, bridge cranes, mobile lifting frames and straddle carriers</w:t>
            </w:r>
          </w:p>
          <w:p w14:paraId="59106FEE" w14:textId="77777777" w:rsidR="00E546F5" w:rsidRDefault="00951CE2">
            <w:pPr>
              <w:pStyle w:val="Tier3"/>
            </w:pPr>
            <w:r>
              <w:t>-</w:t>
            </w:r>
            <w:r>
              <w:tab/>
              <w:t>-</w:t>
            </w:r>
            <w:r>
              <w:tab/>
              <w:t>Mobile lifting frames on tyres and straddle carriers</w:t>
            </w:r>
          </w:p>
          <w:p w14:paraId="59106FEF"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6FF0" w14:textId="77777777" w:rsidR="00E546F5" w:rsidRDefault="00951CE2">
            <w:pPr>
              <w:pStyle w:val="Tier3Bullet"/>
            </w:pPr>
            <w:r>
              <w:tab/>
            </w:r>
            <w:r>
              <w:tab/>
              <w:t>-</w:t>
            </w:r>
            <w:r>
              <w:tab/>
              <w:t>for fitting to or equipping such ships, boats or other vessels;</w:t>
            </w:r>
          </w:p>
          <w:p w14:paraId="59106FF1"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6FF2" w14:textId="77777777" w:rsidR="00E546F5" w:rsidRDefault="00951CE2">
            <w:pPr>
              <w:pStyle w:val="Tier3Bullet"/>
            </w:pPr>
            <w:r>
              <w:tab/>
            </w:r>
            <w:r>
              <w:tab/>
              <w:t>-</w:t>
            </w:r>
            <w:r>
              <w:tab/>
              <w:t>for equipping the above platforms;</w:t>
            </w:r>
          </w:p>
          <w:p w14:paraId="59106FF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F4" w14:textId="77777777" w:rsidR="00E546F5" w:rsidRDefault="00951CE2">
            <w:pPr>
              <w:pStyle w:val="NormalinTable"/>
            </w:pPr>
            <w:r>
              <w:t>0.</w:t>
            </w:r>
            <w:r>
              <w:t>0%</w:t>
            </w:r>
          </w:p>
        </w:tc>
      </w:tr>
      <w:tr w:rsidR="00E546F5" w14:paraId="591070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6FF6" w14:textId="77777777" w:rsidR="00E546F5" w:rsidRDefault="00951CE2">
            <w:pPr>
              <w:pStyle w:val="NormalinTable"/>
            </w:pPr>
            <w:r>
              <w:t>8426190000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6FF7" w14:textId="77777777" w:rsidR="00E546F5" w:rsidRDefault="00951CE2">
            <w:pPr>
              <w:pStyle w:val="Tier1"/>
            </w:pPr>
            <w:r>
              <w:t>Ships' derricks; cranes, including cable cranes; mobile lifting frames, straddle carriers and works trucks fitted with a crane</w:t>
            </w:r>
          </w:p>
          <w:p w14:paraId="59106FF8" w14:textId="77777777" w:rsidR="00E546F5" w:rsidRDefault="00951CE2">
            <w:pPr>
              <w:pStyle w:val="Tier2"/>
            </w:pPr>
            <w:r>
              <w:t>-</w:t>
            </w:r>
            <w:r>
              <w:tab/>
              <w:t>Overhead travelling cranes, transporter cranes, gantry cranes, bridge cranes, mobile lifting frames and straddle</w:t>
            </w:r>
            <w:r>
              <w:t xml:space="preserve"> carriers</w:t>
            </w:r>
          </w:p>
          <w:p w14:paraId="59106FF9" w14:textId="77777777" w:rsidR="00E546F5" w:rsidRDefault="00951CE2">
            <w:pPr>
              <w:pStyle w:val="Tier3"/>
            </w:pPr>
            <w:r>
              <w:t>-</w:t>
            </w:r>
            <w:r>
              <w:tab/>
              <w:t>-</w:t>
            </w:r>
            <w:r>
              <w:tab/>
              <w:t>Other</w:t>
            </w:r>
          </w:p>
          <w:p w14:paraId="59106FF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6FFB" w14:textId="77777777" w:rsidR="00E546F5" w:rsidRDefault="00951CE2">
            <w:pPr>
              <w:pStyle w:val="Tier3Bullet"/>
            </w:pPr>
            <w:r>
              <w:tab/>
            </w:r>
            <w:r>
              <w:tab/>
              <w:t>-</w:t>
            </w:r>
            <w:r>
              <w:tab/>
              <w:t>for fitting to or equipping such ships, boats or other vessels;</w:t>
            </w:r>
          </w:p>
          <w:p w14:paraId="59106FFC"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6FFD" w14:textId="77777777" w:rsidR="00E546F5" w:rsidRDefault="00951CE2">
            <w:pPr>
              <w:pStyle w:val="Tier3Bullet"/>
            </w:pPr>
            <w:r>
              <w:tab/>
            </w:r>
            <w:r>
              <w:tab/>
              <w:t>-</w:t>
            </w:r>
            <w:r>
              <w:tab/>
              <w:t>for equipping the above platfo</w:t>
            </w:r>
            <w:r>
              <w:t>rms;</w:t>
            </w:r>
          </w:p>
          <w:p w14:paraId="59106FF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6FFF" w14:textId="77777777" w:rsidR="00E546F5" w:rsidRDefault="00951CE2">
            <w:pPr>
              <w:pStyle w:val="NormalinTable"/>
            </w:pPr>
            <w:r>
              <w:t>0.0%</w:t>
            </w:r>
          </w:p>
        </w:tc>
      </w:tr>
      <w:tr w:rsidR="00E546F5" w14:paraId="591070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01" w14:textId="77777777" w:rsidR="00E546F5" w:rsidRDefault="00951CE2">
            <w:pPr>
              <w:pStyle w:val="NormalinTable"/>
            </w:pPr>
            <w:r>
              <w:t>8426200000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02" w14:textId="77777777" w:rsidR="00E546F5" w:rsidRDefault="00951CE2">
            <w:pPr>
              <w:pStyle w:val="Tier1"/>
            </w:pPr>
            <w:r>
              <w:t>Ships' derricks; cranes, including cable cranes; mobile lifting frames, straddle carriers and works trucks fitted with a crane</w:t>
            </w:r>
          </w:p>
          <w:p w14:paraId="59107003" w14:textId="77777777" w:rsidR="00E546F5" w:rsidRDefault="00951CE2">
            <w:pPr>
              <w:pStyle w:val="Tier2"/>
            </w:pPr>
            <w:r>
              <w:t>-</w:t>
            </w:r>
            <w:r>
              <w:tab/>
              <w:t>Tower cranes</w:t>
            </w:r>
          </w:p>
          <w:p w14:paraId="59107004"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7005" w14:textId="77777777" w:rsidR="00E546F5" w:rsidRDefault="00951CE2">
            <w:pPr>
              <w:pStyle w:val="Tier2Bullet"/>
            </w:pPr>
            <w:r>
              <w:tab/>
              <w:t>-</w:t>
            </w:r>
            <w:r>
              <w:tab/>
              <w:t>for fitting to or equipping such ships, boats or other vessels;</w:t>
            </w:r>
          </w:p>
          <w:p w14:paraId="59107006"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007" w14:textId="77777777" w:rsidR="00E546F5" w:rsidRDefault="00951CE2">
            <w:pPr>
              <w:pStyle w:val="Tier2Bullet"/>
            </w:pPr>
            <w:r>
              <w:tab/>
              <w:t>-</w:t>
            </w:r>
            <w:r>
              <w:tab/>
              <w:t>for equipping the above platforms;</w:t>
            </w:r>
          </w:p>
          <w:p w14:paraId="59107008"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09" w14:textId="77777777" w:rsidR="00E546F5" w:rsidRDefault="00951CE2">
            <w:pPr>
              <w:pStyle w:val="NormalinTable"/>
            </w:pPr>
            <w:r>
              <w:t>0.0%</w:t>
            </w:r>
          </w:p>
        </w:tc>
      </w:tr>
      <w:tr w:rsidR="00E546F5" w14:paraId="591070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0B" w14:textId="77777777" w:rsidR="00E546F5" w:rsidRDefault="00951CE2">
            <w:pPr>
              <w:pStyle w:val="NormalinTable"/>
            </w:pPr>
            <w:r>
              <w:t>8426300000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0C" w14:textId="77777777" w:rsidR="00E546F5" w:rsidRDefault="00951CE2">
            <w:pPr>
              <w:pStyle w:val="Tier1"/>
            </w:pPr>
            <w:r>
              <w:t>Ships' derricks; cranes, including cable cranes; mobile lifting frames, straddle carriers and works trucks fitted with a crane</w:t>
            </w:r>
          </w:p>
          <w:p w14:paraId="5910700D" w14:textId="77777777" w:rsidR="00E546F5" w:rsidRDefault="00951CE2">
            <w:pPr>
              <w:pStyle w:val="Tier2"/>
            </w:pPr>
            <w:r>
              <w:t>-</w:t>
            </w:r>
            <w:r>
              <w:tab/>
              <w:t>Portal or pedestal jib cranes</w:t>
            </w:r>
          </w:p>
          <w:p w14:paraId="5910700E" w14:textId="77777777" w:rsidR="00E546F5" w:rsidRDefault="00951CE2">
            <w:pPr>
              <w:pStyle w:val="Tier2Bullet"/>
            </w:pPr>
            <w:r>
              <w:tab/>
              <w:t>-</w:t>
            </w:r>
            <w:r>
              <w:tab/>
              <w:t>for incorporation in ships, boats or oth</w:t>
            </w:r>
            <w:r>
              <w:t>er vessels listed in Table 1, for the purposes of their construction, repair, maintenance or conversion;</w:t>
            </w:r>
          </w:p>
          <w:p w14:paraId="5910700F" w14:textId="77777777" w:rsidR="00E546F5" w:rsidRDefault="00951CE2">
            <w:pPr>
              <w:pStyle w:val="Tier2Bullet"/>
            </w:pPr>
            <w:r>
              <w:tab/>
              <w:t>-</w:t>
            </w:r>
            <w:r>
              <w:tab/>
              <w:t>for fitting to or equipping such ships, boats or other vessels;</w:t>
            </w:r>
          </w:p>
          <w:p w14:paraId="59107010" w14:textId="77777777" w:rsidR="00E546F5" w:rsidRDefault="00951CE2">
            <w:pPr>
              <w:pStyle w:val="Tier2Bullet"/>
            </w:pP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7011" w14:textId="77777777" w:rsidR="00E546F5" w:rsidRDefault="00951CE2">
            <w:pPr>
              <w:pStyle w:val="Tier2Bullet"/>
            </w:pPr>
            <w:r>
              <w:tab/>
              <w:t>-</w:t>
            </w:r>
            <w:r>
              <w:tab/>
              <w:t>for equipping the above platforms;</w:t>
            </w:r>
          </w:p>
          <w:p w14:paraId="59107012" w14:textId="77777777" w:rsidR="00E546F5" w:rsidRDefault="00951CE2">
            <w:pPr>
              <w:pStyle w:val="Tier2Bullet"/>
            </w:pPr>
            <w:r>
              <w:tab/>
              <w:t>-</w:t>
            </w:r>
            <w:r>
              <w:tab/>
              <w:t>for linking these drilling or production platforms to th</w:t>
            </w:r>
            <w:r>
              <w:t>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13" w14:textId="77777777" w:rsidR="00E546F5" w:rsidRDefault="00951CE2">
            <w:pPr>
              <w:pStyle w:val="NormalinTable"/>
            </w:pPr>
            <w:r>
              <w:t>0.0%</w:t>
            </w:r>
          </w:p>
        </w:tc>
      </w:tr>
      <w:tr w:rsidR="00E546F5" w14:paraId="591070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15" w14:textId="77777777" w:rsidR="00E546F5" w:rsidRDefault="00951CE2">
            <w:pPr>
              <w:pStyle w:val="NormalinTable"/>
            </w:pPr>
            <w:r>
              <w:t>8426410000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16" w14:textId="77777777" w:rsidR="00E546F5" w:rsidRDefault="00951CE2">
            <w:pPr>
              <w:pStyle w:val="Tier1"/>
            </w:pPr>
            <w:r>
              <w:t>Ships' derricks; cranes, including cable cranes; mobile lifting frames, straddle carriers and works trucks fitted with a crane</w:t>
            </w:r>
          </w:p>
          <w:p w14:paraId="59107017" w14:textId="77777777" w:rsidR="00E546F5" w:rsidRDefault="00951CE2">
            <w:pPr>
              <w:pStyle w:val="Tier2"/>
            </w:pPr>
            <w:r>
              <w:t>-</w:t>
            </w:r>
            <w:r>
              <w:tab/>
              <w:t>Other machinery, self-propelled</w:t>
            </w:r>
          </w:p>
          <w:p w14:paraId="59107018" w14:textId="77777777" w:rsidR="00E546F5" w:rsidRDefault="00951CE2">
            <w:pPr>
              <w:pStyle w:val="Tier3"/>
            </w:pPr>
            <w:r>
              <w:t>-</w:t>
            </w:r>
            <w:r>
              <w:tab/>
              <w:t>-</w:t>
            </w:r>
            <w:r>
              <w:tab/>
              <w:t>On tyres</w:t>
            </w:r>
          </w:p>
          <w:p w14:paraId="59107019"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701A" w14:textId="77777777" w:rsidR="00E546F5" w:rsidRDefault="00951CE2">
            <w:pPr>
              <w:pStyle w:val="Tier3Bullet"/>
            </w:pPr>
            <w:r>
              <w:tab/>
            </w:r>
            <w:r>
              <w:tab/>
              <w:t>-</w:t>
            </w:r>
            <w:r>
              <w:tab/>
              <w:t>for fitting to or equipping such ships, boats or other vessels;</w:t>
            </w:r>
          </w:p>
          <w:p w14:paraId="5910701B"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701C" w14:textId="77777777" w:rsidR="00E546F5" w:rsidRDefault="00951CE2">
            <w:pPr>
              <w:pStyle w:val="Tier3Bullet"/>
            </w:pPr>
            <w:r>
              <w:tab/>
            </w:r>
            <w:r>
              <w:tab/>
              <w:t>-</w:t>
            </w:r>
            <w:r>
              <w:tab/>
              <w:t>for equipping the above platforms;</w:t>
            </w:r>
          </w:p>
          <w:p w14:paraId="5910701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1E" w14:textId="77777777" w:rsidR="00E546F5" w:rsidRDefault="00951CE2">
            <w:pPr>
              <w:pStyle w:val="NormalinTable"/>
            </w:pPr>
            <w:r>
              <w:t>0.</w:t>
            </w:r>
            <w:r>
              <w:t>0%</w:t>
            </w:r>
          </w:p>
        </w:tc>
      </w:tr>
      <w:tr w:rsidR="00E546F5" w14:paraId="591070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20" w14:textId="77777777" w:rsidR="00E546F5" w:rsidRDefault="00951CE2">
            <w:pPr>
              <w:pStyle w:val="NormalinTable"/>
            </w:pPr>
            <w:r>
              <w:t>8426490000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21" w14:textId="77777777" w:rsidR="00E546F5" w:rsidRDefault="00951CE2">
            <w:pPr>
              <w:pStyle w:val="Tier1"/>
            </w:pPr>
            <w:r>
              <w:t>Ships' derricks; cranes, including cable cranes; mobile lifting frames, straddle carriers and works trucks fitted with a crane</w:t>
            </w:r>
          </w:p>
          <w:p w14:paraId="59107022" w14:textId="77777777" w:rsidR="00E546F5" w:rsidRDefault="00951CE2">
            <w:pPr>
              <w:pStyle w:val="Tier2"/>
            </w:pPr>
            <w:r>
              <w:t>-</w:t>
            </w:r>
            <w:r>
              <w:tab/>
              <w:t>Other machinery, self-propelled</w:t>
            </w:r>
          </w:p>
          <w:p w14:paraId="59107023" w14:textId="77777777" w:rsidR="00E546F5" w:rsidRDefault="00951CE2">
            <w:pPr>
              <w:pStyle w:val="Tier3"/>
            </w:pPr>
            <w:r>
              <w:t>-</w:t>
            </w:r>
            <w:r>
              <w:tab/>
              <w:t>-</w:t>
            </w:r>
            <w:r>
              <w:tab/>
              <w:t>Other</w:t>
            </w:r>
          </w:p>
          <w:p w14:paraId="59107024"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7025" w14:textId="77777777" w:rsidR="00E546F5" w:rsidRDefault="00951CE2">
            <w:pPr>
              <w:pStyle w:val="Tier3Bullet"/>
            </w:pPr>
            <w:r>
              <w:tab/>
            </w:r>
            <w:r>
              <w:tab/>
              <w:t>-</w:t>
            </w:r>
            <w:r>
              <w:tab/>
              <w:t>for fitting to or equipping such ships, boats or other vessels;</w:t>
            </w:r>
          </w:p>
          <w:p w14:paraId="59107026"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7027" w14:textId="77777777" w:rsidR="00E546F5" w:rsidRDefault="00951CE2">
            <w:pPr>
              <w:pStyle w:val="Tier3Bullet"/>
            </w:pPr>
            <w:r>
              <w:tab/>
            </w:r>
            <w:r>
              <w:tab/>
              <w:t>-</w:t>
            </w:r>
            <w:r>
              <w:tab/>
              <w:t>for equipping the above platforms;</w:t>
            </w:r>
          </w:p>
          <w:p w14:paraId="5910702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29" w14:textId="77777777" w:rsidR="00E546F5" w:rsidRDefault="00951CE2">
            <w:pPr>
              <w:pStyle w:val="NormalinTable"/>
            </w:pPr>
            <w:r>
              <w:t>0.0%</w:t>
            </w:r>
          </w:p>
        </w:tc>
      </w:tr>
      <w:tr w:rsidR="00E546F5" w14:paraId="591070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2B" w14:textId="77777777" w:rsidR="00E546F5" w:rsidRDefault="00951CE2">
            <w:pPr>
              <w:pStyle w:val="NormalinTable"/>
            </w:pPr>
            <w:r>
              <w:t>8427000000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2C" w14:textId="77777777" w:rsidR="00E546F5" w:rsidRDefault="00951CE2">
            <w:pPr>
              <w:pStyle w:val="Tier1"/>
            </w:pPr>
            <w:r>
              <w:t>For</w:t>
            </w:r>
            <w:r>
              <w:t>k-lift trucks; other works trucks fitted with lifting or handling equipment</w:t>
            </w:r>
          </w:p>
          <w:p w14:paraId="5910702D" w14:textId="77777777" w:rsidR="00E546F5" w:rsidRDefault="00951CE2">
            <w:pPr>
              <w:pStyle w:val="Tier1Bullet"/>
            </w:pPr>
            <w:r>
              <w:t>-</w:t>
            </w:r>
            <w:r>
              <w:tab/>
              <w:t>use by, or on behalf of, the UK Armed Forces, individually or in cooperation with other States</w:t>
            </w:r>
          </w:p>
          <w:p w14:paraId="5910702E" w14:textId="77777777" w:rsidR="00E546F5" w:rsidRDefault="00951CE2">
            <w:pPr>
              <w:pStyle w:val="Tier1Bullet"/>
            </w:pPr>
            <w:r>
              <w:tab/>
              <w:t>a) for defending the territorial integrity of the United Kingdom, or</w:t>
            </w:r>
          </w:p>
          <w:p w14:paraId="5910702F" w14:textId="77777777" w:rsidR="00E546F5" w:rsidRDefault="00951CE2">
            <w:pPr>
              <w:pStyle w:val="Tier1Bullet"/>
            </w:pPr>
            <w:r>
              <w:tab/>
              <w:t xml:space="preserve">b) in </w:t>
            </w:r>
            <w:r>
              <w:t>participating in international peace-keeping or support operations, or</w:t>
            </w:r>
          </w:p>
          <w:p w14:paraId="59107030" w14:textId="77777777" w:rsidR="00E546F5" w:rsidRDefault="00951CE2">
            <w:pPr>
              <w:pStyle w:val="Tier1Bullet"/>
            </w:pPr>
            <w:r>
              <w:tab/>
              <w:t>c) for other military purposes like the protection of nationals of the United Kingdom from social or military unrest or,</w:t>
            </w:r>
          </w:p>
          <w:p w14:paraId="59107031" w14:textId="77777777" w:rsidR="00E546F5" w:rsidRDefault="00951CE2">
            <w:pPr>
              <w:pStyle w:val="Tier1Bullet"/>
            </w:pPr>
            <w:r>
              <w:tab/>
              <w:t>d) for training purposes, or</w:t>
            </w:r>
          </w:p>
          <w:p w14:paraId="59107032" w14:textId="77777777" w:rsidR="00E546F5" w:rsidRDefault="00951CE2">
            <w:pPr>
              <w:pStyle w:val="Tier1Bullet"/>
            </w:pPr>
            <w:r>
              <w:tab/>
              <w:t>e) temporarily, for civil purpos</w:t>
            </w:r>
            <w:r>
              <w:t>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33" w14:textId="77777777" w:rsidR="00E546F5" w:rsidRDefault="00951CE2">
            <w:pPr>
              <w:pStyle w:val="NormalinTable"/>
            </w:pPr>
            <w:r>
              <w:t>0.0%</w:t>
            </w:r>
          </w:p>
        </w:tc>
      </w:tr>
      <w:tr w:rsidR="00E546F5" w14:paraId="591070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35" w14:textId="77777777" w:rsidR="00E546F5" w:rsidRDefault="00951CE2">
            <w:pPr>
              <w:pStyle w:val="NormalinTable"/>
            </w:pPr>
            <w:r>
              <w:t>8428000000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36" w14:textId="77777777" w:rsidR="00E546F5" w:rsidRDefault="00951CE2">
            <w:pPr>
              <w:pStyle w:val="Tier1"/>
            </w:pPr>
            <w:r>
              <w:t>Other lifting, handling, loading or unloading machinery (for example, lifts, escalators, conveyors, teleferics)</w:t>
            </w:r>
          </w:p>
          <w:p w14:paraId="59107037" w14:textId="77777777" w:rsidR="00E546F5" w:rsidRDefault="00951CE2">
            <w:pPr>
              <w:pStyle w:val="Tier1Bullet"/>
            </w:pPr>
            <w:r>
              <w:t>-</w:t>
            </w:r>
            <w:r>
              <w:tab/>
              <w:t>use by, or on behalf of, the UK Ar</w:t>
            </w:r>
            <w:r>
              <w:t>med Forces, individually or in cooperation with other States</w:t>
            </w:r>
          </w:p>
          <w:p w14:paraId="59107038" w14:textId="77777777" w:rsidR="00E546F5" w:rsidRDefault="00951CE2">
            <w:pPr>
              <w:pStyle w:val="Tier1Bullet"/>
            </w:pPr>
            <w:r>
              <w:tab/>
              <w:t>a) for defending the territorial integrity of the United Kingdom, or</w:t>
            </w:r>
          </w:p>
          <w:p w14:paraId="59107039" w14:textId="77777777" w:rsidR="00E546F5" w:rsidRDefault="00951CE2">
            <w:pPr>
              <w:pStyle w:val="Tier1Bullet"/>
            </w:pPr>
            <w:r>
              <w:tab/>
              <w:t>b) in participating in international peace-keeping or support operations, or</w:t>
            </w:r>
          </w:p>
          <w:p w14:paraId="5910703A" w14:textId="77777777" w:rsidR="00E546F5" w:rsidRDefault="00951CE2">
            <w:pPr>
              <w:pStyle w:val="Tier1Bullet"/>
            </w:pPr>
            <w:r>
              <w:tab/>
              <w:t xml:space="preserve">c) for other military purposes like the </w:t>
            </w:r>
            <w:r>
              <w:t>protection of nationals of the United Kingdom from social or military unrest or,</w:t>
            </w:r>
          </w:p>
          <w:p w14:paraId="5910703B" w14:textId="77777777" w:rsidR="00E546F5" w:rsidRDefault="00951CE2">
            <w:pPr>
              <w:pStyle w:val="Tier1Bullet"/>
            </w:pPr>
            <w:r>
              <w:tab/>
              <w:t>d) for training purposes, or</w:t>
            </w:r>
          </w:p>
          <w:p w14:paraId="5910703C"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3D" w14:textId="77777777" w:rsidR="00E546F5" w:rsidRDefault="00951CE2">
            <w:pPr>
              <w:pStyle w:val="NormalinTable"/>
            </w:pPr>
            <w:r>
              <w:t>0.0%</w:t>
            </w:r>
          </w:p>
        </w:tc>
      </w:tr>
      <w:tr w:rsidR="00E546F5" w14:paraId="591070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3F" w14:textId="77777777" w:rsidR="00E546F5" w:rsidRDefault="00951CE2">
            <w:pPr>
              <w:pStyle w:val="NormalinTable"/>
            </w:pPr>
            <w:r>
              <w:t>8429000000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40" w14:textId="77777777" w:rsidR="00E546F5" w:rsidRDefault="00951CE2">
            <w:pPr>
              <w:pStyle w:val="Tier1"/>
            </w:pPr>
            <w:r>
              <w:t>Self-propelled bulldozers, angledozers, graders, levellers, scrapers, mechanical shovels, excavators, shovel loaders, tamping machines and roadrollers</w:t>
            </w:r>
          </w:p>
          <w:p w14:paraId="59107041" w14:textId="77777777" w:rsidR="00E546F5" w:rsidRDefault="00951CE2">
            <w:pPr>
              <w:pStyle w:val="Tier1Bullet"/>
            </w:pPr>
            <w:r>
              <w:t>-</w:t>
            </w:r>
            <w:r>
              <w:tab/>
              <w:t>use by, or on behalf of, the UK Armed Forces, individually or in cooperation with other States</w:t>
            </w:r>
          </w:p>
          <w:p w14:paraId="59107042" w14:textId="77777777" w:rsidR="00E546F5" w:rsidRDefault="00951CE2">
            <w:pPr>
              <w:pStyle w:val="Tier1Bullet"/>
            </w:pPr>
            <w:r>
              <w:tab/>
              <w:t xml:space="preserve">a) for </w:t>
            </w:r>
            <w:r>
              <w:t>defending the territorial integrity of the United Kingdom, or</w:t>
            </w:r>
          </w:p>
          <w:p w14:paraId="59107043" w14:textId="77777777" w:rsidR="00E546F5" w:rsidRDefault="00951CE2">
            <w:pPr>
              <w:pStyle w:val="Tier1Bullet"/>
            </w:pPr>
            <w:r>
              <w:tab/>
              <w:t>b) in participating in international peace-keeping or support operations, or</w:t>
            </w:r>
          </w:p>
          <w:p w14:paraId="59107044" w14:textId="77777777" w:rsidR="00E546F5" w:rsidRDefault="00951CE2">
            <w:pPr>
              <w:pStyle w:val="Tier1Bullet"/>
            </w:pPr>
            <w:r>
              <w:tab/>
              <w:t>c) for other military purposes like the protection of nationals of the United Kingdom from social or military unres</w:t>
            </w:r>
            <w:r>
              <w:t>t or,</w:t>
            </w:r>
          </w:p>
          <w:p w14:paraId="59107045" w14:textId="77777777" w:rsidR="00E546F5" w:rsidRDefault="00951CE2">
            <w:pPr>
              <w:pStyle w:val="Tier1Bullet"/>
            </w:pPr>
            <w:r>
              <w:tab/>
              <w:t>d) for training purposes, or</w:t>
            </w:r>
          </w:p>
          <w:p w14:paraId="59107046"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47" w14:textId="77777777" w:rsidR="00E546F5" w:rsidRDefault="00951CE2">
            <w:pPr>
              <w:pStyle w:val="NormalinTable"/>
            </w:pPr>
            <w:r>
              <w:t>0.0%</w:t>
            </w:r>
          </w:p>
        </w:tc>
      </w:tr>
      <w:tr w:rsidR="00E546F5" w14:paraId="591070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49" w14:textId="77777777" w:rsidR="00E546F5" w:rsidRDefault="00951CE2">
            <w:pPr>
              <w:pStyle w:val="NormalinTable"/>
            </w:pPr>
            <w:r>
              <w:t>8430000000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4A" w14:textId="77777777" w:rsidR="00E546F5" w:rsidRDefault="00951CE2">
            <w:pPr>
              <w:pStyle w:val="Tier1"/>
            </w:pPr>
            <w:r>
              <w:t xml:space="preserve">Other moving, grading, levelling, scraping, excavating, tamping, </w:t>
            </w:r>
            <w:r>
              <w:t>compacting, extracting or boring machinery, for earth, minerals or ores; piledrivers and pile extractors; snowploughs and snowblowers</w:t>
            </w:r>
          </w:p>
          <w:p w14:paraId="5910704B" w14:textId="77777777" w:rsidR="00E546F5" w:rsidRDefault="00951CE2">
            <w:pPr>
              <w:pStyle w:val="Tier1Bullet"/>
            </w:pPr>
            <w:r>
              <w:t>-</w:t>
            </w:r>
            <w:r>
              <w:tab/>
              <w:t>use by, or on behalf of, the UK Armed Forces, individually or in cooperation with other States</w:t>
            </w:r>
          </w:p>
          <w:p w14:paraId="5910704C" w14:textId="77777777" w:rsidR="00E546F5" w:rsidRDefault="00951CE2">
            <w:pPr>
              <w:pStyle w:val="Tier1Bullet"/>
            </w:pPr>
            <w:r>
              <w:tab/>
              <w:t>a) for defending the ter</w:t>
            </w:r>
            <w:r>
              <w:t>ritorial integrity of the United Kingdom, or</w:t>
            </w:r>
          </w:p>
          <w:p w14:paraId="5910704D" w14:textId="77777777" w:rsidR="00E546F5" w:rsidRDefault="00951CE2">
            <w:pPr>
              <w:pStyle w:val="Tier1Bullet"/>
            </w:pPr>
            <w:r>
              <w:tab/>
              <w:t>b) in participating in international peace-keeping or support operations, or</w:t>
            </w:r>
          </w:p>
          <w:p w14:paraId="5910704E" w14:textId="77777777" w:rsidR="00E546F5" w:rsidRDefault="00951CE2">
            <w:pPr>
              <w:pStyle w:val="Tier1Bullet"/>
            </w:pPr>
            <w:r>
              <w:tab/>
              <w:t>c) for other military purposes like the protection of nationals of the United Kingdom from social or military unrest or,</w:t>
            </w:r>
          </w:p>
          <w:p w14:paraId="5910704F" w14:textId="77777777" w:rsidR="00E546F5" w:rsidRDefault="00951CE2">
            <w:pPr>
              <w:pStyle w:val="Tier1Bullet"/>
            </w:pPr>
            <w:r>
              <w:tab/>
              <w:t>d) for tra</w:t>
            </w:r>
            <w:r>
              <w:t>ining purposes, or</w:t>
            </w:r>
          </w:p>
          <w:p w14:paraId="59107050"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51" w14:textId="77777777" w:rsidR="00E546F5" w:rsidRDefault="00951CE2">
            <w:pPr>
              <w:pStyle w:val="NormalinTable"/>
            </w:pPr>
            <w:r>
              <w:t>0.0%</w:t>
            </w:r>
          </w:p>
        </w:tc>
      </w:tr>
      <w:tr w:rsidR="00E546F5" w14:paraId="591070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53" w14:textId="77777777" w:rsidR="00E546F5" w:rsidRDefault="00951CE2">
            <w:pPr>
              <w:pStyle w:val="NormalinTable"/>
            </w:pPr>
            <w:r>
              <w:t>8430100000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54" w14:textId="77777777" w:rsidR="00E546F5" w:rsidRDefault="00951CE2">
            <w:pPr>
              <w:pStyle w:val="Tier1"/>
            </w:pPr>
            <w:r>
              <w:t xml:space="preserve">Other moving, grading, levelling, scraping, excavating, tamping, compacting, </w:t>
            </w:r>
            <w:r>
              <w:t>extracting or boring machinery, for earth, minerals or ores; piledrivers and pile extractors; snowploughs and snowblowers</w:t>
            </w:r>
          </w:p>
          <w:p w14:paraId="59107055" w14:textId="77777777" w:rsidR="00E546F5" w:rsidRDefault="00951CE2">
            <w:pPr>
              <w:pStyle w:val="Tier2"/>
            </w:pPr>
            <w:r>
              <w:t>-</w:t>
            </w:r>
            <w:r>
              <w:tab/>
              <w:t>Piledrivers and pile extractors</w:t>
            </w:r>
          </w:p>
          <w:p w14:paraId="59107056" w14:textId="77777777" w:rsidR="00E546F5" w:rsidRDefault="00951CE2">
            <w:pPr>
              <w:pStyle w:val="Tier2Bullet"/>
            </w:pPr>
            <w:r>
              <w:tab/>
              <w:t>-</w:t>
            </w:r>
            <w:r>
              <w:tab/>
              <w:t>for incorporation in ships, boats or other vessels listed in Table 1, for the purposes of their c</w:t>
            </w:r>
            <w:r>
              <w:t>onstruction, repair, maintenance or conversion;</w:t>
            </w:r>
          </w:p>
          <w:p w14:paraId="59107057" w14:textId="77777777" w:rsidR="00E546F5" w:rsidRDefault="00951CE2">
            <w:pPr>
              <w:pStyle w:val="Tier2Bullet"/>
            </w:pPr>
            <w:r>
              <w:tab/>
              <w:t>-</w:t>
            </w:r>
            <w:r>
              <w:tab/>
              <w:t>for fitting to or equipping such ships, boats or other vessels;</w:t>
            </w:r>
          </w:p>
          <w:p w14:paraId="59107058" w14:textId="77777777" w:rsidR="00E546F5" w:rsidRDefault="00951CE2">
            <w:pPr>
              <w:pStyle w:val="Tier2Bullet"/>
            </w:pPr>
            <w:r>
              <w:tab/>
              <w:t>-</w:t>
            </w:r>
            <w:r>
              <w:tab/>
              <w:t>for incorporation, for the purposes of their construction, repair, maintenance or conversion, in drilling or production platforms listed b</w:t>
            </w:r>
            <w:r>
              <w:t>elow: fixed, of subheading ex 8430 49 or floating or submersible of subheading 8905 20;</w:t>
            </w:r>
          </w:p>
          <w:p w14:paraId="59107059" w14:textId="77777777" w:rsidR="00E546F5" w:rsidRDefault="00951CE2">
            <w:pPr>
              <w:pStyle w:val="Tier2Bullet"/>
            </w:pPr>
            <w:r>
              <w:tab/>
              <w:t>-</w:t>
            </w:r>
            <w:r>
              <w:tab/>
              <w:t>for equipping the above platforms;</w:t>
            </w:r>
          </w:p>
          <w:p w14:paraId="5910705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5B" w14:textId="77777777" w:rsidR="00E546F5" w:rsidRDefault="00951CE2">
            <w:pPr>
              <w:pStyle w:val="NormalinTable"/>
            </w:pPr>
            <w:r>
              <w:t>0.0%</w:t>
            </w:r>
          </w:p>
        </w:tc>
      </w:tr>
      <w:tr w:rsidR="00E546F5" w14:paraId="5910706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5D" w14:textId="77777777" w:rsidR="00E546F5" w:rsidRDefault="00951CE2">
            <w:pPr>
              <w:pStyle w:val="NormalinTable"/>
            </w:pPr>
            <w:r>
              <w:t>8430200000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5E" w14:textId="77777777" w:rsidR="00E546F5" w:rsidRDefault="00951CE2">
            <w:pPr>
              <w:pStyle w:val="Tier1"/>
            </w:pPr>
            <w:r>
              <w:t>Other moving, grading, levelling, scraping,</w:t>
            </w:r>
            <w:r>
              <w:t xml:space="preserve"> excavating, tamping, compacting, extracting or boring machinery, for earth, minerals or ores; piledrivers and pile extractors; snowploughs and snowblowers</w:t>
            </w:r>
          </w:p>
          <w:p w14:paraId="5910705F" w14:textId="77777777" w:rsidR="00E546F5" w:rsidRDefault="00951CE2">
            <w:pPr>
              <w:pStyle w:val="Tier2"/>
            </w:pPr>
            <w:r>
              <w:t>-</w:t>
            </w:r>
            <w:r>
              <w:tab/>
              <w:t>Snowploughs and snowblowers</w:t>
            </w:r>
          </w:p>
          <w:p w14:paraId="59107060" w14:textId="77777777" w:rsidR="00E546F5" w:rsidRDefault="00951CE2">
            <w:pPr>
              <w:pStyle w:val="Tier2Bullet"/>
            </w:pPr>
            <w:r>
              <w:tab/>
              <w:t>-</w:t>
            </w:r>
            <w:r>
              <w:tab/>
              <w:t xml:space="preserve">for incorporation in ships, boats or other vessels listed in </w:t>
            </w:r>
            <w:r>
              <w:t>Table 1, for the purposes of their construction, repair, maintenance or conversion;</w:t>
            </w:r>
          </w:p>
          <w:p w14:paraId="59107061" w14:textId="77777777" w:rsidR="00E546F5" w:rsidRDefault="00951CE2">
            <w:pPr>
              <w:pStyle w:val="Tier2Bullet"/>
            </w:pPr>
            <w:r>
              <w:tab/>
              <w:t>-</w:t>
            </w:r>
            <w:r>
              <w:tab/>
              <w:t>for fitting to or equipping such ships, boats or other vessels;</w:t>
            </w:r>
          </w:p>
          <w:p w14:paraId="59107062" w14:textId="77777777" w:rsidR="00E546F5" w:rsidRDefault="00951CE2">
            <w:pPr>
              <w:pStyle w:val="Tier2Bullet"/>
            </w:pPr>
            <w:r>
              <w:tab/>
              <w:t>-</w:t>
            </w:r>
            <w:r>
              <w:tab/>
              <w:t>for incorporation, for the purposes of their construction, repair, maintenance or conversion, in drill</w:t>
            </w:r>
            <w:r>
              <w:t>ing or production platforms listed below: fixed, of subheading ex 8430 49 or floating or submersible of subheading 8905 20;</w:t>
            </w:r>
          </w:p>
          <w:p w14:paraId="59107063" w14:textId="77777777" w:rsidR="00E546F5" w:rsidRDefault="00951CE2">
            <w:pPr>
              <w:pStyle w:val="Tier2Bullet"/>
            </w:pPr>
            <w:r>
              <w:tab/>
              <w:t>-</w:t>
            </w:r>
            <w:r>
              <w:tab/>
              <w:t>for equipping the above platforms;</w:t>
            </w:r>
          </w:p>
          <w:p w14:paraId="5910706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65" w14:textId="77777777" w:rsidR="00E546F5" w:rsidRDefault="00951CE2">
            <w:pPr>
              <w:pStyle w:val="NormalinTable"/>
            </w:pPr>
            <w:r>
              <w:t>0.0%</w:t>
            </w:r>
          </w:p>
        </w:tc>
      </w:tr>
      <w:tr w:rsidR="00E546F5" w14:paraId="591070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67" w14:textId="77777777" w:rsidR="00E546F5" w:rsidRDefault="00951CE2">
            <w:pPr>
              <w:pStyle w:val="NormalinTable"/>
            </w:pPr>
            <w:r>
              <w:t>8430310000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68" w14:textId="77777777" w:rsidR="00E546F5" w:rsidRDefault="00951CE2">
            <w:pPr>
              <w:pStyle w:val="Tier1"/>
            </w:pPr>
            <w:r>
              <w:t>Other m</w:t>
            </w:r>
            <w:r>
              <w:t>oving, grading, levelling, scraping, excavating, tamping, compacting, extracting or boring machinery, for earth, minerals or ores; piledrivers and pile extractors; snowploughs and snowblowers</w:t>
            </w:r>
          </w:p>
          <w:p w14:paraId="59107069" w14:textId="77777777" w:rsidR="00E546F5" w:rsidRDefault="00951CE2">
            <w:pPr>
              <w:pStyle w:val="Tier2"/>
            </w:pPr>
            <w:r>
              <w:t>-</w:t>
            </w:r>
            <w:r>
              <w:tab/>
              <w:t>Coal or rock cutters and tunnelling machinery</w:t>
            </w:r>
          </w:p>
          <w:p w14:paraId="5910706A" w14:textId="77777777" w:rsidR="00E546F5" w:rsidRDefault="00951CE2">
            <w:pPr>
              <w:pStyle w:val="Tier3"/>
            </w:pPr>
            <w:r>
              <w:t>-</w:t>
            </w:r>
            <w:r>
              <w:tab/>
              <w:t>-</w:t>
            </w:r>
            <w:r>
              <w:tab/>
            </w:r>
            <w:r>
              <w:t>Self-propelled</w:t>
            </w:r>
          </w:p>
          <w:p w14:paraId="5910706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6C" w14:textId="77777777" w:rsidR="00E546F5" w:rsidRDefault="00951CE2">
            <w:pPr>
              <w:pStyle w:val="Tier3Bullet"/>
            </w:pPr>
            <w:r>
              <w:tab/>
            </w:r>
            <w:r>
              <w:tab/>
              <w:t>-</w:t>
            </w:r>
            <w:r>
              <w:tab/>
              <w:t>for fitting to or equipping such ships, boats or other vessels;</w:t>
            </w:r>
          </w:p>
          <w:p w14:paraId="5910706D" w14:textId="77777777" w:rsidR="00E546F5" w:rsidRDefault="00951CE2">
            <w:pPr>
              <w:pStyle w:val="Tier3Bullet"/>
            </w:pP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706E" w14:textId="77777777" w:rsidR="00E546F5" w:rsidRDefault="00951CE2">
            <w:pPr>
              <w:pStyle w:val="Tier3Bullet"/>
            </w:pPr>
            <w:r>
              <w:tab/>
            </w:r>
            <w:r>
              <w:tab/>
              <w:t>-</w:t>
            </w:r>
            <w:r>
              <w:tab/>
              <w:t>for equipping the above platforms;</w:t>
            </w:r>
          </w:p>
          <w:p w14:paraId="5910706F" w14:textId="77777777" w:rsidR="00E546F5" w:rsidRDefault="00951CE2">
            <w:pPr>
              <w:pStyle w:val="Tier3Bullet"/>
            </w:pPr>
            <w:r>
              <w:tab/>
            </w:r>
            <w:r>
              <w:tab/>
              <w:t>-</w:t>
            </w:r>
            <w:r>
              <w:tab/>
              <w:t>for lin</w:t>
            </w:r>
            <w:r>
              <w:t>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70" w14:textId="77777777" w:rsidR="00E546F5" w:rsidRDefault="00951CE2">
            <w:pPr>
              <w:pStyle w:val="NormalinTable"/>
            </w:pPr>
            <w:r>
              <w:t>0.0%</w:t>
            </w:r>
          </w:p>
        </w:tc>
      </w:tr>
      <w:tr w:rsidR="00E546F5" w14:paraId="591070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72" w14:textId="77777777" w:rsidR="00E546F5" w:rsidRDefault="00951CE2">
            <w:pPr>
              <w:pStyle w:val="NormalinTable"/>
            </w:pPr>
            <w:r>
              <w:t>8430390000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73" w14:textId="77777777" w:rsidR="00E546F5" w:rsidRDefault="00951CE2">
            <w:pPr>
              <w:pStyle w:val="Tier1"/>
            </w:pPr>
            <w:r>
              <w:t>Other moving, grading, levelling, scraping, excavating, tamping, compacting, extracting or boring machinery, for earth, minerals or ores; piledrivers and pile extractors; snowplou</w:t>
            </w:r>
            <w:r>
              <w:t>ghs and snowblowers</w:t>
            </w:r>
          </w:p>
          <w:p w14:paraId="59107074" w14:textId="77777777" w:rsidR="00E546F5" w:rsidRDefault="00951CE2">
            <w:pPr>
              <w:pStyle w:val="Tier2"/>
            </w:pPr>
            <w:r>
              <w:t>-</w:t>
            </w:r>
            <w:r>
              <w:tab/>
              <w:t>Coal or rock cutters and tunnelling machinery</w:t>
            </w:r>
          </w:p>
          <w:p w14:paraId="59107075" w14:textId="77777777" w:rsidR="00E546F5" w:rsidRDefault="00951CE2">
            <w:pPr>
              <w:pStyle w:val="Tier3"/>
            </w:pPr>
            <w:r>
              <w:t>-</w:t>
            </w:r>
            <w:r>
              <w:tab/>
              <w:t>-</w:t>
            </w:r>
            <w:r>
              <w:tab/>
              <w:t>Other</w:t>
            </w:r>
          </w:p>
          <w:p w14:paraId="5910707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77" w14:textId="77777777" w:rsidR="00E546F5" w:rsidRDefault="00951CE2">
            <w:pPr>
              <w:pStyle w:val="Tier3Bullet"/>
            </w:pPr>
            <w:r>
              <w:tab/>
            </w:r>
            <w:r>
              <w:tab/>
              <w:t>-</w:t>
            </w:r>
            <w:r>
              <w:tab/>
              <w:t xml:space="preserve">for fitting to or </w:t>
            </w:r>
            <w:r>
              <w:t>equipping such ships, boats or other vessels;</w:t>
            </w:r>
          </w:p>
          <w:p w14:paraId="59107078"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7079" w14:textId="77777777" w:rsidR="00E546F5" w:rsidRDefault="00951CE2">
            <w:pPr>
              <w:pStyle w:val="Tier3Bullet"/>
            </w:pPr>
            <w:r>
              <w:tab/>
            </w:r>
            <w:r>
              <w:tab/>
              <w:t>-</w:t>
            </w:r>
            <w:r>
              <w:tab/>
              <w:t>for equipping the above platforms;</w:t>
            </w:r>
          </w:p>
          <w:p w14:paraId="5910707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7B" w14:textId="77777777" w:rsidR="00E546F5" w:rsidRDefault="00951CE2">
            <w:pPr>
              <w:pStyle w:val="NormalinTable"/>
            </w:pPr>
            <w:r>
              <w:t>0.0%</w:t>
            </w:r>
          </w:p>
        </w:tc>
      </w:tr>
      <w:tr w:rsidR="00E546F5" w14:paraId="591070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7D" w14:textId="77777777" w:rsidR="00E546F5" w:rsidRDefault="00951CE2">
            <w:pPr>
              <w:pStyle w:val="NormalinTable"/>
            </w:pPr>
            <w:r>
              <w:t>8430410000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7E" w14:textId="77777777" w:rsidR="00E546F5" w:rsidRDefault="00951CE2">
            <w:pPr>
              <w:pStyle w:val="Tier1"/>
            </w:pPr>
            <w:r>
              <w:t xml:space="preserve">Other moving, grading, levelling, scraping, excavating, tamping, compacting, extracting or boring </w:t>
            </w:r>
            <w:r>
              <w:t>machinery, for earth, minerals or ores; piledrivers and pile extractors; snowploughs and snowblowers</w:t>
            </w:r>
          </w:p>
          <w:p w14:paraId="5910707F" w14:textId="77777777" w:rsidR="00E546F5" w:rsidRDefault="00951CE2">
            <w:pPr>
              <w:pStyle w:val="Tier2"/>
            </w:pPr>
            <w:r>
              <w:t>-</w:t>
            </w:r>
            <w:r>
              <w:tab/>
              <w:t>Other boring or sinking machinery</w:t>
            </w:r>
          </w:p>
          <w:p w14:paraId="59107080" w14:textId="77777777" w:rsidR="00E546F5" w:rsidRDefault="00951CE2">
            <w:pPr>
              <w:pStyle w:val="Tier3"/>
            </w:pPr>
            <w:r>
              <w:t>-</w:t>
            </w:r>
            <w:r>
              <w:tab/>
              <w:t>-</w:t>
            </w:r>
            <w:r>
              <w:tab/>
              <w:t>Self-propelled</w:t>
            </w:r>
          </w:p>
          <w:p w14:paraId="59107081"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7082" w14:textId="77777777" w:rsidR="00E546F5" w:rsidRDefault="00951CE2">
            <w:pPr>
              <w:pStyle w:val="Tier3Bullet"/>
            </w:pPr>
            <w:r>
              <w:tab/>
            </w:r>
            <w:r>
              <w:tab/>
              <w:t>-</w:t>
            </w:r>
            <w:r>
              <w:tab/>
              <w:t>for fitting to or equipping such ships, boats or other vessels;</w:t>
            </w:r>
          </w:p>
          <w:p w14:paraId="59107083"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7084" w14:textId="77777777" w:rsidR="00E546F5" w:rsidRDefault="00951CE2">
            <w:pPr>
              <w:pStyle w:val="Tier3Bullet"/>
            </w:pPr>
            <w:r>
              <w:tab/>
            </w:r>
            <w:r>
              <w:tab/>
              <w:t>-</w:t>
            </w:r>
            <w:r>
              <w:tab/>
              <w:t>for equipping the above platforms;</w:t>
            </w:r>
          </w:p>
          <w:p w14:paraId="5910708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86" w14:textId="77777777" w:rsidR="00E546F5" w:rsidRDefault="00951CE2">
            <w:pPr>
              <w:pStyle w:val="NormalinTable"/>
            </w:pPr>
            <w:r>
              <w:t>0.0%</w:t>
            </w:r>
          </w:p>
        </w:tc>
      </w:tr>
      <w:tr w:rsidR="00E546F5" w14:paraId="591070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88" w14:textId="77777777" w:rsidR="00E546F5" w:rsidRDefault="00951CE2">
            <w:pPr>
              <w:pStyle w:val="NormalinTable"/>
            </w:pPr>
            <w:r>
              <w:t>8430490000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89" w14:textId="77777777" w:rsidR="00E546F5" w:rsidRDefault="00951CE2">
            <w:pPr>
              <w:pStyle w:val="Tier1"/>
            </w:pPr>
            <w:r>
              <w:t xml:space="preserve">Other moving, grading, </w:t>
            </w:r>
            <w:r>
              <w:t>levelling, scraping, excavating, tamping, compacting, extracting or boring machinery, for earth, minerals or ores; piledrivers and pile extractors; snowploughs and snowblowers</w:t>
            </w:r>
          </w:p>
          <w:p w14:paraId="5910708A" w14:textId="77777777" w:rsidR="00E546F5" w:rsidRDefault="00951CE2">
            <w:pPr>
              <w:pStyle w:val="Tier2"/>
            </w:pPr>
            <w:r>
              <w:t>-</w:t>
            </w:r>
            <w:r>
              <w:tab/>
              <w:t>Other boring or sinking machinery</w:t>
            </w:r>
          </w:p>
          <w:p w14:paraId="5910708B" w14:textId="77777777" w:rsidR="00E546F5" w:rsidRDefault="00951CE2">
            <w:pPr>
              <w:pStyle w:val="Tier3"/>
            </w:pPr>
            <w:r>
              <w:t>-</w:t>
            </w:r>
            <w:r>
              <w:tab/>
              <w:t>-</w:t>
            </w:r>
            <w:r>
              <w:tab/>
              <w:t>Other</w:t>
            </w:r>
          </w:p>
          <w:p w14:paraId="5910708C" w14:textId="77777777" w:rsidR="00E546F5" w:rsidRDefault="00951CE2">
            <w:pPr>
              <w:pStyle w:val="Tier3Bullet"/>
            </w:pPr>
            <w:r>
              <w:tab/>
            </w:r>
            <w:r>
              <w:tab/>
              <w:t>-</w:t>
            </w:r>
            <w:r>
              <w:tab/>
              <w:t>for incorporation in ships, bo</w:t>
            </w:r>
            <w:r>
              <w:t>ats or other vessels listed in Table 1, for the purposes of their construction, repair, maintenance or conversion;</w:t>
            </w:r>
          </w:p>
          <w:p w14:paraId="5910708D" w14:textId="77777777" w:rsidR="00E546F5" w:rsidRDefault="00951CE2">
            <w:pPr>
              <w:pStyle w:val="Tier3Bullet"/>
            </w:pPr>
            <w:r>
              <w:tab/>
            </w:r>
            <w:r>
              <w:tab/>
              <w:t>-</w:t>
            </w:r>
            <w:r>
              <w:tab/>
              <w:t>for fitting to or equipping such ships, boats or other vessels;</w:t>
            </w:r>
          </w:p>
          <w:p w14:paraId="5910708E" w14:textId="77777777" w:rsidR="00E546F5" w:rsidRDefault="00951CE2">
            <w:pPr>
              <w:pStyle w:val="Tier3Bullet"/>
            </w:pP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14:paraId="5910708F" w14:textId="77777777" w:rsidR="00E546F5" w:rsidRDefault="00951CE2">
            <w:pPr>
              <w:pStyle w:val="Tier3Bullet"/>
            </w:pPr>
            <w:r>
              <w:tab/>
            </w:r>
            <w:r>
              <w:tab/>
              <w:t>-</w:t>
            </w:r>
            <w:r>
              <w:tab/>
              <w:t>for equipping the above platforms;</w:t>
            </w:r>
          </w:p>
          <w:p w14:paraId="59107090" w14:textId="77777777" w:rsidR="00E546F5" w:rsidRDefault="00951CE2">
            <w:pPr>
              <w:pStyle w:val="Tier3Bullet"/>
            </w:pPr>
            <w:r>
              <w:tab/>
            </w:r>
            <w:r>
              <w:tab/>
              <w:t>-</w:t>
            </w:r>
            <w:r>
              <w:tab/>
              <w:t>for linking these drilling or production platforms to th</w:t>
            </w:r>
            <w:r>
              <w:t>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91" w14:textId="77777777" w:rsidR="00E546F5" w:rsidRDefault="00951CE2">
            <w:pPr>
              <w:pStyle w:val="NormalinTable"/>
            </w:pPr>
            <w:r>
              <w:t>0.0%</w:t>
            </w:r>
          </w:p>
        </w:tc>
      </w:tr>
      <w:tr w:rsidR="00E546F5" w14:paraId="591070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93" w14:textId="77777777" w:rsidR="00E546F5" w:rsidRDefault="00951CE2">
            <w:pPr>
              <w:pStyle w:val="NormalinTable"/>
            </w:pPr>
            <w:r>
              <w:t>8430500000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94" w14:textId="77777777" w:rsidR="00E546F5" w:rsidRDefault="00951CE2">
            <w:pPr>
              <w:pStyle w:val="Tier1"/>
            </w:pPr>
            <w:r>
              <w:t>Other moving, grading, levelling, scraping, excavating, tamping, compacting, extracting or boring machinery, for earth, minerals or ores; piledrivers and pile extractors; snowploughs and snowblowers</w:t>
            </w:r>
          </w:p>
          <w:p w14:paraId="59107095" w14:textId="77777777" w:rsidR="00E546F5" w:rsidRDefault="00951CE2">
            <w:pPr>
              <w:pStyle w:val="Tier2"/>
            </w:pPr>
            <w:r>
              <w:t>-</w:t>
            </w:r>
            <w:r>
              <w:tab/>
              <w:t xml:space="preserve">Other machinery, </w:t>
            </w:r>
            <w:r>
              <w:t>self-propelled</w:t>
            </w:r>
          </w:p>
          <w:p w14:paraId="5910709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097" w14:textId="77777777" w:rsidR="00E546F5" w:rsidRDefault="00951CE2">
            <w:pPr>
              <w:pStyle w:val="Tier2Bullet"/>
            </w:pPr>
            <w:r>
              <w:tab/>
              <w:t>-</w:t>
            </w:r>
            <w:r>
              <w:tab/>
              <w:t>for fitting to or equipping such ships, boats or other vessels;</w:t>
            </w:r>
          </w:p>
          <w:p w14:paraId="59107098" w14:textId="77777777" w:rsidR="00E546F5" w:rsidRDefault="00951CE2">
            <w:pPr>
              <w:pStyle w:val="Tier2Bullet"/>
            </w:pP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7099" w14:textId="77777777" w:rsidR="00E546F5" w:rsidRDefault="00951CE2">
            <w:pPr>
              <w:pStyle w:val="Tier2Bullet"/>
            </w:pPr>
            <w:r>
              <w:tab/>
              <w:t>-</w:t>
            </w:r>
            <w:r>
              <w:tab/>
              <w:t>for equipping the above platforms;</w:t>
            </w:r>
          </w:p>
          <w:p w14:paraId="5910709A" w14:textId="77777777" w:rsidR="00E546F5" w:rsidRDefault="00951CE2">
            <w:pPr>
              <w:pStyle w:val="Tier2Bullet"/>
            </w:pP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9B" w14:textId="77777777" w:rsidR="00E546F5" w:rsidRDefault="00951CE2">
            <w:pPr>
              <w:pStyle w:val="NormalinTable"/>
            </w:pPr>
            <w:r>
              <w:t>0.0%</w:t>
            </w:r>
          </w:p>
        </w:tc>
      </w:tr>
      <w:tr w:rsidR="00E546F5" w14:paraId="591070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9D" w14:textId="77777777" w:rsidR="00E546F5" w:rsidRDefault="00951CE2">
            <w:pPr>
              <w:pStyle w:val="NormalinTable"/>
            </w:pPr>
            <w:r>
              <w:t>8431100000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9E" w14:textId="77777777" w:rsidR="00E546F5" w:rsidRDefault="00951CE2">
            <w:pPr>
              <w:pStyle w:val="Tier1"/>
            </w:pPr>
            <w:r>
              <w:t>Parts suitable for use solely or principally with the machinery of headings 8425 to 8430</w:t>
            </w:r>
          </w:p>
          <w:p w14:paraId="5910709F" w14:textId="77777777" w:rsidR="00E546F5" w:rsidRDefault="00951CE2">
            <w:pPr>
              <w:pStyle w:val="Tier2"/>
            </w:pPr>
            <w:r>
              <w:t>-</w:t>
            </w:r>
            <w:r>
              <w:tab/>
              <w:t>Of machinery of heading 8425</w:t>
            </w:r>
          </w:p>
          <w:p w14:paraId="591070A0" w14:textId="77777777" w:rsidR="00E546F5" w:rsidRDefault="00951CE2">
            <w:pPr>
              <w:pStyle w:val="Tier2Bullet"/>
            </w:pPr>
            <w:r>
              <w:tab/>
              <w:t>-</w:t>
            </w:r>
            <w:r>
              <w:tab/>
              <w:t xml:space="preserve">for incorporation in ships, boats or other vessels </w:t>
            </w:r>
            <w:r>
              <w:t>listed in Table 1, for the purposes of their construction, repair, maintenance or conversion;</w:t>
            </w:r>
          </w:p>
          <w:p w14:paraId="591070A1" w14:textId="77777777" w:rsidR="00E546F5" w:rsidRDefault="00951CE2">
            <w:pPr>
              <w:pStyle w:val="Tier2Bullet"/>
            </w:pPr>
            <w:r>
              <w:tab/>
              <w:t>-</w:t>
            </w:r>
            <w:r>
              <w:tab/>
              <w:t>for fitting to or equipping such ships, boats or other vessels;</w:t>
            </w:r>
          </w:p>
          <w:p w14:paraId="591070A2" w14:textId="77777777" w:rsidR="00E546F5" w:rsidRDefault="00951CE2">
            <w:pPr>
              <w:pStyle w:val="Tier2Bullet"/>
            </w:pPr>
            <w:r>
              <w:tab/>
              <w:t>-</w:t>
            </w:r>
            <w:r>
              <w:tab/>
              <w:t>for incorporation, for the purposes of their construction, repair, maintenance or conversion</w:t>
            </w:r>
            <w:r>
              <w:t>, in drilling or production platforms listed below: fixed, of subheading ex 8430 49 or floating or submersible of subheading 8905 20;</w:t>
            </w:r>
          </w:p>
          <w:p w14:paraId="591070A3" w14:textId="77777777" w:rsidR="00E546F5" w:rsidRDefault="00951CE2">
            <w:pPr>
              <w:pStyle w:val="Tier2Bullet"/>
            </w:pPr>
            <w:r>
              <w:tab/>
              <w:t>-</w:t>
            </w:r>
            <w:r>
              <w:tab/>
              <w:t>for equipping the above platforms;</w:t>
            </w:r>
          </w:p>
          <w:p w14:paraId="591070A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A5" w14:textId="77777777" w:rsidR="00E546F5" w:rsidRDefault="00951CE2">
            <w:pPr>
              <w:pStyle w:val="NormalinTable"/>
            </w:pPr>
            <w:r>
              <w:t>0.0%</w:t>
            </w:r>
          </w:p>
        </w:tc>
      </w:tr>
      <w:tr w:rsidR="00E546F5" w14:paraId="591070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A7" w14:textId="77777777" w:rsidR="00E546F5" w:rsidRDefault="00951CE2">
            <w:pPr>
              <w:pStyle w:val="NormalinTable"/>
            </w:pPr>
            <w:r>
              <w:t>84312000</w:t>
            </w:r>
            <w:r>
              <w:t>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A8" w14:textId="77777777" w:rsidR="00E546F5" w:rsidRDefault="00951CE2">
            <w:pPr>
              <w:pStyle w:val="Tier1"/>
            </w:pPr>
            <w:r>
              <w:t>Parts suitable for use solely or principally with the machinery of headings 8425 to 8430</w:t>
            </w:r>
          </w:p>
          <w:p w14:paraId="591070A9" w14:textId="77777777" w:rsidR="00E546F5" w:rsidRDefault="00951CE2">
            <w:pPr>
              <w:pStyle w:val="Tier2"/>
            </w:pPr>
            <w:r>
              <w:t>-</w:t>
            </w:r>
            <w:r>
              <w:tab/>
              <w:t>Of machinery of heading 8427</w:t>
            </w:r>
          </w:p>
          <w:p w14:paraId="591070AA" w14:textId="77777777" w:rsidR="00E546F5" w:rsidRDefault="00951CE2">
            <w:pPr>
              <w:pStyle w:val="Tier3"/>
            </w:pPr>
            <w:r>
              <w:t>-</w:t>
            </w:r>
            <w:r>
              <w:tab/>
              <w:t>-</w:t>
            </w:r>
            <w:r>
              <w:tab/>
              <w:t>Other</w:t>
            </w:r>
          </w:p>
          <w:p w14:paraId="591070AB"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70AC" w14:textId="77777777" w:rsidR="00E546F5" w:rsidRDefault="00951CE2">
            <w:pPr>
              <w:pStyle w:val="Tier3Bullet"/>
            </w:pPr>
            <w:r>
              <w:tab/>
            </w:r>
            <w:r>
              <w:tab/>
              <w:t>-</w:t>
            </w:r>
            <w:r>
              <w:tab/>
              <w:t>for fitting to or equipping such ships, boats or other vessels;</w:t>
            </w:r>
          </w:p>
          <w:p w14:paraId="591070AD"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70AE" w14:textId="77777777" w:rsidR="00E546F5" w:rsidRDefault="00951CE2">
            <w:pPr>
              <w:pStyle w:val="Tier3Bullet"/>
            </w:pPr>
            <w:r>
              <w:tab/>
            </w:r>
            <w:r>
              <w:tab/>
              <w:t>-</w:t>
            </w:r>
            <w:r>
              <w:tab/>
              <w:t>for equipping the above platforms;</w:t>
            </w:r>
          </w:p>
          <w:p w14:paraId="591070A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B0" w14:textId="77777777" w:rsidR="00E546F5" w:rsidRDefault="00951CE2">
            <w:pPr>
              <w:pStyle w:val="NormalinTable"/>
            </w:pPr>
            <w:r>
              <w:t>0.0%</w:t>
            </w:r>
          </w:p>
        </w:tc>
      </w:tr>
      <w:tr w:rsidR="00E546F5" w14:paraId="591070B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B2" w14:textId="77777777" w:rsidR="00E546F5" w:rsidRDefault="00951CE2">
            <w:pPr>
              <w:pStyle w:val="NormalinTable"/>
            </w:pPr>
            <w:r>
              <w:t>8431310000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B3" w14:textId="77777777" w:rsidR="00E546F5" w:rsidRDefault="00951CE2">
            <w:pPr>
              <w:pStyle w:val="Tier1"/>
            </w:pPr>
            <w:r>
              <w:t xml:space="preserve">Parts suitable for use solely or </w:t>
            </w:r>
            <w:r>
              <w:t>principally with the machinery of headings 8425 to 8430</w:t>
            </w:r>
          </w:p>
          <w:p w14:paraId="591070B4" w14:textId="77777777" w:rsidR="00E546F5" w:rsidRDefault="00951CE2">
            <w:pPr>
              <w:pStyle w:val="Tier2"/>
            </w:pPr>
            <w:r>
              <w:t>-</w:t>
            </w:r>
            <w:r>
              <w:tab/>
              <w:t>Of machinery of heading 8428</w:t>
            </w:r>
          </w:p>
          <w:p w14:paraId="591070B5" w14:textId="77777777" w:rsidR="00E546F5" w:rsidRDefault="00951CE2">
            <w:pPr>
              <w:pStyle w:val="Tier3"/>
            </w:pPr>
            <w:r>
              <w:t>-</w:t>
            </w:r>
            <w:r>
              <w:tab/>
              <w:t>-</w:t>
            </w:r>
            <w:r>
              <w:tab/>
              <w:t>Of lifts, skip hoists or escalators</w:t>
            </w:r>
          </w:p>
          <w:p w14:paraId="591070B6"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70B7" w14:textId="77777777" w:rsidR="00E546F5" w:rsidRDefault="00951CE2">
            <w:pPr>
              <w:pStyle w:val="Tier3Bullet"/>
            </w:pPr>
            <w:r>
              <w:tab/>
            </w:r>
            <w:r>
              <w:tab/>
              <w:t>-</w:t>
            </w:r>
            <w:r>
              <w:tab/>
              <w:t>for fitting to or equipping such ships, boats or other vessels;</w:t>
            </w:r>
          </w:p>
          <w:p w14:paraId="591070B8"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70B9" w14:textId="77777777" w:rsidR="00E546F5" w:rsidRDefault="00951CE2">
            <w:pPr>
              <w:pStyle w:val="Tier3Bullet"/>
            </w:pPr>
            <w:r>
              <w:tab/>
            </w:r>
            <w:r>
              <w:tab/>
              <w:t>-</w:t>
            </w:r>
            <w:r>
              <w:tab/>
              <w:t>for equipping the above platforms;</w:t>
            </w:r>
          </w:p>
          <w:p w14:paraId="591070B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BB" w14:textId="77777777" w:rsidR="00E546F5" w:rsidRDefault="00951CE2">
            <w:pPr>
              <w:pStyle w:val="NormalinTable"/>
            </w:pPr>
            <w:r>
              <w:t>0.0%</w:t>
            </w:r>
          </w:p>
        </w:tc>
      </w:tr>
      <w:tr w:rsidR="00E546F5" w14:paraId="591070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BD" w14:textId="77777777" w:rsidR="00E546F5" w:rsidRDefault="00951CE2">
            <w:pPr>
              <w:pStyle w:val="NormalinTable"/>
            </w:pPr>
            <w:r>
              <w:t>8431390000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BE" w14:textId="77777777" w:rsidR="00E546F5" w:rsidRDefault="00951CE2">
            <w:pPr>
              <w:pStyle w:val="Tier1"/>
            </w:pPr>
            <w:r>
              <w:t xml:space="preserve">Parts suitable for use solely or principally with the </w:t>
            </w:r>
            <w:r>
              <w:t>machinery of headings 8425 to 8430</w:t>
            </w:r>
          </w:p>
          <w:p w14:paraId="591070BF" w14:textId="77777777" w:rsidR="00E546F5" w:rsidRDefault="00951CE2">
            <w:pPr>
              <w:pStyle w:val="Tier2"/>
            </w:pPr>
            <w:r>
              <w:t>-</w:t>
            </w:r>
            <w:r>
              <w:tab/>
              <w:t>Of machinery of heading 8428</w:t>
            </w:r>
          </w:p>
          <w:p w14:paraId="591070C0" w14:textId="77777777" w:rsidR="00E546F5" w:rsidRDefault="00951CE2">
            <w:pPr>
              <w:pStyle w:val="Tier3"/>
            </w:pPr>
            <w:r>
              <w:t>-</w:t>
            </w:r>
            <w:r>
              <w:tab/>
              <w:t>-</w:t>
            </w:r>
            <w:r>
              <w:tab/>
              <w:t>Other</w:t>
            </w:r>
          </w:p>
          <w:p w14:paraId="591070C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C2" w14:textId="77777777" w:rsidR="00E546F5" w:rsidRDefault="00951CE2">
            <w:pPr>
              <w:pStyle w:val="Tier3Bullet"/>
            </w:pPr>
            <w:r>
              <w:tab/>
            </w:r>
            <w:r>
              <w:tab/>
              <w:t>-</w:t>
            </w:r>
            <w:r>
              <w:tab/>
              <w:t>for fitting to or equipping</w:t>
            </w:r>
            <w:r>
              <w:t xml:space="preserve"> such ships, boats or other vessels;</w:t>
            </w:r>
          </w:p>
          <w:p w14:paraId="591070C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70C4" w14:textId="77777777" w:rsidR="00E546F5" w:rsidRDefault="00951CE2">
            <w:pPr>
              <w:pStyle w:val="Tier3Bullet"/>
            </w:pPr>
            <w:r>
              <w:tab/>
            </w:r>
            <w:r>
              <w:tab/>
              <w:t>-</w:t>
            </w:r>
            <w:r>
              <w:tab/>
              <w:t>for equipping the above platforms;</w:t>
            </w:r>
          </w:p>
          <w:p w14:paraId="591070C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C6" w14:textId="77777777" w:rsidR="00E546F5" w:rsidRDefault="00951CE2">
            <w:pPr>
              <w:pStyle w:val="NormalinTable"/>
            </w:pPr>
            <w:r>
              <w:t>0.0%</w:t>
            </w:r>
          </w:p>
        </w:tc>
      </w:tr>
      <w:tr w:rsidR="00E546F5" w14:paraId="591070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C8" w14:textId="77777777" w:rsidR="00E546F5" w:rsidRDefault="00951CE2">
            <w:pPr>
              <w:pStyle w:val="NormalinTable"/>
            </w:pPr>
            <w:r>
              <w:t>8431410000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C9" w14:textId="77777777" w:rsidR="00E546F5" w:rsidRDefault="00951CE2">
            <w:pPr>
              <w:pStyle w:val="Tier1"/>
            </w:pPr>
            <w:r>
              <w:t>Parts suitable for use solely or principally with the machinery of headings 8425 to 8430</w:t>
            </w:r>
          </w:p>
          <w:p w14:paraId="591070CA" w14:textId="77777777" w:rsidR="00E546F5" w:rsidRDefault="00951CE2">
            <w:pPr>
              <w:pStyle w:val="Tier2"/>
            </w:pPr>
            <w:r>
              <w:t>-</w:t>
            </w:r>
            <w:r>
              <w:tab/>
              <w:t xml:space="preserve">Of machinery of </w:t>
            </w:r>
            <w:r>
              <w:t>heading 8426, 8429 or 8430</w:t>
            </w:r>
          </w:p>
          <w:p w14:paraId="591070CB" w14:textId="77777777" w:rsidR="00E546F5" w:rsidRDefault="00951CE2">
            <w:pPr>
              <w:pStyle w:val="Tier3"/>
            </w:pPr>
            <w:r>
              <w:t>-</w:t>
            </w:r>
            <w:r>
              <w:tab/>
              <w:t>-</w:t>
            </w:r>
            <w:r>
              <w:tab/>
              <w:t>Buckets, shovels, grabs and grips</w:t>
            </w:r>
          </w:p>
          <w:p w14:paraId="591070C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CD" w14:textId="77777777" w:rsidR="00E546F5" w:rsidRDefault="00951CE2">
            <w:pPr>
              <w:pStyle w:val="Tier3Bullet"/>
            </w:pPr>
            <w:r>
              <w:tab/>
            </w:r>
            <w:r>
              <w:tab/>
              <w:t>-</w:t>
            </w:r>
            <w:r>
              <w:tab/>
              <w:t>for fitting to or equipping such ships</w:t>
            </w:r>
            <w:r>
              <w:t>, boats or other vessels;</w:t>
            </w:r>
          </w:p>
          <w:p w14:paraId="591070C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0CF" w14:textId="77777777" w:rsidR="00E546F5" w:rsidRDefault="00951CE2">
            <w:pPr>
              <w:pStyle w:val="Tier3Bullet"/>
            </w:pPr>
            <w:r>
              <w:tab/>
            </w:r>
            <w:r>
              <w:tab/>
              <w:t>-</w:t>
            </w:r>
            <w:r>
              <w:tab/>
              <w:t>for equipping the above platforms;</w:t>
            </w:r>
          </w:p>
          <w:p w14:paraId="591070D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D1" w14:textId="77777777" w:rsidR="00E546F5" w:rsidRDefault="00951CE2">
            <w:pPr>
              <w:pStyle w:val="NormalinTable"/>
            </w:pPr>
            <w:r>
              <w:t>0.0%</w:t>
            </w:r>
          </w:p>
        </w:tc>
      </w:tr>
      <w:tr w:rsidR="00E546F5" w14:paraId="591070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D3" w14:textId="77777777" w:rsidR="00E546F5" w:rsidRDefault="00951CE2">
            <w:pPr>
              <w:pStyle w:val="NormalinTable"/>
            </w:pPr>
            <w:r>
              <w:t>8431420000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D4" w14:textId="77777777" w:rsidR="00E546F5" w:rsidRDefault="00951CE2">
            <w:pPr>
              <w:pStyle w:val="Tier1"/>
            </w:pPr>
            <w:r>
              <w:t>Parts suitable for use solely or principally with the machinery of headings 8425 to 8430</w:t>
            </w:r>
          </w:p>
          <w:p w14:paraId="591070D5" w14:textId="77777777" w:rsidR="00E546F5" w:rsidRDefault="00951CE2">
            <w:pPr>
              <w:pStyle w:val="Tier2"/>
            </w:pPr>
            <w:r>
              <w:t>-</w:t>
            </w:r>
            <w:r>
              <w:tab/>
              <w:t xml:space="preserve">Of machinery of heading 8426, 8429 </w:t>
            </w:r>
            <w:r>
              <w:t>or 8430</w:t>
            </w:r>
          </w:p>
          <w:p w14:paraId="591070D6" w14:textId="77777777" w:rsidR="00E546F5" w:rsidRDefault="00951CE2">
            <w:pPr>
              <w:pStyle w:val="Tier3"/>
            </w:pPr>
            <w:r>
              <w:t>-</w:t>
            </w:r>
            <w:r>
              <w:tab/>
              <w:t>-</w:t>
            </w:r>
            <w:r>
              <w:tab/>
              <w:t>Bulldozer or angledozer blades</w:t>
            </w:r>
          </w:p>
          <w:p w14:paraId="591070D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D8" w14:textId="77777777" w:rsidR="00E546F5" w:rsidRDefault="00951CE2">
            <w:pPr>
              <w:pStyle w:val="Tier3Bullet"/>
            </w:pPr>
            <w:r>
              <w:tab/>
            </w:r>
            <w:r>
              <w:tab/>
              <w:t>-</w:t>
            </w:r>
            <w:r>
              <w:tab/>
              <w:t>for fitting to or equipping such ships, boats or other vesse</w:t>
            </w:r>
            <w:r>
              <w:t>ls;</w:t>
            </w:r>
          </w:p>
          <w:p w14:paraId="591070D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0DA" w14:textId="77777777" w:rsidR="00E546F5" w:rsidRDefault="00951CE2">
            <w:pPr>
              <w:pStyle w:val="Tier3Bullet"/>
            </w:pPr>
            <w:r>
              <w:tab/>
            </w:r>
            <w:r>
              <w:tab/>
              <w:t>-</w:t>
            </w:r>
            <w:r>
              <w:tab/>
              <w:t xml:space="preserve">for equipping the </w:t>
            </w:r>
            <w:r>
              <w:t>above platforms;</w:t>
            </w:r>
          </w:p>
          <w:p w14:paraId="591070D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DC" w14:textId="77777777" w:rsidR="00E546F5" w:rsidRDefault="00951CE2">
            <w:pPr>
              <w:pStyle w:val="NormalinTable"/>
            </w:pPr>
            <w:r>
              <w:t>0.0%</w:t>
            </w:r>
          </w:p>
        </w:tc>
      </w:tr>
      <w:tr w:rsidR="00E546F5" w14:paraId="591070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DE" w14:textId="77777777" w:rsidR="00E546F5" w:rsidRDefault="00951CE2">
            <w:pPr>
              <w:pStyle w:val="NormalinTable"/>
            </w:pPr>
            <w:r>
              <w:t>8431430000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DF" w14:textId="77777777" w:rsidR="00E546F5" w:rsidRDefault="00951CE2">
            <w:pPr>
              <w:pStyle w:val="Tier1"/>
            </w:pPr>
            <w:r>
              <w:t>Parts suitable for use solely or principally with the machinery of headings 8425 to 8430</w:t>
            </w:r>
          </w:p>
          <w:p w14:paraId="591070E0" w14:textId="77777777" w:rsidR="00E546F5" w:rsidRDefault="00951CE2">
            <w:pPr>
              <w:pStyle w:val="Tier2"/>
            </w:pPr>
            <w:r>
              <w:t>-</w:t>
            </w:r>
            <w:r>
              <w:tab/>
              <w:t>Of machinery of heading 8426, 8429 or 8430</w:t>
            </w:r>
          </w:p>
          <w:p w14:paraId="591070E1" w14:textId="77777777" w:rsidR="00E546F5" w:rsidRDefault="00951CE2">
            <w:pPr>
              <w:pStyle w:val="Tier3"/>
            </w:pPr>
            <w:r>
              <w:t>-</w:t>
            </w:r>
            <w:r>
              <w:tab/>
              <w:t>-</w:t>
            </w:r>
            <w:r>
              <w:tab/>
              <w:t xml:space="preserve">Parts for </w:t>
            </w:r>
            <w:r>
              <w:t>boring or sinking machinery of subheading 8430 41 or 8430 49</w:t>
            </w:r>
          </w:p>
          <w:p w14:paraId="591070E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E3" w14:textId="77777777" w:rsidR="00E546F5" w:rsidRDefault="00951CE2">
            <w:pPr>
              <w:pStyle w:val="Tier3Bullet"/>
            </w:pPr>
            <w:r>
              <w:tab/>
            </w:r>
            <w:r>
              <w:tab/>
              <w:t>-</w:t>
            </w:r>
            <w:r>
              <w:tab/>
              <w:t>for fitting to or equipping such ships, bo</w:t>
            </w:r>
            <w:r>
              <w:t>ats or other vessels;</w:t>
            </w:r>
          </w:p>
          <w:p w14:paraId="591070E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0E5" w14:textId="77777777" w:rsidR="00E546F5" w:rsidRDefault="00951CE2">
            <w:pPr>
              <w:pStyle w:val="Tier3Bullet"/>
            </w:pPr>
            <w:r>
              <w:tab/>
            </w:r>
            <w:r>
              <w:tab/>
              <w:t>-</w:t>
            </w:r>
            <w:r>
              <w:tab/>
              <w:t>for equipping the above platforms;</w:t>
            </w:r>
          </w:p>
          <w:p w14:paraId="591070E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E7" w14:textId="77777777" w:rsidR="00E546F5" w:rsidRDefault="00951CE2">
            <w:pPr>
              <w:pStyle w:val="NormalinTable"/>
            </w:pPr>
            <w:r>
              <w:t>0.0%</w:t>
            </w:r>
          </w:p>
        </w:tc>
      </w:tr>
      <w:tr w:rsidR="00E546F5" w14:paraId="591070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E9" w14:textId="77777777" w:rsidR="00E546F5" w:rsidRDefault="00951CE2">
            <w:pPr>
              <w:pStyle w:val="NormalinTable"/>
            </w:pPr>
            <w:r>
              <w:t>8431490000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EA" w14:textId="77777777" w:rsidR="00E546F5" w:rsidRDefault="00951CE2">
            <w:pPr>
              <w:pStyle w:val="Tier1"/>
            </w:pPr>
            <w:r>
              <w:t>Parts suitable for use solely or principally with the machinery of headings 8425 to 8430</w:t>
            </w:r>
          </w:p>
          <w:p w14:paraId="591070EB" w14:textId="77777777" w:rsidR="00E546F5" w:rsidRDefault="00951CE2">
            <w:pPr>
              <w:pStyle w:val="Tier2"/>
            </w:pPr>
            <w:r>
              <w:t>-</w:t>
            </w:r>
            <w:r>
              <w:tab/>
              <w:t xml:space="preserve">Of machinery of heading 8426, 8429 or </w:t>
            </w:r>
            <w:r>
              <w:t>8430</w:t>
            </w:r>
          </w:p>
          <w:p w14:paraId="591070EC" w14:textId="77777777" w:rsidR="00E546F5" w:rsidRDefault="00951CE2">
            <w:pPr>
              <w:pStyle w:val="Tier3"/>
            </w:pPr>
            <w:r>
              <w:t>-</w:t>
            </w:r>
            <w:r>
              <w:tab/>
              <w:t>-</w:t>
            </w:r>
            <w:r>
              <w:tab/>
              <w:t>Other</w:t>
            </w:r>
          </w:p>
          <w:p w14:paraId="591070E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0EE" w14:textId="77777777" w:rsidR="00E546F5" w:rsidRDefault="00951CE2">
            <w:pPr>
              <w:pStyle w:val="Tier3Bullet"/>
            </w:pPr>
            <w:r>
              <w:tab/>
            </w:r>
            <w:r>
              <w:tab/>
              <w:t>-</w:t>
            </w:r>
            <w:r>
              <w:tab/>
              <w:t>for fitting to or equipping such ships, boats or other vessels;</w:t>
            </w:r>
          </w:p>
          <w:p w14:paraId="591070EF" w14:textId="77777777" w:rsidR="00E546F5" w:rsidRDefault="00951CE2">
            <w:pPr>
              <w:pStyle w:val="Tier3Bullet"/>
            </w:pP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70F0" w14:textId="77777777" w:rsidR="00E546F5" w:rsidRDefault="00951CE2">
            <w:pPr>
              <w:pStyle w:val="Tier3Bullet"/>
            </w:pPr>
            <w:r>
              <w:tab/>
            </w:r>
            <w:r>
              <w:tab/>
              <w:t>-</w:t>
            </w:r>
            <w:r>
              <w:tab/>
              <w:t>for equipping the above platforms;</w:t>
            </w:r>
          </w:p>
          <w:p w14:paraId="591070F1" w14:textId="77777777" w:rsidR="00E546F5" w:rsidRDefault="00951CE2">
            <w:pPr>
              <w:pStyle w:val="Tier3Bullet"/>
            </w:pP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F2" w14:textId="77777777" w:rsidR="00E546F5" w:rsidRDefault="00951CE2">
            <w:pPr>
              <w:pStyle w:val="NormalinTable"/>
            </w:pPr>
            <w:r>
              <w:t>0.0%</w:t>
            </w:r>
          </w:p>
        </w:tc>
      </w:tr>
      <w:tr w:rsidR="00E546F5" w14:paraId="591070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F4" w14:textId="77777777" w:rsidR="00E546F5" w:rsidRDefault="00951CE2">
            <w:pPr>
              <w:pStyle w:val="NormalinTable"/>
            </w:pPr>
            <w:r>
              <w:t>8437800000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F5" w14:textId="77777777" w:rsidR="00E546F5" w:rsidRDefault="00951CE2">
            <w:pPr>
              <w:pStyle w:val="Tier1"/>
            </w:pPr>
            <w:r>
              <w:t>Machines for cleaning, sorting or grading seed, grain or dried leguminous vegetables; machinery used in the milling industry or for the working of cereals or dried leguminous v</w:t>
            </w:r>
            <w:r>
              <w:t>egetables, other than farm-type machinery</w:t>
            </w:r>
          </w:p>
          <w:p w14:paraId="591070F6" w14:textId="77777777" w:rsidR="00E546F5" w:rsidRDefault="00951CE2">
            <w:pPr>
              <w:pStyle w:val="Tier2"/>
            </w:pPr>
            <w:r>
              <w:t>-</w:t>
            </w:r>
            <w:r>
              <w:tab/>
              <w:t>Other machinery</w:t>
            </w:r>
          </w:p>
          <w:p w14:paraId="591070F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0F8" w14:textId="77777777" w:rsidR="00E546F5" w:rsidRDefault="00951CE2">
            <w:pPr>
              <w:pStyle w:val="Tier2Bullet"/>
            </w:pPr>
            <w:r>
              <w:tab/>
              <w:t>-</w:t>
            </w:r>
            <w:r>
              <w:tab/>
              <w:t>for fitting to or equipping such ships, boats</w:t>
            </w:r>
            <w:r>
              <w:t xml:space="preserve"> or other vessels;</w:t>
            </w:r>
          </w:p>
          <w:p w14:paraId="591070F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70FA" w14:textId="77777777" w:rsidR="00E546F5" w:rsidRDefault="00951CE2">
            <w:pPr>
              <w:pStyle w:val="Tier2Bullet"/>
            </w:pPr>
            <w:r>
              <w:tab/>
              <w:t>-</w:t>
            </w:r>
            <w:r>
              <w:tab/>
            </w:r>
            <w:r>
              <w:t>for equipping the above platforms;</w:t>
            </w:r>
          </w:p>
          <w:p w14:paraId="591070F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0FC" w14:textId="77777777" w:rsidR="00E546F5" w:rsidRDefault="00951CE2">
            <w:pPr>
              <w:pStyle w:val="NormalinTable"/>
            </w:pPr>
            <w:r>
              <w:t>0.0%</w:t>
            </w:r>
          </w:p>
        </w:tc>
      </w:tr>
      <w:tr w:rsidR="00E546F5" w14:paraId="591071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0FE" w14:textId="77777777" w:rsidR="00E546F5" w:rsidRDefault="00951CE2">
            <w:pPr>
              <w:pStyle w:val="NormalinTable"/>
            </w:pPr>
            <w:r>
              <w:t>8437900000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0FF" w14:textId="77777777" w:rsidR="00E546F5" w:rsidRDefault="00951CE2">
            <w:pPr>
              <w:pStyle w:val="Tier1"/>
            </w:pPr>
            <w:r>
              <w:t>Machines for cleaning, sorting or grading seed, grain or dried leguminous vegetables; machinery used in the milling industry or for th</w:t>
            </w:r>
            <w:r>
              <w:t>e working of cereals or dried leguminous vegetables, other than farm-type machinery</w:t>
            </w:r>
          </w:p>
          <w:p w14:paraId="59107100" w14:textId="77777777" w:rsidR="00E546F5" w:rsidRDefault="00951CE2">
            <w:pPr>
              <w:pStyle w:val="Tier2"/>
            </w:pPr>
            <w:r>
              <w:t>-</w:t>
            </w:r>
            <w:r>
              <w:tab/>
              <w:t>Parts</w:t>
            </w:r>
          </w:p>
          <w:p w14:paraId="5910710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102" w14:textId="77777777" w:rsidR="00E546F5" w:rsidRDefault="00951CE2">
            <w:pPr>
              <w:pStyle w:val="Tier2Bullet"/>
            </w:pPr>
            <w:r>
              <w:tab/>
              <w:t>-</w:t>
            </w:r>
            <w:r>
              <w:tab/>
              <w:t>for fitting t</w:t>
            </w:r>
            <w:r>
              <w:t>o or equipping such ships, boats or other vessels;</w:t>
            </w:r>
          </w:p>
          <w:p w14:paraId="5910710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14:paraId="59107104" w14:textId="77777777" w:rsidR="00E546F5" w:rsidRDefault="00951CE2">
            <w:pPr>
              <w:pStyle w:val="Tier2Bullet"/>
            </w:pPr>
            <w:r>
              <w:tab/>
              <w:t>-</w:t>
            </w:r>
            <w:r>
              <w:tab/>
              <w:t>for equipping the above platforms;</w:t>
            </w:r>
          </w:p>
          <w:p w14:paraId="5910710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06" w14:textId="77777777" w:rsidR="00E546F5" w:rsidRDefault="00951CE2">
            <w:pPr>
              <w:pStyle w:val="NormalinTable"/>
            </w:pPr>
            <w:r>
              <w:t>0.0%</w:t>
            </w:r>
          </w:p>
        </w:tc>
      </w:tr>
      <w:tr w:rsidR="00E546F5" w14:paraId="591071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08" w14:textId="77777777" w:rsidR="00E546F5" w:rsidRDefault="00951CE2">
            <w:pPr>
              <w:pStyle w:val="NormalinTable"/>
            </w:pPr>
            <w:r>
              <w:t>8438101000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09" w14:textId="77777777" w:rsidR="00E546F5" w:rsidRDefault="00951CE2">
            <w:pPr>
              <w:pStyle w:val="Tier1"/>
            </w:pPr>
            <w:r>
              <w:t xml:space="preserve">Machinery, not specified or included elsewhere in this chapter, for the industrial preparation or </w:t>
            </w:r>
            <w:r>
              <w:t>manufacture of food or drink, other than machinery for the extraction or preparation of animal or fixed vegetable fats or oils</w:t>
            </w:r>
          </w:p>
          <w:p w14:paraId="5910710A" w14:textId="77777777" w:rsidR="00E546F5" w:rsidRDefault="00951CE2">
            <w:pPr>
              <w:pStyle w:val="Tier2"/>
            </w:pPr>
            <w:r>
              <w:t>-</w:t>
            </w:r>
            <w:r>
              <w:tab/>
              <w:t>Bakery machinery and machinery for the manufacture of macaroni, spaghetti or similar products</w:t>
            </w:r>
          </w:p>
          <w:p w14:paraId="5910710B" w14:textId="77777777" w:rsidR="00E546F5" w:rsidRDefault="00951CE2">
            <w:pPr>
              <w:pStyle w:val="Tier3"/>
            </w:pPr>
            <w:r>
              <w:t>-</w:t>
            </w:r>
            <w:r>
              <w:tab/>
              <w:t>-</w:t>
            </w:r>
            <w:r>
              <w:tab/>
              <w:t>Bakery machinery</w:t>
            </w:r>
          </w:p>
          <w:p w14:paraId="5910710C" w14:textId="77777777" w:rsidR="00E546F5" w:rsidRDefault="00951CE2">
            <w:pPr>
              <w:pStyle w:val="Tier3Bullet"/>
            </w:pPr>
            <w:r>
              <w:tab/>
            </w:r>
            <w:r>
              <w:tab/>
              <w:t>-</w:t>
            </w:r>
            <w:r>
              <w:tab/>
              <w:t>for inco</w:t>
            </w:r>
            <w:r>
              <w:t>rporation in ships, boats or other vessels listed in Table 1, for the purposes of their construction, repair, maintenance or conversion;</w:t>
            </w:r>
          </w:p>
          <w:p w14:paraId="5910710D" w14:textId="77777777" w:rsidR="00E546F5" w:rsidRDefault="00951CE2">
            <w:pPr>
              <w:pStyle w:val="Tier3Bullet"/>
            </w:pPr>
            <w:r>
              <w:tab/>
            </w:r>
            <w:r>
              <w:tab/>
              <w:t>-</w:t>
            </w:r>
            <w:r>
              <w:tab/>
              <w:t>for fitting to or equipping such ships, boats or other vessels;</w:t>
            </w:r>
          </w:p>
          <w:p w14:paraId="5910710E" w14:textId="77777777" w:rsidR="00E546F5" w:rsidRDefault="00951CE2">
            <w:pPr>
              <w:pStyle w:val="Tier3Bullet"/>
            </w:pP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14:paraId="5910710F" w14:textId="77777777" w:rsidR="00E546F5" w:rsidRDefault="00951CE2">
            <w:pPr>
              <w:pStyle w:val="Tier3Bullet"/>
            </w:pPr>
            <w:r>
              <w:tab/>
            </w:r>
            <w:r>
              <w:tab/>
              <w:t>-</w:t>
            </w:r>
            <w:r>
              <w:tab/>
              <w:t>for equipping the above platforms;</w:t>
            </w:r>
          </w:p>
          <w:p w14:paraId="59107110"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11" w14:textId="77777777" w:rsidR="00E546F5" w:rsidRDefault="00951CE2">
            <w:pPr>
              <w:pStyle w:val="NormalinTable"/>
            </w:pPr>
            <w:r>
              <w:t>0.0%</w:t>
            </w:r>
          </w:p>
        </w:tc>
      </w:tr>
      <w:tr w:rsidR="00E546F5" w14:paraId="591071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13" w14:textId="77777777" w:rsidR="00E546F5" w:rsidRDefault="00951CE2">
            <w:pPr>
              <w:pStyle w:val="NormalinTable"/>
            </w:pPr>
            <w:r>
              <w:t>8438801000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14" w14:textId="77777777" w:rsidR="00E546F5" w:rsidRDefault="00951CE2">
            <w:pPr>
              <w:pStyle w:val="Tier1"/>
            </w:pPr>
            <w:r>
              <w:t xml:space="preserve">Machinery, not specified or included elsewhere in this chapter, for the industrial preparation or manufacture of food or drink, other than machinery for the extraction or preparation of animal or fixed </w:t>
            </w:r>
            <w:r>
              <w:t>vegetable fats or oils</w:t>
            </w:r>
          </w:p>
          <w:p w14:paraId="59107115" w14:textId="77777777" w:rsidR="00E546F5" w:rsidRDefault="00951CE2">
            <w:pPr>
              <w:pStyle w:val="Tier2"/>
            </w:pPr>
            <w:r>
              <w:t>-</w:t>
            </w:r>
            <w:r>
              <w:tab/>
              <w:t>Other machinery</w:t>
            </w:r>
          </w:p>
          <w:p w14:paraId="59107116" w14:textId="77777777" w:rsidR="00E546F5" w:rsidRDefault="00951CE2">
            <w:pPr>
              <w:pStyle w:val="Tier3"/>
            </w:pPr>
            <w:r>
              <w:t>-</w:t>
            </w:r>
            <w:r>
              <w:tab/>
              <w:t>-</w:t>
            </w:r>
            <w:r>
              <w:tab/>
              <w:t>For the preparation of tea or coffee</w:t>
            </w:r>
          </w:p>
          <w:p w14:paraId="5910711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118" w14:textId="77777777" w:rsidR="00E546F5" w:rsidRDefault="00951CE2">
            <w:pPr>
              <w:pStyle w:val="Tier3Bullet"/>
            </w:pPr>
            <w:r>
              <w:tab/>
            </w:r>
            <w:r>
              <w:tab/>
              <w:t>-</w:t>
            </w:r>
            <w:r>
              <w:tab/>
              <w:t>for fitting to or equ</w:t>
            </w:r>
            <w:r>
              <w:t>ipping such ships, boats or other vessels;</w:t>
            </w:r>
          </w:p>
          <w:p w14:paraId="5910711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14:paraId="5910711A" w14:textId="77777777" w:rsidR="00E546F5" w:rsidRDefault="00951CE2">
            <w:pPr>
              <w:pStyle w:val="Tier3Bullet"/>
            </w:pPr>
            <w:r>
              <w:tab/>
            </w:r>
            <w:r>
              <w:tab/>
              <w:t>-</w:t>
            </w:r>
            <w:r>
              <w:tab/>
              <w:t>for equipping the above platforms;</w:t>
            </w:r>
          </w:p>
          <w:p w14:paraId="5910711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1C" w14:textId="77777777" w:rsidR="00E546F5" w:rsidRDefault="00951CE2">
            <w:pPr>
              <w:pStyle w:val="NormalinTable"/>
            </w:pPr>
            <w:r>
              <w:t>0.0%</w:t>
            </w:r>
          </w:p>
        </w:tc>
      </w:tr>
      <w:tr w:rsidR="00E546F5" w14:paraId="591071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1E" w14:textId="77777777" w:rsidR="00E546F5" w:rsidRDefault="00951CE2">
            <w:pPr>
              <w:pStyle w:val="NormalinTable"/>
            </w:pPr>
            <w:r>
              <w:t>8438809900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1F" w14:textId="77777777" w:rsidR="00E546F5" w:rsidRDefault="00951CE2">
            <w:pPr>
              <w:pStyle w:val="Tier1"/>
            </w:pPr>
            <w:r>
              <w:t xml:space="preserve">Machinery, not specified or included elsewhere in this chapter, for the industrial preparation or </w:t>
            </w:r>
            <w:r>
              <w:t>manufacture of food or drink, other than machinery for the extraction or preparation of animal or fixed vegetable fats or oils</w:t>
            </w:r>
          </w:p>
          <w:p w14:paraId="59107120" w14:textId="77777777" w:rsidR="00E546F5" w:rsidRDefault="00951CE2">
            <w:pPr>
              <w:pStyle w:val="Tier2"/>
            </w:pPr>
            <w:r>
              <w:t>-</w:t>
            </w:r>
            <w:r>
              <w:tab/>
              <w:t>Other machinery</w:t>
            </w:r>
          </w:p>
          <w:p w14:paraId="59107121" w14:textId="77777777" w:rsidR="00E546F5" w:rsidRDefault="00951CE2">
            <w:pPr>
              <w:pStyle w:val="Tier3"/>
            </w:pPr>
            <w:r>
              <w:t>-</w:t>
            </w:r>
            <w:r>
              <w:tab/>
              <w:t>-</w:t>
            </w:r>
            <w:r>
              <w:tab/>
              <w:t>Other</w:t>
            </w:r>
          </w:p>
          <w:p w14:paraId="59107122" w14:textId="77777777" w:rsidR="00E546F5" w:rsidRDefault="00951CE2">
            <w:pPr>
              <w:pStyle w:val="Tier4"/>
            </w:pPr>
            <w:r>
              <w:t>-</w:t>
            </w:r>
            <w:r>
              <w:tab/>
              <w:t>-</w:t>
            </w:r>
            <w:r>
              <w:tab/>
              <w:t>-</w:t>
            </w:r>
            <w:r>
              <w:tab/>
              <w:t>Other</w:t>
            </w:r>
          </w:p>
          <w:p w14:paraId="59107123"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7124" w14:textId="77777777" w:rsidR="00E546F5" w:rsidRDefault="00951CE2">
            <w:pPr>
              <w:pStyle w:val="Tier4Bullet"/>
            </w:pPr>
            <w:r>
              <w:tab/>
            </w:r>
            <w:r>
              <w:tab/>
            </w:r>
            <w:r>
              <w:tab/>
              <w:t>-</w:t>
            </w:r>
            <w:r>
              <w:tab/>
              <w:t>for fitting to or equipping such ships, boats or other vessels;</w:t>
            </w:r>
          </w:p>
          <w:p w14:paraId="59107125"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7126" w14:textId="77777777" w:rsidR="00E546F5" w:rsidRDefault="00951CE2">
            <w:pPr>
              <w:pStyle w:val="Tier4Bullet"/>
            </w:pPr>
            <w:r>
              <w:tab/>
            </w:r>
            <w:r>
              <w:tab/>
            </w:r>
            <w:r>
              <w:tab/>
              <w:t>-</w:t>
            </w:r>
            <w:r>
              <w:tab/>
              <w:t>for equipping the above platforms;</w:t>
            </w:r>
          </w:p>
          <w:p w14:paraId="5910712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28" w14:textId="77777777" w:rsidR="00E546F5" w:rsidRDefault="00951CE2">
            <w:pPr>
              <w:pStyle w:val="NormalinTable"/>
            </w:pPr>
            <w:r>
              <w:t>0.0%</w:t>
            </w:r>
          </w:p>
        </w:tc>
      </w:tr>
      <w:tr w:rsidR="00E546F5" w14:paraId="591071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2A" w14:textId="77777777" w:rsidR="00E546F5" w:rsidRDefault="00951CE2">
            <w:pPr>
              <w:pStyle w:val="NormalinTable"/>
            </w:pPr>
            <w:r>
              <w:t>8438900000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2B" w14:textId="77777777" w:rsidR="00E546F5" w:rsidRDefault="00951CE2">
            <w:pPr>
              <w:pStyle w:val="Tier1"/>
            </w:pPr>
            <w:r>
              <w:t>Machinery, not s</w:t>
            </w:r>
            <w:r>
              <w:t>pecified or included elsewhere in this chapter, for the industrial preparation or manufacture of food or drink, other than machinery for the extraction or preparation of animal or fixed vegetable fats or oils</w:t>
            </w:r>
          </w:p>
          <w:p w14:paraId="5910712C" w14:textId="77777777" w:rsidR="00E546F5" w:rsidRDefault="00951CE2">
            <w:pPr>
              <w:pStyle w:val="Tier2"/>
            </w:pPr>
            <w:r>
              <w:t>-</w:t>
            </w:r>
            <w:r>
              <w:tab/>
              <w:t>Parts</w:t>
            </w:r>
          </w:p>
          <w:p w14:paraId="5910712D" w14:textId="77777777" w:rsidR="00E546F5" w:rsidRDefault="00951CE2">
            <w:pPr>
              <w:pStyle w:val="Tier2Bullet"/>
            </w:pPr>
            <w:r>
              <w:tab/>
              <w:t>-</w:t>
            </w:r>
            <w:r>
              <w:tab/>
              <w:t xml:space="preserve">for incorporation in ships, </w:t>
            </w:r>
            <w:r>
              <w:t>boats or other vessels listed in Table 1, for the purposes of their construction, repair, maintenance or conversion;</w:t>
            </w:r>
          </w:p>
          <w:p w14:paraId="5910712E" w14:textId="77777777" w:rsidR="00E546F5" w:rsidRDefault="00951CE2">
            <w:pPr>
              <w:pStyle w:val="Tier2Bullet"/>
            </w:pPr>
            <w:r>
              <w:tab/>
              <w:t>-</w:t>
            </w:r>
            <w:r>
              <w:tab/>
              <w:t>for fitting to or equipping such ships, boats or other vessels;</w:t>
            </w:r>
          </w:p>
          <w:p w14:paraId="5910712F" w14:textId="77777777" w:rsidR="00E546F5" w:rsidRDefault="00951CE2">
            <w:pPr>
              <w:pStyle w:val="Tier2Bullet"/>
            </w:pPr>
            <w:r>
              <w:tab/>
              <w:t>-</w:t>
            </w:r>
            <w:r>
              <w:tab/>
              <w:t>for incorporation, for the purposes of their construction, repair, ma</w:t>
            </w:r>
            <w:r>
              <w:t>intenance or conversion, in drilling or production platforms listed below: fixed, of subheading ex 8430 49 or floating or submersible of subheading 8905 20;</w:t>
            </w:r>
          </w:p>
          <w:p w14:paraId="59107130" w14:textId="77777777" w:rsidR="00E546F5" w:rsidRDefault="00951CE2">
            <w:pPr>
              <w:pStyle w:val="Tier2Bullet"/>
            </w:pPr>
            <w:r>
              <w:tab/>
              <w:t>-</w:t>
            </w:r>
            <w:r>
              <w:tab/>
              <w:t>for equipping the above platforms;</w:t>
            </w:r>
          </w:p>
          <w:p w14:paraId="59107131" w14:textId="77777777" w:rsidR="00E546F5" w:rsidRDefault="00951CE2">
            <w:pPr>
              <w:pStyle w:val="Tier2Bullet"/>
            </w:pP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32" w14:textId="77777777" w:rsidR="00E546F5" w:rsidRDefault="00951CE2">
            <w:pPr>
              <w:pStyle w:val="NormalinTable"/>
            </w:pPr>
            <w:r>
              <w:t>0.0%</w:t>
            </w:r>
          </w:p>
        </w:tc>
      </w:tr>
      <w:tr w:rsidR="00E546F5" w14:paraId="591071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34" w14:textId="77777777" w:rsidR="00E546F5" w:rsidRDefault="00951CE2">
            <w:pPr>
              <w:pStyle w:val="NormalinTable"/>
            </w:pPr>
            <w:r>
              <w:t>8441800000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35" w14:textId="77777777" w:rsidR="00E546F5" w:rsidRDefault="00951CE2">
            <w:pPr>
              <w:pStyle w:val="Tier1"/>
            </w:pPr>
            <w:r>
              <w:t>Other machinery for making up paper pulp, paper or paperboard, including cutting machines of all kinds</w:t>
            </w:r>
          </w:p>
          <w:p w14:paraId="59107136" w14:textId="77777777" w:rsidR="00E546F5" w:rsidRDefault="00951CE2">
            <w:pPr>
              <w:pStyle w:val="Tier2"/>
            </w:pPr>
            <w:r>
              <w:t>-</w:t>
            </w:r>
            <w:r>
              <w:tab/>
              <w:t>Other machinery</w:t>
            </w:r>
          </w:p>
          <w:p w14:paraId="59107137" w14:textId="77777777" w:rsidR="00E546F5" w:rsidRDefault="00951CE2">
            <w:pPr>
              <w:pStyle w:val="Tier2Bullet"/>
            </w:pPr>
            <w:r>
              <w:tab/>
              <w:t>-</w:t>
            </w:r>
            <w:r>
              <w:tab/>
              <w:t>for incorporation in ships, boats or other vessels listed in Table 1, for the purposes of their constructi</w:t>
            </w:r>
            <w:r>
              <w:t>on, repair, maintenance or conversion;</w:t>
            </w:r>
          </w:p>
          <w:p w14:paraId="59107138" w14:textId="77777777" w:rsidR="00E546F5" w:rsidRDefault="00951CE2">
            <w:pPr>
              <w:pStyle w:val="Tier2Bullet"/>
            </w:pPr>
            <w:r>
              <w:tab/>
              <w:t>-</w:t>
            </w:r>
            <w:r>
              <w:tab/>
              <w:t>for fitting to or equipping such ships, boats or other vessels;</w:t>
            </w:r>
          </w:p>
          <w:p w14:paraId="59107139"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713A" w14:textId="77777777" w:rsidR="00E546F5" w:rsidRDefault="00951CE2">
            <w:pPr>
              <w:pStyle w:val="Tier2Bullet"/>
            </w:pPr>
            <w:r>
              <w:tab/>
              <w:t>-</w:t>
            </w:r>
            <w:r>
              <w:tab/>
              <w:t>for equipping the above platforms;</w:t>
            </w:r>
          </w:p>
          <w:p w14:paraId="5910713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3C" w14:textId="77777777" w:rsidR="00E546F5" w:rsidRDefault="00951CE2">
            <w:pPr>
              <w:pStyle w:val="NormalinTable"/>
            </w:pPr>
            <w:r>
              <w:t>0.0%</w:t>
            </w:r>
          </w:p>
        </w:tc>
      </w:tr>
      <w:tr w:rsidR="00E546F5" w14:paraId="591071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3E" w14:textId="77777777" w:rsidR="00E546F5" w:rsidRDefault="00951CE2">
            <w:pPr>
              <w:pStyle w:val="NormalinTable"/>
            </w:pPr>
            <w:r>
              <w:t>8441900000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3F" w14:textId="77777777" w:rsidR="00E546F5" w:rsidRDefault="00951CE2">
            <w:pPr>
              <w:pStyle w:val="Tier1"/>
            </w:pPr>
            <w:r>
              <w:t xml:space="preserve">Other machinery for making up paper pulp, </w:t>
            </w:r>
            <w:r>
              <w:t>paper or paperboard, including cutting machines of all kinds</w:t>
            </w:r>
          </w:p>
          <w:p w14:paraId="59107140" w14:textId="77777777" w:rsidR="00E546F5" w:rsidRDefault="00951CE2">
            <w:pPr>
              <w:pStyle w:val="Tier2"/>
            </w:pPr>
            <w:r>
              <w:t>-</w:t>
            </w:r>
            <w:r>
              <w:tab/>
              <w:t>Parts</w:t>
            </w:r>
          </w:p>
          <w:p w14:paraId="5910714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142" w14:textId="77777777" w:rsidR="00E546F5" w:rsidRDefault="00951CE2">
            <w:pPr>
              <w:pStyle w:val="Tier2Bullet"/>
            </w:pPr>
            <w:r>
              <w:tab/>
              <w:t>-</w:t>
            </w:r>
            <w:r>
              <w:tab/>
              <w:t>for fitting to or equipping such shi</w:t>
            </w:r>
            <w:r>
              <w:t>ps, boats or other vessels;</w:t>
            </w:r>
          </w:p>
          <w:p w14:paraId="5910714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7144" w14:textId="77777777" w:rsidR="00E546F5" w:rsidRDefault="00951CE2">
            <w:pPr>
              <w:pStyle w:val="Tier2Bullet"/>
            </w:pPr>
            <w:r>
              <w:tab/>
              <w:t>-</w:t>
            </w:r>
            <w:r>
              <w:tab/>
              <w:t>for equipping the above platforms;</w:t>
            </w:r>
          </w:p>
          <w:p w14:paraId="5910714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46" w14:textId="77777777" w:rsidR="00E546F5" w:rsidRDefault="00951CE2">
            <w:pPr>
              <w:pStyle w:val="NormalinTable"/>
            </w:pPr>
            <w:r>
              <w:t>0.0%</w:t>
            </w:r>
          </w:p>
        </w:tc>
      </w:tr>
      <w:tr w:rsidR="00E546F5" w14:paraId="591071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48" w14:textId="77777777" w:rsidR="00E546F5" w:rsidRDefault="00951CE2">
            <w:pPr>
              <w:pStyle w:val="NormalinTable"/>
            </w:pPr>
            <w:r>
              <w:t>8443197000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49" w14:textId="77777777" w:rsidR="00E546F5" w:rsidRDefault="00951CE2">
            <w:pPr>
              <w:pStyle w:val="Tier1"/>
            </w:pPr>
            <w:r>
              <w:t xml:space="preserve">Printing machinery used for printing by means of plates, cylinders and other printing components of heading 8442; other </w:t>
            </w:r>
            <w:r>
              <w:t>printers, copying machines and facsimile machines, whether or not combined; parts and accessories thereof</w:t>
            </w:r>
          </w:p>
          <w:p w14:paraId="5910714A" w14:textId="77777777" w:rsidR="00E546F5" w:rsidRDefault="00951CE2">
            <w:pPr>
              <w:pStyle w:val="Tier2"/>
            </w:pPr>
            <w:r>
              <w:t>-</w:t>
            </w:r>
            <w:r>
              <w:tab/>
              <w:t>Printing machinery used for printing by means of plates, cylinders and other printing components of heading 8442</w:t>
            </w:r>
          </w:p>
          <w:p w14:paraId="5910714B" w14:textId="77777777" w:rsidR="00E546F5" w:rsidRDefault="00951CE2">
            <w:pPr>
              <w:pStyle w:val="Tier3"/>
            </w:pPr>
            <w:r>
              <w:t>-</w:t>
            </w:r>
            <w:r>
              <w:tab/>
              <w:t>-</w:t>
            </w:r>
            <w:r>
              <w:tab/>
              <w:t>Other</w:t>
            </w:r>
          </w:p>
          <w:p w14:paraId="5910714C" w14:textId="77777777" w:rsidR="00E546F5" w:rsidRDefault="00951CE2">
            <w:pPr>
              <w:pStyle w:val="Tier4"/>
            </w:pPr>
            <w:r>
              <w:t>-</w:t>
            </w:r>
            <w:r>
              <w:tab/>
              <w:t>-</w:t>
            </w:r>
            <w:r>
              <w:tab/>
              <w:t>-</w:t>
            </w:r>
            <w:r>
              <w:tab/>
              <w:t>Other</w:t>
            </w:r>
          </w:p>
          <w:p w14:paraId="5910714D"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14E" w14:textId="77777777" w:rsidR="00E546F5" w:rsidRDefault="00951CE2">
            <w:pPr>
              <w:pStyle w:val="Tier4Bullet"/>
            </w:pPr>
            <w:r>
              <w:tab/>
            </w:r>
            <w:r>
              <w:tab/>
            </w:r>
            <w:r>
              <w:tab/>
              <w:t>-</w:t>
            </w:r>
            <w:r>
              <w:tab/>
              <w:t>for fitting to or equipping such ships, boats or other vessels;</w:t>
            </w:r>
          </w:p>
          <w:p w14:paraId="5910714F"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150" w14:textId="77777777" w:rsidR="00E546F5" w:rsidRDefault="00951CE2">
            <w:pPr>
              <w:pStyle w:val="Tier4Bullet"/>
            </w:pPr>
            <w:r>
              <w:tab/>
            </w:r>
            <w:r>
              <w:tab/>
            </w:r>
            <w:r>
              <w:tab/>
              <w:t>-</w:t>
            </w:r>
            <w:r>
              <w:tab/>
              <w:t>for equipping the above platforms;</w:t>
            </w:r>
          </w:p>
          <w:p w14:paraId="59107151"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52" w14:textId="77777777" w:rsidR="00E546F5" w:rsidRDefault="00951CE2">
            <w:pPr>
              <w:pStyle w:val="NormalinTable"/>
            </w:pPr>
            <w:r>
              <w:t>0.0%</w:t>
            </w:r>
          </w:p>
        </w:tc>
      </w:tr>
      <w:tr w:rsidR="00E546F5" w14:paraId="591071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54" w14:textId="77777777" w:rsidR="00E546F5" w:rsidRDefault="00951CE2">
            <w:pPr>
              <w:pStyle w:val="NormalinTable"/>
            </w:pPr>
            <w:r>
              <w:t>8443310000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55" w14:textId="77777777" w:rsidR="00E546F5" w:rsidRDefault="00951CE2">
            <w:pPr>
              <w:pStyle w:val="Tier1"/>
            </w:pPr>
            <w:r>
              <w:t xml:space="preserve">Printing machinery used for printing by means of plates, cylinders and other printing components of heading 8442; other printers, copying machines and facsimile machines, whether or not </w:t>
            </w:r>
            <w:r>
              <w:t>combined; parts and accessories thereof</w:t>
            </w:r>
          </w:p>
          <w:p w14:paraId="59107156" w14:textId="77777777" w:rsidR="00E546F5" w:rsidRDefault="00951CE2">
            <w:pPr>
              <w:pStyle w:val="Tier2"/>
            </w:pPr>
            <w:r>
              <w:t>-</w:t>
            </w:r>
            <w:r>
              <w:tab/>
              <w:t>Other printers, copying machines and facsimile machines, whether or not combined</w:t>
            </w:r>
          </w:p>
          <w:p w14:paraId="59107157" w14:textId="77777777" w:rsidR="00E546F5" w:rsidRDefault="00951CE2">
            <w:pPr>
              <w:pStyle w:val="Tier3"/>
            </w:pPr>
            <w:r>
              <w:t>-</w:t>
            </w:r>
            <w:r>
              <w:tab/>
              <w:t>-</w:t>
            </w:r>
            <w:r>
              <w:tab/>
              <w:t xml:space="preserve">Machines which perform two or more of the functions of printing, copying or facsimile transmission, capable of </w:t>
            </w:r>
            <w:r>
              <w:t>connecting to an automatic data-processing machine or to a network</w:t>
            </w:r>
          </w:p>
          <w:p w14:paraId="5910715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159" w14:textId="77777777" w:rsidR="00E546F5" w:rsidRDefault="00951CE2">
            <w:pPr>
              <w:pStyle w:val="Tier3Bullet"/>
            </w:pPr>
            <w:r>
              <w:tab/>
            </w:r>
            <w:r>
              <w:tab/>
              <w:t>-</w:t>
            </w:r>
            <w:r>
              <w:tab/>
              <w:t>for fitting to or equipping such shi</w:t>
            </w:r>
            <w:r>
              <w:t>ps, boats or other vessels;</w:t>
            </w:r>
          </w:p>
          <w:p w14:paraId="5910715A"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r>
              <w:t>;</w:t>
            </w:r>
          </w:p>
          <w:p w14:paraId="5910715B" w14:textId="77777777" w:rsidR="00E546F5" w:rsidRDefault="00951CE2">
            <w:pPr>
              <w:pStyle w:val="Tier3Bullet"/>
            </w:pPr>
            <w:r>
              <w:tab/>
            </w:r>
            <w:r>
              <w:tab/>
              <w:t>-</w:t>
            </w:r>
            <w:r>
              <w:tab/>
              <w:t>for equipping the above platforms;</w:t>
            </w:r>
          </w:p>
          <w:p w14:paraId="5910715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5D" w14:textId="77777777" w:rsidR="00E546F5" w:rsidRDefault="00951CE2">
            <w:pPr>
              <w:pStyle w:val="NormalinTable"/>
            </w:pPr>
            <w:r>
              <w:t>0.0%</w:t>
            </w:r>
          </w:p>
        </w:tc>
      </w:tr>
      <w:tr w:rsidR="00E546F5" w14:paraId="591071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5F" w14:textId="77777777" w:rsidR="00E546F5" w:rsidRDefault="00951CE2">
            <w:pPr>
              <w:pStyle w:val="NormalinTable"/>
            </w:pPr>
            <w:r>
              <w:t>8443321000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60" w14:textId="77777777" w:rsidR="00E546F5" w:rsidRDefault="00951CE2">
            <w:pPr>
              <w:pStyle w:val="Tier1"/>
            </w:pPr>
            <w:r>
              <w:t>Printing machinery used for printing by means of plates, cylinders and other printing components of heading 8442; other printer</w:t>
            </w:r>
            <w:r>
              <w:t>s, copying machines and facsimile machines, whether or not combined; parts and accessories thereof</w:t>
            </w:r>
          </w:p>
          <w:p w14:paraId="59107161" w14:textId="77777777" w:rsidR="00E546F5" w:rsidRDefault="00951CE2">
            <w:pPr>
              <w:pStyle w:val="Tier2"/>
            </w:pPr>
            <w:r>
              <w:t>-</w:t>
            </w:r>
            <w:r>
              <w:tab/>
              <w:t>Other printers, copying machines and facsimile machines, whether or not combined</w:t>
            </w:r>
          </w:p>
          <w:p w14:paraId="59107162" w14:textId="77777777" w:rsidR="00E546F5" w:rsidRDefault="00951CE2">
            <w:pPr>
              <w:pStyle w:val="Tier3"/>
            </w:pPr>
            <w:r>
              <w:t>-</w:t>
            </w:r>
            <w:r>
              <w:tab/>
              <w:t>-</w:t>
            </w:r>
            <w:r>
              <w:tab/>
              <w:t xml:space="preserve">Other, capable of connecting to an automatic </w:t>
            </w:r>
            <w:r>
              <w:t>data-processing machine or to a network</w:t>
            </w:r>
          </w:p>
          <w:p w14:paraId="59107163" w14:textId="77777777" w:rsidR="00E546F5" w:rsidRDefault="00951CE2">
            <w:pPr>
              <w:pStyle w:val="Tier4"/>
            </w:pPr>
            <w:r>
              <w:t>-</w:t>
            </w:r>
            <w:r>
              <w:tab/>
              <w:t>-</w:t>
            </w:r>
            <w:r>
              <w:tab/>
              <w:t>-</w:t>
            </w:r>
            <w:r>
              <w:tab/>
              <w:t>Printers</w:t>
            </w:r>
          </w:p>
          <w:p w14:paraId="59107164"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165" w14:textId="77777777" w:rsidR="00E546F5" w:rsidRDefault="00951CE2">
            <w:pPr>
              <w:pStyle w:val="Tier4Bullet"/>
            </w:pPr>
            <w:r>
              <w:tab/>
            </w:r>
            <w:r>
              <w:tab/>
            </w:r>
            <w:r>
              <w:tab/>
              <w:t>-</w:t>
            </w:r>
            <w:r>
              <w:tab/>
              <w:t xml:space="preserve">for fitting to or equipping such ships, boats </w:t>
            </w:r>
            <w:r>
              <w:t>or other vessels;</w:t>
            </w:r>
          </w:p>
          <w:p w14:paraId="5910716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167" w14:textId="77777777" w:rsidR="00E546F5" w:rsidRDefault="00951CE2">
            <w:pPr>
              <w:pStyle w:val="Tier4Bullet"/>
            </w:pPr>
            <w:r>
              <w:tab/>
            </w:r>
            <w:r>
              <w:tab/>
            </w:r>
            <w:r>
              <w:tab/>
              <w:t>-</w:t>
            </w:r>
            <w:r>
              <w:tab/>
              <w:t>fo</w:t>
            </w:r>
            <w:r>
              <w:t>r equipping the above platforms;</w:t>
            </w:r>
          </w:p>
          <w:p w14:paraId="5910716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69" w14:textId="77777777" w:rsidR="00E546F5" w:rsidRDefault="00951CE2">
            <w:pPr>
              <w:pStyle w:val="NormalinTable"/>
            </w:pPr>
            <w:r>
              <w:t>0.0%</w:t>
            </w:r>
          </w:p>
        </w:tc>
      </w:tr>
      <w:tr w:rsidR="00E546F5" w14:paraId="591071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6B" w14:textId="77777777" w:rsidR="00E546F5" w:rsidRDefault="00951CE2">
            <w:pPr>
              <w:pStyle w:val="NormalinTable"/>
            </w:pPr>
            <w:r>
              <w:t>8443390000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6C" w14:textId="77777777" w:rsidR="00E546F5" w:rsidRDefault="00951CE2">
            <w:pPr>
              <w:pStyle w:val="Tier1"/>
            </w:pPr>
            <w:r>
              <w:t xml:space="preserve">Printing machinery used for printing by means of plates, cylinders and other printing components of heading 8442; other </w:t>
            </w:r>
            <w:r>
              <w:t>printers, copying machines and facsimile machines, whether or not combined; parts and accessories thereof</w:t>
            </w:r>
          </w:p>
          <w:p w14:paraId="5910716D" w14:textId="77777777" w:rsidR="00E546F5" w:rsidRDefault="00951CE2">
            <w:pPr>
              <w:pStyle w:val="Tier2"/>
            </w:pPr>
            <w:r>
              <w:t>-</w:t>
            </w:r>
            <w:r>
              <w:tab/>
              <w:t>Other printers, copying machines and facsimile machines, whether or not combined</w:t>
            </w:r>
          </w:p>
          <w:p w14:paraId="5910716E" w14:textId="77777777" w:rsidR="00E546F5" w:rsidRDefault="00951CE2">
            <w:pPr>
              <w:pStyle w:val="Tier3"/>
            </w:pPr>
            <w:r>
              <w:t>-</w:t>
            </w:r>
            <w:r>
              <w:tab/>
              <w:t>-</w:t>
            </w:r>
            <w:r>
              <w:tab/>
              <w:t>Other</w:t>
            </w:r>
          </w:p>
          <w:p w14:paraId="5910716F" w14:textId="77777777" w:rsidR="00E546F5" w:rsidRDefault="00951CE2">
            <w:pPr>
              <w:pStyle w:val="Tier3Bullet"/>
            </w:pPr>
            <w:r>
              <w:tab/>
            </w:r>
            <w:r>
              <w:tab/>
              <w:t>-</w:t>
            </w:r>
            <w:r>
              <w:tab/>
              <w:t>for incorporation in ships, boats or other vessels li</w:t>
            </w:r>
            <w:r>
              <w:t>sted in Table 1, for the purposes of their construction, repair, maintenance or conversion;</w:t>
            </w:r>
          </w:p>
          <w:p w14:paraId="59107170" w14:textId="77777777" w:rsidR="00E546F5" w:rsidRDefault="00951CE2">
            <w:pPr>
              <w:pStyle w:val="Tier3Bullet"/>
            </w:pPr>
            <w:r>
              <w:tab/>
            </w:r>
            <w:r>
              <w:tab/>
              <w:t>-</w:t>
            </w:r>
            <w:r>
              <w:tab/>
              <w:t>for fitting to or equipping such ships, boats or other vessels;</w:t>
            </w:r>
          </w:p>
          <w:p w14:paraId="59107171" w14:textId="77777777" w:rsidR="00E546F5" w:rsidRDefault="00951CE2">
            <w:pPr>
              <w:pStyle w:val="Tier3Bullet"/>
            </w:pP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14:paraId="59107172" w14:textId="77777777" w:rsidR="00E546F5" w:rsidRDefault="00951CE2">
            <w:pPr>
              <w:pStyle w:val="Tier3Bullet"/>
            </w:pPr>
            <w:r>
              <w:tab/>
            </w:r>
            <w:r>
              <w:tab/>
              <w:t>-</w:t>
            </w:r>
            <w:r>
              <w:tab/>
              <w:t>for equipping the above platforms;</w:t>
            </w:r>
          </w:p>
          <w:p w14:paraId="5910717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74" w14:textId="77777777" w:rsidR="00E546F5" w:rsidRDefault="00951CE2">
            <w:pPr>
              <w:pStyle w:val="NormalinTable"/>
            </w:pPr>
            <w:r>
              <w:t>0.0%</w:t>
            </w:r>
          </w:p>
        </w:tc>
      </w:tr>
      <w:tr w:rsidR="00E546F5" w14:paraId="591071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76" w14:textId="77777777" w:rsidR="00E546F5" w:rsidRDefault="00951CE2">
            <w:pPr>
              <w:pStyle w:val="NormalinTable"/>
            </w:pPr>
            <w:r>
              <w:t>8443910000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77" w14:textId="77777777" w:rsidR="00E546F5" w:rsidRDefault="00951CE2">
            <w:pPr>
              <w:pStyle w:val="Tier1"/>
            </w:pPr>
            <w:r>
              <w:t>Printing machinery used for printing by means of plates, cylinders and other printing components of heading 8442; other printers, copying machines and facsimile machines, whether or not combined; parts and accessories thereof</w:t>
            </w:r>
          </w:p>
          <w:p w14:paraId="59107178" w14:textId="77777777" w:rsidR="00E546F5" w:rsidRDefault="00951CE2">
            <w:pPr>
              <w:pStyle w:val="Tier2"/>
            </w:pPr>
            <w:r>
              <w:t>-</w:t>
            </w:r>
            <w:r>
              <w:tab/>
              <w:t>Parts and accesso</w:t>
            </w:r>
            <w:r>
              <w:t>ries</w:t>
            </w:r>
          </w:p>
          <w:p w14:paraId="59107179" w14:textId="77777777" w:rsidR="00E546F5" w:rsidRDefault="00951CE2">
            <w:pPr>
              <w:pStyle w:val="Tier3"/>
            </w:pPr>
            <w:r>
              <w:t>-</w:t>
            </w:r>
            <w:r>
              <w:tab/>
              <w:t>-</w:t>
            </w:r>
            <w:r>
              <w:tab/>
              <w:t>Parts and accessories of printing machinery used for printing by means of plates, cylinders and other printing components of heading 8442</w:t>
            </w:r>
          </w:p>
          <w:p w14:paraId="5910717A" w14:textId="77777777" w:rsidR="00E546F5" w:rsidRDefault="00951CE2">
            <w:pPr>
              <w:pStyle w:val="Tier3Bullet"/>
            </w:pPr>
            <w:r>
              <w:tab/>
            </w:r>
            <w:r>
              <w:tab/>
              <w:t>-</w:t>
            </w:r>
            <w:r>
              <w:tab/>
              <w:t>for incorporation in ships, boats or other vessels listed in Table 1, for the purposes of their construct</w:t>
            </w:r>
            <w:r>
              <w:t>ion, repair, maintenance or conversion;</w:t>
            </w:r>
          </w:p>
          <w:p w14:paraId="5910717B" w14:textId="77777777" w:rsidR="00E546F5" w:rsidRDefault="00951CE2">
            <w:pPr>
              <w:pStyle w:val="Tier3Bullet"/>
            </w:pPr>
            <w:r>
              <w:tab/>
            </w:r>
            <w:r>
              <w:tab/>
              <w:t>-</w:t>
            </w:r>
            <w:r>
              <w:tab/>
              <w:t>for fitting to or equipping such ships, boats or other vessels;</w:t>
            </w:r>
          </w:p>
          <w:p w14:paraId="5910717C"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717D" w14:textId="77777777" w:rsidR="00E546F5" w:rsidRDefault="00951CE2">
            <w:pPr>
              <w:pStyle w:val="Tier3Bullet"/>
            </w:pPr>
            <w:r>
              <w:tab/>
            </w:r>
            <w:r>
              <w:tab/>
              <w:t>-</w:t>
            </w:r>
            <w:r>
              <w:tab/>
              <w:t>for equipping the above platforms;</w:t>
            </w:r>
          </w:p>
          <w:p w14:paraId="5910717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7F" w14:textId="77777777" w:rsidR="00E546F5" w:rsidRDefault="00951CE2">
            <w:pPr>
              <w:pStyle w:val="NormalinTable"/>
            </w:pPr>
            <w:r>
              <w:t>0.0%</w:t>
            </w:r>
          </w:p>
        </w:tc>
      </w:tr>
      <w:tr w:rsidR="00E546F5" w14:paraId="591071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81" w14:textId="77777777" w:rsidR="00E546F5" w:rsidRDefault="00951CE2">
            <w:pPr>
              <w:pStyle w:val="NormalinTable"/>
            </w:pPr>
            <w:r>
              <w:t>8443990000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82" w14:textId="77777777" w:rsidR="00E546F5" w:rsidRDefault="00951CE2">
            <w:pPr>
              <w:pStyle w:val="Tier1"/>
            </w:pPr>
            <w:r>
              <w:t xml:space="preserve">Printing machinery used for printing by </w:t>
            </w:r>
            <w:r>
              <w:t>means of plates, cylinders and other printing components of heading 8442; other printers, copying machines and facsimile machines, whether or not combined; parts and accessories thereof</w:t>
            </w:r>
          </w:p>
          <w:p w14:paraId="59107183" w14:textId="77777777" w:rsidR="00E546F5" w:rsidRDefault="00951CE2">
            <w:pPr>
              <w:pStyle w:val="Tier2"/>
            </w:pPr>
            <w:r>
              <w:t>-</w:t>
            </w:r>
            <w:r>
              <w:tab/>
              <w:t>Parts and accessories</w:t>
            </w:r>
          </w:p>
          <w:p w14:paraId="59107184" w14:textId="77777777" w:rsidR="00E546F5" w:rsidRDefault="00951CE2">
            <w:pPr>
              <w:pStyle w:val="Tier3"/>
            </w:pPr>
            <w:r>
              <w:t>-</w:t>
            </w:r>
            <w:r>
              <w:tab/>
              <w:t>-</w:t>
            </w:r>
            <w:r>
              <w:tab/>
              <w:t>Other</w:t>
            </w:r>
          </w:p>
          <w:p w14:paraId="59107185" w14:textId="77777777" w:rsidR="00E546F5" w:rsidRDefault="00951CE2">
            <w:pPr>
              <w:pStyle w:val="Tier3Bullet"/>
            </w:pPr>
            <w:r>
              <w:tab/>
            </w:r>
            <w:r>
              <w:tab/>
              <w:t>-</w:t>
            </w:r>
            <w:r>
              <w:tab/>
              <w:t>for incorporation in ships, boat</w:t>
            </w:r>
            <w:r>
              <w:t>s or other vessels listed in Table 1, for the purposes of their construction, repair, maintenance or conversion;</w:t>
            </w:r>
          </w:p>
          <w:p w14:paraId="59107186" w14:textId="77777777" w:rsidR="00E546F5" w:rsidRDefault="00951CE2">
            <w:pPr>
              <w:pStyle w:val="Tier3Bullet"/>
            </w:pPr>
            <w:r>
              <w:tab/>
            </w:r>
            <w:r>
              <w:tab/>
              <w:t>-</w:t>
            </w:r>
            <w:r>
              <w:tab/>
              <w:t>for fitting to or equipping such ships, boats or other vessels;</w:t>
            </w:r>
          </w:p>
          <w:p w14:paraId="59107187" w14:textId="77777777" w:rsidR="00E546F5" w:rsidRDefault="00951CE2">
            <w:pPr>
              <w:pStyle w:val="Tier3Bullet"/>
            </w:pP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14:paraId="59107188" w14:textId="77777777" w:rsidR="00E546F5" w:rsidRDefault="00951CE2">
            <w:pPr>
              <w:pStyle w:val="Tier3Bullet"/>
            </w:pPr>
            <w:r>
              <w:tab/>
            </w:r>
            <w:r>
              <w:tab/>
              <w:t>-</w:t>
            </w:r>
            <w:r>
              <w:tab/>
              <w:t>for equipping the above platforms;</w:t>
            </w:r>
          </w:p>
          <w:p w14:paraId="59107189" w14:textId="77777777" w:rsidR="00E546F5" w:rsidRDefault="00951CE2">
            <w:pPr>
              <w:pStyle w:val="Tier3Bullet"/>
            </w:pP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8A" w14:textId="77777777" w:rsidR="00E546F5" w:rsidRDefault="00951CE2">
            <w:pPr>
              <w:pStyle w:val="NormalinTable"/>
            </w:pPr>
            <w:r>
              <w:t>0.0%</w:t>
            </w:r>
          </w:p>
        </w:tc>
      </w:tr>
      <w:tr w:rsidR="00E546F5" w14:paraId="591071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8C" w14:textId="77777777" w:rsidR="00E546F5" w:rsidRDefault="00951CE2">
            <w:pPr>
              <w:pStyle w:val="NormalinTable"/>
            </w:pPr>
            <w:r>
              <w:t>8444000000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8D" w14:textId="77777777" w:rsidR="00E546F5" w:rsidRDefault="00951CE2">
            <w:pPr>
              <w:pStyle w:val="Tier1"/>
            </w:pPr>
            <w:r>
              <w:t>Machines for extruding, drawing, texturing or cutting man-made textile materials</w:t>
            </w:r>
          </w:p>
          <w:p w14:paraId="5910718E" w14:textId="77777777" w:rsidR="00E546F5" w:rsidRDefault="00951CE2">
            <w:pPr>
              <w:pStyle w:val="Tier1Bullet"/>
            </w:pPr>
            <w:r>
              <w:t>-</w:t>
            </w:r>
            <w:r>
              <w:tab/>
              <w:t xml:space="preserve">for incorporation in ships, boats or other vessels listed in Table 1, for the purposes of their construction, repair, </w:t>
            </w:r>
            <w:r>
              <w:t>maintenance or conversion;</w:t>
            </w:r>
          </w:p>
          <w:p w14:paraId="5910718F" w14:textId="77777777" w:rsidR="00E546F5" w:rsidRDefault="00951CE2">
            <w:pPr>
              <w:pStyle w:val="Tier1Bullet"/>
            </w:pPr>
            <w:r>
              <w:t>-</w:t>
            </w:r>
            <w:r>
              <w:tab/>
              <w:t>for fitting to or equipping such ships, boats or other vessels;</w:t>
            </w:r>
          </w:p>
          <w:p w14:paraId="59107190" w14:textId="77777777" w:rsidR="00E546F5" w:rsidRDefault="00951CE2">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14:paraId="59107191" w14:textId="77777777" w:rsidR="00E546F5" w:rsidRDefault="00951CE2">
            <w:pPr>
              <w:pStyle w:val="Tier1Bullet"/>
            </w:pPr>
            <w:r>
              <w:t>-</w:t>
            </w:r>
            <w:r>
              <w:tab/>
              <w:t>for equipping the above platforms;</w:t>
            </w:r>
          </w:p>
          <w:p w14:paraId="5910719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93" w14:textId="77777777" w:rsidR="00E546F5" w:rsidRDefault="00951CE2">
            <w:pPr>
              <w:pStyle w:val="NormalinTable"/>
            </w:pPr>
            <w:r>
              <w:t>0.0%</w:t>
            </w:r>
          </w:p>
        </w:tc>
      </w:tr>
      <w:tr w:rsidR="00E546F5" w14:paraId="591071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95" w14:textId="77777777" w:rsidR="00E546F5" w:rsidRDefault="00951CE2">
            <w:pPr>
              <w:pStyle w:val="NormalinTable"/>
            </w:pPr>
            <w:r>
              <w:t>8450000000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96" w14:textId="77777777" w:rsidR="00E546F5" w:rsidRDefault="00951CE2">
            <w:pPr>
              <w:pStyle w:val="Tier1"/>
            </w:pPr>
            <w:r>
              <w:t xml:space="preserve">Household or laundry-type washing machines, including </w:t>
            </w:r>
            <w:r>
              <w:t>machines which both wash and dry</w:t>
            </w:r>
          </w:p>
          <w:p w14:paraId="59107197" w14:textId="77777777" w:rsidR="00E546F5" w:rsidRDefault="00951CE2">
            <w:pPr>
              <w:pStyle w:val="Tier1Bullet"/>
            </w:pPr>
            <w:r>
              <w:t>-</w:t>
            </w:r>
            <w:r>
              <w:tab/>
              <w:t>for incorporation in ships, boats or other vessels listed in Table 1, for the purposes of their construction, repair, maintenance or conversion;</w:t>
            </w:r>
          </w:p>
          <w:p w14:paraId="59107198" w14:textId="77777777" w:rsidR="00E546F5" w:rsidRDefault="00951CE2">
            <w:pPr>
              <w:pStyle w:val="Tier1Bullet"/>
            </w:pPr>
            <w:r>
              <w:t>-</w:t>
            </w:r>
            <w:r>
              <w:tab/>
              <w:t>for fitting to or equipping such ships, boats or other vessels;</w:t>
            </w:r>
          </w:p>
          <w:p w14:paraId="59107199" w14:textId="77777777" w:rsidR="00E546F5" w:rsidRDefault="00951CE2">
            <w:pPr>
              <w:pStyle w:val="Tier1Bullet"/>
            </w:pPr>
            <w:r>
              <w:t>-</w:t>
            </w:r>
            <w:r>
              <w:tab/>
              <w:t>for inco</w:t>
            </w:r>
            <w:r>
              <w:t>rporation, for the purposes of their construction, repair, maintenance or conversion, in drilling or production platforms listed below: fixed, of subheading ex 8430 49 or floating or submersible of subheading 8905 20;</w:t>
            </w:r>
          </w:p>
          <w:p w14:paraId="5910719A" w14:textId="77777777" w:rsidR="00E546F5" w:rsidRDefault="00951CE2">
            <w:pPr>
              <w:pStyle w:val="Tier1Bullet"/>
            </w:pPr>
            <w:r>
              <w:t>-</w:t>
            </w:r>
            <w:r>
              <w:tab/>
              <w:t>for equipping the above platforms;</w:t>
            </w:r>
          </w:p>
          <w:p w14:paraId="5910719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9C" w14:textId="77777777" w:rsidR="00E546F5" w:rsidRDefault="00951CE2">
            <w:pPr>
              <w:pStyle w:val="NormalinTable"/>
            </w:pPr>
            <w:r>
              <w:t>0.0%</w:t>
            </w:r>
          </w:p>
        </w:tc>
      </w:tr>
      <w:tr w:rsidR="00E546F5" w14:paraId="591071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9E" w14:textId="77777777" w:rsidR="00E546F5" w:rsidRDefault="00951CE2">
            <w:pPr>
              <w:pStyle w:val="NormalinTable"/>
            </w:pPr>
            <w:r>
              <w:t>8451100000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9F" w14:textId="77777777" w:rsidR="00E546F5" w:rsidRDefault="00951CE2">
            <w:pPr>
              <w:pStyle w:val="Tier1"/>
            </w:pPr>
            <w:r>
              <w:t>Machinery (other than machines of heading 8450) for washing, cleaning, wringing, drying, ironing, pressing (including fusing presses), bleaching, dyeing, dressing, finishi</w:t>
            </w:r>
            <w:r>
              <w:t>ng, coating or impregnating textile yarns, fabrics or made-up textile articles and machines for applying the paste to the base fabric or other support used in the manufacture of floor coverings such as linoleum; machines for reeling, unreeling, folding, cu</w:t>
            </w:r>
            <w:r>
              <w:t>tting or pinking textile fabrics</w:t>
            </w:r>
          </w:p>
          <w:p w14:paraId="591071A0" w14:textId="77777777" w:rsidR="00E546F5" w:rsidRDefault="00951CE2">
            <w:pPr>
              <w:pStyle w:val="Tier2"/>
            </w:pPr>
            <w:r>
              <w:t>-</w:t>
            </w:r>
            <w:r>
              <w:tab/>
              <w:t>Dry-cleaning machines</w:t>
            </w:r>
          </w:p>
          <w:p w14:paraId="591071A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1A2" w14:textId="77777777" w:rsidR="00E546F5" w:rsidRDefault="00951CE2">
            <w:pPr>
              <w:pStyle w:val="Tier2Bullet"/>
            </w:pPr>
            <w:r>
              <w:tab/>
              <w:t>-</w:t>
            </w:r>
            <w:r>
              <w:tab/>
              <w:t xml:space="preserve">for fitting to or equipping such ships, </w:t>
            </w:r>
            <w:r>
              <w:t>boats or other vessels;</w:t>
            </w:r>
          </w:p>
          <w:p w14:paraId="591071A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71A4" w14:textId="77777777" w:rsidR="00E546F5" w:rsidRDefault="00951CE2">
            <w:pPr>
              <w:pStyle w:val="Tier2Bullet"/>
            </w:pPr>
            <w:r>
              <w:tab/>
              <w:t>-</w:t>
            </w:r>
            <w:r>
              <w:tab/>
            </w:r>
            <w:r>
              <w:t>for equipping the above platforms;</w:t>
            </w:r>
          </w:p>
          <w:p w14:paraId="591071A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A6" w14:textId="77777777" w:rsidR="00E546F5" w:rsidRDefault="00951CE2">
            <w:pPr>
              <w:pStyle w:val="NormalinTable"/>
            </w:pPr>
            <w:r>
              <w:t>0.0%</w:t>
            </w:r>
          </w:p>
        </w:tc>
      </w:tr>
      <w:tr w:rsidR="00E546F5" w14:paraId="591071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A8" w14:textId="77777777" w:rsidR="00E546F5" w:rsidRDefault="00951CE2">
            <w:pPr>
              <w:pStyle w:val="NormalinTable"/>
            </w:pPr>
            <w:r>
              <w:t>8451210000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A9" w14:textId="77777777" w:rsidR="00E546F5" w:rsidRDefault="00951CE2">
            <w:pPr>
              <w:pStyle w:val="Tier1"/>
            </w:pPr>
            <w:r>
              <w:t>Machinery (other than machines of heading 8450) for washing, cleaning, wringing, drying, ironing, pressing (including fusing presses),</w:t>
            </w:r>
            <w:r>
              <w:t xml:space="preserve"> bleaching, dyeing, dressing, finishing, coating or impregnating textile yarns, fabrics or made-up textile articles and machines for applying the paste to the base fabric or other support used in the manufacture of floor coverings such as linoleum; machine</w:t>
            </w:r>
            <w:r>
              <w:t>s for reeling, unreeling, folding, cutting or pinking textile fabrics</w:t>
            </w:r>
          </w:p>
          <w:p w14:paraId="591071AA" w14:textId="77777777" w:rsidR="00E546F5" w:rsidRDefault="00951CE2">
            <w:pPr>
              <w:pStyle w:val="Tier2"/>
            </w:pPr>
            <w:r>
              <w:t>-</w:t>
            </w:r>
            <w:r>
              <w:tab/>
              <w:t>Drying machines</w:t>
            </w:r>
          </w:p>
          <w:p w14:paraId="591071AB" w14:textId="77777777" w:rsidR="00E546F5" w:rsidRDefault="00951CE2">
            <w:pPr>
              <w:pStyle w:val="Tier3"/>
            </w:pPr>
            <w:r>
              <w:t>-</w:t>
            </w:r>
            <w:r>
              <w:tab/>
              <w:t>-</w:t>
            </w:r>
            <w:r>
              <w:tab/>
              <w:t>Each of a dry linen capacity not exceeding 10 kg</w:t>
            </w:r>
          </w:p>
          <w:p w14:paraId="591071AC"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71AD" w14:textId="77777777" w:rsidR="00E546F5" w:rsidRDefault="00951CE2">
            <w:pPr>
              <w:pStyle w:val="Tier3Bullet"/>
            </w:pPr>
            <w:r>
              <w:tab/>
            </w:r>
            <w:r>
              <w:tab/>
              <w:t>-</w:t>
            </w:r>
            <w:r>
              <w:tab/>
              <w:t>for fitting to or equipping such ships, boats or other vessels;</w:t>
            </w:r>
          </w:p>
          <w:p w14:paraId="591071AE"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71AF" w14:textId="77777777" w:rsidR="00E546F5" w:rsidRDefault="00951CE2">
            <w:pPr>
              <w:pStyle w:val="Tier3Bullet"/>
            </w:pPr>
            <w:r>
              <w:tab/>
            </w:r>
            <w:r>
              <w:tab/>
              <w:t>-</w:t>
            </w:r>
            <w:r>
              <w:tab/>
              <w:t>for equipping the above platforms;</w:t>
            </w:r>
          </w:p>
          <w:p w14:paraId="591071B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B1" w14:textId="77777777" w:rsidR="00E546F5" w:rsidRDefault="00951CE2">
            <w:pPr>
              <w:pStyle w:val="NormalinTable"/>
            </w:pPr>
            <w:r>
              <w:t>0.0%</w:t>
            </w:r>
          </w:p>
        </w:tc>
      </w:tr>
      <w:tr w:rsidR="00E546F5" w14:paraId="591071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B3" w14:textId="77777777" w:rsidR="00E546F5" w:rsidRDefault="00951CE2">
            <w:pPr>
              <w:pStyle w:val="NormalinTable"/>
            </w:pPr>
            <w:r>
              <w:t>8451290000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B4" w14:textId="77777777" w:rsidR="00E546F5" w:rsidRDefault="00951CE2">
            <w:pPr>
              <w:pStyle w:val="Tier1"/>
            </w:pPr>
            <w:r>
              <w:t>Machinery (other than machines of head</w:t>
            </w:r>
            <w:r>
              <w:t>ing 8450) for washing, cleaning, wringing, drying, ironing, pressing (including fusing presses), bleaching, dyeing, dressing, finishing, coating or impregnating textile yarns, fabrics or made-up textile articles and machines for applying the paste to the b</w:t>
            </w:r>
            <w:r>
              <w:t>ase fabric or other support used in the manufacture of floor coverings such as linoleum; machines for reeling, unreeling, folding, cutting or pinking textile fabrics</w:t>
            </w:r>
          </w:p>
          <w:p w14:paraId="591071B5" w14:textId="77777777" w:rsidR="00E546F5" w:rsidRDefault="00951CE2">
            <w:pPr>
              <w:pStyle w:val="Tier2"/>
            </w:pPr>
            <w:r>
              <w:t>-</w:t>
            </w:r>
            <w:r>
              <w:tab/>
              <w:t>Drying machines</w:t>
            </w:r>
          </w:p>
          <w:p w14:paraId="591071B6" w14:textId="77777777" w:rsidR="00E546F5" w:rsidRDefault="00951CE2">
            <w:pPr>
              <w:pStyle w:val="Tier3"/>
            </w:pPr>
            <w:r>
              <w:t>-</w:t>
            </w:r>
            <w:r>
              <w:tab/>
              <w:t>-</w:t>
            </w:r>
            <w:r>
              <w:tab/>
              <w:t>Other</w:t>
            </w:r>
          </w:p>
          <w:p w14:paraId="591071B7"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71B8" w14:textId="77777777" w:rsidR="00E546F5" w:rsidRDefault="00951CE2">
            <w:pPr>
              <w:pStyle w:val="Tier3Bullet"/>
            </w:pPr>
            <w:r>
              <w:tab/>
            </w:r>
            <w:r>
              <w:tab/>
              <w:t>-</w:t>
            </w:r>
            <w:r>
              <w:tab/>
              <w:t>for fitting to or equipping such ships, boats or other vessels;</w:t>
            </w:r>
          </w:p>
          <w:p w14:paraId="591071B9"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71BA" w14:textId="77777777" w:rsidR="00E546F5" w:rsidRDefault="00951CE2">
            <w:pPr>
              <w:pStyle w:val="Tier3Bullet"/>
            </w:pPr>
            <w:r>
              <w:tab/>
            </w:r>
            <w:r>
              <w:tab/>
              <w:t>-</w:t>
            </w:r>
            <w:r>
              <w:tab/>
              <w:t>for equipping the above platforms;</w:t>
            </w:r>
          </w:p>
          <w:p w14:paraId="591071B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BC" w14:textId="77777777" w:rsidR="00E546F5" w:rsidRDefault="00951CE2">
            <w:pPr>
              <w:pStyle w:val="NormalinTable"/>
            </w:pPr>
            <w:r>
              <w:t>0.0%</w:t>
            </w:r>
          </w:p>
        </w:tc>
      </w:tr>
      <w:tr w:rsidR="00E546F5" w14:paraId="591071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BE" w14:textId="77777777" w:rsidR="00E546F5" w:rsidRDefault="00951CE2">
            <w:pPr>
              <w:pStyle w:val="NormalinTable"/>
            </w:pPr>
            <w:r>
              <w:t>8451</w:t>
            </w:r>
            <w:r>
              <w:t>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BF" w14:textId="77777777" w:rsidR="00E546F5" w:rsidRDefault="00951CE2">
            <w:pPr>
              <w:pStyle w:val="Tier1"/>
            </w:pPr>
            <w:r>
              <w:t xml:space="preserve">Machinery (other than machines of heading 8450) for washing, cleaning, wringing, drying, ironing, pressing (including fusing presses), bleaching, dyeing, dressing, finishing, coating or impregnating textile yarns, fabrics or made-up textile </w:t>
            </w:r>
            <w:r>
              <w:t>articles and machines for applying the paste to the base fabric or other support used in the manufacture of floor coverings such as linoleum; machines for reeling, unreeling, folding, cutting or pinking textile fabrics</w:t>
            </w:r>
          </w:p>
          <w:p w14:paraId="591071C0" w14:textId="77777777" w:rsidR="00E546F5" w:rsidRDefault="00951CE2">
            <w:pPr>
              <w:pStyle w:val="Tier2"/>
            </w:pPr>
            <w:r>
              <w:t>-</w:t>
            </w:r>
            <w:r>
              <w:tab/>
              <w:t>Ironing machines and presses (inclu</w:t>
            </w:r>
            <w:r>
              <w:t>ding fusing presses)</w:t>
            </w:r>
          </w:p>
          <w:p w14:paraId="591071C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1C2" w14:textId="77777777" w:rsidR="00E546F5" w:rsidRDefault="00951CE2">
            <w:pPr>
              <w:pStyle w:val="Tier2Bullet"/>
            </w:pPr>
            <w:r>
              <w:tab/>
              <w:t>-</w:t>
            </w:r>
            <w:r>
              <w:tab/>
              <w:t>for fitting to or equipping such ships, boats or other vessels;</w:t>
            </w:r>
          </w:p>
          <w:p w14:paraId="591071C3"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1C4" w14:textId="77777777" w:rsidR="00E546F5" w:rsidRDefault="00951CE2">
            <w:pPr>
              <w:pStyle w:val="Tier2Bullet"/>
            </w:pPr>
            <w:r>
              <w:tab/>
              <w:t>-</w:t>
            </w:r>
            <w:r>
              <w:tab/>
              <w:t>for equipping the above platfor</w:t>
            </w:r>
            <w:r>
              <w:t>ms;</w:t>
            </w:r>
          </w:p>
          <w:p w14:paraId="591071C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C6" w14:textId="77777777" w:rsidR="00E546F5" w:rsidRDefault="00951CE2">
            <w:pPr>
              <w:pStyle w:val="NormalinTable"/>
            </w:pPr>
            <w:r>
              <w:t>0.0%</w:t>
            </w:r>
          </w:p>
        </w:tc>
      </w:tr>
      <w:tr w:rsidR="00E546F5" w14:paraId="591071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C8" w14:textId="77777777" w:rsidR="00E546F5" w:rsidRDefault="00951CE2">
            <w:pPr>
              <w:pStyle w:val="NormalinTable"/>
            </w:pPr>
            <w:r>
              <w:t>8451400000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C9" w14:textId="77777777" w:rsidR="00E546F5" w:rsidRDefault="00951CE2">
            <w:pPr>
              <w:pStyle w:val="Tier1"/>
            </w:pPr>
            <w:r>
              <w:t>Machinery (other than machines of heading 8450) for washing, cleaning, wringing, drying, ironing, pressing (including fusing presses), bleaching, dyeing, dressing, f</w:t>
            </w:r>
            <w:r>
              <w:t>inishing, coating or impregnating textile yarns, fabrics or made-up textile articles and machines for applying the paste to the base fabric or other support used in the manufacture of floor coverings such as linoleum; machines for reeling, unreeling, foldi</w:t>
            </w:r>
            <w:r>
              <w:t>ng, cutting or pinking textile fabrics</w:t>
            </w:r>
          </w:p>
          <w:p w14:paraId="591071CA" w14:textId="77777777" w:rsidR="00E546F5" w:rsidRDefault="00951CE2">
            <w:pPr>
              <w:pStyle w:val="Tier2"/>
            </w:pPr>
            <w:r>
              <w:t>-</w:t>
            </w:r>
            <w:r>
              <w:tab/>
              <w:t>Washing, bleaching or dyeing machines</w:t>
            </w:r>
          </w:p>
          <w:p w14:paraId="591071CB"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1CC" w14:textId="77777777" w:rsidR="00E546F5" w:rsidRDefault="00951CE2">
            <w:pPr>
              <w:pStyle w:val="Tier2Bullet"/>
            </w:pPr>
            <w:r>
              <w:tab/>
              <w:t>-</w:t>
            </w:r>
            <w:r>
              <w:tab/>
              <w:t xml:space="preserve">for fitting to or </w:t>
            </w:r>
            <w:r>
              <w:t>equipping such ships, boats or other vessels;</w:t>
            </w:r>
          </w:p>
          <w:p w14:paraId="591071CD"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71CE" w14:textId="77777777" w:rsidR="00E546F5" w:rsidRDefault="00951CE2">
            <w:pPr>
              <w:pStyle w:val="Tier2Bullet"/>
            </w:pPr>
            <w:r>
              <w:tab/>
              <w:t>-</w:t>
            </w:r>
            <w:r>
              <w:tab/>
              <w:t>for equipping the above platforms;</w:t>
            </w:r>
          </w:p>
          <w:p w14:paraId="591071C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D0" w14:textId="77777777" w:rsidR="00E546F5" w:rsidRDefault="00951CE2">
            <w:pPr>
              <w:pStyle w:val="NormalinTable"/>
            </w:pPr>
            <w:r>
              <w:t>0.0%</w:t>
            </w:r>
          </w:p>
        </w:tc>
      </w:tr>
      <w:tr w:rsidR="00E546F5" w14:paraId="591071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D2" w14:textId="77777777" w:rsidR="00E546F5" w:rsidRDefault="00951CE2">
            <w:pPr>
              <w:pStyle w:val="NormalinTable"/>
            </w:pPr>
            <w:r>
              <w:t>8451808000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D3" w14:textId="77777777" w:rsidR="00E546F5" w:rsidRDefault="00951CE2">
            <w:pPr>
              <w:pStyle w:val="Tier1"/>
            </w:pPr>
            <w:r>
              <w:t>Machinery (other than machines of heading 8450) for washing, cleaning, wringing, drying, ironing, pressing (incl</w:t>
            </w:r>
            <w:r>
              <w:t>uding fusing presses), bleaching, dyeing, dressing, finishing, coating or impregnating textile yarns, fabrics or made-up textile articles and machines for applying the paste to the base fabric or other support used in the manufacture of floor coverings suc</w:t>
            </w:r>
            <w:r>
              <w:t>h as linoleum; machines for reeling, unreeling, folding, cutting or pinking textile fabrics</w:t>
            </w:r>
          </w:p>
          <w:p w14:paraId="591071D4" w14:textId="77777777" w:rsidR="00E546F5" w:rsidRDefault="00951CE2">
            <w:pPr>
              <w:pStyle w:val="Tier2"/>
            </w:pPr>
            <w:r>
              <w:t>-</w:t>
            </w:r>
            <w:r>
              <w:tab/>
              <w:t>Other machinery</w:t>
            </w:r>
          </w:p>
          <w:p w14:paraId="591071D5" w14:textId="77777777" w:rsidR="00E546F5" w:rsidRDefault="00951CE2">
            <w:pPr>
              <w:pStyle w:val="Tier3"/>
            </w:pPr>
            <w:r>
              <w:t>-</w:t>
            </w:r>
            <w:r>
              <w:tab/>
              <w:t>-</w:t>
            </w:r>
            <w:r>
              <w:tab/>
              <w:t>Other</w:t>
            </w:r>
          </w:p>
          <w:p w14:paraId="591071D6"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71D7" w14:textId="77777777" w:rsidR="00E546F5" w:rsidRDefault="00951CE2">
            <w:pPr>
              <w:pStyle w:val="Tier3Bullet"/>
            </w:pPr>
            <w:r>
              <w:tab/>
            </w:r>
            <w:r>
              <w:tab/>
              <w:t>-</w:t>
            </w:r>
            <w:r>
              <w:tab/>
              <w:t>for fitting to or equipping such ships, boats or other vessels;</w:t>
            </w:r>
          </w:p>
          <w:p w14:paraId="591071D8"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71D9" w14:textId="77777777" w:rsidR="00E546F5" w:rsidRDefault="00951CE2">
            <w:pPr>
              <w:pStyle w:val="Tier3Bullet"/>
            </w:pPr>
            <w:r>
              <w:tab/>
            </w:r>
            <w:r>
              <w:tab/>
              <w:t>-</w:t>
            </w:r>
            <w:r>
              <w:tab/>
              <w:t>for equipping the above platforms;</w:t>
            </w:r>
          </w:p>
          <w:p w14:paraId="591071D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DB" w14:textId="77777777" w:rsidR="00E546F5" w:rsidRDefault="00951CE2">
            <w:pPr>
              <w:pStyle w:val="NormalinTable"/>
            </w:pPr>
            <w:r>
              <w:t>0.0%</w:t>
            </w:r>
          </w:p>
        </w:tc>
      </w:tr>
      <w:tr w:rsidR="00E546F5" w14:paraId="591071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DD" w14:textId="77777777" w:rsidR="00E546F5" w:rsidRDefault="00951CE2">
            <w:pPr>
              <w:pStyle w:val="NormalinTable"/>
            </w:pPr>
            <w:r>
              <w:t>8451900000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DE" w14:textId="77777777" w:rsidR="00E546F5" w:rsidRDefault="00951CE2">
            <w:pPr>
              <w:pStyle w:val="Tier1"/>
            </w:pPr>
            <w:r>
              <w:t>Machinery (other than machines of heading 8450) for washing,</w:t>
            </w:r>
            <w:r>
              <w:t xml:space="preserve"> cleaning, wringing, drying, ironing, pressing (including fusing presses), bleaching, dyeing, dressing, finishing, coating or impregnating textile yarns, fabrics or made-up textile articles and machines for applying the paste to the base fabric or other su</w:t>
            </w:r>
            <w:r>
              <w:t>pport used in the manufacture of floor coverings such as linoleum; machines for reeling, unreeling, folding, cutting or pinking textile fabrics</w:t>
            </w:r>
          </w:p>
          <w:p w14:paraId="591071DF" w14:textId="77777777" w:rsidR="00E546F5" w:rsidRDefault="00951CE2">
            <w:pPr>
              <w:pStyle w:val="Tier2"/>
            </w:pPr>
            <w:r>
              <w:t>-</w:t>
            </w:r>
            <w:r>
              <w:tab/>
              <w:t>Parts</w:t>
            </w:r>
          </w:p>
          <w:p w14:paraId="591071E0"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71E1" w14:textId="77777777" w:rsidR="00E546F5" w:rsidRDefault="00951CE2">
            <w:pPr>
              <w:pStyle w:val="Tier2Bullet"/>
            </w:pPr>
            <w:r>
              <w:tab/>
              <w:t>-</w:t>
            </w:r>
            <w:r>
              <w:tab/>
              <w:t>for fitting to or equipping such ships, boats or other vessels;</w:t>
            </w:r>
          </w:p>
          <w:p w14:paraId="591071E2"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71E3" w14:textId="77777777" w:rsidR="00E546F5" w:rsidRDefault="00951CE2">
            <w:pPr>
              <w:pStyle w:val="Tier2Bullet"/>
            </w:pPr>
            <w:r>
              <w:tab/>
              <w:t>-</w:t>
            </w:r>
            <w:r>
              <w:tab/>
              <w:t>for equipping the above platforms;</w:t>
            </w:r>
          </w:p>
          <w:p w14:paraId="591071E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E5" w14:textId="77777777" w:rsidR="00E546F5" w:rsidRDefault="00951CE2">
            <w:pPr>
              <w:pStyle w:val="NormalinTable"/>
            </w:pPr>
            <w:r>
              <w:t>0.0%</w:t>
            </w:r>
          </w:p>
        </w:tc>
      </w:tr>
      <w:tr w:rsidR="00E546F5" w14:paraId="591071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E7" w14:textId="77777777" w:rsidR="00E546F5" w:rsidRDefault="00951CE2">
            <w:pPr>
              <w:pStyle w:val="NormalinTable"/>
            </w:pPr>
            <w:r>
              <w:t>8470000000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E8" w14:textId="77777777" w:rsidR="00E546F5" w:rsidRDefault="00951CE2">
            <w:pPr>
              <w:pStyle w:val="Tier1"/>
            </w:pPr>
            <w:r>
              <w:t>Calculating machines and pocket-size data-</w:t>
            </w:r>
            <w:r>
              <w:t>recording, reproducing and displaying machines with calculating functions; accounting machines, postage-franking machines, ticket-issuing machines and similar machines, incorporating a calculating device; cash registers</w:t>
            </w:r>
          </w:p>
          <w:p w14:paraId="591071E9" w14:textId="77777777" w:rsidR="00E546F5" w:rsidRDefault="00951CE2">
            <w:pPr>
              <w:pStyle w:val="Tier1Bullet"/>
            </w:pPr>
            <w:r>
              <w:t>-</w:t>
            </w:r>
            <w:r>
              <w:tab/>
              <w:t xml:space="preserve">for incorporation in ships, </w:t>
            </w:r>
            <w:r>
              <w:t>boats or other vessels listed in Table 1, for the purposes of their construction, repair, maintenance or conversion;</w:t>
            </w:r>
          </w:p>
          <w:p w14:paraId="591071EA" w14:textId="77777777" w:rsidR="00E546F5" w:rsidRDefault="00951CE2">
            <w:pPr>
              <w:pStyle w:val="Tier1Bullet"/>
            </w:pPr>
            <w:r>
              <w:t>-</w:t>
            </w:r>
            <w:r>
              <w:tab/>
              <w:t>for fitting to or equipping such ships, boats or other vessels;</w:t>
            </w:r>
          </w:p>
          <w:p w14:paraId="591071EB" w14:textId="77777777" w:rsidR="00E546F5" w:rsidRDefault="00951CE2">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14:paraId="591071EC" w14:textId="77777777" w:rsidR="00E546F5" w:rsidRDefault="00951CE2">
            <w:pPr>
              <w:pStyle w:val="Tier1Bullet"/>
            </w:pPr>
            <w:r>
              <w:t>-</w:t>
            </w:r>
            <w:r>
              <w:tab/>
              <w:t>for equipping the above platforms;</w:t>
            </w:r>
          </w:p>
          <w:p w14:paraId="591071ED" w14:textId="77777777" w:rsidR="00E546F5" w:rsidRDefault="00951CE2">
            <w:pPr>
              <w:pStyle w:val="Tier1Bullet"/>
            </w:pPr>
            <w:r>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EE" w14:textId="77777777" w:rsidR="00E546F5" w:rsidRDefault="00951CE2">
            <w:pPr>
              <w:pStyle w:val="NormalinTable"/>
            </w:pPr>
            <w:r>
              <w:t>0.0%</w:t>
            </w:r>
          </w:p>
        </w:tc>
      </w:tr>
      <w:tr w:rsidR="00E546F5" w14:paraId="591071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F0" w14:textId="77777777" w:rsidR="00E546F5" w:rsidRDefault="00951CE2">
            <w:pPr>
              <w:pStyle w:val="NormalinTable"/>
            </w:pPr>
            <w:r>
              <w:t>8470000000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F1" w14:textId="77777777" w:rsidR="00E546F5" w:rsidRDefault="00951CE2">
            <w:pPr>
              <w:pStyle w:val="Tier1"/>
            </w:pPr>
            <w:r>
              <w:t>Calculating machines and pocket-size data-recording, reproducing and displaying machines with calculating functions; accounting machines, postage-franking machines, ticket-issuing machines and similar machines, incorporating a calcula</w:t>
            </w:r>
            <w:r>
              <w:t>ting device; cash registers</w:t>
            </w:r>
          </w:p>
          <w:p w14:paraId="591071F2" w14:textId="77777777" w:rsidR="00E546F5" w:rsidRDefault="00951CE2">
            <w:pPr>
              <w:pStyle w:val="Tier1Bullet"/>
            </w:pPr>
            <w:r>
              <w:t>-</w:t>
            </w:r>
            <w:r>
              <w:tab/>
              <w:t>use by, or on behalf of, the UK Armed Forces, individually or in cooperation with other States</w:t>
            </w:r>
          </w:p>
          <w:p w14:paraId="591071F3" w14:textId="77777777" w:rsidR="00E546F5" w:rsidRDefault="00951CE2">
            <w:pPr>
              <w:pStyle w:val="Tier1Bullet"/>
            </w:pPr>
            <w:r>
              <w:tab/>
              <w:t>a) for defending the territorial integrity of the United Kingdom, or</w:t>
            </w:r>
          </w:p>
          <w:p w14:paraId="591071F4" w14:textId="77777777" w:rsidR="00E546F5" w:rsidRDefault="00951CE2">
            <w:pPr>
              <w:pStyle w:val="Tier1Bullet"/>
            </w:pPr>
            <w:r>
              <w:tab/>
              <w:t>b) in participating in international peace-keeping or suppor</w:t>
            </w:r>
            <w:r>
              <w:t>t operations, or</w:t>
            </w:r>
          </w:p>
          <w:p w14:paraId="591071F5" w14:textId="77777777" w:rsidR="00E546F5" w:rsidRDefault="00951CE2">
            <w:pPr>
              <w:pStyle w:val="Tier1Bullet"/>
            </w:pPr>
            <w:r>
              <w:tab/>
              <w:t>c) for other military purposes like the protection of nationals of the United Kingdom from social or military unrest or,</w:t>
            </w:r>
          </w:p>
          <w:p w14:paraId="591071F6" w14:textId="77777777" w:rsidR="00E546F5" w:rsidRDefault="00951CE2">
            <w:pPr>
              <w:pStyle w:val="Tier1Bullet"/>
            </w:pPr>
            <w:r>
              <w:tab/>
              <w:t>d) for training purposes, or</w:t>
            </w:r>
          </w:p>
          <w:p w14:paraId="591071F7" w14:textId="77777777" w:rsidR="00E546F5" w:rsidRDefault="00951CE2">
            <w:pPr>
              <w:pStyle w:val="Tier1Bullet"/>
            </w:pPr>
            <w:r>
              <w:tab/>
              <w:t xml:space="preserve">e) temporarily, for civil purposes in the customs territory of the United </w:t>
            </w:r>
            <w:r>
              <w:t>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1F8" w14:textId="77777777" w:rsidR="00E546F5" w:rsidRDefault="00951CE2">
            <w:pPr>
              <w:pStyle w:val="NormalinTable"/>
            </w:pPr>
            <w:r>
              <w:t>0.0%</w:t>
            </w:r>
          </w:p>
        </w:tc>
      </w:tr>
      <w:tr w:rsidR="00E546F5" w14:paraId="591072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1FA" w14:textId="77777777" w:rsidR="00E546F5" w:rsidRDefault="00951CE2">
            <w:pPr>
              <w:pStyle w:val="NormalinTable"/>
            </w:pPr>
            <w:r>
              <w:t>8471000000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1FB" w14:textId="77777777" w:rsidR="00E546F5" w:rsidRDefault="00951CE2">
            <w:pPr>
              <w:pStyle w:val="Tier1"/>
            </w:pPr>
            <w:r>
              <w:t xml:space="preserve">Automatic data-processing machines and units thereof; magnetic or optical readers, machines for transcribing data onto data media in coded form and machines for processing such data, not </w:t>
            </w:r>
            <w:r>
              <w:t>elsewhere specified or included</w:t>
            </w:r>
          </w:p>
          <w:p w14:paraId="591071FC" w14:textId="77777777" w:rsidR="00E546F5" w:rsidRDefault="00951CE2">
            <w:pPr>
              <w:pStyle w:val="Tier1Bullet"/>
            </w:pPr>
            <w:r>
              <w:t>-</w:t>
            </w:r>
            <w:r>
              <w:tab/>
              <w:t>use by, or on behalf of, the UK Armed Forces, individually or in cooperation with other States</w:t>
            </w:r>
          </w:p>
          <w:p w14:paraId="591071FD" w14:textId="77777777" w:rsidR="00E546F5" w:rsidRDefault="00951CE2">
            <w:pPr>
              <w:pStyle w:val="Tier1Bullet"/>
            </w:pPr>
            <w:r>
              <w:tab/>
              <w:t>a) for defending the territorial integrity of the United Kingdom, or</w:t>
            </w:r>
          </w:p>
          <w:p w14:paraId="591071FE" w14:textId="77777777" w:rsidR="00E546F5" w:rsidRDefault="00951CE2">
            <w:pPr>
              <w:pStyle w:val="Tier1Bullet"/>
            </w:pPr>
            <w:r>
              <w:tab/>
              <w:t>b) in participating in international peace-keeping or su</w:t>
            </w:r>
            <w:r>
              <w:t>pport operations, or</w:t>
            </w:r>
          </w:p>
          <w:p w14:paraId="591071FF" w14:textId="77777777" w:rsidR="00E546F5" w:rsidRDefault="00951CE2">
            <w:pPr>
              <w:pStyle w:val="Tier1Bullet"/>
            </w:pPr>
            <w:r>
              <w:tab/>
              <w:t>c) for other military purposes like the protection of nationals of the United Kingdom from social or military unrest or,</w:t>
            </w:r>
          </w:p>
          <w:p w14:paraId="59107200" w14:textId="77777777" w:rsidR="00E546F5" w:rsidRDefault="00951CE2">
            <w:pPr>
              <w:pStyle w:val="Tier1Bullet"/>
            </w:pPr>
            <w:r>
              <w:tab/>
              <w:t>d) for training purposes, or</w:t>
            </w:r>
          </w:p>
          <w:p w14:paraId="59107201" w14:textId="77777777" w:rsidR="00E546F5" w:rsidRDefault="00951CE2">
            <w:pPr>
              <w:pStyle w:val="Tier1Bullet"/>
            </w:pPr>
            <w:r>
              <w:tab/>
              <w:t xml:space="preserve">e) temporarily, for civil purposes in the customs territory of the United Kingdom </w:t>
            </w:r>
            <w:r>
              <w:t>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02" w14:textId="77777777" w:rsidR="00E546F5" w:rsidRDefault="00951CE2">
            <w:pPr>
              <w:pStyle w:val="NormalinTable"/>
            </w:pPr>
            <w:r>
              <w:t>0.0%</w:t>
            </w:r>
          </w:p>
        </w:tc>
      </w:tr>
      <w:tr w:rsidR="00E546F5" w14:paraId="591072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04" w14:textId="77777777" w:rsidR="00E546F5" w:rsidRDefault="00951CE2">
            <w:pPr>
              <w:pStyle w:val="NormalinTable"/>
            </w:pPr>
            <w:r>
              <w:t>8471800000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05" w14:textId="77777777" w:rsidR="00E546F5" w:rsidRDefault="00951CE2">
            <w:pPr>
              <w:pStyle w:val="Tier1"/>
            </w:pPr>
            <w:r>
              <w:t xml:space="preserve">Automatic data-processing machines and units thereof; magnetic or optical readers, machines for transcribing data onto data media in coded form and machines for processing such data, not </w:t>
            </w:r>
            <w:r>
              <w:t>elsewhere specified or included</w:t>
            </w:r>
          </w:p>
          <w:p w14:paraId="59107206" w14:textId="77777777" w:rsidR="00E546F5" w:rsidRDefault="00951CE2">
            <w:pPr>
              <w:pStyle w:val="Tier2"/>
            </w:pPr>
            <w:r>
              <w:t>-</w:t>
            </w:r>
            <w:r>
              <w:tab/>
              <w:t>Other units of automatic data-processing machines</w:t>
            </w:r>
          </w:p>
          <w:p w14:paraId="5910720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208" w14:textId="77777777" w:rsidR="00E546F5" w:rsidRDefault="00951CE2">
            <w:pPr>
              <w:pStyle w:val="Tier2Bullet"/>
            </w:pPr>
            <w:r>
              <w:tab/>
              <w:t>-</w:t>
            </w:r>
            <w:r>
              <w:tab/>
              <w:t>for fitting to or equ</w:t>
            </w:r>
            <w:r>
              <w:t>ipping such ships, boats or other vessels;</w:t>
            </w:r>
          </w:p>
          <w:p w14:paraId="59107209"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w:t>
            </w:r>
            <w:r>
              <w:t>eading 8905 20;</w:t>
            </w:r>
          </w:p>
          <w:p w14:paraId="5910720A" w14:textId="77777777" w:rsidR="00E546F5" w:rsidRDefault="00951CE2">
            <w:pPr>
              <w:pStyle w:val="Tier2Bullet"/>
            </w:pPr>
            <w:r>
              <w:tab/>
              <w:t>-</w:t>
            </w:r>
            <w:r>
              <w:tab/>
              <w:t>for equipping the above platforms;</w:t>
            </w:r>
          </w:p>
          <w:p w14:paraId="5910720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0C" w14:textId="77777777" w:rsidR="00E546F5" w:rsidRDefault="00951CE2">
            <w:pPr>
              <w:pStyle w:val="NormalinTable"/>
            </w:pPr>
            <w:r>
              <w:t>0.0%</w:t>
            </w:r>
          </w:p>
        </w:tc>
      </w:tr>
      <w:tr w:rsidR="00E546F5" w14:paraId="591072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0E" w14:textId="77777777" w:rsidR="00E546F5" w:rsidRDefault="00951CE2">
            <w:pPr>
              <w:pStyle w:val="NormalinTable"/>
            </w:pPr>
            <w:r>
              <w:t>8471900000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0F" w14:textId="77777777" w:rsidR="00E546F5" w:rsidRDefault="00951CE2">
            <w:pPr>
              <w:pStyle w:val="Tier1"/>
            </w:pPr>
            <w:r>
              <w:t xml:space="preserve">Automatic data-processing machines and units thereof; magnetic or optical readers, machines for </w:t>
            </w:r>
            <w:r>
              <w:t>transcribing data onto data media in coded form and machines for processing such data, not elsewhere specified or included</w:t>
            </w:r>
          </w:p>
          <w:p w14:paraId="59107210" w14:textId="77777777" w:rsidR="00E546F5" w:rsidRDefault="00951CE2">
            <w:pPr>
              <w:pStyle w:val="Tier2"/>
            </w:pPr>
            <w:r>
              <w:t>-</w:t>
            </w:r>
            <w:r>
              <w:tab/>
              <w:t>Other</w:t>
            </w:r>
          </w:p>
          <w:p w14:paraId="59107211" w14:textId="77777777" w:rsidR="00E546F5" w:rsidRDefault="00951CE2">
            <w:pPr>
              <w:pStyle w:val="Tier2Bullet"/>
            </w:pPr>
            <w:r>
              <w:tab/>
              <w:t>-</w:t>
            </w:r>
            <w:r>
              <w:tab/>
              <w:t>for incorporation in ships, boats or other vessels listed in Table 1, for the purposes of their construction, repair, main</w:t>
            </w:r>
            <w:r>
              <w:t>tenance or conversion;</w:t>
            </w:r>
          </w:p>
          <w:p w14:paraId="59107212" w14:textId="77777777" w:rsidR="00E546F5" w:rsidRDefault="00951CE2">
            <w:pPr>
              <w:pStyle w:val="Tier2Bullet"/>
            </w:pPr>
            <w:r>
              <w:tab/>
              <w:t>-</w:t>
            </w:r>
            <w:r>
              <w:tab/>
              <w:t>for fitting to or equipping such ships, boats or other vessels;</w:t>
            </w:r>
          </w:p>
          <w:p w14:paraId="59107213" w14:textId="77777777" w:rsidR="00E546F5" w:rsidRDefault="00951CE2">
            <w:pPr>
              <w:pStyle w:val="Tier2Bullet"/>
            </w:pPr>
            <w:r>
              <w:tab/>
              <w:t>-</w:t>
            </w:r>
            <w:r>
              <w:tab/>
              <w:t>for incorporation, for the purposes of their construction, repair, maintenance or conversion, in drilling or production platforms listed below: fixed, of subheadin</w:t>
            </w:r>
            <w:r>
              <w:t>g ex 8430 49 or floating or submersible of subheading 8905 20;</w:t>
            </w:r>
          </w:p>
          <w:p w14:paraId="59107214" w14:textId="77777777" w:rsidR="00E546F5" w:rsidRDefault="00951CE2">
            <w:pPr>
              <w:pStyle w:val="Tier2Bullet"/>
            </w:pPr>
            <w:r>
              <w:tab/>
              <w:t>-</w:t>
            </w:r>
            <w:r>
              <w:tab/>
              <w:t>for equipping the above platforms;</w:t>
            </w:r>
          </w:p>
          <w:p w14:paraId="5910721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16" w14:textId="77777777" w:rsidR="00E546F5" w:rsidRDefault="00951CE2">
            <w:pPr>
              <w:pStyle w:val="NormalinTable"/>
            </w:pPr>
            <w:r>
              <w:t>0.0%</w:t>
            </w:r>
          </w:p>
        </w:tc>
      </w:tr>
      <w:tr w:rsidR="00E546F5" w14:paraId="591072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18" w14:textId="77777777" w:rsidR="00E546F5" w:rsidRDefault="00951CE2">
            <w:pPr>
              <w:pStyle w:val="NormalinTable"/>
            </w:pPr>
            <w:r>
              <w:t>8472000000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19" w14:textId="77777777" w:rsidR="00E546F5" w:rsidRDefault="00951CE2">
            <w:pPr>
              <w:pStyle w:val="Tier1"/>
            </w:pPr>
            <w:r>
              <w:t>Other office machines (for example, hectograph or stencil duplicatin</w:t>
            </w:r>
            <w:r>
              <w:t>g machines, addressing machines, automatic banknote dispensers, coin-sorting machines, coin-counting or -wrapping machines, pencil-sharpening machines, perforating or stapling machines)</w:t>
            </w:r>
          </w:p>
          <w:p w14:paraId="5910721A"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721B" w14:textId="77777777" w:rsidR="00E546F5" w:rsidRDefault="00951CE2">
            <w:pPr>
              <w:pStyle w:val="Tier1Bullet"/>
            </w:pPr>
            <w:r>
              <w:t>-</w:t>
            </w:r>
            <w:r>
              <w:tab/>
              <w:t>for fitting to or equipping such ships, boats or other vessels;</w:t>
            </w:r>
          </w:p>
          <w:p w14:paraId="5910721C"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721D" w14:textId="77777777" w:rsidR="00E546F5" w:rsidRDefault="00951CE2">
            <w:pPr>
              <w:pStyle w:val="Tier1Bullet"/>
            </w:pPr>
            <w:r>
              <w:t>-</w:t>
            </w:r>
            <w:r>
              <w:tab/>
              <w:t>for equipping the above platforms;</w:t>
            </w:r>
          </w:p>
          <w:p w14:paraId="5910721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1F" w14:textId="77777777" w:rsidR="00E546F5" w:rsidRDefault="00951CE2">
            <w:pPr>
              <w:pStyle w:val="NormalinTable"/>
            </w:pPr>
            <w:r>
              <w:t>0.0%</w:t>
            </w:r>
          </w:p>
        </w:tc>
      </w:tr>
      <w:tr w:rsidR="00E546F5" w14:paraId="591072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21" w14:textId="77777777" w:rsidR="00E546F5" w:rsidRDefault="00951CE2">
            <w:pPr>
              <w:pStyle w:val="NormalinTable"/>
            </w:pPr>
            <w:r>
              <w:t>8472000000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22" w14:textId="77777777" w:rsidR="00E546F5" w:rsidRDefault="00951CE2">
            <w:pPr>
              <w:pStyle w:val="Tier1"/>
            </w:pPr>
            <w:r>
              <w:t>Other offic</w:t>
            </w:r>
            <w:r>
              <w:t>e machines (for example, hectograph or stencil duplicating machines, addressing machines, automatic banknote dispensers, coin-sorting machines, coin-counting or -wrapping machines, pencil-sharpening machines, perforating or stapling machines)</w:t>
            </w:r>
          </w:p>
          <w:p w14:paraId="59107223" w14:textId="77777777" w:rsidR="00E546F5" w:rsidRDefault="00951CE2">
            <w:pPr>
              <w:pStyle w:val="Tier1Bullet"/>
            </w:pPr>
            <w:r>
              <w:t>-</w:t>
            </w:r>
            <w:r>
              <w:tab/>
              <w:t xml:space="preserve">use by, or </w:t>
            </w:r>
            <w:r>
              <w:t>on behalf of, the UK Armed Forces, individually or in cooperation with other States</w:t>
            </w:r>
          </w:p>
          <w:p w14:paraId="59107224" w14:textId="77777777" w:rsidR="00E546F5" w:rsidRDefault="00951CE2">
            <w:pPr>
              <w:pStyle w:val="Tier1Bullet"/>
            </w:pPr>
            <w:r>
              <w:tab/>
              <w:t>a) for defending the territorial integrity of the United Kingdom, or</w:t>
            </w:r>
          </w:p>
          <w:p w14:paraId="59107225" w14:textId="77777777" w:rsidR="00E546F5" w:rsidRDefault="00951CE2">
            <w:pPr>
              <w:pStyle w:val="Tier1Bullet"/>
            </w:pPr>
            <w:r>
              <w:tab/>
              <w:t>b) in participating in international peace-keeping or support operations, or</w:t>
            </w:r>
          </w:p>
          <w:p w14:paraId="59107226" w14:textId="77777777" w:rsidR="00E546F5" w:rsidRDefault="00951CE2">
            <w:pPr>
              <w:pStyle w:val="Tier1Bullet"/>
            </w:pPr>
            <w:r>
              <w:tab/>
              <w:t>c) for other military p</w:t>
            </w:r>
            <w:r>
              <w:t>urposes like the protection of nationals of the United Kingdom from social or military unrest or,</w:t>
            </w:r>
          </w:p>
          <w:p w14:paraId="59107227" w14:textId="77777777" w:rsidR="00E546F5" w:rsidRDefault="00951CE2">
            <w:pPr>
              <w:pStyle w:val="Tier1Bullet"/>
            </w:pPr>
            <w:r>
              <w:tab/>
              <w:t>d) for training purposes, or</w:t>
            </w:r>
          </w:p>
          <w:p w14:paraId="59107228" w14:textId="77777777" w:rsidR="00E546F5" w:rsidRDefault="00951CE2">
            <w:pPr>
              <w:pStyle w:val="Tier1Bullet"/>
            </w:pPr>
            <w:r>
              <w:tab/>
              <w:t xml:space="preserve">e) temporarily, for civil purposes in the customs territory of the United Kingdom due to unforeseen or natural </w:t>
            </w:r>
            <w:r>
              <w:t>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29" w14:textId="77777777" w:rsidR="00E546F5" w:rsidRDefault="00951CE2">
            <w:pPr>
              <w:pStyle w:val="NormalinTable"/>
            </w:pPr>
            <w:r>
              <w:t>0.0%</w:t>
            </w:r>
          </w:p>
        </w:tc>
      </w:tr>
      <w:tr w:rsidR="00E546F5" w14:paraId="591072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2B" w14:textId="77777777" w:rsidR="00E546F5" w:rsidRDefault="00951CE2">
            <w:pPr>
              <w:pStyle w:val="NormalinTable"/>
            </w:pPr>
            <w:r>
              <w:t>8473000000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2C" w14:textId="77777777" w:rsidR="00E546F5" w:rsidRDefault="00951CE2">
            <w:pPr>
              <w:pStyle w:val="Tier1"/>
            </w:pPr>
            <w:r>
              <w:t>Parts and accessories (other than covers, carrying cases and the like) suitable for use solely or principally with machines of headings 8470 to 8472</w:t>
            </w:r>
          </w:p>
          <w:p w14:paraId="5910722D" w14:textId="77777777" w:rsidR="00E546F5" w:rsidRDefault="00951CE2">
            <w:pPr>
              <w:pStyle w:val="Tier1Bullet"/>
            </w:pPr>
            <w:r>
              <w:t>-</w:t>
            </w:r>
            <w:r>
              <w:tab/>
              <w:t>for incorporation in ships, boats or other vessels listed in Table 1, for th</w:t>
            </w:r>
            <w:r>
              <w:t>e purposes of their construction, repair, maintenance or conversion;</w:t>
            </w:r>
          </w:p>
          <w:p w14:paraId="5910722E" w14:textId="77777777" w:rsidR="00E546F5" w:rsidRDefault="00951CE2">
            <w:pPr>
              <w:pStyle w:val="Tier1Bullet"/>
            </w:pPr>
            <w:r>
              <w:t>-</w:t>
            </w:r>
            <w:r>
              <w:tab/>
              <w:t>for fitting to or equipping such ships, boats or other vessels;</w:t>
            </w:r>
          </w:p>
          <w:p w14:paraId="5910722F" w14:textId="77777777" w:rsidR="00E546F5" w:rsidRDefault="00951CE2">
            <w:pPr>
              <w:pStyle w:val="Tier1Bullet"/>
            </w:pPr>
            <w:r>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7230" w14:textId="77777777" w:rsidR="00E546F5" w:rsidRDefault="00951CE2">
            <w:pPr>
              <w:pStyle w:val="Tier1Bullet"/>
            </w:pPr>
            <w:r>
              <w:t>-</w:t>
            </w:r>
            <w:r>
              <w:tab/>
              <w:t>for equipping the above platforms;</w:t>
            </w:r>
          </w:p>
          <w:p w14:paraId="59107231"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32" w14:textId="77777777" w:rsidR="00E546F5" w:rsidRDefault="00951CE2">
            <w:pPr>
              <w:pStyle w:val="NormalinTable"/>
            </w:pPr>
            <w:r>
              <w:t>0.0%</w:t>
            </w:r>
          </w:p>
        </w:tc>
      </w:tr>
      <w:tr w:rsidR="00E546F5" w14:paraId="591072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34" w14:textId="77777777" w:rsidR="00E546F5" w:rsidRDefault="00951CE2">
            <w:pPr>
              <w:pStyle w:val="NormalinTable"/>
            </w:pPr>
            <w:r>
              <w:t>8475290090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35" w14:textId="77777777" w:rsidR="00E546F5" w:rsidRDefault="00951CE2">
            <w:pPr>
              <w:pStyle w:val="Tier1"/>
            </w:pPr>
            <w:r>
              <w:t xml:space="preserve">Machines for </w:t>
            </w:r>
            <w:r>
              <w:t>assembling electric or electronic lamps, tubes or valves or flashbulbs, in glass envelopes; machines for manufacturing or hot working glass or glassware</w:t>
            </w:r>
          </w:p>
          <w:p w14:paraId="59107236" w14:textId="77777777" w:rsidR="00E546F5" w:rsidRDefault="00951CE2">
            <w:pPr>
              <w:pStyle w:val="Tier2"/>
            </w:pPr>
            <w:r>
              <w:t>-</w:t>
            </w:r>
            <w:r>
              <w:tab/>
              <w:t>Machines for manufacturing or hot working glass or glassware</w:t>
            </w:r>
          </w:p>
          <w:p w14:paraId="59107237" w14:textId="77777777" w:rsidR="00E546F5" w:rsidRDefault="00951CE2">
            <w:pPr>
              <w:pStyle w:val="Tier3"/>
            </w:pPr>
            <w:r>
              <w:t>-</w:t>
            </w:r>
            <w:r>
              <w:tab/>
              <w:t>-</w:t>
            </w:r>
            <w:r>
              <w:tab/>
              <w:t>Other</w:t>
            </w:r>
          </w:p>
          <w:p w14:paraId="59107238" w14:textId="77777777" w:rsidR="00E546F5" w:rsidRDefault="00951CE2">
            <w:pPr>
              <w:pStyle w:val="Tier4"/>
            </w:pPr>
            <w:r>
              <w:t>-</w:t>
            </w:r>
            <w:r>
              <w:tab/>
              <w:t>-</w:t>
            </w:r>
            <w:r>
              <w:tab/>
              <w:t>-</w:t>
            </w:r>
            <w:r>
              <w:tab/>
              <w:t>Other</w:t>
            </w:r>
          </w:p>
          <w:p w14:paraId="59107239" w14:textId="77777777" w:rsidR="00E546F5" w:rsidRDefault="00951CE2">
            <w:pPr>
              <w:pStyle w:val="Tier4Bullet"/>
            </w:pPr>
            <w:r>
              <w:tab/>
            </w:r>
            <w:r>
              <w:tab/>
            </w:r>
            <w:r>
              <w:tab/>
              <w:t>-</w:t>
            </w:r>
            <w:r>
              <w:tab/>
              <w:t>for incorpora</w:t>
            </w:r>
            <w:r>
              <w:t>tion in ships, boats or other vessels listed in Table 1, for the purposes of their construction, repair, maintenance or conversion;</w:t>
            </w:r>
          </w:p>
          <w:p w14:paraId="5910723A" w14:textId="77777777" w:rsidR="00E546F5" w:rsidRDefault="00951CE2">
            <w:pPr>
              <w:pStyle w:val="Tier4Bullet"/>
            </w:pPr>
            <w:r>
              <w:tab/>
            </w:r>
            <w:r>
              <w:tab/>
            </w:r>
            <w:r>
              <w:tab/>
              <w:t>-</w:t>
            </w:r>
            <w:r>
              <w:tab/>
              <w:t>for fitting to or equipping such ships, boats or other vessels;</w:t>
            </w:r>
          </w:p>
          <w:p w14:paraId="5910723B" w14:textId="77777777" w:rsidR="00E546F5" w:rsidRDefault="00951CE2">
            <w:pPr>
              <w:pStyle w:val="Tier4Bullet"/>
            </w:pPr>
            <w:r>
              <w:tab/>
            </w:r>
            <w:r>
              <w:tab/>
            </w:r>
            <w:r>
              <w:tab/>
              <w:t>-</w:t>
            </w:r>
            <w:r>
              <w:tab/>
              <w:t>for incorporation, for the purposes of their const</w:t>
            </w:r>
            <w:r>
              <w:t>ruction, repair, maintenance or conversion, in drilling or production platforms listed below: fixed, of subheading ex 8430 49 or floating or submersible of subheading 8905 20;</w:t>
            </w:r>
          </w:p>
          <w:p w14:paraId="5910723C" w14:textId="77777777" w:rsidR="00E546F5" w:rsidRDefault="00951CE2">
            <w:pPr>
              <w:pStyle w:val="Tier4Bullet"/>
            </w:pPr>
            <w:r>
              <w:tab/>
            </w:r>
            <w:r>
              <w:tab/>
            </w:r>
            <w:r>
              <w:tab/>
              <w:t>-</w:t>
            </w:r>
            <w:r>
              <w:tab/>
              <w:t>for equipping the above platforms;</w:t>
            </w:r>
          </w:p>
          <w:p w14:paraId="5910723D" w14:textId="77777777" w:rsidR="00E546F5" w:rsidRDefault="00951CE2">
            <w:pPr>
              <w:pStyle w:val="Tier4Bullet"/>
            </w:pP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3E" w14:textId="77777777" w:rsidR="00E546F5" w:rsidRDefault="00951CE2">
            <w:pPr>
              <w:pStyle w:val="NormalinTable"/>
            </w:pPr>
            <w:r>
              <w:t>0.0%</w:t>
            </w:r>
          </w:p>
        </w:tc>
      </w:tr>
      <w:tr w:rsidR="00E546F5" w14:paraId="591072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40" w14:textId="77777777" w:rsidR="00E546F5" w:rsidRDefault="00951CE2">
            <w:pPr>
              <w:pStyle w:val="NormalinTable"/>
            </w:pPr>
            <w:r>
              <w:t>8476000000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41" w14:textId="77777777" w:rsidR="00E546F5" w:rsidRDefault="00951CE2">
            <w:pPr>
              <w:pStyle w:val="Tier1"/>
            </w:pPr>
            <w:r>
              <w:t>Automatic goods-vending machines (for example, postage stamp, cigarette, food or beverage machines), including money-changing machines</w:t>
            </w:r>
          </w:p>
          <w:p w14:paraId="59107242"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7243" w14:textId="77777777" w:rsidR="00E546F5" w:rsidRDefault="00951CE2">
            <w:pPr>
              <w:pStyle w:val="Tier1Bullet"/>
            </w:pPr>
            <w:r>
              <w:t>-</w:t>
            </w:r>
            <w:r>
              <w:tab/>
              <w:t>for fitting to or equipping such ships, boats or other vessels;</w:t>
            </w:r>
          </w:p>
          <w:p w14:paraId="59107244"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7245" w14:textId="77777777" w:rsidR="00E546F5" w:rsidRDefault="00951CE2">
            <w:pPr>
              <w:pStyle w:val="Tier1Bullet"/>
            </w:pPr>
            <w:r>
              <w:t>-</w:t>
            </w:r>
            <w:r>
              <w:tab/>
              <w:t>for equipping the above platforms;</w:t>
            </w:r>
          </w:p>
          <w:p w14:paraId="5910724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47" w14:textId="77777777" w:rsidR="00E546F5" w:rsidRDefault="00951CE2">
            <w:pPr>
              <w:pStyle w:val="NormalinTable"/>
            </w:pPr>
            <w:r>
              <w:t>0.0%</w:t>
            </w:r>
          </w:p>
        </w:tc>
      </w:tr>
      <w:tr w:rsidR="00E546F5" w14:paraId="591072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49" w14:textId="77777777" w:rsidR="00E546F5" w:rsidRDefault="00951CE2">
            <w:pPr>
              <w:pStyle w:val="NormalinTable"/>
            </w:pPr>
            <w:r>
              <w:t>8479000000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4A" w14:textId="77777777" w:rsidR="00E546F5" w:rsidRDefault="00951CE2">
            <w:pPr>
              <w:pStyle w:val="Tier1"/>
            </w:pPr>
            <w:r>
              <w:t>Machines an</w:t>
            </w:r>
            <w:r>
              <w:t>d mechanical appliances having individual functions, not specified or included elsewhere in this chapter</w:t>
            </w:r>
          </w:p>
          <w:p w14:paraId="5910724B" w14:textId="77777777" w:rsidR="00E546F5" w:rsidRDefault="00951CE2">
            <w:pPr>
              <w:pStyle w:val="Tier1Bullet"/>
            </w:pPr>
            <w:r>
              <w:t>-</w:t>
            </w:r>
            <w:r>
              <w:tab/>
              <w:t>use by, or on behalf of, the UK Armed Forces, individually or in cooperation with other States</w:t>
            </w:r>
          </w:p>
          <w:p w14:paraId="5910724C" w14:textId="77777777" w:rsidR="00E546F5" w:rsidRDefault="00951CE2">
            <w:pPr>
              <w:pStyle w:val="Tier1Bullet"/>
            </w:pPr>
            <w:r>
              <w:tab/>
              <w:t xml:space="preserve">a) for defending the territorial integrity of the </w:t>
            </w:r>
            <w:r>
              <w:t>United Kingdom, or</w:t>
            </w:r>
          </w:p>
          <w:p w14:paraId="5910724D" w14:textId="77777777" w:rsidR="00E546F5" w:rsidRDefault="00951CE2">
            <w:pPr>
              <w:pStyle w:val="Tier1Bullet"/>
            </w:pPr>
            <w:r>
              <w:tab/>
              <w:t>b) in participating in international peace-keeping or support operations, or</w:t>
            </w:r>
          </w:p>
          <w:p w14:paraId="5910724E" w14:textId="77777777" w:rsidR="00E546F5" w:rsidRDefault="00951CE2">
            <w:pPr>
              <w:pStyle w:val="Tier1Bullet"/>
            </w:pPr>
            <w:r>
              <w:tab/>
              <w:t>c) for other military purposes like the protection of nationals of the United Kingdom from social or military unrest or,</w:t>
            </w:r>
          </w:p>
          <w:p w14:paraId="5910724F" w14:textId="77777777" w:rsidR="00E546F5" w:rsidRDefault="00951CE2">
            <w:pPr>
              <w:pStyle w:val="Tier1Bullet"/>
            </w:pPr>
            <w:r>
              <w:tab/>
              <w:t>d) for training purposes, or</w:t>
            </w:r>
          </w:p>
          <w:p w14:paraId="59107250" w14:textId="77777777" w:rsidR="00E546F5" w:rsidRDefault="00951CE2">
            <w:pPr>
              <w:pStyle w:val="Tier1Bullet"/>
            </w:pPr>
            <w:r>
              <w:tab/>
              <w:t>e) tem</w:t>
            </w:r>
            <w:r>
              <w:t>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51" w14:textId="77777777" w:rsidR="00E546F5" w:rsidRDefault="00951CE2">
            <w:pPr>
              <w:pStyle w:val="NormalinTable"/>
            </w:pPr>
            <w:r>
              <w:t>0.0%</w:t>
            </w:r>
          </w:p>
        </w:tc>
      </w:tr>
      <w:tr w:rsidR="00E546F5" w14:paraId="591072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53" w14:textId="77777777" w:rsidR="00E546F5" w:rsidRDefault="00951CE2">
            <w:pPr>
              <w:pStyle w:val="NormalinTable"/>
            </w:pPr>
            <w:r>
              <w:t>8479309000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54" w14:textId="77777777" w:rsidR="00E546F5" w:rsidRDefault="00951CE2">
            <w:pPr>
              <w:pStyle w:val="Tier1"/>
            </w:pPr>
            <w:r>
              <w:t>Machines and mechanical appliances having individual functions, not specified or included elsewhere in this chapter</w:t>
            </w:r>
          </w:p>
          <w:p w14:paraId="59107255" w14:textId="77777777" w:rsidR="00E546F5" w:rsidRDefault="00951CE2">
            <w:pPr>
              <w:pStyle w:val="Tier2"/>
            </w:pPr>
            <w:r>
              <w:t>-</w:t>
            </w:r>
            <w:r>
              <w:tab/>
              <w:t>Pres</w:t>
            </w:r>
            <w:r>
              <w:t>ses for the manufacture of particle board or fibre building board of wood or other ligneous materials and other machinery for treating wood or cork</w:t>
            </w:r>
          </w:p>
          <w:p w14:paraId="59107256" w14:textId="77777777" w:rsidR="00E546F5" w:rsidRDefault="00951CE2">
            <w:pPr>
              <w:pStyle w:val="Tier3"/>
            </w:pPr>
            <w:r>
              <w:t>-</w:t>
            </w:r>
            <w:r>
              <w:tab/>
              <w:t>-</w:t>
            </w:r>
            <w:r>
              <w:tab/>
              <w:t>Other</w:t>
            </w:r>
          </w:p>
          <w:p w14:paraId="59107257"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7258" w14:textId="77777777" w:rsidR="00E546F5" w:rsidRDefault="00951CE2">
            <w:pPr>
              <w:pStyle w:val="Tier3Bullet"/>
            </w:pPr>
            <w:r>
              <w:tab/>
            </w:r>
            <w:r>
              <w:tab/>
              <w:t>-</w:t>
            </w:r>
            <w:r>
              <w:tab/>
              <w:t>for fitting to or equipping such ships, boats or other vessels;</w:t>
            </w:r>
          </w:p>
          <w:p w14:paraId="59107259"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725A" w14:textId="77777777" w:rsidR="00E546F5" w:rsidRDefault="00951CE2">
            <w:pPr>
              <w:pStyle w:val="Tier3Bullet"/>
            </w:pPr>
            <w:r>
              <w:tab/>
            </w:r>
            <w:r>
              <w:tab/>
              <w:t>-</w:t>
            </w:r>
            <w:r>
              <w:tab/>
              <w:t>for equipping the above platforms;</w:t>
            </w:r>
          </w:p>
          <w:p w14:paraId="5910725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5C" w14:textId="77777777" w:rsidR="00E546F5" w:rsidRDefault="00951CE2">
            <w:pPr>
              <w:pStyle w:val="NormalinTable"/>
            </w:pPr>
            <w:r>
              <w:t>0.0%</w:t>
            </w:r>
          </w:p>
        </w:tc>
      </w:tr>
      <w:tr w:rsidR="00E546F5" w14:paraId="5910726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5E" w14:textId="77777777" w:rsidR="00E546F5" w:rsidRDefault="00951CE2">
            <w:pPr>
              <w:pStyle w:val="NormalinTable"/>
            </w:pPr>
            <w:r>
              <w:t>8479600000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5F" w14:textId="77777777" w:rsidR="00E546F5" w:rsidRDefault="00951CE2">
            <w:pPr>
              <w:pStyle w:val="Tier1"/>
            </w:pPr>
            <w:r>
              <w:t>Machines and mechanical applianc</w:t>
            </w:r>
            <w:r>
              <w:t>es having individual functions, not specified or included elsewhere in this chapter</w:t>
            </w:r>
          </w:p>
          <w:p w14:paraId="59107260" w14:textId="77777777" w:rsidR="00E546F5" w:rsidRDefault="00951CE2">
            <w:pPr>
              <w:pStyle w:val="Tier2"/>
            </w:pPr>
            <w:r>
              <w:t>-</w:t>
            </w:r>
            <w:r>
              <w:tab/>
              <w:t>Evaporative air coolers</w:t>
            </w:r>
          </w:p>
          <w:p w14:paraId="59107261" w14:textId="77777777" w:rsidR="00E546F5" w:rsidRDefault="00951CE2">
            <w:pPr>
              <w:pStyle w:val="Tier2Bullet"/>
            </w:pPr>
            <w:r>
              <w:tab/>
              <w:t>-</w:t>
            </w:r>
            <w:r>
              <w:tab/>
              <w:t xml:space="preserve">for incorporation in ships, boats or other vessels listed in Table 1, for the purposes of their construction, repair, maintenance or </w:t>
            </w:r>
            <w:r>
              <w:t>conversion;</w:t>
            </w:r>
          </w:p>
          <w:p w14:paraId="59107262" w14:textId="77777777" w:rsidR="00E546F5" w:rsidRDefault="00951CE2">
            <w:pPr>
              <w:pStyle w:val="Tier2Bullet"/>
            </w:pPr>
            <w:r>
              <w:tab/>
              <w:t>-</w:t>
            </w:r>
            <w:r>
              <w:tab/>
              <w:t>for fitting to or equipping such ships, boats or other vessels;</w:t>
            </w:r>
          </w:p>
          <w:p w14:paraId="5910726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7264" w14:textId="77777777" w:rsidR="00E546F5" w:rsidRDefault="00951CE2">
            <w:pPr>
              <w:pStyle w:val="Tier2Bullet"/>
            </w:pPr>
            <w:r>
              <w:tab/>
              <w:t>-</w:t>
            </w:r>
            <w:r>
              <w:tab/>
              <w:t>for equipping the above platforms;</w:t>
            </w:r>
          </w:p>
          <w:p w14:paraId="5910726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66" w14:textId="77777777" w:rsidR="00E546F5" w:rsidRDefault="00951CE2">
            <w:pPr>
              <w:pStyle w:val="NormalinTable"/>
            </w:pPr>
            <w:r>
              <w:t>0.0%</w:t>
            </w:r>
          </w:p>
        </w:tc>
      </w:tr>
      <w:tr w:rsidR="00E546F5" w14:paraId="591072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68" w14:textId="77777777" w:rsidR="00E546F5" w:rsidRDefault="00951CE2">
            <w:pPr>
              <w:pStyle w:val="NormalinTable"/>
            </w:pPr>
            <w:r>
              <w:t>8479790000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69" w14:textId="77777777" w:rsidR="00E546F5" w:rsidRDefault="00951CE2">
            <w:pPr>
              <w:pStyle w:val="Tier1"/>
            </w:pPr>
            <w:r>
              <w:t xml:space="preserve">Machines and mechanical appliances having individual functions, not </w:t>
            </w:r>
            <w:r>
              <w:t>specified or included elsewhere in this chapter</w:t>
            </w:r>
          </w:p>
          <w:p w14:paraId="5910726A" w14:textId="77777777" w:rsidR="00E546F5" w:rsidRDefault="00951CE2">
            <w:pPr>
              <w:pStyle w:val="Tier2"/>
            </w:pPr>
            <w:r>
              <w:t>-</w:t>
            </w:r>
            <w:r>
              <w:tab/>
              <w:t>Passenger boarding bridges</w:t>
            </w:r>
          </w:p>
          <w:p w14:paraId="5910726B" w14:textId="77777777" w:rsidR="00E546F5" w:rsidRDefault="00951CE2">
            <w:pPr>
              <w:pStyle w:val="Tier3"/>
            </w:pPr>
            <w:r>
              <w:t>-</w:t>
            </w:r>
            <w:r>
              <w:tab/>
              <w:t>-</w:t>
            </w:r>
            <w:r>
              <w:tab/>
              <w:t>Other</w:t>
            </w:r>
          </w:p>
          <w:p w14:paraId="5910726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26D" w14:textId="77777777" w:rsidR="00E546F5" w:rsidRDefault="00951CE2">
            <w:pPr>
              <w:pStyle w:val="Tier3Bullet"/>
            </w:pPr>
            <w:r>
              <w:tab/>
            </w:r>
            <w:r>
              <w:tab/>
              <w:t>-</w:t>
            </w:r>
            <w:r>
              <w:tab/>
              <w:t xml:space="preserve">for </w:t>
            </w:r>
            <w:r>
              <w:t>fitting to or equipping such ships, boats or other vessels;</w:t>
            </w:r>
          </w:p>
          <w:p w14:paraId="5910726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726F" w14:textId="77777777" w:rsidR="00E546F5" w:rsidRDefault="00951CE2">
            <w:pPr>
              <w:pStyle w:val="Tier3Bullet"/>
            </w:pPr>
            <w:r>
              <w:tab/>
            </w:r>
            <w:r>
              <w:tab/>
              <w:t>-</w:t>
            </w:r>
            <w:r>
              <w:tab/>
              <w:t>for equipping the above platforms;</w:t>
            </w:r>
          </w:p>
          <w:p w14:paraId="5910727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71" w14:textId="77777777" w:rsidR="00E546F5" w:rsidRDefault="00951CE2">
            <w:pPr>
              <w:pStyle w:val="NormalinTable"/>
            </w:pPr>
            <w:r>
              <w:t>0.0%</w:t>
            </w:r>
          </w:p>
        </w:tc>
      </w:tr>
      <w:tr w:rsidR="00E546F5" w14:paraId="591072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73" w14:textId="77777777" w:rsidR="00E546F5" w:rsidRDefault="00951CE2">
            <w:pPr>
              <w:pStyle w:val="NormalinTable"/>
            </w:pPr>
            <w:r>
              <w:t>8479893000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74" w14:textId="77777777" w:rsidR="00E546F5" w:rsidRDefault="00951CE2">
            <w:pPr>
              <w:pStyle w:val="Tier1"/>
            </w:pPr>
            <w:r>
              <w:t>Machines and mechanical appliances having individual functions, not specified or included elsew</w:t>
            </w:r>
            <w:r>
              <w:t>here in this chapter</w:t>
            </w:r>
          </w:p>
          <w:p w14:paraId="59107275" w14:textId="77777777" w:rsidR="00E546F5" w:rsidRDefault="00951CE2">
            <w:pPr>
              <w:pStyle w:val="Tier2"/>
            </w:pPr>
            <w:r>
              <w:t>-</w:t>
            </w:r>
            <w:r>
              <w:tab/>
              <w:t>Other machines and mechanical appliances</w:t>
            </w:r>
          </w:p>
          <w:p w14:paraId="59107276" w14:textId="77777777" w:rsidR="00E546F5" w:rsidRDefault="00951CE2">
            <w:pPr>
              <w:pStyle w:val="Tier3"/>
            </w:pPr>
            <w:r>
              <w:t>-</w:t>
            </w:r>
            <w:r>
              <w:tab/>
              <w:t>-</w:t>
            </w:r>
            <w:r>
              <w:tab/>
              <w:t>Other</w:t>
            </w:r>
          </w:p>
          <w:p w14:paraId="59107277" w14:textId="77777777" w:rsidR="00E546F5" w:rsidRDefault="00951CE2">
            <w:pPr>
              <w:pStyle w:val="Tier4"/>
            </w:pPr>
            <w:r>
              <w:t>-</w:t>
            </w:r>
            <w:r>
              <w:tab/>
              <w:t>-</w:t>
            </w:r>
            <w:r>
              <w:tab/>
              <w:t>-</w:t>
            </w:r>
            <w:r>
              <w:tab/>
              <w:t>Mobile hydraulic-powered mine roof supports</w:t>
            </w:r>
          </w:p>
          <w:p w14:paraId="59107278"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7279" w14:textId="77777777" w:rsidR="00E546F5" w:rsidRDefault="00951CE2">
            <w:pPr>
              <w:pStyle w:val="Tier4Bullet"/>
            </w:pPr>
            <w:r>
              <w:tab/>
            </w:r>
            <w:r>
              <w:tab/>
            </w:r>
            <w:r>
              <w:tab/>
              <w:t>-</w:t>
            </w:r>
            <w:r>
              <w:tab/>
              <w:t>for fitting to or equipping such ships, boats or other vessels;</w:t>
            </w:r>
          </w:p>
          <w:p w14:paraId="5910727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727B" w14:textId="77777777" w:rsidR="00E546F5" w:rsidRDefault="00951CE2">
            <w:pPr>
              <w:pStyle w:val="Tier4Bullet"/>
            </w:pPr>
            <w:r>
              <w:tab/>
            </w:r>
            <w:r>
              <w:tab/>
            </w:r>
            <w:r>
              <w:tab/>
              <w:t>-</w:t>
            </w:r>
            <w:r>
              <w:tab/>
              <w:t>for equipping the above platforms;</w:t>
            </w:r>
          </w:p>
          <w:p w14:paraId="5910727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7D" w14:textId="77777777" w:rsidR="00E546F5" w:rsidRDefault="00951CE2">
            <w:pPr>
              <w:pStyle w:val="NormalinTable"/>
            </w:pPr>
            <w:r>
              <w:t>0.0%</w:t>
            </w:r>
          </w:p>
        </w:tc>
      </w:tr>
      <w:tr w:rsidR="00E546F5" w14:paraId="591072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7F" w14:textId="77777777" w:rsidR="00E546F5" w:rsidRDefault="00951CE2">
            <w:pPr>
              <w:pStyle w:val="NormalinTable"/>
            </w:pPr>
            <w:r>
              <w:t>8479896000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80" w14:textId="77777777" w:rsidR="00E546F5" w:rsidRDefault="00951CE2">
            <w:pPr>
              <w:pStyle w:val="Tier1"/>
            </w:pPr>
            <w:r>
              <w:t xml:space="preserve">Machines and mechanical appliances having </w:t>
            </w:r>
            <w:r>
              <w:t>individual functions, not specified or included elsewhere in this chapter</w:t>
            </w:r>
          </w:p>
          <w:p w14:paraId="59107281" w14:textId="77777777" w:rsidR="00E546F5" w:rsidRDefault="00951CE2">
            <w:pPr>
              <w:pStyle w:val="Tier2"/>
            </w:pPr>
            <w:r>
              <w:t>-</w:t>
            </w:r>
            <w:r>
              <w:tab/>
              <w:t>Other machines and mechanical appliances</w:t>
            </w:r>
          </w:p>
          <w:p w14:paraId="59107282" w14:textId="77777777" w:rsidR="00E546F5" w:rsidRDefault="00951CE2">
            <w:pPr>
              <w:pStyle w:val="Tier3"/>
            </w:pPr>
            <w:r>
              <w:t>-</w:t>
            </w:r>
            <w:r>
              <w:tab/>
              <w:t>-</w:t>
            </w:r>
            <w:r>
              <w:tab/>
              <w:t>Other</w:t>
            </w:r>
          </w:p>
          <w:p w14:paraId="59107283" w14:textId="77777777" w:rsidR="00E546F5" w:rsidRDefault="00951CE2">
            <w:pPr>
              <w:pStyle w:val="Tier4"/>
            </w:pPr>
            <w:r>
              <w:t>-</w:t>
            </w:r>
            <w:r>
              <w:tab/>
              <w:t>-</w:t>
            </w:r>
            <w:r>
              <w:tab/>
              <w:t>-</w:t>
            </w:r>
            <w:r>
              <w:tab/>
              <w:t>Central greasing systems</w:t>
            </w:r>
          </w:p>
          <w:p w14:paraId="59107284" w14:textId="77777777" w:rsidR="00E546F5" w:rsidRDefault="00951CE2">
            <w:pPr>
              <w:pStyle w:val="Tier4Bullet"/>
            </w:pPr>
            <w:r>
              <w:tab/>
            </w:r>
            <w:r>
              <w:tab/>
            </w:r>
            <w:r>
              <w:tab/>
              <w:t>-</w:t>
            </w:r>
            <w:r>
              <w:tab/>
              <w:t>for incorporation in ships, boats or other vessels listed in Table 1, for the purposes of the</w:t>
            </w:r>
            <w:r>
              <w:t>ir construction, repair, maintenance or conversion;</w:t>
            </w:r>
          </w:p>
          <w:p w14:paraId="59107285" w14:textId="77777777" w:rsidR="00E546F5" w:rsidRDefault="00951CE2">
            <w:pPr>
              <w:pStyle w:val="Tier4Bullet"/>
            </w:pPr>
            <w:r>
              <w:tab/>
            </w:r>
            <w:r>
              <w:tab/>
            </w:r>
            <w:r>
              <w:tab/>
              <w:t>-</w:t>
            </w:r>
            <w:r>
              <w:tab/>
              <w:t>for fitting to or equipping such ships, boats or other vessels;</w:t>
            </w:r>
          </w:p>
          <w:p w14:paraId="59107286"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14:paraId="59107287" w14:textId="77777777" w:rsidR="00E546F5" w:rsidRDefault="00951CE2">
            <w:pPr>
              <w:pStyle w:val="Tier4Bullet"/>
            </w:pPr>
            <w:r>
              <w:tab/>
            </w:r>
            <w:r>
              <w:tab/>
            </w:r>
            <w:r>
              <w:tab/>
              <w:t>-</w:t>
            </w:r>
            <w:r>
              <w:tab/>
              <w:t>for equipping the above platforms;</w:t>
            </w:r>
          </w:p>
          <w:p w14:paraId="5910728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89" w14:textId="77777777" w:rsidR="00E546F5" w:rsidRDefault="00951CE2">
            <w:pPr>
              <w:pStyle w:val="NormalinTable"/>
            </w:pPr>
            <w:r>
              <w:t>0.0%</w:t>
            </w:r>
          </w:p>
        </w:tc>
      </w:tr>
      <w:tr w:rsidR="00E546F5" w14:paraId="591072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28B" w14:textId="77777777" w:rsidR="00E546F5" w:rsidRDefault="00951CE2">
            <w:pPr>
              <w:pStyle w:val="NormalinTable"/>
            </w:pPr>
            <w:r>
              <w:rPr>
                <w:color w:val="000000"/>
                <w:szCs w:val="16"/>
              </w:rPr>
              <w:t>8479899750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8C" w14:textId="77777777" w:rsidR="00E546F5" w:rsidRDefault="00951CE2">
            <w:pPr>
              <w:pStyle w:val="Tier1"/>
            </w:pPr>
            <w:r>
              <w:rPr>
                <w:color w:val="000000"/>
                <w:szCs w:val="16"/>
              </w:rPr>
              <w:t xml:space="preserve">Machines and </w:t>
            </w:r>
            <w:r>
              <w:rPr>
                <w:color w:val="000000"/>
                <w:szCs w:val="16"/>
              </w:rPr>
              <w:t>mechanical appliances having individual functions, not specified or included elsewhere in this chapter</w:t>
            </w:r>
            <w:r>
              <w:rPr>
                <w:color w:val="000000"/>
                <w:szCs w:val="16"/>
              </w:rPr>
              <w:br/>
            </w:r>
            <w:r>
              <w:rPr>
                <w:color w:val="000000"/>
                <w:szCs w:val="16"/>
              </w:rPr>
              <w:t>- Other machines and mechanical appliances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xml:space="preserve">- - - - Machinery, being components of a production line for the manufacture of lithium </w:t>
            </w:r>
            <w:r>
              <w:rPr>
                <w:color w:val="000000"/>
                <w:szCs w:val="16"/>
              </w:rPr>
              <w:t>ion batteries for passenger electric motor vehicles, for the construction of such a production line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8D" w14:textId="77777777" w:rsidR="00E546F5" w:rsidRDefault="00951CE2">
            <w:pPr>
              <w:pStyle w:val="NormalinTable"/>
            </w:pPr>
            <w:r>
              <w:t>0.0%</w:t>
            </w:r>
          </w:p>
        </w:tc>
      </w:tr>
      <w:tr w:rsidR="00E546F5" w14:paraId="591072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28F" w14:textId="77777777" w:rsidR="00E546F5" w:rsidRDefault="00951CE2">
            <w:pPr>
              <w:pStyle w:val="NormalinTable"/>
            </w:pPr>
            <w:r>
              <w:rPr>
                <w:color w:val="000000"/>
                <w:szCs w:val="16"/>
              </w:rPr>
              <w:t>8479899780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90" w14:textId="77777777" w:rsidR="00E546F5" w:rsidRDefault="00951CE2">
            <w:pPr>
              <w:pStyle w:val="Tier1"/>
            </w:pPr>
            <w:r>
              <w:rPr>
                <w:color w:val="000000"/>
                <w:szCs w:val="16"/>
              </w:rPr>
              <w:t>Machines and mechanical appliances having individual functions, not specified or included elsewhere in this chapter</w:t>
            </w:r>
            <w:r>
              <w:rPr>
                <w:color w:val="000000"/>
                <w:szCs w:val="16"/>
              </w:rPr>
              <w:br/>
            </w:r>
            <w:r>
              <w:rPr>
                <w:color w:val="000000"/>
                <w:szCs w:val="16"/>
              </w:rPr>
              <w:t xml:space="preserve">- Other </w:t>
            </w:r>
            <w:r>
              <w:rPr>
                <w:color w:val="000000"/>
                <w:szCs w:val="16"/>
              </w:rPr>
              <w:t>machines and mechanical appliances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Machinery for the production of a sub assembled component (anode conductor and the negative closing cap) for the manufacture of AA and/or AAA alkaline batteries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91" w14:textId="77777777" w:rsidR="00E546F5" w:rsidRDefault="00951CE2">
            <w:pPr>
              <w:pStyle w:val="NormalinTable"/>
            </w:pPr>
            <w:r>
              <w:t>0.0%</w:t>
            </w:r>
          </w:p>
        </w:tc>
      </w:tr>
      <w:tr w:rsidR="00E546F5" w14:paraId="591072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93" w14:textId="77777777" w:rsidR="00E546F5" w:rsidRDefault="00951CE2">
            <w:pPr>
              <w:pStyle w:val="NormalinTable"/>
            </w:pPr>
            <w:r>
              <w:t>8479899790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94" w14:textId="77777777" w:rsidR="00E546F5" w:rsidRDefault="00951CE2">
            <w:pPr>
              <w:pStyle w:val="Tier1"/>
            </w:pPr>
            <w:r>
              <w:t xml:space="preserve">Machines and </w:t>
            </w:r>
            <w:r>
              <w:t>mechanical appliances having individual functions, not specified or included elsewhere in this chapter</w:t>
            </w:r>
          </w:p>
          <w:p w14:paraId="59107295" w14:textId="77777777" w:rsidR="00E546F5" w:rsidRDefault="00951CE2">
            <w:pPr>
              <w:pStyle w:val="Tier2"/>
            </w:pPr>
            <w:r>
              <w:t>-</w:t>
            </w:r>
            <w:r>
              <w:tab/>
              <w:t>Other machines and mechanical appliances</w:t>
            </w:r>
          </w:p>
          <w:p w14:paraId="59107296" w14:textId="77777777" w:rsidR="00E546F5" w:rsidRDefault="00951CE2">
            <w:pPr>
              <w:pStyle w:val="Tier3"/>
            </w:pPr>
            <w:r>
              <w:t>-</w:t>
            </w:r>
            <w:r>
              <w:tab/>
              <w:t>-</w:t>
            </w:r>
            <w:r>
              <w:tab/>
              <w:t>Other</w:t>
            </w:r>
          </w:p>
          <w:p w14:paraId="59107297" w14:textId="77777777" w:rsidR="00E546F5" w:rsidRDefault="00951CE2">
            <w:pPr>
              <w:pStyle w:val="Tier4"/>
            </w:pPr>
            <w:r>
              <w:t>-</w:t>
            </w:r>
            <w:r>
              <w:tab/>
              <w:t>-</w:t>
            </w:r>
            <w:r>
              <w:tab/>
              <w:t>-</w:t>
            </w:r>
            <w:r>
              <w:tab/>
              <w:t>Other</w:t>
            </w:r>
          </w:p>
          <w:p w14:paraId="59107298" w14:textId="77777777" w:rsidR="00E546F5" w:rsidRDefault="00951CE2">
            <w:pPr>
              <w:pStyle w:val="Tier5"/>
            </w:pPr>
            <w:r>
              <w:t>-</w:t>
            </w:r>
            <w:r>
              <w:tab/>
              <w:t>-</w:t>
            </w:r>
            <w:r>
              <w:tab/>
              <w:t>-</w:t>
            </w:r>
            <w:r>
              <w:tab/>
              <w:t>-</w:t>
            </w:r>
            <w:r>
              <w:tab/>
              <w:t>Other</w:t>
            </w:r>
          </w:p>
          <w:p w14:paraId="59107299"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729A" w14:textId="77777777" w:rsidR="00E546F5" w:rsidRDefault="00951CE2">
            <w:pPr>
              <w:pStyle w:val="Tier5Bullet"/>
            </w:pPr>
            <w:r>
              <w:tab/>
            </w:r>
            <w:r>
              <w:tab/>
            </w:r>
            <w:r>
              <w:tab/>
            </w:r>
            <w:r>
              <w:tab/>
              <w:t>-</w:t>
            </w:r>
            <w:r>
              <w:tab/>
              <w:t>for fitting to or equipping such ships, boats or other vessels;</w:t>
            </w:r>
          </w:p>
          <w:p w14:paraId="5910729B"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729C" w14:textId="77777777" w:rsidR="00E546F5" w:rsidRDefault="00951CE2">
            <w:pPr>
              <w:pStyle w:val="Tier5Bullet"/>
            </w:pPr>
            <w:r>
              <w:tab/>
            </w:r>
            <w:r>
              <w:tab/>
            </w:r>
            <w:r>
              <w:tab/>
            </w:r>
            <w:r>
              <w:tab/>
              <w:t>-</w:t>
            </w:r>
            <w:r>
              <w:tab/>
              <w:t>for equipping the above platforms;</w:t>
            </w:r>
          </w:p>
          <w:p w14:paraId="5910729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9E" w14:textId="77777777" w:rsidR="00E546F5" w:rsidRDefault="00951CE2">
            <w:pPr>
              <w:pStyle w:val="NormalinTable"/>
            </w:pPr>
            <w:r>
              <w:t>0.0%</w:t>
            </w:r>
          </w:p>
        </w:tc>
      </w:tr>
      <w:tr w:rsidR="00E546F5" w14:paraId="591072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A0" w14:textId="77777777" w:rsidR="00E546F5" w:rsidRDefault="00951CE2">
            <w:pPr>
              <w:pStyle w:val="NormalinTable"/>
            </w:pPr>
            <w:r>
              <w:t>8479902080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A1" w14:textId="77777777" w:rsidR="00E546F5" w:rsidRDefault="00951CE2">
            <w:pPr>
              <w:pStyle w:val="Tier1"/>
            </w:pPr>
            <w:r>
              <w:t>Machines and mechanical appliances having individual functions, not specified or included elsewhere in this chapter</w:t>
            </w:r>
          </w:p>
          <w:p w14:paraId="591072A2" w14:textId="77777777" w:rsidR="00E546F5" w:rsidRDefault="00951CE2">
            <w:pPr>
              <w:pStyle w:val="Tier2"/>
            </w:pPr>
            <w:r>
              <w:t>-</w:t>
            </w:r>
            <w:r>
              <w:tab/>
              <w:t>Parts</w:t>
            </w:r>
          </w:p>
          <w:p w14:paraId="591072A3" w14:textId="77777777" w:rsidR="00E546F5" w:rsidRDefault="00951CE2">
            <w:pPr>
              <w:pStyle w:val="Tier3"/>
            </w:pPr>
            <w:r>
              <w:t>-</w:t>
            </w:r>
            <w:r>
              <w:tab/>
              <w:t>-</w:t>
            </w:r>
            <w:r>
              <w:tab/>
              <w:t>Other</w:t>
            </w:r>
          </w:p>
          <w:p w14:paraId="591072A4" w14:textId="77777777" w:rsidR="00E546F5" w:rsidRDefault="00951CE2">
            <w:pPr>
              <w:pStyle w:val="Tier4"/>
            </w:pPr>
            <w:r>
              <w:t>-</w:t>
            </w:r>
            <w:r>
              <w:tab/>
              <w:t>-</w:t>
            </w:r>
            <w:r>
              <w:tab/>
              <w:t>-</w:t>
            </w:r>
            <w:r>
              <w:tab/>
              <w:t>Of cast iron or cast steel</w:t>
            </w:r>
          </w:p>
          <w:p w14:paraId="591072A5" w14:textId="77777777" w:rsidR="00E546F5" w:rsidRDefault="00951CE2">
            <w:pPr>
              <w:pStyle w:val="Tier5"/>
            </w:pPr>
            <w:r>
              <w:t>-</w:t>
            </w:r>
            <w:r>
              <w:tab/>
              <w:t>-</w:t>
            </w:r>
            <w:r>
              <w:tab/>
              <w:t>-</w:t>
            </w:r>
            <w:r>
              <w:tab/>
              <w:t>-</w:t>
            </w:r>
            <w:r>
              <w:tab/>
              <w:t xml:space="preserve">Machinery, being components of a production line for the </w:t>
            </w:r>
            <w:r>
              <w:t>manufacture of lithium ion batteries for passenger electric motor vehicles, for the construction of such a production line</w:t>
            </w:r>
          </w:p>
          <w:p w14:paraId="591072A6" w14:textId="77777777" w:rsidR="00E546F5" w:rsidRDefault="00951CE2">
            <w:pPr>
              <w:pStyle w:val="Tier5Bullet"/>
            </w:pPr>
            <w:r>
              <w:tab/>
            </w:r>
            <w:r>
              <w:tab/>
            </w:r>
            <w:r>
              <w:tab/>
            </w:r>
            <w:r>
              <w:tab/>
              <w:t>-</w:t>
            </w:r>
            <w:r>
              <w:tab/>
              <w:t>for incorporation in ships, boats or other vessels listed in Table 1, for the purposes of their construction, repair, maintenan</w:t>
            </w:r>
            <w:r>
              <w:t>ce or conversion;</w:t>
            </w:r>
          </w:p>
          <w:p w14:paraId="591072A7" w14:textId="77777777" w:rsidR="00E546F5" w:rsidRDefault="00951CE2">
            <w:pPr>
              <w:pStyle w:val="Tier5Bullet"/>
            </w:pPr>
            <w:r>
              <w:tab/>
            </w:r>
            <w:r>
              <w:tab/>
            </w:r>
            <w:r>
              <w:tab/>
            </w:r>
            <w:r>
              <w:tab/>
              <w:t>-</w:t>
            </w:r>
            <w:r>
              <w:tab/>
              <w:t>for fitting to or equipping such ships, boats or other vessels;</w:t>
            </w:r>
          </w:p>
          <w:p w14:paraId="591072A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14:paraId="591072A9" w14:textId="77777777" w:rsidR="00E546F5" w:rsidRDefault="00951CE2">
            <w:pPr>
              <w:pStyle w:val="Tier5Bullet"/>
            </w:pPr>
            <w:r>
              <w:tab/>
            </w:r>
            <w:r>
              <w:tab/>
            </w:r>
            <w:r>
              <w:tab/>
            </w:r>
            <w:r>
              <w:tab/>
              <w:t>-</w:t>
            </w:r>
            <w:r>
              <w:tab/>
              <w:t>for equipping the above platforms;</w:t>
            </w:r>
          </w:p>
          <w:p w14:paraId="591072A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AB" w14:textId="77777777" w:rsidR="00E546F5" w:rsidRDefault="00951CE2">
            <w:pPr>
              <w:pStyle w:val="NormalinTable"/>
            </w:pPr>
            <w:r>
              <w:t>0.0%</w:t>
            </w:r>
          </w:p>
        </w:tc>
      </w:tr>
      <w:tr w:rsidR="00E546F5" w14:paraId="591072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AD" w14:textId="77777777" w:rsidR="00E546F5" w:rsidRDefault="00951CE2">
            <w:pPr>
              <w:pStyle w:val="NormalinTable"/>
            </w:pPr>
            <w:r>
              <w:t>8479902090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AE" w14:textId="77777777" w:rsidR="00E546F5" w:rsidRDefault="00951CE2">
            <w:pPr>
              <w:pStyle w:val="Tier1"/>
            </w:pPr>
            <w:r>
              <w:t xml:space="preserve">Machines and mechanical appliances having </w:t>
            </w:r>
            <w:r>
              <w:t>individual functions, not specified or included elsewhere in this chapter</w:t>
            </w:r>
          </w:p>
          <w:p w14:paraId="591072AF" w14:textId="77777777" w:rsidR="00E546F5" w:rsidRDefault="00951CE2">
            <w:pPr>
              <w:pStyle w:val="Tier2"/>
            </w:pPr>
            <w:r>
              <w:t>-</w:t>
            </w:r>
            <w:r>
              <w:tab/>
              <w:t>Parts</w:t>
            </w:r>
          </w:p>
          <w:p w14:paraId="591072B0" w14:textId="77777777" w:rsidR="00E546F5" w:rsidRDefault="00951CE2">
            <w:pPr>
              <w:pStyle w:val="Tier3"/>
            </w:pPr>
            <w:r>
              <w:t>-</w:t>
            </w:r>
            <w:r>
              <w:tab/>
              <w:t>-</w:t>
            </w:r>
            <w:r>
              <w:tab/>
              <w:t>Other</w:t>
            </w:r>
          </w:p>
          <w:p w14:paraId="591072B1" w14:textId="77777777" w:rsidR="00E546F5" w:rsidRDefault="00951CE2">
            <w:pPr>
              <w:pStyle w:val="Tier4"/>
            </w:pPr>
            <w:r>
              <w:t>-</w:t>
            </w:r>
            <w:r>
              <w:tab/>
              <w:t>-</w:t>
            </w:r>
            <w:r>
              <w:tab/>
              <w:t>-</w:t>
            </w:r>
            <w:r>
              <w:tab/>
              <w:t>Of cast iron or cast steel</w:t>
            </w:r>
          </w:p>
          <w:p w14:paraId="591072B2" w14:textId="77777777" w:rsidR="00E546F5" w:rsidRDefault="00951CE2">
            <w:pPr>
              <w:pStyle w:val="Tier5"/>
            </w:pPr>
            <w:r>
              <w:t>-</w:t>
            </w:r>
            <w:r>
              <w:tab/>
              <w:t>-</w:t>
            </w:r>
            <w:r>
              <w:tab/>
              <w:t>-</w:t>
            </w:r>
            <w:r>
              <w:tab/>
              <w:t>-</w:t>
            </w:r>
            <w:r>
              <w:tab/>
              <w:t>Other</w:t>
            </w:r>
          </w:p>
          <w:p w14:paraId="591072B3" w14:textId="77777777" w:rsidR="00E546F5" w:rsidRDefault="00951CE2">
            <w:pPr>
              <w:pStyle w:val="Tier5Bullet"/>
            </w:pPr>
            <w:r>
              <w:tab/>
            </w:r>
            <w:r>
              <w:tab/>
            </w:r>
            <w:r>
              <w:tab/>
            </w:r>
            <w:r>
              <w:tab/>
              <w:t>-</w:t>
            </w:r>
            <w:r>
              <w:tab/>
              <w:t>for incorporation in ships, boats or other vessels listed in Table 1, for the purposes of their construction, r</w:t>
            </w:r>
            <w:r>
              <w:t>epair, maintenance or conversion;</w:t>
            </w:r>
          </w:p>
          <w:p w14:paraId="591072B4" w14:textId="77777777" w:rsidR="00E546F5" w:rsidRDefault="00951CE2">
            <w:pPr>
              <w:pStyle w:val="Tier5Bullet"/>
            </w:pPr>
            <w:r>
              <w:tab/>
            </w:r>
            <w:r>
              <w:tab/>
            </w:r>
            <w:r>
              <w:tab/>
            </w:r>
            <w:r>
              <w:tab/>
              <w:t>-</w:t>
            </w:r>
            <w:r>
              <w:tab/>
              <w:t>for fitting to or equipping such ships, boats or other vessels;</w:t>
            </w:r>
          </w:p>
          <w:p w14:paraId="591072B5"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72B6" w14:textId="77777777" w:rsidR="00E546F5" w:rsidRDefault="00951CE2">
            <w:pPr>
              <w:pStyle w:val="Tier5Bullet"/>
            </w:pPr>
            <w:r>
              <w:tab/>
            </w:r>
            <w:r>
              <w:tab/>
            </w:r>
            <w:r>
              <w:tab/>
            </w:r>
            <w:r>
              <w:tab/>
              <w:t>-</w:t>
            </w:r>
            <w:r>
              <w:tab/>
              <w:t>for equipping the above platforms;</w:t>
            </w:r>
          </w:p>
          <w:p w14:paraId="591072B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B8" w14:textId="77777777" w:rsidR="00E546F5" w:rsidRDefault="00951CE2">
            <w:pPr>
              <w:pStyle w:val="NormalinTable"/>
            </w:pPr>
            <w:r>
              <w:t>0.0%</w:t>
            </w:r>
          </w:p>
        </w:tc>
      </w:tr>
      <w:tr w:rsidR="00E546F5" w14:paraId="591072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BA" w14:textId="77777777" w:rsidR="00E546F5" w:rsidRDefault="00951CE2">
            <w:pPr>
              <w:pStyle w:val="NormalinTable"/>
            </w:pPr>
            <w:r>
              <w:t>8479907083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BB" w14:textId="77777777" w:rsidR="00E546F5" w:rsidRDefault="00951CE2">
            <w:pPr>
              <w:pStyle w:val="Tier1"/>
            </w:pPr>
            <w:r>
              <w:t>Machines and mechanical appliances h</w:t>
            </w:r>
            <w:r>
              <w:t>aving individual functions, not specified or included elsewhere in this chapter</w:t>
            </w:r>
          </w:p>
          <w:p w14:paraId="591072BC" w14:textId="77777777" w:rsidR="00E546F5" w:rsidRDefault="00951CE2">
            <w:pPr>
              <w:pStyle w:val="Tier2"/>
            </w:pPr>
            <w:r>
              <w:t>-</w:t>
            </w:r>
            <w:r>
              <w:tab/>
              <w:t>Parts</w:t>
            </w:r>
          </w:p>
          <w:p w14:paraId="591072BD" w14:textId="77777777" w:rsidR="00E546F5" w:rsidRDefault="00951CE2">
            <w:pPr>
              <w:pStyle w:val="Tier3"/>
            </w:pPr>
            <w:r>
              <w:t>-</w:t>
            </w:r>
            <w:r>
              <w:tab/>
              <w:t>-</w:t>
            </w:r>
            <w:r>
              <w:tab/>
              <w:t>Other</w:t>
            </w:r>
          </w:p>
          <w:p w14:paraId="591072BE" w14:textId="77777777" w:rsidR="00E546F5" w:rsidRDefault="00951CE2">
            <w:pPr>
              <w:pStyle w:val="Tier4"/>
            </w:pPr>
            <w:r>
              <w:t>-</w:t>
            </w:r>
            <w:r>
              <w:tab/>
              <w:t>-</w:t>
            </w:r>
            <w:r>
              <w:tab/>
              <w:t>-</w:t>
            </w:r>
            <w:r>
              <w:tab/>
              <w:t>Other</w:t>
            </w:r>
          </w:p>
          <w:p w14:paraId="591072BF" w14:textId="77777777" w:rsidR="00E546F5" w:rsidRDefault="00951CE2">
            <w:pPr>
              <w:pStyle w:val="Tier5"/>
            </w:pPr>
            <w:r>
              <w:t>-</w:t>
            </w:r>
            <w:r>
              <w:tab/>
              <w:t>-</w:t>
            </w:r>
            <w:r>
              <w:tab/>
              <w:t>-</w:t>
            </w:r>
            <w:r>
              <w:tab/>
              <w:t>-</w:t>
            </w:r>
            <w:r>
              <w:tab/>
              <w:t>Other</w:t>
            </w:r>
          </w:p>
          <w:p w14:paraId="591072C0" w14:textId="77777777" w:rsidR="00E546F5" w:rsidRDefault="00951CE2">
            <w:pPr>
              <w:pStyle w:val="Tier6"/>
            </w:pPr>
            <w:r>
              <w:t>-</w:t>
            </w:r>
            <w:r>
              <w:tab/>
              <w:t>-</w:t>
            </w:r>
            <w:r>
              <w:tab/>
              <w:t>-</w:t>
            </w:r>
            <w:r>
              <w:tab/>
              <w:t>-</w:t>
            </w:r>
            <w:r>
              <w:tab/>
              <w:t>-</w:t>
            </w:r>
            <w:r>
              <w:tab/>
              <w:t xml:space="preserve">Keypads of silicone or plastic, - whether or not with parts of metal, plastic, glass fibre reinforced epoxide resin or </w:t>
            </w:r>
            <w:r>
              <w:t>wood, - whether or not printed or surface treated, - whether or not with electrical conducting elements - whether or not with keypads foil glued on the keyboard - whether or not with protective foil - single or multilayer</w:t>
            </w:r>
          </w:p>
          <w:p w14:paraId="591072C1" w14:textId="77777777" w:rsidR="00E546F5" w:rsidRDefault="00951CE2">
            <w:pPr>
              <w:pStyle w:val="Tier6Bullet"/>
            </w:pPr>
            <w:r>
              <w:tab/>
            </w:r>
            <w:r>
              <w:tab/>
            </w:r>
            <w:r>
              <w:tab/>
            </w:r>
            <w:r>
              <w:tab/>
            </w:r>
            <w:r>
              <w:tab/>
              <w:t>-</w:t>
            </w:r>
            <w:r>
              <w:tab/>
              <w:t>for incorporation in ships,</w:t>
            </w:r>
            <w:r>
              <w:t xml:space="preserve"> boats or other vessels listed in Table 1, for the purposes of their construction, repair, maintenance or conversion;</w:t>
            </w:r>
          </w:p>
          <w:p w14:paraId="591072C2" w14:textId="77777777" w:rsidR="00E546F5" w:rsidRDefault="00951CE2">
            <w:pPr>
              <w:pStyle w:val="Tier6Bullet"/>
            </w:pPr>
            <w:r>
              <w:tab/>
            </w:r>
            <w:r>
              <w:tab/>
            </w:r>
            <w:r>
              <w:tab/>
            </w:r>
            <w:r>
              <w:tab/>
            </w:r>
            <w:r>
              <w:tab/>
              <w:t>-</w:t>
            </w:r>
            <w:r>
              <w:tab/>
              <w:t>for fitting to or equipping such ships, boats or other vessels;</w:t>
            </w:r>
          </w:p>
          <w:p w14:paraId="591072C3" w14:textId="77777777" w:rsidR="00E546F5" w:rsidRDefault="00951CE2">
            <w:pPr>
              <w:pStyle w:val="Tier6Bullet"/>
            </w:pPr>
            <w:r>
              <w:tab/>
            </w:r>
            <w:r>
              <w:tab/>
            </w:r>
            <w:r>
              <w:tab/>
            </w: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72C4" w14:textId="77777777" w:rsidR="00E546F5" w:rsidRDefault="00951CE2">
            <w:pPr>
              <w:pStyle w:val="Tier6Bullet"/>
            </w:pPr>
            <w:r>
              <w:tab/>
            </w:r>
            <w:r>
              <w:tab/>
            </w:r>
            <w:r>
              <w:tab/>
            </w:r>
            <w:r>
              <w:tab/>
            </w:r>
            <w:r>
              <w:tab/>
              <w:t>-</w:t>
            </w:r>
            <w:r>
              <w:tab/>
              <w:t>for equipping the above platforms;</w:t>
            </w:r>
          </w:p>
          <w:p w14:paraId="591072C5" w14:textId="77777777" w:rsidR="00E546F5" w:rsidRDefault="00951CE2">
            <w:pPr>
              <w:pStyle w:val="Tier6Bullet"/>
            </w:pPr>
            <w:r>
              <w:tab/>
            </w:r>
            <w:r>
              <w:tab/>
            </w:r>
            <w:r>
              <w:tab/>
            </w: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C6" w14:textId="77777777" w:rsidR="00E546F5" w:rsidRDefault="00951CE2">
            <w:pPr>
              <w:pStyle w:val="NormalinTable"/>
            </w:pPr>
            <w:r>
              <w:t>0.0%</w:t>
            </w:r>
          </w:p>
        </w:tc>
      </w:tr>
      <w:tr w:rsidR="00E546F5" w14:paraId="591072D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C8" w14:textId="77777777" w:rsidR="00E546F5" w:rsidRDefault="00951CE2">
            <w:pPr>
              <w:pStyle w:val="NormalinTable"/>
            </w:pPr>
            <w:r>
              <w:t>8479907099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C9" w14:textId="77777777" w:rsidR="00E546F5" w:rsidRDefault="00951CE2">
            <w:pPr>
              <w:pStyle w:val="Tier1"/>
            </w:pPr>
            <w:r>
              <w:t>Machines and mechanical appliances having individual functions, not specified or included elsewhere in this chapter</w:t>
            </w:r>
          </w:p>
          <w:p w14:paraId="591072CA" w14:textId="77777777" w:rsidR="00E546F5" w:rsidRDefault="00951CE2">
            <w:pPr>
              <w:pStyle w:val="Tier2"/>
            </w:pPr>
            <w:r>
              <w:t>-</w:t>
            </w:r>
            <w:r>
              <w:tab/>
              <w:t>Parts</w:t>
            </w:r>
          </w:p>
          <w:p w14:paraId="591072CB" w14:textId="77777777" w:rsidR="00E546F5" w:rsidRDefault="00951CE2">
            <w:pPr>
              <w:pStyle w:val="Tier3"/>
            </w:pPr>
            <w:r>
              <w:t>-</w:t>
            </w:r>
            <w:r>
              <w:tab/>
              <w:t>-</w:t>
            </w:r>
            <w:r>
              <w:tab/>
              <w:t>Other</w:t>
            </w:r>
          </w:p>
          <w:p w14:paraId="591072CC" w14:textId="77777777" w:rsidR="00E546F5" w:rsidRDefault="00951CE2">
            <w:pPr>
              <w:pStyle w:val="Tier4"/>
            </w:pPr>
            <w:r>
              <w:t>-</w:t>
            </w:r>
            <w:r>
              <w:tab/>
              <w:t>-</w:t>
            </w:r>
            <w:r>
              <w:tab/>
              <w:t>-</w:t>
            </w:r>
            <w:r>
              <w:tab/>
              <w:t>Other</w:t>
            </w:r>
          </w:p>
          <w:p w14:paraId="591072CD" w14:textId="77777777" w:rsidR="00E546F5" w:rsidRDefault="00951CE2">
            <w:pPr>
              <w:pStyle w:val="Tier5"/>
            </w:pPr>
            <w:r>
              <w:t>-</w:t>
            </w:r>
            <w:r>
              <w:tab/>
              <w:t>-</w:t>
            </w:r>
            <w:r>
              <w:tab/>
              <w:t>-</w:t>
            </w:r>
            <w:r>
              <w:tab/>
              <w:t>-</w:t>
            </w:r>
            <w:r>
              <w:tab/>
              <w:t>Other</w:t>
            </w:r>
          </w:p>
          <w:p w14:paraId="591072CE" w14:textId="77777777" w:rsidR="00E546F5" w:rsidRDefault="00951CE2">
            <w:pPr>
              <w:pStyle w:val="Tier6"/>
            </w:pPr>
            <w:r>
              <w:t>-</w:t>
            </w:r>
            <w:r>
              <w:tab/>
              <w:t>-</w:t>
            </w:r>
            <w:r>
              <w:tab/>
              <w:t>-</w:t>
            </w:r>
            <w:r>
              <w:tab/>
              <w:t>-</w:t>
            </w:r>
            <w:r>
              <w:tab/>
              <w:t>-</w:t>
            </w:r>
            <w:r>
              <w:tab/>
              <w:t>Other</w:t>
            </w:r>
          </w:p>
          <w:p w14:paraId="591072CF" w14:textId="77777777" w:rsidR="00E546F5" w:rsidRDefault="00951CE2">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14:paraId="591072D0" w14:textId="77777777" w:rsidR="00E546F5" w:rsidRDefault="00951CE2">
            <w:pPr>
              <w:pStyle w:val="Tier6Bullet"/>
            </w:pPr>
            <w:r>
              <w:tab/>
            </w:r>
            <w:r>
              <w:tab/>
            </w:r>
            <w:r>
              <w:tab/>
            </w:r>
            <w:r>
              <w:tab/>
            </w:r>
            <w:r>
              <w:tab/>
              <w:t>-</w:t>
            </w:r>
            <w:r>
              <w:tab/>
              <w:t>for fitting to or equipping such ships, boats or other vessels;</w:t>
            </w:r>
          </w:p>
          <w:p w14:paraId="591072D1" w14:textId="77777777" w:rsidR="00E546F5" w:rsidRDefault="00951CE2">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72D2" w14:textId="77777777" w:rsidR="00E546F5" w:rsidRDefault="00951CE2">
            <w:pPr>
              <w:pStyle w:val="Tier6Bullet"/>
            </w:pPr>
            <w:r>
              <w:tab/>
            </w:r>
            <w:r>
              <w:tab/>
            </w:r>
            <w:r>
              <w:tab/>
            </w:r>
            <w:r>
              <w:tab/>
            </w:r>
            <w:r>
              <w:tab/>
              <w:t>-</w:t>
            </w:r>
            <w:r>
              <w:tab/>
              <w:t>for equipping the above platforms;</w:t>
            </w:r>
          </w:p>
          <w:p w14:paraId="591072D3" w14:textId="77777777" w:rsidR="00E546F5" w:rsidRDefault="00951CE2">
            <w:pPr>
              <w:pStyle w:val="Tier6Bullet"/>
            </w:pPr>
            <w:r>
              <w:tab/>
            </w:r>
            <w:r>
              <w:tab/>
            </w:r>
            <w:r>
              <w:tab/>
            </w:r>
            <w:r>
              <w:tab/>
            </w:r>
            <w:r>
              <w:tab/>
              <w:t>-</w:t>
            </w:r>
            <w:r>
              <w:tab/>
              <w:t>for linking these drilling or produ</w:t>
            </w:r>
            <w:r>
              <w:t>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D4" w14:textId="77777777" w:rsidR="00E546F5" w:rsidRDefault="00951CE2">
            <w:pPr>
              <w:pStyle w:val="NormalinTable"/>
            </w:pPr>
            <w:r>
              <w:t>0.0%</w:t>
            </w:r>
          </w:p>
        </w:tc>
      </w:tr>
      <w:tr w:rsidR="00E546F5" w14:paraId="591072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D6" w14:textId="77777777" w:rsidR="00E546F5" w:rsidRDefault="00951CE2">
            <w:pPr>
              <w:pStyle w:val="NormalinTable"/>
            </w:pPr>
            <w:r>
              <w:t>8481100510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D7" w14:textId="77777777" w:rsidR="00E546F5" w:rsidRDefault="00951CE2">
            <w:pPr>
              <w:pStyle w:val="Tier1"/>
            </w:pPr>
            <w:r>
              <w:t>Taps, cocks, valves and similar appliances for pipes, boiler shells, tanks, vats or the like, including pressure-reducing valves and thermostatically controlled valves</w:t>
            </w:r>
          </w:p>
          <w:p w14:paraId="591072D8" w14:textId="77777777" w:rsidR="00E546F5" w:rsidRDefault="00951CE2">
            <w:pPr>
              <w:pStyle w:val="Tier2"/>
            </w:pPr>
            <w:r>
              <w:t>-</w:t>
            </w:r>
            <w:r>
              <w:tab/>
              <w:t>Pressure-reducing valves</w:t>
            </w:r>
          </w:p>
          <w:p w14:paraId="591072D9" w14:textId="77777777" w:rsidR="00E546F5" w:rsidRDefault="00951CE2">
            <w:pPr>
              <w:pStyle w:val="Tier3"/>
            </w:pPr>
            <w:r>
              <w:t>-</w:t>
            </w:r>
            <w:r>
              <w:tab/>
              <w:t>-</w:t>
            </w:r>
            <w:r>
              <w:tab/>
            </w:r>
            <w:r>
              <w:t>Combined with filters or lubricators</w:t>
            </w:r>
          </w:p>
          <w:p w14:paraId="591072DA" w14:textId="77777777" w:rsidR="00E546F5" w:rsidRDefault="00951CE2">
            <w:pPr>
              <w:pStyle w:val="Tier4"/>
            </w:pPr>
            <w:r>
              <w:t>-</w:t>
            </w:r>
            <w:r>
              <w:tab/>
              <w:t>-</w:t>
            </w:r>
            <w:r>
              <w:tab/>
              <w:t>-</w:t>
            </w:r>
            <w:r>
              <w:tab/>
              <w:t>For use in certain types of aircraft</w:t>
            </w:r>
          </w:p>
          <w:p w14:paraId="591072DB"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w:t>
            </w:r>
            <w:r>
              <w:t xml:space="preserve">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DC" w14:textId="77777777" w:rsidR="00E546F5" w:rsidRDefault="00951CE2">
            <w:pPr>
              <w:pStyle w:val="NormalinTable"/>
            </w:pPr>
            <w:r>
              <w:t>0.0%</w:t>
            </w:r>
          </w:p>
        </w:tc>
      </w:tr>
      <w:tr w:rsidR="00E546F5" w14:paraId="591072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DE" w14:textId="77777777" w:rsidR="00E546F5" w:rsidRDefault="00951CE2">
            <w:pPr>
              <w:pStyle w:val="NormalinTable"/>
            </w:pPr>
            <w:r>
              <w:t>8481100590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DF" w14:textId="77777777" w:rsidR="00E546F5" w:rsidRDefault="00951CE2">
            <w:pPr>
              <w:pStyle w:val="Tier1"/>
            </w:pPr>
            <w:r>
              <w:t>Taps, cocks, valves and similar appliances for pipes, boiler shells, tanks, vats or the like, including pressure-reducing valves and thermostatically controlled valves</w:t>
            </w:r>
          </w:p>
          <w:p w14:paraId="591072E0" w14:textId="77777777" w:rsidR="00E546F5" w:rsidRDefault="00951CE2">
            <w:pPr>
              <w:pStyle w:val="Tier2"/>
            </w:pPr>
            <w:r>
              <w:t>-</w:t>
            </w:r>
            <w:r>
              <w:tab/>
              <w:t>Pressure-reducing valves</w:t>
            </w:r>
          </w:p>
          <w:p w14:paraId="591072E1" w14:textId="77777777" w:rsidR="00E546F5" w:rsidRDefault="00951CE2">
            <w:pPr>
              <w:pStyle w:val="Tier3"/>
            </w:pPr>
            <w:r>
              <w:t>-</w:t>
            </w:r>
            <w:r>
              <w:tab/>
              <w:t>-</w:t>
            </w:r>
            <w:r>
              <w:tab/>
              <w:t xml:space="preserve">Combined with </w:t>
            </w:r>
            <w:r>
              <w:t>filters or lubricators</w:t>
            </w:r>
          </w:p>
          <w:p w14:paraId="591072E2" w14:textId="77777777" w:rsidR="00E546F5" w:rsidRDefault="00951CE2">
            <w:pPr>
              <w:pStyle w:val="Tier4"/>
            </w:pPr>
            <w:r>
              <w:t>-</w:t>
            </w:r>
            <w:r>
              <w:tab/>
              <w:t>-</w:t>
            </w:r>
            <w:r>
              <w:tab/>
              <w:t>-</w:t>
            </w:r>
            <w:r>
              <w:tab/>
              <w:t>Other</w:t>
            </w:r>
          </w:p>
          <w:p w14:paraId="591072E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2E4" w14:textId="77777777" w:rsidR="00E546F5" w:rsidRDefault="00951CE2">
            <w:pPr>
              <w:pStyle w:val="Tier4Bullet"/>
            </w:pPr>
            <w:r>
              <w:tab/>
            </w:r>
            <w:r>
              <w:tab/>
            </w:r>
            <w:r>
              <w:tab/>
              <w:t>-</w:t>
            </w:r>
            <w:r>
              <w:tab/>
              <w:t>for fitting to or equipping such ships, boats or other vessels;</w:t>
            </w:r>
          </w:p>
          <w:p w14:paraId="591072E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2E6" w14:textId="77777777" w:rsidR="00E546F5" w:rsidRDefault="00951CE2">
            <w:pPr>
              <w:pStyle w:val="Tier4Bullet"/>
            </w:pPr>
            <w:r>
              <w:tab/>
            </w:r>
            <w:r>
              <w:tab/>
            </w:r>
            <w:r>
              <w:tab/>
              <w:t>-</w:t>
            </w:r>
            <w:r>
              <w:tab/>
              <w:t>for equipping the abov</w:t>
            </w:r>
            <w:r>
              <w:t>e platforms;</w:t>
            </w:r>
          </w:p>
          <w:p w14:paraId="591072E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E8" w14:textId="77777777" w:rsidR="00E546F5" w:rsidRDefault="00951CE2">
            <w:pPr>
              <w:pStyle w:val="NormalinTable"/>
            </w:pPr>
            <w:r>
              <w:t>0.0%</w:t>
            </w:r>
          </w:p>
        </w:tc>
      </w:tr>
      <w:tr w:rsidR="00E546F5" w14:paraId="591072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EA" w14:textId="77777777" w:rsidR="00E546F5" w:rsidRDefault="00951CE2">
            <w:pPr>
              <w:pStyle w:val="NormalinTable"/>
            </w:pPr>
            <w:r>
              <w:t>8481101910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EB"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2EC" w14:textId="77777777" w:rsidR="00E546F5" w:rsidRDefault="00951CE2">
            <w:pPr>
              <w:pStyle w:val="Tier2"/>
            </w:pPr>
            <w:r>
              <w:t>-</w:t>
            </w:r>
            <w:r>
              <w:tab/>
              <w:t>Pressure-reducing valves</w:t>
            </w:r>
          </w:p>
          <w:p w14:paraId="591072ED" w14:textId="77777777" w:rsidR="00E546F5" w:rsidRDefault="00951CE2">
            <w:pPr>
              <w:pStyle w:val="Tier3"/>
            </w:pPr>
            <w:r>
              <w:t>-</w:t>
            </w:r>
            <w:r>
              <w:tab/>
              <w:t>-</w:t>
            </w:r>
            <w:r>
              <w:tab/>
              <w:t>Other</w:t>
            </w:r>
          </w:p>
          <w:p w14:paraId="591072EE" w14:textId="77777777" w:rsidR="00E546F5" w:rsidRDefault="00951CE2">
            <w:pPr>
              <w:pStyle w:val="Tier4"/>
            </w:pPr>
            <w:r>
              <w:t>-</w:t>
            </w:r>
            <w:r>
              <w:tab/>
              <w:t>-</w:t>
            </w:r>
            <w:r>
              <w:tab/>
              <w:t>-</w:t>
            </w:r>
            <w:r>
              <w:tab/>
              <w:t>Of cast iron or steel</w:t>
            </w:r>
          </w:p>
          <w:p w14:paraId="591072EF" w14:textId="77777777" w:rsidR="00E546F5" w:rsidRDefault="00951CE2">
            <w:pPr>
              <w:pStyle w:val="Tier5"/>
            </w:pPr>
            <w:r>
              <w:t>-</w:t>
            </w:r>
            <w:r>
              <w:tab/>
              <w:t>-</w:t>
            </w:r>
            <w:r>
              <w:tab/>
              <w:t>-</w:t>
            </w:r>
            <w:r>
              <w:tab/>
              <w:t>-</w:t>
            </w:r>
            <w:r>
              <w:tab/>
              <w:t>For use in certain types of aircraft</w:t>
            </w:r>
          </w:p>
          <w:p w14:paraId="591072F0" w14:textId="77777777" w:rsidR="00E546F5" w:rsidRDefault="00951CE2">
            <w:pPr>
              <w:pStyle w:val="Tier5Bullet"/>
            </w:pPr>
            <w:r>
              <w:tab/>
            </w:r>
            <w:r>
              <w:tab/>
            </w:r>
            <w:r>
              <w:tab/>
            </w:r>
            <w:r>
              <w:tab/>
              <w:t>-</w:t>
            </w:r>
            <w:r>
              <w:tab/>
              <w:t>For use in certain types of aircraft; for the construction, maintenance and repair of aircraft of an unla</w:t>
            </w:r>
            <w:r>
              <w:t>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F1" w14:textId="77777777" w:rsidR="00E546F5" w:rsidRDefault="00951CE2">
            <w:pPr>
              <w:pStyle w:val="NormalinTable"/>
            </w:pPr>
            <w:r>
              <w:t>0.0%</w:t>
            </w:r>
          </w:p>
        </w:tc>
      </w:tr>
      <w:tr w:rsidR="00E546F5" w14:paraId="591072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2F3" w14:textId="77777777" w:rsidR="00E546F5" w:rsidRDefault="00951CE2">
            <w:pPr>
              <w:pStyle w:val="NormalinTable"/>
            </w:pPr>
            <w:r>
              <w:t>8481101990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2F4"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2F5" w14:textId="77777777" w:rsidR="00E546F5" w:rsidRDefault="00951CE2">
            <w:pPr>
              <w:pStyle w:val="Tier2"/>
            </w:pPr>
            <w:r>
              <w:t>-</w:t>
            </w:r>
            <w:r>
              <w:tab/>
              <w:t>Pressure-reducing valves</w:t>
            </w:r>
          </w:p>
          <w:p w14:paraId="591072F6" w14:textId="77777777" w:rsidR="00E546F5" w:rsidRDefault="00951CE2">
            <w:pPr>
              <w:pStyle w:val="Tier3"/>
            </w:pPr>
            <w:r>
              <w:t>-</w:t>
            </w:r>
            <w:r>
              <w:tab/>
              <w:t>-</w:t>
            </w:r>
            <w:r>
              <w:tab/>
              <w:t>Other</w:t>
            </w:r>
          </w:p>
          <w:p w14:paraId="591072F7" w14:textId="77777777" w:rsidR="00E546F5" w:rsidRDefault="00951CE2">
            <w:pPr>
              <w:pStyle w:val="Tier4"/>
            </w:pPr>
            <w:r>
              <w:t>-</w:t>
            </w:r>
            <w:r>
              <w:tab/>
              <w:t>-</w:t>
            </w:r>
            <w:r>
              <w:tab/>
              <w:t>-</w:t>
            </w:r>
            <w:r>
              <w:tab/>
              <w:t>Of cast iron or steel</w:t>
            </w:r>
          </w:p>
          <w:p w14:paraId="591072F8" w14:textId="77777777" w:rsidR="00E546F5" w:rsidRDefault="00951CE2">
            <w:pPr>
              <w:pStyle w:val="Tier5"/>
            </w:pPr>
            <w:r>
              <w:t>-</w:t>
            </w:r>
            <w:r>
              <w:tab/>
              <w:t>-</w:t>
            </w:r>
            <w:r>
              <w:tab/>
              <w:t>-</w:t>
            </w:r>
            <w:r>
              <w:tab/>
              <w:t>-</w:t>
            </w:r>
            <w:r>
              <w:tab/>
              <w:t>Other</w:t>
            </w:r>
          </w:p>
          <w:p w14:paraId="591072F9"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72FA" w14:textId="77777777" w:rsidR="00E546F5" w:rsidRDefault="00951CE2">
            <w:pPr>
              <w:pStyle w:val="Tier5Bullet"/>
            </w:pPr>
            <w:r>
              <w:tab/>
            </w:r>
            <w:r>
              <w:tab/>
            </w:r>
            <w:r>
              <w:tab/>
            </w:r>
            <w:r>
              <w:tab/>
              <w:t>-</w:t>
            </w:r>
            <w:r>
              <w:tab/>
              <w:t>for fitting to or equipping such ships, boats or other vessels;</w:t>
            </w:r>
          </w:p>
          <w:p w14:paraId="591072F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72FC" w14:textId="77777777" w:rsidR="00E546F5" w:rsidRDefault="00951CE2">
            <w:pPr>
              <w:pStyle w:val="Tier5Bullet"/>
            </w:pPr>
            <w:r>
              <w:tab/>
            </w:r>
            <w:r>
              <w:tab/>
            </w:r>
            <w:r>
              <w:tab/>
            </w:r>
            <w:r>
              <w:tab/>
              <w:t>-</w:t>
            </w:r>
            <w:r>
              <w:tab/>
              <w:t>for equipping the above platforms;</w:t>
            </w:r>
          </w:p>
          <w:p w14:paraId="591072F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2FE" w14:textId="77777777" w:rsidR="00E546F5" w:rsidRDefault="00951CE2">
            <w:pPr>
              <w:pStyle w:val="NormalinTable"/>
            </w:pPr>
            <w:r>
              <w:t>0.0%</w:t>
            </w:r>
          </w:p>
        </w:tc>
      </w:tr>
      <w:tr w:rsidR="00E546F5" w14:paraId="591073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00" w14:textId="77777777" w:rsidR="00E546F5" w:rsidRDefault="00951CE2">
            <w:pPr>
              <w:pStyle w:val="NormalinTable"/>
            </w:pPr>
            <w:r>
              <w:t>8481109910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01" w14:textId="77777777" w:rsidR="00E546F5" w:rsidRDefault="00951CE2">
            <w:pPr>
              <w:pStyle w:val="Tier1"/>
            </w:pPr>
            <w:r>
              <w:t>Taps, cocks, valves and similar appliances for pipes</w:t>
            </w:r>
            <w:r>
              <w:t>, boiler shells, tanks, vats or the like, including pressure-reducing valves and thermostatically controlled valves</w:t>
            </w:r>
          </w:p>
          <w:p w14:paraId="59107302" w14:textId="77777777" w:rsidR="00E546F5" w:rsidRDefault="00951CE2">
            <w:pPr>
              <w:pStyle w:val="Tier2"/>
            </w:pPr>
            <w:r>
              <w:t>-</w:t>
            </w:r>
            <w:r>
              <w:tab/>
              <w:t>Pressure-reducing valves</w:t>
            </w:r>
          </w:p>
          <w:p w14:paraId="59107303" w14:textId="77777777" w:rsidR="00E546F5" w:rsidRDefault="00951CE2">
            <w:pPr>
              <w:pStyle w:val="Tier3"/>
            </w:pPr>
            <w:r>
              <w:t>-</w:t>
            </w:r>
            <w:r>
              <w:tab/>
              <w:t>-</w:t>
            </w:r>
            <w:r>
              <w:tab/>
              <w:t>Other</w:t>
            </w:r>
          </w:p>
          <w:p w14:paraId="59107304" w14:textId="77777777" w:rsidR="00E546F5" w:rsidRDefault="00951CE2">
            <w:pPr>
              <w:pStyle w:val="Tier4"/>
            </w:pPr>
            <w:r>
              <w:t>-</w:t>
            </w:r>
            <w:r>
              <w:tab/>
              <w:t>-</w:t>
            </w:r>
            <w:r>
              <w:tab/>
              <w:t>-</w:t>
            </w:r>
            <w:r>
              <w:tab/>
              <w:t>Other</w:t>
            </w:r>
          </w:p>
          <w:p w14:paraId="59107305" w14:textId="77777777" w:rsidR="00E546F5" w:rsidRDefault="00951CE2">
            <w:pPr>
              <w:pStyle w:val="Tier5"/>
            </w:pPr>
            <w:r>
              <w:t>-</w:t>
            </w:r>
            <w:r>
              <w:tab/>
              <w:t>-</w:t>
            </w:r>
            <w:r>
              <w:tab/>
              <w:t>-</w:t>
            </w:r>
            <w:r>
              <w:tab/>
              <w:t>-</w:t>
            </w:r>
            <w:r>
              <w:tab/>
              <w:t>For use in certain types of aircraft</w:t>
            </w:r>
          </w:p>
          <w:p w14:paraId="59107306"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07" w14:textId="77777777" w:rsidR="00E546F5" w:rsidRDefault="00951CE2">
            <w:pPr>
              <w:pStyle w:val="NormalinTable"/>
            </w:pPr>
            <w:r>
              <w:t>0.0%</w:t>
            </w:r>
          </w:p>
        </w:tc>
      </w:tr>
      <w:tr w:rsidR="00E546F5" w14:paraId="591073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09" w14:textId="77777777" w:rsidR="00E546F5" w:rsidRDefault="00951CE2">
            <w:pPr>
              <w:pStyle w:val="NormalinTable"/>
            </w:pPr>
            <w:r>
              <w:t>8481109920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0A" w14:textId="77777777" w:rsidR="00E546F5" w:rsidRDefault="00951CE2">
            <w:pPr>
              <w:pStyle w:val="Tier1"/>
            </w:pPr>
            <w:r>
              <w:t xml:space="preserve">Taps, cocks, valves and similar appliances for pipes, boiler shells, tanks, vats </w:t>
            </w:r>
            <w:r>
              <w:t>or the like, including pressure-reducing valves and thermostatically controlled valves</w:t>
            </w:r>
          </w:p>
          <w:p w14:paraId="5910730B" w14:textId="77777777" w:rsidR="00E546F5" w:rsidRDefault="00951CE2">
            <w:pPr>
              <w:pStyle w:val="Tier2"/>
            </w:pPr>
            <w:r>
              <w:t>-</w:t>
            </w:r>
            <w:r>
              <w:tab/>
              <w:t>Pressure-reducing valves</w:t>
            </w:r>
          </w:p>
          <w:p w14:paraId="5910730C" w14:textId="77777777" w:rsidR="00E546F5" w:rsidRDefault="00951CE2">
            <w:pPr>
              <w:pStyle w:val="Tier3"/>
            </w:pPr>
            <w:r>
              <w:t>-</w:t>
            </w:r>
            <w:r>
              <w:tab/>
              <w:t>-</w:t>
            </w:r>
            <w:r>
              <w:tab/>
              <w:t>Other</w:t>
            </w:r>
          </w:p>
          <w:p w14:paraId="5910730D" w14:textId="77777777" w:rsidR="00E546F5" w:rsidRDefault="00951CE2">
            <w:pPr>
              <w:pStyle w:val="Tier4"/>
            </w:pPr>
            <w:r>
              <w:t>-</w:t>
            </w:r>
            <w:r>
              <w:tab/>
              <w:t>-</w:t>
            </w:r>
            <w:r>
              <w:tab/>
              <w:t>-</w:t>
            </w:r>
            <w:r>
              <w:tab/>
              <w:t>Other</w:t>
            </w:r>
          </w:p>
          <w:p w14:paraId="5910730E" w14:textId="77777777" w:rsidR="00E546F5" w:rsidRDefault="00951CE2">
            <w:pPr>
              <w:pStyle w:val="Tier5"/>
            </w:pPr>
            <w:r>
              <w:t>-</w:t>
            </w:r>
            <w:r>
              <w:tab/>
              <w:t>-</w:t>
            </w:r>
            <w:r>
              <w:tab/>
              <w:t>-</w:t>
            </w:r>
            <w:r>
              <w:tab/>
              <w:t>-</w:t>
            </w:r>
            <w:r>
              <w:tab/>
              <w:t xml:space="preserve">Electromagnetic pressure reducing valve - with a plunger, - with at least 275 mPa internal tightness, - with a </w:t>
            </w:r>
            <w:r>
              <w:t>plastic connector with 2 silver or tin pins</w:t>
            </w:r>
          </w:p>
          <w:p w14:paraId="5910730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310" w14:textId="77777777" w:rsidR="00E546F5" w:rsidRDefault="00951CE2">
            <w:pPr>
              <w:pStyle w:val="Tier5Bullet"/>
            </w:pPr>
            <w:r>
              <w:tab/>
            </w:r>
            <w:r>
              <w:tab/>
            </w:r>
            <w:r>
              <w:tab/>
            </w:r>
            <w:r>
              <w:tab/>
              <w:t>-</w:t>
            </w:r>
            <w:r>
              <w:tab/>
              <w:t xml:space="preserve">for fitting to or equipping such ships, boats or other </w:t>
            </w:r>
            <w:r>
              <w:t>vessels;</w:t>
            </w:r>
          </w:p>
          <w:p w14:paraId="5910731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312" w14:textId="77777777" w:rsidR="00E546F5" w:rsidRDefault="00951CE2">
            <w:pPr>
              <w:pStyle w:val="Tier5Bullet"/>
            </w:pPr>
            <w:r>
              <w:tab/>
            </w:r>
            <w:r>
              <w:tab/>
            </w:r>
            <w:r>
              <w:tab/>
            </w:r>
            <w:r>
              <w:tab/>
              <w:t>-</w:t>
            </w:r>
            <w:r>
              <w:tab/>
              <w:t>for equip</w:t>
            </w:r>
            <w:r>
              <w:t>ping the above platforms;</w:t>
            </w:r>
          </w:p>
          <w:p w14:paraId="5910731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14" w14:textId="77777777" w:rsidR="00E546F5" w:rsidRDefault="00951CE2">
            <w:pPr>
              <w:pStyle w:val="NormalinTable"/>
            </w:pPr>
            <w:r>
              <w:t>0.0%</w:t>
            </w:r>
          </w:p>
        </w:tc>
      </w:tr>
      <w:tr w:rsidR="00E546F5" w14:paraId="591073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16" w14:textId="77777777" w:rsidR="00E546F5" w:rsidRDefault="00951CE2">
            <w:pPr>
              <w:pStyle w:val="NormalinTable"/>
            </w:pPr>
            <w:r>
              <w:t>8481109990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17"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318" w14:textId="77777777" w:rsidR="00E546F5" w:rsidRDefault="00951CE2">
            <w:pPr>
              <w:pStyle w:val="Tier2"/>
            </w:pPr>
            <w:r>
              <w:t>-</w:t>
            </w:r>
            <w:r>
              <w:tab/>
              <w:t>Pressure-reducing valves</w:t>
            </w:r>
          </w:p>
          <w:p w14:paraId="59107319" w14:textId="77777777" w:rsidR="00E546F5" w:rsidRDefault="00951CE2">
            <w:pPr>
              <w:pStyle w:val="Tier3"/>
            </w:pPr>
            <w:r>
              <w:t>-</w:t>
            </w:r>
            <w:r>
              <w:tab/>
              <w:t>-</w:t>
            </w:r>
            <w:r>
              <w:tab/>
              <w:t>Other</w:t>
            </w:r>
          </w:p>
          <w:p w14:paraId="5910731A" w14:textId="77777777" w:rsidR="00E546F5" w:rsidRDefault="00951CE2">
            <w:pPr>
              <w:pStyle w:val="Tier4"/>
            </w:pPr>
            <w:r>
              <w:t>-</w:t>
            </w:r>
            <w:r>
              <w:tab/>
              <w:t>-</w:t>
            </w:r>
            <w:r>
              <w:tab/>
              <w:t>-</w:t>
            </w:r>
            <w:r>
              <w:tab/>
              <w:t>Other</w:t>
            </w:r>
          </w:p>
          <w:p w14:paraId="5910731B" w14:textId="77777777" w:rsidR="00E546F5" w:rsidRDefault="00951CE2">
            <w:pPr>
              <w:pStyle w:val="Tier5"/>
            </w:pPr>
            <w:r>
              <w:t>-</w:t>
            </w:r>
            <w:r>
              <w:tab/>
              <w:t>-</w:t>
            </w:r>
            <w:r>
              <w:tab/>
              <w:t>-</w:t>
            </w:r>
            <w:r>
              <w:tab/>
              <w:t>-</w:t>
            </w:r>
            <w:r>
              <w:tab/>
              <w:t>Other</w:t>
            </w:r>
          </w:p>
          <w:p w14:paraId="5910731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31D" w14:textId="77777777" w:rsidR="00E546F5" w:rsidRDefault="00951CE2">
            <w:pPr>
              <w:pStyle w:val="Tier5Bullet"/>
            </w:pPr>
            <w:r>
              <w:tab/>
            </w:r>
            <w:r>
              <w:tab/>
            </w:r>
            <w:r>
              <w:tab/>
            </w:r>
            <w:r>
              <w:tab/>
              <w:t>-</w:t>
            </w:r>
            <w:r>
              <w:tab/>
            </w:r>
            <w:r>
              <w:t>for fitting to or equipping such ships, boats or other vessels;</w:t>
            </w:r>
          </w:p>
          <w:p w14:paraId="5910731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731F" w14:textId="77777777" w:rsidR="00E546F5" w:rsidRDefault="00951CE2">
            <w:pPr>
              <w:pStyle w:val="Tier5Bullet"/>
            </w:pPr>
            <w:r>
              <w:tab/>
            </w:r>
            <w:r>
              <w:tab/>
            </w:r>
            <w:r>
              <w:tab/>
            </w:r>
            <w:r>
              <w:tab/>
              <w:t>-</w:t>
            </w:r>
            <w:r>
              <w:tab/>
              <w:t>for equipping the above platforms;</w:t>
            </w:r>
          </w:p>
          <w:p w14:paraId="5910732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21" w14:textId="77777777" w:rsidR="00E546F5" w:rsidRDefault="00951CE2">
            <w:pPr>
              <w:pStyle w:val="NormalinTable"/>
            </w:pPr>
            <w:r>
              <w:t>0.0%</w:t>
            </w:r>
          </w:p>
        </w:tc>
      </w:tr>
      <w:tr w:rsidR="00E546F5" w14:paraId="591073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23" w14:textId="77777777" w:rsidR="00E546F5" w:rsidRDefault="00951CE2">
            <w:pPr>
              <w:pStyle w:val="NormalinTable"/>
            </w:pPr>
            <w:r>
              <w:t>8481201020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24" w14:textId="77777777" w:rsidR="00E546F5" w:rsidRDefault="00951CE2">
            <w:pPr>
              <w:pStyle w:val="Tier1"/>
            </w:pPr>
            <w:r>
              <w:t>Taps, cocks, valves and similar appliances for pipes, boiler shells, tanks, vats or t</w:t>
            </w:r>
            <w:r>
              <w:t>he like, including pressure-reducing valves and thermostatically controlled valves</w:t>
            </w:r>
          </w:p>
          <w:p w14:paraId="59107325" w14:textId="77777777" w:rsidR="00E546F5" w:rsidRDefault="00951CE2">
            <w:pPr>
              <w:pStyle w:val="Tier2"/>
            </w:pPr>
            <w:r>
              <w:t>-</w:t>
            </w:r>
            <w:r>
              <w:tab/>
              <w:t>Valves for oleohydraulic or pneumatic transmissions</w:t>
            </w:r>
          </w:p>
          <w:p w14:paraId="59107326" w14:textId="77777777" w:rsidR="00E546F5" w:rsidRDefault="00951CE2">
            <w:pPr>
              <w:pStyle w:val="Tier3"/>
            </w:pPr>
            <w:r>
              <w:t>-</w:t>
            </w:r>
            <w:r>
              <w:tab/>
              <w:t>-</w:t>
            </w:r>
            <w:r>
              <w:tab/>
              <w:t>Valves for the control of oleohydraulic power transmission</w:t>
            </w:r>
          </w:p>
          <w:p w14:paraId="59107327" w14:textId="77777777" w:rsidR="00E546F5" w:rsidRDefault="00951CE2">
            <w:pPr>
              <w:pStyle w:val="Tier4"/>
            </w:pPr>
            <w:r>
              <w:t>-</w:t>
            </w:r>
            <w:r>
              <w:tab/>
              <w:t>-</w:t>
            </w:r>
            <w:r>
              <w:tab/>
              <w:t>-</w:t>
            </w:r>
            <w:r>
              <w:tab/>
              <w:t>for use in certain types of aircraft</w:t>
            </w:r>
          </w:p>
          <w:p w14:paraId="59107328" w14:textId="77777777" w:rsidR="00E546F5" w:rsidRDefault="00951CE2">
            <w:pPr>
              <w:pStyle w:val="Tier4Bullet"/>
            </w:pP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29" w14:textId="77777777" w:rsidR="00E546F5" w:rsidRDefault="00951CE2">
            <w:pPr>
              <w:pStyle w:val="NormalinTable"/>
            </w:pPr>
            <w:r>
              <w:t>0.0%</w:t>
            </w:r>
          </w:p>
        </w:tc>
      </w:tr>
      <w:tr w:rsidR="00E546F5" w14:paraId="591073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2B" w14:textId="77777777" w:rsidR="00E546F5" w:rsidRDefault="00951CE2">
            <w:pPr>
              <w:pStyle w:val="NormalinTable"/>
            </w:pPr>
            <w:r>
              <w:t>8481201090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2C" w14:textId="77777777" w:rsidR="00E546F5" w:rsidRDefault="00951CE2">
            <w:pPr>
              <w:pStyle w:val="Tier1"/>
            </w:pPr>
            <w:r>
              <w:t>Taps, cocks, valves and similar appliances for pipes, boi</w:t>
            </w:r>
            <w:r>
              <w:t>ler shells, tanks, vats or the like, including pressure-reducing valves and thermostatically controlled valves</w:t>
            </w:r>
          </w:p>
          <w:p w14:paraId="5910732D" w14:textId="77777777" w:rsidR="00E546F5" w:rsidRDefault="00951CE2">
            <w:pPr>
              <w:pStyle w:val="Tier2"/>
            </w:pPr>
            <w:r>
              <w:t>-</w:t>
            </w:r>
            <w:r>
              <w:tab/>
              <w:t>Valves for oleohydraulic or pneumatic transmissions</w:t>
            </w:r>
          </w:p>
          <w:p w14:paraId="5910732E" w14:textId="77777777" w:rsidR="00E546F5" w:rsidRDefault="00951CE2">
            <w:pPr>
              <w:pStyle w:val="Tier3"/>
            </w:pPr>
            <w:r>
              <w:t>-</w:t>
            </w:r>
            <w:r>
              <w:tab/>
              <w:t>-</w:t>
            </w:r>
            <w:r>
              <w:tab/>
              <w:t>Valves for the control of oleohydraulic power transmission</w:t>
            </w:r>
          </w:p>
          <w:p w14:paraId="5910732F" w14:textId="77777777" w:rsidR="00E546F5" w:rsidRDefault="00951CE2">
            <w:pPr>
              <w:pStyle w:val="Tier4"/>
            </w:pPr>
            <w:r>
              <w:t>-</w:t>
            </w:r>
            <w:r>
              <w:tab/>
              <w:t>-</w:t>
            </w:r>
            <w:r>
              <w:tab/>
              <w:t>-</w:t>
            </w:r>
            <w:r>
              <w:tab/>
              <w:t>Other</w:t>
            </w:r>
          </w:p>
          <w:p w14:paraId="59107330"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331" w14:textId="77777777" w:rsidR="00E546F5" w:rsidRDefault="00951CE2">
            <w:pPr>
              <w:pStyle w:val="Tier4Bullet"/>
            </w:pPr>
            <w:r>
              <w:tab/>
            </w:r>
            <w:r>
              <w:tab/>
            </w:r>
            <w:r>
              <w:tab/>
              <w:t>-</w:t>
            </w:r>
            <w:r>
              <w:tab/>
              <w:t>for fitting to or equipping such ships, boats or other vessels;</w:t>
            </w:r>
          </w:p>
          <w:p w14:paraId="59107332"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333" w14:textId="77777777" w:rsidR="00E546F5" w:rsidRDefault="00951CE2">
            <w:pPr>
              <w:pStyle w:val="Tier4Bullet"/>
            </w:pPr>
            <w:r>
              <w:tab/>
            </w:r>
            <w:r>
              <w:tab/>
            </w:r>
            <w:r>
              <w:tab/>
              <w:t>-</w:t>
            </w:r>
            <w:r>
              <w:tab/>
              <w:t>for equipping the above platforms;</w:t>
            </w:r>
          </w:p>
          <w:p w14:paraId="59107334"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35" w14:textId="77777777" w:rsidR="00E546F5" w:rsidRDefault="00951CE2">
            <w:pPr>
              <w:pStyle w:val="NormalinTable"/>
            </w:pPr>
            <w:r>
              <w:t>0.0%</w:t>
            </w:r>
          </w:p>
        </w:tc>
      </w:tr>
      <w:tr w:rsidR="00E546F5" w14:paraId="591073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37" w14:textId="77777777" w:rsidR="00E546F5" w:rsidRDefault="00951CE2">
            <w:pPr>
              <w:pStyle w:val="NormalinTable"/>
            </w:pPr>
            <w:r>
              <w:t>8481209020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38" w14:textId="77777777" w:rsidR="00E546F5" w:rsidRDefault="00951CE2">
            <w:pPr>
              <w:pStyle w:val="Tier1"/>
            </w:pPr>
            <w:r>
              <w:t>Taps, cocks, valves and similar appliances for pipes, boiler shells, tanks, vats or the like, including pressure-reducing valves and thermostatically controlled valves</w:t>
            </w:r>
          </w:p>
          <w:p w14:paraId="59107339" w14:textId="77777777" w:rsidR="00E546F5" w:rsidRDefault="00951CE2">
            <w:pPr>
              <w:pStyle w:val="Tier2"/>
            </w:pPr>
            <w:r>
              <w:t>-</w:t>
            </w:r>
            <w:r>
              <w:tab/>
              <w:t xml:space="preserve">Valves for oleohydraulic or </w:t>
            </w:r>
            <w:r>
              <w:t>pneumatic transmissions</w:t>
            </w:r>
          </w:p>
          <w:p w14:paraId="5910733A" w14:textId="77777777" w:rsidR="00E546F5" w:rsidRDefault="00951CE2">
            <w:pPr>
              <w:pStyle w:val="Tier3"/>
            </w:pPr>
            <w:r>
              <w:t>-</w:t>
            </w:r>
            <w:r>
              <w:tab/>
              <w:t>-</w:t>
            </w:r>
            <w:r>
              <w:tab/>
              <w:t>Valves for the control of pneumatic power transmission</w:t>
            </w:r>
          </w:p>
          <w:p w14:paraId="5910733B" w14:textId="77777777" w:rsidR="00E546F5" w:rsidRDefault="00951CE2">
            <w:pPr>
              <w:pStyle w:val="Tier4"/>
            </w:pPr>
            <w:r>
              <w:t>-</w:t>
            </w:r>
            <w:r>
              <w:tab/>
              <w:t>-</w:t>
            </w:r>
            <w:r>
              <w:tab/>
              <w:t>-</w:t>
            </w:r>
            <w:r>
              <w:tab/>
              <w:t>for use in certain types of aircraft</w:t>
            </w:r>
          </w:p>
          <w:p w14:paraId="5910733C" w14:textId="77777777" w:rsidR="00E546F5" w:rsidRDefault="00951CE2">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3D" w14:textId="77777777" w:rsidR="00E546F5" w:rsidRDefault="00951CE2">
            <w:pPr>
              <w:pStyle w:val="NormalinTable"/>
            </w:pPr>
            <w:r>
              <w:t>0.0%</w:t>
            </w:r>
          </w:p>
        </w:tc>
      </w:tr>
      <w:tr w:rsidR="00E546F5" w14:paraId="591073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3F" w14:textId="77777777" w:rsidR="00E546F5" w:rsidRDefault="00951CE2">
            <w:pPr>
              <w:pStyle w:val="NormalinTable"/>
            </w:pPr>
            <w:r>
              <w:t>8481209090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40" w14:textId="77777777" w:rsidR="00E546F5" w:rsidRDefault="00951CE2">
            <w:pPr>
              <w:pStyle w:val="Tier1"/>
            </w:pPr>
            <w:r>
              <w:t>Taps, cocks, valves and similar appliances for pipes, boiler shells, tanks, vats or the like, including pressure-reducing valves and thermostatically controlled valves</w:t>
            </w:r>
          </w:p>
          <w:p w14:paraId="59107341" w14:textId="77777777" w:rsidR="00E546F5" w:rsidRDefault="00951CE2">
            <w:pPr>
              <w:pStyle w:val="Tier2"/>
            </w:pPr>
            <w:r>
              <w:t>-</w:t>
            </w:r>
            <w:r>
              <w:tab/>
              <w:t>Valves for oleohydraulic or pneumatic transmissions</w:t>
            </w:r>
          </w:p>
          <w:p w14:paraId="59107342" w14:textId="77777777" w:rsidR="00E546F5" w:rsidRDefault="00951CE2">
            <w:pPr>
              <w:pStyle w:val="Tier3"/>
            </w:pPr>
            <w:r>
              <w:t>-</w:t>
            </w:r>
            <w:r>
              <w:tab/>
              <w:t>-</w:t>
            </w:r>
            <w:r>
              <w:tab/>
              <w:t>Valves for the control of pneumatic power transmission</w:t>
            </w:r>
          </w:p>
          <w:p w14:paraId="59107343" w14:textId="77777777" w:rsidR="00E546F5" w:rsidRDefault="00951CE2">
            <w:pPr>
              <w:pStyle w:val="Tier4"/>
            </w:pPr>
            <w:r>
              <w:t>-</w:t>
            </w:r>
            <w:r>
              <w:tab/>
              <w:t>-</w:t>
            </w:r>
            <w:r>
              <w:tab/>
              <w:t>-</w:t>
            </w:r>
            <w:r>
              <w:tab/>
              <w:t>Other</w:t>
            </w:r>
          </w:p>
          <w:p w14:paraId="59107344"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7345" w14:textId="77777777" w:rsidR="00E546F5" w:rsidRDefault="00951CE2">
            <w:pPr>
              <w:pStyle w:val="Tier4Bullet"/>
            </w:pPr>
            <w:r>
              <w:tab/>
            </w:r>
            <w:r>
              <w:tab/>
            </w:r>
            <w:r>
              <w:tab/>
              <w:t>-</w:t>
            </w:r>
            <w:r>
              <w:tab/>
              <w:t>for fitting to or equipping such ships, boats or other vessels;</w:t>
            </w:r>
          </w:p>
          <w:p w14:paraId="5910734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7347" w14:textId="77777777" w:rsidR="00E546F5" w:rsidRDefault="00951CE2">
            <w:pPr>
              <w:pStyle w:val="Tier4Bullet"/>
            </w:pPr>
            <w:r>
              <w:tab/>
            </w:r>
            <w:r>
              <w:tab/>
            </w:r>
            <w:r>
              <w:tab/>
              <w:t>-</w:t>
            </w:r>
            <w:r>
              <w:tab/>
              <w:t>for equipping the above platforms;</w:t>
            </w:r>
          </w:p>
          <w:p w14:paraId="5910734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49" w14:textId="77777777" w:rsidR="00E546F5" w:rsidRDefault="00951CE2">
            <w:pPr>
              <w:pStyle w:val="NormalinTable"/>
            </w:pPr>
            <w:r>
              <w:t>0.0%</w:t>
            </w:r>
          </w:p>
        </w:tc>
      </w:tr>
      <w:tr w:rsidR="00E546F5" w14:paraId="591073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4B" w14:textId="77777777" w:rsidR="00E546F5" w:rsidRDefault="00951CE2">
            <w:pPr>
              <w:pStyle w:val="NormalinTable"/>
            </w:pPr>
            <w:r>
              <w:t>8481309120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4C" w14:textId="77777777" w:rsidR="00E546F5" w:rsidRDefault="00951CE2">
            <w:pPr>
              <w:pStyle w:val="Tier1"/>
            </w:pPr>
            <w:r>
              <w:t>Taps, cocks, valves and similar appliances for pipes, bo</w:t>
            </w:r>
            <w:r>
              <w:t>iler shells, tanks, vats or the like, including pressure-reducing valves and thermostatically controlled valves</w:t>
            </w:r>
          </w:p>
          <w:p w14:paraId="5910734D" w14:textId="77777777" w:rsidR="00E546F5" w:rsidRDefault="00951CE2">
            <w:pPr>
              <w:pStyle w:val="Tier2"/>
            </w:pPr>
            <w:r>
              <w:t>-</w:t>
            </w:r>
            <w:r>
              <w:tab/>
              <w:t>Check (non-return) valves</w:t>
            </w:r>
          </w:p>
          <w:p w14:paraId="5910734E" w14:textId="77777777" w:rsidR="00E546F5" w:rsidRDefault="00951CE2">
            <w:pPr>
              <w:pStyle w:val="Tier3"/>
            </w:pPr>
            <w:r>
              <w:t>-</w:t>
            </w:r>
            <w:r>
              <w:tab/>
              <w:t>-</w:t>
            </w:r>
            <w:r>
              <w:tab/>
              <w:t>Of cast iron or steel</w:t>
            </w:r>
          </w:p>
          <w:p w14:paraId="5910734F" w14:textId="77777777" w:rsidR="00E546F5" w:rsidRDefault="00951CE2">
            <w:pPr>
              <w:pStyle w:val="Tier4"/>
            </w:pPr>
            <w:r>
              <w:t>-</w:t>
            </w:r>
            <w:r>
              <w:tab/>
              <w:t>-</w:t>
            </w:r>
            <w:r>
              <w:tab/>
              <w:t>-</w:t>
            </w:r>
            <w:r>
              <w:tab/>
              <w:t>for use in certain types of aircraft</w:t>
            </w:r>
          </w:p>
          <w:p w14:paraId="59107350" w14:textId="77777777" w:rsidR="00E546F5" w:rsidRDefault="00951CE2">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51" w14:textId="77777777" w:rsidR="00E546F5" w:rsidRDefault="00951CE2">
            <w:pPr>
              <w:pStyle w:val="NormalinTable"/>
            </w:pPr>
            <w:r>
              <w:t>0.0%</w:t>
            </w:r>
          </w:p>
        </w:tc>
      </w:tr>
      <w:tr w:rsidR="00E546F5" w14:paraId="591073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53" w14:textId="77777777" w:rsidR="00E546F5" w:rsidRDefault="00951CE2">
            <w:pPr>
              <w:pStyle w:val="NormalinTable"/>
            </w:pPr>
            <w:r>
              <w:t>8481309191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54" w14:textId="77777777" w:rsidR="00E546F5" w:rsidRDefault="00951CE2">
            <w:pPr>
              <w:pStyle w:val="Tier1"/>
            </w:pPr>
            <w:r>
              <w:t xml:space="preserve">Taps, cocks, valves and similar appliances for pipes, boiler shells, tanks, vats </w:t>
            </w:r>
            <w:r>
              <w:t>or the like, including pressure-reducing valves and thermostatically controlled valves</w:t>
            </w:r>
          </w:p>
          <w:p w14:paraId="59107355" w14:textId="77777777" w:rsidR="00E546F5" w:rsidRDefault="00951CE2">
            <w:pPr>
              <w:pStyle w:val="Tier2"/>
            </w:pPr>
            <w:r>
              <w:t>-</w:t>
            </w:r>
            <w:r>
              <w:tab/>
              <w:t>Check (non-return) valves</w:t>
            </w:r>
          </w:p>
          <w:p w14:paraId="59107356" w14:textId="77777777" w:rsidR="00E546F5" w:rsidRDefault="00951CE2">
            <w:pPr>
              <w:pStyle w:val="Tier3"/>
            </w:pPr>
            <w:r>
              <w:t>-</w:t>
            </w:r>
            <w:r>
              <w:tab/>
              <w:t>-</w:t>
            </w:r>
            <w:r>
              <w:tab/>
              <w:t>Of cast iron or steel</w:t>
            </w:r>
          </w:p>
          <w:p w14:paraId="59107357" w14:textId="77777777" w:rsidR="00E546F5" w:rsidRDefault="00951CE2">
            <w:pPr>
              <w:pStyle w:val="Tier4"/>
            </w:pPr>
            <w:r>
              <w:t>-</w:t>
            </w:r>
            <w:r>
              <w:tab/>
              <w:t>-</w:t>
            </w:r>
            <w:r>
              <w:tab/>
              <w:t>-</w:t>
            </w:r>
            <w:r>
              <w:tab/>
              <w:t>Other</w:t>
            </w:r>
          </w:p>
          <w:p w14:paraId="59107358" w14:textId="77777777" w:rsidR="00E546F5" w:rsidRDefault="00951CE2">
            <w:pPr>
              <w:pStyle w:val="Tier5"/>
            </w:pPr>
            <w:r>
              <w:t>-</w:t>
            </w:r>
            <w:r>
              <w:tab/>
              <w:t>-</w:t>
            </w:r>
            <w:r>
              <w:tab/>
              <w:t>-</w:t>
            </w:r>
            <w:r>
              <w:tab/>
              <w:t>-</w:t>
            </w:r>
            <w:r>
              <w:tab/>
              <w:t xml:space="preserve">Steel check (non-return) valves with: - an opening pressure of not more than 800 kPa - an </w:t>
            </w:r>
            <w:r>
              <w:t>external diameter not more than 37 mm</w:t>
            </w:r>
          </w:p>
          <w:p w14:paraId="5910735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35A" w14:textId="77777777" w:rsidR="00E546F5" w:rsidRDefault="00951CE2">
            <w:pPr>
              <w:pStyle w:val="Tier5Bullet"/>
            </w:pPr>
            <w:r>
              <w:tab/>
            </w:r>
            <w:r>
              <w:tab/>
            </w:r>
            <w:r>
              <w:tab/>
            </w:r>
            <w:r>
              <w:tab/>
              <w:t>-</w:t>
            </w:r>
            <w:r>
              <w:tab/>
              <w:t>for fitting to or equipping such ships, boats or other vessel</w:t>
            </w:r>
            <w:r>
              <w:t>s;</w:t>
            </w:r>
          </w:p>
          <w:p w14:paraId="5910735B"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35C" w14:textId="77777777" w:rsidR="00E546F5" w:rsidRDefault="00951CE2">
            <w:pPr>
              <w:pStyle w:val="Tier5Bullet"/>
            </w:pPr>
            <w:r>
              <w:tab/>
            </w:r>
            <w:r>
              <w:tab/>
            </w:r>
            <w:r>
              <w:tab/>
            </w:r>
            <w:r>
              <w:tab/>
              <w:t>-</w:t>
            </w:r>
            <w:r>
              <w:tab/>
              <w:t>for equipping t</w:t>
            </w:r>
            <w:r>
              <w:t>he above platforms;</w:t>
            </w:r>
          </w:p>
          <w:p w14:paraId="5910735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5E" w14:textId="77777777" w:rsidR="00E546F5" w:rsidRDefault="00951CE2">
            <w:pPr>
              <w:pStyle w:val="NormalinTable"/>
            </w:pPr>
            <w:r>
              <w:t>0.0%</w:t>
            </w:r>
          </w:p>
        </w:tc>
      </w:tr>
      <w:tr w:rsidR="00E546F5" w14:paraId="591073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60" w14:textId="77777777" w:rsidR="00E546F5" w:rsidRDefault="00951CE2">
            <w:pPr>
              <w:pStyle w:val="NormalinTable"/>
            </w:pPr>
            <w:r>
              <w:t>8481309199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61"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362" w14:textId="77777777" w:rsidR="00E546F5" w:rsidRDefault="00951CE2">
            <w:pPr>
              <w:pStyle w:val="Tier2"/>
            </w:pPr>
            <w:r>
              <w:t>-</w:t>
            </w:r>
            <w:r>
              <w:tab/>
              <w:t>Check (non-return) valves</w:t>
            </w:r>
          </w:p>
          <w:p w14:paraId="59107363" w14:textId="77777777" w:rsidR="00E546F5" w:rsidRDefault="00951CE2">
            <w:pPr>
              <w:pStyle w:val="Tier3"/>
            </w:pPr>
            <w:r>
              <w:t>-</w:t>
            </w:r>
            <w:r>
              <w:tab/>
              <w:t>-</w:t>
            </w:r>
            <w:r>
              <w:tab/>
              <w:t>Of cast iron or steel</w:t>
            </w:r>
          </w:p>
          <w:p w14:paraId="59107364" w14:textId="77777777" w:rsidR="00E546F5" w:rsidRDefault="00951CE2">
            <w:pPr>
              <w:pStyle w:val="Tier4"/>
            </w:pPr>
            <w:r>
              <w:t>-</w:t>
            </w:r>
            <w:r>
              <w:tab/>
              <w:t>-</w:t>
            </w:r>
            <w:r>
              <w:tab/>
              <w:t>-</w:t>
            </w:r>
            <w:r>
              <w:tab/>
              <w:t>Other</w:t>
            </w:r>
          </w:p>
          <w:p w14:paraId="59107365" w14:textId="77777777" w:rsidR="00E546F5" w:rsidRDefault="00951CE2">
            <w:pPr>
              <w:pStyle w:val="Tier5"/>
            </w:pPr>
            <w:r>
              <w:t>-</w:t>
            </w:r>
            <w:r>
              <w:tab/>
              <w:t>-</w:t>
            </w:r>
            <w:r>
              <w:tab/>
              <w:t>-</w:t>
            </w:r>
            <w:r>
              <w:tab/>
              <w:t>-</w:t>
            </w:r>
            <w:r>
              <w:tab/>
              <w:t>Other</w:t>
            </w:r>
          </w:p>
          <w:p w14:paraId="5910736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w:t>
            </w:r>
            <w:r>
              <w:t>nversion;</w:t>
            </w:r>
          </w:p>
          <w:p w14:paraId="59107367" w14:textId="77777777" w:rsidR="00E546F5" w:rsidRDefault="00951CE2">
            <w:pPr>
              <w:pStyle w:val="Tier5Bullet"/>
            </w:pPr>
            <w:r>
              <w:tab/>
            </w:r>
            <w:r>
              <w:tab/>
            </w:r>
            <w:r>
              <w:tab/>
            </w:r>
            <w:r>
              <w:tab/>
              <w:t>-</w:t>
            </w:r>
            <w:r>
              <w:tab/>
              <w:t>for fitting to or equipping such ships, boats or other vessels;</w:t>
            </w:r>
          </w:p>
          <w:p w14:paraId="5910736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7369" w14:textId="77777777" w:rsidR="00E546F5" w:rsidRDefault="00951CE2">
            <w:pPr>
              <w:pStyle w:val="Tier5Bullet"/>
            </w:pPr>
            <w:r>
              <w:tab/>
            </w:r>
            <w:r>
              <w:tab/>
            </w:r>
            <w:r>
              <w:tab/>
            </w:r>
            <w:r>
              <w:tab/>
              <w:t>-</w:t>
            </w:r>
            <w:r>
              <w:tab/>
              <w:t>for equipping the above platforms;</w:t>
            </w:r>
          </w:p>
          <w:p w14:paraId="5910736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6B" w14:textId="77777777" w:rsidR="00E546F5" w:rsidRDefault="00951CE2">
            <w:pPr>
              <w:pStyle w:val="NormalinTable"/>
            </w:pPr>
            <w:r>
              <w:t>0.0%</w:t>
            </w:r>
          </w:p>
        </w:tc>
      </w:tr>
      <w:tr w:rsidR="00E546F5" w14:paraId="591073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6D" w14:textId="77777777" w:rsidR="00E546F5" w:rsidRDefault="00951CE2">
            <w:pPr>
              <w:pStyle w:val="NormalinTable"/>
            </w:pPr>
            <w:r>
              <w:t>8481309920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6E" w14:textId="77777777" w:rsidR="00E546F5" w:rsidRDefault="00951CE2">
            <w:pPr>
              <w:pStyle w:val="Tier1"/>
            </w:pPr>
            <w:r>
              <w:t xml:space="preserve">Taps, cocks, valves and similar appliances for pipes, boiler </w:t>
            </w:r>
            <w:r>
              <w:t>shells, tanks, vats or the like, including pressure-reducing valves and thermostatically controlled valves</w:t>
            </w:r>
          </w:p>
          <w:p w14:paraId="5910736F" w14:textId="77777777" w:rsidR="00E546F5" w:rsidRDefault="00951CE2">
            <w:pPr>
              <w:pStyle w:val="Tier2"/>
            </w:pPr>
            <w:r>
              <w:t>-</w:t>
            </w:r>
            <w:r>
              <w:tab/>
              <w:t>Check (non-return) valves</w:t>
            </w:r>
          </w:p>
          <w:p w14:paraId="59107370" w14:textId="77777777" w:rsidR="00E546F5" w:rsidRDefault="00951CE2">
            <w:pPr>
              <w:pStyle w:val="Tier3"/>
            </w:pPr>
            <w:r>
              <w:t>-</w:t>
            </w:r>
            <w:r>
              <w:tab/>
              <w:t>-</w:t>
            </w:r>
            <w:r>
              <w:tab/>
              <w:t>Other</w:t>
            </w:r>
          </w:p>
          <w:p w14:paraId="59107371" w14:textId="77777777" w:rsidR="00E546F5" w:rsidRDefault="00951CE2">
            <w:pPr>
              <w:pStyle w:val="Tier4"/>
            </w:pPr>
            <w:r>
              <w:t>-</w:t>
            </w:r>
            <w:r>
              <w:tab/>
              <w:t>-</w:t>
            </w:r>
            <w:r>
              <w:tab/>
              <w:t>-</w:t>
            </w:r>
            <w:r>
              <w:tab/>
              <w:t>for use in certain types of aircraft</w:t>
            </w:r>
          </w:p>
          <w:p w14:paraId="59107372" w14:textId="77777777" w:rsidR="00E546F5" w:rsidRDefault="00951CE2">
            <w:pPr>
              <w:pStyle w:val="Tier4Bullet"/>
            </w:pPr>
            <w:r>
              <w:tab/>
            </w:r>
            <w:r>
              <w:tab/>
            </w:r>
            <w:r>
              <w:tab/>
              <w:t>-</w:t>
            </w:r>
            <w:r>
              <w:tab/>
              <w:t>For use in certain types of aircraft; for the construction, mai</w:t>
            </w:r>
            <w:r>
              <w:t>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73" w14:textId="77777777" w:rsidR="00E546F5" w:rsidRDefault="00951CE2">
            <w:pPr>
              <w:pStyle w:val="NormalinTable"/>
            </w:pPr>
            <w:r>
              <w:t>0.0%</w:t>
            </w:r>
          </w:p>
        </w:tc>
      </w:tr>
      <w:tr w:rsidR="00E546F5" w14:paraId="591073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75" w14:textId="77777777" w:rsidR="00E546F5" w:rsidRDefault="00951CE2">
            <w:pPr>
              <w:pStyle w:val="NormalinTable"/>
            </w:pPr>
            <w:r>
              <w:t>8481309990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76" w14:textId="77777777" w:rsidR="00E546F5" w:rsidRDefault="00951CE2">
            <w:pPr>
              <w:pStyle w:val="Tier1"/>
            </w:pPr>
            <w:r>
              <w:t xml:space="preserve">Taps, cocks, valves and similar appliances for pipes, boiler shells, tanks, vats or the like, including </w:t>
            </w:r>
            <w:r>
              <w:t>pressure-reducing valves and thermostatically controlled valves</w:t>
            </w:r>
          </w:p>
          <w:p w14:paraId="59107377" w14:textId="77777777" w:rsidR="00E546F5" w:rsidRDefault="00951CE2">
            <w:pPr>
              <w:pStyle w:val="Tier2"/>
            </w:pPr>
            <w:r>
              <w:t>-</w:t>
            </w:r>
            <w:r>
              <w:tab/>
              <w:t>Check (non-return) valves</w:t>
            </w:r>
          </w:p>
          <w:p w14:paraId="59107378" w14:textId="77777777" w:rsidR="00E546F5" w:rsidRDefault="00951CE2">
            <w:pPr>
              <w:pStyle w:val="Tier3"/>
            </w:pPr>
            <w:r>
              <w:t>-</w:t>
            </w:r>
            <w:r>
              <w:tab/>
              <w:t>-</w:t>
            </w:r>
            <w:r>
              <w:tab/>
              <w:t>Other</w:t>
            </w:r>
          </w:p>
          <w:p w14:paraId="59107379" w14:textId="77777777" w:rsidR="00E546F5" w:rsidRDefault="00951CE2">
            <w:pPr>
              <w:pStyle w:val="Tier4"/>
            </w:pPr>
            <w:r>
              <w:t>-</w:t>
            </w:r>
            <w:r>
              <w:tab/>
              <w:t>-</w:t>
            </w:r>
            <w:r>
              <w:tab/>
              <w:t>-</w:t>
            </w:r>
            <w:r>
              <w:tab/>
              <w:t>Other</w:t>
            </w:r>
          </w:p>
          <w:p w14:paraId="5910737A"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737B" w14:textId="77777777" w:rsidR="00E546F5" w:rsidRDefault="00951CE2">
            <w:pPr>
              <w:pStyle w:val="Tier4Bullet"/>
            </w:pPr>
            <w:r>
              <w:tab/>
            </w:r>
            <w:r>
              <w:tab/>
            </w:r>
            <w:r>
              <w:tab/>
              <w:t>-</w:t>
            </w:r>
            <w:r>
              <w:tab/>
              <w:t>for fitting to or equipping such ships, boats or other vessels;</w:t>
            </w:r>
          </w:p>
          <w:p w14:paraId="5910737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737D" w14:textId="77777777" w:rsidR="00E546F5" w:rsidRDefault="00951CE2">
            <w:pPr>
              <w:pStyle w:val="Tier4Bullet"/>
            </w:pPr>
            <w:r>
              <w:tab/>
            </w:r>
            <w:r>
              <w:tab/>
            </w:r>
            <w:r>
              <w:tab/>
              <w:t>-</w:t>
            </w:r>
            <w:r>
              <w:tab/>
              <w:t>for equipping the above platforms;</w:t>
            </w:r>
          </w:p>
          <w:p w14:paraId="5910737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7F" w14:textId="77777777" w:rsidR="00E546F5" w:rsidRDefault="00951CE2">
            <w:pPr>
              <w:pStyle w:val="NormalinTable"/>
            </w:pPr>
            <w:r>
              <w:t>0.0%</w:t>
            </w:r>
          </w:p>
        </w:tc>
      </w:tr>
      <w:tr w:rsidR="00E546F5" w14:paraId="591073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81" w14:textId="77777777" w:rsidR="00E546F5" w:rsidRDefault="00951CE2">
            <w:pPr>
              <w:pStyle w:val="NormalinTable"/>
            </w:pPr>
            <w:r>
              <w:t>8481401050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82" w14:textId="77777777" w:rsidR="00E546F5" w:rsidRDefault="00951CE2">
            <w:pPr>
              <w:pStyle w:val="Tier1"/>
            </w:pPr>
            <w:r>
              <w:t xml:space="preserve">Taps, cocks, valves and similar appliances for </w:t>
            </w:r>
            <w:r>
              <w:t>pipes, boiler shells, tanks, vats or the like, including pressure-reducing valves and thermostatically controlled valves</w:t>
            </w:r>
          </w:p>
          <w:p w14:paraId="59107383" w14:textId="77777777" w:rsidR="00E546F5" w:rsidRDefault="00951CE2">
            <w:pPr>
              <w:pStyle w:val="Tier2"/>
            </w:pPr>
            <w:r>
              <w:t>-</w:t>
            </w:r>
            <w:r>
              <w:tab/>
              <w:t>Safety or relief valves</w:t>
            </w:r>
          </w:p>
          <w:p w14:paraId="59107384" w14:textId="77777777" w:rsidR="00E546F5" w:rsidRDefault="00951CE2">
            <w:pPr>
              <w:pStyle w:val="Tier3"/>
            </w:pPr>
            <w:r>
              <w:t>-</w:t>
            </w:r>
            <w:r>
              <w:tab/>
              <w:t>-</w:t>
            </w:r>
            <w:r>
              <w:tab/>
              <w:t>Of cast iron or steel</w:t>
            </w:r>
          </w:p>
          <w:p w14:paraId="59107385" w14:textId="77777777" w:rsidR="00E546F5" w:rsidRDefault="00951CE2">
            <w:pPr>
              <w:pStyle w:val="Tier4"/>
            </w:pPr>
            <w:r>
              <w:t>-</w:t>
            </w:r>
            <w:r>
              <w:tab/>
              <w:t>-</w:t>
            </w:r>
            <w:r>
              <w:tab/>
              <w:t>-</w:t>
            </w:r>
            <w:r>
              <w:tab/>
              <w:t>for use in certain types of aircraft</w:t>
            </w:r>
          </w:p>
          <w:p w14:paraId="59107386" w14:textId="77777777" w:rsidR="00E546F5" w:rsidRDefault="00951CE2">
            <w:pPr>
              <w:pStyle w:val="Tier4Bullet"/>
            </w:pPr>
            <w:r>
              <w:tab/>
            </w:r>
            <w:r>
              <w:tab/>
            </w:r>
            <w:r>
              <w:tab/>
              <w:t>-</w:t>
            </w:r>
            <w:r>
              <w:tab/>
              <w:t>For use in certain types of aircraf</w:t>
            </w:r>
            <w:r>
              <w:t>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87" w14:textId="77777777" w:rsidR="00E546F5" w:rsidRDefault="00951CE2">
            <w:pPr>
              <w:pStyle w:val="NormalinTable"/>
            </w:pPr>
            <w:r>
              <w:t>0.0%</w:t>
            </w:r>
          </w:p>
        </w:tc>
      </w:tr>
      <w:tr w:rsidR="00E546F5" w14:paraId="591073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89" w14:textId="77777777" w:rsidR="00E546F5" w:rsidRDefault="00951CE2">
            <w:pPr>
              <w:pStyle w:val="NormalinTable"/>
            </w:pPr>
            <w:r>
              <w:t>8481401090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8A" w14:textId="77777777" w:rsidR="00E546F5" w:rsidRDefault="00951CE2">
            <w:pPr>
              <w:pStyle w:val="Tier1"/>
            </w:pPr>
            <w:r>
              <w:t xml:space="preserve">Taps, cocks, valves and similar appliances for pipes, boiler shells, tanks, vats or </w:t>
            </w:r>
            <w:r>
              <w:t>the like, including pressure-reducing valves and thermostatically controlled valves</w:t>
            </w:r>
          </w:p>
          <w:p w14:paraId="5910738B" w14:textId="77777777" w:rsidR="00E546F5" w:rsidRDefault="00951CE2">
            <w:pPr>
              <w:pStyle w:val="Tier2"/>
            </w:pPr>
            <w:r>
              <w:t>-</w:t>
            </w:r>
            <w:r>
              <w:tab/>
              <w:t>Safety or relief valves</w:t>
            </w:r>
          </w:p>
          <w:p w14:paraId="5910738C" w14:textId="77777777" w:rsidR="00E546F5" w:rsidRDefault="00951CE2">
            <w:pPr>
              <w:pStyle w:val="Tier3"/>
            </w:pPr>
            <w:r>
              <w:t>-</w:t>
            </w:r>
            <w:r>
              <w:tab/>
              <w:t>-</w:t>
            </w:r>
            <w:r>
              <w:tab/>
              <w:t>Of cast iron or steel</w:t>
            </w:r>
          </w:p>
          <w:p w14:paraId="5910738D" w14:textId="77777777" w:rsidR="00E546F5" w:rsidRDefault="00951CE2">
            <w:pPr>
              <w:pStyle w:val="Tier4"/>
            </w:pPr>
            <w:r>
              <w:t>-</w:t>
            </w:r>
            <w:r>
              <w:tab/>
              <w:t>-</w:t>
            </w:r>
            <w:r>
              <w:tab/>
              <w:t>-</w:t>
            </w:r>
            <w:r>
              <w:tab/>
              <w:t>Other</w:t>
            </w:r>
          </w:p>
          <w:p w14:paraId="5910738E" w14:textId="77777777" w:rsidR="00E546F5" w:rsidRDefault="00951CE2">
            <w:pPr>
              <w:pStyle w:val="Tier4Bullet"/>
            </w:pPr>
            <w:r>
              <w:tab/>
            </w:r>
            <w:r>
              <w:tab/>
            </w:r>
            <w:r>
              <w:tab/>
              <w:t>-</w:t>
            </w:r>
            <w:r>
              <w:tab/>
              <w:t>for incorporation in ships, boats or other vessels listed in Table 1, for the purposes of their constru</w:t>
            </w:r>
            <w:r>
              <w:t>ction, repair, maintenance or conversion;</w:t>
            </w:r>
          </w:p>
          <w:p w14:paraId="5910738F" w14:textId="77777777" w:rsidR="00E546F5" w:rsidRDefault="00951CE2">
            <w:pPr>
              <w:pStyle w:val="Tier4Bullet"/>
            </w:pPr>
            <w:r>
              <w:tab/>
            </w:r>
            <w:r>
              <w:tab/>
            </w:r>
            <w:r>
              <w:tab/>
              <w:t>-</w:t>
            </w:r>
            <w:r>
              <w:tab/>
              <w:t>for fitting to or equipping such ships, boats or other vessels;</w:t>
            </w:r>
          </w:p>
          <w:p w14:paraId="59107390" w14:textId="77777777" w:rsidR="00E546F5" w:rsidRDefault="00951CE2">
            <w:pPr>
              <w:pStyle w:val="Tier4Bullet"/>
            </w:pPr>
            <w:r>
              <w:tab/>
            </w: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14:paraId="59107391" w14:textId="77777777" w:rsidR="00E546F5" w:rsidRDefault="00951CE2">
            <w:pPr>
              <w:pStyle w:val="Tier4Bullet"/>
            </w:pPr>
            <w:r>
              <w:tab/>
            </w:r>
            <w:r>
              <w:tab/>
            </w:r>
            <w:r>
              <w:tab/>
              <w:t>-</w:t>
            </w:r>
            <w:r>
              <w:tab/>
              <w:t>for equipping the above platforms;</w:t>
            </w:r>
          </w:p>
          <w:p w14:paraId="5910739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93" w14:textId="77777777" w:rsidR="00E546F5" w:rsidRDefault="00951CE2">
            <w:pPr>
              <w:pStyle w:val="NormalinTable"/>
            </w:pPr>
            <w:r>
              <w:t>0.0%</w:t>
            </w:r>
          </w:p>
        </w:tc>
      </w:tr>
      <w:tr w:rsidR="00E546F5" w14:paraId="591073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95" w14:textId="77777777" w:rsidR="00E546F5" w:rsidRDefault="00951CE2">
            <w:pPr>
              <w:pStyle w:val="NormalinTable"/>
            </w:pPr>
            <w:r>
              <w:t>8481409010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96" w14:textId="77777777" w:rsidR="00E546F5" w:rsidRDefault="00951CE2">
            <w:pPr>
              <w:pStyle w:val="Tier1"/>
            </w:pPr>
            <w:r>
              <w:t xml:space="preserve">Taps, cocks, valves and similar </w:t>
            </w:r>
            <w:r>
              <w:t>appliances for pipes, boiler shells, tanks, vats or the like, including pressure-reducing valves and thermostatically controlled valves</w:t>
            </w:r>
          </w:p>
          <w:p w14:paraId="59107397" w14:textId="77777777" w:rsidR="00E546F5" w:rsidRDefault="00951CE2">
            <w:pPr>
              <w:pStyle w:val="Tier2"/>
            </w:pPr>
            <w:r>
              <w:t>-</w:t>
            </w:r>
            <w:r>
              <w:tab/>
              <w:t>Safety or relief valves</w:t>
            </w:r>
          </w:p>
          <w:p w14:paraId="59107398" w14:textId="77777777" w:rsidR="00E546F5" w:rsidRDefault="00951CE2">
            <w:pPr>
              <w:pStyle w:val="Tier3"/>
            </w:pPr>
            <w:r>
              <w:t>-</w:t>
            </w:r>
            <w:r>
              <w:tab/>
              <w:t>-</w:t>
            </w:r>
            <w:r>
              <w:tab/>
              <w:t>Other</w:t>
            </w:r>
          </w:p>
          <w:p w14:paraId="59107399" w14:textId="77777777" w:rsidR="00E546F5" w:rsidRDefault="00951CE2">
            <w:pPr>
              <w:pStyle w:val="Tier4"/>
            </w:pPr>
            <w:r>
              <w:t>-</w:t>
            </w:r>
            <w:r>
              <w:tab/>
              <w:t>-</w:t>
            </w:r>
            <w:r>
              <w:tab/>
              <w:t>-</w:t>
            </w:r>
            <w:r>
              <w:tab/>
              <w:t>for use in certain types of aircraft</w:t>
            </w:r>
          </w:p>
          <w:p w14:paraId="5910739A" w14:textId="77777777" w:rsidR="00E546F5" w:rsidRDefault="00951CE2">
            <w:pPr>
              <w:pStyle w:val="Tier4Bullet"/>
            </w:pPr>
            <w:r>
              <w:tab/>
            </w:r>
            <w:r>
              <w:tab/>
            </w:r>
            <w:r>
              <w:tab/>
              <w:t>-</w:t>
            </w:r>
            <w:r>
              <w:tab/>
              <w:t>For use in certain types of aircraft</w:t>
            </w:r>
            <w:r>
              <w: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9B" w14:textId="77777777" w:rsidR="00E546F5" w:rsidRDefault="00951CE2">
            <w:pPr>
              <w:pStyle w:val="NormalinTable"/>
            </w:pPr>
            <w:r>
              <w:t>0.0%</w:t>
            </w:r>
          </w:p>
        </w:tc>
      </w:tr>
      <w:tr w:rsidR="00E546F5" w14:paraId="591073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9D" w14:textId="77777777" w:rsidR="00E546F5" w:rsidRDefault="00951CE2">
            <w:pPr>
              <w:pStyle w:val="NormalinTable"/>
            </w:pPr>
            <w:r>
              <w:t>8481409090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9E" w14:textId="77777777" w:rsidR="00E546F5" w:rsidRDefault="00951CE2">
            <w:pPr>
              <w:pStyle w:val="Tier1"/>
            </w:pPr>
            <w:r>
              <w:t xml:space="preserve">Taps, cocks, valves and similar appliances for pipes, boiler shells, tanks, vats or </w:t>
            </w:r>
            <w:r>
              <w:t>the like, including pressure-reducing valves and thermostatically controlled valves</w:t>
            </w:r>
          </w:p>
          <w:p w14:paraId="5910739F" w14:textId="77777777" w:rsidR="00E546F5" w:rsidRDefault="00951CE2">
            <w:pPr>
              <w:pStyle w:val="Tier2"/>
            </w:pPr>
            <w:r>
              <w:t>-</w:t>
            </w:r>
            <w:r>
              <w:tab/>
              <w:t>Safety or relief valves</w:t>
            </w:r>
          </w:p>
          <w:p w14:paraId="591073A0" w14:textId="77777777" w:rsidR="00E546F5" w:rsidRDefault="00951CE2">
            <w:pPr>
              <w:pStyle w:val="Tier3"/>
            </w:pPr>
            <w:r>
              <w:t>-</w:t>
            </w:r>
            <w:r>
              <w:tab/>
              <w:t>-</w:t>
            </w:r>
            <w:r>
              <w:tab/>
              <w:t>Other</w:t>
            </w:r>
          </w:p>
          <w:p w14:paraId="591073A1" w14:textId="77777777" w:rsidR="00E546F5" w:rsidRDefault="00951CE2">
            <w:pPr>
              <w:pStyle w:val="Tier4"/>
            </w:pPr>
            <w:r>
              <w:t>-</w:t>
            </w:r>
            <w:r>
              <w:tab/>
              <w:t>-</w:t>
            </w:r>
            <w:r>
              <w:tab/>
              <w:t>-</w:t>
            </w:r>
            <w:r>
              <w:tab/>
              <w:t>Other</w:t>
            </w:r>
          </w:p>
          <w:p w14:paraId="591073A2" w14:textId="77777777" w:rsidR="00E546F5" w:rsidRDefault="00951CE2">
            <w:pPr>
              <w:pStyle w:val="Tier4Bullet"/>
            </w:pPr>
            <w:r>
              <w:tab/>
            </w:r>
            <w:r>
              <w:tab/>
            </w:r>
            <w:r>
              <w:tab/>
              <w:t>-</w:t>
            </w:r>
            <w:r>
              <w:tab/>
              <w:t>for incorporation in ships, boats or other vessels listed in Table 1, for the purposes of their construction, repair, m</w:t>
            </w:r>
            <w:r>
              <w:t>aintenance or conversion;</w:t>
            </w:r>
          </w:p>
          <w:p w14:paraId="591073A3" w14:textId="77777777" w:rsidR="00E546F5" w:rsidRDefault="00951CE2">
            <w:pPr>
              <w:pStyle w:val="Tier4Bullet"/>
            </w:pPr>
            <w:r>
              <w:tab/>
            </w:r>
            <w:r>
              <w:tab/>
            </w:r>
            <w:r>
              <w:tab/>
              <w:t>-</w:t>
            </w:r>
            <w:r>
              <w:tab/>
              <w:t>for fitting to or equipping such ships, boats or other vessels;</w:t>
            </w:r>
          </w:p>
          <w:p w14:paraId="591073A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14:paraId="591073A5" w14:textId="77777777" w:rsidR="00E546F5" w:rsidRDefault="00951CE2">
            <w:pPr>
              <w:pStyle w:val="Tier4Bullet"/>
            </w:pPr>
            <w:r>
              <w:tab/>
            </w:r>
            <w:r>
              <w:tab/>
            </w:r>
            <w:r>
              <w:tab/>
              <w:t>-</w:t>
            </w:r>
            <w:r>
              <w:tab/>
              <w:t>for equipping the above platforms;</w:t>
            </w:r>
          </w:p>
          <w:p w14:paraId="591073A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A7" w14:textId="77777777" w:rsidR="00E546F5" w:rsidRDefault="00951CE2">
            <w:pPr>
              <w:pStyle w:val="NormalinTable"/>
            </w:pPr>
            <w:r>
              <w:t>0.0%</w:t>
            </w:r>
          </w:p>
        </w:tc>
      </w:tr>
      <w:tr w:rsidR="00E546F5" w14:paraId="591073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A9" w14:textId="77777777" w:rsidR="00E546F5" w:rsidRDefault="00951CE2">
            <w:pPr>
              <w:pStyle w:val="NormalinTable"/>
            </w:pPr>
            <w:r>
              <w:t>8481801110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AA" w14:textId="77777777" w:rsidR="00E546F5" w:rsidRDefault="00951CE2">
            <w:pPr>
              <w:pStyle w:val="Tier1"/>
            </w:pPr>
            <w:r>
              <w:t xml:space="preserve">Taps, cocks, valves and similar appliances for </w:t>
            </w:r>
            <w:r>
              <w:t>pipes, boiler shells, tanks, vats or the like, including pressure-reducing valves and thermostatically controlled valves</w:t>
            </w:r>
          </w:p>
          <w:p w14:paraId="591073AB" w14:textId="77777777" w:rsidR="00E546F5" w:rsidRDefault="00951CE2">
            <w:pPr>
              <w:pStyle w:val="Tier2"/>
            </w:pPr>
            <w:r>
              <w:t>-</w:t>
            </w:r>
            <w:r>
              <w:tab/>
              <w:t>Other appliances</w:t>
            </w:r>
          </w:p>
          <w:p w14:paraId="591073AC" w14:textId="77777777" w:rsidR="00E546F5" w:rsidRDefault="00951CE2">
            <w:pPr>
              <w:pStyle w:val="Tier3"/>
            </w:pPr>
            <w:r>
              <w:t>-</w:t>
            </w:r>
            <w:r>
              <w:tab/>
              <w:t>-</w:t>
            </w:r>
            <w:r>
              <w:tab/>
              <w:t>Taps, cocks and valves for sinks, washbasins, bidets, water cisterns, baths and similar fixtures</w:t>
            </w:r>
          </w:p>
          <w:p w14:paraId="591073AD" w14:textId="77777777" w:rsidR="00E546F5" w:rsidRDefault="00951CE2">
            <w:pPr>
              <w:pStyle w:val="Tier4"/>
            </w:pPr>
            <w:r>
              <w:t>-</w:t>
            </w:r>
            <w:r>
              <w:tab/>
              <w:t>-</w:t>
            </w:r>
            <w:r>
              <w:tab/>
              <w:t>-</w:t>
            </w:r>
            <w:r>
              <w:tab/>
              <w:t>Mixing va</w:t>
            </w:r>
            <w:r>
              <w:t>lves</w:t>
            </w:r>
          </w:p>
          <w:p w14:paraId="591073AE" w14:textId="77777777" w:rsidR="00E546F5" w:rsidRDefault="00951CE2">
            <w:pPr>
              <w:pStyle w:val="Tier5"/>
            </w:pPr>
            <w:r>
              <w:t>-</w:t>
            </w:r>
            <w:r>
              <w:tab/>
              <w:t>-</w:t>
            </w:r>
            <w:r>
              <w:tab/>
              <w:t>-</w:t>
            </w:r>
            <w:r>
              <w:tab/>
              <w:t>-</w:t>
            </w:r>
            <w:r>
              <w:tab/>
              <w:t>For use in certain types of aircraft</w:t>
            </w:r>
          </w:p>
          <w:p w14:paraId="591073AF"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B0" w14:textId="77777777" w:rsidR="00E546F5" w:rsidRDefault="00951CE2">
            <w:pPr>
              <w:pStyle w:val="NormalinTable"/>
            </w:pPr>
            <w:r>
              <w:t>0.0%</w:t>
            </w:r>
          </w:p>
        </w:tc>
      </w:tr>
      <w:tr w:rsidR="00E546F5" w14:paraId="591073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B2" w14:textId="77777777" w:rsidR="00E546F5" w:rsidRDefault="00951CE2">
            <w:pPr>
              <w:pStyle w:val="NormalinTable"/>
            </w:pPr>
            <w:r>
              <w:t>8481801190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B3" w14:textId="77777777" w:rsidR="00E546F5" w:rsidRDefault="00951CE2">
            <w:pPr>
              <w:pStyle w:val="Tier1"/>
            </w:pPr>
            <w:r>
              <w:t>Taps, cocks, valves and similar appliances for pipes, boiler shells, tanks, vats or the like, including pressure-reducing valves and thermostatically controlled valves</w:t>
            </w:r>
          </w:p>
          <w:p w14:paraId="591073B4" w14:textId="77777777" w:rsidR="00E546F5" w:rsidRDefault="00951CE2">
            <w:pPr>
              <w:pStyle w:val="Tier2"/>
            </w:pPr>
            <w:r>
              <w:t>-</w:t>
            </w:r>
            <w:r>
              <w:tab/>
              <w:t>Other appliances</w:t>
            </w:r>
          </w:p>
          <w:p w14:paraId="591073B5" w14:textId="77777777" w:rsidR="00E546F5" w:rsidRDefault="00951CE2">
            <w:pPr>
              <w:pStyle w:val="Tier3"/>
            </w:pPr>
            <w:r>
              <w:t>-</w:t>
            </w:r>
            <w:r>
              <w:tab/>
              <w:t>-</w:t>
            </w:r>
            <w:r>
              <w:tab/>
              <w:t xml:space="preserve">Taps, cocks and valves for sinks, washbasins, bidets, </w:t>
            </w:r>
            <w:r>
              <w:t>water cisterns, baths and similar fixtures</w:t>
            </w:r>
          </w:p>
          <w:p w14:paraId="591073B6" w14:textId="77777777" w:rsidR="00E546F5" w:rsidRDefault="00951CE2">
            <w:pPr>
              <w:pStyle w:val="Tier4"/>
            </w:pPr>
            <w:r>
              <w:t>-</w:t>
            </w:r>
            <w:r>
              <w:tab/>
              <w:t>-</w:t>
            </w:r>
            <w:r>
              <w:tab/>
              <w:t>-</w:t>
            </w:r>
            <w:r>
              <w:tab/>
              <w:t>Mixing valves</w:t>
            </w:r>
          </w:p>
          <w:p w14:paraId="591073B7" w14:textId="77777777" w:rsidR="00E546F5" w:rsidRDefault="00951CE2">
            <w:pPr>
              <w:pStyle w:val="Tier5"/>
            </w:pPr>
            <w:r>
              <w:t>-</w:t>
            </w:r>
            <w:r>
              <w:tab/>
              <w:t>-</w:t>
            </w:r>
            <w:r>
              <w:tab/>
              <w:t>-</w:t>
            </w:r>
            <w:r>
              <w:tab/>
              <w:t>-</w:t>
            </w:r>
            <w:r>
              <w:tab/>
              <w:t>Other</w:t>
            </w:r>
          </w:p>
          <w:p w14:paraId="591073B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3B9" w14:textId="77777777" w:rsidR="00E546F5" w:rsidRDefault="00951CE2">
            <w:pPr>
              <w:pStyle w:val="Tier5Bullet"/>
            </w:pPr>
            <w:r>
              <w:tab/>
            </w:r>
            <w:r>
              <w:tab/>
            </w:r>
            <w:r>
              <w:tab/>
            </w:r>
            <w:r>
              <w:tab/>
              <w:t>-</w:t>
            </w:r>
            <w:r>
              <w:tab/>
              <w:t xml:space="preserve">for fitting to or </w:t>
            </w:r>
            <w:r>
              <w:t>equipping such ships, boats or other vessels;</w:t>
            </w:r>
          </w:p>
          <w:p w14:paraId="591073B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73BB" w14:textId="77777777" w:rsidR="00E546F5" w:rsidRDefault="00951CE2">
            <w:pPr>
              <w:pStyle w:val="Tier5Bullet"/>
            </w:pPr>
            <w:r>
              <w:tab/>
            </w:r>
            <w:r>
              <w:tab/>
            </w:r>
            <w:r>
              <w:tab/>
            </w:r>
            <w:r>
              <w:tab/>
              <w:t>-</w:t>
            </w:r>
            <w:r>
              <w:tab/>
              <w:t>for equipping the above platforms;</w:t>
            </w:r>
          </w:p>
          <w:p w14:paraId="591073B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BD" w14:textId="77777777" w:rsidR="00E546F5" w:rsidRDefault="00951CE2">
            <w:pPr>
              <w:pStyle w:val="NormalinTable"/>
            </w:pPr>
            <w:r>
              <w:t>0.0%</w:t>
            </w:r>
          </w:p>
        </w:tc>
      </w:tr>
      <w:tr w:rsidR="00E546F5" w14:paraId="591073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BF" w14:textId="77777777" w:rsidR="00E546F5" w:rsidRDefault="00951CE2">
            <w:pPr>
              <w:pStyle w:val="NormalinTable"/>
            </w:pPr>
            <w:r>
              <w:t>8481801910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C0" w14:textId="77777777" w:rsidR="00E546F5" w:rsidRDefault="00951CE2">
            <w:pPr>
              <w:pStyle w:val="Tier1"/>
            </w:pPr>
            <w:r>
              <w:t>Taps, cocks, valves and similar appliances for pipes, boiler shells, tanks, vats or the like, including</w:t>
            </w:r>
            <w:r>
              <w:t xml:space="preserve"> pressure-reducing valves and thermostatically controlled valves</w:t>
            </w:r>
          </w:p>
          <w:p w14:paraId="591073C1" w14:textId="77777777" w:rsidR="00E546F5" w:rsidRDefault="00951CE2">
            <w:pPr>
              <w:pStyle w:val="Tier2"/>
            </w:pPr>
            <w:r>
              <w:t>-</w:t>
            </w:r>
            <w:r>
              <w:tab/>
              <w:t>Other appliances</w:t>
            </w:r>
          </w:p>
          <w:p w14:paraId="591073C2" w14:textId="77777777" w:rsidR="00E546F5" w:rsidRDefault="00951CE2">
            <w:pPr>
              <w:pStyle w:val="Tier3"/>
            </w:pPr>
            <w:r>
              <w:t>-</w:t>
            </w:r>
            <w:r>
              <w:tab/>
              <w:t>-</w:t>
            </w:r>
            <w:r>
              <w:tab/>
              <w:t>Taps, cocks and valves for sinks, washbasins, bidets, water cisterns, baths and similar fixtures</w:t>
            </w:r>
          </w:p>
          <w:p w14:paraId="591073C3" w14:textId="77777777" w:rsidR="00E546F5" w:rsidRDefault="00951CE2">
            <w:pPr>
              <w:pStyle w:val="Tier4"/>
            </w:pPr>
            <w:r>
              <w:t>-</w:t>
            </w:r>
            <w:r>
              <w:tab/>
              <w:t>-</w:t>
            </w:r>
            <w:r>
              <w:tab/>
              <w:t>-</w:t>
            </w:r>
            <w:r>
              <w:tab/>
              <w:t>Other</w:t>
            </w:r>
          </w:p>
          <w:p w14:paraId="591073C4" w14:textId="77777777" w:rsidR="00E546F5" w:rsidRDefault="00951CE2">
            <w:pPr>
              <w:pStyle w:val="Tier5"/>
            </w:pPr>
            <w:r>
              <w:t>-</w:t>
            </w:r>
            <w:r>
              <w:tab/>
              <w:t>-</w:t>
            </w:r>
            <w:r>
              <w:tab/>
              <w:t>-</w:t>
            </w:r>
            <w:r>
              <w:tab/>
              <w:t>-</w:t>
            </w:r>
            <w:r>
              <w:tab/>
              <w:t>For use in certain types of aircraft</w:t>
            </w:r>
          </w:p>
          <w:p w14:paraId="591073C5" w14:textId="77777777" w:rsidR="00E546F5" w:rsidRDefault="00951CE2">
            <w:pPr>
              <w:pStyle w:val="Tier5Bullet"/>
            </w:pPr>
            <w:r>
              <w:tab/>
            </w: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C6" w14:textId="77777777" w:rsidR="00E546F5" w:rsidRDefault="00951CE2">
            <w:pPr>
              <w:pStyle w:val="NormalinTable"/>
            </w:pPr>
            <w:r>
              <w:t>0.0%</w:t>
            </w:r>
          </w:p>
        </w:tc>
      </w:tr>
      <w:tr w:rsidR="00E546F5" w14:paraId="591073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C8" w14:textId="77777777" w:rsidR="00E546F5" w:rsidRDefault="00951CE2">
            <w:pPr>
              <w:pStyle w:val="NormalinTable"/>
            </w:pPr>
            <w:r>
              <w:t>8481801990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C9" w14:textId="77777777" w:rsidR="00E546F5" w:rsidRDefault="00951CE2">
            <w:pPr>
              <w:pStyle w:val="Tier1"/>
            </w:pPr>
            <w:r>
              <w:t>Taps, cocks, valves and similar appliances for pipes, boi</w:t>
            </w:r>
            <w:r>
              <w:t>ler shells, tanks, vats or the like, including pressure-reducing valves and thermostatically controlled valves</w:t>
            </w:r>
          </w:p>
          <w:p w14:paraId="591073CA" w14:textId="77777777" w:rsidR="00E546F5" w:rsidRDefault="00951CE2">
            <w:pPr>
              <w:pStyle w:val="Tier2"/>
            </w:pPr>
            <w:r>
              <w:t>-</w:t>
            </w:r>
            <w:r>
              <w:tab/>
              <w:t>Other appliances</w:t>
            </w:r>
          </w:p>
          <w:p w14:paraId="591073CB" w14:textId="77777777" w:rsidR="00E546F5" w:rsidRDefault="00951CE2">
            <w:pPr>
              <w:pStyle w:val="Tier3"/>
            </w:pPr>
            <w:r>
              <w:t>-</w:t>
            </w:r>
            <w:r>
              <w:tab/>
              <w:t>-</w:t>
            </w:r>
            <w:r>
              <w:tab/>
              <w:t>Taps, cocks and valves for sinks, washbasins, bidets, water cisterns, baths and similar fixtures</w:t>
            </w:r>
          </w:p>
          <w:p w14:paraId="591073CC" w14:textId="77777777" w:rsidR="00E546F5" w:rsidRDefault="00951CE2">
            <w:pPr>
              <w:pStyle w:val="Tier4"/>
            </w:pPr>
            <w:r>
              <w:t>-</w:t>
            </w:r>
            <w:r>
              <w:tab/>
              <w:t>-</w:t>
            </w:r>
            <w:r>
              <w:tab/>
              <w:t>-</w:t>
            </w:r>
            <w:r>
              <w:tab/>
              <w:t>Other</w:t>
            </w:r>
          </w:p>
          <w:p w14:paraId="591073CD" w14:textId="77777777" w:rsidR="00E546F5" w:rsidRDefault="00951CE2">
            <w:pPr>
              <w:pStyle w:val="Tier5"/>
            </w:pPr>
            <w:r>
              <w:t>-</w:t>
            </w:r>
            <w:r>
              <w:tab/>
              <w:t>-</w:t>
            </w:r>
            <w:r>
              <w:tab/>
              <w:t>-</w:t>
            </w:r>
            <w:r>
              <w:tab/>
              <w:t>-</w:t>
            </w:r>
            <w:r>
              <w:tab/>
            </w:r>
            <w:r>
              <w:t>Other</w:t>
            </w:r>
          </w:p>
          <w:p w14:paraId="591073C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3CF" w14:textId="77777777" w:rsidR="00E546F5" w:rsidRDefault="00951CE2">
            <w:pPr>
              <w:pStyle w:val="Tier5Bullet"/>
            </w:pPr>
            <w:r>
              <w:tab/>
            </w:r>
            <w:r>
              <w:tab/>
            </w:r>
            <w:r>
              <w:tab/>
            </w:r>
            <w:r>
              <w:tab/>
              <w:t>-</w:t>
            </w:r>
            <w:r>
              <w:tab/>
              <w:t>for fitting to or equipping such ships, boats or other vessels;</w:t>
            </w:r>
          </w:p>
          <w:p w14:paraId="591073D0" w14:textId="77777777" w:rsidR="00E546F5" w:rsidRDefault="00951CE2">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73D1" w14:textId="77777777" w:rsidR="00E546F5" w:rsidRDefault="00951CE2">
            <w:pPr>
              <w:pStyle w:val="Tier5Bullet"/>
            </w:pPr>
            <w:r>
              <w:tab/>
            </w:r>
            <w:r>
              <w:tab/>
            </w:r>
            <w:r>
              <w:tab/>
            </w:r>
            <w:r>
              <w:tab/>
              <w:t>-</w:t>
            </w:r>
            <w:r>
              <w:tab/>
              <w:t>for equipping the above platforms;</w:t>
            </w:r>
          </w:p>
          <w:p w14:paraId="591073D2" w14:textId="77777777" w:rsidR="00E546F5" w:rsidRDefault="00951CE2">
            <w:pPr>
              <w:pStyle w:val="Tier5Bullet"/>
            </w:pPr>
            <w:r>
              <w:tab/>
            </w: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D3" w14:textId="77777777" w:rsidR="00E546F5" w:rsidRDefault="00951CE2">
            <w:pPr>
              <w:pStyle w:val="NormalinTable"/>
            </w:pPr>
            <w:r>
              <w:t>0.0%</w:t>
            </w:r>
          </w:p>
        </w:tc>
      </w:tr>
      <w:tr w:rsidR="00E546F5" w14:paraId="591073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D5" w14:textId="77777777" w:rsidR="00E546F5" w:rsidRDefault="00951CE2">
            <w:pPr>
              <w:pStyle w:val="NormalinTable"/>
            </w:pPr>
            <w:r>
              <w:t>8481803100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D6" w14:textId="77777777" w:rsidR="00E546F5" w:rsidRDefault="00951CE2">
            <w:pPr>
              <w:pStyle w:val="Tier1"/>
            </w:pPr>
            <w:r>
              <w:t>Taps, cocks, valves and similar appliances for pipes, boiler shells, tanks, vats or the like, including pressure-reducing valves and thermostatically controlled valves</w:t>
            </w:r>
          </w:p>
          <w:p w14:paraId="591073D7" w14:textId="77777777" w:rsidR="00E546F5" w:rsidRDefault="00951CE2">
            <w:pPr>
              <w:pStyle w:val="Tier2"/>
            </w:pPr>
            <w:r>
              <w:t>-</w:t>
            </w:r>
            <w:r>
              <w:tab/>
            </w:r>
            <w:r>
              <w:t>Other appliances</w:t>
            </w:r>
          </w:p>
          <w:p w14:paraId="591073D8" w14:textId="77777777" w:rsidR="00E546F5" w:rsidRDefault="00951CE2">
            <w:pPr>
              <w:pStyle w:val="Tier3"/>
            </w:pPr>
            <w:r>
              <w:t>-</w:t>
            </w:r>
            <w:r>
              <w:tab/>
              <w:t>-</w:t>
            </w:r>
            <w:r>
              <w:tab/>
              <w:t>Central heating radiator valves</w:t>
            </w:r>
          </w:p>
          <w:p w14:paraId="591073D9" w14:textId="77777777" w:rsidR="00E546F5" w:rsidRDefault="00951CE2">
            <w:pPr>
              <w:pStyle w:val="Tier4"/>
            </w:pPr>
            <w:r>
              <w:t>-</w:t>
            </w:r>
            <w:r>
              <w:tab/>
              <w:t>-</w:t>
            </w:r>
            <w:r>
              <w:tab/>
              <w:t>-</w:t>
            </w:r>
            <w:r>
              <w:tab/>
              <w:t>Thermostatic valves</w:t>
            </w:r>
          </w:p>
          <w:p w14:paraId="591073D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3DB" w14:textId="77777777" w:rsidR="00E546F5" w:rsidRDefault="00951CE2">
            <w:pPr>
              <w:pStyle w:val="Tier4Bullet"/>
            </w:pPr>
            <w:r>
              <w:tab/>
            </w:r>
            <w:r>
              <w:tab/>
            </w:r>
            <w:r>
              <w:tab/>
              <w:t>-</w:t>
            </w:r>
            <w:r>
              <w:tab/>
              <w:t>for fitting to or equi</w:t>
            </w:r>
            <w:r>
              <w:t>pping such ships, boats or other vessels;</w:t>
            </w:r>
          </w:p>
          <w:p w14:paraId="591073D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14:paraId="591073DD" w14:textId="77777777" w:rsidR="00E546F5" w:rsidRDefault="00951CE2">
            <w:pPr>
              <w:pStyle w:val="Tier4Bullet"/>
            </w:pPr>
            <w:r>
              <w:tab/>
            </w:r>
            <w:r>
              <w:tab/>
            </w:r>
            <w:r>
              <w:tab/>
              <w:t>-</w:t>
            </w:r>
            <w:r>
              <w:tab/>
              <w:t>for equipping the above platforms;</w:t>
            </w:r>
          </w:p>
          <w:p w14:paraId="591073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DF" w14:textId="77777777" w:rsidR="00E546F5" w:rsidRDefault="00951CE2">
            <w:pPr>
              <w:pStyle w:val="NormalinTable"/>
            </w:pPr>
            <w:r>
              <w:t>0.0%</w:t>
            </w:r>
          </w:p>
        </w:tc>
      </w:tr>
      <w:tr w:rsidR="00E546F5" w14:paraId="591073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E1" w14:textId="77777777" w:rsidR="00E546F5" w:rsidRDefault="00951CE2">
            <w:pPr>
              <w:pStyle w:val="NormalinTable"/>
            </w:pPr>
            <w:r>
              <w:t>8481803900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E2" w14:textId="77777777" w:rsidR="00E546F5" w:rsidRDefault="00951CE2">
            <w:pPr>
              <w:pStyle w:val="Tier1"/>
            </w:pPr>
            <w:r>
              <w:t xml:space="preserve">Taps, cocks, valves and similar appliances for pipes, boiler shells, tanks, vats or the like, </w:t>
            </w:r>
            <w:r>
              <w:t>including pressure-reducing valves and thermostatically controlled valves</w:t>
            </w:r>
          </w:p>
          <w:p w14:paraId="591073E3" w14:textId="77777777" w:rsidR="00E546F5" w:rsidRDefault="00951CE2">
            <w:pPr>
              <w:pStyle w:val="Tier2"/>
            </w:pPr>
            <w:r>
              <w:t>-</w:t>
            </w:r>
            <w:r>
              <w:tab/>
              <w:t>Other appliances</w:t>
            </w:r>
          </w:p>
          <w:p w14:paraId="591073E4" w14:textId="77777777" w:rsidR="00E546F5" w:rsidRDefault="00951CE2">
            <w:pPr>
              <w:pStyle w:val="Tier3"/>
            </w:pPr>
            <w:r>
              <w:t>-</w:t>
            </w:r>
            <w:r>
              <w:tab/>
              <w:t>-</w:t>
            </w:r>
            <w:r>
              <w:tab/>
              <w:t>Central heating radiator valves</w:t>
            </w:r>
          </w:p>
          <w:p w14:paraId="591073E5" w14:textId="77777777" w:rsidR="00E546F5" w:rsidRDefault="00951CE2">
            <w:pPr>
              <w:pStyle w:val="Tier4"/>
            </w:pPr>
            <w:r>
              <w:t>-</w:t>
            </w:r>
            <w:r>
              <w:tab/>
              <w:t>-</w:t>
            </w:r>
            <w:r>
              <w:tab/>
              <w:t>-</w:t>
            </w:r>
            <w:r>
              <w:tab/>
              <w:t>Other</w:t>
            </w:r>
          </w:p>
          <w:p w14:paraId="591073E6"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73E7" w14:textId="77777777" w:rsidR="00E546F5" w:rsidRDefault="00951CE2">
            <w:pPr>
              <w:pStyle w:val="Tier4Bullet"/>
            </w:pPr>
            <w:r>
              <w:tab/>
            </w:r>
            <w:r>
              <w:tab/>
            </w:r>
            <w:r>
              <w:tab/>
              <w:t>-</w:t>
            </w:r>
            <w:r>
              <w:tab/>
              <w:t>for fitting to or equipping such ships, boats or other vessels;</w:t>
            </w:r>
          </w:p>
          <w:p w14:paraId="591073E8" w14:textId="77777777" w:rsidR="00E546F5" w:rsidRDefault="00951CE2">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73E9" w14:textId="77777777" w:rsidR="00E546F5" w:rsidRDefault="00951CE2">
            <w:pPr>
              <w:pStyle w:val="Tier4Bullet"/>
            </w:pPr>
            <w:r>
              <w:tab/>
            </w:r>
            <w:r>
              <w:tab/>
            </w:r>
            <w:r>
              <w:tab/>
              <w:t>-</w:t>
            </w:r>
            <w:r>
              <w:tab/>
              <w:t>for equipping the above platforms;</w:t>
            </w:r>
          </w:p>
          <w:p w14:paraId="591073E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EB" w14:textId="77777777" w:rsidR="00E546F5" w:rsidRDefault="00951CE2">
            <w:pPr>
              <w:pStyle w:val="NormalinTable"/>
            </w:pPr>
            <w:r>
              <w:t>0.0%</w:t>
            </w:r>
          </w:p>
        </w:tc>
      </w:tr>
      <w:tr w:rsidR="00E546F5" w14:paraId="591073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ED" w14:textId="77777777" w:rsidR="00E546F5" w:rsidRDefault="00951CE2">
            <w:pPr>
              <w:pStyle w:val="NormalinTable"/>
            </w:pPr>
            <w:r>
              <w:t>8481804010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EE" w14:textId="77777777" w:rsidR="00E546F5" w:rsidRDefault="00951CE2">
            <w:pPr>
              <w:pStyle w:val="Tier1"/>
            </w:pPr>
            <w:r>
              <w:t>Taps, cocks, valves a</w:t>
            </w:r>
            <w:r>
              <w:t>nd similar appliances for pipes, boiler shells, tanks, vats or the like, including pressure-reducing valves and thermostatically controlled valves</w:t>
            </w:r>
          </w:p>
          <w:p w14:paraId="591073EF" w14:textId="77777777" w:rsidR="00E546F5" w:rsidRDefault="00951CE2">
            <w:pPr>
              <w:pStyle w:val="Tier2"/>
            </w:pPr>
            <w:r>
              <w:t>-</w:t>
            </w:r>
            <w:r>
              <w:tab/>
              <w:t>Other appliances</w:t>
            </w:r>
          </w:p>
          <w:p w14:paraId="591073F0" w14:textId="77777777" w:rsidR="00E546F5" w:rsidRDefault="00951CE2">
            <w:pPr>
              <w:pStyle w:val="Tier3"/>
            </w:pPr>
            <w:r>
              <w:t>-</w:t>
            </w:r>
            <w:r>
              <w:tab/>
              <w:t>-</w:t>
            </w:r>
            <w:r>
              <w:tab/>
              <w:t>Valves for pneumatic tyres and inner tubes</w:t>
            </w:r>
          </w:p>
          <w:p w14:paraId="591073F1" w14:textId="77777777" w:rsidR="00E546F5" w:rsidRDefault="00951CE2">
            <w:pPr>
              <w:pStyle w:val="Tier4"/>
            </w:pPr>
            <w:r>
              <w:t>-</w:t>
            </w:r>
            <w:r>
              <w:tab/>
              <w:t>-</w:t>
            </w:r>
            <w:r>
              <w:tab/>
              <w:t>-</w:t>
            </w:r>
            <w:r>
              <w:tab/>
              <w:t xml:space="preserve">For use in certain types of </w:t>
            </w:r>
            <w:r>
              <w:t>aircraft</w:t>
            </w:r>
          </w:p>
          <w:p w14:paraId="591073F2"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F3" w14:textId="77777777" w:rsidR="00E546F5" w:rsidRDefault="00951CE2">
            <w:pPr>
              <w:pStyle w:val="NormalinTable"/>
            </w:pPr>
            <w:r>
              <w:t>0.0%</w:t>
            </w:r>
          </w:p>
        </w:tc>
      </w:tr>
      <w:tr w:rsidR="00E546F5" w14:paraId="591074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3F5" w14:textId="77777777" w:rsidR="00E546F5" w:rsidRDefault="00951CE2">
            <w:pPr>
              <w:pStyle w:val="NormalinTable"/>
            </w:pPr>
            <w:r>
              <w:t>8481804090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3F6" w14:textId="77777777" w:rsidR="00E546F5" w:rsidRDefault="00951CE2">
            <w:pPr>
              <w:pStyle w:val="Tier1"/>
            </w:pPr>
            <w:r>
              <w:t>Taps, cocks, valves and similar applian</w:t>
            </w:r>
            <w:r>
              <w:t>ces for pipes, boiler shells, tanks, vats or the like, including pressure-reducing valves and thermostatically controlled valves</w:t>
            </w:r>
          </w:p>
          <w:p w14:paraId="591073F7" w14:textId="77777777" w:rsidR="00E546F5" w:rsidRDefault="00951CE2">
            <w:pPr>
              <w:pStyle w:val="Tier2"/>
            </w:pPr>
            <w:r>
              <w:t>-</w:t>
            </w:r>
            <w:r>
              <w:tab/>
              <w:t>Other appliances</w:t>
            </w:r>
          </w:p>
          <w:p w14:paraId="591073F8" w14:textId="77777777" w:rsidR="00E546F5" w:rsidRDefault="00951CE2">
            <w:pPr>
              <w:pStyle w:val="Tier3"/>
            </w:pPr>
            <w:r>
              <w:t>-</w:t>
            </w:r>
            <w:r>
              <w:tab/>
              <w:t>-</w:t>
            </w:r>
            <w:r>
              <w:tab/>
              <w:t>Valves for pneumatic tyres and inner tubes</w:t>
            </w:r>
          </w:p>
          <w:p w14:paraId="591073F9" w14:textId="77777777" w:rsidR="00E546F5" w:rsidRDefault="00951CE2">
            <w:pPr>
              <w:pStyle w:val="Tier4"/>
            </w:pPr>
            <w:r>
              <w:t>-</w:t>
            </w:r>
            <w:r>
              <w:tab/>
              <w:t>-</w:t>
            </w:r>
            <w:r>
              <w:tab/>
              <w:t>-</w:t>
            </w:r>
            <w:r>
              <w:tab/>
              <w:t>Other</w:t>
            </w:r>
          </w:p>
          <w:p w14:paraId="591073FA"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73FB" w14:textId="77777777" w:rsidR="00E546F5" w:rsidRDefault="00951CE2">
            <w:pPr>
              <w:pStyle w:val="Tier4Bullet"/>
            </w:pPr>
            <w:r>
              <w:tab/>
            </w:r>
            <w:r>
              <w:tab/>
            </w:r>
            <w:r>
              <w:tab/>
              <w:t>-</w:t>
            </w:r>
            <w:r>
              <w:tab/>
              <w:t>for fitting to or equipping such ships, boats or other vessels;</w:t>
            </w:r>
          </w:p>
          <w:p w14:paraId="591073FC"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73FD" w14:textId="77777777" w:rsidR="00E546F5" w:rsidRDefault="00951CE2">
            <w:pPr>
              <w:pStyle w:val="Tier4Bullet"/>
            </w:pPr>
            <w:r>
              <w:tab/>
            </w:r>
            <w:r>
              <w:tab/>
            </w:r>
            <w:r>
              <w:tab/>
              <w:t>-</w:t>
            </w:r>
            <w:r>
              <w:tab/>
              <w:t>for equipping the above platforms;</w:t>
            </w:r>
          </w:p>
          <w:p w14:paraId="591073FE"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3FF" w14:textId="77777777" w:rsidR="00E546F5" w:rsidRDefault="00951CE2">
            <w:pPr>
              <w:pStyle w:val="NormalinTable"/>
            </w:pPr>
            <w:r>
              <w:t>0.0%</w:t>
            </w:r>
          </w:p>
        </w:tc>
      </w:tr>
      <w:tr w:rsidR="00E546F5" w14:paraId="591074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01" w14:textId="77777777" w:rsidR="00E546F5" w:rsidRDefault="00951CE2">
            <w:pPr>
              <w:pStyle w:val="NormalinTable"/>
            </w:pPr>
            <w:r>
              <w:t>8481805100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02" w14:textId="77777777" w:rsidR="00E546F5" w:rsidRDefault="00951CE2">
            <w:pPr>
              <w:pStyle w:val="Tier1"/>
            </w:pPr>
            <w:r>
              <w:t>Taps, cocks, valves and similar appliances for pipes, boiler shells, tanks, vats or the like, including pressure-reducing valves and thermostatically controlled valves</w:t>
            </w:r>
          </w:p>
          <w:p w14:paraId="59107403" w14:textId="77777777" w:rsidR="00E546F5" w:rsidRDefault="00951CE2">
            <w:pPr>
              <w:pStyle w:val="Tier2"/>
            </w:pPr>
            <w:r>
              <w:t>-</w:t>
            </w:r>
            <w:r>
              <w:tab/>
              <w:t>Other appliances</w:t>
            </w:r>
          </w:p>
          <w:p w14:paraId="59107404" w14:textId="77777777" w:rsidR="00E546F5" w:rsidRDefault="00951CE2">
            <w:pPr>
              <w:pStyle w:val="Tier3"/>
            </w:pPr>
            <w:r>
              <w:t>-</w:t>
            </w:r>
            <w:r>
              <w:tab/>
              <w:t>-</w:t>
            </w:r>
            <w:r>
              <w:tab/>
              <w:t>Other</w:t>
            </w:r>
          </w:p>
          <w:p w14:paraId="59107405" w14:textId="77777777" w:rsidR="00E546F5" w:rsidRDefault="00951CE2">
            <w:pPr>
              <w:pStyle w:val="Tier4"/>
            </w:pPr>
            <w:r>
              <w:t>-</w:t>
            </w:r>
            <w:r>
              <w:tab/>
              <w:t>-</w:t>
            </w:r>
            <w:r>
              <w:tab/>
              <w:t>-</w:t>
            </w:r>
            <w:r>
              <w:tab/>
              <w:t>Process control valves</w:t>
            </w:r>
          </w:p>
          <w:p w14:paraId="59107406" w14:textId="77777777" w:rsidR="00E546F5" w:rsidRDefault="00951CE2">
            <w:pPr>
              <w:pStyle w:val="Tier5"/>
            </w:pPr>
            <w:r>
              <w:t>-</w:t>
            </w:r>
            <w:r>
              <w:tab/>
              <w:t>-</w:t>
            </w:r>
            <w:r>
              <w:tab/>
            </w:r>
            <w:r>
              <w:t>-</w:t>
            </w:r>
            <w:r>
              <w:tab/>
              <w:t>-</w:t>
            </w:r>
            <w:r>
              <w:tab/>
              <w:t>Temperature regulators</w:t>
            </w:r>
          </w:p>
          <w:p w14:paraId="5910740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408" w14:textId="77777777" w:rsidR="00E546F5" w:rsidRDefault="00951CE2">
            <w:pPr>
              <w:pStyle w:val="Tier5Bullet"/>
            </w:pPr>
            <w:r>
              <w:tab/>
            </w:r>
            <w:r>
              <w:tab/>
            </w:r>
            <w:r>
              <w:tab/>
            </w:r>
            <w:r>
              <w:tab/>
              <w:t>-</w:t>
            </w:r>
            <w:r>
              <w:tab/>
              <w:t>for fitting to or equipping such ships, boats or other vessels;</w:t>
            </w:r>
          </w:p>
          <w:p w14:paraId="59107409" w14:textId="77777777" w:rsidR="00E546F5" w:rsidRDefault="00951CE2">
            <w:pPr>
              <w:pStyle w:val="Tier5Bullet"/>
            </w:pPr>
            <w:r>
              <w:tab/>
            </w: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14:paraId="5910740A" w14:textId="77777777" w:rsidR="00E546F5" w:rsidRDefault="00951CE2">
            <w:pPr>
              <w:pStyle w:val="Tier5Bullet"/>
            </w:pPr>
            <w:r>
              <w:tab/>
            </w:r>
            <w:r>
              <w:tab/>
            </w:r>
            <w:r>
              <w:tab/>
            </w:r>
            <w:r>
              <w:tab/>
              <w:t>-</w:t>
            </w:r>
            <w:r>
              <w:tab/>
              <w:t>for equipping the above pl</w:t>
            </w:r>
            <w:r>
              <w:t>atforms;</w:t>
            </w:r>
          </w:p>
          <w:p w14:paraId="5910740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0C" w14:textId="77777777" w:rsidR="00E546F5" w:rsidRDefault="00951CE2">
            <w:pPr>
              <w:pStyle w:val="NormalinTable"/>
            </w:pPr>
            <w:r>
              <w:t>0.0%</w:t>
            </w:r>
          </w:p>
        </w:tc>
      </w:tr>
      <w:tr w:rsidR="00E546F5" w14:paraId="591074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0E" w14:textId="77777777" w:rsidR="00E546F5" w:rsidRDefault="00951CE2">
            <w:pPr>
              <w:pStyle w:val="NormalinTable"/>
            </w:pPr>
            <w:r>
              <w:t>8481805900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0F"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410" w14:textId="77777777" w:rsidR="00E546F5" w:rsidRDefault="00951CE2">
            <w:pPr>
              <w:pStyle w:val="Tier2"/>
            </w:pPr>
            <w:r>
              <w:t>-</w:t>
            </w:r>
            <w:r>
              <w:tab/>
              <w:t>Other appliances</w:t>
            </w:r>
          </w:p>
          <w:p w14:paraId="59107411" w14:textId="77777777" w:rsidR="00E546F5" w:rsidRDefault="00951CE2">
            <w:pPr>
              <w:pStyle w:val="Tier3"/>
            </w:pPr>
            <w:r>
              <w:t>-</w:t>
            </w:r>
            <w:r>
              <w:tab/>
              <w:t>-</w:t>
            </w:r>
            <w:r>
              <w:tab/>
              <w:t>Other</w:t>
            </w:r>
          </w:p>
          <w:p w14:paraId="59107412" w14:textId="77777777" w:rsidR="00E546F5" w:rsidRDefault="00951CE2">
            <w:pPr>
              <w:pStyle w:val="Tier4"/>
            </w:pPr>
            <w:r>
              <w:t>-</w:t>
            </w:r>
            <w:r>
              <w:tab/>
              <w:t>-</w:t>
            </w:r>
            <w:r>
              <w:tab/>
              <w:t>-</w:t>
            </w:r>
            <w:r>
              <w:tab/>
              <w:t>Process control valves</w:t>
            </w:r>
          </w:p>
          <w:p w14:paraId="59107413" w14:textId="77777777" w:rsidR="00E546F5" w:rsidRDefault="00951CE2">
            <w:pPr>
              <w:pStyle w:val="Tier5"/>
            </w:pPr>
            <w:r>
              <w:t>-</w:t>
            </w:r>
            <w:r>
              <w:tab/>
              <w:t>-</w:t>
            </w:r>
            <w:r>
              <w:tab/>
              <w:t>-</w:t>
            </w:r>
            <w:r>
              <w:tab/>
              <w:t>-</w:t>
            </w:r>
            <w:r>
              <w:tab/>
              <w:t>Other</w:t>
            </w:r>
          </w:p>
          <w:p w14:paraId="5910741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r>
              <w:t>;</w:t>
            </w:r>
          </w:p>
          <w:p w14:paraId="59107415" w14:textId="77777777" w:rsidR="00E546F5" w:rsidRDefault="00951CE2">
            <w:pPr>
              <w:pStyle w:val="Tier5Bullet"/>
            </w:pPr>
            <w:r>
              <w:tab/>
            </w:r>
            <w:r>
              <w:tab/>
            </w:r>
            <w:r>
              <w:tab/>
            </w:r>
            <w:r>
              <w:tab/>
              <w:t>-</w:t>
            </w:r>
            <w:r>
              <w:tab/>
              <w:t>for fitting to or equipping such ships, boats or other vessels;</w:t>
            </w:r>
          </w:p>
          <w:p w14:paraId="59107416"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7417" w14:textId="77777777" w:rsidR="00E546F5" w:rsidRDefault="00951CE2">
            <w:pPr>
              <w:pStyle w:val="Tier5Bullet"/>
            </w:pPr>
            <w:r>
              <w:tab/>
            </w:r>
            <w:r>
              <w:tab/>
            </w:r>
            <w:r>
              <w:tab/>
            </w:r>
            <w:r>
              <w:tab/>
              <w:t>-</w:t>
            </w:r>
            <w:r>
              <w:tab/>
              <w:t>for equipping the above platforms;</w:t>
            </w:r>
          </w:p>
          <w:p w14:paraId="5910741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19" w14:textId="77777777" w:rsidR="00E546F5" w:rsidRDefault="00951CE2">
            <w:pPr>
              <w:pStyle w:val="NormalinTable"/>
            </w:pPr>
            <w:r>
              <w:t>0.0%</w:t>
            </w:r>
          </w:p>
        </w:tc>
      </w:tr>
      <w:tr w:rsidR="00E546F5" w14:paraId="591074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1B" w14:textId="77777777" w:rsidR="00E546F5" w:rsidRDefault="00951CE2">
            <w:pPr>
              <w:pStyle w:val="NormalinTable"/>
            </w:pPr>
            <w:r>
              <w:t>8481806100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1C" w14:textId="77777777" w:rsidR="00E546F5" w:rsidRDefault="00951CE2">
            <w:pPr>
              <w:pStyle w:val="Tier1"/>
            </w:pPr>
            <w:r>
              <w:t>Taps, cocks, valves and similar appliances for pipes, boiler shells, tanks,</w:t>
            </w:r>
            <w:r>
              <w:t xml:space="preserve"> vats or the like, including pressure-reducing valves and thermostatically controlled valves</w:t>
            </w:r>
          </w:p>
          <w:p w14:paraId="5910741D" w14:textId="77777777" w:rsidR="00E546F5" w:rsidRDefault="00951CE2">
            <w:pPr>
              <w:pStyle w:val="Tier2"/>
            </w:pPr>
            <w:r>
              <w:t>-</w:t>
            </w:r>
            <w:r>
              <w:tab/>
              <w:t>Other appliances</w:t>
            </w:r>
          </w:p>
          <w:p w14:paraId="5910741E" w14:textId="77777777" w:rsidR="00E546F5" w:rsidRDefault="00951CE2">
            <w:pPr>
              <w:pStyle w:val="Tier3"/>
            </w:pPr>
            <w:r>
              <w:t>-</w:t>
            </w:r>
            <w:r>
              <w:tab/>
              <w:t>-</w:t>
            </w:r>
            <w:r>
              <w:tab/>
              <w:t>Other</w:t>
            </w:r>
          </w:p>
          <w:p w14:paraId="5910741F" w14:textId="77777777" w:rsidR="00E546F5" w:rsidRDefault="00951CE2">
            <w:pPr>
              <w:pStyle w:val="Tier4"/>
            </w:pPr>
            <w:r>
              <w:t>-</w:t>
            </w:r>
            <w:r>
              <w:tab/>
              <w:t>-</w:t>
            </w:r>
            <w:r>
              <w:tab/>
              <w:t>-</w:t>
            </w:r>
            <w:r>
              <w:tab/>
              <w:t>Other</w:t>
            </w:r>
          </w:p>
          <w:p w14:paraId="59107420" w14:textId="77777777" w:rsidR="00E546F5" w:rsidRDefault="00951CE2">
            <w:pPr>
              <w:pStyle w:val="Tier5"/>
            </w:pPr>
            <w:r>
              <w:t>-</w:t>
            </w:r>
            <w:r>
              <w:tab/>
              <w:t>-</w:t>
            </w:r>
            <w:r>
              <w:tab/>
              <w:t>-</w:t>
            </w:r>
            <w:r>
              <w:tab/>
              <w:t>-</w:t>
            </w:r>
            <w:r>
              <w:tab/>
              <w:t>Gate valves</w:t>
            </w:r>
          </w:p>
          <w:p w14:paraId="59107421" w14:textId="77777777" w:rsidR="00E546F5" w:rsidRDefault="00951CE2">
            <w:pPr>
              <w:pStyle w:val="Tier6"/>
            </w:pPr>
            <w:r>
              <w:t>-</w:t>
            </w:r>
            <w:r>
              <w:tab/>
              <w:t>-</w:t>
            </w:r>
            <w:r>
              <w:tab/>
              <w:t>-</w:t>
            </w:r>
            <w:r>
              <w:tab/>
              <w:t>-</w:t>
            </w:r>
            <w:r>
              <w:tab/>
              <w:t>-</w:t>
            </w:r>
            <w:r>
              <w:tab/>
              <w:t>Of cast iron</w:t>
            </w:r>
          </w:p>
          <w:p w14:paraId="59107422" w14:textId="77777777" w:rsidR="00E546F5" w:rsidRDefault="00951CE2">
            <w:pPr>
              <w:pStyle w:val="Tier6Bullet"/>
            </w:pPr>
            <w:r>
              <w:tab/>
            </w:r>
            <w:r>
              <w:tab/>
            </w:r>
            <w:r>
              <w:tab/>
            </w:r>
            <w:r>
              <w:tab/>
            </w:r>
            <w:r>
              <w:tab/>
              <w:t>-</w:t>
            </w:r>
            <w:r>
              <w:tab/>
              <w:t xml:space="preserve">for incorporation in ships, boats or other vessels listed in Table 1, </w:t>
            </w:r>
            <w:r>
              <w:t>for the purposes of their construction, repair, maintenance or conversion;</w:t>
            </w:r>
          </w:p>
          <w:p w14:paraId="59107423" w14:textId="77777777" w:rsidR="00E546F5" w:rsidRDefault="00951CE2">
            <w:pPr>
              <w:pStyle w:val="Tier6Bullet"/>
            </w:pPr>
            <w:r>
              <w:tab/>
            </w:r>
            <w:r>
              <w:tab/>
            </w:r>
            <w:r>
              <w:tab/>
            </w:r>
            <w:r>
              <w:tab/>
            </w:r>
            <w:r>
              <w:tab/>
              <w:t>-</w:t>
            </w:r>
            <w:r>
              <w:tab/>
              <w:t>for fitting to or equipping such ships, boats or other vessels;</w:t>
            </w:r>
          </w:p>
          <w:p w14:paraId="59107424" w14:textId="77777777" w:rsidR="00E546F5" w:rsidRDefault="00951CE2">
            <w:pPr>
              <w:pStyle w:val="Tier6Bullet"/>
            </w:pPr>
            <w:r>
              <w:tab/>
            </w:r>
            <w:r>
              <w:tab/>
            </w: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14:paraId="59107425" w14:textId="77777777" w:rsidR="00E546F5" w:rsidRDefault="00951CE2">
            <w:pPr>
              <w:pStyle w:val="Tier6Bullet"/>
            </w:pPr>
            <w:r>
              <w:tab/>
            </w:r>
            <w:r>
              <w:tab/>
            </w:r>
            <w:r>
              <w:tab/>
            </w:r>
            <w:r>
              <w:tab/>
            </w:r>
            <w:r>
              <w:tab/>
              <w:t>-</w:t>
            </w:r>
            <w:r>
              <w:tab/>
              <w:t>for equipping the above platforms;</w:t>
            </w:r>
          </w:p>
          <w:p w14:paraId="5910742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27" w14:textId="77777777" w:rsidR="00E546F5" w:rsidRDefault="00951CE2">
            <w:pPr>
              <w:pStyle w:val="NormalinTable"/>
            </w:pPr>
            <w:r>
              <w:t>0.0%</w:t>
            </w:r>
          </w:p>
        </w:tc>
      </w:tr>
      <w:tr w:rsidR="00E546F5" w14:paraId="591074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29" w14:textId="77777777" w:rsidR="00E546F5" w:rsidRDefault="00951CE2">
            <w:pPr>
              <w:pStyle w:val="NormalinTable"/>
            </w:pPr>
            <w:r>
              <w:t>8481806350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2A" w14:textId="77777777" w:rsidR="00E546F5" w:rsidRDefault="00951CE2">
            <w:pPr>
              <w:pStyle w:val="Tier1"/>
            </w:pPr>
            <w:r>
              <w:t>Taps, cocks, valves and similar appliances for pipes, boiler shells, tanks, vats or the like, including pressure-reducing valves and thermostatically controlled valves</w:t>
            </w:r>
          </w:p>
          <w:p w14:paraId="5910742B" w14:textId="77777777" w:rsidR="00E546F5" w:rsidRDefault="00951CE2">
            <w:pPr>
              <w:pStyle w:val="Tier2"/>
            </w:pPr>
            <w:r>
              <w:t>-</w:t>
            </w:r>
            <w:r>
              <w:tab/>
              <w:t>Other appliances</w:t>
            </w:r>
          </w:p>
          <w:p w14:paraId="5910742C" w14:textId="77777777" w:rsidR="00E546F5" w:rsidRDefault="00951CE2">
            <w:pPr>
              <w:pStyle w:val="Tier3"/>
            </w:pPr>
            <w:r>
              <w:t>-</w:t>
            </w:r>
            <w:r>
              <w:tab/>
              <w:t>-</w:t>
            </w:r>
            <w:r>
              <w:tab/>
              <w:t>Other</w:t>
            </w:r>
          </w:p>
          <w:p w14:paraId="5910742D" w14:textId="77777777" w:rsidR="00E546F5" w:rsidRDefault="00951CE2">
            <w:pPr>
              <w:pStyle w:val="Tier4"/>
            </w:pPr>
            <w:r>
              <w:t>-</w:t>
            </w:r>
            <w:r>
              <w:tab/>
              <w:t>-</w:t>
            </w:r>
            <w:r>
              <w:tab/>
              <w:t>-</w:t>
            </w:r>
            <w:r>
              <w:tab/>
              <w:t>Other</w:t>
            </w:r>
          </w:p>
          <w:p w14:paraId="5910742E" w14:textId="77777777" w:rsidR="00E546F5" w:rsidRDefault="00951CE2">
            <w:pPr>
              <w:pStyle w:val="Tier5"/>
            </w:pPr>
            <w:r>
              <w:t>-</w:t>
            </w:r>
            <w:r>
              <w:tab/>
              <w:t>-</w:t>
            </w:r>
            <w:r>
              <w:tab/>
              <w:t>-</w:t>
            </w:r>
            <w:r>
              <w:tab/>
              <w:t>-</w:t>
            </w:r>
            <w:r>
              <w:tab/>
              <w:t>Gate valves</w:t>
            </w:r>
          </w:p>
          <w:p w14:paraId="5910742F" w14:textId="77777777" w:rsidR="00E546F5" w:rsidRDefault="00951CE2">
            <w:pPr>
              <w:pStyle w:val="Tier6"/>
            </w:pPr>
            <w:r>
              <w:t>-</w:t>
            </w:r>
            <w:r>
              <w:tab/>
              <w:t>-</w:t>
            </w:r>
            <w:r>
              <w:tab/>
              <w:t>-</w:t>
            </w:r>
            <w:r>
              <w:tab/>
              <w:t>-</w:t>
            </w:r>
            <w:r>
              <w:tab/>
              <w:t>-</w:t>
            </w:r>
            <w:r>
              <w:tab/>
              <w:t>Of ste</w:t>
            </w:r>
            <w:r>
              <w:t>el</w:t>
            </w:r>
          </w:p>
          <w:p w14:paraId="59107430"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31" w14:textId="77777777" w:rsidR="00E546F5" w:rsidRDefault="00951CE2">
            <w:pPr>
              <w:pStyle w:val="NormalinTable"/>
            </w:pPr>
            <w:r>
              <w:t>0.0%</w:t>
            </w:r>
          </w:p>
        </w:tc>
      </w:tr>
      <w:tr w:rsidR="00E546F5" w14:paraId="591074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33" w14:textId="77777777" w:rsidR="00E546F5" w:rsidRDefault="00951CE2">
            <w:pPr>
              <w:pStyle w:val="NormalinTable"/>
            </w:pPr>
            <w:r>
              <w:t>8481806390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34" w14:textId="77777777" w:rsidR="00E546F5" w:rsidRDefault="00951CE2">
            <w:pPr>
              <w:pStyle w:val="Tier1"/>
            </w:pPr>
            <w:r>
              <w:t>Taps, cocks, valves and similar appliances for pipes, boiler shells, tanks, vats or the like, including pressure-reducing valves and thermostatically controlled valves</w:t>
            </w:r>
          </w:p>
          <w:p w14:paraId="59107435" w14:textId="77777777" w:rsidR="00E546F5" w:rsidRDefault="00951CE2">
            <w:pPr>
              <w:pStyle w:val="Tier2"/>
            </w:pPr>
            <w:r>
              <w:t>-</w:t>
            </w:r>
            <w:r>
              <w:tab/>
              <w:t xml:space="preserve">Other </w:t>
            </w:r>
            <w:r>
              <w:t>appliances</w:t>
            </w:r>
          </w:p>
          <w:p w14:paraId="59107436" w14:textId="77777777" w:rsidR="00E546F5" w:rsidRDefault="00951CE2">
            <w:pPr>
              <w:pStyle w:val="Tier3"/>
            </w:pPr>
            <w:r>
              <w:t>-</w:t>
            </w:r>
            <w:r>
              <w:tab/>
              <w:t>-</w:t>
            </w:r>
            <w:r>
              <w:tab/>
              <w:t>Other</w:t>
            </w:r>
          </w:p>
          <w:p w14:paraId="59107437" w14:textId="77777777" w:rsidR="00E546F5" w:rsidRDefault="00951CE2">
            <w:pPr>
              <w:pStyle w:val="Tier4"/>
            </w:pPr>
            <w:r>
              <w:t>-</w:t>
            </w:r>
            <w:r>
              <w:tab/>
              <w:t>-</w:t>
            </w:r>
            <w:r>
              <w:tab/>
              <w:t>-</w:t>
            </w:r>
            <w:r>
              <w:tab/>
              <w:t>Other</w:t>
            </w:r>
          </w:p>
          <w:p w14:paraId="59107438" w14:textId="77777777" w:rsidR="00E546F5" w:rsidRDefault="00951CE2">
            <w:pPr>
              <w:pStyle w:val="Tier5"/>
            </w:pPr>
            <w:r>
              <w:t>-</w:t>
            </w:r>
            <w:r>
              <w:tab/>
              <w:t>-</w:t>
            </w:r>
            <w:r>
              <w:tab/>
              <w:t>-</w:t>
            </w:r>
            <w:r>
              <w:tab/>
              <w:t>-</w:t>
            </w:r>
            <w:r>
              <w:tab/>
              <w:t>Gate valves</w:t>
            </w:r>
          </w:p>
          <w:p w14:paraId="59107439" w14:textId="77777777" w:rsidR="00E546F5" w:rsidRDefault="00951CE2">
            <w:pPr>
              <w:pStyle w:val="Tier6"/>
            </w:pPr>
            <w:r>
              <w:t>-</w:t>
            </w:r>
            <w:r>
              <w:tab/>
              <w:t>-</w:t>
            </w:r>
            <w:r>
              <w:tab/>
              <w:t>-</w:t>
            </w:r>
            <w:r>
              <w:tab/>
              <w:t>-</w:t>
            </w:r>
            <w:r>
              <w:tab/>
              <w:t>-</w:t>
            </w:r>
            <w:r>
              <w:tab/>
              <w:t>Of steel</w:t>
            </w:r>
          </w:p>
          <w:p w14:paraId="5910743A"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3B" w14:textId="77777777" w:rsidR="00E546F5" w:rsidRDefault="00951CE2">
            <w:pPr>
              <w:pStyle w:val="NormalinTable"/>
            </w:pPr>
            <w:r>
              <w:t>0.0%</w:t>
            </w:r>
          </w:p>
        </w:tc>
      </w:tr>
      <w:tr w:rsidR="00E546F5" w14:paraId="591074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3D" w14:textId="77777777" w:rsidR="00E546F5" w:rsidRDefault="00951CE2">
            <w:pPr>
              <w:pStyle w:val="NormalinTable"/>
            </w:pPr>
            <w:r>
              <w:t>8481806950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3E"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43F" w14:textId="77777777" w:rsidR="00E546F5" w:rsidRDefault="00951CE2">
            <w:pPr>
              <w:pStyle w:val="Tier2"/>
            </w:pPr>
            <w:r>
              <w:t>-</w:t>
            </w:r>
            <w:r>
              <w:tab/>
              <w:t>Other appliances</w:t>
            </w:r>
          </w:p>
          <w:p w14:paraId="59107440" w14:textId="77777777" w:rsidR="00E546F5" w:rsidRDefault="00951CE2">
            <w:pPr>
              <w:pStyle w:val="Tier3"/>
            </w:pPr>
            <w:r>
              <w:t>-</w:t>
            </w:r>
            <w:r>
              <w:tab/>
              <w:t>-</w:t>
            </w:r>
            <w:r>
              <w:tab/>
              <w:t>Other</w:t>
            </w:r>
          </w:p>
          <w:p w14:paraId="59107441" w14:textId="77777777" w:rsidR="00E546F5" w:rsidRDefault="00951CE2">
            <w:pPr>
              <w:pStyle w:val="Tier4"/>
            </w:pPr>
            <w:r>
              <w:t>-</w:t>
            </w:r>
            <w:r>
              <w:tab/>
              <w:t>-</w:t>
            </w:r>
            <w:r>
              <w:tab/>
              <w:t>-</w:t>
            </w:r>
            <w:r>
              <w:tab/>
              <w:t>Other</w:t>
            </w:r>
          </w:p>
          <w:p w14:paraId="59107442" w14:textId="77777777" w:rsidR="00E546F5" w:rsidRDefault="00951CE2">
            <w:pPr>
              <w:pStyle w:val="Tier5"/>
            </w:pPr>
            <w:r>
              <w:t>-</w:t>
            </w:r>
            <w:r>
              <w:tab/>
              <w:t>-</w:t>
            </w:r>
            <w:r>
              <w:tab/>
              <w:t>-</w:t>
            </w:r>
            <w:r>
              <w:tab/>
              <w:t>-</w:t>
            </w:r>
            <w:r>
              <w:tab/>
              <w:t>Gate valves</w:t>
            </w:r>
          </w:p>
          <w:p w14:paraId="59107443" w14:textId="77777777" w:rsidR="00E546F5" w:rsidRDefault="00951CE2">
            <w:pPr>
              <w:pStyle w:val="Tier6"/>
            </w:pPr>
            <w:r>
              <w:t>-</w:t>
            </w:r>
            <w:r>
              <w:tab/>
              <w:t>-</w:t>
            </w:r>
            <w:r>
              <w:tab/>
              <w:t>-</w:t>
            </w:r>
            <w:r>
              <w:tab/>
              <w:t>-</w:t>
            </w:r>
            <w:r>
              <w:tab/>
              <w:t>-</w:t>
            </w:r>
            <w:r>
              <w:tab/>
              <w:t>Other</w:t>
            </w:r>
          </w:p>
          <w:p w14:paraId="59107444"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45" w14:textId="77777777" w:rsidR="00E546F5" w:rsidRDefault="00951CE2">
            <w:pPr>
              <w:pStyle w:val="NormalinTable"/>
            </w:pPr>
            <w:r>
              <w:t>0.0%</w:t>
            </w:r>
          </w:p>
        </w:tc>
      </w:tr>
      <w:tr w:rsidR="00E546F5" w14:paraId="591074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47" w14:textId="77777777" w:rsidR="00E546F5" w:rsidRDefault="00951CE2">
            <w:pPr>
              <w:pStyle w:val="NormalinTable"/>
            </w:pPr>
            <w:r>
              <w:t>8481806960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48" w14:textId="77777777" w:rsidR="00E546F5" w:rsidRDefault="00951CE2">
            <w:pPr>
              <w:pStyle w:val="Tier1"/>
            </w:pPr>
            <w:r>
              <w:t xml:space="preserve">Taps, cocks, valves and similar appliances for pipes, boiler shells, </w:t>
            </w:r>
            <w:r>
              <w:t>tanks, vats or the like, including pressure-reducing valves and thermostatically controlled valves</w:t>
            </w:r>
          </w:p>
          <w:p w14:paraId="59107449" w14:textId="77777777" w:rsidR="00E546F5" w:rsidRDefault="00951CE2">
            <w:pPr>
              <w:pStyle w:val="Tier2"/>
            </w:pPr>
            <w:r>
              <w:t>-</w:t>
            </w:r>
            <w:r>
              <w:tab/>
              <w:t>Other appliances</w:t>
            </w:r>
          </w:p>
          <w:p w14:paraId="5910744A" w14:textId="77777777" w:rsidR="00E546F5" w:rsidRDefault="00951CE2">
            <w:pPr>
              <w:pStyle w:val="Tier3"/>
            </w:pPr>
            <w:r>
              <w:t>-</w:t>
            </w:r>
            <w:r>
              <w:tab/>
              <w:t>-</w:t>
            </w:r>
            <w:r>
              <w:tab/>
              <w:t>Other</w:t>
            </w:r>
          </w:p>
          <w:p w14:paraId="5910744B" w14:textId="77777777" w:rsidR="00E546F5" w:rsidRDefault="00951CE2">
            <w:pPr>
              <w:pStyle w:val="Tier4"/>
            </w:pPr>
            <w:r>
              <w:t>-</w:t>
            </w:r>
            <w:r>
              <w:tab/>
              <w:t>-</w:t>
            </w:r>
            <w:r>
              <w:tab/>
              <w:t>-</w:t>
            </w:r>
            <w:r>
              <w:tab/>
              <w:t>Other</w:t>
            </w:r>
          </w:p>
          <w:p w14:paraId="5910744C" w14:textId="77777777" w:rsidR="00E546F5" w:rsidRDefault="00951CE2">
            <w:pPr>
              <w:pStyle w:val="Tier5"/>
            </w:pPr>
            <w:r>
              <w:t>-</w:t>
            </w:r>
            <w:r>
              <w:tab/>
              <w:t>-</w:t>
            </w:r>
            <w:r>
              <w:tab/>
              <w:t>-</w:t>
            </w:r>
            <w:r>
              <w:tab/>
              <w:t>-</w:t>
            </w:r>
            <w:r>
              <w:tab/>
              <w:t>Gate valves</w:t>
            </w:r>
          </w:p>
          <w:p w14:paraId="5910744D" w14:textId="77777777" w:rsidR="00E546F5" w:rsidRDefault="00951CE2">
            <w:pPr>
              <w:pStyle w:val="Tier6"/>
            </w:pPr>
            <w:r>
              <w:t>-</w:t>
            </w:r>
            <w:r>
              <w:tab/>
              <w:t>-</w:t>
            </w:r>
            <w:r>
              <w:tab/>
              <w:t>-</w:t>
            </w:r>
            <w:r>
              <w:tab/>
              <w:t>-</w:t>
            </w:r>
            <w:r>
              <w:tab/>
              <w:t>-</w:t>
            </w:r>
            <w:r>
              <w:tab/>
              <w:t>Other</w:t>
            </w:r>
          </w:p>
          <w:p w14:paraId="5910744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4F" w14:textId="77777777" w:rsidR="00E546F5" w:rsidRDefault="00951CE2">
            <w:pPr>
              <w:pStyle w:val="NormalinTable"/>
            </w:pPr>
            <w:r>
              <w:t>0.0%</w:t>
            </w:r>
          </w:p>
        </w:tc>
      </w:tr>
      <w:tr w:rsidR="00E546F5" w14:paraId="591074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51" w14:textId="77777777" w:rsidR="00E546F5" w:rsidRDefault="00951CE2">
            <w:pPr>
              <w:pStyle w:val="NormalinTable"/>
            </w:pPr>
            <w:r>
              <w:t>8481806999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52" w14:textId="77777777" w:rsidR="00E546F5" w:rsidRDefault="00951CE2">
            <w:pPr>
              <w:pStyle w:val="Tier1"/>
            </w:pPr>
            <w:r>
              <w:t xml:space="preserve">Taps, cocks, valves and similar </w:t>
            </w:r>
            <w:r>
              <w:t>appliances for pipes, boiler shells, tanks, vats or the like, including pressure-reducing valves and thermostatically controlled valves</w:t>
            </w:r>
          </w:p>
          <w:p w14:paraId="59107453" w14:textId="77777777" w:rsidR="00E546F5" w:rsidRDefault="00951CE2">
            <w:pPr>
              <w:pStyle w:val="Tier2"/>
            </w:pPr>
            <w:r>
              <w:t>-</w:t>
            </w:r>
            <w:r>
              <w:tab/>
              <w:t>Other appliances</w:t>
            </w:r>
          </w:p>
          <w:p w14:paraId="59107454" w14:textId="77777777" w:rsidR="00E546F5" w:rsidRDefault="00951CE2">
            <w:pPr>
              <w:pStyle w:val="Tier3"/>
            </w:pPr>
            <w:r>
              <w:t>-</w:t>
            </w:r>
            <w:r>
              <w:tab/>
              <w:t>-</w:t>
            </w:r>
            <w:r>
              <w:tab/>
              <w:t>Other</w:t>
            </w:r>
          </w:p>
          <w:p w14:paraId="59107455" w14:textId="77777777" w:rsidR="00E546F5" w:rsidRDefault="00951CE2">
            <w:pPr>
              <w:pStyle w:val="Tier4"/>
            </w:pPr>
            <w:r>
              <w:t>-</w:t>
            </w:r>
            <w:r>
              <w:tab/>
              <w:t>-</w:t>
            </w:r>
            <w:r>
              <w:tab/>
              <w:t>-</w:t>
            </w:r>
            <w:r>
              <w:tab/>
              <w:t>Other</w:t>
            </w:r>
          </w:p>
          <w:p w14:paraId="59107456" w14:textId="77777777" w:rsidR="00E546F5" w:rsidRDefault="00951CE2">
            <w:pPr>
              <w:pStyle w:val="Tier5"/>
            </w:pPr>
            <w:r>
              <w:t>-</w:t>
            </w:r>
            <w:r>
              <w:tab/>
              <w:t>-</w:t>
            </w:r>
            <w:r>
              <w:tab/>
              <w:t>-</w:t>
            </w:r>
            <w:r>
              <w:tab/>
              <w:t>-</w:t>
            </w:r>
            <w:r>
              <w:tab/>
              <w:t>Gate valves</w:t>
            </w:r>
          </w:p>
          <w:p w14:paraId="59107457" w14:textId="77777777" w:rsidR="00E546F5" w:rsidRDefault="00951CE2">
            <w:pPr>
              <w:pStyle w:val="Tier6"/>
            </w:pPr>
            <w:r>
              <w:t>-</w:t>
            </w:r>
            <w:r>
              <w:tab/>
              <w:t>-</w:t>
            </w:r>
            <w:r>
              <w:tab/>
              <w:t>-</w:t>
            </w:r>
            <w:r>
              <w:tab/>
              <w:t>-</w:t>
            </w:r>
            <w:r>
              <w:tab/>
              <w:t>-</w:t>
            </w:r>
            <w:r>
              <w:tab/>
              <w:t>Other</w:t>
            </w:r>
          </w:p>
          <w:p w14:paraId="59107458"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59" w14:textId="77777777" w:rsidR="00E546F5" w:rsidRDefault="00951CE2">
            <w:pPr>
              <w:pStyle w:val="NormalinTable"/>
            </w:pPr>
            <w:r>
              <w:t>0.0%</w:t>
            </w:r>
          </w:p>
        </w:tc>
      </w:tr>
      <w:tr w:rsidR="00E546F5" w14:paraId="591074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5B" w14:textId="77777777" w:rsidR="00E546F5" w:rsidRDefault="00951CE2">
            <w:pPr>
              <w:pStyle w:val="NormalinTable"/>
            </w:pPr>
            <w:r>
              <w:t>8481807100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5C" w14:textId="77777777" w:rsidR="00E546F5" w:rsidRDefault="00951CE2">
            <w:pPr>
              <w:pStyle w:val="Tier1"/>
            </w:pPr>
            <w:r>
              <w:t>Taps, cocks, valves and similar appliances for pipes, boiler shells, tanks, vats or the like, including pressure-reducing valves and thermostatically controlled valves</w:t>
            </w:r>
          </w:p>
          <w:p w14:paraId="5910745D" w14:textId="77777777" w:rsidR="00E546F5" w:rsidRDefault="00951CE2">
            <w:pPr>
              <w:pStyle w:val="Tier2"/>
            </w:pPr>
            <w:r>
              <w:t>-</w:t>
            </w:r>
            <w:r>
              <w:tab/>
              <w:t>Other appliances</w:t>
            </w:r>
          </w:p>
          <w:p w14:paraId="5910745E" w14:textId="77777777" w:rsidR="00E546F5" w:rsidRDefault="00951CE2">
            <w:pPr>
              <w:pStyle w:val="Tier3"/>
            </w:pPr>
            <w:r>
              <w:t>-</w:t>
            </w:r>
            <w:r>
              <w:tab/>
              <w:t>-</w:t>
            </w:r>
            <w:r>
              <w:tab/>
              <w:t>Other</w:t>
            </w:r>
          </w:p>
          <w:p w14:paraId="5910745F" w14:textId="77777777" w:rsidR="00E546F5" w:rsidRDefault="00951CE2">
            <w:pPr>
              <w:pStyle w:val="Tier4"/>
            </w:pPr>
            <w:r>
              <w:t>-</w:t>
            </w:r>
            <w:r>
              <w:tab/>
              <w:t>-</w:t>
            </w:r>
            <w:r>
              <w:tab/>
              <w:t>-</w:t>
            </w:r>
            <w:r>
              <w:tab/>
              <w:t>Other</w:t>
            </w:r>
          </w:p>
          <w:p w14:paraId="59107460" w14:textId="77777777" w:rsidR="00E546F5" w:rsidRDefault="00951CE2">
            <w:pPr>
              <w:pStyle w:val="Tier5"/>
            </w:pPr>
            <w:r>
              <w:t>-</w:t>
            </w:r>
            <w:r>
              <w:tab/>
              <w:t>-</w:t>
            </w:r>
            <w:r>
              <w:tab/>
              <w:t>-</w:t>
            </w:r>
            <w:r>
              <w:tab/>
              <w:t>-</w:t>
            </w:r>
            <w:r>
              <w:tab/>
              <w:t>Globe valves</w:t>
            </w:r>
          </w:p>
          <w:p w14:paraId="59107461" w14:textId="77777777" w:rsidR="00E546F5" w:rsidRDefault="00951CE2">
            <w:pPr>
              <w:pStyle w:val="Tier6"/>
            </w:pPr>
            <w:r>
              <w:t>-</w:t>
            </w:r>
            <w:r>
              <w:tab/>
              <w:t>-</w:t>
            </w:r>
            <w:r>
              <w:tab/>
              <w:t>-</w:t>
            </w:r>
            <w:r>
              <w:tab/>
              <w:t>-</w:t>
            </w:r>
            <w:r>
              <w:tab/>
              <w:t>-</w:t>
            </w:r>
            <w:r>
              <w:tab/>
              <w:t>Of ca</w:t>
            </w:r>
            <w:r>
              <w:t>st iron</w:t>
            </w:r>
          </w:p>
          <w:p w14:paraId="5910746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463" w14:textId="77777777" w:rsidR="00E546F5" w:rsidRDefault="00951CE2">
            <w:pPr>
              <w:pStyle w:val="Tier6Bullet"/>
            </w:pPr>
            <w:r>
              <w:tab/>
            </w:r>
            <w:r>
              <w:tab/>
            </w:r>
            <w:r>
              <w:tab/>
            </w:r>
            <w:r>
              <w:tab/>
            </w:r>
            <w:r>
              <w:tab/>
              <w:t>-</w:t>
            </w:r>
            <w:r>
              <w:tab/>
              <w:t>for fitting to or equipping such ships, boats or other vessels;</w:t>
            </w:r>
          </w:p>
          <w:p w14:paraId="59107464"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465" w14:textId="77777777" w:rsidR="00E546F5" w:rsidRDefault="00951CE2">
            <w:pPr>
              <w:pStyle w:val="Tier6Bullet"/>
            </w:pPr>
            <w:r>
              <w:tab/>
            </w:r>
            <w:r>
              <w:tab/>
            </w:r>
            <w:r>
              <w:tab/>
            </w:r>
            <w:r>
              <w:tab/>
            </w:r>
            <w:r>
              <w:tab/>
              <w:t>-</w:t>
            </w:r>
            <w:r>
              <w:tab/>
              <w:t>for equipping the above pla</w:t>
            </w:r>
            <w:r>
              <w:t>tforms;</w:t>
            </w:r>
          </w:p>
          <w:p w14:paraId="5910746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67" w14:textId="77777777" w:rsidR="00E546F5" w:rsidRDefault="00951CE2">
            <w:pPr>
              <w:pStyle w:val="NormalinTable"/>
            </w:pPr>
            <w:r>
              <w:t>0.0%</w:t>
            </w:r>
          </w:p>
        </w:tc>
      </w:tr>
      <w:tr w:rsidR="00E546F5" w14:paraId="591074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69" w14:textId="77777777" w:rsidR="00E546F5" w:rsidRDefault="00951CE2">
            <w:pPr>
              <w:pStyle w:val="NormalinTable"/>
            </w:pPr>
            <w:r>
              <w:t>8481807310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6A" w14:textId="77777777" w:rsidR="00E546F5" w:rsidRDefault="00951CE2">
            <w:pPr>
              <w:pStyle w:val="Tier1"/>
            </w:pPr>
            <w:r>
              <w:t>Taps, cocks, valves and similar appliances for pipes, boiler shells, tanks, vats or the like, including pressure-reducing valves and thermostatically control</w:t>
            </w:r>
            <w:r>
              <w:t>led valves</w:t>
            </w:r>
          </w:p>
          <w:p w14:paraId="5910746B" w14:textId="77777777" w:rsidR="00E546F5" w:rsidRDefault="00951CE2">
            <w:pPr>
              <w:pStyle w:val="Tier2"/>
            </w:pPr>
            <w:r>
              <w:t>-</w:t>
            </w:r>
            <w:r>
              <w:tab/>
              <w:t>Other appliances</w:t>
            </w:r>
          </w:p>
          <w:p w14:paraId="5910746C" w14:textId="77777777" w:rsidR="00E546F5" w:rsidRDefault="00951CE2">
            <w:pPr>
              <w:pStyle w:val="Tier3"/>
            </w:pPr>
            <w:r>
              <w:t>-</w:t>
            </w:r>
            <w:r>
              <w:tab/>
              <w:t>-</w:t>
            </w:r>
            <w:r>
              <w:tab/>
              <w:t>Other</w:t>
            </w:r>
          </w:p>
          <w:p w14:paraId="5910746D" w14:textId="77777777" w:rsidR="00E546F5" w:rsidRDefault="00951CE2">
            <w:pPr>
              <w:pStyle w:val="Tier4"/>
            </w:pPr>
            <w:r>
              <w:t>-</w:t>
            </w:r>
            <w:r>
              <w:tab/>
              <w:t>-</w:t>
            </w:r>
            <w:r>
              <w:tab/>
              <w:t>-</w:t>
            </w:r>
            <w:r>
              <w:tab/>
              <w:t>Other</w:t>
            </w:r>
          </w:p>
          <w:p w14:paraId="5910746E" w14:textId="77777777" w:rsidR="00E546F5" w:rsidRDefault="00951CE2">
            <w:pPr>
              <w:pStyle w:val="Tier5"/>
            </w:pPr>
            <w:r>
              <w:t>-</w:t>
            </w:r>
            <w:r>
              <w:tab/>
              <w:t>-</w:t>
            </w:r>
            <w:r>
              <w:tab/>
              <w:t>-</w:t>
            </w:r>
            <w:r>
              <w:tab/>
              <w:t>-</w:t>
            </w:r>
            <w:r>
              <w:tab/>
              <w:t>Globe valves</w:t>
            </w:r>
          </w:p>
          <w:p w14:paraId="5910746F" w14:textId="77777777" w:rsidR="00E546F5" w:rsidRDefault="00951CE2">
            <w:pPr>
              <w:pStyle w:val="Tier6"/>
            </w:pPr>
            <w:r>
              <w:t>-</w:t>
            </w:r>
            <w:r>
              <w:tab/>
              <w:t>-</w:t>
            </w:r>
            <w:r>
              <w:tab/>
              <w:t>-</w:t>
            </w:r>
            <w:r>
              <w:tab/>
              <w:t>-</w:t>
            </w:r>
            <w:r>
              <w:tab/>
              <w:t>-</w:t>
            </w:r>
            <w:r>
              <w:tab/>
              <w:t>Of steel</w:t>
            </w:r>
          </w:p>
          <w:p w14:paraId="59107470"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71" w14:textId="77777777" w:rsidR="00E546F5" w:rsidRDefault="00951CE2">
            <w:pPr>
              <w:pStyle w:val="NormalinTable"/>
            </w:pPr>
            <w:r>
              <w:t>0.0%</w:t>
            </w:r>
          </w:p>
        </w:tc>
      </w:tr>
      <w:tr w:rsidR="00E546F5" w14:paraId="591074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73" w14:textId="77777777" w:rsidR="00E546F5" w:rsidRDefault="00951CE2">
            <w:pPr>
              <w:pStyle w:val="NormalinTable"/>
            </w:pPr>
            <w:r>
              <w:t>8481807390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74" w14:textId="77777777" w:rsidR="00E546F5" w:rsidRDefault="00951CE2">
            <w:pPr>
              <w:pStyle w:val="Tier1"/>
            </w:pPr>
            <w:r>
              <w:t xml:space="preserve">Taps, cocks, valves and similar appliances for pipes, boiler shells, tanks, vats or the like, </w:t>
            </w:r>
            <w:r>
              <w:t>including pressure-reducing valves and thermostatically controlled valves</w:t>
            </w:r>
          </w:p>
          <w:p w14:paraId="59107475" w14:textId="77777777" w:rsidR="00E546F5" w:rsidRDefault="00951CE2">
            <w:pPr>
              <w:pStyle w:val="Tier2"/>
            </w:pPr>
            <w:r>
              <w:t>-</w:t>
            </w:r>
            <w:r>
              <w:tab/>
              <w:t>Other appliances</w:t>
            </w:r>
          </w:p>
          <w:p w14:paraId="59107476" w14:textId="77777777" w:rsidR="00E546F5" w:rsidRDefault="00951CE2">
            <w:pPr>
              <w:pStyle w:val="Tier3"/>
            </w:pPr>
            <w:r>
              <w:t>-</w:t>
            </w:r>
            <w:r>
              <w:tab/>
              <w:t>-</w:t>
            </w:r>
            <w:r>
              <w:tab/>
              <w:t>Other</w:t>
            </w:r>
          </w:p>
          <w:p w14:paraId="59107477" w14:textId="77777777" w:rsidR="00E546F5" w:rsidRDefault="00951CE2">
            <w:pPr>
              <w:pStyle w:val="Tier4"/>
            </w:pPr>
            <w:r>
              <w:t>-</w:t>
            </w:r>
            <w:r>
              <w:tab/>
              <w:t>-</w:t>
            </w:r>
            <w:r>
              <w:tab/>
              <w:t>-</w:t>
            </w:r>
            <w:r>
              <w:tab/>
              <w:t>Other</w:t>
            </w:r>
          </w:p>
          <w:p w14:paraId="59107478" w14:textId="77777777" w:rsidR="00E546F5" w:rsidRDefault="00951CE2">
            <w:pPr>
              <w:pStyle w:val="Tier5"/>
            </w:pPr>
            <w:r>
              <w:t>-</w:t>
            </w:r>
            <w:r>
              <w:tab/>
              <w:t>-</w:t>
            </w:r>
            <w:r>
              <w:tab/>
              <w:t>-</w:t>
            </w:r>
            <w:r>
              <w:tab/>
              <w:t>-</w:t>
            </w:r>
            <w:r>
              <w:tab/>
              <w:t>Globe valves</w:t>
            </w:r>
          </w:p>
          <w:p w14:paraId="59107479" w14:textId="77777777" w:rsidR="00E546F5" w:rsidRDefault="00951CE2">
            <w:pPr>
              <w:pStyle w:val="Tier6"/>
            </w:pPr>
            <w:r>
              <w:t>-</w:t>
            </w:r>
            <w:r>
              <w:tab/>
              <w:t>-</w:t>
            </w:r>
            <w:r>
              <w:tab/>
              <w:t>-</w:t>
            </w:r>
            <w:r>
              <w:tab/>
              <w:t>-</w:t>
            </w:r>
            <w:r>
              <w:tab/>
              <w:t>-</w:t>
            </w:r>
            <w:r>
              <w:tab/>
              <w:t>Of steel</w:t>
            </w:r>
          </w:p>
          <w:p w14:paraId="5910747A"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7B" w14:textId="77777777" w:rsidR="00E546F5" w:rsidRDefault="00951CE2">
            <w:pPr>
              <w:pStyle w:val="NormalinTable"/>
            </w:pPr>
            <w:r>
              <w:t>0.0%</w:t>
            </w:r>
          </w:p>
        </w:tc>
      </w:tr>
      <w:tr w:rsidR="00E546F5" w14:paraId="591074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7D" w14:textId="77777777" w:rsidR="00E546F5" w:rsidRDefault="00951CE2">
            <w:pPr>
              <w:pStyle w:val="NormalinTable"/>
            </w:pPr>
            <w:r>
              <w:t>8481807910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7E" w14:textId="77777777" w:rsidR="00E546F5" w:rsidRDefault="00951CE2">
            <w:pPr>
              <w:pStyle w:val="Tier1"/>
            </w:pPr>
            <w:r>
              <w:t xml:space="preserve">Taps, cocks, valves and similar appliances for pipes, boiler </w:t>
            </w:r>
            <w:r>
              <w:t>shells, tanks, vats or the like, including pressure-reducing valves and thermostatically controlled valves</w:t>
            </w:r>
          </w:p>
          <w:p w14:paraId="5910747F" w14:textId="77777777" w:rsidR="00E546F5" w:rsidRDefault="00951CE2">
            <w:pPr>
              <w:pStyle w:val="Tier2"/>
            </w:pPr>
            <w:r>
              <w:t>-</w:t>
            </w:r>
            <w:r>
              <w:tab/>
              <w:t>Other appliances</w:t>
            </w:r>
          </w:p>
          <w:p w14:paraId="59107480" w14:textId="77777777" w:rsidR="00E546F5" w:rsidRDefault="00951CE2">
            <w:pPr>
              <w:pStyle w:val="Tier3"/>
            </w:pPr>
            <w:r>
              <w:t>-</w:t>
            </w:r>
            <w:r>
              <w:tab/>
              <w:t>-</w:t>
            </w:r>
            <w:r>
              <w:tab/>
              <w:t>Other</w:t>
            </w:r>
          </w:p>
          <w:p w14:paraId="59107481" w14:textId="77777777" w:rsidR="00E546F5" w:rsidRDefault="00951CE2">
            <w:pPr>
              <w:pStyle w:val="Tier4"/>
            </w:pPr>
            <w:r>
              <w:t>-</w:t>
            </w:r>
            <w:r>
              <w:tab/>
              <w:t>-</w:t>
            </w:r>
            <w:r>
              <w:tab/>
              <w:t>-</w:t>
            </w:r>
            <w:r>
              <w:tab/>
              <w:t>Other</w:t>
            </w:r>
          </w:p>
          <w:p w14:paraId="59107482" w14:textId="77777777" w:rsidR="00E546F5" w:rsidRDefault="00951CE2">
            <w:pPr>
              <w:pStyle w:val="Tier5"/>
            </w:pPr>
            <w:r>
              <w:t>-</w:t>
            </w:r>
            <w:r>
              <w:tab/>
              <w:t>-</w:t>
            </w:r>
            <w:r>
              <w:tab/>
              <w:t>-</w:t>
            </w:r>
            <w:r>
              <w:tab/>
              <w:t>-</w:t>
            </w:r>
            <w:r>
              <w:tab/>
              <w:t>Globe valves</w:t>
            </w:r>
          </w:p>
          <w:p w14:paraId="59107483" w14:textId="77777777" w:rsidR="00E546F5" w:rsidRDefault="00951CE2">
            <w:pPr>
              <w:pStyle w:val="Tier6"/>
            </w:pPr>
            <w:r>
              <w:t>-</w:t>
            </w:r>
            <w:r>
              <w:tab/>
              <w:t>-</w:t>
            </w:r>
            <w:r>
              <w:tab/>
              <w:t>-</w:t>
            </w:r>
            <w:r>
              <w:tab/>
              <w:t>-</w:t>
            </w:r>
            <w:r>
              <w:tab/>
              <w:t>-</w:t>
            </w:r>
            <w:r>
              <w:tab/>
              <w:t>Other</w:t>
            </w:r>
          </w:p>
          <w:p w14:paraId="59107484" w14:textId="77777777" w:rsidR="00E546F5" w:rsidRDefault="00951CE2">
            <w:pPr>
              <w:pStyle w:val="Tier7"/>
            </w:pPr>
            <w:r>
              <w:t>-</w:t>
            </w:r>
            <w:r>
              <w:tab/>
              <w:t>-</w:t>
            </w:r>
            <w:r>
              <w:tab/>
              <w:t>-</w:t>
            </w:r>
            <w:r>
              <w:tab/>
              <w:t>-</w:t>
            </w:r>
            <w:r>
              <w:tab/>
              <w:t>-</w:t>
            </w:r>
            <w:r>
              <w:tab/>
              <w:t>-</w:t>
            </w:r>
            <w:r>
              <w:tab/>
              <w:t>For use in certain types of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85" w14:textId="77777777" w:rsidR="00E546F5" w:rsidRDefault="00951CE2">
            <w:pPr>
              <w:pStyle w:val="NormalinTable"/>
            </w:pPr>
            <w:r>
              <w:t>0.0%</w:t>
            </w:r>
          </w:p>
        </w:tc>
      </w:tr>
      <w:tr w:rsidR="00E546F5" w14:paraId="591074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87" w14:textId="77777777" w:rsidR="00E546F5" w:rsidRDefault="00951CE2">
            <w:pPr>
              <w:pStyle w:val="NormalinTable"/>
            </w:pPr>
            <w:r>
              <w:t>8481807990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88" w14:textId="77777777" w:rsidR="00E546F5" w:rsidRDefault="00951CE2">
            <w:pPr>
              <w:pStyle w:val="Tier1"/>
            </w:pPr>
            <w:r>
              <w:t>Taps, cocks, valves and similar appliances for pipes, boiler shells, tanks, vats or the like, including pressure-reducing valves and thermostatically controlled valves</w:t>
            </w:r>
          </w:p>
          <w:p w14:paraId="59107489" w14:textId="77777777" w:rsidR="00E546F5" w:rsidRDefault="00951CE2">
            <w:pPr>
              <w:pStyle w:val="Tier2"/>
            </w:pPr>
            <w:r>
              <w:t>-</w:t>
            </w:r>
            <w:r>
              <w:tab/>
              <w:t>Other appliances</w:t>
            </w:r>
          </w:p>
          <w:p w14:paraId="5910748A" w14:textId="77777777" w:rsidR="00E546F5" w:rsidRDefault="00951CE2">
            <w:pPr>
              <w:pStyle w:val="Tier3"/>
            </w:pPr>
            <w:r>
              <w:t>-</w:t>
            </w:r>
            <w:r>
              <w:tab/>
              <w:t>-</w:t>
            </w:r>
            <w:r>
              <w:tab/>
              <w:t>Other</w:t>
            </w:r>
          </w:p>
          <w:p w14:paraId="5910748B" w14:textId="77777777" w:rsidR="00E546F5" w:rsidRDefault="00951CE2">
            <w:pPr>
              <w:pStyle w:val="Tier4"/>
            </w:pPr>
            <w:r>
              <w:t>-</w:t>
            </w:r>
            <w:r>
              <w:tab/>
              <w:t>-</w:t>
            </w:r>
            <w:r>
              <w:tab/>
              <w:t>-</w:t>
            </w:r>
            <w:r>
              <w:tab/>
              <w:t>Other</w:t>
            </w:r>
          </w:p>
          <w:p w14:paraId="5910748C" w14:textId="77777777" w:rsidR="00E546F5" w:rsidRDefault="00951CE2">
            <w:pPr>
              <w:pStyle w:val="Tier5"/>
            </w:pPr>
            <w:r>
              <w:t>-</w:t>
            </w:r>
            <w:r>
              <w:tab/>
              <w:t>-</w:t>
            </w:r>
            <w:r>
              <w:tab/>
              <w:t>-</w:t>
            </w:r>
            <w:r>
              <w:tab/>
              <w:t>-</w:t>
            </w:r>
            <w:r>
              <w:tab/>
              <w:t>Globe valves</w:t>
            </w:r>
          </w:p>
          <w:p w14:paraId="5910748D" w14:textId="77777777" w:rsidR="00E546F5" w:rsidRDefault="00951CE2">
            <w:pPr>
              <w:pStyle w:val="Tier6"/>
            </w:pPr>
            <w:r>
              <w:t>-</w:t>
            </w:r>
            <w:r>
              <w:tab/>
              <w:t>-</w:t>
            </w:r>
            <w:r>
              <w:tab/>
              <w:t>-</w:t>
            </w:r>
            <w:r>
              <w:tab/>
              <w:t>-</w:t>
            </w:r>
            <w:r>
              <w:tab/>
              <w:t>-</w:t>
            </w:r>
            <w:r>
              <w:tab/>
            </w:r>
            <w:r>
              <w:t>Other</w:t>
            </w:r>
          </w:p>
          <w:p w14:paraId="5910748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8F" w14:textId="77777777" w:rsidR="00E546F5" w:rsidRDefault="00951CE2">
            <w:pPr>
              <w:pStyle w:val="NormalinTable"/>
            </w:pPr>
            <w:r>
              <w:t>0.0%</w:t>
            </w:r>
          </w:p>
        </w:tc>
      </w:tr>
      <w:tr w:rsidR="00E546F5" w14:paraId="591074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91" w14:textId="77777777" w:rsidR="00E546F5" w:rsidRDefault="00951CE2">
            <w:pPr>
              <w:pStyle w:val="NormalinTable"/>
            </w:pPr>
            <w:r>
              <w:t>8481808130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92" w14:textId="77777777" w:rsidR="00E546F5" w:rsidRDefault="00951CE2">
            <w:pPr>
              <w:pStyle w:val="Tier1"/>
            </w:pPr>
            <w:r>
              <w:t>Taps, cocks, valves and similar appliances for pipes, boiler shells, tanks, vats or the like, including pressure-reducing valves and thermostatically controlled valves</w:t>
            </w:r>
          </w:p>
          <w:p w14:paraId="59107493" w14:textId="77777777" w:rsidR="00E546F5" w:rsidRDefault="00951CE2">
            <w:pPr>
              <w:pStyle w:val="Tier2"/>
            </w:pPr>
            <w:r>
              <w:t>-</w:t>
            </w:r>
            <w:r>
              <w:tab/>
              <w:t>Other appliances</w:t>
            </w:r>
          </w:p>
          <w:p w14:paraId="59107494" w14:textId="77777777" w:rsidR="00E546F5" w:rsidRDefault="00951CE2">
            <w:pPr>
              <w:pStyle w:val="Tier3"/>
            </w:pPr>
            <w:r>
              <w:t>-</w:t>
            </w:r>
            <w:r>
              <w:tab/>
              <w:t>-</w:t>
            </w:r>
            <w:r>
              <w:tab/>
              <w:t>Other</w:t>
            </w:r>
          </w:p>
          <w:p w14:paraId="59107495" w14:textId="77777777" w:rsidR="00E546F5" w:rsidRDefault="00951CE2">
            <w:pPr>
              <w:pStyle w:val="Tier4"/>
            </w:pPr>
            <w:r>
              <w:t>-</w:t>
            </w:r>
            <w:r>
              <w:tab/>
              <w:t>-</w:t>
            </w:r>
            <w:r>
              <w:tab/>
              <w:t>-</w:t>
            </w:r>
            <w:r>
              <w:tab/>
              <w:t>Other</w:t>
            </w:r>
          </w:p>
          <w:p w14:paraId="59107496" w14:textId="77777777" w:rsidR="00E546F5" w:rsidRDefault="00951CE2">
            <w:pPr>
              <w:pStyle w:val="Tier5"/>
            </w:pPr>
            <w:r>
              <w:t>-</w:t>
            </w:r>
            <w:r>
              <w:tab/>
              <w:t>-</w:t>
            </w:r>
            <w:r>
              <w:tab/>
              <w:t>-</w:t>
            </w:r>
            <w:r>
              <w:tab/>
              <w:t>-</w:t>
            </w:r>
            <w:r>
              <w:tab/>
              <w:t>Ball and plug valves</w:t>
            </w:r>
          </w:p>
          <w:p w14:paraId="59107497" w14:textId="77777777" w:rsidR="00E546F5" w:rsidRDefault="00951CE2">
            <w:pPr>
              <w:pStyle w:val="Tier6"/>
            </w:pPr>
            <w:r>
              <w:t>-</w:t>
            </w:r>
            <w:r>
              <w:tab/>
              <w:t>-</w:t>
            </w:r>
            <w:r>
              <w:tab/>
              <w:t>-</w:t>
            </w:r>
            <w:r>
              <w:tab/>
              <w:t>-</w:t>
            </w:r>
            <w:r>
              <w:tab/>
              <w:t>-</w:t>
            </w:r>
            <w:r>
              <w:tab/>
              <w:t>for use in certain types of aircraft</w:t>
            </w:r>
          </w:p>
          <w:p w14:paraId="59107498"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w:t>
            </w:r>
            <w:r>
              <w:t>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99" w14:textId="77777777" w:rsidR="00E546F5" w:rsidRDefault="00951CE2">
            <w:pPr>
              <w:pStyle w:val="NormalinTable"/>
            </w:pPr>
            <w:r>
              <w:t>0.0%</w:t>
            </w:r>
          </w:p>
        </w:tc>
      </w:tr>
      <w:tr w:rsidR="00E546F5" w14:paraId="591074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9B" w14:textId="77777777" w:rsidR="00E546F5" w:rsidRDefault="00951CE2">
            <w:pPr>
              <w:pStyle w:val="NormalinTable"/>
            </w:pPr>
            <w:r>
              <w:t>8481808190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9C" w14:textId="77777777" w:rsidR="00E546F5" w:rsidRDefault="00951CE2">
            <w:pPr>
              <w:pStyle w:val="Tier1"/>
            </w:pPr>
            <w:r>
              <w:t>Taps, cocks, valves and similar appliances for pipes, boiler shells, tanks, vats or the like, including pressure-reducing valves and thermostatically controlled valves</w:t>
            </w:r>
          </w:p>
          <w:p w14:paraId="5910749D" w14:textId="77777777" w:rsidR="00E546F5" w:rsidRDefault="00951CE2">
            <w:pPr>
              <w:pStyle w:val="Tier2"/>
            </w:pPr>
            <w:r>
              <w:t>-</w:t>
            </w:r>
            <w:r>
              <w:tab/>
              <w:t>Other appliances</w:t>
            </w:r>
          </w:p>
          <w:p w14:paraId="5910749E" w14:textId="77777777" w:rsidR="00E546F5" w:rsidRDefault="00951CE2">
            <w:pPr>
              <w:pStyle w:val="Tier3"/>
            </w:pPr>
            <w:r>
              <w:t>-</w:t>
            </w:r>
            <w:r>
              <w:tab/>
              <w:t>-</w:t>
            </w:r>
            <w:r>
              <w:tab/>
              <w:t>Other</w:t>
            </w:r>
          </w:p>
          <w:p w14:paraId="5910749F" w14:textId="77777777" w:rsidR="00E546F5" w:rsidRDefault="00951CE2">
            <w:pPr>
              <w:pStyle w:val="Tier4"/>
            </w:pPr>
            <w:r>
              <w:t>-</w:t>
            </w:r>
            <w:r>
              <w:tab/>
              <w:t>-</w:t>
            </w:r>
            <w:r>
              <w:tab/>
              <w:t>-</w:t>
            </w:r>
            <w:r>
              <w:tab/>
              <w:t>Other</w:t>
            </w:r>
          </w:p>
          <w:p w14:paraId="591074A0" w14:textId="77777777" w:rsidR="00E546F5" w:rsidRDefault="00951CE2">
            <w:pPr>
              <w:pStyle w:val="Tier5"/>
            </w:pPr>
            <w:r>
              <w:t>-</w:t>
            </w:r>
            <w:r>
              <w:tab/>
              <w:t>-</w:t>
            </w:r>
            <w:r>
              <w:tab/>
              <w:t>-</w:t>
            </w:r>
            <w:r>
              <w:tab/>
              <w:t>-</w:t>
            </w:r>
            <w:r>
              <w:tab/>
              <w:t xml:space="preserve">Ball and </w:t>
            </w:r>
            <w:r>
              <w:t>plug valves</w:t>
            </w:r>
          </w:p>
          <w:p w14:paraId="591074A1" w14:textId="77777777" w:rsidR="00E546F5" w:rsidRDefault="00951CE2">
            <w:pPr>
              <w:pStyle w:val="Tier6"/>
            </w:pPr>
            <w:r>
              <w:t>-</w:t>
            </w:r>
            <w:r>
              <w:tab/>
              <w:t>-</w:t>
            </w:r>
            <w:r>
              <w:tab/>
              <w:t>-</w:t>
            </w:r>
            <w:r>
              <w:tab/>
              <w:t>-</w:t>
            </w:r>
            <w:r>
              <w:tab/>
              <w:t>-</w:t>
            </w:r>
            <w:r>
              <w:tab/>
              <w:t>Other</w:t>
            </w:r>
          </w:p>
          <w:p w14:paraId="591074A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4A3" w14:textId="77777777" w:rsidR="00E546F5" w:rsidRDefault="00951CE2">
            <w:pPr>
              <w:pStyle w:val="Tier6Bullet"/>
            </w:pPr>
            <w:r>
              <w:tab/>
            </w:r>
            <w:r>
              <w:tab/>
            </w:r>
            <w:r>
              <w:tab/>
            </w:r>
            <w:r>
              <w:tab/>
            </w:r>
            <w:r>
              <w:tab/>
              <w:t>-</w:t>
            </w:r>
            <w:r>
              <w:tab/>
              <w:t>for fitting to or equipping such ships, boats or other vessels;</w:t>
            </w:r>
          </w:p>
          <w:p w14:paraId="591074A4" w14:textId="77777777" w:rsidR="00E546F5" w:rsidRDefault="00951CE2">
            <w:pPr>
              <w:pStyle w:val="Tier6Bullet"/>
            </w:pPr>
            <w:r>
              <w:tab/>
            </w: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74A5" w14:textId="77777777" w:rsidR="00E546F5" w:rsidRDefault="00951CE2">
            <w:pPr>
              <w:pStyle w:val="Tier6Bullet"/>
            </w:pPr>
            <w:r>
              <w:tab/>
            </w:r>
            <w:r>
              <w:tab/>
            </w:r>
            <w:r>
              <w:tab/>
            </w:r>
            <w:r>
              <w:tab/>
            </w:r>
            <w:r>
              <w:tab/>
              <w:t>-</w:t>
            </w:r>
            <w:r>
              <w:tab/>
              <w:t>for equipping the abo</w:t>
            </w:r>
            <w:r>
              <w:t>ve platforms;</w:t>
            </w:r>
          </w:p>
          <w:p w14:paraId="591074A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A7" w14:textId="77777777" w:rsidR="00E546F5" w:rsidRDefault="00951CE2">
            <w:pPr>
              <w:pStyle w:val="NormalinTable"/>
            </w:pPr>
            <w:r>
              <w:t>0.0%</w:t>
            </w:r>
          </w:p>
        </w:tc>
      </w:tr>
      <w:tr w:rsidR="00E546F5" w14:paraId="591074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A9" w14:textId="77777777" w:rsidR="00E546F5" w:rsidRDefault="00951CE2">
            <w:pPr>
              <w:pStyle w:val="NormalinTable"/>
            </w:pPr>
            <w:r>
              <w:t>8481808530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AA" w14:textId="77777777" w:rsidR="00E546F5" w:rsidRDefault="00951CE2">
            <w:pPr>
              <w:pStyle w:val="Tier1"/>
            </w:pPr>
            <w:r>
              <w:t xml:space="preserve">Taps, cocks, valves and similar appliances for pipes, boiler shells, tanks, vats or the like, including pressure-reducing valves and </w:t>
            </w:r>
            <w:r>
              <w:t>thermostatically controlled valves</w:t>
            </w:r>
          </w:p>
          <w:p w14:paraId="591074AB" w14:textId="77777777" w:rsidR="00E546F5" w:rsidRDefault="00951CE2">
            <w:pPr>
              <w:pStyle w:val="Tier2"/>
            </w:pPr>
            <w:r>
              <w:t>-</w:t>
            </w:r>
            <w:r>
              <w:tab/>
              <w:t>Other appliances</w:t>
            </w:r>
          </w:p>
          <w:p w14:paraId="591074AC" w14:textId="77777777" w:rsidR="00E546F5" w:rsidRDefault="00951CE2">
            <w:pPr>
              <w:pStyle w:val="Tier3"/>
            </w:pPr>
            <w:r>
              <w:t>-</w:t>
            </w:r>
            <w:r>
              <w:tab/>
              <w:t>-</w:t>
            </w:r>
            <w:r>
              <w:tab/>
              <w:t>Other</w:t>
            </w:r>
          </w:p>
          <w:p w14:paraId="591074AD" w14:textId="77777777" w:rsidR="00E546F5" w:rsidRDefault="00951CE2">
            <w:pPr>
              <w:pStyle w:val="Tier4"/>
            </w:pPr>
            <w:r>
              <w:t>-</w:t>
            </w:r>
            <w:r>
              <w:tab/>
              <w:t>-</w:t>
            </w:r>
            <w:r>
              <w:tab/>
              <w:t>-</w:t>
            </w:r>
            <w:r>
              <w:tab/>
              <w:t>Other</w:t>
            </w:r>
          </w:p>
          <w:p w14:paraId="591074AE" w14:textId="77777777" w:rsidR="00E546F5" w:rsidRDefault="00951CE2">
            <w:pPr>
              <w:pStyle w:val="Tier5"/>
            </w:pPr>
            <w:r>
              <w:t>-</w:t>
            </w:r>
            <w:r>
              <w:tab/>
              <w:t>-</w:t>
            </w:r>
            <w:r>
              <w:tab/>
              <w:t>-</w:t>
            </w:r>
            <w:r>
              <w:tab/>
              <w:t>-</w:t>
            </w:r>
            <w:r>
              <w:tab/>
              <w:t>Butterfly valves</w:t>
            </w:r>
          </w:p>
          <w:p w14:paraId="591074AF" w14:textId="77777777" w:rsidR="00E546F5" w:rsidRDefault="00951CE2">
            <w:pPr>
              <w:pStyle w:val="Tier6"/>
            </w:pPr>
            <w:r>
              <w:t>-</w:t>
            </w:r>
            <w:r>
              <w:tab/>
              <w:t>-</w:t>
            </w:r>
            <w:r>
              <w:tab/>
              <w:t>-</w:t>
            </w:r>
            <w:r>
              <w:tab/>
              <w:t>-</w:t>
            </w:r>
            <w:r>
              <w:tab/>
              <w:t>-</w:t>
            </w:r>
            <w:r>
              <w:tab/>
              <w:t>For use in certain types of aircraft</w:t>
            </w:r>
          </w:p>
          <w:p w14:paraId="591074B0" w14:textId="77777777" w:rsidR="00E546F5" w:rsidRDefault="00951CE2">
            <w:pPr>
              <w:pStyle w:val="Tier6Bullet"/>
            </w:pPr>
            <w:r>
              <w:tab/>
            </w: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B1" w14:textId="77777777" w:rsidR="00E546F5" w:rsidRDefault="00951CE2">
            <w:pPr>
              <w:pStyle w:val="NormalinTable"/>
            </w:pPr>
            <w:r>
              <w:t>0.0%</w:t>
            </w:r>
          </w:p>
        </w:tc>
      </w:tr>
      <w:tr w:rsidR="00E546F5" w14:paraId="591074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B3" w14:textId="77777777" w:rsidR="00E546F5" w:rsidRDefault="00951CE2">
            <w:pPr>
              <w:pStyle w:val="NormalinTable"/>
            </w:pPr>
            <w:r>
              <w:t>8481808590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B4" w14:textId="77777777" w:rsidR="00E546F5" w:rsidRDefault="00951CE2">
            <w:pPr>
              <w:pStyle w:val="Tier1"/>
            </w:pPr>
            <w:r>
              <w:t>Taps, cocks, valves and similar appliances for pipes, boiler shells, tanks, vats or the like, including pressure-reducing valves and thermo</w:t>
            </w:r>
            <w:r>
              <w:t>statically controlled valves</w:t>
            </w:r>
          </w:p>
          <w:p w14:paraId="591074B5" w14:textId="77777777" w:rsidR="00E546F5" w:rsidRDefault="00951CE2">
            <w:pPr>
              <w:pStyle w:val="Tier2"/>
            </w:pPr>
            <w:r>
              <w:t>-</w:t>
            </w:r>
            <w:r>
              <w:tab/>
              <w:t>Other appliances</w:t>
            </w:r>
          </w:p>
          <w:p w14:paraId="591074B6" w14:textId="77777777" w:rsidR="00E546F5" w:rsidRDefault="00951CE2">
            <w:pPr>
              <w:pStyle w:val="Tier3"/>
            </w:pPr>
            <w:r>
              <w:t>-</w:t>
            </w:r>
            <w:r>
              <w:tab/>
              <w:t>-</w:t>
            </w:r>
            <w:r>
              <w:tab/>
              <w:t>Other</w:t>
            </w:r>
          </w:p>
          <w:p w14:paraId="591074B7" w14:textId="77777777" w:rsidR="00E546F5" w:rsidRDefault="00951CE2">
            <w:pPr>
              <w:pStyle w:val="Tier4"/>
            </w:pPr>
            <w:r>
              <w:t>-</w:t>
            </w:r>
            <w:r>
              <w:tab/>
              <w:t>-</w:t>
            </w:r>
            <w:r>
              <w:tab/>
              <w:t>-</w:t>
            </w:r>
            <w:r>
              <w:tab/>
              <w:t>Other</w:t>
            </w:r>
          </w:p>
          <w:p w14:paraId="591074B8" w14:textId="77777777" w:rsidR="00E546F5" w:rsidRDefault="00951CE2">
            <w:pPr>
              <w:pStyle w:val="Tier5"/>
            </w:pPr>
            <w:r>
              <w:t>-</w:t>
            </w:r>
            <w:r>
              <w:tab/>
              <w:t>-</w:t>
            </w:r>
            <w:r>
              <w:tab/>
              <w:t>-</w:t>
            </w:r>
            <w:r>
              <w:tab/>
              <w:t>-</w:t>
            </w:r>
            <w:r>
              <w:tab/>
              <w:t>Butterfly valves</w:t>
            </w:r>
          </w:p>
          <w:p w14:paraId="591074B9" w14:textId="77777777" w:rsidR="00E546F5" w:rsidRDefault="00951CE2">
            <w:pPr>
              <w:pStyle w:val="Tier6"/>
            </w:pPr>
            <w:r>
              <w:t>-</w:t>
            </w:r>
            <w:r>
              <w:tab/>
              <w:t>-</w:t>
            </w:r>
            <w:r>
              <w:tab/>
              <w:t>-</w:t>
            </w:r>
            <w:r>
              <w:tab/>
              <w:t>-</w:t>
            </w:r>
            <w:r>
              <w:tab/>
              <w:t>-</w:t>
            </w:r>
            <w:r>
              <w:tab/>
              <w:t>Other</w:t>
            </w:r>
          </w:p>
          <w:p w14:paraId="591074BA"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74BB" w14:textId="77777777" w:rsidR="00E546F5" w:rsidRDefault="00951CE2">
            <w:pPr>
              <w:pStyle w:val="Tier6Bullet"/>
            </w:pPr>
            <w:r>
              <w:tab/>
            </w:r>
            <w:r>
              <w:tab/>
            </w:r>
            <w:r>
              <w:tab/>
            </w:r>
            <w:r>
              <w:tab/>
            </w:r>
            <w:r>
              <w:tab/>
              <w:t>-</w:t>
            </w:r>
            <w:r>
              <w:tab/>
              <w:t>for fitting to or equipping such ships, boats or other vessels;</w:t>
            </w:r>
          </w:p>
          <w:p w14:paraId="591074BC"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74BD" w14:textId="77777777" w:rsidR="00E546F5" w:rsidRDefault="00951CE2">
            <w:pPr>
              <w:pStyle w:val="Tier6Bullet"/>
            </w:pPr>
            <w:r>
              <w:tab/>
            </w:r>
            <w:r>
              <w:tab/>
            </w:r>
            <w:r>
              <w:tab/>
            </w:r>
            <w:r>
              <w:tab/>
            </w:r>
            <w:r>
              <w:tab/>
              <w:t>-</w:t>
            </w:r>
            <w:r>
              <w:tab/>
              <w:t>for equipping the above platforms;</w:t>
            </w:r>
          </w:p>
          <w:p w14:paraId="591074B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BF" w14:textId="77777777" w:rsidR="00E546F5" w:rsidRDefault="00951CE2">
            <w:pPr>
              <w:pStyle w:val="NormalinTable"/>
            </w:pPr>
            <w:r>
              <w:t>0.0%</w:t>
            </w:r>
          </w:p>
        </w:tc>
      </w:tr>
      <w:tr w:rsidR="00E546F5" w14:paraId="591074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C1" w14:textId="77777777" w:rsidR="00E546F5" w:rsidRDefault="00951CE2">
            <w:pPr>
              <w:pStyle w:val="NormalinTable"/>
            </w:pPr>
            <w:r>
              <w:t>8481808730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C2" w14:textId="77777777" w:rsidR="00E546F5" w:rsidRDefault="00951CE2">
            <w:pPr>
              <w:pStyle w:val="Tier1"/>
            </w:pPr>
            <w:r>
              <w:t xml:space="preserve">Taps, cocks, valves and similar </w:t>
            </w:r>
            <w:r>
              <w:t>appliances for pipes, boiler shells, tanks, vats or the like, including pressure-reducing valves and thermostatically controlled valves</w:t>
            </w:r>
          </w:p>
          <w:p w14:paraId="591074C3" w14:textId="77777777" w:rsidR="00E546F5" w:rsidRDefault="00951CE2">
            <w:pPr>
              <w:pStyle w:val="Tier2"/>
            </w:pPr>
            <w:r>
              <w:t>-</w:t>
            </w:r>
            <w:r>
              <w:tab/>
              <w:t>Other appliances</w:t>
            </w:r>
          </w:p>
          <w:p w14:paraId="591074C4" w14:textId="77777777" w:rsidR="00E546F5" w:rsidRDefault="00951CE2">
            <w:pPr>
              <w:pStyle w:val="Tier3"/>
            </w:pPr>
            <w:r>
              <w:t>-</w:t>
            </w:r>
            <w:r>
              <w:tab/>
              <w:t>-</w:t>
            </w:r>
            <w:r>
              <w:tab/>
              <w:t>Other</w:t>
            </w:r>
          </w:p>
          <w:p w14:paraId="591074C5" w14:textId="77777777" w:rsidR="00E546F5" w:rsidRDefault="00951CE2">
            <w:pPr>
              <w:pStyle w:val="Tier4"/>
            </w:pPr>
            <w:r>
              <w:t>-</w:t>
            </w:r>
            <w:r>
              <w:tab/>
              <w:t>-</w:t>
            </w:r>
            <w:r>
              <w:tab/>
              <w:t>-</w:t>
            </w:r>
            <w:r>
              <w:tab/>
              <w:t>Other</w:t>
            </w:r>
          </w:p>
          <w:p w14:paraId="591074C6" w14:textId="77777777" w:rsidR="00E546F5" w:rsidRDefault="00951CE2">
            <w:pPr>
              <w:pStyle w:val="Tier5"/>
            </w:pPr>
            <w:r>
              <w:t>-</w:t>
            </w:r>
            <w:r>
              <w:tab/>
              <w:t>-</w:t>
            </w:r>
            <w:r>
              <w:tab/>
              <w:t>-</w:t>
            </w:r>
            <w:r>
              <w:tab/>
              <w:t>-</w:t>
            </w:r>
            <w:r>
              <w:tab/>
              <w:t>Diaphragm valves</w:t>
            </w:r>
          </w:p>
          <w:p w14:paraId="591074C7" w14:textId="77777777" w:rsidR="00E546F5" w:rsidRDefault="00951CE2">
            <w:pPr>
              <w:pStyle w:val="Tier6"/>
            </w:pPr>
            <w:r>
              <w:t>-</w:t>
            </w:r>
            <w:r>
              <w:tab/>
              <w:t>-</w:t>
            </w:r>
            <w:r>
              <w:tab/>
              <w:t>-</w:t>
            </w:r>
            <w:r>
              <w:tab/>
              <w:t>-</w:t>
            </w:r>
            <w:r>
              <w:tab/>
              <w:t>-</w:t>
            </w:r>
            <w:r>
              <w:tab/>
              <w:t>for use in certain types of aircraft</w:t>
            </w:r>
          </w:p>
          <w:p w14:paraId="591074C8"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C9" w14:textId="77777777" w:rsidR="00E546F5" w:rsidRDefault="00951CE2">
            <w:pPr>
              <w:pStyle w:val="NormalinTable"/>
            </w:pPr>
            <w:r>
              <w:t>0.0%</w:t>
            </w:r>
          </w:p>
        </w:tc>
      </w:tr>
      <w:tr w:rsidR="00E546F5" w14:paraId="591074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CB" w14:textId="77777777" w:rsidR="00E546F5" w:rsidRDefault="00951CE2">
            <w:pPr>
              <w:pStyle w:val="NormalinTable"/>
            </w:pPr>
            <w:r>
              <w:t>8481808790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CC" w14:textId="77777777" w:rsidR="00E546F5" w:rsidRDefault="00951CE2">
            <w:pPr>
              <w:pStyle w:val="Tier1"/>
            </w:pPr>
            <w:r>
              <w:t xml:space="preserve">Taps, cocks, valves and similar appliances for </w:t>
            </w:r>
            <w:r>
              <w:t>pipes, boiler shells, tanks, vats or the like, including pressure-reducing valves and thermostatically controlled valves</w:t>
            </w:r>
          </w:p>
          <w:p w14:paraId="591074CD" w14:textId="77777777" w:rsidR="00E546F5" w:rsidRDefault="00951CE2">
            <w:pPr>
              <w:pStyle w:val="Tier2"/>
            </w:pPr>
            <w:r>
              <w:t>-</w:t>
            </w:r>
            <w:r>
              <w:tab/>
              <w:t>Other appliances</w:t>
            </w:r>
          </w:p>
          <w:p w14:paraId="591074CE" w14:textId="77777777" w:rsidR="00E546F5" w:rsidRDefault="00951CE2">
            <w:pPr>
              <w:pStyle w:val="Tier3"/>
            </w:pPr>
            <w:r>
              <w:t>-</w:t>
            </w:r>
            <w:r>
              <w:tab/>
              <w:t>-</w:t>
            </w:r>
            <w:r>
              <w:tab/>
              <w:t>Other</w:t>
            </w:r>
          </w:p>
          <w:p w14:paraId="591074CF" w14:textId="77777777" w:rsidR="00E546F5" w:rsidRDefault="00951CE2">
            <w:pPr>
              <w:pStyle w:val="Tier4"/>
            </w:pPr>
            <w:r>
              <w:t>-</w:t>
            </w:r>
            <w:r>
              <w:tab/>
              <w:t>-</w:t>
            </w:r>
            <w:r>
              <w:tab/>
              <w:t>-</w:t>
            </w:r>
            <w:r>
              <w:tab/>
              <w:t>Other</w:t>
            </w:r>
          </w:p>
          <w:p w14:paraId="591074D0" w14:textId="77777777" w:rsidR="00E546F5" w:rsidRDefault="00951CE2">
            <w:pPr>
              <w:pStyle w:val="Tier5"/>
            </w:pPr>
            <w:r>
              <w:t>-</w:t>
            </w:r>
            <w:r>
              <w:tab/>
              <w:t>-</w:t>
            </w:r>
            <w:r>
              <w:tab/>
              <w:t>-</w:t>
            </w:r>
            <w:r>
              <w:tab/>
              <w:t>-</w:t>
            </w:r>
            <w:r>
              <w:tab/>
              <w:t>Diaphragm valves</w:t>
            </w:r>
          </w:p>
          <w:p w14:paraId="591074D1" w14:textId="77777777" w:rsidR="00E546F5" w:rsidRDefault="00951CE2">
            <w:pPr>
              <w:pStyle w:val="Tier6"/>
            </w:pPr>
            <w:r>
              <w:t>-</w:t>
            </w:r>
            <w:r>
              <w:tab/>
              <w:t>-</w:t>
            </w:r>
            <w:r>
              <w:tab/>
              <w:t>-</w:t>
            </w:r>
            <w:r>
              <w:tab/>
              <w:t>-</w:t>
            </w:r>
            <w:r>
              <w:tab/>
              <w:t>-</w:t>
            </w:r>
            <w:r>
              <w:tab/>
              <w:t>Other</w:t>
            </w:r>
          </w:p>
          <w:p w14:paraId="591074D2"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74D3" w14:textId="77777777" w:rsidR="00E546F5" w:rsidRDefault="00951CE2">
            <w:pPr>
              <w:pStyle w:val="Tier6Bullet"/>
            </w:pPr>
            <w:r>
              <w:tab/>
            </w:r>
            <w:r>
              <w:tab/>
            </w:r>
            <w:r>
              <w:tab/>
            </w:r>
            <w:r>
              <w:tab/>
            </w:r>
            <w:r>
              <w:tab/>
              <w:t>-</w:t>
            </w:r>
            <w:r>
              <w:tab/>
              <w:t>for fitting to or equipping such ships, boats or other vessels;</w:t>
            </w:r>
          </w:p>
          <w:p w14:paraId="591074D4" w14:textId="77777777" w:rsidR="00E546F5" w:rsidRDefault="00951CE2">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14:paraId="591074D5" w14:textId="77777777" w:rsidR="00E546F5" w:rsidRDefault="00951CE2">
            <w:pPr>
              <w:pStyle w:val="Tier6Bullet"/>
            </w:pPr>
            <w:r>
              <w:tab/>
            </w:r>
            <w:r>
              <w:tab/>
            </w:r>
            <w:r>
              <w:tab/>
            </w:r>
            <w:r>
              <w:tab/>
            </w:r>
            <w:r>
              <w:tab/>
              <w:t>-</w:t>
            </w:r>
            <w:r>
              <w:tab/>
              <w:t>for equipping the above platforms;</w:t>
            </w:r>
          </w:p>
          <w:p w14:paraId="591074D6" w14:textId="77777777" w:rsidR="00E546F5" w:rsidRDefault="00951CE2">
            <w:pPr>
              <w:pStyle w:val="Tier6Bullet"/>
            </w:pPr>
            <w:r>
              <w:tab/>
            </w:r>
            <w:r>
              <w:tab/>
            </w:r>
            <w:r>
              <w:tab/>
            </w:r>
            <w:r>
              <w:tab/>
            </w:r>
            <w:r>
              <w:tab/>
              <w:t>-</w:t>
            </w:r>
            <w:r>
              <w:tab/>
              <w:t xml:space="preserve">for linking these drilling or production platforms </w:t>
            </w:r>
            <w:r>
              <w:t>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D7" w14:textId="77777777" w:rsidR="00E546F5" w:rsidRDefault="00951CE2">
            <w:pPr>
              <w:pStyle w:val="NormalinTable"/>
            </w:pPr>
            <w:r>
              <w:t>0.0%</w:t>
            </w:r>
          </w:p>
        </w:tc>
      </w:tr>
      <w:tr w:rsidR="00E546F5" w14:paraId="591074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D9" w14:textId="77777777" w:rsidR="00E546F5" w:rsidRDefault="00951CE2">
            <w:pPr>
              <w:pStyle w:val="NormalinTable"/>
            </w:pPr>
            <w:r>
              <w:t>8481809940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DA" w14:textId="77777777" w:rsidR="00E546F5" w:rsidRDefault="00951CE2">
            <w:pPr>
              <w:pStyle w:val="Tier1"/>
            </w:pPr>
            <w:r>
              <w:t>Taps, cocks, valves and similar appliances for pipes, boiler shells, tanks, vats or the like, including pressure-reducing valves and thermostatically controlled valves</w:t>
            </w:r>
          </w:p>
          <w:p w14:paraId="591074DB" w14:textId="77777777" w:rsidR="00E546F5" w:rsidRDefault="00951CE2">
            <w:pPr>
              <w:pStyle w:val="Tier2"/>
            </w:pPr>
            <w:r>
              <w:t>-</w:t>
            </w:r>
            <w:r>
              <w:tab/>
              <w:t>Other appliances</w:t>
            </w:r>
          </w:p>
          <w:p w14:paraId="591074DC" w14:textId="77777777" w:rsidR="00E546F5" w:rsidRDefault="00951CE2">
            <w:pPr>
              <w:pStyle w:val="Tier3"/>
            </w:pPr>
            <w:r>
              <w:t>-</w:t>
            </w:r>
            <w:r>
              <w:tab/>
              <w:t>-</w:t>
            </w:r>
            <w:r>
              <w:tab/>
              <w:t>Other</w:t>
            </w:r>
          </w:p>
          <w:p w14:paraId="591074DD" w14:textId="77777777" w:rsidR="00E546F5" w:rsidRDefault="00951CE2">
            <w:pPr>
              <w:pStyle w:val="Tier4"/>
            </w:pPr>
            <w:r>
              <w:t>-</w:t>
            </w:r>
            <w:r>
              <w:tab/>
              <w:t>-</w:t>
            </w:r>
            <w:r>
              <w:tab/>
              <w:t>-</w:t>
            </w:r>
            <w:r>
              <w:tab/>
              <w:t>Other</w:t>
            </w:r>
          </w:p>
          <w:p w14:paraId="591074DE" w14:textId="77777777" w:rsidR="00E546F5" w:rsidRDefault="00951CE2">
            <w:pPr>
              <w:pStyle w:val="Tier5"/>
            </w:pPr>
            <w:r>
              <w:t>-</w:t>
            </w:r>
            <w:r>
              <w:tab/>
              <w:t>-</w:t>
            </w:r>
            <w:r>
              <w:tab/>
              <w:t>-</w:t>
            </w:r>
            <w:r>
              <w:tab/>
              <w:t>-</w:t>
            </w:r>
            <w:r>
              <w:tab/>
            </w:r>
            <w:r>
              <w:t>Other</w:t>
            </w:r>
          </w:p>
          <w:p w14:paraId="591074DF" w14:textId="77777777" w:rsidR="00E546F5" w:rsidRDefault="00951CE2">
            <w:pPr>
              <w:pStyle w:val="Tier6"/>
            </w:pPr>
            <w:r>
              <w:t>-</w:t>
            </w:r>
            <w:r>
              <w:tab/>
              <w:t>-</w:t>
            </w:r>
            <w:r>
              <w:tab/>
              <w:t>-</w:t>
            </w:r>
            <w:r>
              <w:tab/>
              <w:t>-</w:t>
            </w:r>
            <w:r>
              <w:tab/>
              <w:t>-</w:t>
            </w:r>
            <w:r>
              <w:tab/>
              <w:t>for use in certain types of aircraft</w:t>
            </w:r>
          </w:p>
          <w:p w14:paraId="591074E0"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E1" w14:textId="77777777" w:rsidR="00E546F5" w:rsidRDefault="00951CE2">
            <w:pPr>
              <w:pStyle w:val="NormalinTable"/>
            </w:pPr>
            <w:r>
              <w:t>0.0%</w:t>
            </w:r>
          </w:p>
        </w:tc>
      </w:tr>
      <w:tr w:rsidR="00E546F5" w14:paraId="591074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E3" w14:textId="77777777" w:rsidR="00E546F5" w:rsidRDefault="00951CE2">
            <w:pPr>
              <w:pStyle w:val="NormalinTable"/>
            </w:pPr>
            <w:r>
              <w:t>8481</w:t>
            </w:r>
            <w:r>
              <w:t>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E4" w14:textId="77777777" w:rsidR="00E546F5" w:rsidRDefault="00951CE2">
            <w:pPr>
              <w:pStyle w:val="Tier1"/>
            </w:pPr>
            <w:r>
              <w:t>Taps, cocks, valves and similar appliances for pipes, boiler shells, tanks, vats or the like, including pressure-reducing valves and thermostatically controlled valves</w:t>
            </w:r>
          </w:p>
          <w:p w14:paraId="591074E5" w14:textId="77777777" w:rsidR="00E546F5" w:rsidRDefault="00951CE2">
            <w:pPr>
              <w:pStyle w:val="Tier2"/>
            </w:pPr>
            <w:r>
              <w:t>-</w:t>
            </w:r>
            <w:r>
              <w:tab/>
              <w:t>Parts</w:t>
            </w:r>
          </w:p>
          <w:p w14:paraId="591074E6" w14:textId="77777777" w:rsidR="00E546F5" w:rsidRDefault="00951CE2">
            <w:pPr>
              <w:pStyle w:val="Tier3"/>
            </w:pPr>
            <w:r>
              <w:t>-</w:t>
            </w:r>
            <w:r>
              <w:tab/>
              <w:t>-</w:t>
            </w:r>
            <w:r>
              <w:tab/>
              <w:t>For use in certain types of aircraft</w:t>
            </w:r>
          </w:p>
          <w:p w14:paraId="591074E7" w14:textId="77777777" w:rsidR="00E546F5" w:rsidRDefault="00951CE2">
            <w:pPr>
              <w:pStyle w:val="Tier3Bullet"/>
            </w:pP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E8" w14:textId="77777777" w:rsidR="00E546F5" w:rsidRDefault="00951CE2">
            <w:pPr>
              <w:pStyle w:val="NormalinTable"/>
            </w:pPr>
            <w:r>
              <w:t>0.0%</w:t>
            </w:r>
          </w:p>
        </w:tc>
      </w:tr>
      <w:tr w:rsidR="00E546F5" w14:paraId="591074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EA" w14:textId="77777777" w:rsidR="00E546F5" w:rsidRDefault="00951CE2">
            <w:pPr>
              <w:pStyle w:val="NormalinTable"/>
            </w:pPr>
            <w:r>
              <w:t>8481900030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EB" w14:textId="77777777" w:rsidR="00E546F5" w:rsidRDefault="00951CE2">
            <w:pPr>
              <w:pStyle w:val="Tier1"/>
            </w:pPr>
            <w:r>
              <w:t>Taps, cocks, valves and similar appliances for pipes, boiler shells, tan</w:t>
            </w:r>
            <w:r>
              <w:t>ks, vats or the like, including pressure-reducing valves and thermostatically controlled valves</w:t>
            </w:r>
          </w:p>
          <w:p w14:paraId="591074EC" w14:textId="77777777" w:rsidR="00E546F5" w:rsidRDefault="00951CE2">
            <w:pPr>
              <w:pStyle w:val="Tier2"/>
            </w:pPr>
            <w:r>
              <w:t>-</w:t>
            </w:r>
            <w:r>
              <w:tab/>
              <w:t>Parts</w:t>
            </w:r>
          </w:p>
          <w:p w14:paraId="591074ED" w14:textId="77777777" w:rsidR="00E546F5" w:rsidRDefault="00951CE2">
            <w:pPr>
              <w:pStyle w:val="Tier3"/>
            </w:pPr>
            <w:r>
              <w:t>-</w:t>
            </w:r>
            <w:r>
              <w:tab/>
              <w:t>-</w:t>
            </w:r>
            <w:r>
              <w:tab/>
              <w:t>Keypads of silicone or plastic, - whether or not with parts of metal, plastic, glass fibre reinforced epoxide resin or wood, - whether or not printe</w:t>
            </w:r>
            <w:r>
              <w:t>d or surface treated, - whether or not with electrical conducting elements - whether or not with keypads foil glued on the keyboard - whether or not with protective foil - single or multilayer</w:t>
            </w:r>
          </w:p>
          <w:p w14:paraId="591074EE"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74EF" w14:textId="77777777" w:rsidR="00E546F5" w:rsidRDefault="00951CE2">
            <w:pPr>
              <w:pStyle w:val="Tier3Bullet"/>
            </w:pPr>
            <w:r>
              <w:tab/>
            </w:r>
            <w:r>
              <w:tab/>
              <w:t>-</w:t>
            </w:r>
            <w:r>
              <w:tab/>
              <w:t>for fitting to or equipping such ships, boats or other vessels;</w:t>
            </w:r>
          </w:p>
          <w:p w14:paraId="591074F0" w14:textId="77777777" w:rsidR="00E546F5" w:rsidRDefault="00951CE2">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14:paraId="591074F1" w14:textId="77777777" w:rsidR="00E546F5" w:rsidRDefault="00951CE2">
            <w:pPr>
              <w:pStyle w:val="Tier3Bullet"/>
            </w:pPr>
            <w:r>
              <w:tab/>
            </w:r>
            <w:r>
              <w:tab/>
              <w:t>-</w:t>
            </w:r>
            <w:r>
              <w:tab/>
              <w:t>for equipping the above platforms;</w:t>
            </w:r>
          </w:p>
          <w:p w14:paraId="591074F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F3" w14:textId="77777777" w:rsidR="00E546F5" w:rsidRDefault="00951CE2">
            <w:pPr>
              <w:pStyle w:val="NormalinTable"/>
            </w:pPr>
            <w:r>
              <w:t>0.0%</w:t>
            </w:r>
          </w:p>
        </w:tc>
      </w:tr>
      <w:tr w:rsidR="00E546F5" w14:paraId="591074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4F5" w14:textId="77777777" w:rsidR="00E546F5" w:rsidRDefault="00951CE2">
            <w:pPr>
              <w:pStyle w:val="NormalinTable"/>
            </w:pPr>
            <w:r>
              <w:t>8481</w:t>
            </w:r>
            <w:r>
              <w:t>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4F6" w14:textId="77777777" w:rsidR="00E546F5" w:rsidRDefault="00951CE2">
            <w:pPr>
              <w:pStyle w:val="Tier1"/>
            </w:pPr>
            <w:r>
              <w:t>Taps, cocks, valves and similar appliances for pipes, boiler shells, tanks, vats or the like, including pressure-reducing valves and thermostatically controlled valves</w:t>
            </w:r>
          </w:p>
          <w:p w14:paraId="591074F7" w14:textId="77777777" w:rsidR="00E546F5" w:rsidRDefault="00951CE2">
            <w:pPr>
              <w:pStyle w:val="Tier2"/>
            </w:pPr>
            <w:r>
              <w:t>-</w:t>
            </w:r>
            <w:r>
              <w:tab/>
              <w:t>Parts</w:t>
            </w:r>
          </w:p>
          <w:p w14:paraId="591074F8" w14:textId="77777777" w:rsidR="00E546F5" w:rsidRDefault="00951CE2">
            <w:pPr>
              <w:pStyle w:val="Tier3"/>
            </w:pPr>
            <w:r>
              <w:t>-</w:t>
            </w:r>
            <w:r>
              <w:tab/>
              <w:t>-</w:t>
            </w:r>
            <w:r>
              <w:tab/>
              <w:t>Other</w:t>
            </w:r>
          </w:p>
          <w:p w14:paraId="591074F9" w14:textId="77777777" w:rsidR="00E546F5" w:rsidRDefault="00951CE2">
            <w:pPr>
              <w:pStyle w:val="Tier3Bullet"/>
            </w:pPr>
            <w:r>
              <w:tab/>
            </w:r>
            <w:r>
              <w:tab/>
              <w:t>-</w:t>
            </w:r>
            <w:r>
              <w:tab/>
              <w:t xml:space="preserve">for incorporation in ships, boats or other vessels </w:t>
            </w:r>
            <w:r>
              <w:t>listed in Table 1, for the purposes of their construction, repair, maintenance or conversion;</w:t>
            </w:r>
          </w:p>
          <w:p w14:paraId="591074FA" w14:textId="77777777" w:rsidR="00E546F5" w:rsidRDefault="00951CE2">
            <w:pPr>
              <w:pStyle w:val="Tier3Bullet"/>
            </w:pPr>
            <w:r>
              <w:tab/>
            </w:r>
            <w:r>
              <w:tab/>
              <w:t>-</w:t>
            </w:r>
            <w:r>
              <w:tab/>
              <w:t>for fitting to or equipping such ships, boats or other vessels;</w:t>
            </w:r>
          </w:p>
          <w:p w14:paraId="591074FB"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74FC" w14:textId="77777777" w:rsidR="00E546F5" w:rsidRDefault="00951CE2">
            <w:pPr>
              <w:pStyle w:val="Tier3Bullet"/>
            </w:pPr>
            <w:r>
              <w:tab/>
            </w:r>
            <w:r>
              <w:tab/>
              <w:t>-</w:t>
            </w:r>
            <w:r>
              <w:tab/>
              <w:t>for equipping the above platforms;</w:t>
            </w:r>
          </w:p>
          <w:p w14:paraId="591074F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4FE" w14:textId="77777777" w:rsidR="00E546F5" w:rsidRDefault="00951CE2">
            <w:pPr>
              <w:pStyle w:val="NormalinTable"/>
            </w:pPr>
            <w:r>
              <w:t>0.</w:t>
            </w:r>
            <w:r>
              <w:t>0%</w:t>
            </w:r>
          </w:p>
        </w:tc>
      </w:tr>
      <w:tr w:rsidR="00E546F5" w14:paraId="591075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00" w14:textId="77777777" w:rsidR="00E546F5" w:rsidRDefault="00951CE2">
            <w:pPr>
              <w:pStyle w:val="NormalinTable"/>
            </w:pPr>
            <w:r>
              <w:t>8482101010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01" w14:textId="77777777" w:rsidR="00E546F5" w:rsidRDefault="00951CE2">
            <w:pPr>
              <w:pStyle w:val="Tier1"/>
            </w:pPr>
            <w:r>
              <w:t>Ball or roller bearings</w:t>
            </w:r>
          </w:p>
          <w:p w14:paraId="59107502" w14:textId="77777777" w:rsidR="00E546F5" w:rsidRDefault="00951CE2">
            <w:pPr>
              <w:pStyle w:val="Tier2"/>
            </w:pPr>
            <w:r>
              <w:t>-</w:t>
            </w:r>
            <w:r>
              <w:tab/>
              <w:t>Ball bearings</w:t>
            </w:r>
          </w:p>
          <w:p w14:paraId="59107503" w14:textId="77777777" w:rsidR="00E546F5" w:rsidRDefault="00951CE2">
            <w:pPr>
              <w:pStyle w:val="Tier3"/>
            </w:pPr>
            <w:r>
              <w:t>-</w:t>
            </w:r>
            <w:r>
              <w:tab/>
              <w:t>-</w:t>
            </w:r>
            <w:r>
              <w:tab/>
              <w:t>With greatest external diameter not exceeding 30 mm</w:t>
            </w:r>
          </w:p>
          <w:p w14:paraId="59107504" w14:textId="77777777" w:rsidR="00E546F5" w:rsidRDefault="00951CE2">
            <w:pPr>
              <w:pStyle w:val="Tier4"/>
            </w:pPr>
            <w:r>
              <w:t>-</w:t>
            </w:r>
            <w:r>
              <w:tab/>
              <w:t>-</w:t>
            </w:r>
            <w:r>
              <w:tab/>
              <w:t>-</w:t>
            </w:r>
            <w:r>
              <w:tab/>
              <w:t xml:space="preserve">Ball and cylindrical bearings: - with an outside diameter of 28 mm or more but not more than 140 mm, - with an operational thermal </w:t>
            </w:r>
            <w:r>
              <w:t>stress of more than 150°C at a working pressure of not more than 14 MPa, for the manufacture of machinery for the protection and control of nuclear reactors in nuclear power plants</w:t>
            </w:r>
          </w:p>
          <w:p w14:paraId="59107505"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7506" w14:textId="77777777" w:rsidR="00E546F5" w:rsidRDefault="00951CE2">
            <w:pPr>
              <w:pStyle w:val="Tier4Bullet"/>
            </w:pPr>
            <w:r>
              <w:tab/>
            </w:r>
            <w:r>
              <w:tab/>
            </w:r>
            <w:r>
              <w:tab/>
              <w:t>-</w:t>
            </w:r>
            <w:r>
              <w:tab/>
              <w:t>for fitting to or equipping such ships, boats or other vessels;</w:t>
            </w:r>
          </w:p>
          <w:p w14:paraId="59107507"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7508" w14:textId="77777777" w:rsidR="00E546F5" w:rsidRDefault="00951CE2">
            <w:pPr>
              <w:pStyle w:val="Tier4Bullet"/>
            </w:pPr>
            <w:r>
              <w:tab/>
            </w:r>
            <w:r>
              <w:tab/>
            </w:r>
            <w:r>
              <w:tab/>
              <w:t>-</w:t>
            </w:r>
            <w:r>
              <w:tab/>
              <w:t>for equipping the above platforms;</w:t>
            </w:r>
          </w:p>
          <w:p w14:paraId="5910750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0A" w14:textId="77777777" w:rsidR="00E546F5" w:rsidRDefault="00951CE2">
            <w:pPr>
              <w:pStyle w:val="NormalinTable"/>
            </w:pPr>
            <w:r>
              <w:t>0.0%</w:t>
            </w:r>
          </w:p>
        </w:tc>
      </w:tr>
      <w:tr w:rsidR="00E546F5" w14:paraId="591075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0C" w14:textId="77777777" w:rsidR="00E546F5" w:rsidRDefault="00951CE2">
            <w:pPr>
              <w:pStyle w:val="NormalinTable"/>
            </w:pPr>
            <w:r>
              <w:t>8482101040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0D" w14:textId="77777777" w:rsidR="00E546F5" w:rsidRDefault="00951CE2">
            <w:pPr>
              <w:pStyle w:val="Tier1"/>
            </w:pPr>
            <w:r>
              <w:t>Ball or roller bearings</w:t>
            </w:r>
          </w:p>
          <w:p w14:paraId="5910750E" w14:textId="77777777" w:rsidR="00E546F5" w:rsidRDefault="00951CE2">
            <w:pPr>
              <w:pStyle w:val="Tier2"/>
            </w:pPr>
            <w:r>
              <w:t>-</w:t>
            </w:r>
            <w:r>
              <w:tab/>
              <w:t>Ball bearings</w:t>
            </w:r>
          </w:p>
          <w:p w14:paraId="5910750F" w14:textId="77777777" w:rsidR="00E546F5" w:rsidRDefault="00951CE2">
            <w:pPr>
              <w:pStyle w:val="Tier3"/>
            </w:pPr>
            <w:r>
              <w:t>-</w:t>
            </w:r>
            <w:r>
              <w:tab/>
              <w:t>-</w:t>
            </w:r>
            <w:r>
              <w:tab/>
              <w:t>With greatest external diameter not exceeding 30 mm</w:t>
            </w:r>
          </w:p>
          <w:p w14:paraId="59107510" w14:textId="77777777" w:rsidR="00E546F5" w:rsidRDefault="00951CE2">
            <w:pPr>
              <w:pStyle w:val="Tier4"/>
            </w:pPr>
            <w:r>
              <w:t>-</w:t>
            </w:r>
            <w:r>
              <w:tab/>
              <w:t>-</w:t>
            </w:r>
            <w:r>
              <w:tab/>
              <w:t>-</w:t>
            </w:r>
            <w:r>
              <w:tab/>
              <w:t>Ball bearings: - with an internal diameter of 3 mm or more, - with an external diameter of not more than 100 mm, - with a width of not more tha</w:t>
            </w:r>
            <w:r>
              <w:t>n 40 mm, - whether or not equipped with a duster, for use in the manufacture of belt drive steering systems of motor, electric power steering systems or steering gears or assembly ball screw for steering gears</w:t>
            </w:r>
          </w:p>
          <w:p w14:paraId="59107511" w14:textId="77777777" w:rsidR="00E546F5" w:rsidRDefault="00951CE2">
            <w:pPr>
              <w:pStyle w:val="Tier4Bullet"/>
            </w:pPr>
            <w:r>
              <w:tab/>
            </w:r>
            <w:r>
              <w:tab/>
            </w:r>
            <w:r>
              <w:tab/>
              <w:t>-</w:t>
            </w:r>
            <w:r>
              <w:tab/>
              <w:t>for incorporation in ships, boats or othe</w:t>
            </w:r>
            <w:r>
              <w:t>r vessels listed in Table 1, for the purposes of their construction, repair, maintenance or conversion;</w:t>
            </w:r>
          </w:p>
          <w:p w14:paraId="59107512" w14:textId="77777777" w:rsidR="00E546F5" w:rsidRDefault="00951CE2">
            <w:pPr>
              <w:pStyle w:val="Tier4Bullet"/>
            </w:pPr>
            <w:r>
              <w:tab/>
            </w:r>
            <w:r>
              <w:tab/>
            </w:r>
            <w:r>
              <w:tab/>
              <w:t>-</w:t>
            </w:r>
            <w:r>
              <w:tab/>
              <w:t>for fitting to or equipping such ships, boats or other vessels;</w:t>
            </w:r>
          </w:p>
          <w:p w14:paraId="59107513" w14:textId="77777777" w:rsidR="00E546F5" w:rsidRDefault="00951CE2">
            <w:pPr>
              <w:pStyle w:val="Tier4Bullet"/>
            </w:pP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7514" w14:textId="77777777" w:rsidR="00E546F5" w:rsidRDefault="00951CE2">
            <w:pPr>
              <w:pStyle w:val="Tier4Bullet"/>
            </w:pPr>
            <w:r>
              <w:tab/>
            </w:r>
            <w:r>
              <w:tab/>
            </w:r>
            <w:r>
              <w:tab/>
              <w:t>-</w:t>
            </w:r>
            <w:r>
              <w:tab/>
              <w:t>for equipping the above platforms;</w:t>
            </w:r>
          </w:p>
          <w:p w14:paraId="59107515" w14:textId="77777777" w:rsidR="00E546F5" w:rsidRDefault="00951CE2">
            <w:pPr>
              <w:pStyle w:val="Tier4Bullet"/>
            </w:pPr>
            <w:r>
              <w:tab/>
            </w: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16" w14:textId="77777777" w:rsidR="00E546F5" w:rsidRDefault="00951CE2">
            <w:pPr>
              <w:pStyle w:val="NormalinTable"/>
            </w:pPr>
            <w:r>
              <w:t>0.0%</w:t>
            </w:r>
          </w:p>
        </w:tc>
      </w:tr>
      <w:tr w:rsidR="00E546F5" w14:paraId="591075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18" w14:textId="77777777" w:rsidR="00E546F5" w:rsidRDefault="00951CE2">
            <w:pPr>
              <w:pStyle w:val="NormalinTable"/>
            </w:pPr>
            <w:r>
              <w:t>8482101090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19" w14:textId="77777777" w:rsidR="00E546F5" w:rsidRDefault="00951CE2">
            <w:pPr>
              <w:pStyle w:val="Tier1"/>
            </w:pPr>
            <w:r>
              <w:t>Ball or roller bearings</w:t>
            </w:r>
          </w:p>
          <w:p w14:paraId="5910751A" w14:textId="77777777" w:rsidR="00E546F5" w:rsidRDefault="00951CE2">
            <w:pPr>
              <w:pStyle w:val="Tier2"/>
            </w:pPr>
            <w:r>
              <w:t>-</w:t>
            </w:r>
            <w:r>
              <w:tab/>
              <w:t>Ball bearings</w:t>
            </w:r>
          </w:p>
          <w:p w14:paraId="5910751B" w14:textId="77777777" w:rsidR="00E546F5" w:rsidRDefault="00951CE2">
            <w:pPr>
              <w:pStyle w:val="Tier3"/>
            </w:pPr>
            <w:r>
              <w:t>-</w:t>
            </w:r>
            <w:r>
              <w:tab/>
              <w:t>-</w:t>
            </w:r>
            <w:r>
              <w:tab/>
              <w:t>With greatest external diameter not exceeding 30 mm</w:t>
            </w:r>
          </w:p>
          <w:p w14:paraId="5910751C" w14:textId="77777777" w:rsidR="00E546F5" w:rsidRDefault="00951CE2">
            <w:pPr>
              <w:pStyle w:val="Tier4"/>
            </w:pPr>
            <w:r>
              <w:t>-</w:t>
            </w:r>
            <w:r>
              <w:tab/>
              <w:t>-</w:t>
            </w:r>
            <w:r>
              <w:tab/>
              <w:t>-</w:t>
            </w:r>
            <w:r>
              <w:tab/>
              <w:t>Other</w:t>
            </w:r>
          </w:p>
          <w:p w14:paraId="5910751D"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751E" w14:textId="77777777" w:rsidR="00E546F5" w:rsidRDefault="00951CE2">
            <w:pPr>
              <w:pStyle w:val="Tier4Bullet"/>
            </w:pPr>
            <w:r>
              <w:tab/>
            </w:r>
            <w:r>
              <w:tab/>
            </w:r>
            <w:r>
              <w:tab/>
              <w:t>-</w:t>
            </w:r>
            <w:r>
              <w:tab/>
              <w:t>for fitting to or equipping such ships, boats or other vessels;</w:t>
            </w:r>
          </w:p>
          <w:p w14:paraId="5910751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7520" w14:textId="77777777" w:rsidR="00E546F5" w:rsidRDefault="00951CE2">
            <w:pPr>
              <w:pStyle w:val="Tier4Bullet"/>
            </w:pPr>
            <w:r>
              <w:tab/>
            </w:r>
            <w:r>
              <w:tab/>
            </w:r>
            <w:r>
              <w:tab/>
              <w:t>-</w:t>
            </w:r>
            <w:r>
              <w:tab/>
              <w:t>for equipping the above platforms;</w:t>
            </w:r>
          </w:p>
          <w:p w14:paraId="5910752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22" w14:textId="77777777" w:rsidR="00E546F5" w:rsidRDefault="00951CE2">
            <w:pPr>
              <w:pStyle w:val="NormalinTable"/>
            </w:pPr>
            <w:r>
              <w:t>0.0%</w:t>
            </w:r>
          </w:p>
        </w:tc>
      </w:tr>
      <w:tr w:rsidR="00E546F5" w14:paraId="591075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24" w14:textId="77777777" w:rsidR="00E546F5" w:rsidRDefault="00951CE2">
            <w:pPr>
              <w:pStyle w:val="NormalinTable"/>
            </w:pPr>
            <w:r>
              <w:t>8482109010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25" w14:textId="77777777" w:rsidR="00E546F5" w:rsidRDefault="00951CE2">
            <w:pPr>
              <w:pStyle w:val="Tier1"/>
            </w:pPr>
            <w:r>
              <w:t>Ball or roller bearings</w:t>
            </w:r>
          </w:p>
          <w:p w14:paraId="59107526" w14:textId="77777777" w:rsidR="00E546F5" w:rsidRDefault="00951CE2">
            <w:pPr>
              <w:pStyle w:val="Tier2"/>
            </w:pPr>
            <w:r>
              <w:t>-</w:t>
            </w:r>
            <w:r>
              <w:tab/>
              <w:t>Ball bearings</w:t>
            </w:r>
          </w:p>
          <w:p w14:paraId="59107527" w14:textId="77777777" w:rsidR="00E546F5" w:rsidRDefault="00951CE2">
            <w:pPr>
              <w:pStyle w:val="Tier3"/>
            </w:pPr>
            <w:r>
              <w:t>-</w:t>
            </w:r>
            <w:r>
              <w:tab/>
              <w:t>-</w:t>
            </w:r>
            <w:r>
              <w:tab/>
            </w:r>
            <w:r>
              <w:t>Other</w:t>
            </w:r>
          </w:p>
          <w:p w14:paraId="59107528" w14:textId="77777777" w:rsidR="00E546F5" w:rsidRDefault="00951CE2">
            <w:pPr>
              <w:pStyle w:val="Tier4"/>
            </w:pPr>
            <w:r>
              <w:t>-</w:t>
            </w:r>
            <w:r>
              <w:tab/>
              <w:t>-</w:t>
            </w:r>
            <w:r>
              <w:tab/>
              <w:t>-</w:t>
            </w:r>
            <w:r>
              <w:tab/>
              <w:t>Ball and cylindrical bearings: - with an outside diameter of 28 mm or more but not more than 140 mm, - with an operational thermal stress of more than 150°C at a working pressure of not more than 14 MPa, for the manufacture of machinery for the</w:t>
            </w:r>
            <w:r>
              <w:t xml:space="preserve"> protection and control of nuclear reactors in nuclear power plants</w:t>
            </w:r>
          </w:p>
          <w:p w14:paraId="59107529"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2A" w14:textId="77777777" w:rsidR="00E546F5" w:rsidRDefault="00951CE2">
            <w:pPr>
              <w:pStyle w:val="NormalinTable"/>
            </w:pPr>
            <w:r>
              <w:t>0.0%</w:t>
            </w:r>
          </w:p>
        </w:tc>
      </w:tr>
      <w:tr w:rsidR="00E546F5" w14:paraId="591075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2C" w14:textId="77777777" w:rsidR="00E546F5" w:rsidRDefault="00951CE2">
            <w:pPr>
              <w:pStyle w:val="NormalinTable"/>
            </w:pPr>
            <w:r>
              <w:t>8482109030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2D" w14:textId="77777777" w:rsidR="00E546F5" w:rsidRDefault="00951CE2">
            <w:pPr>
              <w:pStyle w:val="Tier1"/>
            </w:pPr>
            <w:r>
              <w:t>Ball or roller bearings</w:t>
            </w:r>
          </w:p>
          <w:p w14:paraId="5910752E" w14:textId="77777777" w:rsidR="00E546F5" w:rsidRDefault="00951CE2">
            <w:pPr>
              <w:pStyle w:val="Tier2"/>
            </w:pPr>
            <w:r>
              <w:t>-</w:t>
            </w:r>
            <w:r>
              <w:tab/>
              <w:t>Ball bearings</w:t>
            </w:r>
          </w:p>
          <w:p w14:paraId="5910752F" w14:textId="77777777" w:rsidR="00E546F5" w:rsidRDefault="00951CE2">
            <w:pPr>
              <w:pStyle w:val="Tier3"/>
            </w:pPr>
            <w:r>
              <w:t>-</w:t>
            </w:r>
            <w:r>
              <w:tab/>
              <w:t>-</w:t>
            </w:r>
            <w:r>
              <w:tab/>
              <w:t>Other</w:t>
            </w:r>
          </w:p>
          <w:p w14:paraId="59107530" w14:textId="77777777" w:rsidR="00E546F5" w:rsidRDefault="00951CE2">
            <w:pPr>
              <w:pStyle w:val="Tier4"/>
            </w:pPr>
            <w:r>
              <w:t>-</w:t>
            </w:r>
            <w:r>
              <w:tab/>
              <w:t>-</w:t>
            </w:r>
            <w:r>
              <w:tab/>
              <w:t>-</w:t>
            </w:r>
            <w:r>
              <w:tab/>
              <w:t>Ball bearings: - with an internal diameter of 3 mm or more, - with an external diameter of not more than 100 mm, - with a width of not more than 40 mm, - whether or not equi</w:t>
            </w:r>
            <w:r>
              <w:t>pped with a duster, for use in the manufacture of belt drive steering systems of motor, electric power steering systems or steering gears or assembly ball screw for steering gears</w:t>
            </w:r>
          </w:p>
          <w:p w14:paraId="59107531" w14:textId="77777777" w:rsidR="00E546F5" w:rsidRDefault="00951CE2">
            <w:pPr>
              <w:pStyle w:val="Tier4Bullet"/>
            </w:pPr>
            <w:r>
              <w:tab/>
            </w:r>
            <w:r>
              <w:tab/>
            </w:r>
            <w:r>
              <w:tab/>
              <w:t>-</w:t>
            </w:r>
            <w:r>
              <w:tab/>
              <w:t>For use in certain types of aircraft; for the construction, maintenance</w:t>
            </w:r>
            <w:r>
              <w:t xml:space="preserv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32" w14:textId="77777777" w:rsidR="00E546F5" w:rsidRDefault="00951CE2">
            <w:pPr>
              <w:pStyle w:val="NormalinTable"/>
            </w:pPr>
            <w:r>
              <w:t>0.0%</w:t>
            </w:r>
          </w:p>
        </w:tc>
      </w:tr>
      <w:tr w:rsidR="00E546F5" w14:paraId="591075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34" w14:textId="77777777" w:rsidR="00E546F5" w:rsidRDefault="00951CE2">
            <w:pPr>
              <w:pStyle w:val="NormalinTable"/>
            </w:pPr>
            <w:r>
              <w:t>8482109090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35" w14:textId="77777777" w:rsidR="00E546F5" w:rsidRDefault="00951CE2">
            <w:pPr>
              <w:pStyle w:val="Tier1"/>
            </w:pPr>
            <w:r>
              <w:t>Ball or roller bearings</w:t>
            </w:r>
          </w:p>
          <w:p w14:paraId="59107536" w14:textId="77777777" w:rsidR="00E546F5" w:rsidRDefault="00951CE2">
            <w:pPr>
              <w:pStyle w:val="Tier2"/>
            </w:pPr>
            <w:r>
              <w:t>-</w:t>
            </w:r>
            <w:r>
              <w:tab/>
              <w:t>Ball bearings</w:t>
            </w:r>
          </w:p>
          <w:p w14:paraId="59107537" w14:textId="77777777" w:rsidR="00E546F5" w:rsidRDefault="00951CE2">
            <w:pPr>
              <w:pStyle w:val="Tier3"/>
            </w:pPr>
            <w:r>
              <w:t>-</w:t>
            </w:r>
            <w:r>
              <w:tab/>
              <w:t>-</w:t>
            </w:r>
            <w:r>
              <w:tab/>
              <w:t>Other</w:t>
            </w:r>
          </w:p>
          <w:p w14:paraId="59107538" w14:textId="77777777" w:rsidR="00E546F5" w:rsidRDefault="00951CE2">
            <w:pPr>
              <w:pStyle w:val="Tier4"/>
            </w:pPr>
            <w:r>
              <w:t>-</w:t>
            </w:r>
            <w:r>
              <w:tab/>
              <w:t>-</w:t>
            </w:r>
            <w:r>
              <w:tab/>
              <w:t>-</w:t>
            </w:r>
            <w:r>
              <w:tab/>
              <w:t>Other</w:t>
            </w:r>
          </w:p>
          <w:p w14:paraId="59107539"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753A" w14:textId="77777777" w:rsidR="00E546F5" w:rsidRDefault="00951CE2">
            <w:pPr>
              <w:pStyle w:val="Tier4Bullet"/>
            </w:pPr>
            <w:r>
              <w:tab/>
            </w:r>
            <w:r>
              <w:tab/>
            </w:r>
            <w:r>
              <w:tab/>
              <w:t>-</w:t>
            </w:r>
            <w:r>
              <w:tab/>
              <w:t>for fitting to or equipping such ships, boats or other vessels;</w:t>
            </w:r>
          </w:p>
          <w:p w14:paraId="5910753B"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753C" w14:textId="77777777" w:rsidR="00E546F5" w:rsidRDefault="00951CE2">
            <w:pPr>
              <w:pStyle w:val="Tier4Bullet"/>
            </w:pPr>
            <w:r>
              <w:tab/>
            </w:r>
            <w:r>
              <w:tab/>
            </w:r>
            <w:r>
              <w:tab/>
              <w:t>-</w:t>
            </w:r>
            <w:r>
              <w:tab/>
              <w:t>for equipping the above platforms;</w:t>
            </w:r>
          </w:p>
          <w:p w14:paraId="5910753D" w14:textId="77777777" w:rsidR="00E546F5" w:rsidRDefault="00951CE2">
            <w:pPr>
              <w:pStyle w:val="Tier4Bullet"/>
            </w:pPr>
            <w:r>
              <w:tab/>
            </w:r>
            <w:r>
              <w:tab/>
            </w:r>
            <w:r>
              <w:tab/>
              <w:t>-</w:t>
            </w:r>
            <w:r>
              <w:tab/>
              <w:t>for linking these drilling or production platforms t</w:t>
            </w:r>
            <w:r>
              <w: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3E" w14:textId="77777777" w:rsidR="00E546F5" w:rsidRDefault="00951CE2">
            <w:pPr>
              <w:pStyle w:val="NormalinTable"/>
            </w:pPr>
            <w:r>
              <w:t>0.0%</w:t>
            </w:r>
          </w:p>
        </w:tc>
      </w:tr>
      <w:tr w:rsidR="00E546F5" w14:paraId="591075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40" w14:textId="77777777" w:rsidR="00E546F5" w:rsidRDefault="00951CE2">
            <w:pPr>
              <w:pStyle w:val="NormalinTable"/>
            </w:pPr>
            <w:r>
              <w:t>8482200000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41" w14:textId="77777777" w:rsidR="00E546F5" w:rsidRDefault="00951CE2">
            <w:pPr>
              <w:pStyle w:val="Tier1"/>
            </w:pPr>
            <w:r>
              <w:t>Ball or roller bearings</w:t>
            </w:r>
          </w:p>
          <w:p w14:paraId="59107542" w14:textId="77777777" w:rsidR="00E546F5" w:rsidRDefault="00951CE2">
            <w:pPr>
              <w:pStyle w:val="Tier2"/>
            </w:pPr>
            <w:r>
              <w:t>-</w:t>
            </w:r>
            <w:r>
              <w:tab/>
              <w:t>Tapered roller bearings, including cone and tapered roller assemblies</w:t>
            </w:r>
          </w:p>
          <w:p w14:paraId="59107543" w14:textId="77777777" w:rsidR="00E546F5" w:rsidRDefault="00951CE2">
            <w:pPr>
              <w:pStyle w:val="Tier2Bullet"/>
            </w:pPr>
            <w:r>
              <w:tab/>
              <w:t>-</w:t>
            </w:r>
            <w:r>
              <w:tab/>
              <w:t>for incorporation in ships, boats or other vessels listed in Table 1, for the purposes of their construction, repair, mainten</w:t>
            </w:r>
            <w:r>
              <w:t>ance or conversion;</w:t>
            </w:r>
          </w:p>
          <w:p w14:paraId="59107544" w14:textId="77777777" w:rsidR="00E546F5" w:rsidRDefault="00951CE2">
            <w:pPr>
              <w:pStyle w:val="Tier2Bullet"/>
            </w:pPr>
            <w:r>
              <w:tab/>
              <w:t>-</w:t>
            </w:r>
            <w:r>
              <w:tab/>
              <w:t>for fitting to or equipping such ships, boats or other vessels;</w:t>
            </w:r>
          </w:p>
          <w:p w14:paraId="59107545"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7546" w14:textId="77777777" w:rsidR="00E546F5" w:rsidRDefault="00951CE2">
            <w:pPr>
              <w:pStyle w:val="Tier2Bullet"/>
            </w:pPr>
            <w:r>
              <w:tab/>
              <w:t>-</w:t>
            </w:r>
            <w:r>
              <w:tab/>
              <w:t>for equipping the above platforms;</w:t>
            </w:r>
          </w:p>
          <w:p w14:paraId="5910754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48" w14:textId="77777777" w:rsidR="00E546F5" w:rsidRDefault="00951CE2">
            <w:pPr>
              <w:pStyle w:val="NormalinTable"/>
            </w:pPr>
            <w:r>
              <w:t>0.0%</w:t>
            </w:r>
          </w:p>
        </w:tc>
      </w:tr>
      <w:tr w:rsidR="00E546F5" w14:paraId="591075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4A" w14:textId="77777777" w:rsidR="00E546F5" w:rsidRDefault="00951CE2">
            <w:pPr>
              <w:pStyle w:val="NormalinTable"/>
            </w:pPr>
            <w:r>
              <w:t>8482300000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4B" w14:textId="77777777" w:rsidR="00E546F5" w:rsidRDefault="00951CE2">
            <w:pPr>
              <w:pStyle w:val="Tier1"/>
            </w:pPr>
            <w:r>
              <w:t>Ball or roller bearings</w:t>
            </w:r>
          </w:p>
          <w:p w14:paraId="5910754C" w14:textId="77777777" w:rsidR="00E546F5" w:rsidRDefault="00951CE2">
            <w:pPr>
              <w:pStyle w:val="Tier2"/>
            </w:pPr>
            <w:r>
              <w:t>-</w:t>
            </w:r>
            <w:r>
              <w:tab/>
              <w:t>Spherical roller bearings</w:t>
            </w:r>
          </w:p>
          <w:p w14:paraId="5910754D"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754E" w14:textId="77777777" w:rsidR="00E546F5" w:rsidRDefault="00951CE2">
            <w:pPr>
              <w:pStyle w:val="Tier2Bullet"/>
            </w:pPr>
            <w:r>
              <w:tab/>
              <w:t>-</w:t>
            </w:r>
            <w:r>
              <w:tab/>
              <w:t>for fitting to or equipping such ships, boats or other vessels;</w:t>
            </w:r>
          </w:p>
          <w:p w14:paraId="5910754F"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550" w14:textId="77777777" w:rsidR="00E546F5" w:rsidRDefault="00951CE2">
            <w:pPr>
              <w:pStyle w:val="Tier2Bullet"/>
            </w:pPr>
            <w:r>
              <w:tab/>
              <w:t>-</w:t>
            </w:r>
            <w:r>
              <w:tab/>
              <w:t>for equipping the above platforms;</w:t>
            </w:r>
          </w:p>
          <w:p w14:paraId="59107551" w14:textId="77777777" w:rsidR="00E546F5" w:rsidRDefault="00951CE2">
            <w:pPr>
              <w:pStyle w:val="Tier2Bullet"/>
            </w:pP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52" w14:textId="77777777" w:rsidR="00E546F5" w:rsidRDefault="00951CE2">
            <w:pPr>
              <w:pStyle w:val="NormalinTable"/>
            </w:pPr>
            <w:r>
              <w:t>0.0%</w:t>
            </w:r>
          </w:p>
        </w:tc>
      </w:tr>
      <w:tr w:rsidR="00E546F5" w14:paraId="591075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54" w14:textId="77777777" w:rsidR="00E546F5" w:rsidRDefault="00951CE2">
            <w:pPr>
              <w:pStyle w:val="NormalinTable"/>
            </w:pPr>
            <w:r>
              <w:t>8482400000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55" w14:textId="77777777" w:rsidR="00E546F5" w:rsidRDefault="00951CE2">
            <w:pPr>
              <w:pStyle w:val="Tier1"/>
            </w:pPr>
            <w:r>
              <w:t>Ball or roller bearings</w:t>
            </w:r>
          </w:p>
          <w:p w14:paraId="59107556" w14:textId="77777777" w:rsidR="00E546F5" w:rsidRDefault="00951CE2">
            <w:pPr>
              <w:pStyle w:val="Tier2"/>
            </w:pPr>
            <w:r>
              <w:t>-</w:t>
            </w:r>
            <w:r>
              <w:tab/>
              <w:t>Needle roller bearings</w:t>
            </w:r>
          </w:p>
          <w:p w14:paraId="59107557"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558" w14:textId="77777777" w:rsidR="00E546F5" w:rsidRDefault="00951CE2">
            <w:pPr>
              <w:pStyle w:val="Tier2Bullet"/>
            </w:pPr>
            <w:r>
              <w:tab/>
              <w:t>-</w:t>
            </w:r>
            <w:r>
              <w:tab/>
              <w:t>fo</w:t>
            </w:r>
            <w:r>
              <w:t>r fitting to or equipping such ships, boats or other vessels;</w:t>
            </w:r>
          </w:p>
          <w:p w14:paraId="59107559"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755A" w14:textId="77777777" w:rsidR="00E546F5" w:rsidRDefault="00951CE2">
            <w:pPr>
              <w:pStyle w:val="Tier2Bullet"/>
            </w:pPr>
            <w:r>
              <w:tab/>
              <w:t>-</w:t>
            </w:r>
            <w:r>
              <w:tab/>
              <w:t>for equipping the above platforms;</w:t>
            </w:r>
          </w:p>
          <w:p w14:paraId="5910755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5C" w14:textId="77777777" w:rsidR="00E546F5" w:rsidRDefault="00951CE2">
            <w:pPr>
              <w:pStyle w:val="NormalinTable"/>
            </w:pPr>
            <w:r>
              <w:t>0.0%</w:t>
            </w:r>
          </w:p>
        </w:tc>
      </w:tr>
      <w:tr w:rsidR="00E546F5" w14:paraId="591075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5E" w14:textId="77777777" w:rsidR="00E546F5" w:rsidRDefault="00951CE2">
            <w:pPr>
              <w:pStyle w:val="NormalinTable"/>
            </w:pPr>
            <w:r>
              <w:t>8482500010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5F" w14:textId="77777777" w:rsidR="00E546F5" w:rsidRDefault="00951CE2">
            <w:pPr>
              <w:pStyle w:val="Tier1"/>
            </w:pPr>
            <w:r>
              <w:t>Ball or roller bearings</w:t>
            </w:r>
          </w:p>
          <w:p w14:paraId="59107560" w14:textId="77777777" w:rsidR="00E546F5" w:rsidRDefault="00951CE2">
            <w:pPr>
              <w:pStyle w:val="Tier2"/>
            </w:pPr>
            <w:r>
              <w:t>-</w:t>
            </w:r>
            <w:r>
              <w:tab/>
              <w:t>Other cylindrical roller bearings</w:t>
            </w:r>
          </w:p>
          <w:p w14:paraId="59107561" w14:textId="77777777" w:rsidR="00E546F5" w:rsidRDefault="00951CE2">
            <w:pPr>
              <w:pStyle w:val="Tier3"/>
            </w:pPr>
            <w:r>
              <w:t>-</w:t>
            </w:r>
            <w:r>
              <w:tab/>
              <w:t>-</w:t>
            </w:r>
            <w:r>
              <w:tab/>
              <w:t xml:space="preserve">Ball and cylindrical </w:t>
            </w:r>
            <w:r>
              <w:t>bearings: - with an outside diameter of 28 mm or more but not more than 140 mm, - with an operational thermal stress of more than 150°C at a working pressure of not more than 14 MPa, for the manufacture of machinery for the protection and control of nuclea</w:t>
            </w:r>
            <w:r>
              <w:t>r reactors in nuclear power plants</w:t>
            </w:r>
          </w:p>
          <w:p w14:paraId="59107562"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63" w14:textId="77777777" w:rsidR="00E546F5" w:rsidRDefault="00951CE2">
            <w:pPr>
              <w:pStyle w:val="NormalinTable"/>
            </w:pPr>
            <w:r>
              <w:t>0.0%</w:t>
            </w:r>
          </w:p>
        </w:tc>
      </w:tr>
      <w:tr w:rsidR="00E546F5" w14:paraId="591075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65" w14:textId="77777777" w:rsidR="00E546F5" w:rsidRDefault="00951CE2">
            <w:pPr>
              <w:pStyle w:val="NormalinTable"/>
            </w:pPr>
            <w:r>
              <w:t>8482500090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66" w14:textId="77777777" w:rsidR="00E546F5" w:rsidRDefault="00951CE2">
            <w:pPr>
              <w:pStyle w:val="Tier1"/>
            </w:pPr>
            <w:r>
              <w:t>Ball or roller</w:t>
            </w:r>
            <w:r>
              <w:t xml:space="preserve"> bearings</w:t>
            </w:r>
          </w:p>
          <w:p w14:paraId="59107567" w14:textId="77777777" w:rsidR="00E546F5" w:rsidRDefault="00951CE2">
            <w:pPr>
              <w:pStyle w:val="Tier2"/>
            </w:pPr>
            <w:r>
              <w:t>-</w:t>
            </w:r>
            <w:r>
              <w:tab/>
              <w:t>Other cylindrical roller bearings</w:t>
            </w:r>
          </w:p>
          <w:p w14:paraId="59107568" w14:textId="77777777" w:rsidR="00E546F5" w:rsidRDefault="00951CE2">
            <w:pPr>
              <w:pStyle w:val="Tier3"/>
            </w:pPr>
            <w:r>
              <w:t>-</w:t>
            </w:r>
            <w:r>
              <w:tab/>
              <w:t>-</w:t>
            </w:r>
            <w:r>
              <w:tab/>
              <w:t>Other</w:t>
            </w:r>
          </w:p>
          <w:p w14:paraId="5910756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56A" w14:textId="77777777" w:rsidR="00E546F5" w:rsidRDefault="00951CE2">
            <w:pPr>
              <w:pStyle w:val="Tier3Bullet"/>
            </w:pPr>
            <w:r>
              <w:tab/>
            </w:r>
            <w:r>
              <w:tab/>
              <w:t>-</w:t>
            </w:r>
            <w:r>
              <w:tab/>
              <w:t xml:space="preserve">for fitting to or equipping such ships, </w:t>
            </w:r>
            <w:r>
              <w:t>boats or other vessels;</w:t>
            </w:r>
          </w:p>
          <w:p w14:paraId="5910756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56C" w14:textId="77777777" w:rsidR="00E546F5" w:rsidRDefault="00951CE2">
            <w:pPr>
              <w:pStyle w:val="Tier3Bullet"/>
            </w:pPr>
            <w:r>
              <w:tab/>
            </w:r>
            <w:r>
              <w:tab/>
            </w:r>
            <w:r>
              <w:t>-</w:t>
            </w:r>
            <w:r>
              <w:tab/>
              <w:t>for equipping the above platforms;</w:t>
            </w:r>
          </w:p>
          <w:p w14:paraId="5910756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6E" w14:textId="77777777" w:rsidR="00E546F5" w:rsidRDefault="00951CE2">
            <w:pPr>
              <w:pStyle w:val="NormalinTable"/>
            </w:pPr>
            <w:r>
              <w:t>0.0%</w:t>
            </w:r>
          </w:p>
        </w:tc>
      </w:tr>
      <w:tr w:rsidR="00E546F5" w14:paraId="591075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70" w14:textId="77777777" w:rsidR="00E546F5" w:rsidRDefault="00951CE2">
            <w:pPr>
              <w:pStyle w:val="NormalinTable"/>
            </w:pPr>
            <w:r>
              <w:t>8482800010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71" w14:textId="77777777" w:rsidR="00E546F5" w:rsidRDefault="00951CE2">
            <w:pPr>
              <w:pStyle w:val="Tier1"/>
            </w:pPr>
            <w:r>
              <w:t>Ball or roller bearings</w:t>
            </w:r>
          </w:p>
          <w:p w14:paraId="59107572" w14:textId="77777777" w:rsidR="00E546F5" w:rsidRDefault="00951CE2">
            <w:pPr>
              <w:pStyle w:val="Tier2"/>
            </w:pPr>
            <w:r>
              <w:t>-</w:t>
            </w:r>
            <w:r>
              <w:tab/>
              <w:t>Other, including combined ball/roller bearings</w:t>
            </w:r>
          </w:p>
          <w:p w14:paraId="59107573" w14:textId="77777777" w:rsidR="00E546F5" w:rsidRDefault="00951CE2">
            <w:pPr>
              <w:pStyle w:val="Tier3"/>
            </w:pPr>
            <w:r>
              <w:t>-</w:t>
            </w:r>
            <w:r>
              <w:tab/>
              <w:t>-</w:t>
            </w:r>
            <w:r>
              <w:tab/>
              <w:t xml:space="preserve">Connecting components for use in the </w:t>
            </w:r>
            <w:r>
              <w:t>production of helicopter tail rotor shafts</w:t>
            </w:r>
          </w:p>
          <w:p w14:paraId="59107574"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75" w14:textId="77777777" w:rsidR="00E546F5" w:rsidRDefault="00951CE2">
            <w:pPr>
              <w:pStyle w:val="NormalinTable"/>
            </w:pPr>
            <w:r>
              <w:t>0.0%</w:t>
            </w:r>
          </w:p>
        </w:tc>
      </w:tr>
      <w:tr w:rsidR="00E546F5" w14:paraId="591075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77" w14:textId="77777777" w:rsidR="00E546F5" w:rsidRDefault="00951CE2">
            <w:pPr>
              <w:pStyle w:val="NormalinTable"/>
            </w:pPr>
            <w:r>
              <w:t>8482800090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78" w14:textId="77777777" w:rsidR="00E546F5" w:rsidRDefault="00951CE2">
            <w:pPr>
              <w:pStyle w:val="Tier1"/>
            </w:pPr>
            <w:r>
              <w:t>Ball o</w:t>
            </w:r>
            <w:r>
              <w:t>r roller bearings</w:t>
            </w:r>
          </w:p>
          <w:p w14:paraId="59107579" w14:textId="77777777" w:rsidR="00E546F5" w:rsidRDefault="00951CE2">
            <w:pPr>
              <w:pStyle w:val="Tier2"/>
            </w:pPr>
            <w:r>
              <w:t>-</w:t>
            </w:r>
            <w:r>
              <w:tab/>
              <w:t>Other, including combined ball/roller bearings</w:t>
            </w:r>
          </w:p>
          <w:p w14:paraId="5910757A" w14:textId="77777777" w:rsidR="00E546F5" w:rsidRDefault="00951CE2">
            <w:pPr>
              <w:pStyle w:val="Tier3"/>
            </w:pPr>
            <w:r>
              <w:t>-</w:t>
            </w:r>
            <w:r>
              <w:tab/>
              <w:t>-</w:t>
            </w:r>
            <w:r>
              <w:tab/>
              <w:t>Other</w:t>
            </w:r>
          </w:p>
          <w:p w14:paraId="5910757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57C" w14:textId="77777777" w:rsidR="00E546F5" w:rsidRDefault="00951CE2">
            <w:pPr>
              <w:pStyle w:val="Tier3Bullet"/>
            </w:pPr>
            <w:r>
              <w:tab/>
            </w:r>
            <w:r>
              <w:tab/>
              <w:t>-</w:t>
            </w:r>
            <w:r>
              <w:tab/>
              <w:t xml:space="preserve">for fitting to or </w:t>
            </w:r>
            <w:r>
              <w:t>equipping such ships, boats or other vessels;</w:t>
            </w:r>
          </w:p>
          <w:p w14:paraId="5910757D"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757E" w14:textId="77777777" w:rsidR="00E546F5" w:rsidRDefault="00951CE2">
            <w:pPr>
              <w:pStyle w:val="Tier3Bullet"/>
            </w:pPr>
            <w:r>
              <w:tab/>
            </w:r>
            <w:r>
              <w:tab/>
              <w:t>-</w:t>
            </w:r>
            <w:r>
              <w:tab/>
              <w:t>for equipping the above platforms;</w:t>
            </w:r>
          </w:p>
          <w:p w14:paraId="5910757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80" w14:textId="77777777" w:rsidR="00E546F5" w:rsidRDefault="00951CE2">
            <w:pPr>
              <w:pStyle w:val="NormalinTable"/>
            </w:pPr>
            <w:r>
              <w:t>0.0%</w:t>
            </w:r>
          </w:p>
        </w:tc>
      </w:tr>
      <w:tr w:rsidR="00E546F5" w14:paraId="591075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82" w14:textId="77777777" w:rsidR="00E546F5" w:rsidRDefault="00951CE2">
            <w:pPr>
              <w:pStyle w:val="NormalinTable"/>
            </w:pPr>
            <w:r>
              <w:t>8482910000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83" w14:textId="77777777" w:rsidR="00E546F5" w:rsidRDefault="00951CE2">
            <w:pPr>
              <w:pStyle w:val="Tier1"/>
            </w:pPr>
            <w:r>
              <w:t>Ball or roller bearings</w:t>
            </w:r>
          </w:p>
          <w:p w14:paraId="59107584" w14:textId="77777777" w:rsidR="00E546F5" w:rsidRDefault="00951CE2">
            <w:pPr>
              <w:pStyle w:val="Tier2"/>
            </w:pPr>
            <w:r>
              <w:t>-</w:t>
            </w:r>
            <w:r>
              <w:tab/>
              <w:t>Parts</w:t>
            </w:r>
          </w:p>
          <w:p w14:paraId="59107585" w14:textId="77777777" w:rsidR="00E546F5" w:rsidRDefault="00951CE2">
            <w:pPr>
              <w:pStyle w:val="Tier3"/>
            </w:pPr>
            <w:r>
              <w:t>-</w:t>
            </w:r>
            <w:r>
              <w:tab/>
              <w:t>-</w:t>
            </w:r>
            <w:r>
              <w:tab/>
              <w:t>Balls, needles and rollers</w:t>
            </w:r>
          </w:p>
          <w:p w14:paraId="59107586"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7587" w14:textId="77777777" w:rsidR="00E546F5" w:rsidRDefault="00951CE2">
            <w:pPr>
              <w:pStyle w:val="Tier3Bullet"/>
            </w:pPr>
            <w:r>
              <w:tab/>
            </w:r>
            <w:r>
              <w:tab/>
              <w:t>-</w:t>
            </w:r>
            <w:r>
              <w:tab/>
              <w:t>for fitting to or equipping such ships, boats or other vessels;</w:t>
            </w:r>
          </w:p>
          <w:p w14:paraId="59107588"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7589" w14:textId="77777777" w:rsidR="00E546F5" w:rsidRDefault="00951CE2">
            <w:pPr>
              <w:pStyle w:val="Tier3Bullet"/>
            </w:pPr>
            <w:r>
              <w:tab/>
            </w:r>
            <w:r>
              <w:tab/>
              <w:t>-</w:t>
            </w:r>
            <w:r>
              <w:tab/>
              <w:t>for equipping the above platforms;</w:t>
            </w:r>
          </w:p>
          <w:p w14:paraId="5910758A"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8B" w14:textId="77777777" w:rsidR="00E546F5" w:rsidRDefault="00951CE2">
            <w:pPr>
              <w:pStyle w:val="NormalinTable"/>
            </w:pPr>
            <w:r>
              <w:t>0.0%</w:t>
            </w:r>
          </w:p>
        </w:tc>
      </w:tr>
      <w:tr w:rsidR="00E546F5" w14:paraId="591075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8D" w14:textId="77777777" w:rsidR="00E546F5" w:rsidRDefault="00951CE2">
            <w:pPr>
              <w:pStyle w:val="NormalinTable"/>
            </w:pPr>
            <w:r>
              <w:t>8482990000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8E" w14:textId="77777777" w:rsidR="00E546F5" w:rsidRDefault="00951CE2">
            <w:pPr>
              <w:pStyle w:val="Tier1"/>
            </w:pPr>
            <w:r>
              <w:t>Ball or roller bearings</w:t>
            </w:r>
          </w:p>
          <w:p w14:paraId="5910758F" w14:textId="77777777" w:rsidR="00E546F5" w:rsidRDefault="00951CE2">
            <w:pPr>
              <w:pStyle w:val="Tier2"/>
            </w:pPr>
            <w:r>
              <w:t>-</w:t>
            </w:r>
            <w:r>
              <w:tab/>
              <w:t>Parts</w:t>
            </w:r>
          </w:p>
          <w:p w14:paraId="59107590" w14:textId="77777777" w:rsidR="00E546F5" w:rsidRDefault="00951CE2">
            <w:pPr>
              <w:pStyle w:val="Tier3"/>
            </w:pPr>
            <w:r>
              <w:t>-</w:t>
            </w:r>
            <w:r>
              <w:tab/>
              <w:t>-</w:t>
            </w:r>
            <w:r>
              <w:tab/>
              <w:t>Other</w:t>
            </w:r>
          </w:p>
          <w:p w14:paraId="5910759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592" w14:textId="77777777" w:rsidR="00E546F5" w:rsidRDefault="00951CE2">
            <w:pPr>
              <w:pStyle w:val="Tier3Bullet"/>
            </w:pPr>
            <w:r>
              <w:tab/>
            </w:r>
            <w:r>
              <w:tab/>
              <w:t>-</w:t>
            </w:r>
            <w:r>
              <w:tab/>
              <w:t xml:space="preserve">for fitting to or equipping such </w:t>
            </w:r>
            <w:r>
              <w:t>ships, boats or other vessels;</w:t>
            </w:r>
          </w:p>
          <w:p w14:paraId="5910759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7594" w14:textId="77777777" w:rsidR="00E546F5" w:rsidRDefault="00951CE2">
            <w:pPr>
              <w:pStyle w:val="Tier3Bullet"/>
            </w:pPr>
            <w:r>
              <w:tab/>
            </w:r>
            <w:r>
              <w:tab/>
              <w:t>-</w:t>
            </w:r>
            <w:r>
              <w:tab/>
              <w:t>for equipping the above platforms;</w:t>
            </w:r>
          </w:p>
          <w:p w14:paraId="5910759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96" w14:textId="77777777" w:rsidR="00E546F5" w:rsidRDefault="00951CE2">
            <w:pPr>
              <w:pStyle w:val="NormalinTable"/>
            </w:pPr>
            <w:r>
              <w:t>0.0%</w:t>
            </w:r>
          </w:p>
        </w:tc>
      </w:tr>
      <w:tr w:rsidR="00E546F5" w14:paraId="591075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98" w14:textId="77777777" w:rsidR="00E546F5" w:rsidRDefault="00951CE2">
            <w:pPr>
              <w:pStyle w:val="NormalinTable"/>
            </w:pPr>
            <w:r>
              <w:rPr>
                <w:rFonts w:eastAsia="Times New Roman"/>
                <w:color w:val="000000"/>
                <w:lang w:eastAsia="en-GB"/>
              </w:rPr>
              <w:t>8483102110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99" w14:textId="77777777" w:rsidR="00E546F5" w:rsidRDefault="00951CE2">
            <w:pPr>
              <w:pStyle w:val="Tier1"/>
            </w:pPr>
            <w:r>
              <w:rPr>
                <w:rFonts w:eastAsia="Times New Roman"/>
                <w:color w:val="000000"/>
                <w:lang w:eastAsia="en-GB"/>
              </w:rPr>
              <w:t xml:space="preserve">Transmission shafts (including cam shafts and crank shafts) and cranks; bearing housings and plain shaft bearings; </w:t>
            </w:r>
            <w:r>
              <w:rPr>
                <w:rFonts w:eastAsia="Times New Roman"/>
                <w:color w:val="000000"/>
                <w:lang w:eastAsia="en-GB"/>
              </w:rPr>
              <w:t>gears and gearing; ball or roller screws; gear boxes and other speed changers, including torque converters; flywheels and pulleys, including pulley blocks; clutches and shaft couplings (including universal joints)</w:t>
            </w:r>
            <w:r>
              <w:rPr>
                <w:rFonts w:eastAsia="Times New Roman"/>
                <w:color w:val="000000"/>
                <w:lang w:eastAsia="en-GB"/>
              </w:rPr>
              <w:br/>
            </w:r>
            <w:r>
              <w:rPr>
                <w:rFonts w:eastAsia="Times New Roman"/>
                <w:color w:val="000000"/>
                <w:lang w:eastAsia="en-GB"/>
              </w:rPr>
              <w:t xml:space="preserve">Transmission shafts (including cam shafts </w:t>
            </w:r>
            <w:r>
              <w:rPr>
                <w:rFonts w:eastAsia="Times New Roman"/>
                <w:color w:val="000000"/>
                <w:lang w:eastAsia="en-GB"/>
              </w:rPr>
              <w:t>and crank shafts) and cranks</w:t>
            </w:r>
            <w:r>
              <w:rPr>
                <w:rFonts w:eastAsia="Times New Roman"/>
                <w:color w:val="000000"/>
                <w:lang w:eastAsia="en-GB"/>
              </w:rPr>
              <w:br/>
            </w:r>
            <w:r>
              <w:rPr>
                <w:rFonts w:eastAsia="Times New Roman"/>
                <w:color w:val="000000"/>
                <w:lang w:eastAsia="en-GB"/>
              </w:rPr>
              <w:t>Cranks and crank shafts</w:t>
            </w:r>
            <w:r>
              <w:rPr>
                <w:rFonts w:eastAsia="Times New Roman"/>
                <w:color w:val="000000"/>
                <w:lang w:eastAsia="en-GB"/>
              </w:rPr>
              <w:br/>
            </w:r>
            <w:r>
              <w:rPr>
                <w:rFonts w:eastAsia="Times New Roman"/>
                <w:color w:val="000000"/>
                <w:lang w:eastAsia="en-GB"/>
              </w:rPr>
              <w:t>Of cast iron or cast steel</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w:t>
            </w:r>
            <w:r>
              <w:rPr>
                <w:rFonts w:eastAsia="Times New Roman"/>
                <w:color w:val="000000"/>
                <w:lang w:eastAsia="en-GB"/>
              </w:rPr>
              <w:t xml:space="preserve">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9A" w14:textId="77777777" w:rsidR="00E546F5" w:rsidRDefault="00951CE2">
            <w:pPr>
              <w:pStyle w:val="NormalinTable"/>
            </w:pPr>
            <w:r>
              <w:t>0.0%</w:t>
            </w:r>
          </w:p>
        </w:tc>
      </w:tr>
      <w:tr w:rsidR="00E546F5" w14:paraId="591075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9C" w14:textId="77777777" w:rsidR="00E546F5" w:rsidRDefault="00951CE2">
            <w:pPr>
              <w:pStyle w:val="NormalinTable"/>
            </w:pPr>
            <w:r>
              <w:t>8483102190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9D" w14:textId="77777777" w:rsidR="00E546F5" w:rsidRDefault="00951CE2">
            <w:pPr>
              <w:pStyle w:val="Tier1"/>
            </w:pPr>
            <w:r>
              <w:t>Transmission shafts (including cam shafts and crank shafts) and cranks; bearing housings and plain shaft bearings; gears and gearing; ball or roller screws; gear boxes and other spe</w:t>
            </w:r>
            <w:r>
              <w:t>ed changers, including torque converters; flywheels and pulleys, including pulley blocks; clutches and shaft couplings (including universal joints)</w:t>
            </w:r>
          </w:p>
          <w:p w14:paraId="5910759E" w14:textId="77777777" w:rsidR="00E546F5" w:rsidRDefault="00951CE2">
            <w:pPr>
              <w:pStyle w:val="Tier2"/>
            </w:pPr>
            <w:r>
              <w:t>-</w:t>
            </w:r>
            <w:r>
              <w:tab/>
              <w:t>Transmission shafts (including cam shafts and crank shafts) and cranks</w:t>
            </w:r>
          </w:p>
          <w:p w14:paraId="5910759F" w14:textId="77777777" w:rsidR="00E546F5" w:rsidRDefault="00951CE2">
            <w:pPr>
              <w:pStyle w:val="Tier3"/>
            </w:pPr>
            <w:r>
              <w:t>-</w:t>
            </w:r>
            <w:r>
              <w:tab/>
              <w:t>-</w:t>
            </w:r>
            <w:r>
              <w:tab/>
              <w:t>Cranks and crank shafts</w:t>
            </w:r>
          </w:p>
          <w:p w14:paraId="591075A0" w14:textId="77777777" w:rsidR="00E546F5" w:rsidRDefault="00951CE2">
            <w:pPr>
              <w:pStyle w:val="Tier4"/>
            </w:pPr>
            <w:r>
              <w:t>-</w:t>
            </w:r>
            <w:r>
              <w:tab/>
              <w:t>-</w:t>
            </w:r>
            <w:r>
              <w:tab/>
              <w:t>-</w:t>
            </w:r>
            <w:r>
              <w:tab/>
            </w:r>
            <w:r>
              <w:t>Of cast iron or cast steel</w:t>
            </w:r>
          </w:p>
          <w:p w14:paraId="591075A1" w14:textId="77777777" w:rsidR="00E546F5" w:rsidRDefault="00951CE2">
            <w:pPr>
              <w:pStyle w:val="Tier5"/>
            </w:pPr>
            <w:r>
              <w:t>-</w:t>
            </w:r>
            <w:r>
              <w:tab/>
              <w:t>-</w:t>
            </w:r>
            <w:r>
              <w:tab/>
              <w:t>-</w:t>
            </w:r>
            <w:r>
              <w:tab/>
              <w:t>-</w:t>
            </w:r>
            <w:r>
              <w:tab/>
              <w:t>Other</w:t>
            </w:r>
          </w:p>
          <w:p w14:paraId="591075A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5A3" w14:textId="77777777" w:rsidR="00E546F5" w:rsidRDefault="00951CE2">
            <w:pPr>
              <w:pStyle w:val="Tier5Bullet"/>
            </w:pPr>
            <w:r>
              <w:tab/>
            </w:r>
            <w:r>
              <w:tab/>
            </w:r>
            <w:r>
              <w:tab/>
            </w:r>
            <w:r>
              <w:tab/>
              <w:t>-</w:t>
            </w:r>
            <w:r>
              <w:tab/>
              <w:t xml:space="preserve">for fitting to or equipping such ships, boats or </w:t>
            </w:r>
            <w:r>
              <w:t>other vessels;</w:t>
            </w:r>
          </w:p>
          <w:p w14:paraId="591075A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5A5" w14:textId="77777777" w:rsidR="00E546F5" w:rsidRDefault="00951CE2">
            <w:pPr>
              <w:pStyle w:val="Tier5Bullet"/>
            </w:pPr>
            <w:r>
              <w:tab/>
            </w:r>
            <w:r>
              <w:tab/>
            </w:r>
            <w:r>
              <w:tab/>
            </w:r>
            <w:r>
              <w:tab/>
              <w:t>-</w:t>
            </w:r>
            <w:r>
              <w:tab/>
              <w:t>for</w:t>
            </w:r>
            <w:r>
              <w:t xml:space="preserve"> equipping the above platforms;</w:t>
            </w:r>
          </w:p>
          <w:p w14:paraId="591075A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A7" w14:textId="77777777" w:rsidR="00E546F5" w:rsidRDefault="00951CE2">
            <w:pPr>
              <w:pStyle w:val="NormalinTable"/>
            </w:pPr>
            <w:r>
              <w:t>0.0%</w:t>
            </w:r>
          </w:p>
        </w:tc>
      </w:tr>
      <w:tr w:rsidR="00E546F5" w14:paraId="591075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A9" w14:textId="77777777" w:rsidR="00E546F5" w:rsidRDefault="00951CE2">
            <w:pPr>
              <w:pStyle w:val="NormalinTable"/>
            </w:pPr>
            <w:r>
              <w:rPr>
                <w:rFonts w:eastAsia="Times New Roman"/>
                <w:color w:val="000000"/>
                <w:lang w:eastAsia="en-GB"/>
              </w:rPr>
              <w:t>8483102510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AA" w14:textId="77777777" w:rsidR="00E546F5" w:rsidRDefault="00951CE2">
            <w:pPr>
              <w:pStyle w:val="Tier1"/>
            </w:pPr>
            <w:r>
              <w:rPr>
                <w:rFonts w:eastAsia="Times New Roman"/>
                <w:color w:val="000000"/>
                <w:lang w:eastAsia="en-GB"/>
              </w:rPr>
              <w:t xml:space="preserve">Transmission shafts (including cam shafts and crank shafts) and cranks; bearing housings and plain shaft bearings; gears and gearing; </w:t>
            </w:r>
            <w:r>
              <w:rPr>
                <w:rFonts w:eastAsia="Times New Roman"/>
                <w:color w:val="000000"/>
                <w:lang w:eastAsia="en-GB"/>
              </w:rPr>
              <w:t>ball or roller screws; gear boxes and other speed changers, including torque converters; flywheels and pulleys, including pulley blocks; clutches and shaft couplings (including universal joints)</w:t>
            </w:r>
            <w:r>
              <w:rPr>
                <w:rFonts w:eastAsia="Times New Roman"/>
                <w:color w:val="000000"/>
                <w:lang w:eastAsia="en-GB"/>
              </w:rPr>
              <w:br/>
            </w:r>
            <w:r>
              <w:rPr>
                <w:rFonts w:eastAsia="Times New Roman"/>
                <w:color w:val="000000"/>
                <w:lang w:eastAsia="en-GB"/>
              </w:rPr>
              <w:t>Transmission shafts (including cam shafts and crank shafts) a</w:t>
            </w:r>
            <w:r>
              <w:rPr>
                <w:rFonts w:eastAsia="Times New Roman"/>
                <w:color w:val="000000"/>
                <w:lang w:eastAsia="en-GB"/>
              </w:rPr>
              <w:t>nd cranks</w:t>
            </w:r>
            <w:r>
              <w:rPr>
                <w:rFonts w:eastAsia="Times New Roman"/>
                <w:color w:val="000000"/>
                <w:lang w:eastAsia="en-GB"/>
              </w:rPr>
              <w:br/>
            </w:r>
            <w:r>
              <w:rPr>
                <w:rFonts w:eastAsia="Times New Roman"/>
                <w:color w:val="000000"/>
                <w:lang w:eastAsia="en-GB"/>
              </w:rPr>
              <w:t>Cranks and crank shafts</w:t>
            </w:r>
            <w:r>
              <w:rPr>
                <w:rFonts w:eastAsia="Times New Roman"/>
                <w:color w:val="000000"/>
                <w:lang w:eastAsia="en-GB"/>
              </w:rPr>
              <w:br/>
            </w:r>
            <w:r>
              <w:rPr>
                <w:rFonts w:eastAsia="Times New Roman"/>
                <w:color w:val="000000"/>
                <w:lang w:eastAsia="en-GB"/>
              </w:rPr>
              <w:t>Of open-die forged steel</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xml:space="preserve">• use in </w:t>
            </w:r>
            <w:r>
              <w:rPr>
                <w:rFonts w:eastAsia="Times New Roman"/>
                <w:color w:val="000000"/>
                <w:lang w:eastAsia="en-GB"/>
              </w:rP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AB" w14:textId="77777777" w:rsidR="00E546F5" w:rsidRDefault="00951CE2">
            <w:pPr>
              <w:pStyle w:val="NormalinTable"/>
            </w:pPr>
            <w:r>
              <w:t>0.0%</w:t>
            </w:r>
          </w:p>
        </w:tc>
      </w:tr>
      <w:tr w:rsidR="00E546F5" w14:paraId="591075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AD" w14:textId="77777777" w:rsidR="00E546F5" w:rsidRDefault="00951CE2">
            <w:pPr>
              <w:pStyle w:val="NormalinTable"/>
            </w:pPr>
            <w:r>
              <w:t>8483102590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AE" w14:textId="77777777" w:rsidR="00E546F5" w:rsidRDefault="00951CE2">
            <w:pPr>
              <w:pStyle w:val="Tier1"/>
            </w:pPr>
            <w:r>
              <w:t>Transmission shafts (including cam shafts and crank shafts) and cranks; bearing housings and plain shaft bearings; gears and gearing; ball or roller screws; gear boxes and other speed changers, includin</w:t>
            </w:r>
            <w:r>
              <w:t>g torque converters; flywheels and pulleys, including pulley blocks; clutches and shaft couplings (including universal joints)</w:t>
            </w:r>
          </w:p>
          <w:p w14:paraId="591075AF" w14:textId="77777777" w:rsidR="00E546F5" w:rsidRDefault="00951CE2">
            <w:pPr>
              <w:pStyle w:val="Tier2"/>
            </w:pPr>
            <w:r>
              <w:t>-</w:t>
            </w:r>
            <w:r>
              <w:tab/>
              <w:t>Transmission shafts (including cam shafts and crank shafts) and cranks</w:t>
            </w:r>
          </w:p>
          <w:p w14:paraId="591075B0" w14:textId="77777777" w:rsidR="00E546F5" w:rsidRDefault="00951CE2">
            <w:pPr>
              <w:pStyle w:val="Tier3"/>
            </w:pPr>
            <w:r>
              <w:t>-</w:t>
            </w:r>
            <w:r>
              <w:tab/>
              <w:t>-</w:t>
            </w:r>
            <w:r>
              <w:tab/>
              <w:t>Cranks and crank shafts</w:t>
            </w:r>
          </w:p>
          <w:p w14:paraId="591075B1" w14:textId="77777777" w:rsidR="00E546F5" w:rsidRDefault="00951CE2">
            <w:pPr>
              <w:pStyle w:val="Tier4"/>
            </w:pPr>
            <w:r>
              <w:t>-</w:t>
            </w:r>
            <w:r>
              <w:tab/>
              <w:t>-</w:t>
            </w:r>
            <w:r>
              <w:tab/>
              <w:t>-</w:t>
            </w:r>
            <w:r>
              <w:tab/>
              <w:t xml:space="preserve">Of open-die </w:t>
            </w:r>
            <w:r>
              <w:t>forged steel</w:t>
            </w:r>
          </w:p>
          <w:p w14:paraId="591075B2" w14:textId="77777777" w:rsidR="00E546F5" w:rsidRDefault="00951CE2">
            <w:pPr>
              <w:pStyle w:val="Tier5"/>
            </w:pPr>
            <w:r>
              <w:t>-</w:t>
            </w:r>
            <w:r>
              <w:tab/>
              <w:t>-</w:t>
            </w:r>
            <w:r>
              <w:tab/>
              <w:t>-</w:t>
            </w:r>
            <w:r>
              <w:tab/>
              <w:t>-</w:t>
            </w:r>
            <w:r>
              <w:tab/>
              <w:t>Other</w:t>
            </w:r>
          </w:p>
          <w:p w14:paraId="591075B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5B4" w14:textId="77777777" w:rsidR="00E546F5" w:rsidRDefault="00951CE2">
            <w:pPr>
              <w:pStyle w:val="Tier5Bullet"/>
            </w:pPr>
            <w:r>
              <w:tab/>
            </w:r>
            <w:r>
              <w:tab/>
            </w:r>
            <w:r>
              <w:tab/>
            </w:r>
            <w:r>
              <w:tab/>
              <w:t>-</w:t>
            </w:r>
            <w:r>
              <w:tab/>
              <w:t>for fitting to or equipping such ships, boats or other vessels;</w:t>
            </w:r>
          </w:p>
          <w:p w14:paraId="591075B5" w14:textId="77777777" w:rsidR="00E546F5" w:rsidRDefault="00951CE2">
            <w:pPr>
              <w:pStyle w:val="Tier5Bullet"/>
            </w:pPr>
            <w:r>
              <w:tab/>
            </w: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14:paraId="591075B6" w14:textId="77777777" w:rsidR="00E546F5" w:rsidRDefault="00951CE2">
            <w:pPr>
              <w:pStyle w:val="Tier5Bullet"/>
            </w:pPr>
            <w:r>
              <w:tab/>
            </w:r>
            <w:r>
              <w:tab/>
            </w:r>
            <w:r>
              <w:tab/>
            </w:r>
            <w:r>
              <w:tab/>
              <w:t>-</w:t>
            </w:r>
            <w:r>
              <w:tab/>
              <w:t>for equipping the above pl</w:t>
            </w:r>
            <w:r>
              <w:t>atforms;</w:t>
            </w:r>
          </w:p>
          <w:p w14:paraId="591075B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B8" w14:textId="77777777" w:rsidR="00E546F5" w:rsidRDefault="00951CE2">
            <w:pPr>
              <w:pStyle w:val="NormalinTable"/>
            </w:pPr>
            <w:r>
              <w:t>0.0%</w:t>
            </w:r>
          </w:p>
        </w:tc>
      </w:tr>
      <w:tr w:rsidR="00E546F5" w14:paraId="591075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BA" w14:textId="77777777" w:rsidR="00E546F5" w:rsidRDefault="00951CE2">
            <w:pPr>
              <w:pStyle w:val="NormalinTable"/>
            </w:pPr>
            <w:r>
              <w:rPr>
                <w:rFonts w:eastAsia="Times New Roman"/>
                <w:color w:val="000000"/>
                <w:lang w:eastAsia="en-GB"/>
              </w:rPr>
              <w:t>8483102910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BB" w14:textId="77777777" w:rsidR="00E546F5" w:rsidRDefault="00951CE2">
            <w:pPr>
              <w:pStyle w:val="Tier1"/>
            </w:pPr>
            <w:r>
              <w:rPr>
                <w:rFonts w:eastAsia="Times New Roman"/>
                <w:color w:val="000000"/>
                <w:lang w:eastAsia="en-GB"/>
              </w:rPr>
              <w:t xml:space="preserve">Transmission shafts (including cam shafts and crank shafts) and cranks; bearing housings and plain shaft bearings; gears and gearing; ball or roller </w:t>
            </w:r>
            <w:r>
              <w:rPr>
                <w:rFonts w:eastAsia="Times New Roman"/>
                <w:color w:val="000000"/>
                <w:lang w:eastAsia="en-GB"/>
              </w:rPr>
              <w:t>screws; gear boxes and other speed changers, including torque converters; flywheels and pulleys, including pulley blocks; clutches and shaft couplings (including universal joints)</w:t>
            </w:r>
            <w:r>
              <w:rPr>
                <w:rFonts w:eastAsia="Times New Roman"/>
                <w:color w:val="000000"/>
                <w:lang w:eastAsia="en-GB"/>
              </w:rPr>
              <w:br/>
            </w:r>
            <w:r>
              <w:rPr>
                <w:rFonts w:eastAsia="Times New Roman"/>
                <w:color w:val="000000"/>
                <w:lang w:eastAsia="en-GB"/>
              </w:rPr>
              <w:t>Transmission shafts (including cam shafts and crank shafts) and cranks</w:t>
            </w:r>
            <w:r>
              <w:rPr>
                <w:rFonts w:eastAsia="Times New Roman"/>
                <w:color w:val="000000"/>
                <w:lang w:eastAsia="en-GB"/>
              </w:rPr>
              <w:br/>
            </w:r>
            <w:r>
              <w:rPr>
                <w:rFonts w:eastAsia="Times New Roman"/>
                <w:color w:val="000000"/>
                <w:lang w:eastAsia="en-GB"/>
              </w:rPr>
              <w:t>Crank</w:t>
            </w:r>
            <w:r>
              <w:rPr>
                <w:rFonts w:eastAsia="Times New Roman"/>
                <w:color w:val="000000"/>
                <w:lang w:eastAsia="en-GB"/>
              </w:rPr>
              <w:t>s and crank shafts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w:t>
            </w:r>
            <w:r>
              <w:rPr>
                <w:rFonts w:eastAsia="Times New Roman"/>
                <w:color w:val="000000"/>
                <w:lang w:eastAsia="en-GB"/>
              </w:rPr>
              <w:t>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BC" w14:textId="77777777" w:rsidR="00E546F5" w:rsidRDefault="00951CE2">
            <w:pPr>
              <w:pStyle w:val="NormalinTable"/>
            </w:pPr>
            <w:r>
              <w:t>0.0%</w:t>
            </w:r>
          </w:p>
        </w:tc>
      </w:tr>
      <w:tr w:rsidR="00E546F5" w14:paraId="591075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BE" w14:textId="77777777" w:rsidR="00E546F5" w:rsidRDefault="00951CE2">
            <w:pPr>
              <w:pStyle w:val="NormalinTable"/>
            </w:pPr>
            <w:r>
              <w:t>8483102990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BF" w14:textId="77777777" w:rsidR="00E546F5" w:rsidRDefault="00951CE2">
            <w:pPr>
              <w:pStyle w:val="Tier1"/>
            </w:pPr>
            <w:r>
              <w:t>Transmission shafts (including cam shafts and crank shafts) and cranks; bearing housings and plain shaft bearings; gears and gearing; ball or roller screws; gear boxes and other speed changers, including torque converters; flywheels and</w:t>
            </w:r>
            <w:r>
              <w:t xml:space="preserve"> pulleys, including pulley blocks; clutches and shaft couplings (including universal joints)</w:t>
            </w:r>
          </w:p>
          <w:p w14:paraId="591075C0" w14:textId="77777777" w:rsidR="00E546F5" w:rsidRDefault="00951CE2">
            <w:pPr>
              <w:pStyle w:val="Tier2"/>
            </w:pPr>
            <w:r>
              <w:t>-</w:t>
            </w:r>
            <w:r>
              <w:tab/>
              <w:t>Transmission shafts (including cam shafts and crank shafts) and cranks</w:t>
            </w:r>
          </w:p>
          <w:p w14:paraId="591075C1" w14:textId="77777777" w:rsidR="00E546F5" w:rsidRDefault="00951CE2">
            <w:pPr>
              <w:pStyle w:val="Tier3"/>
            </w:pPr>
            <w:r>
              <w:t>-</w:t>
            </w:r>
            <w:r>
              <w:tab/>
              <w:t>-</w:t>
            </w:r>
            <w:r>
              <w:tab/>
              <w:t>Cranks and crank shafts</w:t>
            </w:r>
          </w:p>
          <w:p w14:paraId="591075C2" w14:textId="77777777" w:rsidR="00E546F5" w:rsidRDefault="00951CE2">
            <w:pPr>
              <w:pStyle w:val="Tier4"/>
            </w:pPr>
            <w:r>
              <w:t>-</w:t>
            </w:r>
            <w:r>
              <w:tab/>
              <w:t>-</w:t>
            </w:r>
            <w:r>
              <w:tab/>
              <w:t>-</w:t>
            </w:r>
            <w:r>
              <w:tab/>
              <w:t>Other</w:t>
            </w:r>
          </w:p>
          <w:p w14:paraId="591075C3" w14:textId="77777777" w:rsidR="00E546F5" w:rsidRDefault="00951CE2">
            <w:pPr>
              <w:pStyle w:val="Tier5"/>
            </w:pPr>
            <w:r>
              <w:t>-</w:t>
            </w:r>
            <w:r>
              <w:tab/>
              <w:t>-</w:t>
            </w:r>
            <w:r>
              <w:tab/>
              <w:t>-</w:t>
            </w:r>
            <w:r>
              <w:tab/>
              <w:t>-</w:t>
            </w:r>
            <w:r>
              <w:tab/>
              <w:t>Other</w:t>
            </w:r>
          </w:p>
          <w:p w14:paraId="591075C4"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75C5" w14:textId="77777777" w:rsidR="00E546F5" w:rsidRDefault="00951CE2">
            <w:pPr>
              <w:pStyle w:val="Tier5Bullet"/>
            </w:pPr>
            <w:r>
              <w:tab/>
            </w:r>
            <w:r>
              <w:tab/>
            </w:r>
            <w:r>
              <w:tab/>
            </w:r>
            <w:r>
              <w:tab/>
              <w:t>-</w:t>
            </w:r>
            <w:r>
              <w:tab/>
              <w:t>for fitting to or equipping such ships, boats or other vessels;</w:t>
            </w:r>
          </w:p>
          <w:p w14:paraId="591075C6" w14:textId="77777777" w:rsidR="00E546F5" w:rsidRDefault="00951CE2">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14:paraId="591075C7" w14:textId="77777777" w:rsidR="00E546F5" w:rsidRDefault="00951CE2">
            <w:pPr>
              <w:pStyle w:val="Tier5Bullet"/>
            </w:pPr>
            <w:r>
              <w:tab/>
            </w:r>
            <w:r>
              <w:tab/>
            </w:r>
            <w:r>
              <w:tab/>
            </w:r>
            <w:r>
              <w:tab/>
              <w:t>-</w:t>
            </w:r>
            <w:r>
              <w:tab/>
              <w:t>for equipping the above platforms;</w:t>
            </w:r>
          </w:p>
          <w:p w14:paraId="591075C8" w14:textId="77777777" w:rsidR="00E546F5" w:rsidRDefault="00951CE2">
            <w:pPr>
              <w:pStyle w:val="Tier5Bullet"/>
            </w:pPr>
            <w:r>
              <w:tab/>
            </w:r>
            <w:r>
              <w:tab/>
            </w:r>
            <w:r>
              <w:tab/>
            </w:r>
            <w:r>
              <w:tab/>
              <w:t>-</w:t>
            </w:r>
            <w:r>
              <w:tab/>
              <w:t>for linking these drilling or productio</w:t>
            </w:r>
            <w:r>
              <w:t>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C9" w14:textId="77777777" w:rsidR="00E546F5" w:rsidRDefault="00951CE2">
            <w:pPr>
              <w:pStyle w:val="NormalinTable"/>
            </w:pPr>
            <w:r>
              <w:t>0.0%</w:t>
            </w:r>
          </w:p>
        </w:tc>
      </w:tr>
      <w:tr w:rsidR="00E546F5" w14:paraId="591075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CB" w14:textId="77777777" w:rsidR="00E546F5" w:rsidRDefault="00951CE2">
            <w:pPr>
              <w:pStyle w:val="NormalinTable"/>
            </w:pPr>
            <w:r>
              <w:rPr>
                <w:rFonts w:eastAsia="Times New Roman"/>
                <w:color w:val="000000"/>
                <w:lang w:eastAsia="en-GB"/>
              </w:rPr>
              <w:t>8483105010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CC" w14:textId="77777777" w:rsidR="00E546F5" w:rsidRDefault="00951CE2">
            <w:pPr>
              <w:pStyle w:val="Tier1"/>
            </w:pPr>
            <w:r>
              <w:rPr>
                <w:rFonts w:eastAsia="Times New Roman"/>
                <w:color w:val="000000"/>
                <w:lang w:eastAsia="en-GB"/>
              </w:rPr>
              <w:t xml:space="preserve">Transmission shafts (including cam shafts and crank shafts) and cranks; bearing housings and plain shaft bearings; gears and gearing; ball or roller screws; gear boxes and other speed changers, including torque </w:t>
            </w:r>
            <w:r>
              <w:rPr>
                <w:rFonts w:eastAsia="Times New Roman"/>
                <w:color w:val="000000"/>
                <w:lang w:eastAsia="en-GB"/>
              </w:rPr>
              <w:t>converters; flywheels and pulleys, including pulley blocks; clutches and shaft couplings (including universal joints)</w:t>
            </w:r>
            <w:r>
              <w:rPr>
                <w:rFonts w:eastAsia="Times New Roman"/>
                <w:color w:val="000000"/>
                <w:lang w:eastAsia="en-GB"/>
              </w:rPr>
              <w:br/>
            </w:r>
            <w:r>
              <w:rPr>
                <w:rFonts w:eastAsia="Times New Roman"/>
                <w:color w:val="000000"/>
                <w:lang w:eastAsia="en-GB"/>
              </w:rPr>
              <w:t>Transmission shafts (including cam shafts and crank shafts) and cranks</w:t>
            </w:r>
            <w:r>
              <w:rPr>
                <w:rFonts w:eastAsia="Times New Roman"/>
                <w:color w:val="000000"/>
                <w:lang w:eastAsia="en-GB"/>
              </w:rPr>
              <w:br/>
            </w:r>
            <w:r>
              <w:rPr>
                <w:rFonts w:eastAsia="Times New Roman"/>
                <w:color w:val="000000"/>
                <w:lang w:eastAsia="en-GB"/>
              </w:rPr>
              <w:t>Articulated shafts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w:t>
            </w:r>
            <w:r>
              <w:rPr>
                <w:rFonts w:eastAsia="Times New Roman"/>
                <w:color w:val="000000"/>
                <w:lang w:eastAsia="en-GB"/>
              </w:rPr>
              <w:t>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CD" w14:textId="77777777" w:rsidR="00E546F5" w:rsidRDefault="00951CE2">
            <w:pPr>
              <w:pStyle w:val="NormalinTable"/>
            </w:pPr>
            <w:r>
              <w:t>0.0%</w:t>
            </w:r>
          </w:p>
        </w:tc>
      </w:tr>
      <w:tr w:rsidR="00E546F5" w14:paraId="591075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CF" w14:textId="77777777" w:rsidR="00E546F5" w:rsidRDefault="00951CE2">
            <w:pPr>
              <w:pStyle w:val="NormalinTable"/>
            </w:pPr>
            <w:r>
              <w:t>8483105090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D0" w14:textId="77777777" w:rsidR="00E546F5" w:rsidRDefault="00951CE2">
            <w:pPr>
              <w:pStyle w:val="Tier1"/>
            </w:pPr>
            <w:r>
              <w:t xml:space="preserve">Transmission shafts (including cam shafts and </w:t>
            </w:r>
            <w:r>
              <w:t>crank shafts) and cranks; bearing housings and plain shaft bearings; gears and gearing; ball or roller screws; gear boxes and other speed changers, including torque converters; flywheels and pulleys, including pulley blocks; clutches and shaft couplings (i</w:t>
            </w:r>
            <w:r>
              <w:t>ncluding universal joints)</w:t>
            </w:r>
          </w:p>
          <w:p w14:paraId="591075D1" w14:textId="77777777" w:rsidR="00E546F5" w:rsidRDefault="00951CE2">
            <w:pPr>
              <w:pStyle w:val="Tier2"/>
            </w:pPr>
            <w:r>
              <w:t>-</w:t>
            </w:r>
            <w:r>
              <w:tab/>
              <w:t>Transmission shafts (including cam shafts and crank shafts) and cranks</w:t>
            </w:r>
          </w:p>
          <w:p w14:paraId="591075D2" w14:textId="77777777" w:rsidR="00E546F5" w:rsidRDefault="00951CE2">
            <w:pPr>
              <w:pStyle w:val="Tier3"/>
            </w:pPr>
            <w:r>
              <w:t>-</w:t>
            </w:r>
            <w:r>
              <w:tab/>
              <w:t>-</w:t>
            </w:r>
            <w:r>
              <w:tab/>
              <w:t>Articulated shafts</w:t>
            </w:r>
          </w:p>
          <w:p w14:paraId="591075D3" w14:textId="77777777" w:rsidR="00E546F5" w:rsidRDefault="00951CE2">
            <w:pPr>
              <w:pStyle w:val="Tier4"/>
            </w:pPr>
            <w:r>
              <w:t>-</w:t>
            </w:r>
            <w:r>
              <w:tab/>
              <w:t>-</w:t>
            </w:r>
            <w:r>
              <w:tab/>
              <w:t>-</w:t>
            </w:r>
            <w:r>
              <w:tab/>
              <w:t>Other</w:t>
            </w:r>
          </w:p>
          <w:p w14:paraId="591075D4" w14:textId="77777777" w:rsidR="00E546F5" w:rsidRDefault="00951CE2">
            <w:pPr>
              <w:pStyle w:val="Tier4Bullet"/>
            </w:pPr>
            <w:r>
              <w:tab/>
            </w:r>
            <w:r>
              <w:tab/>
            </w:r>
            <w:r>
              <w:tab/>
              <w:t>-</w:t>
            </w:r>
            <w:r>
              <w:tab/>
              <w:t>for incorporation in ships, boats or other vessels listed in Table 1, for the purposes of their construction, repair</w:t>
            </w:r>
            <w:r>
              <w:t>, maintenance or conversion;</w:t>
            </w:r>
          </w:p>
          <w:p w14:paraId="591075D5" w14:textId="77777777" w:rsidR="00E546F5" w:rsidRDefault="00951CE2">
            <w:pPr>
              <w:pStyle w:val="Tier4Bullet"/>
            </w:pPr>
            <w:r>
              <w:tab/>
            </w:r>
            <w:r>
              <w:tab/>
            </w:r>
            <w:r>
              <w:tab/>
              <w:t>-</w:t>
            </w:r>
            <w:r>
              <w:tab/>
              <w:t>for fitting to or equipping such ships, boats or other vessels;</w:t>
            </w:r>
          </w:p>
          <w:p w14:paraId="591075D6"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75D7" w14:textId="77777777" w:rsidR="00E546F5" w:rsidRDefault="00951CE2">
            <w:pPr>
              <w:pStyle w:val="Tier4Bullet"/>
            </w:pPr>
            <w:r>
              <w:tab/>
            </w:r>
            <w:r>
              <w:tab/>
            </w:r>
            <w:r>
              <w:tab/>
              <w:t>-</w:t>
            </w:r>
            <w:r>
              <w:tab/>
              <w:t>for equipping the above platforms;</w:t>
            </w:r>
          </w:p>
          <w:p w14:paraId="591075D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D9" w14:textId="77777777" w:rsidR="00E546F5" w:rsidRDefault="00951CE2">
            <w:pPr>
              <w:pStyle w:val="NormalinTable"/>
            </w:pPr>
            <w:r>
              <w:t>0.0%</w:t>
            </w:r>
          </w:p>
        </w:tc>
      </w:tr>
      <w:tr w:rsidR="00E546F5" w14:paraId="591075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DB" w14:textId="77777777" w:rsidR="00E546F5" w:rsidRDefault="00951CE2">
            <w:pPr>
              <w:pStyle w:val="NormalinTable"/>
            </w:pPr>
            <w:r>
              <w:rPr>
                <w:rFonts w:eastAsia="Times New Roman"/>
                <w:color w:val="000000"/>
                <w:lang w:eastAsia="en-GB"/>
              </w:rPr>
              <w:t>8483109510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DC" w14:textId="77777777" w:rsidR="00E546F5" w:rsidRDefault="00951CE2">
            <w:pPr>
              <w:pStyle w:val="Tier1"/>
            </w:pPr>
            <w:r>
              <w:rPr>
                <w:rFonts w:eastAsia="Times New Roman"/>
                <w:color w:val="000000"/>
                <w:lang w:eastAsia="en-GB"/>
              </w:rPr>
              <w:t xml:space="preserve">Transmission shafts (including cam </w:t>
            </w:r>
            <w:r>
              <w:rPr>
                <w:rFonts w:eastAsia="Times New Roman"/>
                <w:color w:val="000000"/>
                <w:lang w:eastAsia="en-GB"/>
              </w:rPr>
              <w:t>shafts and crank shafts) and cranks; bearing housings and plain shaft bearings; gears and gearing; ball or roller screws; gear boxes and other speed changers, including torque converters; flywheels and pulleys, including pulley blocks; clutches and shaft c</w:t>
            </w:r>
            <w:r>
              <w:rPr>
                <w:rFonts w:eastAsia="Times New Roman"/>
                <w:color w:val="000000"/>
                <w:lang w:eastAsia="en-GB"/>
              </w:rPr>
              <w:t>ouplings (including universal joints)</w:t>
            </w:r>
            <w:r>
              <w:rPr>
                <w:rFonts w:eastAsia="Times New Roman"/>
                <w:color w:val="000000"/>
                <w:lang w:eastAsia="en-GB"/>
              </w:rPr>
              <w:br/>
            </w:r>
            <w:r>
              <w:rPr>
                <w:rFonts w:eastAsia="Times New Roman"/>
                <w:color w:val="000000"/>
                <w:lang w:eastAsia="en-GB"/>
              </w:rPr>
              <w:t>Transmission shafts (including cam shafts and crank shafts) and cranks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w:t>
            </w:r>
            <w:r>
              <w:rPr>
                <w:rFonts w:eastAsia="Times New Roman"/>
                <w:color w:val="000000"/>
                <w:lang w:eastAsia="en-GB"/>
              </w:rPr>
              <w: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DD" w14:textId="77777777" w:rsidR="00E546F5" w:rsidRDefault="00951CE2">
            <w:pPr>
              <w:pStyle w:val="NormalinTable"/>
            </w:pPr>
            <w:r>
              <w:t>0.0%</w:t>
            </w:r>
          </w:p>
        </w:tc>
      </w:tr>
      <w:tr w:rsidR="00E546F5" w14:paraId="591075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DF" w14:textId="77777777" w:rsidR="00E546F5" w:rsidRDefault="00951CE2">
            <w:pPr>
              <w:pStyle w:val="NormalinTable"/>
            </w:pPr>
            <w:r>
              <w:t>8483109590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E0" w14:textId="77777777" w:rsidR="00E546F5" w:rsidRDefault="00951CE2">
            <w:pPr>
              <w:pStyle w:val="Tier1"/>
            </w:pPr>
            <w:r>
              <w:t>Transmission shafts (including cam shafts and crank shafts) and cranks; bearing housings and plain shaft bearings; gears and gearing; ball or roll</w:t>
            </w:r>
            <w:r>
              <w:t>er screws; gear boxes and other speed changers, including torque converters; flywheels and pulleys, including pulley blocks; clutches and shaft couplings (including universal joints)</w:t>
            </w:r>
          </w:p>
          <w:p w14:paraId="591075E1" w14:textId="77777777" w:rsidR="00E546F5" w:rsidRDefault="00951CE2">
            <w:pPr>
              <w:pStyle w:val="Tier2"/>
            </w:pPr>
            <w:r>
              <w:t>-</w:t>
            </w:r>
            <w:r>
              <w:tab/>
              <w:t>Transmission shafts (including cam shafts and crank shafts) and cranks</w:t>
            </w:r>
          </w:p>
          <w:p w14:paraId="591075E2" w14:textId="77777777" w:rsidR="00E546F5" w:rsidRDefault="00951CE2">
            <w:pPr>
              <w:pStyle w:val="Tier3"/>
            </w:pPr>
            <w:r>
              <w:t>-</w:t>
            </w:r>
            <w:r>
              <w:tab/>
              <w:t>-</w:t>
            </w:r>
            <w:r>
              <w:tab/>
              <w:t>Other</w:t>
            </w:r>
          </w:p>
          <w:p w14:paraId="591075E3" w14:textId="77777777" w:rsidR="00E546F5" w:rsidRDefault="00951CE2">
            <w:pPr>
              <w:pStyle w:val="Tier4"/>
            </w:pPr>
            <w:r>
              <w:t>-</w:t>
            </w:r>
            <w:r>
              <w:tab/>
              <w:t>-</w:t>
            </w:r>
            <w:r>
              <w:tab/>
              <w:t>-</w:t>
            </w:r>
            <w:r>
              <w:tab/>
              <w:t>Other</w:t>
            </w:r>
          </w:p>
          <w:p w14:paraId="591075E4"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5E5" w14:textId="77777777" w:rsidR="00E546F5" w:rsidRDefault="00951CE2">
            <w:pPr>
              <w:pStyle w:val="Tier4Bullet"/>
            </w:pPr>
            <w:r>
              <w:tab/>
            </w:r>
            <w:r>
              <w:tab/>
            </w:r>
            <w:r>
              <w:tab/>
              <w:t>-</w:t>
            </w:r>
            <w:r>
              <w:tab/>
              <w:t>for fitting to or equipping such ships, boats or other vessels;</w:t>
            </w:r>
          </w:p>
          <w:p w14:paraId="591075E6"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5E7" w14:textId="77777777" w:rsidR="00E546F5" w:rsidRDefault="00951CE2">
            <w:pPr>
              <w:pStyle w:val="Tier4Bullet"/>
            </w:pPr>
            <w:r>
              <w:tab/>
            </w:r>
            <w:r>
              <w:tab/>
            </w:r>
            <w:r>
              <w:tab/>
              <w:t>-</w:t>
            </w:r>
            <w:r>
              <w:tab/>
              <w:t>for equipping the above platf</w:t>
            </w:r>
            <w:r>
              <w:t>orms;</w:t>
            </w:r>
          </w:p>
          <w:p w14:paraId="591075E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E9" w14:textId="77777777" w:rsidR="00E546F5" w:rsidRDefault="00951CE2">
            <w:pPr>
              <w:pStyle w:val="NormalinTable"/>
            </w:pPr>
            <w:r>
              <w:t>0.0%</w:t>
            </w:r>
          </w:p>
        </w:tc>
      </w:tr>
      <w:tr w:rsidR="00E546F5" w14:paraId="591075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EB" w14:textId="77777777" w:rsidR="00E546F5" w:rsidRDefault="00951CE2">
            <w:pPr>
              <w:pStyle w:val="NormalinTable"/>
            </w:pPr>
            <w:r>
              <w:rPr>
                <w:rFonts w:eastAsia="Times New Roman"/>
                <w:color w:val="000000"/>
                <w:lang w:eastAsia="en-GB"/>
              </w:rPr>
              <w:t>8483303210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EC" w14:textId="77777777" w:rsidR="00E546F5" w:rsidRDefault="00951CE2">
            <w:pPr>
              <w:pStyle w:val="Tier1"/>
            </w:pPr>
            <w:r>
              <w:rPr>
                <w:rFonts w:eastAsia="Times New Roman"/>
                <w:color w:val="000000"/>
                <w:lang w:eastAsia="en-GB"/>
              </w:rPr>
              <w:t>Transmission shafts (including cam shafts and crank shafts) and cranks; bearing housings and plain shaft bearings; gears and gearing; ball or roller screws; gear</w:t>
            </w:r>
            <w:r>
              <w:rPr>
                <w:rFonts w:eastAsia="Times New Roman"/>
                <w:color w:val="000000"/>
                <w:lang w:eastAsia="en-GB"/>
              </w:rPr>
              <w:t xml:space="preserve"> boxes and other speed changers, including torque converters; flywheels and pulleys, including pulley blocks; clutches and shaft couplings (including universal joints)</w:t>
            </w:r>
            <w:r>
              <w:rPr>
                <w:rFonts w:eastAsia="Times New Roman"/>
                <w:color w:val="000000"/>
                <w:lang w:eastAsia="en-GB"/>
              </w:rPr>
              <w:br/>
            </w:r>
            <w:r>
              <w:rPr>
                <w:rFonts w:eastAsia="Times New Roman"/>
                <w:color w:val="000000"/>
                <w:lang w:eastAsia="en-GB"/>
              </w:rPr>
              <w:t>Bearing housings, not incorporating ball or roller bearings; plain shaft bearings</w:t>
            </w:r>
            <w:r>
              <w:rPr>
                <w:rFonts w:eastAsia="Times New Roman"/>
                <w:color w:val="000000"/>
                <w:lang w:eastAsia="en-GB"/>
              </w:rPr>
              <w:br/>
            </w:r>
            <w:r>
              <w:rPr>
                <w:rFonts w:eastAsia="Times New Roman"/>
                <w:color w:val="000000"/>
                <w:lang w:eastAsia="en-GB"/>
              </w:rPr>
              <w:t>Bearin</w:t>
            </w:r>
            <w:r>
              <w:rPr>
                <w:rFonts w:eastAsia="Times New Roman"/>
                <w:color w:val="000000"/>
                <w:lang w:eastAsia="en-GB"/>
              </w:rPr>
              <w:t>g housings</w:t>
            </w:r>
            <w:r>
              <w:rPr>
                <w:rFonts w:eastAsia="Times New Roman"/>
                <w:color w:val="000000"/>
                <w:lang w:eastAsia="en-GB"/>
              </w:rPr>
              <w:br/>
            </w:r>
            <w:r>
              <w:rPr>
                <w:rFonts w:eastAsia="Times New Roman"/>
                <w:color w:val="000000"/>
                <w:lang w:eastAsia="en-GB"/>
              </w:rPr>
              <w:t>For ball or roller bearings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w:t>
            </w:r>
            <w:r>
              <w:rPr>
                <w:rFonts w:eastAsia="Times New Roman"/>
                <w:color w:val="000000"/>
                <w:lang w:eastAsia="en-GB"/>
              </w:rPr>
              <w:t>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ED" w14:textId="77777777" w:rsidR="00E546F5" w:rsidRDefault="00951CE2">
            <w:pPr>
              <w:pStyle w:val="NormalinTable"/>
            </w:pPr>
            <w:r>
              <w:t>0.0%</w:t>
            </w:r>
          </w:p>
        </w:tc>
      </w:tr>
      <w:tr w:rsidR="00E546F5" w14:paraId="591075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EF" w14:textId="77777777" w:rsidR="00E546F5" w:rsidRDefault="00951CE2">
            <w:pPr>
              <w:pStyle w:val="NormalinTable"/>
            </w:pPr>
            <w:r>
              <w:t>8483303230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F0" w14:textId="77777777" w:rsidR="00E546F5" w:rsidRDefault="00951CE2">
            <w:pPr>
              <w:pStyle w:val="Tier1"/>
            </w:pPr>
            <w:r>
              <w:t>Transmission shafts (including cam shafts and crank shafts) and cranks; bearing housings and plain shaft bearings; gears and gearing; ball or roller screws; gear boxes and other speed changers, including torque converters;</w:t>
            </w:r>
            <w:r>
              <w:t xml:space="preserve"> flywheels and pulleys, including pulley blocks; clutches and shaft couplings (including universal joints)</w:t>
            </w:r>
          </w:p>
          <w:p w14:paraId="591075F1" w14:textId="77777777" w:rsidR="00E546F5" w:rsidRDefault="00951CE2">
            <w:pPr>
              <w:pStyle w:val="Tier2"/>
            </w:pPr>
            <w:r>
              <w:t>-</w:t>
            </w:r>
            <w:r>
              <w:tab/>
              <w:t>Bearing housings, not incorporating ball or roller bearings; plain shaft bearings</w:t>
            </w:r>
          </w:p>
          <w:p w14:paraId="591075F2" w14:textId="77777777" w:rsidR="00E546F5" w:rsidRDefault="00951CE2">
            <w:pPr>
              <w:pStyle w:val="Tier3"/>
            </w:pPr>
            <w:r>
              <w:t>-</w:t>
            </w:r>
            <w:r>
              <w:tab/>
              <w:t>-</w:t>
            </w:r>
            <w:r>
              <w:tab/>
              <w:t>Bearing housings</w:t>
            </w:r>
          </w:p>
          <w:p w14:paraId="591075F3" w14:textId="77777777" w:rsidR="00E546F5" w:rsidRDefault="00951CE2">
            <w:pPr>
              <w:pStyle w:val="Tier4"/>
            </w:pPr>
            <w:r>
              <w:t>-</w:t>
            </w:r>
            <w:r>
              <w:tab/>
              <w:t>-</w:t>
            </w:r>
            <w:r>
              <w:tab/>
              <w:t>-</w:t>
            </w:r>
            <w:r>
              <w:tab/>
              <w:t>For ball or roller bearings</w:t>
            </w:r>
          </w:p>
          <w:p w14:paraId="591075F4" w14:textId="77777777" w:rsidR="00E546F5" w:rsidRDefault="00951CE2">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w:t>
            </w:r>
            <w:r>
              <w:t>ore, but not more than 250 mm, - with a height of 40 mm or more, but not more than 150 mm, - whether or not with water chambers and connectors</w:t>
            </w:r>
          </w:p>
          <w:p w14:paraId="591075F5" w14:textId="77777777" w:rsidR="00E546F5" w:rsidRDefault="00951CE2">
            <w:pPr>
              <w:pStyle w:val="Tier5Bullet"/>
            </w:pPr>
            <w:r>
              <w:tab/>
            </w:r>
            <w:r>
              <w:tab/>
            </w:r>
            <w:r>
              <w:tab/>
            </w:r>
            <w:r>
              <w:tab/>
              <w:t>-</w:t>
            </w:r>
            <w:r>
              <w:tab/>
              <w:t>for incorporation in ships, boats or other vessels listed in Table 1, for the purposes of their constructio</w:t>
            </w:r>
            <w:r>
              <w:t>n, repair, maintenance or conversion;</w:t>
            </w:r>
          </w:p>
          <w:p w14:paraId="591075F6" w14:textId="77777777" w:rsidR="00E546F5" w:rsidRDefault="00951CE2">
            <w:pPr>
              <w:pStyle w:val="Tier5Bullet"/>
            </w:pPr>
            <w:r>
              <w:tab/>
            </w:r>
            <w:r>
              <w:tab/>
            </w:r>
            <w:r>
              <w:tab/>
            </w:r>
            <w:r>
              <w:tab/>
              <w:t>-</w:t>
            </w:r>
            <w:r>
              <w:tab/>
              <w:t>for fitting to or equipping such ships, boats or other vessels;</w:t>
            </w:r>
          </w:p>
          <w:p w14:paraId="591075F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14:paraId="591075F8" w14:textId="77777777" w:rsidR="00E546F5" w:rsidRDefault="00951CE2">
            <w:pPr>
              <w:pStyle w:val="Tier5Bullet"/>
            </w:pPr>
            <w:r>
              <w:tab/>
            </w:r>
            <w:r>
              <w:tab/>
            </w:r>
            <w:r>
              <w:tab/>
            </w:r>
            <w:r>
              <w:tab/>
              <w:t>-</w:t>
            </w:r>
            <w:r>
              <w:tab/>
              <w:t>for equipping the above platforms;</w:t>
            </w:r>
          </w:p>
          <w:p w14:paraId="591075F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5FA" w14:textId="77777777" w:rsidR="00E546F5" w:rsidRDefault="00951CE2">
            <w:pPr>
              <w:pStyle w:val="NormalinTable"/>
            </w:pPr>
            <w:r>
              <w:t>0.0%</w:t>
            </w:r>
          </w:p>
        </w:tc>
      </w:tr>
      <w:tr w:rsidR="00E546F5" w14:paraId="591076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5FC" w14:textId="77777777" w:rsidR="00E546F5" w:rsidRDefault="00951CE2">
            <w:pPr>
              <w:pStyle w:val="NormalinTable"/>
            </w:pPr>
            <w:r>
              <w:t>8483303290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5FD" w14:textId="77777777" w:rsidR="00E546F5" w:rsidRDefault="00951CE2">
            <w:pPr>
              <w:pStyle w:val="Tier1"/>
            </w:pPr>
            <w:r>
              <w:t xml:space="preserve">Transmission shafts (including cam </w:t>
            </w:r>
            <w:r>
              <w:t>shafts and crank shafts) and cranks; bearing housings and plain shaft bearings; gears and gearing; ball or roller screws; gear boxes and other speed changers, including torque converters; flywheels and pulleys, including pulley blocks; clutches and shaft c</w:t>
            </w:r>
            <w:r>
              <w:t>ouplings (including universal joints)</w:t>
            </w:r>
          </w:p>
          <w:p w14:paraId="591075FE" w14:textId="77777777" w:rsidR="00E546F5" w:rsidRDefault="00951CE2">
            <w:pPr>
              <w:pStyle w:val="Tier2"/>
            </w:pPr>
            <w:r>
              <w:t>-</w:t>
            </w:r>
            <w:r>
              <w:tab/>
              <w:t>Bearing housings, not incorporating ball or roller bearings; plain shaft bearings</w:t>
            </w:r>
          </w:p>
          <w:p w14:paraId="591075FF" w14:textId="77777777" w:rsidR="00E546F5" w:rsidRDefault="00951CE2">
            <w:pPr>
              <w:pStyle w:val="Tier3"/>
            </w:pPr>
            <w:r>
              <w:t>-</w:t>
            </w:r>
            <w:r>
              <w:tab/>
              <w:t>-</w:t>
            </w:r>
            <w:r>
              <w:tab/>
              <w:t>Bearing housings</w:t>
            </w:r>
          </w:p>
          <w:p w14:paraId="59107600" w14:textId="77777777" w:rsidR="00E546F5" w:rsidRDefault="00951CE2">
            <w:pPr>
              <w:pStyle w:val="Tier4"/>
            </w:pPr>
            <w:r>
              <w:t>-</w:t>
            </w:r>
            <w:r>
              <w:tab/>
              <w:t>-</w:t>
            </w:r>
            <w:r>
              <w:tab/>
              <w:t>-</w:t>
            </w:r>
            <w:r>
              <w:tab/>
              <w:t>For ball or roller bearings</w:t>
            </w:r>
          </w:p>
          <w:p w14:paraId="59107601" w14:textId="77777777" w:rsidR="00E546F5" w:rsidRDefault="00951CE2">
            <w:pPr>
              <w:pStyle w:val="Tier5"/>
            </w:pPr>
            <w:r>
              <w:t>-</w:t>
            </w:r>
            <w:r>
              <w:tab/>
              <w:t>-</w:t>
            </w:r>
            <w:r>
              <w:tab/>
              <w:t>-</w:t>
            </w:r>
            <w:r>
              <w:tab/>
              <w:t>-</w:t>
            </w:r>
            <w:r>
              <w:tab/>
              <w:t>Other</w:t>
            </w:r>
          </w:p>
          <w:p w14:paraId="59107602" w14:textId="77777777" w:rsidR="00E546F5" w:rsidRDefault="00951CE2">
            <w:pPr>
              <w:pStyle w:val="Tier5Bullet"/>
            </w:pPr>
            <w:r>
              <w:tab/>
            </w:r>
            <w:r>
              <w:tab/>
            </w:r>
            <w:r>
              <w:tab/>
            </w:r>
            <w:r>
              <w:tab/>
              <w:t>-</w:t>
            </w:r>
            <w:r>
              <w:tab/>
              <w:t>for incorporation in ships, boats or other vessels listed i</w:t>
            </w:r>
            <w:r>
              <w:t>n Table 1, for the purposes of their construction, repair, maintenance or conversion;</w:t>
            </w:r>
          </w:p>
          <w:p w14:paraId="59107603" w14:textId="77777777" w:rsidR="00E546F5" w:rsidRDefault="00951CE2">
            <w:pPr>
              <w:pStyle w:val="Tier5Bullet"/>
            </w:pPr>
            <w:r>
              <w:tab/>
            </w:r>
            <w:r>
              <w:tab/>
            </w:r>
            <w:r>
              <w:tab/>
            </w:r>
            <w:r>
              <w:tab/>
              <w:t>-</w:t>
            </w:r>
            <w:r>
              <w:tab/>
              <w:t>for fitting to or equipping such ships, boats or other vessels;</w:t>
            </w:r>
          </w:p>
          <w:p w14:paraId="59107604"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7605" w14:textId="77777777" w:rsidR="00E546F5" w:rsidRDefault="00951CE2">
            <w:pPr>
              <w:pStyle w:val="Tier5Bullet"/>
            </w:pPr>
            <w:r>
              <w:tab/>
            </w:r>
            <w:r>
              <w:tab/>
            </w:r>
            <w:r>
              <w:tab/>
            </w:r>
            <w:r>
              <w:tab/>
              <w:t>-</w:t>
            </w:r>
            <w:r>
              <w:tab/>
              <w:t>for equipping the above platforms;</w:t>
            </w:r>
          </w:p>
          <w:p w14:paraId="59107606"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07" w14:textId="77777777" w:rsidR="00E546F5" w:rsidRDefault="00951CE2">
            <w:pPr>
              <w:pStyle w:val="NormalinTable"/>
            </w:pPr>
            <w:r>
              <w:t>0.0%</w:t>
            </w:r>
          </w:p>
        </w:tc>
      </w:tr>
      <w:tr w:rsidR="00E546F5" w14:paraId="591076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09" w14:textId="77777777" w:rsidR="00E546F5" w:rsidRDefault="00951CE2">
            <w:pPr>
              <w:pStyle w:val="NormalinTable"/>
            </w:pPr>
            <w:r>
              <w:rPr>
                <w:rFonts w:eastAsia="Times New Roman"/>
                <w:color w:val="000000"/>
                <w:lang w:eastAsia="en-GB"/>
              </w:rPr>
              <w:t>8483303810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0A" w14:textId="77777777" w:rsidR="00E546F5" w:rsidRDefault="00951CE2">
            <w:pPr>
              <w:pStyle w:val="Tier1"/>
            </w:pPr>
            <w:r>
              <w:rPr>
                <w:rFonts w:eastAsia="Times New Roman"/>
                <w:color w:val="000000"/>
                <w:lang w:eastAsia="en-GB"/>
              </w:rPr>
              <w:t xml:space="preserve">Transmission shafts (including cam shafts and crank shafts) and cranks; bearing housings and plain shaft bearings; gears and gearing; ball or roller screws; gear boxes and other speed changers, including torque converters; flywheels and </w:t>
            </w:r>
            <w:r>
              <w:rPr>
                <w:rFonts w:eastAsia="Times New Roman"/>
                <w:color w:val="000000"/>
                <w:lang w:eastAsia="en-GB"/>
              </w:rPr>
              <w:t>pulleys, including pulley blocks; clutches and shaft couplings (including universal joints)</w:t>
            </w:r>
            <w:r>
              <w:rPr>
                <w:rFonts w:eastAsia="Times New Roman"/>
                <w:color w:val="000000"/>
                <w:lang w:eastAsia="en-GB"/>
              </w:rPr>
              <w:br/>
            </w:r>
            <w:r>
              <w:rPr>
                <w:rFonts w:eastAsia="Times New Roman"/>
                <w:color w:val="000000"/>
                <w:lang w:eastAsia="en-GB"/>
              </w:rPr>
              <w:t>Bearing housings, not incorporating ball or roller bearings; plain shaft bearings</w:t>
            </w:r>
            <w:r>
              <w:rPr>
                <w:rFonts w:eastAsia="Times New Roman"/>
                <w:color w:val="000000"/>
                <w:lang w:eastAsia="en-GB"/>
              </w:rPr>
              <w:br/>
            </w:r>
            <w:r>
              <w:rPr>
                <w:rFonts w:eastAsia="Times New Roman"/>
                <w:color w:val="000000"/>
                <w:lang w:eastAsia="en-GB"/>
              </w:rPr>
              <w:t>Bearing housings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w:t>
            </w:r>
            <w:r>
              <w:rPr>
                <w:rFonts w:eastAsia="Times New Roman"/>
                <w:color w:val="000000"/>
                <w:lang w:eastAsia="en-GB"/>
              </w:rPr>
              <w:t xml:space="preserve">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0B" w14:textId="77777777" w:rsidR="00E546F5" w:rsidRDefault="00951CE2">
            <w:pPr>
              <w:pStyle w:val="NormalinTable"/>
            </w:pPr>
            <w:r>
              <w:t>0.0%</w:t>
            </w:r>
          </w:p>
        </w:tc>
      </w:tr>
      <w:tr w:rsidR="00E546F5" w14:paraId="591076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0D" w14:textId="77777777" w:rsidR="00E546F5" w:rsidRDefault="00951CE2">
            <w:pPr>
              <w:pStyle w:val="NormalinTable"/>
            </w:pPr>
            <w:r>
              <w:t>8483303860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0E" w14:textId="77777777" w:rsidR="00E546F5" w:rsidRDefault="00951CE2">
            <w:pPr>
              <w:pStyle w:val="Tier1"/>
            </w:pPr>
            <w:r>
              <w:t xml:space="preserve">Transmission shafts (including cam shafts and crank </w:t>
            </w:r>
            <w:r>
              <w:t>shafts) and cranks; bearing housings and plain shaft bearings; gears and gearing; ball or roller screws; gear boxes and other speed changers, including torque converters; flywheels and pulleys, including pulley blocks; clutches and shaft couplings (includi</w:t>
            </w:r>
            <w:r>
              <w:t>ng universal joints)</w:t>
            </w:r>
          </w:p>
          <w:p w14:paraId="5910760F" w14:textId="77777777" w:rsidR="00E546F5" w:rsidRDefault="00951CE2">
            <w:pPr>
              <w:pStyle w:val="Tier2"/>
            </w:pPr>
            <w:r>
              <w:t>-</w:t>
            </w:r>
            <w:r>
              <w:tab/>
              <w:t>Bearing housings, not incorporating ball or roller bearings; plain shaft bearings</w:t>
            </w:r>
          </w:p>
          <w:p w14:paraId="59107610" w14:textId="77777777" w:rsidR="00E546F5" w:rsidRDefault="00951CE2">
            <w:pPr>
              <w:pStyle w:val="Tier3"/>
            </w:pPr>
            <w:r>
              <w:t>-</w:t>
            </w:r>
            <w:r>
              <w:tab/>
              <w:t>-</w:t>
            </w:r>
            <w:r>
              <w:tab/>
              <w:t>Bearing housings</w:t>
            </w:r>
          </w:p>
          <w:p w14:paraId="59107611" w14:textId="77777777" w:rsidR="00E546F5" w:rsidRDefault="00951CE2">
            <w:pPr>
              <w:pStyle w:val="Tier4"/>
            </w:pPr>
            <w:r>
              <w:t>-</w:t>
            </w:r>
            <w:r>
              <w:tab/>
              <w:t>-</w:t>
            </w:r>
            <w:r>
              <w:tab/>
              <w:t>-</w:t>
            </w:r>
            <w:r>
              <w:tab/>
              <w:t>Other</w:t>
            </w:r>
          </w:p>
          <w:p w14:paraId="59107612" w14:textId="77777777" w:rsidR="00E546F5" w:rsidRDefault="00951CE2">
            <w:pPr>
              <w:pStyle w:val="Tier5"/>
            </w:pPr>
            <w:r>
              <w:t>-</w:t>
            </w:r>
            <w:r>
              <w:tab/>
              <w:t>-</w:t>
            </w:r>
            <w:r>
              <w:tab/>
              <w:t>-</w:t>
            </w:r>
            <w:r>
              <w:tab/>
              <w:t>-</w:t>
            </w:r>
            <w:r>
              <w:tab/>
              <w:t>Other</w:t>
            </w:r>
          </w:p>
          <w:p w14:paraId="59107613" w14:textId="77777777" w:rsidR="00E546F5" w:rsidRDefault="00951CE2">
            <w:pPr>
              <w:pStyle w:val="Tier6"/>
            </w:pPr>
            <w:r>
              <w:t>-</w:t>
            </w:r>
            <w:r>
              <w:tab/>
              <w:t>-</w:t>
            </w:r>
            <w:r>
              <w:tab/>
              <w:t>-</w:t>
            </w:r>
            <w:r>
              <w:tab/>
              <w:t>-</w:t>
            </w:r>
            <w:r>
              <w:tab/>
              <w:t>-</w:t>
            </w:r>
            <w:r>
              <w:tab/>
              <w:t xml:space="preserve">Bearing housing of a kind used in turbochargers: - of precision-cast grey cast iron </w:t>
            </w:r>
            <w:r>
              <w:t>complying with standard DIN EN 1561 or precision-cast ductile cast iron complying with DIN EN 1560, - with oil chambers, - without bearings, - with a diameter of 50 mm or more, but not more than 250 mm, - with a height of 40 mm or more, but not more than 1</w:t>
            </w:r>
            <w:r>
              <w:t>50 mm, - whether or not with water chambers and connectors</w:t>
            </w:r>
          </w:p>
          <w:p w14:paraId="59107614"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615" w14:textId="77777777" w:rsidR="00E546F5" w:rsidRDefault="00951CE2">
            <w:pPr>
              <w:pStyle w:val="Tier6Bullet"/>
            </w:pPr>
            <w:r>
              <w:tab/>
            </w:r>
            <w:r>
              <w:tab/>
            </w:r>
            <w:r>
              <w:tab/>
            </w:r>
            <w:r>
              <w:tab/>
            </w:r>
            <w:r>
              <w:tab/>
              <w:t>-</w:t>
            </w:r>
            <w:r>
              <w:tab/>
              <w:t>for fitting to or equipping such ships</w:t>
            </w:r>
            <w:r>
              <w:t>, boats or other vessels;</w:t>
            </w:r>
          </w:p>
          <w:p w14:paraId="5910761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14:paraId="59107617" w14:textId="77777777" w:rsidR="00E546F5" w:rsidRDefault="00951CE2">
            <w:pPr>
              <w:pStyle w:val="Tier6Bullet"/>
            </w:pPr>
            <w:r>
              <w:tab/>
            </w:r>
            <w:r>
              <w:tab/>
            </w:r>
            <w:r>
              <w:tab/>
            </w:r>
            <w:r>
              <w:tab/>
            </w:r>
            <w:r>
              <w:tab/>
              <w:t>-</w:t>
            </w:r>
            <w:r>
              <w:tab/>
              <w:t>for equipping the above platforms;</w:t>
            </w:r>
          </w:p>
          <w:p w14:paraId="5910761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19" w14:textId="77777777" w:rsidR="00E546F5" w:rsidRDefault="00951CE2">
            <w:pPr>
              <w:pStyle w:val="NormalinTable"/>
            </w:pPr>
            <w:r>
              <w:t>0.0%</w:t>
            </w:r>
          </w:p>
        </w:tc>
      </w:tr>
      <w:tr w:rsidR="00E546F5" w14:paraId="591076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1B" w14:textId="77777777" w:rsidR="00E546F5" w:rsidRDefault="00951CE2">
            <w:pPr>
              <w:pStyle w:val="NormalinTable"/>
            </w:pPr>
            <w:r>
              <w:t>8483303899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1C" w14:textId="77777777" w:rsidR="00E546F5" w:rsidRDefault="00951CE2">
            <w:pPr>
              <w:pStyle w:val="Tier1"/>
            </w:pPr>
            <w:r>
              <w:t xml:space="preserve">Transmission shafts (including cam shafts and crank shafts) and cranks; bearing housings and plain shaft </w:t>
            </w:r>
            <w:r>
              <w:t>bearings; gears and gearing; ball or roller screws; gear boxes and other speed changers, including torque converters; flywheels and pulleys, including pulley blocks; clutches and shaft couplings (including universal joints)</w:t>
            </w:r>
          </w:p>
          <w:p w14:paraId="5910761D" w14:textId="77777777" w:rsidR="00E546F5" w:rsidRDefault="00951CE2">
            <w:pPr>
              <w:pStyle w:val="Tier2"/>
            </w:pPr>
            <w:r>
              <w:t>-</w:t>
            </w:r>
            <w:r>
              <w:tab/>
              <w:t>Bearing housings, not incorpor</w:t>
            </w:r>
            <w:r>
              <w:t>ating ball or roller bearings; plain shaft bearings</w:t>
            </w:r>
          </w:p>
          <w:p w14:paraId="5910761E" w14:textId="77777777" w:rsidR="00E546F5" w:rsidRDefault="00951CE2">
            <w:pPr>
              <w:pStyle w:val="Tier3"/>
            </w:pPr>
            <w:r>
              <w:t>-</w:t>
            </w:r>
            <w:r>
              <w:tab/>
              <w:t>-</w:t>
            </w:r>
            <w:r>
              <w:tab/>
              <w:t>Bearing housings</w:t>
            </w:r>
          </w:p>
          <w:p w14:paraId="5910761F" w14:textId="77777777" w:rsidR="00E546F5" w:rsidRDefault="00951CE2">
            <w:pPr>
              <w:pStyle w:val="Tier4"/>
            </w:pPr>
            <w:r>
              <w:t>-</w:t>
            </w:r>
            <w:r>
              <w:tab/>
              <w:t>-</w:t>
            </w:r>
            <w:r>
              <w:tab/>
              <w:t>-</w:t>
            </w:r>
            <w:r>
              <w:tab/>
              <w:t>Other</w:t>
            </w:r>
          </w:p>
          <w:p w14:paraId="59107620" w14:textId="77777777" w:rsidR="00E546F5" w:rsidRDefault="00951CE2">
            <w:pPr>
              <w:pStyle w:val="Tier5"/>
            </w:pPr>
            <w:r>
              <w:t>-</w:t>
            </w:r>
            <w:r>
              <w:tab/>
              <w:t>-</w:t>
            </w:r>
            <w:r>
              <w:tab/>
              <w:t>-</w:t>
            </w:r>
            <w:r>
              <w:tab/>
              <w:t>-</w:t>
            </w:r>
            <w:r>
              <w:tab/>
              <w:t>Other</w:t>
            </w:r>
          </w:p>
          <w:p w14:paraId="59107621" w14:textId="77777777" w:rsidR="00E546F5" w:rsidRDefault="00951CE2">
            <w:pPr>
              <w:pStyle w:val="Tier6"/>
            </w:pPr>
            <w:r>
              <w:t>-</w:t>
            </w:r>
            <w:r>
              <w:tab/>
              <w:t>-</w:t>
            </w:r>
            <w:r>
              <w:tab/>
              <w:t>-</w:t>
            </w:r>
            <w:r>
              <w:tab/>
              <w:t>-</w:t>
            </w:r>
            <w:r>
              <w:tab/>
              <w:t>-</w:t>
            </w:r>
            <w:r>
              <w:tab/>
              <w:t>Other</w:t>
            </w:r>
          </w:p>
          <w:p w14:paraId="59107622"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7623" w14:textId="77777777" w:rsidR="00E546F5" w:rsidRDefault="00951CE2">
            <w:pPr>
              <w:pStyle w:val="Tier6Bullet"/>
            </w:pPr>
            <w:r>
              <w:tab/>
            </w:r>
            <w:r>
              <w:tab/>
            </w:r>
            <w:r>
              <w:tab/>
            </w:r>
            <w:r>
              <w:tab/>
            </w:r>
            <w:r>
              <w:tab/>
              <w:t>-</w:t>
            </w:r>
            <w:r>
              <w:tab/>
              <w:t>for fitting to or equipping such ships, boats or other vessels;</w:t>
            </w:r>
          </w:p>
          <w:p w14:paraId="59107624"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7625" w14:textId="77777777" w:rsidR="00E546F5" w:rsidRDefault="00951CE2">
            <w:pPr>
              <w:pStyle w:val="Tier6Bullet"/>
            </w:pPr>
            <w:r>
              <w:tab/>
            </w:r>
            <w:r>
              <w:tab/>
            </w:r>
            <w:r>
              <w:tab/>
            </w:r>
            <w:r>
              <w:tab/>
            </w:r>
            <w:r>
              <w:tab/>
              <w:t>-</w:t>
            </w:r>
            <w:r>
              <w:tab/>
              <w:t>for equipping the above platforms;</w:t>
            </w:r>
          </w:p>
          <w:p w14:paraId="5910762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27" w14:textId="77777777" w:rsidR="00E546F5" w:rsidRDefault="00951CE2">
            <w:pPr>
              <w:pStyle w:val="NormalinTable"/>
            </w:pPr>
            <w:r>
              <w:t>0.0%</w:t>
            </w:r>
          </w:p>
        </w:tc>
      </w:tr>
      <w:tr w:rsidR="00E546F5" w14:paraId="591076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29" w14:textId="77777777" w:rsidR="00E546F5" w:rsidRDefault="00951CE2">
            <w:pPr>
              <w:pStyle w:val="NormalinTable"/>
            </w:pPr>
            <w:r>
              <w:rPr>
                <w:rFonts w:eastAsia="Times New Roman"/>
                <w:color w:val="000000"/>
                <w:lang w:eastAsia="en-GB"/>
              </w:rPr>
              <w:t>8483308010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2A" w14:textId="77777777" w:rsidR="00E546F5" w:rsidRDefault="00951CE2">
            <w:pPr>
              <w:pStyle w:val="Tier1"/>
            </w:pPr>
            <w:r>
              <w:rPr>
                <w:rFonts w:eastAsia="Times New Roman"/>
                <w:color w:val="000000"/>
                <w:lang w:eastAsia="en-GB"/>
              </w:rPr>
              <w:t>Transmission shafts (including cam shafts and cr</w:t>
            </w:r>
            <w:r>
              <w:rPr>
                <w:rFonts w:eastAsia="Times New Roman"/>
                <w:color w:val="000000"/>
                <w:lang w:eastAsia="en-GB"/>
              </w:rPr>
              <w:t>ank shafts) and cranks; bearing housings and plain shaft bearings; gears and gearing; ball or roller screws; gear boxes and other speed changers, including torque converters; flywheels and pulleys, including pulley blocks; clutches and shaft couplings (inc</w:t>
            </w:r>
            <w:r>
              <w:rPr>
                <w:rFonts w:eastAsia="Times New Roman"/>
                <w:color w:val="000000"/>
                <w:lang w:eastAsia="en-GB"/>
              </w:rPr>
              <w:t>luding universal joints)</w:t>
            </w:r>
            <w:r>
              <w:rPr>
                <w:rFonts w:eastAsia="Times New Roman"/>
                <w:color w:val="000000"/>
                <w:lang w:eastAsia="en-GB"/>
              </w:rPr>
              <w:br/>
            </w:r>
            <w:r>
              <w:rPr>
                <w:rFonts w:eastAsia="Times New Roman"/>
                <w:color w:val="000000"/>
                <w:lang w:eastAsia="en-GB"/>
              </w:rPr>
              <w:t>Bearing housings, not incorporating ball or roller bearings; plain shaft bearings</w:t>
            </w:r>
            <w:r>
              <w:rPr>
                <w:rFonts w:eastAsia="Times New Roman"/>
                <w:color w:val="000000"/>
                <w:lang w:eastAsia="en-GB"/>
              </w:rPr>
              <w:br/>
            </w:r>
            <w:r>
              <w:rPr>
                <w:rFonts w:eastAsia="Times New Roman"/>
                <w:color w:val="000000"/>
                <w:lang w:eastAsia="en-GB"/>
              </w:rPr>
              <w:t>Plain shaft bearings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their manufacture, </w:t>
            </w:r>
            <w:r>
              <w:rPr>
                <w:rFonts w:eastAsia="Times New Roman"/>
                <w:color w:val="000000"/>
                <w:lang w:eastAsia="en-GB"/>
              </w:rPr>
              <w:t>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2B" w14:textId="77777777" w:rsidR="00E546F5" w:rsidRDefault="00951CE2">
            <w:pPr>
              <w:pStyle w:val="NormalinTable"/>
            </w:pPr>
            <w:r>
              <w:t>0.0%</w:t>
            </w:r>
          </w:p>
        </w:tc>
      </w:tr>
      <w:tr w:rsidR="00E546F5" w14:paraId="591076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2D" w14:textId="77777777" w:rsidR="00E546F5" w:rsidRDefault="00951CE2">
            <w:pPr>
              <w:pStyle w:val="NormalinTable"/>
            </w:pPr>
            <w:r>
              <w:t>8483308090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2E" w14:textId="77777777" w:rsidR="00E546F5" w:rsidRDefault="00951CE2">
            <w:pPr>
              <w:pStyle w:val="Tier1"/>
            </w:pPr>
            <w:r>
              <w:t>Transmission shafts (including cam shafts and crank shafts) and cranks; bearing housings and plain shaft bearings; gears and gearing;</w:t>
            </w:r>
            <w:r>
              <w:t xml:space="preserve"> ball or roller screws; gear boxes and other speed changers, including torque converters; flywheels and pulleys, including pulley blocks; clutches and shaft couplings (including universal joints)</w:t>
            </w:r>
          </w:p>
          <w:p w14:paraId="5910762F" w14:textId="77777777" w:rsidR="00E546F5" w:rsidRDefault="00951CE2">
            <w:pPr>
              <w:pStyle w:val="Tier2"/>
            </w:pPr>
            <w:r>
              <w:t>-</w:t>
            </w:r>
            <w:r>
              <w:tab/>
              <w:t xml:space="preserve">Bearing housings, not incorporating ball or roller </w:t>
            </w:r>
            <w:r>
              <w:t>bearings; plain shaft bearings</w:t>
            </w:r>
          </w:p>
          <w:p w14:paraId="59107630" w14:textId="77777777" w:rsidR="00E546F5" w:rsidRDefault="00951CE2">
            <w:pPr>
              <w:pStyle w:val="Tier3"/>
            </w:pPr>
            <w:r>
              <w:t>-</w:t>
            </w:r>
            <w:r>
              <w:tab/>
              <w:t>-</w:t>
            </w:r>
            <w:r>
              <w:tab/>
              <w:t>Plain shaft bearings</w:t>
            </w:r>
          </w:p>
          <w:p w14:paraId="59107631" w14:textId="77777777" w:rsidR="00E546F5" w:rsidRDefault="00951CE2">
            <w:pPr>
              <w:pStyle w:val="Tier4"/>
            </w:pPr>
            <w:r>
              <w:t>-</w:t>
            </w:r>
            <w:r>
              <w:tab/>
              <w:t>-</w:t>
            </w:r>
            <w:r>
              <w:tab/>
              <w:t>-</w:t>
            </w:r>
            <w:r>
              <w:tab/>
              <w:t>Other</w:t>
            </w:r>
          </w:p>
          <w:p w14:paraId="5910763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633" w14:textId="77777777" w:rsidR="00E546F5" w:rsidRDefault="00951CE2">
            <w:pPr>
              <w:pStyle w:val="Tier4Bullet"/>
            </w:pPr>
            <w:r>
              <w:tab/>
            </w:r>
            <w:r>
              <w:tab/>
            </w:r>
            <w:r>
              <w:tab/>
              <w:t>-</w:t>
            </w:r>
            <w:r>
              <w:tab/>
              <w:t xml:space="preserve">for fitting to or equipping such </w:t>
            </w:r>
            <w:r>
              <w:t>ships, boats or other vessels;</w:t>
            </w:r>
          </w:p>
          <w:p w14:paraId="5910763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14:paraId="59107635" w14:textId="77777777" w:rsidR="00E546F5" w:rsidRDefault="00951CE2">
            <w:pPr>
              <w:pStyle w:val="Tier4Bullet"/>
            </w:pPr>
            <w:r>
              <w:tab/>
            </w:r>
            <w:r>
              <w:tab/>
            </w:r>
            <w:r>
              <w:tab/>
              <w:t>-</w:t>
            </w:r>
            <w:r>
              <w:tab/>
              <w:t>for equipping the above platforms;</w:t>
            </w:r>
          </w:p>
          <w:p w14:paraId="5910763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37" w14:textId="77777777" w:rsidR="00E546F5" w:rsidRDefault="00951CE2">
            <w:pPr>
              <w:pStyle w:val="NormalinTable"/>
            </w:pPr>
            <w:r>
              <w:t>0.0%</w:t>
            </w:r>
          </w:p>
        </w:tc>
      </w:tr>
      <w:tr w:rsidR="00E546F5" w14:paraId="591076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39" w14:textId="77777777" w:rsidR="00E546F5" w:rsidRDefault="00951CE2">
            <w:pPr>
              <w:pStyle w:val="NormalinTable"/>
            </w:pPr>
            <w:r>
              <w:t>8483402190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3A" w14:textId="77777777" w:rsidR="00E546F5" w:rsidRDefault="00951CE2">
            <w:pPr>
              <w:pStyle w:val="Tier1"/>
            </w:pPr>
            <w:r>
              <w:t xml:space="preserve">Transmission shafts (including cam shafts and crank shafts) and cranks; bearing housings and plain shaft </w:t>
            </w:r>
            <w:r>
              <w:t>bearings; gears and gearing; ball or roller screws; gear boxes and other speed changers, including torque converters; flywheels and pulleys, including pulley blocks; clutches and shaft couplings (including universal joints)</w:t>
            </w:r>
          </w:p>
          <w:p w14:paraId="5910763B" w14:textId="77777777" w:rsidR="00E546F5" w:rsidRDefault="00951CE2">
            <w:pPr>
              <w:pStyle w:val="Tier2"/>
            </w:pPr>
            <w:r>
              <w:t>-</w:t>
            </w:r>
            <w:r>
              <w:tab/>
              <w:t xml:space="preserve">Gears and gearing, other than </w:t>
            </w:r>
            <w:r>
              <w:t>toothed wheels, chain sprockets and other transmission elements presented separately; ball or roller screws; gear boxes and other speed changers, including torque converters</w:t>
            </w:r>
          </w:p>
          <w:p w14:paraId="5910763C" w14:textId="77777777" w:rsidR="00E546F5" w:rsidRDefault="00951CE2">
            <w:pPr>
              <w:pStyle w:val="Tier3"/>
            </w:pPr>
            <w:r>
              <w:t>-</w:t>
            </w:r>
            <w:r>
              <w:tab/>
              <w:t>-</w:t>
            </w:r>
            <w:r>
              <w:tab/>
              <w:t>Gears and gearing (other than friction gears)</w:t>
            </w:r>
          </w:p>
          <w:p w14:paraId="5910763D" w14:textId="77777777" w:rsidR="00E546F5" w:rsidRDefault="00951CE2">
            <w:pPr>
              <w:pStyle w:val="Tier4"/>
            </w:pPr>
            <w:r>
              <w:t>-</w:t>
            </w:r>
            <w:r>
              <w:tab/>
              <w:t>-</w:t>
            </w:r>
            <w:r>
              <w:tab/>
              <w:t>-</w:t>
            </w:r>
            <w:r>
              <w:tab/>
              <w:t>Spur and helical</w:t>
            </w:r>
          </w:p>
          <w:p w14:paraId="5910763E" w14:textId="77777777" w:rsidR="00E546F5" w:rsidRDefault="00951CE2">
            <w:pPr>
              <w:pStyle w:val="Tier5"/>
            </w:pPr>
            <w:r>
              <w:t>-</w:t>
            </w:r>
            <w:r>
              <w:tab/>
              <w:t>-</w:t>
            </w:r>
            <w:r>
              <w:tab/>
              <w:t>-</w:t>
            </w:r>
            <w:r>
              <w:tab/>
              <w:t>-</w:t>
            </w:r>
            <w:r>
              <w:tab/>
              <w:t>O</w:t>
            </w:r>
            <w:r>
              <w:t>ther</w:t>
            </w:r>
          </w:p>
          <w:p w14:paraId="5910763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640" w14:textId="77777777" w:rsidR="00E546F5" w:rsidRDefault="00951CE2">
            <w:pPr>
              <w:pStyle w:val="Tier5Bullet"/>
            </w:pPr>
            <w:r>
              <w:tab/>
            </w:r>
            <w:r>
              <w:tab/>
            </w:r>
            <w:r>
              <w:tab/>
            </w:r>
            <w:r>
              <w:tab/>
              <w:t>-</w:t>
            </w:r>
            <w:r>
              <w:tab/>
              <w:t>for fitting to or equipping such ships, boats or other vessels;</w:t>
            </w:r>
          </w:p>
          <w:p w14:paraId="59107641"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642" w14:textId="77777777" w:rsidR="00E546F5" w:rsidRDefault="00951CE2">
            <w:pPr>
              <w:pStyle w:val="Tier5Bullet"/>
            </w:pPr>
            <w:r>
              <w:tab/>
            </w:r>
            <w:r>
              <w:tab/>
            </w:r>
            <w:r>
              <w:tab/>
            </w:r>
            <w:r>
              <w:tab/>
              <w:t>-</w:t>
            </w:r>
            <w:r>
              <w:tab/>
              <w:t>for equipping the above plat</w:t>
            </w:r>
            <w:r>
              <w:t>forms;</w:t>
            </w:r>
          </w:p>
          <w:p w14:paraId="5910764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44" w14:textId="77777777" w:rsidR="00E546F5" w:rsidRDefault="00951CE2">
            <w:pPr>
              <w:pStyle w:val="NormalinTable"/>
            </w:pPr>
            <w:r>
              <w:t>0.0%</w:t>
            </w:r>
          </w:p>
        </w:tc>
      </w:tr>
      <w:tr w:rsidR="00E546F5" w14:paraId="591076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46" w14:textId="77777777" w:rsidR="00E546F5" w:rsidRDefault="00951CE2">
            <w:pPr>
              <w:pStyle w:val="NormalinTable"/>
            </w:pPr>
            <w:r>
              <w:t>8483402390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47" w14:textId="77777777" w:rsidR="00E546F5" w:rsidRDefault="00951CE2">
            <w:pPr>
              <w:pStyle w:val="Tier1"/>
            </w:pPr>
            <w:r>
              <w:t xml:space="preserve">Transmission shafts (including cam shafts and crank shafts) and cranks; bearing housings and plain shaft bearings; gears and gearing; ball or roller </w:t>
            </w:r>
            <w:r>
              <w:t>screws; gear boxes and other speed changers, including torque converters; flywheels and pulleys, including pulley blocks; clutches and shaft couplings (including universal joints)</w:t>
            </w:r>
          </w:p>
          <w:p w14:paraId="59107648" w14:textId="77777777" w:rsidR="00E546F5" w:rsidRDefault="00951CE2">
            <w:pPr>
              <w:pStyle w:val="Tier2"/>
            </w:pPr>
            <w:r>
              <w:t>-</w:t>
            </w:r>
            <w:r>
              <w:tab/>
              <w:t>Gears and gearing, other than toothed wheels, chain sprockets and other tr</w:t>
            </w:r>
            <w:r>
              <w:t>ansmission elements presented separately; ball or roller screws; gear boxes and other speed changers, including torque converters</w:t>
            </w:r>
          </w:p>
          <w:p w14:paraId="59107649" w14:textId="77777777" w:rsidR="00E546F5" w:rsidRDefault="00951CE2">
            <w:pPr>
              <w:pStyle w:val="Tier3"/>
            </w:pPr>
            <w:r>
              <w:t>-</w:t>
            </w:r>
            <w:r>
              <w:tab/>
              <w:t>-</w:t>
            </w:r>
            <w:r>
              <w:tab/>
              <w:t>Gears and gearing (other than friction gears)</w:t>
            </w:r>
          </w:p>
          <w:p w14:paraId="5910764A" w14:textId="77777777" w:rsidR="00E546F5" w:rsidRDefault="00951CE2">
            <w:pPr>
              <w:pStyle w:val="Tier4"/>
            </w:pPr>
            <w:r>
              <w:t>-</w:t>
            </w:r>
            <w:r>
              <w:tab/>
              <w:t>-</w:t>
            </w:r>
            <w:r>
              <w:tab/>
              <w:t>-</w:t>
            </w:r>
            <w:r>
              <w:tab/>
              <w:t>Bevel and bevel/spur</w:t>
            </w:r>
          </w:p>
          <w:p w14:paraId="5910764B" w14:textId="77777777" w:rsidR="00E546F5" w:rsidRDefault="00951CE2">
            <w:pPr>
              <w:pStyle w:val="Tier5"/>
            </w:pPr>
            <w:r>
              <w:t>-</w:t>
            </w:r>
            <w:r>
              <w:tab/>
              <w:t>-</w:t>
            </w:r>
            <w:r>
              <w:tab/>
              <w:t>-</w:t>
            </w:r>
            <w:r>
              <w:tab/>
              <w:t>-</w:t>
            </w:r>
            <w:r>
              <w:tab/>
              <w:t>Other</w:t>
            </w:r>
          </w:p>
          <w:p w14:paraId="5910764C" w14:textId="77777777" w:rsidR="00E546F5" w:rsidRDefault="00951CE2">
            <w:pPr>
              <w:pStyle w:val="Tier5Bullet"/>
            </w:pPr>
            <w:r>
              <w:tab/>
            </w:r>
            <w:r>
              <w:tab/>
            </w:r>
            <w:r>
              <w:tab/>
            </w:r>
            <w:r>
              <w:tab/>
              <w:t>-</w:t>
            </w:r>
            <w:r>
              <w:tab/>
              <w:t>for incorporation in ships, b</w:t>
            </w:r>
            <w:r>
              <w:t>oats or other vessels listed in Table 1, for the purposes of their construction, repair, maintenance or conversion;</w:t>
            </w:r>
          </w:p>
          <w:p w14:paraId="5910764D" w14:textId="77777777" w:rsidR="00E546F5" w:rsidRDefault="00951CE2">
            <w:pPr>
              <w:pStyle w:val="Tier5Bullet"/>
            </w:pPr>
            <w:r>
              <w:tab/>
            </w:r>
            <w:r>
              <w:tab/>
            </w:r>
            <w:r>
              <w:tab/>
            </w:r>
            <w:r>
              <w:tab/>
              <w:t>-</w:t>
            </w:r>
            <w:r>
              <w:tab/>
              <w:t>for fitting to or equipping such ships, boats or other vessels;</w:t>
            </w:r>
          </w:p>
          <w:p w14:paraId="5910764E"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64F" w14:textId="77777777" w:rsidR="00E546F5" w:rsidRDefault="00951CE2">
            <w:pPr>
              <w:pStyle w:val="Tier5Bullet"/>
            </w:pPr>
            <w:r>
              <w:tab/>
            </w:r>
            <w:r>
              <w:tab/>
            </w:r>
            <w:r>
              <w:tab/>
            </w:r>
            <w:r>
              <w:tab/>
              <w:t>-</w:t>
            </w:r>
            <w:r>
              <w:tab/>
              <w:t>for equipping the above platforms;</w:t>
            </w:r>
          </w:p>
          <w:p w14:paraId="59107650"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51" w14:textId="77777777" w:rsidR="00E546F5" w:rsidRDefault="00951CE2">
            <w:pPr>
              <w:pStyle w:val="NormalinTable"/>
            </w:pPr>
            <w:r>
              <w:t>0.0%</w:t>
            </w:r>
          </w:p>
        </w:tc>
      </w:tr>
      <w:tr w:rsidR="00E546F5" w14:paraId="591076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53" w14:textId="77777777" w:rsidR="00E546F5" w:rsidRDefault="00951CE2">
            <w:pPr>
              <w:pStyle w:val="NormalinTable"/>
            </w:pPr>
            <w:r>
              <w:t>8483402590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54" w14:textId="77777777" w:rsidR="00E546F5" w:rsidRDefault="00951CE2">
            <w:pPr>
              <w:pStyle w:val="Tier1"/>
            </w:pPr>
            <w:r>
              <w:t>Transmission shafts (including cam shafts and crank shafts) and cranks; bearing housings and plain shaft bearings; gears and gearing; ball or roller screws; gear boxes and other speed changers, includ</w:t>
            </w:r>
            <w:r>
              <w:t>ing torque converters; flywheels and pulleys, including pulley blocks; clutches and shaft couplings (including universal joints)</w:t>
            </w:r>
          </w:p>
          <w:p w14:paraId="59107655" w14:textId="77777777" w:rsidR="00E546F5" w:rsidRDefault="00951CE2">
            <w:pPr>
              <w:pStyle w:val="Tier2"/>
            </w:pPr>
            <w:r>
              <w:t>-</w:t>
            </w:r>
            <w:r>
              <w:tab/>
              <w:t>Gears and gearing, other than toothed wheels, chain sprockets and other transmission elements presented separately; ball or r</w:t>
            </w:r>
            <w:r>
              <w:t>oller screws; gear boxes and other speed changers, including torque converters</w:t>
            </w:r>
          </w:p>
          <w:p w14:paraId="59107656" w14:textId="77777777" w:rsidR="00E546F5" w:rsidRDefault="00951CE2">
            <w:pPr>
              <w:pStyle w:val="Tier3"/>
            </w:pPr>
            <w:r>
              <w:t>-</w:t>
            </w:r>
            <w:r>
              <w:tab/>
              <w:t>-</w:t>
            </w:r>
            <w:r>
              <w:tab/>
              <w:t>Gears and gearing (other than friction gears)</w:t>
            </w:r>
          </w:p>
          <w:p w14:paraId="59107657" w14:textId="77777777" w:rsidR="00E546F5" w:rsidRDefault="00951CE2">
            <w:pPr>
              <w:pStyle w:val="Tier4"/>
            </w:pPr>
            <w:r>
              <w:t>-</w:t>
            </w:r>
            <w:r>
              <w:tab/>
              <w:t>-</w:t>
            </w:r>
            <w:r>
              <w:tab/>
              <w:t>-</w:t>
            </w:r>
            <w:r>
              <w:tab/>
              <w:t>Worm gear</w:t>
            </w:r>
          </w:p>
          <w:p w14:paraId="59107658" w14:textId="77777777" w:rsidR="00E546F5" w:rsidRDefault="00951CE2">
            <w:pPr>
              <w:pStyle w:val="Tier5"/>
            </w:pPr>
            <w:r>
              <w:t>-</w:t>
            </w:r>
            <w:r>
              <w:tab/>
              <w:t>-</w:t>
            </w:r>
            <w:r>
              <w:tab/>
              <w:t>-</w:t>
            </w:r>
            <w:r>
              <w:tab/>
              <w:t>-</w:t>
            </w:r>
            <w:r>
              <w:tab/>
              <w:t>Other</w:t>
            </w:r>
          </w:p>
          <w:p w14:paraId="59107659"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765A" w14:textId="77777777" w:rsidR="00E546F5" w:rsidRDefault="00951CE2">
            <w:pPr>
              <w:pStyle w:val="Tier5Bullet"/>
            </w:pPr>
            <w:r>
              <w:tab/>
            </w:r>
            <w:r>
              <w:tab/>
            </w:r>
            <w:r>
              <w:tab/>
            </w:r>
            <w:r>
              <w:tab/>
              <w:t>-</w:t>
            </w:r>
            <w:r>
              <w:tab/>
              <w:t>for fitting to or equipping such ships, boats or other vessels;</w:t>
            </w:r>
          </w:p>
          <w:p w14:paraId="5910765B"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765C" w14:textId="77777777" w:rsidR="00E546F5" w:rsidRDefault="00951CE2">
            <w:pPr>
              <w:pStyle w:val="Tier5Bullet"/>
            </w:pPr>
            <w:r>
              <w:tab/>
            </w:r>
            <w:r>
              <w:tab/>
            </w:r>
            <w:r>
              <w:tab/>
            </w:r>
            <w:r>
              <w:tab/>
              <w:t>-</w:t>
            </w:r>
            <w:r>
              <w:tab/>
              <w:t>for equipping the above platforms;</w:t>
            </w:r>
          </w:p>
          <w:p w14:paraId="5910765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5E" w14:textId="77777777" w:rsidR="00E546F5" w:rsidRDefault="00951CE2">
            <w:pPr>
              <w:pStyle w:val="NormalinTable"/>
            </w:pPr>
            <w:r>
              <w:t>0.0%</w:t>
            </w:r>
          </w:p>
        </w:tc>
      </w:tr>
      <w:tr w:rsidR="00E546F5" w14:paraId="591076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60" w14:textId="77777777" w:rsidR="00E546F5" w:rsidRDefault="00951CE2">
            <w:pPr>
              <w:pStyle w:val="NormalinTable"/>
            </w:pPr>
            <w:r>
              <w:t>8483402960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61" w14:textId="77777777" w:rsidR="00E546F5" w:rsidRDefault="00951CE2">
            <w:pPr>
              <w:pStyle w:val="Tier1"/>
            </w:pPr>
            <w:r>
              <w:t xml:space="preserve">Transmission shafts (including cam shafts and crank shafts) and cranks; bearing housings and plain shaft bearings; gears and gearing; ball or roller screws; gear boxes and other speed changers, including torque converters; flywheels and pulleys, including </w:t>
            </w:r>
            <w:r>
              <w:t>pulley blocks; clutches and shaft couplings (including universal joints)</w:t>
            </w:r>
          </w:p>
          <w:p w14:paraId="59107662" w14:textId="77777777" w:rsidR="00E546F5" w:rsidRDefault="00951CE2">
            <w:pPr>
              <w:pStyle w:val="Tier2"/>
            </w:pPr>
            <w:r>
              <w:t>-</w:t>
            </w:r>
            <w:r>
              <w:tab/>
              <w:t>Gears and gearing, other than toothed wheels, chain sprockets and other transmission elements presented separately; ball or roller screws; gear boxes and other speed changers, inclu</w:t>
            </w:r>
            <w:r>
              <w:t>ding torque converters</w:t>
            </w:r>
          </w:p>
          <w:p w14:paraId="59107663" w14:textId="77777777" w:rsidR="00E546F5" w:rsidRDefault="00951CE2">
            <w:pPr>
              <w:pStyle w:val="Tier3"/>
            </w:pPr>
            <w:r>
              <w:t>-</w:t>
            </w:r>
            <w:r>
              <w:tab/>
              <w:t>-</w:t>
            </w:r>
            <w:r>
              <w:tab/>
              <w:t>Gears and gearing (other than friction gears)</w:t>
            </w:r>
          </w:p>
          <w:p w14:paraId="59107664" w14:textId="77777777" w:rsidR="00E546F5" w:rsidRDefault="00951CE2">
            <w:pPr>
              <w:pStyle w:val="Tier4"/>
            </w:pPr>
            <w:r>
              <w:t>-</w:t>
            </w:r>
            <w:r>
              <w:tab/>
              <w:t>-</w:t>
            </w:r>
            <w:r>
              <w:tab/>
              <w:t>-</w:t>
            </w:r>
            <w:r>
              <w:tab/>
              <w:t>Other</w:t>
            </w:r>
          </w:p>
          <w:p w14:paraId="59107665" w14:textId="77777777" w:rsidR="00E546F5" w:rsidRDefault="00951CE2">
            <w:pPr>
              <w:pStyle w:val="Tier5"/>
            </w:pPr>
            <w:r>
              <w:t>-</w:t>
            </w:r>
            <w:r>
              <w:tab/>
              <w:t>-</w:t>
            </w:r>
            <w:r>
              <w:tab/>
              <w:t>-</w:t>
            </w:r>
            <w:r>
              <w:tab/>
              <w:t>-</w:t>
            </w:r>
            <w:r>
              <w:tab/>
              <w:t>Other</w:t>
            </w:r>
          </w:p>
          <w:p w14:paraId="59107666" w14:textId="77777777" w:rsidR="00E546F5" w:rsidRDefault="00951CE2">
            <w:pPr>
              <w:pStyle w:val="Tier6"/>
            </w:pPr>
            <w:r>
              <w:t>-</w:t>
            </w:r>
            <w:r>
              <w:tab/>
              <w:t>-</w:t>
            </w:r>
            <w:r>
              <w:tab/>
              <w:t>-</w:t>
            </w:r>
            <w:r>
              <w:tab/>
              <w:t>-</w:t>
            </w:r>
            <w:r>
              <w:tab/>
              <w:t>-</w:t>
            </w:r>
            <w:r>
              <w:tab/>
              <w:t>Epicyclic gearing, of a kind used in driving hand-held power tools with: - a rated torque of 25 Nm or more, but not more than 70 Nm, - standard gea</w:t>
            </w:r>
            <w:r>
              <w:t>r ratios of 1:12.7 or more, but not more than 1:64.3</w:t>
            </w:r>
          </w:p>
          <w:p w14:paraId="5910766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668" w14:textId="77777777" w:rsidR="00E546F5" w:rsidRDefault="00951CE2">
            <w:pPr>
              <w:pStyle w:val="Tier6Bullet"/>
            </w:pPr>
            <w:r>
              <w:tab/>
            </w:r>
            <w:r>
              <w:tab/>
            </w:r>
            <w:r>
              <w:tab/>
            </w:r>
            <w:r>
              <w:tab/>
            </w:r>
            <w:r>
              <w:tab/>
              <w:t>-</w:t>
            </w:r>
            <w:r>
              <w:tab/>
              <w:t>for fitting to or equipping such ships, boat</w:t>
            </w:r>
            <w:r>
              <w:t>s or other vessels;</w:t>
            </w:r>
          </w:p>
          <w:p w14:paraId="59107669"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66A" w14:textId="77777777" w:rsidR="00E546F5" w:rsidRDefault="00951CE2">
            <w:pPr>
              <w:pStyle w:val="Tier6Bullet"/>
            </w:pPr>
            <w:r>
              <w:tab/>
            </w:r>
            <w:r>
              <w:tab/>
            </w:r>
            <w:r>
              <w:tab/>
            </w:r>
            <w:r>
              <w:tab/>
            </w:r>
            <w:r>
              <w:tab/>
              <w:t>-</w:t>
            </w:r>
            <w:r>
              <w:tab/>
              <w:t>for equipping the above platforms;</w:t>
            </w:r>
          </w:p>
          <w:p w14:paraId="5910766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6C" w14:textId="77777777" w:rsidR="00E546F5" w:rsidRDefault="00951CE2">
            <w:pPr>
              <w:pStyle w:val="NormalinTable"/>
            </w:pPr>
            <w:r>
              <w:t>0.0%</w:t>
            </w:r>
          </w:p>
        </w:tc>
      </w:tr>
      <w:tr w:rsidR="00E546F5" w14:paraId="591076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6E" w14:textId="77777777" w:rsidR="00E546F5" w:rsidRDefault="00951CE2">
            <w:pPr>
              <w:pStyle w:val="NormalinTable"/>
            </w:pPr>
            <w:r>
              <w:t>8483402989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6F" w14:textId="77777777" w:rsidR="00E546F5" w:rsidRDefault="00951CE2">
            <w:pPr>
              <w:pStyle w:val="Tier1"/>
            </w:pPr>
            <w:r>
              <w:t xml:space="preserve">Transmission shafts (including cam shafts and crank shafts) and cranks; bearing housings and plain shaft bearings; gears </w:t>
            </w:r>
            <w:r>
              <w:t>and gearing; ball or roller screws; gear boxes and other speed changers, including torque converters; flywheels and pulleys, including pulley blocks; clutches and shaft couplings (including universal joints)</w:t>
            </w:r>
          </w:p>
          <w:p w14:paraId="59107670" w14:textId="77777777" w:rsidR="00E546F5" w:rsidRDefault="00951CE2">
            <w:pPr>
              <w:pStyle w:val="Tier2"/>
            </w:pPr>
            <w:r>
              <w:t>-</w:t>
            </w:r>
            <w:r>
              <w:tab/>
              <w:t xml:space="preserve">Gears and gearing, other than toothed wheels, </w:t>
            </w:r>
            <w:r>
              <w:t>chain sprockets and other transmission elements presented separately; ball or roller screws; gear boxes and other speed changers, including torque converters</w:t>
            </w:r>
          </w:p>
          <w:p w14:paraId="59107671" w14:textId="77777777" w:rsidR="00E546F5" w:rsidRDefault="00951CE2">
            <w:pPr>
              <w:pStyle w:val="Tier3"/>
            </w:pPr>
            <w:r>
              <w:t>-</w:t>
            </w:r>
            <w:r>
              <w:tab/>
              <w:t>-</w:t>
            </w:r>
            <w:r>
              <w:tab/>
              <w:t>Gears and gearing (other than friction gears)</w:t>
            </w:r>
          </w:p>
          <w:p w14:paraId="59107672" w14:textId="77777777" w:rsidR="00E546F5" w:rsidRDefault="00951CE2">
            <w:pPr>
              <w:pStyle w:val="Tier4"/>
            </w:pPr>
            <w:r>
              <w:t>-</w:t>
            </w:r>
            <w:r>
              <w:tab/>
              <w:t>-</w:t>
            </w:r>
            <w:r>
              <w:tab/>
              <w:t>-</w:t>
            </w:r>
            <w:r>
              <w:tab/>
              <w:t>Other</w:t>
            </w:r>
          </w:p>
          <w:p w14:paraId="59107673" w14:textId="77777777" w:rsidR="00E546F5" w:rsidRDefault="00951CE2">
            <w:pPr>
              <w:pStyle w:val="Tier5"/>
            </w:pPr>
            <w:r>
              <w:t>-</w:t>
            </w:r>
            <w:r>
              <w:tab/>
              <w:t>-</w:t>
            </w:r>
            <w:r>
              <w:tab/>
              <w:t>-</w:t>
            </w:r>
            <w:r>
              <w:tab/>
              <w:t>-</w:t>
            </w:r>
            <w:r>
              <w:tab/>
              <w:t>Other</w:t>
            </w:r>
          </w:p>
          <w:p w14:paraId="59107674" w14:textId="77777777" w:rsidR="00E546F5" w:rsidRDefault="00951CE2">
            <w:pPr>
              <w:pStyle w:val="Tier6"/>
            </w:pPr>
            <w:r>
              <w:t>-</w:t>
            </w:r>
            <w:r>
              <w:tab/>
              <w:t>-</w:t>
            </w:r>
            <w:r>
              <w:tab/>
              <w:t>-</w:t>
            </w:r>
            <w:r>
              <w:tab/>
              <w:t>-</w:t>
            </w:r>
            <w:r>
              <w:tab/>
              <w:t>-</w:t>
            </w:r>
            <w:r>
              <w:tab/>
              <w:t>Other</w:t>
            </w:r>
          </w:p>
          <w:p w14:paraId="59107675" w14:textId="77777777" w:rsidR="00E546F5" w:rsidRDefault="00951CE2">
            <w:pPr>
              <w:pStyle w:val="Tier6Bullet"/>
            </w:pPr>
            <w:r>
              <w:tab/>
            </w:r>
            <w:r>
              <w:tab/>
            </w:r>
            <w:r>
              <w:tab/>
            </w:r>
            <w:r>
              <w:tab/>
            </w:r>
            <w:r>
              <w:tab/>
            </w:r>
            <w:r>
              <w:t>-</w:t>
            </w:r>
            <w:r>
              <w:tab/>
              <w:t>for incorporation in ships, boats or other vessels listed in Table 1, for the purposes of their construction, repair, maintenance or conversion;</w:t>
            </w:r>
          </w:p>
          <w:p w14:paraId="59107676" w14:textId="77777777" w:rsidR="00E546F5" w:rsidRDefault="00951CE2">
            <w:pPr>
              <w:pStyle w:val="Tier6Bullet"/>
            </w:pPr>
            <w:r>
              <w:tab/>
            </w:r>
            <w:r>
              <w:tab/>
            </w:r>
            <w:r>
              <w:tab/>
            </w:r>
            <w:r>
              <w:tab/>
            </w:r>
            <w:r>
              <w:tab/>
              <w:t>-</w:t>
            </w:r>
            <w:r>
              <w:tab/>
              <w:t>for fitting to or equipping such ships, boats or other vessels;</w:t>
            </w:r>
          </w:p>
          <w:p w14:paraId="59107677"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678" w14:textId="77777777" w:rsidR="00E546F5" w:rsidRDefault="00951CE2">
            <w:pPr>
              <w:pStyle w:val="Tier6Bullet"/>
            </w:pPr>
            <w:r>
              <w:tab/>
            </w:r>
            <w:r>
              <w:tab/>
            </w:r>
            <w:r>
              <w:tab/>
            </w:r>
            <w:r>
              <w:tab/>
            </w:r>
            <w:r>
              <w:tab/>
              <w:t>-</w:t>
            </w:r>
            <w:r>
              <w:tab/>
              <w:t>for equipping the above pla</w:t>
            </w:r>
            <w:r>
              <w:t>tforms;</w:t>
            </w:r>
          </w:p>
          <w:p w14:paraId="5910767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7A" w14:textId="77777777" w:rsidR="00E546F5" w:rsidRDefault="00951CE2">
            <w:pPr>
              <w:pStyle w:val="NormalinTable"/>
            </w:pPr>
            <w:r>
              <w:t>0.0%</w:t>
            </w:r>
          </w:p>
        </w:tc>
      </w:tr>
      <w:tr w:rsidR="00E546F5" w14:paraId="591076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7C" w14:textId="77777777" w:rsidR="00E546F5" w:rsidRDefault="00951CE2">
            <w:pPr>
              <w:pStyle w:val="NormalinTable"/>
            </w:pPr>
            <w:r>
              <w:t>8483403090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7D" w14:textId="77777777" w:rsidR="00E546F5" w:rsidRDefault="00951CE2">
            <w:pPr>
              <w:pStyle w:val="Tier1"/>
            </w:pPr>
            <w:r>
              <w:t xml:space="preserve">Transmission shafts (including cam shafts and crank shafts) and cranks; bearing housings and plain shaft bearings; gears and gearing; ball or roller screws; </w:t>
            </w:r>
            <w:r>
              <w:t>gear boxes and other speed changers, including torque converters; flywheels and pulleys, including pulley blocks; clutches and shaft couplings (including universal joints)</w:t>
            </w:r>
          </w:p>
          <w:p w14:paraId="5910767E" w14:textId="77777777" w:rsidR="00E546F5" w:rsidRDefault="00951CE2">
            <w:pPr>
              <w:pStyle w:val="Tier2"/>
            </w:pPr>
            <w:r>
              <w:t>-</w:t>
            </w:r>
            <w:r>
              <w:tab/>
              <w:t>Gears and gearing, other than toothed wheels, chain sprockets and other transmissi</w:t>
            </w:r>
            <w:r>
              <w:t>on elements presented separately; ball or roller screws; gear boxes and other speed changers, including torque converters</w:t>
            </w:r>
          </w:p>
          <w:p w14:paraId="5910767F" w14:textId="77777777" w:rsidR="00E546F5" w:rsidRDefault="00951CE2">
            <w:pPr>
              <w:pStyle w:val="Tier3"/>
            </w:pPr>
            <w:r>
              <w:t>-</w:t>
            </w:r>
            <w:r>
              <w:tab/>
              <w:t>-</w:t>
            </w:r>
            <w:r>
              <w:tab/>
              <w:t>Ball or roller screws</w:t>
            </w:r>
          </w:p>
          <w:p w14:paraId="59107680" w14:textId="77777777" w:rsidR="00E546F5" w:rsidRDefault="00951CE2">
            <w:pPr>
              <w:pStyle w:val="Tier4"/>
            </w:pPr>
            <w:r>
              <w:t>-</w:t>
            </w:r>
            <w:r>
              <w:tab/>
              <w:t>-</w:t>
            </w:r>
            <w:r>
              <w:tab/>
              <w:t>-</w:t>
            </w:r>
            <w:r>
              <w:tab/>
              <w:t>Other</w:t>
            </w:r>
          </w:p>
          <w:p w14:paraId="59107681"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7682" w14:textId="77777777" w:rsidR="00E546F5" w:rsidRDefault="00951CE2">
            <w:pPr>
              <w:pStyle w:val="Tier4Bullet"/>
            </w:pPr>
            <w:r>
              <w:tab/>
            </w:r>
            <w:r>
              <w:tab/>
            </w:r>
            <w:r>
              <w:tab/>
              <w:t>-</w:t>
            </w:r>
            <w:r>
              <w:tab/>
              <w:t>for fitting to or equipping such ships, boats or other vessels;</w:t>
            </w:r>
          </w:p>
          <w:p w14:paraId="59107683"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7684" w14:textId="77777777" w:rsidR="00E546F5" w:rsidRDefault="00951CE2">
            <w:pPr>
              <w:pStyle w:val="Tier4Bullet"/>
            </w:pPr>
            <w:r>
              <w:tab/>
            </w:r>
            <w:r>
              <w:tab/>
            </w:r>
            <w:r>
              <w:tab/>
              <w:t>-</w:t>
            </w:r>
            <w:r>
              <w:tab/>
              <w:t>for equipping the above platforms;</w:t>
            </w:r>
          </w:p>
          <w:p w14:paraId="5910768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86" w14:textId="77777777" w:rsidR="00E546F5" w:rsidRDefault="00951CE2">
            <w:pPr>
              <w:pStyle w:val="NormalinTable"/>
            </w:pPr>
            <w:r>
              <w:t>0.0%</w:t>
            </w:r>
          </w:p>
        </w:tc>
      </w:tr>
      <w:tr w:rsidR="00E546F5" w14:paraId="591076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688" w14:textId="77777777" w:rsidR="00E546F5" w:rsidRDefault="00951CE2">
            <w:pPr>
              <w:pStyle w:val="NormalinTable"/>
            </w:pPr>
            <w:r>
              <w:rPr>
                <w:color w:val="000000"/>
                <w:szCs w:val="16"/>
              </w:rPr>
              <w:t>8483405120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89" w14:textId="77777777" w:rsidR="00E546F5" w:rsidRDefault="00951CE2">
            <w:pPr>
              <w:pStyle w:val="Tier1"/>
            </w:pPr>
            <w:r>
              <w:rPr>
                <w:color w:val="000000"/>
                <w:szCs w:val="16"/>
              </w:rPr>
              <w:t xml:space="preserve">Transmission shafts (including cam shafts and crank shafts) and cranks; bearing housings and plain shaft bearings; gears and gearing; ball or roller screws; gear boxes and other speed changers, including torque converters; flywheels and pulleys, including </w:t>
            </w:r>
            <w:r>
              <w:rPr>
                <w:color w:val="000000"/>
                <w:szCs w:val="16"/>
              </w:rPr>
              <w:t>pulley blocks; clutches and shaft couplings (including universal joints)</w:t>
            </w:r>
            <w:r>
              <w:rPr>
                <w:color w:val="000000"/>
                <w:szCs w:val="16"/>
              </w:rPr>
              <w:br/>
            </w:r>
            <w:r>
              <w:rPr>
                <w:color w:val="000000"/>
                <w:szCs w:val="16"/>
              </w:rPr>
              <w:t>- Gears and gearing, other than toothed wheels, chain sprockets and other transmission elements presented separately; ball or roller screws; gear boxes and other speed changers, inclu</w:t>
            </w:r>
            <w:r>
              <w:rPr>
                <w:color w:val="000000"/>
                <w:szCs w:val="16"/>
              </w:rPr>
              <w:t>ding torque converters</w:t>
            </w:r>
            <w:r>
              <w:rPr>
                <w:color w:val="000000"/>
                <w:szCs w:val="16"/>
              </w:rPr>
              <w:br/>
            </w:r>
            <w:r>
              <w:rPr>
                <w:color w:val="000000"/>
                <w:szCs w:val="16"/>
              </w:rPr>
              <w:t>- - Gear boxes and other speed changers</w:t>
            </w:r>
            <w:r>
              <w:rPr>
                <w:color w:val="000000"/>
                <w:szCs w:val="16"/>
              </w:rPr>
              <w:br/>
            </w:r>
            <w:r>
              <w:rPr>
                <w:color w:val="000000"/>
                <w:szCs w:val="16"/>
              </w:rPr>
              <w:t>- - - Gear boxes</w:t>
            </w:r>
            <w:r>
              <w:rPr>
                <w:color w:val="000000"/>
                <w:szCs w:val="16"/>
              </w:rPr>
              <w:br/>
            </w:r>
            <w:r>
              <w:rPr>
                <w:color w:val="000000"/>
                <w:szCs w:val="16"/>
              </w:rPr>
              <w:t>- - - - Gear box, having a differential with wheel axle, for use in the manufacture of self-propelled lawnmowers with a seat of subheading 8433|11|51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8A" w14:textId="77777777" w:rsidR="00E546F5" w:rsidRDefault="00951CE2">
            <w:pPr>
              <w:pStyle w:val="NormalinTable"/>
            </w:pPr>
            <w:r>
              <w:t>0.0%</w:t>
            </w:r>
          </w:p>
        </w:tc>
      </w:tr>
      <w:tr w:rsidR="00E546F5" w14:paraId="591076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8C" w14:textId="77777777" w:rsidR="00E546F5" w:rsidRDefault="00951CE2">
            <w:pPr>
              <w:pStyle w:val="NormalinTable"/>
            </w:pPr>
            <w:r>
              <w:t>8483405190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8D" w14:textId="77777777" w:rsidR="00E546F5" w:rsidRDefault="00951CE2">
            <w:pPr>
              <w:pStyle w:val="Tier1"/>
            </w:pPr>
            <w:r>
              <w:t>Transmiss</w:t>
            </w:r>
            <w:r>
              <w:t>ion shafts (including cam shafts and crank shafts) and cranks; bearing housings and plain shaft bearings; gears and gearing; ball or roller screws; gear boxes and other speed changers, including torque converters; flywheels and pulleys, including pulley bl</w:t>
            </w:r>
            <w:r>
              <w:t>ocks; clutches and shaft couplings (including universal joints)</w:t>
            </w:r>
          </w:p>
          <w:p w14:paraId="5910768E" w14:textId="77777777" w:rsidR="00E546F5" w:rsidRDefault="00951CE2">
            <w:pPr>
              <w:pStyle w:val="Tier2"/>
            </w:pPr>
            <w:r>
              <w:t>-</w:t>
            </w:r>
            <w:r>
              <w:tab/>
              <w:t>Gears and gearing, other than toothed wheels, chain sprockets and other transmission elements presented separately; ball or roller screws; gear boxes and other speed changers, including torq</w:t>
            </w:r>
            <w:r>
              <w:t>ue converters</w:t>
            </w:r>
          </w:p>
          <w:p w14:paraId="5910768F" w14:textId="77777777" w:rsidR="00E546F5" w:rsidRDefault="00951CE2">
            <w:pPr>
              <w:pStyle w:val="Tier3"/>
            </w:pPr>
            <w:r>
              <w:t>-</w:t>
            </w:r>
            <w:r>
              <w:tab/>
              <w:t>-</w:t>
            </w:r>
            <w:r>
              <w:tab/>
              <w:t>Gear boxes and other speed changers</w:t>
            </w:r>
          </w:p>
          <w:p w14:paraId="59107690" w14:textId="77777777" w:rsidR="00E546F5" w:rsidRDefault="00951CE2">
            <w:pPr>
              <w:pStyle w:val="Tier4"/>
            </w:pPr>
            <w:r>
              <w:t>-</w:t>
            </w:r>
            <w:r>
              <w:tab/>
              <w:t>-</w:t>
            </w:r>
            <w:r>
              <w:tab/>
              <w:t>-</w:t>
            </w:r>
            <w:r>
              <w:tab/>
              <w:t>Gear boxes</w:t>
            </w:r>
          </w:p>
          <w:p w14:paraId="59107691" w14:textId="77777777" w:rsidR="00E546F5" w:rsidRDefault="00951CE2">
            <w:pPr>
              <w:pStyle w:val="Tier5"/>
            </w:pPr>
            <w:r>
              <w:t>-</w:t>
            </w:r>
            <w:r>
              <w:tab/>
              <w:t>-</w:t>
            </w:r>
            <w:r>
              <w:tab/>
              <w:t>-</w:t>
            </w:r>
            <w:r>
              <w:tab/>
              <w:t>-</w:t>
            </w:r>
            <w:r>
              <w:tab/>
              <w:t>Other</w:t>
            </w:r>
          </w:p>
          <w:p w14:paraId="5910769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693" w14:textId="77777777" w:rsidR="00E546F5" w:rsidRDefault="00951CE2">
            <w:pPr>
              <w:pStyle w:val="Tier5Bullet"/>
            </w:pPr>
            <w:r>
              <w:tab/>
            </w:r>
            <w:r>
              <w:tab/>
            </w:r>
            <w:r>
              <w:tab/>
            </w:r>
            <w:r>
              <w:tab/>
              <w:t>-</w:t>
            </w:r>
            <w:r>
              <w:tab/>
              <w:t xml:space="preserve">for </w:t>
            </w:r>
            <w:r>
              <w:t>fitting to or equipping such ships, boats or other vessels;</w:t>
            </w:r>
          </w:p>
          <w:p w14:paraId="5910769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7695" w14:textId="77777777" w:rsidR="00E546F5" w:rsidRDefault="00951CE2">
            <w:pPr>
              <w:pStyle w:val="Tier5Bullet"/>
            </w:pPr>
            <w:r>
              <w:tab/>
            </w:r>
            <w:r>
              <w:tab/>
            </w:r>
            <w:r>
              <w:tab/>
            </w:r>
            <w:r>
              <w:tab/>
              <w:t>-</w:t>
            </w:r>
            <w:r>
              <w:tab/>
              <w:t>for equipping the above platforms;</w:t>
            </w:r>
          </w:p>
          <w:p w14:paraId="5910769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97" w14:textId="77777777" w:rsidR="00E546F5" w:rsidRDefault="00951CE2">
            <w:pPr>
              <w:pStyle w:val="NormalinTable"/>
            </w:pPr>
            <w:r>
              <w:t>0.0%</w:t>
            </w:r>
          </w:p>
        </w:tc>
      </w:tr>
      <w:tr w:rsidR="00E546F5" w14:paraId="591076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699" w14:textId="77777777" w:rsidR="00E546F5" w:rsidRDefault="00951CE2">
            <w:pPr>
              <w:pStyle w:val="NormalinTable"/>
            </w:pPr>
            <w:r>
              <w:rPr>
                <w:color w:val="000000"/>
                <w:szCs w:val="16"/>
              </w:rPr>
              <w:t>8483405920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9A" w14:textId="77777777" w:rsidR="00E546F5" w:rsidRDefault="00951CE2">
            <w:pPr>
              <w:pStyle w:val="Tier1"/>
            </w:pPr>
            <w:r>
              <w:rPr>
                <w:color w:val="000000"/>
                <w:szCs w:val="16"/>
              </w:rPr>
              <w:t xml:space="preserve">Transmission shafts (including cam shafts and crank shafts) and cranks; bearing housings </w:t>
            </w:r>
            <w:r>
              <w:rPr>
                <w:color w:val="000000"/>
                <w:szCs w:val="16"/>
              </w:rPr>
              <w:t>and plain shaft bearings; gears and gearing; ball or roller screws; gear boxes and other speed changers, including torque converters; flywheels and pulleys, including pulley blocks; clutches and shaft couplings (including universal joints)</w:t>
            </w:r>
            <w:r>
              <w:rPr>
                <w:color w:val="000000"/>
                <w:szCs w:val="16"/>
              </w:rPr>
              <w:br/>
            </w:r>
            <w:r>
              <w:rPr>
                <w:color w:val="000000"/>
                <w:szCs w:val="16"/>
              </w:rPr>
              <w:t>- Gears and gear</w:t>
            </w:r>
            <w:r>
              <w:rPr>
                <w:color w:val="000000"/>
                <w:szCs w:val="16"/>
              </w:rPr>
              <w:t>ing, other than toothed wheels, chain sprockets and other transmission elements presented separately; ball or roller screws; gear boxes and other speed changers, including torque converters</w:t>
            </w:r>
            <w:r>
              <w:rPr>
                <w:color w:val="000000"/>
                <w:szCs w:val="16"/>
              </w:rPr>
              <w:br/>
            </w:r>
            <w:r>
              <w:rPr>
                <w:color w:val="000000"/>
                <w:szCs w:val="16"/>
              </w:rPr>
              <w:t>- - Gear boxes and other speed changers</w:t>
            </w:r>
            <w:r>
              <w:rPr>
                <w:color w:val="000000"/>
                <w:szCs w:val="16"/>
              </w:rPr>
              <w:br/>
            </w:r>
            <w:r>
              <w:rPr>
                <w:color w:val="000000"/>
                <w:szCs w:val="16"/>
              </w:rPr>
              <w:t>- - - Other</w:t>
            </w:r>
            <w:r>
              <w:rPr>
                <w:color w:val="000000"/>
                <w:szCs w:val="16"/>
              </w:rPr>
              <w:br/>
            </w:r>
            <w:r>
              <w:rPr>
                <w:color w:val="000000"/>
                <w:szCs w:val="16"/>
              </w:rPr>
              <w:t>- - - - Hydros</w:t>
            </w:r>
            <w:r>
              <w:rPr>
                <w:color w:val="000000"/>
                <w:szCs w:val="16"/>
              </w:rPr>
              <w:t>tatic speed changer, having a hydro pump and a differential with wheel axle, for use in the manufacture of self-propelled lawnmowers with a seat of subheading 8433|11|51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9B" w14:textId="77777777" w:rsidR="00E546F5" w:rsidRDefault="00951CE2">
            <w:pPr>
              <w:pStyle w:val="NormalinTable"/>
            </w:pPr>
            <w:r>
              <w:t>0.0%</w:t>
            </w:r>
          </w:p>
        </w:tc>
      </w:tr>
      <w:tr w:rsidR="00E546F5" w14:paraId="591076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9D" w14:textId="77777777" w:rsidR="00E546F5" w:rsidRDefault="00951CE2">
            <w:pPr>
              <w:pStyle w:val="NormalinTable"/>
            </w:pPr>
            <w:r>
              <w:t>8483405990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9E" w14:textId="77777777" w:rsidR="00E546F5" w:rsidRDefault="00951CE2">
            <w:pPr>
              <w:pStyle w:val="Tier1"/>
            </w:pPr>
            <w:r>
              <w:t xml:space="preserve">Transmission shafts (including cam shafts and crank shafts) and </w:t>
            </w:r>
            <w:r>
              <w:t>cranks; bearing housings and plain shaft bearings; gears and gearing; ball or roller screws; gear boxes and other speed changers, including torque converters; flywheels and pulleys, including pulley blocks; clutches and shaft couplings (including universal</w:t>
            </w:r>
            <w:r>
              <w:t xml:space="preserve"> joints)</w:t>
            </w:r>
          </w:p>
          <w:p w14:paraId="5910769F" w14:textId="77777777" w:rsidR="00E546F5" w:rsidRDefault="00951CE2">
            <w:pPr>
              <w:pStyle w:val="Tier2"/>
            </w:pPr>
            <w:r>
              <w:t>-</w:t>
            </w:r>
            <w:r>
              <w:tab/>
              <w:t>Gears and gearing, other than toothed wheels, chain sprockets and other transmission elements presented separately; ball or roller screws; gear boxes and other speed changers, including torque converters</w:t>
            </w:r>
          </w:p>
          <w:p w14:paraId="591076A0" w14:textId="77777777" w:rsidR="00E546F5" w:rsidRDefault="00951CE2">
            <w:pPr>
              <w:pStyle w:val="Tier3"/>
            </w:pPr>
            <w:r>
              <w:t>-</w:t>
            </w:r>
            <w:r>
              <w:tab/>
              <w:t>-</w:t>
            </w:r>
            <w:r>
              <w:tab/>
              <w:t>Gear boxes and other speed changers</w:t>
            </w:r>
          </w:p>
          <w:p w14:paraId="591076A1" w14:textId="77777777" w:rsidR="00E546F5" w:rsidRDefault="00951CE2">
            <w:pPr>
              <w:pStyle w:val="Tier4"/>
            </w:pPr>
            <w:r>
              <w:t>-</w:t>
            </w:r>
            <w:r>
              <w:tab/>
              <w:t>-</w:t>
            </w:r>
            <w:r>
              <w:tab/>
              <w:t>-</w:t>
            </w:r>
            <w:r>
              <w:tab/>
              <w:t>Other</w:t>
            </w:r>
          </w:p>
          <w:p w14:paraId="591076A2" w14:textId="77777777" w:rsidR="00E546F5" w:rsidRDefault="00951CE2">
            <w:pPr>
              <w:pStyle w:val="Tier5"/>
            </w:pPr>
            <w:r>
              <w:t>-</w:t>
            </w:r>
            <w:r>
              <w:tab/>
              <w:t>-</w:t>
            </w:r>
            <w:r>
              <w:tab/>
              <w:t>-</w:t>
            </w:r>
            <w:r>
              <w:tab/>
              <w:t>-</w:t>
            </w:r>
            <w:r>
              <w:tab/>
              <w:t>Other</w:t>
            </w:r>
          </w:p>
          <w:p w14:paraId="591076A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6A4" w14:textId="77777777" w:rsidR="00E546F5" w:rsidRDefault="00951CE2">
            <w:pPr>
              <w:pStyle w:val="Tier5Bullet"/>
            </w:pPr>
            <w:r>
              <w:tab/>
            </w:r>
            <w:r>
              <w:tab/>
            </w:r>
            <w:r>
              <w:tab/>
            </w:r>
            <w:r>
              <w:tab/>
              <w:t>-</w:t>
            </w:r>
            <w:r>
              <w:tab/>
              <w:t>for fitting to or equipping such ships, boats or other vessels;</w:t>
            </w:r>
          </w:p>
          <w:p w14:paraId="591076A5" w14:textId="77777777" w:rsidR="00E546F5" w:rsidRDefault="00951CE2">
            <w:pPr>
              <w:pStyle w:val="Tier5Bullet"/>
            </w:pP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76A6" w14:textId="77777777" w:rsidR="00E546F5" w:rsidRDefault="00951CE2">
            <w:pPr>
              <w:pStyle w:val="Tier5Bullet"/>
            </w:pPr>
            <w:r>
              <w:tab/>
            </w:r>
            <w:r>
              <w:tab/>
            </w:r>
            <w:r>
              <w:tab/>
            </w:r>
            <w:r>
              <w:tab/>
              <w:t>-</w:t>
            </w:r>
            <w:r>
              <w:tab/>
              <w:t xml:space="preserve">for equipping the above </w:t>
            </w:r>
            <w:r>
              <w:t>platforms;</w:t>
            </w:r>
          </w:p>
          <w:p w14:paraId="591076A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A8" w14:textId="77777777" w:rsidR="00E546F5" w:rsidRDefault="00951CE2">
            <w:pPr>
              <w:pStyle w:val="NormalinTable"/>
            </w:pPr>
            <w:r>
              <w:t>0.0%</w:t>
            </w:r>
          </w:p>
        </w:tc>
      </w:tr>
      <w:tr w:rsidR="00E546F5" w14:paraId="591076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AA" w14:textId="77777777" w:rsidR="00E546F5" w:rsidRDefault="00951CE2">
            <w:pPr>
              <w:pStyle w:val="NormalinTable"/>
            </w:pPr>
            <w:r>
              <w:t>8483409099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AB" w14:textId="77777777" w:rsidR="00E546F5" w:rsidRDefault="00951CE2">
            <w:pPr>
              <w:pStyle w:val="Tier1"/>
            </w:pPr>
            <w:r>
              <w:t>Transmission shafts (including cam shafts and crank shafts) and cranks; bearing housings and plain shaft bearings; gears and gearing; ball or roller screws</w:t>
            </w:r>
            <w:r>
              <w:t>; gear boxes and other speed changers, including torque converters; flywheels and pulleys, including pulley blocks; clutches and shaft couplings (including universal joints)</w:t>
            </w:r>
          </w:p>
          <w:p w14:paraId="591076AC" w14:textId="77777777" w:rsidR="00E546F5" w:rsidRDefault="00951CE2">
            <w:pPr>
              <w:pStyle w:val="Tier2"/>
            </w:pPr>
            <w:r>
              <w:t>-</w:t>
            </w:r>
            <w:r>
              <w:tab/>
              <w:t>Gears and gearing, other than toothed wheels, chain sprockets and other transmis</w:t>
            </w:r>
            <w:r>
              <w:t>sion elements presented separately; ball or roller screws; gear boxes and other speed changers, including torque converters</w:t>
            </w:r>
          </w:p>
          <w:p w14:paraId="591076AD" w14:textId="77777777" w:rsidR="00E546F5" w:rsidRDefault="00951CE2">
            <w:pPr>
              <w:pStyle w:val="Tier3"/>
            </w:pPr>
            <w:r>
              <w:t>-</w:t>
            </w:r>
            <w:r>
              <w:tab/>
              <w:t>-</w:t>
            </w:r>
            <w:r>
              <w:tab/>
              <w:t>Other</w:t>
            </w:r>
          </w:p>
          <w:p w14:paraId="591076AE" w14:textId="77777777" w:rsidR="00E546F5" w:rsidRDefault="00951CE2">
            <w:pPr>
              <w:pStyle w:val="Tier4"/>
            </w:pPr>
            <w:r>
              <w:t>-</w:t>
            </w:r>
            <w:r>
              <w:tab/>
              <w:t>-</w:t>
            </w:r>
            <w:r>
              <w:tab/>
              <w:t>-</w:t>
            </w:r>
            <w:r>
              <w:tab/>
              <w:t>Other</w:t>
            </w:r>
          </w:p>
          <w:p w14:paraId="591076AF" w14:textId="77777777" w:rsidR="00E546F5" w:rsidRDefault="00951CE2">
            <w:pPr>
              <w:pStyle w:val="Tier5"/>
            </w:pPr>
            <w:r>
              <w:t>-</w:t>
            </w:r>
            <w:r>
              <w:tab/>
              <w:t>-</w:t>
            </w:r>
            <w:r>
              <w:tab/>
              <w:t>-</w:t>
            </w:r>
            <w:r>
              <w:tab/>
              <w:t>-</w:t>
            </w:r>
            <w:r>
              <w:tab/>
              <w:t>Other</w:t>
            </w:r>
          </w:p>
          <w:p w14:paraId="591076B0"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76B1" w14:textId="77777777" w:rsidR="00E546F5" w:rsidRDefault="00951CE2">
            <w:pPr>
              <w:pStyle w:val="Tier5Bullet"/>
            </w:pPr>
            <w:r>
              <w:tab/>
            </w:r>
            <w:r>
              <w:tab/>
            </w:r>
            <w:r>
              <w:tab/>
            </w:r>
            <w:r>
              <w:tab/>
              <w:t>-</w:t>
            </w:r>
            <w:r>
              <w:tab/>
              <w:t>for fitting to or equipping such ships, boats or other vessels;</w:t>
            </w:r>
          </w:p>
          <w:p w14:paraId="591076B2"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76B3" w14:textId="77777777" w:rsidR="00E546F5" w:rsidRDefault="00951CE2">
            <w:pPr>
              <w:pStyle w:val="Tier5Bullet"/>
            </w:pPr>
            <w:r>
              <w:tab/>
            </w:r>
            <w:r>
              <w:tab/>
            </w:r>
            <w:r>
              <w:tab/>
            </w:r>
            <w:r>
              <w:tab/>
              <w:t>-</w:t>
            </w:r>
            <w:r>
              <w:tab/>
              <w:t>for equipping the above platforms;</w:t>
            </w:r>
          </w:p>
          <w:p w14:paraId="591076B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B5" w14:textId="77777777" w:rsidR="00E546F5" w:rsidRDefault="00951CE2">
            <w:pPr>
              <w:pStyle w:val="NormalinTable"/>
            </w:pPr>
            <w:r>
              <w:t>0.0%</w:t>
            </w:r>
          </w:p>
        </w:tc>
      </w:tr>
      <w:tr w:rsidR="00E546F5" w14:paraId="591076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B7" w14:textId="77777777" w:rsidR="00E546F5" w:rsidRDefault="00951CE2">
            <w:pPr>
              <w:pStyle w:val="NormalinTable"/>
            </w:pPr>
            <w:r>
              <w:t>8483502090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B8" w14:textId="77777777" w:rsidR="00E546F5" w:rsidRDefault="00951CE2">
            <w:pPr>
              <w:pStyle w:val="Tier1"/>
            </w:pPr>
            <w:r>
              <w:t xml:space="preserve">Transmission shafts (including cam shafts and crank shafts) and cranks; bearing housings and plain shaft bearings; gears and gearing; ball or roller screws; gear boxes and other speed changers, including torque converters; flywheels and pulleys, including </w:t>
            </w:r>
            <w:r>
              <w:t>pulley blocks; clutches and shaft couplings (including universal joints)</w:t>
            </w:r>
          </w:p>
          <w:p w14:paraId="591076B9" w14:textId="77777777" w:rsidR="00E546F5" w:rsidRDefault="00951CE2">
            <w:pPr>
              <w:pStyle w:val="Tier2"/>
            </w:pPr>
            <w:r>
              <w:t>-</w:t>
            </w:r>
            <w:r>
              <w:tab/>
              <w:t>Flywheels and pulleys, including pulley blocks</w:t>
            </w:r>
          </w:p>
          <w:p w14:paraId="591076BA" w14:textId="77777777" w:rsidR="00E546F5" w:rsidRDefault="00951CE2">
            <w:pPr>
              <w:pStyle w:val="Tier3"/>
            </w:pPr>
            <w:r>
              <w:t>-</w:t>
            </w:r>
            <w:r>
              <w:tab/>
              <w:t>-</w:t>
            </w:r>
            <w:r>
              <w:tab/>
              <w:t>Of cast iron or cast steel</w:t>
            </w:r>
          </w:p>
          <w:p w14:paraId="591076BB" w14:textId="77777777" w:rsidR="00E546F5" w:rsidRDefault="00951CE2">
            <w:pPr>
              <w:pStyle w:val="Tier4"/>
            </w:pPr>
            <w:r>
              <w:t>-</w:t>
            </w:r>
            <w:r>
              <w:tab/>
              <w:t>-</w:t>
            </w:r>
            <w:r>
              <w:tab/>
              <w:t>-</w:t>
            </w:r>
            <w:r>
              <w:tab/>
              <w:t>Other</w:t>
            </w:r>
          </w:p>
          <w:p w14:paraId="591076BC" w14:textId="77777777" w:rsidR="00E546F5" w:rsidRDefault="00951CE2">
            <w:pPr>
              <w:pStyle w:val="Tier4Bullet"/>
            </w:pPr>
            <w:r>
              <w:tab/>
            </w:r>
            <w:r>
              <w:tab/>
            </w:r>
            <w:r>
              <w:tab/>
              <w:t>-</w:t>
            </w:r>
            <w:r>
              <w:tab/>
              <w:t>for incorporation in ships, boats or other vessels listed in Table 1, for the purposes</w:t>
            </w:r>
            <w:r>
              <w:t xml:space="preserve"> of their construction, repair, maintenance or conversion;</w:t>
            </w:r>
          </w:p>
          <w:p w14:paraId="591076BD" w14:textId="77777777" w:rsidR="00E546F5" w:rsidRDefault="00951CE2">
            <w:pPr>
              <w:pStyle w:val="Tier4Bullet"/>
            </w:pPr>
            <w:r>
              <w:tab/>
            </w:r>
            <w:r>
              <w:tab/>
            </w:r>
            <w:r>
              <w:tab/>
              <w:t>-</w:t>
            </w:r>
            <w:r>
              <w:tab/>
              <w:t>for fitting to or equipping such ships, boats or other vessels;</w:t>
            </w:r>
          </w:p>
          <w:p w14:paraId="591076BE" w14:textId="77777777" w:rsidR="00E546F5" w:rsidRDefault="00951CE2">
            <w:pPr>
              <w:pStyle w:val="Tier4Bullet"/>
            </w:pP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14:paraId="591076BF" w14:textId="77777777" w:rsidR="00E546F5" w:rsidRDefault="00951CE2">
            <w:pPr>
              <w:pStyle w:val="Tier4Bullet"/>
            </w:pPr>
            <w:r>
              <w:tab/>
            </w:r>
            <w:r>
              <w:tab/>
            </w:r>
            <w:r>
              <w:tab/>
              <w:t>-</w:t>
            </w:r>
            <w:r>
              <w:tab/>
              <w:t>for equipping the above platforms;</w:t>
            </w:r>
          </w:p>
          <w:p w14:paraId="591076C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C1" w14:textId="77777777" w:rsidR="00E546F5" w:rsidRDefault="00951CE2">
            <w:pPr>
              <w:pStyle w:val="NormalinTable"/>
            </w:pPr>
            <w:r>
              <w:t>0.0%</w:t>
            </w:r>
          </w:p>
        </w:tc>
      </w:tr>
      <w:tr w:rsidR="00E546F5" w14:paraId="591076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C3" w14:textId="77777777" w:rsidR="00E546F5" w:rsidRDefault="00951CE2">
            <w:pPr>
              <w:pStyle w:val="NormalinTable"/>
            </w:pPr>
            <w:r>
              <w:t>8483508090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C4" w14:textId="77777777" w:rsidR="00E546F5" w:rsidRDefault="00951CE2">
            <w:pPr>
              <w:pStyle w:val="Tier1"/>
            </w:pPr>
            <w:r>
              <w:t xml:space="preserve">Transmission </w:t>
            </w:r>
            <w:r>
              <w:t>shafts (including cam shafts and crank shafts) and cranks; bearing housings and plain shaft bearings; gears and gearing; ball or roller screws; gear boxes and other speed changers, including torque converters; flywheels and pulleys, including pulley blocks</w:t>
            </w:r>
            <w:r>
              <w:t>; clutches and shaft couplings (including universal joints)</w:t>
            </w:r>
          </w:p>
          <w:p w14:paraId="591076C5" w14:textId="77777777" w:rsidR="00E546F5" w:rsidRDefault="00951CE2">
            <w:pPr>
              <w:pStyle w:val="Tier2"/>
            </w:pPr>
            <w:r>
              <w:t>-</w:t>
            </w:r>
            <w:r>
              <w:tab/>
              <w:t>Flywheels and pulleys, including pulley blocks</w:t>
            </w:r>
          </w:p>
          <w:p w14:paraId="591076C6" w14:textId="77777777" w:rsidR="00E546F5" w:rsidRDefault="00951CE2">
            <w:pPr>
              <w:pStyle w:val="Tier3"/>
            </w:pPr>
            <w:r>
              <w:t>-</w:t>
            </w:r>
            <w:r>
              <w:tab/>
              <w:t>-</w:t>
            </w:r>
            <w:r>
              <w:tab/>
              <w:t>Other</w:t>
            </w:r>
          </w:p>
          <w:p w14:paraId="591076C7" w14:textId="77777777" w:rsidR="00E546F5" w:rsidRDefault="00951CE2">
            <w:pPr>
              <w:pStyle w:val="Tier4"/>
            </w:pPr>
            <w:r>
              <w:t>-</w:t>
            </w:r>
            <w:r>
              <w:tab/>
              <w:t>-</w:t>
            </w:r>
            <w:r>
              <w:tab/>
              <w:t>-</w:t>
            </w:r>
            <w:r>
              <w:tab/>
              <w:t>Other</w:t>
            </w:r>
          </w:p>
          <w:p w14:paraId="591076C8" w14:textId="77777777" w:rsidR="00E546F5" w:rsidRDefault="00951CE2">
            <w:pPr>
              <w:pStyle w:val="Tier4Bullet"/>
            </w:pPr>
            <w:r>
              <w:tab/>
            </w:r>
            <w:r>
              <w:tab/>
            </w:r>
            <w:r>
              <w:tab/>
              <w:t>-</w:t>
            </w:r>
            <w:r>
              <w:tab/>
              <w:t>for incorporation in ships, boats or other vessels listed in Table 1, for the purposes of their construction, repair, ma</w:t>
            </w:r>
            <w:r>
              <w:t>intenance or conversion;</w:t>
            </w:r>
          </w:p>
          <w:p w14:paraId="591076C9" w14:textId="77777777" w:rsidR="00E546F5" w:rsidRDefault="00951CE2">
            <w:pPr>
              <w:pStyle w:val="Tier4Bullet"/>
            </w:pPr>
            <w:r>
              <w:tab/>
            </w:r>
            <w:r>
              <w:tab/>
            </w:r>
            <w:r>
              <w:tab/>
              <w:t>-</w:t>
            </w:r>
            <w:r>
              <w:tab/>
              <w:t>for fitting to or equipping such ships, boats or other vessels;</w:t>
            </w:r>
          </w:p>
          <w:p w14:paraId="591076C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76CB" w14:textId="77777777" w:rsidR="00E546F5" w:rsidRDefault="00951CE2">
            <w:pPr>
              <w:pStyle w:val="Tier4Bullet"/>
            </w:pPr>
            <w:r>
              <w:tab/>
            </w:r>
            <w:r>
              <w:tab/>
            </w:r>
            <w:r>
              <w:tab/>
              <w:t>-</w:t>
            </w:r>
            <w:r>
              <w:tab/>
              <w:t>for equipping the above platforms;</w:t>
            </w:r>
          </w:p>
          <w:p w14:paraId="591076C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CD" w14:textId="77777777" w:rsidR="00E546F5" w:rsidRDefault="00951CE2">
            <w:pPr>
              <w:pStyle w:val="NormalinTable"/>
            </w:pPr>
            <w:r>
              <w:t>0.0%</w:t>
            </w:r>
          </w:p>
        </w:tc>
      </w:tr>
      <w:tr w:rsidR="00E546F5" w14:paraId="591076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CF" w14:textId="77777777" w:rsidR="00E546F5" w:rsidRDefault="00951CE2">
            <w:pPr>
              <w:pStyle w:val="NormalinTable"/>
            </w:pPr>
            <w:r>
              <w:t>8483602090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D0" w14:textId="77777777" w:rsidR="00E546F5" w:rsidRDefault="00951CE2">
            <w:pPr>
              <w:pStyle w:val="Tier1"/>
            </w:pPr>
            <w:r>
              <w:t xml:space="preserve">Transmission shafts (including cam shafts and crank </w:t>
            </w:r>
            <w:r>
              <w:t>shafts) and cranks; bearing housings and plain shaft bearings; gears and gearing; ball or roller screws; gear boxes and other speed changers, including torque converters; flywheels and pulleys, including pulley blocks; clutches and shaft couplings (includi</w:t>
            </w:r>
            <w:r>
              <w:t>ng universal joints)</w:t>
            </w:r>
          </w:p>
          <w:p w14:paraId="591076D1" w14:textId="77777777" w:rsidR="00E546F5" w:rsidRDefault="00951CE2">
            <w:pPr>
              <w:pStyle w:val="Tier2"/>
            </w:pPr>
            <w:r>
              <w:t>-</w:t>
            </w:r>
            <w:r>
              <w:tab/>
              <w:t>Clutches and shaft couplings (including universal joints)</w:t>
            </w:r>
          </w:p>
          <w:p w14:paraId="591076D2" w14:textId="77777777" w:rsidR="00E546F5" w:rsidRDefault="00951CE2">
            <w:pPr>
              <w:pStyle w:val="Tier3"/>
            </w:pPr>
            <w:r>
              <w:t>-</w:t>
            </w:r>
            <w:r>
              <w:tab/>
              <w:t>-</w:t>
            </w:r>
            <w:r>
              <w:tab/>
              <w:t>Of cast iron or cast steel</w:t>
            </w:r>
          </w:p>
          <w:p w14:paraId="591076D3" w14:textId="77777777" w:rsidR="00E546F5" w:rsidRDefault="00951CE2">
            <w:pPr>
              <w:pStyle w:val="Tier4"/>
            </w:pPr>
            <w:r>
              <w:t>-</w:t>
            </w:r>
            <w:r>
              <w:tab/>
              <w:t>-</w:t>
            </w:r>
            <w:r>
              <w:tab/>
              <w:t>-</w:t>
            </w:r>
            <w:r>
              <w:tab/>
              <w:t>Other</w:t>
            </w:r>
          </w:p>
          <w:p w14:paraId="591076D4"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76D5" w14:textId="77777777" w:rsidR="00E546F5" w:rsidRDefault="00951CE2">
            <w:pPr>
              <w:pStyle w:val="Tier4Bullet"/>
            </w:pPr>
            <w:r>
              <w:tab/>
            </w:r>
            <w:r>
              <w:tab/>
            </w:r>
            <w:r>
              <w:tab/>
              <w:t>-</w:t>
            </w:r>
            <w:r>
              <w:tab/>
              <w:t>for fitting to or equipping such ships, boats or other vessels;</w:t>
            </w:r>
          </w:p>
          <w:p w14:paraId="591076D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76D7" w14:textId="77777777" w:rsidR="00E546F5" w:rsidRDefault="00951CE2">
            <w:pPr>
              <w:pStyle w:val="Tier4Bullet"/>
            </w:pPr>
            <w:r>
              <w:tab/>
            </w:r>
            <w:r>
              <w:tab/>
            </w:r>
            <w:r>
              <w:tab/>
              <w:t>-</w:t>
            </w:r>
            <w:r>
              <w:tab/>
              <w:t>for equipping the above platforms;</w:t>
            </w:r>
          </w:p>
          <w:p w14:paraId="591076D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D9" w14:textId="77777777" w:rsidR="00E546F5" w:rsidRDefault="00951CE2">
            <w:pPr>
              <w:pStyle w:val="NormalinTable"/>
            </w:pPr>
            <w:r>
              <w:t>0.0%</w:t>
            </w:r>
          </w:p>
        </w:tc>
      </w:tr>
      <w:tr w:rsidR="00E546F5" w14:paraId="591076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DB" w14:textId="77777777" w:rsidR="00E546F5" w:rsidRDefault="00951CE2">
            <w:pPr>
              <w:pStyle w:val="NormalinTable"/>
            </w:pPr>
            <w:r>
              <w:t>8483608090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DC" w14:textId="77777777" w:rsidR="00E546F5" w:rsidRDefault="00951CE2">
            <w:pPr>
              <w:pStyle w:val="Tier1"/>
            </w:pPr>
            <w:r>
              <w:t>Transmission shafts (including cam shafts and crank shaf</w:t>
            </w:r>
            <w:r>
              <w:t>ts) and cranks; bearing housings and plain shaft bearings; gears and gearing; ball or roller screws; gear boxes and other speed changers, including torque converters; flywheels and pulleys, including pulley blocks; clutches and shaft couplings (including u</w:t>
            </w:r>
            <w:r>
              <w:t>niversal joints)</w:t>
            </w:r>
          </w:p>
          <w:p w14:paraId="591076DD" w14:textId="77777777" w:rsidR="00E546F5" w:rsidRDefault="00951CE2">
            <w:pPr>
              <w:pStyle w:val="Tier2"/>
            </w:pPr>
            <w:r>
              <w:t>-</w:t>
            </w:r>
            <w:r>
              <w:tab/>
              <w:t>Clutches and shaft couplings (including universal joints)</w:t>
            </w:r>
          </w:p>
          <w:p w14:paraId="591076DE" w14:textId="77777777" w:rsidR="00E546F5" w:rsidRDefault="00951CE2">
            <w:pPr>
              <w:pStyle w:val="Tier3"/>
            </w:pPr>
            <w:r>
              <w:t>-</w:t>
            </w:r>
            <w:r>
              <w:tab/>
              <w:t>-</w:t>
            </w:r>
            <w:r>
              <w:tab/>
              <w:t>Other</w:t>
            </w:r>
          </w:p>
          <w:p w14:paraId="591076DF" w14:textId="77777777" w:rsidR="00E546F5" w:rsidRDefault="00951CE2">
            <w:pPr>
              <w:pStyle w:val="Tier4"/>
            </w:pPr>
            <w:r>
              <w:t>-</w:t>
            </w:r>
            <w:r>
              <w:tab/>
              <w:t>-</w:t>
            </w:r>
            <w:r>
              <w:tab/>
              <w:t>-</w:t>
            </w:r>
            <w:r>
              <w:tab/>
              <w:t>Other</w:t>
            </w:r>
          </w:p>
          <w:p w14:paraId="591076E0"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76E1" w14:textId="77777777" w:rsidR="00E546F5" w:rsidRDefault="00951CE2">
            <w:pPr>
              <w:pStyle w:val="Tier4Bullet"/>
            </w:pPr>
            <w:r>
              <w:tab/>
            </w:r>
            <w:r>
              <w:tab/>
            </w:r>
            <w:r>
              <w:tab/>
              <w:t>-</w:t>
            </w:r>
            <w:r>
              <w:tab/>
              <w:t>for fitting to or equipping such ships, boats or other vessels;</w:t>
            </w:r>
          </w:p>
          <w:p w14:paraId="591076E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76E3" w14:textId="77777777" w:rsidR="00E546F5" w:rsidRDefault="00951CE2">
            <w:pPr>
              <w:pStyle w:val="Tier4Bullet"/>
            </w:pPr>
            <w:r>
              <w:tab/>
            </w:r>
            <w:r>
              <w:tab/>
            </w:r>
            <w:r>
              <w:tab/>
              <w:t>-</w:t>
            </w:r>
            <w:r>
              <w:tab/>
              <w:t>for equipping the above platforms;</w:t>
            </w:r>
          </w:p>
          <w:p w14:paraId="591076E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E5" w14:textId="77777777" w:rsidR="00E546F5" w:rsidRDefault="00951CE2">
            <w:pPr>
              <w:pStyle w:val="NormalinTable"/>
            </w:pPr>
            <w:r>
              <w:t>0.0%</w:t>
            </w:r>
          </w:p>
        </w:tc>
      </w:tr>
      <w:tr w:rsidR="00E546F5" w14:paraId="591076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E7" w14:textId="77777777" w:rsidR="00E546F5" w:rsidRDefault="00951CE2">
            <w:pPr>
              <w:pStyle w:val="NormalinTable"/>
            </w:pPr>
            <w:r>
              <w:t>8483902090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E8" w14:textId="77777777" w:rsidR="00E546F5" w:rsidRDefault="00951CE2">
            <w:pPr>
              <w:pStyle w:val="Tier1"/>
            </w:pPr>
            <w:r>
              <w:t xml:space="preserve">Transmission shafts (including cam shafts and crank shafts) and </w:t>
            </w:r>
            <w:r>
              <w:t>cranks; bearing housings and plain shaft bearings; gears and gearing; ball or roller screws; gear boxes and other speed changers, including torque converters; flywheels and pulleys, including pulley blocks; clutches and shaft couplings (including universal</w:t>
            </w:r>
            <w:r>
              <w:t xml:space="preserve"> joints)</w:t>
            </w:r>
          </w:p>
          <w:p w14:paraId="591076E9" w14:textId="77777777" w:rsidR="00E546F5" w:rsidRDefault="00951CE2">
            <w:pPr>
              <w:pStyle w:val="Tier2"/>
            </w:pPr>
            <w:r>
              <w:t>-</w:t>
            </w:r>
            <w:r>
              <w:tab/>
              <w:t>Toothed wheels, chain sprockets and other transmission elements presented separately; parts</w:t>
            </w:r>
          </w:p>
          <w:p w14:paraId="591076EA" w14:textId="77777777" w:rsidR="00E546F5" w:rsidRDefault="00951CE2">
            <w:pPr>
              <w:pStyle w:val="Tier3"/>
            </w:pPr>
            <w:r>
              <w:t>-</w:t>
            </w:r>
            <w:r>
              <w:tab/>
              <w:t>-</w:t>
            </w:r>
            <w:r>
              <w:tab/>
              <w:t>Parts of bearing housings</w:t>
            </w:r>
          </w:p>
          <w:p w14:paraId="591076EB" w14:textId="77777777" w:rsidR="00E546F5" w:rsidRDefault="00951CE2">
            <w:pPr>
              <w:pStyle w:val="Tier4"/>
            </w:pPr>
            <w:r>
              <w:t>-</w:t>
            </w:r>
            <w:r>
              <w:tab/>
              <w:t>-</w:t>
            </w:r>
            <w:r>
              <w:tab/>
              <w:t>-</w:t>
            </w:r>
            <w:r>
              <w:tab/>
              <w:t>Other</w:t>
            </w:r>
          </w:p>
          <w:p w14:paraId="591076EC" w14:textId="77777777" w:rsidR="00E546F5" w:rsidRDefault="00951CE2">
            <w:pPr>
              <w:pStyle w:val="Tier4Bullet"/>
            </w:pPr>
            <w:r>
              <w:tab/>
            </w:r>
            <w:r>
              <w:tab/>
            </w:r>
            <w:r>
              <w:tab/>
              <w:t>-</w:t>
            </w:r>
            <w:r>
              <w:tab/>
              <w:t>for incorporation in ships, boats or other vessels listed in Table 1, for the purposes of their constructi</w:t>
            </w:r>
            <w:r>
              <w:t>on, repair, maintenance or conversion;</w:t>
            </w:r>
          </w:p>
          <w:p w14:paraId="591076ED" w14:textId="77777777" w:rsidR="00E546F5" w:rsidRDefault="00951CE2">
            <w:pPr>
              <w:pStyle w:val="Tier4Bullet"/>
            </w:pPr>
            <w:r>
              <w:tab/>
            </w:r>
            <w:r>
              <w:tab/>
            </w:r>
            <w:r>
              <w:tab/>
              <w:t>-</w:t>
            </w:r>
            <w:r>
              <w:tab/>
              <w:t>for fitting to or equipping such ships, boats or other vessels;</w:t>
            </w:r>
          </w:p>
          <w:p w14:paraId="591076EE" w14:textId="77777777" w:rsidR="00E546F5" w:rsidRDefault="00951CE2">
            <w:pPr>
              <w:pStyle w:val="Tier4Bullet"/>
            </w:pP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14:paraId="591076EF" w14:textId="77777777" w:rsidR="00E546F5" w:rsidRDefault="00951CE2">
            <w:pPr>
              <w:pStyle w:val="Tier4Bullet"/>
            </w:pPr>
            <w:r>
              <w:tab/>
            </w:r>
            <w:r>
              <w:tab/>
            </w:r>
            <w:r>
              <w:tab/>
              <w:t>-</w:t>
            </w:r>
            <w:r>
              <w:tab/>
              <w:t>for equipping the above platforms;</w:t>
            </w:r>
          </w:p>
          <w:p w14:paraId="591076F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F1" w14:textId="77777777" w:rsidR="00E546F5" w:rsidRDefault="00951CE2">
            <w:pPr>
              <w:pStyle w:val="NormalinTable"/>
            </w:pPr>
            <w:r>
              <w:t>0.0%</w:t>
            </w:r>
          </w:p>
        </w:tc>
      </w:tr>
      <w:tr w:rsidR="00E546F5" w14:paraId="591076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6F3" w14:textId="77777777" w:rsidR="00E546F5" w:rsidRDefault="00951CE2">
            <w:pPr>
              <w:pStyle w:val="NormalinTable"/>
            </w:pPr>
            <w:r>
              <w:t>8483908190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6F4" w14:textId="77777777" w:rsidR="00E546F5" w:rsidRDefault="00951CE2">
            <w:pPr>
              <w:pStyle w:val="Tier1"/>
            </w:pPr>
            <w:r>
              <w:t xml:space="preserve">Transmission shafts (including cam </w:t>
            </w:r>
            <w:r>
              <w:t>shafts and crank shafts) and cranks; bearing housings and plain shaft bearings; gears and gearing; ball or roller screws; gear boxes and other speed changers, including torque converters; flywheels and pulleys, including pulley blocks; clutches and shaft c</w:t>
            </w:r>
            <w:r>
              <w:t>ouplings (including universal joints)</w:t>
            </w:r>
          </w:p>
          <w:p w14:paraId="591076F5" w14:textId="77777777" w:rsidR="00E546F5" w:rsidRDefault="00951CE2">
            <w:pPr>
              <w:pStyle w:val="Tier2"/>
            </w:pPr>
            <w:r>
              <w:t>-</w:t>
            </w:r>
            <w:r>
              <w:tab/>
              <w:t>Toothed wheels, chain sprockets and other transmission elements presented separately; parts</w:t>
            </w:r>
          </w:p>
          <w:p w14:paraId="591076F6" w14:textId="77777777" w:rsidR="00E546F5" w:rsidRDefault="00951CE2">
            <w:pPr>
              <w:pStyle w:val="Tier3"/>
            </w:pPr>
            <w:r>
              <w:t>-</w:t>
            </w:r>
            <w:r>
              <w:tab/>
              <w:t>-</w:t>
            </w:r>
            <w:r>
              <w:tab/>
              <w:t>Other</w:t>
            </w:r>
          </w:p>
          <w:p w14:paraId="591076F7" w14:textId="77777777" w:rsidR="00E546F5" w:rsidRDefault="00951CE2">
            <w:pPr>
              <w:pStyle w:val="Tier4"/>
            </w:pPr>
            <w:r>
              <w:t>-</w:t>
            </w:r>
            <w:r>
              <w:tab/>
              <w:t>-</w:t>
            </w:r>
            <w:r>
              <w:tab/>
              <w:t>-</w:t>
            </w:r>
            <w:r>
              <w:tab/>
              <w:t>Of cast iron or cast steel</w:t>
            </w:r>
          </w:p>
          <w:p w14:paraId="591076F8" w14:textId="77777777" w:rsidR="00E546F5" w:rsidRDefault="00951CE2">
            <w:pPr>
              <w:pStyle w:val="Tier5"/>
            </w:pPr>
            <w:r>
              <w:t>-</w:t>
            </w:r>
            <w:r>
              <w:tab/>
              <w:t>-</w:t>
            </w:r>
            <w:r>
              <w:tab/>
              <w:t>-</w:t>
            </w:r>
            <w:r>
              <w:tab/>
              <w:t>-</w:t>
            </w:r>
            <w:r>
              <w:tab/>
              <w:t>Other</w:t>
            </w:r>
          </w:p>
          <w:p w14:paraId="591076F9"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76FA" w14:textId="77777777" w:rsidR="00E546F5" w:rsidRDefault="00951CE2">
            <w:pPr>
              <w:pStyle w:val="Tier5Bullet"/>
            </w:pPr>
            <w:r>
              <w:tab/>
            </w:r>
            <w:r>
              <w:tab/>
            </w:r>
            <w:r>
              <w:tab/>
            </w:r>
            <w:r>
              <w:tab/>
              <w:t>-</w:t>
            </w:r>
            <w:r>
              <w:tab/>
              <w:t>for fitting to or equipping such ships, boats or other vessels;</w:t>
            </w:r>
          </w:p>
          <w:p w14:paraId="591076FB"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76FC" w14:textId="77777777" w:rsidR="00E546F5" w:rsidRDefault="00951CE2">
            <w:pPr>
              <w:pStyle w:val="Tier5Bullet"/>
            </w:pPr>
            <w:r>
              <w:tab/>
            </w:r>
            <w:r>
              <w:tab/>
            </w:r>
            <w:r>
              <w:tab/>
            </w:r>
            <w:r>
              <w:tab/>
              <w:t>-</w:t>
            </w:r>
            <w:r>
              <w:tab/>
              <w:t>for equipping the above platforms;</w:t>
            </w:r>
          </w:p>
          <w:p w14:paraId="591076FD"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6FE" w14:textId="77777777" w:rsidR="00E546F5" w:rsidRDefault="00951CE2">
            <w:pPr>
              <w:pStyle w:val="NormalinTable"/>
            </w:pPr>
            <w:r>
              <w:t>0.0%</w:t>
            </w:r>
          </w:p>
        </w:tc>
      </w:tr>
      <w:tr w:rsidR="00E546F5" w14:paraId="591077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00" w14:textId="77777777" w:rsidR="00E546F5" w:rsidRDefault="00951CE2">
            <w:pPr>
              <w:pStyle w:val="NormalinTable"/>
            </w:pPr>
            <w:r>
              <w:t>8483908990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01" w14:textId="77777777" w:rsidR="00E546F5" w:rsidRDefault="00951CE2">
            <w:pPr>
              <w:pStyle w:val="Tier1"/>
            </w:pPr>
            <w:r>
              <w:t xml:space="preserve">Transmission shafts (including cam shafts and crank shafts) and cranks; bearing housings and plain shaft bearings; gears and gearing; ball or roller screws; gear boxes and other speed changers, including torque converters; flywheels and </w:t>
            </w:r>
            <w:r>
              <w:t>pulleys, including pulley blocks; clutches and shaft couplings (including universal joints)</w:t>
            </w:r>
          </w:p>
          <w:p w14:paraId="59107702" w14:textId="77777777" w:rsidR="00E546F5" w:rsidRDefault="00951CE2">
            <w:pPr>
              <w:pStyle w:val="Tier2"/>
            </w:pPr>
            <w:r>
              <w:t>-</w:t>
            </w:r>
            <w:r>
              <w:tab/>
              <w:t>Toothed wheels, chain sprockets and other transmission elements presented separately; parts</w:t>
            </w:r>
          </w:p>
          <w:p w14:paraId="59107703" w14:textId="77777777" w:rsidR="00E546F5" w:rsidRDefault="00951CE2">
            <w:pPr>
              <w:pStyle w:val="Tier3"/>
            </w:pPr>
            <w:r>
              <w:t>-</w:t>
            </w:r>
            <w:r>
              <w:tab/>
              <w:t>-</w:t>
            </w:r>
            <w:r>
              <w:tab/>
              <w:t>Other</w:t>
            </w:r>
          </w:p>
          <w:p w14:paraId="59107704" w14:textId="77777777" w:rsidR="00E546F5" w:rsidRDefault="00951CE2">
            <w:pPr>
              <w:pStyle w:val="Tier4"/>
            </w:pPr>
            <w:r>
              <w:t>-</w:t>
            </w:r>
            <w:r>
              <w:tab/>
              <w:t>-</w:t>
            </w:r>
            <w:r>
              <w:tab/>
              <w:t>-</w:t>
            </w:r>
            <w:r>
              <w:tab/>
              <w:t>Other</w:t>
            </w:r>
          </w:p>
          <w:p w14:paraId="59107705" w14:textId="77777777" w:rsidR="00E546F5" w:rsidRDefault="00951CE2">
            <w:pPr>
              <w:pStyle w:val="Tier5"/>
            </w:pPr>
            <w:r>
              <w:t>-</w:t>
            </w:r>
            <w:r>
              <w:tab/>
              <w:t>-</w:t>
            </w:r>
            <w:r>
              <w:tab/>
              <w:t>-</w:t>
            </w:r>
            <w:r>
              <w:tab/>
              <w:t>-</w:t>
            </w:r>
            <w:r>
              <w:tab/>
              <w:t>Other</w:t>
            </w:r>
          </w:p>
          <w:p w14:paraId="59107706"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7707" w14:textId="77777777" w:rsidR="00E546F5" w:rsidRDefault="00951CE2">
            <w:pPr>
              <w:pStyle w:val="Tier5Bullet"/>
            </w:pPr>
            <w:r>
              <w:tab/>
            </w:r>
            <w:r>
              <w:tab/>
            </w:r>
            <w:r>
              <w:tab/>
            </w:r>
            <w:r>
              <w:tab/>
              <w:t>-</w:t>
            </w:r>
            <w:r>
              <w:tab/>
              <w:t>for fitting to or equipping such ships, boats or other vessels;</w:t>
            </w:r>
          </w:p>
          <w:p w14:paraId="59107708"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7709" w14:textId="77777777" w:rsidR="00E546F5" w:rsidRDefault="00951CE2">
            <w:pPr>
              <w:pStyle w:val="Tier5Bullet"/>
            </w:pPr>
            <w:r>
              <w:tab/>
            </w:r>
            <w:r>
              <w:tab/>
            </w:r>
            <w:r>
              <w:tab/>
            </w:r>
            <w:r>
              <w:tab/>
              <w:t>-</w:t>
            </w:r>
            <w:r>
              <w:tab/>
              <w:t>for equipping the above platforms;</w:t>
            </w:r>
          </w:p>
          <w:p w14:paraId="5910770A"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0B" w14:textId="77777777" w:rsidR="00E546F5" w:rsidRDefault="00951CE2">
            <w:pPr>
              <w:pStyle w:val="NormalinTable"/>
            </w:pPr>
            <w:r>
              <w:t>0.0%</w:t>
            </w:r>
          </w:p>
        </w:tc>
      </w:tr>
      <w:tr w:rsidR="00E546F5" w14:paraId="591077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0D" w14:textId="77777777" w:rsidR="00E546F5" w:rsidRDefault="00951CE2">
            <w:pPr>
              <w:pStyle w:val="NormalinTable"/>
            </w:pPr>
            <w:r>
              <w:t>8484100090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0E" w14:textId="77777777" w:rsidR="00E546F5" w:rsidRDefault="00951CE2">
            <w:pPr>
              <w:pStyle w:val="Tier1"/>
            </w:pPr>
            <w:r>
              <w:t xml:space="preserve">Gaskets and similar joints of metal sheeting combined with other material or of two or more layers of metal; sets or assortments of gaskets and similar joints, dissimilar in </w:t>
            </w:r>
            <w:r>
              <w:t>composition, put up in pouches, envelopes or similar packings; mechanical seals</w:t>
            </w:r>
          </w:p>
          <w:p w14:paraId="5910770F" w14:textId="77777777" w:rsidR="00E546F5" w:rsidRDefault="00951CE2">
            <w:pPr>
              <w:pStyle w:val="Tier2"/>
            </w:pPr>
            <w:r>
              <w:t>-</w:t>
            </w:r>
            <w:r>
              <w:tab/>
              <w:t>Gaskets and similar joints of metal sheeting combined with other material or of two or more layers of metal</w:t>
            </w:r>
          </w:p>
          <w:p w14:paraId="59107710" w14:textId="77777777" w:rsidR="00E546F5" w:rsidRDefault="00951CE2">
            <w:pPr>
              <w:pStyle w:val="Tier3"/>
            </w:pPr>
            <w:r>
              <w:t>-</w:t>
            </w:r>
            <w:r>
              <w:tab/>
              <w:t>-</w:t>
            </w:r>
            <w:r>
              <w:tab/>
              <w:t>Other</w:t>
            </w:r>
          </w:p>
          <w:p w14:paraId="59107711" w14:textId="77777777" w:rsidR="00E546F5" w:rsidRDefault="00951CE2">
            <w:pPr>
              <w:pStyle w:val="Tier3Bullet"/>
            </w:pPr>
            <w:r>
              <w:tab/>
            </w:r>
            <w:r>
              <w:tab/>
              <w:t>-</w:t>
            </w:r>
            <w:r>
              <w:tab/>
              <w:t>for incorporation in ships, boats or other vessels l</w:t>
            </w:r>
            <w:r>
              <w:t>isted in Table 1, for the purposes of their construction, repair, maintenance or conversion;</w:t>
            </w:r>
          </w:p>
          <w:p w14:paraId="59107712" w14:textId="77777777" w:rsidR="00E546F5" w:rsidRDefault="00951CE2">
            <w:pPr>
              <w:pStyle w:val="Tier3Bullet"/>
            </w:pPr>
            <w:r>
              <w:tab/>
            </w:r>
            <w:r>
              <w:tab/>
              <w:t>-</w:t>
            </w:r>
            <w:r>
              <w:tab/>
              <w:t>for fitting to or equipping such ships, boats or other vessels;</w:t>
            </w:r>
          </w:p>
          <w:p w14:paraId="59107713" w14:textId="77777777" w:rsidR="00E546F5" w:rsidRDefault="00951CE2">
            <w:pPr>
              <w:pStyle w:val="Tier3Bullet"/>
            </w:pP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14:paraId="59107714" w14:textId="77777777" w:rsidR="00E546F5" w:rsidRDefault="00951CE2">
            <w:pPr>
              <w:pStyle w:val="Tier3Bullet"/>
            </w:pPr>
            <w:r>
              <w:tab/>
            </w:r>
            <w:r>
              <w:tab/>
              <w:t>-</w:t>
            </w:r>
            <w:r>
              <w:tab/>
              <w:t>for equipping the above platforms;</w:t>
            </w:r>
          </w:p>
          <w:p w14:paraId="5910771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16" w14:textId="77777777" w:rsidR="00E546F5" w:rsidRDefault="00951CE2">
            <w:pPr>
              <w:pStyle w:val="NormalinTable"/>
            </w:pPr>
            <w:r>
              <w:t>0.0%</w:t>
            </w:r>
          </w:p>
        </w:tc>
      </w:tr>
      <w:tr w:rsidR="00E546F5" w14:paraId="5910772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18" w14:textId="77777777" w:rsidR="00E546F5" w:rsidRDefault="00951CE2">
            <w:pPr>
              <w:pStyle w:val="NormalinTable"/>
            </w:pPr>
            <w:r>
              <w:t>8484900090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19" w14:textId="77777777" w:rsidR="00E546F5" w:rsidRDefault="00951CE2">
            <w:pPr>
              <w:pStyle w:val="Tier1"/>
            </w:pPr>
            <w:r>
              <w:t>Gaskets and similar joints of metal sheeting combined with other material or of two or more layers of metal; sets or assortments of gaskets and similar joints, dissimilar in composition, put up in pouches, envelopes or similar packings; mechanic</w:t>
            </w:r>
            <w:r>
              <w:t>al seals</w:t>
            </w:r>
          </w:p>
          <w:p w14:paraId="5910771A" w14:textId="77777777" w:rsidR="00E546F5" w:rsidRDefault="00951CE2">
            <w:pPr>
              <w:pStyle w:val="Tier2"/>
            </w:pPr>
            <w:r>
              <w:t>-</w:t>
            </w:r>
            <w:r>
              <w:tab/>
              <w:t>Other</w:t>
            </w:r>
          </w:p>
          <w:p w14:paraId="5910771B" w14:textId="77777777" w:rsidR="00E546F5" w:rsidRDefault="00951CE2">
            <w:pPr>
              <w:pStyle w:val="Tier3"/>
            </w:pPr>
            <w:r>
              <w:t>-</w:t>
            </w:r>
            <w:r>
              <w:tab/>
              <w:t>-</w:t>
            </w:r>
            <w:r>
              <w:tab/>
              <w:t>Other</w:t>
            </w:r>
          </w:p>
          <w:p w14:paraId="5910771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71D" w14:textId="77777777" w:rsidR="00E546F5" w:rsidRDefault="00951CE2">
            <w:pPr>
              <w:pStyle w:val="Tier3Bullet"/>
            </w:pPr>
            <w:r>
              <w:tab/>
            </w:r>
            <w:r>
              <w:tab/>
              <w:t>-</w:t>
            </w:r>
            <w:r>
              <w:tab/>
              <w:t>for fitting to or equipping such ships, boats or other vessels;</w:t>
            </w:r>
          </w:p>
          <w:p w14:paraId="5910771E"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71F" w14:textId="77777777" w:rsidR="00E546F5" w:rsidRDefault="00951CE2">
            <w:pPr>
              <w:pStyle w:val="Tier3Bullet"/>
            </w:pPr>
            <w:r>
              <w:tab/>
            </w:r>
            <w:r>
              <w:tab/>
              <w:t>-</w:t>
            </w:r>
            <w:r>
              <w:tab/>
              <w:t>for equipping the above platfo</w:t>
            </w:r>
            <w:r>
              <w:t>rms;</w:t>
            </w:r>
          </w:p>
          <w:p w14:paraId="5910772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21" w14:textId="77777777" w:rsidR="00E546F5" w:rsidRDefault="00951CE2">
            <w:pPr>
              <w:pStyle w:val="NormalinTable"/>
            </w:pPr>
            <w:r>
              <w:t>0.0%</w:t>
            </w:r>
          </w:p>
        </w:tc>
      </w:tr>
      <w:tr w:rsidR="00E546F5" w14:paraId="591077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23" w14:textId="77777777" w:rsidR="00E546F5" w:rsidRDefault="00951CE2">
            <w:pPr>
              <w:pStyle w:val="NormalinTable"/>
            </w:pPr>
            <w:r>
              <w:t>8487100000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24" w14:textId="77777777" w:rsidR="00E546F5" w:rsidRDefault="00951CE2">
            <w:pPr>
              <w:pStyle w:val="Tier1"/>
            </w:pPr>
            <w:r>
              <w:t xml:space="preserve">Machinery parts, not containing electrical connectors, insulators, coils, contacts or other electrical features, not specified or included elsewhere in this </w:t>
            </w:r>
            <w:r>
              <w:t>chapter</w:t>
            </w:r>
          </w:p>
          <w:p w14:paraId="59107725" w14:textId="77777777" w:rsidR="00E546F5" w:rsidRDefault="00951CE2">
            <w:pPr>
              <w:pStyle w:val="Tier2"/>
            </w:pPr>
            <w:r>
              <w:t>-</w:t>
            </w:r>
            <w:r>
              <w:tab/>
              <w:t>Ships' or boats' propellers and blades therefor</w:t>
            </w:r>
          </w:p>
          <w:p w14:paraId="5910772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7727" w14:textId="77777777" w:rsidR="00E546F5" w:rsidRDefault="00951CE2">
            <w:pPr>
              <w:pStyle w:val="Tier2Bullet"/>
            </w:pPr>
            <w:r>
              <w:tab/>
              <w:t>-</w:t>
            </w:r>
            <w:r>
              <w:tab/>
              <w:t>for fitting to or equipping such ships, boats o</w:t>
            </w:r>
            <w:r>
              <w:t>r other vessels;</w:t>
            </w:r>
          </w:p>
          <w:p w14:paraId="59107728"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7729" w14:textId="77777777" w:rsidR="00E546F5" w:rsidRDefault="00951CE2">
            <w:pPr>
              <w:pStyle w:val="Tier2Bullet"/>
            </w:pPr>
            <w:r>
              <w:tab/>
              <w:t>-</w:t>
            </w:r>
            <w:r>
              <w:tab/>
              <w:t>for equ</w:t>
            </w:r>
            <w:r>
              <w:t>ipping the above platforms;</w:t>
            </w:r>
          </w:p>
          <w:p w14:paraId="5910772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2B" w14:textId="77777777" w:rsidR="00E546F5" w:rsidRDefault="00951CE2">
            <w:pPr>
              <w:pStyle w:val="NormalinTable"/>
            </w:pPr>
            <w:r>
              <w:t>0.0%</w:t>
            </w:r>
          </w:p>
        </w:tc>
      </w:tr>
      <w:tr w:rsidR="00E546F5" w14:paraId="591077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2D" w14:textId="77777777" w:rsidR="00E546F5" w:rsidRDefault="00951CE2">
            <w:pPr>
              <w:pStyle w:val="NormalinTable"/>
            </w:pPr>
            <w:r>
              <w:t>8487904010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2E" w14:textId="77777777" w:rsidR="00E546F5" w:rsidRDefault="00951CE2">
            <w:pPr>
              <w:pStyle w:val="Tier1"/>
            </w:pPr>
            <w:r>
              <w:t xml:space="preserve">Machinery parts, not containing electrical connectors, insulators, coils, contacts or other electrical features, not specified or </w:t>
            </w:r>
            <w:r>
              <w:t>included elsewhere in this chapter</w:t>
            </w:r>
          </w:p>
          <w:p w14:paraId="5910772F" w14:textId="77777777" w:rsidR="00E546F5" w:rsidRDefault="00951CE2">
            <w:pPr>
              <w:pStyle w:val="Tier2"/>
            </w:pPr>
            <w:r>
              <w:t>-</w:t>
            </w:r>
            <w:r>
              <w:tab/>
              <w:t>Other</w:t>
            </w:r>
          </w:p>
          <w:p w14:paraId="59107730" w14:textId="77777777" w:rsidR="00E546F5" w:rsidRDefault="00951CE2">
            <w:pPr>
              <w:pStyle w:val="Tier3"/>
            </w:pPr>
            <w:r>
              <w:t>-</w:t>
            </w:r>
            <w:r>
              <w:tab/>
              <w:t>-</w:t>
            </w:r>
            <w:r>
              <w:tab/>
              <w:t>Of cast iron</w:t>
            </w:r>
          </w:p>
          <w:p w14:paraId="59107731" w14:textId="77777777" w:rsidR="00E546F5" w:rsidRDefault="00951CE2">
            <w:pPr>
              <w:pStyle w:val="Tier4"/>
            </w:pPr>
            <w:r>
              <w:t>-</w:t>
            </w:r>
            <w:r>
              <w:tab/>
              <w:t>-</w:t>
            </w:r>
            <w:r>
              <w:tab/>
              <w:t>-</w:t>
            </w:r>
            <w:r>
              <w:tab/>
              <w:t>For use in certain types of aircraft</w:t>
            </w:r>
          </w:p>
          <w:p w14:paraId="59107732"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w:t>
            </w:r>
            <w:r>
              <w:t xml:space="preserve">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33" w14:textId="77777777" w:rsidR="00E546F5" w:rsidRDefault="00951CE2">
            <w:pPr>
              <w:pStyle w:val="NormalinTable"/>
            </w:pPr>
            <w:r>
              <w:t>0.0%</w:t>
            </w:r>
          </w:p>
        </w:tc>
      </w:tr>
      <w:tr w:rsidR="00E546F5" w14:paraId="591077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35" w14:textId="77777777" w:rsidR="00E546F5" w:rsidRDefault="00951CE2">
            <w:pPr>
              <w:pStyle w:val="NormalinTable"/>
            </w:pPr>
            <w:r>
              <w:t>8487904090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36" w14:textId="77777777" w:rsidR="00E546F5" w:rsidRDefault="00951CE2">
            <w:pPr>
              <w:pStyle w:val="Tier1"/>
            </w:pPr>
            <w:r>
              <w:t>Machinery parts, not containing electrical connectors, insulators, coils, contacts or other electrical features, not specified or included elsewhere in this chapter</w:t>
            </w:r>
          </w:p>
          <w:p w14:paraId="59107737" w14:textId="77777777" w:rsidR="00E546F5" w:rsidRDefault="00951CE2">
            <w:pPr>
              <w:pStyle w:val="Tier2"/>
            </w:pPr>
            <w:r>
              <w:t>-</w:t>
            </w:r>
            <w:r>
              <w:tab/>
              <w:t>Other</w:t>
            </w:r>
          </w:p>
          <w:p w14:paraId="59107738" w14:textId="77777777" w:rsidR="00E546F5" w:rsidRDefault="00951CE2">
            <w:pPr>
              <w:pStyle w:val="Tier3"/>
            </w:pPr>
            <w:r>
              <w:t>-</w:t>
            </w:r>
            <w:r>
              <w:tab/>
              <w:t>-</w:t>
            </w:r>
            <w:r>
              <w:tab/>
              <w:t>Of cast iron</w:t>
            </w:r>
          </w:p>
          <w:p w14:paraId="59107739" w14:textId="77777777" w:rsidR="00E546F5" w:rsidRDefault="00951CE2">
            <w:pPr>
              <w:pStyle w:val="Tier4"/>
            </w:pPr>
            <w:r>
              <w:t>-</w:t>
            </w:r>
            <w:r>
              <w:tab/>
              <w:t>-</w:t>
            </w:r>
            <w:r>
              <w:tab/>
              <w:t>-</w:t>
            </w:r>
            <w:r>
              <w:tab/>
            </w:r>
            <w:r>
              <w:t>Other</w:t>
            </w:r>
          </w:p>
          <w:p w14:paraId="5910773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73B" w14:textId="77777777" w:rsidR="00E546F5" w:rsidRDefault="00951CE2">
            <w:pPr>
              <w:pStyle w:val="Tier4Bullet"/>
            </w:pPr>
            <w:r>
              <w:tab/>
            </w:r>
            <w:r>
              <w:tab/>
            </w:r>
            <w:r>
              <w:tab/>
              <w:t>-</w:t>
            </w:r>
            <w:r>
              <w:tab/>
              <w:t>for fitting to or equipping such ships, boats or other vessels;</w:t>
            </w:r>
          </w:p>
          <w:p w14:paraId="5910773C" w14:textId="77777777" w:rsidR="00E546F5" w:rsidRDefault="00951CE2">
            <w:pPr>
              <w:pStyle w:val="Tier4Bullet"/>
            </w:pP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773D" w14:textId="77777777" w:rsidR="00E546F5" w:rsidRDefault="00951CE2">
            <w:pPr>
              <w:pStyle w:val="Tier4Bullet"/>
            </w:pPr>
            <w:r>
              <w:tab/>
            </w:r>
            <w:r>
              <w:tab/>
            </w:r>
            <w:r>
              <w:tab/>
              <w:t>-</w:t>
            </w:r>
            <w:r>
              <w:tab/>
              <w:t>for equipping the above platforms;</w:t>
            </w:r>
          </w:p>
          <w:p w14:paraId="5910773E" w14:textId="77777777" w:rsidR="00E546F5" w:rsidRDefault="00951CE2">
            <w:pPr>
              <w:pStyle w:val="Tier4Bullet"/>
            </w:pPr>
            <w:r>
              <w:tab/>
            </w: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3F" w14:textId="77777777" w:rsidR="00E546F5" w:rsidRDefault="00951CE2">
            <w:pPr>
              <w:pStyle w:val="NormalinTable"/>
            </w:pPr>
            <w:r>
              <w:t>0.0%</w:t>
            </w:r>
          </w:p>
        </w:tc>
      </w:tr>
      <w:tr w:rsidR="00E546F5" w14:paraId="591077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41" w14:textId="77777777" w:rsidR="00E546F5" w:rsidRDefault="00951CE2">
            <w:pPr>
              <w:pStyle w:val="NormalinTable"/>
            </w:pPr>
            <w:r>
              <w:t>8487905110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42" w14:textId="77777777" w:rsidR="00E546F5" w:rsidRDefault="00951CE2">
            <w:pPr>
              <w:pStyle w:val="Tier1"/>
            </w:pPr>
            <w:r>
              <w:t>Machinery parts, not containing electrical connectors, insulators, coils, contacts or other electrical features, not specified or included elsewhere in this chapter</w:t>
            </w:r>
          </w:p>
          <w:p w14:paraId="59107743" w14:textId="77777777" w:rsidR="00E546F5" w:rsidRDefault="00951CE2">
            <w:pPr>
              <w:pStyle w:val="Tier2"/>
            </w:pPr>
            <w:r>
              <w:t>-</w:t>
            </w:r>
            <w:r>
              <w:tab/>
              <w:t>Other</w:t>
            </w:r>
          </w:p>
          <w:p w14:paraId="59107744" w14:textId="77777777" w:rsidR="00E546F5" w:rsidRDefault="00951CE2">
            <w:pPr>
              <w:pStyle w:val="Tier3"/>
            </w:pPr>
            <w:r>
              <w:t>-</w:t>
            </w:r>
            <w:r>
              <w:tab/>
              <w:t>-</w:t>
            </w:r>
            <w:r>
              <w:tab/>
              <w:t xml:space="preserve">Of </w:t>
            </w:r>
            <w:r>
              <w:t>iron or steel</w:t>
            </w:r>
          </w:p>
          <w:p w14:paraId="59107745" w14:textId="77777777" w:rsidR="00E546F5" w:rsidRDefault="00951CE2">
            <w:pPr>
              <w:pStyle w:val="Tier4"/>
            </w:pPr>
            <w:r>
              <w:t>-</w:t>
            </w:r>
            <w:r>
              <w:tab/>
              <w:t>-</w:t>
            </w:r>
            <w:r>
              <w:tab/>
              <w:t>-</w:t>
            </w:r>
            <w:r>
              <w:tab/>
              <w:t>Of cast steel</w:t>
            </w:r>
          </w:p>
          <w:p w14:paraId="59107746" w14:textId="77777777" w:rsidR="00E546F5" w:rsidRDefault="00951CE2">
            <w:pPr>
              <w:pStyle w:val="Tier5"/>
            </w:pPr>
            <w:r>
              <w:t>-</w:t>
            </w:r>
            <w:r>
              <w:tab/>
              <w:t>-</w:t>
            </w:r>
            <w:r>
              <w:tab/>
              <w:t>-</w:t>
            </w:r>
            <w:r>
              <w:tab/>
              <w:t>-</w:t>
            </w:r>
            <w:r>
              <w:tab/>
              <w:t>For use in certain types of aircraft</w:t>
            </w:r>
          </w:p>
          <w:p w14:paraId="59107747"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w:t>
            </w:r>
            <w:r>
              <w:t xml:space="preserve">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48" w14:textId="77777777" w:rsidR="00E546F5" w:rsidRDefault="00951CE2">
            <w:pPr>
              <w:pStyle w:val="NormalinTable"/>
            </w:pPr>
            <w:r>
              <w:t>0.0%</w:t>
            </w:r>
          </w:p>
        </w:tc>
      </w:tr>
      <w:tr w:rsidR="00E546F5" w14:paraId="591077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4A" w14:textId="77777777" w:rsidR="00E546F5" w:rsidRDefault="00951CE2">
            <w:pPr>
              <w:pStyle w:val="NormalinTable"/>
            </w:pPr>
            <w:r>
              <w:t>8487905190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4B" w14:textId="77777777" w:rsidR="00E546F5" w:rsidRDefault="00951CE2">
            <w:pPr>
              <w:pStyle w:val="Tier1"/>
            </w:pPr>
            <w:r>
              <w:t>Machinery parts, not containing electrical connectors, insulators, coils, contacts or other electrical features, not specified or included elsewhere in this chapter</w:t>
            </w:r>
          </w:p>
          <w:p w14:paraId="5910774C" w14:textId="77777777" w:rsidR="00E546F5" w:rsidRDefault="00951CE2">
            <w:pPr>
              <w:pStyle w:val="Tier2"/>
            </w:pPr>
            <w:r>
              <w:t>-</w:t>
            </w:r>
            <w:r>
              <w:tab/>
              <w:t>Other</w:t>
            </w:r>
          </w:p>
          <w:p w14:paraId="5910774D" w14:textId="77777777" w:rsidR="00E546F5" w:rsidRDefault="00951CE2">
            <w:pPr>
              <w:pStyle w:val="Tier3"/>
            </w:pPr>
            <w:r>
              <w:t>-</w:t>
            </w:r>
            <w:r>
              <w:tab/>
              <w:t>-</w:t>
            </w:r>
            <w:r>
              <w:tab/>
              <w:t>Of iron or steel</w:t>
            </w:r>
          </w:p>
          <w:p w14:paraId="5910774E" w14:textId="77777777" w:rsidR="00E546F5" w:rsidRDefault="00951CE2">
            <w:pPr>
              <w:pStyle w:val="Tier4"/>
            </w:pPr>
            <w:r>
              <w:t>-</w:t>
            </w:r>
            <w:r>
              <w:tab/>
              <w:t>-</w:t>
            </w:r>
            <w:r>
              <w:tab/>
              <w:t>-</w:t>
            </w:r>
            <w:r>
              <w:tab/>
              <w:t>Of cast steel</w:t>
            </w:r>
          </w:p>
          <w:p w14:paraId="5910774F" w14:textId="77777777" w:rsidR="00E546F5" w:rsidRDefault="00951CE2">
            <w:pPr>
              <w:pStyle w:val="Tier5"/>
            </w:pPr>
            <w:r>
              <w:t>-</w:t>
            </w:r>
            <w:r>
              <w:tab/>
              <w:t>-</w:t>
            </w:r>
            <w:r>
              <w:tab/>
              <w:t>-</w:t>
            </w:r>
            <w:r>
              <w:tab/>
              <w:t>-</w:t>
            </w:r>
            <w:r>
              <w:tab/>
            </w:r>
            <w:r>
              <w:t>Other</w:t>
            </w:r>
          </w:p>
          <w:p w14:paraId="5910775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751" w14:textId="77777777" w:rsidR="00E546F5" w:rsidRDefault="00951CE2">
            <w:pPr>
              <w:pStyle w:val="Tier5Bullet"/>
            </w:pPr>
            <w:r>
              <w:tab/>
            </w:r>
            <w:r>
              <w:tab/>
            </w:r>
            <w:r>
              <w:tab/>
            </w:r>
            <w:r>
              <w:tab/>
              <w:t>-</w:t>
            </w:r>
            <w:r>
              <w:tab/>
              <w:t>for fitting to or equipping such ships, boats or other vessels;</w:t>
            </w:r>
          </w:p>
          <w:p w14:paraId="59107752"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753" w14:textId="77777777" w:rsidR="00E546F5" w:rsidRDefault="00951CE2">
            <w:pPr>
              <w:pStyle w:val="Tier5Bullet"/>
            </w:pPr>
            <w:r>
              <w:tab/>
            </w:r>
            <w:r>
              <w:tab/>
            </w:r>
            <w:r>
              <w:tab/>
            </w:r>
            <w:r>
              <w:tab/>
              <w:t>-</w:t>
            </w:r>
            <w:r>
              <w:tab/>
              <w:t>for equipping the above plat</w:t>
            </w:r>
            <w:r>
              <w:t>forms;</w:t>
            </w:r>
          </w:p>
          <w:p w14:paraId="5910775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55" w14:textId="77777777" w:rsidR="00E546F5" w:rsidRDefault="00951CE2">
            <w:pPr>
              <w:pStyle w:val="NormalinTable"/>
            </w:pPr>
            <w:r>
              <w:t>0.0%</w:t>
            </w:r>
          </w:p>
        </w:tc>
      </w:tr>
      <w:tr w:rsidR="00E546F5" w14:paraId="591077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57" w14:textId="77777777" w:rsidR="00E546F5" w:rsidRDefault="00951CE2">
            <w:pPr>
              <w:pStyle w:val="NormalinTable"/>
            </w:pPr>
            <w:r>
              <w:t>8487905710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58" w14:textId="77777777" w:rsidR="00E546F5" w:rsidRDefault="00951CE2">
            <w:pPr>
              <w:pStyle w:val="Tier1"/>
            </w:pPr>
            <w:r>
              <w:t>Machinery parts, not containing electrical connectors, insulators, coils, contacts or other electrical features, not specified or included elsewhere in this ch</w:t>
            </w:r>
            <w:r>
              <w:t>apter</w:t>
            </w:r>
          </w:p>
          <w:p w14:paraId="59107759" w14:textId="77777777" w:rsidR="00E546F5" w:rsidRDefault="00951CE2">
            <w:pPr>
              <w:pStyle w:val="Tier2"/>
            </w:pPr>
            <w:r>
              <w:t>-</w:t>
            </w:r>
            <w:r>
              <w:tab/>
              <w:t>Other</w:t>
            </w:r>
          </w:p>
          <w:p w14:paraId="5910775A" w14:textId="77777777" w:rsidR="00E546F5" w:rsidRDefault="00951CE2">
            <w:pPr>
              <w:pStyle w:val="Tier3"/>
            </w:pPr>
            <w:r>
              <w:t>-</w:t>
            </w:r>
            <w:r>
              <w:tab/>
              <w:t>-</w:t>
            </w:r>
            <w:r>
              <w:tab/>
              <w:t>Of iron or steel</w:t>
            </w:r>
          </w:p>
          <w:p w14:paraId="5910775B" w14:textId="77777777" w:rsidR="00E546F5" w:rsidRDefault="00951CE2">
            <w:pPr>
              <w:pStyle w:val="Tier4"/>
            </w:pPr>
            <w:r>
              <w:t>-</w:t>
            </w:r>
            <w:r>
              <w:tab/>
              <w:t>-</w:t>
            </w:r>
            <w:r>
              <w:tab/>
              <w:t>-</w:t>
            </w:r>
            <w:r>
              <w:tab/>
              <w:t>Of open-die forged or closed-die forged iron or steel</w:t>
            </w:r>
          </w:p>
          <w:p w14:paraId="5910775C" w14:textId="77777777" w:rsidR="00E546F5" w:rsidRDefault="00951CE2">
            <w:pPr>
              <w:pStyle w:val="Tier5"/>
            </w:pPr>
            <w:r>
              <w:t>-</w:t>
            </w:r>
            <w:r>
              <w:tab/>
              <w:t>-</w:t>
            </w:r>
            <w:r>
              <w:tab/>
              <w:t>-</w:t>
            </w:r>
            <w:r>
              <w:tab/>
              <w:t>-</w:t>
            </w:r>
            <w:r>
              <w:tab/>
              <w:t>For use in certain types of aircraft</w:t>
            </w:r>
          </w:p>
          <w:p w14:paraId="5910775D" w14:textId="77777777" w:rsidR="00E546F5" w:rsidRDefault="00951CE2">
            <w:pPr>
              <w:pStyle w:val="Tier5Bullet"/>
            </w:pPr>
            <w:r>
              <w:tab/>
            </w: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5E" w14:textId="77777777" w:rsidR="00E546F5" w:rsidRDefault="00951CE2">
            <w:pPr>
              <w:pStyle w:val="NormalinTable"/>
            </w:pPr>
            <w:r>
              <w:t>0.0%</w:t>
            </w:r>
          </w:p>
        </w:tc>
      </w:tr>
      <w:tr w:rsidR="00E546F5" w14:paraId="591077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60" w14:textId="77777777" w:rsidR="00E546F5" w:rsidRDefault="00951CE2">
            <w:pPr>
              <w:pStyle w:val="NormalinTable"/>
            </w:pPr>
            <w:r>
              <w:t>8487905790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61" w14:textId="77777777" w:rsidR="00E546F5" w:rsidRDefault="00951CE2">
            <w:pPr>
              <w:pStyle w:val="Tier1"/>
            </w:pPr>
            <w:r>
              <w:t>Machinery parts, not containing electrical connectors, insulators, coils, contacts or other electrical features, not specified or included elsewhere in th</w:t>
            </w:r>
            <w:r>
              <w:t>is chapter</w:t>
            </w:r>
          </w:p>
          <w:p w14:paraId="59107762" w14:textId="77777777" w:rsidR="00E546F5" w:rsidRDefault="00951CE2">
            <w:pPr>
              <w:pStyle w:val="Tier2"/>
            </w:pPr>
            <w:r>
              <w:t>-</w:t>
            </w:r>
            <w:r>
              <w:tab/>
              <w:t>Other</w:t>
            </w:r>
          </w:p>
          <w:p w14:paraId="59107763" w14:textId="77777777" w:rsidR="00E546F5" w:rsidRDefault="00951CE2">
            <w:pPr>
              <w:pStyle w:val="Tier3"/>
            </w:pPr>
            <w:r>
              <w:t>-</w:t>
            </w:r>
            <w:r>
              <w:tab/>
              <w:t>-</w:t>
            </w:r>
            <w:r>
              <w:tab/>
              <w:t>Of iron or steel</w:t>
            </w:r>
          </w:p>
          <w:p w14:paraId="59107764" w14:textId="77777777" w:rsidR="00E546F5" w:rsidRDefault="00951CE2">
            <w:pPr>
              <w:pStyle w:val="Tier4"/>
            </w:pPr>
            <w:r>
              <w:t>-</w:t>
            </w:r>
            <w:r>
              <w:tab/>
              <w:t>-</w:t>
            </w:r>
            <w:r>
              <w:tab/>
              <w:t>-</w:t>
            </w:r>
            <w:r>
              <w:tab/>
              <w:t>Of open-die forged or closed-die forged iron or steel</w:t>
            </w:r>
          </w:p>
          <w:p w14:paraId="59107765" w14:textId="77777777" w:rsidR="00E546F5" w:rsidRDefault="00951CE2">
            <w:pPr>
              <w:pStyle w:val="Tier5"/>
            </w:pPr>
            <w:r>
              <w:t>-</w:t>
            </w:r>
            <w:r>
              <w:tab/>
              <w:t>-</w:t>
            </w:r>
            <w:r>
              <w:tab/>
              <w:t>-</w:t>
            </w:r>
            <w:r>
              <w:tab/>
              <w:t>-</w:t>
            </w:r>
            <w:r>
              <w:tab/>
              <w:t>Other</w:t>
            </w:r>
          </w:p>
          <w:p w14:paraId="59107766"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7767" w14:textId="77777777" w:rsidR="00E546F5" w:rsidRDefault="00951CE2">
            <w:pPr>
              <w:pStyle w:val="Tier5Bullet"/>
            </w:pPr>
            <w:r>
              <w:tab/>
            </w:r>
            <w:r>
              <w:tab/>
            </w:r>
            <w:r>
              <w:tab/>
            </w:r>
            <w:r>
              <w:tab/>
              <w:t>-</w:t>
            </w:r>
            <w:r>
              <w:tab/>
              <w:t>for fitting to or equipping such ships, boats or other vessels;</w:t>
            </w:r>
          </w:p>
          <w:p w14:paraId="5910776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7769" w14:textId="77777777" w:rsidR="00E546F5" w:rsidRDefault="00951CE2">
            <w:pPr>
              <w:pStyle w:val="Tier5Bullet"/>
            </w:pPr>
            <w:r>
              <w:tab/>
            </w:r>
            <w:r>
              <w:tab/>
            </w:r>
            <w:r>
              <w:tab/>
            </w:r>
            <w:r>
              <w:tab/>
              <w:t>-</w:t>
            </w:r>
            <w:r>
              <w:tab/>
              <w:t>for equipping the above platforms;</w:t>
            </w:r>
          </w:p>
          <w:p w14:paraId="5910776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6B" w14:textId="77777777" w:rsidR="00E546F5" w:rsidRDefault="00951CE2">
            <w:pPr>
              <w:pStyle w:val="NormalinTable"/>
            </w:pPr>
            <w:r>
              <w:t>0.0%</w:t>
            </w:r>
          </w:p>
        </w:tc>
      </w:tr>
      <w:tr w:rsidR="00E546F5" w14:paraId="591077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6D" w14:textId="77777777" w:rsidR="00E546F5" w:rsidRDefault="00951CE2">
            <w:pPr>
              <w:pStyle w:val="NormalinTable"/>
            </w:pPr>
            <w:r>
              <w:t>8487905910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6E" w14:textId="77777777" w:rsidR="00E546F5" w:rsidRDefault="00951CE2">
            <w:pPr>
              <w:pStyle w:val="Tier1"/>
            </w:pPr>
            <w:r>
              <w:t xml:space="preserve">Machinery parts, not containing electrical </w:t>
            </w:r>
            <w:r>
              <w:t>connectors, insulators, coils, contacts or other electrical features, not specified or included elsewhere in this chapter</w:t>
            </w:r>
          </w:p>
          <w:p w14:paraId="5910776F" w14:textId="77777777" w:rsidR="00E546F5" w:rsidRDefault="00951CE2">
            <w:pPr>
              <w:pStyle w:val="Tier2"/>
            </w:pPr>
            <w:r>
              <w:t>-</w:t>
            </w:r>
            <w:r>
              <w:tab/>
              <w:t>Other</w:t>
            </w:r>
          </w:p>
          <w:p w14:paraId="59107770" w14:textId="77777777" w:rsidR="00E546F5" w:rsidRDefault="00951CE2">
            <w:pPr>
              <w:pStyle w:val="Tier3"/>
            </w:pPr>
            <w:r>
              <w:t>-</w:t>
            </w:r>
            <w:r>
              <w:tab/>
              <w:t>-</w:t>
            </w:r>
            <w:r>
              <w:tab/>
              <w:t>Of iron or steel</w:t>
            </w:r>
          </w:p>
          <w:p w14:paraId="59107771" w14:textId="77777777" w:rsidR="00E546F5" w:rsidRDefault="00951CE2">
            <w:pPr>
              <w:pStyle w:val="Tier4"/>
            </w:pPr>
            <w:r>
              <w:t>-</w:t>
            </w:r>
            <w:r>
              <w:tab/>
              <w:t>-</w:t>
            </w:r>
            <w:r>
              <w:tab/>
              <w:t>-</w:t>
            </w:r>
            <w:r>
              <w:tab/>
              <w:t>Other</w:t>
            </w:r>
          </w:p>
          <w:p w14:paraId="59107772" w14:textId="77777777" w:rsidR="00E546F5" w:rsidRDefault="00951CE2">
            <w:pPr>
              <w:pStyle w:val="Tier5"/>
            </w:pPr>
            <w:r>
              <w:t>-</w:t>
            </w:r>
            <w:r>
              <w:tab/>
              <w:t>-</w:t>
            </w:r>
            <w:r>
              <w:tab/>
              <w:t>-</w:t>
            </w:r>
            <w:r>
              <w:tab/>
              <w:t>-</w:t>
            </w:r>
            <w:r>
              <w:tab/>
              <w:t>For use in certain types of aircraft</w:t>
            </w:r>
          </w:p>
          <w:p w14:paraId="59107773" w14:textId="77777777" w:rsidR="00E546F5" w:rsidRDefault="00951CE2">
            <w:pPr>
              <w:pStyle w:val="Tier5Bullet"/>
            </w:pPr>
            <w:r>
              <w:tab/>
            </w:r>
            <w:r>
              <w:tab/>
            </w:r>
            <w:r>
              <w:tab/>
            </w:r>
            <w:r>
              <w:tab/>
              <w:t>-</w:t>
            </w:r>
            <w:r>
              <w:tab/>
              <w:t xml:space="preserve">For use in certain types of aircraft; for </w:t>
            </w:r>
            <w:r>
              <w:t>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74" w14:textId="77777777" w:rsidR="00E546F5" w:rsidRDefault="00951CE2">
            <w:pPr>
              <w:pStyle w:val="NormalinTable"/>
            </w:pPr>
            <w:r>
              <w:t>0.0%</w:t>
            </w:r>
          </w:p>
        </w:tc>
      </w:tr>
      <w:tr w:rsidR="00E546F5" w14:paraId="5910778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76" w14:textId="77777777" w:rsidR="00E546F5" w:rsidRDefault="00951CE2">
            <w:pPr>
              <w:pStyle w:val="NormalinTable"/>
            </w:pPr>
            <w:r>
              <w:t>8487905990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77" w14:textId="77777777" w:rsidR="00E546F5" w:rsidRDefault="00951CE2">
            <w:pPr>
              <w:pStyle w:val="Tier1"/>
            </w:pPr>
            <w:r>
              <w:t xml:space="preserve">Machinery parts, not containing electrical connectors, insulators, coils, contacts or </w:t>
            </w:r>
            <w:r>
              <w:t>other electrical features, not specified or included elsewhere in this chapter</w:t>
            </w:r>
          </w:p>
          <w:p w14:paraId="59107778" w14:textId="77777777" w:rsidR="00E546F5" w:rsidRDefault="00951CE2">
            <w:pPr>
              <w:pStyle w:val="Tier2"/>
            </w:pPr>
            <w:r>
              <w:t>-</w:t>
            </w:r>
            <w:r>
              <w:tab/>
              <w:t>Other</w:t>
            </w:r>
          </w:p>
          <w:p w14:paraId="59107779" w14:textId="77777777" w:rsidR="00E546F5" w:rsidRDefault="00951CE2">
            <w:pPr>
              <w:pStyle w:val="Tier3"/>
            </w:pPr>
            <w:r>
              <w:t>-</w:t>
            </w:r>
            <w:r>
              <w:tab/>
              <w:t>-</w:t>
            </w:r>
            <w:r>
              <w:tab/>
              <w:t>Of iron or steel</w:t>
            </w:r>
          </w:p>
          <w:p w14:paraId="5910777A" w14:textId="77777777" w:rsidR="00E546F5" w:rsidRDefault="00951CE2">
            <w:pPr>
              <w:pStyle w:val="Tier4"/>
            </w:pPr>
            <w:r>
              <w:t>-</w:t>
            </w:r>
            <w:r>
              <w:tab/>
              <w:t>-</w:t>
            </w:r>
            <w:r>
              <w:tab/>
              <w:t>-</w:t>
            </w:r>
            <w:r>
              <w:tab/>
              <w:t>Other</w:t>
            </w:r>
          </w:p>
          <w:p w14:paraId="5910777B" w14:textId="77777777" w:rsidR="00E546F5" w:rsidRDefault="00951CE2">
            <w:pPr>
              <w:pStyle w:val="Tier5"/>
            </w:pPr>
            <w:r>
              <w:t>-</w:t>
            </w:r>
            <w:r>
              <w:tab/>
              <w:t>-</w:t>
            </w:r>
            <w:r>
              <w:tab/>
              <w:t>-</w:t>
            </w:r>
            <w:r>
              <w:tab/>
              <w:t>-</w:t>
            </w:r>
            <w:r>
              <w:tab/>
              <w:t>Other</w:t>
            </w:r>
          </w:p>
          <w:p w14:paraId="5910777C" w14:textId="77777777" w:rsidR="00E546F5" w:rsidRDefault="00951CE2">
            <w:pPr>
              <w:pStyle w:val="Tier5Bullet"/>
            </w:pPr>
            <w:r>
              <w:tab/>
            </w:r>
            <w:r>
              <w:tab/>
            </w:r>
            <w:r>
              <w:tab/>
            </w:r>
            <w:r>
              <w:tab/>
              <w:t>-</w:t>
            </w:r>
            <w:r>
              <w:tab/>
              <w:t>for incorporation in ships, boats or other vessels listed in Table 1, for the purposes of their construction, repair</w:t>
            </w:r>
            <w:r>
              <w:t>, maintenance or conversion;</w:t>
            </w:r>
          </w:p>
          <w:p w14:paraId="5910777D" w14:textId="77777777" w:rsidR="00E546F5" w:rsidRDefault="00951CE2">
            <w:pPr>
              <w:pStyle w:val="Tier5Bullet"/>
            </w:pPr>
            <w:r>
              <w:tab/>
            </w:r>
            <w:r>
              <w:tab/>
            </w:r>
            <w:r>
              <w:tab/>
            </w:r>
            <w:r>
              <w:tab/>
              <w:t>-</w:t>
            </w:r>
            <w:r>
              <w:tab/>
              <w:t>for fitting to or equipping such ships, boats or other vessels;</w:t>
            </w:r>
          </w:p>
          <w:p w14:paraId="5910777E"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777F" w14:textId="77777777" w:rsidR="00E546F5" w:rsidRDefault="00951CE2">
            <w:pPr>
              <w:pStyle w:val="Tier5Bullet"/>
            </w:pPr>
            <w:r>
              <w:tab/>
            </w:r>
            <w:r>
              <w:tab/>
            </w:r>
            <w:r>
              <w:tab/>
            </w:r>
            <w:r>
              <w:tab/>
              <w:t>-</w:t>
            </w:r>
            <w:r>
              <w:tab/>
              <w:t>for equipping the above platforms;</w:t>
            </w:r>
          </w:p>
          <w:p w14:paraId="5910778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81" w14:textId="77777777" w:rsidR="00E546F5" w:rsidRDefault="00951CE2">
            <w:pPr>
              <w:pStyle w:val="NormalinTable"/>
            </w:pPr>
            <w:r>
              <w:t>0.0%</w:t>
            </w:r>
          </w:p>
        </w:tc>
      </w:tr>
      <w:tr w:rsidR="00E546F5" w14:paraId="591077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83" w14:textId="77777777" w:rsidR="00E546F5" w:rsidRDefault="00951CE2">
            <w:pPr>
              <w:pStyle w:val="NormalinTable"/>
            </w:pPr>
            <w:r>
              <w:t>8487909010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84" w14:textId="77777777" w:rsidR="00E546F5" w:rsidRDefault="00951CE2">
            <w:pPr>
              <w:pStyle w:val="Tier1"/>
            </w:pPr>
            <w:r>
              <w:t xml:space="preserve">Machinery parts, not containing electrical </w:t>
            </w:r>
            <w:r>
              <w:t>connectors, insulators, coils, contacts or other electrical features, not specified or included elsewhere in this chapter</w:t>
            </w:r>
          </w:p>
          <w:p w14:paraId="59107785" w14:textId="77777777" w:rsidR="00E546F5" w:rsidRDefault="00951CE2">
            <w:pPr>
              <w:pStyle w:val="Tier2"/>
            </w:pPr>
            <w:r>
              <w:t>-</w:t>
            </w:r>
            <w:r>
              <w:tab/>
              <w:t>Other</w:t>
            </w:r>
          </w:p>
          <w:p w14:paraId="59107786" w14:textId="77777777" w:rsidR="00E546F5" w:rsidRDefault="00951CE2">
            <w:pPr>
              <w:pStyle w:val="Tier3"/>
            </w:pPr>
            <w:r>
              <w:t>-</w:t>
            </w:r>
            <w:r>
              <w:tab/>
              <w:t>-</w:t>
            </w:r>
            <w:r>
              <w:tab/>
              <w:t>Other</w:t>
            </w:r>
          </w:p>
          <w:p w14:paraId="59107787" w14:textId="77777777" w:rsidR="00E546F5" w:rsidRDefault="00951CE2">
            <w:pPr>
              <w:pStyle w:val="Tier4"/>
            </w:pPr>
            <w:r>
              <w:t>-</w:t>
            </w:r>
            <w:r>
              <w:tab/>
              <w:t>-</w:t>
            </w:r>
            <w:r>
              <w:tab/>
              <w:t>-</w:t>
            </w:r>
            <w:r>
              <w:tab/>
              <w:t>For use in certain types of aircraft</w:t>
            </w:r>
          </w:p>
          <w:p w14:paraId="59107788" w14:textId="77777777" w:rsidR="00E546F5" w:rsidRDefault="00951CE2">
            <w:pPr>
              <w:pStyle w:val="Tier4Bullet"/>
            </w:pP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89" w14:textId="77777777" w:rsidR="00E546F5" w:rsidRDefault="00951CE2">
            <w:pPr>
              <w:pStyle w:val="NormalinTable"/>
            </w:pPr>
            <w:r>
              <w:t>0.0%</w:t>
            </w:r>
          </w:p>
        </w:tc>
      </w:tr>
      <w:tr w:rsidR="00E546F5" w14:paraId="591077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8B" w14:textId="77777777" w:rsidR="00E546F5" w:rsidRDefault="00951CE2">
            <w:pPr>
              <w:pStyle w:val="NormalinTable"/>
            </w:pPr>
            <w:r>
              <w:t>8487909090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8C" w14:textId="77777777" w:rsidR="00E546F5" w:rsidRDefault="00951CE2">
            <w:pPr>
              <w:pStyle w:val="Tier1"/>
            </w:pPr>
            <w:r>
              <w:t>Machinery parts, not containing electrical connectors, insulators, coils, contacts or other electri</w:t>
            </w:r>
            <w:r>
              <w:t>cal features, not specified or included elsewhere in this chapter</w:t>
            </w:r>
          </w:p>
          <w:p w14:paraId="5910778D" w14:textId="77777777" w:rsidR="00E546F5" w:rsidRDefault="00951CE2">
            <w:pPr>
              <w:pStyle w:val="Tier2"/>
            </w:pPr>
            <w:r>
              <w:t>-</w:t>
            </w:r>
            <w:r>
              <w:tab/>
              <w:t>Other</w:t>
            </w:r>
          </w:p>
          <w:p w14:paraId="5910778E" w14:textId="77777777" w:rsidR="00E546F5" w:rsidRDefault="00951CE2">
            <w:pPr>
              <w:pStyle w:val="Tier3"/>
            </w:pPr>
            <w:r>
              <w:t>-</w:t>
            </w:r>
            <w:r>
              <w:tab/>
              <w:t>-</w:t>
            </w:r>
            <w:r>
              <w:tab/>
              <w:t>Other</w:t>
            </w:r>
          </w:p>
          <w:p w14:paraId="5910778F" w14:textId="77777777" w:rsidR="00E546F5" w:rsidRDefault="00951CE2">
            <w:pPr>
              <w:pStyle w:val="Tier4"/>
            </w:pPr>
            <w:r>
              <w:t>-</w:t>
            </w:r>
            <w:r>
              <w:tab/>
              <w:t>-</w:t>
            </w:r>
            <w:r>
              <w:tab/>
              <w:t>-</w:t>
            </w:r>
            <w:r>
              <w:tab/>
              <w:t>Other</w:t>
            </w:r>
          </w:p>
          <w:p w14:paraId="5910779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791" w14:textId="77777777" w:rsidR="00E546F5" w:rsidRDefault="00951CE2">
            <w:pPr>
              <w:pStyle w:val="Tier4Bullet"/>
            </w:pPr>
            <w:r>
              <w:tab/>
            </w:r>
            <w:r>
              <w:tab/>
            </w:r>
            <w:r>
              <w:tab/>
              <w:t>-</w:t>
            </w:r>
            <w:r>
              <w:tab/>
            </w:r>
            <w:r>
              <w:t>for fitting to or equipping such ships, boats or other vessels;</w:t>
            </w:r>
          </w:p>
          <w:p w14:paraId="5910779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14:paraId="59107793" w14:textId="77777777" w:rsidR="00E546F5" w:rsidRDefault="00951CE2">
            <w:pPr>
              <w:pStyle w:val="Tier4Bullet"/>
            </w:pPr>
            <w:r>
              <w:tab/>
            </w:r>
            <w:r>
              <w:tab/>
            </w:r>
            <w:r>
              <w:tab/>
              <w:t>-</w:t>
            </w:r>
            <w:r>
              <w:tab/>
              <w:t>for equipping the above platforms;</w:t>
            </w:r>
          </w:p>
          <w:p w14:paraId="5910779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95" w14:textId="77777777" w:rsidR="00E546F5" w:rsidRDefault="00951CE2">
            <w:pPr>
              <w:pStyle w:val="NormalinTable"/>
            </w:pPr>
            <w:r>
              <w:t>0.0%</w:t>
            </w:r>
          </w:p>
        </w:tc>
      </w:tr>
    </w:tbl>
    <w:p w14:paraId="59107797" w14:textId="77777777" w:rsidR="00E546F5" w:rsidRDefault="00951CE2">
      <w:pPr>
        <w:pStyle w:val="Heading1"/>
      </w:pPr>
      <w:r>
        <w:t>Chapter 85 : Electrical Machinery and Equipment and Parts Thereof; Sound Recorders and Reproducers,</w:t>
      </w:r>
      <w:r>
        <w:t xml:space="preserve"> Television Image and Sound Recorders and Reproducers, and Parts and Accessories of Such Articles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779B"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7798"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7799"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779A" w14:textId="77777777" w:rsidR="00E546F5" w:rsidRDefault="00951CE2">
            <w:pPr>
              <w:pStyle w:val="NormalinTable"/>
              <w:rPr>
                <w:b/>
                <w:bCs w:val="0"/>
                <w:color w:val="FFFFFF"/>
              </w:rPr>
            </w:pPr>
            <w:r>
              <w:rPr>
                <w:b/>
                <w:bCs w:val="0"/>
                <w:color w:val="FFFFFF"/>
              </w:rPr>
              <w:t>Duty expression</w:t>
            </w:r>
          </w:p>
        </w:tc>
      </w:tr>
      <w:tr w:rsidR="00E546F5" w14:paraId="591077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9C" w14:textId="77777777" w:rsidR="00E546F5" w:rsidRDefault="00951CE2">
            <w:pPr>
              <w:pStyle w:val="NormalinTable"/>
            </w:pPr>
            <w:r>
              <w:t>8501101010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9D" w14:textId="77777777" w:rsidR="00E546F5" w:rsidRDefault="00951CE2">
            <w:pPr>
              <w:pStyle w:val="Tier1"/>
            </w:pPr>
            <w:r>
              <w:t>Electric motors and generators (excluding generating sets)</w:t>
            </w:r>
          </w:p>
          <w:p w14:paraId="5910779E" w14:textId="77777777" w:rsidR="00E546F5" w:rsidRDefault="00951CE2">
            <w:pPr>
              <w:pStyle w:val="Tier2"/>
            </w:pPr>
            <w:r>
              <w:t>-</w:t>
            </w:r>
            <w:r>
              <w:tab/>
              <w:t xml:space="preserve">Motors of an output not </w:t>
            </w:r>
            <w:r>
              <w:t>exceeding 37.5 W</w:t>
            </w:r>
          </w:p>
          <w:p w14:paraId="5910779F" w14:textId="77777777" w:rsidR="00E546F5" w:rsidRDefault="00951CE2">
            <w:pPr>
              <w:pStyle w:val="Tier3"/>
            </w:pPr>
            <w:r>
              <w:t>-</w:t>
            </w:r>
            <w:r>
              <w:tab/>
              <w:t>-</w:t>
            </w:r>
            <w:r>
              <w:tab/>
              <w:t>Synchronous motors of an output not exceeding 18 W</w:t>
            </w:r>
          </w:p>
          <w:p w14:paraId="591077A0" w14:textId="77777777" w:rsidR="00E546F5" w:rsidRDefault="00951CE2">
            <w:pPr>
              <w:pStyle w:val="Tier4"/>
            </w:pPr>
            <w:r>
              <w:t>-</w:t>
            </w:r>
            <w:r>
              <w:tab/>
              <w:t>-</w:t>
            </w:r>
            <w:r>
              <w:tab/>
              <w:t>-</w:t>
            </w:r>
            <w:r>
              <w:tab/>
              <w:t>For use in certain types of aircraft</w:t>
            </w:r>
          </w:p>
          <w:p w14:paraId="591077A1" w14:textId="77777777" w:rsidR="00E546F5" w:rsidRDefault="00951CE2">
            <w:pPr>
              <w:pStyle w:val="Tier4Bullet"/>
            </w:pPr>
            <w:r>
              <w:tab/>
            </w:r>
            <w:r>
              <w:tab/>
            </w:r>
            <w:r>
              <w:tab/>
              <w:t>-</w:t>
            </w:r>
            <w:r>
              <w:tab/>
              <w:t>For use in certain types of aircraft; for the construction, maintenance and repair of aircraft of an unladen weight exceeding 2 000 kilo</w:t>
            </w:r>
            <w:r>
              <w:t>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A2" w14:textId="77777777" w:rsidR="00E546F5" w:rsidRDefault="00951CE2">
            <w:pPr>
              <w:pStyle w:val="NormalinTable"/>
            </w:pPr>
            <w:r>
              <w:t>0.0%</w:t>
            </w:r>
          </w:p>
        </w:tc>
      </w:tr>
      <w:tr w:rsidR="00E546F5" w14:paraId="591077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A4" w14:textId="77777777" w:rsidR="00E546F5" w:rsidRDefault="00951CE2">
            <w:pPr>
              <w:pStyle w:val="NormalinTable"/>
            </w:pPr>
            <w:r>
              <w:t>8501101090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A5" w14:textId="77777777" w:rsidR="00E546F5" w:rsidRDefault="00951CE2">
            <w:pPr>
              <w:pStyle w:val="Tier1"/>
            </w:pPr>
            <w:r>
              <w:t>Electric motors and generators (excluding generating sets)</w:t>
            </w:r>
          </w:p>
          <w:p w14:paraId="591077A6" w14:textId="77777777" w:rsidR="00E546F5" w:rsidRDefault="00951CE2">
            <w:pPr>
              <w:pStyle w:val="Tier2"/>
            </w:pPr>
            <w:r>
              <w:t>-</w:t>
            </w:r>
            <w:r>
              <w:tab/>
              <w:t>Motors of an output not exceeding 37.5 W</w:t>
            </w:r>
          </w:p>
          <w:p w14:paraId="591077A7" w14:textId="77777777" w:rsidR="00E546F5" w:rsidRDefault="00951CE2">
            <w:pPr>
              <w:pStyle w:val="Tier3"/>
            </w:pPr>
            <w:r>
              <w:t>-</w:t>
            </w:r>
            <w:r>
              <w:tab/>
              <w:t>-</w:t>
            </w:r>
            <w:r>
              <w:tab/>
              <w:t>Synchronous motors of an output not exceeding 18 W</w:t>
            </w:r>
          </w:p>
          <w:p w14:paraId="591077A8" w14:textId="77777777" w:rsidR="00E546F5" w:rsidRDefault="00951CE2">
            <w:pPr>
              <w:pStyle w:val="Tier4"/>
            </w:pPr>
            <w:r>
              <w:t>-</w:t>
            </w:r>
            <w:r>
              <w:tab/>
              <w:t>-</w:t>
            </w:r>
            <w:r>
              <w:tab/>
              <w:t>-</w:t>
            </w:r>
            <w:r>
              <w:tab/>
              <w:t>Other</w:t>
            </w:r>
          </w:p>
          <w:p w14:paraId="591077A9"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7AA" w14:textId="77777777" w:rsidR="00E546F5" w:rsidRDefault="00951CE2">
            <w:pPr>
              <w:pStyle w:val="Tier4Bullet"/>
            </w:pPr>
            <w:r>
              <w:tab/>
            </w:r>
            <w:r>
              <w:tab/>
            </w:r>
            <w:r>
              <w:tab/>
              <w:t>-</w:t>
            </w:r>
            <w:r>
              <w:tab/>
              <w:t>for fitting to or equipping such ships, boats or other vessels;</w:t>
            </w:r>
          </w:p>
          <w:p w14:paraId="591077AB"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7AC" w14:textId="77777777" w:rsidR="00E546F5" w:rsidRDefault="00951CE2">
            <w:pPr>
              <w:pStyle w:val="Tier4Bullet"/>
            </w:pPr>
            <w:r>
              <w:tab/>
            </w:r>
            <w:r>
              <w:tab/>
            </w:r>
            <w:r>
              <w:tab/>
              <w:t>-</w:t>
            </w:r>
            <w:r>
              <w:tab/>
              <w:t>for equipping the above platforms;</w:t>
            </w:r>
          </w:p>
          <w:p w14:paraId="591077AD"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AE" w14:textId="77777777" w:rsidR="00E546F5" w:rsidRDefault="00951CE2">
            <w:pPr>
              <w:pStyle w:val="NormalinTable"/>
            </w:pPr>
            <w:r>
              <w:t>0.0%</w:t>
            </w:r>
          </w:p>
        </w:tc>
      </w:tr>
      <w:tr w:rsidR="00E546F5" w14:paraId="591077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B0" w14:textId="77777777" w:rsidR="00E546F5" w:rsidRDefault="00951CE2">
            <w:pPr>
              <w:pStyle w:val="NormalinTable"/>
            </w:pPr>
            <w:r>
              <w:t>8501109110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B1" w14:textId="77777777" w:rsidR="00E546F5" w:rsidRDefault="00951CE2">
            <w:pPr>
              <w:pStyle w:val="Tier1"/>
            </w:pPr>
            <w:r>
              <w:t>Electric motors and generators (excluding generating sets)</w:t>
            </w:r>
          </w:p>
          <w:p w14:paraId="591077B2" w14:textId="77777777" w:rsidR="00E546F5" w:rsidRDefault="00951CE2">
            <w:pPr>
              <w:pStyle w:val="Tier2"/>
            </w:pPr>
            <w:r>
              <w:t>-</w:t>
            </w:r>
            <w:r>
              <w:tab/>
              <w:t>Motors of an output not exceeding 37.5 W</w:t>
            </w:r>
          </w:p>
          <w:p w14:paraId="591077B3" w14:textId="77777777" w:rsidR="00E546F5" w:rsidRDefault="00951CE2">
            <w:pPr>
              <w:pStyle w:val="Tier3"/>
            </w:pPr>
            <w:r>
              <w:t>-</w:t>
            </w:r>
            <w:r>
              <w:tab/>
              <w:t>-</w:t>
            </w:r>
            <w:r>
              <w:tab/>
              <w:t>Other</w:t>
            </w:r>
          </w:p>
          <w:p w14:paraId="591077B4" w14:textId="77777777" w:rsidR="00E546F5" w:rsidRDefault="00951CE2">
            <w:pPr>
              <w:pStyle w:val="Tier4"/>
            </w:pPr>
            <w:r>
              <w:t>-</w:t>
            </w:r>
            <w:r>
              <w:tab/>
              <w:t>-</w:t>
            </w:r>
            <w:r>
              <w:tab/>
              <w:t>-</w:t>
            </w:r>
            <w:r>
              <w:tab/>
              <w:t>Universal AC/DC motors</w:t>
            </w:r>
          </w:p>
          <w:p w14:paraId="591077B5" w14:textId="77777777" w:rsidR="00E546F5" w:rsidRDefault="00951CE2">
            <w:pPr>
              <w:pStyle w:val="Tier5"/>
            </w:pPr>
            <w:r>
              <w:t>-</w:t>
            </w:r>
            <w:r>
              <w:tab/>
              <w:t>-</w:t>
            </w:r>
            <w:r>
              <w:tab/>
              <w:t>-</w:t>
            </w:r>
            <w:r>
              <w:tab/>
              <w:t>-</w:t>
            </w:r>
            <w:r>
              <w:tab/>
              <w:t xml:space="preserve">For use in certain types of </w:t>
            </w:r>
            <w:r>
              <w:t>aircraft</w:t>
            </w:r>
          </w:p>
          <w:p w14:paraId="591077B6"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B7" w14:textId="77777777" w:rsidR="00E546F5" w:rsidRDefault="00951CE2">
            <w:pPr>
              <w:pStyle w:val="NormalinTable"/>
            </w:pPr>
            <w:r>
              <w:t>0.0%</w:t>
            </w:r>
          </w:p>
        </w:tc>
      </w:tr>
      <w:tr w:rsidR="00E546F5" w14:paraId="591077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B9" w14:textId="77777777" w:rsidR="00E546F5" w:rsidRDefault="00951CE2">
            <w:pPr>
              <w:pStyle w:val="NormalinTable"/>
            </w:pPr>
            <w:r>
              <w:t>8501109190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BA" w14:textId="77777777" w:rsidR="00E546F5" w:rsidRDefault="00951CE2">
            <w:pPr>
              <w:pStyle w:val="Tier1"/>
            </w:pPr>
            <w:r>
              <w:t>Electric motors and generators (exclud</w:t>
            </w:r>
            <w:r>
              <w:t>ing generating sets)</w:t>
            </w:r>
          </w:p>
          <w:p w14:paraId="591077BB" w14:textId="77777777" w:rsidR="00E546F5" w:rsidRDefault="00951CE2">
            <w:pPr>
              <w:pStyle w:val="Tier2"/>
            </w:pPr>
            <w:r>
              <w:t>-</w:t>
            </w:r>
            <w:r>
              <w:tab/>
              <w:t>Motors of an output not exceeding 37.5 W</w:t>
            </w:r>
          </w:p>
          <w:p w14:paraId="591077BC" w14:textId="77777777" w:rsidR="00E546F5" w:rsidRDefault="00951CE2">
            <w:pPr>
              <w:pStyle w:val="Tier3"/>
            </w:pPr>
            <w:r>
              <w:t>-</w:t>
            </w:r>
            <w:r>
              <w:tab/>
              <w:t>-</w:t>
            </w:r>
            <w:r>
              <w:tab/>
              <w:t>Other</w:t>
            </w:r>
          </w:p>
          <w:p w14:paraId="591077BD" w14:textId="77777777" w:rsidR="00E546F5" w:rsidRDefault="00951CE2">
            <w:pPr>
              <w:pStyle w:val="Tier4"/>
            </w:pPr>
            <w:r>
              <w:t>-</w:t>
            </w:r>
            <w:r>
              <w:tab/>
              <w:t>-</w:t>
            </w:r>
            <w:r>
              <w:tab/>
              <w:t>-</w:t>
            </w:r>
            <w:r>
              <w:tab/>
              <w:t>Universal AC/DC motors</w:t>
            </w:r>
          </w:p>
          <w:p w14:paraId="591077BE" w14:textId="77777777" w:rsidR="00E546F5" w:rsidRDefault="00951CE2">
            <w:pPr>
              <w:pStyle w:val="Tier5"/>
            </w:pPr>
            <w:r>
              <w:t>-</w:t>
            </w:r>
            <w:r>
              <w:tab/>
              <w:t>-</w:t>
            </w:r>
            <w:r>
              <w:tab/>
              <w:t>-</w:t>
            </w:r>
            <w:r>
              <w:tab/>
              <w:t>-</w:t>
            </w:r>
            <w:r>
              <w:tab/>
              <w:t>Other</w:t>
            </w:r>
          </w:p>
          <w:p w14:paraId="591077BF"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77C0" w14:textId="77777777" w:rsidR="00E546F5" w:rsidRDefault="00951CE2">
            <w:pPr>
              <w:pStyle w:val="Tier5Bullet"/>
            </w:pPr>
            <w:r>
              <w:tab/>
            </w:r>
            <w:r>
              <w:tab/>
            </w:r>
            <w:r>
              <w:tab/>
            </w:r>
            <w:r>
              <w:tab/>
              <w:t>-</w:t>
            </w:r>
            <w:r>
              <w:tab/>
              <w:t>for fitting to or equipping such ships, boats or other vessels;</w:t>
            </w:r>
          </w:p>
          <w:p w14:paraId="591077C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77C2" w14:textId="77777777" w:rsidR="00E546F5" w:rsidRDefault="00951CE2">
            <w:pPr>
              <w:pStyle w:val="Tier5Bullet"/>
            </w:pPr>
            <w:r>
              <w:tab/>
            </w:r>
            <w:r>
              <w:tab/>
            </w:r>
            <w:r>
              <w:tab/>
            </w:r>
            <w:r>
              <w:tab/>
              <w:t>-</w:t>
            </w:r>
            <w:r>
              <w:tab/>
              <w:t>for equipping the above platforms;</w:t>
            </w:r>
          </w:p>
          <w:p w14:paraId="591077C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C4" w14:textId="77777777" w:rsidR="00E546F5" w:rsidRDefault="00951CE2">
            <w:pPr>
              <w:pStyle w:val="NormalinTable"/>
            </w:pPr>
            <w:r>
              <w:t>0.0%</w:t>
            </w:r>
          </w:p>
        </w:tc>
      </w:tr>
      <w:tr w:rsidR="00E546F5" w14:paraId="591077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C6" w14:textId="77777777" w:rsidR="00E546F5" w:rsidRDefault="00951CE2">
            <w:pPr>
              <w:pStyle w:val="NormalinTable"/>
            </w:pPr>
            <w:r>
              <w:t>8501109310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C7" w14:textId="77777777" w:rsidR="00E546F5" w:rsidRDefault="00951CE2">
            <w:pPr>
              <w:pStyle w:val="Tier1"/>
            </w:pPr>
            <w:r>
              <w:t xml:space="preserve">Electric motors and generators (excluding </w:t>
            </w:r>
            <w:r>
              <w:t>generating sets)</w:t>
            </w:r>
          </w:p>
          <w:p w14:paraId="591077C8" w14:textId="77777777" w:rsidR="00E546F5" w:rsidRDefault="00951CE2">
            <w:pPr>
              <w:pStyle w:val="Tier2"/>
            </w:pPr>
            <w:r>
              <w:t>-</w:t>
            </w:r>
            <w:r>
              <w:tab/>
              <w:t>Motors of an output not exceeding 37.5 W</w:t>
            </w:r>
          </w:p>
          <w:p w14:paraId="591077C9" w14:textId="77777777" w:rsidR="00E546F5" w:rsidRDefault="00951CE2">
            <w:pPr>
              <w:pStyle w:val="Tier3"/>
            </w:pPr>
            <w:r>
              <w:t>-</w:t>
            </w:r>
            <w:r>
              <w:tab/>
              <w:t>-</w:t>
            </w:r>
            <w:r>
              <w:tab/>
              <w:t>Other</w:t>
            </w:r>
          </w:p>
          <w:p w14:paraId="591077CA" w14:textId="77777777" w:rsidR="00E546F5" w:rsidRDefault="00951CE2">
            <w:pPr>
              <w:pStyle w:val="Tier4"/>
            </w:pPr>
            <w:r>
              <w:t>-</w:t>
            </w:r>
            <w:r>
              <w:tab/>
              <w:t>-</w:t>
            </w:r>
            <w:r>
              <w:tab/>
              <w:t>-</w:t>
            </w:r>
            <w:r>
              <w:tab/>
              <w:t>AC motors</w:t>
            </w:r>
          </w:p>
          <w:p w14:paraId="591077CB" w14:textId="77777777" w:rsidR="00E546F5" w:rsidRDefault="00951CE2">
            <w:pPr>
              <w:pStyle w:val="Tier5"/>
            </w:pPr>
            <w:r>
              <w:t>-</w:t>
            </w:r>
            <w:r>
              <w:tab/>
              <w:t>-</w:t>
            </w:r>
            <w:r>
              <w:tab/>
              <w:t>-</w:t>
            </w:r>
            <w:r>
              <w:tab/>
              <w:t>-</w:t>
            </w:r>
            <w:r>
              <w:tab/>
              <w:t>For use in certain types of aircraft</w:t>
            </w:r>
          </w:p>
          <w:p w14:paraId="591077CC" w14:textId="77777777" w:rsidR="00E546F5" w:rsidRDefault="00951CE2">
            <w:pPr>
              <w:pStyle w:val="Tier5Bullet"/>
            </w:pPr>
            <w:r>
              <w:tab/>
            </w:r>
            <w:r>
              <w:tab/>
            </w:r>
            <w:r>
              <w:tab/>
            </w:r>
            <w:r>
              <w:tab/>
              <w:t>-</w:t>
            </w:r>
            <w:r>
              <w:tab/>
              <w:t>For use in certain types of aircraft; for the construction, maintenance and repair of aircraft of an unladen weight exc</w:t>
            </w:r>
            <w:r>
              <w:t>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CD" w14:textId="77777777" w:rsidR="00E546F5" w:rsidRDefault="00951CE2">
            <w:pPr>
              <w:pStyle w:val="NormalinTable"/>
            </w:pPr>
            <w:r>
              <w:t>0.0%</w:t>
            </w:r>
          </w:p>
        </w:tc>
      </w:tr>
      <w:tr w:rsidR="00E546F5" w14:paraId="591077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CF" w14:textId="77777777" w:rsidR="00E546F5" w:rsidRDefault="00951CE2">
            <w:pPr>
              <w:pStyle w:val="NormalinTable"/>
            </w:pPr>
            <w:r>
              <w:t>8501109390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D0" w14:textId="77777777" w:rsidR="00E546F5" w:rsidRDefault="00951CE2">
            <w:pPr>
              <w:pStyle w:val="Tier1"/>
            </w:pPr>
            <w:r>
              <w:t>Electric motors and generators (excluding generating sets)</w:t>
            </w:r>
          </w:p>
          <w:p w14:paraId="591077D1" w14:textId="77777777" w:rsidR="00E546F5" w:rsidRDefault="00951CE2">
            <w:pPr>
              <w:pStyle w:val="Tier2"/>
            </w:pPr>
            <w:r>
              <w:t>-</w:t>
            </w:r>
            <w:r>
              <w:tab/>
              <w:t>Motors of an output not exceeding 37.5 W</w:t>
            </w:r>
          </w:p>
          <w:p w14:paraId="591077D2" w14:textId="77777777" w:rsidR="00E546F5" w:rsidRDefault="00951CE2">
            <w:pPr>
              <w:pStyle w:val="Tier3"/>
            </w:pPr>
            <w:r>
              <w:t>-</w:t>
            </w:r>
            <w:r>
              <w:tab/>
              <w:t>-</w:t>
            </w:r>
            <w:r>
              <w:tab/>
              <w:t>Other</w:t>
            </w:r>
          </w:p>
          <w:p w14:paraId="591077D3" w14:textId="77777777" w:rsidR="00E546F5" w:rsidRDefault="00951CE2">
            <w:pPr>
              <w:pStyle w:val="Tier4"/>
            </w:pPr>
            <w:r>
              <w:t>-</w:t>
            </w:r>
            <w:r>
              <w:tab/>
              <w:t>-</w:t>
            </w:r>
            <w:r>
              <w:tab/>
              <w:t>-</w:t>
            </w:r>
            <w:r>
              <w:tab/>
              <w:t>AC motors</w:t>
            </w:r>
          </w:p>
          <w:p w14:paraId="591077D4" w14:textId="77777777" w:rsidR="00E546F5" w:rsidRDefault="00951CE2">
            <w:pPr>
              <w:pStyle w:val="Tier5"/>
            </w:pPr>
            <w:r>
              <w:t>-</w:t>
            </w:r>
            <w:r>
              <w:tab/>
              <w:t>-</w:t>
            </w:r>
            <w:r>
              <w:tab/>
              <w:t>-</w:t>
            </w:r>
            <w:r>
              <w:tab/>
              <w:t>-</w:t>
            </w:r>
            <w:r>
              <w:tab/>
              <w:t>Other</w:t>
            </w:r>
          </w:p>
          <w:p w14:paraId="591077D5"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77D6" w14:textId="77777777" w:rsidR="00E546F5" w:rsidRDefault="00951CE2">
            <w:pPr>
              <w:pStyle w:val="Tier5Bullet"/>
            </w:pPr>
            <w:r>
              <w:tab/>
            </w:r>
            <w:r>
              <w:tab/>
            </w:r>
            <w:r>
              <w:tab/>
            </w:r>
            <w:r>
              <w:tab/>
              <w:t>-</w:t>
            </w:r>
            <w:r>
              <w:tab/>
              <w:t>for fitting to or equipping such ships, boats or other vessels;</w:t>
            </w:r>
          </w:p>
          <w:p w14:paraId="591077D7"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77D8" w14:textId="77777777" w:rsidR="00E546F5" w:rsidRDefault="00951CE2">
            <w:pPr>
              <w:pStyle w:val="Tier5Bullet"/>
            </w:pPr>
            <w:r>
              <w:tab/>
            </w:r>
            <w:r>
              <w:tab/>
            </w:r>
            <w:r>
              <w:tab/>
            </w:r>
            <w:r>
              <w:tab/>
              <w:t>-</w:t>
            </w:r>
            <w:r>
              <w:tab/>
              <w:t>for equipping the above platforms;</w:t>
            </w:r>
          </w:p>
          <w:p w14:paraId="591077D9"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DA" w14:textId="77777777" w:rsidR="00E546F5" w:rsidRDefault="00951CE2">
            <w:pPr>
              <w:pStyle w:val="NormalinTable"/>
            </w:pPr>
            <w:r>
              <w:t>0.0%</w:t>
            </w:r>
          </w:p>
        </w:tc>
      </w:tr>
      <w:tr w:rsidR="00E546F5" w14:paraId="591077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DC" w14:textId="77777777" w:rsidR="00E546F5" w:rsidRDefault="00951CE2">
            <w:pPr>
              <w:pStyle w:val="NormalinTable"/>
            </w:pPr>
            <w:r>
              <w:t>8501109910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DD" w14:textId="77777777" w:rsidR="00E546F5" w:rsidRDefault="00951CE2">
            <w:pPr>
              <w:pStyle w:val="Tier1"/>
            </w:pPr>
            <w:r>
              <w:t>Electric motors and generators (excluding generating sets)</w:t>
            </w:r>
          </w:p>
          <w:p w14:paraId="591077DE" w14:textId="77777777" w:rsidR="00E546F5" w:rsidRDefault="00951CE2">
            <w:pPr>
              <w:pStyle w:val="Tier2"/>
            </w:pPr>
            <w:r>
              <w:t>-</w:t>
            </w:r>
            <w:r>
              <w:tab/>
              <w:t>Motors of an output not exceeding 37.5 W</w:t>
            </w:r>
          </w:p>
          <w:p w14:paraId="591077DF" w14:textId="77777777" w:rsidR="00E546F5" w:rsidRDefault="00951CE2">
            <w:pPr>
              <w:pStyle w:val="Tier3"/>
            </w:pPr>
            <w:r>
              <w:t>-</w:t>
            </w:r>
            <w:r>
              <w:tab/>
              <w:t>-</w:t>
            </w:r>
            <w:r>
              <w:tab/>
              <w:t>Other</w:t>
            </w:r>
          </w:p>
          <w:p w14:paraId="591077E0" w14:textId="77777777" w:rsidR="00E546F5" w:rsidRDefault="00951CE2">
            <w:pPr>
              <w:pStyle w:val="Tier4"/>
            </w:pPr>
            <w:r>
              <w:t>-</w:t>
            </w:r>
            <w:r>
              <w:tab/>
              <w:t>-</w:t>
            </w:r>
            <w:r>
              <w:tab/>
              <w:t>-</w:t>
            </w:r>
            <w:r>
              <w:tab/>
              <w:t>DC motors</w:t>
            </w:r>
          </w:p>
          <w:p w14:paraId="591077E1" w14:textId="77777777" w:rsidR="00E546F5" w:rsidRDefault="00951CE2">
            <w:pPr>
              <w:pStyle w:val="Tier5"/>
            </w:pPr>
            <w:r>
              <w:t>-</w:t>
            </w:r>
            <w:r>
              <w:tab/>
              <w:t>-</w:t>
            </w:r>
            <w:r>
              <w:tab/>
              <w:t>-</w:t>
            </w:r>
            <w:r>
              <w:tab/>
              <w:t>-</w:t>
            </w:r>
            <w:r>
              <w:tab/>
              <w:t>For use in certain types of aircraft</w:t>
            </w:r>
          </w:p>
          <w:p w14:paraId="591077E2" w14:textId="77777777" w:rsidR="00E546F5" w:rsidRDefault="00951CE2">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E3" w14:textId="77777777" w:rsidR="00E546F5" w:rsidRDefault="00951CE2">
            <w:pPr>
              <w:pStyle w:val="NormalinTable"/>
            </w:pPr>
            <w:r>
              <w:t>0.0%</w:t>
            </w:r>
          </w:p>
        </w:tc>
      </w:tr>
      <w:tr w:rsidR="00E546F5" w14:paraId="591077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E5" w14:textId="77777777" w:rsidR="00E546F5" w:rsidRDefault="00951CE2">
            <w:pPr>
              <w:pStyle w:val="NormalinTable"/>
            </w:pPr>
            <w:r>
              <w:t>8501109956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E6" w14:textId="77777777" w:rsidR="00E546F5" w:rsidRDefault="00951CE2">
            <w:pPr>
              <w:pStyle w:val="Tier1"/>
            </w:pPr>
            <w:r>
              <w:t>Electric motors and generators (excluding generating sets)</w:t>
            </w:r>
          </w:p>
          <w:p w14:paraId="591077E7" w14:textId="77777777" w:rsidR="00E546F5" w:rsidRDefault="00951CE2">
            <w:pPr>
              <w:pStyle w:val="Tier2"/>
            </w:pPr>
            <w:r>
              <w:t>-</w:t>
            </w:r>
            <w:r>
              <w:tab/>
            </w:r>
            <w:r>
              <w:t>Motors of an output not exceeding 37.5 W</w:t>
            </w:r>
          </w:p>
          <w:p w14:paraId="591077E8" w14:textId="77777777" w:rsidR="00E546F5" w:rsidRDefault="00951CE2">
            <w:pPr>
              <w:pStyle w:val="Tier3"/>
            </w:pPr>
            <w:r>
              <w:t>-</w:t>
            </w:r>
            <w:r>
              <w:tab/>
              <w:t>-</w:t>
            </w:r>
            <w:r>
              <w:tab/>
              <w:t>Other</w:t>
            </w:r>
          </w:p>
          <w:p w14:paraId="591077E9" w14:textId="77777777" w:rsidR="00E546F5" w:rsidRDefault="00951CE2">
            <w:pPr>
              <w:pStyle w:val="Tier4"/>
            </w:pPr>
            <w:r>
              <w:t>-</w:t>
            </w:r>
            <w:r>
              <w:tab/>
              <w:t>-</w:t>
            </w:r>
            <w:r>
              <w:tab/>
              <w:t>-</w:t>
            </w:r>
            <w:r>
              <w:tab/>
              <w:t>DC motors</w:t>
            </w:r>
          </w:p>
          <w:p w14:paraId="591077EA" w14:textId="77777777" w:rsidR="00E546F5" w:rsidRDefault="00951CE2">
            <w:pPr>
              <w:pStyle w:val="Tier5"/>
            </w:pPr>
            <w:r>
              <w:t>-</w:t>
            </w:r>
            <w:r>
              <w:tab/>
              <w:t>-</w:t>
            </w:r>
            <w:r>
              <w:tab/>
              <w:t>-</w:t>
            </w:r>
            <w:r>
              <w:tab/>
              <w:t>-</w:t>
            </w:r>
            <w:r>
              <w:tab/>
              <w:t>Other</w:t>
            </w:r>
          </w:p>
          <w:p w14:paraId="591077EB" w14:textId="77777777" w:rsidR="00E546F5" w:rsidRDefault="00951CE2">
            <w:pPr>
              <w:pStyle w:val="Tier6"/>
            </w:pPr>
            <w:r>
              <w:t>-</w:t>
            </w:r>
            <w:r>
              <w:tab/>
              <w:t>-</w:t>
            </w:r>
            <w:r>
              <w:tab/>
              <w:t>-</w:t>
            </w:r>
            <w:r>
              <w:tab/>
              <w:t>-</w:t>
            </w:r>
            <w:r>
              <w:tab/>
              <w:t>-</w:t>
            </w:r>
            <w:r>
              <w:tab/>
              <w:t xml:space="preserve">DC Motor : - with a speed rotation of not more than 7000 rpm (without load), - with a nominal voltage of 12 V (± 4 V), - with a maximum power of 13.78 W ( at </w:t>
            </w:r>
            <w:r>
              <w:t>3,09 A), - with a specified temperature range from -40°C to 160°C, - with a gear connection, - with a mechanical attachment interface, - with 2 electrical connections, - with a maximum torque of 100 Nm</w:t>
            </w:r>
          </w:p>
          <w:p w14:paraId="591077EC" w14:textId="77777777" w:rsidR="00E546F5" w:rsidRDefault="00951CE2">
            <w:pPr>
              <w:pStyle w:val="Tier6Bullet"/>
            </w:pPr>
            <w:r>
              <w:tab/>
            </w:r>
            <w:r>
              <w:tab/>
            </w:r>
            <w:r>
              <w:tab/>
            </w:r>
            <w:r>
              <w:tab/>
            </w:r>
            <w:r>
              <w:tab/>
              <w:t>-</w:t>
            </w:r>
            <w:r>
              <w:tab/>
              <w:t>for incorporation in ships, boats or other vess</w:t>
            </w:r>
            <w:r>
              <w:t>els listed in Table 1, for the purposes of their construction, repair, maintenance or conversion;</w:t>
            </w:r>
          </w:p>
          <w:p w14:paraId="591077ED" w14:textId="77777777" w:rsidR="00E546F5" w:rsidRDefault="00951CE2">
            <w:pPr>
              <w:pStyle w:val="Tier6Bullet"/>
            </w:pPr>
            <w:r>
              <w:tab/>
            </w:r>
            <w:r>
              <w:tab/>
            </w:r>
            <w:r>
              <w:tab/>
            </w:r>
            <w:r>
              <w:tab/>
            </w:r>
            <w:r>
              <w:tab/>
              <w:t>-</w:t>
            </w:r>
            <w:r>
              <w:tab/>
              <w:t>for fitting to or equipping such ships, boats or other vessels;</w:t>
            </w:r>
          </w:p>
          <w:p w14:paraId="591077EE" w14:textId="77777777" w:rsidR="00E546F5" w:rsidRDefault="00951CE2">
            <w:pPr>
              <w:pStyle w:val="Tier6Bullet"/>
            </w:pPr>
            <w:r>
              <w:tab/>
            </w:r>
            <w:r>
              <w:tab/>
            </w: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77EF" w14:textId="77777777" w:rsidR="00E546F5" w:rsidRDefault="00951CE2">
            <w:pPr>
              <w:pStyle w:val="Tier6Bullet"/>
            </w:pPr>
            <w:r>
              <w:tab/>
            </w:r>
            <w:r>
              <w:tab/>
            </w:r>
            <w:r>
              <w:tab/>
            </w:r>
            <w:r>
              <w:tab/>
            </w:r>
            <w:r>
              <w:tab/>
              <w:t>-</w:t>
            </w:r>
            <w:r>
              <w:tab/>
              <w:t>for equipping the above platforms;</w:t>
            </w:r>
          </w:p>
          <w:p w14:paraId="591077F0" w14:textId="77777777" w:rsidR="00E546F5" w:rsidRDefault="00951CE2">
            <w:pPr>
              <w:pStyle w:val="Tier6Bullet"/>
            </w:pPr>
            <w:r>
              <w:tab/>
            </w: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F1" w14:textId="77777777" w:rsidR="00E546F5" w:rsidRDefault="00951CE2">
            <w:pPr>
              <w:pStyle w:val="NormalinTable"/>
            </w:pPr>
            <w:r>
              <w:t>0.0%</w:t>
            </w:r>
          </w:p>
        </w:tc>
      </w:tr>
      <w:tr w:rsidR="00E546F5" w14:paraId="591078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7F3" w14:textId="77777777" w:rsidR="00E546F5" w:rsidRDefault="00951CE2">
            <w:pPr>
              <w:pStyle w:val="NormalinTable"/>
            </w:pPr>
            <w:r>
              <w:t>8501109958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7F4" w14:textId="77777777" w:rsidR="00E546F5" w:rsidRDefault="00951CE2">
            <w:pPr>
              <w:pStyle w:val="Tier1"/>
            </w:pPr>
            <w:r>
              <w:t>Electric motors and generators (excluding generating sets)</w:t>
            </w:r>
          </w:p>
          <w:p w14:paraId="591077F5" w14:textId="77777777" w:rsidR="00E546F5" w:rsidRDefault="00951CE2">
            <w:pPr>
              <w:pStyle w:val="Tier2"/>
            </w:pPr>
            <w:r>
              <w:t>-</w:t>
            </w:r>
            <w:r>
              <w:tab/>
              <w:t>Motors of an output not exceeding 37.5 W</w:t>
            </w:r>
          </w:p>
          <w:p w14:paraId="591077F6" w14:textId="77777777" w:rsidR="00E546F5" w:rsidRDefault="00951CE2">
            <w:pPr>
              <w:pStyle w:val="Tier3"/>
            </w:pPr>
            <w:r>
              <w:t>-</w:t>
            </w:r>
            <w:r>
              <w:tab/>
              <w:t>-</w:t>
            </w:r>
            <w:r>
              <w:tab/>
              <w:t>Other</w:t>
            </w:r>
          </w:p>
          <w:p w14:paraId="591077F7" w14:textId="77777777" w:rsidR="00E546F5" w:rsidRDefault="00951CE2">
            <w:pPr>
              <w:pStyle w:val="Tier4"/>
            </w:pPr>
            <w:r>
              <w:t>-</w:t>
            </w:r>
            <w:r>
              <w:tab/>
              <w:t>-</w:t>
            </w:r>
            <w:r>
              <w:tab/>
              <w:t>-</w:t>
            </w:r>
            <w:r>
              <w:tab/>
              <w:t>DC motors</w:t>
            </w:r>
          </w:p>
          <w:p w14:paraId="591077F8" w14:textId="77777777" w:rsidR="00E546F5" w:rsidRDefault="00951CE2">
            <w:pPr>
              <w:pStyle w:val="Tier5"/>
            </w:pPr>
            <w:r>
              <w:t>-</w:t>
            </w:r>
            <w:r>
              <w:tab/>
              <w:t>-</w:t>
            </w:r>
            <w:r>
              <w:tab/>
              <w:t>-</w:t>
            </w:r>
            <w:r>
              <w:tab/>
              <w:t>-</w:t>
            </w:r>
            <w:r>
              <w:tab/>
              <w:t>Other</w:t>
            </w:r>
          </w:p>
          <w:p w14:paraId="591077F9" w14:textId="77777777" w:rsidR="00E546F5" w:rsidRDefault="00951CE2">
            <w:pPr>
              <w:pStyle w:val="Tier6"/>
            </w:pPr>
            <w:r>
              <w:t>-</w:t>
            </w:r>
            <w:r>
              <w:tab/>
              <w:t>-</w:t>
            </w:r>
            <w:r>
              <w:tab/>
              <w:t>-</w:t>
            </w:r>
            <w:r>
              <w:tab/>
              <w:t>-</w:t>
            </w:r>
            <w:r>
              <w:tab/>
              <w:t>-</w:t>
            </w:r>
            <w:r>
              <w:tab/>
              <w:t xml:space="preserve">DC Motor : - with a speed rotation of not more than 6500 rpm (without </w:t>
            </w:r>
            <w:r>
              <w:t>load), - with a nominal voltage of 12 V (± 4 V), - with a maximal power below than 20 W, - with a specified temperature range from -40°C to 160°C, - with a worm gear drive, - with a mechanical attachment interface, - with 2 electrical connections, - with a</w:t>
            </w:r>
            <w:r>
              <w:t xml:space="preserve"> maximum torque of 75 Nm</w:t>
            </w:r>
          </w:p>
          <w:p w14:paraId="591077FA"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7FB" w14:textId="77777777" w:rsidR="00E546F5" w:rsidRDefault="00951CE2">
            <w:pPr>
              <w:pStyle w:val="Tier6Bullet"/>
            </w:pPr>
            <w:r>
              <w:tab/>
            </w:r>
            <w:r>
              <w:tab/>
            </w:r>
            <w:r>
              <w:tab/>
            </w:r>
            <w:r>
              <w:tab/>
            </w:r>
            <w:r>
              <w:tab/>
              <w:t>-</w:t>
            </w:r>
            <w:r>
              <w:tab/>
              <w:t>for fitting to or equipping such ships, boats or other vessels;</w:t>
            </w:r>
          </w:p>
          <w:p w14:paraId="591077FC" w14:textId="77777777" w:rsidR="00E546F5" w:rsidRDefault="00951CE2">
            <w:pPr>
              <w:pStyle w:val="Tier6Bullet"/>
            </w:pPr>
            <w:r>
              <w:tab/>
            </w:r>
            <w:r>
              <w:tab/>
            </w: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77FD" w14:textId="77777777" w:rsidR="00E546F5" w:rsidRDefault="00951CE2">
            <w:pPr>
              <w:pStyle w:val="Tier6Bullet"/>
            </w:pPr>
            <w:r>
              <w:tab/>
            </w:r>
            <w:r>
              <w:tab/>
            </w:r>
            <w:r>
              <w:tab/>
            </w:r>
            <w:r>
              <w:tab/>
            </w:r>
            <w:r>
              <w:tab/>
              <w:t>-</w:t>
            </w:r>
            <w:r>
              <w:tab/>
              <w:t xml:space="preserve">for equipping the above </w:t>
            </w:r>
            <w:r>
              <w:t>platforms;</w:t>
            </w:r>
          </w:p>
          <w:p w14:paraId="591077F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7FF" w14:textId="77777777" w:rsidR="00E546F5" w:rsidRDefault="00951CE2">
            <w:pPr>
              <w:pStyle w:val="NormalinTable"/>
            </w:pPr>
            <w:r>
              <w:t>0.0%</w:t>
            </w:r>
          </w:p>
        </w:tc>
      </w:tr>
      <w:tr w:rsidR="00E546F5" w14:paraId="591078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01" w14:textId="77777777" w:rsidR="00E546F5" w:rsidRDefault="00951CE2">
            <w:pPr>
              <w:pStyle w:val="NormalinTable"/>
            </w:pPr>
            <w:r>
              <w:t>8501109965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02" w14:textId="77777777" w:rsidR="00E546F5" w:rsidRDefault="00951CE2">
            <w:pPr>
              <w:pStyle w:val="Tier1"/>
            </w:pPr>
            <w:r>
              <w:t>Electric motors and generators (excluding generating sets)</w:t>
            </w:r>
          </w:p>
          <w:p w14:paraId="59107803" w14:textId="77777777" w:rsidR="00E546F5" w:rsidRDefault="00951CE2">
            <w:pPr>
              <w:pStyle w:val="Tier2"/>
            </w:pPr>
            <w:r>
              <w:t>-</w:t>
            </w:r>
            <w:r>
              <w:tab/>
              <w:t>Motors of an output not exceeding 37.5 W</w:t>
            </w:r>
          </w:p>
          <w:p w14:paraId="59107804" w14:textId="77777777" w:rsidR="00E546F5" w:rsidRDefault="00951CE2">
            <w:pPr>
              <w:pStyle w:val="Tier3"/>
            </w:pPr>
            <w:r>
              <w:t>-</w:t>
            </w:r>
            <w:r>
              <w:tab/>
              <w:t>-</w:t>
            </w:r>
            <w:r>
              <w:tab/>
              <w:t>Other</w:t>
            </w:r>
          </w:p>
          <w:p w14:paraId="59107805" w14:textId="77777777" w:rsidR="00E546F5" w:rsidRDefault="00951CE2">
            <w:pPr>
              <w:pStyle w:val="Tier4"/>
            </w:pPr>
            <w:r>
              <w:t>-</w:t>
            </w:r>
            <w:r>
              <w:tab/>
              <w:t>-</w:t>
            </w:r>
            <w:r>
              <w:tab/>
              <w:t>-</w:t>
            </w:r>
            <w:r>
              <w:tab/>
              <w:t>DC motors</w:t>
            </w:r>
          </w:p>
          <w:p w14:paraId="59107806" w14:textId="77777777" w:rsidR="00E546F5" w:rsidRDefault="00951CE2">
            <w:pPr>
              <w:pStyle w:val="Tier5"/>
            </w:pPr>
            <w:r>
              <w:t>-</w:t>
            </w:r>
            <w:r>
              <w:tab/>
              <w:t>-</w:t>
            </w:r>
            <w:r>
              <w:tab/>
              <w:t>-</w:t>
            </w:r>
            <w:r>
              <w:tab/>
              <w:t>-</w:t>
            </w:r>
            <w:r>
              <w:tab/>
              <w:t>Other</w:t>
            </w:r>
          </w:p>
          <w:p w14:paraId="59107807" w14:textId="77777777" w:rsidR="00E546F5" w:rsidRDefault="00951CE2">
            <w:pPr>
              <w:pStyle w:val="Tier6"/>
            </w:pPr>
            <w:r>
              <w:t>-</w:t>
            </w:r>
            <w:r>
              <w:tab/>
              <w:t>-</w:t>
            </w:r>
            <w:r>
              <w:tab/>
              <w:t>-</w:t>
            </w:r>
            <w:r>
              <w:tab/>
              <w:t>-</w:t>
            </w:r>
            <w:r>
              <w:tab/>
              <w:t>-</w:t>
            </w:r>
            <w:r>
              <w:tab/>
            </w:r>
            <w:r>
              <w:t xml:space="preserve">Electric turbocharger actuator, with: - a DC motor, - an integrated gear mechanism, - a (pulling)force of 200 N or more at a minimum of 140°C elevated ambient temperature, - a (pulling) force of 250 N or more in each position of its stroke, - an effective </w:t>
            </w:r>
            <w:r>
              <w:t>stroke of 15 mm or more but not more than 25 mm, - with or without an on-board diagnostics interface</w:t>
            </w:r>
          </w:p>
          <w:p w14:paraId="59107808"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7809" w14:textId="77777777" w:rsidR="00E546F5" w:rsidRDefault="00951CE2">
            <w:pPr>
              <w:pStyle w:val="Tier6Bullet"/>
            </w:pPr>
            <w:r>
              <w:tab/>
            </w:r>
            <w:r>
              <w:tab/>
            </w:r>
            <w:r>
              <w:tab/>
            </w:r>
            <w:r>
              <w:tab/>
            </w:r>
            <w:r>
              <w:tab/>
              <w:t>-</w:t>
            </w:r>
            <w:r>
              <w:tab/>
              <w:t>for fitting to or equipping such ships, boats or other vessels;</w:t>
            </w:r>
          </w:p>
          <w:p w14:paraId="5910780A"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780B" w14:textId="77777777" w:rsidR="00E546F5" w:rsidRDefault="00951CE2">
            <w:pPr>
              <w:pStyle w:val="Tier6Bullet"/>
            </w:pPr>
            <w:r>
              <w:tab/>
            </w:r>
            <w:r>
              <w:tab/>
            </w:r>
            <w:r>
              <w:tab/>
            </w:r>
            <w:r>
              <w:tab/>
            </w:r>
            <w:r>
              <w:tab/>
              <w:t>-</w:t>
            </w:r>
            <w:r>
              <w:tab/>
              <w:t>for equipping the above platforms;</w:t>
            </w:r>
          </w:p>
          <w:p w14:paraId="5910780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0D" w14:textId="77777777" w:rsidR="00E546F5" w:rsidRDefault="00951CE2">
            <w:pPr>
              <w:pStyle w:val="NormalinTable"/>
            </w:pPr>
            <w:r>
              <w:t>0.0%</w:t>
            </w:r>
          </w:p>
        </w:tc>
      </w:tr>
      <w:tr w:rsidR="00E546F5" w14:paraId="591078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0F" w14:textId="77777777" w:rsidR="00E546F5" w:rsidRDefault="00951CE2">
            <w:pPr>
              <w:pStyle w:val="NormalinTable"/>
            </w:pPr>
            <w:r>
              <w:t>8501109970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10" w14:textId="77777777" w:rsidR="00E546F5" w:rsidRDefault="00951CE2">
            <w:pPr>
              <w:pStyle w:val="Tier1"/>
            </w:pPr>
            <w:r>
              <w:t>Electric motors and generators (excluding generating sets)</w:t>
            </w:r>
          </w:p>
          <w:p w14:paraId="59107811" w14:textId="77777777" w:rsidR="00E546F5" w:rsidRDefault="00951CE2">
            <w:pPr>
              <w:pStyle w:val="Tier2"/>
            </w:pPr>
            <w:r>
              <w:t>-</w:t>
            </w:r>
            <w:r>
              <w:tab/>
              <w:t>Mo</w:t>
            </w:r>
            <w:r>
              <w:t>tors of an output not exceeding 37.5 W</w:t>
            </w:r>
          </w:p>
          <w:p w14:paraId="59107812" w14:textId="77777777" w:rsidR="00E546F5" w:rsidRDefault="00951CE2">
            <w:pPr>
              <w:pStyle w:val="Tier3"/>
            </w:pPr>
            <w:r>
              <w:t>-</w:t>
            </w:r>
            <w:r>
              <w:tab/>
              <w:t>-</w:t>
            </w:r>
            <w:r>
              <w:tab/>
              <w:t>Other</w:t>
            </w:r>
          </w:p>
          <w:p w14:paraId="59107813" w14:textId="77777777" w:rsidR="00E546F5" w:rsidRDefault="00951CE2">
            <w:pPr>
              <w:pStyle w:val="Tier4"/>
            </w:pPr>
            <w:r>
              <w:t>-</w:t>
            </w:r>
            <w:r>
              <w:tab/>
              <w:t>-</w:t>
            </w:r>
            <w:r>
              <w:tab/>
              <w:t>-</w:t>
            </w:r>
            <w:r>
              <w:tab/>
              <w:t>DC motors</w:t>
            </w:r>
          </w:p>
          <w:p w14:paraId="59107814" w14:textId="77777777" w:rsidR="00E546F5" w:rsidRDefault="00951CE2">
            <w:pPr>
              <w:pStyle w:val="Tier5"/>
            </w:pPr>
            <w:r>
              <w:t>-</w:t>
            </w:r>
            <w:r>
              <w:tab/>
              <w:t>-</w:t>
            </w:r>
            <w:r>
              <w:tab/>
              <w:t>-</w:t>
            </w:r>
            <w:r>
              <w:tab/>
              <w:t>-</w:t>
            </w:r>
            <w:r>
              <w:tab/>
              <w:t>Other</w:t>
            </w:r>
          </w:p>
          <w:p w14:paraId="59107815" w14:textId="77777777" w:rsidR="00E546F5" w:rsidRDefault="00951CE2">
            <w:pPr>
              <w:pStyle w:val="Tier6"/>
            </w:pPr>
            <w:r>
              <w:t>-</w:t>
            </w:r>
            <w:r>
              <w:tab/>
              <w:t>-</w:t>
            </w:r>
            <w:r>
              <w:tab/>
              <w:t>-</w:t>
            </w:r>
            <w:r>
              <w:tab/>
              <w:t>-</w:t>
            </w:r>
            <w:r>
              <w:tab/>
              <w:t>-</w:t>
            </w:r>
            <w:r>
              <w:tab/>
              <w:t xml:space="preserve">DC stepping motor, with - an angle of step of 7,5 ° (± 0,5 °) - a two-phase winding, - a rated voltage of 9 V or more, but not more than 16.0 V - of a </w:t>
            </w:r>
            <w:r>
              <w:t>specified temperature range covering at least - 40 °C to + 105 °C - with or without connecting pinion - with or without motor drive connector</w:t>
            </w:r>
          </w:p>
          <w:p w14:paraId="59107816" w14:textId="77777777" w:rsidR="00E546F5" w:rsidRDefault="00951CE2">
            <w:pPr>
              <w:pStyle w:val="Tier6Bullet"/>
            </w:pPr>
            <w:r>
              <w:tab/>
            </w:r>
            <w:r>
              <w:tab/>
            </w:r>
            <w:r>
              <w:tab/>
            </w:r>
            <w:r>
              <w:tab/>
            </w:r>
            <w:r>
              <w:tab/>
              <w:t>-</w:t>
            </w:r>
            <w:r>
              <w:tab/>
              <w:t>for incorporation in ships, boats or other vessels listed in Table 1, for the purposes of their constructio</w:t>
            </w:r>
            <w:r>
              <w:t>n, repair, maintenance or conversion;</w:t>
            </w:r>
          </w:p>
          <w:p w14:paraId="59107817" w14:textId="77777777" w:rsidR="00E546F5" w:rsidRDefault="00951CE2">
            <w:pPr>
              <w:pStyle w:val="Tier6Bullet"/>
            </w:pPr>
            <w:r>
              <w:tab/>
            </w:r>
            <w:r>
              <w:tab/>
            </w:r>
            <w:r>
              <w:tab/>
            </w:r>
            <w:r>
              <w:tab/>
            </w:r>
            <w:r>
              <w:tab/>
              <w:t>-</w:t>
            </w:r>
            <w:r>
              <w:tab/>
              <w:t>for fitting to or equipping such ships, boats or other vessels;</w:t>
            </w:r>
          </w:p>
          <w:p w14:paraId="5910781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14:paraId="59107819" w14:textId="77777777" w:rsidR="00E546F5" w:rsidRDefault="00951CE2">
            <w:pPr>
              <w:pStyle w:val="Tier6Bullet"/>
            </w:pPr>
            <w:r>
              <w:tab/>
            </w:r>
            <w:r>
              <w:tab/>
            </w:r>
            <w:r>
              <w:tab/>
            </w:r>
            <w:r>
              <w:tab/>
            </w:r>
            <w:r>
              <w:tab/>
              <w:t>-</w:t>
            </w:r>
            <w:r>
              <w:tab/>
              <w:t>for equipping the above platforms;</w:t>
            </w:r>
          </w:p>
          <w:p w14:paraId="5910781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1B" w14:textId="77777777" w:rsidR="00E546F5" w:rsidRDefault="00951CE2">
            <w:pPr>
              <w:pStyle w:val="NormalinTable"/>
            </w:pPr>
            <w:r>
              <w:t>0.0%</w:t>
            </w:r>
          </w:p>
        </w:tc>
      </w:tr>
      <w:tr w:rsidR="00E546F5" w14:paraId="591078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1D" w14:textId="77777777" w:rsidR="00E546F5" w:rsidRDefault="00951CE2">
            <w:pPr>
              <w:pStyle w:val="NormalinTable"/>
            </w:pPr>
            <w:r>
              <w:t>8501109975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1E" w14:textId="77777777" w:rsidR="00E546F5" w:rsidRDefault="00951CE2">
            <w:pPr>
              <w:pStyle w:val="Tier1"/>
            </w:pPr>
            <w:r>
              <w:t xml:space="preserve">Electric motors and </w:t>
            </w:r>
            <w:r>
              <w:t>generators (excluding generating sets)</w:t>
            </w:r>
          </w:p>
          <w:p w14:paraId="5910781F" w14:textId="77777777" w:rsidR="00E546F5" w:rsidRDefault="00951CE2">
            <w:pPr>
              <w:pStyle w:val="Tier2"/>
            </w:pPr>
            <w:r>
              <w:t>-</w:t>
            </w:r>
            <w:r>
              <w:tab/>
              <w:t>Motors of an output not exceeding 37.5 W</w:t>
            </w:r>
          </w:p>
          <w:p w14:paraId="59107820" w14:textId="77777777" w:rsidR="00E546F5" w:rsidRDefault="00951CE2">
            <w:pPr>
              <w:pStyle w:val="Tier3"/>
            </w:pPr>
            <w:r>
              <w:t>-</w:t>
            </w:r>
            <w:r>
              <w:tab/>
              <w:t>-</w:t>
            </w:r>
            <w:r>
              <w:tab/>
              <w:t>Other</w:t>
            </w:r>
          </w:p>
          <w:p w14:paraId="59107821" w14:textId="77777777" w:rsidR="00E546F5" w:rsidRDefault="00951CE2">
            <w:pPr>
              <w:pStyle w:val="Tier4"/>
            </w:pPr>
            <w:r>
              <w:t>-</w:t>
            </w:r>
            <w:r>
              <w:tab/>
              <w:t>-</w:t>
            </w:r>
            <w:r>
              <w:tab/>
              <w:t>-</w:t>
            </w:r>
            <w:r>
              <w:tab/>
              <w:t>DC motors</w:t>
            </w:r>
          </w:p>
          <w:p w14:paraId="59107822" w14:textId="77777777" w:rsidR="00E546F5" w:rsidRDefault="00951CE2">
            <w:pPr>
              <w:pStyle w:val="Tier5"/>
            </w:pPr>
            <w:r>
              <w:t>-</w:t>
            </w:r>
            <w:r>
              <w:tab/>
              <w:t>-</w:t>
            </w:r>
            <w:r>
              <w:tab/>
              <w:t>-</w:t>
            </w:r>
            <w:r>
              <w:tab/>
              <w:t>-</w:t>
            </w:r>
            <w:r>
              <w:tab/>
              <w:t>Other</w:t>
            </w:r>
          </w:p>
          <w:p w14:paraId="59107823" w14:textId="77777777" w:rsidR="00E546F5" w:rsidRDefault="00951CE2">
            <w:pPr>
              <w:pStyle w:val="Tier6"/>
            </w:pPr>
            <w:r>
              <w:t>-</w:t>
            </w:r>
            <w:r>
              <w:tab/>
              <w:t>-</w:t>
            </w:r>
            <w:r>
              <w:tab/>
              <w:t>-</w:t>
            </w:r>
            <w:r>
              <w:tab/>
              <w:t>-</w:t>
            </w:r>
            <w:r>
              <w:tab/>
              <w:t>-</w:t>
            </w:r>
            <w:r>
              <w:tab/>
              <w:t>Permanently excited DC motor with - a multiple-phase winding - an external diameter of 28 mm or more but not more than 35 mm</w:t>
            </w:r>
            <w:r>
              <w:t>, - a rated speed of not more than 12 000 rpm, - a power supply voltage of 8 V or more but not more than 27 V</w:t>
            </w:r>
          </w:p>
          <w:p w14:paraId="59107824"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7825" w14:textId="77777777" w:rsidR="00E546F5" w:rsidRDefault="00951CE2">
            <w:pPr>
              <w:pStyle w:val="Tier6Bullet"/>
            </w:pPr>
            <w:r>
              <w:tab/>
            </w:r>
            <w:r>
              <w:tab/>
            </w:r>
            <w:r>
              <w:tab/>
            </w:r>
            <w:r>
              <w:tab/>
            </w:r>
            <w:r>
              <w:tab/>
              <w:t>-</w:t>
            </w:r>
            <w:r>
              <w:tab/>
              <w:t>for fitting to or equipping such ships, boats or other vessels;</w:t>
            </w:r>
          </w:p>
          <w:p w14:paraId="59107826"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7827" w14:textId="77777777" w:rsidR="00E546F5" w:rsidRDefault="00951CE2">
            <w:pPr>
              <w:pStyle w:val="Tier6Bullet"/>
            </w:pPr>
            <w:r>
              <w:tab/>
            </w:r>
            <w:r>
              <w:tab/>
            </w:r>
            <w:r>
              <w:tab/>
            </w:r>
            <w:r>
              <w:tab/>
            </w:r>
            <w:r>
              <w:tab/>
              <w:t>-</w:t>
            </w:r>
            <w:r>
              <w:tab/>
              <w:t>for equipping the above platforms;</w:t>
            </w:r>
          </w:p>
          <w:p w14:paraId="5910782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29" w14:textId="77777777" w:rsidR="00E546F5" w:rsidRDefault="00951CE2">
            <w:pPr>
              <w:pStyle w:val="NormalinTable"/>
            </w:pPr>
            <w:r>
              <w:t>0.0%</w:t>
            </w:r>
          </w:p>
        </w:tc>
      </w:tr>
      <w:tr w:rsidR="00E546F5" w14:paraId="591078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2B" w14:textId="77777777" w:rsidR="00E546F5" w:rsidRDefault="00951CE2">
            <w:pPr>
              <w:pStyle w:val="NormalinTable"/>
            </w:pPr>
            <w:r>
              <w:t>8501109979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2C" w14:textId="77777777" w:rsidR="00E546F5" w:rsidRDefault="00951CE2">
            <w:pPr>
              <w:pStyle w:val="Tier1"/>
            </w:pPr>
            <w:r>
              <w:t xml:space="preserve">Electric motors and generators </w:t>
            </w:r>
            <w:r>
              <w:t>(excluding generating sets)</w:t>
            </w:r>
          </w:p>
          <w:p w14:paraId="5910782D" w14:textId="77777777" w:rsidR="00E546F5" w:rsidRDefault="00951CE2">
            <w:pPr>
              <w:pStyle w:val="Tier2"/>
            </w:pPr>
            <w:r>
              <w:t>-</w:t>
            </w:r>
            <w:r>
              <w:tab/>
              <w:t>Motors of an output not exceeding 37.5 W</w:t>
            </w:r>
          </w:p>
          <w:p w14:paraId="5910782E" w14:textId="77777777" w:rsidR="00E546F5" w:rsidRDefault="00951CE2">
            <w:pPr>
              <w:pStyle w:val="Tier3"/>
            </w:pPr>
            <w:r>
              <w:t>-</w:t>
            </w:r>
            <w:r>
              <w:tab/>
              <w:t>-</w:t>
            </w:r>
            <w:r>
              <w:tab/>
              <w:t>Other</w:t>
            </w:r>
          </w:p>
          <w:p w14:paraId="5910782F" w14:textId="77777777" w:rsidR="00E546F5" w:rsidRDefault="00951CE2">
            <w:pPr>
              <w:pStyle w:val="Tier4"/>
            </w:pPr>
            <w:r>
              <w:t>-</w:t>
            </w:r>
            <w:r>
              <w:tab/>
              <w:t>-</w:t>
            </w:r>
            <w:r>
              <w:tab/>
              <w:t>-</w:t>
            </w:r>
            <w:r>
              <w:tab/>
              <w:t>DC motors</w:t>
            </w:r>
          </w:p>
          <w:p w14:paraId="59107830" w14:textId="77777777" w:rsidR="00E546F5" w:rsidRDefault="00951CE2">
            <w:pPr>
              <w:pStyle w:val="Tier5"/>
            </w:pPr>
            <w:r>
              <w:t>-</w:t>
            </w:r>
            <w:r>
              <w:tab/>
              <w:t>-</w:t>
            </w:r>
            <w:r>
              <w:tab/>
              <w:t>-</w:t>
            </w:r>
            <w:r>
              <w:tab/>
              <w:t>-</w:t>
            </w:r>
            <w:r>
              <w:tab/>
              <w:t>Other</w:t>
            </w:r>
          </w:p>
          <w:p w14:paraId="59107831" w14:textId="77777777" w:rsidR="00E546F5" w:rsidRDefault="00951CE2">
            <w:pPr>
              <w:pStyle w:val="Tier6"/>
            </w:pPr>
            <w:r>
              <w:t>-</w:t>
            </w:r>
            <w:r>
              <w:tab/>
              <w:t>-</w:t>
            </w:r>
            <w:r>
              <w:tab/>
              <w:t>-</w:t>
            </w:r>
            <w:r>
              <w:tab/>
              <w:t>-</w:t>
            </w:r>
            <w:r>
              <w:tab/>
              <w:t>-</w:t>
            </w:r>
            <w:r>
              <w:tab/>
              <w:t xml:space="preserve">DC motor with brushes and an internal rotor with a three-phase winding, whether or not equipped with a worm, of a specified </w:t>
            </w:r>
            <w:r>
              <w:t>temperature range covering at least - 20°C to + 70°C</w:t>
            </w:r>
          </w:p>
          <w:p w14:paraId="5910783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833" w14:textId="77777777" w:rsidR="00E546F5" w:rsidRDefault="00951CE2">
            <w:pPr>
              <w:pStyle w:val="Tier6Bullet"/>
            </w:pPr>
            <w:r>
              <w:tab/>
            </w:r>
            <w:r>
              <w:tab/>
            </w:r>
            <w:r>
              <w:tab/>
            </w:r>
            <w:r>
              <w:tab/>
            </w:r>
            <w:r>
              <w:tab/>
              <w:t>-</w:t>
            </w:r>
            <w:r>
              <w:tab/>
              <w:t>for fitting to or equipping such ships, boat</w:t>
            </w:r>
            <w:r>
              <w:t>s or other vessels;</w:t>
            </w:r>
          </w:p>
          <w:p w14:paraId="5910783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835" w14:textId="77777777" w:rsidR="00E546F5" w:rsidRDefault="00951CE2">
            <w:pPr>
              <w:pStyle w:val="Tier6Bullet"/>
            </w:pPr>
            <w:r>
              <w:tab/>
            </w:r>
            <w:r>
              <w:tab/>
            </w:r>
            <w:r>
              <w:tab/>
            </w:r>
            <w:r>
              <w:tab/>
            </w:r>
            <w:r>
              <w:tab/>
              <w:t>-</w:t>
            </w:r>
            <w:r>
              <w:tab/>
              <w:t>for equipping the above platforms;</w:t>
            </w:r>
          </w:p>
          <w:p w14:paraId="5910783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37" w14:textId="77777777" w:rsidR="00E546F5" w:rsidRDefault="00951CE2">
            <w:pPr>
              <w:pStyle w:val="NormalinTable"/>
            </w:pPr>
            <w:r>
              <w:t>0.0%</w:t>
            </w:r>
          </w:p>
        </w:tc>
      </w:tr>
      <w:tr w:rsidR="00E546F5" w14:paraId="591078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39" w14:textId="77777777" w:rsidR="00E546F5" w:rsidRDefault="00951CE2">
            <w:pPr>
              <w:pStyle w:val="NormalinTable"/>
            </w:pPr>
            <w:r>
              <w:t>8501109980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3A" w14:textId="77777777" w:rsidR="00E546F5" w:rsidRDefault="00951CE2">
            <w:pPr>
              <w:pStyle w:val="Tier1"/>
            </w:pPr>
            <w:r>
              <w:t>Electric motors and generators (excluding generating sets)</w:t>
            </w:r>
          </w:p>
          <w:p w14:paraId="5910783B" w14:textId="77777777" w:rsidR="00E546F5" w:rsidRDefault="00951CE2">
            <w:pPr>
              <w:pStyle w:val="Tier2"/>
            </w:pPr>
            <w:r>
              <w:t>-</w:t>
            </w:r>
            <w:r>
              <w:tab/>
              <w:t>Motors of an output not exceeding 37.5 W</w:t>
            </w:r>
          </w:p>
          <w:p w14:paraId="5910783C" w14:textId="77777777" w:rsidR="00E546F5" w:rsidRDefault="00951CE2">
            <w:pPr>
              <w:pStyle w:val="Tier3"/>
            </w:pPr>
            <w:r>
              <w:t>-</w:t>
            </w:r>
            <w:r>
              <w:tab/>
              <w:t>-</w:t>
            </w:r>
            <w:r>
              <w:tab/>
              <w:t>Other</w:t>
            </w:r>
          </w:p>
          <w:p w14:paraId="5910783D" w14:textId="77777777" w:rsidR="00E546F5" w:rsidRDefault="00951CE2">
            <w:pPr>
              <w:pStyle w:val="Tier4"/>
            </w:pPr>
            <w:r>
              <w:t>-</w:t>
            </w:r>
            <w:r>
              <w:tab/>
              <w:t>-</w:t>
            </w:r>
            <w:r>
              <w:tab/>
              <w:t>-</w:t>
            </w:r>
            <w:r>
              <w:tab/>
              <w:t xml:space="preserve">DC </w:t>
            </w:r>
            <w:r>
              <w:t>motors</w:t>
            </w:r>
          </w:p>
          <w:p w14:paraId="5910783E" w14:textId="77777777" w:rsidR="00E546F5" w:rsidRDefault="00951CE2">
            <w:pPr>
              <w:pStyle w:val="Tier5"/>
            </w:pPr>
            <w:r>
              <w:t>-</w:t>
            </w:r>
            <w:r>
              <w:tab/>
              <w:t>-</w:t>
            </w:r>
            <w:r>
              <w:tab/>
              <w:t>-</w:t>
            </w:r>
            <w:r>
              <w:tab/>
              <w:t>-</w:t>
            </w:r>
            <w:r>
              <w:tab/>
              <w:t>Other</w:t>
            </w:r>
          </w:p>
          <w:p w14:paraId="5910783F" w14:textId="77777777" w:rsidR="00E546F5" w:rsidRDefault="00951CE2">
            <w:pPr>
              <w:pStyle w:val="Tier6"/>
            </w:pPr>
            <w:r>
              <w:t>-</w:t>
            </w:r>
            <w:r>
              <w:tab/>
              <w:t>-</w:t>
            </w:r>
            <w:r>
              <w:tab/>
              <w:t>-</w:t>
            </w:r>
            <w:r>
              <w:tab/>
              <w:t>-</w:t>
            </w:r>
            <w:r>
              <w:tab/>
              <w:t>-</w:t>
            </w:r>
            <w:r>
              <w:tab/>
              <w:t>DC stepping motor, with: - an angle of step of 7,5° (± 0,5°), - a pull-out torque at 25 °C of 25 mNm or more, - a pull-out pulse rate of 1 500 pps or more, - a two-phase winding, and - a rated voltage of 10.5 V or more, but n</w:t>
            </w:r>
            <w:r>
              <w:t>ot more than 16.0 V</w:t>
            </w:r>
          </w:p>
          <w:p w14:paraId="5910784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841" w14:textId="77777777" w:rsidR="00E546F5" w:rsidRDefault="00951CE2">
            <w:pPr>
              <w:pStyle w:val="Tier6Bullet"/>
            </w:pPr>
            <w:r>
              <w:tab/>
            </w:r>
            <w:r>
              <w:tab/>
            </w:r>
            <w:r>
              <w:tab/>
            </w:r>
            <w:r>
              <w:tab/>
            </w:r>
            <w:r>
              <w:tab/>
              <w:t>-</w:t>
            </w:r>
            <w:r>
              <w:tab/>
              <w:t>for fitting to or equipping such ships, boats or other vessels;</w:t>
            </w:r>
          </w:p>
          <w:p w14:paraId="59107842"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843" w14:textId="77777777" w:rsidR="00E546F5" w:rsidRDefault="00951CE2">
            <w:pPr>
              <w:pStyle w:val="Tier6Bullet"/>
            </w:pPr>
            <w:r>
              <w:tab/>
            </w:r>
            <w:r>
              <w:tab/>
            </w:r>
            <w:r>
              <w:tab/>
            </w:r>
            <w:r>
              <w:tab/>
            </w:r>
            <w:r>
              <w:tab/>
              <w:t>-</w:t>
            </w:r>
            <w:r>
              <w:tab/>
              <w:t>for equipping the above pla</w:t>
            </w:r>
            <w:r>
              <w:t>tforms;</w:t>
            </w:r>
          </w:p>
          <w:p w14:paraId="5910784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45" w14:textId="77777777" w:rsidR="00E546F5" w:rsidRDefault="00951CE2">
            <w:pPr>
              <w:pStyle w:val="NormalinTable"/>
            </w:pPr>
            <w:r>
              <w:t>0.0%</w:t>
            </w:r>
          </w:p>
        </w:tc>
      </w:tr>
      <w:tr w:rsidR="00E546F5" w14:paraId="591078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47" w14:textId="77777777" w:rsidR="00E546F5" w:rsidRDefault="00951CE2">
            <w:pPr>
              <w:pStyle w:val="NormalinTable"/>
            </w:pPr>
            <w:r>
              <w:t>8501109982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48" w14:textId="77777777" w:rsidR="00E546F5" w:rsidRDefault="00951CE2">
            <w:pPr>
              <w:pStyle w:val="Tier1"/>
            </w:pPr>
            <w:r>
              <w:t>Electric motors and generators (excluding generating sets)</w:t>
            </w:r>
          </w:p>
          <w:p w14:paraId="59107849" w14:textId="77777777" w:rsidR="00E546F5" w:rsidRDefault="00951CE2">
            <w:pPr>
              <w:pStyle w:val="Tier2"/>
            </w:pPr>
            <w:r>
              <w:t>-</w:t>
            </w:r>
            <w:r>
              <w:tab/>
              <w:t>Motors of an output not exceeding 37.5 W</w:t>
            </w:r>
          </w:p>
          <w:p w14:paraId="5910784A" w14:textId="77777777" w:rsidR="00E546F5" w:rsidRDefault="00951CE2">
            <w:pPr>
              <w:pStyle w:val="Tier3"/>
            </w:pPr>
            <w:r>
              <w:t>-</w:t>
            </w:r>
            <w:r>
              <w:tab/>
              <w:t>-</w:t>
            </w:r>
            <w:r>
              <w:tab/>
              <w:t>Other</w:t>
            </w:r>
          </w:p>
          <w:p w14:paraId="5910784B" w14:textId="77777777" w:rsidR="00E546F5" w:rsidRDefault="00951CE2">
            <w:pPr>
              <w:pStyle w:val="Tier4"/>
            </w:pPr>
            <w:r>
              <w:t>-</w:t>
            </w:r>
            <w:r>
              <w:tab/>
              <w:t>-</w:t>
            </w:r>
            <w:r>
              <w:tab/>
              <w:t>-</w:t>
            </w:r>
            <w:r>
              <w:tab/>
              <w:t>DC motors</w:t>
            </w:r>
          </w:p>
          <w:p w14:paraId="5910784C" w14:textId="77777777" w:rsidR="00E546F5" w:rsidRDefault="00951CE2">
            <w:pPr>
              <w:pStyle w:val="Tier5"/>
            </w:pPr>
            <w:r>
              <w:t>-</w:t>
            </w:r>
            <w:r>
              <w:tab/>
              <w:t>-</w:t>
            </w:r>
            <w:r>
              <w:tab/>
              <w:t>-</w:t>
            </w:r>
            <w:r>
              <w:tab/>
              <w:t>-</w:t>
            </w:r>
            <w:r>
              <w:tab/>
              <w:t>Other</w:t>
            </w:r>
          </w:p>
          <w:p w14:paraId="5910784D" w14:textId="77777777" w:rsidR="00E546F5" w:rsidRDefault="00951CE2">
            <w:pPr>
              <w:pStyle w:val="Tier6"/>
            </w:pPr>
            <w:r>
              <w:t>-</w:t>
            </w:r>
            <w:r>
              <w:tab/>
              <w:t>-</w:t>
            </w:r>
            <w:r>
              <w:tab/>
              <w:t>-</w:t>
            </w:r>
            <w:r>
              <w:tab/>
              <w:t>-</w:t>
            </w:r>
            <w:r>
              <w:tab/>
              <w:t>-</w:t>
            </w:r>
            <w:r>
              <w:tab/>
              <w:t xml:space="preserve">DC </w:t>
            </w:r>
            <w:r>
              <w:t>motor, brushless, with an external diameter of not more than 29 mm, a rated speed of 1 500 (±15%) rpm or 6 800 (±15%) rpm, a supply voltage of 2 V or 8 V</w:t>
            </w:r>
          </w:p>
          <w:p w14:paraId="5910784E" w14:textId="77777777" w:rsidR="00E546F5" w:rsidRDefault="00951CE2">
            <w:pPr>
              <w:pStyle w:val="Tier6Bullet"/>
            </w:pPr>
            <w:r>
              <w:tab/>
            </w:r>
            <w:r>
              <w:tab/>
            </w:r>
            <w:r>
              <w:tab/>
            </w:r>
            <w:r>
              <w:tab/>
            </w:r>
            <w:r>
              <w:tab/>
              <w:t>-</w:t>
            </w:r>
            <w:r>
              <w:tab/>
              <w:t>for incorporation in ships, boats or other vessels listed in Table 1, for the purposes of their</w:t>
            </w:r>
            <w:r>
              <w:t xml:space="preserve"> construction, repair, maintenance or conversion;</w:t>
            </w:r>
          </w:p>
          <w:p w14:paraId="5910784F" w14:textId="77777777" w:rsidR="00E546F5" w:rsidRDefault="00951CE2">
            <w:pPr>
              <w:pStyle w:val="Tier6Bullet"/>
            </w:pPr>
            <w:r>
              <w:tab/>
            </w:r>
            <w:r>
              <w:tab/>
            </w:r>
            <w:r>
              <w:tab/>
            </w:r>
            <w:r>
              <w:tab/>
            </w:r>
            <w:r>
              <w:tab/>
              <w:t>-</w:t>
            </w:r>
            <w:r>
              <w:tab/>
              <w:t>for fitting to or equipping such ships, boats or other vessels;</w:t>
            </w:r>
          </w:p>
          <w:p w14:paraId="5910785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14:paraId="59107851" w14:textId="77777777" w:rsidR="00E546F5" w:rsidRDefault="00951CE2">
            <w:pPr>
              <w:pStyle w:val="Tier6Bullet"/>
            </w:pPr>
            <w:r>
              <w:tab/>
            </w:r>
            <w:r>
              <w:tab/>
            </w:r>
            <w:r>
              <w:tab/>
            </w:r>
            <w:r>
              <w:tab/>
            </w:r>
            <w:r>
              <w:tab/>
              <w:t>-</w:t>
            </w:r>
            <w:r>
              <w:tab/>
              <w:t>for equipping the above platforms;</w:t>
            </w:r>
          </w:p>
          <w:p w14:paraId="5910785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53" w14:textId="77777777" w:rsidR="00E546F5" w:rsidRDefault="00951CE2">
            <w:pPr>
              <w:pStyle w:val="NormalinTable"/>
            </w:pPr>
            <w:r>
              <w:t>0.0%</w:t>
            </w:r>
          </w:p>
        </w:tc>
      </w:tr>
      <w:tr w:rsidR="00E546F5" w14:paraId="591078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55" w14:textId="77777777" w:rsidR="00E546F5" w:rsidRDefault="00951CE2">
            <w:pPr>
              <w:pStyle w:val="NormalinTable"/>
            </w:pPr>
            <w:r>
              <w:t>8501109990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56" w14:textId="77777777" w:rsidR="00E546F5" w:rsidRDefault="00951CE2">
            <w:pPr>
              <w:pStyle w:val="Tier1"/>
            </w:pPr>
            <w:r>
              <w:t xml:space="preserve">Electric motors and </w:t>
            </w:r>
            <w:r>
              <w:t>generators (excluding generating sets)</w:t>
            </w:r>
          </w:p>
          <w:p w14:paraId="59107857" w14:textId="77777777" w:rsidR="00E546F5" w:rsidRDefault="00951CE2">
            <w:pPr>
              <w:pStyle w:val="Tier2"/>
            </w:pPr>
            <w:r>
              <w:t>-</w:t>
            </w:r>
            <w:r>
              <w:tab/>
              <w:t>Motors of an output not exceeding 37.5 W</w:t>
            </w:r>
          </w:p>
          <w:p w14:paraId="59107858" w14:textId="77777777" w:rsidR="00E546F5" w:rsidRDefault="00951CE2">
            <w:pPr>
              <w:pStyle w:val="Tier3"/>
            </w:pPr>
            <w:r>
              <w:t>-</w:t>
            </w:r>
            <w:r>
              <w:tab/>
              <w:t>-</w:t>
            </w:r>
            <w:r>
              <w:tab/>
              <w:t>Other</w:t>
            </w:r>
          </w:p>
          <w:p w14:paraId="59107859" w14:textId="77777777" w:rsidR="00E546F5" w:rsidRDefault="00951CE2">
            <w:pPr>
              <w:pStyle w:val="Tier4"/>
            </w:pPr>
            <w:r>
              <w:t>-</w:t>
            </w:r>
            <w:r>
              <w:tab/>
              <w:t>-</w:t>
            </w:r>
            <w:r>
              <w:tab/>
              <w:t>-</w:t>
            </w:r>
            <w:r>
              <w:tab/>
              <w:t>DC motors</w:t>
            </w:r>
          </w:p>
          <w:p w14:paraId="5910785A" w14:textId="77777777" w:rsidR="00E546F5" w:rsidRDefault="00951CE2">
            <w:pPr>
              <w:pStyle w:val="Tier5"/>
            </w:pPr>
            <w:r>
              <w:t>-</w:t>
            </w:r>
            <w:r>
              <w:tab/>
              <w:t>-</w:t>
            </w:r>
            <w:r>
              <w:tab/>
              <w:t>-</w:t>
            </w:r>
            <w:r>
              <w:tab/>
              <w:t>-</w:t>
            </w:r>
            <w:r>
              <w:tab/>
              <w:t>Other</w:t>
            </w:r>
          </w:p>
          <w:p w14:paraId="5910785B" w14:textId="77777777" w:rsidR="00E546F5" w:rsidRDefault="00951CE2">
            <w:pPr>
              <w:pStyle w:val="Tier6"/>
            </w:pPr>
            <w:r>
              <w:t>-</w:t>
            </w:r>
            <w:r>
              <w:tab/>
              <w:t>-</w:t>
            </w:r>
            <w:r>
              <w:tab/>
              <w:t>-</w:t>
            </w:r>
            <w:r>
              <w:tab/>
              <w:t>-</w:t>
            </w:r>
            <w:r>
              <w:tab/>
              <w:t>-</w:t>
            </w:r>
            <w:r>
              <w:tab/>
              <w:t>Other</w:t>
            </w:r>
          </w:p>
          <w:p w14:paraId="5910785C"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785D" w14:textId="77777777" w:rsidR="00E546F5" w:rsidRDefault="00951CE2">
            <w:pPr>
              <w:pStyle w:val="Tier6Bullet"/>
            </w:pPr>
            <w:r>
              <w:tab/>
            </w:r>
            <w:r>
              <w:tab/>
            </w:r>
            <w:r>
              <w:tab/>
            </w:r>
            <w:r>
              <w:tab/>
            </w:r>
            <w:r>
              <w:tab/>
              <w:t>-</w:t>
            </w:r>
            <w:r>
              <w:tab/>
              <w:t>for fitting to or equipping such ships, boats or other vessels;</w:t>
            </w:r>
          </w:p>
          <w:p w14:paraId="5910785E"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785F" w14:textId="77777777" w:rsidR="00E546F5" w:rsidRDefault="00951CE2">
            <w:pPr>
              <w:pStyle w:val="Tier6Bullet"/>
            </w:pPr>
            <w:r>
              <w:tab/>
            </w:r>
            <w:r>
              <w:tab/>
            </w:r>
            <w:r>
              <w:tab/>
            </w:r>
            <w:r>
              <w:tab/>
            </w:r>
            <w:r>
              <w:tab/>
              <w:t>-</w:t>
            </w:r>
            <w:r>
              <w:tab/>
              <w:t>for equipping the above platforms;</w:t>
            </w:r>
          </w:p>
          <w:p w14:paraId="5910786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61" w14:textId="77777777" w:rsidR="00E546F5" w:rsidRDefault="00951CE2">
            <w:pPr>
              <w:pStyle w:val="NormalinTable"/>
            </w:pPr>
            <w:r>
              <w:t>0.0%</w:t>
            </w:r>
          </w:p>
        </w:tc>
      </w:tr>
      <w:tr w:rsidR="00E546F5" w14:paraId="591078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63" w14:textId="77777777" w:rsidR="00E546F5" w:rsidRDefault="00951CE2">
            <w:pPr>
              <w:pStyle w:val="NormalinTable"/>
            </w:pPr>
            <w:r>
              <w:t>8501200020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64" w14:textId="77777777" w:rsidR="00E546F5" w:rsidRDefault="00951CE2">
            <w:pPr>
              <w:pStyle w:val="Tier1"/>
            </w:pPr>
            <w:r>
              <w:t>Electric motors a</w:t>
            </w:r>
            <w:r>
              <w:t>nd generators (excluding generating sets)</w:t>
            </w:r>
          </w:p>
          <w:p w14:paraId="59107865" w14:textId="77777777" w:rsidR="00E546F5" w:rsidRDefault="00951CE2">
            <w:pPr>
              <w:pStyle w:val="Tier2"/>
            </w:pPr>
            <w:r>
              <w:t>-</w:t>
            </w:r>
            <w:r>
              <w:tab/>
              <w:t>Universal AC/DC motors of an output exceeding 37.5 W</w:t>
            </w:r>
          </w:p>
          <w:p w14:paraId="59107866" w14:textId="77777777" w:rsidR="00E546F5" w:rsidRDefault="00951CE2">
            <w:pPr>
              <w:pStyle w:val="Tier3"/>
            </w:pPr>
            <w:r>
              <w:t>-</w:t>
            </w:r>
            <w:r>
              <w:tab/>
              <w:t>-</w:t>
            </w:r>
            <w:r>
              <w:tab/>
              <w:t>Of an output of less than 750 W or exceeding 150 kW, for use in certain types of aircraft</w:t>
            </w:r>
          </w:p>
          <w:p w14:paraId="59107867" w14:textId="77777777" w:rsidR="00E546F5" w:rsidRDefault="00951CE2">
            <w:pPr>
              <w:pStyle w:val="Tier3Bullet"/>
            </w:pP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68" w14:textId="77777777" w:rsidR="00E546F5" w:rsidRDefault="00951CE2">
            <w:pPr>
              <w:pStyle w:val="NormalinTable"/>
            </w:pPr>
            <w:r>
              <w:t>0.0%</w:t>
            </w:r>
          </w:p>
        </w:tc>
      </w:tr>
      <w:tr w:rsidR="00E546F5" w14:paraId="591078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86A" w14:textId="77777777" w:rsidR="00E546F5" w:rsidRDefault="00951CE2">
            <w:pPr>
              <w:pStyle w:val="NormalinTable"/>
            </w:pPr>
            <w:r>
              <w:rPr>
                <w:color w:val="000000"/>
                <w:szCs w:val="16"/>
              </w:rPr>
              <w:t>8501200030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6B" w14:textId="77777777" w:rsidR="00E546F5" w:rsidRDefault="00951CE2">
            <w:pPr>
              <w:pStyle w:val="Tier1"/>
            </w:pPr>
            <w:r>
              <w:rPr>
                <w:color w:val="000000"/>
                <w:szCs w:val="16"/>
              </w:rPr>
              <w:t>Electric motors and generators (excluding generating sets)</w:t>
            </w:r>
            <w:r>
              <w:rPr>
                <w:color w:val="000000"/>
                <w:szCs w:val="16"/>
              </w:rPr>
              <w:br/>
            </w:r>
            <w:r>
              <w:rPr>
                <w:color w:val="000000"/>
                <w:szCs w:val="16"/>
              </w:rPr>
              <w:t>- Universal AC/DC motors of an output ex</w:t>
            </w:r>
            <w:r>
              <w:rPr>
                <w:color w:val="000000"/>
                <w:szCs w:val="16"/>
              </w:rPr>
              <w:t>ceeding 37,5|W</w:t>
            </w:r>
            <w:r>
              <w:rPr>
                <w:color w:val="000000"/>
                <w:szCs w:val="16"/>
              </w:rPr>
              <w:br/>
            </w:r>
            <w:r>
              <w:rPr>
                <w:color w:val="000000"/>
                <w:szCs w:val="16"/>
              </w:rPr>
              <w:t>- - Universal AC/DC motor with</w:t>
            </w:r>
            <w:r>
              <w:rPr>
                <w:color w:val="000000"/>
                <w:szCs w:val="16"/>
              </w:rPr>
              <w:br/>
            </w:r>
            <w:r>
              <w:rPr>
                <w:color w:val="000000"/>
                <w:szCs w:val="16"/>
              </w:rPr>
              <w:t xml:space="preserve"> </w:t>
            </w:r>
            <w:r>
              <w:rPr>
                <w:color w:val="000000"/>
                <w:szCs w:val="16"/>
              </w:rPr>
              <w:br/>
            </w:r>
            <w:r>
              <w:rPr>
                <w:color w:val="000000"/>
                <w:szCs w:val="16"/>
              </w:rPr>
              <w:t>-|a rated output of 1,2|kW,</w:t>
            </w:r>
            <w:r>
              <w:rPr>
                <w:color w:val="000000"/>
                <w:szCs w:val="16"/>
              </w:rPr>
              <w:br/>
            </w:r>
            <w:r>
              <w:rPr>
                <w:color w:val="000000"/>
                <w:szCs w:val="16"/>
              </w:rPr>
              <w:t xml:space="preserve"> </w:t>
            </w:r>
            <w:r>
              <w:rPr>
                <w:color w:val="000000"/>
                <w:szCs w:val="16"/>
              </w:rPr>
              <w:br/>
            </w:r>
            <w:r>
              <w:rPr>
                <w:color w:val="000000"/>
                <w:szCs w:val="16"/>
              </w:rPr>
              <w:t>-|a supply voltage of 230|V, and</w:t>
            </w:r>
            <w:r>
              <w:rPr>
                <w:color w:val="000000"/>
                <w:szCs w:val="16"/>
              </w:rPr>
              <w:br/>
            </w:r>
            <w:r>
              <w:rPr>
                <w:color w:val="000000"/>
                <w:szCs w:val="16"/>
              </w:rPr>
              <w:t xml:space="preserve"> </w:t>
            </w:r>
            <w:r>
              <w:rPr>
                <w:color w:val="000000"/>
                <w:szCs w:val="16"/>
              </w:rPr>
              <w:br/>
            </w:r>
            <w:r>
              <w:rPr>
                <w:color w:val="000000"/>
                <w:szCs w:val="16"/>
              </w:rPr>
              <w:t>-|engine brake,</w:t>
            </w:r>
            <w:r>
              <w:rPr>
                <w:color w:val="000000"/>
                <w:szCs w:val="16"/>
              </w:rPr>
              <w:br/>
            </w:r>
            <w:r>
              <w:rPr>
                <w:color w:val="000000"/>
                <w:szCs w:val="16"/>
              </w:rPr>
              <w:t xml:space="preserve"> </w:t>
            </w:r>
            <w:r>
              <w:rPr>
                <w:color w:val="000000"/>
                <w:szCs w:val="16"/>
              </w:rPr>
              <w:br/>
            </w:r>
            <w:r>
              <w:rPr>
                <w:color w:val="000000"/>
                <w:szCs w:val="16"/>
              </w:rPr>
              <w:t>-|assembled to a reduction gear with output shaft, which is contained in a plastic housing</w:t>
            </w:r>
            <w:r>
              <w:rPr>
                <w:color w:val="000000"/>
                <w:szCs w:val="16"/>
              </w:rPr>
              <w:br/>
            </w:r>
            <w:r>
              <w:rPr>
                <w:color w:val="000000"/>
                <w:szCs w:val="16"/>
              </w:rPr>
              <w:t>for use as electric drive of lawnm</w:t>
            </w:r>
            <w:r>
              <w:rPr>
                <w:color w:val="000000"/>
                <w:szCs w:val="16"/>
              </w:rPr>
              <w:t>ower blades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6C" w14:textId="77777777" w:rsidR="00E546F5" w:rsidRDefault="00951CE2">
            <w:pPr>
              <w:pStyle w:val="NormalinTable"/>
            </w:pPr>
            <w:r>
              <w:t>0.0%</w:t>
            </w:r>
          </w:p>
        </w:tc>
      </w:tr>
      <w:tr w:rsidR="00E546F5" w14:paraId="591078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6E" w14:textId="77777777" w:rsidR="00E546F5" w:rsidRDefault="00951CE2">
            <w:pPr>
              <w:pStyle w:val="NormalinTable"/>
            </w:pPr>
            <w:r>
              <w:t>8501200090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6F" w14:textId="77777777" w:rsidR="00E546F5" w:rsidRDefault="00951CE2">
            <w:pPr>
              <w:pStyle w:val="Tier1"/>
            </w:pPr>
            <w:r>
              <w:t>Electric motors and generators (excluding generating sets)</w:t>
            </w:r>
          </w:p>
          <w:p w14:paraId="59107870" w14:textId="77777777" w:rsidR="00E546F5" w:rsidRDefault="00951CE2">
            <w:pPr>
              <w:pStyle w:val="Tier2"/>
            </w:pPr>
            <w:r>
              <w:t>-</w:t>
            </w:r>
            <w:r>
              <w:tab/>
              <w:t>Universal AC/DC motors of an output exceeding 37.5 W</w:t>
            </w:r>
          </w:p>
          <w:p w14:paraId="59107871" w14:textId="77777777" w:rsidR="00E546F5" w:rsidRDefault="00951CE2">
            <w:pPr>
              <w:pStyle w:val="Tier3"/>
            </w:pPr>
            <w:r>
              <w:t>-</w:t>
            </w:r>
            <w:r>
              <w:tab/>
              <w:t>-</w:t>
            </w:r>
            <w:r>
              <w:tab/>
              <w:t>Other</w:t>
            </w:r>
          </w:p>
          <w:p w14:paraId="59107872"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7873" w14:textId="77777777" w:rsidR="00E546F5" w:rsidRDefault="00951CE2">
            <w:pPr>
              <w:pStyle w:val="Tier3Bullet"/>
            </w:pPr>
            <w:r>
              <w:tab/>
            </w:r>
            <w:r>
              <w:tab/>
              <w:t>-</w:t>
            </w:r>
            <w:r>
              <w:tab/>
              <w:t>for fitting to or equipping such ships, boats or other vessels;</w:t>
            </w:r>
          </w:p>
          <w:p w14:paraId="59107874"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7875" w14:textId="77777777" w:rsidR="00E546F5" w:rsidRDefault="00951CE2">
            <w:pPr>
              <w:pStyle w:val="Tier3Bullet"/>
            </w:pPr>
            <w:r>
              <w:tab/>
            </w:r>
            <w:r>
              <w:tab/>
              <w:t>-</w:t>
            </w:r>
            <w:r>
              <w:tab/>
              <w:t>for equipping the above platforms;</w:t>
            </w:r>
          </w:p>
          <w:p w14:paraId="5910787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77" w14:textId="77777777" w:rsidR="00E546F5" w:rsidRDefault="00951CE2">
            <w:pPr>
              <w:pStyle w:val="NormalinTable"/>
            </w:pPr>
            <w:r>
              <w:t>0.0%</w:t>
            </w:r>
          </w:p>
        </w:tc>
      </w:tr>
      <w:tr w:rsidR="00E546F5" w14:paraId="591078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79" w14:textId="77777777" w:rsidR="00E546F5" w:rsidRDefault="00951CE2">
            <w:pPr>
              <w:pStyle w:val="NormalinTable"/>
            </w:pPr>
            <w:r>
              <w:t>8501310020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7A" w14:textId="77777777" w:rsidR="00E546F5" w:rsidRDefault="00951CE2">
            <w:pPr>
              <w:pStyle w:val="Tier1"/>
            </w:pPr>
            <w:r>
              <w:t xml:space="preserve">Electric motors and </w:t>
            </w:r>
            <w:r>
              <w:t>generators (excluding generating sets)</w:t>
            </w:r>
          </w:p>
          <w:p w14:paraId="5910787B" w14:textId="77777777" w:rsidR="00E546F5" w:rsidRDefault="00951CE2">
            <w:pPr>
              <w:pStyle w:val="Tier2"/>
            </w:pPr>
            <w:r>
              <w:t>-</w:t>
            </w:r>
            <w:r>
              <w:tab/>
              <w:t>Other DC motors; DC generators</w:t>
            </w:r>
          </w:p>
          <w:p w14:paraId="5910787C" w14:textId="77777777" w:rsidR="00E546F5" w:rsidRDefault="00951CE2">
            <w:pPr>
              <w:pStyle w:val="Tier3"/>
            </w:pPr>
            <w:r>
              <w:t>-</w:t>
            </w:r>
            <w:r>
              <w:tab/>
              <w:t>-</w:t>
            </w:r>
            <w:r>
              <w:tab/>
              <w:t>Of an output not exceeding 750 W</w:t>
            </w:r>
          </w:p>
          <w:p w14:paraId="5910787D" w14:textId="77777777" w:rsidR="00E546F5" w:rsidRDefault="00951CE2">
            <w:pPr>
              <w:pStyle w:val="Tier4"/>
            </w:pPr>
            <w:r>
              <w:t>-</w:t>
            </w:r>
            <w:r>
              <w:tab/>
              <w:t>-</w:t>
            </w:r>
            <w:r>
              <w:tab/>
              <w:t>-</w:t>
            </w:r>
            <w:r>
              <w:tab/>
              <w:t>for use in certain types of aircraft</w:t>
            </w:r>
          </w:p>
          <w:p w14:paraId="5910787E" w14:textId="77777777" w:rsidR="00E546F5" w:rsidRDefault="00951CE2">
            <w:pPr>
              <w:pStyle w:val="Tier4Bullet"/>
            </w:pPr>
            <w:r>
              <w:tab/>
            </w:r>
            <w:r>
              <w:tab/>
            </w:r>
            <w:r>
              <w:tab/>
              <w:t>-</w:t>
            </w:r>
            <w:r>
              <w:tab/>
              <w:t>For use in certain types of aircraft; for the construction, maintenance and repair of aircraft of a</w:t>
            </w:r>
            <w:r>
              <w:t>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7F" w14:textId="77777777" w:rsidR="00E546F5" w:rsidRDefault="00951CE2">
            <w:pPr>
              <w:pStyle w:val="NormalinTable"/>
            </w:pPr>
            <w:r>
              <w:t>0.0%</w:t>
            </w:r>
          </w:p>
        </w:tc>
      </w:tr>
      <w:tr w:rsidR="00E546F5" w14:paraId="591078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81" w14:textId="77777777" w:rsidR="00E546F5" w:rsidRDefault="00951CE2">
            <w:pPr>
              <w:pStyle w:val="NormalinTable"/>
            </w:pPr>
            <w:r>
              <w:t>8501310037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82" w14:textId="77777777" w:rsidR="00E546F5" w:rsidRDefault="00951CE2">
            <w:pPr>
              <w:pStyle w:val="Tier1"/>
            </w:pPr>
            <w:r>
              <w:t>Electric motors and generators (excluding generating sets)</w:t>
            </w:r>
          </w:p>
          <w:p w14:paraId="59107883" w14:textId="77777777" w:rsidR="00E546F5" w:rsidRDefault="00951CE2">
            <w:pPr>
              <w:pStyle w:val="Tier2"/>
            </w:pPr>
            <w:r>
              <w:t>-</w:t>
            </w:r>
            <w:r>
              <w:tab/>
              <w:t>Other DC motors; DC generators</w:t>
            </w:r>
          </w:p>
          <w:p w14:paraId="59107884" w14:textId="77777777" w:rsidR="00E546F5" w:rsidRDefault="00951CE2">
            <w:pPr>
              <w:pStyle w:val="Tier3"/>
            </w:pPr>
            <w:r>
              <w:t>-</w:t>
            </w:r>
            <w:r>
              <w:tab/>
              <w:t>-</w:t>
            </w:r>
            <w:r>
              <w:tab/>
              <w:t>Of an output not exceeding 750 W</w:t>
            </w:r>
          </w:p>
          <w:p w14:paraId="59107885" w14:textId="77777777" w:rsidR="00E546F5" w:rsidRDefault="00951CE2">
            <w:pPr>
              <w:pStyle w:val="Tier4"/>
            </w:pPr>
            <w:r>
              <w:t>-</w:t>
            </w:r>
            <w:r>
              <w:tab/>
              <w:t>-</w:t>
            </w:r>
            <w:r>
              <w:tab/>
              <w:t>-</w:t>
            </w:r>
            <w:r>
              <w:tab/>
              <w:t>Other</w:t>
            </w:r>
          </w:p>
          <w:p w14:paraId="59107886" w14:textId="77777777" w:rsidR="00E546F5" w:rsidRDefault="00951CE2">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w:t>
            </w:r>
            <w:r>
              <w:t xml:space="preserve"> V or more but not more than 50 V  - whether or not with a drive disc  - whether or not with a crankcase  - whether or not with a fan  - whether or not with a cap assembly  - whether or not with a sun gear  - whether or not with a speed and rotational dire</w:t>
            </w:r>
            <w:r>
              <w:t>ction encoder  - whether or not with or without a speed or rotational direction sensor of resolver type or Hall effect type</w:t>
            </w:r>
          </w:p>
          <w:p w14:paraId="59107887" w14:textId="77777777" w:rsidR="00E546F5" w:rsidRDefault="00951CE2">
            <w:pPr>
              <w:pStyle w:val="Tier5Bullet"/>
            </w:pPr>
            <w:r>
              <w:tab/>
            </w:r>
            <w:r>
              <w:tab/>
            </w:r>
            <w:r>
              <w:tab/>
            </w:r>
            <w:r>
              <w:tab/>
              <w:t>-</w:t>
            </w:r>
            <w:r>
              <w:tab/>
              <w:t>for incorporation in ships, boats or other vessels listed in Table 1, for the purposes of their construction, repair, maintena</w:t>
            </w:r>
            <w:r>
              <w:t>nce or conversion;</w:t>
            </w:r>
          </w:p>
          <w:p w14:paraId="59107888" w14:textId="77777777" w:rsidR="00E546F5" w:rsidRDefault="00951CE2">
            <w:pPr>
              <w:pStyle w:val="Tier5Bullet"/>
            </w:pPr>
            <w:r>
              <w:tab/>
            </w:r>
            <w:r>
              <w:tab/>
            </w:r>
            <w:r>
              <w:tab/>
            </w:r>
            <w:r>
              <w:tab/>
              <w:t>-</w:t>
            </w:r>
            <w:r>
              <w:tab/>
              <w:t>for fitting to or equipping such ships, boats or other vessels;</w:t>
            </w:r>
          </w:p>
          <w:p w14:paraId="59107889"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788A" w14:textId="77777777" w:rsidR="00E546F5" w:rsidRDefault="00951CE2">
            <w:pPr>
              <w:pStyle w:val="Tier5Bullet"/>
            </w:pPr>
            <w:r>
              <w:tab/>
            </w:r>
            <w:r>
              <w:tab/>
            </w:r>
            <w:r>
              <w:tab/>
            </w:r>
            <w:r>
              <w:tab/>
              <w:t>-</w:t>
            </w:r>
            <w:r>
              <w:tab/>
              <w:t>for equipping the above platforms;</w:t>
            </w:r>
          </w:p>
          <w:p w14:paraId="5910788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8C" w14:textId="77777777" w:rsidR="00E546F5" w:rsidRDefault="00951CE2">
            <w:pPr>
              <w:pStyle w:val="NormalinTable"/>
            </w:pPr>
            <w:r>
              <w:t>0.0%</w:t>
            </w:r>
          </w:p>
        </w:tc>
      </w:tr>
      <w:tr w:rsidR="00E546F5" w14:paraId="591078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8E" w14:textId="77777777" w:rsidR="00E546F5" w:rsidRDefault="00951CE2">
            <w:pPr>
              <w:pStyle w:val="NormalinTable"/>
            </w:pPr>
            <w:r>
              <w:t>8501310045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8F" w14:textId="77777777" w:rsidR="00E546F5" w:rsidRDefault="00951CE2">
            <w:pPr>
              <w:pStyle w:val="Tier1"/>
            </w:pPr>
            <w:r>
              <w:t xml:space="preserve">Electric motors and generators (excluding generating </w:t>
            </w:r>
            <w:r>
              <w:t>sets)</w:t>
            </w:r>
          </w:p>
          <w:p w14:paraId="59107890" w14:textId="77777777" w:rsidR="00E546F5" w:rsidRDefault="00951CE2">
            <w:pPr>
              <w:pStyle w:val="Tier2"/>
            </w:pPr>
            <w:r>
              <w:t>-</w:t>
            </w:r>
            <w:r>
              <w:tab/>
              <w:t>Other DC motors; DC generators</w:t>
            </w:r>
          </w:p>
          <w:p w14:paraId="59107891" w14:textId="77777777" w:rsidR="00E546F5" w:rsidRDefault="00951CE2">
            <w:pPr>
              <w:pStyle w:val="Tier3"/>
            </w:pPr>
            <w:r>
              <w:t>-</w:t>
            </w:r>
            <w:r>
              <w:tab/>
              <w:t>-</w:t>
            </w:r>
            <w:r>
              <w:tab/>
              <w:t>Of an output not exceeding 750 W</w:t>
            </w:r>
          </w:p>
          <w:p w14:paraId="59107892" w14:textId="77777777" w:rsidR="00E546F5" w:rsidRDefault="00951CE2">
            <w:pPr>
              <w:pStyle w:val="Tier4"/>
            </w:pPr>
            <w:r>
              <w:t>-</w:t>
            </w:r>
            <w:r>
              <w:tab/>
              <w:t>-</w:t>
            </w:r>
            <w:r>
              <w:tab/>
              <w:t>-</w:t>
            </w:r>
            <w:r>
              <w:tab/>
              <w:t>Other</w:t>
            </w:r>
          </w:p>
          <w:p w14:paraId="59107893" w14:textId="77777777" w:rsidR="00E546F5" w:rsidRDefault="00951CE2">
            <w:pPr>
              <w:pStyle w:val="Tier5"/>
            </w:pPr>
            <w:r>
              <w:t>-</w:t>
            </w:r>
            <w:r>
              <w:tab/>
              <w:t>-</w:t>
            </w:r>
            <w:r>
              <w:tab/>
              <w:t>-</w:t>
            </w:r>
            <w:r>
              <w:tab/>
              <w:t>-</w:t>
            </w:r>
            <w:r>
              <w:tab/>
              <w:t>DC motors, brushless, with: - an external diameter of 90 mm or more, but not more than 110 mm, - a rated speed of not more than 3 680 rpm, - an output of 600 W</w:t>
            </w:r>
            <w:r>
              <w:t xml:space="preserve"> or more but not more than 740 W at 2 300 rpm and at 80 °C, - a supply voltage of 12 V, - a torque of not more than 5.67 Nm, - a rotor position sensor, - an electronic star-point relay, and - for use with an electric power steering control module</w:t>
            </w:r>
          </w:p>
          <w:p w14:paraId="59107894"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7895" w14:textId="77777777" w:rsidR="00E546F5" w:rsidRDefault="00951CE2">
            <w:pPr>
              <w:pStyle w:val="Tier5Bullet"/>
            </w:pPr>
            <w:r>
              <w:tab/>
            </w:r>
            <w:r>
              <w:tab/>
            </w:r>
            <w:r>
              <w:tab/>
            </w:r>
            <w:r>
              <w:tab/>
              <w:t>-</w:t>
            </w:r>
            <w:r>
              <w:tab/>
              <w:t>for fitting to or equipping such ships, boats or other vessels;</w:t>
            </w:r>
          </w:p>
          <w:p w14:paraId="59107896"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7897" w14:textId="77777777" w:rsidR="00E546F5" w:rsidRDefault="00951CE2">
            <w:pPr>
              <w:pStyle w:val="Tier5Bullet"/>
            </w:pPr>
            <w:r>
              <w:tab/>
            </w:r>
            <w:r>
              <w:tab/>
            </w:r>
            <w:r>
              <w:tab/>
            </w:r>
            <w:r>
              <w:tab/>
              <w:t>-</w:t>
            </w:r>
            <w:r>
              <w:tab/>
              <w:t>for equipping the above platforms;</w:t>
            </w:r>
          </w:p>
          <w:p w14:paraId="59107898"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99" w14:textId="77777777" w:rsidR="00E546F5" w:rsidRDefault="00951CE2">
            <w:pPr>
              <w:pStyle w:val="NormalinTable"/>
            </w:pPr>
            <w:r>
              <w:t>0.0%</w:t>
            </w:r>
          </w:p>
        </w:tc>
      </w:tr>
      <w:tr w:rsidR="00E546F5" w14:paraId="591078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9B" w14:textId="77777777" w:rsidR="00E546F5" w:rsidRDefault="00951CE2">
            <w:pPr>
              <w:pStyle w:val="NormalinTable"/>
            </w:pPr>
            <w:r>
              <w:t>8501310050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9C" w14:textId="77777777" w:rsidR="00E546F5" w:rsidRDefault="00951CE2">
            <w:pPr>
              <w:pStyle w:val="Tier1"/>
            </w:pPr>
            <w:r>
              <w:t>Electric motors and generators (excluding generating sets)</w:t>
            </w:r>
          </w:p>
          <w:p w14:paraId="5910789D" w14:textId="77777777" w:rsidR="00E546F5" w:rsidRDefault="00951CE2">
            <w:pPr>
              <w:pStyle w:val="Tier2"/>
            </w:pPr>
            <w:r>
              <w:t>-</w:t>
            </w:r>
            <w:r>
              <w:tab/>
              <w:t>Other DC motors; DC generators</w:t>
            </w:r>
          </w:p>
          <w:p w14:paraId="5910789E" w14:textId="77777777" w:rsidR="00E546F5" w:rsidRDefault="00951CE2">
            <w:pPr>
              <w:pStyle w:val="Tier3"/>
            </w:pPr>
            <w:r>
              <w:t>-</w:t>
            </w:r>
            <w:r>
              <w:tab/>
              <w:t>-</w:t>
            </w:r>
            <w:r>
              <w:tab/>
              <w:t>Of an output not exceeding 750 W</w:t>
            </w:r>
          </w:p>
          <w:p w14:paraId="5910789F" w14:textId="77777777" w:rsidR="00E546F5" w:rsidRDefault="00951CE2">
            <w:pPr>
              <w:pStyle w:val="Tier4"/>
            </w:pPr>
            <w:r>
              <w:t>-</w:t>
            </w:r>
            <w:r>
              <w:tab/>
              <w:t>-</w:t>
            </w:r>
            <w:r>
              <w:tab/>
              <w:t>-</w:t>
            </w:r>
            <w:r>
              <w:tab/>
              <w:t>Other</w:t>
            </w:r>
          </w:p>
          <w:p w14:paraId="591078A0" w14:textId="77777777" w:rsidR="00E546F5" w:rsidRDefault="00951CE2">
            <w:pPr>
              <w:pStyle w:val="Tier5"/>
            </w:pPr>
            <w:r>
              <w:t>-</w:t>
            </w:r>
            <w:r>
              <w:tab/>
              <w:t>-</w:t>
            </w:r>
            <w:r>
              <w:tab/>
              <w:t>-</w:t>
            </w:r>
            <w:r>
              <w:tab/>
              <w:t>-</w:t>
            </w:r>
            <w:r>
              <w:tab/>
              <w:t xml:space="preserve">DC motors, brushless, with: - an </w:t>
            </w:r>
            <w:r>
              <w:t xml:space="preserve">external diameter of 80 mm or more, but not more than 200 mm, - a supply voltage of 9 V or more, but not more than 16 V, - an output at 20 °C of 300 W or more, but not more than 750 W, - a torque at 20 °C of 2.00 Nm or more, but not more than 7.00 Nm, - a </w:t>
            </w:r>
            <w:r>
              <w:t>rated speed at 20 °C of 600 rpm or more, but not more than 3 100 rpm, - with or without the rotor angle position sensor of resolver type or Hall effect type, of the kind used in power steering systems for cars</w:t>
            </w:r>
          </w:p>
          <w:p w14:paraId="591078A1" w14:textId="77777777" w:rsidR="00E546F5" w:rsidRDefault="00951CE2">
            <w:pPr>
              <w:pStyle w:val="Tier5Bullet"/>
            </w:pPr>
            <w:r>
              <w:tab/>
            </w:r>
            <w:r>
              <w:tab/>
            </w:r>
            <w:r>
              <w:tab/>
            </w:r>
            <w:r>
              <w:tab/>
              <w:t>-</w:t>
            </w:r>
            <w:r>
              <w:tab/>
              <w:t>for incorporation in ships, boats or oth</w:t>
            </w:r>
            <w:r>
              <w:t>er vessels listed in Table 1, for the purposes of their construction, repair, maintenance or conversion;</w:t>
            </w:r>
          </w:p>
          <w:p w14:paraId="591078A2" w14:textId="77777777" w:rsidR="00E546F5" w:rsidRDefault="00951CE2">
            <w:pPr>
              <w:pStyle w:val="Tier5Bullet"/>
            </w:pPr>
            <w:r>
              <w:tab/>
            </w:r>
            <w:r>
              <w:tab/>
            </w:r>
            <w:r>
              <w:tab/>
            </w:r>
            <w:r>
              <w:tab/>
              <w:t>-</w:t>
            </w:r>
            <w:r>
              <w:tab/>
              <w:t>for fitting to or equipping such ships, boats or other vessels;</w:t>
            </w:r>
          </w:p>
          <w:p w14:paraId="591078A3" w14:textId="77777777" w:rsidR="00E546F5" w:rsidRDefault="00951CE2">
            <w:pPr>
              <w:pStyle w:val="Tier5Bullet"/>
            </w:pPr>
            <w:r>
              <w:tab/>
            </w:r>
            <w:r>
              <w:tab/>
            </w: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14:paraId="591078A4" w14:textId="77777777" w:rsidR="00E546F5" w:rsidRDefault="00951CE2">
            <w:pPr>
              <w:pStyle w:val="Tier5Bullet"/>
            </w:pPr>
            <w:r>
              <w:tab/>
            </w:r>
            <w:r>
              <w:tab/>
            </w:r>
            <w:r>
              <w:tab/>
            </w:r>
            <w:r>
              <w:tab/>
              <w:t>-</w:t>
            </w:r>
            <w:r>
              <w:tab/>
              <w:t>for equipping the above platforms;</w:t>
            </w:r>
          </w:p>
          <w:p w14:paraId="591078A5" w14:textId="77777777" w:rsidR="00E546F5" w:rsidRDefault="00951CE2">
            <w:pPr>
              <w:pStyle w:val="Tier5Bullet"/>
            </w:pPr>
            <w:r>
              <w:tab/>
            </w:r>
            <w:r>
              <w:tab/>
            </w: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A6" w14:textId="77777777" w:rsidR="00E546F5" w:rsidRDefault="00951CE2">
            <w:pPr>
              <w:pStyle w:val="NormalinTable"/>
            </w:pPr>
            <w:r>
              <w:t>0.0%</w:t>
            </w:r>
          </w:p>
        </w:tc>
      </w:tr>
      <w:tr w:rsidR="00E546F5" w14:paraId="591078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A8" w14:textId="77777777" w:rsidR="00E546F5" w:rsidRDefault="00951CE2">
            <w:pPr>
              <w:pStyle w:val="NormalinTable"/>
            </w:pPr>
            <w:r>
              <w:t>8501310055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A9" w14:textId="77777777" w:rsidR="00E546F5" w:rsidRDefault="00951CE2">
            <w:pPr>
              <w:pStyle w:val="Tier1"/>
            </w:pPr>
            <w:r>
              <w:t>Electric motors and generators (excluding generating sets)</w:t>
            </w:r>
          </w:p>
          <w:p w14:paraId="591078AA" w14:textId="77777777" w:rsidR="00E546F5" w:rsidRDefault="00951CE2">
            <w:pPr>
              <w:pStyle w:val="Tier2"/>
            </w:pPr>
            <w:r>
              <w:t>-</w:t>
            </w:r>
            <w:r>
              <w:tab/>
              <w:t>Other DC motors; DC generators</w:t>
            </w:r>
          </w:p>
          <w:p w14:paraId="591078AB" w14:textId="77777777" w:rsidR="00E546F5" w:rsidRDefault="00951CE2">
            <w:pPr>
              <w:pStyle w:val="Tier3"/>
            </w:pPr>
            <w:r>
              <w:t>-</w:t>
            </w:r>
            <w:r>
              <w:tab/>
              <w:t>-</w:t>
            </w:r>
            <w:r>
              <w:tab/>
              <w:t>Of an output not exceeding 750 W</w:t>
            </w:r>
          </w:p>
          <w:p w14:paraId="591078AC" w14:textId="77777777" w:rsidR="00E546F5" w:rsidRDefault="00951CE2">
            <w:pPr>
              <w:pStyle w:val="Tier4"/>
            </w:pPr>
            <w:r>
              <w:t>-</w:t>
            </w:r>
            <w:r>
              <w:tab/>
              <w:t>-</w:t>
            </w:r>
            <w:r>
              <w:tab/>
              <w:t>-</w:t>
            </w:r>
            <w:r>
              <w:tab/>
              <w:t>Other</w:t>
            </w:r>
          </w:p>
          <w:p w14:paraId="591078AD" w14:textId="77777777" w:rsidR="00E546F5" w:rsidRDefault="00951CE2">
            <w:pPr>
              <w:pStyle w:val="Tier5"/>
            </w:pPr>
            <w:r>
              <w:t>-</w:t>
            </w:r>
            <w:r>
              <w:tab/>
              <w:t>-</w:t>
            </w:r>
            <w:r>
              <w:tab/>
              <w:t>-</w:t>
            </w:r>
            <w:r>
              <w:tab/>
              <w:t>-</w:t>
            </w:r>
            <w:r>
              <w:tab/>
              <w:t xml:space="preserve">DC motor with commutator, with - an external diameter of 27.5 mm or more, but </w:t>
            </w:r>
            <w:r>
              <w:t>not more than 45 mm, - a rated speed of 11 000 rpm or more, but not more than 23 200 rpm, - a rated supply voltage of 3.6 V or more, but not more than 230 V, - an output power of not more than 529 W, - a free load current of not more than 3.1 A, - a maximu</w:t>
            </w:r>
            <w:r>
              <w:t>m efficiency of 54% or more, for driving hand-held power tools</w:t>
            </w:r>
          </w:p>
          <w:p w14:paraId="591078A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8AF" w14:textId="77777777" w:rsidR="00E546F5" w:rsidRDefault="00951CE2">
            <w:pPr>
              <w:pStyle w:val="Tier5Bullet"/>
            </w:pPr>
            <w:r>
              <w:tab/>
            </w:r>
            <w:r>
              <w:tab/>
            </w:r>
            <w:r>
              <w:tab/>
            </w:r>
            <w:r>
              <w:tab/>
              <w:t>-</w:t>
            </w:r>
            <w:r>
              <w:tab/>
              <w:t xml:space="preserve">for fitting to or equipping such </w:t>
            </w:r>
            <w:r>
              <w:t>ships, boats or other vessels;</w:t>
            </w:r>
          </w:p>
          <w:p w14:paraId="591078B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78B1" w14:textId="77777777" w:rsidR="00E546F5" w:rsidRDefault="00951CE2">
            <w:pPr>
              <w:pStyle w:val="Tier5Bullet"/>
            </w:pPr>
            <w:r>
              <w:tab/>
            </w:r>
            <w:r>
              <w:tab/>
            </w:r>
            <w:r>
              <w:tab/>
            </w:r>
            <w:r>
              <w:tab/>
              <w:t>-</w:t>
            </w:r>
            <w:r>
              <w:tab/>
              <w:t>for equipping the above platforms;</w:t>
            </w:r>
          </w:p>
          <w:p w14:paraId="591078B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B3" w14:textId="77777777" w:rsidR="00E546F5" w:rsidRDefault="00951CE2">
            <w:pPr>
              <w:pStyle w:val="NormalinTable"/>
            </w:pPr>
            <w:r>
              <w:t>0.0%</w:t>
            </w:r>
          </w:p>
        </w:tc>
      </w:tr>
      <w:tr w:rsidR="00E546F5" w14:paraId="591078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B5" w14:textId="77777777" w:rsidR="00E546F5" w:rsidRDefault="00951CE2">
            <w:pPr>
              <w:pStyle w:val="NormalinTable"/>
            </w:pPr>
            <w:r>
              <w:t>8501310075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B6" w14:textId="77777777" w:rsidR="00E546F5" w:rsidRDefault="00951CE2">
            <w:pPr>
              <w:pStyle w:val="Tier1"/>
            </w:pPr>
            <w:r>
              <w:t>Electric motors and generators (excluding generating sets)</w:t>
            </w:r>
          </w:p>
          <w:p w14:paraId="591078B7" w14:textId="77777777" w:rsidR="00E546F5" w:rsidRDefault="00951CE2">
            <w:pPr>
              <w:pStyle w:val="Tier2"/>
            </w:pPr>
            <w:r>
              <w:t>-</w:t>
            </w:r>
            <w:r>
              <w:tab/>
              <w:t>Other DC motors; DC generators</w:t>
            </w:r>
          </w:p>
          <w:p w14:paraId="591078B8" w14:textId="77777777" w:rsidR="00E546F5" w:rsidRDefault="00951CE2">
            <w:pPr>
              <w:pStyle w:val="Tier3"/>
            </w:pPr>
            <w:r>
              <w:t>-</w:t>
            </w:r>
            <w:r>
              <w:tab/>
              <w:t>-</w:t>
            </w:r>
            <w:r>
              <w:tab/>
              <w:t>Of an output not excee</w:t>
            </w:r>
            <w:r>
              <w:t>ding 750 W</w:t>
            </w:r>
          </w:p>
          <w:p w14:paraId="591078B9" w14:textId="77777777" w:rsidR="00E546F5" w:rsidRDefault="00951CE2">
            <w:pPr>
              <w:pStyle w:val="Tier4"/>
            </w:pPr>
            <w:r>
              <w:t>-</w:t>
            </w:r>
            <w:r>
              <w:tab/>
              <w:t>-</w:t>
            </w:r>
            <w:r>
              <w:tab/>
              <w:t>-</w:t>
            </w:r>
            <w:r>
              <w:tab/>
              <w:t>Other</w:t>
            </w:r>
          </w:p>
          <w:p w14:paraId="591078BA" w14:textId="77777777" w:rsidR="00E546F5" w:rsidRDefault="00951CE2">
            <w:pPr>
              <w:pStyle w:val="Tier5"/>
            </w:pPr>
            <w:r>
              <w:t>-</w:t>
            </w:r>
            <w:r>
              <w:tab/>
              <w:t>-</w:t>
            </w:r>
            <w:r>
              <w:tab/>
              <w:t>-</w:t>
            </w:r>
            <w:r>
              <w:tab/>
              <w:t>-</w:t>
            </w:r>
            <w:r>
              <w:tab/>
              <w:t xml:space="preserve">Brushless DC motor assembly comprised of a motor and transmission, with: - electronic control operating by Hall Effect position sensors, - voltage input 9V or more but not more than 16V, - external diameter of the motor 70 </w:t>
            </w:r>
            <w:r>
              <w:t>mm or more but not more than 80 mm, - output motor power 350 W or more but not more than 550W, - maximum output torque 50 Nm or more but not more than 52 Nm, - maximum output rotation speed 280 rpm or more but not more than 300 rpm, - coaxial male spline o</w:t>
            </w:r>
            <w:r>
              <w:t>utputs of outer diameter 20 mm (±1 mm), 17 teeth and minimum length of teeth 25 mm (± 1 mm), and - with distance between root of splines 119 mm (± 1 mm) for use in the manufacture of all-terrain or utility task vehicles</w:t>
            </w:r>
          </w:p>
          <w:p w14:paraId="591078BB" w14:textId="77777777" w:rsidR="00E546F5" w:rsidRDefault="00951CE2">
            <w:pPr>
              <w:pStyle w:val="Tier5Bullet"/>
            </w:pPr>
            <w:r>
              <w:tab/>
            </w:r>
            <w:r>
              <w:tab/>
            </w:r>
            <w:r>
              <w:tab/>
            </w:r>
            <w:r>
              <w:tab/>
              <w:t>-</w:t>
            </w:r>
            <w:r>
              <w:tab/>
              <w:t>for incorporation in ships, bo</w:t>
            </w:r>
            <w:r>
              <w:t>ats or other vessels listed in Table 1, for the purposes of their construction, repair, maintenance or conversion;</w:t>
            </w:r>
          </w:p>
          <w:p w14:paraId="591078BC" w14:textId="77777777" w:rsidR="00E546F5" w:rsidRDefault="00951CE2">
            <w:pPr>
              <w:pStyle w:val="Tier5Bullet"/>
            </w:pPr>
            <w:r>
              <w:tab/>
            </w:r>
            <w:r>
              <w:tab/>
            </w:r>
            <w:r>
              <w:tab/>
            </w:r>
            <w:r>
              <w:tab/>
              <w:t>-</w:t>
            </w:r>
            <w:r>
              <w:tab/>
              <w:t>for fitting to or equipping such ships, boats or other vessels;</w:t>
            </w:r>
          </w:p>
          <w:p w14:paraId="591078BD" w14:textId="77777777" w:rsidR="00E546F5" w:rsidRDefault="00951CE2">
            <w:pPr>
              <w:pStyle w:val="Tier5Bullet"/>
            </w:pPr>
            <w:r>
              <w:tab/>
            </w: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78BE" w14:textId="77777777" w:rsidR="00E546F5" w:rsidRDefault="00951CE2">
            <w:pPr>
              <w:pStyle w:val="Tier5Bullet"/>
            </w:pPr>
            <w:r>
              <w:tab/>
            </w:r>
            <w:r>
              <w:tab/>
            </w:r>
            <w:r>
              <w:tab/>
            </w:r>
            <w:r>
              <w:tab/>
              <w:t>-</w:t>
            </w:r>
            <w:r>
              <w:tab/>
              <w:t>for equipping the above platforms;</w:t>
            </w:r>
          </w:p>
          <w:p w14:paraId="591078BF" w14:textId="77777777" w:rsidR="00E546F5" w:rsidRDefault="00951CE2">
            <w:pPr>
              <w:pStyle w:val="Tier5Bullet"/>
            </w:pPr>
            <w:r>
              <w:tab/>
            </w:r>
            <w:r>
              <w:tab/>
            </w:r>
            <w:r>
              <w:tab/>
            </w:r>
            <w:r>
              <w:tab/>
              <w:t>-</w:t>
            </w:r>
            <w:r>
              <w:tab/>
              <w:t>for linking these drilling or production platfor</w:t>
            </w:r>
            <w:r>
              <w:t>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C0" w14:textId="77777777" w:rsidR="00E546F5" w:rsidRDefault="00951CE2">
            <w:pPr>
              <w:pStyle w:val="NormalinTable"/>
            </w:pPr>
            <w:r>
              <w:t>0.0%</w:t>
            </w:r>
          </w:p>
        </w:tc>
      </w:tr>
      <w:tr w:rsidR="00E546F5" w14:paraId="591078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C2" w14:textId="77777777" w:rsidR="00E546F5" w:rsidRDefault="00951CE2">
            <w:pPr>
              <w:pStyle w:val="NormalinTable"/>
            </w:pPr>
            <w:r>
              <w:t>8501310099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C3" w14:textId="77777777" w:rsidR="00E546F5" w:rsidRDefault="00951CE2">
            <w:pPr>
              <w:pStyle w:val="Tier1"/>
            </w:pPr>
            <w:r>
              <w:t>Electric motors and generators (excluding generating sets)</w:t>
            </w:r>
          </w:p>
          <w:p w14:paraId="591078C4" w14:textId="77777777" w:rsidR="00E546F5" w:rsidRDefault="00951CE2">
            <w:pPr>
              <w:pStyle w:val="Tier2"/>
            </w:pPr>
            <w:r>
              <w:t>-</w:t>
            </w:r>
            <w:r>
              <w:tab/>
              <w:t>Other DC motors; DC generators</w:t>
            </w:r>
          </w:p>
          <w:p w14:paraId="591078C5" w14:textId="77777777" w:rsidR="00E546F5" w:rsidRDefault="00951CE2">
            <w:pPr>
              <w:pStyle w:val="Tier3"/>
            </w:pPr>
            <w:r>
              <w:t>-</w:t>
            </w:r>
            <w:r>
              <w:tab/>
              <w:t>-</w:t>
            </w:r>
            <w:r>
              <w:tab/>
              <w:t>Of an output not exceeding 750 W</w:t>
            </w:r>
          </w:p>
          <w:p w14:paraId="591078C6" w14:textId="77777777" w:rsidR="00E546F5" w:rsidRDefault="00951CE2">
            <w:pPr>
              <w:pStyle w:val="Tier4"/>
            </w:pPr>
            <w:r>
              <w:t>-</w:t>
            </w:r>
            <w:r>
              <w:tab/>
              <w:t>-</w:t>
            </w:r>
            <w:r>
              <w:tab/>
              <w:t>-</w:t>
            </w:r>
            <w:r>
              <w:tab/>
              <w:t>Other</w:t>
            </w:r>
          </w:p>
          <w:p w14:paraId="591078C7" w14:textId="77777777" w:rsidR="00E546F5" w:rsidRDefault="00951CE2">
            <w:pPr>
              <w:pStyle w:val="Tier5"/>
            </w:pPr>
            <w:r>
              <w:t>-</w:t>
            </w:r>
            <w:r>
              <w:tab/>
              <w:t>-</w:t>
            </w:r>
            <w:r>
              <w:tab/>
              <w:t>-</w:t>
            </w:r>
            <w:r>
              <w:tab/>
              <w:t>-</w:t>
            </w:r>
            <w:r>
              <w:tab/>
              <w:t>Other</w:t>
            </w:r>
          </w:p>
          <w:p w14:paraId="591078C8"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78C9" w14:textId="77777777" w:rsidR="00E546F5" w:rsidRDefault="00951CE2">
            <w:pPr>
              <w:pStyle w:val="Tier5Bullet"/>
            </w:pPr>
            <w:r>
              <w:tab/>
            </w:r>
            <w:r>
              <w:tab/>
            </w:r>
            <w:r>
              <w:tab/>
            </w:r>
            <w:r>
              <w:tab/>
              <w:t>-</w:t>
            </w:r>
            <w:r>
              <w:tab/>
              <w:t>for fitting to or equipping such ships, boats or other vessels;</w:t>
            </w:r>
          </w:p>
          <w:p w14:paraId="591078CA"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78CB" w14:textId="77777777" w:rsidR="00E546F5" w:rsidRDefault="00951CE2">
            <w:pPr>
              <w:pStyle w:val="Tier5Bullet"/>
            </w:pPr>
            <w:r>
              <w:tab/>
            </w:r>
            <w:r>
              <w:tab/>
            </w:r>
            <w:r>
              <w:tab/>
            </w:r>
            <w:r>
              <w:tab/>
              <w:t>-</w:t>
            </w:r>
            <w:r>
              <w:tab/>
              <w:t>for equipping the above platforms;</w:t>
            </w:r>
          </w:p>
          <w:p w14:paraId="591078CC"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CD" w14:textId="77777777" w:rsidR="00E546F5" w:rsidRDefault="00951CE2">
            <w:pPr>
              <w:pStyle w:val="NormalinTable"/>
            </w:pPr>
            <w:r>
              <w:t>0.0%</w:t>
            </w:r>
          </w:p>
        </w:tc>
      </w:tr>
      <w:tr w:rsidR="00E546F5" w14:paraId="591078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CF" w14:textId="77777777" w:rsidR="00E546F5" w:rsidRDefault="00951CE2">
            <w:pPr>
              <w:pStyle w:val="NormalinTable"/>
            </w:pPr>
            <w:r>
              <w:t>8501320099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D0" w14:textId="77777777" w:rsidR="00E546F5" w:rsidRDefault="00951CE2">
            <w:pPr>
              <w:pStyle w:val="Tier1"/>
            </w:pPr>
            <w:r>
              <w:t>Electric motors and generators (excluding generating sets)</w:t>
            </w:r>
          </w:p>
          <w:p w14:paraId="591078D1" w14:textId="77777777" w:rsidR="00E546F5" w:rsidRDefault="00951CE2">
            <w:pPr>
              <w:pStyle w:val="Tier2"/>
            </w:pPr>
            <w:r>
              <w:t>-</w:t>
            </w:r>
            <w:r>
              <w:tab/>
              <w:t>Other DC motors; DC generators</w:t>
            </w:r>
          </w:p>
          <w:p w14:paraId="591078D2" w14:textId="77777777" w:rsidR="00E546F5" w:rsidRDefault="00951CE2">
            <w:pPr>
              <w:pStyle w:val="Tier3"/>
            </w:pPr>
            <w:r>
              <w:t>-</w:t>
            </w:r>
            <w:r>
              <w:tab/>
              <w:t>-</w:t>
            </w:r>
            <w:r>
              <w:tab/>
              <w:t>Of an output exceeding 750 W but not exceeding 75 kW</w:t>
            </w:r>
          </w:p>
          <w:p w14:paraId="591078D3" w14:textId="77777777" w:rsidR="00E546F5" w:rsidRDefault="00951CE2">
            <w:pPr>
              <w:pStyle w:val="Tier4"/>
            </w:pPr>
            <w:r>
              <w:t>-</w:t>
            </w:r>
            <w:r>
              <w:tab/>
              <w:t>-</w:t>
            </w:r>
            <w:r>
              <w:tab/>
              <w:t>-</w:t>
            </w:r>
            <w:r>
              <w:tab/>
              <w:t>Other</w:t>
            </w:r>
          </w:p>
          <w:p w14:paraId="591078D4" w14:textId="77777777" w:rsidR="00E546F5" w:rsidRDefault="00951CE2">
            <w:pPr>
              <w:pStyle w:val="Tier5"/>
            </w:pPr>
            <w:r>
              <w:t>-</w:t>
            </w:r>
            <w:r>
              <w:tab/>
              <w:t>-</w:t>
            </w:r>
            <w:r>
              <w:tab/>
              <w:t>-</w:t>
            </w:r>
            <w:r>
              <w:tab/>
              <w:t>-</w:t>
            </w:r>
            <w:r>
              <w:tab/>
              <w:t>Other</w:t>
            </w:r>
          </w:p>
          <w:p w14:paraId="591078D5"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78D6" w14:textId="77777777" w:rsidR="00E546F5" w:rsidRDefault="00951CE2">
            <w:pPr>
              <w:pStyle w:val="Tier5Bullet"/>
            </w:pPr>
            <w:r>
              <w:tab/>
            </w:r>
            <w:r>
              <w:tab/>
            </w:r>
            <w:r>
              <w:tab/>
            </w:r>
            <w:r>
              <w:tab/>
              <w:t>-</w:t>
            </w:r>
            <w:r>
              <w:tab/>
              <w:t>for fitting to or equipping such ships, boats or other vessels;</w:t>
            </w:r>
          </w:p>
          <w:p w14:paraId="591078D7" w14:textId="77777777" w:rsidR="00E546F5" w:rsidRDefault="00951CE2">
            <w:pPr>
              <w:pStyle w:val="Tier5Bullet"/>
            </w:pPr>
            <w:r>
              <w:tab/>
            </w:r>
            <w:r>
              <w:tab/>
            </w: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14:paraId="591078D8" w14:textId="77777777" w:rsidR="00E546F5" w:rsidRDefault="00951CE2">
            <w:pPr>
              <w:pStyle w:val="Tier5Bullet"/>
            </w:pPr>
            <w:r>
              <w:tab/>
            </w:r>
            <w:r>
              <w:tab/>
            </w:r>
            <w:r>
              <w:tab/>
            </w:r>
            <w:r>
              <w:tab/>
              <w:t>-</w:t>
            </w:r>
            <w:r>
              <w:tab/>
              <w:t>for equipping the above platforms;</w:t>
            </w:r>
          </w:p>
          <w:p w14:paraId="591078D9" w14:textId="77777777" w:rsidR="00E546F5" w:rsidRDefault="00951CE2">
            <w:pPr>
              <w:pStyle w:val="Tier5Bullet"/>
            </w:pPr>
            <w:r>
              <w:tab/>
            </w:r>
            <w:r>
              <w:tab/>
            </w:r>
            <w:r>
              <w:tab/>
            </w:r>
            <w:r>
              <w:tab/>
              <w:t>-</w:t>
            </w:r>
            <w:r>
              <w:tab/>
              <w:t>for linking these drilling or production p</w:t>
            </w:r>
            <w:r>
              <w:t>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DA" w14:textId="77777777" w:rsidR="00E546F5" w:rsidRDefault="00951CE2">
            <w:pPr>
              <w:pStyle w:val="NormalinTable"/>
            </w:pPr>
            <w:r>
              <w:t>0.0%</w:t>
            </w:r>
          </w:p>
        </w:tc>
      </w:tr>
      <w:tr w:rsidR="00E546F5" w14:paraId="591078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8DC" w14:textId="77777777" w:rsidR="00E546F5" w:rsidRDefault="00951CE2">
            <w:pPr>
              <w:pStyle w:val="NormalinTable"/>
            </w:pPr>
            <w:r>
              <w:rPr>
                <w:color w:val="000000"/>
                <w:szCs w:val="16"/>
              </w:rPr>
              <w:t>8501330015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DD" w14:textId="77777777" w:rsidR="00E546F5" w:rsidRDefault="00951CE2">
            <w:pPr>
              <w:pStyle w:val="Tier1"/>
            </w:pPr>
            <w:r>
              <w:rPr>
                <w:color w:val="000000"/>
                <w:szCs w:val="16"/>
              </w:rPr>
              <w:t>Electric motors and generators (excluding generating sets)</w:t>
            </w:r>
            <w:r>
              <w:rPr>
                <w:color w:val="000000"/>
                <w:szCs w:val="16"/>
              </w:rPr>
              <w:br/>
            </w:r>
            <w:r>
              <w:rPr>
                <w:color w:val="000000"/>
                <w:szCs w:val="16"/>
              </w:rPr>
              <w:t>- Other DC motors; DC generators</w:t>
            </w:r>
            <w:r>
              <w:rPr>
                <w:color w:val="000000"/>
                <w:szCs w:val="16"/>
              </w:rPr>
              <w:br/>
            </w:r>
            <w:r>
              <w:rPr>
                <w:color w:val="000000"/>
                <w:szCs w:val="16"/>
              </w:rPr>
              <w:t>- - Of an output exceeding 75|kW but not exceeding 375|kW</w:t>
            </w:r>
            <w:r>
              <w:rPr>
                <w:color w:val="000000"/>
                <w:szCs w:val="16"/>
              </w:rPr>
              <w:br/>
            </w:r>
            <w:r>
              <w:rPr>
                <w:color w:val="000000"/>
                <w:szCs w:val="16"/>
              </w:rPr>
              <w:t>- - - Traction motor, with:</w:t>
            </w:r>
            <w:r>
              <w:rPr>
                <w:color w:val="000000"/>
                <w:szCs w:val="16"/>
              </w:rPr>
              <w:br/>
            </w:r>
            <w:r>
              <w:rPr>
                <w:color w:val="000000"/>
                <w:szCs w:val="16"/>
              </w:rPr>
              <w:t xml:space="preserve"> </w:t>
            </w:r>
            <w:r>
              <w:rPr>
                <w:color w:val="000000"/>
                <w:szCs w:val="16"/>
              </w:rPr>
              <w:br/>
            </w:r>
            <w:r>
              <w:rPr>
                <w:color w:val="000000"/>
                <w:szCs w:val="16"/>
              </w:rPr>
              <w:t>-|a torque output of 200|Nm or mor</w:t>
            </w:r>
            <w:r>
              <w:rPr>
                <w:color w:val="000000"/>
                <w:szCs w:val="16"/>
              </w:rPr>
              <w:t>e but not more than 300|Nm</w:t>
            </w:r>
            <w:r>
              <w:rPr>
                <w:color w:val="000000"/>
                <w:szCs w:val="16"/>
              </w:rPr>
              <w:br/>
            </w:r>
            <w:r>
              <w:rPr>
                <w:color w:val="000000"/>
                <w:szCs w:val="16"/>
              </w:rPr>
              <w:t xml:space="preserve"> </w:t>
            </w:r>
            <w:r>
              <w:rPr>
                <w:color w:val="000000"/>
                <w:szCs w:val="16"/>
              </w:rPr>
              <w:br/>
            </w:r>
            <w:r>
              <w:rPr>
                <w:color w:val="000000"/>
                <w:szCs w:val="16"/>
              </w:rPr>
              <w:t>-|a power output of 50|kW or more but not more than 100|kW</w:t>
            </w:r>
            <w:r>
              <w:rPr>
                <w:color w:val="000000"/>
                <w:szCs w:val="16"/>
              </w:rPr>
              <w:br/>
            </w:r>
            <w:r>
              <w:rPr>
                <w:color w:val="000000"/>
                <w:szCs w:val="16"/>
              </w:rPr>
              <w:t xml:space="preserve"> </w:t>
            </w:r>
            <w:r>
              <w:rPr>
                <w:color w:val="000000"/>
                <w:szCs w:val="16"/>
              </w:rPr>
              <w:br/>
            </w:r>
            <w:r>
              <w:rPr>
                <w:color w:val="000000"/>
                <w:szCs w:val="16"/>
              </w:rPr>
              <w:t>-|a speed of not more than 12|500|rpm</w:t>
            </w:r>
            <w:r>
              <w:rPr>
                <w:color w:val="000000"/>
                <w:szCs w:val="16"/>
              </w:rPr>
              <w:br/>
            </w:r>
            <w:r>
              <w:rPr>
                <w:color w:val="000000"/>
                <w:szCs w:val="16"/>
              </w:rPr>
              <w:t>for use in the manufacture of electric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DE" w14:textId="77777777" w:rsidR="00E546F5" w:rsidRDefault="00951CE2">
            <w:pPr>
              <w:pStyle w:val="NormalinTable"/>
            </w:pPr>
            <w:r>
              <w:t>0.0%</w:t>
            </w:r>
          </w:p>
        </w:tc>
      </w:tr>
      <w:tr w:rsidR="00E546F5" w14:paraId="591078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E0" w14:textId="77777777" w:rsidR="00E546F5" w:rsidRDefault="00951CE2">
            <w:pPr>
              <w:pStyle w:val="NormalinTable"/>
            </w:pPr>
            <w:r>
              <w:t>8501330020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E1" w14:textId="77777777" w:rsidR="00E546F5" w:rsidRDefault="00951CE2">
            <w:pPr>
              <w:pStyle w:val="Tier1"/>
            </w:pPr>
            <w:r>
              <w:t>Electric motors and generators (excluding generating sets)</w:t>
            </w:r>
          </w:p>
          <w:p w14:paraId="591078E2" w14:textId="77777777" w:rsidR="00E546F5" w:rsidRDefault="00951CE2">
            <w:pPr>
              <w:pStyle w:val="Tier2"/>
            </w:pPr>
            <w:r>
              <w:t>-</w:t>
            </w:r>
            <w:r>
              <w:tab/>
            </w:r>
            <w:r>
              <w:t>Other DC motors; DC generators</w:t>
            </w:r>
          </w:p>
          <w:p w14:paraId="591078E3" w14:textId="77777777" w:rsidR="00E546F5" w:rsidRDefault="00951CE2">
            <w:pPr>
              <w:pStyle w:val="Tier3"/>
            </w:pPr>
            <w:r>
              <w:t>-</w:t>
            </w:r>
            <w:r>
              <w:tab/>
              <w:t>-</w:t>
            </w:r>
            <w:r>
              <w:tab/>
              <w:t>Of an output exceeding 75 kW but not exceeding 375 kW</w:t>
            </w:r>
          </w:p>
          <w:p w14:paraId="591078E4" w14:textId="77777777" w:rsidR="00E546F5" w:rsidRDefault="00951CE2">
            <w:pPr>
              <w:pStyle w:val="Tier4"/>
            </w:pPr>
            <w:r>
              <w:t>-</w:t>
            </w:r>
            <w:r>
              <w:tab/>
              <w:t>-</w:t>
            </w:r>
            <w:r>
              <w:tab/>
              <w:t>-</w:t>
            </w:r>
            <w:r>
              <w:tab/>
              <w:t>Of an output exceding 150 kW, for use in certain types of aircraft</w:t>
            </w:r>
          </w:p>
          <w:p w14:paraId="591078E5" w14:textId="77777777" w:rsidR="00E546F5" w:rsidRDefault="00951CE2">
            <w:pPr>
              <w:pStyle w:val="Tier4Bullet"/>
            </w:pPr>
            <w:r>
              <w:tab/>
            </w:r>
            <w:r>
              <w:tab/>
            </w:r>
            <w:r>
              <w:tab/>
              <w:t>-</w:t>
            </w:r>
            <w:r>
              <w:tab/>
              <w:t>For use in certain types of aircraft; for the construction, maintenance and repair of air</w:t>
            </w:r>
            <w:r>
              <w:t>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E6" w14:textId="77777777" w:rsidR="00E546F5" w:rsidRDefault="00951CE2">
            <w:pPr>
              <w:pStyle w:val="NormalinTable"/>
            </w:pPr>
            <w:r>
              <w:t>0.0%</w:t>
            </w:r>
          </w:p>
        </w:tc>
      </w:tr>
      <w:tr w:rsidR="00E546F5" w14:paraId="591078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E8" w14:textId="77777777" w:rsidR="00E546F5" w:rsidRDefault="00951CE2">
            <w:pPr>
              <w:pStyle w:val="NormalinTable"/>
            </w:pPr>
            <w:r>
              <w:t>8501330030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E9" w14:textId="77777777" w:rsidR="00E546F5" w:rsidRDefault="00951CE2">
            <w:pPr>
              <w:pStyle w:val="Tier1"/>
            </w:pPr>
            <w:r>
              <w:t>Electric motors and generators (excluding generating sets)</w:t>
            </w:r>
          </w:p>
          <w:p w14:paraId="591078EA" w14:textId="77777777" w:rsidR="00E546F5" w:rsidRDefault="00951CE2">
            <w:pPr>
              <w:pStyle w:val="Tier2"/>
            </w:pPr>
            <w:r>
              <w:t>-</w:t>
            </w:r>
            <w:r>
              <w:tab/>
              <w:t>Other DC motors; DC generators</w:t>
            </w:r>
          </w:p>
          <w:p w14:paraId="591078EB" w14:textId="77777777" w:rsidR="00E546F5" w:rsidRDefault="00951CE2">
            <w:pPr>
              <w:pStyle w:val="Tier3"/>
            </w:pPr>
            <w:r>
              <w:t>-</w:t>
            </w:r>
            <w:r>
              <w:tab/>
              <w:t>-</w:t>
            </w:r>
            <w:r>
              <w:tab/>
              <w:t xml:space="preserve">Of an output exceeding 75 kW but not </w:t>
            </w:r>
            <w:r>
              <w:t>exceeding 375 kW</w:t>
            </w:r>
          </w:p>
          <w:p w14:paraId="591078EC" w14:textId="77777777" w:rsidR="00E546F5" w:rsidRDefault="00951CE2">
            <w:pPr>
              <w:pStyle w:val="Tier4"/>
            </w:pPr>
            <w:r>
              <w:t>-</w:t>
            </w:r>
            <w:r>
              <w:tab/>
              <w:t>-</w:t>
            </w:r>
            <w:r>
              <w:tab/>
              <w:t>-</w:t>
            </w:r>
            <w:r>
              <w:tab/>
              <w:t>Electric drive for motor vehicles, with an output of not more than 315 kW, with: • an AC or DC motor whether or not with transmission, • power electronics</w:t>
            </w:r>
          </w:p>
          <w:p w14:paraId="591078ED" w14:textId="77777777" w:rsidR="00E546F5" w:rsidRDefault="00951CE2">
            <w:pPr>
              <w:pStyle w:val="Tier4Bullet"/>
            </w:pPr>
            <w:r>
              <w:tab/>
            </w:r>
            <w:r>
              <w:tab/>
            </w:r>
            <w:r>
              <w:tab/>
              <w:t>-</w:t>
            </w:r>
            <w:r>
              <w:tab/>
              <w:t>for incorporation in ships, boats or other vessels listed in Table 1, for</w:t>
            </w:r>
            <w:r>
              <w:t xml:space="preserve"> the purposes of their construction, repair, maintenance or conversion;</w:t>
            </w:r>
          </w:p>
          <w:p w14:paraId="591078EE" w14:textId="77777777" w:rsidR="00E546F5" w:rsidRDefault="00951CE2">
            <w:pPr>
              <w:pStyle w:val="Tier4Bullet"/>
            </w:pPr>
            <w:r>
              <w:tab/>
            </w:r>
            <w:r>
              <w:tab/>
            </w:r>
            <w:r>
              <w:tab/>
              <w:t>-</w:t>
            </w:r>
            <w:r>
              <w:tab/>
              <w:t>for fitting to or equipping such ships, boats or other vessels;</w:t>
            </w:r>
          </w:p>
          <w:p w14:paraId="591078EF" w14:textId="77777777" w:rsidR="00E546F5" w:rsidRDefault="00951CE2">
            <w:pPr>
              <w:pStyle w:val="Tier4Bullet"/>
            </w:pPr>
            <w:r>
              <w:tab/>
            </w: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14:paraId="591078F0" w14:textId="77777777" w:rsidR="00E546F5" w:rsidRDefault="00951CE2">
            <w:pPr>
              <w:pStyle w:val="Tier4Bullet"/>
            </w:pPr>
            <w:r>
              <w:tab/>
            </w:r>
            <w:r>
              <w:tab/>
            </w:r>
            <w:r>
              <w:tab/>
              <w:t>-</w:t>
            </w:r>
            <w:r>
              <w:tab/>
              <w:t>for equipping the above platforms;</w:t>
            </w:r>
          </w:p>
          <w:p w14:paraId="591078F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F2" w14:textId="77777777" w:rsidR="00E546F5" w:rsidRDefault="00951CE2">
            <w:pPr>
              <w:pStyle w:val="NormalinTable"/>
            </w:pPr>
            <w:r>
              <w:t>0.0%</w:t>
            </w:r>
          </w:p>
        </w:tc>
      </w:tr>
      <w:tr w:rsidR="00E546F5" w14:paraId="591078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8F4" w14:textId="77777777" w:rsidR="00E546F5" w:rsidRDefault="00951CE2">
            <w:pPr>
              <w:pStyle w:val="NormalinTable"/>
            </w:pPr>
            <w:r>
              <w:t>8501330099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8F5" w14:textId="77777777" w:rsidR="00E546F5" w:rsidRDefault="00951CE2">
            <w:pPr>
              <w:pStyle w:val="Tier1"/>
            </w:pPr>
            <w:r>
              <w:t>Electric motors and generators (excluding generating sets)</w:t>
            </w:r>
          </w:p>
          <w:p w14:paraId="591078F6" w14:textId="77777777" w:rsidR="00E546F5" w:rsidRDefault="00951CE2">
            <w:pPr>
              <w:pStyle w:val="Tier2"/>
            </w:pPr>
            <w:r>
              <w:t>-</w:t>
            </w:r>
            <w:r>
              <w:tab/>
              <w:t>Other DC motors; DC generators</w:t>
            </w:r>
          </w:p>
          <w:p w14:paraId="591078F7" w14:textId="77777777" w:rsidR="00E546F5" w:rsidRDefault="00951CE2">
            <w:pPr>
              <w:pStyle w:val="Tier3"/>
            </w:pPr>
            <w:r>
              <w:t>-</w:t>
            </w:r>
            <w:r>
              <w:tab/>
              <w:t>-</w:t>
            </w:r>
            <w:r>
              <w:tab/>
              <w:t>Of an output exceeding 75 kW but not exceeding 375 kW</w:t>
            </w:r>
          </w:p>
          <w:p w14:paraId="591078F8" w14:textId="77777777" w:rsidR="00E546F5" w:rsidRDefault="00951CE2">
            <w:pPr>
              <w:pStyle w:val="Tier4"/>
            </w:pPr>
            <w:r>
              <w:t>-</w:t>
            </w:r>
            <w:r>
              <w:tab/>
              <w:t>-</w:t>
            </w:r>
            <w:r>
              <w:tab/>
              <w:t>-</w:t>
            </w:r>
            <w:r>
              <w:tab/>
              <w:t>Other</w:t>
            </w:r>
          </w:p>
          <w:p w14:paraId="591078F9"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78FA" w14:textId="77777777" w:rsidR="00E546F5" w:rsidRDefault="00951CE2">
            <w:pPr>
              <w:pStyle w:val="Tier4Bullet"/>
            </w:pPr>
            <w:r>
              <w:tab/>
            </w:r>
            <w:r>
              <w:tab/>
            </w:r>
            <w:r>
              <w:tab/>
              <w:t>-</w:t>
            </w:r>
            <w:r>
              <w:tab/>
              <w:t>for fitting to or equipping such ships, boats or other vessels;</w:t>
            </w:r>
          </w:p>
          <w:p w14:paraId="591078FB"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78FC" w14:textId="77777777" w:rsidR="00E546F5" w:rsidRDefault="00951CE2">
            <w:pPr>
              <w:pStyle w:val="Tier4Bullet"/>
            </w:pPr>
            <w:r>
              <w:tab/>
            </w:r>
            <w:r>
              <w:tab/>
            </w:r>
            <w:r>
              <w:tab/>
              <w:t>-</w:t>
            </w:r>
            <w:r>
              <w:tab/>
              <w:t>for equipping the above platforms;</w:t>
            </w:r>
          </w:p>
          <w:p w14:paraId="591078F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8FE" w14:textId="77777777" w:rsidR="00E546F5" w:rsidRDefault="00951CE2">
            <w:pPr>
              <w:pStyle w:val="NormalinTable"/>
            </w:pPr>
            <w:r>
              <w:t>0.0%</w:t>
            </w:r>
          </w:p>
        </w:tc>
      </w:tr>
      <w:tr w:rsidR="00E546F5" w14:paraId="591079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00" w14:textId="77777777" w:rsidR="00E546F5" w:rsidRDefault="00951CE2">
            <w:pPr>
              <w:pStyle w:val="NormalinTable"/>
            </w:pPr>
            <w:r>
              <w:t>8501340099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01" w14:textId="77777777" w:rsidR="00E546F5" w:rsidRDefault="00951CE2">
            <w:pPr>
              <w:pStyle w:val="Tier1"/>
            </w:pPr>
            <w:r>
              <w:t xml:space="preserve">Electric </w:t>
            </w:r>
            <w:r>
              <w:t>motors and generators (excluding generating sets)</w:t>
            </w:r>
          </w:p>
          <w:p w14:paraId="59107902" w14:textId="77777777" w:rsidR="00E546F5" w:rsidRDefault="00951CE2">
            <w:pPr>
              <w:pStyle w:val="Tier2"/>
            </w:pPr>
            <w:r>
              <w:t>-</w:t>
            </w:r>
            <w:r>
              <w:tab/>
              <w:t>Other DC motors; DC generators</w:t>
            </w:r>
          </w:p>
          <w:p w14:paraId="59107903" w14:textId="77777777" w:rsidR="00E546F5" w:rsidRDefault="00951CE2">
            <w:pPr>
              <w:pStyle w:val="Tier3"/>
            </w:pPr>
            <w:r>
              <w:t>-</w:t>
            </w:r>
            <w:r>
              <w:tab/>
              <w:t>-</w:t>
            </w:r>
            <w:r>
              <w:tab/>
              <w:t>Of an output exceeding 375 kW</w:t>
            </w:r>
          </w:p>
          <w:p w14:paraId="59107904" w14:textId="77777777" w:rsidR="00E546F5" w:rsidRDefault="00951CE2">
            <w:pPr>
              <w:pStyle w:val="Tier4"/>
            </w:pPr>
            <w:r>
              <w:t>-</w:t>
            </w:r>
            <w:r>
              <w:tab/>
              <w:t>-</w:t>
            </w:r>
            <w:r>
              <w:tab/>
              <w:t>-</w:t>
            </w:r>
            <w:r>
              <w:tab/>
              <w:t>Other</w:t>
            </w:r>
          </w:p>
          <w:p w14:paraId="59107905"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7906" w14:textId="77777777" w:rsidR="00E546F5" w:rsidRDefault="00951CE2">
            <w:pPr>
              <w:pStyle w:val="Tier4Bullet"/>
            </w:pPr>
            <w:r>
              <w:tab/>
            </w:r>
            <w:r>
              <w:tab/>
            </w:r>
            <w:r>
              <w:tab/>
              <w:t>-</w:t>
            </w:r>
            <w:r>
              <w:tab/>
              <w:t>for fitting to or equipping such ships, boats or other vessels;</w:t>
            </w:r>
          </w:p>
          <w:p w14:paraId="5910790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7908" w14:textId="77777777" w:rsidR="00E546F5" w:rsidRDefault="00951CE2">
            <w:pPr>
              <w:pStyle w:val="Tier4Bullet"/>
            </w:pPr>
            <w:r>
              <w:tab/>
            </w:r>
            <w:r>
              <w:tab/>
            </w:r>
            <w:r>
              <w:tab/>
              <w:t>-</w:t>
            </w:r>
            <w:r>
              <w:tab/>
              <w:t>for equipping the above platforms;</w:t>
            </w:r>
          </w:p>
          <w:p w14:paraId="5910790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0A" w14:textId="77777777" w:rsidR="00E546F5" w:rsidRDefault="00951CE2">
            <w:pPr>
              <w:pStyle w:val="NormalinTable"/>
            </w:pPr>
            <w:r>
              <w:t>0.0%</w:t>
            </w:r>
          </w:p>
        </w:tc>
      </w:tr>
      <w:tr w:rsidR="00E546F5" w14:paraId="591079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0C" w14:textId="77777777" w:rsidR="00E546F5" w:rsidRDefault="00951CE2">
            <w:pPr>
              <w:pStyle w:val="NormalinTable"/>
            </w:pPr>
            <w:r>
              <w:t>8501402020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0D" w14:textId="77777777" w:rsidR="00E546F5" w:rsidRDefault="00951CE2">
            <w:pPr>
              <w:pStyle w:val="Tier1"/>
            </w:pPr>
            <w:r>
              <w:t xml:space="preserve">Electric motors and generators </w:t>
            </w:r>
            <w:r>
              <w:t>(excluding generating sets)</w:t>
            </w:r>
          </w:p>
          <w:p w14:paraId="5910790E" w14:textId="77777777" w:rsidR="00E546F5" w:rsidRDefault="00951CE2">
            <w:pPr>
              <w:pStyle w:val="Tier2"/>
            </w:pPr>
            <w:r>
              <w:t>-</w:t>
            </w:r>
            <w:r>
              <w:tab/>
              <w:t>Other AC motors, single-phase</w:t>
            </w:r>
          </w:p>
          <w:p w14:paraId="5910790F" w14:textId="77777777" w:rsidR="00E546F5" w:rsidRDefault="00951CE2">
            <w:pPr>
              <w:pStyle w:val="Tier3"/>
            </w:pPr>
            <w:r>
              <w:t>-</w:t>
            </w:r>
            <w:r>
              <w:tab/>
              <w:t>-</w:t>
            </w:r>
            <w:r>
              <w:tab/>
              <w:t>Of an output not exceeding 750 W</w:t>
            </w:r>
          </w:p>
          <w:p w14:paraId="59107910" w14:textId="77777777" w:rsidR="00E546F5" w:rsidRDefault="00951CE2">
            <w:pPr>
              <w:pStyle w:val="Tier4"/>
            </w:pPr>
            <w:r>
              <w:t>-</w:t>
            </w:r>
            <w:r>
              <w:tab/>
              <w:t>-</w:t>
            </w:r>
            <w:r>
              <w:tab/>
              <w:t>-</w:t>
            </w:r>
            <w:r>
              <w:tab/>
              <w:t>For use in certain types of aircraft</w:t>
            </w:r>
          </w:p>
          <w:p w14:paraId="59107911" w14:textId="77777777" w:rsidR="00E546F5" w:rsidRDefault="00951CE2">
            <w:pPr>
              <w:pStyle w:val="Tier4Bullet"/>
            </w:pPr>
            <w:r>
              <w:tab/>
            </w:r>
            <w:r>
              <w:tab/>
            </w:r>
            <w:r>
              <w:tab/>
              <w:t>-</w:t>
            </w:r>
            <w:r>
              <w:tab/>
              <w:t>For use in certain types of aircraft; for the construction, maintenance and repair of aircraft of an unladen we</w:t>
            </w:r>
            <w:r>
              <w:t>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12" w14:textId="77777777" w:rsidR="00E546F5" w:rsidRDefault="00951CE2">
            <w:pPr>
              <w:pStyle w:val="NormalinTable"/>
            </w:pPr>
            <w:r>
              <w:t>0.0%</w:t>
            </w:r>
          </w:p>
        </w:tc>
      </w:tr>
      <w:tr w:rsidR="00E546F5" w14:paraId="591079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14" w14:textId="77777777" w:rsidR="00E546F5" w:rsidRDefault="00951CE2">
            <w:pPr>
              <w:pStyle w:val="NormalinTable"/>
            </w:pPr>
            <w:r>
              <w:t>8501402080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15" w14:textId="77777777" w:rsidR="00E546F5" w:rsidRDefault="00951CE2">
            <w:pPr>
              <w:pStyle w:val="Tier1"/>
            </w:pPr>
            <w:r>
              <w:t>Electric motors and generators (excluding generating sets)</w:t>
            </w:r>
          </w:p>
          <w:p w14:paraId="59107916" w14:textId="77777777" w:rsidR="00E546F5" w:rsidRDefault="00951CE2">
            <w:pPr>
              <w:pStyle w:val="Tier2"/>
            </w:pPr>
            <w:r>
              <w:t>-</w:t>
            </w:r>
            <w:r>
              <w:tab/>
              <w:t>Other AC motors, single-phase</w:t>
            </w:r>
          </w:p>
          <w:p w14:paraId="59107917" w14:textId="77777777" w:rsidR="00E546F5" w:rsidRDefault="00951CE2">
            <w:pPr>
              <w:pStyle w:val="Tier3"/>
            </w:pPr>
            <w:r>
              <w:t>-</w:t>
            </w:r>
            <w:r>
              <w:tab/>
              <w:t>-</w:t>
            </w:r>
            <w:r>
              <w:tab/>
              <w:t>Of an output not exceeding 750 W</w:t>
            </w:r>
          </w:p>
          <w:p w14:paraId="59107918" w14:textId="77777777" w:rsidR="00E546F5" w:rsidRDefault="00951CE2">
            <w:pPr>
              <w:pStyle w:val="Tier4"/>
            </w:pPr>
            <w:r>
              <w:t>-</w:t>
            </w:r>
            <w:r>
              <w:tab/>
              <w:t>-</w:t>
            </w:r>
            <w:r>
              <w:tab/>
              <w:t>-</w:t>
            </w:r>
            <w:r>
              <w:tab/>
              <w:t>Other</w:t>
            </w:r>
          </w:p>
          <w:p w14:paraId="59107919"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91A" w14:textId="77777777" w:rsidR="00E546F5" w:rsidRDefault="00951CE2">
            <w:pPr>
              <w:pStyle w:val="Tier4Bullet"/>
            </w:pPr>
            <w:r>
              <w:tab/>
            </w:r>
            <w:r>
              <w:tab/>
            </w:r>
            <w:r>
              <w:tab/>
              <w:t>-</w:t>
            </w:r>
            <w:r>
              <w:tab/>
              <w:t>for fitting to or equipping such ships, boats or other vessels;</w:t>
            </w:r>
          </w:p>
          <w:p w14:paraId="5910791B"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91C" w14:textId="77777777" w:rsidR="00E546F5" w:rsidRDefault="00951CE2">
            <w:pPr>
              <w:pStyle w:val="Tier4Bullet"/>
            </w:pPr>
            <w:r>
              <w:tab/>
            </w:r>
            <w:r>
              <w:tab/>
            </w:r>
            <w:r>
              <w:tab/>
              <w:t>-</w:t>
            </w:r>
            <w:r>
              <w:tab/>
              <w:t>for equipping the above platforms;</w:t>
            </w:r>
          </w:p>
          <w:p w14:paraId="5910791D"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1E" w14:textId="77777777" w:rsidR="00E546F5" w:rsidRDefault="00951CE2">
            <w:pPr>
              <w:pStyle w:val="NormalinTable"/>
            </w:pPr>
            <w:r>
              <w:t>0.0%</w:t>
            </w:r>
          </w:p>
        </w:tc>
      </w:tr>
      <w:tr w:rsidR="00E546F5" w14:paraId="591079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20" w14:textId="77777777" w:rsidR="00E546F5" w:rsidRDefault="00951CE2">
            <w:pPr>
              <w:pStyle w:val="NormalinTable"/>
            </w:pPr>
            <w:r>
              <w:t>8501408020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21" w14:textId="77777777" w:rsidR="00E546F5" w:rsidRDefault="00951CE2">
            <w:pPr>
              <w:pStyle w:val="Tier1"/>
            </w:pPr>
            <w:r>
              <w:t>Electric motors and generators (excluding generating sets)</w:t>
            </w:r>
          </w:p>
          <w:p w14:paraId="59107922" w14:textId="77777777" w:rsidR="00E546F5" w:rsidRDefault="00951CE2">
            <w:pPr>
              <w:pStyle w:val="Tier2"/>
            </w:pPr>
            <w:r>
              <w:t>-</w:t>
            </w:r>
            <w:r>
              <w:tab/>
              <w:t>Other AC motors, single-phase</w:t>
            </w:r>
          </w:p>
          <w:p w14:paraId="59107923" w14:textId="77777777" w:rsidR="00E546F5" w:rsidRDefault="00951CE2">
            <w:pPr>
              <w:pStyle w:val="Tier3"/>
            </w:pPr>
            <w:r>
              <w:t>-</w:t>
            </w:r>
            <w:r>
              <w:tab/>
              <w:t>-</w:t>
            </w:r>
            <w:r>
              <w:tab/>
              <w:t>Of an output exceeding 750 W</w:t>
            </w:r>
          </w:p>
          <w:p w14:paraId="59107924" w14:textId="77777777" w:rsidR="00E546F5" w:rsidRDefault="00951CE2">
            <w:pPr>
              <w:pStyle w:val="Tier4"/>
            </w:pPr>
            <w:r>
              <w:t>-</w:t>
            </w:r>
            <w:r>
              <w:tab/>
              <w:t>-</w:t>
            </w:r>
            <w:r>
              <w:tab/>
              <w:t>-</w:t>
            </w:r>
            <w:r>
              <w:tab/>
              <w:t xml:space="preserve">Of an output exceeding 150 kW, for use in certain types of </w:t>
            </w:r>
            <w:r>
              <w:t>aircraft</w:t>
            </w:r>
          </w:p>
          <w:p w14:paraId="59107925"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26" w14:textId="77777777" w:rsidR="00E546F5" w:rsidRDefault="00951CE2">
            <w:pPr>
              <w:pStyle w:val="NormalinTable"/>
            </w:pPr>
            <w:r>
              <w:t>0.0%</w:t>
            </w:r>
          </w:p>
        </w:tc>
      </w:tr>
      <w:tr w:rsidR="00E546F5" w14:paraId="591079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28" w14:textId="77777777" w:rsidR="00E546F5" w:rsidRDefault="00951CE2">
            <w:pPr>
              <w:pStyle w:val="NormalinTable"/>
            </w:pPr>
            <w:r>
              <w:t>8501408090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29" w14:textId="77777777" w:rsidR="00E546F5" w:rsidRDefault="00951CE2">
            <w:pPr>
              <w:pStyle w:val="Tier1"/>
            </w:pPr>
            <w:r>
              <w:t xml:space="preserve">Electric motors and </w:t>
            </w:r>
            <w:r>
              <w:t>generators (excluding generating sets)</w:t>
            </w:r>
          </w:p>
          <w:p w14:paraId="5910792A" w14:textId="77777777" w:rsidR="00E546F5" w:rsidRDefault="00951CE2">
            <w:pPr>
              <w:pStyle w:val="Tier2"/>
            </w:pPr>
            <w:r>
              <w:t>-</w:t>
            </w:r>
            <w:r>
              <w:tab/>
              <w:t>Other AC motors, single-phase</w:t>
            </w:r>
          </w:p>
          <w:p w14:paraId="5910792B" w14:textId="77777777" w:rsidR="00E546F5" w:rsidRDefault="00951CE2">
            <w:pPr>
              <w:pStyle w:val="Tier3"/>
            </w:pPr>
            <w:r>
              <w:t>-</w:t>
            </w:r>
            <w:r>
              <w:tab/>
              <w:t>-</w:t>
            </w:r>
            <w:r>
              <w:tab/>
              <w:t>Of an output exceeding 750 W</w:t>
            </w:r>
          </w:p>
          <w:p w14:paraId="5910792C" w14:textId="77777777" w:rsidR="00E546F5" w:rsidRDefault="00951CE2">
            <w:pPr>
              <w:pStyle w:val="Tier4"/>
            </w:pPr>
            <w:r>
              <w:t>-</w:t>
            </w:r>
            <w:r>
              <w:tab/>
              <w:t>-</w:t>
            </w:r>
            <w:r>
              <w:tab/>
              <w:t>-</w:t>
            </w:r>
            <w:r>
              <w:tab/>
              <w:t>Other</w:t>
            </w:r>
          </w:p>
          <w:p w14:paraId="5910792D" w14:textId="77777777" w:rsidR="00E546F5" w:rsidRDefault="00951CE2">
            <w:pPr>
              <w:pStyle w:val="Tier4Bullet"/>
            </w:pPr>
            <w:r>
              <w:tab/>
            </w:r>
            <w:r>
              <w:tab/>
            </w:r>
            <w:r>
              <w:tab/>
              <w:t>-</w:t>
            </w:r>
            <w:r>
              <w:tab/>
              <w:t>for incorporation in ships, boats or other vessels listed in Table 1, for the purposes of their construction, repair, maintenance or co</w:t>
            </w:r>
            <w:r>
              <w:t>nversion;</w:t>
            </w:r>
          </w:p>
          <w:p w14:paraId="5910792E" w14:textId="77777777" w:rsidR="00E546F5" w:rsidRDefault="00951CE2">
            <w:pPr>
              <w:pStyle w:val="Tier4Bullet"/>
            </w:pPr>
            <w:r>
              <w:tab/>
            </w:r>
            <w:r>
              <w:tab/>
            </w:r>
            <w:r>
              <w:tab/>
              <w:t>-</w:t>
            </w:r>
            <w:r>
              <w:tab/>
              <w:t>for fitting to or equipping such ships, boats or other vessels;</w:t>
            </w:r>
          </w:p>
          <w:p w14:paraId="5910792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7930" w14:textId="77777777" w:rsidR="00E546F5" w:rsidRDefault="00951CE2">
            <w:pPr>
              <w:pStyle w:val="Tier4Bullet"/>
            </w:pPr>
            <w:r>
              <w:tab/>
            </w:r>
            <w:r>
              <w:tab/>
            </w:r>
            <w:r>
              <w:tab/>
              <w:t>-</w:t>
            </w:r>
            <w:r>
              <w:tab/>
              <w:t>for equipping the above platforms;</w:t>
            </w:r>
          </w:p>
          <w:p w14:paraId="5910793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32" w14:textId="77777777" w:rsidR="00E546F5" w:rsidRDefault="00951CE2">
            <w:pPr>
              <w:pStyle w:val="NormalinTable"/>
            </w:pPr>
            <w:r>
              <w:t>0.0%</w:t>
            </w:r>
          </w:p>
        </w:tc>
      </w:tr>
      <w:tr w:rsidR="00E546F5" w14:paraId="591079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34" w14:textId="77777777" w:rsidR="00E546F5" w:rsidRDefault="00951CE2">
            <w:pPr>
              <w:pStyle w:val="NormalinTable"/>
            </w:pPr>
            <w:r>
              <w:t>8501510020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35" w14:textId="77777777" w:rsidR="00E546F5" w:rsidRDefault="00951CE2">
            <w:pPr>
              <w:pStyle w:val="Tier1"/>
            </w:pPr>
            <w:r>
              <w:t>Electric motors and generators (excluding generating sets)</w:t>
            </w:r>
          </w:p>
          <w:p w14:paraId="59107936" w14:textId="77777777" w:rsidR="00E546F5" w:rsidRDefault="00951CE2">
            <w:pPr>
              <w:pStyle w:val="Tier2"/>
            </w:pPr>
            <w:r>
              <w:t>-</w:t>
            </w:r>
            <w:r>
              <w:tab/>
              <w:t xml:space="preserve">Other AC </w:t>
            </w:r>
            <w:r>
              <w:t>motors, multi-phase</w:t>
            </w:r>
          </w:p>
          <w:p w14:paraId="59107937" w14:textId="77777777" w:rsidR="00E546F5" w:rsidRDefault="00951CE2">
            <w:pPr>
              <w:pStyle w:val="Tier3"/>
            </w:pPr>
            <w:r>
              <w:t>-</w:t>
            </w:r>
            <w:r>
              <w:tab/>
              <w:t>-</w:t>
            </w:r>
            <w:r>
              <w:tab/>
              <w:t>Of an output not exceeding 750 W</w:t>
            </w:r>
          </w:p>
          <w:p w14:paraId="59107938" w14:textId="77777777" w:rsidR="00E546F5" w:rsidRDefault="00951CE2">
            <w:pPr>
              <w:pStyle w:val="Tier4"/>
            </w:pPr>
            <w:r>
              <w:t>-</w:t>
            </w:r>
            <w:r>
              <w:tab/>
              <w:t>-</w:t>
            </w:r>
            <w:r>
              <w:tab/>
              <w:t>-</w:t>
            </w:r>
            <w:r>
              <w:tab/>
              <w:t>Of an output of less than 750 W, for use in certain types of aircraft</w:t>
            </w:r>
          </w:p>
          <w:p w14:paraId="59107939" w14:textId="77777777" w:rsidR="00E546F5" w:rsidRDefault="00951CE2">
            <w:pPr>
              <w:pStyle w:val="Tier4Bullet"/>
            </w:pP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3A" w14:textId="77777777" w:rsidR="00E546F5" w:rsidRDefault="00951CE2">
            <w:pPr>
              <w:pStyle w:val="NormalinTable"/>
            </w:pPr>
            <w:r>
              <w:t>0.0%</w:t>
            </w:r>
          </w:p>
        </w:tc>
      </w:tr>
      <w:tr w:rsidR="00E546F5" w14:paraId="591079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3C" w14:textId="77777777" w:rsidR="00E546F5" w:rsidRDefault="00951CE2">
            <w:pPr>
              <w:pStyle w:val="NormalinTable"/>
            </w:pPr>
            <w:r>
              <w:t>8501510030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3D" w14:textId="77777777" w:rsidR="00E546F5" w:rsidRDefault="00951CE2">
            <w:pPr>
              <w:pStyle w:val="Tier1"/>
            </w:pPr>
            <w:r>
              <w:t>Electric motors and generators (excluding generating sets)</w:t>
            </w:r>
          </w:p>
          <w:p w14:paraId="5910793E" w14:textId="77777777" w:rsidR="00E546F5" w:rsidRDefault="00951CE2">
            <w:pPr>
              <w:pStyle w:val="Tier2"/>
            </w:pPr>
            <w:r>
              <w:t>-</w:t>
            </w:r>
            <w:r>
              <w:tab/>
              <w:t>Other AC motors, multi-phase</w:t>
            </w:r>
          </w:p>
          <w:p w14:paraId="5910793F" w14:textId="77777777" w:rsidR="00E546F5" w:rsidRDefault="00951CE2">
            <w:pPr>
              <w:pStyle w:val="Tier3"/>
            </w:pPr>
            <w:r>
              <w:t>-</w:t>
            </w:r>
            <w:r>
              <w:tab/>
              <w:t>-</w:t>
            </w:r>
            <w:r>
              <w:tab/>
              <w:t>Of an output not exceeding 750 W</w:t>
            </w:r>
          </w:p>
          <w:p w14:paraId="59107940" w14:textId="77777777" w:rsidR="00E546F5" w:rsidRDefault="00951CE2">
            <w:pPr>
              <w:pStyle w:val="Tier4"/>
            </w:pPr>
            <w:r>
              <w:t>-</w:t>
            </w:r>
            <w:r>
              <w:tab/>
              <w:t>-</w:t>
            </w:r>
            <w:r>
              <w:tab/>
              <w:t>-</w:t>
            </w:r>
            <w:r>
              <w:tab/>
              <w:t xml:space="preserve">AC synchronous servo </w:t>
            </w:r>
            <w:r>
              <w:t>motor with resolver and brake for a maximum speed of not more than 6 000 rpm, with: - an output of 340 W or more but not more than 7.4 kW, - a flange of dimensions of not more than 180 mm !x! 180 mm, and - a length from flange to extreme end of resolver of</w:t>
            </w:r>
            <w:r>
              <w:t xml:space="preserve"> not more than 271 mm</w:t>
            </w:r>
          </w:p>
          <w:p w14:paraId="5910794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942" w14:textId="77777777" w:rsidR="00E546F5" w:rsidRDefault="00951CE2">
            <w:pPr>
              <w:pStyle w:val="Tier4Bullet"/>
            </w:pPr>
            <w:r>
              <w:tab/>
            </w:r>
            <w:r>
              <w:tab/>
            </w:r>
            <w:r>
              <w:tab/>
              <w:t>-</w:t>
            </w:r>
            <w:r>
              <w:tab/>
              <w:t>for fitting to or equipping such ships, boats or other vessels;</w:t>
            </w:r>
          </w:p>
          <w:p w14:paraId="59107943" w14:textId="77777777" w:rsidR="00E546F5" w:rsidRDefault="00951CE2">
            <w:pPr>
              <w:pStyle w:val="Tier4Bullet"/>
            </w:pP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14:paraId="59107944" w14:textId="77777777" w:rsidR="00E546F5" w:rsidRDefault="00951CE2">
            <w:pPr>
              <w:pStyle w:val="Tier4Bullet"/>
            </w:pPr>
            <w:r>
              <w:tab/>
            </w:r>
            <w:r>
              <w:tab/>
            </w:r>
            <w:r>
              <w:tab/>
              <w:t>-</w:t>
            </w:r>
            <w:r>
              <w:tab/>
              <w:t>for equipping the above platforms;</w:t>
            </w:r>
          </w:p>
          <w:p w14:paraId="5910794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46" w14:textId="77777777" w:rsidR="00E546F5" w:rsidRDefault="00951CE2">
            <w:pPr>
              <w:pStyle w:val="NormalinTable"/>
            </w:pPr>
            <w:r>
              <w:t>0.0%</w:t>
            </w:r>
          </w:p>
        </w:tc>
      </w:tr>
      <w:tr w:rsidR="00E546F5" w14:paraId="591079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48" w14:textId="77777777" w:rsidR="00E546F5" w:rsidRDefault="00951CE2">
            <w:pPr>
              <w:pStyle w:val="NormalinTable"/>
            </w:pPr>
            <w:r>
              <w:t>8501510090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49" w14:textId="77777777" w:rsidR="00E546F5" w:rsidRDefault="00951CE2">
            <w:pPr>
              <w:pStyle w:val="Tier1"/>
            </w:pPr>
            <w:r>
              <w:t>Electric motors and generators (excluding generating sets)</w:t>
            </w:r>
          </w:p>
          <w:p w14:paraId="5910794A" w14:textId="77777777" w:rsidR="00E546F5" w:rsidRDefault="00951CE2">
            <w:pPr>
              <w:pStyle w:val="Tier2"/>
            </w:pPr>
            <w:r>
              <w:t>-</w:t>
            </w:r>
            <w:r>
              <w:tab/>
              <w:t>Other AC motors, multi-phase</w:t>
            </w:r>
          </w:p>
          <w:p w14:paraId="5910794B" w14:textId="77777777" w:rsidR="00E546F5" w:rsidRDefault="00951CE2">
            <w:pPr>
              <w:pStyle w:val="Tier3"/>
            </w:pPr>
            <w:r>
              <w:t>-</w:t>
            </w:r>
            <w:r>
              <w:tab/>
              <w:t>-</w:t>
            </w:r>
            <w:r>
              <w:tab/>
              <w:t>Of an output not exceeding 750 W</w:t>
            </w:r>
          </w:p>
          <w:p w14:paraId="5910794C" w14:textId="77777777" w:rsidR="00E546F5" w:rsidRDefault="00951CE2">
            <w:pPr>
              <w:pStyle w:val="Tier4"/>
            </w:pPr>
            <w:r>
              <w:t>-</w:t>
            </w:r>
            <w:r>
              <w:tab/>
              <w:t>-</w:t>
            </w:r>
            <w:r>
              <w:tab/>
              <w:t>-</w:t>
            </w:r>
            <w:r>
              <w:tab/>
              <w:t>Other</w:t>
            </w:r>
          </w:p>
          <w:p w14:paraId="5910794D"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94E" w14:textId="77777777" w:rsidR="00E546F5" w:rsidRDefault="00951CE2">
            <w:pPr>
              <w:pStyle w:val="Tier4Bullet"/>
            </w:pPr>
            <w:r>
              <w:tab/>
            </w:r>
            <w:r>
              <w:tab/>
            </w:r>
            <w:r>
              <w:tab/>
              <w:t>-</w:t>
            </w:r>
            <w:r>
              <w:tab/>
              <w:t>for fitting to or equipping such ships, boats or other vessels;</w:t>
            </w:r>
          </w:p>
          <w:p w14:paraId="5910794F"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950" w14:textId="77777777" w:rsidR="00E546F5" w:rsidRDefault="00951CE2">
            <w:pPr>
              <w:pStyle w:val="Tier4Bullet"/>
            </w:pPr>
            <w:r>
              <w:tab/>
            </w:r>
            <w:r>
              <w:tab/>
            </w:r>
            <w:r>
              <w:tab/>
              <w:t>-</w:t>
            </w:r>
            <w:r>
              <w:tab/>
              <w:t>for equipping the above platforms;</w:t>
            </w:r>
          </w:p>
          <w:p w14:paraId="59107951"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52" w14:textId="77777777" w:rsidR="00E546F5" w:rsidRDefault="00951CE2">
            <w:pPr>
              <w:pStyle w:val="NormalinTable"/>
            </w:pPr>
            <w:r>
              <w:t>0.0%</w:t>
            </w:r>
          </w:p>
        </w:tc>
      </w:tr>
      <w:tr w:rsidR="00E546F5" w14:paraId="591079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54" w14:textId="77777777" w:rsidR="00E546F5" w:rsidRDefault="00951CE2">
            <w:pPr>
              <w:pStyle w:val="NormalinTable"/>
            </w:pPr>
            <w:r>
              <w:t>8501522050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55" w14:textId="77777777" w:rsidR="00E546F5" w:rsidRDefault="00951CE2">
            <w:pPr>
              <w:pStyle w:val="Tier1"/>
            </w:pPr>
            <w:r>
              <w:t>Electric motors and generators (excluding generating sets)</w:t>
            </w:r>
          </w:p>
          <w:p w14:paraId="59107956" w14:textId="77777777" w:rsidR="00E546F5" w:rsidRDefault="00951CE2">
            <w:pPr>
              <w:pStyle w:val="Tier2"/>
            </w:pPr>
            <w:r>
              <w:t>-</w:t>
            </w:r>
            <w:r>
              <w:tab/>
              <w:t>Other AC motors, multi-phase</w:t>
            </w:r>
          </w:p>
          <w:p w14:paraId="59107957" w14:textId="77777777" w:rsidR="00E546F5" w:rsidRDefault="00951CE2">
            <w:pPr>
              <w:pStyle w:val="Tier3"/>
            </w:pPr>
            <w:r>
              <w:t>-</w:t>
            </w:r>
            <w:r>
              <w:tab/>
              <w:t>-</w:t>
            </w:r>
            <w:r>
              <w:tab/>
              <w:t>Of an output exceeding 750 W but not exceeding 75 kW</w:t>
            </w:r>
          </w:p>
          <w:p w14:paraId="59107958" w14:textId="77777777" w:rsidR="00E546F5" w:rsidRDefault="00951CE2">
            <w:pPr>
              <w:pStyle w:val="Tier4"/>
            </w:pPr>
            <w:r>
              <w:t>-</w:t>
            </w:r>
            <w:r>
              <w:tab/>
              <w:t>-</w:t>
            </w:r>
            <w:r>
              <w:tab/>
              <w:t>-</w:t>
            </w:r>
            <w:r>
              <w:tab/>
              <w:t xml:space="preserve">Of an output exceeding 750 W but not </w:t>
            </w:r>
            <w:r>
              <w:t>exceeding 7.5 kW</w:t>
            </w:r>
          </w:p>
          <w:p w14:paraId="59107959" w14:textId="77777777" w:rsidR="00E546F5" w:rsidRDefault="00951CE2">
            <w:pPr>
              <w:pStyle w:val="Tier5"/>
            </w:pPr>
            <w:r>
              <w:t>-</w:t>
            </w:r>
            <w:r>
              <w:tab/>
              <w:t>-</w:t>
            </w:r>
            <w:r>
              <w:tab/>
              <w:t>-</w:t>
            </w:r>
            <w:r>
              <w:tab/>
              <w:t>-</w:t>
            </w:r>
            <w:r>
              <w:tab/>
              <w:t>Other</w:t>
            </w:r>
          </w:p>
          <w:p w14:paraId="5910795A" w14:textId="77777777" w:rsidR="00E546F5" w:rsidRDefault="00951CE2">
            <w:pPr>
              <w:pStyle w:val="Tier6"/>
            </w:pPr>
            <w:r>
              <w:t>-</w:t>
            </w:r>
            <w:r>
              <w:tab/>
              <w:t>-</w:t>
            </w:r>
            <w:r>
              <w:tab/>
              <w:t>-</w:t>
            </w:r>
            <w:r>
              <w:tab/>
              <w:t>-</w:t>
            </w:r>
            <w:r>
              <w:tab/>
              <w:t>-</w:t>
            </w:r>
            <w:r>
              <w:tab/>
              <w:t xml:space="preserve">AC synchronous servo motor with resolver and brake for a maximum speed of not more than 6 000 rpm, with: - an output of 340 W or more but not more than 7.4 kW, - a flange of dimensions of not more than 180 mm !x! </w:t>
            </w:r>
            <w:r>
              <w:t>180 mm, and - a length from flange to extreme end of resolver of not more than 271 mm</w:t>
            </w:r>
          </w:p>
          <w:p w14:paraId="5910795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95C" w14:textId="77777777" w:rsidR="00E546F5" w:rsidRDefault="00951CE2">
            <w:pPr>
              <w:pStyle w:val="Tier6Bullet"/>
            </w:pPr>
            <w:r>
              <w:tab/>
            </w:r>
            <w:r>
              <w:tab/>
            </w:r>
            <w:r>
              <w:tab/>
            </w:r>
            <w:r>
              <w:tab/>
            </w:r>
            <w:r>
              <w:tab/>
              <w:t>-</w:t>
            </w:r>
            <w:r>
              <w:tab/>
              <w:t>for fitting</w:t>
            </w:r>
            <w:r>
              <w:t xml:space="preserve"> to or equipping such ships, boats or other vessels;</w:t>
            </w:r>
          </w:p>
          <w:p w14:paraId="5910795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14:paraId="5910795E" w14:textId="77777777" w:rsidR="00E546F5" w:rsidRDefault="00951CE2">
            <w:pPr>
              <w:pStyle w:val="Tier6Bullet"/>
            </w:pPr>
            <w:r>
              <w:tab/>
            </w:r>
            <w:r>
              <w:tab/>
            </w:r>
            <w:r>
              <w:tab/>
            </w:r>
            <w:r>
              <w:tab/>
            </w:r>
            <w:r>
              <w:tab/>
              <w:t>-</w:t>
            </w:r>
            <w:r>
              <w:tab/>
              <w:t>for equipping the above platforms;</w:t>
            </w:r>
          </w:p>
          <w:p w14:paraId="5910795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60" w14:textId="77777777" w:rsidR="00E546F5" w:rsidRDefault="00951CE2">
            <w:pPr>
              <w:pStyle w:val="NormalinTable"/>
            </w:pPr>
            <w:r>
              <w:t>0.0%</w:t>
            </w:r>
          </w:p>
        </w:tc>
      </w:tr>
      <w:tr w:rsidR="00E546F5" w14:paraId="591079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62" w14:textId="77777777" w:rsidR="00E546F5" w:rsidRDefault="00951CE2">
            <w:pPr>
              <w:pStyle w:val="NormalinTable"/>
            </w:pPr>
            <w:r>
              <w:t>8501522089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63" w14:textId="77777777" w:rsidR="00E546F5" w:rsidRDefault="00951CE2">
            <w:pPr>
              <w:pStyle w:val="Tier1"/>
            </w:pPr>
            <w:r>
              <w:t>Electric motors and generators (excluding generating sets)</w:t>
            </w:r>
          </w:p>
          <w:p w14:paraId="59107964" w14:textId="77777777" w:rsidR="00E546F5" w:rsidRDefault="00951CE2">
            <w:pPr>
              <w:pStyle w:val="Tier2"/>
            </w:pPr>
            <w:r>
              <w:t>-</w:t>
            </w:r>
            <w:r>
              <w:tab/>
              <w:t xml:space="preserve">Other AC motors, </w:t>
            </w:r>
            <w:r>
              <w:t>multi-phase</w:t>
            </w:r>
          </w:p>
          <w:p w14:paraId="59107965" w14:textId="77777777" w:rsidR="00E546F5" w:rsidRDefault="00951CE2">
            <w:pPr>
              <w:pStyle w:val="Tier3"/>
            </w:pPr>
            <w:r>
              <w:t>-</w:t>
            </w:r>
            <w:r>
              <w:tab/>
              <w:t>-</w:t>
            </w:r>
            <w:r>
              <w:tab/>
              <w:t>Of an output exceeding 750 W but not exceeding 75 kW</w:t>
            </w:r>
          </w:p>
          <w:p w14:paraId="59107966" w14:textId="77777777" w:rsidR="00E546F5" w:rsidRDefault="00951CE2">
            <w:pPr>
              <w:pStyle w:val="Tier4"/>
            </w:pPr>
            <w:r>
              <w:t>-</w:t>
            </w:r>
            <w:r>
              <w:tab/>
              <w:t>-</w:t>
            </w:r>
            <w:r>
              <w:tab/>
              <w:t>-</w:t>
            </w:r>
            <w:r>
              <w:tab/>
              <w:t>Of an output exceeding 750 W but not exceeding 7.5 kW</w:t>
            </w:r>
          </w:p>
          <w:p w14:paraId="59107967" w14:textId="77777777" w:rsidR="00E546F5" w:rsidRDefault="00951CE2">
            <w:pPr>
              <w:pStyle w:val="Tier5"/>
            </w:pPr>
            <w:r>
              <w:t>-</w:t>
            </w:r>
            <w:r>
              <w:tab/>
              <w:t>-</w:t>
            </w:r>
            <w:r>
              <w:tab/>
              <w:t>-</w:t>
            </w:r>
            <w:r>
              <w:tab/>
              <w:t>-</w:t>
            </w:r>
            <w:r>
              <w:tab/>
              <w:t>Other</w:t>
            </w:r>
          </w:p>
          <w:p w14:paraId="59107968" w14:textId="77777777" w:rsidR="00E546F5" w:rsidRDefault="00951CE2">
            <w:pPr>
              <w:pStyle w:val="Tier6"/>
            </w:pPr>
            <w:r>
              <w:t>-</w:t>
            </w:r>
            <w:r>
              <w:tab/>
              <w:t>-</w:t>
            </w:r>
            <w:r>
              <w:tab/>
              <w:t>-</w:t>
            </w:r>
            <w:r>
              <w:tab/>
              <w:t>-</w:t>
            </w:r>
            <w:r>
              <w:tab/>
              <w:t>-</w:t>
            </w:r>
            <w:r>
              <w:tab/>
              <w:t>Other</w:t>
            </w:r>
          </w:p>
          <w:p w14:paraId="59107969" w14:textId="77777777" w:rsidR="00E546F5" w:rsidRDefault="00951CE2">
            <w:pPr>
              <w:pStyle w:val="Tier6Bullet"/>
            </w:pPr>
            <w:r>
              <w:tab/>
            </w:r>
            <w:r>
              <w:tab/>
            </w:r>
            <w:r>
              <w:tab/>
            </w:r>
            <w:r>
              <w:tab/>
            </w:r>
            <w:r>
              <w:tab/>
              <w:t>-</w:t>
            </w:r>
            <w:r>
              <w:tab/>
              <w:t xml:space="preserve">for incorporation in ships, boats or other vessels listed in Table 1, for the purposes of </w:t>
            </w:r>
            <w:r>
              <w:t>their construction, repair, maintenance or conversion;</w:t>
            </w:r>
          </w:p>
          <w:p w14:paraId="5910796A" w14:textId="77777777" w:rsidR="00E546F5" w:rsidRDefault="00951CE2">
            <w:pPr>
              <w:pStyle w:val="Tier6Bullet"/>
            </w:pPr>
            <w:r>
              <w:tab/>
            </w:r>
            <w:r>
              <w:tab/>
            </w:r>
            <w:r>
              <w:tab/>
            </w:r>
            <w:r>
              <w:tab/>
            </w:r>
            <w:r>
              <w:tab/>
              <w:t>-</w:t>
            </w:r>
            <w:r>
              <w:tab/>
              <w:t>for fitting to or equipping such ships, boats or other vessels;</w:t>
            </w:r>
          </w:p>
          <w:p w14:paraId="5910796B" w14:textId="77777777" w:rsidR="00E546F5" w:rsidRDefault="00951CE2">
            <w:pPr>
              <w:pStyle w:val="Tier6Bullet"/>
            </w:pPr>
            <w:r>
              <w:tab/>
            </w:r>
            <w:r>
              <w:tab/>
            </w: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14:paraId="5910796C" w14:textId="77777777" w:rsidR="00E546F5" w:rsidRDefault="00951CE2">
            <w:pPr>
              <w:pStyle w:val="Tier6Bullet"/>
            </w:pPr>
            <w:r>
              <w:tab/>
            </w:r>
            <w:r>
              <w:tab/>
            </w:r>
            <w:r>
              <w:tab/>
            </w:r>
            <w:r>
              <w:tab/>
            </w:r>
            <w:r>
              <w:tab/>
              <w:t>-</w:t>
            </w:r>
            <w:r>
              <w:tab/>
              <w:t>for equipping the above platforms;</w:t>
            </w:r>
          </w:p>
          <w:p w14:paraId="5910796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6E" w14:textId="77777777" w:rsidR="00E546F5" w:rsidRDefault="00951CE2">
            <w:pPr>
              <w:pStyle w:val="NormalinTable"/>
            </w:pPr>
            <w:r>
              <w:t>0.0%</w:t>
            </w:r>
          </w:p>
        </w:tc>
      </w:tr>
      <w:tr w:rsidR="00E546F5" w14:paraId="591079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70" w14:textId="77777777" w:rsidR="00E546F5" w:rsidRDefault="00951CE2">
            <w:pPr>
              <w:pStyle w:val="NormalinTable"/>
            </w:pPr>
            <w:r>
              <w:t>8501523090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71" w14:textId="77777777" w:rsidR="00E546F5" w:rsidRDefault="00951CE2">
            <w:pPr>
              <w:pStyle w:val="Tier1"/>
            </w:pPr>
            <w:r>
              <w:t xml:space="preserve">Electric </w:t>
            </w:r>
            <w:r>
              <w:t>motors and generators (excluding generating sets)</w:t>
            </w:r>
          </w:p>
          <w:p w14:paraId="59107972" w14:textId="77777777" w:rsidR="00E546F5" w:rsidRDefault="00951CE2">
            <w:pPr>
              <w:pStyle w:val="Tier2"/>
            </w:pPr>
            <w:r>
              <w:t>-</w:t>
            </w:r>
            <w:r>
              <w:tab/>
              <w:t>Other AC motors, multi-phase</w:t>
            </w:r>
          </w:p>
          <w:p w14:paraId="59107973" w14:textId="77777777" w:rsidR="00E546F5" w:rsidRDefault="00951CE2">
            <w:pPr>
              <w:pStyle w:val="Tier3"/>
            </w:pPr>
            <w:r>
              <w:t>-</w:t>
            </w:r>
            <w:r>
              <w:tab/>
              <w:t>-</w:t>
            </w:r>
            <w:r>
              <w:tab/>
              <w:t>Of an output exceeding 750 W but not exceeding 75 kW</w:t>
            </w:r>
          </w:p>
          <w:p w14:paraId="59107974" w14:textId="77777777" w:rsidR="00E546F5" w:rsidRDefault="00951CE2">
            <w:pPr>
              <w:pStyle w:val="Tier4"/>
            </w:pPr>
            <w:r>
              <w:t>-</w:t>
            </w:r>
            <w:r>
              <w:tab/>
              <w:t>-</w:t>
            </w:r>
            <w:r>
              <w:tab/>
              <w:t>-</w:t>
            </w:r>
            <w:r>
              <w:tab/>
              <w:t>Of an output exceeding 7.5 kW but not exceeding 37 kW</w:t>
            </w:r>
          </w:p>
          <w:p w14:paraId="59107975" w14:textId="77777777" w:rsidR="00E546F5" w:rsidRDefault="00951CE2">
            <w:pPr>
              <w:pStyle w:val="Tier5"/>
            </w:pPr>
            <w:r>
              <w:t>-</w:t>
            </w:r>
            <w:r>
              <w:tab/>
              <w:t>-</w:t>
            </w:r>
            <w:r>
              <w:tab/>
              <w:t>-</w:t>
            </w:r>
            <w:r>
              <w:tab/>
              <w:t>-</w:t>
            </w:r>
            <w:r>
              <w:tab/>
              <w:t>Other</w:t>
            </w:r>
          </w:p>
          <w:p w14:paraId="59107976" w14:textId="77777777" w:rsidR="00E546F5" w:rsidRDefault="00951CE2">
            <w:pPr>
              <w:pStyle w:val="Tier5Bullet"/>
            </w:pPr>
            <w:r>
              <w:tab/>
            </w:r>
            <w:r>
              <w:tab/>
            </w:r>
            <w:r>
              <w:tab/>
            </w:r>
            <w:r>
              <w:tab/>
              <w:t>-</w:t>
            </w:r>
            <w:r>
              <w:tab/>
              <w:t>for incorporation in ships, boats or o</w:t>
            </w:r>
            <w:r>
              <w:t>ther vessels listed in Table 1, for the purposes of their construction, repair, maintenance or conversion;</w:t>
            </w:r>
          </w:p>
          <w:p w14:paraId="59107977" w14:textId="77777777" w:rsidR="00E546F5" w:rsidRDefault="00951CE2">
            <w:pPr>
              <w:pStyle w:val="Tier5Bullet"/>
            </w:pPr>
            <w:r>
              <w:tab/>
            </w:r>
            <w:r>
              <w:tab/>
            </w:r>
            <w:r>
              <w:tab/>
            </w:r>
            <w:r>
              <w:tab/>
              <w:t>-</w:t>
            </w:r>
            <w:r>
              <w:tab/>
              <w:t>for fitting to or equipping such ships, boats or other vessels;</w:t>
            </w:r>
          </w:p>
          <w:p w14:paraId="59107978"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7979" w14:textId="77777777" w:rsidR="00E546F5" w:rsidRDefault="00951CE2">
            <w:pPr>
              <w:pStyle w:val="Tier5Bullet"/>
            </w:pPr>
            <w:r>
              <w:tab/>
            </w:r>
            <w:r>
              <w:tab/>
            </w:r>
            <w:r>
              <w:tab/>
            </w:r>
            <w:r>
              <w:tab/>
              <w:t>-</w:t>
            </w:r>
            <w:r>
              <w:tab/>
              <w:t>for equipping the above platforms;</w:t>
            </w:r>
          </w:p>
          <w:p w14:paraId="5910797A"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7B" w14:textId="77777777" w:rsidR="00E546F5" w:rsidRDefault="00951CE2">
            <w:pPr>
              <w:pStyle w:val="NormalinTable"/>
            </w:pPr>
            <w:r>
              <w:t>0.0%</w:t>
            </w:r>
          </w:p>
        </w:tc>
      </w:tr>
      <w:tr w:rsidR="00E546F5" w14:paraId="591079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7D" w14:textId="77777777" w:rsidR="00E546F5" w:rsidRDefault="00951CE2">
            <w:pPr>
              <w:pStyle w:val="NormalinTable"/>
            </w:pPr>
            <w:r>
              <w:t>8501529090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7E" w14:textId="77777777" w:rsidR="00E546F5" w:rsidRDefault="00951CE2">
            <w:pPr>
              <w:pStyle w:val="Tier1"/>
            </w:pPr>
            <w:r>
              <w:t>Electric motors and generators (excluding generating sets)</w:t>
            </w:r>
          </w:p>
          <w:p w14:paraId="5910797F" w14:textId="77777777" w:rsidR="00E546F5" w:rsidRDefault="00951CE2">
            <w:pPr>
              <w:pStyle w:val="Tier2"/>
            </w:pPr>
            <w:r>
              <w:t>-</w:t>
            </w:r>
            <w:r>
              <w:tab/>
              <w:t>Other AC motors, multi-phase</w:t>
            </w:r>
          </w:p>
          <w:p w14:paraId="59107980" w14:textId="77777777" w:rsidR="00E546F5" w:rsidRDefault="00951CE2">
            <w:pPr>
              <w:pStyle w:val="Tier3"/>
            </w:pPr>
            <w:r>
              <w:t>-</w:t>
            </w:r>
            <w:r>
              <w:tab/>
              <w:t>-</w:t>
            </w:r>
            <w:r>
              <w:tab/>
              <w:t>Of an output exceeding 750 W but not exceeding 75 kW</w:t>
            </w:r>
          </w:p>
          <w:p w14:paraId="59107981" w14:textId="77777777" w:rsidR="00E546F5" w:rsidRDefault="00951CE2">
            <w:pPr>
              <w:pStyle w:val="Tier4"/>
            </w:pPr>
            <w:r>
              <w:t>-</w:t>
            </w:r>
            <w:r>
              <w:tab/>
              <w:t>-</w:t>
            </w:r>
            <w:r>
              <w:tab/>
              <w:t>-</w:t>
            </w:r>
            <w:r>
              <w:tab/>
              <w:t>Of an output exceeding 37 kW but not exceeding 75 kW</w:t>
            </w:r>
          </w:p>
          <w:p w14:paraId="59107982" w14:textId="77777777" w:rsidR="00E546F5" w:rsidRDefault="00951CE2">
            <w:pPr>
              <w:pStyle w:val="Tier5"/>
            </w:pPr>
            <w:r>
              <w:t>-</w:t>
            </w:r>
            <w:r>
              <w:tab/>
              <w:t>-</w:t>
            </w:r>
            <w:r>
              <w:tab/>
              <w:t>-</w:t>
            </w:r>
            <w:r>
              <w:tab/>
              <w:t>-</w:t>
            </w:r>
            <w:r>
              <w:tab/>
            </w:r>
            <w:r>
              <w:t>Other</w:t>
            </w:r>
          </w:p>
          <w:p w14:paraId="5910798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984" w14:textId="77777777" w:rsidR="00E546F5" w:rsidRDefault="00951CE2">
            <w:pPr>
              <w:pStyle w:val="Tier5Bullet"/>
            </w:pPr>
            <w:r>
              <w:tab/>
            </w:r>
            <w:r>
              <w:tab/>
            </w:r>
            <w:r>
              <w:tab/>
            </w:r>
            <w:r>
              <w:tab/>
              <w:t>-</w:t>
            </w:r>
            <w:r>
              <w:tab/>
              <w:t>for fitting to or equipping such ships, boats or other vessels;</w:t>
            </w:r>
          </w:p>
          <w:p w14:paraId="59107985" w14:textId="77777777" w:rsidR="00E546F5" w:rsidRDefault="00951CE2">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7986" w14:textId="77777777" w:rsidR="00E546F5" w:rsidRDefault="00951CE2">
            <w:pPr>
              <w:pStyle w:val="Tier5Bullet"/>
            </w:pPr>
            <w:r>
              <w:tab/>
            </w:r>
            <w:r>
              <w:tab/>
            </w:r>
            <w:r>
              <w:tab/>
            </w:r>
            <w:r>
              <w:tab/>
              <w:t>-</w:t>
            </w:r>
            <w:r>
              <w:tab/>
              <w:t>for equipping the above platforms;</w:t>
            </w:r>
          </w:p>
          <w:p w14:paraId="59107987" w14:textId="77777777" w:rsidR="00E546F5" w:rsidRDefault="00951CE2">
            <w:pPr>
              <w:pStyle w:val="Tier5Bullet"/>
            </w:pPr>
            <w:r>
              <w:tab/>
            </w: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88" w14:textId="77777777" w:rsidR="00E546F5" w:rsidRDefault="00951CE2">
            <w:pPr>
              <w:pStyle w:val="NormalinTable"/>
            </w:pPr>
            <w:r>
              <w:t>0.0%</w:t>
            </w:r>
          </w:p>
        </w:tc>
      </w:tr>
      <w:tr w:rsidR="00E546F5" w14:paraId="591079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8A" w14:textId="77777777" w:rsidR="00E546F5" w:rsidRDefault="00951CE2">
            <w:pPr>
              <w:pStyle w:val="NormalinTable"/>
            </w:pPr>
            <w:r>
              <w:t>8501535090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8B" w14:textId="77777777" w:rsidR="00E546F5" w:rsidRDefault="00951CE2">
            <w:pPr>
              <w:pStyle w:val="Tier1"/>
            </w:pPr>
            <w:r>
              <w:t>Electric motors and generators (excluding generating sets)</w:t>
            </w:r>
          </w:p>
          <w:p w14:paraId="5910798C" w14:textId="77777777" w:rsidR="00E546F5" w:rsidRDefault="00951CE2">
            <w:pPr>
              <w:pStyle w:val="Tier2"/>
            </w:pPr>
            <w:r>
              <w:t>-</w:t>
            </w:r>
            <w:r>
              <w:tab/>
              <w:t>Other AC motors, multi-phase</w:t>
            </w:r>
          </w:p>
          <w:p w14:paraId="5910798D" w14:textId="77777777" w:rsidR="00E546F5" w:rsidRDefault="00951CE2">
            <w:pPr>
              <w:pStyle w:val="Tier3"/>
            </w:pPr>
            <w:r>
              <w:t>-</w:t>
            </w:r>
            <w:r>
              <w:tab/>
              <w:t>-</w:t>
            </w:r>
            <w:r>
              <w:tab/>
              <w:t>Of an output exceeding 75 kW</w:t>
            </w:r>
          </w:p>
          <w:p w14:paraId="5910798E" w14:textId="77777777" w:rsidR="00E546F5" w:rsidRDefault="00951CE2">
            <w:pPr>
              <w:pStyle w:val="Tier4"/>
            </w:pPr>
            <w:r>
              <w:t>-</w:t>
            </w:r>
            <w:r>
              <w:tab/>
              <w:t>-</w:t>
            </w:r>
            <w:r>
              <w:tab/>
              <w:t>-</w:t>
            </w:r>
            <w:r>
              <w:tab/>
              <w:t>Traction motors</w:t>
            </w:r>
          </w:p>
          <w:p w14:paraId="5910798F" w14:textId="77777777" w:rsidR="00E546F5" w:rsidRDefault="00951CE2">
            <w:pPr>
              <w:pStyle w:val="Tier5"/>
            </w:pPr>
            <w:r>
              <w:t>-</w:t>
            </w:r>
            <w:r>
              <w:tab/>
              <w:t>-</w:t>
            </w:r>
            <w:r>
              <w:tab/>
              <w:t>-</w:t>
            </w:r>
            <w:r>
              <w:tab/>
              <w:t>-</w:t>
            </w:r>
            <w:r>
              <w:tab/>
              <w:t>Other</w:t>
            </w:r>
          </w:p>
          <w:p w14:paraId="59107990"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7991" w14:textId="77777777" w:rsidR="00E546F5" w:rsidRDefault="00951CE2">
            <w:pPr>
              <w:pStyle w:val="Tier5Bullet"/>
            </w:pPr>
            <w:r>
              <w:tab/>
            </w:r>
            <w:r>
              <w:tab/>
            </w:r>
            <w:r>
              <w:tab/>
            </w:r>
            <w:r>
              <w:tab/>
              <w:t>-</w:t>
            </w:r>
            <w:r>
              <w:tab/>
              <w:t>for fitting to or equipping such ships, boats or other vessels;</w:t>
            </w:r>
          </w:p>
          <w:p w14:paraId="59107992"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7993" w14:textId="77777777" w:rsidR="00E546F5" w:rsidRDefault="00951CE2">
            <w:pPr>
              <w:pStyle w:val="Tier5Bullet"/>
            </w:pPr>
            <w:r>
              <w:tab/>
            </w:r>
            <w:r>
              <w:tab/>
            </w:r>
            <w:r>
              <w:tab/>
            </w:r>
            <w:r>
              <w:tab/>
              <w:t>-</w:t>
            </w:r>
            <w:r>
              <w:tab/>
              <w:t>for equipping the above platforms;</w:t>
            </w:r>
          </w:p>
          <w:p w14:paraId="59107994"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95" w14:textId="77777777" w:rsidR="00E546F5" w:rsidRDefault="00951CE2">
            <w:pPr>
              <w:pStyle w:val="NormalinTable"/>
            </w:pPr>
            <w:r>
              <w:t>0.0%</w:t>
            </w:r>
          </w:p>
        </w:tc>
      </w:tr>
      <w:tr w:rsidR="00E546F5" w14:paraId="591079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97" w14:textId="77777777" w:rsidR="00E546F5" w:rsidRDefault="00951CE2">
            <w:pPr>
              <w:pStyle w:val="NormalinTable"/>
            </w:pPr>
            <w:r>
              <w:t>8501538120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98" w14:textId="77777777" w:rsidR="00E546F5" w:rsidRDefault="00951CE2">
            <w:pPr>
              <w:pStyle w:val="Tier1"/>
            </w:pPr>
            <w:r>
              <w:t>Electric motors and generators (excluding generating sets)</w:t>
            </w:r>
          </w:p>
          <w:p w14:paraId="59107999" w14:textId="77777777" w:rsidR="00E546F5" w:rsidRDefault="00951CE2">
            <w:pPr>
              <w:pStyle w:val="Tier2"/>
            </w:pPr>
            <w:r>
              <w:t>-</w:t>
            </w:r>
            <w:r>
              <w:tab/>
              <w:t>Other AC motors, multi-phase</w:t>
            </w:r>
          </w:p>
          <w:p w14:paraId="5910799A" w14:textId="77777777" w:rsidR="00E546F5" w:rsidRDefault="00951CE2">
            <w:pPr>
              <w:pStyle w:val="Tier3"/>
            </w:pPr>
            <w:r>
              <w:t>-</w:t>
            </w:r>
            <w:r>
              <w:tab/>
              <w:t>-</w:t>
            </w:r>
            <w:r>
              <w:tab/>
              <w:t>Of an output exceeding 75 kW</w:t>
            </w:r>
          </w:p>
          <w:p w14:paraId="5910799B" w14:textId="77777777" w:rsidR="00E546F5" w:rsidRDefault="00951CE2">
            <w:pPr>
              <w:pStyle w:val="Tier4"/>
            </w:pPr>
            <w:r>
              <w:t>-</w:t>
            </w:r>
            <w:r>
              <w:tab/>
              <w:t>-</w:t>
            </w:r>
            <w:r>
              <w:tab/>
              <w:t>-</w:t>
            </w:r>
            <w:r>
              <w:tab/>
              <w:t>Other, of an output</w:t>
            </w:r>
          </w:p>
          <w:p w14:paraId="5910799C" w14:textId="77777777" w:rsidR="00E546F5" w:rsidRDefault="00951CE2">
            <w:pPr>
              <w:pStyle w:val="Tier5"/>
            </w:pPr>
            <w:r>
              <w:t>-</w:t>
            </w:r>
            <w:r>
              <w:tab/>
              <w:t>-</w:t>
            </w:r>
            <w:r>
              <w:tab/>
              <w:t>-</w:t>
            </w:r>
            <w:r>
              <w:tab/>
              <w:t>-</w:t>
            </w:r>
            <w:r>
              <w:tab/>
              <w:t xml:space="preserve">Exceeding 75 kW but not </w:t>
            </w:r>
            <w:r>
              <w:t>exceeding 375 kW</w:t>
            </w:r>
          </w:p>
          <w:p w14:paraId="5910799D" w14:textId="77777777" w:rsidR="00E546F5" w:rsidRDefault="00951CE2">
            <w:pPr>
              <w:pStyle w:val="Tier6"/>
            </w:pPr>
            <w:r>
              <w:t>-</w:t>
            </w:r>
            <w:r>
              <w:tab/>
              <w:t>-</w:t>
            </w:r>
            <w:r>
              <w:tab/>
              <w:t>-</w:t>
            </w:r>
            <w:r>
              <w:tab/>
              <w:t>-</w:t>
            </w:r>
            <w:r>
              <w:tab/>
              <w:t>-</w:t>
            </w:r>
            <w:r>
              <w:tab/>
              <w:t>Of an output exceeding 150 kW, for use in certain types of aircraft</w:t>
            </w:r>
          </w:p>
          <w:p w14:paraId="5910799E"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9F" w14:textId="77777777" w:rsidR="00E546F5" w:rsidRDefault="00951CE2">
            <w:pPr>
              <w:pStyle w:val="NormalinTable"/>
            </w:pPr>
            <w:r>
              <w:t>0.0%</w:t>
            </w:r>
          </w:p>
        </w:tc>
      </w:tr>
      <w:tr w:rsidR="00E546F5" w14:paraId="591079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A1" w14:textId="77777777" w:rsidR="00E546F5" w:rsidRDefault="00951CE2">
            <w:pPr>
              <w:pStyle w:val="NormalinTable"/>
            </w:pPr>
            <w:r>
              <w:t>8501538190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A2" w14:textId="77777777" w:rsidR="00E546F5" w:rsidRDefault="00951CE2">
            <w:pPr>
              <w:pStyle w:val="Tier1"/>
            </w:pPr>
            <w:r>
              <w:t>Electric motors and generators (excluding generating sets)</w:t>
            </w:r>
          </w:p>
          <w:p w14:paraId="591079A3" w14:textId="77777777" w:rsidR="00E546F5" w:rsidRDefault="00951CE2">
            <w:pPr>
              <w:pStyle w:val="Tier2"/>
            </w:pPr>
            <w:r>
              <w:t>-</w:t>
            </w:r>
            <w:r>
              <w:tab/>
              <w:t>Other AC motors, multi-phase</w:t>
            </w:r>
          </w:p>
          <w:p w14:paraId="591079A4" w14:textId="77777777" w:rsidR="00E546F5" w:rsidRDefault="00951CE2">
            <w:pPr>
              <w:pStyle w:val="Tier3"/>
            </w:pPr>
            <w:r>
              <w:t>-</w:t>
            </w:r>
            <w:r>
              <w:tab/>
              <w:t>-</w:t>
            </w:r>
            <w:r>
              <w:tab/>
              <w:t>Of an output exceeding 75 kW</w:t>
            </w:r>
          </w:p>
          <w:p w14:paraId="591079A5" w14:textId="77777777" w:rsidR="00E546F5" w:rsidRDefault="00951CE2">
            <w:pPr>
              <w:pStyle w:val="Tier4"/>
            </w:pPr>
            <w:r>
              <w:t>-</w:t>
            </w:r>
            <w:r>
              <w:tab/>
              <w:t>-</w:t>
            </w:r>
            <w:r>
              <w:tab/>
              <w:t>-</w:t>
            </w:r>
            <w:r>
              <w:tab/>
              <w:t>Other, of an output</w:t>
            </w:r>
          </w:p>
          <w:p w14:paraId="591079A6" w14:textId="77777777" w:rsidR="00E546F5" w:rsidRDefault="00951CE2">
            <w:pPr>
              <w:pStyle w:val="Tier5"/>
            </w:pPr>
            <w:r>
              <w:t>-</w:t>
            </w:r>
            <w:r>
              <w:tab/>
              <w:t>-</w:t>
            </w:r>
            <w:r>
              <w:tab/>
              <w:t>-</w:t>
            </w:r>
            <w:r>
              <w:tab/>
              <w:t>-</w:t>
            </w:r>
            <w:r>
              <w:tab/>
              <w:t>Exceeding 75 kW but not exceeding 375 kW</w:t>
            </w:r>
          </w:p>
          <w:p w14:paraId="591079A7" w14:textId="77777777" w:rsidR="00E546F5" w:rsidRDefault="00951CE2">
            <w:pPr>
              <w:pStyle w:val="Tier6"/>
            </w:pPr>
            <w:r>
              <w:t>-</w:t>
            </w:r>
            <w:r>
              <w:tab/>
              <w:t>-</w:t>
            </w:r>
            <w:r>
              <w:tab/>
              <w:t>-</w:t>
            </w:r>
            <w:r>
              <w:tab/>
              <w:t>-</w:t>
            </w:r>
            <w:r>
              <w:tab/>
              <w:t>-</w:t>
            </w:r>
            <w:r>
              <w:tab/>
              <w:t>Other</w:t>
            </w:r>
          </w:p>
          <w:p w14:paraId="591079A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9A9" w14:textId="77777777" w:rsidR="00E546F5" w:rsidRDefault="00951CE2">
            <w:pPr>
              <w:pStyle w:val="Tier6Bullet"/>
            </w:pPr>
            <w:r>
              <w:tab/>
            </w:r>
            <w:r>
              <w:tab/>
            </w:r>
            <w:r>
              <w:tab/>
            </w:r>
            <w:r>
              <w:tab/>
            </w:r>
            <w:r>
              <w:tab/>
              <w:t>-</w:t>
            </w:r>
            <w:r>
              <w:tab/>
              <w:t>for fitting to or equipping such ships, boats or other vessels;</w:t>
            </w:r>
          </w:p>
          <w:p w14:paraId="591079AA" w14:textId="77777777" w:rsidR="00E546F5" w:rsidRDefault="00951CE2">
            <w:pPr>
              <w:pStyle w:val="Tier6Bullet"/>
            </w:pPr>
            <w:r>
              <w:tab/>
            </w:r>
            <w:r>
              <w:tab/>
            </w:r>
            <w:r>
              <w:tab/>
            </w: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14:paraId="591079AB" w14:textId="77777777" w:rsidR="00E546F5" w:rsidRDefault="00951CE2">
            <w:pPr>
              <w:pStyle w:val="Tier6Bullet"/>
            </w:pPr>
            <w:r>
              <w:tab/>
            </w:r>
            <w:r>
              <w:tab/>
            </w:r>
            <w:r>
              <w:tab/>
            </w:r>
            <w:r>
              <w:tab/>
            </w:r>
            <w:r>
              <w:tab/>
              <w:t>-</w:t>
            </w:r>
            <w:r>
              <w:tab/>
              <w:t>for equipping the above platforms;</w:t>
            </w:r>
          </w:p>
          <w:p w14:paraId="591079A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AD" w14:textId="77777777" w:rsidR="00E546F5" w:rsidRDefault="00951CE2">
            <w:pPr>
              <w:pStyle w:val="NormalinTable"/>
            </w:pPr>
            <w:r>
              <w:t>0.0%</w:t>
            </w:r>
          </w:p>
        </w:tc>
      </w:tr>
      <w:tr w:rsidR="00E546F5" w14:paraId="591079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AF" w14:textId="77777777" w:rsidR="00E546F5" w:rsidRDefault="00951CE2">
            <w:pPr>
              <w:pStyle w:val="NormalinTable"/>
            </w:pPr>
            <w:r>
              <w:t>8501539410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B0" w14:textId="77777777" w:rsidR="00E546F5" w:rsidRDefault="00951CE2">
            <w:pPr>
              <w:pStyle w:val="Tier1"/>
            </w:pPr>
            <w:r>
              <w:t>Electric motors and generators (excluding generating sets)</w:t>
            </w:r>
          </w:p>
          <w:p w14:paraId="591079B1" w14:textId="77777777" w:rsidR="00E546F5" w:rsidRDefault="00951CE2">
            <w:pPr>
              <w:pStyle w:val="Tier2"/>
            </w:pPr>
            <w:r>
              <w:t>-</w:t>
            </w:r>
            <w:r>
              <w:tab/>
              <w:t>Other AC motors, multi-phase</w:t>
            </w:r>
          </w:p>
          <w:p w14:paraId="591079B2" w14:textId="77777777" w:rsidR="00E546F5" w:rsidRDefault="00951CE2">
            <w:pPr>
              <w:pStyle w:val="Tier3"/>
            </w:pPr>
            <w:r>
              <w:t>-</w:t>
            </w:r>
            <w:r>
              <w:tab/>
              <w:t>-</w:t>
            </w:r>
            <w:r>
              <w:tab/>
              <w:t>Of an output exceeding 75 kW</w:t>
            </w:r>
          </w:p>
          <w:p w14:paraId="591079B3" w14:textId="77777777" w:rsidR="00E546F5" w:rsidRDefault="00951CE2">
            <w:pPr>
              <w:pStyle w:val="Tier4"/>
            </w:pPr>
            <w:r>
              <w:t>-</w:t>
            </w:r>
            <w:r>
              <w:tab/>
              <w:t>-</w:t>
            </w:r>
            <w:r>
              <w:tab/>
              <w:t>-</w:t>
            </w:r>
            <w:r>
              <w:tab/>
              <w:t>Other, of an output</w:t>
            </w:r>
          </w:p>
          <w:p w14:paraId="591079B4" w14:textId="77777777" w:rsidR="00E546F5" w:rsidRDefault="00951CE2">
            <w:pPr>
              <w:pStyle w:val="Tier5"/>
            </w:pPr>
            <w:r>
              <w:t>-</w:t>
            </w:r>
            <w:r>
              <w:tab/>
              <w:t>-</w:t>
            </w:r>
            <w:r>
              <w:tab/>
              <w:t>-</w:t>
            </w:r>
            <w:r>
              <w:tab/>
              <w:t>-</w:t>
            </w:r>
            <w:r>
              <w:tab/>
            </w:r>
            <w:r>
              <w:t>Exceeding 375 kW but not exceeding 750 kW</w:t>
            </w:r>
          </w:p>
          <w:p w14:paraId="591079B5" w14:textId="77777777" w:rsidR="00E546F5" w:rsidRDefault="00951CE2">
            <w:pPr>
              <w:pStyle w:val="Tier6"/>
            </w:pPr>
            <w:r>
              <w:t>-</w:t>
            </w:r>
            <w:r>
              <w:tab/>
              <w:t>-</w:t>
            </w:r>
            <w:r>
              <w:tab/>
              <w:t>-</w:t>
            </w:r>
            <w:r>
              <w:tab/>
              <w:t>-</w:t>
            </w:r>
            <w:r>
              <w:tab/>
              <w:t>-</w:t>
            </w:r>
            <w:r>
              <w:tab/>
              <w:t>For use in certain types of aircraft</w:t>
            </w:r>
          </w:p>
          <w:p w14:paraId="591079B6"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w:t>
            </w:r>
            <w:r>
              <w:t>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B7" w14:textId="77777777" w:rsidR="00E546F5" w:rsidRDefault="00951CE2">
            <w:pPr>
              <w:pStyle w:val="NormalinTable"/>
            </w:pPr>
            <w:r>
              <w:t>0.0%</w:t>
            </w:r>
          </w:p>
        </w:tc>
      </w:tr>
      <w:tr w:rsidR="00E546F5" w14:paraId="591079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B9" w14:textId="77777777" w:rsidR="00E546F5" w:rsidRDefault="00951CE2">
            <w:pPr>
              <w:pStyle w:val="NormalinTable"/>
            </w:pPr>
            <w:r>
              <w:t>8501539490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BA" w14:textId="77777777" w:rsidR="00E546F5" w:rsidRDefault="00951CE2">
            <w:pPr>
              <w:pStyle w:val="Tier1"/>
            </w:pPr>
            <w:r>
              <w:t>Electric motors and generators (excluding generating sets)</w:t>
            </w:r>
          </w:p>
          <w:p w14:paraId="591079BB" w14:textId="77777777" w:rsidR="00E546F5" w:rsidRDefault="00951CE2">
            <w:pPr>
              <w:pStyle w:val="Tier2"/>
            </w:pPr>
            <w:r>
              <w:t>-</w:t>
            </w:r>
            <w:r>
              <w:tab/>
              <w:t>Other AC motors, multi-phase</w:t>
            </w:r>
          </w:p>
          <w:p w14:paraId="591079BC" w14:textId="77777777" w:rsidR="00E546F5" w:rsidRDefault="00951CE2">
            <w:pPr>
              <w:pStyle w:val="Tier3"/>
            </w:pPr>
            <w:r>
              <w:t>-</w:t>
            </w:r>
            <w:r>
              <w:tab/>
              <w:t>-</w:t>
            </w:r>
            <w:r>
              <w:tab/>
              <w:t>Of an output exceeding 75 kW</w:t>
            </w:r>
          </w:p>
          <w:p w14:paraId="591079BD" w14:textId="77777777" w:rsidR="00E546F5" w:rsidRDefault="00951CE2">
            <w:pPr>
              <w:pStyle w:val="Tier4"/>
            </w:pPr>
            <w:r>
              <w:t>-</w:t>
            </w:r>
            <w:r>
              <w:tab/>
              <w:t>-</w:t>
            </w:r>
            <w:r>
              <w:tab/>
              <w:t>-</w:t>
            </w:r>
            <w:r>
              <w:tab/>
              <w:t>Other, of an output</w:t>
            </w:r>
          </w:p>
          <w:p w14:paraId="591079BE" w14:textId="77777777" w:rsidR="00E546F5" w:rsidRDefault="00951CE2">
            <w:pPr>
              <w:pStyle w:val="Tier5"/>
            </w:pPr>
            <w:r>
              <w:t>-</w:t>
            </w:r>
            <w:r>
              <w:tab/>
              <w:t>-</w:t>
            </w:r>
            <w:r>
              <w:tab/>
              <w:t>-</w:t>
            </w:r>
            <w:r>
              <w:tab/>
              <w:t>-</w:t>
            </w:r>
            <w:r>
              <w:tab/>
              <w:t>Exceeding 375 kW but not exceeding 750 kW</w:t>
            </w:r>
          </w:p>
          <w:p w14:paraId="591079BF" w14:textId="77777777" w:rsidR="00E546F5" w:rsidRDefault="00951CE2">
            <w:pPr>
              <w:pStyle w:val="Tier6"/>
            </w:pPr>
            <w:r>
              <w:t>-</w:t>
            </w:r>
            <w:r>
              <w:tab/>
              <w:t>-</w:t>
            </w:r>
            <w:r>
              <w:tab/>
              <w:t>-</w:t>
            </w:r>
            <w:r>
              <w:tab/>
              <w:t>-</w:t>
            </w:r>
            <w:r>
              <w:tab/>
              <w:t>-</w:t>
            </w:r>
            <w:r>
              <w:tab/>
            </w:r>
            <w:r>
              <w:t>Other</w:t>
            </w:r>
          </w:p>
          <w:p w14:paraId="591079C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9C1" w14:textId="77777777" w:rsidR="00E546F5" w:rsidRDefault="00951CE2">
            <w:pPr>
              <w:pStyle w:val="Tier6Bullet"/>
            </w:pPr>
            <w:r>
              <w:tab/>
            </w:r>
            <w:r>
              <w:tab/>
            </w:r>
            <w:r>
              <w:tab/>
            </w:r>
            <w:r>
              <w:tab/>
            </w:r>
            <w:r>
              <w:tab/>
              <w:t>-</w:t>
            </w:r>
            <w:r>
              <w:tab/>
              <w:t>for fitting to or equipping such ships, boats or other vessels;</w:t>
            </w:r>
          </w:p>
          <w:p w14:paraId="591079C2"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9C3" w14:textId="77777777" w:rsidR="00E546F5" w:rsidRDefault="00951CE2">
            <w:pPr>
              <w:pStyle w:val="Tier6Bullet"/>
            </w:pPr>
            <w:r>
              <w:tab/>
            </w:r>
            <w:r>
              <w:tab/>
            </w:r>
            <w:r>
              <w:tab/>
            </w:r>
            <w:r>
              <w:tab/>
            </w:r>
            <w:r>
              <w:tab/>
              <w:t>-</w:t>
            </w:r>
            <w:r>
              <w:tab/>
              <w:t>for equipping the above pla</w:t>
            </w:r>
            <w:r>
              <w:t>tforms;</w:t>
            </w:r>
          </w:p>
          <w:p w14:paraId="591079C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C5" w14:textId="77777777" w:rsidR="00E546F5" w:rsidRDefault="00951CE2">
            <w:pPr>
              <w:pStyle w:val="NormalinTable"/>
            </w:pPr>
            <w:r>
              <w:t>0.0%</w:t>
            </w:r>
          </w:p>
        </w:tc>
      </w:tr>
      <w:tr w:rsidR="00E546F5" w14:paraId="591079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C7" w14:textId="77777777" w:rsidR="00E546F5" w:rsidRDefault="00951CE2">
            <w:pPr>
              <w:pStyle w:val="NormalinTable"/>
            </w:pPr>
            <w:r>
              <w:t>8501539910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C8" w14:textId="77777777" w:rsidR="00E546F5" w:rsidRDefault="00951CE2">
            <w:pPr>
              <w:pStyle w:val="Tier1"/>
            </w:pPr>
            <w:r>
              <w:t>Electric motors and generators (excluding generating sets)</w:t>
            </w:r>
          </w:p>
          <w:p w14:paraId="591079C9" w14:textId="77777777" w:rsidR="00E546F5" w:rsidRDefault="00951CE2">
            <w:pPr>
              <w:pStyle w:val="Tier2"/>
            </w:pPr>
            <w:r>
              <w:t>-</w:t>
            </w:r>
            <w:r>
              <w:tab/>
              <w:t>Other AC motors, multi-phase</w:t>
            </w:r>
          </w:p>
          <w:p w14:paraId="591079CA" w14:textId="77777777" w:rsidR="00E546F5" w:rsidRDefault="00951CE2">
            <w:pPr>
              <w:pStyle w:val="Tier3"/>
            </w:pPr>
            <w:r>
              <w:t>-</w:t>
            </w:r>
            <w:r>
              <w:tab/>
              <w:t>-</w:t>
            </w:r>
            <w:r>
              <w:tab/>
              <w:t>Of an output exceeding 75 kW</w:t>
            </w:r>
          </w:p>
          <w:p w14:paraId="591079CB" w14:textId="77777777" w:rsidR="00E546F5" w:rsidRDefault="00951CE2">
            <w:pPr>
              <w:pStyle w:val="Tier4"/>
            </w:pPr>
            <w:r>
              <w:t>-</w:t>
            </w:r>
            <w:r>
              <w:tab/>
              <w:t>-</w:t>
            </w:r>
            <w:r>
              <w:tab/>
              <w:t>-</w:t>
            </w:r>
            <w:r>
              <w:tab/>
              <w:t>Other, of an output</w:t>
            </w:r>
          </w:p>
          <w:p w14:paraId="591079CC" w14:textId="77777777" w:rsidR="00E546F5" w:rsidRDefault="00951CE2">
            <w:pPr>
              <w:pStyle w:val="Tier5"/>
            </w:pPr>
            <w:r>
              <w:t>-</w:t>
            </w:r>
            <w:r>
              <w:tab/>
              <w:t>-</w:t>
            </w:r>
            <w:r>
              <w:tab/>
              <w:t>-</w:t>
            </w:r>
            <w:r>
              <w:tab/>
              <w:t>-</w:t>
            </w:r>
            <w:r>
              <w:tab/>
              <w:t>Exceeding 750 kW</w:t>
            </w:r>
          </w:p>
          <w:p w14:paraId="591079CD" w14:textId="77777777" w:rsidR="00E546F5" w:rsidRDefault="00951CE2">
            <w:pPr>
              <w:pStyle w:val="Tier6"/>
            </w:pPr>
            <w:r>
              <w:t>-</w:t>
            </w:r>
            <w:r>
              <w:tab/>
              <w:t>-</w:t>
            </w:r>
            <w:r>
              <w:tab/>
              <w:t>-</w:t>
            </w:r>
            <w:r>
              <w:tab/>
              <w:t>-</w:t>
            </w:r>
            <w:r>
              <w:tab/>
              <w:t>-</w:t>
            </w:r>
            <w:r>
              <w:tab/>
              <w:t>For use in certain types of aircrafts</w:t>
            </w:r>
          </w:p>
          <w:p w14:paraId="591079CE"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w:t>
            </w:r>
            <w:r>
              <w:t>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CF" w14:textId="77777777" w:rsidR="00E546F5" w:rsidRDefault="00951CE2">
            <w:pPr>
              <w:pStyle w:val="NormalinTable"/>
            </w:pPr>
            <w:r>
              <w:t>0.0%</w:t>
            </w:r>
          </w:p>
        </w:tc>
      </w:tr>
      <w:tr w:rsidR="00E546F5" w14:paraId="591079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D1" w14:textId="77777777" w:rsidR="00E546F5" w:rsidRDefault="00951CE2">
            <w:pPr>
              <w:pStyle w:val="NormalinTable"/>
            </w:pPr>
            <w:r>
              <w:t>8501539990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D2" w14:textId="77777777" w:rsidR="00E546F5" w:rsidRDefault="00951CE2">
            <w:pPr>
              <w:pStyle w:val="Tier1"/>
            </w:pPr>
            <w:r>
              <w:t>Electric motors and generators (excluding generating sets)</w:t>
            </w:r>
          </w:p>
          <w:p w14:paraId="591079D3" w14:textId="77777777" w:rsidR="00E546F5" w:rsidRDefault="00951CE2">
            <w:pPr>
              <w:pStyle w:val="Tier2"/>
            </w:pPr>
            <w:r>
              <w:t>-</w:t>
            </w:r>
            <w:r>
              <w:tab/>
              <w:t>Other AC motors, multi-phase</w:t>
            </w:r>
          </w:p>
          <w:p w14:paraId="591079D4" w14:textId="77777777" w:rsidR="00E546F5" w:rsidRDefault="00951CE2">
            <w:pPr>
              <w:pStyle w:val="Tier3"/>
            </w:pPr>
            <w:r>
              <w:t>-</w:t>
            </w:r>
            <w:r>
              <w:tab/>
              <w:t>-</w:t>
            </w:r>
            <w:r>
              <w:tab/>
              <w:t>Of an output exceeding 75 kW</w:t>
            </w:r>
          </w:p>
          <w:p w14:paraId="591079D5" w14:textId="77777777" w:rsidR="00E546F5" w:rsidRDefault="00951CE2">
            <w:pPr>
              <w:pStyle w:val="Tier4"/>
            </w:pPr>
            <w:r>
              <w:t>-</w:t>
            </w:r>
            <w:r>
              <w:tab/>
              <w:t>-</w:t>
            </w:r>
            <w:r>
              <w:tab/>
              <w:t>-</w:t>
            </w:r>
            <w:r>
              <w:tab/>
              <w:t>Other, of an output</w:t>
            </w:r>
          </w:p>
          <w:p w14:paraId="591079D6" w14:textId="77777777" w:rsidR="00E546F5" w:rsidRDefault="00951CE2">
            <w:pPr>
              <w:pStyle w:val="Tier5"/>
            </w:pPr>
            <w:r>
              <w:t>-</w:t>
            </w:r>
            <w:r>
              <w:tab/>
              <w:t>-</w:t>
            </w:r>
            <w:r>
              <w:tab/>
              <w:t>-</w:t>
            </w:r>
            <w:r>
              <w:tab/>
              <w:t>-</w:t>
            </w:r>
            <w:r>
              <w:tab/>
              <w:t>Exceeding 750 kW</w:t>
            </w:r>
          </w:p>
          <w:p w14:paraId="591079D7" w14:textId="77777777" w:rsidR="00E546F5" w:rsidRDefault="00951CE2">
            <w:pPr>
              <w:pStyle w:val="Tier6"/>
            </w:pPr>
            <w:r>
              <w:t>-</w:t>
            </w:r>
            <w:r>
              <w:tab/>
              <w:t>-</w:t>
            </w:r>
            <w:r>
              <w:tab/>
              <w:t>-</w:t>
            </w:r>
            <w:r>
              <w:tab/>
              <w:t>-</w:t>
            </w:r>
            <w:r>
              <w:tab/>
              <w:t>-</w:t>
            </w:r>
            <w:r>
              <w:tab/>
              <w:t>Other</w:t>
            </w:r>
          </w:p>
          <w:p w14:paraId="591079D8" w14:textId="77777777" w:rsidR="00E546F5" w:rsidRDefault="00951CE2">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14:paraId="591079D9" w14:textId="77777777" w:rsidR="00E546F5" w:rsidRDefault="00951CE2">
            <w:pPr>
              <w:pStyle w:val="Tier6Bullet"/>
            </w:pPr>
            <w:r>
              <w:tab/>
            </w:r>
            <w:r>
              <w:tab/>
            </w:r>
            <w:r>
              <w:tab/>
            </w:r>
            <w:r>
              <w:tab/>
            </w:r>
            <w:r>
              <w:tab/>
              <w:t>-</w:t>
            </w:r>
            <w:r>
              <w:tab/>
              <w:t>for fitting to or equipping such ships, boats or other vessels;</w:t>
            </w:r>
          </w:p>
          <w:p w14:paraId="591079DA" w14:textId="77777777" w:rsidR="00E546F5" w:rsidRDefault="00951CE2">
            <w:pPr>
              <w:pStyle w:val="Tier6Bullet"/>
            </w:pPr>
            <w:r>
              <w:tab/>
            </w: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9DB" w14:textId="77777777" w:rsidR="00E546F5" w:rsidRDefault="00951CE2">
            <w:pPr>
              <w:pStyle w:val="Tier6Bullet"/>
            </w:pPr>
            <w:r>
              <w:tab/>
            </w:r>
            <w:r>
              <w:tab/>
            </w:r>
            <w:r>
              <w:tab/>
            </w:r>
            <w:r>
              <w:tab/>
            </w:r>
            <w:r>
              <w:tab/>
              <w:t>-</w:t>
            </w:r>
            <w:r>
              <w:tab/>
              <w:t>for equipping the above platforms;</w:t>
            </w:r>
          </w:p>
          <w:p w14:paraId="591079DC" w14:textId="77777777" w:rsidR="00E546F5" w:rsidRDefault="00951CE2">
            <w:pPr>
              <w:pStyle w:val="Tier6Bullet"/>
            </w:pPr>
            <w:r>
              <w:tab/>
            </w:r>
            <w:r>
              <w:tab/>
            </w: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DD" w14:textId="77777777" w:rsidR="00E546F5" w:rsidRDefault="00951CE2">
            <w:pPr>
              <w:pStyle w:val="NormalinTable"/>
            </w:pPr>
            <w:r>
              <w:t>0.0%</w:t>
            </w:r>
          </w:p>
        </w:tc>
      </w:tr>
      <w:tr w:rsidR="00E546F5" w14:paraId="591079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DF" w14:textId="77777777" w:rsidR="00E546F5" w:rsidRDefault="00951CE2">
            <w:pPr>
              <w:pStyle w:val="NormalinTable"/>
            </w:pPr>
            <w:r>
              <w:t>8501612090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E0" w14:textId="77777777" w:rsidR="00E546F5" w:rsidRDefault="00951CE2">
            <w:pPr>
              <w:pStyle w:val="Tier1"/>
            </w:pPr>
            <w:r>
              <w:t>Electric motors and generators (excluding generating sets)</w:t>
            </w:r>
            <w:r>
              <w:br/>
            </w:r>
            <w:r>
              <w:t>AC generators (alternators)</w:t>
            </w:r>
            <w:r>
              <w:br/>
            </w:r>
            <w:r>
              <w:t>Of an output not exceeding 75 kVA</w:t>
            </w:r>
            <w:r>
              <w:br/>
            </w:r>
            <w:r>
              <w:t>Of an output not exceeding 7,5 kVA</w:t>
            </w:r>
            <w:r>
              <w:br/>
            </w:r>
            <w:r>
              <w:t>Other</w:t>
            </w:r>
          </w:p>
          <w:p w14:paraId="591079E1" w14:textId="77777777" w:rsidR="00E546F5" w:rsidRDefault="00951CE2">
            <w:pPr>
              <w:pStyle w:val="Tier1"/>
            </w:pPr>
            <w:r>
              <w:t xml:space="preserve">• for incorporation in ships, </w:t>
            </w:r>
            <w:r>
              <w:t>boats or other vessels listed in Table 1, for the purposes of their construction, repair, maintenance or conversion;</w:t>
            </w:r>
            <w:r>
              <w:br/>
            </w:r>
            <w:r>
              <w:t>• for fitting to or equipping such ships, boats or other vessels;</w:t>
            </w:r>
            <w:r>
              <w:br/>
            </w:r>
            <w:r>
              <w:t>• for incorporation, for the purposes of their construction, repair, main</w:t>
            </w:r>
            <w:r>
              <w:t>tenance or conversion, in drilling or production platforms listed below:</w:t>
            </w:r>
            <w:r>
              <w:br/>
            </w:r>
            <w:r>
              <w:t xml:space="preserve">   fixed, of subheading ex 8430 49 or floating or submersible of subheading 8905 20;</w:t>
            </w:r>
            <w:r>
              <w:br/>
            </w:r>
            <w:r>
              <w:t>• for equipping the above platforms;</w:t>
            </w:r>
            <w:r>
              <w:br/>
            </w:r>
            <w:r>
              <w:t>• 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E2" w14:textId="77777777" w:rsidR="00E546F5" w:rsidRDefault="00951CE2">
            <w:pPr>
              <w:pStyle w:val="NormalinTable"/>
            </w:pPr>
            <w:r>
              <w:t>0.0%</w:t>
            </w:r>
          </w:p>
        </w:tc>
      </w:tr>
      <w:tr w:rsidR="00E546F5" w14:paraId="591079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E4" w14:textId="77777777" w:rsidR="00E546F5" w:rsidRDefault="00951CE2">
            <w:pPr>
              <w:pStyle w:val="NormalinTable"/>
            </w:pPr>
            <w:r>
              <w:t>8501618099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E5" w14:textId="77777777" w:rsidR="00E546F5" w:rsidRDefault="00951CE2">
            <w:pPr>
              <w:pStyle w:val="Tier1"/>
            </w:pPr>
            <w:r>
              <w:t>Electric motors and generators (excluding generating sets)</w:t>
            </w:r>
          </w:p>
          <w:p w14:paraId="591079E6" w14:textId="77777777" w:rsidR="00E546F5" w:rsidRDefault="00951CE2">
            <w:pPr>
              <w:pStyle w:val="Tier2"/>
            </w:pPr>
            <w:r>
              <w:t>-</w:t>
            </w:r>
            <w:r>
              <w:tab/>
              <w:t>AC generators (alternators)</w:t>
            </w:r>
          </w:p>
          <w:p w14:paraId="591079E7" w14:textId="77777777" w:rsidR="00E546F5" w:rsidRDefault="00951CE2">
            <w:pPr>
              <w:pStyle w:val="Tier3"/>
            </w:pPr>
            <w:r>
              <w:t>-</w:t>
            </w:r>
            <w:r>
              <w:tab/>
              <w:t>-</w:t>
            </w:r>
            <w:r>
              <w:tab/>
              <w:t>Of an output not exceeding 75 kVA</w:t>
            </w:r>
          </w:p>
          <w:p w14:paraId="591079E8" w14:textId="77777777" w:rsidR="00E546F5" w:rsidRDefault="00951CE2">
            <w:pPr>
              <w:pStyle w:val="Tier4"/>
            </w:pPr>
            <w:r>
              <w:t>-</w:t>
            </w:r>
            <w:r>
              <w:tab/>
              <w:t>-</w:t>
            </w:r>
            <w:r>
              <w:tab/>
              <w:t>-</w:t>
            </w:r>
            <w:r>
              <w:tab/>
              <w:t>Of an output exceeding 7.5 kVA but not exceeding 75 kVA</w:t>
            </w:r>
          </w:p>
          <w:p w14:paraId="591079E9" w14:textId="77777777" w:rsidR="00E546F5" w:rsidRDefault="00951CE2">
            <w:pPr>
              <w:pStyle w:val="Tier5"/>
            </w:pPr>
            <w:r>
              <w:t>-</w:t>
            </w:r>
            <w:r>
              <w:tab/>
              <w:t>-</w:t>
            </w:r>
            <w:r>
              <w:tab/>
              <w:t>-</w:t>
            </w:r>
            <w:r>
              <w:tab/>
              <w:t>-</w:t>
            </w:r>
            <w:r>
              <w:tab/>
              <w:t>Other</w:t>
            </w:r>
          </w:p>
          <w:p w14:paraId="591079EA"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79EB" w14:textId="77777777" w:rsidR="00E546F5" w:rsidRDefault="00951CE2">
            <w:pPr>
              <w:pStyle w:val="Tier5Bullet"/>
            </w:pPr>
            <w:r>
              <w:tab/>
            </w:r>
            <w:r>
              <w:tab/>
            </w:r>
            <w:r>
              <w:tab/>
            </w:r>
            <w:r>
              <w:tab/>
              <w:t>-</w:t>
            </w:r>
            <w:r>
              <w:tab/>
              <w:t>for fitting to or equipping such ships, boats or other vessels;</w:t>
            </w:r>
          </w:p>
          <w:p w14:paraId="591079EC"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79ED" w14:textId="77777777" w:rsidR="00E546F5" w:rsidRDefault="00951CE2">
            <w:pPr>
              <w:pStyle w:val="Tier5Bullet"/>
            </w:pPr>
            <w:r>
              <w:tab/>
            </w:r>
            <w:r>
              <w:tab/>
            </w:r>
            <w:r>
              <w:tab/>
            </w:r>
            <w:r>
              <w:tab/>
              <w:t>-</w:t>
            </w:r>
            <w:r>
              <w:tab/>
              <w:t>for equipping the above platforms;</w:t>
            </w:r>
          </w:p>
          <w:p w14:paraId="591079EE"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EF" w14:textId="77777777" w:rsidR="00E546F5" w:rsidRDefault="00951CE2">
            <w:pPr>
              <w:pStyle w:val="NormalinTable"/>
            </w:pPr>
            <w:r>
              <w:t>0.0%</w:t>
            </w:r>
          </w:p>
        </w:tc>
      </w:tr>
      <w:tr w:rsidR="00E546F5" w14:paraId="591079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F1" w14:textId="77777777" w:rsidR="00E546F5" w:rsidRDefault="00951CE2">
            <w:pPr>
              <w:pStyle w:val="NormalinTable"/>
            </w:pPr>
            <w:r>
              <w:t>8501620030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F2" w14:textId="77777777" w:rsidR="00E546F5" w:rsidRDefault="00951CE2">
            <w:pPr>
              <w:pStyle w:val="Tier1"/>
            </w:pPr>
            <w:r>
              <w:t>Electric motors and generators (excluding generating sets)</w:t>
            </w:r>
          </w:p>
          <w:p w14:paraId="591079F3" w14:textId="77777777" w:rsidR="00E546F5" w:rsidRDefault="00951CE2">
            <w:pPr>
              <w:pStyle w:val="Tier2"/>
            </w:pPr>
            <w:r>
              <w:t>-</w:t>
            </w:r>
            <w:r>
              <w:tab/>
              <w:t>AC generators (alternators)</w:t>
            </w:r>
          </w:p>
          <w:p w14:paraId="591079F4" w14:textId="77777777" w:rsidR="00E546F5" w:rsidRDefault="00951CE2">
            <w:pPr>
              <w:pStyle w:val="Tier3"/>
            </w:pPr>
            <w:r>
              <w:t>-</w:t>
            </w:r>
            <w:r>
              <w:tab/>
              <w:t>-</w:t>
            </w:r>
            <w:r>
              <w:tab/>
              <w:t>Of an output exceeding 75 kVA but not exceeding 375 kVA</w:t>
            </w:r>
          </w:p>
          <w:p w14:paraId="591079F5" w14:textId="77777777" w:rsidR="00E546F5" w:rsidRDefault="00951CE2">
            <w:pPr>
              <w:pStyle w:val="Tier4"/>
            </w:pPr>
            <w:r>
              <w:t>-</w:t>
            </w:r>
            <w:r>
              <w:tab/>
              <w:t>-</w:t>
            </w:r>
            <w:r>
              <w:tab/>
              <w:t>-</w:t>
            </w:r>
            <w:r>
              <w:tab/>
              <w:t>Other</w:t>
            </w:r>
          </w:p>
          <w:p w14:paraId="591079F6" w14:textId="77777777" w:rsidR="00E546F5" w:rsidRDefault="00951CE2">
            <w:pPr>
              <w:pStyle w:val="Tier5"/>
            </w:pPr>
            <w:r>
              <w:t>-</w:t>
            </w:r>
            <w:r>
              <w:tab/>
              <w:t>-</w:t>
            </w:r>
            <w:r>
              <w:tab/>
              <w:t>-</w:t>
            </w:r>
            <w:r>
              <w:tab/>
              <w:t>-</w:t>
            </w:r>
            <w:r>
              <w:tab/>
              <w:t xml:space="preserve">Fuel cell system - </w:t>
            </w:r>
            <w:r>
              <w:t>consisting of at least phosphoric acid fuel cells, - in a housing with integrated water management and gas treatment, - for permanent, stationary energy supply</w:t>
            </w:r>
          </w:p>
          <w:p w14:paraId="591079F7"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79F8" w14:textId="77777777" w:rsidR="00E546F5" w:rsidRDefault="00951CE2">
            <w:pPr>
              <w:pStyle w:val="Tier5Bullet"/>
            </w:pPr>
            <w:r>
              <w:tab/>
            </w:r>
            <w:r>
              <w:tab/>
            </w:r>
            <w:r>
              <w:tab/>
            </w:r>
            <w:r>
              <w:tab/>
              <w:t>-</w:t>
            </w:r>
            <w:r>
              <w:tab/>
              <w:t>for fitting to or equipping such ships, boats or other vessels;</w:t>
            </w:r>
          </w:p>
          <w:p w14:paraId="591079F9"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79FA" w14:textId="77777777" w:rsidR="00E546F5" w:rsidRDefault="00951CE2">
            <w:pPr>
              <w:pStyle w:val="Tier5Bullet"/>
            </w:pPr>
            <w:r>
              <w:tab/>
            </w:r>
            <w:r>
              <w:tab/>
            </w:r>
            <w:r>
              <w:tab/>
            </w:r>
            <w:r>
              <w:tab/>
              <w:t>-</w:t>
            </w:r>
            <w:r>
              <w:tab/>
              <w:t>for equipping the above platforms;</w:t>
            </w:r>
          </w:p>
          <w:p w14:paraId="591079F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9FC" w14:textId="77777777" w:rsidR="00E546F5" w:rsidRDefault="00951CE2">
            <w:pPr>
              <w:pStyle w:val="NormalinTable"/>
            </w:pPr>
            <w:r>
              <w:t>0.0%</w:t>
            </w:r>
          </w:p>
        </w:tc>
      </w:tr>
      <w:tr w:rsidR="00E546F5" w14:paraId="59107A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9FE" w14:textId="77777777" w:rsidR="00E546F5" w:rsidRDefault="00951CE2">
            <w:pPr>
              <w:pStyle w:val="NormalinTable"/>
            </w:pPr>
            <w:r>
              <w:t>8501620098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9FF" w14:textId="77777777" w:rsidR="00E546F5" w:rsidRDefault="00951CE2">
            <w:pPr>
              <w:pStyle w:val="Tier1"/>
            </w:pPr>
            <w:r>
              <w:t xml:space="preserve">Electric motors and </w:t>
            </w:r>
            <w:r>
              <w:t>generators (excluding generating sets)</w:t>
            </w:r>
          </w:p>
          <w:p w14:paraId="59107A00" w14:textId="77777777" w:rsidR="00E546F5" w:rsidRDefault="00951CE2">
            <w:pPr>
              <w:pStyle w:val="Tier2"/>
            </w:pPr>
            <w:r>
              <w:t>-</w:t>
            </w:r>
            <w:r>
              <w:tab/>
              <w:t>AC generators (alternators)</w:t>
            </w:r>
          </w:p>
          <w:p w14:paraId="59107A01" w14:textId="77777777" w:rsidR="00E546F5" w:rsidRDefault="00951CE2">
            <w:pPr>
              <w:pStyle w:val="Tier3"/>
            </w:pPr>
            <w:r>
              <w:t>-</w:t>
            </w:r>
            <w:r>
              <w:tab/>
              <w:t>-</w:t>
            </w:r>
            <w:r>
              <w:tab/>
              <w:t>Of an output exceeding 75 kVA but not exceeding 375 kVA</w:t>
            </w:r>
          </w:p>
          <w:p w14:paraId="59107A02" w14:textId="77777777" w:rsidR="00E546F5" w:rsidRDefault="00951CE2">
            <w:pPr>
              <w:pStyle w:val="Tier4"/>
            </w:pPr>
            <w:r>
              <w:t>-</w:t>
            </w:r>
            <w:r>
              <w:tab/>
              <w:t>-</w:t>
            </w:r>
            <w:r>
              <w:tab/>
              <w:t>-</w:t>
            </w:r>
            <w:r>
              <w:tab/>
              <w:t>Other</w:t>
            </w:r>
          </w:p>
          <w:p w14:paraId="59107A03" w14:textId="77777777" w:rsidR="00E546F5" w:rsidRDefault="00951CE2">
            <w:pPr>
              <w:pStyle w:val="Tier5"/>
            </w:pPr>
            <w:r>
              <w:t>-</w:t>
            </w:r>
            <w:r>
              <w:tab/>
              <w:t>-</w:t>
            </w:r>
            <w:r>
              <w:tab/>
              <w:t>-</w:t>
            </w:r>
            <w:r>
              <w:tab/>
              <w:t>-</w:t>
            </w:r>
            <w:r>
              <w:tab/>
              <w:t>Other</w:t>
            </w:r>
          </w:p>
          <w:p w14:paraId="59107A04" w14:textId="77777777" w:rsidR="00E546F5" w:rsidRDefault="00951CE2">
            <w:pPr>
              <w:pStyle w:val="Tier5Bullet"/>
            </w:pPr>
            <w:r>
              <w:tab/>
            </w:r>
            <w:r>
              <w:tab/>
            </w:r>
            <w:r>
              <w:tab/>
            </w:r>
            <w:r>
              <w:tab/>
              <w:t>-</w:t>
            </w:r>
            <w:r>
              <w:tab/>
              <w:t>for incorporation in ships, boats or other vessels listed in Table 1, for the purposes of their</w:t>
            </w:r>
            <w:r>
              <w:t xml:space="preserve"> construction, repair, maintenance or conversion;</w:t>
            </w:r>
          </w:p>
          <w:p w14:paraId="59107A05" w14:textId="77777777" w:rsidR="00E546F5" w:rsidRDefault="00951CE2">
            <w:pPr>
              <w:pStyle w:val="Tier5Bullet"/>
            </w:pPr>
            <w:r>
              <w:tab/>
            </w:r>
            <w:r>
              <w:tab/>
            </w:r>
            <w:r>
              <w:tab/>
            </w:r>
            <w:r>
              <w:tab/>
              <w:t>-</w:t>
            </w:r>
            <w:r>
              <w:tab/>
              <w:t>for fitting to or equipping such ships, boats or other vessels;</w:t>
            </w:r>
          </w:p>
          <w:p w14:paraId="59107A06"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7A07" w14:textId="77777777" w:rsidR="00E546F5" w:rsidRDefault="00951CE2">
            <w:pPr>
              <w:pStyle w:val="Tier5Bullet"/>
            </w:pPr>
            <w:r>
              <w:tab/>
            </w:r>
            <w:r>
              <w:tab/>
            </w:r>
            <w:r>
              <w:tab/>
            </w:r>
            <w:r>
              <w:tab/>
              <w:t>-</w:t>
            </w:r>
            <w:r>
              <w:tab/>
              <w:t>for equipping the above platforms;</w:t>
            </w:r>
          </w:p>
          <w:p w14:paraId="59107A0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09" w14:textId="77777777" w:rsidR="00E546F5" w:rsidRDefault="00951CE2">
            <w:pPr>
              <w:pStyle w:val="NormalinTable"/>
            </w:pPr>
            <w:r>
              <w:t>0.0%</w:t>
            </w:r>
          </w:p>
        </w:tc>
      </w:tr>
      <w:tr w:rsidR="00E546F5" w14:paraId="59107A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0B" w14:textId="77777777" w:rsidR="00E546F5" w:rsidRDefault="00951CE2">
            <w:pPr>
              <w:pStyle w:val="NormalinTable"/>
            </w:pPr>
            <w:r>
              <w:t>8501630099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0C" w14:textId="77777777" w:rsidR="00E546F5" w:rsidRDefault="00951CE2">
            <w:pPr>
              <w:pStyle w:val="Tier1"/>
            </w:pPr>
            <w:r>
              <w:t>Electric motors and</w:t>
            </w:r>
            <w:r>
              <w:t xml:space="preserve"> generators (excluding generating sets)</w:t>
            </w:r>
          </w:p>
          <w:p w14:paraId="59107A0D" w14:textId="77777777" w:rsidR="00E546F5" w:rsidRDefault="00951CE2">
            <w:pPr>
              <w:pStyle w:val="Tier2"/>
            </w:pPr>
            <w:r>
              <w:t>-</w:t>
            </w:r>
            <w:r>
              <w:tab/>
              <w:t>AC generators (alternators)</w:t>
            </w:r>
          </w:p>
          <w:p w14:paraId="59107A0E" w14:textId="77777777" w:rsidR="00E546F5" w:rsidRDefault="00951CE2">
            <w:pPr>
              <w:pStyle w:val="Tier3"/>
            </w:pPr>
            <w:r>
              <w:t>-</w:t>
            </w:r>
            <w:r>
              <w:tab/>
              <w:t>-</w:t>
            </w:r>
            <w:r>
              <w:tab/>
              <w:t>Of an output exceeding 375 kVA but not exceeding 750 kVA</w:t>
            </w:r>
          </w:p>
          <w:p w14:paraId="59107A0F" w14:textId="77777777" w:rsidR="00E546F5" w:rsidRDefault="00951CE2">
            <w:pPr>
              <w:pStyle w:val="Tier4"/>
            </w:pPr>
            <w:r>
              <w:t>-</w:t>
            </w:r>
            <w:r>
              <w:tab/>
              <w:t>-</w:t>
            </w:r>
            <w:r>
              <w:tab/>
              <w:t>-</w:t>
            </w:r>
            <w:r>
              <w:tab/>
              <w:t>Other</w:t>
            </w:r>
          </w:p>
          <w:p w14:paraId="59107A10"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7A11" w14:textId="77777777" w:rsidR="00E546F5" w:rsidRDefault="00951CE2">
            <w:pPr>
              <w:pStyle w:val="Tier4Bullet"/>
            </w:pPr>
            <w:r>
              <w:tab/>
            </w:r>
            <w:r>
              <w:tab/>
            </w:r>
            <w:r>
              <w:tab/>
              <w:t>-</w:t>
            </w:r>
            <w:r>
              <w:tab/>
              <w:t>for fitting to or equipping such ships, boats or other vessels;</w:t>
            </w:r>
          </w:p>
          <w:p w14:paraId="59107A12" w14:textId="77777777" w:rsidR="00E546F5" w:rsidRDefault="00951CE2">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7A13" w14:textId="77777777" w:rsidR="00E546F5" w:rsidRDefault="00951CE2">
            <w:pPr>
              <w:pStyle w:val="Tier4Bullet"/>
            </w:pPr>
            <w:r>
              <w:tab/>
            </w:r>
            <w:r>
              <w:tab/>
            </w:r>
            <w:r>
              <w:tab/>
              <w:t>-</w:t>
            </w:r>
            <w:r>
              <w:tab/>
              <w:t>for equipping the above platforms;</w:t>
            </w:r>
          </w:p>
          <w:p w14:paraId="59107A1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15" w14:textId="77777777" w:rsidR="00E546F5" w:rsidRDefault="00951CE2">
            <w:pPr>
              <w:pStyle w:val="NormalinTable"/>
            </w:pPr>
            <w:r>
              <w:t>0.0%</w:t>
            </w:r>
          </w:p>
        </w:tc>
      </w:tr>
      <w:tr w:rsidR="00E546F5" w14:paraId="59107A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17" w14:textId="77777777" w:rsidR="00E546F5" w:rsidRDefault="00951CE2">
            <w:pPr>
              <w:pStyle w:val="NormalinTable"/>
            </w:pPr>
            <w:r>
              <w:t>8501640000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18" w14:textId="77777777" w:rsidR="00E546F5" w:rsidRDefault="00951CE2">
            <w:pPr>
              <w:pStyle w:val="Tier1"/>
            </w:pPr>
            <w:r>
              <w:t>Electric motors and g</w:t>
            </w:r>
            <w:r>
              <w:t>enerators (excluding generating sets)</w:t>
            </w:r>
          </w:p>
          <w:p w14:paraId="59107A19" w14:textId="77777777" w:rsidR="00E546F5" w:rsidRDefault="00951CE2">
            <w:pPr>
              <w:pStyle w:val="Tier2"/>
            </w:pPr>
            <w:r>
              <w:t>-</w:t>
            </w:r>
            <w:r>
              <w:tab/>
              <w:t>AC generators (alternators)</w:t>
            </w:r>
          </w:p>
          <w:p w14:paraId="59107A1A" w14:textId="77777777" w:rsidR="00E546F5" w:rsidRDefault="00951CE2">
            <w:pPr>
              <w:pStyle w:val="Tier3"/>
            </w:pPr>
            <w:r>
              <w:t>-</w:t>
            </w:r>
            <w:r>
              <w:tab/>
              <w:t>-</w:t>
            </w:r>
            <w:r>
              <w:tab/>
              <w:t>Of an output exceeding 750 kVA</w:t>
            </w:r>
          </w:p>
          <w:p w14:paraId="59107A1B"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7A1C" w14:textId="77777777" w:rsidR="00E546F5" w:rsidRDefault="00951CE2">
            <w:pPr>
              <w:pStyle w:val="Tier3Bullet"/>
            </w:pPr>
            <w:r>
              <w:tab/>
            </w:r>
            <w:r>
              <w:tab/>
              <w:t>-</w:t>
            </w:r>
            <w:r>
              <w:tab/>
              <w:t>for fitting to or equipping such ships, boats or other vessels;</w:t>
            </w:r>
          </w:p>
          <w:p w14:paraId="59107A1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7A1E" w14:textId="77777777" w:rsidR="00E546F5" w:rsidRDefault="00951CE2">
            <w:pPr>
              <w:pStyle w:val="Tier3Bullet"/>
            </w:pPr>
            <w:r>
              <w:tab/>
            </w:r>
            <w:r>
              <w:tab/>
              <w:t>-</w:t>
            </w:r>
            <w:r>
              <w:tab/>
              <w:t>for equipping the above platforms;</w:t>
            </w:r>
          </w:p>
          <w:p w14:paraId="59107A1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20" w14:textId="77777777" w:rsidR="00E546F5" w:rsidRDefault="00951CE2">
            <w:pPr>
              <w:pStyle w:val="NormalinTable"/>
            </w:pPr>
            <w:r>
              <w:t>0.0%</w:t>
            </w:r>
          </w:p>
        </w:tc>
      </w:tr>
      <w:tr w:rsidR="00E546F5" w14:paraId="59107A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22" w14:textId="77777777" w:rsidR="00E546F5" w:rsidRDefault="00951CE2">
            <w:pPr>
              <w:pStyle w:val="NormalinTable"/>
            </w:pPr>
            <w:r>
              <w:t>8502000000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23" w14:textId="77777777" w:rsidR="00E546F5" w:rsidRDefault="00951CE2">
            <w:pPr>
              <w:pStyle w:val="Tier1"/>
            </w:pPr>
            <w:r>
              <w:t>Electric generating sets and rotary converters</w:t>
            </w:r>
          </w:p>
          <w:p w14:paraId="59107A24" w14:textId="77777777" w:rsidR="00E546F5" w:rsidRDefault="00951CE2">
            <w:pPr>
              <w:pStyle w:val="Tier1Bullet"/>
            </w:pPr>
            <w:r>
              <w:t>-</w:t>
            </w:r>
            <w:r>
              <w:tab/>
              <w:t xml:space="preserve">use by, or on behalf </w:t>
            </w:r>
            <w:r>
              <w:t>of, the UK Armed Forces, individually or in cooperation with other States</w:t>
            </w:r>
          </w:p>
          <w:p w14:paraId="59107A25" w14:textId="77777777" w:rsidR="00E546F5" w:rsidRDefault="00951CE2">
            <w:pPr>
              <w:pStyle w:val="Tier1Bullet"/>
            </w:pPr>
            <w:r>
              <w:tab/>
              <w:t>a) for defending the territorial integrity of the United Kingdom, or</w:t>
            </w:r>
          </w:p>
          <w:p w14:paraId="59107A26" w14:textId="77777777" w:rsidR="00E546F5" w:rsidRDefault="00951CE2">
            <w:pPr>
              <w:pStyle w:val="Tier1Bullet"/>
            </w:pPr>
            <w:r>
              <w:tab/>
              <w:t>b) in participating in international peace-keeping or support operations, or</w:t>
            </w:r>
          </w:p>
          <w:p w14:paraId="59107A27" w14:textId="77777777" w:rsidR="00E546F5" w:rsidRDefault="00951CE2">
            <w:pPr>
              <w:pStyle w:val="Tier1Bullet"/>
            </w:pPr>
            <w:r>
              <w:tab/>
              <w:t>c) for other military purposes li</w:t>
            </w:r>
            <w:r>
              <w:t>ke the protection of nationals of the United Kingdom from social or military unrest or,</w:t>
            </w:r>
          </w:p>
          <w:p w14:paraId="59107A28" w14:textId="77777777" w:rsidR="00E546F5" w:rsidRDefault="00951CE2">
            <w:pPr>
              <w:pStyle w:val="Tier1Bullet"/>
            </w:pPr>
            <w:r>
              <w:tab/>
              <w:t>d) for training purposes, or</w:t>
            </w:r>
          </w:p>
          <w:p w14:paraId="59107A29"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2A" w14:textId="77777777" w:rsidR="00E546F5" w:rsidRDefault="00951CE2">
            <w:pPr>
              <w:pStyle w:val="NormalinTable"/>
            </w:pPr>
            <w:r>
              <w:t>0.0%</w:t>
            </w:r>
          </w:p>
        </w:tc>
      </w:tr>
      <w:tr w:rsidR="00E546F5" w14:paraId="59107A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2C" w14:textId="77777777" w:rsidR="00E546F5" w:rsidRDefault="00951CE2">
            <w:pPr>
              <w:pStyle w:val="NormalinTable"/>
            </w:pPr>
            <w:r>
              <w:t>85021120</w:t>
            </w:r>
            <w:r>
              <w:t>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2D" w14:textId="77777777" w:rsidR="00E546F5" w:rsidRDefault="00951CE2">
            <w:pPr>
              <w:pStyle w:val="Tier1"/>
            </w:pPr>
            <w:r>
              <w:t>Electric generating sets and rotary converters</w:t>
            </w:r>
          </w:p>
          <w:p w14:paraId="59107A2E" w14:textId="77777777" w:rsidR="00E546F5" w:rsidRDefault="00951CE2">
            <w:pPr>
              <w:pStyle w:val="Tier2"/>
            </w:pPr>
            <w:r>
              <w:t>-</w:t>
            </w:r>
            <w:r>
              <w:tab/>
              <w:t>Generating sets with compression-ignition internal combustion piston engines (diesel or semi-diesel engines)</w:t>
            </w:r>
          </w:p>
          <w:p w14:paraId="59107A2F" w14:textId="77777777" w:rsidR="00E546F5" w:rsidRDefault="00951CE2">
            <w:pPr>
              <w:pStyle w:val="Tier3"/>
            </w:pPr>
            <w:r>
              <w:t>-</w:t>
            </w:r>
            <w:r>
              <w:tab/>
              <w:t>-</w:t>
            </w:r>
            <w:r>
              <w:tab/>
              <w:t>Of an output not exceeding 75 kVA</w:t>
            </w:r>
          </w:p>
          <w:p w14:paraId="59107A30" w14:textId="77777777" w:rsidR="00E546F5" w:rsidRDefault="00951CE2">
            <w:pPr>
              <w:pStyle w:val="Tier4"/>
            </w:pPr>
            <w:r>
              <w:t>-</w:t>
            </w:r>
            <w:r>
              <w:tab/>
              <w:t>-</w:t>
            </w:r>
            <w:r>
              <w:tab/>
              <w:t>-</w:t>
            </w:r>
            <w:r>
              <w:tab/>
              <w:t>Of an output not exceeding 7.5 kVA</w:t>
            </w:r>
          </w:p>
          <w:p w14:paraId="59107A31" w14:textId="77777777" w:rsidR="00E546F5" w:rsidRDefault="00951CE2">
            <w:pPr>
              <w:pStyle w:val="Tier5"/>
            </w:pPr>
            <w:r>
              <w:t>-</w:t>
            </w:r>
            <w:r>
              <w:tab/>
              <w:t>-</w:t>
            </w:r>
            <w:r>
              <w:tab/>
              <w:t>-</w:t>
            </w:r>
            <w:r>
              <w:tab/>
              <w:t>-</w:t>
            </w:r>
            <w:r>
              <w:tab/>
            </w:r>
            <w:r>
              <w:t>Other</w:t>
            </w:r>
          </w:p>
          <w:p w14:paraId="59107A3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A33" w14:textId="77777777" w:rsidR="00E546F5" w:rsidRDefault="00951CE2">
            <w:pPr>
              <w:pStyle w:val="Tier5Bullet"/>
            </w:pPr>
            <w:r>
              <w:tab/>
            </w:r>
            <w:r>
              <w:tab/>
            </w:r>
            <w:r>
              <w:tab/>
            </w:r>
            <w:r>
              <w:tab/>
              <w:t>-</w:t>
            </w:r>
            <w:r>
              <w:tab/>
              <w:t>for fitting to or equipping such ships, boats or other vessels;</w:t>
            </w:r>
          </w:p>
          <w:p w14:paraId="59107A34" w14:textId="77777777" w:rsidR="00E546F5" w:rsidRDefault="00951CE2">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14:paraId="59107A35" w14:textId="77777777" w:rsidR="00E546F5" w:rsidRDefault="00951CE2">
            <w:pPr>
              <w:pStyle w:val="Tier5Bullet"/>
            </w:pPr>
            <w:r>
              <w:tab/>
            </w:r>
            <w:r>
              <w:tab/>
            </w:r>
            <w:r>
              <w:tab/>
            </w:r>
            <w:r>
              <w:tab/>
              <w:t>-</w:t>
            </w:r>
            <w:r>
              <w:tab/>
              <w:t>for equipping the above platforms;</w:t>
            </w:r>
          </w:p>
          <w:p w14:paraId="59107A36" w14:textId="77777777" w:rsidR="00E546F5" w:rsidRDefault="00951CE2">
            <w:pPr>
              <w:pStyle w:val="Tier5Bullet"/>
            </w:pPr>
            <w:r>
              <w:tab/>
            </w:r>
            <w:r>
              <w:tab/>
            </w: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37" w14:textId="77777777" w:rsidR="00E546F5" w:rsidRDefault="00951CE2">
            <w:pPr>
              <w:pStyle w:val="NormalinTable"/>
            </w:pPr>
            <w:r>
              <w:t>0.0%</w:t>
            </w:r>
          </w:p>
        </w:tc>
      </w:tr>
      <w:tr w:rsidR="00E546F5" w14:paraId="59107A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39" w14:textId="77777777" w:rsidR="00E546F5" w:rsidRDefault="00951CE2">
            <w:pPr>
              <w:pStyle w:val="NormalinTable"/>
            </w:pPr>
            <w:r>
              <w:t>8502118090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3A" w14:textId="77777777" w:rsidR="00E546F5" w:rsidRDefault="00951CE2">
            <w:pPr>
              <w:pStyle w:val="Tier1"/>
            </w:pPr>
            <w:r>
              <w:t>Electric generating sets and rotary converters</w:t>
            </w:r>
          </w:p>
          <w:p w14:paraId="59107A3B" w14:textId="77777777" w:rsidR="00E546F5" w:rsidRDefault="00951CE2">
            <w:pPr>
              <w:pStyle w:val="Tier2"/>
            </w:pPr>
            <w:r>
              <w:t>-</w:t>
            </w:r>
            <w:r>
              <w:tab/>
              <w:t>Generating sets with compression-ignition internal combustion piston engines (diesel or semi-diesel engines)</w:t>
            </w:r>
          </w:p>
          <w:p w14:paraId="59107A3C" w14:textId="77777777" w:rsidR="00E546F5" w:rsidRDefault="00951CE2">
            <w:pPr>
              <w:pStyle w:val="Tier3"/>
            </w:pPr>
            <w:r>
              <w:t>-</w:t>
            </w:r>
            <w:r>
              <w:tab/>
              <w:t>-</w:t>
            </w:r>
            <w:r>
              <w:tab/>
              <w:t xml:space="preserve">Of an </w:t>
            </w:r>
            <w:r>
              <w:t>output not exceeding 75 kVA</w:t>
            </w:r>
          </w:p>
          <w:p w14:paraId="59107A3D" w14:textId="77777777" w:rsidR="00E546F5" w:rsidRDefault="00951CE2">
            <w:pPr>
              <w:pStyle w:val="Tier4"/>
            </w:pPr>
            <w:r>
              <w:t>-</w:t>
            </w:r>
            <w:r>
              <w:tab/>
              <w:t>-</w:t>
            </w:r>
            <w:r>
              <w:tab/>
              <w:t>-</w:t>
            </w:r>
            <w:r>
              <w:tab/>
              <w:t>Of an output exceeding 7.5 kVA but not exceeding 75 kVA</w:t>
            </w:r>
          </w:p>
          <w:p w14:paraId="59107A3E" w14:textId="77777777" w:rsidR="00E546F5" w:rsidRDefault="00951CE2">
            <w:pPr>
              <w:pStyle w:val="Tier5"/>
            </w:pPr>
            <w:r>
              <w:t>-</w:t>
            </w:r>
            <w:r>
              <w:tab/>
              <w:t>-</w:t>
            </w:r>
            <w:r>
              <w:tab/>
              <w:t>-</w:t>
            </w:r>
            <w:r>
              <w:tab/>
              <w:t>-</w:t>
            </w:r>
            <w:r>
              <w:tab/>
              <w:t>Other</w:t>
            </w:r>
          </w:p>
          <w:p w14:paraId="59107A3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A40" w14:textId="77777777" w:rsidR="00E546F5" w:rsidRDefault="00951CE2">
            <w:pPr>
              <w:pStyle w:val="Tier5Bullet"/>
            </w:pPr>
            <w:r>
              <w:tab/>
            </w:r>
            <w:r>
              <w:tab/>
            </w:r>
            <w:r>
              <w:tab/>
            </w:r>
            <w:r>
              <w:tab/>
              <w:t>-</w:t>
            </w:r>
            <w:r>
              <w:tab/>
              <w:t>for fitting to or equipping such ships, boats or other vessels;</w:t>
            </w:r>
          </w:p>
          <w:p w14:paraId="59107A4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14:paraId="59107A42" w14:textId="77777777" w:rsidR="00E546F5" w:rsidRDefault="00951CE2">
            <w:pPr>
              <w:pStyle w:val="Tier5Bullet"/>
            </w:pPr>
            <w:r>
              <w:tab/>
            </w:r>
            <w:r>
              <w:tab/>
            </w:r>
            <w:r>
              <w:tab/>
            </w:r>
            <w:r>
              <w:tab/>
              <w:t>-</w:t>
            </w:r>
            <w:r>
              <w:tab/>
              <w:t>for equipping the above platforms;</w:t>
            </w:r>
          </w:p>
          <w:p w14:paraId="59107A4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44" w14:textId="77777777" w:rsidR="00E546F5" w:rsidRDefault="00951CE2">
            <w:pPr>
              <w:pStyle w:val="NormalinTable"/>
            </w:pPr>
            <w:r>
              <w:t>0.0%</w:t>
            </w:r>
          </w:p>
        </w:tc>
      </w:tr>
      <w:tr w:rsidR="00E546F5" w14:paraId="59107A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46" w14:textId="77777777" w:rsidR="00E546F5" w:rsidRDefault="00951CE2">
            <w:pPr>
              <w:pStyle w:val="NormalinTable"/>
            </w:pPr>
            <w:r>
              <w:t>8502120090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47" w14:textId="77777777" w:rsidR="00E546F5" w:rsidRDefault="00951CE2">
            <w:pPr>
              <w:pStyle w:val="Tier1"/>
            </w:pPr>
            <w:r>
              <w:t>Electric generating sets and rotary converters</w:t>
            </w:r>
          </w:p>
          <w:p w14:paraId="59107A48" w14:textId="77777777" w:rsidR="00E546F5" w:rsidRDefault="00951CE2">
            <w:pPr>
              <w:pStyle w:val="Tier2"/>
            </w:pPr>
            <w:r>
              <w:t>-</w:t>
            </w:r>
            <w:r>
              <w:tab/>
              <w:t xml:space="preserve">Generating sets with </w:t>
            </w:r>
            <w:r>
              <w:t>compression-ignition internal combustion piston engines (diesel or semi-diesel engines)</w:t>
            </w:r>
          </w:p>
          <w:p w14:paraId="59107A49" w14:textId="77777777" w:rsidR="00E546F5" w:rsidRDefault="00951CE2">
            <w:pPr>
              <w:pStyle w:val="Tier3"/>
            </w:pPr>
            <w:r>
              <w:t>-</w:t>
            </w:r>
            <w:r>
              <w:tab/>
              <w:t>-</w:t>
            </w:r>
            <w:r>
              <w:tab/>
              <w:t>Of an output exceeding 75 kVA but not exceeding 375 kVA</w:t>
            </w:r>
          </w:p>
          <w:p w14:paraId="59107A4A" w14:textId="77777777" w:rsidR="00E546F5" w:rsidRDefault="00951CE2">
            <w:pPr>
              <w:pStyle w:val="Tier4"/>
            </w:pPr>
            <w:r>
              <w:t>-</w:t>
            </w:r>
            <w:r>
              <w:tab/>
              <w:t>-</w:t>
            </w:r>
            <w:r>
              <w:tab/>
              <w:t>-</w:t>
            </w:r>
            <w:r>
              <w:tab/>
              <w:t>Other</w:t>
            </w:r>
          </w:p>
          <w:p w14:paraId="59107A4B" w14:textId="77777777" w:rsidR="00E546F5" w:rsidRDefault="00951CE2">
            <w:pPr>
              <w:pStyle w:val="Tier4Bullet"/>
            </w:pPr>
            <w:r>
              <w:tab/>
            </w:r>
            <w:r>
              <w:tab/>
            </w:r>
            <w:r>
              <w:tab/>
              <w:t>-</w:t>
            </w:r>
            <w:r>
              <w:tab/>
              <w:t>for incorporation in ships, boats or other vessels listed in Table 1, for the purposes of t</w:t>
            </w:r>
            <w:r>
              <w:t>heir construction, repair, maintenance or conversion;</w:t>
            </w:r>
          </w:p>
          <w:p w14:paraId="59107A4C" w14:textId="77777777" w:rsidR="00E546F5" w:rsidRDefault="00951CE2">
            <w:pPr>
              <w:pStyle w:val="Tier4Bullet"/>
            </w:pPr>
            <w:r>
              <w:tab/>
            </w:r>
            <w:r>
              <w:tab/>
            </w:r>
            <w:r>
              <w:tab/>
              <w:t>-</w:t>
            </w:r>
            <w:r>
              <w:tab/>
              <w:t>for fitting to or equipping such ships, boats or other vessels;</w:t>
            </w:r>
          </w:p>
          <w:p w14:paraId="59107A4D" w14:textId="77777777" w:rsidR="00E546F5" w:rsidRDefault="00951CE2">
            <w:pPr>
              <w:pStyle w:val="Tier4Bullet"/>
            </w:pPr>
            <w:r>
              <w:tab/>
            </w: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14:paraId="59107A4E" w14:textId="77777777" w:rsidR="00E546F5" w:rsidRDefault="00951CE2">
            <w:pPr>
              <w:pStyle w:val="Tier4Bullet"/>
            </w:pPr>
            <w:r>
              <w:tab/>
            </w:r>
            <w:r>
              <w:tab/>
            </w:r>
            <w:r>
              <w:tab/>
              <w:t>-</w:t>
            </w:r>
            <w:r>
              <w:tab/>
              <w:t>for equipping the above platforms;</w:t>
            </w:r>
          </w:p>
          <w:p w14:paraId="59107A4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50" w14:textId="77777777" w:rsidR="00E546F5" w:rsidRDefault="00951CE2">
            <w:pPr>
              <w:pStyle w:val="NormalinTable"/>
            </w:pPr>
            <w:r>
              <w:t>0.0%</w:t>
            </w:r>
          </w:p>
        </w:tc>
      </w:tr>
      <w:tr w:rsidR="00E546F5" w14:paraId="59107A5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52" w14:textId="77777777" w:rsidR="00E546F5" w:rsidRDefault="00951CE2">
            <w:pPr>
              <w:pStyle w:val="NormalinTable"/>
            </w:pPr>
            <w:r>
              <w:t>8502132090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53" w14:textId="77777777" w:rsidR="00E546F5" w:rsidRDefault="00951CE2">
            <w:pPr>
              <w:pStyle w:val="Tier1"/>
            </w:pPr>
            <w:r>
              <w:t xml:space="preserve">Electric generating sets </w:t>
            </w:r>
            <w:r>
              <w:t>and rotary converters</w:t>
            </w:r>
          </w:p>
          <w:p w14:paraId="59107A54" w14:textId="77777777" w:rsidR="00E546F5" w:rsidRDefault="00951CE2">
            <w:pPr>
              <w:pStyle w:val="Tier2"/>
            </w:pPr>
            <w:r>
              <w:t>-</w:t>
            </w:r>
            <w:r>
              <w:tab/>
              <w:t>Generating sets with compression-ignition internal combustion piston engines (diesel or semi-diesel engines)</w:t>
            </w:r>
          </w:p>
          <w:p w14:paraId="59107A55" w14:textId="77777777" w:rsidR="00E546F5" w:rsidRDefault="00951CE2">
            <w:pPr>
              <w:pStyle w:val="Tier3"/>
            </w:pPr>
            <w:r>
              <w:t>-</w:t>
            </w:r>
            <w:r>
              <w:tab/>
              <w:t>-</w:t>
            </w:r>
            <w:r>
              <w:tab/>
              <w:t>Of an output exceeding 375 kVA</w:t>
            </w:r>
          </w:p>
          <w:p w14:paraId="59107A56" w14:textId="77777777" w:rsidR="00E546F5" w:rsidRDefault="00951CE2">
            <w:pPr>
              <w:pStyle w:val="Tier4"/>
            </w:pPr>
            <w:r>
              <w:t>-</w:t>
            </w:r>
            <w:r>
              <w:tab/>
              <w:t>-</w:t>
            </w:r>
            <w:r>
              <w:tab/>
              <w:t>-</w:t>
            </w:r>
            <w:r>
              <w:tab/>
              <w:t>Of an output exceeding 375 kVA but not exceeding 750 kVA</w:t>
            </w:r>
          </w:p>
          <w:p w14:paraId="59107A57" w14:textId="77777777" w:rsidR="00E546F5" w:rsidRDefault="00951CE2">
            <w:pPr>
              <w:pStyle w:val="Tier5"/>
            </w:pPr>
            <w:r>
              <w:t>-</w:t>
            </w:r>
            <w:r>
              <w:tab/>
              <w:t>-</w:t>
            </w:r>
            <w:r>
              <w:tab/>
              <w:t>-</w:t>
            </w:r>
            <w:r>
              <w:tab/>
              <w:t>-</w:t>
            </w:r>
            <w:r>
              <w:tab/>
              <w:t>Other</w:t>
            </w:r>
          </w:p>
          <w:p w14:paraId="59107A58"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7A59" w14:textId="77777777" w:rsidR="00E546F5" w:rsidRDefault="00951CE2">
            <w:pPr>
              <w:pStyle w:val="Tier5Bullet"/>
            </w:pPr>
            <w:r>
              <w:tab/>
            </w:r>
            <w:r>
              <w:tab/>
            </w:r>
            <w:r>
              <w:tab/>
            </w:r>
            <w:r>
              <w:tab/>
              <w:t>-</w:t>
            </w:r>
            <w:r>
              <w:tab/>
              <w:t>for fitting to or equipping such ships, boats or other vessels;</w:t>
            </w:r>
          </w:p>
          <w:p w14:paraId="59107A5A"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7A5B" w14:textId="77777777" w:rsidR="00E546F5" w:rsidRDefault="00951CE2">
            <w:pPr>
              <w:pStyle w:val="Tier5Bullet"/>
            </w:pPr>
            <w:r>
              <w:tab/>
            </w:r>
            <w:r>
              <w:tab/>
            </w:r>
            <w:r>
              <w:tab/>
            </w:r>
            <w:r>
              <w:tab/>
              <w:t>-</w:t>
            </w:r>
            <w:r>
              <w:tab/>
              <w:t>for equipping the above platforms;</w:t>
            </w:r>
          </w:p>
          <w:p w14:paraId="59107A5C"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5D" w14:textId="77777777" w:rsidR="00E546F5" w:rsidRDefault="00951CE2">
            <w:pPr>
              <w:pStyle w:val="NormalinTable"/>
            </w:pPr>
            <w:r>
              <w:t>0.0%</w:t>
            </w:r>
          </w:p>
        </w:tc>
      </w:tr>
      <w:tr w:rsidR="00E546F5" w14:paraId="59107A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5F" w14:textId="77777777" w:rsidR="00E546F5" w:rsidRDefault="00951CE2">
            <w:pPr>
              <w:pStyle w:val="NormalinTable"/>
            </w:pPr>
            <w:r>
              <w:t>8502134090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60" w14:textId="77777777" w:rsidR="00E546F5" w:rsidRDefault="00951CE2">
            <w:pPr>
              <w:pStyle w:val="Tier1"/>
            </w:pPr>
            <w:r>
              <w:t>Electric generating sets and rotary converters</w:t>
            </w:r>
          </w:p>
          <w:p w14:paraId="59107A61" w14:textId="77777777" w:rsidR="00E546F5" w:rsidRDefault="00951CE2">
            <w:pPr>
              <w:pStyle w:val="Tier2"/>
            </w:pPr>
            <w:r>
              <w:t>-</w:t>
            </w:r>
            <w:r>
              <w:tab/>
              <w:t>Generating sets with compression-ignition internal combustion piston engines (diesel or semi-diesel engines)</w:t>
            </w:r>
          </w:p>
          <w:p w14:paraId="59107A62" w14:textId="77777777" w:rsidR="00E546F5" w:rsidRDefault="00951CE2">
            <w:pPr>
              <w:pStyle w:val="Tier3"/>
            </w:pPr>
            <w:r>
              <w:t>-</w:t>
            </w:r>
            <w:r>
              <w:tab/>
              <w:t>-</w:t>
            </w:r>
            <w:r>
              <w:tab/>
              <w:t xml:space="preserve">Of an output </w:t>
            </w:r>
            <w:r>
              <w:t>exceeding 375 kVA</w:t>
            </w:r>
          </w:p>
          <w:p w14:paraId="59107A63" w14:textId="77777777" w:rsidR="00E546F5" w:rsidRDefault="00951CE2">
            <w:pPr>
              <w:pStyle w:val="Tier4"/>
            </w:pPr>
            <w:r>
              <w:t>-</w:t>
            </w:r>
            <w:r>
              <w:tab/>
              <w:t>-</w:t>
            </w:r>
            <w:r>
              <w:tab/>
              <w:t>-</w:t>
            </w:r>
            <w:r>
              <w:tab/>
              <w:t>Of an output exceeding 750 kVA but not exceeding 2 000 kVA</w:t>
            </w:r>
          </w:p>
          <w:p w14:paraId="59107A64" w14:textId="77777777" w:rsidR="00E546F5" w:rsidRDefault="00951CE2">
            <w:pPr>
              <w:pStyle w:val="Tier5"/>
            </w:pPr>
            <w:r>
              <w:t>-</w:t>
            </w:r>
            <w:r>
              <w:tab/>
              <w:t>-</w:t>
            </w:r>
            <w:r>
              <w:tab/>
              <w:t>-</w:t>
            </w:r>
            <w:r>
              <w:tab/>
              <w:t>-</w:t>
            </w:r>
            <w:r>
              <w:tab/>
              <w:t>Other</w:t>
            </w:r>
          </w:p>
          <w:p w14:paraId="59107A6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A66" w14:textId="77777777" w:rsidR="00E546F5" w:rsidRDefault="00951CE2">
            <w:pPr>
              <w:pStyle w:val="Tier5Bullet"/>
            </w:pPr>
            <w:r>
              <w:tab/>
            </w:r>
            <w:r>
              <w:tab/>
            </w:r>
            <w:r>
              <w:tab/>
            </w:r>
            <w:r>
              <w:tab/>
              <w:t>-</w:t>
            </w:r>
            <w:r>
              <w:tab/>
              <w:t>fo</w:t>
            </w:r>
            <w:r>
              <w:t>r fitting to or equipping such ships, boats or other vessels;</w:t>
            </w:r>
          </w:p>
          <w:p w14:paraId="59107A67"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7A68" w14:textId="77777777" w:rsidR="00E546F5" w:rsidRDefault="00951CE2">
            <w:pPr>
              <w:pStyle w:val="Tier5Bullet"/>
            </w:pPr>
            <w:r>
              <w:tab/>
            </w:r>
            <w:r>
              <w:tab/>
            </w:r>
            <w:r>
              <w:tab/>
            </w:r>
            <w:r>
              <w:tab/>
              <w:t>-</w:t>
            </w:r>
            <w:r>
              <w:tab/>
              <w:t>for equipping the above platforms;</w:t>
            </w:r>
          </w:p>
          <w:p w14:paraId="59107A6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6A" w14:textId="77777777" w:rsidR="00E546F5" w:rsidRDefault="00951CE2">
            <w:pPr>
              <w:pStyle w:val="NormalinTable"/>
            </w:pPr>
            <w:r>
              <w:t>0.0%</w:t>
            </w:r>
          </w:p>
        </w:tc>
      </w:tr>
      <w:tr w:rsidR="00E546F5" w14:paraId="59107A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6C" w14:textId="77777777" w:rsidR="00E546F5" w:rsidRDefault="00951CE2">
            <w:pPr>
              <w:pStyle w:val="NormalinTable"/>
            </w:pPr>
            <w:r>
              <w:t>8502138090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6D" w14:textId="77777777" w:rsidR="00E546F5" w:rsidRDefault="00951CE2">
            <w:pPr>
              <w:pStyle w:val="Tier1"/>
            </w:pPr>
            <w:r>
              <w:t>Electric generating sets and rotary converters</w:t>
            </w:r>
          </w:p>
          <w:p w14:paraId="59107A6E" w14:textId="77777777" w:rsidR="00E546F5" w:rsidRDefault="00951CE2">
            <w:pPr>
              <w:pStyle w:val="Tier2"/>
            </w:pPr>
            <w:r>
              <w:t>-</w:t>
            </w:r>
            <w:r>
              <w:tab/>
              <w:t xml:space="preserve">Generating sets with </w:t>
            </w:r>
            <w:r>
              <w:t>compression-ignition internal combustion piston engines (diesel or semi-diesel engines)</w:t>
            </w:r>
          </w:p>
          <w:p w14:paraId="59107A6F" w14:textId="77777777" w:rsidR="00E546F5" w:rsidRDefault="00951CE2">
            <w:pPr>
              <w:pStyle w:val="Tier3"/>
            </w:pPr>
            <w:r>
              <w:t>-</w:t>
            </w:r>
            <w:r>
              <w:tab/>
              <w:t>-</w:t>
            </w:r>
            <w:r>
              <w:tab/>
              <w:t>Of an output exceeding 375 kVA</w:t>
            </w:r>
          </w:p>
          <w:p w14:paraId="59107A70" w14:textId="77777777" w:rsidR="00E546F5" w:rsidRDefault="00951CE2">
            <w:pPr>
              <w:pStyle w:val="Tier4"/>
            </w:pPr>
            <w:r>
              <w:t>-</w:t>
            </w:r>
            <w:r>
              <w:tab/>
              <w:t>-</w:t>
            </w:r>
            <w:r>
              <w:tab/>
              <w:t>-</w:t>
            </w:r>
            <w:r>
              <w:tab/>
              <w:t>Of an output exceeding 2 000 kVA</w:t>
            </w:r>
          </w:p>
          <w:p w14:paraId="59107A71" w14:textId="77777777" w:rsidR="00E546F5" w:rsidRDefault="00951CE2">
            <w:pPr>
              <w:pStyle w:val="Tier5"/>
            </w:pPr>
            <w:r>
              <w:t>-</w:t>
            </w:r>
            <w:r>
              <w:tab/>
              <w:t>-</w:t>
            </w:r>
            <w:r>
              <w:tab/>
              <w:t>-</w:t>
            </w:r>
            <w:r>
              <w:tab/>
              <w:t>-</w:t>
            </w:r>
            <w:r>
              <w:tab/>
              <w:t>Other</w:t>
            </w:r>
          </w:p>
          <w:p w14:paraId="59107A72" w14:textId="77777777" w:rsidR="00E546F5" w:rsidRDefault="00951CE2">
            <w:pPr>
              <w:pStyle w:val="Tier5Bullet"/>
            </w:pPr>
            <w:r>
              <w:tab/>
            </w:r>
            <w:r>
              <w:tab/>
            </w:r>
            <w:r>
              <w:tab/>
            </w:r>
            <w:r>
              <w:tab/>
              <w:t>-</w:t>
            </w:r>
            <w:r>
              <w:tab/>
              <w:t xml:space="preserve">for incorporation in ships, boats or other vessels listed in Table 1, for </w:t>
            </w:r>
            <w:r>
              <w:t>the purposes of their construction, repair, maintenance or conversion;</w:t>
            </w:r>
          </w:p>
          <w:p w14:paraId="59107A73" w14:textId="77777777" w:rsidR="00E546F5" w:rsidRDefault="00951CE2">
            <w:pPr>
              <w:pStyle w:val="Tier5Bullet"/>
            </w:pPr>
            <w:r>
              <w:tab/>
            </w:r>
            <w:r>
              <w:tab/>
            </w:r>
            <w:r>
              <w:tab/>
            </w:r>
            <w:r>
              <w:tab/>
              <w:t>-</w:t>
            </w:r>
            <w:r>
              <w:tab/>
              <w:t>for fitting to or equipping such ships, boats or other vessels;</w:t>
            </w:r>
          </w:p>
          <w:p w14:paraId="59107A74" w14:textId="77777777" w:rsidR="00E546F5" w:rsidRDefault="00951CE2">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7A75" w14:textId="77777777" w:rsidR="00E546F5" w:rsidRDefault="00951CE2">
            <w:pPr>
              <w:pStyle w:val="Tier5Bullet"/>
            </w:pPr>
            <w:r>
              <w:tab/>
            </w:r>
            <w:r>
              <w:tab/>
            </w:r>
            <w:r>
              <w:tab/>
            </w:r>
            <w:r>
              <w:tab/>
              <w:t>-</w:t>
            </w:r>
            <w:r>
              <w:tab/>
              <w:t>for equipping the above platforms;</w:t>
            </w:r>
          </w:p>
          <w:p w14:paraId="59107A7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77" w14:textId="77777777" w:rsidR="00E546F5" w:rsidRDefault="00951CE2">
            <w:pPr>
              <w:pStyle w:val="NormalinTable"/>
            </w:pPr>
            <w:r>
              <w:t>0.0%</w:t>
            </w:r>
          </w:p>
        </w:tc>
      </w:tr>
      <w:tr w:rsidR="00E546F5" w14:paraId="59107A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79" w14:textId="77777777" w:rsidR="00E546F5" w:rsidRDefault="00951CE2">
            <w:pPr>
              <w:pStyle w:val="NormalinTable"/>
            </w:pPr>
            <w:r>
              <w:t>8502202</w:t>
            </w:r>
            <w:r>
              <w:t>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7A" w14:textId="77777777" w:rsidR="00E546F5" w:rsidRDefault="00951CE2">
            <w:pPr>
              <w:pStyle w:val="Tier1"/>
            </w:pPr>
            <w:r>
              <w:t>Electric generating sets and rotary converters</w:t>
            </w:r>
          </w:p>
          <w:p w14:paraId="59107A7B" w14:textId="77777777" w:rsidR="00E546F5" w:rsidRDefault="00951CE2">
            <w:pPr>
              <w:pStyle w:val="Tier2"/>
            </w:pPr>
            <w:r>
              <w:t>-</w:t>
            </w:r>
            <w:r>
              <w:tab/>
              <w:t>Generating sets with spark-ignition internal combustion piston engines</w:t>
            </w:r>
          </w:p>
          <w:p w14:paraId="59107A7C" w14:textId="77777777" w:rsidR="00E546F5" w:rsidRDefault="00951CE2">
            <w:pPr>
              <w:pStyle w:val="Tier3"/>
            </w:pPr>
            <w:r>
              <w:t>-</w:t>
            </w:r>
            <w:r>
              <w:tab/>
              <w:t>-</w:t>
            </w:r>
            <w:r>
              <w:tab/>
              <w:t>Of an output not exceeding 7.5 kVA</w:t>
            </w:r>
          </w:p>
          <w:p w14:paraId="59107A7D" w14:textId="77777777" w:rsidR="00E546F5" w:rsidRDefault="00951CE2">
            <w:pPr>
              <w:pStyle w:val="Tier4"/>
            </w:pPr>
            <w:r>
              <w:t>-</w:t>
            </w:r>
            <w:r>
              <w:tab/>
              <w:t>-</w:t>
            </w:r>
            <w:r>
              <w:tab/>
              <w:t>-</w:t>
            </w:r>
            <w:r>
              <w:tab/>
              <w:t>Other</w:t>
            </w:r>
          </w:p>
          <w:p w14:paraId="59107A7E"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7A7F" w14:textId="77777777" w:rsidR="00E546F5" w:rsidRDefault="00951CE2">
            <w:pPr>
              <w:pStyle w:val="Tier4Bullet"/>
            </w:pPr>
            <w:r>
              <w:tab/>
            </w:r>
            <w:r>
              <w:tab/>
            </w:r>
            <w:r>
              <w:tab/>
              <w:t>-</w:t>
            </w:r>
            <w:r>
              <w:tab/>
              <w:t>for fitting to or equipping such ships, boats or other vessels;</w:t>
            </w:r>
          </w:p>
          <w:p w14:paraId="59107A80"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7A81" w14:textId="77777777" w:rsidR="00E546F5" w:rsidRDefault="00951CE2">
            <w:pPr>
              <w:pStyle w:val="Tier4Bullet"/>
            </w:pPr>
            <w:r>
              <w:tab/>
            </w:r>
            <w:r>
              <w:tab/>
            </w:r>
            <w:r>
              <w:tab/>
              <w:t>-</w:t>
            </w:r>
            <w:r>
              <w:tab/>
              <w:t>for equipping the above platforms;</w:t>
            </w:r>
          </w:p>
          <w:p w14:paraId="59107A8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83" w14:textId="77777777" w:rsidR="00E546F5" w:rsidRDefault="00951CE2">
            <w:pPr>
              <w:pStyle w:val="NormalinTable"/>
            </w:pPr>
            <w:r>
              <w:t>0.0%</w:t>
            </w:r>
          </w:p>
        </w:tc>
      </w:tr>
      <w:tr w:rsidR="00E546F5" w14:paraId="59107A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85" w14:textId="77777777" w:rsidR="00E546F5" w:rsidRDefault="00951CE2">
            <w:pPr>
              <w:pStyle w:val="NormalinTable"/>
            </w:pPr>
            <w:r>
              <w:t>8502204090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86" w14:textId="77777777" w:rsidR="00E546F5" w:rsidRDefault="00951CE2">
            <w:pPr>
              <w:pStyle w:val="Tier1"/>
            </w:pPr>
            <w:r>
              <w:t>Electric gen</w:t>
            </w:r>
            <w:r>
              <w:t>erating sets and rotary converters</w:t>
            </w:r>
          </w:p>
          <w:p w14:paraId="59107A87" w14:textId="77777777" w:rsidR="00E546F5" w:rsidRDefault="00951CE2">
            <w:pPr>
              <w:pStyle w:val="Tier2"/>
            </w:pPr>
            <w:r>
              <w:t>-</w:t>
            </w:r>
            <w:r>
              <w:tab/>
              <w:t>Generating sets with spark-ignition internal combustion piston engines</w:t>
            </w:r>
          </w:p>
          <w:p w14:paraId="59107A88" w14:textId="77777777" w:rsidR="00E546F5" w:rsidRDefault="00951CE2">
            <w:pPr>
              <w:pStyle w:val="Tier3"/>
            </w:pPr>
            <w:r>
              <w:t>-</w:t>
            </w:r>
            <w:r>
              <w:tab/>
              <w:t>-</w:t>
            </w:r>
            <w:r>
              <w:tab/>
              <w:t>Of an output exceeding 7.5 kVA but not exceeding 375 kVA</w:t>
            </w:r>
          </w:p>
          <w:p w14:paraId="59107A89" w14:textId="77777777" w:rsidR="00E546F5" w:rsidRDefault="00951CE2">
            <w:pPr>
              <w:pStyle w:val="Tier4"/>
            </w:pPr>
            <w:r>
              <w:t>-</w:t>
            </w:r>
            <w:r>
              <w:tab/>
              <w:t>-</w:t>
            </w:r>
            <w:r>
              <w:tab/>
              <w:t>-</w:t>
            </w:r>
            <w:r>
              <w:tab/>
              <w:t>Other</w:t>
            </w:r>
          </w:p>
          <w:p w14:paraId="59107A8A"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7A8B" w14:textId="77777777" w:rsidR="00E546F5" w:rsidRDefault="00951CE2">
            <w:pPr>
              <w:pStyle w:val="Tier4Bullet"/>
            </w:pPr>
            <w:r>
              <w:tab/>
            </w:r>
            <w:r>
              <w:tab/>
            </w:r>
            <w:r>
              <w:tab/>
              <w:t>-</w:t>
            </w:r>
            <w:r>
              <w:tab/>
              <w:t>for fitting to or equipping such ships, boats or other vessels;</w:t>
            </w:r>
          </w:p>
          <w:p w14:paraId="59107A8C"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7A8D" w14:textId="77777777" w:rsidR="00E546F5" w:rsidRDefault="00951CE2">
            <w:pPr>
              <w:pStyle w:val="Tier4Bullet"/>
            </w:pPr>
            <w:r>
              <w:tab/>
            </w:r>
            <w:r>
              <w:tab/>
            </w:r>
            <w:r>
              <w:tab/>
              <w:t>-</w:t>
            </w:r>
            <w:r>
              <w:tab/>
              <w:t>for equipping the above platforms;</w:t>
            </w:r>
          </w:p>
          <w:p w14:paraId="59107A8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8F" w14:textId="77777777" w:rsidR="00E546F5" w:rsidRDefault="00951CE2">
            <w:pPr>
              <w:pStyle w:val="NormalinTable"/>
            </w:pPr>
            <w:r>
              <w:t>0.0%</w:t>
            </w:r>
          </w:p>
        </w:tc>
      </w:tr>
      <w:tr w:rsidR="00E546F5" w14:paraId="59107A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91" w14:textId="77777777" w:rsidR="00E546F5" w:rsidRDefault="00951CE2">
            <w:pPr>
              <w:pStyle w:val="NormalinTable"/>
            </w:pPr>
            <w:r>
              <w:t>8502206090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92" w14:textId="77777777" w:rsidR="00E546F5" w:rsidRDefault="00951CE2">
            <w:pPr>
              <w:pStyle w:val="Tier1"/>
            </w:pPr>
            <w:r>
              <w:t>Electric generating sets and rotary converters</w:t>
            </w:r>
          </w:p>
          <w:p w14:paraId="59107A93" w14:textId="77777777" w:rsidR="00E546F5" w:rsidRDefault="00951CE2">
            <w:pPr>
              <w:pStyle w:val="Tier2"/>
            </w:pPr>
            <w:r>
              <w:t>-</w:t>
            </w:r>
            <w:r>
              <w:tab/>
              <w:t>Generating sets with spark-ignition internal combustion piston engines</w:t>
            </w:r>
          </w:p>
          <w:p w14:paraId="59107A94" w14:textId="77777777" w:rsidR="00E546F5" w:rsidRDefault="00951CE2">
            <w:pPr>
              <w:pStyle w:val="Tier3"/>
            </w:pPr>
            <w:r>
              <w:t>-</w:t>
            </w:r>
            <w:r>
              <w:tab/>
              <w:t>-</w:t>
            </w:r>
            <w:r>
              <w:tab/>
              <w:t>Of an output exceeding 375 kVA but not exceeding 750 kVA</w:t>
            </w:r>
          </w:p>
          <w:p w14:paraId="59107A95" w14:textId="77777777" w:rsidR="00E546F5" w:rsidRDefault="00951CE2">
            <w:pPr>
              <w:pStyle w:val="Tier4"/>
            </w:pPr>
            <w:r>
              <w:t>-</w:t>
            </w:r>
            <w:r>
              <w:tab/>
              <w:t>-</w:t>
            </w:r>
            <w:r>
              <w:tab/>
              <w:t>-</w:t>
            </w:r>
            <w:r>
              <w:tab/>
              <w:t>Other</w:t>
            </w:r>
          </w:p>
          <w:p w14:paraId="59107A96" w14:textId="77777777" w:rsidR="00E546F5" w:rsidRDefault="00951CE2">
            <w:pPr>
              <w:pStyle w:val="Tier4Bullet"/>
            </w:pPr>
            <w:r>
              <w:tab/>
            </w:r>
            <w:r>
              <w:tab/>
            </w:r>
            <w:r>
              <w:tab/>
              <w:t>-</w:t>
            </w:r>
            <w:r>
              <w:tab/>
              <w:t>for incorporation in ships, boats or other vess</w:t>
            </w:r>
            <w:r>
              <w:t>els listed in Table 1, for the purposes of their construction, repair, maintenance or conversion;</w:t>
            </w:r>
          </w:p>
          <w:p w14:paraId="59107A97" w14:textId="77777777" w:rsidR="00E546F5" w:rsidRDefault="00951CE2">
            <w:pPr>
              <w:pStyle w:val="Tier4Bullet"/>
            </w:pPr>
            <w:r>
              <w:tab/>
            </w:r>
            <w:r>
              <w:tab/>
            </w:r>
            <w:r>
              <w:tab/>
              <w:t>-</w:t>
            </w:r>
            <w:r>
              <w:tab/>
              <w:t>for fitting to or equipping such ships, boats or other vessels;</w:t>
            </w:r>
          </w:p>
          <w:p w14:paraId="59107A98" w14:textId="77777777" w:rsidR="00E546F5" w:rsidRDefault="00951CE2">
            <w:pPr>
              <w:pStyle w:val="Tier4Bullet"/>
            </w:pPr>
            <w:r>
              <w:tab/>
            </w: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7A99" w14:textId="77777777" w:rsidR="00E546F5" w:rsidRDefault="00951CE2">
            <w:pPr>
              <w:pStyle w:val="Tier4Bullet"/>
            </w:pPr>
            <w:r>
              <w:tab/>
            </w:r>
            <w:r>
              <w:tab/>
            </w:r>
            <w:r>
              <w:tab/>
              <w:t>-</w:t>
            </w:r>
            <w:r>
              <w:tab/>
              <w:t>for equipping the above platforms;</w:t>
            </w:r>
          </w:p>
          <w:p w14:paraId="59107A9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9B" w14:textId="77777777" w:rsidR="00E546F5" w:rsidRDefault="00951CE2">
            <w:pPr>
              <w:pStyle w:val="NormalinTable"/>
            </w:pPr>
            <w:r>
              <w:t>0.</w:t>
            </w:r>
            <w:r>
              <w:t>0%</w:t>
            </w:r>
          </w:p>
        </w:tc>
      </w:tr>
      <w:tr w:rsidR="00E546F5" w14:paraId="59107AA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9D" w14:textId="77777777" w:rsidR="00E546F5" w:rsidRDefault="00951CE2">
            <w:pPr>
              <w:pStyle w:val="NormalinTable"/>
            </w:pPr>
            <w:r>
              <w:t>8502208090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9E" w14:textId="77777777" w:rsidR="00E546F5" w:rsidRDefault="00951CE2">
            <w:pPr>
              <w:pStyle w:val="Tier1"/>
            </w:pPr>
            <w:r>
              <w:t>Electric generating sets and rotary converters</w:t>
            </w:r>
          </w:p>
          <w:p w14:paraId="59107A9F" w14:textId="77777777" w:rsidR="00E546F5" w:rsidRDefault="00951CE2">
            <w:pPr>
              <w:pStyle w:val="Tier2"/>
            </w:pPr>
            <w:r>
              <w:t>-</w:t>
            </w:r>
            <w:r>
              <w:tab/>
              <w:t>Generating sets with spark-ignition internal combustion piston engines</w:t>
            </w:r>
          </w:p>
          <w:p w14:paraId="59107AA0" w14:textId="77777777" w:rsidR="00E546F5" w:rsidRDefault="00951CE2">
            <w:pPr>
              <w:pStyle w:val="Tier3"/>
            </w:pPr>
            <w:r>
              <w:t>-</w:t>
            </w:r>
            <w:r>
              <w:tab/>
              <w:t>-</w:t>
            </w:r>
            <w:r>
              <w:tab/>
              <w:t>Of an output exceeding 750 kVA</w:t>
            </w:r>
          </w:p>
          <w:p w14:paraId="59107AA1" w14:textId="77777777" w:rsidR="00E546F5" w:rsidRDefault="00951CE2">
            <w:pPr>
              <w:pStyle w:val="Tier4"/>
            </w:pPr>
            <w:r>
              <w:t>-</w:t>
            </w:r>
            <w:r>
              <w:tab/>
              <w:t>-</w:t>
            </w:r>
            <w:r>
              <w:tab/>
              <w:t>-</w:t>
            </w:r>
            <w:r>
              <w:tab/>
              <w:t>Other</w:t>
            </w:r>
          </w:p>
          <w:p w14:paraId="59107AA2"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7AA3" w14:textId="77777777" w:rsidR="00E546F5" w:rsidRDefault="00951CE2">
            <w:pPr>
              <w:pStyle w:val="Tier4Bullet"/>
            </w:pPr>
            <w:r>
              <w:tab/>
            </w:r>
            <w:r>
              <w:tab/>
            </w:r>
            <w:r>
              <w:tab/>
              <w:t>-</w:t>
            </w:r>
            <w:r>
              <w:tab/>
              <w:t>for fitting to or equipping such ships, boats or other vessels;</w:t>
            </w:r>
          </w:p>
          <w:p w14:paraId="59107AA4"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7AA5" w14:textId="77777777" w:rsidR="00E546F5" w:rsidRDefault="00951CE2">
            <w:pPr>
              <w:pStyle w:val="Tier4Bullet"/>
            </w:pPr>
            <w:r>
              <w:tab/>
            </w:r>
            <w:r>
              <w:tab/>
            </w:r>
            <w:r>
              <w:tab/>
              <w:t>-</w:t>
            </w:r>
            <w:r>
              <w:tab/>
              <w:t>for equipping the above platforms;</w:t>
            </w:r>
          </w:p>
          <w:p w14:paraId="59107AA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A7" w14:textId="77777777" w:rsidR="00E546F5" w:rsidRDefault="00951CE2">
            <w:pPr>
              <w:pStyle w:val="NormalinTable"/>
            </w:pPr>
            <w:r>
              <w:t>0.0%</w:t>
            </w:r>
          </w:p>
        </w:tc>
      </w:tr>
      <w:tr w:rsidR="00E546F5" w14:paraId="59107A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A9" w14:textId="77777777" w:rsidR="00E546F5" w:rsidRDefault="00951CE2">
            <w:pPr>
              <w:pStyle w:val="NormalinTable"/>
            </w:pPr>
            <w:r>
              <w:t>8502310010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AA" w14:textId="77777777" w:rsidR="00E546F5" w:rsidRDefault="00951CE2">
            <w:pPr>
              <w:pStyle w:val="Tier1"/>
            </w:pPr>
            <w:r>
              <w:t>Electric generating sets and rotary converters</w:t>
            </w:r>
          </w:p>
          <w:p w14:paraId="59107AAB" w14:textId="77777777" w:rsidR="00E546F5" w:rsidRDefault="00951CE2">
            <w:pPr>
              <w:pStyle w:val="Tier2"/>
            </w:pPr>
            <w:r>
              <w:t>-</w:t>
            </w:r>
            <w:r>
              <w:tab/>
              <w:t>Other generating sets</w:t>
            </w:r>
          </w:p>
          <w:p w14:paraId="59107AAC" w14:textId="77777777" w:rsidR="00E546F5" w:rsidRDefault="00951CE2">
            <w:pPr>
              <w:pStyle w:val="Tier3"/>
            </w:pPr>
            <w:r>
              <w:t>-</w:t>
            </w:r>
            <w:r>
              <w:tab/>
              <w:t>-</w:t>
            </w:r>
            <w:r>
              <w:tab/>
              <w:t>Wind-powered</w:t>
            </w:r>
          </w:p>
          <w:p w14:paraId="59107AAD" w14:textId="77777777" w:rsidR="00E546F5" w:rsidRDefault="00951CE2">
            <w:pPr>
              <w:pStyle w:val="Tier4"/>
            </w:pPr>
            <w:r>
              <w:t>-</w:t>
            </w:r>
            <w:r>
              <w:tab/>
              <w:t>-</w:t>
            </w:r>
            <w:r>
              <w:tab/>
              <w:t>-</w:t>
            </w:r>
            <w:r>
              <w:tab/>
              <w:t>For use in civil aircraft</w:t>
            </w:r>
          </w:p>
          <w:p w14:paraId="59107AAE" w14:textId="77777777" w:rsidR="00E546F5" w:rsidRDefault="00951CE2">
            <w:pPr>
              <w:pStyle w:val="Tier4Bullet"/>
            </w:pPr>
            <w:r>
              <w:tab/>
            </w:r>
            <w:r>
              <w:tab/>
            </w:r>
            <w:r>
              <w:tab/>
              <w:t>-</w:t>
            </w:r>
            <w:r>
              <w:tab/>
              <w:t>use in civil aircraft</w:t>
            </w:r>
          </w:p>
          <w:p w14:paraId="59107AAF" w14:textId="77777777" w:rsidR="00E546F5" w:rsidRDefault="00951CE2">
            <w:pPr>
              <w:pStyle w:val="Tier4Bullet"/>
            </w:pPr>
            <w:r>
              <w:tab/>
            </w:r>
            <w:r>
              <w:tab/>
            </w:r>
            <w:r>
              <w:tab/>
              <w:t>-</w:t>
            </w:r>
            <w:r>
              <w:tab/>
              <w:t xml:space="preserve">use for incorporation in civil aircraft in the course of their manufacture, repair, </w:t>
            </w:r>
            <w:r>
              <w:t>maintenance, rebuilding, modification or conversion</w:t>
            </w:r>
          </w:p>
          <w:p w14:paraId="59107AB0"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B1" w14:textId="77777777" w:rsidR="00E546F5" w:rsidRDefault="00951CE2">
            <w:pPr>
              <w:pStyle w:val="NormalinTable"/>
            </w:pPr>
            <w:r>
              <w:t>0.0%</w:t>
            </w:r>
          </w:p>
        </w:tc>
      </w:tr>
      <w:tr w:rsidR="00E546F5" w14:paraId="59107AB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B3" w14:textId="77777777" w:rsidR="00E546F5" w:rsidRDefault="00951CE2">
            <w:pPr>
              <w:pStyle w:val="NormalinTable"/>
            </w:pPr>
            <w:r>
              <w:t>8502310090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B4" w14:textId="77777777" w:rsidR="00E546F5" w:rsidRDefault="00951CE2">
            <w:pPr>
              <w:pStyle w:val="Tier1"/>
            </w:pPr>
            <w:r>
              <w:t>Electric generating sets and rotary converters</w:t>
            </w:r>
          </w:p>
          <w:p w14:paraId="59107AB5" w14:textId="77777777" w:rsidR="00E546F5" w:rsidRDefault="00951CE2">
            <w:pPr>
              <w:pStyle w:val="Tier2"/>
            </w:pPr>
            <w:r>
              <w:t>-</w:t>
            </w:r>
            <w:r>
              <w:tab/>
              <w:t>Other generating sets</w:t>
            </w:r>
          </w:p>
          <w:p w14:paraId="59107AB6" w14:textId="77777777" w:rsidR="00E546F5" w:rsidRDefault="00951CE2">
            <w:pPr>
              <w:pStyle w:val="Tier3"/>
            </w:pPr>
            <w:r>
              <w:t>-</w:t>
            </w:r>
            <w:r>
              <w:tab/>
              <w:t>-</w:t>
            </w:r>
            <w:r>
              <w:tab/>
              <w:t>Wind-powered</w:t>
            </w:r>
          </w:p>
          <w:p w14:paraId="59107AB7" w14:textId="77777777" w:rsidR="00E546F5" w:rsidRDefault="00951CE2">
            <w:pPr>
              <w:pStyle w:val="Tier4"/>
            </w:pPr>
            <w:r>
              <w:t>-</w:t>
            </w:r>
            <w:r>
              <w:tab/>
              <w:t>-</w:t>
            </w:r>
            <w:r>
              <w:tab/>
              <w:t>-</w:t>
            </w:r>
            <w:r>
              <w:tab/>
              <w:t>Other</w:t>
            </w:r>
          </w:p>
          <w:p w14:paraId="59107AB8" w14:textId="77777777" w:rsidR="00E546F5" w:rsidRDefault="00951CE2">
            <w:pPr>
              <w:pStyle w:val="Tier4Bullet"/>
            </w:pPr>
            <w:r>
              <w:tab/>
            </w:r>
            <w:r>
              <w:tab/>
            </w:r>
            <w:r>
              <w:tab/>
              <w:t>-</w:t>
            </w:r>
            <w:r>
              <w:tab/>
              <w:t xml:space="preserve">for incorporation in ships, </w:t>
            </w:r>
            <w:r>
              <w:t>boats or other vessels listed in Table 1, for the purposes of their construction, repair, maintenance or conversion;</w:t>
            </w:r>
          </w:p>
          <w:p w14:paraId="59107AB9" w14:textId="77777777" w:rsidR="00E546F5" w:rsidRDefault="00951CE2">
            <w:pPr>
              <w:pStyle w:val="Tier4Bullet"/>
            </w:pPr>
            <w:r>
              <w:tab/>
            </w:r>
            <w:r>
              <w:tab/>
            </w:r>
            <w:r>
              <w:tab/>
              <w:t>-</w:t>
            </w:r>
            <w:r>
              <w:tab/>
              <w:t>for fitting to or equipping such ships, boats or other vessels;</w:t>
            </w:r>
          </w:p>
          <w:p w14:paraId="59107ABA" w14:textId="77777777" w:rsidR="00E546F5" w:rsidRDefault="00951CE2">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7ABB" w14:textId="77777777" w:rsidR="00E546F5" w:rsidRDefault="00951CE2">
            <w:pPr>
              <w:pStyle w:val="Tier4Bullet"/>
            </w:pPr>
            <w:r>
              <w:tab/>
            </w:r>
            <w:r>
              <w:tab/>
            </w:r>
            <w:r>
              <w:tab/>
              <w:t>-</w:t>
            </w:r>
            <w:r>
              <w:tab/>
              <w:t>for equipping the above platforms;</w:t>
            </w:r>
          </w:p>
          <w:p w14:paraId="59107ABC" w14:textId="77777777" w:rsidR="00E546F5" w:rsidRDefault="00951CE2">
            <w:pPr>
              <w:pStyle w:val="Tier4Bullet"/>
            </w:pP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BD" w14:textId="77777777" w:rsidR="00E546F5" w:rsidRDefault="00951CE2">
            <w:pPr>
              <w:pStyle w:val="NormalinTable"/>
            </w:pPr>
            <w:r>
              <w:t>0.0%</w:t>
            </w:r>
          </w:p>
        </w:tc>
      </w:tr>
      <w:tr w:rsidR="00E546F5" w14:paraId="59107A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BF" w14:textId="77777777" w:rsidR="00E546F5" w:rsidRDefault="00951CE2">
            <w:pPr>
              <w:pStyle w:val="NormalinTable"/>
            </w:pPr>
            <w:r>
              <w:t>8502392090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C0" w14:textId="77777777" w:rsidR="00E546F5" w:rsidRDefault="00951CE2">
            <w:pPr>
              <w:pStyle w:val="Tier1"/>
            </w:pPr>
            <w:r>
              <w:t>Electric generating sets and rotary converters</w:t>
            </w:r>
          </w:p>
          <w:p w14:paraId="59107AC1" w14:textId="77777777" w:rsidR="00E546F5" w:rsidRDefault="00951CE2">
            <w:pPr>
              <w:pStyle w:val="Tier2"/>
            </w:pPr>
            <w:r>
              <w:t>-</w:t>
            </w:r>
            <w:r>
              <w:tab/>
              <w:t>Other generating sets</w:t>
            </w:r>
          </w:p>
          <w:p w14:paraId="59107AC2" w14:textId="77777777" w:rsidR="00E546F5" w:rsidRDefault="00951CE2">
            <w:pPr>
              <w:pStyle w:val="Tier3"/>
            </w:pPr>
            <w:r>
              <w:t>-</w:t>
            </w:r>
            <w:r>
              <w:tab/>
              <w:t>-</w:t>
            </w:r>
            <w:r>
              <w:tab/>
              <w:t>Other</w:t>
            </w:r>
          </w:p>
          <w:p w14:paraId="59107AC3" w14:textId="77777777" w:rsidR="00E546F5" w:rsidRDefault="00951CE2">
            <w:pPr>
              <w:pStyle w:val="Tier4"/>
            </w:pPr>
            <w:r>
              <w:t>-</w:t>
            </w:r>
            <w:r>
              <w:tab/>
              <w:t>-</w:t>
            </w:r>
            <w:r>
              <w:tab/>
              <w:t>-</w:t>
            </w:r>
            <w:r>
              <w:tab/>
              <w:t>Turbo-generators</w:t>
            </w:r>
          </w:p>
          <w:p w14:paraId="59107AC4" w14:textId="77777777" w:rsidR="00E546F5" w:rsidRDefault="00951CE2">
            <w:pPr>
              <w:pStyle w:val="Tier5"/>
            </w:pPr>
            <w:r>
              <w:t>-</w:t>
            </w:r>
            <w:r>
              <w:tab/>
              <w:t>-</w:t>
            </w:r>
            <w:r>
              <w:tab/>
              <w:t>-</w:t>
            </w:r>
            <w:r>
              <w:tab/>
              <w:t>-</w:t>
            </w:r>
            <w:r>
              <w:tab/>
              <w:t>Other</w:t>
            </w:r>
          </w:p>
          <w:p w14:paraId="59107AC5"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7AC6" w14:textId="77777777" w:rsidR="00E546F5" w:rsidRDefault="00951CE2">
            <w:pPr>
              <w:pStyle w:val="Tier5Bullet"/>
            </w:pPr>
            <w:r>
              <w:tab/>
            </w:r>
            <w:r>
              <w:tab/>
            </w:r>
            <w:r>
              <w:tab/>
            </w:r>
            <w:r>
              <w:tab/>
              <w:t>-</w:t>
            </w:r>
            <w:r>
              <w:tab/>
              <w:t>for fitting to or equipping such ships, boats or other vessels;</w:t>
            </w:r>
          </w:p>
          <w:p w14:paraId="59107AC7"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7AC8" w14:textId="77777777" w:rsidR="00E546F5" w:rsidRDefault="00951CE2">
            <w:pPr>
              <w:pStyle w:val="Tier5Bullet"/>
            </w:pPr>
            <w:r>
              <w:tab/>
            </w:r>
            <w:r>
              <w:tab/>
            </w:r>
            <w:r>
              <w:tab/>
            </w:r>
            <w:r>
              <w:tab/>
              <w:t>-</w:t>
            </w:r>
            <w:r>
              <w:tab/>
              <w:t>for equipping the above platforms;</w:t>
            </w:r>
          </w:p>
          <w:p w14:paraId="59107AC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CA" w14:textId="77777777" w:rsidR="00E546F5" w:rsidRDefault="00951CE2">
            <w:pPr>
              <w:pStyle w:val="NormalinTable"/>
            </w:pPr>
            <w:r>
              <w:t>0.0%</w:t>
            </w:r>
          </w:p>
        </w:tc>
      </w:tr>
      <w:tr w:rsidR="00E546F5" w14:paraId="59107A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CC" w14:textId="77777777" w:rsidR="00E546F5" w:rsidRDefault="00951CE2">
            <w:pPr>
              <w:pStyle w:val="NormalinTable"/>
            </w:pPr>
            <w:r>
              <w:t>8502398090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CD" w14:textId="77777777" w:rsidR="00E546F5" w:rsidRDefault="00951CE2">
            <w:pPr>
              <w:pStyle w:val="Tier1"/>
            </w:pPr>
            <w:r>
              <w:t xml:space="preserve">Electric </w:t>
            </w:r>
            <w:r>
              <w:t>generating sets and rotary converters</w:t>
            </w:r>
          </w:p>
          <w:p w14:paraId="59107ACE" w14:textId="77777777" w:rsidR="00E546F5" w:rsidRDefault="00951CE2">
            <w:pPr>
              <w:pStyle w:val="Tier2"/>
            </w:pPr>
            <w:r>
              <w:t>-</w:t>
            </w:r>
            <w:r>
              <w:tab/>
              <w:t>Other generating sets</w:t>
            </w:r>
          </w:p>
          <w:p w14:paraId="59107ACF" w14:textId="77777777" w:rsidR="00E546F5" w:rsidRDefault="00951CE2">
            <w:pPr>
              <w:pStyle w:val="Tier3"/>
            </w:pPr>
            <w:r>
              <w:t>-</w:t>
            </w:r>
            <w:r>
              <w:tab/>
              <w:t>-</w:t>
            </w:r>
            <w:r>
              <w:tab/>
              <w:t>Other</w:t>
            </w:r>
          </w:p>
          <w:p w14:paraId="59107AD0" w14:textId="77777777" w:rsidR="00E546F5" w:rsidRDefault="00951CE2">
            <w:pPr>
              <w:pStyle w:val="Tier4"/>
            </w:pPr>
            <w:r>
              <w:t>-</w:t>
            </w:r>
            <w:r>
              <w:tab/>
              <w:t>-</w:t>
            </w:r>
            <w:r>
              <w:tab/>
              <w:t>-</w:t>
            </w:r>
            <w:r>
              <w:tab/>
              <w:t>Other</w:t>
            </w:r>
          </w:p>
          <w:p w14:paraId="59107AD1" w14:textId="77777777" w:rsidR="00E546F5" w:rsidRDefault="00951CE2">
            <w:pPr>
              <w:pStyle w:val="Tier5"/>
            </w:pPr>
            <w:r>
              <w:t>-</w:t>
            </w:r>
            <w:r>
              <w:tab/>
              <w:t>-</w:t>
            </w:r>
            <w:r>
              <w:tab/>
              <w:t>-</w:t>
            </w:r>
            <w:r>
              <w:tab/>
              <w:t>-</w:t>
            </w:r>
            <w:r>
              <w:tab/>
              <w:t>Other</w:t>
            </w:r>
          </w:p>
          <w:p w14:paraId="59107AD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AD3" w14:textId="77777777" w:rsidR="00E546F5" w:rsidRDefault="00951CE2">
            <w:pPr>
              <w:pStyle w:val="Tier5Bullet"/>
            </w:pPr>
            <w:r>
              <w:tab/>
            </w:r>
            <w:r>
              <w:tab/>
            </w:r>
            <w:r>
              <w:tab/>
            </w:r>
            <w:r>
              <w:tab/>
              <w:t>-</w:t>
            </w:r>
            <w:r>
              <w:tab/>
            </w:r>
            <w:r>
              <w:t>for fitting to or equipping such ships, boats or other vessels;</w:t>
            </w:r>
          </w:p>
          <w:p w14:paraId="59107AD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7AD5" w14:textId="77777777" w:rsidR="00E546F5" w:rsidRDefault="00951CE2">
            <w:pPr>
              <w:pStyle w:val="Tier5Bullet"/>
            </w:pPr>
            <w:r>
              <w:tab/>
            </w:r>
            <w:r>
              <w:tab/>
            </w:r>
            <w:r>
              <w:tab/>
            </w:r>
            <w:r>
              <w:tab/>
              <w:t>-</w:t>
            </w:r>
            <w:r>
              <w:tab/>
              <w:t>for equipping the above platforms;</w:t>
            </w:r>
          </w:p>
          <w:p w14:paraId="59107AD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D7" w14:textId="77777777" w:rsidR="00E546F5" w:rsidRDefault="00951CE2">
            <w:pPr>
              <w:pStyle w:val="NormalinTable"/>
            </w:pPr>
            <w:r>
              <w:t>0.0%</w:t>
            </w:r>
          </w:p>
        </w:tc>
      </w:tr>
      <w:tr w:rsidR="00E546F5" w14:paraId="59107A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D9" w14:textId="77777777" w:rsidR="00E546F5" w:rsidRDefault="00951CE2">
            <w:pPr>
              <w:pStyle w:val="NormalinTable"/>
            </w:pPr>
            <w:r>
              <w:t>8502400090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DA" w14:textId="77777777" w:rsidR="00E546F5" w:rsidRDefault="00951CE2">
            <w:pPr>
              <w:pStyle w:val="Tier1"/>
            </w:pPr>
            <w:r>
              <w:t>Electric generating sets and rotary converters</w:t>
            </w:r>
          </w:p>
          <w:p w14:paraId="59107ADB" w14:textId="77777777" w:rsidR="00E546F5" w:rsidRDefault="00951CE2">
            <w:pPr>
              <w:pStyle w:val="Tier2"/>
            </w:pPr>
            <w:r>
              <w:t>-</w:t>
            </w:r>
            <w:r>
              <w:tab/>
              <w:t>Electric rotary converters</w:t>
            </w:r>
          </w:p>
          <w:p w14:paraId="59107ADC" w14:textId="77777777" w:rsidR="00E546F5" w:rsidRDefault="00951CE2">
            <w:pPr>
              <w:pStyle w:val="Tier3"/>
            </w:pPr>
            <w:r>
              <w:t>-</w:t>
            </w:r>
            <w:r>
              <w:tab/>
              <w:t>-</w:t>
            </w:r>
            <w:r>
              <w:tab/>
              <w:t>Other</w:t>
            </w:r>
          </w:p>
          <w:p w14:paraId="59107AD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ADE" w14:textId="77777777" w:rsidR="00E546F5" w:rsidRDefault="00951CE2">
            <w:pPr>
              <w:pStyle w:val="Tier3Bullet"/>
            </w:pPr>
            <w:r>
              <w:tab/>
            </w:r>
            <w:r>
              <w:tab/>
              <w:t>-</w:t>
            </w:r>
            <w:r>
              <w:tab/>
              <w:t>for fitting to or equipping such ships, boats or other vessels;</w:t>
            </w:r>
          </w:p>
          <w:p w14:paraId="59107ADF"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AE0" w14:textId="77777777" w:rsidR="00E546F5" w:rsidRDefault="00951CE2">
            <w:pPr>
              <w:pStyle w:val="Tier3Bullet"/>
            </w:pPr>
            <w:r>
              <w:tab/>
            </w:r>
            <w:r>
              <w:tab/>
              <w:t>-</w:t>
            </w:r>
            <w:r>
              <w:tab/>
              <w:t>for equipping the above platforms;</w:t>
            </w:r>
          </w:p>
          <w:p w14:paraId="59107AE1" w14:textId="77777777" w:rsidR="00E546F5" w:rsidRDefault="00951CE2">
            <w:pPr>
              <w:pStyle w:val="Tier3Bullet"/>
            </w:pP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E2" w14:textId="77777777" w:rsidR="00E546F5" w:rsidRDefault="00951CE2">
            <w:pPr>
              <w:pStyle w:val="NormalinTable"/>
            </w:pPr>
            <w:r>
              <w:t>0.0%</w:t>
            </w:r>
          </w:p>
        </w:tc>
      </w:tr>
      <w:tr w:rsidR="00E546F5" w14:paraId="59107A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E4" w14:textId="77777777" w:rsidR="00E546F5" w:rsidRDefault="00951CE2">
            <w:pPr>
              <w:pStyle w:val="NormalinTable"/>
            </w:pPr>
            <w:r>
              <w:t>8503001010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E5" w14:textId="77777777" w:rsidR="00E546F5" w:rsidRDefault="00951CE2">
            <w:pPr>
              <w:pStyle w:val="Tier1"/>
            </w:pPr>
            <w:r>
              <w:t>Parts suitable for use solely or principally with the machines of heading 8501 or 8502</w:t>
            </w:r>
          </w:p>
          <w:p w14:paraId="59107AE6" w14:textId="77777777" w:rsidR="00E546F5" w:rsidRDefault="00951CE2">
            <w:pPr>
              <w:pStyle w:val="Tier2"/>
            </w:pPr>
            <w:r>
              <w:t>-</w:t>
            </w:r>
            <w:r>
              <w:tab/>
              <w:t>Non-magnetic retaining rings</w:t>
            </w:r>
          </w:p>
          <w:p w14:paraId="59107AE7" w14:textId="77777777" w:rsidR="00E546F5" w:rsidRDefault="00951CE2">
            <w:pPr>
              <w:pStyle w:val="Tier3"/>
            </w:pPr>
            <w:r>
              <w:t>-</w:t>
            </w:r>
            <w:r>
              <w:tab/>
              <w:t>-</w:t>
            </w:r>
            <w:r>
              <w:tab/>
              <w:t>For use in certain types of aircraft</w:t>
            </w:r>
          </w:p>
          <w:p w14:paraId="59107AE8" w14:textId="77777777" w:rsidR="00E546F5" w:rsidRDefault="00951CE2">
            <w:pPr>
              <w:pStyle w:val="Tier3Bullet"/>
            </w:pP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E9" w14:textId="77777777" w:rsidR="00E546F5" w:rsidRDefault="00951CE2">
            <w:pPr>
              <w:pStyle w:val="NormalinTable"/>
            </w:pPr>
            <w:r>
              <w:t>0.0%</w:t>
            </w:r>
          </w:p>
        </w:tc>
      </w:tr>
      <w:tr w:rsidR="00E546F5" w14:paraId="59107A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EB" w14:textId="77777777" w:rsidR="00E546F5" w:rsidRDefault="00951CE2">
            <w:pPr>
              <w:pStyle w:val="NormalinTable"/>
            </w:pPr>
            <w:r>
              <w:t>8503001090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EC" w14:textId="77777777" w:rsidR="00E546F5" w:rsidRDefault="00951CE2">
            <w:pPr>
              <w:pStyle w:val="Tier1"/>
            </w:pPr>
            <w:r>
              <w:t xml:space="preserve">Parts suitable for use solely or principally with the </w:t>
            </w:r>
            <w:r>
              <w:t>machines of heading 8501 or 8502</w:t>
            </w:r>
          </w:p>
          <w:p w14:paraId="59107AED" w14:textId="77777777" w:rsidR="00E546F5" w:rsidRDefault="00951CE2">
            <w:pPr>
              <w:pStyle w:val="Tier2"/>
            </w:pPr>
            <w:r>
              <w:t>-</w:t>
            </w:r>
            <w:r>
              <w:tab/>
              <w:t>Non-magnetic retaining rings</w:t>
            </w:r>
          </w:p>
          <w:p w14:paraId="59107AEE" w14:textId="77777777" w:rsidR="00E546F5" w:rsidRDefault="00951CE2">
            <w:pPr>
              <w:pStyle w:val="Tier3"/>
            </w:pPr>
            <w:r>
              <w:t>-</w:t>
            </w:r>
            <w:r>
              <w:tab/>
              <w:t>-</w:t>
            </w:r>
            <w:r>
              <w:tab/>
              <w:t>Other</w:t>
            </w:r>
          </w:p>
          <w:p w14:paraId="59107AE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AF0" w14:textId="77777777" w:rsidR="00E546F5" w:rsidRDefault="00951CE2">
            <w:pPr>
              <w:pStyle w:val="Tier3Bullet"/>
            </w:pPr>
            <w:r>
              <w:tab/>
            </w:r>
            <w:r>
              <w:tab/>
              <w:t>-</w:t>
            </w:r>
            <w:r>
              <w:tab/>
              <w:t>for fitting to or equipping s</w:t>
            </w:r>
            <w:r>
              <w:t>uch ships, boats or other vessels;</w:t>
            </w:r>
          </w:p>
          <w:p w14:paraId="59107AF1"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7AF2" w14:textId="77777777" w:rsidR="00E546F5" w:rsidRDefault="00951CE2">
            <w:pPr>
              <w:pStyle w:val="Tier3Bullet"/>
            </w:pPr>
            <w:r>
              <w:tab/>
            </w:r>
            <w:r>
              <w:tab/>
              <w:t>-</w:t>
            </w:r>
            <w:r>
              <w:tab/>
              <w:t>for equipping the above platforms;</w:t>
            </w:r>
          </w:p>
          <w:p w14:paraId="59107AF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F4" w14:textId="77777777" w:rsidR="00E546F5" w:rsidRDefault="00951CE2">
            <w:pPr>
              <w:pStyle w:val="NormalinTable"/>
            </w:pPr>
            <w:r>
              <w:t>0.0%</w:t>
            </w:r>
          </w:p>
        </w:tc>
      </w:tr>
      <w:tr w:rsidR="00E546F5" w14:paraId="59107A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F6" w14:textId="77777777" w:rsidR="00E546F5" w:rsidRDefault="00951CE2">
            <w:pPr>
              <w:pStyle w:val="NormalinTable"/>
            </w:pPr>
            <w:r>
              <w:t>8503009110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F7" w14:textId="77777777" w:rsidR="00E546F5" w:rsidRDefault="00951CE2">
            <w:pPr>
              <w:pStyle w:val="Tier1"/>
            </w:pPr>
            <w:r>
              <w:t>Parts suitable for use solely or principally with the machines of heading 8501 or 8502</w:t>
            </w:r>
          </w:p>
          <w:p w14:paraId="59107AF8" w14:textId="77777777" w:rsidR="00E546F5" w:rsidRDefault="00951CE2">
            <w:pPr>
              <w:pStyle w:val="Tier2"/>
            </w:pPr>
            <w:r>
              <w:t>-</w:t>
            </w:r>
            <w:r>
              <w:tab/>
              <w:t>Other</w:t>
            </w:r>
          </w:p>
          <w:p w14:paraId="59107AF9" w14:textId="77777777" w:rsidR="00E546F5" w:rsidRDefault="00951CE2">
            <w:pPr>
              <w:pStyle w:val="Tier3"/>
            </w:pPr>
            <w:r>
              <w:t>-</w:t>
            </w:r>
            <w:r>
              <w:tab/>
              <w:t>-</w:t>
            </w:r>
            <w:r>
              <w:tab/>
              <w:t>Of cast ir</w:t>
            </w:r>
            <w:r>
              <w:t>on or cast steel</w:t>
            </w:r>
          </w:p>
          <w:p w14:paraId="59107AFA" w14:textId="77777777" w:rsidR="00E546F5" w:rsidRDefault="00951CE2">
            <w:pPr>
              <w:pStyle w:val="Tier4"/>
            </w:pPr>
            <w:r>
              <w:t>-</w:t>
            </w:r>
            <w:r>
              <w:tab/>
              <w:t>-</w:t>
            </w:r>
            <w:r>
              <w:tab/>
              <w:t>-</w:t>
            </w:r>
            <w:r>
              <w:tab/>
              <w:t>For use in certain types of aircraft</w:t>
            </w:r>
          </w:p>
          <w:p w14:paraId="59107AFB"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AFC" w14:textId="77777777" w:rsidR="00E546F5" w:rsidRDefault="00951CE2">
            <w:pPr>
              <w:pStyle w:val="NormalinTable"/>
            </w:pPr>
            <w:r>
              <w:t>0.0%</w:t>
            </w:r>
          </w:p>
        </w:tc>
      </w:tr>
      <w:tr w:rsidR="00E546F5" w14:paraId="59107B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AFE" w14:textId="77777777" w:rsidR="00E546F5" w:rsidRDefault="00951CE2">
            <w:pPr>
              <w:pStyle w:val="NormalinTable"/>
            </w:pPr>
            <w:r>
              <w:t>8503009131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AFF" w14:textId="77777777" w:rsidR="00E546F5" w:rsidRDefault="00951CE2">
            <w:pPr>
              <w:pStyle w:val="Tier1"/>
            </w:pPr>
            <w:r>
              <w:t>Parts suitable for use solely or principally with the machines of heading 8501 or 8502</w:t>
            </w:r>
          </w:p>
          <w:p w14:paraId="59107B00" w14:textId="77777777" w:rsidR="00E546F5" w:rsidRDefault="00951CE2">
            <w:pPr>
              <w:pStyle w:val="Tier2"/>
            </w:pPr>
            <w:r>
              <w:t>-</w:t>
            </w:r>
            <w:r>
              <w:tab/>
              <w:t>Other</w:t>
            </w:r>
          </w:p>
          <w:p w14:paraId="59107B01" w14:textId="77777777" w:rsidR="00E546F5" w:rsidRDefault="00951CE2">
            <w:pPr>
              <w:pStyle w:val="Tier3"/>
            </w:pPr>
            <w:r>
              <w:t>-</w:t>
            </w:r>
            <w:r>
              <w:tab/>
              <w:t>-</w:t>
            </w:r>
            <w:r>
              <w:tab/>
              <w:t>Of cast iron or cast steel</w:t>
            </w:r>
          </w:p>
          <w:p w14:paraId="59107B02" w14:textId="77777777" w:rsidR="00E546F5" w:rsidRDefault="00951CE2">
            <w:pPr>
              <w:pStyle w:val="Tier4"/>
            </w:pPr>
            <w:r>
              <w:t>-</w:t>
            </w:r>
            <w:r>
              <w:tab/>
              <w:t>-</w:t>
            </w:r>
            <w:r>
              <w:tab/>
              <w:t>-</w:t>
            </w:r>
            <w:r>
              <w:tab/>
              <w:t>Other</w:t>
            </w:r>
          </w:p>
          <w:p w14:paraId="59107B03" w14:textId="77777777" w:rsidR="00E546F5" w:rsidRDefault="00951CE2">
            <w:pPr>
              <w:pStyle w:val="Tier5"/>
            </w:pPr>
            <w:r>
              <w:t>-</w:t>
            </w:r>
            <w:r>
              <w:tab/>
              <w:t>-</w:t>
            </w:r>
            <w:r>
              <w:tab/>
              <w:t>-</w:t>
            </w:r>
            <w:r>
              <w:tab/>
              <w:t>-</w:t>
            </w:r>
            <w:r>
              <w:tab/>
              <w:t xml:space="preserve">Rotor, at the inner side provided with one or two magnetic rings (uniform or </w:t>
            </w:r>
            <w:r>
              <w:t>sectional) whether or not incorporated in a steel ring</w:t>
            </w:r>
          </w:p>
          <w:p w14:paraId="59107B0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05" w14:textId="77777777" w:rsidR="00E546F5" w:rsidRDefault="00951CE2">
            <w:pPr>
              <w:pStyle w:val="Tier5Bullet"/>
            </w:pPr>
            <w:r>
              <w:tab/>
            </w:r>
            <w:r>
              <w:tab/>
            </w:r>
            <w:r>
              <w:tab/>
            </w:r>
            <w:r>
              <w:tab/>
              <w:t>-</w:t>
            </w:r>
            <w:r>
              <w:tab/>
              <w:t>for fitting to or equipping such ships, boat</w:t>
            </w:r>
            <w:r>
              <w:t>s or other vessels;</w:t>
            </w:r>
          </w:p>
          <w:p w14:paraId="59107B06"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B07" w14:textId="77777777" w:rsidR="00E546F5" w:rsidRDefault="00951CE2">
            <w:pPr>
              <w:pStyle w:val="Tier5Bullet"/>
            </w:pPr>
            <w:r>
              <w:tab/>
            </w:r>
            <w:r>
              <w:tab/>
            </w:r>
            <w:r>
              <w:tab/>
            </w:r>
            <w:r>
              <w:tab/>
            </w:r>
            <w:r>
              <w:t>-</w:t>
            </w:r>
            <w:r>
              <w:tab/>
              <w:t>for equipping the above platforms;</w:t>
            </w:r>
          </w:p>
          <w:p w14:paraId="59107B0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09" w14:textId="77777777" w:rsidR="00E546F5" w:rsidRDefault="00951CE2">
            <w:pPr>
              <w:pStyle w:val="NormalinTable"/>
            </w:pPr>
            <w:r>
              <w:t>0.0%</w:t>
            </w:r>
          </w:p>
        </w:tc>
      </w:tr>
      <w:tr w:rsidR="00E546F5" w14:paraId="59107B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0B" w14:textId="77777777" w:rsidR="00E546F5" w:rsidRDefault="00951CE2">
            <w:pPr>
              <w:pStyle w:val="NormalinTable"/>
            </w:pPr>
            <w:r>
              <w:t>8503009199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0C" w14:textId="77777777" w:rsidR="00E546F5" w:rsidRDefault="00951CE2">
            <w:pPr>
              <w:pStyle w:val="Tier1"/>
            </w:pPr>
            <w:r>
              <w:t>Parts suitable for use solely or principally with the machines of heading 8501 or 8502</w:t>
            </w:r>
          </w:p>
          <w:p w14:paraId="59107B0D" w14:textId="77777777" w:rsidR="00E546F5" w:rsidRDefault="00951CE2">
            <w:pPr>
              <w:pStyle w:val="Tier2"/>
            </w:pPr>
            <w:r>
              <w:t>-</w:t>
            </w:r>
            <w:r>
              <w:tab/>
              <w:t>Other</w:t>
            </w:r>
          </w:p>
          <w:p w14:paraId="59107B0E" w14:textId="77777777" w:rsidR="00E546F5" w:rsidRDefault="00951CE2">
            <w:pPr>
              <w:pStyle w:val="Tier3"/>
            </w:pPr>
            <w:r>
              <w:t>-</w:t>
            </w:r>
            <w:r>
              <w:tab/>
              <w:t>-</w:t>
            </w:r>
            <w:r>
              <w:tab/>
              <w:t xml:space="preserve">Of cast iron or cast </w:t>
            </w:r>
            <w:r>
              <w:t>steel</w:t>
            </w:r>
          </w:p>
          <w:p w14:paraId="59107B0F" w14:textId="77777777" w:rsidR="00E546F5" w:rsidRDefault="00951CE2">
            <w:pPr>
              <w:pStyle w:val="Tier4"/>
            </w:pPr>
            <w:r>
              <w:t>-</w:t>
            </w:r>
            <w:r>
              <w:tab/>
              <w:t>-</w:t>
            </w:r>
            <w:r>
              <w:tab/>
              <w:t>-</w:t>
            </w:r>
            <w:r>
              <w:tab/>
              <w:t>Other</w:t>
            </w:r>
          </w:p>
          <w:p w14:paraId="59107B10" w14:textId="77777777" w:rsidR="00E546F5" w:rsidRDefault="00951CE2">
            <w:pPr>
              <w:pStyle w:val="Tier5"/>
            </w:pPr>
            <w:r>
              <w:t>-</w:t>
            </w:r>
            <w:r>
              <w:tab/>
              <w:t>-</w:t>
            </w:r>
            <w:r>
              <w:tab/>
              <w:t>-</w:t>
            </w:r>
            <w:r>
              <w:tab/>
              <w:t>-</w:t>
            </w:r>
            <w:r>
              <w:tab/>
              <w:t>Other</w:t>
            </w:r>
          </w:p>
          <w:p w14:paraId="59107B1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12" w14:textId="77777777" w:rsidR="00E546F5" w:rsidRDefault="00951CE2">
            <w:pPr>
              <w:pStyle w:val="Tier5Bullet"/>
            </w:pPr>
            <w:r>
              <w:tab/>
            </w:r>
            <w:r>
              <w:tab/>
            </w:r>
            <w:r>
              <w:tab/>
            </w:r>
            <w:r>
              <w:tab/>
              <w:t>-</w:t>
            </w:r>
            <w:r>
              <w:tab/>
              <w:t>for fitting to or equipping such ships, boats or other vessels;</w:t>
            </w:r>
          </w:p>
          <w:p w14:paraId="59107B1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B14" w14:textId="77777777" w:rsidR="00E546F5" w:rsidRDefault="00951CE2">
            <w:pPr>
              <w:pStyle w:val="Tier5Bullet"/>
            </w:pPr>
            <w:r>
              <w:tab/>
            </w:r>
            <w:r>
              <w:tab/>
            </w:r>
            <w:r>
              <w:tab/>
            </w:r>
            <w:r>
              <w:tab/>
              <w:t>-</w:t>
            </w:r>
            <w:r>
              <w:tab/>
              <w:t>for equipping the abo</w:t>
            </w:r>
            <w:r>
              <w:t>ve platforms;</w:t>
            </w:r>
          </w:p>
          <w:p w14:paraId="59107B1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16" w14:textId="77777777" w:rsidR="00E546F5" w:rsidRDefault="00951CE2">
            <w:pPr>
              <w:pStyle w:val="NormalinTable"/>
            </w:pPr>
            <w:r>
              <w:t>0.0%</w:t>
            </w:r>
          </w:p>
        </w:tc>
      </w:tr>
      <w:tr w:rsidR="00E546F5" w14:paraId="59107B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18" w14:textId="77777777" w:rsidR="00E546F5" w:rsidRDefault="00951CE2">
            <w:pPr>
              <w:pStyle w:val="NormalinTable"/>
            </w:pPr>
            <w:r>
              <w:t>8503009910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19" w14:textId="77777777" w:rsidR="00E546F5" w:rsidRDefault="00951CE2">
            <w:pPr>
              <w:pStyle w:val="Tier1"/>
            </w:pPr>
            <w:r>
              <w:t>Parts suitable for use solely or principally with the machines of heading 8501 or 8502</w:t>
            </w:r>
          </w:p>
          <w:p w14:paraId="59107B1A" w14:textId="77777777" w:rsidR="00E546F5" w:rsidRDefault="00951CE2">
            <w:pPr>
              <w:pStyle w:val="Tier2"/>
            </w:pPr>
            <w:r>
              <w:t>-</w:t>
            </w:r>
            <w:r>
              <w:tab/>
              <w:t>Other</w:t>
            </w:r>
          </w:p>
          <w:p w14:paraId="59107B1B" w14:textId="77777777" w:rsidR="00E546F5" w:rsidRDefault="00951CE2">
            <w:pPr>
              <w:pStyle w:val="Tier3"/>
            </w:pPr>
            <w:r>
              <w:t>-</w:t>
            </w:r>
            <w:r>
              <w:tab/>
              <w:t>-</w:t>
            </w:r>
            <w:r>
              <w:tab/>
              <w:t>Other</w:t>
            </w:r>
          </w:p>
          <w:p w14:paraId="59107B1C" w14:textId="77777777" w:rsidR="00E546F5" w:rsidRDefault="00951CE2">
            <w:pPr>
              <w:pStyle w:val="Tier4"/>
            </w:pPr>
            <w:r>
              <w:t>-</w:t>
            </w:r>
            <w:r>
              <w:tab/>
              <w:t>-</w:t>
            </w:r>
            <w:r>
              <w:tab/>
              <w:t>-</w:t>
            </w:r>
            <w:r>
              <w:tab/>
              <w:t xml:space="preserve">For use in certain types of </w:t>
            </w:r>
            <w:r>
              <w:t>aircraft</w:t>
            </w:r>
          </w:p>
          <w:p w14:paraId="59107B1D"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1E" w14:textId="77777777" w:rsidR="00E546F5" w:rsidRDefault="00951CE2">
            <w:pPr>
              <w:pStyle w:val="NormalinTable"/>
            </w:pPr>
            <w:r>
              <w:t>0.0%</w:t>
            </w:r>
          </w:p>
        </w:tc>
      </w:tr>
      <w:tr w:rsidR="00E546F5" w14:paraId="59107B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20" w14:textId="77777777" w:rsidR="00E546F5" w:rsidRDefault="00951CE2">
            <w:pPr>
              <w:pStyle w:val="NormalinTable"/>
            </w:pPr>
            <w:r>
              <w:t>8503009931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21" w14:textId="77777777" w:rsidR="00E546F5" w:rsidRDefault="00951CE2">
            <w:pPr>
              <w:pStyle w:val="Tier1"/>
            </w:pPr>
            <w:r>
              <w:t xml:space="preserve">Parts suitable for use solely or </w:t>
            </w:r>
            <w:r>
              <w:t>principally with the machines of heading 8501 or 8502</w:t>
            </w:r>
          </w:p>
          <w:p w14:paraId="59107B22" w14:textId="77777777" w:rsidR="00E546F5" w:rsidRDefault="00951CE2">
            <w:pPr>
              <w:pStyle w:val="Tier2"/>
            </w:pPr>
            <w:r>
              <w:t>-</w:t>
            </w:r>
            <w:r>
              <w:tab/>
              <w:t>Other</w:t>
            </w:r>
          </w:p>
          <w:p w14:paraId="59107B23" w14:textId="77777777" w:rsidR="00E546F5" w:rsidRDefault="00951CE2">
            <w:pPr>
              <w:pStyle w:val="Tier3"/>
            </w:pPr>
            <w:r>
              <w:t>-</w:t>
            </w:r>
            <w:r>
              <w:tab/>
              <w:t>-</w:t>
            </w:r>
            <w:r>
              <w:tab/>
              <w:t>Other</w:t>
            </w:r>
          </w:p>
          <w:p w14:paraId="59107B24" w14:textId="77777777" w:rsidR="00E546F5" w:rsidRDefault="00951CE2">
            <w:pPr>
              <w:pStyle w:val="Tier4"/>
            </w:pPr>
            <w:r>
              <w:t>-</w:t>
            </w:r>
            <w:r>
              <w:tab/>
              <w:t>-</w:t>
            </w:r>
            <w:r>
              <w:tab/>
              <w:t>-</w:t>
            </w:r>
            <w:r>
              <w:tab/>
              <w:t>Other</w:t>
            </w:r>
          </w:p>
          <w:p w14:paraId="59107B25" w14:textId="77777777" w:rsidR="00E546F5" w:rsidRDefault="00951CE2">
            <w:pPr>
              <w:pStyle w:val="Tier5"/>
            </w:pPr>
            <w:r>
              <w:t>-</w:t>
            </w:r>
            <w:r>
              <w:tab/>
              <w:t>-</w:t>
            </w:r>
            <w:r>
              <w:tab/>
              <w:t>-</w:t>
            </w:r>
            <w:r>
              <w:tab/>
              <w:t>-</w:t>
            </w:r>
            <w:r>
              <w:tab/>
              <w:t>Stamped collector of an electric motor, having an external diameter of not more than 16 mm</w:t>
            </w:r>
          </w:p>
          <w:p w14:paraId="59107B26"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7B27" w14:textId="77777777" w:rsidR="00E546F5" w:rsidRDefault="00951CE2">
            <w:pPr>
              <w:pStyle w:val="Tier5Bullet"/>
            </w:pPr>
            <w:r>
              <w:tab/>
            </w:r>
            <w:r>
              <w:tab/>
            </w:r>
            <w:r>
              <w:tab/>
            </w:r>
            <w:r>
              <w:tab/>
              <w:t>-</w:t>
            </w:r>
            <w:r>
              <w:tab/>
              <w:t>for fitting to or equipping such ships, boats or other vessels;</w:t>
            </w:r>
          </w:p>
          <w:p w14:paraId="59107B28"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7B29" w14:textId="77777777" w:rsidR="00E546F5" w:rsidRDefault="00951CE2">
            <w:pPr>
              <w:pStyle w:val="Tier5Bullet"/>
            </w:pPr>
            <w:r>
              <w:tab/>
            </w:r>
            <w:r>
              <w:tab/>
            </w:r>
            <w:r>
              <w:tab/>
            </w:r>
            <w:r>
              <w:tab/>
              <w:t>-</w:t>
            </w:r>
            <w:r>
              <w:tab/>
              <w:t>for equipping the above platforms;</w:t>
            </w:r>
          </w:p>
          <w:p w14:paraId="59107B2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2B" w14:textId="77777777" w:rsidR="00E546F5" w:rsidRDefault="00951CE2">
            <w:pPr>
              <w:pStyle w:val="NormalinTable"/>
            </w:pPr>
            <w:r>
              <w:t>0.0%</w:t>
            </w:r>
          </w:p>
        </w:tc>
      </w:tr>
      <w:tr w:rsidR="00E546F5" w14:paraId="59107B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2D" w14:textId="77777777" w:rsidR="00E546F5" w:rsidRDefault="00951CE2">
            <w:pPr>
              <w:pStyle w:val="NormalinTable"/>
            </w:pPr>
            <w:r>
              <w:t>8503009932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2E" w14:textId="77777777" w:rsidR="00E546F5" w:rsidRDefault="00951CE2">
            <w:pPr>
              <w:pStyle w:val="Tier1"/>
            </w:pPr>
            <w:r>
              <w:t>Parts suitable for use solely or principally with the machines of heading 8501 or 8502</w:t>
            </w:r>
          </w:p>
          <w:p w14:paraId="59107B2F" w14:textId="77777777" w:rsidR="00E546F5" w:rsidRDefault="00951CE2">
            <w:pPr>
              <w:pStyle w:val="Tier2"/>
            </w:pPr>
            <w:r>
              <w:t>-</w:t>
            </w:r>
            <w:r>
              <w:tab/>
              <w:t>Other</w:t>
            </w:r>
          </w:p>
          <w:p w14:paraId="59107B30" w14:textId="77777777" w:rsidR="00E546F5" w:rsidRDefault="00951CE2">
            <w:pPr>
              <w:pStyle w:val="Tier3"/>
            </w:pPr>
            <w:r>
              <w:t>-</w:t>
            </w:r>
            <w:r>
              <w:tab/>
              <w:t>-</w:t>
            </w:r>
            <w:r>
              <w:tab/>
              <w:t>Other</w:t>
            </w:r>
          </w:p>
          <w:p w14:paraId="59107B31" w14:textId="77777777" w:rsidR="00E546F5" w:rsidRDefault="00951CE2">
            <w:pPr>
              <w:pStyle w:val="Tier4"/>
            </w:pPr>
            <w:r>
              <w:t>-</w:t>
            </w:r>
            <w:r>
              <w:tab/>
              <w:t>-</w:t>
            </w:r>
            <w:r>
              <w:tab/>
              <w:t>-</w:t>
            </w:r>
            <w:r>
              <w:tab/>
              <w:t>Other</w:t>
            </w:r>
          </w:p>
          <w:p w14:paraId="59107B32" w14:textId="77777777" w:rsidR="00E546F5" w:rsidRDefault="00951CE2">
            <w:pPr>
              <w:pStyle w:val="Tier5"/>
            </w:pPr>
            <w:r>
              <w:t>-</w:t>
            </w:r>
            <w:r>
              <w:tab/>
              <w:t>-</w:t>
            </w:r>
            <w:r>
              <w:tab/>
              <w:t>-</w:t>
            </w:r>
            <w:r>
              <w:tab/>
              <w:t>-</w:t>
            </w:r>
            <w:r>
              <w:tab/>
              <w:t>Rotor, at the inner side provided with one or two magnetic rings (uniform or sectional) whether or not incorporated in a</w:t>
            </w:r>
            <w:r>
              <w:t xml:space="preserve"> steel ring</w:t>
            </w:r>
          </w:p>
          <w:p w14:paraId="59107B33"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34" w14:textId="77777777" w:rsidR="00E546F5" w:rsidRDefault="00951CE2">
            <w:pPr>
              <w:pStyle w:val="Tier5Bullet"/>
            </w:pPr>
            <w:r>
              <w:tab/>
            </w:r>
            <w:r>
              <w:tab/>
            </w:r>
            <w:r>
              <w:tab/>
            </w:r>
            <w:r>
              <w:tab/>
              <w:t>-</w:t>
            </w:r>
            <w:r>
              <w:tab/>
              <w:t>for fitting to or equipping such ships, boats or other vessels;</w:t>
            </w:r>
          </w:p>
          <w:p w14:paraId="59107B35"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B36" w14:textId="77777777" w:rsidR="00E546F5" w:rsidRDefault="00951CE2">
            <w:pPr>
              <w:pStyle w:val="Tier5Bullet"/>
            </w:pPr>
            <w:r>
              <w:tab/>
            </w:r>
            <w:r>
              <w:tab/>
            </w:r>
            <w:r>
              <w:tab/>
            </w:r>
            <w:r>
              <w:tab/>
              <w:t>-</w:t>
            </w:r>
            <w:r>
              <w:tab/>
              <w:t>for equipping the above plat</w:t>
            </w:r>
            <w:r>
              <w:t>forms;</w:t>
            </w:r>
          </w:p>
          <w:p w14:paraId="59107B3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38" w14:textId="77777777" w:rsidR="00E546F5" w:rsidRDefault="00951CE2">
            <w:pPr>
              <w:pStyle w:val="NormalinTable"/>
            </w:pPr>
            <w:r>
              <w:t>0.0%</w:t>
            </w:r>
          </w:p>
        </w:tc>
      </w:tr>
      <w:tr w:rsidR="00E546F5" w14:paraId="59107B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3A" w14:textId="77777777" w:rsidR="00E546F5" w:rsidRDefault="00951CE2">
            <w:pPr>
              <w:pStyle w:val="NormalinTable"/>
            </w:pPr>
            <w:r>
              <w:t>8503009933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3B" w14:textId="77777777" w:rsidR="00E546F5" w:rsidRDefault="00951CE2">
            <w:pPr>
              <w:pStyle w:val="Tier1"/>
            </w:pPr>
            <w:r>
              <w:t>Parts suitable for use solely or principally with the machines of heading 8501 or 8502</w:t>
            </w:r>
          </w:p>
          <w:p w14:paraId="59107B3C" w14:textId="77777777" w:rsidR="00E546F5" w:rsidRDefault="00951CE2">
            <w:pPr>
              <w:pStyle w:val="Tier2"/>
            </w:pPr>
            <w:r>
              <w:t>-</w:t>
            </w:r>
            <w:r>
              <w:tab/>
              <w:t>Other</w:t>
            </w:r>
          </w:p>
          <w:p w14:paraId="59107B3D" w14:textId="77777777" w:rsidR="00E546F5" w:rsidRDefault="00951CE2">
            <w:pPr>
              <w:pStyle w:val="Tier3"/>
            </w:pPr>
            <w:r>
              <w:t>-</w:t>
            </w:r>
            <w:r>
              <w:tab/>
              <w:t>-</w:t>
            </w:r>
            <w:r>
              <w:tab/>
              <w:t>Other</w:t>
            </w:r>
          </w:p>
          <w:p w14:paraId="59107B3E" w14:textId="77777777" w:rsidR="00E546F5" w:rsidRDefault="00951CE2">
            <w:pPr>
              <w:pStyle w:val="Tier4"/>
            </w:pPr>
            <w:r>
              <w:t>-</w:t>
            </w:r>
            <w:r>
              <w:tab/>
              <w:t>-</w:t>
            </w:r>
            <w:r>
              <w:tab/>
              <w:t>-</w:t>
            </w:r>
            <w:r>
              <w:tab/>
              <w:t>Other</w:t>
            </w:r>
          </w:p>
          <w:p w14:paraId="59107B3F" w14:textId="77777777" w:rsidR="00E546F5" w:rsidRDefault="00951CE2">
            <w:pPr>
              <w:pStyle w:val="Tier5"/>
            </w:pPr>
            <w:r>
              <w:t>-</w:t>
            </w:r>
            <w:r>
              <w:tab/>
              <w:t>-</w:t>
            </w:r>
            <w:r>
              <w:tab/>
              <w:t>-</w:t>
            </w:r>
            <w:r>
              <w:tab/>
              <w:t>-</w:t>
            </w:r>
            <w:r>
              <w:tab/>
              <w:t xml:space="preserve">Stator for brushless motor of </w:t>
            </w:r>
            <w:r>
              <w:t>electrical power steering with a roundness tolerance of 50 μm</w:t>
            </w:r>
          </w:p>
          <w:p w14:paraId="59107B4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41" w14:textId="77777777" w:rsidR="00E546F5" w:rsidRDefault="00951CE2">
            <w:pPr>
              <w:pStyle w:val="Tier5Bullet"/>
            </w:pPr>
            <w:r>
              <w:tab/>
            </w:r>
            <w:r>
              <w:tab/>
            </w:r>
            <w:r>
              <w:tab/>
            </w:r>
            <w:r>
              <w:tab/>
              <w:t>-</w:t>
            </w:r>
            <w:r>
              <w:tab/>
              <w:t>for fitting to or equipping such ship</w:t>
            </w:r>
            <w:r>
              <w:t>s, boats or other vessels;</w:t>
            </w:r>
          </w:p>
          <w:p w14:paraId="59107B4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14:paraId="59107B43" w14:textId="77777777" w:rsidR="00E546F5" w:rsidRDefault="00951CE2">
            <w:pPr>
              <w:pStyle w:val="Tier5Bullet"/>
            </w:pPr>
            <w:r>
              <w:tab/>
            </w:r>
            <w:r>
              <w:tab/>
            </w:r>
            <w:r>
              <w:tab/>
            </w:r>
            <w:r>
              <w:tab/>
              <w:t>-</w:t>
            </w:r>
            <w:r>
              <w:tab/>
              <w:t>for equipping the above platforms;</w:t>
            </w:r>
          </w:p>
          <w:p w14:paraId="59107B4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45" w14:textId="77777777" w:rsidR="00E546F5" w:rsidRDefault="00951CE2">
            <w:pPr>
              <w:pStyle w:val="NormalinTable"/>
            </w:pPr>
            <w:r>
              <w:t>0.0%</w:t>
            </w:r>
          </w:p>
        </w:tc>
      </w:tr>
      <w:tr w:rsidR="00E546F5" w14:paraId="59107B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47" w14:textId="77777777" w:rsidR="00E546F5" w:rsidRDefault="00951CE2">
            <w:pPr>
              <w:pStyle w:val="NormalinTable"/>
            </w:pPr>
            <w:r>
              <w:t>8503009934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48" w14:textId="77777777" w:rsidR="00E546F5" w:rsidRDefault="00951CE2">
            <w:pPr>
              <w:pStyle w:val="Tier1"/>
            </w:pPr>
            <w:r>
              <w:t>Parts suitable for use solely or principally with the machines of heading 8501 or 8502</w:t>
            </w:r>
          </w:p>
          <w:p w14:paraId="59107B49" w14:textId="77777777" w:rsidR="00E546F5" w:rsidRDefault="00951CE2">
            <w:pPr>
              <w:pStyle w:val="Tier2"/>
            </w:pPr>
            <w:r>
              <w:t>-</w:t>
            </w:r>
            <w:r>
              <w:tab/>
              <w:t>Other</w:t>
            </w:r>
          </w:p>
          <w:p w14:paraId="59107B4A" w14:textId="77777777" w:rsidR="00E546F5" w:rsidRDefault="00951CE2">
            <w:pPr>
              <w:pStyle w:val="Tier3"/>
            </w:pPr>
            <w:r>
              <w:t>-</w:t>
            </w:r>
            <w:r>
              <w:tab/>
              <w:t>-</w:t>
            </w:r>
            <w:r>
              <w:tab/>
              <w:t>Other</w:t>
            </w:r>
          </w:p>
          <w:p w14:paraId="59107B4B" w14:textId="77777777" w:rsidR="00E546F5" w:rsidRDefault="00951CE2">
            <w:pPr>
              <w:pStyle w:val="Tier4"/>
            </w:pPr>
            <w:r>
              <w:t>-</w:t>
            </w:r>
            <w:r>
              <w:tab/>
              <w:t>-</w:t>
            </w:r>
            <w:r>
              <w:tab/>
              <w:t>-</w:t>
            </w:r>
            <w:r>
              <w:tab/>
              <w:t>Other</w:t>
            </w:r>
          </w:p>
          <w:p w14:paraId="59107B4C" w14:textId="77777777" w:rsidR="00E546F5" w:rsidRDefault="00951CE2">
            <w:pPr>
              <w:pStyle w:val="Tier5"/>
            </w:pPr>
            <w:r>
              <w:t>-</w:t>
            </w:r>
            <w:r>
              <w:tab/>
              <w:t>-</w:t>
            </w:r>
            <w:r>
              <w:tab/>
            </w:r>
            <w:r>
              <w:t>-</w:t>
            </w:r>
            <w:r>
              <w:tab/>
              <w:t>-</w:t>
            </w:r>
            <w:r>
              <w:tab/>
              <w:t>Rotor for brushless motor of electrical power steering with a roundness tolerance of 50 μm</w:t>
            </w:r>
          </w:p>
          <w:p w14:paraId="59107B4D"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4E" w14:textId="77777777" w:rsidR="00E546F5" w:rsidRDefault="00951CE2">
            <w:pPr>
              <w:pStyle w:val="Tier5Bullet"/>
            </w:pPr>
            <w:r>
              <w:tab/>
            </w:r>
            <w:r>
              <w:tab/>
            </w:r>
            <w:r>
              <w:tab/>
            </w:r>
            <w:r>
              <w:tab/>
              <w:t>-</w:t>
            </w:r>
            <w:r>
              <w:tab/>
              <w:t xml:space="preserve">for </w:t>
            </w:r>
            <w:r>
              <w:t>fitting to or equipping such ships, boats or other vessels;</w:t>
            </w:r>
          </w:p>
          <w:p w14:paraId="59107B4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7B50" w14:textId="77777777" w:rsidR="00E546F5" w:rsidRDefault="00951CE2">
            <w:pPr>
              <w:pStyle w:val="Tier5Bullet"/>
            </w:pPr>
            <w:r>
              <w:tab/>
            </w:r>
            <w:r>
              <w:tab/>
            </w:r>
            <w:r>
              <w:tab/>
            </w:r>
            <w:r>
              <w:tab/>
              <w:t>-</w:t>
            </w:r>
            <w:r>
              <w:tab/>
              <w:t>for equipping the above platforms;</w:t>
            </w:r>
          </w:p>
          <w:p w14:paraId="59107B5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52" w14:textId="77777777" w:rsidR="00E546F5" w:rsidRDefault="00951CE2">
            <w:pPr>
              <w:pStyle w:val="NormalinTable"/>
            </w:pPr>
            <w:r>
              <w:t>0.0%</w:t>
            </w:r>
          </w:p>
        </w:tc>
      </w:tr>
      <w:tr w:rsidR="00E546F5" w14:paraId="59107B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54" w14:textId="77777777" w:rsidR="00E546F5" w:rsidRDefault="00951CE2">
            <w:pPr>
              <w:pStyle w:val="NormalinTable"/>
            </w:pPr>
            <w:r>
              <w:t>8503009935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55" w14:textId="77777777" w:rsidR="00E546F5" w:rsidRDefault="00951CE2">
            <w:pPr>
              <w:pStyle w:val="Tier1"/>
            </w:pPr>
            <w:r>
              <w:t xml:space="preserve">Parts suitable for use solely or principally with the machines of heading 8501 or </w:t>
            </w:r>
            <w:r>
              <w:t>8502</w:t>
            </w:r>
          </w:p>
          <w:p w14:paraId="59107B56" w14:textId="77777777" w:rsidR="00E546F5" w:rsidRDefault="00951CE2">
            <w:pPr>
              <w:pStyle w:val="Tier2"/>
            </w:pPr>
            <w:r>
              <w:t>-</w:t>
            </w:r>
            <w:r>
              <w:tab/>
              <w:t>Other</w:t>
            </w:r>
          </w:p>
          <w:p w14:paraId="59107B57" w14:textId="77777777" w:rsidR="00E546F5" w:rsidRDefault="00951CE2">
            <w:pPr>
              <w:pStyle w:val="Tier3"/>
            </w:pPr>
            <w:r>
              <w:t>-</w:t>
            </w:r>
            <w:r>
              <w:tab/>
              <w:t>-</w:t>
            </w:r>
            <w:r>
              <w:tab/>
              <w:t>Other</w:t>
            </w:r>
          </w:p>
          <w:p w14:paraId="59107B58" w14:textId="77777777" w:rsidR="00E546F5" w:rsidRDefault="00951CE2">
            <w:pPr>
              <w:pStyle w:val="Tier4"/>
            </w:pPr>
            <w:r>
              <w:t>-</w:t>
            </w:r>
            <w:r>
              <w:tab/>
              <w:t>-</w:t>
            </w:r>
            <w:r>
              <w:tab/>
              <w:t>-</w:t>
            </w:r>
            <w:r>
              <w:tab/>
              <w:t>Other</w:t>
            </w:r>
          </w:p>
          <w:p w14:paraId="59107B59" w14:textId="77777777" w:rsidR="00E546F5" w:rsidRDefault="00951CE2">
            <w:pPr>
              <w:pStyle w:val="Tier5"/>
            </w:pPr>
            <w:r>
              <w:t>-</w:t>
            </w:r>
            <w:r>
              <w:tab/>
              <w:t>-</w:t>
            </w:r>
            <w:r>
              <w:tab/>
              <w:t>-</w:t>
            </w:r>
            <w:r>
              <w:tab/>
              <w:t>-</w:t>
            </w:r>
            <w:r>
              <w:tab/>
              <w:t>Transmitter resolver for brushless motors of electrical power steering</w:t>
            </w:r>
          </w:p>
          <w:p w14:paraId="59107B5A"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7B5B" w14:textId="77777777" w:rsidR="00E546F5" w:rsidRDefault="00951CE2">
            <w:pPr>
              <w:pStyle w:val="Tier5Bullet"/>
            </w:pPr>
            <w:r>
              <w:tab/>
            </w:r>
            <w:r>
              <w:tab/>
            </w:r>
            <w:r>
              <w:tab/>
            </w:r>
            <w:r>
              <w:tab/>
              <w:t>-</w:t>
            </w:r>
            <w:r>
              <w:tab/>
              <w:t>for fitting to or equipping such ships, boats or other vessels;</w:t>
            </w:r>
          </w:p>
          <w:p w14:paraId="59107B5C"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7B5D" w14:textId="77777777" w:rsidR="00E546F5" w:rsidRDefault="00951CE2">
            <w:pPr>
              <w:pStyle w:val="Tier5Bullet"/>
            </w:pPr>
            <w:r>
              <w:tab/>
            </w:r>
            <w:r>
              <w:tab/>
            </w:r>
            <w:r>
              <w:tab/>
            </w:r>
            <w:r>
              <w:tab/>
              <w:t>-</w:t>
            </w:r>
            <w:r>
              <w:tab/>
              <w:t>for equipping the above platforms;</w:t>
            </w:r>
          </w:p>
          <w:p w14:paraId="59107B5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5F" w14:textId="77777777" w:rsidR="00E546F5" w:rsidRDefault="00951CE2">
            <w:pPr>
              <w:pStyle w:val="NormalinTable"/>
            </w:pPr>
            <w:r>
              <w:t>0.0%</w:t>
            </w:r>
          </w:p>
        </w:tc>
      </w:tr>
      <w:tr w:rsidR="00E546F5" w14:paraId="59107B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61" w14:textId="77777777" w:rsidR="00E546F5" w:rsidRDefault="00951CE2">
            <w:pPr>
              <w:pStyle w:val="NormalinTable"/>
            </w:pPr>
            <w:r>
              <w:t>8503009937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62" w14:textId="77777777" w:rsidR="00E546F5" w:rsidRDefault="00951CE2">
            <w:pPr>
              <w:pStyle w:val="Tier1"/>
            </w:pPr>
            <w:r>
              <w:t>Parts suitable for use solely or principall</w:t>
            </w:r>
            <w:r>
              <w:t>y with the machines of heading 8501 or 8502</w:t>
            </w:r>
          </w:p>
          <w:p w14:paraId="59107B63" w14:textId="77777777" w:rsidR="00E546F5" w:rsidRDefault="00951CE2">
            <w:pPr>
              <w:pStyle w:val="Tier2"/>
            </w:pPr>
            <w:r>
              <w:t>-</w:t>
            </w:r>
            <w:r>
              <w:tab/>
              <w:t>Other</w:t>
            </w:r>
          </w:p>
          <w:p w14:paraId="59107B64" w14:textId="77777777" w:rsidR="00E546F5" w:rsidRDefault="00951CE2">
            <w:pPr>
              <w:pStyle w:val="Tier3"/>
            </w:pPr>
            <w:r>
              <w:t>-</w:t>
            </w:r>
            <w:r>
              <w:tab/>
              <w:t>-</w:t>
            </w:r>
            <w:r>
              <w:tab/>
              <w:t>Other</w:t>
            </w:r>
          </w:p>
          <w:p w14:paraId="59107B65" w14:textId="77777777" w:rsidR="00E546F5" w:rsidRDefault="00951CE2">
            <w:pPr>
              <w:pStyle w:val="Tier4"/>
            </w:pPr>
            <w:r>
              <w:t>-</w:t>
            </w:r>
            <w:r>
              <w:tab/>
              <w:t>-</w:t>
            </w:r>
            <w:r>
              <w:tab/>
              <w:t>-</w:t>
            </w:r>
            <w:r>
              <w:tab/>
              <w:t>Other</w:t>
            </w:r>
          </w:p>
          <w:p w14:paraId="59107B66" w14:textId="77777777" w:rsidR="00E546F5" w:rsidRDefault="00951CE2">
            <w:pPr>
              <w:pStyle w:val="Tier5"/>
            </w:pPr>
            <w:r>
              <w:t>-</w:t>
            </w:r>
            <w:r>
              <w:tab/>
              <w:t>-</w:t>
            </w:r>
            <w:r>
              <w:tab/>
              <w:t>-</w:t>
            </w:r>
            <w:r>
              <w:tab/>
              <w:t>-</w:t>
            </w:r>
            <w:r>
              <w:tab/>
              <w:t xml:space="preserve">Rotor for an electric motor, with the rotor cylindrical body made of agglomerated ferrite and plastics and the shaft made of metal with:  - diameter of the rotor body of 17 </w:t>
            </w:r>
            <w:r>
              <w:t>mm or more but not more than 37 mm,  - length of the rotor body of 12 mm or more but not more than 36 mm,  - shaft length of 52 mm or more but not more than 82 mm</w:t>
            </w:r>
          </w:p>
          <w:p w14:paraId="59107B67" w14:textId="77777777" w:rsidR="00E546F5" w:rsidRDefault="00951CE2">
            <w:pPr>
              <w:pStyle w:val="Tier5Bullet"/>
            </w:pPr>
            <w:r>
              <w:tab/>
            </w:r>
            <w:r>
              <w:tab/>
            </w:r>
            <w:r>
              <w:tab/>
            </w:r>
            <w:r>
              <w:tab/>
              <w:t>-</w:t>
            </w:r>
            <w:r>
              <w:tab/>
              <w:t xml:space="preserve">for incorporation in ships, boats or other vessels listed in Table 1, for the purposes </w:t>
            </w:r>
            <w:r>
              <w:t>of their construction, repair, maintenance or conversion;</w:t>
            </w:r>
          </w:p>
          <w:p w14:paraId="59107B68" w14:textId="77777777" w:rsidR="00E546F5" w:rsidRDefault="00951CE2">
            <w:pPr>
              <w:pStyle w:val="Tier5Bullet"/>
            </w:pPr>
            <w:r>
              <w:tab/>
            </w:r>
            <w:r>
              <w:tab/>
            </w:r>
            <w:r>
              <w:tab/>
            </w:r>
            <w:r>
              <w:tab/>
              <w:t>-</w:t>
            </w:r>
            <w:r>
              <w:tab/>
              <w:t>for fitting to or equipping such ships, boats or other vessels;</w:t>
            </w:r>
          </w:p>
          <w:p w14:paraId="59107B69" w14:textId="77777777" w:rsidR="00E546F5" w:rsidRDefault="00951CE2">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14:paraId="59107B6A" w14:textId="77777777" w:rsidR="00E546F5" w:rsidRDefault="00951CE2">
            <w:pPr>
              <w:pStyle w:val="Tier5Bullet"/>
            </w:pPr>
            <w:r>
              <w:tab/>
            </w:r>
            <w:r>
              <w:tab/>
            </w:r>
            <w:r>
              <w:tab/>
            </w:r>
            <w:r>
              <w:tab/>
              <w:t>-</w:t>
            </w:r>
            <w:r>
              <w:tab/>
              <w:t>for equipping the above platforms;</w:t>
            </w:r>
          </w:p>
          <w:p w14:paraId="59107B6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6C" w14:textId="77777777" w:rsidR="00E546F5" w:rsidRDefault="00951CE2">
            <w:pPr>
              <w:pStyle w:val="NormalinTable"/>
            </w:pPr>
            <w:r>
              <w:t>0.0%</w:t>
            </w:r>
          </w:p>
        </w:tc>
      </w:tr>
      <w:tr w:rsidR="00E546F5" w14:paraId="59107B7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6E" w14:textId="77777777" w:rsidR="00E546F5" w:rsidRDefault="00951CE2">
            <w:pPr>
              <w:pStyle w:val="NormalinTable"/>
            </w:pPr>
            <w:r>
              <w:t>8503009960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6F" w14:textId="77777777" w:rsidR="00E546F5" w:rsidRDefault="00951CE2">
            <w:pPr>
              <w:pStyle w:val="Tier1"/>
            </w:pPr>
            <w:r>
              <w:t xml:space="preserve">Parts </w:t>
            </w:r>
            <w:r>
              <w:t>suitable for use solely or principally with the machines of heading 8501 or 8502</w:t>
            </w:r>
          </w:p>
          <w:p w14:paraId="59107B70" w14:textId="77777777" w:rsidR="00E546F5" w:rsidRDefault="00951CE2">
            <w:pPr>
              <w:pStyle w:val="Tier2"/>
            </w:pPr>
            <w:r>
              <w:t>-</w:t>
            </w:r>
            <w:r>
              <w:tab/>
              <w:t>Other</w:t>
            </w:r>
          </w:p>
          <w:p w14:paraId="59107B71" w14:textId="77777777" w:rsidR="00E546F5" w:rsidRDefault="00951CE2">
            <w:pPr>
              <w:pStyle w:val="Tier3"/>
            </w:pPr>
            <w:r>
              <w:t>-</w:t>
            </w:r>
            <w:r>
              <w:tab/>
              <w:t>-</w:t>
            </w:r>
            <w:r>
              <w:tab/>
              <w:t>Other</w:t>
            </w:r>
          </w:p>
          <w:p w14:paraId="59107B72" w14:textId="77777777" w:rsidR="00E546F5" w:rsidRDefault="00951CE2">
            <w:pPr>
              <w:pStyle w:val="Tier4"/>
            </w:pPr>
            <w:r>
              <w:t>-</w:t>
            </w:r>
            <w:r>
              <w:tab/>
              <w:t>-</w:t>
            </w:r>
            <w:r>
              <w:tab/>
              <w:t>-</w:t>
            </w:r>
            <w:r>
              <w:tab/>
              <w:t>Other</w:t>
            </w:r>
          </w:p>
          <w:p w14:paraId="59107B73" w14:textId="77777777" w:rsidR="00E546F5" w:rsidRDefault="00951CE2">
            <w:pPr>
              <w:pStyle w:val="Tier5"/>
            </w:pPr>
            <w:r>
              <w:t>-</w:t>
            </w:r>
            <w:r>
              <w:tab/>
              <w:t>-</w:t>
            </w:r>
            <w:r>
              <w:tab/>
              <w:t>-</w:t>
            </w:r>
            <w:r>
              <w:tab/>
              <w:t>-</w:t>
            </w:r>
            <w:r>
              <w:tab/>
              <w:t>Engine cover for electronic belt drive steering system ​​of galvanised steel with a thickness of not more than 2.5 mm (± 0.25 mm)</w:t>
            </w:r>
          </w:p>
          <w:p w14:paraId="59107B74" w14:textId="77777777" w:rsidR="00E546F5" w:rsidRDefault="00951CE2">
            <w:pPr>
              <w:pStyle w:val="Tier5Bullet"/>
            </w:pPr>
            <w:r>
              <w:tab/>
            </w:r>
            <w:r>
              <w:tab/>
            </w:r>
            <w:r>
              <w:tab/>
            </w:r>
            <w:r>
              <w:tab/>
              <w:t>-</w:t>
            </w:r>
            <w:r>
              <w:tab/>
              <w:t>f</w:t>
            </w:r>
            <w:r>
              <w:t>or incorporation in ships, boats or other vessels listed in Table 1, for the purposes of their construction, repair, maintenance or conversion;</w:t>
            </w:r>
          </w:p>
          <w:p w14:paraId="59107B75" w14:textId="77777777" w:rsidR="00E546F5" w:rsidRDefault="00951CE2">
            <w:pPr>
              <w:pStyle w:val="Tier5Bullet"/>
            </w:pPr>
            <w:r>
              <w:tab/>
            </w:r>
            <w:r>
              <w:tab/>
            </w:r>
            <w:r>
              <w:tab/>
            </w:r>
            <w:r>
              <w:tab/>
              <w:t>-</w:t>
            </w:r>
            <w:r>
              <w:tab/>
              <w:t>for fitting to or equipping such ships, boats or other vessels;</w:t>
            </w:r>
          </w:p>
          <w:p w14:paraId="59107B76" w14:textId="77777777" w:rsidR="00E546F5" w:rsidRDefault="00951CE2">
            <w:pPr>
              <w:pStyle w:val="Tier5Bullet"/>
            </w:pP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14:paraId="59107B77" w14:textId="77777777" w:rsidR="00E546F5" w:rsidRDefault="00951CE2">
            <w:pPr>
              <w:pStyle w:val="Tier5Bullet"/>
            </w:pPr>
            <w:r>
              <w:tab/>
            </w:r>
            <w:r>
              <w:tab/>
            </w:r>
            <w:r>
              <w:tab/>
            </w:r>
            <w:r>
              <w:tab/>
              <w:t>-</w:t>
            </w:r>
            <w:r>
              <w:tab/>
              <w:t>for equipping the above platforms;</w:t>
            </w:r>
          </w:p>
          <w:p w14:paraId="59107B78" w14:textId="77777777" w:rsidR="00E546F5" w:rsidRDefault="00951CE2">
            <w:pPr>
              <w:pStyle w:val="Tier5Bullet"/>
            </w:pPr>
            <w:r>
              <w:tab/>
            </w:r>
            <w:r>
              <w:tab/>
            </w:r>
            <w:r>
              <w:tab/>
            </w:r>
            <w:r>
              <w:tab/>
              <w:t>-</w:t>
            </w:r>
            <w:r>
              <w:tab/>
              <w:t>for linking these d</w:t>
            </w:r>
            <w:r>
              <w:t>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79" w14:textId="77777777" w:rsidR="00E546F5" w:rsidRDefault="00951CE2">
            <w:pPr>
              <w:pStyle w:val="NormalinTable"/>
            </w:pPr>
            <w:r>
              <w:t>0.0%</w:t>
            </w:r>
          </w:p>
        </w:tc>
      </w:tr>
      <w:tr w:rsidR="00E546F5" w14:paraId="59107B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7B" w14:textId="77777777" w:rsidR="00E546F5" w:rsidRDefault="00951CE2">
            <w:pPr>
              <w:pStyle w:val="NormalinTable"/>
            </w:pPr>
            <w:r>
              <w:t>8503009970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7C" w14:textId="77777777" w:rsidR="00E546F5" w:rsidRDefault="00951CE2">
            <w:pPr>
              <w:pStyle w:val="Tier1"/>
            </w:pPr>
            <w:r>
              <w:t>Parts suitable for use solely or principally with the machines of heading 8501 or 8502</w:t>
            </w:r>
          </w:p>
          <w:p w14:paraId="59107B7D" w14:textId="77777777" w:rsidR="00E546F5" w:rsidRDefault="00951CE2">
            <w:pPr>
              <w:pStyle w:val="Tier2"/>
            </w:pPr>
            <w:r>
              <w:t>-</w:t>
            </w:r>
            <w:r>
              <w:tab/>
              <w:t>Other</w:t>
            </w:r>
          </w:p>
          <w:p w14:paraId="59107B7E" w14:textId="77777777" w:rsidR="00E546F5" w:rsidRDefault="00951CE2">
            <w:pPr>
              <w:pStyle w:val="Tier3"/>
            </w:pPr>
            <w:r>
              <w:t>-</w:t>
            </w:r>
            <w:r>
              <w:tab/>
              <w:t>-</w:t>
            </w:r>
            <w:r>
              <w:tab/>
              <w:t>Other</w:t>
            </w:r>
          </w:p>
          <w:p w14:paraId="59107B7F" w14:textId="77777777" w:rsidR="00E546F5" w:rsidRDefault="00951CE2">
            <w:pPr>
              <w:pStyle w:val="Tier4"/>
            </w:pPr>
            <w:r>
              <w:t>-</w:t>
            </w:r>
            <w:r>
              <w:tab/>
              <w:t>-</w:t>
            </w:r>
            <w:r>
              <w:tab/>
              <w:t>-</w:t>
            </w:r>
            <w:r>
              <w:tab/>
              <w:t>Other</w:t>
            </w:r>
          </w:p>
          <w:p w14:paraId="59107B80" w14:textId="77777777" w:rsidR="00E546F5" w:rsidRDefault="00951CE2">
            <w:pPr>
              <w:pStyle w:val="Tier5"/>
            </w:pPr>
            <w:r>
              <w:t>-</w:t>
            </w:r>
            <w:r>
              <w:tab/>
              <w:t>-</w:t>
            </w:r>
            <w:r>
              <w:tab/>
              <w:t>-</w:t>
            </w:r>
            <w:r>
              <w:tab/>
              <w:t>-</w:t>
            </w:r>
            <w:r>
              <w:tab/>
              <w:t xml:space="preserve">Keypads of silicone or plastic, - whether or not with parts of </w:t>
            </w:r>
            <w:r>
              <w:t>metal, plastic, glass fibre reinforced epoxide resin or wood, - whether or not printed or surface treated, - whether or not with electrical conducting elements - whether or not with keypads foil glued on the keyboard - whether or not with protective foil -</w:t>
            </w:r>
            <w:r>
              <w:t xml:space="preserve"> single or multilayer</w:t>
            </w:r>
          </w:p>
          <w:p w14:paraId="59107B8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B82" w14:textId="77777777" w:rsidR="00E546F5" w:rsidRDefault="00951CE2">
            <w:pPr>
              <w:pStyle w:val="Tier5Bullet"/>
            </w:pPr>
            <w:r>
              <w:tab/>
            </w:r>
            <w:r>
              <w:tab/>
            </w:r>
            <w:r>
              <w:tab/>
            </w:r>
            <w:r>
              <w:tab/>
              <w:t>-</w:t>
            </w:r>
            <w:r>
              <w:tab/>
              <w:t>for fitting to or equipping such ships, boats or other vessels;</w:t>
            </w:r>
          </w:p>
          <w:p w14:paraId="59107B83"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B84" w14:textId="77777777" w:rsidR="00E546F5" w:rsidRDefault="00951CE2">
            <w:pPr>
              <w:pStyle w:val="Tier5Bullet"/>
            </w:pPr>
            <w:r>
              <w:tab/>
            </w:r>
            <w:r>
              <w:tab/>
            </w:r>
            <w:r>
              <w:tab/>
            </w:r>
            <w:r>
              <w:tab/>
              <w:t>-</w:t>
            </w:r>
            <w:r>
              <w:tab/>
              <w:t>for equipping the above plat</w:t>
            </w:r>
            <w:r>
              <w:t>forms;</w:t>
            </w:r>
          </w:p>
          <w:p w14:paraId="59107B8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86" w14:textId="77777777" w:rsidR="00E546F5" w:rsidRDefault="00951CE2">
            <w:pPr>
              <w:pStyle w:val="NormalinTable"/>
            </w:pPr>
            <w:r>
              <w:t>0.0%</w:t>
            </w:r>
          </w:p>
        </w:tc>
      </w:tr>
      <w:tr w:rsidR="00E546F5" w14:paraId="59107B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88" w14:textId="77777777" w:rsidR="00E546F5" w:rsidRDefault="00951CE2">
            <w:pPr>
              <w:pStyle w:val="NormalinTable"/>
            </w:pPr>
            <w:r>
              <w:t>8503009999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89" w14:textId="77777777" w:rsidR="00E546F5" w:rsidRDefault="00951CE2">
            <w:pPr>
              <w:pStyle w:val="Tier1"/>
            </w:pPr>
            <w:r>
              <w:t>Parts suitable for use solely or principally with the machines of heading 8501 or 8502</w:t>
            </w:r>
          </w:p>
          <w:p w14:paraId="59107B8A" w14:textId="77777777" w:rsidR="00E546F5" w:rsidRDefault="00951CE2">
            <w:pPr>
              <w:pStyle w:val="Tier2"/>
            </w:pPr>
            <w:r>
              <w:t>-</w:t>
            </w:r>
            <w:r>
              <w:tab/>
              <w:t>Other</w:t>
            </w:r>
          </w:p>
          <w:p w14:paraId="59107B8B" w14:textId="77777777" w:rsidR="00E546F5" w:rsidRDefault="00951CE2">
            <w:pPr>
              <w:pStyle w:val="Tier3"/>
            </w:pPr>
            <w:r>
              <w:t>-</w:t>
            </w:r>
            <w:r>
              <w:tab/>
              <w:t>-</w:t>
            </w:r>
            <w:r>
              <w:tab/>
              <w:t>Other</w:t>
            </w:r>
          </w:p>
          <w:p w14:paraId="59107B8C" w14:textId="77777777" w:rsidR="00E546F5" w:rsidRDefault="00951CE2">
            <w:pPr>
              <w:pStyle w:val="Tier4"/>
            </w:pPr>
            <w:r>
              <w:t>-</w:t>
            </w:r>
            <w:r>
              <w:tab/>
              <w:t>-</w:t>
            </w:r>
            <w:r>
              <w:tab/>
              <w:t>-</w:t>
            </w:r>
            <w:r>
              <w:tab/>
              <w:t>Other</w:t>
            </w:r>
          </w:p>
          <w:p w14:paraId="59107B8D" w14:textId="77777777" w:rsidR="00E546F5" w:rsidRDefault="00951CE2">
            <w:pPr>
              <w:pStyle w:val="Tier5"/>
            </w:pPr>
            <w:r>
              <w:t>-</w:t>
            </w:r>
            <w:r>
              <w:tab/>
              <w:t>-</w:t>
            </w:r>
            <w:r>
              <w:tab/>
              <w:t>-</w:t>
            </w:r>
            <w:r>
              <w:tab/>
              <w:t>-</w:t>
            </w:r>
            <w:r>
              <w:tab/>
              <w:t>Other</w:t>
            </w:r>
          </w:p>
          <w:p w14:paraId="59107B8E"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7B8F" w14:textId="77777777" w:rsidR="00E546F5" w:rsidRDefault="00951CE2">
            <w:pPr>
              <w:pStyle w:val="Tier5Bullet"/>
            </w:pPr>
            <w:r>
              <w:tab/>
            </w:r>
            <w:r>
              <w:tab/>
            </w:r>
            <w:r>
              <w:tab/>
            </w:r>
            <w:r>
              <w:tab/>
              <w:t>-</w:t>
            </w:r>
            <w:r>
              <w:tab/>
              <w:t>for fitting to or equipping such ships, boats or other vessels;</w:t>
            </w:r>
          </w:p>
          <w:p w14:paraId="59107B90"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B91" w14:textId="77777777" w:rsidR="00E546F5" w:rsidRDefault="00951CE2">
            <w:pPr>
              <w:pStyle w:val="Tier5Bullet"/>
            </w:pPr>
            <w:r>
              <w:tab/>
            </w:r>
            <w:r>
              <w:tab/>
            </w:r>
            <w:r>
              <w:tab/>
            </w:r>
            <w:r>
              <w:tab/>
              <w:t>-</w:t>
            </w:r>
            <w:r>
              <w:tab/>
              <w:t>for equipping the above platforms;</w:t>
            </w:r>
          </w:p>
          <w:p w14:paraId="59107B92"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93" w14:textId="77777777" w:rsidR="00E546F5" w:rsidRDefault="00951CE2">
            <w:pPr>
              <w:pStyle w:val="NormalinTable"/>
            </w:pPr>
            <w:r>
              <w:t>0.0%</w:t>
            </w:r>
          </w:p>
        </w:tc>
      </w:tr>
      <w:tr w:rsidR="00E546F5" w14:paraId="59107B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95" w14:textId="77777777" w:rsidR="00E546F5" w:rsidRDefault="00951CE2">
            <w:pPr>
              <w:pStyle w:val="NormalinTable"/>
            </w:pPr>
            <w:r>
              <w:t>8504102090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96" w14:textId="77777777" w:rsidR="00E546F5" w:rsidRDefault="00951CE2">
            <w:pPr>
              <w:pStyle w:val="Tier1"/>
            </w:pPr>
            <w:r>
              <w:t>Electrical transformers, static converters (for example, rectifiers) and inductors</w:t>
            </w:r>
          </w:p>
          <w:p w14:paraId="59107B97" w14:textId="77777777" w:rsidR="00E546F5" w:rsidRDefault="00951CE2">
            <w:pPr>
              <w:pStyle w:val="Tier2"/>
            </w:pPr>
            <w:r>
              <w:t>-</w:t>
            </w:r>
            <w:r>
              <w:tab/>
              <w:t>Ballasts for discharge lamps or tubes</w:t>
            </w:r>
          </w:p>
          <w:p w14:paraId="59107B98" w14:textId="77777777" w:rsidR="00E546F5" w:rsidRDefault="00951CE2">
            <w:pPr>
              <w:pStyle w:val="Tier3"/>
            </w:pPr>
            <w:r>
              <w:t>-</w:t>
            </w:r>
            <w:r>
              <w:tab/>
              <w:t>-</w:t>
            </w:r>
            <w:r>
              <w:tab/>
              <w:t xml:space="preserve">Inductors, whether or not connected with a </w:t>
            </w:r>
            <w:r>
              <w:t>capacitor</w:t>
            </w:r>
          </w:p>
          <w:p w14:paraId="59107B99" w14:textId="77777777" w:rsidR="00E546F5" w:rsidRDefault="00951CE2">
            <w:pPr>
              <w:pStyle w:val="Tier4"/>
            </w:pPr>
            <w:r>
              <w:t>-</w:t>
            </w:r>
            <w:r>
              <w:tab/>
              <w:t>-</w:t>
            </w:r>
            <w:r>
              <w:tab/>
              <w:t>-</w:t>
            </w:r>
            <w:r>
              <w:tab/>
              <w:t>Other</w:t>
            </w:r>
          </w:p>
          <w:p w14:paraId="59107B9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B9B" w14:textId="77777777" w:rsidR="00E546F5" w:rsidRDefault="00951CE2">
            <w:pPr>
              <w:pStyle w:val="Tier4Bullet"/>
            </w:pPr>
            <w:r>
              <w:tab/>
            </w:r>
            <w:r>
              <w:tab/>
            </w:r>
            <w:r>
              <w:tab/>
              <w:t>-</w:t>
            </w:r>
            <w:r>
              <w:tab/>
              <w:t>for fitting to or equipping such ships, boats or other vessels;</w:t>
            </w:r>
          </w:p>
          <w:p w14:paraId="59107B9C" w14:textId="77777777" w:rsidR="00E546F5" w:rsidRDefault="00951CE2">
            <w:pPr>
              <w:pStyle w:val="Tier4Bullet"/>
            </w:pP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14:paraId="59107B9D" w14:textId="77777777" w:rsidR="00E546F5" w:rsidRDefault="00951CE2">
            <w:pPr>
              <w:pStyle w:val="Tier4Bullet"/>
            </w:pPr>
            <w:r>
              <w:tab/>
            </w:r>
            <w:r>
              <w:tab/>
            </w:r>
            <w:r>
              <w:tab/>
              <w:t>-</w:t>
            </w:r>
            <w:r>
              <w:tab/>
              <w:t>for equipping the above platforms;</w:t>
            </w:r>
          </w:p>
          <w:p w14:paraId="59107B9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9F" w14:textId="77777777" w:rsidR="00E546F5" w:rsidRDefault="00951CE2">
            <w:pPr>
              <w:pStyle w:val="NormalinTable"/>
            </w:pPr>
            <w:r>
              <w:t>0.0%</w:t>
            </w:r>
          </w:p>
        </w:tc>
      </w:tr>
      <w:tr w:rsidR="00E546F5" w14:paraId="59107B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A1" w14:textId="77777777" w:rsidR="00E546F5" w:rsidRDefault="00951CE2">
            <w:pPr>
              <w:pStyle w:val="NormalinTable"/>
            </w:pPr>
            <w:r>
              <w:t>8504108090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A2" w14:textId="77777777" w:rsidR="00E546F5" w:rsidRDefault="00951CE2">
            <w:pPr>
              <w:pStyle w:val="Tier1"/>
            </w:pPr>
            <w:r>
              <w:t>Electrical transformers, static converters (for example, rectifiers) and inductors</w:t>
            </w:r>
          </w:p>
          <w:p w14:paraId="59107BA3" w14:textId="77777777" w:rsidR="00E546F5" w:rsidRDefault="00951CE2">
            <w:pPr>
              <w:pStyle w:val="Tier2"/>
            </w:pPr>
            <w:r>
              <w:t>-</w:t>
            </w:r>
            <w:r>
              <w:tab/>
              <w:t>Ballasts for discharge lamps or tubes</w:t>
            </w:r>
          </w:p>
          <w:p w14:paraId="59107BA4" w14:textId="77777777" w:rsidR="00E546F5" w:rsidRDefault="00951CE2">
            <w:pPr>
              <w:pStyle w:val="Tier3"/>
            </w:pPr>
            <w:r>
              <w:t>-</w:t>
            </w:r>
            <w:r>
              <w:tab/>
              <w:t>-</w:t>
            </w:r>
            <w:r>
              <w:tab/>
              <w:t>Other</w:t>
            </w:r>
          </w:p>
          <w:p w14:paraId="59107BA5" w14:textId="77777777" w:rsidR="00E546F5" w:rsidRDefault="00951CE2">
            <w:pPr>
              <w:pStyle w:val="Tier4"/>
            </w:pPr>
            <w:r>
              <w:t>-</w:t>
            </w:r>
            <w:r>
              <w:tab/>
              <w:t>-</w:t>
            </w:r>
            <w:r>
              <w:tab/>
              <w:t>-</w:t>
            </w:r>
            <w:r>
              <w:tab/>
              <w:t>Other</w:t>
            </w:r>
          </w:p>
          <w:p w14:paraId="59107BA6"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BA7" w14:textId="77777777" w:rsidR="00E546F5" w:rsidRDefault="00951CE2">
            <w:pPr>
              <w:pStyle w:val="Tier4Bullet"/>
            </w:pPr>
            <w:r>
              <w:tab/>
            </w:r>
            <w:r>
              <w:tab/>
            </w:r>
            <w:r>
              <w:tab/>
              <w:t>-</w:t>
            </w:r>
            <w:r>
              <w:tab/>
              <w:t>for fitting to or equipping such ships, boats or other vessels;</w:t>
            </w:r>
          </w:p>
          <w:p w14:paraId="59107BA8"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BA9" w14:textId="77777777" w:rsidR="00E546F5" w:rsidRDefault="00951CE2">
            <w:pPr>
              <w:pStyle w:val="Tier4Bullet"/>
            </w:pPr>
            <w:r>
              <w:tab/>
            </w:r>
            <w:r>
              <w:tab/>
            </w:r>
            <w:r>
              <w:tab/>
              <w:t>-</w:t>
            </w:r>
            <w:r>
              <w:tab/>
              <w:t>for equipping the above platforms;</w:t>
            </w:r>
          </w:p>
          <w:p w14:paraId="59107BAA"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AB" w14:textId="77777777" w:rsidR="00E546F5" w:rsidRDefault="00951CE2">
            <w:pPr>
              <w:pStyle w:val="NormalinTable"/>
            </w:pPr>
            <w:r>
              <w:t>0.0%</w:t>
            </w:r>
          </w:p>
        </w:tc>
      </w:tr>
      <w:tr w:rsidR="00E546F5" w14:paraId="59107B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AD" w14:textId="77777777" w:rsidR="00E546F5" w:rsidRDefault="00951CE2">
            <w:pPr>
              <w:pStyle w:val="NormalinTable"/>
            </w:pPr>
            <w:r>
              <w:t>8504210000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AE" w14:textId="77777777" w:rsidR="00E546F5" w:rsidRDefault="00951CE2">
            <w:pPr>
              <w:pStyle w:val="Tier1"/>
            </w:pPr>
            <w:r>
              <w:t>Electrical transformers, static converters (for example, rectifiers) and inductors</w:t>
            </w:r>
          </w:p>
          <w:p w14:paraId="59107BAF" w14:textId="77777777" w:rsidR="00E546F5" w:rsidRDefault="00951CE2">
            <w:pPr>
              <w:pStyle w:val="Tier2"/>
            </w:pPr>
            <w:r>
              <w:t>-</w:t>
            </w:r>
            <w:r>
              <w:tab/>
              <w:t>Liquid dielectric transformers</w:t>
            </w:r>
          </w:p>
          <w:p w14:paraId="59107BB0" w14:textId="77777777" w:rsidR="00E546F5" w:rsidRDefault="00951CE2">
            <w:pPr>
              <w:pStyle w:val="Tier3"/>
            </w:pPr>
            <w:r>
              <w:t>-</w:t>
            </w:r>
            <w:r>
              <w:tab/>
              <w:t>-</w:t>
            </w:r>
            <w:r>
              <w:tab/>
              <w:t>Having a power handling capacity not exceeding 650 kVA</w:t>
            </w:r>
          </w:p>
          <w:p w14:paraId="59107BB1" w14:textId="77777777" w:rsidR="00E546F5" w:rsidRDefault="00951CE2">
            <w:pPr>
              <w:pStyle w:val="Tier3Bullet"/>
            </w:pPr>
            <w:r>
              <w:tab/>
            </w:r>
            <w:r>
              <w:tab/>
              <w:t>-</w:t>
            </w:r>
            <w:r>
              <w:tab/>
              <w:t>for incorpo</w:t>
            </w:r>
            <w:r>
              <w:t>ration in ships, boats or other vessels listed in Table 1, for the purposes of their construction, repair, maintenance or conversion;</w:t>
            </w:r>
          </w:p>
          <w:p w14:paraId="59107BB2" w14:textId="77777777" w:rsidR="00E546F5" w:rsidRDefault="00951CE2">
            <w:pPr>
              <w:pStyle w:val="Tier3Bullet"/>
            </w:pPr>
            <w:r>
              <w:tab/>
            </w:r>
            <w:r>
              <w:tab/>
              <w:t>-</w:t>
            </w:r>
            <w:r>
              <w:tab/>
              <w:t>for fitting to or equipping such ships, boats or other vessels;</w:t>
            </w:r>
          </w:p>
          <w:p w14:paraId="59107BB3"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BB4" w14:textId="77777777" w:rsidR="00E546F5" w:rsidRDefault="00951CE2">
            <w:pPr>
              <w:pStyle w:val="Tier3Bullet"/>
            </w:pPr>
            <w:r>
              <w:tab/>
            </w:r>
            <w:r>
              <w:tab/>
              <w:t>-</w:t>
            </w:r>
            <w:r>
              <w:tab/>
              <w:t>for equipping the above platforms;</w:t>
            </w:r>
          </w:p>
          <w:p w14:paraId="59107BB5"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B6" w14:textId="77777777" w:rsidR="00E546F5" w:rsidRDefault="00951CE2">
            <w:pPr>
              <w:pStyle w:val="NormalinTable"/>
            </w:pPr>
            <w:r>
              <w:t>0.0%</w:t>
            </w:r>
          </w:p>
        </w:tc>
      </w:tr>
      <w:tr w:rsidR="00E546F5" w14:paraId="59107B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B8" w14:textId="77777777" w:rsidR="00E546F5" w:rsidRDefault="00951CE2">
            <w:pPr>
              <w:pStyle w:val="NormalinTable"/>
            </w:pPr>
            <w:r>
              <w:t>8504220000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B9" w14:textId="77777777" w:rsidR="00E546F5" w:rsidRDefault="00951CE2">
            <w:pPr>
              <w:pStyle w:val="Tier1"/>
            </w:pPr>
            <w:r>
              <w:t>Electrical transformers, static converters (for example, rectifiers) and inductors</w:t>
            </w:r>
          </w:p>
          <w:p w14:paraId="59107BBA" w14:textId="77777777" w:rsidR="00E546F5" w:rsidRDefault="00951CE2">
            <w:pPr>
              <w:pStyle w:val="Tier2"/>
            </w:pPr>
            <w:r>
              <w:t>-</w:t>
            </w:r>
            <w:r>
              <w:tab/>
              <w:t>Liquid dielectric transformers</w:t>
            </w:r>
          </w:p>
          <w:p w14:paraId="59107BBB" w14:textId="77777777" w:rsidR="00E546F5" w:rsidRDefault="00951CE2">
            <w:pPr>
              <w:pStyle w:val="Tier3"/>
            </w:pPr>
            <w:r>
              <w:t>-</w:t>
            </w:r>
            <w:r>
              <w:tab/>
              <w:t>-</w:t>
            </w:r>
            <w:r>
              <w:tab/>
              <w:t>Having a power handling capacity exceeding 650 kVA but not exceeding 10 000 kVA</w:t>
            </w:r>
          </w:p>
          <w:p w14:paraId="59107BB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BBD" w14:textId="77777777" w:rsidR="00E546F5" w:rsidRDefault="00951CE2">
            <w:pPr>
              <w:pStyle w:val="Tier3Bullet"/>
            </w:pPr>
            <w:r>
              <w:tab/>
            </w:r>
            <w:r>
              <w:tab/>
              <w:t>-</w:t>
            </w:r>
            <w:r>
              <w:tab/>
              <w:t>for fitting to or equipping such ships, boats or other vessels;</w:t>
            </w:r>
          </w:p>
          <w:p w14:paraId="59107BBE" w14:textId="77777777" w:rsidR="00E546F5" w:rsidRDefault="00951CE2">
            <w:pPr>
              <w:pStyle w:val="Tier3Bullet"/>
            </w:pPr>
            <w:r>
              <w:tab/>
            </w: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14:paraId="59107BBF" w14:textId="77777777" w:rsidR="00E546F5" w:rsidRDefault="00951CE2">
            <w:pPr>
              <w:pStyle w:val="Tier3Bullet"/>
            </w:pPr>
            <w:r>
              <w:tab/>
            </w:r>
            <w:r>
              <w:tab/>
              <w:t>-</w:t>
            </w:r>
            <w:r>
              <w:tab/>
              <w:t>for equipping the above platforms;</w:t>
            </w:r>
          </w:p>
          <w:p w14:paraId="59107BC0" w14:textId="77777777" w:rsidR="00E546F5" w:rsidRDefault="00951CE2">
            <w:pPr>
              <w:pStyle w:val="Tier3Bullet"/>
            </w:pPr>
            <w:r>
              <w:tab/>
            </w:r>
            <w:r>
              <w:tab/>
              <w:t>-</w:t>
            </w:r>
            <w:r>
              <w:tab/>
              <w:t>for linking these drillin</w:t>
            </w:r>
            <w:r>
              <w:t>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C1" w14:textId="77777777" w:rsidR="00E546F5" w:rsidRDefault="00951CE2">
            <w:pPr>
              <w:pStyle w:val="NormalinTable"/>
            </w:pPr>
            <w:r>
              <w:t>0.0%</w:t>
            </w:r>
          </w:p>
        </w:tc>
      </w:tr>
      <w:tr w:rsidR="00E546F5" w14:paraId="59107B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C3" w14:textId="77777777" w:rsidR="00E546F5" w:rsidRDefault="00951CE2">
            <w:pPr>
              <w:pStyle w:val="NormalinTable"/>
            </w:pPr>
            <w:r>
              <w:t>8504230000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C4" w14:textId="77777777" w:rsidR="00E546F5" w:rsidRDefault="00951CE2">
            <w:pPr>
              <w:pStyle w:val="Tier1"/>
            </w:pPr>
            <w:r>
              <w:t>Electrical transformers, static converters (for example, rectifiers) and inductors</w:t>
            </w:r>
          </w:p>
          <w:p w14:paraId="59107BC5" w14:textId="77777777" w:rsidR="00E546F5" w:rsidRDefault="00951CE2">
            <w:pPr>
              <w:pStyle w:val="Tier2"/>
            </w:pPr>
            <w:r>
              <w:t>-</w:t>
            </w:r>
            <w:r>
              <w:tab/>
              <w:t>Liquid dielectric transformers</w:t>
            </w:r>
          </w:p>
          <w:p w14:paraId="59107BC6" w14:textId="77777777" w:rsidR="00E546F5" w:rsidRDefault="00951CE2">
            <w:pPr>
              <w:pStyle w:val="Tier3"/>
            </w:pPr>
            <w:r>
              <w:t>-</w:t>
            </w:r>
            <w:r>
              <w:tab/>
              <w:t>-</w:t>
            </w:r>
            <w:r>
              <w:tab/>
              <w:t>Having a power handling capacity exceeding 10 000 kVA</w:t>
            </w:r>
          </w:p>
          <w:p w14:paraId="59107BC7"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7BC8" w14:textId="77777777" w:rsidR="00E546F5" w:rsidRDefault="00951CE2">
            <w:pPr>
              <w:pStyle w:val="Tier3Bullet"/>
            </w:pPr>
            <w:r>
              <w:tab/>
            </w:r>
            <w:r>
              <w:tab/>
              <w:t>-</w:t>
            </w:r>
            <w:r>
              <w:tab/>
              <w:t>for fitting to or equipping such ships, boats or other vessels;</w:t>
            </w:r>
          </w:p>
          <w:p w14:paraId="59107BC9"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7BCA" w14:textId="77777777" w:rsidR="00E546F5" w:rsidRDefault="00951CE2">
            <w:pPr>
              <w:pStyle w:val="Tier3Bullet"/>
            </w:pPr>
            <w:r>
              <w:tab/>
            </w:r>
            <w:r>
              <w:tab/>
              <w:t>-</w:t>
            </w:r>
            <w:r>
              <w:tab/>
              <w:t>for equipping the above platforms;</w:t>
            </w:r>
          </w:p>
          <w:p w14:paraId="59107BCB"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CC" w14:textId="77777777" w:rsidR="00E546F5" w:rsidRDefault="00951CE2">
            <w:pPr>
              <w:pStyle w:val="NormalinTable"/>
            </w:pPr>
            <w:r>
              <w:t>0.0%</w:t>
            </w:r>
          </w:p>
        </w:tc>
      </w:tr>
      <w:tr w:rsidR="00E546F5" w14:paraId="59107B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CE" w14:textId="77777777" w:rsidR="00E546F5" w:rsidRDefault="00951CE2">
            <w:pPr>
              <w:pStyle w:val="NormalinTable"/>
            </w:pPr>
            <w:r>
              <w:t>8504312190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CF" w14:textId="77777777" w:rsidR="00E546F5" w:rsidRDefault="00951CE2">
            <w:pPr>
              <w:pStyle w:val="Tier1"/>
            </w:pPr>
            <w:r>
              <w:t>Electrical transformers, static converters (for example, rectifiers) and inductors</w:t>
            </w:r>
          </w:p>
          <w:p w14:paraId="59107BD0" w14:textId="77777777" w:rsidR="00E546F5" w:rsidRDefault="00951CE2">
            <w:pPr>
              <w:pStyle w:val="Tier2"/>
            </w:pPr>
            <w:r>
              <w:t>-</w:t>
            </w:r>
            <w:r>
              <w:tab/>
              <w:t>Other transformers</w:t>
            </w:r>
          </w:p>
          <w:p w14:paraId="59107BD1" w14:textId="77777777" w:rsidR="00E546F5" w:rsidRDefault="00951CE2">
            <w:pPr>
              <w:pStyle w:val="Tier3"/>
            </w:pPr>
            <w:r>
              <w:t>-</w:t>
            </w:r>
            <w:r>
              <w:tab/>
              <w:t>-</w:t>
            </w:r>
            <w:r>
              <w:tab/>
              <w:t>Having a power handling capacity not exceeding 1 kVA</w:t>
            </w:r>
          </w:p>
          <w:p w14:paraId="59107BD2" w14:textId="77777777" w:rsidR="00E546F5" w:rsidRDefault="00951CE2">
            <w:pPr>
              <w:pStyle w:val="Tier4"/>
            </w:pPr>
            <w:r>
              <w:t>-</w:t>
            </w:r>
            <w:r>
              <w:tab/>
              <w:t>-</w:t>
            </w:r>
            <w:r>
              <w:tab/>
              <w:t>-</w:t>
            </w:r>
            <w:r>
              <w:tab/>
              <w:t>Measuring transformers</w:t>
            </w:r>
          </w:p>
          <w:p w14:paraId="59107BD3" w14:textId="77777777" w:rsidR="00E546F5" w:rsidRDefault="00951CE2">
            <w:pPr>
              <w:pStyle w:val="Tier5"/>
            </w:pPr>
            <w:r>
              <w:t>-</w:t>
            </w:r>
            <w:r>
              <w:tab/>
              <w:t>-</w:t>
            </w:r>
            <w:r>
              <w:tab/>
              <w:t>-</w:t>
            </w:r>
            <w:r>
              <w:tab/>
              <w:t>-</w:t>
            </w:r>
            <w:r>
              <w:tab/>
            </w:r>
            <w:r>
              <w:t>For voltage measurement</w:t>
            </w:r>
          </w:p>
          <w:p w14:paraId="59107BD4" w14:textId="77777777" w:rsidR="00E546F5" w:rsidRDefault="00951CE2">
            <w:pPr>
              <w:pStyle w:val="Tier6"/>
            </w:pPr>
            <w:r>
              <w:t>-</w:t>
            </w:r>
            <w:r>
              <w:tab/>
              <w:t>-</w:t>
            </w:r>
            <w:r>
              <w:tab/>
              <w:t>-</w:t>
            </w:r>
            <w:r>
              <w:tab/>
              <w:t>-</w:t>
            </w:r>
            <w:r>
              <w:tab/>
              <w:t>-</w:t>
            </w:r>
            <w:r>
              <w:tab/>
              <w:t>Other</w:t>
            </w:r>
          </w:p>
          <w:p w14:paraId="59107BD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BD6" w14:textId="77777777" w:rsidR="00E546F5" w:rsidRDefault="00951CE2">
            <w:pPr>
              <w:pStyle w:val="Tier6Bullet"/>
            </w:pPr>
            <w:r>
              <w:tab/>
            </w:r>
            <w:r>
              <w:tab/>
            </w:r>
            <w:r>
              <w:tab/>
            </w:r>
            <w:r>
              <w:tab/>
            </w:r>
            <w:r>
              <w:tab/>
              <w:t>-</w:t>
            </w:r>
            <w:r>
              <w:tab/>
              <w:t>for fitting to or equipping such ships, boats or other ve</w:t>
            </w:r>
            <w:r>
              <w:t>ssels;</w:t>
            </w:r>
          </w:p>
          <w:p w14:paraId="59107BD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BD8" w14:textId="77777777" w:rsidR="00E546F5" w:rsidRDefault="00951CE2">
            <w:pPr>
              <w:pStyle w:val="Tier6Bullet"/>
            </w:pPr>
            <w:r>
              <w:tab/>
            </w:r>
            <w:r>
              <w:tab/>
            </w:r>
            <w:r>
              <w:tab/>
            </w:r>
            <w:r>
              <w:tab/>
            </w:r>
            <w:r>
              <w:tab/>
              <w:t>-</w:t>
            </w:r>
            <w:r>
              <w:tab/>
              <w:t>for equip</w:t>
            </w:r>
            <w:r>
              <w:t>ping the above platforms;</w:t>
            </w:r>
          </w:p>
          <w:p w14:paraId="59107BD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DA" w14:textId="77777777" w:rsidR="00E546F5" w:rsidRDefault="00951CE2">
            <w:pPr>
              <w:pStyle w:val="NormalinTable"/>
            </w:pPr>
            <w:r>
              <w:t>0.0%</w:t>
            </w:r>
          </w:p>
        </w:tc>
      </w:tr>
      <w:tr w:rsidR="00E546F5" w14:paraId="59107B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DC" w14:textId="77777777" w:rsidR="00E546F5" w:rsidRDefault="00951CE2">
            <w:pPr>
              <w:pStyle w:val="NormalinTable"/>
            </w:pPr>
            <w:r>
              <w:t>8504312990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DD" w14:textId="77777777" w:rsidR="00E546F5" w:rsidRDefault="00951CE2">
            <w:pPr>
              <w:pStyle w:val="Tier1"/>
            </w:pPr>
            <w:r>
              <w:t>Electrical transformers, static converters (for example, rectifiers) and inductors</w:t>
            </w:r>
          </w:p>
          <w:p w14:paraId="59107BDE" w14:textId="77777777" w:rsidR="00E546F5" w:rsidRDefault="00951CE2">
            <w:pPr>
              <w:pStyle w:val="Tier2"/>
            </w:pPr>
            <w:r>
              <w:t>-</w:t>
            </w:r>
            <w:r>
              <w:tab/>
              <w:t>Other transformers</w:t>
            </w:r>
          </w:p>
          <w:p w14:paraId="59107BDF" w14:textId="77777777" w:rsidR="00E546F5" w:rsidRDefault="00951CE2">
            <w:pPr>
              <w:pStyle w:val="Tier3"/>
            </w:pPr>
            <w:r>
              <w:t>-</w:t>
            </w:r>
            <w:r>
              <w:tab/>
              <w:t>-</w:t>
            </w:r>
            <w:r>
              <w:tab/>
              <w:t xml:space="preserve">Having a power handling </w:t>
            </w:r>
            <w:r>
              <w:t>capacity not exceeding 1 kVA</w:t>
            </w:r>
          </w:p>
          <w:p w14:paraId="59107BE0" w14:textId="77777777" w:rsidR="00E546F5" w:rsidRDefault="00951CE2">
            <w:pPr>
              <w:pStyle w:val="Tier4"/>
            </w:pPr>
            <w:r>
              <w:t>-</w:t>
            </w:r>
            <w:r>
              <w:tab/>
              <w:t>-</w:t>
            </w:r>
            <w:r>
              <w:tab/>
              <w:t>-</w:t>
            </w:r>
            <w:r>
              <w:tab/>
              <w:t>Measuring transformers</w:t>
            </w:r>
          </w:p>
          <w:p w14:paraId="59107BE1" w14:textId="77777777" w:rsidR="00E546F5" w:rsidRDefault="00951CE2">
            <w:pPr>
              <w:pStyle w:val="Tier5"/>
            </w:pPr>
            <w:r>
              <w:t>-</w:t>
            </w:r>
            <w:r>
              <w:tab/>
              <w:t>-</w:t>
            </w:r>
            <w:r>
              <w:tab/>
              <w:t>-</w:t>
            </w:r>
            <w:r>
              <w:tab/>
              <w:t>-</w:t>
            </w:r>
            <w:r>
              <w:tab/>
              <w:t>Other</w:t>
            </w:r>
          </w:p>
          <w:p w14:paraId="59107BE2" w14:textId="77777777" w:rsidR="00E546F5" w:rsidRDefault="00951CE2">
            <w:pPr>
              <w:pStyle w:val="Tier6"/>
            </w:pPr>
            <w:r>
              <w:t>-</w:t>
            </w:r>
            <w:r>
              <w:tab/>
              <w:t>-</w:t>
            </w:r>
            <w:r>
              <w:tab/>
              <w:t>-</w:t>
            </w:r>
            <w:r>
              <w:tab/>
              <w:t>-</w:t>
            </w:r>
            <w:r>
              <w:tab/>
              <w:t>-</w:t>
            </w:r>
            <w:r>
              <w:tab/>
              <w:t>Other</w:t>
            </w:r>
          </w:p>
          <w:p w14:paraId="59107BE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BE4" w14:textId="77777777" w:rsidR="00E546F5" w:rsidRDefault="00951CE2">
            <w:pPr>
              <w:pStyle w:val="Tier6Bullet"/>
            </w:pPr>
            <w:r>
              <w:tab/>
            </w:r>
            <w:r>
              <w:tab/>
            </w:r>
            <w:r>
              <w:tab/>
            </w:r>
            <w:r>
              <w:tab/>
            </w:r>
            <w:r>
              <w:tab/>
              <w:t>-</w:t>
            </w:r>
            <w:r>
              <w:tab/>
              <w:t xml:space="preserve">for </w:t>
            </w:r>
            <w:r>
              <w:t>fitting to or equipping such ships, boats or other vessels;</w:t>
            </w:r>
          </w:p>
          <w:p w14:paraId="59107BE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7BE6" w14:textId="77777777" w:rsidR="00E546F5" w:rsidRDefault="00951CE2">
            <w:pPr>
              <w:pStyle w:val="Tier6Bullet"/>
            </w:pPr>
            <w:r>
              <w:tab/>
            </w:r>
            <w:r>
              <w:tab/>
            </w:r>
            <w:r>
              <w:tab/>
            </w:r>
            <w:r>
              <w:tab/>
            </w:r>
            <w:r>
              <w:tab/>
              <w:t>-</w:t>
            </w:r>
            <w:r>
              <w:tab/>
              <w:t>for equipping the above platforms;</w:t>
            </w:r>
          </w:p>
          <w:p w14:paraId="59107BE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E8" w14:textId="77777777" w:rsidR="00E546F5" w:rsidRDefault="00951CE2">
            <w:pPr>
              <w:pStyle w:val="NormalinTable"/>
            </w:pPr>
            <w:r>
              <w:t>0.0%</w:t>
            </w:r>
          </w:p>
        </w:tc>
      </w:tr>
      <w:tr w:rsidR="00E546F5" w14:paraId="59107B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EA" w14:textId="77777777" w:rsidR="00E546F5" w:rsidRDefault="00951CE2">
            <w:pPr>
              <w:pStyle w:val="NormalinTable"/>
            </w:pPr>
            <w:r>
              <w:t>8504318015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EB" w14:textId="77777777" w:rsidR="00E546F5" w:rsidRDefault="00951CE2">
            <w:pPr>
              <w:pStyle w:val="Tier1"/>
            </w:pPr>
            <w:r>
              <w:t>Electrical transformers, static converters (for example, rectifiers) and inductors</w:t>
            </w:r>
          </w:p>
          <w:p w14:paraId="59107BEC" w14:textId="77777777" w:rsidR="00E546F5" w:rsidRDefault="00951CE2">
            <w:pPr>
              <w:pStyle w:val="Tier2"/>
            </w:pPr>
            <w:r>
              <w:t>-</w:t>
            </w:r>
            <w:r>
              <w:tab/>
              <w:t>O</w:t>
            </w:r>
            <w:r>
              <w:t>ther transformers</w:t>
            </w:r>
          </w:p>
          <w:p w14:paraId="59107BED" w14:textId="77777777" w:rsidR="00E546F5" w:rsidRDefault="00951CE2">
            <w:pPr>
              <w:pStyle w:val="Tier3"/>
            </w:pPr>
            <w:r>
              <w:t>-</w:t>
            </w:r>
            <w:r>
              <w:tab/>
              <w:t>-</w:t>
            </w:r>
            <w:r>
              <w:tab/>
              <w:t>Having a power handling capacity not exceeding 1 kVA</w:t>
            </w:r>
          </w:p>
          <w:p w14:paraId="59107BEE" w14:textId="77777777" w:rsidR="00E546F5" w:rsidRDefault="00951CE2">
            <w:pPr>
              <w:pStyle w:val="Tier4"/>
            </w:pPr>
            <w:r>
              <w:t>-</w:t>
            </w:r>
            <w:r>
              <w:tab/>
              <w:t>-</w:t>
            </w:r>
            <w:r>
              <w:tab/>
              <w:t>-</w:t>
            </w:r>
            <w:r>
              <w:tab/>
              <w:t>Other</w:t>
            </w:r>
          </w:p>
          <w:p w14:paraId="59107BEF" w14:textId="77777777" w:rsidR="00E546F5" w:rsidRDefault="00951CE2">
            <w:pPr>
              <w:pStyle w:val="Tier5"/>
            </w:pPr>
            <w:r>
              <w:t>-</w:t>
            </w:r>
            <w:r>
              <w:tab/>
              <w:t>-</w:t>
            </w:r>
            <w:r>
              <w:tab/>
              <w:t>-</w:t>
            </w:r>
            <w:r>
              <w:tab/>
              <w:t>-</w:t>
            </w:r>
            <w:r>
              <w:tab/>
              <w:t xml:space="preserve">Electrical Transformer with  - a capacity of 192 Watts or 216 Watts  - dimensions of not more than 27,1 x 26,6 x 18 mm  - an operating temperature range of - </w:t>
            </w:r>
            <w:r>
              <w:t>40 °C or more, but not more than + 125 °C  - three or four inductively coupled copper wire windings and  - 9 connection pins at the bottom</w:t>
            </w:r>
          </w:p>
          <w:p w14:paraId="59107BF0" w14:textId="77777777" w:rsidR="00E546F5" w:rsidRDefault="00951CE2">
            <w:pPr>
              <w:pStyle w:val="Tier5Bullet"/>
            </w:pPr>
            <w:r>
              <w:tab/>
            </w:r>
            <w:r>
              <w:tab/>
            </w:r>
            <w:r>
              <w:tab/>
            </w:r>
            <w:r>
              <w:tab/>
              <w:t>-</w:t>
            </w:r>
            <w:r>
              <w:tab/>
              <w:t>for incorporation in ships, boats or other vessels listed in Table 1, for the purposes of their construction, r</w:t>
            </w:r>
            <w:r>
              <w:t>epair, maintenance or conversion;</w:t>
            </w:r>
          </w:p>
          <w:p w14:paraId="59107BF1" w14:textId="77777777" w:rsidR="00E546F5" w:rsidRDefault="00951CE2">
            <w:pPr>
              <w:pStyle w:val="Tier5Bullet"/>
            </w:pPr>
            <w:r>
              <w:tab/>
            </w:r>
            <w:r>
              <w:tab/>
            </w:r>
            <w:r>
              <w:tab/>
            </w:r>
            <w:r>
              <w:tab/>
              <w:t>-</w:t>
            </w:r>
            <w:r>
              <w:tab/>
              <w:t>for fitting to or equipping such ships, boats or other vessels;</w:t>
            </w:r>
          </w:p>
          <w:p w14:paraId="59107BF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w:t>
            </w:r>
            <w:r>
              <w:t>xed, of subheading ex 8430 49 or floating or submersible of subheading 8905 20;</w:t>
            </w:r>
          </w:p>
          <w:p w14:paraId="59107BF3" w14:textId="77777777" w:rsidR="00E546F5" w:rsidRDefault="00951CE2">
            <w:pPr>
              <w:pStyle w:val="Tier5Bullet"/>
            </w:pPr>
            <w:r>
              <w:tab/>
            </w:r>
            <w:r>
              <w:tab/>
            </w:r>
            <w:r>
              <w:tab/>
            </w:r>
            <w:r>
              <w:tab/>
              <w:t>-</w:t>
            </w:r>
            <w:r>
              <w:tab/>
              <w:t>for equipping the above platforms;</w:t>
            </w:r>
          </w:p>
          <w:p w14:paraId="59107BF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BF5" w14:textId="77777777" w:rsidR="00E546F5" w:rsidRDefault="00951CE2">
            <w:pPr>
              <w:pStyle w:val="NormalinTable"/>
            </w:pPr>
            <w:r>
              <w:t>0.0%</w:t>
            </w:r>
          </w:p>
        </w:tc>
      </w:tr>
      <w:tr w:rsidR="00E546F5" w14:paraId="59107C0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BF7" w14:textId="77777777" w:rsidR="00E546F5" w:rsidRDefault="00951CE2">
            <w:pPr>
              <w:pStyle w:val="NormalinTable"/>
            </w:pPr>
            <w:r>
              <w:t>8504318025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BF8" w14:textId="77777777" w:rsidR="00E546F5" w:rsidRDefault="00951CE2">
            <w:pPr>
              <w:pStyle w:val="Tier1"/>
            </w:pPr>
            <w:r>
              <w:t xml:space="preserve">Electrical transformers, static </w:t>
            </w:r>
            <w:r>
              <w:t>converters (for example, rectifiers) and inductors</w:t>
            </w:r>
          </w:p>
          <w:p w14:paraId="59107BF9" w14:textId="77777777" w:rsidR="00E546F5" w:rsidRDefault="00951CE2">
            <w:pPr>
              <w:pStyle w:val="Tier2"/>
            </w:pPr>
            <w:r>
              <w:t>-</w:t>
            </w:r>
            <w:r>
              <w:tab/>
              <w:t>Other transformers</w:t>
            </w:r>
          </w:p>
          <w:p w14:paraId="59107BFA" w14:textId="77777777" w:rsidR="00E546F5" w:rsidRDefault="00951CE2">
            <w:pPr>
              <w:pStyle w:val="Tier3"/>
            </w:pPr>
            <w:r>
              <w:t>-</w:t>
            </w:r>
            <w:r>
              <w:tab/>
              <w:t>-</w:t>
            </w:r>
            <w:r>
              <w:tab/>
              <w:t>Having a power handling capacity not exceeding 1 kVA</w:t>
            </w:r>
          </w:p>
          <w:p w14:paraId="59107BFB" w14:textId="77777777" w:rsidR="00E546F5" w:rsidRDefault="00951CE2">
            <w:pPr>
              <w:pStyle w:val="Tier4"/>
            </w:pPr>
            <w:r>
              <w:t>-</w:t>
            </w:r>
            <w:r>
              <w:tab/>
              <w:t>-</w:t>
            </w:r>
            <w:r>
              <w:tab/>
              <w:t>-</w:t>
            </w:r>
            <w:r>
              <w:tab/>
              <w:t>Other</w:t>
            </w:r>
          </w:p>
          <w:p w14:paraId="59107BFC" w14:textId="77777777" w:rsidR="00E546F5" w:rsidRDefault="00951CE2">
            <w:pPr>
              <w:pStyle w:val="Tier5"/>
            </w:pPr>
            <w:r>
              <w:t>-</w:t>
            </w:r>
            <w:r>
              <w:tab/>
              <w:t>-</w:t>
            </w:r>
            <w:r>
              <w:tab/>
              <w:t>-</w:t>
            </w:r>
            <w:r>
              <w:tab/>
              <w:t>-</w:t>
            </w:r>
            <w:r>
              <w:tab/>
              <w:t xml:space="preserve">Electrical Transformer with  - a capacity of 432 Watts  - dimensions of not more than 24 mm x 21 mm x19 </w:t>
            </w:r>
            <w:r>
              <w:t>mm  - an operating temperature range of - 20 °C or more, but not more than + 85 °C  - two windings and  - 5 connection pins at the bottom</w:t>
            </w:r>
          </w:p>
          <w:p w14:paraId="59107BFD" w14:textId="77777777" w:rsidR="00E546F5" w:rsidRDefault="00951CE2">
            <w:pPr>
              <w:pStyle w:val="Tier5Bullet"/>
            </w:pPr>
            <w:r>
              <w:tab/>
            </w:r>
            <w:r>
              <w:tab/>
            </w:r>
            <w:r>
              <w:tab/>
            </w:r>
            <w:r>
              <w:tab/>
              <w:t>-</w:t>
            </w:r>
            <w:r>
              <w:tab/>
              <w:t>for incorporation in ships, boats or other vessels listed in Table 1, for the purposes of their construction, re</w:t>
            </w:r>
            <w:r>
              <w:t>pair, maintenance or conversion;</w:t>
            </w:r>
          </w:p>
          <w:p w14:paraId="59107BFE" w14:textId="77777777" w:rsidR="00E546F5" w:rsidRDefault="00951CE2">
            <w:pPr>
              <w:pStyle w:val="Tier5Bullet"/>
            </w:pPr>
            <w:r>
              <w:tab/>
            </w:r>
            <w:r>
              <w:tab/>
            </w:r>
            <w:r>
              <w:tab/>
            </w:r>
            <w:r>
              <w:tab/>
              <w:t>-</w:t>
            </w:r>
            <w:r>
              <w:tab/>
              <w:t>for fitting to or equipping such ships, boats or other vessels;</w:t>
            </w:r>
          </w:p>
          <w:p w14:paraId="59107BFF"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7C00" w14:textId="77777777" w:rsidR="00E546F5" w:rsidRDefault="00951CE2">
            <w:pPr>
              <w:pStyle w:val="Tier5Bullet"/>
            </w:pPr>
            <w:r>
              <w:tab/>
            </w:r>
            <w:r>
              <w:tab/>
            </w:r>
            <w:r>
              <w:tab/>
            </w:r>
            <w:r>
              <w:tab/>
              <w:t>-</w:t>
            </w:r>
            <w:r>
              <w:tab/>
              <w:t>for equipping the above platforms;</w:t>
            </w:r>
          </w:p>
          <w:p w14:paraId="59107C0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02" w14:textId="77777777" w:rsidR="00E546F5" w:rsidRDefault="00951CE2">
            <w:pPr>
              <w:pStyle w:val="NormalinTable"/>
            </w:pPr>
            <w:r>
              <w:t>0.0%</w:t>
            </w:r>
          </w:p>
        </w:tc>
      </w:tr>
      <w:tr w:rsidR="00E546F5" w14:paraId="59107C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04" w14:textId="77777777" w:rsidR="00E546F5" w:rsidRDefault="00951CE2">
            <w:pPr>
              <w:pStyle w:val="NormalinTable"/>
            </w:pPr>
            <w:r>
              <w:t>8504318030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05" w14:textId="77777777" w:rsidR="00E546F5" w:rsidRDefault="00951CE2">
            <w:pPr>
              <w:pStyle w:val="Tier1"/>
            </w:pPr>
            <w:r>
              <w:t xml:space="preserve">Electrical transformers, static </w:t>
            </w:r>
            <w:r>
              <w:t>converters (for example, rectifiers) and inductors</w:t>
            </w:r>
          </w:p>
          <w:p w14:paraId="59107C06" w14:textId="77777777" w:rsidR="00E546F5" w:rsidRDefault="00951CE2">
            <w:pPr>
              <w:pStyle w:val="Tier2"/>
            </w:pPr>
            <w:r>
              <w:t>-</w:t>
            </w:r>
            <w:r>
              <w:tab/>
              <w:t>Other transformers</w:t>
            </w:r>
          </w:p>
          <w:p w14:paraId="59107C07" w14:textId="77777777" w:rsidR="00E546F5" w:rsidRDefault="00951CE2">
            <w:pPr>
              <w:pStyle w:val="Tier3"/>
            </w:pPr>
            <w:r>
              <w:t>-</w:t>
            </w:r>
            <w:r>
              <w:tab/>
              <w:t>-</w:t>
            </w:r>
            <w:r>
              <w:tab/>
              <w:t>Having a power handling capacity not exceeding 1 kVA</w:t>
            </w:r>
          </w:p>
          <w:p w14:paraId="59107C08" w14:textId="77777777" w:rsidR="00E546F5" w:rsidRDefault="00951CE2">
            <w:pPr>
              <w:pStyle w:val="Tier4"/>
            </w:pPr>
            <w:r>
              <w:t>-</w:t>
            </w:r>
            <w:r>
              <w:tab/>
              <w:t>-</w:t>
            </w:r>
            <w:r>
              <w:tab/>
              <w:t>-</w:t>
            </w:r>
            <w:r>
              <w:tab/>
              <w:t>Other</w:t>
            </w:r>
          </w:p>
          <w:p w14:paraId="59107C09" w14:textId="77777777" w:rsidR="00E546F5" w:rsidRDefault="00951CE2">
            <w:pPr>
              <w:pStyle w:val="Tier5"/>
            </w:pPr>
            <w:r>
              <w:t>-</w:t>
            </w:r>
            <w:r>
              <w:tab/>
              <w:t>-</w:t>
            </w:r>
            <w:r>
              <w:tab/>
              <w:t>-</w:t>
            </w:r>
            <w:r>
              <w:tab/>
              <w:t>-</w:t>
            </w:r>
            <w:r>
              <w:tab/>
              <w:t xml:space="preserve">Switching transformers, having a power handling capacity of not more than 1 kVA for use in the manufacture </w:t>
            </w:r>
            <w:r>
              <w:t>of static converters</w:t>
            </w:r>
          </w:p>
          <w:p w14:paraId="59107C0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C0B" w14:textId="77777777" w:rsidR="00E546F5" w:rsidRDefault="00951CE2">
            <w:pPr>
              <w:pStyle w:val="Tier5Bullet"/>
            </w:pPr>
            <w:r>
              <w:tab/>
            </w:r>
            <w:r>
              <w:tab/>
            </w:r>
            <w:r>
              <w:tab/>
            </w:r>
            <w:r>
              <w:tab/>
              <w:t>-</w:t>
            </w:r>
            <w:r>
              <w:tab/>
              <w:t>for fitting to or equipping such ships, boats or other vessels;</w:t>
            </w:r>
          </w:p>
          <w:p w14:paraId="59107C0C"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C0D" w14:textId="77777777" w:rsidR="00E546F5" w:rsidRDefault="00951CE2">
            <w:pPr>
              <w:pStyle w:val="Tier5Bullet"/>
            </w:pPr>
            <w:r>
              <w:tab/>
            </w:r>
            <w:r>
              <w:tab/>
            </w:r>
            <w:r>
              <w:tab/>
            </w:r>
            <w:r>
              <w:tab/>
              <w:t>-</w:t>
            </w:r>
            <w:r>
              <w:tab/>
              <w:t>for equipping the above plat</w:t>
            </w:r>
            <w:r>
              <w:t>forms;</w:t>
            </w:r>
          </w:p>
          <w:p w14:paraId="59107C0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0F" w14:textId="77777777" w:rsidR="00E546F5" w:rsidRDefault="00951CE2">
            <w:pPr>
              <w:pStyle w:val="NormalinTable"/>
            </w:pPr>
            <w:r>
              <w:t>0.0%</w:t>
            </w:r>
          </w:p>
        </w:tc>
      </w:tr>
      <w:tr w:rsidR="00E546F5" w14:paraId="59107C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11" w14:textId="77777777" w:rsidR="00E546F5" w:rsidRDefault="00951CE2">
            <w:pPr>
              <w:pStyle w:val="NormalinTable"/>
            </w:pPr>
            <w:r>
              <w:t>8504318035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12" w14:textId="77777777" w:rsidR="00E546F5" w:rsidRDefault="00951CE2">
            <w:pPr>
              <w:pStyle w:val="Tier1"/>
            </w:pPr>
            <w:r>
              <w:t>Electrical transformers, static converters (for example, rectifiers) and inductors</w:t>
            </w:r>
          </w:p>
          <w:p w14:paraId="59107C13" w14:textId="77777777" w:rsidR="00E546F5" w:rsidRDefault="00951CE2">
            <w:pPr>
              <w:pStyle w:val="Tier2"/>
            </w:pPr>
            <w:r>
              <w:t>-</w:t>
            </w:r>
            <w:r>
              <w:tab/>
              <w:t>Other transformers</w:t>
            </w:r>
          </w:p>
          <w:p w14:paraId="59107C14" w14:textId="77777777" w:rsidR="00E546F5" w:rsidRDefault="00951CE2">
            <w:pPr>
              <w:pStyle w:val="Tier3"/>
            </w:pPr>
            <w:r>
              <w:t>-</w:t>
            </w:r>
            <w:r>
              <w:tab/>
              <w:t>-</w:t>
            </w:r>
            <w:r>
              <w:tab/>
              <w:t>Having a power handling capacity not exceeding 1 kV</w:t>
            </w:r>
            <w:r>
              <w:t>A</w:t>
            </w:r>
          </w:p>
          <w:p w14:paraId="59107C15" w14:textId="77777777" w:rsidR="00E546F5" w:rsidRDefault="00951CE2">
            <w:pPr>
              <w:pStyle w:val="Tier4"/>
            </w:pPr>
            <w:r>
              <w:t>-</w:t>
            </w:r>
            <w:r>
              <w:tab/>
              <w:t>-</w:t>
            </w:r>
            <w:r>
              <w:tab/>
              <w:t>-</w:t>
            </w:r>
            <w:r>
              <w:tab/>
              <w:t>Other</w:t>
            </w:r>
          </w:p>
          <w:p w14:paraId="59107C16" w14:textId="77777777" w:rsidR="00E546F5" w:rsidRDefault="00951CE2">
            <w:pPr>
              <w:pStyle w:val="Tier5"/>
            </w:pPr>
            <w:r>
              <w:t>-</w:t>
            </w:r>
            <w:r>
              <w:tab/>
              <w:t>-</w:t>
            </w:r>
            <w:r>
              <w:tab/>
              <w:t>-</w:t>
            </w:r>
            <w:r>
              <w:tab/>
              <w:t>-</w:t>
            </w:r>
            <w:r>
              <w:tab/>
              <w:t xml:space="preserve">Electrical Transformer with  - a capacity of 433 Watts  - dimensions of not more than 37,3 x 38,2 x 28.5 mm  - an operating temperature range of - 40 °C or more, but not more than + 125 °C  - four inductively coupled copper wire </w:t>
            </w:r>
            <w:r>
              <w:t>windings and  - 13 connection pins at the bottom</w:t>
            </w:r>
          </w:p>
          <w:p w14:paraId="59107C1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C18" w14:textId="77777777" w:rsidR="00E546F5" w:rsidRDefault="00951CE2">
            <w:pPr>
              <w:pStyle w:val="Tier5Bullet"/>
            </w:pPr>
            <w:r>
              <w:tab/>
            </w:r>
            <w:r>
              <w:tab/>
            </w:r>
            <w:r>
              <w:tab/>
            </w:r>
            <w:r>
              <w:tab/>
              <w:t>-</w:t>
            </w:r>
            <w:r>
              <w:tab/>
              <w:t>for fitting to or equipping such ships, boats or o</w:t>
            </w:r>
            <w:r>
              <w:t>ther vessels;</w:t>
            </w:r>
          </w:p>
          <w:p w14:paraId="59107C1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C1A" w14:textId="77777777" w:rsidR="00E546F5" w:rsidRDefault="00951CE2">
            <w:pPr>
              <w:pStyle w:val="Tier5Bullet"/>
            </w:pPr>
            <w:r>
              <w:tab/>
            </w:r>
            <w:r>
              <w:tab/>
            </w:r>
            <w:r>
              <w:tab/>
            </w:r>
            <w:r>
              <w:tab/>
              <w:t>-</w:t>
            </w:r>
            <w:r>
              <w:tab/>
              <w:t xml:space="preserve">for </w:t>
            </w:r>
            <w:r>
              <w:t>equipping the above platforms;</w:t>
            </w:r>
          </w:p>
          <w:p w14:paraId="59107C1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1C" w14:textId="77777777" w:rsidR="00E546F5" w:rsidRDefault="00951CE2">
            <w:pPr>
              <w:pStyle w:val="NormalinTable"/>
            </w:pPr>
            <w:r>
              <w:t>0.0%</w:t>
            </w:r>
          </w:p>
        </w:tc>
      </w:tr>
      <w:tr w:rsidR="00E546F5" w14:paraId="59107C2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1E" w14:textId="77777777" w:rsidR="00E546F5" w:rsidRDefault="00951CE2">
            <w:pPr>
              <w:pStyle w:val="NormalinTable"/>
            </w:pPr>
            <w:r>
              <w:t>8504318040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1F" w14:textId="77777777" w:rsidR="00E546F5" w:rsidRDefault="00951CE2">
            <w:pPr>
              <w:pStyle w:val="Tier1"/>
            </w:pPr>
            <w:r>
              <w:t>Electrical transformers, static converters (for example, rectifiers) and inductors</w:t>
            </w:r>
          </w:p>
          <w:p w14:paraId="59107C20" w14:textId="77777777" w:rsidR="00E546F5" w:rsidRDefault="00951CE2">
            <w:pPr>
              <w:pStyle w:val="Tier2"/>
            </w:pPr>
            <w:r>
              <w:t>-</w:t>
            </w:r>
            <w:r>
              <w:tab/>
              <w:t>Other transformers</w:t>
            </w:r>
          </w:p>
          <w:p w14:paraId="59107C21" w14:textId="77777777" w:rsidR="00E546F5" w:rsidRDefault="00951CE2">
            <w:pPr>
              <w:pStyle w:val="Tier3"/>
            </w:pPr>
            <w:r>
              <w:t>-</w:t>
            </w:r>
            <w:r>
              <w:tab/>
              <w:t>-</w:t>
            </w:r>
            <w:r>
              <w:tab/>
              <w:t xml:space="preserve">Having a power </w:t>
            </w:r>
            <w:r>
              <w:t>handling capacity not exceeding 1 kVA</w:t>
            </w:r>
          </w:p>
          <w:p w14:paraId="59107C22" w14:textId="77777777" w:rsidR="00E546F5" w:rsidRDefault="00951CE2">
            <w:pPr>
              <w:pStyle w:val="Tier4"/>
            </w:pPr>
            <w:r>
              <w:t>-</w:t>
            </w:r>
            <w:r>
              <w:tab/>
              <w:t>-</w:t>
            </w:r>
            <w:r>
              <w:tab/>
              <w:t>-</w:t>
            </w:r>
            <w:r>
              <w:tab/>
              <w:t>Other</w:t>
            </w:r>
          </w:p>
          <w:p w14:paraId="59107C23" w14:textId="77777777" w:rsidR="00E546F5" w:rsidRDefault="00951CE2">
            <w:pPr>
              <w:pStyle w:val="Tier5"/>
            </w:pPr>
            <w:r>
              <w:t>-</w:t>
            </w:r>
            <w:r>
              <w:tab/>
              <w:t>-</w:t>
            </w:r>
            <w:r>
              <w:tab/>
              <w:t>-</w:t>
            </w:r>
            <w:r>
              <w:tab/>
              <w:t>-</w:t>
            </w:r>
            <w:r>
              <w:tab/>
              <w:t>Electrical transformers: - with a capacity of 1 kVA or less - without plugs or cables, for internal use in the manufacture of set top boxes and TVs</w:t>
            </w:r>
          </w:p>
          <w:p w14:paraId="59107C24" w14:textId="77777777" w:rsidR="00E546F5" w:rsidRDefault="00951CE2">
            <w:pPr>
              <w:pStyle w:val="Tier5Bullet"/>
            </w:pPr>
            <w:r>
              <w:tab/>
            </w:r>
            <w:r>
              <w:tab/>
            </w:r>
            <w:r>
              <w:tab/>
            </w:r>
            <w:r>
              <w:tab/>
              <w:t>-</w:t>
            </w:r>
            <w:r>
              <w:tab/>
              <w:t>for incorporation in ships, boats or other v</w:t>
            </w:r>
            <w:r>
              <w:t>essels listed in Table 1, for the purposes of their construction, repair, maintenance or conversion;</w:t>
            </w:r>
          </w:p>
          <w:p w14:paraId="59107C25" w14:textId="77777777" w:rsidR="00E546F5" w:rsidRDefault="00951CE2">
            <w:pPr>
              <w:pStyle w:val="Tier5Bullet"/>
            </w:pPr>
            <w:r>
              <w:tab/>
            </w:r>
            <w:r>
              <w:tab/>
            </w:r>
            <w:r>
              <w:tab/>
            </w:r>
            <w:r>
              <w:tab/>
              <w:t>-</w:t>
            </w:r>
            <w:r>
              <w:tab/>
              <w:t>for fitting to or equipping such ships, boats or other vessels;</w:t>
            </w:r>
          </w:p>
          <w:p w14:paraId="59107C26" w14:textId="77777777" w:rsidR="00E546F5" w:rsidRDefault="00951CE2">
            <w:pPr>
              <w:pStyle w:val="Tier5Bullet"/>
            </w:pPr>
            <w:r>
              <w:tab/>
            </w:r>
            <w:r>
              <w:tab/>
            </w:r>
            <w:r>
              <w:tab/>
            </w:r>
            <w:r>
              <w:tab/>
              <w:t>-</w:t>
            </w:r>
            <w:r>
              <w:tab/>
              <w:t xml:space="preserve">for incorporation, for the purposes of their construction, repair, maintenance </w:t>
            </w:r>
            <w:r>
              <w:t>or conversion, in drilling or production platforms listed below: fixed, of subheading ex 8430 49 or floating or submersible of subheading 8905 20;</w:t>
            </w:r>
          </w:p>
          <w:p w14:paraId="59107C27" w14:textId="77777777" w:rsidR="00E546F5" w:rsidRDefault="00951CE2">
            <w:pPr>
              <w:pStyle w:val="Tier5Bullet"/>
            </w:pPr>
            <w:r>
              <w:tab/>
            </w:r>
            <w:r>
              <w:tab/>
            </w:r>
            <w:r>
              <w:tab/>
            </w:r>
            <w:r>
              <w:tab/>
              <w:t>-</w:t>
            </w:r>
            <w:r>
              <w:tab/>
              <w:t>for equipping the above platforms;</w:t>
            </w:r>
          </w:p>
          <w:p w14:paraId="59107C28" w14:textId="77777777" w:rsidR="00E546F5" w:rsidRDefault="00951CE2">
            <w:pPr>
              <w:pStyle w:val="Tier5Bullet"/>
            </w:pPr>
            <w:r>
              <w:tab/>
            </w:r>
            <w:r>
              <w:tab/>
            </w:r>
            <w:r>
              <w:tab/>
            </w:r>
            <w:r>
              <w:tab/>
              <w:t>-</w:t>
            </w:r>
            <w:r>
              <w:tab/>
              <w:t>for linking these drilling or production platforms to the main</w:t>
            </w:r>
            <w:r>
              <w:t>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29" w14:textId="77777777" w:rsidR="00E546F5" w:rsidRDefault="00951CE2">
            <w:pPr>
              <w:pStyle w:val="NormalinTable"/>
            </w:pPr>
            <w:r>
              <w:t>0.0%</w:t>
            </w:r>
          </w:p>
        </w:tc>
      </w:tr>
      <w:tr w:rsidR="00E546F5" w14:paraId="59107C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2B" w14:textId="77777777" w:rsidR="00E546F5" w:rsidRDefault="00951CE2">
            <w:pPr>
              <w:pStyle w:val="NormalinTable"/>
            </w:pPr>
            <w:r>
              <w:t>8504318045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2C" w14:textId="77777777" w:rsidR="00E546F5" w:rsidRDefault="00951CE2">
            <w:pPr>
              <w:pStyle w:val="Tier1"/>
            </w:pPr>
            <w:r>
              <w:t>Electrical transformers, static converters (for example, rectifiers) and inductors</w:t>
            </w:r>
          </w:p>
          <w:p w14:paraId="59107C2D" w14:textId="77777777" w:rsidR="00E546F5" w:rsidRDefault="00951CE2">
            <w:pPr>
              <w:pStyle w:val="Tier2"/>
            </w:pPr>
            <w:r>
              <w:t>-</w:t>
            </w:r>
            <w:r>
              <w:tab/>
              <w:t>Other transformers</w:t>
            </w:r>
          </w:p>
          <w:p w14:paraId="59107C2E" w14:textId="77777777" w:rsidR="00E546F5" w:rsidRDefault="00951CE2">
            <w:pPr>
              <w:pStyle w:val="Tier3"/>
            </w:pPr>
            <w:r>
              <w:t>-</w:t>
            </w:r>
            <w:r>
              <w:tab/>
              <w:t>-</w:t>
            </w:r>
            <w:r>
              <w:tab/>
              <w:t>Having a power handling capacity not exceeding 1 kVA</w:t>
            </w:r>
          </w:p>
          <w:p w14:paraId="59107C2F" w14:textId="77777777" w:rsidR="00E546F5" w:rsidRDefault="00951CE2">
            <w:pPr>
              <w:pStyle w:val="Tier4"/>
            </w:pPr>
            <w:r>
              <w:t>-</w:t>
            </w:r>
            <w:r>
              <w:tab/>
              <w:t>-</w:t>
            </w:r>
            <w:r>
              <w:tab/>
              <w:t>-</w:t>
            </w:r>
            <w:r>
              <w:tab/>
              <w:t>Other</w:t>
            </w:r>
          </w:p>
          <w:p w14:paraId="59107C30" w14:textId="77777777" w:rsidR="00E546F5" w:rsidRDefault="00951CE2">
            <w:pPr>
              <w:pStyle w:val="Tier5"/>
            </w:pPr>
            <w:r>
              <w:t>-</w:t>
            </w:r>
            <w:r>
              <w:tab/>
              <w:t>-</w:t>
            </w:r>
            <w:r>
              <w:tab/>
              <w:t>-</w:t>
            </w:r>
            <w:r>
              <w:tab/>
              <w:t>-</w:t>
            </w:r>
            <w:r>
              <w:tab/>
              <w:t xml:space="preserve">Electrical Transformer with:  - a capacity of 0.2 </w:t>
            </w:r>
            <w:r>
              <w:t>Watts,  - dimensions of not more than 15 x 15,5 x 14 mm,  - an operating temperature range of - 10 °C or more, but not more than + 125 °C,  - two inductively coupled copper wire windings,  - 5 connection pins at the bottom, and  - a copper shielding</w:t>
            </w:r>
          </w:p>
          <w:p w14:paraId="59107C31"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7C32" w14:textId="77777777" w:rsidR="00E546F5" w:rsidRDefault="00951CE2">
            <w:pPr>
              <w:pStyle w:val="Tier5Bullet"/>
            </w:pPr>
            <w:r>
              <w:tab/>
            </w:r>
            <w:r>
              <w:tab/>
            </w:r>
            <w:r>
              <w:tab/>
            </w:r>
            <w:r>
              <w:tab/>
              <w:t>-</w:t>
            </w:r>
            <w:r>
              <w:tab/>
              <w:t>for fitting to or equipping such ships, boats or other vessels;</w:t>
            </w:r>
          </w:p>
          <w:p w14:paraId="59107C33"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C34" w14:textId="77777777" w:rsidR="00E546F5" w:rsidRDefault="00951CE2">
            <w:pPr>
              <w:pStyle w:val="Tier5Bullet"/>
            </w:pPr>
            <w:r>
              <w:tab/>
            </w:r>
            <w:r>
              <w:tab/>
            </w:r>
            <w:r>
              <w:tab/>
            </w:r>
            <w:r>
              <w:tab/>
              <w:t>-</w:t>
            </w:r>
            <w:r>
              <w:tab/>
              <w:t>for equipping the above platforms;</w:t>
            </w:r>
          </w:p>
          <w:p w14:paraId="59107C35"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36" w14:textId="77777777" w:rsidR="00E546F5" w:rsidRDefault="00951CE2">
            <w:pPr>
              <w:pStyle w:val="NormalinTable"/>
            </w:pPr>
            <w:r>
              <w:t>0.0%</w:t>
            </w:r>
          </w:p>
        </w:tc>
      </w:tr>
      <w:tr w:rsidR="00E546F5" w14:paraId="59107C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38" w14:textId="77777777" w:rsidR="00E546F5" w:rsidRDefault="00951CE2">
            <w:pPr>
              <w:pStyle w:val="NormalinTable"/>
            </w:pPr>
            <w:r>
              <w:t>8504318050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39" w14:textId="77777777" w:rsidR="00E546F5" w:rsidRDefault="00951CE2">
            <w:pPr>
              <w:pStyle w:val="Tier1"/>
            </w:pPr>
            <w:r>
              <w:t>Electrical transformers, static converters (for example, rectifiers) and inductors</w:t>
            </w:r>
          </w:p>
          <w:p w14:paraId="59107C3A" w14:textId="77777777" w:rsidR="00E546F5" w:rsidRDefault="00951CE2">
            <w:pPr>
              <w:pStyle w:val="Tier2"/>
            </w:pPr>
            <w:r>
              <w:t>-</w:t>
            </w:r>
            <w:r>
              <w:tab/>
              <w:t>Other transformers</w:t>
            </w:r>
          </w:p>
          <w:p w14:paraId="59107C3B" w14:textId="77777777" w:rsidR="00E546F5" w:rsidRDefault="00951CE2">
            <w:pPr>
              <w:pStyle w:val="Tier3"/>
            </w:pPr>
            <w:r>
              <w:t>-</w:t>
            </w:r>
            <w:r>
              <w:tab/>
              <w:t>-</w:t>
            </w:r>
            <w:r>
              <w:tab/>
              <w:t>Having a power handling capacity not exceeding 1 kVA</w:t>
            </w:r>
          </w:p>
          <w:p w14:paraId="59107C3C" w14:textId="77777777" w:rsidR="00E546F5" w:rsidRDefault="00951CE2">
            <w:pPr>
              <w:pStyle w:val="Tier4"/>
            </w:pPr>
            <w:r>
              <w:t>-</w:t>
            </w:r>
            <w:r>
              <w:tab/>
              <w:t>-</w:t>
            </w:r>
            <w:r>
              <w:tab/>
              <w:t>-</w:t>
            </w:r>
            <w:r>
              <w:tab/>
              <w:t>Other</w:t>
            </w:r>
          </w:p>
          <w:p w14:paraId="59107C3D" w14:textId="77777777" w:rsidR="00E546F5" w:rsidRDefault="00951CE2">
            <w:pPr>
              <w:pStyle w:val="Tier5"/>
            </w:pPr>
            <w:r>
              <w:t>-</w:t>
            </w:r>
            <w:r>
              <w:tab/>
              <w:t>-</w:t>
            </w:r>
            <w:r>
              <w:tab/>
              <w:t>-</w:t>
            </w:r>
            <w:r>
              <w:tab/>
              <w:t>-</w:t>
            </w:r>
            <w:r>
              <w:tab/>
            </w:r>
            <w:r>
              <w:t>Transformers for use in the manufacture of electronic drivers, control devices and LED light sources for lighting industry</w:t>
            </w:r>
          </w:p>
          <w:p w14:paraId="59107C3E" w14:textId="77777777" w:rsidR="00E546F5" w:rsidRDefault="00951CE2">
            <w:pPr>
              <w:pStyle w:val="Tier5Bullet"/>
            </w:pPr>
            <w:r>
              <w:tab/>
            </w:r>
            <w:r>
              <w:tab/>
            </w:r>
            <w:r>
              <w:tab/>
            </w:r>
            <w:r>
              <w:tab/>
              <w:t>-</w:t>
            </w:r>
            <w:r>
              <w:tab/>
              <w:t>for incorporation in ships, boats or other vessels listed in Table 1, for the purposes of their construction, repair, maintenan</w:t>
            </w:r>
            <w:r>
              <w:t>ce or conversion;</w:t>
            </w:r>
          </w:p>
          <w:p w14:paraId="59107C3F" w14:textId="77777777" w:rsidR="00E546F5" w:rsidRDefault="00951CE2">
            <w:pPr>
              <w:pStyle w:val="Tier5Bullet"/>
            </w:pPr>
            <w:r>
              <w:tab/>
            </w:r>
            <w:r>
              <w:tab/>
            </w:r>
            <w:r>
              <w:tab/>
            </w:r>
            <w:r>
              <w:tab/>
              <w:t>-</w:t>
            </w:r>
            <w:r>
              <w:tab/>
              <w:t>for fitting to or equipping such ships, boats or other vessels;</w:t>
            </w:r>
          </w:p>
          <w:p w14:paraId="59107C4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14:paraId="59107C41" w14:textId="77777777" w:rsidR="00E546F5" w:rsidRDefault="00951CE2">
            <w:pPr>
              <w:pStyle w:val="Tier5Bullet"/>
            </w:pPr>
            <w:r>
              <w:tab/>
            </w:r>
            <w:r>
              <w:tab/>
            </w:r>
            <w:r>
              <w:tab/>
            </w:r>
            <w:r>
              <w:tab/>
              <w:t>-</w:t>
            </w:r>
            <w:r>
              <w:tab/>
              <w:t>for equipping the above platforms;</w:t>
            </w:r>
          </w:p>
          <w:p w14:paraId="59107C4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43" w14:textId="77777777" w:rsidR="00E546F5" w:rsidRDefault="00951CE2">
            <w:pPr>
              <w:pStyle w:val="NormalinTable"/>
            </w:pPr>
            <w:r>
              <w:t>0.0%</w:t>
            </w:r>
          </w:p>
        </w:tc>
      </w:tr>
      <w:tr w:rsidR="00E546F5" w14:paraId="59107C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45" w14:textId="77777777" w:rsidR="00E546F5" w:rsidRDefault="00951CE2">
            <w:pPr>
              <w:pStyle w:val="NormalinTable"/>
            </w:pPr>
            <w:r>
              <w:t>8504318090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46" w14:textId="77777777" w:rsidR="00E546F5" w:rsidRDefault="00951CE2">
            <w:pPr>
              <w:pStyle w:val="Tier1"/>
            </w:pPr>
            <w:r>
              <w:t xml:space="preserve">Electrical transformers, static converters (for </w:t>
            </w:r>
            <w:r>
              <w:t>example, rectifiers) and inductors</w:t>
            </w:r>
          </w:p>
          <w:p w14:paraId="59107C47" w14:textId="77777777" w:rsidR="00E546F5" w:rsidRDefault="00951CE2">
            <w:pPr>
              <w:pStyle w:val="Tier2"/>
            </w:pPr>
            <w:r>
              <w:t>-</w:t>
            </w:r>
            <w:r>
              <w:tab/>
              <w:t>Other transformers</w:t>
            </w:r>
          </w:p>
          <w:p w14:paraId="59107C48" w14:textId="77777777" w:rsidR="00E546F5" w:rsidRDefault="00951CE2">
            <w:pPr>
              <w:pStyle w:val="Tier3"/>
            </w:pPr>
            <w:r>
              <w:t>-</w:t>
            </w:r>
            <w:r>
              <w:tab/>
              <w:t>-</w:t>
            </w:r>
            <w:r>
              <w:tab/>
              <w:t>Having a power handling capacity not exceeding 1 kVA</w:t>
            </w:r>
          </w:p>
          <w:p w14:paraId="59107C49" w14:textId="77777777" w:rsidR="00E546F5" w:rsidRDefault="00951CE2">
            <w:pPr>
              <w:pStyle w:val="Tier4"/>
            </w:pPr>
            <w:r>
              <w:t>-</w:t>
            </w:r>
            <w:r>
              <w:tab/>
              <w:t>-</w:t>
            </w:r>
            <w:r>
              <w:tab/>
              <w:t>-</w:t>
            </w:r>
            <w:r>
              <w:tab/>
              <w:t>Other</w:t>
            </w:r>
          </w:p>
          <w:p w14:paraId="59107C4A" w14:textId="77777777" w:rsidR="00E546F5" w:rsidRDefault="00951CE2">
            <w:pPr>
              <w:pStyle w:val="Tier5"/>
            </w:pPr>
            <w:r>
              <w:t>-</w:t>
            </w:r>
            <w:r>
              <w:tab/>
              <w:t>-</w:t>
            </w:r>
            <w:r>
              <w:tab/>
              <w:t>-</w:t>
            </w:r>
            <w:r>
              <w:tab/>
              <w:t>-</w:t>
            </w:r>
            <w:r>
              <w:tab/>
              <w:t>Other</w:t>
            </w:r>
          </w:p>
          <w:p w14:paraId="59107C4B" w14:textId="77777777" w:rsidR="00E546F5" w:rsidRDefault="00951CE2">
            <w:pPr>
              <w:pStyle w:val="Tier5Bullet"/>
            </w:pPr>
            <w:r>
              <w:tab/>
            </w:r>
            <w:r>
              <w:tab/>
            </w:r>
            <w:r>
              <w:tab/>
            </w:r>
            <w:r>
              <w:tab/>
              <w:t>-</w:t>
            </w:r>
            <w:r>
              <w:tab/>
              <w:t>for incorporation in ships, boats or other vessels listed in Table 1, for the purposes of their construction, r</w:t>
            </w:r>
            <w:r>
              <w:t>epair, maintenance or conversion;</w:t>
            </w:r>
          </w:p>
          <w:p w14:paraId="59107C4C" w14:textId="77777777" w:rsidR="00E546F5" w:rsidRDefault="00951CE2">
            <w:pPr>
              <w:pStyle w:val="Tier5Bullet"/>
            </w:pPr>
            <w:r>
              <w:tab/>
            </w:r>
            <w:r>
              <w:tab/>
            </w:r>
            <w:r>
              <w:tab/>
            </w:r>
            <w:r>
              <w:tab/>
              <w:t>-</w:t>
            </w:r>
            <w:r>
              <w:tab/>
              <w:t>for fitting to or equipping such ships, boats or other vessels;</w:t>
            </w:r>
          </w:p>
          <w:p w14:paraId="59107C4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w:t>
            </w:r>
            <w:r>
              <w:t>xed, of subheading ex 8430 49 or floating or submersible of subheading 8905 20;</w:t>
            </w:r>
          </w:p>
          <w:p w14:paraId="59107C4E" w14:textId="77777777" w:rsidR="00E546F5" w:rsidRDefault="00951CE2">
            <w:pPr>
              <w:pStyle w:val="Tier5Bullet"/>
            </w:pPr>
            <w:r>
              <w:tab/>
            </w:r>
            <w:r>
              <w:tab/>
            </w:r>
            <w:r>
              <w:tab/>
            </w:r>
            <w:r>
              <w:tab/>
              <w:t>-</w:t>
            </w:r>
            <w:r>
              <w:tab/>
              <w:t>for equipping the above platforms;</w:t>
            </w:r>
          </w:p>
          <w:p w14:paraId="59107C4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50" w14:textId="77777777" w:rsidR="00E546F5" w:rsidRDefault="00951CE2">
            <w:pPr>
              <w:pStyle w:val="NormalinTable"/>
            </w:pPr>
            <w:r>
              <w:t>0.0%</w:t>
            </w:r>
          </w:p>
        </w:tc>
      </w:tr>
      <w:tr w:rsidR="00E546F5" w14:paraId="59107C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52" w14:textId="77777777" w:rsidR="00E546F5" w:rsidRDefault="00951CE2">
            <w:pPr>
              <w:pStyle w:val="NormalinTable"/>
            </w:pPr>
            <w:r>
              <w:t>8504320090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53" w14:textId="77777777" w:rsidR="00E546F5" w:rsidRDefault="00951CE2">
            <w:pPr>
              <w:pStyle w:val="Tier1"/>
            </w:pPr>
            <w:r>
              <w:t xml:space="preserve">Electrical transformers, static </w:t>
            </w:r>
            <w:r>
              <w:t>converters (for example, rectifiers) and inductors</w:t>
            </w:r>
          </w:p>
          <w:p w14:paraId="59107C54" w14:textId="77777777" w:rsidR="00E546F5" w:rsidRDefault="00951CE2">
            <w:pPr>
              <w:pStyle w:val="Tier2"/>
            </w:pPr>
            <w:r>
              <w:t>-</w:t>
            </w:r>
            <w:r>
              <w:tab/>
              <w:t>Other transformers</w:t>
            </w:r>
          </w:p>
          <w:p w14:paraId="59107C55" w14:textId="77777777" w:rsidR="00E546F5" w:rsidRDefault="00951CE2">
            <w:pPr>
              <w:pStyle w:val="Tier3"/>
            </w:pPr>
            <w:r>
              <w:t>-</w:t>
            </w:r>
            <w:r>
              <w:tab/>
              <w:t>-</w:t>
            </w:r>
            <w:r>
              <w:tab/>
              <w:t>Having a power handling capacity exceeding 1 kVA but not exceeding 16 kVA</w:t>
            </w:r>
          </w:p>
          <w:p w14:paraId="59107C56" w14:textId="77777777" w:rsidR="00E546F5" w:rsidRDefault="00951CE2">
            <w:pPr>
              <w:pStyle w:val="Tier4"/>
            </w:pPr>
            <w:r>
              <w:t>-</w:t>
            </w:r>
            <w:r>
              <w:tab/>
              <w:t>-</w:t>
            </w:r>
            <w:r>
              <w:tab/>
              <w:t>-</w:t>
            </w:r>
            <w:r>
              <w:tab/>
              <w:t>Other</w:t>
            </w:r>
          </w:p>
          <w:p w14:paraId="59107C57" w14:textId="77777777" w:rsidR="00E546F5" w:rsidRDefault="00951CE2">
            <w:pPr>
              <w:pStyle w:val="Tier4Bullet"/>
            </w:pPr>
            <w:r>
              <w:tab/>
            </w:r>
            <w:r>
              <w:tab/>
            </w:r>
            <w:r>
              <w:tab/>
              <w:t>-</w:t>
            </w:r>
            <w:r>
              <w:tab/>
              <w:t>for incorporation in ships, boats or other vessels listed in Table 1, for the purposes of</w:t>
            </w:r>
            <w:r>
              <w:t xml:space="preserve"> their construction, repair, maintenance or conversion;</w:t>
            </w:r>
          </w:p>
          <w:p w14:paraId="59107C58" w14:textId="77777777" w:rsidR="00E546F5" w:rsidRDefault="00951CE2">
            <w:pPr>
              <w:pStyle w:val="Tier4Bullet"/>
            </w:pPr>
            <w:r>
              <w:tab/>
            </w:r>
            <w:r>
              <w:tab/>
            </w:r>
            <w:r>
              <w:tab/>
              <w:t>-</w:t>
            </w:r>
            <w:r>
              <w:tab/>
              <w:t>for fitting to or equipping such ships, boats or other vessels;</w:t>
            </w:r>
          </w:p>
          <w:p w14:paraId="59107C59" w14:textId="77777777" w:rsidR="00E546F5" w:rsidRDefault="00951CE2">
            <w:pPr>
              <w:pStyle w:val="Tier4Bullet"/>
            </w:pPr>
            <w:r>
              <w:tab/>
            </w: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14:paraId="59107C5A" w14:textId="77777777" w:rsidR="00E546F5" w:rsidRDefault="00951CE2">
            <w:pPr>
              <w:pStyle w:val="Tier4Bullet"/>
            </w:pPr>
            <w:r>
              <w:tab/>
            </w:r>
            <w:r>
              <w:tab/>
            </w:r>
            <w:r>
              <w:tab/>
              <w:t>-</w:t>
            </w:r>
            <w:r>
              <w:tab/>
              <w:t>for equipping the above platforms;</w:t>
            </w:r>
          </w:p>
          <w:p w14:paraId="59107C5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5C" w14:textId="77777777" w:rsidR="00E546F5" w:rsidRDefault="00951CE2">
            <w:pPr>
              <w:pStyle w:val="NormalinTable"/>
            </w:pPr>
            <w:r>
              <w:t>0.0%</w:t>
            </w:r>
          </w:p>
        </w:tc>
      </w:tr>
      <w:tr w:rsidR="00E546F5" w14:paraId="59107C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5E" w14:textId="77777777" w:rsidR="00E546F5" w:rsidRDefault="00951CE2">
            <w:pPr>
              <w:pStyle w:val="NormalinTable"/>
            </w:pPr>
            <w:r>
              <w:t>8504330090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5F" w14:textId="77777777" w:rsidR="00E546F5" w:rsidRDefault="00951CE2">
            <w:pPr>
              <w:pStyle w:val="Tier1"/>
            </w:pPr>
            <w:r>
              <w:t xml:space="preserve">Electrical </w:t>
            </w:r>
            <w:r>
              <w:t>transformers, static converters (for example, rectifiers) and inductors</w:t>
            </w:r>
          </w:p>
          <w:p w14:paraId="59107C60" w14:textId="77777777" w:rsidR="00E546F5" w:rsidRDefault="00951CE2">
            <w:pPr>
              <w:pStyle w:val="Tier2"/>
            </w:pPr>
            <w:r>
              <w:t>-</w:t>
            </w:r>
            <w:r>
              <w:tab/>
              <w:t>Other transformers</w:t>
            </w:r>
          </w:p>
          <w:p w14:paraId="59107C61" w14:textId="77777777" w:rsidR="00E546F5" w:rsidRDefault="00951CE2">
            <w:pPr>
              <w:pStyle w:val="Tier3"/>
            </w:pPr>
            <w:r>
              <w:t>-</w:t>
            </w:r>
            <w:r>
              <w:tab/>
              <w:t>-</w:t>
            </w:r>
            <w:r>
              <w:tab/>
              <w:t>Having a power handling capacity exceeding 16 kVA but not exceeding 500 kVA</w:t>
            </w:r>
          </w:p>
          <w:p w14:paraId="59107C62" w14:textId="77777777" w:rsidR="00E546F5" w:rsidRDefault="00951CE2">
            <w:pPr>
              <w:pStyle w:val="Tier4"/>
            </w:pPr>
            <w:r>
              <w:t>-</w:t>
            </w:r>
            <w:r>
              <w:tab/>
              <w:t>-</w:t>
            </w:r>
            <w:r>
              <w:tab/>
              <w:t>-</w:t>
            </w:r>
            <w:r>
              <w:tab/>
              <w:t>Other</w:t>
            </w:r>
          </w:p>
          <w:p w14:paraId="59107C63"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7C64" w14:textId="77777777" w:rsidR="00E546F5" w:rsidRDefault="00951CE2">
            <w:pPr>
              <w:pStyle w:val="Tier4Bullet"/>
            </w:pPr>
            <w:r>
              <w:tab/>
            </w:r>
            <w:r>
              <w:tab/>
            </w:r>
            <w:r>
              <w:tab/>
              <w:t>-</w:t>
            </w:r>
            <w:r>
              <w:tab/>
              <w:t>for fitting to or equipping such ships, boats or other vessels;</w:t>
            </w:r>
          </w:p>
          <w:p w14:paraId="59107C65"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7C66" w14:textId="77777777" w:rsidR="00E546F5" w:rsidRDefault="00951CE2">
            <w:pPr>
              <w:pStyle w:val="Tier4Bullet"/>
            </w:pPr>
            <w:r>
              <w:tab/>
            </w:r>
            <w:r>
              <w:tab/>
            </w:r>
            <w:r>
              <w:tab/>
              <w:t>-</w:t>
            </w:r>
            <w:r>
              <w:tab/>
              <w:t>for equipping the above platforms;</w:t>
            </w:r>
          </w:p>
          <w:p w14:paraId="59107C6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68" w14:textId="77777777" w:rsidR="00E546F5" w:rsidRDefault="00951CE2">
            <w:pPr>
              <w:pStyle w:val="NormalinTable"/>
            </w:pPr>
            <w:r>
              <w:t>0.0%</w:t>
            </w:r>
          </w:p>
        </w:tc>
      </w:tr>
      <w:tr w:rsidR="00E546F5" w14:paraId="59107C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6A" w14:textId="77777777" w:rsidR="00E546F5" w:rsidRDefault="00951CE2">
            <w:pPr>
              <w:pStyle w:val="NormalinTable"/>
            </w:pPr>
            <w:r>
              <w:t>8504340000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6B" w14:textId="77777777" w:rsidR="00E546F5" w:rsidRDefault="00951CE2">
            <w:pPr>
              <w:pStyle w:val="Tier1"/>
            </w:pPr>
            <w:r>
              <w:t>Electrical transformers, static converters (for example, rectifiers) and inductors</w:t>
            </w:r>
          </w:p>
          <w:p w14:paraId="59107C6C" w14:textId="77777777" w:rsidR="00E546F5" w:rsidRDefault="00951CE2">
            <w:pPr>
              <w:pStyle w:val="Tier2"/>
            </w:pPr>
            <w:r>
              <w:t>-</w:t>
            </w:r>
            <w:r>
              <w:tab/>
              <w:t>Other transformers</w:t>
            </w:r>
          </w:p>
          <w:p w14:paraId="59107C6D" w14:textId="77777777" w:rsidR="00E546F5" w:rsidRDefault="00951CE2">
            <w:pPr>
              <w:pStyle w:val="Tier3"/>
            </w:pPr>
            <w:r>
              <w:t>-</w:t>
            </w:r>
            <w:r>
              <w:tab/>
              <w:t>-</w:t>
            </w:r>
            <w:r>
              <w:tab/>
              <w:t>Having a power handling capacity exceeding 500 kVA</w:t>
            </w:r>
          </w:p>
          <w:p w14:paraId="59107C6E"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7C6F" w14:textId="77777777" w:rsidR="00E546F5" w:rsidRDefault="00951CE2">
            <w:pPr>
              <w:pStyle w:val="Tier3Bullet"/>
            </w:pPr>
            <w:r>
              <w:tab/>
            </w:r>
            <w:r>
              <w:tab/>
              <w:t>-</w:t>
            </w:r>
            <w:r>
              <w:tab/>
              <w:t>for fitting to or equipping such ships, boats or other vessels;</w:t>
            </w:r>
          </w:p>
          <w:p w14:paraId="59107C70"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7C71" w14:textId="77777777" w:rsidR="00E546F5" w:rsidRDefault="00951CE2">
            <w:pPr>
              <w:pStyle w:val="Tier3Bullet"/>
            </w:pPr>
            <w:r>
              <w:tab/>
            </w:r>
            <w:r>
              <w:tab/>
              <w:t>-</w:t>
            </w:r>
            <w:r>
              <w:tab/>
              <w:t>for equipping the above platforms;</w:t>
            </w:r>
          </w:p>
          <w:p w14:paraId="59107C7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73" w14:textId="77777777" w:rsidR="00E546F5" w:rsidRDefault="00951CE2">
            <w:pPr>
              <w:pStyle w:val="NormalinTable"/>
            </w:pPr>
            <w:r>
              <w:t>0.0%</w:t>
            </w:r>
          </w:p>
        </w:tc>
      </w:tr>
      <w:tr w:rsidR="00E546F5" w14:paraId="59107C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75" w14:textId="77777777" w:rsidR="00E546F5" w:rsidRDefault="00951CE2">
            <w:pPr>
              <w:pStyle w:val="NormalinTable"/>
            </w:pPr>
            <w:r>
              <w:t>8504405510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76" w14:textId="77777777" w:rsidR="00E546F5" w:rsidRDefault="00951CE2">
            <w:pPr>
              <w:pStyle w:val="Tier1"/>
            </w:pPr>
            <w:r>
              <w:t>Electrical transform</w:t>
            </w:r>
            <w:r>
              <w:t>ers, static converters (for example, rectifiers) and inductors</w:t>
            </w:r>
          </w:p>
          <w:p w14:paraId="59107C77" w14:textId="77777777" w:rsidR="00E546F5" w:rsidRDefault="00951CE2">
            <w:pPr>
              <w:pStyle w:val="Tier2"/>
            </w:pPr>
            <w:r>
              <w:t>-</w:t>
            </w:r>
            <w:r>
              <w:tab/>
              <w:t>Static converters</w:t>
            </w:r>
          </w:p>
          <w:p w14:paraId="59107C78" w14:textId="77777777" w:rsidR="00E546F5" w:rsidRDefault="00951CE2">
            <w:pPr>
              <w:pStyle w:val="Tier3"/>
            </w:pPr>
            <w:r>
              <w:t>-</w:t>
            </w:r>
            <w:r>
              <w:tab/>
              <w:t>-</w:t>
            </w:r>
            <w:r>
              <w:tab/>
              <w:t>Other</w:t>
            </w:r>
          </w:p>
          <w:p w14:paraId="59107C79" w14:textId="77777777" w:rsidR="00E546F5" w:rsidRDefault="00951CE2">
            <w:pPr>
              <w:pStyle w:val="Tier4"/>
            </w:pPr>
            <w:r>
              <w:t>-</w:t>
            </w:r>
            <w:r>
              <w:tab/>
              <w:t>-</w:t>
            </w:r>
            <w:r>
              <w:tab/>
              <w:t>-</w:t>
            </w:r>
            <w:r>
              <w:tab/>
              <w:t>Accumulator chargers</w:t>
            </w:r>
          </w:p>
          <w:p w14:paraId="59107C7A" w14:textId="77777777" w:rsidR="00E546F5" w:rsidRDefault="00951CE2">
            <w:pPr>
              <w:pStyle w:val="Tier5"/>
            </w:pPr>
            <w:r>
              <w:t>-</w:t>
            </w:r>
            <w:r>
              <w:tab/>
              <w:t>-</w:t>
            </w:r>
            <w:r>
              <w:tab/>
              <w:t>-</w:t>
            </w:r>
            <w:r>
              <w:tab/>
              <w:t>-</w:t>
            </w:r>
            <w:r>
              <w:tab/>
              <w:t>For use in civil aircraft</w:t>
            </w:r>
          </w:p>
          <w:p w14:paraId="59107C7B" w14:textId="77777777" w:rsidR="00E546F5" w:rsidRDefault="00951CE2">
            <w:pPr>
              <w:pStyle w:val="Tier5Bullet"/>
            </w:pPr>
            <w:r>
              <w:tab/>
            </w:r>
            <w:r>
              <w:tab/>
            </w:r>
            <w:r>
              <w:tab/>
            </w:r>
            <w:r>
              <w:tab/>
              <w:t>-</w:t>
            </w:r>
            <w:r>
              <w:tab/>
              <w:t>use in civil aircraft</w:t>
            </w:r>
          </w:p>
          <w:p w14:paraId="59107C7C" w14:textId="77777777" w:rsidR="00E546F5" w:rsidRDefault="00951CE2">
            <w:pPr>
              <w:pStyle w:val="Tier5Bullet"/>
            </w:pPr>
            <w:r>
              <w:tab/>
            </w:r>
            <w:r>
              <w:tab/>
            </w:r>
            <w:r>
              <w:tab/>
            </w:r>
            <w:r>
              <w:tab/>
              <w:t>-</w:t>
            </w:r>
            <w:r>
              <w:tab/>
              <w:t xml:space="preserve">use for incorporation in civil aircraft in the course of their </w:t>
            </w:r>
            <w:r>
              <w:t>manufacture, repair, maintenance, rebuilding, modification or conversion</w:t>
            </w:r>
          </w:p>
          <w:p w14:paraId="59107C7D"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7E" w14:textId="77777777" w:rsidR="00E546F5" w:rsidRDefault="00951CE2">
            <w:pPr>
              <w:pStyle w:val="NormalinTable"/>
            </w:pPr>
            <w:r>
              <w:t>0.0%</w:t>
            </w:r>
          </w:p>
        </w:tc>
      </w:tr>
      <w:tr w:rsidR="00E546F5" w14:paraId="59107C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80" w14:textId="77777777" w:rsidR="00E546F5" w:rsidRDefault="00951CE2">
            <w:pPr>
              <w:pStyle w:val="NormalinTable"/>
            </w:pPr>
            <w:r>
              <w:t>8504405590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81" w14:textId="77777777" w:rsidR="00E546F5" w:rsidRDefault="00951CE2">
            <w:pPr>
              <w:pStyle w:val="Tier1"/>
            </w:pPr>
            <w:r>
              <w:t>Electrical transformers, static converters (for example, rectifiers) and inductors</w:t>
            </w:r>
          </w:p>
          <w:p w14:paraId="59107C82" w14:textId="77777777" w:rsidR="00E546F5" w:rsidRDefault="00951CE2">
            <w:pPr>
              <w:pStyle w:val="Tier2"/>
            </w:pPr>
            <w:r>
              <w:t>-</w:t>
            </w:r>
            <w:r>
              <w:tab/>
              <w:t>Static converters</w:t>
            </w:r>
          </w:p>
          <w:p w14:paraId="59107C83" w14:textId="77777777" w:rsidR="00E546F5" w:rsidRDefault="00951CE2">
            <w:pPr>
              <w:pStyle w:val="Tier3"/>
            </w:pPr>
            <w:r>
              <w:t>-</w:t>
            </w:r>
            <w:r>
              <w:tab/>
              <w:t>-</w:t>
            </w:r>
            <w:r>
              <w:tab/>
            </w:r>
            <w:r>
              <w:t>Other</w:t>
            </w:r>
          </w:p>
          <w:p w14:paraId="59107C84" w14:textId="77777777" w:rsidR="00E546F5" w:rsidRDefault="00951CE2">
            <w:pPr>
              <w:pStyle w:val="Tier4"/>
            </w:pPr>
            <w:r>
              <w:t>-</w:t>
            </w:r>
            <w:r>
              <w:tab/>
              <w:t>-</w:t>
            </w:r>
            <w:r>
              <w:tab/>
              <w:t>-</w:t>
            </w:r>
            <w:r>
              <w:tab/>
              <w:t>Accumulator chargers</w:t>
            </w:r>
          </w:p>
          <w:p w14:paraId="59107C85" w14:textId="77777777" w:rsidR="00E546F5" w:rsidRDefault="00951CE2">
            <w:pPr>
              <w:pStyle w:val="Tier5"/>
            </w:pPr>
            <w:r>
              <w:t>-</w:t>
            </w:r>
            <w:r>
              <w:tab/>
              <w:t>-</w:t>
            </w:r>
            <w:r>
              <w:tab/>
              <w:t>-</w:t>
            </w:r>
            <w:r>
              <w:tab/>
              <w:t>-</w:t>
            </w:r>
            <w:r>
              <w:tab/>
              <w:t>Other</w:t>
            </w:r>
          </w:p>
          <w:p w14:paraId="59107C8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C87" w14:textId="77777777" w:rsidR="00E546F5" w:rsidRDefault="00951CE2">
            <w:pPr>
              <w:pStyle w:val="Tier5Bullet"/>
            </w:pPr>
            <w:r>
              <w:tab/>
            </w:r>
            <w:r>
              <w:tab/>
            </w:r>
            <w:r>
              <w:tab/>
            </w:r>
            <w:r>
              <w:tab/>
              <w:t>-</w:t>
            </w:r>
            <w:r>
              <w:tab/>
              <w:t>for fitting to or equipping such ships, boats or oth</w:t>
            </w:r>
            <w:r>
              <w:t>er vessels;</w:t>
            </w:r>
          </w:p>
          <w:p w14:paraId="59107C88"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C89" w14:textId="77777777" w:rsidR="00E546F5" w:rsidRDefault="00951CE2">
            <w:pPr>
              <w:pStyle w:val="Tier5Bullet"/>
            </w:pPr>
            <w:r>
              <w:tab/>
            </w:r>
            <w:r>
              <w:tab/>
            </w:r>
            <w:r>
              <w:tab/>
            </w:r>
            <w:r>
              <w:tab/>
              <w:t>-</w:t>
            </w:r>
            <w:r>
              <w:tab/>
              <w:t>for eq</w:t>
            </w:r>
            <w:r>
              <w:t>uipping the above platforms;</w:t>
            </w:r>
          </w:p>
          <w:p w14:paraId="59107C8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8B" w14:textId="77777777" w:rsidR="00E546F5" w:rsidRDefault="00951CE2">
            <w:pPr>
              <w:pStyle w:val="NormalinTable"/>
            </w:pPr>
            <w:r>
              <w:t>0.0%</w:t>
            </w:r>
          </w:p>
        </w:tc>
      </w:tr>
      <w:tr w:rsidR="00E546F5" w14:paraId="59107C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8D" w14:textId="77777777" w:rsidR="00E546F5" w:rsidRDefault="00951CE2">
            <w:pPr>
              <w:pStyle w:val="NormalinTable"/>
            </w:pPr>
            <w:r>
              <w:t>8504408210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8E" w14:textId="77777777" w:rsidR="00E546F5" w:rsidRDefault="00951CE2">
            <w:pPr>
              <w:pStyle w:val="Tier1"/>
            </w:pPr>
            <w:r>
              <w:t>Electrical transformers, static converters (for example, rectifiers) and inductors</w:t>
            </w:r>
          </w:p>
          <w:p w14:paraId="59107C8F" w14:textId="77777777" w:rsidR="00E546F5" w:rsidRDefault="00951CE2">
            <w:pPr>
              <w:pStyle w:val="Tier2"/>
            </w:pPr>
            <w:r>
              <w:t>-</w:t>
            </w:r>
            <w:r>
              <w:tab/>
              <w:t>Static converters</w:t>
            </w:r>
          </w:p>
          <w:p w14:paraId="59107C90" w14:textId="77777777" w:rsidR="00E546F5" w:rsidRDefault="00951CE2">
            <w:pPr>
              <w:pStyle w:val="Tier3"/>
            </w:pPr>
            <w:r>
              <w:t>-</w:t>
            </w:r>
            <w:r>
              <w:tab/>
              <w:t>-</w:t>
            </w:r>
            <w:r>
              <w:tab/>
              <w:t>Other</w:t>
            </w:r>
          </w:p>
          <w:p w14:paraId="59107C91" w14:textId="77777777" w:rsidR="00E546F5" w:rsidRDefault="00951CE2">
            <w:pPr>
              <w:pStyle w:val="Tier4"/>
            </w:pPr>
            <w:r>
              <w:t>-</w:t>
            </w:r>
            <w:r>
              <w:tab/>
              <w:t>-</w:t>
            </w:r>
            <w:r>
              <w:tab/>
              <w:t>-</w:t>
            </w:r>
            <w:r>
              <w:tab/>
              <w:t>Other</w:t>
            </w:r>
          </w:p>
          <w:p w14:paraId="59107C92" w14:textId="77777777" w:rsidR="00E546F5" w:rsidRDefault="00951CE2">
            <w:pPr>
              <w:pStyle w:val="Tier5"/>
            </w:pPr>
            <w:r>
              <w:t>-</w:t>
            </w:r>
            <w:r>
              <w:tab/>
              <w:t>-</w:t>
            </w:r>
            <w:r>
              <w:tab/>
              <w:t>-</w:t>
            </w:r>
            <w:r>
              <w:tab/>
              <w:t>-</w:t>
            </w:r>
            <w:r>
              <w:tab/>
            </w:r>
            <w:r>
              <w:t>Rectifiers</w:t>
            </w:r>
          </w:p>
          <w:p w14:paraId="59107C93" w14:textId="77777777" w:rsidR="00E546F5" w:rsidRDefault="00951CE2">
            <w:pPr>
              <w:pStyle w:val="Tier6"/>
            </w:pPr>
            <w:r>
              <w:t>-</w:t>
            </w:r>
            <w:r>
              <w:tab/>
              <w:t>-</w:t>
            </w:r>
            <w:r>
              <w:tab/>
              <w:t>-</w:t>
            </w:r>
            <w:r>
              <w:tab/>
              <w:t>-</w:t>
            </w:r>
            <w:r>
              <w:tab/>
              <w:t>-</w:t>
            </w:r>
            <w:r>
              <w:tab/>
              <w:t>For use in civil aircraft</w:t>
            </w:r>
          </w:p>
          <w:p w14:paraId="59107C94" w14:textId="77777777" w:rsidR="00E546F5" w:rsidRDefault="00951CE2">
            <w:pPr>
              <w:pStyle w:val="Tier6Bullet"/>
            </w:pPr>
            <w:r>
              <w:tab/>
            </w:r>
            <w:r>
              <w:tab/>
            </w:r>
            <w:r>
              <w:tab/>
            </w:r>
            <w:r>
              <w:tab/>
            </w:r>
            <w:r>
              <w:tab/>
              <w:t>-</w:t>
            </w:r>
            <w:r>
              <w:tab/>
              <w:t>use in civil aircraft</w:t>
            </w:r>
          </w:p>
          <w:p w14:paraId="59107C95"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7C96" w14:textId="77777777" w:rsidR="00E546F5" w:rsidRDefault="00951CE2">
            <w:pPr>
              <w:pStyle w:val="Tier6Bullet"/>
            </w:pPr>
            <w:r>
              <w:tab/>
            </w:r>
            <w:r>
              <w:tab/>
            </w:r>
            <w:r>
              <w:tab/>
            </w:r>
            <w:r>
              <w:tab/>
            </w:r>
            <w:r>
              <w:tab/>
              <w:t>-</w:t>
            </w:r>
            <w:r>
              <w:tab/>
              <w:t xml:space="preserve">use in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97" w14:textId="77777777" w:rsidR="00E546F5" w:rsidRDefault="00951CE2">
            <w:pPr>
              <w:pStyle w:val="NormalinTable"/>
            </w:pPr>
            <w:r>
              <w:t>0.0%</w:t>
            </w:r>
          </w:p>
        </w:tc>
      </w:tr>
      <w:tr w:rsidR="00E546F5" w14:paraId="59107C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99" w14:textId="77777777" w:rsidR="00E546F5" w:rsidRDefault="00951CE2">
            <w:pPr>
              <w:pStyle w:val="NormalinTable"/>
            </w:pPr>
            <w:r>
              <w:t>8504408240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9A" w14:textId="77777777" w:rsidR="00E546F5" w:rsidRDefault="00951CE2">
            <w:pPr>
              <w:pStyle w:val="Tier1"/>
            </w:pPr>
            <w:r>
              <w:t>Electrical transformers, static converters (for example, rectifiers) and inductors</w:t>
            </w:r>
          </w:p>
          <w:p w14:paraId="59107C9B" w14:textId="77777777" w:rsidR="00E546F5" w:rsidRDefault="00951CE2">
            <w:pPr>
              <w:pStyle w:val="Tier2"/>
            </w:pPr>
            <w:r>
              <w:t>-</w:t>
            </w:r>
            <w:r>
              <w:tab/>
              <w:t>Static converters</w:t>
            </w:r>
          </w:p>
          <w:p w14:paraId="59107C9C" w14:textId="77777777" w:rsidR="00E546F5" w:rsidRDefault="00951CE2">
            <w:pPr>
              <w:pStyle w:val="Tier3"/>
            </w:pPr>
            <w:r>
              <w:t>-</w:t>
            </w:r>
            <w:r>
              <w:tab/>
              <w:t>-</w:t>
            </w:r>
            <w:r>
              <w:tab/>
              <w:t>Other</w:t>
            </w:r>
          </w:p>
          <w:p w14:paraId="59107C9D" w14:textId="77777777" w:rsidR="00E546F5" w:rsidRDefault="00951CE2">
            <w:pPr>
              <w:pStyle w:val="Tier4"/>
            </w:pPr>
            <w:r>
              <w:t>-</w:t>
            </w:r>
            <w:r>
              <w:tab/>
              <w:t>-</w:t>
            </w:r>
            <w:r>
              <w:tab/>
              <w:t>-</w:t>
            </w:r>
            <w:r>
              <w:tab/>
              <w:t>Other</w:t>
            </w:r>
          </w:p>
          <w:p w14:paraId="59107C9E" w14:textId="77777777" w:rsidR="00E546F5" w:rsidRDefault="00951CE2">
            <w:pPr>
              <w:pStyle w:val="Tier5"/>
            </w:pPr>
            <w:r>
              <w:t>-</w:t>
            </w:r>
            <w:r>
              <w:tab/>
              <w:t>-</w:t>
            </w:r>
            <w:r>
              <w:tab/>
              <w:t>-</w:t>
            </w:r>
            <w:r>
              <w:tab/>
              <w:t>-</w:t>
            </w:r>
            <w:r>
              <w:tab/>
              <w:t>Rectifiers</w:t>
            </w:r>
          </w:p>
          <w:p w14:paraId="59107C9F" w14:textId="77777777" w:rsidR="00E546F5" w:rsidRDefault="00951CE2">
            <w:pPr>
              <w:pStyle w:val="Tier6"/>
            </w:pPr>
            <w:r>
              <w:t>-</w:t>
            </w:r>
            <w:r>
              <w:tab/>
              <w:t>-</w:t>
            </w:r>
            <w:r>
              <w:tab/>
              <w:t>-</w:t>
            </w:r>
            <w:r>
              <w:tab/>
              <w:t>-</w:t>
            </w:r>
            <w:r>
              <w:tab/>
              <w:t>-</w:t>
            </w:r>
            <w:r>
              <w:tab/>
              <w:t xml:space="preserve">Printed circuit board equipped with a bridge </w:t>
            </w:r>
            <w:r>
              <w:t xml:space="preserve">rectifier circuit and other active and passive components - with two output connectors - with two input connectors which are available and useable in parallel - able to switch between bright and dimmed operation mode - with an input voltage of 40 V (+ 25% </w:t>
            </w:r>
            <w:r>
              <w:t xml:space="preserve">-15%) or 42 V (+ 25% -15%) in bright operation mode, with an input voltage of 30 V (± 4 V) in dimmed operation mode, or - with an input voltage of 230 V (+20% -15%) in bright operation mode, with an input voltage of 160 V (± 15%) in dimmed operation mode, </w:t>
            </w:r>
            <w:r>
              <w:t>or - with an input voltage of 120 V (15% -35%) in bright operation mode, with an input voltage of 60 V (± 20%) in dimmed operation mode - with an input current reaching 80% of its nominal value within 20 ms - with an input frequency of 45 Hz or more, but n</w:t>
            </w:r>
            <w:r>
              <w:t>ot more than 65 Hz for 42 V and 230 V, and 45-70 Hz for 120 V versions - with an maximum inrush current overshoot of not more than 250% of the input current - with a period of the inrush current overshoot of not more than 100 ms - with an input current und</w:t>
            </w:r>
            <w:r>
              <w:t>ershoot of not less than 50% of the input current - with a period of the inrush current undershoot of not more than 20 ms - with a presettable output current - with an output current reaching 90% of its nominal pre-set value within 50 ms - with an output c</w:t>
            </w:r>
            <w:r>
              <w:t>urrent reaching zero within 30 ms after removal of the input voltage - with an defined failure status in case of no-load or too-high load (end-of-life function)</w:t>
            </w:r>
          </w:p>
          <w:p w14:paraId="59107CA0" w14:textId="77777777" w:rsidR="00E546F5" w:rsidRDefault="00951CE2">
            <w:pPr>
              <w:pStyle w:val="Tier6Bullet"/>
            </w:pPr>
            <w:r>
              <w:tab/>
            </w:r>
            <w:r>
              <w:tab/>
            </w:r>
            <w:r>
              <w:tab/>
            </w:r>
            <w:r>
              <w:tab/>
            </w:r>
            <w:r>
              <w:tab/>
              <w:t>-</w:t>
            </w:r>
            <w:r>
              <w:tab/>
              <w:t>for incorporation in ships, boats or other vessels listed in Table 1, for the purposes o</w:t>
            </w:r>
            <w:r>
              <w:t>f their construction, repair, maintenance or conversion;</w:t>
            </w:r>
          </w:p>
          <w:p w14:paraId="59107CA1" w14:textId="77777777" w:rsidR="00E546F5" w:rsidRDefault="00951CE2">
            <w:pPr>
              <w:pStyle w:val="Tier6Bullet"/>
            </w:pPr>
            <w:r>
              <w:tab/>
            </w:r>
            <w:r>
              <w:tab/>
            </w:r>
            <w:r>
              <w:tab/>
            </w:r>
            <w:r>
              <w:tab/>
            </w:r>
            <w:r>
              <w:tab/>
              <w:t>-</w:t>
            </w:r>
            <w:r>
              <w:tab/>
              <w:t>for fitting to or equipping such ships, boats or other vessels;</w:t>
            </w:r>
          </w:p>
          <w:p w14:paraId="59107CA2" w14:textId="77777777" w:rsidR="00E546F5" w:rsidRDefault="00951CE2">
            <w:pPr>
              <w:pStyle w:val="Tier6Bullet"/>
            </w:pPr>
            <w:r>
              <w:tab/>
            </w:r>
            <w:r>
              <w:tab/>
            </w:r>
            <w:r>
              <w:tab/>
            </w: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14:paraId="59107CA3" w14:textId="77777777" w:rsidR="00E546F5" w:rsidRDefault="00951CE2">
            <w:pPr>
              <w:pStyle w:val="Tier6Bullet"/>
            </w:pPr>
            <w:r>
              <w:tab/>
            </w:r>
            <w:r>
              <w:tab/>
            </w:r>
            <w:r>
              <w:tab/>
            </w:r>
            <w:r>
              <w:tab/>
            </w:r>
            <w:r>
              <w:tab/>
              <w:t>-</w:t>
            </w:r>
            <w:r>
              <w:tab/>
              <w:t>for equipping the above platforms;</w:t>
            </w:r>
          </w:p>
          <w:p w14:paraId="59107CA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A5" w14:textId="77777777" w:rsidR="00E546F5" w:rsidRDefault="00951CE2">
            <w:pPr>
              <w:pStyle w:val="NormalinTable"/>
            </w:pPr>
            <w:r>
              <w:t>0.0%</w:t>
            </w:r>
          </w:p>
        </w:tc>
      </w:tr>
      <w:tr w:rsidR="00E546F5" w14:paraId="59107C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CA7" w14:textId="77777777" w:rsidR="00E546F5" w:rsidRDefault="00951CE2">
            <w:pPr>
              <w:pStyle w:val="NormalinTable"/>
            </w:pPr>
            <w:r>
              <w:rPr>
                <w:color w:val="000000"/>
                <w:szCs w:val="16"/>
              </w:rPr>
              <w:t>8504408250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A8" w14:textId="77777777" w:rsidR="00E546F5" w:rsidRDefault="00951CE2">
            <w:pPr>
              <w:pStyle w:val="Tier1"/>
            </w:pPr>
            <w:r>
              <w:rPr>
                <w:color w:val="000000"/>
                <w:szCs w:val="16"/>
              </w:rPr>
              <w:t>Electrical transformers, static converters (for example, rectifiers) and inductors</w:t>
            </w:r>
            <w:r>
              <w:rPr>
                <w:color w:val="000000"/>
                <w:szCs w:val="16"/>
              </w:rPr>
              <w:br/>
            </w:r>
            <w:r>
              <w:rPr>
                <w:color w:val="000000"/>
                <w:szCs w:val="16"/>
              </w:rPr>
              <w:t>- Static converters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Rectifiers</w:t>
            </w:r>
            <w:r>
              <w:rPr>
                <w:color w:val="000000"/>
                <w:szCs w:val="16"/>
              </w:rPr>
              <w:br/>
            </w:r>
            <w:r>
              <w:rPr>
                <w:color w:val="000000"/>
                <w:szCs w:val="16"/>
              </w:rPr>
              <w:t>- - - - - Electric rectifier:</w:t>
            </w:r>
            <w:r>
              <w:rPr>
                <w:color w:val="000000"/>
                <w:szCs w:val="16"/>
              </w:rPr>
              <w:br/>
            </w:r>
            <w:r>
              <w:rPr>
                <w:color w:val="000000"/>
                <w:szCs w:val="16"/>
              </w:rPr>
              <w:t xml:space="preserve"> </w:t>
            </w:r>
            <w:r>
              <w:rPr>
                <w:color w:val="000000"/>
                <w:szCs w:val="16"/>
              </w:rPr>
              <w:br/>
            </w:r>
            <w:r>
              <w:rPr>
                <w:color w:val="000000"/>
                <w:szCs w:val="16"/>
              </w:rPr>
              <w:t>-|with an input AC voltage of 100-240|V at frequency of 50-60|Hz,</w:t>
            </w:r>
            <w:r>
              <w:rPr>
                <w:color w:val="000000"/>
                <w:szCs w:val="16"/>
              </w:rPr>
              <w:br/>
            </w:r>
            <w:r>
              <w:rPr>
                <w:color w:val="000000"/>
                <w:szCs w:val="16"/>
              </w:rPr>
              <w:t xml:space="preserve"> </w:t>
            </w:r>
            <w:r>
              <w:rPr>
                <w:color w:val="000000"/>
                <w:szCs w:val="16"/>
              </w:rPr>
              <w:br/>
            </w:r>
            <w:r>
              <w:rPr>
                <w:color w:val="000000"/>
                <w:szCs w:val="16"/>
              </w:rPr>
              <w:t>-|with two o</w:t>
            </w:r>
            <w:r>
              <w:rPr>
                <w:color w:val="000000"/>
                <w:szCs w:val="16"/>
              </w:rPr>
              <w:t>utput DC voltages of 9|V or more but not more than 12|V and 396|V or more but not more than 420|V,</w:t>
            </w:r>
            <w:r>
              <w:rPr>
                <w:color w:val="000000"/>
                <w:szCs w:val="16"/>
              </w:rPr>
              <w:br/>
            </w:r>
            <w:r>
              <w:rPr>
                <w:color w:val="000000"/>
                <w:szCs w:val="16"/>
              </w:rPr>
              <w:t xml:space="preserve"> </w:t>
            </w:r>
            <w:r>
              <w:rPr>
                <w:color w:val="000000"/>
                <w:szCs w:val="16"/>
              </w:rPr>
              <w:br/>
            </w:r>
            <w:r>
              <w:rPr>
                <w:color w:val="000000"/>
                <w:szCs w:val="16"/>
              </w:rPr>
              <w:t>-|output cables without connectors, and</w:t>
            </w:r>
            <w:r>
              <w:rPr>
                <w:color w:val="000000"/>
                <w:szCs w:val="16"/>
              </w:rPr>
              <w:br/>
            </w:r>
            <w:r>
              <w:rPr>
                <w:color w:val="000000"/>
                <w:szCs w:val="16"/>
              </w:rPr>
              <w:t xml:space="preserve"> </w:t>
            </w:r>
            <w:r>
              <w:rPr>
                <w:color w:val="000000"/>
                <w:szCs w:val="16"/>
              </w:rPr>
              <w:br/>
            </w:r>
            <w:r>
              <w:rPr>
                <w:color w:val="000000"/>
                <w:szCs w:val="16"/>
              </w:rPr>
              <w:t>-|in a plastic enclosure with dimensions 110|mm (±0,5|mm) x 60|mm (±0,5mm) x 38mm (±1|mm)</w:t>
            </w:r>
            <w:r>
              <w:rPr>
                <w:color w:val="000000"/>
                <w:szCs w:val="16"/>
              </w:rPr>
              <w:br/>
            </w:r>
            <w:r>
              <w:rPr>
                <w:color w:val="000000"/>
                <w:szCs w:val="16"/>
              </w:rPr>
              <w:t>for use in the manufact</w:t>
            </w:r>
            <w:r>
              <w:rPr>
                <w:color w:val="000000"/>
                <w:szCs w:val="16"/>
              </w:rPr>
              <w:t>ure of products using IPL (Intensive Pulse Light)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A9" w14:textId="77777777" w:rsidR="00E546F5" w:rsidRDefault="00951CE2">
            <w:pPr>
              <w:pStyle w:val="NormalinTable"/>
            </w:pPr>
            <w:r>
              <w:t>0.0%</w:t>
            </w:r>
          </w:p>
        </w:tc>
      </w:tr>
      <w:tr w:rsidR="00E546F5" w14:paraId="59107C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AB" w14:textId="77777777" w:rsidR="00E546F5" w:rsidRDefault="00951CE2">
            <w:pPr>
              <w:pStyle w:val="NormalinTable"/>
            </w:pPr>
            <w:r>
              <w:t>8504408290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AC" w14:textId="77777777" w:rsidR="00E546F5" w:rsidRDefault="00951CE2">
            <w:pPr>
              <w:pStyle w:val="Tier1"/>
            </w:pPr>
            <w:r>
              <w:t>Electrical transformers, static converters (for example, rectifiers) and inductors</w:t>
            </w:r>
          </w:p>
          <w:p w14:paraId="59107CAD" w14:textId="77777777" w:rsidR="00E546F5" w:rsidRDefault="00951CE2">
            <w:pPr>
              <w:pStyle w:val="Tier2"/>
            </w:pPr>
            <w:r>
              <w:t>-</w:t>
            </w:r>
            <w:r>
              <w:tab/>
              <w:t>Static converters</w:t>
            </w:r>
          </w:p>
          <w:p w14:paraId="59107CAE" w14:textId="77777777" w:rsidR="00E546F5" w:rsidRDefault="00951CE2">
            <w:pPr>
              <w:pStyle w:val="Tier3"/>
            </w:pPr>
            <w:r>
              <w:t>-</w:t>
            </w:r>
            <w:r>
              <w:tab/>
              <w:t>-</w:t>
            </w:r>
            <w:r>
              <w:tab/>
              <w:t>Other</w:t>
            </w:r>
          </w:p>
          <w:p w14:paraId="59107CAF" w14:textId="77777777" w:rsidR="00E546F5" w:rsidRDefault="00951CE2">
            <w:pPr>
              <w:pStyle w:val="Tier4"/>
            </w:pPr>
            <w:r>
              <w:t>-</w:t>
            </w:r>
            <w:r>
              <w:tab/>
              <w:t>-</w:t>
            </w:r>
            <w:r>
              <w:tab/>
              <w:t>-</w:t>
            </w:r>
            <w:r>
              <w:tab/>
              <w:t>Other</w:t>
            </w:r>
          </w:p>
          <w:p w14:paraId="59107CB0" w14:textId="77777777" w:rsidR="00E546F5" w:rsidRDefault="00951CE2">
            <w:pPr>
              <w:pStyle w:val="Tier5"/>
            </w:pPr>
            <w:r>
              <w:t>-</w:t>
            </w:r>
            <w:r>
              <w:tab/>
              <w:t>-</w:t>
            </w:r>
            <w:r>
              <w:tab/>
              <w:t>-</w:t>
            </w:r>
            <w:r>
              <w:tab/>
              <w:t>-</w:t>
            </w:r>
            <w:r>
              <w:tab/>
              <w:t>Rectifiers</w:t>
            </w:r>
          </w:p>
          <w:p w14:paraId="59107CB1" w14:textId="77777777" w:rsidR="00E546F5" w:rsidRDefault="00951CE2">
            <w:pPr>
              <w:pStyle w:val="Tier6"/>
            </w:pPr>
            <w:r>
              <w:t>-</w:t>
            </w:r>
            <w:r>
              <w:tab/>
              <w:t>-</w:t>
            </w:r>
            <w:r>
              <w:tab/>
              <w:t>-</w:t>
            </w:r>
            <w:r>
              <w:tab/>
              <w:t>-</w:t>
            </w:r>
            <w:r>
              <w:tab/>
              <w:t>-</w:t>
            </w:r>
            <w:r>
              <w:tab/>
              <w:t>Other</w:t>
            </w:r>
          </w:p>
          <w:p w14:paraId="59107CB2"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7CB3" w14:textId="77777777" w:rsidR="00E546F5" w:rsidRDefault="00951CE2">
            <w:pPr>
              <w:pStyle w:val="Tier6Bullet"/>
            </w:pPr>
            <w:r>
              <w:tab/>
            </w:r>
            <w:r>
              <w:tab/>
            </w:r>
            <w:r>
              <w:tab/>
            </w:r>
            <w:r>
              <w:tab/>
            </w:r>
            <w:r>
              <w:tab/>
              <w:t>-</w:t>
            </w:r>
            <w:r>
              <w:tab/>
              <w:t>for fitting to or equipping such ships, boats or other vessels;</w:t>
            </w:r>
          </w:p>
          <w:p w14:paraId="59107CB4"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7CB5" w14:textId="77777777" w:rsidR="00E546F5" w:rsidRDefault="00951CE2">
            <w:pPr>
              <w:pStyle w:val="Tier6Bullet"/>
            </w:pPr>
            <w:r>
              <w:tab/>
            </w:r>
            <w:r>
              <w:tab/>
            </w:r>
            <w:r>
              <w:tab/>
            </w:r>
            <w:r>
              <w:tab/>
            </w:r>
            <w:r>
              <w:tab/>
              <w:t>-</w:t>
            </w:r>
            <w:r>
              <w:tab/>
              <w:t>for equipping the above platforms;</w:t>
            </w:r>
          </w:p>
          <w:p w14:paraId="59107CB6"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B7" w14:textId="77777777" w:rsidR="00E546F5" w:rsidRDefault="00951CE2">
            <w:pPr>
              <w:pStyle w:val="NormalinTable"/>
            </w:pPr>
            <w:r>
              <w:t>0.0%</w:t>
            </w:r>
          </w:p>
        </w:tc>
      </w:tr>
      <w:tr w:rsidR="00E546F5" w14:paraId="59107C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B9" w14:textId="77777777" w:rsidR="00E546F5" w:rsidRDefault="00951CE2">
            <w:pPr>
              <w:pStyle w:val="NormalinTable"/>
            </w:pPr>
            <w:r>
              <w:t>8504408410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BA" w14:textId="77777777" w:rsidR="00E546F5" w:rsidRDefault="00951CE2">
            <w:pPr>
              <w:pStyle w:val="Tier1"/>
            </w:pPr>
            <w:r>
              <w:t>Electrical transformers, static converters (for example, rectifiers) and inductors</w:t>
            </w:r>
          </w:p>
          <w:p w14:paraId="59107CBB" w14:textId="77777777" w:rsidR="00E546F5" w:rsidRDefault="00951CE2">
            <w:pPr>
              <w:pStyle w:val="Tier2"/>
            </w:pPr>
            <w:r>
              <w:t>-</w:t>
            </w:r>
            <w:r>
              <w:tab/>
              <w:t>Static converters</w:t>
            </w:r>
          </w:p>
          <w:p w14:paraId="59107CBC" w14:textId="77777777" w:rsidR="00E546F5" w:rsidRDefault="00951CE2">
            <w:pPr>
              <w:pStyle w:val="Tier3"/>
            </w:pPr>
            <w:r>
              <w:t>-</w:t>
            </w:r>
            <w:r>
              <w:tab/>
              <w:t>-</w:t>
            </w:r>
            <w:r>
              <w:tab/>
              <w:t>Other</w:t>
            </w:r>
          </w:p>
          <w:p w14:paraId="59107CBD" w14:textId="77777777" w:rsidR="00E546F5" w:rsidRDefault="00951CE2">
            <w:pPr>
              <w:pStyle w:val="Tier4"/>
            </w:pPr>
            <w:r>
              <w:t>-</w:t>
            </w:r>
            <w:r>
              <w:tab/>
              <w:t>-</w:t>
            </w:r>
            <w:r>
              <w:tab/>
              <w:t>-</w:t>
            </w:r>
            <w:r>
              <w:tab/>
              <w:t>Other</w:t>
            </w:r>
          </w:p>
          <w:p w14:paraId="59107CBE" w14:textId="77777777" w:rsidR="00E546F5" w:rsidRDefault="00951CE2">
            <w:pPr>
              <w:pStyle w:val="Tier5"/>
            </w:pPr>
            <w:r>
              <w:t>-</w:t>
            </w:r>
            <w:r>
              <w:tab/>
              <w:t>-</w:t>
            </w:r>
            <w:r>
              <w:tab/>
              <w:t>-</w:t>
            </w:r>
            <w:r>
              <w:tab/>
              <w:t>-</w:t>
            </w:r>
            <w:r>
              <w:tab/>
              <w:t>Inverters</w:t>
            </w:r>
          </w:p>
          <w:p w14:paraId="59107CBF" w14:textId="77777777" w:rsidR="00E546F5" w:rsidRDefault="00951CE2">
            <w:pPr>
              <w:pStyle w:val="Tier6"/>
            </w:pPr>
            <w:r>
              <w:t>-</w:t>
            </w:r>
            <w:r>
              <w:tab/>
              <w:t>-</w:t>
            </w:r>
            <w:r>
              <w:tab/>
              <w:t>-</w:t>
            </w:r>
            <w:r>
              <w:tab/>
              <w:t>-</w:t>
            </w:r>
            <w:r>
              <w:tab/>
              <w:t>-</w:t>
            </w:r>
            <w:r>
              <w:tab/>
              <w:t xml:space="preserve">Having a power handling </w:t>
            </w:r>
            <w:r>
              <w:t>capacity not exceeding 7.5 kVA</w:t>
            </w:r>
          </w:p>
          <w:p w14:paraId="59107CC0" w14:textId="77777777" w:rsidR="00E546F5" w:rsidRDefault="00951CE2">
            <w:pPr>
              <w:pStyle w:val="Tier7"/>
            </w:pPr>
            <w:r>
              <w:t>-</w:t>
            </w:r>
            <w:r>
              <w:tab/>
              <w:t>-</w:t>
            </w:r>
            <w:r>
              <w:tab/>
              <w:t>-</w:t>
            </w:r>
            <w:r>
              <w:tab/>
              <w:t>-</w:t>
            </w:r>
            <w:r>
              <w:tab/>
              <w:t>-</w:t>
            </w:r>
            <w:r>
              <w:tab/>
              <w:t>-</w:t>
            </w:r>
            <w:r>
              <w:tab/>
              <w:t>For use in civil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C1" w14:textId="77777777" w:rsidR="00E546F5" w:rsidRDefault="00951CE2">
            <w:pPr>
              <w:pStyle w:val="NormalinTable"/>
            </w:pPr>
            <w:r>
              <w:t>0.0%</w:t>
            </w:r>
          </w:p>
        </w:tc>
      </w:tr>
      <w:tr w:rsidR="00E546F5" w14:paraId="59107C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C3" w14:textId="77777777" w:rsidR="00E546F5" w:rsidRDefault="00951CE2">
            <w:pPr>
              <w:pStyle w:val="NormalinTable"/>
            </w:pPr>
            <w:r>
              <w:t>8504408490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C4" w14:textId="77777777" w:rsidR="00E546F5" w:rsidRDefault="00951CE2">
            <w:pPr>
              <w:pStyle w:val="Tier1"/>
            </w:pPr>
            <w:r>
              <w:t>Electrical transformers, static converters (for example, rectifiers) and inductors</w:t>
            </w:r>
          </w:p>
          <w:p w14:paraId="59107CC5" w14:textId="77777777" w:rsidR="00E546F5" w:rsidRDefault="00951CE2">
            <w:pPr>
              <w:pStyle w:val="Tier2"/>
            </w:pPr>
            <w:r>
              <w:t>-</w:t>
            </w:r>
            <w:r>
              <w:tab/>
              <w:t>Static converters</w:t>
            </w:r>
          </w:p>
          <w:p w14:paraId="59107CC6" w14:textId="77777777" w:rsidR="00E546F5" w:rsidRDefault="00951CE2">
            <w:pPr>
              <w:pStyle w:val="Tier3"/>
            </w:pPr>
            <w:r>
              <w:t>-</w:t>
            </w:r>
            <w:r>
              <w:tab/>
              <w:t>-</w:t>
            </w:r>
            <w:r>
              <w:tab/>
              <w:t>Other</w:t>
            </w:r>
          </w:p>
          <w:p w14:paraId="59107CC7" w14:textId="77777777" w:rsidR="00E546F5" w:rsidRDefault="00951CE2">
            <w:pPr>
              <w:pStyle w:val="Tier4"/>
            </w:pPr>
            <w:r>
              <w:t>-</w:t>
            </w:r>
            <w:r>
              <w:tab/>
              <w:t>-</w:t>
            </w:r>
            <w:r>
              <w:tab/>
              <w:t>-</w:t>
            </w:r>
            <w:r>
              <w:tab/>
              <w:t>Other</w:t>
            </w:r>
          </w:p>
          <w:p w14:paraId="59107CC8" w14:textId="77777777" w:rsidR="00E546F5" w:rsidRDefault="00951CE2">
            <w:pPr>
              <w:pStyle w:val="Tier5"/>
            </w:pPr>
            <w:r>
              <w:t>-</w:t>
            </w:r>
            <w:r>
              <w:tab/>
              <w:t>-</w:t>
            </w:r>
            <w:r>
              <w:tab/>
              <w:t>-</w:t>
            </w:r>
            <w:r>
              <w:tab/>
              <w:t>-</w:t>
            </w:r>
            <w:r>
              <w:tab/>
              <w:t>Inverters</w:t>
            </w:r>
          </w:p>
          <w:p w14:paraId="59107CC9" w14:textId="77777777" w:rsidR="00E546F5" w:rsidRDefault="00951CE2">
            <w:pPr>
              <w:pStyle w:val="Tier6"/>
            </w:pPr>
            <w:r>
              <w:t>-</w:t>
            </w:r>
            <w:r>
              <w:tab/>
              <w:t>-</w:t>
            </w:r>
            <w:r>
              <w:tab/>
              <w:t>-</w:t>
            </w:r>
            <w:r>
              <w:tab/>
              <w:t>-</w:t>
            </w:r>
            <w:r>
              <w:tab/>
              <w:t>-</w:t>
            </w:r>
            <w:r>
              <w:tab/>
              <w:t xml:space="preserve">Having a </w:t>
            </w:r>
            <w:r>
              <w:t>power handling capacity not exceeding 7.5 kVA</w:t>
            </w:r>
          </w:p>
          <w:p w14:paraId="59107CCA"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CB" w14:textId="77777777" w:rsidR="00E546F5" w:rsidRDefault="00951CE2">
            <w:pPr>
              <w:pStyle w:val="NormalinTable"/>
            </w:pPr>
            <w:r>
              <w:t>0.0%</w:t>
            </w:r>
          </w:p>
        </w:tc>
      </w:tr>
      <w:tr w:rsidR="00E546F5" w14:paraId="59107C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CD" w14:textId="77777777" w:rsidR="00E546F5" w:rsidRDefault="00951CE2">
            <w:pPr>
              <w:pStyle w:val="NormalinTable"/>
            </w:pPr>
            <w:r>
              <w:t>8504408810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CE" w14:textId="77777777" w:rsidR="00E546F5" w:rsidRDefault="00951CE2">
            <w:pPr>
              <w:pStyle w:val="Tier1"/>
            </w:pPr>
            <w:r>
              <w:t>Electrical transformers, static converters (for example, rectifiers) and inductors</w:t>
            </w:r>
          </w:p>
          <w:p w14:paraId="59107CCF" w14:textId="77777777" w:rsidR="00E546F5" w:rsidRDefault="00951CE2">
            <w:pPr>
              <w:pStyle w:val="Tier2"/>
            </w:pPr>
            <w:r>
              <w:t>-</w:t>
            </w:r>
            <w:r>
              <w:tab/>
              <w:t>Static converters</w:t>
            </w:r>
          </w:p>
          <w:p w14:paraId="59107CD0" w14:textId="77777777" w:rsidR="00E546F5" w:rsidRDefault="00951CE2">
            <w:pPr>
              <w:pStyle w:val="Tier3"/>
            </w:pPr>
            <w:r>
              <w:t>-</w:t>
            </w:r>
            <w:r>
              <w:tab/>
              <w:t>-</w:t>
            </w:r>
            <w:r>
              <w:tab/>
              <w:t>Other</w:t>
            </w:r>
          </w:p>
          <w:p w14:paraId="59107CD1" w14:textId="77777777" w:rsidR="00E546F5" w:rsidRDefault="00951CE2">
            <w:pPr>
              <w:pStyle w:val="Tier4"/>
            </w:pPr>
            <w:r>
              <w:t>-</w:t>
            </w:r>
            <w:r>
              <w:tab/>
              <w:t>-</w:t>
            </w:r>
            <w:r>
              <w:tab/>
              <w:t>-</w:t>
            </w:r>
            <w:r>
              <w:tab/>
              <w:t>Other</w:t>
            </w:r>
          </w:p>
          <w:p w14:paraId="59107CD2" w14:textId="77777777" w:rsidR="00E546F5" w:rsidRDefault="00951CE2">
            <w:pPr>
              <w:pStyle w:val="Tier5"/>
            </w:pPr>
            <w:r>
              <w:t>-</w:t>
            </w:r>
            <w:r>
              <w:tab/>
              <w:t>-</w:t>
            </w:r>
            <w:r>
              <w:tab/>
              <w:t>-</w:t>
            </w:r>
            <w:r>
              <w:tab/>
              <w:t>-</w:t>
            </w:r>
            <w:r>
              <w:tab/>
              <w:t>Inverters</w:t>
            </w:r>
          </w:p>
          <w:p w14:paraId="59107CD3" w14:textId="77777777" w:rsidR="00E546F5" w:rsidRDefault="00951CE2">
            <w:pPr>
              <w:pStyle w:val="Tier6"/>
            </w:pPr>
            <w:r>
              <w:t>-</w:t>
            </w:r>
            <w:r>
              <w:tab/>
              <w:t>-</w:t>
            </w:r>
            <w:r>
              <w:tab/>
              <w:t>-</w:t>
            </w:r>
            <w:r>
              <w:tab/>
              <w:t>-</w:t>
            </w:r>
            <w:r>
              <w:tab/>
              <w:t>-</w:t>
            </w:r>
            <w:r>
              <w:tab/>
              <w:t xml:space="preserve">Having a power </w:t>
            </w:r>
            <w:r>
              <w:t>handling capacity exceeding 7.5 kVA</w:t>
            </w:r>
          </w:p>
          <w:p w14:paraId="59107CD4" w14:textId="77777777" w:rsidR="00E546F5" w:rsidRDefault="00951CE2">
            <w:pPr>
              <w:pStyle w:val="Tier7"/>
            </w:pPr>
            <w:r>
              <w:t>-</w:t>
            </w:r>
            <w:r>
              <w:tab/>
              <w:t>-</w:t>
            </w:r>
            <w:r>
              <w:tab/>
              <w:t>-</w:t>
            </w:r>
            <w:r>
              <w:tab/>
              <w:t>-</w:t>
            </w:r>
            <w:r>
              <w:tab/>
              <w:t>-</w:t>
            </w:r>
            <w:r>
              <w:tab/>
              <w:t>-</w:t>
            </w:r>
            <w:r>
              <w:tab/>
              <w:t>For use in civil aircraft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D5" w14:textId="77777777" w:rsidR="00E546F5" w:rsidRDefault="00951CE2">
            <w:pPr>
              <w:pStyle w:val="NormalinTable"/>
            </w:pPr>
            <w:r>
              <w:t>0.0%</w:t>
            </w:r>
          </w:p>
        </w:tc>
      </w:tr>
      <w:tr w:rsidR="00E546F5" w14:paraId="59107C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D7" w14:textId="77777777" w:rsidR="00E546F5" w:rsidRDefault="00951CE2">
            <w:pPr>
              <w:pStyle w:val="NormalinTable"/>
            </w:pPr>
            <w:r>
              <w:t>8504408899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D8" w14:textId="77777777" w:rsidR="00E546F5" w:rsidRDefault="00951CE2">
            <w:pPr>
              <w:pStyle w:val="Tier1"/>
            </w:pPr>
            <w:r>
              <w:t>Electrical transformers, static converters (for example, rectifiers) and inductors</w:t>
            </w:r>
          </w:p>
          <w:p w14:paraId="59107CD9" w14:textId="77777777" w:rsidR="00E546F5" w:rsidRDefault="00951CE2">
            <w:pPr>
              <w:pStyle w:val="Tier2"/>
            </w:pPr>
            <w:r>
              <w:t>-</w:t>
            </w:r>
            <w:r>
              <w:tab/>
              <w:t>Static converters</w:t>
            </w:r>
          </w:p>
          <w:p w14:paraId="59107CDA" w14:textId="77777777" w:rsidR="00E546F5" w:rsidRDefault="00951CE2">
            <w:pPr>
              <w:pStyle w:val="Tier3"/>
            </w:pPr>
            <w:r>
              <w:t>-</w:t>
            </w:r>
            <w:r>
              <w:tab/>
              <w:t>-</w:t>
            </w:r>
            <w:r>
              <w:tab/>
              <w:t>Other</w:t>
            </w:r>
          </w:p>
          <w:p w14:paraId="59107CDB" w14:textId="77777777" w:rsidR="00E546F5" w:rsidRDefault="00951CE2">
            <w:pPr>
              <w:pStyle w:val="Tier4"/>
            </w:pPr>
            <w:r>
              <w:t>-</w:t>
            </w:r>
            <w:r>
              <w:tab/>
              <w:t>-</w:t>
            </w:r>
            <w:r>
              <w:tab/>
              <w:t>-</w:t>
            </w:r>
            <w:r>
              <w:tab/>
              <w:t>Other</w:t>
            </w:r>
          </w:p>
          <w:p w14:paraId="59107CDC" w14:textId="77777777" w:rsidR="00E546F5" w:rsidRDefault="00951CE2">
            <w:pPr>
              <w:pStyle w:val="Tier5"/>
            </w:pPr>
            <w:r>
              <w:t>-</w:t>
            </w:r>
            <w:r>
              <w:tab/>
              <w:t>-</w:t>
            </w:r>
            <w:r>
              <w:tab/>
              <w:t>-</w:t>
            </w:r>
            <w:r>
              <w:tab/>
              <w:t>-</w:t>
            </w:r>
            <w:r>
              <w:tab/>
              <w:t>Inverters</w:t>
            </w:r>
          </w:p>
          <w:p w14:paraId="59107CDD" w14:textId="77777777" w:rsidR="00E546F5" w:rsidRDefault="00951CE2">
            <w:pPr>
              <w:pStyle w:val="Tier6"/>
            </w:pPr>
            <w:r>
              <w:t>-</w:t>
            </w:r>
            <w:r>
              <w:tab/>
              <w:t>-</w:t>
            </w:r>
            <w:r>
              <w:tab/>
              <w:t>-</w:t>
            </w:r>
            <w:r>
              <w:tab/>
              <w:t>-</w:t>
            </w:r>
            <w:r>
              <w:tab/>
              <w:t>-</w:t>
            </w:r>
            <w:r>
              <w:tab/>
              <w:t xml:space="preserve">Having a </w:t>
            </w:r>
            <w:r>
              <w:t>power handling capacity exceeding 7.5 kVA</w:t>
            </w:r>
          </w:p>
          <w:p w14:paraId="59107CD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DF" w14:textId="77777777" w:rsidR="00E546F5" w:rsidRDefault="00951CE2">
            <w:pPr>
              <w:pStyle w:val="NormalinTable"/>
            </w:pPr>
            <w:r>
              <w:t>0.0%</w:t>
            </w:r>
          </w:p>
        </w:tc>
      </w:tr>
      <w:tr w:rsidR="00E546F5" w14:paraId="59107C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E1" w14:textId="77777777" w:rsidR="00E546F5" w:rsidRDefault="00951CE2">
            <w:pPr>
              <w:pStyle w:val="NormalinTable"/>
            </w:pPr>
            <w:r>
              <w:t>8504409010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E2" w14:textId="77777777" w:rsidR="00E546F5" w:rsidRDefault="00951CE2">
            <w:pPr>
              <w:pStyle w:val="Tier1"/>
            </w:pPr>
            <w:r>
              <w:t>Electrical transformers, static converters (for example, rectifiers) and inductors</w:t>
            </w:r>
          </w:p>
          <w:p w14:paraId="59107CE3" w14:textId="77777777" w:rsidR="00E546F5" w:rsidRDefault="00951CE2">
            <w:pPr>
              <w:pStyle w:val="Tier2"/>
            </w:pPr>
            <w:r>
              <w:t>-</w:t>
            </w:r>
            <w:r>
              <w:tab/>
              <w:t>Static converters</w:t>
            </w:r>
          </w:p>
          <w:p w14:paraId="59107CE4" w14:textId="77777777" w:rsidR="00E546F5" w:rsidRDefault="00951CE2">
            <w:pPr>
              <w:pStyle w:val="Tier3"/>
            </w:pPr>
            <w:r>
              <w:t>-</w:t>
            </w:r>
            <w:r>
              <w:tab/>
              <w:t>-</w:t>
            </w:r>
            <w:r>
              <w:tab/>
              <w:t>Other</w:t>
            </w:r>
          </w:p>
          <w:p w14:paraId="59107CE5" w14:textId="77777777" w:rsidR="00E546F5" w:rsidRDefault="00951CE2">
            <w:pPr>
              <w:pStyle w:val="Tier4"/>
            </w:pPr>
            <w:r>
              <w:t>-</w:t>
            </w:r>
            <w:r>
              <w:tab/>
              <w:t>-</w:t>
            </w:r>
            <w:r>
              <w:tab/>
              <w:t>-</w:t>
            </w:r>
            <w:r>
              <w:tab/>
              <w:t>Other</w:t>
            </w:r>
          </w:p>
          <w:p w14:paraId="59107CE6" w14:textId="77777777" w:rsidR="00E546F5" w:rsidRDefault="00951CE2">
            <w:pPr>
              <w:pStyle w:val="Tier5"/>
            </w:pPr>
            <w:r>
              <w:t>-</w:t>
            </w:r>
            <w:r>
              <w:tab/>
              <w:t>-</w:t>
            </w:r>
            <w:r>
              <w:tab/>
              <w:t>-</w:t>
            </w:r>
            <w:r>
              <w:tab/>
              <w:t>-</w:t>
            </w:r>
            <w:r>
              <w:tab/>
              <w:t>Other</w:t>
            </w:r>
          </w:p>
          <w:p w14:paraId="59107CE7" w14:textId="77777777" w:rsidR="00E546F5" w:rsidRDefault="00951CE2">
            <w:pPr>
              <w:pStyle w:val="Tier6"/>
            </w:pPr>
            <w:r>
              <w:t>-</w:t>
            </w:r>
            <w:r>
              <w:tab/>
              <w:t>-</w:t>
            </w:r>
            <w:r>
              <w:tab/>
              <w:t>-</w:t>
            </w:r>
            <w:r>
              <w:tab/>
              <w:t>-</w:t>
            </w:r>
            <w:r>
              <w:tab/>
              <w:t>-</w:t>
            </w:r>
            <w:r>
              <w:tab/>
              <w:t xml:space="preserve">For use in civil </w:t>
            </w:r>
            <w:r>
              <w:t>aircraft</w:t>
            </w:r>
          </w:p>
          <w:p w14:paraId="59107CE8" w14:textId="77777777" w:rsidR="00E546F5" w:rsidRDefault="00951CE2">
            <w:pPr>
              <w:pStyle w:val="Tier6Bullet"/>
            </w:pPr>
            <w:r>
              <w:tab/>
            </w:r>
            <w:r>
              <w:tab/>
            </w:r>
            <w:r>
              <w:tab/>
            </w:r>
            <w:r>
              <w:tab/>
            </w:r>
            <w:r>
              <w:tab/>
              <w:t>-</w:t>
            </w:r>
            <w:r>
              <w:tab/>
              <w:t>use in civil aircraft</w:t>
            </w:r>
          </w:p>
          <w:p w14:paraId="59107CE9"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7CEA"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EB" w14:textId="77777777" w:rsidR="00E546F5" w:rsidRDefault="00951CE2">
            <w:pPr>
              <w:pStyle w:val="NormalinTable"/>
            </w:pPr>
            <w:r>
              <w:t>0.0%</w:t>
            </w:r>
          </w:p>
        </w:tc>
      </w:tr>
      <w:tr w:rsidR="00E546F5" w14:paraId="59107C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ED" w14:textId="77777777" w:rsidR="00E546F5" w:rsidRDefault="00951CE2">
            <w:pPr>
              <w:pStyle w:val="NormalinTable"/>
            </w:pPr>
            <w:r>
              <w:t>8504409025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EE" w14:textId="77777777" w:rsidR="00E546F5" w:rsidRDefault="00951CE2">
            <w:pPr>
              <w:pStyle w:val="Tier1"/>
            </w:pPr>
            <w:r>
              <w:t>Electrical transformers, static converters (for example, rectifiers) and inductors</w:t>
            </w:r>
          </w:p>
          <w:p w14:paraId="59107CEF" w14:textId="77777777" w:rsidR="00E546F5" w:rsidRDefault="00951CE2">
            <w:pPr>
              <w:pStyle w:val="Tier2"/>
            </w:pPr>
            <w:r>
              <w:t>-</w:t>
            </w:r>
            <w:r>
              <w:tab/>
              <w:t>Static converters</w:t>
            </w:r>
          </w:p>
          <w:p w14:paraId="59107CF0" w14:textId="77777777" w:rsidR="00E546F5" w:rsidRDefault="00951CE2">
            <w:pPr>
              <w:pStyle w:val="Tier3"/>
            </w:pPr>
            <w:r>
              <w:t>-</w:t>
            </w:r>
            <w:r>
              <w:tab/>
              <w:t>-</w:t>
            </w:r>
            <w:r>
              <w:tab/>
              <w:t>Other</w:t>
            </w:r>
          </w:p>
          <w:p w14:paraId="59107CF1" w14:textId="77777777" w:rsidR="00E546F5" w:rsidRDefault="00951CE2">
            <w:pPr>
              <w:pStyle w:val="Tier4"/>
            </w:pPr>
            <w:r>
              <w:t>-</w:t>
            </w:r>
            <w:r>
              <w:tab/>
              <w:t>-</w:t>
            </w:r>
            <w:r>
              <w:tab/>
              <w:t>-</w:t>
            </w:r>
            <w:r>
              <w:tab/>
              <w:t>Other</w:t>
            </w:r>
          </w:p>
          <w:p w14:paraId="59107CF2" w14:textId="77777777" w:rsidR="00E546F5" w:rsidRDefault="00951CE2">
            <w:pPr>
              <w:pStyle w:val="Tier5"/>
            </w:pPr>
            <w:r>
              <w:t>-</w:t>
            </w:r>
            <w:r>
              <w:tab/>
              <w:t>-</w:t>
            </w:r>
            <w:r>
              <w:tab/>
              <w:t>-</w:t>
            </w:r>
            <w:r>
              <w:tab/>
              <w:t>-</w:t>
            </w:r>
            <w:r>
              <w:tab/>
              <w:t>Other</w:t>
            </w:r>
          </w:p>
          <w:p w14:paraId="59107CF3" w14:textId="77777777" w:rsidR="00E546F5" w:rsidRDefault="00951CE2">
            <w:pPr>
              <w:pStyle w:val="Tier6"/>
            </w:pPr>
            <w:r>
              <w:t>-</w:t>
            </w:r>
            <w:r>
              <w:tab/>
              <w:t>-</w:t>
            </w:r>
            <w:r>
              <w:tab/>
              <w:t>-</w:t>
            </w:r>
            <w:r>
              <w:tab/>
              <w:t>-</w:t>
            </w:r>
            <w:r>
              <w:tab/>
              <w:t>-</w:t>
            </w:r>
            <w:r>
              <w:tab/>
              <w:t>Direct current to direct current converter - without housing or - with housing with connection p</w:t>
            </w:r>
            <w:r>
              <w:t>ins, connection studs, screw connectors, unprotected line connections, connection elements which allow the mounting to a printed circuit board by soldering or any other technology, or other wiring connections requiring further processing</w:t>
            </w:r>
          </w:p>
          <w:p w14:paraId="59107CF4"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7CF5" w14:textId="77777777" w:rsidR="00E546F5" w:rsidRDefault="00951CE2">
            <w:pPr>
              <w:pStyle w:val="Tier6Bullet"/>
            </w:pPr>
            <w:r>
              <w:tab/>
            </w:r>
            <w:r>
              <w:tab/>
            </w:r>
            <w:r>
              <w:tab/>
            </w:r>
            <w:r>
              <w:tab/>
            </w:r>
            <w:r>
              <w:tab/>
              <w:t>-</w:t>
            </w:r>
            <w:r>
              <w:tab/>
              <w:t>for fitting to or equipping such ships, boats or other vessels;</w:t>
            </w:r>
          </w:p>
          <w:p w14:paraId="59107CF6"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7CF7" w14:textId="77777777" w:rsidR="00E546F5" w:rsidRDefault="00951CE2">
            <w:pPr>
              <w:pStyle w:val="Tier6Bullet"/>
            </w:pPr>
            <w:r>
              <w:tab/>
            </w:r>
            <w:r>
              <w:tab/>
            </w:r>
            <w:r>
              <w:tab/>
            </w:r>
            <w:r>
              <w:tab/>
            </w:r>
            <w:r>
              <w:tab/>
              <w:t>-</w:t>
            </w:r>
            <w:r>
              <w:tab/>
              <w:t>for equipping the above platforms;</w:t>
            </w:r>
          </w:p>
          <w:p w14:paraId="59107CF8"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F9" w14:textId="77777777" w:rsidR="00E546F5" w:rsidRDefault="00951CE2">
            <w:pPr>
              <w:pStyle w:val="NormalinTable"/>
            </w:pPr>
            <w:r>
              <w:t>0.0%</w:t>
            </w:r>
          </w:p>
        </w:tc>
      </w:tr>
      <w:tr w:rsidR="00E546F5" w14:paraId="59107C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CFB" w14:textId="77777777" w:rsidR="00E546F5" w:rsidRDefault="00951CE2">
            <w:pPr>
              <w:pStyle w:val="NormalinTable"/>
            </w:pPr>
            <w:r>
              <w:rPr>
                <w:color w:val="000000"/>
                <w:szCs w:val="16"/>
              </w:rPr>
              <w:t>8504409030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CFC" w14:textId="77777777" w:rsidR="00E546F5" w:rsidRDefault="00951CE2">
            <w:pPr>
              <w:pStyle w:val="Tier1"/>
            </w:pPr>
            <w:r>
              <w:rPr>
                <w:color w:val="000000"/>
                <w:szCs w:val="16"/>
              </w:rPr>
              <w:t>Electrical transformers, static converters (for example, rectifiers) and inductors</w:t>
            </w:r>
            <w:r>
              <w:rPr>
                <w:color w:val="000000"/>
                <w:szCs w:val="16"/>
              </w:rPr>
              <w:br/>
            </w:r>
            <w:r>
              <w:rPr>
                <w:color w:val="000000"/>
                <w:szCs w:val="16"/>
              </w:rPr>
              <w:t>- Static converters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Static converter comprising a power switc</w:t>
            </w:r>
            <w:r>
              <w:rPr>
                <w:color w:val="000000"/>
                <w:szCs w:val="16"/>
              </w:rPr>
              <w:t>h with insulated-gate bipolar transistors (IGBTs), contained in a housing, for use in the manufacture of microwave ovens of subheading 8516|50|00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CFD" w14:textId="77777777" w:rsidR="00E546F5" w:rsidRDefault="00951CE2">
            <w:pPr>
              <w:pStyle w:val="NormalinTable"/>
            </w:pPr>
            <w:r>
              <w:t>0.0%</w:t>
            </w:r>
          </w:p>
        </w:tc>
      </w:tr>
      <w:tr w:rsidR="00E546F5" w14:paraId="59107D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CFF" w14:textId="77777777" w:rsidR="00E546F5" w:rsidRDefault="00951CE2">
            <w:pPr>
              <w:pStyle w:val="NormalinTable"/>
            </w:pPr>
            <w:r>
              <w:t>8504409040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00" w14:textId="77777777" w:rsidR="00E546F5" w:rsidRDefault="00951CE2">
            <w:pPr>
              <w:pStyle w:val="Tier1"/>
            </w:pPr>
            <w:r>
              <w:t>Electrical transformers, static converters (for example, rectifiers) and inductors</w:t>
            </w:r>
          </w:p>
          <w:p w14:paraId="59107D01" w14:textId="77777777" w:rsidR="00E546F5" w:rsidRDefault="00951CE2">
            <w:pPr>
              <w:pStyle w:val="Tier2"/>
            </w:pPr>
            <w:r>
              <w:t>-</w:t>
            </w:r>
            <w:r>
              <w:tab/>
            </w:r>
            <w:r>
              <w:t>Static converters</w:t>
            </w:r>
          </w:p>
          <w:p w14:paraId="59107D02" w14:textId="77777777" w:rsidR="00E546F5" w:rsidRDefault="00951CE2">
            <w:pPr>
              <w:pStyle w:val="Tier3"/>
            </w:pPr>
            <w:r>
              <w:t>-</w:t>
            </w:r>
            <w:r>
              <w:tab/>
              <w:t>-</w:t>
            </w:r>
            <w:r>
              <w:tab/>
              <w:t>Other</w:t>
            </w:r>
          </w:p>
          <w:p w14:paraId="59107D03" w14:textId="77777777" w:rsidR="00E546F5" w:rsidRDefault="00951CE2">
            <w:pPr>
              <w:pStyle w:val="Tier4"/>
            </w:pPr>
            <w:r>
              <w:t>-</w:t>
            </w:r>
            <w:r>
              <w:tab/>
              <w:t>-</w:t>
            </w:r>
            <w:r>
              <w:tab/>
              <w:t>-</w:t>
            </w:r>
            <w:r>
              <w:tab/>
              <w:t>Other</w:t>
            </w:r>
          </w:p>
          <w:p w14:paraId="59107D04" w14:textId="77777777" w:rsidR="00E546F5" w:rsidRDefault="00951CE2">
            <w:pPr>
              <w:pStyle w:val="Tier5"/>
            </w:pPr>
            <w:r>
              <w:t>-</w:t>
            </w:r>
            <w:r>
              <w:tab/>
              <w:t>-</w:t>
            </w:r>
            <w:r>
              <w:tab/>
              <w:t>-</w:t>
            </w:r>
            <w:r>
              <w:tab/>
              <w:t>-</w:t>
            </w:r>
            <w:r>
              <w:tab/>
              <w:t>Other</w:t>
            </w:r>
          </w:p>
          <w:p w14:paraId="59107D05" w14:textId="77777777" w:rsidR="00E546F5" w:rsidRDefault="00951CE2">
            <w:pPr>
              <w:pStyle w:val="Tier6"/>
            </w:pPr>
            <w:r>
              <w:t>-</w:t>
            </w:r>
            <w:r>
              <w:tab/>
              <w:t>-</w:t>
            </w:r>
            <w:r>
              <w:tab/>
              <w:t>-</w:t>
            </w:r>
            <w:r>
              <w:tab/>
              <w:t>-</w:t>
            </w:r>
            <w:r>
              <w:tab/>
              <w:t>-</w:t>
            </w:r>
            <w:r>
              <w:tab/>
              <w:t xml:space="preserve">Semiconductor power modules comprising: - power transistors, - integrated circuits, - whether or not containing diodes and with or without thermistors, - an operating voltage of not more </w:t>
            </w:r>
            <w:r>
              <w:t>than 600 V, - not more than three electrical outputs each containing two power switches (whether MOSFET (Metal Oxide Semiconductor Field-Effect Transistor) or IGBT (Insulated Gate Bi-polar Transistors)) and internal drives, and - a rms (root mean square) c</w:t>
            </w:r>
            <w:r>
              <w:t>urrent rating of not more than 15,7 A</w:t>
            </w:r>
          </w:p>
          <w:p w14:paraId="59107D06"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D07" w14:textId="77777777" w:rsidR="00E546F5" w:rsidRDefault="00951CE2">
            <w:pPr>
              <w:pStyle w:val="Tier6Bullet"/>
            </w:pPr>
            <w:r>
              <w:tab/>
            </w:r>
            <w:r>
              <w:tab/>
            </w:r>
            <w:r>
              <w:tab/>
            </w:r>
            <w:r>
              <w:tab/>
            </w:r>
            <w:r>
              <w:tab/>
              <w:t>-</w:t>
            </w:r>
            <w:r>
              <w:tab/>
              <w:t>for fitting to or equipping such ships, boats or other vess</w:t>
            </w:r>
            <w:r>
              <w:t>els;</w:t>
            </w:r>
          </w:p>
          <w:p w14:paraId="59107D08"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D09" w14:textId="77777777" w:rsidR="00E546F5" w:rsidRDefault="00951CE2">
            <w:pPr>
              <w:pStyle w:val="Tier6Bullet"/>
            </w:pPr>
            <w:r>
              <w:tab/>
            </w:r>
            <w:r>
              <w:tab/>
            </w:r>
            <w:r>
              <w:tab/>
            </w:r>
            <w:r>
              <w:tab/>
            </w:r>
            <w:r>
              <w:tab/>
              <w:t>-</w:t>
            </w:r>
            <w:r>
              <w:tab/>
              <w:t xml:space="preserve">for </w:t>
            </w:r>
            <w:r>
              <w:t>equipping the above platforms;</w:t>
            </w:r>
          </w:p>
          <w:p w14:paraId="59107D0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0B" w14:textId="77777777" w:rsidR="00E546F5" w:rsidRDefault="00951CE2">
            <w:pPr>
              <w:pStyle w:val="NormalinTable"/>
            </w:pPr>
            <w:r>
              <w:t>0.0%</w:t>
            </w:r>
          </w:p>
        </w:tc>
      </w:tr>
      <w:tr w:rsidR="00E546F5" w14:paraId="59107D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0D" w14:textId="77777777" w:rsidR="00E546F5" w:rsidRDefault="00951CE2">
            <w:pPr>
              <w:pStyle w:val="NormalinTable"/>
            </w:pPr>
            <w:r>
              <w:t>8504409050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0E" w14:textId="77777777" w:rsidR="00E546F5" w:rsidRDefault="00951CE2">
            <w:pPr>
              <w:pStyle w:val="Tier1"/>
            </w:pPr>
            <w:r>
              <w:t>Electrical transformers, static converters (for example, rectifiers) and inductors</w:t>
            </w:r>
          </w:p>
          <w:p w14:paraId="59107D0F" w14:textId="77777777" w:rsidR="00E546F5" w:rsidRDefault="00951CE2">
            <w:pPr>
              <w:pStyle w:val="Tier2"/>
            </w:pPr>
            <w:r>
              <w:t>-</w:t>
            </w:r>
            <w:r>
              <w:tab/>
              <w:t>Static converters</w:t>
            </w:r>
          </w:p>
          <w:p w14:paraId="59107D10" w14:textId="77777777" w:rsidR="00E546F5" w:rsidRDefault="00951CE2">
            <w:pPr>
              <w:pStyle w:val="Tier3"/>
            </w:pPr>
            <w:r>
              <w:t>-</w:t>
            </w:r>
            <w:r>
              <w:tab/>
              <w:t>-</w:t>
            </w:r>
            <w:r>
              <w:tab/>
              <w:t>Other</w:t>
            </w:r>
          </w:p>
          <w:p w14:paraId="59107D11" w14:textId="77777777" w:rsidR="00E546F5" w:rsidRDefault="00951CE2">
            <w:pPr>
              <w:pStyle w:val="Tier4"/>
            </w:pPr>
            <w:r>
              <w:t>-</w:t>
            </w:r>
            <w:r>
              <w:tab/>
              <w:t>-</w:t>
            </w:r>
            <w:r>
              <w:tab/>
              <w:t>-</w:t>
            </w:r>
            <w:r>
              <w:tab/>
              <w:t>Other</w:t>
            </w:r>
          </w:p>
          <w:p w14:paraId="59107D12" w14:textId="77777777" w:rsidR="00E546F5" w:rsidRDefault="00951CE2">
            <w:pPr>
              <w:pStyle w:val="Tier5"/>
            </w:pPr>
            <w:r>
              <w:t>-</w:t>
            </w:r>
            <w:r>
              <w:tab/>
              <w:t>-</w:t>
            </w:r>
            <w:r>
              <w:tab/>
              <w:t>-</w:t>
            </w:r>
            <w:r>
              <w:tab/>
              <w:t>-</w:t>
            </w:r>
            <w:r>
              <w:tab/>
            </w:r>
            <w:r>
              <w:t>Other</w:t>
            </w:r>
          </w:p>
          <w:p w14:paraId="59107D13" w14:textId="77777777" w:rsidR="00E546F5" w:rsidRDefault="00951CE2">
            <w:pPr>
              <w:pStyle w:val="Tier6"/>
            </w:pPr>
            <w:r>
              <w:t>-</w:t>
            </w:r>
            <w:r>
              <w:tab/>
              <w:t>-</w:t>
            </w:r>
            <w:r>
              <w:tab/>
              <w:t>-</w:t>
            </w:r>
            <w:r>
              <w:tab/>
              <w:t>-</w:t>
            </w:r>
            <w:r>
              <w:tab/>
              <w:t>-</w:t>
            </w:r>
            <w:r>
              <w:tab/>
              <w:t>Drive unit for industrial robot with: - one or six 3-phase motor outputs with maximum 3 x 32 A, - a main power input of 220 V AC or more, but not more than 480 V AC, or 280 V DC or more, but not more than 800 V DC - a logic power input of 2</w:t>
            </w:r>
            <w:r>
              <w:t>4 V DC, - an EtherCat communication interface, - and a dimension of 150 x 140 x 120 mm or more, but not more than 335 x 430 x 179 mm</w:t>
            </w:r>
          </w:p>
          <w:p w14:paraId="59107D14" w14:textId="77777777" w:rsidR="00E546F5" w:rsidRDefault="00951CE2">
            <w:pPr>
              <w:pStyle w:val="Tier6Bullet"/>
            </w:pPr>
            <w:r>
              <w:tab/>
            </w:r>
            <w:r>
              <w:tab/>
            </w:r>
            <w:r>
              <w:tab/>
            </w:r>
            <w:r>
              <w:tab/>
            </w:r>
            <w:r>
              <w:tab/>
              <w:t>-</w:t>
            </w:r>
            <w:r>
              <w:tab/>
              <w:t>for incorporation in ships, boats or other vessels listed in Table 1, for the purposes of their construction, repair</w:t>
            </w:r>
            <w:r>
              <w:t>, maintenance or conversion;</w:t>
            </w:r>
          </w:p>
          <w:p w14:paraId="59107D15" w14:textId="77777777" w:rsidR="00E546F5" w:rsidRDefault="00951CE2">
            <w:pPr>
              <w:pStyle w:val="Tier6Bullet"/>
            </w:pPr>
            <w:r>
              <w:tab/>
            </w:r>
            <w:r>
              <w:tab/>
            </w:r>
            <w:r>
              <w:tab/>
            </w:r>
            <w:r>
              <w:tab/>
            </w:r>
            <w:r>
              <w:tab/>
              <w:t>-</w:t>
            </w:r>
            <w:r>
              <w:tab/>
              <w:t>for fitting to or equipping such ships, boats or other vessels;</w:t>
            </w:r>
          </w:p>
          <w:p w14:paraId="59107D1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14:paraId="59107D17" w14:textId="77777777" w:rsidR="00E546F5" w:rsidRDefault="00951CE2">
            <w:pPr>
              <w:pStyle w:val="Tier6Bullet"/>
            </w:pPr>
            <w:r>
              <w:tab/>
            </w:r>
            <w:r>
              <w:tab/>
            </w:r>
            <w:r>
              <w:tab/>
            </w:r>
            <w:r>
              <w:tab/>
            </w:r>
            <w:r>
              <w:tab/>
              <w:t>-</w:t>
            </w:r>
            <w:r>
              <w:tab/>
              <w:t>for equipping the above platforms;</w:t>
            </w:r>
          </w:p>
          <w:p w14:paraId="59107D1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19" w14:textId="77777777" w:rsidR="00E546F5" w:rsidRDefault="00951CE2">
            <w:pPr>
              <w:pStyle w:val="NormalinTable"/>
            </w:pPr>
            <w:r>
              <w:t>0.0%</w:t>
            </w:r>
          </w:p>
        </w:tc>
      </w:tr>
      <w:tr w:rsidR="00E546F5" w14:paraId="59107D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1B" w14:textId="77777777" w:rsidR="00E546F5" w:rsidRDefault="00951CE2">
            <w:pPr>
              <w:pStyle w:val="NormalinTable"/>
            </w:pPr>
            <w:r>
              <w:t>8504409070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1C" w14:textId="77777777" w:rsidR="00E546F5" w:rsidRDefault="00951CE2">
            <w:pPr>
              <w:pStyle w:val="Tier1"/>
            </w:pPr>
            <w:r>
              <w:t xml:space="preserve">Electrical transformers, static </w:t>
            </w:r>
            <w:r>
              <w:t>converters (for example, rectifiers) and inductors</w:t>
            </w:r>
          </w:p>
          <w:p w14:paraId="59107D1D" w14:textId="77777777" w:rsidR="00E546F5" w:rsidRDefault="00951CE2">
            <w:pPr>
              <w:pStyle w:val="Tier2"/>
            </w:pPr>
            <w:r>
              <w:t>-</w:t>
            </w:r>
            <w:r>
              <w:tab/>
              <w:t>Static converters</w:t>
            </w:r>
          </w:p>
          <w:p w14:paraId="59107D1E" w14:textId="77777777" w:rsidR="00E546F5" w:rsidRDefault="00951CE2">
            <w:pPr>
              <w:pStyle w:val="Tier3"/>
            </w:pPr>
            <w:r>
              <w:t>-</w:t>
            </w:r>
            <w:r>
              <w:tab/>
              <w:t>-</w:t>
            </w:r>
            <w:r>
              <w:tab/>
              <w:t>Other</w:t>
            </w:r>
          </w:p>
          <w:p w14:paraId="59107D1F" w14:textId="77777777" w:rsidR="00E546F5" w:rsidRDefault="00951CE2">
            <w:pPr>
              <w:pStyle w:val="Tier4"/>
            </w:pPr>
            <w:r>
              <w:t>-</w:t>
            </w:r>
            <w:r>
              <w:tab/>
              <w:t>-</w:t>
            </w:r>
            <w:r>
              <w:tab/>
              <w:t>-</w:t>
            </w:r>
            <w:r>
              <w:tab/>
              <w:t>Other</w:t>
            </w:r>
          </w:p>
          <w:p w14:paraId="59107D20" w14:textId="77777777" w:rsidR="00E546F5" w:rsidRDefault="00951CE2">
            <w:pPr>
              <w:pStyle w:val="Tier5"/>
            </w:pPr>
            <w:r>
              <w:t>-</w:t>
            </w:r>
            <w:r>
              <w:tab/>
              <w:t>-</w:t>
            </w:r>
            <w:r>
              <w:tab/>
              <w:t>-</w:t>
            </w:r>
            <w:r>
              <w:tab/>
              <w:t>-</w:t>
            </w:r>
            <w:r>
              <w:tab/>
              <w:t>Other</w:t>
            </w:r>
          </w:p>
          <w:p w14:paraId="59107D21" w14:textId="77777777" w:rsidR="00E546F5" w:rsidRDefault="00951CE2">
            <w:pPr>
              <w:pStyle w:val="Tier6"/>
            </w:pPr>
            <w:r>
              <w:t>-</w:t>
            </w:r>
            <w:r>
              <w:tab/>
              <w:t>-</w:t>
            </w:r>
            <w:r>
              <w:tab/>
              <w:t>-</w:t>
            </w:r>
            <w:r>
              <w:tab/>
              <w:t>-</w:t>
            </w:r>
            <w:r>
              <w:tab/>
              <w:t>-</w:t>
            </w:r>
            <w:r>
              <w:tab/>
              <w:t xml:space="preserve">Module for converting alternating current into direct current and direct current into direct current with - a rated power of not more than </w:t>
            </w:r>
            <w:r>
              <w:t>100 W - an input voltage of 80 V or more, but not more than 305 V - an certified input frequency of 47 Hz or more, but not more than 440 Hz - one or more constant voltage output(s) - an operating temperature range of - 40 °C or more, but not more than + 85</w:t>
            </w:r>
            <w:r>
              <w:t xml:space="preserve"> °C, - pins for mounting to a printed circuit</w:t>
            </w:r>
          </w:p>
          <w:p w14:paraId="59107D22"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7D23" w14:textId="77777777" w:rsidR="00E546F5" w:rsidRDefault="00951CE2">
            <w:pPr>
              <w:pStyle w:val="Tier6Bullet"/>
            </w:pPr>
            <w:r>
              <w:tab/>
            </w:r>
            <w:r>
              <w:tab/>
            </w:r>
            <w:r>
              <w:tab/>
            </w:r>
            <w:r>
              <w:tab/>
            </w:r>
            <w:r>
              <w:tab/>
              <w:t>-</w:t>
            </w:r>
            <w:r>
              <w:tab/>
              <w:t xml:space="preserve">for fitting to or equipping such ships, boats or </w:t>
            </w:r>
            <w:r>
              <w:t>other vessels;</w:t>
            </w:r>
          </w:p>
          <w:p w14:paraId="59107D24"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D25" w14:textId="77777777" w:rsidR="00E546F5" w:rsidRDefault="00951CE2">
            <w:pPr>
              <w:pStyle w:val="Tier6Bullet"/>
            </w:pPr>
            <w:r>
              <w:tab/>
            </w:r>
            <w:r>
              <w:tab/>
            </w:r>
            <w:r>
              <w:tab/>
            </w:r>
            <w:r>
              <w:tab/>
            </w:r>
            <w:r>
              <w:tab/>
              <w:t>-</w:t>
            </w:r>
            <w:r>
              <w:tab/>
              <w:t>f</w:t>
            </w:r>
            <w:r>
              <w:t>or equipping the above platforms;</w:t>
            </w:r>
          </w:p>
          <w:p w14:paraId="59107D26"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27" w14:textId="77777777" w:rsidR="00E546F5" w:rsidRDefault="00951CE2">
            <w:pPr>
              <w:pStyle w:val="NormalinTable"/>
            </w:pPr>
            <w:r>
              <w:t>0.0%</w:t>
            </w:r>
          </w:p>
        </w:tc>
      </w:tr>
      <w:tr w:rsidR="00E546F5" w14:paraId="59107D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D29" w14:textId="77777777" w:rsidR="00E546F5" w:rsidRDefault="00951CE2">
            <w:pPr>
              <w:pStyle w:val="NormalinTable"/>
            </w:pPr>
            <w:r>
              <w:rPr>
                <w:color w:val="000000"/>
                <w:szCs w:val="16"/>
              </w:rPr>
              <w:t>8504409080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2A" w14:textId="77777777" w:rsidR="00E546F5" w:rsidRDefault="00951CE2">
            <w:pPr>
              <w:pStyle w:val="Tier1"/>
            </w:pPr>
            <w:r>
              <w:rPr>
                <w:color w:val="000000"/>
                <w:szCs w:val="16"/>
              </w:rPr>
              <w:t>Electrical transformers, static converters (for example, rectifiers) and inductors</w:t>
            </w:r>
            <w:r>
              <w:rPr>
                <w:color w:val="000000"/>
                <w:szCs w:val="16"/>
              </w:rPr>
              <w:br/>
            </w:r>
            <w:r>
              <w:rPr>
                <w:color w:val="000000"/>
                <w:szCs w:val="16"/>
              </w:rPr>
              <w:t>- Static converters</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xml:space="preserve">- - - </w:t>
            </w:r>
            <w:r>
              <w:rPr>
                <w:color w:val="000000"/>
                <w:szCs w:val="16"/>
              </w:rPr>
              <w:t>- Other</w:t>
            </w:r>
            <w:r>
              <w:rPr>
                <w:color w:val="000000"/>
                <w:szCs w:val="16"/>
              </w:rPr>
              <w:br/>
            </w:r>
            <w:r>
              <w:rPr>
                <w:color w:val="000000"/>
                <w:szCs w:val="16"/>
              </w:rPr>
              <w:t>- - - - - Power converter containing:</w:t>
            </w:r>
            <w:r>
              <w:rPr>
                <w:color w:val="000000"/>
                <w:szCs w:val="16"/>
              </w:rPr>
              <w:br/>
            </w:r>
            <w:r>
              <w:rPr>
                <w:color w:val="000000"/>
                <w:szCs w:val="16"/>
              </w:rPr>
              <w:t xml:space="preserve"> </w:t>
            </w:r>
            <w:r>
              <w:rPr>
                <w:color w:val="000000"/>
                <w:szCs w:val="16"/>
              </w:rPr>
              <w:br/>
            </w:r>
            <w:r>
              <w:rPr>
                <w:color w:val="000000"/>
                <w:szCs w:val="16"/>
              </w:rPr>
              <w:t>-|a|DC to DC converter</w:t>
            </w:r>
            <w:r>
              <w:rPr>
                <w:color w:val="000000"/>
                <w:szCs w:val="16"/>
              </w:rPr>
              <w:br/>
            </w:r>
            <w:r>
              <w:rPr>
                <w:color w:val="000000"/>
                <w:szCs w:val="16"/>
              </w:rPr>
              <w:t xml:space="preserve"> </w:t>
            </w:r>
            <w:r>
              <w:rPr>
                <w:color w:val="000000"/>
                <w:szCs w:val="16"/>
              </w:rPr>
              <w:br/>
            </w:r>
            <w:r>
              <w:rPr>
                <w:color w:val="000000"/>
                <w:szCs w:val="16"/>
              </w:rPr>
              <w:t>-|a|charger of a capacity of not not more than 7|kw</w:t>
            </w:r>
            <w:r>
              <w:rPr>
                <w:color w:val="000000"/>
                <w:szCs w:val="16"/>
              </w:rPr>
              <w:br/>
            </w:r>
            <w:r>
              <w:rPr>
                <w:color w:val="000000"/>
                <w:szCs w:val="16"/>
              </w:rPr>
              <w:t xml:space="preserve"> </w:t>
            </w:r>
            <w:r>
              <w:rPr>
                <w:color w:val="000000"/>
                <w:szCs w:val="16"/>
              </w:rPr>
              <w:br/>
            </w:r>
            <w:r>
              <w:rPr>
                <w:color w:val="000000"/>
                <w:szCs w:val="16"/>
              </w:rPr>
              <w:t>-|switching functions</w:t>
            </w:r>
            <w:r>
              <w:rPr>
                <w:color w:val="000000"/>
                <w:szCs w:val="16"/>
              </w:rPr>
              <w:br/>
            </w:r>
            <w:r>
              <w:rPr>
                <w:color w:val="000000"/>
                <w:szCs w:val="16"/>
              </w:rPr>
              <w:t>for use in the manufacture of electric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2B" w14:textId="77777777" w:rsidR="00E546F5" w:rsidRDefault="00951CE2">
            <w:pPr>
              <w:pStyle w:val="NormalinTable"/>
            </w:pPr>
            <w:r>
              <w:t>0.0%</w:t>
            </w:r>
          </w:p>
        </w:tc>
      </w:tr>
      <w:tr w:rsidR="00E546F5" w14:paraId="59107D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2D" w14:textId="77777777" w:rsidR="00E546F5" w:rsidRDefault="00951CE2">
            <w:pPr>
              <w:pStyle w:val="NormalinTable"/>
            </w:pPr>
            <w:r>
              <w:t>8504409090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2E" w14:textId="77777777" w:rsidR="00E546F5" w:rsidRDefault="00951CE2">
            <w:pPr>
              <w:pStyle w:val="Tier1"/>
            </w:pPr>
            <w:r>
              <w:t xml:space="preserve">Electrical transformers, static </w:t>
            </w:r>
            <w:r>
              <w:t>converters (for example, rectifiers) and inductors</w:t>
            </w:r>
          </w:p>
          <w:p w14:paraId="59107D2F" w14:textId="77777777" w:rsidR="00E546F5" w:rsidRDefault="00951CE2">
            <w:pPr>
              <w:pStyle w:val="Tier2"/>
            </w:pPr>
            <w:r>
              <w:t>-</w:t>
            </w:r>
            <w:r>
              <w:tab/>
              <w:t>Static converters</w:t>
            </w:r>
          </w:p>
          <w:p w14:paraId="59107D30" w14:textId="77777777" w:rsidR="00E546F5" w:rsidRDefault="00951CE2">
            <w:pPr>
              <w:pStyle w:val="Tier3"/>
            </w:pPr>
            <w:r>
              <w:t>-</w:t>
            </w:r>
            <w:r>
              <w:tab/>
              <w:t>-</w:t>
            </w:r>
            <w:r>
              <w:tab/>
              <w:t>Other</w:t>
            </w:r>
          </w:p>
          <w:p w14:paraId="59107D31" w14:textId="77777777" w:rsidR="00E546F5" w:rsidRDefault="00951CE2">
            <w:pPr>
              <w:pStyle w:val="Tier4"/>
            </w:pPr>
            <w:r>
              <w:t>-</w:t>
            </w:r>
            <w:r>
              <w:tab/>
              <w:t>-</w:t>
            </w:r>
            <w:r>
              <w:tab/>
              <w:t>-</w:t>
            </w:r>
            <w:r>
              <w:tab/>
              <w:t>Other</w:t>
            </w:r>
          </w:p>
          <w:p w14:paraId="59107D32" w14:textId="77777777" w:rsidR="00E546F5" w:rsidRDefault="00951CE2">
            <w:pPr>
              <w:pStyle w:val="Tier5"/>
            </w:pPr>
            <w:r>
              <w:t>-</w:t>
            </w:r>
            <w:r>
              <w:tab/>
              <w:t>-</w:t>
            </w:r>
            <w:r>
              <w:tab/>
              <w:t>-</w:t>
            </w:r>
            <w:r>
              <w:tab/>
              <w:t>-</w:t>
            </w:r>
            <w:r>
              <w:tab/>
              <w:t>Other</w:t>
            </w:r>
          </w:p>
          <w:p w14:paraId="59107D33" w14:textId="77777777" w:rsidR="00E546F5" w:rsidRDefault="00951CE2">
            <w:pPr>
              <w:pStyle w:val="Tier6"/>
            </w:pPr>
            <w:r>
              <w:t>-</w:t>
            </w:r>
            <w:r>
              <w:tab/>
              <w:t>-</w:t>
            </w:r>
            <w:r>
              <w:tab/>
              <w:t>-</w:t>
            </w:r>
            <w:r>
              <w:tab/>
              <w:t>-</w:t>
            </w:r>
            <w:r>
              <w:tab/>
              <w:t>-</w:t>
            </w:r>
            <w:r>
              <w:tab/>
              <w:t>Other</w:t>
            </w:r>
          </w:p>
          <w:p w14:paraId="59107D34"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7D35" w14:textId="77777777" w:rsidR="00E546F5" w:rsidRDefault="00951CE2">
            <w:pPr>
              <w:pStyle w:val="Tier6Bullet"/>
            </w:pPr>
            <w:r>
              <w:tab/>
            </w:r>
            <w:r>
              <w:tab/>
            </w:r>
            <w:r>
              <w:tab/>
            </w:r>
            <w:r>
              <w:tab/>
            </w:r>
            <w:r>
              <w:tab/>
              <w:t>-</w:t>
            </w:r>
            <w:r>
              <w:tab/>
              <w:t>for fitting to or equipping such ships, boats or other vessels;</w:t>
            </w:r>
          </w:p>
          <w:p w14:paraId="59107D36"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7D37" w14:textId="77777777" w:rsidR="00E546F5" w:rsidRDefault="00951CE2">
            <w:pPr>
              <w:pStyle w:val="Tier6Bullet"/>
            </w:pPr>
            <w:r>
              <w:tab/>
            </w:r>
            <w:r>
              <w:tab/>
            </w:r>
            <w:r>
              <w:tab/>
            </w:r>
            <w:r>
              <w:tab/>
            </w:r>
            <w:r>
              <w:tab/>
              <w:t>-</w:t>
            </w:r>
            <w:r>
              <w:tab/>
              <w:t>for equipping the above platforms;</w:t>
            </w:r>
          </w:p>
          <w:p w14:paraId="59107D3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39" w14:textId="77777777" w:rsidR="00E546F5" w:rsidRDefault="00951CE2">
            <w:pPr>
              <w:pStyle w:val="NormalinTable"/>
            </w:pPr>
            <w:r>
              <w:t>0.0%</w:t>
            </w:r>
          </w:p>
        </w:tc>
      </w:tr>
      <w:tr w:rsidR="00E546F5" w14:paraId="59107D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3B" w14:textId="77777777" w:rsidR="00E546F5" w:rsidRDefault="00951CE2">
            <w:pPr>
              <w:pStyle w:val="NormalinTable"/>
            </w:pPr>
            <w:r>
              <w:t>8504509510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3C" w14:textId="77777777" w:rsidR="00E546F5" w:rsidRDefault="00951CE2">
            <w:pPr>
              <w:pStyle w:val="Tier1"/>
            </w:pPr>
            <w:r>
              <w:t xml:space="preserve">Electrical transformers, static converters (for </w:t>
            </w:r>
            <w:r>
              <w:t>example, rectifiers) and inductors</w:t>
            </w:r>
          </w:p>
          <w:p w14:paraId="59107D3D" w14:textId="77777777" w:rsidR="00E546F5" w:rsidRDefault="00951CE2">
            <w:pPr>
              <w:pStyle w:val="Tier2"/>
            </w:pPr>
            <w:r>
              <w:t>-</w:t>
            </w:r>
            <w:r>
              <w:tab/>
              <w:t>Other inductors</w:t>
            </w:r>
          </w:p>
          <w:p w14:paraId="59107D3E" w14:textId="77777777" w:rsidR="00E546F5" w:rsidRDefault="00951CE2">
            <w:pPr>
              <w:pStyle w:val="Tier3"/>
            </w:pPr>
            <w:r>
              <w:t>-</w:t>
            </w:r>
            <w:r>
              <w:tab/>
              <w:t>-</w:t>
            </w:r>
            <w:r>
              <w:tab/>
              <w:t>Other</w:t>
            </w:r>
          </w:p>
          <w:p w14:paraId="59107D3F" w14:textId="77777777" w:rsidR="00E546F5" w:rsidRDefault="00951CE2">
            <w:pPr>
              <w:pStyle w:val="Tier4"/>
            </w:pPr>
            <w:r>
              <w:t>-</w:t>
            </w:r>
            <w:r>
              <w:tab/>
              <w:t>-</w:t>
            </w:r>
            <w:r>
              <w:tab/>
              <w:t>-</w:t>
            </w:r>
            <w:r>
              <w:tab/>
              <w:t>For use in civil aircraft</w:t>
            </w:r>
          </w:p>
          <w:p w14:paraId="59107D40" w14:textId="77777777" w:rsidR="00E546F5" w:rsidRDefault="00951CE2">
            <w:pPr>
              <w:pStyle w:val="Tier4Bullet"/>
            </w:pPr>
            <w:r>
              <w:tab/>
            </w:r>
            <w:r>
              <w:tab/>
            </w:r>
            <w:r>
              <w:tab/>
              <w:t>-</w:t>
            </w:r>
            <w:r>
              <w:tab/>
              <w:t>use in civil aircraft</w:t>
            </w:r>
          </w:p>
          <w:p w14:paraId="59107D41" w14:textId="77777777" w:rsidR="00E546F5" w:rsidRDefault="00951CE2">
            <w:pPr>
              <w:pStyle w:val="Tier4Bullet"/>
            </w:pPr>
            <w:r>
              <w:tab/>
            </w:r>
            <w:r>
              <w:tab/>
            </w:r>
            <w:r>
              <w:tab/>
              <w:t>-</w:t>
            </w:r>
            <w:r>
              <w:tab/>
              <w:t xml:space="preserve">use for incorporation in civil aircraft in the course of their manufacture, repair, maintenance, rebuilding, </w:t>
            </w:r>
            <w:r>
              <w:t>modification or conversion</w:t>
            </w:r>
          </w:p>
          <w:p w14:paraId="59107D42"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43" w14:textId="77777777" w:rsidR="00E546F5" w:rsidRDefault="00951CE2">
            <w:pPr>
              <w:pStyle w:val="NormalinTable"/>
            </w:pPr>
            <w:r>
              <w:t>0.0%</w:t>
            </w:r>
          </w:p>
        </w:tc>
      </w:tr>
      <w:tr w:rsidR="00E546F5" w14:paraId="59107D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45" w14:textId="77777777" w:rsidR="00E546F5" w:rsidRDefault="00951CE2">
            <w:pPr>
              <w:pStyle w:val="NormalinTable"/>
            </w:pPr>
            <w:r>
              <w:t>8504509520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46" w14:textId="77777777" w:rsidR="00E546F5" w:rsidRDefault="00951CE2">
            <w:pPr>
              <w:pStyle w:val="Tier1"/>
            </w:pPr>
            <w:r>
              <w:t>Electrical transformers, static converters (for example, rectifiers) and inductors</w:t>
            </w:r>
          </w:p>
          <w:p w14:paraId="59107D47" w14:textId="77777777" w:rsidR="00E546F5" w:rsidRDefault="00951CE2">
            <w:pPr>
              <w:pStyle w:val="Tier2"/>
            </w:pPr>
            <w:r>
              <w:t>-</w:t>
            </w:r>
            <w:r>
              <w:tab/>
              <w:t>Other inductors</w:t>
            </w:r>
          </w:p>
          <w:p w14:paraId="59107D48" w14:textId="77777777" w:rsidR="00E546F5" w:rsidRDefault="00951CE2">
            <w:pPr>
              <w:pStyle w:val="Tier3"/>
            </w:pPr>
            <w:r>
              <w:t>-</w:t>
            </w:r>
            <w:r>
              <w:tab/>
              <w:t>-</w:t>
            </w:r>
            <w:r>
              <w:tab/>
              <w:t>Other</w:t>
            </w:r>
          </w:p>
          <w:p w14:paraId="59107D49" w14:textId="77777777" w:rsidR="00E546F5" w:rsidRDefault="00951CE2">
            <w:pPr>
              <w:pStyle w:val="Tier4"/>
            </w:pPr>
            <w:r>
              <w:t>-</w:t>
            </w:r>
            <w:r>
              <w:tab/>
              <w:t>-</w:t>
            </w:r>
            <w:r>
              <w:tab/>
              <w:t>-</w:t>
            </w:r>
            <w:r>
              <w:tab/>
              <w:t xml:space="preserve">Inductors with one or more windings, </w:t>
            </w:r>
            <w:r>
              <w:t>having an inductance of not more than 62 mH per winding/coil</w:t>
            </w:r>
          </w:p>
          <w:p w14:paraId="59107D4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D4B" w14:textId="77777777" w:rsidR="00E546F5" w:rsidRDefault="00951CE2">
            <w:pPr>
              <w:pStyle w:val="Tier4Bullet"/>
            </w:pPr>
            <w:r>
              <w:tab/>
            </w:r>
            <w:r>
              <w:tab/>
            </w:r>
            <w:r>
              <w:tab/>
              <w:t>-</w:t>
            </w:r>
            <w:r>
              <w:tab/>
              <w:t xml:space="preserve">for fitting to or equipping such ships, </w:t>
            </w:r>
            <w:r>
              <w:t>boats or other vessels;</w:t>
            </w:r>
          </w:p>
          <w:p w14:paraId="59107D4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D4D" w14:textId="77777777" w:rsidR="00E546F5" w:rsidRDefault="00951CE2">
            <w:pPr>
              <w:pStyle w:val="Tier4Bullet"/>
            </w:pPr>
            <w:r>
              <w:tab/>
            </w:r>
            <w:r>
              <w:tab/>
            </w:r>
            <w:r>
              <w:tab/>
              <w:t>-</w:t>
            </w:r>
            <w:r>
              <w:tab/>
              <w:t>for equipping the above platforms;</w:t>
            </w:r>
          </w:p>
          <w:p w14:paraId="59107D4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4F" w14:textId="77777777" w:rsidR="00E546F5" w:rsidRDefault="00951CE2">
            <w:pPr>
              <w:pStyle w:val="NormalinTable"/>
            </w:pPr>
            <w:r>
              <w:t>0.0%</w:t>
            </w:r>
          </w:p>
        </w:tc>
      </w:tr>
      <w:tr w:rsidR="00E546F5" w14:paraId="59107D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D51" w14:textId="77777777" w:rsidR="00E546F5" w:rsidRDefault="00951CE2">
            <w:pPr>
              <w:pStyle w:val="NormalinTable"/>
            </w:pPr>
            <w:r>
              <w:rPr>
                <w:color w:val="000000"/>
                <w:szCs w:val="16"/>
              </w:rPr>
              <w:t>8504509540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52" w14:textId="77777777" w:rsidR="00E546F5" w:rsidRDefault="00951CE2">
            <w:pPr>
              <w:pStyle w:val="Tier1"/>
            </w:pPr>
            <w:r>
              <w:rPr>
                <w:color w:val="000000"/>
                <w:szCs w:val="16"/>
              </w:rPr>
              <w:t>Electrical transformers, static converters (for example, rectifiers) and inductors</w:t>
            </w:r>
            <w:r>
              <w:rPr>
                <w:color w:val="000000"/>
                <w:szCs w:val="16"/>
              </w:rPr>
              <w:br/>
            </w:r>
            <w:r>
              <w:rPr>
                <w:color w:val="000000"/>
                <w:szCs w:val="16"/>
              </w:rPr>
              <w:t>- Other inductors</w:t>
            </w:r>
            <w:r>
              <w:rPr>
                <w:color w:val="000000"/>
                <w:szCs w:val="16"/>
              </w:rPr>
              <w:br/>
            </w:r>
            <w:r>
              <w:rPr>
                <w:color w:val="000000"/>
                <w:szCs w:val="16"/>
              </w:rPr>
              <w:t>- - Other</w:t>
            </w:r>
            <w:r>
              <w:rPr>
                <w:color w:val="000000"/>
                <w:szCs w:val="16"/>
              </w:rPr>
              <w:br/>
            </w:r>
            <w:r>
              <w:rPr>
                <w:color w:val="000000"/>
                <w:szCs w:val="16"/>
              </w:rPr>
              <w:t xml:space="preserve">- - - Coil </w:t>
            </w:r>
            <w:r>
              <w:rPr>
                <w:color w:val="000000"/>
                <w:szCs w:val="16"/>
              </w:rPr>
              <w:t xml:space="preserve">choke with: </w:t>
            </w:r>
            <w:r>
              <w:rPr>
                <w:color w:val="000000"/>
                <w:szCs w:val="16"/>
              </w:rPr>
              <w:br/>
            </w:r>
            <w:r>
              <w:rPr>
                <w:color w:val="000000"/>
                <w:szCs w:val="16"/>
              </w:rPr>
              <w:t xml:space="preserve">- an inductance of 4,7 μH (± 20 %),  </w:t>
            </w:r>
            <w:r>
              <w:rPr>
                <w:color w:val="000000"/>
                <w:szCs w:val="16"/>
              </w:rPr>
              <w:br/>
            </w:r>
            <w:r>
              <w:rPr>
                <w:color w:val="000000"/>
                <w:szCs w:val="16"/>
              </w:rPr>
              <w:t xml:space="preserve">- a DC resistance of not more than 0,1 Ohms,  </w:t>
            </w:r>
            <w:r>
              <w:rPr>
                <w:color w:val="000000"/>
                <w:szCs w:val="16"/>
              </w:rPr>
              <w:br/>
            </w:r>
            <w:r>
              <w:rPr>
                <w:color w:val="000000"/>
                <w:szCs w:val="16"/>
              </w:rPr>
              <w:t>- an insulation resistance of 100 MOhms or more at 500 V (DC) for use in the manufacture of LCD and LED module power boards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53" w14:textId="77777777" w:rsidR="00E546F5" w:rsidRDefault="00951CE2">
            <w:pPr>
              <w:pStyle w:val="NormalinTable"/>
            </w:pPr>
            <w:r>
              <w:t>0.0%</w:t>
            </w:r>
          </w:p>
        </w:tc>
      </w:tr>
      <w:tr w:rsidR="00E546F5" w14:paraId="59107D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55" w14:textId="77777777" w:rsidR="00E546F5" w:rsidRDefault="00951CE2">
            <w:pPr>
              <w:pStyle w:val="NormalinTable"/>
            </w:pPr>
            <w:r>
              <w:t>8504509550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56" w14:textId="77777777" w:rsidR="00E546F5" w:rsidRDefault="00951CE2">
            <w:pPr>
              <w:pStyle w:val="Tier1"/>
            </w:pPr>
            <w:r>
              <w:t>Electrical transformers, static converters (for example, rectifiers) and inductors</w:t>
            </w:r>
          </w:p>
          <w:p w14:paraId="59107D57" w14:textId="77777777" w:rsidR="00E546F5" w:rsidRDefault="00951CE2">
            <w:pPr>
              <w:pStyle w:val="Tier2"/>
            </w:pPr>
            <w:r>
              <w:t>-</w:t>
            </w:r>
            <w:r>
              <w:tab/>
              <w:t>Other inductors</w:t>
            </w:r>
          </w:p>
          <w:p w14:paraId="59107D58" w14:textId="77777777" w:rsidR="00E546F5" w:rsidRDefault="00951CE2">
            <w:pPr>
              <w:pStyle w:val="Tier3"/>
            </w:pPr>
            <w:r>
              <w:t>-</w:t>
            </w:r>
            <w:r>
              <w:tab/>
              <w:t>-</w:t>
            </w:r>
            <w:r>
              <w:tab/>
              <w:t>Other</w:t>
            </w:r>
          </w:p>
          <w:p w14:paraId="59107D59" w14:textId="77777777" w:rsidR="00E546F5" w:rsidRDefault="00951CE2">
            <w:pPr>
              <w:pStyle w:val="Tier4"/>
            </w:pPr>
            <w:r>
              <w:t>-</w:t>
            </w:r>
            <w:r>
              <w:tab/>
              <w:t>-</w:t>
            </w:r>
            <w:r>
              <w:tab/>
              <w:t>-</w:t>
            </w:r>
            <w:r>
              <w:tab/>
              <w:t xml:space="preserve">Solenoid coil with - a power consumption of not more than 6 W, - an insulation resistance of more than 100 M ohms, and - an insert hole of </w:t>
            </w:r>
            <w:r>
              <w:t>11.4 mm or more, but not more than 11.8 mm</w:t>
            </w:r>
          </w:p>
          <w:p w14:paraId="59107D5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D5B" w14:textId="77777777" w:rsidR="00E546F5" w:rsidRDefault="00951CE2">
            <w:pPr>
              <w:pStyle w:val="Tier4Bullet"/>
            </w:pPr>
            <w:r>
              <w:tab/>
            </w:r>
            <w:r>
              <w:tab/>
            </w:r>
            <w:r>
              <w:tab/>
              <w:t>-</w:t>
            </w:r>
            <w:r>
              <w:tab/>
              <w:t>for fitting to or equipping such ships, boats or other ves</w:t>
            </w:r>
            <w:r>
              <w:t>sels;</w:t>
            </w:r>
          </w:p>
          <w:p w14:paraId="59107D5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D5D" w14:textId="77777777" w:rsidR="00E546F5" w:rsidRDefault="00951CE2">
            <w:pPr>
              <w:pStyle w:val="Tier4Bullet"/>
            </w:pPr>
            <w:r>
              <w:tab/>
            </w:r>
            <w:r>
              <w:tab/>
            </w:r>
            <w:r>
              <w:tab/>
              <w:t>-</w:t>
            </w:r>
            <w:r>
              <w:tab/>
              <w:t xml:space="preserve">for </w:t>
            </w:r>
            <w:r>
              <w:t>equipping the above platforms;</w:t>
            </w:r>
          </w:p>
          <w:p w14:paraId="59107D5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5F" w14:textId="77777777" w:rsidR="00E546F5" w:rsidRDefault="00951CE2">
            <w:pPr>
              <w:pStyle w:val="NormalinTable"/>
            </w:pPr>
            <w:r>
              <w:t>0.0%</w:t>
            </w:r>
          </w:p>
        </w:tc>
      </w:tr>
      <w:tr w:rsidR="00E546F5" w14:paraId="59107D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D61" w14:textId="77777777" w:rsidR="00E546F5" w:rsidRDefault="00951CE2">
            <w:pPr>
              <w:pStyle w:val="NormalinTable"/>
            </w:pPr>
            <w:r>
              <w:rPr>
                <w:color w:val="000000"/>
                <w:szCs w:val="16"/>
              </w:rPr>
              <w:t>8504509560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62" w14:textId="77777777" w:rsidR="00E546F5" w:rsidRDefault="00951CE2">
            <w:pPr>
              <w:pStyle w:val="Tier1"/>
            </w:pPr>
            <w:r>
              <w:rPr>
                <w:color w:val="000000"/>
                <w:szCs w:val="16"/>
              </w:rPr>
              <w:t>Electrical transformers, static converters (for example, rectifiers) and inductors</w:t>
            </w:r>
            <w:r>
              <w:rPr>
                <w:color w:val="000000"/>
                <w:szCs w:val="16"/>
              </w:rPr>
              <w:br/>
            </w:r>
            <w:r>
              <w:rPr>
                <w:color w:val="000000"/>
                <w:szCs w:val="16"/>
              </w:rPr>
              <w:t>- Other inductors</w:t>
            </w:r>
            <w:r>
              <w:rPr>
                <w:color w:val="000000"/>
                <w:szCs w:val="16"/>
              </w:rPr>
              <w:br/>
            </w:r>
            <w:r>
              <w:rPr>
                <w:color w:val="000000"/>
                <w:szCs w:val="16"/>
              </w:rPr>
              <w:t>- - Other</w:t>
            </w:r>
            <w:r>
              <w:rPr>
                <w:color w:val="000000"/>
                <w:szCs w:val="16"/>
              </w:rPr>
              <w:br/>
            </w:r>
            <w:r>
              <w:rPr>
                <w:color w:val="000000"/>
                <w:szCs w:val="16"/>
              </w:rPr>
              <w:t xml:space="preserve">- - - Inductors with one </w:t>
            </w:r>
            <w:r>
              <w:rPr>
                <w:color w:val="000000"/>
                <w:szCs w:val="16"/>
              </w:rPr>
              <w:t>or more windings, with an inductance per winding of not more than 350|mH, for use in the manufacture of electronic control gear, control units and LED light sources for the lighting industry</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63" w14:textId="77777777" w:rsidR="00E546F5" w:rsidRDefault="00951CE2">
            <w:pPr>
              <w:pStyle w:val="NormalinTable"/>
            </w:pPr>
            <w:r>
              <w:t>0.0%</w:t>
            </w:r>
          </w:p>
        </w:tc>
      </w:tr>
      <w:tr w:rsidR="00E546F5" w14:paraId="59107D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65" w14:textId="77777777" w:rsidR="00E546F5" w:rsidRDefault="00951CE2">
            <w:pPr>
              <w:pStyle w:val="NormalinTable"/>
            </w:pPr>
            <w:r>
              <w:t>8504509570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66" w14:textId="77777777" w:rsidR="00E546F5" w:rsidRDefault="00951CE2">
            <w:pPr>
              <w:pStyle w:val="Tier1"/>
            </w:pPr>
            <w:r>
              <w:t xml:space="preserve">Electrical transformers, static </w:t>
            </w:r>
            <w:r>
              <w:t>converters (for example, rectifiers) and inductors</w:t>
            </w:r>
          </w:p>
          <w:p w14:paraId="59107D67" w14:textId="77777777" w:rsidR="00E546F5" w:rsidRDefault="00951CE2">
            <w:pPr>
              <w:pStyle w:val="Tier2"/>
            </w:pPr>
            <w:r>
              <w:t>-</w:t>
            </w:r>
            <w:r>
              <w:tab/>
              <w:t>Other inductors</w:t>
            </w:r>
          </w:p>
          <w:p w14:paraId="59107D68" w14:textId="77777777" w:rsidR="00E546F5" w:rsidRDefault="00951CE2">
            <w:pPr>
              <w:pStyle w:val="Tier3"/>
            </w:pPr>
            <w:r>
              <w:t>-</w:t>
            </w:r>
            <w:r>
              <w:tab/>
              <w:t>-</w:t>
            </w:r>
            <w:r>
              <w:tab/>
              <w:t>Other</w:t>
            </w:r>
          </w:p>
          <w:p w14:paraId="59107D69" w14:textId="77777777" w:rsidR="00E546F5" w:rsidRDefault="00951CE2">
            <w:pPr>
              <w:pStyle w:val="Tier4"/>
            </w:pPr>
            <w:r>
              <w:t>-</w:t>
            </w:r>
            <w:r>
              <w:tab/>
              <w:t>-</w:t>
            </w:r>
            <w:r>
              <w:tab/>
              <w:t>-</w:t>
            </w:r>
            <w:r>
              <w:tab/>
              <w:t>Solenoid coil with: - a rated power of more than 10 W but not more than 15 W, - an insulation resistance of 100 M Ohms or more, - a DC resistance of not more than 34.8 Ohm</w:t>
            </w:r>
            <w:r>
              <w:t xml:space="preserve"> (± 10%) at 20°C, - a rated current of not more than 1,22 A, - a rated voltage of not more than 25 V</w:t>
            </w:r>
          </w:p>
          <w:p w14:paraId="59107D6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D6B" w14:textId="77777777" w:rsidR="00E546F5" w:rsidRDefault="00951CE2">
            <w:pPr>
              <w:pStyle w:val="Tier4Bullet"/>
            </w:pPr>
            <w:r>
              <w:tab/>
            </w:r>
            <w:r>
              <w:tab/>
            </w:r>
            <w:r>
              <w:tab/>
              <w:t>-</w:t>
            </w:r>
            <w:r>
              <w:tab/>
            </w:r>
            <w:r>
              <w:t>for fitting to or equipping such ships, boats or other vessels;</w:t>
            </w:r>
          </w:p>
          <w:p w14:paraId="59107D6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14:paraId="59107D6D" w14:textId="77777777" w:rsidR="00E546F5" w:rsidRDefault="00951CE2">
            <w:pPr>
              <w:pStyle w:val="Tier4Bullet"/>
            </w:pPr>
            <w:r>
              <w:tab/>
            </w:r>
            <w:r>
              <w:tab/>
            </w:r>
            <w:r>
              <w:tab/>
              <w:t>-</w:t>
            </w:r>
            <w:r>
              <w:tab/>
              <w:t>for equipping the above platforms;</w:t>
            </w:r>
          </w:p>
          <w:p w14:paraId="59107D6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6F" w14:textId="77777777" w:rsidR="00E546F5" w:rsidRDefault="00951CE2">
            <w:pPr>
              <w:pStyle w:val="NormalinTable"/>
            </w:pPr>
            <w:r>
              <w:t>0.0%</w:t>
            </w:r>
          </w:p>
        </w:tc>
      </w:tr>
      <w:tr w:rsidR="00E546F5" w14:paraId="59107D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71" w14:textId="77777777" w:rsidR="00E546F5" w:rsidRDefault="00951CE2">
            <w:pPr>
              <w:pStyle w:val="NormalinTable"/>
            </w:pPr>
            <w:r>
              <w:t>8504509580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72" w14:textId="77777777" w:rsidR="00E546F5" w:rsidRDefault="00951CE2">
            <w:pPr>
              <w:pStyle w:val="Tier1"/>
            </w:pPr>
            <w:r>
              <w:t xml:space="preserve">Electrical transformers, static converters (for example, rectifiers) and </w:t>
            </w:r>
            <w:r>
              <w:t>inductors</w:t>
            </w:r>
          </w:p>
          <w:p w14:paraId="59107D73" w14:textId="77777777" w:rsidR="00E546F5" w:rsidRDefault="00951CE2">
            <w:pPr>
              <w:pStyle w:val="Tier2"/>
            </w:pPr>
            <w:r>
              <w:t>-</w:t>
            </w:r>
            <w:r>
              <w:tab/>
              <w:t>Other inductors</w:t>
            </w:r>
          </w:p>
          <w:p w14:paraId="59107D74" w14:textId="77777777" w:rsidR="00E546F5" w:rsidRDefault="00951CE2">
            <w:pPr>
              <w:pStyle w:val="Tier3"/>
            </w:pPr>
            <w:r>
              <w:t>-</w:t>
            </w:r>
            <w:r>
              <w:tab/>
              <w:t>-</w:t>
            </w:r>
            <w:r>
              <w:tab/>
              <w:t>Other</w:t>
            </w:r>
          </w:p>
          <w:p w14:paraId="59107D75" w14:textId="77777777" w:rsidR="00E546F5" w:rsidRDefault="00951CE2">
            <w:pPr>
              <w:pStyle w:val="Tier4"/>
            </w:pPr>
            <w:r>
              <w:t>-</w:t>
            </w:r>
            <w:r>
              <w:tab/>
              <w:t>-</w:t>
            </w:r>
            <w:r>
              <w:tab/>
              <w:t>-</w:t>
            </w:r>
            <w:r>
              <w:tab/>
              <w:t xml:space="preserve">Self-induction coil - with one or more windings, with an inductivity per winding of no more than 62 mH, attached to one or more carrier materials, - with ferrites, - with one or more Negative </w:t>
            </w:r>
            <w:r>
              <w:t>Temperature Coefficient resistors as a temperature sensor, - whether or not with insulation covers, spacers and connection cables</w:t>
            </w:r>
          </w:p>
          <w:p w14:paraId="59107D76"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7D77" w14:textId="77777777" w:rsidR="00E546F5" w:rsidRDefault="00951CE2">
            <w:pPr>
              <w:pStyle w:val="Tier4Bullet"/>
            </w:pPr>
            <w:r>
              <w:tab/>
            </w:r>
            <w:r>
              <w:tab/>
            </w:r>
            <w:r>
              <w:tab/>
              <w:t>-</w:t>
            </w:r>
            <w:r>
              <w:tab/>
              <w:t>for fitting to or equipping such ships, boats or other vessels;</w:t>
            </w:r>
          </w:p>
          <w:p w14:paraId="59107D78"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7D79" w14:textId="77777777" w:rsidR="00E546F5" w:rsidRDefault="00951CE2">
            <w:pPr>
              <w:pStyle w:val="Tier4Bullet"/>
            </w:pPr>
            <w:r>
              <w:tab/>
            </w:r>
            <w:r>
              <w:tab/>
            </w:r>
            <w:r>
              <w:tab/>
              <w:t>-</w:t>
            </w:r>
            <w:r>
              <w:tab/>
              <w:t>for equipping the above platforms;</w:t>
            </w:r>
          </w:p>
          <w:p w14:paraId="59107D7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7B" w14:textId="77777777" w:rsidR="00E546F5" w:rsidRDefault="00951CE2">
            <w:pPr>
              <w:pStyle w:val="NormalinTable"/>
            </w:pPr>
            <w:r>
              <w:t>0.0%</w:t>
            </w:r>
          </w:p>
        </w:tc>
      </w:tr>
      <w:tr w:rsidR="00E546F5" w14:paraId="59107D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7D" w14:textId="77777777" w:rsidR="00E546F5" w:rsidRDefault="00951CE2">
            <w:pPr>
              <w:pStyle w:val="NormalinTable"/>
            </w:pPr>
            <w:r>
              <w:t>8504509590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7E" w14:textId="77777777" w:rsidR="00E546F5" w:rsidRDefault="00951CE2">
            <w:pPr>
              <w:pStyle w:val="Tier1"/>
            </w:pPr>
            <w:r>
              <w:t>Electrical transformers, static co</w:t>
            </w:r>
            <w:r>
              <w:t>nverters (for example, rectifiers) and inductors</w:t>
            </w:r>
          </w:p>
          <w:p w14:paraId="59107D7F" w14:textId="77777777" w:rsidR="00E546F5" w:rsidRDefault="00951CE2">
            <w:pPr>
              <w:pStyle w:val="Tier2"/>
            </w:pPr>
            <w:r>
              <w:t>-</w:t>
            </w:r>
            <w:r>
              <w:tab/>
              <w:t>Other inductors</w:t>
            </w:r>
          </w:p>
          <w:p w14:paraId="59107D80" w14:textId="77777777" w:rsidR="00E546F5" w:rsidRDefault="00951CE2">
            <w:pPr>
              <w:pStyle w:val="Tier3"/>
            </w:pPr>
            <w:r>
              <w:t>-</w:t>
            </w:r>
            <w:r>
              <w:tab/>
              <w:t>-</w:t>
            </w:r>
            <w:r>
              <w:tab/>
              <w:t>Other</w:t>
            </w:r>
          </w:p>
          <w:p w14:paraId="59107D81" w14:textId="77777777" w:rsidR="00E546F5" w:rsidRDefault="00951CE2">
            <w:pPr>
              <w:pStyle w:val="Tier4"/>
            </w:pPr>
            <w:r>
              <w:t>-</w:t>
            </w:r>
            <w:r>
              <w:tab/>
              <w:t>-</w:t>
            </w:r>
            <w:r>
              <w:tab/>
              <w:t>-</w:t>
            </w:r>
            <w:r>
              <w:tab/>
              <w:t>other</w:t>
            </w:r>
          </w:p>
          <w:p w14:paraId="59107D8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D83" w14:textId="77777777" w:rsidR="00E546F5" w:rsidRDefault="00951CE2">
            <w:pPr>
              <w:pStyle w:val="Tier4Bullet"/>
            </w:pPr>
            <w:r>
              <w:tab/>
            </w:r>
            <w:r>
              <w:tab/>
            </w:r>
            <w:r>
              <w:tab/>
              <w:t>-</w:t>
            </w:r>
            <w:r>
              <w:tab/>
              <w:t xml:space="preserve">for </w:t>
            </w:r>
            <w:r>
              <w:t>fitting to or equipping such ships, boats or other vessels;</w:t>
            </w:r>
          </w:p>
          <w:p w14:paraId="59107D84"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7D85" w14:textId="77777777" w:rsidR="00E546F5" w:rsidRDefault="00951CE2">
            <w:pPr>
              <w:pStyle w:val="Tier4Bullet"/>
            </w:pPr>
            <w:r>
              <w:tab/>
            </w:r>
            <w:r>
              <w:tab/>
            </w:r>
            <w:r>
              <w:tab/>
              <w:t>-</w:t>
            </w:r>
            <w:r>
              <w:tab/>
              <w:t>for equipping the above platforms;</w:t>
            </w:r>
          </w:p>
          <w:p w14:paraId="59107D8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87" w14:textId="77777777" w:rsidR="00E546F5" w:rsidRDefault="00951CE2">
            <w:pPr>
              <w:pStyle w:val="NormalinTable"/>
            </w:pPr>
            <w:r>
              <w:t>0.0%</w:t>
            </w:r>
          </w:p>
        </w:tc>
      </w:tr>
      <w:tr w:rsidR="00E546F5" w14:paraId="59107D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89" w14:textId="77777777" w:rsidR="00E546F5" w:rsidRDefault="00951CE2">
            <w:pPr>
              <w:pStyle w:val="NormalinTable"/>
            </w:pPr>
            <w:r>
              <w:t>8504900500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8A" w14:textId="77777777" w:rsidR="00E546F5" w:rsidRDefault="00951CE2">
            <w:pPr>
              <w:pStyle w:val="Tier1"/>
            </w:pPr>
            <w:r>
              <w:t>Electrical transformers, static converters (for example, rectifiers) and inductors</w:t>
            </w:r>
          </w:p>
          <w:p w14:paraId="59107D8B" w14:textId="77777777" w:rsidR="00E546F5" w:rsidRDefault="00951CE2">
            <w:pPr>
              <w:pStyle w:val="Tier2"/>
            </w:pPr>
            <w:r>
              <w:t>-</w:t>
            </w:r>
            <w:r>
              <w:tab/>
            </w:r>
            <w:r>
              <w:t>Parts</w:t>
            </w:r>
          </w:p>
          <w:p w14:paraId="59107D8C" w14:textId="77777777" w:rsidR="00E546F5" w:rsidRDefault="00951CE2">
            <w:pPr>
              <w:pStyle w:val="Tier3"/>
            </w:pPr>
            <w:r>
              <w:t>-</w:t>
            </w:r>
            <w:r>
              <w:tab/>
              <w:t>-</w:t>
            </w:r>
            <w:r>
              <w:tab/>
              <w:t>Of transformers and inductors</w:t>
            </w:r>
          </w:p>
          <w:p w14:paraId="59107D8D" w14:textId="77777777" w:rsidR="00E546F5" w:rsidRDefault="00951CE2">
            <w:pPr>
              <w:pStyle w:val="Tier4"/>
            </w:pPr>
            <w:r>
              <w:t>-</w:t>
            </w:r>
            <w:r>
              <w:tab/>
              <w:t>-</w:t>
            </w:r>
            <w:r>
              <w:tab/>
              <w:t>-</w:t>
            </w:r>
            <w:r>
              <w:tab/>
              <w:t>Electronic assemblies of machines of subheading 8504 50 20</w:t>
            </w:r>
          </w:p>
          <w:p w14:paraId="59107D8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D8F" w14:textId="77777777" w:rsidR="00E546F5" w:rsidRDefault="00951CE2">
            <w:pPr>
              <w:pStyle w:val="Tier4Bullet"/>
            </w:pPr>
            <w:r>
              <w:tab/>
            </w:r>
            <w:r>
              <w:tab/>
            </w:r>
            <w:r>
              <w:tab/>
              <w:t>-</w:t>
            </w:r>
            <w:r>
              <w:tab/>
              <w:t>for fitting to or equipping such ships, boats or other vessels;</w:t>
            </w:r>
          </w:p>
          <w:p w14:paraId="59107D90"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14:paraId="59107D91" w14:textId="77777777" w:rsidR="00E546F5" w:rsidRDefault="00951CE2">
            <w:pPr>
              <w:pStyle w:val="Tier4Bullet"/>
            </w:pPr>
            <w:r>
              <w:tab/>
            </w:r>
            <w:r>
              <w:tab/>
            </w:r>
            <w:r>
              <w:tab/>
              <w:t>-</w:t>
            </w:r>
            <w:r>
              <w:tab/>
              <w:t>for equipping the above platforms;</w:t>
            </w:r>
          </w:p>
          <w:p w14:paraId="59107D9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93" w14:textId="77777777" w:rsidR="00E546F5" w:rsidRDefault="00951CE2">
            <w:pPr>
              <w:pStyle w:val="NormalinTable"/>
            </w:pPr>
            <w:r>
              <w:t>0.0%</w:t>
            </w:r>
          </w:p>
        </w:tc>
      </w:tr>
      <w:tr w:rsidR="00E546F5" w14:paraId="59107D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95" w14:textId="77777777" w:rsidR="00E546F5" w:rsidRDefault="00951CE2">
            <w:pPr>
              <w:pStyle w:val="NormalinTable"/>
            </w:pPr>
            <w:r>
              <w:t>8504901100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96" w14:textId="77777777" w:rsidR="00E546F5" w:rsidRDefault="00951CE2">
            <w:pPr>
              <w:pStyle w:val="Tier1"/>
            </w:pPr>
            <w:r>
              <w:t xml:space="preserve">Electrical transformers, static converters (for example, rectifiers) and </w:t>
            </w:r>
            <w:r>
              <w:t>inductors</w:t>
            </w:r>
          </w:p>
          <w:p w14:paraId="59107D97" w14:textId="77777777" w:rsidR="00E546F5" w:rsidRDefault="00951CE2">
            <w:pPr>
              <w:pStyle w:val="Tier2"/>
            </w:pPr>
            <w:r>
              <w:t>-</w:t>
            </w:r>
            <w:r>
              <w:tab/>
              <w:t>Parts</w:t>
            </w:r>
          </w:p>
          <w:p w14:paraId="59107D98" w14:textId="77777777" w:rsidR="00E546F5" w:rsidRDefault="00951CE2">
            <w:pPr>
              <w:pStyle w:val="Tier3"/>
            </w:pPr>
            <w:r>
              <w:t>-</w:t>
            </w:r>
            <w:r>
              <w:tab/>
              <w:t>-</w:t>
            </w:r>
            <w:r>
              <w:tab/>
              <w:t>Of transformers and inductors</w:t>
            </w:r>
          </w:p>
          <w:p w14:paraId="59107D99" w14:textId="77777777" w:rsidR="00E546F5" w:rsidRDefault="00951CE2">
            <w:pPr>
              <w:pStyle w:val="Tier4"/>
            </w:pPr>
            <w:r>
              <w:t>-</w:t>
            </w:r>
            <w:r>
              <w:tab/>
              <w:t>-</w:t>
            </w:r>
            <w:r>
              <w:tab/>
              <w:t>-</w:t>
            </w:r>
            <w:r>
              <w:tab/>
              <w:t>Other</w:t>
            </w:r>
          </w:p>
          <w:p w14:paraId="59107D9A" w14:textId="77777777" w:rsidR="00E546F5" w:rsidRDefault="00951CE2">
            <w:pPr>
              <w:pStyle w:val="Tier5"/>
            </w:pPr>
            <w:r>
              <w:t>-</w:t>
            </w:r>
            <w:r>
              <w:tab/>
              <w:t>-</w:t>
            </w:r>
            <w:r>
              <w:tab/>
              <w:t>-</w:t>
            </w:r>
            <w:r>
              <w:tab/>
              <w:t>-</w:t>
            </w:r>
            <w:r>
              <w:tab/>
              <w:t>Ferrite cores</w:t>
            </w:r>
          </w:p>
          <w:p w14:paraId="59107D9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D9C" w14:textId="77777777" w:rsidR="00E546F5" w:rsidRDefault="00951CE2">
            <w:pPr>
              <w:pStyle w:val="Tier5Bullet"/>
            </w:pPr>
            <w:r>
              <w:tab/>
            </w:r>
            <w:r>
              <w:tab/>
            </w:r>
            <w:r>
              <w:tab/>
            </w:r>
            <w:r>
              <w:tab/>
              <w:t>-</w:t>
            </w:r>
            <w:r>
              <w:tab/>
              <w:t xml:space="preserve">for </w:t>
            </w:r>
            <w:r>
              <w:t>fitting to or equipping such ships, boats or other vessels;</w:t>
            </w:r>
          </w:p>
          <w:p w14:paraId="59107D9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7D9E" w14:textId="77777777" w:rsidR="00E546F5" w:rsidRDefault="00951CE2">
            <w:pPr>
              <w:pStyle w:val="Tier5Bullet"/>
            </w:pPr>
            <w:r>
              <w:tab/>
            </w:r>
            <w:r>
              <w:tab/>
            </w:r>
            <w:r>
              <w:tab/>
            </w:r>
            <w:r>
              <w:tab/>
              <w:t>-</w:t>
            </w:r>
            <w:r>
              <w:tab/>
              <w:t>for equipping the above platforms;</w:t>
            </w:r>
          </w:p>
          <w:p w14:paraId="59107D9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A0" w14:textId="77777777" w:rsidR="00E546F5" w:rsidRDefault="00951CE2">
            <w:pPr>
              <w:pStyle w:val="NormalinTable"/>
            </w:pPr>
            <w:r>
              <w:t>0.0%</w:t>
            </w:r>
          </w:p>
        </w:tc>
      </w:tr>
      <w:tr w:rsidR="00E546F5" w14:paraId="59107D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A2" w14:textId="77777777" w:rsidR="00E546F5" w:rsidRDefault="00951CE2">
            <w:pPr>
              <w:pStyle w:val="NormalinTable"/>
            </w:pPr>
            <w:r>
              <w:t>8504901810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A3" w14:textId="77777777" w:rsidR="00E546F5" w:rsidRDefault="00951CE2">
            <w:pPr>
              <w:pStyle w:val="Tier1"/>
            </w:pPr>
            <w:r>
              <w:t>Electrical transformers, static converters (for example, rectifiers) and inductors</w:t>
            </w:r>
          </w:p>
          <w:p w14:paraId="59107DA4" w14:textId="77777777" w:rsidR="00E546F5" w:rsidRDefault="00951CE2">
            <w:pPr>
              <w:pStyle w:val="Tier2"/>
            </w:pPr>
            <w:r>
              <w:t>-</w:t>
            </w:r>
            <w:r>
              <w:tab/>
              <w:t>Part</w:t>
            </w:r>
            <w:r>
              <w:t>s</w:t>
            </w:r>
          </w:p>
          <w:p w14:paraId="59107DA5" w14:textId="77777777" w:rsidR="00E546F5" w:rsidRDefault="00951CE2">
            <w:pPr>
              <w:pStyle w:val="Tier3"/>
            </w:pPr>
            <w:r>
              <w:t>-</w:t>
            </w:r>
            <w:r>
              <w:tab/>
              <w:t>-</w:t>
            </w:r>
            <w:r>
              <w:tab/>
              <w:t>Of transformers and inductors</w:t>
            </w:r>
          </w:p>
          <w:p w14:paraId="59107DA6" w14:textId="77777777" w:rsidR="00E546F5" w:rsidRDefault="00951CE2">
            <w:pPr>
              <w:pStyle w:val="Tier4"/>
            </w:pPr>
            <w:r>
              <w:t>-</w:t>
            </w:r>
            <w:r>
              <w:tab/>
              <w:t>-</w:t>
            </w:r>
            <w:r>
              <w:tab/>
              <w:t>-</w:t>
            </w:r>
            <w:r>
              <w:tab/>
              <w:t>Other</w:t>
            </w:r>
          </w:p>
          <w:p w14:paraId="59107DA7" w14:textId="77777777" w:rsidR="00E546F5" w:rsidRDefault="00951CE2">
            <w:pPr>
              <w:pStyle w:val="Tier5"/>
            </w:pPr>
            <w:r>
              <w:t>-</w:t>
            </w:r>
            <w:r>
              <w:tab/>
              <w:t>-</w:t>
            </w:r>
            <w:r>
              <w:tab/>
              <w:t>-</w:t>
            </w:r>
            <w:r>
              <w:tab/>
              <w:t>-</w:t>
            </w:r>
            <w:r>
              <w:tab/>
              <w:t>Other</w:t>
            </w:r>
          </w:p>
          <w:p w14:paraId="59107DA8" w14:textId="77777777" w:rsidR="00E546F5" w:rsidRDefault="00951CE2">
            <w:pPr>
              <w:pStyle w:val="Tier6"/>
            </w:pPr>
            <w:r>
              <w:t>-</w:t>
            </w:r>
            <w:r>
              <w:tab/>
              <w:t>-</w:t>
            </w:r>
            <w:r>
              <w:tab/>
              <w:t>-</w:t>
            </w:r>
            <w:r>
              <w:tab/>
              <w:t>-</w:t>
            </w:r>
            <w:r>
              <w:tab/>
              <w:t>-</w:t>
            </w:r>
            <w:r>
              <w:tab/>
              <w:t>For use in certain types of aircraft</w:t>
            </w:r>
          </w:p>
          <w:p w14:paraId="59107DA9"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AA" w14:textId="77777777" w:rsidR="00E546F5" w:rsidRDefault="00951CE2">
            <w:pPr>
              <w:pStyle w:val="NormalinTable"/>
            </w:pPr>
            <w:r>
              <w:t>0.0%</w:t>
            </w:r>
          </w:p>
        </w:tc>
      </w:tr>
      <w:tr w:rsidR="00E546F5" w14:paraId="59107D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AC" w14:textId="77777777" w:rsidR="00E546F5" w:rsidRDefault="00951CE2">
            <w:pPr>
              <w:pStyle w:val="NormalinTable"/>
            </w:pPr>
            <w:r>
              <w:t>8504901899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AD" w14:textId="77777777" w:rsidR="00E546F5" w:rsidRDefault="00951CE2">
            <w:pPr>
              <w:pStyle w:val="Tier1"/>
            </w:pPr>
            <w:r>
              <w:t>Electrical transformers, static converters (for example, rectifiers) and inductors</w:t>
            </w:r>
          </w:p>
          <w:p w14:paraId="59107DAE" w14:textId="77777777" w:rsidR="00E546F5" w:rsidRDefault="00951CE2">
            <w:pPr>
              <w:pStyle w:val="Tier2"/>
            </w:pPr>
            <w:r>
              <w:t>-</w:t>
            </w:r>
            <w:r>
              <w:tab/>
              <w:t>Parts</w:t>
            </w:r>
          </w:p>
          <w:p w14:paraId="59107DAF" w14:textId="77777777" w:rsidR="00E546F5" w:rsidRDefault="00951CE2">
            <w:pPr>
              <w:pStyle w:val="Tier3"/>
            </w:pPr>
            <w:r>
              <w:t>-</w:t>
            </w:r>
            <w:r>
              <w:tab/>
              <w:t>-</w:t>
            </w:r>
            <w:r>
              <w:tab/>
              <w:t>Of transformers and inductors</w:t>
            </w:r>
          </w:p>
          <w:p w14:paraId="59107DB0" w14:textId="77777777" w:rsidR="00E546F5" w:rsidRDefault="00951CE2">
            <w:pPr>
              <w:pStyle w:val="Tier4"/>
            </w:pPr>
            <w:r>
              <w:t>-</w:t>
            </w:r>
            <w:r>
              <w:tab/>
              <w:t>-</w:t>
            </w:r>
            <w:r>
              <w:tab/>
              <w:t>-</w:t>
            </w:r>
            <w:r>
              <w:tab/>
              <w:t>Other</w:t>
            </w:r>
          </w:p>
          <w:p w14:paraId="59107DB1" w14:textId="77777777" w:rsidR="00E546F5" w:rsidRDefault="00951CE2">
            <w:pPr>
              <w:pStyle w:val="Tier5"/>
            </w:pPr>
            <w:r>
              <w:t>-</w:t>
            </w:r>
            <w:r>
              <w:tab/>
              <w:t>-</w:t>
            </w:r>
            <w:r>
              <w:tab/>
              <w:t>-</w:t>
            </w:r>
            <w:r>
              <w:tab/>
              <w:t>-</w:t>
            </w:r>
            <w:r>
              <w:tab/>
              <w:t>Other</w:t>
            </w:r>
          </w:p>
          <w:p w14:paraId="59107DB2" w14:textId="77777777" w:rsidR="00E546F5" w:rsidRDefault="00951CE2">
            <w:pPr>
              <w:pStyle w:val="Tier6"/>
            </w:pPr>
            <w:r>
              <w:t>-</w:t>
            </w:r>
            <w:r>
              <w:tab/>
              <w:t>-</w:t>
            </w:r>
            <w:r>
              <w:tab/>
              <w:t>-</w:t>
            </w:r>
            <w:r>
              <w:tab/>
              <w:t>-</w:t>
            </w:r>
            <w:r>
              <w:tab/>
              <w:t>-</w:t>
            </w:r>
            <w:r>
              <w:tab/>
              <w:t>Other</w:t>
            </w:r>
          </w:p>
          <w:p w14:paraId="59107DB3"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7DB4" w14:textId="77777777" w:rsidR="00E546F5" w:rsidRDefault="00951CE2">
            <w:pPr>
              <w:pStyle w:val="Tier6Bullet"/>
            </w:pPr>
            <w:r>
              <w:tab/>
            </w:r>
            <w:r>
              <w:tab/>
            </w:r>
            <w:r>
              <w:tab/>
            </w:r>
            <w:r>
              <w:tab/>
            </w:r>
            <w:r>
              <w:tab/>
              <w:t>-</w:t>
            </w:r>
            <w:r>
              <w:tab/>
              <w:t>for fitting to or equipping such ships, boats or other vessels;</w:t>
            </w:r>
          </w:p>
          <w:p w14:paraId="59107DB5"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7DB6" w14:textId="77777777" w:rsidR="00E546F5" w:rsidRDefault="00951CE2">
            <w:pPr>
              <w:pStyle w:val="Tier6Bullet"/>
            </w:pPr>
            <w:r>
              <w:tab/>
            </w:r>
            <w:r>
              <w:tab/>
            </w:r>
            <w:r>
              <w:tab/>
            </w:r>
            <w:r>
              <w:tab/>
            </w:r>
            <w:r>
              <w:tab/>
              <w:t>-</w:t>
            </w:r>
            <w:r>
              <w:tab/>
              <w:t>for equipping the above platforms;</w:t>
            </w:r>
          </w:p>
          <w:p w14:paraId="59107DB7"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B8" w14:textId="77777777" w:rsidR="00E546F5" w:rsidRDefault="00951CE2">
            <w:pPr>
              <w:pStyle w:val="NormalinTable"/>
            </w:pPr>
            <w:r>
              <w:t>0.0%</w:t>
            </w:r>
          </w:p>
        </w:tc>
      </w:tr>
      <w:tr w:rsidR="00E546F5" w14:paraId="59107D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BA" w14:textId="77777777" w:rsidR="00E546F5" w:rsidRDefault="00951CE2">
            <w:pPr>
              <w:pStyle w:val="NormalinTable"/>
            </w:pPr>
            <w:r>
              <w:t>8504909100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BB" w14:textId="77777777" w:rsidR="00E546F5" w:rsidRDefault="00951CE2">
            <w:pPr>
              <w:pStyle w:val="Tier1"/>
            </w:pPr>
            <w:r>
              <w:t>Electrical transformers, static converters (for example, rectifiers) and inductors</w:t>
            </w:r>
          </w:p>
          <w:p w14:paraId="59107DBC" w14:textId="77777777" w:rsidR="00E546F5" w:rsidRDefault="00951CE2">
            <w:pPr>
              <w:pStyle w:val="Tier2"/>
            </w:pPr>
            <w:r>
              <w:t>-</w:t>
            </w:r>
            <w:r>
              <w:tab/>
              <w:t>Parts</w:t>
            </w:r>
          </w:p>
          <w:p w14:paraId="59107DBD" w14:textId="77777777" w:rsidR="00E546F5" w:rsidRDefault="00951CE2">
            <w:pPr>
              <w:pStyle w:val="Tier3"/>
            </w:pPr>
            <w:r>
              <w:t>-</w:t>
            </w:r>
            <w:r>
              <w:tab/>
              <w:t>-</w:t>
            </w:r>
            <w:r>
              <w:tab/>
              <w:t>Of static converters</w:t>
            </w:r>
          </w:p>
          <w:p w14:paraId="59107DBE" w14:textId="77777777" w:rsidR="00E546F5" w:rsidRDefault="00951CE2">
            <w:pPr>
              <w:pStyle w:val="Tier4"/>
            </w:pPr>
            <w:r>
              <w:t>-</w:t>
            </w:r>
            <w:r>
              <w:tab/>
              <w:t>-</w:t>
            </w:r>
            <w:r>
              <w:tab/>
              <w:t>-</w:t>
            </w:r>
            <w:r>
              <w:tab/>
              <w:t>Electronic assemblies of machines of subheading 8504 40 30</w:t>
            </w:r>
          </w:p>
          <w:p w14:paraId="59107DBF" w14:textId="77777777" w:rsidR="00E546F5" w:rsidRDefault="00951CE2">
            <w:pPr>
              <w:pStyle w:val="Tier4Bullet"/>
            </w:pPr>
            <w:r>
              <w:tab/>
            </w:r>
            <w:r>
              <w:tab/>
            </w:r>
            <w:r>
              <w:tab/>
              <w:t>-</w:t>
            </w:r>
            <w:r>
              <w:tab/>
            </w:r>
            <w:r>
              <w:t>for incorporation in ships, boats or other vessels listed in Table 1, for the purposes of their construction, repair, maintenance or conversion;</w:t>
            </w:r>
          </w:p>
          <w:p w14:paraId="59107DC0" w14:textId="77777777" w:rsidR="00E546F5" w:rsidRDefault="00951CE2">
            <w:pPr>
              <w:pStyle w:val="Tier4Bullet"/>
            </w:pPr>
            <w:r>
              <w:tab/>
            </w:r>
            <w:r>
              <w:tab/>
            </w:r>
            <w:r>
              <w:tab/>
              <w:t>-</w:t>
            </w:r>
            <w:r>
              <w:tab/>
              <w:t>for fitting to or equipping such ships, boats or other vessels;</w:t>
            </w:r>
          </w:p>
          <w:p w14:paraId="59107DC1" w14:textId="77777777" w:rsidR="00E546F5" w:rsidRDefault="00951CE2">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7DC2" w14:textId="77777777" w:rsidR="00E546F5" w:rsidRDefault="00951CE2">
            <w:pPr>
              <w:pStyle w:val="Tier4Bullet"/>
            </w:pPr>
            <w:r>
              <w:tab/>
            </w:r>
            <w:r>
              <w:tab/>
            </w:r>
            <w:r>
              <w:tab/>
              <w:t>-</w:t>
            </w:r>
            <w:r>
              <w:tab/>
              <w:t>for equipping the above platforms;</w:t>
            </w:r>
          </w:p>
          <w:p w14:paraId="59107DC3" w14:textId="77777777" w:rsidR="00E546F5" w:rsidRDefault="00951CE2">
            <w:pPr>
              <w:pStyle w:val="Tier4Bullet"/>
            </w:pP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C4" w14:textId="77777777" w:rsidR="00E546F5" w:rsidRDefault="00951CE2">
            <w:pPr>
              <w:pStyle w:val="NormalinTable"/>
            </w:pPr>
            <w:r>
              <w:t>0.0%</w:t>
            </w:r>
          </w:p>
        </w:tc>
      </w:tr>
      <w:tr w:rsidR="00E546F5" w14:paraId="59107D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C6" w14:textId="77777777" w:rsidR="00E546F5" w:rsidRDefault="00951CE2">
            <w:pPr>
              <w:pStyle w:val="NormalinTable"/>
            </w:pPr>
            <w:r>
              <w:t>8504909910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C7" w14:textId="77777777" w:rsidR="00E546F5" w:rsidRDefault="00951CE2">
            <w:pPr>
              <w:pStyle w:val="Tier1"/>
            </w:pPr>
            <w:r>
              <w:t>Electrical transformers, static converters (for example, rectifiers) and inductors</w:t>
            </w:r>
          </w:p>
          <w:p w14:paraId="59107DC8" w14:textId="77777777" w:rsidR="00E546F5" w:rsidRDefault="00951CE2">
            <w:pPr>
              <w:pStyle w:val="Tier2"/>
            </w:pPr>
            <w:r>
              <w:t>-</w:t>
            </w:r>
            <w:r>
              <w:tab/>
              <w:t>Parts</w:t>
            </w:r>
          </w:p>
          <w:p w14:paraId="59107DC9" w14:textId="77777777" w:rsidR="00E546F5" w:rsidRDefault="00951CE2">
            <w:pPr>
              <w:pStyle w:val="Tier3"/>
            </w:pPr>
            <w:r>
              <w:t>-</w:t>
            </w:r>
            <w:r>
              <w:tab/>
              <w:t>-</w:t>
            </w:r>
            <w:r>
              <w:tab/>
              <w:t>Of static converters</w:t>
            </w:r>
          </w:p>
          <w:p w14:paraId="59107DCA" w14:textId="77777777" w:rsidR="00E546F5" w:rsidRDefault="00951CE2">
            <w:pPr>
              <w:pStyle w:val="Tier4"/>
            </w:pPr>
            <w:r>
              <w:t>-</w:t>
            </w:r>
            <w:r>
              <w:tab/>
              <w:t>-</w:t>
            </w:r>
            <w:r>
              <w:tab/>
              <w:t>-</w:t>
            </w:r>
            <w:r>
              <w:tab/>
              <w:t>Other</w:t>
            </w:r>
          </w:p>
          <w:p w14:paraId="59107DCB" w14:textId="77777777" w:rsidR="00E546F5" w:rsidRDefault="00951CE2">
            <w:pPr>
              <w:pStyle w:val="Tier5"/>
            </w:pPr>
            <w:r>
              <w:t>-</w:t>
            </w:r>
            <w:r>
              <w:tab/>
              <w:t>-</w:t>
            </w:r>
            <w:r>
              <w:tab/>
              <w:t>-</w:t>
            </w:r>
            <w:r>
              <w:tab/>
              <w:t>-</w:t>
            </w:r>
            <w:r>
              <w:tab/>
              <w:t>For use in certain types of aircraft</w:t>
            </w:r>
          </w:p>
          <w:p w14:paraId="59107DCC" w14:textId="77777777" w:rsidR="00E546F5" w:rsidRDefault="00951CE2">
            <w:pPr>
              <w:pStyle w:val="Tier5Bullet"/>
            </w:pPr>
            <w:r>
              <w:tab/>
            </w:r>
            <w:r>
              <w:tab/>
            </w:r>
            <w:r>
              <w:tab/>
            </w:r>
            <w:r>
              <w:tab/>
              <w:t>-</w:t>
            </w:r>
            <w:r>
              <w:tab/>
              <w:t xml:space="preserve">For use </w:t>
            </w:r>
            <w:r>
              <w:t>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CD" w14:textId="77777777" w:rsidR="00E546F5" w:rsidRDefault="00951CE2">
            <w:pPr>
              <w:pStyle w:val="NormalinTable"/>
            </w:pPr>
            <w:r>
              <w:t>0.0%</w:t>
            </w:r>
          </w:p>
        </w:tc>
      </w:tr>
      <w:tr w:rsidR="00E546F5" w14:paraId="59107D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CF" w14:textId="77777777" w:rsidR="00E546F5" w:rsidRDefault="00951CE2">
            <w:pPr>
              <w:pStyle w:val="NormalinTable"/>
            </w:pPr>
            <w:r>
              <w:t>8504909990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D0" w14:textId="77777777" w:rsidR="00E546F5" w:rsidRDefault="00951CE2">
            <w:pPr>
              <w:pStyle w:val="Tier1"/>
            </w:pPr>
            <w:r>
              <w:t>Electrical transformers, static converters (for example, rect</w:t>
            </w:r>
            <w:r>
              <w:t>ifiers) and inductors</w:t>
            </w:r>
          </w:p>
          <w:p w14:paraId="59107DD1" w14:textId="77777777" w:rsidR="00E546F5" w:rsidRDefault="00951CE2">
            <w:pPr>
              <w:pStyle w:val="Tier2"/>
            </w:pPr>
            <w:r>
              <w:t>-</w:t>
            </w:r>
            <w:r>
              <w:tab/>
              <w:t>Parts</w:t>
            </w:r>
          </w:p>
          <w:p w14:paraId="59107DD2" w14:textId="77777777" w:rsidR="00E546F5" w:rsidRDefault="00951CE2">
            <w:pPr>
              <w:pStyle w:val="Tier3"/>
            </w:pPr>
            <w:r>
              <w:t>-</w:t>
            </w:r>
            <w:r>
              <w:tab/>
              <w:t>-</w:t>
            </w:r>
            <w:r>
              <w:tab/>
              <w:t>Of static converters</w:t>
            </w:r>
          </w:p>
          <w:p w14:paraId="59107DD3" w14:textId="77777777" w:rsidR="00E546F5" w:rsidRDefault="00951CE2">
            <w:pPr>
              <w:pStyle w:val="Tier4"/>
            </w:pPr>
            <w:r>
              <w:t>-</w:t>
            </w:r>
            <w:r>
              <w:tab/>
              <w:t>-</w:t>
            </w:r>
            <w:r>
              <w:tab/>
              <w:t>-</w:t>
            </w:r>
            <w:r>
              <w:tab/>
              <w:t>Other</w:t>
            </w:r>
          </w:p>
          <w:p w14:paraId="59107DD4" w14:textId="77777777" w:rsidR="00E546F5" w:rsidRDefault="00951CE2">
            <w:pPr>
              <w:pStyle w:val="Tier5"/>
            </w:pPr>
            <w:r>
              <w:t>-</w:t>
            </w:r>
            <w:r>
              <w:tab/>
              <w:t>-</w:t>
            </w:r>
            <w:r>
              <w:tab/>
              <w:t>-</w:t>
            </w:r>
            <w:r>
              <w:tab/>
              <w:t>-</w:t>
            </w:r>
            <w:r>
              <w:tab/>
              <w:t>Other</w:t>
            </w:r>
          </w:p>
          <w:p w14:paraId="59107DD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DD6" w14:textId="77777777" w:rsidR="00E546F5" w:rsidRDefault="00951CE2">
            <w:pPr>
              <w:pStyle w:val="Tier5Bullet"/>
            </w:pPr>
            <w:r>
              <w:tab/>
            </w:r>
            <w:r>
              <w:tab/>
            </w:r>
            <w:r>
              <w:tab/>
            </w:r>
            <w:r>
              <w:tab/>
              <w:t>-</w:t>
            </w:r>
            <w:r>
              <w:tab/>
              <w:t xml:space="preserve">for fitting to </w:t>
            </w:r>
            <w:r>
              <w:t>or equipping such ships, boats or other vessels;</w:t>
            </w:r>
          </w:p>
          <w:p w14:paraId="59107DD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14:paraId="59107DD8" w14:textId="77777777" w:rsidR="00E546F5" w:rsidRDefault="00951CE2">
            <w:pPr>
              <w:pStyle w:val="Tier5Bullet"/>
            </w:pPr>
            <w:r>
              <w:tab/>
            </w:r>
            <w:r>
              <w:tab/>
            </w:r>
            <w:r>
              <w:tab/>
            </w:r>
            <w:r>
              <w:tab/>
              <w:t>-</w:t>
            </w:r>
            <w:r>
              <w:tab/>
              <w:t>for equipping the above platforms;</w:t>
            </w:r>
          </w:p>
          <w:p w14:paraId="59107DD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DA" w14:textId="77777777" w:rsidR="00E546F5" w:rsidRDefault="00951CE2">
            <w:pPr>
              <w:pStyle w:val="NormalinTable"/>
            </w:pPr>
            <w:r>
              <w:t>0.0%</w:t>
            </w:r>
          </w:p>
        </w:tc>
      </w:tr>
      <w:tr w:rsidR="00E546F5" w14:paraId="59107D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DC" w14:textId="77777777" w:rsidR="00E546F5" w:rsidRDefault="00951CE2">
            <w:pPr>
              <w:pStyle w:val="NormalinTable"/>
            </w:pPr>
            <w:r>
              <w:t>8505110010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DD" w14:textId="77777777" w:rsidR="00E546F5" w:rsidRDefault="00951CE2">
            <w:pPr>
              <w:pStyle w:val="Tier1"/>
            </w:pPr>
            <w:r>
              <w:t xml:space="preserve">Electromagnets; permanent magnets and articles intended to become permanent magnets after </w:t>
            </w:r>
            <w:r>
              <w:t>magnetisation; electromagnetic or permanent magnet chucks, clamps and similar holding devices; electromagnetic couplings, clutches and brakes; electromagnetic lifting heads</w:t>
            </w:r>
          </w:p>
          <w:p w14:paraId="59107DDE" w14:textId="77777777" w:rsidR="00E546F5" w:rsidRDefault="00951CE2">
            <w:pPr>
              <w:pStyle w:val="Tier2"/>
            </w:pPr>
            <w:r>
              <w:t>-</w:t>
            </w:r>
            <w:r>
              <w:tab/>
              <w:t>Permanent magnets and articles intended to become permanent magnets after magneti</w:t>
            </w:r>
            <w:r>
              <w:t>sation</w:t>
            </w:r>
          </w:p>
          <w:p w14:paraId="59107DDF" w14:textId="77777777" w:rsidR="00E546F5" w:rsidRDefault="00951CE2">
            <w:pPr>
              <w:pStyle w:val="Tier3"/>
            </w:pPr>
            <w:r>
              <w:t>-</w:t>
            </w:r>
            <w:r>
              <w:tab/>
              <w:t>-</w:t>
            </w:r>
            <w:r>
              <w:tab/>
              <w:t>Of metal</w:t>
            </w:r>
          </w:p>
          <w:p w14:paraId="59107DE0" w14:textId="77777777" w:rsidR="00E546F5" w:rsidRDefault="00951CE2">
            <w:pPr>
              <w:pStyle w:val="Tier4"/>
            </w:pPr>
            <w:r>
              <w:t>-</w:t>
            </w:r>
            <w:r>
              <w:tab/>
              <w:t>-</w:t>
            </w:r>
            <w:r>
              <w:tab/>
              <w:t>-</w:t>
            </w:r>
            <w:r>
              <w:tab/>
              <w:t>For use in certain types of aircraft</w:t>
            </w:r>
          </w:p>
          <w:p w14:paraId="59107DE1"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E2" w14:textId="77777777" w:rsidR="00E546F5" w:rsidRDefault="00951CE2">
            <w:pPr>
              <w:pStyle w:val="NormalinTable"/>
            </w:pPr>
            <w:r>
              <w:t>0.0%</w:t>
            </w:r>
          </w:p>
        </w:tc>
      </w:tr>
      <w:tr w:rsidR="00E546F5" w14:paraId="59107D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E4" w14:textId="77777777" w:rsidR="00E546F5" w:rsidRDefault="00951CE2">
            <w:pPr>
              <w:pStyle w:val="NormalinTable"/>
            </w:pPr>
            <w:r>
              <w:t>8505110047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E5" w14:textId="77777777" w:rsidR="00E546F5" w:rsidRDefault="00951CE2">
            <w:pPr>
              <w:pStyle w:val="Tier1"/>
            </w:pPr>
            <w:r>
              <w:t>Electromagnets; permanent magnets and articles intended to become permanent magnets after magnetisation; electromagnetic or permanent magnet chucks, clamps and similar holding devices; electromagnetic couplings, clutches and brakes; electr</w:t>
            </w:r>
            <w:r>
              <w:t>omagnetic lifting heads</w:t>
            </w:r>
          </w:p>
          <w:p w14:paraId="59107DE6" w14:textId="77777777" w:rsidR="00E546F5" w:rsidRDefault="00951CE2">
            <w:pPr>
              <w:pStyle w:val="Tier2"/>
            </w:pPr>
            <w:r>
              <w:t>-</w:t>
            </w:r>
            <w:r>
              <w:tab/>
              <w:t>Permanent magnets and articles intended to become permanent magnets after magnetisation</w:t>
            </w:r>
          </w:p>
          <w:p w14:paraId="59107DE7" w14:textId="77777777" w:rsidR="00E546F5" w:rsidRDefault="00951CE2">
            <w:pPr>
              <w:pStyle w:val="Tier3"/>
            </w:pPr>
            <w:r>
              <w:t>-</w:t>
            </w:r>
            <w:r>
              <w:tab/>
              <w:t>-</w:t>
            </w:r>
            <w:r>
              <w:tab/>
              <w:t>Of metal</w:t>
            </w:r>
          </w:p>
          <w:p w14:paraId="59107DE8" w14:textId="77777777" w:rsidR="00E546F5" w:rsidRDefault="00951CE2">
            <w:pPr>
              <w:pStyle w:val="Tier4"/>
            </w:pPr>
            <w:r>
              <w:t>-</w:t>
            </w:r>
            <w:r>
              <w:tab/>
              <w:t>-</w:t>
            </w:r>
            <w:r>
              <w:tab/>
              <w:t>-</w:t>
            </w:r>
            <w:r>
              <w:tab/>
              <w:t>Other</w:t>
            </w:r>
          </w:p>
          <w:p w14:paraId="59107DE9" w14:textId="77777777" w:rsidR="00E546F5" w:rsidRDefault="00951CE2">
            <w:pPr>
              <w:pStyle w:val="Tier5"/>
            </w:pPr>
            <w:r>
              <w:t>-</w:t>
            </w:r>
            <w:r>
              <w:tab/>
              <w:t>-</w:t>
            </w:r>
            <w:r>
              <w:tab/>
              <w:t>-</w:t>
            </w:r>
            <w:r>
              <w:tab/>
              <w:t>-</w:t>
            </w:r>
            <w:r>
              <w:tab/>
              <w:t xml:space="preserve">Articles in the form of a triangle, square or rectangle, whether or not shaped or with rounded corners </w:t>
            </w:r>
            <w:r>
              <w:t>intended to become permanent magnets after magnetization, containing neodymium, iron and boron, with dimensions: - a length of 9 mm or more but not more than 105 mm, - a width of 5 mm or more but not more than 105 mm, and - a height of 2 mm or more but not</w:t>
            </w:r>
            <w:r>
              <w:t xml:space="preserve"> more than 55 mm</w:t>
            </w:r>
          </w:p>
          <w:p w14:paraId="59107DE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DEB" w14:textId="77777777" w:rsidR="00E546F5" w:rsidRDefault="00951CE2">
            <w:pPr>
              <w:pStyle w:val="Tier5Bullet"/>
            </w:pPr>
            <w:r>
              <w:tab/>
            </w:r>
            <w:r>
              <w:tab/>
            </w:r>
            <w:r>
              <w:tab/>
            </w:r>
            <w:r>
              <w:tab/>
              <w:t>-</w:t>
            </w:r>
            <w:r>
              <w:tab/>
              <w:t>for fitting to or equipping such ships, boats or other vessels;</w:t>
            </w:r>
          </w:p>
          <w:p w14:paraId="59107DEC" w14:textId="77777777" w:rsidR="00E546F5" w:rsidRDefault="00951CE2">
            <w:pPr>
              <w:pStyle w:val="Tier5Bullet"/>
            </w:pPr>
            <w:r>
              <w:tab/>
            </w:r>
            <w:r>
              <w:tab/>
            </w: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14:paraId="59107DED" w14:textId="77777777" w:rsidR="00E546F5" w:rsidRDefault="00951CE2">
            <w:pPr>
              <w:pStyle w:val="Tier5Bullet"/>
            </w:pPr>
            <w:r>
              <w:tab/>
            </w:r>
            <w:r>
              <w:tab/>
            </w:r>
            <w:r>
              <w:tab/>
            </w:r>
            <w:r>
              <w:tab/>
              <w:t>-</w:t>
            </w:r>
            <w:r>
              <w:tab/>
              <w:t>for equipping the above platforms;</w:t>
            </w:r>
          </w:p>
          <w:p w14:paraId="59107DE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EF" w14:textId="77777777" w:rsidR="00E546F5" w:rsidRDefault="00951CE2">
            <w:pPr>
              <w:pStyle w:val="NormalinTable"/>
            </w:pPr>
            <w:r>
              <w:t>0.0%</w:t>
            </w:r>
          </w:p>
        </w:tc>
      </w:tr>
      <w:tr w:rsidR="00E546F5" w14:paraId="59107D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F1" w14:textId="77777777" w:rsidR="00E546F5" w:rsidRDefault="00951CE2">
            <w:pPr>
              <w:pStyle w:val="NormalinTable"/>
            </w:pPr>
            <w:r>
              <w:t>8505110050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F2" w14:textId="77777777" w:rsidR="00E546F5" w:rsidRDefault="00951CE2">
            <w:pPr>
              <w:pStyle w:val="Tier1"/>
            </w:pPr>
            <w:r>
              <w:t xml:space="preserve">Electromagnets; permanent magnets and articles intended to become permanent magnets after magnetisation; electromagnetic or permanent magnet chucks, clamps and </w:t>
            </w:r>
            <w:r>
              <w:t>similar holding devices; electromagnetic couplings, clutches and brakes; electromagnetic lifting heads</w:t>
            </w:r>
          </w:p>
          <w:p w14:paraId="59107DF3" w14:textId="77777777" w:rsidR="00E546F5" w:rsidRDefault="00951CE2">
            <w:pPr>
              <w:pStyle w:val="Tier2"/>
            </w:pPr>
            <w:r>
              <w:t>-</w:t>
            </w:r>
            <w:r>
              <w:tab/>
              <w:t>Permanent magnets and articles intended to become permanent magnets after magnetisation</w:t>
            </w:r>
          </w:p>
          <w:p w14:paraId="59107DF4" w14:textId="77777777" w:rsidR="00E546F5" w:rsidRDefault="00951CE2">
            <w:pPr>
              <w:pStyle w:val="Tier3"/>
            </w:pPr>
            <w:r>
              <w:t>-</w:t>
            </w:r>
            <w:r>
              <w:tab/>
              <w:t>-</w:t>
            </w:r>
            <w:r>
              <w:tab/>
              <w:t>Of metal</w:t>
            </w:r>
          </w:p>
          <w:p w14:paraId="59107DF5" w14:textId="77777777" w:rsidR="00E546F5" w:rsidRDefault="00951CE2">
            <w:pPr>
              <w:pStyle w:val="Tier4"/>
            </w:pPr>
            <w:r>
              <w:t>-</w:t>
            </w:r>
            <w:r>
              <w:tab/>
              <w:t>-</w:t>
            </w:r>
            <w:r>
              <w:tab/>
              <w:t>-</w:t>
            </w:r>
            <w:r>
              <w:tab/>
              <w:t>Other</w:t>
            </w:r>
          </w:p>
          <w:p w14:paraId="59107DF6" w14:textId="77777777" w:rsidR="00E546F5" w:rsidRDefault="00951CE2">
            <w:pPr>
              <w:pStyle w:val="Tier5"/>
            </w:pPr>
            <w:r>
              <w:t>-</w:t>
            </w:r>
            <w:r>
              <w:tab/>
              <w:t>-</w:t>
            </w:r>
            <w:r>
              <w:tab/>
              <w:t>-</w:t>
            </w:r>
            <w:r>
              <w:tab/>
              <w:t>-</w:t>
            </w:r>
            <w:r>
              <w:tab/>
              <w:t>Bars specifically shaped, inte</w:t>
            </w:r>
            <w:r>
              <w:t xml:space="preserve">nded to become permanent magnets after magnetization, containing neodymium, iron and boron, with dimensions: - a length of 15 mm or more but not more than 52 mm, - a width of 5 mm or more but not more than 42 mm, of a kind to be used in the manufacture of </w:t>
            </w:r>
            <w:r>
              <w:t>electric servomotors for industrial automation</w:t>
            </w:r>
          </w:p>
          <w:p w14:paraId="59107DF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DF8" w14:textId="77777777" w:rsidR="00E546F5" w:rsidRDefault="00951CE2">
            <w:pPr>
              <w:pStyle w:val="Tier5Bullet"/>
            </w:pPr>
            <w:r>
              <w:tab/>
            </w:r>
            <w:r>
              <w:tab/>
            </w:r>
            <w:r>
              <w:tab/>
            </w:r>
            <w:r>
              <w:tab/>
              <w:t>-</w:t>
            </w:r>
            <w:r>
              <w:tab/>
              <w:t xml:space="preserve">for fitting to or equipping such ships, boats or </w:t>
            </w:r>
            <w:r>
              <w:t>other vessels;</w:t>
            </w:r>
          </w:p>
          <w:p w14:paraId="59107DF9"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DFA" w14:textId="77777777" w:rsidR="00E546F5" w:rsidRDefault="00951CE2">
            <w:pPr>
              <w:pStyle w:val="Tier5Bullet"/>
            </w:pPr>
            <w:r>
              <w:tab/>
            </w:r>
            <w:r>
              <w:tab/>
            </w:r>
            <w:r>
              <w:tab/>
            </w:r>
            <w:r>
              <w:tab/>
              <w:t>-</w:t>
            </w:r>
            <w:r>
              <w:tab/>
              <w:t>for</w:t>
            </w:r>
            <w:r>
              <w:t xml:space="preserve"> equipping the above platforms;</w:t>
            </w:r>
          </w:p>
          <w:p w14:paraId="59107DF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DFC" w14:textId="77777777" w:rsidR="00E546F5" w:rsidRDefault="00951CE2">
            <w:pPr>
              <w:pStyle w:val="NormalinTable"/>
            </w:pPr>
            <w:r>
              <w:t>0.0%</w:t>
            </w:r>
          </w:p>
        </w:tc>
      </w:tr>
      <w:tr w:rsidR="00E546F5" w14:paraId="59107E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DFE" w14:textId="77777777" w:rsidR="00E546F5" w:rsidRDefault="00951CE2">
            <w:pPr>
              <w:pStyle w:val="NormalinTable"/>
            </w:pPr>
            <w:r>
              <w:t>8505110053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DFF" w14:textId="77777777" w:rsidR="00E546F5" w:rsidRDefault="00951CE2">
            <w:pPr>
              <w:pStyle w:val="Tier1"/>
            </w:pPr>
            <w:r>
              <w:t xml:space="preserve">Electromagnets; permanent magnets and articles intended to become permanent magnets after magnetisation; electromagnetic or permanent </w:t>
            </w:r>
            <w:r>
              <w:t>magnet chucks, clamps and similar holding devices; electromagnetic couplings, clutches and brakes; electromagnetic lifting heads</w:t>
            </w:r>
          </w:p>
          <w:p w14:paraId="59107E00" w14:textId="77777777" w:rsidR="00E546F5" w:rsidRDefault="00951CE2">
            <w:pPr>
              <w:pStyle w:val="Tier2"/>
            </w:pPr>
            <w:r>
              <w:t>-</w:t>
            </w:r>
            <w:r>
              <w:tab/>
              <w:t>Permanent magnets and articles intended to become permanent magnets after magnetisation</w:t>
            </w:r>
          </w:p>
          <w:p w14:paraId="59107E01" w14:textId="77777777" w:rsidR="00E546F5" w:rsidRDefault="00951CE2">
            <w:pPr>
              <w:pStyle w:val="Tier3"/>
            </w:pPr>
            <w:r>
              <w:t>-</w:t>
            </w:r>
            <w:r>
              <w:tab/>
              <w:t>-</w:t>
            </w:r>
            <w:r>
              <w:tab/>
              <w:t>Of metal</w:t>
            </w:r>
          </w:p>
          <w:p w14:paraId="59107E02" w14:textId="77777777" w:rsidR="00E546F5" w:rsidRDefault="00951CE2">
            <w:pPr>
              <w:pStyle w:val="Tier4"/>
            </w:pPr>
            <w:r>
              <w:t>-</w:t>
            </w:r>
            <w:r>
              <w:tab/>
              <w:t>-</w:t>
            </w:r>
            <w:r>
              <w:tab/>
              <w:t>-</w:t>
            </w:r>
            <w:r>
              <w:tab/>
              <w:t>Other</w:t>
            </w:r>
          </w:p>
          <w:p w14:paraId="59107E03" w14:textId="77777777" w:rsidR="00E546F5" w:rsidRDefault="00951CE2">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w:t>
            </w:r>
          </w:p>
          <w:p w14:paraId="59107E04" w14:textId="77777777" w:rsidR="00E546F5" w:rsidRDefault="00951CE2">
            <w:pPr>
              <w:pStyle w:val="Tier5Bullet"/>
            </w:pPr>
            <w:r>
              <w:tab/>
            </w:r>
            <w:r>
              <w:tab/>
            </w:r>
            <w:r>
              <w:tab/>
            </w:r>
            <w:r>
              <w:tab/>
              <w:t>-</w:t>
            </w:r>
            <w:r>
              <w:tab/>
              <w:t>for incorporation in s</w:t>
            </w:r>
            <w:r>
              <w:t>hips, boats or other vessels listed in Table 1, for the purposes of their construction, repair, maintenance or conversion;</w:t>
            </w:r>
          </w:p>
          <w:p w14:paraId="59107E05" w14:textId="77777777" w:rsidR="00E546F5" w:rsidRDefault="00951CE2">
            <w:pPr>
              <w:pStyle w:val="Tier5Bullet"/>
            </w:pPr>
            <w:r>
              <w:tab/>
            </w:r>
            <w:r>
              <w:tab/>
            </w:r>
            <w:r>
              <w:tab/>
            </w:r>
            <w:r>
              <w:tab/>
              <w:t>-</w:t>
            </w:r>
            <w:r>
              <w:tab/>
              <w:t>for fitting to or equipping such ships, boats or other vessels;</w:t>
            </w:r>
          </w:p>
          <w:p w14:paraId="59107E06" w14:textId="77777777" w:rsidR="00E546F5" w:rsidRDefault="00951CE2">
            <w:pPr>
              <w:pStyle w:val="Tier5Bullet"/>
            </w:pPr>
            <w:r>
              <w:tab/>
            </w:r>
            <w:r>
              <w:tab/>
            </w:r>
            <w:r>
              <w:tab/>
            </w:r>
            <w:r>
              <w:tab/>
              <w:t>-</w:t>
            </w:r>
            <w:r>
              <w:tab/>
              <w:t>for incorporation, for the purposes of their construction</w:t>
            </w:r>
            <w:r>
              <w:t>, repair, maintenance or conversion, in drilling or production platforms listed below: fixed, of subheading ex 8430 49 or floating or submersible of subheading 8905 20;</w:t>
            </w:r>
          </w:p>
          <w:p w14:paraId="59107E07" w14:textId="77777777" w:rsidR="00E546F5" w:rsidRDefault="00951CE2">
            <w:pPr>
              <w:pStyle w:val="Tier5Bullet"/>
            </w:pPr>
            <w:r>
              <w:tab/>
            </w:r>
            <w:r>
              <w:tab/>
            </w:r>
            <w:r>
              <w:tab/>
            </w:r>
            <w:r>
              <w:tab/>
              <w:t>-</w:t>
            </w:r>
            <w:r>
              <w:tab/>
              <w:t>for equipping the above platforms;</w:t>
            </w:r>
          </w:p>
          <w:p w14:paraId="59107E08" w14:textId="77777777" w:rsidR="00E546F5" w:rsidRDefault="00951CE2">
            <w:pPr>
              <w:pStyle w:val="Tier5Bullet"/>
            </w:pPr>
            <w:r>
              <w:tab/>
            </w:r>
            <w:r>
              <w:tab/>
            </w:r>
            <w:r>
              <w:tab/>
            </w:r>
            <w:r>
              <w:tab/>
              <w:t>-</w:t>
            </w:r>
            <w:r>
              <w:tab/>
              <w:t>for linking these drilling or production</w:t>
            </w:r>
            <w:r>
              <w:t xml:space="preserve">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09" w14:textId="77777777" w:rsidR="00E546F5" w:rsidRDefault="00951CE2">
            <w:pPr>
              <w:pStyle w:val="NormalinTable"/>
            </w:pPr>
            <w:r>
              <w:t>0.0%</w:t>
            </w:r>
          </w:p>
        </w:tc>
      </w:tr>
      <w:tr w:rsidR="00E546F5" w14:paraId="59107E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0B" w14:textId="77777777" w:rsidR="00E546F5" w:rsidRDefault="00951CE2">
            <w:pPr>
              <w:pStyle w:val="NormalinTable"/>
            </w:pPr>
            <w:r>
              <w:t>8505110063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0C" w14:textId="77777777" w:rsidR="00E546F5" w:rsidRDefault="00951CE2">
            <w:pPr>
              <w:pStyle w:val="Tier1"/>
            </w:pPr>
            <w:r>
              <w:t xml:space="preserve">Electromagnets; permanent magnets and articles intended to become permanent magnets after magnetisation; electromagnetic or permanent magnet chucks, clamps and similar holding devices; </w:t>
            </w:r>
            <w:r>
              <w:t>electromagnetic couplings, clutches and brakes; electromagnetic lifting heads</w:t>
            </w:r>
          </w:p>
          <w:p w14:paraId="59107E0D" w14:textId="77777777" w:rsidR="00E546F5" w:rsidRDefault="00951CE2">
            <w:pPr>
              <w:pStyle w:val="Tier2"/>
            </w:pPr>
            <w:r>
              <w:t>-</w:t>
            </w:r>
            <w:r>
              <w:tab/>
              <w:t>Permanent magnets and articles intended to become permanent magnets after magnetisation</w:t>
            </w:r>
          </w:p>
          <w:p w14:paraId="59107E0E" w14:textId="77777777" w:rsidR="00E546F5" w:rsidRDefault="00951CE2">
            <w:pPr>
              <w:pStyle w:val="Tier3"/>
            </w:pPr>
            <w:r>
              <w:t>-</w:t>
            </w:r>
            <w:r>
              <w:tab/>
              <w:t>-</w:t>
            </w:r>
            <w:r>
              <w:tab/>
              <w:t>Of metal</w:t>
            </w:r>
          </w:p>
          <w:p w14:paraId="59107E0F" w14:textId="77777777" w:rsidR="00E546F5" w:rsidRDefault="00951CE2">
            <w:pPr>
              <w:pStyle w:val="Tier4"/>
            </w:pPr>
            <w:r>
              <w:t>-</w:t>
            </w:r>
            <w:r>
              <w:tab/>
              <w:t>-</w:t>
            </w:r>
            <w:r>
              <w:tab/>
              <w:t>-</w:t>
            </w:r>
            <w:r>
              <w:tab/>
              <w:t>Other</w:t>
            </w:r>
          </w:p>
          <w:p w14:paraId="59107E10" w14:textId="77777777" w:rsidR="00E546F5" w:rsidRDefault="00951CE2">
            <w:pPr>
              <w:pStyle w:val="Tier5"/>
            </w:pPr>
            <w:r>
              <w:t>-</w:t>
            </w:r>
            <w:r>
              <w:tab/>
              <w:t>-</w:t>
            </w:r>
            <w:r>
              <w:tab/>
              <w:t>-</w:t>
            </w:r>
            <w:r>
              <w:tab/>
              <w:t>-</w:t>
            </w:r>
            <w:r>
              <w:tab/>
              <w:t>Rings, tubes, bushings or collars made from an alloy of</w:t>
            </w:r>
            <w:r>
              <w:t xml:space="preserve"> neodymium, iron and boron, with - an external diameter of not more than 45 mm, - a height of not more than 45 mm, of a kind used in the manufacture of permanent magnets after magnetisation</w:t>
            </w:r>
          </w:p>
          <w:p w14:paraId="59107E11" w14:textId="77777777" w:rsidR="00E546F5" w:rsidRDefault="00951CE2">
            <w:pPr>
              <w:pStyle w:val="Tier5Bullet"/>
            </w:pPr>
            <w:r>
              <w:tab/>
            </w:r>
            <w:r>
              <w:tab/>
            </w:r>
            <w:r>
              <w:tab/>
            </w:r>
            <w:r>
              <w:tab/>
              <w:t>-</w:t>
            </w:r>
            <w:r>
              <w:tab/>
              <w:t>for incorporation in ships, boats or other vessels listed in</w:t>
            </w:r>
            <w:r>
              <w:t xml:space="preserve"> Table 1, for the purposes of their construction, repair, maintenance or conversion;</w:t>
            </w:r>
          </w:p>
          <w:p w14:paraId="59107E12" w14:textId="77777777" w:rsidR="00E546F5" w:rsidRDefault="00951CE2">
            <w:pPr>
              <w:pStyle w:val="Tier5Bullet"/>
            </w:pPr>
            <w:r>
              <w:tab/>
            </w:r>
            <w:r>
              <w:tab/>
            </w:r>
            <w:r>
              <w:tab/>
            </w:r>
            <w:r>
              <w:tab/>
              <w:t>-</w:t>
            </w:r>
            <w:r>
              <w:tab/>
              <w:t>for fitting to or equipping such ships, boats or other vessels;</w:t>
            </w:r>
          </w:p>
          <w:p w14:paraId="59107E13" w14:textId="77777777" w:rsidR="00E546F5" w:rsidRDefault="00951CE2">
            <w:pPr>
              <w:pStyle w:val="Tier5Bullet"/>
            </w:pPr>
            <w:r>
              <w:tab/>
            </w: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14:paraId="59107E14" w14:textId="77777777" w:rsidR="00E546F5" w:rsidRDefault="00951CE2">
            <w:pPr>
              <w:pStyle w:val="Tier5Bullet"/>
            </w:pPr>
            <w:r>
              <w:tab/>
            </w:r>
            <w:r>
              <w:tab/>
            </w:r>
            <w:r>
              <w:tab/>
            </w:r>
            <w:r>
              <w:tab/>
              <w:t>-</w:t>
            </w:r>
            <w:r>
              <w:tab/>
              <w:t>for equipping the above platforms;</w:t>
            </w:r>
          </w:p>
          <w:p w14:paraId="59107E1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16" w14:textId="77777777" w:rsidR="00E546F5" w:rsidRDefault="00951CE2">
            <w:pPr>
              <w:pStyle w:val="NormalinTable"/>
            </w:pPr>
            <w:r>
              <w:t>0.0%</w:t>
            </w:r>
          </w:p>
        </w:tc>
      </w:tr>
      <w:tr w:rsidR="00E546F5" w14:paraId="59107E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18" w14:textId="77777777" w:rsidR="00E546F5" w:rsidRDefault="00951CE2">
            <w:pPr>
              <w:pStyle w:val="NormalinTable"/>
            </w:pPr>
            <w:r>
              <w:t>8505110065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19" w14:textId="77777777" w:rsidR="00E546F5" w:rsidRDefault="00951CE2">
            <w:pPr>
              <w:pStyle w:val="Tier1"/>
            </w:pPr>
            <w:r>
              <w:t>Electromagnets; permanent magnets and articles intended to become permanent magnets after magnetisation; electromagnetic or permanent magnet chucks, clamps and similar holding devices; electromagnetic couplings, clutches and brakes; electromagne</w:t>
            </w:r>
            <w:r>
              <w:t>tic lifting heads</w:t>
            </w:r>
          </w:p>
          <w:p w14:paraId="59107E1A" w14:textId="77777777" w:rsidR="00E546F5" w:rsidRDefault="00951CE2">
            <w:pPr>
              <w:pStyle w:val="Tier2"/>
            </w:pPr>
            <w:r>
              <w:t>-</w:t>
            </w:r>
            <w:r>
              <w:tab/>
              <w:t>Permanent magnets and articles intended to become permanent magnets after magnetisation</w:t>
            </w:r>
          </w:p>
          <w:p w14:paraId="59107E1B" w14:textId="77777777" w:rsidR="00E546F5" w:rsidRDefault="00951CE2">
            <w:pPr>
              <w:pStyle w:val="Tier3"/>
            </w:pPr>
            <w:r>
              <w:t>-</w:t>
            </w:r>
            <w:r>
              <w:tab/>
              <w:t>-</w:t>
            </w:r>
            <w:r>
              <w:tab/>
              <w:t>Of metal</w:t>
            </w:r>
          </w:p>
          <w:p w14:paraId="59107E1C" w14:textId="77777777" w:rsidR="00E546F5" w:rsidRDefault="00951CE2">
            <w:pPr>
              <w:pStyle w:val="Tier4"/>
            </w:pPr>
            <w:r>
              <w:t>-</w:t>
            </w:r>
            <w:r>
              <w:tab/>
              <w:t>-</w:t>
            </w:r>
            <w:r>
              <w:tab/>
              <w:t>-</w:t>
            </w:r>
            <w:r>
              <w:tab/>
              <w:t>Other</w:t>
            </w:r>
          </w:p>
          <w:p w14:paraId="59107E1D" w14:textId="77777777" w:rsidR="00E546F5" w:rsidRDefault="00951CE2">
            <w:pPr>
              <w:pStyle w:val="Tier5"/>
            </w:pPr>
            <w:r>
              <w:t>-</w:t>
            </w:r>
            <w:r>
              <w:tab/>
              <w:t>-</w:t>
            </w:r>
            <w:r>
              <w:tab/>
              <w:t>-</w:t>
            </w:r>
            <w:r>
              <w:tab/>
              <w:t>-</w:t>
            </w:r>
            <w:r>
              <w:tab/>
              <w:t xml:space="preserve">Permanent magnets consisting of an alloy of neodymium, iron and boron, either in the shape of a rectangle, whether </w:t>
            </w:r>
            <w:r>
              <w:t xml:space="preserve">or not rounded, with a rectangular or a trapezoidal section having - a length of not more than 140 mm, - a width of not more than 90 mm and - a thickness of not more than 55 mm, or in the shape of curved rectangle (tile type) having - a length of not more </w:t>
            </w:r>
            <w:r>
              <w:t xml:space="preserve">than 75 mm, - a width of not more than 40 mm, - a thickness of not more than 7 mm and - a radius of curvature of more than 86 mm but not more than 241 mm or in the shape of a disc with a diameter of not more than 90 mm, whether or not containing a hole in </w:t>
            </w:r>
            <w:r>
              <w:t>the centre</w:t>
            </w:r>
          </w:p>
          <w:p w14:paraId="59107E1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E1F" w14:textId="77777777" w:rsidR="00E546F5" w:rsidRDefault="00951CE2">
            <w:pPr>
              <w:pStyle w:val="Tier5Bullet"/>
            </w:pPr>
            <w:r>
              <w:tab/>
            </w:r>
            <w:r>
              <w:tab/>
            </w:r>
            <w:r>
              <w:tab/>
            </w:r>
            <w:r>
              <w:tab/>
              <w:t>-</w:t>
            </w:r>
            <w:r>
              <w:tab/>
              <w:t>for fitting to or equipping such ships, boats or other vessels;</w:t>
            </w:r>
          </w:p>
          <w:p w14:paraId="59107E20"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E21" w14:textId="77777777" w:rsidR="00E546F5" w:rsidRDefault="00951CE2">
            <w:pPr>
              <w:pStyle w:val="Tier5Bullet"/>
            </w:pPr>
            <w:r>
              <w:tab/>
            </w:r>
            <w:r>
              <w:tab/>
            </w:r>
            <w:r>
              <w:tab/>
            </w:r>
            <w:r>
              <w:tab/>
              <w:t>-</w:t>
            </w:r>
            <w:r>
              <w:tab/>
              <w:t>for equipping the above plat</w:t>
            </w:r>
            <w:r>
              <w:t>forms;</w:t>
            </w:r>
          </w:p>
          <w:p w14:paraId="59107E2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23" w14:textId="77777777" w:rsidR="00E546F5" w:rsidRDefault="00951CE2">
            <w:pPr>
              <w:pStyle w:val="NormalinTable"/>
            </w:pPr>
            <w:r>
              <w:t>0.0%</w:t>
            </w:r>
          </w:p>
        </w:tc>
      </w:tr>
      <w:tr w:rsidR="00E546F5" w14:paraId="59107E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25" w14:textId="77777777" w:rsidR="00E546F5" w:rsidRDefault="00951CE2">
            <w:pPr>
              <w:pStyle w:val="NormalinTable"/>
            </w:pPr>
            <w:r>
              <w:t>8505110070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26" w14:textId="77777777" w:rsidR="00E546F5" w:rsidRDefault="00951CE2">
            <w:pPr>
              <w:pStyle w:val="Tier1"/>
            </w:pPr>
            <w:r>
              <w:t>Electromagnets; permanent magnets and articles intended to become permanent magnets after magnetisation; electromagnetic or permanent magnet chucks, clamps and</w:t>
            </w:r>
            <w:r>
              <w:t xml:space="preserve"> similar holding devices; electromagnetic couplings, clutches and brakes; electromagnetic lifting heads</w:t>
            </w:r>
          </w:p>
          <w:p w14:paraId="59107E27" w14:textId="77777777" w:rsidR="00E546F5" w:rsidRDefault="00951CE2">
            <w:pPr>
              <w:pStyle w:val="Tier2"/>
            </w:pPr>
            <w:r>
              <w:t>-</w:t>
            </w:r>
            <w:r>
              <w:tab/>
              <w:t>Permanent magnets and articles intended to become permanent magnets after magnetisation</w:t>
            </w:r>
          </w:p>
          <w:p w14:paraId="59107E28" w14:textId="77777777" w:rsidR="00E546F5" w:rsidRDefault="00951CE2">
            <w:pPr>
              <w:pStyle w:val="Tier3"/>
            </w:pPr>
            <w:r>
              <w:t>-</w:t>
            </w:r>
            <w:r>
              <w:tab/>
              <w:t>-</w:t>
            </w:r>
            <w:r>
              <w:tab/>
              <w:t>Of metal</w:t>
            </w:r>
          </w:p>
          <w:p w14:paraId="59107E29" w14:textId="77777777" w:rsidR="00E546F5" w:rsidRDefault="00951CE2">
            <w:pPr>
              <w:pStyle w:val="Tier4"/>
            </w:pPr>
            <w:r>
              <w:t>-</w:t>
            </w:r>
            <w:r>
              <w:tab/>
              <w:t>-</w:t>
            </w:r>
            <w:r>
              <w:tab/>
              <w:t>-</w:t>
            </w:r>
            <w:r>
              <w:tab/>
              <w:t>Other</w:t>
            </w:r>
          </w:p>
          <w:p w14:paraId="59107E2A" w14:textId="77777777" w:rsidR="00E546F5" w:rsidRDefault="00951CE2">
            <w:pPr>
              <w:pStyle w:val="Tier5"/>
            </w:pPr>
            <w:r>
              <w:t>-</w:t>
            </w:r>
            <w:r>
              <w:tab/>
              <w:t>-</w:t>
            </w:r>
            <w:r>
              <w:tab/>
              <w:t>-</w:t>
            </w:r>
            <w:r>
              <w:tab/>
              <w:t>-</w:t>
            </w:r>
            <w:r>
              <w:tab/>
              <w:t xml:space="preserve">Disc consisting of an </w:t>
            </w:r>
            <w:r>
              <w:t>alloy of neodymium, iron and boron, covered with nickel or zinc, that after magnetisation is intended to become a permanent magnet - whether or not containing a hole in the centre, - with a diameter of not more than 90 mm, of a kind used in car loudspeaker</w:t>
            </w:r>
            <w:r>
              <w:t>s</w:t>
            </w:r>
          </w:p>
          <w:p w14:paraId="59107E2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E2C" w14:textId="77777777" w:rsidR="00E546F5" w:rsidRDefault="00951CE2">
            <w:pPr>
              <w:pStyle w:val="Tier5Bullet"/>
            </w:pPr>
            <w:r>
              <w:tab/>
            </w:r>
            <w:r>
              <w:tab/>
            </w:r>
            <w:r>
              <w:tab/>
            </w:r>
            <w:r>
              <w:tab/>
              <w:t>-</w:t>
            </w:r>
            <w:r>
              <w:tab/>
              <w:t>for fitting to or equipping such ships, boats or other vessels;</w:t>
            </w:r>
          </w:p>
          <w:p w14:paraId="59107E2D"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E2E" w14:textId="77777777" w:rsidR="00E546F5" w:rsidRDefault="00951CE2">
            <w:pPr>
              <w:pStyle w:val="Tier5Bullet"/>
            </w:pPr>
            <w:r>
              <w:tab/>
            </w:r>
            <w:r>
              <w:tab/>
            </w:r>
            <w:r>
              <w:tab/>
            </w:r>
            <w:r>
              <w:tab/>
              <w:t>-</w:t>
            </w:r>
            <w:r>
              <w:tab/>
              <w:t>for equipping the above platforms;</w:t>
            </w:r>
          </w:p>
          <w:p w14:paraId="59107E2F"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30" w14:textId="77777777" w:rsidR="00E546F5" w:rsidRDefault="00951CE2">
            <w:pPr>
              <w:pStyle w:val="NormalinTable"/>
            </w:pPr>
            <w:r>
              <w:t>0.0%</w:t>
            </w:r>
          </w:p>
        </w:tc>
      </w:tr>
      <w:tr w:rsidR="00E546F5" w14:paraId="59107E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32" w14:textId="77777777" w:rsidR="00E546F5" w:rsidRDefault="00951CE2">
            <w:pPr>
              <w:pStyle w:val="NormalinTable"/>
            </w:pPr>
            <w:r>
              <w:t>8505110075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33" w14:textId="77777777" w:rsidR="00E546F5" w:rsidRDefault="00951CE2">
            <w:pPr>
              <w:pStyle w:val="Tier1"/>
            </w:pPr>
            <w:r>
              <w:t xml:space="preserve">Electromagnets; permanent magnets and articles intended to become permanent magnets after magnetisation; electromagnetic or permanent magnet chucks, clamps and similar holding </w:t>
            </w:r>
            <w:r>
              <w:t>devices; electromagnetic couplings, clutches and brakes; electromagnetic lifting heads</w:t>
            </w:r>
          </w:p>
          <w:p w14:paraId="59107E34" w14:textId="77777777" w:rsidR="00E546F5" w:rsidRDefault="00951CE2">
            <w:pPr>
              <w:pStyle w:val="Tier2"/>
            </w:pPr>
            <w:r>
              <w:t>-</w:t>
            </w:r>
            <w:r>
              <w:tab/>
              <w:t>Permanent magnets and articles intended to become permanent magnets after magnetisation</w:t>
            </w:r>
          </w:p>
          <w:p w14:paraId="59107E35" w14:textId="77777777" w:rsidR="00E546F5" w:rsidRDefault="00951CE2">
            <w:pPr>
              <w:pStyle w:val="Tier3"/>
            </w:pPr>
            <w:r>
              <w:t>-</w:t>
            </w:r>
            <w:r>
              <w:tab/>
              <w:t>-</w:t>
            </w:r>
            <w:r>
              <w:tab/>
              <w:t>Of metal</w:t>
            </w:r>
          </w:p>
          <w:p w14:paraId="59107E36" w14:textId="77777777" w:rsidR="00E546F5" w:rsidRDefault="00951CE2">
            <w:pPr>
              <w:pStyle w:val="Tier4"/>
            </w:pPr>
            <w:r>
              <w:t>-</w:t>
            </w:r>
            <w:r>
              <w:tab/>
              <w:t>-</w:t>
            </w:r>
            <w:r>
              <w:tab/>
              <w:t>-</w:t>
            </w:r>
            <w:r>
              <w:tab/>
              <w:t>Other</w:t>
            </w:r>
          </w:p>
          <w:p w14:paraId="59107E37" w14:textId="77777777" w:rsidR="00E546F5" w:rsidRDefault="00951CE2">
            <w:pPr>
              <w:pStyle w:val="Tier5"/>
            </w:pPr>
            <w:r>
              <w:t>-</w:t>
            </w:r>
            <w:r>
              <w:tab/>
              <w:t>-</w:t>
            </w:r>
            <w:r>
              <w:tab/>
              <w:t>-</w:t>
            </w:r>
            <w:r>
              <w:tab/>
              <w:t>-</w:t>
            </w:r>
            <w:r>
              <w:tab/>
              <w:t xml:space="preserve">A quarter sleeve intended to become permanent </w:t>
            </w:r>
            <w:r>
              <w:t>magnet after magnetization, - consisting of at least neodymium, iron and boron, - with a width of 9.1 mm or more but not more than 10.5 mm, - with a length of 20 mm or more but not more than 30.1 mm, of a kind used on rotors for the manufacture of fuel pum</w:t>
            </w:r>
            <w:r>
              <w:t>ps</w:t>
            </w:r>
          </w:p>
          <w:p w14:paraId="59107E3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E39" w14:textId="77777777" w:rsidR="00E546F5" w:rsidRDefault="00951CE2">
            <w:pPr>
              <w:pStyle w:val="Tier5Bullet"/>
            </w:pPr>
            <w:r>
              <w:tab/>
            </w:r>
            <w:r>
              <w:tab/>
            </w:r>
            <w:r>
              <w:tab/>
            </w:r>
            <w:r>
              <w:tab/>
              <w:t>-</w:t>
            </w:r>
            <w:r>
              <w:tab/>
              <w:t>for fitting to or equipping such ships, boats or other vessels;</w:t>
            </w:r>
          </w:p>
          <w:p w14:paraId="59107E3A" w14:textId="77777777" w:rsidR="00E546F5" w:rsidRDefault="00951CE2">
            <w:pPr>
              <w:pStyle w:val="Tier5Bullet"/>
            </w:pPr>
            <w:r>
              <w:tab/>
            </w: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7E3B" w14:textId="77777777" w:rsidR="00E546F5" w:rsidRDefault="00951CE2">
            <w:pPr>
              <w:pStyle w:val="Tier5Bullet"/>
            </w:pPr>
            <w:r>
              <w:tab/>
            </w:r>
            <w:r>
              <w:tab/>
            </w:r>
            <w:r>
              <w:tab/>
            </w:r>
            <w:r>
              <w:tab/>
              <w:t>-</w:t>
            </w:r>
            <w:r>
              <w:tab/>
              <w:t>for equipping the above platforms;</w:t>
            </w:r>
          </w:p>
          <w:p w14:paraId="59107E3C" w14:textId="77777777" w:rsidR="00E546F5" w:rsidRDefault="00951CE2">
            <w:pPr>
              <w:pStyle w:val="Tier5Bullet"/>
            </w:pPr>
            <w:r>
              <w:tab/>
            </w:r>
            <w:r>
              <w:tab/>
            </w:r>
            <w:r>
              <w:tab/>
            </w:r>
            <w:r>
              <w:tab/>
              <w:t>-</w:t>
            </w:r>
            <w:r>
              <w:tab/>
              <w:t>for linki</w:t>
            </w:r>
            <w:r>
              <w:t>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3D" w14:textId="77777777" w:rsidR="00E546F5" w:rsidRDefault="00951CE2">
            <w:pPr>
              <w:pStyle w:val="NormalinTable"/>
            </w:pPr>
            <w:r>
              <w:t>0.0%</w:t>
            </w:r>
          </w:p>
        </w:tc>
      </w:tr>
      <w:tr w:rsidR="00E546F5" w14:paraId="59107E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3F" w14:textId="77777777" w:rsidR="00E546F5" w:rsidRDefault="00951CE2">
            <w:pPr>
              <w:pStyle w:val="NormalinTable"/>
            </w:pPr>
            <w:r>
              <w:t>8505110099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40" w14:textId="77777777" w:rsidR="00E546F5" w:rsidRDefault="00951CE2">
            <w:pPr>
              <w:pStyle w:val="Tier1"/>
            </w:pPr>
            <w:r>
              <w:t xml:space="preserve">Electromagnets; permanent magnets and articles intended to become permanent magnets after magnetisation; electromagnetic or permanent magnet chucks, clamps and similar </w:t>
            </w:r>
            <w:r>
              <w:t>holding devices; electromagnetic couplings, clutches and brakes; electromagnetic lifting heads</w:t>
            </w:r>
          </w:p>
          <w:p w14:paraId="59107E41" w14:textId="77777777" w:rsidR="00E546F5" w:rsidRDefault="00951CE2">
            <w:pPr>
              <w:pStyle w:val="Tier2"/>
            </w:pPr>
            <w:r>
              <w:t>-</w:t>
            </w:r>
            <w:r>
              <w:tab/>
              <w:t>Permanent magnets and articles intended to become permanent magnets after magnetisation</w:t>
            </w:r>
          </w:p>
          <w:p w14:paraId="59107E42" w14:textId="77777777" w:rsidR="00E546F5" w:rsidRDefault="00951CE2">
            <w:pPr>
              <w:pStyle w:val="Tier3"/>
            </w:pPr>
            <w:r>
              <w:t>-</w:t>
            </w:r>
            <w:r>
              <w:tab/>
              <w:t>-</w:t>
            </w:r>
            <w:r>
              <w:tab/>
              <w:t>Of metal</w:t>
            </w:r>
          </w:p>
          <w:p w14:paraId="59107E43" w14:textId="77777777" w:rsidR="00E546F5" w:rsidRDefault="00951CE2">
            <w:pPr>
              <w:pStyle w:val="Tier4"/>
            </w:pPr>
            <w:r>
              <w:t>-</w:t>
            </w:r>
            <w:r>
              <w:tab/>
              <w:t>-</w:t>
            </w:r>
            <w:r>
              <w:tab/>
              <w:t>-</w:t>
            </w:r>
            <w:r>
              <w:tab/>
              <w:t>Other</w:t>
            </w:r>
          </w:p>
          <w:p w14:paraId="59107E44" w14:textId="77777777" w:rsidR="00E546F5" w:rsidRDefault="00951CE2">
            <w:pPr>
              <w:pStyle w:val="Tier5"/>
            </w:pPr>
            <w:r>
              <w:t>-</w:t>
            </w:r>
            <w:r>
              <w:tab/>
              <w:t>-</w:t>
            </w:r>
            <w:r>
              <w:tab/>
              <w:t>-</w:t>
            </w:r>
            <w:r>
              <w:tab/>
              <w:t>-</w:t>
            </w:r>
            <w:r>
              <w:tab/>
              <w:t>Other</w:t>
            </w:r>
          </w:p>
          <w:p w14:paraId="59107E45" w14:textId="77777777" w:rsidR="00E546F5" w:rsidRDefault="00951CE2">
            <w:pPr>
              <w:pStyle w:val="Tier5Bullet"/>
            </w:pPr>
            <w:r>
              <w:tab/>
            </w:r>
            <w:r>
              <w:tab/>
            </w:r>
            <w:r>
              <w:tab/>
            </w:r>
            <w:r>
              <w:tab/>
              <w:t>-</w:t>
            </w:r>
            <w:r>
              <w:tab/>
              <w:t>for incorporation in ships</w:t>
            </w:r>
            <w:r>
              <w:t>, boats or other vessels listed in Table 1, for the purposes of their construction, repair, maintenance or conversion;</w:t>
            </w:r>
          </w:p>
          <w:p w14:paraId="59107E46" w14:textId="77777777" w:rsidR="00E546F5" w:rsidRDefault="00951CE2">
            <w:pPr>
              <w:pStyle w:val="Tier5Bullet"/>
            </w:pPr>
            <w:r>
              <w:tab/>
            </w:r>
            <w:r>
              <w:tab/>
            </w:r>
            <w:r>
              <w:tab/>
            </w:r>
            <w:r>
              <w:tab/>
              <w:t>-</w:t>
            </w:r>
            <w:r>
              <w:tab/>
              <w:t>for fitting to or equipping such ships, boats or other vessels;</w:t>
            </w:r>
          </w:p>
          <w:p w14:paraId="59107E47" w14:textId="77777777" w:rsidR="00E546F5" w:rsidRDefault="00951CE2">
            <w:pPr>
              <w:pStyle w:val="Tier5Bullet"/>
            </w:pPr>
            <w:r>
              <w:tab/>
            </w: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E48" w14:textId="77777777" w:rsidR="00E546F5" w:rsidRDefault="00951CE2">
            <w:pPr>
              <w:pStyle w:val="Tier5Bullet"/>
            </w:pPr>
            <w:r>
              <w:tab/>
            </w:r>
            <w:r>
              <w:tab/>
            </w:r>
            <w:r>
              <w:tab/>
            </w:r>
            <w:r>
              <w:tab/>
              <w:t>-</w:t>
            </w:r>
            <w:r>
              <w:tab/>
              <w:t>for equipping the above platforms;</w:t>
            </w:r>
          </w:p>
          <w:p w14:paraId="59107E49" w14:textId="77777777" w:rsidR="00E546F5" w:rsidRDefault="00951CE2">
            <w:pPr>
              <w:pStyle w:val="Tier5Bullet"/>
            </w:pPr>
            <w:r>
              <w:tab/>
            </w:r>
            <w:r>
              <w:tab/>
            </w:r>
            <w:r>
              <w:tab/>
            </w: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4A" w14:textId="77777777" w:rsidR="00E546F5" w:rsidRDefault="00951CE2">
            <w:pPr>
              <w:pStyle w:val="NormalinTable"/>
            </w:pPr>
            <w:r>
              <w:t>0.0%</w:t>
            </w:r>
          </w:p>
        </w:tc>
      </w:tr>
      <w:tr w:rsidR="00E546F5" w14:paraId="59107E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4C" w14:textId="77777777" w:rsidR="00E546F5" w:rsidRDefault="00951CE2">
            <w:pPr>
              <w:pStyle w:val="NormalinTable"/>
            </w:pPr>
            <w:r>
              <w:t>8505191010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4D" w14:textId="77777777" w:rsidR="00E546F5" w:rsidRDefault="00951CE2">
            <w:pPr>
              <w:pStyle w:val="Tier1"/>
            </w:pPr>
            <w:r>
              <w:t>Electromagnets; permanent magnets and articles intended to become permanent magnets after magnetisation; electromagnetic or permanent magnet chucks, clamps and similar holding devices; electromagnetic</w:t>
            </w:r>
            <w:r>
              <w:t xml:space="preserve"> couplings, clutches and brakes; electromagnetic lifting heads</w:t>
            </w:r>
          </w:p>
          <w:p w14:paraId="59107E4E" w14:textId="77777777" w:rsidR="00E546F5" w:rsidRDefault="00951CE2">
            <w:pPr>
              <w:pStyle w:val="Tier2"/>
            </w:pPr>
            <w:r>
              <w:t>-</w:t>
            </w:r>
            <w:r>
              <w:tab/>
              <w:t>Permanent magnets and articles intended to become permanent magnets after magnetisation</w:t>
            </w:r>
          </w:p>
          <w:p w14:paraId="59107E4F" w14:textId="77777777" w:rsidR="00E546F5" w:rsidRDefault="00951CE2">
            <w:pPr>
              <w:pStyle w:val="Tier3"/>
            </w:pPr>
            <w:r>
              <w:t>-</w:t>
            </w:r>
            <w:r>
              <w:tab/>
              <w:t>-</w:t>
            </w:r>
            <w:r>
              <w:tab/>
              <w:t>Other</w:t>
            </w:r>
          </w:p>
          <w:p w14:paraId="59107E50" w14:textId="77777777" w:rsidR="00E546F5" w:rsidRDefault="00951CE2">
            <w:pPr>
              <w:pStyle w:val="Tier4"/>
            </w:pPr>
            <w:r>
              <w:t>-</w:t>
            </w:r>
            <w:r>
              <w:tab/>
              <w:t>-</w:t>
            </w:r>
            <w:r>
              <w:tab/>
              <w:t>-</w:t>
            </w:r>
            <w:r>
              <w:tab/>
              <w:t>Permanent magnets of agglomerated ferrite</w:t>
            </w:r>
          </w:p>
          <w:p w14:paraId="59107E51" w14:textId="77777777" w:rsidR="00E546F5" w:rsidRDefault="00951CE2">
            <w:pPr>
              <w:pStyle w:val="Tier5"/>
            </w:pPr>
            <w:r>
              <w:t>-</w:t>
            </w:r>
            <w:r>
              <w:tab/>
              <w:t>-</w:t>
            </w:r>
            <w:r>
              <w:tab/>
              <w:t>-</w:t>
            </w:r>
            <w:r>
              <w:tab/>
              <w:t>-</w:t>
            </w:r>
            <w:r>
              <w:tab/>
              <w:t xml:space="preserve">For use in certain types of </w:t>
            </w:r>
            <w:r>
              <w:t>aircraft</w:t>
            </w:r>
          </w:p>
          <w:p w14:paraId="59107E52"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53" w14:textId="77777777" w:rsidR="00E546F5" w:rsidRDefault="00951CE2">
            <w:pPr>
              <w:pStyle w:val="NormalinTable"/>
            </w:pPr>
            <w:r>
              <w:t>0.0%</w:t>
            </w:r>
          </w:p>
        </w:tc>
      </w:tr>
      <w:tr w:rsidR="00E546F5" w14:paraId="59107E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55" w14:textId="77777777" w:rsidR="00E546F5" w:rsidRDefault="00951CE2">
            <w:pPr>
              <w:pStyle w:val="NormalinTable"/>
            </w:pPr>
            <w:r>
              <w:t>8505191090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56" w14:textId="77777777" w:rsidR="00E546F5" w:rsidRDefault="00951CE2">
            <w:pPr>
              <w:pStyle w:val="Tier1"/>
            </w:pPr>
            <w:r>
              <w:t xml:space="preserve">Electromagnets; permanent magnets and </w:t>
            </w:r>
            <w:r>
              <w:t>articles intended to become permanent magnets after magnetisation; electromagnetic or permanent magnet chucks, clamps and similar holding devices; electromagnetic couplings, clutches and brakes; electromagnetic lifting heads</w:t>
            </w:r>
          </w:p>
          <w:p w14:paraId="59107E57" w14:textId="77777777" w:rsidR="00E546F5" w:rsidRDefault="00951CE2">
            <w:pPr>
              <w:pStyle w:val="Tier2"/>
            </w:pPr>
            <w:r>
              <w:t>-</w:t>
            </w:r>
            <w:r>
              <w:tab/>
              <w:t>Permanent magnets and article</w:t>
            </w:r>
            <w:r>
              <w:t>s intended to become permanent magnets after magnetisation</w:t>
            </w:r>
          </w:p>
          <w:p w14:paraId="59107E58" w14:textId="77777777" w:rsidR="00E546F5" w:rsidRDefault="00951CE2">
            <w:pPr>
              <w:pStyle w:val="Tier3"/>
            </w:pPr>
            <w:r>
              <w:t>-</w:t>
            </w:r>
            <w:r>
              <w:tab/>
              <w:t>-</w:t>
            </w:r>
            <w:r>
              <w:tab/>
              <w:t>Other</w:t>
            </w:r>
          </w:p>
          <w:p w14:paraId="59107E59" w14:textId="77777777" w:rsidR="00E546F5" w:rsidRDefault="00951CE2">
            <w:pPr>
              <w:pStyle w:val="Tier4"/>
            </w:pPr>
            <w:r>
              <w:t>-</w:t>
            </w:r>
            <w:r>
              <w:tab/>
              <w:t>-</w:t>
            </w:r>
            <w:r>
              <w:tab/>
              <w:t>-</w:t>
            </w:r>
            <w:r>
              <w:tab/>
              <w:t>Permanent magnets of agglomerated ferrite</w:t>
            </w:r>
          </w:p>
          <w:p w14:paraId="59107E5A" w14:textId="77777777" w:rsidR="00E546F5" w:rsidRDefault="00951CE2">
            <w:pPr>
              <w:pStyle w:val="Tier5"/>
            </w:pPr>
            <w:r>
              <w:t>-</w:t>
            </w:r>
            <w:r>
              <w:tab/>
              <w:t>-</w:t>
            </w:r>
            <w:r>
              <w:tab/>
              <w:t>-</w:t>
            </w:r>
            <w:r>
              <w:tab/>
              <w:t>-</w:t>
            </w:r>
            <w:r>
              <w:tab/>
              <w:t>Other</w:t>
            </w:r>
          </w:p>
          <w:p w14:paraId="59107E5B"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7E5C" w14:textId="77777777" w:rsidR="00E546F5" w:rsidRDefault="00951CE2">
            <w:pPr>
              <w:pStyle w:val="Tier5Bullet"/>
            </w:pPr>
            <w:r>
              <w:tab/>
            </w:r>
            <w:r>
              <w:tab/>
            </w:r>
            <w:r>
              <w:tab/>
            </w:r>
            <w:r>
              <w:tab/>
              <w:t>-</w:t>
            </w:r>
            <w:r>
              <w:tab/>
              <w:t>for fitting to or equipping such ships, boats or other vessels;</w:t>
            </w:r>
          </w:p>
          <w:p w14:paraId="59107E5D"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7E5E" w14:textId="77777777" w:rsidR="00E546F5" w:rsidRDefault="00951CE2">
            <w:pPr>
              <w:pStyle w:val="Tier5Bullet"/>
            </w:pPr>
            <w:r>
              <w:tab/>
            </w:r>
            <w:r>
              <w:tab/>
            </w:r>
            <w:r>
              <w:tab/>
            </w:r>
            <w:r>
              <w:tab/>
              <w:t>-</w:t>
            </w:r>
            <w:r>
              <w:tab/>
              <w:t>for equipping the above platforms;</w:t>
            </w:r>
          </w:p>
          <w:p w14:paraId="59107E5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60" w14:textId="77777777" w:rsidR="00E546F5" w:rsidRDefault="00951CE2">
            <w:pPr>
              <w:pStyle w:val="NormalinTable"/>
            </w:pPr>
            <w:r>
              <w:t>0.0%</w:t>
            </w:r>
          </w:p>
        </w:tc>
      </w:tr>
      <w:tr w:rsidR="00E546F5" w14:paraId="59107E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62" w14:textId="77777777" w:rsidR="00E546F5" w:rsidRDefault="00951CE2">
            <w:pPr>
              <w:pStyle w:val="NormalinTable"/>
            </w:pPr>
            <w:r>
              <w:t>8505199010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63" w14:textId="77777777" w:rsidR="00E546F5" w:rsidRDefault="00951CE2">
            <w:pPr>
              <w:pStyle w:val="Tier1"/>
            </w:pPr>
            <w:r>
              <w:t xml:space="preserve">Electromagnets; </w:t>
            </w:r>
            <w:r>
              <w:t>permanent magnets and articles intended to become permanent magnets after magnetisation; electromagnetic or permanent magnet chucks, clamps and similar holding devices; electromagnetic couplings, clutches and brakes; electromagnetic lifting heads</w:t>
            </w:r>
          </w:p>
          <w:p w14:paraId="59107E64" w14:textId="77777777" w:rsidR="00E546F5" w:rsidRDefault="00951CE2">
            <w:pPr>
              <w:pStyle w:val="Tier2"/>
            </w:pPr>
            <w:r>
              <w:t>-</w:t>
            </w:r>
            <w:r>
              <w:tab/>
              <w:t>Permane</w:t>
            </w:r>
            <w:r>
              <w:t>nt magnets and articles intended to become permanent magnets after magnetisation</w:t>
            </w:r>
          </w:p>
          <w:p w14:paraId="59107E65" w14:textId="77777777" w:rsidR="00E546F5" w:rsidRDefault="00951CE2">
            <w:pPr>
              <w:pStyle w:val="Tier3"/>
            </w:pPr>
            <w:r>
              <w:t>-</w:t>
            </w:r>
            <w:r>
              <w:tab/>
              <w:t>-</w:t>
            </w:r>
            <w:r>
              <w:tab/>
              <w:t>Other</w:t>
            </w:r>
          </w:p>
          <w:p w14:paraId="59107E66" w14:textId="77777777" w:rsidR="00E546F5" w:rsidRDefault="00951CE2">
            <w:pPr>
              <w:pStyle w:val="Tier4"/>
            </w:pPr>
            <w:r>
              <w:t>-</w:t>
            </w:r>
            <w:r>
              <w:tab/>
              <w:t>-</w:t>
            </w:r>
            <w:r>
              <w:tab/>
              <w:t>-</w:t>
            </w:r>
            <w:r>
              <w:tab/>
              <w:t>Other</w:t>
            </w:r>
          </w:p>
          <w:p w14:paraId="59107E67" w14:textId="77777777" w:rsidR="00E546F5" w:rsidRDefault="00951CE2">
            <w:pPr>
              <w:pStyle w:val="Tier5"/>
            </w:pPr>
            <w:r>
              <w:t>-</w:t>
            </w:r>
            <w:r>
              <w:tab/>
              <w:t>-</w:t>
            </w:r>
            <w:r>
              <w:tab/>
              <w:t>-</w:t>
            </w:r>
            <w:r>
              <w:tab/>
              <w:t>-</w:t>
            </w:r>
            <w:r>
              <w:tab/>
              <w:t>For use in certain types of aircraft</w:t>
            </w:r>
          </w:p>
          <w:p w14:paraId="59107E68" w14:textId="77777777" w:rsidR="00E546F5" w:rsidRDefault="00951CE2">
            <w:pPr>
              <w:pStyle w:val="Tier5Bullet"/>
            </w:pPr>
            <w:r>
              <w:tab/>
            </w:r>
            <w:r>
              <w:tab/>
            </w:r>
            <w:r>
              <w:tab/>
            </w:r>
            <w:r>
              <w:tab/>
              <w:t>-</w:t>
            </w:r>
            <w:r>
              <w:tab/>
              <w:t>For use in certain types of aircraft; for the construction, maintenance and repair of aircraft of an u</w:t>
            </w:r>
            <w:r>
              <w:t>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69" w14:textId="77777777" w:rsidR="00E546F5" w:rsidRDefault="00951CE2">
            <w:pPr>
              <w:pStyle w:val="NormalinTable"/>
            </w:pPr>
            <w:r>
              <w:t>0.0%</w:t>
            </w:r>
          </w:p>
        </w:tc>
      </w:tr>
      <w:tr w:rsidR="00E546F5" w14:paraId="59107E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6B" w14:textId="77777777" w:rsidR="00E546F5" w:rsidRDefault="00951CE2">
            <w:pPr>
              <w:pStyle w:val="NormalinTable"/>
            </w:pPr>
            <w:r>
              <w:t>8505199060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6C" w14:textId="77777777" w:rsidR="00E546F5" w:rsidRDefault="00951CE2">
            <w:pPr>
              <w:pStyle w:val="Tier1"/>
            </w:pPr>
            <w:r>
              <w:t xml:space="preserve">Electromagnets; permanent magnets and articles intended to become permanent magnets after magnetisation; electromagnetic or permanent magnet chucks, </w:t>
            </w:r>
            <w:r>
              <w:t>clamps and similar holding devices; electromagnetic couplings, clutches and brakes; electromagnetic lifting heads</w:t>
            </w:r>
          </w:p>
          <w:p w14:paraId="59107E6D" w14:textId="77777777" w:rsidR="00E546F5" w:rsidRDefault="00951CE2">
            <w:pPr>
              <w:pStyle w:val="Tier2"/>
            </w:pPr>
            <w:r>
              <w:t>-</w:t>
            </w:r>
            <w:r>
              <w:tab/>
              <w:t>Permanent magnets and articles intended to become permanent magnets after magnetisation</w:t>
            </w:r>
          </w:p>
          <w:p w14:paraId="59107E6E" w14:textId="77777777" w:rsidR="00E546F5" w:rsidRDefault="00951CE2">
            <w:pPr>
              <w:pStyle w:val="Tier3"/>
            </w:pPr>
            <w:r>
              <w:t>-</w:t>
            </w:r>
            <w:r>
              <w:tab/>
              <w:t>-</w:t>
            </w:r>
            <w:r>
              <w:tab/>
              <w:t>Other</w:t>
            </w:r>
          </w:p>
          <w:p w14:paraId="59107E6F" w14:textId="77777777" w:rsidR="00E546F5" w:rsidRDefault="00951CE2">
            <w:pPr>
              <w:pStyle w:val="Tier4"/>
            </w:pPr>
            <w:r>
              <w:t>-</w:t>
            </w:r>
            <w:r>
              <w:tab/>
              <w:t>-</w:t>
            </w:r>
            <w:r>
              <w:tab/>
              <w:t>-</w:t>
            </w:r>
            <w:r>
              <w:tab/>
              <w:t>Other</w:t>
            </w:r>
          </w:p>
          <w:p w14:paraId="59107E70" w14:textId="77777777" w:rsidR="00E546F5" w:rsidRDefault="00951CE2">
            <w:pPr>
              <w:pStyle w:val="Tier5"/>
            </w:pPr>
            <w:r>
              <w:t>-</w:t>
            </w:r>
            <w:r>
              <w:tab/>
              <w:t>-</w:t>
            </w:r>
            <w:r>
              <w:tab/>
              <w:t>-</w:t>
            </w:r>
            <w:r>
              <w:tab/>
              <w:t>-</w:t>
            </w:r>
            <w:r>
              <w:tab/>
              <w:t>Other</w:t>
            </w:r>
          </w:p>
          <w:p w14:paraId="59107E71" w14:textId="77777777" w:rsidR="00E546F5" w:rsidRDefault="00951CE2">
            <w:pPr>
              <w:pStyle w:val="Tier6"/>
            </w:pPr>
            <w:r>
              <w:t>-</w:t>
            </w:r>
            <w:r>
              <w:tab/>
              <w:t>-</w:t>
            </w:r>
            <w:r>
              <w:tab/>
              <w:t>-</w:t>
            </w:r>
            <w:r>
              <w:tab/>
              <w:t>-</w:t>
            </w:r>
            <w:r>
              <w:tab/>
              <w:t>-</w:t>
            </w:r>
            <w:r>
              <w:tab/>
              <w:t>Articl</w:t>
            </w:r>
            <w:r>
              <w:t>e of agglomerated ferrite in the shape of a half-sleeve or a quarter-sleeve to become a permanent magnet after magnetization  - of a length of 30 mm or more but not more than 50 mm (± 1 mm)  - of a width of 33 mm or more but not more than 55 mm (± 1 mm)  -</w:t>
            </w:r>
            <w:r>
              <w:t xml:space="preserve"> of a height of 12.5 mm or more but not more than 21.5 mm (± 1 mm)  - of a thickness of 3.85 mm or more but not more than 6.8 mm (± 0.15 mm) and having an outer radius of 19 mm or more but not more than 29.4 mm (± 0.2 mm)</w:t>
            </w:r>
          </w:p>
          <w:p w14:paraId="59107E72" w14:textId="77777777" w:rsidR="00E546F5" w:rsidRDefault="00951CE2">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14:paraId="59107E73" w14:textId="77777777" w:rsidR="00E546F5" w:rsidRDefault="00951CE2">
            <w:pPr>
              <w:pStyle w:val="Tier6Bullet"/>
            </w:pPr>
            <w:r>
              <w:tab/>
            </w:r>
            <w:r>
              <w:tab/>
            </w:r>
            <w:r>
              <w:tab/>
            </w:r>
            <w:r>
              <w:tab/>
            </w:r>
            <w:r>
              <w:tab/>
              <w:t>-</w:t>
            </w:r>
            <w:r>
              <w:tab/>
              <w:t>for fitting to or equipping such ships, boats or other vessels;</w:t>
            </w:r>
          </w:p>
          <w:p w14:paraId="59107E74" w14:textId="77777777" w:rsidR="00E546F5" w:rsidRDefault="00951CE2">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14:paraId="59107E75" w14:textId="77777777" w:rsidR="00E546F5" w:rsidRDefault="00951CE2">
            <w:pPr>
              <w:pStyle w:val="Tier6Bullet"/>
            </w:pPr>
            <w:r>
              <w:tab/>
            </w:r>
            <w:r>
              <w:tab/>
            </w:r>
            <w:r>
              <w:tab/>
            </w:r>
            <w:r>
              <w:tab/>
            </w:r>
            <w:r>
              <w:tab/>
              <w:t>-</w:t>
            </w:r>
            <w:r>
              <w:tab/>
              <w:t>for equipping the above platforms;</w:t>
            </w:r>
          </w:p>
          <w:p w14:paraId="59107E76" w14:textId="77777777" w:rsidR="00E546F5" w:rsidRDefault="00951CE2">
            <w:pPr>
              <w:pStyle w:val="Tier6Bullet"/>
            </w:pPr>
            <w:r>
              <w:tab/>
            </w: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77" w14:textId="77777777" w:rsidR="00E546F5" w:rsidRDefault="00951CE2">
            <w:pPr>
              <w:pStyle w:val="NormalinTable"/>
            </w:pPr>
            <w:r>
              <w:t>0.0%</w:t>
            </w:r>
          </w:p>
        </w:tc>
      </w:tr>
      <w:tr w:rsidR="00E546F5" w14:paraId="59107E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79" w14:textId="77777777" w:rsidR="00E546F5" w:rsidRDefault="00951CE2">
            <w:pPr>
              <w:pStyle w:val="NormalinTable"/>
            </w:pPr>
            <w:r>
              <w:t>8505199089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7A" w14:textId="77777777" w:rsidR="00E546F5" w:rsidRDefault="00951CE2">
            <w:pPr>
              <w:pStyle w:val="Tier1"/>
            </w:pPr>
            <w:r>
              <w:t>Electromagnets; permanent magnets and articles intended to become permanent magnets after magnetisation; electromagnetic or permanent magnet chucks, clamps and similar holding devices; elect</w:t>
            </w:r>
            <w:r>
              <w:t>romagnetic couplings, clutches and brakes; electromagnetic lifting heads</w:t>
            </w:r>
          </w:p>
          <w:p w14:paraId="59107E7B" w14:textId="77777777" w:rsidR="00E546F5" w:rsidRDefault="00951CE2">
            <w:pPr>
              <w:pStyle w:val="Tier2"/>
            </w:pPr>
            <w:r>
              <w:t>-</w:t>
            </w:r>
            <w:r>
              <w:tab/>
              <w:t>Permanent magnets and articles intended to become permanent magnets after magnetisation</w:t>
            </w:r>
          </w:p>
          <w:p w14:paraId="59107E7C" w14:textId="77777777" w:rsidR="00E546F5" w:rsidRDefault="00951CE2">
            <w:pPr>
              <w:pStyle w:val="Tier3"/>
            </w:pPr>
            <w:r>
              <w:t>-</w:t>
            </w:r>
            <w:r>
              <w:tab/>
              <w:t>-</w:t>
            </w:r>
            <w:r>
              <w:tab/>
              <w:t>Other</w:t>
            </w:r>
          </w:p>
          <w:p w14:paraId="59107E7D" w14:textId="77777777" w:rsidR="00E546F5" w:rsidRDefault="00951CE2">
            <w:pPr>
              <w:pStyle w:val="Tier4"/>
            </w:pPr>
            <w:r>
              <w:t>-</w:t>
            </w:r>
            <w:r>
              <w:tab/>
              <w:t>-</w:t>
            </w:r>
            <w:r>
              <w:tab/>
              <w:t>-</w:t>
            </w:r>
            <w:r>
              <w:tab/>
              <w:t>Other</w:t>
            </w:r>
          </w:p>
          <w:p w14:paraId="59107E7E" w14:textId="77777777" w:rsidR="00E546F5" w:rsidRDefault="00951CE2">
            <w:pPr>
              <w:pStyle w:val="Tier5"/>
            </w:pPr>
            <w:r>
              <w:t>-</w:t>
            </w:r>
            <w:r>
              <w:tab/>
              <w:t>-</w:t>
            </w:r>
            <w:r>
              <w:tab/>
              <w:t>-</w:t>
            </w:r>
            <w:r>
              <w:tab/>
              <w:t>-</w:t>
            </w:r>
            <w:r>
              <w:tab/>
              <w:t>Other</w:t>
            </w:r>
          </w:p>
          <w:p w14:paraId="59107E7F" w14:textId="77777777" w:rsidR="00E546F5" w:rsidRDefault="00951CE2">
            <w:pPr>
              <w:pStyle w:val="Tier6"/>
            </w:pPr>
            <w:r>
              <w:t>-</w:t>
            </w:r>
            <w:r>
              <w:tab/>
              <w:t>-</w:t>
            </w:r>
            <w:r>
              <w:tab/>
              <w:t>-</w:t>
            </w:r>
            <w:r>
              <w:tab/>
              <w:t>-</w:t>
            </w:r>
            <w:r>
              <w:tab/>
              <w:t>-</w:t>
            </w:r>
            <w:r>
              <w:tab/>
              <w:t>Other</w:t>
            </w:r>
          </w:p>
          <w:p w14:paraId="59107E80" w14:textId="77777777" w:rsidR="00E546F5" w:rsidRDefault="00951CE2">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14:paraId="59107E81" w14:textId="77777777" w:rsidR="00E546F5" w:rsidRDefault="00951CE2">
            <w:pPr>
              <w:pStyle w:val="Tier6Bullet"/>
            </w:pPr>
            <w:r>
              <w:tab/>
            </w:r>
            <w:r>
              <w:tab/>
            </w:r>
            <w:r>
              <w:tab/>
            </w:r>
            <w:r>
              <w:tab/>
            </w:r>
            <w:r>
              <w:tab/>
              <w:t>-</w:t>
            </w:r>
            <w:r>
              <w:tab/>
              <w:t>for fitting to or equipping such ships, boats or other vessels;</w:t>
            </w:r>
          </w:p>
          <w:p w14:paraId="59107E82" w14:textId="77777777" w:rsidR="00E546F5" w:rsidRDefault="00951CE2">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7E83" w14:textId="77777777" w:rsidR="00E546F5" w:rsidRDefault="00951CE2">
            <w:pPr>
              <w:pStyle w:val="Tier6Bullet"/>
            </w:pPr>
            <w:r>
              <w:tab/>
            </w:r>
            <w:r>
              <w:tab/>
            </w:r>
            <w:r>
              <w:tab/>
            </w:r>
            <w:r>
              <w:tab/>
            </w:r>
            <w:r>
              <w:tab/>
              <w:t>-</w:t>
            </w:r>
            <w:r>
              <w:tab/>
              <w:t>for equipping the above platforms;</w:t>
            </w:r>
          </w:p>
          <w:p w14:paraId="59107E84" w14:textId="77777777" w:rsidR="00E546F5" w:rsidRDefault="00951CE2">
            <w:pPr>
              <w:pStyle w:val="Tier6Bullet"/>
            </w:pPr>
            <w:r>
              <w:tab/>
            </w:r>
            <w:r>
              <w:tab/>
            </w: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85" w14:textId="77777777" w:rsidR="00E546F5" w:rsidRDefault="00951CE2">
            <w:pPr>
              <w:pStyle w:val="NormalinTable"/>
            </w:pPr>
            <w:r>
              <w:t>0.0%</w:t>
            </w:r>
          </w:p>
        </w:tc>
      </w:tr>
      <w:tr w:rsidR="00E546F5" w14:paraId="59107E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87" w14:textId="77777777" w:rsidR="00E546F5" w:rsidRDefault="00951CE2">
            <w:pPr>
              <w:pStyle w:val="NormalinTable"/>
            </w:pPr>
            <w:r>
              <w:t>8505200010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88" w14:textId="77777777" w:rsidR="00E546F5" w:rsidRDefault="00951CE2">
            <w:pPr>
              <w:pStyle w:val="Tier1"/>
            </w:pPr>
            <w:r>
              <w:t xml:space="preserve">Electromagnets; permanent magnets and articles intended to become permanent magnets after magnetisation; electromagnetic or permanent magnet chucks, clamps and similar holding devices; </w:t>
            </w:r>
            <w:r>
              <w:t>electromagnetic couplings, clutches and brakes; electromagnetic lifting heads</w:t>
            </w:r>
          </w:p>
          <w:p w14:paraId="59107E89" w14:textId="77777777" w:rsidR="00E546F5" w:rsidRDefault="00951CE2">
            <w:pPr>
              <w:pStyle w:val="Tier2"/>
            </w:pPr>
            <w:r>
              <w:t>-</w:t>
            </w:r>
            <w:r>
              <w:tab/>
              <w:t>Electromagnetic couplings, clutches and brakes</w:t>
            </w:r>
          </w:p>
          <w:p w14:paraId="59107E8A" w14:textId="77777777" w:rsidR="00E546F5" w:rsidRDefault="00951CE2">
            <w:pPr>
              <w:pStyle w:val="Tier3"/>
            </w:pPr>
            <w:r>
              <w:t>-</w:t>
            </w:r>
            <w:r>
              <w:tab/>
              <w:t>-</w:t>
            </w:r>
            <w:r>
              <w:tab/>
              <w:t>For use in certain types of aircraft</w:t>
            </w:r>
          </w:p>
          <w:p w14:paraId="59107E8B" w14:textId="77777777" w:rsidR="00E546F5" w:rsidRDefault="00951CE2">
            <w:pPr>
              <w:pStyle w:val="Tier3Bullet"/>
            </w:pPr>
            <w:r>
              <w:tab/>
            </w:r>
            <w:r>
              <w:tab/>
              <w:t>-</w:t>
            </w:r>
            <w:r>
              <w:tab/>
              <w:t>For use in certain types of aircraft; for the construction, maintenance and repair o</w:t>
            </w:r>
            <w:r>
              <w:t>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8C" w14:textId="77777777" w:rsidR="00E546F5" w:rsidRDefault="00951CE2">
            <w:pPr>
              <w:pStyle w:val="NormalinTable"/>
            </w:pPr>
            <w:r>
              <w:t>0.0%</w:t>
            </w:r>
          </w:p>
        </w:tc>
      </w:tr>
      <w:tr w:rsidR="00E546F5" w14:paraId="59107E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8E" w14:textId="77777777" w:rsidR="00E546F5" w:rsidRDefault="00951CE2">
            <w:pPr>
              <w:pStyle w:val="NormalinTable"/>
            </w:pPr>
            <w:r>
              <w:t>8505200090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8F" w14:textId="77777777" w:rsidR="00E546F5" w:rsidRDefault="00951CE2">
            <w:pPr>
              <w:pStyle w:val="Tier1"/>
            </w:pPr>
            <w:r>
              <w:t>Electromagnets; permanent magnets and articles intended to become permanent magnets after magnetisation; electromagnetic or permanent mag</w:t>
            </w:r>
            <w:r>
              <w:t>net chucks, clamps and similar holding devices; electromagnetic couplings, clutches and brakes; electromagnetic lifting heads</w:t>
            </w:r>
          </w:p>
          <w:p w14:paraId="59107E90" w14:textId="77777777" w:rsidR="00E546F5" w:rsidRDefault="00951CE2">
            <w:pPr>
              <w:pStyle w:val="Tier2"/>
            </w:pPr>
            <w:r>
              <w:t>-</w:t>
            </w:r>
            <w:r>
              <w:tab/>
              <w:t>Electromagnetic couplings, clutches and brakes</w:t>
            </w:r>
          </w:p>
          <w:p w14:paraId="59107E91" w14:textId="77777777" w:rsidR="00E546F5" w:rsidRDefault="00951CE2">
            <w:pPr>
              <w:pStyle w:val="Tier3"/>
            </w:pPr>
            <w:r>
              <w:t>-</w:t>
            </w:r>
            <w:r>
              <w:tab/>
              <w:t>-</w:t>
            </w:r>
            <w:r>
              <w:tab/>
              <w:t>Other</w:t>
            </w:r>
          </w:p>
          <w:p w14:paraId="59107E92"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7E93" w14:textId="77777777" w:rsidR="00E546F5" w:rsidRDefault="00951CE2">
            <w:pPr>
              <w:pStyle w:val="Tier3Bullet"/>
            </w:pPr>
            <w:r>
              <w:tab/>
            </w:r>
            <w:r>
              <w:tab/>
              <w:t>-</w:t>
            </w:r>
            <w:r>
              <w:tab/>
              <w:t>for fitting to or equipping such ships, boats or other vessels;</w:t>
            </w:r>
          </w:p>
          <w:p w14:paraId="59107E94"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7E95" w14:textId="77777777" w:rsidR="00E546F5" w:rsidRDefault="00951CE2">
            <w:pPr>
              <w:pStyle w:val="Tier3Bullet"/>
            </w:pPr>
            <w:r>
              <w:tab/>
            </w:r>
            <w:r>
              <w:tab/>
              <w:t>-</w:t>
            </w:r>
            <w:r>
              <w:tab/>
              <w:t>for equipping the above platforms;</w:t>
            </w:r>
          </w:p>
          <w:p w14:paraId="59107E9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97" w14:textId="77777777" w:rsidR="00E546F5" w:rsidRDefault="00951CE2">
            <w:pPr>
              <w:pStyle w:val="NormalinTable"/>
            </w:pPr>
            <w:r>
              <w:t>0.0%</w:t>
            </w:r>
          </w:p>
        </w:tc>
      </w:tr>
      <w:tr w:rsidR="00E546F5" w14:paraId="59107EA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99" w14:textId="77777777" w:rsidR="00E546F5" w:rsidRDefault="00951CE2">
            <w:pPr>
              <w:pStyle w:val="NormalinTable"/>
            </w:pPr>
            <w:r>
              <w:t>8505902910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9A" w14:textId="77777777" w:rsidR="00E546F5" w:rsidRDefault="00951CE2">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w:t>
            </w:r>
            <w:r>
              <w:t xml:space="preserve"> heads</w:t>
            </w:r>
          </w:p>
          <w:p w14:paraId="59107E9B" w14:textId="77777777" w:rsidR="00E546F5" w:rsidRDefault="00951CE2">
            <w:pPr>
              <w:pStyle w:val="Tier2"/>
            </w:pPr>
            <w:r>
              <w:t>-</w:t>
            </w:r>
            <w:r>
              <w:tab/>
              <w:t>Other, including parts</w:t>
            </w:r>
          </w:p>
          <w:p w14:paraId="59107E9C" w14:textId="77777777" w:rsidR="00E546F5" w:rsidRDefault="00951CE2">
            <w:pPr>
              <w:pStyle w:val="Tier3"/>
            </w:pPr>
            <w:r>
              <w:t>-</w:t>
            </w:r>
            <w:r>
              <w:tab/>
              <w:t>-</w:t>
            </w:r>
            <w:r>
              <w:tab/>
              <w:t>Electromagnets; electromagnetic or permanent magnet chucks, clamps and similar holding devices</w:t>
            </w:r>
          </w:p>
          <w:p w14:paraId="59107E9D" w14:textId="77777777" w:rsidR="00E546F5" w:rsidRDefault="00951CE2">
            <w:pPr>
              <w:pStyle w:val="Tier4"/>
            </w:pPr>
            <w:r>
              <w:t>-</w:t>
            </w:r>
            <w:r>
              <w:tab/>
              <w:t>-</w:t>
            </w:r>
            <w:r>
              <w:tab/>
              <w:t>-</w:t>
            </w:r>
            <w:r>
              <w:tab/>
              <w:t>Other</w:t>
            </w:r>
          </w:p>
          <w:p w14:paraId="59107E9E" w14:textId="77777777" w:rsidR="00E546F5" w:rsidRDefault="00951CE2">
            <w:pPr>
              <w:pStyle w:val="Tier5"/>
            </w:pPr>
            <w:r>
              <w:t>-</w:t>
            </w:r>
            <w:r>
              <w:tab/>
              <w:t>-</w:t>
            </w:r>
            <w:r>
              <w:tab/>
              <w:t>-</w:t>
            </w:r>
            <w:r>
              <w:tab/>
              <w:t>-</w:t>
            </w:r>
            <w:r>
              <w:tab/>
              <w:t>For use in certain types of aircraft</w:t>
            </w:r>
          </w:p>
          <w:p w14:paraId="59107E9F" w14:textId="77777777" w:rsidR="00E546F5" w:rsidRDefault="00951CE2">
            <w:pPr>
              <w:pStyle w:val="Tier5Bullet"/>
            </w:pPr>
            <w:r>
              <w:tab/>
            </w:r>
            <w:r>
              <w:tab/>
            </w:r>
            <w:r>
              <w:tab/>
            </w:r>
            <w:r>
              <w:tab/>
              <w:t>-</w:t>
            </w:r>
            <w:r>
              <w:tab/>
              <w:t>For use in certain types of aircraft; for the construction, ma</w:t>
            </w:r>
            <w:r>
              <w:t>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A0" w14:textId="77777777" w:rsidR="00E546F5" w:rsidRDefault="00951CE2">
            <w:pPr>
              <w:pStyle w:val="NormalinTable"/>
            </w:pPr>
            <w:r>
              <w:t>0.0%</w:t>
            </w:r>
          </w:p>
        </w:tc>
      </w:tr>
      <w:tr w:rsidR="00E546F5" w14:paraId="59107E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A2" w14:textId="77777777" w:rsidR="00E546F5" w:rsidRDefault="00951CE2">
            <w:pPr>
              <w:pStyle w:val="NormalinTable"/>
            </w:pPr>
            <w:r>
              <w:t>8505902930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A3" w14:textId="77777777" w:rsidR="00E546F5" w:rsidRDefault="00951CE2">
            <w:pPr>
              <w:pStyle w:val="Tier1"/>
            </w:pPr>
            <w:r>
              <w:t xml:space="preserve">Electromagnets; permanent magnets and articles intended to become permanent magnets after </w:t>
            </w:r>
            <w:r>
              <w:t>magnetisation; electromagnetic or permanent magnet chucks, clamps and similar holding devices; electromagnetic couplings, clutches and brakes; electromagnetic lifting heads</w:t>
            </w:r>
          </w:p>
          <w:p w14:paraId="59107EA4" w14:textId="77777777" w:rsidR="00E546F5" w:rsidRDefault="00951CE2">
            <w:pPr>
              <w:pStyle w:val="Tier2"/>
            </w:pPr>
            <w:r>
              <w:t>-</w:t>
            </w:r>
            <w:r>
              <w:tab/>
              <w:t>Other, including parts</w:t>
            </w:r>
          </w:p>
          <w:p w14:paraId="59107EA5" w14:textId="77777777" w:rsidR="00E546F5" w:rsidRDefault="00951CE2">
            <w:pPr>
              <w:pStyle w:val="Tier3"/>
            </w:pPr>
            <w:r>
              <w:t>-</w:t>
            </w:r>
            <w:r>
              <w:tab/>
              <w:t>-</w:t>
            </w:r>
            <w:r>
              <w:tab/>
              <w:t>Electromagnets; electromagnetic or permanent magnet ch</w:t>
            </w:r>
            <w:r>
              <w:t>ucks, clamps and similar holding devices</w:t>
            </w:r>
          </w:p>
          <w:p w14:paraId="59107EA6" w14:textId="77777777" w:rsidR="00E546F5" w:rsidRDefault="00951CE2">
            <w:pPr>
              <w:pStyle w:val="Tier4"/>
            </w:pPr>
            <w:r>
              <w:t>-</w:t>
            </w:r>
            <w:r>
              <w:tab/>
              <w:t>-</w:t>
            </w:r>
            <w:r>
              <w:tab/>
              <w:t>-</w:t>
            </w:r>
            <w:r>
              <w:tab/>
              <w:t>Other</w:t>
            </w:r>
          </w:p>
          <w:p w14:paraId="59107EA7" w14:textId="77777777" w:rsidR="00E546F5" w:rsidRDefault="00951CE2">
            <w:pPr>
              <w:pStyle w:val="Tier5"/>
            </w:pPr>
            <w:r>
              <w:t>-</w:t>
            </w:r>
            <w:r>
              <w:tab/>
              <w:t>-</w:t>
            </w:r>
            <w:r>
              <w:tab/>
              <w:t>-</w:t>
            </w:r>
            <w:r>
              <w:tab/>
              <w:t>-</w:t>
            </w:r>
            <w:r>
              <w:tab/>
              <w:t>Coil for an electromagnetic valve, with: - a plunger - a diameter of 12.9 mm (+/- 0,1), - a height without plunger of 20.5 mm (+/- 0,1), - an electric cable with connector, and in a cylindrical m</w:t>
            </w:r>
            <w:r>
              <w:t>etal housing</w:t>
            </w:r>
          </w:p>
          <w:p w14:paraId="59107EA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EA9" w14:textId="77777777" w:rsidR="00E546F5" w:rsidRDefault="00951CE2">
            <w:pPr>
              <w:pStyle w:val="Tier5Bullet"/>
            </w:pPr>
            <w:r>
              <w:tab/>
            </w:r>
            <w:r>
              <w:tab/>
            </w:r>
            <w:r>
              <w:tab/>
            </w:r>
            <w:r>
              <w:tab/>
              <w:t>-</w:t>
            </w:r>
            <w:r>
              <w:tab/>
              <w:t>for fitting to or equipping such ships, boats or other vessels;</w:t>
            </w:r>
          </w:p>
          <w:p w14:paraId="59107EAA" w14:textId="77777777" w:rsidR="00E546F5" w:rsidRDefault="00951CE2">
            <w:pPr>
              <w:pStyle w:val="Tier5Bullet"/>
            </w:pP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14:paraId="59107EAB" w14:textId="77777777" w:rsidR="00E546F5" w:rsidRDefault="00951CE2">
            <w:pPr>
              <w:pStyle w:val="Tier5Bullet"/>
            </w:pPr>
            <w:r>
              <w:tab/>
            </w:r>
            <w:r>
              <w:tab/>
            </w:r>
            <w:r>
              <w:tab/>
            </w:r>
            <w:r>
              <w:tab/>
              <w:t>-</w:t>
            </w:r>
            <w:r>
              <w:tab/>
              <w:t>for equipping the above platforms;</w:t>
            </w:r>
          </w:p>
          <w:p w14:paraId="59107EA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AD" w14:textId="77777777" w:rsidR="00E546F5" w:rsidRDefault="00951CE2">
            <w:pPr>
              <w:pStyle w:val="NormalinTable"/>
            </w:pPr>
            <w:r>
              <w:t>0.0%</w:t>
            </w:r>
          </w:p>
        </w:tc>
      </w:tr>
      <w:tr w:rsidR="00E546F5" w14:paraId="59107E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AF" w14:textId="77777777" w:rsidR="00E546F5" w:rsidRDefault="00951CE2">
            <w:pPr>
              <w:pStyle w:val="NormalinTable"/>
            </w:pPr>
            <w:r>
              <w:t>8505902999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B0" w14:textId="77777777" w:rsidR="00E546F5" w:rsidRDefault="00951CE2">
            <w:pPr>
              <w:pStyle w:val="Tier1"/>
            </w:pPr>
            <w:r>
              <w:t xml:space="preserve">Electromagnets; permanent magnets and articles intended to become permanent magnets after magnetisation; electromagnetic or permanent magnet chucks, clamps and </w:t>
            </w:r>
            <w:r>
              <w:t>similar holding devices; electromagnetic couplings, clutches and brakes; electromagnetic lifting heads</w:t>
            </w:r>
          </w:p>
          <w:p w14:paraId="59107EB1" w14:textId="77777777" w:rsidR="00E546F5" w:rsidRDefault="00951CE2">
            <w:pPr>
              <w:pStyle w:val="Tier2"/>
            </w:pPr>
            <w:r>
              <w:t>-</w:t>
            </w:r>
            <w:r>
              <w:tab/>
              <w:t>Other, including parts</w:t>
            </w:r>
          </w:p>
          <w:p w14:paraId="59107EB2" w14:textId="77777777" w:rsidR="00E546F5" w:rsidRDefault="00951CE2">
            <w:pPr>
              <w:pStyle w:val="Tier3"/>
            </w:pPr>
            <w:r>
              <w:t>-</w:t>
            </w:r>
            <w:r>
              <w:tab/>
              <w:t>-</w:t>
            </w:r>
            <w:r>
              <w:tab/>
              <w:t>Electromagnets; electromagnetic or permanent magnet chucks, clamps and similar holding devices</w:t>
            </w:r>
          </w:p>
          <w:p w14:paraId="59107EB3" w14:textId="77777777" w:rsidR="00E546F5" w:rsidRDefault="00951CE2">
            <w:pPr>
              <w:pStyle w:val="Tier4"/>
            </w:pPr>
            <w:r>
              <w:t>-</w:t>
            </w:r>
            <w:r>
              <w:tab/>
              <w:t>-</w:t>
            </w:r>
            <w:r>
              <w:tab/>
              <w:t>-</w:t>
            </w:r>
            <w:r>
              <w:tab/>
              <w:t>Other</w:t>
            </w:r>
          </w:p>
          <w:p w14:paraId="59107EB4" w14:textId="77777777" w:rsidR="00E546F5" w:rsidRDefault="00951CE2">
            <w:pPr>
              <w:pStyle w:val="Tier5"/>
            </w:pPr>
            <w:r>
              <w:t>-</w:t>
            </w:r>
            <w:r>
              <w:tab/>
              <w:t>-</w:t>
            </w:r>
            <w:r>
              <w:tab/>
              <w:t>-</w:t>
            </w:r>
            <w:r>
              <w:tab/>
              <w:t>-</w:t>
            </w:r>
            <w:r>
              <w:tab/>
              <w:t>Other</w:t>
            </w:r>
          </w:p>
          <w:p w14:paraId="59107EB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7EB6" w14:textId="77777777" w:rsidR="00E546F5" w:rsidRDefault="00951CE2">
            <w:pPr>
              <w:pStyle w:val="Tier5Bullet"/>
            </w:pPr>
            <w:r>
              <w:tab/>
            </w:r>
            <w:r>
              <w:tab/>
            </w:r>
            <w:r>
              <w:tab/>
            </w:r>
            <w:r>
              <w:tab/>
              <w:t>-</w:t>
            </w:r>
            <w:r>
              <w:tab/>
              <w:t>for fitting to or equipping such ships, boats or other vessels;</w:t>
            </w:r>
          </w:p>
          <w:p w14:paraId="59107EB7"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EB8" w14:textId="77777777" w:rsidR="00E546F5" w:rsidRDefault="00951CE2">
            <w:pPr>
              <w:pStyle w:val="Tier5Bullet"/>
            </w:pPr>
            <w:r>
              <w:tab/>
            </w:r>
            <w:r>
              <w:tab/>
            </w:r>
            <w:r>
              <w:tab/>
            </w:r>
            <w:r>
              <w:tab/>
              <w:t>-</w:t>
            </w:r>
            <w:r>
              <w:tab/>
              <w:t>for equipping the above platforms;</w:t>
            </w:r>
          </w:p>
          <w:p w14:paraId="59107EB9"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BA" w14:textId="77777777" w:rsidR="00E546F5" w:rsidRDefault="00951CE2">
            <w:pPr>
              <w:pStyle w:val="NormalinTable"/>
            </w:pPr>
            <w:r>
              <w:t>0.0%</w:t>
            </w:r>
          </w:p>
        </w:tc>
      </w:tr>
      <w:tr w:rsidR="00E546F5" w14:paraId="59107E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BC" w14:textId="77777777" w:rsidR="00E546F5" w:rsidRDefault="00951CE2">
            <w:pPr>
              <w:pStyle w:val="NormalinTable"/>
            </w:pPr>
            <w:r>
              <w:t>8505905010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BD" w14:textId="77777777" w:rsidR="00E546F5" w:rsidRDefault="00951CE2">
            <w:pPr>
              <w:pStyle w:val="Tier1"/>
            </w:pPr>
            <w:r>
              <w:t xml:space="preserve">Electromagnets; permanent magnets and articles intended to become permanent magnets after magnetisation; electromagnetic or permanent magnet chucks, clamps and similar holding </w:t>
            </w:r>
            <w:r>
              <w:t>devices; electromagnetic couplings, clutches and brakes; electromagnetic lifting heads</w:t>
            </w:r>
          </w:p>
          <w:p w14:paraId="59107EBE" w14:textId="77777777" w:rsidR="00E546F5" w:rsidRDefault="00951CE2">
            <w:pPr>
              <w:pStyle w:val="Tier2"/>
            </w:pPr>
            <w:r>
              <w:t>-</w:t>
            </w:r>
            <w:r>
              <w:tab/>
              <w:t>Other, including parts</w:t>
            </w:r>
          </w:p>
          <w:p w14:paraId="59107EBF" w14:textId="77777777" w:rsidR="00E546F5" w:rsidRDefault="00951CE2">
            <w:pPr>
              <w:pStyle w:val="Tier3"/>
            </w:pPr>
            <w:r>
              <w:t>-</w:t>
            </w:r>
            <w:r>
              <w:tab/>
              <w:t>-</w:t>
            </w:r>
            <w:r>
              <w:tab/>
              <w:t>Electromagnetic lifting heads</w:t>
            </w:r>
          </w:p>
          <w:p w14:paraId="59107EC0" w14:textId="77777777" w:rsidR="00E546F5" w:rsidRDefault="00951CE2">
            <w:pPr>
              <w:pStyle w:val="Tier4"/>
            </w:pPr>
            <w:r>
              <w:t>-</w:t>
            </w:r>
            <w:r>
              <w:tab/>
              <w:t>-</w:t>
            </w:r>
            <w:r>
              <w:tab/>
              <w:t>-</w:t>
            </w:r>
            <w:r>
              <w:tab/>
              <w:t>For use in certain types of aircraft</w:t>
            </w:r>
          </w:p>
          <w:p w14:paraId="59107EC1" w14:textId="77777777" w:rsidR="00E546F5" w:rsidRDefault="00951CE2">
            <w:pPr>
              <w:pStyle w:val="Tier4Bullet"/>
            </w:pP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C2" w14:textId="77777777" w:rsidR="00E546F5" w:rsidRDefault="00951CE2">
            <w:pPr>
              <w:pStyle w:val="NormalinTable"/>
            </w:pPr>
            <w:r>
              <w:t>0.0%</w:t>
            </w:r>
          </w:p>
        </w:tc>
      </w:tr>
      <w:tr w:rsidR="00E546F5" w14:paraId="59107E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C4" w14:textId="77777777" w:rsidR="00E546F5" w:rsidRDefault="00951CE2">
            <w:pPr>
              <w:pStyle w:val="NormalinTable"/>
            </w:pPr>
            <w:r>
              <w:t>8505905090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C5" w14:textId="77777777" w:rsidR="00E546F5" w:rsidRDefault="00951CE2">
            <w:pPr>
              <w:pStyle w:val="Tier1"/>
            </w:pPr>
            <w:r>
              <w:t>Electromagnets; permanent magnets and articles intended to become permanent magnets after magnetisa</w:t>
            </w:r>
            <w:r>
              <w:t>tion; electromagnetic or permanent magnet chucks, clamps and similar holding devices; electromagnetic couplings, clutches and brakes; electromagnetic lifting heads</w:t>
            </w:r>
          </w:p>
          <w:p w14:paraId="59107EC6" w14:textId="77777777" w:rsidR="00E546F5" w:rsidRDefault="00951CE2">
            <w:pPr>
              <w:pStyle w:val="Tier2"/>
            </w:pPr>
            <w:r>
              <w:t>-</w:t>
            </w:r>
            <w:r>
              <w:tab/>
              <w:t>Other, including parts</w:t>
            </w:r>
          </w:p>
          <w:p w14:paraId="59107EC7" w14:textId="77777777" w:rsidR="00E546F5" w:rsidRDefault="00951CE2">
            <w:pPr>
              <w:pStyle w:val="Tier3"/>
            </w:pPr>
            <w:r>
              <w:t>-</w:t>
            </w:r>
            <w:r>
              <w:tab/>
              <w:t>-</w:t>
            </w:r>
            <w:r>
              <w:tab/>
              <w:t>Electromagnetic lifting heads</w:t>
            </w:r>
          </w:p>
          <w:p w14:paraId="59107EC8" w14:textId="77777777" w:rsidR="00E546F5" w:rsidRDefault="00951CE2">
            <w:pPr>
              <w:pStyle w:val="Tier4"/>
            </w:pPr>
            <w:r>
              <w:t>-</w:t>
            </w:r>
            <w:r>
              <w:tab/>
              <w:t>-</w:t>
            </w:r>
            <w:r>
              <w:tab/>
              <w:t>-</w:t>
            </w:r>
            <w:r>
              <w:tab/>
              <w:t>Other</w:t>
            </w:r>
          </w:p>
          <w:p w14:paraId="59107EC9"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7ECA" w14:textId="77777777" w:rsidR="00E546F5" w:rsidRDefault="00951CE2">
            <w:pPr>
              <w:pStyle w:val="Tier4Bullet"/>
            </w:pPr>
            <w:r>
              <w:tab/>
            </w:r>
            <w:r>
              <w:tab/>
            </w:r>
            <w:r>
              <w:tab/>
              <w:t>-</w:t>
            </w:r>
            <w:r>
              <w:tab/>
              <w:t>for fitting to or equipping such ships, boats or other vessels;</w:t>
            </w:r>
          </w:p>
          <w:p w14:paraId="59107ECB"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7ECC" w14:textId="77777777" w:rsidR="00E546F5" w:rsidRDefault="00951CE2">
            <w:pPr>
              <w:pStyle w:val="Tier4Bullet"/>
            </w:pPr>
            <w:r>
              <w:tab/>
            </w:r>
            <w:r>
              <w:tab/>
            </w:r>
            <w:r>
              <w:tab/>
              <w:t>-</w:t>
            </w:r>
            <w:r>
              <w:tab/>
              <w:t>for equipping the above platforms;</w:t>
            </w:r>
          </w:p>
          <w:p w14:paraId="59107ECD"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CE" w14:textId="77777777" w:rsidR="00E546F5" w:rsidRDefault="00951CE2">
            <w:pPr>
              <w:pStyle w:val="NormalinTable"/>
            </w:pPr>
            <w:r>
              <w:t>0.0%</w:t>
            </w:r>
          </w:p>
        </w:tc>
      </w:tr>
      <w:tr w:rsidR="00E546F5" w14:paraId="59107E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D0" w14:textId="77777777" w:rsidR="00E546F5" w:rsidRDefault="00951CE2">
            <w:pPr>
              <w:pStyle w:val="NormalinTable"/>
            </w:pPr>
            <w:r>
              <w:t>8505909010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D1" w14:textId="77777777" w:rsidR="00E546F5" w:rsidRDefault="00951CE2">
            <w:pPr>
              <w:pStyle w:val="Tier1"/>
            </w:pPr>
            <w:r>
              <w:t>Electromagnets; permanent magnets and articles intended to become permanent magnets after magnetisation; electromagnetic or permanent magnet chucks, clamps and similar holding devices; electromagnet</w:t>
            </w:r>
            <w:r>
              <w:t>ic couplings, clutches and brakes; electromagnetic lifting heads</w:t>
            </w:r>
          </w:p>
          <w:p w14:paraId="59107ED2" w14:textId="77777777" w:rsidR="00E546F5" w:rsidRDefault="00951CE2">
            <w:pPr>
              <w:pStyle w:val="Tier2"/>
            </w:pPr>
            <w:r>
              <w:t>-</w:t>
            </w:r>
            <w:r>
              <w:tab/>
              <w:t>Other, including parts</w:t>
            </w:r>
          </w:p>
          <w:p w14:paraId="59107ED3" w14:textId="77777777" w:rsidR="00E546F5" w:rsidRDefault="00951CE2">
            <w:pPr>
              <w:pStyle w:val="Tier3"/>
            </w:pPr>
            <w:r>
              <w:t>-</w:t>
            </w:r>
            <w:r>
              <w:tab/>
              <w:t>-</w:t>
            </w:r>
            <w:r>
              <w:tab/>
              <w:t>Parts</w:t>
            </w:r>
          </w:p>
          <w:p w14:paraId="59107ED4" w14:textId="77777777" w:rsidR="00E546F5" w:rsidRDefault="00951CE2">
            <w:pPr>
              <w:pStyle w:val="Tier4"/>
            </w:pPr>
            <w:r>
              <w:t>-</w:t>
            </w:r>
            <w:r>
              <w:tab/>
              <w:t>-</w:t>
            </w:r>
            <w:r>
              <w:tab/>
              <w:t>-</w:t>
            </w:r>
            <w:r>
              <w:tab/>
              <w:t>For use in certain types of aircraft</w:t>
            </w:r>
          </w:p>
          <w:p w14:paraId="59107ED5" w14:textId="77777777" w:rsidR="00E546F5" w:rsidRDefault="00951CE2">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D6" w14:textId="77777777" w:rsidR="00E546F5" w:rsidRDefault="00951CE2">
            <w:pPr>
              <w:pStyle w:val="NormalinTable"/>
            </w:pPr>
            <w:r>
              <w:t>0.0%</w:t>
            </w:r>
          </w:p>
        </w:tc>
      </w:tr>
      <w:tr w:rsidR="00E546F5" w14:paraId="59107E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D8" w14:textId="77777777" w:rsidR="00E546F5" w:rsidRDefault="00951CE2">
            <w:pPr>
              <w:pStyle w:val="NormalinTable"/>
            </w:pPr>
            <w:r>
              <w:t>8505909090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D9" w14:textId="77777777" w:rsidR="00E546F5" w:rsidRDefault="00951CE2">
            <w:pPr>
              <w:pStyle w:val="Tier1"/>
            </w:pPr>
            <w:r>
              <w:t>Electromagnets; permanent magnets and articles intended to become permanent magnets after magnetisation; electromagnetic or permanent magnet chucks, clamp</w:t>
            </w:r>
            <w:r>
              <w:t>s and similar holding devices; electromagnetic couplings, clutches and brakes; electromagnetic lifting heads</w:t>
            </w:r>
          </w:p>
          <w:p w14:paraId="59107EDA" w14:textId="77777777" w:rsidR="00E546F5" w:rsidRDefault="00951CE2">
            <w:pPr>
              <w:pStyle w:val="Tier2"/>
            </w:pPr>
            <w:r>
              <w:t>-</w:t>
            </w:r>
            <w:r>
              <w:tab/>
              <w:t>Other, including parts</w:t>
            </w:r>
          </w:p>
          <w:p w14:paraId="59107EDB" w14:textId="77777777" w:rsidR="00E546F5" w:rsidRDefault="00951CE2">
            <w:pPr>
              <w:pStyle w:val="Tier3"/>
            </w:pPr>
            <w:r>
              <w:t>-</w:t>
            </w:r>
            <w:r>
              <w:tab/>
              <w:t>-</w:t>
            </w:r>
            <w:r>
              <w:tab/>
              <w:t>Parts</w:t>
            </w:r>
          </w:p>
          <w:p w14:paraId="59107EDC" w14:textId="77777777" w:rsidR="00E546F5" w:rsidRDefault="00951CE2">
            <w:pPr>
              <w:pStyle w:val="Tier4"/>
            </w:pPr>
            <w:r>
              <w:t>-</w:t>
            </w:r>
            <w:r>
              <w:tab/>
              <w:t>-</w:t>
            </w:r>
            <w:r>
              <w:tab/>
              <w:t>-</w:t>
            </w:r>
            <w:r>
              <w:tab/>
              <w:t>Other</w:t>
            </w:r>
          </w:p>
          <w:p w14:paraId="59107EDD" w14:textId="77777777" w:rsidR="00E546F5" w:rsidRDefault="00951CE2">
            <w:pPr>
              <w:pStyle w:val="Tier4Bullet"/>
            </w:pPr>
            <w:r>
              <w:tab/>
            </w:r>
            <w:r>
              <w:tab/>
            </w:r>
            <w:r>
              <w:tab/>
              <w:t>-</w:t>
            </w:r>
            <w:r>
              <w:tab/>
              <w:t xml:space="preserve">for incorporation in ships, boats or other vessels listed in Table 1, for the purposes of </w:t>
            </w:r>
            <w:r>
              <w:t>their construction, repair, maintenance or conversion;</w:t>
            </w:r>
          </w:p>
          <w:p w14:paraId="59107EDE" w14:textId="77777777" w:rsidR="00E546F5" w:rsidRDefault="00951CE2">
            <w:pPr>
              <w:pStyle w:val="Tier4Bullet"/>
            </w:pPr>
            <w:r>
              <w:tab/>
            </w:r>
            <w:r>
              <w:tab/>
            </w:r>
            <w:r>
              <w:tab/>
              <w:t>-</w:t>
            </w:r>
            <w:r>
              <w:tab/>
              <w:t>for fitting to or equipping such ships, boats or other vessels;</w:t>
            </w:r>
          </w:p>
          <w:p w14:paraId="59107EDF" w14:textId="77777777" w:rsidR="00E546F5" w:rsidRDefault="00951CE2">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14:paraId="59107EE0" w14:textId="77777777" w:rsidR="00E546F5" w:rsidRDefault="00951CE2">
            <w:pPr>
              <w:pStyle w:val="Tier4Bullet"/>
            </w:pPr>
            <w:r>
              <w:tab/>
            </w:r>
            <w:r>
              <w:tab/>
            </w:r>
            <w:r>
              <w:tab/>
              <w:t>-</w:t>
            </w:r>
            <w:r>
              <w:tab/>
              <w:t>for equipping the above platforms;</w:t>
            </w:r>
          </w:p>
          <w:p w14:paraId="59107EE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E2" w14:textId="77777777" w:rsidR="00E546F5" w:rsidRDefault="00951CE2">
            <w:pPr>
              <w:pStyle w:val="NormalinTable"/>
            </w:pPr>
            <w:r>
              <w:t>0.0%</w:t>
            </w:r>
          </w:p>
        </w:tc>
      </w:tr>
      <w:tr w:rsidR="00E546F5" w14:paraId="59107E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E4" w14:textId="77777777" w:rsidR="00E546F5" w:rsidRDefault="00951CE2">
            <w:pPr>
              <w:pStyle w:val="NormalinTable"/>
            </w:pPr>
            <w:r>
              <w:t>8506000000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E5" w14:textId="77777777" w:rsidR="00E546F5" w:rsidRDefault="00951CE2">
            <w:pPr>
              <w:pStyle w:val="Tier1"/>
            </w:pPr>
            <w:r>
              <w:t>Primary cells and primary ba</w:t>
            </w:r>
            <w:r>
              <w:t>tteries</w:t>
            </w:r>
          </w:p>
          <w:p w14:paraId="59107EE6" w14:textId="77777777" w:rsidR="00E546F5" w:rsidRDefault="00951CE2">
            <w:pPr>
              <w:pStyle w:val="Tier1Bullet"/>
            </w:pPr>
            <w:r>
              <w:t>-</w:t>
            </w:r>
            <w:r>
              <w:tab/>
              <w:t>for incorporation in ships, boats or other vessels listed in Table 1, for the purposes of their construction, repair, maintenance or conversion;</w:t>
            </w:r>
          </w:p>
          <w:p w14:paraId="59107EE7" w14:textId="77777777" w:rsidR="00E546F5" w:rsidRDefault="00951CE2">
            <w:pPr>
              <w:pStyle w:val="Tier1Bullet"/>
            </w:pPr>
            <w:r>
              <w:t>-</w:t>
            </w:r>
            <w:r>
              <w:tab/>
              <w:t>for fitting to or equipping such ships, boats or other vessels;</w:t>
            </w:r>
          </w:p>
          <w:p w14:paraId="59107EE8" w14:textId="77777777" w:rsidR="00E546F5" w:rsidRDefault="00951CE2">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EE9" w14:textId="77777777" w:rsidR="00E546F5" w:rsidRDefault="00951CE2">
            <w:pPr>
              <w:pStyle w:val="Tier1Bullet"/>
            </w:pPr>
            <w:r>
              <w:t>-</w:t>
            </w:r>
            <w:r>
              <w:tab/>
              <w:t>for equipping the above platforms;</w:t>
            </w:r>
          </w:p>
          <w:p w14:paraId="59107EEA" w14:textId="77777777" w:rsidR="00E546F5" w:rsidRDefault="00951CE2">
            <w:pPr>
              <w:pStyle w:val="Tier1Bullet"/>
            </w:pPr>
            <w:r>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EB" w14:textId="77777777" w:rsidR="00E546F5" w:rsidRDefault="00951CE2">
            <w:pPr>
              <w:pStyle w:val="NormalinTable"/>
            </w:pPr>
            <w:r>
              <w:t>0.0%</w:t>
            </w:r>
          </w:p>
        </w:tc>
      </w:tr>
      <w:tr w:rsidR="00E546F5" w14:paraId="59107EF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ED" w14:textId="77777777" w:rsidR="00E546F5" w:rsidRDefault="00951CE2">
            <w:pPr>
              <w:pStyle w:val="NormalinTable"/>
            </w:pPr>
            <w:r>
              <w:rPr>
                <w:rFonts w:eastAsia="Times New Roman"/>
                <w:color w:val="000000"/>
                <w:lang w:eastAsia="en-GB"/>
              </w:rPr>
              <w:t>8507102010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EE" w14:textId="77777777" w:rsidR="00E546F5" w:rsidRDefault="00951CE2">
            <w:pPr>
              <w:pStyle w:val="Tier1"/>
            </w:pPr>
            <w:r>
              <w:rPr>
                <w:rFonts w:eastAsia="Times New Roman"/>
                <w:color w:val="000000"/>
                <w:lang w:eastAsia="en-GB"/>
              </w:rPr>
              <w:t>Electric accumulators, including separators therefor, whether or not rectangular (including square)</w:t>
            </w:r>
            <w:r>
              <w:rPr>
                <w:rFonts w:eastAsia="Times New Roman"/>
                <w:color w:val="000000"/>
                <w:lang w:eastAsia="en-GB"/>
              </w:rPr>
              <w:br/>
            </w:r>
            <w:r>
              <w:rPr>
                <w:rFonts w:eastAsia="Times New Roman"/>
                <w:color w:val="000000"/>
                <w:lang w:eastAsia="en-GB"/>
              </w:rPr>
              <w:t>Lead-acid, of a kind used for starting piston engines</w:t>
            </w:r>
            <w:r>
              <w:rPr>
                <w:rFonts w:eastAsia="Times New Roman"/>
                <w:color w:val="000000"/>
                <w:lang w:eastAsia="en-GB"/>
              </w:rPr>
              <w:br/>
            </w:r>
            <w:r>
              <w:rPr>
                <w:rFonts w:eastAsia="Times New Roman"/>
                <w:color w:val="000000"/>
                <w:lang w:eastAsia="en-GB"/>
              </w:rPr>
              <w:t>Working with liquid electrolyte</w:t>
            </w:r>
            <w:r>
              <w:rPr>
                <w:rFonts w:eastAsia="Times New Roman"/>
                <w:color w:val="000000"/>
                <w:lang w:eastAsia="en-GB"/>
              </w:rPr>
              <w:br/>
            </w:r>
            <w:r>
              <w:rPr>
                <w:rFonts w:eastAsia="Times New Roman"/>
                <w:color w:val="000000"/>
                <w:lang w:eastAsia="en-GB"/>
              </w:rPr>
              <w:t xml:space="preserve">For </w:t>
            </w:r>
            <w:r>
              <w:rPr>
                <w:rFonts w:eastAsia="Times New Roman"/>
                <w:color w:val="000000"/>
                <w:lang w:eastAsia="en-GB"/>
              </w:rPr>
              <w:t>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EF" w14:textId="77777777" w:rsidR="00E546F5" w:rsidRDefault="00951CE2">
            <w:pPr>
              <w:pStyle w:val="NormalinTable"/>
            </w:pPr>
            <w:r>
              <w:t>0.0%</w:t>
            </w:r>
          </w:p>
        </w:tc>
      </w:tr>
      <w:tr w:rsidR="00E546F5" w14:paraId="59107E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F1" w14:textId="77777777" w:rsidR="00E546F5" w:rsidRDefault="00951CE2">
            <w:pPr>
              <w:pStyle w:val="NormalinTable"/>
            </w:pPr>
            <w:r>
              <w:t>8507102099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F2" w14:textId="77777777" w:rsidR="00E546F5" w:rsidRDefault="00951CE2">
            <w:pPr>
              <w:pStyle w:val="Tier1"/>
            </w:pPr>
            <w:r>
              <w:t>Electric accumulators, including separators therefor, whether or not rectangular (including square)</w:t>
            </w:r>
          </w:p>
          <w:p w14:paraId="59107EF3" w14:textId="77777777" w:rsidR="00E546F5" w:rsidRDefault="00951CE2">
            <w:pPr>
              <w:pStyle w:val="Tier2"/>
            </w:pPr>
            <w:r>
              <w:t>-</w:t>
            </w:r>
            <w:r>
              <w:tab/>
              <w:t>Lead-acid, of a kind used for starting piston engines</w:t>
            </w:r>
          </w:p>
          <w:p w14:paraId="59107EF4" w14:textId="77777777" w:rsidR="00E546F5" w:rsidRDefault="00951CE2">
            <w:pPr>
              <w:pStyle w:val="Tier3"/>
            </w:pPr>
            <w:r>
              <w:t>-</w:t>
            </w:r>
            <w:r>
              <w:tab/>
              <w:t>-</w:t>
            </w:r>
            <w:r>
              <w:tab/>
              <w:t>Working with liquid electrolyte</w:t>
            </w:r>
          </w:p>
          <w:p w14:paraId="59107EF5" w14:textId="77777777" w:rsidR="00E546F5" w:rsidRDefault="00951CE2">
            <w:pPr>
              <w:pStyle w:val="Tier4"/>
            </w:pPr>
            <w:r>
              <w:t>-</w:t>
            </w:r>
            <w:r>
              <w:tab/>
              <w:t>-</w:t>
            </w:r>
            <w:r>
              <w:tab/>
              <w:t>-</w:t>
            </w:r>
            <w:r>
              <w:tab/>
              <w:t>Other</w:t>
            </w:r>
          </w:p>
          <w:p w14:paraId="59107EF6" w14:textId="77777777" w:rsidR="00E546F5" w:rsidRDefault="00951CE2">
            <w:pPr>
              <w:pStyle w:val="Tier5"/>
            </w:pPr>
            <w:r>
              <w:t>-</w:t>
            </w:r>
            <w:r>
              <w:tab/>
              <w:t>-</w:t>
            </w:r>
            <w:r>
              <w:tab/>
              <w:t>-</w:t>
            </w:r>
            <w:r>
              <w:tab/>
              <w:t>-</w:t>
            </w:r>
            <w:r>
              <w:tab/>
              <w:t>Other</w:t>
            </w:r>
          </w:p>
          <w:p w14:paraId="59107EF7" w14:textId="77777777" w:rsidR="00E546F5" w:rsidRDefault="00951CE2">
            <w:pPr>
              <w:pStyle w:val="Tier5Bullet"/>
            </w:pPr>
            <w:r>
              <w:tab/>
            </w:r>
            <w:r>
              <w:tab/>
            </w:r>
            <w:r>
              <w:tab/>
            </w:r>
            <w:r>
              <w:tab/>
              <w:t>-</w:t>
            </w:r>
            <w:r>
              <w:tab/>
              <w:t xml:space="preserve">for incorporation in </w:t>
            </w:r>
            <w:r>
              <w:t>ships, boats or other vessels listed in Table 1, for the purposes of their construction, repair, maintenance or conversion;</w:t>
            </w:r>
          </w:p>
          <w:p w14:paraId="59107EF8" w14:textId="77777777" w:rsidR="00E546F5" w:rsidRDefault="00951CE2">
            <w:pPr>
              <w:pStyle w:val="Tier5Bullet"/>
            </w:pPr>
            <w:r>
              <w:tab/>
            </w:r>
            <w:r>
              <w:tab/>
            </w:r>
            <w:r>
              <w:tab/>
            </w:r>
            <w:r>
              <w:tab/>
              <w:t>-</w:t>
            </w:r>
            <w:r>
              <w:tab/>
              <w:t>for fitting to or equipping such ships, boats or other vessels;</w:t>
            </w:r>
          </w:p>
          <w:p w14:paraId="59107EF9" w14:textId="77777777" w:rsidR="00E546F5" w:rsidRDefault="00951CE2">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14:paraId="59107EFA" w14:textId="77777777" w:rsidR="00E546F5" w:rsidRDefault="00951CE2">
            <w:pPr>
              <w:pStyle w:val="Tier5Bullet"/>
            </w:pPr>
            <w:r>
              <w:tab/>
            </w:r>
            <w:r>
              <w:tab/>
            </w:r>
            <w:r>
              <w:tab/>
            </w:r>
            <w:r>
              <w:tab/>
              <w:t>-</w:t>
            </w:r>
            <w:r>
              <w:tab/>
              <w:t>for equipping the above platforms;</w:t>
            </w:r>
          </w:p>
          <w:p w14:paraId="59107EFB" w14:textId="77777777" w:rsidR="00E546F5" w:rsidRDefault="00951CE2">
            <w:pPr>
              <w:pStyle w:val="Tier5Bullet"/>
            </w:pPr>
            <w:r>
              <w:tab/>
            </w:r>
            <w:r>
              <w:tab/>
            </w:r>
            <w:r>
              <w:tab/>
            </w:r>
            <w:r>
              <w:tab/>
              <w:t>-</w:t>
            </w:r>
            <w:r>
              <w:tab/>
              <w:t>for linking these drilling or productio</w:t>
            </w:r>
            <w:r>
              <w:t>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EFC" w14:textId="77777777" w:rsidR="00E546F5" w:rsidRDefault="00951CE2">
            <w:pPr>
              <w:pStyle w:val="NormalinTable"/>
            </w:pPr>
            <w:r>
              <w:t>0.0%</w:t>
            </w:r>
          </w:p>
        </w:tc>
      </w:tr>
      <w:tr w:rsidR="00E546F5" w14:paraId="59107F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EFE" w14:textId="77777777" w:rsidR="00E546F5" w:rsidRDefault="00951CE2">
            <w:pPr>
              <w:pStyle w:val="NormalinTable"/>
            </w:pPr>
            <w:r>
              <w:rPr>
                <w:rFonts w:eastAsia="Times New Roman"/>
                <w:color w:val="000000"/>
                <w:lang w:eastAsia="en-GB"/>
              </w:rPr>
              <w:t>8507108010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EFF" w14:textId="77777777" w:rsidR="00E546F5" w:rsidRDefault="00951CE2">
            <w:pPr>
              <w:pStyle w:val="Tier1"/>
            </w:pPr>
            <w:r>
              <w:rPr>
                <w:rFonts w:eastAsia="Times New Roman"/>
                <w:color w:val="000000"/>
                <w:lang w:eastAsia="en-GB"/>
              </w:rPr>
              <w:t>Electric accumulators, including separators therefor, whether or not rectangular (including square)</w:t>
            </w:r>
            <w:r>
              <w:rPr>
                <w:rFonts w:eastAsia="Times New Roman"/>
                <w:color w:val="000000"/>
                <w:lang w:eastAsia="en-GB"/>
              </w:rPr>
              <w:br/>
            </w:r>
            <w:r>
              <w:rPr>
                <w:rFonts w:eastAsia="Times New Roman"/>
                <w:color w:val="000000"/>
                <w:lang w:eastAsia="en-GB"/>
              </w:rPr>
              <w:t>Lead-acid, of a kind used for starting piston engines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xml:space="preserve">•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00" w14:textId="77777777" w:rsidR="00E546F5" w:rsidRDefault="00951CE2">
            <w:pPr>
              <w:pStyle w:val="NormalinTable"/>
            </w:pPr>
            <w:r>
              <w:t>0.0%</w:t>
            </w:r>
          </w:p>
        </w:tc>
      </w:tr>
      <w:tr w:rsidR="00E546F5" w14:paraId="59107F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02" w14:textId="77777777" w:rsidR="00E546F5" w:rsidRDefault="00951CE2">
            <w:pPr>
              <w:pStyle w:val="NormalinTable"/>
            </w:pPr>
            <w:r>
              <w:t>8507108090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03" w14:textId="77777777" w:rsidR="00E546F5" w:rsidRDefault="00951CE2">
            <w:pPr>
              <w:pStyle w:val="Tier1"/>
            </w:pPr>
            <w:r>
              <w:t>Electric accumulators, including separators th</w:t>
            </w:r>
            <w:r>
              <w:t>erefor, whether or not rectangular (including square)</w:t>
            </w:r>
          </w:p>
          <w:p w14:paraId="59107F04" w14:textId="77777777" w:rsidR="00E546F5" w:rsidRDefault="00951CE2">
            <w:pPr>
              <w:pStyle w:val="Tier2"/>
            </w:pPr>
            <w:r>
              <w:t>-</w:t>
            </w:r>
            <w:r>
              <w:tab/>
              <w:t>Lead-acid, of a kind used for starting piston engines</w:t>
            </w:r>
          </w:p>
          <w:p w14:paraId="59107F05" w14:textId="77777777" w:rsidR="00E546F5" w:rsidRDefault="00951CE2">
            <w:pPr>
              <w:pStyle w:val="Tier3"/>
            </w:pPr>
            <w:r>
              <w:t>-</w:t>
            </w:r>
            <w:r>
              <w:tab/>
              <w:t>-</w:t>
            </w:r>
            <w:r>
              <w:tab/>
              <w:t>Other</w:t>
            </w:r>
          </w:p>
          <w:p w14:paraId="59107F06" w14:textId="77777777" w:rsidR="00E546F5" w:rsidRDefault="00951CE2">
            <w:pPr>
              <w:pStyle w:val="Tier4"/>
            </w:pPr>
            <w:r>
              <w:t>-</w:t>
            </w:r>
            <w:r>
              <w:tab/>
              <w:t>-</w:t>
            </w:r>
            <w:r>
              <w:tab/>
              <w:t>-</w:t>
            </w:r>
            <w:r>
              <w:tab/>
              <w:t>Other</w:t>
            </w:r>
          </w:p>
          <w:p w14:paraId="59107F07"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7F08" w14:textId="77777777" w:rsidR="00E546F5" w:rsidRDefault="00951CE2">
            <w:pPr>
              <w:pStyle w:val="Tier4Bullet"/>
            </w:pPr>
            <w:r>
              <w:tab/>
            </w:r>
            <w:r>
              <w:tab/>
            </w:r>
            <w:r>
              <w:tab/>
              <w:t>-</w:t>
            </w:r>
            <w:r>
              <w:tab/>
              <w:t>for fitting to or equipping such ships, boats or other vessels;</w:t>
            </w:r>
          </w:p>
          <w:p w14:paraId="59107F09"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7F0A" w14:textId="77777777" w:rsidR="00E546F5" w:rsidRDefault="00951CE2">
            <w:pPr>
              <w:pStyle w:val="Tier4Bullet"/>
            </w:pPr>
            <w:r>
              <w:tab/>
            </w:r>
            <w:r>
              <w:tab/>
            </w:r>
            <w:r>
              <w:tab/>
              <w:t>-</w:t>
            </w:r>
            <w:r>
              <w:tab/>
              <w:t>for equipping the above platforms;</w:t>
            </w:r>
          </w:p>
          <w:p w14:paraId="59107F0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0C" w14:textId="77777777" w:rsidR="00E546F5" w:rsidRDefault="00951CE2">
            <w:pPr>
              <w:pStyle w:val="NormalinTable"/>
            </w:pPr>
            <w:r>
              <w:t>0.0%</w:t>
            </w:r>
          </w:p>
        </w:tc>
      </w:tr>
      <w:tr w:rsidR="00E546F5" w14:paraId="59107F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0E" w14:textId="77777777" w:rsidR="00E546F5" w:rsidRDefault="00951CE2">
            <w:pPr>
              <w:pStyle w:val="NormalinTable"/>
            </w:pPr>
            <w:r>
              <w:rPr>
                <w:rFonts w:eastAsia="Times New Roman"/>
                <w:color w:val="000000"/>
                <w:lang w:eastAsia="en-GB"/>
              </w:rPr>
              <w:t>8507202010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0F" w14:textId="77777777" w:rsidR="00E546F5" w:rsidRDefault="00951CE2">
            <w:pPr>
              <w:pStyle w:val="Tier1"/>
            </w:pPr>
            <w:r>
              <w:rPr>
                <w:rFonts w:eastAsia="Times New Roman"/>
                <w:color w:val="000000"/>
                <w:lang w:eastAsia="en-GB"/>
              </w:rPr>
              <w:t>Electric accumulators, including s</w:t>
            </w:r>
            <w:r>
              <w:rPr>
                <w:rFonts w:eastAsia="Times New Roman"/>
                <w:color w:val="000000"/>
                <w:lang w:eastAsia="en-GB"/>
              </w:rPr>
              <w:t>eparators therefor, whether or not rectangular (including square)</w:t>
            </w:r>
            <w:r>
              <w:rPr>
                <w:rFonts w:eastAsia="Times New Roman"/>
                <w:color w:val="000000"/>
                <w:lang w:eastAsia="en-GB"/>
              </w:rPr>
              <w:br/>
            </w:r>
            <w:r>
              <w:rPr>
                <w:rFonts w:eastAsia="Times New Roman"/>
                <w:color w:val="000000"/>
                <w:lang w:eastAsia="en-GB"/>
              </w:rPr>
              <w:t>Other lead-acid accumulators</w:t>
            </w:r>
            <w:r>
              <w:rPr>
                <w:rFonts w:eastAsia="Times New Roman"/>
                <w:color w:val="000000"/>
                <w:lang w:eastAsia="en-GB"/>
              </w:rPr>
              <w:br/>
            </w:r>
            <w:r>
              <w:rPr>
                <w:rFonts w:eastAsia="Times New Roman"/>
                <w:color w:val="000000"/>
                <w:lang w:eastAsia="en-GB"/>
              </w:rPr>
              <w:t>Working with liquid electrolyte</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w:t>
            </w:r>
            <w:r>
              <w:rPr>
                <w:rFonts w:eastAsia="Times New Roman"/>
                <w:color w:val="000000"/>
                <w:lang w:eastAsia="en-GB"/>
              </w:rPr>
              <w:t>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10" w14:textId="77777777" w:rsidR="00E546F5" w:rsidRDefault="00951CE2">
            <w:pPr>
              <w:pStyle w:val="NormalinTable"/>
            </w:pPr>
            <w:r>
              <w:t>0.0%</w:t>
            </w:r>
          </w:p>
        </w:tc>
      </w:tr>
      <w:tr w:rsidR="00E546F5" w14:paraId="59107F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12" w14:textId="77777777" w:rsidR="00E546F5" w:rsidRDefault="00951CE2">
            <w:pPr>
              <w:pStyle w:val="NormalinTable"/>
            </w:pPr>
            <w:r>
              <w:t>8507202090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13" w14:textId="77777777" w:rsidR="00E546F5" w:rsidRDefault="00951CE2">
            <w:pPr>
              <w:pStyle w:val="Tier1"/>
            </w:pPr>
            <w:r>
              <w:t>Electric accumulators, including separators therefor, whether or not rectangular (including square)</w:t>
            </w:r>
          </w:p>
          <w:p w14:paraId="59107F14" w14:textId="77777777" w:rsidR="00E546F5" w:rsidRDefault="00951CE2">
            <w:pPr>
              <w:pStyle w:val="Tier2"/>
            </w:pPr>
            <w:r>
              <w:t>-</w:t>
            </w:r>
            <w:r>
              <w:tab/>
              <w:t xml:space="preserve">Other lead-acid </w:t>
            </w:r>
            <w:r>
              <w:t>accumulators</w:t>
            </w:r>
          </w:p>
          <w:p w14:paraId="59107F15" w14:textId="77777777" w:rsidR="00E546F5" w:rsidRDefault="00951CE2">
            <w:pPr>
              <w:pStyle w:val="Tier3"/>
            </w:pPr>
            <w:r>
              <w:t>-</w:t>
            </w:r>
            <w:r>
              <w:tab/>
              <w:t>-</w:t>
            </w:r>
            <w:r>
              <w:tab/>
              <w:t>Working with liquid electrolyte</w:t>
            </w:r>
          </w:p>
          <w:p w14:paraId="59107F16" w14:textId="77777777" w:rsidR="00E546F5" w:rsidRDefault="00951CE2">
            <w:pPr>
              <w:pStyle w:val="Tier4"/>
            </w:pPr>
            <w:r>
              <w:t>-</w:t>
            </w:r>
            <w:r>
              <w:tab/>
              <w:t>-</w:t>
            </w:r>
            <w:r>
              <w:tab/>
              <w:t>-</w:t>
            </w:r>
            <w:r>
              <w:tab/>
              <w:t>Other</w:t>
            </w:r>
          </w:p>
          <w:p w14:paraId="59107F17"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7F18" w14:textId="77777777" w:rsidR="00E546F5" w:rsidRDefault="00951CE2">
            <w:pPr>
              <w:pStyle w:val="Tier4Bullet"/>
            </w:pPr>
            <w:r>
              <w:tab/>
            </w:r>
            <w:r>
              <w:tab/>
            </w:r>
            <w:r>
              <w:tab/>
              <w:t>-</w:t>
            </w:r>
            <w:r>
              <w:tab/>
              <w:t xml:space="preserve">for fitting to or equipping such ships, </w:t>
            </w:r>
            <w:r>
              <w:t>boats or other vessels;</w:t>
            </w:r>
          </w:p>
          <w:p w14:paraId="59107F19"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7F1A" w14:textId="77777777" w:rsidR="00E546F5" w:rsidRDefault="00951CE2">
            <w:pPr>
              <w:pStyle w:val="Tier4Bullet"/>
            </w:pPr>
            <w:r>
              <w:tab/>
            </w:r>
            <w:r>
              <w:tab/>
            </w:r>
            <w:r>
              <w:tab/>
              <w:t>-</w:t>
            </w:r>
            <w:r>
              <w:tab/>
              <w:t>for equipping the above platforms;</w:t>
            </w:r>
          </w:p>
          <w:p w14:paraId="59107F1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1C" w14:textId="77777777" w:rsidR="00E546F5" w:rsidRDefault="00951CE2">
            <w:pPr>
              <w:pStyle w:val="NormalinTable"/>
            </w:pPr>
            <w:r>
              <w:t>0.0%</w:t>
            </w:r>
          </w:p>
        </w:tc>
      </w:tr>
      <w:tr w:rsidR="00E546F5" w14:paraId="59107F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1E" w14:textId="77777777" w:rsidR="00E546F5" w:rsidRDefault="00951CE2">
            <w:pPr>
              <w:pStyle w:val="NormalinTable"/>
            </w:pPr>
            <w:r>
              <w:rPr>
                <w:rFonts w:eastAsia="Times New Roman"/>
                <w:color w:val="000000"/>
                <w:lang w:eastAsia="en-GB"/>
              </w:rPr>
              <w:t>8507208010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1F" w14:textId="77777777" w:rsidR="00E546F5" w:rsidRDefault="00951CE2">
            <w:pPr>
              <w:pStyle w:val="Tier1"/>
            </w:pPr>
            <w:r>
              <w:rPr>
                <w:rFonts w:eastAsia="Times New Roman"/>
                <w:color w:val="000000"/>
                <w:lang w:eastAsia="en-GB"/>
              </w:rPr>
              <w:t>Electric accumulators, including separators therefor, whether or not rectangular (including square)</w:t>
            </w:r>
            <w:r>
              <w:rPr>
                <w:rFonts w:eastAsia="Times New Roman"/>
                <w:color w:val="000000"/>
                <w:lang w:eastAsia="en-GB"/>
              </w:rPr>
              <w:br/>
            </w:r>
            <w:r>
              <w:rPr>
                <w:rFonts w:eastAsia="Times New Roman"/>
                <w:color w:val="000000"/>
                <w:lang w:eastAsia="en-GB"/>
              </w:rPr>
              <w:t xml:space="preserve">Other lead-acid </w:t>
            </w:r>
            <w:r>
              <w:rPr>
                <w:rFonts w:eastAsia="Times New Roman"/>
                <w:color w:val="000000"/>
                <w:lang w:eastAsia="en-GB"/>
              </w:rPr>
              <w:t>accumulators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20" w14:textId="77777777" w:rsidR="00E546F5" w:rsidRDefault="00951CE2">
            <w:pPr>
              <w:pStyle w:val="NormalinTable"/>
            </w:pPr>
            <w:r>
              <w:t>0.0</w:t>
            </w:r>
            <w:r>
              <w:t>%</w:t>
            </w:r>
          </w:p>
        </w:tc>
      </w:tr>
      <w:tr w:rsidR="00E546F5" w14:paraId="59107F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22" w14:textId="77777777" w:rsidR="00E546F5" w:rsidRDefault="00951CE2">
            <w:pPr>
              <w:pStyle w:val="NormalinTable"/>
            </w:pPr>
            <w:r>
              <w:t>8507208090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23" w14:textId="77777777" w:rsidR="00E546F5" w:rsidRDefault="00951CE2">
            <w:pPr>
              <w:pStyle w:val="Tier1"/>
            </w:pPr>
            <w:r>
              <w:t>Electric accumulators, including separators therefor, whether or not rectangular (including square)</w:t>
            </w:r>
          </w:p>
          <w:p w14:paraId="59107F24" w14:textId="77777777" w:rsidR="00E546F5" w:rsidRDefault="00951CE2">
            <w:pPr>
              <w:pStyle w:val="Tier2"/>
            </w:pPr>
            <w:r>
              <w:t>-</w:t>
            </w:r>
            <w:r>
              <w:tab/>
              <w:t>Other lead-acid accumulators</w:t>
            </w:r>
          </w:p>
          <w:p w14:paraId="59107F25" w14:textId="77777777" w:rsidR="00E546F5" w:rsidRDefault="00951CE2">
            <w:pPr>
              <w:pStyle w:val="Tier3"/>
            </w:pPr>
            <w:r>
              <w:t>-</w:t>
            </w:r>
            <w:r>
              <w:tab/>
              <w:t>-</w:t>
            </w:r>
            <w:r>
              <w:tab/>
              <w:t>Other</w:t>
            </w:r>
          </w:p>
          <w:p w14:paraId="59107F26" w14:textId="77777777" w:rsidR="00E546F5" w:rsidRDefault="00951CE2">
            <w:pPr>
              <w:pStyle w:val="Tier4"/>
            </w:pPr>
            <w:r>
              <w:t>-</w:t>
            </w:r>
            <w:r>
              <w:tab/>
              <w:t>-</w:t>
            </w:r>
            <w:r>
              <w:tab/>
              <w:t>-</w:t>
            </w:r>
            <w:r>
              <w:tab/>
              <w:t>Other</w:t>
            </w:r>
          </w:p>
          <w:p w14:paraId="59107F27"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7F28" w14:textId="77777777" w:rsidR="00E546F5" w:rsidRDefault="00951CE2">
            <w:pPr>
              <w:pStyle w:val="Tier4Bullet"/>
            </w:pPr>
            <w:r>
              <w:tab/>
            </w:r>
            <w:r>
              <w:tab/>
            </w:r>
            <w:r>
              <w:tab/>
              <w:t>-</w:t>
            </w:r>
            <w:r>
              <w:tab/>
              <w:t>for fitting to or equipping such ships, boats or other vessels;</w:t>
            </w:r>
          </w:p>
          <w:p w14:paraId="59107F29" w14:textId="77777777" w:rsidR="00E546F5" w:rsidRDefault="00951CE2">
            <w:pPr>
              <w:pStyle w:val="Tier4Bullet"/>
            </w:pP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7F2A" w14:textId="77777777" w:rsidR="00E546F5" w:rsidRDefault="00951CE2">
            <w:pPr>
              <w:pStyle w:val="Tier4Bullet"/>
            </w:pPr>
            <w:r>
              <w:tab/>
            </w:r>
            <w:r>
              <w:tab/>
            </w:r>
            <w:r>
              <w:tab/>
              <w:t>-</w:t>
            </w:r>
            <w:r>
              <w:tab/>
              <w:t>for equipping the above platforms;</w:t>
            </w:r>
          </w:p>
          <w:p w14:paraId="59107F2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2C" w14:textId="77777777" w:rsidR="00E546F5" w:rsidRDefault="00951CE2">
            <w:pPr>
              <w:pStyle w:val="NormalinTable"/>
            </w:pPr>
            <w:r>
              <w:t>0.0%</w:t>
            </w:r>
          </w:p>
        </w:tc>
      </w:tr>
      <w:tr w:rsidR="00E546F5" w14:paraId="59107F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2E" w14:textId="77777777" w:rsidR="00E546F5" w:rsidRDefault="00951CE2">
            <w:pPr>
              <w:pStyle w:val="NormalinTable"/>
            </w:pPr>
            <w:r>
              <w:t>8507302090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2F" w14:textId="77777777" w:rsidR="00E546F5" w:rsidRDefault="00951CE2">
            <w:pPr>
              <w:pStyle w:val="Tier1"/>
            </w:pPr>
            <w:r>
              <w:t>Electric a</w:t>
            </w:r>
            <w:r>
              <w:t>ccumulators, including separators therefor, whether or not rectangular (including square)</w:t>
            </w:r>
          </w:p>
          <w:p w14:paraId="59107F30" w14:textId="77777777" w:rsidR="00E546F5" w:rsidRDefault="00951CE2">
            <w:pPr>
              <w:pStyle w:val="Tier2"/>
            </w:pPr>
            <w:r>
              <w:t>-</w:t>
            </w:r>
            <w:r>
              <w:tab/>
              <w:t>Nickel-cadmium</w:t>
            </w:r>
          </w:p>
          <w:p w14:paraId="59107F31" w14:textId="77777777" w:rsidR="00E546F5" w:rsidRDefault="00951CE2">
            <w:pPr>
              <w:pStyle w:val="Tier3"/>
            </w:pPr>
            <w:r>
              <w:t>-</w:t>
            </w:r>
            <w:r>
              <w:tab/>
              <w:t>-</w:t>
            </w:r>
            <w:r>
              <w:tab/>
              <w:t>Hermetically sealed</w:t>
            </w:r>
          </w:p>
          <w:p w14:paraId="59107F32" w14:textId="77777777" w:rsidR="00E546F5" w:rsidRDefault="00951CE2">
            <w:pPr>
              <w:pStyle w:val="Tier4"/>
            </w:pPr>
            <w:r>
              <w:t>-</w:t>
            </w:r>
            <w:r>
              <w:tab/>
              <w:t>-</w:t>
            </w:r>
            <w:r>
              <w:tab/>
              <w:t>-</w:t>
            </w:r>
            <w:r>
              <w:tab/>
              <w:t>Other</w:t>
            </w:r>
          </w:p>
          <w:p w14:paraId="59107F33"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7F34" w14:textId="77777777" w:rsidR="00E546F5" w:rsidRDefault="00951CE2">
            <w:pPr>
              <w:pStyle w:val="Tier4Bullet"/>
            </w:pPr>
            <w:r>
              <w:tab/>
            </w:r>
            <w:r>
              <w:tab/>
            </w:r>
            <w:r>
              <w:tab/>
              <w:t>-</w:t>
            </w:r>
            <w:r>
              <w:tab/>
              <w:t>for fitting to or equipping such ships, boats or other vessels;</w:t>
            </w:r>
          </w:p>
          <w:p w14:paraId="59107F35"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7F36" w14:textId="77777777" w:rsidR="00E546F5" w:rsidRDefault="00951CE2">
            <w:pPr>
              <w:pStyle w:val="Tier4Bullet"/>
            </w:pPr>
            <w:r>
              <w:tab/>
            </w:r>
            <w:r>
              <w:tab/>
            </w:r>
            <w:r>
              <w:tab/>
              <w:t>-</w:t>
            </w:r>
            <w:r>
              <w:tab/>
              <w:t>for equipping the above platforms;</w:t>
            </w:r>
          </w:p>
          <w:p w14:paraId="59107F3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38" w14:textId="77777777" w:rsidR="00E546F5" w:rsidRDefault="00951CE2">
            <w:pPr>
              <w:pStyle w:val="NormalinTable"/>
            </w:pPr>
            <w:r>
              <w:t>0.0%</w:t>
            </w:r>
          </w:p>
        </w:tc>
      </w:tr>
      <w:tr w:rsidR="00E546F5" w14:paraId="59107F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3A" w14:textId="77777777" w:rsidR="00E546F5" w:rsidRDefault="00951CE2">
            <w:pPr>
              <w:pStyle w:val="NormalinTable"/>
            </w:pPr>
            <w:r>
              <w:t>8507308090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3B" w14:textId="77777777" w:rsidR="00E546F5" w:rsidRDefault="00951CE2">
            <w:pPr>
              <w:pStyle w:val="Tier1"/>
            </w:pPr>
            <w:r>
              <w:t xml:space="preserve">Electric </w:t>
            </w:r>
            <w:r>
              <w:t>accumulators, including separators therefor, whether or not rectangular (including square)</w:t>
            </w:r>
          </w:p>
          <w:p w14:paraId="59107F3C" w14:textId="77777777" w:rsidR="00E546F5" w:rsidRDefault="00951CE2">
            <w:pPr>
              <w:pStyle w:val="Tier2"/>
            </w:pPr>
            <w:r>
              <w:t>-</w:t>
            </w:r>
            <w:r>
              <w:tab/>
              <w:t>Nickel-cadmium</w:t>
            </w:r>
          </w:p>
          <w:p w14:paraId="59107F3D" w14:textId="77777777" w:rsidR="00E546F5" w:rsidRDefault="00951CE2">
            <w:pPr>
              <w:pStyle w:val="Tier3"/>
            </w:pPr>
            <w:r>
              <w:t>-</w:t>
            </w:r>
            <w:r>
              <w:tab/>
              <w:t>-</w:t>
            </w:r>
            <w:r>
              <w:tab/>
              <w:t>Other</w:t>
            </w:r>
          </w:p>
          <w:p w14:paraId="59107F3E" w14:textId="77777777" w:rsidR="00E546F5" w:rsidRDefault="00951CE2">
            <w:pPr>
              <w:pStyle w:val="Tier4"/>
            </w:pPr>
            <w:r>
              <w:t>-</w:t>
            </w:r>
            <w:r>
              <w:tab/>
              <w:t>-</w:t>
            </w:r>
            <w:r>
              <w:tab/>
              <w:t>-</w:t>
            </w:r>
            <w:r>
              <w:tab/>
              <w:t>Other</w:t>
            </w:r>
          </w:p>
          <w:p w14:paraId="59107F3F" w14:textId="77777777" w:rsidR="00E546F5" w:rsidRDefault="00951CE2">
            <w:pPr>
              <w:pStyle w:val="Tier4Bullet"/>
            </w:pPr>
            <w:r>
              <w:tab/>
            </w:r>
            <w:r>
              <w:tab/>
            </w:r>
            <w:r>
              <w:tab/>
              <w:t>-</w:t>
            </w:r>
            <w:r>
              <w:tab/>
              <w:t>for incorporation in ships, boats or other vessels listed in Table 1, for the purposes of their construction, repair, mai</w:t>
            </w:r>
            <w:r>
              <w:t>ntenance or conversion;</w:t>
            </w:r>
          </w:p>
          <w:p w14:paraId="59107F40" w14:textId="77777777" w:rsidR="00E546F5" w:rsidRDefault="00951CE2">
            <w:pPr>
              <w:pStyle w:val="Tier4Bullet"/>
            </w:pPr>
            <w:r>
              <w:tab/>
            </w:r>
            <w:r>
              <w:tab/>
            </w:r>
            <w:r>
              <w:tab/>
              <w:t>-</w:t>
            </w:r>
            <w:r>
              <w:tab/>
              <w:t>for fitting to or equipping such ships, boats or other vessels;</w:t>
            </w:r>
          </w:p>
          <w:p w14:paraId="59107F4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w:t>
            </w:r>
            <w:r>
              <w:t>eading ex 8430 49 or floating or submersible of subheading 8905 20;</w:t>
            </w:r>
          </w:p>
          <w:p w14:paraId="59107F42" w14:textId="77777777" w:rsidR="00E546F5" w:rsidRDefault="00951CE2">
            <w:pPr>
              <w:pStyle w:val="Tier4Bullet"/>
            </w:pPr>
            <w:r>
              <w:tab/>
            </w:r>
            <w:r>
              <w:tab/>
            </w:r>
            <w:r>
              <w:tab/>
              <w:t>-</w:t>
            </w:r>
            <w:r>
              <w:tab/>
              <w:t>for equipping the above platforms;</w:t>
            </w:r>
          </w:p>
          <w:p w14:paraId="59107F4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44" w14:textId="77777777" w:rsidR="00E546F5" w:rsidRDefault="00951CE2">
            <w:pPr>
              <w:pStyle w:val="NormalinTable"/>
            </w:pPr>
            <w:r>
              <w:t>0.0%</w:t>
            </w:r>
          </w:p>
        </w:tc>
      </w:tr>
      <w:tr w:rsidR="00E546F5" w14:paraId="59107F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46" w14:textId="77777777" w:rsidR="00E546F5" w:rsidRDefault="00951CE2">
            <w:pPr>
              <w:pStyle w:val="NormalinTable"/>
            </w:pPr>
            <w:r>
              <w:t>8507400090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47" w14:textId="77777777" w:rsidR="00E546F5" w:rsidRDefault="00951CE2">
            <w:pPr>
              <w:pStyle w:val="Tier1"/>
            </w:pPr>
            <w:r>
              <w:t xml:space="preserve">Electric accumulators, including separators </w:t>
            </w:r>
            <w:r>
              <w:t>therefor, whether or not rectangular (including square)</w:t>
            </w:r>
          </w:p>
          <w:p w14:paraId="59107F48" w14:textId="77777777" w:rsidR="00E546F5" w:rsidRDefault="00951CE2">
            <w:pPr>
              <w:pStyle w:val="Tier2"/>
            </w:pPr>
            <w:r>
              <w:t>-</w:t>
            </w:r>
            <w:r>
              <w:tab/>
              <w:t>Nickel-iron</w:t>
            </w:r>
          </w:p>
          <w:p w14:paraId="59107F49" w14:textId="77777777" w:rsidR="00E546F5" w:rsidRDefault="00951CE2">
            <w:pPr>
              <w:pStyle w:val="Tier3"/>
            </w:pPr>
            <w:r>
              <w:t>-</w:t>
            </w:r>
            <w:r>
              <w:tab/>
              <w:t>-</w:t>
            </w:r>
            <w:r>
              <w:tab/>
              <w:t>Other</w:t>
            </w:r>
          </w:p>
          <w:p w14:paraId="59107F4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4B" w14:textId="77777777" w:rsidR="00E546F5" w:rsidRDefault="00951CE2">
            <w:pPr>
              <w:pStyle w:val="Tier3Bullet"/>
            </w:pPr>
            <w:r>
              <w:tab/>
            </w:r>
            <w:r>
              <w:tab/>
              <w:t>-</w:t>
            </w:r>
            <w:r>
              <w:tab/>
              <w:t>for fitting to or equip</w:t>
            </w:r>
            <w:r>
              <w:t>ping such ships, boats or other vessels;</w:t>
            </w:r>
          </w:p>
          <w:p w14:paraId="59107F4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w:t>
            </w:r>
            <w:r>
              <w:t>ading 8905 20;</w:t>
            </w:r>
          </w:p>
          <w:p w14:paraId="59107F4D" w14:textId="77777777" w:rsidR="00E546F5" w:rsidRDefault="00951CE2">
            <w:pPr>
              <w:pStyle w:val="Tier3Bullet"/>
            </w:pPr>
            <w:r>
              <w:tab/>
            </w:r>
            <w:r>
              <w:tab/>
              <w:t>-</w:t>
            </w:r>
            <w:r>
              <w:tab/>
              <w:t>for equipping the above platforms;</w:t>
            </w:r>
          </w:p>
          <w:p w14:paraId="59107F4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4F" w14:textId="77777777" w:rsidR="00E546F5" w:rsidRDefault="00951CE2">
            <w:pPr>
              <w:pStyle w:val="NormalinTable"/>
            </w:pPr>
            <w:r>
              <w:t>0.0%</w:t>
            </w:r>
          </w:p>
        </w:tc>
      </w:tr>
      <w:tr w:rsidR="00E546F5" w14:paraId="59107F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51" w14:textId="77777777" w:rsidR="00E546F5" w:rsidRDefault="00951CE2">
            <w:pPr>
              <w:pStyle w:val="NormalinTable"/>
            </w:pPr>
            <w:r>
              <w:rPr>
                <w:color w:val="000000"/>
                <w:szCs w:val="16"/>
              </w:rPr>
              <w:t>8507500020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52"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xml:space="preserve">- </w:t>
            </w:r>
            <w:r>
              <w:rPr>
                <w:color w:val="000000"/>
                <w:szCs w:val="16"/>
              </w:rPr>
              <w:t>Nickel-metal hydride</w:t>
            </w:r>
            <w:r>
              <w:rPr>
                <w:color w:val="000000"/>
                <w:szCs w:val="16"/>
              </w:rPr>
              <w:br/>
            </w:r>
            <w:r>
              <w:rPr>
                <w:color w:val="000000"/>
                <w:szCs w:val="16"/>
              </w:rPr>
              <w:t>- - Rectangular accumulator or module, with a length of not more than 69|mm, a width of not more than 36|mm and a thickness of not more than 12|mm, for use in the manufacture of rechargeable batteries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53" w14:textId="77777777" w:rsidR="00E546F5" w:rsidRDefault="00951CE2">
            <w:pPr>
              <w:pStyle w:val="NormalinTable"/>
            </w:pPr>
            <w:r>
              <w:t>0.0%</w:t>
            </w:r>
          </w:p>
        </w:tc>
      </w:tr>
      <w:tr w:rsidR="00E546F5" w14:paraId="59107F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55" w14:textId="77777777" w:rsidR="00E546F5" w:rsidRDefault="00951CE2">
            <w:pPr>
              <w:pStyle w:val="NormalinTable"/>
            </w:pPr>
            <w:r>
              <w:t>8507500040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56" w14:textId="77777777" w:rsidR="00E546F5" w:rsidRDefault="00951CE2">
            <w:pPr>
              <w:pStyle w:val="Tier1"/>
            </w:pPr>
            <w:r>
              <w:t xml:space="preserve">Electric </w:t>
            </w:r>
            <w:r>
              <w:t>accumulators, including separators therefor, whether or not rectangular (including square)</w:t>
            </w:r>
          </w:p>
          <w:p w14:paraId="59107F57" w14:textId="77777777" w:rsidR="00E546F5" w:rsidRDefault="00951CE2">
            <w:pPr>
              <w:pStyle w:val="Tier2"/>
            </w:pPr>
            <w:r>
              <w:t>-</w:t>
            </w:r>
            <w:r>
              <w:tab/>
              <w:t>Nickel-metal hydride</w:t>
            </w:r>
          </w:p>
          <w:p w14:paraId="59107F58" w14:textId="77777777" w:rsidR="00E546F5" w:rsidRDefault="00951CE2">
            <w:pPr>
              <w:pStyle w:val="Tier3"/>
            </w:pPr>
            <w:r>
              <w:t>-</w:t>
            </w:r>
            <w:r>
              <w:tab/>
              <w:t>-</w:t>
            </w:r>
            <w:r>
              <w:tab/>
              <w:t>Nickel-metal Hydride (NiMH) battery assembly, with: - a voltage of 190 V or more but not more than 210 V, - a length of 220 mm or more but</w:t>
            </w:r>
            <w:r>
              <w:t xml:space="preserve"> not more than 280 mm, - a width of 500 mm or more but not more than 600 mm, - a height of 100 mm or more but not more than 150 mm for use in the manufacture of motor vehicles of Chapter 87</w:t>
            </w:r>
          </w:p>
          <w:p w14:paraId="59107F59" w14:textId="77777777" w:rsidR="00E546F5" w:rsidRDefault="00951CE2">
            <w:pPr>
              <w:pStyle w:val="Tier3Bullet"/>
            </w:pPr>
            <w:r>
              <w:tab/>
            </w:r>
            <w:r>
              <w:tab/>
              <w:t>-</w:t>
            </w:r>
            <w:r>
              <w:tab/>
              <w:t>for incorporation in ships, boats or other vessels listed in T</w:t>
            </w:r>
            <w:r>
              <w:t>able 1, for the purposes of their construction, repair, maintenance or conversion;</w:t>
            </w:r>
          </w:p>
          <w:p w14:paraId="59107F5A" w14:textId="77777777" w:rsidR="00E546F5" w:rsidRDefault="00951CE2">
            <w:pPr>
              <w:pStyle w:val="Tier3Bullet"/>
            </w:pPr>
            <w:r>
              <w:tab/>
            </w:r>
            <w:r>
              <w:tab/>
              <w:t>-</w:t>
            </w:r>
            <w:r>
              <w:tab/>
              <w:t>for fitting to or equipping such ships, boats or other vessels;</w:t>
            </w:r>
          </w:p>
          <w:p w14:paraId="59107F5B" w14:textId="77777777" w:rsidR="00E546F5" w:rsidRDefault="00951CE2">
            <w:pPr>
              <w:pStyle w:val="Tier3Bullet"/>
            </w:pPr>
            <w:r>
              <w:tab/>
            </w:r>
            <w:r>
              <w:tab/>
              <w:t>-</w:t>
            </w:r>
            <w:r>
              <w:tab/>
              <w:t>for incorporation, for the purposes of their construction, repair, maintenance or conversion, in dril</w:t>
            </w:r>
            <w:r>
              <w:t>ling or production platforms listed below: fixed, of subheading ex 8430 49 or floating or submersible of subheading 8905 20;</w:t>
            </w:r>
          </w:p>
          <w:p w14:paraId="59107F5C" w14:textId="77777777" w:rsidR="00E546F5" w:rsidRDefault="00951CE2">
            <w:pPr>
              <w:pStyle w:val="Tier3Bullet"/>
            </w:pPr>
            <w:r>
              <w:tab/>
            </w:r>
            <w:r>
              <w:tab/>
              <w:t>-</w:t>
            </w:r>
            <w:r>
              <w:tab/>
              <w:t>for equipping the above platforms;</w:t>
            </w:r>
          </w:p>
          <w:p w14:paraId="59107F5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5E" w14:textId="77777777" w:rsidR="00E546F5" w:rsidRDefault="00951CE2">
            <w:pPr>
              <w:pStyle w:val="NormalinTable"/>
            </w:pPr>
            <w:r>
              <w:t>0.0%</w:t>
            </w:r>
          </w:p>
        </w:tc>
      </w:tr>
      <w:tr w:rsidR="00E546F5" w14:paraId="59107F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60" w14:textId="77777777" w:rsidR="00E546F5" w:rsidRDefault="00951CE2">
            <w:pPr>
              <w:pStyle w:val="NormalinTable"/>
            </w:pPr>
            <w:r>
              <w:t>8507500090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61" w14:textId="77777777" w:rsidR="00E546F5" w:rsidRDefault="00951CE2">
            <w:pPr>
              <w:pStyle w:val="Tier1"/>
            </w:pPr>
            <w:r>
              <w:t>Electric accumulators, including separators therefor, whether or not rectangular (including square)</w:t>
            </w:r>
          </w:p>
          <w:p w14:paraId="59107F62" w14:textId="77777777" w:rsidR="00E546F5" w:rsidRDefault="00951CE2">
            <w:pPr>
              <w:pStyle w:val="Tier2"/>
            </w:pPr>
            <w:r>
              <w:t>-</w:t>
            </w:r>
            <w:r>
              <w:tab/>
              <w:t>Nickel-metal hydride</w:t>
            </w:r>
          </w:p>
          <w:p w14:paraId="59107F63" w14:textId="77777777" w:rsidR="00E546F5" w:rsidRDefault="00951CE2">
            <w:pPr>
              <w:pStyle w:val="Tier3"/>
            </w:pPr>
            <w:r>
              <w:t>-</w:t>
            </w:r>
            <w:r>
              <w:tab/>
              <w:t>-</w:t>
            </w:r>
            <w:r>
              <w:tab/>
              <w:t>Other</w:t>
            </w:r>
          </w:p>
          <w:p w14:paraId="59107F64" w14:textId="77777777" w:rsidR="00E546F5" w:rsidRDefault="00951CE2">
            <w:pPr>
              <w:pStyle w:val="Tier3Bullet"/>
            </w:pPr>
            <w:r>
              <w:tab/>
            </w:r>
            <w:r>
              <w:tab/>
              <w:t>-</w:t>
            </w:r>
            <w:r>
              <w:tab/>
              <w:t>for incorporation in ships, boats or other vessels listed in Table 1, for the purposes of their construction</w:t>
            </w:r>
            <w:r>
              <w:t>, repair, maintenance or conversion;</w:t>
            </w:r>
          </w:p>
          <w:p w14:paraId="59107F65" w14:textId="77777777" w:rsidR="00E546F5" w:rsidRDefault="00951CE2">
            <w:pPr>
              <w:pStyle w:val="Tier3Bullet"/>
            </w:pPr>
            <w:r>
              <w:tab/>
            </w:r>
            <w:r>
              <w:tab/>
              <w:t>-</w:t>
            </w:r>
            <w:r>
              <w:tab/>
              <w:t>for fitting to or equipping such ships, boats or other vessels;</w:t>
            </w:r>
          </w:p>
          <w:p w14:paraId="59107F66" w14:textId="77777777" w:rsidR="00E546F5" w:rsidRDefault="00951CE2">
            <w:pPr>
              <w:pStyle w:val="Tier3Bullet"/>
            </w:pP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7F67" w14:textId="77777777" w:rsidR="00E546F5" w:rsidRDefault="00951CE2">
            <w:pPr>
              <w:pStyle w:val="Tier3Bullet"/>
            </w:pPr>
            <w:r>
              <w:tab/>
            </w:r>
            <w:r>
              <w:tab/>
              <w:t>-</w:t>
            </w:r>
            <w:r>
              <w:tab/>
              <w:t>for equipping the above platforms;</w:t>
            </w:r>
          </w:p>
          <w:p w14:paraId="59107F6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69" w14:textId="77777777" w:rsidR="00E546F5" w:rsidRDefault="00951CE2">
            <w:pPr>
              <w:pStyle w:val="NormalinTable"/>
            </w:pPr>
            <w:r>
              <w:t>0.0%</w:t>
            </w:r>
          </w:p>
        </w:tc>
      </w:tr>
      <w:tr w:rsidR="00E546F5" w14:paraId="59107F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6B" w14:textId="77777777" w:rsidR="00E546F5" w:rsidRDefault="00951CE2">
            <w:pPr>
              <w:pStyle w:val="NormalinTable"/>
            </w:pPr>
            <w:r>
              <w:rPr>
                <w:rFonts w:eastAsia="Times New Roman"/>
                <w:color w:val="000000"/>
                <w:lang w:eastAsia="en-GB"/>
              </w:rPr>
              <w:t>8507600010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6C" w14:textId="77777777" w:rsidR="00E546F5" w:rsidRDefault="00951CE2">
            <w:pPr>
              <w:pStyle w:val="Tier1"/>
            </w:pPr>
            <w:r>
              <w:rPr>
                <w:rFonts w:eastAsia="Times New Roman"/>
                <w:color w:val="000000"/>
                <w:lang w:eastAsia="en-GB"/>
              </w:rPr>
              <w:t xml:space="preserve">Electric accumulators, including </w:t>
            </w:r>
            <w:r>
              <w:rPr>
                <w:rFonts w:eastAsia="Times New Roman"/>
                <w:color w:val="000000"/>
                <w:lang w:eastAsia="en-GB"/>
              </w:rPr>
              <w:t>separators therefor, whether or not rectangular (including square)</w:t>
            </w:r>
            <w:r>
              <w:rPr>
                <w:rFonts w:eastAsia="Times New Roman"/>
                <w:color w:val="000000"/>
                <w:lang w:eastAsia="en-GB"/>
              </w:rPr>
              <w:br/>
            </w:r>
            <w:r>
              <w:rPr>
                <w:rFonts w:eastAsia="Times New Roman"/>
                <w:color w:val="000000"/>
                <w:lang w:eastAsia="en-GB"/>
              </w:rPr>
              <w:t>Lithium-ion</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their manufacture, repair, maintenance, rebuilding, modification or </w:t>
            </w:r>
            <w:r>
              <w:rPr>
                <w:rFonts w:eastAsia="Times New Roman"/>
                <w:color w:val="000000"/>
                <w:lang w:eastAsia="en-GB"/>
              </w:rPr>
              <w:t>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6D" w14:textId="77777777" w:rsidR="00E546F5" w:rsidRDefault="00951CE2">
            <w:pPr>
              <w:pStyle w:val="NormalinTable"/>
            </w:pPr>
            <w:r>
              <w:t>0.0%</w:t>
            </w:r>
          </w:p>
        </w:tc>
      </w:tr>
      <w:tr w:rsidR="00E546F5" w14:paraId="59107F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6F" w14:textId="77777777" w:rsidR="00E546F5" w:rsidRDefault="00951CE2">
            <w:pPr>
              <w:pStyle w:val="NormalinTable"/>
            </w:pPr>
            <w:r>
              <w:rPr>
                <w:color w:val="000000"/>
                <w:szCs w:val="16"/>
              </w:rPr>
              <w:t>8507600015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70"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Cylindrical lithium-ion-accumulators or modules with:</w:t>
            </w:r>
            <w:r>
              <w:rPr>
                <w:color w:val="000000"/>
                <w:szCs w:val="16"/>
              </w:rPr>
              <w:br/>
            </w:r>
            <w:r>
              <w:rPr>
                <w:color w:val="000000"/>
                <w:szCs w:val="16"/>
              </w:rPr>
              <w:t xml:space="preserve"> </w:t>
            </w:r>
            <w:r>
              <w:rPr>
                <w:color w:val="000000"/>
                <w:szCs w:val="16"/>
              </w:rPr>
              <w:br/>
            </w:r>
            <w:r>
              <w:rPr>
                <w:color w:val="000000"/>
                <w:szCs w:val="16"/>
              </w:rPr>
              <w:t>-|a nomi</w:t>
            </w:r>
            <w:r>
              <w:rPr>
                <w:color w:val="000000"/>
                <w:szCs w:val="16"/>
              </w:rPr>
              <w:t>nal capacity of 8,8|Ah or more, but not more than 18|Ah,</w:t>
            </w:r>
            <w:r>
              <w:rPr>
                <w:color w:val="000000"/>
                <w:szCs w:val="16"/>
              </w:rPr>
              <w:br/>
            </w:r>
            <w:r>
              <w:rPr>
                <w:color w:val="000000"/>
                <w:szCs w:val="16"/>
              </w:rPr>
              <w:t xml:space="preserve"> </w:t>
            </w:r>
            <w:r>
              <w:rPr>
                <w:color w:val="000000"/>
                <w:szCs w:val="16"/>
              </w:rPr>
              <w:br/>
            </w:r>
            <w:r>
              <w:rPr>
                <w:color w:val="000000"/>
                <w:szCs w:val="16"/>
              </w:rPr>
              <w:t>-|a nominal voltage of 36|V or more, but not more than 48|V,</w:t>
            </w:r>
            <w:r>
              <w:rPr>
                <w:color w:val="000000"/>
                <w:szCs w:val="16"/>
              </w:rPr>
              <w:br/>
            </w:r>
            <w:r>
              <w:rPr>
                <w:color w:val="000000"/>
                <w:szCs w:val="16"/>
              </w:rPr>
              <w:t xml:space="preserve"> </w:t>
            </w:r>
            <w:r>
              <w:rPr>
                <w:color w:val="000000"/>
                <w:szCs w:val="16"/>
              </w:rPr>
              <w:br/>
            </w:r>
            <w:r>
              <w:rPr>
                <w:color w:val="000000"/>
                <w:szCs w:val="16"/>
              </w:rPr>
              <w:t>-|a power of 300|Wh or more, but not more than 648|Wh,</w:t>
            </w:r>
            <w:r>
              <w:rPr>
                <w:color w:val="000000"/>
                <w:szCs w:val="16"/>
              </w:rPr>
              <w:br/>
            </w:r>
            <w:r>
              <w:rPr>
                <w:color w:val="000000"/>
                <w:szCs w:val="16"/>
              </w:rPr>
              <w:t>for use in the manufacture of electric bicycles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71" w14:textId="77777777" w:rsidR="00E546F5" w:rsidRDefault="00951CE2">
            <w:pPr>
              <w:pStyle w:val="NormalinTable"/>
            </w:pPr>
            <w:r>
              <w:t>0.0%</w:t>
            </w:r>
          </w:p>
        </w:tc>
      </w:tr>
      <w:tr w:rsidR="00E546F5" w14:paraId="59107F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73" w14:textId="77777777" w:rsidR="00E546F5" w:rsidRDefault="00951CE2">
            <w:pPr>
              <w:pStyle w:val="NormalinTable"/>
            </w:pPr>
            <w:r>
              <w:t>8507600017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74" w14:textId="77777777" w:rsidR="00E546F5" w:rsidRDefault="00951CE2">
            <w:pPr>
              <w:pStyle w:val="Tier1"/>
            </w:pPr>
            <w:r>
              <w:t>Electric accumulators, including separators therefor, whether or not rectangular (including square)</w:t>
            </w:r>
          </w:p>
          <w:p w14:paraId="59107F75" w14:textId="77777777" w:rsidR="00E546F5" w:rsidRDefault="00951CE2">
            <w:pPr>
              <w:pStyle w:val="Tier2"/>
            </w:pPr>
            <w:r>
              <w:t>-</w:t>
            </w:r>
            <w:r>
              <w:tab/>
              <w:t>Lithium-ion</w:t>
            </w:r>
          </w:p>
          <w:p w14:paraId="59107F76" w14:textId="77777777" w:rsidR="00E546F5" w:rsidRDefault="00951CE2">
            <w:pPr>
              <w:pStyle w:val="Tier3"/>
            </w:pPr>
            <w:r>
              <w:t>-</w:t>
            </w:r>
            <w:r>
              <w:tab/>
              <w:t>-</w:t>
            </w:r>
            <w:r>
              <w:tab/>
              <w:t xml:space="preserve">Lithium-ion starter accumulator, consisting of four rechargeable lithium-ion secondary cells, with: - a rated voltage of 12 V, - a length </w:t>
            </w:r>
            <w:r>
              <w:t>of 350 mm or more but not more than 355 mm, - a width of 170 mm or more but not more than 180 mm, - a height of 180 mm or more but not more than 195 mm, - weighing 10 kg or more but not more than 15 kg - a nominal charge of 60 Ah or more, but not more than</w:t>
            </w:r>
            <w:r>
              <w:t xml:space="preserve"> 80 Ah</w:t>
            </w:r>
          </w:p>
          <w:p w14:paraId="59107F7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78" w14:textId="77777777" w:rsidR="00E546F5" w:rsidRDefault="00951CE2">
            <w:pPr>
              <w:pStyle w:val="Tier3Bullet"/>
            </w:pPr>
            <w:r>
              <w:tab/>
            </w:r>
            <w:r>
              <w:tab/>
              <w:t>-</w:t>
            </w:r>
            <w:r>
              <w:tab/>
              <w:t>for fitting to or equipping such ships, boats or other vessels;</w:t>
            </w:r>
          </w:p>
          <w:p w14:paraId="59107F79" w14:textId="77777777" w:rsidR="00E546F5" w:rsidRDefault="00951CE2">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14:paraId="59107F7A" w14:textId="77777777" w:rsidR="00E546F5" w:rsidRDefault="00951CE2">
            <w:pPr>
              <w:pStyle w:val="Tier3Bullet"/>
            </w:pPr>
            <w:r>
              <w:tab/>
            </w:r>
            <w:r>
              <w:tab/>
              <w:t>-</w:t>
            </w:r>
            <w:r>
              <w:tab/>
              <w:t>for equipping the above platforms;</w:t>
            </w:r>
          </w:p>
          <w:p w14:paraId="59107F7B" w14:textId="77777777" w:rsidR="00E546F5" w:rsidRDefault="00951CE2">
            <w:pPr>
              <w:pStyle w:val="Tier3Bullet"/>
            </w:pPr>
            <w:r>
              <w:tab/>
            </w:r>
            <w:r>
              <w:tab/>
              <w:t>-</w:t>
            </w:r>
            <w:r>
              <w:tab/>
              <w:t>for linking the</w:t>
            </w:r>
            <w: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7C" w14:textId="77777777" w:rsidR="00E546F5" w:rsidRDefault="00951CE2">
            <w:pPr>
              <w:pStyle w:val="NormalinTable"/>
            </w:pPr>
            <w:r>
              <w:t>0.0%</w:t>
            </w:r>
          </w:p>
        </w:tc>
      </w:tr>
      <w:tr w:rsidR="00E546F5" w14:paraId="59107F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7E" w14:textId="77777777" w:rsidR="00E546F5" w:rsidRDefault="00951CE2">
            <w:pPr>
              <w:pStyle w:val="NormalinTable"/>
            </w:pPr>
            <w:r>
              <w:rPr>
                <w:color w:val="000000"/>
                <w:szCs w:val="16"/>
              </w:rPr>
              <w:t>8507600020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7F"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xml:space="preserve">- - Rectangular accumulator or module, with a length of not more than </w:t>
            </w:r>
            <w:r>
              <w:rPr>
                <w:color w:val="000000"/>
                <w:szCs w:val="16"/>
              </w:rPr>
              <w:t>69|mm, a width of not more than 36|mm and a thickness of not more than 12|mm, for use in the manufacture of rechargeable batteries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80" w14:textId="77777777" w:rsidR="00E546F5" w:rsidRDefault="00951CE2">
            <w:pPr>
              <w:pStyle w:val="NormalinTable"/>
            </w:pPr>
            <w:r>
              <w:t>0.0%</w:t>
            </w:r>
          </w:p>
        </w:tc>
      </w:tr>
      <w:tr w:rsidR="00E546F5" w14:paraId="59107F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82" w14:textId="77777777" w:rsidR="00E546F5" w:rsidRDefault="00951CE2">
            <w:pPr>
              <w:pStyle w:val="NormalinTable"/>
            </w:pPr>
            <w:r>
              <w:rPr>
                <w:color w:val="000000"/>
                <w:szCs w:val="16"/>
              </w:rPr>
              <w:t>8507600023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83"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xml:space="preserve">- </w:t>
            </w:r>
            <w:r>
              <w:rPr>
                <w:color w:val="000000"/>
                <w:szCs w:val="16"/>
              </w:rPr>
              <w:t>Lithium-ion</w:t>
            </w:r>
            <w:r>
              <w:rPr>
                <w:color w:val="000000"/>
                <w:szCs w:val="16"/>
              </w:rPr>
              <w:br/>
            </w:r>
            <w:r>
              <w:rPr>
                <w:color w:val="000000"/>
                <w:szCs w:val="16"/>
              </w:rPr>
              <w:t>- - Lithium-ion-accumulator or module with:</w:t>
            </w:r>
            <w:r>
              <w:rPr>
                <w:color w:val="000000"/>
                <w:szCs w:val="16"/>
              </w:rPr>
              <w:br/>
            </w:r>
            <w:r>
              <w:rPr>
                <w:color w:val="000000"/>
                <w:szCs w:val="16"/>
              </w:rPr>
              <w:t xml:space="preserve"> </w:t>
            </w:r>
            <w:r>
              <w:rPr>
                <w:color w:val="000000"/>
                <w:szCs w:val="16"/>
              </w:rPr>
              <w:br/>
            </w:r>
            <w:r>
              <w:rPr>
                <w:color w:val="000000"/>
                <w:szCs w:val="16"/>
              </w:rPr>
              <w:t>-|a nominal capacity of 72|Ah or more, but not more than 100|Ah,</w:t>
            </w:r>
            <w:r>
              <w:rPr>
                <w:color w:val="000000"/>
                <w:szCs w:val="16"/>
              </w:rPr>
              <w:br/>
            </w:r>
            <w:r>
              <w:rPr>
                <w:color w:val="000000"/>
                <w:szCs w:val="16"/>
              </w:rPr>
              <w:t xml:space="preserve"> </w:t>
            </w:r>
            <w:r>
              <w:rPr>
                <w:color w:val="000000"/>
                <w:szCs w:val="16"/>
              </w:rPr>
              <w:br/>
            </w:r>
            <w:r>
              <w:rPr>
                <w:color w:val="000000"/>
                <w:szCs w:val="16"/>
              </w:rPr>
              <w:t>-|a nominal voltage of 3,2|V</w:t>
            </w:r>
            <w:r>
              <w:rPr>
                <w:color w:val="000000"/>
                <w:szCs w:val="16"/>
              </w:rPr>
              <w:br/>
            </w:r>
            <w:r>
              <w:rPr>
                <w:color w:val="000000"/>
                <w:szCs w:val="16"/>
              </w:rPr>
              <w:t xml:space="preserve"> </w:t>
            </w:r>
            <w:r>
              <w:rPr>
                <w:color w:val="000000"/>
                <w:szCs w:val="16"/>
              </w:rPr>
              <w:br/>
            </w:r>
            <w:r>
              <w:rPr>
                <w:color w:val="000000"/>
                <w:szCs w:val="16"/>
              </w:rPr>
              <w:t>-|a weight of 1,9|kg more, but not more than 3,4|kg</w:t>
            </w:r>
            <w:r>
              <w:rPr>
                <w:color w:val="000000"/>
                <w:szCs w:val="16"/>
              </w:rPr>
              <w:br/>
            </w:r>
            <w:r>
              <w:rPr>
                <w:color w:val="000000"/>
                <w:szCs w:val="16"/>
              </w:rPr>
              <w:t>for use in the manufacture of rechargeable hybri</w:t>
            </w:r>
            <w:r>
              <w:rPr>
                <w:color w:val="000000"/>
                <w:szCs w:val="16"/>
              </w:rPr>
              <w:t>d electric vehicle batteries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84" w14:textId="77777777" w:rsidR="00E546F5" w:rsidRDefault="00951CE2">
            <w:pPr>
              <w:pStyle w:val="NormalinTable"/>
            </w:pPr>
            <w:r>
              <w:t>0.0%</w:t>
            </w:r>
          </w:p>
        </w:tc>
      </w:tr>
      <w:tr w:rsidR="00E546F5" w14:paraId="59107F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86" w14:textId="77777777" w:rsidR="00E546F5" w:rsidRDefault="00951CE2">
            <w:pPr>
              <w:pStyle w:val="NormalinTable"/>
            </w:pPr>
            <w:r>
              <w:rPr>
                <w:color w:val="000000"/>
                <w:szCs w:val="16"/>
              </w:rPr>
              <w:t>8507600027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87"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Lithium-ion cylindrical accumulator with:</w:t>
            </w:r>
            <w:r>
              <w:rPr>
                <w:color w:val="000000"/>
                <w:szCs w:val="16"/>
              </w:rPr>
              <w:br/>
            </w:r>
            <w:r>
              <w:rPr>
                <w:color w:val="000000"/>
                <w:szCs w:val="16"/>
              </w:rPr>
              <w:t xml:space="preserve"> </w:t>
            </w:r>
            <w:r>
              <w:rPr>
                <w:color w:val="000000"/>
                <w:szCs w:val="16"/>
              </w:rPr>
              <w:br/>
            </w:r>
            <w:r>
              <w:rPr>
                <w:color w:val="000000"/>
                <w:szCs w:val="16"/>
              </w:rPr>
              <w:t>-|a nominal capacity of 10|Ah or more, but not m</w:t>
            </w:r>
            <w:r>
              <w:rPr>
                <w:color w:val="000000"/>
                <w:szCs w:val="16"/>
              </w:rPr>
              <w:t>ore than 20|Ah;</w:t>
            </w:r>
            <w:r>
              <w:rPr>
                <w:color w:val="000000"/>
                <w:szCs w:val="16"/>
              </w:rPr>
              <w:br/>
            </w:r>
            <w:r>
              <w:rPr>
                <w:color w:val="000000"/>
                <w:szCs w:val="16"/>
              </w:rPr>
              <w:t xml:space="preserve"> </w:t>
            </w:r>
            <w:r>
              <w:rPr>
                <w:color w:val="000000"/>
                <w:szCs w:val="16"/>
              </w:rPr>
              <w:br/>
            </w:r>
            <w:r>
              <w:rPr>
                <w:color w:val="000000"/>
                <w:szCs w:val="16"/>
              </w:rPr>
              <w:t>-|a nominal voltage of 12,8|V (± 0.05) or more, but not more than 15,2|V (± 0,05);</w:t>
            </w:r>
            <w:r>
              <w:rPr>
                <w:color w:val="000000"/>
                <w:szCs w:val="16"/>
              </w:rPr>
              <w:br/>
            </w:r>
            <w:r>
              <w:rPr>
                <w:color w:val="000000"/>
                <w:szCs w:val="16"/>
              </w:rPr>
              <w:t xml:space="preserve"> </w:t>
            </w:r>
            <w:r>
              <w:rPr>
                <w:color w:val="000000"/>
                <w:szCs w:val="16"/>
              </w:rPr>
              <w:br/>
            </w:r>
            <w:r>
              <w:rPr>
                <w:color w:val="000000"/>
                <w:szCs w:val="16"/>
              </w:rPr>
              <w:t>-|a power of 128|Wh or more, but not more than 256|Wh,</w:t>
            </w:r>
            <w:r>
              <w:rPr>
                <w:color w:val="000000"/>
                <w:szCs w:val="16"/>
              </w:rPr>
              <w:br/>
            </w:r>
            <w:r>
              <w:rPr>
                <w:color w:val="000000"/>
                <w:szCs w:val="16"/>
              </w:rPr>
              <w:t>for|use in the manufacture of electric bicycle drives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88" w14:textId="77777777" w:rsidR="00E546F5" w:rsidRDefault="00951CE2">
            <w:pPr>
              <w:pStyle w:val="NormalinTable"/>
            </w:pPr>
            <w:r>
              <w:t>0.0%</w:t>
            </w:r>
          </w:p>
        </w:tc>
      </w:tr>
      <w:tr w:rsidR="00E546F5" w14:paraId="59107F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8A" w14:textId="77777777" w:rsidR="00E546F5" w:rsidRDefault="00951CE2">
            <w:pPr>
              <w:pStyle w:val="NormalinTable"/>
            </w:pPr>
            <w:r>
              <w:rPr>
                <w:color w:val="000000"/>
                <w:szCs w:val="16"/>
              </w:rPr>
              <w:t>8507600030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8B" w14:textId="77777777" w:rsidR="00E546F5" w:rsidRDefault="00951CE2">
            <w:pPr>
              <w:pStyle w:val="Tier1"/>
            </w:pPr>
            <w:r>
              <w:rPr>
                <w:color w:val="000000"/>
                <w:szCs w:val="16"/>
              </w:rPr>
              <w:t>Electric accumulators, incl</w:t>
            </w:r>
            <w:r>
              <w:rPr>
                <w:color w:val="000000"/>
                <w:szCs w:val="16"/>
              </w:rPr>
              <w:t>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Cylindrical lithium-ion accumulator or module, with a length of 63mm or more and a diameter of 17,2mm or more, having a nominal capacity of 1200|mAh or more, for use</w:t>
            </w:r>
            <w:r>
              <w:rPr>
                <w:color w:val="000000"/>
                <w:szCs w:val="16"/>
              </w:rPr>
              <w:t xml:space="preserve"> in the manufacture of rechargeable batteries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8C" w14:textId="77777777" w:rsidR="00E546F5" w:rsidRDefault="00951CE2">
            <w:pPr>
              <w:pStyle w:val="NormalinTable"/>
            </w:pPr>
            <w:r>
              <w:t>0.0%</w:t>
            </w:r>
          </w:p>
        </w:tc>
      </w:tr>
      <w:tr w:rsidR="00E546F5" w14:paraId="59107F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8E" w14:textId="77777777" w:rsidR="00E546F5" w:rsidRDefault="00951CE2">
            <w:pPr>
              <w:pStyle w:val="NormalinTable"/>
            </w:pPr>
            <w:r>
              <w:t>8507600033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8F" w14:textId="77777777" w:rsidR="00E546F5" w:rsidRDefault="00951CE2">
            <w:pPr>
              <w:pStyle w:val="Tier1"/>
            </w:pPr>
            <w:r>
              <w:t>Electric accumulators, including separators therefor, whether or not rectangular (including square)</w:t>
            </w:r>
          </w:p>
          <w:p w14:paraId="59107F90" w14:textId="77777777" w:rsidR="00E546F5" w:rsidRDefault="00951CE2">
            <w:pPr>
              <w:pStyle w:val="Tier2"/>
            </w:pPr>
            <w:r>
              <w:t>-</w:t>
            </w:r>
            <w:r>
              <w:tab/>
              <w:t>Lithium-ion</w:t>
            </w:r>
          </w:p>
          <w:p w14:paraId="59107F91" w14:textId="77777777" w:rsidR="00E546F5" w:rsidRDefault="00951CE2">
            <w:pPr>
              <w:pStyle w:val="Tier3"/>
            </w:pPr>
            <w:r>
              <w:t>-</w:t>
            </w:r>
            <w:r>
              <w:tab/>
              <w:t>-</w:t>
            </w:r>
            <w:r>
              <w:tab/>
              <w:t xml:space="preserve">Lithium-ion accumulator, with: - a length of 150 mm or more, but not </w:t>
            </w:r>
            <w:r>
              <w:t>more than 300 mm - a width of 700 mm or more, but not more than 1 000 mm - a height of 1 100 mm or more, but not more than 1 500 mm - a weight of 75 kg or more, but not more than 160 kg - a nominal capacity not less than 150 Ah and not more than 500 Ah</w:t>
            </w:r>
          </w:p>
          <w:p w14:paraId="59107F9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93" w14:textId="77777777" w:rsidR="00E546F5" w:rsidRDefault="00951CE2">
            <w:pPr>
              <w:pStyle w:val="Tier3Bullet"/>
            </w:pPr>
            <w:r>
              <w:tab/>
            </w:r>
            <w:r>
              <w:tab/>
              <w:t>-</w:t>
            </w:r>
            <w:r>
              <w:tab/>
              <w:t>for fitting to or equipping such ships, boats or other vessels;</w:t>
            </w:r>
          </w:p>
          <w:p w14:paraId="59107F94" w14:textId="77777777" w:rsidR="00E546F5" w:rsidRDefault="00951CE2">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7F95" w14:textId="77777777" w:rsidR="00E546F5" w:rsidRDefault="00951CE2">
            <w:pPr>
              <w:pStyle w:val="Tier3Bullet"/>
            </w:pPr>
            <w:r>
              <w:tab/>
            </w:r>
            <w:r>
              <w:tab/>
              <w:t>-</w:t>
            </w:r>
            <w:r>
              <w:tab/>
              <w:t>for equipping the above platforms;</w:t>
            </w:r>
          </w:p>
          <w:p w14:paraId="59107F96" w14:textId="77777777" w:rsidR="00E546F5" w:rsidRDefault="00951CE2">
            <w:pPr>
              <w:pStyle w:val="Tier3Bullet"/>
            </w:pP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97" w14:textId="77777777" w:rsidR="00E546F5" w:rsidRDefault="00951CE2">
            <w:pPr>
              <w:pStyle w:val="NormalinTable"/>
            </w:pPr>
            <w:r>
              <w:t>0.0%</w:t>
            </w:r>
          </w:p>
        </w:tc>
      </w:tr>
      <w:tr w:rsidR="00E546F5" w14:paraId="59107FA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99" w14:textId="77777777" w:rsidR="00E546F5" w:rsidRDefault="00951CE2">
            <w:pPr>
              <w:pStyle w:val="NormalinTable"/>
            </w:pPr>
            <w:r>
              <w:t>8507600037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9A" w14:textId="77777777" w:rsidR="00E546F5" w:rsidRDefault="00951CE2">
            <w:pPr>
              <w:pStyle w:val="Tier1"/>
            </w:pPr>
            <w:r>
              <w:t>Electric accumulators, including separators therefor, whether or not rectangular (including square)</w:t>
            </w:r>
          </w:p>
          <w:p w14:paraId="59107F9B" w14:textId="77777777" w:rsidR="00E546F5" w:rsidRDefault="00951CE2">
            <w:pPr>
              <w:pStyle w:val="Tier2"/>
            </w:pPr>
            <w:r>
              <w:t>-</w:t>
            </w:r>
            <w:r>
              <w:tab/>
              <w:t>Lithium-ion</w:t>
            </w:r>
          </w:p>
          <w:p w14:paraId="59107F9C" w14:textId="77777777" w:rsidR="00E546F5" w:rsidRDefault="00951CE2">
            <w:pPr>
              <w:pStyle w:val="Tier3"/>
            </w:pPr>
            <w:r>
              <w:t>-</w:t>
            </w:r>
            <w:r>
              <w:tab/>
              <w:t>-</w:t>
            </w:r>
            <w:r>
              <w:tab/>
              <w:t xml:space="preserve">Lithium-ion accumulator, with: - a length of 1 200 mm or more, </w:t>
            </w:r>
            <w:r>
              <w:t>but not more than 2 000 mm - a width of 800 mm or more, but not more than 1 300 mm - a height of 2 000 mm or more, but not more than 2 800 mm - a weight of 1 800 kg or more, but not more than 3 000 kg - a nominal capacity of 2 800 Ah or more but not more t</w:t>
            </w:r>
            <w:r>
              <w:t>han 7 200 Ah</w:t>
            </w:r>
          </w:p>
          <w:p w14:paraId="59107F9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9E" w14:textId="77777777" w:rsidR="00E546F5" w:rsidRDefault="00951CE2">
            <w:pPr>
              <w:pStyle w:val="Tier3Bullet"/>
            </w:pPr>
            <w:r>
              <w:tab/>
            </w:r>
            <w:r>
              <w:tab/>
              <w:t>-</w:t>
            </w:r>
            <w:r>
              <w:tab/>
              <w:t>for fitting to or equipping such ships, boats or other vessels;</w:t>
            </w:r>
          </w:p>
          <w:p w14:paraId="59107F9F" w14:textId="77777777" w:rsidR="00E546F5" w:rsidRDefault="00951CE2">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7FA0" w14:textId="77777777" w:rsidR="00E546F5" w:rsidRDefault="00951CE2">
            <w:pPr>
              <w:pStyle w:val="Tier3Bullet"/>
            </w:pPr>
            <w:r>
              <w:tab/>
            </w:r>
            <w:r>
              <w:tab/>
              <w:t>-</w:t>
            </w:r>
            <w:r>
              <w:tab/>
              <w:t>for equipping the above platforms;</w:t>
            </w:r>
          </w:p>
          <w:p w14:paraId="59107FA1" w14:textId="77777777" w:rsidR="00E546F5" w:rsidRDefault="00951CE2">
            <w:pPr>
              <w:pStyle w:val="Tier3Bullet"/>
            </w:pPr>
            <w:r>
              <w:tab/>
            </w:r>
            <w:r>
              <w:tab/>
              <w:t>-</w:t>
            </w:r>
            <w:r>
              <w:tab/>
              <w:t>for linki</w:t>
            </w:r>
            <w:r>
              <w:t>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A2" w14:textId="77777777" w:rsidR="00E546F5" w:rsidRDefault="00951CE2">
            <w:pPr>
              <w:pStyle w:val="NormalinTable"/>
            </w:pPr>
            <w:r>
              <w:t>0.0%</w:t>
            </w:r>
          </w:p>
        </w:tc>
      </w:tr>
      <w:tr w:rsidR="00E546F5" w14:paraId="59107F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A4" w14:textId="77777777" w:rsidR="00E546F5" w:rsidRDefault="00951CE2">
            <w:pPr>
              <w:pStyle w:val="NormalinTable"/>
            </w:pPr>
            <w:r>
              <w:rPr>
                <w:color w:val="000000"/>
                <w:szCs w:val="16"/>
              </w:rPr>
              <w:t>8507600043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A5"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Lithium-ion accumulators, with</w:t>
            </w:r>
            <w:r>
              <w:rPr>
                <w:color w:val="000000"/>
                <w:szCs w:val="16"/>
              </w:rPr>
              <w:br/>
            </w:r>
            <w:r>
              <w:rPr>
                <w:color w:val="000000"/>
                <w:szCs w:val="16"/>
              </w:rPr>
              <w:t xml:space="preserve"> </w:t>
            </w:r>
            <w:r>
              <w:rPr>
                <w:color w:val="000000"/>
                <w:szCs w:val="16"/>
              </w:rPr>
              <w:br/>
            </w:r>
            <w:r>
              <w:rPr>
                <w:color w:val="000000"/>
                <w:szCs w:val="16"/>
              </w:rPr>
              <w:t xml:space="preserve">-|a thickness of not more </w:t>
            </w:r>
            <w:r>
              <w:rPr>
                <w:color w:val="000000"/>
                <w:szCs w:val="16"/>
              </w:rPr>
              <w:t>than 4,15|mm,</w:t>
            </w:r>
            <w:r>
              <w:rPr>
                <w:color w:val="000000"/>
                <w:szCs w:val="16"/>
              </w:rPr>
              <w:br/>
            </w:r>
            <w:r>
              <w:rPr>
                <w:color w:val="000000"/>
                <w:szCs w:val="16"/>
              </w:rPr>
              <w:t xml:space="preserve"> </w:t>
            </w:r>
            <w:r>
              <w:rPr>
                <w:color w:val="000000"/>
                <w:szCs w:val="16"/>
              </w:rPr>
              <w:br/>
            </w:r>
            <w:r>
              <w:rPr>
                <w:color w:val="000000"/>
                <w:szCs w:val="16"/>
              </w:rPr>
              <w:t>-|a width of not more than 245,15|mm,</w:t>
            </w:r>
            <w:r>
              <w:rPr>
                <w:color w:val="000000"/>
                <w:szCs w:val="16"/>
              </w:rPr>
              <w:br/>
            </w:r>
            <w:r>
              <w:rPr>
                <w:color w:val="000000"/>
                <w:szCs w:val="16"/>
              </w:rPr>
              <w:t xml:space="preserve"> </w:t>
            </w:r>
            <w:r>
              <w:rPr>
                <w:color w:val="000000"/>
                <w:szCs w:val="16"/>
              </w:rPr>
              <w:br/>
            </w:r>
            <w:r>
              <w:rPr>
                <w:color w:val="000000"/>
                <w:szCs w:val="16"/>
              </w:rPr>
              <w:t>-|a length of not more than 90,15|mm,</w:t>
            </w:r>
            <w:r>
              <w:rPr>
                <w:color w:val="000000"/>
                <w:szCs w:val="16"/>
              </w:rPr>
              <w:br/>
            </w:r>
            <w:r>
              <w:rPr>
                <w:color w:val="000000"/>
                <w:szCs w:val="16"/>
              </w:rPr>
              <w:t xml:space="preserve"> </w:t>
            </w:r>
            <w:r>
              <w:rPr>
                <w:color w:val="000000"/>
                <w:szCs w:val="16"/>
              </w:rPr>
              <w:br/>
            </w:r>
            <w:r>
              <w:rPr>
                <w:color w:val="000000"/>
                <w:szCs w:val="16"/>
              </w:rPr>
              <w:t>-|a nominal capacity of 1|000|mAh or more but not more than 10|000|mAh,</w:t>
            </w:r>
            <w:r>
              <w:rPr>
                <w:color w:val="000000"/>
                <w:szCs w:val="16"/>
              </w:rPr>
              <w:br/>
            </w:r>
            <w:r>
              <w:rPr>
                <w:color w:val="000000"/>
                <w:szCs w:val="16"/>
              </w:rPr>
              <w:t xml:space="preserve"> </w:t>
            </w:r>
            <w:r>
              <w:rPr>
                <w:color w:val="000000"/>
                <w:szCs w:val="16"/>
              </w:rPr>
              <w:br/>
            </w:r>
            <w:r>
              <w:rPr>
                <w:color w:val="000000"/>
                <w:szCs w:val="16"/>
              </w:rPr>
              <w:t>-|a weight of not more than 250|g</w:t>
            </w:r>
            <w:r>
              <w:rPr>
                <w:color w:val="000000"/>
                <w:szCs w:val="16"/>
              </w:rPr>
              <w:br/>
            </w:r>
            <w:r>
              <w:rPr>
                <w:color w:val="000000"/>
                <w:szCs w:val="16"/>
              </w:rPr>
              <w:t>for use in the manufacture of products falling withi</w:t>
            </w:r>
            <w:r>
              <w:rPr>
                <w:color w:val="000000"/>
                <w:szCs w:val="16"/>
              </w:rPr>
              <w:t>n subheading 8471|30|00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A6" w14:textId="77777777" w:rsidR="00E546F5" w:rsidRDefault="00951CE2">
            <w:pPr>
              <w:pStyle w:val="NormalinTable"/>
            </w:pPr>
            <w:r>
              <w:t>0.0%</w:t>
            </w:r>
          </w:p>
        </w:tc>
      </w:tr>
      <w:tr w:rsidR="00E546F5" w14:paraId="59107F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A8" w14:textId="77777777" w:rsidR="00E546F5" w:rsidRDefault="00951CE2">
            <w:pPr>
              <w:pStyle w:val="NormalinTable"/>
            </w:pPr>
            <w:r>
              <w:rPr>
                <w:color w:val="000000"/>
                <w:szCs w:val="16"/>
              </w:rPr>
              <w:t>8507600045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A9"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Rechargeable Lithium-ion Polymer Battery with:</w:t>
            </w:r>
            <w:r>
              <w:rPr>
                <w:color w:val="000000"/>
                <w:szCs w:val="16"/>
              </w:rPr>
              <w:br/>
            </w:r>
            <w:r>
              <w:rPr>
                <w:color w:val="000000"/>
                <w:szCs w:val="16"/>
              </w:rPr>
              <w:t xml:space="preserve"> </w:t>
            </w:r>
            <w:r>
              <w:rPr>
                <w:color w:val="000000"/>
                <w:szCs w:val="16"/>
              </w:rPr>
              <w:br/>
            </w:r>
            <w:r>
              <w:rPr>
                <w:color w:val="000000"/>
                <w:szCs w:val="16"/>
              </w:rPr>
              <w:t>-|a nominal capacity of 1|060|mAh,</w:t>
            </w:r>
            <w:r>
              <w:rPr>
                <w:color w:val="000000"/>
                <w:szCs w:val="16"/>
              </w:rPr>
              <w:br/>
            </w:r>
            <w:r>
              <w:rPr>
                <w:color w:val="000000"/>
                <w:szCs w:val="16"/>
              </w:rPr>
              <w:t xml:space="preserve"> </w:t>
            </w:r>
            <w:r>
              <w:rPr>
                <w:color w:val="000000"/>
                <w:szCs w:val="16"/>
              </w:rPr>
              <w:br/>
            </w:r>
            <w:r>
              <w:rPr>
                <w:color w:val="000000"/>
                <w:szCs w:val="16"/>
              </w:rPr>
              <w:t xml:space="preserve">-|a </w:t>
            </w:r>
            <w:r>
              <w:rPr>
                <w:color w:val="000000"/>
                <w:szCs w:val="16"/>
              </w:rPr>
              <w:t>nominal voltage of 7,4|V (average voltage at 0,2|C discharge),</w:t>
            </w:r>
            <w:r>
              <w:rPr>
                <w:color w:val="000000"/>
                <w:szCs w:val="16"/>
              </w:rPr>
              <w:br/>
            </w:r>
            <w:r>
              <w:rPr>
                <w:color w:val="000000"/>
                <w:szCs w:val="16"/>
              </w:rPr>
              <w:t xml:space="preserve"> </w:t>
            </w:r>
            <w:r>
              <w:rPr>
                <w:color w:val="000000"/>
                <w:szCs w:val="16"/>
              </w:rPr>
              <w:br/>
            </w:r>
            <w:r>
              <w:rPr>
                <w:color w:val="000000"/>
                <w:szCs w:val="16"/>
              </w:rPr>
              <w:t>-|a charging voltage of 8,4|V (±0,05),</w:t>
            </w:r>
            <w:r>
              <w:rPr>
                <w:color w:val="000000"/>
                <w:szCs w:val="16"/>
              </w:rPr>
              <w:br/>
            </w:r>
            <w:r>
              <w:rPr>
                <w:color w:val="000000"/>
                <w:szCs w:val="16"/>
              </w:rPr>
              <w:t xml:space="preserve"> </w:t>
            </w:r>
            <w:r>
              <w:rPr>
                <w:color w:val="000000"/>
                <w:szCs w:val="16"/>
              </w:rPr>
              <w:br/>
            </w:r>
            <w:r>
              <w:rPr>
                <w:color w:val="000000"/>
                <w:szCs w:val="16"/>
              </w:rPr>
              <w:t>-|a length of 86,4|mm ((±0,1),</w:t>
            </w:r>
            <w:r>
              <w:rPr>
                <w:color w:val="000000"/>
                <w:szCs w:val="16"/>
              </w:rPr>
              <w:br/>
            </w:r>
            <w:r>
              <w:rPr>
                <w:color w:val="000000"/>
                <w:szCs w:val="16"/>
              </w:rPr>
              <w:t xml:space="preserve"> </w:t>
            </w:r>
            <w:r>
              <w:rPr>
                <w:color w:val="000000"/>
                <w:szCs w:val="16"/>
              </w:rPr>
              <w:br/>
            </w:r>
            <w:r>
              <w:rPr>
                <w:color w:val="000000"/>
                <w:szCs w:val="16"/>
              </w:rPr>
              <w:t>-|a width of 45|mm (±0,1),</w:t>
            </w:r>
            <w:r>
              <w:rPr>
                <w:color w:val="000000"/>
                <w:szCs w:val="16"/>
              </w:rPr>
              <w:br/>
            </w:r>
            <w:r>
              <w:rPr>
                <w:color w:val="000000"/>
                <w:szCs w:val="16"/>
              </w:rPr>
              <w:t xml:space="preserve"> </w:t>
            </w:r>
            <w:r>
              <w:rPr>
                <w:color w:val="000000"/>
                <w:szCs w:val="16"/>
              </w:rPr>
              <w:br/>
            </w:r>
            <w:r>
              <w:rPr>
                <w:color w:val="000000"/>
                <w:szCs w:val="16"/>
              </w:rPr>
              <w:t>-|a height of 11|mm (±0,1),</w:t>
            </w:r>
            <w:r>
              <w:rPr>
                <w:color w:val="000000"/>
                <w:szCs w:val="16"/>
              </w:rPr>
              <w:br/>
            </w:r>
            <w:r>
              <w:rPr>
                <w:color w:val="000000"/>
                <w:szCs w:val="16"/>
              </w:rPr>
              <w:t>for use in the manufacture of cash registers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AA" w14:textId="77777777" w:rsidR="00E546F5" w:rsidRDefault="00951CE2">
            <w:pPr>
              <w:pStyle w:val="NormalinTable"/>
            </w:pPr>
            <w:r>
              <w:t>0.0%</w:t>
            </w:r>
          </w:p>
        </w:tc>
      </w:tr>
      <w:tr w:rsidR="00E546F5" w14:paraId="59107F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AC" w14:textId="77777777" w:rsidR="00E546F5" w:rsidRDefault="00951CE2">
            <w:pPr>
              <w:pStyle w:val="NormalinTable"/>
            </w:pPr>
            <w:r>
              <w:rPr>
                <w:color w:val="000000"/>
                <w:szCs w:val="16"/>
              </w:rPr>
              <w:t>850760004</w:t>
            </w:r>
            <w:r>
              <w:rPr>
                <w:color w:val="000000"/>
                <w:szCs w:val="16"/>
              </w:rPr>
              <w:t>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AD"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Lithium-ion accumulators, with</w:t>
            </w:r>
            <w:r>
              <w:rPr>
                <w:color w:val="000000"/>
                <w:szCs w:val="16"/>
              </w:rPr>
              <w:br/>
            </w:r>
            <w:r>
              <w:rPr>
                <w:color w:val="000000"/>
                <w:szCs w:val="16"/>
              </w:rPr>
              <w:t xml:space="preserve"> </w:t>
            </w:r>
            <w:r>
              <w:rPr>
                <w:color w:val="000000"/>
                <w:szCs w:val="16"/>
              </w:rPr>
              <w:br/>
            </w:r>
            <w:r>
              <w:rPr>
                <w:color w:val="000000"/>
                <w:szCs w:val="16"/>
              </w:rPr>
              <w:t>-|a thickness of not more than 6|mm,</w:t>
            </w:r>
            <w:r>
              <w:rPr>
                <w:color w:val="000000"/>
                <w:szCs w:val="16"/>
              </w:rPr>
              <w:br/>
            </w:r>
            <w:r>
              <w:rPr>
                <w:color w:val="000000"/>
                <w:szCs w:val="16"/>
              </w:rPr>
              <w:t xml:space="preserve"> </w:t>
            </w:r>
            <w:r>
              <w:rPr>
                <w:color w:val="000000"/>
                <w:szCs w:val="16"/>
              </w:rPr>
              <w:br/>
            </w:r>
            <w:r>
              <w:rPr>
                <w:color w:val="000000"/>
                <w:szCs w:val="16"/>
              </w:rPr>
              <w:t>-|a width of not more than 100|mm,</w:t>
            </w:r>
            <w:r>
              <w:rPr>
                <w:color w:val="000000"/>
                <w:szCs w:val="16"/>
              </w:rPr>
              <w:br/>
            </w:r>
            <w:r>
              <w:rPr>
                <w:color w:val="000000"/>
                <w:szCs w:val="16"/>
              </w:rPr>
              <w:t xml:space="preserve"> </w:t>
            </w:r>
            <w:r>
              <w:rPr>
                <w:color w:val="000000"/>
                <w:szCs w:val="16"/>
              </w:rPr>
              <w:br/>
            </w:r>
            <w:r>
              <w:rPr>
                <w:color w:val="000000"/>
                <w:szCs w:val="16"/>
              </w:rPr>
              <w:t>-|a length of not more than</w:t>
            </w:r>
            <w:r>
              <w:rPr>
                <w:color w:val="000000"/>
                <w:szCs w:val="16"/>
              </w:rPr>
              <w:t xml:space="preserve"> 150,15|mm,</w:t>
            </w:r>
            <w:r>
              <w:rPr>
                <w:color w:val="000000"/>
                <w:szCs w:val="16"/>
              </w:rPr>
              <w:br/>
            </w:r>
            <w:r>
              <w:rPr>
                <w:color w:val="000000"/>
                <w:szCs w:val="16"/>
              </w:rPr>
              <w:t xml:space="preserve"> </w:t>
            </w:r>
            <w:r>
              <w:rPr>
                <w:color w:val="000000"/>
                <w:szCs w:val="16"/>
              </w:rPr>
              <w:br/>
            </w:r>
            <w:r>
              <w:rPr>
                <w:color w:val="000000"/>
                <w:szCs w:val="16"/>
              </w:rPr>
              <w:t>-|a nominal capacity of 1|000|mAh or more but not more than 10|000|mAh,</w:t>
            </w:r>
            <w:r>
              <w:rPr>
                <w:color w:val="000000"/>
                <w:szCs w:val="16"/>
              </w:rPr>
              <w:br/>
            </w:r>
            <w:r>
              <w:rPr>
                <w:color w:val="000000"/>
                <w:szCs w:val="16"/>
              </w:rPr>
              <w:t xml:space="preserve"> </w:t>
            </w:r>
            <w:r>
              <w:rPr>
                <w:color w:val="000000"/>
                <w:szCs w:val="16"/>
              </w:rPr>
              <w:br/>
            </w:r>
            <w:r>
              <w:rPr>
                <w:color w:val="000000"/>
                <w:szCs w:val="16"/>
              </w:rPr>
              <w:t>-|a weight of not more than 150|g,</w:t>
            </w:r>
            <w:r>
              <w:rPr>
                <w:color w:val="000000"/>
                <w:szCs w:val="16"/>
              </w:rPr>
              <w:br/>
            </w:r>
            <w:r>
              <w:rPr>
                <w:color w:val="000000"/>
                <w:szCs w:val="16"/>
              </w:rPr>
              <w:t>for use in the manufacture of products falling within subheading 8517|12|00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AE" w14:textId="77777777" w:rsidR="00E546F5" w:rsidRDefault="00951CE2">
            <w:pPr>
              <w:pStyle w:val="NormalinTable"/>
            </w:pPr>
            <w:r>
              <w:t>0.0%</w:t>
            </w:r>
          </w:p>
        </w:tc>
      </w:tr>
      <w:tr w:rsidR="00E546F5" w14:paraId="59107F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B0" w14:textId="77777777" w:rsidR="00E546F5" w:rsidRDefault="00951CE2">
            <w:pPr>
              <w:pStyle w:val="NormalinTable"/>
            </w:pPr>
            <w:r>
              <w:t>8507600050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B1" w14:textId="77777777" w:rsidR="00E546F5" w:rsidRDefault="00951CE2">
            <w:pPr>
              <w:pStyle w:val="Tier1"/>
            </w:pPr>
            <w:r>
              <w:t>Electric accumulators, including separat</w:t>
            </w:r>
            <w:r>
              <w:t>ors therefor, whether or not rectangular (including square)</w:t>
            </w:r>
          </w:p>
          <w:p w14:paraId="59107FB2" w14:textId="77777777" w:rsidR="00E546F5" w:rsidRDefault="00951CE2">
            <w:pPr>
              <w:pStyle w:val="Tier2"/>
            </w:pPr>
            <w:r>
              <w:t>-</w:t>
            </w:r>
            <w:r>
              <w:tab/>
              <w:t>Lithium-ion</w:t>
            </w:r>
          </w:p>
          <w:p w14:paraId="59107FB3" w14:textId="77777777" w:rsidR="00E546F5" w:rsidRDefault="00951CE2">
            <w:pPr>
              <w:pStyle w:val="Tier3"/>
            </w:pPr>
            <w:r>
              <w:t>-</w:t>
            </w:r>
            <w:r>
              <w:tab/>
              <w:t>-</w:t>
            </w:r>
            <w:r>
              <w:tab/>
              <w:t xml:space="preserve">Modules for the assembly of batteries of ion lithium electric accumulators with: - a length of 298 mm or more, but not more than 408 mm, - a width of 33.5 mm or more, but not </w:t>
            </w:r>
            <w:r>
              <w:t>more than 209 mm, - a height of 138 mm or more, but not more than 228 mm, - a weight of 3.6 kg or more, but not more than 17 kg, and - a power of 458 kWh or more, but not more than 2 158 kWh</w:t>
            </w:r>
          </w:p>
          <w:p w14:paraId="59107FB4"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7FB5" w14:textId="77777777" w:rsidR="00E546F5" w:rsidRDefault="00951CE2">
            <w:pPr>
              <w:pStyle w:val="Tier3Bullet"/>
            </w:pPr>
            <w:r>
              <w:tab/>
            </w:r>
            <w:r>
              <w:tab/>
              <w:t>-</w:t>
            </w:r>
            <w:r>
              <w:tab/>
              <w:t>for fitting to or equipping such ships, boats or other vessels;</w:t>
            </w:r>
          </w:p>
          <w:p w14:paraId="59107FB6"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7FB7" w14:textId="77777777" w:rsidR="00E546F5" w:rsidRDefault="00951CE2">
            <w:pPr>
              <w:pStyle w:val="Tier3Bullet"/>
            </w:pPr>
            <w:r>
              <w:tab/>
            </w:r>
            <w:r>
              <w:tab/>
              <w:t>-</w:t>
            </w:r>
            <w:r>
              <w:tab/>
              <w:t>for equipping the above platforms;</w:t>
            </w:r>
          </w:p>
          <w:p w14:paraId="59107FB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B9" w14:textId="77777777" w:rsidR="00E546F5" w:rsidRDefault="00951CE2">
            <w:pPr>
              <w:pStyle w:val="NormalinTable"/>
            </w:pPr>
            <w:r>
              <w:t>0.0%</w:t>
            </w:r>
          </w:p>
        </w:tc>
      </w:tr>
      <w:tr w:rsidR="00E546F5" w14:paraId="59107F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BB" w14:textId="77777777" w:rsidR="00E546F5" w:rsidRDefault="00951CE2">
            <w:pPr>
              <w:pStyle w:val="NormalinTable"/>
            </w:pPr>
            <w:r>
              <w:t>8507600053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BC" w14:textId="77777777" w:rsidR="00E546F5" w:rsidRDefault="00951CE2">
            <w:pPr>
              <w:pStyle w:val="Tier1"/>
            </w:pPr>
            <w:r>
              <w:t>Ele</w:t>
            </w:r>
            <w:r>
              <w:t>ctric accumulators, including separators therefor, whether or not rectangular (including square)</w:t>
            </w:r>
          </w:p>
          <w:p w14:paraId="59107FBD" w14:textId="77777777" w:rsidR="00E546F5" w:rsidRDefault="00951CE2">
            <w:pPr>
              <w:pStyle w:val="Tier2"/>
            </w:pPr>
            <w:r>
              <w:t>-</w:t>
            </w:r>
            <w:r>
              <w:tab/>
              <w:t>Lithium-ion</w:t>
            </w:r>
          </w:p>
          <w:p w14:paraId="59107FBE" w14:textId="77777777" w:rsidR="00E546F5" w:rsidRDefault="00951CE2">
            <w:pPr>
              <w:pStyle w:val="Tier3"/>
            </w:pPr>
            <w:r>
              <w:t>-</w:t>
            </w:r>
            <w:r>
              <w:tab/>
              <w:t>-</w:t>
            </w:r>
            <w:r>
              <w:tab/>
              <w:t xml:space="preserve">Batteries of lithium-ion electric accumulators or rechargeable module: - a length of 1 203 mm or more, but not more than 1 297 mm, - a </w:t>
            </w:r>
            <w:r>
              <w:t>width of 282 mm or more, but not more than 772 mm, - a height of 792 mm or more, but not more than 839 mm, - a weight of 253 kg or more, but not more than 293 kg, - power of 22 kWh or 26 kWh, and - constituted of 24 or 48 modules</w:t>
            </w:r>
          </w:p>
          <w:p w14:paraId="59107FBF" w14:textId="77777777" w:rsidR="00E546F5" w:rsidRDefault="00951CE2">
            <w:pPr>
              <w:pStyle w:val="Tier3Bullet"/>
            </w:pPr>
            <w:r>
              <w:tab/>
            </w:r>
            <w:r>
              <w:tab/>
              <w:t>-</w:t>
            </w:r>
            <w:r>
              <w:tab/>
              <w:t>for incorporation in s</w:t>
            </w:r>
            <w:r>
              <w:t>hips, boats or other vessels listed in Table 1, for the purposes of their construction, repair, maintenance or conversion;</w:t>
            </w:r>
          </w:p>
          <w:p w14:paraId="59107FC0" w14:textId="77777777" w:rsidR="00E546F5" w:rsidRDefault="00951CE2">
            <w:pPr>
              <w:pStyle w:val="Tier3Bullet"/>
            </w:pPr>
            <w:r>
              <w:tab/>
            </w:r>
            <w:r>
              <w:tab/>
              <w:t>-</w:t>
            </w:r>
            <w:r>
              <w:tab/>
              <w:t>for fitting to or equipping such ships, boats or other vessels;</w:t>
            </w:r>
          </w:p>
          <w:p w14:paraId="59107FC1" w14:textId="77777777" w:rsidR="00E546F5" w:rsidRDefault="00951CE2">
            <w:pPr>
              <w:pStyle w:val="Tier3Bullet"/>
            </w:pP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7FC2" w14:textId="77777777" w:rsidR="00E546F5" w:rsidRDefault="00951CE2">
            <w:pPr>
              <w:pStyle w:val="Tier3Bullet"/>
            </w:pPr>
            <w:r>
              <w:tab/>
            </w:r>
            <w:r>
              <w:tab/>
              <w:t>-</w:t>
            </w:r>
            <w:r>
              <w:tab/>
              <w:t>for equipping the above platforms;</w:t>
            </w:r>
          </w:p>
          <w:p w14:paraId="59107FC3" w14:textId="77777777" w:rsidR="00E546F5" w:rsidRDefault="00951CE2">
            <w:pPr>
              <w:pStyle w:val="Tier3Bullet"/>
            </w:pPr>
            <w:r>
              <w:tab/>
            </w:r>
            <w:r>
              <w:tab/>
              <w:t>-</w:t>
            </w:r>
            <w:r>
              <w:tab/>
              <w:t>for linking these drilling or production platfor</w:t>
            </w:r>
            <w:r>
              <w:t>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C4" w14:textId="77777777" w:rsidR="00E546F5" w:rsidRDefault="00951CE2">
            <w:pPr>
              <w:pStyle w:val="NormalinTable"/>
            </w:pPr>
            <w:r>
              <w:t>0.0%</w:t>
            </w:r>
          </w:p>
        </w:tc>
      </w:tr>
      <w:tr w:rsidR="00E546F5" w14:paraId="59107F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C6" w14:textId="77777777" w:rsidR="00E546F5" w:rsidRDefault="00951CE2">
            <w:pPr>
              <w:pStyle w:val="NormalinTable"/>
            </w:pPr>
            <w:r>
              <w:t>8507600060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C7" w14:textId="77777777" w:rsidR="00E546F5" w:rsidRDefault="00951CE2">
            <w:pPr>
              <w:pStyle w:val="Tier1"/>
            </w:pPr>
            <w:r>
              <w:t>Electric accumulators, including separators therefor, whether or not rectangular (including square)</w:t>
            </w:r>
          </w:p>
          <w:p w14:paraId="59107FC8" w14:textId="77777777" w:rsidR="00E546F5" w:rsidRDefault="00951CE2">
            <w:pPr>
              <w:pStyle w:val="Tier2"/>
            </w:pPr>
            <w:r>
              <w:t>-</w:t>
            </w:r>
            <w:r>
              <w:tab/>
              <w:t>Lithium-ion</w:t>
            </w:r>
          </w:p>
          <w:p w14:paraId="59107FC9" w14:textId="77777777" w:rsidR="00E546F5" w:rsidRDefault="00951CE2">
            <w:pPr>
              <w:pStyle w:val="Tier3"/>
            </w:pPr>
            <w:r>
              <w:t>-</w:t>
            </w:r>
            <w:r>
              <w:tab/>
              <w:t>-</w:t>
            </w:r>
            <w:r>
              <w:tab/>
              <w:t xml:space="preserve">Lithium-ion rechargeable batteries, with: • a length of 1213mm or more, but not more than </w:t>
            </w:r>
            <w:r>
              <w:t>1575mm, • a width of 245mm or more but not more than 1200mm, • a height of 265mm or more, but not more than 755mm, • a weight of 265kg or more but not more than 294kg, • a nominal capacity of 66.6Ah, put up in packs of 48 modules</w:t>
            </w:r>
          </w:p>
          <w:p w14:paraId="59107FCA" w14:textId="77777777" w:rsidR="00E546F5" w:rsidRDefault="00951CE2">
            <w:pPr>
              <w:pStyle w:val="Tier3Bullet"/>
            </w:pPr>
            <w:r>
              <w:tab/>
            </w:r>
            <w:r>
              <w:tab/>
              <w:t>-</w:t>
            </w:r>
            <w:r>
              <w:tab/>
              <w:t>for incorporation in s</w:t>
            </w:r>
            <w:r>
              <w:t>hips, boats or other vessels listed in Table 1, for the purposes of their construction, repair, maintenance or conversion;</w:t>
            </w:r>
          </w:p>
          <w:p w14:paraId="59107FCB" w14:textId="77777777" w:rsidR="00E546F5" w:rsidRDefault="00951CE2">
            <w:pPr>
              <w:pStyle w:val="Tier3Bullet"/>
            </w:pPr>
            <w:r>
              <w:tab/>
            </w:r>
            <w:r>
              <w:tab/>
              <w:t>-</w:t>
            </w:r>
            <w:r>
              <w:tab/>
              <w:t>for fitting to or equipping such ships, boats or other vessels;</w:t>
            </w:r>
          </w:p>
          <w:p w14:paraId="59107FCC"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7FCD" w14:textId="77777777" w:rsidR="00E546F5" w:rsidRDefault="00951CE2">
            <w:pPr>
              <w:pStyle w:val="Tier3Bullet"/>
            </w:pPr>
            <w:r>
              <w:tab/>
            </w:r>
            <w:r>
              <w:tab/>
              <w:t>-</w:t>
            </w:r>
            <w:r>
              <w:tab/>
              <w:t>for equipping the above platforms;</w:t>
            </w:r>
          </w:p>
          <w:p w14:paraId="59107FCE"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CF" w14:textId="77777777" w:rsidR="00E546F5" w:rsidRDefault="00951CE2">
            <w:pPr>
              <w:pStyle w:val="NormalinTable"/>
            </w:pPr>
            <w:r>
              <w:t>0.0%</w:t>
            </w:r>
          </w:p>
        </w:tc>
      </w:tr>
      <w:tr w:rsidR="00E546F5" w14:paraId="59107F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D1" w14:textId="77777777" w:rsidR="00E546F5" w:rsidRDefault="00951CE2">
            <w:pPr>
              <w:pStyle w:val="NormalinTable"/>
            </w:pPr>
            <w:r>
              <w:t>8507600065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D2" w14:textId="77777777" w:rsidR="00E546F5" w:rsidRDefault="00951CE2">
            <w:pPr>
              <w:pStyle w:val="Tier1"/>
            </w:pPr>
            <w:r>
              <w:t>Electric accumulators, including separators therefor, whether or not rectangular (including square)</w:t>
            </w:r>
          </w:p>
          <w:p w14:paraId="59107FD3" w14:textId="77777777" w:rsidR="00E546F5" w:rsidRDefault="00951CE2">
            <w:pPr>
              <w:pStyle w:val="Tier2"/>
            </w:pPr>
            <w:r>
              <w:t>-</w:t>
            </w:r>
            <w:r>
              <w:tab/>
              <w:t>Lithium-ion</w:t>
            </w:r>
          </w:p>
          <w:p w14:paraId="59107FD4" w14:textId="77777777" w:rsidR="00E546F5" w:rsidRDefault="00951CE2">
            <w:pPr>
              <w:pStyle w:val="Tier3"/>
            </w:pPr>
            <w:r>
              <w:t>-</w:t>
            </w:r>
            <w:r>
              <w:tab/>
              <w:t>-</w:t>
            </w:r>
            <w:r>
              <w:tab/>
              <w:t xml:space="preserve">Cylindrical Lithium Ion Cell with - 3.5 VDC to 3.8 VDC, - 300 mAh to 900 mAh and - a </w:t>
            </w:r>
            <w:r>
              <w:t>diameter of 10.0 mm to 14.5 mm</w:t>
            </w:r>
          </w:p>
          <w:p w14:paraId="59107FD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D6" w14:textId="77777777" w:rsidR="00E546F5" w:rsidRDefault="00951CE2">
            <w:pPr>
              <w:pStyle w:val="Tier3Bullet"/>
            </w:pPr>
            <w:r>
              <w:tab/>
            </w:r>
            <w:r>
              <w:tab/>
              <w:t>-</w:t>
            </w:r>
            <w:r>
              <w:tab/>
              <w:t>for fitting to or equipping such ships, boats or other vessels;</w:t>
            </w:r>
          </w:p>
          <w:p w14:paraId="59107FD7"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7FD8" w14:textId="77777777" w:rsidR="00E546F5" w:rsidRDefault="00951CE2">
            <w:pPr>
              <w:pStyle w:val="Tier3Bullet"/>
            </w:pPr>
            <w:r>
              <w:tab/>
            </w:r>
            <w:r>
              <w:tab/>
              <w:t>-</w:t>
            </w:r>
            <w:r>
              <w:tab/>
              <w:t>for equipping the above platfo</w:t>
            </w:r>
            <w:r>
              <w:t>rms;</w:t>
            </w:r>
          </w:p>
          <w:p w14:paraId="59107FD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DA" w14:textId="77777777" w:rsidR="00E546F5" w:rsidRDefault="00951CE2">
            <w:pPr>
              <w:pStyle w:val="NormalinTable"/>
            </w:pPr>
            <w:r>
              <w:t>0.0%</w:t>
            </w:r>
          </w:p>
        </w:tc>
      </w:tr>
      <w:tr w:rsidR="00E546F5" w14:paraId="59107F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DC" w14:textId="77777777" w:rsidR="00E546F5" w:rsidRDefault="00951CE2">
            <w:pPr>
              <w:pStyle w:val="NormalinTable"/>
            </w:pPr>
            <w:r>
              <w:t>8507600075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DD" w14:textId="77777777" w:rsidR="00E546F5" w:rsidRDefault="00951CE2">
            <w:pPr>
              <w:pStyle w:val="Tier1"/>
            </w:pPr>
            <w:r>
              <w:t>Electric accumulators, including separators therefor, whether or not rectangular (including square)</w:t>
            </w:r>
          </w:p>
          <w:p w14:paraId="59107FDE" w14:textId="77777777" w:rsidR="00E546F5" w:rsidRDefault="00951CE2">
            <w:pPr>
              <w:pStyle w:val="Tier2"/>
            </w:pPr>
            <w:r>
              <w:t>-</w:t>
            </w:r>
            <w:r>
              <w:tab/>
              <w:t>Lithium-ion</w:t>
            </w:r>
          </w:p>
          <w:p w14:paraId="59107FDF" w14:textId="77777777" w:rsidR="00E546F5" w:rsidRDefault="00951CE2">
            <w:pPr>
              <w:pStyle w:val="Tier3"/>
            </w:pPr>
            <w:r>
              <w:t>-</w:t>
            </w:r>
            <w:r>
              <w:tab/>
              <w:t>-</w:t>
            </w:r>
            <w:r>
              <w:tab/>
              <w:t xml:space="preserve">Rectangular </w:t>
            </w:r>
            <w:r>
              <w:t>lithium-ion-accumulator, with - a metal casing, - a length of 173 mm (± 0.15 mm), - a width of 21 mm (± 0.1 mm), - a height of 91 mm (± 0.15 mm), - a nominal voltage of 3.3 V and, - a nominal capacity of 21 Ah or more</w:t>
            </w:r>
          </w:p>
          <w:p w14:paraId="59107FE0" w14:textId="77777777" w:rsidR="00E546F5" w:rsidRDefault="00951CE2">
            <w:pPr>
              <w:pStyle w:val="Tier3Bullet"/>
            </w:pPr>
            <w:r>
              <w:tab/>
            </w:r>
            <w:r>
              <w:tab/>
              <w:t>-</w:t>
            </w:r>
            <w:r>
              <w:tab/>
              <w:t xml:space="preserve">for incorporation in ships, boats </w:t>
            </w:r>
            <w:r>
              <w:t>or other vessels listed in Table 1, for the purposes of their construction, repair, maintenance or conversion;</w:t>
            </w:r>
          </w:p>
          <w:p w14:paraId="59107FE1" w14:textId="77777777" w:rsidR="00E546F5" w:rsidRDefault="00951CE2">
            <w:pPr>
              <w:pStyle w:val="Tier3Bullet"/>
            </w:pPr>
            <w:r>
              <w:tab/>
            </w:r>
            <w:r>
              <w:tab/>
              <w:t>-</w:t>
            </w:r>
            <w:r>
              <w:tab/>
              <w:t>for fitting to or equipping such ships, boats or other vessels;</w:t>
            </w:r>
          </w:p>
          <w:p w14:paraId="59107FE2" w14:textId="77777777" w:rsidR="00E546F5" w:rsidRDefault="00951CE2">
            <w:pPr>
              <w:pStyle w:val="Tier3Bullet"/>
            </w:pP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14:paraId="59107FE3" w14:textId="77777777" w:rsidR="00E546F5" w:rsidRDefault="00951CE2">
            <w:pPr>
              <w:pStyle w:val="Tier3Bullet"/>
            </w:pPr>
            <w:r>
              <w:tab/>
            </w:r>
            <w:r>
              <w:tab/>
              <w:t>-</w:t>
            </w:r>
            <w:r>
              <w:tab/>
              <w:t>for equipping the above platforms;</w:t>
            </w:r>
          </w:p>
          <w:p w14:paraId="59107FE4" w14:textId="77777777" w:rsidR="00E546F5" w:rsidRDefault="00951CE2">
            <w:pPr>
              <w:pStyle w:val="Tier3Bullet"/>
            </w:pPr>
            <w:r>
              <w:tab/>
            </w:r>
            <w:r>
              <w:tab/>
              <w:t>-</w:t>
            </w:r>
            <w:r>
              <w:tab/>
              <w:t>for linking these drilling or production platforms to the ma</w:t>
            </w:r>
            <w:r>
              <w:t>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E5" w14:textId="77777777" w:rsidR="00E546F5" w:rsidRDefault="00951CE2">
            <w:pPr>
              <w:pStyle w:val="NormalinTable"/>
            </w:pPr>
            <w:r>
              <w:t>0.0%</w:t>
            </w:r>
          </w:p>
        </w:tc>
      </w:tr>
      <w:tr w:rsidR="00E546F5" w14:paraId="59107F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E7" w14:textId="77777777" w:rsidR="00E546F5" w:rsidRDefault="00951CE2">
            <w:pPr>
              <w:pStyle w:val="NormalinTable"/>
            </w:pPr>
            <w:r>
              <w:rPr>
                <w:color w:val="000000"/>
                <w:szCs w:val="16"/>
              </w:rPr>
              <w:t>8507600080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E8" w14:textId="77777777" w:rsidR="00E546F5" w:rsidRDefault="00951CE2">
            <w:pPr>
              <w:pStyle w:val="Tier1"/>
            </w:pPr>
            <w:r>
              <w:rPr>
                <w:color w:val="000000"/>
                <w:szCs w:val="16"/>
              </w:rPr>
              <w:t>Electric accumulators, including separators therefor, whether or not rectangular (including square)</w:t>
            </w:r>
            <w:r>
              <w:rPr>
                <w:color w:val="000000"/>
                <w:szCs w:val="16"/>
              </w:rPr>
              <w:br/>
            </w:r>
            <w:r>
              <w:rPr>
                <w:color w:val="000000"/>
                <w:szCs w:val="16"/>
              </w:rPr>
              <w:t>- Lithium-ion</w:t>
            </w:r>
            <w:r>
              <w:rPr>
                <w:color w:val="000000"/>
                <w:szCs w:val="16"/>
              </w:rPr>
              <w:br/>
            </w:r>
            <w:r>
              <w:rPr>
                <w:color w:val="000000"/>
                <w:szCs w:val="16"/>
              </w:rPr>
              <w:t>- - Rectangular lithium-ion-accumulator or module, with</w:t>
            </w:r>
            <w:r>
              <w:rPr>
                <w:color w:val="000000"/>
                <w:szCs w:val="16"/>
              </w:rPr>
              <w:br/>
            </w:r>
            <w:r>
              <w:rPr>
                <w:color w:val="000000"/>
                <w:szCs w:val="16"/>
              </w:rPr>
              <w:t xml:space="preserve"> </w:t>
            </w:r>
            <w:r>
              <w:rPr>
                <w:color w:val="000000"/>
                <w:szCs w:val="16"/>
              </w:rPr>
              <w:br/>
            </w:r>
            <w:r>
              <w:rPr>
                <w:color w:val="000000"/>
                <w:szCs w:val="16"/>
              </w:rPr>
              <w:t>-|a metal casing,</w:t>
            </w:r>
            <w:r>
              <w:rPr>
                <w:color w:val="000000"/>
                <w:szCs w:val="16"/>
              </w:rPr>
              <w:br/>
            </w:r>
            <w:r>
              <w:rPr>
                <w:color w:val="000000"/>
                <w:szCs w:val="16"/>
              </w:rPr>
              <w:t xml:space="preserve"> </w:t>
            </w:r>
            <w:r>
              <w:rPr>
                <w:color w:val="000000"/>
                <w:szCs w:val="16"/>
              </w:rPr>
              <w:br/>
            </w:r>
            <w:r>
              <w:rPr>
                <w:color w:val="000000"/>
                <w:szCs w:val="16"/>
              </w:rPr>
              <w:t>-|a length of 171|mm (±|3|mm),</w:t>
            </w:r>
            <w:r>
              <w:rPr>
                <w:color w:val="000000"/>
                <w:szCs w:val="16"/>
              </w:rPr>
              <w:br/>
            </w:r>
            <w:r>
              <w:rPr>
                <w:color w:val="000000"/>
                <w:szCs w:val="16"/>
              </w:rPr>
              <w:t xml:space="preserve"> </w:t>
            </w:r>
            <w:r>
              <w:rPr>
                <w:color w:val="000000"/>
                <w:szCs w:val="16"/>
              </w:rPr>
              <w:br/>
            </w:r>
            <w:r>
              <w:rPr>
                <w:color w:val="000000"/>
                <w:szCs w:val="16"/>
              </w:rPr>
              <w:t xml:space="preserve">-|a </w:t>
            </w:r>
            <w:r>
              <w:rPr>
                <w:color w:val="000000"/>
                <w:szCs w:val="16"/>
              </w:rPr>
              <w:t>width of 45,5|mm (±|1|mm),</w:t>
            </w:r>
            <w:r>
              <w:rPr>
                <w:color w:val="000000"/>
                <w:szCs w:val="16"/>
              </w:rPr>
              <w:br/>
            </w:r>
            <w:r>
              <w:rPr>
                <w:color w:val="000000"/>
                <w:szCs w:val="16"/>
              </w:rPr>
              <w:t xml:space="preserve"> </w:t>
            </w:r>
            <w:r>
              <w:rPr>
                <w:color w:val="000000"/>
                <w:szCs w:val="16"/>
              </w:rPr>
              <w:br/>
            </w:r>
            <w:r>
              <w:rPr>
                <w:color w:val="000000"/>
                <w:szCs w:val="16"/>
              </w:rPr>
              <w:t>-|a height of 115|mm (±|1|mm),</w:t>
            </w:r>
            <w:r>
              <w:rPr>
                <w:color w:val="000000"/>
                <w:szCs w:val="16"/>
              </w:rPr>
              <w:br/>
            </w:r>
            <w:r>
              <w:rPr>
                <w:color w:val="000000"/>
                <w:szCs w:val="16"/>
              </w:rPr>
              <w:t xml:space="preserve"> </w:t>
            </w:r>
            <w:r>
              <w:rPr>
                <w:color w:val="000000"/>
                <w:szCs w:val="16"/>
              </w:rPr>
              <w:br/>
            </w:r>
            <w:r>
              <w:rPr>
                <w:color w:val="000000"/>
                <w:szCs w:val="16"/>
              </w:rPr>
              <w:t>-|a nominal voltage of 3,75|V and</w:t>
            </w:r>
            <w:r>
              <w:rPr>
                <w:color w:val="000000"/>
                <w:szCs w:val="16"/>
              </w:rPr>
              <w:br/>
            </w:r>
            <w:r>
              <w:rPr>
                <w:color w:val="000000"/>
                <w:szCs w:val="16"/>
              </w:rPr>
              <w:t xml:space="preserve"> </w:t>
            </w:r>
            <w:r>
              <w:rPr>
                <w:color w:val="000000"/>
                <w:szCs w:val="16"/>
              </w:rPr>
              <w:br/>
            </w:r>
            <w:r>
              <w:rPr>
                <w:color w:val="000000"/>
                <w:szCs w:val="16"/>
              </w:rPr>
              <w:t>-|a nominal capacity of 50|Ah</w:t>
            </w:r>
            <w:r>
              <w:rPr>
                <w:color w:val="000000"/>
                <w:szCs w:val="16"/>
              </w:rPr>
              <w:br/>
            </w:r>
            <w:r>
              <w:rPr>
                <w:color w:val="000000"/>
                <w:szCs w:val="16"/>
              </w:rPr>
              <w:t>for use in the manufacture of rechargeable batteries for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E9" w14:textId="77777777" w:rsidR="00E546F5" w:rsidRDefault="00951CE2">
            <w:pPr>
              <w:pStyle w:val="NormalinTable"/>
            </w:pPr>
            <w:r>
              <w:t>0.0%</w:t>
            </w:r>
          </w:p>
        </w:tc>
      </w:tr>
      <w:tr w:rsidR="00E546F5" w14:paraId="59107F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EB" w14:textId="77777777" w:rsidR="00E546F5" w:rsidRDefault="00951CE2">
            <w:pPr>
              <w:pStyle w:val="NormalinTable"/>
            </w:pPr>
            <w:r>
              <w:t>8507600090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EC" w14:textId="77777777" w:rsidR="00E546F5" w:rsidRDefault="00951CE2">
            <w:pPr>
              <w:pStyle w:val="Tier1"/>
            </w:pPr>
            <w:r>
              <w:t xml:space="preserve">Electric accumulators, </w:t>
            </w:r>
            <w:r>
              <w:t>including separators therefor, whether or not rectangular (including square)</w:t>
            </w:r>
          </w:p>
          <w:p w14:paraId="59107FED" w14:textId="77777777" w:rsidR="00E546F5" w:rsidRDefault="00951CE2">
            <w:pPr>
              <w:pStyle w:val="Tier2"/>
            </w:pPr>
            <w:r>
              <w:t>-</w:t>
            </w:r>
            <w:r>
              <w:tab/>
              <w:t>Lithium-ion</w:t>
            </w:r>
          </w:p>
          <w:p w14:paraId="59107FEE" w14:textId="77777777" w:rsidR="00E546F5" w:rsidRDefault="00951CE2">
            <w:pPr>
              <w:pStyle w:val="Tier3"/>
            </w:pPr>
            <w:r>
              <w:t>-</w:t>
            </w:r>
            <w:r>
              <w:tab/>
              <w:t>-</w:t>
            </w:r>
            <w:r>
              <w:tab/>
              <w:t>Other</w:t>
            </w:r>
          </w:p>
          <w:p w14:paraId="59107FE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F0" w14:textId="77777777" w:rsidR="00E546F5" w:rsidRDefault="00951CE2">
            <w:pPr>
              <w:pStyle w:val="Tier3Bullet"/>
            </w:pPr>
            <w:r>
              <w:tab/>
            </w:r>
            <w:r>
              <w:tab/>
              <w:t>-</w:t>
            </w:r>
            <w:r>
              <w:tab/>
              <w:t>fo</w:t>
            </w:r>
            <w:r>
              <w:t>r fitting to or equipping such ships, boats or other vessels;</w:t>
            </w:r>
          </w:p>
          <w:p w14:paraId="59107FF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7FF2" w14:textId="77777777" w:rsidR="00E546F5" w:rsidRDefault="00951CE2">
            <w:pPr>
              <w:pStyle w:val="Tier3Bullet"/>
            </w:pPr>
            <w:r>
              <w:tab/>
            </w:r>
            <w:r>
              <w:tab/>
              <w:t>-</w:t>
            </w:r>
            <w:r>
              <w:tab/>
              <w:t>for equipping the above platforms;</w:t>
            </w:r>
          </w:p>
          <w:p w14:paraId="59107FF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F4" w14:textId="77777777" w:rsidR="00E546F5" w:rsidRDefault="00951CE2">
            <w:pPr>
              <w:pStyle w:val="NormalinTable"/>
            </w:pPr>
            <w:r>
              <w:t>0.0%</w:t>
            </w:r>
          </w:p>
        </w:tc>
      </w:tr>
      <w:tr w:rsidR="00E546F5" w14:paraId="59107F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7FF6" w14:textId="77777777" w:rsidR="00E546F5" w:rsidRDefault="00951CE2">
            <w:pPr>
              <w:pStyle w:val="NormalinTable"/>
            </w:pPr>
            <w:r>
              <w:rPr>
                <w:color w:val="000000"/>
                <w:szCs w:val="16"/>
              </w:rPr>
              <w:t>8507800020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F7" w14:textId="77777777" w:rsidR="00E546F5" w:rsidRDefault="00951CE2">
            <w:pPr>
              <w:pStyle w:val="Tier1"/>
            </w:pPr>
            <w:r>
              <w:rPr>
                <w:color w:val="000000"/>
                <w:szCs w:val="16"/>
              </w:rPr>
              <w:t xml:space="preserve">Electric accumulators, including separators therefor, whether or not rectangular </w:t>
            </w:r>
            <w:r>
              <w:rPr>
                <w:color w:val="000000"/>
                <w:szCs w:val="16"/>
              </w:rPr>
              <w:t>(including square)</w:t>
            </w:r>
            <w:r>
              <w:rPr>
                <w:color w:val="000000"/>
                <w:szCs w:val="16"/>
              </w:rPr>
              <w:br/>
            </w:r>
            <w:r>
              <w:rPr>
                <w:color w:val="000000"/>
                <w:szCs w:val="16"/>
              </w:rPr>
              <w:t>- Other accumulators</w:t>
            </w:r>
            <w:r>
              <w:rPr>
                <w:color w:val="000000"/>
                <w:szCs w:val="16"/>
              </w:rPr>
              <w:br/>
            </w:r>
            <w:r>
              <w:rPr>
                <w:color w:val="000000"/>
                <w:szCs w:val="16"/>
              </w:rPr>
              <w:t>- - Rechargeable Lithium-ion Polymer Battery with:</w:t>
            </w:r>
            <w:r>
              <w:rPr>
                <w:color w:val="000000"/>
                <w:szCs w:val="16"/>
              </w:rPr>
              <w:br/>
            </w:r>
            <w:r>
              <w:rPr>
                <w:color w:val="000000"/>
                <w:szCs w:val="16"/>
              </w:rPr>
              <w:t xml:space="preserve"> </w:t>
            </w:r>
            <w:r>
              <w:rPr>
                <w:color w:val="000000"/>
                <w:szCs w:val="16"/>
              </w:rPr>
              <w:br/>
            </w:r>
            <w:r>
              <w:rPr>
                <w:color w:val="000000"/>
                <w:szCs w:val="16"/>
              </w:rPr>
              <w:t>-|a nominal capacity of 1|060|mAh,</w:t>
            </w:r>
            <w:r>
              <w:rPr>
                <w:color w:val="000000"/>
                <w:szCs w:val="16"/>
              </w:rPr>
              <w:br/>
            </w:r>
            <w:r>
              <w:rPr>
                <w:color w:val="000000"/>
                <w:szCs w:val="16"/>
              </w:rPr>
              <w:t xml:space="preserve"> </w:t>
            </w:r>
            <w:r>
              <w:rPr>
                <w:color w:val="000000"/>
                <w:szCs w:val="16"/>
              </w:rPr>
              <w:br/>
            </w:r>
            <w:r>
              <w:rPr>
                <w:color w:val="000000"/>
                <w:szCs w:val="16"/>
              </w:rPr>
              <w:t>-|a nominal voltage of 7,4|V (average voltage at 0,2|C discharge),</w:t>
            </w:r>
            <w:r>
              <w:rPr>
                <w:color w:val="000000"/>
                <w:szCs w:val="16"/>
              </w:rPr>
              <w:br/>
            </w:r>
            <w:r>
              <w:rPr>
                <w:color w:val="000000"/>
                <w:szCs w:val="16"/>
              </w:rPr>
              <w:t xml:space="preserve"> </w:t>
            </w:r>
            <w:r>
              <w:rPr>
                <w:color w:val="000000"/>
                <w:szCs w:val="16"/>
              </w:rPr>
              <w:br/>
            </w:r>
            <w:r>
              <w:rPr>
                <w:color w:val="000000"/>
                <w:szCs w:val="16"/>
              </w:rPr>
              <w:t>-|a charging voltage of 8,4|V (±0,05),</w:t>
            </w:r>
            <w:r>
              <w:rPr>
                <w:color w:val="000000"/>
                <w:szCs w:val="16"/>
              </w:rPr>
              <w:br/>
            </w:r>
            <w:r>
              <w:rPr>
                <w:color w:val="000000"/>
                <w:szCs w:val="16"/>
              </w:rPr>
              <w:t xml:space="preserve"> </w:t>
            </w:r>
            <w:r>
              <w:rPr>
                <w:color w:val="000000"/>
                <w:szCs w:val="16"/>
              </w:rPr>
              <w:br/>
            </w:r>
            <w:r>
              <w:rPr>
                <w:color w:val="000000"/>
                <w:szCs w:val="16"/>
              </w:rPr>
              <w:t>-|a length of 86</w:t>
            </w:r>
            <w:r>
              <w:rPr>
                <w:color w:val="000000"/>
                <w:szCs w:val="16"/>
              </w:rPr>
              <w:t>,4|mm ((±0,1),</w:t>
            </w:r>
            <w:r>
              <w:rPr>
                <w:color w:val="000000"/>
                <w:szCs w:val="16"/>
              </w:rPr>
              <w:br/>
            </w:r>
            <w:r>
              <w:rPr>
                <w:color w:val="000000"/>
                <w:szCs w:val="16"/>
              </w:rPr>
              <w:t xml:space="preserve"> </w:t>
            </w:r>
            <w:r>
              <w:rPr>
                <w:color w:val="000000"/>
                <w:szCs w:val="16"/>
              </w:rPr>
              <w:br/>
            </w:r>
            <w:r>
              <w:rPr>
                <w:color w:val="000000"/>
                <w:szCs w:val="16"/>
              </w:rPr>
              <w:t>-|a width of 45|mm (±0,1),</w:t>
            </w:r>
            <w:r>
              <w:rPr>
                <w:color w:val="000000"/>
                <w:szCs w:val="16"/>
              </w:rPr>
              <w:br/>
            </w:r>
            <w:r>
              <w:rPr>
                <w:color w:val="000000"/>
                <w:szCs w:val="16"/>
              </w:rPr>
              <w:t xml:space="preserve"> </w:t>
            </w:r>
            <w:r>
              <w:rPr>
                <w:color w:val="000000"/>
                <w:szCs w:val="16"/>
              </w:rPr>
              <w:br/>
            </w:r>
            <w:r>
              <w:rPr>
                <w:color w:val="000000"/>
                <w:szCs w:val="16"/>
              </w:rPr>
              <w:t>-|a height of 11|mm (±0,1),</w:t>
            </w:r>
            <w:r>
              <w:rPr>
                <w:color w:val="000000"/>
                <w:szCs w:val="16"/>
              </w:rPr>
              <w:br/>
            </w:r>
            <w:r>
              <w:rPr>
                <w:color w:val="000000"/>
                <w:szCs w:val="16"/>
              </w:rPr>
              <w:t>for use in the manufacture of cash registers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7FF8" w14:textId="77777777" w:rsidR="00E546F5" w:rsidRDefault="00951CE2">
            <w:pPr>
              <w:pStyle w:val="NormalinTable"/>
            </w:pPr>
            <w:r>
              <w:t>0.0%</w:t>
            </w:r>
          </w:p>
        </w:tc>
      </w:tr>
      <w:tr w:rsidR="00E546F5" w14:paraId="591080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7FFA" w14:textId="77777777" w:rsidR="00E546F5" w:rsidRDefault="00951CE2">
            <w:pPr>
              <w:pStyle w:val="NormalinTable"/>
            </w:pPr>
            <w:r>
              <w:t>8507800090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7FFB" w14:textId="77777777" w:rsidR="00E546F5" w:rsidRDefault="00951CE2">
            <w:pPr>
              <w:pStyle w:val="Tier1"/>
            </w:pPr>
            <w:r>
              <w:t>Electric accumulators, including separators therefor, whether or not rectangular (including square)</w:t>
            </w:r>
          </w:p>
          <w:p w14:paraId="59107FFC" w14:textId="77777777" w:rsidR="00E546F5" w:rsidRDefault="00951CE2">
            <w:pPr>
              <w:pStyle w:val="Tier2"/>
            </w:pPr>
            <w:r>
              <w:t>-</w:t>
            </w:r>
            <w:r>
              <w:tab/>
              <w:t xml:space="preserve">Other </w:t>
            </w:r>
            <w:r>
              <w:t>accumulators</w:t>
            </w:r>
          </w:p>
          <w:p w14:paraId="59107FFD" w14:textId="77777777" w:rsidR="00E546F5" w:rsidRDefault="00951CE2">
            <w:pPr>
              <w:pStyle w:val="Tier3"/>
            </w:pPr>
            <w:r>
              <w:t>-</w:t>
            </w:r>
            <w:r>
              <w:tab/>
              <w:t>-</w:t>
            </w:r>
            <w:r>
              <w:tab/>
              <w:t>Other</w:t>
            </w:r>
          </w:p>
          <w:p w14:paraId="59107FF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7FFF" w14:textId="77777777" w:rsidR="00E546F5" w:rsidRDefault="00951CE2">
            <w:pPr>
              <w:pStyle w:val="Tier3Bullet"/>
            </w:pPr>
            <w:r>
              <w:tab/>
            </w:r>
            <w:r>
              <w:tab/>
              <w:t>-</w:t>
            </w:r>
            <w:r>
              <w:tab/>
              <w:t>for fitting to or equipping such ships, boats or other vessels;</w:t>
            </w:r>
          </w:p>
          <w:p w14:paraId="59108000" w14:textId="77777777" w:rsidR="00E546F5" w:rsidRDefault="00951CE2">
            <w:pPr>
              <w:pStyle w:val="Tier3Bullet"/>
            </w:pP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14:paraId="59108001" w14:textId="77777777" w:rsidR="00E546F5" w:rsidRDefault="00951CE2">
            <w:pPr>
              <w:pStyle w:val="Tier3Bullet"/>
            </w:pPr>
            <w:r>
              <w:tab/>
            </w:r>
            <w:r>
              <w:tab/>
              <w:t>-</w:t>
            </w:r>
            <w:r>
              <w:tab/>
              <w:t xml:space="preserve">for equipping the above </w:t>
            </w:r>
            <w:r>
              <w:t>platforms;</w:t>
            </w:r>
          </w:p>
          <w:p w14:paraId="5910800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03" w14:textId="77777777" w:rsidR="00E546F5" w:rsidRDefault="00951CE2">
            <w:pPr>
              <w:pStyle w:val="NormalinTable"/>
            </w:pPr>
            <w:r>
              <w:t>0.0%</w:t>
            </w:r>
          </w:p>
        </w:tc>
      </w:tr>
      <w:tr w:rsidR="00E546F5" w14:paraId="591080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05" w14:textId="77777777" w:rsidR="00E546F5" w:rsidRDefault="00951CE2">
            <w:pPr>
              <w:pStyle w:val="NormalinTable"/>
            </w:pPr>
            <w:r>
              <w:rPr>
                <w:rFonts w:eastAsia="Times New Roman"/>
                <w:color w:val="000000"/>
                <w:lang w:eastAsia="en-GB"/>
              </w:rPr>
              <w:t>8507903010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06" w14:textId="77777777" w:rsidR="00E546F5" w:rsidRDefault="00951CE2">
            <w:pPr>
              <w:pStyle w:val="Tier1"/>
            </w:pPr>
            <w:r>
              <w:rPr>
                <w:rFonts w:eastAsia="Times New Roman"/>
                <w:color w:val="000000"/>
                <w:lang w:eastAsia="en-GB"/>
              </w:rPr>
              <w:t>Electric accumulators, including separators therefor, whether or not rectangular (including square)</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Separators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xml:space="preserve">• use in </w:t>
            </w:r>
            <w:r>
              <w:rPr>
                <w:rFonts w:eastAsia="Times New Roman"/>
                <w:color w:val="000000"/>
                <w:lang w:eastAsia="en-GB"/>
              </w:rPr>
              <w:t>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07" w14:textId="77777777" w:rsidR="00E546F5" w:rsidRDefault="00951CE2">
            <w:pPr>
              <w:pStyle w:val="NormalinTable"/>
            </w:pPr>
            <w:r>
              <w:t>0.0%</w:t>
            </w:r>
          </w:p>
        </w:tc>
      </w:tr>
      <w:tr w:rsidR="00E546F5" w14:paraId="591080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09" w14:textId="77777777" w:rsidR="00E546F5" w:rsidRDefault="00951CE2">
            <w:pPr>
              <w:pStyle w:val="NormalinTable"/>
            </w:pPr>
            <w:r>
              <w:t>8507903090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0A" w14:textId="77777777" w:rsidR="00E546F5" w:rsidRDefault="00951CE2">
            <w:pPr>
              <w:pStyle w:val="Tier1"/>
            </w:pPr>
            <w:r>
              <w:t>Electric accumulators, including separat</w:t>
            </w:r>
            <w:r>
              <w:t>ors therefor, whether or not rectangular (including square)</w:t>
            </w:r>
          </w:p>
          <w:p w14:paraId="5910800B" w14:textId="77777777" w:rsidR="00E546F5" w:rsidRDefault="00951CE2">
            <w:pPr>
              <w:pStyle w:val="Tier2"/>
            </w:pPr>
            <w:r>
              <w:t>-</w:t>
            </w:r>
            <w:r>
              <w:tab/>
              <w:t>Parts</w:t>
            </w:r>
          </w:p>
          <w:p w14:paraId="5910800C" w14:textId="77777777" w:rsidR="00E546F5" w:rsidRDefault="00951CE2">
            <w:pPr>
              <w:pStyle w:val="Tier3"/>
            </w:pPr>
            <w:r>
              <w:t>-</w:t>
            </w:r>
            <w:r>
              <w:tab/>
              <w:t>-</w:t>
            </w:r>
            <w:r>
              <w:tab/>
              <w:t>Separators</w:t>
            </w:r>
          </w:p>
          <w:p w14:paraId="5910800D" w14:textId="77777777" w:rsidR="00E546F5" w:rsidRDefault="00951CE2">
            <w:pPr>
              <w:pStyle w:val="Tier4"/>
            </w:pPr>
            <w:r>
              <w:t>-</w:t>
            </w:r>
            <w:r>
              <w:tab/>
              <w:t>-</w:t>
            </w:r>
            <w:r>
              <w:tab/>
              <w:t>-</w:t>
            </w:r>
            <w:r>
              <w:tab/>
              <w:t>Other</w:t>
            </w:r>
          </w:p>
          <w:p w14:paraId="5910800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00F" w14:textId="77777777" w:rsidR="00E546F5" w:rsidRDefault="00951CE2">
            <w:pPr>
              <w:pStyle w:val="Tier4Bullet"/>
            </w:pPr>
            <w:r>
              <w:tab/>
            </w:r>
            <w:r>
              <w:tab/>
            </w:r>
            <w:r>
              <w:tab/>
              <w:t>-</w:t>
            </w:r>
            <w:r>
              <w:tab/>
              <w:t xml:space="preserve">for </w:t>
            </w:r>
            <w:r>
              <w:t>fitting to or equipping such ships, boats or other vessels;</w:t>
            </w:r>
          </w:p>
          <w:p w14:paraId="59108010"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8011" w14:textId="77777777" w:rsidR="00E546F5" w:rsidRDefault="00951CE2">
            <w:pPr>
              <w:pStyle w:val="Tier4Bullet"/>
            </w:pPr>
            <w:r>
              <w:tab/>
            </w:r>
            <w:r>
              <w:tab/>
            </w:r>
            <w:r>
              <w:tab/>
              <w:t>-</w:t>
            </w:r>
            <w:r>
              <w:tab/>
              <w:t>for equipping the above platforms;</w:t>
            </w:r>
          </w:p>
          <w:p w14:paraId="5910801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13" w14:textId="77777777" w:rsidR="00E546F5" w:rsidRDefault="00951CE2">
            <w:pPr>
              <w:pStyle w:val="NormalinTable"/>
            </w:pPr>
            <w:r>
              <w:t>0.0%</w:t>
            </w:r>
          </w:p>
        </w:tc>
      </w:tr>
      <w:tr w:rsidR="00E546F5" w14:paraId="591080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15" w14:textId="77777777" w:rsidR="00E546F5" w:rsidRDefault="00951CE2">
            <w:pPr>
              <w:pStyle w:val="NormalinTable"/>
            </w:pPr>
            <w:r>
              <w:rPr>
                <w:rFonts w:eastAsia="Times New Roman"/>
                <w:color w:val="000000"/>
                <w:lang w:eastAsia="en-GB"/>
              </w:rPr>
              <w:t>8507908010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16" w14:textId="77777777" w:rsidR="00E546F5" w:rsidRDefault="00951CE2">
            <w:pPr>
              <w:pStyle w:val="Tier1"/>
            </w:pPr>
            <w:r>
              <w:rPr>
                <w:rFonts w:eastAsia="Times New Roman"/>
                <w:color w:val="000000"/>
                <w:lang w:eastAsia="en-GB"/>
              </w:rPr>
              <w:t xml:space="preserve">Electric accumulators, including separators therefor, whether or not rectangular (including </w:t>
            </w:r>
            <w:r>
              <w:rPr>
                <w:rFonts w:eastAsia="Times New Roman"/>
                <w:color w:val="000000"/>
                <w:lang w:eastAsia="en-GB"/>
              </w:rPr>
              <w:t>square)</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17" w14:textId="77777777" w:rsidR="00E546F5" w:rsidRDefault="00951CE2">
            <w:pPr>
              <w:pStyle w:val="NormalinTable"/>
            </w:pPr>
            <w:r>
              <w:t>0.</w:t>
            </w:r>
            <w:r>
              <w:t>0%</w:t>
            </w:r>
          </w:p>
        </w:tc>
      </w:tr>
      <w:tr w:rsidR="00E546F5" w14:paraId="591080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19" w14:textId="77777777" w:rsidR="00E546F5" w:rsidRDefault="00951CE2">
            <w:pPr>
              <w:pStyle w:val="NormalinTable"/>
            </w:pPr>
            <w:r>
              <w:t>8507908099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1A" w14:textId="77777777" w:rsidR="00E546F5" w:rsidRDefault="00951CE2">
            <w:pPr>
              <w:pStyle w:val="Tier1"/>
            </w:pPr>
            <w:r>
              <w:t>Electric accumulators, including separators therefor, whether or not rectangular (including square)</w:t>
            </w:r>
          </w:p>
          <w:p w14:paraId="5910801B" w14:textId="77777777" w:rsidR="00E546F5" w:rsidRDefault="00951CE2">
            <w:pPr>
              <w:pStyle w:val="Tier2"/>
            </w:pPr>
            <w:r>
              <w:t>-</w:t>
            </w:r>
            <w:r>
              <w:tab/>
              <w:t>Parts</w:t>
            </w:r>
          </w:p>
          <w:p w14:paraId="5910801C" w14:textId="77777777" w:rsidR="00E546F5" w:rsidRDefault="00951CE2">
            <w:pPr>
              <w:pStyle w:val="Tier3"/>
            </w:pPr>
            <w:r>
              <w:t>-</w:t>
            </w:r>
            <w:r>
              <w:tab/>
              <w:t>-</w:t>
            </w:r>
            <w:r>
              <w:tab/>
              <w:t>Other</w:t>
            </w:r>
          </w:p>
          <w:p w14:paraId="5910801D" w14:textId="77777777" w:rsidR="00E546F5" w:rsidRDefault="00951CE2">
            <w:pPr>
              <w:pStyle w:val="Tier4"/>
            </w:pPr>
            <w:r>
              <w:t>-</w:t>
            </w:r>
            <w:r>
              <w:tab/>
              <w:t>-</w:t>
            </w:r>
            <w:r>
              <w:tab/>
              <w:t>-</w:t>
            </w:r>
            <w:r>
              <w:tab/>
              <w:t>Other</w:t>
            </w:r>
          </w:p>
          <w:p w14:paraId="5910801E" w14:textId="77777777" w:rsidR="00E546F5" w:rsidRDefault="00951CE2">
            <w:pPr>
              <w:pStyle w:val="Tier5"/>
            </w:pPr>
            <w:r>
              <w:t>-</w:t>
            </w:r>
            <w:r>
              <w:tab/>
              <w:t>-</w:t>
            </w:r>
            <w:r>
              <w:tab/>
              <w:t>-</w:t>
            </w:r>
            <w:r>
              <w:tab/>
              <w:t>-</w:t>
            </w:r>
            <w:r>
              <w:tab/>
              <w:t>Other</w:t>
            </w:r>
          </w:p>
          <w:p w14:paraId="5910801F"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8020" w14:textId="77777777" w:rsidR="00E546F5" w:rsidRDefault="00951CE2">
            <w:pPr>
              <w:pStyle w:val="Tier5Bullet"/>
            </w:pPr>
            <w:r>
              <w:tab/>
            </w:r>
            <w:r>
              <w:tab/>
            </w:r>
            <w:r>
              <w:tab/>
            </w:r>
            <w:r>
              <w:tab/>
              <w:t>-</w:t>
            </w:r>
            <w:r>
              <w:tab/>
              <w:t>for fitting to or equipping such ships, boats or other vessels;</w:t>
            </w:r>
          </w:p>
          <w:p w14:paraId="59108021"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8022" w14:textId="77777777" w:rsidR="00E546F5" w:rsidRDefault="00951CE2">
            <w:pPr>
              <w:pStyle w:val="Tier5Bullet"/>
            </w:pPr>
            <w:r>
              <w:tab/>
            </w:r>
            <w:r>
              <w:tab/>
            </w:r>
            <w:r>
              <w:tab/>
            </w:r>
            <w:r>
              <w:tab/>
              <w:t>-</w:t>
            </w:r>
            <w:r>
              <w:tab/>
              <w:t>for equipping the above platforms;</w:t>
            </w:r>
          </w:p>
          <w:p w14:paraId="5910802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24" w14:textId="77777777" w:rsidR="00E546F5" w:rsidRDefault="00951CE2">
            <w:pPr>
              <w:pStyle w:val="NormalinTable"/>
            </w:pPr>
            <w:r>
              <w:t>0.0%</w:t>
            </w:r>
          </w:p>
        </w:tc>
      </w:tr>
      <w:tr w:rsidR="00E546F5" w14:paraId="591080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26" w14:textId="77777777" w:rsidR="00E546F5" w:rsidRDefault="00951CE2">
            <w:pPr>
              <w:pStyle w:val="NormalinTable"/>
            </w:pPr>
            <w:r>
              <w:rPr>
                <w:rFonts w:eastAsia="Times New Roman"/>
                <w:color w:val="000000"/>
                <w:lang w:eastAsia="en-GB"/>
              </w:rPr>
              <w:t>8511100010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27" w14:textId="77777777" w:rsidR="00E546F5" w:rsidRDefault="00951CE2">
            <w:pPr>
              <w:pStyle w:val="Tier1"/>
            </w:pPr>
            <w:r>
              <w:rPr>
                <w:rFonts w:eastAsia="Times New Roman"/>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w:t>
            </w:r>
            <w:r>
              <w:rPr>
                <w:rFonts w:eastAsia="Times New Roman"/>
                <w:color w:val="000000"/>
                <w:lang w:eastAsia="en-GB"/>
              </w:rPr>
              <w:t>r example, dynamos, alternators) and cut-outs of a kind used in conjunction with such engines</w:t>
            </w:r>
            <w:r>
              <w:rPr>
                <w:rFonts w:eastAsia="Times New Roman"/>
                <w:color w:val="000000"/>
                <w:lang w:eastAsia="en-GB"/>
              </w:rPr>
              <w:br/>
            </w:r>
            <w:r>
              <w:rPr>
                <w:rFonts w:eastAsia="Times New Roman"/>
                <w:color w:val="000000"/>
                <w:lang w:eastAsia="en-GB"/>
              </w:rPr>
              <w:t>Sparking plugs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w:t>
            </w:r>
            <w:r>
              <w:rPr>
                <w:rFonts w:eastAsia="Times New Roman"/>
                <w:color w:val="000000"/>
                <w:lang w:eastAsia="en-GB"/>
              </w:rPr>
              <w:t>,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28" w14:textId="77777777" w:rsidR="00E546F5" w:rsidRDefault="00951CE2">
            <w:pPr>
              <w:pStyle w:val="NormalinTable"/>
            </w:pPr>
            <w:r>
              <w:t>0.0%</w:t>
            </w:r>
          </w:p>
        </w:tc>
      </w:tr>
      <w:tr w:rsidR="00E546F5" w14:paraId="591080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2A" w14:textId="77777777" w:rsidR="00E546F5" w:rsidRDefault="00951CE2">
            <w:pPr>
              <w:pStyle w:val="NormalinTable"/>
            </w:pPr>
            <w:r>
              <w:t>8511100090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2B" w14:textId="77777777" w:rsidR="00E546F5" w:rsidRDefault="00951CE2">
            <w:pPr>
              <w:pStyle w:val="Tier1"/>
            </w:pPr>
            <w:r>
              <w:t>Electrical ignition or starting equipment of a kind used for spark-ignition or compression-ignition internal combustion engines (for example, ignition m</w:t>
            </w:r>
            <w:r>
              <w:t>agnetos, magneto-dynamos, ignition coils, sparking plugs and glow plugs, starter motors); generators (for example, dynamos, alternators) and cut-outs of a kind used in conjunction with such engines</w:t>
            </w:r>
          </w:p>
          <w:p w14:paraId="5910802C" w14:textId="77777777" w:rsidR="00E546F5" w:rsidRDefault="00951CE2">
            <w:pPr>
              <w:pStyle w:val="Tier2"/>
            </w:pPr>
            <w:r>
              <w:t>-</w:t>
            </w:r>
            <w:r>
              <w:tab/>
              <w:t>Sparking plugs</w:t>
            </w:r>
          </w:p>
          <w:p w14:paraId="5910802D" w14:textId="77777777" w:rsidR="00E546F5" w:rsidRDefault="00951CE2">
            <w:pPr>
              <w:pStyle w:val="Tier3"/>
            </w:pPr>
            <w:r>
              <w:t>-</w:t>
            </w:r>
            <w:r>
              <w:tab/>
              <w:t>-</w:t>
            </w:r>
            <w:r>
              <w:tab/>
              <w:t>Other</w:t>
            </w:r>
          </w:p>
          <w:p w14:paraId="5910802E" w14:textId="77777777" w:rsidR="00E546F5" w:rsidRDefault="00951CE2">
            <w:pPr>
              <w:pStyle w:val="Tier3Bullet"/>
            </w:pPr>
            <w:r>
              <w:tab/>
            </w:r>
            <w:r>
              <w:tab/>
              <w:t>-</w:t>
            </w:r>
            <w:r>
              <w:tab/>
              <w:t>for incorporation in ships,</w:t>
            </w:r>
            <w:r>
              <w:t xml:space="preserve"> boats or other vessels listed in Table 1, for the purposes of their construction, repair, maintenance or conversion;</w:t>
            </w:r>
          </w:p>
          <w:p w14:paraId="5910802F" w14:textId="77777777" w:rsidR="00E546F5" w:rsidRDefault="00951CE2">
            <w:pPr>
              <w:pStyle w:val="Tier3Bullet"/>
            </w:pPr>
            <w:r>
              <w:tab/>
            </w:r>
            <w:r>
              <w:tab/>
              <w:t>-</w:t>
            </w:r>
            <w:r>
              <w:tab/>
              <w:t>for fitting to or equipping such ships, boats or other vessels;</w:t>
            </w:r>
          </w:p>
          <w:p w14:paraId="59108030"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031" w14:textId="77777777" w:rsidR="00E546F5" w:rsidRDefault="00951CE2">
            <w:pPr>
              <w:pStyle w:val="Tier3Bullet"/>
            </w:pPr>
            <w:r>
              <w:tab/>
            </w:r>
            <w:r>
              <w:tab/>
              <w:t>-</w:t>
            </w:r>
            <w:r>
              <w:tab/>
              <w:t>for equipping the above platforms;</w:t>
            </w:r>
          </w:p>
          <w:p w14:paraId="59108032"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33" w14:textId="77777777" w:rsidR="00E546F5" w:rsidRDefault="00951CE2">
            <w:pPr>
              <w:pStyle w:val="NormalinTable"/>
            </w:pPr>
            <w:r>
              <w:t>0.0%</w:t>
            </w:r>
          </w:p>
        </w:tc>
      </w:tr>
      <w:tr w:rsidR="00E546F5" w14:paraId="591080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35" w14:textId="77777777" w:rsidR="00E546F5" w:rsidRDefault="00951CE2">
            <w:pPr>
              <w:pStyle w:val="NormalinTable"/>
            </w:pPr>
            <w:r>
              <w:rPr>
                <w:rFonts w:eastAsia="Times New Roman"/>
                <w:color w:val="000000"/>
                <w:lang w:eastAsia="en-GB"/>
              </w:rPr>
              <w:t>8511200010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36" w14:textId="77777777" w:rsidR="00E546F5" w:rsidRDefault="00951CE2">
            <w:pPr>
              <w:pStyle w:val="Tier1"/>
            </w:pPr>
            <w:r>
              <w:rPr>
                <w:rFonts w:eastAsia="Times New Roman"/>
                <w:color w:val="000000"/>
                <w:lang w:eastAsia="en-GB"/>
              </w:rPr>
              <w:t>Electrical ignition or starting equipment of a kind used for spark-ignition or compression-ignition internal combustion engines (for example, ignition magnetos, magneto-dynamos, ignition coils, sparking p</w:t>
            </w:r>
            <w:r>
              <w:rPr>
                <w:rFonts w:eastAsia="Times New Roman"/>
                <w:color w:val="000000"/>
                <w:lang w:eastAsia="en-GB"/>
              </w:rPr>
              <w:t>lugs and glow plugs, starter motors); generators (for example, dynamos, alternators) and cut-outs of a kind used in conjunction with such engines</w:t>
            </w:r>
            <w:r>
              <w:rPr>
                <w:rFonts w:eastAsia="Times New Roman"/>
                <w:color w:val="000000"/>
                <w:lang w:eastAsia="en-GB"/>
              </w:rPr>
              <w:br/>
            </w:r>
            <w:r>
              <w:rPr>
                <w:rFonts w:eastAsia="Times New Roman"/>
                <w:color w:val="000000"/>
                <w:lang w:eastAsia="en-GB"/>
              </w:rPr>
              <w:t>Ignition magnetos; magneto-dynamos; magnetic flywheels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w:t>
            </w:r>
            <w:r>
              <w:rPr>
                <w:rFonts w:eastAsia="Times New Roman"/>
                <w:color w:val="000000"/>
                <w:lang w:eastAsia="en-GB"/>
              </w:rPr>
              <w:t xml:space="preserv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37" w14:textId="77777777" w:rsidR="00E546F5" w:rsidRDefault="00951CE2">
            <w:pPr>
              <w:pStyle w:val="NormalinTable"/>
            </w:pPr>
            <w:r>
              <w:t>0.0%</w:t>
            </w:r>
          </w:p>
        </w:tc>
      </w:tr>
      <w:tr w:rsidR="00E546F5" w14:paraId="5910804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39" w14:textId="77777777" w:rsidR="00E546F5" w:rsidRDefault="00951CE2">
            <w:pPr>
              <w:pStyle w:val="NormalinTable"/>
            </w:pPr>
            <w:r>
              <w:t>8511200090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3A" w14:textId="77777777" w:rsidR="00E546F5" w:rsidRDefault="00951CE2">
            <w:pPr>
              <w:pStyle w:val="Tier1"/>
            </w:pPr>
            <w:r>
              <w:t xml:space="preserve">Electrical ignition or starting equipment of a kind used </w:t>
            </w:r>
            <w:r>
              <w:t>for spark-ignition or compression-ignition internal combustion engines (for example, ignition magnetos, magneto-dynamos, ignition coils, sparking plugs and glow plugs, starter motors); generators (for example, dynamos, alternators) and cut-outs of a kind u</w:t>
            </w:r>
            <w:r>
              <w:t>sed in conjunction with such engines</w:t>
            </w:r>
          </w:p>
          <w:p w14:paraId="5910803B" w14:textId="77777777" w:rsidR="00E546F5" w:rsidRDefault="00951CE2">
            <w:pPr>
              <w:pStyle w:val="Tier2"/>
            </w:pPr>
            <w:r>
              <w:t>-</w:t>
            </w:r>
            <w:r>
              <w:tab/>
              <w:t>Ignition magnetos; magneto-dynamos; magnetic flywheels</w:t>
            </w:r>
          </w:p>
          <w:p w14:paraId="5910803C" w14:textId="77777777" w:rsidR="00E546F5" w:rsidRDefault="00951CE2">
            <w:pPr>
              <w:pStyle w:val="Tier3"/>
            </w:pPr>
            <w:r>
              <w:t>-</w:t>
            </w:r>
            <w:r>
              <w:tab/>
              <w:t>-</w:t>
            </w:r>
            <w:r>
              <w:tab/>
              <w:t>Other</w:t>
            </w:r>
          </w:p>
          <w:p w14:paraId="5910803D"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803E" w14:textId="77777777" w:rsidR="00E546F5" w:rsidRDefault="00951CE2">
            <w:pPr>
              <w:pStyle w:val="Tier3Bullet"/>
            </w:pPr>
            <w:r>
              <w:tab/>
            </w:r>
            <w:r>
              <w:tab/>
              <w:t>-</w:t>
            </w:r>
            <w:r>
              <w:tab/>
              <w:t>for fitting to or equipping such ships, boats or other vessels;</w:t>
            </w:r>
          </w:p>
          <w:p w14:paraId="5910803F"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8040" w14:textId="77777777" w:rsidR="00E546F5" w:rsidRDefault="00951CE2">
            <w:pPr>
              <w:pStyle w:val="Tier3Bullet"/>
            </w:pPr>
            <w:r>
              <w:tab/>
            </w:r>
            <w:r>
              <w:tab/>
              <w:t>-</w:t>
            </w:r>
            <w:r>
              <w:tab/>
              <w:t>for equipping the above platforms;</w:t>
            </w:r>
          </w:p>
          <w:p w14:paraId="5910804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42" w14:textId="77777777" w:rsidR="00E546F5" w:rsidRDefault="00951CE2">
            <w:pPr>
              <w:pStyle w:val="NormalinTable"/>
            </w:pPr>
            <w:r>
              <w:t>0.0%</w:t>
            </w:r>
          </w:p>
        </w:tc>
      </w:tr>
      <w:tr w:rsidR="00E546F5" w14:paraId="591080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44" w14:textId="77777777" w:rsidR="00E546F5" w:rsidRDefault="00951CE2">
            <w:pPr>
              <w:pStyle w:val="NormalinTable"/>
            </w:pPr>
            <w:r>
              <w:rPr>
                <w:rFonts w:eastAsia="Times New Roman"/>
                <w:color w:val="000000"/>
                <w:lang w:eastAsia="en-GB"/>
              </w:rPr>
              <w:t>8511300010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45" w14:textId="77777777" w:rsidR="00E546F5" w:rsidRDefault="00951CE2">
            <w:pPr>
              <w:pStyle w:val="Tier1"/>
            </w:pPr>
            <w:r>
              <w:rPr>
                <w:rFonts w:eastAsia="Times New Roman"/>
                <w:color w:val="000000"/>
                <w:lang w:eastAsia="en-GB"/>
              </w:rPr>
              <w:t xml:space="preserve">Electrical ignition or starting equipment of a kind used for </w:t>
            </w:r>
            <w:r>
              <w:rPr>
                <w:rFonts w:eastAsia="Times New Roman"/>
                <w:color w:val="000000"/>
                <w:lang w:eastAsia="en-GB"/>
              </w:rPr>
              <w:t xml:space="preserve">spark-ignition or compression-ignition internal combustion engines (for example, ignition magnetos, magneto-dynamos, ignition coils, sparking plugs and glow plugs, starter motors); generators (for example, dynamos, alternators) and cut-outs of a kind used </w:t>
            </w:r>
            <w:r>
              <w:rPr>
                <w:rFonts w:eastAsia="Times New Roman"/>
                <w:color w:val="000000"/>
                <w:lang w:eastAsia="en-GB"/>
              </w:rPr>
              <w:t>in conjunction with such engines</w:t>
            </w:r>
            <w:r>
              <w:rPr>
                <w:rFonts w:eastAsia="Times New Roman"/>
                <w:color w:val="000000"/>
                <w:lang w:eastAsia="en-GB"/>
              </w:rPr>
              <w:br/>
            </w:r>
            <w:r>
              <w:rPr>
                <w:rFonts w:eastAsia="Times New Roman"/>
                <w:color w:val="000000"/>
                <w:lang w:eastAsia="en-GB"/>
              </w:rPr>
              <w:t>Distributors; ignition coils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xml:space="preserve">• use </w:t>
            </w:r>
            <w:r>
              <w:rPr>
                <w:rFonts w:eastAsia="Times New Roman"/>
                <w:color w:val="000000"/>
                <w:lang w:eastAsia="en-GB"/>
              </w:rPr>
              <w:t>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46" w14:textId="77777777" w:rsidR="00E546F5" w:rsidRDefault="00951CE2">
            <w:pPr>
              <w:pStyle w:val="NormalinTable"/>
            </w:pPr>
            <w:r>
              <w:t>0.0%</w:t>
            </w:r>
          </w:p>
        </w:tc>
      </w:tr>
      <w:tr w:rsidR="00E546F5" w14:paraId="591080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48" w14:textId="77777777" w:rsidR="00E546F5" w:rsidRDefault="00951CE2">
            <w:pPr>
              <w:pStyle w:val="NormalinTable"/>
            </w:pPr>
            <w:r>
              <w:t>8511300030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49" w14:textId="77777777" w:rsidR="00E546F5" w:rsidRDefault="00951CE2">
            <w:pPr>
              <w:pStyle w:val="Tier1"/>
            </w:pPr>
            <w:r>
              <w:t>Electrical ignition or starting equipment of a kind used for spark-ignition or compression-ignition internal combustion engines (for example, ignition magnetos, magneto-dynamos, ignition coils, spark</w:t>
            </w:r>
            <w:r>
              <w:t>ing plugs and glow plugs, starter motors); generators (for example, dynamos, alternators) and cut-outs of a kind used in conjunction with such engines</w:t>
            </w:r>
          </w:p>
          <w:p w14:paraId="5910804A" w14:textId="77777777" w:rsidR="00E546F5" w:rsidRDefault="00951CE2">
            <w:pPr>
              <w:pStyle w:val="Tier2"/>
            </w:pPr>
            <w:r>
              <w:t>-</w:t>
            </w:r>
            <w:r>
              <w:tab/>
              <w:t>Distributors; ignition coils</w:t>
            </w:r>
          </w:p>
          <w:p w14:paraId="5910804B" w14:textId="77777777" w:rsidR="00E546F5" w:rsidRDefault="00951CE2">
            <w:pPr>
              <w:pStyle w:val="Tier3"/>
            </w:pPr>
            <w:r>
              <w:t>-</w:t>
            </w:r>
            <w:r>
              <w:tab/>
              <w:t>-</w:t>
            </w:r>
            <w:r>
              <w:tab/>
              <w:t xml:space="preserve">Igniter integrated coil assembly with: - an igniter, - a coil on plug </w:t>
            </w:r>
            <w:r>
              <w:t>assembly with an integrated mounting bracket, - a housing, - a length of 90 mm or more but not more than 200 mm (+/- 5 mm), - an operating temperature of -40 °C or more but not more than 130 °C, - a voltage of 10.5 V or more, but not more than 16 V</w:t>
            </w:r>
          </w:p>
          <w:p w14:paraId="5910804C" w14:textId="77777777" w:rsidR="00E546F5" w:rsidRDefault="00951CE2">
            <w:pPr>
              <w:pStyle w:val="Tier3Bullet"/>
            </w:pPr>
            <w:r>
              <w:tab/>
            </w:r>
            <w:r>
              <w:tab/>
              <w:t>-</w:t>
            </w:r>
            <w:r>
              <w:tab/>
              <w:t>for</w:t>
            </w:r>
            <w:r>
              <w:t xml:space="preserve"> incorporation in ships, boats or other vessels listed in Table 1, for the purposes of their construction, repair, maintenance or conversion;</w:t>
            </w:r>
          </w:p>
          <w:p w14:paraId="5910804D" w14:textId="77777777" w:rsidR="00E546F5" w:rsidRDefault="00951CE2">
            <w:pPr>
              <w:pStyle w:val="Tier3Bullet"/>
            </w:pPr>
            <w:r>
              <w:tab/>
            </w:r>
            <w:r>
              <w:tab/>
              <w:t>-</w:t>
            </w:r>
            <w:r>
              <w:tab/>
              <w:t>for fitting to or equipping such ships, boats or other vessels;</w:t>
            </w:r>
          </w:p>
          <w:p w14:paraId="5910804E" w14:textId="77777777" w:rsidR="00E546F5" w:rsidRDefault="00951CE2">
            <w:pPr>
              <w:pStyle w:val="Tier3Bullet"/>
            </w:pP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14:paraId="5910804F" w14:textId="77777777" w:rsidR="00E546F5" w:rsidRDefault="00951CE2">
            <w:pPr>
              <w:pStyle w:val="Tier3Bullet"/>
            </w:pPr>
            <w:r>
              <w:tab/>
            </w:r>
            <w:r>
              <w:tab/>
              <w:t>-</w:t>
            </w:r>
            <w:r>
              <w:tab/>
              <w:t>for equipping the above platforms;</w:t>
            </w:r>
          </w:p>
          <w:p w14:paraId="59108050" w14:textId="77777777" w:rsidR="00E546F5" w:rsidRDefault="00951CE2">
            <w:pPr>
              <w:pStyle w:val="Tier3Bullet"/>
            </w:pP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51" w14:textId="77777777" w:rsidR="00E546F5" w:rsidRDefault="00951CE2">
            <w:pPr>
              <w:pStyle w:val="NormalinTable"/>
            </w:pPr>
            <w:r>
              <w:t>0.0%</w:t>
            </w:r>
          </w:p>
        </w:tc>
      </w:tr>
      <w:tr w:rsidR="00E546F5" w14:paraId="591080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053" w14:textId="77777777" w:rsidR="00E546F5" w:rsidRDefault="00951CE2">
            <w:pPr>
              <w:pStyle w:val="NormalinTable"/>
            </w:pPr>
            <w:r>
              <w:rPr>
                <w:color w:val="000000"/>
                <w:szCs w:val="16"/>
              </w:rPr>
              <w:t>8511300055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54" w14:textId="77777777" w:rsidR="00E546F5" w:rsidRDefault="00951CE2">
            <w:pPr>
              <w:pStyle w:val="Tier1"/>
            </w:pPr>
            <w:r>
              <w:rPr>
                <w:color w:val="000000"/>
                <w:szCs w:val="16"/>
              </w:rPr>
              <w:t>Electrical ignition or starting equipment of a kind used for spark-ignition or compression-ignition internal combustion engines (for example, ignition magnetos, magneto-dynamos, ignition coi</w:t>
            </w:r>
            <w:r>
              <w:rPr>
                <w:color w:val="000000"/>
                <w:szCs w:val="16"/>
              </w:rPr>
              <w:t>ls, sparking plugs and glow plugs, starter motors); generators (for example, dynamos, alternators) and cut-outs of a kind used in conjunction with such engines</w:t>
            </w:r>
            <w:r>
              <w:rPr>
                <w:color w:val="000000"/>
                <w:szCs w:val="16"/>
              </w:rPr>
              <w:br/>
            </w:r>
            <w:r>
              <w:rPr>
                <w:color w:val="000000"/>
                <w:szCs w:val="16"/>
              </w:rPr>
              <w:t>- Distributors; ignition coils</w:t>
            </w:r>
            <w:r>
              <w:rPr>
                <w:color w:val="000000"/>
                <w:szCs w:val="16"/>
              </w:rPr>
              <w:br/>
            </w:r>
            <w:r>
              <w:rPr>
                <w:color w:val="000000"/>
                <w:szCs w:val="16"/>
              </w:rPr>
              <w:t>- - Ignition coil:</w:t>
            </w:r>
            <w:r>
              <w:rPr>
                <w:color w:val="000000"/>
                <w:szCs w:val="16"/>
              </w:rPr>
              <w:br/>
            </w:r>
            <w:r>
              <w:rPr>
                <w:color w:val="000000"/>
                <w:szCs w:val="16"/>
              </w:rPr>
              <w:t xml:space="preserve"> </w:t>
            </w:r>
            <w:r>
              <w:rPr>
                <w:color w:val="000000"/>
                <w:szCs w:val="16"/>
              </w:rPr>
              <w:br/>
            </w:r>
            <w:r>
              <w:rPr>
                <w:color w:val="000000"/>
                <w:szCs w:val="16"/>
              </w:rPr>
              <w:t>-|with a length of 50|mm or more, but not mo</w:t>
            </w:r>
            <w:r>
              <w:rPr>
                <w:color w:val="000000"/>
                <w:szCs w:val="16"/>
              </w:rPr>
              <w:t>re than 200|mm,</w:t>
            </w:r>
            <w:r>
              <w:rPr>
                <w:color w:val="000000"/>
                <w:szCs w:val="16"/>
              </w:rPr>
              <w:br/>
            </w:r>
            <w:r>
              <w:rPr>
                <w:color w:val="000000"/>
                <w:szCs w:val="16"/>
              </w:rPr>
              <w:t xml:space="preserve"> </w:t>
            </w:r>
            <w:r>
              <w:rPr>
                <w:color w:val="000000"/>
                <w:szCs w:val="16"/>
              </w:rPr>
              <w:br/>
            </w:r>
            <w:r>
              <w:rPr>
                <w:color w:val="000000"/>
                <w:szCs w:val="16"/>
              </w:rPr>
              <w:t>-|with an operating temperature of - 40|°C or more, but not more than 140|°C, and</w:t>
            </w:r>
            <w:r>
              <w:rPr>
                <w:color w:val="000000"/>
                <w:szCs w:val="16"/>
              </w:rPr>
              <w:br/>
            </w:r>
            <w:r>
              <w:rPr>
                <w:color w:val="000000"/>
                <w:szCs w:val="16"/>
              </w:rPr>
              <w:t xml:space="preserve"> </w:t>
            </w:r>
            <w:r>
              <w:rPr>
                <w:color w:val="000000"/>
                <w:szCs w:val="16"/>
              </w:rPr>
              <w:br/>
            </w:r>
            <w:r>
              <w:rPr>
                <w:color w:val="000000"/>
                <w:szCs w:val="16"/>
              </w:rPr>
              <w:t>-|with a voltage of 9|V or more, but not more than 16|V,</w:t>
            </w:r>
            <w:r>
              <w:rPr>
                <w:color w:val="000000"/>
                <w:szCs w:val="16"/>
              </w:rPr>
              <w:br/>
            </w:r>
            <w:r>
              <w:rPr>
                <w:color w:val="000000"/>
                <w:szCs w:val="16"/>
              </w:rPr>
              <w:t xml:space="preserve"> </w:t>
            </w:r>
            <w:r>
              <w:rPr>
                <w:color w:val="000000"/>
                <w:szCs w:val="16"/>
              </w:rPr>
              <w:br/>
            </w:r>
            <w:r>
              <w:rPr>
                <w:color w:val="000000"/>
                <w:szCs w:val="16"/>
              </w:rPr>
              <w:t>-|with or without connection cable,</w:t>
            </w:r>
            <w:r>
              <w:rPr>
                <w:color w:val="000000"/>
                <w:szCs w:val="16"/>
              </w:rPr>
              <w:br/>
            </w:r>
            <w:r>
              <w:rPr>
                <w:color w:val="000000"/>
                <w:szCs w:val="16"/>
              </w:rPr>
              <w:t>for use in the manufacture of engines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55" w14:textId="77777777" w:rsidR="00E546F5" w:rsidRDefault="00951CE2">
            <w:pPr>
              <w:pStyle w:val="NormalinTable"/>
            </w:pPr>
            <w:r>
              <w:t>0.0</w:t>
            </w:r>
            <w:r>
              <w:t>%</w:t>
            </w:r>
          </w:p>
        </w:tc>
      </w:tr>
      <w:tr w:rsidR="00E546F5" w14:paraId="591080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57" w14:textId="77777777" w:rsidR="00E546F5" w:rsidRDefault="00951CE2">
            <w:pPr>
              <w:pStyle w:val="NormalinTable"/>
            </w:pPr>
            <w:r>
              <w:t>8511300090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58" w14:textId="77777777" w:rsidR="00E546F5" w:rsidRDefault="00951CE2">
            <w:pPr>
              <w:pStyle w:val="Tier1"/>
            </w:pPr>
            <w:r>
              <w:t xml:space="preserve">Electrical ignition or starting equipment of a kind used for spark-ignition or compression-ignition internal combustion engines (for example, ignition magnetos, magneto-dynamos, ignition coils, sparking plugs and glow plugs, starter </w:t>
            </w:r>
            <w:r>
              <w:t>motors); generators (for example, dynamos, alternators) and cut-outs of a kind used in conjunction with such engines</w:t>
            </w:r>
          </w:p>
          <w:p w14:paraId="59108059" w14:textId="77777777" w:rsidR="00E546F5" w:rsidRDefault="00951CE2">
            <w:pPr>
              <w:pStyle w:val="Tier2"/>
            </w:pPr>
            <w:r>
              <w:t>-</w:t>
            </w:r>
            <w:r>
              <w:tab/>
              <w:t>Distributors; ignition coils</w:t>
            </w:r>
          </w:p>
          <w:p w14:paraId="5910805A" w14:textId="77777777" w:rsidR="00E546F5" w:rsidRDefault="00951CE2">
            <w:pPr>
              <w:pStyle w:val="Tier3"/>
            </w:pPr>
            <w:r>
              <w:t>-</w:t>
            </w:r>
            <w:r>
              <w:tab/>
              <w:t>-</w:t>
            </w:r>
            <w:r>
              <w:tab/>
              <w:t>Other</w:t>
            </w:r>
          </w:p>
          <w:p w14:paraId="5910805B" w14:textId="77777777" w:rsidR="00E546F5" w:rsidRDefault="00951CE2">
            <w:pPr>
              <w:pStyle w:val="Tier3Bullet"/>
            </w:pPr>
            <w:r>
              <w:tab/>
            </w:r>
            <w:r>
              <w:tab/>
              <w:t>-</w:t>
            </w:r>
            <w:r>
              <w:tab/>
              <w:t>for incorporation in ships, boats or other vessels listed in Table 1, for the purposes of thei</w:t>
            </w:r>
            <w:r>
              <w:t>r construction, repair, maintenance or conversion;</w:t>
            </w:r>
          </w:p>
          <w:p w14:paraId="5910805C" w14:textId="77777777" w:rsidR="00E546F5" w:rsidRDefault="00951CE2">
            <w:pPr>
              <w:pStyle w:val="Tier3Bullet"/>
            </w:pPr>
            <w:r>
              <w:tab/>
            </w:r>
            <w:r>
              <w:tab/>
              <w:t>-</w:t>
            </w:r>
            <w:r>
              <w:tab/>
              <w:t>for fitting to or equipping such ships, boats or other vessels;</w:t>
            </w:r>
          </w:p>
          <w:p w14:paraId="5910805D" w14:textId="77777777" w:rsidR="00E546F5" w:rsidRDefault="00951CE2">
            <w:pPr>
              <w:pStyle w:val="Tier3Bullet"/>
            </w:pP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805E" w14:textId="77777777" w:rsidR="00E546F5" w:rsidRDefault="00951CE2">
            <w:pPr>
              <w:pStyle w:val="Tier3Bullet"/>
            </w:pPr>
            <w:r>
              <w:tab/>
            </w:r>
            <w:r>
              <w:tab/>
              <w:t>-</w:t>
            </w:r>
            <w:r>
              <w:tab/>
              <w:t>for equipping the above platforms;</w:t>
            </w:r>
          </w:p>
          <w:p w14:paraId="5910805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60" w14:textId="77777777" w:rsidR="00E546F5" w:rsidRDefault="00951CE2">
            <w:pPr>
              <w:pStyle w:val="NormalinTable"/>
            </w:pPr>
            <w:r>
              <w:t>0.0%</w:t>
            </w:r>
          </w:p>
        </w:tc>
      </w:tr>
      <w:tr w:rsidR="00E546F5" w14:paraId="591080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62" w14:textId="77777777" w:rsidR="00E546F5" w:rsidRDefault="00951CE2">
            <w:pPr>
              <w:pStyle w:val="NormalinTable"/>
            </w:pPr>
            <w:r>
              <w:rPr>
                <w:rFonts w:eastAsia="Times New Roman"/>
                <w:color w:val="000000"/>
                <w:lang w:eastAsia="en-GB"/>
              </w:rPr>
              <w:t>8511400010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63" w14:textId="77777777" w:rsidR="00E546F5" w:rsidRDefault="00951CE2">
            <w:pPr>
              <w:pStyle w:val="Tier1"/>
            </w:pPr>
            <w:r>
              <w:rPr>
                <w:rFonts w:eastAsia="Times New Roman"/>
                <w:color w:val="000000"/>
                <w:lang w:eastAsia="en-GB"/>
              </w:rPr>
              <w:t xml:space="preserve">Electrical ignition or </w:t>
            </w:r>
            <w:r>
              <w:rPr>
                <w:rFonts w:eastAsia="Times New Roman"/>
                <w:color w:val="000000"/>
                <w:lang w:eastAsia="en-GB"/>
              </w:rPr>
              <w:t>starting equipment of a kind used for spark-ignition or compression-ignition internal combustion engines (for example, ignition magnetos, magneto-dynamos, ignition coils, sparking plugs and glow plugs, starter motors); generators (for example, dynamos, alt</w:t>
            </w:r>
            <w:r>
              <w:rPr>
                <w:rFonts w:eastAsia="Times New Roman"/>
                <w:color w:val="000000"/>
                <w:lang w:eastAsia="en-GB"/>
              </w:rPr>
              <w:t>ernators) and cut-outs of a kind used in conjunction with such engines</w:t>
            </w:r>
            <w:r>
              <w:rPr>
                <w:rFonts w:eastAsia="Times New Roman"/>
                <w:color w:val="000000"/>
                <w:lang w:eastAsia="en-GB"/>
              </w:rPr>
              <w:br/>
            </w:r>
            <w:r>
              <w:rPr>
                <w:rFonts w:eastAsia="Times New Roman"/>
                <w:color w:val="000000"/>
                <w:lang w:eastAsia="en-GB"/>
              </w:rPr>
              <w:t>Starter motors and dual purpose starter-generators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w:t>
            </w:r>
            <w:r>
              <w:rPr>
                <w:rFonts w:eastAsia="Times New Roman"/>
                <w:color w:val="000000"/>
                <w:lang w:eastAsia="en-GB"/>
              </w:rPr>
              <w:t>,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64" w14:textId="77777777" w:rsidR="00E546F5" w:rsidRDefault="00951CE2">
            <w:pPr>
              <w:pStyle w:val="NormalinTable"/>
            </w:pPr>
            <w:r>
              <w:t>0.0%</w:t>
            </w:r>
          </w:p>
        </w:tc>
      </w:tr>
      <w:tr w:rsidR="00E546F5" w14:paraId="591080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66" w14:textId="77777777" w:rsidR="00E546F5" w:rsidRDefault="00951CE2">
            <w:pPr>
              <w:pStyle w:val="NormalinTable"/>
            </w:pPr>
            <w:r>
              <w:t>8511400090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67" w14:textId="77777777" w:rsidR="00E546F5" w:rsidRDefault="00951CE2">
            <w:pPr>
              <w:pStyle w:val="Tier1"/>
            </w:pPr>
            <w:r>
              <w:t>Electrical ignition or starting equipment of a kind used for spark-ignition or compression-ignition internal combustion engines (for exampl</w:t>
            </w:r>
            <w:r>
              <w:t>e, ignition magnetos, magneto-dynamos, ignition coils, sparking plugs and glow plugs, starter motors); generators (for example, dynamos, alternators) and cut-outs of a kind used in conjunction with such engines</w:t>
            </w:r>
          </w:p>
          <w:p w14:paraId="59108068" w14:textId="77777777" w:rsidR="00E546F5" w:rsidRDefault="00951CE2">
            <w:pPr>
              <w:pStyle w:val="Tier2"/>
            </w:pPr>
            <w:r>
              <w:t>-</w:t>
            </w:r>
            <w:r>
              <w:tab/>
              <w:t>Starter motors and dual purpose starter-gen</w:t>
            </w:r>
            <w:r>
              <w:t>erators</w:t>
            </w:r>
          </w:p>
          <w:p w14:paraId="59108069" w14:textId="77777777" w:rsidR="00E546F5" w:rsidRDefault="00951CE2">
            <w:pPr>
              <w:pStyle w:val="Tier3"/>
            </w:pPr>
            <w:r>
              <w:t>-</w:t>
            </w:r>
            <w:r>
              <w:tab/>
              <w:t>-</w:t>
            </w:r>
            <w:r>
              <w:tab/>
              <w:t>Other</w:t>
            </w:r>
          </w:p>
          <w:p w14:paraId="5910806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06B" w14:textId="77777777" w:rsidR="00E546F5" w:rsidRDefault="00951CE2">
            <w:pPr>
              <w:pStyle w:val="Tier3Bullet"/>
            </w:pPr>
            <w:r>
              <w:tab/>
            </w:r>
            <w:r>
              <w:tab/>
              <w:t>-</w:t>
            </w:r>
            <w:r>
              <w:tab/>
              <w:t>for fitting to or equipping such ships, boats or other vessels;</w:t>
            </w:r>
          </w:p>
          <w:p w14:paraId="5910806C"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06D" w14:textId="77777777" w:rsidR="00E546F5" w:rsidRDefault="00951CE2">
            <w:pPr>
              <w:pStyle w:val="Tier3Bullet"/>
            </w:pPr>
            <w:r>
              <w:tab/>
            </w:r>
            <w:r>
              <w:tab/>
              <w:t>-</w:t>
            </w:r>
            <w:r>
              <w:tab/>
              <w:t xml:space="preserve">for equipping the above </w:t>
            </w:r>
            <w:r>
              <w:t>platforms;</w:t>
            </w:r>
          </w:p>
          <w:p w14:paraId="5910806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6F" w14:textId="77777777" w:rsidR="00E546F5" w:rsidRDefault="00951CE2">
            <w:pPr>
              <w:pStyle w:val="NormalinTable"/>
            </w:pPr>
            <w:r>
              <w:t>0.0%</w:t>
            </w:r>
          </w:p>
        </w:tc>
      </w:tr>
      <w:tr w:rsidR="00E546F5" w14:paraId="591080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71" w14:textId="77777777" w:rsidR="00E546F5" w:rsidRDefault="00951CE2">
            <w:pPr>
              <w:pStyle w:val="NormalinTable"/>
            </w:pPr>
            <w:r>
              <w:rPr>
                <w:rFonts w:eastAsia="Times New Roman"/>
                <w:color w:val="000000"/>
                <w:lang w:eastAsia="en-GB"/>
              </w:rPr>
              <w:t>8511500010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72" w14:textId="77777777" w:rsidR="00E546F5" w:rsidRDefault="00951CE2">
            <w:pPr>
              <w:pStyle w:val="Tier1"/>
            </w:pPr>
            <w:r>
              <w:rPr>
                <w:rFonts w:eastAsia="Times New Roman"/>
                <w:color w:val="000000"/>
                <w:lang w:eastAsia="en-GB"/>
              </w:rPr>
              <w:t>Electrical ignition or starting equipment of a kind used for spark-ignition or compression-ignition internal combustion engines (for example, ignition magnet</w:t>
            </w:r>
            <w:r>
              <w:rPr>
                <w:rFonts w:eastAsia="Times New Roman"/>
                <w:color w:val="000000"/>
                <w:lang w:eastAsia="en-GB"/>
              </w:rPr>
              <w:t>os, magneto-dynamos, ignition coils, sparking plugs and glow plugs, starter motors); generators (for example, dynamos, alternators) and cut-outs of a kind used in conjunction with such engines</w:t>
            </w:r>
            <w:r>
              <w:rPr>
                <w:rFonts w:eastAsia="Times New Roman"/>
                <w:color w:val="000000"/>
                <w:lang w:eastAsia="en-GB"/>
              </w:rPr>
              <w:br/>
            </w:r>
            <w:r>
              <w:rPr>
                <w:rFonts w:eastAsia="Times New Roman"/>
                <w:color w:val="000000"/>
                <w:lang w:eastAsia="en-GB"/>
              </w:rPr>
              <w:t>Other generators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w:t>
            </w:r>
            <w:r>
              <w:rPr>
                <w:rFonts w:eastAsia="Times New Roman"/>
                <w:color w:val="000000"/>
                <w:lang w:eastAsia="en-GB"/>
              </w:rPr>
              <w:t>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73" w14:textId="77777777" w:rsidR="00E546F5" w:rsidRDefault="00951CE2">
            <w:pPr>
              <w:pStyle w:val="NormalinTable"/>
            </w:pPr>
            <w:r>
              <w:t>0.0%</w:t>
            </w:r>
          </w:p>
        </w:tc>
      </w:tr>
      <w:tr w:rsidR="00E546F5" w14:paraId="591080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75" w14:textId="77777777" w:rsidR="00E546F5" w:rsidRDefault="00951CE2">
            <w:pPr>
              <w:pStyle w:val="NormalinTable"/>
            </w:pPr>
            <w:r>
              <w:t>8511500090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76" w14:textId="77777777" w:rsidR="00E546F5" w:rsidRDefault="00951CE2">
            <w:pPr>
              <w:pStyle w:val="Tier1"/>
            </w:pPr>
            <w:r>
              <w:t>Electrical ignition or starting equipment of a kind</w:t>
            </w:r>
            <w:r>
              <w:t xml:space="preserve"> used for spark-ignition or compression-ignition internal combustion engines (for example, ignition magnetos, magneto-dynamos, ignition coils, sparking plugs and glow plugs, starter motors); generators (for example, dynamos, alternators) and cut-outs of a </w:t>
            </w:r>
            <w:r>
              <w:t>kind used in conjunction with such engines</w:t>
            </w:r>
          </w:p>
          <w:p w14:paraId="59108077" w14:textId="77777777" w:rsidR="00E546F5" w:rsidRDefault="00951CE2">
            <w:pPr>
              <w:pStyle w:val="Tier2"/>
            </w:pPr>
            <w:r>
              <w:t>-</w:t>
            </w:r>
            <w:r>
              <w:tab/>
              <w:t>Other generators</w:t>
            </w:r>
          </w:p>
          <w:p w14:paraId="59108078" w14:textId="77777777" w:rsidR="00E546F5" w:rsidRDefault="00951CE2">
            <w:pPr>
              <w:pStyle w:val="Tier3"/>
            </w:pPr>
            <w:r>
              <w:t>-</w:t>
            </w:r>
            <w:r>
              <w:tab/>
              <w:t>-</w:t>
            </w:r>
            <w:r>
              <w:tab/>
              <w:t>Other</w:t>
            </w:r>
          </w:p>
          <w:p w14:paraId="5910807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07A" w14:textId="77777777" w:rsidR="00E546F5" w:rsidRDefault="00951CE2">
            <w:pPr>
              <w:pStyle w:val="Tier3Bullet"/>
            </w:pPr>
            <w:r>
              <w:tab/>
            </w:r>
            <w:r>
              <w:tab/>
              <w:t>-</w:t>
            </w:r>
            <w:r>
              <w:tab/>
              <w:t xml:space="preserve">for fitting to or </w:t>
            </w:r>
            <w:r>
              <w:t>equipping such ships, boats or other vessels;</w:t>
            </w:r>
          </w:p>
          <w:p w14:paraId="5910807B"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807C" w14:textId="77777777" w:rsidR="00E546F5" w:rsidRDefault="00951CE2">
            <w:pPr>
              <w:pStyle w:val="Tier3Bullet"/>
            </w:pPr>
            <w:r>
              <w:tab/>
            </w:r>
            <w:r>
              <w:tab/>
              <w:t>-</w:t>
            </w:r>
            <w:r>
              <w:tab/>
              <w:t>for equipping the above platforms;</w:t>
            </w:r>
          </w:p>
          <w:p w14:paraId="5910807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7E" w14:textId="77777777" w:rsidR="00E546F5" w:rsidRDefault="00951CE2">
            <w:pPr>
              <w:pStyle w:val="NormalinTable"/>
            </w:pPr>
            <w:r>
              <w:t>0.0%</w:t>
            </w:r>
          </w:p>
        </w:tc>
      </w:tr>
      <w:tr w:rsidR="00E546F5" w14:paraId="591080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80" w14:textId="77777777" w:rsidR="00E546F5" w:rsidRDefault="00951CE2">
            <w:pPr>
              <w:pStyle w:val="NormalinTable"/>
            </w:pPr>
            <w:r>
              <w:rPr>
                <w:rFonts w:eastAsia="Times New Roman"/>
                <w:color w:val="000000"/>
                <w:lang w:eastAsia="en-GB"/>
              </w:rPr>
              <w:t>8511800010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81" w14:textId="77777777" w:rsidR="00E546F5" w:rsidRDefault="00951CE2">
            <w:pPr>
              <w:pStyle w:val="Tier1"/>
            </w:pPr>
            <w:r>
              <w:rPr>
                <w:rFonts w:eastAsia="Times New Roman"/>
                <w:color w:val="000000"/>
                <w:lang w:eastAsia="en-GB"/>
              </w:rPr>
              <w:t xml:space="preserve">Electrical ignition or starting equipment of a kind used for spark-ignition or </w:t>
            </w:r>
            <w:r>
              <w:rPr>
                <w:rFonts w:eastAsia="Times New Roman"/>
                <w:color w:val="000000"/>
                <w:lang w:eastAsia="en-GB"/>
              </w:rPr>
              <w:t>compression-ignition internal combustion engines (for example, ignition magnetos, magneto-dynamos, ignition coils, sparking plugs and glow plugs, starter motors); generators (for example, dynamos, alternators) and cut-outs of a kind used in conjunction wit</w:t>
            </w:r>
            <w:r>
              <w:rPr>
                <w:rFonts w:eastAsia="Times New Roman"/>
                <w:color w:val="000000"/>
                <w:lang w:eastAsia="en-GB"/>
              </w:rPr>
              <w:t>h such engines</w:t>
            </w:r>
            <w:r>
              <w:rPr>
                <w:rFonts w:eastAsia="Times New Roman"/>
                <w:color w:val="000000"/>
                <w:lang w:eastAsia="en-GB"/>
              </w:rPr>
              <w:br/>
            </w:r>
            <w:r>
              <w:rPr>
                <w:rFonts w:eastAsia="Times New Roman"/>
                <w:color w:val="000000"/>
                <w:lang w:eastAsia="en-GB"/>
              </w:rPr>
              <w:t>Other equipment</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w:t>
            </w:r>
            <w:r>
              <w:rPr>
                <w:rFonts w:eastAsia="Times New Roman"/>
                <w:color w:val="000000"/>
                <w:lang w:eastAsia="en-GB"/>
              </w:rPr>
              <w:t>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82" w14:textId="77777777" w:rsidR="00E546F5" w:rsidRDefault="00951CE2">
            <w:pPr>
              <w:pStyle w:val="NormalinTable"/>
            </w:pPr>
            <w:r>
              <w:t>0.0%</w:t>
            </w:r>
          </w:p>
        </w:tc>
      </w:tr>
      <w:tr w:rsidR="00E546F5" w14:paraId="591080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084" w14:textId="77777777" w:rsidR="00E546F5" w:rsidRDefault="00951CE2">
            <w:pPr>
              <w:pStyle w:val="NormalinTable"/>
            </w:pPr>
            <w:r>
              <w:rPr>
                <w:color w:val="000000"/>
                <w:szCs w:val="16"/>
              </w:rPr>
              <w:t>8511800020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85" w14:textId="77777777" w:rsidR="00E546F5" w:rsidRDefault="00951CE2">
            <w:pPr>
              <w:pStyle w:val="Tier1"/>
            </w:pPr>
            <w:r>
              <w:rPr>
                <w:color w:val="000000"/>
                <w:szCs w:val="16"/>
              </w:rPr>
              <w:t>Electrical ignition or starting equipment of a kind used for spark-ignition or compression-ignition internal combustion engines (for example, ignition magnetos, magneto-dynamos, ignition coils, sparking plugs and glow plugs, start</w:t>
            </w:r>
            <w:r>
              <w:rPr>
                <w:color w:val="000000"/>
                <w:szCs w:val="16"/>
              </w:rPr>
              <w:t>er motors); generators (for example, dynamos, alternators) and cut-outs of a kind used in conjunction with such engines</w:t>
            </w:r>
            <w:r>
              <w:rPr>
                <w:color w:val="000000"/>
                <w:szCs w:val="16"/>
              </w:rPr>
              <w:br/>
            </w:r>
            <w:r>
              <w:rPr>
                <w:color w:val="000000"/>
                <w:szCs w:val="16"/>
              </w:rPr>
              <w:t>- Other equipment</w:t>
            </w:r>
            <w:r>
              <w:rPr>
                <w:color w:val="000000"/>
                <w:szCs w:val="16"/>
              </w:rPr>
              <w:br/>
            </w:r>
            <w:r>
              <w:rPr>
                <w:color w:val="000000"/>
                <w:szCs w:val="16"/>
              </w:rPr>
              <w:t>- - Glow-plug for|pre-heating of the diesel engines with:</w:t>
            </w:r>
            <w:r>
              <w:rPr>
                <w:color w:val="000000"/>
                <w:szCs w:val="16"/>
              </w:rPr>
              <w:br/>
            </w:r>
            <w:r>
              <w:rPr>
                <w:color w:val="000000"/>
                <w:szCs w:val="16"/>
              </w:rPr>
              <w:t xml:space="preserve"> </w:t>
            </w:r>
            <w:r>
              <w:rPr>
                <w:color w:val="000000"/>
                <w:szCs w:val="16"/>
              </w:rPr>
              <w:br/>
            </w:r>
            <w:r>
              <w:rPr>
                <w:color w:val="000000"/>
                <w:szCs w:val="16"/>
              </w:rPr>
              <w:t>-|an operating temperature of more than 800|°C,</w:t>
            </w:r>
            <w:r>
              <w:rPr>
                <w:color w:val="000000"/>
                <w:szCs w:val="16"/>
              </w:rPr>
              <w:br/>
            </w:r>
            <w:r>
              <w:rPr>
                <w:color w:val="000000"/>
                <w:szCs w:val="16"/>
              </w:rPr>
              <w:t xml:space="preserve"> </w:t>
            </w:r>
            <w:r>
              <w:rPr>
                <w:color w:val="000000"/>
                <w:szCs w:val="16"/>
              </w:rPr>
              <w:br/>
            </w:r>
            <w:r>
              <w:rPr>
                <w:color w:val="000000"/>
                <w:szCs w:val="16"/>
              </w:rPr>
              <w:t>-|a volt</w:t>
            </w:r>
            <w:r>
              <w:rPr>
                <w:color w:val="000000"/>
                <w:szCs w:val="16"/>
              </w:rPr>
              <w:t>age of 5|V or more, but not more than 16|V,</w:t>
            </w:r>
            <w:r>
              <w:rPr>
                <w:color w:val="000000"/>
                <w:szCs w:val="16"/>
              </w:rPr>
              <w:br/>
            </w:r>
            <w:r>
              <w:rPr>
                <w:color w:val="000000"/>
                <w:szCs w:val="16"/>
              </w:rPr>
              <w:t xml:space="preserve"> </w:t>
            </w:r>
            <w:r>
              <w:rPr>
                <w:color w:val="000000"/>
                <w:szCs w:val="16"/>
              </w:rPr>
              <w:br/>
            </w:r>
            <w:r>
              <w:rPr>
                <w:color w:val="000000"/>
                <w:szCs w:val="16"/>
              </w:rPr>
              <w:t>-|a heating rod containing silicon nitride (Si@3N@4) and molybdenum disilicide (MoSi@2), and</w:t>
            </w:r>
            <w:r>
              <w:rPr>
                <w:color w:val="000000"/>
                <w:szCs w:val="16"/>
              </w:rPr>
              <w:br/>
            </w:r>
            <w:r>
              <w:rPr>
                <w:color w:val="000000"/>
                <w:szCs w:val="16"/>
              </w:rPr>
              <w:t xml:space="preserve"> </w:t>
            </w:r>
            <w:r>
              <w:rPr>
                <w:color w:val="000000"/>
                <w:szCs w:val="16"/>
              </w:rPr>
              <w:br/>
            </w:r>
            <w:r>
              <w:rPr>
                <w:color w:val="000000"/>
                <w:szCs w:val="16"/>
              </w:rPr>
              <w:t>-|a metal housing</w:t>
            </w:r>
            <w:r>
              <w:rPr>
                <w:color w:val="000000"/>
                <w:szCs w:val="16"/>
              </w:rPr>
              <w:br/>
            </w:r>
            <w:r>
              <w:rPr>
                <w:color w:val="000000"/>
                <w:szCs w:val="16"/>
              </w:rPr>
              <w:t>for use in the manufacture of diesel engines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86" w14:textId="77777777" w:rsidR="00E546F5" w:rsidRDefault="00951CE2">
            <w:pPr>
              <w:pStyle w:val="NormalinTable"/>
            </w:pPr>
            <w:r>
              <w:t>0.0%</w:t>
            </w:r>
          </w:p>
        </w:tc>
      </w:tr>
      <w:tr w:rsidR="00E546F5" w14:paraId="591080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88" w14:textId="77777777" w:rsidR="00E546F5" w:rsidRDefault="00951CE2">
            <w:pPr>
              <w:pStyle w:val="NormalinTable"/>
            </w:pPr>
            <w:r>
              <w:t>8511800090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89" w14:textId="77777777" w:rsidR="00E546F5" w:rsidRDefault="00951CE2">
            <w:pPr>
              <w:pStyle w:val="Tier1"/>
            </w:pPr>
            <w:r>
              <w:t>Electrical ignition or starting equipment of a kind used for spark-ignition or compression-ignition internal combustion engines (for example, ignition magnetos, magneto-dynamos, ignition coils, sparking plugs and glow plugs, starter motors); generators (fo</w:t>
            </w:r>
            <w:r>
              <w:t>r example, dynamos, alternators) and cut-outs of a kind used in conjunction with such engines</w:t>
            </w:r>
          </w:p>
          <w:p w14:paraId="5910808A" w14:textId="77777777" w:rsidR="00E546F5" w:rsidRDefault="00951CE2">
            <w:pPr>
              <w:pStyle w:val="Tier2"/>
            </w:pPr>
            <w:r>
              <w:t>-</w:t>
            </w:r>
            <w:r>
              <w:tab/>
              <w:t>Other equipment</w:t>
            </w:r>
          </w:p>
          <w:p w14:paraId="5910808B" w14:textId="77777777" w:rsidR="00E546F5" w:rsidRDefault="00951CE2">
            <w:pPr>
              <w:pStyle w:val="Tier3"/>
            </w:pPr>
            <w:r>
              <w:t>-</w:t>
            </w:r>
            <w:r>
              <w:tab/>
              <w:t>-</w:t>
            </w:r>
            <w:r>
              <w:tab/>
              <w:t>Other</w:t>
            </w:r>
          </w:p>
          <w:p w14:paraId="5910808C" w14:textId="77777777" w:rsidR="00E546F5" w:rsidRDefault="00951CE2">
            <w:pPr>
              <w:pStyle w:val="Tier3Bullet"/>
            </w:pPr>
            <w:r>
              <w:tab/>
            </w:r>
            <w:r>
              <w:tab/>
              <w:t>-</w:t>
            </w:r>
            <w:r>
              <w:tab/>
              <w:t xml:space="preserve">for incorporation in ships, boats or other vessels listed in Table 1, for the purposes of their construction, repair, maintenance </w:t>
            </w:r>
            <w:r>
              <w:t>or conversion;</w:t>
            </w:r>
          </w:p>
          <w:p w14:paraId="5910808D" w14:textId="77777777" w:rsidR="00E546F5" w:rsidRDefault="00951CE2">
            <w:pPr>
              <w:pStyle w:val="Tier3Bullet"/>
            </w:pPr>
            <w:r>
              <w:tab/>
            </w:r>
            <w:r>
              <w:tab/>
              <w:t>-</w:t>
            </w:r>
            <w:r>
              <w:tab/>
              <w:t>for fitting to or equipping such ships, boats or other vessels;</w:t>
            </w:r>
          </w:p>
          <w:p w14:paraId="5910808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w:t>
            </w:r>
            <w:r>
              <w:t>430 49 or floating or submersible of subheading 8905 20;</w:t>
            </w:r>
          </w:p>
          <w:p w14:paraId="5910808F" w14:textId="77777777" w:rsidR="00E546F5" w:rsidRDefault="00951CE2">
            <w:pPr>
              <w:pStyle w:val="Tier3Bullet"/>
            </w:pPr>
            <w:r>
              <w:tab/>
            </w:r>
            <w:r>
              <w:tab/>
              <w:t>-</w:t>
            </w:r>
            <w:r>
              <w:tab/>
              <w:t>for equipping the above platforms;</w:t>
            </w:r>
          </w:p>
          <w:p w14:paraId="5910809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91" w14:textId="77777777" w:rsidR="00E546F5" w:rsidRDefault="00951CE2">
            <w:pPr>
              <w:pStyle w:val="NormalinTable"/>
            </w:pPr>
            <w:r>
              <w:t>0.0%</w:t>
            </w:r>
          </w:p>
        </w:tc>
      </w:tr>
      <w:tr w:rsidR="00E546F5" w14:paraId="591080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93" w14:textId="77777777" w:rsidR="00E546F5" w:rsidRDefault="00951CE2">
            <w:pPr>
              <w:pStyle w:val="NormalinTable"/>
            </w:pPr>
            <w:r>
              <w:t>8511900010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94" w14:textId="77777777" w:rsidR="00E546F5" w:rsidRDefault="00951CE2">
            <w:pPr>
              <w:pStyle w:val="Tier1"/>
            </w:pPr>
            <w:r>
              <w:t xml:space="preserve">Electrical ignition or starting equipment of a kind used for </w:t>
            </w:r>
            <w:r>
              <w:t xml:space="preserve">spark-ignition or compression-ignition internal combustion engines (for example, ignition magnetos, magneto-dynamos, ignition coils, sparking plugs and glow plugs, starter motors); generators (for example, dynamos, alternators) and cut-outs of a kind used </w:t>
            </w:r>
            <w:r>
              <w:t>in conjunction with such engines</w:t>
            </w:r>
          </w:p>
          <w:p w14:paraId="59108095" w14:textId="77777777" w:rsidR="00E546F5" w:rsidRDefault="00951CE2">
            <w:pPr>
              <w:pStyle w:val="Tier2"/>
            </w:pPr>
            <w:r>
              <w:t>-</w:t>
            </w:r>
            <w:r>
              <w:tab/>
              <w:t>Parts</w:t>
            </w:r>
          </w:p>
          <w:p w14:paraId="59108096" w14:textId="77777777" w:rsidR="00E546F5" w:rsidRDefault="00951CE2">
            <w:pPr>
              <w:pStyle w:val="Tier3"/>
            </w:pPr>
            <w:r>
              <w:t>-</w:t>
            </w:r>
            <w:r>
              <w:tab/>
              <w:t>-</w:t>
            </w:r>
            <w:r>
              <w:tab/>
              <w:t>For use in certain types of aircraft</w:t>
            </w:r>
          </w:p>
          <w:p w14:paraId="59108097"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w:t>
            </w:r>
            <w:r>
              <w:t>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98" w14:textId="77777777" w:rsidR="00E546F5" w:rsidRDefault="00951CE2">
            <w:pPr>
              <w:pStyle w:val="NormalinTable"/>
            </w:pPr>
            <w:r>
              <w:t>0.0%</w:t>
            </w:r>
          </w:p>
        </w:tc>
      </w:tr>
      <w:tr w:rsidR="00E546F5" w14:paraId="591080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9A" w14:textId="77777777" w:rsidR="00E546F5" w:rsidRDefault="00951CE2">
            <w:pPr>
              <w:pStyle w:val="NormalinTable"/>
            </w:pPr>
            <w:r>
              <w:t>8511900090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9B" w14:textId="77777777" w:rsidR="00E546F5" w:rsidRDefault="00951CE2">
            <w:pPr>
              <w:pStyle w:val="Tier1"/>
            </w:pPr>
            <w:r>
              <w:t xml:space="preserve">Electrical ignition or starting equipment of a kind used for spark-ignition or compression-ignition internal combustion engines (for example, ignition magnetos, magneto-dynamos, ignition coils, sparking plugs and glow </w:t>
            </w:r>
            <w:r>
              <w:t>plugs, starter motors); generators (for example, dynamos, alternators) and cut-outs of a kind used in conjunction with such engines</w:t>
            </w:r>
          </w:p>
          <w:p w14:paraId="5910809C" w14:textId="77777777" w:rsidR="00E546F5" w:rsidRDefault="00951CE2">
            <w:pPr>
              <w:pStyle w:val="Tier2"/>
            </w:pPr>
            <w:r>
              <w:t>-</w:t>
            </w:r>
            <w:r>
              <w:tab/>
              <w:t>Parts</w:t>
            </w:r>
          </w:p>
          <w:p w14:paraId="5910809D" w14:textId="77777777" w:rsidR="00E546F5" w:rsidRDefault="00951CE2">
            <w:pPr>
              <w:pStyle w:val="Tier3"/>
            </w:pPr>
            <w:r>
              <w:t>-</w:t>
            </w:r>
            <w:r>
              <w:tab/>
              <w:t>-</w:t>
            </w:r>
            <w:r>
              <w:tab/>
              <w:t>Other</w:t>
            </w:r>
          </w:p>
          <w:p w14:paraId="5910809E" w14:textId="77777777" w:rsidR="00E546F5" w:rsidRDefault="00951CE2">
            <w:pPr>
              <w:pStyle w:val="Tier3Bullet"/>
            </w:pPr>
            <w:r>
              <w:tab/>
            </w:r>
            <w:r>
              <w:tab/>
              <w:t>-</w:t>
            </w:r>
            <w:r>
              <w:tab/>
              <w:t>for incorporation in ships, boats or other vessels listed in Table 1, for the purposes of their constr</w:t>
            </w:r>
            <w:r>
              <w:t>uction, repair, maintenance or conversion;</w:t>
            </w:r>
          </w:p>
          <w:p w14:paraId="5910809F" w14:textId="77777777" w:rsidR="00E546F5" w:rsidRDefault="00951CE2">
            <w:pPr>
              <w:pStyle w:val="Tier3Bullet"/>
            </w:pPr>
            <w:r>
              <w:tab/>
            </w:r>
            <w:r>
              <w:tab/>
              <w:t>-</w:t>
            </w:r>
            <w:r>
              <w:tab/>
              <w:t>for fitting to or equipping such ships, boats or other vessels;</w:t>
            </w:r>
          </w:p>
          <w:p w14:paraId="591080A0" w14:textId="77777777" w:rsidR="00E546F5" w:rsidRDefault="00951CE2">
            <w:pPr>
              <w:pStyle w:val="Tier3Bullet"/>
            </w:pPr>
            <w:r>
              <w:tab/>
            </w:r>
            <w:r>
              <w:tab/>
              <w:t>-</w:t>
            </w:r>
            <w:r>
              <w:tab/>
              <w:t>for incorporation, for the purposes of their construction, repair, maintenance or conversion, in drilling or production platforms listed belo</w:t>
            </w:r>
            <w:r>
              <w:t>w: fixed, of subheading ex 8430 49 or floating or submersible of subheading 8905 20;</w:t>
            </w:r>
          </w:p>
          <w:p w14:paraId="591080A1" w14:textId="77777777" w:rsidR="00E546F5" w:rsidRDefault="00951CE2">
            <w:pPr>
              <w:pStyle w:val="Tier3Bullet"/>
            </w:pPr>
            <w:r>
              <w:tab/>
            </w:r>
            <w:r>
              <w:tab/>
              <w:t>-</w:t>
            </w:r>
            <w:r>
              <w:tab/>
              <w:t>for equipping the above platforms;</w:t>
            </w:r>
          </w:p>
          <w:p w14:paraId="591080A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A3" w14:textId="77777777" w:rsidR="00E546F5" w:rsidRDefault="00951CE2">
            <w:pPr>
              <w:pStyle w:val="NormalinTable"/>
            </w:pPr>
            <w:r>
              <w:t>0.0%</w:t>
            </w:r>
          </w:p>
        </w:tc>
      </w:tr>
      <w:tr w:rsidR="00E546F5" w14:paraId="591080A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A5" w14:textId="77777777" w:rsidR="00E546F5" w:rsidRDefault="00951CE2">
            <w:pPr>
              <w:pStyle w:val="NormalinTable"/>
            </w:pPr>
            <w:r>
              <w:t>8512200020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A6" w14:textId="77777777" w:rsidR="00E546F5" w:rsidRDefault="00951CE2">
            <w:pPr>
              <w:pStyle w:val="Tier1"/>
            </w:pPr>
            <w:r>
              <w:t xml:space="preserve">Electrical lighting or signalling </w:t>
            </w:r>
            <w:r>
              <w:t>equipment (excluding articles of heading 8539), windscreen wipers, defrosters and demisters, of a kind used for cycles or motor vehicles</w:t>
            </w:r>
          </w:p>
          <w:p w14:paraId="591080A7" w14:textId="77777777" w:rsidR="00E546F5" w:rsidRDefault="00951CE2">
            <w:pPr>
              <w:pStyle w:val="Tier2"/>
            </w:pPr>
            <w:r>
              <w:t>-</w:t>
            </w:r>
            <w:r>
              <w:tab/>
              <w:t>Other lighting or visual signalling equipment</w:t>
            </w:r>
          </w:p>
          <w:p w14:paraId="591080A8" w14:textId="77777777" w:rsidR="00E546F5" w:rsidRDefault="00951CE2">
            <w:pPr>
              <w:pStyle w:val="Tier3"/>
            </w:pPr>
            <w:r>
              <w:t>-</w:t>
            </w:r>
            <w:r>
              <w:tab/>
              <w:t>-</w:t>
            </w:r>
            <w:r>
              <w:tab/>
              <w:t>Information screen displaying at least time, date and status of saf</w:t>
            </w:r>
            <w:r>
              <w:t>ety features in a vehicle with an operating voltage of 12 V or more, but not more than 14.4 V, of a kind used in the manufacturing of goods of Chapter 87</w:t>
            </w:r>
          </w:p>
          <w:p w14:paraId="591080A9" w14:textId="77777777" w:rsidR="00E546F5" w:rsidRDefault="00951CE2">
            <w:pPr>
              <w:pStyle w:val="Tier3Bullet"/>
            </w:pPr>
            <w:r>
              <w:tab/>
            </w:r>
            <w:r>
              <w:tab/>
              <w:t>-</w:t>
            </w:r>
            <w:r>
              <w:tab/>
              <w:t>for incorporation in ships, boats or other vessels listed in Table 1, for the purposes of their co</w:t>
            </w:r>
            <w:r>
              <w:t>nstruction, repair, maintenance or conversion;</w:t>
            </w:r>
          </w:p>
          <w:p w14:paraId="591080AA" w14:textId="77777777" w:rsidR="00E546F5" w:rsidRDefault="00951CE2">
            <w:pPr>
              <w:pStyle w:val="Tier3Bullet"/>
            </w:pPr>
            <w:r>
              <w:tab/>
            </w:r>
            <w:r>
              <w:tab/>
              <w:t>-</w:t>
            </w:r>
            <w:r>
              <w:tab/>
              <w:t>for fitting to or equipping such ships, boats or other vessels;</w:t>
            </w:r>
          </w:p>
          <w:p w14:paraId="591080AB" w14:textId="77777777" w:rsidR="00E546F5" w:rsidRDefault="00951CE2">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80AC" w14:textId="77777777" w:rsidR="00E546F5" w:rsidRDefault="00951CE2">
            <w:pPr>
              <w:pStyle w:val="Tier3Bullet"/>
            </w:pPr>
            <w:r>
              <w:tab/>
            </w:r>
            <w:r>
              <w:tab/>
              <w:t>-</w:t>
            </w:r>
            <w:r>
              <w:tab/>
              <w:t>for equipping the above platforms;</w:t>
            </w:r>
          </w:p>
          <w:p w14:paraId="591080A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AE" w14:textId="77777777" w:rsidR="00E546F5" w:rsidRDefault="00951CE2">
            <w:pPr>
              <w:pStyle w:val="NormalinTable"/>
            </w:pPr>
            <w:r>
              <w:t>0.0%</w:t>
            </w:r>
          </w:p>
        </w:tc>
      </w:tr>
      <w:tr w:rsidR="00E546F5" w14:paraId="591080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B0" w14:textId="77777777" w:rsidR="00E546F5" w:rsidRDefault="00951CE2">
            <w:pPr>
              <w:pStyle w:val="NormalinTable"/>
            </w:pPr>
            <w:r>
              <w:t>8512200030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B1" w14:textId="77777777" w:rsidR="00E546F5" w:rsidRDefault="00951CE2">
            <w:pPr>
              <w:pStyle w:val="Tier1"/>
            </w:pPr>
            <w:r>
              <w:t xml:space="preserve">Electrical lighting or </w:t>
            </w:r>
            <w:r>
              <w:t>signalling equipment (excluding articles of heading 8539), windscreen wipers, defrosters and demisters, of a kind used for cycles or motor vehicles</w:t>
            </w:r>
          </w:p>
          <w:p w14:paraId="591080B2" w14:textId="77777777" w:rsidR="00E546F5" w:rsidRDefault="00951CE2">
            <w:pPr>
              <w:pStyle w:val="Tier2"/>
            </w:pPr>
            <w:r>
              <w:t>-</w:t>
            </w:r>
            <w:r>
              <w:tab/>
              <w:t>Other lighting or visual signalling equipment</w:t>
            </w:r>
          </w:p>
          <w:p w14:paraId="591080B3" w14:textId="77777777" w:rsidR="00E546F5" w:rsidRDefault="00951CE2">
            <w:pPr>
              <w:pStyle w:val="Tier3"/>
            </w:pPr>
            <w:r>
              <w:t>-</w:t>
            </w:r>
            <w:r>
              <w:tab/>
              <w:t>-</w:t>
            </w:r>
            <w:r>
              <w:tab/>
              <w:t>Lighting module, containing at least: - two LEDs, - glas</w:t>
            </w:r>
            <w:r>
              <w:t>s or plastic lenses, focusing/scattering the light emitted by the LEDs, - reflectors redirecting the light emitted by the LEDs, in an aluminium housing with a radiator, mounted at a bracket with an actuator</w:t>
            </w:r>
          </w:p>
          <w:p w14:paraId="591080B4" w14:textId="77777777" w:rsidR="00E546F5" w:rsidRDefault="00951CE2">
            <w:pPr>
              <w:pStyle w:val="Tier3Bullet"/>
            </w:pPr>
            <w:r>
              <w:tab/>
            </w:r>
            <w:r>
              <w:tab/>
              <w:t>-</w:t>
            </w:r>
            <w:r>
              <w:tab/>
              <w:t>for incorporation in ships, boats or other ve</w:t>
            </w:r>
            <w:r>
              <w:t>ssels listed in Table 1, for the purposes of their construction, repair, maintenance or conversion;</w:t>
            </w:r>
          </w:p>
          <w:p w14:paraId="591080B5" w14:textId="77777777" w:rsidR="00E546F5" w:rsidRDefault="00951CE2">
            <w:pPr>
              <w:pStyle w:val="Tier3Bullet"/>
            </w:pPr>
            <w:r>
              <w:tab/>
            </w:r>
            <w:r>
              <w:tab/>
              <w:t>-</w:t>
            </w:r>
            <w:r>
              <w:tab/>
              <w:t>for fitting to or equipping such ships, boats or other vessels;</w:t>
            </w:r>
          </w:p>
          <w:p w14:paraId="591080B6" w14:textId="77777777" w:rsidR="00E546F5" w:rsidRDefault="00951CE2">
            <w:pPr>
              <w:pStyle w:val="Tier3Bullet"/>
            </w:pP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80B7" w14:textId="77777777" w:rsidR="00E546F5" w:rsidRDefault="00951CE2">
            <w:pPr>
              <w:pStyle w:val="Tier3Bullet"/>
            </w:pPr>
            <w:r>
              <w:tab/>
            </w:r>
            <w:r>
              <w:tab/>
              <w:t>-</w:t>
            </w:r>
            <w:r>
              <w:tab/>
              <w:t>for equipping the above platforms;</w:t>
            </w:r>
          </w:p>
          <w:p w14:paraId="591080B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B9" w14:textId="77777777" w:rsidR="00E546F5" w:rsidRDefault="00951CE2">
            <w:pPr>
              <w:pStyle w:val="NormalinTable"/>
            </w:pPr>
            <w:r>
              <w:t>0.0%</w:t>
            </w:r>
          </w:p>
        </w:tc>
      </w:tr>
      <w:tr w:rsidR="00E546F5" w14:paraId="591080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BB" w14:textId="77777777" w:rsidR="00E546F5" w:rsidRDefault="00951CE2">
            <w:pPr>
              <w:pStyle w:val="NormalinTable"/>
            </w:pPr>
            <w:r>
              <w:t>8512200040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BC" w14:textId="77777777" w:rsidR="00E546F5" w:rsidRDefault="00951CE2">
            <w:pPr>
              <w:pStyle w:val="Tier1"/>
            </w:pPr>
            <w:r>
              <w:t>Electrical lighting or signalling equipment (excluding articles of heading 8539), windscreen wipers, defrosters and demisters, of a kind used for cycles or motor vehicles</w:t>
            </w:r>
          </w:p>
          <w:p w14:paraId="591080BD" w14:textId="77777777" w:rsidR="00E546F5" w:rsidRDefault="00951CE2">
            <w:pPr>
              <w:pStyle w:val="Tier2"/>
            </w:pPr>
            <w:r>
              <w:t>-</w:t>
            </w:r>
            <w:r>
              <w:tab/>
              <w:t>Other lighting or visual signalling equipment</w:t>
            </w:r>
          </w:p>
          <w:p w14:paraId="591080BE" w14:textId="77777777" w:rsidR="00E546F5" w:rsidRDefault="00951CE2">
            <w:pPr>
              <w:pStyle w:val="Tier3"/>
            </w:pPr>
            <w:r>
              <w:t>-</w:t>
            </w:r>
            <w:r>
              <w:tab/>
              <w:t>-</w:t>
            </w:r>
            <w:r>
              <w:tab/>
              <w:t xml:space="preserve">Fog lamp with a </w:t>
            </w:r>
            <w:r>
              <w:t>galvanised inner surface, containing: - a plastic holder with three or more brackets, - one or more 12 V bulbs, - a connector, - a plastic cover, - whether or not with a connection cable for use in the manufacture of goods of Chapter 87</w:t>
            </w:r>
          </w:p>
          <w:p w14:paraId="591080BF" w14:textId="77777777" w:rsidR="00E546F5" w:rsidRDefault="00951CE2">
            <w:pPr>
              <w:pStyle w:val="Tier3Bullet"/>
            </w:pPr>
            <w:r>
              <w:tab/>
            </w:r>
            <w:r>
              <w:tab/>
              <w:t>-</w:t>
            </w:r>
            <w:r>
              <w:tab/>
              <w:t>for incorporati</w:t>
            </w:r>
            <w:r>
              <w:t>on in ships, boats or other vessels listed in Table 1, for the purposes of their construction, repair, maintenance or conversion;</w:t>
            </w:r>
          </w:p>
          <w:p w14:paraId="591080C0" w14:textId="77777777" w:rsidR="00E546F5" w:rsidRDefault="00951CE2">
            <w:pPr>
              <w:pStyle w:val="Tier3Bullet"/>
            </w:pPr>
            <w:r>
              <w:tab/>
            </w:r>
            <w:r>
              <w:tab/>
              <w:t>-</w:t>
            </w:r>
            <w:r>
              <w:tab/>
              <w:t>for fitting to or equipping such ships, boats or other vessels;</w:t>
            </w:r>
          </w:p>
          <w:p w14:paraId="591080C1" w14:textId="77777777" w:rsidR="00E546F5" w:rsidRDefault="00951CE2">
            <w:pPr>
              <w:pStyle w:val="Tier3Bullet"/>
            </w:pP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80C2" w14:textId="77777777" w:rsidR="00E546F5" w:rsidRDefault="00951CE2">
            <w:pPr>
              <w:pStyle w:val="Tier3Bullet"/>
            </w:pPr>
            <w:r>
              <w:tab/>
            </w:r>
            <w:r>
              <w:tab/>
              <w:t>-</w:t>
            </w:r>
            <w:r>
              <w:tab/>
              <w:t>for equipping the above platforms;</w:t>
            </w:r>
          </w:p>
          <w:p w14:paraId="591080C3"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C4" w14:textId="77777777" w:rsidR="00E546F5" w:rsidRDefault="00951CE2">
            <w:pPr>
              <w:pStyle w:val="NormalinTable"/>
            </w:pPr>
            <w:r>
              <w:t>0.0%</w:t>
            </w:r>
          </w:p>
        </w:tc>
      </w:tr>
      <w:tr w:rsidR="00E546F5" w14:paraId="591080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C6" w14:textId="77777777" w:rsidR="00E546F5" w:rsidRDefault="00951CE2">
            <w:pPr>
              <w:pStyle w:val="NormalinTable"/>
            </w:pPr>
            <w:r>
              <w:t>8512200090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C7" w14:textId="77777777" w:rsidR="00E546F5" w:rsidRDefault="00951CE2">
            <w:pPr>
              <w:pStyle w:val="Tier1"/>
            </w:pPr>
            <w:r>
              <w:t>Electrical lighting or signalling equipment (excluding articles of heading 8539), windscreen wipers, defrosters and demisters, of a kind used for cycles or motor vehicles</w:t>
            </w:r>
          </w:p>
          <w:p w14:paraId="591080C8" w14:textId="77777777" w:rsidR="00E546F5" w:rsidRDefault="00951CE2">
            <w:pPr>
              <w:pStyle w:val="Tier2"/>
            </w:pPr>
            <w:r>
              <w:t>-</w:t>
            </w:r>
            <w:r>
              <w:tab/>
              <w:t>Other lighting or visual sign</w:t>
            </w:r>
            <w:r>
              <w:t>alling equipment</w:t>
            </w:r>
          </w:p>
          <w:p w14:paraId="591080C9" w14:textId="77777777" w:rsidR="00E546F5" w:rsidRDefault="00951CE2">
            <w:pPr>
              <w:pStyle w:val="Tier3"/>
            </w:pPr>
            <w:r>
              <w:t>-</w:t>
            </w:r>
            <w:r>
              <w:tab/>
              <w:t>-</w:t>
            </w:r>
            <w:r>
              <w:tab/>
              <w:t>Other</w:t>
            </w:r>
          </w:p>
          <w:p w14:paraId="591080C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0CB" w14:textId="77777777" w:rsidR="00E546F5" w:rsidRDefault="00951CE2">
            <w:pPr>
              <w:pStyle w:val="Tier3Bullet"/>
            </w:pPr>
            <w:r>
              <w:tab/>
            </w:r>
            <w:r>
              <w:tab/>
              <w:t>-</w:t>
            </w:r>
            <w:r>
              <w:tab/>
              <w:t>for fitting to or equipping such ships, boats or other vessels;</w:t>
            </w:r>
          </w:p>
          <w:p w14:paraId="591080CC" w14:textId="77777777" w:rsidR="00E546F5" w:rsidRDefault="00951CE2">
            <w:pPr>
              <w:pStyle w:val="Tier3Bullet"/>
            </w:pP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80CD" w14:textId="77777777" w:rsidR="00E546F5" w:rsidRDefault="00951CE2">
            <w:pPr>
              <w:pStyle w:val="Tier3Bullet"/>
            </w:pPr>
            <w:r>
              <w:tab/>
            </w:r>
            <w:r>
              <w:tab/>
              <w:t>-</w:t>
            </w:r>
            <w:r>
              <w:tab/>
              <w:t xml:space="preserve">for equipping the above </w:t>
            </w:r>
            <w:r>
              <w:t>platforms;</w:t>
            </w:r>
          </w:p>
          <w:p w14:paraId="591080C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CF" w14:textId="77777777" w:rsidR="00E546F5" w:rsidRDefault="00951CE2">
            <w:pPr>
              <w:pStyle w:val="NormalinTable"/>
            </w:pPr>
            <w:r>
              <w:t>0.0%</w:t>
            </w:r>
          </w:p>
        </w:tc>
      </w:tr>
      <w:tr w:rsidR="00E546F5" w14:paraId="591080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D1" w14:textId="77777777" w:rsidR="00E546F5" w:rsidRDefault="00951CE2">
            <w:pPr>
              <w:pStyle w:val="NormalinTable"/>
            </w:pPr>
            <w:r>
              <w:t>8512309010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D2" w14:textId="77777777" w:rsidR="00E546F5" w:rsidRDefault="00951CE2">
            <w:pPr>
              <w:pStyle w:val="Tier1"/>
            </w:pPr>
            <w:r>
              <w:t>Electrical lighting or signalling equipment (excluding articles of heading 8539), windscreen wipers, defrosters and demisters, of a kind used for cycles or m</w:t>
            </w:r>
            <w:r>
              <w:t>otor vehicles</w:t>
            </w:r>
          </w:p>
          <w:p w14:paraId="591080D3" w14:textId="77777777" w:rsidR="00E546F5" w:rsidRDefault="00951CE2">
            <w:pPr>
              <w:pStyle w:val="Tier2"/>
            </w:pPr>
            <w:r>
              <w:t>-</w:t>
            </w:r>
            <w:r>
              <w:tab/>
              <w:t>Sound signalling equipment</w:t>
            </w:r>
          </w:p>
          <w:p w14:paraId="591080D4" w14:textId="77777777" w:rsidR="00E546F5" w:rsidRDefault="00951CE2">
            <w:pPr>
              <w:pStyle w:val="Tier3"/>
            </w:pPr>
            <w:r>
              <w:t>-</w:t>
            </w:r>
            <w:r>
              <w:tab/>
              <w:t>-</w:t>
            </w:r>
            <w:r>
              <w:tab/>
              <w:t>Other</w:t>
            </w:r>
          </w:p>
          <w:p w14:paraId="591080D5" w14:textId="77777777" w:rsidR="00E546F5" w:rsidRDefault="00951CE2">
            <w:pPr>
              <w:pStyle w:val="Tier4"/>
            </w:pPr>
            <w:r>
              <w:t>-</w:t>
            </w:r>
            <w:r>
              <w:tab/>
              <w:t>-</w:t>
            </w:r>
            <w:r>
              <w:tab/>
              <w:t>-</w:t>
            </w:r>
            <w:r>
              <w:tab/>
              <w:t xml:space="preserve">Horn assembly operating on piezomechanical principle for generating a specific sound signal, with a voltage of 12 V, comprising: - coil, - magnet, - metal membrane, - connector, - holder of a kind </w:t>
            </w:r>
            <w:r>
              <w:t>used in the manufacture of goods of Chapter 87</w:t>
            </w:r>
          </w:p>
          <w:p w14:paraId="591080D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0D7" w14:textId="77777777" w:rsidR="00E546F5" w:rsidRDefault="00951CE2">
            <w:pPr>
              <w:pStyle w:val="Tier4Bullet"/>
            </w:pPr>
            <w:r>
              <w:tab/>
            </w:r>
            <w:r>
              <w:tab/>
            </w:r>
            <w:r>
              <w:tab/>
              <w:t>-</w:t>
            </w:r>
            <w:r>
              <w:tab/>
              <w:t xml:space="preserve">for fitting to or equipping such ships, boats or </w:t>
            </w:r>
            <w:r>
              <w:t>other vessels;</w:t>
            </w:r>
          </w:p>
          <w:p w14:paraId="591080D8"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0D9" w14:textId="77777777" w:rsidR="00E546F5" w:rsidRDefault="00951CE2">
            <w:pPr>
              <w:pStyle w:val="Tier4Bullet"/>
            </w:pPr>
            <w:r>
              <w:tab/>
            </w:r>
            <w:r>
              <w:tab/>
            </w:r>
            <w:r>
              <w:tab/>
              <w:t>-</w:t>
            </w:r>
            <w:r>
              <w:tab/>
            </w:r>
            <w:r>
              <w:t>for equipping the above platforms;</w:t>
            </w:r>
          </w:p>
          <w:p w14:paraId="591080D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DB" w14:textId="77777777" w:rsidR="00E546F5" w:rsidRDefault="00951CE2">
            <w:pPr>
              <w:pStyle w:val="NormalinTable"/>
            </w:pPr>
            <w:r>
              <w:t>0.0%</w:t>
            </w:r>
          </w:p>
        </w:tc>
      </w:tr>
      <w:tr w:rsidR="00E546F5" w14:paraId="591080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DD" w14:textId="77777777" w:rsidR="00E546F5" w:rsidRDefault="00951CE2">
            <w:pPr>
              <w:pStyle w:val="NormalinTable"/>
            </w:pPr>
            <w:r>
              <w:t>8512309020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DE" w14:textId="77777777" w:rsidR="00E546F5" w:rsidRDefault="00951CE2">
            <w:pPr>
              <w:pStyle w:val="Tier1"/>
            </w:pPr>
            <w:r>
              <w:t xml:space="preserve">Electrical lighting or signalling equipment (excluding articles of heading 8539), windscreen wipers, defrosters and demisters, of a </w:t>
            </w:r>
            <w:r>
              <w:t>kind used for cycles or motor vehicles</w:t>
            </w:r>
          </w:p>
          <w:p w14:paraId="591080DF" w14:textId="77777777" w:rsidR="00E546F5" w:rsidRDefault="00951CE2">
            <w:pPr>
              <w:pStyle w:val="Tier2"/>
            </w:pPr>
            <w:r>
              <w:t>-</w:t>
            </w:r>
            <w:r>
              <w:tab/>
              <w:t>Sound signalling equipment</w:t>
            </w:r>
          </w:p>
          <w:p w14:paraId="591080E0" w14:textId="77777777" w:rsidR="00E546F5" w:rsidRDefault="00951CE2">
            <w:pPr>
              <w:pStyle w:val="Tier3"/>
            </w:pPr>
            <w:r>
              <w:t>-</w:t>
            </w:r>
            <w:r>
              <w:tab/>
              <w:t>-</w:t>
            </w:r>
            <w:r>
              <w:tab/>
              <w:t>Other</w:t>
            </w:r>
          </w:p>
          <w:p w14:paraId="591080E1" w14:textId="77777777" w:rsidR="00E546F5" w:rsidRDefault="00951CE2">
            <w:pPr>
              <w:pStyle w:val="Tier4"/>
            </w:pPr>
            <w:r>
              <w:t>-</w:t>
            </w:r>
            <w:r>
              <w:tab/>
              <w:t>-</w:t>
            </w:r>
            <w:r>
              <w:tab/>
              <w:t>-</w:t>
            </w:r>
            <w:r>
              <w:tab/>
              <w:t xml:space="preserve">Warning buzzer for parking sensor system in a plastic casing operating on the piezo-mechanic principle, containing: - a printed circuit board, - a connector, - </w:t>
            </w:r>
            <w:r>
              <w:t>whether or not a metal holder of a kind used in the manufacture of goods of chapter 87</w:t>
            </w:r>
          </w:p>
          <w:p w14:paraId="591080E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0E3" w14:textId="77777777" w:rsidR="00E546F5" w:rsidRDefault="00951CE2">
            <w:pPr>
              <w:pStyle w:val="Tier4Bullet"/>
            </w:pPr>
            <w:r>
              <w:tab/>
            </w:r>
            <w:r>
              <w:tab/>
            </w:r>
            <w:r>
              <w:tab/>
              <w:t>-</w:t>
            </w:r>
            <w:r>
              <w:tab/>
              <w:t>for fitting to</w:t>
            </w:r>
            <w:r>
              <w:t xml:space="preserve"> or equipping such ships, boats or other vessels;</w:t>
            </w:r>
          </w:p>
          <w:p w14:paraId="591080E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14:paraId="591080E5" w14:textId="77777777" w:rsidR="00E546F5" w:rsidRDefault="00951CE2">
            <w:pPr>
              <w:pStyle w:val="Tier4Bullet"/>
            </w:pPr>
            <w:r>
              <w:tab/>
            </w:r>
            <w:r>
              <w:tab/>
            </w:r>
            <w:r>
              <w:tab/>
              <w:t>-</w:t>
            </w:r>
            <w:r>
              <w:tab/>
              <w:t>for equipping the above platforms;</w:t>
            </w:r>
          </w:p>
          <w:p w14:paraId="591080E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E7" w14:textId="77777777" w:rsidR="00E546F5" w:rsidRDefault="00951CE2">
            <w:pPr>
              <w:pStyle w:val="NormalinTable"/>
            </w:pPr>
            <w:r>
              <w:t>0.0%</w:t>
            </w:r>
          </w:p>
        </w:tc>
      </w:tr>
      <w:tr w:rsidR="00E546F5" w14:paraId="591080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E9" w14:textId="77777777" w:rsidR="00E546F5" w:rsidRDefault="00951CE2">
            <w:pPr>
              <w:pStyle w:val="NormalinTable"/>
            </w:pPr>
            <w:r>
              <w:t>8512309030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EA" w14:textId="77777777" w:rsidR="00E546F5" w:rsidRDefault="00951CE2">
            <w:pPr>
              <w:pStyle w:val="Tier1"/>
            </w:pPr>
            <w:r>
              <w:t xml:space="preserve">Electrical lighting or signalling equipment (excluding articles of heading 8539), windscreen </w:t>
            </w:r>
            <w:r>
              <w:t>wipers, defrosters and demisters, of a kind used for cycles or motor vehicles</w:t>
            </w:r>
          </w:p>
          <w:p w14:paraId="591080EB" w14:textId="77777777" w:rsidR="00E546F5" w:rsidRDefault="00951CE2">
            <w:pPr>
              <w:pStyle w:val="Tier2"/>
            </w:pPr>
            <w:r>
              <w:t>-</w:t>
            </w:r>
            <w:r>
              <w:tab/>
              <w:t>Sound signalling equipment</w:t>
            </w:r>
          </w:p>
          <w:p w14:paraId="591080EC" w14:textId="77777777" w:rsidR="00E546F5" w:rsidRDefault="00951CE2">
            <w:pPr>
              <w:pStyle w:val="Tier3"/>
            </w:pPr>
            <w:r>
              <w:t>-</w:t>
            </w:r>
            <w:r>
              <w:tab/>
              <w:t>-</w:t>
            </w:r>
            <w:r>
              <w:tab/>
              <w:t>Other</w:t>
            </w:r>
          </w:p>
          <w:p w14:paraId="591080ED" w14:textId="77777777" w:rsidR="00E546F5" w:rsidRDefault="00951CE2">
            <w:pPr>
              <w:pStyle w:val="Tier4"/>
            </w:pPr>
            <w:r>
              <w:t>-</w:t>
            </w:r>
            <w:r>
              <w:tab/>
              <w:t>-</w:t>
            </w:r>
            <w:r>
              <w:tab/>
              <w:t>-</w:t>
            </w:r>
            <w:r>
              <w:tab/>
              <w:t>Sound alarm device for protection against burglary into the vehicle: - with an operating temperature of - 45 °C or more, but not more</w:t>
            </w:r>
            <w:r>
              <w:t xml:space="preserve"> than + 95 °C, - with a voltage of 9 V or more but not more than 16 V, - in a plastic housing, - whether or not with a metal holder for use in the manufacture of motor vehicles</w:t>
            </w:r>
          </w:p>
          <w:p w14:paraId="591080EE" w14:textId="77777777" w:rsidR="00E546F5" w:rsidRDefault="00951CE2">
            <w:pPr>
              <w:pStyle w:val="Tier4Bullet"/>
            </w:pPr>
            <w:r>
              <w:tab/>
            </w:r>
            <w:r>
              <w:tab/>
            </w:r>
            <w:r>
              <w:tab/>
              <w:t>-</w:t>
            </w:r>
            <w:r>
              <w:tab/>
              <w:t xml:space="preserve">for incorporation in ships, boats or other vessels listed in Table 1, for </w:t>
            </w:r>
            <w:r>
              <w:t>the purposes of their construction, repair, maintenance or conversion;</w:t>
            </w:r>
          </w:p>
          <w:p w14:paraId="591080EF" w14:textId="77777777" w:rsidR="00E546F5" w:rsidRDefault="00951CE2">
            <w:pPr>
              <w:pStyle w:val="Tier4Bullet"/>
            </w:pPr>
            <w:r>
              <w:tab/>
            </w:r>
            <w:r>
              <w:tab/>
            </w:r>
            <w:r>
              <w:tab/>
              <w:t>-</w:t>
            </w:r>
            <w:r>
              <w:tab/>
              <w:t>for fitting to or equipping such ships, boats or other vessels;</w:t>
            </w:r>
          </w:p>
          <w:p w14:paraId="591080F0" w14:textId="77777777" w:rsidR="00E546F5" w:rsidRDefault="00951CE2">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80F1" w14:textId="77777777" w:rsidR="00E546F5" w:rsidRDefault="00951CE2">
            <w:pPr>
              <w:pStyle w:val="Tier4Bullet"/>
            </w:pPr>
            <w:r>
              <w:tab/>
            </w:r>
            <w:r>
              <w:tab/>
            </w:r>
            <w:r>
              <w:tab/>
              <w:t>-</w:t>
            </w:r>
            <w:r>
              <w:tab/>
              <w:t>for equipping the above platforms;</w:t>
            </w:r>
          </w:p>
          <w:p w14:paraId="591080F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F3" w14:textId="77777777" w:rsidR="00E546F5" w:rsidRDefault="00951CE2">
            <w:pPr>
              <w:pStyle w:val="NormalinTable"/>
            </w:pPr>
            <w:r>
              <w:t>0.0%</w:t>
            </w:r>
          </w:p>
        </w:tc>
      </w:tr>
      <w:tr w:rsidR="00E546F5" w14:paraId="591081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0F5" w14:textId="77777777" w:rsidR="00E546F5" w:rsidRDefault="00951CE2">
            <w:pPr>
              <w:pStyle w:val="NormalinTable"/>
            </w:pPr>
            <w:r>
              <w:t>8512309090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0F6" w14:textId="77777777" w:rsidR="00E546F5" w:rsidRDefault="00951CE2">
            <w:pPr>
              <w:pStyle w:val="Tier1"/>
            </w:pPr>
            <w:r>
              <w:t>Electrical lighting or signalling equipment (excluding articles of heading 8539), windscreen wipers, defrosters and demisters, of a kind used for cycles or motor vehicles</w:t>
            </w:r>
          </w:p>
          <w:p w14:paraId="591080F7" w14:textId="77777777" w:rsidR="00E546F5" w:rsidRDefault="00951CE2">
            <w:pPr>
              <w:pStyle w:val="Tier2"/>
            </w:pPr>
            <w:r>
              <w:t>-</w:t>
            </w:r>
            <w:r>
              <w:tab/>
              <w:t>Sound signalling equipment</w:t>
            </w:r>
          </w:p>
          <w:p w14:paraId="591080F8" w14:textId="77777777" w:rsidR="00E546F5" w:rsidRDefault="00951CE2">
            <w:pPr>
              <w:pStyle w:val="Tier3"/>
            </w:pPr>
            <w:r>
              <w:t>-</w:t>
            </w:r>
            <w:r>
              <w:tab/>
              <w:t>-</w:t>
            </w:r>
            <w:r>
              <w:tab/>
              <w:t>Other</w:t>
            </w:r>
          </w:p>
          <w:p w14:paraId="591080F9" w14:textId="77777777" w:rsidR="00E546F5" w:rsidRDefault="00951CE2">
            <w:pPr>
              <w:pStyle w:val="Tier4"/>
            </w:pPr>
            <w:r>
              <w:t>-</w:t>
            </w:r>
            <w:r>
              <w:tab/>
              <w:t>-</w:t>
            </w:r>
            <w:r>
              <w:tab/>
              <w:t>-</w:t>
            </w:r>
            <w:r>
              <w:tab/>
              <w:t>Other</w:t>
            </w:r>
          </w:p>
          <w:p w14:paraId="591080FA" w14:textId="77777777" w:rsidR="00E546F5" w:rsidRDefault="00951CE2">
            <w:pPr>
              <w:pStyle w:val="Tier4Bullet"/>
            </w:pPr>
            <w:r>
              <w:tab/>
            </w:r>
            <w:r>
              <w:tab/>
            </w:r>
            <w:r>
              <w:tab/>
              <w:t>-</w:t>
            </w:r>
            <w:r>
              <w:tab/>
              <w:t>for incorporation in ships, b</w:t>
            </w:r>
            <w:r>
              <w:t>oats or other vessels listed in Table 1, for the purposes of their construction, repair, maintenance or conversion;</w:t>
            </w:r>
          </w:p>
          <w:p w14:paraId="591080FB" w14:textId="77777777" w:rsidR="00E546F5" w:rsidRDefault="00951CE2">
            <w:pPr>
              <w:pStyle w:val="Tier4Bullet"/>
            </w:pPr>
            <w:r>
              <w:tab/>
            </w:r>
            <w:r>
              <w:tab/>
            </w:r>
            <w:r>
              <w:tab/>
              <w:t>-</w:t>
            </w:r>
            <w:r>
              <w:tab/>
              <w:t>for fitting to or equipping such ships, boats or other vessels;</w:t>
            </w:r>
          </w:p>
          <w:p w14:paraId="591080FC" w14:textId="77777777" w:rsidR="00E546F5" w:rsidRDefault="00951CE2">
            <w:pPr>
              <w:pStyle w:val="Tier4Bullet"/>
            </w:pPr>
            <w:r>
              <w:tab/>
            </w: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14:paraId="591080FD" w14:textId="77777777" w:rsidR="00E546F5" w:rsidRDefault="00951CE2">
            <w:pPr>
              <w:pStyle w:val="Tier4Bullet"/>
            </w:pPr>
            <w:r>
              <w:tab/>
            </w:r>
            <w:r>
              <w:tab/>
            </w:r>
            <w:r>
              <w:tab/>
              <w:t>-</w:t>
            </w:r>
            <w:r>
              <w:tab/>
              <w:t>for equipping the above platforms;</w:t>
            </w:r>
          </w:p>
          <w:p w14:paraId="591080FE" w14:textId="77777777" w:rsidR="00E546F5" w:rsidRDefault="00951CE2">
            <w:pPr>
              <w:pStyle w:val="Tier4Bullet"/>
            </w:pPr>
            <w:r>
              <w:tab/>
            </w: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0FF" w14:textId="77777777" w:rsidR="00E546F5" w:rsidRDefault="00951CE2">
            <w:pPr>
              <w:pStyle w:val="NormalinTable"/>
            </w:pPr>
            <w:r>
              <w:t>0.0%</w:t>
            </w:r>
          </w:p>
        </w:tc>
      </w:tr>
      <w:tr w:rsidR="00E546F5" w14:paraId="591081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01" w14:textId="77777777" w:rsidR="00E546F5" w:rsidRDefault="00951CE2">
            <w:pPr>
              <w:pStyle w:val="NormalinTable"/>
            </w:pPr>
            <w:r>
              <w:t>8512400000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02" w14:textId="77777777" w:rsidR="00E546F5" w:rsidRDefault="00951CE2">
            <w:pPr>
              <w:pStyle w:val="Tier1"/>
            </w:pPr>
            <w:r>
              <w:t>Electrical lighting or signalling equipment (excluding articles of heading 8539), windscreen wipers, defrosters and demisters, of a kind used for cycles or motor vehicles</w:t>
            </w:r>
          </w:p>
          <w:p w14:paraId="59108103" w14:textId="77777777" w:rsidR="00E546F5" w:rsidRDefault="00951CE2">
            <w:pPr>
              <w:pStyle w:val="Tier2"/>
            </w:pPr>
            <w:r>
              <w:t>-</w:t>
            </w:r>
            <w:r>
              <w:tab/>
              <w:t>Windscreen wipers, defrosters and demist</w:t>
            </w:r>
            <w:r>
              <w:t>ers</w:t>
            </w:r>
          </w:p>
          <w:p w14:paraId="59108104"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105" w14:textId="77777777" w:rsidR="00E546F5" w:rsidRDefault="00951CE2">
            <w:pPr>
              <w:pStyle w:val="Tier2Bullet"/>
            </w:pPr>
            <w:r>
              <w:tab/>
              <w:t>-</w:t>
            </w:r>
            <w:r>
              <w:tab/>
              <w:t>for fitting to or equipping such ships, boats or other vessels;</w:t>
            </w:r>
          </w:p>
          <w:p w14:paraId="59108106" w14:textId="77777777" w:rsidR="00E546F5" w:rsidRDefault="00951CE2">
            <w:pPr>
              <w:pStyle w:val="Tier2Bullet"/>
            </w:pPr>
            <w:r>
              <w:tab/>
              <w:t>-</w:t>
            </w:r>
            <w:r>
              <w:tab/>
              <w:t>for incorporation, for the purpose</w:t>
            </w:r>
            <w:r>
              <w:t>s of their construction, repair, maintenance or conversion, in drilling or production platforms listed below: fixed, of subheading ex 8430 49 or floating or submersible of subheading 8905 20;</w:t>
            </w:r>
          </w:p>
          <w:p w14:paraId="59108107" w14:textId="77777777" w:rsidR="00E546F5" w:rsidRDefault="00951CE2">
            <w:pPr>
              <w:pStyle w:val="Tier2Bullet"/>
            </w:pPr>
            <w:r>
              <w:tab/>
              <w:t>-</w:t>
            </w:r>
            <w:r>
              <w:tab/>
              <w:t>for equipping the above platforms;</w:t>
            </w:r>
          </w:p>
          <w:p w14:paraId="59108108" w14:textId="77777777" w:rsidR="00E546F5" w:rsidRDefault="00951CE2">
            <w:pPr>
              <w:pStyle w:val="Tier2Bullet"/>
            </w:pP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09" w14:textId="77777777" w:rsidR="00E546F5" w:rsidRDefault="00951CE2">
            <w:pPr>
              <w:pStyle w:val="NormalinTable"/>
            </w:pPr>
            <w:r>
              <w:t>0.0%</w:t>
            </w:r>
          </w:p>
        </w:tc>
      </w:tr>
      <w:tr w:rsidR="00E546F5" w14:paraId="591081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0B" w14:textId="77777777" w:rsidR="00E546F5" w:rsidRDefault="00951CE2">
            <w:pPr>
              <w:pStyle w:val="NormalinTable"/>
            </w:pPr>
            <w:r>
              <w:t>8513100000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0C" w14:textId="77777777" w:rsidR="00E546F5" w:rsidRDefault="00951CE2">
            <w:pPr>
              <w:pStyle w:val="Tier1"/>
            </w:pPr>
            <w:r>
              <w:t>Portable electric lamps designed to function by their own source of energy (for example, dry batteries, accumulators, magnetos), other than lighting equipment of heading 8512</w:t>
            </w:r>
          </w:p>
          <w:p w14:paraId="5910810D" w14:textId="77777777" w:rsidR="00E546F5" w:rsidRDefault="00951CE2">
            <w:pPr>
              <w:pStyle w:val="Tier2"/>
            </w:pPr>
            <w:r>
              <w:t>-</w:t>
            </w:r>
            <w:r>
              <w:tab/>
              <w:t>Lamps</w:t>
            </w:r>
          </w:p>
          <w:p w14:paraId="5910810E"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810F" w14:textId="77777777" w:rsidR="00E546F5" w:rsidRDefault="00951CE2">
            <w:pPr>
              <w:pStyle w:val="Tier2Bullet"/>
            </w:pPr>
            <w:r>
              <w:tab/>
              <w:t>-</w:t>
            </w:r>
            <w:r>
              <w:tab/>
              <w:t>for fitting to or equipping such ships, boats or other vessels;</w:t>
            </w:r>
          </w:p>
          <w:p w14:paraId="59108110" w14:textId="77777777" w:rsidR="00E546F5" w:rsidRDefault="00951CE2">
            <w:pPr>
              <w:pStyle w:val="Tier2Bullet"/>
            </w:pP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8111" w14:textId="77777777" w:rsidR="00E546F5" w:rsidRDefault="00951CE2">
            <w:pPr>
              <w:pStyle w:val="Tier2Bullet"/>
            </w:pPr>
            <w:r>
              <w:tab/>
              <w:t>-</w:t>
            </w:r>
            <w:r>
              <w:tab/>
              <w:t>for equipping the above platforms;</w:t>
            </w:r>
          </w:p>
          <w:p w14:paraId="59108112" w14:textId="77777777" w:rsidR="00E546F5" w:rsidRDefault="00951CE2">
            <w:pPr>
              <w:pStyle w:val="Tier2Bullet"/>
            </w:pPr>
            <w:r>
              <w:tab/>
              <w:t>-</w:t>
            </w:r>
            <w:r>
              <w:tab/>
              <w:t>for linking these drilling o</w:t>
            </w:r>
            <w:r>
              <w:t>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13" w14:textId="77777777" w:rsidR="00E546F5" w:rsidRDefault="00951CE2">
            <w:pPr>
              <w:pStyle w:val="NormalinTable"/>
            </w:pPr>
            <w:r>
              <w:t>0.0%</w:t>
            </w:r>
          </w:p>
        </w:tc>
      </w:tr>
      <w:tr w:rsidR="00E546F5" w14:paraId="5910812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15" w14:textId="77777777" w:rsidR="00E546F5" w:rsidRDefault="00951CE2">
            <w:pPr>
              <w:pStyle w:val="NormalinTable"/>
            </w:pPr>
            <w:r>
              <w:t>8515908030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16" w14:textId="77777777" w:rsidR="00E546F5" w:rsidRDefault="00951CE2">
            <w:pPr>
              <w:pStyle w:val="Tier1"/>
            </w:pPr>
            <w:r>
              <w:t xml:space="preserve">Electric (including electrically heated gas), laser or other light or photon beam, ultrasonic, electron beam, magnetic pulse or plasma arc soldering, brazing or welding machines and </w:t>
            </w:r>
            <w:r>
              <w:t>apparatus, whether or not capable of cutting; electric machines and apparatus for hot spraying of metals or cermets</w:t>
            </w:r>
          </w:p>
          <w:p w14:paraId="59108117" w14:textId="77777777" w:rsidR="00E546F5" w:rsidRDefault="00951CE2">
            <w:pPr>
              <w:pStyle w:val="Tier2"/>
            </w:pPr>
            <w:r>
              <w:t>-</w:t>
            </w:r>
            <w:r>
              <w:tab/>
              <w:t>Parts</w:t>
            </w:r>
          </w:p>
          <w:p w14:paraId="59108118" w14:textId="77777777" w:rsidR="00E546F5" w:rsidRDefault="00951CE2">
            <w:pPr>
              <w:pStyle w:val="Tier3"/>
            </w:pPr>
            <w:r>
              <w:t>-</w:t>
            </w:r>
            <w:r>
              <w:tab/>
              <w:t>-</w:t>
            </w:r>
            <w:r>
              <w:tab/>
              <w:t>Other</w:t>
            </w:r>
          </w:p>
          <w:p w14:paraId="59108119" w14:textId="77777777" w:rsidR="00E546F5" w:rsidRDefault="00951CE2">
            <w:pPr>
              <w:pStyle w:val="Tier4"/>
            </w:pPr>
            <w:r>
              <w:t>-</w:t>
            </w:r>
            <w:r>
              <w:tab/>
              <w:t>-</w:t>
            </w:r>
            <w:r>
              <w:tab/>
              <w:t>-</w:t>
            </w:r>
            <w:r>
              <w:tab/>
              <w:t xml:space="preserve">Keypads of silicone or plastic, - whether or not with parts of metal, plastic, glass fibre reinforced epoxide resin </w:t>
            </w:r>
            <w:r>
              <w:t>or wood, - whether or not printed or surface treated, - whether or not with electrical conducting elements - whether or not with keypads foil glued on the keyboard - whether or not with protective foil - single or multilayer</w:t>
            </w:r>
          </w:p>
          <w:p w14:paraId="5910811A" w14:textId="77777777" w:rsidR="00E546F5" w:rsidRDefault="00951CE2">
            <w:pPr>
              <w:pStyle w:val="Tier4Bullet"/>
            </w:pPr>
            <w:r>
              <w:tab/>
            </w:r>
            <w:r>
              <w:tab/>
            </w:r>
            <w:r>
              <w:tab/>
              <w:t>-</w:t>
            </w:r>
            <w:r>
              <w:tab/>
              <w:t>for incorporation in ships</w:t>
            </w:r>
            <w:r>
              <w:t>, boats or other vessels listed in Table 1, for the purposes of their construction, repair, maintenance or conversion;</w:t>
            </w:r>
          </w:p>
          <w:p w14:paraId="5910811B" w14:textId="77777777" w:rsidR="00E546F5" w:rsidRDefault="00951CE2">
            <w:pPr>
              <w:pStyle w:val="Tier4Bullet"/>
            </w:pPr>
            <w:r>
              <w:tab/>
            </w:r>
            <w:r>
              <w:tab/>
            </w:r>
            <w:r>
              <w:tab/>
              <w:t>-</w:t>
            </w:r>
            <w:r>
              <w:tab/>
              <w:t>for fitting to or equipping such ships, boats or other vessels;</w:t>
            </w:r>
          </w:p>
          <w:p w14:paraId="5910811C" w14:textId="77777777" w:rsidR="00E546F5" w:rsidRDefault="00951CE2">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11D" w14:textId="77777777" w:rsidR="00E546F5" w:rsidRDefault="00951CE2">
            <w:pPr>
              <w:pStyle w:val="Tier4Bullet"/>
            </w:pPr>
            <w:r>
              <w:tab/>
            </w:r>
            <w:r>
              <w:tab/>
            </w:r>
            <w:r>
              <w:tab/>
              <w:t>-</w:t>
            </w:r>
            <w:r>
              <w:tab/>
              <w:t>for equipping the above platforms;</w:t>
            </w:r>
          </w:p>
          <w:p w14:paraId="5910811E"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1F" w14:textId="77777777" w:rsidR="00E546F5" w:rsidRDefault="00951CE2">
            <w:pPr>
              <w:pStyle w:val="NormalinTable"/>
            </w:pPr>
            <w:r>
              <w:t>0.0%</w:t>
            </w:r>
          </w:p>
        </w:tc>
      </w:tr>
      <w:tr w:rsidR="00E546F5" w14:paraId="5910812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21" w14:textId="77777777" w:rsidR="00E546F5" w:rsidRDefault="00951CE2">
            <w:pPr>
              <w:pStyle w:val="NormalinTable"/>
            </w:pPr>
            <w:r>
              <w:t>8515908090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22" w14:textId="77777777" w:rsidR="00E546F5" w:rsidRDefault="00951CE2">
            <w:pPr>
              <w:pStyle w:val="Tier1"/>
            </w:pPr>
            <w:r>
              <w:t>Electric (including electrically heated gas), laser or other light or photon beam, ultrasonic, electron beam, magnetic pulse or plasma arc soldering, brazing or welding machines and apparatus, whether o</w:t>
            </w:r>
            <w:r>
              <w:t>r not capable of cutting; electric machines and apparatus for hot spraying of metals or cermets</w:t>
            </w:r>
          </w:p>
          <w:p w14:paraId="59108123" w14:textId="77777777" w:rsidR="00E546F5" w:rsidRDefault="00951CE2">
            <w:pPr>
              <w:pStyle w:val="Tier2"/>
            </w:pPr>
            <w:r>
              <w:t>-</w:t>
            </w:r>
            <w:r>
              <w:tab/>
              <w:t>Parts</w:t>
            </w:r>
          </w:p>
          <w:p w14:paraId="59108124" w14:textId="77777777" w:rsidR="00E546F5" w:rsidRDefault="00951CE2">
            <w:pPr>
              <w:pStyle w:val="Tier3"/>
            </w:pPr>
            <w:r>
              <w:t>-</w:t>
            </w:r>
            <w:r>
              <w:tab/>
              <w:t>-</w:t>
            </w:r>
            <w:r>
              <w:tab/>
              <w:t>Other</w:t>
            </w:r>
          </w:p>
          <w:p w14:paraId="59108125" w14:textId="77777777" w:rsidR="00E546F5" w:rsidRDefault="00951CE2">
            <w:pPr>
              <w:pStyle w:val="Tier4"/>
            </w:pPr>
            <w:r>
              <w:t>-</w:t>
            </w:r>
            <w:r>
              <w:tab/>
              <w:t>-</w:t>
            </w:r>
            <w:r>
              <w:tab/>
              <w:t>-</w:t>
            </w:r>
            <w:r>
              <w:tab/>
              <w:t>Other</w:t>
            </w:r>
          </w:p>
          <w:p w14:paraId="59108126"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8127" w14:textId="77777777" w:rsidR="00E546F5" w:rsidRDefault="00951CE2">
            <w:pPr>
              <w:pStyle w:val="Tier4Bullet"/>
            </w:pPr>
            <w:r>
              <w:tab/>
            </w:r>
            <w:r>
              <w:tab/>
            </w:r>
            <w:r>
              <w:tab/>
              <w:t>-</w:t>
            </w:r>
            <w:r>
              <w:tab/>
              <w:t>for fitting to or equipping such ships, boats or other vessels;</w:t>
            </w:r>
          </w:p>
          <w:p w14:paraId="59108128"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8129" w14:textId="77777777" w:rsidR="00E546F5" w:rsidRDefault="00951CE2">
            <w:pPr>
              <w:pStyle w:val="Tier4Bullet"/>
            </w:pPr>
            <w:r>
              <w:tab/>
            </w:r>
            <w:r>
              <w:tab/>
            </w:r>
            <w:r>
              <w:tab/>
              <w:t>-</w:t>
            </w:r>
            <w:r>
              <w:tab/>
              <w:t>for equipping the above platforms;</w:t>
            </w:r>
          </w:p>
          <w:p w14:paraId="5910812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2B" w14:textId="77777777" w:rsidR="00E546F5" w:rsidRDefault="00951CE2">
            <w:pPr>
              <w:pStyle w:val="NormalinTable"/>
            </w:pPr>
            <w:r>
              <w:t>0.0%</w:t>
            </w:r>
          </w:p>
        </w:tc>
      </w:tr>
      <w:tr w:rsidR="00E546F5" w14:paraId="591081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2D" w14:textId="77777777" w:rsidR="00E546F5" w:rsidRDefault="00951CE2">
            <w:pPr>
              <w:pStyle w:val="NormalinTable"/>
            </w:pPr>
            <w:r>
              <w:t>8516000000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2E" w14:textId="77777777" w:rsidR="00E546F5" w:rsidRDefault="00951CE2">
            <w:pPr>
              <w:pStyle w:val="Tier1"/>
            </w:pPr>
            <w:r>
              <w:t>Electric instantaneous or storage water heaters and imme</w:t>
            </w:r>
            <w:r>
              <w:t xml:space="preserve">rsion heaters; electric space-heating apparatus and soil-heating apparatus; electrothermic hairdressing apparatus (for example, hairdryers, hair curlers, curling tong heaters) and hand dryers; electric smoothing irons; other electrothermic appliances of a </w:t>
            </w:r>
            <w:r>
              <w:t>kind used for domestic purposes; electric heating resistors, other than those of heading 8545</w:t>
            </w:r>
          </w:p>
          <w:p w14:paraId="5910812F" w14:textId="77777777" w:rsidR="00E546F5" w:rsidRDefault="00951CE2">
            <w:pPr>
              <w:pStyle w:val="Tier1Bullet"/>
            </w:pPr>
            <w:r>
              <w:t>-</w:t>
            </w:r>
            <w:r>
              <w:tab/>
              <w:t>use by, or on behalf of, the UK Armed Forces, individually or in cooperation with other States</w:t>
            </w:r>
          </w:p>
          <w:p w14:paraId="59108130" w14:textId="77777777" w:rsidR="00E546F5" w:rsidRDefault="00951CE2">
            <w:pPr>
              <w:pStyle w:val="Tier1Bullet"/>
            </w:pPr>
            <w:r>
              <w:tab/>
              <w:t xml:space="preserve">a) for defending the territorial integrity of the United </w:t>
            </w:r>
            <w:r>
              <w:t>Kingdom, or</w:t>
            </w:r>
          </w:p>
          <w:p w14:paraId="59108131" w14:textId="77777777" w:rsidR="00E546F5" w:rsidRDefault="00951CE2">
            <w:pPr>
              <w:pStyle w:val="Tier1Bullet"/>
            </w:pPr>
            <w:r>
              <w:tab/>
              <w:t>b) in participating in international peace-keeping or support operations, or</w:t>
            </w:r>
          </w:p>
          <w:p w14:paraId="59108132" w14:textId="77777777" w:rsidR="00E546F5" w:rsidRDefault="00951CE2">
            <w:pPr>
              <w:pStyle w:val="Tier1Bullet"/>
            </w:pPr>
            <w:r>
              <w:tab/>
              <w:t>c) for other military purposes like the protection of nationals of the United Kingdom from social or military unrest or,</w:t>
            </w:r>
          </w:p>
          <w:p w14:paraId="59108133" w14:textId="77777777" w:rsidR="00E546F5" w:rsidRDefault="00951CE2">
            <w:pPr>
              <w:pStyle w:val="Tier1Bullet"/>
            </w:pPr>
            <w:r>
              <w:tab/>
              <w:t>d) for training purposes, or</w:t>
            </w:r>
          </w:p>
          <w:p w14:paraId="59108134" w14:textId="77777777" w:rsidR="00E546F5" w:rsidRDefault="00951CE2">
            <w:pPr>
              <w:pStyle w:val="Tier1Bullet"/>
            </w:pPr>
            <w:r>
              <w:tab/>
              <w:t>e) temporaril</w:t>
            </w:r>
            <w:r>
              <w:t>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35" w14:textId="77777777" w:rsidR="00E546F5" w:rsidRDefault="00951CE2">
            <w:pPr>
              <w:pStyle w:val="NormalinTable"/>
            </w:pPr>
            <w:r>
              <w:t>0.0%</w:t>
            </w:r>
          </w:p>
        </w:tc>
      </w:tr>
      <w:tr w:rsidR="00E546F5" w14:paraId="591081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37" w14:textId="77777777" w:rsidR="00E546F5" w:rsidRDefault="00951CE2">
            <w:pPr>
              <w:pStyle w:val="NormalinTable"/>
            </w:pPr>
            <w:r>
              <w:t>8516100000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38" w14:textId="77777777" w:rsidR="00E546F5" w:rsidRDefault="00951CE2">
            <w:pPr>
              <w:pStyle w:val="Tier1"/>
            </w:pPr>
            <w:r>
              <w:t>Electric instantaneous or storage water heaters and immersion heaters; electric space-heating apparatus and soil-heating apparatu</w:t>
            </w:r>
            <w:r>
              <w:t>s; electrothermic hairdressing apparatus (for example, hairdryers, hair curlers, curling tong heaters) and hand dryers; electric smoothing irons; other electrothermic appliances of a kind used for domestic purposes; electric heating resistors, other than t</w:t>
            </w:r>
            <w:r>
              <w:t>hose of heading 8545</w:t>
            </w:r>
          </w:p>
          <w:p w14:paraId="59108139" w14:textId="77777777" w:rsidR="00E546F5" w:rsidRDefault="00951CE2">
            <w:pPr>
              <w:pStyle w:val="Tier2"/>
            </w:pPr>
            <w:r>
              <w:t>-</w:t>
            </w:r>
            <w:r>
              <w:tab/>
              <w:t>Electric instantaneous or storage water heaters and immersion heaters</w:t>
            </w:r>
          </w:p>
          <w:p w14:paraId="5910813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13B" w14:textId="77777777" w:rsidR="00E546F5" w:rsidRDefault="00951CE2">
            <w:pPr>
              <w:pStyle w:val="Tier2Bullet"/>
            </w:pPr>
            <w:r>
              <w:tab/>
              <w:t>-</w:t>
            </w:r>
            <w:r>
              <w:tab/>
              <w:t xml:space="preserve">for </w:t>
            </w:r>
            <w:r>
              <w:t>fitting to or equipping such ships, boats or other vessels;</w:t>
            </w:r>
          </w:p>
          <w:p w14:paraId="5910813C"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813D" w14:textId="77777777" w:rsidR="00E546F5" w:rsidRDefault="00951CE2">
            <w:pPr>
              <w:pStyle w:val="Tier2Bullet"/>
            </w:pPr>
            <w:r>
              <w:tab/>
              <w:t>-</w:t>
            </w:r>
            <w:r>
              <w:tab/>
              <w:t>for equipping the above platforms;</w:t>
            </w:r>
          </w:p>
          <w:p w14:paraId="5910813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3F" w14:textId="77777777" w:rsidR="00E546F5" w:rsidRDefault="00951CE2">
            <w:pPr>
              <w:pStyle w:val="NormalinTable"/>
            </w:pPr>
            <w:r>
              <w:t>0.0%</w:t>
            </w:r>
          </w:p>
        </w:tc>
      </w:tr>
      <w:tr w:rsidR="00E546F5" w14:paraId="591081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41" w14:textId="77777777" w:rsidR="00E546F5" w:rsidRDefault="00951CE2">
            <w:pPr>
              <w:pStyle w:val="NormalinTable"/>
            </w:pPr>
            <w:r>
              <w:t>8516210000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42" w14:textId="77777777" w:rsidR="00E546F5" w:rsidRDefault="00951CE2">
            <w:pPr>
              <w:pStyle w:val="Tier1"/>
            </w:pPr>
            <w:r>
              <w:t>Electric instantaneous or storage water heaters and immersion heaters; electric space-heating appa</w:t>
            </w:r>
            <w:r>
              <w:t xml:space="preserve">ratus and soil-heating apparatus; electrothermic hairdressing apparatus (for example, hairdryers, hair curlers, curling tong heaters) and hand dryers; electric smoothing irons; other electrothermic appliances of a kind used for domestic purposes; electric </w:t>
            </w:r>
            <w:r>
              <w:t>heating resistors, other than those of heading 8545</w:t>
            </w:r>
          </w:p>
          <w:p w14:paraId="59108143" w14:textId="77777777" w:rsidR="00E546F5" w:rsidRDefault="00951CE2">
            <w:pPr>
              <w:pStyle w:val="Tier2"/>
            </w:pPr>
            <w:r>
              <w:t>-</w:t>
            </w:r>
            <w:r>
              <w:tab/>
              <w:t>Electric space-heating apparatus and electric soil-heating apparatus</w:t>
            </w:r>
          </w:p>
          <w:p w14:paraId="59108144" w14:textId="77777777" w:rsidR="00E546F5" w:rsidRDefault="00951CE2">
            <w:pPr>
              <w:pStyle w:val="Tier3"/>
            </w:pPr>
            <w:r>
              <w:t>-</w:t>
            </w:r>
            <w:r>
              <w:tab/>
              <w:t>-</w:t>
            </w:r>
            <w:r>
              <w:tab/>
              <w:t>Storage heating radiators</w:t>
            </w:r>
          </w:p>
          <w:p w14:paraId="59108145"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8146" w14:textId="77777777" w:rsidR="00E546F5" w:rsidRDefault="00951CE2">
            <w:pPr>
              <w:pStyle w:val="Tier3Bullet"/>
            </w:pPr>
            <w:r>
              <w:tab/>
            </w:r>
            <w:r>
              <w:tab/>
              <w:t>-</w:t>
            </w:r>
            <w:r>
              <w:tab/>
              <w:t>for fitting to or equipping such ships, boats or other vessels;</w:t>
            </w:r>
          </w:p>
          <w:p w14:paraId="59108147" w14:textId="77777777" w:rsidR="00E546F5" w:rsidRDefault="00951CE2">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8148" w14:textId="77777777" w:rsidR="00E546F5" w:rsidRDefault="00951CE2">
            <w:pPr>
              <w:pStyle w:val="Tier3Bullet"/>
            </w:pPr>
            <w:r>
              <w:tab/>
            </w:r>
            <w:r>
              <w:tab/>
              <w:t>-</w:t>
            </w:r>
            <w:r>
              <w:tab/>
              <w:t>for equipping the above platforms;</w:t>
            </w:r>
          </w:p>
          <w:p w14:paraId="5910814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4A" w14:textId="77777777" w:rsidR="00E546F5" w:rsidRDefault="00951CE2">
            <w:pPr>
              <w:pStyle w:val="NormalinTable"/>
            </w:pPr>
            <w:r>
              <w:t>0.0%</w:t>
            </w:r>
          </w:p>
        </w:tc>
      </w:tr>
      <w:tr w:rsidR="00E546F5" w14:paraId="591081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4C" w14:textId="77777777" w:rsidR="00E546F5" w:rsidRDefault="00951CE2">
            <w:pPr>
              <w:pStyle w:val="NormalinTable"/>
            </w:pPr>
            <w:r>
              <w:t>8516290000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4D" w14:textId="77777777" w:rsidR="00E546F5" w:rsidRDefault="00951CE2">
            <w:pPr>
              <w:pStyle w:val="Tier1"/>
            </w:pPr>
            <w:r>
              <w:t xml:space="preserve">Electric instantaneous </w:t>
            </w:r>
            <w:r>
              <w:t>or storage water heaters and immersion heaters; electric space-heating apparatus and soil-heating apparatus; electrothermic hairdressing apparatus (for example, hairdryers, hair curlers, curling tong heaters) and hand dryers; electric smoothing irons; othe</w:t>
            </w:r>
            <w:r>
              <w:t>r electrothermic appliances of a kind used for domestic purposes; electric heating resistors, other than those of heading 8545</w:t>
            </w:r>
          </w:p>
          <w:p w14:paraId="5910814E" w14:textId="77777777" w:rsidR="00E546F5" w:rsidRDefault="00951CE2">
            <w:pPr>
              <w:pStyle w:val="Tier2"/>
            </w:pPr>
            <w:r>
              <w:t>-</w:t>
            </w:r>
            <w:r>
              <w:tab/>
              <w:t>Electric space-heating apparatus and electric soil-heating apparatus</w:t>
            </w:r>
          </w:p>
          <w:p w14:paraId="5910814F" w14:textId="77777777" w:rsidR="00E546F5" w:rsidRDefault="00951CE2">
            <w:pPr>
              <w:pStyle w:val="Tier3"/>
            </w:pPr>
            <w:r>
              <w:t>-</w:t>
            </w:r>
            <w:r>
              <w:tab/>
              <w:t>-</w:t>
            </w:r>
            <w:r>
              <w:tab/>
              <w:t>Other</w:t>
            </w:r>
          </w:p>
          <w:p w14:paraId="59108150"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8151" w14:textId="77777777" w:rsidR="00E546F5" w:rsidRDefault="00951CE2">
            <w:pPr>
              <w:pStyle w:val="Tier3Bullet"/>
            </w:pPr>
            <w:r>
              <w:tab/>
            </w:r>
            <w:r>
              <w:tab/>
              <w:t>-</w:t>
            </w:r>
            <w:r>
              <w:tab/>
              <w:t>for fitting to or equipping such ships, boats or other vessels;</w:t>
            </w:r>
          </w:p>
          <w:p w14:paraId="59108152"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8153" w14:textId="77777777" w:rsidR="00E546F5" w:rsidRDefault="00951CE2">
            <w:pPr>
              <w:pStyle w:val="Tier3Bullet"/>
            </w:pPr>
            <w:r>
              <w:tab/>
            </w:r>
            <w:r>
              <w:tab/>
              <w:t>-</w:t>
            </w:r>
            <w:r>
              <w:tab/>
              <w:t>for equipping the above platforms;</w:t>
            </w:r>
          </w:p>
          <w:p w14:paraId="59108154"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55" w14:textId="77777777" w:rsidR="00E546F5" w:rsidRDefault="00951CE2">
            <w:pPr>
              <w:pStyle w:val="NormalinTable"/>
            </w:pPr>
            <w:r>
              <w:t>0.0%</w:t>
            </w:r>
          </w:p>
        </w:tc>
      </w:tr>
      <w:tr w:rsidR="00E546F5" w14:paraId="591081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57" w14:textId="77777777" w:rsidR="00E546F5" w:rsidRDefault="00951CE2">
            <w:pPr>
              <w:pStyle w:val="NormalinTable"/>
            </w:pPr>
            <w:r>
              <w:t>8516310000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58" w14:textId="77777777" w:rsidR="00E546F5" w:rsidRDefault="00951CE2">
            <w:pPr>
              <w:pStyle w:val="Tier1"/>
            </w:pPr>
            <w:r>
              <w:t xml:space="preserve">Electric instantaneous or storage water heaters and immersion heaters; electric space-heating apparatus and soil-heating apparatus; electrothermic hairdressing apparatus (for example, hairdryers, hair curlers, curling tong </w:t>
            </w:r>
            <w:r>
              <w:t>heaters) and hand dryers; electric smoothing irons; other electrothermic appliances of a kind used for domestic purposes; electric heating resistors, other than those of heading 8545</w:t>
            </w:r>
          </w:p>
          <w:p w14:paraId="59108159" w14:textId="77777777" w:rsidR="00E546F5" w:rsidRDefault="00951CE2">
            <w:pPr>
              <w:pStyle w:val="Tier2"/>
            </w:pPr>
            <w:r>
              <w:t>-</w:t>
            </w:r>
            <w:r>
              <w:tab/>
              <w:t>Electrothermic hairdressing or hand-drying apparatus</w:t>
            </w:r>
          </w:p>
          <w:p w14:paraId="5910815A" w14:textId="77777777" w:rsidR="00E546F5" w:rsidRDefault="00951CE2">
            <w:pPr>
              <w:pStyle w:val="Tier3"/>
            </w:pPr>
            <w:r>
              <w:t>-</w:t>
            </w:r>
            <w:r>
              <w:tab/>
              <w:t>-</w:t>
            </w:r>
            <w:r>
              <w:tab/>
              <w:t>Hairdryers</w:t>
            </w:r>
          </w:p>
          <w:p w14:paraId="5910815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5C" w14:textId="77777777" w:rsidR="00E546F5" w:rsidRDefault="00951CE2">
            <w:pPr>
              <w:pStyle w:val="Tier3Bullet"/>
            </w:pPr>
            <w:r>
              <w:tab/>
            </w:r>
            <w:r>
              <w:tab/>
              <w:t>-</w:t>
            </w:r>
            <w:r>
              <w:tab/>
              <w:t>for fitting to or equipping such ships, boats or other vessels;</w:t>
            </w:r>
          </w:p>
          <w:p w14:paraId="5910815D" w14:textId="77777777" w:rsidR="00E546F5" w:rsidRDefault="00951CE2">
            <w:pPr>
              <w:pStyle w:val="Tier3Bullet"/>
            </w:pPr>
            <w:r>
              <w:tab/>
            </w: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14:paraId="5910815E" w14:textId="77777777" w:rsidR="00E546F5" w:rsidRDefault="00951CE2">
            <w:pPr>
              <w:pStyle w:val="Tier3Bullet"/>
            </w:pPr>
            <w:r>
              <w:tab/>
            </w:r>
            <w:r>
              <w:tab/>
              <w:t>-</w:t>
            </w:r>
            <w:r>
              <w:tab/>
              <w:t>for equipping the above platforms;</w:t>
            </w:r>
          </w:p>
          <w:p w14:paraId="5910815F" w14:textId="77777777" w:rsidR="00E546F5" w:rsidRDefault="00951CE2">
            <w:pPr>
              <w:pStyle w:val="Tier3Bullet"/>
            </w:pPr>
            <w:r>
              <w:tab/>
            </w:r>
            <w:r>
              <w:tab/>
              <w:t>-</w:t>
            </w:r>
            <w:r>
              <w:tab/>
              <w:t>for linking these drillin</w:t>
            </w:r>
            <w:r>
              <w:t>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60" w14:textId="77777777" w:rsidR="00E546F5" w:rsidRDefault="00951CE2">
            <w:pPr>
              <w:pStyle w:val="NormalinTable"/>
            </w:pPr>
            <w:r>
              <w:t>0.0%</w:t>
            </w:r>
          </w:p>
        </w:tc>
      </w:tr>
      <w:tr w:rsidR="00E546F5" w14:paraId="591081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62" w14:textId="77777777" w:rsidR="00E546F5" w:rsidRDefault="00951CE2">
            <w:pPr>
              <w:pStyle w:val="NormalinTable"/>
            </w:pPr>
            <w:r>
              <w:t>8516320000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63" w14:textId="77777777" w:rsidR="00E546F5" w:rsidRDefault="00951CE2">
            <w:pPr>
              <w:pStyle w:val="Tier1"/>
            </w:pPr>
            <w:r>
              <w:t xml:space="preserve">Electric instantaneous or storage water heaters and immersion heaters; electric space-heating apparatus and soil-heating apparatus; electrothermic hairdressing apparatus (for example, </w:t>
            </w:r>
            <w:r>
              <w:t>hairdryers, hair curlers, curling tong heaters) and hand dryers; electric smoothing irons; other electrothermic appliances of a kind used for domestic purposes; electric heating resistors, other than those of heading 8545</w:t>
            </w:r>
          </w:p>
          <w:p w14:paraId="59108164" w14:textId="77777777" w:rsidR="00E546F5" w:rsidRDefault="00951CE2">
            <w:pPr>
              <w:pStyle w:val="Tier2"/>
            </w:pPr>
            <w:r>
              <w:t>-</w:t>
            </w:r>
            <w:r>
              <w:tab/>
              <w:t>Electrothermic hairdressing or h</w:t>
            </w:r>
            <w:r>
              <w:t>and-drying apparatus</w:t>
            </w:r>
          </w:p>
          <w:p w14:paraId="59108165" w14:textId="77777777" w:rsidR="00E546F5" w:rsidRDefault="00951CE2">
            <w:pPr>
              <w:pStyle w:val="Tier3"/>
            </w:pPr>
            <w:r>
              <w:t>-</w:t>
            </w:r>
            <w:r>
              <w:tab/>
              <w:t>-</w:t>
            </w:r>
            <w:r>
              <w:tab/>
              <w:t>Other hairdressing apparatus</w:t>
            </w:r>
          </w:p>
          <w:p w14:paraId="5910816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67" w14:textId="77777777" w:rsidR="00E546F5" w:rsidRDefault="00951CE2">
            <w:pPr>
              <w:pStyle w:val="Tier3Bullet"/>
            </w:pPr>
            <w:r>
              <w:tab/>
            </w:r>
            <w:r>
              <w:tab/>
              <w:t>-</w:t>
            </w:r>
            <w:r>
              <w:tab/>
              <w:t xml:space="preserve">for fitting to or equipping such ships, boats or </w:t>
            </w:r>
            <w:r>
              <w:t>other vessels;</w:t>
            </w:r>
          </w:p>
          <w:p w14:paraId="5910816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169" w14:textId="77777777" w:rsidR="00E546F5" w:rsidRDefault="00951CE2">
            <w:pPr>
              <w:pStyle w:val="Tier3Bullet"/>
            </w:pPr>
            <w:r>
              <w:tab/>
            </w:r>
            <w:r>
              <w:tab/>
              <w:t>-</w:t>
            </w:r>
            <w:r>
              <w:tab/>
              <w:t>for equ</w:t>
            </w:r>
            <w:r>
              <w:t>ipping the above platforms;</w:t>
            </w:r>
          </w:p>
          <w:p w14:paraId="5910816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6B" w14:textId="77777777" w:rsidR="00E546F5" w:rsidRDefault="00951CE2">
            <w:pPr>
              <w:pStyle w:val="NormalinTable"/>
            </w:pPr>
            <w:r>
              <w:t>0.0%</w:t>
            </w:r>
          </w:p>
        </w:tc>
      </w:tr>
      <w:tr w:rsidR="00E546F5" w14:paraId="591081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6D" w14:textId="77777777" w:rsidR="00E546F5" w:rsidRDefault="00951CE2">
            <w:pPr>
              <w:pStyle w:val="NormalinTable"/>
            </w:pPr>
            <w:r>
              <w:t>8516330000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6E" w14:textId="77777777" w:rsidR="00E546F5" w:rsidRDefault="00951CE2">
            <w:pPr>
              <w:pStyle w:val="Tier1"/>
            </w:pPr>
            <w:r>
              <w:t xml:space="preserve">Electric instantaneous or storage water heaters and immersion heaters; electric space-heating apparatus and soil-heating </w:t>
            </w:r>
            <w:r>
              <w:t>apparatus; electrothermic hairdressing apparatus (for example, hairdryers, hair curlers, curling tong heaters) and hand dryers; electric smoothing irons; other electrothermic appliances of a kind used for domestic purposes; electric heating resistors, othe</w:t>
            </w:r>
            <w:r>
              <w:t>r than those of heading 8545</w:t>
            </w:r>
          </w:p>
          <w:p w14:paraId="5910816F" w14:textId="77777777" w:rsidR="00E546F5" w:rsidRDefault="00951CE2">
            <w:pPr>
              <w:pStyle w:val="Tier2"/>
            </w:pPr>
            <w:r>
              <w:t>-</w:t>
            </w:r>
            <w:r>
              <w:tab/>
              <w:t>Electrothermic hairdressing or hand-drying apparatus</w:t>
            </w:r>
          </w:p>
          <w:p w14:paraId="59108170" w14:textId="77777777" w:rsidR="00E546F5" w:rsidRDefault="00951CE2">
            <w:pPr>
              <w:pStyle w:val="Tier3"/>
            </w:pPr>
            <w:r>
              <w:t>-</w:t>
            </w:r>
            <w:r>
              <w:tab/>
              <w:t>-</w:t>
            </w:r>
            <w:r>
              <w:tab/>
              <w:t>Hand-drying apparatus</w:t>
            </w:r>
          </w:p>
          <w:p w14:paraId="59108171" w14:textId="77777777" w:rsidR="00E546F5" w:rsidRDefault="00951CE2">
            <w:pPr>
              <w:pStyle w:val="Tier3Bullet"/>
            </w:pPr>
            <w:r>
              <w:tab/>
            </w:r>
            <w:r>
              <w:tab/>
              <w:t>-</w:t>
            </w:r>
            <w:r>
              <w:tab/>
              <w:t>for incorporation in ships, boats or other vessels listed in Table 1, for the purposes of their construction, repair, maintenance or conversio</w:t>
            </w:r>
            <w:r>
              <w:t>n;</w:t>
            </w:r>
          </w:p>
          <w:p w14:paraId="59108172" w14:textId="77777777" w:rsidR="00E546F5" w:rsidRDefault="00951CE2">
            <w:pPr>
              <w:pStyle w:val="Tier3Bullet"/>
            </w:pPr>
            <w:r>
              <w:tab/>
            </w:r>
            <w:r>
              <w:tab/>
              <w:t>-</w:t>
            </w:r>
            <w:r>
              <w:tab/>
              <w:t>for fitting to or equipping such ships, boats or other vessels;</w:t>
            </w:r>
          </w:p>
          <w:p w14:paraId="5910817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14:paraId="59108174" w14:textId="77777777" w:rsidR="00E546F5" w:rsidRDefault="00951CE2">
            <w:pPr>
              <w:pStyle w:val="Tier3Bullet"/>
            </w:pPr>
            <w:r>
              <w:tab/>
            </w:r>
            <w:r>
              <w:tab/>
              <w:t>-</w:t>
            </w:r>
            <w:r>
              <w:tab/>
              <w:t>for equipping the above platforms;</w:t>
            </w:r>
          </w:p>
          <w:p w14:paraId="5910817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76" w14:textId="77777777" w:rsidR="00E546F5" w:rsidRDefault="00951CE2">
            <w:pPr>
              <w:pStyle w:val="NormalinTable"/>
            </w:pPr>
            <w:r>
              <w:t>0.0%</w:t>
            </w:r>
          </w:p>
        </w:tc>
      </w:tr>
      <w:tr w:rsidR="00E546F5" w14:paraId="591081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78" w14:textId="77777777" w:rsidR="00E546F5" w:rsidRDefault="00951CE2">
            <w:pPr>
              <w:pStyle w:val="NormalinTable"/>
            </w:pPr>
            <w:r>
              <w:t>8516400000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79" w14:textId="77777777" w:rsidR="00E546F5" w:rsidRDefault="00951CE2">
            <w:pPr>
              <w:pStyle w:val="Tier1"/>
            </w:pPr>
            <w:r>
              <w:t xml:space="preserve">Electric instantaneous or storage water heaters and immersion heaters; </w:t>
            </w:r>
            <w:r>
              <w:t>electric space-heating apparatus and soil-heating apparatus; electrothermic hairdressing apparatus (for example, hairdryers, hair curlers, curling tong heaters) and hand dryers; electric smoothing irons; other electrothermic appliances of a kind used for d</w:t>
            </w:r>
            <w:r>
              <w:t>omestic purposes; electric heating resistors, other than those of heading 8545</w:t>
            </w:r>
          </w:p>
          <w:p w14:paraId="5910817A" w14:textId="77777777" w:rsidR="00E546F5" w:rsidRDefault="00951CE2">
            <w:pPr>
              <w:pStyle w:val="Tier2"/>
            </w:pPr>
            <w:r>
              <w:t>-</w:t>
            </w:r>
            <w:r>
              <w:tab/>
              <w:t>Electric smoothing irons</w:t>
            </w:r>
          </w:p>
          <w:p w14:paraId="5910817B"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17C" w14:textId="77777777" w:rsidR="00E546F5" w:rsidRDefault="00951CE2">
            <w:pPr>
              <w:pStyle w:val="Tier2Bullet"/>
            </w:pPr>
            <w:r>
              <w:tab/>
              <w:t>-</w:t>
            </w:r>
            <w:r>
              <w:tab/>
              <w:t>for fitting to or equipping such ships, boats or other vessels;</w:t>
            </w:r>
          </w:p>
          <w:p w14:paraId="5910817D"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817E" w14:textId="77777777" w:rsidR="00E546F5" w:rsidRDefault="00951CE2">
            <w:pPr>
              <w:pStyle w:val="Tier2Bullet"/>
            </w:pPr>
            <w:r>
              <w:tab/>
              <w:t>-</w:t>
            </w:r>
            <w:r>
              <w:tab/>
              <w:t>for equipping the above platforms;</w:t>
            </w:r>
          </w:p>
          <w:p w14:paraId="5910817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80" w14:textId="77777777" w:rsidR="00E546F5" w:rsidRDefault="00951CE2">
            <w:pPr>
              <w:pStyle w:val="NormalinTable"/>
            </w:pPr>
            <w:r>
              <w:t>0.0%</w:t>
            </w:r>
          </w:p>
        </w:tc>
      </w:tr>
      <w:tr w:rsidR="00E546F5" w14:paraId="591081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82" w14:textId="77777777" w:rsidR="00E546F5" w:rsidRDefault="00951CE2">
            <w:pPr>
              <w:pStyle w:val="NormalinTable"/>
            </w:pPr>
            <w:r>
              <w:t>8516500090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83" w14:textId="77777777" w:rsidR="00E546F5" w:rsidRDefault="00951CE2">
            <w:pPr>
              <w:pStyle w:val="Tier1"/>
            </w:pPr>
            <w:r>
              <w:t xml:space="preserve">Electric instantaneous or storage water heaters and immersion heaters; electric </w:t>
            </w:r>
            <w:r>
              <w:t>space-heating apparatus and soil-heating apparatus; electrothermic hairdressing apparatus (for example, hairdryers, hair curlers, curling tong heaters) and hand dryers; electric smoothing irons; other electrothermic appliances of a kind used for domestic p</w:t>
            </w:r>
            <w:r>
              <w:t>urposes; electric heating resistors, other than those of heading 8545</w:t>
            </w:r>
          </w:p>
          <w:p w14:paraId="59108184" w14:textId="77777777" w:rsidR="00E546F5" w:rsidRDefault="00951CE2">
            <w:pPr>
              <w:pStyle w:val="Tier2"/>
            </w:pPr>
            <w:r>
              <w:t>-</w:t>
            </w:r>
            <w:r>
              <w:tab/>
              <w:t>Microwave ovens</w:t>
            </w:r>
          </w:p>
          <w:p w14:paraId="59108185" w14:textId="77777777" w:rsidR="00E546F5" w:rsidRDefault="00951CE2">
            <w:pPr>
              <w:pStyle w:val="Tier3"/>
            </w:pPr>
            <w:r>
              <w:t>-</w:t>
            </w:r>
            <w:r>
              <w:tab/>
              <w:t>-</w:t>
            </w:r>
            <w:r>
              <w:tab/>
              <w:t>Other</w:t>
            </w:r>
          </w:p>
          <w:p w14:paraId="5910818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87" w14:textId="77777777" w:rsidR="00E546F5" w:rsidRDefault="00951CE2">
            <w:pPr>
              <w:pStyle w:val="Tier3Bullet"/>
            </w:pPr>
            <w:r>
              <w:tab/>
            </w:r>
            <w:r>
              <w:tab/>
              <w:t>-</w:t>
            </w:r>
            <w:r>
              <w:tab/>
              <w:t>for f</w:t>
            </w:r>
            <w:r>
              <w:t>itting to or equipping such ships, boats or other vessels;</w:t>
            </w:r>
          </w:p>
          <w:p w14:paraId="5910818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8189" w14:textId="77777777" w:rsidR="00E546F5" w:rsidRDefault="00951CE2">
            <w:pPr>
              <w:pStyle w:val="Tier3Bullet"/>
            </w:pPr>
            <w:r>
              <w:tab/>
            </w:r>
            <w:r>
              <w:tab/>
              <w:t>-</w:t>
            </w:r>
            <w:r>
              <w:tab/>
              <w:t>for equipping the above platforms;</w:t>
            </w:r>
          </w:p>
          <w:p w14:paraId="5910818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8B" w14:textId="77777777" w:rsidR="00E546F5" w:rsidRDefault="00951CE2">
            <w:pPr>
              <w:pStyle w:val="NormalinTable"/>
            </w:pPr>
            <w:r>
              <w:t>0.0%</w:t>
            </w:r>
          </w:p>
        </w:tc>
      </w:tr>
      <w:tr w:rsidR="00E546F5" w14:paraId="591081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8D" w14:textId="77777777" w:rsidR="00E546F5" w:rsidRDefault="00951CE2">
            <w:pPr>
              <w:pStyle w:val="NormalinTable"/>
            </w:pPr>
            <w:r>
              <w:t>8516601000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8E" w14:textId="77777777" w:rsidR="00E546F5" w:rsidRDefault="00951CE2">
            <w:pPr>
              <w:pStyle w:val="Tier1"/>
            </w:pPr>
            <w:r>
              <w:t xml:space="preserve">Electric instantaneous or storage water heaters and immersion heaters; electric </w:t>
            </w:r>
            <w:r>
              <w:t>space-heating apparatus and soil-heating apparatus; electrothermic hairdressing apparatus (for example, hairdryers, hair curlers, curling tong heaters) and hand dryers; electric smoothing irons; other electrothermic appliances of a kind used for domestic p</w:t>
            </w:r>
            <w:r>
              <w:t>urposes; electric heating resistors, other than those of heading 8545</w:t>
            </w:r>
          </w:p>
          <w:p w14:paraId="5910818F" w14:textId="77777777" w:rsidR="00E546F5" w:rsidRDefault="00951CE2">
            <w:pPr>
              <w:pStyle w:val="Tier2"/>
            </w:pPr>
            <w:r>
              <w:t>-</w:t>
            </w:r>
            <w:r>
              <w:tab/>
              <w:t>Other ovens; cookers, cooking plates, boiling rings; grillers and roasters</w:t>
            </w:r>
          </w:p>
          <w:p w14:paraId="59108190" w14:textId="77777777" w:rsidR="00E546F5" w:rsidRDefault="00951CE2">
            <w:pPr>
              <w:pStyle w:val="Tier3"/>
            </w:pPr>
            <w:r>
              <w:t>-</w:t>
            </w:r>
            <w:r>
              <w:tab/>
              <w:t>-</w:t>
            </w:r>
            <w:r>
              <w:tab/>
              <w:t>Cookers (incorporating at least an oven and a hob)</w:t>
            </w:r>
          </w:p>
          <w:p w14:paraId="59108191" w14:textId="77777777" w:rsidR="00E546F5" w:rsidRDefault="00951CE2">
            <w:pPr>
              <w:pStyle w:val="Tier3Bullet"/>
            </w:pPr>
            <w:r>
              <w:tab/>
            </w:r>
            <w:r>
              <w:tab/>
              <w:t>-</w:t>
            </w:r>
            <w:r>
              <w:tab/>
              <w:t>for incorporation in ships, boats or other vessels</w:t>
            </w:r>
            <w:r>
              <w:t xml:space="preserve"> listed in Table 1, for the purposes of their construction, repair, maintenance or conversion;</w:t>
            </w:r>
          </w:p>
          <w:p w14:paraId="59108192" w14:textId="77777777" w:rsidR="00E546F5" w:rsidRDefault="00951CE2">
            <w:pPr>
              <w:pStyle w:val="Tier3Bullet"/>
            </w:pPr>
            <w:r>
              <w:tab/>
            </w:r>
            <w:r>
              <w:tab/>
              <w:t>-</w:t>
            </w:r>
            <w:r>
              <w:tab/>
              <w:t>for fitting to or equipping such ships, boats or other vessels;</w:t>
            </w:r>
          </w:p>
          <w:p w14:paraId="59108193" w14:textId="77777777" w:rsidR="00E546F5" w:rsidRDefault="00951CE2">
            <w:pPr>
              <w:pStyle w:val="Tier3Bullet"/>
            </w:pPr>
            <w:r>
              <w:tab/>
            </w:r>
            <w:r>
              <w:tab/>
              <w:t>-</w:t>
            </w:r>
            <w:r>
              <w:tab/>
              <w:t>for incorporation, for the purposes of their construction, repair, maintenance or convers</w:t>
            </w:r>
            <w:r>
              <w:t>ion, in drilling or production platforms listed below: fixed, of subheading ex 8430 49 or floating or submersible of subheading 8905 20;</w:t>
            </w:r>
          </w:p>
          <w:p w14:paraId="59108194" w14:textId="77777777" w:rsidR="00E546F5" w:rsidRDefault="00951CE2">
            <w:pPr>
              <w:pStyle w:val="Tier3Bullet"/>
            </w:pPr>
            <w:r>
              <w:tab/>
            </w:r>
            <w:r>
              <w:tab/>
              <w:t>-</w:t>
            </w:r>
            <w:r>
              <w:tab/>
              <w:t>for equipping the above platforms;</w:t>
            </w:r>
          </w:p>
          <w:p w14:paraId="5910819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96" w14:textId="77777777" w:rsidR="00E546F5" w:rsidRDefault="00951CE2">
            <w:pPr>
              <w:pStyle w:val="NormalinTable"/>
            </w:pPr>
            <w:r>
              <w:t>0.0%</w:t>
            </w:r>
          </w:p>
        </w:tc>
      </w:tr>
      <w:tr w:rsidR="00E546F5" w14:paraId="591081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98" w14:textId="77777777" w:rsidR="00E546F5" w:rsidRDefault="00951CE2">
            <w:pPr>
              <w:pStyle w:val="NormalinTable"/>
            </w:pPr>
            <w:r>
              <w:t>8516605000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99" w14:textId="77777777" w:rsidR="00E546F5" w:rsidRDefault="00951CE2">
            <w:pPr>
              <w:pStyle w:val="Tier1"/>
            </w:pPr>
            <w:r>
              <w:t>Electric instantaneous or storage water heaters and immersion heaters; electric space-heating apparatus and soil-heating apparatus; electrothermic hairdressing apparatus (for example, hairdryers, hair curlers, curling tong heaters) and hand drye</w:t>
            </w:r>
            <w:r>
              <w:t>rs; electric smoothing irons; other electrothermic appliances of a kind used for domestic purposes; electric heating resistors, other than those of heading 8545</w:t>
            </w:r>
          </w:p>
          <w:p w14:paraId="5910819A" w14:textId="77777777" w:rsidR="00E546F5" w:rsidRDefault="00951CE2">
            <w:pPr>
              <w:pStyle w:val="Tier2"/>
            </w:pPr>
            <w:r>
              <w:t>-</w:t>
            </w:r>
            <w:r>
              <w:tab/>
              <w:t>Other ovens; cookers, cooking plates, boiling rings; grillers and roasters</w:t>
            </w:r>
          </w:p>
          <w:p w14:paraId="5910819B" w14:textId="77777777" w:rsidR="00E546F5" w:rsidRDefault="00951CE2">
            <w:pPr>
              <w:pStyle w:val="Tier3"/>
            </w:pPr>
            <w:r>
              <w:t>-</w:t>
            </w:r>
            <w:r>
              <w:tab/>
              <w:t>-</w:t>
            </w:r>
            <w:r>
              <w:tab/>
              <w:t>Cooking plates</w:t>
            </w:r>
            <w:r>
              <w:t>, boiling rings and hobs</w:t>
            </w:r>
          </w:p>
          <w:p w14:paraId="5910819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9D" w14:textId="77777777" w:rsidR="00E546F5" w:rsidRDefault="00951CE2">
            <w:pPr>
              <w:pStyle w:val="Tier3Bullet"/>
            </w:pPr>
            <w:r>
              <w:tab/>
            </w:r>
            <w:r>
              <w:tab/>
              <w:t>-</w:t>
            </w:r>
            <w:r>
              <w:tab/>
              <w:t>for fitting to or equipping such ships, boats or other vessels;</w:t>
            </w:r>
          </w:p>
          <w:p w14:paraId="5910819E" w14:textId="77777777" w:rsidR="00E546F5" w:rsidRDefault="00951CE2">
            <w:pPr>
              <w:pStyle w:val="Tier3Bullet"/>
            </w:pP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14:paraId="5910819F" w14:textId="77777777" w:rsidR="00E546F5" w:rsidRDefault="00951CE2">
            <w:pPr>
              <w:pStyle w:val="Tier3Bullet"/>
            </w:pPr>
            <w:r>
              <w:tab/>
            </w:r>
            <w:r>
              <w:tab/>
              <w:t>-</w:t>
            </w:r>
            <w:r>
              <w:tab/>
              <w:t>for equipping the above platforms;</w:t>
            </w:r>
          </w:p>
          <w:p w14:paraId="591081A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A1" w14:textId="77777777" w:rsidR="00E546F5" w:rsidRDefault="00951CE2">
            <w:pPr>
              <w:pStyle w:val="NormalinTable"/>
            </w:pPr>
            <w:r>
              <w:t>0.0%</w:t>
            </w:r>
          </w:p>
        </w:tc>
      </w:tr>
      <w:tr w:rsidR="00E546F5" w14:paraId="591081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A3" w14:textId="77777777" w:rsidR="00E546F5" w:rsidRDefault="00951CE2">
            <w:pPr>
              <w:pStyle w:val="NormalinTable"/>
            </w:pPr>
            <w:r>
              <w:t>8516607000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A4" w14:textId="77777777" w:rsidR="00E546F5" w:rsidRDefault="00951CE2">
            <w:pPr>
              <w:pStyle w:val="Tier1"/>
            </w:pPr>
            <w:r>
              <w:t>Electric instantaneous or storage water heaters and immersion heaters; electric space-heating apparatus and soil-heating apparatus; electrothermic hairdressing apparatu</w:t>
            </w:r>
            <w:r>
              <w:t>s (for example, hairdryers, hair curlers, curling tong heaters) and hand dryers; electric smoothing irons; other electrothermic appliances of a kind used for domestic purposes; electric heating resistors, other than those of heading 8545</w:t>
            </w:r>
          </w:p>
          <w:p w14:paraId="591081A5" w14:textId="77777777" w:rsidR="00E546F5" w:rsidRDefault="00951CE2">
            <w:pPr>
              <w:pStyle w:val="Tier2"/>
            </w:pPr>
            <w:r>
              <w:t>-</w:t>
            </w:r>
            <w:r>
              <w:tab/>
              <w:t>Other ovens; coo</w:t>
            </w:r>
            <w:r>
              <w:t>kers, cooking plates, boiling rings; grillers and roasters</w:t>
            </w:r>
          </w:p>
          <w:p w14:paraId="591081A6" w14:textId="77777777" w:rsidR="00E546F5" w:rsidRDefault="00951CE2">
            <w:pPr>
              <w:pStyle w:val="Tier3"/>
            </w:pPr>
            <w:r>
              <w:t>-</w:t>
            </w:r>
            <w:r>
              <w:tab/>
              <w:t>-</w:t>
            </w:r>
            <w:r>
              <w:tab/>
              <w:t>Grillers and roasters</w:t>
            </w:r>
          </w:p>
          <w:p w14:paraId="591081A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A8" w14:textId="77777777" w:rsidR="00E546F5" w:rsidRDefault="00951CE2">
            <w:pPr>
              <w:pStyle w:val="Tier3Bullet"/>
            </w:pPr>
            <w:r>
              <w:tab/>
            </w:r>
            <w:r>
              <w:tab/>
              <w:t>-</w:t>
            </w:r>
            <w:r>
              <w:tab/>
              <w:t xml:space="preserve">for fitting to or </w:t>
            </w:r>
            <w:r>
              <w:t>equipping such ships, boats or other vessels;</w:t>
            </w:r>
          </w:p>
          <w:p w14:paraId="591081A9"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81AA" w14:textId="77777777" w:rsidR="00E546F5" w:rsidRDefault="00951CE2">
            <w:pPr>
              <w:pStyle w:val="Tier3Bullet"/>
            </w:pPr>
            <w:r>
              <w:tab/>
            </w:r>
            <w:r>
              <w:tab/>
              <w:t>-</w:t>
            </w:r>
            <w:r>
              <w:tab/>
              <w:t>for equipping the above platforms;</w:t>
            </w:r>
          </w:p>
          <w:p w14:paraId="591081A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AC" w14:textId="77777777" w:rsidR="00E546F5" w:rsidRDefault="00951CE2">
            <w:pPr>
              <w:pStyle w:val="NormalinTable"/>
            </w:pPr>
            <w:r>
              <w:t>0.0%</w:t>
            </w:r>
          </w:p>
        </w:tc>
      </w:tr>
      <w:tr w:rsidR="00E546F5" w14:paraId="591081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AE" w14:textId="77777777" w:rsidR="00E546F5" w:rsidRDefault="00951CE2">
            <w:pPr>
              <w:pStyle w:val="NormalinTable"/>
            </w:pPr>
            <w:r>
              <w:t>8516608090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AF" w14:textId="77777777" w:rsidR="00E546F5" w:rsidRDefault="00951CE2">
            <w:pPr>
              <w:pStyle w:val="Tier1"/>
            </w:pPr>
            <w:r>
              <w:t xml:space="preserve">Electric instantaneous or storage water heaters and immersion heaters; electric space-heating </w:t>
            </w:r>
            <w:r>
              <w:t>apparatus and soil-heating apparatus; electrothermic hairdressing apparatus (for example, hairdryers, hair curlers, curling tong heaters) and hand dryers; electric smoothing irons; other electrothermic appliances of a kind used for domestic purposes; elect</w:t>
            </w:r>
            <w:r>
              <w:t>ric heating resistors, other than those of heading 8545</w:t>
            </w:r>
          </w:p>
          <w:p w14:paraId="591081B0" w14:textId="77777777" w:rsidR="00E546F5" w:rsidRDefault="00951CE2">
            <w:pPr>
              <w:pStyle w:val="Tier2"/>
            </w:pPr>
            <w:r>
              <w:t>-</w:t>
            </w:r>
            <w:r>
              <w:tab/>
              <w:t>Other ovens; cookers, cooking plates, boiling rings; grillers and roasters</w:t>
            </w:r>
          </w:p>
          <w:p w14:paraId="591081B1" w14:textId="77777777" w:rsidR="00E546F5" w:rsidRDefault="00951CE2">
            <w:pPr>
              <w:pStyle w:val="Tier3"/>
            </w:pPr>
            <w:r>
              <w:t>-</w:t>
            </w:r>
            <w:r>
              <w:tab/>
              <w:t>-</w:t>
            </w:r>
            <w:r>
              <w:tab/>
              <w:t>Ovens for building in</w:t>
            </w:r>
          </w:p>
          <w:p w14:paraId="591081B2" w14:textId="77777777" w:rsidR="00E546F5" w:rsidRDefault="00951CE2">
            <w:pPr>
              <w:pStyle w:val="Tier4"/>
            </w:pPr>
            <w:r>
              <w:t>-</w:t>
            </w:r>
            <w:r>
              <w:tab/>
              <w:t>-</w:t>
            </w:r>
            <w:r>
              <w:tab/>
              <w:t>-</w:t>
            </w:r>
            <w:r>
              <w:tab/>
              <w:t>Other</w:t>
            </w:r>
          </w:p>
          <w:p w14:paraId="591081B3"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81B4" w14:textId="77777777" w:rsidR="00E546F5" w:rsidRDefault="00951CE2">
            <w:pPr>
              <w:pStyle w:val="Tier4Bullet"/>
            </w:pPr>
            <w:r>
              <w:tab/>
            </w:r>
            <w:r>
              <w:tab/>
            </w:r>
            <w:r>
              <w:tab/>
              <w:t>-</w:t>
            </w:r>
            <w:r>
              <w:tab/>
              <w:t>for fitting to or equipping such ships, boats or other vessels;</w:t>
            </w:r>
          </w:p>
          <w:p w14:paraId="591081B5" w14:textId="77777777" w:rsidR="00E546F5" w:rsidRDefault="00951CE2">
            <w:pPr>
              <w:pStyle w:val="Tier4Bullet"/>
            </w:pP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1B6" w14:textId="77777777" w:rsidR="00E546F5" w:rsidRDefault="00951CE2">
            <w:pPr>
              <w:pStyle w:val="Tier4Bullet"/>
            </w:pPr>
            <w:r>
              <w:tab/>
            </w:r>
            <w:r>
              <w:tab/>
            </w:r>
            <w:r>
              <w:tab/>
              <w:t>-</w:t>
            </w:r>
            <w:r>
              <w:tab/>
              <w:t>for equipping the above platforms;</w:t>
            </w:r>
          </w:p>
          <w:p w14:paraId="591081B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B8" w14:textId="77777777" w:rsidR="00E546F5" w:rsidRDefault="00951CE2">
            <w:pPr>
              <w:pStyle w:val="NormalinTable"/>
            </w:pPr>
            <w:r>
              <w:t>0.0%</w:t>
            </w:r>
          </w:p>
        </w:tc>
      </w:tr>
      <w:tr w:rsidR="00E546F5" w14:paraId="591081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BA" w14:textId="77777777" w:rsidR="00E546F5" w:rsidRDefault="00951CE2">
            <w:pPr>
              <w:pStyle w:val="NormalinTable"/>
            </w:pPr>
            <w:r>
              <w:t>8516609000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BB" w14:textId="77777777" w:rsidR="00E546F5" w:rsidRDefault="00951CE2">
            <w:pPr>
              <w:pStyle w:val="Tier1"/>
            </w:pPr>
            <w:r>
              <w:t>Electric i</w:t>
            </w:r>
            <w:r>
              <w:t>nstantaneous or storage water heaters and immersion heaters; electric space-heating apparatus and soil-heating apparatus; electrothermic hairdressing apparatus (for example, hairdryers, hair curlers, curling tong heaters) and hand dryers; electric smoothin</w:t>
            </w:r>
            <w:r>
              <w:t>g irons; other electrothermic appliances of a kind used for domestic purposes; electric heating resistors, other than those of heading 8545</w:t>
            </w:r>
          </w:p>
          <w:p w14:paraId="591081BC" w14:textId="77777777" w:rsidR="00E546F5" w:rsidRDefault="00951CE2">
            <w:pPr>
              <w:pStyle w:val="Tier2"/>
            </w:pPr>
            <w:r>
              <w:t>-</w:t>
            </w:r>
            <w:r>
              <w:tab/>
              <w:t>Other ovens; cookers, cooking plates, boiling rings; grillers and roasters</w:t>
            </w:r>
          </w:p>
          <w:p w14:paraId="591081BD" w14:textId="77777777" w:rsidR="00E546F5" w:rsidRDefault="00951CE2">
            <w:pPr>
              <w:pStyle w:val="Tier3"/>
            </w:pPr>
            <w:r>
              <w:t>-</w:t>
            </w:r>
            <w:r>
              <w:tab/>
              <w:t>-</w:t>
            </w:r>
            <w:r>
              <w:tab/>
              <w:t>Other</w:t>
            </w:r>
          </w:p>
          <w:p w14:paraId="591081BE"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81BF" w14:textId="77777777" w:rsidR="00E546F5" w:rsidRDefault="00951CE2">
            <w:pPr>
              <w:pStyle w:val="Tier3Bullet"/>
            </w:pPr>
            <w:r>
              <w:tab/>
            </w:r>
            <w:r>
              <w:tab/>
              <w:t>-</w:t>
            </w:r>
            <w:r>
              <w:tab/>
              <w:t>for fitting to or equipping such ships, boats or other vessels;</w:t>
            </w:r>
          </w:p>
          <w:p w14:paraId="591081C0"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81C1" w14:textId="77777777" w:rsidR="00E546F5" w:rsidRDefault="00951CE2">
            <w:pPr>
              <w:pStyle w:val="Tier3Bullet"/>
            </w:pPr>
            <w:r>
              <w:tab/>
            </w:r>
            <w:r>
              <w:tab/>
              <w:t>-</w:t>
            </w:r>
            <w:r>
              <w:tab/>
              <w:t>for equipping the above platforms;</w:t>
            </w:r>
          </w:p>
          <w:p w14:paraId="591081C2"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C3" w14:textId="77777777" w:rsidR="00E546F5" w:rsidRDefault="00951CE2">
            <w:pPr>
              <w:pStyle w:val="NormalinTable"/>
            </w:pPr>
            <w:r>
              <w:t>0.0%</w:t>
            </w:r>
          </w:p>
        </w:tc>
      </w:tr>
      <w:tr w:rsidR="00E546F5" w14:paraId="591081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C5" w14:textId="77777777" w:rsidR="00E546F5" w:rsidRDefault="00951CE2">
            <w:pPr>
              <w:pStyle w:val="NormalinTable"/>
            </w:pPr>
            <w:r>
              <w:t>8516710000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C6" w14:textId="77777777" w:rsidR="00E546F5" w:rsidRDefault="00951CE2">
            <w:pPr>
              <w:pStyle w:val="Tier1"/>
            </w:pPr>
            <w:r>
              <w:t>Electric instantaneous or storage water heaters and immersion heaters; electric space-heating apparatus and soil-heating apparatus; electrothermic hairdressing apparatus (for example, hairdryers, hair c</w:t>
            </w:r>
            <w:r>
              <w:t>urlers, curling tong heaters) and hand dryers; electric smoothing irons; other electrothermic appliances of a kind used for domestic purposes; electric heating resistors, other than those of heading 8545</w:t>
            </w:r>
          </w:p>
          <w:p w14:paraId="591081C7" w14:textId="77777777" w:rsidR="00E546F5" w:rsidRDefault="00951CE2">
            <w:pPr>
              <w:pStyle w:val="Tier2"/>
            </w:pPr>
            <w:r>
              <w:t>-</w:t>
            </w:r>
            <w:r>
              <w:tab/>
              <w:t>Other electrothermic appliances</w:t>
            </w:r>
          </w:p>
          <w:p w14:paraId="591081C8" w14:textId="77777777" w:rsidR="00E546F5" w:rsidRDefault="00951CE2">
            <w:pPr>
              <w:pStyle w:val="Tier3"/>
            </w:pPr>
            <w:r>
              <w:t>-</w:t>
            </w:r>
            <w:r>
              <w:tab/>
              <w:t>-</w:t>
            </w:r>
            <w:r>
              <w:tab/>
              <w:t xml:space="preserve">Coffee or </w:t>
            </w:r>
            <w:r>
              <w:t>tea makers</w:t>
            </w:r>
          </w:p>
          <w:p w14:paraId="591081C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CA" w14:textId="77777777" w:rsidR="00E546F5" w:rsidRDefault="00951CE2">
            <w:pPr>
              <w:pStyle w:val="Tier3Bullet"/>
            </w:pPr>
            <w:r>
              <w:tab/>
            </w:r>
            <w:r>
              <w:tab/>
              <w:t>-</w:t>
            </w:r>
            <w:r>
              <w:tab/>
              <w:t>for fitting to or equipping such ships, boats or other vessels;</w:t>
            </w:r>
          </w:p>
          <w:p w14:paraId="591081CB" w14:textId="77777777" w:rsidR="00E546F5" w:rsidRDefault="00951CE2">
            <w:pPr>
              <w:pStyle w:val="Tier3Bullet"/>
            </w:pPr>
            <w:r>
              <w:tab/>
            </w:r>
            <w:r>
              <w:tab/>
              <w:t>-</w:t>
            </w:r>
            <w:r>
              <w:tab/>
              <w:t>for incorporation, for t</w:t>
            </w:r>
            <w:r>
              <w:t>he purposes of their construction, repair, maintenance or conversion, in drilling or production platforms listed below: fixed, of subheading ex 8430 49 or floating or submersible of subheading 8905 20;</w:t>
            </w:r>
          </w:p>
          <w:p w14:paraId="591081CC" w14:textId="77777777" w:rsidR="00E546F5" w:rsidRDefault="00951CE2">
            <w:pPr>
              <w:pStyle w:val="Tier3Bullet"/>
            </w:pPr>
            <w:r>
              <w:tab/>
            </w:r>
            <w:r>
              <w:tab/>
              <w:t>-</w:t>
            </w:r>
            <w:r>
              <w:tab/>
              <w:t>for equipping the above platforms;</w:t>
            </w:r>
          </w:p>
          <w:p w14:paraId="591081CD" w14:textId="77777777" w:rsidR="00E546F5" w:rsidRDefault="00951CE2">
            <w:pPr>
              <w:pStyle w:val="Tier3Bullet"/>
            </w:pP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CE" w14:textId="77777777" w:rsidR="00E546F5" w:rsidRDefault="00951CE2">
            <w:pPr>
              <w:pStyle w:val="NormalinTable"/>
            </w:pPr>
            <w:r>
              <w:t>0.0%</w:t>
            </w:r>
          </w:p>
        </w:tc>
      </w:tr>
      <w:tr w:rsidR="00E546F5" w14:paraId="591081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D0" w14:textId="77777777" w:rsidR="00E546F5" w:rsidRDefault="00951CE2">
            <w:pPr>
              <w:pStyle w:val="NormalinTable"/>
            </w:pPr>
            <w:r>
              <w:t>8516720000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D1" w14:textId="77777777" w:rsidR="00E546F5" w:rsidRDefault="00951CE2">
            <w:pPr>
              <w:pStyle w:val="Tier1"/>
            </w:pPr>
            <w:r>
              <w:t xml:space="preserve">Electric instantaneous or storage water heaters and immersion heaters; electric space-heating apparatus and soil-heating apparatus; electrothermic hairdressing apparatus (for </w:t>
            </w:r>
            <w:r>
              <w:t>example, hairdryers, hair curlers, curling tong heaters) and hand dryers; electric smoothing irons; other electrothermic appliances of a kind used for domestic purposes; electric heating resistors, other than those of heading 8545</w:t>
            </w:r>
          </w:p>
          <w:p w14:paraId="591081D2" w14:textId="77777777" w:rsidR="00E546F5" w:rsidRDefault="00951CE2">
            <w:pPr>
              <w:pStyle w:val="Tier2"/>
            </w:pPr>
            <w:r>
              <w:t>-</w:t>
            </w:r>
            <w:r>
              <w:tab/>
              <w:t>Other electrothermic ap</w:t>
            </w:r>
            <w:r>
              <w:t>pliances</w:t>
            </w:r>
          </w:p>
          <w:p w14:paraId="591081D3" w14:textId="77777777" w:rsidR="00E546F5" w:rsidRDefault="00951CE2">
            <w:pPr>
              <w:pStyle w:val="Tier3"/>
            </w:pPr>
            <w:r>
              <w:t>-</w:t>
            </w:r>
            <w:r>
              <w:tab/>
              <w:t>-</w:t>
            </w:r>
            <w:r>
              <w:tab/>
              <w:t>Toasters</w:t>
            </w:r>
          </w:p>
          <w:p w14:paraId="591081D4"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D5" w14:textId="77777777" w:rsidR="00E546F5" w:rsidRDefault="00951CE2">
            <w:pPr>
              <w:pStyle w:val="Tier3Bullet"/>
            </w:pPr>
            <w:r>
              <w:tab/>
            </w:r>
            <w:r>
              <w:tab/>
              <w:t>-</w:t>
            </w:r>
            <w:r>
              <w:tab/>
              <w:t>for fitting to or equipping such ships, boats or other vessels;</w:t>
            </w:r>
          </w:p>
          <w:p w14:paraId="591081D6" w14:textId="77777777" w:rsidR="00E546F5" w:rsidRDefault="00951CE2">
            <w:pPr>
              <w:pStyle w:val="Tier3Bullet"/>
            </w:pP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14:paraId="591081D7" w14:textId="77777777" w:rsidR="00E546F5" w:rsidRDefault="00951CE2">
            <w:pPr>
              <w:pStyle w:val="Tier3Bullet"/>
            </w:pPr>
            <w:r>
              <w:tab/>
            </w:r>
            <w:r>
              <w:tab/>
              <w:t>-</w:t>
            </w:r>
            <w:r>
              <w:tab/>
              <w:t>for equipping the above platforms;</w:t>
            </w:r>
          </w:p>
          <w:p w14:paraId="591081D8" w14:textId="77777777" w:rsidR="00E546F5" w:rsidRDefault="00951CE2">
            <w:pPr>
              <w:pStyle w:val="Tier3Bullet"/>
            </w:pPr>
            <w:r>
              <w:tab/>
            </w:r>
            <w:r>
              <w:tab/>
              <w:t>-</w:t>
            </w:r>
            <w:r>
              <w:tab/>
            </w:r>
            <w:r>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D9" w14:textId="77777777" w:rsidR="00E546F5" w:rsidRDefault="00951CE2">
            <w:pPr>
              <w:pStyle w:val="NormalinTable"/>
            </w:pPr>
            <w:r>
              <w:t>0.0%</w:t>
            </w:r>
          </w:p>
        </w:tc>
      </w:tr>
      <w:tr w:rsidR="00E546F5" w14:paraId="591081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DB" w14:textId="77777777" w:rsidR="00E546F5" w:rsidRDefault="00951CE2">
            <w:pPr>
              <w:pStyle w:val="NormalinTable"/>
            </w:pPr>
            <w:r>
              <w:t>8516790000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DC" w14:textId="77777777" w:rsidR="00E546F5" w:rsidRDefault="00951CE2">
            <w:pPr>
              <w:pStyle w:val="Tier1"/>
            </w:pPr>
            <w:r>
              <w:t xml:space="preserve">Electric instantaneous or storage water heaters and immersion heaters; electric space-heating apparatus and soil-heating apparatus; electrothermic hairdressing </w:t>
            </w:r>
            <w:r>
              <w:t>apparatus (for example, hairdryers, hair curlers, curling tong heaters) and hand dryers; electric smoothing irons; other electrothermic appliances of a kind used for domestic purposes; electric heating resistors, other than those of heading 8545</w:t>
            </w:r>
          </w:p>
          <w:p w14:paraId="591081DD" w14:textId="77777777" w:rsidR="00E546F5" w:rsidRDefault="00951CE2">
            <w:pPr>
              <w:pStyle w:val="Tier2"/>
            </w:pPr>
            <w:r>
              <w:t>-</w:t>
            </w:r>
            <w:r>
              <w:tab/>
              <w:t>Other el</w:t>
            </w:r>
            <w:r>
              <w:t>ectrothermic appliances</w:t>
            </w:r>
          </w:p>
          <w:p w14:paraId="591081DE" w14:textId="77777777" w:rsidR="00E546F5" w:rsidRDefault="00951CE2">
            <w:pPr>
              <w:pStyle w:val="Tier3"/>
            </w:pPr>
            <w:r>
              <w:t>-</w:t>
            </w:r>
            <w:r>
              <w:tab/>
              <w:t>-</w:t>
            </w:r>
            <w:r>
              <w:tab/>
              <w:t>Other</w:t>
            </w:r>
          </w:p>
          <w:p w14:paraId="591081DF"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E0" w14:textId="77777777" w:rsidR="00E546F5" w:rsidRDefault="00951CE2">
            <w:pPr>
              <w:pStyle w:val="Tier3Bullet"/>
            </w:pPr>
            <w:r>
              <w:tab/>
            </w:r>
            <w:r>
              <w:tab/>
              <w:t>-</w:t>
            </w:r>
            <w:r>
              <w:tab/>
              <w:t>for fitting to or equipping such ships, boats or other vessels;</w:t>
            </w:r>
          </w:p>
          <w:p w14:paraId="591081E1" w14:textId="77777777" w:rsidR="00E546F5" w:rsidRDefault="00951CE2">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81E2" w14:textId="77777777" w:rsidR="00E546F5" w:rsidRDefault="00951CE2">
            <w:pPr>
              <w:pStyle w:val="Tier3Bullet"/>
            </w:pPr>
            <w:r>
              <w:tab/>
            </w:r>
            <w:r>
              <w:tab/>
              <w:t>-</w:t>
            </w:r>
            <w:r>
              <w:tab/>
              <w:t>for equipping the above pla</w:t>
            </w:r>
            <w:r>
              <w:t>tforms;</w:t>
            </w:r>
          </w:p>
          <w:p w14:paraId="591081E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E4" w14:textId="77777777" w:rsidR="00E546F5" w:rsidRDefault="00951CE2">
            <w:pPr>
              <w:pStyle w:val="NormalinTable"/>
            </w:pPr>
            <w:r>
              <w:t>0.0%</w:t>
            </w:r>
          </w:p>
        </w:tc>
      </w:tr>
      <w:tr w:rsidR="00E546F5" w14:paraId="591081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E6" w14:textId="77777777" w:rsidR="00E546F5" w:rsidRDefault="00951CE2">
            <w:pPr>
              <w:pStyle w:val="NormalinTable"/>
            </w:pPr>
            <w:r>
              <w:rPr>
                <w:rFonts w:eastAsia="Times New Roman"/>
                <w:color w:val="000000"/>
                <w:lang w:eastAsia="en-GB"/>
              </w:rPr>
              <w:t>8516802010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E7" w14:textId="77777777" w:rsidR="00E546F5" w:rsidRDefault="00951CE2">
            <w:pPr>
              <w:pStyle w:val="Tier1"/>
            </w:pPr>
            <w:r>
              <w:rPr>
                <w:rFonts w:eastAsia="Times New Roman"/>
                <w:color w:val="000000"/>
                <w:lang w:eastAsia="en-GB"/>
              </w:rPr>
              <w:t xml:space="preserve">Electric instantaneous or storage water heaters and immersion heaters; electric space-heating apparatus and soil-heating apparatus; electrothermic </w:t>
            </w:r>
            <w:r>
              <w:rPr>
                <w:rFonts w:eastAsia="Times New Roman"/>
                <w:color w:val="000000"/>
                <w:lang w:eastAsia="en-GB"/>
              </w:rPr>
              <w:t>hairdressing apparatus (for example, hairdryers, hair curlers, curling tong heaters) and hand dryers; electric smoothing irons; other electrothermic appliances of a kind used for domestic purposes; electric heating resistors, other than those of heading 85</w:t>
            </w:r>
            <w:r>
              <w:rPr>
                <w:rFonts w:eastAsia="Times New Roman"/>
                <w:color w:val="000000"/>
                <w:lang w:eastAsia="en-GB"/>
              </w:rPr>
              <w:t>45</w:t>
            </w:r>
            <w:r>
              <w:rPr>
                <w:rFonts w:eastAsia="Times New Roman"/>
                <w:color w:val="000000"/>
                <w:lang w:eastAsia="en-GB"/>
              </w:rPr>
              <w:br/>
            </w:r>
            <w:r>
              <w:rPr>
                <w:rFonts w:eastAsia="Times New Roman"/>
                <w:color w:val="000000"/>
                <w:lang w:eastAsia="en-GB"/>
              </w:rPr>
              <w:t>Electric heating resistors</w:t>
            </w:r>
            <w:r>
              <w:rPr>
                <w:rFonts w:eastAsia="Times New Roman"/>
                <w:color w:val="000000"/>
                <w:lang w:eastAsia="en-GB"/>
              </w:rPr>
              <w:br/>
            </w:r>
            <w:r>
              <w:rPr>
                <w:rFonts w:eastAsia="Times New Roman"/>
                <w:color w:val="000000"/>
                <w:lang w:eastAsia="en-GB"/>
              </w:rPr>
              <w:t>Assembled with an insulated former</w:t>
            </w:r>
            <w:r>
              <w:rPr>
                <w:rFonts w:eastAsia="Times New Roman"/>
                <w:color w:val="000000"/>
                <w:lang w:eastAsia="en-GB"/>
              </w:rPr>
              <w:br/>
            </w:r>
            <w:r>
              <w:rPr>
                <w:rFonts w:eastAsia="Times New Roman"/>
                <w:color w:val="000000"/>
                <w:lang w:eastAsia="en-GB"/>
              </w:rPr>
              <w:t>Assembled only with a simple insulated former and electrical connections, used for anti-icing or de-icing,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w:t>
            </w:r>
            <w:r>
              <w:rPr>
                <w:rFonts w:eastAsia="Times New Roman"/>
                <w:color w:val="000000"/>
                <w:lang w:eastAsia="en-GB"/>
              </w:rPr>
              <w:t>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E8" w14:textId="77777777" w:rsidR="00E546F5" w:rsidRDefault="00951CE2">
            <w:pPr>
              <w:pStyle w:val="NormalinTable"/>
            </w:pPr>
            <w:r>
              <w:t>0.0%</w:t>
            </w:r>
          </w:p>
        </w:tc>
      </w:tr>
      <w:tr w:rsidR="00E546F5" w14:paraId="591081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EA" w14:textId="77777777" w:rsidR="00E546F5" w:rsidRDefault="00951CE2">
            <w:pPr>
              <w:pStyle w:val="NormalinTable"/>
            </w:pPr>
            <w:r>
              <w:rPr>
                <w:rFonts w:eastAsia="Times New Roman"/>
                <w:color w:val="000000"/>
                <w:lang w:eastAsia="en-GB"/>
              </w:rPr>
              <w:t>8516802010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EB" w14:textId="77777777" w:rsidR="00E546F5" w:rsidRDefault="00951CE2">
            <w:pPr>
              <w:pStyle w:val="Tier1"/>
            </w:pPr>
            <w:r>
              <w:rPr>
                <w:rFonts w:eastAsia="Times New Roman"/>
                <w:color w:val="000000"/>
                <w:lang w:eastAsia="en-GB"/>
              </w:rPr>
              <w:t xml:space="preserve">Electric instantaneous or storage water heaters and immersion heaters; electric </w:t>
            </w:r>
            <w:r>
              <w:rPr>
                <w:rFonts w:eastAsia="Times New Roman"/>
                <w:color w:val="000000"/>
                <w:lang w:eastAsia="en-GB"/>
              </w:rPr>
              <w:t>space-heating apparatus and soil-heating apparatus; electrothermic hairdressing apparatus (for example, hairdryers, hair curlers, curling tong heaters) and hand dryers; electric smoothing irons; other electrothermic appliances of a kind used for domestic p</w:t>
            </w:r>
            <w:r>
              <w:rPr>
                <w:rFonts w:eastAsia="Times New Roman"/>
                <w:color w:val="000000"/>
                <w:lang w:eastAsia="en-GB"/>
              </w:rPr>
              <w:t>urposes; electric heating resistors, other than those of heading 8545</w:t>
            </w:r>
            <w:r>
              <w:rPr>
                <w:rFonts w:eastAsia="Times New Roman"/>
                <w:color w:val="000000"/>
                <w:lang w:eastAsia="en-GB"/>
              </w:rPr>
              <w:br/>
            </w:r>
            <w:r>
              <w:rPr>
                <w:rFonts w:eastAsia="Times New Roman"/>
                <w:color w:val="000000"/>
                <w:lang w:eastAsia="en-GB"/>
              </w:rPr>
              <w:t>Electric heating resistors</w:t>
            </w:r>
            <w:r>
              <w:rPr>
                <w:rFonts w:eastAsia="Times New Roman"/>
                <w:color w:val="000000"/>
                <w:lang w:eastAsia="en-GB"/>
              </w:rPr>
              <w:br/>
            </w:r>
            <w:r>
              <w:rPr>
                <w:rFonts w:eastAsia="Times New Roman"/>
                <w:color w:val="000000"/>
                <w:lang w:eastAsia="en-GB"/>
              </w:rPr>
              <w:t>Assembled with an insulated former</w:t>
            </w:r>
            <w:r>
              <w:rPr>
                <w:rFonts w:eastAsia="Times New Roman"/>
                <w:color w:val="000000"/>
                <w:lang w:eastAsia="en-GB"/>
              </w:rPr>
              <w:br/>
            </w:r>
            <w:r>
              <w:rPr>
                <w:rFonts w:eastAsia="Times New Roman"/>
                <w:color w:val="000000"/>
                <w:lang w:eastAsia="en-GB"/>
              </w:rPr>
              <w:t xml:space="preserve">Assembled only with a simple insulated former and electrical connections, used for anti-icing or de-icing, for use in civil </w:t>
            </w:r>
            <w:r>
              <w:rPr>
                <w:rFonts w:eastAsia="Times New Roman"/>
                <w:color w:val="000000"/>
                <w:lang w:eastAsia="en-GB"/>
              </w:rPr>
              <w:t>aircraft</w:t>
            </w:r>
            <w:r>
              <w:rPr>
                <w:rFonts w:eastAsia="Times New Roman"/>
                <w:color w:val="000000"/>
                <w:lang w:eastAsia="en-GB"/>
              </w:rPr>
              <w:br/>
            </w:r>
            <w:r>
              <w:rPr>
                <w:rFonts w:eastAsia="Times New Roman"/>
                <w:color w:val="000000"/>
                <w:lang w:eastAsia="en-GB"/>
              </w:rPr>
              <w:t>• for incorporation in ships, boats or other vessels listed in Table 1, for the purposes of their construction, repair, maintenance or conversion;</w:t>
            </w:r>
            <w:r>
              <w:rPr>
                <w:rFonts w:eastAsia="Times New Roman"/>
                <w:color w:val="000000"/>
                <w:lang w:eastAsia="en-GB"/>
              </w:rPr>
              <w:br/>
            </w:r>
            <w:r>
              <w:rPr>
                <w:rFonts w:eastAsia="Times New Roman"/>
                <w:color w:val="000000"/>
                <w:lang w:eastAsia="en-GB"/>
              </w:rPr>
              <w:t>• for fitting to or equipping such ships, boats or other vessels;</w:t>
            </w:r>
            <w:r>
              <w:rPr>
                <w:rFonts w:eastAsia="Times New Roman"/>
                <w:color w:val="000000"/>
                <w:lang w:eastAsia="en-GB"/>
              </w:rPr>
              <w:br/>
            </w:r>
            <w:r>
              <w:rPr>
                <w:rFonts w:eastAsia="Times New Roman"/>
                <w:color w:val="000000"/>
                <w:lang w:eastAsia="en-GB"/>
              </w:rPr>
              <w:t>• for incorporation, for the purpo</w:t>
            </w:r>
            <w:r>
              <w:rPr>
                <w:rFonts w:eastAsia="Times New Roman"/>
                <w:color w:val="000000"/>
                <w:lang w:eastAsia="en-GB"/>
              </w:rPr>
              <w:t>ses of their construction, repair, maintenance or conversion, in drilling or production platforms listed below:</w:t>
            </w:r>
            <w:r>
              <w:rPr>
                <w:rFonts w:eastAsia="Times New Roman"/>
                <w:color w:val="000000"/>
                <w:lang w:eastAsia="en-GB"/>
              </w:rPr>
              <w:br/>
            </w:r>
            <w:r>
              <w:rPr>
                <w:rFonts w:eastAsia="Times New Roman"/>
                <w:color w:val="000000"/>
                <w:lang w:eastAsia="en-GB"/>
              </w:rPr>
              <w:t xml:space="preserve">   fixed, of subheading ex 8430 49 or floating or submersible of subheading 8905 20;</w:t>
            </w:r>
            <w:r>
              <w:rPr>
                <w:rFonts w:eastAsia="Times New Roman"/>
                <w:color w:val="000000"/>
                <w:lang w:eastAsia="en-GB"/>
              </w:rPr>
              <w:br/>
            </w:r>
            <w:r>
              <w:rPr>
                <w:rFonts w:eastAsia="Times New Roman"/>
                <w:color w:val="000000"/>
                <w:lang w:eastAsia="en-GB"/>
              </w:rPr>
              <w:t>• for equipping the above platforms;</w:t>
            </w:r>
            <w:r>
              <w:rPr>
                <w:rFonts w:eastAsia="Times New Roman"/>
                <w:color w:val="000000"/>
                <w:lang w:eastAsia="en-GB"/>
              </w:rPr>
              <w:br/>
            </w:r>
            <w:r>
              <w:rPr>
                <w:rFonts w:eastAsia="Times New Roman"/>
                <w:color w:val="000000"/>
                <w:lang w:eastAsia="en-GB"/>
              </w:rPr>
              <w:t>• for linking these dr</w:t>
            </w:r>
            <w:r>
              <w:rPr>
                <w:rFonts w:eastAsia="Times New Roman"/>
                <w:color w:val="000000"/>
                <w:lang w:eastAsia="en-GB"/>
              </w:rPr>
              <w:t>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EC" w14:textId="77777777" w:rsidR="00E546F5" w:rsidRDefault="00951CE2">
            <w:pPr>
              <w:pStyle w:val="NormalinTable"/>
            </w:pPr>
            <w:r>
              <w:t>0.0%</w:t>
            </w:r>
          </w:p>
        </w:tc>
      </w:tr>
      <w:tr w:rsidR="00E546F5" w14:paraId="591081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EE" w14:textId="77777777" w:rsidR="00E546F5" w:rsidRDefault="00951CE2">
            <w:pPr>
              <w:pStyle w:val="NormalinTable"/>
            </w:pPr>
            <w:r>
              <w:t>8516802090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EF" w14:textId="77777777" w:rsidR="00E546F5" w:rsidRDefault="00951CE2">
            <w:pPr>
              <w:pStyle w:val="Tier1"/>
            </w:pPr>
            <w:r>
              <w:t>Electric instantaneous or storage water heaters and immersion heaters; electric space-heating apparatus and soil-heating apparatus; electrothermic hairdressing apparatus (for example, hairdrye</w:t>
            </w:r>
            <w:r>
              <w:t>rs, hair curlers, curling tong heaters) and hand dryers; electric smoothing irons; other electrothermic appliances of a kind used for domestic purposes; electric heating resistors, other than those of heading 8545</w:t>
            </w:r>
          </w:p>
          <w:p w14:paraId="591081F0" w14:textId="77777777" w:rsidR="00E546F5" w:rsidRDefault="00951CE2">
            <w:pPr>
              <w:pStyle w:val="Tier2"/>
            </w:pPr>
            <w:r>
              <w:t>-</w:t>
            </w:r>
            <w:r>
              <w:tab/>
              <w:t>Electric heating resistors</w:t>
            </w:r>
          </w:p>
          <w:p w14:paraId="591081F1" w14:textId="77777777" w:rsidR="00E546F5" w:rsidRDefault="00951CE2">
            <w:pPr>
              <w:pStyle w:val="Tier3"/>
            </w:pPr>
            <w:r>
              <w:t>-</w:t>
            </w:r>
            <w:r>
              <w:tab/>
              <w:t>-</w:t>
            </w:r>
            <w:r>
              <w:tab/>
            </w:r>
            <w:r>
              <w:t>Assembled with an insulated former</w:t>
            </w:r>
          </w:p>
          <w:p w14:paraId="591081F2" w14:textId="77777777" w:rsidR="00E546F5" w:rsidRDefault="00951CE2">
            <w:pPr>
              <w:pStyle w:val="Tier4"/>
            </w:pPr>
            <w:r>
              <w:t>-</w:t>
            </w:r>
            <w:r>
              <w:tab/>
              <w:t>-</w:t>
            </w:r>
            <w:r>
              <w:tab/>
              <w:t>-</w:t>
            </w:r>
            <w:r>
              <w:tab/>
              <w:t>Other</w:t>
            </w:r>
          </w:p>
          <w:p w14:paraId="591081F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1F4" w14:textId="77777777" w:rsidR="00E546F5" w:rsidRDefault="00951CE2">
            <w:pPr>
              <w:pStyle w:val="Tier4Bullet"/>
            </w:pPr>
            <w:r>
              <w:tab/>
            </w:r>
            <w:r>
              <w:tab/>
            </w:r>
            <w:r>
              <w:tab/>
              <w:t>-</w:t>
            </w:r>
            <w:r>
              <w:tab/>
              <w:t>for fitting to or equipping such ships, boats or other</w:t>
            </w:r>
            <w:r>
              <w:t xml:space="preserve"> vessels;</w:t>
            </w:r>
          </w:p>
          <w:p w14:paraId="591081F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1F6" w14:textId="77777777" w:rsidR="00E546F5" w:rsidRDefault="00951CE2">
            <w:pPr>
              <w:pStyle w:val="Tier4Bullet"/>
            </w:pPr>
            <w:r>
              <w:tab/>
            </w:r>
            <w:r>
              <w:tab/>
            </w:r>
            <w:r>
              <w:tab/>
              <w:t>-</w:t>
            </w:r>
            <w:r>
              <w:tab/>
              <w:t>for equipp</w:t>
            </w:r>
            <w:r>
              <w:t>ing the above platforms;</w:t>
            </w:r>
          </w:p>
          <w:p w14:paraId="591081F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1F8" w14:textId="77777777" w:rsidR="00E546F5" w:rsidRDefault="00951CE2">
            <w:pPr>
              <w:pStyle w:val="NormalinTable"/>
            </w:pPr>
            <w:r>
              <w:t>0.0%</w:t>
            </w:r>
          </w:p>
        </w:tc>
      </w:tr>
      <w:tr w:rsidR="00E546F5" w14:paraId="591082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1FA" w14:textId="77777777" w:rsidR="00E546F5" w:rsidRDefault="00951CE2">
            <w:pPr>
              <w:pStyle w:val="NormalinTable"/>
            </w:pPr>
            <w:r>
              <w:t>8516808000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1FB" w14:textId="77777777" w:rsidR="00E546F5" w:rsidRDefault="00951CE2">
            <w:pPr>
              <w:pStyle w:val="Tier1"/>
            </w:pPr>
            <w:r>
              <w:t xml:space="preserve">Electric instantaneous or storage water heaters and immersion heaters; electric space-heating apparatus and soil-heating apparatus; </w:t>
            </w:r>
            <w:r>
              <w:t>electrothermic hairdressing apparatus (for example, hairdryers, hair curlers, curling tong heaters) and hand dryers; electric smoothing irons; other electrothermic appliances of a kind used for domestic purposes; electric heating resistors, other than thos</w:t>
            </w:r>
            <w:r>
              <w:t>e of heading 8545</w:t>
            </w:r>
          </w:p>
          <w:p w14:paraId="591081FC" w14:textId="77777777" w:rsidR="00E546F5" w:rsidRDefault="00951CE2">
            <w:pPr>
              <w:pStyle w:val="Tier2"/>
            </w:pPr>
            <w:r>
              <w:t>-</w:t>
            </w:r>
            <w:r>
              <w:tab/>
              <w:t>Electric heating resistors</w:t>
            </w:r>
          </w:p>
          <w:p w14:paraId="591081FD" w14:textId="77777777" w:rsidR="00E546F5" w:rsidRDefault="00951CE2">
            <w:pPr>
              <w:pStyle w:val="Tier3"/>
            </w:pPr>
            <w:r>
              <w:t>-</w:t>
            </w:r>
            <w:r>
              <w:tab/>
              <w:t>-</w:t>
            </w:r>
            <w:r>
              <w:tab/>
              <w:t>Other</w:t>
            </w:r>
          </w:p>
          <w:p w14:paraId="591081F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1FF" w14:textId="77777777" w:rsidR="00E546F5" w:rsidRDefault="00951CE2">
            <w:pPr>
              <w:pStyle w:val="Tier3Bullet"/>
            </w:pPr>
            <w:r>
              <w:tab/>
            </w:r>
            <w:r>
              <w:tab/>
              <w:t>-</w:t>
            </w:r>
            <w:r>
              <w:tab/>
              <w:t xml:space="preserve">for fitting to or equipping such ships, boats </w:t>
            </w:r>
            <w:r>
              <w:t>or other vessels;</w:t>
            </w:r>
          </w:p>
          <w:p w14:paraId="5910820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201" w14:textId="77777777" w:rsidR="00E546F5" w:rsidRDefault="00951CE2">
            <w:pPr>
              <w:pStyle w:val="Tier3Bullet"/>
            </w:pPr>
            <w:r>
              <w:tab/>
            </w:r>
            <w:r>
              <w:tab/>
              <w:t>-</w:t>
            </w:r>
            <w:r>
              <w:tab/>
              <w:t xml:space="preserve">for </w:t>
            </w:r>
            <w:r>
              <w:t>equipping the above platforms;</w:t>
            </w:r>
          </w:p>
          <w:p w14:paraId="5910820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03" w14:textId="77777777" w:rsidR="00E546F5" w:rsidRDefault="00951CE2">
            <w:pPr>
              <w:pStyle w:val="NormalinTable"/>
            </w:pPr>
            <w:r>
              <w:t>0.0%</w:t>
            </w:r>
          </w:p>
        </w:tc>
      </w:tr>
      <w:tr w:rsidR="00E546F5" w14:paraId="5910820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05" w14:textId="77777777" w:rsidR="00E546F5" w:rsidRDefault="00951CE2">
            <w:pPr>
              <w:pStyle w:val="NormalinTable"/>
            </w:pPr>
            <w:r>
              <w:t>8516900010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06" w14:textId="77777777" w:rsidR="00E546F5" w:rsidRDefault="00951CE2">
            <w:pPr>
              <w:pStyle w:val="Tier1"/>
            </w:pPr>
            <w:r>
              <w:t xml:space="preserve">Electric instantaneous or storage water heaters and immersion heaters; electric space-heating apparatus and soil-heating </w:t>
            </w:r>
            <w:r>
              <w:t>apparatus; electrothermic hairdressing apparatus (for example, hairdryers, hair curlers, curling tong heaters) and hand dryers; electric smoothing irons; other electrothermic appliances of a kind used for domestic purposes; electric heating resistors, othe</w:t>
            </w:r>
            <w:r>
              <w:t>r than those of heading 8545</w:t>
            </w:r>
          </w:p>
          <w:p w14:paraId="59108207" w14:textId="77777777" w:rsidR="00E546F5" w:rsidRDefault="00951CE2">
            <w:pPr>
              <w:pStyle w:val="Tier2"/>
            </w:pPr>
            <w:r>
              <w:t>-</w:t>
            </w:r>
            <w:r>
              <w:tab/>
              <w:t>Parts</w:t>
            </w:r>
          </w:p>
          <w:p w14:paraId="59108208" w14:textId="77777777" w:rsidR="00E546F5" w:rsidRDefault="00951CE2">
            <w:pPr>
              <w:pStyle w:val="Tier3"/>
            </w:pPr>
            <w:r>
              <w:t>-</w:t>
            </w:r>
            <w:r>
              <w:tab/>
              <w:t>-</w:t>
            </w:r>
            <w:r>
              <w:tab/>
              <w:t>For heating aircraft and wing surfaces, mounted on propeller aeroplanes, and for use in certain types of aircraft</w:t>
            </w:r>
          </w:p>
          <w:p w14:paraId="59108209" w14:textId="77777777" w:rsidR="00E546F5" w:rsidRDefault="00951CE2">
            <w:pPr>
              <w:pStyle w:val="Tier3Bullet"/>
            </w:pPr>
            <w:r>
              <w:tab/>
            </w:r>
            <w:r>
              <w:tab/>
              <w:t>-</w:t>
            </w:r>
            <w:r>
              <w:tab/>
              <w:t>For use in certain types of aircraft; for the construction, maintenance and repair of aircraft of</w:t>
            </w:r>
            <w:r>
              <w:t xml:space="preserve">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0A" w14:textId="77777777" w:rsidR="00E546F5" w:rsidRDefault="00951CE2">
            <w:pPr>
              <w:pStyle w:val="NormalinTable"/>
            </w:pPr>
            <w:r>
              <w:t>0.0%</w:t>
            </w:r>
          </w:p>
        </w:tc>
      </w:tr>
      <w:tr w:rsidR="00E546F5" w14:paraId="591082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0C" w14:textId="77777777" w:rsidR="00E546F5" w:rsidRDefault="00951CE2">
            <w:pPr>
              <w:pStyle w:val="NormalinTable"/>
            </w:pPr>
            <w:r>
              <w:t>8516900051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0D" w14:textId="77777777" w:rsidR="00E546F5" w:rsidRDefault="00951CE2">
            <w:pPr>
              <w:pStyle w:val="Tier1"/>
            </w:pPr>
            <w:r>
              <w:t>Electric instantaneous or storage water heaters and immersion heaters; electric space-heating apparatus and soil-heating apparatus; electrothermic hai</w:t>
            </w:r>
            <w:r>
              <w:t>rdressing apparatus (for example, hairdryers, hair curlers, curling tong heaters) and hand dryers; electric smoothing irons; other electrothermic appliances of a kind used for domestic purposes; electric heating resistors, other than those of heading 8545</w:t>
            </w:r>
          </w:p>
          <w:p w14:paraId="5910820E" w14:textId="77777777" w:rsidR="00E546F5" w:rsidRDefault="00951CE2">
            <w:pPr>
              <w:pStyle w:val="Tier2"/>
            </w:pPr>
            <w:r>
              <w:t>-</w:t>
            </w:r>
            <w:r>
              <w:tab/>
              <w:t>Parts</w:t>
            </w:r>
          </w:p>
          <w:p w14:paraId="5910820F" w14:textId="77777777" w:rsidR="00E546F5" w:rsidRDefault="00951CE2">
            <w:pPr>
              <w:pStyle w:val="Tier3"/>
            </w:pPr>
            <w:r>
              <w:t>-</w:t>
            </w:r>
            <w:r>
              <w:tab/>
              <w:t>-</w:t>
            </w:r>
            <w:r>
              <w:tab/>
              <w:t>Other</w:t>
            </w:r>
          </w:p>
          <w:p w14:paraId="59108210" w14:textId="77777777" w:rsidR="00E546F5" w:rsidRDefault="00951CE2">
            <w:pPr>
              <w:pStyle w:val="Tier4"/>
            </w:pPr>
            <w:r>
              <w:t>-</w:t>
            </w:r>
            <w:r>
              <w:tab/>
              <w:t>-</w:t>
            </w:r>
            <w:r>
              <w:tab/>
              <w:t>-</w:t>
            </w:r>
            <w:r>
              <w:tab/>
              <w:t>Legs, tops and iron rests of ironing boards, including of sleeve boards, whether or not free standing, with a steam soaking and/or heating top and/or blowing top</w:t>
            </w:r>
          </w:p>
          <w:p w14:paraId="59108211" w14:textId="77777777" w:rsidR="00E546F5" w:rsidRDefault="00951CE2">
            <w:pPr>
              <w:pStyle w:val="Tier4Bullet"/>
            </w:pPr>
            <w:r>
              <w:tab/>
            </w:r>
            <w:r>
              <w:tab/>
            </w:r>
            <w:r>
              <w:tab/>
              <w:t>-</w:t>
            </w:r>
            <w:r>
              <w:tab/>
              <w:t xml:space="preserve">for incorporation in ships, boats or other vessels listed in </w:t>
            </w:r>
            <w:r>
              <w:t>Table 1, for the purposes of their construction, repair, maintenance or conversion;</w:t>
            </w:r>
          </w:p>
          <w:p w14:paraId="59108212" w14:textId="77777777" w:rsidR="00E546F5" w:rsidRDefault="00951CE2">
            <w:pPr>
              <w:pStyle w:val="Tier4Bullet"/>
            </w:pPr>
            <w:r>
              <w:tab/>
            </w:r>
            <w:r>
              <w:tab/>
            </w:r>
            <w:r>
              <w:tab/>
              <w:t>-</w:t>
            </w:r>
            <w:r>
              <w:tab/>
              <w:t>for fitting to or equipping such ships, boats or other vessels;</w:t>
            </w:r>
          </w:p>
          <w:p w14:paraId="59108213" w14:textId="77777777" w:rsidR="00E546F5" w:rsidRDefault="00951CE2">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14:paraId="59108214" w14:textId="77777777" w:rsidR="00E546F5" w:rsidRDefault="00951CE2">
            <w:pPr>
              <w:pStyle w:val="Tier4Bullet"/>
            </w:pPr>
            <w:r>
              <w:tab/>
            </w:r>
            <w:r>
              <w:tab/>
            </w:r>
            <w:r>
              <w:tab/>
              <w:t>-</w:t>
            </w:r>
            <w:r>
              <w:tab/>
              <w:t>for equipping the above platforms;</w:t>
            </w:r>
          </w:p>
          <w:p w14:paraId="5910821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16" w14:textId="77777777" w:rsidR="00E546F5" w:rsidRDefault="00951CE2">
            <w:pPr>
              <w:pStyle w:val="NormalinTable"/>
            </w:pPr>
            <w:r>
              <w:t>0.0%</w:t>
            </w:r>
          </w:p>
        </w:tc>
      </w:tr>
      <w:tr w:rsidR="00E546F5" w14:paraId="591082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218" w14:textId="77777777" w:rsidR="00E546F5" w:rsidRDefault="00951CE2">
            <w:pPr>
              <w:pStyle w:val="NormalinTable"/>
            </w:pPr>
            <w:r>
              <w:rPr>
                <w:color w:val="000000"/>
                <w:szCs w:val="16"/>
              </w:rPr>
              <w:t>8516900070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19" w14:textId="77777777" w:rsidR="00E546F5" w:rsidRDefault="00951CE2">
            <w:pPr>
              <w:pStyle w:val="Tier1"/>
            </w:pPr>
            <w:r>
              <w:rPr>
                <w:color w:val="000000"/>
                <w:szCs w:val="16"/>
              </w:rPr>
              <w:t xml:space="preserve">Electric instantaneous or storage water heaters and immersion heaters; electric space-heating apparatus and soil-heating apparatus; electrothermic hairdressing apparatus (for example, hairdryers, hair curlers, curling tong heaters) and hand dryers; </w:t>
            </w:r>
            <w:r>
              <w:rPr>
                <w:color w:val="000000"/>
                <w:szCs w:val="16"/>
              </w:rPr>
              <w:t>electric smoothing irons; other electrothermic appliances of a kind used for domestic purposes; electric heating resistors, other than those of heading|8545</w:t>
            </w:r>
            <w:r>
              <w:rPr>
                <w:color w:val="000000"/>
                <w:szCs w:val="16"/>
              </w:rPr>
              <w:br/>
            </w:r>
            <w:r>
              <w:rPr>
                <w:color w:val="000000"/>
                <w:szCs w:val="16"/>
              </w:rPr>
              <w:t>- Parts</w:t>
            </w:r>
            <w:r>
              <w:rPr>
                <w:color w:val="000000"/>
                <w:szCs w:val="16"/>
              </w:rPr>
              <w:br/>
            </w:r>
            <w:r>
              <w:rPr>
                <w:color w:val="000000"/>
                <w:szCs w:val="16"/>
              </w:rPr>
              <w:t>- - Other</w:t>
            </w:r>
            <w:r>
              <w:rPr>
                <w:color w:val="000000"/>
                <w:szCs w:val="16"/>
              </w:rPr>
              <w:br/>
            </w:r>
            <w:r>
              <w:rPr>
                <w:color w:val="000000"/>
                <w:szCs w:val="16"/>
              </w:rPr>
              <w:t>- - - Inner pot</w:t>
            </w:r>
            <w:r>
              <w:rPr>
                <w:color w:val="000000"/>
                <w:szCs w:val="16"/>
              </w:rPr>
              <w:br/>
            </w:r>
            <w:r>
              <w:rPr>
                <w:color w:val="000000"/>
                <w:szCs w:val="16"/>
              </w:rPr>
              <w:t xml:space="preserve"> </w:t>
            </w:r>
            <w:r>
              <w:rPr>
                <w:color w:val="000000"/>
                <w:szCs w:val="16"/>
              </w:rPr>
              <w:br/>
            </w:r>
            <w:r>
              <w:rPr>
                <w:color w:val="000000"/>
                <w:szCs w:val="16"/>
              </w:rPr>
              <w:t>-|containing side and central openings,</w:t>
            </w:r>
            <w:r>
              <w:rPr>
                <w:color w:val="000000"/>
                <w:szCs w:val="16"/>
              </w:rPr>
              <w:br/>
            </w:r>
            <w:r>
              <w:rPr>
                <w:color w:val="000000"/>
                <w:szCs w:val="16"/>
              </w:rPr>
              <w:t xml:space="preserve"> </w:t>
            </w:r>
            <w:r>
              <w:rPr>
                <w:color w:val="000000"/>
                <w:szCs w:val="16"/>
              </w:rPr>
              <w:br/>
            </w:r>
            <w:r>
              <w:rPr>
                <w:color w:val="000000"/>
                <w:szCs w:val="16"/>
              </w:rPr>
              <w:t>-|of annealed alumini</w:t>
            </w:r>
            <w:r>
              <w:rPr>
                <w:color w:val="000000"/>
                <w:szCs w:val="16"/>
              </w:rPr>
              <w:t>um,</w:t>
            </w:r>
            <w:r>
              <w:rPr>
                <w:color w:val="000000"/>
                <w:szCs w:val="16"/>
              </w:rPr>
              <w:br/>
            </w:r>
            <w:r>
              <w:rPr>
                <w:color w:val="000000"/>
                <w:szCs w:val="16"/>
              </w:rPr>
              <w:t xml:space="preserve"> </w:t>
            </w:r>
            <w:r>
              <w:rPr>
                <w:color w:val="000000"/>
                <w:szCs w:val="16"/>
              </w:rPr>
              <w:br/>
            </w:r>
            <w:r>
              <w:rPr>
                <w:color w:val="000000"/>
                <w:szCs w:val="16"/>
              </w:rPr>
              <w:t>-|with a ceramic coating, heat resistant to more than 200° C</w:t>
            </w:r>
            <w:r>
              <w:rPr>
                <w:color w:val="000000"/>
                <w:szCs w:val="16"/>
              </w:rPr>
              <w:br/>
            </w:r>
            <w:r>
              <w:rPr>
                <w:color w:val="000000"/>
                <w:szCs w:val="16"/>
              </w:rPr>
              <w:t>for use in the manufacture of an electric fryer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1A" w14:textId="77777777" w:rsidR="00E546F5" w:rsidRDefault="00951CE2">
            <w:pPr>
              <w:pStyle w:val="NormalinTable"/>
            </w:pPr>
            <w:r>
              <w:t>0.0%</w:t>
            </w:r>
          </w:p>
        </w:tc>
      </w:tr>
      <w:tr w:rsidR="00E546F5" w14:paraId="591082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21C" w14:textId="77777777" w:rsidR="00E546F5" w:rsidRDefault="00951CE2">
            <w:pPr>
              <w:pStyle w:val="NormalinTable"/>
            </w:pPr>
            <w:r>
              <w:rPr>
                <w:color w:val="000000"/>
                <w:szCs w:val="16"/>
              </w:rPr>
              <w:t>8516900080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1D" w14:textId="77777777" w:rsidR="00E546F5" w:rsidRDefault="00951CE2">
            <w:pPr>
              <w:pStyle w:val="Tier1"/>
            </w:pPr>
            <w:r>
              <w:rPr>
                <w:color w:val="000000"/>
                <w:szCs w:val="16"/>
              </w:rPr>
              <w:t>Electric instantaneous or storage water heaters and immersion heaters; electric space-heating apparatus and soil-heating app</w:t>
            </w:r>
            <w:r>
              <w:rPr>
                <w:color w:val="000000"/>
                <w:szCs w:val="16"/>
              </w:rPr>
              <w:t>aratus; electrothermic hairdressing apparatus (for example, hairdryers, hair curlers, curling tong heaters) and hand dryers; electric smoothing irons; other electrothermic appliances of a kind used for domestic purposes; electric heating resistors, other t</w:t>
            </w:r>
            <w:r>
              <w:rPr>
                <w:color w:val="000000"/>
                <w:szCs w:val="16"/>
              </w:rPr>
              <w:t>han those of heading|8545</w:t>
            </w:r>
            <w:r>
              <w:rPr>
                <w:color w:val="000000"/>
                <w:szCs w:val="16"/>
              </w:rPr>
              <w:br/>
            </w:r>
            <w:r>
              <w:rPr>
                <w:color w:val="000000"/>
                <w:szCs w:val="16"/>
              </w:rPr>
              <w:t>- Parts</w:t>
            </w:r>
            <w:r>
              <w:rPr>
                <w:color w:val="000000"/>
                <w:szCs w:val="16"/>
              </w:rPr>
              <w:br/>
            </w:r>
            <w:r>
              <w:rPr>
                <w:color w:val="000000"/>
                <w:szCs w:val="16"/>
              </w:rPr>
              <w:t>- - Other</w:t>
            </w:r>
            <w:r>
              <w:rPr>
                <w:color w:val="000000"/>
                <w:szCs w:val="16"/>
              </w:rPr>
              <w:br/>
            </w:r>
            <w:r>
              <w:rPr>
                <w:color w:val="000000"/>
                <w:szCs w:val="16"/>
              </w:rPr>
              <w:t>- - - Door assembly incorporating a capacitive sealing element and wavelength choke for use in the manufacture of built-in products of headings 8514|2080, 8516|5000|and 8516|6080</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1E" w14:textId="77777777" w:rsidR="00E546F5" w:rsidRDefault="00951CE2">
            <w:pPr>
              <w:pStyle w:val="NormalinTable"/>
            </w:pPr>
            <w:r>
              <w:t>0.0%</w:t>
            </w:r>
          </w:p>
        </w:tc>
      </w:tr>
      <w:tr w:rsidR="00E546F5" w14:paraId="591082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20" w14:textId="77777777" w:rsidR="00E546F5" w:rsidRDefault="00951CE2">
            <w:pPr>
              <w:pStyle w:val="NormalinTable"/>
            </w:pPr>
            <w:r>
              <w:t>8516900099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21" w14:textId="77777777" w:rsidR="00E546F5" w:rsidRDefault="00951CE2">
            <w:pPr>
              <w:pStyle w:val="Tier1"/>
            </w:pPr>
            <w:r>
              <w:t xml:space="preserve">Electric </w:t>
            </w:r>
            <w:r>
              <w:t>instantaneous or storage water heaters and immersion heaters; electric space-heating apparatus and soil-heating apparatus; electrothermic hairdressing apparatus (for example, hairdryers, hair curlers, curling tong heaters) and hand dryers; electric smoothi</w:t>
            </w:r>
            <w:r>
              <w:t>ng irons; other electrothermic appliances of a kind used for domestic purposes; electric heating resistors, other than those of heading 8545</w:t>
            </w:r>
          </w:p>
          <w:p w14:paraId="59108222" w14:textId="77777777" w:rsidR="00E546F5" w:rsidRDefault="00951CE2">
            <w:pPr>
              <w:pStyle w:val="Tier2"/>
            </w:pPr>
            <w:r>
              <w:t>-</w:t>
            </w:r>
            <w:r>
              <w:tab/>
              <w:t>Parts</w:t>
            </w:r>
          </w:p>
          <w:p w14:paraId="59108223" w14:textId="77777777" w:rsidR="00E546F5" w:rsidRDefault="00951CE2">
            <w:pPr>
              <w:pStyle w:val="Tier3"/>
            </w:pPr>
            <w:r>
              <w:t>-</w:t>
            </w:r>
            <w:r>
              <w:tab/>
              <w:t>-</w:t>
            </w:r>
            <w:r>
              <w:tab/>
              <w:t>Other</w:t>
            </w:r>
          </w:p>
          <w:p w14:paraId="59108224" w14:textId="77777777" w:rsidR="00E546F5" w:rsidRDefault="00951CE2">
            <w:pPr>
              <w:pStyle w:val="Tier4"/>
            </w:pPr>
            <w:r>
              <w:t>-</w:t>
            </w:r>
            <w:r>
              <w:tab/>
              <w:t>-</w:t>
            </w:r>
            <w:r>
              <w:tab/>
              <w:t>-</w:t>
            </w:r>
            <w:r>
              <w:tab/>
              <w:t>Other</w:t>
            </w:r>
          </w:p>
          <w:p w14:paraId="59108225" w14:textId="77777777" w:rsidR="00E546F5" w:rsidRDefault="00951CE2">
            <w:pPr>
              <w:pStyle w:val="Tier4Bullet"/>
            </w:pPr>
            <w:r>
              <w:tab/>
            </w:r>
            <w:r>
              <w:tab/>
            </w:r>
            <w:r>
              <w:tab/>
              <w:t>-</w:t>
            </w:r>
            <w:r>
              <w:tab/>
              <w:t xml:space="preserve">for incorporation in ships, boats or other vessels listed in Table 1, for the </w:t>
            </w:r>
            <w:r>
              <w:t>purposes of their construction, repair, maintenance or conversion;</w:t>
            </w:r>
          </w:p>
          <w:p w14:paraId="59108226" w14:textId="77777777" w:rsidR="00E546F5" w:rsidRDefault="00951CE2">
            <w:pPr>
              <w:pStyle w:val="Tier4Bullet"/>
            </w:pPr>
            <w:r>
              <w:tab/>
            </w:r>
            <w:r>
              <w:tab/>
            </w:r>
            <w:r>
              <w:tab/>
              <w:t>-</w:t>
            </w:r>
            <w:r>
              <w:tab/>
              <w:t>for fitting to or equipping such ships, boats or other vessels;</w:t>
            </w:r>
          </w:p>
          <w:p w14:paraId="59108227" w14:textId="77777777" w:rsidR="00E546F5" w:rsidRDefault="00951CE2">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14:paraId="59108228" w14:textId="77777777" w:rsidR="00E546F5" w:rsidRDefault="00951CE2">
            <w:pPr>
              <w:pStyle w:val="Tier4Bullet"/>
            </w:pPr>
            <w:r>
              <w:tab/>
            </w:r>
            <w:r>
              <w:tab/>
            </w:r>
            <w:r>
              <w:tab/>
              <w:t>-</w:t>
            </w:r>
            <w:r>
              <w:tab/>
              <w:t>for equipping the above platforms;</w:t>
            </w:r>
          </w:p>
          <w:p w14:paraId="5910822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2A" w14:textId="77777777" w:rsidR="00E546F5" w:rsidRDefault="00951CE2">
            <w:pPr>
              <w:pStyle w:val="NormalinTable"/>
            </w:pPr>
            <w:r>
              <w:t>0.0%</w:t>
            </w:r>
          </w:p>
        </w:tc>
      </w:tr>
      <w:tr w:rsidR="00E546F5" w14:paraId="591082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2C" w14:textId="77777777" w:rsidR="00E546F5" w:rsidRDefault="00951CE2">
            <w:pPr>
              <w:pStyle w:val="NormalinTable"/>
            </w:pPr>
            <w:r>
              <w:t>8517000000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2D" w14:textId="77777777" w:rsidR="00E546F5" w:rsidRDefault="00951CE2">
            <w:pPr>
              <w:pStyle w:val="Tier1"/>
            </w:pPr>
            <w:r>
              <w:t xml:space="preserve">Telephone sets, </w:t>
            </w:r>
            <w:r>
              <w:t xml:space="preserve">including telephones for cellular networks or for other wireless networks; other apparatus for the transmission or reception of voice, images or other data, including apparatus for communication in a wired or wireless network (such as a local or wide area </w:t>
            </w:r>
            <w:r>
              <w:t>network), other than transmission or reception apparatus of heading 8443, 8525, 8527 or 8528</w:t>
            </w:r>
          </w:p>
          <w:p w14:paraId="5910822E" w14:textId="77777777" w:rsidR="00E546F5" w:rsidRDefault="00951CE2">
            <w:pPr>
              <w:pStyle w:val="Tier1Bullet"/>
            </w:pPr>
            <w:r>
              <w:t>-</w:t>
            </w:r>
            <w:r>
              <w:tab/>
              <w:t>use by, or on behalf of, the UK Armed Forces, individually or in cooperation with other States</w:t>
            </w:r>
          </w:p>
          <w:p w14:paraId="5910822F" w14:textId="77777777" w:rsidR="00E546F5" w:rsidRDefault="00951CE2">
            <w:pPr>
              <w:pStyle w:val="Tier1Bullet"/>
            </w:pPr>
            <w:r>
              <w:tab/>
              <w:t xml:space="preserve">a) for defending the territorial integrity of the United </w:t>
            </w:r>
            <w:r>
              <w:t>Kingdom, or</w:t>
            </w:r>
          </w:p>
          <w:p w14:paraId="59108230" w14:textId="77777777" w:rsidR="00E546F5" w:rsidRDefault="00951CE2">
            <w:pPr>
              <w:pStyle w:val="Tier1Bullet"/>
            </w:pPr>
            <w:r>
              <w:tab/>
              <w:t>b) in participating in international peace-keeping or support operations, or</w:t>
            </w:r>
          </w:p>
          <w:p w14:paraId="59108231" w14:textId="77777777" w:rsidR="00E546F5" w:rsidRDefault="00951CE2">
            <w:pPr>
              <w:pStyle w:val="Tier1Bullet"/>
            </w:pPr>
            <w:r>
              <w:tab/>
              <w:t>c) for other military purposes like the protection of nationals of the United Kingdom from social or military unrest or,</w:t>
            </w:r>
          </w:p>
          <w:p w14:paraId="59108232" w14:textId="77777777" w:rsidR="00E546F5" w:rsidRDefault="00951CE2">
            <w:pPr>
              <w:pStyle w:val="Tier1Bullet"/>
            </w:pPr>
            <w:r>
              <w:tab/>
              <w:t>d) for training purposes, or</w:t>
            </w:r>
          </w:p>
          <w:p w14:paraId="59108233" w14:textId="77777777" w:rsidR="00E546F5" w:rsidRDefault="00951CE2">
            <w:pPr>
              <w:pStyle w:val="Tier1Bullet"/>
            </w:pPr>
            <w:r>
              <w:tab/>
              <w:t>e) temporaril</w:t>
            </w:r>
            <w:r>
              <w:t>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34" w14:textId="77777777" w:rsidR="00E546F5" w:rsidRDefault="00951CE2">
            <w:pPr>
              <w:pStyle w:val="NormalinTable"/>
            </w:pPr>
            <w:r>
              <w:t>0.0%</w:t>
            </w:r>
          </w:p>
        </w:tc>
      </w:tr>
      <w:tr w:rsidR="00E546F5" w14:paraId="591082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36" w14:textId="77777777" w:rsidR="00E546F5" w:rsidRDefault="00951CE2">
            <w:pPr>
              <w:pStyle w:val="NormalinTable"/>
            </w:pPr>
            <w:r>
              <w:t>8517110000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37" w14:textId="77777777" w:rsidR="00E546F5" w:rsidRDefault="00951CE2">
            <w:pPr>
              <w:pStyle w:val="Tier1"/>
            </w:pPr>
            <w:r>
              <w:t>Telephone sets, including telephones for cellular networks or for other wireless networks; other apparatus for the transmission o</w:t>
            </w:r>
            <w:r>
              <w:t>r reception of voice, images or other data, including apparatus for communication in a wired or wireless network (such as a local or wide area network), other than transmission or reception apparatus of heading 8443, 8525, 8527 or 8528</w:t>
            </w:r>
          </w:p>
          <w:p w14:paraId="59108238" w14:textId="77777777" w:rsidR="00E546F5" w:rsidRDefault="00951CE2">
            <w:pPr>
              <w:pStyle w:val="Tier2"/>
            </w:pPr>
            <w:r>
              <w:t>-</w:t>
            </w:r>
            <w:r>
              <w:tab/>
              <w:t>Telephone sets, in</w:t>
            </w:r>
            <w:r>
              <w:t>cluding telephones for cellular networks or for other wireless networks</w:t>
            </w:r>
          </w:p>
          <w:p w14:paraId="59108239" w14:textId="77777777" w:rsidR="00E546F5" w:rsidRDefault="00951CE2">
            <w:pPr>
              <w:pStyle w:val="Tier3"/>
            </w:pPr>
            <w:r>
              <w:t>-</w:t>
            </w:r>
            <w:r>
              <w:tab/>
              <w:t>-</w:t>
            </w:r>
            <w:r>
              <w:tab/>
              <w:t>Line telephone sets with cordless handsets</w:t>
            </w:r>
          </w:p>
          <w:p w14:paraId="5910823A"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823B" w14:textId="77777777" w:rsidR="00E546F5" w:rsidRDefault="00951CE2">
            <w:pPr>
              <w:pStyle w:val="Tier3Bullet"/>
            </w:pPr>
            <w:r>
              <w:tab/>
            </w:r>
            <w:r>
              <w:tab/>
              <w:t>-</w:t>
            </w:r>
            <w:r>
              <w:tab/>
              <w:t>for fitting to or equipping such ships, boats or other vessels;</w:t>
            </w:r>
          </w:p>
          <w:p w14:paraId="5910823C"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823D" w14:textId="77777777" w:rsidR="00E546F5" w:rsidRDefault="00951CE2">
            <w:pPr>
              <w:pStyle w:val="Tier3Bullet"/>
            </w:pPr>
            <w:r>
              <w:tab/>
            </w:r>
            <w:r>
              <w:tab/>
              <w:t>-</w:t>
            </w:r>
            <w:r>
              <w:tab/>
              <w:t>for equipping the above platforms;</w:t>
            </w:r>
          </w:p>
          <w:p w14:paraId="591082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3F" w14:textId="77777777" w:rsidR="00E546F5" w:rsidRDefault="00951CE2">
            <w:pPr>
              <w:pStyle w:val="NormalinTable"/>
            </w:pPr>
            <w:r>
              <w:t>0.0%</w:t>
            </w:r>
          </w:p>
        </w:tc>
      </w:tr>
      <w:tr w:rsidR="00E546F5" w14:paraId="591082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41" w14:textId="77777777" w:rsidR="00E546F5" w:rsidRDefault="00951CE2">
            <w:pPr>
              <w:pStyle w:val="NormalinTable"/>
            </w:pPr>
            <w:r>
              <w:t>8517180000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42" w14:textId="77777777" w:rsidR="00E546F5" w:rsidRDefault="00951CE2">
            <w:pPr>
              <w:pStyle w:val="Tier1"/>
            </w:pPr>
            <w:r>
              <w:t>Telephone sets, including telephones for cellular networks o</w:t>
            </w:r>
            <w:r>
              <w:t>r for other wireless networks; other apparatus for the transmission or reception of voice, images or other data, including apparatus for communication in a wired or wireless network (such as a local or wide area network), other than transmission or recepti</w:t>
            </w:r>
            <w:r>
              <w:t>on apparatus of heading 8443, 8525, 8527 or 8528</w:t>
            </w:r>
          </w:p>
          <w:p w14:paraId="59108243" w14:textId="77777777" w:rsidR="00E546F5" w:rsidRDefault="00951CE2">
            <w:pPr>
              <w:pStyle w:val="Tier2"/>
            </w:pPr>
            <w:r>
              <w:t>-</w:t>
            </w:r>
            <w:r>
              <w:tab/>
              <w:t>Telephone sets, including telephones for cellular networks or for other wireless networks</w:t>
            </w:r>
          </w:p>
          <w:p w14:paraId="59108244" w14:textId="77777777" w:rsidR="00E546F5" w:rsidRDefault="00951CE2">
            <w:pPr>
              <w:pStyle w:val="Tier3"/>
            </w:pPr>
            <w:r>
              <w:t>-</w:t>
            </w:r>
            <w:r>
              <w:tab/>
              <w:t>-</w:t>
            </w:r>
            <w:r>
              <w:tab/>
              <w:t>Other</w:t>
            </w:r>
          </w:p>
          <w:p w14:paraId="59108245"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8246" w14:textId="77777777" w:rsidR="00E546F5" w:rsidRDefault="00951CE2">
            <w:pPr>
              <w:pStyle w:val="Tier3Bullet"/>
            </w:pPr>
            <w:r>
              <w:tab/>
            </w:r>
            <w:r>
              <w:tab/>
              <w:t>-</w:t>
            </w:r>
            <w:r>
              <w:tab/>
              <w:t>for fitting to or equipping such ships, boats or other vessels;</w:t>
            </w:r>
          </w:p>
          <w:p w14:paraId="59108247"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8248" w14:textId="77777777" w:rsidR="00E546F5" w:rsidRDefault="00951CE2">
            <w:pPr>
              <w:pStyle w:val="Tier3Bullet"/>
            </w:pPr>
            <w:r>
              <w:tab/>
            </w:r>
            <w:r>
              <w:tab/>
              <w:t>-</w:t>
            </w:r>
            <w:r>
              <w:tab/>
              <w:t>for equipping the above platforms;</w:t>
            </w:r>
          </w:p>
          <w:p w14:paraId="5910824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4A" w14:textId="77777777" w:rsidR="00E546F5" w:rsidRDefault="00951CE2">
            <w:pPr>
              <w:pStyle w:val="NormalinTable"/>
            </w:pPr>
            <w:r>
              <w:t>0.0%</w:t>
            </w:r>
          </w:p>
        </w:tc>
      </w:tr>
      <w:tr w:rsidR="00E546F5" w14:paraId="591082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4C" w14:textId="77777777" w:rsidR="00E546F5" w:rsidRDefault="00951CE2">
            <w:pPr>
              <w:pStyle w:val="NormalinTable"/>
            </w:pPr>
            <w:r>
              <w:t>8517691000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4D" w14:textId="77777777" w:rsidR="00E546F5" w:rsidRDefault="00951CE2">
            <w:pPr>
              <w:pStyle w:val="Tier1"/>
            </w:pPr>
            <w:r>
              <w:t xml:space="preserve">Telephone sets, including </w:t>
            </w:r>
            <w:r>
              <w:t xml:space="preserve">telephones for cellular networks or for other wireless networks; other apparatus for the transmission or reception of voice, images or other data, including apparatus for communication in a wired or wireless network (such as a local or wide area network), </w:t>
            </w:r>
            <w:r>
              <w:t>other than transmission or reception apparatus of heading 8443, 8525, 8527 or 8528</w:t>
            </w:r>
          </w:p>
          <w:p w14:paraId="5910824E" w14:textId="77777777" w:rsidR="00E546F5" w:rsidRDefault="00951CE2">
            <w:pPr>
              <w:pStyle w:val="Tier2"/>
            </w:pPr>
            <w:r>
              <w:t>-</w:t>
            </w:r>
            <w:r>
              <w:tab/>
              <w:t xml:space="preserve">Other apparatus for the transmission or reception of voice, images or other data, including apparatus for communication in a wired or wireless network (such as a local or </w:t>
            </w:r>
            <w:r>
              <w:t>wide area network)</w:t>
            </w:r>
          </w:p>
          <w:p w14:paraId="5910824F" w14:textId="77777777" w:rsidR="00E546F5" w:rsidRDefault="00951CE2">
            <w:pPr>
              <w:pStyle w:val="Tier3"/>
            </w:pPr>
            <w:r>
              <w:t>-</w:t>
            </w:r>
            <w:r>
              <w:tab/>
              <w:t>-</w:t>
            </w:r>
            <w:r>
              <w:tab/>
              <w:t>Other</w:t>
            </w:r>
          </w:p>
          <w:p w14:paraId="59108250" w14:textId="77777777" w:rsidR="00E546F5" w:rsidRDefault="00951CE2">
            <w:pPr>
              <w:pStyle w:val="Tier4"/>
            </w:pPr>
            <w:r>
              <w:t>-</w:t>
            </w:r>
            <w:r>
              <w:tab/>
              <w:t>-</w:t>
            </w:r>
            <w:r>
              <w:tab/>
              <w:t>-</w:t>
            </w:r>
            <w:r>
              <w:tab/>
              <w:t>Videophones</w:t>
            </w:r>
          </w:p>
          <w:p w14:paraId="5910825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252" w14:textId="77777777" w:rsidR="00E546F5" w:rsidRDefault="00951CE2">
            <w:pPr>
              <w:pStyle w:val="Tier4Bullet"/>
            </w:pPr>
            <w:r>
              <w:tab/>
            </w:r>
            <w:r>
              <w:tab/>
            </w:r>
            <w:r>
              <w:tab/>
              <w:t>-</w:t>
            </w:r>
            <w:r>
              <w:tab/>
              <w:t>for fitting to or equipping such ships, boats or other</w:t>
            </w:r>
            <w:r>
              <w:t xml:space="preserve"> vessels;</w:t>
            </w:r>
          </w:p>
          <w:p w14:paraId="5910825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254" w14:textId="77777777" w:rsidR="00E546F5" w:rsidRDefault="00951CE2">
            <w:pPr>
              <w:pStyle w:val="Tier4Bullet"/>
            </w:pPr>
            <w:r>
              <w:tab/>
            </w:r>
            <w:r>
              <w:tab/>
            </w:r>
            <w:r>
              <w:tab/>
              <w:t>-</w:t>
            </w:r>
            <w:r>
              <w:tab/>
              <w:t>for equipp</w:t>
            </w:r>
            <w:r>
              <w:t>ing the above platforms;</w:t>
            </w:r>
          </w:p>
          <w:p w14:paraId="5910825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56" w14:textId="77777777" w:rsidR="00E546F5" w:rsidRDefault="00951CE2">
            <w:pPr>
              <w:pStyle w:val="NormalinTable"/>
            </w:pPr>
            <w:r>
              <w:t>0.0%</w:t>
            </w:r>
          </w:p>
        </w:tc>
      </w:tr>
      <w:tr w:rsidR="00E546F5" w14:paraId="591082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58" w14:textId="77777777" w:rsidR="00E546F5" w:rsidRDefault="00951CE2">
            <w:pPr>
              <w:pStyle w:val="NormalinTable"/>
            </w:pPr>
            <w:r>
              <w:t>8517692000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59" w14:textId="77777777" w:rsidR="00E546F5" w:rsidRDefault="00951CE2">
            <w:pPr>
              <w:pStyle w:val="Tier1"/>
            </w:pPr>
            <w:r>
              <w:t xml:space="preserve">Telephone sets, including telephones for cellular networks or for other wireless networks; other apparatus for the transmission or </w:t>
            </w:r>
            <w:r>
              <w:t>reception of voice, images or other data, including apparatus for communication in a wired or wireless network (such as a local or wide area network), other than transmission or reception apparatus of heading 8443, 8525, 8527 or 8528</w:t>
            </w:r>
          </w:p>
          <w:p w14:paraId="5910825A" w14:textId="77777777" w:rsidR="00E546F5" w:rsidRDefault="00951CE2">
            <w:pPr>
              <w:pStyle w:val="Tier2"/>
            </w:pPr>
            <w:r>
              <w:t>-</w:t>
            </w:r>
            <w:r>
              <w:tab/>
              <w:t xml:space="preserve">Other apparatus for </w:t>
            </w:r>
            <w:r>
              <w:t>the transmission or reception of voice, images or other data, including apparatus for communication in a wired or wireless network (such as a local or wide area network)</w:t>
            </w:r>
          </w:p>
          <w:p w14:paraId="5910825B" w14:textId="77777777" w:rsidR="00E546F5" w:rsidRDefault="00951CE2">
            <w:pPr>
              <w:pStyle w:val="Tier3"/>
            </w:pPr>
            <w:r>
              <w:t>-</w:t>
            </w:r>
            <w:r>
              <w:tab/>
              <w:t>-</w:t>
            </w:r>
            <w:r>
              <w:tab/>
              <w:t>Other</w:t>
            </w:r>
          </w:p>
          <w:p w14:paraId="5910825C" w14:textId="77777777" w:rsidR="00E546F5" w:rsidRDefault="00951CE2">
            <w:pPr>
              <w:pStyle w:val="Tier4"/>
            </w:pPr>
            <w:r>
              <w:t>-</w:t>
            </w:r>
            <w:r>
              <w:tab/>
              <w:t>-</w:t>
            </w:r>
            <w:r>
              <w:tab/>
              <w:t>-</w:t>
            </w:r>
            <w:r>
              <w:tab/>
              <w:t>Entry-phone systems</w:t>
            </w:r>
          </w:p>
          <w:p w14:paraId="5910825D" w14:textId="77777777" w:rsidR="00E546F5" w:rsidRDefault="00951CE2">
            <w:pPr>
              <w:pStyle w:val="Tier4Bullet"/>
            </w:pPr>
            <w:r>
              <w:tab/>
            </w:r>
            <w:r>
              <w:tab/>
            </w:r>
            <w:r>
              <w:tab/>
              <w:t>-</w:t>
            </w:r>
            <w:r>
              <w:tab/>
              <w:t>for incorporation in ships, boats or other ve</w:t>
            </w:r>
            <w:r>
              <w:t>ssels listed in Table 1, for the purposes of their construction, repair, maintenance or conversion;</w:t>
            </w:r>
          </w:p>
          <w:p w14:paraId="5910825E" w14:textId="77777777" w:rsidR="00E546F5" w:rsidRDefault="00951CE2">
            <w:pPr>
              <w:pStyle w:val="Tier4Bullet"/>
            </w:pPr>
            <w:r>
              <w:tab/>
            </w:r>
            <w:r>
              <w:tab/>
            </w:r>
            <w:r>
              <w:tab/>
              <w:t>-</w:t>
            </w:r>
            <w:r>
              <w:tab/>
              <w:t>for fitting to or equipping such ships, boats or other vessels;</w:t>
            </w:r>
          </w:p>
          <w:p w14:paraId="5910825F" w14:textId="77777777" w:rsidR="00E546F5" w:rsidRDefault="00951CE2">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260" w14:textId="77777777" w:rsidR="00E546F5" w:rsidRDefault="00951CE2">
            <w:pPr>
              <w:pStyle w:val="Tier4Bullet"/>
            </w:pPr>
            <w:r>
              <w:tab/>
            </w:r>
            <w:r>
              <w:tab/>
            </w:r>
            <w:r>
              <w:tab/>
              <w:t>-</w:t>
            </w:r>
            <w:r>
              <w:tab/>
              <w:t>for equipping the above platforms;</w:t>
            </w:r>
          </w:p>
          <w:p w14:paraId="59108261" w14:textId="77777777" w:rsidR="00E546F5" w:rsidRDefault="00951CE2">
            <w:pPr>
              <w:pStyle w:val="Tier4Bullet"/>
            </w:pPr>
            <w:r>
              <w:tab/>
            </w: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62" w14:textId="77777777" w:rsidR="00E546F5" w:rsidRDefault="00951CE2">
            <w:pPr>
              <w:pStyle w:val="NormalinTable"/>
            </w:pPr>
            <w:r>
              <w:t>0.0%</w:t>
            </w:r>
          </w:p>
        </w:tc>
      </w:tr>
      <w:tr w:rsidR="00E546F5" w14:paraId="591082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64" w14:textId="77777777" w:rsidR="00E546F5" w:rsidRDefault="00951CE2">
            <w:pPr>
              <w:pStyle w:val="NormalinTable"/>
            </w:pPr>
            <w:r>
              <w:t>8518000000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65" w14:textId="77777777" w:rsidR="00E546F5" w:rsidRDefault="00951CE2">
            <w:pPr>
              <w:pStyle w:val="Tier1"/>
            </w:pPr>
            <w:r>
              <w:t>Microphones and stands therefor; loudspeakers, whether or not mounted in their enclosures; headphones and earphones, whether or not combined with a microphone, and sets consisting of a microphone and one or more loudspeakers; audi</w:t>
            </w:r>
            <w:r>
              <w:t>o-frequency electric amplifiers; electric sound amplifier sets</w:t>
            </w:r>
          </w:p>
          <w:p w14:paraId="59108266" w14:textId="77777777" w:rsidR="00E546F5" w:rsidRDefault="00951CE2">
            <w:pPr>
              <w:pStyle w:val="Tier1Bullet"/>
            </w:pPr>
            <w:r>
              <w:t>-</w:t>
            </w:r>
            <w:r>
              <w:tab/>
              <w:t>use by, or on behalf of, the UK Armed Forces, individually or in cooperation with other States</w:t>
            </w:r>
          </w:p>
          <w:p w14:paraId="59108267" w14:textId="77777777" w:rsidR="00E546F5" w:rsidRDefault="00951CE2">
            <w:pPr>
              <w:pStyle w:val="Tier1Bullet"/>
            </w:pPr>
            <w:r>
              <w:tab/>
              <w:t>a) for defending the territorial integrity of the United Kingdom, or</w:t>
            </w:r>
          </w:p>
          <w:p w14:paraId="59108268" w14:textId="77777777" w:rsidR="00E546F5" w:rsidRDefault="00951CE2">
            <w:pPr>
              <w:pStyle w:val="Tier1Bullet"/>
            </w:pPr>
            <w:r>
              <w:tab/>
              <w:t>b) in participating in in</w:t>
            </w:r>
            <w:r>
              <w:t>ternational peace-keeping or support operations, or</w:t>
            </w:r>
          </w:p>
          <w:p w14:paraId="59108269" w14:textId="77777777" w:rsidR="00E546F5" w:rsidRDefault="00951CE2">
            <w:pPr>
              <w:pStyle w:val="Tier1Bullet"/>
            </w:pPr>
            <w:r>
              <w:tab/>
              <w:t>c) for other military purposes like the protection of nationals of the United Kingdom from social or military unrest or,</w:t>
            </w:r>
          </w:p>
          <w:p w14:paraId="5910826A" w14:textId="77777777" w:rsidR="00E546F5" w:rsidRDefault="00951CE2">
            <w:pPr>
              <w:pStyle w:val="Tier1Bullet"/>
            </w:pPr>
            <w:r>
              <w:tab/>
              <w:t>d) for training purposes, or</w:t>
            </w:r>
          </w:p>
          <w:p w14:paraId="5910826B" w14:textId="77777777" w:rsidR="00E546F5" w:rsidRDefault="00951CE2">
            <w:pPr>
              <w:pStyle w:val="Tier1Bullet"/>
            </w:pPr>
            <w:r>
              <w:tab/>
              <w:t>e) temporarily, for civil purposes in the customs t</w:t>
            </w:r>
            <w:r>
              <w: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6C" w14:textId="77777777" w:rsidR="00E546F5" w:rsidRDefault="00951CE2">
            <w:pPr>
              <w:pStyle w:val="NormalinTable"/>
            </w:pPr>
            <w:r>
              <w:t>0.0%</w:t>
            </w:r>
          </w:p>
        </w:tc>
      </w:tr>
      <w:tr w:rsidR="00E546F5" w14:paraId="591082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6E" w14:textId="77777777" w:rsidR="00E546F5" w:rsidRDefault="00951CE2">
            <w:pPr>
              <w:pStyle w:val="NormalinTable"/>
            </w:pPr>
            <w:r>
              <w:t>8518103090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6F" w14:textId="77777777" w:rsidR="00E546F5" w:rsidRDefault="00951CE2">
            <w:pPr>
              <w:pStyle w:val="Tier1"/>
            </w:pPr>
            <w:r>
              <w:t xml:space="preserve">Microphones and stands therefor; loudspeakers, whether or not mounted in their enclosures; headphones and earphones, whether or not combined with a </w:t>
            </w:r>
            <w:r>
              <w:t>microphone, and sets consisting of a microphone and one or more loudspeakers; audio-frequency electric amplifiers; electric sound amplifier sets</w:t>
            </w:r>
          </w:p>
          <w:p w14:paraId="59108270" w14:textId="77777777" w:rsidR="00E546F5" w:rsidRDefault="00951CE2">
            <w:pPr>
              <w:pStyle w:val="Tier2"/>
            </w:pPr>
            <w:r>
              <w:t>-</w:t>
            </w:r>
            <w:r>
              <w:tab/>
              <w:t>Microphones and stands therefor</w:t>
            </w:r>
          </w:p>
          <w:p w14:paraId="59108271" w14:textId="77777777" w:rsidR="00E546F5" w:rsidRDefault="00951CE2">
            <w:pPr>
              <w:pStyle w:val="Tier3"/>
            </w:pPr>
            <w:r>
              <w:t>-</w:t>
            </w:r>
            <w:r>
              <w:tab/>
              <w:t>-</w:t>
            </w:r>
            <w:r>
              <w:tab/>
              <w:t xml:space="preserve">Microphones having a frequency range of 300 Hz to 3.4 kHz, of a diameter </w:t>
            </w:r>
            <w:r>
              <w:t>not exceeding 10 mm and a height not exceeding 3 mm, of a kind used for telecommunications</w:t>
            </w:r>
          </w:p>
          <w:p w14:paraId="59108272" w14:textId="77777777" w:rsidR="00E546F5" w:rsidRDefault="00951CE2">
            <w:pPr>
              <w:pStyle w:val="Tier4"/>
            </w:pPr>
            <w:r>
              <w:t>-</w:t>
            </w:r>
            <w:r>
              <w:tab/>
              <w:t>-</w:t>
            </w:r>
            <w:r>
              <w:tab/>
              <w:t>-</w:t>
            </w:r>
            <w:r>
              <w:tab/>
              <w:t>Other</w:t>
            </w:r>
          </w:p>
          <w:p w14:paraId="5910827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274" w14:textId="77777777" w:rsidR="00E546F5" w:rsidRDefault="00951CE2">
            <w:pPr>
              <w:pStyle w:val="Tier4Bullet"/>
            </w:pPr>
            <w:r>
              <w:tab/>
            </w:r>
            <w:r>
              <w:tab/>
            </w:r>
            <w:r>
              <w:tab/>
            </w:r>
            <w:r>
              <w:t>-</w:t>
            </w:r>
            <w:r>
              <w:tab/>
              <w:t>for fitting to or equipping such ships, boats or other vessels;</w:t>
            </w:r>
          </w:p>
          <w:p w14:paraId="59108275"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14:paraId="59108276" w14:textId="77777777" w:rsidR="00E546F5" w:rsidRDefault="00951CE2">
            <w:pPr>
              <w:pStyle w:val="Tier4Bullet"/>
            </w:pPr>
            <w:r>
              <w:tab/>
            </w:r>
            <w:r>
              <w:tab/>
            </w:r>
            <w:r>
              <w:tab/>
              <w:t>-</w:t>
            </w:r>
            <w:r>
              <w:tab/>
              <w:t>for equipping the above platforms;</w:t>
            </w:r>
          </w:p>
          <w:p w14:paraId="5910827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78" w14:textId="77777777" w:rsidR="00E546F5" w:rsidRDefault="00951CE2">
            <w:pPr>
              <w:pStyle w:val="NormalinTable"/>
            </w:pPr>
            <w:r>
              <w:t>0.0%</w:t>
            </w:r>
          </w:p>
        </w:tc>
      </w:tr>
      <w:tr w:rsidR="00E546F5" w14:paraId="591082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7A" w14:textId="77777777" w:rsidR="00E546F5" w:rsidRDefault="00951CE2">
            <w:pPr>
              <w:pStyle w:val="NormalinTable"/>
            </w:pPr>
            <w:r>
              <w:t>8518109510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7B" w14:textId="77777777" w:rsidR="00E546F5" w:rsidRDefault="00951CE2">
            <w:pPr>
              <w:pStyle w:val="Tier1"/>
            </w:pPr>
            <w:r>
              <w:t>Microphones and stands therefor; loudspeakers, whether or not mounted in their e</w:t>
            </w:r>
            <w:r>
              <w:t>nclosures; headphones and earphones, whether or not combined with a microphone, and sets consisting of a microphone and one or more loudspeakers; audio-frequency electric amplifiers; electric sound amplifier sets</w:t>
            </w:r>
          </w:p>
          <w:p w14:paraId="5910827C" w14:textId="77777777" w:rsidR="00E546F5" w:rsidRDefault="00951CE2">
            <w:pPr>
              <w:pStyle w:val="Tier2"/>
            </w:pPr>
            <w:r>
              <w:t>-</w:t>
            </w:r>
            <w:r>
              <w:tab/>
              <w:t>Microphones and stands therefor</w:t>
            </w:r>
          </w:p>
          <w:p w14:paraId="5910827D" w14:textId="77777777" w:rsidR="00E546F5" w:rsidRDefault="00951CE2">
            <w:pPr>
              <w:pStyle w:val="Tier3"/>
            </w:pPr>
            <w:r>
              <w:t>-</w:t>
            </w:r>
            <w:r>
              <w:tab/>
              <w:t>-</w:t>
            </w:r>
            <w:r>
              <w:tab/>
              <w:t>Other</w:t>
            </w:r>
          </w:p>
          <w:p w14:paraId="5910827E" w14:textId="77777777" w:rsidR="00E546F5" w:rsidRDefault="00951CE2">
            <w:pPr>
              <w:pStyle w:val="Tier4"/>
            </w:pPr>
            <w:r>
              <w:t>-</w:t>
            </w:r>
            <w:r>
              <w:tab/>
              <w:t>-</w:t>
            </w:r>
            <w:r>
              <w:tab/>
              <w:t>-</w:t>
            </w:r>
            <w:r>
              <w:tab/>
              <w:t>For use in civil aircraft</w:t>
            </w:r>
          </w:p>
          <w:p w14:paraId="5910827F" w14:textId="77777777" w:rsidR="00E546F5" w:rsidRDefault="00951CE2">
            <w:pPr>
              <w:pStyle w:val="Tier4Bullet"/>
            </w:pPr>
            <w:r>
              <w:tab/>
            </w:r>
            <w:r>
              <w:tab/>
            </w:r>
            <w:r>
              <w:tab/>
              <w:t>-</w:t>
            </w:r>
            <w:r>
              <w:tab/>
              <w:t>use in civil aircraft</w:t>
            </w:r>
          </w:p>
          <w:p w14:paraId="59108280"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8281"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82" w14:textId="77777777" w:rsidR="00E546F5" w:rsidRDefault="00951CE2">
            <w:pPr>
              <w:pStyle w:val="NormalinTable"/>
            </w:pPr>
            <w:r>
              <w:t>0.0%</w:t>
            </w:r>
          </w:p>
        </w:tc>
      </w:tr>
      <w:tr w:rsidR="00E546F5" w14:paraId="591082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84" w14:textId="77777777" w:rsidR="00E546F5" w:rsidRDefault="00951CE2">
            <w:pPr>
              <w:pStyle w:val="NormalinTable"/>
            </w:pPr>
            <w:r>
              <w:t>8518109590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85" w14:textId="77777777" w:rsidR="00E546F5" w:rsidRDefault="00951CE2">
            <w:pPr>
              <w:pStyle w:val="Tier1"/>
            </w:pPr>
            <w:r>
              <w:t>Microphones and stands therefor; loudspeakers, whether or not mounted in their enclosures; headphones and earphones, whether or not combined with a microphone, and sets consisting of a microphone and one or more loudspeakers; audio-frequen</w:t>
            </w:r>
            <w:r>
              <w:t>cy electric amplifiers; electric sound amplifier sets</w:t>
            </w:r>
          </w:p>
          <w:p w14:paraId="59108286" w14:textId="77777777" w:rsidR="00E546F5" w:rsidRDefault="00951CE2">
            <w:pPr>
              <w:pStyle w:val="Tier2"/>
            </w:pPr>
            <w:r>
              <w:t>-</w:t>
            </w:r>
            <w:r>
              <w:tab/>
              <w:t>Microphones and stands therefor</w:t>
            </w:r>
          </w:p>
          <w:p w14:paraId="59108287" w14:textId="77777777" w:rsidR="00E546F5" w:rsidRDefault="00951CE2">
            <w:pPr>
              <w:pStyle w:val="Tier3"/>
            </w:pPr>
            <w:r>
              <w:t>-</w:t>
            </w:r>
            <w:r>
              <w:tab/>
              <w:t>-</w:t>
            </w:r>
            <w:r>
              <w:tab/>
              <w:t>Other</w:t>
            </w:r>
          </w:p>
          <w:p w14:paraId="59108288" w14:textId="77777777" w:rsidR="00E546F5" w:rsidRDefault="00951CE2">
            <w:pPr>
              <w:pStyle w:val="Tier4"/>
            </w:pPr>
            <w:r>
              <w:t>-</w:t>
            </w:r>
            <w:r>
              <w:tab/>
              <w:t>-</w:t>
            </w:r>
            <w:r>
              <w:tab/>
              <w:t>-</w:t>
            </w:r>
            <w:r>
              <w:tab/>
              <w:t>Other</w:t>
            </w:r>
          </w:p>
          <w:p w14:paraId="59108289"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828A" w14:textId="77777777" w:rsidR="00E546F5" w:rsidRDefault="00951CE2">
            <w:pPr>
              <w:pStyle w:val="Tier4Bullet"/>
            </w:pPr>
            <w:r>
              <w:tab/>
            </w:r>
            <w:r>
              <w:tab/>
            </w:r>
            <w:r>
              <w:tab/>
              <w:t>-</w:t>
            </w:r>
            <w:r>
              <w:tab/>
              <w:t>for fitting to or equipping such ships, boats or other vessels;</w:t>
            </w:r>
          </w:p>
          <w:p w14:paraId="5910828B"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828C" w14:textId="77777777" w:rsidR="00E546F5" w:rsidRDefault="00951CE2">
            <w:pPr>
              <w:pStyle w:val="Tier4Bullet"/>
            </w:pPr>
            <w:r>
              <w:tab/>
            </w:r>
            <w:r>
              <w:tab/>
            </w:r>
            <w:r>
              <w:tab/>
              <w:t>-</w:t>
            </w:r>
            <w:r>
              <w:tab/>
              <w:t>for equipping the above platforms;</w:t>
            </w:r>
          </w:p>
          <w:p w14:paraId="5910828D"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8E" w14:textId="77777777" w:rsidR="00E546F5" w:rsidRDefault="00951CE2">
            <w:pPr>
              <w:pStyle w:val="NormalinTable"/>
            </w:pPr>
            <w:r>
              <w:t>0.0%</w:t>
            </w:r>
          </w:p>
        </w:tc>
      </w:tr>
      <w:tr w:rsidR="00E546F5" w14:paraId="591082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90" w14:textId="77777777" w:rsidR="00E546F5" w:rsidRDefault="00951CE2">
            <w:pPr>
              <w:pStyle w:val="NormalinTable"/>
            </w:pPr>
            <w:r>
              <w:t>8518220010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91" w14:textId="77777777" w:rsidR="00E546F5" w:rsidRDefault="00951CE2">
            <w:pPr>
              <w:pStyle w:val="Tier1"/>
            </w:pPr>
            <w:r>
              <w:t xml:space="preserve">Microphones and stands therefor; loudspeakers, whether or not </w:t>
            </w:r>
            <w:r>
              <w:t>mounted in their enclosures; headphones and earphones, whether or not combined with a microphone, and sets consisting of a microphone and one or more loudspeakers; audio-frequency electric amplifiers; electric sound amplifier sets</w:t>
            </w:r>
          </w:p>
          <w:p w14:paraId="59108292" w14:textId="77777777" w:rsidR="00E546F5" w:rsidRDefault="00951CE2">
            <w:pPr>
              <w:pStyle w:val="Tier2"/>
            </w:pPr>
            <w:r>
              <w:t>-</w:t>
            </w:r>
            <w:r>
              <w:tab/>
              <w:t>Loudspeakers, whether o</w:t>
            </w:r>
            <w:r>
              <w:t>r not mounted in their enclosures</w:t>
            </w:r>
          </w:p>
          <w:p w14:paraId="59108293" w14:textId="77777777" w:rsidR="00E546F5" w:rsidRDefault="00951CE2">
            <w:pPr>
              <w:pStyle w:val="Tier3"/>
            </w:pPr>
            <w:r>
              <w:t>-</w:t>
            </w:r>
            <w:r>
              <w:tab/>
              <w:t>-</w:t>
            </w:r>
            <w:r>
              <w:tab/>
              <w:t>Multiple loudspeakers, mounted in the same enclosure</w:t>
            </w:r>
          </w:p>
          <w:p w14:paraId="59108294" w14:textId="77777777" w:rsidR="00E546F5" w:rsidRDefault="00951CE2">
            <w:pPr>
              <w:pStyle w:val="Tier4"/>
            </w:pPr>
            <w:r>
              <w:t>-</w:t>
            </w:r>
            <w:r>
              <w:tab/>
              <w:t>-</w:t>
            </w:r>
            <w:r>
              <w:tab/>
              <w:t>-</w:t>
            </w:r>
            <w:r>
              <w:tab/>
              <w:t>For use in civil aircraft</w:t>
            </w:r>
          </w:p>
          <w:p w14:paraId="59108295" w14:textId="77777777" w:rsidR="00E546F5" w:rsidRDefault="00951CE2">
            <w:pPr>
              <w:pStyle w:val="Tier4Bullet"/>
            </w:pPr>
            <w:r>
              <w:tab/>
            </w:r>
            <w:r>
              <w:tab/>
            </w:r>
            <w:r>
              <w:tab/>
              <w:t>-</w:t>
            </w:r>
            <w:r>
              <w:tab/>
              <w:t>use in civil aircraft</w:t>
            </w:r>
          </w:p>
          <w:p w14:paraId="59108296" w14:textId="77777777" w:rsidR="00E546F5" w:rsidRDefault="00951CE2">
            <w:pPr>
              <w:pStyle w:val="Tier4Bullet"/>
            </w:pPr>
            <w:r>
              <w:tab/>
            </w:r>
            <w:r>
              <w:tab/>
            </w:r>
            <w:r>
              <w:tab/>
              <w:t>-</w:t>
            </w:r>
            <w:r>
              <w:tab/>
              <w:t>use for incorporation in civil aircraft in the course of their manufacture, repair, maintenance, rebu</w:t>
            </w:r>
            <w:r>
              <w:t>ilding, modification or conversion</w:t>
            </w:r>
          </w:p>
          <w:p w14:paraId="59108297"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98" w14:textId="77777777" w:rsidR="00E546F5" w:rsidRDefault="00951CE2">
            <w:pPr>
              <w:pStyle w:val="NormalinTable"/>
            </w:pPr>
            <w:r>
              <w:t>0.0%</w:t>
            </w:r>
          </w:p>
        </w:tc>
      </w:tr>
      <w:tr w:rsidR="00E546F5" w14:paraId="591082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9A" w14:textId="77777777" w:rsidR="00E546F5" w:rsidRDefault="00951CE2">
            <w:pPr>
              <w:pStyle w:val="NormalinTable"/>
            </w:pPr>
            <w:r>
              <w:t>8518220090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9B" w14:textId="77777777" w:rsidR="00E546F5" w:rsidRDefault="00951CE2">
            <w:pPr>
              <w:pStyle w:val="Tier1"/>
            </w:pPr>
            <w:r>
              <w:t xml:space="preserve">Microphones and stands therefor; loudspeakers, whether or not mounted in their enclosures; headphones and earphones, whether or not combined with a </w:t>
            </w:r>
            <w:r>
              <w:t>microphone, and sets consisting of a microphone and one or more loudspeakers; audio-frequency electric amplifiers; electric sound amplifier sets</w:t>
            </w:r>
          </w:p>
          <w:p w14:paraId="5910829C" w14:textId="77777777" w:rsidR="00E546F5" w:rsidRDefault="00951CE2">
            <w:pPr>
              <w:pStyle w:val="Tier2"/>
            </w:pPr>
            <w:r>
              <w:t>-</w:t>
            </w:r>
            <w:r>
              <w:tab/>
              <w:t>Loudspeakers, whether or not mounted in their enclosures</w:t>
            </w:r>
          </w:p>
          <w:p w14:paraId="5910829D" w14:textId="77777777" w:rsidR="00E546F5" w:rsidRDefault="00951CE2">
            <w:pPr>
              <w:pStyle w:val="Tier3"/>
            </w:pPr>
            <w:r>
              <w:t>-</w:t>
            </w:r>
            <w:r>
              <w:tab/>
              <w:t>-</w:t>
            </w:r>
            <w:r>
              <w:tab/>
              <w:t>Multiple loudspeakers, mounted in the same enclo</w:t>
            </w:r>
            <w:r>
              <w:t>sure</w:t>
            </w:r>
          </w:p>
          <w:p w14:paraId="5910829E" w14:textId="77777777" w:rsidR="00E546F5" w:rsidRDefault="00951CE2">
            <w:pPr>
              <w:pStyle w:val="Tier4"/>
            </w:pPr>
            <w:r>
              <w:t>-</w:t>
            </w:r>
            <w:r>
              <w:tab/>
              <w:t>-</w:t>
            </w:r>
            <w:r>
              <w:tab/>
              <w:t>-</w:t>
            </w:r>
            <w:r>
              <w:tab/>
              <w:t>Other</w:t>
            </w:r>
          </w:p>
          <w:p w14:paraId="5910829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2A0" w14:textId="77777777" w:rsidR="00E546F5" w:rsidRDefault="00951CE2">
            <w:pPr>
              <w:pStyle w:val="Tier4Bullet"/>
            </w:pPr>
            <w:r>
              <w:tab/>
            </w:r>
            <w:r>
              <w:tab/>
            </w:r>
            <w:r>
              <w:tab/>
              <w:t>-</w:t>
            </w:r>
            <w:r>
              <w:tab/>
              <w:t>for fitting to or equipping such ships, boats or other vessels;</w:t>
            </w:r>
          </w:p>
          <w:p w14:paraId="591082A1" w14:textId="77777777" w:rsidR="00E546F5" w:rsidRDefault="00951CE2">
            <w:pPr>
              <w:pStyle w:val="Tier4Bullet"/>
            </w:pPr>
            <w:r>
              <w:tab/>
            </w: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14:paraId="591082A2" w14:textId="77777777" w:rsidR="00E546F5" w:rsidRDefault="00951CE2">
            <w:pPr>
              <w:pStyle w:val="Tier4Bullet"/>
            </w:pPr>
            <w:r>
              <w:tab/>
            </w:r>
            <w:r>
              <w:tab/>
            </w:r>
            <w:r>
              <w:tab/>
              <w:t>-</w:t>
            </w:r>
            <w:r>
              <w:tab/>
              <w:t>for equipping the above platforms;</w:t>
            </w:r>
          </w:p>
          <w:p w14:paraId="591082A3" w14:textId="77777777" w:rsidR="00E546F5" w:rsidRDefault="00951CE2">
            <w:pPr>
              <w:pStyle w:val="Tier4Bullet"/>
            </w:pPr>
            <w:r>
              <w:tab/>
            </w:r>
            <w:r>
              <w:tab/>
            </w:r>
            <w:r>
              <w:tab/>
              <w:t>-</w:t>
            </w:r>
            <w:r>
              <w:tab/>
            </w:r>
            <w:r>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A4" w14:textId="77777777" w:rsidR="00E546F5" w:rsidRDefault="00951CE2">
            <w:pPr>
              <w:pStyle w:val="NormalinTable"/>
            </w:pPr>
            <w:r>
              <w:t>0.0%</w:t>
            </w:r>
          </w:p>
        </w:tc>
      </w:tr>
      <w:tr w:rsidR="00E546F5" w14:paraId="591082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A6" w14:textId="77777777" w:rsidR="00E546F5" w:rsidRDefault="00951CE2">
            <w:pPr>
              <w:pStyle w:val="NormalinTable"/>
            </w:pPr>
            <w:r>
              <w:t>8518293090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A7" w14:textId="77777777" w:rsidR="00E546F5" w:rsidRDefault="00951CE2">
            <w:pPr>
              <w:pStyle w:val="Tier1"/>
            </w:pPr>
            <w:r>
              <w:t xml:space="preserve">Microphones and stands therefor; loudspeakers, whether or not mounted in their enclosures; headphones and earphones, whether or not combined with a microphone, and sets </w:t>
            </w:r>
            <w:r>
              <w:t>consisting of a microphone and one or more loudspeakers; audio-frequency electric amplifiers; electric sound amplifier sets</w:t>
            </w:r>
          </w:p>
          <w:p w14:paraId="591082A8" w14:textId="77777777" w:rsidR="00E546F5" w:rsidRDefault="00951CE2">
            <w:pPr>
              <w:pStyle w:val="Tier2"/>
            </w:pPr>
            <w:r>
              <w:t>-</w:t>
            </w:r>
            <w:r>
              <w:tab/>
              <w:t>Loudspeakers, whether or not mounted in their enclosures</w:t>
            </w:r>
          </w:p>
          <w:p w14:paraId="591082A9" w14:textId="77777777" w:rsidR="00E546F5" w:rsidRDefault="00951CE2">
            <w:pPr>
              <w:pStyle w:val="Tier3"/>
            </w:pPr>
            <w:r>
              <w:t>-</w:t>
            </w:r>
            <w:r>
              <w:tab/>
              <w:t>-</w:t>
            </w:r>
            <w:r>
              <w:tab/>
              <w:t>Other</w:t>
            </w:r>
          </w:p>
          <w:p w14:paraId="591082AA" w14:textId="77777777" w:rsidR="00E546F5" w:rsidRDefault="00951CE2">
            <w:pPr>
              <w:pStyle w:val="Tier4"/>
            </w:pPr>
            <w:r>
              <w:t>-</w:t>
            </w:r>
            <w:r>
              <w:tab/>
              <w:t>-</w:t>
            </w:r>
            <w:r>
              <w:tab/>
              <w:t>-</w:t>
            </w:r>
            <w:r>
              <w:tab/>
              <w:t>Loudspeakers having a frequency range of 300 Hz to 3.4 kH</w:t>
            </w:r>
            <w:r>
              <w:t>z, of a diameter not exceeding 50 mm, of a kind used for telecommunications</w:t>
            </w:r>
          </w:p>
          <w:p w14:paraId="591082AB" w14:textId="77777777" w:rsidR="00E546F5" w:rsidRDefault="00951CE2">
            <w:pPr>
              <w:pStyle w:val="Tier5"/>
            </w:pPr>
            <w:r>
              <w:t>-</w:t>
            </w:r>
            <w:r>
              <w:tab/>
              <w:t>-</w:t>
            </w:r>
            <w:r>
              <w:tab/>
              <w:t>-</w:t>
            </w:r>
            <w:r>
              <w:tab/>
              <w:t>-</w:t>
            </w:r>
            <w:r>
              <w:tab/>
              <w:t>Other</w:t>
            </w:r>
          </w:p>
          <w:p w14:paraId="591082AC"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2AD" w14:textId="77777777" w:rsidR="00E546F5" w:rsidRDefault="00951CE2">
            <w:pPr>
              <w:pStyle w:val="Tier5Bullet"/>
            </w:pPr>
            <w:r>
              <w:tab/>
            </w:r>
            <w:r>
              <w:tab/>
            </w:r>
            <w:r>
              <w:tab/>
            </w:r>
            <w:r>
              <w:tab/>
              <w:t>-</w:t>
            </w:r>
            <w:r>
              <w:tab/>
              <w:t xml:space="preserve">for </w:t>
            </w:r>
            <w:r>
              <w:t>fitting to or equipping such ships, boats or other vessels;</w:t>
            </w:r>
          </w:p>
          <w:p w14:paraId="591082AE"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14:paraId="591082AF" w14:textId="77777777" w:rsidR="00E546F5" w:rsidRDefault="00951CE2">
            <w:pPr>
              <w:pStyle w:val="Tier5Bullet"/>
            </w:pPr>
            <w:r>
              <w:tab/>
            </w:r>
            <w:r>
              <w:tab/>
            </w:r>
            <w:r>
              <w:tab/>
            </w:r>
            <w:r>
              <w:tab/>
              <w:t>-</w:t>
            </w:r>
            <w:r>
              <w:tab/>
              <w:t>for equipping the above platforms;</w:t>
            </w:r>
          </w:p>
          <w:p w14:paraId="591082B0"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B1" w14:textId="77777777" w:rsidR="00E546F5" w:rsidRDefault="00951CE2">
            <w:pPr>
              <w:pStyle w:val="NormalinTable"/>
            </w:pPr>
            <w:r>
              <w:t>0.0%</w:t>
            </w:r>
          </w:p>
        </w:tc>
      </w:tr>
      <w:tr w:rsidR="00E546F5" w14:paraId="591082B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B3" w14:textId="77777777" w:rsidR="00E546F5" w:rsidRDefault="00951CE2">
            <w:pPr>
              <w:pStyle w:val="NormalinTable"/>
            </w:pPr>
            <w:r>
              <w:t>8518299510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B4" w14:textId="77777777" w:rsidR="00E546F5" w:rsidRDefault="00951CE2">
            <w:pPr>
              <w:pStyle w:val="Tier1"/>
            </w:pPr>
            <w:r>
              <w:t>Microphones and stands therefor; loudspeakers, whether or not mounted in their enclosures</w:t>
            </w:r>
            <w:r>
              <w:t>; headphones and earphones, whether or not combined with a microphone, and sets consisting of a microphone and one or more loudspeakers; audio-frequency electric amplifiers; electric sound amplifier sets</w:t>
            </w:r>
          </w:p>
          <w:p w14:paraId="591082B5" w14:textId="77777777" w:rsidR="00E546F5" w:rsidRDefault="00951CE2">
            <w:pPr>
              <w:pStyle w:val="Tier2"/>
            </w:pPr>
            <w:r>
              <w:t>-</w:t>
            </w:r>
            <w:r>
              <w:tab/>
              <w:t>Loudspeakers, whether or not mounted in their encl</w:t>
            </w:r>
            <w:r>
              <w:t>osures</w:t>
            </w:r>
          </w:p>
          <w:p w14:paraId="591082B6" w14:textId="77777777" w:rsidR="00E546F5" w:rsidRDefault="00951CE2">
            <w:pPr>
              <w:pStyle w:val="Tier3"/>
            </w:pPr>
            <w:r>
              <w:t>-</w:t>
            </w:r>
            <w:r>
              <w:tab/>
              <w:t>-</w:t>
            </w:r>
            <w:r>
              <w:tab/>
              <w:t>Other</w:t>
            </w:r>
          </w:p>
          <w:p w14:paraId="591082B7" w14:textId="77777777" w:rsidR="00E546F5" w:rsidRDefault="00951CE2">
            <w:pPr>
              <w:pStyle w:val="Tier4"/>
            </w:pPr>
            <w:r>
              <w:t>-</w:t>
            </w:r>
            <w:r>
              <w:tab/>
              <w:t>-</w:t>
            </w:r>
            <w:r>
              <w:tab/>
              <w:t>-</w:t>
            </w:r>
            <w:r>
              <w:tab/>
              <w:t>Other</w:t>
            </w:r>
          </w:p>
          <w:p w14:paraId="591082B8" w14:textId="77777777" w:rsidR="00E546F5" w:rsidRDefault="00951CE2">
            <w:pPr>
              <w:pStyle w:val="Tier5"/>
            </w:pPr>
            <w:r>
              <w:t>-</w:t>
            </w:r>
            <w:r>
              <w:tab/>
              <w:t>-</w:t>
            </w:r>
            <w:r>
              <w:tab/>
              <w:t>-</w:t>
            </w:r>
            <w:r>
              <w:tab/>
              <w:t>-</w:t>
            </w:r>
            <w:r>
              <w:tab/>
              <w:t>For use in civil aircraft</w:t>
            </w:r>
          </w:p>
          <w:p w14:paraId="591082B9" w14:textId="77777777" w:rsidR="00E546F5" w:rsidRDefault="00951CE2">
            <w:pPr>
              <w:pStyle w:val="Tier5Bullet"/>
            </w:pPr>
            <w:r>
              <w:tab/>
            </w:r>
            <w:r>
              <w:tab/>
            </w:r>
            <w:r>
              <w:tab/>
            </w:r>
            <w:r>
              <w:tab/>
              <w:t>-</w:t>
            </w:r>
            <w:r>
              <w:tab/>
              <w:t>use in civil aircraft</w:t>
            </w:r>
          </w:p>
          <w:p w14:paraId="591082BA"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82BB" w14:textId="77777777" w:rsidR="00E546F5" w:rsidRDefault="00951CE2">
            <w:pPr>
              <w:pStyle w:val="Tier5Bullet"/>
            </w:pPr>
            <w:r>
              <w:tab/>
            </w:r>
            <w:r>
              <w:tab/>
            </w:r>
            <w:r>
              <w:tab/>
            </w:r>
            <w:r>
              <w:tab/>
              <w:t>-</w:t>
            </w:r>
            <w:r>
              <w:tab/>
              <w:t xml:space="preserve">use in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BC" w14:textId="77777777" w:rsidR="00E546F5" w:rsidRDefault="00951CE2">
            <w:pPr>
              <w:pStyle w:val="NormalinTable"/>
            </w:pPr>
            <w:r>
              <w:t>0.0%</w:t>
            </w:r>
          </w:p>
        </w:tc>
      </w:tr>
      <w:tr w:rsidR="00E546F5" w14:paraId="591082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BE" w14:textId="77777777" w:rsidR="00E546F5" w:rsidRDefault="00951CE2">
            <w:pPr>
              <w:pStyle w:val="NormalinTable"/>
            </w:pPr>
            <w:r>
              <w:t>8518299530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BF" w14:textId="77777777" w:rsidR="00E546F5" w:rsidRDefault="00951CE2">
            <w:pPr>
              <w:pStyle w:val="Tier1"/>
            </w:pPr>
            <w:r>
              <w:t>Microphones and stands therefor; loudspeakers, whether or not mounted in their enclosures; headphones and earphones, whether or not combined with a microphone, and sets consisting of a microphone and on</w:t>
            </w:r>
            <w:r>
              <w:t>e or more loudspeakers; audio-frequency electric amplifiers; electric sound amplifier sets</w:t>
            </w:r>
          </w:p>
          <w:p w14:paraId="591082C0" w14:textId="77777777" w:rsidR="00E546F5" w:rsidRDefault="00951CE2">
            <w:pPr>
              <w:pStyle w:val="Tier2"/>
            </w:pPr>
            <w:r>
              <w:t>-</w:t>
            </w:r>
            <w:r>
              <w:tab/>
              <w:t>Loudspeakers, whether or not mounted in their enclosures</w:t>
            </w:r>
          </w:p>
          <w:p w14:paraId="591082C1" w14:textId="77777777" w:rsidR="00E546F5" w:rsidRDefault="00951CE2">
            <w:pPr>
              <w:pStyle w:val="Tier3"/>
            </w:pPr>
            <w:r>
              <w:t>-</w:t>
            </w:r>
            <w:r>
              <w:tab/>
              <w:t>-</w:t>
            </w:r>
            <w:r>
              <w:tab/>
              <w:t>Other</w:t>
            </w:r>
          </w:p>
          <w:p w14:paraId="591082C2" w14:textId="77777777" w:rsidR="00E546F5" w:rsidRDefault="00951CE2">
            <w:pPr>
              <w:pStyle w:val="Tier4"/>
            </w:pPr>
            <w:r>
              <w:t>-</w:t>
            </w:r>
            <w:r>
              <w:tab/>
              <w:t>-</w:t>
            </w:r>
            <w:r>
              <w:tab/>
              <w:t>-</w:t>
            </w:r>
            <w:r>
              <w:tab/>
              <w:t>Other</w:t>
            </w:r>
          </w:p>
          <w:p w14:paraId="591082C3" w14:textId="77777777" w:rsidR="00E546F5" w:rsidRDefault="00951CE2">
            <w:pPr>
              <w:pStyle w:val="Tier5"/>
            </w:pPr>
            <w:r>
              <w:t>-</w:t>
            </w:r>
            <w:r>
              <w:tab/>
              <w:t>-</w:t>
            </w:r>
            <w:r>
              <w:tab/>
              <w:t>-</w:t>
            </w:r>
            <w:r>
              <w:tab/>
              <w:t>-</w:t>
            </w:r>
            <w:r>
              <w:tab/>
              <w:t>Other</w:t>
            </w:r>
          </w:p>
          <w:p w14:paraId="591082C4" w14:textId="77777777" w:rsidR="00E546F5" w:rsidRDefault="00951CE2">
            <w:pPr>
              <w:pStyle w:val="Tier6"/>
            </w:pPr>
            <w:r>
              <w:t>-</w:t>
            </w:r>
            <w:r>
              <w:tab/>
              <w:t>-</w:t>
            </w:r>
            <w:r>
              <w:tab/>
              <w:t>-</w:t>
            </w:r>
            <w:r>
              <w:tab/>
              <w:t>-</w:t>
            </w:r>
            <w:r>
              <w:tab/>
              <w:t>-</w:t>
            </w:r>
            <w:r>
              <w:tab/>
              <w:t xml:space="preserve">Loudspeakers of: - an impedance of 3 Ohm or more, but not </w:t>
            </w:r>
            <w:r>
              <w:t>more than 16 Ohm, - a nominal power of 2 W or more, but not more than 20 W, - with or without plastic bracket, and - with or without electric cable fitted with connectors, of a kind used for TV sets and video monitors manufacture as well as home entertainm</w:t>
            </w:r>
            <w:r>
              <w:t>ent systems</w:t>
            </w:r>
          </w:p>
          <w:p w14:paraId="591082C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2C6" w14:textId="77777777" w:rsidR="00E546F5" w:rsidRDefault="00951CE2">
            <w:pPr>
              <w:pStyle w:val="Tier6Bullet"/>
            </w:pPr>
            <w:r>
              <w:tab/>
            </w:r>
            <w:r>
              <w:tab/>
            </w:r>
            <w:r>
              <w:tab/>
            </w:r>
            <w:r>
              <w:tab/>
            </w:r>
            <w:r>
              <w:tab/>
              <w:t>-</w:t>
            </w:r>
            <w:r>
              <w:tab/>
              <w:t>for fitting to or equipping such ships, boats or other vessels;</w:t>
            </w:r>
          </w:p>
          <w:p w14:paraId="591082C7" w14:textId="77777777" w:rsidR="00E546F5" w:rsidRDefault="00951CE2">
            <w:pPr>
              <w:pStyle w:val="Tier6Bullet"/>
            </w:pPr>
            <w:r>
              <w:tab/>
            </w:r>
            <w:r>
              <w:tab/>
            </w: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14:paraId="591082C8" w14:textId="77777777" w:rsidR="00E546F5" w:rsidRDefault="00951CE2">
            <w:pPr>
              <w:pStyle w:val="Tier6Bullet"/>
            </w:pPr>
            <w:r>
              <w:tab/>
            </w:r>
            <w:r>
              <w:tab/>
            </w:r>
            <w:r>
              <w:tab/>
            </w:r>
            <w:r>
              <w:tab/>
            </w:r>
            <w:r>
              <w:tab/>
              <w:t>-</w:t>
            </w:r>
            <w:r>
              <w:tab/>
              <w:t>for equipping the above platforms;</w:t>
            </w:r>
          </w:p>
          <w:p w14:paraId="591082C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CA" w14:textId="77777777" w:rsidR="00E546F5" w:rsidRDefault="00951CE2">
            <w:pPr>
              <w:pStyle w:val="NormalinTable"/>
            </w:pPr>
            <w:r>
              <w:t>0.0%</w:t>
            </w:r>
          </w:p>
        </w:tc>
      </w:tr>
      <w:tr w:rsidR="00E546F5" w14:paraId="591082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CC" w14:textId="77777777" w:rsidR="00E546F5" w:rsidRDefault="00951CE2">
            <w:pPr>
              <w:pStyle w:val="NormalinTable"/>
            </w:pPr>
            <w:r>
              <w:t>8518299599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CD" w14:textId="77777777" w:rsidR="00E546F5" w:rsidRDefault="00951CE2">
            <w:pPr>
              <w:pStyle w:val="Tier1"/>
            </w:pPr>
            <w:r>
              <w:t xml:space="preserve">Microphones and stands therefor; loudspeakers, whether or not mounted in their enclosures; headphones and earphones, whether or not combined with a </w:t>
            </w:r>
            <w:r>
              <w:t>microphone, and sets consisting of a microphone and one or more loudspeakers; audio-frequency electric amplifiers; electric sound amplifier sets</w:t>
            </w:r>
          </w:p>
          <w:p w14:paraId="591082CE" w14:textId="77777777" w:rsidR="00E546F5" w:rsidRDefault="00951CE2">
            <w:pPr>
              <w:pStyle w:val="Tier2"/>
            </w:pPr>
            <w:r>
              <w:t>-</w:t>
            </w:r>
            <w:r>
              <w:tab/>
              <w:t>Loudspeakers, whether or not mounted in their enclosures</w:t>
            </w:r>
          </w:p>
          <w:p w14:paraId="591082CF" w14:textId="77777777" w:rsidR="00E546F5" w:rsidRDefault="00951CE2">
            <w:pPr>
              <w:pStyle w:val="Tier3"/>
            </w:pPr>
            <w:r>
              <w:t>-</w:t>
            </w:r>
            <w:r>
              <w:tab/>
              <w:t>-</w:t>
            </w:r>
            <w:r>
              <w:tab/>
              <w:t>Other</w:t>
            </w:r>
          </w:p>
          <w:p w14:paraId="591082D0" w14:textId="77777777" w:rsidR="00E546F5" w:rsidRDefault="00951CE2">
            <w:pPr>
              <w:pStyle w:val="Tier4"/>
            </w:pPr>
            <w:r>
              <w:t>-</w:t>
            </w:r>
            <w:r>
              <w:tab/>
              <w:t>-</w:t>
            </w:r>
            <w:r>
              <w:tab/>
              <w:t>-</w:t>
            </w:r>
            <w:r>
              <w:tab/>
              <w:t>Other</w:t>
            </w:r>
          </w:p>
          <w:p w14:paraId="591082D1" w14:textId="77777777" w:rsidR="00E546F5" w:rsidRDefault="00951CE2">
            <w:pPr>
              <w:pStyle w:val="Tier5"/>
            </w:pPr>
            <w:r>
              <w:t>-</w:t>
            </w:r>
            <w:r>
              <w:tab/>
              <w:t>-</w:t>
            </w:r>
            <w:r>
              <w:tab/>
              <w:t>-</w:t>
            </w:r>
            <w:r>
              <w:tab/>
              <w:t>-</w:t>
            </w:r>
            <w:r>
              <w:tab/>
              <w:t>Other</w:t>
            </w:r>
          </w:p>
          <w:p w14:paraId="591082D2" w14:textId="77777777" w:rsidR="00E546F5" w:rsidRDefault="00951CE2">
            <w:pPr>
              <w:pStyle w:val="Tier6"/>
            </w:pPr>
            <w:r>
              <w:t>-</w:t>
            </w:r>
            <w:r>
              <w:tab/>
              <w:t>-</w:t>
            </w:r>
            <w:r>
              <w:tab/>
              <w:t>-</w:t>
            </w:r>
            <w:r>
              <w:tab/>
              <w:t>-</w:t>
            </w:r>
            <w:r>
              <w:tab/>
              <w:t>-</w:t>
            </w:r>
            <w:r>
              <w:tab/>
              <w:t>Other</w:t>
            </w:r>
          </w:p>
          <w:p w14:paraId="591082D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2D4" w14:textId="77777777" w:rsidR="00E546F5" w:rsidRDefault="00951CE2">
            <w:pPr>
              <w:pStyle w:val="Tier6Bullet"/>
            </w:pPr>
            <w:r>
              <w:tab/>
            </w:r>
            <w:r>
              <w:tab/>
            </w:r>
            <w:r>
              <w:tab/>
            </w:r>
            <w:r>
              <w:tab/>
            </w:r>
            <w:r>
              <w:tab/>
              <w:t>-</w:t>
            </w:r>
            <w:r>
              <w:tab/>
              <w:t>for fitting to or equipping such ships, boats or other vessels;</w:t>
            </w:r>
          </w:p>
          <w:p w14:paraId="591082D5" w14:textId="77777777" w:rsidR="00E546F5" w:rsidRDefault="00951CE2">
            <w:pPr>
              <w:pStyle w:val="Tier6Bullet"/>
            </w:pPr>
            <w:r>
              <w:tab/>
            </w:r>
            <w:r>
              <w:tab/>
            </w: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82D6" w14:textId="77777777" w:rsidR="00E546F5" w:rsidRDefault="00951CE2">
            <w:pPr>
              <w:pStyle w:val="Tier6Bullet"/>
            </w:pPr>
            <w:r>
              <w:tab/>
            </w:r>
            <w:r>
              <w:tab/>
            </w:r>
            <w:r>
              <w:tab/>
            </w:r>
            <w:r>
              <w:tab/>
            </w:r>
            <w:r>
              <w:tab/>
              <w:t>-</w:t>
            </w:r>
            <w:r>
              <w:tab/>
              <w:t>for equipping the above platforms;</w:t>
            </w:r>
          </w:p>
          <w:p w14:paraId="591082D7" w14:textId="77777777" w:rsidR="00E546F5" w:rsidRDefault="00951CE2">
            <w:pPr>
              <w:pStyle w:val="Tier6Bullet"/>
            </w:pPr>
            <w:r>
              <w:tab/>
            </w:r>
            <w:r>
              <w:tab/>
            </w:r>
            <w:r>
              <w:tab/>
            </w:r>
            <w:r>
              <w:tab/>
            </w:r>
            <w:r>
              <w:tab/>
              <w:t>-</w:t>
            </w:r>
            <w:r>
              <w:tab/>
              <w:t>for lin</w:t>
            </w:r>
            <w:r>
              <w:t>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D8" w14:textId="77777777" w:rsidR="00E546F5" w:rsidRDefault="00951CE2">
            <w:pPr>
              <w:pStyle w:val="NormalinTable"/>
            </w:pPr>
            <w:r>
              <w:t>0.0%</w:t>
            </w:r>
          </w:p>
        </w:tc>
      </w:tr>
      <w:tr w:rsidR="00E546F5" w14:paraId="591082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DA" w14:textId="77777777" w:rsidR="00E546F5" w:rsidRDefault="00951CE2">
            <w:pPr>
              <w:pStyle w:val="NormalinTable"/>
            </w:pPr>
            <w:r>
              <w:t>8518302000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DB" w14:textId="77777777" w:rsidR="00E546F5" w:rsidRDefault="00951CE2">
            <w:pPr>
              <w:pStyle w:val="Tier1"/>
            </w:pPr>
            <w:r>
              <w:t>Microphones and stands therefor; loudspeakers, whether or not mounted in their enclosures; headphones and earphones, whether or not combined with a microphone, and sets consisting</w:t>
            </w:r>
            <w:r>
              <w:t xml:space="preserve"> of a microphone and one or more loudspeakers; audio-frequency electric amplifiers; electric sound amplifier sets</w:t>
            </w:r>
          </w:p>
          <w:p w14:paraId="591082DC" w14:textId="77777777" w:rsidR="00E546F5" w:rsidRDefault="00951CE2">
            <w:pPr>
              <w:pStyle w:val="Tier2"/>
            </w:pPr>
            <w:r>
              <w:t>-</w:t>
            </w:r>
            <w:r>
              <w:tab/>
              <w:t>Headphones and earphones, whether or not combined with a microphone, and sets consisting of a microphone and one or more loudspeakers</w:t>
            </w:r>
          </w:p>
          <w:p w14:paraId="591082DD" w14:textId="77777777" w:rsidR="00E546F5" w:rsidRDefault="00951CE2">
            <w:pPr>
              <w:pStyle w:val="Tier3"/>
            </w:pPr>
            <w:r>
              <w:t>-</w:t>
            </w:r>
            <w:r>
              <w:tab/>
              <w:t>-</w:t>
            </w:r>
            <w:r>
              <w:tab/>
            </w:r>
            <w:r>
              <w:t>Line telephone handsets</w:t>
            </w:r>
          </w:p>
          <w:p w14:paraId="591082D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2DF" w14:textId="77777777" w:rsidR="00E546F5" w:rsidRDefault="00951CE2">
            <w:pPr>
              <w:pStyle w:val="Tier3Bullet"/>
            </w:pPr>
            <w:r>
              <w:tab/>
            </w:r>
            <w:r>
              <w:tab/>
              <w:t>-</w:t>
            </w:r>
            <w:r>
              <w:tab/>
              <w:t>for fitting to or equipping such ships, boats or other vessels;</w:t>
            </w:r>
          </w:p>
          <w:p w14:paraId="591082E0" w14:textId="77777777" w:rsidR="00E546F5" w:rsidRDefault="00951CE2">
            <w:pPr>
              <w:pStyle w:val="Tier3Bullet"/>
            </w:pPr>
            <w:r>
              <w:tab/>
            </w:r>
            <w:r>
              <w:tab/>
              <w:t>-</w:t>
            </w:r>
            <w:r>
              <w:tab/>
              <w:t>for incorpo</w:t>
            </w:r>
            <w:r>
              <w:t>ration, for the purposes of their construction, repair, maintenance or conversion, in drilling or production platforms listed below: fixed, of subheading ex 8430 49 or floating or submersible of subheading 8905 20;</w:t>
            </w:r>
          </w:p>
          <w:p w14:paraId="591082E1" w14:textId="77777777" w:rsidR="00E546F5" w:rsidRDefault="00951CE2">
            <w:pPr>
              <w:pStyle w:val="Tier3Bullet"/>
            </w:pPr>
            <w:r>
              <w:tab/>
            </w:r>
            <w:r>
              <w:tab/>
              <w:t>-</w:t>
            </w:r>
            <w:r>
              <w:tab/>
              <w:t>for equipping the above platforms;</w:t>
            </w:r>
          </w:p>
          <w:p w14:paraId="591082E2" w14:textId="77777777" w:rsidR="00E546F5" w:rsidRDefault="00951CE2">
            <w:pPr>
              <w:pStyle w:val="Tier3Bullet"/>
            </w:pPr>
            <w:r>
              <w:tab/>
            </w:r>
            <w:r>
              <w:tab/>
            </w: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E3" w14:textId="77777777" w:rsidR="00E546F5" w:rsidRDefault="00951CE2">
            <w:pPr>
              <w:pStyle w:val="NormalinTable"/>
            </w:pPr>
            <w:r>
              <w:t>0.0%</w:t>
            </w:r>
          </w:p>
        </w:tc>
      </w:tr>
      <w:tr w:rsidR="00E546F5" w14:paraId="591082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E5" w14:textId="77777777" w:rsidR="00E546F5" w:rsidRDefault="00951CE2">
            <w:pPr>
              <w:pStyle w:val="NormalinTable"/>
            </w:pPr>
            <w:r>
              <w:t>8518309510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E6" w14:textId="77777777" w:rsidR="00E546F5" w:rsidRDefault="00951CE2">
            <w:pPr>
              <w:pStyle w:val="Tier1"/>
            </w:pPr>
            <w:r>
              <w:t>Microphones and stands therefor; loudspeakers, whether or not mounted in their enclosures; headphones and earphones, whether or not combined with a microphone, and sets c</w:t>
            </w:r>
            <w:r>
              <w:t>onsisting of a microphone and one or more loudspeakers; audio-frequency electric amplifiers; electric sound amplifier sets</w:t>
            </w:r>
          </w:p>
          <w:p w14:paraId="591082E7" w14:textId="77777777" w:rsidR="00E546F5" w:rsidRDefault="00951CE2">
            <w:pPr>
              <w:pStyle w:val="Tier2"/>
            </w:pPr>
            <w:r>
              <w:t>-</w:t>
            </w:r>
            <w:r>
              <w:tab/>
              <w:t xml:space="preserve">Headphones and earphones, whether or not combined with a microphone, and sets consisting of a microphone and one or more </w:t>
            </w:r>
            <w:r>
              <w:t>loudspeakers</w:t>
            </w:r>
          </w:p>
          <w:p w14:paraId="591082E8" w14:textId="77777777" w:rsidR="00E546F5" w:rsidRDefault="00951CE2">
            <w:pPr>
              <w:pStyle w:val="Tier3"/>
            </w:pPr>
            <w:r>
              <w:t>-</w:t>
            </w:r>
            <w:r>
              <w:tab/>
              <w:t>-</w:t>
            </w:r>
            <w:r>
              <w:tab/>
              <w:t>Other</w:t>
            </w:r>
          </w:p>
          <w:p w14:paraId="591082E9" w14:textId="77777777" w:rsidR="00E546F5" w:rsidRDefault="00951CE2">
            <w:pPr>
              <w:pStyle w:val="Tier4"/>
            </w:pPr>
            <w:r>
              <w:t>-</w:t>
            </w:r>
            <w:r>
              <w:tab/>
              <w:t>-</w:t>
            </w:r>
            <w:r>
              <w:tab/>
              <w:t>-</w:t>
            </w:r>
            <w:r>
              <w:tab/>
              <w:t>For use in civil aircraft</w:t>
            </w:r>
          </w:p>
          <w:p w14:paraId="591082EA" w14:textId="77777777" w:rsidR="00E546F5" w:rsidRDefault="00951CE2">
            <w:pPr>
              <w:pStyle w:val="Tier4Bullet"/>
            </w:pPr>
            <w:r>
              <w:tab/>
            </w:r>
            <w:r>
              <w:tab/>
            </w:r>
            <w:r>
              <w:tab/>
              <w:t>-</w:t>
            </w:r>
            <w:r>
              <w:tab/>
              <w:t>use in civil aircraft</w:t>
            </w:r>
          </w:p>
          <w:p w14:paraId="591082EB"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82EC" w14:textId="77777777" w:rsidR="00E546F5" w:rsidRDefault="00951CE2">
            <w:pPr>
              <w:pStyle w:val="Tier4Bullet"/>
            </w:pPr>
            <w:r>
              <w:tab/>
            </w:r>
            <w:r>
              <w:tab/>
            </w:r>
            <w:r>
              <w:tab/>
              <w:t>-</w:t>
            </w:r>
            <w:r>
              <w:tab/>
              <w:t>use in ground flying trainer</w:t>
            </w:r>
            <w:r>
              <w:t>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ED" w14:textId="77777777" w:rsidR="00E546F5" w:rsidRDefault="00951CE2">
            <w:pPr>
              <w:pStyle w:val="NormalinTable"/>
            </w:pPr>
            <w:r>
              <w:t>0.0%</w:t>
            </w:r>
          </w:p>
        </w:tc>
      </w:tr>
      <w:tr w:rsidR="00E546F5" w14:paraId="591082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EF" w14:textId="77777777" w:rsidR="00E546F5" w:rsidRDefault="00951CE2">
            <w:pPr>
              <w:pStyle w:val="NormalinTable"/>
            </w:pPr>
            <w:r>
              <w:t>8518309520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F0" w14:textId="77777777" w:rsidR="00E546F5" w:rsidRDefault="00951CE2">
            <w:pPr>
              <w:pStyle w:val="Tier1"/>
            </w:pPr>
            <w:r>
              <w:t xml:space="preserve">Microphones and stands therefor; loudspeakers, whether or not mounted in their enclosures; headphones and earphones, whether or not combined with a microphone, and sets consisting of a microphone and one or more </w:t>
            </w:r>
            <w:r>
              <w:t>loudspeakers; audio-frequency electric amplifiers; electric sound amplifier sets</w:t>
            </w:r>
          </w:p>
          <w:p w14:paraId="591082F1" w14:textId="77777777" w:rsidR="00E546F5" w:rsidRDefault="00951CE2">
            <w:pPr>
              <w:pStyle w:val="Tier2"/>
            </w:pPr>
            <w:r>
              <w:t>-</w:t>
            </w:r>
            <w:r>
              <w:tab/>
              <w:t>Headphones and earphones, whether or not combined with a microphone, and sets consisting of a microphone and one or more loudspeakers</w:t>
            </w:r>
          </w:p>
          <w:p w14:paraId="591082F2" w14:textId="77777777" w:rsidR="00E546F5" w:rsidRDefault="00951CE2">
            <w:pPr>
              <w:pStyle w:val="Tier3"/>
            </w:pPr>
            <w:r>
              <w:t>-</w:t>
            </w:r>
            <w:r>
              <w:tab/>
              <w:t>-</w:t>
            </w:r>
            <w:r>
              <w:tab/>
              <w:t>Other</w:t>
            </w:r>
          </w:p>
          <w:p w14:paraId="591082F3" w14:textId="77777777" w:rsidR="00E546F5" w:rsidRDefault="00951CE2">
            <w:pPr>
              <w:pStyle w:val="Tier4"/>
            </w:pPr>
            <w:r>
              <w:t>-</w:t>
            </w:r>
            <w:r>
              <w:tab/>
              <w:t>-</w:t>
            </w:r>
            <w:r>
              <w:tab/>
              <w:t>-</w:t>
            </w:r>
            <w:r>
              <w:tab/>
              <w:t xml:space="preserve">Headphone and earphone </w:t>
            </w:r>
            <w:r>
              <w:t>for hearing aids, contained in a housing the exterior dimensions of which, excluding connecting points, do not exceed 5 mm !x! 6 mm !x! 8 mm</w:t>
            </w:r>
          </w:p>
          <w:p w14:paraId="591082F4"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82F5" w14:textId="77777777" w:rsidR="00E546F5" w:rsidRDefault="00951CE2">
            <w:pPr>
              <w:pStyle w:val="Tier4Bullet"/>
            </w:pPr>
            <w:r>
              <w:tab/>
            </w:r>
            <w:r>
              <w:tab/>
            </w:r>
            <w:r>
              <w:tab/>
              <w:t>-</w:t>
            </w:r>
            <w:r>
              <w:tab/>
              <w:t>for fitting to or equipping such ships, boats or other vessels;</w:t>
            </w:r>
          </w:p>
          <w:p w14:paraId="591082F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82F7" w14:textId="77777777" w:rsidR="00E546F5" w:rsidRDefault="00951CE2">
            <w:pPr>
              <w:pStyle w:val="Tier4Bullet"/>
            </w:pPr>
            <w:r>
              <w:tab/>
            </w:r>
            <w:r>
              <w:tab/>
            </w:r>
            <w:r>
              <w:tab/>
              <w:t>-</w:t>
            </w:r>
            <w:r>
              <w:tab/>
              <w:t>for equipping the above platforms;</w:t>
            </w:r>
          </w:p>
          <w:p w14:paraId="591082F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2F9" w14:textId="77777777" w:rsidR="00E546F5" w:rsidRDefault="00951CE2">
            <w:pPr>
              <w:pStyle w:val="NormalinTable"/>
            </w:pPr>
            <w:r>
              <w:t>0.0%</w:t>
            </w:r>
          </w:p>
        </w:tc>
      </w:tr>
      <w:tr w:rsidR="00E546F5" w14:paraId="591083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2FB" w14:textId="77777777" w:rsidR="00E546F5" w:rsidRDefault="00951CE2">
            <w:pPr>
              <w:pStyle w:val="NormalinTable"/>
            </w:pPr>
            <w:r>
              <w:t>8518309590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2FC" w14:textId="77777777" w:rsidR="00E546F5" w:rsidRDefault="00951CE2">
            <w:pPr>
              <w:pStyle w:val="Tier1"/>
            </w:pPr>
            <w:r>
              <w:t xml:space="preserve">Microphones and stands therefor; </w:t>
            </w:r>
            <w:r>
              <w:t>loudspeakers, whether or not mounted in their enclosures; headphones and earphones, whether or not combined with a microphone, and sets consisting of a microphone and one or more loudspeakers; audio-frequency electric amplifiers; electric sound amplifier s</w:t>
            </w:r>
            <w:r>
              <w:t>ets</w:t>
            </w:r>
          </w:p>
          <w:p w14:paraId="591082FD" w14:textId="77777777" w:rsidR="00E546F5" w:rsidRDefault="00951CE2">
            <w:pPr>
              <w:pStyle w:val="Tier2"/>
            </w:pPr>
            <w:r>
              <w:t>-</w:t>
            </w:r>
            <w:r>
              <w:tab/>
              <w:t>Headphones and earphones, whether or not combined with a microphone, and sets consisting of a microphone and one or more loudspeakers</w:t>
            </w:r>
          </w:p>
          <w:p w14:paraId="591082FE" w14:textId="77777777" w:rsidR="00E546F5" w:rsidRDefault="00951CE2">
            <w:pPr>
              <w:pStyle w:val="Tier3"/>
            </w:pPr>
            <w:r>
              <w:t>-</w:t>
            </w:r>
            <w:r>
              <w:tab/>
              <w:t>-</w:t>
            </w:r>
            <w:r>
              <w:tab/>
              <w:t>Other</w:t>
            </w:r>
          </w:p>
          <w:p w14:paraId="591082FF" w14:textId="77777777" w:rsidR="00E546F5" w:rsidRDefault="00951CE2">
            <w:pPr>
              <w:pStyle w:val="Tier4"/>
            </w:pPr>
            <w:r>
              <w:t>-</w:t>
            </w:r>
            <w:r>
              <w:tab/>
              <w:t>-</w:t>
            </w:r>
            <w:r>
              <w:tab/>
              <w:t>-</w:t>
            </w:r>
            <w:r>
              <w:tab/>
              <w:t>Other</w:t>
            </w:r>
          </w:p>
          <w:p w14:paraId="59108300" w14:textId="77777777" w:rsidR="00E546F5" w:rsidRDefault="00951CE2">
            <w:pPr>
              <w:pStyle w:val="Tier4Bullet"/>
            </w:pPr>
            <w:r>
              <w:tab/>
            </w:r>
            <w:r>
              <w:tab/>
            </w:r>
            <w:r>
              <w:tab/>
              <w:t>-</w:t>
            </w:r>
            <w:r>
              <w:tab/>
              <w:t>for incorporation in ships, boats or other vessels listed in Table 1, for the purposes of</w:t>
            </w:r>
            <w:r>
              <w:t xml:space="preserve"> their construction, repair, maintenance or conversion;</w:t>
            </w:r>
          </w:p>
          <w:p w14:paraId="59108301" w14:textId="77777777" w:rsidR="00E546F5" w:rsidRDefault="00951CE2">
            <w:pPr>
              <w:pStyle w:val="Tier4Bullet"/>
            </w:pPr>
            <w:r>
              <w:tab/>
            </w:r>
            <w:r>
              <w:tab/>
            </w:r>
            <w:r>
              <w:tab/>
              <w:t>-</w:t>
            </w:r>
            <w:r>
              <w:tab/>
              <w:t>for fitting to or equipping such ships, boats or other vessels;</w:t>
            </w:r>
          </w:p>
          <w:p w14:paraId="59108302" w14:textId="77777777" w:rsidR="00E546F5" w:rsidRDefault="00951CE2">
            <w:pPr>
              <w:pStyle w:val="Tier4Bullet"/>
            </w:pPr>
            <w:r>
              <w:tab/>
            </w: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14:paraId="59108303" w14:textId="77777777" w:rsidR="00E546F5" w:rsidRDefault="00951CE2">
            <w:pPr>
              <w:pStyle w:val="Tier4Bullet"/>
            </w:pPr>
            <w:r>
              <w:tab/>
            </w:r>
            <w:r>
              <w:tab/>
            </w:r>
            <w:r>
              <w:tab/>
              <w:t>-</w:t>
            </w:r>
            <w:r>
              <w:tab/>
              <w:t>for equipping the above platforms;</w:t>
            </w:r>
          </w:p>
          <w:p w14:paraId="5910830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05" w14:textId="77777777" w:rsidR="00E546F5" w:rsidRDefault="00951CE2">
            <w:pPr>
              <w:pStyle w:val="NormalinTable"/>
            </w:pPr>
            <w:r>
              <w:t>0.0%</w:t>
            </w:r>
          </w:p>
        </w:tc>
      </w:tr>
      <w:tr w:rsidR="00E546F5" w14:paraId="591083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07" w14:textId="77777777" w:rsidR="00E546F5" w:rsidRDefault="00951CE2">
            <w:pPr>
              <w:pStyle w:val="NormalinTable"/>
            </w:pPr>
            <w:r>
              <w:t>8518403000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08" w14:textId="77777777" w:rsidR="00E546F5" w:rsidRDefault="00951CE2">
            <w:pPr>
              <w:pStyle w:val="Tier1"/>
            </w:pPr>
            <w:r>
              <w:t xml:space="preserve">Microphones and </w:t>
            </w:r>
            <w:r>
              <w:t xml:space="preserve">stands therefor; loudspeakers, whether or not mounted in their enclosures; headphones and earphones, whether or not combined with a microphone, and sets consisting of a microphone and one or more loudspeakers; audio-frequency electric amplifiers; electric </w:t>
            </w:r>
            <w:r>
              <w:t>sound amplifier sets</w:t>
            </w:r>
          </w:p>
          <w:p w14:paraId="59108309" w14:textId="77777777" w:rsidR="00E546F5" w:rsidRDefault="00951CE2">
            <w:pPr>
              <w:pStyle w:val="Tier2"/>
            </w:pPr>
            <w:r>
              <w:t>-</w:t>
            </w:r>
            <w:r>
              <w:tab/>
              <w:t>Audio-frequency electric amplifiers</w:t>
            </w:r>
          </w:p>
          <w:p w14:paraId="5910830A" w14:textId="77777777" w:rsidR="00E546F5" w:rsidRDefault="00951CE2">
            <w:pPr>
              <w:pStyle w:val="Tier3"/>
            </w:pPr>
            <w:r>
              <w:t>-</w:t>
            </w:r>
            <w:r>
              <w:tab/>
              <w:t>-</w:t>
            </w:r>
            <w:r>
              <w:tab/>
              <w:t>Telephonic and measurement amplifiers</w:t>
            </w:r>
          </w:p>
          <w:p w14:paraId="5910830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30C" w14:textId="77777777" w:rsidR="00E546F5" w:rsidRDefault="00951CE2">
            <w:pPr>
              <w:pStyle w:val="Tier3Bullet"/>
            </w:pPr>
            <w:r>
              <w:tab/>
            </w:r>
            <w:r>
              <w:tab/>
              <w:t>-</w:t>
            </w:r>
            <w:r>
              <w:tab/>
            </w:r>
            <w:r>
              <w:t>for fitting to or equipping such ships, boats or other vessels;</w:t>
            </w:r>
          </w:p>
          <w:p w14:paraId="5910830D"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830E" w14:textId="77777777" w:rsidR="00E546F5" w:rsidRDefault="00951CE2">
            <w:pPr>
              <w:pStyle w:val="Tier3Bullet"/>
            </w:pPr>
            <w:r>
              <w:tab/>
            </w:r>
            <w:r>
              <w:tab/>
              <w:t>-</w:t>
            </w:r>
            <w:r>
              <w:tab/>
              <w:t>for equipping the above platforms;</w:t>
            </w:r>
          </w:p>
          <w:p w14:paraId="5910830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10" w14:textId="77777777" w:rsidR="00E546F5" w:rsidRDefault="00951CE2">
            <w:pPr>
              <w:pStyle w:val="NormalinTable"/>
            </w:pPr>
            <w:r>
              <w:t>0.0%</w:t>
            </w:r>
          </w:p>
        </w:tc>
      </w:tr>
      <w:tr w:rsidR="00E546F5" w14:paraId="591083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12" w14:textId="77777777" w:rsidR="00E546F5" w:rsidRDefault="00951CE2">
            <w:pPr>
              <w:pStyle w:val="NormalinTable"/>
            </w:pPr>
            <w:r>
              <w:t>8518408010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13" w14:textId="77777777" w:rsidR="00E546F5" w:rsidRDefault="00951CE2">
            <w:pPr>
              <w:pStyle w:val="Tier1"/>
            </w:pPr>
            <w:r>
              <w:t xml:space="preserve">Microphones and stands therefor; loudspeakers, whether or not mounted in their enclosures; </w:t>
            </w:r>
            <w:r>
              <w:t>headphones and earphones, whether or not combined with a microphone, and sets consisting of a microphone and one or more loudspeakers; audio-frequency electric amplifiers; electric sound amplifier sets</w:t>
            </w:r>
          </w:p>
          <w:p w14:paraId="59108314" w14:textId="77777777" w:rsidR="00E546F5" w:rsidRDefault="00951CE2">
            <w:pPr>
              <w:pStyle w:val="Tier2"/>
            </w:pPr>
            <w:r>
              <w:t>-</w:t>
            </w:r>
            <w:r>
              <w:tab/>
              <w:t>Audio-frequency electric amplifiers</w:t>
            </w:r>
          </w:p>
          <w:p w14:paraId="59108315" w14:textId="77777777" w:rsidR="00E546F5" w:rsidRDefault="00951CE2">
            <w:pPr>
              <w:pStyle w:val="Tier3"/>
            </w:pPr>
            <w:r>
              <w:t>-</w:t>
            </w:r>
            <w:r>
              <w:tab/>
              <w:t>-</w:t>
            </w:r>
            <w:r>
              <w:tab/>
              <w:t>Other</w:t>
            </w:r>
          </w:p>
          <w:p w14:paraId="59108316" w14:textId="77777777" w:rsidR="00E546F5" w:rsidRDefault="00951CE2">
            <w:pPr>
              <w:pStyle w:val="Tier4"/>
            </w:pPr>
            <w:r>
              <w:t>-</w:t>
            </w:r>
            <w:r>
              <w:tab/>
              <w:t>-</w:t>
            </w:r>
            <w:r>
              <w:tab/>
              <w:t>-</w:t>
            </w:r>
            <w:r>
              <w:tab/>
              <w:t>For use in civil aircraft</w:t>
            </w:r>
          </w:p>
          <w:p w14:paraId="59108317" w14:textId="77777777" w:rsidR="00E546F5" w:rsidRDefault="00951CE2">
            <w:pPr>
              <w:pStyle w:val="Tier4Bullet"/>
            </w:pPr>
            <w:r>
              <w:tab/>
            </w:r>
            <w:r>
              <w:tab/>
            </w:r>
            <w:r>
              <w:tab/>
              <w:t>-</w:t>
            </w:r>
            <w:r>
              <w:tab/>
              <w:t>use in civil aircraft</w:t>
            </w:r>
          </w:p>
          <w:p w14:paraId="59108318"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8319"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1A" w14:textId="77777777" w:rsidR="00E546F5" w:rsidRDefault="00951CE2">
            <w:pPr>
              <w:pStyle w:val="NormalinTable"/>
            </w:pPr>
            <w:r>
              <w:t>0.0%</w:t>
            </w:r>
          </w:p>
        </w:tc>
      </w:tr>
      <w:tr w:rsidR="00E546F5" w14:paraId="591083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1C" w14:textId="77777777" w:rsidR="00E546F5" w:rsidRDefault="00951CE2">
            <w:pPr>
              <w:pStyle w:val="NormalinTable"/>
            </w:pPr>
            <w:r>
              <w:t>851840</w:t>
            </w:r>
            <w:r>
              <w:t>8091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1D" w14:textId="77777777" w:rsidR="00E546F5" w:rsidRDefault="00951CE2">
            <w:pPr>
              <w:pStyle w:val="Tier1"/>
            </w:pPr>
            <w:r>
              <w:t xml:space="preserve">Microphones and stands therefor; loudspeakers, whether or not mounted in their enclosures; headphones and earphones, whether or not combined with a microphone, and sets consisting of a microphone and one or more loudspeakers; audio-frequency electric </w:t>
            </w:r>
            <w:r>
              <w:t>amplifiers; electric sound amplifier sets</w:t>
            </w:r>
          </w:p>
          <w:p w14:paraId="5910831E" w14:textId="77777777" w:rsidR="00E546F5" w:rsidRDefault="00951CE2">
            <w:pPr>
              <w:pStyle w:val="Tier2"/>
            </w:pPr>
            <w:r>
              <w:t>-</w:t>
            </w:r>
            <w:r>
              <w:tab/>
              <w:t>Audio-frequency electric amplifiers</w:t>
            </w:r>
          </w:p>
          <w:p w14:paraId="5910831F" w14:textId="77777777" w:rsidR="00E546F5" w:rsidRDefault="00951CE2">
            <w:pPr>
              <w:pStyle w:val="Tier3"/>
            </w:pPr>
            <w:r>
              <w:t>-</w:t>
            </w:r>
            <w:r>
              <w:tab/>
              <w:t>-</w:t>
            </w:r>
            <w:r>
              <w:tab/>
              <w:t>Other</w:t>
            </w:r>
          </w:p>
          <w:p w14:paraId="59108320" w14:textId="77777777" w:rsidR="00E546F5" w:rsidRDefault="00951CE2">
            <w:pPr>
              <w:pStyle w:val="Tier4"/>
            </w:pPr>
            <w:r>
              <w:t>-</w:t>
            </w:r>
            <w:r>
              <w:tab/>
              <w:t>-</w:t>
            </w:r>
            <w:r>
              <w:tab/>
              <w:t>-</w:t>
            </w:r>
            <w:r>
              <w:tab/>
              <w:t>Other</w:t>
            </w:r>
          </w:p>
          <w:p w14:paraId="59108321" w14:textId="77777777" w:rsidR="00E546F5" w:rsidRDefault="00951CE2">
            <w:pPr>
              <w:pStyle w:val="Tier5"/>
            </w:pPr>
            <w:r>
              <w:t>-</w:t>
            </w:r>
            <w:r>
              <w:tab/>
              <w:t>-</w:t>
            </w:r>
            <w:r>
              <w:tab/>
              <w:t>-</w:t>
            </w:r>
            <w:r>
              <w:tab/>
              <w:t>-</w:t>
            </w:r>
            <w:r>
              <w:tab/>
              <w:t xml:space="preserve">Circuit board sub-assembly, comprising digital audio signal decoding, audio signal processing and amplification with dual and/or </w:t>
            </w:r>
            <w:r>
              <w:t>multi-channel functionality</w:t>
            </w:r>
          </w:p>
          <w:p w14:paraId="5910832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323" w14:textId="77777777" w:rsidR="00E546F5" w:rsidRDefault="00951CE2">
            <w:pPr>
              <w:pStyle w:val="Tier5Bullet"/>
            </w:pPr>
            <w:r>
              <w:tab/>
            </w:r>
            <w:r>
              <w:tab/>
            </w:r>
            <w:r>
              <w:tab/>
            </w:r>
            <w:r>
              <w:tab/>
              <w:t>-</w:t>
            </w:r>
            <w:r>
              <w:tab/>
              <w:t>for fitting to or equipping such ships, boats or other vessels;</w:t>
            </w:r>
          </w:p>
          <w:p w14:paraId="59108324" w14:textId="77777777" w:rsidR="00E546F5" w:rsidRDefault="00951CE2">
            <w:pPr>
              <w:pStyle w:val="Tier5Bullet"/>
            </w:pPr>
            <w:r>
              <w:tab/>
            </w: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8325" w14:textId="77777777" w:rsidR="00E546F5" w:rsidRDefault="00951CE2">
            <w:pPr>
              <w:pStyle w:val="Tier5Bullet"/>
            </w:pPr>
            <w:r>
              <w:tab/>
            </w:r>
            <w:r>
              <w:tab/>
            </w:r>
            <w:r>
              <w:tab/>
            </w:r>
            <w:r>
              <w:tab/>
              <w:t>-</w:t>
            </w:r>
            <w:r>
              <w:tab/>
              <w:t>for equipping the above p</w:t>
            </w:r>
            <w:r>
              <w:t>latforms;</w:t>
            </w:r>
          </w:p>
          <w:p w14:paraId="5910832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27" w14:textId="77777777" w:rsidR="00E546F5" w:rsidRDefault="00951CE2">
            <w:pPr>
              <w:pStyle w:val="NormalinTable"/>
            </w:pPr>
            <w:r>
              <w:t>0.0%</w:t>
            </w:r>
          </w:p>
        </w:tc>
      </w:tr>
      <w:tr w:rsidR="00E546F5" w14:paraId="591083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29" w14:textId="77777777" w:rsidR="00E546F5" w:rsidRDefault="00951CE2">
            <w:pPr>
              <w:pStyle w:val="NormalinTable"/>
            </w:pPr>
            <w:r>
              <w:t>8518408092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2A" w14:textId="77777777" w:rsidR="00E546F5" w:rsidRDefault="00951CE2">
            <w:pPr>
              <w:pStyle w:val="Tier1"/>
            </w:pPr>
            <w:r>
              <w:t xml:space="preserve">Microphones and stands therefor; loudspeakers, whether or not mounted in their enclosures; headphones and earphones, whether or not combined with a </w:t>
            </w:r>
            <w:r>
              <w:t>microphone, and sets consisting of a microphone and one or more loudspeakers; audio-frequency electric amplifiers; electric sound amplifier sets</w:t>
            </w:r>
          </w:p>
          <w:p w14:paraId="5910832B" w14:textId="77777777" w:rsidR="00E546F5" w:rsidRDefault="00951CE2">
            <w:pPr>
              <w:pStyle w:val="Tier2"/>
            </w:pPr>
            <w:r>
              <w:t>-</w:t>
            </w:r>
            <w:r>
              <w:tab/>
              <w:t>Audio-frequency electric amplifiers</w:t>
            </w:r>
          </w:p>
          <w:p w14:paraId="5910832C" w14:textId="77777777" w:rsidR="00E546F5" w:rsidRDefault="00951CE2">
            <w:pPr>
              <w:pStyle w:val="Tier3"/>
            </w:pPr>
            <w:r>
              <w:t>-</w:t>
            </w:r>
            <w:r>
              <w:tab/>
              <w:t>-</w:t>
            </w:r>
            <w:r>
              <w:tab/>
              <w:t>Other</w:t>
            </w:r>
          </w:p>
          <w:p w14:paraId="5910832D" w14:textId="77777777" w:rsidR="00E546F5" w:rsidRDefault="00951CE2">
            <w:pPr>
              <w:pStyle w:val="Tier4"/>
            </w:pPr>
            <w:r>
              <w:t>-</w:t>
            </w:r>
            <w:r>
              <w:tab/>
              <w:t>-</w:t>
            </w:r>
            <w:r>
              <w:tab/>
              <w:t>-</w:t>
            </w:r>
            <w:r>
              <w:tab/>
              <w:t>Other</w:t>
            </w:r>
          </w:p>
          <w:p w14:paraId="5910832E" w14:textId="77777777" w:rsidR="00E546F5" w:rsidRDefault="00951CE2">
            <w:pPr>
              <w:pStyle w:val="Tier5"/>
            </w:pPr>
            <w:r>
              <w:t>-</w:t>
            </w:r>
            <w:r>
              <w:tab/>
              <w:t>-</w:t>
            </w:r>
            <w:r>
              <w:tab/>
              <w:t>-</w:t>
            </w:r>
            <w:r>
              <w:tab/>
              <w:t>-</w:t>
            </w:r>
            <w:r>
              <w:tab/>
              <w:t>Circuit board sub-assembly, comprising powe</w:t>
            </w:r>
            <w:r>
              <w:t>r supply, active equaliser and power amplifier circuits</w:t>
            </w:r>
          </w:p>
          <w:p w14:paraId="5910832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330" w14:textId="77777777" w:rsidR="00E546F5" w:rsidRDefault="00951CE2">
            <w:pPr>
              <w:pStyle w:val="Tier5Bullet"/>
            </w:pPr>
            <w:r>
              <w:tab/>
            </w:r>
            <w:r>
              <w:tab/>
            </w:r>
            <w:r>
              <w:tab/>
            </w:r>
            <w:r>
              <w:tab/>
              <w:t>-</w:t>
            </w:r>
            <w:r>
              <w:tab/>
              <w:t>for fitting to or equipping such ships, boa</w:t>
            </w:r>
            <w:r>
              <w:t>ts or other vessels;</w:t>
            </w:r>
          </w:p>
          <w:p w14:paraId="5910833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332" w14:textId="77777777" w:rsidR="00E546F5" w:rsidRDefault="00951CE2">
            <w:pPr>
              <w:pStyle w:val="Tier5Bullet"/>
            </w:pPr>
            <w:r>
              <w:tab/>
            </w:r>
            <w:r>
              <w:tab/>
            </w:r>
            <w:r>
              <w:tab/>
            </w:r>
            <w:r>
              <w:tab/>
              <w:t>-</w:t>
            </w:r>
            <w:r>
              <w:tab/>
              <w:t>for equipping the above platforms;</w:t>
            </w:r>
          </w:p>
          <w:p w14:paraId="5910833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34" w14:textId="77777777" w:rsidR="00E546F5" w:rsidRDefault="00951CE2">
            <w:pPr>
              <w:pStyle w:val="NormalinTable"/>
            </w:pPr>
            <w:r>
              <w:t>0.0%</w:t>
            </w:r>
          </w:p>
        </w:tc>
      </w:tr>
      <w:tr w:rsidR="00E546F5" w14:paraId="591083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36" w14:textId="77777777" w:rsidR="00E546F5" w:rsidRDefault="00951CE2">
            <w:pPr>
              <w:pStyle w:val="NormalinTable"/>
            </w:pPr>
            <w:r>
              <w:t>8518408099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37" w14:textId="77777777" w:rsidR="00E546F5" w:rsidRDefault="00951CE2">
            <w:pPr>
              <w:pStyle w:val="Tier1"/>
            </w:pPr>
            <w:r>
              <w:t xml:space="preserve">Microphones and stands therefor; loudspeakers, whether or not mounted in their enclosures; headphones and earphones, </w:t>
            </w:r>
            <w:r>
              <w:t>whether or not combined with a microphone, and sets consisting of a microphone and one or more loudspeakers; audio-frequency electric amplifiers; electric sound amplifier sets</w:t>
            </w:r>
          </w:p>
          <w:p w14:paraId="59108338" w14:textId="77777777" w:rsidR="00E546F5" w:rsidRDefault="00951CE2">
            <w:pPr>
              <w:pStyle w:val="Tier2"/>
            </w:pPr>
            <w:r>
              <w:t>-</w:t>
            </w:r>
            <w:r>
              <w:tab/>
              <w:t>Audio-frequency electric amplifiers</w:t>
            </w:r>
          </w:p>
          <w:p w14:paraId="59108339" w14:textId="77777777" w:rsidR="00E546F5" w:rsidRDefault="00951CE2">
            <w:pPr>
              <w:pStyle w:val="Tier3"/>
            </w:pPr>
            <w:r>
              <w:t>-</w:t>
            </w:r>
            <w:r>
              <w:tab/>
              <w:t>-</w:t>
            </w:r>
            <w:r>
              <w:tab/>
              <w:t>Other</w:t>
            </w:r>
          </w:p>
          <w:p w14:paraId="5910833A" w14:textId="77777777" w:rsidR="00E546F5" w:rsidRDefault="00951CE2">
            <w:pPr>
              <w:pStyle w:val="Tier4"/>
            </w:pPr>
            <w:r>
              <w:t>-</w:t>
            </w:r>
            <w:r>
              <w:tab/>
              <w:t>-</w:t>
            </w:r>
            <w:r>
              <w:tab/>
              <w:t>-</w:t>
            </w:r>
            <w:r>
              <w:tab/>
              <w:t>Other</w:t>
            </w:r>
          </w:p>
          <w:p w14:paraId="5910833B" w14:textId="77777777" w:rsidR="00E546F5" w:rsidRDefault="00951CE2">
            <w:pPr>
              <w:pStyle w:val="Tier5"/>
            </w:pPr>
            <w:r>
              <w:t>-</w:t>
            </w:r>
            <w:r>
              <w:tab/>
              <w:t>-</w:t>
            </w:r>
            <w:r>
              <w:tab/>
              <w:t>-</w:t>
            </w:r>
            <w:r>
              <w:tab/>
              <w:t>-</w:t>
            </w:r>
            <w:r>
              <w:tab/>
              <w:t>Other</w:t>
            </w:r>
          </w:p>
          <w:p w14:paraId="5910833C"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833D" w14:textId="77777777" w:rsidR="00E546F5" w:rsidRDefault="00951CE2">
            <w:pPr>
              <w:pStyle w:val="Tier5Bullet"/>
            </w:pPr>
            <w:r>
              <w:tab/>
            </w:r>
            <w:r>
              <w:tab/>
            </w:r>
            <w:r>
              <w:tab/>
            </w:r>
            <w:r>
              <w:tab/>
              <w:t>-</w:t>
            </w:r>
            <w:r>
              <w:tab/>
              <w:t>for fitting to or equipping such ships, boats or other vessels;</w:t>
            </w:r>
          </w:p>
          <w:p w14:paraId="5910833E" w14:textId="77777777" w:rsidR="00E546F5" w:rsidRDefault="00951CE2">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833F" w14:textId="77777777" w:rsidR="00E546F5" w:rsidRDefault="00951CE2">
            <w:pPr>
              <w:pStyle w:val="Tier5Bullet"/>
            </w:pPr>
            <w:r>
              <w:tab/>
            </w:r>
            <w:r>
              <w:tab/>
            </w:r>
            <w:r>
              <w:tab/>
            </w:r>
            <w:r>
              <w:tab/>
              <w:t>-</w:t>
            </w:r>
            <w:r>
              <w:tab/>
              <w:t>for equipping the above platforms;</w:t>
            </w:r>
          </w:p>
          <w:p w14:paraId="59108340" w14:textId="77777777" w:rsidR="00E546F5" w:rsidRDefault="00951CE2">
            <w:pPr>
              <w:pStyle w:val="Tier5Bullet"/>
            </w:pPr>
            <w:r>
              <w:tab/>
            </w:r>
            <w:r>
              <w:tab/>
            </w:r>
            <w:r>
              <w:tab/>
            </w:r>
            <w:r>
              <w:tab/>
              <w:t>-</w:t>
            </w:r>
            <w:r>
              <w:tab/>
              <w:t>for linkin</w:t>
            </w:r>
            <w:r>
              <w:t>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41" w14:textId="77777777" w:rsidR="00E546F5" w:rsidRDefault="00951CE2">
            <w:pPr>
              <w:pStyle w:val="NormalinTable"/>
            </w:pPr>
            <w:r>
              <w:t>0.0%</w:t>
            </w:r>
          </w:p>
        </w:tc>
      </w:tr>
      <w:tr w:rsidR="00E546F5" w14:paraId="591083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43" w14:textId="77777777" w:rsidR="00E546F5" w:rsidRDefault="00951CE2">
            <w:pPr>
              <w:pStyle w:val="NormalinTable"/>
            </w:pPr>
            <w:r>
              <w:t>8518500010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44" w14:textId="77777777" w:rsidR="00E546F5" w:rsidRDefault="00951CE2">
            <w:pPr>
              <w:pStyle w:val="Tier1"/>
            </w:pPr>
            <w:r>
              <w:t>Microphones and stands therefor; loudspeakers, whether or not mounted in their enclosures; headphones and earphones, whether or not combined with a microphone, and sets consisting of</w:t>
            </w:r>
            <w:r>
              <w:t xml:space="preserve"> a microphone and one or more loudspeakers; audio-frequency electric amplifiers; electric sound amplifier sets</w:t>
            </w:r>
          </w:p>
          <w:p w14:paraId="59108345" w14:textId="77777777" w:rsidR="00E546F5" w:rsidRDefault="00951CE2">
            <w:pPr>
              <w:pStyle w:val="Tier2"/>
            </w:pPr>
            <w:r>
              <w:t>-</w:t>
            </w:r>
            <w:r>
              <w:tab/>
              <w:t>Electric sound amplifier sets</w:t>
            </w:r>
          </w:p>
          <w:p w14:paraId="59108346" w14:textId="77777777" w:rsidR="00E546F5" w:rsidRDefault="00951CE2">
            <w:pPr>
              <w:pStyle w:val="Tier3"/>
            </w:pPr>
            <w:r>
              <w:t>-</w:t>
            </w:r>
            <w:r>
              <w:tab/>
              <w:t>-</w:t>
            </w:r>
            <w:r>
              <w:tab/>
              <w:t>For use in civil aircraft</w:t>
            </w:r>
          </w:p>
          <w:p w14:paraId="59108347" w14:textId="77777777" w:rsidR="00E546F5" w:rsidRDefault="00951CE2">
            <w:pPr>
              <w:pStyle w:val="Tier3Bullet"/>
            </w:pPr>
            <w:r>
              <w:tab/>
            </w:r>
            <w:r>
              <w:tab/>
              <w:t>-</w:t>
            </w:r>
            <w:r>
              <w:tab/>
              <w:t>use in civil aircraft</w:t>
            </w:r>
          </w:p>
          <w:p w14:paraId="59108348" w14:textId="77777777" w:rsidR="00E546F5" w:rsidRDefault="00951CE2">
            <w:pPr>
              <w:pStyle w:val="Tier3Bullet"/>
            </w:pPr>
            <w:r>
              <w:tab/>
            </w:r>
            <w:r>
              <w:tab/>
              <w:t>-</w:t>
            </w:r>
            <w:r>
              <w:tab/>
              <w:t xml:space="preserve">use for incorporation in civil aircraft in the </w:t>
            </w:r>
            <w:r>
              <w:t>course of their manufacture, repair, maintenance, rebuilding, modification or conversion</w:t>
            </w:r>
          </w:p>
          <w:p w14:paraId="59108349"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4A" w14:textId="77777777" w:rsidR="00E546F5" w:rsidRDefault="00951CE2">
            <w:pPr>
              <w:pStyle w:val="NormalinTable"/>
            </w:pPr>
            <w:r>
              <w:t>0.0%</w:t>
            </w:r>
          </w:p>
        </w:tc>
      </w:tr>
      <w:tr w:rsidR="00E546F5" w14:paraId="591083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4C" w14:textId="77777777" w:rsidR="00E546F5" w:rsidRDefault="00951CE2">
            <w:pPr>
              <w:pStyle w:val="NormalinTable"/>
            </w:pPr>
            <w:r>
              <w:t>8518500090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4D" w14:textId="77777777" w:rsidR="00E546F5" w:rsidRDefault="00951CE2">
            <w:pPr>
              <w:pStyle w:val="Tier1"/>
            </w:pPr>
            <w:r>
              <w:t xml:space="preserve">Microphones and stands therefor; loudspeakers, whether or not mounted in their enclosures; headphones </w:t>
            </w:r>
            <w:r>
              <w:t>and earphones, whether or not combined with a microphone, and sets consisting of a microphone and one or more loudspeakers; audio-frequency electric amplifiers; electric sound amplifier sets</w:t>
            </w:r>
          </w:p>
          <w:p w14:paraId="5910834E" w14:textId="77777777" w:rsidR="00E546F5" w:rsidRDefault="00951CE2">
            <w:pPr>
              <w:pStyle w:val="Tier2"/>
            </w:pPr>
            <w:r>
              <w:t>-</w:t>
            </w:r>
            <w:r>
              <w:tab/>
              <w:t>Electric sound amplifier sets</w:t>
            </w:r>
          </w:p>
          <w:p w14:paraId="5910834F" w14:textId="77777777" w:rsidR="00E546F5" w:rsidRDefault="00951CE2">
            <w:pPr>
              <w:pStyle w:val="Tier3"/>
            </w:pPr>
            <w:r>
              <w:t>-</w:t>
            </w:r>
            <w:r>
              <w:tab/>
              <w:t>-</w:t>
            </w:r>
            <w:r>
              <w:tab/>
              <w:t>Other</w:t>
            </w:r>
          </w:p>
          <w:p w14:paraId="59108350" w14:textId="77777777" w:rsidR="00E546F5" w:rsidRDefault="00951CE2">
            <w:pPr>
              <w:pStyle w:val="Tier3Bullet"/>
            </w:pPr>
            <w:r>
              <w:tab/>
            </w:r>
            <w:r>
              <w:tab/>
              <w:t>-</w:t>
            </w:r>
            <w:r>
              <w:tab/>
              <w:t>for incorporation i</w:t>
            </w:r>
            <w:r>
              <w:t>n ships, boats or other vessels listed in Table 1, for the purposes of their construction, repair, maintenance or conversion;</w:t>
            </w:r>
          </w:p>
          <w:p w14:paraId="59108351" w14:textId="77777777" w:rsidR="00E546F5" w:rsidRDefault="00951CE2">
            <w:pPr>
              <w:pStyle w:val="Tier3Bullet"/>
            </w:pPr>
            <w:r>
              <w:tab/>
            </w:r>
            <w:r>
              <w:tab/>
              <w:t>-</w:t>
            </w:r>
            <w:r>
              <w:tab/>
              <w:t>for fitting to or equipping such ships, boats or other vessels;</w:t>
            </w:r>
          </w:p>
          <w:p w14:paraId="59108352"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353" w14:textId="77777777" w:rsidR="00E546F5" w:rsidRDefault="00951CE2">
            <w:pPr>
              <w:pStyle w:val="Tier3Bullet"/>
            </w:pPr>
            <w:r>
              <w:tab/>
            </w:r>
            <w:r>
              <w:tab/>
              <w:t>-</w:t>
            </w:r>
            <w:r>
              <w:tab/>
              <w:t>for equipping the above platforms;</w:t>
            </w:r>
          </w:p>
          <w:p w14:paraId="59108354"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55" w14:textId="77777777" w:rsidR="00E546F5" w:rsidRDefault="00951CE2">
            <w:pPr>
              <w:pStyle w:val="NormalinTable"/>
            </w:pPr>
            <w:r>
              <w:t>0.0%</w:t>
            </w:r>
          </w:p>
        </w:tc>
      </w:tr>
      <w:tr w:rsidR="00E546F5" w14:paraId="591083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57" w14:textId="77777777" w:rsidR="00E546F5" w:rsidRDefault="00951CE2">
            <w:pPr>
              <w:pStyle w:val="NormalinTable"/>
            </w:pPr>
            <w:r>
              <w:t>8518900010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58" w14:textId="77777777" w:rsidR="00E546F5" w:rsidRDefault="00951CE2">
            <w:pPr>
              <w:pStyle w:val="Tier1"/>
            </w:pPr>
            <w:r>
              <w:t xml:space="preserve">Microphones and stands therefor; loudspeakers, whether or not mounted in their enclosures; headphones and earphones, whether or not combined with a microphone, and sets consisting of a microphone and one </w:t>
            </w:r>
            <w:r>
              <w:t>or more loudspeakers; audio-frequency electric amplifiers; electric sound amplifier sets</w:t>
            </w:r>
          </w:p>
          <w:p w14:paraId="59108359" w14:textId="77777777" w:rsidR="00E546F5" w:rsidRDefault="00951CE2">
            <w:pPr>
              <w:pStyle w:val="Tier2"/>
            </w:pPr>
            <w:r>
              <w:t>-</w:t>
            </w:r>
            <w:r>
              <w:tab/>
              <w:t>Parts</w:t>
            </w:r>
          </w:p>
          <w:p w14:paraId="5910835A" w14:textId="77777777" w:rsidR="00E546F5" w:rsidRDefault="00951CE2">
            <w:pPr>
              <w:pStyle w:val="Tier3"/>
            </w:pPr>
            <w:r>
              <w:t>-</w:t>
            </w:r>
            <w:r>
              <w:tab/>
              <w:t>-</w:t>
            </w:r>
            <w:r>
              <w:tab/>
              <w:t>For use in certain types of aircraft</w:t>
            </w:r>
          </w:p>
          <w:p w14:paraId="5910835B" w14:textId="77777777" w:rsidR="00E546F5" w:rsidRDefault="00951CE2">
            <w:pPr>
              <w:pStyle w:val="Tier3Bullet"/>
            </w:pP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5C" w14:textId="77777777" w:rsidR="00E546F5" w:rsidRDefault="00951CE2">
            <w:pPr>
              <w:pStyle w:val="NormalinTable"/>
            </w:pPr>
            <w:r>
              <w:t>0.0%</w:t>
            </w:r>
          </w:p>
        </w:tc>
      </w:tr>
      <w:tr w:rsidR="00E546F5" w14:paraId="591083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5E" w14:textId="77777777" w:rsidR="00E546F5" w:rsidRDefault="00951CE2">
            <w:pPr>
              <w:pStyle w:val="NormalinTable"/>
            </w:pPr>
            <w:r>
              <w:t>8518900045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5F" w14:textId="77777777" w:rsidR="00E546F5" w:rsidRDefault="00951CE2">
            <w:pPr>
              <w:pStyle w:val="Tier1"/>
            </w:pPr>
            <w:r>
              <w:t>Microphones and stands therefor; loudspeakers, whether or not mounted in their enclosures; headphones and earphones, whether or not combined with a microp</w:t>
            </w:r>
            <w:r>
              <w:t>hone, and sets consisting of a microphone and one or more loudspeakers; audio-frequency electric amplifiers; electric sound amplifier sets</w:t>
            </w:r>
          </w:p>
          <w:p w14:paraId="59108360" w14:textId="77777777" w:rsidR="00E546F5" w:rsidRDefault="00951CE2">
            <w:pPr>
              <w:pStyle w:val="Tier2"/>
            </w:pPr>
            <w:r>
              <w:t>-</w:t>
            </w:r>
            <w:r>
              <w:tab/>
              <w:t>Parts</w:t>
            </w:r>
          </w:p>
          <w:p w14:paraId="59108361" w14:textId="77777777" w:rsidR="00E546F5" w:rsidRDefault="00951CE2">
            <w:pPr>
              <w:pStyle w:val="Tier3"/>
            </w:pPr>
            <w:r>
              <w:t>-</w:t>
            </w:r>
            <w:r>
              <w:tab/>
              <w:t>-</w:t>
            </w:r>
            <w:r>
              <w:tab/>
              <w:t>Other</w:t>
            </w:r>
          </w:p>
          <w:p w14:paraId="59108362" w14:textId="77777777" w:rsidR="00E546F5" w:rsidRDefault="00951CE2">
            <w:pPr>
              <w:pStyle w:val="Tier4"/>
            </w:pPr>
            <w:r>
              <w:t>-</w:t>
            </w:r>
            <w:r>
              <w:tab/>
              <w:t>-</w:t>
            </w:r>
            <w:r>
              <w:tab/>
              <w:t>-</w:t>
            </w:r>
            <w:r>
              <w:tab/>
              <w:t>Loudspeaker centering ring, consisting of one or more vibration dampers and minimum 2 non-ins</w:t>
            </w:r>
            <w:r>
              <w:t>ulated copper cables, therein woven or pressed of the kind used in car loudspeakers</w:t>
            </w:r>
          </w:p>
          <w:p w14:paraId="5910836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364" w14:textId="77777777" w:rsidR="00E546F5" w:rsidRDefault="00951CE2">
            <w:pPr>
              <w:pStyle w:val="Tier4Bullet"/>
            </w:pPr>
            <w:r>
              <w:tab/>
            </w:r>
            <w:r>
              <w:tab/>
            </w:r>
            <w:r>
              <w:tab/>
              <w:t>-</w:t>
            </w:r>
            <w:r>
              <w:tab/>
              <w:t xml:space="preserve">for </w:t>
            </w:r>
            <w:r>
              <w:t>fitting to or equipping such ships, boats or other vessels;</w:t>
            </w:r>
          </w:p>
          <w:p w14:paraId="59108365"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8366" w14:textId="77777777" w:rsidR="00E546F5" w:rsidRDefault="00951CE2">
            <w:pPr>
              <w:pStyle w:val="Tier4Bullet"/>
            </w:pPr>
            <w:r>
              <w:tab/>
            </w:r>
            <w:r>
              <w:tab/>
            </w:r>
            <w:r>
              <w:tab/>
              <w:t>-</w:t>
            </w:r>
            <w:r>
              <w:tab/>
              <w:t>for equipping the above platforms;</w:t>
            </w:r>
          </w:p>
          <w:p w14:paraId="5910836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68" w14:textId="77777777" w:rsidR="00E546F5" w:rsidRDefault="00951CE2">
            <w:pPr>
              <w:pStyle w:val="NormalinTable"/>
            </w:pPr>
            <w:r>
              <w:t>0.0%</w:t>
            </w:r>
          </w:p>
        </w:tc>
      </w:tr>
      <w:tr w:rsidR="00E546F5" w14:paraId="591083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6A" w14:textId="77777777" w:rsidR="00E546F5" w:rsidRDefault="00951CE2">
            <w:pPr>
              <w:pStyle w:val="NormalinTable"/>
            </w:pPr>
            <w:r>
              <w:t>8518900050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6B" w14:textId="77777777" w:rsidR="00E546F5" w:rsidRDefault="00951CE2">
            <w:pPr>
              <w:pStyle w:val="Tier1"/>
            </w:pPr>
            <w:r>
              <w:t xml:space="preserve">Microphones and stands therefor; loudspeakers, whether or not mounted in their </w:t>
            </w:r>
            <w:r>
              <w:t>enclosures; headphones and earphones, whether or not combined with a microphone, and sets consisting of a microphone and one or more loudspeakers; audio-frequency electric amplifiers; electric sound amplifier sets</w:t>
            </w:r>
          </w:p>
          <w:p w14:paraId="5910836C" w14:textId="77777777" w:rsidR="00E546F5" w:rsidRDefault="00951CE2">
            <w:pPr>
              <w:pStyle w:val="Tier2"/>
            </w:pPr>
            <w:r>
              <w:t>-</w:t>
            </w:r>
            <w:r>
              <w:tab/>
              <w:t>Parts</w:t>
            </w:r>
          </w:p>
          <w:p w14:paraId="5910836D" w14:textId="77777777" w:rsidR="00E546F5" w:rsidRDefault="00951CE2">
            <w:pPr>
              <w:pStyle w:val="Tier3"/>
            </w:pPr>
            <w:r>
              <w:t>-</w:t>
            </w:r>
            <w:r>
              <w:tab/>
              <w:t>-</w:t>
            </w:r>
            <w:r>
              <w:tab/>
              <w:t>Other</w:t>
            </w:r>
          </w:p>
          <w:p w14:paraId="5910836E" w14:textId="77777777" w:rsidR="00E546F5" w:rsidRDefault="00951CE2">
            <w:pPr>
              <w:pStyle w:val="Tier4"/>
            </w:pPr>
            <w:r>
              <w:t>-</w:t>
            </w:r>
            <w:r>
              <w:tab/>
              <w:t>-</w:t>
            </w:r>
            <w:r>
              <w:tab/>
              <w:t>-</w:t>
            </w:r>
            <w:r>
              <w:tab/>
              <w:t xml:space="preserve">Diaphragm for an </w:t>
            </w:r>
            <w:r>
              <w:t xml:space="preserve">electrodynamic speaker with - an outside diameter of 25 mm or more but not more than 250 mm, - a resonance frequency of 20 Hz or more but not more than 150 Hz, - a total height of 5 mm or more but not more than 50 mm, - an edge thickness of 0.1 mm or more </w:t>
            </w:r>
            <w:r>
              <w:t>but not more than 3 mm</w:t>
            </w:r>
          </w:p>
          <w:p w14:paraId="5910836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370" w14:textId="77777777" w:rsidR="00E546F5" w:rsidRDefault="00951CE2">
            <w:pPr>
              <w:pStyle w:val="Tier4Bullet"/>
            </w:pPr>
            <w:r>
              <w:tab/>
            </w:r>
            <w:r>
              <w:tab/>
            </w:r>
            <w:r>
              <w:tab/>
              <w:t>-</w:t>
            </w:r>
            <w:r>
              <w:tab/>
              <w:t>for fitting to or equipping such ships, boats or other vessels;</w:t>
            </w:r>
          </w:p>
          <w:p w14:paraId="59108371" w14:textId="77777777" w:rsidR="00E546F5" w:rsidRDefault="00951CE2">
            <w:pPr>
              <w:pStyle w:val="Tier4Bullet"/>
            </w:pP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14:paraId="59108372" w14:textId="77777777" w:rsidR="00E546F5" w:rsidRDefault="00951CE2">
            <w:pPr>
              <w:pStyle w:val="Tier4Bullet"/>
            </w:pPr>
            <w:r>
              <w:tab/>
            </w:r>
            <w:r>
              <w:tab/>
            </w:r>
            <w:r>
              <w:tab/>
              <w:t>-</w:t>
            </w:r>
            <w:r>
              <w:tab/>
              <w:t>for equipping the above platforms;</w:t>
            </w:r>
          </w:p>
          <w:p w14:paraId="5910837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74" w14:textId="77777777" w:rsidR="00E546F5" w:rsidRDefault="00951CE2">
            <w:pPr>
              <w:pStyle w:val="NormalinTable"/>
            </w:pPr>
            <w:r>
              <w:t>0.0%</w:t>
            </w:r>
          </w:p>
        </w:tc>
      </w:tr>
      <w:tr w:rsidR="00E546F5" w14:paraId="591083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76" w14:textId="77777777" w:rsidR="00E546F5" w:rsidRDefault="00951CE2">
            <w:pPr>
              <w:pStyle w:val="NormalinTable"/>
            </w:pPr>
            <w:r>
              <w:t>8518900080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77" w14:textId="77777777" w:rsidR="00E546F5" w:rsidRDefault="00951CE2">
            <w:pPr>
              <w:pStyle w:val="Tier1"/>
            </w:pPr>
            <w:r>
              <w:t xml:space="preserve">Microphones and stands therefor; loudspeakers, whether or not mounted in their enclosures; headphones and earphones, whether or not combined with a </w:t>
            </w:r>
            <w:r>
              <w:t>microphone, and sets consisting of a microphone and one or more loudspeakers; audio-frequency electric amplifiers; electric sound amplifier sets</w:t>
            </w:r>
          </w:p>
          <w:p w14:paraId="59108378" w14:textId="77777777" w:rsidR="00E546F5" w:rsidRDefault="00951CE2">
            <w:pPr>
              <w:pStyle w:val="Tier2"/>
            </w:pPr>
            <w:r>
              <w:t>-</w:t>
            </w:r>
            <w:r>
              <w:tab/>
              <w:t>Parts</w:t>
            </w:r>
          </w:p>
          <w:p w14:paraId="59108379" w14:textId="77777777" w:rsidR="00E546F5" w:rsidRDefault="00951CE2">
            <w:pPr>
              <w:pStyle w:val="Tier3"/>
            </w:pPr>
            <w:r>
              <w:t>-</w:t>
            </w:r>
            <w:r>
              <w:tab/>
              <w:t>-</w:t>
            </w:r>
            <w:r>
              <w:tab/>
              <w:t>Other</w:t>
            </w:r>
          </w:p>
          <w:p w14:paraId="5910837A" w14:textId="77777777" w:rsidR="00E546F5" w:rsidRDefault="00951CE2">
            <w:pPr>
              <w:pStyle w:val="Tier4"/>
            </w:pPr>
            <w:r>
              <w:t>-</w:t>
            </w:r>
            <w:r>
              <w:tab/>
              <w:t>-</w:t>
            </w:r>
            <w:r>
              <w:tab/>
              <w:t>-</w:t>
            </w:r>
            <w:r>
              <w:tab/>
              <w:t xml:space="preserve">Integrated car loudspeaker housing, consisting of: - a speaker frame and magnet system </w:t>
            </w:r>
            <w:r>
              <w:t>holder with a protective coating and - an embossed anti-dust cloth</w:t>
            </w:r>
          </w:p>
          <w:p w14:paraId="5910837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37C" w14:textId="77777777" w:rsidR="00E546F5" w:rsidRDefault="00951CE2">
            <w:pPr>
              <w:pStyle w:val="Tier4Bullet"/>
            </w:pPr>
            <w:r>
              <w:tab/>
            </w:r>
            <w:r>
              <w:tab/>
            </w:r>
            <w:r>
              <w:tab/>
              <w:t>-</w:t>
            </w:r>
            <w:r>
              <w:tab/>
              <w:t>for fitting to or equipping such s</w:t>
            </w:r>
            <w:r>
              <w:t>hips, boats or other vessels;</w:t>
            </w:r>
          </w:p>
          <w:p w14:paraId="5910837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837E" w14:textId="77777777" w:rsidR="00E546F5" w:rsidRDefault="00951CE2">
            <w:pPr>
              <w:pStyle w:val="Tier4Bullet"/>
            </w:pPr>
            <w:r>
              <w:tab/>
            </w:r>
            <w:r>
              <w:tab/>
            </w:r>
            <w:r>
              <w:tab/>
              <w:t>-</w:t>
            </w:r>
            <w:r>
              <w:tab/>
              <w:t>for equipping the above platforms;</w:t>
            </w:r>
          </w:p>
          <w:p w14:paraId="5910837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80" w14:textId="77777777" w:rsidR="00E546F5" w:rsidRDefault="00951CE2">
            <w:pPr>
              <w:pStyle w:val="NormalinTable"/>
            </w:pPr>
            <w:r>
              <w:t>0.0%</w:t>
            </w:r>
          </w:p>
        </w:tc>
      </w:tr>
      <w:tr w:rsidR="00E546F5" w14:paraId="591083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82" w14:textId="77777777" w:rsidR="00E546F5" w:rsidRDefault="00951CE2">
            <w:pPr>
              <w:pStyle w:val="NormalinTable"/>
            </w:pPr>
            <w:r>
              <w:t>8518900099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83" w14:textId="77777777" w:rsidR="00E546F5" w:rsidRDefault="00951CE2">
            <w:pPr>
              <w:pStyle w:val="Tier1"/>
            </w:pPr>
            <w:r>
              <w:t xml:space="preserve">Microphones and stands therefor; loudspeakers, whether or not mounted in their enclosures; headphones and </w:t>
            </w:r>
            <w:r>
              <w:t>earphones, whether or not combined with a microphone, and sets consisting of a microphone and one or more loudspeakers; audio-frequency electric amplifiers; electric sound amplifier sets</w:t>
            </w:r>
          </w:p>
          <w:p w14:paraId="59108384" w14:textId="77777777" w:rsidR="00E546F5" w:rsidRDefault="00951CE2">
            <w:pPr>
              <w:pStyle w:val="Tier2"/>
            </w:pPr>
            <w:r>
              <w:t>-</w:t>
            </w:r>
            <w:r>
              <w:tab/>
              <w:t>Parts</w:t>
            </w:r>
          </w:p>
          <w:p w14:paraId="59108385" w14:textId="77777777" w:rsidR="00E546F5" w:rsidRDefault="00951CE2">
            <w:pPr>
              <w:pStyle w:val="Tier3"/>
            </w:pPr>
            <w:r>
              <w:t>-</w:t>
            </w:r>
            <w:r>
              <w:tab/>
              <w:t>-</w:t>
            </w:r>
            <w:r>
              <w:tab/>
              <w:t>Other</w:t>
            </w:r>
          </w:p>
          <w:p w14:paraId="59108386" w14:textId="77777777" w:rsidR="00E546F5" w:rsidRDefault="00951CE2">
            <w:pPr>
              <w:pStyle w:val="Tier4"/>
            </w:pPr>
            <w:r>
              <w:t>-</w:t>
            </w:r>
            <w:r>
              <w:tab/>
              <w:t>-</w:t>
            </w:r>
            <w:r>
              <w:tab/>
              <w:t>-</w:t>
            </w:r>
            <w:r>
              <w:tab/>
              <w:t>Other</w:t>
            </w:r>
          </w:p>
          <w:p w14:paraId="59108387" w14:textId="77777777" w:rsidR="00E546F5" w:rsidRDefault="00951CE2">
            <w:pPr>
              <w:pStyle w:val="Tier4Bullet"/>
            </w:pPr>
            <w:r>
              <w:tab/>
            </w:r>
            <w:r>
              <w:tab/>
            </w:r>
            <w:r>
              <w:tab/>
              <w:t>-</w:t>
            </w:r>
            <w:r>
              <w:tab/>
              <w:t xml:space="preserve">for incorporation in ships, boats </w:t>
            </w:r>
            <w:r>
              <w:t>or other vessels listed in Table 1, for the purposes of their construction, repair, maintenance or conversion;</w:t>
            </w:r>
          </w:p>
          <w:p w14:paraId="59108388" w14:textId="77777777" w:rsidR="00E546F5" w:rsidRDefault="00951CE2">
            <w:pPr>
              <w:pStyle w:val="Tier4Bullet"/>
            </w:pPr>
            <w:r>
              <w:tab/>
            </w:r>
            <w:r>
              <w:tab/>
            </w:r>
            <w:r>
              <w:tab/>
              <w:t>-</w:t>
            </w:r>
            <w:r>
              <w:tab/>
              <w:t>for fitting to or equipping such ships, boats or other vessels;</w:t>
            </w:r>
          </w:p>
          <w:p w14:paraId="59108389" w14:textId="77777777" w:rsidR="00E546F5" w:rsidRDefault="00951CE2">
            <w:pPr>
              <w:pStyle w:val="Tier4Bullet"/>
            </w:pP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14:paraId="5910838A" w14:textId="77777777" w:rsidR="00E546F5" w:rsidRDefault="00951CE2">
            <w:pPr>
              <w:pStyle w:val="Tier4Bullet"/>
            </w:pPr>
            <w:r>
              <w:tab/>
            </w:r>
            <w:r>
              <w:tab/>
            </w:r>
            <w:r>
              <w:tab/>
              <w:t>-</w:t>
            </w:r>
            <w:r>
              <w:tab/>
              <w:t>for equipping the above platforms;</w:t>
            </w:r>
          </w:p>
          <w:p w14:paraId="5910838B" w14:textId="77777777" w:rsidR="00E546F5" w:rsidRDefault="00951CE2">
            <w:pPr>
              <w:pStyle w:val="Tier4Bullet"/>
            </w:pPr>
            <w:r>
              <w:tab/>
            </w: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8C" w14:textId="77777777" w:rsidR="00E546F5" w:rsidRDefault="00951CE2">
            <w:pPr>
              <w:pStyle w:val="NormalinTable"/>
            </w:pPr>
            <w:r>
              <w:t>0.0%</w:t>
            </w:r>
          </w:p>
        </w:tc>
      </w:tr>
      <w:tr w:rsidR="00E546F5" w14:paraId="591083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8E" w14:textId="77777777" w:rsidR="00E546F5" w:rsidRDefault="00951CE2">
            <w:pPr>
              <w:pStyle w:val="NormalinTable"/>
            </w:pPr>
            <w:r>
              <w:t>8519201000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8F" w14:textId="77777777" w:rsidR="00E546F5" w:rsidRDefault="00951CE2">
            <w:pPr>
              <w:pStyle w:val="Tier1"/>
            </w:pPr>
            <w:r>
              <w:t>Sound recording or sound reproducing apparatus</w:t>
            </w:r>
          </w:p>
          <w:p w14:paraId="59108390" w14:textId="77777777" w:rsidR="00E546F5" w:rsidRDefault="00951CE2">
            <w:pPr>
              <w:pStyle w:val="Tier2"/>
            </w:pPr>
            <w:r>
              <w:t>-</w:t>
            </w:r>
            <w:r>
              <w:tab/>
              <w:t>Apparatus operated by coins, banknotes, bank cards, tokens or by other means of payment</w:t>
            </w:r>
          </w:p>
          <w:p w14:paraId="59108391" w14:textId="77777777" w:rsidR="00E546F5" w:rsidRDefault="00951CE2">
            <w:pPr>
              <w:pStyle w:val="Tier3"/>
            </w:pPr>
            <w:r>
              <w:t>-</w:t>
            </w:r>
            <w:r>
              <w:tab/>
              <w:t>-</w:t>
            </w:r>
            <w:r>
              <w:tab/>
              <w:t>Coin- or disc-operated record-players</w:t>
            </w:r>
          </w:p>
          <w:p w14:paraId="59108392" w14:textId="77777777" w:rsidR="00E546F5" w:rsidRDefault="00951CE2">
            <w:pPr>
              <w:pStyle w:val="Tier3Bullet"/>
            </w:pPr>
            <w:r>
              <w:tab/>
            </w:r>
            <w:r>
              <w:tab/>
              <w:t>-</w:t>
            </w:r>
            <w:r>
              <w:tab/>
              <w:t>for incorporation in ships, bo</w:t>
            </w:r>
            <w:r>
              <w:t>ats or other vessels listed in Table 1, for the purposes of their construction, repair, maintenance or conversion;</w:t>
            </w:r>
          </w:p>
          <w:p w14:paraId="59108393" w14:textId="77777777" w:rsidR="00E546F5" w:rsidRDefault="00951CE2">
            <w:pPr>
              <w:pStyle w:val="Tier3Bullet"/>
            </w:pPr>
            <w:r>
              <w:tab/>
            </w:r>
            <w:r>
              <w:tab/>
              <w:t>-</w:t>
            </w:r>
            <w:r>
              <w:tab/>
              <w:t>for fitting to or equipping such ships, boats or other vessels;</w:t>
            </w:r>
          </w:p>
          <w:p w14:paraId="59108394"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395" w14:textId="77777777" w:rsidR="00E546F5" w:rsidRDefault="00951CE2">
            <w:pPr>
              <w:pStyle w:val="Tier3Bullet"/>
            </w:pPr>
            <w:r>
              <w:tab/>
            </w:r>
            <w:r>
              <w:tab/>
              <w:t>-</w:t>
            </w:r>
            <w:r>
              <w:tab/>
              <w:t>for equipping the above platforms;</w:t>
            </w:r>
          </w:p>
          <w:p w14:paraId="59108396"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97" w14:textId="77777777" w:rsidR="00E546F5" w:rsidRDefault="00951CE2">
            <w:pPr>
              <w:pStyle w:val="NormalinTable"/>
            </w:pPr>
            <w:r>
              <w:t>0.0%</w:t>
            </w:r>
          </w:p>
        </w:tc>
      </w:tr>
      <w:tr w:rsidR="00E546F5" w14:paraId="591083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99" w14:textId="77777777" w:rsidR="00E546F5" w:rsidRDefault="00951CE2">
            <w:pPr>
              <w:pStyle w:val="NormalinTable"/>
            </w:pPr>
            <w:r>
              <w:t>8519209100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9A" w14:textId="77777777" w:rsidR="00E546F5" w:rsidRDefault="00951CE2">
            <w:pPr>
              <w:pStyle w:val="Tier1"/>
            </w:pPr>
            <w:r>
              <w:t>Sound recording or sound reproducing apparatus</w:t>
            </w:r>
          </w:p>
          <w:p w14:paraId="5910839B" w14:textId="77777777" w:rsidR="00E546F5" w:rsidRDefault="00951CE2">
            <w:pPr>
              <w:pStyle w:val="Tier2"/>
            </w:pPr>
            <w:r>
              <w:t>-</w:t>
            </w:r>
            <w:r>
              <w:tab/>
              <w:t>Apparatus operated by coins, banknotes, bank cards, tokens or by other means of payment</w:t>
            </w:r>
          </w:p>
          <w:p w14:paraId="5910839C" w14:textId="77777777" w:rsidR="00E546F5" w:rsidRDefault="00951CE2">
            <w:pPr>
              <w:pStyle w:val="Tier3"/>
            </w:pPr>
            <w:r>
              <w:t>-</w:t>
            </w:r>
            <w:r>
              <w:tab/>
              <w:t>-</w:t>
            </w:r>
            <w:r>
              <w:tab/>
              <w:t>Other</w:t>
            </w:r>
          </w:p>
          <w:p w14:paraId="5910839D" w14:textId="77777777" w:rsidR="00E546F5" w:rsidRDefault="00951CE2">
            <w:pPr>
              <w:pStyle w:val="Tier4"/>
            </w:pPr>
            <w:r>
              <w:t>-</w:t>
            </w:r>
            <w:r>
              <w:tab/>
              <w:t>-</w:t>
            </w:r>
            <w:r>
              <w:tab/>
              <w:t>-</w:t>
            </w:r>
            <w:r>
              <w:tab/>
              <w:t>With laser reading system</w:t>
            </w:r>
          </w:p>
          <w:p w14:paraId="5910839E"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839F" w14:textId="77777777" w:rsidR="00E546F5" w:rsidRDefault="00951CE2">
            <w:pPr>
              <w:pStyle w:val="Tier4Bullet"/>
            </w:pPr>
            <w:r>
              <w:tab/>
            </w:r>
            <w:r>
              <w:tab/>
            </w:r>
            <w:r>
              <w:tab/>
              <w:t>-</w:t>
            </w:r>
            <w:r>
              <w:tab/>
              <w:t>for fitting to or equipping such ships, boats or other vessels;</w:t>
            </w:r>
          </w:p>
          <w:p w14:paraId="591083A0" w14:textId="77777777" w:rsidR="00E546F5" w:rsidRDefault="00951CE2">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83A1" w14:textId="77777777" w:rsidR="00E546F5" w:rsidRDefault="00951CE2">
            <w:pPr>
              <w:pStyle w:val="Tier4Bullet"/>
            </w:pPr>
            <w:r>
              <w:tab/>
            </w:r>
            <w:r>
              <w:tab/>
            </w:r>
            <w:r>
              <w:tab/>
              <w:t>-</w:t>
            </w:r>
            <w:r>
              <w:tab/>
              <w:t>for equipping the above platforms;</w:t>
            </w:r>
          </w:p>
          <w:p w14:paraId="591083A2" w14:textId="77777777" w:rsidR="00E546F5" w:rsidRDefault="00951CE2">
            <w:pPr>
              <w:pStyle w:val="Tier4Bullet"/>
            </w:pPr>
            <w:r>
              <w:tab/>
            </w:r>
            <w:r>
              <w:tab/>
            </w:r>
            <w:r>
              <w:tab/>
              <w:t>-</w:t>
            </w:r>
            <w:r>
              <w:tab/>
              <w:t xml:space="preserve">for linking </w:t>
            </w:r>
            <w:r>
              <w:t>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A3" w14:textId="77777777" w:rsidR="00E546F5" w:rsidRDefault="00951CE2">
            <w:pPr>
              <w:pStyle w:val="NormalinTable"/>
            </w:pPr>
            <w:r>
              <w:t>0.0%</w:t>
            </w:r>
          </w:p>
        </w:tc>
      </w:tr>
      <w:tr w:rsidR="00E546F5" w14:paraId="591083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A5" w14:textId="77777777" w:rsidR="00E546F5" w:rsidRDefault="00951CE2">
            <w:pPr>
              <w:pStyle w:val="NormalinTable"/>
            </w:pPr>
            <w:r>
              <w:t>8519209910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A6" w14:textId="77777777" w:rsidR="00E546F5" w:rsidRDefault="00951CE2">
            <w:pPr>
              <w:pStyle w:val="Tier1"/>
            </w:pPr>
            <w:r>
              <w:t>Sound recording or sound reproducing apparatus</w:t>
            </w:r>
          </w:p>
          <w:p w14:paraId="591083A7" w14:textId="77777777" w:rsidR="00E546F5" w:rsidRDefault="00951CE2">
            <w:pPr>
              <w:pStyle w:val="Tier2"/>
            </w:pPr>
            <w:r>
              <w:t>-</w:t>
            </w:r>
            <w:r>
              <w:tab/>
              <w:t>Apparatus operated by coins, banknotes, bank cards, tokens or by other means of payment</w:t>
            </w:r>
          </w:p>
          <w:p w14:paraId="591083A8" w14:textId="77777777" w:rsidR="00E546F5" w:rsidRDefault="00951CE2">
            <w:pPr>
              <w:pStyle w:val="Tier3"/>
            </w:pPr>
            <w:r>
              <w:t>-</w:t>
            </w:r>
            <w:r>
              <w:tab/>
              <w:t>-</w:t>
            </w:r>
            <w:r>
              <w:tab/>
              <w:t>Other</w:t>
            </w:r>
          </w:p>
          <w:p w14:paraId="591083A9" w14:textId="77777777" w:rsidR="00E546F5" w:rsidRDefault="00951CE2">
            <w:pPr>
              <w:pStyle w:val="Tier4"/>
            </w:pPr>
            <w:r>
              <w:t>-</w:t>
            </w:r>
            <w:r>
              <w:tab/>
              <w:t>-</w:t>
            </w:r>
            <w:r>
              <w:tab/>
              <w:t>-</w:t>
            </w:r>
            <w:r>
              <w:tab/>
              <w:t>Other</w:t>
            </w:r>
          </w:p>
          <w:p w14:paraId="591083AA" w14:textId="77777777" w:rsidR="00E546F5" w:rsidRDefault="00951CE2">
            <w:pPr>
              <w:pStyle w:val="Tier5"/>
            </w:pPr>
            <w:r>
              <w:t>-</w:t>
            </w:r>
            <w:r>
              <w:tab/>
              <w:t>-</w:t>
            </w:r>
            <w:r>
              <w:tab/>
              <w:t>-</w:t>
            </w:r>
            <w:r>
              <w:tab/>
              <w:t>-</w:t>
            </w:r>
            <w:r>
              <w:tab/>
              <w:t xml:space="preserve">Music </w:t>
            </w:r>
            <w:r>
              <w:t>reproducers and automatic announcers, for use in certain types of aircraft</w:t>
            </w:r>
          </w:p>
          <w:p w14:paraId="591083AB"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w:t>
            </w:r>
            <w: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AC" w14:textId="77777777" w:rsidR="00E546F5" w:rsidRDefault="00951CE2">
            <w:pPr>
              <w:pStyle w:val="NormalinTable"/>
            </w:pPr>
            <w:r>
              <w:t>0.0%</w:t>
            </w:r>
          </w:p>
        </w:tc>
      </w:tr>
      <w:tr w:rsidR="00E546F5" w14:paraId="591083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AE" w14:textId="77777777" w:rsidR="00E546F5" w:rsidRDefault="00951CE2">
            <w:pPr>
              <w:pStyle w:val="NormalinTable"/>
            </w:pPr>
            <w:r>
              <w:t>8519209990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AF" w14:textId="77777777" w:rsidR="00E546F5" w:rsidRDefault="00951CE2">
            <w:pPr>
              <w:pStyle w:val="Tier1"/>
            </w:pPr>
            <w:r>
              <w:t>Sound recording or sound reproducing apparatus</w:t>
            </w:r>
          </w:p>
          <w:p w14:paraId="591083B0" w14:textId="77777777" w:rsidR="00E546F5" w:rsidRDefault="00951CE2">
            <w:pPr>
              <w:pStyle w:val="Tier2"/>
            </w:pPr>
            <w:r>
              <w:t>-</w:t>
            </w:r>
            <w:r>
              <w:tab/>
              <w:t>Apparatus operated by coins, banknotes, bank cards, tokens or by other means of payment</w:t>
            </w:r>
          </w:p>
          <w:p w14:paraId="591083B1" w14:textId="77777777" w:rsidR="00E546F5" w:rsidRDefault="00951CE2">
            <w:pPr>
              <w:pStyle w:val="Tier3"/>
            </w:pPr>
            <w:r>
              <w:t>-</w:t>
            </w:r>
            <w:r>
              <w:tab/>
              <w:t>-</w:t>
            </w:r>
            <w:r>
              <w:tab/>
              <w:t>Other</w:t>
            </w:r>
          </w:p>
          <w:p w14:paraId="591083B2" w14:textId="77777777" w:rsidR="00E546F5" w:rsidRDefault="00951CE2">
            <w:pPr>
              <w:pStyle w:val="Tier4"/>
            </w:pPr>
            <w:r>
              <w:t>-</w:t>
            </w:r>
            <w:r>
              <w:tab/>
              <w:t>-</w:t>
            </w:r>
            <w:r>
              <w:tab/>
              <w:t>-</w:t>
            </w:r>
            <w:r>
              <w:tab/>
              <w:t>Other</w:t>
            </w:r>
          </w:p>
          <w:p w14:paraId="591083B3" w14:textId="77777777" w:rsidR="00E546F5" w:rsidRDefault="00951CE2">
            <w:pPr>
              <w:pStyle w:val="Tier5"/>
            </w:pPr>
            <w:r>
              <w:t>-</w:t>
            </w:r>
            <w:r>
              <w:tab/>
              <w:t>-</w:t>
            </w:r>
            <w:r>
              <w:tab/>
              <w:t>-</w:t>
            </w:r>
            <w:r>
              <w:tab/>
              <w:t>-</w:t>
            </w:r>
            <w:r>
              <w:tab/>
              <w:t>Other</w:t>
            </w:r>
          </w:p>
          <w:p w14:paraId="591083B4" w14:textId="77777777" w:rsidR="00E546F5" w:rsidRDefault="00951CE2">
            <w:pPr>
              <w:pStyle w:val="Tier5Bullet"/>
            </w:pPr>
            <w:r>
              <w:tab/>
            </w:r>
            <w:r>
              <w:tab/>
            </w:r>
            <w:r>
              <w:tab/>
            </w:r>
            <w:r>
              <w:tab/>
              <w:t>-</w:t>
            </w:r>
            <w:r>
              <w:tab/>
              <w:t xml:space="preserve">for incorporation in ships, boats or other </w:t>
            </w:r>
            <w:r>
              <w:t>vessels listed in Table 1, for the purposes of their construction, repair, maintenance or conversion;</w:t>
            </w:r>
          </w:p>
          <w:p w14:paraId="591083B5" w14:textId="77777777" w:rsidR="00E546F5" w:rsidRDefault="00951CE2">
            <w:pPr>
              <w:pStyle w:val="Tier5Bullet"/>
            </w:pPr>
            <w:r>
              <w:tab/>
            </w:r>
            <w:r>
              <w:tab/>
            </w:r>
            <w:r>
              <w:tab/>
            </w:r>
            <w:r>
              <w:tab/>
              <w:t>-</w:t>
            </w:r>
            <w:r>
              <w:tab/>
              <w:t>for fitting to or equipping such ships, boats or other vessels;</w:t>
            </w:r>
          </w:p>
          <w:p w14:paraId="591083B6" w14:textId="77777777" w:rsidR="00E546F5" w:rsidRDefault="00951CE2">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83B7" w14:textId="77777777" w:rsidR="00E546F5" w:rsidRDefault="00951CE2">
            <w:pPr>
              <w:pStyle w:val="Tier5Bullet"/>
            </w:pPr>
            <w:r>
              <w:tab/>
            </w:r>
            <w:r>
              <w:tab/>
            </w:r>
            <w:r>
              <w:tab/>
            </w:r>
            <w:r>
              <w:tab/>
              <w:t>-</w:t>
            </w:r>
            <w:r>
              <w:tab/>
              <w:t>for equipping the above platforms;</w:t>
            </w:r>
          </w:p>
          <w:p w14:paraId="591083B8" w14:textId="77777777" w:rsidR="00E546F5" w:rsidRDefault="00951CE2">
            <w:pPr>
              <w:pStyle w:val="Tier5Bullet"/>
            </w:pPr>
            <w:r>
              <w:tab/>
            </w:r>
            <w:r>
              <w:tab/>
            </w:r>
            <w:r>
              <w:tab/>
            </w:r>
            <w:r>
              <w:tab/>
              <w:t>-</w:t>
            </w:r>
            <w:r>
              <w:tab/>
              <w:t>for linking these drilling or production platforms to the mai</w:t>
            </w:r>
            <w:r>
              <w:t>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B9" w14:textId="77777777" w:rsidR="00E546F5" w:rsidRDefault="00951CE2">
            <w:pPr>
              <w:pStyle w:val="NormalinTable"/>
            </w:pPr>
            <w:r>
              <w:t>0.0%</w:t>
            </w:r>
          </w:p>
        </w:tc>
      </w:tr>
      <w:tr w:rsidR="00E546F5" w14:paraId="591083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BB" w14:textId="77777777" w:rsidR="00E546F5" w:rsidRDefault="00951CE2">
            <w:pPr>
              <w:pStyle w:val="NormalinTable"/>
            </w:pPr>
            <w:r>
              <w:t>8519300000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BC" w14:textId="77777777" w:rsidR="00E546F5" w:rsidRDefault="00951CE2">
            <w:pPr>
              <w:pStyle w:val="Tier1"/>
            </w:pPr>
            <w:r>
              <w:t>Sound recording or sound reproducing apparatus</w:t>
            </w:r>
          </w:p>
          <w:p w14:paraId="591083BD" w14:textId="77777777" w:rsidR="00E546F5" w:rsidRDefault="00951CE2">
            <w:pPr>
              <w:pStyle w:val="Tier2"/>
            </w:pPr>
            <w:r>
              <w:t>-</w:t>
            </w:r>
            <w:r>
              <w:tab/>
              <w:t>Turntables (record-decks)</w:t>
            </w:r>
          </w:p>
          <w:p w14:paraId="591083B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3BF" w14:textId="77777777" w:rsidR="00E546F5" w:rsidRDefault="00951CE2">
            <w:pPr>
              <w:pStyle w:val="Tier2Bullet"/>
            </w:pPr>
            <w:r>
              <w:tab/>
              <w:t>-</w:t>
            </w:r>
            <w:r>
              <w:tab/>
              <w:t xml:space="preserve">for </w:t>
            </w:r>
            <w:r>
              <w:t>fitting to or equipping such ships, boats or other vessels;</w:t>
            </w:r>
          </w:p>
          <w:p w14:paraId="591083C0"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83C1" w14:textId="77777777" w:rsidR="00E546F5" w:rsidRDefault="00951CE2">
            <w:pPr>
              <w:pStyle w:val="Tier2Bullet"/>
            </w:pPr>
            <w:r>
              <w:tab/>
              <w:t>-</w:t>
            </w:r>
            <w:r>
              <w:tab/>
              <w:t>for equipping the above platforms;</w:t>
            </w:r>
          </w:p>
          <w:p w14:paraId="591083C2"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C3" w14:textId="77777777" w:rsidR="00E546F5" w:rsidRDefault="00951CE2">
            <w:pPr>
              <w:pStyle w:val="NormalinTable"/>
            </w:pPr>
            <w:r>
              <w:t>0.0%</w:t>
            </w:r>
          </w:p>
        </w:tc>
      </w:tr>
      <w:tr w:rsidR="00E546F5" w14:paraId="591083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C5" w14:textId="77777777" w:rsidR="00E546F5" w:rsidRDefault="00951CE2">
            <w:pPr>
              <w:pStyle w:val="NormalinTable"/>
            </w:pPr>
            <w:r>
              <w:t>8519500000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C6" w14:textId="77777777" w:rsidR="00E546F5" w:rsidRDefault="00951CE2">
            <w:pPr>
              <w:pStyle w:val="Tier1"/>
            </w:pPr>
            <w:r>
              <w:t>Sound recording or sound reproducing apparatus</w:t>
            </w:r>
          </w:p>
          <w:p w14:paraId="591083C7" w14:textId="77777777" w:rsidR="00E546F5" w:rsidRDefault="00951CE2">
            <w:pPr>
              <w:pStyle w:val="Tier2"/>
            </w:pPr>
            <w:r>
              <w:t>-</w:t>
            </w:r>
            <w:r>
              <w:tab/>
              <w:t>Telephone answering machines</w:t>
            </w:r>
          </w:p>
          <w:p w14:paraId="591083C8"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83C9" w14:textId="77777777" w:rsidR="00E546F5" w:rsidRDefault="00951CE2">
            <w:pPr>
              <w:pStyle w:val="Tier2Bullet"/>
            </w:pPr>
            <w:r>
              <w:tab/>
              <w:t>-</w:t>
            </w:r>
            <w:r>
              <w:tab/>
              <w:t>for fitting to or equipping such ships, boats or other vessels;</w:t>
            </w:r>
          </w:p>
          <w:p w14:paraId="591083CA"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3CB" w14:textId="77777777" w:rsidR="00E546F5" w:rsidRDefault="00951CE2">
            <w:pPr>
              <w:pStyle w:val="Tier2Bullet"/>
            </w:pPr>
            <w:r>
              <w:tab/>
              <w:t>-</w:t>
            </w:r>
            <w:r>
              <w:tab/>
              <w:t>for equipping the above platforms;</w:t>
            </w:r>
          </w:p>
          <w:p w14:paraId="591083CC"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CD" w14:textId="77777777" w:rsidR="00E546F5" w:rsidRDefault="00951CE2">
            <w:pPr>
              <w:pStyle w:val="NormalinTable"/>
            </w:pPr>
            <w:r>
              <w:t>0.0%</w:t>
            </w:r>
          </w:p>
        </w:tc>
      </w:tr>
      <w:tr w:rsidR="00E546F5" w14:paraId="591083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CF" w14:textId="77777777" w:rsidR="00E546F5" w:rsidRDefault="00951CE2">
            <w:pPr>
              <w:pStyle w:val="NormalinTable"/>
            </w:pPr>
            <w:r>
              <w:t>8519812110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D0" w14:textId="77777777" w:rsidR="00E546F5" w:rsidRDefault="00951CE2">
            <w:pPr>
              <w:pStyle w:val="Tier1"/>
            </w:pPr>
            <w:r>
              <w:t>Sound recording or sound reproducing apparatus</w:t>
            </w:r>
          </w:p>
          <w:p w14:paraId="591083D1" w14:textId="77777777" w:rsidR="00E546F5" w:rsidRDefault="00951CE2">
            <w:pPr>
              <w:pStyle w:val="Tier2"/>
            </w:pPr>
            <w:r>
              <w:t>-</w:t>
            </w:r>
            <w:r>
              <w:tab/>
              <w:t>Other apparatus</w:t>
            </w:r>
          </w:p>
          <w:p w14:paraId="591083D2" w14:textId="77777777" w:rsidR="00E546F5" w:rsidRDefault="00951CE2">
            <w:pPr>
              <w:pStyle w:val="Tier3"/>
            </w:pPr>
            <w:r>
              <w:t>-</w:t>
            </w:r>
            <w:r>
              <w:tab/>
              <w:t>-</w:t>
            </w:r>
            <w:r>
              <w:tab/>
              <w:t>Using magnetic, optical or semiconductor media</w:t>
            </w:r>
          </w:p>
          <w:p w14:paraId="591083D3" w14:textId="77777777" w:rsidR="00E546F5" w:rsidRDefault="00951CE2">
            <w:pPr>
              <w:pStyle w:val="Tier4"/>
            </w:pPr>
            <w:r>
              <w:t>-</w:t>
            </w:r>
            <w:r>
              <w:tab/>
              <w:t>-</w:t>
            </w:r>
            <w:r>
              <w:tab/>
              <w:t>-</w:t>
            </w:r>
            <w:r>
              <w:tab/>
              <w:t xml:space="preserve">Sound reproducing apparatus (including cassette-players), not </w:t>
            </w:r>
            <w:r>
              <w:t>incorporating a sound recording device</w:t>
            </w:r>
          </w:p>
          <w:p w14:paraId="591083D4" w14:textId="77777777" w:rsidR="00E546F5" w:rsidRDefault="00951CE2">
            <w:pPr>
              <w:pStyle w:val="Tier5"/>
            </w:pPr>
            <w:r>
              <w:t>-</w:t>
            </w:r>
            <w:r>
              <w:tab/>
              <w:t>-</w:t>
            </w:r>
            <w:r>
              <w:tab/>
              <w:t>-</w:t>
            </w:r>
            <w:r>
              <w:tab/>
              <w:t>-</w:t>
            </w:r>
            <w:r>
              <w:tab/>
              <w:t>Other sound reproducing apparatus</w:t>
            </w:r>
          </w:p>
          <w:p w14:paraId="591083D5" w14:textId="77777777" w:rsidR="00E546F5" w:rsidRDefault="00951CE2">
            <w:pPr>
              <w:pStyle w:val="Tier6"/>
            </w:pPr>
            <w:r>
              <w:t>-</w:t>
            </w:r>
            <w:r>
              <w:tab/>
              <w:t>-</w:t>
            </w:r>
            <w:r>
              <w:tab/>
              <w:t>-</w:t>
            </w:r>
            <w:r>
              <w:tab/>
              <w:t>-</w:t>
            </w:r>
            <w:r>
              <w:tab/>
              <w:t>-</w:t>
            </w:r>
            <w:r>
              <w:tab/>
              <w:t>Other, cassette-type</w:t>
            </w:r>
          </w:p>
          <w:p w14:paraId="591083D6" w14:textId="77777777" w:rsidR="00E546F5" w:rsidRDefault="00951CE2">
            <w:pPr>
              <w:pStyle w:val="Tier7"/>
            </w:pPr>
            <w:r>
              <w:t>-</w:t>
            </w:r>
            <w:r>
              <w:tab/>
              <w:t>-</w:t>
            </w:r>
            <w:r>
              <w:tab/>
              <w:t>-</w:t>
            </w:r>
            <w:r>
              <w:tab/>
              <w:t>-</w:t>
            </w:r>
            <w:r>
              <w:tab/>
              <w:t>-</w:t>
            </w:r>
            <w:r>
              <w:tab/>
              <w:t>-</w:t>
            </w:r>
            <w:r>
              <w:tab/>
              <w:t>With an analogue and digital reading system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D7" w14:textId="77777777" w:rsidR="00E546F5" w:rsidRDefault="00951CE2">
            <w:pPr>
              <w:pStyle w:val="NormalinTable"/>
            </w:pPr>
            <w:r>
              <w:t>0.0%</w:t>
            </w:r>
          </w:p>
        </w:tc>
      </w:tr>
      <w:tr w:rsidR="00E546F5" w14:paraId="591083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D9" w14:textId="77777777" w:rsidR="00E546F5" w:rsidRDefault="00951CE2">
            <w:pPr>
              <w:pStyle w:val="NormalinTable"/>
            </w:pPr>
            <w:r>
              <w:t>8519812190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DA" w14:textId="77777777" w:rsidR="00E546F5" w:rsidRDefault="00951CE2">
            <w:pPr>
              <w:pStyle w:val="Tier1"/>
            </w:pPr>
            <w:r>
              <w:t>Sound recording or sound reproducing apparatus</w:t>
            </w:r>
          </w:p>
          <w:p w14:paraId="591083DB" w14:textId="77777777" w:rsidR="00E546F5" w:rsidRDefault="00951CE2">
            <w:pPr>
              <w:pStyle w:val="Tier2"/>
            </w:pPr>
            <w:r>
              <w:t>-</w:t>
            </w:r>
            <w:r>
              <w:tab/>
              <w:t xml:space="preserve">Other </w:t>
            </w:r>
            <w:r>
              <w:t>apparatus</w:t>
            </w:r>
          </w:p>
          <w:p w14:paraId="591083DC" w14:textId="77777777" w:rsidR="00E546F5" w:rsidRDefault="00951CE2">
            <w:pPr>
              <w:pStyle w:val="Tier3"/>
            </w:pPr>
            <w:r>
              <w:t>-</w:t>
            </w:r>
            <w:r>
              <w:tab/>
              <w:t>-</w:t>
            </w:r>
            <w:r>
              <w:tab/>
              <w:t>Using magnetic, optical or semiconductor media</w:t>
            </w:r>
          </w:p>
          <w:p w14:paraId="591083DD" w14:textId="77777777" w:rsidR="00E546F5" w:rsidRDefault="00951CE2">
            <w:pPr>
              <w:pStyle w:val="Tier4"/>
            </w:pPr>
            <w:r>
              <w:t>-</w:t>
            </w:r>
            <w:r>
              <w:tab/>
              <w:t>-</w:t>
            </w:r>
            <w:r>
              <w:tab/>
              <w:t>-</w:t>
            </w:r>
            <w:r>
              <w:tab/>
              <w:t>Sound reproducing apparatus (including cassette-players), not incorporating a sound recording device</w:t>
            </w:r>
          </w:p>
          <w:p w14:paraId="591083DE" w14:textId="77777777" w:rsidR="00E546F5" w:rsidRDefault="00951CE2">
            <w:pPr>
              <w:pStyle w:val="Tier5"/>
            </w:pPr>
            <w:r>
              <w:t>-</w:t>
            </w:r>
            <w:r>
              <w:tab/>
              <w:t>-</w:t>
            </w:r>
            <w:r>
              <w:tab/>
              <w:t>-</w:t>
            </w:r>
            <w:r>
              <w:tab/>
              <w:t>-</w:t>
            </w:r>
            <w:r>
              <w:tab/>
              <w:t>Other sound reproducing apparatus</w:t>
            </w:r>
          </w:p>
          <w:p w14:paraId="591083DF" w14:textId="77777777" w:rsidR="00E546F5" w:rsidRDefault="00951CE2">
            <w:pPr>
              <w:pStyle w:val="Tier6"/>
            </w:pPr>
            <w:r>
              <w:t>-</w:t>
            </w:r>
            <w:r>
              <w:tab/>
              <w:t>-</w:t>
            </w:r>
            <w:r>
              <w:tab/>
              <w:t>-</w:t>
            </w:r>
            <w:r>
              <w:tab/>
              <w:t>-</w:t>
            </w:r>
            <w:r>
              <w:tab/>
              <w:t>-</w:t>
            </w:r>
            <w:r>
              <w:tab/>
              <w:t>Other, cassette-type</w:t>
            </w:r>
          </w:p>
          <w:p w14:paraId="591083E0" w14:textId="77777777" w:rsidR="00E546F5" w:rsidRDefault="00951CE2">
            <w:pPr>
              <w:pStyle w:val="Tier7"/>
            </w:pPr>
            <w:r>
              <w:t>-</w:t>
            </w:r>
            <w:r>
              <w:tab/>
              <w:t>-</w:t>
            </w:r>
            <w:r>
              <w:tab/>
              <w:t>-</w:t>
            </w:r>
            <w:r>
              <w:tab/>
              <w:t>-</w:t>
            </w:r>
            <w:r>
              <w:tab/>
              <w:t>-</w:t>
            </w:r>
            <w:r>
              <w:tab/>
              <w:t>-</w:t>
            </w:r>
            <w:r>
              <w:tab/>
              <w:t>Wit</w:t>
            </w:r>
            <w:r>
              <w:t>h an analogue and digital reading system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E1" w14:textId="77777777" w:rsidR="00E546F5" w:rsidRDefault="00951CE2">
            <w:pPr>
              <w:pStyle w:val="NormalinTable"/>
            </w:pPr>
            <w:r>
              <w:t>0.0%</w:t>
            </w:r>
          </w:p>
        </w:tc>
      </w:tr>
      <w:tr w:rsidR="00E546F5" w14:paraId="591083E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E3" w14:textId="77777777" w:rsidR="00E546F5" w:rsidRDefault="00951CE2">
            <w:pPr>
              <w:pStyle w:val="NormalinTable"/>
            </w:pPr>
            <w:r>
              <w:t>8519813500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E4" w14:textId="77777777" w:rsidR="00E546F5" w:rsidRDefault="00951CE2">
            <w:pPr>
              <w:pStyle w:val="Tier1"/>
            </w:pPr>
            <w:r>
              <w:t>Sound recording or sound reproducing apparatus</w:t>
            </w:r>
          </w:p>
          <w:p w14:paraId="591083E5" w14:textId="77777777" w:rsidR="00E546F5" w:rsidRDefault="00951CE2">
            <w:pPr>
              <w:pStyle w:val="Tier2"/>
            </w:pPr>
            <w:r>
              <w:t>-</w:t>
            </w:r>
            <w:r>
              <w:tab/>
              <w:t>Other apparatus</w:t>
            </w:r>
          </w:p>
          <w:p w14:paraId="591083E6" w14:textId="77777777" w:rsidR="00E546F5" w:rsidRDefault="00951CE2">
            <w:pPr>
              <w:pStyle w:val="Tier3"/>
            </w:pPr>
            <w:r>
              <w:t>-</w:t>
            </w:r>
            <w:r>
              <w:tab/>
              <w:t>-</w:t>
            </w:r>
            <w:r>
              <w:tab/>
              <w:t>Using magnetic, optical or semiconductor media</w:t>
            </w:r>
          </w:p>
          <w:p w14:paraId="591083E7" w14:textId="77777777" w:rsidR="00E546F5" w:rsidRDefault="00951CE2">
            <w:pPr>
              <w:pStyle w:val="Tier4"/>
            </w:pPr>
            <w:r>
              <w:t>-</w:t>
            </w:r>
            <w:r>
              <w:tab/>
              <w:t>-</w:t>
            </w:r>
            <w:r>
              <w:tab/>
              <w:t>-</w:t>
            </w:r>
            <w:r>
              <w:tab/>
              <w:t xml:space="preserve">Sound reproducing apparatus (including cassette-players), not </w:t>
            </w:r>
            <w:r>
              <w:t>incorporating a sound recording device</w:t>
            </w:r>
          </w:p>
          <w:p w14:paraId="591083E8" w14:textId="77777777" w:rsidR="00E546F5" w:rsidRDefault="00951CE2">
            <w:pPr>
              <w:pStyle w:val="Tier5"/>
            </w:pPr>
            <w:r>
              <w:t>-</w:t>
            </w:r>
            <w:r>
              <w:tab/>
              <w:t>-</w:t>
            </w:r>
            <w:r>
              <w:tab/>
              <w:t>-</w:t>
            </w:r>
            <w:r>
              <w:tab/>
              <w:t>-</w:t>
            </w:r>
            <w:r>
              <w:tab/>
              <w:t>Other sound reproducing apparatus</w:t>
            </w:r>
          </w:p>
          <w:p w14:paraId="591083E9" w14:textId="77777777" w:rsidR="00E546F5" w:rsidRDefault="00951CE2">
            <w:pPr>
              <w:pStyle w:val="Tier6"/>
            </w:pPr>
            <w:r>
              <w:t>-</w:t>
            </w:r>
            <w:r>
              <w:tab/>
              <w:t>-</w:t>
            </w:r>
            <w:r>
              <w:tab/>
              <w:t>-</w:t>
            </w:r>
            <w:r>
              <w:tab/>
              <w:t>-</w:t>
            </w:r>
            <w:r>
              <w:tab/>
              <w:t>-</w:t>
            </w:r>
            <w:r>
              <w:tab/>
              <w:t>Other</w:t>
            </w:r>
          </w:p>
          <w:p w14:paraId="591083EA" w14:textId="77777777" w:rsidR="00E546F5" w:rsidRDefault="00951CE2">
            <w:pPr>
              <w:pStyle w:val="Tier7"/>
            </w:pPr>
            <w:r>
              <w:t>-</w:t>
            </w:r>
            <w:r>
              <w:tab/>
              <w:t>-</w:t>
            </w:r>
            <w:r>
              <w:tab/>
              <w:t>-</w:t>
            </w:r>
            <w:r>
              <w:tab/>
              <w:t>-</w:t>
            </w:r>
            <w:r>
              <w:tab/>
              <w:t>-</w:t>
            </w:r>
            <w:r>
              <w:tab/>
              <w:t>-</w:t>
            </w:r>
            <w:r>
              <w:tab/>
              <w:t>With laser reading system</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EB" w14:textId="77777777" w:rsidR="00E546F5" w:rsidRDefault="00951CE2">
            <w:pPr>
              <w:pStyle w:val="NormalinTable"/>
            </w:pPr>
            <w:r>
              <w:t>0.0%</w:t>
            </w:r>
          </w:p>
        </w:tc>
      </w:tr>
      <w:tr w:rsidR="00E546F5" w14:paraId="591083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ED" w14:textId="77777777" w:rsidR="00E546F5" w:rsidRDefault="00951CE2">
            <w:pPr>
              <w:pStyle w:val="NormalinTable"/>
            </w:pPr>
            <w:r>
              <w:t>8519814510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EE" w14:textId="77777777" w:rsidR="00E546F5" w:rsidRDefault="00951CE2">
            <w:pPr>
              <w:pStyle w:val="Tier1"/>
            </w:pPr>
            <w:r>
              <w:t>Sound recording or sound reproducing apparatus</w:t>
            </w:r>
          </w:p>
          <w:p w14:paraId="591083EF" w14:textId="77777777" w:rsidR="00E546F5" w:rsidRDefault="00951CE2">
            <w:pPr>
              <w:pStyle w:val="Tier2"/>
            </w:pPr>
            <w:r>
              <w:t>-</w:t>
            </w:r>
            <w:r>
              <w:tab/>
              <w:t>Other apparatus</w:t>
            </w:r>
          </w:p>
          <w:p w14:paraId="591083F0" w14:textId="77777777" w:rsidR="00E546F5" w:rsidRDefault="00951CE2">
            <w:pPr>
              <w:pStyle w:val="Tier3"/>
            </w:pPr>
            <w:r>
              <w:t>-</w:t>
            </w:r>
            <w:r>
              <w:tab/>
              <w:t>-</w:t>
            </w:r>
            <w:r>
              <w:tab/>
              <w:t xml:space="preserve">Using magnetic, optical or </w:t>
            </w:r>
            <w:r>
              <w:t>semiconductor media</w:t>
            </w:r>
          </w:p>
          <w:p w14:paraId="591083F1" w14:textId="77777777" w:rsidR="00E546F5" w:rsidRDefault="00951CE2">
            <w:pPr>
              <w:pStyle w:val="Tier4"/>
            </w:pPr>
            <w:r>
              <w:t>-</w:t>
            </w:r>
            <w:r>
              <w:tab/>
              <w:t>-</w:t>
            </w:r>
            <w:r>
              <w:tab/>
              <w:t>-</w:t>
            </w:r>
            <w:r>
              <w:tab/>
              <w:t>Sound reproducing apparatus (including cassette-players), not incorporating a sound recording device</w:t>
            </w:r>
          </w:p>
          <w:p w14:paraId="591083F2" w14:textId="77777777" w:rsidR="00E546F5" w:rsidRDefault="00951CE2">
            <w:pPr>
              <w:pStyle w:val="Tier5"/>
            </w:pPr>
            <w:r>
              <w:t>-</w:t>
            </w:r>
            <w:r>
              <w:tab/>
              <w:t>-</w:t>
            </w:r>
            <w:r>
              <w:tab/>
              <w:t>-</w:t>
            </w:r>
            <w:r>
              <w:tab/>
              <w:t>-</w:t>
            </w:r>
            <w:r>
              <w:tab/>
              <w:t>Other sound reproducing apparatus</w:t>
            </w:r>
          </w:p>
          <w:p w14:paraId="591083F3" w14:textId="77777777" w:rsidR="00E546F5" w:rsidRDefault="00951CE2">
            <w:pPr>
              <w:pStyle w:val="Tier6"/>
            </w:pPr>
            <w:r>
              <w:t>-</w:t>
            </w:r>
            <w:r>
              <w:tab/>
              <w:t>-</w:t>
            </w:r>
            <w:r>
              <w:tab/>
              <w:t>-</w:t>
            </w:r>
            <w:r>
              <w:tab/>
              <w:t>-</w:t>
            </w:r>
            <w:r>
              <w:tab/>
              <w:t>-</w:t>
            </w:r>
            <w:r>
              <w:tab/>
              <w:t>Other</w:t>
            </w:r>
          </w:p>
          <w:p w14:paraId="591083F4"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F5" w14:textId="77777777" w:rsidR="00E546F5" w:rsidRDefault="00951CE2">
            <w:pPr>
              <w:pStyle w:val="NormalinTable"/>
            </w:pPr>
            <w:r>
              <w:t>0.0%</w:t>
            </w:r>
          </w:p>
        </w:tc>
      </w:tr>
      <w:tr w:rsidR="00E546F5" w14:paraId="591084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3F7" w14:textId="77777777" w:rsidR="00E546F5" w:rsidRDefault="00951CE2">
            <w:pPr>
              <w:pStyle w:val="NormalinTable"/>
            </w:pPr>
            <w:r>
              <w:t>8519814590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3F8" w14:textId="77777777" w:rsidR="00E546F5" w:rsidRDefault="00951CE2">
            <w:pPr>
              <w:pStyle w:val="Tier1"/>
            </w:pPr>
            <w:r>
              <w:t xml:space="preserve">Sound recording or sound </w:t>
            </w:r>
            <w:r>
              <w:t>reproducing apparatus</w:t>
            </w:r>
          </w:p>
          <w:p w14:paraId="591083F9" w14:textId="77777777" w:rsidR="00E546F5" w:rsidRDefault="00951CE2">
            <w:pPr>
              <w:pStyle w:val="Tier2"/>
            </w:pPr>
            <w:r>
              <w:t>-</w:t>
            </w:r>
            <w:r>
              <w:tab/>
              <w:t>Other apparatus</w:t>
            </w:r>
          </w:p>
          <w:p w14:paraId="591083FA" w14:textId="77777777" w:rsidR="00E546F5" w:rsidRDefault="00951CE2">
            <w:pPr>
              <w:pStyle w:val="Tier3"/>
            </w:pPr>
            <w:r>
              <w:t>-</w:t>
            </w:r>
            <w:r>
              <w:tab/>
              <w:t>-</w:t>
            </w:r>
            <w:r>
              <w:tab/>
              <w:t>Using magnetic, optical or semiconductor media</w:t>
            </w:r>
          </w:p>
          <w:p w14:paraId="591083FB" w14:textId="77777777" w:rsidR="00E546F5" w:rsidRDefault="00951CE2">
            <w:pPr>
              <w:pStyle w:val="Tier4"/>
            </w:pPr>
            <w:r>
              <w:t>-</w:t>
            </w:r>
            <w:r>
              <w:tab/>
              <w:t>-</w:t>
            </w:r>
            <w:r>
              <w:tab/>
              <w:t>-</w:t>
            </w:r>
            <w:r>
              <w:tab/>
              <w:t>Sound reproducing apparatus (including cassette-players), not incorporating a sound recording device</w:t>
            </w:r>
          </w:p>
          <w:p w14:paraId="591083FC" w14:textId="77777777" w:rsidR="00E546F5" w:rsidRDefault="00951CE2">
            <w:pPr>
              <w:pStyle w:val="Tier5"/>
            </w:pPr>
            <w:r>
              <w:t>-</w:t>
            </w:r>
            <w:r>
              <w:tab/>
              <w:t>-</w:t>
            </w:r>
            <w:r>
              <w:tab/>
              <w:t>-</w:t>
            </w:r>
            <w:r>
              <w:tab/>
              <w:t>-</w:t>
            </w:r>
            <w:r>
              <w:tab/>
              <w:t>Other sound reproducing apparatus</w:t>
            </w:r>
          </w:p>
          <w:p w14:paraId="591083FD" w14:textId="77777777" w:rsidR="00E546F5" w:rsidRDefault="00951CE2">
            <w:pPr>
              <w:pStyle w:val="Tier6"/>
            </w:pPr>
            <w:r>
              <w:t>-</w:t>
            </w:r>
            <w:r>
              <w:tab/>
              <w:t>-</w:t>
            </w:r>
            <w:r>
              <w:tab/>
              <w:t>-</w:t>
            </w:r>
            <w:r>
              <w:tab/>
              <w:t>-</w:t>
            </w:r>
            <w:r>
              <w:tab/>
              <w:t>-</w:t>
            </w:r>
            <w:r>
              <w:tab/>
            </w:r>
            <w:r>
              <w:t>Other</w:t>
            </w:r>
          </w:p>
          <w:p w14:paraId="591083FE"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3FF" w14:textId="77777777" w:rsidR="00E546F5" w:rsidRDefault="00951CE2">
            <w:pPr>
              <w:pStyle w:val="NormalinTable"/>
            </w:pPr>
            <w:r>
              <w:t>0.0%</w:t>
            </w:r>
          </w:p>
        </w:tc>
      </w:tr>
      <w:tr w:rsidR="00E546F5" w14:paraId="5910840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01" w14:textId="77777777" w:rsidR="00E546F5" w:rsidRDefault="00951CE2">
            <w:pPr>
              <w:pStyle w:val="NormalinTable"/>
            </w:pPr>
            <w:r>
              <w:t>8519819510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02" w14:textId="77777777" w:rsidR="00E546F5" w:rsidRDefault="00951CE2">
            <w:pPr>
              <w:pStyle w:val="Tier1"/>
            </w:pPr>
            <w:r>
              <w:t>Sound recording or sound reproducing apparatus</w:t>
            </w:r>
          </w:p>
          <w:p w14:paraId="59108403" w14:textId="77777777" w:rsidR="00E546F5" w:rsidRDefault="00951CE2">
            <w:pPr>
              <w:pStyle w:val="Tier2"/>
            </w:pPr>
            <w:r>
              <w:t>-</w:t>
            </w:r>
            <w:r>
              <w:tab/>
              <w:t>Other apparatus</w:t>
            </w:r>
          </w:p>
          <w:p w14:paraId="59108404" w14:textId="77777777" w:rsidR="00E546F5" w:rsidRDefault="00951CE2">
            <w:pPr>
              <w:pStyle w:val="Tier3"/>
            </w:pPr>
            <w:r>
              <w:t>-</w:t>
            </w:r>
            <w:r>
              <w:tab/>
              <w:t>-</w:t>
            </w:r>
            <w:r>
              <w:tab/>
              <w:t>Using magnetic, optical or semiconductor media</w:t>
            </w:r>
          </w:p>
          <w:p w14:paraId="59108405" w14:textId="77777777" w:rsidR="00E546F5" w:rsidRDefault="00951CE2">
            <w:pPr>
              <w:pStyle w:val="Tier4"/>
            </w:pPr>
            <w:r>
              <w:t>-</w:t>
            </w:r>
            <w:r>
              <w:tab/>
              <w:t>-</w:t>
            </w:r>
            <w:r>
              <w:tab/>
              <w:t>-</w:t>
            </w:r>
            <w:r>
              <w:tab/>
              <w:t>Other apparatus</w:t>
            </w:r>
          </w:p>
          <w:p w14:paraId="59108406" w14:textId="77777777" w:rsidR="00E546F5" w:rsidRDefault="00951CE2">
            <w:pPr>
              <w:pStyle w:val="Tier5"/>
            </w:pPr>
            <w:r>
              <w:t>-</w:t>
            </w:r>
            <w:r>
              <w:tab/>
              <w:t>-</w:t>
            </w:r>
            <w:r>
              <w:tab/>
              <w:t>-</w:t>
            </w:r>
            <w:r>
              <w:tab/>
              <w:t>-</w:t>
            </w:r>
            <w:r>
              <w:tab/>
              <w:t>Other</w:t>
            </w:r>
          </w:p>
          <w:p w14:paraId="59108407" w14:textId="77777777" w:rsidR="00E546F5" w:rsidRDefault="00951CE2">
            <w:pPr>
              <w:pStyle w:val="Tier6"/>
            </w:pPr>
            <w:r>
              <w:t>-</w:t>
            </w:r>
            <w:r>
              <w:tab/>
              <w:t>-</w:t>
            </w:r>
            <w:r>
              <w:tab/>
              <w:t>-</w:t>
            </w:r>
            <w:r>
              <w:tab/>
              <w:t>-</w:t>
            </w:r>
            <w:r>
              <w:tab/>
              <w:t>-</w:t>
            </w:r>
            <w:r>
              <w:tab/>
              <w:t>For use in civil aircraft</w:t>
            </w:r>
          </w:p>
          <w:p w14:paraId="59108408" w14:textId="77777777" w:rsidR="00E546F5" w:rsidRDefault="00951CE2">
            <w:pPr>
              <w:pStyle w:val="Tier6Bullet"/>
            </w:pPr>
            <w:r>
              <w:tab/>
            </w:r>
            <w:r>
              <w:tab/>
            </w:r>
            <w:r>
              <w:tab/>
            </w:r>
            <w:r>
              <w:tab/>
            </w:r>
            <w:r>
              <w:tab/>
              <w:t>-</w:t>
            </w:r>
            <w:r>
              <w:tab/>
              <w:t xml:space="preserve">use in civil </w:t>
            </w:r>
            <w:r>
              <w:t>aircraft</w:t>
            </w:r>
          </w:p>
          <w:p w14:paraId="59108409"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840A"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0B" w14:textId="77777777" w:rsidR="00E546F5" w:rsidRDefault="00951CE2">
            <w:pPr>
              <w:pStyle w:val="NormalinTable"/>
            </w:pPr>
            <w:r>
              <w:t>0.0%</w:t>
            </w:r>
          </w:p>
        </w:tc>
      </w:tr>
      <w:tr w:rsidR="00E546F5" w14:paraId="591084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0D" w14:textId="77777777" w:rsidR="00E546F5" w:rsidRDefault="00951CE2">
            <w:pPr>
              <w:pStyle w:val="NormalinTable"/>
            </w:pPr>
            <w:r>
              <w:t>8519819590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0E" w14:textId="77777777" w:rsidR="00E546F5" w:rsidRDefault="00951CE2">
            <w:pPr>
              <w:pStyle w:val="Tier1"/>
            </w:pPr>
            <w:r>
              <w:t xml:space="preserve">Sound recording or sound </w:t>
            </w:r>
            <w:r>
              <w:t>reproducing apparatus</w:t>
            </w:r>
          </w:p>
          <w:p w14:paraId="5910840F" w14:textId="77777777" w:rsidR="00E546F5" w:rsidRDefault="00951CE2">
            <w:pPr>
              <w:pStyle w:val="Tier2"/>
            </w:pPr>
            <w:r>
              <w:t>-</w:t>
            </w:r>
            <w:r>
              <w:tab/>
              <w:t>Other apparatus</w:t>
            </w:r>
          </w:p>
          <w:p w14:paraId="59108410" w14:textId="77777777" w:rsidR="00E546F5" w:rsidRDefault="00951CE2">
            <w:pPr>
              <w:pStyle w:val="Tier3"/>
            </w:pPr>
            <w:r>
              <w:t>-</w:t>
            </w:r>
            <w:r>
              <w:tab/>
              <w:t>-</w:t>
            </w:r>
            <w:r>
              <w:tab/>
              <w:t>Using magnetic, optical or semiconductor media</w:t>
            </w:r>
          </w:p>
          <w:p w14:paraId="59108411" w14:textId="77777777" w:rsidR="00E546F5" w:rsidRDefault="00951CE2">
            <w:pPr>
              <w:pStyle w:val="Tier4"/>
            </w:pPr>
            <w:r>
              <w:t>-</w:t>
            </w:r>
            <w:r>
              <w:tab/>
              <w:t>-</w:t>
            </w:r>
            <w:r>
              <w:tab/>
              <w:t>-</w:t>
            </w:r>
            <w:r>
              <w:tab/>
              <w:t>Other apparatus</w:t>
            </w:r>
          </w:p>
          <w:p w14:paraId="59108412" w14:textId="77777777" w:rsidR="00E546F5" w:rsidRDefault="00951CE2">
            <w:pPr>
              <w:pStyle w:val="Tier5"/>
            </w:pPr>
            <w:r>
              <w:t>-</w:t>
            </w:r>
            <w:r>
              <w:tab/>
              <w:t>-</w:t>
            </w:r>
            <w:r>
              <w:tab/>
              <w:t>-</w:t>
            </w:r>
            <w:r>
              <w:tab/>
              <w:t>-</w:t>
            </w:r>
            <w:r>
              <w:tab/>
              <w:t>Other</w:t>
            </w:r>
          </w:p>
          <w:p w14:paraId="59108413" w14:textId="77777777" w:rsidR="00E546F5" w:rsidRDefault="00951CE2">
            <w:pPr>
              <w:pStyle w:val="Tier6"/>
            </w:pPr>
            <w:r>
              <w:t>-</w:t>
            </w:r>
            <w:r>
              <w:tab/>
              <w:t>-</w:t>
            </w:r>
            <w:r>
              <w:tab/>
              <w:t>-</w:t>
            </w:r>
            <w:r>
              <w:tab/>
              <w:t>-</w:t>
            </w:r>
            <w:r>
              <w:tab/>
              <w:t>-</w:t>
            </w:r>
            <w:r>
              <w:tab/>
              <w:t>Other</w:t>
            </w:r>
          </w:p>
          <w:p w14:paraId="59108414"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8415" w14:textId="77777777" w:rsidR="00E546F5" w:rsidRDefault="00951CE2">
            <w:pPr>
              <w:pStyle w:val="Tier6Bullet"/>
            </w:pPr>
            <w:r>
              <w:tab/>
            </w:r>
            <w:r>
              <w:tab/>
            </w:r>
            <w:r>
              <w:tab/>
            </w:r>
            <w:r>
              <w:tab/>
            </w:r>
            <w:r>
              <w:tab/>
              <w:t>-</w:t>
            </w:r>
            <w:r>
              <w:tab/>
              <w:t>for fitting to or equipping such ships, boats or other vessels;</w:t>
            </w:r>
          </w:p>
          <w:p w14:paraId="59108416"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8417" w14:textId="77777777" w:rsidR="00E546F5" w:rsidRDefault="00951CE2">
            <w:pPr>
              <w:pStyle w:val="Tier6Bullet"/>
            </w:pPr>
            <w:r>
              <w:tab/>
            </w:r>
            <w:r>
              <w:tab/>
            </w:r>
            <w:r>
              <w:tab/>
            </w:r>
            <w:r>
              <w:tab/>
            </w:r>
            <w:r>
              <w:tab/>
              <w:t>-</w:t>
            </w:r>
            <w:r>
              <w:tab/>
              <w:t>for equipping the above platforms;</w:t>
            </w:r>
          </w:p>
          <w:p w14:paraId="59108418"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19" w14:textId="77777777" w:rsidR="00E546F5" w:rsidRDefault="00951CE2">
            <w:pPr>
              <w:pStyle w:val="NormalinTable"/>
            </w:pPr>
            <w:r>
              <w:t>0.0%</w:t>
            </w:r>
          </w:p>
        </w:tc>
      </w:tr>
      <w:tr w:rsidR="00E546F5" w14:paraId="591084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1B" w14:textId="77777777" w:rsidR="00E546F5" w:rsidRDefault="00951CE2">
            <w:pPr>
              <w:pStyle w:val="NormalinTable"/>
            </w:pPr>
            <w:r>
              <w:t>8521000000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1C" w14:textId="77777777" w:rsidR="00E546F5" w:rsidRDefault="00951CE2">
            <w:pPr>
              <w:pStyle w:val="Tier1"/>
            </w:pPr>
            <w:r>
              <w:t>Video recording or reprodu</w:t>
            </w:r>
            <w:r>
              <w:t>cing apparatus, whether or not incorporating a video tuner</w:t>
            </w:r>
          </w:p>
          <w:p w14:paraId="5910841D" w14:textId="77777777" w:rsidR="00E546F5" w:rsidRDefault="00951CE2">
            <w:pPr>
              <w:pStyle w:val="Tier1Bullet"/>
            </w:pPr>
            <w:r>
              <w:t>-</w:t>
            </w:r>
            <w:r>
              <w:tab/>
              <w:t>use by, or on behalf of, the UK Armed Forces, individually or in cooperation with other States</w:t>
            </w:r>
          </w:p>
          <w:p w14:paraId="5910841E" w14:textId="77777777" w:rsidR="00E546F5" w:rsidRDefault="00951CE2">
            <w:pPr>
              <w:pStyle w:val="Tier1Bullet"/>
            </w:pPr>
            <w:r>
              <w:tab/>
              <w:t>a) for defending the territorial integrity of the United Kingdom, or</w:t>
            </w:r>
          </w:p>
          <w:p w14:paraId="5910841F" w14:textId="77777777" w:rsidR="00E546F5" w:rsidRDefault="00951CE2">
            <w:pPr>
              <w:pStyle w:val="Tier1Bullet"/>
            </w:pPr>
            <w:r>
              <w:tab/>
              <w:t>b) in participating in intern</w:t>
            </w:r>
            <w:r>
              <w:t>ational peace-keeping or support operations, or</w:t>
            </w:r>
          </w:p>
          <w:p w14:paraId="59108420" w14:textId="77777777" w:rsidR="00E546F5" w:rsidRDefault="00951CE2">
            <w:pPr>
              <w:pStyle w:val="Tier1Bullet"/>
            </w:pPr>
            <w:r>
              <w:tab/>
              <w:t>c) for other military purposes like the protection of nationals of the United Kingdom from social or military unrest or,</w:t>
            </w:r>
          </w:p>
          <w:p w14:paraId="59108421" w14:textId="77777777" w:rsidR="00E546F5" w:rsidRDefault="00951CE2">
            <w:pPr>
              <w:pStyle w:val="Tier1Bullet"/>
            </w:pPr>
            <w:r>
              <w:tab/>
              <w:t>d) for training purposes, or</w:t>
            </w:r>
          </w:p>
          <w:p w14:paraId="59108422" w14:textId="77777777" w:rsidR="00E546F5" w:rsidRDefault="00951CE2">
            <w:pPr>
              <w:pStyle w:val="Tier1Bullet"/>
            </w:pPr>
            <w:r>
              <w:tab/>
              <w:t xml:space="preserve">e) temporarily, for civil purposes in the </w:t>
            </w:r>
            <w:r>
              <w:t>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23" w14:textId="77777777" w:rsidR="00E546F5" w:rsidRDefault="00951CE2">
            <w:pPr>
              <w:pStyle w:val="NormalinTable"/>
            </w:pPr>
            <w:r>
              <w:t>0.0%</w:t>
            </w:r>
          </w:p>
        </w:tc>
      </w:tr>
      <w:tr w:rsidR="00E546F5" w14:paraId="591084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25" w14:textId="77777777" w:rsidR="00E546F5" w:rsidRDefault="00951CE2">
            <w:pPr>
              <w:pStyle w:val="NormalinTable"/>
            </w:pPr>
            <w:r>
              <w:t>8521109510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26" w14:textId="77777777" w:rsidR="00E546F5" w:rsidRDefault="00951CE2">
            <w:pPr>
              <w:pStyle w:val="Tier1"/>
            </w:pPr>
            <w:r>
              <w:t>Video recording or reproducing apparatus, whether or not incorporating a video tuner</w:t>
            </w:r>
          </w:p>
          <w:p w14:paraId="59108427" w14:textId="77777777" w:rsidR="00E546F5" w:rsidRDefault="00951CE2">
            <w:pPr>
              <w:pStyle w:val="Tier2"/>
            </w:pPr>
            <w:r>
              <w:t>-</w:t>
            </w:r>
            <w:r>
              <w:tab/>
              <w:t>Magnetic tape-type</w:t>
            </w:r>
          </w:p>
          <w:p w14:paraId="59108428" w14:textId="77777777" w:rsidR="00E546F5" w:rsidRDefault="00951CE2">
            <w:pPr>
              <w:pStyle w:val="Tier3"/>
            </w:pPr>
            <w:r>
              <w:t>-</w:t>
            </w:r>
            <w:r>
              <w:tab/>
              <w:t>-</w:t>
            </w:r>
            <w:r>
              <w:tab/>
              <w:t>Other</w:t>
            </w:r>
          </w:p>
          <w:p w14:paraId="59108429" w14:textId="77777777" w:rsidR="00E546F5" w:rsidRDefault="00951CE2">
            <w:pPr>
              <w:pStyle w:val="Tier4"/>
            </w:pPr>
            <w:r>
              <w:t>-</w:t>
            </w:r>
            <w:r>
              <w:tab/>
              <w:t>-</w:t>
            </w:r>
            <w:r>
              <w:tab/>
              <w:t>-</w:t>
            </w:r>
            <w:r>
              <w:tab/>
              <w:t>For use in civil aircraft</w:t>
            </w:r>
          </w:p>
          <w:p w14:paraId="5910842A" w14:textId="77777777" w:rsidR="00E546F5" w:rsidRDefault="00951CE2">
            <w:pPr>
              <w:pStyle w:val="Tier4Bullet"/>
            </w:pPr>
            <w:r>
              <w:tab/>
            </w:r>
            <w:r>
              <w:tab/>
            </w:r>
            <w:r>
              <w:tab/>
              <w:t>-</w:t>
            </w:r>
            <w:r>
              <w:tab/>
            </w:r>
            <w:r>
              <w:t>use in civil aircraft</w:t>
            </w:r>
          </w:p>
          <w:p w14:paraId="5910842B"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842C"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2D" w14:textId="77777777" w:rsidR="00E546F5" w:rsidRDefault="00951CE2">
            <w:pPr>
              <w:pStyle w:val="NormalinTable"/>
            </w:pPr>
            <w:r>
              <w:t>0.0%</w:t>
            </w:r>
          </w:p>
        </w:tc>
      </w:tr>
      <w:tr w:rsidR="00E546F5" w14:paraId="591084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2F" w14:textId="77777777" w:rsidR="00E546F5" w:rsidRDefault="00951CE2">
            <w:pPr>
              <w:pStyle w:val="NormalinTable"/>
            </w:pPr>
            <w:r>
              <w:t>8521109590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30" w14:textId="77777777" w:rsidR="00E546F5" w:rsidRDefault="00951CE2">
            <w:pPr>
              <w:pStyle w:val="Tier1"/>
            </w:pPr>
            <w:r>
              <w:t>Video recording or reproduc</w:t>
            </w:r>
            <w:r>
              <w:t>ing apparatus, whether or not incorporating a video tuner</w:t>
            </w:r>
          </w:p>
          <w:p w14:paraId="59108431" w14:textId="77777777" w:rsidR="00E546F5" w:rsidRDefault="00951CE2">
            <w:pPr>
              <w:pStyle w:val="Tier2"/>
            </w:pPr>
            <w:r>
              <w:t>-</w:t>
            </w:r>
            <w:r>
              <w:tab/>
              <w:t>Magnetic tape-type</w:t>
            </w:r>
          </w:p>
          <w:p w14:paraId="59108432" w14:textId="77777777" w:rsidR="00E546F5" w:rsidRDefault="00951CE2">
            <w:pPr>
              <w:pStyle w:val="Tier3"/>
            </w:pPr>
            <w:r>
              <w:t>-</w:t>
            </w:r>
            <w:r>
              <w:tab/>
              <w:t>-</w:t>
            </w:r>
            <w:r>
              <w:tab/>
              <w:t>Other</w:t>
            </w:r>
          </w:p>
          <w:p w14:paraId="59108433" w14:textId="77777777" w:rsidR="00E546F5" w:rsidRDefault="00951CE2">
            <w:pPr>
              <w:pStyle w:val="Tier4"/>
            </w:pPr>
            <w:r>
              <w:t>-</w:t>
            </w:r>
            <w:r>
              <w:tab/>
              <w:t>-</w:t>
            </w:r>
            <w:r>
              <w:tab/>
              <w:t>-</w:t>
            </w:r>
            <w:r>
              <w:tab/>
              <w:t>Other</w:t>
            </w:r>
          </w:p>
          <w:p w14:paraId="59108434"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8435" w14:textId="77777777" w:rsidR="00E546F5" w:rsidRDefault="00951CE2">
            <w:pPr>
              <w:pStyle w:val="Tier4Bullet"/>
            </w:pPr>
            <w:r>
              <w:tab/>
            </w:r>
            <w:r>
              <w:tab/>
            </w:r>
            <w:r>
              <w:tab/>
              <w:t>-</w:t>
            </w:r>
            <w:r>
              <w:tab/>
              <w:t>for fitting to or equipping such ships, boats or other vessels;</w:t>
            </w:r>
          </w:p>
          <w:p w14:paraId="5910843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8437" w14:textId="77777777" w:rsidR="00E546F5" w:rsidRDefault="00951CE2">
            <w:pPr>
              <w:pStyle w:val="Tier4Bullet"/>
            </w:pPr>
            <w:r>
              <w:tab/>
            </w:r>
            <w:r>
              <w:tab/>
            </w:r>
            <w:r>
              <w:tab/>
              <w:t>-</w:t>
            </w:r>
            <w:r>
              <w:tab/>
              <w:t>for equipping the above platforms;</w:t>
            </w:r>
          </w:p>
          <w:p w14:paraId="5910843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39" w14:textId="77777777" w:rsidR="00E546F5" w:rsidRDefault="00951CE2">
            <w:pPr>
              <w:pStyle w:val="NormalinTable"/>
            </w:pPr>
            <w:r>
              <w:t>0.0%</w:t>
            </w:r>
          </w:p>
        </w:tc>
      </w:tr>
      <w:tr w:rsidR="00E546F5" w14:paraId="5910844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3B" w14:textId="77777777" w:rsidR="00E546F5" w:rsidRDefault="00951CE2">
            <w:pPr>
              <w:pStyle w:val="NormalinTable"/>
            </w:pPr>
            <w:r>
              <w:t>8521900010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3C" w14:textId="77777777" w:rsidR="00E546F5" w:rsidRDefault="00951CE2">
            <w:pPr>
              <w:pStyle w:val="Tier1"/>
            </w:pPr>
            <w:r>
              <w:t xml:space="preserve">Video recording or reproducing apparatus, whether or not </w:t>
            </w:r>
            <w:r>
              <w:t>incorporating a video tuner</w:t>
            </w:r>
          </w:p>
          <w:p w14:paraId="5910843D" w14:textId="77777777" w:rsidR="00E546F5" w:rsidRDefault="00951CE2">
            <w:pPr>
              <w:pStyle w:val="Tier2"/>
            </w:pPr>
            <w:r>
              <w:t>-</w:t>
            </w:r>
            <w:r>
              <w:tab/>
              <w:t>Other</w:t>
            </w:r>
          </w:p>
          <w:p w14:paraId="5910843E" w14:textId="77777777" w:rsidR="00E546F5" w:rsidRDefault="00951CE2">
            <w:pPr>
              <w:pStyle w:val="Tier3"/>
            </w:pPr>
            <w:r>
              <w:t>-</w:t>
            </w:r>
            <w:r>
              <w:tab/>
              <w:t>-</w:t>
            </w:r>
            <w:r>
              <w:tab/>
              <w:t>Video-reproducing apparatus, for certain types of aircraft</w:t>
            </w:r>
          </w:p>
          <w:p w14:paraId="5910843F" w14:textId="77777777" w:rsidR="00E546F5" w:rsidRDefault="00951CE2">
            <w:pPr>
              <w:pStyle w:val="Tier3Bullet"/>
            </w:pPr>
            <w:r>
              <w:tab/>
            </w:r>
            <w:r>
              <w:tab/>
              <w:t>-</w:t>
            </w:r>
            <w:r>
              <w:tab/>
              <w:t>For use in certain types of aircraft; for the construction, maintenance and repair of aircraft of an unladen weight exceeding 2 000 kilograms and of grou</w:t>
            </w:r>
            <w:r>
              <w:t>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40" w14:textId="77777777" w:rsidR="00E546F5" w:rsidRDefault="00951CE2">
            <w:pPr>
              <w:pStyle w:val="NormalinTable"/>
            </w:pPr>
            <w:r>
              <w:t>0.0%</w:t>
            </w:r>
          </w:p>
        </w:tc>
      </w:tr>
      <w:tr w:rsidR="00E546F5" w14:paraId="591084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42" w14:textId="77777777" w:rsidR="00E546F5" w:rsidRDefault="00951CE2">
            <w:pPr>
              <w:pStyle w:val="NormalinTable"/>
            </w:pPr>
            <w:r>
              <w:t>8521900090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43" w14:textId="77777777" w:rsidR="00E546F5" w:rsidRDefault="00951CE2">
            <w:pPr>
              <w:pStyle w:val="Tier1"/>
            </w:pPr>
            <w:r>
              <w:t>Video recording or reproducing apparatus, whether or not incorporating a video tuner</w:t>
            </w:r>
          </w:p>
          <w:p w14:paraId="59108444" w14:textId="77777777" w:rsidR="00E546F5" w:rsidRDefault="00951CE2">
            <w:pPr>
              <w:pStyle w:val="Tier2"/>
            </w:pPr>
            <w:r>
              <w:t>-</w:t>
            </w:r>
            <w:r>
              <w:tab/>
              <w:t>Other</w:t>
            </w:r>
          </w:p>
          <w:p w14:paraId="59108445" w14:textId="77777777" w:rsidR="00E546F5" w:rsidRDefault="00951CE2">
            <w:pPr>
              <w:pStyle w:val="Tier3"/>
            </w:pPr>
            <w:r>
              <w:t>-</w:t>
            </w:r>
            <w:r>
              <w:tab/>
              <w:t>-</w:t>
            </w:r>
            <w:r>
              <w:tab/>
              <w:t>Other</w:t>
            </w:r>
          </w:p>
          <w:p w14:paraId="59108446"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8447" w14:textId="77777777" w:rsidR="00E546F5" w:rsidRDefault="00951CE2">
            <w:pPr>
              <w:pStyle w:val="Tier3Bullet"/>
            </w:pPr>
            <w:r>
              <w:tab/>
            </w:r>
            <w:r>
              <w:tab/>
              <w:t>-</w:t>
            </w:r>
            <w:r>
              <w:tab/>
              <w:t>for fitting to or equipping such ships, boats or other vessels;</w:t>
            </w:r>
          </w:p>
          <w:p w14:paraId="59108448"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8449" w14:textId="77777777" w:rsidR="00E546F5" w:rsidRDefault="00951CE2">
            <w:pPr>
              <w:pStyle w:val="Tier3Bullet"/>
            </w:pPr>
            <w:r>
              <w:tab/>
            </w:r>
            <w:r>
              <w:tab/>
              <w:t>-</w:t>
            </w:r>
            <w:r>
              <w:tab/>
              <w:t>for equipping the above platforms;</w:t>
            </w:r>
          </w:p>
          <w:p w14:paraId="5910844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4B" w14:textId="77777777" w:rsidR="00E546F5" w:rsidRDefault="00951CE2">
            <w:pPr>
              <w:pStyle w:val="NormalinTable"/>
            </w:pPr>
            <w:r>
              <w:t>0.0%</w:t>
            </w:r>
          </w:p>
        </w:tc>
      </w:tr>
      <w:tr w:rsidR="00E546F5" w14:paraId="591084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4D" w14:textId="77777777" w:rsidR="00E546F5" w:rsidRDefault="00951CE2">
            <w:pPr>
              <w:pStyle w:val="NormalinTable"/>
            </w:pPr>
            <w:r>
              <w:t>8522100000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4E" w14:textId="77777777" w:rsidR="00E546F5" w:rsidRDefault="00951CE2">
            <w:pPr>
              <w:pStyle w:val="Tier1"/>
            </w:pPr>
            <w:r>
              <w:t>Parts and accessories suitable f</w:t>
            </w:r>
            <w:r>
              <w:t>or use solely or principally with the apparatus of heading 8519 or 8521</w:t>
            </w:r>
          </w:p>
          <w:p w14:paraId="5910844F" w14:textId="77777777" w:rsidR="00E546F5" w:rsidRDefault="00951CE2">
            <w:pPr>
              <w:pStyle w:val="Tier2"/>
            </w:pPr>
            <w:r>
              <w:t>-</w:t>
            </w:r>
            <w:r>
              <w:tab/>
              <w:t>Pick-up cartridges</w:t>
            </w:r>
          </w:p>
          <w:p w14:paraId="59108450"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451" w14:textId="77777777" w:rsidR="00E546F5" w:rsidRDefault="00951CE2">
            <w:pPr>
              <w:pStyle w:val="Tier2Bullet"/>
            </w:pPr>
            <w:r>
              <w:tab/>
              <w:t>-</w:t>
            </w:r>
            <w:r>
              <w:tab/>
              <w:t xml:space="preserve">for </w:t>
            </w:r>
            <w:r>
              <w:t>fitting to or equipping such ships, boats or other vessels;</w:t>
            </w:r>
          </w:p>
          <w:p w14:paraId="59108452"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8453" w14:textId="77777777" w:rsidR="00E546F5" w:rsidRDefault="00951CE2">
            <w:pPr>
              <w:pStyle w:val="Tier2Bullet"/>
            </w:pPr>
            <w:r>
              <w:tab/>
              <w:t>-</w:t>
            </w:r>
            <w:r>
              <w:tab/>
              <w:t>for equipping the above platforms;</w:t>
            </w:r>
          </w:p>
          <w:p w14:paraId="5910845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55" w14:textId="77777777" w:rsidR="00E546F5" w:rsidRDefault="00951CE2">
            <w:pPr>
              <w:pStyle w:val="NormalinTable"/>
            </w:pPr>
            <w:r>
              <w:t>0.0%</w:t>
            </w:r>
          </w:p>
        </w:tc>
      </w:tr>
      <w:tr w:rsidR="00E546F5" w14:paraId="591084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57" w14:textId="77777777" w:rsidR="00E546F5" w:rsidRDefault="00951CE2">
            <w:pPr>
              <w:pStyle w:val="NormalinTable"/>
            </w:pPr>
            <w:r>
              <w:t>8522904100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58" w14:textId="77777777" w:rsidR="00E546F5" w:rsidRDefault="00951CE2">
            <w:pPr>
              <w:pStyle w:val="Tier1"/>
            </w:pPr>
            <w:r>
              <w:t>Parts and accessories suitable for use solely or principally with the apparatus of heading 8519 or</w:t>
            </w:r>
            <w:r>
              <w:t xml:space="preserve"> 8521</w:t>
            </w:r>
          </w:p>
          <w:p w14:paraId="59108459" w14:textId="77777777" w:rsidR="00E546F5" w:rsidRDefault="00951CE2">
            <w:pPr>
              <w:pStyle w:val="Tier2"/>
            </w:pPr>
            <w:r>
              <w:t>-</w:t>
            </w:r>
            <w:r>
              <w:tab/>
              <w:t>Other</w:t>
            </w:r>
          </w:p>
          <w:p w14:paraId="5910845A" w14:textId="77777777" w:rsidR="00E546F5" w:rsidRDefault="00951CE2">
            <w:pPr>
              <w:pStyle w:val="Tier3"/>
            </w:pPr>
            <w:r>
              <w:t>-</w:t>
            </w:r>
            <w:r>
              <w:tab/>
              <w:t>-</w:t>
            </w:r>
            <w:r>
              <w:tab/>
              <w:t>Other</w:t>
            </w:r>
          </w:p>
          <w:p w14:paraId="5910845B" w14:textId="77777777" w:rsidR="00E546F5" w:rsidRDefault="00951CE2">
            <w:pPr>
              <w:pStyle w:val="Tier4"/>
            </w:pPr>
            <w:r>
              <w:t>-</w:t>
            </w:r>
            <w:r>
              <w:tab/>
              <w:t>-</w:t>
            </w:r>
            <w:r>
              <w:tab/>
              <w:t>-</w:t>
            </w:r>
            <w:r>
              <w:tab/>
              <w:t>Electronic assemblies</w:t>
            </w:r>
          </w:p>
          <w:p w14:paraId="5910845C" w14:textId="77777777" w:rsidR="00E546F5" w:rsidRDefault="00951CE2">
            <w:pPr>
              <w:pStyle w:val="Tier5"/>
            </w:pPr>
            <w:r>
              <w:t>-</w:t>
            </w:r>
            <w:r>
              <w:tab/>
              <w:t>-</w:t>
            </w:r>
            <w:r>
              <w:tab/>
              <w:t>-</w:t>
            </w:r>
            <w:r>
              <w:tab/>
              <w:t>-</w:t>
            </w:r>
            <w:r>
              <w:tab/>
              <w:t>Of apparatus of subheading 8519 50 00</w:t>
            </w:r>
          </w:p>
          <w:p w14:paraId="5910845D"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maintenance or </w:t>
            </w:r>
            <w:r>
              <w:t>conversion;</w:t>
            </w:r>
          </w:p>
          <w:p w14:paraId="5910845E" w14:textId="77777777" w:rsidR="00E546F5" w:rsidRDefault="00951CE2">
            <w:pPr>
              <w:pStyle w:val="Tier5Bullet"/>
            </w:pPr>
            <w:r>
              <w:tab/>
            </w:r>
            <w:r>
              <w:tab/>
            </w:r>
            <w:r>
              <w:tab/>
            </w:r>
            <w:r>
              <w:tab/>
              <w:t>-</w:t>
            </w:r>
            <w:r>
              <w:tab/>
              <w:t>for fitting to or equipping such ships, boats or other vessels;</w:t>
            </w:r>
          </w:p>
          <w:p w14:paraId="5910845F"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8460" w14:textId="77777777" w:rsidR="00E546F5" w:rsidRDefault="00951CE2">
            <w:pPr>
              <w:pStyle w:val="Tier5Bullet"/>
            </w:pPr>
            <w:r>
              <w:tab/>
            </w:r>
            <w:r>
              <w:tab/>
            </w:r>
            <w:r>
              <w:tab/>
            </w:r>
            <w:r>
              <w:tab/>
              <w:t>-</w:t>
            </w:r>
            <w:r>
              <w:tab/>
              <w:t>for equipping the above platforms;</w:t>
            </w:r>
          </w:p>
          <w:p w14:paraId="5910846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62" w14:textId="77777777" w:rsidR="00E546F5" w:rsidRDefault="00951CE2">
            <w:pPr>
              <w:pStyle w:val="NormalinTable"/>
            </w:pPr>
            <w:r>
              <w:t>0.0%</w:t>
            </w:r>
          </w:p>
        </w:tc>
      </w:tr>
      <w:tr w:rsidR="00E546F5" w14:paraId="591084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64" w14:textId="77777777" w:rsidR="00E546F5" w:rsidRDefault="00951CE2">
            <w:pPr>
              <w:pStyle w:val="NormalinTable"/>
            </w:pPr>
            <w:r>
              <w:t>8522904910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65" w14:textId="77777777" w:rsidR="00E546F5" w:rsidRDefault="00951CE2">
            <w:pPr>
              <w:pStyle w:val="Tier1"/>
            </w:pPr>
            <w:r>
              <w:t xml:space="preserve">Parts and accessories suitable for use solely or </w:t>
            </w:r>
            <w:r>
              <w:t>principally with the apparatus of heading 8519 or 8521</w:t>
            </w:r>
          </w:p>
          <w:p w14:paraId="59108466" w14:textId="77777777" w:rsidR="00E546F5" w:rsidRDefault="00951CE2">
            <w:pPr>
              <w:pStyle w:val="Tier2"/>
            </w:pPr>
            <w:r>
              <w:t>-</w:t>
            </w:r>
            <w:r>
              <w:tab/>
              <w:t>Other</w:t>
            </w:r>
          </w:p>
          <w:p w14:paraId="59108467" w14:textId="77777777" w:rsidR="00E546F5" w:rsidRDefault="00951CE2">
            <w:pPr>
              <w:pStyle w:val="Tier3"/>
            </w:pPr>
            <w:r>
              <w:t>-</w:t>
            </w:r>
            <w:r>
              <w:tab/>
              <w:t>-</w:t>
            </w:r>
            <w:r>
              <w:tab/>
              <w:t>Other</w:t>
            </w:r>
          </w:p>
          <w:p w14:paraId="59108468" w14:textId="77777777" w:rsidR="00E546F5" w:rsidRDefault="00951CE2">
            <w:pPr>
              <w:pStyle w:val="Tier4"/>
            </w:pPr>
            <w:r>
              <w:t>-</w:t>
            </w:r>
            <w:r>
              <w:tab/>
              <w:t>-</w:t>
            </w:r>
            <w:r>
              <w:tab/>
              <w:t>-</w:t>
            </w:r>
            <w:r>
              <w:tab/>
              <w:t>Electronic assemblies</w:t>
            </w:r>
          </w:p>
          <w:p w14:paraId="59108469" w14:textId="77777777" w:rsidR="00E546F5" w:rsidRDefault="00951CE2">
            <w:pPr>
              <w:pStyle w:val="Tier5"/>
            </w:pPr>
            <w:r>
              <w:t>-</w:t>
            </w:r>
            <w:r>
              <w:tab/>
              <w:t>-</w:t>
            </w:r>
            <w:r>
              <w:tab/>
              <w:t>-</w:t>
            </w:r>
            <w:r>
              <w:tab/>
              <w:t>-</w:t>
            </w:r>
            <w:r>
              <w:tab/>
              <w:t>Other</w:t>
            </w:r>
          </w:p>
          <w:p w14:paraId="5910846A" w14:textId="77777777" w:rsidR="00E546F5" w:rsidRDefault="00951CE2">
            <w:pPr>
              <w:pStyle w:val="Tier6"/>
            </w:pPr>
            <w:r>
              <w:t>-</w:t>
            </w:r>
            <w:r>
              <w:tab/>
              <w:t>-</w:t>
            </w:r>
            <w:r>
              <w:tab/>
              <w:t>-</w:t>
            </w:r>
            <w:r>
              <w:tab/>
              <w:t>-</w:t>
            </w:r>
            <w:r>
              <w:tab/>
              <w:t>-</w:t>
            </w:r>
            <w:r>
              <w:tab/>
              <w:t>Assemblies and sub-assemblies consisting of two or more parts or pieces fastened or joined together, for apparatus of subheadings 8</w:t>
            </w:r>
            <w:r>
              <w:t>519 81 95 and 8519 89 90, for use in civil aircraft</w:t>
            </w:r>
          </w:p>
          <w:p w14:paraId="5910846B" w14:textId="77777777" w:rsidR="00E546F5" w:rsidRDefault="00951CE2">
            <w:pPr>
              <w:pStyle w:val="Tier6Bullet"/>
            </w:pPr>
            <w:r>
              <w:tab/>
            </w:r>
            <w:r>
              <w:tab/>
            </w:r>
            <w:r>
              <w:tab/>
            </w:r>
            <w:r>
              <w:tab/>
            </w:r>
            <w:r>
              <w:tab/>
              <w:t>-</w:t>
            </w:r>
            <w:r>
              <w:tab/>
              <w:t>use in civil aircraft</w:t>
            </w:r>
          </w:p>
          <w:p w14:paraId="5910846C"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846D" w14:textId="77777777" w:rsidR="00E546F5" w:rsidRDefault="00951CE2">
            <w:pPr>
              <w:pStyle w:val="Tier6Bullet"/>
            </w:pPr>
            <w:r>
              <w:tab/>
            </w:r>
            <w:r>
              <w:tab/>
            </w:r>
            <w:r>
              <w:tab/>
            </w:r>
            <w:r>
              <w:tab/>
            </w:r>
            <w:r>
              <w:tab/>
              <w:t>-</w:t>
            </w:r>
            <w:r>
              <w:tab/>
              <w:t>use in ground flying trai</w:t>
            </w:r>
            <w:r>
              <w:t>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6E" w14:textId="77777777" w:rsidR="00E546F5" w:rsidRDefault="00951CE2">
            <w:pPr>
              <w:pStyle w:val="NormalinTable"/>
            </w:pPr>
            <w:r>
              <w:t>0.0%</w:t>
            </w:r>
          </w:p>
        </w:tc>
      </w:tr>
      <w:tr w:rsidR="00E546F5" w14:paraId="591084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70" w14:textId="77777777" w:rsidR="00E546F5" w:rsidRDefault="00951CE2">
            <w:pPr>
              <w:pStyle w:val="NormalinTable"/>
            </w:pPr>
            <w:r>
              <w:t>8522904920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71" w14:textId="77777777" w:rsidR="00E546F5" w:rsidRDefault="00951CE2">
            <w:pPr>
              <w:pStyle w:val="Tier1"/>
            </w:pPr>
            <w:r>
              <w:t>Parts and accessories suitable for use solely or principally with the apparatus of heading 8519 or 8521</w:t>
            </w:r>
          </w:p>
          <w:p w14:paraId="59108472" w14:textId="77777777" w:rsidR="00E546F5" w:rsidRDefault="00951CE2">
            <w:pPr>
              <w:pStyle w:val="Tier2"/>
            </w:pPr>
            <w:r>
              <w:t>-</w:t>
            </w:r>
            <w:r>
              <w:tab/>
              <w:t>Other</w:t>
            </w:r>
          </w:p>
          <w:p w14:paraId="59108473" w14:textId="77777777" w:rsidR="00E546F5" w:rsidRDefault="00951CE2">
            <w:pPr>
              <w:pStyle w:val="Tier3"/>
            </w:pPr>
            <w:r>
              <w:t>-</w:t>
            </w:r>
            <w:r>
              <w:tab/>
              <w:t>-</w:t>
            </w:r>
            <w:r>
              <w:tab/>
              <w:t>Other</w:t>
            </w:r>
          </w:p>
          <w:p w14:paraId="59108474" w14:textId="77777777" w:rsidR="00E546F5" w:rsidRDefault="00951CE2">
            <w:pPr>
              <w:pStyle w:val="Tier4"/>
            </w:pPr>
            <w:r>
              <w:t>-</w:t>
            </w:r>
            <w:r>
              <w:tab/>
              <w:t>-</w:t>
            </w:r>
            <w:r>
              <w:tab/>
              <w:t>-</w:t>
            </w:r>
            <w:r>
              <w:tab/>
              <w:t>Electronic assemblies</w:t>
            </w:r>
          </w:p>
          <w:p w14:paraId="59108475" w14:textId="77777777" w:rsidR="00E546F5" w:rsidRDefault="00951CE2">
            <w:pPr>
              <w:pStyle w:val="Tier5"/>
            </w:pPr>
            <w:r>
              <w:t>-</w:t>
            </w:r>
            <w:r>
              <w:tab/>
              <w:t>-</w:t>
            </w:r>
            <w:r>
              <w:tab/>
              <w:t>-</w:t>
            </w:r>
            <w:r>
              <w:tab/>
              <w:t>-</w:t>
            </w:r>
            <w:r>
              <w:tab/>
              <w:t>Other</w:t>
            </w:r>
          </w:p>
          <w:p w14:paraId="59108476" w14:textId="77777777" w:rsidR="00E546F5" w:rsidRDefault="00951CE2">
            <w:pPr>
              <w:pStyle w:val="Tier6"/>
            </w:pPr>
            <w:r>
              <w:t>-</w:t>
            </w:r>
            <w:r>
              <w:tab/>
              <w:t>-</w:t>
            </w:r>
            <w:r>
              <w:tab/>
              <w:t>-</w:t>
            </w:r>
            <w:r>
              <w:tab/>
              <w:t>-</w:t>
            </w:r>
            <w:r>
              <w:tab/>
              <w:t>-</w:t>
            </w:r>
            <w:r>
              <w:tab/>
              <w:t xml:space="preserve">For cockpit voice-recorders for use in </w:t>
            </w:r>
            <w:r>
              <w:t>certain types of aircraft</w:t>
            </w:r>
          </w:p>
          <w:p w14:paraId="59108477"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78" w14:textId="77777777" w:rsidR="00E546F5" w:rsidRDefault="00951CE2">
            <w:pPr>
              <w:pStyle w:val="NormalinTable"/>
            </w:pPr>
            <w:r>
              <w:t>0.0%</w:t>
            </w:r>
          </w:p>
        </w:tc>
      </w:tr>
      <w:tr w:rsidR="00E546F5" w14:paraId="591084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7A" w14:textId="77777777" w:rsidR="00E546F5" w:rsidRDefault="00951CE2">
            <w:pPr>
              <w:pStyle w:val="NormalinTable"/>
            </w:pPr>
            <w:r>
              <w:t>8522904930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7B" w14:textId="77777777" w:rsidR="00E546F5" w:rsidRDefault="00951CE2">
            <w:pPr>
              <w:pStyle w:val="Tier1"/>
            </w:pPr>
            <w:r>
              <w:t xml:space="preserve">Parts and </w:t>
            </w:r>
            <w:r>
              <w:t>accessories suitable for use solely or principally with the apparatus of heading 8519 or 8521</w:t>
            </w:r>
          </w:p>
          <w:p w14:paraId="5910847C" w14:textId="77777777" w:rsidR="00E546F5" w:rsidRDefault="00951CE2">
            <w:pPr>
              <w:pStyle w:val="Tier2"/>
            </w:pPr>
            <w:r>
              <w:t>-</w:t>
            </w:r>
            <w:r>
              <w:tab/>
              <w:t>Other</w:t>
            </w:r>
          </w:p>
          <w:p w14:paraId="5910847D" w14:textId="77777777" w:rsidR="00E546F5" w:rsidRDefault="00951CE2">
            <w:pPr>
              <w:pStyle w:val="Tier3"/>
            </w:pPr>
            <w:r>
              <w:t>-</w:t>
            </w:r>
            <w:r>
              <w:tab/>
              <w:t>-</w:t>
            </w:r>
            <w:r>
              <w:tab/>
              <w:t>Other</w:t>
            </w:r>
          </w:p>
          <w:p w14:paraId="5910847E" w14:textId="77777777" w:rsidR="00E546F5" w:rsidRDefault="00951CE2">
            <w:pPr>
              <w:pStyle w:val="Tier4"/>
            </w:pPr>
            <w:r>
              <w:t>-</w:t>
            </w:r>
            <w:r>
              <w:tab/>
              <w:t>-</w:t>
            </w:r>
            <w:r>
              <w:tab/>
              <w:t>-</w:t>
            </w:r>
            <w:r>
              <w:tab/>
              <w:t>Electronic assemblies</w:t>
            </w:r>
          </w:p>
          <w:p w14:paraId="5910847F" w14:textId="77777777" w:rsidR="00E546F5" w:rsidRDefault="00951CE2">
            <w:pPr>
              <w:pStyle w:val="Tier5"/>
            </w:pPr>
            <w:r>
              <w:t>-</w:t>
            </w:r>
            <w:r>
              <w:tab/>
              <w:t>-</w:t>
            </w:r>
            <w:r>
              <w:tab/>
              <w:t>-</w:t>
            </w:r>
            <w:r>
              <w:tab/>
              <w:t>-</w:t>
            </w:r>
            <w:r>
              <w:tab/>
              <w:t>Other</w:t>
            </w:r>
          </w:p>
          <w:p w14:paraId="59108480" w14:textId="77777777" w:rsidR="00E546F5" w:rsidRDefault="00951CE2">
            <w:pPr>
              <w:pStyle w:val="Tier6"/>
            </w:pPr>
            <w:r>
              <w:t>-</w:t>
            </w:r>
            <w:r>
              <w:tab/>
              <w:t>-</w:t>
            </w:r>
            <w:r>
              <w:tab/>
              <w:t>-</w:t>
            </w:r>
            <w:r>
              <w:tab/>
              <w:t>-</w:t>
            </w:r>
            <w:r>
              <w:tab/>
              <w:t>-</w:t>
            </w:r>
            <w:r>
              <w:tab/>
              <w:t xml:space="preserve">Parts and accesories for music reproducers and automatic announcers, for use in </w:t>
            </w:r>
            <w:r>
              <w:t>certain types of aircraft</w:t>
            </w:r>
          </w:p>
          <w:p w14:paraId="59108481"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82" w14:textId="77777777" w:rsidR="00E546F5" w:rsidRDefault="00951CE2">
            <w:pPr>
              <w:pStyle w:val="NormalinTable"/>
            </w:pPr>
            <w:r>
              <w:t>0.0%</w:t>
            </w:r>
          </w:p>
        </w:tc>
      </w:tr>
      <w:tr w:rsidR="00E546F5" w14:paraId="591084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484" w14:textId="77777777" w:rsidR="00E546F5" w:rsidRDefault="00951CE2">
            <w:pPr>
              <w:pStyle w:val="NormalinTable"/>
            </w:pPr>
            <w:r>
              <w:rPr>
                <w:color w:val="000000"/>
                <w:szCs w:val="16"/>
              </w:rPr>
              <w:t>8522904960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85" w14:textId="77777777" w:rsidR="00E546F5" w:rsidRDefault="00951CE2">
            <w:pPr>
              <w:pStyle w:val="Tier1"/>
            </w:pPr>
            <w:r>
              <w:rPr>
                <w:color w:val="000000"/>
                <w:szCs w:val="16"/>
              </w:rPr>
              <w:t>Parts and accessorie</w:t>
            </w:r>
            <w:r>
              <w:rPr>
                <w:color w:val="000000"/>
                <w:szCs w:val="16"/>
              </w:rPr>
              <w:t>s suitable for use solely or principally with the apparatus of heading|8519|or 8521</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Electronic assemblies</w:t>
            </w:r>
            <w:r>
              <w:rPr>
                <w:color w:val="000000"/>
                <w:szCs w:val="16"/>
              </w:rPr>
              <w:br/>
            </w:r>
            <w:r>
              <w:rPr>
                <w:color w:val="000000"/>
                <w:szCs w:val="16"/>
              </w:rPr>
              <w:t>- - - - Other</w:t>
            </w:r>
            <w:r>
              <w:rPr>
                <w:color w:val="000000"/>
                <w:szCs w:val="16"/>
              </w:rPr>
              <w:br/>
            </w:r>
            <w:r>
              <w:rPr>
                <w:color w:val="000000"/>
                <w:szCs w:val="16"/>
              </w:rPr>
              <w:t>- - - - - Printed circuit board assembly comprising:</w:t>
            </w:r>
            <w:r>
              <w:rPr>
                <w:color w:val="000000"/>
                <w:szCs w:val="16"/>
              </w:rPr>
              <w:br/>
            </w:r>
            <w:r>
              <w:rPr>
                <w:color w:val="000000"/>
                <w:szCs w:val="16"/>
              </w:rPr>
              <w:t xml:space="preserve"> </w:t>
            </w:r>
            <w:r>
              <w:rPr>
                <w:color w:val="000000"/>
                <w:szCs w:val="16"/>
              </w:rPr>
              <w:br/>
            </w:r>
            <w:r>
              <w:rPr>
                <w:color w:val="000000"/>
                <w:szCs w:val="16"/>
              </w:rPr>
              <w:t xml:space="preserve">-|a radio tuner (capable of receiving and decoding radio </w:t>
            </w:r>
            <w:r>
              <w:rPr>
                <w:color w:val="000000"/>
                <w:szCs w:val="16"/>
              </w:rPr>
              <w:t>signals and transmitting those signals within the assembly) without signal processing capabilities,</w:t>
            </w:r>
            <w:r>
              <w:rPr>
                <w:color w:val="000000"/>
                <w:szCs w:val="16"/>
              </w:rPr>
              <w:br/>
            </w:r>
            <w:r>
              <w:rPr>
                <w:color w:val="000000"/>
                <w:szCs w:val="16"/>
              </w:rPr>
              <w:t xml:space="preserve"> </w:t>
            </w:r>
            <w:r>
              <w:rPr>
                <w:color w:val="000000"/>
                <w:szCs w:val="16"/>
              </w:rPr>
              <w:br/>
            </w:r>
            <w:r>
              <w:rPr>
                <w:color w:val="000000"/>
                <w:szCs w:val="16"/>
              </w:rPr>
              <w:t>-|a microprocessor capable of receiving remote control messages and controlling the tuner chipset,</w:t>
            </w:r>
            <w:r>
              <w:rPr>
                <w:color w:val="000000"/>
                <w:szCs w:val="16"/>
              </w:rPr>
              <w:br/>
            </w:r>
            <w:r>
              <w:rPr>
                <w:color w:val="000000"/>
                <w:szCs w:val="16"/>
              </w:rPr>
              <w:t>for use in the manufacture of home entertainment system</w:t>
            </w:r>
            <w:r>
              <w:rPr>
                <w:color w:val="000000"/>
                <w:szCs w:val="16"/>
              </w:rPr>
              <w: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86" w14:textId="77777777" w:rsidR="00E546F5" w:rsidRDefault="00951CE2">
            <w:pPr>
              <w:pStyle w:val="NormalinTable"/>
            </w:pPr>
            <w:r>
              <w:t>0.0%</w:t>
            </w:r>
          </w:p>
        </w:tc>
      </w:tr>
      <w:tr w:rsidR="00E546F5" w14:paraId="591084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488" w14:textId="77777777" w:rsidR="00E546F5" w:rsidRDefault="00951CE2">
            <w:pPr>
              <w:pStyle w:val="NormalinTable"/>
            </w:pPr>
            <w:r>
              <w:rPr>
                <w:color w:val="000000"/>
                <w:szCs w:val="16"/>
              </w:rPr>
              <w:t>8522904965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89" w14:textId="77777777" w:rsidR="00E546F5" w:rsidRDefault="00951CE2">
            <w:pPr>
              <w:pStyle w:val="Tier1"/>
            </w:pPr>
            <w:r>
              <w:rPr>
                <w:color w:val="000000"/>
                <w:szCs w:val="16"/>
              </w:rPr>
              <w:t>Parts and accessories suitable for use solely or principally with the apparatus of heading|8519|or 8521</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Electronic assemblies</w:t>
            </w:r>
            <w:r>
              <w:rPr>
                <w:color w:val="000000"/>
                <w:szCs w:val="16"/>
              </w:rPr>
              <w:br/>
            </w:r>
            <w:r>
              <w:rPr>
                <w:color w:val="000000"/>
                <w:szCs w:val="16"/>
              </w:rPr>
              <w:t>- - - - Other</w:t>
            </w:r>
            <w:r>
              <w:rPr>
                <w:color w:val="000000"/>
                <w:szCs w:val="16"/>
              </w:rPr>
              <w:br/>
            </w:r>
            <w:r>
              <w:rPr>
                <w:color w:val="000000"/>
                <w:szCs w:val="16"/>
              </w:rPr>
              <w:t xml:space="preserve">- - - - - Printed circuit board subassembly, comprising: </w:t>
            </w:r>
            <w:r>
              <w:rPr>
                <w:color w:val="000000"/>
                <w:szCs w:val="16"/>
              </w:rPr>
              <w:br/>
            </w:r>
            <w:r>
              <w:rPr>
                <w:color w:val="000000"/>
                <w:szCs w:val="16"/>
              </w:rPr>
              <w:t xml:space="preserve">-|a radio </w:t>
            </w:r>
            <w:r>
              <w:rPr>
                <w:color w:val="000000"/>
                <w:szCs w:val="16"/>
              </w:rPr>
              <w:t xml:space="preserve">tuner, capable of receiving and decoding radio signals and transmitting those signals within the assembly,|with a signal decoder, </w:t>
            </w:r>
            <w:r>
              <w:rPr>
                <w:color w:val="000000"/>
                <w:szCs w:val="16"/>
              </w:rPr>
              <w:br/>
            </w:r>
            <w:r>
              <w:rPr>
                <w:color w:val="000000"/>
                <w:szCs w:val="16"/>
              </w:rPr>
              <w:t xml:space="preserve"> </w:t>
            </w:r>
            <w:r>
              <w:rPr>
                <w:color w:val="000000"/>
                <w:szCs w:val="16"/>
              </w:rPr>
              <w:br/>
            </w:r>
            <w:r>
              <w:rPr>
                <w:color w:val="000000"/>
                <w:szCs w:val="16"/>
              </w:rPr>
              <w:t xml:space="preserve">-|a radio frequency|(RF) remote control receiver, </w:t>
            </w:r>
            <w:r>
              <w:rPr>
                <w:color w:val="000000"/>
                <w:szCs w:val="16"/>
              </w:rPr>
              <w:br/>
            </w:r>
            <w:r>
              <w:rPr>
                <w:color w:val="000000"/>
                <w:szCs w:val="16"/>
              </w:rPr>
              <w:t xml:space="preserve"> </w:t>
            </w:r>
            <w:r>
              <w:rPr>
                <w:color w:val="000000"/>
                <w:szCs w:val="16"/>
              </w:rPr>
              <w:br/>
            </w:r>
            <w:r>
              <w:rPr>
                <w:color w:val="000000"/>
                <w:szCs w:val="16"/>
              </w:rPr>
              <w:t xml:space="preserve">-|an infrared remote control signal transmitter, </w:t>
            </w:r>
            <w:r>
              <w:rPr>
                <w:color w:val="000000"/>
                <w:szCs w:val="16"/>
              </w:rPr>
              <w:br/>
            </w:r>
            <w:r>
              <w:rPr>
                <w:color w:val="000000"/>
                <w:szCs w:val="16"/>
              </w:rPr>
              <w:t xml:space="preserve"> </w:t>
            </w:r>
            <w:r>
              <w:rPr>
                <w:color w:val="000000"/>
                <w:szCs w:val="16"/>
              </w:rPr>
              <w:br/>
            </w:r>
            <w:r>
              <w:rPr>
                <w:color w:val="000000"/>
                <w:szCs w:val="16"/>
              </w:rPr>
              <w:t>-|a SCART signal g</w:t>
            </w:r>
            <w:r>
              <w:rPr>
                <w:color w:val="000000"/>
                <w:szCs w:val="16"/>
              </w:rPr>
              <w:t xml:space="preserve">enerator </w:t>
            </w:r>
            <w:r>
              <w:rPr>
                <w:color w:val="000000"/>
                <w:szCs w:val="16"/>
              </w:rPr>
              <w:br/>
            </w:r>
            <w:r>
              <w:rPr>
                <w:color w:val="000000"/>
                <w:szCs w:val="16"/>
              </w:rPr>
              <w:t xml:space="preserve"> </w:t>
            </w:r>
            <w:r>
              <w:rPr>
                <w:color w:val="000000"/>
                <w:szCs w:val="16"/>
              </w:rPr>
              <w:br/>
            </w:r>
            <w:r>
              <w:rPr>
                <w:color w:val="000000"/>
                <w:szCs w:val="16"/>
              </w:rPr>
              <w:t xml:space="preserve">-|a TV state sensor </w:t>
            </w:r>
            <w:r>
              <w:rPr>
                <w:color w:val="000000"/>
                <w:szCs w:val="16"/>
              </w:rPr>
              <w:br/>
            </w:r>
            <w:r>
              <w:rPr>
                <w:color w:val="000000"/>
                <w:szCs w:val="16"/>
              </w:rPr>
              <w:t>for use in the manufacture of home entertainment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8A" w14:textId="77777777" w:rsidR="00E546F5" w:rsidRDefault="00951CE2">
            <w:pPr>
              <w:pStyle w:val="NormalinTable"/>
            </w:pPr>
            <w:r>
              <w:t>0.0%</w:t>
            </w:r>
          </w:p>
        </w:tc>
      </w:tr>
      <w:tr w:rsidR="00E546F5" w14:paraId="591084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8C" w14:textId="77777777" w:rsidR="00E546F5" w:rsidRDefault="00951CE2">
            <w:pPr>
              <w:pStyle w:val="NormalinTable"/>
            </w:pPr>
            <w:r>
              <w:t>8522904990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8D" w14:textId="77777777" w:rsidR="00E546F5" w:rsidRDefault="00951CE2">
            <w:pPr>
              <w:pStyle w:val="Tier1"/>
            </w:pPr>
            <w:r>
              <w:t>Parts and accessories suitable for use solely or principally with the apparatus of heading 8519 or 8521</w:t>
            </w:r>
          </w:p>
          <w:p w14:paraId="5910848E" w14:textId="77777777" w:rsidR="00E546F5" w:rsidRDefault="00951CE2">
            <w:pPr>
              <w:pStyle w:val="Tier2"/>
            </w:pPr>
            <w:r>
              <w:t>-</w:t>
            </w:r>
            <w:r>
              <w:tab/>
              <w:t>Other</w:t>
            </w:r>
          </w:p>
          <w:p w14:paraId="5910848F" w14:textId="77777777" w:rsidR="00E546F5" w:rsidRDefault="00951CE2">
            <w:pPr>
              <w:pStyle w:val="Tier3"/>
            </w:pPr>
            <w:r>
              <w:t>-</w:t>
            </w:r>
            <w:r>
              <w:tab/>
              <w:t>-</w:t>
            </w:r>
            <w:r>
              <w:tab/>
              <w:t>Other</w:t>
            </w:r>
          </w:p>
          <w:p w14:paraId="59108490" w14:textId="77777777" w:rsidR="00E546F5" w:rsidRDefault="00951CE2">
            <w:pPr>
              <w:pStyle w:val="Tier4"/>
            </w:pPr>
            <w:r>
              <w:t>-</w:t>
            </w:r>
            <w:r>
              <w:tab/>
              <w:t>-</w:t>
            </w:r>
            <w:r>
              <w:tab/>
              <w:t>-</w:t>
            </w:r>
            <w:r>
              <w:tab/>
              <w:t>Electronic assemblies</w:t>
            </w:r>
          </w:p>
          <w:p w14:paraId="59108491" w14:textId="77777777" w:rsidR="00E546F5" w:rsidRDefault="00951CE2">
            <w:pPr>
              <w:pStyle w:val="Tier5"/>
            </w:pPr>
            <w:r>
              <w:t>-</w:t>
            </w:r>
            <w:r>
              <w:tab/>
              <w:t>-</w:t>
            </w:r>
            <w:r>
              <w:tab/>
              <w:t>-</w:t>
            </w:r>
            <w:r>
              <w:tab/>
              <w:t>-</w:t>
            </w:r>
            <w:r>
              <w:tab/>
              <w:t>Other</w:t>
            </w:r>
          </w:p>
          <w:p w14:paraId="59108492" w14:textId="77777777" w:rsidR="00E546F5" w:rsidRDefault="00951CE2">
            <w:pPr>
              <w:pStyle w:val="Tier6"/>
            </w:pPr>
            <w:r>
              <w:t>-</w:t>
            </w:r>
            <w:r>
              <w:tab/>
              <w:t>-</w:t>
            </w:r>
            <w:r>
              <w:tab/>
              <w:t>-</w:t>
            </w:r>
            <w:r>
              <w:tab/>
              <w:t>-</w:t>
            </w:r>
            <w:r>
              <w:tab/>
              <w:t>-</w:t>
            </w:r>
            <w:r>
              <w:tab/>
              <w:t>Other</w:t>
            </w:r>
          </w:p>
          <w:p w14:paraId="5910849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494" w14:textId="77777777" w:rsidR="00E546F5" w:rsidRDefault="00951CE2">
            <w:pPr>
              <w:pStyle w:val="Tier6Bullet"/>
            </w:pPr>
            <w:r>
              <w:tab/>
            </w:r>
            <w:r>
              <w:tab/>
            </w:r>
            <w:r>
              <w:tab/>
            </w:r>
            <w:r>
              <w:tab/>
            </w:r>
            <w:r>
              <w:tab/>
              <w:t>-</w:t>
            </w:r>
            <w:r>
              <w:tab/>
              <w:t xml:space="preserve">for fitting to or equipping such ships, boats or other </w:t>
            </w:r>
            <w:r>
              <w:t>vessels;</w:t>
            </w:r>
          </w:p>
          <w:p w14:paraId="5910849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496" w14:textId="77777777" w:rsidR="00E546F5" w:rsidRDefault="00951CE2">
            <w:pPr>
              <w:pStyle w:val="Tier6Bullet"/>
            </w:pPr>
            <w:r>
              <w:tab/>
            </w:r>
            <w:r>
              <w:tab/>
            </w:r>
            <w:r>
              <w:tab/>
            </w:r>
            <w:r>
              <w:tab/>
            </w:r>
            <w:r>
              <w:tab/>
              <w:t>-</w:t>
            </w:r>
            <w:r>
              <w:tab/>
              <w:t>for equ</w:t>
            </w:r>
            <w:r>
              <w:t>ipping the above platforms;</w:t>
            </w:r>
          </w:p>
          <w:p w14:paraId="5910849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98" w14:textId="77777777" w:rsidR="00E546F5" w:rsidRDefault="00951CE2">
            <w:pPr>
              <w:pStyle w:val="NormalinTable"/>
            </w:pPr>
            <w:r>
              <w:t>0.0%</w:t>
            </w:r>
          </w:p>
        </w:tc>
      </w:tr>
      <w:tr w:rsidR="00E546F5" w14:paraId="591084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9A" w14:textId="77777777" w:rsidR="00E546F5" w:rsidRDefault="00951CE2">
            <w:pPr>
              <w:pStyle w:val="NormalinTable"/>
            </w:pPr>
            <w:r>
              <w:t>8522908005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9B" w14:textId="77777777" w:rsidR="00E546F5" w:rsidRDefault="00951CE2">
            <w:pPr>
              <w:pStyle w:val="Tier1"/>
            </w:pPr>
            <w:r>
              <w:t>Parts and accessories suitable for use solely or principally with the apparatus of heading 8519 or 8521</w:t>
            </w:r>
          </w:p>
          <w:p w14:paraId="5910849C" w14:textId="77777777" w:rsidR="00E546F5" w:rsidRDefault="00951CE2">
            <w:pPr>
              <w:pStyle w:val="Tier2"/>
            </w:pPr>
            <w:r>
              <w:t>-</w:t>
            </w:r>
            <w:r>
              <w:tab/>
              <w:t>Other</w:t>
            </w:r>
          </w:p>
          <w:p w14:paraId="5910849D" w14:textId="77777777" w:rsidR="00E546F5" w:rsidRDefault="00951CE2">
            <w:pPr>
              <w:pStyle w:val="Tier3"/>
            </w:pPr>
            <w:r>
              <w:t>-</w:t>
            </w:r>
            <w:r>
              <w:tab/>
              <w:t>-</w:t>
            </w:r>
            <w:r>
              <w:tab/>
              <w:t>Other</w:t>
            </w:r>
          </w:p>
          <w:p w14:paraId="5910849E" w14:textId="77777777" w:rsidR="00E546F5" w:rsidRDefault="00951CE2">
            <w:pPr>
              <w:pStyle w:val="Tier4"/>
            </w:pPr>
            <w:r>
              <w:t>-</w:t>
            </w:r>
            <w:r>
              <w:tab/>
              <w:t>-</w:t>
            </w:r>
            <w:r>
              <w:tab/>
              <w:t>-</w:t>
            </w:r>
            <w:r>
              <w:tab/>
            </w:r>
            <w:r>
              <w:t>Other</w:t>
            </w:r>
          </w:p>
          <w:p w14:paraId="5910849F" w14:textId="77777777" w:rsidR="00E546F5" w:rsidRDefault="00951CE2">
            <w:pPr>
              <w:pStyle w:val="Tier5"/>
            </w:pPr>
            <w:r>
              <w:t>-</w:t>
            </w:r>
            <w:r>
              <w:tab/>
              <w:t>-</w:t>
            </w:r>
            <w:r>
              <w:tab/>
              <w:t>-</w:t>
            </w:r>
            <w:r>
              <w:tab/>
              <w:t>-</w:t>
            </w:r>
            <w:r>
              <w:tab/>
              <w:t>Assemblies and sub-assemblies consisting of two or more parts or pieces fastened or joined together, for apparatus of subheadings 8519 81 95 and 8519 89 90, for use in civil aircraft</w:t>
            </w:r>
          </w:p>
          <w:p w14:paraId="591084A0" w14:textId="77777777" w:rsidR="00E546F5" w:rsidRDefault="00951CE2">
            <w:pPr>
              <w:pStyle w:val="Tier5Bullet"/>
            </w:pPr>
            <w:r>
              <w:tab/>
            </w:r>
            <w:r>
              <w:tab/>
            </w:r>
            <w:r>
              <w:tab/>
            </w:r>
            <w:r>
              <w:tab/>
              <w:t>-</w:t>
            </w:r>
            <w:r>
              <w:tab/>
              <w:t>use in civil aircraft</w:t>
            </w:r>
          </w:p>
          <w:p w14:paraId="591084A1" w14:textId="77777777" w:rsidR="00E546F5" w:rsidRDefault="00951CE2">
            <w:pPr>
              <w:pStyle w:val="Tier5Bullet"/>
            </w:pPr>
            <w:r>
              <w:tab/>
            </w:r>
            <w:r>
              <w:tab/>
            </w:r>
            <w:r>
              <w:tab/>
            </w:r>
            <w:r>
              <w:tab/>
              <w:t>-</w:t>
            </w:r>
            <w:r>
              <w:tab/>
              <w:t xml:space="preserve">use for incorporation in </w:t>
            </w:r>
            <w:r>
              <w:t>civil aircraft in the course of their manufacture, repair, maintenance, rebuilding, modification or conversion</w:t>
            </w:r>
          </w:p>
          <w:p w14:paraId="591084A2"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A3" w14:textId="77777777" w:rsidR="00E546F5" w:rsidRDefault="00951CE2">
            <w:pPr>
              <w:pStyle w:val="NormalinTable"/>
            </w:pPr>
            <w:r>
              <w:t>0.0%</w:t>
            </w:r>
          </w:p>
        </w:tc>
      </w:tr>
      <w:tr w:rsidR="00E546F5" w14:paraId="591084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A5" w14:textId="77777777" w:rsidR="00E546F5" w:rsidRDefault="00951CE2">
            <w:pPr>
              <w:pStyle w:val="NormalinTable"/>
            </w:pPr>
            <w:r>
              <w:t>8522908010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A6" w14:textId="77777777" w:rsidR="00E546F5" w:rsidRDefault="00951CE2">
            <w:pPr>
              <w:pStyle w:val="Tier1"/>
            </w:pPr>
            <w:r>
              <w:t xml:space="preserve">Parts and accessories suitable for use solely or principally with the </w:t>
            </w:r>
            <w:r>
              <w:t>apparatus of heading 8519 or 8521</w:t>
            </w:r>
          </w:p>
          <w:p w14:paraId="591084A7" w14:textId="77777777" w:rsidR="00E546F5" w:rsidRDefault="00951CE2">
            <w:pPr>
              <w:pStyle w:val="Tier2"/>
            </w:pPr>
            <w:r>
              <w:t>-</w:t>
            </w:r>
            <w:r>
              <w:tab/>
              <w:t>Other</w:t>
            </w:r>
          </w:p>
          <w:p w14:paraId="591084A8" w14:textId="77777777" w:rsidR="00E546F5" w:rsidRDefault="00951CE2">
            <w:pPr>
              <w:pStyle w:val="Tier3"/>
            </w:pPr>
            <w:r>
              <w:t>-</w:t>
            </w:r>
            <w:r>
              <w:tab/>
              <w:t>-</w:t>
            </w:r>
            <w:r>
              <w:tab/>
              <w:t>Other</w:t>
            </w:r>
          </w:p>
          <w:p w14:paraId="591084A9" w14:textId="77777777" w:rsidR="00E546F5" w:rsidRDefault="00951CE2">
            <w:pPr>
              <w:pStyle w:val="Tier4"/>
            </w:pPr>
            <w:r>
              <w:t>-</w:t>
            </w:r>
            <w:r>
              <w:tab/>
              <w:t>-</w:t>
            </w:r>
            <w:r>
              <w:tab/>
              <w:t>-</w:t>
            </w:r>
            <w:r>
              <w:tab/>
              <w:t>Other</w:t>
            </w:r>
          </w:p>
          <w:p w14:paraId="591084AA" w14:textId="77777777" w:rsidR="00E546F5" w:rsidRDefault="00951CE2">
            <w:pPr>
              <w:pStyle w:val="Tier5"/>
            </w:pPr>
            <w:r>
              <w:t>-</w:t>
            </w:r>
            <w:r>
              <w:tab/>
              <w:t>-</w:t>
            </w:r>
            <w:r>
              <w:tab/>
              <w:t>-</w:t>
            </w:r>
            <w:r>
              <w:tab/>
              <w:t>-</w:t>
            </w:r>
            <w:r>
              <w:tab/>
              <w:t>For cockpit voice-recorders for use in certain types of aircraft</w:t>
            </w:r>
          </w:p>
          <w:p w14:paraId="591084AB" w14:textId="77777777" w:rsidR="00E546F5" w:rsidRDefault="00951CE2">
            <w:pPr>
              <w:pStyle w:val="Tier5Bullet"/>
            </w:pPr>
            <w:r>
              <w:tab/>
            </w:r>
            <w:r>
              <w:tab/>
            </w:r>
            <w:r>
              <w:tab/>
            </w:r>
            <w:r>
              <w:tab/>
              <w:t>-</w:t>
            </w:r>
            <w:r>
              <w:tab/>
              <w:t>For use in certain types of aircraft; for the construction, maintenance and repair of aircraft of an unladen weig</w:t>
            </w:r>
            <w:r>
              <w:t>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AC" w14:textId="77777777" w:rsidR="00E546F5" w:rsidRDefault="00951CE2">
            <w:pPr>
              <w:pStyle w:val="NormalinTable"/>
            </w:pPr>
            <w:r>
              <w:t>0.0%</w:t>
            </w:r>
          </w:p>
        </w:tc>
      </w:tr>
      <w:tr w:rsidR="00E546F5" w14:paraId="591084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AE" w14:textId="77777777" w:rsidR="00E546F5" w:rsidRDefault="00951CE2">
            <w:pPr>
              <w:pStyle w:val="NormalinTable"/>
            </w:pPr>
            <w:r>
              <w:t>8522908020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AF" w14:textId="77777777" w:rsidR="00E546F5" w:rsidRDefault="00951CE2">
            <w:pPr>
              <w:pStyle w:val="Tier1"/>
            </w:pPr>
            <w:r>
              <w:t>Parts and accessories suitable for use solely or principally with the apparatus of heading 8519 or 8521</w:t>
            </w:r>
          </w:p>
          <w:p w14:paraId="591084B0" w14:textId="77777777" w:rsidR="00E546F5" w:rsidRDefault="00951CE2">
            <w:pPr>
              <w:pStyle w:val="Tier2"/>
            </w:pPr>
            <w:r>
              <w:t>-</w:t>
            </w:r>
            <w:r>
              <w:tab/>
              <w:t>Other</w:t>
            </w:r>
          </w:p>
          <w:p w14:paraId="591084B1" w14:textId="77777777" w:rsidR="00E546F5" w:rsidRDefault="00951CE2">
            <w:pPr>
              <w:pStyle w:val="Tier3"/>
            </w:pPr>
            <w:r>
              <w:t>-</w:t>
            </w:r>
            <w:r>
              <w:tab/>
              <w:t>-</w:t>
            </w:r>
            <w:r>
              <w:tab/>
              <w:t>Other</w:t>
            </w:r>
          </w:p>
          <w:p w14:paraId="591084B2" w14:textId="77777777" w:rsidR="00E546F5" w:rsidRDefault="00951CE2">
            <w:pPr>
              <w:pStyle w:val="Tier4"/>
            </w:pPr>
            <w:r>
              <w:t>-</w:t>
            </w:r>
            <w:r>
              <w:tab/>
              <w:t>-</w:t>
            </w:r>
            <w:r>
              <w:tab/>
              <w:t>-</w:t>
            </w:r>
            <w:r>
              <w:tab/>
              <w:t>Other</w:t>
            </w:r>
          </w:p>
          <w:p w14:paraId="591084B3" w14:textId="77777777" w:rsidR="00E546F5" w:rsidRDefault="00951CE2">
            <w:pPr>
              <w:pStyle w:val="Tier5"/>
            </w:pPr>
            <w:r>
              <w:t>-</w:t>
            </w:r>
            <w:r>
              <w:tab/>
              <w:t>-</w:t>
            </w:r>
            <w:r>
              <w:tab/>
              <w:t>-</w:t>
            </w:r>
            <w:r>
              <w:tab/>
              <w:t>-</w:t>
            </w:r>
            <w:r>
              <w:tab/>
              <w:t xml:space="preserve">Parts and </w:t>
            </w:r>
            <w:r>
              <w:t>accessories for music reproducers and automatic announcers, for use in certain types of aircraft</w:t>
            </w:r>
          </w:p>
          <w:p w14:paraId="591084B4"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B5" w14:textId="77777777" w:rsidR="00E546F5" w:rsidRDefault="00951CE2">
            <w:pPr>
              <w:pStyle w:val="NormalinTable"/>
            </w:pPr>
            <w:r>
              <w:t>0.0%</w:t>
            </w:r>
          </w:p>
        </w:tc>
      </w:tr>
      <w:tr w:rsidR="00E546F5" w14:paraId="591084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4B7" w14:textId="77777777" w:rsidR="00E546F5" w:rsidRDefault="00951CE2">
            <w:pPr>
              <w:pStyle w:val="NormalinTable"/>
            </w:pPr>
            <w:r>
              <w:rPr>
                <w:color w:val="000000"/>
                <w:szCs w:val="16"/>
              </w:rPr>
              <w:t>8522908030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B8" w14:textId="77777777" w:rsidR="00E546F5" w:rsidRDefault="00951CE2">
            <w:pPr>
              <w:pStyle w:val="Tier1"/>
            </w:pPr>
            <w:r>
              <w:rPr>
                <w:color w:val="000000"/>
                <w:szCs w:val="16"/>
              </w:rPr>
              <w:t>Parts and accessories suitable for use solely or principally with the apparatus of heading|8519|or 8521</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Metal holder, metal fixing item or internal stiffener of met</w:t>
            </w:r>
            <w:r>
              <w:rPr>
                <w:color w:val="000000"/>
                <w:szCs w:val="16"/>
              </w:rPr>
              <w:t>al, for use in the manufacture of televisions, monitors and video players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B9" w14:textId="77777777" w:rsidR="00E546F5" w:rsidRDefault="00951CE2">
            <w:pPr>
              <w:pStyle w:val="NormalinTable"/>
            </w:pPr>
            <w:r>
              <w:t>0.0%</w:t>
            </w:r>
          </w:p>
        </w:tc>
      </w:tr>
      <w:tr w:rsidR="00E546F5" w14:paraId="591084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BB" w14:textId="77777777" w:rsidR="00E546F5" w:rsidRDefault="00951CE2">
            <w:pPr>
              <w:pStyle w:val="NormalinTable"/>
            </w:pPr>
            <w:r>
              <w:t>8522908065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BC" w14:textId="77777777" w:rsidR="00E546F5" w:rsidRDefault="00951CE2">
            <w:pPr>
              <w:pStyle w:val="Tier1"/>
            </w:pPr>
            <w:r>
              <w:t>Parts and accessories suitable for use solely or principally with the apparatus of heading 8519 or 8521</w:t>
            </w:r>
          </w:p>
          <w:p w14:paraId="591084BD" w14:textId="77777777" w:rsidR="00E546F5" w:rsidRDefault="00951CE2">
            <w:pPr>
              <w:pStyle w:val="Tier2"/>
            </w:pPr>
            <w:r>
              <w:t>-</w:t>
            </w:r>
            <w:r>
              <w:tab/>
              <w:t>Other</w:t>
            </w:r>
          </w:p>
          <w:p w14:paraId="591084BE" w14:textId="77777777" w:rsidR="00E546F5" w:rsidRDefault="00951CE2">
            <w:pPr>
              <w:pStyle w:val="Tier3"/>
            </w:pPr>
            <w:r>
              <w:t>-</w:t>
            </w:r>
            <w:r>
              <w:tab/>
              <w:t>-</w:t>
            </w:r>
            <w:r>
              <w:tab/>
              <w:t>Other</w:t>
            </w:r>
          </w:p>
          <w:p w14:paraId="591084BF" w14:textId="77777777" w:rsidR="00E546F5" w:rsidRDefault="00951CE2">
            <w:pPr>
              <w:pStyle w:val="Tier4"/>
            </w:pPr>
            <w:r>
              <w:t>-</w:t>
            </w:r>
            <w:r>
              <w:tab/>
              <w:t>-</w:t>
            </w:r>
            <w:r>
              <w:tab/>
              <w:t>-</w:t>
            </w:r>
            <w:r>
              <w:tab/>
              <w:t>Other</w:t>
            </w:r>
          </w:p>
          <w:p w14:paraId="591084C0" w14:textId="77777777" w:rsidR="00E546F5" w:rsidRDefault="00951CE2">
            <w:pPr>
              <w:pStyle w:val="Tier5"/>
            </w:pPr>
            <w:r>
              <w:t>-</w:t>
            </w:r>
            <w:r>
              <w:tab/>
              <w:t>-</w:t>
            </w:r>
            <w:r>
              <w:tab/>
              <w:t>-</w:t>
            </w:r>
            <w:r>
              <w:tab/>
              <w:t>-</w:t>
            </w:r>
            <w:r>
              <w:tab/>
              <w:t xml:space="preserve">Assembly for </w:t>
            </w:r>
            <w:r>
              <w:t>optical discs, comprising at least an optical unit and DC motors, capable or not of double layer recording</w:t>
            </w:r>
          </w:p>
          <w:p w14:paraId="591084C1"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maintenance or </w:t>
            </w:r>
            <w:r>
              <w:t>conversion;</w:t>
            </w:r>
          </w:p>
          <w:p w14:paraId="591084C2" w14:textId="77777777" w:rsidR="00E546F5" w:rsidRDefault="00951CE2">
            <w:pPr>
              <w:pStyle w:val="Tier5Bullet"/>
            </w:pPr>
            <w:r>
              <w:tab/>
            </w:r>
            <w:r>
              <w:tab/>
            </w:r>
            <w:r>
              <w:tab/>
            </w:r>
            <w:r>
              <w:tab/>
              <w:t>-</w:t>
            </w:r>
            <w:r>
              <w:tab/>
              <w:t>for fitting to or equipping such ships, boats or other vessels;</w:t>
            </w:r>
          </w:p>
          <w:p w14:paraId="591084C3"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84C4" w14:textId="77777777" w:rsidR="00E546F5" w:rsidRDefault="00951CE2">
            <w:pPr>
              <w:pStyle w:val="Tier5Bullet"/>
            </w:pPr>
            <w:r>
              <w:tab/>
            </w:r>
            <w:r>
              <w:tab/>
            </w:r>
            <w:r>
              <w:tab/>
            </w:r>
            <w:r>
              <w:tab/>
              <w:t>-</w:t>
            </w:r>
            <w:r>
              <w:tab/>
              <w:t>for equipping the above platforms;</w:t>
            </w:r>
          </w:p>
          <w:p w14:paraId="591084C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C6" w14:textId="77777777" w:rsidR="00E546F5" w:rsidRDefault="00951CE2">
            <w:pPr>
              <w:pStyle w:val="NormalinTable"/>
            </w:pPr>
            <w:r>
              <w:t>0.0%</w:t>
            </w:r>
          </w:p>
        </w:tc>
      </w:tr>
      <w:tr w:rsidR="00E546F5" w14:paraId="591084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4C8" w14:textId="77777777" w:rsidR="00E546F5" w:rsidRDefault="00951CE2">
            <w:pPr>
              <w:pStyle w:val="NormalinTable"/>
            </w:pPr>
            <w:r>
              <w:rPr>
                <w:color w:val="000000"/>
                <w:szCs w:val="16"/>
              </w:rPr>
              <w:t>8522908080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C9" w14:textId="77777777" w:rsidR="00E546F5" w:rsidRDefault="00951CE2">
            <w:pPr>
              <w:pStyle w:val="Tier1"/>
            </w:pPr>
            <w:r>
              <w:rPr>
                <w:color w:val="000000"/>
                <w:szCs w:val="16"/>
              </w:rPr>
              <w:t>Parts and accessories suitable for use solely or principally with t</w:t>
            </w:r>
            <w:r>
              <w:rPr>
                <w:color w:val="000000"/>
                <w:szCs w:val="16"/>
              </w:rPr>
              <w:t>he apparatus of heading|8519|or 8521</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Laser optical drive unit assembly (so called mecha units) for the recording and/or reproduction of digital video and/or audio signals, comprising at least a laser optical reading an</w:t>
            </w:r>
            <w:r>
              <w:rPr>
                <w:color w:val="000000"/>
                <w:szCs w:val="16"/>
              </w:rPr>
              <w:t>d/or writing unit, one or more DC motors and not containing a printed circuit board or containing a printed circuit board not capable of signal processing for sounds and images, for use in the manufacture of products falling within headings|8519, 8521, 852</w:t>
            </w:r>
            <w:r>
              <w:rPr>
                <w:color w:val="000000"/>
                <w:szCs w:val="16"/>
              </w:rPr>
              <w:t>6, 8527, 8528|or 8543</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CA" w14:textId="77777777" w:rsidR="00E546F5" w:rsidRDefault="00951CE2">
            <w:pPr>
              <w:pStyle w:val="NormalinTable"/>
            </w:pPr>
            <w:r>
              <w:t>0.0%</w:t>
            </w:r>
          </w:p>
        </w:tc>
      </w:tr>
      <w:tr w:rsidR="00E546F5" w14:paraId="591084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CC" w14:textId="77777777" w:rsidR="00E546F5" w:rsidRDefault="00951CE2">
            <w:pPr>
              <w:pStyle w:val="NormalinTable"/>
            </w:pPr>
            <w:r>
              <w:t>8522908084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CD" w14:textId="77777777" w:rsidR="00E546F5" w:rsidRDefault="00951CE2">
            <w:pPr>
              <w:pStyle w:val="Tier1"/>
            </w:pPr>
            <w:r>
              <w:t>Parts and accessories suitable for use solely or principally with the apparatus of heading 8519 or 8521</w:t>
            </w:r>
          </w:p>
          <w:p w14:paraId="591084CE" w14:textId="77777777" w:rsidR="00E546F5" w:rsidRDefault="00951CE2">
            <w:pPr>
              <w:pStyle w:val="Tier2"/>
            </w:pPr>
            <w:r>
              <w:t>-</w:t>
            </w:r>
            <w:r>
              <w:tab/>
              <w:t>Other</w:t>
            </w:r>
          </w:p>
          <w:p w14:paraId="591084CF" w14:textId="77777777" w:rsidR="00E546F5" w:rsidRDefault="00951CE2">
            <w:pPr>
              <w:pStyle w:val="Tier3"/>
            </w:pPr>
            <w:r>
              <w:t>-</w:t>
            </w:r>
            <w:r>
              <w:tab/>
              <w:t>-</w:t>
            </w:r>
            <w:r>
              <w:tab/>
              <w:t>Other</w:t>
            </w:r>
          </w:p>
          <w:p w14:paraId="591084D0" w14:textId="77777777" w:rsidR="00E546F5" w:rsidRDefault="00951CE2">
            <w:pPr>
              <w:pStyle w:val="Tier4"/>
            </w:pPr>
            <w:r>
              <w:t>-</w:t>
            </w:r>
            <w:r>
              <w:tab/>
              <w:t>-</w:t>
            </w:r>
            <w:r>
              <w:tab/>
              <w:t>-</w:t>
            </w:r>
            <w:r>
              <w:tab/>
              <w:t>Other</w:t>
            </w:r>
          </w:p>
          <w:p w14:paraId="591084D1" w14:textId="77777777" w:rsidR="00E546F5" w:rsidRDefault="00951CE2">
            <w:pPr>
              <w:pStyle w:val="Tier5"/>
            </w:pPr>
            <w:r>
              <w:t>-</w:t>
            </w:r>
            <w:r>
              <w:tab/>
              <w:t>-</w:t>
            </w:r>
            <w:r>
              <w:tab/>
              <w:t>-</w:t>
            </w:r>
            <w:r>
              <w:tab/>
              <w:t>-</w:t>
            </w:r>
            <w:r>
              <w:tab/>
              <w:t xml:space="preserve">Blu-ray drive mechanism, whether or not recordable, for use with </w:t>
            </w:r>
            <w:r>
              <w:t>Blu-ray, DVD and CD discs, comprising at least: - an optical pick up unit with laser diodes operating at three different wavelengths, - a spindle motor, - a stepping motor</w:t>
            </w:r>
          </w:p>
          <w:p w14:paraId="591084D2" w14:textId="77777777" w:rsidR="00E546F5" w:rsidRDefault="00951CE2">
            <w:pPr>
              <w:pStyle w:val="Tier5Bullet"/>
            </w:pPr>
            <w:r>
              <w:tab/>
            </w:r>
            <w:r>
              <w:tab/>
            </w:r>
            <w:r>
              <w:tab/>
            </w:r>
            <w:r>
              <w:tab/>
              <w:t>-</w:t>
            </w:r>
            <w:r>
              <w:tab/>
              <w:t xml:space="preserve">for incorporation in ships, boats or other vessels listed in Table 1, for </w:t>
            </w:r>
            <w:r>
              <w:t>the purposes of their construction, repair, maintenance or conversion;</w:t>
            </w:r>
          </w:p>
          <w:p w14:paraId="591084D3" w14:textId="77777777" w:rsidR="00E546F5" w:rsidRDefault="00951CE2">
            <w:pPr>
              <w:pStyle w:val="Tier5Bullet"/>
            </w:pPr>
            <w:r>
              <w:tab/>
            </w:r>
            <w:r>
              <w:tab/>
            </w:r>
            <w:r>
              <w:tab/>
            </w:r>
            <w:r>
              <w:tab/>
              <w:t>-</w:t>
            </w:r>
            <w:r>
              <w:tab/>
              <w:t>for fitting to or equipping such ships, boats or other vessels;</w:t>
            </w:r>
          </w:p>
          <w:p w14:paraId="591084D4"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4D5" w14:textId="77777777" w:rsidR="00E546F5" w:rsidRDefault="00951CE2">
            <w:pPr>
              <w:pStyle w:val="Tier5Bullet"/>
            </w:pPr>
            <w:r>
              <w:tab/>
            </w:r>
            <w:r>
              <w:tab/>
            </w:r>
            <w:r>
              <w:tab/>
            </w:r>
            <w:r>
              <w:tab/>
              <w:t>-</w:t>
            </w:r>
            <w:r>
              <w:tab/>
              <w:t>for equipping the above platforms;</w:t>
            </w:r>
          </w:p>
          <w:p w14:paraId="591084D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D7" w14:textId="77777777" w:rsidR="00E546F5" w:rsidRDefault="00951CE2">
            <w:pPr>
              <w:pStyle w:val="NormalinTable"/>
            </w:pPr>
            <w:r>
              <w:t>0.0%</w:t>
            </w:r>
          </w:p>
        </w:tc>
      </w:tr>
      <w:tr w:rsidR="00E546F5" w14:paraId="591084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4D9" w14:textId="77777777" w:rsidR="00E546F5" w:rsidRDefault="00951CE2">
            <w:pPr>
              <w:pStyle w:val="NormalinTable"/>
            </w:pPr>
            <w:r>
              <w:rPr>
                <w:color w:val="000000"/>
                <w:szCs w:val="16"/>
              </w:rPr>
              <w:t>8522908097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DA" w14:textId="77777777" w:rsidR="00E546F5" w:rsidRDefault="00951CE2">
            <w:pPr>
              <w:pStyle w:val="Tier1"/>
            </w:pPr>
            <w:r>
              <w:rPr>
                <w:color w:val="000000"/>
                <w:szCs w:val="16"/>
              </w:rPr>
              <w:t>Parts an</w:t>
            </w:r>
            <w:r>
              <w:rPr>
                <w:color w:val="000000"/>
                <w:szCs w:val="16"/>
              </w:rPr>
              <w:t>d accessories suitable for use solely or principally with the apparatus of heading|8519|or 8521</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Tuner transforming high-frequency signals into mid-frequency signals, for use in the manufacture of products falling under</w:t>
            </w:r>
            <w:r>
              <w:rPr>
                <w:color w:val="000000"/>
                <w:szCs w:val="16"/>
              </w:rPr>
              <w:t xml:space="preserve"> heading 8521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DB" w14:textId="77777777" w:rsidR="00E546F5" w:rsidRDefault="00951CE2">
            <w:pPr>
              <w:pStyle w:val="NormalinTable"/>
            </w:pPr>
            <w:r>
              <w:t>0.0%</w:t>
            </w:r>
          </w:p>
        </w:tc>
      </w:tr>
      <w:tr w:rsidR="00E546F5" w14:paraId="591084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DD" w14:textId="77777777" w:rsidR="00E546F5" w:rsidRDefault="00951CE2">
            <w:pPr>
              <w:pStyle w:val="NormalinTable"/>
            </w:pPr>
            <w:r>
              <w:t>8522908099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DE" w14:textId="77777777" w:rsidR="00E546F5" w:rsidRDefault="00951CE2">
            <w:pPr>
              <w:pStyle w:val="Tier1"/>
            </w:pPr>
            <w:r>
              <w:t>Parts and accessories suitable for use solely or principally with the apparatus of heading 8519 or 8521</w:t>
            </w:r>
          </w:p>
          <w:p w14:paraId="591084DF" w14:textId="77777777" w:rsidR="00E546F5" w:rsidRDefault="00951CE2">
            <w:pPr>
              <w:pStyle w:val="Tier2"/>
            </w:pPr>
            <w:r>
              <w:t>-</w:t>
            </w:r>
            <w:r>
              <w:tab/>
              <w:t>Other</w:t>
            </w:r>
          </w:p>
          <w:p w14:paraId="591084E0" w14:textId="77777777" w:rsidR="00E546F5" w:rsidRDefault="00951CE2">
            <w:pPr>
              <w:pStyle w:val="Tier3"/>
            </w:pPr>
            <w:r>
              <w:t>-</w:t>
            </w:r>
            <w:r>
              <w:tab/>
              <w:t>-</w:t>
            </w:r>
            <w:r>
              <w:tab/>
              <w:t>Other</w:t>
            </w:r>
          </w:p>
          <w:p w14:paraId="591084E1" w14:textId="77777777" w:rsidR="00E546F5" w:rsidRDefault="00951CE2">
            <w:pPr>
              <w:pStyle w:val="Tier4"/>
            </w:pPr>
            <w:r>
              <w:t>-</w:t>
            </w:r>
            <w:r>
              <w:tab/>
              <w:t>-</w:t>
            </w:r>
            <w:r>
              <w:tab/>
              <w:t>-</w:t>
            </w:r>
            <w:r>
              <w:tab/>
              <w:t>Other</w:t>
            </w:r>
          </w:p>
          <w:p w14:paraId="591084E2" w14:textId="77777777" w:rsidR="00E546F5" w:rsidRDefault="00951CE2">
            <w:pPr>
              <w:pStyle w:val="Tier5"/>
            </w:pPr>
            <w:r>
              <w:t>-</w:t>
            </w:r>
            <w:r>
              <w:tab/>
              <w:t>-</w:t>
            </w:r>
            <w:r>
              <w:tab/>
              <w:t>-</w:t>
            </w:r>
            <w:r>
              <w:tab/>
              <w:t>-</w:t>
            </w:r>
            <w:r>
              <w:tab/>
              <w:t>Other</w:t>
            </w:r>
          </w:p>
          <w:p w14:paraId="591084E3" w14:textId="77777777" w:rsidR="00E546F5" w:rsidRDefault="00951CE2">
            <w:pPr>
              <w:pStyle w:val="Tier5Bullet"/>
            </w:pPr>
            <w:r>
              <w:tab/>
            </w:r>
            <w:r>
              <w:tab/>
            </w:r>
            <w:r>
              <w:tab/>
            </w:r>
            <w:r>
              <w:tab/>
              <w:t>-</w:t>
            </w:r>
            <w:r>
              <w:tab/>
              <w:t xml:space="preserve">for incorporation in ships, boats or other vessels listed in Table 1, </w:t>
            </w:r>
            <w:r>
              <w:t>for the purposes of their construction, repair, maintenance or conversion;</w:t>
            </w:r>
          </w:p>
          <w:p w14:paraId="591084E4" w14:textId="77777777" w:rsidR="00E546F5" w:rsidRDefault="00951CE2">
            <w:pPr>
              <w:pStyle w:val="Tier5Bullet"/>
            </w:pPr>
            <w:r>
              <w:tab/>
            </w:r>
            <w:r>
              <w:tab/>
            </w:r>
            <w:r>
              <w:tab/>
            </w:r>
            <w:r>
              <w:tab/>
              <w:t>-</w:t>
            </w:r>
            <w:r>
              <w:tab/>
              <w:t>for fitting to or equipping such ships, boats or other vessels;</w:t>
            </w:r>
          </w:p>
          <w:p w14:paraId="591084E5" w14:textId="77777777" w:rsidR="00E546F5" w:rsidRDefault="00951CE2">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14:paraId="591084E6" w14:textId="77777777" w:rsidR="00E546F5" w:rsidRDefault="00951CE2">
            <w:pPr>
              <w:pStyle w:val="Tier5Bullet"/>
            </w:pPr>
            <w:r>
              <w:tab/>
            </w:r>
            <w:r>
              <w:tab/>
            </w:r>
            <w:r>
              <w:tab/>
            </w:r>
            <w:r>
              <w:tab/>
              <w:t>-</w:t>
            </w:r>
            <w:r>
              <w:tab/>
              <w:t>for equipping the above platforms;</w:t>
            </w:r>
          </w:p>
          <w:p w14:paraId="591084E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E8" w14:textId="77777777" w:rsidR="00E546F5" w:rsidRDefault="00951CE2">
            <w:pPr>
              <w:pStyle w:val="NormalinTable"/>
            </w:pPr>
            <w:r>
              <w:t>0.0%</w:t>
            </w:r>
          </w:p>
        </w:tc>
      </w:tr>
      <w:tr w:rsidR="00E546F5" w14:paraId="591084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EA" w14:textId="77777777" w:rsidR="00E546F5" w:rsidRDefault="00951CE2">
            <w:pPr>
              <w:pStyle w:val="NormalinTable"/>
            </w:pPr>
            <w:r>
              <w:t>8523000000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EB" w14:textId="77777777" w:rsidR="00E546F5" w:rsidRDefault="00951CE2">
            <w:pPr>
              <w:pStyle w:val="Tier1"/>
            </w:pPr>
            <w:r>
              <w:t>Discs, tapes, solid-state non-volatile storage devices, 'smart cards' and other media for the recording of sound or of other phenomena, whether or not recorded, including matrices and masters for the production of discs, but excluding products o</w:t>
            </w:r>
            <w:r>
              <w:t>f Chapter 37</w:t>
            </w:r>
          </w:p>
          <w:p w14:paraId="591084EC" w14:textId="77777777" w:rsidR="00E546F5" w:rsidRDefault="00951CE2">
            <w:pPr>
              <w:pStyle w:val="Tier1Bullet"/>
            </w:pPr>
            <w:r>
              <w:t>-</w:t>
            </w:r>
            <w:r>
              <w:tab/>
              <w:t>use by, or on behalf of, the UK Armed Forces, individually or in cooperation with other States</w:t>
            </w:r>
          </w:p>
          <w:p w14:paraId="591084ED" w14:textId="77777777" w:rsidR="00E546F5" w:rsidRDefault="00951CE2">
            <w:pPr>
              <w:pStyle w:val="Tier1Bullet"/>
            </w:pPr>
            <w:r>
              <w:tab/>
              <w:t>a) for defending the territorial integrity of the United Kingdom, or</w:t>
            </w:r>
          </w:p>
          <w:p w14:paraId="591084EE" w14:textId="77777777" w:rsidR="00E546F5" w:rsidRDefault="00951CE2">
            <w:pPr>
              <w:pStyle w:val="Tier1Bullet"/>
            </w:pPr>
            <w:r>
              <w:tab/>
              <w:t>b) in participating in international peace-keeping or support operations, o</w:t>
            </w:r>
            <w:r>
              <w:t>r</w:t>
            </w:r>
          </w:p>
          <w:p w14:paraId="591084EF" w14:textId="77777777" w:rsidR="00E546F5" w:rsidRDefault="00951CE2">
            <w:pPr>
              <w:pStyle w:val="Tier1Bullet"/>
            </w:pPr>
            <w:r>
              <w:tab/>
              <w:t>c) for other military purposes like the protection of nationals of the United Kingdom from social or military unrest or,</w:t>
            </w:r>
          </w:p>
          <w:p w14:paraId="591084F0" w14:textId="77777777" w:rsidR="00E546F5" w:rsidRDefault="00951CE2">
            <w:pPr>
              <w:pStyle w:val="Tier1Bullet"/>
            </w:pPr>
            <w:r>
              <w:tab/>
              <w:t>d) for training purposes, or</w:t>
            </w:r>
          </w:p>
          <w:p w14:paraId="591084F1" w14:textId="77777777" w:rsidR="00E546F5" w:rsidRDefault="00951CE2">
            <w:pPr>
              <w:pStyle w:val="Tier1Bullet"/>
            </w:pPr>
            <w:r>
              <w:tab/>
              <w:t xml:space="preserve">e) temporarily, for civil purposes in the customs territory of the United Kingdom due to </w:t>
            </w:r>
            <w:r>
              <w:t>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F2" w14:textId="77777777" w:rsidR="00E546F5" w:rsidRDefault="00951CE2">
            <w:pPr>
              <w:pStyle w:val="NormalinTable"/>
            </w:pPr>
            <w:r>
              <w:t>0.0%</w:t>
            </w:r>
          </w:p>
        </w:tc>
      </w:tr>
      <w:tr w:rsidR="00E546F5" w14:paraId="591084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F4" w14:textId="77777777" w:rsidR="00E546F5" w:rsidRDefault="00951CE2">
            <w:pPr>
              <w:pStyle w:val="NormalinTable"/>
            </w:pPr>
            <w:r>
              <w:t>8525000000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F5" w14:textId="77777777" w:rsidR="00E546F5" w:rsidRDefault="00951CE2">
            <w:pPr>
              <w:pStyle w:val="Tier1"/>
            </w:pPr>
            <w:r>
              <w:t>Transmission apparatus for radio-broadcasting or television, whether or not incorporating reception apparatus or sound recording or reproducing apparatus; television cameras, digital cameras and video came</w:t>
            </w:r>
            <w:r>
              <w:t>ra recorders</w:t>
            </w:r>
          </w:p>
          <w:p w14:paraId="591084F6" w14:textId="77777777" w:rsidR="00E546F5" w:rsidRDefault="00951CE2">
            <w:pPr>
              <w:pStyle w:val="Tier1Bullet"/>
            </w:pPr>
            <w:r>
              <w:t>-</w:t>
            </w:r>
            <w:r>
              <w:tab/>
              <w:t>use by, or on behalf of, the UK Armed Forces, individually or in cooperation with other States</w:t>
            </w:r>
          </w:p>
          <w:p w14:paraId="591084F7" w14:textId="77777777" w:rsidR="00E546F5" w:rsidRDefault="00951CE2">
            <w:pPr>
              <w:pStyle w:val="Tier1Bullet"/>
            </w:pPr>
            <w:r>
              <w:tab/>
              <w:t>a) for defending the territorial integrity of the United Kingdom, or</w:t>
            </w:r>
          </w:p>
          <w:p w14:paraId="591084F8" w14:textId="77777777" w:rsidR="00E546F5" w:rsidRDefault="00951CE2">
            <w:pPr>
              <w:pStyle w:val="Tier1Bullet"/>
            </w:pPr>
            <w:r>
              <w:tab/>
              <w:t>b) in participating in international peace-keeping or support operations, o</w:t>
            </w:r>
            <w:r>
              <w:t>r</w:t>
            </w:r>
          </w:p>
          <w:p w14:paraId="591084F9" w14:textId="77777777" w:rsidR="00E546F5" w:rsidRDefault="00951CE2">
            <w:pPr>
              <w:pStyle w:val="Tier1Bullet"/>
            </w:pPr>
            <w:r>
              <w:tab/>
              <w:t>c) for other military purposes like the protection of nationals of the United Kingdom from social or military unrest or,</w:t>
            </w:r>
          </w:p>
          <w:p w14:paraId="591084FA" w14:textId="77777777" w:rsidR="00E546F5" w:rsidRDefault="00951CE2">
            <w:pPr>
              <w:pStyle w:val="Tier1Bullet"/>
            </w:pPr>
            <w:r>
              <w:tab/>
              <w:t>d) for training purposes, or</w:t>
            </w:r>
          </w:p>
          <w:p w14:paraId="591084FB" w14:textId="77777777" w:rsidR="00E546F5" w:rsidRDefault="00951CE2">
            <w:pPr>
              <w:pStyle w:val="Tier1Bullet"/>
            </w:pPr>
            <w:r>
              <w:tab/>
              <w:t>e) temporarily, for civil purposes in the customs territory of the United Kingdom due to unforeseen o</w:t>
            </w:r>
            <w:r>
              <w:t>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4FC" w14:textId="77777777" w:rsidR="00E546F5" w:rsidRDefault="00951CE2">
            <w:pPr>
              <w:pStyle w:val="NormalinTable"/>
            </w:pPr>
            <w:r>
              <w:t>0.0%</w:t>
            </w:r>
          </w:p>
        </w:tc>
      </w:tr>
      <w:tr w:rsidR="00E546F5" w14:paraId="591085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4FE" w14:textId="77777777" w:rsidR="00E546F5" w:rsidRDefault="00951CE2">
            <w:pPr>
              <w:pStyle w:val="NormalinTable"/>
            </w:pPr>
            <w:r>
              <w:t>8525500000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4FF" w14:textId="77777777" w:rsidR="00E546F5" w:rsidRDefault="00951CE2">
            <w:pPr>
              <w:pStyle w:val="Tier1"/>
            </w:pPr>
            <w:r>
              <w:t xml:space="preserve">Transmission apparatus for radio-broadcasting or television, whether or not incorporating reception apparatus or sound recording or reproducing apparatus; television cameras, digital cameras and video camera </w:t>
            </w:r>
            <w:r>
              <w:t>recorders</w:t>
            </w:r>
          </w:p>
          <w:p w14:paraId="59108500" w14:textId="77777777" w:rsidR="00E546F5" w:rsidRDefault="00951CE2">
            <w:pPr>
              <w:pStyle w:val="Tier2"/>
            </w:pPr>
            <w:r>
              <w:t>-</w:t>
            </w:r>
            <w:r>
              <w:tab/>
              <w:t>Transmission apparatus</w:t>
            </w:r>
          </w:p>
          <w:p w14:paraId="5910850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502" w14:textId="77777777" w:rsidR="00E546F5" w:rsidRDefault="00951CE2">
            <w:pPr>
              <w:pStyle w:val="Tier2Bullet"/>
            </w:pPr>
            <w:r>
              <w:tab/>
              <w:t>-</w:t>
            </w:r>
            <w:r>
              <w:tab/>
              <w:t>for fitting to or equipping such ships, boats or other vessels;</w:t>
            </w:r>
          </w:p>
          <w:p w14:paraId="59108503" w14:textId="77777777" w:rsidR="00E546F5" w:rsidRDefault="00951CE2">
            <w:pPr>
              <w:pStyle w:val="Tier2Bullet"/>
            </w:pP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14:paraId="59108504" w14:textId="77777777" w:rsidR="00E546F5" w:rsidRDefault="00951CE2">
            <w:pPr>
              <w:pStyle w:val="Tier2Bullet"/>
            </w:pPr>
            <w:r>
              <w:tab/>
              <w:t>-</w:t>
            </w:r>
            <w:r>
              <w:tab/>
              <w:t>for equipping the above platfo</w:t>
            </w:r>
            <w:r>
              <w:t>rms;</w:t>
            </w:r>
          </w:p>
          <w:p w14:paraId="5910850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06" w14:textId="77777777" w:rsidR="00E546F5" w:rsidRDefault="00951CE2">
            <w:pPr>
              <w:pStyle w:val="NormalinTable"/>
            </w:pPr>
            <w:r>
              <w:t>0.0%</w:t>
            </w:r>
          </w:p>
        </w:tc>
      </w:tr>
      <w:tr w:rsidR="00E546F5" w14:paraId="591085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08" w14:textId="77777777" w:rsidR="00E546F5" w:rsidRDefault="00951CE2">
            <w:pPr>
              <w:pStyle w:val="NormalinTable"/>
            </w:pPr>
            <w:r>
              <w:t>8525600000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09" w14:textId="77777777" w:rsidR="00E546F5" w:rsidRDefault="00951CE2">
            <w:pPr>
              <w:pStyle w:val="Tier1"/>
            </w:pPr>
            <w:r>
              <w:t xml:space="preserve">Transmission apparatus for radio-broadcasting or television, whether or not incorporating reception apparatus or sound recording or reproducing apparatus; </w:t>
            </w:r>
            <w:r>
              <w:t>television cameras, digital cameras and video camera recorders</w:t>
            </w:r>
          </w:p>
          <w:p w14:paraId="5910850A" w14:textId="77777777" w:rsidR="00E546F5" w:rsidRDefault="00951CE2">
            <w:pPr>
              <w:pStyle w:val="Tier2"/>
            </w:pPr>
            <w:r>
              <w:t>-</w:t>
            </w:r>
            <w:r>
              <w:tab/>
              <w:t>Transmission apparatus incorporating reception apparatus</w:t>
            </w:r>
          </w:p>
          <w:p w14:paraId="5910850B" w14:textId="77777777" w:rsidR="00E546F5" w:rsidRDefault="00951CE2">
            <w:pPr>
              <w:pStyle w:val="Tier2Bullet"/>
            </w:pPr>
            <w:r>
              <w:tab/>
              <w:t>-</w:t>
            </w:r>
            <w:r>
              <w:tab/>
              <w:t>for incorporation in ships, boats or other vessels listed in Table 1, for the purposes of their construction, repair, maintenance o</w:t>
            </w:r>
            <w:r>
              <w:t>r conversion;</w:t>
            </w:r>
          </w:p>
          <w:p w14:paraId="5910850C" w14:textId="77777777" w:rsidR="00E546F5" w:rsidRDefault="00951CE2">
            <w:pPr>
              <w:pStyle w:val="Tier2Bullet"/>
            </w:pPr>
            <w:r>
              <w:tab/>
              <w:t>-</w:t>
            </w:r>
            <w:r>
              <w:tab/>
              <w:t>for fitting to or equipping such ships, boats or other vessels;</w:t>
            </w:r>
          </w:p>
          <w:p w14:paraId="5910850D"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850E" w14:textId="77777777" w:rsidR="00E546F5" w:rsidRDefault="00951CE2">
            <w:pPr>
              <w:pStyle w:val="Tier2Bullet"/>
            </w:pPr>
            <w:r>
              <w:tab/>
              <w:t>-</w:t>
            </w:r>
            <w:r>
              <w:tab/>
              <w:t>for equipping the above platforms;</w:t>
            </w:r>
          </w:p>
          <w:p w14:paraId="5910850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10" w14:textId="77777777" w:rsidR="00E546F5" w:rsidRDefault="00951CE2">
            <w:pPr>
              <w:pStyle w:val="NormalinTable"/>
            </w:pPr>
            <w:r>
              <w:t>0.0%</w:t>
            </w:r>
          </w:p>
        </w:tc>
      </w:tr>
      <w:tr w:rsidR="00E546F5" w14:paraId="591085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12"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13" w14:textId="77777777" w:rsidR="00E546F5" w:rsidRDefault="00E546F5">
            <w:pPr>
              <w:pStyle w:val="Tier5Bullet"/>
              <w:ind w:left="0" w:firstLine="0"/>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14" w14:textId="77777777" w:rsidR="00E546F5" w:rsidRDefault="00E546F5">
            <w:pPr>
              <w:pStyle w:val="NormalinTable"/>
            </w:pPr>
          </w:p>
        </w:tc>
      </w:tr>
      <w:tr w:rsidR="00E546F5" w14:paraId="591085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16" w14:textId="77777777" w:rsidR="00E546F5" w:rsidRDefault="00951CE2">
            <w:pPr>
              <w:pStyle w:val="NormalinTable"/>
            </w:pPr>
            <w:r>
              <w:t>8525809100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17" w14:textId="77777777" w:rsidR="00E546F5" w:rsidRDefault="00951CE2">
            <w:pPr>
              <w:pStyle w:val="Tier1"/>
            </w:pPr>
            <w:r>
              <w:t xml:space="preserve">Transmission apparatus for radio-broadcasting or television, </w:t>
            </w:r>
            <w:r>
              <w:t>whether or not incorporating reception apparatus or sound recording or reproducing apparatus; television cameras, digital cameras and video camera recorders</w:t>
            </w:r>
          </w:p>
          <w:p w14:paraId="59108518" w14:textId="77777777" w:rsidR="00E546F5" w:rsidRDefault="00951CE2">
            <w:pPr>
              <w:pStyle w:val="Tier2"/>
            </w:pPr>
            <w:r>
              <w:t>-</w:t>
            </w:r>
            <w:r>
              <w:tab/>
              <w:t>Television cameras, digital cameras and video camera recorders</w:t>
            </w:r>
          </w:p>
          <w:p w14:paraId="59108519" w14:textId="77777777" w:rsidR="00E546F5" w:rsidRDefault="00951CE2">
            <w:pPr>
              <w:pStyle w:val="Tier3"/>
            </w:pPr>
            <w:r>
              <w:t>-</w:t>
            </w:r>
            <w:r>
              <w:tab/>
              <w:t>-</w:t>
            </w:r>
            <w:r>
              <w:tab/>
              <w:t>Video camera recorders</w:t>
            </w:r>
          </w:p>
          <w:p w14:paraId="5910851A" w14:textId="77777777" w:rsidR="00E546F5" w:rsidRDefault="00951CE2">
            <w:pPr>
              <w:pStyle w:val="Tier4"/>
            </w:pPr>
            <w:r>
              <w:t>-</w:t>
            </w:r>
            <w:r>
              <w:tab/>
              <w:t>-</w:t>
            </w:r>
            <w:r>
              <w:tab/>
              <w:t>-</w:t>
            </w:r>
            <w:r>
              <w:tab/>
              <w:t>O</w:t>
            </w:r>
            <w:r>
              <w:t>nly able to record sound and images taken by the television camera</w:t>
            </w:r>
          </w:p>
          <w:p w14:paraId="5910851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51C" w14:textId="77777777" w:rsidR="00E546F5" w:rsidRDefault="00951CE2">
            <w:pPr>
              <w:pStyle w:val="Tier4Bullet"/>
            </w:pPr>
            <w:r>
              <w:tab/>
            </w:r>
            <w:r>
              <w:tab/>
            </w:r>
            <w:r>
              <w:tab/>
              <w:t>-</w:t>
            </w:r>
            <w:r>
              <w:tab/>
              <w:t xml:space="preserve">for fitting to or </w:t>
            </w:r>
            <w:r>
              <w:t>equipping such ships, boats or other vessels;</w:t>
            </w:r>
          </w:p>
          <w:p w14:paraId="5910851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851E" w14:textId="77777777" w:rsidR="00E546F5" w:rsidRDefault="00951CE2">
            <w:pPr>
              <w:pStyle w:val="Tier4Bullet"/>
            </w:pPr>
            <w:r>
              <w:tab/>
            </w:r>
            <w:r>
              <w:tab/>
            </w:r>
            <w:r>
              <w:tab/>
              <w:t>-</w:t>
            </w:r>
            <w:r>
              <w:tab/>
              <w:t>for equipping the above platforms;</w:t>
            </w:r>
          </w:p>
          <w:p w14:paraId="5910851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20" w14:textId="77777777" w:rsidR="00E546F5" w:rsidRDefault="00951CE2">
            <w:pPr>
              <w:pStyle w:val="NormalinTable"/>
            </w:pPr>
            <w:r>
              <w:t>0.0%</w:t>
            </w:r>
          </w:p>
        </w:tc>
      </w:tr>
      <w:tr w:rsidR="00E546F5" w14:paraId="591085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22" w14:textId="77777777" w:rsidR="00E546F5" w:rsidRDefault="00951CE2">
            <w:pPr>
              <w:pStyle w:val="NormalinTable"/>
            </w:pPr>
            <w:r>
              <w:t>8525809900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23" w14:textId="77777777" w:rsidR="00E546F5" w:rsidRDefault="00951CE2">
            <w:pPr>
              <w:pStyle w:val="Tier1"/>
            </w:pPr>
            <w:r>
              <w:t>Transmission apparatus for radio-broadcasting or television, whether or not incorporating reception appara</w:t>
            </w:r>
            <w:r>
              <w:t>tus or sound recording or reproducing apparatus; television cameras, digital cameras and video camera recorders</w:t>
            </w:r>
          </w:p>
          <w:p w14:paraId="59108524" w14:textId="77777777" w:rsidR="00E546F5" w:rsidRDefault="00951CE2">
            <w:pPr>
              <w:pStyle w:val="Tier2"/>
            </w:pPr>
            <w:r>
              <w:t>-</w:t>
            </w:r>
            <w:r>
              <w:tab/>
              <w:t>Television cameras, digital cameras and video camera recorders</w:t>
            </w:r>
          </w:p>
          <w:p w14:paraId="59108525" w14:textId="77777777" w:rsidR="00E546F5" w:rsidRDefault="00951CE2">
            <w:pPr>
              <w:pStyle w:val="Tier3"/>
            </w:pPr>
            <w:r>
              <w:t>-</w:t>
            </w:r>
            <w:r>
              <w:tab/>
              <w:t>-</w:t>
            </w:r>
            <w:r>
              <w:tab/>
              <w:t>Video camera recorders</w:t>
            </w:r>
          </w:p>
          <w:p w14:paraId="59108526" w14:textId="77777777" w:rsidR="00E546F5" w:rsidRDefault="00951CE2">
            <w:pPr>
              <w:pStyle w:val="Tier4"/>
            </w:pPr>
            <w:r>
              <w:t>-</w:t>
            </w:r>
            <w:r>
              <w:tab/>
              <w:t>-</w:t>
            </w:r>
            <w:r>
              <w:tab/>
              <w:t>-</w:t>
            </w:r>
            <w:r>
              <w:tab/>
              <w:t>Other</w:t>
            </w:r>
          </w:p>
          <w:p w14:paraId="59108527" w14:textId="77777777" w:rsidR="00E546F5" w:rsidRDefault="00951CE2">
            <w:pPr>
              <w:pStyle w:val="Tier4Bullet"/>
            </w:pPr>
            <w:r>
              <w:tab/>
            </w:r>
            <w:r>
              <w:tab/>
            </w:r>
            <w:r>
              <w:tab/>
              <w:t>-</w:t>
            </w:r>
            <w:r>
              <w:tab/>
              <w:t xml:space="preserve">for incorporation in ships, </w:t>
            </w:r>
            <w:r>
              <w:t>boats or other vessels listed in Table 1, for the purposes of their construction, repair, maintenance or conversion;</w:t>
            </w:r>
          </w:p>
          <w:p w14:paraId="59108528" w14:textId="77777777" w:rsidR="00E546F5" w:rsidRDefault="00951CE2">
            <w:pPr>
              <w:pStyle w:val="Tier4Bullet"/>
            </w:pPr>
            <w:r>
              <w:tab/>
            </w:r>
            <w:r>
              <w:tab/>
            </w:r>
            <w:r>
              <w:tab/>
              <w:t>-</w:t>
            </w:r>
            <w:r>
              <w:tab/>
              <w:t>for fitting to or equipping such ships, boats or other vessels;</w:t>
            </w:r>
          </w:p>
          <w:p w14:paraId="59108529" w14:textId="77777777" w:rsidR="00E546F5" w:rsidRDefault="00951CE2">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14:paraId="5910852A" w14:textId="77777777" w:rsidR="00E546F5" w:rsidRDefault="00951CE2">
            <w:pPr>
              <w:pStyle w:val="Tier4Bullet"/>
            </w:pPr>
            <w:r>
              <w:tab/>
            </w:r>
            <w:r>
              <w:tab/>
            </w:r>
            <w:r>
              <w:tab/>
              <w:t>-</w:t>
            </w:r>
            <w:r>
              <w:tab/>
              <w:t>for equipping the above platforms;</w:t>
            </w:r>
          </w:p>
          <w:p w14:paraId="5910852B" w14:textId="77777777" w:rsidR="00E546F5" w:rsidRDefault="00951CE2">
            <w:pPr>
              <w:pStyle w:val="Tier4Bullet"/>
            </w:pP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2C" w14:textId="77777777" w:rsidR="00E546F5" w:rsidRDefault="00951CE2">
            <w:pPr>
              <w:pStyle w:val="NormalinTable"/>
            </w:pPr>
            <w:r>
              <w:t>0.0%</w:t>
            </w:r>
          </w:p>
        </w:tc>
      </w:tr>
      <w:tr w:rsidR="00E546F5" w14:paraId="591085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2E" w14:textId="77777777" w:rsidR="00E546F5" w:rsidRDefault="00951CE2">
            <w:pPr>
              <w:pStyle w:val="NormalinTable"/>
            </w:pPr>
            <w:r>
              <w:t>8526000000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2F" w14:textId="77777777" w:rsidR="00E546F5" w:rsidRDefault="00951CE2">
            <w:pPr>
              <w:pStyle w:val="Tier1"/>
            </w:pPr>
            <w:r>
              <w:t>Radar apparatus, radio navigational aid apparatus and radio remote control apparatus</w:t>
            </w:r>
          </w:p>
          <w:p w14:paraId="59108530" w14:textId="77777777" w:rsidR="00E546F5" w:rsidRDefault="00951CE2">
            <w:pPr>
              <w:pStyle w:val="Tier1Bullet"/>
            </w:pPr>
            <w:r>
              <w:t>-</w:t>
            </w:r>
            <w:r>
              <w:tab/>
              <w:t>use by, or on behalf of, the UK Armed Forces, individually or in cooperation with other States</w:t>
            </w:r>
          </w:p>
          <w:p w14:paraId="59108531" w14:textId="77777777" w:rsidR="00E546F5" w:rsidRDefault="00951CE2">
            <w:pPr>
              <w:pStyle w:val="Tier1Bullet"/>
            </w:pPr>
            <w:r>
              <w:tab/>
              <w:t xml:space="preserve">a) for defending the </w:t>
            </w:r>
            <w:r>
              <w:t>territorial integrity of the United Kingdom, or</w:t>
            </w:r>
          </w:p>
          <w:p w14:paraId="59108532" w14:textId="77777777" w:rsidR="00E546F5" w:rsidRDefault="00951CE2">
            <w:pPr>
              <w:pStyle w:val="Tier1Bullet"/>
            </w:pPr>
            <w:r>
              <w:tab/>
              <w:t>b) in participating in international peace-keeping or support operations, or</w:t>
            </w:r>
          </w:p>
          <w:p w14:paraId="59108533" w14:textId="77777777" w:rsidR="00E546F5" w:rsidRDefault="00951CE2">
            <w:pPr>
              <w:pStyle w:val="Tier1Bullet"/>
            </w:pPr>
            <w:r>
              <w:tab/>
              <w:t>c) for other military purposes like the protection of nationals of the United Kingdom from social or military unrest or,</w:t>
            </w:r>
          </w:p>
          <w:p w14:paraId="59108534" w14:textId="77777777" w:rsidR="00E546F5" w:rsidRDefault="00951CE2">
            <w:pPr>
              <w:pStyle w:val="Tier1Bullet"/>
            </w:pPr>
            <w:r>
              <w:tab/>
              <w:t xml:space="preserve">d) for </w:t>
            </w:r>
            <w:r>
              <w:t>training purposes, or</w:t>
            </w:r>
          </w:p>
          <w:p w14:paraId="59108535"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36" w14:textId="77777777" w:rsidR="00E546F5" w:rsidRDefault="00951CE2">
            <w:pPr>
              <w:pStyle w:val="NormalinTable"/>
            </w:pPr>
            <w:r>
              <w:t>0.0%</w:t>
            </w:r>
          </w:p>
        </w:tc>
      </w:tr>
      <w:tr w:rsidR="00E546F5" w14:paraId="591085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38" w14:textId="77777777" w:rsidR="00E546F5" w:rsidRDefault="00951CE2">
            <w:pPr>
              <w:pStyle w:val="NormalinTable"/>
            </w:pPr>
            <w:r>
              <w:t>8526100010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39" w14:textId="77777777" w:rsidR="00E546F5" w:rsidRDefault="00951CE2">
            <w:pPr>
              <w:pStyle w:val="Tier1"/>
            </w:pPr>
            <w:r>
              <w:t>Radar apparatus, radio navigational aid apparatus and radio remote control apparatus</w:t>
            </w:r>
          </w:p>
          <w:p w14:paraId="5910853A" w14:textId="77777777" w:rsidR="00E546F5" w:rsidRDefault="00951CE2">
            <w:pPr>
              <w:pStyle w:val="Tier2"/>
            </w:pPr>
            <w:r>
              <w:t>-</w:t>
            </w:r>
            <w:r>
              <w:tab/>
              <w:t xml:space="preserve">Radar </w:t>
            </w:r>
            <w:r>
              <w:t>apparatus</w:t>
            </w:r>
          </w:p>
          <w:p w14:paraId="5910853B" w14:textId="77777777" w:rsidR="00E546F5" w:rsidRDefault="00951CE2">
            <w:pPr>
              <w:pStyle w:val="Tier3"/>
            </w:pPr>
            <w:r>
              <w:t>-</w:t>
            </w:r>
            <w:r>
              <w:tab/>
              <w:t>-</w:t>
            </w:r>
            <w:r>
              <w:tab/>
              <w:t>For use in civil aircraft</w:t>
            </w:r>
          </w:p>
          <w:p w14:paraId="5910853C" w14:textId="77777777" w:rsidR="00E546F5" w:rsidRDefault="00951CE2">
            <w:pPr>
              <w:pStyle w:val="Tier3Bullet"/>
            </w:pPr>
            <w:r>
              <w:tab/>
            </w:r>
            <w:r>
              <w:tab/>
              <w:t>-</w:t>
            </w:r>
            <w:r>
              <w:tab/>
              <w:t>use in civil aircraft</w:t>
            </w:r>
          </w:p>
          <w:p w14:paraId="5910853D"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853E"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3F" w14:textId="77777777" w:rsidR="00E546F5" w:rsidRDefault="00951CE2">
            <w:pPr>
              <w:pStyle w:val="NormalinTable"/>
            </w:pPr>
            <w:r>
              <w:t>0.0%</w:t>
            </w:r>
          </w:p>
        </w:tc>
      </w:tr>
      <w:tr w:rsidR="00E546F5" w14:paraId="591085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41" w14:textId="77777777" w:rsidR="00E546F5" w:rsidRDefault="00951CE2">
            <w:pPr>
              <w:pStyle w:val="NormalinTable"/>
            </w:pPr>
            <w:r>
              <w:t>8526100020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42" w14:textId="77777777" w:rsidR="00E546F5" w:rsidRDefault="00951CE2">
            <w:pPr>
              <w:pStyle w:val="Tier1"/>
            </w:pPr>
            <w:r>
              <w:t>Radar apparatus, radio navigational aid apparatus and radio remote control apparatus</w:t>
            </w:r>
          </w:p>
          <w:p w14:paraId="59108543" w14:textId="77777777" w:rsidR="00E546F5" w:rsidRDefault="00951CE2">
            <w:pPr>
              <w:pStyle w:val="Tier2"/>
            </w:pPr>
            <w:r>
              <w:t>-</w:t>
            </w:r>
            <w:r>
              <w:tab/>
              <w:t>Radar apparatus</w:t>
            </w:r>
          </w:p>
          <w:p w14:paraId="59108544" w14:textId="77777777" w:rsidR="00E546F5" w:rsidRDefault="00951CE2">
            <w:pPr>
              <w:pStyle w:val="Tier3"/>
            </w:pPr>
            <w:r>
              <w:t>-</w:t>
            </w:r>
            <w:r>
              <w:tab/>
              <w:t>-</w:t>
            </w:r>
            <w:r>
              <w:tab/>
              <w:t>Radar sensor with control unit for autonomous emergency car braking system for use in manufacture of goods of Chapter 87</w:t>
            </w:r>
          </w:p>
          <w:p w14:paraId="59108545"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8546" w14:textId="77777777" w:rsidR="00E546F5" w:rsidRDefault="00951CE2">
            <w:pPr>
              <w:pStyle w:val="Tier3Bullet"/>
            </w:pPr>
            <w:r>
              <w:tab/>
            </w:r>
            <w:r>
              <w:tab/>
              <w:t>-</w:t>
            </w:r>
            <w:r>
              <w:tab/>
              <w:t>for fitting to or equipping such ships, boats or other vessels;</w:t>
            </w:r>
          </w:p>
          <w:p w14:paraId="59108547"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8548" w14:textId="77777777" w:rsidR="00E546F5" w:rsidRDefault="00951CE2">
            <w:pPr>
              <w:pStyle w:val="Tier3Bullet"/>
            </w:pPr>
            <w:r>
              <w:tab/>
            </w:r>
            <w:r>
              <w:tab/>
              <w:t>-</w:t>
            </w:r>
            <w:r>
              <w:tab/>
              <w:t>for equipping the above platforms;</w:t>
            </w:r>
          </w:p>
          <w:p w14:paraId="59108549"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4A" w14:textId="77777777" w:rsidR="00E546F5" w:rsidRDefault="00951CE2">
            <w:pPr>
              <w:pStyle w:val="NormalinTable"/>
            </w:pPr>
            <w:r>
              <w:t>0.0%</w:t>
            </w:r>
          </w:p>
        </w:tc>
      </w:tr>
      <w:tr w:rsidR="00E546F5" w14:paraId="591085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4C" w14:textId="77777777" w:rsidR="00E546F5" w:rsidRDefault="00951CE2">
            <w:pPr>
              <w:pStyle w:val="NormalinTable"/>
            </w:pPr>
            <w:r>
              <w:t>8526100090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4D" w14:textId="77777777" w:rsidR="00E546F5" w:rsidRDefault="00951CE2">
            <w:pPr>
              <w:pStyle w:val="Tier1"/>
            </w:pPr>
            <w:r>
              <w:t>Radar apparatus, radio navigational aid apparatus and radio remote control apparatus</w:t>
            </w:r>
          </w:p>
          <w:p w14:paraId="5910854E" w14:textId="77777777" w:rsidR="00E546F5" w:rsidRDefault="00951CE2">
            <w:pPr>
              <w:pStyle w:val="Tier2"/>
            </w:pPr>
            <w:r>
              <w:t>-</w:t>
            </w:r>
            <w:r>
              <w:tab/>
              <w:t>Radar apparatus</w:t>
            </w:r>
          </w:p>
          <w:p w14:paraId="5910854F" w14:textId="77777777" w:rsidR="00E546F5" w:rsidRDefault="00951CE2">
            <w:pPr>
              <w:pStyle w:val="Tier3"/>
            </w:pPr>
            <w:r>
              <w:t>-</w:t>
            </w:r>
            <w:r>
              <w:tab/>
              <w:t>-</w:t>
            </w:r>
            <w:r>
              <w:tab/>
              <w:t>Other</w:t>
            </w:r>
          </w:p>
          <w:p w14:paraId="59108550"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8551" w14:textId="77777777" w:rsidR="00E546F5" w:rsidRDefault="00951CE2">
            <w:pPr>
              <w:pStyle w:val="Tier3Bullet"/>
            </w:pPr>
            <w:r>
              <w:tab/>
            </w:r>
            <w:r>
              <w:tab/>
              <w:t>-</w:t>
            </w:r>
            <w:r>
              <w:tab/>
              <w:t>for fitting to or equipping such ships, boats or other vessels;</w:t>
            </w:r>
          </w:p>
          <w:p w14:paraId="59108552"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8553" w14:textId="77777777" w:rsidR="00E546F5" w:rsidRDefault="00951CE2">
            <w:pPr>
              <w:pStyle w:val="Tier3Bullet"/>
            </w:pPr>
            <w:r>
              <w:tab/>
            </w:r>
            <w:r>
              <w:tab/>
              <w:t>-</w:t>
            </w:r>
            <w:r>
              <w:tab/>
              <w:t>for equipping the above platforms;</w:t>
            </w:r>
          </w:p>
          <w:p w14:paraId="5910855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55" w14:textId="77777777" w:rsidR="00E546F5" w:rsidRDefault="00951CE2">
            <w:pPr>
              <w:pStyle w:val="NormalinTable"/>
            </w:pPr>
            <w:r>
              <w:t>0.0%</w:t>
            </w:r>
          </w:p>
        </w:tc>
      </w:tr>
      <w:tr w:rsidR="00E546F5" w14:paraId="591085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57" w14:textId="77777777" w:rsidR="00E546F5" w:rsidRDefault="00951CE2">
            <w:pPr>
              <w:pStyle w:val="NormalinTable"/>
            </w:pPr>
            <w:r>
              <w:t>8526912010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58" w14:textId="77777777" w:rsidR="00E546F5" w:rsidRDefault="00951CE2">
            <w:pPr>
              <w:pStyle w:val="Tier1"/>
            </w:pPr>
            <w:r>
              <w:t>Radar apparatus, rad</w:t>
            </w:r>
            <w:r>
              <w:t>io navigational aid apparatus and radio remote control apparatus</w:t>
            </w:r>
          </w:p>
          <w:p w14:paraId="59108559" w14:textId="77777777" w:rsidR="00E546F5" w:rsidRDefault="00951CE2">
            <w:pPr>
              <w:pStyle w:val="Tier2"/>
            </w:pPr>
            <w:r>
              <w:t>-</w:t>
            </w:r>
            <w:r>
              <w:tab/>
              <w:t>Other</w:t>
            </w:r>
          </w:p>
          <w:p w14:paraId="5910855A" w14:textId="77777777" w:rsidR="00E546F5" w:rsidRDefault="00951CE2">
            <w:pPr>
              <w:pStyle w:val="Tier3"/>
            </w:pPr>
            <w:r>
              <w:t>-</w:t>
            </w:r>
            <w:r>
              <w:tab/>
              <w:t>-</w:t>
            </w:r>
            <w:r>
              <w:tab/>
              <w:t>Radio navigational aid apparatus</w:t>
            </w:r>
          </w:p>
          <w:p w14:paraId="5910855B" w14:textId="77777777" w:rsidR="00E546F5" w:rsidRDefault="00951CE2">
            <w:pPr>
              <w:pStyle w:val="Tier4"/>
            </w:pPr>
            <w:r>
              <w:t>-</w:t>
            </w:r>
            <w:r>
              <w:tab/>
              <w:t>-</w:t>
            </w:r>
            <w:r>
              <w:tab/>
              <w:t>-</w:t>
            </w:r>
            <w:r>
              <w:tab/>
              <w:t>Radio navigational receivers</w:t>
            </w:r>
          </w:p>
          <w:p w14:paraId="5910855C" w14:textId="77777777" w:rsidR="00E546F5" w:rsidRDefault="00951CE2">
            <w:pPr>
              <w:pStyle w:val="Tier5"/>
            </w:pPr>
            <w:r>
              <w:t>-</w:t>
            </w:r>
            <w:r>
              <w:tab/>
              <w:t>-</w:t>
            </w:r>
            <w:r>
              <w:tab/>
              <w:t>-</w:t>
            </w:r>
            <w:r>
              <w:tab/>
              <w:t>-</w:t>
            </w:r>
            <w:r>
              <w:tab/>
              <w:t>For use in civil aircraft</w:t>
            </w:r>
          </w:p>
          <w:p w14:paraId="5910855D" w14:textId="77777777" w:rsidR="00E546F5" w:rsidRDefault="00951CE2">
            <w:pPr>
              <w:pStyle w:val="Tier5Bullet"/>
            </w:pPr>
            <w:r>
              <w:tab/>
            </w:r>
            <w:r>
              <w:tab/>
            </w:r>
            <w:r>
              <w:tab/>
            </w:r>
            <w:r>
              <w:tab/>
              <w:t>-</w:t>
            </w:r>
            <w:r>
              <w:tab/>
              <w:t>use in civil aircraft</w:t>
            </w:r>
          </w:p>
          <w:p w14:paraId="5910855E" w14:textId="77777777" w:rsidR="00E546F5" w:rsidRDefault="00951CE2">
            <w:pPr>
              <w:pStyle w:val="Tier5Bullet"/>
            </w:pPr>
            <w:r>
              <w:tab/>
            </w:r>
            <w:r>
              <w:tab/>
            </w:r>
            <w:r>
              <w:tab/>
            </w:r>
            <w:r>
              <w:tab/>
              <w:t>-</w:t>
            </w:r>
            <w:r>
              <w:tab/>
              <w:t xml:space="preserve">use for incorporation in civil </w:t>
            </w:r>
            <w:r>
              <w:t>aircraft in the course of their manufacture, repair, maintenance, rebuilding, modification or conversion</w:t>
            </w:r>
          </w:p>
          <w:p w14:paraId="5910855F"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60" w14:textId="77777777" w:rsidR="00E546F5" w:rsidRDefault="00951CE2">
            <w:pPr>
              <w:pStyle w:val="NormalinTable"/>
            </w:pPr>
            <w:r>
              <w:t>0.0%</w:t>
            </w:r>
          </w:p>
        </w:tc>
      </w:tr>
      <w:tr w:rsidR="00E546F5" w14:paraId="591085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62" w14:textId="77777777" w:rsidR="00E546F5" w:rsidRDefault="00951CE2">
            <w:pPr>
              <w:pStyle w:val="NormalinTable"/>
            </w:pPr>
            <w:r>
              <w:t>8526912020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63" w14:textId="77777777" w:rsidR="00E546F5" w:rsidRDefault="00951CE2">
            <w:pPr>
              <w:pStyle w:val="Tier1"/>
            </w:pPr>
            <w:r>
              <w:t xml:space="preserve">Radar apparatus, radio navigational aid apparatus and radio remote control </w:t>
            </w:r>
            <w:r>
              <w:t>apparatus</w:t>
            </w:r>
          </w:p>
          <w:p w14:paraId="59108564" w14:textId="77777777" w:rsidR="00E546F5" w:rsidRDefault="00951CE2">
            <w:pPr>
              <w:pStyle w:val="Tier2"/>
            </w:pPr>
            <w:r>
              <w:t>-</w:t>
            </w:r>
            <w:r>
              <w:tab/>
              <w:t>Other</w:t>
            </w:r>
          </w:p>
          <w:p w14:paraId="59108565" w14:textId="77777777" w:rsidR="00E546F5" w:rsidRDefault="00951CE2">
            <w:pPr>
              <w:pStyle w:val="Tier3"/>
            </w:pPr>
            <w:r>
              <w:t>-</w:t>
            </w:r>
            <w:r>
              <w:tab/>
              <w:t>-</w:t>
            </w:r>
            <w:r>
              <w:tab/>
              <w:t>Radio navigational aid apparatus</w:t>
            </w:r>
          </w:p>
          <w:p w14:paraId="59108566" w14:textId="77777777" w:rsidR="00E546F5" w:rsidRDefault="00951CE2">
            <w:pPr>
              <w:pStyle w:val="Tier4"/>
            </w:pPr>
            <w:r>
              <w:t>-</w:t>
            </w:r>
            <w:r>
              <w:tab/>
              <w:t>-</w:t>
            </w:r>
            <w:r>
              <w:tab/>
              <w:t>-</w:t>
            </w:r>
            <w:r>
              <w:tab/>
              <w:t>Radio navigational receivers</w:t>
            </w:r>
          </w:p>
          <w:p w14:paraId="59108567" w14:textId="77777777" w:rsidR="00E546F5" w:rsidRDefault="00951CE2">
            <w:pPr>
              <w:pStyle w:val="Tier5"/>
            </w:pPr>
            <w:r>
              <w:t>-</w:t>
            </w:r>
            <w:r>
              <w:tab/>
              <w:t>-</w:t>
            </w:r>
            <w:r>
              <w:tab/>
              <w:t>-</w:t>
            </w:r>
            <w:r>
              <w:tab/>
              <w:t>-</w:t>
            </w:r>
            <w:r>
              <w:tab/>
              <w:t>Assembly for GPS system having a position determination function, without display, and a weight of not more than 2 500 g, whether or not incorporated in a hou</w:t>
            </w:r>
            <w:r>
              <w:t>sing</w:t>
            </w:r>
          </w:p>
          <w:p w14:paraId="5910856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569" w14:textId="77777777" w:rsidR="00E546F5" w:rsidRDefault="00951CE2">
            <w:pPr>
              <w:pStyle w:val="Tier5Bullet"/>
            </w:pPr>
            <w:r>
              <w:tab/>
            </w:r>
            <w:r>
              <w:tab/>
            </w:r>
            <w:r>
              <w:tab/>
            </w:r>
            <w:r>
              <w:tab/>
              <w:t>-</w:t>
            </w:r>
            <w:r>
              <w:tab/>
              <w:t>for fitting to or equipping such ships, boats or other vessels;</w:t>
            </w:r>
          </w:p>
          <w:p w14:paraId="5910856A" w14:textId="77777777" w:rsidR="00E546F5" w:rsidRDefault="00951CE2">
            <w:pPr>
              <w:pStyle w:val="Tier5Bullet"/>
            </w:pPr>
            <w:r>
              <w:tab/>
            </w:r>
            <w:r>
              <w:tab/>
            </w:r>
            <w:r>
              <w:tab/>
            </w:r>
            <w:r>
              <w:tab/>
              <w:t>-</w:t>
            </w:r>
            <w:r>
              <w:tab/>
              <w:t>for incorporation, for t</w:t>
            </w:r>
            <w:r>
              <w:t>he purposes of their construction, repair, maintenance or conversion, in drilling or production platforms listed below: fixed, of subheading ex 8430 49 or floating or submersible of subheading 8905 20;</w:t>
            </w:r>
          </w:p>
          <w:p w14:paraId="5910856B" w14:textId="77777777" w:rsidR="00E546F5" w:rsidRDefault="00951CE2">
            <w:pPr>
              <w:pStyle w:val="Tier5Bullet"/>
            </w:pPr>
            <w:r>
              <w:tab/>
            </w:r>
            <w:r>
              <w:tab/>
            </w:r>
            <w:r>
              <w:tab/>
            </w:r>
            <w:r>
              <w:tab/>
              <w:t>-</w:t>
            </w:r>
            <w:r>
              <w:tab/>
              <w:t>for equipping the above platforms;</w:t>
            </w:r>
          </w:p>
          <w:p w14:paraId="5910856C" w14:textId="77777777" w:rsidR="00E546F5" w:rsidRDefault="00951CE2">
            <w:pPr>
              <w:pStyle w:val="Tier5Bullet"/>
            </w:pPr>
            <w:r>
              <w:tab/>
            </w:r>
            <w:r>
              <w:tab/>
            </w:r>
            <w:r>
              <w:tab/>
            </w:r>
            <w:r>
              <w:tab/>
              <w:t>-</w:t>
            </w:r>
            <w:r>
              <w:tab/>
              <w:t>for lin</w:t>
            </w:r>
            <w:r>
              <w:t>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6D" w14:textId="77777777" w:rsidR="00E546F5" w:rsidRDefault="00951CE2">
            <w:pPr>
              <w:pStyle w:val="NormalinTable"/>
            </w:pPr>
            <w:r>
              <w:t>0.0%</w:t>
            </w:r>
          </w:p>
        </w:tc>
      </w:tr>
      <w:tr w:rsidR="00E546F5" w14:paraId="591085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6F" w14:textId="77777777" w:rsidR="00E546F5" w:rsidRDefault="00951CE2">
            <w:pPr>
              <w:pStyle w:val="NormalinTable"/>
            </w:pPr>
            <w:r>
              <w:t>8526912030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70" w14:textId="77777777" w:rsidR="00E546F5" w:rsidRDefault="00951CE2">
            <w:pPr>
              <w:pStyle w:val="Tier1"/>
            </w:pPr>
            <w:r>
              <w:t>Radar apparatus, radio navigational aid apparatus and radio remote control apparatus</w:t>
            </w:r>
          </w:p>
          <w:p w14:paraId="59108571" w14:textId="77777777" w:rsidR="00E546F5" w:rsidRDefault="00951CE2">
            <w:pPr>
              <w:pStyle w:val="Tier2"/>
            </w:pPr>
            <w:r>
              <w:t>-</w:t>
            </w:r>
            <w:r>
              <w:tab/>
              <w:t>Other</w:t>
            </w:r>
          </w:p>
          <w:p w14:paraId="59108572" w14:textId="77777777" w:rsidR="00E546F5" w:rsidRDefault="00951CE2">
            <w:pPr>
              <w:pStyle w:val="Tier3"/>
            </w:pPr>
            <w:r>
              <w:t>-</w:t>
            </w:r>
            <w:r>
              <w:tab/>
              <w:t>-</w:t>
            </w:r>
            <w:r>
              <w:tab/>
              <w:t>Radio navigational aid apparatus</w:t>
            </w:r>
          </w:p>
          <w:p w14:paraId="59108573" w14:textId="77777777" w:rsidR="00E546F5" w:rsidRDefault="00951CE2">
            <w:pPr>
              <w:pStyle w:val="Tier4"/>
            </w:pPr>
            <w:r>
              <w:t>-</w:t>
            </w:r>
            <w:r>
              <w:tab/>
              <w:t>-</w:t>
            </w:r>
            <w:r>
              <w:tab/>
              <w:t>-</w:t>
            </w:r>
            <w:r>
              <w:tab/>
              <w:t>Radio navigational receivers</w:t>
            </w:r>
          </w:p>
          <w:p w14:paraId="59108574" w14:textId="77777777" w:rsidR="00E546F5" w:rsidRDefault="00951CE2">
            <w:pPr>
              <w:pStyle w:val="Tier5"/>
            </w:pPr>
            <w:r>
              <w:t>-</w:t>
            </w:r>
            <w:r>
              <w:tab/>
              <w:t>-</w:t>
            </w:r>
            <w:r>
              <w:tab/>
              <w:t>-</w:t>
            </w:r>
            <w:r>
              <w:tab/>
              <w:t>-</w:t>
            </w:r>
            <w:r>
              <w:tab/>
            </w:r>
            <w:r>
              <w:t>Control unit of the emergency call system containing GSM and GPS module, for use in the manufacture of goods of Chapter 87</w:t>
            </w:r>
          </w:p>
          <w:p w14:paraId="59108575" w14:textId="77777777" w:rsidR="00E546F5" w:rsidRDefault="00951CE2">
            <w:pPr>
              <w:pStyle w:val="Tier5Bullet"/>
            </w:pPr>
            <w:r>
              <w:tab/>
            </w:r>
            <w:r>
              <w:tab/>
            </w:r>
            <w:r>
              <w:tab/>
            </w:r>
            <w:r>
              <w:tab/>
              <w:t>-</w:t>
            </w:r>
            <w:r>
              <w:tab/>
              <w:t>for incorporation in ships, boats or other vessels listed in Table 1, for the purposes of their construction, repair, maintenan</w:t>
            </w:r>
            <w:r>
              <w:t>ce or conversion;</w:t>
            </w:r>
          </w:p>
          <w:p w14:paraId="59108576" w14:textId="77777777" w:rsidR="00E546F5" w:rsidRDefault="00951CE2">
            <w:pPr>
              <w:pStyle w:val="Tier5Bullet"/>
            </w:pPr>
            <w:r>
              <w:tab/>
            </w:r>
            <w:r>
              <w:tab/>
            </w:r>
            <w:r>
              <w:tab/>
            </w:r>
            <w:r>
              <w:tab/>
              <w:t>-</w:t>
            </w:r>
            <w:r>
              <w:tab/>
              <w:t>for fitting to or equipping such ships, boats or other vessels;</w:t>
            </w:r>
          </w:p>
          <w:p w14:paraId="59108577"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8578" w14:textId="77777777" w:rsidR="00E546F5" w:rsidRDefault="00951CE2">
            <w:pPr>
              <w:pStyle w:val="Tier5Bullet"/>
            </w:pPr>
            <w:r>
              <w:tab/>
            </w:r>
            <w:r>
              <w:tab/>
            </w:r>
            <w:r>
              <w:tab/>
            </w:r>
            <w:r>
              <w:tab/>
              <w:t>-</w:t>
            </w:r>
            <w:r>
              <w:tab/>
              <w:t>for equipping the above platforms;</w:t>
            </w:r>
          </w:p>
          <w:p w14:paraId="5910857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7A" w14:textId="77777777" w:rsidR="00E546F5" w:rsidRDefault="00951CE2">
            <w:pPr>
              <w:pStyle w:val="NormalinTable"/>
            </w:pPr>
            <w:r>
              <w:t>0.0%</w:t>
            </w:r>
          </w:p>
        </w:tc>
      </w:tr>
      <w:tr w:rsidR="00E546F5" w14:paraId="5910858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7C" w14:textId="77777777" w:rsidR="00E546F5" w:rsidRDefault="00951CE2">
            <w:pPr>
              <w:pStyle w:val="NormalinTable"/>
            </w:pPr>
            <w:r>
              <w:t>8526912099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7D" w14:textId="77777777" w:rsidR="00E546F5" w:rsidRDefault="00951CE2">
            <w:pPr>
              <w:pStyle w:val="Tier1"/>
            </w:pPr>
            <w:r>
              <w:t>Radar apparatus, radio navigational aid apparatus and</w:t>
            </w:r>
            <w:r>
              <w:t xml:space="preserve"> radio remote control apparatus</w:t>
            </w:r>
          </w:p>
          <w:p w14:paraId="5910857E" w14:textId="77777777" w:rsidR="00E546F5" w:rsidRDefault="00951CE2">
            <w:pPr>
              <w:pStyle w:val="Tier2"/>
            </w:pPr>
            <w:r>
              <w:t>-</w:t>
            </w:r>
            <w:r>
              <w:tab/>
              <w:t>Other</w:t>
            </w:r>
          </w:p>
          <w:p w14:paraId="5910857F" w14:textId="77777777" w:rsidR="00E546F5" w:rsidRDefault="00951CE2">
            <w:pPr>
              <w:pStyle w:val="Tier3"/>
            </w:pPr>
            <w:r>
              <w:t>-</w:t>
            </w:r>
            <w:r>
              <w:tab/>
              <w:t>-</w:t>
            </w:r>
            <w:r>
              <w:tab/>
              <w:t>Radio navigational aid apparatus</w:t>
            </w:r>
          </w:p>
          <w:p w14:paraId="59108580" w14:textId="77777777" w:rsidR="00E546F5" w:rsidRDefault="00951CE2">
            <w:pPr>
              <w:pStyle w:val="Tier4"/>
            </w:pPr>
            <w:r>
              <w:t>-</w:t>
            </w:r>
            <w:r>
              <w:tab/>
              <w:t>-</w:t>
            </w:r>
            <w:r>
              <w:tab/>
              <w:t>-</w:t>
            </w:r>
            <w:r>
              <w:tab/>
              <w:t>Radio navigational receivers</w:t>
            </w:r>
          </w:p>
          <w:p w14:paraId="59108581" w14:textId="77777777" w:rsidR="00E546F5" w:rsidRDefault="00951CE2">
            <w:pPr>
              <w:pStyle w:val="Tier5"/>
            </w:pPr>
            <w:r>
              <w:t>-</w:t>
            </w:r>
            <w:r>
              <w:tab/>
              <w:t>-</w:t>
            </w:r>
            <w:r>
              <w:tab/>
              <w:t>-</w:t>
            </w:r>
            <w:r>
              <w:tab/>
              <w:t>-</w:t>
            </w:r>
            <w:r>
              <w:tab/>
              <w:t>Other</w:t>
            </w:r>
          </w:p>
          <w:p w14:paraId="59108582"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w:t>
            </w:r>
            <w:r>
              <w:t>maintenance or conversion;</w:t>
            </w:r>
          </w:p>
          <w:p w14:paraId="59108583" w14:textId="77777777" w:rsidR="00E546F5" w:rsidRDefault="00951CE2">
            <w:pPr>
              <w:pStyle w:val="Tier5Bullet"/>
            </w:pPr>
            <w:r>
              <w:tab/>
            </w:r>
            <w:r>
              <w:tab/>
            </w:r>
            <w:r>
              <w:tab/>
            </w:r>
            <w:r>
              <w:tab/>
              <w:t>-</w:t>
            </w:r>
            <w:r>
              <w:tab/>
              <w:t>for fitting to or equipping such ships, boats or other vessels;</w:t>
            </w:r>
          </w:p>
          <w:p w14:paraId="59108584"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14:paraId="59108585" w14:textId="77777777" w:rsidR="00E546F5" w:rsidRDefault="00951CE2">
            <w:pPr>
              <w:pStyle w:val="Tier5Bullet"/>
            </w:pPr>
            <w:r>
              <w:tab/>
            </w:r>
            <w:r>
              <w:tab/>
            </w:r>
            <w:r>
              <w:tab/>
            </w:r>
            <w:r>
              <w:tab/>
              <w:t>-</w:t>
            </w:r>
            <w:r>
              <w:tab/>
              <w:t>for equipping the above platforms;</w:t>
            </w:r>
          </w:p>
          <w:p w14:paraId="5910858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87" w14:textId="77777777" w:rsidR="00E546F5" w:rsidRDefault="00951CE2">
            <w:pPr>
              <w:pStyle w:val="NormalinTable"/>
            </w:pPr>
            <w:r>
              <w:t>0.0%</w:t>
            </w:r>
          </w:p>
        </w:tc>
      </w:tr>
      <w:tr w:rsidR="00E546F5" w14:paraId="591085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89" w14:textId="77777777" w:rsidR="00E546F5" w:rsidRDefault="00951CE2">
            <w:pPr>
              <w:pStyle w:val="NormalinTable"/>
            </w:pPr>
            <w:r>
              <w:t>8526918010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8A" w14:textId="77777777" w:rsidR="00E546F5" w:rsidRDefault="00951CE2">
            <w:pPr>
              <w:pStyle w:val="Tier1"/>
            </w:pPr>
            <w:r>
              <w:t xml:space="preserve">Radar apparatus, radio navigational aid </w:t>
            </w:r>
            <w:r>
              <w:t>apparatus and radio remote control apparatus</w:t>
            </w:r>
          </w:p>
          <w:p w14:paraId="5910858B" w14:textId="77777777" w:rsidR="00E546F5" w:rsidRDefault="00951CE2">
            <w:pPr>
              <w:pStyle w:val="Tier2"/>
            </w:pPr>
            <w:r>
              <w:t>-</w:t>
            </w:r>
            <w:r>
              <w:tab/>
              <w:t>Other</w:t>
            </w:r>
          </w:p>
          <w:p w14:paraId="5910858C" w14:textId="77777777" w:rsidR="00E546F5" w:rsidRDefault="00951CE2">
            <w:pPr>
              <w:pStyle w:val="Tier3"/>
            </w:pPr>
            <w:r>
              <w:t>-</w:t>
            </w:r>
            <w:r>
              <w:tab/>
              <w:t>-</w:t>
            </w:r>
            <w:r>
              <w:tab/>
              <w:t>Radio navigational aid apparatus</w:t>
            </w:r>
          </w:p>
          <w:p w14:paraId="5910858D" w14:textId="77777777" w:rsidR="00E546F5" w:rsidRDefault="00951CE2">
            <w:pPr>
              <w:pStyle w:val="Tier4"/>
            </w:pPr>
            <w:r>
              <w:t>-</w:t>
            </w:r>
            <w:r>
              <w:tab/>
              <w:t>-</w:t>
            </w:r>
            <w:r>
              <w:tab/>
              <w:t>-</w:t>
            </w:r>
            <w:r>
              <w:tab/>
              <w:t>Other</w:t>
            </w:r>
          </w:p>
          <w:p w14:paraId="5910858E" w14:textId="77777777" w:rsidR="00E546F5" w:rsidRDefault="00951CE2">
            <w:pPr>
              <w:pStyle w:val="Tier5"/>
            </w:pPr>
            <w:r>
              <w:t>-</w:t>
            </w:r>
            <w:r>
              <w:tab/>
              <w:t>-</w:t>
            </w:r>
            <w:r>
              <w:tab/>
              <w:t>-</w:t>
            </w:r>
            <w:r>
              <w:tab/>
              <w:t>-</w:t>
            </w:r>
            <w:r>
              <w:tab/>
              <w:t>For use in civil aircraft</w:t>
            </w:r>
          </w:p>
          <w:p w14:paraId="5910858F" w14:textId="77777777" w:rsidR="00E546F5" w:rsidRDefault="00951CE2">
            <w:pPr>
              <w:pStyle w:val="Tier5Bullet"/>
            </w:pPr>
            <w:r>
              <w:tab/>
            </w:r>
            <w:r>
              <w:tab/>
            </w:r>
            <w:r>
              <w:tab/>
            </w:r>
            <w:r>
              <w:tab/>
              <w:t>-</w:t>
            </w:r>
            <w:r>
              <w:tab/>
              <w:t>use in civil aircraft</w:t>
            </w:r>
          </w:p>
          <w:p w14:paraId="59108590" w14:textId="77777777" w:rsidR="00E546F5" w:rsidRDefault="00951CE2">
            <w:pPr>
              <w:pStyle w:val="Tier5Bullet"/>
            </w:pPr>
            <w:r>
              <w:tab/>
            </w:r>
            <w:r>
              <w:tab/>
            </w:r>
            <w:r>
              <w:tab/>
            </w:r>
            <w:r>
              <w:tab/>
              <w:t>-</w:t>
            </w:r>
            <w:r>
              <w:tab/>
              <w:t>use for incorporation in civil aircraft in the course of their manufacture, repair, ma</w:t>
            </w:r>
            <w:r>
              <w:t>intenance, rebuilding, modification or conversion</w:t>
            </w:r>
          </w:p>
          <w:p w14:paraId="59108591"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92" w14:textId="77777777" w:rsidR="00E546F5" w:rsidRDefault="00951CE2">
            <w:pPr>
              <w:pStyle w:val="NormalinTable"/>
            </w:pPr>
            <w:r>
              <w:t>0.0%</w:t>
            </w:r>
          </w:p>
        </w:tc>
      </w:tr>
      <w:tr w:rsidR="00E546F5" w14:paraId="591085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94" w14:textId="77777777" w:rsidR="00E546F5" w:rsidRDefault="00951CE2">
            <w:pPr>
              <w:pStyle w:val="NormalinTable"/>
            </w:pPr>
            <w:r>
              <w:t>8526918090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95" w14:textId="77777777" w:rsidR="00E546F5" w:rsidRDefault="00951CE2">
            <w:pPr>
              <w:pStyle w:val="Tier1"/>
            </w:pPr>
            <w:r>
              <w:t>Radar apparatus, radio navigational aid apparatus and radio remote control apparatus</w:t>
            </w:r>
          </w:p>
          <w:p w14:paraId="59108596" w14:textId="77777777" w:rsidR="00E546F5" w:rsidRDefault="00951CE2">
            <w:pPr>
              <w:pStyle w:val="Tier2"/>
            </w:pPr>
            <w:r>
              <w:t>-</w:t>
            </w:r>
            <w:r>
              <w:tab/>
              <w:t>Other</w:t>
            </w:r>
          </w:p>
          <w:p w14:paraId="59108597" w14:textId="77777777" w:rsidR="00E546F5" w:rsidRDefault="00951CE2">
            <w:pPr>
              <w:pStyle w:val="Tier3"/>
            </w:pPr>
            <w:r>
              <w:t>-</w:t>
            </w:r>
            <w:r>
              <w:tab/>
              <w:t>-</w:t>
            </w:r>
            <w:r>
              <w:tab/>
              <w:t>Radio navigational aid apparatus</w:t>
            </w:r>
          </w:p>
          <w:p w14:paraId="59108598" w14:textId="77777777" w:rsidR="00E546F5" w:rsidRDefault="00951CE2">
            <w:pPr>
              <w:pStyle w:val="Tier4"/>
            </w:pPr>
            <w:r>
              <w:t>-</w:t>
            </w:r>
            <w:r>
              <w:tab/>
              <w:t>-</w:t>
            </w:r>
            <w:r>
              <w:tab/>
              <w:t>-</w:t>
            </w:r>
            <w:r>
              <w:tab/>
            </w:r>
            <w:r>
              <w:t>Other</w:t>
            </w:r>
          </w:p>
          <w:p w14:paraId="59108599" w14:textId="77777777" w:rsidR="00E546F5" w:rsidRDefault="00951CE2">
            <w:pPr>
              <w:pStyle w:val="Tier5"/>
            </w:pPr>
            <w:r>
              <w:t>-</w:t>
            </w:r>
            <w:r>
              <w:tab/>
              <w:t>-</w:t>
            </w:r>
            <w:r>
              <w:tab/>
              <w:t>-</w:t>
            </w:r>
            <w:r>
              <w:tab/>
              <w:t>-</w:t>
            </w:r>
            <w:r>
              <w:tab/>
              <w:t>Other</w:t>
            </w:r>
          </w:p>
          <w:p w14:paraId="5910859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59B" w14:textId="77777777" w:rsidR="00E546F5" w:rsidRDefault="00951CE2">
            <w:pPr>
              <w:pStyle w:val="Tier5Bullet"/>
            </w:pPr>
            <w:r>
              <w:tab/>
            </w:r>
            <w:r>
              <w:tab/>
            </w:r>
            <w:r>
              <w:tab/>
            </w:r>
            <w:r>
              <w:tab/>
              <w:t>-</w:t>
            </w:r>
            <w:r>
              <w:tab/>
              <w:t>for fitting to or equipping such ships, boats or other vessels;</w:t>
            </w:r>
          </w:p>
          <w:p w14:paraId="5910859C"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59D" w14:textId="77777777" w:rsidR="00E546F5" w:rsidRDefault="00951CE2">
            <w:pPr>
              <w:pStyle w:val="Tier5Bullet"/>
            </w:pPr>
            <w:r>
              <w:tab/>
            </w:r>
            <w:r>
              <w:tab/>
            </w:r>
            <w:r>
              <w:tab/>
            </w:r>
            <w:r>
              <w:tab/>
              <w:t>-</w:t>
            </w:r>
            <w:r>
              <w:tab/>
              <w:t>for equipping the above plat</w:t>
            </w:r>
            <w:r>
              <w:t>forms;</w:t>
            </w:r>
          </w:p>
          <w:p w14:paraId="5910859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9F" w14:textId="77777777" w:rsidR="00E546F5" w:rsidRDefault="00951CE2">
            <w:pPr>
              <w:pStyle w:val="NormalinTable"/>
            </w:pPr>
            <w:r>
              <w:t>0.0%</w:t>
            </w:r>
          </w:p>
        </w:tc>
      </w:tr>
      <w:tr w:rsidR="00E546F5" w14:paraId="591085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A1" w14:textId="77777777" w:rsidR="00E546F5" w:rsidRDefault="00951CE2">
            <w:pPr>
              <w:pStyle w:val="NormalinTable"/>
            </w:pPr>
            <w:r>
              <w:t>8526920010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A2" w14:textId="77777777" w:rsidR="00E546F5" w:rsidRDefault="00951CE2">
            <w:pPr>
              <w:pStyle w:val="Tier1"/>
            </w:pPr>
            <w:r>
              <w:t>Radar apparatus, radio navigational aid apparatus and radio remote control apparatus</w:t>
            </w:r>
          </w:p>
          <w:p w14:paraId="591085A3" w14:textId="77777777" w:rsidR="00E546F5" w:rsidRDefault="00951CE2">
            <w:pPr>
              <w:pStyle w:val="Tier2"/>
            </w:pPr>
            <w:r>
              <w:t>-</w:t>
            </w:r>
            <w:r>
              <w:tab/>
              <w:t>Other</w:t>
            </w:r>
          </w:p>
          <w:p w14:paraId="591085A4" w14:textId="77777777" w:rsidR="00E546F5" w:rsidRDefault="00951CE2">
            <w:pPr>
              <w:pStyle w:val="Tier3"/>
            </w:pPr>
            <w:r>
              <w:t>-</w:t>
            </w:r>
            <w:r>
              <w:tab/>
              <w:t>-</w:t>
            </w:r>
            <w:r>
              <w:tab/>
              <w:t>Radio remote control apparatus</w:t>
            </w:r>
          </w:p>
          <w:p w14:paraId="591085A5" w14:textId="77777777" w:rsidR="00E546F5" w:rsidRDefault="00951CE2">
            <w:pPr>
              <w:pStyle w:val="Tier4"/>
            </w:pPr>
            <w:r>
              <w:t>-</w:t>
            </w:r>
            <w:r>
              <w:tab/>
              <w:t>-</w:t>
            </w:r>
            <w:r>
              <w:tab/>
              <w:t>-</w:t>
            </w:r>
            <w:r>
              <w:tab/>
              <w:t xml:space="preserve">For use in civil </w:t>
            </w:r>
            <w:r>
              <w:t>aircraft</w:t>
            </w:r>
          </w:p>
          <w:p w14:paraId="591085A6" w14:textId="77777777" w:rsidR="00E546F5" w:rsidRDefault="00951CE2">
            <w:pPr>
              <w:pStyle w:val="Tier4Bullet"/>
            </w:pPr>
            <w:r>
              <w:tab/>
            </w:r>
            <w:r>
              <w:tab/>
            </w:r>
            <w:r>
              <w:tab/>
              <w:t>-</w:t>
            </w:r>
            <w:r>
              <w:tab/>
              <w:t>use in civil aircraft</w:t>
            </w:r>
          </w:p>
          <w:p w14:paraId="591085A7"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85A8"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A9" w14:textId="77777777" w:rsidR="00E546F5" w:rsidRDefault="00951CE2">
            <w:pPr>
              <w:pStyle w:val="NormalinTable"/>
            </w:pPr>
            <w:r>
              <w:t>0.0%</w:t>
            </w:r>
          </w:p>
        </w:tc>
      </w:tr>
      <w:tr w:rsidR="00E546F5" w14:paraId="591085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AB" w14:textId="77777777" w:rsidR="00E546F5" w:rsidRDefault="00951CE2">
            <w:pPr>
              <w:pStyle w:val="NormalinTable"/>
            </w:pPr>
            <w:r>
              <w:t>8526920090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AC" w14:textId="77777777" w:rsidR="00E546F5" w:rsidRDefault="00951CE2">
            <w:pPr>
              <w:pStyle w:val="Tier1"/>
            </w:pPr>
            <w:r>
              <w:t>Radar apparat</w:t>
            </w:r>
            <w:r>
              <w:t>us, radio navigational aid apparatus and radio remote control apparatus</w:t>
            </w:r>
          </w:p>
          <w:p w14:paraId="591085AD" w14:textId="77777777" w:rsidR="00E546F5" w:rsidRDefault="00951CE2">
            <w:pPr>
              <w:pStyle w:val="Tier2"/>
            </w:pPr>
            <w:r>
              <w:t>-</w:t>
            </w:r>
            <w:r>
              <w:tab/>
              <w:t>Other</w:t>
            </w:r>
          </w:p>
          <w:p w14:paraId="591085AE" w14:textId="77777777" w:rsidR="00E546F5" w:rsidRDefault="00951CE2">
            <w:pPr>
              <w:pStyle w:val="Tier3"/>
            </w:pPr>
            <w:r>
              <w:t>-</w:t>
            </w:r>
            <w:r>
              <w:tab/>
              <w:t>-</w:t>
            </w:r>
            <w:r>
              <w:tab/>
              <w:t>Radio remote control apparatus</w:t>
            </w:r>
          </w:p>
          <w:p w14:paraId="591085AF" w14:textId="77777777" w:rsidR="00E546F5" w:rsidRDefault="00951CE2">
            <w:pPr>
              <w:pStyle w:val="Tier4"/>
            </w:pPr>
            <w:r>
              <w:t>-</w:t>
            </w:r>
            <w:r>
              <w:tab/>
              <w:t>-</w:t>
            </w:r>
            <w:r>
              <w:tab/>
              <w:t>-</w:t>
            </w:r>
            <w:r>
              <w:tab/>
              <w:t>Other</w:t>
            </w:r>
          </w:p>
          <w:p w14:paraId="591085B0"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85B1" w14:textId="77777777" w:rsidR="00E546F5" w:rsidRDefault="00951CE2">
            <w:pPr>
              <w:pStyle w:val="Tier4Bullet"/>
            </w:pPr>
            <w:r>
              <w:tab/>
            </w:r>
            <w:r>
              <w:tab/>
            </w:r>
            <w:r>
              <w:tab/>
              <w:t>-</w:t>
            </w:r>
            <w:r>
              <w:tab/>
              <w:t>for fitting to or equipping such ships, boats or other vessels;</w:t>
            </w:r>
          </w:p>
          <w:p w14:paraId="591085B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85B3" w14:textId="77777777" w:rsidR="00E546F5" w:rsidRDefault="00951CE2">
            <w:pPr>
              <w:pStyle w:val="Tier4Bullet"/>
            </w:pPr>
            <w:r>
              <w:tab/>
            </w:r>
            <w:r>
              <w:tab/>
            </w:r>
            <w:r>
              <w:tab/>
              <w:t>-</w:t>
            </w:r>
            <w:r>
              <w:tab/>
              <w:t>for equipping the above platforms;</w:t>
            </w:r>
          </w:p>
          <w:p w14:paraId="591085B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B5" w14:textId="77777777" w:rsidR="00E546F5" w:rsidRDefault="00951CE2">
            <w:pPr>
              <w:pStyle w:val="NormalinTable"/>
            </w:pPr>
            <w:r>
              <w:t>0.0%</w:t>
            </w:r>
          </w:p>
        </w:tc>
      </w:tr>
      <w:tr w:rsidR="00E546F5" w14:paraId="591085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B7" w14:textId="77777777" w:rsidR="00E546F5" w:rsidRDefault="00951CE2">
            <w:pPr>
              <w:pStyle w:val="NormalinTable"/>
            </w:pPr>
            <w:r>
              <w:t>8527000000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B8" w14:textId="77777777" w:rsidR="00E546F5" w:rsidRDefault="00951CE2">
            <w:pPr>
              <w:pStyle w:val="Tier1"/>
            </w:pPr>
            <w:r>
              <w:t xml:space="preserve">Reception apparatus for </w:t>
            </w:r>
            <w:r>
              <w:t>radio-broadcasting, whether or not combined, in the same housing, with sound recording or reproducing apparatus or a clock</w:t>
            </w:r>
          </w:p>
          <w:p w14:paraId="591085B9" w14:textId="77777777" w:rsidR="00E546F5" w:rsidRDefault="00951CE2">
            <w:pPr>
              <w:pStyle w:val="Tier1Bullet"/>
            </w:pPr>
            <w:r>
              <w:t>-</w:t>
            </w:r>
            <w:r>
              <w:tab/>
              <w:t>use by, or on behalf of, the UK Armed Forces, individually or in cooperation with other States</w:t>
            </w:r>
          </w:p>
          <w:p w14:paraId="591085BA" w14:textId="77777777" w:rsidR="00E546F5" w:rsidRDefault="00951CE2">
            <w:pPr>
              <w:pStyle w:val="Tier1Bullet"/>
            </w:pPr>
            <w:r>
              <w:tab/>
              <w:t>a) for defending the territorial in</w:t>
            </w:r>
            <w:r>
              <w:t>tegrity of the United Kingdom, or</w:t>
            </w:r>
          </w:p>
          <w:p w14:paraId="591085BB" w14:textId="77777777" w:rsidR="00E546F5" w:rsidRDefault="00951CE2">
            <w:pPr>
              <w:pStyle w:val="Tier1Bullet"/>
            </w:pPr>
            <w:r>
              <w:tab/>
              <w:t>b) in participating in international peace-keeping or support operations, or</w:t>
            </w:r>
          </w:p>
          <w:p w14:paraId="591085BC" w14:textId="77777777" w:rsidR="00E546F5" w:rsidRDefault="00951CE2">
            <w:pPr>
              <w:pStyle w:val="Tier1Bullet"/>
            </w:pPr>
            <w:r>
              <w:tab/>
              <w:t>c) for other military purposes like the protection of nationals of the United Kingdom from social or military unrest or,</w:t>
            </w:r>
          </w:p>
          <w:p w14:paraId="591085BD" w14:textId="77777777" w:rsidR="00E546F5" w:rsidRDefault="00951CE2">
            <w:pPr>
              <w:pStyle w:val="Tier1Bullet"/>
            </w:pPr>
            <w:r>
              <w:tab/>
              <w:t>d) for training purpo</w:t>
            </w:r>
            <w:r>
              <w:t>ses, or</w:t>
            </w:r>
          </w:p>
          <w:p w14:paraId="591085BE"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BF" w14:textId="77777777" w:rsidR="00E546F5" w:rsidRDefault="00951CE2">
            <w:pPr>
              <w:pStyle w:val="NormalinTable"/>
            </w:pPr>
            <w:r>
              <w:t>0.0%</w:t>
            </w:r>
          </w:p>
        </w:tc>
      </w:tr>
      <w:tr w:rsidR="00E546F5" w14:paraId="591085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C1" w14:textId="77777777" w:rsidR="00E546F5" w:rsidRDefault="00951CE2">
            <w:pPr>
              <w:pStyle w:val="NormalinTable"/>
            </w:pPr>
            <w:r>
              <w:t>8527130000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C2" w14:textId="77777777" w:rsidR="00E546F5" w:rsidRDefault="00951CE2">
            <w:pPr>
              <w:pStyle w:val="Tier1"/>
            </w:pPr>
            <w:r>
              <w:t>Reception apparatus for radio-broadcasting, whether or not combined, in the same housing, with sound record</w:t>
            </w:r>
            <w:r>
              <w:t>ing or reproducing apparatus or a clock</w:t>
            </w:r>
          </w:p>
          <w:p w14:paraId="591085C3" w14:textId="77777777" w:rsidR="00E546F5" w:rsidRDefault="00951CE2">
            <w:pPr>
              <w:pStyle w:val="Tier2"/>
            </w:pPr>
            <w:r>
              <w:t>-</w:t>
            </w:r>
            <w:r>
              <w:tab/>
              <w:t>Radio-broadcast receivers capable of operating without an external source of power</w:t>
            </w:r>
          </w:p>
          <w:p w14:paraId="591085C4" w14:textId="77777777" w:rsidR="00E546F5" w:rsidRDefault="00951CE2">
            <w:pPr>
              <w:pStyle w:val="Tier3"/>
            </w:pPr>
            <w:r>
              <w:t>-</w:t>
            </w:r>
            <w:r>
              <w:tab/>
              <w:t>-</w:t>
            </w:r>
            <w:r>
              <w:tab/>
              <w:t>Other apparatus combined with sound recording or reproducing apparatus</w:t>
            </w:r>
          </w:p>
          <w:p w14:paraId="591085C5"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85C6" w14:textId="77777777" w:rsidR="00E546F5" w:rsidRDefault="00951CE2">
            <w:pPr>
              <w:pStyle w:val="Tier3Bullet"/>
            </w:pPr>
            <w:r>
              <w:tab/>
            </w:r>
            <w:r>
              <w:tab/>
              <w:t>-</w:t>
            </w:r>
            <w:r>
              <w:tab/>
              <w:t>for fitting to or equipping such ships, boats or other vessels;</w:t>
            </w:r>
          </w:p>
          <w:p w14:paraId="591085C7"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5C8" w14:textId="77777777" w:rsidR="00E546F5" w:rsidRDefault="00951CE2">
            <w:pPr>
              <w:pStyle w:val="Tier3Bullet"/>
            </w:pPr>
            <w:r>
              <w:tab/>
            </w:r>
            <w:r>
              <w:tab/>
              <w:t>-</w:t>
            </w:r>
            <w:r>
              <w:tab/>
              <w:t>for equipping the above platforms;</w:t>
            </w:r>
          </w:p>
          <w:p w14:paraId="591085C9"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CA" w14:textId="77777777" w:rsidR="00E546F5" w:rsidRDefault="00951CE2">
            <w:pPr>
              <w:pStyle w:val="NormalinTable"/>
            </w:pPr>
            <w:r>
              <w:t>0.0%</w:t>
            </w:r>
          </w:p>
        </w:tc>
      </w:tr>
      <w:tr w:rsidR="00E546F5" w14:paraId="591085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CC" w14:textId="77777777" w:rsidR="00E546F5" w:rsidRDefault="00951CE2">
            <w:pPr>
              <w:pStyle w:val="NormalinTable"/>
            </w:pPr>
            <w:r>
              <w:t>8527190000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CD" w14:textId="77777777" w:rsidR="00E546F5" w:rsidRDefault="00951CE2">
            <w:pPr>
              <w:pStyle w:val="Tier1"/>
            </w:pPr>
            <w:r>
              <w:t>Reception apparatus for radio-broadcasting, whether or not combined, in the same housing, with sound recording or reproducing apparatus or a clock</w:t>
            </w:r>
          </w:p>
          <w:p w14:paraId="591085CE" w14:textId="77777777" w:rsidR="00E546F5" w:rsidRDefault="00951CE2">
            <w:pPr>
              <w:pStyle w:val="Tier2"/>
            </w:pPr>
            <w:r>
              <w:t>-</w:t>
            </w:r>
            <w:r>
              <w:tab/>
              <w:t xml:space="preserve">Radio-broadcast receivers capable of operating without an external source of </w:t>
            </w:r>
            <w:r>
              <w:t>power</w:t>
            </w:r>
          </w:p>
          <w:p w14:paraId="591085CF" w14:textId="77777777" w:rsidR="00E546F5" w:rsidRDefault="00951CE2">
            <w:pPr>
              <w:pStyle w:val="Tier3"/>
            </w:pPr>
            <w:r>
              <w:t>-</w:t>
            </w:r>
            <w:r>
              <w:tab/>
              <w:t>-</w:t>
            </w:r>
            <w:r>
              <w:tab/>
              <w:t>Other</w:t>
            </w:r>
          </w:p>
          <w:p w14:paraId="591085D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5D1" w14:textId="77777777" w:rsidR="00E546F5" w:rsidRDefault="00951CE2">
            <w:pPr>
              <w:pStyle w:val="Tier3Bullet"/>
            </w:pPr>
            <w:r>
              <w:tab/>
            </w:r>
            <w:r>
              <w:tab/>
              <w:t>-</w:t>
            </w:r>
            <w:r>
              <w:tab/>
              <w:t>for fitting to or equipping such ships, boats or other vessels;</w:t>
            </w:r>
          </w:p>
          <w:p w14:paraId="591085D2" w14:textId="77777777" w:rsidR="00E546F5" w:rsidRDefault="00951CE2">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14:paraId="591085D3" w14:textId="77777777" w:rsidR="00E546F5" w:rsidRDefault="00951CE2">
            <w:pPr>
              <w:pStyle w:val="Tier3Bullet"/>
            </w:pPr>
            <w:r>
              <w:tab/>
            </w:r>
            <w:r>
              <w:tab/>
              <w:t>-</w:t>
            </w:r>
            <w:r>
              <w:tab/>
              <w:t>for equipping the above platforms;</w:t>
            </w:r>
          </w:p>
          <w:p w14:paraId="591085D4" w14:textId="77777777" w:rsidR="00E546F5" w:rsidRDefault="00951CE2">
            <w:pPr>
              <w:pStyle w:val="Tier3Bullet"/>
            </w:pPr>
            <w:r>
              <w:tab/>
            </w:r>
            <w:r>
              <w:tab/>
              <w:t>-</w:t>
            </w:r>
            <w:r>
              <w:tab/>
              <w:t>for li</w:t>
            </w:r>
            <w:r>
              <w:t>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D5" w14:textId="77777777" w:rsidR="00E546F5" w:rsidRDefault="00951CE2">
            <w:pPr>
              <w:pStyle w:val="NormalinTable"/>
            </w:pPr>
            <w:r>
              <w:t>0.0%</w:t>
            </w:r>
          </w:p>
        </w:tc>
      </w:tr>
      <w:tr w:rsidR="00E546F5" w14:paraId="591085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D7" w14:textId="77777777" w:rsidR="00E546F5" w:rsidRDefault="00951CE2">
            <w:pPr>
              <w:pStyle w:val="NormalinTable"/>
            </w:pPr>
            <w:r>
              <w:t>8527210000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D8" w14:textId="77777777" w:rsidR="00E546F5" w:rsidRDefault="00951CE2">
            <w:pPr>
              <w:pStyle w:val="Tier1"/>
            </w:pPr>
            <w:r>
              <w:t>Reception apparatus for radio-broadcasting, whether or not combined, in the same housing, with sound recording or reproducing apparatus or a clock</w:t>
            </w:r>
          </w:p>
          <w:p w14:paraId="591085D9" w14:textId="77777777" w:rsidR="00E546F5" w:rsidRDefault="00951CE2">
            <w:pPr>
              <w:pStyle w:val="Tier2"/>
            </w:pPr>
            <w:r>
              <w:t>-</w:t>
            </w:r>
            <w:r>
              <w:tab/>
            </w:r>
            <w:r>
              <w:t>Radio-broadcast receivers not capable of operating without an external source of power, of a kind used in motor vehicles</w:t>
            </w:r>
          </w:p>
          <w:p w14:paraId="591085DA" w14:textId="77777777" w:rsidR="00E546F5" w:rsidRDefault="00951CE2">
            <w:pPr>
              <w:pStyle w:val="Tier3"/>
            </w:pPr>
            <w:r>
              <w:t>-</w:t>
            </w:r>
            <w:r>
              <w:tab/>
              <w:t>-</w:t>
            </w:r>
            <w:r>
              <w:tab/>
              <w:t>Combined with sound recording or reproducing apparatus</w:t>
            </w:r>
          </w:p>
          <w:p w14:paraId="591085DB" w14:textId="77777777" w:rsidR="00E546F5" w:rsidRDefault="00951CE2">
            <w:pPr>
              <w:pStyle w:val="Tier3Bullet"/>
            </w:pPr>
            <w:r>
              <w:tab/>
            </w:r>
            <w:r>
              <w:tab/>
              <w:t>-</w:t>
            </w:r>
            <w:r>
              <w:tab/>
              <w:t>for incorporation in ships, boats or other vessels listed in Table 1, fo</w:t>
            </w:r>
            <w:r>
              <w:t>r the purposes of their construction, repair, maintenance or conversion;</w:t>
            </w:r>
          </w:p>
          <w:p w14:paraId="591085DC" w14:textId="77777777" w:rsidR="00E546F5" w:rsidRDefault="00951CE2">
            <w:pPr>
              <w:pStyle w:val="Tier3Bullet"/>
            </w:pPr>
            <w:r>
              <w:tab/>
            </w:r>
            <w:r>
              <w:tab/>
              <w:t>-</w:t>
            </w:r>
            <w:r>
              <w:tab/>
              <w:t>for fitting to or equipping such ships, boats or other vessels;</w:t>
            </w:r>
          </w:p>
          <w:p w14:paraId="591085DD" w14:textId="77777777" w:rsidR="00E546F5" w:rsidRDefault="00951CE2">
            <w:pPr>
              <w:pStyle w:val="Tier3Bullet"/>
            </w:pP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85DE" w14:textId="77777777" w:rsidR="00E546F5" w:rsidRDefault="00951CE2">
            <w:pPr>
              <w:pStyle w:val="Tier3Bullet"/>
            </w:pPr>
            <w:r>
              <w:tab/>
            </w:r>
            <w:r>
              <w:tab/>
              <w:t>-</w:t>
            </w:r>
            <w:r>
              <w:tab/>
              <w:t>for equipping the above platforms;</w:t>
            </w:r>
          </w:p>
          <w:p w14:paraId="591085D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E0" w14:textId="77777777" w:rsidR="00E546F5" w:rsidRDefault="00951CE2">
            <w:pPr>
              <w:pStyle w:val="NormalinTable"/>
            </w:pPr>
            <w:r>
              <w:t>0.0%</w:t>
            </w:r>
          </w:p>
        </w:tc>
      </w:tr>
      <w:tr w:rsidR="00E546F5" w14:paraId="591085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E2" w14:textId="77777777" w:rsidR="00E546F5" w:rsidRDefault="00951CE2">
            <w:pPr>
              <w:pStyle w:val="NormalinTable"/>
            </w:pPr>
            <w:r>
              <w:t>8527290000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E3" w14:textId="77777777" w:rsidR="00E546F5" w:rsidRDefault="00951CE2">
            <w:pPr>
              <w:pStyle w:val="Tier1"/>
            </w:pPr>
            <w:r>
              <w:t>Reception apparatus for radio-broadcasting, whether or not combined, in the same housing, with sound recording or reproducing apparatus or a clock</w:t>
            </w:r>
          </w:p>
          <w:p w14:paraId="591085E4" w14:textId="77777777" w:rsidR="00E546F5" w:rsidRDefault="00951CE2">
            <w:pPr>
              <w:pStyle w:val="Tier2"/>
            </w:pPr>
            <w:r>
              <w:t>-</w:t>
            </w:r>
            <w:r>
              <w:tab/>
              <w:t>Radio-broadcast receivers not capable of operating without an external source of power, of a kind used in m</w:t>
            </w:r>
            <w:r>
              <w:t>otor vehicles</w:t>
            </w:r>
          </w:p>
          <w:p w14:paraId="591085E5" w14:textId="77777777" w:rsidR="00E546F5" w:rsidRDefault="00951CE2">
            <w:pPr>
              <w:pStyle w:val="Tier3"/>
            </w:pPr>
            <w:r>
              <w:t>-</w:t>
            </w:r>
            <w:r>
              <w:tab/>
              <w:t>-</w:t>
            </w:r>
            <w:r>
              <w:tab/>
              <w:t>Other</w:t>
            </w:r>
          </w:p>
          <w:p w14:paraId="591085E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5E7" w14:textId="77777777" w:rsidR="00E546F5" w:rsidRDefault="00951CE2">
            <w:pPr>
              <w:pStyle w:val="Tier3Bullet"/>
            </w:pPr>
            <w:r>
              <w:tab/>
            </w:r>
            <w:r>
              <w:tab/>
              <w:t>-</w:t>
            </w:r>
            <w:r>
              <w:tab/>
              <w:t>for fitting to or equipping such ships, boats or other vessels;</w:t>
            </w:r>
          </w:p>
          <w:p w14:paraId="591085E8" w14:textId="77777777" w:rsidR="00E546F5" w:rsidRDefault="00951CE2">
            <w:pPr>
              <w:pStyle w:val="Tier3Bullet"/>
            </w:pPr>
            <w:r>
              <w:tab/>
            </w:r>
            <w:r>
              <w:tab/>
              <w:t>-</w:t>
            </w:r>
            <w:r>
              <w:tab/>
              <w:t>for incorpo</w:t>
            </w:r>
            <w:r>
              <w:t>ration, for the purposes of their construction, repair, maintenance or conversion, in drilling or production platforms listed below: fixed, of subheading ex 8430 49 or floating or submersible of subheading 8905 20;</w:t>
            </w:r>
          </w:p>
          <w:p w14:paraId="591085E9" w14:textId="77777777" w:rsidR="00E546F5" w:rsidRDefault="00951CE2">
            <w:pPr>
              <w:pStyle w:val="Tier3Bullet"/>
            </w:pPr>
            <w:r>
              <w:tab/>
            </w:r>
            <w:r>
              <w:tab/>
              <w:t>-</w:t>
            </w:r>
            <w:r>
              <w:tab/>
              <w:t>for equipping the above platforms;</w:t>
            </w:r>
          </w:p>
          <w:p w14:paraId="591085EA" w14:textId="77777777" w:rsidR="00E546F5" w:rsidRDefault="00951CE2">
            <w:pPr>
              <w:pStyle w:val="Tier3Bullet"/>
            </w:pPr>
            <w:r>
              <w:tab/>
            </w:r>
            <w:r>
              <w:tab/>
            </w:r>
            <w:r>
              <w:t>-</w:t>
            </w:r>
            <w:r>
              <w:tab/>
              <w:t>for linking these drilling or production platforms to the mainland</w:t>
            </w:r>
          </w:p>
          <w:p w14:paraId="591085EB" w14:textId="77777777" w:rsidR="00E546F5" w:rsidRDefault="00E546F5">
            <w:pPr>
              <w:pStyle w:val="Tier3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EC" w14:textId="77777777" w:rsidR="00E546F5" w:rsidRDefault="00951CE2">
            <w:pPr>
              <w:pStyle w:val="NormalinTable"/>
            </w:pPr>
            <w:r>
              <w:t>0.0%</w:t>
            </w:r>
          </w:p>
        </w:tc>
      </w:tr>
      <w:tr w:rsidR="00E546F5" w14:paraId="591085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EE" w14:textId="77777777" w:rsidR="00E546F5" w:rsidRDefault="00951CE2">
            <w:pPr>
              <w:pStyle w:val="NormalinTable"/>
            </w:pPr>
            <w:r>
              <w:t>8527290090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EF" w14:textId="77777777" w:rsidR="00E546F5" w:rsidRDefault="00951CE2">
            <w:pPr>
              <w:pStyle w:val="Tier1"/>
            </w:pPr>
            <w:r>
              <w:t>Reception apparatus for radio-broadcasting, whether or not combined, in the same housing, with sound recording or reproducing apparatus or a clock</w:t>
            </w:r>
          </w:p>
          <w:p w14:paraId="591085F0" w14:textId="77777777" w:rsidR="00E546F5" w:rsidRDefault="00951CE2">
            <w:pPr>
              <w:pStyle w:val="Tier1"/>
            </w:pPr>
            <w:r>
              <w:t>-</w:t>
            </w:r>
            <w:r>
              <w:tab/>
            </w:r>
            <w:r>
              <w:t>Radio-broadcast receivers not capable of operating without an external source of power, of a kind used in motor vehicles</w:t>
            </w:r>
          </w:p>
          <w:p w14:paraId="591085F1" w14:textId="77777777" w:rsidR="00E546F5" w:rsidRDefault="00951CE2">
            <w:pPr>
              <w:pStyle w:val="Tier1"/>
            </w:pPr>
            <w:r>
              <w:t>-</w:t>
            </w:r>
            <w:r>
              <w:tab/>
              <w:t>-</w:t>
            </w:r>
            <w:r>
              <w:tab/>
              <w:t>Other</w:t>
            </w:r>
          </w:p>
          <w:p w14:paraId="591085F2" w14:textId="77777777" w:rsidR="00E546F5" w:rsidRDefault="00951CE2">
            <w:pPr>
              <w:pStyle w:val="Tier1"/>
            </w:pPr>
            <w:r>
              <w:t>- - - Other</w:t>
            </w:r>
          </w:p>
          <w:p w14:paraId="591085F3" w14:textId="77777777" w:rsidR="00E546F5" w:rsidRDefault="00951CE2">
            <w:pPr>
              <w:pStyle w:val="Tier1"/>
            </w:pPr>
            <w:r>
              <w:t>-</w:t>
            </w:r>
            <w:r>
              <w:tab/>
              <w:t>for incorporation in ships, boats or other vessels listed in Table 1, for the purposes of their construction, r</w:t>
            </w:r>
            <w:r>
              <w:t>epair, maintenance or conversion;</w:t>
            </w:r>
          </w:p>
          <w:p w14:paraId="591085F4" w14:textId="77777777" w:rsidR="00E546F5" w:rsidRDefault="00951CE2">
            <w:pPr>
              <w:pStyle w:val="Tier1"/>
            </w:pPr>
            <w:r>
              <w:tab/>
            </w:r>
            <w:r>
              <w:tab/>
              <w:t>-</w:t>
            </w:r>
            <w:r>
              <w:tab/>
              <w:t>for fitting to or equipping such ships, boats or other vessels;</w:t>
            </w:r>
          </w:p>
          <w:p w14:paraId="591085F5" w14:textId="77777777" w:rsidR="00E546F5" w:rsidRDefault="00951CE2">
            <w:pPr>
              <w:pStyle w:val="Tier1"/>
            </w:pPr>
            <w:r>
              <w:tab/>
            </w:r>
            <w:r>
              <w:tab/>
              <w:t>-</w:t>
            </w:r>
            <w:r>
              <w:tab/>
              <w:t>for incorporation, for the purposes of their construction, repair, maintenance or conversion, in drilling or production platforms listed          belo</w:t>
            </w:r>
            <w:r>
              <w:t xml:space="preserve">w: fixed, of subheading ex 8430 49 or floating or submersible of </w:t>
            </w:r>
          </w:p>
          <w:p w14:paraId="591085F6" w14:textId="77777777" w:rsidR="00E546F5" w:rsidRDefault="00951CE2">
            <w:pPr>
              <w:pStyle w:val="Tier1"/>
            </w:pPr>
            <w:r>
              <w:t>subheading 8905 20;</w:t>
            </w:r>
          </w:p>
          <w:p w14:paraId="591085F7" w14:textId="77777777" w:rsidR="00E546F5" w:rsidRDefault="00951CE2">
            <w:pPr>
              <w:pStyle w:val="Tier1"/>
            </w:pPr>
            <w:r>
              <w:tab/>
            </w:r>
            <w:r>
              <w:tab/>
              <w:t>-</w:t>
            </w:r>
            <w:r>
              <w:tab/>
              <w:t>for equipping the above platforms;</w:t>
            </w:r>
          </w:p>
          <w:p w14:paraId="591085F8" w14:textId="77777777" w:rsidR="00E546F5" w:rsidRDefault="00951CE2">
            <w:pPr>
              <w:pStyle w:val="Tier1"/>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5F9" w14:textId="77777777" w:rsidR="00E546F5" w:rsidRDefault="00951CE2">
            <w:pPr>
              <w:pStyle w:val="NormalinTable"/>
            </w:pPr>
            <w:r>
              <w:t>0.0%</w:t>
            </w:r>
          </w:p>
        </w:tc>
      </w:tr>
      <w:tr w:rsidR="00E546F5" w14:paraId="591086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5FB" w14:textId="77777777" w:rsidR="00E546F5" w:rsidRDefault="00951CE2">
            <w:pPr>
              <w:pStyle w:val="NormalinTable"/>
            </w:pPr>
            <w:r>
              <w:t>8527911100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5FC" w14:textId="77777777" w:rsidR="00E546F5" w:rsidRDefault="00951CE2">
            <w:pPr>
              <w:pStyle w:val="Tier1"/>
            </w:pPr>
            <w:r>
              <w:t xml:space="preserve">Reception apparatus for </w:t>
            </w:r>
            <w:r>
              <w:t>radio-broadcasting, whether or not combined, in the same housing, with sound recording or reproducing apparatus or a clock</w:t>
            </w:r>
          </w:p>
          <w:p w14:paraId="591085FD" w14:textId="77777777" w:rsidR="00E546F5" w:rsidRDefault="00951CE2">
            <w:pPr>
              <w:pStyle w:val="Tier2"/>
            </w:pPr>
            <w:r>
              <w:t>-</w:t>
            </w:r>
            <w:r>
              <w:tab/>
              <w:t>Other</w:t>
            </w:r>
          </w:p>
          <w:p w14:paraId="591085FE" w14:textId="77777777" w:rsidR="00E546F5" w:rsidRDefault="00951CE2">
            <w:pPr>
              <w:pStyle w:val="Tier3"/>
            </w:pPr>
            <w:r>
              <w:t>-</w:t>
            </w:r>
            <w:r>
              <w:tab/>
              <w:t>-</w:t>
            </w:r>
            <w:r>
              <w:tab/>
              <w:t>Combined with sound recording or reproducing apparatus</w:t>
            </w:r>
          </w:p>
          <w:p w14:paraId="591085FF" w14:textId="77777777" w:rsidR="00E546F5" w:rsidRDefault="00951CE2">
            <w:pPr>
              <w:pStyle w:val="Tier4"/>
            </w:pPr>
            <w:r>
              <w:t>-</w:t>
            </w:r>
            <w:r>
              <w:tab/>
              <w:t>-</w:t>
            </w:r>
            <w:r>
              <w:tab/>
              <w:t>-</w:t>
            </w:r>
            <w:r>
              <w:tab/>
              <w:t>Within the same housing one or more loudspeakers</w:t>
            </w:r>
          </w:p>
          <w:p w14:paraId="59108600" w14:textId="77777777" w:rsidR="00E546F5" w:rsidRDefault="00951CE2">
            <w:pPr>
              <w:pStyle w:val="Tier5"/>
            </w:pPr>
            <w:r>
              <w:t>-</w:t>
            </w:r>
            <w:r>
              <w:tab/>
              <w:t>-</w:t>
            </w:r>
            <w:r>
              <w:tab/>
              <w:t>-</w:t>
            </w:r>
            <w:r>
              <w:tab/>
              <w:t>-</w:t>
            </w:r>
            <w:r>
              <w:tab/>
            </w:r>
            <w:r>
              <w:t>Of the cassette-type with an analogue and digital reading system</w:t>
            </w:r>
          </w:p>
          <w:p w14:paraId="5910860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602" w14:textId="77777777" w:rsidR="00E546F5" w:rsidRDefault="00951CE2">
            <w:pPr>
              <w:pStyle w:val="Tier5Bullet"/>
            </w:pPr>
            <w:r>
              <w:tab/>
            </w:r>
            <w:r>
              <w:tab/>
            </w:r>
            <w:r>
              <w:tab/>
            </w:r>
            <w:r>
              <w:tab/>
              <w:t>-</w:t>
            </w:r>
            <w:r>
              <w:tab/>
              <w:t>for fitting to or equipping such s</w:t>
            </w:r>
            <w:r>
              <w:t>hips, boats or other vessels;</w:t>
            </w:r>
          </w:p>
          <w:p w14:paraId="5910860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14:paraId="59108604" w14:textId="77777777" w:rsidR="00E546F5" w:rsidRDefault="00951CE2">
            <w:pPr>
              <w:pStyle w:val="Tier5Bullet"/>
            </w:pPr>
            <w:r>
              <w:tab/>
            </w:r>
            <w:r>
              <w:tab/>
            </w:r>
            <w:r>
              <w:tab/>
            </w:r>
            <w:r>
              <w:tab/>
              <w:t>-</w:t>
            </w:r>
            <w:r>
              <w:tab/>
              <w:t>for equipping the above platforms;</w:t>
            </w:r>
          </w:p>
          <w:p w14:paraId="5910860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06" w14:textId="77777777" w:rsidR="00E546F5" w:rsidRDefault="00951CE2">
            <w:pPr>
              <w:pStyle w:val="NormalinTable"/>
            </w:pPr>
            <w:r>
              <w:t>0.0%</w:t>
            </w:r>
          </w:p>
        </w:tc>
      </w:tr>
      <w:tr w:rsidR="00E546F5" w14:paraId="591086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08" w14:textId="77777777" w:rsidR="00E546F5" w:rsidRDefault="00951CE2">
            <w:pPr>
              <w:pStyle w:val="NormalinTable"/>
            </w:pPr>
            <w:r>
              <w:t>8527911900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09" w14:textId="77777777" w:rsidR="00E546F5" w:rsidRDefault="00951CE2">
            <w:pPr>
              <w:pStyle w:val="Tier1"/>
            </w:pPr>
            <w:r>
              <w:t xml:space="preserve">Reception apparatus for radio-broadcasting, whether or not combined, in the same housing, with sound recording or </w:t>
            </w:r>
            <w:r>
              <w:t>reproducing apparatus or a clock</w:t>
            </w:r>
          </w:p>
          <w:p w14:paraId="5910860A" w14:textId="77777777" w:rsidR="00E546F5" w:rsidRDefault="00951CE2">
            <w:pPr>
              <w:pStyle w:val="Tier2"/>
            </w:pPr>
            <w:r>
              <w:t>-</w:t>
            </w:r>
            <w:r>
              <w:tab/>
              <w:t>Other</w:t>
            </w:r>
          </w:p>
          <w:p w14:paraId="5910860B" w14:textId="77777777" w:rsidR="00E546F5" w:rsidRDefault="00951CE2">
            <w:pPr>
              <w:pStyle w:val="Tier3"/>
            </w:pPr>
            <w:r>
              <w:t>-</w:t>
            </w:r>
            <w:r>
              <w:tab/>
              <w:t>-</w:t>
            </w:r>
            <w:r>
              <w:tab/>
              <w:t>Combined with sound recording or reproducing apparatus</w:t>
            </w:r>
          </w:p>
          <w:p w14:paraId="5910860C" w14:textId="77777777" w:rsidR="00E546F5" w:rsidRDefault="00951CE2">
            <w:pPr>
              <w:pStyle w:val="Tier4"/>
            </w:pPr>
            <w:r>
              <w:t>-</w:t>
            </w:r>
            <w:r>
              <w:tab/>
              <w:t>-</w:t>
            </w:r>
            <w:r>
              <w:tab/>
              <w:t>-</w:t>
            </w:r>
            <w:r>
              <w:tab/>
              <w:t>Within the same housing one or more loudspeakers</w:t>
            </w:r>
          </w:p>
          <w:p w14:paraId="5910860D" w14:textId="77777777" w:rsidR="00E546F5" w:rsidRDefault="00951CE2">
            <w:pPr>
              <w:pStyle w:val="Tier5"/>
            </w:pPr>
            <w:r>
              <w:t>-</w:t>
            </w:r>
            <w:r>
              <w:tab/>
              <w:t>-</w:t>
            </w:r>
            <w:r>
              <w:tab/>
              <w:t>-</w:t>
            </w:r>
            <w:r>
              <w:tab/>
              <w:t>-</w:t>
            </w:r>
            <w:r>
              <w:tab/>
              <w:t>Other</w:t>
            </w:r>
          </w:p>
          <w:p w14:paraId="5910860E" w14:textId="77777777" w:rsidR="00E546F5" w:rsidRDefault="00951CE2">
            <w:pPr>
              <w:pStyle w:val="Tier5Bullet"/>
            </w:pPr>
            <w:r>
              <w:tab/>
            </w:r>
            <w:r>
              <w:tab/>
            </w:r>
            <w:r>
              <w:tab/>
            </w:r>
            <w:r>
              <w:tab/>
              <w:t>-</w:t>
            </w:r>
            <w:r>
              <w:tab/>
              <w:t>for incorporation in ships, boats or other vessels listed in Table 1, for the pur</w:t>
            </w:r>
            <w:r>
              <w:t>poses of their construction, repair, maintenance or conversion;</w:t>
            </w:r>
          </w:p>
          <w:p w14:paraId="5910860F" w14:textId="77777777" w:rsidR="00E546F5" w:rsidRDefault="00951CE2">
            <w:pPr>
              <w:pStyle w:val="Tier5Bullet"/>
            </w:pPr>
            <w:r>
              <w:tab/>
            </w:r>
            <w:r>
              <w:tab/>
            </w:r>
            <w:r>
              <w:tab/>
            </w:r>
            <w:r>
              <w:tab/>
              <w:t>-</w:t>
            </w:r>
            <w:r>
              <w:tab/>
              <w:t>for fitting to or equipping such ships, boats or other vessels;</w:t>
            </w:r>
          </w:p>
          <w:p w14:paraId="59108610"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611" w14:textId="77777777" w:rsidR="00E546F5" w:rsidRDefault="00951CE2">
            <w:pPr>
              <w:pStyle w:val="Tier5Bullet"/>
            </w:pPr>
            <w:r>
              <w:tab/>
            </w:r>
            <w:r>
              <w:tab/>
            </w:r>
            <w:r>
              <w:tab/>
            </w:r>
            <w:r>
              <w:tab/>
              <w:t>-</w:t>
            </w:r>
            <w:r>
              <w:tab/>
              <w:t>for equipping the above platforms;</w:t>
            </w:r>
          </w:p>
          <w:p w14:paraId="5910861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13" w14:textId="77777777" w:rsidR="00E546F5" w:rsidRDefault="00951CE2">
            <w:pPr>
              <w:pStyle w:val="NormalinTable"/>
            </w:pPr>
            <w:r>
              <w:t>0.0%</w:t>
            </w:r>
          </w:p>
        </w:tc>
      </w:tr>
      <w:tr w:rsidR="00E546F5" w14:paraId="591086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15" w14:textId="77777777" w:rsidR="00E546F5" w:rsidRDefault="00951CE2">
            <w:pPr>
              <w:pStyle w:val="NormalinTable"/>
            </w:pPr>
            <w:r>
              <w:t>8527913500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16" w14:textId="77777777" w:rsidR="00E546F5" w:rsidRDefault="00951CE2">
            <w:pPr>
              <w:pStyle w:val="Tier1"/>
            </w:pPr>
            <w:r>
              <w:t>Receptio</w:t>
            </w:r>
            <w:r>
              <w:t>n apparatus for radio-broadcasting, whether or not combined, in the same housing, with sound recording or reproducing apparatus or a clock</w:t>
            </w:r>
          </w:p>
          <w:p w14:paraId="59108617" w14:textId="77777777" w:rsidR="00E546F5" w:rsidRDefault="00951CE2">
            <w:pPr>
              <w:pStyle w:val="Tier2"/>
            </w:pPr>
            <w:r>
              <w:t>-</w:t>
            </w:r>
            <w:r>
              <w:tab/>
              <w:t>Other</w:t>
            </w:r>
          </w:p>
          <w:p w14:paraId="59108618" w14:textId="77777777" w:rsidR="00E546F5" w:rsidRDefault="00951CE2">
            <w:pPr>
              <w:pStyle w:val="Tier3"/>
            </w:pPr>
            <w:r>
              <w:t>-</w:t>
            </w:r>
            <w:r>
              <w:tab/>
              <w:t>-</w:t>
            </w:r>
            <w:r>
              <w:tab/>
              <w:t>Combined with sound recording or reproducing apparatus</w:t>
            </w:r>
          </w:p>
          <w:p w14:paraId="59108619" w14:textId="77777777" w:rsidR="00E546F5" w:rsidRDefault="00951CE2">
            <w:pPr>
              <w:pStyle w:val="Tier4"/>
            </w:pPr>
            <w:r>
              <w:t>-</w:t>
            </w:r>
            <w:r>
              <w:tab/>
              <w:t>-</w:t>
            </w:r>
            <w:r>
              <w:tab/>
              <w:t>-</w:t>
            </w:r>
            <w:r>
              <w:tab/>
              <w:t>Other</w:t>
            </w:r>
          </w:p>
          <w:p w14:paraId="5910861A" w14:textId="77777777" w:rsidR="00E546F5" w:rsidRDefault="00951CE2">
            <w:pPr>
              <w:pStyle w:val="Tier5"/>
            </w:pPr>
            <w:r>
              <w:t>-</w:t>
            </w:r>
            <w:r>
              <w:tab/>
              <w:t>-</w:t>
            </w:r>
            <w:r>
              <w:tab/>
              <w:t>-</w:t>
            </w:r>
            <w:r>
              <w:tab/>
              <w:t>-</w:t>
            </w:r>
            <w:r>
              <w:tab/>
              <w:t xml:space="preserve">With laser reading </w:t>
            </w:r>
            <w:r>
              <w:t>system</w:t>
            </w:r>
          </w:p>
          <w:p w14:paraId="5910861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61C" w14:textId="77777777" w:rsidR="00E546F5" w:rsidRDefault="00951CE2">
            <w:pPr>
              <w:pStyle w:val="Tier5Bullet"/>
            </w:pPr>
            <w:r>
              <w:tab/>
            </w:r>
            <w:r>
              <w:tab/>
            </w:r>
            <w:r>
              <w:tab/>
            </w:r>
            <w:r>
              <w:tab/>
              <w:t>-</w:t>
            </w:r>
            <w:r>
              <w:tab/>
              <w:t>for fitting to or equipping such ships, boats or other vessels;</w:t>
            </w:r>
          </w:p>
          <w:p w14:paraId="5910861D" w14:textId="77777777" w:rsidR="00E546F5" w:rsidRDefault="00951CE2">
            <w:pPr>
              <w:pStyle w:val="Tier5Bullet"/>
            </w:pPr>
            <w:r>
              <w:tab/>
            </w: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14:paraId="5910861E" w14:textId="77777777" w:rsidR="00E546F5" w:rsidRDefault="00951CE2">
            <w:pPr>
              <w:pStyle w:val="Tier5Bullet"/>
            </w:pPr>
            <w:r>
              <w:tab/>
            </w:r>
            <w:r>
              <w:tab/>
            </w:r>
            <w:r>
              <w:tab/>
            </w:r>
            <w:r>
              <w:tab/>
              <w:t>-</w:t>
            </w:r>
            <w:r>
              <w:tab/>
              <w:t>for equipping the above platforms;</w:t>
            </w:r>
          </w:p>
          <w:p w14:paraId="5910861F" w14:textId="77777777" w:rsidR="00E546F5" w:rsidRDefault="00951CE2">
            <w:pPr>
              <w:pStyle w:val="Tier5Bullet"/>
            </w:pPr>
            <w:r>
              <w:tab/>
            </w:r>
            <w:r>
              <w:tab/>
            </w:r>
            <w:r>
              <w:tab/>
            </w:r>
            <w:r>
              <w:tab/>
              <w:t>-</w:t>
            </w:r>
            <w:r>
              <w:tab/>
              <w:t>for l</w:t>
            </w:r>
            <w:r>
              <w:t>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20" w14:textId="77777777" w:rsidR="00E546F5" w:rsidRDefault="00951CE2">
            <w:pPr>
              <w:pStyle w:val="NormalinTable"/>
            </w:pPr>
            <w:r>
              <w:t>0.0%</w:t>
            </w:r>
          </w:p>
        </w:tc>
      </w:tr>
      <w:tr w:rsidR="00E546F5" w14:paraId="591086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22" w14:textId="77777777" w:rsidR="00E546F5" w:rsidRDefault="00951CE2">
            <w:pPr>
              <w:pStyle w:val="NormalinTable"/>
            </w:pPr>
            <w:r>
              <w:t>8527919100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23" w14:textId="77777777" w:rsidR="00E546F5" w:rsidRDefault="00951CE2">
            <w:pPr>
              <w:pStyle w:val="Tier1"/>
            </w:pPr>
            <w:r>
              <w:t>Reception apparatus for radio-broadcasting, whether or not combined, in the same housing, with sound recording or reproducing apparatus or a clock</w:t>
            </w:r>
          </w:p>
          <w:p w14:paraId="59108624" w14:textId="77777777" w:rsidR="00E546F5" w:rsidRDefault="00951CE2">
            <w:pPr>
              <w:pStyle w:val="Tier2"/>
            </w:pPr>
            <w:r>
              <w:t>-</w:t>
            </w:r>
            <w:r>
              <w:tab/>
              <w:t>Other</w:t>
            </w:r>
          </w:p>
          <w:p w14:paraId="59108625" w14:textId="77777777" w:rsidR="00E546F5" w:rsidRDefault="00951CE2">
            <w:pPr>
              <w:pStyle w:val="Tier3"/>
            </w:pPr>
            <w:r>
              <w:t>-</w:t>
            </w:r>
            <w:r>
              <w:tab/>
              <w:t>-</w:t>
            </w:r>
            <w:r>
              <w:tab/>
              <w:t xml:space="preserve">Combined with </w:t>
            </w:r>
            <w:r>
              <w:t>sound recording or reproducing apparatus</w:t>
            </w:r>
          </w:p>
          <w:p w14:paraId="59108626" w14:textId="77777777" w:rsidR="00E546F5" w:rsidRDefault="00951CE2">
            <w:pPr>
              <w:pStyle w:val="Tier4"/>
            </w:pPr>
            <w:r>
              <w:t>-</w:t>
            </w:r>
            <w:r>
              <w:tab/>
              <w:t>-</w:t>
            </w:r>
            <w:r>
              <w:tab/>
              <w:t>-</w:t>
            </w:r>
            <w:r>
              <w:tab/>
              <w:t>Other</w:t>
            </w:r>
          </w:p>
          <w:p w14:paraId="59108627" w14:textId="77777777" w:rsidR="00E546F5" w:rsidRDefault="00951CE2">
            <w:pPr>
              <w:pStyle w:val="Tier5"/>
            </w:pPr>
            <w:r>
              <w:t>-</w:t>
            </w:r>
            <w:r>
              <w:tab/>
              <w:t>-</w:t>
            </w:r>
            <w:r>
              <w:tab/>
              <w:t>-</w:t>
            </w:r>
            <w:r>
              <w:tab/>
              <w:t>-</w:t>
            </w:r>
            <w:r>
              <w:tab/>
              <w:t>Other</w:t>
            </w:r>
          </w:p>
          <w:p w14:paraId="59108628" w14:textId="77777777" w:rsidR="00E546F5" w:rsidRDefault="00951CE2">
            <w:pPr>
              <w:pStyle w:val="Tier6"/>
            </w:pPr>
            <w:r>
              <w:t>-</w:t>
            </w:r>
            <w:r>
              <w:tab/>
              <w:t>-</w:t>
            </w:r>
            <w:r>
              <w:tab/>
              <w:t>-</w:t>
            </w:r>
            <w:r>
              <w:tab/>
              <w:t>-</w:t>
            </w:r>
            <w:r>
              <w:tab/>
              <w:t>-</w:t>
            </w:r>
            <w:r>
              <w:tab/>
              <w:t>Of the cassette-type with an analogue and digital reading system</w:t>
            </w:r>
          </w:p>
          <w:p w14:paraId="59108629" w14:textId="77777777" w:rsidR="00E546F5" w:rsidRDefault="00951CE2">
            <w:pPr>
              <w:pStyle w:val="Tier6Bullet"/>
            </w:pPr>
            <w:r>
              <w:tab/>
            </w:r>
            <w:r>
              <w:tab/>
            </w:r>
            <w:r>
              <w:tab/>
            </w:r>
            <w:r>
              <w:tab/>
            </w:r>
            <w:r>
              <w:tab/>
              <w:t>-</w:t>
            </w:r>
            <w:r>
              <w:tab/>
              <w:t>for incorporation in ships, boats or other vessels listed in Table 1, for the purposes of their constructio</w:t>
            </w:r>
            <w:r>
              <w:t>n, repair, maintenance or conversion;</w:t>
            </w:r>
          </w:p>
          <w:p w14:paraId="5910862A" w14:textId="77777777" w:rsidR="00E546F5" w:rsidRDefault="00951CE2">
            <w:pPr>
              <w:pStyle w:val="Tier6Bullet"/>
            </w:pPr>
            <w:r>
              <w:tab/>
            </w:r>
            <w:r>
              <w:tab/>
            </w:r>
            <w:r>
              <w:tab/>
            </w:r>
            <w:r>
              <w:tab/>
            </w:r>
            <w:r>
              <w:tab/>
              <w:t>-</w:t>
            </w:r>
            <w:r>
              <w:tab/>
              <w:t>for fitting to or equipping such ships, boats or other vessels;</w:t>
            </w:r>
          </w:p>
          <w:p w14:paraId="5910862B"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14:paraId="5910862C" w14:textId="77777777" w:rsidR="00E546F5" w:rsidRDefault="00951CE2">
            <w:pPr>
              <w:pStyle w:val="Tier6Bullet"/>
            </w:pPr>
            <w:r>
              <w:tab/>
            </w:r>
            <w:r>
              <w:tab/>
            </w:r>
            <w:r>
              <w:tab/>
            </w:r>
            <w:r>
              <w:tab/>
            </w:r>
            <w:r>
              <w:tab/>
              <w:t>-</w:t>
            </w:r>
            <w:r>
              <w:tab/>
              <w:t>for equipping the above platforms;</w:t>
            </w:r>
          </w:p>
          <w:p w14:paraId="5910862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2E" w14:textId="77777777" w:rsidR="00E546F5" w:rsidRDefault="00951CE2">
            <w:pPr>
              <w:pStyle w:val="NormalinTable"/>
            </w:pPr>
            <w:r>
              <w:t>0.0%</w:t>
            </w:r>
          </w:p>
        </w:tc>
      </w:tr>
      <w:tr w:rsidR="00E546F5" w14:paraId="591086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30" w14:textId="77777777" w:rsidR="00E546F5" w:rsidRDefault="00951CE2">
            <w:pPr>
              <w:pStyle w:val="NormalinTable"/>
            </w:pPr>
            <w:r>
              <w:t>8527919990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31" w14:textId="77777777" w:rsidR="00E546F5" w:rsidRDefault="00951CE2">
            <w:pPr>
              <w:pStyle w:val="Tier1"/>
            </w:pPr>
            <w:r>
              <w:t xml:space="preserve">Reception apparatus for </w:t>
            </w:r>
            <w:r>
              <w:t>radio-broadcasting, whether or not combined, in the same housing, with sound recording or reproducing apparatus or a clock</w:t>
            </w:r>
          </w:p>
          <w:p w14:paraId="59108632" w14:textId="77777777" w:rsidR="00E546F5" w:rsidRDefault="00951CE2">
            <w:pPr>
              <w:pStyle w:val="Tier2"/>
            </w:pPr>
            <w:r>
              <w:t>-</w:t>
            </w:r>
            <w:r>
              <w:tab/>
              <w:t>Other</w:t>
            </w:r>
          </w:p>
          <w:p w14:paraId="59108633" w14:textId="77777777" w:rsidR="00E546F5" w:rsidRDefault="00951CE2">
            <w:pPr>
              <w:pStyle w:val="Tier3"/>
            </w:pPr>
            <w:r>
              <w:t>-</w:t>
            </w:r>
            <w:r>
              <w:tab/>
              <w:t>-</w:t>
            </w:r>
            <w:r>
              <w:tab/>
              <w:t>Combined with sound recording or reproducing apparatus</w:t>
            </w:r>
          </w:p>
          <w:p w14:paraId="59108634" w14:textId="77777777" w:rsidR="00E546F5" w:rsidRDefault="00951CE2">
            <w:pPr>
              <w:pStyle w:val="Tier4"/>
            </w:pPr>
            <w:r>
              <w:t>-</w:t>
            </w:r>
            <w:r>
              <w:tab/>
              <w:t>-</w:t>
            </w:r>
            <w:r>
              <w:tab/>
              <w:t>-</w:t>
            </w:r>
            <w:r>
              <w:tab/>
              <w:t>Other</w:t>
            </w:r>
          </w:p>
          <w:p w14:paraId="59108635" w14:textId="77777777" w:rsidR="00E546F5" w:rsidRDefault="00951CE2">
            <w:pPr>
              <w:pStyle w:val="Tier5"/>
            </w:pPr>
            <w:r>
              <w:t>-</w:t>
            </w:r>
            <w:r>
              <w:tab/>
              <w:t>-</w:t>
            </w:r>
            <w:r>
              <w:tab/>
              <w:t>-</w:t>
            </w:r>
            <w:r>
              <w:tab/>
              <w:t>-</w:t>
            </w:r>
            <w:r>
              <w:tab/>
              <w:t>Other</w:t>
            </w:r>
          </w:p>
          <w:p w14:paraId="59108636" w14:textId="77777777" w:rsidR="00E546F5" w:rsidRDefault="00951CE2">
            <w:pPr>
              <w:pStyle w:val="Tier6"/>
            </w:pPr>
            <w:r>
              <w:t>-</w:t>
            </w:r>
            <w:r>
              <w:tab/>
              <w:t>-</w:t>
            </w:r>
            <w:r>
              <w:tab/>
              <w:t>-</w:t>
            </w:r>
            <w:r>
              <w:tab/>
              <w:t>-</w:t>
            </w:r>
            <w:r>
              <w:tab/>
              <w:t>-</w:t>
            </w:r>
            <w:r>
              <w:tab/>
              <w:t>Other</w:t>
            </w:r>
          </w:p>
          <w:p w14:paraId="59108637"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38" w14:textId="77777777" w:rsidR="00E546F5" w:rsidRDefault="00951CE2">
            <w:pPr>
              <w:pStyle w:val="NormalinTable"/>
            </w:pPr>
            <w:r>
              <w:t>0.0%</w:t>
            </w:r>
          </w:p>
        </w:tc>
      </w:tr>
      <w:tr w:rsidR="00E546F5" w14:paraId="591086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3A" w14:textId="77777777" w:rsidR="00E546F5" w:rsidRDefault="00951CE2">
            <w:pPr>
              <w:pStyle w:val="NormalinTable"/>
            </w:pPr>
            <w:r>
              <w:t>8527920000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3B" w14:textId="77777777" w:rsidR="00E546F5" w:rsidRDefault="00951CE2">
            <w:pPr>
              <w:pStyle w:val="Tier1"/>
            </w:pPr>
            <w:r>
              <w:t>Reception apparatus for radio-broadcasting, whether or not combined, in the same housing, with sound recording or reproducing apparatus or a clock</w:t>
            </w:r>
          </w:p>
          <w:p w14:paraId="5910863C" w14:textId="77777777" w:rsidR="00E546F5" w:rsidRDefault="00951CE2">
            <w:pPr>
              <w:pStyle w:val="Tier2"/>
            </w:pPr>
            <w:r>
              <w:t>-</w:t>
            </w:r>
            <w:r>
              <w:tab/>
              <w:t>Other</w:t>
            </w:r>
          </w:p>
          <w:p w14:paraId="5910863D" w14:textId="77777777" w:rsidR="00E546F5" w:rsidRDefault="00951CE2">
            <w:pPr>
              <w:pStyle w:val="Tier3"/>
            </w:pPr>
            <w:r>
              <w:t>-</w:t>
            </w:r>
            <w:r>
              <w:tab/>
              <w:t>-</w:t>
            </w:r>
            <w:r>
              <w:tab/>
              <w:t>Not combined with sound recording or reproducing apparatus but combined with a c</w:t>
            </w:r>
            <w:r>
              <w:t>lock</w:t>
            </w:r>
          </w:p>
          <w:p w14:paraId="5910863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63F" w14:textId="77777777" w:rsidR="00E546F5" w:rsidRDefault="00951CE2">
            <w:pPr>
              <w:pStyle w:val="Tier3Bullet"/>
            </w:pPr>
            <w:r>
              <w:tab/>
            </w:r>
            <w:r>
              <w:tab/>
              <w:t>-</w:t>
            </w:r>
            <w:r>
              <w:tab/>
              <w:t>for fitting to or equipping such ships, boats or other vessels;</w:t>
            </w:r>
          </w:p>
          <w:p w14:paraId="59108640"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641" w14:textId="77777777" w:rsidR="00E546F5" w:rsidRDefault="00951CE2">
            <w:pPr>
              <w:pStyle w:val="Tier3Bullet"/>
            </w:pPr>
            <w:r>
              <w:tab/>
            </w:r>
            <w:r>
              <w:tab/>
              <w:t>-</w:t>
            </w:r>
            <w:r>
              <w:tab/>
              <w:t>for equipping the above platfo</w:t>
            </w:r>
            <w:r>
              <w:t>rms;</w:t>
            </w:r>
          </w:p>
          <w:p w14:paraId="5910864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43" w14:textId="77777777" w:rsidR="00E546F5" w:rsidRDefault="00951CE2">
            <w:pPr>
              <w:pStyle w:val="NormalinTable"/>
            </w:pPr>
            <w:r>
              <w:t>0.0%</w:t>
            </w:r>
          </w:p>
        </w:tc>
      </w:tr>
      <w:tr w:rsidR="00E546F5" w14:paraId="5910865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45" w14:textId="77777777" w:rsidR="00E546F5" w:rsidRDefault="00951CE2">
            <w:pPr>
              <w:pStyle w:val="NormalinTable"/>
            </w:pPr>
            <w:r>
              <w:t>8527990090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46" w14:textId="77777777" w:rsidR="00E546F5" w:rsidRDefault="00951CE2">
            <w:pPr>
              <w:pStyle w:val="Tier1"/>
            </w:pPr>
            <w:r>
              <w:t>Reception apparatus for radio-broadcasting, whether or not combined, in the same housing, with sound recording or reproducing apparatus or a clock</w:t>
            </w:r>
          </w:p>
          <w:p w14:paraId="59108647" w14:textId="77777777" w:rsidR="00E546F5" w:rsidRDefault="00951CE2">
            <w:pPr>
              <w:pStyle w:val="Tier2"/>
            </w:pPr>
            <w:r>
              <w:t>-</w:t>
            </w:r>
            <w:r>
              <w:tab/>
              <w:t>Other</w:t>
            </w:r>
          </w:p>
          <w:p w14:paraId="59108648" w14:textId="77777777" w:rsidR="00E546F5" w:rsidRDefault="00951CE2">
            <w:pPr>
              <w:pStyle w:val="Tier3"/>
            </w:pPr>
            <w:r>
              <w:t>-</w:t>
            </w:r>
            <w:r>
              <w:tab/>
              <w:t>-</w:t>
            </w:r>
            <w:r>
              <w:tab/>
              <w:t>Othe</w:t>
            </w:r>
            <w:r>
              <w:t>r</w:t>
            </w:r>
          </w:p>
          <w:p w14:paraId="59108649" w14:textId="77777777" w:rsidR="00E546F5" w:rsidRDefault="00951CE2">
            <w:pPr>
              <w:pStyle w:val="Tier4"/>
            </w:pPr>
            <w:r>
              <w:t>-</w:t>
            </w:r>
            <w:r>
              <w:tab/>
              <w:t>-</w:t>
            </w:r>
            <w:r>
              <w:tab/>
              <w:t>-</w:t>
            </w:r>
            <w:r>
              <w:tab/>
              <w:t>Other</w:t>
            </w:r>
          </w:p>
          <w:p w14:paraId="5910864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64B" w14:textId="77777777" w:rsidR="00E546F5" w:rsidRDefault="00951CE2">
            <w:pPr>
              <w:pStyle w:val="Tier4Bullet"/>
            </w:pPr>
            <w:r>
              <w:tab/>
            </w:r>
            <w:r>
              <w:tab/>
            </w:r>
            <w:r>
              <w:tab/>
              <w:t>-</w:t>
            </w:r>
            <w:r>
              <w:tab/>
              <w:t>for fitting to or equipping such ships, boats or other vessels;</w:t>
            </w:r>
          </w:p>
          <w:p w14:paraId="5910864C"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64D" w14:textId="77777777" w:rsidR="00E546F5" w:rsidRDefault="00951CE2">
            <w:pPr>
              <w:pStyle w:val="Tier4Bullet"/>
            </w:pPr>
            <w:r>
              <w:tab/>
            </w:r>
            <w:r>
              <w:tab/>
            </w:r>
            <w:r>
              <w:tab/>
              <w:t>-</w:t>
            </w:r>
            <w:r>
              <w:tab/>
              <w:t>for equipping the above platf</w:t>
            </w:r>
            <w:r>
              <w:t>orms;</w:t>
            </w:r>
          </w:p>
          <w:p w14:paraId="5910864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4F" w14:textId="77777777" w:rsidR="00E546F5" w:rsidRDefault="00951CE2">
            <w:pPr>
              <w:pStyle w:val="NormalinTable"/>
            </w:pPr>
            <w:r>
              <w:t>0.0%</w:t>
            </w:r>
          </w:p>
        </w:tc>
      </w:tr>
      <w:tr w:rsidR="00E546F5" w14:paraId="591086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51" w14:textId="77777777" w:rsidR="00E546F5" w:rsidRDefault="00951CE2">
            <w:pPr>
              <w:pStyle w:val="NormalinTable"/>
            </w:pPr>
            <w:r>
              <w:t>8528000000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52" w14:textId="77777777" w:rsidR="00E546F5" w:rsidRDefault="00951CE2">
            <w:pPr>
              <w:pStyle w:val="Tier1"/>
            </w:pPr>
            <w:r>
              <w:t>Monitors and projectors, not incorporating television reception apparatus; reception apparatus for television, whether or not incorporating radio-broadcast recei</w:t>
            </w:r>
            <w:r>
              <w:t>vers or sound or video recording or reproducing apparatus</w:t>
            </w:r>
          </w:p>
          <w:p w14:paraId="59108653" w14:textId="77777777" w:rsidR="00E546F5" w:rsidRDefault="00951CE2">
            <w:pPr>
              <w:pStyle w:val="Tier1Bullet"/>
            </w:pPr>
            <w:r>
              <w:t>-</w:t>
            </w:r>
            <w:r>
              <w:tab/>
              <w:t>use by, or on behalf of, the UK Armed Forces, individually or in cooperation with other States</w:t>
            </w:r>
          </w:p>
          <w:p w14:paraId="59108654" w14:textId="77777777" w:rsidR="00E546F5" w:rsidRDefault="00951CE2">
            <w:pPr>
              <w:pStyle w:val="Tier1Bullet"/>
            </w:pPr>
            <w:r>
              <w:tab/>
              <w:t>a) for defending the territorial integrity of the United Kingdom, or</w:t>
            </w:r>
          </w:p>
          <w:p w14:paraId="59108655" w14:textId="77777777" w:rsidR="00E546F5" w:rsidRDefault="00951CE2">
            <w:pPr>
              <w:pStyle w:val="Tier1Bullet"/>
            </w:pPr>
            <w:r>
              <w:tab/>
              <w:t xml:space="preserve">b) in </w:t>
            </w:r>
            <w:r>
              <w:t>participating in international peace-keeping or support operations, or</w:t>
            </w:r>
          </w:p>
          <w:p w14:paraId="59108656" w14:textId="77777777" w:rsidR="00E546F5" w:rsidRDefault="00951CE2">
            <w:pPr>
              <w:pStyle w:val="Tier1Bullet"/>
            </w:pPr>
            <w:r>
              <w:tab/>
              <w:t>c) for other military purposes like the protection of nationals of the United Kingdom from social or military unrest or,</w:t>
            </w:r>
          </w:p>
          <w:p w14:paraId="59108657" w14:textId="77777777" w:rsidR="00E546F5" w:rsidRDefault="00951CE2">
            <w:pPr>
              <w:pStyle w:val="Tier1Bullet"/>
            </w:pPr>
            <w:r>
              <w:tab/>
              <w:t>d) for training purposes, or</w:t>
            </w:r>
          </w:p>
          <w:p w14:paraId="59108658" w14:textId="77777777" w:rsidR="00E546F5" w:rsidRDefault="00951CE2">
            <w:pPr>
              <w:pStyle w:val="Tier1Bullet"/>
            </w:pPr>
            <w:r>
              <w:tab/>
              <w:t>e) temporarily, for civil purpos</w:t>
            </w:r>
            <w:r>
              <w:t>es in the customs territory of the United Kingdom due to unforeseen or natural disasters."</w:t>
            </w:r>
          </w:p>
          <w:p w14:paraId="59108659" w14:textId="77777777" w:rsidR="00E546F5" w:rsidRDefault="00E546F5">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5A" w14:textId="77777777" w:rsidR="00E546F5" w:rsidRDefault="00951CE2">
            <w:pPr>
              <w:pStyle w:val="NormalinTable"/>
            </w:pPr>
            <w:r>
              <w:t>0.0%</w:t>
            </w:r>
          </w:p>
        </w:tc>
      </w:tr>
      <w:tr w:rsidR="00E546F5" w14:paraId="591086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5C" w14:textId="77777777" w:rsidR="00E546F5" w:rsidRDefault="00951CE2">
            <w:pPr>
              <w:pStyle w:val="NormalinTable"/>
            </w:pPr>
            <w:r>
              <w:t>8528590030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5D" w14:textId="77777777" w:rsidR="00E546F5" w:rsidRDefault="00951CE2">
            <w:pPr>
              <w:pStyle w:val="Tier1"/>
            </w:pPr>
            <w:r>
              <w:t>Monitors and projectors, not incorporating television reception apparatus; reception apparatus for television, whether or not incorporating radio-b</w:t>
            </w:r>
            <w:r>
              <w:t>roadcast receivers or sound or video recording or reproducing apparatus</w:t>
            </w:r>
          </w:p>
          <w:p w14:paraId="5910865E" w14:textId="77777777" w:rsidR="00E546F5" w:rsidRDefault="00951CE2">
            <w:pPr>
              <w:pStyle w:val="Tier1"/>
            </w:pPr>
            <w:r>
              <w:t>-</w:t>
            </w:r>
            <w:r>
              <w:tab/>
              <w:t>Other monitors</w:t>
            </w:r>
          </w:p>
          <w:p w14:paraId="5910865F" w14:textId="77777777" w:rsidR="00E546F5" w:rsidRDefault="00951CE2">
            <w:pPr>
              <w:pStyle w:val="Tier1"/>
            </w:pPr>
            <w:r>
              <w:t>-</w:t>
            </w:r>
            <w:r>
              <w:tab/>
              <w:t>-</w:t>
            </w:r>
            <w:r>
              <w:tab/>
              <w:t>Other</w:t>
            </w:r>
          </w:p>
          <w:p w14:paraId="59108660" w14:textId="77777777" w:rsidR="00E546F5" w:rsidRDefault="00951CE2">
            <w:pPr>
              <w:pStyle w:val="Tier1"/>
            </w:pPr>
            <w:r>
              <w:t>Electronic device with LCD touch screen display powered by a voltage of 12 V or more but not more than 14,4 V, containing:</w:t>
            </w:r>
          </w:p>
          <w:p w14:paraId="59108661" w14:textId="77777777" w:rsidR="00E546F5" w:rsidRDefault="00951CE2">
            <w:pPr>
              <w:pStyle w:val="Tier1"/>
            </w:pPr>
            <w:r>
              <w:t xml:space="preserve">-a LCD control </w:t>
            </w:r>
            <w:r>
              <w:t>processor,</w:t>
            </w:r>
          </w:p>
          <w:p w14:paraId="59108662" w14:textId="77777777" w:rsidR="00E546F5" w:rsidRDefault="00951CE2">
            <w:pPr>
              <w:pStyle w:val="Tier1"/>
            </w:pPr>
            <w:r>
              <w:t>-a GPS module,</w:t>
            </w:r>
          </w:p>
          <w:p w14:paraId="59108663" w14:textId="77777777" w:rsidR="00E546F5" w:rsidRDefault="00951CE2">
            <w:pPr>
              <w:pStyle w:val="Tier1"/>
            </w:pPr>
            <w:r>
              <w:t>-a Bluetooth module,</w:t>
            </w:r>
          </w:p>
          <w:p w14:paraId="59108664" w14:textId="77777777" w:rsidR="00E546F5" w:rsidRDefault="00951CE2">
            <w:pPr>
              <w:pStyle w:val="Tier1"/>
            </w:pPr>
            <w:r>
              <w:t>-an USB port,</w:t>
            </w:r>
          </w:p>
          <w:p w14:paraId="59108665" w14:textId="77777777" w:rsidR="00E546F5" w:rsidRDefault="00951CE2">
            <w:pPr>
              <w:pStyle w:val="Tier1"/>
            </w:pPr>
            <w:r>
              <w:t>-a radio signal tuner,</w:t>
            </w:r>
          </w:p>
          <w:p w14:paraId="59108666" w14:textId="77777777" w:rsidR="00E546F5" w:rsidRDefault="00951CE2">
            <w:pPr>
              <w:pStyle w:val="Tier1"/>
            </w:pPr>
            <w:r>
              <w:t>-whether or not containing DAB module,</w:t>
            </w:r>
          </w:p>
          <w:p w14:paraId="59108667" w14:textId="77777777" w:rsidR="00E546F5" w:rsidRDefault="00951CE2">
            <w:pPr>
              <w:pStyle w:val="Tier1"/>
            </w:pPr>
            <w:r>
              <w:t>-whether or not containing functions for cooperation with E-CALL,</w:t>
            </w:r>
          </w:p>
          <w:p w14:paraId="59108668" w14:textId="77777777" w:rsidR="00E546F5" w:rsidRDefault="00951CE2">
            <w:pPr>
              <w:pStyle w:val="Tier1"/>
            </w:pPr>
            <w:r>
              <w:t>-whether or not containing an integrated control panel,</w:t>
            </w:r>
          </w:p>
          <w:p w14:paraId="59108669" w14:textId="77777777" w:rsidR="00E546F5" w:rsidRDefault="00951CE2">
            <w:pPr>
              <w:pStyle w:val="Tier1"/>
            </w:pPr>
            <w:r>
              <w:t>-whether or</w:t>
            </w:r>
            <w:r>
              <w:t xml:space="preserve"> not containing connectors,</w:t>
            </w:r>
          </w:p>
          <w:p w14:paraId="5910866A" w14:textId="77777777" w:rsidR="00E546F5" w:rsidRDefault="00951CE2">
            <w:pPr>
              <w:pStyle w:val="Tier1"/>
            </w:pPr>
            <w:r>
              <w:t>for use in the manufacture of goods of Chapter 87</w:t>
            </w:r>
          </w:p>
          <w:p w14:paraId="5910866B" w14:textId="77777777" w:rsidR="00E546F5" w:rsidRDefault="00951CE2">
            <w:pPr>
              <w:pStyle w:val="Tier1"/>
            </w:pPr>
            <w:r>
              <w:t>for incorporation in ships, boats or other vessels listed in Table 1, for the purposes of their construction, repair, maintenance or conversion;</w:t>
            </w:r>
          </w:p>
          <w:p w14:paraId="5910866C" w14:textId="77777777" w:rsidR="00E546F5" w:rsidRDefault="00951CE2">
            <w:pPr>
              <w:pStyle w:val="Tier1"/>
            </w:pPr>
            <w:r>
              <w:tab/>
            </w:r>
            <w:r>
              <w:tab/>
            </w:r>
            <w:r>
              <w:tab/>
              <w:t>-</w:t>
            </w:r>
            <w:r>
              <w:tab/>
              <w:t xml:space="preserve">for fitting to or equipping </w:t>
            </w:r>
            <w:r>
              <w:t>such ships, boats or other vessels;</w:t>
            </w:r>
          </w:p>
          <w:p w14:paraId="5910866D" w14:textId="77777777" w:rsidR="00E546F5" w:rsidRDefault="00951CE2">
            <w:pPr>
              <w:pStyle w:val="Tier1"/>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866E" w14:textId="77777777" w:rsidR="00E546F5" w:rsidRDefault="00951CE2">
            <w:pPr>
              <w:pStyle w:val="Tier1"/>
            </w:pPr>
            <w:r>
              <w:tab/>
            </w:r>
            <w:r>
              <w:tab/>
            </w:r>
            <w:r>
              <w:tab/>
              <w:t>-</w:t>
            </w:r>
            <w:r>
              <w:tab/>
              <w:t>for equipping the above platforms;</w:t>
            </w:r>
          </w:p>
          <w:p w14:paraId="5910866F" w14:textId="77777777" w:rsidR="00E546F5" w:rsidRDefault="00951CE2">
            <w:pPr>
              <w:pStyle w:val="Tier1"/>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70" w14:textId="77777777" w:rsidR="00E546F5" w:rsidRDefault="00951CE2">
            <w:pPr>
              <w:pStyle w:val="NormalinTable"/>
            </w:pPr>
            <w:r>
              <w:t>0.0%</w:t>
            </w:r>
          </w:p>
        </w:tc>
      </w:tr>
      <w:tr w:rsidR="00E546F5" w14:paraId="591086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72" w14:textId="77777777" w:rsidR="00E546F5" w:rsidRDefault="00951CE2">
            <w:pPr>
              <w:pStyle w:val="NormalinTable"/>
            </w:pPr>
            <w:r>
              <w:t>8528590090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73" w14:textId="77777777" w:rsidR="00E546F5" w:rsidRDefault="00951CE2">
            <w:pPr>
              <w:pStyle w:val="Tier1"/>
            </w:pPr>
            <w:r>
              <w:t xml:space="preserve">Monitors and projectors, not incorporating television reception apparatus; </w:t>
            </w:r>
            <w:r>
              <w:t>reception apparatus for television, whether or not incorporating radio-broadcast receivers or sound or video recording or reproducing apparatus</w:t>
            </w:r>
          </w:p>
          <w:p w14:paraId="59108674" w14:textId="77777777" w:rsidR="00E546F5" w:rsidRDefault="00951CE2">
            <w:pPr>
              <w:pStyle w:val="Tier2"/>
            </w:pPr>
            <w:r>
              <w:t>-</w:t>
            </w:r>
            <w:r>
              <w:tab/>
              <w:t>Other monitors</w:t>
            </w:r>
          </w:p>
          <w:p w14:paraId="59108675" w14:textId="77777777" w:rsidR="00E546F5" w:rsidRDefault="00951CE2">
            <w:pPr>
              <w:pStyle w:val="Tier3"/>
            </w:pPr>
            <w:r>
              <w:t>-</w:t>
            </w:r>
            <w:r>
              <w:tab/>
              <w:t>-</w:t>
            </w:r>
            <w:r>
              <w:tab/>
              <w:t>Other</w:t>
            </w:r>
          </w:p>
          <w:p w14:paraId="59108676" w14:textId="77777777" w:rsidR="00E546F5" w:rsidRDefault="00951CE2">
            <w:pPr>
              <w:pStyle w:val="Tier4"/>
            </w:pPr>
            <w:r>
              <w:t>-</w:t>
            </w:r>
            <w:r>
              <w:tab/>
              <w:t>-</w:t>
            </w:r>
            <w:r>
              <w:tab/>
              <w:t>-</w:t>
            </w:r>
            <w:r>
              <w:tab/>
              <w:t>Other</w:t>
            </w:r>
          </w:p>
          <w:p w14:paraId="59108677" w14:textId="77777777" w:rsidR="00E546F5" w:rsidRDefault="00951CE2">
            <w:pPr>
              <w:pStyle w:val="Tier4Bullet"/>
            </w:pPr>
            <w:r>
              <w:tab/>
            </w:r>
            <w:r>
              <w:tab/>
            </w:r>
            <w:r>
              <w:tab/>
              <w:t>-</w:t>
            </w:r>
            <w:r>
              <w:tab/>
              <w:t>for incorporation in ships, boats or other vessels listed in Table 1</w:t>
            </w:r>
            <w:r>
              <w:t>, for the purposes of their construction, repair, maintenance or conversion;</w:t>
            </w:r>
          </w:p>
          <w:p w14:paraId="59108678" w14:textId="77777777" w:rsidR="00E546F5" w:rsidRDefault="00951CE2">
            <w:pPr>
              <w:pStyle w:val="Tier4Bullet"/>
            </w:pPr>
            <w:r>
              <w:tab/>
            </w:r>
            <w:r>
              <w:tab/>
            </w:r>
            <w:r>
              <w:tab/>
              <w:t>-</w:t>
            </w:r>
            <w:r>
              <w:tab/>
              <w:t>for fitting to or equipping such ships, boats or other vessels;</w:t>
            </w:r>
          </w:p>
          <w:p w14:paraId="59108679" w14:textId="77777777" w:rsidR="00E546F5" w:rsidRDefault="00951CE2">
            <w:pPr>
              <w:pStyle w:val="Tier4Bullet"/>
            </w:pP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14:paraId="5910867A" w14:textId="77777777" w:rsidR="00E546F5" w:rsidRDefault="00951CE2">
            <w:pPr>
              <w:pStyle w:val="Tier4Bullet"/>
            </w:pPr>
            <w:r>
              <w:tab/>
            </w:r>
            <w:r>
              <w:tab/>
            </w:r>
            <w:r>
              <w:tab/>
              <w:t>-</w:t>
            </w:r>
            <w:r>
              <w:tab/>
              <w:t>for equipping the above platforms;</w:t>
            </w:r>
          </w:p>
          <w:p w14:paraId="5910867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7C" w14:textId="77777777" w:rsidR="00E546F5" w:rsidRDefault="00951CE2">
            <w:pPr>
              <w:pStyle w:val="NormalinTable"/>
            </w:pPr>
            <w:r>
              <w:t>0.0%</w:t>
            </w:r>
          </w:p>
        </w:tc>
      </w:tr>
      <w:tr w:rsidR="00E546F5" w14:paraId="591086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7E" w14:textId="77777777" w:rsidR="00E546F5" w:rsidRDefault="00951CE2">
            <w:pPr>
              <w:pStyle w:val="NormalinTable"/>
            </w:pPr>
            <w:r>
              <w:t>8528692000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7F" w14:textId="77777777" w:rsidR="00E546F5" w:rsidRDefault="00951CE2">
            <w:pPr>
              <w:pStyle w:val="Tier1"/>
            </w:pPr>
            <w:r>
              <w:t>Monitors and projectors, not incorporating television reception apparatus; reception apparatus for television, whether or not incorporating radio-broadcast receivers or sound or video recording or reproducing apparatus</w:t>
            </w:r>
          </w:p>
          <w:p w14:paraId="59108680" w14:textId="77777777" w:rsidR="00E546F5" w:rsidRDefault="00951CE2">
            <w:pPr>
              <w:pStyle w:val="Tier2"/>
            </w:pPr>
            <w:r>
              <w:t>-</w:t>
            </w:r>
            <w:r>
              <w:tab/>
              <w:t>Projectors</w:t>
            </w:r>
          </w:p>
          <w:p w14:paraId="59108681" w14:textId="77777777" w:rsidR="00E546F5" w:rsidRDefault="00951CE2">
            <w:pPr>
              <w:pStyle w:val="Tier3"/>
            </w:pPr>
            <w:r>
              <w:t>-</w:t>
            </w:r>
            <w:r>
              <w:tab/>
              <w:t>-</w:t>
            </w:r>
            <w:r>
              <w:tab/>
              <w:t>Other</w:t>
            </w:r>
          </w:p>
          <w:p w14:paraId="59108682" w14:textId="77777777" w:rsidR="00E546F5" w:rsidRDefault="00951CE2">
            <w:pPr>
              <w:pStyle w:val="Tier4"/>
            </w:pPr>
            <w:r>
              <w:t>-</w:t>
            </w:r>
            <w:r>
              <w:tab/>
              <w:t>-</w:t>
            </w:r>
            <w:r>
              <w:tab/>
              <w:t>-</w:t>
            </w:r>
            <w:r>
              <w:tab/>
              <w:t>Monochrome</w:t>
            </w:r>
          </w:p>
          <w:p w14:paraId="5910868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684" w14:textId="77777777" w:rsidR="00E546F5" w:rsidRDefault="00951CE2">
            <w:pPr>
              <w:pStyle w:val="Tier4Bullet"/>
            </w:pPr>
            <w:r>
              <w:tab/>
            </w:r>
            <w:r>
              <w:tab/>
            </w:r>
            <w:r>
              <w:tab/>
              <w:t>-</w:t>
            </w:r>
            <w:r>
              <w:tab/>
              <w:t>for fitting to or equipping such ships, boats or other vessels;</w:t>
            </w:r>
          </w:p>
          <w:p w14:paraId="59108685"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686" w14:textId="77777777" w:rsidR="00E546F5" w:rsidRDefault="00951CE2">
            <w:pPr>
              <w:pStyle w:val="Tier4Bullet"/>
            </w:pPr>
            <w:r>
              <w:tab/>
            </w:r>
            <w:r>
              <w:tab/>
            </w:r>
            <w:r>
              <w:tab/>
              <w:t>-</w:t>
            </w:r>
            <w:r>
              <w:tab/>
              <w:t>for equipping the above platf</w:t>
            </w:r>
            <w:r>
              <w:t>orms;</w:t>
            </w:r>
          </w:p>
          <w:p w14:paraId="5910868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88" w14:textId="77777777" w:rsidR="00E546F5" w:rsidRDefault="00951CE2">
            <w:pPr>
              <w:pStyle w:val="NormalinTable"/>
            </w:pPr>
            <w:r>
              <w:t>0.0%</w:t>
            </w:r>
          </w:p>
        </w:tc>
      </w:tr>
      <w:tr w:rsidR="00E546F5" w14:paraId="591086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8A" w14:textId="77777777" w:rsidR="00E546F5" w:rsidRDefault="00951CE2">
            <w:pPr>
              <w:pStyle w:val="NormalinTable"/>
            </w:pPr>
            <w:r>
              <w:t>8528698010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8B" w14:textId="77777777" w:rsidR="00E546F5" w:rsidRDefault="00951CE2">
            <w:pPr>
              <w:pStyle w:val="Tier1"/>
            </w:pPr>
            <w:r>
              <w:t>Monitors and projectors, not incorporating television reception apparatus; reception apparatus for television, whether or not incorporating radio-broadcast recei</w:t>
            </w:r>
            <w:r>
              <w:t>vers or sound or video recording or reproducing apparatus</w:t>
            </w:r>
          </w:p>
          <w:p w14:paraId="5910868C" w14:textId="77777777" w:rsidR="00E546F5" w:rsidRDefault="00951CE2">
            <w:pPr>
              <w:pStyle w:val="Tier2"/>
            </w:pPr>
            <w:r>
              <w:t>-</w:t>
            </w:r>
            <w:r>
              <w:tab/>
              <w:t>Projectors</w:t>
            </w:r>
          </w:p>
          <w:p w14:paraId="5910868D" w14:textId="77777777" w:rsidR="00E546F5" w:rsidRDefault="00951CE2">
            <w:pPr>
              <w:pStyle w:val="Tier3"/>
            </w:pPr>
            <w:r>
              <w:t>-</w:t>
            </w:r>
            <w:r>
              <w:tab/>
              <w:t>-</w:t>
            </w:r>
            <w:r>
              <w:tab/>
              <w:t>Other</w:t>
            </w:r>
          </w:p>
          <w:p w14:paraId="5910868E" w14:textId="77777777" w:rsidR="00E546F5" w:rsidRDefault="00951CE2">
            <w:pPr>
              <w:pStyle w:val="Tier4"/>
            </w:pPr>
            <w:r>
              <w:t>-</w:t>
            </w:r>
            <w:r>
              <w:tab/>
              <w:t>-</w:t>
            </w:r>
            <w:r>
              <w:tab/>
              <w:t>-</w:t>
            </w:r>
            <w:r>
              <w:tab/>
              <w:t>Other</w:t>
            </w:r>
          </w:p>
          <w:p w14:paraId="5910868F" w14:textId="77777777" w:rsidR="00E546F5" w:rsidRDefault="00951CE2">
            <w:pPr>
              <w:pStyle w:val="Tier5"/>
            </w:pPr>
            <w:r>
              <w:t>-</w:t>
            </w:r>
            <w:r>
              <w:tab/>
              <w:t>-</w:t>
            </w:r>
            <w:r>
              <w:tab/>
              <w:t>-</w:t>
            </w:r>
            <w:r>
              <w:tab/>
              <w:t>-</w:t>
            </w:r>
            <w:r>
              <w:tab/>
              <w:t>Video projector consisting of three cathode-ray tubes each with a lens, for use in certain types of aircraft</w:t>
            </w:r>
          </w:p>
          <w:p w14:paraId="59108690" w14:textId="77777777" w:rsidR="00E546F5" w:rsidRDefault="00951CE2">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91" w14:textId="77777777" w:rsidR="00E546F5" w:rsidRDefault="00951CE2">
            <w:pPr>
              <w:pStyle w:val="NormalinTable"/>
            </w:pPr>
            <w:r>
              <w:t>0.0%</w:t>
            </w:r>
          </w:p>
        </w:tc>
      </w:tr>
      <w:tr w:rsidR="00E546F5" w14:paraId="591086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93" w14:textId="77777777" w:rsidR="00E546F5" w:rsidRDefault="00951CE2">
            <w:pPr>
              <w:pStyle w:val="NormalinTable"/>
            </w:pPr>
            <w:r>
              <w:t>8528698090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94" w14:textId="77777777" w:rsidR="00E546F5" w:rsidRDefault="00951CE2">
            <w:pPr>
              <w:pStyle w:val="Tier1"/>
            </w:pPr>
            <w:r>
              <w:t>Monitors and projectors, not incorporating television reception apparatus; recept</w:t>
            </w:r>
            <w:r>
              <w:t>ion apparatus for television, whether or not incorporating radio-broadcast receivers or sound or video recording or reproducing apparatus</w:t>
            </w:r>
          </w:p>
          <w:p w14:paraId="59108695" w14:textId="77777777" w:rsidR="00E546F5" w:rsidRDefault="00951CE2">
            <w:pPr>
              <w:pStyle w:val="Tier2"/>
            </w:pPr>
            <w:r>
              <w:t>-</w:t>
            </w:r>
            <w:r>
              <w:tab/>
              <w:t>Projectors</w:t>
            </w:r>
          </w:p>
          <w:p w14:paraId="59108696" w14:textId="77777777" w:rsidR="00E546F5" w:rsidRDefault="00951CE2">
            <w:pPr>
              <w:pStyle w:val="Tier3"/>
            </w:pPr>
            <w:r>
              <w:t>-</w:t>
            </w:r>
            <w:r>
              <w:tab/>
              <w:t>-</w:t>
            </w:r>
            <w:r>
              <w:tab/>
              <w:t>Other</w:t>
            </w:r>
          </w:p>
          <w:p w14:paraId="59108697" w14:textId="77777777" w:rsidR="00E546F5" w:rsidRDefault="00951CE2">
            <w:pPr>
              <w:pStyle w:val="Tier4"/>
            </w:pPr>
            <w:r>
              <w:t>-</w:t>
            </w:r>
            <w:r>
              <w:tab/>
              <w:t>-</w:t>
            </w:r>
            <w:r>
              <w:tab/>
              <w:t>-</w:t>
            </w:r>
            <w:r>
              <w:tab/>
              <w:t>Other</w:t>
            </w:r>
          </w:p>
          <w:p w14:paraId="59108698" w14:textId="77777777" w:rsidR="00E546F5" w:rsidRDefault="00951CE2">
            <w:pPr>
              <w:pStyle w:val="Tier5"/>
            </w:pPr>
            <w:r>
              <w:t>-</w:t>
            </w:r>
            <w:r>
              <w:tab/>
              <w:t>-</w:t>
            </w:r>
            <w:r>
              <w:tab/>
              <w:t>-</w:t>
            </w:r>
            <w:r>
              <w:tab/>
              <w:t>-</w:t>
            </w:r>
            <w:r>
              <w:tab/>
              <w:t>Other</w:t>
            </w:r>
          </w:p>
          <w:p w14:paraId="59108699"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869A" w14:textId="77777777" w:rsidR="00E546F5" w:rsidRDefault="00951CE2">
            <w:pPr>
              <w:pStyle w:val="Tier5Bullet"/>
            </w:pPr>
            <w:r>
              <w:tab/>
            </w:r>
            <w:r>
              <w:tab/>
            </w:r>
            <w:r>
              <w:tab/>
            </w:r>
            <w:r>
              <w:tab/>
              <w:t>-</w:t>
            </w:r>
            <w:r>
              <w:tab/>
              <w:t>for fitting to or equipping such ships, boats or other vessels;</w:t>
            </w:r>
          </w:p>
          <w:p w14:paraId="5910869B"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869C" w14:textId="77777777" w:rsidR="00E546F5" w:rsidRDefault="00951CE2">
            <w:pPr>
              <w:pStyle w:val="Tier5Bullet"/>
            </w:pPr>
            <w:r>
              <w:tab/>
            </w:r>
            <w:r>
              <w:tab/>
            </w:r>
            <w:r>
              <w:tab/>
            </w:r>
            <w:r>
              <w:tab/>
              <w:t>-</w:t>
            </w:r>
            <w:r>
              <w:tab/>
              <w:t>for equipping the above platforms;</w:t>
            </w:r>
          </w:p>
          <w:p w14:paraId="5910869D"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9E" w14:textId="77777777" w:rsidR="00E546F5" w:rsidRDefault="00951CE2">
            <w:pPr>
              <w:pStyle w:val="NormalinTable"/>
            </w:pPr>
            <w:r>
              <w:t>0.0%</w:t>
            </w:r>
          </w:p>
        </w:tc>
      </w:tr>
      <w:tr w:rsidR="00E546F5" w14:paraId="591086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A0" w14:textId="77777777" w:rsidR="00E546F5" w:rsidRDefault="00951CE2">
            <w:pPr>
              <w:pStyle w:val="NormalinTable"/>
            </w:pPr>
            <w:r>
              <w:t>8528710000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A1" w14:textId="77777777" w:rsidR="00E546F5" w:rsidRDefault="00951CE2">
            <w:pPr>
              <w:pStyle w:val="Tier1"/>
            </w:pPr>
            <w:r>
              <w:t>Monitors and projectors, not incorporating television reception apparatus; reception apparatus for television, whether or not incorporating radio-broadcast receivers or sound or video recording or reproducing apparatus</w:t>
            </w:r>
          </w:p>
          <w:p w14:paraId="591086A2" w14:textId="77777777" w:rsidR="00E546F5" w:rsidRDefault="00951CE2">
            <w:pPr>
              <w:pStyle w:val="Tier2"/>
            </w:pPr>
            <w:r>
              <w:t>-</w:t>
            </w:r>
            <w:r>
              <w:tab/>
              <w:t xml:space="preserve">Reception apparatus for </w:t>
            </w:r>
            <w:r>
              <w:t>television, whether or not incorporating radio-broadcast receivers or sound or video recording or reproducing apparatus</w:t>
            </w:r>
          </w:p>
          <w:p w14:paraId="591086A3" w14:textId="77777777" w:rsidR="00E546F5" w:rsidRDefault="00951CE2">
            <w:pPr>
              <w:pStyle w:val="Tier3"/>
            </w:pPr>
            <w:r>
              <w:t>-</w:t>
            </w:r>
            <w:r>
              <w:tab/>
              <w:t>-</w:t>
            </w:r>
            <w:r>
              <w:tab/>
              <w:t>Not designed to incorporate a video display or screen</w:t>
            </w:r>
          </w:p>
          <w:p w14:paraId="591086A4"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86A5" w14:textId="77777777" w:rsidR="00E546F5" w:rsidRDefault="00951CE2">
            <w:pPr>
              <w:pStyle w:val="Tier3Bullet"/>
            </w:pPr>
            <w:r>
              <w:tab/>
            </w:r>
            <w:r>
              <w:tab/>
              <w:t>-</w:t>
            </w:r>
            <w:r>
              <w:tab/>
              <w:t>for fitting to or equipping such ships, boats or other vessels;</w:t>
            </w:r>
          </w:p>
          <w:p w14:paraId="591086A6"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6A7" w14:textId="77777777" w:rsidR="00E546F5" w:rsidRDefault="00951CE2">
            <w:pPr>
              <w:pStyle w:val="Tier3Bullet"/>
            </w:pPr>
            <w:r>
              <w:tab/>
            </w:r>
            <w:r>
              <w:tab/>
              <w:t>-</w:t>
            </w:r>
            <w:r>
              <w:tab/>
              <w:t>for equipping the above platforms;</w:t>
            </w:r>
          </w:p>
          <w:p w14:paraId="591086A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A9" w14:textId="77777777" w:rsidR="00E546F5" w:rsidRDefault="00951CE2">
            <w:pPr>
              <w:pStyle w:val="NormalinTable"/>
            </w:pPr>
            <w:r>
              <w:t>0.0%</w:t>
            </w:r>
          </w:p>
        </w:tc>
      </w:tr>
      <w:tr w:rsidR="00E546F5" w14:paraId="591086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AB" w14:textId="77777777" w:rsidR="00E546F5" w:rsidRDefault="00951CE2">
            <w:pPr>
              <w:pStyle w:val="NormalinTable"/>
            </w:pPr>
            <w:r>
              <w:t>8528720000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AC" w14:textId="77777777" w:rsidR="00E546F5" w:rsidRDefault="00951CE2">
            <w:pPr>
              <w:pStyle w:val="Tier1"/>
            </w:pPr>
            <w:r>
              <w:t>Monitors and projectors, not incorporating television reception apparatus; reception apparatus for television, whether or not incorporating radio-broadcast receivers or sound or video recording or reproducing apparatus</w:t>
            </w:r>
          </w:p>
          <w:p w14:paraId="591086AD" w14:textId="77777777" w:rsidR="00E546F5" w:rsidRDefault="00951CE2">
            <w:pPr>
              <w:pStyle w:val="Tier2"/>
            </w:pPr>
            <w:r>
              <w:t>-</w:t>
            </w:r>
            <w:r>
              <w:tab/>
              <w:t>Reception apparatus for television,</w:t>
            </w:r>
            <w:r>
              <w:t xml:space="preserve"> whether or not incorporating radio-broadcast receivers or sound or video recording or reproducing apparatus</w:t>
            </w:r>
          </w:p>
          <w:p w14:paraId="591086AE" w14:textId="77777777" w:rsidR="00E546F5" w:rsidRDefault="00951CE2">
            <w:pPr>
              <w:pStyle w:val="Tier3"/>
            </w:pPr>
            <w:r>
              <w:t>-</w:t>
            </w:r>
            <w:r>
              <w:tab/>
              <w:t>-</w:t>
            </w:r>
            <w:r>
              <w:tab/>
              <w:t>Other, colour</w:t>
            </w:r>
          </w:p>
          <w:p w14:paraId="591086AF" w14:textId="77777777" w:rsidR="00E546F5" w:rsidRDefault="00951CE2">
            <w:pPr>
              <w:pStyle w:val="Tier3Bullet"/>
            </w:pPr>
            <w:r>
              <w:tab/>
            </w:r>
            <w:r>
              <w:tab/>
              <w:t>-</w:t>
            </w:r>
            <w:r>
              <w:tab/>
              <w:t>for incorporation in ships, boats or other vessels listed in Table 1, for the purposes of their construction, repair, mainten</w:t>
            </w:r>
            <w:r>
              <w:t>ance or conversion;</w:t>
            </w:r>
          </w:p>
          <w:p w14:paraId="591086B0" w14:textId="77777777" w:rsidR="00E546F5" w:rsidRDefault="00951CE2">
            <w:pPr>
              <w:pStyle w:val="Tier3Bullet"/>
            </w:pPr>
            <w:r>
              <w:tab/>
            </w:r>
            <w:r>
              <w:tab/>
              <w:t>-</w:t>
            </w:r>
            <w:r>
              <w:tab/>
              <w:t>for fitting to or equipping such ships, boats or other vessels;</w:t>
            </w:r>
          </w:p>
          <w:p w14:paraId="591086B1"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14:paraId="591086B2" w14:textId="77777777" w:rsidR="00E546F5" w:rsidRDefault="00951CE2">
            <w:pPr>
              <w:pStyle w:val="Tier3Bullet"/>
            </w:pPr>
            <w:r>
              <w:tab/>
            </w:r>
            <w:r>
              <w:tab/>
              <w:t>-</w:t>
            </w:r>
            <w:r>
              <w:tab/>
              <w:t>for equipping the above platforms;</w:t>
            </w:r>
          </w:p>
          <w:p w14:paraId="591086B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B4" w14:textId="77777777" w:rsidR="00E546F5" w:rsidRDefault="00951CE2">
            <w:pPr>
              <w:pStyle w:val="NormalinTable"/>
            </w:pPr>
            <w:r>
              <w:t>0.0%</w:t>
            </w:r>
          </w:p>
        </w:tc>
      </w:tr>
      <w:tr w:rsidR="00E546F5" w14:paraId="591086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B6" w14:textId="77777777" w:rsidR="00E546F5" w:rsidRDefault="00951CE2">
            <w:pPr>
              <w:pStyle w:val="NormalinTable"/>
            </w:pPr>
            <w:r>
              <w:t>8528730000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B7" w14:textId="77777777" w:rsidR="00E546F5" w:rsidRDefault="00951CE2">
            <w:pPr>
              <w:pStyle w:val="Tier1"/>
            </w:pPr>
            <w:r>
              <w:t xml:space="preserve">Monitors and projectors, not incorporating television </w:t>
            </w:r>
            <w:r>
              <w:t>reception apparatus; reception apparatus for television, whether or not incorporating radio-broadcast receivers or sound or video recording or reproducing apparatus</w:t>
            </w:r>
          </w:p>
          <w:p w14:paraId="591086B8" w14:textId="77777777" w:rsidR="00E546F5" w:rsidRDefault="00951CE2">
            <w:pPr>
              <w:pStyle w:val="Tier2"/>
            </w:pPr>
            <w:r>
              <w:t>-</w:t>
            </w:r>
            <w:r>
              <w:tab/>
              <w:t>Reception apparatus for television, whether or not incorporating radio-broadcast receiver</w:t>
            </w:r>
            <w:r>
              <w:t>s or sound or video recording or reproducing apparatus</w:t>
            </w:r>
          </w:p>
          <w:p w14:paraId="591086B9" w14:textId="77777777" w:rsidR="00E546F5" w:rsidRDefault="00951CE2">
            <w:pPr>
              <w:pStyle w:val="Tier3"/>
            </w:pPr>
            <w:r>
              <w:t>-</w:t>
            </w:r>
            <w:r>
              <w:tab/>
              <w:t>-</w:t>
            </w:r>
            <w:r>
              <w:tab/>
              <w:t>Other, monochrome</w:t>
            </w:r>
          </w:p>
          <w:p w14:paraId="591086B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6BB" w14:textId="77777777" w:rsidR="00E546F5" w:rsidRDefault="00951CE2">
            <w:pPr>
              <w:pStyle w:val="Tier3Bullet"/>
            </w:pPr>
            <w:r>
              <w:tab/>
            </w:r>
            <w:r>
              <w:tab/>
              <w:t>-</w:t>
            </w:r>
            <w:r>
              <w:tab/>
              <w:t>for fitting to or equippin</w:t>
            </w:r>
            <w:r>
              <w:t>g such ships, boats or other vessels;</w:t>
            </w:r>
          </w:p>
          <w:p w14:paraId="591086B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14:paraId="591086BD" w14:textId="77777777" w:rsidR="00E546F5" w:rsidRDefault="00951CE2">
            <w:pPr>
              <w:pStyle w:val="Tier3Bullet"/>
            </w:pPr>
            <w:r>
              <w:tab/>
            </w:r>
            <w:r>
              <w:tab/>
              <w:t>-</w:t>
            </w:r>
            <w:r>
              <w:tab/>
              <w:t>for equipping the above platforms;</w:t>
            </w:r>
          </w:p>
          <w:p w14:paraId="591086B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BF" w14:textId="77777777" w:rsidR="00E546F5" w:rsidRDefault="00951CE2">
            <w:pPr>
              <w:pStyle w:val="NormalinTable"/>
            </w:pPr>
            <w:r>
              <w:t>0.0%</w:t>
            </w:r>
          </w:p>
        </w:tc>
      </w:tr>
      <w:tr w:rsidR="00E546F5" w14:paraId="591086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C1" w14:textId="77777777" w:rsidR="00E546F5" w:rsidRDefault="00951CE2">
            <w:pPr>
              <w:pStyle w:val="NormalinTable"/>
            </w:pPr>
            <w:r>
              <w:t>8529103100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C2" w14:textId="77777777" w:rsidR="00E546F5" w:rsidRDefault="00951CE2">
            <w:pPr>
              <w:pStyle w:val="Tier1"/>
            </w:pPr>
            <w:r>
              <w:t>Parts suitable for use solely or principally with the apparatus of headings 8525 to 8528</w:t>
            </w:r>
          </w:p>
          <w:p w14:paraId="591086C3" w14:textId="77777777" w:rsidR="00E546F5" w:rsidRDefault="00951CE2">
            <w:pPr>
              <w:pStyle w:val="Tier2"/>
            </w:pPr>
            <w:r>
              <w:t>-</w:t>
            </w:r>
            <w:r>
              <w:tab/>
              <w:t xml:space="preserve">Aerials and aerial </w:t>
            </w:r>
            <w:r>
              <w:t>reflectors of all kinds; parts suitable for use therewith</w:t>
            </w:r>
          </w:p>
          <w:p w14:paraId="591086C4" w14:textId="77777777" w:rsidR="00E546F5" w:rsidRDefault="00951CE2">
            <w:pPr>
              <w:pStyle w:val="Tier3"/>
            </w:pPr>
            <w:r>
              <w:t>-</w:t>
            </w:r>
            <w:r>
              <w:tab/>
              <w:t>-</w:t>
            </w:r>
            <w:r>
              <w:tab/>
              <w:t>Aerials</w:t>
            </w:r>
          </w:p>
          <w:p w14:paraId="591086C5" w14:textId="77777777" w:rsidR="00E546F5" w:rsidRDefault="00951CE2">
            <w:pPr>
              <w:pStyle w:val="Tier4"/>
            </w:pPr>
            <w:r>
              <w:t>-</w:t>
            </w:r>
            <w:r>
              <w:tab/>
              <w:t>-</w:t>
            </w:r>
            <w:r>
              <w:tab/>
              <w:t>-</w:t>
            </w:r>
            <w:r>
              <w:tab/>
              <w:t>Outside aerials for radio or television broadcast receivers</w:t>
            </w:r>
          </w:p>
          <w:p w14:paraId="591086C6" w14:textId="77777777" w:rsidR="00E546F5" w:rsidRDefault="00951CE2">
            <w:pPr>
              <w:pStyle w:val="Tier5"/>
            </w:pPr>
            <w:r>
              <w:t>-</w:t>
            </w:r>
            <w:r>
              <w:tab/>
              <w:t>-</w:t>
            </w:r>
            <w:r>
              <w:tab/>
              <w:t>-</w:t>
            </w:r>
            <w:r>
              <w:tab/>
              <w:t>-</w:t>
            </w:r>
            <w:r>
              <w:tab/>
              <w:t>For reception via satellite</w:t>
            </w:r>
          </w:p>
          <w:p w14:paraId="591086C7" w14:textId="77777777" w:rsidR="00E546F5" w:rsidRDefault="00951CE2">
            <w:pPr>
              <w:pStyle w:val="Tier5Bullet"/>
            </w:pPr>
            <w:r>
              <w:tab/>
            </w:r>
            <w:r>
              <w:tab/>
            </w:r>
            <w:r>
              <w:tab/>
            </w:r>
            <w:r>
              <w:tab/>
              <w:t>-</w:t>
            </w:r>
            <w:r>
              <w:tab/>
              <w:t xml:space="preserve">for incorporation in ships, boats or other vessels listed in Table 1, for </w:t>
            </w:r>
            <w:r>
              <w:t>the purposes of their construction, repair, maintenance or conversion;</w:t>
            </w:r>
          </w:p>
          <w:p w14:paraId="591086C8" w14:textId="77777777" w:rsidR="00E546F5" w:rsidRDefault="00951CE2">
            <w:pPr>
              <w:pStyle w:val="Tier5Bullet"/>
            </w:pPr>
            <w:r>
              <w:tab/>
            </w:r>
            <w:r>
              <w:tab/>
            </w:r>
            <w:r>
              <w:tab/>
            </w:r>
            <w:r>
              <w:tab/>
              <w:t>-</w:t>
            </w:r>
            <w:r>
              <w:tab/>
              <w:t>for fitting to or equipping such ships, boats or other vessels;</w:t>
            </w:r>
          </w:p>
          <w:p w14:paraId="591086C9"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6CA" w14:textId="77777777" w:rsidR="00E546F5" w:rsidRDefault="00951CE2">
            <w:pPr>
              <w:pStyle w:val="Tier5Bullet"/>
            </w:pPr>
            <w:r>
              <w:tab/>
            </w:r>
            <w:r>
              <w:tab/>
            </w:r>
            <w:r>
              <w:tab/>
            </w:r>
            <w:r>
              <w:tab/>
              <w:t>-</w:t>
            </w:r>
            <w:r>
              <w:tab/>
              <w:t>for equipping the above platforms;</w:t>
            </w:r>
          </w:p>
          <w:p w14:paraId="591086C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CC" w14:textId="77777777" w:rsidR="00E546F5" w:rsidRDefault="00951CE2">
            <w:pPr>
              <w:pStyle w:val="NormalinTable"/>
            </w:pPr>
            <w:r>
              <w:t>0.0%</w:t>
            </w:r>
          </w:p>
        </w:tc>
      </w:tr>
      <w:tr w:rsidR="00E546F5" w14:paraId="591086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CE" w14:textId="77777777" w:rsidR="00E546F5" w:rsidRDefault="00951CE2">
            <w:pPr>
              <w:pStyle w:val="NormalinTable"/>
            </w:pPr>
            <w:r>
              <w:t>8529103900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CF" w14:textId="77777777" w:rsidR="00E546F5" w:rsidRDefault="00951CE2">
            <w:pPr>
              <w:pStyle w:val="Tier1"/>
            </w:pPr>
            <w:r>
              <w:t>Parts su</w:t>
            </w:r>
            <w:r>
              <w:t>itable for use solely or principally with the apparatus of headings 8525 to 8528</w:t>
            </w:r>
          </w:p>
          <w:p w14:paraId="591086D0" w14:textId="77777777" w:rsidR="00E546F5" w:rsidRDefault="00951CE2">
            <w:pPr>
              <w:pStyle w:val="Tier2"/>
            </w:pPr>
            <w:r>
              <w:t>-</w:t>
            </w:r>
            <w:r>
              <w:tab/>
              <w:t>Aerials and aerial reflectors of all kinds; parts suitable for use therewith</w:t>
            </w:r>
          </w:p>
          <w:p w14:paraId="591086D1" w14:textId="77777777" w:rsidR="00E546F5" w:rsidRDefault="00951CE2">
            <w:pPr>
              <w:pStyle w:val="Tier3"/>
            </w:pPr>
            <w:r>
              <w:t>-</w:t>
            </w:r>
            <w:r>
              <w:tab/>
              <w:t>-</w:t>
            </w:r>
            <w:r>
              <w:tab/>
              <w:t>Aerials</w:t>
            </w:r>
          </w:p>
          <w:p w14:paraId="591086D2" w14:textId="77777777" w:rsidR="00E546F5" w:rsidRDefault="00951CE2">
            <w:pPr>
              <w:pStyle w:val="Tier4"/>
            </w:pPr>
            <w:r>
              <w:t>-</w:t>
            </w:r>
            <w:r>
              <w:tab/>
              <w:t>-</w:t>
            </w:r>
            <w:r>
              <w:tab/>
              <w:t>-</w:t>
            </w:r>
            <w:r>
              <w:tab/>
              <w:t>Outside aerials for radio or television broadcast receivers</w:t>
            </w:r>
          </w:p>
          <w:p w14:paraId="591086D3" w14:textId="77777777" w:rsidR="00E546F5" w:rsidRDefault="00951CE2">
            <w:pPr>
              <w:pStyle w:val="Tier5"/>
            </w:pPr>
            <w:r>
              <w:t>-</w:t>
            </w:r>
            <w:r>
              <w:tab/>
              <w:t>-</w:t>
            </w:r>
            <w:r>
              <w:tab/>
              <w:t>-</w:t>
            </w:r>
            <w:r>
              <w:tab/>
              <w:t>-</w:t>
            </w:r>
            <w:r>
              <w:tab/>
              <w:t>Other</w:t>
            </w:r>
          </w:p>
          <w:p w14:paraId="591086D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6D5" w14:textId="77777777" w:rsidR="00E546F5" w:rsidRDefault="00951CE2">
            <w:pPr>
              <w:pStyle w:val="Tier5Bullet"/>
            </w:pPr>
            <w:r>
              <w:tab/>
            </w:r>
            <w:r>
              <w:tab/>
            </w:r>
            <w:r>
              <w:tab/>
            </w:r>
            <w:r>
              <w:tab/>
              <w:t>-</w:t>
            </w:r>
            <w:r>
              <w:tab/>
              <w:t>for fitting to or equipping such ships, boats or other vessels;</w:t>
            </w:r>
          </w:p>
          <w:p w14:paraId="591086D6" w14:textId="77777777" w:rsidR="00E546F5" w:rsidRDefault="00951CE2">
            <w:pPr>
              <w:pStyle w:val="Tier5Bullet"/>
            </w:pP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14:paraId="591086D7" w14:textId="77777777" w:rsidR="00E546F5" w:rsidRDefault="00951CE2">
            <w:pPr>
              <w:pStyle w:val="Tier5Bullet"/>
            </w:pPr>
            <w:r>
              <w:tab/>
            </w:r>
            <w:r>
              <w:tab/>
            </w:r>
            <w:r>
              <w:tab/>
            </w:r>
            <w:r>
              <w:tab/>
              <w:t>-</w:t>
            </w:r>
            <w:r>
              <w:tab/>
              <w:t>for equipping the above platforms;</w:t>
            </w:r>
          </w:p>
          <w:p w14:paraId="591086D8" w14:textId="77777777" w:rsidR="00E546F5" w:rsidRDefault="00951CE2">
            <w:pPr>
              <w:pStyle w:val="Tier5Bullet"/>
            </w:pPr>
            <w:r>
              <w:tab/>
            </w:r>
            <w:r>
              <w:tab/>
            </w:r>
            <w:r>
              <w:tab/>
            </w:r>
            <w:r>
              <w:tab/>
              <w:t>-</w:t>
            </w:r>
            <w:r>
              <w:tab/>
              <w:t>for linking the</w:t>
            </w:r>
            <w:r>
              <w:t>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D9" w14:textId="77777777" w:rsidR="00E546F5" w:rsidRDefault="00951CE2">
            <w:pPr>
              <w:pStyle w:val="NormalinTable"/>
            </w:pPr>
            <w:r>
              <w:t>0.0%</w:t>
            </w:r>
          </w:p>
        </w:tc>
      </w:tr>
      <w:tr w:rsidR="00E546F5" w14:paraId="591086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DB" w14:textId="77777777" w:rsidR="00E546F5" w:rsidRDefault="00951CE2">
            <w:pPr>
              <w:pStyle w:val="NormalinTable"/>
            </w:pPr>
            <w:r>
              <w:t>8529108060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DC" w14:textId="77777777" w:rsidR="00E546F5" w:rsidRDefault="00951CE2">
            <w:pPr>
              <w:pStyle w:val="Tier1"/>
            </w:pPr>
            <w:r>
              <w:t>Parts suitable for use solely or principally with the apparatus of headings 8525 to 8528</w:t>
            </w:r>
          </w:p>
          <w:p w14:paraId="591086DD" w14:textId="77777777" w:rsidR="00E546F5" w:rsidRDefault="00951CE2">
            <w:pPr>
              <w:pStyle w:val="Tier2"/>
            </w:pPr>
            <w:r>
              <w:t>-</w:t>
            </w:r>
            <w:r>
              <w:tab/>
              <w:t>Aerials and aerial reflectors of all kinds; parts suitable for use therewith</w:t>
            </w:r>
          </w:p>
          <w:p w14:paraId="591086DE" w14:textId="77777777" w:rsidR="00E546F5" w:rsidRDefault="00951CE2">
            <w:pPr>
              <w:pStyle w:val="Tier3"/>
            </w:pPr>
            <w:r>
              <w:t>-</w:t>
            </w:r>
            <w:r>
              <w:tab/>
              <w:t>-</w:t>
            </w:r>
            <w:r>
              <w:tab/>
              <w:t xml:space="preserve">Aerial </w:t>
            </w:r>
            <w:r>
              <w:t>filters and separators</w:t>
            </w:r>
          </w:p>
          <w:p w14:paraId="591086DF" w14:textId="77777777" w:rsidR="00E546F5" w:rsidRDefault="00951CE2">
            <w:pPr>
              <w:pStyle w:val="Tier4"/>
            </w:pPr>
            <w:r>
              <w:t>-</w:t>
            </w:r>
            <w:r>
              <w:tab/>
              <w:t>-</w:t>
            </w:r>
            <w:r>
              <w:tab/>
              <w:t>-</w:t>
            </w:r>
            <w:r>
              <w:tab/>
              <w:t>Filters, excluding surface acoustic wave filters, for a center frequency of 485 MHz or more but not more than 1 990 MHz with an insertion loss of not more than 3.5 dB, contained in a housing</w:t>
            </w:r>
          </w:p>
          <w:p w14:paraId="591086E0" w14:textId="77777777" w:rsidR="00E546F5" w:rsidRDefault="00951CE2">
            <w:pPr>
              <w:pStyle w:val="Tier4Bullet"/>
            </w:pPr>
            <w:r>
              <w:tab/>
            </w:r>
            <w:r>
              <w:tab/>
            </w:r>
            <w:r>
              <w:tab/>
              <w:t>-</w:t>
            </w:r>
            <w:r>
              <w:tab/>
              <w:t>for incorporation in ships, boa</w:t>
            </w:r>
            <w:r>
              <w:t>ts or other vessels listed in Table 1, for the purposes of their construction, repair, maintenance or conversion;</w:t>
            </w:r>
          </w:p>
          <w:p w14:paraId="591086E1" w14:textId="77777777" w:rsidR="00E546F5" w:rsidRDefault="00951CE2">
            <w:pPr>
              <w:pStyle w:val="Tier4Bullet"/>
            </w:pPr>
            <w:r>
              <w:tab/>
            </w:r>
            <w:r>
              <w:tab/>
            </w:r>
            <w:r>
              <w:tab/>
              <w:t>-</w:t>
            </w:r>
            <w:r>
              <w:tab/>
              <w:t>for fitting to or equipping such ships, boats or other vessels;</w:t>
            </w:r>
          </w:p>
          <w:p w14:paraId="591086E2" w14:textId="77777777" w:rsidR="00E546F5" w:rsidRDefault="00951CE2">
            <w:pPr>
              <w:pStyle w:val="Tier4Bullet"/>
            </w:pPr>
            <w:r>
              <w:tab/>
            </w:r>
            <w:r>
              <w:tab/>
            </w:r>
            <w:r>
              <w:tab/>
              <w:t>-</w:t>
            </w:r>
            <w:r>
              <w:tab/>
              <w:t>for incorporation, for the purposes of their construction, repair, m</w:t>
            </w:r>
            <w:r>
              <w:t>aintenance or conversion, in drilling or production platforms listed below: fixed, of subheading ex 8430 49 or floating or submersible of subheading 8905 20;</w:t>
            </w:r>
          </w:p>
          <w:p w14:paraId="591086E3" w14:textId="77777777" w:rsidR="00E546F5" w:rsidRDefault="00951CE2">
            <w:pPr>
              <w:pStyle w:val="Tier4Bullet"/>
            </w:pPr>
            <w:r>
              <w:tab/>
            </w:r>
            <w:r>
              <w:tab/>
            </w:r>
            <w:r>
              <w:tab/>
              <w:t>-</w:t>
            </w:r>
            <w:r>
              <w:tab/>
              <w:t>for equipping the above platforms;</w:t>
            </w:r>
          </w:p>
          <w:p w14:paraId="591086E4" w14:textId="77777777" w:rsidR="00E546F5" w:rsidRDefault="00951CE2">
            <w:pPr>
              <w:pStyle w:val="Tier4Bullet"/>
            </w:pPr>
            <w:r>
              <w:tab/>
            </w:r>
            <w:r>
              <w:tab/>
            </w:r>
            <w:r>
              <w:tab/>
              <w:t>-</w:t>
            </w:r>
            <w:r>
              <w:tab/>
              <w:t xml:space="preserve">for linking these drilling or production </w:t>
            </w:r>
            <w:r>
              <w:t>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E5" w14:textId="77777777" w:rsidR="00E546F5" w:rsidRDefault="00951CE2">
            <w:pPr>
              <w:pStyle w:val="NormalinTable"/>
            </w:pPr>
            <w:r>
              <w:t>0.0%</w:t>
            </w:r>
          </w:p>
        </w:tc>
      </w:tr>
      <w:tr w:rsidR="00E546F5" w14:paraId="591086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E7" w14:textId="77777777" w:rsidR="00E546F5" w:rsidRDefault="00951CE2">
            <w:pPr>
              <w:pStyle w:val="NormalinTable"/>
            </w:pPr>
            <w:r>
              <w:t>8529108070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E8" w14:textId="77777777" w:rsidR="00E546F5" w:rsidRDefault="00951CE2">
            <w:pPr>
              <w:pStyle w:val="Tier1"/>
            </w:pPr>
            <w:r>
              <w:t>Parts suitable for use solely or principally with the apparatus of headings 8525 to 8528</w:t>
            </w:r>
          </w:p>
          <w:p w14:paraId="591086E9" w14:textId="77777777" w:rsidR="00E546F5" w:rsidRDefault="00951CE2">
            <w:pPr>
              <w:pStyle w:val="Tier2"/>
            </w:pPr>
            <w:r>
              <w:t>-</w:t>
            </w:r>
            <w:r>
              <w:tab/>
              <w:t>Aerials and aerial reflectors of all kinds; parts suitable for use therewith</w:t>
            </w:r>
          </w:p>
          <w:p w14:paraId="591086EA" w14:textId="77777777" w:rsidR="00E546F5" w:rsidRDefault="00951CE2">
            <w:pPr>
              <w:pStyle w:val="Tier3"/>
            </w:pPr>
            <w:r>
              <w:t>-</w:t>
            </w:r>
            <w:r>
              <w:tab/>
              <w:t>-</w:t>
            </w:r>
            <w:r>
              <w:tab/>
              <w:t>Aerial filters and separators</w:t>
            </w:r>
          </w:p>
          <w:p w14:paraId="591086EB" w14:textId="77777777" w:rsidR="00E546F5" w:rsidRDefault="00951CE2">
            <w:pPr>
              <w:pStyle w:val="Tier4"/>
            </w:pPr>
            <w:r>
              <w:t>-</w:t>
            </w:r>
            <w:r>
              <w:tab/>
              <w:t>-</w:t>
            </w:r>
            <w:r>
              <w:tab/>
              <w:t>-</w:t>
            </w:r>
            <w:r>
              <w:tab/>
              <w:t>Ceram</w:t>
            </w:r>
            <w:r>
              <w:t>ic filters - with an applicable frequency range of 10 kHz or more but no more than 100 MHz - with a housing of ceramic plates provided with electrodes of a kind used in electrical-mechanical transducer or resonator in audio visual and communication equipme</w:t>
            </w:r>
            <w:r>
              <w:t>nt</w:t>
            </w:r>
          </w:p>
          <w:p w14:paraId="591086E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6ED" w14:textId="77777777" w:rsidR="00E546F5" w:rsidRDefault="00951CE2">
            <w:pPr>
              <w:pStyle w:val="Tier4Bullet"/>
            </w:pPr>
            <w:r>
              <w:tab/>
            </w:r>
            <w:r>
              <w:tab/>
            </w:r>
            <w:r>
              <w:tab/>
              <w:t>-</w:t>
            </w:r>
            <w:r>
              <w:tab/>
              <w:t>for fitting to or equipping such ships, boats or other vessels;</w:t>
            </w:r>
          </w:p>
          <w:p w14:paraId="591086EE"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6EF" w14:textId="77777777" w:rsidR="00E546F5" w:rsidRDefault="00951CE2">
            <w:pPr>
              <w:pStyle w:val="Tier4Bullet"/>
            </w:pPr>
            <w:r>
              <w:tab/>
            </w:r>
            <w:r>
              <w:tab/>
            </w:r>
            <w:r>
              <w:tab/>
              <w:t>-</w:t>
            </w:r>
            <w:r>
              <w:tab/>
              <w:t>for equipping the above platf</w:t>
            </w:r>
            <w:r>
              <w:t>orms;</w:t>
            </w:r>
          </w:p>
          <w:p w14:paraId="591086F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F1" w14:textId="77777777" w:rsidR="00E546F5" w:rsidRDefault="00951CE2">
            <w:pPr>
              <w:pStyle w:val="NormalinTable"/>
            </w:pPr>
            <w:r>
              <w:t>0.0%</w:t>
            </w:r>
          </w:p>
        </w:tc>
      </w:tr>
      <w:tr w:rsidR="00E546F5" w14:paraId="591086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F3" w14:textId="77777777" w:rsidR="00E546F5" w:rsidRDefault="00951CE2">
            <w:pPr>
              <w:pStyle w:val="NormalinTable"/>
            </w:pPr>
            <w:r>
              <w:t>8529901500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F4" w14:textId="77777777" w:rsidR="00E546F5" w:rsidRDefault="00951CE2">
            <w:pPr>
              <w:pStyle w:val="Tier1"/>
            </w:pPr>
            <w:r>
              <w:t>Parts suitable for use solely or principally with the apparatus of headings 8525 to 8528</w:t>
            </w:r>
          </w:p>
          <w:p w14:paraId="591086F5" w14:textId="77777777" w:rsidR="00E546F5" w:rsidRDefault="00951CE2">
            <w:pPr>
              <w:pStyle w:val="Tier2"/>
            </w:pPr>
            <w:r>
              <w:t>-</w:t>
            </w:r>
            <w:r>
              <w:tab/>
              <w:t>Other</w:t>
            </w:r>
          </w:p>
          <w:p w14:paraId="591086F6" w14:textId="77777777" w:rsidR="00E546F5" w:rsidRDefault="00951CE2">
            <w:pPr>
              <w:pStyle w:val="Tier3"/>
            </w:pPr>
            <w:r>
              <w:t>-</w:t>
            </w:r>
            <w:r>
              <w:tab/>
              <w:t>-</w:t>
            </w:r>
            <w:r>
              <w:tab/>
              <w:t xml:space="preserve">Organic light-emitting diode modules and organic </w:t>
            </w:r>
            <w:r>
              <w:t>light-emitting diode panels for the apparatus of subheadings 8528 72 or 8528 73</w:t>
            </w:r>
          </w:p>
          <w:p w14:paraId="591086F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6F8" w14:textId="77777777" w:rsidR="00E546F5" w:rsidRDefault="00951CE2">
            <w:pPr>
              <w:pStyle w:val="Tier3Bullet"/>
            </w:pPr>
            <w:r>
              <w:tab/>
            </w:r>
            <w:r>
              <w:tab/>
              <w:t>-</w:t>
            </w:r>
            <w:r>
              <w:tab/>
              <w:t>for fitting to or equip</w:t>
            </w:r>
            <w:r>
              <w:t>ping such ships, boats or other vessels;</w:t>
            </w:r>
          </w:p>
          <w:p w14:paraId="591086F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w:t>
            </w:r>
            <w:r>
              <w:t>ading 8905 20;</w:t>
            </w:r>
          </w:p>
          <w:p w14:paraId="591086FA" w14:textId="77777777" w:rsidR="00E546F5" w:rsidRDefault="00951CE2">
            <w:pPr>
              <w:pStyle w:val="Tier3Bullet"/>
            </w:pPr>
            <w:r>
              <w:tab/>
            </w:r>
            <w:r>
              <w:tab/>
              <w:t>-</w:t>
            </w:r>
            <w:r>
              <w:tab/>
              <w:t>for equipping the above platforms;</w:t>
            </w:r>
          </w:p>
          <w:p w14:paraId="591086F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6FC" w14:textId="77777777" w:rsidR="00E546F5" w:rsidRDefault="00951CE2">
            <w:pPr>
              <w:pStyle w:val="NormalinTable"/>
            </w:pPr>
            <w:r>
              <w:t>0.0%</w:t>
            </w:r>
          </w:p>
        </w:tc>
      </w:tr>
      <w:tr w:rsidR="00E546F5" w14:paraId="591087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6FE" w14:textId="77777777" w:rsidR="00E546F5" w:rsidRDefault="00951CE2">
            <w:pPr>
              <w:pStyle w:val="NormalinTable"/>
            </w:pPr>
            <w:r>
              <w:t>8529902000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6FF" w14:textId="77777777" w:rsidR="00E546F5" w:rsidRDefault="00951CE2">
            <w:pPr>
              <w:pStyle w:val="Tier1"/>
            </w:pPr>
            <w:r>
              <w:t>Parts suitable for use solely or principally with the apparatus of headings 8525 to 8528</w:t>
            </w:r>
          </w:p>
          <w:p w14:paraId="59108700" w14:textId="77777777" w:rsidR="00E546F5" w:rsidRDefault="00951CE2">
            <w:pPr>
              <w:pStyle w:val="Tier2"/>
            </w:pPr>
            <w:r>
              <w:t>-</w:t>
            </w:r>
            <w:r>
              <w:tab/>
              <w:t>Other</w:t>
            </w:r>
          </w:p>
          <w:p w14:paraId="59108701" w14:textId="77777777" w:rsidR="00E546F5" w:rsidRDefault="00951CE2">
            <w:pPr>
              <w:pStyle w:val="Tier3"/>
            </w:pPr>
            <w:r>
              <w:t>-</w:t>
            </w:r>
            <w:r>
              <w:tab/>
              <w:t>-</w:t>
            </w:r>
            <w:r>
              <w:tab/>
              <w:t>Other</w:t>
            </w:r>
          </w:p>
          <w:p w14:paraId="59108702" w14:textId="77777777" w:rsidR="00E546F5" w:rsidRDefault="00951CE2">
            <w:pPr>
              <w:pStyle w:val="Tier4"/>
            </w:pPr>
            <w:r>
              <w:t>-</w:t>
            </w:r>
            <w:r>
              <w:tab/>
              <w:t>-</w:t>
            </w:r>
            <w:r>
              <w:tab/>
              <w:t>-</w:t>
            </w:r>
            <w:r>
              <w:tab/>
            </w:r>
            <w:r>
              <w:t>Parts of apparatus of subheadings 8525 60 00, 8525 80 30, 8528 42 00, 8528 52 10 and 8528 62 00</w:t>
            </w:r>
          </w:p>
          <w:p w14:paraId="5910870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704" w14:textId="77777777" w:rsidR="00E546F5" w:rsidRDefault="00951CE2">
            <w:pPr>
              <w:pStyle w:val="Tier4Bullet"/>
            </w:pPr>
            <w:r>
              <w:tab/>
            </w:r>
            <w:r>
              <w:tab/>
            </w:r>
            <w:r>
              <w:tab/>
              <w:t>-</w:t>
            </w:r>
            <w:r>
              <w:tab/>
              <w:t>for f</w:t>
            </w:r>
            <w:r>
              <w:t>itting to or equipping such ships, boats or other vessels;</w:t>
            </w:r>
          </w:p>
          <w:p w14:paraId="5910870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8706" w14:textId="77777777" w:rsidR="00E546F5" w:rsidRDefault="00951CE2">
            <w:pPr>
              <w:pStyle w:val="Tier4Bullet"/>
            </w:pPr>
            <w:r>
              <w:tab/>
            </w:r>
            <w:r>
              <w:tab/>
            </w:r>
            <w:r>
              <w:tab/>
              <w:t>-</w:t>
            </w:r>
            <w:r>
              <w:tab/>
              <w:t>for equipping the above platforms;</w:t>
            </w:r>
          </w:p>
          <w:p w14:paraId="5910870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08" w14:textId="77777777" w:rsidR="00E546F5" w:rsidRDefault="00951CE2">
            <w:pPr>
              <w:pStyle w:val="NormalinTable"/>
            </w:pPr>
            <w:r>
              <w:t>0.0%</w:t>
            </w:r>
          </w:p>
        </w:tc>
      </w:tr>
      <w:tr w:rsidR="00E546F5" w14:paraId="5910871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0A" w14:textId="77777777" w:rsidR="00E546F5" w:rsidRDefault="00951CE2">
            <w:pPr>
              <w:pStyle w:val="NormalinTable"/>
            </w:pPr>
            <w:r>
              <w:t>8529904100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0B" w14:textId="77777777" w:rsidR="00E546F5" w:rsidRDefault="00951CE2">
            <w:pPr>
              <w:pStyle w:val="Tier1"/>
            </w:pPr>
            <w:r>
              <w:t>Parts suitable for use solely or principally with the apparatus of headings 8525 to 8528</w:t>
            </w:r>
          </w:p>
          <w:p w14:paraId="5910870C" w14:textId="77777777" w:rsidR="00E546F5" w:rsidRDefault="00951CE2">
            <w:pPr>
              <w:pStyle w:val="Tier2"/>
            </w:pPr>
            <w:r>
              <w:t>-</w:t>
            </w:r>
            <w:r>
              <w:tab/>
            </w:r>
            <w:r>
              <w:t>Other</w:t>
            </w:r>
          </w:p>
          <w:p w14:paraId="5910870D" w14:textId="77777777" w:rsidR="00E546F5" w:rsidRDefault="00951CE2">
            <w:pPr>
              <w:pStyle w:val="Tier3"/>
            </w:pPr>
            <w:r>
              <w:t>-</w:t>
            </w:r>
            <w:r>
              <w:tab/>
              <w:t>-</w:t>
            </w:r>
            <w:r>
              <w:tab/>
              <w:t>Other</w:t>
            </w:r>
          </w:p>
          <w:p w14:paraId="5910870E" w14:textId="77777777" w:rsidR="00E546F5" w:rsidRDefault="00951CE2">
            <w:pPr>
              <w:pStyle w:val="Tier4"/>
            </w:pPr>
            <w:r>
              <w:t>-</w:t>
            </w:r>
            <w:r>
              <w:tab/>
              <w:t>-</w:t>
            </w:r>
            <w:r>
              <w:tab/>
              <w:t>-</w:t>
            </w:r>
            <w:r>
              <w:tab/>
              <w:t>Other</w:t>
            </w:r>
          </w:p>
          <w:p w14:paraId="5910870F" w14:textId="77777777" w:rsidR="00E546F5" w:rsidRDefault="00951CE2">
            <w:pPr>
              <w:pStyle w:val="Tier5"/>
            </w:pPr>
            <w:r>
              <w:t>-</w:t>
            </w:r>
            <w:r>
              <w:tab/>
              <w:t>-</w:t>
            </w:r>
            <w:r>
              <w:tab/>
              <w:t>-</w:t>
            </w:r>
            <w:r>
              <w:tab/>
              <w:t>-</w:t>
            </w:r>
            <w:r>
              <w:tab/>
              <w:t>Cabinets and cases</w:t>
            </w:r>
          </w:p>
          <w:p w14:paraId="59108710" w14:textId="77777777" w:rsidR="00E546F5" w:rsidRDefault="00951CE2">
            <w:pPr>
              <w:pStyle w:val="Tier6"/>
            </w:pPr>
            <w:r>
              <w:t>-</w:t>
            </w:r>
            <w:r>
              <w:tab/>
              <w:t>-</w:t>
            </w:r>
            <w:r>
              <w:tab/>
              <w:t>-</w:t>
            </w:r>
            <w:r>
              <w:tab/>
              <w:t>-</w:t>
            </w:r>
            <w:r>
              <w:tab/>
              <w:t>-</w:t>
            </w:r>
            <w:r>
              <w:tab/>
              <w:t>Of wood</w:t>
            </w:r>
          </w:p>
          <w:p w14:paraId="5910871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712" w14:textId="77777777" w:rsidR="00E546F5" w:rsidRDefault="00951CE2">
            <w:pPr>
              <w:pStyle w:val="Tier6Bullet"/>
            </w:pPr>
            <w:r>
              <w:tab/>
            </w:r>
            <w:r>
              <w:tab/>
            </w:r>
            <w:r>
              <w:tab/>
            </w:r>
            <w:r>
              <w:tab/>
            </w:r>
            <w:r>
              <w:tab/>
              <w:t>-</w:t>
            </w:r>
            <w:r>
              <w:tab/>
              <w:t xml:space="preserve">for fitting to or </w:t>
            </w:r>
            <w:r>
              <w:t>equipping such ships, boats or other vessels;</w:t>
            </w:r>
          </w:p>
          <w:p w14:paraId="59108713"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8714" w14:textId="77777777" w:rsidR="00E546F5" w:rsidRDefault="00951CE2">
            <w:pPr>
              <w:pStyle w:val="Tier6Bullet"/>
            </w:pPr>
            <w:r>
              <w:tab/>
            </w:r>
            <w:r>
              <w:tab/>
            </w:r>
            <w:r>
              <w:tab/>
            </w:r>
            <w:r>
              <w:tab/>
            </w:r>
            <w:r>
              <w:tab/>
              <w:t>-</w:t>
            </w:r>
            <w:r>
              <w:tab/>
              <w:t>for equipping the above platforms;</w:t>
            </w:r>
          </w:p>
          <w:p w14:paraId="5910871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16" w14:textId="77777777" w:rsidR="00E546F5" w:rsidRDefault="00951CE2">
            <w:pPr>
              <w:pStyle w:val="NormalinTable"/>
            </w:pPr>
            <w:r>
              <w:t>0.0%</w:t>
            </w:r>
          </w:p>
        </w:tc>
      </w:tr>
      <w:tr w:rsidR="00E546F5" w14:paraId="591087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18" w14:textId="77777777" w:rsidR="00E546F5" w:rsidRDefault="00951CE2">
            <w:pPr>
              <w:pStyle w:val="NormalinTable"/>
            </w:pPr>
            <w:r>
              <w:t>8529904900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19" w14:textId="77777777" w:rsidR="00E546F5" w:rsidRDefault="00951CE2">
            <w:pPr>
              <w:pStyle w:val="Tier1"/>
            </w:pPr>
            <w:r>
              <w:t>Parts suitable for use solely or principally with the apparatus of headings 8525 to 8528</w:t>
            </w:r>
          </w:p>
          <w:p w14:paraId="5910871A" w14:textId="77777777" w:rsidR="00E546F5" w:rsidRDefault="00951CE2">
            <w:pPr>
              <w:pStyle w:val="Tier2"/>
            </w:pPr>
            <w:r>
              <w:t>-</w:t>
            </w:r>
            <w:r>
              <w:tab/>
            </w:r>
            <w:r>
              <w:t>Other</w:t>
            </w:r>
          </w:p>
          <w:p w14:paraId="5910871B" w14:textId="77777777" w:rsidR="00E546F5" w:rsidRDefault="00951CE2">
            <w:pPr>
              <w:pStyle w:val="Tier3"/>
            </w:pPr>
            <w:r>
              <w:t>-</w:t>
            </w:r>
            <w:r>
              <w:tab/>
              <w:t>-</w:t>
            </w:r>
            <w:r>
              <w:tab/>
              <w:t>Other</w:t>
            </w:r>
          </w:p>
          <w:p w14:paraId="5910871C" w14:textId="77777777" w:rsidR="00E546F5" w:rsidRDefault="00951CE2">
            <w:pPr>
              <w:pStyle w:val="Tier4"/>
            </w:pPr>
            <w:r>
              <w:t>-</w:t>
            </w:r>
            <w:r>
              <w:tab/>
              <w:t>-</w:t>
            </w:r>
            <w:r>
              <w:tab/>
              <w:t>-</w:t>
            </w:r>
            <w:r>
              <w:tab/>
              <w:t>Other</w:t>
            </w:r>
          </w:p>
          <w:p w14:paraId="5910871D" w14:textId="77777777" w:rsidR="00E546F5" w:rsidRDefault="00951CE2">
            <w:pPr>
              <w:pStyle w:val="Tier5"/>
            </w:pPr>
            <w:r>
              <w:t>-</w:t>
            </w:r>
            <w:r>
              <w:tab/>
              <w:t>-</w:t>
            </w:r>
            <w:r>
              <w:tab/>
              <w:t>-</w:t>
            </w:r>
            <w:r>
              <w:tab/>
              <w:t>-</w:t>
            </w:r>
            <w:r>
              <w:tab/>
              <w:t>Cabinets and cases</w:t>
            </w:r>
          </w:p>
          <w:p w14:paraId="5910871E" w14:textId="77777777" w:rsidR="00E546F5" w:rsidRDefault="00951CE2">
            <w:pPr>
              <w:pStyle w:val="Tier6"/>
            </w:pPr>
            <w:r>
              <w:t>-</w:t>
            </w:r>
            <w:r>
              <w:tab/>
              <w:t>-</w:t>
            </w:r>
            <w:r>
              <w:tab/>
              <w:t>-</w:t>
            </w:r>
            <w:r>
              <w:tab/>
              <w:t>-</w:t>
            </w:r>
            <w:r>
              <w:tab/>
              <w:t>-</w:t>
            </w:r>
            <w:r>
              <w:tab/>
              <w:t>Of other materials</w:t>
            </w:r>
          </w:p>
          <w:p w14:paraId="5910871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720" w14:textId="77777777" w:rsidR="00E546F5" w:rsidRDefault="00951CE2">
            <w:pPr>
              <w:pStyle w:val="Tier6Bullet"/>
            </w:pPr>
            <w:r>
              <w:tab/>
            </w:r>
            <w:r>
              <w:tab/>
            </w:r>
            <w:r>
              <w:tab/>
            </w:r>
            <w:r>
              <w:tab/>
            </w:r>
            <w:r>
              <w:tab/>
              <w:t>-</w:t>
            </w:r>
            <w:r>
              <w:tab/>
              <w:t xml:space="preserve">for </w:t>
            </w:r>
            <w:r>
              <w:t>fitting to or equipping such ships, boats or other vessels;</w:t>
            </w:r>
          </w:p>
          <w:p w14:paraId="59108721"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8722" w14:textId="77777777" w:rsidR="00E546F5" w:rsidRDefault="00951CE2">
            <w:pPr>
              <w:pStyle w:val="Tier6Bullet"/>
            </w:pPr>
            <w:r>
              <w:tab/>
            </w:r>
            <w:r>
              <w:tab/>
            </w:r>
            <w:r>
              <w:tab/>
            </w:r>
            <w:r>
              <w:tab/>
            </w:r>
            <w:r>
              <w:tab/>
              <w:t>-</w:t>
            </w:r>
            <w:r>
              <w:tab/>
              <w:t>for equipping the above platforms;</w:t>
            </w:r>
          </w:p>
          <w:p w14:paraId="5910872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24" w14:textId="77777777" w:rsidR="00E546F5" w:rsidRDefault="00951CE2">
            <w:pPr>
              <w:pStyle w:val="NormalinTable"/>
            </w:pPr>
            <w:r>
              <w:t>0.0%</w:t>
            </w:r>
          </w:p>
        </w:tc>
      </w:tr>
      <w:tr w:rsidR="00E546F5" w14:paraId="5910873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26" w14:textId="77777777" w:rsidR="00E546F5" w:rsidRDefault="00951CE2">
            <w:pPr>
              <w:pStyle w:val="NormalinTable"/>
            </w:pPr>
            <w:r>
              <w:t>8529906515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27" w14:textId="77777777" w:rsidR="00E546F5" w:rsidRDefault="00951CE2">
            <w:pPr>
              <w:pStyle w:val="Tier1"/>
            </w:pPr>
            <w:r>
              <w:t>Parts suitable for use solely or principally with the apparatus of headings 8525 to 85</w:t>
            </w:r>
            <w:r>
              <w:t>28</w:t>
            </w:r>
          </w:p>
          <w:p w14:paraId="59108728" w14:textId="77777777" w:rsidR="00E546F5" w:rsidRDefault="00951CE2">
            <w:pPr>
              <w:pStyle w:val="Tier2"/>
            </w:pPr>
            <w:r>
              <w:t>-</w:t>
            </w:r>
            <w:r>
              <w:tab/>
              <w:t>Other</w:t>
            </w:r>
          </w:p>
          <w:p w14:paraId="59108729" w14:textId="77777777" w:rsidR="00E546F5" w:rsidRDefault="00951CE2">
            <w:pPr>
              <w:pStyle w:val="Tier3"/>
            </w:pPr>
            <w:r>
              <w:t>-</w:t>
            </w:r>
            <w:r>
              <w:tab/>
              <w:t>-</w:t>
            </w:r>
            <w:r>
              <w:tab/>
              <w:t>Other</w:t>
            </w:r>
          </w:p>
          <w:p w14:paraId="5910872A" w14:textId="77777777" w:rsidR="00E546F5" w:rsidRDefault="00951CE2">
            <w:pPr>
              <w:pStyle w:val="Tier4"/>
            </w:pPr>
            <w:r>
              <w:t>-</w:t>
            </w:r>
            <w:r>
              <w:tab/>
              <w:t>-</w:t>
            </w:r>
            <w:r>
              <w:tab/>
              <w:t>-</w:t>
            </w:r>
            <w:r>
              <w:tab/>
              <w:t>Other</w:t>
            </w:r>
          </w:p>
          <w:p w14:paraId="5910872B" w14:textId="77777777" w:rsidR="00E546F5" w:rsidRDefault="00951CE2">
            <w:pPr>
              <w:pStyle w:val="Tier5"/>
            </w:pPr>
            <w:r>
              <w:t>-</w:t>
            </w:r>
            <w:r>
              <w:tab/>
              <w:t>-</w:t>
            </w:r>
            <w:r>
              <w:tab/>
              <w:t>-</w:t>
            </w:r>
            <w:r>
              <w:tab/>
              <w:t>-</w:t>
            </w:r>
            <w:r>
              <w:tab/>
              <w:t>Electronic assemblies</w:t>
            </w:r>
          </w:p>
          <w:p w14:paraId="5910872C" w14:textId="77777777" w:rsidR="00E546F5" w:rsidRDefault="00951CE2">
            <w:pPr>
              <w:pStyle w:val="Tier6"/>
            </w:pPr>
            <w:r>
              <w:t>-</w:t>
            </w:r>
            <w:r>
              <w:tab/>
              <w:t>-</w:t>
            </w:r>
            <w:r>
              <w:tab/>
              <w:t>-</w:t>
            </w:r>
            <w:r>
              <w:tab/>
              <w:t>-</w:t>
            </w:r>
            <w:r>
              <w:tab/>
              <w:t>-</w:t>
            </w:r>
            <w:r>
              <w:tab/>
              <w:t xml:space="preserve">Electronic assembly comprising at least - a printed circuit - processors for multi-media applications and video signal processing - FPGA (Field Programmable Gate Array) - Flash </w:t>
            </w:r>
            <w:r>
              <w:t>memory - operating memory - HDMI, VGA, USB and RJ-45 interfaces - sockets and plugs for connecting a LCD-monitor, a LED lighting and a control panel</w:t>
            </w:r>
          </w:p>
          <w:p w14:paraId="5910872D" w14:textId="77777777" w:rsidR="00E546F5" w:rsidRDefault="00951CE2">
            <w:pPr>
              <w:pStyle w:val="Tier6Bullet"/>
            </w:pPr>
            <w:r>
              <w:tab/>
            </w:r>
            <w:r>
              <w:tab/>
            </w:r>
            <w:r>
              <w:tab/>
            </w:r>
            <w:r>
              <w:tab/>
            </w:r>
            <w:r>
              <w:tab/>
              <w:t>-</w:t>
            </w:r>
            <w:r>
              <w:tab/>
              <w:t>for incorporation in ships, boats or other vessels listed in Table 1, for the purposes of their cons</w:t>
            </w:r>
            <w:r>
              <w:t>truction, repair, maintenance or conversion;</w:t>
            </w:r>
          </w:p>
          <w:p w14:paraId="5910872E" w14:textId="77777777" w:rsidR="00E546F5" w:rsidRDefault="00951CE2">
            <w:pPr>
              <w:pStyle w:val="Tier6Bullet"/>
            </w:pPr>
            <w:r>
              <w:tab/>
            </w:r>
            <w:r>
              <w:tab/>
            </w:r>
            <w:r>
              <w:tab/>
            </w:r>
            <w:r>
              <w:tab/>
            </w:r>
            <w:r>
              <w:tab/>
              <w:t>-</w:t>
            </w:r>
            <w:r>
              <w:tab/>
              <w:t>for fitting to or equipping such ships, boats or other vessels;</w:t>
            </w:r>
          </w:p>
          <w:p w14:paraId="5910872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8730" w14:textId="77777777" w:rsidR="00E546F5" w:rsidRDefault="00951CE2">
            <w:pPr>
              <w:pStyle w:val="Tier6Bullet"/>
            </w:pPr>
            <w:r>
              <w:tab/>
            </w:r>
            <w:r>
              <w:tab/>
            </w:r>
            <w:r>
              <w:tab/>
            </w:r>
            <w:r>
              <w:tab/>
            </w:r>
            <w:r>
              <w:tab/>
              <w:t>-</w:t>
            </w:r>
            <w:r>
              <w:tab/>
              <w:t>for equipping the above platforms;</w:t>
            </w:r>
          </w:p>
          <w:p w14:paraId="5910873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32" w14:textId="77777777" w:rsidR="00E546F5" w:rsidRDefault="00951CE2">
            <w:pPr>
              <w:pStyle w:val="NormalinTable"/>
            </w:pPr>
            <w:r>
              <w:t>0.0%</w:t>
            </w:r>
          </w:p>
        </w:tc>
      </w:tr>
      <w:tr w:rsidR="00E546F5" w14:paraId="5910874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34" w14:textId="77777777" w:rsidR="00E546F5" w:rsidRDefault="00951CE2">
            <w:pPr>
              <w:pStyle w:val="NormalinTable"/>
            </w:pPr>
            <w:r>
              <w:t>8529906520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35" w14:textId="77777777" w:rsidR="00E546F5" w:rsidRDefault="00951CE2">
            <w:pPr>
              <w:pStyle w:val="Tier1"/>
            </w:pPr>
            <w:r>
              <w:t xml:space="preserve">Parts suitable for use </w:t>
            </w:r>
            <w:r>
              <w:t>solely or principally with the apparatus of headings 8525 to 8528</w:t>
            </w:r>
          </w:p>
          <w:p w14:paraId="59108736" w14:textId="77777777" w:rsidR="00E546F5" w:rsidRDefault="00951CE2">
            <w:pPr>
              <w:pStyle w:val="Tier2"/>
            </w:pPr>
            <w:r>
              <w:t>-</w:t>
            </w:r>
            <w:r>
              <w:tab/>
              <w:t>Other</w:t>
            </w:r>
          </w:p>
          <w:p w14:paraId="59108737" w14:textId="77777777" w:rsidR="00E546F5" w:rsidRDefault="00951CE2">
            <w:pPr>
              <w:pStyle w:val="Tier3"/>
            </w:pPr>
            <w:r>
              <w:t>-</w:t>
            </w:r>
            <w:r>
              <w:tab/>
              <w:t>-</w:t>
            </w:r>
            <w:r>
              <w:tab/>
              <w:t>Other</w:t>
            </w:r>
          </w:p>
          <w:p w14:paraId="59108738" w14:textId="77777777" w:rsidR="00E546F5" w:rsidRDefault="00951CE2">
            <w:pPr>
              <w:pStyle w:val="Tier4"/>
            </w:pPr>
            <w:r>
              <w:t>-</w:t>
            </w:r>
            <w:r>
              <w:tab/>
              <w:t>-</w:t>
            </w:r>
            <w:r>
              <w:tab/>
              <w:t>-</w:t>
            </w:r>
            <w:r>
              <w:tab/>
              <w:t>Other</w:t>
            </w:r>
          </w:p>
          <w:p w14:paraId="59108739" w14:textId="77777777" w:rsidR="00E546F5" w:rsidRDefault="00951CE2">
            <w:pPr>
              <w:pStyle w:val="Tier5"/>
            </w:pPr>
            <w:r>
              <w:t>-</w:t>
            </w:r>
            <w:r>
              <w:tab/>
              <w:t>-</w:t>
            </w:r>
            <w:r>
              <w:tab/>
              <w:t>-</w:t>
            </w:r>
            <w:r>
              <w:tab/>
              <w:t>-</w:t>
            </w:r>
            <w:r>
              <w:tab/>
              <w:t>Electronic assemblies</w:t>
            </w:r>
          </w:p>
          <w:p w14:paraId="5910873A" w14:textId="77777777" w:rsidR="00E546F5" w:rsidRDefault="00951CE2">
            <w:pPr>
              <w:pStyle w:val="Tier6"/>
            </w:pPr>
            <w:r>
              <w:t>-</w:t>
            </w:r>
            <w:r>
              <w:tab/>
              <w:t>-</w:t>
            </w:r>
            <w:r>
              <w:tab/>
              <w:t>-</w:t>
            </w:r>
            <w:r>
              <w:tab/>
              <w:t>-</w:t>
            </w:r>
            <w:r>
              <w:tab/>
              <w:t>-</w:t>
            </w:r>
            <w:r>
              <w:tab/>
              <w:t>Of other transmitter-receivers excluding VHF radio communication transmitter-receivers complying with standard ARINC 566</w:t>
            </w:r>
            <w:r>
              <w:t xml:space="preserve"> A, and on-board intercommunication systems complying with standard ARINC 306 or 412!1!- of receivers excluding radio-broadcasting or television apparatus and receivers for selective calling equipment (SELCAL) complying with standard ARINC 531 or 596!1!- O</w:t>
            </w:r>
            <w:r>
              <w:t>ther, excluding receivers for OMEGA radio navigation systems complying with standard ARINC 580 or 599</w:t>
            </w:r>
          </w:p>
          <w:p w14:paraId="5910873B"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14:paraId="5910873C" w14:textId="77777777" w:rsidR="00E546F5" w:rsidRDefault="00951CE2">
            <w:pPr>
              <w:pStyle w:val="Tier6Bullet"/>
            </w:pPr>
            <w:r>
              <w:tab/>
            </w:r>
            <w:r>
              <w:tab/>
            </w:r>
            <w:r>
              <w:tab/>
            </w:r>
            <w:r>
              <w:tab/>
            </w:r>
            <w:r>
              <w:tab/>
              <w:t>-</w:t>
            </w:r>
            <w:r>
              <w:tab/>
              <w:t>for fitting to or equipping such ships, boats or other vessels;</w:t>
            </w:r>
          </w:p>
          <w:p w14:paraId="5910873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873E" w14:textId="77777777" w:rsidR="00E546F5" w:rsidRDefault="00951CE2">
            <w:pPr>
              <w:pStyle w:val="Tier6Bullet"/>
            </w:pPr>
            <w:r>
              <w:tab/>
            </w:r>
            <w:r>
              <w:tab/>
            </w:r>
            <w:r>
              <w:tab/>
            </w:r>
            <w:r>
              <w:tab/>
            </w:r>
            <w:r>
              <w:tab/>
              <w:t>-</w:t>
            </w:r>
            <w:r>
              <w:tab/>
              <w:t>for equipping the above platforms;</w:t>
            </w:r>
          </w:p>
          <w:p w14:paraId="5910873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40" w14:textId="77777777" w:rsidR="00E546F5" w:rsidRDefault="00951CE2">
            <w:pPr>
              <w:pStyle w:val="NormalinTable"/>
            </w:pPr>
            <w:r>
              <w:t>0.0%</w:t>
            </w:r>
          </w:p>
        </w:tc>
      </w:tr>
      <w:tr w:rsidR="00E546F5" w14:paraId="591087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42" w14:textId="77777777" w:rsidR="00E546F5" w:rsidRDefault="00951CE2">
            <w:pPr>
              <w:pStyle w:val="NormalinTable"/>
            </w:pPr>
            <w:r>
              <w:rPr>
                <w:color w:val="000000"/>
                <w:szCs w:val="16"/>
              </w:rPr>
              <w:t>8529906525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43" w14:textId="77777777" w:rsidR="00E546F5" w:rsidRDefault="00951CE2">
            <w:pPr>
              <w:pStyle w:val="Tier1"/>
            </w:pPr>
            <w:r>
              <w:rPr>
                <w:color w:val="000000"/>
                <w:szCs w:val="16"/>
              </w:rPr>
              <w:t>Parts suitable for use solely or principally with the apparatus</w:t>
            </w:r>
            <w:r>
              <w:rPr>
                <w:color w:val="000000"/>
                <w:szCs w:val="16"/>
              </w:rPr>
              <w:t xml:space="preserve">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Printed circuit board assembly comprising:</w:t>
            </w:r>
            <w:r>
              <w:rPr>
                <w:color w:val="000000"/>
                <w:szCs w:val="16"/>
              </w:rPr>
              <w:br/>
            </w:r>
            <w:r>
              <w:rPr>
                <w:color w:val="000000"/>
                <w:szCs w:val="16"/>
              </w:rPr>
              <w:t xml:space="preserve"> </w:t>
            </w:r>
            <w:r>
              <w:rPr>
                <w:color w:val="000000"/>
                <w:szCs w:val="16"/>
              </w:rPr>
              <w:br/>
            </w:r>
            <w:r>
              <w:rPr>
                <w:color w:val="000000"/>
                <w:szCs w:val="16"/>
              </w:rPr>
              <w:t>-|a radio tuner (capable of receiving and decoding radio signals and transmitting those signals within the assembly</w:t>
            </w:r>
            <w:r>
              <w:rPr>
                <w:color w:val="000000"/>
                <w:szCs w:val="16"/>
              </w:rPr>
              <w:t>) without signal processing capabilities,</w:t>
            </w:r>
            <w:r>
              <w:rPr>
                <w:color w:val="000000"/>
                <w:szCs w:val="16"/>
              </w:rPr>
              <w:br/>
            </w:r>
            <w:r>
              <w:rPr>
                <w:color w:val="000000"/>
                <w:szCs w:val="16"/>
              </w:rPr>
              <w:t xml:space="preserve"> </w:t>
            </w:r>
            <w:r>
              <w:rPr>
                <w:color w:val="000000"/>
                <w:szCs w:val="16"/>
              </w:rPr>
              <w:br/>
            </w:r>
            <w:r>
              <w:rPr>
                <w:color w:val="000000"/>
                <w:szCs w:val="16"/>
              </w:rPr>
              <w:t>-|a microprocessor capable of receiving remote control messages and controlling the tuner chipset,</w:t>
            </w:r>
            <w:r>
              <w:rPr>
                <w:color w:val="000000"/>
                <w:szCs w:val="16"/>
              </w:rPr>
              <w:br/>
            </w:r>
            <w:r>
              <w:rPr>
                <w:color w:val="000000"/>
                <w:szCs w:val="16"/>
              </w:rPr>
              <w:t>for use in the manufacture of home entertainment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44" w14:textId="77777777" w:rsidR="00E546F5" w:rsidRDefault="00951CE2">
            <w:pPr>
              <w:pStyle w:val="NormalinTable"/>
            </w:pPr>
            <w:r>
              <w:t>0.0%</w:t>
            </w:r>
          </w:p>
        </w:tc>
      </w:tr>
      <w:tr w:rsidR="00E546F5" w14:paraId="591087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46" w14:textId="77777777" w:rsidR="00E546F5" w:rsidRDefault="00951CE2">
            <w:pPr>
              <w:pStyle w:val="NormalinTable"/>
            </w:pPr>
            <w:r>
              <w:t>8529906530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47" w14:textId="77777777" w:rsidR="00E546F5" w:rsidRDefault="00951CE2">
            <w:pPr>
              <w:pStyle w:val="Tier1"/>
            </w:pPr>
            <w:r>
              <w:t xml:space="preserve">Parts suitable for use solely or </w:t>
            </w:r>
            <w:r>
              <w:t>principally with the apparatus of headings 8525 to 8528</w:t>
            </w:r>
          </w:p>
          <w:p w14:paraId="59108748" w14:textId="77777777" w:rsidR="00E546F5" w:rsidRDefault="00951CE2">
            <w:pPr>
              <w:pStyle w:val="Tier2"/>
            </w:pPr>
            <w:r>
              <w:t>-</w:t>
            </w:r>
            <w:r>
              <w:tab/>
              <w:t>Other</w:t>
            </w:r>
          </w:p>
          <w:p w14:paraId="59108749" w14:textId="77777777" w:rsidR="00E546F5" w:rsidRDefault="00951CE2">
            <w:pPr>
              <w:pStyle w:val="Tier3"/>
            </w:pPr>
            <w:r>
              <w:t>-</w:t>
            </w:r>
            <w:r>
              <w:tab/>
              <w:t>-</w:t>
            </w:r>
            <w:r>
              <w:tab/>
              <w:t>Other</w:t>
            </w:r>
          </w:p>
          <w:p w14:paraId="5910874A" w14:textId="77777777" w:rsidR="00E546F5" w:rsidRDefault="00951CE2">
            <w:pPr>
              <w:pStyle w:val="Tier4"/>
            </w:pPr>
            <w:r>
              <w:t>-</w:t>
            </w:r>
            <w:r>
              <w:tab/>
              <w:t>-</w:t>
            </w:r>
            <w:r>
              <w:tab/>
              <w:t>-</w:t>
            </w:r>
            <w:r>
              <w:tab/>
              <w:t>Other</w:t>
            </w:r>
          </w:p>
          <w:p w14:paraId="5910874B" w14:textId="77777777" w:rsidR="00E546F5" w:rsidRDefault="00951CE2">
            <w:pPr>
              <w:pStyle w:val="Tier5"/>
            </w:pPr>
            <w:r>
              <w:t>-</w:t>
            </w:r>
            <w:r>
              <w:tab/>
              <w:t>-</w:t>
            </w:r>
            <w:r>
              <w:tab/>
              <w:t>-</w:t>
            </w:r>
            <w:r>
              <w:tab/>
              <w:t>-</w:t>
            </w:r>
            <w:r>
              <w:tab/>
              <w:t>Electronic assemblies</w:t>
            </w:r>
          </w:p>
          <w:p w14:paraId="5910874C" w14:textId="77777777" w:rsidR="00E546F5" w:rsidRDefault="00951CE2">
            <w:pPr>
              <w:pStyle w:val="Tier6"/>
            </w:pPr>
            <w:r>
              <w:t>-</w:t>
            </w:r>
            <w:r>
              <w:tab/>
              <w:t>-</w:t>
            </w:r>
            <w:r>
              <w:tab/>
              <w:t>-</w:t>
            </w:r>
            <w:r>
              <w:tab/>
              <w:t>-</w:t>
            </w:r>
            <w:r>
              <w:tab/>
              <w:t>-</w:t>
            </w:r>
            <w:r>
              <w:tab/>
              <w:t xml:space="preserve">Parts of TV-apparatus, having micro-processor and video-processor functions, comprising at least a </w:t>
            </w:r>
            <w:r>
              <w:t>micro-controller and a video-processor, mounted on a leadframe and contained in a plastic housing</w:t>
            </w:r>
          </w:p>
          <w:p w14:paraId="5910874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74E" w14:textId="77777777" w:rsidR="00E546F5" w:rsidRDefault="00951CE2">
            <w:pPr>
              <w:pStyle w:val="Tier6Bullet"/>
            </w:pPr>
            <w:r>
              <w:tab/>
            </w:r>
            <w:r>
              <w:tab/>
            </w:r>
            <w:r>
              <w:tab/>
            </w:r>
            <w:r>
              <w:tab/>
            </w:r>
            <w:r>
              <w:tab/>
              <w:t>-</w:t>
            </w:r>
            <w:r>
              <w:tab/>
              <w:t>for fitting to or equipping such ships, boats or other vessels;</w:t>
            </w:r>
          </w:p>
          <w:p w14:paraId="5910874F"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14:paraId="59108750" w14:textId="77777777" w:rsidR="00E546F5" w:rsidRDefault="00951CE2">
            <w:pPr>
              <w:pStyle w:val="Tier6Bullet"/>
            </w:pPr>
            <w:r>
              <w:tab/>
            </w:r>
            <w:r>
              <w:tab/>
            </w:r>
            <w:r>
              <w:tab/>
            </w:r>
            <w:r>
              <w:tab/>
            </w:r>
            <w:r>
              <w:tab/>
              <w:t>-</w:t>
            </w:r>
            <w:r>
              <w:tab/>
              <w:t>for equipping the above platforms;</w:t>
            </w:r>
          </w:p>
          <w:p w14:paraId="5910875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52" w14:textId="77777777" w:rsidR="00E546F5" w:rsidRDefault="00951CE2">
            <w:pPr>
              <w:pStyle w:val="NormalinTable"/>
            </w:pPr>
            <w:r>
              <w:t>0.0%</w:t>
            </w:r>
          </w:p>
        </w:tc>
      </w:tr>
      <w:tr w:rsidR="00E546F5" w14:paraId="591087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54" w14:textId="77777777" w:rsidR="00E546F5" w:rsidRDefault="00951CE2">
            <w:pPr>
              <w:pStyle w:val="NormalinTable"/>
            </w:pPr>
            <w:r>
              <w:rPr>
                <w:color w:val="000000"/>
                <w:szCs w:val="16"/>
              </w:rPr>
              <w:t>8529906540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55" w14:textId="77777777" w:rsidR="00E546F5" w:rsidRDefault="00951CE2">
            <w:pPr>
              <w:pStyle w:val="Tier1"/>
            </w:pPr>
            <w:r>
              <w:rPr>
                <w:color w:val="000000"/>
                <w:szCs w:val="16"/>
              </w:rPr>
              <w:t>Parts suitable for use solely or principally with the apparatus of headings|8525|</w:t>
            </w:r>
            <w:r>
              <w:rPr>
                <w:color w:val="000000"/>
                <w:szCs w:val="16"/>
              </w:rPr>
              <w:t>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Printed circuit board subassembly, comprising:</w:t>
            </w:r>
            <w:r>
              <w:rPr>
                <w:color w:val="000000"/>
                <w:szCs w:val="16"/>
              </w:rPr>
              <w:br/>
            </w:r>
            <w:r>
              <w:rPr>
                <w:color w:val="000000"/>
                <w:szCs w:val="16"/>
              </w:rPr>
              <w:t xml:space="preserve"> </w:t>
            </w:r>
            <w:r>
              <w:rPr>
                <w:color w:val="000000"/>
                <w:szCs w:val="16"/>
              </w:rPr>
              <w:br/>
            </w:r>
            <w:r>
              <w:rPr>
                <w:color w:val="000000"/>
                <w:szCs w:val="16"/>
              </w:rPr>
              <w:t>-|a radio tuner, capable of receiving and decoding radio signals and transmitting those signals within the assembly,|with a signa</w:t>
            </w:r>
            <w:r>
              <w:rPr>
                <w:color w:val="000000"/>
                <w:szCs w:val="16"/>
              </w:rPr>
              <w:t>l decoder,</w:t>
            </w:r>
            <w:r>
              <w:rPr>
                <w:color w:val="000000"/>
                <w:szCs w:val="16"/>
              </w:rPr>
              <w:br/>
            </w:r>
            <w:r>
              <w:rPr>
                <w:color w:val="000000"/>
                <w:szCs w:val="16"/>
              </w:rPr>
              <w:t xml:space="preserve"> </w:t>
            </w:r>
            <w:r>
              <w:rPr>
                <w:color w:val="000000"/>
                <w:szCs w:val="16"/>
              </w:rPr>
              <w:br/>
            </w:r>
            <w:r>
              <w:rPr>
                <w:color w:val="000000"/>
                <w:szCs w:val="16"/>
              </w:rPr>
              <w:t>-|a radio frequency|(RF) remote control receiver,</w:t>
            </w:r>
            <w:r>
              <w:rPr>
                <w:color w:val="000000"/>
                <w:szCs w:val="16"/>
              </w:rPr>
              <w:br/>
            </w:r>
            <w:r>
              <w:rPr>
                <w:color w:val="000000"/>
                <w:szCs w:val="16"/>
              </w:rPr>
              <w:t xml:space="preserve"> </w:t>
            </w:r>
            <w:r>
              <w:rPr>
                <w:color w:val="000000"/>
                <w:szCs w:val="16"/>
              </w:rPr>
              <w:br/>
            </w:r>
            <w:r>
              <w:rPr>
                <w:color w:val="000000"/>
                <w:szCs w:val="16"/>
              </w:rPr>
              <w:t>-|an infrared remote control signal transmitter,</w:t>
            </w:r>
            <w:r>
              <w:rPr>
                <w:color w:val="000000"/>
                <w:szCs w:val="16"/>
              </w:rPr>
              <w:br/>
            </w:r>
            <w:r>
              <w:rPr>
                <w:color w:val="000000"/>
                <w:szCs w:val="16"/>
              </w:rPr>
              <w:t xml:space="preserve"> </w:t>
            </w:r>
            <w:r>
              <w:rPr>
                <w:color w:val="000000"/>
                <w:szCs w:val="16"/>
              </w:rPr>
              <w:br/>
            </w:r>
            <w:r>
              <w:rPr>
                <w:color w:val="000000"/>
                <w:szCs w:val="16"/>
              </w:rPr>
              <w:t>-|a SCART signal generator</w:t>
            </w:r>
            <w:r>
              <w:rPr>
                <w:color w:val="000000"/>
                <w:szCs w:val="16"/>
              </w:rPr>
              <w:br/>
            </w:r>
            <w:r>
              <w:rPr>
                <w:color w:val="000000"/>
                <w:szCs w:val="16"/>
              </w:rPr>
              <w:t xml:space="preserve"> </w:t>
            </w:r>
            <w:r>
              <w:rPr>
                <w:color w:val="000000"/>
                <w:szCs w:val="16"/>
              </w:rPr>
              <w:br/>
            </w:r>
            <w:r>
              <w:rPr>
                <w:color w:val="000000"/>
                <w:szCs w:val="16"/>
              </w:rPr>
              <w:t>-|a TV state sensor</w:t>
            </w:r>
            <w:r>
              <w:rPr>
                <w:color w:val="000000"/>
                <w:szCs w:val="16"/>
              </w:rPr>
              <w:br/>
            </w:r>
            <w:r>
              <w:rPr>
                <w:color w:val="000000"/>
                <w:szCs w:val="16"/>
              </w:rPr>
              <w:t>for use in the manufacture of home entertainment systems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56" w14:textId="77777777" w:rsidR="00E546F5" w:rsidRDefault="00951CE2">
            <w:pPr>
              <w:pStyle w:val="NormalinTable"/>
            </w:pPr>
            <w:r>
              <w:t>0.0%</w:t>
            </w:r>
          </w:p>
        </w:tc>
      </w:tr>
      <w:tr w:rsidR="00E546F5" w14:paraId="591087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58" w14:textId="77777777" w:rsidR="00E546F5" w:rsidRDefault="00951CE2">
            <w:pPr>
              <w:pStyle w:val="NormalinTable"/>
            </w:pPr>
            <w:r>
              <w:rPr>
                <w:color w:val="000000"/>
                <w:szCs w:val="16"/>
              </w:rPr>
              <w:t>8529906545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59" w14:textId="77777777" w:rsidR="00E546F5" w:rsidRDefault="00951CE2">
            <w:pPr>
              <w:pStyle w:val="Tier1"/>
            </w:pPr>
            <w:r>
              <w:rPr>
                <w:color w:val="000000"/>
                <w:szCs w:val="16"/>
              </w:rPr>
              <w:t xml:space="preserve">Parts </w:t>
            </w:r>
            <w:r>
              <w:rPr>
                <w:color w:val="000000"/>
                <w:szCs w:val="16"/>
              </w:rPr>
              <w:t>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Satellite radio receiver module transforming satellite high frequency signals to digital audio coded si</w:t>
            </w:r>
            <w:r>
              <w:rPr>
                <w:color w:val="000000"/>
                <w:szCs w:val="16"/>
              </w:rPr>
              <w:t>gnal, for use in the manufacture of|products falling within heading 8527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5A" w14:textId="77777777" w:rsidR="00E546F5" w:rsidRDefault="00951CE2">
            <w:pPr>
              <w:pStyle w:val="NormalinTable"/>
            </w:pPr>
            <w:r>
              <w:t>0.0%</w:t>
            </w:r>
          </w:p>
        </w:tc>
      </w:tr>
      <w:tr w:rsidR="00E546F5" w14:paraId="591087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5C" w14:textId="77777777" w:rsidR="00E546F5" w:rsidRDefault="00951CE2">
            <w:pPr>
              <w:pStyle w:val="NormalinTable"/>
            </w:pPr>
            <w:r>
              <w:rPr>
                <w:color w:val="000000"/>
                <w:szCs w:val="16"/>
              </w:rPr>
              <w:t>8529906550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5D"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Tuner t</w:t>
            </w:r>
            <w:r>
              <w:rPr>
                <w:color w:val="000000"/>
                <w:szCs w:val="16"/>
              </w:rPr>
              <w:t>ransforming high-frequency signals into mid-frequency signals, for use in the manufacture of products falling under heading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5E" w14:textId="77777777" w:rsidR="00E546F5" w:rsidRDefault="00951CE2">
            <w:pPr>
              <w:pStyle w:val="NormalinTable"/>
            </w:pPr>
            <w:r>
              <w:t>0.0%</w:t>
            </w:r>
          </w:p>
        </w:tc>
      </w:tr>
      <w:tr w:rsidR="00E546F5" w14:paraId="5910876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60" w14:textId="77777777" w:rsidR="00E546F5" w:rsidRDefault="00951CE2">
            <w:pPr>
              <w:pStyle w:val="NormalinTable"/>
            </w:pPr>
            <w:r>
              <w:t>8529906565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61" w14:textId="77777777" w:rsidR="00E546F5" w:rsidRDefault="00951CE2">
            <w:pPr>
              <w:pStyle w:val="Tier1"/>
            </w:pPr>
            <w:r>
              <w:t>Parts suitable for use solely or principally with the apparatus of headings 8525 to 8528</w:t>
            </w:r>
          </w:p>
          <w:p w14:paraId="59108762" w14:textId="77777777" w:rsidR="00E546F5" w:rsidRDefault="00951CE2">
            <w:pPr>
              <w:pStyle w:val="Tier2"/>
            </w:pPr>
            <w:r>
              <w:t>-</w:t>
            </w:r>
            <w:r>
              <w:tab/>
              <w:t>Other</w:t>
            </w:r>
          </w:p>
          <w:p w14:paraId="59108763" w14:textId="77777777" w:rsidR="00E546F5" w:rsidRDefault="00951CE2">
            <w:pPr>
              <w:pStyle w:val="Tier3"/>
            </w:pPr>
            <w:r>
              <w:t>-</w:t>
            </w:r>
            <w:r>
              <w:tab/>
              <w:t>-</w:t>
            </w:r>
            <w:r>
              <w:tab/>
            </w:r>
            <w:r>
              <w:t>Other</w:t>
            </w:r>
          </w:p>
          <w:p w14:paraId="59108764" w14:textId="77777777" w:rsidR="00E546F5" w:rsidRDefault="00951CE2">
            <w:pPr>
              <w:pStyle w:val="Tier4"/>
            </w:pPr>
            <w:r>
              <w:t>-</w:t>
            </w:r>
            <w:r>
              <w:tab/>
              <w:t>-</w:t>
            </w:r>
            <w:r>
              <w:tab/>
              <w:t>-</w:t>
            </w:r>
            <w:r>
              <w:tab/>
              <w:t>Other</w:t>
            </w:r>
          </w:p>
          <w:p w14:paraId="59108765" w14:textId="77777777" w:rsidR="00E546F5" w:rsidRDefault="00951CE2">
            <w:pPr>
              <w:pStyle w:val="Tier5"/>
            </w:pPr>
            <w:r>
              <w:t>-</w:t>
            </w:r>
            <w:r>
              <w:tab/>
              <w:t>-</w:t>
            </w:r>
            <w:r>
              <w:tab/>
              <w:t>-</w:t>
            </w:r>
            <w:r>
              <w:tab/>
              <w:t>-</w:t>
            </w:r>
            <w:r>
              <w:tab/>
              <w:t>Electronic assemblies</w:t>
            </w:r>
          </w:p>
          <w:p w14:paraId="59108766" w14:textId="77777777" w:rsidR="00E546F5" w:rsidRDefault="00951CE2">
            <w:pPr>
              <w:pStyle w:val="Tier6"/>
            </w:pPr>
            <w:r>
              <w:t>-</w:t>
            </w:r>
            <w:r>
              <w:tab/>
              <w:t>-</w:t>
            </w:r>
            <w:r>
              <w:tab/>
              <w:t>-</w:t>
            </w:r>
            <w:r>
              <w:tab/>
              <w:t>-</w:t>
            </w:r>
            <w:r>
              <w:tab/>
              <w:t>-</w:t>
            </w:r>
            <w:r>
              <w:tab/>
              <w:t>Printed circuit board for distributing supply voltage and control signals directly to a control circuit on a TFT glass panel of a LCD module</w:t>
            </w:r>
          </w:p>
          <w:p w14:paraId="59108767" w14:textId="77777777" w:rsidR="00E546F5" w:rsidRDefault="00951CE2">
            <w:pPr>
              <w:pStyle w:val="Tier6Bullet"/>
            </w:pPr>
            <w:r>
              <w:tab/>
            </w:r>
            <w:r>
              <w:tab/>
            </w:r>
            <w:r>
              <w:tab/>
            </w:r>
            <w:r>
              <w:tab/>
            </w:r>
            <w:r>
              <w:tab/>
              <w:t>-</w:t>
            </w:r>
            <w:r>
              <w:tab/>
              <w:t>for incorporation in ships, boats or other vessels</w:t>
            </w:r>
            <w:r>
              <w:t xml:space="preserve"> listed in Table 1, for the purposes of their construction, repair, maintenance or conversion;</w:t>
            </w:r>
          </w:p>
          <w:p w14:paraId="59108768" w14:textId="77777777" w:rsidR="00E546F5" w:rsidRDefault="00951CE2">
            <w:pPr>
              <w:pStyle w:val="Tier6Bullet"/>
            </w:pPr>
            <w:r>
              <w:tab/>
            </w:r>
            <w:r>
              <w:tab/>
            </w:r>
            <w:r>
              <w:tab/>
            </w:r>
            <w:r>
              <w:tab/>
            </w:r>
            <w:r>
              <w:tab/>
              <w:t>-</w:t>
            </w:r>
            <w:r>
              <w:tab/>
              <w:t>for fitting to or equipping such ships, boats or other vessels;</w:t>
            </w:r>
          </w:p>
          <w:p w14:paraId="59108769" w14:textId="77777777" w:rsidR="00E546F5" w:rsidRDefault="00951CE2">
            <w:pPr>
              <w:pStyle w:val="Tier6Bullet"/>
            </w:pPr>
            <w:r>
              <w:tab/>
            </w:r>
            <w:r>
              <w:tab/>
            </w:r>
            <w:r>
              <w:tab/>
            </w: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14:paraId="5910876A" w14:textId="77777777" w:rsidR="00E546F5" w:rsidRDefault="00951CE2">
            <w:pPr>
              <w:pStyle w:val="Tier6Bullet"/>
            </w:pPr>
            <w:r>
              <w:tab/>
            </w:r>
            <w:r>
              <w:tab/>
            </w:r>
            <w:r>
              <w:tab/>
            </w:r>
            <w:r>
              <w:tab/>
            </w:r>
            <w:r>
              <w:tab/>
              <w:t>-</w:t>
            </w:r>
            <w:r>
              <w:tab/>
              <w:t>for equipping the above platforms;</w:t>
            </w:r>
          </w:p>
          <w:p w14:paraId="5910876B" w14:textId="77777777" w:rsidR="00E546F5" w:rsidRDefault="00951CE2">
            <w:pPr>
              <w:pStyle w:val="Tier6Bullet"/>
            </w:pPr>
            <w:r>
              <w:tab/>
            </w:r>
            <w:r>
              <w:tab/>
            </w:r>
            <w:r>
              <w:tab/>
            </w:r>
            <w:r>
              <w:tab/>
            </w:r>
            <w:r>
              <w:tab/>
              <w:t>-</w:t>
            </w:r>
            <w:r>
              <w:tab/>
              <w:t>for linking these drilling or production platforms to the mainla</w:t>
            </w:r>
            <w:r>
              <w:t>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6C" w14:textId="77777777" w:rsidR="00E546F5" w:rsidRDefault="00951CE2">
            <w:pPr>
              <w:pStyle w:val="NormalinTable"/>
            </w:pPr>
            <w:r>
              <w:t>0.0%</w:t>
            </w:r>
          </w:p>
        </w:tc>
      </w:tr>
      <w:tr w:rsidR="00E546F5" w14:paraId="591087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6E" w14:textId="77777777" w:rsidR="00E546F5" w:rsidRDefault="00951CE2">
            <w:pPr>
              <w:pStyle w:val="NormalinTable"/>
            </w:pPr>
            <w:r>
              <w:t>8529906575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6F" w14:textId="77777777" w:rsidR="00E546F5" w:rsidRDefault="00951CE2">
            <w:pPr>
              <w:pStyle w:val="Tier1"/>
            </w:pPr>
            <w:r>
              <w:t>Parts suitable for use solely or principally with the apparatus of headings 8525 to 8528</w:t>
            </w:r>
          </w:p>
          <w:p w14:paraId="59108770" w14:textId="77777777" w:rsidR="00E546F5" w:rsidRDefault="00951CE2">
            <w:pPr>
              <w:pStyle w:val="Tier2"/>
            </w:pPr>
            <w:r>
              <w:t>-</w:t>
            </w:r>
            <w:r>
              <w:tab/>
              <w:t>Other</w:t>
            </w:r>
          </w:p>
          <w:p w14:paraId="59108771" w14:textId="77777777" w:rsidR="00E546F5" w:rsidRDefault="00951CE2">
            <w:pPr>
              <w:pStyle w:val="Tier3"/>
            </w:pPr>
            <w:r>
              <w:t>-</w:t>
            </w:r>
            <w:r>
              <w:tab/>
              <w:t>-</w:t>
            </w:r>
            <w:r>
              <w:tab/>
              <w:t>Other</w:t>
            </w:r>
          </w:p>
          <w:p w14:paraId="59108772" w14:textId="77777777" w:rsidR="00E546F5" w:rsidRDefault="00951CE2">
            <w:pPr>
              <w:pStyle w:val="Tier4"/>
            </w:pPr>
            <w:r>
              <w:t>-</w:t>
            </w:r>
            <w:r>
              <w:tab/>
              <w:t>-</w:t>
            </w:r>
            <w:r>
              <w:tab/>
              <w:t>-</w:t>
            </w:r>
            <w:r>
              <w:tab/>
              <w:t>Other</w:t>
            </w:r>
          </w:p>
          <w:p w14:paraId="59108773" w14:textId="77777777" w:rsidR="00E546F5" w:rsidRDefault="00951CE2">
            <w:pPr>
              <w:pStyle w:val="Tier5"/>
            </w:pPr>
            <w:r>
              <w:t>-</w:t>
            </w:r>
            <w:r>
              <w:tab/>
              <w:t>-</w:t>
            </w:r>
            <w:r>
              <w:tab/>
              <w:t>-</w:t>
            </w:r>
            <w:r>
              <w:tab/>
              <w:t>-</w:t>
            </w:r>
            <w:r>
              <w:tab/>
              <w:t>Electronic assemblies</w:t>
            </w:r>
          </w:p>
          <w:p w14:paraId="59108774" w14:textId="77777777" w:rsidR="00E546F5" w:rsidRDefault="00951CE2">
            <w:pPr>
              <w:pStyle w:val="Tier6"/>
            </w:pPr>
            <w:r>
              <w:t>-</w:t>
            </w:r>
            <w:r>
              <w:tab/>
              <w:t>-</w:t>
            </w:r>
            <w:r>
              <w:tab/>
              <w:t>-</w:t>
            </w:r>
            <w:r>
              <w:tab/>
              <w:t>-</w:t>
            </w:r>
            <w:r>
              <w:tab/>
              <w:t>-</w:t>
            </w:r>
            <w:r>
              <w:tab/>
              <w:t xml:space="preserve">Modules comprising at least semiconductor chips for: • the </w:t>
            </w:r>
            <w:r>
              <w:t>generation of driving signals for pixel addressing, or • driving addressing pixels</w:t>
            </w:r>
          </w:p>
          <w:p w14:paraId="5910877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776" w14:textId="77777777" w:rsidR="00E546F5" w:rsidRDefault="00951CE2">
            <w:pPr>
              <w:pStyle w:val="Tier6Bullet"/>
            </w:pPr>
            <w:r>
              <w:tab/>
            </w:r>
            <w:r>
              <w:tab/>
            </w:r>
            <w:r>
              <w:tab/>
            </w:r>
            <w:r>
              <w:tab/>
            </w:r>
            <w:r>
              <w:tab/>
              <w:t>-</w:t>
            </w:r>
            <w:r>
              <w:tab/>
              <w:t xml:space="preserve">for </w:t>
            </w:r>
            <w:r>
              <w:t>fitting to or equipping such ships, boats or other vessels;</w:t>
            </w:r>
          </w:p>
          <w:p w14:paraId="5910877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8778" w14:textId="77777777" w:rsidR="00E546F5" w:rsidRDefault="00951CE2">
            <w:pPr>
              <w:pStyle w:val="Tier6Bullet"/>
            </w:pPr>
            <w:r>
              <w:tab/>
            </w:r>
            <w:r>
              <w:tab/>
            </w:r>
            <w:r>
              <w:tab/>
            </w:r>
            <w:r>
              <w:tab/>
            </w:r>
            <w:r>
              <w:tab/>
              <w:t>-</w:t>
            </w:r>
            <w:r>
              <w:tab/>
              <w:t>for equipping the above platforms;</w:t>
            </w:r>
          </w:p>
          <w:p w14:paraId="5910877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7A" w14:textId="77777777" w:rsidR="00E546F5" w:rsidRDefault="00951CE2">
            <w:pPr>
              <w:pStyle w:val="NormalinTable"/>
            </w:pPr>
            <w:r>
              <w:t>0.0%</w:t>
            </w:r>
          </w:p>
        </w:tc>
      </w:tr>
      <w:tr w:rsidR="00E546F5" w14:paraId="591087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7C" w14:textId="77777777" w:rsidR="00E546F5" w:rsidRDefault="00951CE2">
            <w:pPr>
              <w:pStyle w:val="NormalinTable"/>
            </w:pPr>
            <w:r>
              <w:rPr>
                <w:color w:val="000000"/>
                <w:szCs w:val="16"/>
              </w:rPr>
              <w:t>8529906580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7D" w14:textId="77777777" w:rsidR="00E546F5" w:rsidRDefault="00951CE2">
            <w:pPr>
              <w:pStyle w:val="Tier1"/>
            </w:pPr>
            <w:r>
              <w:rPr>
                <w:color w:val="000000"/>
                <w:szCs w:val="16"/>
              </w:rPr>
              <w:t xml:space="preserve">Parts suitable for use solely or principally with the apparatus of </w:t>
            </w:r>
            <w:r>
              <w:rPr>
                <w:color w:val="000000"/>
                <w:szCs w:val="16"/>
              </w:rPr>
              <w:t>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Tuner transforming high-frequency signals into digital signal, for use in the manufacture of products falling under heading|8527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7E" w14:textId="77777777" w:rsidR="00E546F5" w:rsidRDefault="00951CE2">
            <w:pPr>
              <w:pStyle w:val="NormalinTable"/>
            </w:pPr>
            <w:r>
              <w:t>0.0%</w:t>
            </w:r>
          </w:p>
        </w:tc>
      </w:tr>
      <w:tr w:rsidR="00E546F5" w14:paraId="591087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80" w14:textId="77777777" w:rsidR="00E546F5" w:rsidRDefault="00951CE2">
            <w:pPr>
              <w:pStyle w:val="NormalinTable"/>
            </w:pPr>
            <w:r>
              <w:rPr>
                <w:color w:val="000000"/>
                <w:szCs w:val="16"/>
              </w:rPr>
              <w:t>8529906585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81" w14:textId="77777777" w:rsidR="00E546F5" w:rsidRDefault="00951CE2">
            <w:pPr>
              <w:pStyle w:val="Tier1"/>
            </w:pPr>
            <w:r>
              <w:rPr>
                <w:color w:val="000000"/>
                <w:szCs w:val="16"/>
              </w:rPr>
              <w:t xml:space="preserve">Parts </w:t>
            </w:r>
            <w:r>
              <w:rPr>
                <w:color w:val="000000"/>
                <w:szCs w:val="16"/>
              </w:rPr>
              <w:t>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Electronic assemblies</w:t>
            </w:r>
            <w:r>
              <w:rPr>
                <w:color w:val="000000"/>
                <w:szCs w:val="16"/>
              </w:rPr>
              <w:br/>
            </w:r>
            <w:r>
              <w:rPr>
                <w:color w:val="000000"/>
                <w:szCs w:val="16"/>
              </w:rPr>
              <w:t>- - - - - Assembly consisting of at least:</w:t>
            </w:r>
            <w:r>
              <w:rPr>
                <w:color w:val="000000"/>
                <w:szCs w:val="16"/>
              </w:rPr>
              <w:br/>
            </w:r>
            <w:r>
              <w:rPr>
                <w:color w:val="000000"/>
                <w:szCs w:val="16"/>
              </w:rPr>
              <w:t xml:space="preserve"> </w:t>
            </w:r>
            <w:r>
              <w:rPr>
                <w:color w:val="000000"/>
                <w:szCs w:val="16"/>
              </w:rPr>
              <w:br/>
            </w:r>
            <w:r>
              <w:rPr>
                <w:color w:val="000000"/>
                <w:szCs w:val="16"/>
              </w:rPr>
              <w:t>-|an audio frequency amplifier unit, |comprising at least an audio f</w:t>
            </w:r>
            <w:r>
              <w:rPr>
                <w:color w:val="000000"/>
                <w:szCs w:val="16"/>
              </w:rPr>
              <w:t>requency amplifier and a sound generator,</w:t>
            </w:r>
            <w:r>
              <w:rPr>
                <w:color w:val="000000"/>
                <w:szCs w:val="16"/>
              </w:rPr>
              <w:br/>
            </w:r>
            <w:r>
              <w:rPr>
                <w:color w:val="000000"/>
                <w:szCs w:val="16"/>
              </w:rPr>
              <w:t xml:space="preserve"> </w:t>
            </w:r>
            <w:r>
              <w:rPr>
                <w:color w:val="000000"/>
                <w:szCs w:val="16"/>
              </w:rPr>
              <w:br/>
            </w:r>
            <w:r>
              <w:rPr>
                <w:color w:val="000000"/>
                <w:szCs w:val="16"/>
              </w:rPr>
              <w:t>-|a transformer and</w:t>
            </w:r>
            <w:r>
              <w:rPr>
                <w:color w:val="000000"/>
                <w:szCs w:val="16"/>
              </w:rPr>
              <w:br/>
            </w:r>
            <w:r>
              <w:rPr>
                <w:color w:val="000000"/>
                <w:szCs w:val="16"/>
              </w:rPr>
              <w:t xml:space="preserve"> </w:t>
            </w:r>
            <w:r>
              <w:rPr>
                <w:color w:val="000000"/>
                <w:szCs w:val="16"/>
              </w:rPr>
              <w:br/>
            </w:r>
            <w:r>
              <w:rPr>
                <w:color w:val="000000"/>
                <w:szCs w:val="16"/>
              </w:rPr>
              <w:t>-|a radio broadcast receiver</w:t>
            </w:r>
            <w:r>
              <w:rPr>
                <w:color w:val="000000"/>
                <w:szCs w:val="16"/>
              </w:rPr>
              <w:br/>
            </w:r>
            <w:r>
              <w:rPr>
                <w:color w:val="000000"/>
                <w:szCs w:val="16"/>
              </w:rPr>
              <w:t>|for use in the manufacture of consumer electronic products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82" w14:textId="77777777" w:rsidR="00E546F5" w:rsidRDefault="00951CE2">
            <w:pPr>
              <w:pStyle w:val="NormalinTable"/>
            </w:pPr>
            <w:r>
              <w:t>0.0%</w:t>
            </w:r>
          </w:p>
        </w:tc>
      </w:tr>
      <w:tr w:rsidR="00E546F5" w14:paraId="591087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84" w14:textId="77777777" w:rsidR="00E546F5" w:rsidRDefault="00951CE2">
            <w:pPr>
              <w:pStyle w:val="NormalinTable"/>
            </w:pPr>
            <w:r>
              <w:t>8529906590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85" w14:textId="77777777" w:rsidR="00E546F5" w:rsidRDefault="00951CE2">
            <w:pPr>
              <w:pStyle w:val="Tier1"/>
            </w:pPr>
            <w:r>
              <w:t xml:space="preserve">Parts suitable for use solely or principally with the apparatus of headings 8525 to </w:t>
            </w:r>
            <w:r>
              <w:t>8528</w:t>
            </w:r>
          </w:p>
          <w:p w14:paraId="59108786" w14:textId="77777777" w:rsidR="00E546F5" w:rsidRDefault="00951CE2">
            <w:pPr>
              <w:pStyle w:val="Tier2"/>
            </w:pPr>
            <w:r>
              <w:t>-</w:t>
            </w:r>
            <w:r>
              <w:tab/>
              <w:t>Other</w:t>
            </w:r>
          </w:p>
          <w:p w14:paraId="59108787" w14:textId="77777777" w:rsidR="00E546F5" w:rsidRDefault="00951CE2">
            <w:pPr>
              <w:pStyle w:val="Tier3"/>
            </w:pPr>
            <w:r>
              <w:t>-</w:t>
            </w:r>
            <w:r>
              <w:tab/>
              <w:t>-</w:t>
            </w:r>
            <w:r>
              <w:tab/>
              <w:t>Other</w:t>
            </w:r>
          </w:p>
          <w:p w14:paraId="59108788" w14:textId="77777777" w:rsidR="00E546F5" w:rsidRDefault="00951CE2">
            <w:pPr>
              <w:pStyle w:val="Tier4"/>
            </w:pPr>
            <w:r>
              <w:t>-</w:t>
            </w:r>
            <w:r>
              <w:tab/>
              <w:t>-</w:t>
            </w:r>
            <w:r>
              <w:tab/>
              <w:t>-</w:t>
            </w:r>
            <w:r>
              <w:tab/>
              <w:t>Other</w:t>
            </w:r>
          </w:p>
          <w:p w14:paraId="59108789" w14:textId="77777777" w:rsidR="00E546F5" w:rsidRDefault="00951CE2">
            <w:pPr>
              <w:pStyle w:val="Tier5"/>
            </w:pPr>
            <w:r>
              <w:t>-</w:t>
            </w:r>
            <w:r>
              <w:tab/>
              <w:t>-</w:t>
            </w:r>
            <w:r>
              <w:tab/>
              <w:t>-</w:t>
            </w:r>
            <w:r>
              <w:tab/>
              <w:t>-</w:t>
            </w:r>
            <w:r>
              <w:tab/>
              <w:t>Electronic assemblies</w:t>
            </w:r>
          </w:p>
          <w:p w14:paraId="5910878A" w14:textId="77777777" w:rsidR="00E546F5" w:rsidRDefault="00951CE2">
            <w:pPr>
              <w:pStyle w:val="Tier6"/>
            </w:pPr>
            <w:r>
              <w:t>-</w:t>
            </w:r>
            <w:r>
              <w:tab/>
              <w:t>-</w:t>
            </w:r>
            <w:r>
              <w:tab/>
              <w:t>-</w:t>
            </w:r>
            <w:r>
              <w:tab/>
              <w:t>-</w:t>
            </w:r>
            <w:r>
              <w:tab/>
              <w:t>-</w:t>
            </w:r>
            <w:r>
              <w:tab/>
              <w:t>Other</w:t>
            </w:r>
          </w:p>
          <w:p w14:paraId="5910878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78C" w14:textId="77777777" w:rsidR="00E546F5" w:rsidRDefault="00951CE2">
            <w:pPr>
              <w:pStyle w:val="Tier6Bullet"/>
            </w:pPr>
            <w:r>
              <w:tab/>
            </w:r>
            <w:r>
              <w:tab/>
            </w:r>
            <w:r>
              <w:tab/>
            </w:r>
            <w:r>
              <w:tab/>
            </w:r>
            <w:r>
              <w:tab/>
              <w:t>-</w:t>
            </w:r>
            <w:r>
              <w:tab/>
              <w:t xml:space="preserve">for </w:t>
            </w:r>
            <w:r>
              <w:t>fitting to or equipping such ships, boats or other vessels;</w:t>
            </w:r>
          </w:p>
          <w:p w14:paraId="5910878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14:paraId="5910878E" w14:textId="77777777" w:rsidR="00E546F5" w:rsidRDefault="00951CE2">
            <w:pPr>
              <w:pStyle w:val="Tier6Bullet"/>
            </w:pPr>
            <w:r>
              <w:tab/>
            </w:r>
            <w:r>
              <w:tab/>
            </w:r>
            <w:r>
              <w:tab/>
            </w:r>
            <w:r>
              <w:tab/>
            </w:r>
            <w:r>
              <w:tab/>
              <w:t>-</w:t>
            </w:r>
            <w:r>
              <w:tab/>
              <w:t>for equipping the above platforms;</w:t>
            </w:r>
          </w:p>
          <w:p w14:paraId="5910878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90" w14:textId="77777777" w:rsidR="00E546F5" w:rsidRDefault="00951CE2">
            <w:pPr>
              <w:pStyle w:val="NormalinTable"/>
            </w:pPr>
            <w:r>
              <w:t>0.0%</w:t>
            </w:r>
          </w:p>
        </w:tc>
      </w:tr>
      <w:tr w:rsidR="00E546F5" w14:paraId="591087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92" w14:textId="77777777" w:rsidR="00E546F5" w:rsidRDefault="00951CE2">
            <w:pPr>
              <w:pStyle w:val="NormalinTable"/>
            </w:pPr>
            <w:r>
              <w:t>8529909210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93" w14:textId="77777777" w:rsidR="00E546F5" w:rsidRDefault="00951CE2">
            <w:pPr>
              <w:pStyle w:val="Tier1"/>
            </w:pPr>
            <w:r>
              <w:t xml:space="preserve">Parts suitable for use solely or principally with the apparatus of headings 8525 to </w:t>
            </w:r>
            <w:r>
              <w:t>8528</w:t>
            </w:r>
          </w:p>
          <w:p w14:paraId="59108794" w14:textId="77777777" w:rsidR="00E546F5" w:rsidRDefault="00951CE2">
            <w:pPr>
              <w:pStyle w:val="Tier2"/>
            </w:pPr>
            <w:r>
              <w:t>-</w:t>
            </w:r>
            <w:r>
              <w:tab/>
              <w:t>Other</w:t>
            </w:r>
          </w:p>
          <w:p w14:paraId="59108795" w14:textId="77777777" w:rsidR="00E546F5" w:rsidRDefault="00951CE2">
            <w:pPr>
              <w:pStyle w:val="Tier3"/>
            </w:pPr>
            <w:r>
              <w:t>-</w:t>
            </w:r>
            <w:r>
              <w:tab/>
              <w:t>-</w:t>
            </w:r>
            <w:r>
              <w:tab/>
              <w:t>Other</w:t>
            </w:r>
          </w:p>
          <w:p w14:paraId="59108796" w14:textId="77777777" w:rsidR="00E546F5" w:rsidRDefault="00951CE2">
            <w:pPr>
              <w:pStyle w:val="Tier4"/>
            </w:pPr>
            <w:r>
              <w:t>-</w:t>
            </w:r>
            <w:r>
              <w:tab/>
              <w:t>-</w:t>
            </w:r>
            <w:r>
              <w:tab/>
              <w:t>-</w:t>
            </w:r>
            <w:r>
              <w:tab/>
              <w:t>Other</w:t>
            </w:r>
          </w:p>
          <w:p w14:paraId="59108797" w14:textId="77777777" w:rsidR="00E546F5" w:rsidRDefault="00951CE2">
            <w:pPr>
              <w:pStyle w:val="Tier5"/>
            </w:pPr>
            <w:r>
              <w:t>-</w:t>
            </w:r>
            <w:r>
              <w:tab/>
              <w:t>-</w:t>
            </w:r>
            <w:r>
              <w:tab/>
              <w:t>-</w:t>
            </w:r>
            <w:r>
              <w:tab/>
              <w:t>-</w:t>
            </w:r>
            <w:r>
              <w:tab/>
              <w:t>Other</w:t>
            </w:r>
          </w:p>
          <w:p w14:paraId="59108798" w14:textId="77777777" w:rsidR="00E546F5" w:rsidRDefault="00951CE2">
            <w:pPr>
              <w:pStyle w:val="Tier6"/>
            </w:pPr>
            <w:r>
              <w:t>-</w:t>
            </w:r>
            <w:r>
              <w:tab/>
              <w:t>-</w:t>
            </w:r>
            <w:r>
              <w:tab/>
              <w:t>-</w:t>
            </w:r>
            <w:r>
              <w:tab/>
              <w:t>-</w:t>
            </w:r>
            <w:r>
              <w:tab/>
              <w:t>-</w:t>
            </w:r>
            <w:r>
              <w:tab/>
              <w:t>Other</w:t>
            </w:r>
          </w:p>
          <w:p w14:paraId="59108799"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9A" w14:textId="77777777" w:rsidR="00E546F5" w:rsidRDefault="00951CE2">
            <w:pPr>
              <w:pStyle w:val="NormalinTable"/>
            </w:pPr>
            <w:r>
              <w:t>0.0%</w:t>
            </w:r>
          </w:p>
        </w:tc>
      </w:tr>
      <w:tr w:rsidR="00E546F5" w14:paraId="591087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9C" w14:textId="77777777" w:rsidR="00E546F5" w:rsidRDefault="00951CE2">
            <w:pPr>
              <w:pStyle w:val="NormalinTable"/>
            </w:pPr>
            <w:r>
              <w:t>8529909215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9D" w14:textId="77777777" w:rsidR="00E546F5" w:rsidRDefault="00951CE2">
            <w:pPr>
              <w:pStyle w:val="Tier1"/>
            </w:pPr>
            <w:r>
              <w:t xml:space="preserve">Parts suitable for use solely or principally with the </w:t>
            </w:r>
            <w:r>
              <w:t>apparatus of headings 8525 to 8528</w:t>
            </w:r>
          </w:p>
          <w:p w14:paraId="5910879E" w14:textId="77777777" w:rsidR="00E546F5" w:rsidRDefault="00951CE2">
            <w:pPr>
              <w:pStyle w:val="Tier2"/>
            </w:pPr>
            <w:r>
              <w:t>-</w:t>
            </w:r>
            <w:r>
              <w:tab/>
              <w:t>Other</w:t>
            </w:r>
          </w:p>
          <w:p w14:paraId="5910879F" w14:textId="77777777" w:rsidR="00E546F5" w:rsidRDefault="00951CE2">
            <w:pPr>
              <w:pStyle w:val="Tier3"/>
            </w:pPr>
            <w:r>
              <w:t>-</w:t>
            </w:r>
            <w:r>
              <w:tab/>
              <w:t>-</w:t>
            </w:r>
            <w:r>
              <w:tab/>
              <w:t>Other</w:t>
            </w:r>
          </w:p>
          <w:p w14:paraId="591087A0" w14:textId="77777777" w:rsidR="00E546F5" w:rsidRDefault="00951CE2">
            <w:pPr>
              <w:pStyle w:val="Tier4"/>
            </w:pPr>
            <w:r>
              <w:t>-</w:t>
            </w:r>
            <w:r>
              <w:tab/>
              <w:t>-</w:t>
            </w:r>
            <w:r>
              <w:tab/>
              <w:t>-</w:t>
            </w:r>
            <w:r>
              <w:tab/>
              <w:t>Other</w:t>
            </w:r>
          </w:p>
          <w:p w14:paraId="591087A1" w14:textId="77777777" w:rsidR="00E546F5" w:rsidRDefault="00951CE2">
            <w:pPr>
              <w:pStyle w:val="Tier5"/>
            </w:pPr>
            <w:r>
              <w:t>-</w:t>
            </w:r>
            <w:r>
              <w:tab/>
              <w:t>-</w:t>
            </w:r>
            <w:r>
              <w:tab/>
              <w:t>-</w:t>
            </w:r>
            <w:r>
              <w:tab/>
              <w:t>-</w:t>
            </w:r>
            <w:r>
              <w:tab/>
              <w:t>Other</w:t>
            </w:r>
          </w:p>
          <w:p w14:paraId="591087A2" w14:textId="77777777" w:rsidR="00E546F5" w:rsidRDefault="00951CE2">
            <w:pPr>
              <w:pStyle w:val="Tier6"/>
            </w:pPr>
            <w:r>
              <w:t>-</w:t>
            </w:r>
            <w:r>
              <w:tab/>
              <w:t>-</w:t>
            </w:r>
            <w:r>
              <w:tab/>
              <w:t>-</w:t>
            </w:r>
            <w:r>
              <w:tab/>
              <w:t>-</w:t>
            </w:r>
            <w:r>
              <w:tab/>
              <w:t>-</w:t>
            </w:r>
            <w:r>
              <w:tab/>
              <w:t>Other</w:t>
            </w:r>
          </w:p>
          <w:p w14:paraId="591087A3"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A4" w14:textId="77777777" w:rsidR="00E546F5" w:rsidRDefault="00951CE2">
            <w:pPr>
              <w:pStyle w:val="NormalinTable"/>
            </w:pPr>
            <w:r>
              <w:t>0.0%</w:t>
            </w:r>
          </w:p>
        </w:tc>
      </w:tr>
      <w:tr w:rsidR="00E546F5" w14:paraId="591087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A6" w14:textId="77777777" w:rsidR="00E546F5" w:rsidRDefault="00951CE2">
            <w:pPr>
              <w:pStyle w:val="NormalinTable"/>
            </w:pPr>
            <w:r>
              <w:rPr>
                <w:color w:val="000000"/>
                <w:szCs w:val="16"/>
              </w:rPr>
              <w:t>8529909225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A7" w14:textId="77777777" w:rsidR="00E546F5" w:rsidRDefault="00951CE2">
            <w:pPr>
              <w:pStyle w:val="Tier1"/>
            </w:pPr>
            <w:r>
              <w:rPr>
                <w:color w:val="000000"/>
                <w:szCs w:val="16"/>
              </w:rPr>
              <w:t xml:space="preserve">Parts suitable for use </w:t>
            </w:r>
            <w:r>
              <w:rPr>
                <w:color w:val="000000"/>
                <w:szCs w:val="16"/>
              </w:rPr>
              <w:t>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xml:space="preserve">- - - - - - - </w:t>
            </w:r>
            <w:r>
              <w:rPr>
                <w:color w:val="000000"/>
                <w:szCs w:val="16"/>
              </w:rPr>
              <w:t xml:space="preserve">LCD modules, not combined with touch screen facilities, solely consisting of: </w:t>
            </w:r>
            <w:r>
              <w:rPr>
                <w:color w:val="000000"/>
                <w:szCs w:val="16"/>
              </w:rPr>
              <w:br/>
            </w:r>
            <w:r>
              <w:rPr>
                <w:color w:val="000000"/>
                <w:szCs w:val="16"/>
              </w:rPr>
              <w:t xml:space="preserve">-|one or more TFT glass or plastic cells, </w:t>
            </w:r>
            <w:r>
              <w:rPr>
                <w:color w:val="000000"/>
                <w:szCs w:val="16"/>
              </w:rPr>
              <w:br/>
            </w:r>
            <w:r>
              <w:rPr>
                <w:color w:val="000000"/>
                <w:szCs w:val="16"/>
              </w:rPr>
              <w:t xml:space="preserve"> </w:t>
            </w:r>
            <w:r>
              <w:rPr>
                <w:color w:val="000000"/>
                <w:szCs w:val="16"/>
              </w:rPr>
              <w:br/>
            </w:r>
            <w:r>
              <w:rPr>
                <w:color w:val="000000"/>
                <w:szCs w:val="16"/>
              </w:rPr>
              <w:t xml:space="preserve">-|a die cast heat sink, </w:t>
            </w:r>
            <w:r>
              <w:rPr>
                <w:color w:val="000000"/>
                <w:szCs w:val="16"/>
              </w:rPr>
              <w:br/>
            </w:r>
            <w:r>
              <w:rPr>
                <w:color w:val="000000"/>
                <w:szCs w:val="16"/>
              </w:rPr>
              <w:t xml:space="preserve"> </w:t>
            </w:r>
            <w:r>
              <w:rPr>
                <w:color w:val="000000"/>
                <w:szCs w:val="16"/>
              </w:rPr>
              <w:br/>
            </w:r>
            <w:r>
              <w:rPr>
                <w:color w:val="000000"/>
                <w:szCs w:val="16"/>
              </w:rPr>
              <w:t xml:space="preserve">-|a backlight unit, </w:t>
            </w:r>
            <w:r>
              <w:rPr>
                <w:color w:val="000000"/>
                <w:szCs w:val="16"/>
              </w:rPr>
              <w:br/>
            </w:r>
            <w:r>
              <w:rPr>
                <w:color w:val="000000"/>
                <w:szCs w:val="16"/>
              </w:rPr>
              <w:t xml:space="preserve"> </w:t>
            </w:r>
            <w:r>
              <w:rPr>
                <w:color w:val="000000"/>
                <w:szCs w:val="16"/>
              </w:rPr>
              <w:br/>
            </w:r>
            <w:r>
              <w:rPr>
                <w:color w:val="000000"/>
                <w:szCs w:val="16"/>
              </w:rPr>
              <w:t xml:space="preserve">-|one printed circuit board with micro controller, and </w:t>
            </w:r>
            <w:r>
              <w:rPr>
                <w:color w:val="000000"/>
                <w:szCs w:val="16"/>
              </w:rPr>
              <w:br/>
            </w:r>
            <w:r>
              <w:rPr>
                <w:color w:val="000000"/>
                <w:szCs w:val="16"/>
              </w:rPr>
              <w:t xml:space="preserve"> </w:t>
            </w:r>
            <w:r>
              <w:rPr>
                <w:color w:val="000000"/>
                <w:szCs w:val="16"/>
              </w:rPr>
              <w:br/>
            </w:r>
            <w:r>
              <w:rPr>
                <w:color w:val="000000"/>
                <w:szCs w:val="16"/>
              </w:rPr>
              <w:t>-|LVDS (Low Voltage Diff</w:t>
            </w:r>
            <w:r>
              <w:rPr>
                <w:color w:val="000000"/>
                <w:szCs w:val="16"/>
              </w:rPr>
              <w:t xml:space="preserve">erential Signalling) interface, </w:t>
            </w:r>
            <w:r>
              <w:rPr>
                <w:color w:val="000000"/>
                <w:szCs w:val="16"/>
              </w:rPr>
              <w:br/>
            </w:r>
            <w:r>
              <w:rPr>
                <w:color w:val="000000"/>
                <w:szCs w:val="16"/>
              </w:rPr>
              <w:t>for use in the manufacture of radios for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A8" w14:textId="77777777" w:rsidR="00E546F5" w:rsidRDefault="00951CE2">
            <w:pPr>
              <w:pStyle w:val="NormalinTable"/>
            </w:pPr>
            <w:r>
              <w:t>0.0%</w:t>
            </w:r>
          </w:p>
        </w:tc>
      </w:tr>
      <w:tr w:rsidR="00E546F5" w14:paraId="591087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AA" w14:textId="77777777" w:rsidR="00E546F5" w:rsidRDefault="00951CE2">
            <w:pPr>
              <w:pStyle w:val="NormalinTable"/>
            </w:pPr>
            <w:r>
              <w:rPr>
                <w:color w:val="000000"/>
                <w:szCs w:val="16"/>
              </w:rPr>
              <w:t>8529909233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AB"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xml:space="preserve">- - - - - </w:t>
            </w:r>
            <w:r>
              <w:rPr>
                <w:color w:val="000000"/>
                <w:szCs w:val="16"/>
              </w:rPr>
              <w:t>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LCD modules combined with touch screen facilities</w:t>
            </w:r>
            <w:r>
              <w:rPr>
                <w:color w:val="000000"/>
                <w:szCs w:val="16"/>
              </w:rPr>
              <w:br/>
            </w:r>
            <w:r>
              <w:rPr>
                <w:color w:val="000000"/>
                <w:szCs w:val="16"/>
              </w:rPr>
              <w:br/>
            </w:r>
            <w:r>
              <w:rPr>
                <w:color w:val="000000"/>
                <w:szCs w:val="16"/>
              </w:rPr>
              <w:t>-|solely consisting of one or more TFT cells,</w:t>
            </w:r>
            <w:r>
              <w:rPr>
                <w:color w:val="000000"/>
                <w:szCs w:val="16"/>
              </w:rPr>
              <w:br/>
            </w:r>
            <w:r>
              <w:rPr>
                <w:color w:val="000000"/>
                <w:szCs w:val="16"/>
              </w:rPr>
              <w:br/>
            </w:r>
            <w:r>
              <w:rPr>
                <w:color w:val="000000"/>
                <w:szCs w:val="16"/>
              </w:rPr>
              <w:t>-|with a diagonal meas</w:t>
            </w:r>
            <w:r>
              <w:rPr>
                <w:color w:val="000000"/>
                <w:szCs w:val="16"/>
              </w:rPr>
              <w:t>urement of the screen of 10,7|cm or more but not more than 36|cm,</w:t>
            </w:r>
            <w:r>
              <w:rPr>
                <w:color w:val="000000"/>
                <w:szCs w:val="16"/>
              </w:rPr>
              <w:br/>
            </w:r>
            <w:r>
              <w:rPr>
                <w:color w:val="000000"/>
                <w:szCs w:val="16"/>
              </w:rPr>
              <w:br/>
            </w:r>
            <w:r>
              <w:rPr>
                <w:color w:val="000000"/>
                <w:szCs w:val="16"/>
              </w:rPr>
              <w:t>-|with or without LED backlight,</w:t>
            </w:r>
            <w:r>
              <w:rPr>
                <w:color w:val="000000"/>
                <w:szCs w:val="16"/>
              </w:rPr>
              <w:br/>
            </w:r>
            <w:r>
              <w:rPr>
                <w:color w:val="000000"/>
                <w:szCs w:val="16"/>
              </w:rPr>
              <w:br/>
            </w:r>
            <w:r>
              <w:rPr>
                <w:color w:val="000000"/>
                <w:szCs w:val="16"/>
              </w:rPr>
              <w:t>-|with control electronics for pixel addressing only,</w:t>
            </w:r>
            <w:r>
              <w:rPr>
                <w:color w:val="000000"/>
                <w:szCs w:val="16"/>
              </w:rPr>
              <w:br/>
            </w:r>
            <w:r>
              <w:rPr>
                <w:color w:val="000000"/>
                <w:szCs w:val="16"/>
              </w:rPr>
              <w:br/>
            </w:r>
            <w:r>
              <w:rPr>
                <w:color w:val="000000"/>
                <w:szCs w:val="16"/>
              </w:rPr>
              <w:t>-|without an EPROM memory (Erasable Programmable Read-only Memory),</w:t>
            </w:r>
            <w:r>
              <w:rPr>
                <w:color w:val="000000"/>
                <w:szCs w:val="16"/>
              </w:rPr>
              <w:br/>
            </w:r>
            <w:r>
              <w:rPr>
                <w:color w:val="000000"/>
                <w:szCs w:val="16"/>
              </w:rPr>
              <w:br/>
            </w:r>
            <w:r>
              <w:rPr>
                <w:color w:val="000000"/>
                <w:szCs w:val="16"/>
              </w:rPr>
              <w:t>-|with digital RGB Interface (R</w:t>
            </w:r>
            <w:r>
              <w:rPr>
                <w:color w:val="000000"/>
                <w:szCs w:val="16"/>
              </w:rPr>
              <w:t>ed, Green, Blue Interface), Touch-Screen Interface</w:t>
            </w:r>
            <w:r>
              <w:rPr>
                <w:color w:val="000000"/>
                <w:szCs w:val="16"/>
              </w:rPr>
              <w:br/>
            </w:r>
            <w:r>
              <w:rPr>
                <w:color w:val="000000"/>
                <w:szCs w:val="16"/>
              </w:rPr>
              <w:t>used solely for installation in motor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AC" w14:textId="77777777" w:rsidR="00E546F5" w:rsidRDefault="00951CE2">
            <w:pPr>
              <w:pStyle w:val="NormalinTable"/>
            </w:pPr>
            <w:r>
              <w:t>0.0%</w:t>
            </w:r>
          </w:p>
        </w:tc>
      </w:tr>
      <w:tr w:rsidR="00E546F5" w14:paraId="591087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AE" w14:textId="77777777" w:rsidR="00E546F5" w:rsidRDefault="00951CE2">
            <w:pPr>
              <w:pStyle w:val="NormalinTable"/>
            </w:pPr>
            <w:r>
              <w:rPr>
                <w:color w:val="000000"/>
                <w:szCs w:val="16"/>
              </w:rPr>
              <w:t>8529909237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AF"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xml:space="preserve">- - - - </w:t>
            </w:r>
            <w:r>
              <w:rPr>
                <w:color w:val="000000"/>
                <w:szCs w:val="16"/>
              </w:rPr>
              <w:t>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Fastening and covering ledges of aluminium alloy containing:</w:t>
            </w:r>
            <w:r>
              <w:rPr>
                <w:color w:val="000000"/>
                <w:szCs w:val="16"/>
              </w:rPr>
              <w:br/>
            </w:r>
            <w:r>
              <w:rPr>
                <w:color w:val="000000"/>
                <w:szCs w:val="16"/>
              </w:rPr>
              <w:t xml:space="preserve"> </w:t>
            </w:r>
            <w:r>
              <w:rPr>
                <w:color w:val="000000"/>
                <w:szCs w:val="16"/>
              </w:rPr>
              <w:br/>
            </w:r>
            <w:r>
              <w:rPr>
                <w:color w:val="000000"/>
                <w:szCs w:val="16"/>
              </w:rPr>
              <w:t>-|silicon and magnesium,</w:t>
            </w:r>
            <w:r>
              <w:rPr>
                <w:color w:val="000000"/>
                <w:szCs w:val="16"/>
              </w:rPr>
              <w:br/>
            </w:r>
            <w:r>
              <w:rPr>
                <w:color w:val="000000"/>
                <w:szCs w:val="16"/>
              </w:rPr>
              <w:t xml:space="preserve"> </w:t>
            </w:r>
            <w:r>
              <w:rPr>
                <w:color w:val="000000"/>
                <w:szCs w:val="16"/>
              </w:rPr>
              <w:br/>
            </w:r>
            <w:r>
              <w:rPr>
                <w:color w:val="000000"/>
                <w:szCs w:val="16"/>
              </w:rPr>
              <w:t>-|with a lengt</w:t>
            </w:r>
            <w:r>
              <w:rPr>
                <w:color w:val="000000"/>
                <w:szCs w:val="16"/>
              </w:rPr>
              <w:t>h of 300|mm or more but not more than 2|200|mm,</w:t>
            </w:r>
            <w:r>
              <w:rPr>
                <w:color w:val="000000"/>
                <w:szCs w:val="16"/>
              </w:rPr>
              <w:br/>
            </w:r>
            <w:r>
              <w:rPr>
                <w:color w:val="000000"/>
                <w:szCs w:val="16"/>
              </w:rPr>
              <w:t>specifically shaped for use in the manufacture of TV sets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B0" w14:textId="77777777" w:rsidR="00E546F5" w:rsidRDefault="00951CE2">
            <w:pPr>
              <w:pStyle w:val="NormalinTable"/>
            </w:pPr>
            <w:r>
              <w:t>0.0%</w:t>
            </w:r>
          </w:p>
        </w:tc>
      </w:tr>
      <w:tr w:rsidR="00E546F5" w14:paraId="591087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B2" w14:textId="77777777" w:rsidR="00E546F5" w:rsidRDefault="00951CE2">
            <w:pPr>
              <w:pStyle w:val="NormalinTable"/>
            </w:pPr>
            <w:r>
              <w:rPr>
                <w:color w:val="000000"/>
                <w:szCs w:val="16"/>
              </w:rPr>
              <w:t>8529909242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B3"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Aluminium heat sinks and cooling fins, for maintaining the operating temperature of transistors and integrated</w:t>
            </w:r>
            <w:r>
              <w:rPr>
                <w:color w:val="000000"/>
                <w:szCs w:val="16"/>
              </w:rPr>
              <w:t xml:space="preserve"> circuits, for use in the manufacture of products falling within heading 8527|or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B4" w14:textId="77777777" w:rsidR="00E546F5" w:rsidRDefault="00951CE2">
            <w:pPr>
              <w:pStyle w:val="NormalinTable"/>
            </w:pPr>
            <w:r>
              <w:t>0.0%</w:t>
            </w:r>
          </w:p>
        </w:tc>
      </w:tr>
      <w:tr w:rsidR="00E546F5" w14:paraId="591087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B6" w14:textId="77777777" w:rsidR="00E546F5" w:rsidRDefault="00951CE2">
            <w:pPr>
              <w:pStyle w:val="NormalinTable"/>
            </w:pPr>
            <w:r>
              <w:t>8529909243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B7" w14:textId="77777777" w:rsidR="00E546F5" w:rsidRDefault="00951CE2">
            <w:pPr>
              <w:pStyle w:val="Tier1"/>
            </w:pPr>
            <w:r>
              <w:t>Parts suitable for use solely or principally with the apparatus of headings 8525 to 8528</w:t>
            </w:r>
          </w:p>
          <w:p w14:paraId="591087B8" w14:textId="77777777" w:rsidR="00E546F5" w:rsidRDefault="00951CE2">
            <w:pPr>
              <w:pStyle w:val="Tier2"/>
            </w:pPr>
            <w:r>
              <w:t>-</w:t>
            </w:r>
            <w:r>
              <w:tab/>
              <w:t>Other</w:t>
            </w:r>
          </w:p>
          <w:p w14:paraId="591087B9" w14:textId="77777777" w:rsidR="00E546F5" w:rsidRDefault="00951CE2">
            <w:pPr>
              <w:pStyle w:val="Tier3"/>
            </w:pPr>
            <w:r>
              <w:t>-</w:t>
            </w:r>
            <w:r>
              <w:tab/>
              <w:t>-</w:t>
            </w:r>
            <w:r>
              <w:tab/>
              <w:t>Other</w:t>
            </w:r>
          </w:p>
          <w:p w14:paraId="591087BA" w14:textId="77777777" w:rsidR="00E546F5" w:rsidRDefault="00951CE2">
            <w:pPr>
              <w:pStyle w:val="Tier4"/>
            </w:pPr>
            <w:r>
              <w:t>-</w:t>
            </w:r>
            <w:r>
              <w:tab/>
              <w:t>-</w:t>
            </w:r>
            <w:r>
              <w:tab/>
              <w:t>-</w:t>
            </w:r>
            <w:r>
              <w:tab/>
              <w:t>Other</w:t>
            </w:r>
          </w:p>
          <w:p w14:paraId="591087BB" w14:textId="77777777" w:rsidR="00E546F5" w:rsidRDefault="00951CE2">
            <w:pPr>
              <w:pStyle w:val="Tier5"/>
            </w:pPr>
            <w:r>
              <w:t>-</w:t>
            </w:r>
            <w:r>
              <w:tab/>
              <w:t>-</w:t>
            </w:r>
            <w:r>
              <w:tab/>
              <w:t>-</w:t>
            </w:r>
            <w:r>
              <w:tab/>
              <w:t>-</w:t>
            </w:r>
            <w:r>
              <w:tab/>
              <w:t>Other</w:t>
            </w:r>
          </w:p>
          <w:p w14:paraId="591087BC" w14:textId="77777777" w:rsidR="00E546F5" w:rsidRDefault="00951CE2">
            <w:pPr>
              <w:pStyle w:val="Tier6"/>
            </w:pPr>
            <w:r>
              <w:t>-</w:t>
            </w:r>
            <w:r>
              <w:tab/>
              <w:t>-</w:t>
            </w:r>
            <w:r>
              <w:tab/>
              <w:t>-</w:t>
            </w:r>
            <w:r>
              <w:tab/>
              <w:t>-</w:t>
            </w:r>
            <w:r>
              <w:tab/>
              <w:t>-</w:t>
            </w:r>
            <w:r>
              <w:tab/>
              <w:t>Other</w:t>
            </w:r>
          </w:p>
          <w:p w14:paraId="591087BD"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BE" w14:textId="77777777" w:rsidR="00E546F5" w:rsidRDefault="00951CE2">
            <w:pPr>
              <w:pStyle w:val="NormalinTable"/>
            </w:pPr>
            <w:r>
              <w:t>0.0%</w:t>
            </w:r>
          </w:p>
        </w:tc>
      </w:tr>
      <w:tr w:rsidR="00E546F5" w14:paraId="591087C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C0" w14:textId="77777777" w:rsidR="00E546F5" w:rsidRDefault="00951CE2">
            <w:pPr>
              <w:pStyle w:val="NormalinTable"/>
            </w:pPr>
            <w:r>
              <w:t>8529909245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C1" w14:textId="77777777" w:rsidR="00E546F5" w:rsidRDefault="00951CE2">
            <w:pPr>
              <w:pStyle w:val="Tier1"/>
            </w:pPr>
            <w:r>
              <w:t>Parts suitable for use solely or principally with the apparatus of headings 8525 to 8528</w:t>
            </w:r>
          </w:p>
          <w:p w14:paraId="591087C2" w14:textId="77777777" w:rsidR="00E546F5" w:rsidRDefault="00951CE2">
            <w:pPr>
              <w:pStyle w:val="Tier2"/>
            </w:pPr>
            <w:r>
              <w:t>-</w:t>
            </w:r>
            <w:r>
              <w:tab/>
              <w:t>Other</w:t>
            </w:r>
          </w:p>
          <w:p w14:paraId="591087C3" w14:textId="77777777" w:rsidR="00E546F5" w:rsidRDefault="00951CE2">
            <w:pPr>
              <w:pStyle w:val="Tier3"/>
            </w:pPr>
            <w:r>
              <w:t>-</w:t>
            </w:r>
            <w:r>
              <w:tab/>
              <w:t>-</w:t>
            </w:r>
            <w:r>
              <w:tab/>
              <w:t>Other</w:t>
            </w:r>
          </w:p>
          <w:p w14:paraId="591087C4" w14:textId="77777777" w:rsidR="00E546F5" w:rsidRDefault="00951CE2">
            <w:pPr>
              <w:pStyle w:val="Tier4"/>
            </w:pPr>
            <w:r>
              <w:t>-</w:t>
            </w:r>
            <w:r>
              <w:tab/>
              <w:t>-</w:t>
            </w:r>
            <w:r>
              <w:tab/>
              <w:t>-</w:t>
            </w:r>
            <w:r>
              <w:tab/>
              <w:t>Other</w:t>
            </w:r>
          </w:p>
          <w:p w14:paraId="591087C5" w14:textId="77777777" w:rsidR="00E546F5" w:rsidRDefault="00951CE2">
            <w:pPr>
              <w:pStyle w:val="Tier5"/>
            </w:pPr>
            <w:r>
              <w:t>-</w:t>
            </w:r>
            <w:r>
              <w:tab/>
              <w:t>-</w:t>
            </w:r>
            <w:r>
              <w:tab/>
              <w:t>-</w:t>
            </w:r>
            <w:r>
              <w:tab/>
            </w:r>
            <w:r>
              <w:t>-</w:t>
            </w:r>
            <w:r>
              <w:tab/>
              <w:t>Other</w:t>
            </w:r>
          </w:p>
          <w:p w14:paraId="591087C6" w14:textId="77777777" w:rsidR="00E546F5" w:rsidRDefault="00951CE2">
            <w:pPr>
              <w:pStyle w:val="Tier6"/>
            </w:pPr>
            <w:r>
              <w:t>-</w:t>
            </w:r>
            <w:r>
              <w:tab/>
              <w:t>-</w:t>
            </w:r>
            <w:r>
              <w:tab/>
              <w:t>-</w:t>
            </w:r>
            <w:r>
              <w:tab/>
              <w:t>-</w:t>
            </w:r>
            <w:r>
              <w:tab/>
              <w:t>-</w:t>
            </w:r>
            <w:r>
              <w:tab/>
              <w:t>Other</w:t>
            </w:r>
          </w:p>
          <w:p w14:paraId="591087C7"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C8" w14:textId="77777777" w:rsidR="00E546F5" w:rsidRDefault="00951CE2">
            <w:pPr>
              <w:pStyle w:val="NormalinTable"/>
            </w:pPr>
            <w:r>
              <w:t>0.0%</w:t>
            </w:r>
          </w:p>
        </w:tc>
      </w:tr>
      <w:tr w:rsidR="00E546F5" w14:paraId="591087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CA" w14:textId="77777777" w:rsidR="00E546F5" w:rsidRDefault="00951CE2">
            <w:pPr>
              <w:pStyle w:val="NormalinTable"/>
            </w:pPr>
            <w:r>
              <w:t>8529909247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CB" w14:textId="77777777" w:rsidR="00E546F5" w:rsidRDefault="00951CE2">
            <w:pPr>
              <w:pStyle w:val="Tier1"/>
            </w:pPr>
            <w:r>
              <w:t>Parts suitable for use solely or principally with the apparatus of headings 8525 to 8528</w:t>
            </w:r>
          </w:p>
          <w:p w14:paraId="591087CC" w14:textId="77777777" w:rsidR="00E546F5" w:rsidRDefault="00951CE2">
            <w:pPr>
              <w:pStyle w:val="Tier2"/>
            </w:pPr>
            <w:r>
              <w:t>-</w:t>
            </w:r>
            <w:r>
              <w:tab/>
            </w:r>
            <w:r>
              <w:t>Other</w:t>
            </w:r>
          </w:p>
          <w:p w14:paraId="591087CD" w14:textId="77777777" w:rsidR="00E546F5" w:rsidRDefault="00951CE2">
            <w:pPr>
              <w:pStyle w:val="Tier3"/>
            </w:pPr>
            <w:r>
              <w:t>-</w:t>
            </w:r>
            <w:r>
              <w:tab/>
              <w:t>-</w:t>
            </w:r>
            <w:r>
              <w:tab/>
              <w:t>Other</w:t>
            </w:r>
          </w:p>
          <w:p w14:paraId="591087CE" w14:textId="77777777" w:rsidR="00E546F5" w:rsidRDefault="00951CE2">
            <w:pPr>
              <w:pStyle w:val="Tier4"/>
            </w:pPr>
            <w:r>
              <w:t>-</w:t>
            </w:r>
            <w:r>
              <w:tab/>
              <w:t>-</w:t>
            </w:r>
            <w:r>
              <w:tab/>
              <w:t>-</w:t>
            </w:r>
            <w:r>
              <w:tab/>
              <w:t>Other</w:t>
            </w:r>
          </w:p>
          <w:p w14:paraId="591087CF" w14:textId="77777777" w:rsidR="00E546F5" w:rsidRDefault="00951CE2">
            <w:pPr>
              <w:pStyle w:val="Tier5"/>
            </w:pPr>
            <w:r>
              <w:t>-</w:t>
            </w:r>
            <w:r>
              <w:tab/>
              <w:t>-</w:t>
            </w:r>
            <w:r>
              <w:tab/>
              <w:t>-</w:t>
            </w:r>
            <w:r>
              <w:tab/>
              <w:t>-</w:t>
            </w:r>
            <w:r>
              <w:tab/>
              <w:t>Other</w:t>
            </w:r>
          </w:p>
          <w:p w14:paraId="591087D0" w14:textId="77777777" w:rsidR="00E546F5" w:rsidRDefault="00951CE2">
            <w:pPr>
              <w:pStyle w:val="Tier6"/>
            </w:pPr>
            <w:r>
              <w:t>-</w:t>
            </w:r>
            <w:r>
              <w:tab/>
              <w:t>-</w:t>
            </w:r>
            <w:r>
              <w:tab/>
              <w:t>-</w:t>
            </w:r>
            <w:r>
              <w:tab/>
              <w:t>-</w:t>
            </w:r>
            <w:r>
              <w:tab/>
              <w:t>-</w:t>
            </w:r>
            <w:r>
              <w:tab/>
              <w:t>Other</w:t>
            </w:r>
          </w:p>
          <w:p w14:paraId="591087D1"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D2" w14:textId="77777777" w:rsidR="00E546F5" w:rsidRDefault="00951CE2">
            <w:pPr>
              <w:pStyle w:val="NormalinTable"/>
            </w:pPr>
            <w:r>
              <w:t>0.0%</w:t>
            </w:r>
          </w:p>
        </w:tc>
      </w:tr>
      <w:tr w:rsidR="00E546F5" w14:paraId="591087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D4" w14:textId="77777777" w:rsidR="00E546F5" w:rsidRDefault="00951CE2">
            <w:pPr>
              <w:pStyle w:val="NormalinTable"/>
            </w:pPr>
            <w:r>
              <w:t>8529909249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D5" w14:textId="77777777" w:rsidR="00E546F5" w:rsidRDefault="00951CE2">
            <w:pPr>
              <w:pStyle w:val="Tier1"/>
            </w:pPr>
            <w:r>
              <w:t xml:space="preserve">Parts suitable for use solely or principally with the </w:t>
            </w:r>
            <w:r>
              <w:t>apparatus of headings 8525 to 8528</w:t>
            </w:r>
          </w:p>
          <w:p w14:paraId="591087D6" w14:textId="77777777" w:rsidR="00E546F5" w:rsidRDefault="00951CE2">
            <w:pPr>
              <w:pStyle w:val="Tier2"/>
            </w:pPr>
            <w:r>
              <w:t>-</w:t>
            </w:r>
            <w:r>
              <w:tab/>
              <w:t>Other</w:t>
            </w:r>
          </w:p>
          <w:p w14:paraId="591087D7" w14:textId="77777777" w:rsidR="00E546F5" w:rsidRDefault="00951CE2">
            <w:pPr>
              <w:pStyle w:val="Tier3"/>
            </w:pPr>
            <w:r>
              <w:t>-</w:t>
            </w:r>
            <w:r>
              <w:tab/>
              <w:t>-</w:t>
            </w:r>
            <w:r>
              <w:tab/>
              <w:t>Other</w:t>
            </w:r>
          </w:p>
          <w:p w14:paraId="591087D8" w14:textId="77777777" w:rsidR="00E546F5" w:rsidRDefault="00951CE2">
            <w:pPr>
              <w:pStyle w:val="Tier4"/>
            </w:pPr>
            <w:r>
              <w:t>-</w:t>
            </w:r>
            <w:r>
              <w:tab/>
              <w:t>-</w:t>
            </w:r>
            <w:r>
              <w:tab/>
              <w:t>-</w:t>
            </w:r>
            <w:r>
              <w:tab/>
              <w:t>Other</w:t>
            </w:r>
          </w:p>
          <w:p w14:paraId="591087D9" w14:textId="77777777" w:rsidR="00E546F5" w:rsidRDefault="00951CE2">
            <w:pPr>
              <w:pStyle w:val="Tier5"/>
            </w:pPr>
            <w:r>
              <w:t>-</w:t>
            </w:r>
            <w:r>
              <w:tab/>
              <w:t>-</w:t>
            </w:r>
            <w:r>
              <w:tab/>
              <w:t>-</w:t>
            </w:r>
            <w:r>
              <w:tab/>
              <w:t>-</w:t>
            </w:r>
            <w:r>
              <w:tab/>
              <w:t>Other</w:t>
            </w:r>
          </w:p>
          <w:p w14:paraId="591087DA" w14:textId="77777777" w:rsidR="00E546F5" w:rsidRDefault="00951CE2">
            <w:pPr>
              <w:pStyle w:val="Tier6"/>
            </w:pPr>
            <w:r>
              <w:t>-</w:t>
            </w:r>
            <w:r>
              <w:tab/>
              <w:t>-</w:t>
            </w:r>
            <w:r>
              <w:tab/>
              <w:t>-</w:t>
            </w:r>
            <w:r>
              <w:tab/>
              <w:t>-</w:t>
            </w:r>
            <w:r>
              <w:tab/>
              <w:t>-</w:t>
            </w:r>
            <w:r>
              <w:tab/>
              <w:t>Other</w:t>
            </w:r>
          </w:p>
          <w:p w14:paraId="591087DB"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DC" w14:textId="77777777" w:rsidR="00E546F5" w:rsidRDefault="00951CE2">
            <w:pPr>
              <w:pStyle w:val="NormalinTable"/>
            </w:pPr>
            <w:r>
              <w:t>0.0%</w:t>
            </w:r>
          </w:p>
        </w:tc>
      </w:tr>
      <w:tr w:rsidR="00E546F5" w14:paraId="591087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DE" w14:textId="77777777" w:rsidR="00E546F5" w:rsidRDefault="00951CE2">
            <w:pPr>
              <w:pStyle w:val="NormalinTable"/>
            </w:pPr>
            <w:r>
              <w:t>8529909251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DF" w14:textId="77777777" w:rsidR="00E546F5" w:rsidRDefault="00951CE2">
            <w:pPr>
              <w:pStyle w:val="Tier1"/>
            </w:pPr>
            <w:r>
              <w:t xml:space="preserve">Parts suitable for use </w:t>
            </w:r>
            <w:r>
              <w:t>solely or principally with the apparatus of headings 8525 to 8528</w:t>
            </w:r>
          </w:p>
          <w:p w14:paraId="591087E0" w14:textId="77777777" w:rsidR="00E546F5" w:rsidRDefault="00951CE2">
            <w:pPr>
              <w:pStyle w:val="Tier2"/>
            </w:pPr>
            <w:r>
              <w:t>-</w:t>
            </w:r>
            <w:r>
              <w:tab/>
              <w:t>Other</w:t>
            </w:r>
          </w:p>
          <w:p w14:paraId="591087E1" w14:textId="77777777" w:rsidR="00E546F5" w:rsidRDefault="00951CE2">
            <w:pPr>
              <w:pStyle w:val="Tier3"/>
            </w:pPr>
            <w:r>
              <w:t>-</w:t>
            </w:r>
            <w:r>
              <w:tab/>
              <w:t>-</w:t>
            </w:r>
            <w:r>
              <w:tab/>
              <w:t>Other</w:t>
            </w:r>
          </w:p>
          <w:p w14:paraId="591087E2" w14:textId="77777777" w:rsidR="00E546F5" w:rsidRDefault="00951CE2">
            <w:pPr>
              <w:pStyle w:val="Tier4"/>
            </w:pPr>
            <w:r>
              <w:t>-</w:t>
            </w:r>
            <w:r>
              <w:tab/>
              <w:t>-</w:t>
            </w:r>
            <w:r>
              <w:tab/>
              <w:t>-</w:t>
            </w:r>
            <w:r>
              <w:tab/>
              <w:t>Other</w:t>
            </w:r>
          </w:p>
          <w:p w14:paraId="591087E3" w14:textId="77777777" w:rsidR="00E546F5" w:rsidRDefault="00951CE2">
            <w:pPr>
              <w:pStyle w:val="Tier5"/>
            </w:pPr>
            <w:r>
              <w:t>-</w:t>
            </w:r>
            <w:r>
              <w:tab/>
              <w:t>-</w:t>
            </w:r>
            <w:r>
              <w:tab/>
              <w:t>-</w:t>
            </w:r>
            <w:r>
              <w:tab/>
              <w:t>-</w:t>
            </w:r>
            <w:r>
              <w:tab/>
              <w:t>Other</w:t>
            </w:r>
          </w:p>
          <w:p w14:paraId="591087E4" w14:textId="77777777" w:rsidR="00E546F5" w:rsidRDefault="00951CE2">
            <w:pPr>
              <w:pStyle w:val="Tier6"/>
            </w:pPr>
            <w:r>
              <w:t>-</w:t>
            </w:r>
            <w:r>
              <w:tab/>
              <w:t>-</w:t>
            </w:r>
            <w:r>
              <w:tab/>
              <w:t>-</w:t>
            </w:r>
            <w:r>
              <w:tab/>
              <w:t>-</w:t>
            </w:r>
            <w:r>
              <w:tab/>
              <w:t>-</w:t>
            </w:r>
            <w:r>
              <w:tab/>
              <w:t>Other</w:t>
            </w:r>
          </w:p>
          <w:p w14:paraId="591087E5"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E6" w14:textId="77777777" w:rsidR="00E546F5" w:rsidRDefault="00951CE2">
            <w:pPr>
              <w:pStyle w:val="NormalinTable"/>
            </w:pPr>
            <w:r>
              <w:t>0.0%</w:t>
            </w:r>
          </w:p>
        </w:tc>
      </w:tr>
      <w:tr w:rsidR="00E546F5" w14:paraId="591087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7E8" w14:textId="77777777" w:rsidR="00E546F5" w:rsidRDefault="00951CE2">
            <w:pPr>
              <w:pStyle w:val="NormalinTable"/>
            </w:pPr>
            <w:r>
              <w:t>8529909253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E9" w14:textId="77777777" w:rsidR="00E546F5" w:rsidRDefault="00951CE2">
            <w:pPr>
              <w:pStyle w:val="Tier1"/>
            </w:pPr>
            <w:r>
              <w:t>Parts suitable for use solely or principally with the apparatus of headings 8525 to 8528</w:t>
            </w:r>
          </w:p>
          <w:p w14:paraId="591087EA" w14:textId="77777777" w:rsidR="00E546F5" w:rsidRDefault="00951CE2">
            <w:pPr>
              <w:pStyle w:val="Tier2"/>
            </w:pPr>
            <w:r>
              <w:t>-</w:t>
            </w:r>
            <w:r>
              <w:tab/>
              <w:t>Other</w:t>
            </w:r>
          </w:p>
          <w:p w14:paraId="591087EB" w14:textId="77777777" w:rsidR="00E546F5" w:rsidRDefault="00951CE2">
            <w:pPr>
              <w:pStyle w:val="Tier3"/>
            </w:pPr>
            <w:r>
              <w:t>-</w:t>
            </w:r>
            <w:r>
              <w:tab/>
              <w:t>-</w:t>
            </w:r>
            <w:r>
              <w:tab/>
              <w:t>Other</w:t>
            </w:r>
          </w:p>
          <w:p w14:paraId="591087EC" w14:textId="77777777" w:rsidR="00E546F5" w:rsidRDefault="00951CE2">
            <w:pPr>
              <w:pStyle w:val="Tier4"/>
            </w:pPr>
            <w:r>
              <w:t>-</w:t>
            </w:r>
            <w:r>
              <w:tab/>
              <w:t>-</w:t>
            </w:r>
            <w:r>
              <w:tab/>
              <w:t>-</w:t>
            </w:r>
            <w:r>
              <w:tab/>
              <w:t>Other</w:t>
            </w:r>
          </w:p>
          <w:p w14:paraId="591087ED" w14:textId="77777777" w:rsidR="00E546F5" w:rsidRDefault="00951CE2">
            <w:pPr>
              <w:pStyle w:val="Tier5"/>
            </w:pPr>
            <w:r>
              <w:t>-</w:t>
            </w:r>
            <w:r>
              <w:tab/>
              <w:t>-</w:t>
            </w:r>
            <w:r>
              <w:tab/>
              <w:t>-</w:t>
            </w:r>
            <w:r>
              <w:tab/>
              <w:t>-</w:t>
            </w:r>
            <w:r>
              <w:tab/>
              <w:t>Other</w:t>
            </w:r>
          </w:p>
          <w:p w14:paraId="591087EE" w14:textId="77777777" w:rsidR="00E546F5" w:rsidRDefault="00951CE2">
            <w:pPr>
              <w:pStyle w:val="Tier6"/>
            </w:pPr>
            <w:r>
              <w:t>-</w:t>
            </w:r>
            <w:r>
              <w:tab/>
              <w:t>-</w:t>
            </w:r>
            <w:r>
              <w:tab/>
              <w:t>-</w:t>
            </w:r>
            <w:r>
              <w:tab/>
              <w:t>-</w:t>
            </w:r>
            <w:r>
              <w:tab/>
              <w:t>-</w:t>
            </w:r>
            <w:r>
              <w:tab/>
              <w:t>Other</w:t>
            </w:r>
          </w:p>
          <w:p w14:paraId="591087EF" w14:textId="77777777" w:rsidR="00E546F5" w:rsidRDefault="00951CE2">
            <w:pPr>
              <w:pStyle w:val="Tier7"/>
            </w:pPr>
            <w:r>
              <w:t>-</w:t>
            </w:r>
            <w:r>
              <w:tab/>
              <w:t>-</w:t>
            </w:r>
            <w:r>
              <w:tab/>
              <w:t>-</w:t>
            </w:r>
            <w:r>
              <w:tab/>
              <w:t>-</w:t>
            </w:r>
            <w:r>
              <w:tab/>
              <w:t>-</w:t>
            </w:r>
            <w:r>
              <w:tab/>
              <w:t>-</w:t>
            </w:r>
            <w:r>
              <w:tab/>
              <w:t xml:space="preserve">For television cameras of subheadings 8525 80 11 and 8525 80 19 and </w:t>
            </w:r>
            <w:r>
              <w:t>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F0" w14:textId="77777777" w:rsidR="00E546F5" w:rsidRDefault="00951CE2">
            <w:pPr>
              <w:pStyle w:val="NormalinTable"/>
            </w:pPr>
            <w:r>
              <w:t>0.0%</w:t>
            </w:r>
          </w:p>
        </w:tc>
      </w:tr>
      <w:tr w:rsidR="00E546F5" w14:paraId="591087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F2" w14:textId="77777777" w:rsidR="00E546F5" w:rsidRDefault="00951CE2">
            <w:pPr>
              <w:pStyle w:val="NormalinTable"/>
            </w:pPr>
            <w:r>
              <w:rPr>
                <w:color w:val="000000"/>
                <w:szCs w:val="16"/>
              </w:rPr>
              <w:t>8529909255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F3"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w:t>
            </w:r>
            <w:r>
              <w:rPr>
                <w:color w:val="000000"/>
                <w:szCs w:val="16"/>
              </w:rPr>
              <w:t>|80|11|and 8525|80|19|and apparatus of headings|8527|and 8528</w:t>
            </w:r>
            <w:r>
              <w:rPr>
                <w:color w:val="000000"/>
                <w:szCs w:val="16"/>
              </w:rPr>
              <w:br/>
            </w:r>
            <w:r>
              <w:rPr>
                <w:color w:val="000000"/>
                <w:szCs w:val="16"/>
              </w:rPr>
              <w:t>- - - - - - - OLED modules, consisting of</w:t>
            </w:r>
            <w:r>
              <w:rPr>
                <w:color w:val="000000"/>
                <w:szCs w:val="16"/>
              </w:rPr>
              <w:br/>
            </w:r>
            <w:r>
              <w:rPr>
                <w:color w:val="000000"/>
                <w:szCs w:val="16"/>
              </w:rPr>
              <w:t>- one or more TFT glass or plastic cells, containing organic material,</w:t>
            </w:r>
            <w:r>
              <w:rPr>
                <w:color w:val="000000"/>
                <w:szCs w:val="16"/>
              </w:rPr>
              <w:br/>
            </w:r>
            <w:r>
              <w:rPr>
                <w:color w:val="000000"/>
                <w:szCs w:val="16"/>
              </w:rPr>
              <w:t>- with or without combined touch screen facilities and</w:t>
            </w:r>
            <w:r>
              <w:rPr>
                <w:color w:val="000000"/>
                <w:szCs w:val="16"/>
              </w:rPr>
              <w:br/>
            </w:r>
            <w:r>
              <w:rPr>
                <w:color w:val="000000"/>
                <w:szCs w:val="16"/>
              </w:rPr>
              <w:t>- one or more printed circ</w:t>
            </w:r>
            <w:r>
              <w:rPr>
                <w:color w:val="000000"/>
                <w:szCs w:val="16"/>
              </w:rPr>
              <w:t>uit boards with control electronics for pixel addressing,</w:t>
            </w:r>
            <w:r>
              <w:rPr>
                <w:color w:val="000000"/>
                <w:szCs w:val="16"/>
              </w:rPr>
              <w:br/>
            </w:r>
            <w:r>
              <w:rPr>
                <w:color w:val="000000"/>
                <w:szCs w:val="16"/>
              </w:rPr>
              <w:t>for use in the manufacture of TV sets and monitors or for use in the manufacture of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F4" w14:textId="77777777" w:rsidR="00E546F5" w:rsidRDefault="00951CE2">
            <w:pPr>
              <w:pStyle w:val="NormalinTable"/>
            </w:pPr>
            <w:r>
              <w:t>0.0%</w:t>
            </w:r>
          </w:p>
        </w:tc>
      </w:tr>
      <w:tr w:rsidR="00E546F5" w14:paraId="591087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F6" w14:textId="77777777" w:rsidR="00E546F5" w:rsidRDefault="00951CE2">
            <w:pPr>
              <w:pStyle w:val="NormalinTable"/>
            </w:pPr>
            <w:r>
              <w:rPr>
                <w:color w:val="000000"/>
                <w:szCs w:val="16"/>
              </w:rPr>
              <w:t>8529909257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F7" w14:textId="77777777" w:rsidR="00E546F5" w:rsidRDefault="00951CE2">
            <w:pPr>
              <w:pStyle w:val="Tier1"/>
            </w:pPr>
            <w:r>
              <w:rPr>
                <w:color w:val="000000"/>
                <w:szCs w:val="16"/>
              </w:rPr>
              <w:t xml:space="preserve">Parts suitable for use solely or principally with the apparatus of </w:t>
            </w:r>
            <w:r>
              <w:rPr>
                <w:color w:val="000000"/>
                <w:szCs w:val="16"/>
              </w:rPr>
              <w:t>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xml:space="preserve">- - - - - - - Metal holder, metal fixing item or internal </w:t>
            </w:r>
            <w:r>
              <w:rPr>
                <w:color w:val="000000"/>
                <w:szCs w:val="16"/>
              </w:rPr>
              <w:t>stiffener of metal, for use in the manufacture of televisions, monitors and video players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F8" w14:textId="77777777" w:rsidR="00E546F5" w:rsidRDefault="00951CE2">
            <w:pPr>
              <w:pStyle w:val="NormalinTable"/>
            </w:pPr>
            <w:r>
              <w:t>0.0%</w:t>
            </w:r>
          </w:p>
        </w:tc>
      </w:tr>
      <w:tr w:rsidR="00E546F5" w14:paraId="591087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FA" w14:textId="77777777" w:rsidR="00E546F5" w:rsidRDefault="00951CE2">
            <w:pPr>
              <w:pStyle w:val="NormalinTable"/>
            </w:pPr>
            <w:r>
              <w:rPr>
                <w:color w:val="000000"/>
                <w:szCs w:val="16"/>
              </w:rPr>
              <w:t>8529909263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FB"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LCD module</w:t>
            </w:r>
            <w:r>
              <w:rPr>
                <w:color w:val="000000"/>
                <w:szCs w:val="16"/>
              </w:rPr>
              <w:br/>
            </w:r>
            <w:r>
              <w:rPr>
                <w:color w:val="000000"/>
                <w:szCs w:val="16"/>
              </w:rPr>
              <w:t xml:space="preserve"> </w:t>
            </w:r>
            <w:r>
              <w:rPr>
                <w:color w:val="000000"/>
                <w:szCs w:val="16"/>
              </w:rPr>
              <w:br/>
            </w:r>
            <w:r>
              <w:rPr>
                <w:color w:val="000000"/>
                <w:szCs w:val="16"/>
              </w:rPr>
              <w:t>-|with a diagonal measurement of the screen of 14,5|cm or more but not more than 38,5|cm,</w:t>
            </w:r>
            <w:r>
              <w:rPr>
                <w:color w:val="000000"/>
                <w:szCs w:val="16"/>
              </w:rPr>
              <w:br/>
            </w:r>
            <w:r>
              <w:rPr>
                <w:color w:val="000000"/>
                <w:szCs w:val="16"/>
              </w:rPr>
              <w:t xml:space="preserve"> </w:t>
            </w:r>
            <w:r>
              <w:rPr>
                <w:color w:val="000000"/>
                <w:szCs w:val="16"/>
              </w:rPr>
              <w:br/>
            </w:r>
            <w:r>
              <w:rPr>
                <w:color w:val="000000"/>
                <w:szCs w:val="16"/>
              </w:rPr>
              <w:t>-|with or without a t</w:t>
            </w:r>
            <w:r>
              <w:rPr>
                <w:color w:val="000000"/>
                <w:szCs w:val="16"/>
              </w:rPr>
              <w:t>ouch screen,</w:t>
            </w:r>
            <w:r>
              <w:rPr>
                <w:color w:val="000000"/>
                <w:szCs w:val="16"/>
              </w:rPr>
              <w:br/>
            </w:r>
            <w:r>
              <w:rPr>
                <w:color w:val="000000"/>
                <w:szCs w:val="16"/>
              </w:rPr>
              <w:t xml:space="preserve"> </w:t>
            </w:r>
            <w:r>
              <w:rPr>
                <w:color w:val="000000"/>
                <w:szCs w:val="16"/>
              </w:rPr>
              <w:br/>
            </w:r>
            <w:r>
              <w:rPr>
                <w:color w:val="000000"/>
                <w:szCs w:val="16"/>
              </w:rPr>
              <w:t>-|with an LED backlight,</w:t>
            </w:r>
            <w:r>
              <w:rPr>
                <w:color w:val="000000"/>
                <w:szCs w:val="16"/>
              </w:rPr>
              <w:br/>
            </w:r>
            <w:r>
              <w:rPr>
                <w:color w:val="000000"/>
                <w:szCs w:val="16"/>
              </w:rPr>
              <w:t xml:space="preserve"> </w:t>
            </w:r>
            <w:r>
              <w:rPr>
                <w:color w:val="000000"/>
                <w:szCs w:val="16"/>
              </w:rPr>
              <w:br/>
            </w:r>
            <w:r>
              <w:rPr>
                <w:color w:val="000000"/>
                <w:szCs w:val="16"/>
              </w:rPr>
              <w:t>-|with a printed circuit board with EEPROM, microcontroller, LVDS receiver and other active and passive components,</w:t>
            </w:r>
            <w:r>
              <w:rPr>
                <w:color w:val="000000"/>
                <w:szCs w:val="16"/>
              </w:rPr>
              <w:br/>
            </w:r>
            <w:r>
              <w:rPr>
                <w:color w:val="000000"/>
                <w:szCs w:val="16"/>
              </w:rPr>
              <w:t xml:space="preserve"> </w:t>
            </w:r>
            <w:r>
              <w:rPr>
                <w:color w:val="000000"/>
                <w:szCs w:val="16"/>
              </w:rPr>
              <w:br/>
            </w:r>
            <w:r>
              <w:rPr>
                <w:color w:val="000000"/>
                <w:szCs w:val="16"/>
              </w:rPr>
              <w:t>-|with a plug for power supply and CAN and LVDS interfaces,</w:t>
            </w:r>
            <w:r>
              <w:rPr>
                <w:color w:val="000000"/>
                <w:szCs w:val="16"/>
              </w:rPr>
              <w:br/>
            </w:r>
            <w:r>
              <w:rPr>
                <w:color w:val="000000"/>
                <w:szCs w:val="16"/>
              </w:rPr>
              <w:t xml:space="preserve"> </w:t>
            </w:r>
            <w:r>
              <w:rPr>
                <w:color w:val="000000"/>
                <w:szCs w:val="16"/>
              </w:rPr>
              <w:br/>
            </w:r>
            <w:r>
              <w:rPr>
                <w:color w:val="000000"/>
                <w:szCs w:val="16"/>
              </w:rPr>
              <w:t>-|with or without electronic compo</w:t>
            </w:r>
            <w:r>
              <w:rPr>
                <w:color w:val="000000"/>
                <w:szCs w:val="16"/>
              </w:rPr>
              <w:t>nents for dynamic adjustments of colour,</w:t>
            </w:r>
            <w:r>
              <w:rPr>
                <w:color w:val="000000"/>
                <w:szCs w:val="16"/>
              </w:rPr>
              <w:br/>
            </w:r>
            <w:r>
              <w:rPr>
                <w:color w:val="000000"/>
                <w:szCs w:val="16"/>
              </w:rPr>
              <w:t xml:space="preserve"> </w:t>
            </w:r>
            <w:r>
              <w:rPr>
                <w:color w:val="000000"/>
                <w:szCs w:val="16"/>
              </w:rPr>
              <w:br/>
            </w:r>
            <w:r>
              <w:rPr>
                <w:color w:val="000000"/>
                <w:szCs w:val="16"/>
              </w:rPr>
              <w:t>-|in a housing, with or without mechanical, touch-sensitive or contactless control functions and with or without active cooling system,</w:t>
            </w:r>
            <w:r>
              <w:rPr>
                <w:color w:val="000000"/>
                <w:szCs w:val="16"/>
              </w:rPr>
              <w:br/>
            </w:r>
            <w:r>
              <w:rPr>
                <w:color w:val="000000"/>
                <w:szCs w:val="16"/>
              </w:rPr>
              <w:t>suitable for installation in motor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7FC" w14:textId="77777777" w:rsidR="00E546F5" w:rsidRDefault="00951CE2">
            <w:pPr>
              <w:pStyle w:val="NormalinTable"/>
            </w:pPr>
            <w:r>
              <w:t>0.0%</w:t>
            </w:r>
          </w:p>
        </w:tc>
      </w:tr>
      <w:tr w:rsidR="00E546F5" w14:paraId="5910880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7FE" w14:textId="77777777" w:rsidR="00E546F5" w:rsidRDefault="00951CE2">
            <w:pPr>
              <w:pStyle w:val="NormalinTable"/>
            </w:pPr>
            <w:r>
              <w:rPr>
                <w:color w:val="000000"/>
                <w:szCs w:val="16"/>
              </w:rPr>
              <w:t>8529909265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7FF" w14:textId="77777777" w:rsidR="00E546F5" w:rsidRDefault="00951CE2">
            <w:pPr>
              <w:pStyle w:val="Tier1"/>
            </w:pPr>
            <w:r>
              <w:rPr>
                <w:color w:val="000000"/>
                <w:szCs w:val="16"/>
              </w:rPr>
              <w:t>Pa</w:t>
            </w:r>
            <w:r>
              <w:rPr>
                <w:color w:val="000000"/>
                <w:szCs w:val="16"/>
              </w:rPr>
              <w:t>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w:t>
            </w:r>
            <w:r>
              <w:rPr>
                <w:color w:val="000000"/>
                <w:szCs w:val="16"/>
              </w:rPr>
              <w:t>d 8528</w:t>
            </w:r>
            <w:r>
              <w:rPr>
                <w:color w:val="000000"/>
                <w:szCs w:val="16"/>
              </w:rPr>
              <w:br/>
            </w:r>
            <w:r>
              <w:rPr>
                <w:color w:val="000000"/>
                <w:szCs w:val="16"/>
              </w:rPr>
              <w:t>- - - - - - - OLED display consisting of:</w:t>
            </w:r>
            <w:r>
              <w:rPr>
                <w:color w:val="000000"/>
                <w:szCs w:val="16"/>
              </w:rPr>
              <w:br/>
            </w:r>
            <w:r>
              <w:rPr>
                <w:color w:val="000000"/>
                <w:szCs w:val="16"/>
              </w:rPr>
              <w:t xml:space="preserve"> </w:t>
            </w:r>
            <w:r>
              <w:rPr>
                <w:color w:val="000000"/>
                <w:szCs w:val="16"/>
              </w:rPr>
              <w:br/>
            </w:r>
            <w:r>
              <w:rPr>
                <w:color w:val="000000"/>
                <w:szCs w:val="16"/>
              </w:rPr>
              <w:t>-|the organic layer with organic LEDs,</w:t>
            </w:r>
            <w:r>
              <w:rPr>
                <w:color w:val="000000"/>
                <w:szCs w:val="16"/>
              </w:rPr>
              <w:br/>
            </w:r>
            <w:r>
              <w:rPr>
                <w:color w:val="000000"/>
                <w:szCs w:val="16"/>
              </w:rPr>
              <w:t xml:space="preserve"> </w:t>
            </w:r>
            <w:r>
              <w:rPr>
                <w:color w:val="000000"/>
                <w:szCs w:val="16"/>
              </w:rPr>
              <w:br/>
            </w:r>
            <w:r>
              <w:rPr>
                <w:color w:val="000000"/>
                <w:szCs w:val="16"/>
              </w:rPr>
              <w:t>-|two conductive layers on electron transfer and electron holes,</w:t>
            </w:r>
            <w:r>
              <w:rPr>
                <w:color w:val="000000"/>
                <w:szCs w:val="16"/>
              </w:rPr>
              <w:br/>
            </w:r>
            <w:r>
              <w:rPr>
                <w:color w:val="000000"/>
                <w:szCs w:val="16"/>
              </w:rPr>
              <w:t xml:space="preserve"> </w:t>
            </w:r>
            <w:r>
              <w:rPr>
                <w:color w:val="000000"/>
                <w:szCs w:val="16"/>
              </w:rPr>
              <w:br/>
            </w:r>
            <w:r>
              <w:rPr>
                <w:color w:val="000000"/>
                <w:szCs w:val="16"/>
              </w:rPr>
              <w:t>-|layers of transistors (TFT) with| resolution of a 1920|x 1080</w:t>
            </w:r>
            <w:r>
              <w:rPr>
                <w:color w:val="000000"/>
                <w:szCs w:val="16"/>
              </w:rPr>
              <w:br/>
            </w:r>
            <w:r>
              <w:rPr>
                <w:color w:val="000000"/>
                <w:szCs w:val="16"/>
              </w:rPr>
              <w:t xml:space="preserve"> </w:t>
            </w:r>
            <w:r>
              <w:rPr>
                <w:color w:val="000000"/>
                <w:szCs w:val="16"/>
              </w:rPr>
              <w:br/>
            </w:r>
            <w:r>
              <w:rPr>
                <w:color w:val="000000"/>
                <w:szCs w:val="16"/>
              </w:rPr>
              <w:t>-|anode and cathode for power s</w:t>
            </w:r>
            <w:r>
              <w:rPr>
                <w:color w:val="000000"/>
                <w:szCs w:val="16"/>
              </w:rPr>
              <w:t>upply of organic diodes,</w:t>
            </w:r>
            <w:r>
              <w:rPr>
                <w:color w:val="000000"/>
                <w:szCs w:val="16"/>
              </w:rPr>
              <w:br/>
            </w:r>
            <w:r>
              <w:rPr>
                <w:color w:val="000000"/>
                <w:szCs w:val="16"/>
              </w:rPr>
              <w:t xml:space="preserve"> </w:t>
            </w:r>
            <w:r>
              <w:rPr>
                <w:color w:val="000000"/>
                <w:szCs w:val="16"/>
              </w:rPr>
              <w:br/>
            </w:r>
            <w:r>
              <w:rPr>
                <w:color w:val="000000"/>
                <w:szCs w:val="16"/>
              </w:rPr>
              <w:t>-|RGB filter,</w:t>
            </w:r>
            <w:r>
              <w:rPr>
                <w:color w:val="000000"/>
                <w:szCs w:val="16"/>
              </w:rPr>
              <w:br/>
            </w:r>
            <w:r>
              <w:rPr>
                <w:color w:val="000000"/>
                <w:szCs w:val="16"/>
              </w:rPr>
              <w:t xml:space="preserve"> </w:t>
            </w:r>
            <w:r>
              <w:rPr>
                <w:color w:val="000000"/>
                <w:szCs w:val="16"/>
              </w:rPr>
              <w:br/>
            </w:r>
            <w:r>
              <w:rPr>
                <w:color w:val="000000"/>
                <w:szCs w:val="16"/>
              </w:rPr>
              <w:t>-|glass or plastic protective layer,</w:t>
            </w:r>
            <w:r>
              <w:rPr>
                <w:color w:val="000000"/>
                <w:szCs w:val="16"/>
              </w:rPr>
              <w:br/>
            </w:r>
            <w:r>
              <w:rPr>
                <w:color w:val="000000"/>
                <w:szCs w:val="16"/>
              </w:rPr>
              <w:t xml:space="preserve"> </w:t>
            </w:r>
            <w:r>
              <w:rPr>
                <w:color w:val="000000"/>
                <w:szCs w:val="16"/>
              </w:rPr>
              <w:br/>
            </w:r>
            <w:r>
              <w:rPr>
                <w:color w:val="000000"/>
                <w:szCs w:val="16"/>
              </w:rPr>
              <w:t>-|without the electronics for pixel addressing,</w:t>
            </w:r>
            <w:r>
              <w:rPr>
                <w:color w:val="000000"/>
                <w:szCs w:val="16"/>
              </w:rPr>
              <w:br/>
            </w:r>
            <w:r>
              <w:rPr>
                <w:color w:val="000000"/>
                <w:szCs w:val="16"/>
              </w:rPr>
              <w:t>for use in the manufacture of goods of headings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00" w14:textId="77777777" w:rsidR="00E546F5" w:rsidRDefault="00951CE2">
            <w:pPr>
              <w:pStyle w:val="NormalinTable"/>
            </w:pPr>
            <w:r>
              <w:t>0.0%</w:t>
            </w:r>
          </w:p>
        </w:tc>
      </w:tr>
      <w:tr w:rsidR="00E546F5" w14:paraId="591088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802" w14:textId="77777777" w:rsidR="00E546F5" w:rsidRDefault="00951CE2">
            <w:pPr>
              <w:pStyle w:val="NormalinTable"/>
            </w:pPr>
            <w:r>
              <w:rPr>
                <w:color w:val="000000"/>
                <w:szCs w:val="16"/>
              </w:rPr>
              <w:t>8529909267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03" w14:textId="77777777" w:rsidR="00E546F5" w:rsidRDefault="00951CE2">
            <w:pPr>
              <w:pStyle w:val="Tier1"/>
            </w:pPr>
            <w:r>
              <w:rPr>
                <w:color w:val="000000"/>
                <w:szCs w:val="16"/>
              </w:rPr>
              <w:t xml:space="preserve">Parts suitable for use solely or principally with the </w:t>
            </w:r>
            <w:r>
              <w:rPr>
                <w:color w:val="000000"/>
                <w:szCs w:val="16"/>
              </w:rPr>
              <w:t>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Colour LCD display panel for LC</w:t>
            </w:r>
            <w:r>
              <w:rPr>
                <w:color w:val="000000"/>
                <w:szCs w:val="16"/>
              </w:rPr>
              <w:t>D monitors of heading 8528:</w:t>
            </w:r>
            <w:r>
              <w:rPr>
                <w:color w:val="000000"/>
                <w:szCs w:val="16"/>
              </w:rPr>
              <w:br/>
            </w:r>
            <w:r>
              <w:rPr>
                <w:color w:val="000000"/>
                <w:szCs w:val="16"/>
              </w:rPr>
              <w:t xml:space="preserve"> </w:t>
            </w:r>
            <w:r>
              <w:rPr>
                <w:color w:val="000000"/>
                <w:szCs w:val="16"/>
              </w:rPr>
              <w:br/>
            </w:r>
            <w:r>
              <w:rPr>
                <w:color w:val="000000"/>
                <w:szCs w:val="16"/>
              </w:rPr>
              <w:t>-|with a diagonal measurement of the screen of 14,48|cm or more but not more than 31,24|cm,</w:t>
            </w:r>
            <w:r>
              <w:rPr>
                <w:color w:val="000000"/>
                <w:szCs w:val="16"/>
              </w:rPr>
              <w:br/>
            </w:r>
            <w:r>
              <w:rPr>
                <w:color w:val="000000"/>
                <w:szCs w:val="16"/>
              </w:rPr>
              <w:t xml:space="preserve"> </w:t>
            </w:r>
            <w:r>
              <w:rPr>
                <w:color w:val="000000"/>
                <w:szCs w:val="16"/>
              </w:rPr>
              <w:br/>
            </w:r>
            <w:r>
              <w:rPr>
                <w:color w:val="000000"/>
                <w:szCs w:val="16"/>
              </w:rPr>
              <w:t>-|with or without a touch screen,</w:t>
            </w:r>
            <w:r>
              <w:rPr>
                <w:color w:val="000000"/>
                <w:szCs w:val="16"/>
              </w:rPr>
              <w:br/>
            </w:r>
            <w:r>
              <w:rPr>
                <w:color w:val="000000"/>
                <w:szCs w:val="16"/>
              </w:rPr>
              <w:t xml:space="preserve"> </w:t>
            </w:r>
            <w:r>
              <w:rPr>
                <w:color w:val="000000"/>
                <w:szCs w:val="16"/>
              </w:rPr>
              <w:br/>
            </w:r>
            <w:r>
              <w:rPr>
                <w:color w:val="000000"/>
                <w:szCs w:val="16"/>
              </w:rPr>
              <w:t>-|with backlight, micro-controller,</w:t>
            </w:r>
            <w:r>
              <w:rPr>
                <w:color w:val="000000"/>
                <w:szCs w:val="16"/>
              </w:rPr>
              <w:br/>
            </w:r>
            <w:r>
              <w:rPr>
                <w:color w:val="000000"/>
                <w:szCs w:val="16"/>
              </w:rPr>
              <w:t xml:space="preserve"> </w:t>
            </w:r>
            <w:r>
              <w:rPr>
                <w:color w:val="000000"/>
                <w:szCs w:val="16"/>
              </w:rPr>
              <w:br/>
            </w:r>
            <w:r>
              <w:rPr>
                <w:color w:val="000000"/>
                <w:szCs w:val="16"/>
              </w:rPr>
              <w:t>-|with a CAN (Controller area network)-controller with one</w:t>
            </w:r>
            <w:r>
              <w:rPr>
                <w:color w:val="000000"/>
                <w:szCs w:val="16"/>
              </w:rPr>
              <w:t xml:space="preserve"> or more LVDS (Low-voltage differential signalling) interfaces and one or more CAN/power supply sockets or with an APIX (Automotive Pixel Link) controller with APIX interface,</w:t>
            </w:r>
            <w:r>
              <w:rPr>
                <w:color w:val="000000"/>
                <w:szCs w:val="16"/>
              </w:rPr>
              <w:br/>
            </w:r>
            <w:r>
              <w:rPr>
                <w:color w:val="000000"/>
                <w:szCs w:val="16"/>
              </w:rPr>
              <w:t xml:space="preserve"> </w:t>
            </w:r>
            <w:r>
              <w:rPr>
                <w:color w:val="000000"/>
                <w:szCs w:val="16"/>
              </w:rPr>
              <w:br/>
            </w:r>
            <w:r>
              <w:rPr>
                <w:color w:val="000000"/>
                <w:szCs w:val="16"/>
              </w:rPr>
              <w:t>-|in a housing with or without a heat sink at the back of the housing,</w:t>
            </w:r>
            <w:r>
              <w:rPr>
                <w:color w:val="000000"/>
                <w:szCs w:val="16"/>
              </w:rPr>
              <w:br/>
            </w:r>
            <w:r>
              <w:rPr>
                <w:color w:val="000000"/>
                <w:szCs w:val="16"/>
              </w:rPr>
              <w:t xml:space="preserve"> </w:t>
            </w:r>
            <w:r>
              <w:rPr>
                <w:color w:val="000000"/>
                <w:szCs w:val="16"/>
              </w:rPr>
              <w:br/>
            </w:r>
            <w:r>
              <w:rPr>
                <w:color w:val="000000"/>
                <w:szCs w:val="16"/>
              </w:rPr>
              <w:t>-|wit</w:t>
            </w:r>
            <w:r>
              <w:rPr>
                <w:color w:val="000000"/>
                <w:szCs w:val="16"/>
              </w:rPr>
              <w:t>hout a signal-processing module,</w:t>
            </w:r>
            <w:r>
              <w:rPr>
                <w:color w:val="000000"/>
                <w:szCs w:val="16"/>
              </w:rPr>
              <w:br/>
            </w:r>
            <w:r>
              <w:rPr>
                <w:color w:val="000000"/>
                <w:szCs w:val="16"/>
              </w:rPr>
              <w:t xml:space="preserve"> </w:t>
            </w:r>
            <w:r>
              <w:rPr>
                <w:color w:val="000000"/>
                <w:szCs w:val="16"/>
              </w:rPr>
              <w:br/>
            </w:r>
            <w:r>
              <w:rPr>
                <w:color w:val="000000"/>
                <w:szCs w:val="16"/>
              </w:rPr>
              <w:t>-|whether or not with haptic and acoustical feedback,</w:t>
            </w:r>
            <w:r>
              <w:rPr>
                <w:color w:val="000000"/>
                <w:szCs w:val="16"/>
              </w:rPr>
              <w:br/>
            </w:r>
            <w:r>
              <w:rPr>
                <w:color w:val="000000"/>
                <w:szCs w:val="16"/>
              </w:rPr>
              <w:t>for use in the manufacture of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04" w14:textId="77777777" w:rsidR="00E546F5" w:rsidRDefault="00951CE2">
            <w:pPr>
              <w:pStyle w:val="NormalinTable"/>
            </w:pPr>
            <w:r>
              <w:t>0.0%</w:t>
            </w:r>
          </w:p>
        </w:tc>
      </w:tr>
      <w:tr w:rsidR="00E546F5" w14:paraId="591088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806" w14:textId="77777777" w:rsidR="00E546F5" w:rsidRDefault="00951CE2">
            <w:pPr>
              <w:pStyle w:val="NormalinTable"/>
            </w:pPr>
            <w:r>
              <w:rPr>
                <w:color w:val="000000"/>
                <w:szCs w:val="16"/>
              </w:rPr>
              <w:t>8529909285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07" w14:textId="77777777" w:rsidR="00E546F5" w:rsidRDefault="00951CE2">
            <w:pPr>
              <w:pStyle w:val="Tier1"/>
            </w:pPr>
            <w:r>
              <w:rPr>
                <w:color w:val="000000"/>
                <w:szCs w:val="16"/>
              </w:rPr>
              <w:t>Parts suitable for use solely or principally with the apparatus of headings|8525|to 8528</w:t>
            </w:r>
            <w:r>
              <w:rPr>
                <w:color w:val="000000"/>
                <w:szCs w:val="16"/>
              </w:rPr>
              <w:br/>
            </w:r>
            <w:r>
              <w:rPr>
                <w:color w:val="000000"/>
                <w:szCs w:val="16"/>
              </w:rPr>
              <w:t>- Other</w:t>
            </w:r>
            <w:r>
              <w:rPr>
                <w:color w:val="000000"/>
                <w:szCs w:val="16"/>
              </w:rPr>
              <w:br/>
            </w:r>
            <w:r>
              <w:rPr>
                <w:color w:val="000000"/>
                <w:szCs w:val="16"/>
              </w:rPr>
              <w:t>- - Other</w:t>
            </w:r>
            <w:r>
              <w:rPr>
                <w:color w:val="000000"/>
                <w:szCs w:val="16"/>
              </w:rPr>
              <w:br/>
            </w:r>
            <w:r>
              <w:rPr>
                <w:color w:val="000000"/>
                <w:szCs w:val="16"/>
              </w:rPr>
              <w:t>- - - Other</w:t>
            </w:r>
            <w:r>
              <w:rPr>
                <w:color w:val="000000"/>
                <w:szCs w:val="16"/>
              </w:rPr>
              <w:br/>
            </w:r>
            <w:r>
              <w:rPr>
                <w:color w:val="000000"/>
                <w:szCs w:val="16"/>
              </w:rPr>
              <w:t>- - - - Other</w:t>
            </w:r>
            <w:r>
              <w:rPr>
                <w:color w:val="000000"/>
                <w:szCs w:val="16"/>
              </w:rPr>
              <w:br/>
            </w:r>
            <w:r>
              <w:rPr>
                <w:color w:val="000000"/>
                <w:szCs w:val="16"/>
              </w:rPr>
              <w:t>- - - - - Other</w:t>
            </w:r>
            <w:r>
              <w:rPr>
                <w:color w:val="000000"/>
                <w:szCs w:val="16"/>
              </w:rPr>
              <w:br/>
            </w:r>
            <w:r>
              <w:rPr>
                <w:color w:val="000000"/>
                <w:szCs w:val="16"/>
              </w:rPr>
              <w:t>- - - - - - For television cameras of subheadings|8525|80|11|and 8525|80|19|and apparatus of headings|8527|and 8528</w:t>
            </w:r>
            <w:r>
              <w:rPr>
                <w:color w:val="000000"/>
                <w:szCs w:val="16"/>
              </w:rPr>
              <w:br/>
            </w:r>
            <w:r>
              <w:rPr>
                <w:color w:val="000000"/>
                <w:szCs w:val="16"/>
              </w:rPr>
              <w:t>- - - - - - - Colour LCD module in a housing:</w:t>
            </w:r>
            <w:r>
              <w:rPr>
                <w:color w:val="000000"/>
                <w:szCs w:val="16"/>
              </w:rPr>
              <w:br/>
            </w:r>
            <w:r>
              <w:rPr>
                <w:color w:val="000000"/>
                <w:szCs w:val="16"/>
              </w:rPr>
              <w:t xml:space="preserve"> </w:t>
            </w:r>
            <w:r>
              <w:rPr>
                <w:color w:val="000000"/>
                <w:szCs w:val="16"/>
              </w:rPr>
              <w:br/>
            </w:r>
            <w:r>
              <w:rPr>
                <w:color w:val="000000"/>
                <w:szCs w:val="16"/>
              </w:rPr>
              <w:t xml:space="preserve">-|with a diagonal screen measurement of </w:t>
            </w:r>
            <w:r>
              <w:rPr>
                <w:color w:val="000000"/>
                <w:szCs w:val="16"/>
              </w:rPr>
              <w:t>14.48|cm or more but not more than 26|cm,</w:t>
            </w:r>
            <w:r>
              <w:rPr>
                <w:color w:val="000000"/>
                <w:szCs w:val="16"/>
              </w:rPr>
              <w:br/>
            </w:r>
            <w:r>
              <w:rPr>
                <w:color w:val="000000"/>
                <w:szCs w:val="16"/>
              </w:rPr>
              <w:t xml:space="preserve"> </w:t>
            </w:r>
            <w:r>
              <w:rPr>
                <w:color w:val="000000"/>
                <w:szCs w:val="16"/>
              </w:rPr>
              <w:br/>
            </w:r>
            <w:r>
              <w:rPr>
                <w:color w:val="000000"/>
                <w:szCs w:val="16"/>
              </w:rPr>
              <w:t>-|without touch screen,</w:t>
            </w:r>
            <w:r>
              <w:rPr>
                <w:color w:val="000000"/>
                <w:szCs w:val="16"/>
              </w:rPr>
              <w:br/>
            </w:r>
            <w:r>
              <w:rPr>
                <w:color w:val="000000"/>
                <w:szCs w:val="16"/>
              </w:rPr>
              <w:t xml:space="preserve"> </w:t>
            </w:r>
            <w:r>
              <w:rPr>
                <w:color w:val="000000"/>
                <w:szCs w:val="16"/>
              </w:rPr>
              <w:br/>
            </w:r>
            <w:r>
              <w:rPr>
                <w:color w:val="000000"/>
                <w:szCs w:val="16"/>
              </w:rPr>
              <w:t>-|with a backlight and micro-controller,</w:t>
            </w:r>
            <w:r>
              <w:rPr>
                <w:color w:val="000000"/>
                <w:szCs w:val="16"/>
              </w:rPr>
              <w:br/>
            </w:r>
            <w:r>
              <w:rPr>
                <w:color w:val="000000"/>
                <w:szCs w:val="16"/>
              </w:rPr>
              <w:t xml:space="preserve"> </w:t>
            </w:r>
            <w:r>
              <w:rPr>
                <w:color w:val="000000"/>
                <w:szCs w:val="16"/>
              </w:rPr>
              <w:br/>
            </w:r>
            <w:r>
              <w:rPr>
                <w:color w:val="000000"/>
                <w:szCs w:val="16"/>
              </w:rPr>
              <w:t>-|with a CAN (Controller Area Network) controller, an LVDS (Low-Voltage Differential Signalling) interface and a CAN/power connector,</w:t>
            </w:r>
            <w:r>
              <w:rPr>
                <w:color w:val="000000"/>
                <w:szCs w:val="16"/>
              </w:rPr>
              <w:br/>
            </w:r>
            <w:r>
              <w:rPr>
                <w:color w:val="000000"/>
                <w:szCs w:val="16"/>
              </w:rPr>
              <w:t xml:space="preserve"> </w:t>
            </w:r>
            <w:r>
              <w:rPr>
                <w:color w:val="000000"/>
                <w:szCs w:val="16"/>
              </w:rPr>
              <w:br/>
            </w:r>
            <w:r>
              <w:rPr>
                <w:color w:val="000000"/>
                <w:szCs w:val="16"/>
              </w:rPr>
              <w:t>-|witho</w:t>
            </w:r>
            <w:r>
              <w:rPr>
                <w:color w:val="000000"/>
                <w:szCs w:val="16"/>
              </w:rPr>
              <w:t>ut a signal processing module,</w:t>
            </w:r>
            <w:r>
              <w:rPr>
                <w:color w:val="000000"/>
                <w:szCs w:val="16"/>
              </w:rPr>
              <w:br/>
            </w:r>
            <w:r>
              <w:rPr>
                <w:color w:val="000000"/>
                <w:szCs w:val="16"/>
              </w:rPr>
              <w:t xml:space="preserve"> </w:t>
            </w:r>
            <w:r>
              <w:rPr>
                <w:color w:val="000000"/>
                <w:szCs w:val="16"/>
              </w:rPr>
              <w:br/>
            </w:r>
            <w:r>
              <w:rPr>
                <w:color w:val="000000"/>
                <w:szCs w:val="16"/>
              </w:rPr>
              <w:t>-|with control electronics for pixel addressing only,</w:t>
            </w:r>
            <w:r>
              <w:rPr>
                <w:color w:val="000000"/>
                <w:szCs w:val="16"/>
              </w:rPr>
              <w:br/>
            </w:r>
            <w:r>
              <w:rPr>
                <w:color w:val="000000"/>
                <w:szCs w:val="16"/>
              </w:rPr>
              <w:t xml:space="preserve"> </w:t>
            </w:r>
            <w:r>
              <w:rPr>
                <w:color w:val="000000"/>
                <w:szCs w:val="16"/>
              </w:rPr>
              <w:br/>
            </w:r>
            <w:r>
              <w:rPr>
                <w:color w:val="000000"/>
                <w:szCs w:val="16"/>
              </w:rPr>
              <w:t>-|with a motorised mechanism for moving the display screen,</w:t>
            </w:r>
            <w:r>
              <w:rPr>
                <w:color w:val="000000"/>
                <w:szCs w:val="16"/>
              </w:rPr>
              <w:br/>
            </w:r>
            <w:r>
              <w:rPr>
                <w:color w:val="000000"/>
                <w:szCs w:val="16"/>
              </w:rPr>
              <w:t>for permanent installation in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08" w14:textId="77777777" w:rsidR="00E546F5" w:rsidRDefault="00951CE2">
            <w:pPr>
              <w:pStyle w:val="NormalinTable"/>
            </w:pPr>
            <w:r>
              <w:t>0.0%</w:t>
            </w:r>
          </w:p>
        </w:tc>
      </w:tr>
      <w:tr w:rsidR="00E546F5" w14:paraId="591088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0A" w14:textId="77777777" w:rsidR="00E546F5" w:rsidRDefault="00951CE2">
            <w:pPr>
              <w:pStyle w:val="NormalinTable"/>
            </w:pPr>
            <w:r>
              <w:t>8529909299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0B" w14:textId="77777777" w:rsidR="00E546F5" w:rsidRDefault="00951CE2">
            <w:pPr>
              <w:pStyle w:val="Tier1"/>
            </w:pPr>
            <w:r>
              <w:t>Parts suitable for use solely or prin</w:t>
            </w:r>
            <w:r>
              <w:t>cipally with the apparatus of headings 8525 to 8528</w:t>
            </w:r>
          </w:p>
          <w:p w14:paraId="5910880C" w14:textId="77777777" w:rsidR="00E546F5" w:rsidRDefault="00951CE2">
            <w:pPr>
              <w:pStyle w:val="Tier2"/>
            </w:pPr>
            <w:r>
              <w:t>-</w:t>
            </w:r>
            <w:r>
              <w:tab/>
              <w:t>Other</w:t>
            </w:r>
          </w:p>
          <w:p w14:paraId="5910880D" w14:textId="77777777" w:rsidR="00E546F5" w:rsidRDefault="00951CE2">
            <w:pPr>
              <w:pStyle w:val="Tier3"/>
            </w:pPr>
            <w:r>
              <w:t>-</w:t>
            </w:r>
            <w:r>
              <w:tab/>
              <w:t>-</w:t>
            </w:r>
            <w:r>
              <w:tab/>
              <w:t>Other</w:t>
            </w:r>
          </w:p>
          <w:p w14:paraId="5910880E" w14:textId="77777777" w:rsidR="00E546F5" w:rsidRDefault="00951CE2">
            <w:pPr>
              <w:pStyle w:val="Tier4"/>
            </w:pPr>
            <w:r>
              <w:t>-</w:t>
            </w:r>
            <w:r>
              <w:tab/>
              <w:t>-</w:t>
            </w:r>
            <w:r>
              <w:tab/>
              <w:t>-</w:t>
            </w:r>
            <w:r>
              <w:tab/>
              <w:t>Other</w:t>
            </w:r>
          </w:p>
          <w:p w14:paraId="5910880F" w14:textId="77777777" w:rsidR="00E546F5" w:rsidRDefault="00951CE2">
            <w:pPr>
              <w:pStyle w:val="Tier5"/>
            </w:pPr>
            <w:r>
              <w:t>-</w:t>
            </w:r>
            <w:r>
              <w:tab/>
              <w:t>-</w:t>
            </w:r>
            <w:r>
              <w:tab/>
              <w:t>-</w:t>
            </w:r>
            <w:r>
              <w:tab/>
              <w:t>-</w:t>
            </w:r>
            <w:r>
              <w:tab/>
              <w:t>Other</w:t>
            </w:r>
          </w:p>
          <w:p w14:paraId="59108810" w14:textId="77777777" w:rsidR="00E546F5" w:rsidRDefault="00951CE2">
            <w:pPr>
              <w:pStyle w:val="Tier6"/>
            </w:pPr>
            <w:r>
              <w:t>-</w:t>
            </w:r>
            <w:r>
              <w:tab/>
              <w:t>-</w:t>
            </w:r>
            <w:r>
              <w:tab/>
              <w:t>-</w:t>
            </w:r>
            <w:r>
              <w:tab/>
              <w:t>-</w:t>
            </w:r>
            <w:r>
              <w:tab/>
              <w:t>-</w:t>
            </w:r>
            <w:r>
              <w:tab/>
              <w:t>Other</w:t>
            </w:r>
          </w:p>
          <w:p w14:paraId="59108811" w14:textId="77777777" w:rsidR="00E546F5" w:rsidRDefault="00951CE2">
            <w:pPr>
              <w:pStyle w:val="Tier7"/>
            </w:pPr>
            <w:r>
              <w:t>-</w:t>
            </w:r>
            <w:r>
              <w:tab/>
              <w:t>-</w:t>
            </w:r>
            <w:r>
              <w:tab/>
              <w:t>-</w:t>
            </w:r>
            <w:r>
              <w:tab/>
              <w:t>-</w:t>
            </w:r>
            <w:r>
              <w:tab/>
              <w:t>-</w:t>
            </w:r>
            <w:r>
              <w:tab/>
              <w:t>-</w:t>
            </w:r>
            <w:r>
              <w:tab/>
              <w:t>For television cameras of subheadings 8525 80 11 and 8525 80 19 and apparatus of headings 8527 and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12" w14:textId="77777777" w:rsidR="00E546F5" w:rsidRDefault="00951CE2">
            <w:pPr>
              <w:pStyle w:val="NormalinTable"/>
            </w:pPr>
            <w:r>
              <w:t>0.0%</w:t>
            </w:r>
          </w:p>
        </w:tc>
      </w:tr>
      <w:tr w:rsidR="00E546F5" w14:paraId="591088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14" w14:textId="77777777" w:rsidR="00E546F5" w:rsidRDefault="00951CE2">
            <w:pPr>
              <w:pStyle w:val="NormalinTable"/>
            </w:pPr>
            <w:r>
              <w:t>8529909720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15" w14:textId="77777777" w:rsidR="00E546F5" w:rsidRDefault="00951CE2">
            <w:pPr>
              <w:pStyle w:val="Tier1"/>
            </w:pPr>
            <w:r>
              <w:t xml:space="preserve">Parts </w:t>
            </w:r>
            <w:r>
              <w:t>suitable for use solely or principally with the apparatus of headings 8525 to 8528</w:t>
            </w:r>
          </w:p>
          <w:p w14:paraId="59108816" w14:textId="77777777" w:rsidR="00E546F5" w:rsidRDefault="00951CE2">
            <w:pPr>
              <w:pStyle w:val="Tier2"/>
            </w:pPr>
            <w:r>
              <w:t>-</w:t>
            </w:r>
            <w:r>
              <w:tab/>
              <w:t>Other</w:t>
            </w:r>
          </w:p>
          <w:p w14:paraId="59108817" w14:textId="77777777" w:rsidR="00E546F5" w:rsidRDefault="00951CE2">
            <w:pPr>
              <w:pStyle w:val="Tier3"/>
            </w:pPr>
            <w:r>
              <w:t>-</w:t>
            </w:r>
            <w:r>
              <w:tab/>
              <w:t>-</w:t>
            </w:r>
            <w:r>
              <w:tab/>
              <w:t>Other</w:t>
            </w:r>
          </w:p>
          <w:p w14:paraId="59108818" w14:textId="77777777" w:rsidR="00E546F5" w:rsidRDefault="00951CE2">
            <w:pPr>
              <w:pStyle w:val="Tier4"/>
            </w:pPr>
            <w:r>
              <w:t>-</w:t>
            </w:r>
            <w:r>
              <w:tab/>
              <w:t>-</w:t>
            </w:r>
            <w:r>
              <w:tab/>
              <w:t>-</w:t>
            </w:r>
            <w:r>
              <w:tab/>
              <w:t>Other</w:t>
            </w:r>
          </w:p>
          <w:p w14:paraId="59108819" w14:textId="77777777" w:rsidR="00E546F5" w:rsidRDefault="00951CE2">
            <w:pPr>
              <w:pStyle w:val="Tier5"/>
            </w:pPr>
            <w:r>
              <w:t>-</w:t>
            </w:r>
            <w:r>
              <w:tab/>
              <w:t>-</w:t>
            </w:r>
            <w:r>
              <w:tab/>
              <w:t>-</w:t>
            </w:r>
            <w:r>
              <w:tab/>
              <w:t>-</w:t>
            </w:r>
            <w:r>
              <w:tab/>
              <w:t>Other</w:t>
            </w:r>
          </w:p>
          <w:p w14:paraId="5910881A" w14:textId="77777777" w:rsidR="00E546F5" w:rsidRDefault="00951CE2">
            <w:pPr>
              <w:pStyle w:val="Tier6"/>
            </w:pPr>
            <w:r>
              <w:t>-</w:t>
            </w:r>
            <w:r>
              <w:tab/>
              <w:t>-</w:t>
            </w:r>
            <w:r>
              <w:tab/>
              <w:t>-</w:t>
            </w:r>
            <w:r>
              <w:tab/>
              <w:t>-</w:t>
            </w:r>
            <w:r>
              <w:tab/>
              <w:t>-</w:t>
            </w:r>
            <w:r>
              <w:tab/>
              <w:t>Other</w:t>
            </w:r>
          </w:p>
          <w:p w14:paraId="5910881B"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1C" w14:textId="77777777" w:rsidR="00E546F5" w:rsidRDefault="00951CE2">
            <w:pPr>
              <w:pStyle w:val="NormalinTable"/>
            </w:pPr>
            <w:r>
              <w:t>0.0%</w:t>
            </w:r>
          </w:p>
        </w:tc>
      </w:tr>
      <w:tr w:rsidR="00E546F5" w14:paraId="591088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1E" w14:textId="77777777" w:rsidR="00E546F5" w:rsidRDefault="00951CE2">
            <w:pPr>
              <w:pStyle w:val="NormalinTable"/>
            </w:pPr>
            <w:r>
              <w:t>8529909790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1F" w14:textId="77777777" w:rsidR="00E546F5" w:rsidRDefault="00951CE2">
            <w:pPr>
              <w:pStyle w:val="Tier1"/>
            </w:pPr>
            <w:r>
              <w:t xml:space="preserve">Parts suitable for use solely or principally with the apparatus of </w:t>
            </w:r>
            <w:r>
              <w:t>headings 8525 to 8528</w:t>
            </w:r>
          </w:p>
          <w:p w14:paraId="59108820" w14:textId="77777777" w:rsidR="00E546F5" w:rsidRDefault="00951CE2">
            <w:pPr>
              <w:pStyle w:val="Tier2"/>
            </w:pPr>
            <w:r>
              <w:t>-</w:t>
            </w:r>
            <w:r>
              <w:tab/>
              <w:t>Other</w:t>
            </w:r>
          </w:p>
          <w:p w14:paraId="59108821" w14:textId="77777777" w:rsidR="00E546F5" w:rsidRDefault="00951CE2">
            <w:pPr>
              <w:pStyle w:val="Tier3"/>
            </w:pPr>
            <w:r>
              <w:t>-</w:t>
            </w:r>
            <w:r>
              <w:tab/>
              <w:t>-</w:t>
            </w:r>
            <w:r>
              <w:tab/>
              <w:t>Other</w:t>
            </w:r>
          </w:p>
          <w:p w14:paraId="59108822" w14:textId="77777777" w:rsidR="00E546F5" w:rsidRDefault="00951CE2">
            <w:pPr>
              <w:pStyle w:val="Tier4"/>
            </w:pPr>
            <w:r>
              <w:t>-</w:t>
            </w:r>
            <w:r>
              <w:tab/>
              <w:t>-</w:t>
            </w:r>
            <w:r>
              <w:tab/>
              <w:t>-</w:t>
            </w:r>
            <w:r>
              <w:tab/>
              <w:t>Other</w:t>
            </w:r>
          </w:p>
          <w:p w14:paraId="59108823" w14:textId="77777777" w:rsidR="00E546F5" w:rsidRDefault="00951CE2">
            <w:pPr>
              <w:pStyle w:val="Tier5"/>
            </w:pPr>
            <w:r>
              <w:t>-</w:t>
            </w:r>
            <w:r>
              <w:tab/>
              <w:t>-</w:t>
            </w:r>
            <w:r>
              <w:tab/>
              <w:t>-</w:t>
            </w:r>
            <w:r>
              <w:tab/>
              <w:t>-</w:t>
            </w:r>
            <w:r>
              <w:tab/>
              <w:t>Other</w:t>
            </w:r>
          </w:p>
          <w:p w14:paraId="59108824" w14:textId="77777777" w:rsidR="00E546F5" w:rsidRDefault="00951CE2">
            <w:pPr>
              <w:pStyle w:val="Tier6"/>
            </w:pPr>
            <w:r>
              <w:t>-</w:t>
            </w:r>
            <w:r>
              <w:tab/>
              <w:t>-</w:t>
            </w:r>
            <w:r>
              <w:tab/>
              <w:t>-</w:t>
            </w:r>
            <w:r>
              <w:tab/>
              <w:t>-</w:t>
            </w:r>
            <w:r>
              <w:tab/>
              <w:t>-</w:t>
            </w:r>
            <w:r>
              <w:tab/>
              <w:t>Other</w:t>
            </w:r>
          </w:p>
          <w:p w14:paraId="59108825"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26" w14:textId="77777777" w:rsidR="00E546F5" w:rsidRDefault="00951CE2">
            <w:pPr>
              <w:pStyle w:val="NormalinTable"/>
            </w:pPr>
            <w:r>
              <w:t>0.0%</w:t>
            </w:r>
          </w:p>
        </w:tc>
      </w:tr>
      <w:tr w:rsidR="00E546F5" w14:paraId="5910883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28" w14:textId="77777777" w:rsidR="00E546F5" w:rsidRDefault="00951CE2">
            <w:pPr>
              <w:pStyle w:val="NormalinTable"/>
            </w:pPr>
            <w:r>
              <w:t>8530800000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29" w14:textId="77777777" w:rsidR="00E546F5" w:rsidRDefault="00951CE2">
            <w:pPr>
              <w:pStyle w:val="Tier1"/>
            </w:pPr>
            <w:r>
              <w:t xml:space="preserve">Electrical signalling, safety or traffic control equipment for railways, tramways, roads, inland waterways, parking facilities, port </w:t>
            </w:r>
            <w:r>
              <w:t>installations or airfields (other than those of heading 8608)</w:t>
            </w:r>
          </w:p>
          <w:p w14:paraId="5910882A" w14:textId="77777777" w:rsidR="00E546F5" w:rsidRDefault="00951CE2">
            <w:pPr>
              <w:pStyle w:val="Tier2"/>
            </w:pPr>
            <w:r>
              <w:t>-</w:t>
            </w:r>
            <w:r>
              <w:tab/>
              <w:t>Other equipment</w:t>
            </w:r>
          </w:p>
          <w:p w14:paraId="5910882B"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82C" w14:textId="77777777" w:rsidR="00E546F5" w:rsidRDefault="00951CE2">
            <w:pPr>
              <w:pStyle w:val="Tier2Bullet"/>
            </w:pPr>
            <w:r>
              <w:tab/>
              <w:t>-</w:t>
            </w:r>
            <w:r>
              <w:tab/>
              <w:t>for fitting to or equippi</w:t>
            </w:r>
            <w:r>
              <w:t>ng such ships, boats or other vessels;</w:t>
            </w:r>
          </w:p>
          <w:p w14:paraId="5910882D"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w:t>
            </w:r>
            <w:r>
              <w:t>ng 8905 20;</w:t>
            </w:r>
          </w:p>
          <w:p w14:paraId="5910882E" w14:textId="77777777" w:rsidR="00E546F5" w:rsidRDefault="00951CE2">
            <w:pPr>
              <w:pStyle w:val="Tier2Bullet"/>
            </w:pPr>
            <w:r>
              <w:tab/>
              <w:t>-</w:t>
            </w:r>
            <w:r>
              <w:tab/>
              <w:t>for equipping the above platforms;</w:t>
            </w:r>
          </w:p>
          <w:p w14:paraId="5910882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30" w14:textId="77777777" w:rsidR="00E546F5" w:rsidRDefault="00951CE2">
            <w:pPr>
              <w:pStyle w:val="NormalinTable"/>
            </w:pPr>
            <w:r>
              <w:t>0.0%</w:t>
            </w:r>
          </w:p>
        </w:tc>
      </w:tr>
      <w:tr w:rsidR="00E546F5" w14:paraId="591088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32" w14:textId="77777777" w:rsidR="00E546F5" w:rsidRDefault="00951CE2">
            <w:pPr>
              <w:pStyle w:val="NormalinTable"/>
            </w:pPr>
            <w:r>
              <w:t>8530900000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33" w14:textId="77777777" w:rsidR="00E546F5" w:rsidRDefault="00951CE2">
            <w:pPr>
              <w:pStyle w:val="Tier1"/>
            </w:pPr>
            <w:r>
              <w:t xml:space="preserve">Electrical signalling, safety or traffic control equipment for railways, tramways, roads, inland waterways, </w:t>
            </w:r>
            <w:r>
              <w:t>parking facilities, port installations or airfields (other than those of heading 8608)</w:t>
            </w:r>
          </w:p>
          <w:p w14:paraId="59108834" w14:textId="77777777" w:rsidR="00E546F5" w:rsidRDefault="00951CE2">
            <w:pPr>
              <w:pStyle w:val="Tier2"/>
            </w:pPr>
            <w:r>
              <w:t>-</w:t>
            </w:r>
            <w:r>
              <w:tab/>
              <w:t>Parts</w:t>
            </w:r>
          </w:p>
          <w:p w14:paraId="59108835"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8836" w14:textId="77777777" w:rsidR="00E546F5" w:rsidRDefault="00951CE2">
            <w:pPr>
              <w:pStyle w:val="Tier2Bullet"/>
            </w:pPr>
            <w:r>
              <w:tab/>
              <w:t>-</w:t>
            </w:r>
            <w:r>
              <w:tab/>
              <w:t>for fittin</w:t>
            </w:r>
            <w:r>
              <w:t>g to or equipping such ships, boats or other vessels;</w:t>
            </w:r>
          </w:p>
          <w:p w14:paraId="59108837"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w:t>
            </w:r>
            <w:r>
              <w:t>ble of subheading 8905 20;</w:t>
            </w:r>
          </w:p>
          <w:p w14:paraId="59108838" w14:textId="77777777" w:rsidR="00E546F5" w:rsidRDefault="00951CE2">
            <w:pPr>
              <w:pStyle w:val="Tier2Bullet"/>
            </w:pPr>
            <w:r>
              <w:tab/>
              <w:t>-</w:t>
            </w:r>
            <w:r>
              <w:tab/>
              <w:t>for equipping the above platforms;</w:t>
            </w:r>
          </w:p>
          <w:p w14:paraId="5910883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3A" w14:textId="77777777" w:rsidR="00E546F5" w:rsidRDefault="00951CE2">
            <w:pPr>
              <w:pStyle w:val="NormalinTable"/>
            </w:pPr>
            <w:r>
              <w:t>0.0%</w:t>
            </w:r>
          </w:p>
        </w:tc>
      </w:tr>
      <w:tr w:rsidR="00E546F5" w14:paraId="591088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3C" w14:textId="77777777" w:rsidR="00E546F5" w:rsidRDefault="00951CE2">
            <w:pPr>
              <w:pStyle w:val="NormalinTable"/>
            </w:pPr>
            <w:r>
              <w:t>8531000000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3D" w14:textId="77777777" w:rsidR="00E546F5" w:rsidRDefault="00951CE2">
            <w:pPr>
              <w:pStyle w:val="Tier1"/>
            </w:pPr>
            <w:r>
              <w:t xml:space="preserve">Electric sound or visual signalling apparatus (for example, bells, sirens, indicator panels, burglar or </w:t>
            </w:r>
            <w:r>
              <w:t>fire alarms), other than those of heading 8512 or 8530</w:t>
            </w:r>
          </w:p>
          <w:p w14:paraId="5910883E" w14:textId="77777777" w:rsidR="00E546F5" w:rsidRDefault="00951CE2">
            <w:pPr>
              <w:pStyle w:val="Tier1Bullet"/>
            </w:pPr>
            <w:r>
              <w:t>-</w:t>
            </w:r>
            <w:r>
              <w:tab/>
              <w:t>use by, or on behalf of, the UK Armed Forces, individually or in cooperation with other States</w:t>
            </w:r>
          </w:p>
          <w:p w14:paraId="5910883F" w14:textId="77777777" w:rsidR="00E546F5" w:rsidRDefault="00951CE2">
            <w:pPr>
              <w:pStyle w:val="Tier1Bullet"/>
            </w:pPr>
            <w:r>
              <w:tab/>
              <w:t>a) for defending the territorial integrity of the United Kingdom, or</w:t>
            </w:r>
          </w:p>
          <w:p w14:paraId="59108840" w14:textId="77777777" w:rsidR="00E546F5" w:rsidRDefault="00951CE2">
            <w:pPr>
              <w:pStyle w:val="Tier1Bullet"/>
            </w:pPr>
            <w:r>
              <w:tab/>
              <w:t xml:space="preserve">b) in participating in </w:t>
            </w:r>
            <w:r>
              <w:t>international peace-keeping or support operations, or</w:t>
            </w:r>
          </w:p>
          <w:p w14:paraId="59108841" w14:textId="77777777" w:rsidR="00E546F5" w:rsidRDefault="00951CE2">
            <w:pPr>
              <w:pStyle w:val="Tier1Bullet"/>
            </w:pPr>
            <w:r>
              <w:tab/>
              <w:t>c) for other military purposes like the protection of nationals of the United Kingdom from social or military unrest or,</w:t>
            </w:r>
          </w:p>
          <w:p w14:paraId="59108842" w14:textId="77777777" w:rsidR="00E546F5" w:rsidRDefault="00951CE2">
            <w:pPr>
              <w:pStyle w:val="Tier1Bullet"/>
            </w:pPr>
            <w:r>
              <w:tab/>
              <w:t>d) for training purposes, or</w:t>
            </w:r>
          </w:p>
          <w:p w14:paraId="59108843" w14:textId="77777777" w:rsidR="00E546F5" w:rsidRDefault="00951CE2">
            <w:pPr>
              <w:pStyle w:val="Tier1Bullet"/>
            </w:pPr>
            <w:r>
              <w:tab/>
              <w:t>e) temporarily, for civil purposes in the customs</w:t>
            </w:r>
            <w:r>
              <w:t xml:space="preserve">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44" w14:textId="77777777" w:rsidR="00E546F5" w:rsidRDefault="00951CE2">
            <w:pPr>
              <w:pStyle w:val="NormalinTable"/>
            </w:pPr>
            <w:r>
              <w:t>0.0%</w:t>
            </w:r>
          </w:p>
        </w:tc>
      </w:tr>
      <w:tr w:rsidR="00E546F5" w14:paraId="591088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46" w14:textId="77777777" w:rsidR="00E546F5" w:rsidRDefault="00951CE2">
            <w:pPr>
              <w:pStyle w:val="NormalinTable"/>
            </w:pPr>
            <w:r>
              <w:rPr>
                <w:rFonts w:eastAsia="Times New Roman"/>
                <w:color w:val="000000"/>
                <w:lang w:eastAsia="en-GB"/>
              </w:rPr>
              <w:t>8531109510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47" w14:textId="77777777" w:rsidR="00E546F5" w:rsidRDefault="00951CE2">
            <w:pPr>
              <w:pStyle w:val="Tier1"/>
            </w:pPr>
            <w:r>
              <w:rPr>
                <w:rFonts w:eastAsia="Times New Roman"/>
                <w:color w:val="000000"/>
                <w:lang w:eastAsia="en-GB"/>
              </w:rPr>
              <w:t>Electric sound or visual signalling apparatus (for example, bells, sirens, indicator panels, burglar or fire alarms), other than those of heading 8512 or 8530</w:t>
            </w:r>
            <w:r>
              <w:rPr>
                <w:rFonts w:eastAsia="Times New Roman"/>
                <w:color w:val="000000"/>
                <w:lang w:eastAsia="en-GB"/>
              </w:rPr>
              <w:br/>
            </w:r>
            <w:r>
              <w:rPr>
                <w:rFonts w:eastAsia="Times New Roman"/>
                <w:color w:val="000000"/>
                <w:lang w:eastAsia="en-GB"/>
              </w:rPr>
              <w:t>Burgla</w:t>
            </w:r>
            <w:r>
              <w:rPr>
                <w:rFonts w:eastAsia="Times New Roman"/>
                <w:color w:val="000000"/>
                <w:lang w:eastAsia="en-GB"/>
              </w:rPr>
              <w:t>r or fire alarms and similar apparatus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xml:space="preserve">• use in ground flying </w:t>
            </w:r>
            <w:r>
              <w:rPr>
                <w:rFonts w:eastAsia="Times New Roman"/>
                <w:color w:val="000000"/>
                <w:lang w:eastAsia="en-GB"/>
              </w:rP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48" w14:textId="77777777" w:rsidR="00E546F5" w:rsidRDefault="00951CE2">
            <w:pPr>
              <w:pStyle w:val="NormalinTable"/>
            </w:pPr>
            <w:r>
              <w:t>0.0%</w:t>
            </w:r>
          </w:p>
        </w:tc>
      </w:tr>
      <w:tr w:rsidR="00E546F5" w14:paraId="591088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4A" w14:textId="77777777" w:rsidR="00E546F5" w:rsidRDefault="00951CE2">
            <w:pPr>
              <w:pStyle w:val="NormalinTable"/>
            </w:pPr>
            <w:r>
              <w:t>8531109590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4B" w14:textId="77777777" w:rsidR="00E546F5" w:rsidRDefault="00951CE2">
            <w:pPr>
              <w:pStyle w:val="Tier1"/>
            </w:pPr>
            <w:r>
              <w:t>Electric sound or visual signalling apparatus (for example, bells, sirens, indicator panels, burglar or fire alarms), other than those of heading 8512 or 8530</w:t>
            </w:r>
          </w:p>
          <w:p w14:paraId="5910884C" w14:textId="77777777" w:rsidR="00E546F5" w:rsidRDefault="00951CE2">
            <w:pPr>
              <w:pStyle w:val="Tier2"/>
            </w:pPr>
            <w:r>
              <w:t>-</w:t>
            </w:r>
            <w:r>
              <w:tab/>
              <w:t>Burglar or fire alarms and similar apparatus</w:t>
            </w:r>
          </w:p>
          <w:p w14:paraId="5910884D" w14:textId="77777777" w:rsidR="00E546F5" w:rsidRDefault="00951CE2">
            <w:pPr>
              <w:pStyle w:val="Tier3"/>
            </w:pPr>
            <w:r>
              <w:t>-</w:t>
            </w:r>
            <w:r>
              <w:tab/>
              <w:t>-</w:t>
            </w:r>
            <w:r>
              <w:tab/>
            </w:r>
            <w:r>
              <w:t>Other</w:t>
            </w:r>
          </w:p>
          <w:p w14:paraId="5910884E" w14:textId="77777777" w:rsidR="00E546F5" w:rsidRDefault="00951CE2">
            <w:pPr>
              <w:pStyle w:val="Tier4"/>
            </w:pPr>
            <w:r>
              <w:t>-</w:t>
            </w:r>
            <w:r>
              <w:tab/>
              <w:t>-</w:t>
            </w:r>
            <w:r>
              <w:tab/>
              <w:t>-</w:t>
            </w:r>
            <w:r>
              <w:tab/>
              <w:t>Other</w:t>
            </w:r>
          </w:p>
          <w:p w14:paraId="5910884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850" w14:textId="77777777" w:rsidR="00E546F5" w:rsidRDefault="00951CE2">
            <w:pPr>
              <w:pStyle w:val="Tier4Bullet"/>
            </w:pPr>
            <w:r>
              <w:tab/>
            </w:r>
            <w:r>
              <w:tab/>
            </w:r>
            <w:r>
              <w:tab/>
              <w:t>-</w:t>
            </w:r>
            <w:r>
              <w:tab/>
              <w:t>for fitting to or equipping such ships, boats or other vessels;</w:t>
            </w:r>
          </w:p>
          <w:p w14:paraId="59108851" w14:textId="77777777" w:rsidR="00E546F5" w:rsidRDefault="00951CE2">
            <w:pPr>
              <w:pStyle w:val="Tier4Bullet"/>
            </w:pP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14:paraId="59108852" w14:textId="77777777" w:rsidR="00E546F5" w:rsidRDefault="00951CE2">
            <w:pPr>
              <w:pStyle w:val="Tier4Bullet"/>
            </w:pPr>
            <w:r>
              <w:tab/>
            </w:r>
            <w:r>
              <w:tab/>
            </w:r>
            <w:r>
              <w:tab/>
              <w:t>-</w:t>
            </w:r>
            <w:r>
              <w:tab/>
              <w:t>for equipping the above platforms;</w:t>
            </w:r>
          </w:p>
          <w:p w14:paraId="5910885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54" w14:textId="77777777" w:rsidR="00E546F5" w:rsidRDefault="00951CE2">
            <w:pPr>
              <w:pStyle w:val="NormalinTable"/>
            </w:pPr>
            <w:r>
              <w:t>0.0%</w:t>
            </w:r>
          </w:p>
        </w:tc>
      </w:tr>
      <w:tr w:rsidR="00E546F5" w14:paraId="591088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56" w14:textId="77777777" w:rsidR="00E546F5" w:rsidRDefault="00951CE2">
            <w:pPr>
              <w:pStyle w:val="NormalinTable"/>
            </w:pPr>
            <w:r>
              <w:t>8531202090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57" w14:textId="77777777" w:rsidR="00E546F5" w:rsidRDefault="00951CE2">
            <w:pPr>
              <w:pStyle w:val="Tier1"/>
            </w:pPr>
            <w:r>
              <w:t>Electric sound or visual signalling apparatus (for example, bells, sirens, indicator panels, burglar or fire alarms), other than those of heading 8512 or 8530</w:t>
            </w:r>
          </w:p>
          <w:p w14:paraId="59108858" w14:textId="77777777" w:rsidR="00E546F5" w:rsidRDefault="00951CE2">
            <w:pPr>
              <w:pStyle w:val="Tier2"/>
            </w:pPr>
            <w:r>
              <w:t>-</w:t>
            </w:r>
            <w:r>
              <w:tab/>
            </w:r>
            <w:r>
              <w:t>Indicator panels incorporating liquid crystal devices (LCD) or light-emitting diodes (LED)</w:t>
            </w:r>
          </w:p>
          <w:p w14:paraId="59108859" w14:textId="77777777" w:rsidR="00E546F5" w:rsidRDefault="00951CE2">
            <w:pPr>
              <w:pStyle w:val="Tier3"/>
            </w:pPr>
            <w:r>
              <w:t>-</w:t>
            </w:r>
            <w:r>
              <w:tab/>
              <w:t>-</w:t>
            </w:r>
            <w:r>
              <w:tab/>
              <w:t>Incorporating light-emitting diodes (LED)</w:t>
            </w:r>
          </w:p>
          <w:p w14:paraId="5910885A" w14:textId="77777777" w:rsidR="00E546F5" w:rsidRDefault="00951CE2">
            <w:pPr>
              <w:pStyle w:val="Tier4"/>
            </w:pPr>
            <w:r>
              <w:t>-</w:t>
            </w:r>
            <w:r>
              <w:tab/>
              <w:t>-</w:t>
            </w:r>
            <w:r>
              <w:tab/>
              <w:t>-</w:t>
            </w:r>
            <w:r>
              <w:tab/>
              <w:t>Other</w:t>
            </w:r>
          </w:p>
          <w:p w14:paraId="5910885B"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885C" w14:textId="77777777" w:rsidR="00E546F5" w:rsidRDefault="00951CE2">
            <w:pPr>
              <w:pStyle w:val="Tier4Bullet"/>
            </w:pPr>
            <w:r>
              <w:tab/>
            </w:r>
            <w:r>
              <w:tab/>
            </w:r>
            <w:r>
              <w:tab/>
              <w:t>-</w:t>
            </w:r>
            <w:r>
              <w:tab/>
              <w:t>for fitting to or equipping such ships, boats or other vessels;</w:t>
            </w:r>
          </w:p>
          <w:p w14:paraId="5910885D"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885E" w14:textId="77777777" w:rsidR="00E546F5" w:rsidRDefault="00951CE2">
            <w:pPr>
              <w:pStyle w:val="Tier4Bullet"/>
            </w:pPr>
            <w:r>
              <w:tab/>
            </w:r>
            <w:r>
              <w:tab/>
            </w:r>
            <w:r>
              <w:tab/>
              <w:t>-</w:t>
            </w:r>
            <w:r>
              <w:tab/>
              <w:t>for equipping the above platforms;</w:t>
            </w:r>
          </w:p>
          <w:p w14:paraId="5910885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60" w14:textId="77777777" w:rsidR="00E546F5" w:rsidRDefault="00951CE2">
            <w:pPr>
              <w:pStyle w:val="NormalinTable"/>
            </w:pPr>
            <w:r>
              <w:t>0.0%</w:t>
            </w:r>
          </w:p>
        </w:tc>
      </w:tr>
      <w:tr w:rsidR="00E546F5" w14:paraId="591088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62" w14:textId="77777777" w:rsidR="00E546F5" w:rsidRDefault="00951CE2">
            <w:pPr>
              <w:pStyle w:val="NormalinTable"/>
            </w:pPr>
            <w:r>
              <w:t>8531204090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63" w14:textId="77777777" w:rsidR="00E546F5" w:rsidRDefault="00951CE2">
            <w:pPr>
              <w:pStyle w:val="Tier1"/>
            </w:pPr>
            <w:r>
              <w:t xml:space="preserve">Electric sound or visual </w:t>
            </w:r>
            <w:r>
              <w:t>signalling apparatus (for example, bells, sirens, indicator panels, burglar or fire alarms), other than those of heading 8512 or 8530</w:t>
            </w:r>
          </w:p>
          <w:p w14:paraId="59108864" w14:textId="77777777" w:rsidR="00E546F5" w:rsidRDefault="00951CE2">
            <w:pPr>
              <w:pStyle w:val="Tier2"/>
            </w:pPr>
            <w:r>
              <w:t>-</w:t>
            </w:r>
            <w:r>
              <w:tab/>
              <w:t>Indicator panels incorporating liquid crystal devices (LCD) or light-emitting diodes (LED)</w:t>
            </w:r>
          </w:p>
          <w:p w14:paraId="59108865" w14:textId="77777777" w:rsidR="00E546F5" w:rsidRDefault="00951CE2">
            <w:pPr>
              <w:pStyle w:val="Tier3"/>
            </w:pPr>
            <w:r>
              <w:t>-</w:t>
            </w:r>
            <w:r>
              <w:tab/>
              <w:t>-</w:t>
            </w:r>
            <w:r>
              <w:tab/>
              <w:t>Incorporating liquid crys</w:t>
            </w:r>
            <w:r>
              <w:t>tal devices (LCD)</w:t>
            </w:r>
          </w:p>
          <w:p w14:paraId="59108866" w14:textId="77777777" w:rsidR="00E546F5" w:rsidRDefault="00951CE2">
            <w:pPr>
              <w:pStyle w:val="Tier4"/>
            </w:pPr>
            <w:r>
              <w:t>-</w:t>
            </w:r>
            <w:r>
              <w:tab/>
              <w:t>-</w:t>
            </w:r>
            <w:r>
              <w:tab/>
              <w:t>-</w:t>
            </w:r>
            <w:r>
              <w:tab/>
              <w:t>Incorporating active matrix liquid crystal devices (LCD)</w:t>
            </w:r>
          </w:p>
          <w:p w14:paraId="59108867" w14:textId="77777777" w:rsidR="00E546F5" w:rsidRDefault="00951CE2">
            <w:pPr>
              <w:pStyle w:val="Tier5"/>
            </w:pPr>
            <w:r>
              <w:t>-</w:t>
            </w:r>
            <w:r>
              <w:tab/>
              <w:t>-</w:t>
            </w:r>
            <w:r>
              <w:tab/>
              <w:t>-</w:t>
            </w:r>
            <w:r>
              <w:tab/>
              <w:t>-</w:t>
            </w:r>
            <w:r>
              <w:tab/>
              <w:t>Other</w:t>
            </w:r>
          </w:p>
          <w:p w14:paraId="59108868"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869" w14:textId="77777777" w:rsidR="00E546F5" w:rsidRDefault="00951CE2">
            <w:pPr>
              <w:pStyle w:val="Tier5Bullet"/>
            </w:pPr>
            <w:r>
              <w:tab/>
            </w:r>
            <w:r>
              <w:tab/>
            </w:r>
            <w:r>
              <w:tab/>
            </w:r>
            <w:r>
              <w:tab/>
              <w:t>-</w:t>
            </w:r>
            <w:r>
              <w:tab/>
            </w:r>
            <w:r>
              <w:t>for fitting to or equipping such ships, boats or other vessels;</w:t>
            </w:r>
          </w:p>
          <w:p w14:paraId="5910886A"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886B" w14:textId="77777777" w:rsidR="00E546F5" w:rsidRDefault="00951CE2">
            <w:pPr>
              <w:pStyle w:val="Tier5Bullet"/>
            </w:pPr>
            <w:r>
              <w:tab/>
            </w:r>
            <w:r>
              <w:tab/>
            </w:r>
            <w:r>
              <w:tab/>
            </w:r>
            <w:r>
              <w:tab/>
              <w:t>-</w:t>
            </w:r>
            <w:r>
              <w:tab/>
              <w:t>for equipping the above platforms;</w:t>
            </w:r>
          </w:p>
          <w:p w14:paraId="5910886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6D" w14:textId="77777777" w:rsidR="00E546F5" w:rsidRDefault="00951CE2">
            <w:pPr>
              <w:pStyle w:val="NormalinTable"/>
            </w:pPr>
            <w:r>
              <w:t>0.0%</w:t>
            </w:r>
          </w:p>
        </w:tc>
      </w:tr>
      <w:tr w:rsidR="00E546F5" w14:paraId="591088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6F" w14:textId="77777777" w:rsidR="00E546F5" w:rsidRDefault="00951CE2">
            <w:pPr>
              <w:pStyle w:val="NormalinTable"/>
            </w:pPr>
            <w:r>
              <w:t>8531209590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70" w14:textId="77777777" w:rsidR="00E546F5" w:rsidRDefault="00951CE2">
            <w:pPr>
              <w:pStyle w:val="Tier1"/>
            </w:pPr>
            <w:r>
              <w:t xml:space="preserve">Electric sound or visual signalling apparatus (for example, bells, sirens, indicator </w:t>
            </w:r>
            <w:r>
              <w:t>panels, burglar or fire alarms), other than those of heading 8512 or 8530</w:t>
            </w:r>
          </w:p>
          <w:p w14:paraId="59108871" w14:textId="77777777" w:rsidR="00E546F5" w:rsidRDefault="00951CE2">
            <w:pPr>
              <w:pStyle w:val="Tier2"/>
            </w:pPr>
            <w:r>
              <w:t>-</w:t>
            </w:r>
            <w:r>
              <w:tab/>
              <w:t>Indicator panels incorporating liquid crystal devices (LCD) or light-emitting diodes (LED)</w:t>
            </w:r>
          </w:p>
          <w:p w14:paraId="59108872" w14:textId="77777777" w:rsidR="00E546F5" w:rsidRDefault="00951CE2">
            <w:pPr>
              <w:pStyle w:val="Tier3"/>
            </w:pPr>
            <w:r>
              <w:t>-</w:t>
            </w:r>
            <w:r>
              <w:tab/>
              <w:t>-</w:t>
            </w:r>
            <w:r>
              <w:tab/>
              <w:t>Incorporating liquid crystal devices (LCD)</w:t>
            </w:r>
          </w:p>
          <w:p w14:paraId="59108873" w14:textId="77777777" w:rsidR="00E546F5" w:rsidRDefault="00951CE2">
            <w:pPr>
              <w:pStyle w:val="Tier4"/>
            </w:pPr>
            <w:r>
              <w:t>-</w:t>
            </w:r>
            <w:r>
              <w:tab/>
              <w:t>-</w:t>
            </w:r>
            <w:r>
              <w:tab/>
              <w:t>-</w:t>
            </w:r>
            <w:r>
              <w:tab/>
              <w:t>Other</w:t>
            </w:r>
          </w:p>
          <w:p w14:paraId="59108874" w14:textId="77777777" w:rsidR="00E546F5" w:rsidRDefault="00951CE2">
            <w:pPr>
              <w:pStyle w:val="Tier5"/>
            </w:pPr>
            <w:r>
              <w:t>-</w:t>
            </w:r>
            <w:r>
              <w:tab/>
              <w:t>-</w:t>
            </w:r>
            <w:r>
              <w:tab/>
              <w:t>-</w:t>
            </w:r>
            <w:r>
              <w:tab/>
              <w:t>-</w:t>
            </w:r>
            <w:r>
              <w:tab/>
              <w:t>Other</w:t>
            </w:r>
          </w:p>
          <w:p w14:paraId="59108875"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8876" w14:textId="77777777" w:rsidR="00E546F5" w:rsidRDefault="00951CE2">
            <w:pPr>
              <w:pStyle w:val="Tier5Bullet"/>
            </w:pPr>
            <w:r>
              <w:tab/>
            </w:r>
            <w:r>
              <w:tab/>
            </w:r>
            <w:r>
              <w:tab/>
            </w:r>
            <w:r>
              <w:tab/>
              <w:t>-</w:t>
            </w:r>
            <w:r>
              <w:tab/>
              <w:t>for fitting to or equipping such ships, boats or other vessels;</w:t>
            </w:r>
          </w:p>
          <w:p w14:paraId="59108877"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8878" w14:textId="77777777" w:rsidR="00E546F5" w:rsidRDefault="00951CE2">
            <w:pPr>
              <w:pStyle w:val="Tier5Bullet"/>
            </w:pPr>
            <w:r>
              <w:tab/>
            </w:r>
            <w:r>
              <w:tab/>
            </w:r>
            <w:r>
              <w:tab/>
            </w:r>
            <w:r>
              <w:tab/>
              <w:t>-</w:t>
            </w:r>
            <w:r>
              <w:tab/>
              <w:t>for equipping the above platforms;</w:t>
            </w:r>
          </w:p>
          <w:p w14:paraId="59108879"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7A" w14:textId="77777777" w:rsidR="00E546F5" w:rsidRDefault="00951CE2">
            <w:pPr>
              <w:pStyle w:val="NormalinTable"/>
            </w:pPr>
            <w:r>
              <w:t>0.0%</w:t>
            </w:r>
          </w:p>
        </w:tc>
      </w:tr>
      <w:tr w:rsidR="00E546F5" w14:paraId="591088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7C" w14:textId="77777777" w:rsidR="00E546F5" w:rsidRDefault="00951CE2">
            <w:pPr>
              <w:pStyle w:val="NormalinTable"/>
            </w:pPr>
            <w:r>
              <w:rPr>
                <w:rFonts w:eastAsia="Times New Roman"/>
                <w:color w:val="000000"/>
                <w:lang w:eastAsia="en-GB"/>
              </w:rPr>
              <w:t>8531804010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7D" w14:textId="77777777" w:rsidR="00E546F5" w:rsidRDefault="00951CE2">
            <w:pPr>
              <w:pStyle w:val="Tier1"/>
            </w:pPr>
            <w:r>
              <w:rPr>
                <w:rFonts w:eastAsia="Times New Roman"/>
                <w:color w:val="000000"/>
                <w:lang w:eastAsia="en-GB"/>
              </w:rPr>
              <w:t>Electric sound or visual signalling apparatus (for example, bells, sirens, indicator panels, burglar or fire alarms), other than those of heading 8512 or 8530</w:t>
            </w:r>
            <w:r>
              <w:rPr>
                <w:rFonts w:eastAsia="Times New Roman"/>
                <w:color w:val="000000"/>
                <w:lang w:eastAsia="en-GB"/>
              </w:rPr>
              <w:br/>
            </w:r>
            <w:r>
              <w:rPr>
                <w:rFonts w:eastAsia="Times New Roman"/>
                <w:color w:val="000000"/>
                <w:lang w:eastAsia="en-GB"/>
              </w:rPr>
              <w:t>Other apparatus</w:t>
            </w:r>
            <w:r>
              <w:rPr>
                <w:rFonts w:eastAsia="Times New Roman"/>
                <w:color w:val="000000"/>
                <w:lang w:eastAsia="en-GB"/>
              </w:rPr>
              <w:br/>
            </w:r>
            <w:r>
              <w:rPr>
                <w:rFonts w:eastAsia="Times New Roman"/>
                <w:color w:val="000000"/>
                <w:lang w:eastAsia="en-GB"/>
              </w:rPr>
              <w:t xml:space="preserve">Bells, </w:t>
            </w:r>
            <w:r>
              <w:rPr>
                <w:rFonts w:eastAsia="Times New Roman"/>
                <w:color w:val="000000"/>
                <w:lang w:eastAsia="en-GB"/>
              </w:rPr>
              <w:t>buzzers, door chimes and similar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w:t>
            </w:r>
            <w:r>
              <w:rPr>
                <w:rFonts w:eastAsia="Times New Roman"/>
                <w:color w:val="000000"/>
                <w:lang w:eastAsia="en-GB"/>
              </w:rPr>
              <w:t xml:space="preserve">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7E" w14:textId="77777777" w:rsidR="00E546F5" w:rsidRDefault="00951CE2">
            <w:pPr>
              <w:pStyle w:val="NormalinTable"/>
            </w:pPr>
            <w:r>
              <w:t>0.0%</w:t>
            </w:r>
          </w:p>
        </w:tc>
      </w:tr>
      <w:tr w:rsidR="00E546F5" w14:paraId="591088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80" w14:textId="77777777" w:rsidR="00E546F5" w:rsidRDefault="00951CE2">
            <w:pPr>
              <w:pStyle w:val="NormalinTable"/>
            </w:pPr>
            <w:r>
              <w:t>8531804090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81" w14:textId="77777777" w:rsidR="00E546F5" w:rsidRDefault="00951CE2">
            <w:pPr>
              <w:pStyle w:val="Tier1"/>
            </w:pPr>
            <w:r>
              <w:t>Electric sound or visual signalling apparatus (for example, bells, sirens, indicator panels, burglar or fire alarms), other than those of heading 8512 or 8530</w:t>
            </w:r>
          </w:p>
          <w:p w14:paraId="59108882" w14:textId="77777777" w:rsidR="00E546F5" w:rsidRDefault="00951CE2">
            <w:pPr>
              <w:pStyle w:val="Tier2"/>
            </w:pPr>
            <w:r>
              <w:t>-</w:t>
            </w:r>
            <w:r>
              <w:tab/>
              <w:t>Other apparatus</w:t>
            </w:r>
          </w:p>
          <w:p w14:paraId="59108883" w14:textId="77777777" w:rsidR="00E546F5" w:rsidRDefault="00951CE2">
            <w:pPr>
              <w:pStyle w:val="Tier3"/>
            </w:pPr>
            <w:r>
              <w:t>-</w:t>
            </w:r>
            <w:r>
              <w:tab/>
              <w:t>-</w:t>
            </w:r>
            <w:r>
              <w:tab/>
              <w:t>Bells, buzzers, door chimes and similar</w:t>
            </w:r>
          </w:p>
          <w:p w14:paraId="59108884" w14:textId="77777777" w:rsidR="00E546F5" w:rsidRDefault="00951CE2">
            <w:pPr>
              <w:pStyle w:val="Tier4"/>
            </w:pPr>
            <w:r>
              <w:t>-</w:t>
            </w:r>
            <w:r>
              <w:tab/>
              <w:t>-</w:t>
            </w:r>
            <w:r>
              <w:tab/>
              <w:t>-</w:t>
            </w:r>
            <w:r>
              <w:tab/>
              <w:t>O</w:t>
            </w:r>
            <w:r>
              <w:t>ther</w:t>
            </w:r>
          </w:p>
          <w:p w14:paraId="5910888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886" w14:textId="77777777" w:rsidR="00E546F5" w:rsidRDefault="00951CE2">
            <w:pPr>
              <w:pStyle w:val="Tier4Bullet"/>
            </w:pPr>
            <w:r>
              <w:tab/>
            </w:r>
            <w:r>
              <w:tab/>
            </w:r>
            <w:r>
              <w:tab/>
              <w:t>-</w:t>
            </w:r>
            <w:r>
              <w:tab/>
              <w:t>for fitting to or equipping such ships, boats or other vessels;</w:t>
            </w:r>
          </w:p>
          <w:p w14:paraId="59108887"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888" w14:textId="77777777" w:rsidR="00E546F5" w:rsidRDefault="00951CE2">
            <w:pPr>
              <w:pStyle w:val="Tier4Bullet"/>
            </w:pPr>
            <w:r>
              <w:tab/>
            </w:r>
            <w:r>
              <w:tab/>
            </w:r>
            <w:r>
              <w:tab/>
              <w:t>-</w:t>
            </w:r>
            <w:r>
              <w:tab/>
              <w:t>for equipping the above platf</w:t>
            </w:r>
            <w:r>
              <w:t>orms;</w:t>
            </w:r>
          </w:p>
          <w:p w14:paraId="5910888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8A" w14:textId="77777777" w:rsidR="00E546F5" w:rsidRDefault="00951CE2">
            <w:pPr>
              <w:pStyle w:val="NormalinTable"/>
            </w:pPr>
            <w:r>
              <w:t>0.0%</w:t>
            </w:r>
          </w:p>
        </w:tc>
      </w:tr>
      <w:tr w:rsidR="00E546F5" w14:paraId="591088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8C" w14:textId="77777777" w:rsidR="00E546F5" w:rsidRDefault="00951CE2">
            <w:pPr>
              <w:pStyle w:val="NormalinTable"/>
            </w:pPr>
            <w:r>
              <w:t>8532000000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8D" w14:textId="77777777" w:rsidR="00E546F5" w:rsidRDefault="00951CE2">
            <w:pPr>
              <w:pStyle w:val="Tier1"/>
            </w:pPr>
            <w:r>
              <w:t>Electrical capacitors, fixed, variable or adjustable (pre-set)</w:t>
            </w:r>
          </w:p>
          <w:p w14:paraId="5910888E" w14:textId="77777777" w:rsidR="00E546F5" w:rsidRDefault="00951CE2">
            <w:pPr>
              <w:pStyle w:val="Tier1Bullet"/>
            </w:pPr>
            <w:r>
              <w:t>-</w:t>
            </w:r>
            <w:r>
              <w:tab/>
              <w:t xml:space="preserve">for incorporation in ships, boats or other vessels listed in Table 1, for the purposes of </w:t>
            </w:r>
            <w:r>
              <w:t>their construction, repair, maintenance or conversion;</w:t>
            </w:r>
          </w:p>
          <w:p w14:paraId="5910888F" w14:textId="77777777" w:rsidR="00E546F5" w:rsidRDefault="00951CE2">
            <w:pPr>
              <w:pStyle w:val="Tier1Bullet"/>
            </w:pPr>
            <w:r>
              <w:t>-</w:t>
            </w:r>
            <w:r>
              <w:tab/>
              <w:t>for fitting to or equipping such ships, boats or other vessels;</w:t>
            </w:r>
          </w:p>
          <w:p w14:paraId="59108890" w14:textId="77777777" w:rsidR="00E546F5" w:rsidRDefault="00951CE2">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14:paraId="59108891" w14:textId="77777777" w:rsidR="00E546F5" w:rsidRDefault="00951CE2">
            <w:pPr>
              <w:pStyle w:val="Tier1Bullet"/>
            </w:pPr>
            <w:r>
              <w:t>-</w:t>
            </w:r>
            <w:r>
              <w:tab/>
              <w:t>for equipping the above platforms;</w:t>
            </w:r>
          </w:p>
          <w:p w14:paraId="5910889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93" w14:textId="77777777" w:rsidR="00E546F5" w:rsidRDefault="00951CE2">
            <w:pPr>
              <w:pStyle w:val="NormalinTable"/>
            </w:pPr>
            <w:r>
              <w:t>0.0%</w:t>
            </w:r>
          </w:p>
        </w:tc>
      </w:tr>
      <w:tr w:rsidR="00E546F5" w14:paraId="591088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95" w14:textId="77777777" w:rsidR="00E546F5" w:rsidRDefault="00951CE2">
            <w:pPr>
              <w:pStyle w:val="NormalinTable"/>
            </w:pPr>
            <w:r>
              <w:t>8533000000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96" w14:textId="77777777" w:rsidR="00E546F5" w:rsidRDefault="00951CE2">
            <w:pPr>
              <w:pStyle w:val="Tier1"/>
            </w:pPr>
            <w:r>
              <w:t xml:space="preserve">Electrical resistors </w:t>
            </w:r>
            <w:r>
              <w:t>(including rheostats and potentiometers), other than heating resistors</w:t>
            </w:r>
          </w:p>
          <w:p w14:paraId="59108897" w14:textId="77777777" w:rsidR="00E546F5" w:rsidRDefault="00951CE2">
            <w:pPr>
              <w:pStyle w:val="Tier1Bullet"/>
            </w:pPr>
            <w:r>
              <w:t>-</w:t>
            </w:r>
            <w:r>
              <w:tab/>
              <w:t>for incorporation in ships, boats or other vessels listed in Table 1, for the purposes of their construction, repair, maintenance or conversion;</w:t>
            </w:r>
          </w:p>
          <w:p w14:paraId="59108898" w14:textId="77777777" w:rsidR="00E546F5" w:rsidRDefault="00951CE2">
            <w:pPr>
              <w:pStyle w:val="Tier1Bullet"/>
            </w:pPr>
            <w:r>
              <w:t>-</w:t>
            </w:r>
            <w:r>
              <w:tab/>
              <w:t>for fitting to or equipping such shi</w:t>
            </w:r>
            <w:r>
              <w:t>ps, boats or other vessels;</w:t>
            </w:r>
          </w:p>
          <w:p w14:paraId="59108899"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889A" w14:textId="77777777" w:rsidR="00E546F5" w:rsidRDefault="00951CE2">
            <w:pPr>
              <w:pStyle w:val="Tier1Bullet"/>
            </w:pPr>
            <w:r>
              <w:t>-</w:t>
            </w:r>
            <w:r>
              <w:tab/>
              <w:t>for equipping the above platforms;</w:t>
            </w:r>
          </w:p>
          <w:p w14:paraId="5910889B"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9C" w14:textId="77777777" w:rsidR="00E546F5" w:rsidRDefault="00951CE2">
            <w:pPr>
              <w:pStyle w:val="NormalinTable"/>
            </w:pPr>
            <w:r>
              <w:t>0.0%</w:t>
            </w:r>
          </w:p>
        </w:tc>
      </w:tr>
      <w:tr w:rsidR="00E546F5" w14:paraId="591088A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9E" w14:textId="77777777" w:rsidR="00E546F5" w:rsidRDefault="00951CE2">
            <w:pPr>
              <w:pStyle w:val="NormalinTable"/>
            </w:pPr>
            <w:r>
              <w:t>8534000000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9F" w14:textId="77777777" w:rsidR="00E546F5" w:rsidRDefault="00951CE2">
            <w:pPr>
              <w:pStyle w:val="Tier1"/>
            </w:pPr>
            <w:r>
              <w:t>Printed circuits</w:t>
            </w:r>
          </w:p>
          <w:p w14:paraId="591088A0" w14:textId="77777777" w:rsidR="00E546F5" w:rsidRDefault="00951CE2">
            <w:pPr>
              <w:pStyle w:val="Tier1Bullet"/>
            </w:pPr>
            <w:r>
              <w:t>-</w:t>
            </w:r>
            <w:r>
              <w:tab/>
              <w:t xml:space="preserve">for incorporation in ships, boats or other vessels listed in Table 1, for the purposes of their </w:t>
            </w:r>
            <w:r>
              <w:t>construction, repair, maintenance or conversion;</w:t>
            </w:r>
          </w:p>
          <w:p w14:paraId="591088A1" w14:textId="77777777" w:rsidR="00E546F5" w:rsidRDefault="00951CE2">
            <w:pPr>
              <w:pStyle w:val="Tier1Bullet"/>
            </w:pPr>
            <w:r>
              <w:t>-</w:t>
            </w:r>
            <w:r>
              <w:tab/>
              <w:t>for fitting to or equipping such ships, boats or other vessels;</w:t>
            </w:r>
          </w:p>
          <w:p w14:paraId="591088A2" w14:textId="77777777" w:rsidR="00E546F5" w:rsidRDefault="00951CE2">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14:paraId="591088A3" w14:textId="77777777" w:rsidR="00E546F5" w:rsidRDefault="00951CE2">
            <w:pPr>
              <w:pStyle w:val="Tier1Bullet"/>
            </w:pPr>
            <w:r>
              <w:t>-</w:t>
            </w:r>
            <w:r>
              <w:tab/>
              <w:t>for equipping the above platforms;</w:t>
            </w:r>
          </w:p>
          <w:p w14:paraId="591088A4"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A5" w14:textId="77777777" w:rsidR="00E546F5" w:rsidRDefault="00951CE2">
            <w:pPr>
              <w:pStyle w:val="NormalinTable"/>
            </w:pPr>
            <w:r>
              <w:t>0.0%</w:t>
            </w:r>
          </w:p>
        </w:tc>
      </w:tr>
      <w:tr w:rsidR="00E546F5" w14:paraId="591088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A7" w14:textId="77777777" w:rsidR="00E546F5" w:rsidRDefault="00951CE2">
            <w:pPr>
              <w:pStyle w:val="NormalinTable"/>
            </w:pPr>
            <w:r>
              <w:t>8535000000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A8" w14:textId="77777777" w:rsidR="00E546F5" w:rsidRDefault="00951CE2">
            <w:pPr>
              <w:pStyle w:val="Tier1"/>
            </w:pPr>
            <w:r>
              <w:t>Electrical apparatus for switching or protecti</w:t>
            </w:r>
            <w:r>
              <w:t>ng electrical circuits, or for making connections to or in electrical circuits (for example, switches, fuses, lightning arresters, voltage limiters, surge suppressors, plugs and other connectors, junction boxes), for a voltage exceeding 1 000 V</w:t>
            </w:r>
          </w:p>
          <w:p w14:paraId="591088A9" w14:textId="77777777" w:rsidR="00E546F5" w:rsidRDefault="00951CE2">
            <w:pPr>
              <w:pStyle w:val="Tier1Bullet"/>
            </w:pPr>
            <w:r>
              <w:t>-</w:t>
            </w:r>
            <w:r>
              <w:tab/>
              <w:t>use by, o</w:t>
            </w:r>
            <w:r>
              <w:t>r on behalf of, the UK Armed Forces, individually or in cooperation with other States</w:t>
            </w:r>
          </w:p>
          <w:p w14:paraId="591088AA" w14:textId="77777777" w:rsidR="00E546F5" w:rsidRDefault="00951CE2">
            <w:pPr>
              <w:pStyle w:val="Tier1Bullet"/>
            </w:pPr>
            <w:r>
              <w:tab/>
              <w:t>a) for defending the territorial integrity of the United Kingdom, or</w:t>
            </w:r>
          </w:p>
          <w:p w14:paraId="591088AB" w14:textId="77777777" w:rsidR="00E546F5" w:rsidRDefault="00951CE2">
            <w:pPr>
              <w:pStyle w:val="Tier1Bullet"/>
            </w:pPr>
            <w:r>
              <w:tab/>
              <w:t>b) in participating in international peace-keeping or support operations, or</w:t>
            </w:r>
          </w:p>
          <w:p w14:paraId="591088AC" w14:textId="77777777" w:rsidR="00E546F5" w:rsidRDefault="00951CE2">
            <w:pPr>
              <w:pStyle w:val="Tier1Bullet"/>
            </w:pPr>
            <w:r>
              <w:tab/>
              <w:t xml:space="preserve">c) for other </w:t>
            </w:r>
            <w:r>
              <w:t>military purposes like the protection of nationals of the United Kingdom from social or military unrest or,</w:t>
            </w:r>
          </w:p>
          <w:p w14:paraId="591088AD" w14:textId="77777777" w:rsidR="00E546F5" w:rsidRDefault="00951CE2">
            <w:pPr>
              <w:pStyle w:val="Tier1Bullet"/>
            </w:pPr>
            <w:r>
              <w:tab/>
              <w:t>d) for training purposes, or</w:t>
            </w:r>
          </w:p>
          <w:p w14:paraId="591088AE" w14:textId="77777777" w:rsidR="00E546F5" w:rsidRDefault="00951CE2">
            <w:pPr>
              <w:pStyle w:val="Tier1Bullet"/>
            </w:pPr>
            <w:r>
              <w:tab/>
              <w:t>e) temporarily, for civil purposes in the customs territory of the United Kingdom due to unforeseen or natural disast</w:t>
            </w:r>
            <w:r>
              <w: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AF" w14:textId="77777777" w:rsidR="00E546F5" w:rsidRDefault="00951CE2">
            <w:pPr>
              <w:pStyle w:val="NormalinTable"/>
            </w:pPr>
            <w:r>
              <w:t>0.0%</w:t>
            </w:r>
          </w:p>
        </w:tc>
      </w:tr>
      <w:tr w:rsidR="00E546F5" w14:paraId="591088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B1" w14:textId="77777777" w:rsidR="00E546F5" w:rsidRDefault="00951CE2">
            <w:pPr>
              <w:pStyle w:val="NormalinTable"/>
            </w:pPr>
            <w:r>
              <w:t>8535100010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B2" w14:textId="77777777" w:rsidR="00E546F5" w:rsidRDefault="00951CE2">
            <w:pPr>
              <w:pStyle w:val="Tier1"/>
            </w:pPr>
            <w:r>
              <w:t>Electrical apparatus for switching or protecting electrical circuits, or for making connections to or in electrical circuits (for example, switches, fuses, lightning arresters, voltage limiters, surge suppressors, plugs and other con</w:t>
            </w:r>
            <w:r>
              <w:t>nectors, junction boxes), for a voltage exceeding 1 000 V</w:t>
            </w:r>
          </w:p>
          <w:p w14:paraId="591088B3" w14:textId="77777777" w:rsidR="00E546F5" w:rsidRDefault="00951CE2">
            <w:pPr>
              <w:pStyle w:val="Tier2"/>
            </w:pPr>
            <w:r>
              <w:t>-</w:t>
            </w:r>
            <w:r>
              <w:tab/>
              <w:t>Fuses</w:t>
            </w:r>
          </w:p>
          <w:p w14:paraId="591088B4" w14:textId="77777777" w:rsidR="00E546F5" w:rsidRDefault="00951CE2">
            <w:pPr>
              <w:pStyle w:val="Tier3"/>
            </w:pPr>
            <w:r>
              <w:t>-</w:t>
            </w:r>
            <w:r>
              <w:tab/>
              <w:t>-</w:t>
            </w:r>
            <w:r>
              <w:tab/>
              <w:t>For use in certain types of aircraft</w:t>
            </w:r>
          </w:p>
          <w:p w14:paraId="591088B5" w14:textId="77777777" w:rsidR="00E546F5" w:rsidRDefault="00951CE2">
            <w:pPr>
              <w:pStyle w:val="Tier3Bullet"/>
            </w:pP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B6" w14:textId="77777777" w:rsidR="00E546F5" w:rsidRDefault="00951CE2">
            <w:pPr>
              <w:pStyle w:val="NormalinTable"/>
            </w:pPr>
            <w:r>
              <w:t>0.0%</w:t>
            </w:r>
          </w:p>
        </w:tc>
      </w:tr>
      <w:tr w:rsidR="00E546F5" w14:paraId="591088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B8" w14:textId="77777777" w:rsidR="00E546F5" w:rsidRDefault="00951CE2">
            <w:pPr>
              <w:pStyle w:val="NormalinTable"/>
            </w:pPr>
            <w:r>
              <w:t>8535100090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B9" w14:textId="77777777" w:rsidR="00E546F5" w:rsidRDefault="00951CE2">
            <w:pPr>
              <w:pStyle w:val="Tier1"/>
            </w:pPr>
            <w:r>
              <w:t xml:space="preserve">Electrical apparatus for switching or protecting electrical circuits, or for making connections to or in electrical circuits (for example, switches, fuses, lightning arresters, voltage </w:t>
            </w:r>
            <w:r>
              <w:t>limiters, surge suppressors, plugs and other connectors, junction boxes), for a voltage exceeding 1 000 V</w:t>
            </w:r>
          </w:p>
          <w:p w14:paraId="591088BA" w14:textId="77777777" w:rsidR="00E546F5" w:rsidRDefault="00951CE2">
            <w:pPr>
              <w:pStyle w:val="Tier2"/>
            </w:pPr>
            <w:r>
              <w:t>-</w:t>
            </w:r>
            <w:r>
              <w:tab/>
              <w:t>Fuses</w:t>
            </w:r>
          </w:p>
          <w:p w14:paraId="591088BB" w14:textId="77777777" w:rsidR="00E546F5" w:rsidRDefault="00951CE2">
            <w:pPr>
              <w:pStyle w:val="Tier3"/>
            </w:pPr>
            <w:r>
              <w:t>-</w:t>
            </w:r>
            <w:r>
              <w:tab/>
              <w:t>-</w:t>
            </w:r>
            <w:r>
              <w:tab/>
              <w:t>Other</w:t>
            </w:r>
          </w:p>
          <w:p w14:paraId="591088BC" w14:textId="77777777" w:rsidR="00E546F5" w:rsidRDefault="00951CE2">
            <w:pPr>
              <w:pStyle w:val="Tier3Bullet"/>
            </w:pPr>
            <w:r>
              <w:tab/>
            </w:r>
            <w:r>
              <w:tab/>
              <w:t>-</w:t>
            </w:r>
            <w:r>
              <w:tab/>
              <w:t>for incorporation in ships, boats or other vessels listed in Table 1, for the purposes of their construction, repair, maintenanc</w:t>
            </w:r>
            <w:r>
              <w:t>e or conversion;</w:t>
            </w:r>
          </w:p>
          <w:p w14:paraId="591088BD" w14:textId="77777777" w:rsidR="00E546F5" w:rsidRDefault="00951CE2">
            <w:pPr>
              <w:pStyle w:val="Tier3Bullet"/>
            </w:pPr>
            <w:r>
              <w:tab/>
            </w:r>
            <w:r>
              <w:tab/>
              <w:t>-</w:t>
            </w:r>
            <w:r>
              <w:tab/>
              <w:t>for fitting to or equipping such ships, boats or other vessels;</w:t>
            </w:r>
          </w:p>
          <w:p w14:paraId="591088BE"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14:paraId="591088BF" w14:textId="77777777" w:rsidR="00E546F5" w:rsidRDefault="00951CE2">
            <w:pPr>
              <w:pStyle w:val="Tier3Bullet"/>
            </w:pPr>
            <w:r>
              <w:tab/>
            </w:r>
            <w:r>
              <w:tab/>
              <w:t>-</w:t>
            </w:r>
            <w:r>
              <w:tab/>
              <w:t>for equipping the above platforms;</w:t>
            </w:r>
          </w:p>
          <w:p w14:paraId="591088C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C1" w14:textId="77777777" w:rsidR="00E546F5" w:rsidRDefault="00951CE2">
            <w:pPr>
              <w:pStyle w:val="NormalinTable"/>
            </w:pPr>
            <w:r>
              <w:t>0.0%</w:t>
            </w:r>
          </w:p>
        </w:tc>
      </w:tr>
      <w:tr w:rsidR="00E546F5" w14:paraId="591088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C3" w14:textId="77777777" w:rsidR="00E546F5" w:rsidRDefault="00951CE2">
            <w:pPr>
              <w:pStyle w:val="NormalinTable"/>
            </w:pPr>
            <w:r>
              <w:t>8535210010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C4" w14:textId="77777777" w:rsidR="00E546F5" w:rsidRDefault="00951CE2">
            <w:pPr>
              <w:pStyle w:val="Tier1"/>
            </w:pPr>
            <w:r>
              <w:t xml:space="preserve">Electrical apparatus for switching or protecting electrical </w:t>
            </w:r>
            <w:r>
              <w:t>circuits, or for making connections to or in electrical circuits (for example, switches, fuses, lightning arresters, voltage limiters, surge suppressors, plugs and other connectors, junction boxes), for a voltage exceeding 1 000 V</w:t>
            </w:r>
          </w:p>
          <w:p w14:paraId="591088C5" w14:textId="77777777" w:rsidR="00E546F5" w:rsidRDefault="00951CE2">
            <w:pPr>
              <w:pStyle w:val="Tier2"/>
            </w:pPr>
            <w:r>
              <w:t>-</w:t>
            </w:r>
            <w:r>
              <w:tab/>
              <w:t>Automatic circuit break</w:t>
            </w:r>
            <w:r>
              <w:t>ers</w:t>
            </w:r>
          </w:p>
          <w:p w14:paraId="591088C6" w14:textId="77777777" w:rsidR="00E546F5" w:rsidRDefault="00951CE2">
            <w:pPr>
              <w:pStyle w:val="Tier3"/>
            </w:pPr>
            <w:r>
              <w:t>-</w:t>
            </w:r>
            <w:r>
              <w:tab/>
              <w:t>-</w:t>
            </w:r>
            <w:r>
              <w:tab/>
              <w:t>For a voltage of less than 72.5 kV</w:t>
            </w:r>
          </w:p>
          <w:p w14:paraId="591088C7" w14:textId="77777777" w:rsidR="00E546F5" w:rsidRDefault="00951CE2">
            <w:pPr>
              <w:pStyle w:val="Tier4"/>
            </w:pPr>
            <w:r>
              <w:t>-</w:t>
            </w:r>
            <w:r>
              <w:tab/>
              <w:t>-</w:t>
            </w:r>
            <w:r>
              <w:tab/>
              <w:t>-</w:t>
            </w:r>
            <w:r>
              <w:tab/>
              <w:t>For use in certain types of aircraft</w:t>
            </w:r>
          </w:p>
          <w:p w14:paraId="591088C8"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C9" w14:textId="77777777" w:rsidR="00E546F5" w:rsidRDefault="00951CE2">
            <w:pPr>
              <w:pStyle w:val="NormalinTable"/>
            </w:pPr>
            <w:r>
              <w:t>0.0%</w:t>
            </w:r>
          </w:p>
        </w:tc>
      </w:tr>
      <w:tr w:rsidR="00E546F5" w14:paraId="591088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CB" w14:textId="77777777" w:rsidR="00E546F5" w:rsidRDefault="00951CE2">
            <w:pPr>
              <w:pStyle w:val="NormalinTable"/>
            </w:pPr>
            <w:r>
              <w:t>8535210090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CC" w14:textId="77777777" w:rsidR="00E546F5" w:rsidRDefault="00951CE2">
            <w:pPr>
              <w:pStyle w:val="Tier1"/>
            </w:pPr>
            <w:r>
              <w:t>Electrical apparatus for switching or protecting electrical circuits, or for making connections to or in electrical circuits (for example, switches, fuses, lightning arresters, voltage limiters, surge suppress</w:t>
            </w:r>
            <w:r>
              <w:t>ors, plugs and other connectors, junction boxes), for a voltage exceeding 1 000 V</w:t>
            </w:r>
          </w:p>
          <w:p w14:paraId="591088CD" w14:textId="77777777" w:rsidR="00E546F5" w:rsidRDefault="00951CE2">
            <w:pPr>
              <w:pStyle w:val="Tier2"/>
            </w:pPr>
            <w:r>
              <w:t>-</w:t>
            </w:r>
            <w:r>
              <w:tab/>
              <w:t>Automatic circuit breakers</w:t>
            </w:r>
          </w:p>
          <w:p w14:paraId="591088CE" w14:textId="77777777" w:rsidR="00E546F5" w:rsidRDefault="00951CE2">
            <w:pPr>
              <w:pStyle w:val="Tier3"/>
            </w:pPr>
            <w:r>
              <w:t>-</w:t>
            </w:r>
            <w:r>
              <w:tab/>
              <w:t>-</w:t>
            </w:r>
            <w:r>
              <w:tab/>
              <w:t>For a voltage of less than 72.5 kV</w:t>
            </w:r>
          </w:p>
          <w:p w14:paraId="591088CF" w14:textId="77777777" w:rsidR="00E546F5" w:rsidRDefault="00951CE2">
            <w:pPr>
              <w:pStyle w:val="Tier4"/>
            </w:pPr>
            <w:r>
              <w:t>-</w:t>
            </w:r>
            <w:r>
              <w:tab/>
              <w:t>-</w:t>
            </w:r>
            <w:r>
              <w:tab/>
              <w:t>-</w:t>
            </w:r>
            <w:r>
              <w:tab/>
              <w:t>Other</w:t>
            </w:r>
          </w:p>
          <w:p w14:paraId="591088D0" w14:textId="77777777" w:rsidR="00E546F5" w:rsidRDefault="00951CE2">
            <w:pPr>
              <w:pStyle w:val="Tier4Bullet"/>
            </w:pPr>
            <w:r>
              <w:tab/>
            </w:r>
            <w:r>
              <w:tab/>
            </w:r>
            <w:r>
              <w:tab/>
              <w:t>-</w:t>
            </w:r>
            <w:r>
              <w:tab/>
              <w:t>for incorporation in ships, boats or other vessels listed in Table 1, for the purposes of</w:t>
            </w:r>
            <w:r>
              <w:t xml:space="preserve"> their construction, repair, maintenance or conversion;</w:t>
            </w:r>
          </w:p>
          <w:p w14:paraId="591088D1" w14:textId="77777777" w:rsidR="00E546F5" w:rsidRDefault="00951CE2">
            <w:pPr>
              <w:pStyle w:val="Tier4Bullet"/>
            </w:pPr>
            <w:r>
              <w:tab/>
            </w:r>
            <w:r>
              <w:tab/>
            </w:r>
            <w:r>
              <w:tab/>
              <w:t>-</w:t>
            </w:r>
            <w:r>
              <w:tab/>
              <w:t>for fitting to or equipping such ships, boats or other vessels;</w:t>
            </w:r>
          </w:p>
          <w:p w14:paraId="591088D2" w14:textId="77777777" w:rsidR="00E546F5" w:rsidRDefault="00951CE2">
            <w:pPr>
              <w:pStyle w:val="Tier4Bullet"/>
            </w:pP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88D3" w14:textId="77777777" w:rsidR="00E546F5" w:rsidRDefault="00951CE2">
            <w:pPr>
              <w:pStyle w:val="Tier4Bullet"/>
            </w:pPr>
            <w:r>
              <w:tab/>
            </w:r>
            <w:r>
              <w:tab/>
            </w:r>
            <w:r>
              <w:tab/>
              <w:t>-</w:t>
            </w:r>
            <w:r>
              <w:tab/>
              <w:t>for equipping the above platforms;</w:t>
            </w:r>
          </w:p>
          <w:p w14:paraId="591088D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D5" w14:textId="77777777" w:rsidR="00E546F5" w:rsidRDefault="00951CE2">
            <w:pPr>
              <w:pStyle w:val="NormalinTable"/>
            </w:pPr>
            <w:r>
              <w:t>0.0%</w:t>
            </w:r>
          </w:p>
        </w:tc>
      </w:tr>
      <w:tr w:rsidR="00E546F5" w14:paraId="591088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D7" w14:textId="77777777" w:rsidR="00E546F5" w:rsidRDefault="00951CE2">
            <w:pPr>
              <w:pStyle w:val="NormalinTable"/>
            </w:pPr>
            <w:r>
              <w:t>8535290010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D8" w14:textId="77777777" w:rsidR="00E546F5" w:rsidRDefault="00951CE2">
            <w:pPr>
              <w:pStyle w:val="Tier1"/>
            </w:pPr>
            <w:r>
              <w:t>Electrical</w:t>
            </w:r>
            <w:r>
              <w:t xml:space="preserve"> apparatus for switching or protecting electrical circuits, or for making connections to or in electrical circuits (for example, switches, fuses, lightning arresters, voltage limiters, surge suppressors, plugs and other connectors, junction boxes), for a v</w:t>
            </w:r>
            <w:r>
              <w:t>oltage exceeding 1 000 V</w:t>
            </w:r>
          </w:p>
          <w:p w14:paraId="591088D9" w14:textId="77777777" w:rsidR="00E546F5" w:rsidRDefault="00951CE2">
            <w:pPr>
              <w:pStyle w:val="Tier2"/>
            </w:pPr>
            <w:r>
              <w:t>-</w:t>
            </w:r>
            <w:r>
              <w:tab/>
              <w:t>Automatic circuit breakers</w:t>
            </w:r>
          </w:p>
          <w:p w14:paraId="591088DA" w14:textId="77777777" w:rsidR="00E546F5" w:rsidRDefault="00951CE2">
            <w:pPr>
              <w:pStyle w:val="Tier3"/>
            </w:pPr>
            <w:r>
              <w:t>-</w:t>
            </w:r>
            <w:r>
              <w:tab/>
              <w:t>-</w:t>
            </w:r>
            <w:r>
              <w:tab/>
              <w:t>Other</w:t>
            </w:r>
          </w:p>
          <w:p w14:paraId="591088DB" w14:textId="77777777" w:rsidR="00E546F5" w:rsidRDefault="00951CE2">
            <w:pPr>
              <w:pStyle w:val="Tier4"/>
            </w:pPr>
            <w:r>
              <w:t>-</w:t>
            </w:r>
            <w:r>
              <w:tab/>
              <w:t>-</w:t>
            </w:r>
            <w:r>
              <w:tab/>
              <w:t>-</w:t>
            </w:r>
            <w:r>
              <w:tab/>
              <w:t>For use in certain types of aircraft</w:t>
            </w:r>
          </w:p>
          <w:p w14:paraId="591088DC"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DD" w14:textId="77777777" w:rsidR="00E546F5" w:rsidRDefault="00951CE2">
            <w:pPr>
              <w:pStyle w:val="NormalinTable"/>
            </w:pPr>
            <w:r>
              <w:t>0.0%</w:t>
            </w:r>
          </w:p>
        </w:tc>
      </w:tr>
      <w:tr w:rsidR="00E546F5" w14:paraId="591088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DF" w14:textId="77777777" w:rsidR="00E546F5" w:rsidRDefault="00951CE2">
            <w:pPr>
              <w:pStyle w:val="NormalinTable"/>
            </w:pPr>
            <w:r>
              <w:t>8535290090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E0" w14:textId="77777777" w:rsidR="00E546F5" w:rsidRDefault="00951CE2">
            <w:pPr>
              <w:pStyle w:val="Tier1"/>
            </w:pPr>
            <w:r>
              <w:t xml:space="preserve">Electrical apparatus for switching or protecting electrical circuits, or for making connections to or in electrical circuits (for example, switches, fuses, lightning arresters, voltage </w:t>
            </w:r>
            <w:r>
              <w:t>limiters, surge suppressors, plugs and other connectors, junction boxes), for a voltage exceeding 1 000 V</w:t>
            </w:r>
          </w:p>
          <w:p w14:paraId="591088E1" w14:textId="77777777" w:rsidR="00E546F5" w:rsidRDefault="00951CE2">
            <w:pPr>
              <w:pStyle w:val="Tier2"/>
            </w:pPr>
            <w:r>
              <w:t>-</w:t>
            </w:r>
            <w:r>
              <w:tab/>
              <w:t>Automatic circuit breakers</w:t>
            </w:r>
          </w:p>
          <w:p w14:paraId="591088E2" w14:textId="77777777" w:rsidR="00E546F5" w:rsidRDefault="00951CE2">
            <w:pPr>
              <w:pStyle w:val="Tier3"/>
            </w:pPr>
            <w:r>
              <w:t>-</w:t>
            </w:r>
            <w:r>
              <w:tab/>
              <w:t>-</w:t>
            </w:r>
            <w:r>
              <w:tab/>
              <w:t>Other</w:t>
            </w:r>
          </w:p>
          <w:p w14:paraId="591088E3" w14:textId="77777777" w:rsidR="00E546F5" w:rsidRDefault="00951CE2">
            <w:pPr>
              <w:pStyle w:val="Tier4"/>
            </w:pPr>
            <w:r>
              <w:t>-</w:t>
            </w:r>
            <w:r>
              <w:tab/>
              <w:t>-</w:t>
            </w:r>
            <w:r>
              <w:tab/>
              <w:t>-</w:t>
            </w:r>
            <w:r>
              <w:tab/>
              <w:t>Other</w:t>
            </w:r>
          </w:p>
          <w:p w14:paraId="591088E4" w14:textId="77777777" w:rsidR="00E546F5" w:rsidRDefault="00951CE2">
            <w:pPr>
              <w:pStyle w:val="Tier4Bullet"/>
            </w:pPr>
            <w:r>
              <w:tab/>
            </w:r>
            <w:r>
              <w:tab/>
            </w:r>
            <w:r>
              <w:tab/>
              <w:t>-</w:t>
            </w:r>
            <w:r>
              <w:tab/>
              <w:t xml:space="preserve">for incorporation in ships, boats or other vessels listed in Table 1, for the purposes of </w:t>
            </w:r>
            <w:r>
              <w:t>their construction, repair, maintenance or conversion;</w:t>
            </w:r>
          </w:p>
          <w:p w14:paraId="591088E5" w14:textId="77777777" w:rsidR="00E546F5" w:rsidRDefault="00951CE2">
            <w:pPr>
              <w:pStyle w:val="Tier4Bullet"/>
            </w:pPr>
            <w:r>
              <w:tab/>
            </w:r>
            <w:r>
              <w:tab/>
            </w:r>
            <w:r>
              <w:tab/>
              <w:t>-</w:t>
            </w:r>
            <w:r>
              <w:tab/>
              <w:t>for fitting to or equipping such ships, boats or other vessels;</w:t>
            </w:r>
          </w:p>
          <w:p w14:paraId="591088E6" w14:textId="77777777" w:rsidR="00E546F5" w:rsidRDefault="00951CE2">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14:paraId="591088E7" w14:textId="77777777" w:rsidR="00E546F5" w:rsidRDefault="00951CE2">
            <w:pPr>
              <w:pStyle w:val="Tier4Bullet"/>
            </w:pPr>
            <w:r>
              <w:tab/>
            </w:r>
            <w:r>
              <w:tab/>
            </w:r>
            <w:r>
              <w:tab/>
              <w:t>-</w:t>
            </w:r>
            <w:r>
              <w:tab/>
              <w:t>for equipping the above platforms;</w:t>
            </w:r>
          </w:p>
          <w:p w14:paraId="591088E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E9" w14:textId="77777777" w:rsidR="00E546F5" w:rsidRDefault="00951CE2">
            <w:pPr>
              <w:pStyle w:val="NormalinTable"/>
            </w:pPr>
            <w:r>
              <w:t>0.0%</w:t>
            </w:r>
          </w:p>
        </w:tc>
      </w:tr>
      <w:tr w:rsidR="00E546F5" w14:paraId="591088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EB" w14:textId="77777777" w:rsidR="00E546F5" w:rsidRDefault="00951CE2">
            <w:pPr>
              <w:pStyle w:val="NormalinTable"/>
            </w:pPr>
            <w:r>
              <w:t>8535301010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EC" w14:textId="77777777" w:rsidR="00E546F5" w:rsidRDefault="00951CE2">
            <w:pPr>
              <w:pStyle w:val="Tier1"/>
            </w:pPr>
            <w:r>
              <w:t>Electrical apparatus for swi</w:t>
            </w:r>
            <w:r>
              <w:t>tching or protecting electrical circuits, or for making connections to or in electrical circuits (for example, switches, fuses, lightning arresters, voltage limiters, surge suppressors, plugs and other connectors, junction boxes), for a voltage exceeding 1</w:t>
            </w:r>
            <w:r>
              <w:t xml:space="preserve"> 000 V</w:t>
            </w:r>
          </w:p>
          <w:p w14:paraId="591088ED" w14:textId="77777777" w:rsidR="00E546F5" w:rsidRDefault="00951CE2">
            <w:pPr>
              <w:pStyle w:val="Tier2"/>
            </w:pPr>
            <w:r>
              <w:t>-</w:t>
            </w:r>
            <w:r>
              <w:tab/>
              <w:t>Isolating switches and make-and-break switches</w:t>
            </w:r>
          </w:p>
          <w:p w14:paraId="591088EE" w14:textId="77777777" w:rsidR="00E546F5" w:rsidRDefault="00951CE2">
            <w:pPr>
              <w:pStyle w:val="Tier3"/>
            </w:pPr>
            <w:r>
              <w:t>-</w:t>
            </w:r>
            <w:r>
              <w:tab/>
              <w:t>-</w:t>
            </w:r>
            <w:r>
              <w:tab/>
              <w:t>For a voltage of less than 72.5 kV</w:t>
            </w:r>
          </w:p>
          <w:p w14:paraId="591088EF" w14:textId="77777777" w:rsidR="00E546F5" w:rsidRDefault="00951CE2">
            <w:pPr>
              <w:pStyle w:val="Tier4"/>
            </w:pPr>
            <w:r>
              <w:t>-</w:t>
            </w:r>
            <w:r>
              <w:tab/>
              <w:t>-</w:t>
            </w:r>
            <w:r>
              <w:tab/>
              <w:t>-</w:t>
            </w:r>
            <w:r>
              <w:tab/>
              <w:t>For use in certain types of aircraft</w:t>
            </w:r>
          </w:p>
          <w:p w14:paraId="591088F0" w14:textId="77777777" w:rsidR="00E546F5" w:rsidRDefault="00951CE2">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F1" w14:textId="77777777" w:rsidR="00E546F5" w:rsidRDefault="00951CE2">
            <w:pPr>
              <w:pStyle w:val="NormalinTable"/>
            </w:pPr>
            <w:r>
              <w:t>0.0%</w:t>
            </w:r>
          </w:p>
        </w:tc>
      </w:tr>
      <w:tr w:rsidR="00E546F5" w14:paraId="591088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F3" w14:textId="77777777" w:rsidR="00E546F5" w:rsidRDefault="00951CE2">
            <w:pPr>
              <w:pStyle w:val="NormalinTable"/>
            </w:pPr>
            <w:r>
              <w:t>8535301090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8F4" w14:textId="77777777" w:rsidR="00E546F5" w:rsidRDefault="00951CE2">
            <w:pPr>
              <w:pStyle w:val="Tier1"/>
            </w:pPr>
            <w:r>
              <w:t>Electrical apparatus for switching or protecting electrical circuits, or for making connections to or in electrical circuits (for example, switches, fuses</w:t>
            </w:r>
            <w:r>
              <w:t>, lightning arresters, voltage limiters, surge suppressors, plugs and other connectors, junction boxes), for a voltage exceeding 1 000 V</w:t>
            </w:r>
          </w:p>
          <w:p w14:paraId="591088F5" w14:textId="77777777" w:rsidR="00E546F5" w:rsidRDefault="00951CE2">
            <w:pPr>
              <w:pStyle w:val="Tier2"/>
            </w:pPr>
            <w:r>
              <w:t>-</w:t>
            </w:r>
            <w:r>
              <w:tab/>
              <w:t>Isolating switches and make-and-break switches</w:t>
            </w:r>
          </w:p>
          <w:p w14:paraId="591088F6" w14:textId="77777777" w:rsidR="00E546F5" w:rsidRDefault="00951CE2">
            <w:pPr>
              <w:pStyle w:val="Tier3"/>
            </w:pPr>
            <w:r>
              <w:t>-</w:t>
            </w:r>
            <w:r>
              <w:tab/>
              <w:t>-</w:t>
            </w:r>
            <w:r>
              <w:tab/>
              <w:t>For a voltage of less than 72.5 kV</w:t>
            </w:r>
          </w:p>
          <w:p w14:paraId="591088F7" w14:textId="77777777" w:rsidR="00E546F5" w:rsidRDefault="00951CE2">
            <w:pPr>
              <w:pStyle w:val="Tier4"/>
            </w:pPr>
            <w:r>
              <w:t>-</w:t>
            </w:r>
            <w:r>
              <w:tab/>
              <w:t>-</w:t>
            </w:r>
            <w:r>
              <w:tab/>
              <w:t>-</w:t>
            </w:r>
            <w:r>
              <w:tab/>
              <w:t>Other</w:t>
            </w:r>
          </w:p>
          <w:p w14:paraId="591088F8"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88F9" w14:textId="77777777" w:rsidR="00E546F5" w:rsidRDefault="00951CE2">
            <w:pPr>
              <w:pStyle w:val="Tier4Bullet"/>
            </w:pPr>
            <w:r>
              <w:tab/>
            </w:r>
            <w:r>
              <w:tab/>
            </w:r>
            <w:r>
              <w:tab/>
              <w:t>-</w:t>
            </w:r>
            <w:r>
              <w:tab/>
              <w:t>for fitting to or equipping such ships, boats or other vessels;</w:t>
            </w:r>
          </w:p>
          <w:p w14:paraId="591088FA"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88FB" w14:textId="77777777" w:rsidR="00E546F5" w:rsidRDefault="00951CE2">
            <w:pPr>
              <w:pStyle w:val="Tier4Bullet"/>
            </w:pPr>
            <w:r>
              <w:tab/>
            </w:r>
            <w:r>
              <w:tab/>
            </w:r>
            <w:r>
              <w:tab/>
              <w:t>-</w:t>
            </w:r>
            <w:r>
              <w:tab/>
              <w:t>for equipping the above platforms;</w:t>
            </w:r>
          </w:p>
          <w:p w14:paraId="591088FC"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8FD" w14:textId="77777777" w:rsidR="00E546F5" w:rsidRDefault="00951CE2">
            <w:pPr>
              <w:pStyle w:val="NormalinTable"/>
            </w:pPr>
            <w:r>
              <w:t>0.0%</w:t>
            </w:r>
          </w:p>
        </w:tc>
      </w:tr>
      <w:tr w:rsidR="00E546F5" w14:paraId="591089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8FF" w14:textId="77777777" w:rsidR="00E546F5" w:rsidRDefault="00951CE2">
            <w:pPr>
              <w:pStyle w:val="NormalinTable"/>
            </w:pPr>
            <w:r>
              <w:t>8535309010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00" w14:textId="77777777" w:rsidR="00E546F5" w:rsidRDefault="00951CE2">
            <w:pPr>
              <w:pStyle w:val="Tier1"/>
            </w:pPr>
            <w:r>
              <w:t xml:space="preserve">Electrical apparatus for switching or protecting electrical circuits, or for making connections to or in electrical circuits (for example, switches, fuses, lightning arresters, voltage </w:t>
            </w:r>
            <w:r>
              <w:t>limiters, surge suppressors, plugs and other connectors, junction boxes), for a voltage exceeding 1 000 V</w:t>
            </w:r>
          </w:p>
          <w:p w14:paraId="59108901" w14:textId="77777777" w:rsidR="00E546F5" w:rsidRDefault="00951CE2">
            <w:pPr>
              <w:pStyle w:val="Tier2"/>
            </w:pPr>
            <w:r>
              <w:t>-</w:t>
            </w:r>
            <w:r>
              <w:tab/>
              <w:t>Isolating switches and make-and-break switches</w:t>
            </w:r>
          </w:p>
          <w:p w14:paraId="59108902" w14:textId="77777777" w:rsidR="00E546F5" w:rsidRDefault="00951CE2">
            <w:pPr>
              <w:pStyle w:val="Tier3"/>
            </w:pPr>
            <w:r>
              <w:t>-</w:t>
            </w:r>
            <w:r>
              <w:tab/>
              <w:t>-</w:t>
            </w:r>
            <w:r>
              <w:tab/>
              <w:t>Other</w:t>
            </w:r>
          </w:p>
          <w:p w14:paraId="59108903" w14:textId="77777777" w:rsidR="00E546F5" w:rsidRDefault="00951CE2">
            <w:pPr>
              <w:pStyle w:val="Tier4"/>
            </w:pPr>
            <w:r>
              <w:t>-</w:t>
            </w:r>
            <w:r>
              <w:tab/>
              <w:t>-</w:t>
            </w:r>
            <w:r>
              <w:tab/>
              <w:t>-</w:t>
            </w:r>
            <w:r>
              <w:tab/>
              <w:t>For use in certain types of aircraft</w:t>
            </w:r>
          </w:p>
          <w:p w14:paraId="59108904" w14:textId="77777777" w:rsidR="00E546F5" w:rsidRDefault="00951CE2">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05" w14:textId="77777777" w:rsidR="00E546F5" w:rsidRDefault="00951CE2">
            <w:pPr>
              <w:pStyle w:val="NormalinTable"/>
            </w:pPr>
            <w:r>
              <w:t>0.0%</w:t>
            </w:r>
          </w:p>
        </w:tc>
      </w:tr>
      <w:tr w:rsidR="00E546F5" w14:paraId="591089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07" w14:textId="77777777" w:rsidR="00E546F5" w:rsidRDefault="00951CE2">
            <w:pPr>
              <w:pStyle w:val="NormalinTable"/>
            </w:pPr>
            <w:r>
              <w:t>8535309090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08" w14:textId="77777777" w:rsidR="00E546F5" w:rsidRDefault="00951CE2">
            <w:pPr>
              <w:pStyle w:val="Tier1"/>
            </w:pPr>
            <w:r>
              <w:t>Electrical apparatus for switching or protecting electrical circuits, or for maki</w:t>
            </w:r>
            <w:r>
              <w:t>ng connections to or in electrical circuits (for example, switches, fuses, lightning arresters, voltage limiters, surge suppressors, plugs and other connectors, junction boxes), for a voltage exceeding 1 000 V</w:t>
            </w:r>
          </w:p>
          <w:p w14:paraId="59108909" w14:textId="77777777" w:rsidR="00E546F5" w:rsidRDefault="00951CE2">
            <w:pPr>
              <w:pStyle w:val="Tier2"/>
            </w:pPr>
            <w:r>
              <w:t>-</w:t>
            </w:r>
            <w:r>
              <w:tab/>
              <w:t>Isolating switches and make-and-break switch</w:t>
            </w:r>
            <w:r>
              <w:t>es</w:t>
            </w:r>
          </w:p>
          <w:p w14:paraId="5910890A" w14:textId="77777777" w:rsidR="00E546F5" w:rsidRDefault="00951CE2">
            <w:pPr>
              <w:pStyle w:val="Tier3"/>
            </w:pPr>
            <w:r>
              <w:t>-</w:t>
            </w:r>
            <w:r>
              <w:tab/>
              <w:t>-</w:t>
            </w:r>
            <w:r>
              <w:tab/>
              <w:t>Other</w:t>
            </w:r>
          </w:p>
          <w:p w14:paraId="5910890B" w14:textId="77777777" w:rsidR="00E546F5" w:rsidRDefault="00951CE2">
            <w:pPr>
              <w:pStyle w:val="Tier4"/>
            </w:pPr>
            <w:r>
              <w:t>-</w:t>
            </w:r>
            <w:r>
              <w:tab/>
              <w:t>-</w:t>
            </w:r>
            <w:r>
              <w:tab/>
              <w:t>-</w:t>
            </w:r>
            <w:r>
              <w:tab/>
              <w:t>Other</w:t>
            </w:r>
          </w:p>
          <w:p w14:paraId="5910890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90D" w14:textId="77777777" w:rsidR="00E546F5" w:rsidRDefault="00951CE2">
            <w:pPr>
              <w:pStyle w:val="Tier4Bullet"/>
            </w:pPr>
            <w:r>
              <w:tab/>
            </w:r>
            <w:r>
              <w:tab/>
            </w:r>
            <w:r>
              <w:tab/>
              <w:t>-</w:t>
            </w:r>
            <w:r>
              <w:tab/>
              <w:t>for fitting to or equipping such ships, boats or other vessels;</w:t>
            </w:r>
          </w:p>
          <w:p w14:paraId="5910890E"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90F" w14:textId="77777777" w:rsidR="00E546F5" w:rsidRDefault="00951CE2">
            <w:pPr>
              <w:pStyle w:val="Tier4Bullet"/>
            </w:pPr>
            <w:r>
              <w:tab/>
            </w:r>
            <w:r>
              <w:tab/>
            </w:r>
            <w:r>
              <w:tab/>
              <w:t>-</w:t>
            </w:r>
            <w:r>
              <w:tab/>
              <w:t>for equipping the above platf</w:t>
            </w:r>
            <w:r>
              <w:t>orms;</w:t>
            </w:r>
          </w:p>
          <w:p w14:paraId="5910891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11" w14:textId="77777777" w:rsidR="00E546F5" w:rsidRDefault="00951CE2">
            <w:pPr>
              <w:pStyle w:val="NormalinTable"/>
            </w:pPr>
            <w:r>
              <w:t>0.0%</w:t>
            </w:r>
          </w:p>
        </w:tc>
      </w:tr>
      <w:tr w:rsidR="00E546F5" w14:paraId="591089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13" w14:textId="77777777" w:rsidR="00E546F5" w:rsidRDefault="00951CE2">
            <w:pPr>
              <w:pStyle w:val="NormalinTable"/>
            </w:pPr>
            <w:r>
              <w:t>8535400010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14" w14:textId="77777777" w:rsidR="00E546F5" w:rsidRDefault="00951CE2">
            <w:pPr>
              <w:pStyle w:val="Tier1"/>
            </w:pPr>
            <w:r>
              <w:t xml:space="preserve">Electrical apparatus for switching or protecting electrical circuits, or for making connections to or in electrical circuits (for example, switches, fuses, </w:t>
            </w:r>
            <w:r>
              <w:t>lightning arresters, voltage limiters, surge suppressors, plugs and other connectors, junction boxes), for a voltage exceeding 1 000 V</w:t>
            </w:r>
          </w:p>
          <w:p w14:paraId="59108915" w14:textId="77777777" w:rsidR="00E546F5" w:rsidRDefault="00951CE2">
            <w:pPr>
              <w:pStyle w:val="Tier2"/>
            </w:pPr>
            <w:r>
              <w:t>-</w:t>
            </w:r>
            <w:r>
              <w:tab/>
              <w:t>Lightning arresters, voltage limiters and surge suppressors</w:t>
            </w:r>
          </w:p>
          <w:p w14:paraId="59108916" w14:textId="77777777" w:rsidR="00E546F5" w:rsidRDefault="00951CE2">
            <w:pPr>
              <w:pStyle w:val="Tier3"/>
            </w:pPr>
            <w:r>
              <w:t>-</w:t>
            </w:r>
            <w:r>
              <w:tab/>
              <w:t>-</w:t>
            </w:r>
            <w:r>
              <w:tab/>
              <w:t>For use in certain types of aircraft</w:t>
            </w:r>
          </w:p>
          <w:p w14:paraId="59108917" w14:textId="77777777" w:rsidR="00E546F5" w:rsidRDefault="00951CE2">
            <w:pPr>
              <w:pStyle w:val="Tier3Bullet"/>
            </w:pPr>
            <w:r>
              <w:tab/>
            </w:r>
            <w:r>
              <w:tab/>
              <w:t>-</w:t>
            </w:r>
            <w:r>
              <w:tab/>
              <w:t>For use in cer</w:t>
            </w:r>
            <w:r>
              <w:t>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18" w14:textId="77777777" w:rsidR="00E546F5" w:rsidRDefault="00951CE2">
            <w:pPr>
              <w:pStyle w:val="NormalinTable"/>
            </w:pPr>
            <w:r>
              <w:t>0.0%</w:t>
            </w:r>
          </w:p>
        </w:tc>
      </w:tr>
      <w:tr w:rsidR="00E546F5" w14:paraId="591089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1A" w14:textId="77777777" w:rsidR="00E546F5" w:rsidRDefault="00951CE2">
            <w:pPr>
              <w:pStyle w:val="NormalinTable"/>
            </w:pPr>
            <w:r>
              <w:t>8535400090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1B" w14:textId="77777777" w:rsidR="00E546F5" w:rsidRDefault="00951CE2">
            <w:pPr>
              <w:pStyle w:val="Tier1"/>
            </w:pPr>
            <w:r>
              <w:t>Electrical apparatus for switching or protecting electrical circuit</w:t>
            </w:r>
            <w:r>
              <w:t>s, or for making connections to or in electrical circuits (for example, switches, fuses, lightning arresters, voltage limiters, surge suppressors, plugs and other connectors, junction boxes), for a voltage exceeding 1 000 V</w:t>
            </w:r>
          </w:p>
          <w:p w14:paraId="5910891C" w14:textId="77777777" w:rsidR="00E546F5" w:rsidRDefault="00951CE2">
            <w:pPr>
              <w:pStyle w:val="Tier2"/>
            </w:pPr>
            <w:r>
              <w:t>-</w:t>
            </w:r>
            <w:r>
              <w:tab/>
              <w:t>Lightning arresters, voltage l</w:t>
            </w:r>
            <w:r>
              <w:t>imiters and surge suppressors</w:t>
            </w:r>
          </w:p>
          <w:p w14:paraId="5910891D" w14:textId="77777777" w:rsidR="00E546F5" w:rsidRDefault="00951CE2">
            <w:pPr>
              <w:pStyle w:val="Tier3"/>
            </w:pPr>
            <w:r>
              <w:t>-</w:t>
            </w:r>
            <w:r>
              <w:tab/>
              <w:t>-</w:t>
            </w:r>
            <w:r>
              <w:tab/>
              <w:t>Other</w:t>
            </w:r>
          </w:p>
          <w:p w14:paraId="5910891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91F" w14:textId="77777777" w:rsidR="00E546F5" w:rsidRDefault="00951CE2">
            <w:pPr>
              <w:pStyle w:val="Tier3Bullet"/>
            </w:pPr>
            <w:r>
              <w:tab/>
            </w:r>
            <w:r>
              <w:tab/>
              <w:t>-</w:t>
            </w:r>
            <w:r>
              <w:tab/>
              <w:t xml:space="preserve">for fitting to or equipping such ships, boats or other </w:t>
            </w:r>
            <w:r>
              <w:t>vessels;</w:t>
            </w:r>
          </w:p>
          <w:p w14:paraId="5910892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921" w14:textId="77777777" w:rsidR="00E546F5" w:rsidRDefault="00951CE2">
            <w:pPr>
              <w:pStyle w:val="Tier3Bullet"/>
            </w:pPr>
            <w:r>
              <w:tab/>
            </w:r>
            <w:r>
              <w:tab/>
              <w:t>-</w:t>
            </w:r>
            <w:r>
              <w:tab/>
              <w:t>for equipping</w:t>
            </w:r>
            <w:r>
              <w:t xml:space="preserve"> the above platforms;</w:t>
            </w:r>
          </w:p>
          <w:p w14:paraId="5910892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23" w14:textId="77777777" w:rsidR="00E546F5" w:rsidRDefault="00951CE2">
            <w:pPr>
              <w:pStyle w:val="NormalinTable"/>
            </w:pPr>
            <w:r>
              <w:t>0.0%</w:t>
            </w:r>
          </w:p>
        </w:tc>
      </w:tr>
      <w:tr w:rsidR="00E546F5" w14:paraId="591089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25" w14:textId="77777777" w:rsidR="00E546F5" w:rsidRDefault="00951CE2">
            <w:pPr>
              <w:pStyle w:val="NormalinTable"/>
            </w:pPr>
            <w:r>
              <w:t>8535900010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26" w14:textId="77777777" w:rsidR="00E546F5" w:rsidRDefault="00951CE2">
            <w:pPr>
              <w:pStyle w:val="Tier1"/>
            </w:pPr>
            <w:r>
              <w:t>Electrical apparatus for switching or protecting electrical circuits, or for making connections to or in electrical circuits (for example, switche</w:t>
            </w:r>
            <w:r>
              <w:t>s, fuses, lightning arresters, voltage limiters, surge suppressors, plugs and other connectors, junction boxes), for a voltage exceeding 1 000 V</w:t>
            </w:r>
          </w:p>
          <w:p w14:paraId="59108927" w14:textId="77777777" w:rsidR="00E546F5" w:rsidRDefault="00951CE2">
            <w:pPr>
              <w:pStyle w:val="Tier2"/>
            </w:pPr>
            <w:r>
              <w:t>-</w:t>
            </w:r>
            <w:r>
              <w:tab/>
              <w:t>Other</w:t>
            </w:r>
          </w:p>
          <w:p w14:paraId="59108928" w14:textId="77777777" w:rsidR="00E546F5" w:rsidRDefault="00951CE2">
            <w:pPr>
              <w:pStyle w:val="Tier3"/>
            </w:pPr>
            <w:r>
              <w:t>-</w:t>
            </w:r>
            <w:r>
              <w:tab/>
              <w:t>-</w:t>
            </w:r>
            <w:r>
              <w:tab/>
              <w:t>For use in certain types of aircraft</w:t>
            </w:r>
          </w:p>
          <w:p w14:paraId="59108929" w14:textId="77777777" w:rsidR="00E546F5" w:rsidRDefault="00951CE2">
            <w:pPr>
              <w:pStyle w:val="Tier3Bullet"/>
            </w:pP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2A" w14:textId="77777777" w:rsidR="00E546F5" w:rsidRDefault="00951CE2">
            <w:pPr>
              <w:pStyle w:val="NormalinTable"/>
            </w:pPr>
            <w:r>
              <w:t>0.0%</w:t>
            </w:r>
          </w:p>
        </w:tc>
      </w:tr>
      <w:tr w:rsidR="00E546F5" w14:paraId="591089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2C" w14:textId="77777777" w:rsidR="00E546F5" w:rsidRDefault="00951CE2">
            <w:pPr>
              <w:pStyle w:val="NormalinTable"/>
            </w:pPr>
            <w:r>
              <w:t>8535900089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2D" w14:textId="77777777" w:rsidR="00E546F5" w:rsidRDefault="00951CE2">
            <w:pPr>
              <w:pStyle w:val="Tier1"/>
            </w:pPr>
            <w:r>
              <w:t xml:space="preserve">Electrical apparatus for switching or protecting electrical circuits, or for making connections to </w:t>
            </w:r>
            <w:r>
              <w:t>or in electrical circuits (for example, switches, fuses, lightning arresters, voltage limiters, surge suppressors, plugs and other connectors, junction boxes), for a voltage exceeding 1 000 V</w:t>
            </w:r>
          </w:p>
          <w:p w14:paraId="5910892E" w14:textId="77777777" w:rsidR="00E546F5" w:rsidRDefault="00951CE2">
            <w:pPr>
              <w:pStyle w:val="Tier2"/>
            </w:pPr>
            <w:r>
              <w:t>-</w:t>
            </w:r>
            <w:r>
              <w:tab/>
              <w:t>Other</w:t>
            </w:r>
          </w:p>
          <w:p w14:paraId="5910892F" w14:textId="77777777" w:rsidR="00E546F5" w:rsidRDefault="00951CE2">
            <w:pPr>
              <w:pStyle w:val="Tier3"/>
            </w:pPr>
            <w:r>
              <w:t>-</w:t>
            </w:r>
            <w:r>
              <w:tab/>
              <w:t>-</w:t>
            </w:r>
            <w:r>
              <w:tab/>
              <w:t>Other</w:t>
            </w:r>
            <w:r>
              <w:tab/>
            </w:r>
            <w:r>
              <w:tab/>
            </w:r>
            <w:r>
              <w:tab/>
            </w:r>
          </w:p>
          <w:p w14:paraId="59108930" w14:textId="77777777" w:rsidR="00E546F5" w:rsidRDefault="00951CE2">
            <w:pPr>
              <w:pStyle w:val="Tier3"/>
            </w:pPr>
            <w:r>
              <w:t>-</w:t>
            </w:r>
            <w:r>
              <w:tab/>
              <w:t>for incorporation in ships, boats or othe</w:t>
            </w:r>
            <w:r>
              <w:t>r vessels listed in Table 1, for the purposes of their construction, repair, maintenance or conversion;</w:t>
            </w:r>
          </w:p>
          <w:p w14:paraId="59108931" w14:textId="77777777" w:rsidR="00E546F5" w:rsidRDefault="00951CE2">
            <w:pPr>
              <w:pStyle w:val="Tier4Bullet"/>
            </w:pPr>
            <w:r>
              <w:tab/>
            </w:r>
            <w:r>
              <w:tab/>
            </w:r>
            <w:r>
              <w:tab/>
              <w:t>-</w:t>
            </w:r>
            <w:r>
              <w:tab/>
              <w:t>for fitting to or equipping such ships, boats or other vessels;</w:t>
            </w:r>
          </w:p>
          <w:p w14:paraId="59108932"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8933" w14:textId="77777777" w:rsidR="00E546F5" w:rsidRDefault="00951CE2">
            <w:pPr>
              <w:pStyle w:val="Tier4Bullet"/>
            </w:pPr>
            <w:r>
              <w:tab/>
            </w:r>
            <w:r>
              <w:tab/>
            </w:r>
            <w:r>
              <w:tab/>
              <w:t>-</w:t>
            </w:r>
            <w:r>
              <w:tab/>
              <w:t>for equipping the above platforms;</w:t>
            </w:r>
          </w:p>
          <w:p w14:paraId="59108934" w14:textId="77777777" w:rsidR="00E546F5" w:rsidRDefault="00951CE2">
            <w:pPr>
              <w:pStyle w:val="Tier4Bullet"/>
            </w:pPr>
            <w:r>
              <w:tab/>
            </w:r>
            <w:r>
              <w:tab/>
            </w:r>
            <w:r>
              <w:tab/>
              <w:t>-</w:t>
            </w:r>
            <w:r>
              <w:tab/>
              <w:t>for linking these drilling or production platforms t</w:t>
            </w:r>
            <w:r>
              <w: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35" w14:textId="77777777" w:rsidR="00E546F5" w:rsidRDefault="00951CE2">
            <w:pPr>
              <w:pStyle w:val="NormalinTable"/>
            </w:pPr>
            <w:r>
              <w:t>0.0%</w:t>
            </w:r>
          </w:p>
        </w:tc>
      </w:tr>
      <w:tr w:rsidR="00E546F5" w14:paraId="591089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37" w14:textId="77777777" w:rsidR="00E546F5" w:rsidRDefault="00951CE2">
            <w:pPr>
              <w:pStyle w:val="NormalinTable"/>
            </w:pPr>
            <w:r>
              <w:t>8536000000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38"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holders and </w:t>
            </w:r>
            <w:r>
              <w:t>other connectors, junction boxes), for a voltage not exceeding 1 000 V; connectors for optical fibres, optical fibre bundles or cables</w:t>
            </w:r>
          </w:p>
          <w:p w14:paraId="59108939" w14:textId="77777777" w:rsidR="00E546F5" w:rsidRDefault="00951CE2">
            <w:pPr>
              <w:pStyle w:val="Tier1Bullet"/>
            </w:pPr>
            <w:r>
              <w:t>-</w:t>
            </w:r>
            <w:r>
              <w:tab/>
              <w:t>use by, or on behalf of, the UK Armed Forces, individually or in cooperation with other States</w:t>
            </w:r>
          </w:p>
          <w:p w14:paraId="5910893A" w14:textId="77777777" w:rsidR="00E546F5" w:rsidRDefault="00951CE2">
            <w:pPr>
              <w:pStyle w:val="Tier1Bullet"/>
            </w:pPr>
            <w:r>
              <w:tab/>
              <w:t>a) for defending the te</w:t>
            </w:r>
            <w:r>
              <w:t>rritorial integrity of the United Kingdom, or</w:t>
            </w:r>
          </w:p>
          <w:p w14:paraId="5910893B" w14:textId="77777777" w:rsidR="00E546F5" w:rsidRDefault="00951CE2">
            <w:pPr>
              <w:pStyle w:val="Tier1Bullet"/>
            </w:pPr>
            <w:r>
              <w:tab/>
              <w:t>b) in participating in international peace-keeping or support operations, or</w:t>
            </w:r>
          </w:p>
          <w:p w14:paraId="5910893C" w14:textId="77777777" w:rsidR="00E546F5" w:rsidRDefault="00951CE2">
            <w:pPr>
              <w:pStyle w:val="Tier1Bullet"/>
            </w:pPr>
            <w:r>
              <w:tab/>
              <w:t>c) for other military purposes like the protection of nationals of the United Kingdom from social or military unrest or,</w:t>
            </w:r>
          </w:p>
          <w:p w14:paraId="5910893D" w14:textId="77777777" w:rsidR="00E546F5" w:rsidRDefault="00951CE2">
            <w:pPr>
              <w:pStyle w:val="Tier1Bullet"/>
            </w:pPr>
            <w:r>
              <w:tab/>
              <w:t xml:space="preserve">d) for </w:t>
            </w:r>
            <w:r>
              <w:t>training purposes, or</w:t>
            </w:r>
          </w:p>
          <w:p w14:paraId="5910893E"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3F" w14:textId="77777777" w:rsidR="00E546F5" w:rsidRDefault="00951CE2">
            <w:pPr>
              <w:pStyle w:val="NormalinTable"/>
            </w:pPr>
            <w:r>
              <w:t>0.0%</w:t>
            </w:r>
          </w:p>
        </w:tc>
      </w:tr>
      <w:tr w:rsidR="00E546F5" w14:paraId="591089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41" w14:textId="77777777" w:rsidR="00E546F5" w:rsidRDefault="00951CE2">
            <w:pPr>
              <w:pStyle w:val="NormalinTable"/>
            </w:pPr>
            <w:r>
              <w:t>8536101010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42" w14:textId="77777777" w:rsidR="00E546F5" w:rsidRDefault="00951CE2">
            <w:pPr>
              <w:pStyle w:val="Tier1"/>
            </w:pPr>
            <w:r>
              <w:t>Electrical apparatus for switching or protecting electrical circuits, or for making connectio</w:t>
            </w:r>
            <w:r>
              <w:t>ns to or in electrical circuits (for example, switches, relays, fuses, surge suppressors, plugs, sockets, lamp holders and other connectors, junction boxes), for a voltage not exceeding 1 000 V; connectors for optical fibres, optical fibre bundles or cable</w:t>
            </w:r>
            <w:r>
              <w:t>s</w:t>
            </w:r>
          </w:p>
          <w:p w14:paraId="59108943" w14:textId="77777777" w:rsidR="00E546F5" w:rsidRDefault="00951CE2">
            <w:pPr>
              <w:pStyle w:val="Tier2"/>
            </w:pPr>
            <w:r>
              <w:t>-</w:t>
            </w:r>
            <w:r>
              <w:tab/>
              <w:t>Fuses</w:t>
            </w:r>
          </w:p>
          <w:p w14:paraId="59108944" w14:textId="77777777" w:rsidR="00E546F5" w:rsidRDefault="00951CE2">
            <w:pPr>
              <w:pStyle w:val="Tier3"/>
            </w:pPr>
            <w:r>
              <w:t>-</w:t>
            </w:r>
            <w:r>
              <w:tab/>
              <w:t>-</w:t>
            </w:r>
            <w:r>
              <w:tab/>
              <w:t>For a current not exceeding 10 A</w:t>
            </w:r>
          </w:p>
          <w:p w14:paraId="59108945" w14:textId="77777777" w:rsidR="00E546F5" w:rsidRDefault="00951CE2">
            <w:pPr>
              <w:pStyle w:val="Tier4"/>
            </w:pPr>
            <w:r>
              <w:t>-</w:t>
            </w:r>
            <w:r>
              <w:tab/>
              <w:t>-</w:t>
            </w:r>
            <w:r>
              <w:tab/>
              <w:t>-</w:t>
            </w:r>
            <w:r>
              <w:tab/>
              <w:t>For use in certain types of aircraft</w:t>
            </w:r>
          </w:p>
          <w:p w14:paraId="59108946"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47" w14:textId="77777777" w:rsidR="00E546F5" w:rsidRDefault="00951CE2">
            <w:pPr>
              <w:pStyle w:val="NormalinTable"/>
            </w:pPr>
            <w:r>
              <w:t>0.0%</w:t>
            </w:r>
          </w:p>
        </w:tc>
      </w:tr>
      <w:tr w:rsidR="00E546F5" w14:paraId="591089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49" w14:textId="77777777" w:rsidR="00E546F5" w:rsidRDefault="00951CE2">
            <w:pPr>
              <w:pStyle w:val="NormalinTable"/>
            </w:pPr>
            <w:r>
              <w:t>8536101090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4A"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w:t>
            </w:r>
            <w:r>
              <w:t>rs and other connectors, junction boxes), for a voltage not exceeding 1 000 V; connectors for optical fibres, optical fibre bundles or cables</w:t>
            </w:r>
          </w:p>
          <w:p w14:paraId="5910894B" w14:textId="77777777" w:rsidR="00E546F5" w:rsidRDefault="00951CE2">
            <w:pPr>
              <w:pStyle w:val="Tier2"/>
            </w:pPr>
            <w:r>
              <w:t>-</w:t>
            </w:r>
            <w:r>
              <w:tab/>
              <w:t>Fuses</w:t>
            </w:r>
          </w:p>
          <w:p w14:paraId="5910894C" w14:textId="77777777" w:rsidR="00E546F5" w:rsidRDefault="00951CE2">
            <w:pPr>
              <w:pStyle w:val="Tier3"/>
            </w:pPr>
            <w:r>
              <w:t>-</w:t>
            </w:r>
            <w:r>
              <w:tab/>
              <w:t>-</w:t>
            </w:r>
            <w:r>
              <w:tab/>
              <w:t>For a current not exceeding 10 A</w:t>
            </w:r>
          </w:p>
          <w:p w14:paraId="5910894D" w14:textId="77777777" w:rsidR="00E546F5" w:rsidRDefault="00951CE2">
            <w:pPr>
              <w:pStyle w:val="Tier4"/>
            </w:pPr>
            <w:r>
              <w:t>-</w:t>
            </w:r>
            <w:r>
              <w:tab/>
              <w:t>-</w:t>
            </w:r>
            <w:r>
              <w:tab/>
              <w:t>-</w:t>
            </w:r>
            <w:r>
              <w:tab/>
              <w:t>Other</w:t>
            </w:r>
          </w:p>
          <w:p w14:paraId="5910894E" w14:textId="77777777" w:rsidR="00E546F5" w:rsidRDefault="00951CE2">
            <w:pPr>
              <w:pStyle w:val="Tier4Bullet"/>
            </w:pPr>
            <w:r>
              <w:tab/>
            </w:r>
            <w:r>
              <w:tab/>
            </w:r>
            <w:r>
              <w:tab/>
              <w:t>-</w:t>
            </w:r>
            <w:r>
              <w:tab/>
              <w:t>for incorporation in ships, boats or other vessels l</w:t>
            </w:r>
            <w:r>
              <w:t>isted in Table 1, for the purposes of their construction, repair, maintenance or conversion;</w:t>
            </w:r>
          </w:p>
          <w:p w14:paraId="5910894F" w14:textId="77777777" w:rsidR="00E546F5" w:rsidRDefault="00951CE2">
            <w:pPr>
              <w:pStyle w:val="Tier4Bullet"/>
            </w:pPr>
            <w:r>
              <w:tab/>
            </w:r>
            <w:r>
              <w:tab/>
            </w:r>
            <w:r>
              <w:tab/>
              <w:t>-</w:t>
            </w:r>
            <w:r>
              <w:tab/>
              <w:t>for fitting to or equipping such ships, boats or other vessels;</w:t>
            </w:r>
          </w:p>
          <w:p w14:paraId="59108950" w14:textId="77777777" w:rsidR="00E546F5" w:rsidRDefault="00951CE2">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951" w14:textId="77777777" w:rsidR="00E546F5" w:rsidRDefault="00951CE2">
            <w:pPr>
              <w:pStyle w:val="Tier4Bullet"/>
            </w:pPr>
            <w:r>
              <w:tab/>
            </w:r>
            <w:r>
              <w:tab/>
            </w:r>
            <w:r>
              <w:tab/>
              <w:t>-</w:t>
            </w:r>
            <w:r>
              <w:tab/>
              <w:t>for equipping the above platforms;</w:t>
            </w:r>
          </w:p>
          <w:p w14:paraId="5910895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53" w14:textId="77777777" w:rsidR="00E546F5" w:rsidRDefault="00951CE2">
            <w:pPr>
              <w:pStyle w:val="NormalinTable"/>
            </w:pPr>
            <w:r>
              <w:t>0.0%</w:t>
            </w:r>
          </w:p>
        </w:tc>
      </w:tr>
      <w:tr w:rsidR="00E546F5" w14:paraId="5910895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55" w14:textId="77777777" w:rsidR="00E546F5" w:rsidRDefault="00951CE2">
            <w:pPr>
              <w:pStyle w:val="NormalinTable"/>
            </w:pPr>
            <w:r>
              <w:t>8536105010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56"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connectors, junct</w:t>
            </w:r>
            <w:r>
              <w:t>ion boxes), for a voltage not exceeding 1 000 V; connectors for optical fibres, optical fibre bundles or cables</w:t>
            </w:r>
          </w:p>
          <w:p w14:paraId="59108957" w14:textId="77777777" w:rsidR="00E546F5" w:rsidRDefault="00951CE2">
            <w:pPr>
              <w:pStyle w:val="Tier2"/>
            </w:pPr>
            <w:r>
              <w:t>-</w:t>
            </w:r>
            <w:r>
              <w:tab/>
              <w:t>Fuses</w:t>
            </w:r>
          </w:p>
          <w:p w14:paraId="59108958" w14:textId="77777777" w:rsidR="00E546F5" w:rsidRDefault="00951CE2">
            <w:pPr>
              <w:pStyle w:val="Tier3"/>
            </w:pPr>
            <w:r>
              <w:t>-</w:t>
            </w:r>
            <w:r>
              <w:tab/>
              <w:t>-</w:t>
            </w:r>
            <w:r>
              <w:tab/>
              <w:t>For a current exceeding 10 A but not exceeding 63 A</w:t>
            </w:r>
          </w:p>
          <w:p w14:paraId="59108959" w14:textId="77777777" w:rsidR="00E546F5" w:rsidRDefault="00951CE2">
            <w:pPr>
              <w:pStyle w:val="Tier4"/>
            </w:pPr>
            <w:r>
              <w:t>-</w:t>
            </w:r>
            <w:r>
              <w:tab/>
              <w:t>-</w:t>
            </w:r>
            <w:r>
              <w:tab/>
              <w:t>-</w:t>
            </w:r>
            <w:r>
              <w:tab/>
              <w:t>For use in certain types of aircraft</w:t>
            </w:r>
          </w:p>
          <w:p w14:paraId="5910895A" w14:textId="77777777" w:rsidR="00E546F5" w:rsidRDefault="00951CE2">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5B" w14:textId="77777777" w:rsidR="00E546F5" w:rsidRDefault="00951CE2">
            <w:pPr>
              <w:pStyle w:val="NormalinTable"/>
            </w:pPr>
            <w:r>
              <w:t>0.0%</w:t>
            </w:r>
          </w:p>
        </w:tc>
      </w:tr>
      <w:tr w:rsidR="00E546F5" w14:paraId="591089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5D" w14:textId="77777777" w:rsidR="00E546F5" w:rsidRDefault="00951CE2">
            <w:pPr>
              <w:pStyle w:val="NormalinTable"/>
            </w:pPr>
            <w:r>
              <w:t>8536105090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5E" w14:textId="77777777" w:rsidR="00E546F5" w:rsidRDefault="00951CE2">
            <w:pPr>
              <w:pStyle w:val="Tier1"/>
            </w:pPr>
            <w:r>
              <w:t>Electrical apparatus for switching or protecting electrical circuits, or for maki</w:t>
            </w:r>
            <w:r>
              <w:t>ng connections to or in electrical circuits (for example, switches, relays, fuses, surge suppressors, plugs, sockets, lamp holders and other connectors, junction boxes), for a voltage not exceeding 1 000 V; connectors for optical fibres, optical fibre bund</w:t>
            </w:r>
            <w:r>
              <w:t>les or cables</w:t>
            </w:r>
          </w:p>
          <w:p w14:paraId="5910895F" w14:textId="77777777" w:rsidR="00E546F5" w:rsidRDefault="00951CE2">
            <w:pPr>
              <w:pStyle w:val="Tier2"/>
            </w:pPr>
            <w:r>
              <w:t>-</w:t>
            </w:r>
            <w:r>
              <w:tab/>
              <w:t>Fuses</w:t>
            </w:r>
          </w:p>
          <w:p w14:paraId="59108960" w14:textId="77777777" w:rsidR="00E546F5" w:rsidRDefault="00951CE2">
            <w:pPr>
              <w:pStyle w:val="Tier3"/>
            </w:pPr>
            <w:r>
              <w:t>-</w:t>
            </w:r>
            <w:r>
              <w:tab/>
              <w:t>-</w:t>
            </w:r>
            <w:r>
              <w:tab/>
              <w:t>For a current exceeding 10 A but not exceeding 63 A</w:t>
            </w:r>
          </w:p>
          <w:p w14:paraId="59108961" w14:textId="77777777" w:rsidR="00E546F5" w:rsidRDefault="00951CE2">
            <w:pPr>
              <w:pStyle w:val="Tier4"/>
            </w:pPr>
            <w:r>
              <w:t>-</w:t>
            </w:r>
            <w:r>
              <w:tab/>
              <w:t>-</w:t>
            </w:r>
            <w:r>
              <w:tab/>
              <w:t>-</w:t>
            </w:r>
            <w:r>
              <w:tab/>
              <w:t>Other</w:t>
            </w:r>
          </w:p>
          <w:p w14:paraId="59108962"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963" w14:textId="77777777" w:rsidR="00E546F5" w:rsidRDefault="00951CE2">
            <w:pPr>
              <w:pStyle w:val="Tier4Bullet"/>
            </w:pPr>
            <w:r>
              <w:tab/>
            </w:r>
            <w:r>
              <w:tab/>
            </w:r>
            <w:r>
              <w:tab/>
              <w:t>-</w:t>
            </w:r>
            <w:r>
              <w:tab/>
              <w:t xml:space="preserve">for </w:t>
            </w:r>
            <w:r>
              <w:t>fitting to or equipping such ships, boats or other vessels;</w:t>
            </w:r>
          </w:p>
          <w:p w14:paraId="59108964"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8965" w14:textId="77777777" w:rsidR="00E546F5" w:rsidRDefault="00951CE2">
            <w:pPr>
              <w:pStyle w:val="Tier4Bullet"/>
            </w:pPr>
            <w:r>
              <w:tab/>
            </w:r>
            <w:r>
              <w:tab/>
            </w:r>
            <w:r>
              <w:tab/>
              <w:t>-</w:t>
            </w:r>
            <w:r>
              <w:tab/>
              <w:t>for equipping the above platforms;</w:t>
            </w:r>
          </w:p>
          <w:p w14:paraId="5910896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67" w14:textId="77777777" w:rsidR="00E546F5" w:rsidRDefault="00951CE2">
            <w:pPr>
              <w:pStyle w:val="NormalinTable"/>
            </w:pPr>
            <w:r>
              <w:t>0.0%</w:t>
            </w:r>
          </w:p>
        </w:tc>
      </w:tr>
      <w:tr w:rsidR="00E546F5" w14:paraId="591089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69" w14:textId="77777777" w:rsidR="00E546F5" w:rsidRDefault="00951CE2">
            <w:pPr>
              <w:pStyle w:val="NormalinTable"/>
            </w:pPr>
            <w:r>
              <w:t>8536109010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6A" w14:textId="77777777" w:rsidR="00E546F5" w:rsidRDefault="00951CE2">
            <w:pPr>
              <w:pStyle w:val="Tier1"/>
            </w:pPr>
            <w:r>
              <w:t>Electrical apparatus for switching or protecting electrical circuits, or for making connecti</w:t>
            </w:r>
            <w:r>
              <w:t>ons to or in electrical circuits (for example, switches, relays, fuses, surge suppressors, plugs, sockets, lamp holders and other connectors, junction boxes), for a voltage not exceeding 1 000 V; connectors for optical fibres, optical fibre bundles or cabl</w:t>
            </w:r>
            <w:r>
              <w:t>es</w:t>
            </w:r>
          </w:p>
          <w:p w14:paraId="5910896B" w14:textId="77777777" w:rsidR="00E546F5" w:rsidRDefault="00951CE2">
            <w:pPr>
              <w:pStyle w:val="Tier2"/>
            </w:pPr>
            <w:r>
              <w:t>-</w:t>
            </w:r>
            <w:r>
              <w:tab/>
              <w:t>Fuses</w:t>
            </w:r>
          </w:p>
          <w:p w14:paraId="5910896C" w14:textId="77777777" w:rsidR="00E546F5" w:rsidRDefault="00951CE2">
            <w:pPr>
              <w:pStyle w:val="Tier3"/>
            </w:pPr>
            <w:r>
              <w:t>-</w:t>
            </w:r>
            <w:r>
              <w:tab/>
              <w:t>-</w:t>
            </w:r>
            <w:r>
              <w:tab/>
              <w:t>For a current exceeding 63 A</w:t>
            </w:r>
          </w:p>
          <w:p w14:paraId="5910896D" w14:textId="77777777" w:rsidR="00E546F5" w:rsidRDefault="00951CE2">
            <w:pPr>
              <w:pStyle w:val="Tier4"/>
            </w:pPr>
            <w:r>
              <w:t>-</w:t>
            </w:r>
            <w:r>
              <w:tab/>
              <w:t>-</w:t>
            </w:r>
            <w:r>
              <w:tab/>
              <w:t>-</w:t>
            </w:r>
            <w:r>
              <w:tab/>
              <w:t>For use in certain types of aircraft</w:t>
            </w:r>
          </w:p>
          <w:p w14:paraId="5910896E"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6F" w14:textId="77777777" w:rsidR="00E546F5" w:rsidRDefault="00951CE2">
            <w:pPr>
              <w:pStyle w:val="NormalinTable"/>
            </w:pPr>
            <w:r>
              <w:t>0.0%</w:t>
            </w:r>
          </w:p>
        </w:tc>
      </w:tr>
      <w:tr w:rsidR="00E546F5" w14:paraId="5910897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71" w14:textId="77777777" w:rsidR="00E546F5" w:rsidRDefault="00951CE2">
            <w:pPr>
              <w:pStyle w:val="NormalinTable"/>
            </w:pPr>
            <w:r>
              <w:t>8536109090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72"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w:t>
            </w:r>
            <w:r>
              <w:t>rs and other connectors, junction boxes), for a voltage not exceeding 1 000 V; connectors for optical fibres, optical fibre bundles or cables</w:t>
            </w:r>
          </w:p>
          <w:p w14:paraId="59108973" w14:textId="77777777" w:rsidR="00E546F5" w:rsidRDefault="00951CE2">
            <w:pPr>
              <w:pStyle w:val="Tier2"/>
            </w:pPr>
            <w:r>
              <w:t>-</w:t>
            </w:r>
            <w:r>
              <w:tab/>
              <w:t>Fuses</w:t>
            </w:r>
          </w:p>
          <w:p w14:paraId="59108974" w14:textId="77777777" w:rsidR="00E546F5" w:rsidRDefault="00951CE2">
            <w:pPr>
              <w:pStyle w:val="Tier3"/>
            </w:pPr>
            <w:r>
              <w:t>-</w:t>
            </w:r>
            <w:r>
              <w:tab/>
              <w:t>-</w:t>
            </w:r>
            <w:r>
              <w:tab/>
              <w:t>For a current exceeding 63 A</w:t>
            </w:r>
          </w:p>
          <w:p w14:paraId="59108975" w14:textId="77777777" w:rsidR="00E546F5" w:rsidRDefault="00951CE2">
            <w:pPr>
              <w:pStyle w:val="Tier4"/>
            </w:pPr>
            <w:r>
              <w:t>-</w:t>
            </w:r>
            <w:r>
              <w:tab/>
              <w:t>-</w:t>
            </w:r>
            <w:r>
              <w:tab/>
              <w:t>-</w:t>
            </w:r>
            <w:r>
              <w:tab/>
              <w:t>Other</w:t>
            </w:r>
          </w:p>
          <w:p w14:paraId="59108976"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8977" w14:textId="77777777" w:rsidR="00E546F5" w:rsidRDefault="00951CE2">
            <w:pPr>
              <w:pStyle w:val="Tier4Bullet"/>
            </w:pPr>
            <w:r>
              <w:tab/>
            </w:r>
            <w:r>
              <w:tab/>
            </w:r>
            <w:r>
              <w:tab/>
              <w:t>-</w:t>
            </w:r>
            <w:r>
              <w:tab/>
              <w:t>for fitting to or equipping such ships, boats or other vessels;</w:t>
            </w:r>
          </w:p>
          <w:p w14:paraId="59108978" w14:textId="77777777" w:rsidR="00E546F5" w:rsidRDefault="00951CE2">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14:paraId="59108979" w14:textId="77777777" w:rsidR="00E546F5" w:rsidRDefault="00951CE2">
            <w:pPr>
              <w:pStyle w:val="Tier4Bullet"/>
            </w:pPr>
            <w:r>
              <w:tab/>
            </w:r>
            <w:r>
              <w:tab/>
            </w:r>
            <w:r>
              <w:tab/>
              <w:t>-</w:t>
            </w:r>
            <w:r>
              <w:tab/>
              <w:t>for equipping the above platforms;</w:t>
            </w:r>
          </w:p>
          <w:p w14:paraId="5910897A" w14:textId="77777777" w:rsidR="00E546F5" w:rsidRDefault="00951CE2">
            <w:pPr>
              <w:pStyle w:val="Tier4Bullet"/>
            </w:pP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7B" w14:textId="77777777" w:rsidR="00E546F5" w:rsidRDefault="00951CE2">
            <w:pPr>
              <w:pStyle w:val="NormalinTable"/>
            </w:pPr>
            <w:r>
              <w:t>0.0%</w:t>
            </w:r>
          </w:p>
        </w:tc>
      </w:tr>
      <w:tr w:rsidR="00E546F5" w14:paraId="591089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7D" w14:textId="77777777" w:rsidR="00E546F5" w:rsidRDefault="00951CE2">
            <w:pPr>
              <w:pStyle w:val="NormalinTable"/>
            </w:pPr>
            <w:r>
              <w:t>8536201010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7E"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connectors, jun</w:t>
            </w:r>
            <w:r>
              <w:t>ction boxes), for a voltage not exceeding 1 000 V; connectors for optical fibres, optical fibre bundles or cables</w:t>
            </w:r>
          </w:p>
          <w:p w14:paraId="5910897F" w14:textId="77777777" w:rsidR="00E546F5" w:rsidRDefault="00951CE2">
            <w:pPr>
              <w:pStyle w:val="Tier2"/>
            </w:pPr>
            <w:r>
              <w:t>-</w:t>
            </w:r>
            <w:r>
              <w:tab/>
              <w:t>Automatic circuit breakers</w:t>
            </w:r>
          </w:p>
          <w:p w14:paraId="59108980" w14:textId="77777777" w:rsidR="00E546F5" w:rsidRDefault="00951CE2">
            <w:pPr>
              <w:pStyle w:val="Tier3"/>
            </w:pPr>
            <w:r>
              <w:t>-</w:t>
            </w:r>
            <w:r>
              <w:tab/>
              <w:t>-</w:t>
            </w:r>
            <w:r>
              <w:tab/>
              <w:t>For a current not exceeding 63 A</w:t>
            </w:r>
          </w:p>
          <w:p w14:paraId="59108981" w14:textId="77777777" w:rsidR="00E546F5" w:rsidRDefault="00951CE2">
            <w:pPr>
              <w:pStyle w:val="Tier4"/>
            </w:pPr>
            <w:r>
              <w:t>-</w:t>
            </w:r>
            <w:r>
              <w:tab/>
              <w:t>-</w:t>
            </w:r>
            <w:r>
              <w:tab/>
              <w:t>-</w:t>
            </w:r>
            <w:r>
              <w:tab/>
              <w:t>For use in certain types of aircraft</w:t>
            </w:r>
          </w:p>
          <w:p w14:paraId="59108982" w14:textId="77777777" w:rsidR="00E546F5" w:rsidRDefault="00951CE2">
            <w:pPr>
              <w:pStyle w:val="Tier4Bullet"/>
            </w:pP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83" w14:textId="77777777" w:rsidR="00E546F5" w:rsidRDefault="00951CE2">
            <w:pPr>
              <w:pStyle w:val="NormalinTable"/>
            </w:pPr>
            <w:r>
              <w:t>0.0%</w:t>
            </w:r>
          </w:p>
        </w:tc>
      </w:tr>
      <w:tr w:rsidR="00E546F5" w14:paraId="591089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85" w14:textId="77777777" w:rsidR="00E546F5" w:rsidRDefault="00951CE2">
            <w:pPr>
              <w:pStyle w:val="NormalinTable"/>
            </w:pPr>
            <w:r>
              <w:t>8536201090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86" w14:textId="77777777" w:rsidR="00E546F5" w:rsidRDefault="00951CE2">
            <w:pPr>
              <w:pStyle w:val="Tier1"/>
            </w:pPr>
            <w:r>
              <w:t>Electrical apparatus for switching or protecting electrical circuits, or</w:t>
            </w:r>
            <w:r>
              <w:t xml:space="preserve"> for making connections to or in electrical circuits (for example, switches, relays, fuses, surge suppressors, plugs, sockets, lamp holders and other connectors, junction boxes), for a voltage not exceeding 1 000 V; connectors for optical fibres, optical f</w:t>
            </w:r>
            <w:r>
              <w:t>ibre bundles or cables</w:t>
            </w:r>
          </w:p>
          <w:p w14:paraId="59108987" w14:textId="77777777" w:rsidR="00E546F5" w:rsidRDefault="00951CE2">
            <w:pPr>
              <w:pStyle w:val="Tier2"/>
            </w:pPr>
            <w:r>
              <w:t>-</w:t>
            </w:r>
            <w:r>
              <w:tab/>
              <w:t>Automatic circuit breakers</w:t>
            </w:r>
          </w:p>
          <w:p w14:paraId="59108988" w14:textId="77777777" w:rsidR="00E546F5" w:rsidRDefault="00951CE2">
            <w:pPr>
              <w:pStyle w:val="Tier3"/>
            </w:pPr>
            <w:r>
              <w:t>-</w:t>
            </w:r>
            <w:r>
              <w:tab/>
              <w:t>-</w:t>
            </w:r>
            <w:r>
              <w:tab/>
              <w:t>For a current not exceeding 63 A</w:t>
            </w:r>
          </w:p>
          <w:p w14:paraId="59108989" w14:textId="77777777" w:rsidR="00E546F5" w:rsidRDefault="00951CE2">
            <w:pPr>
              <w:pStyle w:val="Tier4"/>
            </w:pPr>
            <w:r>
              <w:t>-</w:t>
            </w:r>
            <w:r>
              <w:tab/>
              <w:t>-</w:t>
            </w:r>
            <w:r>
              <w:tab/>
              <w:t>-</w:t>
            </w:r>
            <w:r>
              <w:tab/>
              <w:t>Other</w:t>
            </w:r>
          </w:p>
          <w:p w14:paraId="5910898A"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898B" w14:textId="77777777" w:rsidR="00E546F5" w:rsidRDefault="00951CE2">
            <w:pPr>
              <w:pStyle w:val="Tier4Bullet"/>
            </w:pPr>
            <w:r>
              <w:tab/>
            </w:r>
            <w:r>
              <w:tab/>
            </w:r>
            <w:r>
              <w:tab/>
              <w:t>-</w:t>
            </w:r>
            <w:r>
              <w:tab/>
              <w:t>for fitting to or equipping such ships, boats or other vessels;</w:t>
            </w:r>
          </w:p>
          <w:p w14:paraId="5910898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898D" w14:textId="77777777" w:rsidR="00E546F5" w:rsidRDefault="00951CE2">
            <w:pPr>
              <w:pStyle w:val="Tier4Bullet"/>
            </w:pPr>
            <w:r>
              <w:tab/>
            </w:r>
            <w:r>
              <w:tab/>
            </w:r>
            <w:r>
              <w:tab/>
              <w:t>-</w:t>
            </w:r>
            <w:r>
              <w:tab/>
              <w:t>for equipping the above platforms;</w:t>
            </w:r>
          </w:p>
          <w:p w14:paraId="5910898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8F" w14:textId="77777777" w:rsidR="00E546F5" w:rsidRDefault="00951CE2">
            <w:pPr>
              <w:pStyle w:val="NormalinTable"/>
            </w:pPr>
            <w:r>
              <w:t>0.0%</w:t>
            </w:r>
          </w:p>
        </w:tc>
      </w:tr>
      <w:tr w:rsidR="00E546F5" w14:paraId="591089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91" w14:textId="77777777" w:rsidR="00E546F5" w:rsidRDefault="00951CE2">
            <w:pPr>
              <w:pStyle w:val="NormalinTable"/>
            </w:pPr>
            <w:r>
              <w:t>8536209010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92" w14:textId="77777777" w:rsidR="00E546F5" w:rsidRDefault="00951CE2">
            <w:pPr>
              <w:pStyle w:val="Tier1"/>
            </w:pPr>
            <w:r>
              <w:t xml:space="preserve">Electrical apparatus for switching or protecting electrical </w:t>
            </w:r>
            <w:r>
              <w:t>circuits, or for making connections to or in electrical circuits (for example, switches, relays, fuses, surge suppressors, plugs, sockets, lamp holders and other connectors, junction boxes), for a voltage not exceeding 1 000 V; connectors for optical fibre</w:t>
            </w:r>
            <w:r>
              <w:t>s, optical fibre bundles or cables</w:t>
            </w:r>
          </w:p>
          <w:p w14:paraId="59108993" w14:textId="77777777" w:rsidR="00E546F5" w:rsidRDefault="00951CE2">
            <w:pPr>
              <w:pStyle w:val="Tier2"/>
            </w:pPr>
            <w:r>
              <w:t>-</w:t>
            </w:r>
            <w:r>
              <w:tab/>
              <w:t>Automatic circuit breakers</w:t>
            </w:r>
          </w:p>
          <w:p w14:paraId="59108994" w14:textId="77777777" w:rsidR="00E546F5" w:rsidRDefault="00951CE2">
            <w:pPr>
              <w:pStyle w:val="Tier3"/>
            </w:pPr>
            <w:r>
              <w:t>-</w:t>
            </w:r>
            <w:r>
              <w:tab/>
              <w:t>-</w:t>
            </w:r>
            <w:r>
              <w:tab/>
              <w:t>For a current exceeding 63 A</w:t>
            </w:r>
          </w:p>
          <w:p w14:paraId="59108995" w14:textId="77777777" w:rsidR="00E546F5" w:rsidRDefault="00951CE2">
            <w:pPr>
              <w:pStyle w:val="Tier4"/>
            </w:pPr>
            <w:r>
              <w:t>-</w:t>
            </w:r>
            <w:r>
              <w:tab/>
              <w:t>-</w:t>
            </w:r>
            <w:r>
              <w:tab/>
              <w:t>-</w:t>
            </w:r>
            <w:r>
              <w:tab/>
              <w:t>For use in certain types of aircraft</w:t>
            </w:r>
          </w:p>
          <w:p w14:paraId="59108996" w14:textId="77777777" w:rsidR="00E546F5" w:rsidRDefault="00951CE2">
            <w:pPr>
              <w:pStyle w:val="Tier4Bullet"/>
            </w:pPr>
            <w:r>
              <w:tab/>
            </w:r>
            <w:r>
              <w:tab/>
            </w:r>
            <w:r>
              <w:tab/>
              <w:t>-</w:t>
            </w:r>
            <w:r>
              <w:tab/>
              <w:t>For use in certain types of aircraft; for the construction, maintenance and repair of aircraft of an unladen we</w:t>
            </w:r>
            <w:r>
              <w:t>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97" w14:textId="77777777" w:rsidR="00E546F5" w:rsidRDefault="00951CE2">
            <w:pPr>
              <w:pStyle w:val="NormalinTable"/>
            </w:pPr>
            <w:r>
              <w:t>0.0%</w:t>
            </w:r>
          </w:p>
        </w:tc>
      </w:tr>
      <w:tr w:rsidR="00E546F5" w14:paraId="591089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99" w14:textId="77777777" w:rsidR="00E546F5" w:rsidRDefault="00951CE2">
            <w:pPr>
              <w:pStyle w:val="NormalinTable"/>
            </w:pPr>
            <w:r>
              <w:t>8536209090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9A" w14:textId="77777777" w:rsidR="00E546F5" w:rsidRDefault="00951CE2">
            <w:pPr>
              <w:pStyle w:val="Tier1"/>
            </w:pPr>
            <w:r>
              <w:t xml:space="preserve">Electrical apparatus for switching or protecting electrical circuits, or for making connections to or in electrical circuits (for example, switches, relays, fuses, </w:t>
            </w:r>
            <w:r>
              <w:t>surge suppressors, plugs, sockets, lamp holders and other connectors, junction boxes), for a voltage not exceeding 1 000 V; connectors for optical fibres, optical fibre bundles or cables</w:t>
            </w:r>
          </w:p>
          <w:p w14:paraId="5910899B" w14:textId="77777777" w:rsidR="00E546F5" w:rsidRDefault="00951CE2">
            <w:pPr>
              <w:pStyle w:val="Tier2"/>
            </w:pPr>
            <w:r>
              <w:t>-</w:t>
            </w:r>
            <w:r>
              <w:tab/>
              <w:t>Automatic circuit breakers</w:t>
            </w:r>
          </w:p>
          <w:p w14:paraId="5910899C" w14:textId="77777777" w:rsidR="00E546F5" w:rsidRDefault="00951CE2">
            <w:pPr>
              <w:pStyle w:val="Tier3"/>
            </w:pPr>
            <w:r>
              <w:t>-</w:t>
            </w:r>
            <w:r>
              <w:tab/>
              <w:t>-</w:t>
            </w:r>
            <w:r>
              <w:tab/>
              <w:t>For a current exceeding 63 A</w:t>
            </w:r>
          </w:p>
          <w:p w14:paraId="5910899D" w14:textId="77777777" w:rsidR="00E546F5" w:rsidRDefault="00951CE2">
            <w:pPr>
              <w:pStyle w:val="Tier4"/>
            </w:pPr>
            <w:r>
              <w:t>-</w:t>
            </w:r>
            <w:r>
              <w:tab/>
              <w:t>-</w:t>
            </w:r>
            <w:r>
              <w:tab/>
              <w:t>-</w:t>
            </w:r>
            <w:r>
              <w:tab/>
            </w:r>
            <w:r>
              <w:t>Other</w:t>
            </w:r>
          </w:p>
          <w:p w14:paraId="5910899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99F" w14:textId="77777777" w:rsidR="00E546F5" w:rsidRDefault="00951CE2">
            <w:pPr>
              <w:pStyle w:val="Tier4Bullet"/>
            </w:pPr>
            <w:r>
              <w:tab/>
            </w:r>
            <w:r>
              <w:tab/>
            </w:r>
            <w:r>
              <w:tab/>
              <w:t>-</w:t>
            </w:r>
            <w:r>
              <w:tab/>
              <w:t>for fitting to or equipping such ships, boats or other vessels;</w:t>
            </w:r>
          </w:p>
          <w:p w14:paraId="591089A0" w14:textId="77777777" w:rsidR="00E546F5" w:rsidRDefault="00951CE2">
            <w:pPr>
              <w:pStyle w:val="Tier4Bullet"/>
            </w:pP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89A1" w14:textId="77777777" w:rsidR="00E546F5" w:rsidRDefault="00951CE2">
            <w:pPr>
              <w:pStyle w:val="Tier4Bullet"/>
            </w:pPr>
            <w:r>
              <w:tab/>
            </w:r>
            <w:r>
              <w:tab/>
            </w:r>
            <w:r>
              <w:tab/>
              <w:t>-</w:t>
            </w:r>
            <w:r>
              <w:tab/>
              <w:t>for equipping the above platforms;</w:t>
            </w:r>
          </w:p>
          <w:p w14:paraId="591089A2" w14:textId="77777777" w:rsidR="00E546F5" w:rsidRDefault="00951CE2">
            <w:pPr>
              <w:pStyle w:val="Tier4Bullet"/>
            </w:pPr>
            <w:r>
              <w:tab/>
            </w: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A3" w14:textId="77777777" w:rsidR="00E546F5" w:rsidRDefault="00951CE2">
            <w:pPr>
              <w:pStyle w:val="NormalinTable"/>
            </w:pPr>
            <w:r>
              <w:t>0.0%</w:t>
            </w:r>
          </w:p>
        </w:tc>
      </w:tr>
      <w:tr w:rsidR="00E546F5" w14:paraId="591089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A5" w14:textId="77777777" w:rsidR="00E546F5" w:rsidRDefault="00951CE2">
            <w:pPr>
              <w:pStyle w:val="NormalinTable"/>
            </w:pPr>
            <w:r>
              <w:t>8536301010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A6" w14:textId="77777777" w:rsidR="00E546F5" w:rsidRDefault="00951CE2">
            <w:pPr>
              <w:pStyle w:val="Tier1"/>
            </w:pPr>
            <w:r>
              <w:t xml:space="preserve">Electrical apparatus for switching or protecting electrical circuits, or for making connections to or in electrical circuits (for example, switches, relays, fuses, surge </w:t>
            </w:r>
            <w:r>
              <w:t>suppressors, plugs, sockets, lamp holders and other connectors, junction boxes), for a voltage not exceeding 1 000 V; connectors for optical fibres, optical fibre bundles or cables</w:t>
            </w:r>
          </w:p>
          <w:p w14:paraId="591089A7" w14:textId="77777777" w:rsidR="00E546F5" w:rsidRDefault="00951CE2">
            <w:pPr>
              <w:pStyle w:val="Tier2"/>
            </w:pPr>
            <w:r>
              <w:t>-</w:t>
            </w:r>
            <w:r>
              <w:tab/>
              <w:t>Other apparatus for protecting electrical circuits</w:t>
            </w:r>
          </w:p>
          <w:p w14:paraId="591089A8" w14:textId="77777777" w:rsidR="00E546F5" w:rsidRDefault="00951CE2">
            <w:pPr>
              <w:pStyle w:val="Tier3"/>
            </w:pPr>
            <w:r>
              <w:t>-</w:t>
            </w:r>
            <w:r>
              <w:tab/>
              <w:t>-</w:t>
            </w:r>
            <w:r>
              <w:tab/>
              <w:t xml:space="preserve">For a current not </w:t>
            </w:r>
            <w:r>
              <w:t>exceeding 16 A</w:t>
            </w:r>
          </w:p>
          <w:p w14:paraId="591089A9" w14:textId="77777777" w:rsidR="00E546F5" w:rsidRDefault="00951CE2">
            <w:pPr>
              <w:pStyle w:val="Tier4"/>
            </w:pPr>
            <w:r>
              <w:t>-</w:t>
            </w:r>
            <w:r>
              <w:tab/>
              <w:t>-</w:t>
            </w:r>
            <w:r>
              <w:tab/>
              <w:t>-</w:t>
            </w:r>
            <w:r>
              <w:tab/>
              <w:t>For use in certain types of aircraft</w:t>
            </w:r>
          </w:p>
          <w:p w14:paraId="591089AA"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AB" w14:textId="77777777" w:rsidR="00E546F5" w:rsidRDefault="00951CE2">
            <w:pPr>
              <w:pStyle w:val="NormalinTable"/>
            </w:pPr>
            <w:r>
              <w:t>0.0%</w:t>
            </w:r>
          </w:p>
        </w:tc>
      </w:tr>
      <w:tr w:rsidR="00E546F5" w14:paraId="591089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AD" w14:textId="77777777" w:rsidR="00E546F5" w:rsidRDefault="00951CE2">
            <w:pPr>
              <w:pStyle w:val="NormalinTable"/>
            </w:pPr>
            <w:r>
              <w:t>8</w:t>
            </w:r>
            <w:r>
              <w:t>536301090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AE"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holders and other connectors, </w:t>
            </w:r>
            <w:r>
              <w:t>junction boxes), for a voltage not exceeding 1 000 V; connectors for optical fibres, optical fibre bundles or cables</w:t>
            </w:r>
          </w:p>
          <w:p w14:paraId="591089AF" w14:textId="77777777" w:rsidR="00E546F5" w:rsidRDefault="00951CE2">
            <w:pPr>
              <w:pStyle w:val="Tier2"/>
            </w:pPr>
            <w:r>
              <w:t>-</w:t>
            </w:r>
            <w:r>
              <w:tab/>
              <w:t>Other apparatus for protecting electrical circuits</w:t>
            </w:r>
          </w:p>
          <w:p w14:paraId="591089B0" w14:textId="77777777" w:rsidR="00E546F5" w:rsidRDefault="00951CE2">
            <w:pPr>
              <w:pStyle w:val="Tier3"/>
            </w:pPr>
            <w:r>
              <w:t>-</w:t>
            </w:r>
            <w:r>
              <w:tab/>
              <w:t>-</w:t>
            </w:r>
            <w:r>
              <w:tab/>
              <w:t>For a current not exceeding 16 A</w:t>
            </w:r>
          </w:p>
          <w:p w14:paraId="591089B1" w14:textId="77777777" w:rsidR="00E546F5" w:rsidRDefault="00951CE2">
            <w:pPr>
              <w:pStyle w:val="Tier4"/>
            </w:pPr>
            <w:r>
              <w:t>-</w:t>
            </w:r>
            <w:r>
              <w:tab/>
              <w:t>-</w:t>
            </w:r>
            <w:r>
              <w:tab/>
              <w:t>-</w:t>
            </w:r>
            <w:r>
              <w:tab/>
              <w:t>Other</w:t>
            </w:r>
          </w:p>
          <w:p w14:paraId="591089B2" w14:textId="77777777" w:rsidR="00E546F5" w:rsidRDefault="00951CE2">
            <w:pPr>
              <w:pStyle w:val="Tier4Bullet"/>
            </w:pPr>
            <w:r>
              <w:tab/>
            </w:r>
            <w:r>
              <w:tab/>
            </w:r>
            <w:r>
              <w:tab/>
              <w:t>-</w:t>
            </w:r>
            <w:r>
              <w:tab/>
              <w:t>for incorporation in ships, boat</w:t>
            </w:r>
            <w:r>
              <w:t>s or other vessels listed in Table 1, for the purposes of their construction, repair, maintenance or conversion;</w:t>
            </w:r>
          </w:p>
          <w:p w14:paraId="591089B3" w14:textId="77777777" w:rsidR="00E546F5" w:rsidRDefault="00951CE2">
            <w:pPr>
              <w:pStyle w:val="Tier4Bullet"/>
            </w:pPr>
            <w:r>
              <w:tab/>
            </w:r>
            <w:r>
              <w:tab/>
            </w:r>
            <w:r>
              <w:tab/>
              <w:t>-</w:t>
            </w:r>
            <w:r>
              <w:tab/>
              <w:t>for fitting to or equipping such ships, boats or other vessels;</w:t>
            </w:r>
          </w:p>
          <w:p w14:paraId="591089B4" w14:textId="77777777" w:rsidR="00E546F5" w:rsidRDefault="00951CE2">
            <w:pPr>
              <w:pStyle w:val="Tier4Bullet"/>
            </w:pP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14:paraId="591089B5" w14:textId="77777777" w:rsidR="00E546F5" w:rsidRDefault="00951CE2">
            <w:pPr>
              <w:pStyle w:val="Tier4Bullet"/>
            </w:pPr>
            <w:r>
              <w:tab/>
            </w:r>
            <w:r>
              <w:tab/>
            </w:r>
            <w:r>
              <w:tab/>
              <w:t>-</w:t>
            </w:r>
            <w:r>
              <w:tab/>
              <w:t>for equipping the above platforms;</w:t>
            </w:r>
          </w:p>
          <w:p w14:paraId="591089B6" w14:textId="77777777" w:rsidR="00E546F5" w:rsidRDefault="00951CE2">
            <w:pPr>
              <w:pStyle w:val="Tier4Bullet"/>
            </w:pPr>
            <w:r>
              <w:tab/>
            </w: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B7" w14:textId="77777777" w:rsidR="00E546F5" w:rsidRDefault="00951CE2">
            <w:pPr>
              <w:pStyle w:val="NormalinTable"/>
            </w:pPr>
            <w:r>
              <w:t>0.0%</w:t>
            </w:r>
          </w:p>
        </w:tc>
      </w:tr>
      <w:tr w:rsidR="00E546F5" w14:paraId="591089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B9" w14:textId="77777777" w:rsidR="00E546F5" w:rsidRDefault="00951CE2">
            <w:pPr>
              <w:pStyle w:val="NormalinTable"/>
            </w:pPr>
            <w:r>
              <w:t>8536303010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BA"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holders and other </w:t>
            </w:r>
            <w:r>
              <w:t>connectors, junction boxes), for a voltage not exceeding 1 000 V; connectors for optical fibres, optical fibre bundles or cables</w:t>
            </w:r>
          </w:p>
          <w:p w14:paraId="591089BB" w14:textId="77777777" w:rsidR="00E546F5" w:rsidRDefault="00951CE2">
            <w:pPr>
              <w:pStyle w:val="Tier2"/>
            </w:pPr>
            <w:r>
              <w:t>-</w:t>
            </w:r>
            <w:r>
              <w:tab/>
              <w:t>Other apparatus for protecting electrical circuits</w:t>
            </w:r>
          </w:p>
          <w:p w14:paraId="591089BC" w14:textId="77777777" w:rsidR="00E546F5" w:rsidRDefault="00951CE2">
            <w:pPr>
              <w:pStyle w:val="Tier3"/>
            </w:pPr>
            <w:r>
              <w:t>-</w:t>
            </w:r>
            <w:r>
              <w:tab/>
              <w:t>-</w:t>
            </w:r>
            <w:r>
              <w:tab/>
              <w:t>For a current exceeding 16 A but not exceeding 125 A</w:t>
            </w:r>
          </w:p>
          <w:p w14:paraId="591089BD" w14:textId="77777777" w:rsidR="00E546F5" w:rsidRDefault="00951CE2">
            <w:pPr>
              <w:pStyle w:val="Tier4"/>
            </w:pPr>
            <w:r>
              <w:t>-</w:t>
            </w:r>
            <w:r>
              <w:tab/>
              <w:t>-</w:t>
            </w:r>
            <w:r>
              <w:tab/>
              <w:t>-</w:t>
            </w:r>
            <w:r>
              <w:tab/>
              <w:t xml:space="preserve">For use in </w:t>
            </w:r>
            <w:r>
              <w:t>certain types of aircraft</w:t>
            </w:r>
          </w:p>
          <w:p w14:paraId="591089BE"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BF" w14:textId="77777777" w:rsidR="00E546F5" w:rsidRDefault="00951CE2">
            <w:pPr>
              <w:pStyle w:val="NormalinTable"/>
            </w:pPr>
            <w:r>
              <w:t>0.0%</w:t>
            </w:r>
          </w:p>
        </w:tc>
      </w:tr>
      <w:tr w:rsidR="00E546F5" w14:paraId="591089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C1" w14:textId="77777777" w:rsidR="00E546F5" w:rsidRDefault="00951CE2">
            <w:pPr>
              <w:pStyle w:val="NormalinTable"/>
            </w:pPr>
            <w:r>
              <w:t>8536303099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C2" w14:textId="77777777" w:rsidR="00E546F5" w:rsidRDefault="00951CE2">
            <w:pPr>
              <w:pStyle w:val="Tier1"/>
            </w:pPr>
            <w:r>
              <w:t xml:space="preserve">Electrical </w:t>
            </w:r>
            <w:r>
              <w:t>apparatus for switching or protecting electrical circuits, or for making connections to or in electrical circuits (for example, switches, relays, fuses, surge suppressors, plugs, sockets, lamp holders and other connectors, junction boxes), for a voltage no</w:t>
            </w:r>
            <w:r>
              <w:t>t exceeding 1 000 V; connectors for optical fibres, optical fibre bundles or cables</w:t>
            </w:r>
          </w:p>
          <w:p w14:paraId="591089C3" w14:textId="77777777" w:rsidR="00E546F5" w:rsidRDefault="00951CE2">
            <w:pPr>
              <w:pStyle w:val="Tier2"/>
            </w:pPr>
            <w:r>
              <w:t>-</w:t>
            </w:r>
            <w:r>
              <w:tab/>
              <w:t>Other apparatus for protecting electrical circuits</w:t>
            </w:r>
          </w:p>
          <w:p w14:paraId="591089C4" w14:textId="77777777" w:rsidR="00E546F5" w:rsidRDefault="00951CE2">
            <w:pPr>
              <w:pStyle w:val="Tier3"/>
            </w:pPr>
            <w:r>
              <w:t>-</w:t>
            </w:r>
            <w:r>
              <w:tab/>
              <w:t>-</w:t>
            </w:r>
            <w:r>
              <w:tab/>
              <w:t>For a current exceeding 16 A but not exceeding 125 A</w:t>
            </w:r>
          </w:p>
          <w:p w14:paraId="591089C5" w14:textId="77777777" w:rsidR="00E546F5" w:rsidRDefault="00951CE2">
            <w:pPr>
              <w:pStyle w:val="Tier4"/>
            </w:pPr>
            <w:r>
              <w:t>-</w:t>
            </w:r>
            <w:r>
              <w:tab/>
              <w:t>-</w:t>
            </w:r>
            <w:r>
              <w:tab/>
              <w:t>-</w:t>
            </w:r>
            <w:r>
              <w:tab/>
              <w:t>Other</w:t>
            </w:r>
          </w:p>
          <w:p w14:paraId="591089C6" w14:textId="77777777" w:rsidR="00E546F5" w:rsidRDefault="00951CE2">
            <w:pPr>
              <w:pStyle w:val="Tier4Bullet"/>
            </w:pPr>
            <w:r>
              <w:tab/>
            </w:r>
            <w:r>
              <w:tab/>
            </w:r>
            <w:r>
              <w:tab/>
              <w:t>-</w:t>
            </w:r>
            <w:r>
              <w:tab/>
              <w:t>for incorporation in ships, boats or other ve</w:t>
            </w:r>
            <w:r>
              <w:t>ssels listed in Table 1, for the purposes of their construction, repair, maintenance or conversion;</w:t>
            </w:r>
          </w:p>
          <w:p w14:paraId="591089C7" w14:textId="77777777" w:rsidR="00E546F5" w:rsidRDefault="00951CE2">
            <w:pPr>
              <w:pStyle w:val="Tier4Bullet"/>
            </w:pPr>
            <w:r>
              <w:tab/>
            </w:r>
            <w:r>
              <w:tab/>
            </w:r>
            <w:r>
              <w:tab/>
              <w:t>-</w:t>
            </w:r>
            <w:r>
              <w:tab/>
              <w:t>for fitting to or equipping such ships, boats or other vessels;</w:t>
            </w:r>
          </w:p>
          <w:p w14:paraId="591089C8" w14:textId="77777777" w:rsidR="00E546F5" w:rsidRDefault="00951CE2">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9C9" w14:textId="77777777" w:rsidR="00E546F5" w:rsidRDefault="00951CE2">
            <w:pPr>
              <w:pStyle w:val="Tier4Bullet"/>
            </w:pPr>
            <w:r>
              <w:tab/>
            </w:r>
            <w:r>
              <w:tab/>
            </w:r>
            <w:r>
              <w:tab/>
              <w:t>-</w:t>
            </w:r>
            <w:r>
              <w:tab/>
              <w:t>for equipping the above platforms;</w:t>
            </w:r>
          </w:p>
          <w:p w14:paraId="591089C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CB" w14:textId="77777777" w:rsidR="00E546F5" w:rsidRDefault="00951CE2">
            <w:pPr>
              <w:pStyle w:val="NormalinTable"/>
            </w:pPr>
            <w:r>
              <w:t>0.0%</w:t>
            </w:r>
          </w:p>
        </w:tc>
      </w:tr>
      <w:tr w:rsidR="00E546F5" w14:paraId="591089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CD" w14:textId="77777777" w:rsidR="00E546F5" w:rsidRDefault="00951CE2">
            <w:pPr>
              <w:pStyle w:val="NormalinTable"/>
            </w:pPr>
            <w:r>
              <w:t>8536309010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CE"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holders and other </w:t>
            </w:r>
            <w:r>
              <w:t>connectors, junction boxes), for a voltage not exceeding 1 000 V; connectors for optical fibres, optical fibre bundles or cables</w:t>
            </w:r>
          </w:p>
          <w:p w14:paraId="591089CF" w14:textId="77777777" w:rsidR="00E546F5" w:rsidRDefault="00951CE2">
            <w:pPr>
              <w:pStyle w:val="Tier2"/>
            </w:pPr>
            <w:r>
              <w:t>-</w:t>
            </w:r>
            <w:r>
              <w:tab/>
              <w:t>Other apparatus for protecting electrical circuits</w:t>
            </w:r>
          </w:p>
          <w:p w14:paraId="591089D0" w14:textId="77777777" w:rsidR="00E546F5" w:rsidRDefault="00951CE2">
            <w:pPr>
              <w:pStyle w:val="Tier3"/>
            </w:pPr>
            <w:r>
              <w:t>-</w:t>
            </w:r>
            <w:r>
              <w:tab/>
              <w:t>-</w:t>
            </w:r>
            <w:r>
              <w:tab/>
              <w:t>For a current exceeding 125 A</w:t>
            </w:r>
          </w:p>
          <w:p w14:paraId="591089D1" w14:textId="77777777" w:rsidR="00E546F5" w:rsidRDefault="00951CE2">
            <w:pPr>
              <w:pStyle w:val="Tier4"/>
            </w:pPr>
            <w:r>
              <w:t>-</w:t>
            </w:r>
            <w:r>
              <w:tab/>
              <w:t>-</w:t>
            </w:r>
            <w:r>
              <w:tab/>
              <w:t>-</w:t>
            </w:r>
            <w:r>
              <w:tab/>
              <w:t>For use in certain types of aircra</w:t>
            </w:r>
            <w:r>
              <w:t>ft</w:t>
            </w:r>
          </w:p>
          <w:p w14:paraId="591089D2"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D3" w14:textId="77777777" w:rsidR="00E546F5" w:rsidRDefault="00951CE2">
            <w:pPr>
              <w:pStyle w:val="NormalinTable"/>
            </w:pPr>
            <w:r>
              <w:t>0.0%</w:t>
            </w:r>
          </w:p>
        </w:tc>
      </w:tr>
      <w:tr w:rsidR="00E546F5" w14:paraId="591089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D5" w14:textId="77777777" w:rsidR="00E546F5" w:rsidRDefault="00951CE2">
            <w:pPr>
              <w:pStyle w:val="NormalinTable"/>
            </w:pPr>
            <w:r>
              <w:t>8536309090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D6" w14:textId="77777777" w:rsidR="00E546F5" w:rsidRDefault="00951CE2">
            <w:pPr>
              <w:pStyle w:val="Tier1"/>
            </w:pPr>
            <w:r>
              <w:t xml:space="preserve">Electrical apparatus for switching or </w:t>
            </w:r>
            <w:r>
              <w:t>protecting electrical circuits, or for making connections to or in electrical circuits (for example, switches, relays, fuses, surge suppressors, plugs, sockets, lamp holders and other connectors, junction boxes), for a voltage not exceeding 1 000 V; connec</w:t>
            </w:r>
            <w:r>
              <w:t>tors for optical fibres, optical fibre bundles or cables</w:t>
            </w:r>
          </w:p>
          <w:p w14:paraId="591089D7" w14:textId="77777777" w:rsidR="00E546F5" w:rsidRDefault="00951CE2">
            <w:pPr>
              <w:pStyle w:val="Tier2"/>
            </w:pPr>
            <w:r>
              <w:t>-</w:t>
            </w:r>
            <w:r>
              <w:tab/>
              <w:t>Other apparatus for protecting electrical circuits</w:t>
            </w:r>
          </w:p>
          <w:p w14:paraId="591089D8" w14:textId="77777777" w:rsidR="00E546F5" w:rsidRDefault="00951CE2">
            <w:pPr>
              <w:pStyle w:val="Tier3"/>
            </w:pPr>
            <w:r>
              <w:t>-</w:t>
            </w:r>
            <w:r>
              <w:tab/>
              <w:t>-</w:t>
            </w:r>
            <w:r>
              <w:tab/>
              <w:t>For a current exceeding 125 A</w:t>
            </w:r>
          </w:p>
          <w:p w14:paraId="591089D9" w14:textId="77777777" w:rsidR="00E546F5" w:rsidRDefault="00951CE2">
            <w:pPr>
              <w:pStyle w:val="Tier4"/>
            </w:pPr>
            <w:r>
              <w:t>-</w:t>
            </w:r>
            <w:r>
              <w:tab/>
              <w:t>-</w:t>
            </w:r>
            <w:r>
              <w:tab/>
              <w:t>-</w:t>
            </w:r>
            <w:r>
              <w:tab/>
              <w:t>Other</w:t>
            </w:r>
          </w:p>
          <w:p w14:paraId="591089DA" w14:textId="77777777" w:rsidR="00E546F5" w:rsidRDefault="00951CE2">
            <w:pPr>
              <w:pStyle w:val="Tier4Bullet"/>
            </w:pPr>
            <w:r>
              <w:tab/>
            </w:r>
            <w:r>
              <w:tab/>
            </w:r>
            <w:r>
              <w:tab/>
              <w:t>-</w:t>
            </w:r>
            <w:r>
              <w:tab/>
              <w:t>for incorporation in ships, boats or other vessels listed in Table 1, for the purposes of their</w:t>
            </w:r>
            <w:r>
              <w:t xml:space="preserve"> construction, repair, maintenance or conversion;</w:t>
            </w:r>
          </w:p>
          <w:p w14:paraId="591089DB" w14:textId="77777777" w:rsidR="00E546F5" w:rsidRDefault="00951CE2">
            <w:pPr>
              <w:pStyle w:val="Tier4Bullet"/>
            </w:pPr>
            <w:r>
              <w:tab/>
            </w:r>
            <w:r>
              <w:tab/>
            </w:r>
            <w:r>
              <w:tab/>
              <w:t>-</w:t>
            </w:r>
            <w:r>
              <w:tab/>
              <w:t>for fitting to or equipping such ships, boats or other vessels;</w:t>
            </w:r>
          </w:p>
          <w:p w14:paraId="591089DC" w14:textId="77777777" w:rsidR="00E546F5" w:rsidRDefault="00951CE2">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89DD" w14:textId="77777777" w:rsidR="00E546F5" w:rsidRDefault="00951CE2">
            <w:pPr>
              <w:pStyle w:val="Tier4Bullet"/>
            </w:pPr>
            <w:r>
              <w:tab/>
            </w:r>
            <w:r>
              <w:tab/>
            </w:r>
            <w:r>
              <w:tab/>
              <w:t>-</w:t>
            </w:r>
            <w:r>
              <w:tab/>
              <w:t>for equipping the above platforms;</w:t>
            </w:r>
          </w:p>
          <w:p w14:paraId="591089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DF" w14:textId="77777777" w:rsidR="00E546F5" w:rsidRDefault="00951CE2">
            <w:pPr>
              <w:pStyle w:val="NormalinTable"/>
            </w:pPr>
            <w:r>
              <w:t>0.0%</w:t>
            </w:r>
          </w:p>
        </w:tc>
      </w:tr>
      <w:tr w:rsidR="00E546F5" w14:paraId="591089E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E1" w14:textId="77777777" w:rsidR="00E546F5" w:rsidRDefault="00951CE2">
            <w:pPr>
              <w:pStyle w:val="NormalinTable"/>
            </w:pPr>
            <w:r>
              <w:t>8536411010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E2" w14:textId="77777777" w:rsidR="00E546F5" w:rsidRDefault="00951CE2">
            <w:pPr>
              <w:pStyle w:val="Tier1"/>
            </w:pPr>
            <w:r>
              <w:t xml:space="preserve">Electrical </w:t>
            </w:r>
            <w:r>
              <w:t>apparatus for switching or protecting electrical circuits, or for making connections to or in electrical circuits (for example, switches, relays, fuses, surge suppressors, plugs, sockets, lamp holders and other connectors, junction boxes), for a voltage no</w:t>
            </w:r>
            <w:r>
              <w:t>t exceeding 1 000 V; connectors for optical fibres, optical fibre bundles or cables</w:t>
            </w:r>
          </w:p>
          <w:p w14:paraId="591089E3" w14:textId="77777777" w:rsidR="00E546F5" w:rsidRDefault="00951CE2">
            <w:pPr>
              <w:pStyle w:val="Tier2"/>
            </w:pPr>
            <w:r>
              <w:t>-</w:t>
            </w:r>
            <w:r>
              <w:tab/>
              <w:t>Relays</w:t>
            </w:r>
          </w:p>
          <w:p w14:paraId="591089E4" w14:textId="77777777" w:rsidR="00E546F5" w:rsidRDefault="00951CE2">
            <w:pPr>
              <w:pStyle w:val="Tier3"/>
            </w:pPr>
            <w:r>
              <w:t>-</w:t>
            </w:r>
            <w:r>
              <w:tab/>
              <w:t>-</w:t>
            </w:r>
            <w:r>
              <w:tab/>
              <w:t>For a voltage not exceeding 60 V</w:t>
            </w:r>
          </w:p>
          <w:p w14:paraId="591089E5" w14:textId="77777777" w:rsidR="00E546F5" w:rsidRDefault="00951CE2">
            <w:pPr>
              <w:pStyle w:val="Tier4"/>
            </w:pPr>
            <w:r>
              <w:t>-</w:t>
            </w:r>
            <w:r>
              <w:tab/>
              <w:t>-</w:t>
            </w:r>
            <w:r>
              <w:tab/>
              <w:t>-</w:t>
            </w:r>
            <w:r>
              <w:tab/>
              <w:t>For a current not exceeding 2 A</w:t>
            </w:r>
          </w:p>
          <w:p w14:paraId="591089E6" w14:textId="77777777" w:rsidR="00E546F5" w:rsidRDefault="00951CE2">
            <w:pPr>
              <w:pStyle w:val="Tier5"/>
            </w:pPr>
            <w:r>
              <w:t>-</w:t>
            </w:r>
            <w:r>
              <w:tab/>
              <w:t>-</w:t>
            </w:r>
            <w:r>
              <w:tab/>
              <w:t>-</w:t>
            </w:r>
            <w:r>
              <w:tab/>
              <w:t>-</w:t>
            </w:r>
            <w:r>
              <w:tab/>
              <w:t>For use in certain types of aircraft</w:t>
            </w:r>
          </w:p>
          <w:p w14:paraId="591089E7" w14:textId="77777777" w:rsidR="00E546F5" w:rsidRDefault="00951CE2">
            <w:pPr>
              <w:pStyle w:val="Tier5Bullet"/>
            </w:pPr>
            <w:r>
              <w:tab/>
            </w:r>
            <w:r>
              <w:tab/>
            </w:r>
            <w:r>
              <w:tab/>
            </w:r>
            <w:r>
              <w:tab/>
              <w:t>-</w:t>
            </w:r>
            <w:r>
              <w:tab/>
              <w:t>For use in certain types of aircraft;</w:t>
            </w:r>
            <w:r>
              <w:t xml:space="preserve">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E8" w14:textId="77777777" w:rsidR="00E546F5" w:rsidRDefault="00951CE2">
            <w:pPr>
              <w:pStyle w:val="NormalinTable"/>
            </w:pPr>
            <w:r>
              <w:t>0.0%</w:t>
            </w:r>
          </w:p>
        </w:tc>
      </w:tr>
      <w:tr w:rsidR="00E546F5" w14:paraId="591089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EA" w14:textId="77777777" w:rsidR="00E546F5" w:rsidRDefault="00951CE2">
            <w:pPr>
              <w:pStyle w:val="NormalinTable"/>
            </w:pPr>
            <w:r>
              <w:t>8536411090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EB" w14:textId="77777777" w:rsidR="00E546F5" w:rsidRDefault="00951CE2">
            <w:pPr>
              <w:pStyle w:val="Tier1"/>
            </w:pPr>
            <w:r>
              <w:t xml:space="preserve">Electrical apparatus for switching or protecting electrical circuits, or for making </w:t>
            </w:r>
            <w:r>
              <w:t>connections to or in electrical circuits (for example, switches, relays, fuses, surge suppressors, plugs, sockets, lamp holders and other connectors, junction boxes), for a voltage not exceeding 1 000 V; connectors for optical fibres, optical fibre bundles</w:t>
            </w:r>
            <w:r>
              <w:t xml:space="preserve"> or cables</w:t>
            </w:r>
          </w:p>
          <w:p w14:paraId="591089EC" w14:textId="77777777" w:rsidR="00E546F5" w:rsidRDefault="00951CE2">
            <w:pPr>
              <w:pStyle w:val="Tier2"/>
            </w:pPr>
            <w:r>
              <w:t>-</w:t>
            </w:r>
            <w:r>
              <w:tab/>
              <w:t>Relays</w:t>
            </w:r>
          </w:p>
          <w:p w14:paraId="591089ED" w14:textId="77777777" w:rsidR="00E546F5" w:rsidRDefault="00951CE2">
            <w:pPr>
              <w:pStyle w:val="Tier3"/>
            </w:pPr>
            <w:r>
              <w:t>-</w:t>
            </w:r>
            <w:r>
              <w:tab/>
              <w:t>-</w:t>
            </w:r>
            <w:r>
              <w:tab/>
              <w:t>For a voltage not exceeding 60 V</w:t>
            </w:r>
          </w:p>
          <w:p w14:paraId="591089EE" w14:textId="77777777" w:rsidR="00E546F5" w:rsidRDefault="00951CE2">
            <w:pPr>
              <w:pStyle w:val="Tier4"/>
            </w:pPr>
            <w:r>
              <w:t>-</w:t>
            </w:r>
            <w:r>
              <w:tab/>
              <w:t>-</w:t>
            </w:r>
            <w:r>
              <w:tab/>
              <w:t>-</w:t>
            </w:r>
            <w:r>
              <w:tab/>
              <w:t>For a current not exceeding 2 A</w:t>
            </w:r>
          </w:p>
          <w:p w14:paraId="591089EF" w14:textId="77777777" w:rsidR="00E546F5" w:rsidRDefault="00951CE2">
            <w:pPr>
              <w:pStyle w:val="Tier5"/>
            </w:pPr>
            <w:r>
              <w:t>-</w:t>
            </w:r>
            <w:r>
              <w:tab/>
              <w:t>-</w:t>
            </w:r>
            <w:r>
              <w:tab/>
              <w:t>-</w:t>
            </w:r>
            <w:r>
              <w:tab/>
              <w:t>-</w:t>
            </w:r>
            <w:r>
              <w:tab/>
              <w:t>Other</w:t>
            </w:r>
          </w:p>
          <w:p w14:paraId="591089F0"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maintenance or </w:t>
            </w:r>
            <w:r>
              <w:t>conversion;</w:t>
            </w:r>
          </w:p>
          <w:p w14:paraId="591089F1" w14:textId="77777777" w:rsidR="00E546F5" w:rsidRDefault="00951CE2">
            <w:pPr>
              <w:pStyle w:val="Tier5Bullet"/>
            </w:pPr>
            <w:r>
              <w:tab/>
            </w:r>
            <w:r>
              <w:tab/>
            </w:r>
            <w:r>
              <w:tab/>
            </w:r>
            <w:r>
              <w:tab/>
              <w:t>-</w:t>
            </w:r>
            <w:r>
              <w:tab/>
              <w:t>for fitting to or equipping such ships, boats or other vessels;</w:t>
            </w:r>
          </w:p>
          <w:p w14:paraId="591089F2"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89F3" w14:textId="77777777" w:rsidR="00E546F5" w:rsidRDefault="00951CE2">
            <w:pPr>
              <w:pStyle w:val="Tier5Bullet"/>
            </w:pPr>
            <w:r>
              <w:tab/>
            </w:r>
            <w:r>
              <w:tab/>
            </w:r>
            <w:r>
              <w:tab/>
            </w:r>
            <w:r>
              <w:tab/>
              <w:t>-</w:t>
            </w:r>
            <w:r>
              <w:tab/>
              <w:t>for equipping the above platforms;</w:t>
            </w:r>
          </w:p>
          <w:p w14:paraId="591089F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F5" w14:textId="77777777" w:rsidR="00E546F5" w:rsidRDefault="00951CE2">
            <w:pPr>
              <w:pStyle w:val="NormalinTable"/>
            </w:pPr>
            <w:r>
              <w:t>0.0%</w:t>
            </w:r>
          </w:p>
        </w:tc>
      </w:tr>
      <w:tr w:rsidR="00E546F5" w14:paraId="591089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9F7" w14:textId="77777777" w:rsidR="00E546F5" w:rsidRDefault="00951CE2">
            <w:pPr>
              <w:pStyle w:val="NormalinTable"/>
            </w:pPr>
            <w:r>
              <w:t>8536419010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9F8" w14:textId="77777777" w:rsidR="00E546F5" w:rsidRDefault="00951CE2">
            <w:pPr>
              <w:pStyle w:val="Tier1"/>
            </w:pPr>
            <w:r>
              <w:t>Electrical apparatus for switching or protecting electrical circuit</w:t>
            </w:r>
            <w:r>
              <w:t>s, or for making connections to or in electrical circuits (for example, switches, relays, fuses, surge suppressors, plugs, sockets, lamp holders and other connectors, junction boxes), for a voltage not exceeding 1 000 V; connectors for optical fibres, opti</w:t>
            </w:r>
            <w:r>
              <w:t>cal fibre bundles or cables</w:t>
            </w:r>
          </w:p>
          <w:p w14:paraId="591089F9" w14:textId="77777777" w:rsidR="00E546F5" w:rsidRDefault="00951CE2">
            <w:pPr>
              <w:pStyle w:val="Tier2"/>
            </w:pPr>
            <w:r>
              <w:t>-</w:t>
            </w:r>
            <w:r>
              <w:tab/>
              <w:t>Relays</w:t>
            </w:r>
          </w:p>
          <w:p w14:paraId="591089FA" w14:textId="77777777" w:rsidR="00E546F5" w:rsidRDefault="00951CE2">
            <w:pPr>
              <w:pStyle w:val="Tier3"/>
            </w:pPr>
            <w:r>
              <w:t>-</w:t>
            </w:r>
            <w:r>
              <w:tab/>
              <w:t>-</w:t>
            </w:r>
            <w:r>
              <w:tab/>
              <w:t>For a voltage not exceeding 60 V</w:t>
            </w:r>
          </w:p>
          <w:p w14:paraId="591089FB" w14:textId="77777777" w:rsidR="00E546F5" w:rsidRDefault="00951CE2">
            <w:pPr>
              <w:pStyle w:val="Tier4"/>
            </w:pPr>
            <w:r>
              <w:t>-</w:t>
            </w:r>
            <w:r>
              <w:tab/>
              <w:t>-</w:t>
            </w:r>
            <w:r>
              <w:tab/>
              <w:t>-</w:t>
            </w:r>
            <w:r>
              <w:tab/>
              <w:t>For a current exceeding 2 A</w:t>
            </w:r>
          </w:p>
          <w:p w14:paraId="591089FC" w14:textId="77777777" w:rsidR="00E546F5" w:rsidRDefault="00951CE2">
            <w:pPr>
              <w:pStyle w:val="Tier5"/>
            </w:pPr>
            <w:r>
              <w:t>-</w:t>
            </w:r>
            <w:r>
              <w:tab/>
              <w:t>-</w:t>
            </w:r>
            <w:r>
              <w:tab/>
              <w:t>-</w:t>
            </w:r>
            <w:r>
              <w:tab/>
              <w:t>-</w:t>
            </w:r>
            <w:r>
              <w:tab/>
              <w:t>For use in certain types of aircraft</w:t>
            </w:r>
          </w:p>
          <w:p w14:paraId="591089FD" w14:textId="77777777" w:rsidR="00E546F5" w:rsidRDefault="00951CE2">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9FE" w14:textId="77777777" w:rsidR="00E546F5" w:rsidRDefault="00951CE2">
            <w:pPr>
              <w:pStyle w:val="NormalinTable"/>
            </w:pPr>
            <w:r>
              <w:t>0.0%</w:t>
            </w:r>
          </w:p>
        </w:tc>
      </w:tr>
      <w:tr w:rsidR="00E546F5" w14:paraId="59108A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00" w14:textId="77777777" w:rsidR="00E546F5" w:rsidRDefault="00951CE2">
            <w:pPr>
              <w:pStyle w:val="NormalinTable"/>
            </w:pPr>
            <w:r>
              <w:t>8536419040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01"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A02" w14:textId="77777777" w:rsidR="00E546F5" w:rsidRDefault="00951CE2">
            <w:pPr>
              <w:pStyle w:val="Tier2"/>
            </w:pPr>
            <w:r>
              <w:t>-</w:t>
            </w:r>
            <w:r>
              <w:tab/>
              <w:t>Relays</w:t>
            </w:r>
          </w:p>
          <w:p w14:paraId="59108A03" w14:textId="77777777" w:rsidR="00E546F5" w:rsidRDefault="00951CE2">
            <w:pPr>
              <w:pStyle w:val="Tier3"/>
            </w:pPr>
            <w:r>
              <w:t>-</w:t>
            </w:r>
            <w:r>
              <w:tab/>
              <w:t>-</w:t>
            </w:r>
            <w:r>
              <w:tab/>
              <w:t xml:space="preserve">For a voltage not </w:t>
            </w:r>
            <w:r>
              <w:t>exceeding 60 V</w:t>
            </w:r>
          </w:p>
          <w:p w14:paraId="59108A04" w14:textId="77777777" w:rsidR="00E546F5" w:rsidRDefault="00951CE2">
            <w:pPr>
              <w:pStyle w:val="Tier4"/>
            </w:pPr>
            <w:r>
              <w:t>-</w:t>
            </w:r>
            <w:r>
              <w:tab/>
              <w:t>-</w:t>
            </w:r>
            <w:r>
              <w:tab/>
              <w:t>-</w:t>
            </w:r>
            <w:r>
              <w:tab/>
              <w:t>For a current exceeding 2 A</w:t>
            </w:r>
          </w:p>
          <w:p w14:paraId="59108A05" w14:textId="77777777" w:rsidR="00E546F5" w:rsidRDefault="00951CE2">
            <w:pPr>
              <w:pStyle w:val="Tier5"/>
            </w:pPr>
            <w:r>
              <w:t>-</w:t>
            </w:r>
            <w:r>
              <w:tab/>
              <w:t>-</w:t>
            </w:r>
            <w:r>
              <w:tab/>
              <w:t>-</w:t>
            </w:r>
            <w:r>
              <w:tab/>
              <w:t>-</w:t>
            </w:r>
            <w:r>
              <w:tab/>
              <w:t>Other</w:t>
            </w:r>
          </w:p>
          <w:p w14:paraId="59108A06" w14:textId="77777777" w:rsidR="00E546F5" w:rsidRDefault="00951CE2">
            <w:pPr>
              <w:pStyle w:val="Tier6"/>
            </w:pPr>
            <w:r>
              <w:t>-</w:t>
            </w:r>
            <w:r>
              <w:tab/>
              <w:t>-</w:t>
            </w:r>
            <w:r>
              <w:tab/>
              <w:t>-</w:t>
            </w:r>
            <w:r>
              <w:tab/>
              <w:t>-</w:t>
            </w:r>
            <w:r>
              <w:tab/>
              <w:t>-</w:t>
            </w:r>
            <w:r>
              <w:tab/>
              <w:t>A power relay with: - an electromechanical switching function, - a load current of 3 amperes or more but not exceeding 16 amperes, - a coil voltage of 5 volts or more but not exceedin</w:t>
            </w:r>
            <w:r>
              <w:t>g 24 volts, - a distance between the connector pins of the load circuit not more than 12.5 mm</w:t>
            </w:r>
          </w:p>
          <w:p w14:paraId="59108A0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A08" w14:textId="77777777" w:rsidR="00E546F5" w:rsidRDefault="00951CE2">
            <w:pPr>
              <w:pStyle w:val="Tier6Bullet"/>
            </w:pPr>
            <w:r>
              <w:tab/>
            </w:r>
            <w:r>
              <w:tab/>
            </w:r>
            <w:r>
              <w:tab/>
            </w:r>
            <w:r>
              <w:tab/>
            </w:r>
            <w:r>
              <w:tab/>
              <w:t>-</w:t>
            </w:r>
            <w:r>
              <w:tab/>
              <w:t>for</w:t>
            </w:r>
            <w:r>
              <w:t xml:space="preserve"> fitting to or equipping such ships, boats or other vessels;</w:t>
            </w:r>
          </w:p>
          <w:p w14:paraId="59108A09"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8A0A" w14:textId="77777777" w:rsidR="00E546F5" w:rsidRDefault="00951CE2">
            <w:pPr>
              <w:pStyle w:val="Tier6Bullet"/>
            </w:pPr>
            <w:r>
              <w:tab/>
            </w:r>
            <w:r>
              <w:tab/>
            </w:r>
            <w:r>
              <w:tab/>
            </w:r>
            <w:r>
              <w:tab/>
            </w:r>
            <w:r>
              <w:tab/>
              <w:t>-</w:t>
            </w:r>
            <w:r>
              <w:tab/>
              <w:t>for equipping the above platforms;</w:t>
            </w:r>
          </w:p>
          <w:p w14:paraId="59108A0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0C" w14:textId="77777777" w:rsidR="00E546F5" w:rsidRDefault="00951CE2">
            <w:pPr>
              <w:pStyle w:val="NormalinTable"/>
            </w:pPr>
            <w:r>
              <w:t>0.0%</w:t>
            </w:r>
          </w:p>
        </w:tc>
      </w:tr>
      <w:tr w:rsidR="00E546F5" w14:paraId="59108A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0E" w14:textId="77777777" w:rsidR="00E546F5" w:rsidRDefault="00951CE2">
            <w:pPr>
              <w:pStyle w:val="NormalinTable"/>
            </w:pPr>
            <w:r>
              <w:t>8536419089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0F" w14:textId="77777777" w:rsidR="00E546F5" w:rsidRDefault="00951CE2">
            <w:pPr>
              <w:pStyle w:val="Tier1"/>
            </w:pPr>
            <w:r>
              <w:t xml:space="preserve">Electrical apparatus for switching or protecting electrical circuits, or for </w:t>
            </w:r>
            <w:r>
              <w:t xml:space="preserve">making connections to or in electrical circuits (for example, switches, relays, fuses, surge suppressors, plugs, sockets, lamp holders and other connectors, junction boxes), for a voltage not exceeding 1 000 V; connectors for optical fibres, optical fibre </w:t>
            </w:r>
            <w:r>
              <w:t>bundles or cables</w:t>
            </w:r>
          </w:p>
          <w:p w14:paraId="59108A10" w14:textId="77777777" w:rsidR="00E546F5" w:rsidRDefault="00951CE2">
            <w:pPr>
              <w:pStyle w:val="Tier2"/>
            </w:pPr>
            <w:r>
              <w:t>-</w:t>
            </w:r>
            <w:r>
              <w:tab/>
              <w:t>Relays</w:t>
            </w:r>
          </w:p>
          <w:p w14:paraId="59108A11" w14:textId="77777777" w:rsidR="00E546F5" w:rsidRDefault="00951CE2">
            <w:pPr>
              <w:pStyle w:val="Tier3"/>
            </w:pPr>
            <w:r>
              <w:t>-</w:t>
            </w:r>
            <w:r>
              <w:tab/>
              <w:t>-</w:t>
            </w:r>
            <w:r>
              <w:tab/>
              <w:t>For a voltage not exceeding 60 V</w:t>
            </w:r>
          </w:p>
          <w:p w14:paraId="59108A12" w14:textId="77777777" w:rsidR="00E546F5" w:rsidRDefault="00951CE2">
            <w:pPr>
              <w:pStyle w:val="Tier4"/>
            </w:pPr>
            <w:r>
              <w:t>-</w:t>
            </w:r>
            <w:r>
              <w:tab/>
              <w:t>-</w:t>
            </w:r>
            <w:r>
              <w:tab/>
              <w:t>-</w:t>
            </w:r>
            <w:r>
              <w:tab/>
              <w:t>For a current exceeding 2 A</w:t>
            </w:r>
          </w:p>
          <w:p w14:paraId="59108A13" w14:textId="77777777" w:rsidR="00E546F5" w:rsidRDefault="00951CE2">
            <w:pPr>
              <w:pStyle w:val="Tier5"/>
            </w:pPr>
            <w:r>
              <w:t>-</w:t>
            </w:r>
            <w:r>
              <w:tab/>
              <w:t>-</w:t>
            </w:r>
            <w:r>
              <w:tab/>
              <w:t>-</w:t>
            </w:r>
            <w:r>
              <w:tab/>
              <w:t>-</w:t>
            </w:r>
            <w:r>
              <w:tab/>
              <w:t>Other</w:t>
            </w:r>
          </w:p>
          <w:p w14:paraId="59108A14" w14:textId="77777777" w:rsidR="00E546F5" w:rsidRDefault="00951CE2">
            <w:pPr>
              <w:pStyle w:val="Tier6"/>
            </w:pPr>
            <w:r>
              <w:t>-</w:t>
            </w:r>
            <w:r>
              <w:tab/>
              <w:t>-</w:t>
            </w:r>
            <w:r>
              <w:tab/>
              <w:t>-</w:t>
            </w:r>
            <w:r>
              <w:tab/>
              <w:t>-</w:t>
            </w:r>
            <w:r>
              <w:tab/>
              <w:t>-</w:t>
            </w:r>
            <w:r>
              <w:tab/>
              <w:t>Other</w:t>
            </w:r>
          </w:p>
          <w:p w14:paraId="59108A15"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8A16" w14:textId="77777777" w:rsidR="00E546F5" w:rsidRDefault="00951CE2">
            <w:pPr>
              <w:pStyle w:val="Tier6Bullet"/>
            </w:pPr>
            <w:r>
              <w:tab/>
            </w:r>
            <w:r>
              <w:tab/>
            </w:r>
            <w:r>
              <w:tab/>
            </w:r>
            <w:r>
              <w:tab/>
            </w:r>
            <w:r>
              <w:tab/>
              <w:t>-</w:t>
            </w:r>
            <w:r>
              <w:tab/>
              <w:t>for fitting to or equipping such ships, boats or other vessels;</w:t>
            </w:r>
          </w:p>
          <w:p w14:paraId="59108A1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8A18" w14:textId="77777777" w:rsidR="00E546F5" w:rsidRDefault="00951CE2">
            <w:pPr>
              <w:pStyle w:val="Tier6Bullet"/>
            </w:pPr>
            <w:r>
              <w:tab/>
            </w:r>
            <w:r>
              <w:tab/>
            </w:r>
            <w:r>
              <w:tab/>
            </w:r>
            <w:r>
              <w:tab/>
            </w:r>
            <w:r>
              <w:tab/>
              <w:t>-</w:t>
            </w:r>
            <w:r>
              <w:tab/>
              <w:t>for equipping the above platforms;</w:t>
            </w:r>
          </w:p>
          <w:p w14:paraId="59108A1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1A" w14:textId="77777777" w:rsidR="00E546F5" w:rsidRDefault="00951CE2">
            <w:pPr>
              <w:pStyle w:val="NormalinTable"/>
            </w:pPr>
            <w:r>
              <w:t>0.0%</w:t>
            </w:r>
          </w:p>
        </w:tc>
      </w:tr>
      <w:tr w:rsidR="00E546F5" w14:paraId="59108A2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1C" w14:textId="77777777" w:rsidR="00E546F5" w:rsidRDefault="00951CE2">
            <w:pPr>
              <w:pStyle w:val="NormalinTable"/>
            </w:pPr>
            <w:r>
              <w:t>8536490010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1D" w14:textId="77777777" w:rsidR="00E546F5" w:rsidRDefault="00951CE2">
            <w:pPr>
              <w:pStyle w:val="Tier1"/>
            </w:pPr>
            <w:r>
              <w:t>Electrical apparatus for s</w:t>
            </w:r>
            <w:r>
              <w:t>witching or protecting electrical circuits, or for making connections to or in electrical circuits (for example, switches, relays, fuses, surge suppressors, plugs, sockets, lamp holders and other connectors, junction boxes), for a voltage not exceeding 1 0</w:t>
            </w:r>
            <w:r>
              <w:t>00 V; connectors for optical fibres, optical fibre bundles or cables</w:t>
            </w:r>
          </w:p>
          <w:p w14:paraId="59108A1E" w14:textId="77777777" w:rsidR="00E546F5" w:rsidRDefault="00951CE2">
            <w:pPr>
              <w:pStyle w:val="Tier2"/>
            </w:pPr>
            <w:r>
              <w:t>-</w:t>
            </w:r>
            <w:r>
              <w:tab/>
              <w:t>Relays</w:t>
            </w:r>
          </w:p>
          <w:p w14:paraId="59108A1F" w14:textId="77777777" w:rsidR="00E546F5" w:rsidRDefault="00951CE2">
            <w:pPr>
              <w:pStyle w:val="Tier3"/>
            </w:pPr>
            <w:r>
              <w:t>-</w:t>
            </w:r>
            <w:r>
              <w:tab/>
              <w:t>-</w:t>
            </w:r>
            <w:r>
              <w:tab/>
              <w:t>Other</w:t>
            </w:r>
          </w:p>
          <w:p w14:paraId="59108A20" w14:textId="77777777" w:rsidR="00E546F5" w:rsidRDefault="00951CE2">
            <w:pPr>
              <w:pStyle w:val="Tier4"/>
            </w:pPr>
            <w:r>
              <w:t>-</w:t>
            </w:r>
            <w:r>
              <w:tab/>
              <w:t>-</w:t>
            </w:r>
            <w:r>
              <w:tab/>
              <w:t>-</w:t>
            </w:r>
            <w:r>
              <w:tab/>
              <w:t>For use in certain types of aircraft</w:t>
            </w:r>
          </w:p>
          <w:p w14:paraId="59108A21" w14:textId="77777777" w:rsidR="00E546F5" w:rsidRDefault="00951CE2">
            <w:pPr>
              <w:pStyle w:val="Tier4Bullet"/>
            </w:pP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22" w14:textId="77777777" w:rsidR="00E546F5" w:rsidRDefault="00951CE2">
            <w:pPr>
              <w:pStyle w:val="NormalinTable"/>
            </w:pPr>
            <w:r>
              <w:t>0.0%</w:t>
            </w:r>
          </w:p>
        </w:tc>
      </w:tr>
      <w:tr w:rsidR="00E546F5" w14:paraId="59108A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24" w14:textId="77777777" w:rsidR="00E546F5" w:rsidRDefault="00951CE2">
            <w:pPr>
              <w:pStyle w:val="NormalinTable"/>
            </w:pPr>
            <w:r>
              <w:t>8536490099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25" w14:textId="77777777" w:rsidR="00E546F5" w:rsidRDefault="00951CE2">
            <w:pPr>
              <w:pStyle w:val="Tier1"/>
            </w:pPr>
            <w:r>
              <w:t>Electrical apparatus for switching or protecting electrical circuits, or for making connections to or in electrical circuits (for example, switches, relays, fuses</w:t>
            </w:r>
            <w:r>
              <w:t>, surge suppressors, plugs, sockets, lamp holders and other connectors, junction boxes), for a voltage not exceeding 1 000 V; connectors for optical fibres, optical fibre bundles or cables</w:t>
            </w:r>
          </w:p>
          <w:p w14:paraId="59108A26" w14:textId="77777777" w:rsidR="00E546F5" w:rsidRDefault="00951CE2">
            <w:pPr>
              <w:pStyle w:val="Tier2"/>
            </w:pPr>
            <w:r>
              <w:t>-</w:t>
            </w:r>
            <w:r>
              <w:tab/>
              <w:t>Relays</w:t>
            </w:r>
          </w:p>
          <w:p w14:paraId="59108A27" w14:textId="77777777" w:rsidR="00E546F5" w:rsidRDefault="00951CE2">
            <w:pPr>
              <w:pStyle w:val="Tier3"/>
            </w:pPr>
            <w:r>
              <w:t>-</w:t>
            </w:r>
            <w:r>
              <w:tab/>
              <w:t>-</w:t>
            </w:r>
            <w:r>
              <w:tab/>
              <w:t>Other</w:t>
            </w:r>
          </w:p>
          <w:p w14:paraId="59108A28" w14:textId="77777777" w:rsidR="00E546F5" w:rsidRDefault="00951CE2">
            <w:pPr>
              <w:pStyle w:val="Tier4"/>
            </w:pPr>
            <w:r>
              <w:t>-</w:t>
            </w:r>
            <w:r>
              <w:tab/>
              <w:t>-</w:t>
            </w:r>
            <w:r>
              <w:tab/>
              <w:t>-</w:t>
            </w:r>
            <w:r>
              <w:tab/>
              <w:t>Other</w:t>
            </w:r>
          </w:p>
          <w:p w14:paraId="59108A29" w14:textId="77777777" w:rsidR="00E546F5" w:rsidRDefault="00951CE2">
            <w:pPr>
              <w:pStyle w:val="Tier5"/>
            </w:pPr>
            <w:r>
              <w:t>-</w:t>
            </w:r>
            <w:r>
              <w:tab/>
              <w:t>-</w:t>
            </w:r>
            <w:r>
              <w:tab/>
              <w:t>-</w:t>
            </w:r>
            <w:r>
              <w:tab/>
              <w:t>-</w:t>
            </w:r>
            <w:r>
              <w:tab/>
              <w:t>Other</w:t>
            </w:r>
          </w:p>
          <w:p w14:paraId="59108A2A"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8A2B" w14:textId="77777777" w:rsidR="00E546F5" w:rsidRDefault="00951CE2">
            <w:pPr>
              <w:pStyle w:val="Tier5Bullet"/>
            </w:pPr>
            <w:r>
              <w:tab/>
            </w:r>
            <w:r>
              <w:tab/>
            </w:r>
            <w:r>
              <w:tab/>
            </w:r>
            <w:r>
              <w:tab/>
              <w:t>-</w:t>
            </w:r>
            <w:r>
              <w:tab/>
              <w:t>for fitting to or equipping such ships, boats or other vessels;</w:t>
            </w:r>
          </w:p>
          <w:p w14:paraId="59108A2C"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8A2D" w14:textId="77777777" w:rsidR="00E546F5" w:rsidRDefault="00951CE2">
            <w:pPr>
              <w:pStyle w:val="Tier5Bullet"/>
            </w:pPr>
            <w:r>
              <w:tab/>
            </w:r>
            <w:r>
              <w:tab/>
            </w:r>
            <w:r>
              <w:tab/>
            </w:r>
            <w:r>
              <w:tab/>
              <w:t>-</w:t>
            </w:r>
            <w:r>
              <w:tab/>
              <w:t>for equipping the above platforms;</w:t>
            </w:r>
          </w:p>
          <w:p w14:paraId="59108A2E"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2F" w14:textId="77777777" w:rsidR="00E546F5" w:rsidRDefault="00951CE2">
            <w:pPr>
              <w:pStyle w:val="NormalinTable"/>
            </w:pPr>
            <w:r>
              <w:t>0.0%</w:t>
            </w:r>
          </w:p>
        </w:tc>
      </w:tr>
      <w:tr w:rsidR="00E546F5" w14:paraId="59108A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31" w14:textId="77777777" w:rsidR="00E546F5" w:rsidRDefault="00951CE2">
            <w:pPr>
              <w:pStyle w:val="NormalinTable"/>
            </w:pPr>
            <w:r>
              <w:t>8536500300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32"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w:t>
            </w:r>
            <w:r>
              <w:t>plugs, sockets, lamp holders and other connectors, junction boxes), for a voltage not exceeding 1 000 V; connectors for optical fibres, optical fibre bundles or cables</w:t>
            </w:r>
          </w:p>
          <w:p w14:paraId="59108A33" w14:textId="77777777" w:rsidR="00E546F5" w:rsidRDefault="00951CE2">
            <w:pPr>
              <w:pStyle w:val="Tier2"/>
            </w:pPr>
            <w:r>
              <w:t>-</w:t>
            </w:r>
            <w:r>
              <w:tab/>
              <w:t>Other switches</w:t>
            </w:r>
          </w:p>
          <w:p w14:paraId="59108A34" w14:textId="77777777" w:rsidR="00E546F5" w:rsidRDefault="00951CE2">
            <w:pPr>
              <w:pStyle w:val="Tier3"/>
            </w:pPr>
            <w:r>
              <w:t>-</w:t>
            </w:r>
            <w:r>
              <w:tab/>
              <w:t>-</w:t>
            </w:r>
            <w:r>
              <w:tab/>
              <w:t>Electronic AC switches consisting of optically coupled input and ou</w:t>
            </w:r>
            <w:r>
              <w:t>tput circuits (insulated thyristor AC switches)</w:t>
            </w:r>
          </w:p>
          <w:p w14:paraId="59108A3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A36" w14:textId="77777777" w:rsidR="00E546F5" w:rsidRDefault="00951CE2">
            <w:pPr>
              <w:pStyle w:val="Tier3Bullet"/>
            </w:pPr>
            <w:r>
              <w:tab/>
            </w:r>
            <w:r>
              <w:tab/>
              <w:t>-</w:t>
            </w:r>
            <w:r>
              <w:tab/>
              <w:t xml:space="preserve">for fitting to or equipping such ships, boats or other </w:t>
            </w:r>
            <w:r>
              <w:t>vessels;</w:t>
            </w:r>
          </w:p>
          <w:p w14:paraId="59108A37"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A38" w14:textId="77777777" w:rsidR="00E546F5" w:rsidRDefault="00951CE2">
            <w:pPr>
              <w:pStyle w:val="Tier3Bullet"/>
            </w:pPr>
            <w:r>
              <w:tab/>
            </w:r>
            <w:r>
              <w:tab/>
              <w:t>-</w:t>
            </w:r>
            <w:r>
              <w:tab/>
              <w:t>for equipping</w:t>
            </w:r>
            <w:r>
              <w:t xml:space="preserve"> the above platforms;</w:t>
            </w:r>
          </w:p>
          <w:p w14:paraId="59108A3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3A" w14:textId="77777777" w:rsidR="00E546F5" w:rsidRDefault="00951CE2">
            <w:pPr>
              <w:pStyle w:val="NormalinTable"/>
            </w:pPr>
            <w:r>
              <w:t>0.0%</w:t>
            </w:r>
          </w:p>
        </w:tc>
      </w:tr>
      <w:tr w:rsidR="00E546F5" w14:paraId="59108A4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3C" w14:textId="77777777" w:rsidR="00E546F5" w:rsidRDefault="00951CE2">
            <w:pPr>
              <w:pStyle w:val="NormalinTable"/>
            </w:pPr>
            <w:r>
              <w:t>8536500500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3D"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A3E" w14:textId="77777777" w:rsidR="00E546F5" w:rsidRDefault="00951CE2">
            <w:pPr>
              <w:pStyle w:val="Tier2"/>
            </w:pPr>
            <w:r>
              <w:t>-</w:t>
            </w:r>
            <w:r>
              <w:tab/>
              <w:t>Other switches</w:t>
            </w:r>
          </w:p>
          <w:p w14:paraId="59108A3F" w14:textId="77777777" w:rsidR="00E546F5" w:rsidRDefault="00951CE2">
            <w:pPr>
              <w:pStyle w:val="Tier3"/>
            </w:pPr>
            <w:r>
              <w:t>-</w:t>
            </w:r>
            <w:r>
              <w:tab/>
              <w:t>-</w:t>
            </w:r>
            <w:r>
              <w:tab/>
              <w:t>Electronic switches, in</w:t>
            </w:r>
            <w:r>
              <w:t>cluding temperature protected electronic switches, consisting of a transistor and a logic chip (chip-on-chip technology)</w:t>
            </w:r>
          </w:p>
          <w:p w14:paraId="59108A40" w14:textId="77777777" w:rsidR="00E546F5" w:rsidRDefault="00951CE2">
            <w:pPr>
              <w:pStyle w:val="Tier3Bullet"/>
            </w:pPr>
            <w:r>
              <w:tab/>
            </w:r>
            <w:r>
              <w:tab/>
              <w:t>-</w:t>
            </w:r>
            <w:r>
              <w:tab/>
              <w:t>for incorporation in ships, boats or other vessels listed in Table 1, for the purposes of their construction, repair, maintenance o</w:t>
            </w:r>
            <w:r>
              <w:t>r conversion;</w:t>
            </w:r>
          </w:p>
          <w:p w14:paraId="59108A41" w14:textId="77777777" w:rsidR="00E546F5" w:rsidRDefault="00951CE2">
            <w:pPr>
              <w:pStyle w:val="Tier3Bullet"/>
            </w:pPr>
            <w:r>
              <w:tab/>
            </w:r>
            <w:r>
              <w:tab/>
              <w:t>-</w:t>
            </w:r>
            <w:r>
              <w:tab/>
              <w:t>for fitting to or equipping such ships, boats or other vessels;</w:t>
            </w:r>
          </w:p>
          <w:p w14:paraId="59108A4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8A43" w14:textId="77777777" w:rsidR="00E546F5" w:rsidRDefault="00951CE2">
            <w:pPr>
              <w:pStyle w:val="Tier3Bullet"/>
            </w:pPr>
            <w:r>
              <w:tab/>
            </w:r>
            <w:r>
              <w:tab/>
              <w:t>-</w:t>
            </w:r>
            <w:r>
              <w:tab/>
              <w:t>for equipping the above platforms;</w:t>
            </w:r>
          </w:p>
          <w:p w14:paraId="59108A4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45" w14:textId="77777777" w:rsidR="00E546F5" w:rsidRDefault="00951CE2">
            <w:pPr>
              <w:pStyle w:val="NormalinTable"/>
            </w:pPr>
            <w:r>
              <w:t>0.0%</w:t>
            </w:r>
          </w:p>
        </w:tc>
      </w:tr>
      <w:tr w:rsidR="00E546F5" w14:paraId="59108A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47" w14:textId="77777777" w:rsidR="00E546F5" w:rsidRDefault="00951CE2">
            <w:pPr>
              <w:pStyle w:val="NormalinTable"/>
            </w:pPr>
            <w:r>
              <w:t>8536500700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48" w14:textId="77777777" w:rsidR="00E546F5" w:rsidRDefault="00951CE2">
            <w:pPr>
              <w:pStyle w:val="Tier1"/>
            </w:pPr>
            <w:r>
              <w:t xml:space="preserve">Electrical apparatus for switching or protecting electrical </w:t>
            </w:r>
            <w:r>
              <w:t>circuits, or for making connections to or in electrical circuits (for example, switches, relays, fuses, surge suppressors, plugs, sockets, lamp holders and other connectors, junction boxes), for a voltage not exceeding 1 000 V; connectors for optical fibre</w:t>
            </w:r>
            <w:r>
              <w:t>s, optical fibre bundles or cables</w:t>
            </w:r>
          </w:p>
          <w:p w14:paraId="59108A49" w14:textId="77777777" w:rsidR="00E546F5" w:rsidRDefault="00951CE2">
            <w:pPr>
              <w:pStyle w:val="Tier2"/>
            </w:pPr>
            <w:r>
              <w:t>-</w:t>
            </w:r>
            <w:r>
              <w:tab/>
              <w:t>Other switches</w:t>
            </w:r>
          </w:p>
          <w:p w14:paraId="59108A4A" w14:textId="77777777" w:rsidR="00E546F5" w:rsidRDefault="00951CE2">
            <w:pPr>
              <w:pStyle w:val="Tier3"/>
            </w:pPr>
            <w:r>
              <w:t>-</w:t>
            </w:r>
            <w:r>
              <w:tab/>
              <w:t>-</w:t>
            </w:r>
            <w:r>
              <w:tab/>
              <w:t>Electromechanical snap-action switches for a current not exceeding 11 A</w:t>
            </w:r>
          </w:p>
          <w:p w14:paraId="59108A4B" w14:textId="77777777" w:rsidR="00E546F5" w:rsidRDefault="00951CE2">
            <w:pPr>
              <w:pStyle w:val="Tier3Bullet"/>
            </w:pPr>
            <w:r>
              <w:tab/>
            </w:r>
            <w:r>
              <w:tab/>
              <w:t>-</w:t>
            </w:r>
            <w:r>
              <w:tab/>
              <w:t xml:space="preserve">for incorporation in ships, boats or other vessels listed in Table 1, for the purposes of their construction, repair, </w:t>
            </w:r>
            <w:r>
              <w:t>maintenance or conversion;</w:t>
            </w:r>
          </w:p>
          <w:p w14:paraId="59108A4C" w14:textId="77777777" w:rsidR="00E546F5" w:rsidRDefault="00951CE2">
            <w:pPr>
              <w:pStyle w:val="Tier3Bullet"/>
            </w:pPr>
            <w:r>
              <w:tab/>
            </w:r>
            <w:r>
              <w:tab/>
              <w:t>-</w:t>
            </w:r>
            <w:r>
              <w:tab/>
              <w:t>for fitting to or equipping such ships, boats or other vessels;</w:t>
            </w:r>
          </w:p>
          <w:p w14:paraId="59108A4D" w14:textId="77777777" w:rsidR="00E546F5" w:rsidRDefault="00951CE2">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14:paraId="59108A4E" w14:textId="77777777" w:rsidR="00E546F5" w:rsidRDefault="00951CE2">
            <w:pPr>
              <w:pStyle w:val="Tier3Bullet"/>
            </w:pPr>
            <w:r>
              <w:tab/>
            </w:r>
            <w:r>
              <w:tab/>
              <w:t>-</w:t>
            </w:r>
            <w:r>
              <w:tab/>
              <w:t>for equipping the above platforms;</w:t>
            </w:r>
          </w:p>
          <w:p w14:paraId="59108A4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50" w14:textId="77777777" w:rsidR="00E546F5" w:rsidRDefault="00951CE2">
            <w:pPr>
              <w:pStyle w:val="NormalinTable"/>
            </w:pPr>
            <w:r>
              <w:t>0.0%</w:t>
            </w:r>
          </w:p>
        </w:tc>
      </w:tr>
      <w:tr w:rsidR="00E546F5" w14:paraId="59108A5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52" w14:textId="77777777" w:rsidR="00E546F5" w:rsidRDefault="00951CE2">
            <w:pPr>
              <w:pStyle w:val="NormalinTable"/>
            </w:pPr>
            <w:r>
              <w:t>8536501110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53" w14:textId="77777777" w:rsidR="00E546F5" w:rsidRDefault="00951CE2">
            <w:pPr>
              <w:pStyle w:val="Tier1"/>
            </w:pPr>
            <w:r>
              <w:t xml:space="preserve">Electrical apparatus for switching or protecting </w:t>
            </w:r>
            <w:r>
              <w:t>electrical circuits, or for making connections to or in electrical circuits (for example, switches, relays, fuses, surge suppressors, plugs, sockets, lamp holders and other connectors, junction boxes), for a voltage not exceeding 1 000 V; connectors for op</w:t>
            </w:r>
            <w:r>
              <w:t>tical fibres, optical fibre bundles or cables</w:t>
            </w:r>
          </w:p>
          <w:p w14:paraId="59108A54" w14:textId="77777777" w:rsidR="00E546F5" w:rsidRDefault="00951CE2">
            <w:pPr>
              <w:pStyle w:val="Tier2"/>
            </w:pPr>
            <w:r>
              <w:t>-</w:t>
            </w:r>
            <w:r>
              <w:tab/>
              <w:t>Other switches</w:t>
            </w:r>
          </w:p>
          <w:p w14:paraId="59108A55" w14:textId="77777777" w:rsidR="00E546F5" w:rsidRDefault="00951CE2">
            <w:pPr>
              <w:pStyle w:val="Tier3"/>
            </w:pPr>
            <w:r>
              <w:t>-</w:t>
            </w:r>
            <w:r>
              <w:tab/>
              <w:t>-</w:t>
            </w:r>
            <w:r>
              <w:tab/>
              <w:t>Other</w:t>
            </w:r>
          </w:p>
          <w:p w14:paraId="59108A56" w14:textId="77777777" w:rsidR="00E546F5" w:rsidRDefault="00951CE2">
            <w:pPr>
              <w:pStyle w:val="Tier4"/>
            </w:pPr>
            <w:r>
              <w:t>-</w:t>
            </w:r>
            <w:r>
              <w:tab/>
              <w:t>-</w:t>
            </w:r>
            <w:r>
              <w:tab/>
              <w:t>-</w:t>
            </w:r>
            <w:r>
              <w:tab/>
              <w:t>For a voltage not exceeding 60 V</w:t>
            </w:r>
          </w:p>
          <w:p w14:paraId="59108A57" w14:textId="77777777" w:rsidR="00E546F5" w:rsidRDefault="00951CE2">
            <w:pPr>
              <w:pStyle w:val="Tier5"/>
            </w:pPr>
            <w:r>
              <w:t>-</w:t>
            </w:r>
            <w:r>
              <w:tab/>
              <w:t>-</w:t>
            </w:r>
            <w:r>
              <w:tab/>
              <w:t>-</w:t>
            </w:r>
            <w:r>
              <w:tab/>
              <w:t>-</w:t>
            </w:r>
            <w:r>
              <w:tab/>
              <w:t>Push-button switches</w:t>
            </w:r>
          </w:p>
          <w:p w14:paraId="59108A58" w14:textId="77777777" w:rsidR="00E546F5" w:rsidRDefault="00951CE2">
            <w:pPr>
              <w:pStyle w:val="Tier6"/>
            </w:pPr>
            <w:r>
              <w:t>-</w:t>
            </w:r>
            <w:r>
              <w:tab/>
              <w:t>-</w:t>
            </w:r>
            <w:r>
              <w:tab/>
              <w:t>-</w:t>
            </w:r>
            <w:r>
              <w:tab/>
              <w:t>-</w:t>
            </w:r>
            <w:r>
              <w:tab/>
              <w:t>-</w:t>
            </w:r>
            <w:r>
              <w:tab/>
              <w:t>For use in certain types of aircraft</w:t>
            </w:r>
          </w:p>
          <w:p w14:paraId="59108A59" w14:textId="77777777" w:rsidR="00E546F5" w:rsidRDefault="00951CE2">
            <w:pPr>
              <w:pStyle w:val="Tier6Bullet"/>
            </w:pPr>
            <w:r>
              <w:tab/>
            </w: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5A" w14:textId="77777777" w:rsidR="00E546F5" w:rsidRDefault="00951CE2">
            <w:pPr>
              <w:pStyle w:val="NormalinTable"/>
            </w:pPr>
            <w:r>
              <w:t>0.0%</w:t>
            </w:r>
          </w:p>
        </w:tc>
      </w:tr>
      <w:tr w:rsidR="00E546F5" w14:paraId="59108A6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5C" w14:textId="77777777" w:rsidR="00E546F5" w:rsidRDefault="00951CE2">
            <w:pPr>
              <w:pStyle w:val="NormalinTable"/>
            </w:pPr>
            <w:r>
              <w:t>8536501199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5D" w14:textId="77777777" w:rsidR="00E546F5" w:rsidRDefault="00951CE2">
            <w:pPr>
              <w:pStyle w:val="Tier1"/>
            </w:pPr>
            <w:r>
              <w:t xml:space="preserve">Electrical apparatus for switching or protecting electrical circuits, or for making connections to </w:t>
            </w:r>
            <w:r>
              <w:t>or in electrical circuits (for example, switches, relays, fuses, surge suppressors, plugs, sockets, lamp holders and other connectors, junction boxes), for a voltage not exceeding 1 000 V; connectors for optical fibres, optical fibre bundles or cables</w:t>
            </w:r>
          </w:p>
          <w:p w14:paraId="59108A5E" w14:textId="77777777" w:rsidR="00E546F5" w:rsidRDefault="00951CE2">
            <w:pPr>
              <w:pStyle w:val="Tier2"/>
            </w:pPr>
            <w:r>
              <w:t>-</w:t>
            </w:r>
            <w:r>
              <w:tab/>
              <w:t>Ot</w:t>
            </w:r>
            <w:r>
              <w:t>her switches</w:t>
            </w:r>
          </w:p>
          <w:p w14:paraId="59108A5F" w14:textId="77777777" w:rsidR="00E546F5" w:rsidRDefault="00951CE2">
            <w:pPr>
              <w:pStyle w:val="Tier3"/>
            </w:pPr>
            <w:r>
              <w:t>-</w:t>
            </w:r>
            <w:r>
              <w:tab/>
              <w:t>-</w:t>
            </w:r>
            <w:r>
              <w:tab/>
              <w:t>Other</w:t>
            </w:r>
          </w:p>
          <w:p w14:paraId="59108A60" w14:textId="77777777" w:rsidR="00E546F5" w:rsidRDefault="00951CE2">
            <w:pPr>
              <w:pStyle w:val="Tier4"/>
            </w:pPr>
            <w:r>
              <w:t>-</w:t>
            </w:r>
            <w:r>
              <w:tab/>
              <w:t>-</w:t>
            </w:r>
            <w:r>
              <w:tab/>
              <w:t>-</w:t>
            </w:r>
            <w:r>
              <w:tab/>
              <w:t>For a voltage not exceeding 60 V</w:t>
            </w:r>
          </w:p>
          <w:p w14:paraId="59108A61" w14:textId="77777777" w:rsidR="00E546F5" w:rsidRDefault="00951CE2">
            <w:pPr>
              <w:pStyle w:val="Tier5"/>
            </w:pPr>
            <w:r>
              <w:t>-</w:t>
            </w:r>
            <w:r>
              <w:tab/>
              <w:t>-</w:t>
            </w:r>
            <w:r>
              <w:tab/>
              <w:t>-</w:t>
            </w:r>
            <w:r>
              <w:tab/>
              <w:t>-</w:t>
            </w:r>
            <w:r>
              <w:tab/>
              <w:t>Push-button switches</w:t>
            </w:r>
          </w:p>
          <w:p w14:paraId="59108A62" w14:textId="77777777" w:rsidR="00E546F5" w:rsidRDefault="00951CE2">
            <w:pPr>
              <w:pStyle w:val="Tier6"/>
            </w:pPr>
            <w:r>
              <w:t>-</w:t>
            </w:r>
            <w:r>
              <w:tab/>
              <w:t>-</w:t>
            </w:r>
            <w:r>
              <w:tab/>
              <w:t>-</w:t>
            </w:r>
            <w:r>
              <w:tab/>
              <w:t>-</w:t>
            </w:r>
            <w:r>
              <w:tab/>
              <w:t>-</w:t>
            </w:r>
            <w:r>
              <w:tab/>
              <w:t>Other</w:t>
            </w:r>
          </w:p>
          <w:p w14:paraId="59108A63"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64" w14:textId="77777777" w:rsidR="00E546F5" w:rsidRDefault="00951CE2">
            <w:pPr>
              <w:pStyle w:val="NormalinTable"/>
            </w:pPr>
            <w:r>
              <w:t>0.0%</w:t>
            </w:r>
          </w:p>
        </w:tc>
      </w:tr>
      <w:tr w:rsidR="00E546F5" w14:paraId="59108A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66" w14:textId="77777777" w:rsidR="00E546F5" w:rsidRDefault="00951CE2">
            <w:pPr>
              <w:pStyle w:val="NormalinTable"/>
            </w:pPr>
            <w:r>
              <w:t>8536501510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67" w14:textId="77777777" w:rsidR="00E546F5" w:rsidRDefault="00951CE2">
            <w:pPr>
              <w:pStyle w:val="Tier1"/>
            </w:pPr>
            <w:r>
              <w:t xml:space="preserve">Electrical apparatus for switching or protecting electrical circuits, or for making connections to or in </w:t>
            </w:r>
            <w:r>
              <w:t>electrical circuits (for example, switches, relays, fuses, surge suppressors, plugs, sockets, lamp holders and other connectors, junction boxes), for a voltage not exceeding 1 000 V; connectors for optical fibres, optical fibre bundles or cables</w:t>
            </w:r>
          </w:p>
          <w:p w14:paraId="59108A68" w14:textId="77777777" w:rsidR="00E546F5" w:rsidRDefault="00951CE2">
            <w:pPr>
              <w:pStyle w:val="Tier2"/>
            </w:pPr>
            <w:r>
              <w:t>-</w:t>
            </w:r>
            <w:r>
              <w:tab/>
            </w:r>
            <w:r>
              <w:t>Other switches</w:t>
            </w:r>
          </w:p>
          <w:p w14:paraId="59108A69" w14:textId="77777777" w:rsidR="00E546F5" w:rsidRDefault="00951CE2">
            <w:pPr>
              <w:pStyle w:val="Tier3"/>
            </w:pPr>
            <w:r>
              <w:t>-</w:t>
            </w:r>
            <w:r>
              <w:tab/>
              <w:t>-</w:t>
            </w:r>
            <w:r>
              <w:tab/>
              <w:t>Other</w:t>
            </w:r>
          </w:p>
          <w:p w14:paraId="59108A6A" w14:textId="77777777" w:rsidR="00E546F5" w:rsidRDefault="00951CE2">
            <w:pPr>
              <w:pStyle w:val="Tier4"/>
            </w:pPr>
            <w:r>
              <w:t>-</w:t>
            </w:r>
            <w:r>
              <w:tab/>
              <w:t>-</w:t>
            </w:r>
            <w:r>
              <w:tab/>
              <w:t>-</w:t>
            </w:r>
            <w:r>
              <w:tab/>
              <w:t>For a voltage not exceeding 60 V</w:t>
            </w:r>
          </w:p>
          <w:p w14:paraId="59108A6B" w14:textId="77777777" w:rsidR="00E546F5" w:rsidRDefault="00951CE2">
            <w:pPr>
              <w:pStyle w:val="Tier5"/>
            </w:pPr>
            <w:r>
              <w:t>-</w:t>
            </w:r>
            <w:r>
              <w:tab/>
              <w:t>-</w:t>
            </w:r>
            <w:r>
              <w:tab/>
              <w:t>-</w:t>
            </w:r>
            <w:r>
              <w:tab/>
              <w:t>-</w:t>
            </w:r>
            <w:r>
              <w:tab/>
              <w:t>Rotary switches</w:t>
            </w:r>
          </w:p>
          <w:p w14:paraId="59108A6C" w14:textId="77777777" w:rsidR="00E546F5" w:rsidRDefault="00951CE2">
            <w:pPr>
              <w:pStyle w:val="Tier6"/>
            </w:pPr>
            <w:r>
              <w:t>-</w:t>
            </w:r>
            <w:r>
              <w:tab/>
              <w:t>-</w:t>
            </w:r>
            <w:r>
              <w:tab/>
              <w:t>-</w:t>
            </w:r>
            <w:r>
              <w:tab/>
              <w:t>-</w:t>
            </w:r>
            <w:r>
              <w:tab/>
              <w:t>-</w:t>
            </w:r>
            <w:r>
              <w:tab/>
              <w:t>For use in certain types of aircraft</w:t>
            </w:r>
          </w:p>
          <w:p w14:paraId="59108A6D" w14:textId="77777777" w:rsidR="00E546F5" w:rsidRDefault="00951CE2">
            <w:pPr>
              <w:pStyle w:val="Tier6Bullet"/>
            </w:pPr>
            <w:r>
              <w:tab/>
            </w:r>
            <w:r>
              <w:tab/>
            </w:r>
            <w:r>
              <w:tab/>
            </w:r>
            <w:r>
              <w:tab/>
            </w:r>
            <w:r>
              <w:tab/>
              <w:t>-</w:t>
            </w:r>
            <w:r>
              <w:tab/>
              <w:t>For use in certain types of aircraft; for the construction, maintenance and repair of aircraft of an unladen weigh</w:t>
            </w:r>
            <w:r>
              <w:t>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6E" w14:textId="77777777" w:rsidR="00E546F5" w:rsidRDefault="00951CE2">
            <w:pPr>
              <w:pStyle w:val="NormalinTable"/>
            </w:pPr>
            <w:r>
              <w:t>0.0%</w:t>
            </w:r>
          </w:p>
        </w:tc>
      </w:tr>
      <w:tr w:rsidR="00E546F5" w14:paraId="59108A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70" w14:textId="77777777" w:rsidR="00E546F5" w:rsidRDefault="00951CE2">
            <w:pPr>
              <w:pStyle w:val="NormalinTable"/>
            </w:pPr>
            <w:r>
              <w:t>8536501590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71" w14:textId="77777777" w:rsidR="00E546F5" w:rsidRDefault="00951CE2">
            <w:pPr>
              <w:pStyle w:val="Tier1"/>
            </w:pPr>
            <w:r>
              <w:t xml:space="preserve">Electrical apparatus for switching or protecting electrical circuits, or for making connections to or in electrical circuits (for example, switches, relays, </w:t>
            </w:r>
            <w:r>
              <w:t>fuses, surge suppressors, plugs, sockets, lamp holders and other connectors, junction boxes), for a voltage not exceeding 1 000 V; connectors for optical fibres, optical fibre bundles or cables</w:t>
            </w:r>
          </w:p>
          <w:p w14:paraId="59108A72" w14:textId="77777777" w:rsidR="00E546F5" w:rsidRDefault="00951CE2">
            <w:pPr>
              <w:pStyle w:val="Tier2"/>
            </w:pPr>
            <w:r>
              <w:t>-</w:t>
            </w:r>
            <w:r>
              <w:tab/>
              <w:t>Other switches</w:t>
            </w:r>
          </w:p>
          <w:p w14:paraId="59108A73" w14:textId="77777777" w:rsidR="00E546F5" w:rsidRDefault="00951CE2">
            <w:pPr>
              <w:pStyle w:val="Tier3"/>
            </w:pPr>
            <w:r>
              <w:t>-</w:t>
            </w:r>
            <w:r>
              <w:tab/>
              <w:t>-</w:t>
            </w:r>
            <w:r>
              <w:tab/>
              <w:t>Other</w:t>
            </w:r>
          </w:p>
          <w:p w14:paraId="59108A74" w14:textId="77777777" w:rsidR="00E546F5" w:rsidRDefault="00951CE2">
            <w:pPr>
              <w:pStyle w:val="Tier4"/>
            </w:pPr>
            <w:r>
              <w:t>-</w:t>
            </w:r>
            <w:r>
              <w:tab/>
              <w:t>-</w:t>
            </w:r>
            <w:r>
              <w:tab/>
              <w:t>-</w:t>
            </w:r>
            <w:r>
              <w:tab/>
              <w:t>For a voltage not exceeding 6</w:t>
            </w:r>
            <w:r>
              <w:t>0 V</w:t>
            </w:r>
          </w:p>
          <w:p w14:paraId="59108A75" w14:textId="77777777" w:rsidR="00E546F5" w:rsidRDefault="00951CE2">
            <w:pPr>
              <w:pStyle w:val="Tier5"/>
            </w:pPr>
            <w:r>
              <w:t>-</w:t>
            </w:r>
            <w:r>
              <w:tab/>
              <w:t>-</w:t>
            </w:r>
            <w:r>
              <w:tab/>
              <w:t>-</w:t>
            </w:r>
            <w:r>
              <w:tab/>
              <w:t>-</w:t>
            </w:r>
            <w:r>
              <w:tab/>
              <w:t>Rotary switches</w:t>
            </w:r>
          </w:p>
          <w:p w14:paraId="59108A76" w14:textId="77777777" w:rsidR="00E546F5" w:rsidRDefault="00951CE2">
            <w:pPr>
              <w:pStyle w:val="Tier6"/>
            </w:pPr>
            <w:r>
              <w:t>-</w:t>
            </w:r>
            <w:r>
              <w:tab/>
              <w:t>-</w:t>
            </w:r>
            <w:r>
              <w:tab/>
              <w:t>-</w:t>
            </w:r>
            <w:r>
              <w:tab/>
              <w:t>-</w:t>
            </w:r>
            <w:r>
              <w:tab/>
              <w:t>-</w:t>
            </w:r>
            <w:r>
              <w:tab/>
              <w:t>Other</w:t>
            </w:r>
          </w:p>
          <w:p w14:paraId="59108A7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A78" w14:textId="77777777" w:rsidR="00E546F5" w:rsidRDefault="00951CE2">
            <w:pPr>
              <w:pStyle w:val="Tier6Bullet"/>
            </w:pPr>
            <w:r>
              <w:tab/>
            </w:r>
            <w:r>
              <w:tab/>
            </w:r>
            <w:r>
              <w:tab/>
            </w:r>
            <w:r>
              <w:tab/>
            </w:r>
            <w:r>
              <w:tab/>
              <w:t>-</w:t>
            </w:r>
            <w:r>
              <w:tab/>
              <w:t>for fitting to or equipping such ships, boats or othe</w:t>
            </w:r>
            <w:r>
              <w:t>r vessels;</w:t>
            </w:r>
          </w:p>
          <w:p w14:paraId="59108A79"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A7A" w14:textId="77777777" w:rsidR="00E546F5" w:rsidRDefault="00951CE2">
            <w:pPr>
              <w:pStyle w:val="Tier6Bullet"/>
            </w:pPr>
            <w:r>
              <w:tab/>
            </w:r>
            <w:r>
              <w:tab/>
            </w:r>
            <w:r>
              <w:tab/>
            </w:r>
            <w:r>
              <w:tab/>
            </w:r>
            <w:r>
              <w:tab/>
              <w:t>-</w:t>
            </w:r>
            <w:r>
              <w:tab/>
              <w:t>for e</w:t>
            </w:r>
            <w:r>
              <w:t>quipping the above platforms;</w:t>
            </w:r>
          </w:p>
          <w:p w14:paraId="59108A7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7C" w14:textId="77777777" w:rsidR="00E546F5" w:rsidRDefault="00951CE2">
            <w:pPr>
              <w:pStyle w:val="NormalinTable"/>
            </w:pPr>
            <w:r>
              <w:t>0.0%</w:t>
            </w:r>
          </w:p>
        </w:tc>
      </w:tr>
      <w:tr w:rsidR="00E546F5" w14:paraId="59108A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7E" w14:textId="77777777" w:rsidR="00E546F5" w:rsidRDefault="00951CE2">
            <w:pPr>
              <w:pStyle w:val="NormalinTable"/>
            </w:pPr>
            <w:r>
              <w:t>8536501910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7F" w14:textId="77777777" w:rsidR="00E546F5" w:rsidRDefault="00951CE2">
            <w:pPr>
              <w:pStyle w:val="Tier1"/>
            </w:pPr>
            <w:r>
              <w:t xml:space="preserve">Electrical apparatus for switching or protecting electrical circuits, or for making connections to or in electrical circuits (for </w:t>
            </w:r>
            <w:r>
              <w:t>example, switches, relays, fuses, surge suppressors, plugs, sockets, lamp holders and other connectors, junction boxes), for a voltage not exceeding 1 000 V; connectors for optical fibres, optical fibre bundles or cables</w:t>
            </w:r>
          </w:p>
          <w:p w14:paraId="59108A80" w14:textId="77777777" w:rsidR="00E546F5" w:rsidRDefault="00951CE2">
            <w:pPr>
              <w:pStyle w:val="Tier2"/>
            </w:pPr>
            <w:r>
              <w:t>-</w:t>
            </w:r>
            <w:r>
              <w:tab/>
              <w:t>Other switches</w:t>
            </w:r>
          </w:p>
          <w:p w14:paraId="59108A81" w14:textId="77777777" w:rsidR="00E546F5" w:rsidRDefault="00951CE2">
            <w:pPr>
              <w:pStyle w:val="Tier3"/>
            </w:pPr>
            <w:r>
              <w:t>-</w:t>
            </w:r>
            <w:r>
              <w:tab/>
              <w:t>-</w:t>
            </w:r>
            <w:r>
              <w:tab/>
              <w:t>Other</w:t>
            </w:r>
          </w:p>
          <w:p w14:paraId="59108A82" w14:textId="77777777" w:rsidR="00E546F5" w:rsidRDefault="00951CE2">
            <w:pPr>
              <w:pStyle w:val="Tier4"/>
            </w:pPr>
            <w:r>
              <w:t>-</w:t>
            </w:r>
            <w:r>
              <w:tab/>
              <w:t>-</w:t>
            </w:r>
            <w:r>
              <w:tab/>
              <w:t>-</w:t>
            </w:r>
            <w:r>
              <w:tab/>
            </w:r>
            <w:r>
              <w:t>For a voltage not exceeding 60 V</w:t>
            </w:r>
          </w:p>
          <w:p w14:paraId="59108A83" w14:textId="77777777" w:rsidR="00E546F5" w:rsidRDefault="00951CE2">
            <w:pPr>
              <w:pStyle w:val="Tier5"/>
            </w:pPr>
            <w:r>
              <w:t>-</w:t>
            </w:r>
            <w:r>
              <w:tab/>
              <w:t>-</w:t>
            </w:r>
            <w:r>
              <w:tab/>
              <w:t>-</w:t>
            </w:r>
            <w:r>
              <w:tab/>
              <w:t>-</w:t>
            </w:r>
            <w:r>
              <w:tab/>
              <w:t>Other</w:t>
            </w:r>
          </w:p>
          <w:p w14:paraId="59108A84" w14:textId="77777777" w:rsidR="00E546F5" w:rsidRDefault="00951CE2">
            <w:pPr>
              <w:pStyle w:val="Tier6"/>
            </w:pPr>
            <w:r>
              <w:t>-</w:t>
            </w:r>
            <w:r>
              <w:tab/>
              <w:t>-</w:t>
            </w:r>
            <w:r>
              <w:tab/>
              <w:t>-</w:t>
            </w:r>
            <w:r>
              <w:tab/>
              <w:t>-</w:t>
            </w:r>
            <w:r>
              <w:tab/>
              <w:t>-</w:t>
            </w:r>
            <w:r>
              <w:tab/>
              <w:t>For use in certain types of aircraft</w:t>
            </w:r>
          </w:p>
          <w:p w14:paraId="59108A85"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86" w14:textId="77777777" w:rsidR="00E546F5" w:rsidRDefault="00951CE2">
            <w:pPr>
              <w:pStyle w:val="NormalinTable"/>
            </w:pPr>
            <w:r>
              <w:t>0.0%</w:t>
            </w:r>
          </w:p>
        </w:tc>
      </w:tr>
      <w:tr w:rsidR="00E546F5" w14:paraId="59108A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88" w14:textId="77777777" w:rsidR="00E546F5" w:rsidRDefault="00951CE2">
            <w:pPr>
              <w:pStyle w:val="NormalinTable"/>
            </w:pPr>
            <w:r>
              <w:t>8536501993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89"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w:t>
            </w:r>
            <w:r>
              <w:t>p holders and other connectors, junction boxes), for a voltage not exceeding 1 000 V; connectors for optical fibres, optical fibre bundles or cables</w:t>
            </w:r>
          </w:p>
          <w:p w14:paraId="59108A8A" w14:textId="77777777" w:rsidR="00E546F5" w:rsidRDefault="00951CE2">
            <w:pPr>
              <w:pStyle w:val="Tier2"/>
            </w:pPr>
            <w:r>
              <w:t>-</w:t>
            </w:r>
            <w:r>
              <w:tab/>
              <w:t>Other switches</w:t>
            </w:r>
          </w:p>
          <w:p w14:paraId="59108A8B" w14:textId="77777777" w:rsidR="00E546F5" w:rsidRDefault="00951CE2">
            <w:pPr>
              <w:pStyle w:val="Tier3"/>
            </w:pPr>
            <w:r>
              <w:t>-</w:t>
            </w:r>
            <w:r>
              <w:tab/>
              <w:t>-</w:t>
            </w:r>
            <w:r>
              <w:tab/>
              <w:t>Other</w:t>
            </w:r>
          </w:p>
          <w:p w14:paraId="59108A8C" w14:textId="77777777" w:rsidR="00E546F5" w:rsidRDefault="00951CE2">
            <w:pPr>
              <w:pStyle w:val="Tier4"/>
            </w:pPr>
            <w:r>
              <w:t>-</w:t>
            </w:r>
            <w:r>
              <w:tab/>
              <w:t>-</w:t>
            </w:r>
            <w:r>
              <w:tab/>
              <w:t>-</w:t>
            </w:r>
            <w:r>
              <w:tab/>
              <w:t>For a voltage not exceeding 60 V</w:t>
            </w:r>
          </w:p>
          <w:p w14:paraId="59108A8D" w14:textId="77777777" w:rsidR="00E546F5" w:rsidRDefault="00951CE2">
            <w:pPr>
              <w:pStyle w:val="Tier5"/>
            </w:pPr>
            <w:r>
              <w:t>-</w:t>
            </w:r>
            <w:r>
              <w:tab/>
              <w:t>-</w:t>
            </w:r>
            <w:r>
              <w:tab/>
              <w:t>-</w:t>
            </w:r>
            <w:r>
              <w:tab/>
              <w:t>-</w:t>
            </w:r>
            <w:r>
              <w:tab/>
              <w:t>Other</w:t>
            </w:r>
          </w:p>
          <w:p w14:paraId="59108A8E" w14:textId="77777777" w:rsidR="00E546F5" w:rsidRDefault="00951CE2">
            <w:pPr>
              <w:pStyle w:val="Tier6"/>
            </w:pPr>
            <w:r>
              <w:t>-</w:t>
            </w:r>
            <w:r>
              <w:tab/>
              <w:t>-</w:t>
            </w:r>
            <w:r>
              <w:tab/>
              <w:t>-</w:t>
            </w:r>
            <w:r>
              <w:tab/>
              <w:t>-</w:t>
            </w:r>
            <w:r>
              <w:tab/>
              <w:t>-</w:t>
            </w:r>
            <w:r>
              <w:tab/>
              <w:t>Other</w:t>
            </w:r>
          </w:p>
          <w:p w14:paraId="59108A8F" w14:textId="77777777" w:rsidR="00E546F5" w:rsidRDefault="00951CE2">
            <w:pPr>
              <w:pStyle w:val="Tier7"/>
            </w:pPr>
            <w:r>
              <w:t>-</w:t>
            </w:r>
            <w:r>
              <w:tab/>
              <w:t>-</w:t>
            </w:r>
            <w:r>
              <w:tab/>
              <w:t>-</w:t>
            </w:r>
            <w:r>
              <w:tab/>
              <w:t>-</w:t>
            </w:r>
            <w:r>
              <w:tab/>
              <w:t>-</w:t>
            </w:r>
            <w:r>
              <w:tab/>
            </w:r>
            <w:r>
              <w:t>-</w:t>
            </w:r>
            <w:r>
              <w:tab/>
              <w:t>Devices, having adjustable controller and switching functions, comprising one ore more monolithic integrated circuits whether or not combined with semiconductor elements, mounted together on a leadframe and contained in a plastic housing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90" w14:textId="77777777" w:rsidR="00E546F5" w:rsidRDefault="00951CE2">
            <w:pPr>
              <w:pStyle w:val="NormalinTable"/>
            </w:pPr>
            <w:r>
              <w:t>0.0%</w:t>
            </w:r>
          </w:p>
        </w:tc>
      </w:tr>
      <w:tr w:rsidR="00E546F5" w14:paraId="59108A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92" w14:textId="77777777" w:rsidR="00E546F5" w:rsidRDefault="00951CE2">
            <w:pPr>
              <w:pStyle w:val="NormalinTable"/>
            </w:pPr>
            <w:r>
              <w:t>8536501999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93"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holders and other connectors, junction boxes), for </w:t>
            </w:r>
            <w:r>
              <w:t>a voltage not exceeding 1 000 V; connectors for optical fibres, optical fibre bundles or cables</w:t>
            </w:r>
          </w:p>
          <w:p w14:paraId="59108A94" w14:textId="77777777" w:rsidR="00E546F5" w:rsidRDefault="00951CE2">
            <w:pPr>
              <w:pStyle w:val="Tier2"/>
            </w:pPr>
            <w:r>
              <w:t>-</w:t>
            </w:r>
            <w:r>
              <w:tab/>
              <w:t>Other switches</w:t>
            </w:r>
          </w:p>
          <w:p w14:paraId="59108A95" w14:textId="77777777" w:rsidR="00E546F5" w:rsidRDefault="00951CE2">
            <w:pPr>
              <w:pStyle w:val="Tier3"/>
            </w:pPr>
            <w:r>
              <w:t>-</w:t>
            </w:r>
            <w:r>
              <w:tab/>
              <w:t>-</w:t>
            </w:r>
            <w:r>
              <w:tab/>
              <w:t>Other</w:t>
            </w:r>
          </w:p>
          <w:p w14:paraId="59108A96" w14:textId="77777777" w:rsidR="00E546F5" w:rsidRDefault="00951CE2">
            <w:pPr>
              <w:pStyle w:val="Tier4"/>
            </w:pPr>
            <w:r>
              <w:t>-</w:t>
            </w:r>
            <w:r>
              <w:tab/>
              <w:t>-</w:t>
            </w:r>
            <w:r>
              <w:tab/>
              <w:t>-</w:t>
            </w:r>
            <w:r>
              <w:tab/>
              <w:t>For a voltage not exceeding 60 V</w:t>
            </w:r>
          </w:p>
          <w:p w14:paraId="59108A97" w14:textId="77777777" w:rsidR="00E546F5" w:rsidRDefault="00951CE2">
            <w:pPr>
              <w:pStyle w:val="Tier5"/>
            </w:pPr>
            <w:r>
              <w:t>-</w:t>
            </w:r>
            <w:r>
              <w:tab/>
              <w:t>-</w:t>
            </w:r>
            <w:r>
              <w:tab/>
              <w:t>-</w:t>
            </w:r>
            <w:r>
              <w:tab/>
              <w:t>-</w:t>
            </w:r>
            <w:r>
              <w:tab/>
              <w:t>Other</w:t>
            </w:r>
          </w:p>
          <w:p w14:paraId="59108A98" w14:textId="77777777" w:rsidR="00E546F5" w:rsidRDefault="00951CE2">
            <w:pPr>
              <w:pStyle w:val="Tier6"/>
            </w:pPr>
            <w:r>
              <w:t>-</w:t>
            </w:r>
            <w:r>
              <w:tab/>
              <w:t>-</w:t>
            </w:r>
            <w:r>
              <w:tab/>
              <w:t>-</w:t>
            </w:r>
            <w:r>
              <w:tab/>
              <w:t>-</w:t>
            </w:r>
            <w:r>
              <w:tab/>
              <w:t>-</w:t>
            </w:r>
            <w:r>
              <w:tab/>
              <w:t>Other</w:t>
            </w:r>
          </w:p>
          <w:p w14:paraId="59108A99" w14:textId="77777777" w:rsidR="00E546F5" w:rsidRDefault="00951CE2">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9A" w14:textId="77777777" w:rsidR="00E546F5" w:rsidRDefault="00951CE2">
            <w:pPr>
              <w:pStyle w:val="NormalinTable"/>
            </w:pPr>
            <w:r>
              <w:t>0.0%</w:t>
            </w:r>
          </w:p>
        </w:tc>
      </w:tr>
      <w:tr w:rsidR="00E546F5" w14:paraId="59108A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9C" w14:textId="77777777" w:rsidR="00E546F5" w:rsidRDefault="00951CE2">
            <w:pPr>
              <w:pStyle w:val="NormalinTable"/>
            </w:pPr>
            <w:r>
              <w:t>8536508010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9D" w14:textId="77777777" w:rsidR="00E546F5" w:rsidRDefault="00951CE2">
            <w:pPr>
              <w:pStyle w:val="Tier1"/>
            </w:pPr>
            <w:r>
              <w:t xml:space="preserve">Electrical apparatus for </w:t>
            </w:r>
            <w:r>
              <w:t xml:space="preserve">switching or protecting electrical circuits, or for making connections to or in electrical circuits (for example, switches, relays, fuses, surge suppressors, plugs, sockets, lamp holders and other connectors, junction boxes), for a voltage not exceeding 1 </w:t>
            </w:r>
            <w:r>
              <w:t>000 V; connectors for optical fibres, optical fibre bundles or cables</w:t>
            </w:r>
          </w:p>
          <w:p w14:paraId="59108A9E" w14:textId="77777777" w:rsidR="00E546F5" w:rsidRDefault="00951CE2">
            <w:pPr>
              <w:pStyle w:val="Tier2"/>
            </w:pPr>
            <w:r>
              <w:t>-</w:t>
            </w:r>
            <w:r>
              <w:tab/>
              <w:t>Other switches</w:t>
            </w:r>
          </w:p>
          <w:p w14:paraId="59108A9F" w14:textId="77777777" w:rsidR="00E546F5" w:rsidRDefault="00951CE2">
            <w:pPr>
              <w:pStyle w:val="Tier3"/>
            </w:pPr>
            <w:r>
              <w:t>-</w:t>
            </w:r>
            <w:r>
              <w:tab/>
              <w:t>-</w:t>
            </w:r>
            <w:r>
              <w:tab/>
              <w:t>Other</w:t>
            </w:r>
          </w:p>
          <w:p w14:paraId="59108AA0" w14:textId="77777777" w:rsidR="00E546F5" w:rsidRDefault="00951CE2">
            <w:pPr>
              <w:pStyle w:val="Tier4"/>
            </w:pPr>
            <w:r>
              <w:t>-</w:t>
            </w:r>
            <w:r>
              <w:tab/>
              <w:t>-</w:t>
            </w:r>
            <w:r>
              <w:tab/>
              <w:t>-</w:t>
            </w:r>
            <w:r>
              <w:tab/>
              <w:t>Other</w:t>
            </w:r>
          </w:p>
          <w:p w14:paraId="59108AA1" w14:textId="77777777" w:rsidR="00E546F5" w:rsidRDefault="00951CE2">
            <w:pPr>
              <w:pStyle w:val="Tier5"/>
            </w:pPr>
            <w:r>
              <w:t>-</w:t>
            </w:r>
            <w:r>
              <w:tab/>
              <w:t>-</w:t>
            </w:r>
            <w:r>
              <w:tab/>
              <w:t>-</w:t>
            </w:r>
            <w:r>
              <w:tab/>
              <w:t>-</w:t>
            </w:r>
            <w:r>
              <w:tab/>
              <w:t>For use in certain types of aircraft</w:t>
            </w:r>
          </w:p>
          <w:p w14:paraId="59108AA2" w14:textId="77777777" w:rsidR="00E546F5" w:rsidRDefault="00951CE2">
            <w:pPr>
              <w:pStyle w:val="Tier5Bullet"/>
            </w:pPr>
            <w:r>
              <w:tab/>
            </w:r>
            <w:r>
              <w:tab/>
            </w:r>
            <w:r>
              <w:tab/>
            </w:r>
            <w:r>
              <w:tab/>
              <w:t>-</w:t>
            </w:r>
            <w:r>
              <w:tab/>
              <w:t>For use in certain types of aircraft; for the construction, maintenance and repair of aircraft o</w:t>
            </w:r>
            <w:r>
              <w:t>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A3" w14:textId="77777777" w:rsidR="00E546F5" w:rsidRDefault="00951CE2">
            <w:pPr>
              <w:pStyle w:val="NormalinTable"/>
            </w:pPr>
            <w:r>
              <w:t>0.0%</w:t>
            </w:r>
          </w:p>
        </w:tc>
      </w:tr>
      <w:tr w:rsidR="00E546F5" w14:paraId="59108A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A5" w14:textId="77777777" w:rsidR="00E546F5" w:rsidRDefault="00951CE2">
            <w:pPr>
              <w:pStyle w:val="NormalinTable"/>
            </w:pPr>
            <w:r>
              <w:t>8536508083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A6"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AA7" w14:textId="77777777" w:rsidR="00E546F5" w:rsidRDefault="00951CE2">
            <w:pPr>
              <w:pStyle w:val="Tier2"/>
            </w:pPr>
            <w:r>
              <w:t>-</w:t>
            </w:r>
            <w:r>
              <w:tab/>
              <w:t>Other switches</w:t>
            </w:r>
          </w:p>
          <w:p w14:paraId="59108AA8" w14:textId="77777777" w:rsidR="00E546F5" w:rsidRDefault="00951CE2">
            <w:pPr>
              <w:pStyle w:val="Tier3"/>
            </w:pPr>
            <w:r>
              <w:t>-</w:t>
            </w:r>
            <w:r>
              <w:tab/>
              <w:t>-</w:t>
            </w:r>
            <w:r>
              <w:tab/>
              <w:t>Other</w:t>
            </w:r>
          </w:p>
          <w:p w14:paraId="59108AA9" w14:textId="77777777" w:rsidR="00E546F5" w:rsidRDefault="00951CE2">
            <w:pPr>
              <w:pStyle w:val="Tier4"/>
            </w:pPr>
            <w:r>
              <w:t>-</w:t>
            </w:r>
            <w:r>
              <w:tab/>
              <w:t>-</w:t>
            </w:r>
            <w:r>
              <w:tab/>
              <w:t>-</w:t>
            </w:r>
            <w:r>
              <w:tab/>
              <w:t>Other</w:t>
            </w:r>
          </w:p>
          <w:p w14:paraId="59108AAA" w14:textId="77777777" w:rsidR="00E546F5" w:rsidRDefault="00951CE2">
            <w:pPr>
              <w:pStyle w:val="Tier5"/>
            </w:pPr>
            <w:r>
              <w:t>-</w:t>
            </w:r>
            <w:r>
              <w:tab/>
              <w:t>-</w:t>
            </w:r>
            <w:r>
              <w:tab/>
              <w:t>-</w:t>
            </w:r>
            <w:r>
              <w:tab/>
              <w:t>-</w:t>
            </w:r>
            <w:r>
              <w:tab/>
              <w:t>Other</w:t>
            </w:r>
          </w:p>
          <w:p w14:paraId="59108AAB" w14:textId="77777777" w:rsidR="00E546F5" w:rsidRDefault="00951CE2">
            <w:pPr>
              <w:pStyle w:val="Tier6"/>
            </w:pPr>
            <w:r>
              <w:t>-</w:t>
            </w:r>
            <w:r>
              <w:tab/>
              <w:t>-</w:t>
            </w:r>
            <w:r>
              <w:tab/>
              <w:t>-</w:t>
            </w:r>
            <w:r>
              <w:tab/>
              <w:t>-</w:t>
            </w:r>
            <w:r>
              <w:tab/>
              <w:t>-</w:t>
            </w:r>
            <w:r>
              <w:tab/>
              <w:t>Semiconductor module switch in a casing: - consisting of an IGBT transistor chip and a diode chip on one or more lead frames, - for a voltage of 600 V</w:t>
            </w:r>
          </w:p>
          <w:p w14:paraId="59108AAC" w14:textId="77777777" w:rsidR="00E546F5" w:rsidRDefault="00951CE2">
            <w:pPr>
              <w:pStyle w:val="Tier6Bullet"/>
            </w:pPr>
            <w:r>
              <w:tab/>
            </w:r>
            <w:r>
              <w:tab/>
            </w:r>
            <w:r>
              <w:tab/>
            </w:r>
            <w:r>
              <w:tab/>
            </w:r>
            <w:r>
              <w:tab/>
              <w:t>-</w:t>
            </w:r>
            <w:r>
              <w:tab/>
              <w:t>for incorporation in ships, boats or other vessels listed in Table 1, for the p</w:t>
            </w:r>
            <w:r>
              <w:t>urposes of their construction, repair, maintenance or conversion;</w:t>
            </w:r>
          </w:p>
          <w:p w14:paraId="59108AAD" w14:textId="77777777" w:rsidR="00E546F5" w:rsidRDefault="00951CE2">
            <w:pPr>
              <w:pStyle w:val="Tier6Bullet"/>
            </w:pPr>
            <w:r>
              <w:tab/>
            </w:r>
            <w:r>
              <w:tab/>
            </w:r>
            <w:r>
              <w:tab/>
            </w:r>
            <w:r>
              <w:tab/>
            </w:r>
            <w:r>
              <w:tab/>
              <w:t>-</w:t>
            </w:r>
            <w:r>
              <w:tab/>
              <w:t>for fitting to or equipping such ships, boats or other vessels;</w:t>
            </w:r>
          </w:p>
          <w:p w14:paraId="59108AAE" w14:textId="77777777" w:rsidR="00E546F5" w:rsidRDefault="00951CE2">
            <w:pPr>
              <w:pStyle w:val="Tier6Bullet"/>
            </w:pPr>
            <w:r>
              <w:tab/>
            </w:r>
            <w:r>
              <w:tab/>
            </w:r>
            <w:r>
              <w:tab/>
            </w: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14:paraId="59108AAF" w14:textId="77777777" w:rsidR="00E546F5" w:rsidRDefault="00951CE2">
            <w:pPr>
              <w:pStyle w:val="Tier6Bullet"/>
            </w:pPr>
            <w:r>
              <w:tab/>
            </w:r>
            <w:r>
              <w:tab/>
            </w:r>
            <w:r>
              <w:tab/>
            </w:r>
            <w:r>
              <w:tab/>
            </w:r>
            <w:r>
              <w:tab/>
              <w:t>-</w:t>
            </w:r>
            <w:r>
              <w:tab/>
              <w:t>for equipping the above platforms;</w:t>
            </w:r>
          </w:p>
          <w:p w14:paraId="59108AB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B1" w14:textId="77777777" w:rsidR="00E546F5" w:rsidRDefault="00951CE2">
            <w:pPr>
              <w:pStyle w:val="NormalinTable"/>
            </w:pPr>
            <w:r>
              <w:t>0.0%</w:t>
            </w:r>
          </w:p>
        </w:tc>
      </w:tr>
      <w:tr w:rsidR="00E546F5" w14:paraId="59108A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B3" w14:textId="77777777" w:rsidR="00E546F5" w:rsidRDefault="00951CE2">
            <w:pPr>
              <w:pStyle w:val="NormalinTable"/>
            </w:pPr>
            <w:r>
              <w:t>8536508097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B4"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connectors, junction boxes), for a</w:t>
            </w:r>
            <w:r>
              <w:t xml:space="preserve"> voltage not exceeding 1 000 V; connectors for optical fibres, optical fibre bundles or cables</w:t>
            </w:r>
          </w:p>
          <w:p w14:paraId="59108AB5" w14:textId="77777777" w:rsidR="00E546F5" w:rsidRDefault="00951CE2">
            <w:pPr>
              <w:pStyle w:val="Tier2"/>
            </w:pPr>
            <w:r>
              <w:t>-</w:t>
            </w:r>
            <w:r>
              <w:tab/>
              <w:t>Other switches</w:t>
            </w:r>
          </w:p>
          <w:p w14:paraId="59108AB6" w14:textId="77777777" w:rsidR="00E546F5" w:rsidRDefault="00951CE2">
            <w:pPr>
              <w:pStyle w:val="Tier3"/>
            </w:pPr>
            <w:r>
              <w:t>-</w:t>
            </w:r>
            <w:r>
              <w:tab/>
              <w:t>-</w:t>
            </w:r>
            <w:r>
              <w:tab/>
              <w:t>Other</w:t>
            </w:r>
          </w:p>
          <w:p w14:paraId="59108AB7" w14:textId="77777777" w:rsidR="00E546F5" w:rsidRDefault="00951CE2">
            <w:pPr>
              <w:pStyle w:val="Tier4"/>
            </w:pPr>
            <w:r>
              <w:t>-</w:t>
            </w:r>
            <w:r>
              <w:tab/>
              <w:t>-</w:t>
            </w:r>
            <w:r>
              <w:tab/>
              <w:t>-</w:t>
            </w:r>
            <w:r>
              <w:tab/>
              <w:t>Other</w:t>
            </w:r>
          </w:p>
          <w:p w14:paraId="59108AB8" w14:textId="77777777" w:rsidR="00E546F5" w:rsidRDefault="00951CE2">
            <w:pPr>
              <w:pStyle w:val="Tier5"/>
            </w:pPr>
            <w:r>
              <w:t>-</w:t>
            </w:r>
            <w:r>
              <w:tab/>
              <w:t>-</w:t>
            </w:r>
            <w:r>
              <w:tab/>
              <w:t>-</w:t>
            </w:r>
            <w:r>
              <w:tab/>
              <w:t>-</w:t>
            </w:r>
            <w:r>
              <w:tab/>
              <w:t>Other</w:t>
            </w:r>
          </w:p>
          <w:p w14:paraId="59108AB9" w14:textId="77777777" w:rsidR="00E546F5" w:rsidRDefault="00951CE2">
            <w:pPr>
              <w:pStyle w:val="Tier6"/>
            </w:pPr>
            <w:r>
              <w:t>-</w:t>
            </w:r>
            <w:r>
              <w:tab/>
              <w:t>-</w:t>
            </w:r>
            <w:r>
              <w:tab/>
              <w:t>-</w:t>
            </w:r>
            <w:r>
              <w:tab/>
              <w:t>-</w:t>
            </w:r>
            <w:r>
              <w:tab/>
              <w:t>-</w:t>
            </w:r>
            <w:r>
              <w:tab/>
              <w:t xml:space="preserve">Devices, having adjustable controller and switching functions, comprising one ore more </w:t>
            </w:r>
            <w:r>
              <w:t>monolithic integrated circuits whether or not combined with semiconductor elements, mounted together on a leadframe and contained in a plastic housing</w:t>
            </w:r>
          </w:p>
          <w:p w14:paraId="59108ABA" w14:textId="77777777" w:rsidR="00E546F5" w:rsidRDefault="00951CE2">
            <w:pPr>
              <w:pStyle w:val="Tier6Bullet"/>
            </w:pPr>
            <w:r>
              <w:tab/>
            </w:r>
            <w:r>
              <w:tab/>
            </w:r>
            <w:r>
              <w:tab/>
            </w:r>
            <w:r>
              <w:tab/>
            </w:r>
            <w:r>
              <w:tab/>
              <w:t>-</w:t>
            </w:r>
            <w:r>
              <w:tab/>
              <w:t xml:space="preserve">for incorporation in ships, boats or other vessels listed in Table 1, for the purposes of </w:t>
            </w:r>
            <w:r>
              <w:t>their construction, repair, maintenance or conversion;</w:t>
            </w:r>
          </w:p>
          <w:p w14:paraId="59108ABB" w14:textId="77777777" w:rsidR="00E546F5" w:rsidRDefault="00951CE2">
            <w:pPr>
              <w:pStyle w:val="Tier6Bullet"/>
            </w:pPr>
            <w:r>
              <w:tab/>
            </w:r>
            <w:r>
              <w:tab/>
            </w:r>
            <w:r>
              <w:tab/>
            </w:r>
            <w:r>
              <w:tab/>
            </w:r>
            <w:r>
              <w:tab/>
              <w:t>-</w:t>
            </w:r>
            <w:r>
              <w:tab/>
              <w:t>for fitting to or equipping such ships, boats or other vessels;</w:t>
            </w:r>
          </w:p>
          <w:p w14:paraId="59108ABC" w14:textId="77777777" w:rsidR="00E546F5" w:rsidRDefault="00951CE2">
            <w:pPr>
              <w:pStyle w:val="Tier6Bullet"/>
            </w:pPr>
            <w:r>
              <w:tab/>
            </w:r>
            <w:r>
              <w:tab/>
            </w: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14:paraId="59108ABD" w14:textId="77777777" w:rsidR="00E546F5" w:rsidRDefault="00951CE2">
            <w:pPr>
              <w:pStyle w:val="Tier6Bullet"/>
            </w:pPr>
            <w:r>
              <w:tab/>
            </w:r>
            <w:r>
              <w:tab/>
            </w:r>
            <w:r>
              <w:tab/>
            </w:r>
            <w:r>
              <w:tab/>
            </w:r>
            <w:r>
              <w:tab/>
              <w:t>-</w:t>
            </w:r>
            <w:r>
              <w:tab/>
              <w:t>for equipping the above platforms;</w:t>
            </w:r>
          </w:p>
          <w:p w14:paraId="59108ABE"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BF" w14:textId="77777777" w:rsidR="00E546F5" w:rsidRDefault="00951CE2">
            <w:pPr>
              <w:pStyle w:val="NormalinTable"/>
            </w:pPr>
            <w:r>
              <w:t>0.0%</w:t>
            </w:r>
          </w:p>
        </w:tc>
      </w:tr>
      <w:tr w:rsidR="00E546F5" w14:paraId="59108A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C1" w14:textId="77777777" w:rsidR="00E546F5" w:rsidRDefault="00951CE2">
            <w:pPr>
              <w:pStyle w:val="NormalinTable"/>
            </w:pPr>
            <w:r>
              <w:t>8536508099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C2" w14:textId="77777777" w:rsidR="00E546F5" w:rsidRDefault="00951CE2">
            <w:pPr>
              <w:pStyle w:val="Tier1"/>
            </w:pPr>
            <w:r>
              <w:t>Electrical apparatus</w:t>
            </w:r>
            <w:r>
              <w:t xml:space="preserve"> for switching or protecting electrical circuits, or for making connections to or in electrical circuits (for example, switches, relays, fuses, surge suppressors, plugs, sockets, lamp holders and other connectors, junction boxes), for a voltage not exceedi</w:t>
            </w:r>
            <w:r>
              <w:t>ng 1 000 V; connectors for optical fibres, optical fibre bundles or cables</w:t>
            </w:r>
          </w:p>
          <w:p w14:paraId="59108AC3" w14:textId="77777777" w:rsidR="00E546F5" w:rsidRDefault="00951CE2">
            <w:pPr>
              <w:pStyle w:val="Tier2"/>
            </w:pPr>
            <w:r>
              <w:t>-</w:t>
            </w:r>
            <w:r>
              <w:tab/>
              <w:t>Other switches</w:t>
            </w:r>
          </w:p>
          <w:p w14:paraId="59108AC4" w14:textId="77777777" w:rsidR="00E546F5" w:rsidRDefault="00951CE2">
            <w:pPr>
              <w:pStyle w:val="Tier3"/>
            </w:pPr>
            <w:r>
              <w:t>-</w:t>
            </w:r>
            <w:r>
              <w:tab/>
              <w:t>-</w:t>
            </w:r>
            <w:r>
              <w:tab/>
              <w:t>Other</w:t>
            </w:r>
          </w:p>
          <w:p w14:paraId="59108AC5" w14:textId="77777777" w:rsidR="00E546F5" w:rsidRDefault="00951CE2">
            <w:pPr>
              <w:pStyle w:val="Tier4"/>
            </w:pPr>
            <w:r>
              <w:t>-</w:t>
            </w:r>
            <w:r>
              <w:tab/>
              <w:t>-</w:t>
            </w:r>
            <w:r>
              <w:tab/>
              <w:t>-</w:t>
            </w:r>
            <w:r>
              <w:tab/>
              <w:t>Other</w:t>
            </w:r>
          </w:p>
          <w:p w14:paraId="59108AC6" w14:textId="77777777" w:rsidR="00E546F5" w:rsidRDefault="00951CE2">
            <w:pPr>
              <w:pStyle w:val="Tier5"/>
            </w:pPr>
            <w:r>
              <w:t>-</w:t>
            </w:r>
            <w:r>
              <w:tab/>
              <w:t>-</w:t>
            </w:r>
            <w:r>
              <w:tab/>
              <w:t>-</w:t>
            </w:r>
            <w:r>
              <w:tab/>
              <w:t>-</w:t>
            </w:r>
            <w:r>
              <w:tab/>
              <w:t>Other</w:t>
            </w:r>
          </w:p>
          <w:p w14:paraId="59108AC7" w14:textId="77777777" w:rsidR="00E546F5" w:rsidRDefault="00951CE2">
            <w:pPr>
              <w:pStyle w:val="Tier6"/>
            </w:pPr>
            <w:r>
              <w:t>-</w:t>
            </w:r>
            <w:r>
              <w:tab/>
              <w:t>-</w:t>
            </w:r>
            <w:r>
              <w:tab/>
              <w:t>-</w:t>
            </w:r>
            <w:r>
              <w:tab/>
              <w:t>-</w:t>
            </w:r>
            <w:r>
              <w:tab/>
              <w:t>-</w:t>
            </w:r>
            <w:r>
              <w:tab/>
              <w:t>Other</w:t>
            </w:r>
          </w:p>
          <w:p w14:paraId="59108AC8" w14:textId="77777777" w:rsidR="00E546F5" w:rsidRDefault="00951CE2">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14:paraId="59108AC9" w14:textId="77777777" w:rsidR="00E546F5" w:rsidRDefault="00951CE2">
            <w:pPr>
              <w:pStyle w:val="Tier6Bullet"/>
            </w:pPr>
            <w:r>
              <w:tab/>
            </w:r>
            <w:r>
              <w:tab/>
            </w:r>
            <w:r>
              <w:tab/>
            </w:r>
            <w:r>
              <w:tab/>
            </w:r>
            <w:r>
              <w:tab/>
              <w:t>-</w:t>
            </w:r>
            <w:r>
              <w:tab/>
              <w:t>for fitting to or equipping such ships, boats or other vessels;</w:t>
            </w:r>
          </w:p>
          <w:p w14:paraId="59108ACA"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8ACB" w14:textId="77777777" w:rsidR="00E546F5" w:rsidRDefault="00951CE2">
            <w:pPr>
              <w:pStyle w:val="Tier6Bullet"/>
            </w:pPr>
            <w:r>
              <w:tab/>
            </w:r>
            <w:r>
              <w:tab/>
            </w:r>
            <w:r>
              <w:tab/>
            </w:r>
            <w:r>
              <w:tab/>
            </w:r>
            <w:r>
              <w:tab/>
              <w:t>-</w:t>
            </w:r>
            <w:r>
              <w:tab/>
              <w:t>for equipping the above platforms;</w:t>
            </w:r>
          </w:p>
          <w:p w14:paraId="59108AC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CD" w14:textId="77777777" w:rsidR="00E546F5" w:rsidRDefault="00951CE2">
            <w:pPr>
              <w:pStyle w:val="NormalinTable"/>
            </w:pPr>
            <w:r>
              <w:t>0.0%</w:t>
            </w:r>
          </w:p>
        </w:tc>
      </w:tr>
      <w:tr w:rsidR="00E546F5" w14:paraId="59108A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CF" w14:textId="77777777" w:rsidR="00E546F5" w:rsidRDefault="00951CE2">
            <w:pPr>
              <w:pStyle w:val="NormalinTable"/>
            </w:pPr>
            <w:r>
              <w:t>8536611010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D0" w14:textId="77777777" w:rsidR="00E546F5" w:rsidRDefault="00951CE2">
            <w:pPr>
              <w:pStyle w:val="Tier1"/>
            </w:pPr>
            <w:r>
              <w:t xml:space="preserve">Electrical </w:t>
            </w:r>
            <w:r>
              <w:t>apparatus for switching or protecting electrical circuits, or for making connections to or in electrical circuits (for example, switches, relays, fuses, surge suppressors, plugs, sockets, lamp holders and other connectors, junction boxes), for a voltage no</w:t>
            </w:r>
            <w:r>
              <w:t>t exceeding 1 000 V; connectors for optical fibres, optical fibre bundles or cables</w:t>
            </w:r>
          </w:p>
          <w:p w14:paraId="59108AD1" w14:textId="77777777" w:rsidR="00E546F5" w:rsidRDefault="00951CE2">
            <w:pPr>
              <w:pStyle w:val="Tier2"/>
            </w:pPr>
            <w:r>
              <w:t>-</w:t>
            </w:r>
            <w:r>
              <w:tab/>
              <w:t>Lamp holders, plugs and sockets</w:t>
            </w:r>
          </w:p>
          <w:p w14:paraId="59108AD2" w14:textId="77777777" w:rsidR="00E546F5" w:rsidRDefault="00951CE2">
            <w:pPr>
              <w:pStyle w:val="Tier3"/>
            </w:pPr>
            <w:r>
              <w:t>-</w:t>
            </w:r>
            <w:r>
              <w:tab/>
              <w:t>-</w:t>
            </w:r>
            <w:r>
              <w:tab/>
              <w:t>Lamp holders</w:t>
            </w:r>
          </w:p>
          <w:p w14:paraId="59108AD3" w14:textId="77777777" w:rsidR="00E546F5" w:rsidRDefault="00951CE2">
            <w:pPr>
              <w:pStyle w:val="Tier4"/>
            </w:pPr>
            <w:r>
              <w:t>-</w:t>
            </w:r>
            <w:r>
              <w:tab/>
              <w:t>-</w:t>
            </w:r>
            <w:r>
              <w:tab/>
              <w:t>-</w:t>
            </w:r>
            <w:r>
              <w:tab/>
              <w:t>Edison lamp holders</w:t>
            </w:r>
          </w:p>
          <w:p w14:paraId="59108AD4" w14:textId="77777777" w:rsidR="00E546F5" w:rsidRDefault="00951CE2">
            <w:pPr>
              <w:pStyle w:val="Tier5"/>
            </w:pPr>
            <w:r>
              <w:t>-</w:t>
            </w:r>
            <w:r>
              <w:tab/>
              <w:t>-</w:t>
            </w:r>
            <w:r>
              <w:tab/>
              <w:t>-</w:t>
            </w:r>
            <w:r>
              <w:tab/>
              <w:t>-</w:t>
            </w:r>
            <w:r>
              <w:tab/>
              <w:t>For use in certain types of aircraft</w:t>
            </w:r>
          </w:p>
          <w:p w14:paraId="59108AD5" w14:textId="77777777" w:rsidR="00E546F5" w:rsidRDefault="00951CE2">
            <w:pPr>
              <w:pStyle w:val="Tier5Bullet"/>
            </w:pPr>
            <w:r>
              <w:tab/>
            </w:r>
            <w:r>
              <w:tab/>
            </w:r>
            <w:r>
              <w:tab/>
            </w:r>
            <w:r>
              <w:tab/>
              <w:t>-</w:t>
            </w:r>
            <w:r>
              <w:tab/>
              <w:t>For use in certain types of aircraft; for th</w:t>
            </w:r>
            <w:r>
              <w:t>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D6" w14:textId="77777777" w:rsidR="00E546F5" w:rsidRDefault="00951CE2">
            <w:pPr>
              <w:pStyle w:val="NormalinTable"/>
            </w:pPr>
            <w:r>
              <w:t>0.0%</w:t>
            </w:r>
          </w:p>
        </w:tc>
      </w:tr>
      <w:tr w:rsidR="00E546F5" w14:paraId="59108A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D8" w14:textId="77777777" w:rsidR="00E546F5" w:rsidRDefault="00951CE2">
            <w:pPr>
              <w:pStyle w:val="NormalinTable"/>
            </w:pPr>
            <w:r>
              <w:t>8536611090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D9" w14:textId="77777777" w:rsidR="00E546F5" w:rsidRDefault="00951CE2">
            <w:pPr>
              <w:pStyle w:val="Tier1"/>
            </w:pPr>
            <w:r>
              <w:t xml:space="preserve">Electrical apparatus for switching or protecting electrical circuits, or for making </w:t>
            </w:r>
            <w:r>
              <w:t>connections to or in electrical circuits (for example, switches, relays, fuses, surge suppressors, plugs, sockets, lamp holders and other connectors, junction boxes), for a voltage not exceeding 1 000 V; connectors for optical fibres, optical fibre bundles</w:t>
            </w:r>
            <w:r>
              <w:t xml:space="preserve"> or cables</w:t>
            </w:r>
          </w:p>
          <w:p w14:paraId="59108ADA" w14:textId="77777777" w:rsidR="00E546F5" w:rsidRDefault="00951CE2">
            <w:pPr>
              <w:pStyle w:val="Tier2"/>
            </w:pPr>
            <w:r>
              <w:t>-</w:t>
            </w:r>
            <w:r>
              <w:tab/>
              <w:t>Lamp holders, plugs and sockets</w:t>
            </w:r>
          </w:p>
          <w:p w14:paraId="59108ADB" w14:textId="77777777" w:rsidR="00E546F5" w:rsidRDefault="00951CE2">
            <w:pPr>
              <w:pStyle w:val="Tier3"/>
            </w:pPr>
            <w:r>
              <w:t>-</w:t>
            </w:r>
            <w:r>
              <w:tab/>
              <w:t>-</w:t>
            </w:r>
            <w:r>
              <w:tab/>
              <w:t>Lamp holders</w:t>
            </w:r>
          </w:p>
          <w:p w14:paraId="59108ADC" w14:textId="77777777" w:rsidR="00E546F5" w:rsidRDefault="00951CE2">
            <w:pPr>
              <w:pStyle w:val="Tier4"/>
            </w:pPr>
            <w:r>
              <w:t>-</w:t>
            </w:r>
            <w:r>
              <w:tab/>
              <w:t>-</w:t>
            </w:r>
            <w:r>
              <w:tab/>
              <w:t>-</w:t>
            </w:r>
            <w:r>
              <w:tab/>
              <w:t>Edison lamp holders</w:t>
            </w:r>
          </w:p>
          <w:p w14:paraId="59108ADD" w14:textId="77777777" w:rsidR="00E546F5" w:rsidRDefault="00951CE2">
            <w:pPr>
              <w:pStyle w:val="Tier5"/>
            </w:pPr>
            <w:r>
              <w:t>-</w:t>
            </w:r>
            <w:r>
              <w:tab/>
              <w:t>-</w:t>
            </w:r>
            <w:r>
              <w:tab/>
              <w:t>-</w:t>
            </w:r>
            <w:r>
              <w:tab/>
              <w:t>-</w:t>
            </w:r>
            <w:r>
              <w:tab/>
              <w:t>Other</w:t>
            </w:r>
          </w:p>
          <w:p w14:paraId="59108ADE" w14:textId="77777777" w:rsidR="00E546F5" w:rsidRDefault="00951CE2">
            <w:pPr>
              <w:pStyle w:val="Tier5Bullet"/>
            </w:pPr>
            <w:r>
              <w:tab/>
            </w:r>
            <w:r>
              <w:tab/>
            </w:r>
            <w:r>
              <w:tab/>
            </w:r>
            <w:r>
              <w:tab/>
              <w:t>-</w:t>
            </w:r>
            <w:r>
              <w:tab/>
              <w:t xml:space="preserve">for incorporation in ships, boats or other vessels listed in Table 1, for the purposes of their construction, repair, maintenance or </w:t>
            </w:r>
            <w:r>
              <w:t>conversion;</w:t>
            </w:r>
          </w:p>
          <w:p w14:paraId="59108ADF" w14:textId="77777777" w:rsidR="00E546F5" w:rsidRDefault="00951CE2">
            <w:pPr>
              <w:pStyle w:val="Tier5Bullet"/>
            </w:pPr>
            <w:r>
              <w:tab/>
            </w:r>
            <w:r>
              <w:tab/>
            </w:r>
            <w:r>
              <w:tab/>
            </w:r>
            <w:r>
              <w:tab/>
              <w:t>-</w:t>
            </w:r>
            <w:r>
              <w:tab/>
              <w:t>for fitting to or equipping such ships, boats or other vessels;</w:t>
            </w:r>
          </w:p>
          <w:p w14:paraId="59108AE0"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8AE1" w14:textId="77777777" w:rsidR="00E546F5" w:rsidRDefault="00951CE2">
            <w:pPr>
              <w:pStyle w:val="Tier5Bullet"/>
            </w:pPr>
            <w:r>
              <w:tab/>
            </w:r>
            <w:r>
              <w:tab/>
            </w:r>
            <w:r>
              <w:tab/>
            </w:r>
            <w:r>
              <w:tab/>
              <w:t>-</w:t>
            </w:r>
            <w:r>
              <w:tab/>
              <w:t>for equipping the above platforms;</w:t>
            </w:r>
          </w:p>
          <w:p w14:paraId="59108AE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E3" w14:textId="77777777" w:rsidR="00E546F5" w:rsidRDefault="00951CE2">
            <w:pPr>
              <w:pStyle w:val="NormalinTable"/>
            </w:pPr>
            <w:r>
              <w:t>0.0%</w:t>
            </w:r>
          </w:p>
        </w:tc>
      </w:tr>
      <w:tr w:rsidR="00E546F5" w14:paraId="59108A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E5" w14:textId="77777777" w:rsidR="00E546F5" w:rsidRDefault="00951CE2">
            <w:pPr>
              <w:pStyle w:val="NormalinTable"/>
            </w:pPr>
            <w:r>
              <w:t>8536619010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E6" w14:textId="77777777" w:rsidR="00E546F5" w:rsidRDefault="00951CE2">
            <w:pPr>
              <w:pStyle w:val="Tier1"/>
            </w:pPr>
            <w:r>
              <w:t>Electrical apparatus for switching or protecting electrical circuit</w:t>
            </w:r>
            <w:r>
              <w:t>s, or for making connections to or in electrical circuits (for example, switches, relays, fuses, surge suppressors, plugs, sockets, lamp holders and other connectors, junction boxes), for a voltage not exceeding 1 000 V; connectors for optical fibres, opti</w:t>
            </w:r>
            <w:r>
              <w:t>cal fibre bundles or cables</w:t>
            </w:r>
          </w:p>
          <w:p w14:paraId="59108AE7" w14:textId="77777777" w:rsidR="00E546F5" w:rsidRDefault="00951CE2">
            <w:pPr>
              <w:pStyle w:val="Tier2"/>
            </w:pPr>
            <w:r>
              <w:t>-</w:t>
            </w:r>
            <w:r>
              <w:tab/>
              <w:t>Lamp holders, plugs and sockets</w:t>
            </w:r>
          </w:p>
          <w:p w14:paraId="59108AE8" w14:textId="77777777" w:rsidR="00E546F5" w:rsidRDefault="00951CE2">
            <w:pPr>
              <w:pStyle w:val="Tier3"/>
            </w:pPr>
            <w:r>
              <w:t>-</w:t>
            </w:r>
            <w:r>
              <w:tab/>
              <w:t>-</w:t>
            </w:r>
            <w:r>
              <w:tab/>
              <w:t>Lamp holders</w:t>
            </w:r>
          </w:p>
          <w:p w14:paraId="59108AE9" w14:textId="77777777" w:rsidR="00E546F5" w:rsidRDefault="00951CE2">
            <w:pPr>
              <w:pStyle w:val="Tier4"/>
            </w:pPr>
            <w:r>
              <w:t>-</w:t>
            </w:r>
            <w:r>
              <w:tab/>
              <w:t>-</w:t>
            </w:r>
            <w:r>
              <w:tab/>
              <w:t>-</w:t>
            </w:r>
            <w:r>
              <w:tab/>
              <w:t>Other</w:t>
            </w:r>
          </w:p>
          <w:p w14:paraId="59108AEA" w14:textId="77777777" w:rsidR="00E546F5" w:rsidRDefault="00951CE2">
            <w:pPr>
              <w:pStyle w:val="Tier5"/>
            </w:pPr>
            <w:r>
              <w:t>-</w:t>
            </w:r>
            <w:r>
              <w:tab/>
              <w:t>-</w:t>
            </w:r>
            <w:r>
              <w:tab/>
              <w:t>-</w:t>
            </w:r>
            <w:r>
              <w:tab/>
              <w:t>-</w:t>
            </w:r>
            <w:r>
              <w:tab/>
              <w:t>For use in certain types of aircraft</w:t>
            </w:r>
          </w:p>
          <w:p w14:paraId="59108AEB" w14:textId="77777777" w:rsidR="00E546F5" w:rsidRDefault="00951CE2">
            <w:pPr>
              <w:pStyle w:val="Tier5Bullet"/>
            </w:pPr>
            <w:r>
              <w:tab/>
            </w: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EC" w14:textId="77777777" w:rsidR="00E546F5" w:rsidRDefault="00951CE2">
            <w:pPr>
              <w:pStyle w:val="NormalinTable"/>
            </w:pPr>
            <w:r>
              <w:t>0.0%</w:t>
            </w:r>
          </w:p>
        </w:tc>
      </w:tr>
      <w:tr w:rsidR="00E546F5" w14:paraId="59108A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EE" w14:textId="77777777" w:rsidR="00E546F5" w:rsidRDefault="00951CE2">
            <w:pPr>
              <w:pStyle w:val="NormalinTable"/>
            </w:pPr>
            <w:r>
              <w:t>8536619090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EF"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AF0" w14:textId="77777777" w:rsidR="00E546F5" w:rsidRDefault="00951CE2">
            <w:pPr>
              <w:pStyle w:val="Tier2"/>
            </w:pPr>
            <w:r>
              <w:t>-</w:t>
            </w:r>
            <w:r>
              <w:tab/>
              <w:t>Lamp holders, plugs and sockets</w:t>
            </w:r>
          </w:p>
          <w:p w14:paraId="59108AF1" w14:textId="77777777" w:rsidR="00E546F5" w:rsidRDefault="00951CE2">
            <w:pPr>
              <w:pStyle w:val="Tier3"/>
            </w:pPr>
            <w:r>
              <w:t>-</w:t>
            </w:r>
            <w:r>
              <w:tab/>
              <w:t>-</w:t>
            </w:r>
            <w:r>
              <w:tab/>
            </w:r>
            <w:r>
              <w:t>Lamp holders</w:t>
            </w:r>
          </w:p>
          <w:p w14:paraId="59108AF2" w14:textId="77777777" w:rsidR="00E546F5" w:rsidRDefault="00951CE2">
            <w:pPr>
              <w:pStyle w:val="Tier4"/>
            </w:pPr>
            <w:r>
              <w:t>-</w:t>
            </w:r>
            <w:r>
              <w:tab/>
              <w:t>-</w:t>
            </w:r>
            <w:r>
              <w:tab/>
              <w:t>-</w:t>
            </w:r>
            <w:r>
              <w:tab/>
              <w:t>Other</w:t>
            </w:r>
          </w:p>
          <w:p w14:paraId="59108AF3" w14:textId="77777777" w:rsidR="00E546F5" w:rsidRDefault="00951CE2">
            <w:pPr>
              <w:pStyle w:val="Tier5"/>
            </w:pPr>
            <w:r>
              <w:t>-</w:t>
            </w:r>
            <w:r>
              <w:tab/>
              <w:t>-</w:t>
            </w:r>
            <w:r>
              <w:tab/>
              <w:t>-</w:t>
            </w:r>
            <w:r>
              <w:tab/>
              <w:t>-</w:t>
            </w:r>
            <w:r>
              <w:tab/>
              <w:t>Other</w:t>
            </w:r>
          </w:p>
          <w:p w14:paraId="59108AF4"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AF5" w14:textId="77777777" w:rsidR="00E546F5" w:rsidRDefault="00951CE2">
            <w:pPr>
              <w:pStyle w:val="Tier5Bullet"/>
            </w:pPr>
            <w:r>
              <w:tab/>
            </w:r>
            <w:r>
              <w:tab/>
            </w:r>
            <w:r>
              <w:tab/>
            </w:r>
            <w:r>
              <w:tab/>
              <w:t>-</w:t>
            </w:r>
            <w:r>
              <w:tab/>
              <w:t>for fitting to or equipping such ships, boats or other vesse</w:t>
            </w:r>
            <w:r>
              <w:t>ls;</w:t>
            </w:r>
          </w:p>
          <w:p w14:paraId="59108AF6"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AF7" w14:textId="77777777" w:rsidR="00E546F5" w:rsidRDefault="00951CE2">
            <w:pPr>
              <w:pStyle w:val="Tier5Bullet"/>
            </w:pPr>
            <w:r>
              <w:tab/>
            </w:r>
            <w:r>
              <w:tab/>
            </w:r>
            <w:r>
              <w:tab/>
            </w:r>
            <w:r>
              <w:tab/>
              <w:t>-</w:t>
            </w:r>
            <w:r>
              <w:tab/>
              <w:t xml:space="preserve">for equipping </w:t>
            </w:r>
            <w:r>
              <w:t>the above platforms;</w:t>
            </w:r>
          </w:p>
          <w:p w14:paraId="59108AF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AF9" w14:textId="77777777" w:rsidR="00E546F5" w:rsidRDefault="00951CE2">
            <w:pPr>
              <w:pStyle w:val="NormalinTable"/>
            </w:pPr>
            <w:r>
              <w:t>0.0%</w:t>
            </w:r>
          </w:p>
        </w:tc>
      </w:tr>
      <w:tr w:rsidR="00E546F5" w14:paraId="59108B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AFB" w14:textId="77777777" w:rsidR="00E546F5" w:rsidRDefault="00951CE2">
            <w:pPr>
              <w:pStyle w:val="NormalinTable"/>
            </w:pPr>
            <w:r>
              <w:t>8536691000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AFC" w14:textId="77777777" w:rsidR="00E546F5" w:rsidRDefault="00951CE2">
            <w:pPr>
              <w:pStyle w:val="Tier1"/>
            </w:pPr>
            <w:r>
              <w:t xml:space="preserve">Electrical apparatus for switching or protecting electrical circuits, or for making connections to or in electrical circuits (for </w:t>
            </w:r>
            <w:r>
              <w:t>example, switches, relays, fuses, surge suppressors, plugs, sockets, lamp holders and other connectors, junction boxes), for a voltage not exceeding 1 000 V; connectors for optical fibres, optical fibre bundles or cables</w:t>
            </w:r>
          </w:p>
          <w:p w14:paraId="59108AFD" w14:textId="77777777" w:rsidR="00E546F5" w:rsidRDefault="00951CE2">
            <w:pPr>
              <w:pStyle w:val="Tier2"/>
            </w:pPr>
            <w:r>
              <w:t>-</w:t>
            </w:r>
            <w:r>
              <w:tab/>
              <w:t>Lamp holders, plugs and sockets</w:t>
            </w:r>
          </w:p>
          <w:p w14:paraId="59108AFE" w14:textId="77777777" w:rsidR="00E546F5" w:rsidRDefault="00951CE2">
            <w:pPr>
              <w:pStyle w:val="Tier3"/>
            </w:pPr>
            <w:r>
              <w:t>-</w:t>
            </w:r>
            <w:r>
              <w:tab/>
              <w:t>-</w:t>
            </w:r>
            <w:r>
              <w:tab/>
              <w:t>Other</w:t>
            </w:r>
          </w:p>
          <w:p w14:paraId="59108AFF" w14:textId="77777777" w:rsidR="00E546F5" w:rsidRDefault="00951CE2">
            <w:pPr>
              <w:pStyle w:val="Tier4"/>
            </w:pPr>
            <w:r>
              <w:t>-</w:t>
            </w:r>
            <w:r>
              <w:tab/>
              <w:t>-</w:t>
            </w:r>
            <w:r>
              <w:tab/>
              <w:t>-</w:t>
            </w:r>
            <w:r>
              <w:tab/>
              <w:t>For coaxial cables</w:t>
            </w:r>
          </w:p>
          <w:p w14:paraId="59108B0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B01" w14:textId="77777777" w:rsidR="00E546F5" w:rsidRDefault="00951CE2">
            <w:pPr>
              <w:pStyle w:val="Tier4Bullet"/>
            </w:pPr>
            <w:r>
              <w:tab/>
            </w:r>
            <w:r>
              <w:tab/>
            </w:r>
            <w:r>
              <w:tab/>
              <w:t>-</w:t>
            </w:r>
            <w:r>
              <w:tab/>
              <w:t>for fitting to or equipping such ships, boats or other vessels;</w:t>
            </w:r>
          </w:p>
          <w:p w14:paraId="59108B02" w14:textId="77777777" w:rsidR="00E546F5" w:rsidRDefault="00951CE2">
            <w:pPr>
              <w:pStyle w:val="Tier4Bullet"/>
            </w:pP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8B03" w14:textId="77777777" w:rsidR="00E546F5" w:rsidRDefault="00951CE2">
            <w:pPr>
              <w:pStyle w:val="Tier4Bullet"/>
            </w:pPr>
            <w:r>
              <w:tab/>
            </w:r>
            <w:r>
              <w:tab/>
            </w:r>
            <w:r>
              <w:tab/>
              <w:t>-</w:t>
            </w:r>
            <w:r>
              <w:tab/>
              <w:t xml:space="preserve">for equipping the </w:t>
            </w:r>
            <w:r>
              <w:t>above platforms;</w:t>
            </w:r>
          </w:p>
          <w:p w14:paraId="59108B0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05" w14:textId="77777777" w:rsidR="00E546F5" w:rsidRDefault="00951CE2">
            <w:pPr>
              <w:pStyle w:val="NormalinTable"/>
            </w:pPr>
            <w:r>
              <w:t>0.0%</w:t>
            </w:r>
          </w:p>
        </w:tc>
      </w:tr>
      <w:tr w:rsidR="00E546F5" w14:paraId="59108B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07" w14:textId="77777777" w:rsidR="00E546F5" w:rsidRDefault="00951CE2">
            <w:pPr>
              <w:pStyle w:val="NormalinTable"/>
            </w:pPr>
            <w:r>
              <w:t>8536693000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08" w14:textId="77777777" w:rsidR="00E546F5" w:rsidRDefault="00951CE2">
            <w:pPr>
              <w:pStyle w:val="Tier1"/>
            </w:pPr>
            <w:r>
              <w:t>Electrical apparatus for switching or protecting electrical circuits, or for making connections to or in electrical circuits (for example, switches, r</w:t>
            </w:r>
            <w:r>
              <w:t>elays, fuses, surge suppressors, plugs, sockets, lamp holders and other connectors, junction boxes), for a voltage not exceeding 1 000 V; connectors for optical fibres, optical fibre bundles or cables</w:t>
            </w:r>
          </w:p>
          <w:p w14:paraId="59108B09" w14:textId="77777777" w:rsidR="00E546F5" w:rsidRDefault="00951CE2">
            <w:pPr>
              <w:pStyle w:val="Tier2"/>
            </w:pPr>
            <w:r>
              <w:t>-</w:t>
            </w:r>
            <w:r>
              <w:tab/>
              <w:t>Lamp holders, plugs and sockets</w:t>
            </w:r>
          </w:p>
          <w:p w14:paraId="59108B0A" w14:textId="77777777" w:rsidR="00E546F5" w:rsidRDefault="00951CE2">
            <w:pPr>
              <w:pStyle w:val="Tier3"/>
            </w:pPr>
            <w:r>
              <w:t>-</w:t>
            </w:r>
            <w:r>
              <w:tab/>
              <w:t>-</w:t>
            </w:r>
            <w:r>
              <w:tab/>
              <w:t>Other</w:t>
            </w:r>
          </w:p>
          <w:p w14:paraId="59108B0B" w14:textId="77777777" w:rsidR="00E546F5" w:rsidRDefault="00951CE2">
            <w:pPr>
              <w:pStyle w:val="Tier4"/>
            </w:pPr>
            <w:r>
              <w:t>-</w:t>
            </w:r>
            <w:r>
              <w:tab/>
              <w:t>-</w:t>
            </w:r>
            <w:r>
              <w:tab/>
              <w:t>-</w:t>
            </w:r>
            <w:r>
              <w:tab/>
              <w:t>For p</w:t>
            </w:r>
            <w:r>
              <w:t>rinted circuits</w:t>
            </w:r>
          </w:p>
          <w:p w14:paraId="59108B0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B0D" w14:textId="77777777" w:rsidR="00E546F5" w:rsidRDefault="00951CE2">
            <w:pPr>
              <w:pStyle w:val="Tier4Bullet"/>
            </w:pPr>
            <w:r>
              <w:tab/>
            </w:r>
            <w:r>
              <w:tab/>
            </w:r>
            <w:r>
              <w:tab/>
              <w:t>-</w:t>
            </w:r>
            <w:r>
              <w:tab/>
              <w:t>for fitting to or equipping such ships, boats or other vessels;</w:t>
            </w:r>
          </w:p>
          <w:p w14:paraId="59108B0E"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B0F" w14:textId="77777777" w:rsidR="00E546F5" w:rsidRDefault="00951CE2">
            <w:pPr>
              <w:pStyle w:val="Tier4Bullet"/>
            </w:pPr>
            <w:r>
              <w:tab/>
            </w:r>
            <w:r>
              <w:tab/>
            </w:r>
            <w:r>
              <w:tab/>
              <w:t>-</w:t>
            </w:r>
            <w:r>
              <w:tab/>
              <w:t>for equipping the above platf</w:t>
            </w:r>
            <w:r>
              <w:t>orms;</w:t>
            </w:r>
          </w:p>
          <w:p w14:paraId="59108B1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11" w14:textId="77777777" w:rsidR="00E546F5" w:rsidRDefault="00951CE2">
            <w:pPr>
              <w:pStyle w:val="NormalinTable"/>
            </w:pPr>
            <w:r>
              <w:t>0.0%</w:t>
            </w:r>
          </w:p>
        </w:tc>
      </w:tr>
      <w:tr w:rsidR="00E546F5" w14:paraId="59108B1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13" w14:textId="77777777" w:rsidR="00E546F5" w:rsidRDefault="00951CE2">
            <w:pPr>
              <w:pStyle w:val="NormalinTable"/>
            </w:pPr>
            <w:r>
              <w:t>8536699010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14" w14:textId="77777777" w:rsidR="00E546F5" w:rsidRDefault="00951CE2">
            <w:pPr>
              <w:pStyle w:val="Tier1"/>
            </w:pPr>
            <w:r>
              <w:t>Electrical apparatus for switching or protecting electrical circuits, or for making connections to or in electrical circuits (for example, switches, relays, fuse</w:t>
            </w:r>
            <w:r>
              <w:t>s, surge suppressors, plugs, sockets, lamp holders and other connectors, junction boxes), for a voltage not exceeding 1 000 V; connectors for optical fibres, optical fibre bundles or cables</w:t>
            </w:r>
          </w:p>
          <w:p w14:paraId="59108B15" w14:textId="77777777" w:rsidR="00E546F5" w:rsidRDefault="00951CE2">
            <w:pPr>
              <w:pStyle w:val="Tier2"/>
            </w:pPr>
            <w:r>
              <w:t>-</w:t>
            </w:r>
            <w:r>
              <w:tab/>
              <w:t>Lamp holders, plugs and sockets</w:t>
            </w:r>
          </w:p>
          <w:p w14:paraId="59108B16" w14:textId="77777777" w:rsidR="00E546F5" w:rsidRDefault="00951CE2">
            <w:pPr>
              <w:pStyle w:val="Tier3"/>
            </w:pPr>
            <w:r>
              <w:t>-</w:t>
            </w:r>
            <w:r>
              <w:tab/>
              <w:t>-</w:t>
            </w:r>
            <w:r>
              <w:tab/>
              <w:t>Other</w:t>
            </w:r>
          </w:p>
          <w:p w14:paraId="59108B17" w14:textId="77777777" w:rsidR="00E546F5" w:rsidRDefault="00951CE2">
            <w:pPr>
              <w:pStyle w:val="Tier4"/>
            </w:pPr>
            <w:r>
              <w:t>-</w:t>
            </w:r>
            <w:r>
              <w:tab/>
              <w:t>-</w:t>
            </w:r>
            <w:r>
              <w:tab/>
              <w:t>-</w:t>
            </w:r>
            <w:r>
              <w:tab/>
              <w:t>Other</w:t>
            </w:r>
          </w:p>
          <w:p w14:paraId="59108B18" w14:textId="77777777" w:rsidR="00E546F5" w:rsidRDefault="00951CE2">
            <w:pPr>
              <w:pStyle w:val="Tier5"/>
            </w:pPr>
            <w:r>
              <w:t>-</w:t>
            </w:r>
            <w:r>
              <w:tab/>
              <w:t>-</w:t>
            </w:r>
            <w:r>
              <w:tab/>
              <w:t>-</w:t>
            </w:r>
            <w:r>
              <w:tab/>
              <w:t>-</w:t>
            </w:r>
            <w:r>
              <w:tab/>
            </w:r>
            <w:r>
              <w:t>For use in certain types of aircraft</w:t>
            </w:r>
          </w:p>
          <w:p w14:paraId="59108B19"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1A" w14:textId="77777777" w:rsidR="00E546F5" w:rsidRDefault="00951CE2">
            <w:pPr>
              <w:pStyle w:val="NormalinTable"/>
            </w:pPr>
            <w:r>
              <w:t>0.0%</w:t>
            </w:r>
          </w:p>
        </w:tc>
      </w:tr>
      <w:tr w:rsidR="00E546F5" w14:paraId="59108B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1C" w14:textId="77777777" w:rsidR="00E546F5" w:rsidRDefault="00951CE2">
            <w:pPr>
              <w:pStyle w:val="NormalinTable"/>
            </w:pPr>
            <w:r>
              <w:t>8536699083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1D" w14:textId="77777777" w:rsidR="00E546F5" w:rsidRDefault="00951CE2">
            <w:pPr>
              <w:pStyle w:val="Tier1"/>
            </w:pPr>
            <w:r>
              <w:t>Electrical</w:t>
            </w:r>
            <w:r>
              <w:t xml:space="preserve"> apparatus for switching or protecting electrical circuits, or for making connections to or in electrical circuits (for example, switches, relays, fuses, surge suppressors, plugs, sockets, lamp holders and other connectors, junction boxes), for a voltage n</w:t>
            </w:r>
            <w:r>
              <w:t>ot exceeding 1 000 V; connectors for optical fibres, optical fibre bundles or cables</w:t>
            </w:r>
          </w:p>
          <w:p w14:paraId="59108B1E" w14:textId="77777777" w:rsidR="00E546F5" w:rsidRDefault="00951CE2">
            <w:pPr>
              <w:pStyle w:val="Tier2"/>
            </w:pPr>
            <w:r>
              <w:t>-</w:t>
            </w:r>
            <w:r>
              <w:tab/>
              <w:t>Lamp holders, plugs and sockets</w:t>
            </w:r>
          </w:p>
          <w:p w14:paraId="59108B1F" w14:textId="77777777" w:rsidR="00E546F5" w:rsidRDefault="00951CE2">
            <w:pPr>
              <w:pStyle w:val="Tier3"/>
            </w:pPr>
            <w:r>
              <w:t>-</w:t>
            </w:r>
            <w:r>
              <w:tab/>
              <w:t>-</w:t>
            </w:r>
            <w:r>
              <w:tab/>
              <w:t>Other</w:t>
            </w:r>
          </w:p>
          <w:p w14:paraId="59108B20" w14:textId="77777777" w:rsidR="00E546F5" w:rsidRDefault="00951CE2">
            <w:pPr>
              <w:pStyle w:val="Tier4"/>
            </w:pPr>
            <w:r>
              <w:t>-</w:t>
            </w:r>
            <w:r>
              <w:tab/>
              <w:t>-</w:t>
            </w:r>
            <w:r>
              <w:tab/>
              <w:t>-</w:t>
            </w:r>
            <w:r>
              <w:tab/>
              <w:t>Other</w:t>
            </w:r>
          </w:p>
          <w:p w14:paraId="59108B21" w14:textId="77777777" w:rsidR="00E546F5" w:rsidRDefault="00951CE2">
            <w:pPr>
              <w:pStyle w:val="Tier5"/>
            </w:pPr>
            <w:r>
              <w:t>-</w:t>
            </w:r>
            <w:r>
              <w:tab/>
              <w:t>-</w:t>
            </w:r>
            <w:r>
              <w:tab/>
              <w:t>-</w:t>
            </w:r>
            <w:r>
              <w:tab/>
              <w:t>-</w:t>
            </w:r>
            <w:r>
              <w:tab/>
              <w:t>Other</w:t>
            </w:r>
          </w:p>
          <w:p w14:paraId="59108B22" w14:textId="77777777" w:rsidR="00E546F5" w:rsidRDefault="00951CE2">
            <w:pPr>
              <w:pStyle w:val="Tier6"/>
            </w:pPr>
            <w:r>
              <w:t>-</w:t>
            </w:r>
            <w:r>
              <w:tab/>
              <w:t>-</w:t>
            </w:r>
            <w:r>
              <w:tab/>
              <w:t>-</w:t>
            </w:r>
            <w:r>
              <w:tab/>
              <w:t>-</w:t>
            </w:r>
            <w:r>
              <w:tab/>
              <w:t>-</w:t>
            </w:r>
            <w:r>
              <w:tab/>
              <w:t xml:space="preserve">AC socket with a noise filter, composed of: - AC socket (for power cord </w:t>
            </w:r>
            <w:r>
              <w:t>connection) of 230 V, - integrated noise filter composed of capacitors and inductors, - cable connector for connecting an AC socket with the PDP (Plasma display panel) power supply unit, whether or not equipped with a metal support, which joins the AC sock</w:t>
            </w:r>
            <w:r>
              <w:t>et to the PDP TV set</w:t>
            </w:r>
          </w:p>
          <w:p w14:paraId="59108B2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B24" w14:textId="77777777" w:rsidR="00E546F5" w:rsidRDefault="00951CE2">
            <w:pPr>
              <w:pStyle w:val="Tier6Bullet"/>
            </w:pPr>
            <w:r>
              <w:tab/>
            </w:r>
            <w:r>
              <w:tab/>
            </w:r>
            <w:r>
              <w:tab/>
            </w:r>
            <w:r>
              <w:tab/>
            </w:r>
            <w:r>
              <w:tab/>
              <w:t>-</w:t>
            </w:r>
            <w:r>
              <w:tab/>
              <w:t>for fitting to or equipping such ships, boats or other vessels;</w:t>
            </w:r>
          </w:p>
          <w:p w14:paraId="59108B25" w14:textId="77777777" w:rsidR="00E546F5" w:rsidRDefault="00951CE2">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8B26" w14:textId="77777777" w:rsidR="00E546F5" w:rsidRDefault="00951CE2">
            <w:pPr>
              <w:pStyle w:val="Tier6Bullet"/>
            </w:pPr>
            <w:r>
              <w:tab/>
            </w:r>
            <w:r>
              <w:tab/>
            </w:r>
            <w:r>
              <w:tab/>
            </w:r>
            <w:r>
              <w:tab/>
            </w:r>
            <w:r>
              <w:tab/>
              <w:t>-</w:t>
            </w:r>
            <w:r>
              <w:tab/>
              <w:t>for equipping the above</w:t>
            </w:r>
            <w:r>
              <w:t xml:space="preserve"> platforms;</w:t>
            </w:r>
          </w:p>
          <w:p w14:paraId="59108B2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28" w14:textId="77777777" w:rsidR="00E546F5" w:rsidRDefault="00951CE2">
            <w:pPr>
              <w:pStyle w:val="NormalinTable"/>
            </w:pPr>
            <w:r>
              <w:t>0.0%</w:t>
            </w:r>
          </w:p>
        </w:tc>
      </w:tr>
      <w:tr w:rsidR="00E546F5" w14:paraId="59108B3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2A" w14:textId="77777777" w:rsidR="00E546F5" w:rsidRDefault="00951CE2">
            <w:pPr>
              <w:pStyle w:val="NormalinTable"/>
            </w:pPr>
            <w:r>
              <w:t>8536699099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2B"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B2C" w14:textId="77777777" w:rsidR="00E546F5" w:rsidRDefault="00951CE2">
            <w:pPr>
              <w:pStyle w:val="Tier2"/>
            </w:pPr>
            <w:r>
              <w:t>-</w:t>
            </w:r>
            <w:r>
              <w:tab/>
              <w:t>Lamp holders, plugs and sockets</w:t>
            </w:r>
          </w:p>
          <w:p w14:paraId="59108B2D" w14:textId="77777777" w:rsidR="00E546F5" w:rsidRDefault="00951CE2">
            <w:pPr>
              <w:pStyle w:val="Tier3"/>
            </w:pPr>
            <w:r>
              <w:t>-</w:t>
            </w:r>
            <w:r>
              <w:tab/>
              <w:t>-</w:t>
            </w:r>
            <w:r>
              <w:tab/>
              <w:t>Other</w:t>
            </w:r>
          </w:p>
          <w:p w14:paraId="59108B2E" w14:textId="77777777" w:rsidR="00E546F5" w:rsidRDefault="00951CE2">
            <w:pPr>
              <w:pStyle w:val="Tier4"/>
            </w:pPr>
            <w:r>
              <w:t>-</w:t>
            </w:r>
            <w:r>
              <w:tab/>
              <w:t>-</w:t>
            </w:r>
            <w:r>
              <w:tab/>
              <w:t>-</w:t>
            </w:r>
            <w:r>
              <w:tab/>
              <w:t>Other</w:t>
            </w:r>
          </w:p>
          <w:p w14:paraId="59108B2F" w14:textId="77777777" w:rsidR="00E546F5" w:rsidRDefault="00951CE2">
            <w:pPr>
              <w:pStyle w:val="Tier5"/>
            </w:pPr>
            <w:r>
              <w:t>-</w:t>
            </w:r>
            <w:r>
              <w:tab/>
              <w:t>-</w:t>
            </w:r>
            <w:r>
              <w:tab/>
              <w:t>-</w:t>
            </w:r>
            <w:r>
              <w:tab/>
              <w:t>-</w:t>
            </w:r>
            <w:r>
              <w:tab/>
              <w:t>Other</w:t>
            </w:r>
          </w:p>
          <w:p w14:paraId="59108B30" w14:textId="77777777" w:rsidR="00E546F5" w:rsidRDefault="00951CE2">
            <w:pPr>
              <w:pStyle w:val="Tier6"/>
            </w:pPr>
            <w:r>
              <w:t>-</w:t>
            </w:r>
            <w:r>
              <w:tab/>
              <w:t>-</w:t>
            </w:r>
            <w:r>
              <w:tab/>
              <w:t>-</w:t>
            </w:r>
            <w:r>
              <w:tab/>
              <w:t>-</w:t>
            </w:r>
            <w:r>
              <w:tab/>
              <w:t>-</w:t>
            </w:r>
            <w:r>
              <w:tab/>
              <w:t>Other</w:t>
            </w:r>
          </w:p>
          <w:p w14:paraId="59108B31"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B32" w14:textId="77777777" w:rsidR="00E546F5" w:rsidRDefault="00951CE2">
            <w:pPr>
              <w:pStyle w:val="Tier6Bullet"/>
            </w:pPr>
            <w:r>
              <w:tab/>
            </w:r>
            <w:r>
              <w:tab/>
            </w:r>
            <w:r>
              <w:tab/>
            </w:r>
            <w:r>
              <w:tab/>
            </w:r>
            <w:r>
              <w:tab/>
              <w:t>-</w:t>
            </w:r>
            <w:r>
              <w:tab/>
              <w:t xml:space="preserve">for fitting to or equipping such ships, boats or </w:t>
            </w:r>
            <w:r>
              <w:t>other vessels;</w:t>
            </w:r>
          </w:p>
          <w:p w14:paraId="59108B33"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B34" w14:textId="77777777" w:rsidR="00E546F5" w:rsidRDefault="00951CE2">
            <w:pPr>
              <w:pStyle w:val="Tier6Bullet"/>
            </w:pPr>
            <w:r>
              <w:tab/>
            </w:r>
            <w:r>
              <w:tab/>
            </w:r>
            <w:r>
              <w:tab/>
            </w:r>
            <w:r>
              <w:tab/>
            </w:r>
            <w:r>
              <w:tab/>
              <w:t>-</w:t>
            </w:r>
            <w:r>
              <w:tab/>
              <w:t>f</w:t>
            </w:r>
            <w:r>
              <w:t>or equipping the above platforms;</w:t>
            </w:r>
          </w:p>
          <w:p w14:paraId="59108B3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36" w14:textId="77777777" w:rsidR="00E546F5" w:rsidRDefault="00951CE2">
            <w:pPr>
              <w:pStyle w:val="NormalinTable"/>
            </w:pPr>
            <w:r>
              <w:t>0.0%</w:t>
            </w:r>
          </w:p>
        </w:tc>
      </w:tr>
      <w:tr w:rsidR="00E546F5" w14:paraId="59108B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8B38" w14:textId="77777777" w:rsidR="00E546F5" w:rsidRDefault="00951CE2">
            <w:pPr>
              <w:pStyle w:val="NormalinTable"/>
            </w:pPr>
            <w:r>
              <w:rPr>
                <w:color w:val="000000"/>
                <w:szCs w:val="16"/>
              </w:rPr>
              <w:t>8536700010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39" w14:textId="77777777" w:rsidR="00E546F5" w:rsidRDefault="00951CE2">
            <w:pPr>
              <w:pStyle w:val="Tier1"/>
            </w:pPr>
            <w:r>
              <w:rPr>
                <w:color w:val="000000"/>
                <w:szCs w:val="16"/>
              </w:rPr>
              <w:t>Electrical apparatus for switching or protecting electrical circuits, or for making connections to or in electrical circuits (for e</w:t>
            </w:r>
            <w:r>
              <w:rPr>
                <w:color w:val="000000"/>
                <w:szCs w:val="16"/>
              </w:rPr>
              <w:t>xample, switches, relays, fuses, surge suppressors, plugs, sockets, lamp holders and other connectors, junction boxes), for a voltage not exceeding 1|000|V; connectors for optical fibres, optical fibre bundles or cables</w:t>
            </w:r>
            <w:r>
              <w:rPr>
                <w:color w:val="000000"/>
                <w:szCs w:val="16"/>
              </w:rPr>
              <w:br/>
            </w:r>
            <w:r>
              <w:rPr>
                <w:color w:val="000000"/>
                <w:szCs w:val="16"/>
              </w:rPr>
              <w:t>- Connectors for optical fibres, opt</w:t>
            </w:r>
            <w:r>
              <w:rPr>
                <w:color w:val="000000"/>
                <w:szCs w:val="16"/>
              </w:rPr>
              <w:t>ical fibre bundles or cables</w:t>
            </w:r>
            <w:r>
              <w:rPr>
                <w:color w:val="000000"/>
                <w:szCs w:val="16"/>
              </w:rPr>
              <w:br/>
            </w:r>
            <w:r>
              <w:rPr>
                <w:color w:val="000000"/>
                <w:szCs w:val="16"/>
              </w:rPr>
              <w:t>- - Optical socket, plug or connector, for use in the manufacture of goods falling within headings 8521|or 8528</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3A" w14:textId="77777777" w:rsidR="00E546F5" w:rsidRDefault="00951CE2">
            <w:pPr>
              <w:pStyle w:val="NormalinTable"/>
            </w:pPr>
            <w:r>
              <w:t>0.0%</w:t>
            </w:r>
          </w:p>
        </w:tc>
      </w:tr>
      <w:tr w:rsidR="00E546F5" w14:paraId="59108B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3C" w14:textId="77777777" w:rsidR="00E546F5" w:rsidRDefault="00951CE2">
            <w:pPr>
              <w:pStyle w:val="NormalinTable"/>
            </w:pPr>
            <w:r>
              <w:rPr>
                <w:rFonts w:eastAsia="Times New Roman"/>
                <w:color w:val="000000"/>
                <w:lang w:eastAsia="en-GB"/>
              </w:rPr>
              <w:t>8536700093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3D" w14:textId="77777777" w:rsidR="00E546F5" w:rsidRDefault="00951CE2">
            <w:pPr>
              <w:pStyle w:val="Tier1"/>
            </w:pPr>
            <w:r>
              <w:rPr>
                <w:rFonts w:eastAsia="Times New Roman"/>
                <w:color w:val="000000"/>
                <w:lang w:eastAsia="en-GB"/>
              </w:rPr>
              <w:t xml:space="preserve">Electrical apparatus for switching or protecting electrical circuits, or for making </w:t>
            </w:r>
            <w:r>
              <w:rPr>
                <w:rFonts w:eastAsia="Times New Roman"/>
                <w:color w:val="000000"/>
                <w:lang w:eastAsia="en-GB"/>
              </w:rPr>
              <w:t>connections to or in electrical circuits (for example, switches, relays, fuses, surge suppressors, plugs, sockets, lamp holders and other connectors, junction boxes), for a voltage not exceeding 1 000 V; connectors for optical fibres, optical fibre bundles</w:t>
            </w:r>
            <w:r>
              <w:rPr>
                <w:rFonts w:eastAsia="Times New Roman"/>
                <w:color w:val="000000"/>
                <w:lang w:eastAsia="en-GB"/>
              </w:rPr>
              <w:t xml:space="preserve"> or cables</w:t>
            </w:r>
            <w:r>
              <w:rPr>
                <w:rFonts w:eastAsia="Times New Roman"/>
                <w:color w:val="000000"/>
                <w:lang w:eastAsia="en-GB"/>
              </w:rPr>
              <w:br/>
            </w:r>
            <w:r>
              <w:rPr>
                <w:rFonts w:eastAsia="Times New Roman"/>
                <w:color w:val="000000"/>
                <w:lang w:eastAsia="en-GB"/>
              </w:rPr>
              <w:t>Connectors for optical fibres, optical fibre bundles or cables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Connectors of plastics for optical fibres, optical fibre bundles or cables, for use in certain types of aircraft</w:t>
            </w:r>
            <w:r>
              <w:rPr>
                <w:rFonts w:eastAsia="Times New Roman"/>
                <w:color w:val="000000"/>
                <w:lang w:eastAsia="en-GB"/>
              </w:rPr>
              <w:br/>
            </w:r>
            <w:r>
              <w:rPr>
                <w:rFonts w:eastAsia="Times New Roman"/>
                <w:color w:val="000000"/>
                <w:lang w:eastAsia="en-GB"/>
              </w:rPr>
              <w:t>• for the construction, maintenance and repair of aircraft of a</w:t>
            </w:r>
            <w:r>
              <w:rPr>
                <w:rFonts w:eastAsia="Times New Roman"/>
                <w:color w:val="000000"/>
                <w:lang w:eastAsia="en-GB"/>
              </w:rPr>
              <w:t>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3E" w14:textId="77777777" w:rsidR="00E546F5" w:rsidRDefault="00951CE2">
            <w:pPr>
              <w:pStyle w:val="NormalinTable"/>
            </w:pPr>
            <w:r>
              <w:t>0.0%</w:t>
            </w:r>
          </w:p>
        </w:tc>
      </w:tr>
      <w:tr w:rsidR="00E546F5" w14:paraId="59108B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40" w14:textId="77777777" w:rsidR="00E546F5" w:rsidRDefault="00951CE2">
            <w:pPr>
              <w:pStyle w:val="NormalinTable"/>
            </w:pPr>
            <w:r>
              <w:t>8536700099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41" w14:textId="77777777" w:rsidR="00E546F5" w:rsidRDefault="00951CE2">
            <w:pPr>
              <w:pStyle w:val="Tier1"/>
            </w:pPr>
            <w:r>
              <w:t xml:space="preserve">Electrical apparatus for switching or protecting electrical circuits, or for making connections to or in electrical circuits (for example, </w:t>
            </w:r>
            <w:r>
              <w:t>switches, relays, fuses, surge suppressors, plugs, sockets, lamp holders and other connectors, junction boxes), for a voltage not exceeding 1 000 V; connectors for optical fibres, optical fibre bundles or cables</w:t>
            </w:r>
          </w:p>
          <w:p w14:paraId="59108B42" w14:textId="77777777" w:rsidR="00E546F5" w:rsidRDefault="00951CE2">
            <w:pPr>
              <w:pStyle w:val="Tier2"/>
            </w:pPr>
            <w:r>
              <w:t>-</w:t>
            </w:r>
            <w:r>
              <w:tab/>
              <w:t>Connectors for optical fibres, optical fib</w:t>
            </w:r>
            <w:r>
              <w:t>re bundles or cables</w:t>
            </w:r>
          </w:p>
          <w:p w14:paraId="59108B43" w14:textId="77777777" w:rsidR="00E546F5" w:rsidRDefault="00951CE2">
            <w:pPr>
              <w:pStyle w:val="Tier3"/>
            </w:pPr>
            <w:r>
              <w:t>-</w:t>
            </w:r>
            <w:r>
              <w:tab/>
              <w:t>-</w:t>
            </w:r>
            <w:r>
              <w:tab/>
              <w:t>Other</w:t>
            </w:r>
          </w:p>
          <w:p w14:paraId="59108B44" w14:textId="77777777" w:rsidR="00E546F5" w:rsidRDefault="00951CE2">
            <w:pPr>
              <w:pStyle w:val="Tier4"/>
            </w:pPr>
            <w:r>
              <w:t>-</w:t>
            </w:r>
            <w:r>
              <w:tab/>
              <w:t>-</w:t>
            </w:r>
            <w:r>
              <w:tab/>
              <w:t>-</w:t>
            </w:r>
            <w:r>
              <w:tab/>
              <w:t>Other</w:t>
            </w:r>
          </w:p>
          <w:p w14:paraId="59108B4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B46" w14:textId="77777777" w:rsidR="00E546F5" w:rsidRDefault="00951CE2">
            <w:pPr>
              <w:pStyle w:val="Tier4Bullet"/>
            </w:pPr>
            <w:r>
              <w:tab/>
            </w:r>
            <w:r>
              <w:tab/>
            </w:r>
            <w:r>
              <w:tab/>
              <w:t>-</w:t>
            </w:r>
            <w:r>
              <w:tab/>
              <w:t>for fitting to or equipping such ships, boats or other ves</w:t>
            </w:r>
            <w:r>
              <w:t>sels;</w:t>
            </w:r>
          </w:p>
          <w:p w14:paraId="59108B4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B48" w14:textId="77777777" w:rsidR="00E546F5" w:rsidRDefault="00951CE2">
            <w:pPr>
              <w:pStyle w:val="Tier4Bullet"/>
            </w:pPr>
            <w:r>
              <w:tab/>
            </w:r>
            <w:r>
              <w:tab/>
            </w:r>
            <w:r>
              <w:tab/>
              <w:t>-</w:t>
            </w:r>
            <w:r>
              <w:tab/>
              <w:t xml:space="preserve">for </w:t>
            </w:r>
            <w:r>
              <w:t>equipping the above platforms;</w:t>
            </w:r>
          </w:p>
          <w:p w14:paraId="59108B4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4A" w14:textId="77777777" w:rsidR="00E546F5" w:rsidRDefault="00951CE2">
            <w:pPr>
              <w:pStyle w:val="NormalinTable"/>
            </w:pPr>
            <w:r>
              <w:t>0.0%</w:t>
            </w:r>
          </w:p>
        </w:tc>
      </w:tr>
      <w:tr w:rsidR="00E546F5" w14:paraId="59108B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4C" w14:textId="77777777" w:rsidR="00E546F5" w:rsidRDefault="00951CE2">
            <w:pPr>
              <w:pStyle w:val="NormalinTable"/>
            </w:pPr>
            <w:r>
              <w:t>8536900110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4D" w14:textId="77777777" w:rsidR="00E546F5" w:rsidRDefault="00951CE2">
            <w:pPr>
              <w:pStyle w:val="Tier1"/>
            </w:pPr>
            <w:r>
              <w:t>Electrical apparatus for switching or protecting electrical circuits, or for making connections to or in electrical circuits (for exampl</w:t>
            </w:r>
            <w:r>
              <w:t>e, switches, relays, fuses, surge suppressors, plugs, sockets, lamp holders and other connectors, junction boxes), for a voltage not exceeding 1 000 V; connectors for optical fibres, optical fibre bundles or cables</w:t>
            </w:r>
          </w:p>
          <w:p w14:paraId="59108B4E" w14:textId="77777777" w:rsidR="00E546F5" w:rsidRDefault="00951CE2">
            <w:pPr>
              <w:pStyle w:val="Tier2"/>
            </w:pPr>
            <w:r>
              <w:t>-</w:t>
            </w:r>
            <w:r>
              <w:tab/>
              <w:t>Other apparatus</w:t>
            </w:r>
          </w:p>
          <w:p w14:paraId="59108B4F" w14:textId="77777777" w:rsidR="00E546F5" w:rsidRDefault="00951CE2">
            <w:pPr>
              <w:pStyle w:val="Tier3"/>
            </w:pPr>
            <w:r>
              <w:t>-</w:t>
            </w:r>
            <w:r>
              <w:tab/>
              <w:t>-</w:t>
            </w:r>
            <w:r>
              <w:tab/>
              <w:t>Prefabricated eleme</w:t>
            </w:r>
            <w:r>
              <w:t>nts for electrical circuits</w:t>
            </w:r>
          </w:p>
          <w:p w14:paraId="59108B50" w14:textId="77777777" w:rsidR="00E546F5" w:rsidRDefault="00951CE2">
            <w:pPr>
              <w:pStyle w:val="Tier4"/>
            </w:pPr>
            <w:r>
              <w:t>-</w:t>
            </w:r>
            <w:r>
              <w:tab/>
              <w:t>-</w:t>
            </w:r>
            <w:r>
              <w:tab/>
              <w:t>-</w:t>
            </w:r>
            <w:r>
              <w:tab/>
              <w:t>For use in certain types of aircraft</w:t>
            </w:r>
          </w:p>
          <w:p w14:paraId="59108B51"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52" w14:textId="77777777" w:rsidR="00E546F5" w:rsidRDefault="00951CE2">
            <w:pPr>
              <w:pStyle w:val="NormalinTable"/>
            </w:pPr>
            <w:r>
              <w:t>0.0%</w:t>
            </w:r>
          </w:p>
        </w:tc>
      </w:tr>
      <w:tr w:rsidR="00E546F5" w14:paraId="59108B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54" w14:textId="77777777" w:rsidR="00E546F5" w:rsidRDefault="00951CE2">
            <w:pPr>
              <w:pStyle w:val="NormalinTable"/>
            </w:pPr>
            <w:r>
              <w:t>8536900190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55"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connect</w:t>
            </w:r>
            <w:r>
              <w:t>ors, junction boxes), for a voltage not exceeding 1 000 V; connectors for optical fibres, optical fibre bundles or cables</w:t>
            </w:r>
          </w:p>
          <w:p w14:paraId="59108B56" w14:textId="77777777" w:rsidR="00E546F5" w:rsidRDefault="00951CE2">
            <w:pPr>
              <w:pStyle w:val="Tier2"/>
            </w:pPr>
            <w:r>
              <w:t>-</w:t>
            </w:r>
            <w:r>
              <w:tab/>
              <w:t>Other apparatus</w:t>
            </w:r>
          </w:p>
          <w:p w14:paraId="59108B57" w14:textId="77777777" w:rsidR="00E546F5" w:rsidRDefault="00951CE2">
            <w:pPr>
              <w:pStyle w:val="Tier3"/>
            </w:pPr>
            <w:r>
              <w:t>-</w:t>
            </w:r>
            <w:r>
              <w:tab/>
              <w:t>-</w:t>
            </w:r>
            <w:r>
              <w:tab/>
              <w:t>Prefabricated elements for electrical circuits</w:t>
            </w:r>
          </w:p>
          <w:p w14:paraId="59108B58" w14:textId="77777777" w:rsidR="00E546F5" w:rsidRDefault="00951CE2">
            <w:pPr>
              <w:pStyle w:val="Tier4"/>
            </w:pPr>
            <w:r>
              <w:t>-</w:t>
            </w:r>
            <w:r>
              <w:tab/>
              <w:t>-</w:t>
            </w:r>
            <w:r>
              <w:tab/>
              <w:t>-</w:t>
            </w:r>
            <w:r>
              <w:tab/>
              <w:t>Other</w:t>
            </w:r>
          </w:p>
          <w:p w14:paraId="59108B59"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8B5A" w14:textId="77777777" w:rsidR="00E546F5" w:rsidRDefault="00951CE2">
            <w:pPr>
              <w:pStyle w:val="Tier4Bullet"/>
            </w:pPr>
            <w:r>
              <w:tab/>
            </w:r>
            <w:r>
              <w:tab/>
            </w:r>
            <w:r>
              <w:tab/>
              <w:t>-</w:t>
            </w:r>
            <w:r>
              <w:tab/>
              <w:t>for fitting to or equipping such ships, boats or other vessels;</w:t>
            </w:r>
          </w:p>
          <w:p w14:paraId="59108B5B"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8B5C" w14:textId="77777777" w:rsidR="00E546F5" w:rsidRDefault="00951CE2">
            <w:pPr>
              <w:pStyle w:val="Tier4Bullet"/>
            </w:pPr>
            <w:r>
              <w:tab/>
            </w:r>
            <w:r>
              <w:tab/>
            </w:r>
            <w:r>
              <w:tab/>
              <w:t>-</w:t>
            </w:r>
            <w:r>
              <w:tab/>
              <w:t>for equipping the above platforms;</w:t>
            </w:r>
          </w:p>
          <w:p w14:paraId="59108B5D" w14:textId="77777777" w:rsidR="00E546F5" w:rsidRDefault="00951CE2">
            <w:pPr>
              <w:pStyle w:val="Tier4Bullet"/>
            </w:pPr>
            <w:r>
              <w:tab/>
            </w:r>
            <w:r>
              <w:tab/>
            </w:r>
            <w:r>
              <w:tab/>
              <w:t>-</w:t>
            </w:r>
            <w:r>
              <w:tab/>
              <w:t>for linking these drilling or production platforms t</w:t>
            </w:r>
            <w:r>
              <w: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5E" w14:textId="77777777" w:rsidR="00E546F5" w:rsidRDefault="00951CE2">
            <w:pPr>
              <w:pStyle w:val="NormalinTable"/>
            </w:pPr>
            <w:r>
              <w:t>0.0%</w:t>
            </w:r>
          </w:p>
        </w:tc>
      </w:tr>
      <w:tr w:rsidR="00E546F5" w14:paraId="59108B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60" w14:textId="77777777" w:rsidR="00E546F5" w:rsidRDefault="00951CE2">
            <w:pPr>
              <w:pStyle w:val="NormalinTable"/>
            </w:pPr>
            <w:r>
              <w:t>8536901000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61"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w:t>
            </w:r>
            <w:r>
              <w:t>nnectors, junction boxes), for a voltage not exceeding 1 000 V; connectors for optical fibres, optical fibre bundles or cables</w:t>
            </w:r>
          </w:p>
          <w:p w14:paraId="59108B62" w14:textId="77777777" w:rsidR="00E546F5" w:rsidRDefault="00951CE2">
            <w:pPr>
              <w:pStyle w:val="Tier2"/>
            </w:pPr>
            <w:r>
              <w:t>-</w:t>
            </w:r>
            <w:r>
              <w:tab/>
              <w:t>Other apparatus</w:t>
            </w:r>
          </w:p>
          <w:p w14:paraId="59108B63" w14:textId="77777777" w:rsidR="00E546F5" w:rsidRDefault="00951CE2">
            <w:pPr>
              <w:pStyle w:val="Tier3"/>
            </w:pPr>
            <w:r>
              <w:t>-</w:t>
            </w:r>
            <w:r>
              <w:tab/>
              <w:t>-</w:t>
            </w:r>
            <w:r>
              <w:tab/>
              <w:t>Connections and contact elements for wire and cables</w:t>
            </w:r>
          </w:p>
          <w:p w14:paraId="59108B64"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8B65" w14:textId="77777777" w:rsidR="00E546F5" w:rsidRDefault="00951CE2">
            <w:pPr>
              <w:pStyle w:val="Tier3Bullet"/>
            </w:pPr>
            <w:r>
              <w:tab/>
            </w:r>
            <w:r>
              <w:tab/>
              <w:t>-</w:t>
            </w:r>
            <w:r>
              <w:tab/>
              <w:t>for fitting to or equipping such ships, boats or other vessels;</w:t>
            </w:r>
          </w:p>
          <w:p w14:paraId="59108B66"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B67" w14:textId="77777777" w:rsidR="00E546F5" w:rsidRDefault="00951CE2">
            <w:pPr>
              <w:pStyle w:val="Tier3Bullet"/>
            </w:pPr>
            <w:r>
              <w:tab/>
            </w:r>
            <w:r>
              <w:tab/>
              <w:t>-</w:t>
            </w:r>
            <w:r>
              <w:tab/>
              <w:t>for equipping the above platforms;</w:t>
            </w:r>
          </w:p>
          <w:p w14:paraId="59108B6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69" w14:textId="77777777" w:rsidR="00E546F5" w:rsidRDefault="00951CE2">
            <w:pPr>
              <w:pStyle w:val="NormalinTable"/>
            </w:pPr>
            <w:r>
              <w:t>0.</w:t>
            </w:r>
            <w:r>
              <w:t>0%</w:t>
            </w:r>
          </w:p>
        </w:tc>
      </w:tr>
      <w:tr w:rsidR="00E546F5" w14:paraId="59108B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6B" w14:textId="77777777" w:rsidR="00E546F5" w:rsidRDefault="00951CE2">
            <w:pPr>
              <w:pStyle w:val="NormalinTable"/>
            </w:pPr>
            <w:r>
              <w:t>8536902000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6C" w14:textId="77777777" w:rsidR="00E546F5" w:rsidRDefault="00951CE2">
            <w:pPr>
              <w:pStyle w:val="Tier1"/>
            </w:pPr>
            <w:r>
              <w:t>Electrical apparatus for switching or protecting electrical circuits, or for making connections to or in electrical circuits (for example, switches, relays, fuses, surge suppressors, plugs, sockets, lamp holders and other connectors, junctio</w:t>
            </w:r>
            <w:r>
              <w:t>n boxes), for a voltage not exceeding 1 000 V; connectors for optical fibres, optical fibre bundles or cables</w:t>
            </w:r>
          </w:p>
          <w:p w14:paraId="59108B6D" w14:textId="77777777" w:rsidR="00E546F5" w:rsidRDefault="00951CE2">
            <w:pPr>
              <w:pStyle w:val="Tier2"/>
            </w:pPr>
            <w:r>
              <w:t>-</w:t>
            </w:r>
            <w:r>
              <w:tab/>
              <w:t>Other apparatus</w:t>
            </w:r>
          </w:p>
          <w:p w14:paraId="59108B6E" w14:textId="77777777" w:rsidR="00E546F5" w:rsidRDefault="00951CE2">
            <w:pPr>
              <w:pStyle w:val="Tier3"/>
            </w:pPr>
            <w:r>
              <w:t>-</w:t>
            </w:r>
            <w:r>
              <w:tab/>
              <w:t>-</w:t>
            </w:r>
            <w:r>
              <w:tab/>
              <w:t>Wafer probers</w:t>
            </w:r>
          </w:p>
          <w:p w14:paraId="59108B6F"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8B70" w14:textId="77777777" w:rsidR="00E546F5" w:rsidRDefault="00951CE2">
            <w:pPr>
              <w:pStyle w:val="Tier3Bullet"/>
            </w:pPr>
            <w:r>
              <w:tab/>
            </w:r>
            <w:r>
              <w:tab/>
              <w:t>-</w:t>
            </w:r>
            <w:r>
              <w:tab/>
              <w:t>for fitting to or equipping such ships, boats or other vessels;</w:t>
            </w:r>
          </w:p>
          <w:p w14:paraId="59108B71"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8B72" w14:textId="77777777" w:rsidR="00E546F5" w:rsidRDefault="00951CE2">
            <w:pPr>
              <w:pStyle w:val="Tier3Bullet"/>
            </w:pPr>
            <w:r>
              <w:tab/>
            </w:r>
            <w:r>
              <w:tab/>
              <w:t>-</w:t>
            </w:r>
            <w:r>
              <w:tab/>
              <w:t>for equipping the above platforms;</w:t>
            </w:r>
          </w:p>
          <w:p w14:paraId="59108B7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74" w14:textId="77777777" w:rsidR="00E546F5" w:rsidRDefault="00951CE2">
            <w:pPr>
              <w:pStyle w:val="NormalinTable"/>
            </w:pPr>
            <w:r>
              <w:t>0.0%</w:t>
            </w:r>
          </w:p>
        </w:tc>
      </w:tr>
      <w:tr w:rsidR="00E546F5" w14:paraId="59108B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76" w14:textId="77777777" w:rsidR="00E546F5" w:rsidRDefault="00951CE2">
            <w:pPr>
              <w:pStyle w:val="NormalinTable"/>
            </w:pPr>
            <w:r>
              <w:t>8536909510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77" w14:textId="77777777" w:rsidR="00E546F5" w:rsidRDefault="00951CE2">
            <w:pPr>
              <w:pStyle w:val="Tier1"/>
            </w:pPr>
            <w:r>
              <w:t xml:space="preserve">Electrical apparatus for switching or </w:t>
            </w:r>
            <w:r>
              <w:t>protecting electrical circuits, or for making connections to or in electrical circuits (for example, switches, relays, fuses, surge suppressors, plugs, sockets, lamp holders and other connectors, junction boxes), for a voltage not exceeding 1 000 V; connec</w:t>
            </w:r>
            <w:r>
              <w:t>tors for optical fibres, optical fibre bundles or cables</w:t>
            </w:r>
          </w:p>
          <w:p w14:paraId="59108B78" w14:textId="77777777" w:rsidR="00E546F5" w:rsidRDefault="00951CE2">
            <w:pPr>
              <w:pStyle w:val="Tier2"/>
            </w:pPr>
            <w:r>
              <w:t>-</w:t>
            </w:r>
            <w:r>
              <w:tab/>
              <w:t>Other apparatus</w:t>
            </w:r>
          </w:p>
          <w:p w14:paraId="59108B79" w14:textId="77777777" w:rsidR="00E546F5" w:rsidRDefault="00951CE2">
            <w:pPr>
              <w:pStyle w:val="Tier3"/>
            </w:pPr>
            <w:r>
              <w:t>-</w:t>
            </w:r>
            <w:r>
              <w:tab/>
              <w:t>-</w:t>
            </w:r>
            <w:r>
              <w:tab/>
              <w:t>Other</w:t>
            </w:r>
          </w:p>
          <w:p w14:paraId="59108B7A" w14:textId="77777777" w:rsidR="00E546F5" w:rsidRDefault="00951CE2">
            <w:pPr>
              <w:pStyle w:val="Tier4"/>
            </w:pPr>
            <w:r>
              <w:t>-</w:t>
            </w:r>
            <w:r>
              <w:tab/>
              <w:t>-</w:t>
            </w:r>
            <w:r>
              <w:tab/>
              <w:t>-</w:t>
            </w:r>
            <w:r>
              <w:tab/>
              <w:t>For use in certain types of aircraft</w:t>
            </w:r>
          </w:p>
          <w:p w14:paraId="59108B7B" w14:textId="77777777" w:rsidR="00E546F5" w:rsidRDefault="00951CE2">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7C" w14:textId="77777777" w:rsidR="00E546F5" w:rsidRDefault="00951CE2">
            <w:pPr>
              <w:pStyle w:val="NormalinTable"/>
            </w:pPr>
            <w:r>
              <w:t>0.0%</w:t>
            </w:r>
          </w:p>
        </w:tc>
      </w:tr>
      <w:tr w:rsidR="00E546F5" w14:paraId="59108B8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7E" w14:textId="77777777" w:rsidR="00E546F5" w:rsidRDefault="00951CE2">
            <w:pPr>
              <w:pStyle w:val="NormalinTable"/>
            </w:pPr>
            <w:r>
              <w:t>8536909540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7F" w14:textId="77777777" w:rsidR="00E546F5" w:rsidRDefault="00951CE2">
            <w:pPr>
              <w:pStyle w:val="Tier1"/>
            </w:pPr>
            <w:r>
              <w:t>Electrical apparatus for switching or protecting electrical circuits, or for making connections to or in electrical circuits (for example, switches, relays, fuses, surge</w:t>
            </w:r>
            <w:r>
              <w:t xml:space="preserve"> suppressors, plugs, sockets, lamp holders and other connectors, junction boxes), for a voltage not exceeding 1 000 V; connectors for optical fibres, optical fibre bundles or cables</w:t>
            </w:r>
          </w:p>
          <w:p w14:paraId="59108B80" w14:textId="77777777" w:rsidR="00E546F5" w:rsidRDefault="00951CE2">
            <w:pPr>
              <w:pStyle w:val="Tier2"/>
            </w:pPr>
            <w:r>
              <w:t>-</w:t>
            </w:r>
            <w:r>
              <w:tab/>
              <w:t>Other apparatus</w:t>
            </w:r>
          </w:p>
          <w:p w14:paraId="59108B81" w14:textId="77777777" w:rsidR="00E546F5" w:rsidRDefault="00951CE2">
            <w:pPr>
              <w:pStyle w:val="Tier3"/>
            </w:pPr>
            <w:r>
              <w:t>-</w:t>
            </w:r>
            <w:r>
              <w:tab/>
              <w:t>-</w:t>
            </w:r>
            <w:r>
              <w:tab/>
              <w:t>Other</w:t>
            </w:r>
          </w:p>
          <w:p w14:paraId="59108B82" w14:textId="77777777" w:rsidR="00E546F5" w:rsidRDefault="00951CE2">
            <w:pPr>
              <w:pStyle w:val="Tier4"/>
            </w:pPr>
            <w:r>
              <w:t>-</w:t>
            </w:r>
            <w:r>
              <w:tab/>
              <w:t>-</w:t>
            </w:r>
            <w:r>
              <w:tab/>
              <w:t>-</w:t>
            </w:r>
            <w:r>
              <w:tab/>
              <w:t>Other</w:t>
            </w:r>
          </w:p>
          <w:p w14:paraId="59108B83" w14:textId="77777777" w:rsidR="00E546F5" w:rsidRDefault="00951CE2">
            <w:pPr>
              <w:pStyle w:val="Tier5"/>
            </w:pPr>
            <w:r>
              <w:t>-</w:t>
            </w:r>
            <w:r>
              <w:tab/>
              <w:t>-</w:t>
            </w:r>
            <w:r>
              <w:tab/>
              <w:t>-</w:t>
            </w:r>
            <w:r>
              <w:tab/>
              <w:t>-</w:t>
            </w:r>
            <w:r>
              <w:tab/>
              <w:t xml:space="preserve">Rivet contacts - of </w:t>
            </w:r>
            <w:r>
              <w:t>copper - plated with silver nickel alloy AgNi10 or with silver containing by weight 11.2% (± 1.0%) of tin oxide and of indium oxide taken together - with a thickness of the plating of 0.3 mm (- 0/+ 0.015 mm) - whether or not gilded</w:t>
            </w:r>
          </w:p>
          <w:p w14:paraId="59108B84" w14:textId="77777777" w:rsidR="00E546F5" w:rsidRDefault="00951CE2">
            <w:pPr>
              <w:pStyle w:val="Tier5Bullet"/>
            </w:pPr>
            <w:r>
              <w:tab/>
            </w:r>
            <w:r>
              <w:tab/>
            </w:r>
            <w:r>
              <w:tab/>
            </w:r>
            <w:r>
              <w:tab/>
              <w:t>-</w:t>
            </w:r>
            <w:r>
              <w:tab/>
              <w:t xml:space="preserve">for incorporation </w:t>
            </w:r>
            <w:r>
              <w:t>in ships, boats or other vessels listed in Table 1, for the purposes of their construction, repair, maintenance or conversion;</w:t>
            </w:r>
          </w:p>
          <w:p w14:paraId="59108B85" w14:textId="77777777" w:rsidR="00E546F5" w:rsidRDefault="00951CE2">
            <w:pPr>
              <w:pStyle w:val="Tier5Bullet"/>
            </w:pPr>
            <w:r>
              <w:tab/>
            </w:r>
            <w:r>
              <w:tab/>
            </w:r>
            <w:r>
              <w:tab/>
            </w:r>
            <w:r>
              <w:tab/>
              <w:t>-</w:t>
            </w:r>
            <w:r>
              <w:tab/>
              <w:t>for fitting to or equipping such ships, boats or other vessels;</w:t>
            </w:r>
          </w:p>
          <w:p w14:paraId="59108B86" w14:textId="77777777" w:rsidR="00E546F5" w:rsidRDefault="00951CE2">
            <w:pPr>
              <w:pStyle w:val="Tier5Bullet"/>
            </w:pPr>
            <w:r>
              <w:tab/>
            </w:r>
            <w:r>
              <w:tab/>
            </w: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14:paraId="59108B87" w14:textId="77777777" w:rsidR="00E546F5" w:rsidRDefault="00951CE2">
            <w:pPr>
              <w:pStyle w:val="Tier5Bullet"/>
            </w:pPr>
            <w:r>
              <w:tab/>
            </w:r>
            <w:r>
              <w:tab/>
            </w:r>
            <w:r>
              <w:tab/>
            </w:r>
            <w:r>
              <w:tab/>
              <w:t>-</w:t>
            </w:r>
            <w:r>
              <w:tab/>
              <w:t>for equipping the above platforms;</w:t>
            </w:r>
          </w:p>
          <w:p w14:paraId="59108B88" w14:textId="77777777" w:rsidR="00E546F5" w:rsidRDefault="00951CE2">
            <w:pPr>
              <w:pStyle w:val="Tier5Bullet"/>
            </w:pPr>
            <w:r>
              <w:tab/>
            </w:r>
            <w:r>
              <w:tab/>
            </w:r>
            <w:r>
              <w:tab/>
            </w:r>
            <w:r>
              <w:tab/>
              <w:t>-</w:t>
            </w:r>
            <w:r>
              <w:tab/>
              <w:t>for linking these drilling or produc</w:t>
            </w:r>
            <w:r>
              <w:t>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89" w14:textId="77777777" w:rsidR="00E546F5" w:rsidRDefault="00951CE2">
            <w:pPr>
              <w:pStyle w:val="NormalinTable"/>
            </w:pPr>
            <w:r>
              <w:t>0.0%</w:t>
            </w:r>
          </w:p>
        </w:tc>
      </w:tr>
      <w:tr w:rsidR="00E546F5" w14:paraId="59108B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8B" w14:textId="77777777" w:rsidR="00E546F5" w:rsidRDefault="00951CE2">
            <w:pPr>
              <w:pStyle w:val="NormalinTable"/>
            </w:pPr>
            <w:r>
              <w:t>8536909594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8C" w14:textId="77777777" w:rsidR="00E546F5" w:rsidRDefault="00951CE2">
            <w:pPr>
              <w:pStyle w:val="Tier1"/>
            </w:pPr>
            <w:r>
              <w:t xml:space="preserve">Electrical apparatus for switching or protecting electrical circuits, or for making connections to or in electrical circuits (for example, switches, relays, fuses, surge suppressors, plugs, sockets, lamp </w:t>
            </w:r>
            <w:r>
              <w:t>holders and other connectors, junction boxes), for a voltage not exceeding 1 000 V; connectors for optical fibres, optical fibre bundles or cables</w:t>
            </w:r>
          </w:p>
          <w:p w14:paraId="59108B8D" w14:textId="77777777" w:rsidR="00E546F5" w:rsidRDefault="00951CE2">
            <w:pPr>
              <w:pStyle w:val="Tier2"/>
            </w:pPr>
            <w:r>
              <w:t>-</w:t>
            </w:r>
            <w:r>
              <w:tab/>
              <w:t>Other apparatus</w:t>
            </w:r>
          </w:p>
          <w:p w14:paraId="59108B8E" w14:textId="77777777" w:rsidR="00E546F5" w:rsidRDefault="00951CE2">
            <w:pPr>
              <w:pStyle w:val="Tier3"/>
            </w:pPr>
            <w:r>
              <w:t>-</w:t>
            </w:r>
            <w:r>
              <w:tab/>
              <w:t>-</w:t>
            </w:r>
            <w:r>
              <w:tab/>
              <w:t>Other</w:t>
            </w:r>
          </w:p>
          <w:p w14:paraId="59108B8F" w14:textId="77777777" w:rsidR="00E546F5" w:rsidRDefault="00951CE2">
            <w:pPr>
              <w:pStyle w:val="Tier4"/>
            </w:pPr>
            <w:r>
              <w:t>-</w:t>
            </w:r>
            <w:r>
              <w:tab/>
              <w:t>-</w:t>
            </w:r>
            <w:r>
              <w:tab/>
              <w:t>-</w:t>
            </w:r>
            <w:r>
              <w:tab/>
              <w:t>Other</w:t>
            </w:r>
          </w:p>
          <w:p w14:paraId="59108B90" w14:textId="77777777" w:rsidR="00E546F5" w:rsidRDefault="00951CE2">
            <w:pPr>
              <w:pStyle w:val="Tier5"/>
            </w:pPr>
            <w:r>
              <w:t>-</w:t>
            </w:r>
            <w:r>
              <w:tab/>
              <w:t>-</w:t>
            </w:r>
            <w:r>
              <w:tab/>
              <w:t>-</w:t>
            </w:r>
            <w:r>
              <w:tab/>
              <w:t>-</w:t>
            </w:r>
            <w:r>
              <w:tab/>
              <w:t xml:space="preserve">Elastomeric connector, of rubber or silicone, </w:t>
            </w:r>
            <w:r>
              <w:t>consisting of one or more conductor elements</w:t>
            </w:r>
          </w:p>
          <w:p w14:paraId="59108B9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B92" w14:textId="77777777" w:rsidR="00E546F5" w:rsidRDefault="00951CE2">
            <w:pPr>
              <w:pStyle w:val="Tier5Bullet"/>
            </w:pPr>
            <w:r>
              <w:tab/>
            </w:r>
            <w:r>
              <w:tab/>
            </w:r>
            <w:r>
              <w:tab/>
            </w:r>
            <w:r>
              <w:tab/>
              <w:t>-</w:t>
            </w:r>
            <w:r>
              <w:tab/>
              <w:t>for fitting to or equipping such ships, boats or other</w:t>
            </w:r>
            <w:r>
              <w:t xml:space="preserve"> vessels;</w:t>
            </w:r>
          </w:p>
          <w:p w14:paraId="59108B93"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B94" w14:textId="77777777" w:rsidR="00E546F5" w:rsidRDefault="00951CE2">
            <w:pPr>
              <w:pStyle w:val="Tier5Bullet"/>
            </w:pPr>
            <w:r>
              <w:tab/>
            </w:r>
            <w:r>
              <w:tab/>
            </w:r>
            <w:r>
              <w:tab/>
            </w:r>
            <w:r>
              <w:tab/>
              <w:t>-</w:t>
            </w:r>
            <w:r>
              <w:tab/>
              <w:t>for equi</w:t>
            </w:r>
            <w:r>
              <w:t>pping the above platforms;</w:t>
            </w:r>
          </w:p>
          <w:p w14:paraId="59108B9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96" w14:textId="77777777" w:rsidR="00E546F5" w:rsidRDefault="00951CE2">
            <w:pPr>
              <w:pStyle w:val="NormalinTable"/>
            </w:pPr>
            <w:r>
              <w:t>0.0%</w:t>
            </w:r>
          </w:p>
        </w:tc>
      </w:tr>
      <w:tr w:rsidR="00E546F5" w14:paraId="59108B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98" w14:textId="77777777" w:rsidR="00E546F5" w:rsidRDefault="00951CE2">
            <w:pPr>
              <w:pStyle w:val="NormalinTable"/>
            </w:pPr>
            <w:r>
              <w:t>8536909595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99" w14:textId="77777777" w:rsidR="00E546F5" w:rsidRDefault="00951CE2">
            <w:pPr>
              <w:pStyle w:val="Tier1"/>
            </w:pPr>
            <w:r>
              <w:t xml:space="preserve">Electrical apparatus for switching or protecting electrical circuits, or for making connections to or in electrical circuits (for </w:t>
            </w:r>
            <w:r>
              <w:t>example, switches, relays, fuses, surge suppressors, plugs, sockets, lamp holders and other connectors, junction boxes), for a voltage not exceeding 1 000 V; connectors for optical fibres, optical fibre bundles or cables</w:t>
            </w:r>
          </w:p>
          <w:p w14:paraId="59108B9A" w14:textId="77777777" w:rsidR="00E546F5" w:rsidRDefault="00951CE2">
            <w:pPr>
              <w:pStyle w:val="Tier2"/>
            </w:pPr>
            <w:r>
              <w:t>-</w:t>
            </w:r>
            <w:r>
              <w:tab/>
              <w:t>Other apparatus</w:t>
            </w:r>
          </w:p>
          <w:p w14:paraId="59108B9B" w14:textId="77777777" w:rsidR="00E546F5" w:rsidRDefault="00951CE2">
            <w:pPr>
              <w:pStyle w:val="Tier3"/>
            </w:pPr>
            <w:r>
              <w:t>-</w:t>
            </w:r>
            <w:r>
              <w:tab/>
              <w:t>-</w:t>
            </w:r>
            <w:r>
              <w:tab/>
              <w:t>Other</w:t>
            </w:r>
          </w:p>
          <w:p w14:paraId="59108B9C" w14:textId="77777777" w:rsidR="00E546F5" w:rsidRDefault="00951CE2">
            <w:pPr>
              <w:pStyle w:val="Tier4"/>
            </w:pPr>
            <w:r>
              <w:t>-</w:t>
            </w:r>
            <w:r>
              <w:tab/>
              <w:t>-</w:t>
            </w:r>
            <w:r>
              <w:tab/>
              <w:t>-</w:t>
            </w:r>
            <w:r>
              <w:tab/>
              <w:t>O</w:t>
            </w:r>
            <w:r>
              <w:t>ther</w:t>
            </w:r>
          </w:p>
          <w:p w14:paraId="59108B9D" w14:textId="77777777" w:rsidR="00E546F5" w:rsidRDefault="00951CE2">
            <w:pPr>
              <w:pStyle w:val="Tier5"/>
            </w:pPr>
            <w:r>
              <w:t>-</w:t>
            </w:r>
            <w:r>
              <w:tab/>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w:t>
            </w:r>
            <w:r>
              <w:t>h keypads foil glued on the keyboard - whether or not with protective foil - single or multilayer</w:t>
            </w:r>
          </w:p>
          <w:p w14:paraId="59108B9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B9F" w14:textId="77777777" w:rsidR="00E546F5" w:rsidRDefault="00951CE2">
            <w:pPr>
              <w:pStyle w:val="Tier5Bullet"/>
            </w:pPr>
            <w:r>
              <w:tab/>
            </w:r>
            <w:r>
              <w:tab/>
            </w:r>
            <w:r>
              <w:tab/>
            </w:r>
            <w:r>
              <w:tab/>
              <w:t>-</w:t>
            </w:r>
            <w:r>
              <w:tab/>
            </w:r>
            <w:r>
              <w:t>for fitting to or equipping such ships, boats or other vessels;</w:t>
            </w:r>
          </w:p>
          <w:p w14:paraId="59108BA0"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14:paraId="59108BA1" w14:textId="77777777" w:rsidR="00E546F5" w:rsidRDefault="00951CE2">
            <w:pPr>
              <w:pStyle w:val="Tier5Bullet"/>
            </w:pPr>
            <w:r>
              <w:tab/>
            </w:r>
            <w:r>
              <w:tab/>
            </w:r>
            <w:r>
              <w:tab/>
            </w:r>
            <w:r>
              <w:tab/>
              <w:t>-</w:t>
            </w:r>
            <w:r>
              <w:tab/>
              <w:t>for equipping the above platforms;</w:t>
            </w:r>
          </w:p>
          <w:p w14:paraId="59108BA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A3" w14:textId="77777777" w:rsidR="00E546F5" w:rsidRDefault="00951CE2">
            <w:pPr>
              <w:pStyle w:val="NormalinTable"/>
            </w:pPr>
            <w:r>
              <w:t>0.0%</w:t>
            </w:r>
          </w:p>
        </w:tc>
      </w:tr>
      <w:tr w:rsidR="00E546F5" w14:paraId="59108B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A5" w14:textId="77777777" w:rsidR="00E546F5" w:rsidRDefault="00951CE2">
            <w:pPr>
              <w:pStyle w:val="NormalinTable"/>
            </w:pPr>
            <w:r>
              <w:t>8536909599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A6" w14:textId="77777777" w:rsidR="00E546F5" w:rsidRDefault="00951CE2">
            <w:pPr>
              <w:pStyle w:val="Tier1"/>
            </w:pPr>
            <w:r>
              <w:t>Electrical apparatus for switching or protecting electrical circuits, or for making c</w:t>
            </w:r>
            <w:r>
              <w:t xml:space="preserve">onnections to or in electrical circuits (for example, switches, relays, fuses, surge suppressors, plugs, sockets, lamp holders and other connectors, junction boxes), for a voltage not exceeding 1 000 V; connectors for optical fibres, optical fibre bundles </w:t>
            </w:r>
            <w:r>
              <w:t>or cables</w:t>
            </w:r>
          </w:p>
          <w:p w14:paraId="59108BA7" w14:textId="77777777" w:rsidR="00E546F5" w:rsidRDefault="00951CE2">
            <w:pPr>
              <w:pStyle w:val="Tier2"/>
            </w:pPr>
            <w:r>
              <w:t>-</w:t>
            </w:r>
            <w:r>
              <w:tab/>
              <w:t>Other apparatus</w:t>
            </w:r>
          </w:p>
          <w:p w14:paraId="59108BA8" w14:textId="77777777" w:rsidR="00E546F5" w:rsidRDefault="00951CE2">
            <w:pPr>
              <w:pStyle w:val="Tier3"/>
            </w:pPr>
            <w:r>
              <w:t>-</w:t>
            </w:r>
            <w:r>
              <w:tab/>
              <w:t>-</w:t>
            </w:r>
            <w:r>
              <w:tab/>
              <w:t>Other</w:t>
            </w:r>
          </w:p>
          <w:p w14:paraId="59108BA9" w14:textId="77777777" w:rsidR="00E546F5" w:rsidRDefault="00951CE2">
            <w:pPr>
              <w:pStyle w:val="Tier4"/>
            </w:pPr>
            <w:r>
              <w:t>-</w:t>
            </w:r>
            <w:r>
              <w:tab/>
              <w:t>-</w:t>
            </w:r>
            <w:r>
              <w:tab/>
              <w:t>-</w:t>
            </w:r>
            <w:r>
              <w:tab/>
              <w:t>Other</w:t>
            </w:r>
          </w:p>
          <w:p w14:paraId="59108BAA" w14:textId="77777777" w:rsidR="00E546F5" w:rsidRDefault="00951CE2">
            <w:pPr>
              <w:pStyle w:val="Tier5"/>
            </w:pPr>
            <w:r>
              <w:t>-</w:t>
            </w:r>
            <w:r>
              <w:tab/>
              <w:t>-</w:t>
            </w:r>
            <w:r>
              <w:tab/>
              <w:t>-</w:t>
            </w:r>
            <w:r>
              <w:tab/>
              <w:t>-</w:t>
            </w:r>
            <w:r>
              <w:tab/>
              <w:t>Other</w:t>
            </w:r>
          </w:p>
          <w:p w14:paraId="59108BA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BAC" w14:textId="77777777" w:rsidR="00E546F5" w:rsidRDefault="00951CE2">
            <w:pPr>
              <w:pStyle w:val="Tier5Bullet"/>
            </w:pPr>
            <w:r>
              <w:tab/>
            </w:r>
            <w:r>
              <w:tab/>
            </w:r>
            <w:r>
              <w:tab/>
            </w:r>
            <w:r>
              <w:tab/>
              <w:t>-</w:t>
            </w:r>
            <w:r>
              <w:tab/>
              <w:t xml:space="preserve">for fitting to or </w:t>
            </w:r>
            <w:r>
              <w:t>equipping such ships, boats or other vessels;</w:t>
            </w:r>
          </w:p>
          <w:p w14:paraId="59108BA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8BAE" w14:textId="77777777" w:rsidR="00E546F5" w:rsidRDefault="00951CE2">
            <w:pPr>
              <w:pStyle w:val="Tier5Bullet"/>
            </w:pPr>
            <w:r>
              <w:tab/>
            </w:r>
            <w:r>
              <w:tab/>
            </w:r>
            <w:r>
              <w:tab/>
            </w:r>
            <w:r>
              <w:tab/>
              <w:t>-</w:t>
            </w:r>
            <w:r>
              <w:tab/>
              <w:t>for equipping the above platforms;</w:t>
            </w:r>
          </w:p>
          <w:p w14:paraId="59108BA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B0" w14:textId="77777777" w:rsidR="00E546F5" w:rsidRDefault="00951CE2">
            <w:pPr>
              <w:pStyle w:val="NormalinTable"/>
            </w:pPr>
            <w:r>
              <w:t>0.0%</w:t>
            </w:r>
          </w:p>
        </w:tc>
      </w:tr>
      <w:tr w:rsidR="00E546F5" w14:paraId="59108B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B2" w14:textId="77777777" w:rsidR="00E546F5" w:rsidRDefault="00951CE2">
            <w:pPr>
              <w:pStyle w:val="NormalinTable"/>
            </w:pPr>
            <w:r>
              <w:t>8537101010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B3" w14:textId="77777777" w:rsidR="00E546F5" w:rsidRDefault="00951CE2">
            <w:pPr>
              <w:pStyle w:val="Tier1"/>
            </w:pPr>
            <w:r>
              <w:t xml:space="preserve">Boards, panels, consoles, desks, cabinets and other bases, equipped with two or more apparatus of </w:t>
            </w:r>
            <w:r>
              <w:t>heading 8535 or 8536, for electric control or the distribution of electricity, including those incorporating instruments or apparatus of Chapter 90, and numerical control apparatus, other than switching apparatus of heading 8517</w:t>
            </w:r>
          </w:p>
          <w:p w14:paraId="59108BB4" w14:textId="77777777" w:rsidR="00E546F5" w:rsidRDefault="00951CE2">
            <w:pPr>
              <w:pStyle w:val="Tier2"/>
            </w:pPr>
            <w:r>
              <w:t>-</w:t>
            </w:r>
            <w:r>
              <w:tab/>
              <w:t>For a voltage not exceedi</w:t>
            </w:r>
            <w:r>
              <w:t>ng 1 000 V</w:t>
            </w:r>
          </w:p>
          <w:p w14:paraId="59108BB5" w14:textId="77777777" w:rsidR="00E546F5" w:rsidRDefault="00951CE2">
            <w:pPr>
              <w:pStyle w:val="Tier3"/>
            </w:pPr>
            <w:r>
              <w:t>-</w:t>
            </w:r>
            <w:r>
              <w:tab/>
              <w:t>-</w:t>
            </w:r>
            <w:r>
              <w:tab/>
              <w:t>Numerical control panels with built-in automatic data-processing machine</w:t>
            </w:r>
          </w:p>
          <w:p w14:paraId="59108BB6" w14:textId="77777777" w:rsidR="00E546F5" w:rsidRDefault="00951CE2">
            <w:pPr>
              <w:pStyle w:val="Tier4"/>
            </w:pPr>
            <w:r>
              <w:t>-</w:t>
            </w:r>
            <w:r>
              <w:tab/>
              <w:t>-</w:t>
            </w:r>
            <w:r>
              <w:tab/>
              <w:t>-</w:t>
            </w:r>
            <w:r>
              <w:tab/>
              <w:t>For use in certain types of aircraft</w:t>
            </w:r>
          </w:p>
          <w:p w14:paraId="59108BB7" w14:textId="77777777" w:rsidR="00E546F5" w:rsidRDefault="00951CE2">
            <w:pPr>
              <w:pStyle w:val="Tier4Bullet"/>
            </w:pPr>
            <w:r>
              <w:tab/>
            </w:r>
            <w:r>
              <w:tab/>
            </w:r>
            <w:r>
              <w:tab/>
              <w:t>-</w:t>
            </w:r>
            <w:r>
              <w:tab/>
              <w:t>For use in certain types of aircraft; for the construction, maintenance and repair of aircraft of an unladen weight exce</w:t>
            </w:r>
            <w:r>
              <w:t>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B8" w14:textId="77777777" w:rsidR="00E546F5" w:rsidRDefault="00951CE2">
            <w:pPr>
              <w:pStyle w:val="NormalinTable"/>
            </w:pPr>
            <w:r>
              <w:t>0.0%</w:t>
            </w:r>
          </w:p>
        </w:tc>
      </w:tr>
      <w:tr w:rsidR="00E546F5" w14:paraId="59108B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BA" w14:textId="77777777" w:rsidR="00E546F5" w:rsidRDefault="00951CE2">
            <w:pPr>
              <w:pStyle w:val="NormalinTable"/>
            </w:pPr>
            <w:r>
              <w:t>8537101090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BB" w14:textId="77777777" w:rsidR="00E546F5" w:rsidRDefault="00951CE2">
            <w:pPr>
              <w:pStyle w:val="Tier1"/>
            </w:pPr>
            <w:r>
              <w:t>Boards, panels, consoles, desks, cabinets and other bases, equipped with two or more apparatus of heading 8535 or 8536, for electric control or the distribution of electrici</w:t>
            </w:r>
            <w:r>
              <w:t>ty, including those incorporating instruments or apparatus of Chapter 90, and numerical control apparatus, other than switching apparatus of heading 8517</w:t>
            </w:r>
          </w:p>
          <w:p w14:paraId="59108BBC" w14:textId="77777777" w:rsidR="00E546F5" w:rsidRDefault="00951CE2">
            <w:pPr>
              <w:pStyle w:val="Tier2"/>
            </w:pPr>
            <w:r>
              <w:t>-</w:t>
            </w:r>
            <w:r>
              <w:tab/>
              <w:t>For a voltage not exceeding 1 000 V</w:t>
            </w:r>
          </w:p>
          <w:p w14:paraId="59108BBD" w14:textId="77777777" w:rsidR="00E546F5" w:rsidRDefault="00951CE2">
            <w:pPr>
              <w:pStyle w:val="Tier3"/>
            </w:pPr>
            <w:r>
              <w:t>-</w:t>
            </w:r>
            <w:r>
              <w:tab/>
              <w:t>-</w:t>
            </w:r>
            <w:r>
              <w:tab/>
              <w:t xml:space="preserve">Numerical control panels with built-in automatic </w:t>
            </w:r>
            <w:r>
              <w:t>data-processing machine</w:t>
            </w:r>
          </w:p>
          <w:p w14:paraId="59108BBE" w14:textId="77777777" w:rsidR="00E546F5" w:rsidRDefault="00951CE2">
            <w:pPr>
              <w:pStyle w:val="Tier4"/>
            </w:pPr>
            <w:r>
              <w:t>-</w:t>
            </w:r>
            <w:r>
              <w:tab/>
              <w:t>-</w:t>
            </w:r>
            <w:r>
              <w:tab/>
              <w:t>-</w:t>
            </w:r>
            <w:r>
              <w:tab/>
              <w:t>Other</w:t>
            </w:r>
          </w:p>
          <w:p w14:paraId="59108BB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BC0" w14:textId="77777777" w:rsidR="00E546F5" w:rsidRDefault="00951CE2">
            <w:pPr>
              <w:pStyle w:val="Tier4Bullet"/>
            </w:pPr>
            <w:r>
              <w:tab/>
            </w:r>
            <w:r>
              <w:tab/>
            </w:r>
            <w:r>
              <w:tab/>
              <w:t>-</w:t>
            </w:r>
            <w:r>
              <w:tab/>
              <w:t>for fitting to or equipping such ships, boats or other vessels;</w:t>
            </w:r>
          </w:p>
          <w:p w14:paraId="59108BC1"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BC2" w14:textId="77777777" w:rsidR="00E546F5" w:rsidRDefault="00951CE2">
            <w:pPr>
              <w:pStyle w:val="Tier4Bullet"/>
            </w:pPr>
            <w:r>
              <w:tab/>
            </w:r>
            <w:r>
              <w:tab/>
            </w:r>
            <w:r>
              <w:tab/>
              <w:t>-</w:t>
            </w:r>
            <w:r>
              <w:tab/>
              <w:t>for equipping the abo</w:t>
            </w:r>
            <w:r>
              <w:t>ve platforms;</w:t>
            </w:r>
          </w:p>
          <w:p w14:paraId="59108BC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C4" w14:textId="77777777" w:rsidR="00E546F5" w:rsidRDefault="00951CE2">
            <w:pPr>
              <w:pStyle w:val="NormalinTable"/>
            </w:pPr>
            <w:r>
              <w:t>0.0%</w:t>
            </w:r>
          </w:p>
        </w:tc>
      </w:tr>
      <w:tr w:rsidR="00E546F5" w14:paraId="59108B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C6" w14:textId="77777777" w:rsidR="00E546F5" w:rsidRDefault="00951CE2">
            <w:pPr>
              <w:pStyle w:val="NormalinTable"/>
            </w:pPr>
            <w:r>
              <w:t>8537109110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C7" w14:textId="77777777" w:rsidR="00E546F5" w:rsidRDefault="00951CE2">
            <w:pPr>
              <w:pStyle w:val="Tier1"/>
            </w:pPr>
            <w:r>
              <w:t xml:space="preserve">Boards, panels, consoles, desks, cabinets and other bases, equipped with two or more apparatus of heading 8535 or 8536, for electric control or the </w:t>
            </w:r>
            <w:r>
              <w:t>distribution of electricity, including those incorporating instruments or apparatus of Chapter 90, and numerical control apparatus, other than switching apparatus of heading 8517</w:t>
            </w:r>
          </w:p>
          <w:p w14:paraId="59108BC8" w14:textId="77777777" w:rsidR="00E546F5" w:rsidRDefault="00951CE2">
            <w:pPr>
              <w:pStyle w:val="Tier2"/>
            </w:pPr>
            <w:r>
              <w:t>-</w:t>
            </w:r>
            <w:r>
              <w:tab/>
              <w:t>For a voltage not exceeding 1 000 V</w:t>
            </w:r>
          </w:p>
          <w:p w14:paraId="59108BC9" w14:textId="77777777" w:rsidR="00E546F5" w:rsidRDefault="00951CE2">
            <w:pPr>
              <w:pStyle w:val="Tier3"/>
            </w:pPr>
            <w:r>
              <w:t>-</w:t>
            </w:r>
            <w:r>
              <w:tab/>
              <w:t>-</w:t>
            </w:r>
            <w:r>
              <w:tab/>
              <w:t>Other</w:t>
            </w:r>
          </w:p>
          <w:p w14:paraId="59108BCA" w14:textId="77777777" w:rsidR="00E546F5" w:rsidRDefault="00951CE2">
            <w:pPr>
              <w:pStyle w:val="Tier4"/>
            </w:pPr>
            <w:r>
              <w:t>-</w:t>
            </w:r>
            <w:r>
              <w:tab/>
              <w:t>-</w:t>
            </w:r>
            <w:r>
              <w:tab/>
              <w:t>-</w:t>
            </w:r>
            <w:r>
              <w:tab/>
              <w:t>Programmable memory con</w:t>
            </w:r>
            <w:r>
              <w:t>trollers</w:t>
            </w:r>
          </w:p>
          <w:p w14:paraId="59108BCB" w14:textId="77777777" w:rsidR="00E546F5" w:rsidRDefault="00951CE2">
            <w:pPr>
              <w:pStyle w:val="Tier5"/>
            </w:pPr>
            <w:r>
              <w:t>-</w:t>
            </w:r>
            <w:r>
              <w:tab/>
              <w:t>-</w:t>
            </w:r>
            <w:r>
              <w:tab/>
              <w:t>-</w:t>
            </w:r>
            <w:r>
              <w:tab/>
              <w:t>-</w:t>
            </w:r>
            <w:r>
              <w:tab/>
              <w:t>For use in certain types of aircraft</w:t>
            </w:r>
          </w:p>
          <w:p w14:paraId="59108BCC"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CD" w14:textId="77777777" w:rsidR="00E546F5" w:rsidRDefault="00951CE2">
            <w:pPr>
              <w:pStyle w:val="NormalinTable"/>
            </w:pPr>
            <w:r>
              <w:t>0.0%</w:t>
            </w:r>
          </w:p>
        </w:tc>
      </w:tr>
      <w:tr w:rsidR="00E546F5" w14:paraId="59108B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CF" w14:textId="77777777" w:rsidR="00E546F5" w:rsidRDefault="00951CE2">
            <w:pPr>
              <w:pStyle w:val="NormalinTable"/>
            </w:pPr>
            <w:r>
              <w:t>8537109150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D0" w14:textId="77777777" w:rsidR="00E546F5" w:rsidRDefault="00951CE2">
            <w:pPr>
              <w:pStyle w:val="Tier1"/>
            </w:pPr>
            <w:r>
              <w:t>Boards, panels, consoles, desks, cabinets and other bases, equipped with two or more apparatus of heading 8535 or 8536, for electric control or the distribution of electricity, including those incorporating instruments or apparatus of Chapter 90</w:t>
            </w:r>
            <w:r>
              <w:t>, and numerical control apparatus, other than switching apparatus of heading 8517</w:t>
            </w:r>
          </w:p>
          <w:p w14:paraId="59108BD1" w14:textId="77777777" w:rsidR="00E546F5" w:rsidRDefault="00951CE2">
            <w:pPr>
              <w:pStyle w:val="Tier2"/>
            </w:pPr>
            <w:r>
              <w:t>-</w:t>
            </w:r>
            <w:r>
              <w:tab/>
              <w:t>For a voltage not exceeding 1 000 V</w:t>
            </w:r>
          </w:p>
          <w:p w14:paraId="59108BD2" w14:textId="77777777" w:rsidR="00E546F5" w:rsidRDefault="00951CE2">
            <w:pPr>
              <w:pStyle w:val="Tier3"/>
            </w:pPr>
            <w:r>
              <w:t>-</w:t>
            </w:r>
            <w:r>
              <w:tab/>
              <w:t>-</w:t>
            </w:r>
            <w:r>
              <w:tab/>
              <w:t>Other</w:t>
            </w:r>
          </w:p>
          <w:p w14:paraId="59108BD3" w14:textId="77777777" w:rsidR="00E546F5" w:rsidRDefault="00951CE2">
            <w:pPr>
              <w:pStyle w:val="Tier4"/>
            </w:pPr>
            <w:r>
              <w:t>-</w:t>
            </w:r>
            <w:r>
              <w:tab/>
              <w:t>-</w:t>
            </w:r>
            <w:r>
              <w:tab/>
              <w:t>-</w:t>
            </w:r>
            <w:r>
              <w:tab/>
              <w:t>Programmable memory controllers</w:t>
            </w:r>
          </w:p>
          <w:p w14:paraId="59108BD4" w14:textId="77777777" w:rsidR="00E546F5" w:rsidRDefault="00951CE2">
            <w:pPr>
              <w:pStyle w:val="Tier5"/>
            </w:pPr>
            <w:r>
              <w:t>-</w:t>
            </w:r>
            <w:r>
              <w:tab/>
              <w:t>-</w:t>
            </w:r>
            <w:r>
              <w:tab/>
              <w:t>-</w:t>
            </w:r>
            <w:r>
              <w:tab/>
              <w:t>-</w:t>
            </w:r>
            <w:r>
              <w:tab/>
              <w:t>Other</w:t>
            </w:r>
          </w:p>
          <w:p w14:paraId="59108BD5" w14:textId="77777777" w:rsidR="00E546F5" w:rsidRDefault="00951CE2">
            <w:pPr>
              <w:pStyle w:val="Tier6"/>
            </w:pPr>
            <w:r>
              <w:t>-</w:t>
            </w:r>
            <w:r>
              <w:tab/>
              <w:t>-</w:t>
            </w:r>
            <w:r>
              <w:tab/>
              <w:t>-</w:t>
            </w:r>
            <w:r>
              <w:tab/>
              <w:t>-</w:t>
            </w:r>
            <w:r>
              <w:tab/>
              <w:t>-</w:t>
            </w:r>
            <w:r>
              <w:tab/>
              <w:t xml:space="preserve">Fuse control module in a plastic housing with mounting brackets </w:t>
            </w:r>
            <w:r>
              <w:t>comprising: - sockets with or without fuses, - connecting ports, - a printed circuit board with embedded microprocessor, micro switch and relay of a kind used in the manufacture of goods of chapter 87</w:t>
            </w:r>
          </w:p>
          <w:p w14:paraId="59108BD6"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8BD7" w14:textId="77777777" w:rsidR="00E546F5" w:rsidRDefault="00951CE2">
            <w:pPr>
              <w:pStyle w:val="Tier6Bullet"/>
            </w:pPr>
            <w:r>
              <w:tab/>
            </w:r>
            <w:r>
              <w:tab/>
            </w:r>
            <w:r>
              <w:tab/>
            </w:r>
            <w:r>
              <w:tab/>
            </w:r>
            <w:r>
              <w:tab/>
              <w:t>-</w:t>
            </w:r>
            <w:r>
              <w:tab/>
              <w:t>for fitting to or equipping such ships, boats or other vessels;</w:t>
            </w:r>
          </w:p>
          <w:p w14:paraId="59108BD8"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8BD9" w14:textId="77777777" w:rsidR="00E546F5" w:rsidRDefault="00951CE2">
            <w:pPr>
              <w:pStyle w:val="Tier6Bullet"/>
            </w:pPr>
            <w:r>
              <w:tab/>
            </w:r>
            <w:r>
              <w:tab/>
            </w:r>
            <w:r>
              <w:tab/>
            </w:r>
            <w:r>
              <w:tab/>
            </w:r>
            <w:r>
              <w:tab/>
              <w:t>-</w:t>
            </w:r>
            <w:r>
              <w:tab/>
              <w:t>for equipping the above platforms;</w:t>
            </w:r>
          </w:p>
          <w:p w14:paraId="59108BDA"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DB" w14:textId="77777777" w:rsidR="00E546F5" w:rsidRDefault="00951CE2">
            <w:pPr>
              <w:pStyle w:val="NormalinTable"/>
            </w:pPr>
            <w:r>
              <w:t>0.0%</w:t>
            </w:r>
          </w:p>
        </w:tc>
      </w:tr>
      <w:tr w:rsidR="00E546F5" w14:paraId="59108B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DD" w14:textId="77777777" w:rsidR="00E546F5" w:rsidRDefault="00951CE2">
            <w:pPr>
              <w:pStyle w:val="NormalinTable"/>
            </w:pPr>
            <w:r>
              <w:t>8537109160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DE" w14:textId="77777777" w:rsidR="00E546F5" w:rsidRDefault="00951CE2">
            <w:pPr>
              <w:pStyle w:val="Tier1"/>
            </w:pPr>
            <w:r>
              <w:t>Boards, panels, consoles, desks, cabinets and other bases, equipped with two or more apparatus of heading 8535 or 8536, for electric control or the distribution of electricity, including those incorporating instruments or apparat</w:t>
            </w:r>
            <w:r>
              <w:t>us of Chapter 90, and numerical control apparatus, other than switching apparatus of heading 8517</w:t>
            </w:r>
          </w:p>
          <w:p w14:paraId="59108BDF" w14:textId="77777777" w:rsidR="00E546F5" w:rsidRDefault="00951CE2">
            <w:pPr>
              <w:pStyle w:val="Tier2"/>
            </w:pPr>
            <w:r>
              <w:t>-</w:t>
            </w:r>
            <w:r>
              <w:tab/>
              <w:t>For a voltage not exceeding 1 000 V</w:t>
            </w:r>
          </w:p>
          <w:p w14:paraId="59108BE0" w14:textId="77777777" w:rsidR="00E546F5" w:rsidRDefault="00951CE2">
            <w:pPr>
              <w:pStyle w:val="Tier3"/>
            </w:pPr>
            <w:r>
              <w:t>-</w:t>
            </w:r>
            <w:r>
              <w:tab/>
              <w:t>-</w:t>
            </w:r>
            <w:r>
              <w:tab/>
              <w:t>Other</w:t>
            </w:r>
          </w:p>
          <w:p w14:paraId="59108BE1" w14:textId="77777777" w:rsidR="00E546F5" w:rsidRDefault="00951CE2">
            <w:pPr>
              <w:pStyle w:val="Tier4"/>
            </w:pPr>
            <w:r>
              <w:t>-</w:t>
            </w:r>
            <w:r>
              <w:tab/>
              <w:t>-</w:t>
            </w:r>
            <w:r>
              <w:tab/>
              <w:t>-</w:t>
            </w:r>
            <w:r>
              <w:tab/>
              <w:t>Programmable memory controllers</w:t>
            </w:r>
          </w:p>
          <w:p w14:paraId="59108BE2" w14:textId="77777777" w:rsidR="00E546F5" w:rsidRDefault="00951CE2">
            <w:pPr>
              <w:pStyle w:val="Tier5"/>
            </w:pPr>
            <w:r>
              <w:t>-</w:t>
            </w:r>
            <w:r>
              <w:tab/>
              <w:t>-</w:t>
            </w:r>
            <w:r>
              <w:tab/>
              <w:t>-</w:t>
            </w:r>
            <w:r>
              <w:tab/>
              <w:t>-</w:t>
            </w:r>
            <w:r>
              <w:tab/>
              <w:t>Other</w:t>
            </w:r>
          </w:p>
          <w:p w14:paraId="59108BE3" w14:textId="77777777" w:rsidR="00E546F5" w:rsidRDefault="00951CE2">
            <w:pPr>
              <w:pStyle w:val="Tier6"/>
            </w:pPr>
            <w:r>
              <w:t>-</w:t>
            </w:r>
            <w:r>
              <w:tab/>
              <w:t>-</w:t>
            </w:r>
            <w:r>
              <w:tab/>
              <w:t>-</w:t>
            </w:r>
            <w:r>
              <w:tab/>
              <w:t>-</w:t>
            </w:r>
            <w:r>
              <w:tab/>
              <w:t>-</w:t>
            </w:r>
            <w:r>
              <w:tab/>
              <w:t xml:space="preserve">Electronic control units, </w:t>
            </w:r>
            <w:r>
              <w:t>manufactured according to class 2 of IPC-A-610E standard, with at least: - an AC power input of 208 V or more but not more than 400 V, - a logic power input of 24 V DC, - an automatic circuit breaker, - a main power switch, - internal or external electrica</w:t>
            </w:r>
            <w:r>
              <w:t>l connectors and cables, - in a housing with dimension of 281 mm x 180 mm x 75 mm or more, but not more than 630 mm x 420 mm x 230 mm, of a kind used for manufacturing recycling or sorting machines</w:t>
            </w:r>
          </w:p>
          <w:p w14:paraId="59108BE4" w14:textId="77777777" w:rsidR="00E546F5" w:rsidRDefault="00951CE2">
            <w:pPr>
              <w:pStyle w:val="Tier6Bullet"/>
            </w:pPr>
            <w:r>
              <w:tab/>
            </w:r>
            <w:r>
              <w:tab/>
            </w:r>
            <w:r>
              <w:tab/>
            </w:r>
            <w:r>
              <w:tab/>
            </w:r>
            <w:r>
              <w:tab/>
              <w:t>-</w:t>
            </w:r>
            <w:r>
              <w:tab/>
              <w:t xml:space="preserve">for incorporation in ships, boats or other vessels </w:t>
            </w:r>
            <w:r>
              <w:t>listed in Table 1, for the purposes of their construction, repair, maintenance or conversion;</w:t>
            </w:r>
          </w:p>
          <w:p w14:paraId="59108BE5" w14:textId="77777777" w:rsidR="00E546F5" w:rsidRDefault="00951CE2">
            <w:pPr>
              <w:pStyle w:val="Tier6Bullet"/>
            </w:pPr>
            <w:r>
              <w:tab/>
            </w:r>
            <w:r>
              <w:tab/>
            </w:r>
            <w:r>
              <w:tab/>
            </w:r>
            <w:r>
              <w:tab/>
            </w:r>
            <w:r>
              <w:tab/>
              <w:t>-</w:t>
            </w:r>
            <w:r>
              <w:tab/>
              <w:t>for fitting to or equipping such ships, boats or other vessels;</w:t>
            </w:r>
          </w:p>
          <w:p w14:paraId="59108BE6" w14:textId="77777777" w:rsidR="00E546F5" w:rsidRDefault="00951CE2">
            <w:pPr>
              <w:pStyle w:val="Tier6Bullet"/>
            </w:pPr>
            <w:r>
              <w:tab/>
            </w:r>
            <w:r>
              <w:tab/>
            </w:r>
            <w:r>
              <w:tab/>
            </w: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8BE7" w14:textId="77777777" w:rsidR="00E546F5" w:rsidRDefault="00951CE2">
            <w:pPr>
              <w:pStyle w:val="Tier6Bullet"/>
            </w:pPr>
            <w:r>
              <w:tab/>
            </w:r>
            <w:r>
              <w:tab/>
            </w:r>
            <w:r>
              <w:tab/>
            </w:r>
            <w:r>
              <w:tab/>
            </w:r>
            <w:r>
              <w:tab/>
              <w:t>-</w:t>
            </w:r>
            <w:r>
              <w:tab/>
              <w:t>for equipping the above platforms;</w:t>
            </w:r>
          </w:p>
          <w:p w14:paraId="59108BE8" w14:textId="77777777" w:rsidR="00E546F5" w:rsidRDefault="00951CE2">
            <w:pPr>
              <w:pStyle w:val="Tier6Bullet"/>
            </w:pPr>
            <w:r>
              <w:tab/>
            </w: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E9" w14:textId="77777777" w:rsidR="00E546F5" w:rsidRDefault="00951CE2">
            <w:pPr>
              <w:pStyle w:val="NormalinTable"/>
            </w:pPr>
            <w:r>
              <w:t>0.0%</w:t>
            </w:r>
          </w:p>
        </w:tc>
      </w:tr>
      <w:tr w:rsidR="00E546F5" w14:paraId="59108B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EB" w14:textId="77777777" w:rsidR="00E546F5" w:rsidRDefault="00951CE2">
            <w:pPr>
              <w:pStyle w:val="NormalinTable"/>
            </w:pPr>
            <w:r>
              <w:t>8537109165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EC" w14:textId="77777777" w:rsidR="00E546F5" w:rsidRDefault="00951CE2">
            <w:pPr>
              <w:pStyle w:val="Tier1"/>
            </w:pPr>
            <w:r>
              <w:t xml:space="preserve">Boards, panels, consoles, desks, cabinets and other bases, equipped with two or more apparatus of heading 8535 or 8536, for electric control or the distribution of electricity, including those incorporating instruments or </w:t>
            </w:r>
            <w:r>
              <w:t>apparatus of Chapter 90, and numerical control apparatus, other than switching apparatus of heading 8517</w:t>
            </w:r>
          </w:p>
          <w:p w14:paraId="59108BED" w14:textId="77777777" w:rsidR="00E546F5" w:rsidRDefault="00951CE2">
            <w:pPr>
              <w:pStyle w:val="Tier2"/>
            </w:pPr>
            <w:r>
              <w:t>-</w:t>
            </w:r>
            <w:r>
              <w:tab/>
              <w:t>For a voltage not exceeding 1 000 V</w:t>
            </w:r>
          </w:p>
          <w:p w14:paraId="59108BEE" w14:textId="77777777" w:rsidR="00E546F5" w:rsidRDefault="00951CE2">
            <w:pPr>
              <w:pStyle w:val="Tier3"/>
            </w:pPr>
            <w:r>
              <w:t>-</w:t>
            </w:r>
            <w:r>
              <w:tab/>
              <w:t>-</w:t>
            </w:r>
            <w:r>
              <w:tab/>
              <w:t>Other</w:t>
            </w:r>
          </w:p>
          <w:p w14:paraId="59108BEF" w14:textId="77777777" w:rsidR="00E546F5" w:rsidRDefault="00951CE2">
            <w:pPr>
              <w:pStyle w:val="Tier4"/>
            </w:pPr>
            <w:r>
              <w:t>-</w:t>
            </w:r>
            <w:r>
              <w:tab/>
              <w:t>-</w:t>
            </w:r>
            <w:r>
              <w:tab/>
              <w:t>-</w:t>
            </w:r>
            <w:r>
              <w:tab/>
              <w:t>Programmable memory controllers</w:t>
            </w:r>
          </w:p>
          <w:p w14:paraId="59108BF0" w14:textId="77777777" w:rsidR="00E546F5" w:rsidRDefault="00951CE2">
            <w:pPr>
              <w:pStyle w:val="Tier5"/>
            </w:pPr>
            <w:r>
              <w:t>-</w:t>
            </w:r>
            <w:r>
              <w:tab/>
              <w:t>-</w:t>
            </w:r>
            <w:r>
              <w:tab/>
              <w:t>-</w:t>
            </w:r>
            <w:r>
              <w:tab/>
              <w:t>-</w:t>
            </w:r>
            <w:r>
              <w:tab/>
              <w:t>Other</w:t>
            </w:r>
          </w:p>
          <w:p w14:paraId="59108BF1" w14:textId="77777777" w:rsidR="00E546F5" w:rsidRDefault="00951CE2">
            <w:pPr>
              <w:pStyle w:val="Tier6"/>
            </w:pPr>
            <w:r>
              <w:t>-</w:t>
            </w:r>
            <w:r>
              <w:tab/>
              <w:t>-</w:t>
            </w:r>
            <w:r>
              <w:tab/>
              <w:t>-</w:t>
            </w:r>
            <w:r>
              <w:tab/>
              <w:t>-</w:t>
            </w:r>
            <w:r>
              <w:tab/>
              <w:t>-</w:t>
            </w:r>
            <w:r>
              <w:tab/>
              <w:t>Electronic control unit for optimal engin</w:t>
            </w:r>
            <w:r>
              <w:t>e performance: - with a programmable memory, - with a voltage of 8 V or more but not more than 16 V, - with at least one composite connector, - in a metal housing, - whether or not with metal holders for use in the manufacture of motor vehicles</w:t>
            </w:r>
          </w:p>
          <w:p w14:paraId="59108BF2" w14:textId="77777777" w:rsidR="00E546F5" w:rsidRDefault="00951CE2">
            <w:pPr>
              <w:pStyle w:val="Tier6Bullet"/>
            </w:pPr>
            <w:r>
              <w:tab/>
            </w:r>
            <w:r>
              <w:tab/>
            </w:r>
            <w:r>
              <w:tab/>
            </w:r>
            <w:r>
              <w:tab/>
            </w:r>
            <w:r>
              <w:tab/>
              <w:t>-</w:t>
            </w:r>
            <w:r>
              <w:tab/>
            </w:r>
            <w:r>
              <w:t>for incorporation in ships, boats or other vessels listed in Table 1, for the purposes of their construction, repair, maintenance or conversion;</w:t>
            </w:r>
          </w:p>
          <w:p w14:paraId="59108BF3" w14:textId="77777777" w:rsidR="00E546F5" w:rsidRDefault="00951CE2">
            <w:pPr>
              <w:pStyle w:val="Tier6Bullet"/>
            </w:pPr>
            <w:r>
              <w:tab/>
            </w:r>
            <w:r>
              <w:tab/>
            </w:r>
            <w:r>
              <w:tab/>
            </w:r>
            <w:r>
              <w:tab/>
            </w:r>
            <w:r>
              <w:tab/>
              <w:t>-</w:t>
            </w:r>
            <w:r>
              <w:tab/>
              <w:t>for fitting to or equipping such ships, boats or other vessels;</w:t>
            </w:r>
          </w:p>
          <w:p w14:paraId="59108BF4" w14:textId="77777777" w:rsidR="00E546F5" w:rsidRDefault="00951CE2">
            <w:pPr>
              <w:pStyle w:val="Tier6Bullet"/>
            </w:pPr>
            <w:r>
              <w:tab/>
            </w: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14:paraId="59108BF5" w14:textId="77777777" w:rsidR="00E546F5" w:rsidRDefault="00951CE2">
            <w:pPr>
              <w:pStyle w:val="Tier6Bullet"/>
            </w:pPr>
            <w:r>
              <w:tab/>
            </w:r>
            <w:r>
              <w:tab/>
            </w:r>
            <w:r>
              <w:tab/>
            </w:r>
            <w:r>
              <w:tab/>
            </w:r>
            <w:r>
              <w:tab/>
              <w:t>-</w:t>
            </w:r>
            <w:r>
              <w:tab/>
              <w:t>for equipping the above platforms;</w:t>
            </w:r>
          </w:p>
          <w:p w14:paraId="59108BF6" w14:textId="77777777" w:rsidR="00E546F5" w:rsidRDefault="00951CE2">
            <w:pPr>
              <w:pStyle w:val="Tier6Bullet"/>
            </w:pPr>
            <w:r>
              <w:tab/>
            </w:r>
            <w:r>
              <w:tab/>
            </w:r>
            <w:r>
              <w:tab/>
            </w:r>
            <w:r>
              <w:tab/>
            </w:r>
            <w:r>
              <w:tab/>
              <w:t>-</w:t>
            </w:r>
            <w:r>
              <w:tab/>
              <w:t>for linking th</w:t>
            </w:r>
            <w:r>
              <w:t>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BF7" w14:textId="77777777" w:rsidR="00E546F5" w:rsidRDefault="00951CE2">
            <w:pPr>
              <w:pStyle w:val="NormalinTable"/>
            </w:pPr>
            <w:r>
              <w:t>0.0%</w:t>
            </w:r>
          </w:p>
        </w:tc>
      </w:tr>
      <w:tr w:rsidR="00E546F5" w14:paraId="59108C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BF9" w14:textId="77777777" w:rsidR="00E546F5" w:rsidRDefault="00951CE2">
            <w:pPr>
              <w:pStyle w:val="NormalinTable"/>
            </w:pPr>
            <w:r>
              <w:t>8537109170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BFA" w14:textId="77777777" w:rsidR="00E546F5" w:rsidRDefault="00951CE2">
            <w:pPr>
              <w:pStyle w:val="Tier1"/>
            </w:pPr>
            <w:r>
              <w:t>Boards, panels, consoles, desks, cabinets and other bases, equipped with two or more apparatus of heading 8535 or 8536, for electric control or the distribution of electricity, including</w:t>
            </w:r>
            <w:r>
              <w:t xml:space="preserve"> those incorporating instruments or apparatus of Chapter 90, and numerical control apparatus, other than switching apparatus of heading 8517</w:t>
            </w:r>
          </w:p>
          <w:p w14:paraId="59108BFB" w14:textId="77777777" w:rsidR="00E546F5" w:rsidRDefault="00951CE2">
            <w:pPr>
              <w:pStyle w:val="Tier2"/>
            </w:pPr>
            <w:r>
              <w:t>-</w:t>
            </w:r>
            <w:r>
              <w:tab/>
              <w:t>For a voltage not exceeding 1 000 V</w:t>
            </w:r>
          </w:p>
          <w:p w14:paraId="59108BFC" w14:textId="77777777" w:rsidR="00E546F5" w:rsidRDefault="00951CE2">
            <w:pPr>
              <w:pStyle w:val="Tier3"/>
            </w:pPr>
            <w:r>
              <w:t>-</w:t>
            </w:r>
            <w:r>
              <w:tab/>
              <w:t>-</w:t>
            </w:r>
            <w:r>
              <w:tab/>
              <w:t>Other</w:t>
            </w:r>
          </w:p>
          <w:p w14:paraId="59108BFD" w14:textId="77777777" w:rsidR="00E546F5" w:rsidRDefault="00951CE2">
            <w:pPr>
              <w:pStyle w:val="Tier4"/>
            </w:pPr>
            <w:r>
              <w:t>-</w:t>
            </w:r>
            <w:r>
              <w:tab/>
              <w:t>-</w:t>
            </w:r>
            <w:r>
              <w:tab/>
              <w:t>-</w:t>
            </w:r>
            <w:r>
              <w:tab/>
              <w:t>Programmable memory controllers</w:t>
            </w:r>
          </w:p>
          <w:p w14:paraId="59108BFE" w14:textId="77777777" w:rsidR="00E546F5" w:rsidRDefault="00951CE2">
            <w:pPr>
              <w:pStyle w:val="Tier5"/>
            </w:pPr>
            <w:r>
              <w:t>-</w:t>
            </w:r>
            <w:r>
              <w:tab/>
              <w:t>-</w:t>
            </w:r>
            <w:r>
              <w:tab/>
              <w:t>-</w:t>
            </w:r>
            <w:r>
              <w:tab/>
              <w:t>-</w:t>
            </w:r>
            <w:r>
              <w:tab/>
              <w:t>Other</w:t>
            </w:r>
          </w:p>
          <w:p w14:paraId="59108BFF" w14:textId="77777777" w:rsidR="00E546F5" w:rsidRDefault="00951CE2">
            <w:pPr>
              <w:pStyle w:val="Tier6"/>
            </w:pPr>
            <w:r>
              <w:t>-</w:t>
            </w:r>
            <w:r>
              <w:tab/>
              <w:t>-</w:t>
            </w:r>
            <w:r>
              <w:tab/>
              <w:t>-</w:t>
            </w:r>
            <w:r>
              <w:tab/>
              <w:t>-</w:t>
            </w:r>
            <w:r>
              <w:tab/>
              <w:t>-</w:t>
            </w:r>
            <w:r>
              <w:tab/>
            </w:r>
            <w:r>
              <w:t xml:space="preserve">Programmable memory controller for a voltage not exceeding 1000 V, of a kind used for the operation of a combustion motor and/or various actuators working with a combustion motor, comprising at least - a printed circuit with active and passive components, </w:t>
            </w:r>
            <w:r>
              <w:t>- an aluminium housing, and - multiple connectors</w:t>
            </w:r>
          </w:p>
          <w:p w14:paraId="59108C0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01" w14:textId="77777777" w:rsidR="00E546F5" w:rsidRDefault="00951CE2">
            <w:pPr>
              <w:pStyle w:val="Tier6Bullet"/>
            </w:pPr>
            <w:r>
              <w:tab/>
            </w:r>
            <w:r>
              <w:tab/>
            </w:r>
            <w:r>
              <w:tab/>
            </w:r>
            <w:r>
              <w:tab/>
            </w:r>
            <w:r>
              <w:tab/>
              <w:t>-</w:t>
            </w:r>
            <w:r>
              <w:tab/>
              <w:t>for fitting to or equipping such ships, boats o</w:t>
            </w:r>
            <w:r>
              <w:t>r other vessels;</w:t>
            </w:r>
          </w:p>
          <w:p w14:paraId="59108C02"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C03" w14:textId="77777777" w:rsidR="00E546F5" w:rsidRDefault="00951CE2">
            <w:pPr>
              <w:pStyle w:val="Tier6Bullet"/>
            </w:pPr>
            <w:r>
              <w:tab/>
            </w:r>
            <w:r>
              <w:tab/>
            </w:r>
            <w:r>
              <w:tab/>
            </w:r>
            <w:r>
              <w:tab/>
            </w:r>
            <w:r>
              <w:tab/>
              <w:t>-</w:t>
            </w:r>
            <w:r>
              <w:tab/>
              <w:t>for equipping the above platforms;</w:t>
            </w:r>
          </w:p>
          <w:p w14:paraId="59108C0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05" w14:textId="77777777" w:rsidR="00E546F5" w:rsidRDefault="00951CE2">
            <w:pPr>
              <w:pStyle w:val="NormalinTable"/>
            </w:pPr>
            <w:r>
              <w:t>0.0%</w:t>
            </w:r>
          </w:p>
        </w:tc>
      </w:tr>
      <w:tr w:rsidR="00E546F5" w14:paraId="59108C1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07" w14:textId="77777777" w:rsidR="00E546F5" w:rsidRDefault="00951CE2">
            <w:pPr>
              <w:pStyle w:val="NormalinTable"/>
            </w:pPr>
            <w:r>
              <w:t>8537109199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08" w14:textId="77777777" w:rsidR="00E546F5" w:rsidRDefault="00951CE2">
            <w:pPr>
              <w:pStyle w:val="Tier1"/>
            </w:pPr>
            <w:r>
              <w:t xml:space="preserve">Boards, panels, consoles, desks, cabinets and other bases, equipped with two or more apparatus of heading 8535 or 8536, for </w:t>
            </w:r>
            <w:r>
              <w:t>electric control or the distribution of electricity, including those incorporating instruments or apparatus of Chapter 90, and numerical control apparatus, other than switching apparatus of heading 8517</w:t>
            </w:r>
          </w:p>
          <w:p w14:paraId="59108C09" w14:textId="77777777" w:rsidR="00E546F5" w:rsidRDefault="00951CE2">
            <w:pPr>
              <w:pStyle w:val="Tier2"/>
            </w:pPr>
            <w:r>
              <w:t>-</w:t>
            </w:r>
            <w:r>
              <w:tab/>
              <w:t>For a voltage not exceeding 1 000 V</w:t>
            </w:r>
          </w:p>
          <w:p w14:paraId="59108C0A" w14:textId="77777777" w:rsidR="00E546F5" w:rsidRDefault="00951CE2">
            <w:pPr>
              <w:pStyle w:val="Tier3"/>
            </w:pPr>
            <w:r>
              <w:t>-</w:t>
            </w:r>
            <w:r>
              <w:tab/>
              <w:t>-</w:t>
            </w:r>
            <w:r>
              <w:tab/>
              <w:t>Other</w:t>
            </w:r>
          </w:p>
          <w:p w14:paraId="59108C0B" w14:textId="77777777" w:rsidR="00E546F5" w:rsidRDefault="00951CE2">
            <w:pPr>
              <w:pStyle w:val="Tier4"/>
            </w:pPr>
            <w:r>
              <w:t>-</w:t>
            </w:r>
            <w:r>
              <w:tab/>
              <w:t>-</w:t>
            </w:r>
            <w:r>
              <w:tab/>
              <w:t>-</w:t>
            </w:r>
            <w:r>
              <w:tab/>
              <w:t>Programmable memory controllers</w:t>
            </w:r>
          </w:p>
          <w:p w14:paraId="59108C0C" w14:textId="77777777" w:rsidR="00E546F5" w:rsidRDefault="00951CE2">
            <w:pPr>
              <w:pStyle w:val="Tier5"/>
            </w:pPr>
            <w:r>
              <w:t>-</w:t>
            </w:r>
            <w:r>
              <w:tab/>
              <w:t>-</w:t>
            </w:r>
            <w:r>
              <w:tab/>
              <w:t>-</w:t>
            </w:r>
            <w:r>
              <w:tab/>
              <w:t>-</w:t>
            </w:r>
            <w:r>
              <w:tab/>
              <w:t>Other</w:t>
            </w:r>
          </w:p>
          <w:p w14:paraId="59108C0D" w14:textId="77777777" w:rsidR="00E546F5" w:rsidRDefault="00951CE2">
            <w:pPr>
              <w:pStyle w:val="Tier6"/>
            </w:pPr>
            <w:r>
              <w:t>-</w:t>
            </w:r>
            <w:r>
              <w:tab/>
              <w:t>-</w:t>
            </w:r>
            <w:r>
              <w:tab/>
              <w:t>-</w:t>
            </w:r>
            <w:r>
              <w:tab/>
              <w:t>-</w:t>
            </w:r>
            <w:r>
              <w:tab/>
              <w:t>-</w:t>
            </w:r>
            <w:r>
              <w:tab/>
              <w:t>Other</w:t>
            </w:r>
          </w:p>
          <w:p w14:paraId="59108C0E"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0F" w14:textId="77777777" w:rsidR="00E546F5" w:rsidRDefault="00951CE2">
            <w:pPr>
              <w:pStyle w:val="Tier6Bullet"/>
            </w:pPr>
            <w:r>
              <w:tab/>
            </w:r>
            <w:r>
              <w:tab/>
            </w:r>
            <w:r>
              <w:tab/>
            </w:r>
            <w:r>
              <w:tab/>
            </w:r>
            <w:r>
              <w:tab/>
              <w:t>-</w:t>
            </w:r>
            <w:r>
              <w:tab/>
              <w:t xml:space="preserve">for fitting to or </w:t>
            </w:r>
            <w:r>
              <w:t>equipping such ships, boats or other vessels;</w:t>
            </w:r>
          </w:p>
          <w:p w14:paraId="59108C10"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8C11" w14:textId="77777777" w:rsidR="00E546F5" w:rsidRDefault="00951CE2">
            <w:pPr>
              <w:pStyle w:val="Tier6Bullet"/>
            </w:pPr>
            <w:r>
              <w:tab/>
            </w:r>
            <w:r>
              <w:tab/>
            </w:r>
            <w:r>
              <w:tab/>
            </w:r>
            <w:r>
              <w:tab/>
            </w:r>
            <w:r>
              <w:tab/>
              <w:t>-</w:t>
            </w:r>
            <w:r>
              <w:tab/>
              <w:t>for equipping the above platforms;</w:t>
            </w:r>
          </w:p>
          <w:p w14:paraId="59108C1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13" w14:textId="77777777" w:rsidR="00E546F5" w:rsidRDefault="00951CE2">
            <w:pPr>
              <w:pStyle w:val="NormalinTable"/>
            </w:pPr>
            <w:r>
              <w:t>0.0%</w:t>
            </w:r>
          </w:p>
        </w:tc>
      </w:tr>
      <w:tr w:rsidR="00E546F5" w14:paraId="59108C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15" w14:textId="77777777" w:rsidR="00E546F5" w:rsidRDefault="00951CE2">
            <w:pPr>
              <w:pStyle w:val="NormalinTable"/>
            </w:pPr>
            <w:r>
              <w:t>8537109810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16" w14:textId="77777777" w:rsidR="00E546F5" w:rsidRDefault="00951CE2">
            <w:pPr>
              <w:pStyle w:val="Tier1"/>
            </w:pPr>
            <w:r>
              <w:t>Boards, panels, consoles, desks, cabinets and other bases, equipped with two or more apparatus of he</w:t>
            </w:r>
            <w:r>
              <w:t>ading 8535 or 8536, for electric control or the distribution of electricity, including those incorporating instruments or apparatus of Chapter 90, and numerical control apparatus, other than switching apparatus of heading 8517</w:t>
            </w:r>
          </w:p>
          <w:p w14:paraId="59108C17" w14:textId="77777777" w:rsidR="00E546F5" w:rsidRDefault="00951CE2">
            <w:pPr>
              <w:pStyle w:val="Tier2"/>
            </w:pPr>
            <w:r>
              <w:t>-</w:t>
            </w:r>
            <w:r>
              <w:tab/>
              <w:t>For a voltage not exceeding</w:t>
            </w:r>
            <w:r>
              <w:t xml:space="preserve"> 1 000 V</w:t>
            </w:r>
          </w:p>
          <w:p w14:paraId="59108C18" w14:textId="77777777" w:rsidR="00E546F5" w:rsidRDefault="00951CE2">
            <w:pPr>
              <w:pStyle w:val="Tier3"/>
            </w:pPr>
            <w:r>
              <w:t>-</w:t>
            </w:r>
            <w:r>
              <w:tab/>
              <w:t>-</w:t>
            </w:r>
            <w:r>
              <w:tab/>
              <w:t>Other</w:t>
            </w:r>
          </w:p>
          <w:p w14:paraId="59108C19" w14:textId="77777777" w:rsidR="00E546F5" w:rsidRDefault="00951CE2">
            <w:pPr>
              <w:pStyle w:val="Tier4"/>
            </w:pPr>
            <w:r>
              <w:t>-</w:t>
            </w:r>
            <w:r>
              <w:tab/>
              <w:t>-</w:t>
            </w:r>
            <w:r>
              <w:tab/>
              <w:t>-</w:t>
            </w:r>
            <w:r>
              <w:tab/>
              <w:t>Other</w:t>
            </w:r>
          </w:p>
          <w:p w14:paraId="59108C1A" w14:textId="77777777" w:rsidR="00E546F5" w:rsidRDefault="00951CE2">
            <w:pPr>
              <w:pStyle w:val="Tier5"/>
            </w:pPr>
            <w:r>
              <w:t>-</w:t>
            </w:r>
            <w:r>
              <w:tab/>
              <w:t>-</w:t>
            </w:r>
            <w:r>
              <w:tab/>
              <w:t>-</w:t>
            </w:r>
            <w:r>
              <w:tab/>
              <w:t>-</w:t>
            </w:r>
            <w:r>
              <w:tab/>
              <w:t>For use in certain types of aircraft</w:t>
            </w:r>
          </w:p>
          <w:p w14:paraId="59108C1B"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1C" w14:textId="77777777" w:rsidR="00E546F5" w:rsidRDefault="00951CE2">
            <w:pPr>
              <w:pStyle w:val="NormalinTable"/>
            </w:pPr>
            <w:r>
              <w:t>0.0%</w:t>
            </w:r>
          </w:p>
        </w:tc>
      </w:tr>
      <w:tr w:rsidR="00E546F5" w14:paraId="59108C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1E" w14:textId="77777777" w:rsidR="00E546F5" w:rsidRDefault="00951CE2">
            <w:pPr>
              <w:pStyle w:val="NormalinTable"/>
            </w:pPr>
            <w:r>
              <w:t>8537109830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1F" w14:textId="77777777" w:rsidR="00E546F5" w:rsidRDefault="00951CE2">
            <w:pPr>
              <w:pStyle w:val="Tier1"/>
            </w:pPr>
            <w:r>
              <w:t>Boards, panels, consoles, desks, cabinets and other bases, equipped with two or more apparatus of heading 8535 or 8536, for electric control or the distribution of electricity, including those incorporating instrumen</w:t>
            </w:r>
            <w:r>
              <w:t>ts or apparatus of Chapter 90, and numerical control apparatus, other than switching apparatus of heading 8517</w:t>
            </w:r>
          </w:p>
          <w:p w14:paraId="59108C20" w14:textId="77777777" w:rsidR="00E546F5" w:rsidRDefault="00951CE2">
            <w:pPr>
              <w:pStyle w:val="Tier2"/>
            </w:pPr>
            <w:r>
              <w:t>-</w:t>
            </w:r>
            <w:r>
              <w:tab/>
              <w:t>For a voltage not exceeding 1 000 V</w:t>
            </w:r>
          </w:p>
          <w:p w14:paraId="59108C21" w14:textId="77777777" w:rsidR="00E546F5" w:rsidRDefault="00951CE2">
            <w:pPr>
              <w:pStyle w:val="Tier3"/>
            </w:pPr>
            <w:r>
              <w:t>-</w:t>
            </w:r>
            <w:r>
              <w:tab/>
              <w:t>-</w:t>
            </w:r>
            <w:r>
              <w:tab/>
              <w:t>Other</w:t>
            </w:r>
          </w:p>
          <w:p w14:paraId="59108C22" w14:textId="77777777" w:rsidR="00E546F5" w:rsidRDefault="00951CE2">
            <w:pPr>
              <w:pStyle w:val="Tier4"/>
            </w:pPr>
            <w:r>
              <w:t>-</w:t>
            </w:r>
            <w:r>
              <w:tab/>
              <w:t>-</w:t>
            </w:r>
            <w:r>
              <w:tab/>
              <w:t>-</w:t>
            </w:r>
            <w:r>
              <w:tab/>
              <w:t>Other</w:t>
            </w:r>
          </w:p>
          <w:p w14:paraId="59108C23" w14:textId="77777777" w:rsidR="00E546F5" w:rsidRDefault="00951CE2">
            <w:pPr>
              <w:pStyle w:val="Tier5"/>
            </w:pPr>
            <w:r>
              <w:t>-</w:t>
            </w:r>
            <w:r>
              <w:tab/>
              <w:t>-</w:t>
            </w:r>
            <w:r>
              <w:tab/>
              <w:t>-</w:t>
            </w:r>
            <w:r>
              <w:tab/>
              <w:t>-</w:t>
            </w:r>
            <w:r>
              <w:tab/>
              <w:t>Other</w:t>
            </w:r>
          </w:p>
          <w:p w14:paraId="59108C24" w14:textId="77777777" w:rsidR="00E546F5" w:rsidRDefault="00951CE2">
            <w:pPr>
              <w:pStyle w:val="Tier6"/>
            </w:pPr>
            <w:r>
              <w:t>-</w:t>
            </w:r>
            <w:r>
              <w:tab/>
              <w:t>-</w:t>
            </w:r>
            <w:r>
              <w:tab/>
              <w:t>-</w:t>
            </w:r>
            <w:r>
              <w:tab/>
              <w:t>-</w:t>
            </w:r>
            <w:r>
              <w:tab/>
              <w:t>-</w:t>
            </w:r>
            <w:r>
              <w:tab/>
              <w:t xml:space="preserve">Motor bridge ICs without programmable memory </w:t>
            </w:r>
            <w:r>
              <w:t>consisting of: - one or more integrated circuits, not interconnected, on separate lead frames, - also with discrete Metal Oxide Field Effect Transistors (MOSFET) for controlling DC motors in cars - mounted in a plastic housing</w:t>
            </w:r>
          </w:p>
          <w:p w14:paraId="59108C25" w14:textId="77777777" w:rsidR="00E546F5" w:rsidRDefault="00951CE2">
            <w:pPr>
              <w:pStyle w:val="Tier6Bullet"/>
            </w:pPr>
            <w:r>
              <w:tab/>
            </w:r>
            <w:r>
              <w:tab/>
            </w:r>
            <w:r>
              <w:tab/>
            </w:r>
            <w:r>
              <w:tab/>
            </w:r>
            <w:r>
              <w:tab/>
              <w:t>-</w:t>
            </w:r>
            <w:r>
              <w:tab/>
              <w:t>for incorporation in s</w:t>
            </w:r>
            <w:r>
              <w:t>hips, boats or other vessels listed in Table 1, for the purposes of their construction, repair, maintenance or conversion;</w:t>
            </w:r>
          </w:p>
          <w:p w14:paraId="59108C26" w14:textId="77777777" w:rsidR="00E546F5" w:rsidRDefault="00951CE2">
            <w:pPr>
              <w:pStyle w:val="Tier6Bullet"/>
            </w:pPr>
            <w:r>
              <w:tab/>
            </w:r>
            <w:r>
              <w:tab/>
            </w:r>
            <w:r>
              <w:tab/>
            </w:r>
            <w:r>
              <w:tab/>
            </w:r>
            <w:r>
              <w:tab/>
              <w:t>-</w:t>
            </w:r>
            <w:r>
              <w:tab/>
              <w:t>for fitting to or equipping such ships, boats or other vessels;</w:t>
            </w:r>
          </w:p>
          <w:p w14:paraId="59108C27" w14:textId="77777777" w:rsidR="00E546F5" w:rsidRDefault="00951CE2">
            <w:pPr>
              <w:pStyle w:val="Tier6Bullet"/>
            </w:pPr>
            <w:r>
              <w:tab/>
            </w:r>
            <w:r>
              <w:tab/>
            </w: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14:paraId="59108C28" w14:textId="77777777" w:rsidR="00E546F5" w:rsidRDefault="00951CE2">
            <w:pPr>
              <w:pStyle w:val="Tier6Bullet"/>
            </w:pPr>
            <w:r>
              <w:tab/>
            </w:r>
            <w:r>
              <w:tab/>
            </w:r>
            <w:r>
              <w:tab/>
            </w:r>
            <w:r>
              <w:tab/>
            </w:r>
            <w:r>
              <w:tab/>
              <w:t>-</w:t>
            </w:r>
            <w:r>
              <w:tab/>
              <w:t>for equipping the above platforms;</w:t>
            </w:r>
          </w:p>
          <w:p w14:paraId="59108C29" w14:textId="77777777" w:rsidR="00E546F5" w:rsidRDefault="00951CE2">
            <w:pPr>
              <w:pStyle w:val="Tier6Bullet"/>
            </w:pPr>
            <w:r>
              <w:tab/>
            </w:r>
            <w:r>
              <w:tab/>
            </w:r>
            <w:r>
              <w:tab/>
            </w:r>
            <w:r>
              <w:tab/>
            </w:r>
            <w:r>
              <w:tab/>
              <w:t>-</w:t>
            </w:r>
            <w:r>
              <w:tab/>
              <w:t>for linking these drilling or produc</w:t>
            </w:r>
            <w:r>
              <w:t>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2A" w14:textId="77777777" w:rsidR="00E546F5" w:rsidRDefault="00951CE2">
            <w:pPr>
              <w:pStyle w:val="NormalinTable"/>
            </w:pPr>
            <w:r>
              <w:t>0.0%</w:t>
            </w:r>
          </w:p>
        </w:tc>
      </w:tr>
      <w:tr w:rsidR="00E546F5" w14:paraId="59108C3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2C" w14:textId="77777777" w:rsidR="00E546F5" w:rsidRDefault="00951CE2">
            <w:pPr>
              <w:pStyle w:val="NormalinTable"/>
            </w:pPr>
            <w:r>
              <w:t>8537109835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2D" w14:textId="77777777" w:rsidR="00E546F5" w:rsidRDefault="00951CE2">
            <w:pPr>
              <w:pStyle w:val="Tier1"/>
            </w:pPr>
            <w:r>
              <w:t xml:space="preserve">Boards, panels, consoles, desks, cabinets and other bases, equipped with two or more apparatus of heading 8535 or 8536, for electric control or the distribution of electricity, including those </w:t>
            </w:r>
            <w:r>
              <w:t>incorporating instruments or apparatus of Chapter 90, and numerical control apparatus, other than switching apparatus of heading 8517</w:t>
            </w:r>
          </w:p>
          <w:p w14:paraId="59108C2E" w14:textId="77777777" w:rsidR="00E546F5" w:rsidRDefault="00951CE2">
            <w:pPr>
              <w:pStyle w:val="Tier2"/>
            </w:pPr>
            <w:r>
              <w:t>-</w:t>
            </w:r>
            <w:r>
              <w:tab/>
              <w:t>For a voltage not exceeding 1 000 V</w:t>
            </w:r>
          </w:p>
          <w:p w14:paraId="59108C2F" w14:textId="77777777" w:rsidR="00E546F5" w:rsidRDefault="00951CE2">
            <w:pPr>
              <w:pStyle w:val="Tier3"/>
            </w:pPr>
            <w:r>
              <w:t>-</w:t>
            </w:r>
            <w:r>
              <w:tab/>
              <w:t>-</w:t>
            </w:r>
            <w:r>
              <w:tab/>
              <w:t>Other</w:t>
            </w:r>
          </w:p>
          <w:p w14:paraId="59108C30" w14:textId="77777777" w:rsidR="00E546F5" w:rsidRDefault="00951CE2">
            <w:pPr>
              <w:pStyle w:val="Tier4"/>
            </w:pPr>
            <w:r>
              <w:t>-</w:t>
            </w:r>
            <w:r>
              <w:tab/>
              <w:t>-</w:t>
            </w:r>
            <w:r>
              <w:tab/>
              <w:t>-</w:t>
            </w:r>
            <w:r>
              <w:tab/>
              <w:t>Other</w:t>
            </w:r>
          </w:p>
          <w:p w14:paraId="59108C31" w14:textId="77777777" w:rsidR="00E546F5" w:rsidRDefault="00951CE2">
            <w:pPr>
              <w:pStyle w:val="Tier5"/>
            </w:pPr>
            <w:r>
              <w:t>-</w:t>
            </w:r>
            <w:r>
              <w:tab/>
              <w:t>-</w:t>
            </w:r>
            <w:r>
              <w:tab/>
              <w:t>-</w:t>
            </w:r>
            <w:r>
              <w:tab/>
              <w:t>-</w:t>
            </w:r>
            <w:r>
              <w:tab/>
              <w:t>Other</w:t>
            </w:r>
          </w:p>
          <w:p w14:paraId="59108C32" w14:textId="77777777" w:rsidR="00E546F5" w:rsidRDefault="00951CE2">
            <w:pPr>
              <w:pStyle w:val="Tier6"/>
            </w:pPr>
            <w:r>
              <w:t>-</w:t>
            </w:r>
            <w:r>
              <w:tab/>
              <w:t>-</w:t>
            </w:r>
            <w:r>
              <w:tab/>
              <w:t>-</w:t>
            </w:r>
            <w:r>
              <w:tab/>
              <w:t>-</w:t>
            </w:r>
            <w:r>
              <w:tab/>
              <w:t>-</w:t>
            </w:r>
            <w:r>
              <w:tab/>
              <w:t>Electronic control unit without memory</w:t>
            </w:r>
            <w:r>
              <w:t>, for a voltage of 12 V, for information exchange systems in vehicles (for connection of audio, telephony, navigation, camera and wireless car service) containing: - 2 rotary knobs - 27 or more pushbuttons - LED lights - 2 integrated circuits for receiving</w:t>
            </w:r>
            <w:r>
              <w:t xml:space="preserve"> and sending of control signals via the LIN-bus</w:t>
            </w:r>
          </w:p>
          <w:p w14:paraId="59108C3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34" w14:textId="77777777" w:rsidR="00E546F5" w:rsidRDefault="00951CE2">
            <w:pPr>
              <w:pStyle w:val="Tier6Bullet"/>
            </w:pPr>
            <w:r>
              <w:tab/>
            </w:r>
            <w:r>
              <w:tab/>
            </w:r>
            <w:r>
              <w:tab/>
            </w:r>
            <w:r>
              <w:tab/>
            </w:r>
            <w:r>
              <w:tab/>
              <w:t>-</w:t>
            </w:r>
            <w:r>
              <w:tab/>
              <w:t xml:space="preserve">for fitting to or equipping such ships, </w:t>
            </w:r>
            <w:r>
              <w:t>boats or other vessels;</w:t>
            </w:r>
          </w:p>
          <w:p w14:paraId="59108C3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C36" w14:textId="77777777" w:rsidR="00E546F5" w:rsidRDefault="00951CE2">
            <w:pPr>
              <w:pStyle w:val="Tier6Bullet"/>
            </w:pPr>
            <w:r>
              <w:tab/>
            </w:r>
            <w:r>
              <w:tab/>
            </w:r>
            <w:r>
              <w:tab/>
            </w:r>
            <w:r>
              <w:tab/>
            </w:r>
            <w:r>
              <w:tab/>
              <w:t>-</w:t>
            </w:r>
            <w:r>
              <w:tab/>
              <w:t>for equipping the above platforms;</w:t>
            </w:r>
          </w:p>
          <w:p w14:paraId="59108C3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38" w14:textId="77777777" w:rsidR="00E546F5" w:rsidRDefault="00951CE2">
            <w:pPr>
              <w:pStyle w:val="NormalinTable"/>
            </w:pPr>
            <w:r>
              <w:t>0.0%</w:t>
            </w:r>
          </w:p>
        </w:tc>
      </w:tr>
      <w:tr w:rsidR="00E546F5" w14:paraId="59108C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3A" w14:textId="77777777" w:rsidR="00E546F5" w:rsidRDefault="00951CE2">
            <w:pPr>
              <w:pStyle w:val="NormalinTable"/>
            </w:pPr>
            <w:r>
              <w:t>8537109840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3B" w14:textId="77777777" w:rsidR="00E546F5" w:rsidRDefault="00951CE2">
            <w:pPr>
              <w:pStyle w:val="Tier1"/>
            </w:pPr>
            <w:r>
              <w:t>Boards, panels, consoles, desks, cabinets and other bases, equipped with two or more apparatus of heading 8535 or 8536, fo</w:t>
            </w:r>
            <w:r>
              <w:t>r electric control or the distribution of electricity, including those incorporating instruments or apparatus of Chapter 90, and numerical control apparatus, other than switching apparatus of heading 8517</w:t>
            </w:r>
          </w:p>
          <w:p w14:paraId="59108C3C" w14:textId="77777777" w:rsidR="00E546F5" w:rsidRDefault="00951CE2">
            <w:pPr>
              <w:pStyle w:val="Tier2"/>
            </w:pPr>
            <w:r>
              <w:t>-</w:t>
            </w:r>
            <w:r>
              <w:tab/>
              <w:t>For a voltage not exceeding 1 000 V</w:t>
            </w:r>
          </w:p>
          <w:p w14:paraId="59108C3D" w14:textId="77777777" w:rsidR="00E546F5" w:rsidRDefault="00951CE2">
            <w:pPr>
              <w:pStyle w:val="Tier3"/>
            </w:pPr>
            <w:r>
              <w:t>-</w:t>
            </w:r>
            <w:r>
              <w:tab/>
              <w:t>-</w:t>
            </w:r>
            <w:r>
              <w:tab/>
            </w:r>
            <w:r>
              <w:t>Other</w:t>
            </w:r>
          </w:p>
          <w:p w14:paraId="59108C3E" w14:textId="77777777" w:rsidR="00E546F5" w:rsidRDefault="00951CE2">
            <w:pPr>
              <w:pStyle w:val="Tier4"/>
            </w:pPr>
            <w:r>
              <w:t>-</w:t>
            </w:r>
            <w:r>
              <w:tab/>
              <w:t>-</w:t>
            </w:r>
            <w:r>
              <w:tab/>
              <w:t>-</w:t>
            </w:r>
            <w:r>
              <w:tab/>
              <w:t>Other</w:t>
            </w:r>
          </w:p>
          <w:p w14:paraId="59108C3F" w14:textId="77777777" w:rsidR="00E546F5" w:rsidRDefault="00951CE2">
            <w:pPr>
              <w:pStyle w:val="Tier5"/>
            </w:pPr>
            <w:r>
              <w:t>-</w:t>
            </w:r>
            <w:r>
              <w:tab/>
              <w:t>-</w:t>
            </w:r>
            <w:r>
              <w:tab/>
              <w:t>-</w:t>
            </w:r>
            <w:r>
              <w:tab/>
              <w:t>-</w:t>
            </w:r>
            <w:r>
              <w:tab/>
              <w:t>Other</w:t>
            </w:r>
          </w:p>
          <w:p w14:paraId="59108C40" w14:textId="77777777" w:rsidR="00E546F5" w:rsidRDefault="00951CE2">
            <w:pPr>
              <w:pStyle w:val="Tier6"/>
            </w:pPr>
            <w:r>
              <w:t>-</w:t>
            </w:r>
            <w:r>
              <w:tab/>
              <w:t>-</w:t>
            </w:r>
            <w:r>
              <w:tab/>
              <w:t>-</w:t>
            </w:r>
            <w:r>
              <w:tab/>
              <w:t>-</w:t>
            </w:r>
            <w:r>
              <w:tab/>
              <w:t>-</w:t>
            </w:r>
            <w:r>
              <w:tab/>
              <w:t>Electronic control unit for monitoring car vehicle tyre pressure comprising plastic box with printed circuit board inside and with or without metal holder, of: - a length of 50 mm or more, but not more than 120 mm,</w:t>
            </w:r>
            <w:r>
              <w:t xml:space="preserve"> - a width of 20 mm or more but not more than 40 mm, - a height of 30 mm or more, but not more than 120 mm of a kind used in the manufacture of goods of Chapter 87</w:t>
            </w:r>
          </w:p>
          <w:p w14:paraId="59108C41" w14:textId="77777777" w:rsidR="00E546F5" w:rsidRDefault="00951CE2">
            <w:pPr>
              <w:pStyle w:val="Tier6Bullet"/>
            </w:pPr>
            <w:r>
              <w:tab/>
            </w:r>
            <w:r>
              <w:tab/>
            </w:r>
            <w:r>
              <w:tab/>
            </w:r>
            <w:r>
              <w:tab/>
            </w:r>
            <w:r>
              <w:tab/>
              <w:t>-</w:t>
            </w:r>
            <w:r>
              <w:tab/>
              <w:t>for incorporation in ships, boats or other vessels listed in Table 1, for the purpose</w:t>
            </w:r>
            <w:r>
              <w:t>s of their construction, repair, maintenance or conversion;</w:t>
            </w:r>
          </w:p>
          <w:p w14:paraId="59108C42" w14:textId="77777777" w:rsidR="00E546F5" w:rsidRDefault="00951CE2">
            <w:pPr>
              <w:pStyle w:val="Tier6Bullet"/>
            </w:pPr>
            <w:r>
              <w:tab/>
            </w:r>
            <w:r>
              <w:tab/>
            </w:r>
            <w:r>
              <w:tab/>
            </w:r>
            <w:r>
              <w:tab/>
            </w:r>
            <w:r>
              <w:tab/>
              <w:t>-</w:t>
            </w:r>
            <w:r>
              <w:tab/>
              <w:t>for fitting to or equipping such ships, boats or other vessels;</w:t>
            </w:r>
          </w:p>
          <w:p w14:paraId="59108C43" w14:textId="77777777" w:rsidR="00E546F5" w:rsidRDefault="00951CE2">
            <w:pPr>
              <w:pStyle w:val="Tier6Bullet"/>
            </w:pPr>
            <w:r>
              <w:tab/>
            </w:r>
            <w:r>
              <w:tab/>
            </w:r>
            <w:r>
              <w:tab/>
            </w:r>
            <w:r>
              <w:tab/>
            </w:r>
            <w:r>
              <w:tab/>
              <w:t>-</w:t>
            </w:r>
            <w:r>
              <w:tab/>
              <w:t>for incorporation, for the purposes of their construction, repair, maintenance or conversion, in drilling or productio</w:t>
            </w:r>
            <w:r>
              <w:t>n platforms listed below: fixed, of subheading ex 8430 49 or floating or submersible of subheading 8905 20;</w:t>
            </w:r>
          </w:p>
          <w:p w14:paraId="59108C44" w14:textId="77777777" w:rsidR="00E546F5" w:rsidRDefault="00951CE2">
            <w:pPr>
              <w:pStyle w:val="Tier6Bullet"/>
            </w:pPr>
            <w:r>
              <w:tab/>
            </w:r>
            <w:r>
              <w:tab/>
            </w:r>
            <w:r>
              <w:tab/>
            </w:r>
            <w:r>
              <w:tab/>
            </w:r>
            <w:r>
              <w:tab/>
              <w:t>-</w:t>
            </w:r>
            <w:r>
              <w:tab/>
              <w:t>for equipping the above platforms;</w:t>
            </w:r>
          </w:p>
          <w:p w14:paraId="59108C4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46" w14:textId="77777777" w:rsidR="00E546F5" w:rsidRDefault="00951CE2">
            <w:pPr>
              <w:pStyle w:val="NormalinTable"/>
            </w:pPr>
            <w:r>
              <w:t>0.0%</w:t>
            </w:r>
          </w:p>
        </w:tc>
      </w:tr>
      <w:tr w:rsidR="00E546F5" w14:paraId="59108C5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48" w14:textId="77777777" w:rsidR="00E546F5" w:rsidRDefault="00951CE2">
            <w:pPr>
              <w:pStyle w:val="NormalinTable"/>
            </w:pPr>
            <w:r>
              <w:t>8537109845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49" w14:textId="77777777" w:rsidR="00E546F5" w:rsidRDefault="00951CE2">
            <w:pPr>
              <w:pStyle w:val="Tier1"/>
            </w:pPr>
            <w:r>
              <w:t xml:space="preserve">Boards, </w:t>
            </w:r>
            <w:r>
              <w:t>panels, consoles, desks, cabinets and other bases, equipped with two or more apparatus of heading 8535 or 8536, for electric control or the distribution of electricity, including those incorporating instruments or apparatus of Chapter 90, and numerical con</w:t>
            </w:r>
            <w:r>
              <w:t>trol apparatus, other than switching apparatus of heading 8517</w:t>
            </w:r>
          </w:p>
          <w:p w14:paraId="59108C4A" w14:textId="77777777" w:rsidR="00E546F5" w:rsidRDefault="00951CE2">
            <w:pPr>
              <w:pStyle w:val="Tier2"/>
            </w:pPr>
            <w:r>
              <w:t>-</w:t>
            </w:r>
            <w:r>
              <w:tab/>
              <w:t>For a voltage not exceeding 1 000 V</w:t>
            </w:r>
          </w:p>
          <w:p w14:paraId="59108C4B" w14:textId="77777777" w:rsidR="00E546F5" w:rsidRDefault="00951CE2">
            <w:pPr>
              <w:pStyle w:val="Tier3"/>
            </w:pPr>
            <w:r>
              <w:t>-</w:t>
            </w:r>
            <w:r>
              <w:tab/>
              <w:t>-</w:t>
            </w:r>
            <w:r>
              <w:tab/>
              <w:t>Other</w:t>
            </w:r>
          </w:p>
          <w:p w14:paraId="59108C4C" w14:textId="77777777" w:rsidR="00E546F5" w:rsidRDefault="00951CE2">
            <w:pPr>
              <w:pStyle w:val="Tier4"/>
            </w:pPr>
            <w:r>
              <w:t>-</w:t>
            </w:r>
            <w:r>
              <w:tab/>
              <w:t>-</w:t>
            </w:r>
            <w:r>
              <w:tab/>
              <w:t>-</w:t>
            </w:r>
            <w:r>
              <w:tab/>
              <w:t>Other</w:t>
            </w:r>
          </w:p>
          <w:p w14:paraId="59108C4D" w14:textId="77777777" w:rsidR="00E546F5" w:rsidRDefault="00951CE2">
            <w:pPr>
              <w:pStyle w:val="Tier5"/>
            </w:pPr>
            <w:r>
              <w:t>-</w:t>
            </w:r>
            <w:r>
              <w:tab/>
              <w:t>-</w:t>
            </w:r>
            <w:r>
              <w:tab/>
              <w:t>-</w:t>
            </w:r>
            <w:r>
              <w:tab/>
              <w:t>-</w:t>
            </w:r>
            <w:r>
              <w:tab/>
              <w:t>Other</w:t>
            </w:r>
          </w:p>
          <w:p w14:paraId="59108C4E" w14:textId="77777777" w:rsidR="00E546F5" w:rsidRDefault="00951CE2">
            <w:pPr>
              <w:pStyle w:val="Tier6"/>
            </w:pPr>
            <w:r>
              <w:t>-</w:t>
            </w:r>
            <w:r>
              <w:tab/>
              <w:t>-</w:t>
            </w:r>
            <w:r>
              <w:tab/>
              <w:t>-</w:t>
            </w:r>
            <w:r>
              <w:tab/>
              <w:t>-</w:t>
            </w:r>
            <w:r>
              <w:tab/>
              <w:t>-</w:t>
            </w:r>
            <w:r>
              <w:tab/>
              <w:t>Electronic control units, manufactured according to class 2 of IPC-A-610E standard, with at least: - an AC po</w:t>
            </w:r>
            <w:r>
              <w:t>wer input of 208 V or more but not more than 400 V, - a logic power input of 24 V DC, - an automatic circuit breaker, - a main power switch, - internal or external electrical connectors and cables, - in a housing with dimension of 281 mm x 180 mm x 75 mm o</w:t>
            </w:r>
            <w:r>
              <w:t>r more, but not more than 630 mm x 420 mm x 230 mm, of a kind used for manufacturing recycling or sorting machines</w:t>
            </w:r>
          </w:p>
          <w:p w14:paraId="59108C4F"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8C50" w14:textId="77777777" w:rsidR="00E546F5" w:rsidRDefault="00951CE2">
            <w:pPr>
              <w:pStyle w:val="Tier6Bullet"/>
            </w:pPr>
            <w:r>
              <w:tab/>
            </w:r>
            <w:r>
              <w:tab/>
            </w:r>
            <w:r>
              <w:tab/>
            </w:r>
            <w:r>
              <w:tab/>
            </w:r>
            <w:r>
              <w:tab/>
              <w:t>-</w:t>
            </w:r>
            <w:r>
              <w:tab/>
              <w:t>for fitting to or equipping such ships, boats or other vessels;</w:t>
            </w:r>
          </w:p>
          <w:p w14:paraId="59108C51"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8C52" w14:textId="77777777" w:rsidR="00E546F5" w:rsidRDefault="00951CE2">
            <w:pPr>
              <w:pStyle w:val="Tier6Bullet"/>
            </w:pPr>
            <w:r>
              <w:tab/>
            </w:r>
            <w:r>
              <w:tab/>
            </w:r>
            <w:r>
              <w:tab/>
            </w:r>
            <w:r>
              <w:tab/>
            </w:r>
            <w:r>
              <w:tab/>
              <w:t>-</w:t>
            </w:r>
            <w:r>
              <w:tab/>
              <w:t>for equipping the above platforms;</w:t>
            </w:r>
          </w:p>
          <w:p w14:paraId="59108C5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54" w14:textId="77777777" w:rsidR="00E546F5" w:rsidRDefault="00951CE2">
            <w:pPr>
              <w:pStyle w:val="NormalinTable"/>
            </w:pPr>
            <w:r>
              <w:t>0.0%</w:t>
            </w:r>
          </w:p>
        </w:tc>
      </w:tr>
      <w:tr w:rsidR="00E546F5" w14:paraId="59108C6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56" w14:textId="77777777" w:rsidR="00E546F5" w:rsidRDefault="00951CE2">
            <w:pPr>
              <w:pStyle w:val="NormalinTable"/>
            </w:pPr>
            <w:r>
              <w:t>8537109850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57" w14:textId="77777777" w:rsidR="00E546F5" w:rsidRDefault="00951CE2">
            <w:pPr>
              <w:pStyle w:val="Tier1"/>
            </w:pPr>
            <w:r>
              <w:t>Boards, panels, consoles, desks, cabinets and ot</w:t>
            </w:r>
            <w:r>
              <w:t>her bases, equipped with two or more apparatus of heading 8535 or 8536, for electric control or the distribution of electricity, including those incorporating instruments or apparatus of Chapter 90, and numerical control apparatus, other than switching app</w:t>
            </w:r>
            <w:r>
              <w:t>aratus of heading 8517</w:t>
            </w:r>
          </w:p>
          <w:p w14:paraId="59108C58" w14:textId="77777777" w:rsidR="00E546F5" w:rsidRDefault="00951CE2">
            <w:pPr>
              <w:pStyle w:val="Tier2"/>
            </w:pPr>
            <w:r>
              <w:t>-</w:t>
            </w:r>
            <w:r>
              <w:tab/>
              <w:t>For a voltage not exceeding 1 000 V</w:t>
            </w:r>
          </w:p>
          <w:p w14:paraId="59108C59" w14:textId="77777777" w:rsidR="00E546F5" w:rsidRDefault="00951CE2">
            <w:pPr>
              <w:pStyle w:val="Tier3"/>
            </w:pPr>
            <w:r>
              <w:t>-</w:t>
            </w:r>
            <w:r>
              <w:tab/>
              <w:t>-</w:t>
            </w:r>
            <w:r>
              <w:tab/>
              <w:t>Other</w:t>
            </w:r>
          </w:p>
          <w:p w14:paraId="59108C5A" w14:textId="77777777" w:rsidR="00E546F5" w:rsidRDefault="00951CE2">
            <w:pPr>
              <w:pStyle w:val="Tier4"/>
            </w:pPr>
            <w:r>
              <w:t>-</w:t>
            </w:r>
            <w:r>
              <w:tab/>
              <w:t>-</w:t>
            </w:r>
            <w:r>
              <w:tab/>
              <w:t>-</w:t>
            </w:r>
            <w:r>
              <w:tab/>
              <w:t>Other</w:t>
            </w:r>
          </w:p>
          <w:p w14:paraId="59108C5B" w14:textId="77777777" w:rsidR="00E546F5" w:rsidRDefault="00951CE2">
            <w:pPr>
              <w:pStyle w:val="Tier5"/>
            </w:pPr>
            <w:r>
              <w:t>-</w:t>
            </w:r>
            <w:r>
              <w:tab/>
              <w:t>-</w:t>
            </w:r>
            <w:r>
              <w:tab/>
              <w:t>-</w:t>
            </w:r>
            <w:r>
              <w:tab/>
              <w:t>-</w:t>
            </w:r>
            <w:r>
              <w:tab/>
              <w:t>Other</w:t>
            </w:r>
          </w:p>
          <w:p w14:paraId="59108C5C" w14:textId="77777777" w:rsidR="00E546F5" w:rsidRDefault="00951CE2">
            <w:pPr>
              <w:pStyle w:val="Tier6"/>
            </w:pPr>
            <w:r>
              <w:t>-</w:t>
            </w:r>
            <w:r>
              <w:tab/>
              <w:t>-</w:t>
            </w:r>
            <w:r>
              <w:tab/>
              <w:t>-</w:t>
            </w:r>
            <w:r>
              <w:tab/>
              <w:t>-</w:t>
            </w:r>
            <w:r>
              <w:tab/>
              <w:t>-</w:t>
            </w:r>
            <w:r>
              <w:tab/>
              <w:t xml:space="preserve">Electronic control unit BCM (Body Control Module) comprising - plastic box with printed circuit board and metal holder, - with voltage of 9V or </w:t>
            </w:r>
            <w:r>
              <w:t>more, but not more than 16V, - able to control, evaluate and manage functions of assisting services in an automobile, at least wiper timing, window heating, interior lighting, seat belt reminder of a kind used in the manufacture of goods of Chapter 87</w:t>
            </w:r>
          </w:p>
          <w:p w14:paraId="59108C5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5E" w14:textId="77777777" w:rsidR="00E546F5" w:rsidRDefault="00951CE2">
            <w:pPr>
              <w:pStyle w:val="Tier6Bullet"/>
            </w:pPr>
            <w:r>
              <w:tab/>
            </w:r>
            <w:r>
              <w:tab/>
            </w:r>
            <w:r>
              <w:tab/>
            </w:r>
            <w:r>
              <w:tab/>
            </w:r>
            <w:r>
              <w:tab/>
              <w:t>-</w:t>
            </w:r>
            <w:r>
              <w:tab/>
              <w:t>for fitting to or equipping such ships, boats or other vessels;</w:t>
            </w:r>
          </w:p>
          <w:p w14:paraId="59108C5F" w14:textId="77777777" w:rsidR="00E546F5" w:rsidRDefault="00951CE2">
            <w:pPr>
              <w:pStyle w:val="Tier6Bullet"/>
            </w:pPr>
            <w:r>
              <w:tab/>
            </w:r>
            <w:r>
              <w:tab/>
            </w:r>
            <w:r>
              <w:tab/>
            </w:r>
            <w:r>
              <w:tab/>
            </w:r>
            <w:r>
              <w:tab/>
              <w:t>-</w:t>
            </w:r>
            <w:r>
              <w:tab/>
              <w:t>for incorporation, for the pur</w:t>
            </w:r>
            <w:r>
              <w:t>poses of their construction, repair, maintenance or conversion, in drilling or production platforms listed below: fixed, of subheading ex 8430 49 or floating or submersible of subheading 8905 20;</w:t>
            </w:r>
          </w:p>
          <w:p w14:paraId="59108C60" w14:textId="77777777" w:rsidR="00E546F5" w:rsidRDefault="00951CE2">
            <w:pPr>
              <w:pStyle w:val="Tier6Bullet"/>
            </w:pPr>
            <w:r>
              <w:tab/>
            </w:r>
            <w:r>
              <w:tab/>
            </w:r>
            <w:r>
              <w:tab/>
            </w:r>
            <w:r>
              <w:tab/>
            </w:r>
            <w:r>
              <w:tab/>
              <w:t>-</w:t>
            </w:r>
            <w:r>
              <w:tab/>
              <w:t>for equipping the above platforms;</w:t>
            </w:r>
          </w:p>
          <w:p w14:paraId="59108C61" w14:textId="77777777" w:rsidR="00E546F5" w:rsidRDefault="00951CE2">
            <w:pPr>
              <w:pStyle w:val="Tier6Bullet"/>
            </w:pPr>
            <w:r>
              <w:tab/>
            </w:r>
            <w:r>
              <w:tab/>
            </w:r>
            <w:r>
              <w:tab/>
            </w: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62" w14:textId="77777777" w:rsidR="00E546F5" w:rsidRDefault="00951CE2">
            <w:pPr>
              <w:pStyle w:val="NormalinTable"/>
            </w:pPr>
            <w:r>
              <w:t>0.0%</w:t>
            </w:r>
          </w:p>
        </w:tc>
      </w:tr>
      <w:tr w:rsidR="00E546F5" w14:paraId="59108C7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64" w14:textId="77777777" w:rsidR="00E546F5" w:rsidRDefault="00951CE2">
            <w:pPr>
              <w:pStyle w:val="NormalinTable"/>
            </w:pPr>
            <w:r>
              <w:t>8537109860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65" w14:textId="77777777" w:rsidR="00E546F5" w:rsidRDefault="00951CE2">
            <w:pPr>
              <w:pStyle w:val="Tier1"/>
            </w:pPr>
            <w:r>
              <w:t xml:space="preserve">Boards, panels, consoles, desks, cabinets and other bases, equipped with two or more apparatus of heading 8535 or 8536, for electric control or the distribution of </w:t>
            </w:r>
            <w:r>
              <w:t>electricity, including those incorporating instruments or apparatus of Chapter 90, and numerical control apparatus, other than switching apparatus of heading 8517</w:t>
            </w:r>
          </w:p>
          <w:p w14:paraId="59108C66" w14:textId="77777777" w:rsidR="00E546F5" w:rsidRDefault="00951CE2">
            <w:pPr>
              <w:pStyle w:val="Tier2"/>
            </w:pPr>
            <w:r>
              <w:t>-</w:t>
            </w:r>
            <w:r>
              <w:tab/>
              <w:t>For a voltage not exceeding 1 000 V</w:t>
            </w:r>
          </w:p>
          <w:p w14:paraId="59108C67" w14:textId="77777777" w:rsidR="00E546F5" w:rsidRDefault="00951CE2">
            <w:pPr>
              <w:pStyle w:val="Tier3"/>
            </w:pPr>
            <w:r>
              <w:t>-</w:t>
            </w:r>
            <w:r>
              <w:tab/>
              <w:t>-</w:t>
            </w:r>
            <w:r>
              <w:tab/>
              <w:t>Other</w:t>
            </w:r>
          </w:p>
          <w:p w14:paraId="59108C68" w14:textId="77777777" w:rsidR="00E546F5" w:rsidRDefault="00951CE2">
            <w:pPr>
              <w:pStyle w:val="Tier4"/>
            </w:pPr>
            <w:r>
              <w:t>-</w:t>
            </w:r>
            <w:r>
              <w:tab/>
              <w:t>-</w:t>
            </w:r>
            <w:r>
              <w:tab/>
              <w:t>-</w:t>
            </w:r>
            <w:r>
              <w:tab/>
              <w:t>Other</w:t>
            </w:r>
          </w:p>
          <w:p w14:paraId="59108C69" w14:textId="77777777" w:rsidR="00E546F5" w:rsidRDefault="00951CE2">
            <w:pPr>
              <w:pStyle w:val="Tier5"/>
            </w:pPr>
            <w:r>
              <w:t>-</w:t>
            </w:r>
            <w:r>
              <w:tab/>
              <w:t>-</w:t>
            </w:r>
            <w:r>
              <w:tab/>
              <w:t>-</w:t>
            </w:r>
            <w:r>
              <w:tab/>
              <w:t>-</w:t>
            </w:r>
            <w:r>
              <w:tab/>
              <w:t>Other</w:t>
            </w:r>
          </w:p>
          <w:p w14:paraId="59108C6A" w14:textId="77777777" w:rsidR="00E546F5" w:rsidRDefault="00951CE2">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w:t>
            </w:r>
            <w:r>
              <w:t>6 5000 and 8516 6080</w:t>
            </w:r>
          </w:p>
          <w:p w14:paraId="59108C6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6C" w14:textId="77777777" w:rsidR="00E546F5" w:rsidRDefault="00951CE2">
            <w:pPr>
              <w:pStyle w:val="Tier6Bullet"/>
            </w:pPr>
            <w:r>
              <w:tab/>
            </w:r>
            <w:r>
              <w:tab/>
            </w:r>
            <w:r>
              <w:tab/>
            </w:r>
            <w:r>
              <w:tab/>
            </w:r>
            <w:r>
              <w:tab/>
              <w:t>-</w:t>
            </w:r>
            <w:r>
              <w:tab/>
              <w:t>for fitting to or equipping such ships, boats or other vessels;</w:t>
            </w:r>
          </w:p>
          <w:p w14:paraId="59108C6D" w14:textId="77777777" w:rsidR="00E546F5" w:rsidRDefault="00951CE2">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8C6E" w14:textId="77777777" w:rsidR="00E546F5" w:rsidRDefault="00951CE2">
            <w:pPr>
              <w:pStyle w:val="Tier6Bullet"/>
            </w:pPr>
            <w:r>
              <w:tab/>
            </w:r>
            <w:r>
              <w:tab/>
            </w:r>
            <w:r>
              <w:tab/>
            </w:r>
            <w:r>
              <w:tab/>
            </w:r>
            <w:r>
              <w:tab/>
              <w:t>-</w:t>
            </w:r>
            <w:r>
              <w:tab/>
              <w:t>for equipping the above</w:t>
            </w:r>
            <w:r>
              <w:t xml:space="preserve"> platforms;</w:t>
            </w:r>
          </w:p>
          <w:p w14:paraId="59108C6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70" w14:textId="77777777" w:rsidR="00E546F5" w:rsidRDefault="00951CE2">
            <w:pPr>
              <w:pStyle w:val="NormalinTable"/>
            </w:pPr>
            <w:r>
              <w:t>0.0%</w:t>
            </w:r>
          </w:p>
        </w:tc>
      </w:tr>
      <w:tr w:rsidR="00E546F5" w14:paraId="59108C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72" w14:textId="77777777" w:rsidR="00E546F5" w:rsidRDefault="00951CE2">
            <w:pPr>
              <w:pStyle w:val="NormalinTable"/>
            </w:pPr>
            <w:r>
              <w:t>8537109865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73" w14:textId="77777777" w:rsidR="00E546F5" w:rsidRDefault="00951CE2">
            <w:pPr>
              <w:pStyle w:val="Tier1"/>
            </w:pPr>
            <w:r>
              <w:t>Boards, panels, consoles, desks, cabinets and other bases, equipped with two or more apparatus of heading 8535 or 8536, for electric control or the distr</w:t>
            </w:r>
            <w:r>
              <w:t>ibution of electricity, including those incorporating instruments or apparatus of Chapter 90, and numerical control apparatus, other than switching apparatus of heading 8517</w:t>
            </w:r>
          </w:p>
          <w:p w14:paraId="59108C74" w14:textId="77777777" w:rsidR="00E546F5" w:rsidRDefault="00951CE2">
            <w:pPr>
              <w:pStyle w:val="Tier2"/>
            </w:pPr>
            <w:r>
              <w:t>-</w:t>
            </w:r>
            <w:r>
              <w:tab/>
              <w:t>For a voltage not exceeding 1 000 V</w:t>
            </w:r>
          </w:p>
          <w:p w14:paraId="59108C75" w14:textId="77777777" w:rsidR="00E546F5" w:rsidRDefault="00951CE2">
            <w:pPr>
              <w:pStyle w:val="Tier3"/>
            </w:pPr>
            <w:r>
              <w:t>-</w:t>
            </w:r>
            <w:r>
              <w:tab/>
              <w:t>-</w:t>
            </w:r>
            <w:r>
              <w:tab/>
              <w:t>Other</w:t>
            </w:r>
          </w:p>
          <w:p w14:paraId="59108C76" w14:textId="77777777" w:rsidR="00E546F5" w:rsidRDefault="00951CE2">
            <w:pPr>
              <w:pStyle w:val="Tier4"/>
            </w:pPr>
            <w:r>
              <w:t>-</w:t>
            </w:r>
            <w:r>
              <w:tab/>
              <w:t>-</w:t>
            </w:r>
            <w:r>
              <w:tab/>
              <w:t>-</w:t>
            </w:r>
            <w:r>
              <w:tab/>
              <w:t>Other</w:t>
            </w:r>
          </w:p>
          <w:p w14:paraId="59108C77" w14:textId="77777777" w:rsidR="00E546F5" w:rsidRDefault="00951CE2">
            <w:pPr>
              <w:pStyle w:val="Tier5"/>
            </w:pPr>
            <w:r>
              <w:t>-</w:t>
            </w:r>
            <w:r>
              <w:tab/>
              <w:t>-</w:t>
            </w:r>
            <w:r>
              <w:tab/>
              <w:t>-</w:t>
            </w:r>
            <w:r>
              <w:tab/>
              <w:t>-</w:t>
            </w:r>
            <w:r>
              <w:tab/>
              <w:t>Other</w:t>
            </w:r>
          </w:p>
          <w:p w14:paraId="59108C78" w14:textId="77777777" w:rsidR="00E546F5" w:rsidRDefault="00951CE2">
            <w:pPr>
              <w:pStyle w:val="Tier6"/>
            </w:pPr>
            <w:r>
              <w:t>-</w:t>
            </w:r>
            <w:r>
              <w:tab/>
              <w:t>-</w:t>
            </w:r>
            <w:r>
              <w:tab/>
              <w:t>-</w:t>
            </w:r>
            <w:r>
              <w:tab/>
              <w:t>-</w:t>
            </w:r>
            <w:r>
              <w:tab/>
              <w:t>-</w:t>
            </w:r>
            <w:r>
              <w:tab/>
              <w:t>Lever for control module under the steering wheel: - with one or more single or multi-positional electrical switches (push-button, rotary or other), - whether or not equipped with printed circuit boards and electrical cables, - for a voltage of 9 V or m</w:t>
            </w:r>
            <w:r>
              <w:t>ore but not more than 16 V, of a kind used in the manufacture of motor vehicles of Chapter 87</w:t>
            </w:r>
          </w:p>
          <w:p w14:paraId="59108C79"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7A" w14:textId="77777777" w:rsidR="00E546F5" w:rsidRDefault="00951CE2">
            <w:pPr>
              <w:pStyle w:val="Tier6Bullet"/>
            </w:pPr>
            <w:r>
              <w:tab/>
            </w:r>
            <w:r>
              <w:tab/>
            </w:r>
            <w:r>
              <w:tab/>
            </w:r>
            <w:r>
              <w:tab/>
            </w:r>
            <w:r>
              <w:tab/>
              <w:t>-</w:t>
            </w:r>
            <w:r>
              <w:tab/>
              <w:t>for</w:t>
            </w:r>
            <w:r>
              <w:t xml:space="preserve"> fitting to or equipping such ships, boats or other vessels;</w:t>
            </w:r>
          </w:p>
          <w:p w14:paraId="59108C7B"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14:paraId="59108C7C" w14:textId="77777777" w:rsidR="00E546F5" w:rsidRDefault="00951CE2">
            <w:pPr>
              <w:pStyle w:val="Tier6Bullet"/>
            </w:pPr>
            <w:r>
              <w:tab/>
            </w:r>
            <w:r>
              <w:tab/>
            </w:r>
            <w:r>
              <w:tab/>
            </w:r>
            <w:r>
              <w:tab/>
            </w:r>
            <w:r>
              <w:tab/>
              <w:t>-</w:t>
            </w:r>
            <w:r>
              <w:tab/>
              <w:t>for equipping the above platforms;</w:t>
            </w:r>
          </w:p>
          <w:p w14:paraId="59108C7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7E" w14:textId="77777777" w:rsidR="00E546F5" w:rsidRDefault="00951CE2">
            <w:pPr>
              <w:pStyle w:val="NormalinTable"/>
            </w:pPr>
            <w:r>
              <w:t>0.0%</w:t>
            </w:r>
          </w:p>
        </w:tc>
      </w:tr>
      <w:tr w:rsidR="00E546F5" w14:paraId="59108C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80" w14:textId="77777777" w:rsidR="00E546F5" w:rsidRDefault="00951CE2">
            <w:pPr>
              <w:pStyle w:val="NormalinTable"/>
            </w:pPr>
            <w:r>
              <w:t>8537109870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81" w14:textId="77777777" w:rsidR="00E546F5" w:rsidRDefault="00951CE2">
            <w:pPr>
              <w:pStyle w:val="Tier1"/>
            </w:pPr>
            <w:r>
              <w:t xml:space="preserve">Boards, panels, consoles, desks, cabinets and other bases, equipped with two or </w:t>
            </w:r>
            <w:r>
              <w:t>more apparatus of heading 8535 or 8536, for electric control or the distribution of electricity, including those incorporating instruments or apparatus of Chapter 90, and numerical control apparatus, other than switching apparatus of heading 8517</w:t>
            </w:r>
          </w:p>
          <w:p w14:paraId="59108C82" w14:textId="77777777" w:rsidR="00E546F5" w:rsidRDefault="00951CE2">
            <w:pPr>
              <w:pStyle w:val="Tier2"/>
            </w:pPr>
            <w:r>
              <w:t>-</w:t>
            </w:r>
            <w:r>
              <w:tab/>
              <w:t>For a v</w:t>
            </w:r>
            <w:r>
              <w:t>oltage not exceeding 1 000 V</w:t>
            </w:r>
          </w:p>
          <w:p w14:paraId="59108C83" w14:textId="77777777" w:rsidR="00E546F5" w:rsidRDefault="00951CE2">
            <w:pPr>
              <w:pStyle w:val="Tier3"/>
            </w:pPr>
            <w:r>
              <w:t>-</w:t>
            </w:r>
            <w:r>
              <w:tab/>
              <w:t>-</w:t>
            </w:r>
            <w:r>
              <w:tab/>
              <w:t>Other</w:t>
            </w:r>
          </w:p>
          <w:p w14:paraId="59108C84" w14:textId="77777777" w:rsidR="00E546F5" w:rsidRDefault="00951CE2">
            <w:pPr>
              <w:pStyle w:val="Tier4"/>
            </w:pPr>
            <w:r>
              <w:t>-</w:t>
            </w:r>
            <w:r>
              <w:tab/>
              <w:t>-</w:t>
            </w:r>
            <w:r>
              <w:tab/>
              <w:t>-</w:t>
            </w:r>
            <w:r>
              <w:tab/>
              <w:t>Other</w:t>
            </w:r>
          </w:p>
          <w:p w14:paraId="59108C85" w14:textId="77777777" w:rsidR="00E546F5" w:rsidRDefault="00951CE2">
            <w:pPr>
              <w:pStyle w:val="Tier5"/>
            </w:pPr>
            <w:r>
              <w:t>-</w:t>
            </w:r>
            <w:r>
              <w:tab/>
              <w:t>-</w:t>
            </w:r>
            <w:r>
              <w:tab/>
              <w:t>-</w:t>
            </w:r>
            <w:r>
              <w:tab/>
              <w:t>-</w:t>
            </w:r>
            <w:r>
              <w:tab/>
              <w:t>Other</w:t>
            </w:r>
          </w:p>
          <w:p w14:paraId="59108C86" w14:textId="77777777" w:rsidR="00E546F5" w:rsidRDefault="00951CE2">
            <w:pPr>
              <w:pStyle w:val="Tier6"/>
            </w:pPr>
            <w:r>
              <w:t>-</w:t>
            </w:r>
            <w:r>
              <w:tab/>
              <w:t>-</w:t>
            </w:r>
            <w:r>
              <w:tab/>
              <w:t>-</w:t>
            </w:r>
            <w:r>
              <w:tab/>
              <w:t>-</w:t>
            </w:r>
            <w:r>
              <w:tab/>
              <w:t>-</w:t>
            </w:r>
            <w:r>
              <w:tab/>
              <w:t>Keypads of silicone or plastic, - whether or not with parts of metal, plastic, glass fibre reinforced epoxide resin or wood, - whether or not printed or surface treated, - whether o</w:t>
            </w:r>
            <w:r>
              <w:t>r not with electrical conducting elements - whether or not with keypads foil glued on the keyboard - whether or not with protective foil - single or multilayer</w:t>
            </w:r>
          </w:p>
          <w:p w14:paraId="59108C87"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8C88" w14:textId="77777777" w:rsidR="00E546F5" w:rsidRDefault="00951CE2">
            <w:pPr>
              <w:pStyle w:val="Tier6Bullet"/>
            </w:pPr>
            <w:r>
              <w:tab/>
            </w:r>
            <w:r>
              <w:tab/>
            </w:r>
            <w:r>
              <w:tab/>
            </w:r>
            <w:r>
              <w:tab/>
            </w:r>
            <w:r>
              <w:tab/>
              <w:t>-</w:t>
            </w:r>
            <w:r>
              <w:tab/>
              <w:t>for fitting to or equipping such ships, boats or other vessels;</w:t>
            </w:r>
          </w:p>
          <w:p w14:paraId="59108C89"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8C8A" w14:textId="77777777" w:rsidR="00E546F5" w:rsidRDefault="00951CE2">
            <w:pPr>
              <w:pStyle w:val="Tier6Bullet"/>
            </w:pPr>
            <w:r>
              <w:tab/>
            </w:r>
            <w:r>
              <w:tab/>
            </w:r>
            <w:r>
              <w:tab/>
            </w:r>
            <w:r>
              <w:tab/>
            </w:r>
            <w:r>
              <w:tab/>
              <w:t>-</w:t>
            </w:r>
            <w:r>
              <w:tab/>
              <w:t>for equipping the above platforms;</w:t>
            </w:r>
          </w:p>
          <w:p w14:paraId="59108C8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8C" w14:textId="77777777" w:rsidR="00E546F5" w:rsidRDefault="00951CE2">
            <w:pPr>
              <w:pStyle w:val="NormalinTable"/>
            </w:pPr>
            <w:r>
              <w:t>0.0%</w:t>
            </w:r>
          </w:p>
        </w:tc>
      </w:tr>
      <w:tr w:rsidR="00E546F5" w14:paraId="59108C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8E" w14:textId="77777777" w:rsidR="00E546F5" w:rsidRDefault="00951CE2">
            <w:pPr>
              <w:pStyle w:val="NormalinTable"/>
            </w:pPr>
            <w:r>
              <w:t>8537109875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8F" w14:textId="77777777" w:rsidR="00E546F5" w:rsidRDefault="00951CE2">
            <w:pPr>
              <w:pStyle w:val="Tier1"/>
            </w:pPr>
            <w:r>
              <w:t xml:space="preserve">Boards, </w:t>
            </w:r>
            <w:r>
              <w:t>panels, consoles, desks, cabinets and other bases, equipped with two or more apparatus of heading 8535 or 8536, for electric control or the distribution of electricity, including those incorporating instruments or apparatus of Chapter 90, and numerical con</w:t>
            </w:r>
            <w:r>
              <w:t>trol apparatus, other than switching apparatus of heading 8517</w:t>
            </w:r>
          </w:p>
          <w:p w14:paraId="59108C90" w14:textId="77777777" w:rsidR="00E546F5" w:rsidRDefault="00951CE2">
            <w:pPr>
              <w:pStyle w:val="Tier2"/>
            </w:pPr>
            <w:r>
              <w:t>-</w:t>
            </w:r>
            <w:r>
              <w:tab/>
              <w:t>For a voltage not exceeding 1 000 V</w:t>
            </w:r>
          </w:p>
          <w:p w14:paraId="59108C91" w14:textId="77777777" w:rsidR="00E546F5" w:rsidRDefault="00951CE2">
            <w:pPr>
              <w:pStyle w:val="Tier3"/>
            </w:pPr>
            <w:r>
              <w:t>-</w:t>
            </w:r>
            <w:r>
              <w:tab/>
              <w:t>-</w:t>
            </w:r>
            <w:r>
              <w:tab/>
              <w:t>Other</w:t>
            </w:r>
          </w:p>
          <w:p w14:paraId="59108C92" w14:textId="77777777" w:rsidR="00E546F5" w:rsidRDefault="00951CE2">
            <w:pPr>
              <w:pStyle w:val="Tier4"/>
            </w:pPr>
            <w:r>
              <w:t>-</w:t>
            </w:r>
            <w:r>
              <w:tab/>
              <w:t>-</w:t>
            </w:r>
            <w:r>
              <w:tab/>
              <w:t>-</w:t>
            </w:r>
            <w:r>
              <w:tab/>
              <w:t>Other</w:t>
            </w:r>
          </w:p>
          <w:p w14:paraId="59108C93" w14:textId="77777777" w:rsidR="00E546F5" w:rsidRDefault="00951CE2">
            <w:pPr>
              <w:pStyle w:val="Tier5"/>
            </w:pPr>
            <w:r>
              <w:t>-</w:t>
            </w:r>
            <w:r>
              <w:tab/>
              <w:t>-</w:t>
            </w:r>
            <w:r>
              <w:tab/>
              <w:t>-</w:t>
            </w:r>
            <w:r>
              <w:tab/>
              <w:t>-</w:t>
            </w:r>
            <w:r>
              <w:tab/>
              <w:t>Other</w:t>
            </w:r>
          </w:p>
          <w:p w14:paraId="59108C94" w14:textId="77777777" w:rsidR="00E546F5" w:rsidRDefault="00951CE2">
            <w:pPr>
              <w:pStyle w:val="Tier6"/>
            </w:pPr>
            <w:r>
              <w:t>-</w:t>
            </w:r>
            <w:r>
              <w:tab/>
              <w:t>-</w:t>
            </w:r>
            <w:r>
              <w:tab/>
              <w:t>-</w:t>
            </w:r>
            <w:r>
              <w:tab/>
              <w:t>-</w:t>
            </w:r>
            <w:r>
              <w:tab/>
              <w:t>-</w:t>
            </w:r>
            <w:r>
              <w:tab/>
              <w:t xml:space="preserve">Control unit for keyless access to vehicle and vehicle starting, with electrical switching </w:t>
            </w:r>
            <w:r>
              <w:t>apparatus, in a plastic housing, for a voltage of 12 V, whether or not with: - an antenna, - a connector, - a metal holder, for use in the manufacture of goods of Chapter 87</w:t>
            </w:r>
          </w:p>
          <w:p w14:paraId="59108C95" w14:textId="77777777" w:rsidR="00E546F5" w:rsidRDefault="00951CE2">
            <w:pPr>
              <w:pStyle w:val="Tier6Bullet"/>
            </w:pPr>
            <w:r>
              <w:tab/>
            </w:r>
            <w:r>
              <w:tab/>
            </w:r>
            <w:r>
              <w:tab/>
            </w:r>
            <w:r>
              <w:tab/>
            </w:r>
            <w:r>
              <w:tab/>
              <w:t>-</w:t>
            </w:r>
            <w:r>
              <w:tab/>
              <w:t>for incorporation in ships, boats or other vessels listed in Table 1, for t</w:t>
            </w:r>
            <w:r>
              <w:t>he purposes of their construction, repair, maintenance or conversion;</w:t>
            </w:r>
          </w:p>
          <w:p w14:paraId="59108C96" w14:textId="77777777" w:rsidR="00E546F5" w:rsidRDefault="00951CE2">
            <w:pPr>
              <w:pStyle w:val="Tier6Bullet"/>
            </w:pPr>
            <w:r>
              <w:tab/>
            </w:r>
            <w:r>
              <w:tab/>
            </w:r>
            <w:r>
              <w:tab/>
            </w:r>
            <w:r>
              <w:tab/>
            </w:r>
            <w:r>
              <w:tab/>
              <w:t>-</w:t>
            </w:r>
            <w:r>
              <w:tab/>
              <w:t>for fitting to or equipping such ships, boats or other vessels;</w:t>
            </w:r>
          </w:p>
          <w:p w14:paraId="59108C97" w14:textId="77777777" w:rsidR="00E546F5" w:rsidRDefault="00951CE2">
            <w:pPr>
              <w:pStyle w:val="Tier6Bullet"/>
            </w:pPr>
            <w:r>
              <w:tab/>
            </w:r>
            <w:r>
              <w:tab/>
            </w:r>
            <w:r>
              <w:tab/>
            </w: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14:paraId="59108C98" w14:textId="77777777" w:rsidR="00E546F5" w:rsidRDefault="00951CE2">
            <w:pPr>
              <w:pStyle w:val="Tier6Bullet"/>
            </w:pPr>
            <w:r>
              <w:tab/>
            </w:r>
            <w:r>
              <w:tab/>
            </w:r>
            <w:r>
              <w:tab/>
            </w:r>
            <w:r>
              <w:tab/>
            </w:r>
            <w:r>
              <w:tab/>
              <w:t>-</w:t>
            </w:r>
            <w:r>
              <w:tab/>
              <w:t>for equipping the above platforms;</w:t>
            </w:r>
          </w:p>
          <w:p w14:paraId="59108C9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9A" w14:textId="77777777" w:rsidR="00E546F5" w:rsidRDefault="00951CE2">
            <w:pPr>
              <w:pStyle w:val="NormalinTable"/>
            </w:pPr>
            <w:r>
              <w:t>0.0%</w:t>
            </w:r>
          </w:p>
        </w:tc>
      </w:tr>
      <w:tr w:rsidR="00E546F5" w14:paraId="59108C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9C" w14:textId="77777777" w:rsidR="00E546F5" w:rsidRDefault="00951CE2">
            <w:pPr>
              <w:pStyle w:val="NormalinTable"/>
            </w:pPr>
            <w:r>
              <w:t>8537109893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9D" w14:textId="77777777" w:rsidR="00E546F5" w:rsidRDefault="00951CE2">
            <w:pPr>
              <w:pStyle w:val="Tier1"/>
            </w:pPr>
            <w:r>
              <w:t>Boards, panels, consoles, desks, cabinets and other bases, equipped with two or more apparatus of heading 8535 or 8536, for electric control or the distribution of electricity, including those incorporating instruments or apparatus of Chapter 90</w:t>
            </w:r>
            <w:r>
              <w:t>, and numerical control apparatus, other than switching apparatus of heading 8517</w:t>
            </w:r>
          </w:p>
          <w:p w14:paraId="59108C9E" w14:textId="77777777" w:rsidR="00E546F5" w:rsidRDefault="00951CE2">
            <w:pPr>
              <w:pStyle w:val="Tier2"/>
            </w:pPr>
            <w:r>
              <w:t>-</w:t>
            </w:r>
            <w:r>
              <w:tab/>
              <w:t>For a voltage not exceeding 1 000 V</w:t>
            </w:r>
          </w:p>
          <w:p w14:paraId="59108C9F" w14:textId="77777777" w:rsidR="00E546F5" w:rsidRDefault="00951CE2">
            <w:pPr>
              <w:pStyle w:val="Tier3"/>
            </w:pPr>
            <w:r>
              <w:t>-</w:t>
            </w:r>
            <w:r>
              <w:tab/>
              <w:t>-</w:t>
            </w:r>
            <w:r>
              <w:tab/>
              <w:t>Other</w:t>
            </w:r>
          </w:p>
          <w:p w14:paraId="59108CA0" w14:textId="77777777" w:rsidR="00E546F5" w:rsidRDefault="00951CE2">
            <w:pPr>
              <w:pStyle w:val="Tier4"/>
            </w:pPr>
            <w:r>
              <w:t>-</w:t>
            </w:r>
            <w:r>
              <w:tab/>
              <w:t>-</w:t>
            </w:r>
            <w:r>
              <w:tab/>
              <w:t>-</w:t>
            </w:r>
            <w:r>
              <w:tab/>
              <w:t>Other</w:t>
            </w:r>
          </w:p>
          <w:p w14:paraId="59108CA1" w14:textId="77777777" w:rsidR="00E546F5" w:rsidRDefault="00951CE2">
            <w:pPr>
              <w:pStyle w:val="Tier5"/>
            </w:pPr>
            <w:r>
              <w:t>-</w:t>
            </w:r>
            <w:r>
              <w:tab/>
              <w:t>-</w:t>
            </w:r>
            <w:r>
              <w:tab/>
              <w:t>-</w:t>
            </w:r>
            <w:r>
              <w:tab/>
              <w:t>-</w:t>
            </w:r>
            <w:r>
              <w:tab/>
              <w:t>Other</w:t>
            </w:r>
          </w:p>
          <w:p w14:paraId="59108CA2" w14:textId="77777777" w:rsidR="00E546F5" w:rsidRDefault="00951CE2">
            <w:pPr>
              <w:pStyle w:val="Tier6"/>
            </w:pPr>
            <w:r>
              <w:t>-</w:t>
            </w:r>
            <w:r>
              <w:tab/>
              <w:t>-</w:t>
            </w:r>
            <w:r>
              <w:tab/>
              <w:t>-</w:t>
            </w:r>
            <w:r>
              <w:tab/>
              <w:t>-</w:t>
            </w:r>
            <w:r>
              <w:tab/>
              <w:t>-</w:t>
            </w:r>
            <w:r>
              <w:tab/>
              <w:t xml:space="preserve">Electronic control units for a voltage of 12 V, for use in the manufacture of </w:t>
            </w:r>
            <w:r>
              <w:t>vehicle mounted temperature control systems</w:t>
            </w:r>
          </w:p>
          <w:p w14:paraId="59108CA3"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A4" w14:textId="77777777" w:rsidR="00E546F5" w:rsidRDefault="00951CE2">
            <w:pPr>
              <w:pStyle w:val="Tier6Bullet"/>
            </w:pPr>
            <w:r>
              <w:tab/>
            </w:r>
            <w:r>
              <w:tab/>
            </w:r>
            <w:r>
              <w:tab/>
            </w:r>
            <w:r>
              <w:tab/>
            </w:r>
            <w:r>
              <w:tab/>
              <w:t>-</w:t>
            </w:r>
            <w:r>
              <w:tab/>
              <w:t xml:space="preserve">for fitting to or equipping such ships, boats or </w:t>
            </w:r>
            <w:r>
              <w:t>other vessels;</w:t>
            </w:r>
          </w:p>
          <w:p w14:paraId="59108CA5"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CA6" w14:textId="77777777" w:rsidR="00E546F5" w:rsidRDefault="00951CE2">
            <w:pPr>
              <w:pStyle w:val="Tier6Bullet"/>
            </w:pPr>
            <w:r>
              <w:tab/>
            </w:r>
            <w:r>
              <w:tab/>
            </w:r>
            <w:r>
              <w:tab/>
            </w:r>
            <w:r>
              <w:tab/>
            </w:r>
            <w:r>
              <w:tab/>
              <w:t>-</w:t>
            </w:r>
            <w:r>
              <w:tab/>
              <w:t>f</w:t>
            </w:r>
            <w:r>
              <w:t>or equipping the above platforms;</w:t>
            </w:r>
          </w:p>
          <w:p w14:paraId="59108CA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A8" w14:textId="77777777" w:rsidR="00E546F5" w:rsidRDefault="00951CE2">
            <w:pPr>
              <w:pStyle w:val="NormalinTable"/>
            </w:pPr>
            <w:r>
              <w:t>0.0%</w:t>
            </w:r>
          </w:p>
        </w:tc>
      </w:tr>
      <w:tr w:rsidR="00E546F5" w14:paraId="59108C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AA" w14:textId="77777777" w:rsidR="00E546F5" w:rsidRDefault="00951CE2">
            <w:pPr>
              <w:pStyle w:val="NormalinTable"/>
            </w:pPr>
            <w:r>
              <w:t>8537109896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AB" w14:textId="77777777" w:rsidR="00E546F5" w:rsidRDefault="00951CE2">
            <w:pPr>
              <w:pStyle w:val="Tier1"/>
            </w:pPr>
            <w:r>
              <w:t>Boards, panels, consoles, desks, cabinets and other bases, equipped with two or more apparatus of heading 8535 or 8536, for electri</w:t>
            </w:r>
            <w:r>
              <w:t>c control or the distribution of electricity, including those incorporating instruments or apparatus of Chapter 90, and numerical control apparatus, other than switching apparatus of heading 8517</w:t>
            </w:r>
          </w:p>
          <w:p w14:paraId="59108CAC" w14:textId="77777777" w:rsidR="00E546F5" w:rsidRDefault="00951CE2">
            <w:pPr>
              <w:pStyle w:val="Tier2"/>
            </w:pPr>
            <w:r>
              <w:t>-</w:t>
            </w:r>
            <w:r>
              <w:tab/>
              <w:t>For a voltage not exceeding 1 000 V</w:t>
            </w:r>
          </w:p>
          <w:p w14:paraId="59108CAD" w14:textId="77777777" w:rsidR="00E546F5" w:rsidRDefault="00951CE2">
            <w:pPr>
              <w:pStyle w:val="Tier3"/>
            </w:pPr>
            <w:r>
              <w:t>-</w:t>
            </w:r>
            <w:r>
              <w:tab/>
              <w:t>-</w:t>
            </w:r>
            <w:r>
              <w:tab/>
              <w:t>Other</w:t>
            </w:r>
          </w:p>
          <w:p w14:paraId="59108CAE" w14:textId="77777777" w:rsidR="00E546F5" w:rsidRDefault="00951CE2">
            <w:pPr>
              <w:pStyle w:val="Tier4"/>
            </w:pPr>
            <w:r>
              <w:t>-</w:t>
            </w:r>
            <w:r>
              <w:tab/>
              <w:t>-</w:t>
            </w:r>
            <w:r>
              <w:tab/>
              <w:t>-</w:t>
            </w:r>
            <w:r>
              <w:tab/>
            </w:r>
            <w:r>
              <w:t>Other</w:t>
            </w:r>
          </w:p>
          <w:p w14:paraId="59108CAF" w14:textId="77777777" w:rsidR="00E546F5" w:rsidRDefault="00951CE2">
            <w:pPr>
              <w:pStyle w:val="Tier5"/>
            </w:pPr>
            <w:r>
              <w:t>-</w:t>
            </w:r>
            <w:r>
              <w:tab/>
              <w:t>-</w:t>
            </w:r>
            <w:r>
              <w:tab/>
              <w:t>-</w:t>
            </w:r>
            <w:r>
              <w:tab/>
              <w:t>-</w:t>
            </w:r>
            <w:r>
              <w:tab/>
              <w:t>Other</w:t>
            </w:r>
          </w:p>
          <w:p w14:paraId="59108CB0" w14:textId="77777777" w:rsidR="00E546F5" w:rsidRDefault="00951CE2">
            <w:pPr>
              <w:pStyle w:val="Tier6"/>
            </w:pPr>
            <w:r>
              <w:t>-</w:t>
            </w:r>
            <w:r>
              <w:tab/>
              <w:t>-</w:t>
            </w:r>
            <w:r>
              <w:tab/>
              <w:t>-</w:t>
            </w:r>
            <w:r>
              <w:tab/>
              <w:t>-</w:t>
            </w:r>
            <w:r>
              <w:tab/>
              <w:t>-</w:t>
            </w:r>
            <w:r>
              <w:tab/>
              <w:t>Electronic circuit card without separate housing for actuating and controlling vacuum cleaner brushes powered by not more than 300 W</w:t>
            </w:r>
          </w:p>
          <w:p w14:paraId="59108CB1" w14:textId="77777777" w:rsidR="00E546F5" w:rsidRDefault="00951CE2">
            <w:pPr>
              <w:pStyle w:val="Tier6Bullet"/>
            </w:pPr>
            <w:r>
              <w:tab/>
            </w:r>
            <w:r>
              <w:tab/>
            </w:r>
            <w:r>
              <w:tab/>
            </w:r>
            <w:r>
              <w:tab/>
            </w:r>
            <w:r>
              <w:tab/>
              <w:t>-</w:t>
            </w:r>
            <w:r>
              <w:tab/>
              <w:t>for incorporation in ships, boats or other vessels listed in Table 1, for the purposes</w:t>
            </w:r>
            <w:r>
              <w:t xml:space="preserve"> of their construction, repair, maintenance or conversion;</w:t>
            </w:r>
          </w:p>
          <w:p w14:paraId="59108CB2" w14:textId="77777777" w:rsidR="00E546F5" w:rsidRDefault="00951CE2">
            <w:pPr>
              <w:pStyle w:val="Tier6Bullet"/>
            </w:pPr>
            <w:r>
              <w:tab/>
            </w:r>
            <w:r>
              <w:tab/>
            </w:r>
            <w:r>
              <w:tab/>
            </w:r>
            <w:r>
              <w:tab/>
            </w:r>
            <w:r>
              <w:tab/>
              <w:t>-</w:t>
            </w:r>
            <w:r>
              <w:tab/>
              <w:t>for fitting to or equipping such ships, boats or other vessels;</w:t>
            </w:r>
          </w:p>
          <w:p w14:paraId="59108CB3" w14:textId="77777777" w:rsidR="00E546F5" w:rsidRDefault="00951CE2">
            <w:pPr>
              <w:pStyle w:val="Tier6Bullet"/>
            </w:pPr>
            <w:r>
              <w:tab/>
            </w:r>
            <w:r>
              <w:tab/>
            </w: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8CB4" w14:textId="77777777" w:rsidR="00E546F5" w:rsidRDefault="00951CE2">
            <w:pPr>
              <w:pStyle w:val="Tier6Bullet"/>
            </w:pPr>
            <w:r>
              <w:tab/>
            </w:r>
            <w:r>
              <w:tab/>
            </w:r>
            <w:r>
              <w:tab/>
            </w:r>
            <w:r>
              <w:tab/>
            </w:r>
            <w:r>
              <w:tab/>
              <w:t>-</w:t>
            </w:r>
            <w:r>
              <w:tab/>
              <w:t>for equipping the above platforms;</w:t>
            </w:r>
          </w:p>
          <w:p w14:paraId="59108CB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B6" w14:textId="77777777" w:rsidR="00E546F5" w:rsidRDefault="00951CE2">
            <w:pPr>
              <w:pStyle w:val="NormalinTable"/>
            </w:pPr>
            <w:r>
              <w:t>0.0%</w:t>
            </w:r>
          </w:p>
        </w:tc>
      </w:tr>
      <w:tr w:rsidR="00E546F5" w14:paraId="59108C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B8" w14:textId="77777777" w:rsidR="00E546F5" w:rsidRDefault="00951CE2">
            <w:pPr>
              <w:pStyle w:val="NormalinTable"/>
            </w:pPr>
            <w:r>
              <w:t>8537109898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B9" w14:textId="77777777" w:rsidR="00E546F5" w:rsidRDefault="00951CE2">
            <w:pPr>
              <w:pStyle w:val="Tier1"/>
            </w:pPr>
            <w:r>
              <w:t xml:space="preserve">Boards, </w:t>
            </w:r>
            <w:r>
              <w:t>panels, consoles, desks, cabinets and other bases, equipped with two or more apparatus of heading 8535 or 8536, for electric control or the distribution of electricity, including those incorporating instruments or apparatus of Chapter 90, and numerical con</w:t>
            </w:r>
            <w:r>
              <w:t>trol apparatus, other than switching apparatus of heading 8517</w:t>
            </w:r>
          </w:p>
          <w:p w14:paraId="59108CBA" w14:textId="77777777" w:rsidR="00E546F5" w:rsidRDefault="00951CE2">
            <w:pPr>
              <w:pStyle w:val="Tier2"/>
            </w:pPr>
            <w:r>
              <w:t>-</w:t>
            </w:r>
            <w:r>
              <w:tab/>
              <w:t>For a voltage not exceeding 1 000 V</w:t>
            </w:r>
          </w:p>
          <w:p w14:paraId="59108CBB" w14:textId="77777777" w:rsidR="00E546F5" w:rsidRDefault="00951CE2">
            <w:pPr>
              <w:pStyle w:val="Tier3"/>
            </w:pPr>
            <w:r>
              <w:t>-</w:t>
            </w:r>
            <w:r>
              <w:tab/>
              <w:t>-</w:t>
            </w:r>
            <w:r>
              <w:tab/>
              <w:t>Other</w:t>
            </w:r>
          </w:p>
          <w:p w14:paraId="59108CBC" w14:textId="77777777" w:rsidR="00E546F5" w:rsidRDefault="00951CE2">
            <w:pPr>
              <w:pStyle w:val="Tier4"/>
            </w:pPr>
            <w:r>
              <w:t>-</w:t>
            </w:r>
            <w:r>
              <w:tab/>
              <w:t>-</w:t>
            </w:r>
            <w:r>
              <w:tab/>
              <w:t>-</w:t>
            </w:r>
            <w:r>
              <w:tab/>
              <w:t>Other</w:t>
            </w:r>
          </w:p>
          <w:p w14:paraId="59108CBD" w14:textId="77777777" w:rsidR="00E546F5" w:rsidRDefault="00951CE2">
            <w:pPr>
              <w:pStyle w:val="Tier5"/>
            </w:pPr>
            <w:r>
              <w:t>-</w:t>
            </w:r>
            <w:r>
              <w:tab/>
              <w:t>-</w:t>
            </w:r>
            <w:r>
              <w:tab/>
              <w:t>-</w:t>
            </w:r>
            <w:r>
              <w:tab/>
              <w:t>-</w:t>
            </w:r>
            <w:r>
              <w:tab/>
              <w:t>Other</w:t>
            </w:r>
          </w:p>
          <w:p w14:paraId="59108CBE" w14:textId="77777777" w:rsidR="00E546F5" w:rsidRDefault="00951CE2">
            <w:pPr>
              <w:pStyle w:val="Tier6"/>
            </w:pPr>
            <w:r>
              <w:t>-</w:t>
            </w:r>
            <w:r>
              <w:tab/>
              <w:t>-</w:t>
            </w:r>
            <w:r>
              <w:tab/>
              <w:t>-</w:t>
            </w:r>
            <w:r>
              <w:tab/>
              <w:t>-</w:t>
            </w:r>
            <w:r>
              <w:tab/>
              <w:t>-</w:t>
            </w:r>
            <w:r>
              <w:tab/>
              <w:t>Electronic circuit cards that - are connected by wire or radio frequency to each other and the motor controll</w:t>
            </w:r>
            <w:r>
              <w:t>er card, and - regulate the functioning (switching on or off and suction capacity) of vacuum cleaners according to a stored program, - whether or not fitted with indicators that display the functioning of the vacuum cleaner (suction capacity and/or dust ba</w:t>
            </w:r>
            <w:r>
              <w:t>g full and/or filter full)</w:t>
            </w:r>
          </w:p>
          <w:p w14:paraId="59108CBF"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C0" w14:textId="77777777" w:rsidR="00E546F5" w:rsidRDefault="00951CE2">
            <w:pPr>
              <w:pStyle w:val="Tier6Bullet"/>
            </w:pPr>
            <w:r>
              <w:tab/>
            </w:r>
            <w:r>
              <w:tab/>
            </w:r>
            <w:r>
              <w:tab/>
            </w:r>
            <w:r>
              <w:tab/>
            </w:r>
            <w:r>
              <w:tab/>
              <w:t>-</w:t>
            </w:r>
            <w:r>
              <w:tab/>
              <w:t xml:space="preserve">for fitting to or equipping such ships, boats or other </w:t>
            </w:r>
            <w:r>
              <w:t>vessels;</w:t>
            </w:r>
          </w:p>
          <w:p w14:paraId="59108CC1"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CC2" w14:textId="77777777" w:rsidR="00E546F5" w:rsidRDefault="00951CE2">
            <w:pPr>
              <w:pStyle w:val="Tier6Bullet"/>
            </w:pPr>
            <w:r>
              <w:tab/>
            </w:r>
            <w:r>
              <w:tab/>
            </w:r>
            <w:r>
              <w:tab/>
            </w:r>
            <w:r>
              <w:tab/>
            </w:r>
            <w:r>
              <w:tab/>
              <w:t>-</w:t>
            </w:r>
            <w:r>
              <w:tab/>
              <w:t>for equ</w:t>
            </w:r>
            <w:r>
              <w:t>ipping the above platforms;</w:t>
            </w:r>
          </w:p>
          <w:p w14:paraId="59108CC3"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C4" w14:textId="77777777" w:rsidR="00E546F5" w:rsidRDefault="00951CE2">
            <w:pPr>
              <w:pStyle w:val="NormalinTable"/>
            </w:pPr>
            <w:r>
              <w:t>0.0%</w:t>
            </w:r>
          </w:p>
        </w:tc>
      </w:tr>
      <w:tr w:rsidR="00E546F5" w14:paraId="59108CD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C6" w14:textId="77777777" w:rsidR="00E546F5" w:rsidRDefault="00951CE2">
            <w:pPr>
              <w:pStyle w:val="NormalinTable"/>
            </w:pPr>
            <w:r>
              <w:t>8537109899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C7" w14:textId="77777777" w:rsidR="00E546F5" w:rsidRDefault="00951CE2">
            <w:pPr>
              <w:pStyle w:val="Tier1"/>
            </w:pPr>
            <w:r>
              <w:t>Boards, panels, consoles, desks, cabinets and other bases, equipped with two or more apparatus of heading 8535 or 8536, for electric cont</w:t>
            </w:r>
            <w:r>
              <w:t>rol or the distribution of electricity, including those incorporating instruments or apparatus of Chapter 90, and numerical control apparatus, other than switching apparatus of heading 8517</w:t>
            </w:r>
          </w:p>
          <w:p w14:paraId="59108CC8" w14:textId="77777777" w:rsidR="00E546F5" w:rsidRDefault="00951CE2">
            <w:pPr>
              <w:pStyle w:val="Tier2"/>
            </w:pPr>
            <w:r>
              <w:t>-</w:t>
            </w:r>
            <w:r>
              <w:tab/>
              <w:t>For a voltage not exceeding 1 000 V</w:t>
            </w:r>
          </w:p>
          <w:p w14:paraId="59108CC9" w14:textId="77777777" w:rsidR="00E546F5" w:rsidRDefault="00951CE2">
            <w:pPr>
              <w:pStyle w:val="Tier3"/>
            </w:pPr>
            <w:r>
              <w:t>-</w:t>
            </w:r>
            <w:r>
              <w:tab/>
              <w:t>-</w:t>
            </w:r>
            <w:r>
              <w:tab/>
              <w:t>Other</w:t>
            </w:r>
          </w:p>
          <w:p w14:paraId="59108CCA" w14:textId="77777777" w:rsidR="00E546F5" w:rsidRDefault="00951CE2">
            <w:pPr>
              <w:pStyle w:val="Tier4"/>
            </w:pPr>
            <w:r>
              <w:t>-</w:t>
            </w:r>
            <w:r>
              <w:tab/>
              <w:t>-</w:t>
            </w:r>
            <w:r>
              <w:tab/>
              <w:t>-</w:t>
            </w:r>
            <w:r>
              <w:tab/>
              <w:t>Other</w:t>
            </w:r>
          </w:p>
          <w:p w14:paraId="59108CCB" w14:textId="77777777" w:rsidR="00E546F5" w:rsidRDefault="00951CE2">
            <w:pPr>
              <w:pStyle w:val="Tier5"/>
            </w:pPr>
            <w:r>
              <w:t>-</w:t>
            </w:r>
            <w:r>
              <w:tab/>
              <w:t>-</w:t>
            </w:r>
            <w:r>
              <w:tab/>
              <w:t>-</w:t>
            </w:r>
            <w:r>
              <w:tab/>
              <w:t>-</w:t>
            </w:r>
            <w:r>
              <w:tab/>
              <w:t>Other</w:t>
            </w:r>
          </w:p>
          <w:p w14:paraId="59108CCC" w14:textId="77777777" w:rsidR="00E546F5" w:rsidRDefault="00951CE2">
            <w:pPr>
              <w:pStyle w:val="Tier6"/>
            </w:pPr>
            <w:r>
              <w:t>-</w:t>
            </w:r>
            <w:r>
              <w:tab/>
              <w:t>-</w:t>
            </w:r>
            <w:r>
              <w:tab/>
              <w:t>-</w:t>
            </w:r>
            <w:r>
              <w:tab/>
              <w:t>-</w:t>
            </w:r>
            <w:r>
              <w:tab/>
              <w:t>-</w:t>
            </w:r>
            <w:r>
              <w:tab/>
              <w:t>Other</w:t>
            </w:r>
          </w:p>
          <w:p w14:paraId="59108CCD"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CCE" w14:textId="77777777" w:rsidR="00E546F5" w:rsidRDefault="00951CE2">
            <w:pPr>
              <w:pStyle w:val="Tier6Bullet"/>
            </w:pPr>
            <w:r>
              <w:tab/>
            </w:r>
            <w:r>
              <w:tab/>
            </w:r>
            <w:r>
              <w:tab/>
            </w:r>
            <w:r>
              <w:tab/>
            </w:r>
            <w:r>
              <w:tab/>
              <w:t>-</w:t>
            </w:r>
            <w:r>
              <w:tab/>
              <w:t>for fitting to or equipping such ships, boats or other vessels;</w:t>
            </w:r>
          </w:p>
          <w:p w14:paraId="59108CCF" w14:textId="77777777" w:rsidR="00E546F5" w:rsidRDefault="00951CE2">
            <w:pPr>
              <w:pStyle w:val="Tier6Bullet"/>
            </w:pPr>
            <w:r>
              <w:tab/>
            </w:r>
            <w:r>
              <w:tab/>
            </w: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8CD0" w14:textId="77777777" w:rsidR="00E546F5" w:rsidRDefault="00951CE2">
            <w:pPr>
              <w:pStyle w:val="Tier6Bullet"/>
            </w:pPr>
            <w:r>
              <w:tab/>
            </w:r>
            <w:r>
              <w:tab/>
            </w:r>
            <w:r>
              <w:tab/>
            </w:r>
            <w:r>
              <w:tab/>
            </w:r>
            <w:r>
              <w:tab/>
              <w:t>-</w:t>
            </w:r>
            <w:r>
              <w:tab/>
              <w:t xml:space="preserve">for equipping the above </w:t>
            </w:r>
            <w:r>
              <w:t>platforms;</w:t>
            </w:r>
          </w:p>
          <w:p w14:paraId="59108CD1"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D2" w14:textId="77777777" w:rsidR="00E546F5" w:rsidRDefault="00951CE2">
            <w:pPr>
              <w:pStyle w:val="NormalinTable"/>
            </w:pPr>
            <w:r>
              <w:t>0.0%</w:t>
            </w:r>
          </w:p>
        </w:tc>
      </w:tr>
      <w:tr w:rsidR="00E546F5" w14:paraId="59108CD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D4" w14:textId="77777777" w:rsidR="00E546F5" w:rsidRDefault="00951CE2">
            <w:pPr>
              <w:pStyle w:val="NormalinTable"/>
            </w:pPr>
            <w:r>
              <w:t>8537209110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D5" w14:textId="77777777" w:rsidR="00E546F5" w:rsidRDefault="00951CE2">
            <w:pPr>
              <w:pStyle w:val="Tier1"/>
            </w:pPr>
            <w:r>
              <w:t xml:space="preserve">Boards, panels, consoles, desks, cabinets and other bases, equipped with two or more apparatus of heading 8535 or 8536, for electric control or the </w:t>
            </w:r>
            <w:r>
              <w:t>distribution of electricity, including those incorporating instruments or apparatus of Chapter 90, and numerical control apparatus, other than switching apparatus of heading 8517</w:t>
            </w:r>
          </w:p>
          <w:p w14:paraId="59108CD6" w14:textId="77777777" w:rsidR="00E546F5" w:rsidRDefault="00951CE2">
            <w:pPr>
              <w:pStyle w:val="Tier2"/>
            </w:pPr>
            <w:r>
              <w:t>-</w:t>
            </w:r>
            <w:r>
              <w:tab/>
              <w:t>For a voltage exceeding 1 000 V</w:t>
            </w:r>
          </w:p>
          <w:p w14:paraId="59108CD7" w14:textId="77777777" w:rsidR="00E546F5" w:rsidRDefault="00951CE2">
            <w:pPr>
              <w:pStyle w:val="Tier3"/>
            </w:pPr>
            <w:r>
              <w:t>-</w:t>
            </w:r>
            <w:r>
              <w:tab/>
              <w:t>-</w:t>
            </w:r>
            <w:r>
              <w:tab/>
              <w:t>For a voltage exceeding 1 000 V but not</w:t>
            </w:r>
            <w:r>
              <w:t xml:space="preserve"> exceeding 72.5 kV</w:t>
            </w:r>
          </w:p>
          <w:p w14:paraId="59108CD8" w14:textId="77777777" w:rsidR="00E546F5" w:rsidRDefault="00951CE2">
            <w:pPr>
              <w:pStyle w:val="Tier4"/>
            </w:pPr>
            <w:r>
              <w:t>-</w:t>
            </w:r>
            <w:r>
              <w:tab/>
              <w:t>-</w:t>
            </w:r>
            <w:r>
              <w:tab/>
              <w:t>-</w:t>
            </w:r>
            <w:r>
              <w:tab/>
              <w:t>For use in certain types of aircraft</w:t>
            </w:r>
          </w:p>
          <w:p w14:paraId="59108CD9"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DA" w14:textId="77777777" w:rsidR="00E546F5" w:rsidRDefault="00951CE2">
            <w:pPr>
              <w:pStyle w:val="NormalinTable"/>
            </w:pPr>
            <w:r>
              <w:t>0.0</w:t>
            </w:r>
            <w:r>
              <w:t>%</w:t>
            </w:r>
          </w:p>
        </w:tc>
      </w:tr>
      <w:tr w:rsidR="00E546F5" w14:paraId="59108C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DC" w14:textId="77777777" w:rsidR="00E546F5" w:rsidRDefault="00951CE2">
            <w:pPr>
              <w:pStyle w:val="NormalinTable"/>
            </w:pPr>
            <w:r>
              <w:t>8537209190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DD" w14:textId="77777777" w:rsidR="00E546F5" w:rsidRDefault="00951CE2">
            <w:pPr>
              <w:pStyle w:val="Tier1"/>
            </w:pPr>
            <w:r>
              <w:t xml:space="preserve">Boards, panels, consoles, desks, cabinets and other bases, equipped with two or more apparatus of heading 8535 or 8536, for electric control or the distribution of electricity, including those incorporating instruments or apparatus of </w:t>
            </w:r>
            <w:r>
              <w:t>Chapter 90, and numerical control apparatus, other than switching apparatus of heading 8517</w:t>
            </w:r>
          </w:p>
          <w:p w14:paraId="59108CDE" w14:textId="77777777" w:rsidR="00E546F5" w:rsidRDefault="00951CE2">
            <w:pPr>
              <w:pStyle w:val="Tier2"/>
            </w:pPr>
            <w:r>
              <w:t>-</w:t>
            </w:r>
            <w:r>
              <w:tab/>
              <w:t>For a voltage exceeding 1 000 V</w:t>
            </w:r>
          </w:p>
          <w:p w14:paraId="59108CDF" w14:textId="77777777" w:rsidR="00E546F5" w:rsidRDefault="00951CE2">
            <w:pPr>
              <w:pStyle w:val="Tier3"/>
            </w:pPr>
            <w:r>
              <w:t>-</w:t>
            </w:r>
            <w:r>
              <w:tab/>
              <w:t>-</w:t>
            </w:r>
            <w:r>
              <w:tab/>
              <w:t>For a voltage exceeding 1 000 V but not exceeding 72.5 kV</w:t>
            </w:r>
          </w:p>
          <w:p w14:paraId="59108CE0" w14:textId="77777777" w:rsidR="00E546F5" w:rsidRDefault="00951CE2">
            <w:pPr>
              <w:pStyle w:val="Tier4"/>
            </w:pPr>
            <w:r>
              <w:t>-</w:t>
            </w:r>
            <w:r>
              <w:tab/>
              <w:t>-</w:t>
            </w:r>
            <w:r>
              <w:tab/>
              <w:t>-</w:t>
            </w:r>
            <w:r>
              <w:tab/>
              <w:t>Other</w:t>
            </w:r>
          </w:p>
          <w:p w14:paraId="59108CE1" w14:textId="77777777" w:rsidR="00E546F5" w:rsidRDefault="00951CE2">
            <w:pPr>
              <w:pStyle w:val="Tier4Bullet"/>
            </w:pPr>
            <w:r>
              <w:tab/>
            </w:r>
            <w:r>
              <w:tab/>
            </w:r>
            <w:r>
              <w:tab/>
              <w:t>-</w:t>
            </w:r>
            <w:r>
              <w:tab/>
              <w:t xml:space="preserve">for incorporation in ships, boats or other vessels </w:t>
            </w:r>
            <w:r>
              <w:t>listed in Table 1, for the purposes of their construction, repair, maintenance or conversion;</w:t>
            </w:r>
          </w:p>
          <w:p w14:paraId="59108CE2" w14:textId="77777777" w:rsidR="00E546F5" w:rsidRDefault="00951CE2">
            <w:pPr>
              <w:pStyle w:val="Tier4Bullet"/>
            </w:pPr>
            <w:r>
              <w:tab/>
            </w:r>
            <w:r>
              <w:tab/>
            </w:r>
            <w:r>
              <w:tab/>
              <w:t>-</w:t>
            </w:r>
            <w:r>
              <w:tab/>
              <w:t>for fitting to or equipping such ships, boats or other vessels;</w:t>
            </w:r>
          </w:p>
          <w:p w14:paraId="59108CE3" w14:textId="77777777" w:rsidR="00E546F5" w:rsidRDefault="00951CE2">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14:paraId="59108CE4" w14:textId="77777777" w:rsidR="00E546F5" w:rsidRDefault="00951CE2">
            <w:pPr>
              <w:pStyle w:val="Tier4Bullet"/>
            </w:pPr>
            <w:r>
              <w:tab/>
            </w:r>
            <w:r>
              <w:tab/>
            </w:r>
            <w:r>
              <w:tab/>
              <w:t>-</w:t>
            </w:r>
            <w:r>
              <w:tab/>
              <w:t>for equipping the above platforms;</w:t>
            </w:r>
          </w:p>
          <w:p w14:paraId="59108CE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E6" w14:textId="77777777" w:rsidR="00E546F5" w:rsidRDefault="00951CE2">
            <w:pPr>
              <w:pStyle w:val="NormalinTable"/>
            </w:pPr>
            <w:r>
              <w:t>0.0%</w:t>
            </w:r>
          </w:p>
        </w:tc>
      </w:tr>
      <w:tr w:rsidR="00E546F5" w14:paraId="59108C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E8" w14:textId="77777777" w:rsidR="00E546F5" w:rsidRDefault="00951CE2">
            <w:pPr>
              <w:pStyle w:val="NormalinTable"/>
            </w:pPr>
            <w:r>
              <w:t>8537209910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E9" w14:textId="77777777" w:rsidR="00E546F5" w:rsidRDefault="00951CE2">
            <w:pPr>
              <w:pStyle w:val="Tier1"/>
            </w:pPr>
            <w:r>
              <w:t>Boards, panels, consoles, desks, cabinets and other bases, equipped with two or more apparatus of heading 8535 or 8536, for electric control or the distribution of electricity, including those incorporating instruments or apparatus of Chapter 9</w:t>
            </w:r>
            <w:r>
              <w:t>0, and numerical control apparatus, other than switching apparatus of heading 8517</w:t>
            </w:r>
          </w:p>
          <w:p w14:paraId="59108CEA" w14:textId="77777777" w:rsidR="00E546F5" w:rsidRDefault="00951CE2">
            <w:pPr>
              <w:pStyle w:val="Tier2"/>
            </w:pPr>
            <w:r>
              <w:t>-</w:t>
            </w:r>
            <w:r>
              <w:tab/>
              <w:t>For a voltage exceeding 1 000 V</w:t>
            </w:r>
          </w:p>
          <w:p w14:paraId="59108CEB" w14:textId="77777777" w:rsidR="00E546F5" w:rsidRDefault="00951CE2">
            <w:pPr>
              <w:pStyle w:val="Tier3"/>
            </w:pPr>
            <w:r>
              <w:t>-</w:t>
            </w:r>
            <w:r>
              <w:tab/>
              <w:t>-</w:t>
            </w:r>
            <w:r>
              <w:tab/>
              <w:t>For a voltage exceeding 72.5 kV</w:t>
            </w:r>
          </w:p>
          <w:p w14:paraId="59108CEC" w14:textId="77777777" w:rsidR="00E546F5" w:rsidRDefault="00951CE2">
            <w:pPr>
              <w:pStyle w:val="Tier4"/>
            </w:pPr>
            <w:r>
              <w:t>-</w:t>
            </w:r>
            <w:r>
              <w:tab/>
              <w:t>-</w:t>
            </w:r>
            <w:r>
              <w:tab/>
              <w:t>-</w:t>
            </w:r>
            <w:r>
              <w:tab/>
              <w:t>For use in certain types of aircraft</w:t>
            </w:r>
          </w:p>
          <w:p w14:paraId="59108CED" w14:textId="77777777" w:rsidR="00E546F5" w:rsidRDefault="00951CE2">
            <w:pPr>
              <w:pStyle w:val="Tier4Bullet"/>
            </w:pPr>
            <w:r>
              <w:tab/>
            </w:r>
            <w:r>
              <w:tab/>
            </w:r>
            <w:r>
              <w:tab/>
              <w:t>-</w:t>
            </w:r>
            <w:r>
              <w:tab/>
              <w:t>For use in certain types of aircraft; for the construct</w:t>
            </w:r>
            <w:r>
              <w: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EE" w14:textId="77777777" w:rsidR="00E546F5" w:rsidRDefault="00951CE2">
            <w:pPr>
              <w:pStyle w:val="NormalinTable"/>
            </w:pPr>
            <w:r>
              <w:t>0.0%</w:t>
            </w:r>
          </w:p>
        </w:tc>
      </w:tr>
      <w:tr w:rsidR="00E546F5" w14:paraId="59108C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F0" w14:textId="77777777" w:rsidR="00E546F5" w:rsidRDefault="00951CE2">
            <w:pPr>
              <w:pStyle w:val="NormalinTable"/>
            </w:pPr>
            <w:r>
              <w:t>8537209990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F1" w14:textId="77777777" w:rsidR="00E546F5" w:rsidRDefault="00951CE2">
            <w:pPr>
              <w:pStyle w:val="Tier1"/>
            </w:pPr>
            <w:r>
              <w:t xml:space="preserve">Boards, panels, consoles, desks, cabinets and other bases, equipped with two or more apparatus of </w:t>
            </w:r>
            <w:r>
              <w:t>heading 8535 or 8536, for electric control or the distribution of electricity, including those incorporating instruments or apparatus of Chapter 90, and numerical control apparatus, other than switching apparatus of heading 8517</w:t>
            </w:r>
          </w:p>
          <w:p w14:paraId="59108CF2" w14:textId="77777777" w:rsidR="00E546F5" w:rsidRDefault="00951CE2">
            <w:pPr>
              <w:pStyle w:val="Tier2"/>
            </w:pPr>
            <w:r>
              <w:t>-</w:t>
            </w:r>
            <w:r>
              <w:tab/>
              <w:t>For a voltage exceeding 1</w:t>
            </w:r>
            <w:r>
              <w:t xml:space="preserve"> 000 V</w:t>
            </w:r>
          </w:p>
          <w:p w14:paraId="59108CF3" w14:textId="77777777" w:rsidR="00E546F5" w:rsidRDefault="00951CE2">
            <w:pPr>
              <w:pStyle w:val="Tier3"/>
            </w:pPr>
            <w:r>
              <w:t>-</w:t>
            </w:r>
            <w:r>
              <w:tab/>
              <w:t>-</w:t>
            </w:r>
            <w:r>
              <w:tab/>
              <w:t>For a voltage exceeding 72.5 kV</w:t>
            </w:r>
          </w:p>
          <w:p w14:paraId="59108CF4" w14:textId="77777777" w:rsidR="00E546F5" w:rsidRDefault="00951CE2">
            <w:pPr>
              <w:pStyle w:val="Tier4"/>
            </w:pPr>
            <w:r>
              <w:t>-</w:t>
            </w:r>
            <w:r>
              <w:tab/>
              <w:t>-</w:t>
            </w:r>
            <w:r>
              <w:tab/>
              <w:t>-</w:t>
            </w:r>
            <w:r>
              <w:tab/>
              <w:t>Other</w:t>
            </w:r>
          </w:p>
          <w:p w14:paraId="59108CF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CF6" w14:textId="77777777" w:rsidR="00E546F5" w:rsidRDefault="00951CE2">
            <w:pPr>
              <w:pStyle w:val="Tier4Bullet"/>
            </w:pPr>
            <w:r>
              <w:tab/>
            </w:r>
            <w:r>
              <w:tab/>
            </w:r>
            <w:r>
              <w:tab/>
              <w:t>-</w:t>
            </w:r>
            <w:r>
              <w:tab/>
              <w:t xml:space="preserve">for fitting to or equipping such ships, boats </w:t>
            </w:r>
            <w:r>
              <w:t>or other vessels;</w:t>
            </w:r>
          </w:p>
          <w:p w14:paraId="59108CF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CF8" w14:textId="77777777" w:rsidR="00E546F5" w:rsidRDefault="00951CE2">
            <w:pPr>
              <w:pStyle w:val="Tier4Bullet"/>
            </w:pPr>
            <w:r>
              <w:tab/>
            </w:r>
            <w:r>
              <w:tab/>
            </w:r>
            <w:r>
              <w:tab/>
              <w:t>-</w:t>
            </w:r>
            <w:r>
              <w:tab/>
              <w:t>fo</w:t>
            </w:r>
            <w:r>
              <w:t>r equipping the above platforms;</w:t>
            </w:r>
          </w:p>
          <w:p w14:paraId="59108CF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CFA" w14:textId="77777777" w:rsidR="00E546F5" w:rsidRDefault="00951CE2">
            <w:pPr>
              <w:pStyle w:val="NormalinTable"/>
            </w:pPr>
            <w:r>
              <w:t>0.0%</w:t>
            </w:r>
          </w:p>
        </w:tc>
      </w:tr>
      <w:tr w:rsidR="00E546F5" w14:paraId="59108D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CFC" w14:textId="77777777" w:rsidR="00E546F5" w:rsidRDefault="00951CE2">
            <w:pPr>
              <w:pStyle w:val="NormalinTable"/>
            </w:pPr>
            <w:r>
              <w:t>8538100010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CFD" w14:textId="77777777" w:rsidR="00E546F5" w:rsidRDefault="00951CE2">
            <w:pPr>
              <w:pStyle w:val="Tier1"/>
            </w:pPr>
            <w:r>
              <w:t>Parts suitable for use solely or principally with the apparatus of heading 8535, 8536 or 8537</w:t>
            </w:r>
          </w:p>
          <w:p w14:paraId="59108CFE" w14:textId="77777777" w:rsidR="00E546F5" w:rsidRDefault="00951CE2">
            <w:pPr>
              <w:pStyle w:val="Tier2"/>
            </w:pPr>
            <w:r>
              <w:t>-</w:t>
            </w:r>
            <w:r>
              <w:tab/>
              <w:t xml:space="preserve">Boards, panels, consoles, desks, </w:t>
            </w:r>
            <w:r>
              <w:t>cabinets and other bases for the goods of heading 8537, not equipped with their apparatus</w:t>
            </w:r>
          </w:p>
          <w:p w14:paraId="59108CFF" w14:textId="77777777" w:rsidR="00E546F5" w:rsidRDefault="00951CE2">
            <w:pPr>
              <w:pStyle w:val="Tier3"/>
            </w:pPr>
            <w:r>
              <w:t>-</w:t>
            </w:r>
            <w:r>
              <w:tab/>
              <w:t>-</w:t>
            </w:r>
            <w:r>
              <w:tab/>
              <w:t>For use in certain types of aircraft</w:t>
            </w:r>
          </w:p>
          <w:p w14:paraId="59108D00" w14:textId="77777777" w:rsidR="00E546F5" w:rsidRDefault="00951CE2">
            <w:pPr>
              <w:pStyle w:val="Tier3Bullet"/>
            </w:pPr>
            <w:r>
              <w:tab/>
            </w:r>
            <w:r>
              <w:tab/>
              <w:t>-</w:t>
            </w:r>
            <w:r>
              <w:tab/>
              <w:t>For use in certain types of aircraft; for the construction, maintenance and repair of aircraft of an unladen weight excee</w:t>
            </w:r>
            <w:r>
              <w:t>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01" w14:textId="77777777" w:rsidR="00E546F5" w:rsidRDefault="00951CE2">
            <w:pPr>
              <w:pStyle w:val="NormalinTable"/>
            </w:pPr>
            <w:r>
              <w:t>0.0%</w:t>
            </w:r>
          </w:p>
        </w:tc>
      </w:tr>
      <w:tr w:rsidR="00E546F5" w14:paraId="59108D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03" w14:textId="77777777" w:rsidR="00E546F5" w:rsidRDefault="00951CE2">
            <w:pPr>
              <w:pStyle w:val="NormalinTable"/>
            </w:pPr>
            <w:r>
              <w:t>8538100090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04" w14:textId="77777777" w:rsidR="00E546F5" w:rsidRDefault="00951CE2">
            <w:pPr>
              <w:pStyle w:val="Tier1"/>
            </w:pPr>
            <w:r>
              <w:t>Parts suitable for use solely or principally with the apparatus of heading 8535, 8536 or 8537</w:t>
            </w:r>
          </w:p>
          <w:p w14:paraId="59108D05" w14:textId="77777777" w:rsidR="00E546F5" w:rsidRDefault="00951CE2">
            <w:pPr>
              <w:pStyle w:val="Tier2"/>
            </w:pPr>
            <w:r>
              <w:t>-</w:t>
            </w:r>
            <w:r>
              <w:tab/>
              <w:t xml:space="preserve">Boards, panels, consoles, desks, cabinets and other bases for the goods of </w:t>
            </w:r>
            <w:r>
              <w:t>heading 8537, not equipped with their apparatus</w:t>
            </w:r>
          </w:p>
          <w:p w14:paraId="59108D06" w14:textId="77777777" w:rsidR="00E546F5" w:rsidRDefault="00951CE2">
            <w:pPr>
              <w:pStyle w:val="Tier3"/>
            </w:pPr>
            <w:r>
              <w:t>-</w:t>
            </w:r>
            <w:r>
              <w:tab/>
              <w:t>-</w:t>
            </w:r>
            <w:r>
              <w:tab/>
              <w:t>Other</w:t>
            </w:r>
          </w:p>
          <w:p w14:paraId="59108D0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D08" w14:textId="77777777" w:rsidR="00E546F5" w:rsidRDefault="00951CE2">
            <w:pPr>
              <w:pStyle w:val="Tier3Bullet"/>
            </w:pPr>
            <w:r>
              <w:tab/>
            </w:r>
            <w:r>
              <w:tab/>
              <w:t>-</w:t>
            </w:r>
            <w:r>
              <w:tab/>
              <w:t>for fitting to or equipping such ships, boats</w:t>
            </w:r>
            <w:r>
              <w:t xml:space="preserve"> or other vessels;</w:t>
            </w:r>
          </w:p>
          <w:p w14:paraId="59108D0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D0A" w14:textId="77777777" w:rsidR="00E546F5" w:rsidRDefault="00951CE2">
            <w:pPr>
              <w:pStyle w:val="Tier3Bullet"/>
            </w:pPr>
            <w:r>
              <w:tab/>
            </w:r>
            <w:r>
              <w:tab/>
              <w:t>-</w:t>
            </w:r>
            <w:r>
              <w:tab/>
              <w:t>for</w:t>
            </w:r>
            <w:r>
              <w:t xml:space="preserve"> equipping the above platforms;</w:t>
            </w:r>
          </w:p>
          <w:p w14:paraId="59108D0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0C" w14:textId="77777777" w:rsidR="00E546F5" w:rsidRDefault="00951CE2">
            <w:pPr>
              <w:pStyle w:val="NormalinTable"/>
            </w:pPr>
            <w:r>
              <w:t>0.0%</w:t>
            </w:r>
          </w:p>
        </w:tc>
      </w:tr>
      <w:tr w:rsidR="00E546F5" w14:paraId="59108D1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0E" w14:textId="77777777" w:rsidR="00E546F5" w:rsidRDefault="00951CE2">
            <w:pPr>
              <w:pStyle w:val="NormalinTable"/>
            </w:pPr>
            <w:r>
              <w:t>8538901100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0F" w14:textId="77777777" w:rsidR="00E546F5" w:rsidRDefault="00951CE2">
            <w:pPr>
              <w:pStyle w:val="Tier1"/>
            </w:pPr>
            <w:r>
              <w:t>Parts suitable for use solely or principally with the apparatus of heading 8535, 8536 or 8537</w:t>
            </w:r>
          </w:p>
          <w:p w14:paraId="59108D10" w14:textId="77777777" w:rsidR="00E546F5" w:rsidRDefault="00951CE2">
            <w:pPr>
              <w:pStyle w:val="Tier2"/>
            </w:pPr>
            <w:r>
              <w:t>-</w:t>
            </w:r>
            <w:r>
              <w:tab/>
              <w:t>Other</w:t>
            </w:r>
          </w:p>
          <w:p w14:paraId="59108D11" w14:textId="77777777" w:rsidR="00E546F5" w:rsidRDefault="00951CE2">
            <w:pPr>
              <w:pStyle w:val="Tier3"/>
            </w:pPr>
            <w:r>
              <w:t>-</w:t>
            </w:r>
            <w:r>
              <w:tab/>
              <w:t>-</w:t>
            </w:r>
            <w:r>
              <w:tab/>
              <w:t xml:space="preserve">For wafer probers of </w:t>
            </w:r>
            <w:r>
              <w:t>subheading 8536 90 20</w:t>
            </w:r>
          </w:p>
          <w:p w14:paraId="59108D12" w14:textId="77777777" w:rsidR="00E546F5" w:rsidRDefault="00951CE2">
            <w:pPr>
              <w:pStyle w:val="Tier4"/>
            </w:pPr>
            <w:r>
              <w:t>-</w:t>
            </w:r>
            <w:r>
              <w:tab/>
              <w:t>-</w:t>
            </w:r>
            <w:r>
              <w:tab/>
              <w:t>-</w:t>
            </w:r>
            <w:r>
              <w:tab/>
              <w:t>Electronic assemblies</w:t>
            </w:r>
          </w:p>
          <w:p w14:paraId="59108D1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D14" w14:textId="77777777" w:rsidR="00E546F5" w:rsidRDefault="00951CE2">
            <w:pPr>
              <w:pStyle w:val="Tier4Bullet"/>
            </w:pPr>
            <w:r>
              <w:tab/>
            </w:r>
            <w:r>
              <w:tab/>
            </w:r>
            <w:r>
              <w:tab/>
              <w:t>-</w:t>
            </w:r>
            <w:r>
              <w:tab/>
              <w:t>for fitting to or equipping such ships, boats or ot</w:t>
            </w:r>
            <w:r>
              <w:t>her vessels;</w:t>
            </w:r>
          </w:p>
          <w:p w14:paraId="59108D1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D16" w14:textId="77777777" w:rsidR="00E546F5" w:rsidRDefault="00951CE2">
            <w:pPr>
              <w:pStyle w:val="Tier4Bullet"/>
            </w:pPr>
            <w:r>
              <w:tab/>
            </w:r>
            <w:r>
              <w:tab/>
            </w:r>
            <w:r>
              <w:tab/>
              <w:t>-</w:t>
            </w:r>
            <w:r>
              <w:tab/>
              <w:t>for equ</w:t>
            </w:r>
            <w:r>
              <w:t>ipping the above platforms;</w:t>
            </w:r>
          </w:p>
          <w:p w14:paraId="59108D1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18" w14:textId="77777777" w:rsidR="00E546F5" w:rsidRDefault="00951CE2">
            <w:pPr>
              <w:pStyle w:val="NormalinTable"/>
            </w:pPr>
            <w:r>
              <w:t>0.0%</w:t>
            </w:r>
          </w:p>
        </w:tc>
      </w:tr>
      <w:tr w:rsidR="00E546F5" w14:paraId="59108D2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1A" w14:textId="77777777" w:rsidR="00E546F5" w:rsidRDefault="00951CE2">
            <w:pPr>
              <w:pStyle w:val="NormalinTable"/>
            </w:pPr>
            <w:r>
              <w:t>8538901900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1B" w14:textId="77777777" w:rsidR="00E546F5" w:rsidRDefault="00951CE2">
            <w:pPr>
              <w:pStyle w:val="Tier1"/>
            </w:pPr>
            <w:r>
              <w:t>Parts suitable for use solely or principally with the apparatus of heading 8535, 8536 or 8537</w:t>
            </w:r>
          </w:p>
          <w:p w14:paraId="59108D1C" w14:textId="77777777" w:rsidR="00E546F5" w:rsidRDefault="00951CE2">
            <w:pPr>
              <w:pStyle w:val="Tier2"/>
            </w:pPr>
            <w:r>
              <w:t>-</w:t>
            </w:r>
            <w:r>
              <w:tab/>
              <w:t>Other</w:t>
            </w:r>
          </w:p>
          <w:p w14:paraId="59108D1D" w14:textId="77777777" w:rsidR="00E546F5" w:rsidRDefault="00951CE2">
            <w:pPr>
              <w:pStyle w:val="Tier3"/>
            </w:pPr>
            <w:r>
              <w:t>-</w:t>
            </w:r>
            <w:r>
              <w:tab/>
              <w:t>-</w:t>
            </w:r>
            <w:r>
              <w:tab/>
              <w:t xml:space="preserve">For wafer probers of </w:t>
            </w:r>
            <w:r>
              <w:t>subheading 8536 90 20</w:t>
            </w:r>
          </w:p>
          <w:p w14:paraId="59108D1E" w14:textId="77777777" w:rsidR="00E546F5" w:rsidRDefault="00951CE2">
            <w:pPr>
              <w:pStyle w:val="Tier4"/>
            </w:pPr>
            <w:r>
              <w:t>-</w:t>
            </w:r>
            <w:r>
              <w:tab/>
              <w:t>-</w:t>
            </w:r>
            <w:r>
              <w:tab/>
              <w:t>-</w:t>
            </w:r>
            <w:r>
              <w:tab/>
              <w:t>Other</w:t>
            </w:r>
          </w:p>
          <w:p w14:paraId="59108D1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D20" w14:textId="77777777" w:rsidR="00E546F5" w:rsidRDefault="00951CE2">
            <w:pPr>
              <w:pStyle w:val="Tier4Bullet"/>
            </w:pPr>
            <w:r>
              <w:tab/>
            </w:r>
            <w:r>
              <w:tab/>
            </w:r>
            <w:r>
              <w:tab/>
              <w:t>-</w:t>
            </w:r>
            <w:r>
              <w:tab/>
              <w:t>for fitting to or equipping such ships, boats or other vessels;</w:t>
            </w:r>
          </w:p>
          <w:p w14:paraId="59108D21" w14:textId="77777777" w:rsidR="00E546F5" w:rsidRDefault="00951CE2">
            <w:pPr>
              <w:pStyle w:val="Tier4Bullet"/>
            </w:pP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14:paraId="59108D22" w14:textId="77777777" w:rsidR="00E546F5" w:rsidRDefault="00951CE2">
            <w:pPr>
              <w:pStyle w:val="Tier4Bullet"/>
            </w:pPr>
            <w:r>
              <w:tab/>
            </w:r>
            <w:r>
              <w:tab/>
            </w:r>
            <w:r>
              <w:tab/>
              <w:t>-</w:t>
            </w:r>
            <w:r>
              <w:tab/>
              <w:t xml:space="preserve">for equipping the </w:t>
            </w:r>
            <w:r>
              <w:t>above platforms;</w:t>
            </w:r>
          </w:p>
          <w:p w14:paraId="59108D2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24" w14:textId="77777777" w:rsidR="00E546F5" w:rsidRDefault="00951CE2">
            <w:pPr>
              <w:pStyle w:val="NormalinTable"/>
            </w:pPr>
            <w:r>
              <w:t>0.0%</w:t>
            </w:r>
          </w:p>
        </w:tc>
      </w:tr>
      <w:tr w:rsidR="00E546F5" w14:paraId="59108D2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26" w14:textId="77777777" w:rsidR="00E546F5" w:rsidRDefault="00951CE2">
            <w:pPr>
              <w:pStyle w:val="NormalinTable"/>
            </w:pPr>
            <w:r>
              <w:t>8538909110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27" w14:textId="77777777" w:rsidR="00E546F5" w:rsidRDefault="00951CE2">
            <w:pPr>
              <w:pStyle w:val="Tier1"/>
            </w:pPr>
            <w:r>
              <w:t>Parts suitable for use solely or principally with the apparatus of heading 8535, 8536 or 8537</w:t>
            </w:r>
          </w:p>
          <w:p w14:paraId="59108D28" w14:textId="77777777" w:rsidR="00E546F5" w:rsidRDefault="00951CE2">
            <w:pPr>
              <w:pStyle w:val="Tier2"/>
            </w:pPr>
            <w:r>
              <w:t>-</w:t>
            </w:r>
            <w:r>
              <w:tab/>
              <w:t>Other</w:t>
            </w:r>
          </w:p>
          <w:p w14:paraId="59108D29" w14:textId="77777777" w:rsidR="00E546F5" w:rsidRDefault="00951CE2">
            <w:pPr>
              <w:pStyle w:val="Tier3"/>
            </w:pPr>
            <w:r>
              <w:t>-</w:t>
            </w:r>
            <w:r>
              <w:tab/>
              <w:t>-</w:t>
            </w:r>
            <w:r>
              <w:tab/>
              <w:t>Other</w:t>
            </w:r>
          </w:p>
          <w:p w14:paraId="59108D2A" w14:textId="77777777" w:rsidR="00E546F5" w:rsidRDefault="00951CE2">
            <w:pPr>
              <w:pStyle w:val="Tier4"/>
            </w:pPr>
            <w:r>
              <w:t>-</w:t>
            </w:r>
            <w:r>
              <w:tab/>
              <w:t>-</w:t>
            </w:r>
            <w:r>
              <w:tab/>
              <w:t>-</w:t>
            </w:r>
            <w:r>
              <w:tab/>
              <w:t>Electronic assemblies</w:t>
            </w:r>
          </w:p>
          <w:p w14:paraId="59108D2B" w14:textId="77777777" w:rsidR="00E546F5" w:rsidRDefault="00951CE2">
            <w:pPr>
              <w:pStyle w:val="Tier5"/>
            </w:pPr>
            <w:r>
              <w:t>-</w:t>
            </w:r>
            <w:r>
              <w:tab/>
              <w:t>-</w:t>
            </w:r>
            <w:r>
              <w:tab/>
              <w:t>-</w:t>
            </w:r>
            <w:r>
              <w:tab/>
              <w:t>-</w:t>
            </w:r>
            <w:r>
              <w:tab/>
            </w:r>
            <w:r>
              <w:t>For use in certain types of aircraft</w:t>
            </w:r>
          </w:p>
          <w:p w14:paraId="59108D2C"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2D" w14:textId="77777777" w:rsidR="00E546F5" w:rsidRDefault="00951CE2">
            <w:pPr>
              <w:pStyle w:val="NormalinTable"/>
            </w:pPr>
            <w:r>
              <w:t>0.0%</w:t>
            </w:r>
          </w:p>
        </w:tc>
      </w:tr>
      <w:tr w:rsidR="00E546F5" w14:paraId="59108D3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2F" w14:textId="77777777" w:rsidR="00E546F5" w:rsidRDefault="00951CE2">
            <w:pPr>
              <w:pStyle w:val="NormalinTable"/>
            </w:pPr>
            <w:r>
              <w:t>8538909189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30" w14:textId="77777777" w:rsidR="00E546F5" w:rsidRDefault="00951CE2">
            <w:pPr>
              <w:pStyle w:val="Tier1"/>
            </w:pPr>
            <w:r>
              <w:t>Parts suit</w:t>
            </w:r>
            <w:r>
              <w:t>able for use solely or principally with the apparatus of heading 8535, 8536 or 8537</w:t>
            </w:r>
          </w:p>
          <w:p w14:paraId="59108D31" w14:textId="77777777" w:rsidR="00E546F5" w:rsidRDefault="00951CE2">
            <w:pPr>
              <w:pStyle w:val="Tier2"/>
            </w:pPr>
            <w:r>
              <w:t>-</w:t>
            </w:r>
            <w:r>
              <w:tab/>
              <w:t>Other</w:t>
            </w:r>
          </w:p>
          <w:p w14:paraId="59108D32" w14:textId="77777777" w:rsidR="00E546F5" w:rsidRDefault="00951CE2">
            <w:pPr>
              <w:pStyle w:val="Tier3"/>
            </w:pPr>
            <w:r>
              <w:t>-</w:t>
            </w:r>
            <w:r>
              <w:tab/>
              <w:t>-</w:t>
            </w:r>
            <w:r>
              <w:tab/>
              <w:t>Other</w:t>
            </w:r>
          </w:p>
          <w:p w14:paraId="59108D33" w14:textId="77777777" w:rsidR="00E546F5" w:rsidRDefault="00951CE2">
            <w:pPr>
              <w:pStyle w:val="Tier4"/>
            </w:pPr>
            <w:r>
              <w:t>-</w:t>
            </w:r>
            <w:r>
              <w:tab/>
              <w:t>-</w:t>
            </w:r>
            <w:r>
              <w:tab/>
              <w:t>-</w:t>
            </w:r>
            <w:r>
              <w:tab/>
              <w:t>Electronic assemblies</w:t>
            </w:r>
          </w:p>
          <w:p w14:paraId="59108D34" w14:textId="77777777" w:rsidR="00E546F5" w:rsidRDefault="00951CE2">
            <w:pPr>
              <w:pStyle w:val="Tier5"/>
            </w:pPr>
            <w:r>
              <w:t>-</w:t>
            </w:r>
            <w:r>
              <w:tab/>
              <w:t>-</w:t>
            </w:r>
            <w:r>
              <w:tab/>
              <w:t>-</w:t>
            </w:r>
            <w:r>
              <w:tab/>
              <w:t>-</w:t>
            </w:r>
            <w:r>
              <w:tab/>
              <w:t>Other</w:t>
            </w:r>
          </w:p>
          <w:p w14:paraId="59108D35" w14:textId="77777777" w:rsidR="00E546F5" w:rsidRDefault="00951CE2">
            <w:pPr>
              <w:pStyle w:val="Tier6"/>
            </w:pPr>
            <w:r>
              <w:t>-</w:t>
            </w:r>
            <w:r>
              <w:tab/>
              <w:t>-</w:t>
            </w:r>
            <w:r>
              <w:tab/>
              <w:t>-</w:t>
            </w:r>
            <w:r>
              <w:tab/>
              <w:t>-</w:t>
            </w:r>
            <w:r>
              <w:tab/>
              <w:t>-</w:t>
            </w:r>
            <w:r>
              <w:tab/>
              <w:t>Other</w:t>
            </w:r>
          </w:p>
          <w:p w14:paraId="59108D36"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8D37" w14:textId="77777777" w:rsidR="00E546F5" w:rsidRDefault="00951CE2">
            <w:pPr>
              <w:pStyle w:val="Tier6Bullet"/>
            </w:pPr>
            <w:r>
              <w:tab/>
            </w:r>
            <w:r>
              <w:tab/>
            </w:r>
            <w:r>
              <w:tab/>
            </w:r>
            <w:r>
              <w:tab/>
            </w:r>
            <w:r>
              <w:tab/>
              <w:t>-</w:t>
            </w:r>
            <w:r>
              <w:tab/>
              <w:t>for fitting to or equipping such ships, boats or other vessels;</w:t>
            </w:r>
          </w:p>
          <w:p w14:paraId="59108D38"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8D39" w14:textId="77777777" w:rsidR="00E546F5" w:rsidRDefault="00951CE2">
            <w:pPr>
              <w:pStyle w:val="Tier6Bullet"/>
            </w:pPr>
            <w:r>
              <w:tab/>
            </w:r>
            <w:r>
              <w:tab/>
            </w:r>
            <w:r>
              <w:tab/>
            </w:r>
            <w:r>
              <w:tab/>
            </w:r>
            <w:r>
              <w:tab/>
              <w:t>-</w:t>
            </w:r>
            <w:r>
              <w:tab/>
              <w:t>for equipping the above platforms;</w:t>
            </w:r>
          </w:p>
          <w:p w14:paraId="59108D3A"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3B" w14:textId="77777777" w:rsidR="00E546F5" w:rsidRDefault="00951CE2">
            <w:pPr>
              <w:pStyle w:val="NormalinTable"/>
            </w:pPr>
            <w:r>
              <w:t>0.0%</w:t>
            </w:r>
          </w:p>
        </w:tc>
      </w:tr>
      <w:tr w:rsidR="00E546F5" w14:paraId="59108D4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3D" w14:textId="77777777" w:rsidR="00E546F5" w:rsidRDefault="00951CE2">
            <w:pPr>
              <w:pStyle w:val="NormalinTable"/>
            </w:pPr>
            <w:r>
              <w:t>8538909910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3E" w14:textId="77777777" w:rsidR="00E546F5" w:rsidRDefault="00951CE2">
            <w:pPr>
              <w:pStyle w:val="Tier1"/>
            </w:pPr>
            <w:r>
              <w:t>Parts suitable for use solely or principally with the apparatus of heading 8535, 8536 or 8537</w:t>
            </w:r>
          </w:p>
          <w:p w14:paraId="59108D3F" w14:textId="77777777" w:rsidR="00E546F5" w:rsidRDefault="00951CE2">
            <w:pPr>
              <w:pStyle w:val="Tier2"/>
            </w:pPr>
            <w:r>
              <w:t>-</w:t>
            </w:r>
            <w:r>
              <w:tab/>
              <w:t>Other</w:t>
            </w:r>
          </w:p>
          <w:p w14:paraId="59108D40" w14:textId="77777777" w:rsidR="00E546F5" w:rsidRDefault="00951CE2">
            <w:pPr>
              <w:pStyle w:val="Tier3"/>
            </w:pPr>
            <w:r>
              <w:t>-</w:t>
            </w:r>
            <w:r>
              <w:tab/>
              <w:t>-</w:t>
            </w:r>
            <w:r>
              <w:tab/>
              <w:t>Other</w:t>
            </w:r>
          </w:p>
          <w:p w14:paraId="59108D41" w14:textId="77777777" w:rsidR="00E546F5" w:rsidRDefault="00951CE2">
            <w:pPr>
              <w:pStyle w:val="Tier4"/>
            </w:pPr>
            <w:r>
              <w:t>-</w:t>
            </w:r>
            <w:r>
              <w:tab/>
              <w:t>-</w:t>
            </w:r>
            <w:r>
              <w:tab/>
              <w:t>-</w:t>
            </w:r>
            <w:r>
              <w:tab/>
              <w:t>Other</w:t>
            </w:r>
          </w:p>
          <w:p w14:paraId="59108D42" w14:textId="77777777" w:rsidR="00E546F5" w:rsidRDefault="00951CE2">
            <w:pPr>
              <w:pStyle w:val="Tier5"/>
            </w:pPr>
            <w:r>
              <w:t>-</w:t>
            </w:r>
            <w:r>
              <w:tab/>
              <w:t>-</w:t>
            </w:r>
            <w:r>
              <w:tab/>
              <w:t>-</w:t>
            </w:r>
            <w:r>
              <w:tab/>
              <w:t>-</w:t>
            </w:r>
            <w:r>
              <w:tab/>
              <w:t>For use in certain types of aircraft</w:t>
            </w:r>
          </w:p>
          <w:p w14:paraId="59108D43" w14:textId="77777777" w:rsidR="00E546F5" w:rsidRDefault="00951CE2">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44" w14:textId="77777777" w:rsidR="00E546F5" w:rsidRDefault="00951CE2">
            <w:pPr>
              <w:pStyle w:val="NormalinTable"/>
            </w:pPr>
            <w:r>
              <w:t>0.0%</w:t>
            </w:r>
          </w:p>
        </w:tc>
      </w:tr>
      <w:tr w:rsidR="00E546F5" w14:paraId="59108D5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46" w14:textId="77777777" w:rsidR="00E546F5" w:rsidRDefault="00951CE2">
            <w:pPr>
              <w:pStyle w:val="NormalinTable"/>
            </w:pPr>
            <w:r>
              <w:t>8538909930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47" w14:textId="77777777" w:rsidR="00E546F5" w:rsidRDefault="00951CE2">
            <w:pPr>
              <w:pStyle w:val="Tier1"/>
            </w:pPr>
            <w:r>
              <w:t>Parts suitable for use solely or principally with the apparatus of heading 8535, 8536 or 8537</w:t>
            </w:r>
          </w:p>
          <w:p w14:paraId="59108D48" w14:textId="77777777" w:rsidR="00E546F5" w:rsidRDefault="00951CE2">
            <w:pPr>
              <w:pStyle w:val="Tier2"/>
            </w:pPr>
            <w:r>
              <w:t>-</w:t>
            </w:r>
            <w:r>
              <w:tab/>
            </w:r>
            <w:r>
              <w:t>Other</w:t>
            </w:r>
          </w:p>
          <w:p w14:paraId="59108D49" w14:textId="77777777" w:rsidR="00E546F5" w:rsidRDefault="00951CE2">
            <w:pPr>
              <w:pStyle w:val="Tier3"/>
            </w:pPr>
            <w:r>
              <w:t>-</w:t>
            </w:r>
            <w:r>
              <w:tab/>
              <w:t>-</w:t>
            </w:r>
            <w:r>
              <w:tab/>
              <w:t>Other</w:t>
            </w:r>
          </w:p>
          <w:p w14:paraId="59108D4A" w14:textId="77777777" w:rsidR="00E546F5" w:rsidRDefault="00951CE2">
            <w:pPr>
              <w:pStyle w:val="Tier4"/>
            </w:pPr>
            <w:r>
              <w:t>-</w:t>
            </w:r>
            <w:r>
              <w:tab/>
              <w:t>-</w:t>
            </w:r>
            <w:r>
              <w:tab/>
              <w:t>-</w:t>
            </w:r>
            <w:r>
              <w:tab/>
              <w:t>Other</w:t>
            </w:r>
          </w:p>
          <w:p w14:paraId="59108D4B" w14:textId="77777777" w:rsidR="00E546F5" w:rsidRDefault="00951CE2">
            <w:pPr>
              <w:pStyle w:val="Tier5"/>
            </w:pPr>
            <w:r>
              <w:t>-</w:t>
            </w:r>
            <w:r>
              <w:tab/>
              <w:t>-</w:t>
            </w:r>
            <w:r>
              <w:tab/>
              <w:t>-</w:t>
            </w:r>
            <w:r>
              <w:tab/>
              <w:t>-</w:t>
            </w:r>
            <w:r>
              <w:tab/>
              <w:t>Other</w:t>
            </w:r>
          </w:p>
          <w:p w14:paraId="59108D4C" w14:textId="77777777" w:rsidR="00E546F5" w:rsidRDefault="00951CE2">
            <w:pPr>
              <w:pStyle w:val="Tier6"/>
            </w:pPr>
            <w:r>
              <w:t>-</w:t>
            </w:r>
            <w:r>
              <w:tab/>
              <w:t>-</w:t>
            </w:r>
            <w:r>
              <w:tab/>
              <w:t>-</w:t>
            </w:r>
            <w:r>
              <w:tab/>
              <w:t>-</w:t>
            </w:r>
            <w:r>
              <w:tab/>
              <w:t>-</w:t>
            </w:r>
            <w:r>
              <w:tab/>
              <w:t>Polycarbonate or acrylonitrile butadiene styrene covers and cases for steering pad switches whether or not coated on the outside with a scratch resistant paint</w:t>
            </w:r>
          </w:p>
          <w:p w14:paraId="59108D4D" w14:textId="77777777" w:rsidR="00E546F5" w:rsidRDefault="00951CE2">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14:paraId="59108D4E" w14:textId="77777777" w:rsidR="00E546F5" w:rsidRDefault="00951CE2">
            <w:pPr>
              <w:pStyle w:val="Tier6Bullet"/>
            </w:pPr>
            <w:r>
              <w:tab/>
            </w:r>
            <w:r>
              <w:tab/>
            </w:r>
            <w:r>
              <w:tab/>
            </w:r>
            <w:r>
              <w:tab/>
            </w:r>
            <w:r>
              <w:tab/>
              <w:t>-</w:t>
            </w:r>
            <w:r>
              <w:tab/>
              <w:t>for fitting to or equipping such ships, boats or other vessels;</w:t>
            </w:r>
          </w:p>
          <w:p w14:paraId="59108D4F" w14:textId="77777777" w:rsidR="00E546F5" w:rsidRDefault="00951CE2">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8D50" w14:textId="77777777" w:rsidR="00E546F5" w:rsidRDefault="00951CE2">
            <w:pPr>
              <w:pStyle w:val="Tier6Bullet"/>
            </w:pPr>
            <w:r>
              <w:tab/>
            </w:r>
            <w:r>
              <w:tab/>
            </w:r>
            <w:r>
              <w:tab/>
            </w:r>
            <w:r>
              <w:tab/>
            </w:r>
            <w:r>
              <w:tab/>
              <w:t>-</w:t>
            </w:r>
            <w:r>
              <w:tab/>
              <w:t>for equipping the above platforms;</w:t>
            </w:r>
          </w:p>
          <w:p w14:paraId="59108D51" w14:textId="77777777" w:rsidR="00E546F5" w:rsidRDefault="00951CE2">
            <w:pPr>
              <w:pStyle w:val="Tier6Bullet"/>
            </w:pPr>
            <w:r>
              <w:tab/>
            </w:r>
            <w:r>
              <w:tab/>
            </w:r>
            <w:r>
              <w:tab/>
            </w:r>
            <w:r>
              <w:tab/>
            </w:r>
            <w:r>
              <w:tab/>
              <w:t>-</w:t>
            </w:r>
            <w:r>
              <w:tab/>
              <w:t>for linking these drilling or production p</w:t>
            </w:r>
            <w:r>
              <w:t>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52" w14:textId="77777777" w:rsidR="00E546F5" w:rsidRDefault="00951CE2">
            <w:pPr>
              <w:pStyle w:val="NormalinTable"/>
            </w:pPr>
            <w:r>
              <w:t>0.0%</w:t>
            </w:r>
          </w:p>
        </w:tc>
      </w:tr>
      <w:tr w:rsidR="00E546F5" w14:paraId="59108D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54" w14:textId="77777777" w:rsidR="00E546F5" w:rsidRDefault="00951CE2">
            <w:pPr>
              <w:pStyle w:val="NormalinTable"/>
            </w:pPr>
            <w:r>
              <w:t>8538909940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55" w14:textId="77777777" w:rsidR="00E546F5" w:rsidRDefault="00951CE2">
            <w:pPr>
              <w:pStyle w:val="Tier1"/>
            </w:pPr>
            <w:r>
              <w:t>Parts suitable for use solely or principally with the apparatus of heading 8535, 8536 or 8537</w:t>
            </w:r>
          </w:p>
          <w:p w14:paraId="59108D56" w14:textId="77777777" w:rsidR="00E546F5" w:rsidRDefault="00951CE2">
            <w:pPr>
              <w:pStyle w:val="Tier2"/>
            </w:pPr>
            <w:r>
              <w:t>-</w:t>
            </w:r>
            <w:r>
              <w:tab/>
              <w:t>Other</w:t>
            </w:r>
          </w:p>
          <w:p w14:paraId="59108D57" w14:textId="77777777" w:rsidR="00E546F5" w:rsidRDefault="00951CE2">
            <w:pPr>
              <w:pStyle w:val="Tier3"/>
            </w:pPr>
            <w:r>
              <w:t>-</w:t>
            </w:r>
            <w:r>
              <w:tab/>
              <w:t>-</w:t>
            </w:r>
            <w:r>
              <w:tab/>
              <w:t>Other</w:t>
            </w:r>
          </w:p>
          <w:p w14:paraId="59108D58" w14:textId="77777777" w:rsidR="00E546F5" w:rsidRDefault="00951CE2">
            <w:pPr>
              <w:pStyle w:val="Tier4"/>
            </w:pPr>
            <w:r>
              <w:t>-</w:t>
            </w:r>
            <w:r>
              <w:tab/>
              <w:t>-</w:t>
            </w:r>
            <w:r>
              <w:tab/>
              <w:t>-</w:t>
            </w:r>
            <w:r>
              <w:tab/>
              <w:t>Other</w:t>
            </w:r>
          </w:p>
          <w:p w14:paraId="59108D59" w14:textId="77777777" w:rsidR="00E546F5" w:rsidRDefault="00951CE2">
            <w:pPr>
              <w:pStyle w:val="Tier5"/>
            </w:pPr>
            <w:r>
              <w:t>-</w:t>
            </w:r>
            <w:r>
              <w:tab/>
              <w:t>-</w:t>
            </w:r>
            <w:r>
              <w:tab/>
              <w:t>-</w:t>
            </w:r>
            <w:r>
              <w:tab/>
              <w:t>-</w:t>
            </w:r>
            <w:r>
              <w:tab/>
              <w:t>Other</w:t>
            </w:r>
          </w:p>
          <w:p w14:paraId="59108D5A" w14:textId="77777777" w:rsidR="00E546F5" w:rsidRDefault="00951CE2">
            <w:pPr>
              <w:pStyle w:val="Tier6"/>
            </w:pPr>
            <w:r>
              <w:t>-</w:t>
            </w:r>
            <w:r>
              <w:tab/>
              <w:t>-</w:t>
            </w:r>
            <w:r>
              <w:tab/>
              <w:t>-</w:t>
            </w:r>
            <w:r>
              <w:tab/>
              <w:t>-</w:t>
            </w:r>
            <w:r>
              <w:tab/>
              <w:t>-</w:t>
            </w:r>
            <w:r>
              <w:tab/>
              <w:t xml:space="preserve">Polycarbonate control interface buttons for steering pad </w:t>
            </w:r>
            <w:r>
              <w:t>switches coated on the outside with scratch resistant paint, in immediate packages of 500 pieces or more</w:t>
            </w:r>
          </w:p>
          <w:p w14:paraId="59108D5B"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D5C" w14:textId="77777777" w:rsidR="00E546F5" w:rsidRDefault="00951CE2">
            <w:pPr>
              <w:pStyle w:val="Tier6Bullet"/>
            </w:pPr>
            <w:r>
              <w:tab/>
            </w:r>
            <w:r>
              <w:tab/>
            </w:r>
            <w:r>
              <w:tab/>
            </w:r>
            <w:r>
              <w:tab/>
            </w:r>
            <w:r>
              <w:tab/>
              <w:t>-</w:t>
            </w:r>
            <w:r>
              <w:tab/>
              <w:t>for fitting to or equipping such ships, boats or other vessels;</w:t>
            </w:r>
          </w:p>
          <w:p w14:paraId="59108D5D"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14:paraId="59108D5E" w14:textId="77777777" w:rsidR="00E546F5" w:rsidRDefault="00951CE2">
            <w:pPr>
              <w:pStyle w:val="Tier6Bullet"/>
            </w:pPr>
            <w:r>
              <w:tab/>
            </w:r>
            <w:r>
              <w:tab/>
            </w:r>
            <w:r>
              <w:tab/>
            </w:r>
            <w:r>
              <w:tab/>
            </w:r>
            <w:r>
              <w:tab/>
              <w:t>-</w:t>
            </w:r>
            <w:r>
              <w:tab/>
              <w:t>for equipping the above platforms;</w:t>
            </w:r>
          </w:p>
          <w:p w14:paraId="59108D5F"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60" w14:textId="77777777" w:rsidR="00E546F5" w:rsidRDefault="00951CE2">
            <w:pPr>
              <w:pStyle w:val="NormalinTable"/>
            </w:pPr>
            <w:r>
              <w:t>0.0%</w:t>
            </w:r>
          </w:p>
        </w:tc>
      </w:tr>
      <w:tr w:rsidR="00E546F5" w14:paraId="59108D6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62" w14:textId="77777777" w:rsidR="00E546F5" w:rsidRDefault="00951CE2">
            <w:pPr>
              <w:pStyle w:val="NormalinTable"/>
            </w:pPr>
            <w:r>
              <w:t>8538909960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63" w14:textId="77777777" w:rsidR="00E546F5" w:rsidRDefault="00951CE2">
            <w:pPr>
              <w:pStyle w:val="Tier1"/>
            </w:pPr>
            <w:r>
              <w:t xml:space="preserve">Parts suitable for use solely or principally with the apparatus of </w:t>
            </w:r>
            <w:r>
              <w:t>heading 8535, 8536 or 8537</w:t>
            </w:r>
          </w:p>
          <w:p w14:paraId="59108D64" w14:textId="77777777" w:rsidR="00E546F5" w:rsidRDefault="00951CE2">
            <w:pPr>
              <w:pStyle w:val="Tier2"/>
            </w:pPr>
            <w:r>
              <w:t>-</w:t>
            </w:r>
            <w:r>
              <w:tab/>
              <w:t>Other</w:t>
            </w:r>
          </w:p>
          <w:p w14:paraId="59108D65" w14:textId="77777777" w:rsidR="00E546F5" w:rsidRDefault="00951CE2">
            <w:pPr>
              <w:pStyle w:val="Tier3"/>
            </w:pPr>
            <w:r>
              <w:t>-</w:t>
            </w:r>
            <w:r>
              <w:tab/>
              <w:t>-</w:t>
            </w:r>
            <w:r>
              <w:tab/>
              <w:t>Other</w:t>
            </w:r>
          </w:p>
          <w:p w14:paraId="59108D66" w14:textId="77777777" w:rsidR="00E546F5" w:rsidRDefault="00951CE2">
            <w:pPr>
              <w:pStyle w:val="Tier4"/>
            </w:pPr>
            <w:r>
              <w:t>-</w:t>
            </w:r>
            <w:r>
              <w:tab/>
              <w:t>-</w:t>
            </w:r>
            <w:r>
              <w:tab/>
              <w:t>-</w:t>
            </w:r>
            <w:r>
              <w:tab/>
              <w:t>Other</w:t>
            </w:r>
          </w:p>
          <w:p w14:paraId="59108D67" w14:textId="77777777" w:rsidR="00E546F5" w:rsidRDefault="00951CE2">
            <w:pPr>
              <w:pStyle w:val="Tier5"/>
            </w:pPr>
            <w:r>
              <w:t>-</w:t>
            </w:r>
            <w:r>
              <w:tab/>
              <w:t>-</w:t>
            </w:r>
            <w:r>
              <w:tab/>
              <w:t>-</w:t>
            </w:r>
            <w:r>
              <w:tab/>
              <w:t>-</w:t>
            </w:r>
            <w:r>
              <w:tab/>
              <w:t>Other</w:t>
            </w:r>
          </w:p>
          <w:p w14:paraId="59108D68" w14:textId="77777777" w:rsidR="00E546F5" w:rsidRDefault="00951CE2">
            <w:pPr>
              <w:pStyle w:val="Tier6"/>
            </w:pPr>
            <w:r>
              <w:t>-</w:t>
            </w:r>
            <w:r>
              <w:tab/>
              <w:t>-</w:t>
            </w:r>
            <w:r>
              <w:tab/>
              <w:t>-</w:t>
            </w:r>
            <w:r>
              <w:tab/>
              <w:t>-</w:t>
            </w:r>
            <w:r>
              <w:tab/>
              <w:t>-</w:t>
            </w:r>
            <w:r>
              <w:tab/>
              <w:t>Front control panel, in the form of a plastic box, with light guides, rotary switches, pressure switches and buttons switches, or other type of switches, without any electrica</w:t>
            </w:r>
            <w:r>
              <w:t>l component, of a kind used in the dashboard of motor vehicles of Chapter 87</w:t>
            </w:r>
          </w:p>
          <w:p w14:paraId="59108D69"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D6A" w14:textId="77777777" w:rsidR="00E546F5" w:rsidRDefault="00951CE2">
            <w:pPr>
              <w:pStyle w:val="Tier6Bullet"/>
            </w:pPr>
            <w:r>
              <w:tab/>
            </w:r>
            <w:r>
              <w:tab/>
            </w:r>
            <w:r>
              <w:tab/>
            </w:r>
            <w:r>
              <w:tab/>
            </w:r>
            <w:r>
              <w:tab/>
              <w:t>-</w:t>
            </w:r>
            <w:r>
              <w:tab/>
              <w:t xml:space="preserve">for fitting to or </w:t>
            </w:r>
            <w:r>
              <w:t>equipping such ships, boats or other vessels;</w:t>
            </w:r>
          </w:p>
          <w:p w14:paraId="59108D6B"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8D6C" w14:textId="77777777" w:rsidR="00E546F5" w:rsidRDefault="00951CE2">
            <w:pPr>
              <w:pStyle w:val="Tier6Bullet"/>
            </w:pPr>
            <w:r>
              <w:tab/>
            </w:r>
            <w:r>
              <w:tab/>
            </w:r>
            <w:r>
              <w:tab/>
            </w:r>
            <w:r>
              <w:tab/>
            </w:r>
            <w:r>
              <w:tab/>
              <w:t>-</w:t>
            </w:r>
            <w:r>
              <w:tab/>
              <w:t>for equipping the above platforms;</w:t>
            </w:r>
          </w:p>
          <w:p w14:paraId="59108D6D"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6E" w14:textId="77777777" w:rsidR="00E546F5" w:rsidRDefault="00951CE2">
            <w:pPr>
              <w:pStyle w:val="NormalinTable"/>
            </w:pPr>
            <w:r>
              <w:t>0.0%</w:t>
            </w:r>
          </w:p>
        </w:tc>
      </w:tr>
      <w:tr w:rsidR="00E546F5" w14:paraId="59108D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70" w14:textId="77777777" w:rsidR="00E546F5" w:rsidRDefault="00951CE2">
            <w:pPr>
              <w:pStyle w:val="NormalinTable"/>
            </w:pPr>
            <w:r>
              <w:t>8538909999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71" w14:textId="77777777" w:rsidR="00E546F5" w:rsidRDefault="00951CE2">
            <w:pPr>
              <w:pStyle w:val="Tier1"/>
            </w:pPr>
            <w:r>
              <w:t>Parts suitable for use solely or principally with the apparatus of heading 8535, 8536 or 8537</w:t>
            </w:r>
          </w:p>
          <w:p w14:paraId="59108D72" w14:textId="77777777" w:rsidR="00E546F5" w:rsidRDefault="00951CE2">
            <w:pPr>
              <w:pStyle w:val="Tier2"/>
            </w:pPr>
            <w:r>
              <w:t>-</w:t>
            </w:r>
            <w:r>
              <w:tab/>
              <w:t>Othe</w:t>
            </w:r>
            <w:r>
              <w:t>r</w:t>
            </w:r>
          </w:p>
          <w:p w14:paraId="59108D73" w14:textId="77777777" w:rsidR="00E546F5" w:rsidRDefault="00951CE2">
            <w:pPr>
              <w:pStyle w:val="Tier3"/>
            </w:pPr>
            <w:r>
              <w:t>-</w:t>
            </w:r>
            <w:r>
              <w:tab/>
              <w:t>-</w:t>
            </w:r>
            <w:r>
              <w:tab/>
              <w:t>Other</w:t>
            </w:r>
          </w:p>
          <w:p w14:paraId="59108D74" w14:textId="77777777" w:rsidR="00E546F5" w:rsidRDefault="00951CE2">
            <w:pPr>
              <w:pStyle w:val="Tier4"/>
            </w:pPr>
            <w:r>
              <w:t>-</w:t>
            </w:r>
            <w:r>
              <w:tab/>
              <w:t>-</w:t>
            </w:r>
            <w:r>
              <w:tab/>
              <w:t>-</w:t>
            </w:r>
            <w:r>
              <w:tab/>
              <w:t>Other</w:t>
            </w:r>
          </w:p>
          <w:p w14:paraId="59108D75" w14:textId="77777777" w:rsidR="00E546F5" w:rsidRDefault="00951CE2">
            <w:pPr>
              <w:pStyle w:val="Tier5"/>
            </w:pPr>
            <w:r>
              <w:t>-</w:t>
            </w:r>
            <w:r>
              <w:tab/>
              <w:t>-</w:t>
            </w:r>
            <w:r>
              <w:tab/>
              <w:t>-</w:t>
            </w:r>
            <w:r>
              <w:tab/>
              <w:t>-</w:t>
            </w:r>
            <w:r>
              <w:tab/>
              <w:t>Other</w:t>
            </w:r>
          </w:p>
          <w:p w14:paraId="59108D76" w14:textId="77777777" w:rsidR="00E546F5" w:rsidRDefault="00951CE2">
            <w:pPr>
              <w:pStyle w:val="Tier6"/>
            </w:pPr>
            <w:r>
              <w:t>-</w:t>
            </w:r>
            <w:r>
              <w:tab/>
              <w:t>-</w:t>
            </w:r>
            <w:r>
              <w:tab/>
              <w:t>-</w:t>
            </w:r>
            <w:r>
              <w:tab/>
              <w:t>-</w:t>
            </w:r>
            <w:r>
              <w:tab/>
              <w:t>-</w:t>
            </w:r>
            <w:r>
              <w:tab/>
              <w:t>Other</w:t>
            </w:r>
          </w:p>
          <w:p w14:paraId="59108D77"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D78" w14:textId="77777777" w:rsidR="00E546F5" w:rsidRDefault="00951CE2">
            <w:pPr>
              <w:pStyle w:val="Tier6Bullet"/>
            </w:pPr>
            <w:r>
              <w:tab/>
            </w:r>
            <w:r>
              <w:tab/>
            </w:r>
            <w:r>
              <w:tab/>
            </w:r>
            <w:r>
              <w:tab/>
            </w:r>
            <w:r>
              <w:tab/>
              <w:t>-</w:t>
            </w:r>
            <w:r>
              <w:tab/>
              <w:t xml:space="preserve">for fitting to or equipping such </w:t>
            </w:r>
            <w:r>
              <w:t>ships, boats or other vessels;</w:t>
            </w:r>
          </w:p>
          <w:p w14:paraId="59108D79"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8D7A" w14:textId="77777777" w:rsidR="00E546F5" w:rsidRDefault="00951CE2">
            <w:pPr>
              <w:pStyle w:val="Tier6Bullet"/>
            </w:pPr>
            <w:r>
              <w:tab/>
            </w:r>
            <w:r>
              <w:tab/>
            </w:r>
            <w:r>
              <w:tab/>
            </w:r>
            <w:r>
              <w:tab/>
            </w:r>
            <w:r>
              <w:tab/>
              <w:t>-</w:t>
            </w:r>
            <w:r>
              <w:tab/>
              <w:t>for equipping the above platforms;</w:t>
            </w:r>
          </w:p>
          <w:p w14:paraId="59108D7B"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7C" w14:textId="77777777" w:rsidR="00E546F5" w:rsidRDefault="00951CE2">
            <w:pPr>
              <w:pStyle w:val="NormalinTable"/>
            </w:pPr>
            <w:r>
              <w:t>0.0%</w:t>
            </w:r>
          </w:p>
        </w:tc>
      </w:tr>
      <w:tr w:rsidR="00E546F5" w14:paraId="59108D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7E" w14:textId="77777777" w:rsidR="00E546F5" w:rsidRDefault="00951CE2">
            <w:pPr>
              <w:pStyle w:val="NormalinTable"/>
            </w:pPr>
            <w:r>
              <w:t>8539000000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7F" w14:textId="77777777" w:rsidR="00E546F5" w:rsidRDefault="00951CE2">
            <w:pPr>
              <w:pStyle w:val="Tier1"/>
            </w:pPr>
            <w:r>
              <w:t xml:space="preserve">Electric filament or discharge lamps, including sealed beam lamp units and ultraviolet or </w:t>
            </w:r>
            <w:r>
              <w:t>infra-red lamps; arc-lamps; light-emitting diode (LED) lamps</w:t>
            </w:r>
          </w:p>
          <w:p w14:paraId="59108D80" w14:textId="77777777" w:rsidR="00E546F5" w:rsidRDefault="00951CE2">
            <w:pPr>
              <w:pStyle w:val="Tier1Bullet"/>
            </w:pPr>
            <w:r>
              <w:t>-</w:t>
            </w:r>
            <w:r>
              <w:tab/>
              <w:t>use by, or on behalf of, the UK Armed Forces, individually or in cooperation with other States</w:t>
            </w:r>
          </w:p>
          <w:p w14:paraId="59108D81" w14:textId="77777777" w:rsidR="00E546F5" w:rsidRDefault="00951CE2">
            <w:pPr>
              <w:pStyle w:val="Tier1Bullet"/>
            </w:pPr>
            <w:r>
              <w:tab/>
              <w:t>a) for defending the territorial integrity of the United Kingdom, or</w:t>
            </w:r>
          </w:p>
          <w:p w14:paraId="59108D82" w14:textId="77777777" w:rsidR="00E546F5" w:rsidRDefault="00951CE2">
            <w:pPr>
              <w:pStyle w:val="Tier1Bullet"/>
            </w:pPr>
            <w:r>
              <w:tab/>
              <w:t>b) in participating in inte</w:t>
            </w:r>
            <w:r>
              <w:t>rnational peace-keeping or support operations, or</w:t>
            </w:r>
          </w:p>
          <w:p w14:paraId="59108D83" w14:textId="77777777" w:rsidR="00E546F5" w:rsidRDefault="00951CE2">
            <w:pPr>
              <w:pStyle w:val="Tier1Bullet"/>
            </w:pPr>
            <w:r>
              <w:tab/>
              <w:t>c) for other military purposes like the protection of nationals of the United Kingdom from social or military unrest or,</w:t>
            </w:r>
          </w:p>
          <w:p w14:paraId="59108D84" w14:textId="77777777" w:rsidR="00E546F5" w:rsidRDefault="00951CE2">
            <w:pPr>
              <w:pStyle w:val="Tier1Bullet"/>
            </w:pPr>
            <w:r>
              <w:tab/>
              <w:t>d) for training purposes, or</w:t>
            </w:r>
          </w:p>
          <w:p w14:paraId="59108D85" w14:textId="77777777" w:rsidR="00E546F5" w:rsidRDefault="00951CE2">
            <w:pPr>
              <w:pStyle w:val="Tier1Bullet"/>
            </w:pPr>
            <w:r>
              <w:tab/>
              <w:t>e) temporarily, for civil purposes in the customs ter</w:t>
            </w:r>
            <w:r>
              <w:t>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86" w14:textId="77777777" w:rsidR="00E546F5" w:rsidRDefault="00951CE2">
            <w:pPr>
              <w:pStyle w:val="NormalinTable"/>
            </w:pPr>
            <w:r>
              <w:t>0.0%</w:t>
            </w:r>
          </w:p>
        </w:tc>
      </w:tr>
      <w:tr w:rsidR="00E546F5" w14:paraId="59108D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88" w14:textId="77777777" w:rsidR="00E546F5" w:rsidRDefault="00951CE2">
            <w:pPr>
              <w:pStyle w:val="NormalinTable"/>
            </w:pPr>
            <w:r>
              <w:t>8539100090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89" w14:textId="77777777" w:rsidR="00E546F5" w:rsidRDefault="00951CE2">
            <w:pPr>
              <w:pStyle w:val="Tier1"/>
            </w:pPr>
            <w:r>
              <w:t>Electric filament or discharge lamps, including sealed beam lamp units and ultraviolet or infra-red lamps; arc-lamps; light-emitting diode (LED) lamps</w:t>
            </w:r>
          </w:p>
          <w:p w14:paraId="59108D8A" w14:textId="77777777" w:rsidR="00E546F5" w:rsidRDefault="00951CE2">
            <w:pPr>
              <w:pStyle w:val="Tier2"/>
            </w:pPr>
            <w:r>
              <w:t>-</w:t>
            </w:r>
            <w:r>
              <w:tab/>
              <w:t xml:space="preserve">Sealed beam </w:t>
            </w:r>
            <w:r>
              <w:t>lamp units</w:t>
            </w:r>
          </w:p>
          <w:p w14:paraId="59108D8B" w14:textId="77777777" w:rsidR="00E546F5" w:rsidRDefault="00951CE2">
            <w:pPr>
              <w:pStyle w:val="Tier3"/>
            </w:pPr>
            <w:r>
              <w:t>-</w:t>
            </w:r>
            <w:r>
              <w:tab/>
              <w:t>-</w:t>
            </w:r>
            <w:r>
              <w:tab/>
              <w:t>Other</w:t>
            </w:r>
          </w:p>
          <w:p w14:paraId="59108D8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8D8D" w14:textId="77777777" w:rsidR="00E546F5" w:rsidRDefault="00951CE2">
            <w:pPr>
              <w:pStyle w:val="Tier3Bullet"/>
            </w:pPr>
            <w:r>
              <w:tab/>
            </w:r>
            <w:r>
              <w:tab/>
              <w:t>-</w:t>
            </w:r>
            <w:r>
              <w:tab/>
              <w:t>for fitting to or equipping such ships, boats or other vessels;</w:t>
            </w:r>
          </w:p>
          <w:p w14:paraId="59108D8E" w14:textId="77777777" w:rsidR="00E546F5" w:rsidRDefault="00951CE2">
            <w:pPr>
              <w:pStyle w:val="Tier3Bullet"/>
            </w:pP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14:paraId="59108D8F" w14:textId="77777777" w:rsidR="00E546F5" w:rsidRDefault="00951CE2">
            <w:pPr>
              <w:pStyle w:val="Tier3Bullet"/>
            </w:pPr>
            <w:r>
              <w:tab/>
            </w:r>
            <w:r>
              <w:tab/>
              <w:t>-</w:t>
            </w:r>
            <w:r>
              <w:tab/>
              <w:t>for equipping the above platforms;</w:t>
            </w:r>
          </w:p>
          <w:p w14:paraId="59108D90" w14:textId="77777777" w:rsidR="00E546F5" w:rsidRDefault="00951CE2">
            <w:pPr>
              <w:pStyle w:val="Tier3Bullet"/>
            </w:pPr>
            <w:r>
              <w:tab/>
            </w:r>
            <w:r>
              <w:tab/>
              <w:t>-</w:t>
            </w:r>
            <w:r>
              <w:tab/>
              <w:t>f</w:t>
            </w:r>
            <w:r>
              <w:t>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91" w14:textId="77777777" w:rsidR="00E546F5" w:rsidRDefault="00951CE2">
            <w:pPr>
              <w:pStyle w:val="NormalinTable"/>
            </w:pPr>
            <w:r>
              <w:t>0.0%</w:t>
            </w:r>
          </w:p>
        </w:tc>
      </w:tr>
      <w:tr w:rsidR="00E546F5" w14:paraId="59108D9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93" w14:textId="77777777" w:rsidR="00E546F5" w:rsidRDefault="00951CE2">
            <w:pPr>
              <w:pStyle w:val="NormalinTable"/>
            </w:pPr>
            <w:r>
              <w:t>8539219210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94" w14:textId="77777777" w:rsidR="00E546F5" w:rsidRDefault="00951CE2">
            <w:pPr>
              <w:pStyle w:val="Tier1"/>
            </w:pPr>
            <w:r>
              <w:t>Electric filament or discharge lamps, including sealed beam lamp units and ultraviolet or infra-red lamps; arc-lamps; light-emitting diode (LED) lamps</w:t>
            </w:r>
          </w:p>
          <w:p w14:paraId="59108D95" w14:textId="77777777" w:rsidR="00E546F5" w:rsidRDefault="00951CE2">
            <w:pPr>
              <w:pStyle w:val="Tier2"/>
            </w:pPr>
            <w:r>
              <w:t>-</w:t>
            </w:r>
            <w:r>
              <w:tab/>
              <w:t xml:space="preserve">Other </w:t>
            </w:r>
            <w:r>
              <w:t>filament lamps, excluding ultraviolet or infra-red lamps</w:t>
            </w:r>
          </w:p>
          <w:p w14:paraId="59108D96" w14:textId="77777777" w:rsidR="00E546F5" w:rsidRDefault="00951CE2">
            <w:pPr>
              <w:pStyle w:val="Tier3"/>
            </w:pPr>
            <w:r>
              <w:t>-</w:t>
            </w:r>
            <w:r>
              <w:tab/>
              <w:t>-</w:t>
            </w:r>
            <w:r>
              <w:tab/>
              <w:t>Tungsten halogen</w:t>
            </w:r>
          </w:p>
          <w:p w14:paraId="59108D97" w14:textId="77777777" w:rsidR="00E546F5" w:rsidRDefault="00951CE2">
            <w:pPr>
              <w:pStyle w:val="Tier4"/>
            </w:pPr>
            <w:r>
              <w:t>-</w:t>
            </w:r>
            <w:r>
              <w:tab/>
              <w:t>-</w:t>
            </w:r>
            <w:r>
              <w:tab/>
              <w:t>-</w:t>
            </w:r>
            <w:r>
              <w:tab/>
              <w:t>Other, for a voltage</w:t>
            </w:r>
          </w:p>
          <w:p w14:paraId="59108D98" w14:textId="77777777" w:rsidR="00E546F5" w:rsidRDefault="00951CE2">
            <w:pPr>
              <w:pStyle w:val="Tier5"/>
            </w:pPr>
            <w:r>
              <w:t>-</w:t>
            </w:r>
            <w:r>
              <w:tab/>
              <w:t>-</w:t>
            </w:r>
            <w:r>
              <w:tab/>
              <w:t>-</w:t>
            </w:r>
            <w:r>
              <w:tab/>
              <w:t>-</w:t>
            </w:r>
            <w:r>
              <w:tab/>
              <w:t>Exceeding 100 V</w:t>
            </w:r>
          </w:p>
          <w:p w14:paraId="59108D99" w14:textId="77777777" w:rsidR="00E546F5" w:rsidRDefault="00951CE2">
            <w:pPr>
              <w:pStyle w:val="Tier6"/>
            </w:pPr>
            <w:r>
              <w:t>-</w:t>
            </w:r>
            <w:r>
              <w:tab/>
              <w:t>-</w:t>
            </w:r>
            <w:r>
              <w:tab/>
              <w:t>-</w:t>
            </w:r>
            <w:r>
              <w:tab/>
              <w:t>-</w:t>
            </w:r>
            <w:r>
              <w:tab/>
              <w:t>-</w:t>
            </w:r>
            <w:r>
              <w:tab/>
              <w:t>Lamps for lighting, for use in certain types of aircraft</w:t>
            </w:r>
          </w:p>
          <w:p w14:paraId="59108D9A" w14:textId="77777777" w:rsidR="00E546F5" w:rsidRDefault="00951CE2">
            <w:pPr>
              <w:pStyle w:val="Tier6Bullet"/>
            </w:pPr>
            <w:r>
              <w:tab/>
            </w:r>
            <w:r>
              <w:tab/>
            </w:r>
            <w:r>
              <w:tab/>
            </w:r>
            <w:r>
              <w:tab/>
            </w:r>
            <w:r>
              <w:tab/>
              <w:t>-</w:t>
            </w:r>
            <w:r>
              <w:tab/>
              <w:t>For use in certain types of aircraft; for the constru</w:t>
            </w:r>
            <w:r>
              <w:t>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9B" w14:textId="77777777" w:rsidR="00E546F5" w:rsidRDefault="00951CE2">
            <w:pPr>
              <w:pStyle w:val="NormalinTable"/>
            </w:pPr>
            <w:r>
              <w:t>0.0%</w:t>
            </w:r>
          </w:p>
        </w:tc>
      </w:tr>
      <w:tr w:rsidR="00E546F5" w14:paraId="59108D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9D" w14:textId="77777777" w:rsidR="00E546F5" w:rsidRDefault="00951CE2">
            <w:pPr>
              <w:pStyle w:val="NormalinTable"/>
            </w:pPr>
            <w:r>
              <w:t>8539219290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9E" w14:textId="77777777" w:rsidR="00E546F5" w:rsidRDefault="00951CE2">
            <w:pPr>
              <w:pStyle w:val="Tier1"/>
            </w:pPr>
            <w:r>
              <w:t xml:space="preserve">Electric filament or discharge lamps, including sealed beam lamp units and ultraviolet or </w:t>
            </w:r>
            <w:r>
              <w:t>infra-red lamps; arc-lamps; light-emitting diode (LED) lamps</w:t>
            </w:r>
          </w:p>
          <w:p w14:paraId="59108D9F" w14:textId="77777777" w:rsidR="00E546F5" w:rsidRDefault="00951CE2">
            <w:pPr>
              <w:pStyle w:val="Tier2"/>
            </w:pPr>
            <w:r>
              <w:t>-</w:t>
            </w:r>
            <w:r>
              <w:tab/>
              <w:t>Other filament lamps, excluding ultraviolet or infra-red lamps</w:t>
            </w:r>
          </w:p>
          <w:p w14:paraId="59108DA0" w14:textId="77777777" w:rsidR="00E546F5" w:rsidRDefault="00951CE2">
            <w:pPr>
              <w:pStyle w:val="Tier3"/>
            </w:pPr>
            <w:r>
              <w:t>-</w:t>
            </w:r>
            <w:r>
              <w:tab/>
              <w:t>-</w:t>
            </w:r>
            <w:r>
              <w:tab/>
              <w:t>Tungsten halogen</w:t>
            </w:r>
          </w:p>
          <w:p w14:paraId="59108DA1" w14:textId="77777777" w:rsidR="00E546F5" w:rsidRDefault="00951CE2">
            <w:pPr>
              <w:pStyle w:val="Tier4"/>
            </w:pPr>
            <w:r>
              <w:t>-</w:t>
            </w:r>
            <w:r>
              <w:tab/>
              <w:t>-</w:t>
            </w:r>
            <w:r>
              <w:tab/>
              <w:t>-</w:t>
            </w:r>
            <w:r>
              <w:tab/>
              <w:t>Other, for a voltage</w:t>
            </w:r>
          </w:p>
          <w:p w14:paraId="59108DA2" w14:textId="77777777" w:rsidR="00E546F5" w:rsidRDefault="00951CE2">
            <w:pPr>
              <w:pStyle w:val="Tier5"/>
            </w:pPr>
            <w:r>
              <w:t>-</w:t>
            </w:r>
            <w:r>
              <w:tab/>
              <w:t>-</w:t>
            </w:r>
            <w:r>
              <w:tab/>
              <w:t>-</w:t>
            </w:r>
            <w:r>
              <w:tab/>
              <w:t>-</w:t>
            </w:r>
            <w:r>
              <w:tab/>
              <w:t>Exceeding 100 V</w:t>
            </w:r>
          </w:p>
          <w:p w14:paraId="59108DA3" w14:textId="77777777" w:rsidR="00E546F5" w:rsidRDefault="00951CE2">
            <w:pPr>
              <w:pStyle w:val="Tier6"/>
            </w:pPr>
            <w:r>
              <w:t>-</w:t>
            </w:r>
            <w:r>
              <w:tab/>
              <w:t>-</w:t>
            </w:r>
            <w:r>
              <w:tab/>
              <w:t>-</w:t>
            </w:r>
            <w:r>
              <w:tab/>
              <w:t>-</w:t>
            </w:r>
            <w:r>
              <w:tab/>
              <w:t>-</w:t>
            </w:r>
            <w:r>
              <w:tab/>
              <w:t>Other</w:t>
            </w:r>
          </w:p>
          <w:p w14:paraId="59108DA4" w14:textId="77777777" w:rsidR="00E546F5" w:rsidRDefault="00951CE2">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14:paraId="59108DA5" w14:textId="77777777" w:rsidR="00E546F5" w:rsidRDefault="00951CE2">
            <w:pPr>
              <w:pStyle w:val="Tier6Bullet"/>
            </w:pPr>
            <w:r>
              <w:tab/>
            </w:r>
            <w:r>
              <w:tab/>
            </w:r>
            <w:r>
              <w:tab/>
            </w:r>
            <w:r>
              <w:tab/>
            </w:r>
            <w:r>
              <w:tab/>
              <w:t>-</w:t>
            </w:r>
            <w:r>
              <w:tab/>
              <w:t>for fitting to or equipping such ships, boats or other vessels;</w:t>
            </w:r>
          </w:p>
          <w:p w14:paraId="59108DA6" w14:textId="77777777" w:rsidR="00E546F5" w:rsidRDefault="00951CE2">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8DA7" w14:textId="77777777" w:rsidR="00E546F5" w:rsidRDefault="00951CE2">
            <w:pPr>
              <w:pStyle w:val="Tier6Bullet"/>
            </w:pPr>
            <w:r>
              <w:tab/>
            </w:r>
            <w:r>
              <w:tab/>
            </w:r>
            <w:r>
              <w:tab/>
            </w:r>
            <w:r>
              <w:tab/>
            </w:r>
            <w:r>
              <w:tab/>
              <w:t>-</w:t>
            </w:r>
            <w:r>
              <w:tab/>
              <w:t>for equipping the above platforms;</w:t>
            </w:r>
          </w:p>
          <w:p w14:paraId="59108DA8" w14:textId="77777777" w:rsidR="00E546F5" w:rsidRDefault="00951CE2">
            <w:pPr>
              <w:pStyle w:val="Tier6Bullet"/>
            </w:pPr>
            <w:r>
              <w:tab/>
            </w:r>
            <w:r>
              <w:tab/>
            </w:r>
            <w:r>
              <w:tab/>
            </w:r>
            <w:r>
              <w:tab/>
            </w:r>
            <w:r>
              <w:tab/>
              <w:t>-</w:t>
            </w:r>
            <w:r>
              <w:tab/>
              <w:t>for linking these drilling or production p</w:t>
            </w:r>
            <w:r>
              <w:t>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A9" w14:textId="77777777" w:rsidR="00E546F5" w:rsidRDefault="00951CE2">
            <w:pPr>
              <w:pStyle w:val="NormalinTable"/>
            </w:pPr>
            <w:r>
              <w:t>0.0%</w:t>
            </w:r>
          </w:p>
        </w:tc>
      </w:tr>
      <w:tr w:rsidR="00E546F5" w14:paraId="59108DB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AB" w14:textId="77777777" w:rsidR="00E546F5" w:rsidRDefault="00951CE2">
            <w:pPr>
              <w:pStyle w:val="NormalinTable"/>
            </w:pPr>
            <w:r>
              <w:t>8539219810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AC" w14:textId="77777777" w:rsidR="00E546F5" w:rsidRDefault="00951CE2">
            <w:pPr>
              <w:pStyle w:val="Tier1"/>
            </w:pPr>
            <w:r>
              <w:t>Electric filament or discharge lamps, including sealed beam lamp units and ultraviolet or infra-red lamps; arc-lamps; light-emitting diode (LED) lamps</w:t>
            </w:r>
          </w:p>
          <w:p w14:paraId="59108DAD" w14:textId="77777777" w:rsidR="00E546F5" w:rsidRDefault="00951CE2">
            <w:pPr>
              <w:pStyle w:val="Tier2"/>
            </w:pPr>
            <w:r>
              <w:t>-</w:t>
            </w:r>
            <w:r>
              <w:tab/>
              <w:t>Other filament lamps, excluding ultraviolet or infra-red lamp</w:t>
            </w:r>
            <w:r>
              <w:t>s</w:t>
            </w:r>
          </w:p>
          <w:p w14:paraId="59108DAE" w14:textId="77777777" w:rsidR="00E546F5" w:rsidRDefault="00951CE2">
            <w:pPr>
              <w:pStyle w:val="Tier3"/>
            </w:pPr>
            <w:r>
              <w:t>-</w:t>
            </w:r>
            <w:r>
              <w:tab/>
              <w:t>-</w:t>
            </w:r>
            <w:r>
              <w:tab/>
              <w:t>Tungsten halogen</w:t>
            </w:r>
          </w:p>
          <w:p w14:paraId="59108DAF" w14:textId="77777777" w:rsidR="00E546F5" w:rsidRDefault="00951CE2">
            <w:pPr>
              <w:pStyle w:val="Tier4"/>
            </w:pPr>
            <w:r>
              <w:t>-</w:t>
            </w:r>
            <w:r>
              <w:tab/>
              <w:t>-</w:t>
            </w:r>
            <w:r>
              <w:tab/>
              <w:t>-</w:t>
            </w:r>
            <w:r>
              <w:tab/>
              <w:t>Other, for a voltage</w:t>
            </w:r>
          </w:p>
          <w:p w14:paraId="59108DB0" w14:textId="77777777" w:rsidR="00E546F5" w:rsidRDefault="00951CE2">
            <w:pPr>
              <w:pStyle w:val="Tier5"/>
            </w:pPr>
            <w:r>
              <w:t>-</w:t>
            </w:r>
            <w:r>
              <w:tab/>
              <w:t>-</w:t>
            </w:r>
            <w:r>
              <w:tab/>
              <w:t>-</w:t>
            </w:r>
            <w:r>
              <w:tab/>
              <w:t>-</w:t>
            </w:r>
            <w:r>
              <w:tab/>
              <w:t>Not exceeding 100 V</w:t>
            </w:r>
          </w:p>
          <w:p w14:paraId="59108DB1" w14:textId="77777777" w:rsidR="00E546F5" w:rsidRDefault="00951CE2">
            <w:pPr>
              <w:pStyle w:val="Tier6"/>
            </w:pPr>
            <w:r>
              <w:t>-</w:t>
            </w:r>
            <w:r>
              <w:tab/>
              <w:t>-</w:t>
            </w:r>
            <w:r>
              <w:tab/>
              <w:t>-</w:t>
            </w:r>
            <w:r>
              <w:tab/>
              <w:t>-</w:t>
            </w:r>
            <w:r>
              <w:tab/>
              <w:t>-</w:t>
            </w:r>
            <w:r>
              <w:tab/>
              <w:t>Lamps for lighting, for use in certain types of aircraft</w:t>
            </w:r>
          </w:p>
          <w:p w14:paraId="59108DB2" w14:textId="77777777" w:rsidR="00E546F5" w:rsidRDefault="00951CE2">
            <w:pPr>
              <w:pStyle w:val="Tier6Bullet"/>
            </w:pPr>
            <w:r>
              <w:tab/>
            </w:r>
            <w:r>
              <w:tab/>
            </w: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B3" w14:textId="77777777" w:rsidR="00E546F5" w:rsidRDefault="00951CE2">
            <w:pPr>
              <w:pStyle w:val="NormalinTable"/>
            </w:pPr>
            <w:r>
              <w:t>0.0%</w:t>
            </w:r>
          </w:p>
        </w:tc>
      </w:tr>
      <w:tr w:rsidR="00E546F5" w14:paraId="59108DC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B5" w14:textId="77777777" w:rsidR="00E546F5" w:rsidRDefault="00951CE2">
            <w:pPr>
              <w:pStyle w:val="NormalinTable"/>
            </w:pPr>
            <w:r>
              <w:t>8539219890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B6" w14:textId="77777777" w:rsidR="00E546F5" w:rsidRDefault="00951CE2">
            <w:pPr>
              <w:pStyle w:val="Tier1"/>
            </w:pPr>
            <w:r>
              <w:t xml:space="preserve">Electric filament or discharge lamps, including sealed beam lamp units and ultraviolet or infra-red lamps; arc-lamps; light-emitting diode (LED) </w:t>
            </w:r>
            <w:r>
              <w:t>lamps</w:t>
            </w:r>
          </w:p>
          <w:p w14:paraId="59108DB7" w14:textId="77777777" w:rsidR="00E546F5" w:rsidRDefault="00951CE2">
            <w:pPr>
              <w:pStyle w:val="Tier2"/>
            </w:pPr>
            <w:r>
              <w:t>-</w:t>
            </w:r>
            <w:r>
              <w:tab/>
              <w:t>Other filament lamps, excluding ultraviolet or infra-red lamps</w:t>
            </w:r>
          </w:p>
          <w:p w14:paraId="59108DB8" w14:textId="77777777" w:rsidR="00E546F5" w:rsidRDefault="00951CE2">
            <w:pPr>
              <w:pStyle w:val="Tier3"/>
            </w:pPr>
            <w:r>
              <w:t>-</w:t>
            </w:r>
            <w:r>
              <w:tab/>
              <w:t>-</w:t>
            </w:r>
            <w:r>
              <w:tab/>
              <w:t>Tungsten halogen</w:t>
            </w:r>
          </w:p>
          <w:p w14:paraId="59108DB9" w14:textId="77777777" w:rsidR="00E546F5" w:rsidRDefault="00951CE2">
            <w:pPr>
              <w:pStyle w:val="Tier4"/>
            </w:pPr>
            <w:r>
              <w:t>-</w:t>
            </w:r>
            <w:r>
              <w:tab/>
              <w:t>-</w:t>
            </w:r>
            <w:r>
              <w:tab/>
              <w:t>-</w:t>
            </w:r>
            <w:r>
              <w:tab/>
              <w:t>Other, for a voltage</w:t>
            </w:r>
          </w:p>
          <w:p w14:paraId="59108DBA" w14:textId="77777777" w:rsidR="00E546F5" w:rsidRDefault="00951CE2">
            <w:pPr>
              <w:pStyle w:val="Tier5"/>
            </w:pPr>
            <w:r>
              <w:t>-</w:t>
            </w:r>
            <w:r>
              <w:tab/>
              <w:t>-</w:t>
            </w:r>
            <w:r>
              <w:tab/>
              <w:t>-</w:t>
            </w:r>
            <w:r>
              <w:tab/>
              <w:t>-</w:t>
            </w:r>
            <w:r>
              <w:tab/>
              <w:t>Not exceeding 100 V</w:t>
            </w:r>
          </w:p>
          <w:p w14:paraId="59108DBB" w14:textId="77777777" w:rsidR="00E546F5" w:rsidRDefault="00951CE2">
            <w:pPr>
              <w:pStyle w:val="Tier6"/>
            </w:pPr>
            <w:r>
              <w:t>-</w:t>
            </w:r>
            <w:r>
              <w:tab/>
              <w:t>-</w:t>
            </w:r>
            <w:r>
              <w:tab/>
              <w:t>-</w:t>
            </w:r>
            <w:r>
              <w:tab/>
              <w:t>-</w:t>
            </w:r>
            <w:r>
              <w:tab/>
              <w:t>-</w:t>
            </w:r>
            <w:r>
              <w:tab/>
              <w:t>Other</w:t>
            </w:r>
          </w:p>
          <w:p w14:paraId="59108DBC" w14:textId="77777777" w:rsidR="00E546F5" w:rsidRDefault="00951CE2">
            <w:pPr>
              <w:pStyle w:val="Tier6Bullet"/>
            </w:pPr>
            <w:r>
              <w:tab/>
            </w:r>
            <w:r>
              <w:tab/>
            </w:r>
            <w:r>
              <w:tab/>
            </w:r>
            <w:r>
              <w:tab/>
            </w:r>
            <w:r>
              <w:tab/>
              <w:t>-</w:t>
            </w:r>
            <w:r>
              <w:tab/>
              <w:t>for incorporation in ships, boats or other vessels listed in Table 1, for the purposes</w:t>
            </w:r>
            <w:r>
              <w:t xml:space="preserve"> of their construction, repair, maintenance or conversion;</w:t>
            </w:r>
          </w:p>
          <w:p w14:paraId="59108DBD" w14:textId="77777777" w:rsidR="00E546F5" w:rsidRDefault="00951CE2">
            <w:pPr>
              <w:pStyle w:val="Tier6Bullet"/>
            </w:pPr>
            <w:r>
              <w:tab/>
            </w:r>
            <w:r>
              <w:tab/>
            </w:r>
            <w:r>
              <w:tab/>
            </w:r>
            <w:r>
              <w:tab/>
            </w:r>
            <w:r>
              <w:tab/>
              <w:t>-</w:t>
            </w:r>
            <w:r>
              <w:tab/>
              <w:t>for fitting to or equipping such ships, boats or other vessels;</w:t>
            </w:r>
          </w:p>
          <w:p w14:paraId="59108DBE" w14:textId="77777777" w:rsidR="00E546F5" w:rsidRDefault="00951CE2">
            <w:pPr>
              <w:pStyle w:val="Tier6Bullet"/>
            </w:pPr>
            <w:r>
              <w:tab/>
            </w:r>
            <w:r>
              <w:tab/>
            </w: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14:paraId="59108DBF" w14:textId="77777777" w:rsidR="00E546F5" w:rsidRDefault="00951CE2">
            <w:pPr>
              <w:pStyle w:val="Tier6Bullet"/>
            </w:pPr>
            <w:r>
              <w:tab/>
            </w:r>
            <w:r>
              <w:tab/>
            </w:r>
            <w:r>
              <w:tab/>
            </w:r>
            <w:r>
              <w:tab/>
            </w:r>
            <w:r>
              <w:tab/>
              <w:t>-</w:t>
            </w:r>
            <w:r>
              <w:tab/>
              <w:t>for equipping the above platforms;</w:t>
            </w:r>
          </w:p>
          <w:p w14:paraId="59108DC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C1" w14:textId="77777777" w:rsidR="00E546F5" w:rsidRDefault="00951CE2">
            <w:pPr>
              <w:pStyle w:val="NormalinTable"/>
            </w:pPr>
            <w:r>
              <w:t>0.0%</w:t>
            </w:r>
          </w:p>
        </w:tc>
      </w:tr>
      <w:tr w:rsidR="00E546F5" w14:paraId="59108D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C3" w14:textId="77777777" w:rsidR="00E546F5" w:rsidRDefault="00951CE2">
            <w:pPr>
              <w:pStyle w:val="NormalinTable"/>
            </w:pPr>
            <w:r>
              <w:t>8539221010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C4" w14:textId="77777777" w:rsidR="00E546F5" w:rsidRDefault="00951CE2">
            <w:pPr>
              <w:pStyle w:val="Tier1"/>
            </w:pPr>
            <w:r>
              <w:t xml:space="preserve">Electric </w:t>
            </w:r>
            <w:r>
              <w:t>filament or discharge lamps, including sealed beam lamp units and ultraviolet or infra-red lamps; arc-lamps; light-emitting diode (LED) lamps</w:t>
            </w:r>
          </w:p>
          <w:p w14:paraId="59108DC5" w14:textId="77777777" w:rsidR="00E546F5" w:rsidRDefault="00951CE2">
            <w:pPr>
              <w:pStyle w:val="Tier2"/>
            </w:pPr>
            <w:r>
              <w:t>-</w:t>
            </w:r>
            <w:r>
              <w:tab/>
              <w:t>Other filament lamps, excluding ultraviolet or infra-red lamps</w:t>
            </w:r>
          </w:p>
          <w:p w14:paraId="59108DC6" w14:textId="77777777" w:rsidR="00E546F5" w:rsidRDefault="00951CE2">
            <w:pPr>
              <w:pStyle w:val="Tier3"/>
            </w:pPr>
            <w:r>
              <w:t>-</w:t>
            </w:r>
            <w:r>
              <w:tab/>
              <w:t>-</w:t>
            </w:r>
            <w:r>
              <w:tab/>
              <w:t>Other, of a power not exceeding 200 W and for</w:t>
            </w:r>
            <w:r>
              <w:t xml:space="preserve"> a voltage exceeding 100 V</w:t>
            </w:r>
          </w:p>
          <w:p w14:paraId="59108DC7" w14:textId="77777777" w:rsidR="00E546F5" w:rsidRDefault="00951CE2">
            <w:pPr>
              <w:pStyle w:val="Tier4"/>
            </w:pPr>
            <w:r>
              <w:t>-</w:t>
            </w:r>
            <w:r>
              <w:tab/>
              <w:t>-</w:t>
            </w:r>
            <w:r>
              <w:tab/>
              <w:t>-</w:t>
            </w:r>
            <w:r>
              <w:tab/>
              <w:t>Reflector lamps</w:t>
            </w:r>
          </w:p>
          <w:p w14:paraId="59108DC8" w14:textId="77777777" w:rsidR="00E546F5" w:rsidRDefault="00951CE2">
            <w:pPr>
              <w:pStyle w:val="Tier5"/>
            </w:pPr>
            <w:r>
              <w:t>-</w:t>
            </w:r>
            <w:r>
              <w:tab/>
              <w:t>-</w:t>
            </w:r>
            <w:r>
              <w:tab/>
              <w:t>-</w:t>
            </w:r>
            <w:r>
              <w:tab/>
              <w:t>-</w:t>
            </w:r>
            <w:r>
              <w:tab/>
              <w:t>Lamps for lighting, for use in certain types of aircraft</w:t>
            </w:r>
          </w:p>
          <w:p w14:paraId="59108DC9"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w:t>
            </w:r>
            <w:r>
              <w:t>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CA" w14:textId="77777777" w:rsidR="00E546F5" w:rsidRDefault="00951CE2">
            <w:pPr>
              <w:pStyle w:val="NormalinTable"/>
            </w:pPr>
            <w:r>
              <w:t>0.0%</w:t>
            </w:r>
          </w:p>
        </w:tc>
      </w:tr>
      <w:tr w:rsidR="00E546F5" w14:paraId="59108DD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CC" w14:textId="77777777" w:rsidR="00E546F5" w:rsidRDefault="00951CE2">
            <w:pPr>
              <w:pStyle w:val="NormalinTable"/>
            </w:pPr>
            <w:r>
              <w:t>8539221090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CD" w14:textId="77777777" w:rsidR="00E546F5" w:rsidRDefault="00951CE2">
            <w:pPr>
              <w:pStyle w:val="Tier1"/>
            </w:pPr>
            <w:r>
              <w:t>Electric filament or discharge lamps, including sealed beam lamp units and ultraviolet or infra-red lamps; arc-lamps; light-emitting diode (LED) lamps</w:t>
            </w:r>
          </w:p>
          <w:p w14:paraId="59108DCE" w14:textId="77777777" w:rsidR="00E546F5" w:rsidRDefault="00951CE2">
            <w:pPr>
              <w:pStyle w:val="Tier2"/>
            </w:pPr>
            <w:r>
              <w:t>-</w:t>
            </w:r>
            <w:r>
              <w:tab/>
              <w:t xml:space="preserve">Other filament lamps, </w:t>
            </w:r>
            <w:r>
              <w:t>excluding ultraviolet or infra-red lamps</w:t>
            </w:r>
          </w:p>
          <w:p w14:paraId="59108DCF" w14:textId="77777777" w:rsidR="00E546F5" w:rsidRDefault="00951CE2">
            <w:pPr>
              <w:pStyle w:val="Tier3"/>
            </w:pPr>
            <w:r>
              <w:t>-</w:t>
            </w:r>
            <w:r>
              <w:tab/>
              <w:t>-</w:t>
            </w:r>
            <w:r>
              <w:tab/>
              <w:t>Other, of a power not exceeding 200 W and for a voltage exceeding 100 V</w:t>
            </w:r>
          </w:p>
          <w:p w14:paraId="59108DD0" w14:textId="77777777" w:rsidR="00E546F5" w:rsidRDefault="00951CE2">
            <w:pPr>
              <w:pStyle w:val="Tier4"/>
            </w:pPr>
            <w:r>
              <w:t>-</w:t>
            </w:r>
            <w:r>
              <w:tab/>
              <w:t>-</w:t>
            </w:r>
            <w:r>
              <w:tab/>
              <w:t>-</w:t>
            </w:r>
            <w:r>
              <w:tab/>
              <w:t>Reflector lamps</w:t>
            </w:r>
          </w:p>
          <w:p w14:paraId="59108DD1" w14:textId="77777777" w:rsidR="00E546F5" w:rsidRDefault="00951CE2">
            <w:pPr>
              <w:pStyle w:val="Tier5"/>
            </w:pPr>
            <w:r>
              <w:t>-</w:t>
            </w:r>
            <w:r>
              <w:tab/>
              <w:t>-</w:t>
            </w:r>
            <w:r>
              <w:tab/>
              <w:t>-</w:t>
            </w:r>
            <w:r>
              <w:tab/>
              <w:t>-</w:t>
            </w:r>
            <w:r>
              <w:tab/>
              <w:t>Other</w:t>
            </w:r>
          </w:p>
          <w:p w14:paraId="59108DD2" w14:textId="77777777" w:rsidR="00E546F5" w:rsidRDefault="00951CE2">
            <w:pPr>
              <w:pStyle w:val="Tier5Bullet"/>
            </w:pPr>
            <w:r>
              <w:tab/>
            </w:r>
            <w:r>
              <w:tab/>
            </w:r>
            <w:r>
              <w:tab/>
            </w:r>
            <w:r>
              <w:tab/>
              <w:t>-</w:t>
            </w:r>
            <w:r>
              <w:tab/>
              <w:t xml:space="preserve">for incorporation in ships, boats or other vessels listed in Table 1, for the purposes of </w:t>
            </w:r>
            <w:r>
              <w:t>their construction, repair, maintenance or conversion;</w:t>
            </w:r>
          </w:p>
          <w:p w14:paraId="59108DD3" w14:textId="77777777" w:rsidR="00E546F5" w:rsidRDefault="00951CE2">
            <w:pPr>
              <w:pStyle w:val="Tier5Bullet"/>
            </w:pPr>
            <w:r>
              <w:tab/>
            </w:r>
            <w:r>
              <w:tab/>
            </w:r>
            <w:r>
              <w:tab/>
            </w:r>
            <w:r>
              <w:tab/>
              <w:t>-</w:t>
            </w:r>
            <w:r>
              <w:tab/>
              <w:t>for fitting to or equipping such ships, boats or other vessels;</w:t>
            </w:r>
          </w:p>
          <w:p w14:paraId="59108DD4" w14:textId="77777777" w:rsidR="00E546F5" w:rsidRDefault="00951CE2">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14:paraId="59108DD5" w14:textId="77777777" w:rsidR="00E546F5" w:rsidRDefault="00951CE2">
            <w:pPr>
              <w:pStyle w:val="Tier5Bullet"/>
            </w:pPr>
            <w:r>
              <w:tab/>
            </w:r>
            <w:r>
              <w:tab/>
            </w:r>
            <w:r>
              <w:tab/>
            </w:r>
            <w:r>
              <w:tab/>
              <w:t>-</w:t>
            </w:r>
            <w:r>
              <w:tab/>
              <w:t>for equipping the above platforms;</w:t>
            </w:r>
          </w:p>
          <w:p w14:paraId="59108DD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D7" w14:textId="77777777" w:rsidR="00E546F5" w:rsidRDefault="00951CE2">
            <w:pPr>
              <w:pStyle w:val="NormalinTable"/>
            </w:pPr>
            <w:r>
              <w:t>0.0%</w:t>
            </w:r>
          </w:p>
        </w:tc>
      </w:tr>
      <w:tr w:rsidR="00E546F5" w14:paraId="59108DE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D9" w14:textId="77777777" w:rsidR="00E546F5" w:rsidRDefault="00951CE2">
            <w:pPr>
              <w:pStyle w:val="NormalinTable"/>
            </w:pPr>
            <w:r>
              <w:t>8539229010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DA" w14:textId="77777777" w:rsidR="00E546F5" w:rsidRDefault="00951CE2">
            <w:pPr>
              <w:pStyle w:val="Tier1"/>
            </w:pPr>
            <w:r>
              <w:t>Electric filament or dis</w:t>
            </w:r>
            <w:r>
              <w:t>charge lamps, including sealed beam lamp units and ultraviolet or infra-red lamps; arc-lamps; light-emitting diode (LED) lamps</w:t>
            </w:r>
          </w:p>
          <w:p w14:paraId="59108DDB" w14:textId="77777777" w:rsidR="00E546F5" w:rsidRDefault="00951CE2">
            <w:pPr>
              <w:pStyle w:val="Tier2"/>
            </w:pPr>
            <w:r>
              <w:t>-</w:t>
            </w:r>
            <w:r>
              <w:tab/>
              <w:t>Other filament lamps, excluding ultraviolet or infra-red lamps</w:t>
            </w:r>
          </w:p>
          <w:p w14:paraId="59108DDC" w14:textId="77777777" w:rsidR="00E546F5" w:rsidRDefault="00951CE2">
            <w:pPr>
              <w:pStyle w:val="Tier3"/>
            </w:pPr>
            <w:r>
              <w:t>-</w:t>
            </w:r>
            <w:r>
              <w:tab/>
              <w:t>-</w:t>
            </w:r>
            <w:r>
              <w:tab/>
              <w:t xml:space="preserve">Other, of a power not exceeding 200 W and for a </w:t>
            </w:r>
            <w:r>
              <w:t>voltage exceeding 100 V</w:t>
            </w:r>
          </w:p>
          <w:p w14:paraId="59108DDD" w14:textId="77777777" w:rsidR="00E546F5" w:rsidRDefault="00951CE2">
            <w:pPr>
              <w:pStyle w:val="Tier4"/>
            </w:pPr>
            <w:r>
              <w:t>-</w:t>
            </w:r>
            <w:r>
              <w:tab/>
              <w:t>-</w:t>
            </w:r>
            <w:r>
              <w:tab/>
              <w:t>-</w:t>
            </w:r>
            <w:r>
              <w:tab/>
              <w:t>Other</w:t>
            </w:r>
          </w:p>
          <w:p w14:paraId="59108DDE" w14:textId="77777777" w:rsidR="00E546F5" w:rsidRDefault="00951CE2">
            <w:pPr>
              <w:pStyle w:val="Tier5"/>
            </w:pPr>
            <w:r>
              <w:t>-</w:t>
            </w:r>
            <w:r>
              <w:tab/>
              <w:t>-</w:t>
            </w:r>
            <w:r>
              <w:tab/>
              <w:t>-</w:t>
            </w:r>
            <w:r>
              <w:tab/>
              <w:t>-</w:t>
            </w:r>
            <w:r>
              <w:tab/>
              <w:t>Lamps for lighting, for use in certain types of aircraft</w:t>
            </w:r>
          </w:p>
          <w:p w14:paraId="59108DDF" w14:textId="77777777" w:rsidR="00E546F5" w:rsidRDefault="00951CE2">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E0" w14:textId="77777777" w:rsidR="00E546F5" w:rsidRDefault="00951CE2">
            <w:pPr>
              <w:pStyle w:val="NormalinTable"/>
            </w:pPr>
            <w:r>
              <w:t>0.0%</w:t>
            </w:r>
          </w:p>
        </w:tc>
      </w:tr>
      <w:tr w:rsidR="00E546F5" w14:paraId="59108DE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E2" w14:textId="77777777" w:rsidR="00E546F5" w:rsidRDefault="00951CE2">
            <w:pPr>
              <w:pStyle w:val="NormalinTable"/>
            </w:pPr>
            <w:r>
              <w:t>8539229090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E3" w14:textId="77777777" w:rsidR="00E546F5" w:rsidRDefault="00951CE2">
            <w:pPr>
              <w:pStyle w:val="Tier1"/>
            </w:pPr>
            <w:r>
              <w:t>Electric filament or discharge lamps, including sealed beam lamp units and ultraviolet or infra-red lamps; arc-lamps; light-emitting diode (LED) lamps</w:t>
            </w:r>
          </w:p>
          <w:p w14:paraId="59108DE4" w14:textId="77777777" w:rsidR="00E546F5" w:rsidRDefault="00951CE2">
            <w:pPr>
              <w:pStyle w:val="Tier2"/>
            </w:pPr>
            <w:r>
              <w:t>-</w:t>
            </w:r>
            <w:r>
              <w:tab/>
              <w:t xml:space="preserve">Other filament lamps, excluding </w:t>
            </w:r>
            <w:r>
              <w:t>ultraviolet or infra-red lamps</w:t>
            </w:r>
          </w:p>
          <w:p w14:paraId="59108DE5" w14:textId="77777777" w:rsidR="00E546F5" w:rsidRDefault="00951CE2">
            <w:pPr>
              <w:pStyle w:val="Tier3"/>
            </w:pPr>
            <w:r>
              <w:t>-</w:t>
            </w:r>
            <w:r>
              <w:tab/>
              <w:t>-</w:t>
            </w:r>
            <w:r>
              <w:tab/>
              <w:t>Other, of a power not exceeding 200 W and for a voltage exceeding 100 V</w:t>
            </w:r>
          </w:p>
          <w:p w14:paraId="59108DE6" w14:textId="77777777" w:rsidR="00E546F5" w:rsidRDefault="00951CE2">
            <w:pPr>
              <w:pStyle w:val="Tier4"/>
            </w:pPr>
            <w:r>
              <w:t>-</w:t>
            </w:r>
            <w:r>
              <w:tab/>
              <w:t>-</w:t>
            </w:r>
            <w:r>
              <w:tab/>
              <w:t>-</w:t>
            </w:r>
            <w:r>
              <w:tab/>
              <w:t>Other</w:t>
            </w:r>
          </w:p>
          <w:p w14:paraId="59108DE7" w14:textId="77777777" w:rsidR="00E546F5" w:rsidRDefault="00951CE2">
            <w:pPr>
              <w:pStyle w:val="Tier5"/>
            </w:pPr>
            <w:r>
              <w:t>-</w:t>
            </w:r>
            <w:r>
              <w:tab/>
              <w:t>-</w:t>
            </w:r>
            <w:r>
              <w:tab/>
              <w:t>-</w:t>
            </w:r>
            <w:r>
              <w:tab/>
              <w:t>-</w:t>
            </w:r>
            <w:r>
              <w:tab/>
              <w:t>Other</w:t>
            </w:r>
          </w:p>
          <w:p w14:paraId="59108DE8"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8DE9" w14:textId="77777777" w:rsidR="00E546F5" w:rsidRDefault="00951CE2">
            <w:pPr>
              <w:pStyle w:val="Tier5Bullet"/>
            </w:pPr>
            <w:r>
              <w:tab/>
            </w:r>
            <w:r>
              <w:tab/>
            </w:r>
            <w:r>
              <w:tab/>
            </w:r>
            <w:r>
              <w:tab/>
              <w:t>-</w:t>
            </w:r>
            <w:r>
              <w:tab/>
              <w:t>for fitting to or equipping such ships, boats or other vessels;</w:t>
            </w:r>
          </w:p>
          <w:p w14:paraId="59108DEA"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8DEB" w14:textId="77777777" w:rsidR="00E546F5" w:rsidRDefault="00951CE2">
            <w:pPr>
              <w:pStyle w:val="Tier5Bullet"/>
            </w:pPr>
            <w:r>
              <w:tab/>
            </w:r>
            <w:r>
              <w:tab/>
            </w:r>
            <w:r>
              <w:tab/>
            </w:r>
            <w:r>
              <w:tab/>
              <w:t>-</w:t>
            </w:r>
            <w:r>
              <w:tab/>
              <w:t>for equipping the above platforms;</w:t>
            </w:r>
          </w:p>
          <w:p w14:paraId="59108DE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ED" w14:textId="77777777" w:rsidR="00E546F5" w:rsidRDefault="00951CE2">
            <w:pPr>
              <w:pStyle w:val="NormalinTable"/>
            </w:pPr>
            <w:r>
              <w:t>0.0%</w:t>
            </w:r>
          </w:p>
        </w:tc>
      </w:tr>
      <w:tr w:rsidR="00E546F5" w14:paraId="59108D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EF" w14:textId="77777777" w:rsidR="00E546F5" w:rsidRDefault="00951CE2">
            <w:pPr>
              <w:pStyle w:val="NormalinTable"/>
            </w:pPr>
            <w:r>
              <w:t>8539299210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F0" w14:textId="77777777" w:rsidR="00E546F5" w:rsidRDefault="00951CE2">
            <w:pPr>
              <w:pStyle w:val="Tier1"/>
            </w:pPr>
            <w:r>
              <w:t xml:space="preserve">Electric filament or </w:t>
            </w:r>
            <w:r>
              <w:t>discharge lamps, including sealed beam lamp units and ultraviolet or infra-red lamps; arc-lamps; light-emitting diode (LED) lamps</w:t>
            </w:r>
          </w:p>
          <w:p w14:paraId="59108DF1" w14:textId="77777777" w:rsidR="00E546F5" w:rsidRDefault="00951CE2">
            <w:pPr>
              <w:pStyle w:val="Tier2"/>
            </w:pPr>
            <w:r>
              <w:t>-</w:t>
            </w:r>
            <w:r>
              <w:tab/>
              <w:t>Other filament lamps, excluding ultraviolet or infra-red lamps</w:t>
            </w:r>
          </w:p>
          <w:p w14:paraId="59108DF2" w14:textId="77777777" w:rsidR="00E546F5" w:rsidRDefault="00951CE2">
            <w:pPr>
              <w:pStyle w:val="Tier3"/>
            </w:pPr>
            <w:r>
              <w:t>-</w:t>
            </w:r>
            <w:r>
              <w:tab/>
              <w:t>-</w:t>
            </w:r>
            <w:r>
              <w:tab/>
              <w:t>Other</w:t>
            </w:r>
          </w:p>
          <w:p w14:paraId="59108DF3" w14:textId="77777777" w:rsidR="00E546F5" w:rsidRDefault="00951CE2">
            <w:pPr>
              <w:pStyle w:val="Tier4"/>
            </w:pPr>
            <w:r>
              <w:t>-</w:t>
            </w:r>
            <w:r>
              <w:tab/>
              <w:t>-</w:t>
            </w:r>
            <w:r>
              <w:tab/>
              <w:t>-</w:t>
            </w:r>
            <w:r>
              <w:tab/>
              <w:t>Other, for a voltage</w:t>
            </w:r>
          </w:p>
          <w:p w14:paraId="59108DF4" w14:textId="77777777" w:rsidR="00E546F5" w:rsidRDefault="00951CE2">
            <w:pPr>
              <w:pStyle w:val="Tier5"/>
            </w:pPr>
            <w:r>
              <w:t>-</w:t>
            </w:r>
            <w:r>
              <w:tab/>
              <w:t>-</w:t>
            </w:r>
            <w:r>
              <w:tab/>
              <w:t>-</w:t>
            </w:r>
            <w:r>
              <w:tab/>
              <w:t>-</w:t>
            </w:r>
            <w:r>
              <w:tab/>
              <w:t>Exceeding 100 V</w:t>
            </w:r>
          </w:p>
          <w:p w14:paraId="59108DF5" w14:textId="77777777" w:rsidR="00E546F5" w:rsidRDefault="00951CE2">
            <w:pPr>
              <w:pStyle w:val="Tier6"/>
            </w:pPr>
            <w:r>
              <w:t>-</w:t>
            </w:r>
            <w:r>
              <w:tab/>
              <w:t>-</w:t>
            </w:r>
            <w:r>
              <w:tab/>
              <w:t>-</w:t>
            </w:r>
            <w:r>
              <w:tab/>
              <w:t>-</w:t>
            </w:r>
            <w:r>
              <w:tab/>
              <w:t>-</w:t>
            </w:r>
            <w:r>
              <w:tab/>
              <w:t>Lamps for lighting, for use in certain types of aircraft</w:t>
            </w:r>
          </w:p>
          <w:p w14:paraId="59108DF6" w14:textId="77777777" w:rsidR="00E546F5" w:rsidRDefault="00951CE2">
            <w:pPr>
              <w:pStyle w:val="Tier6Bullet"/>
            </w:pPr>
            <w:r>
              <w:tab/>
            </w:r>
            <w:r>
              <w:tab/>
            </w:r>
            <w:r>
              <w:tab/>
            </w: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DF7" w14:textId="77777777" w:rsidR="00E546F5" w:rsidRDefault="00951CE2">
            <w:pPr>
              <w:pStyle w:val="NormalinTable"/>
            </w:pPr>
            <w:r>
              <w:t>0.0%</w:t>
            </w:r>
          </w:p>
        </w:tc>
      </w:tr>
      <w:tr w:rsidR="00E546F5" w14:paraId="59108E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DF9" w14:textId="77777777" w:rsidR="00E546F5" w:rsidRDefault="00951CE2">
            <w:pPr>
              <w:pStyle w:val="NormalinTable"/>
            </w:pPr>
            <w:r>
              <w:t>8539299290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DFA" w14:textId="77777777" w:rsidR="00E546F5" w:rsidRDefault="00951CE2">
            <w:pPr>
              <w:pStyle w:val="Tier1"/>
            </w:pPr>
            <w:r>
              <w:t>Electric filament or discharge lamps, including sealed beam lamp units and ultraviolet or infra-red lamps; arc-lamps; light-emitting diode (LED) lamps</w:t>
            </w:r>
          </w:p>
          <w:p w14:paraId="59108DFB" w14:textId="77777777" w:rsidR="00E546F5" w:rsidRDefault="00951CE2">
            <w:pPr>
              <w:pStyle w:val="Tier2"/>
            </w:pPr>
            <w:r>
              <w:t>-</w:t>
            </w:r>
            <w:r>
              <w:tab/>
              <w:t>Other filament lamps, excluding ultraviolet or infra-red lamps</w:t>
            </w:r>
          </w:p>
          <w:p w14:paraId="59108DFC" w14:textId="77777777" w:rsidR="00E546F5" w:rsidRDefault="00951CE2">
            <w:pPr>
              <w:pStyle w:val="Tier3"/>
            </w:pPr>
            <w:r>
              <w:t>-</w:t>
            </w:r>
            <w:r>
              <w:tab/>
              <w:t>-</w:t>
            </w:r>
            <w:r>
              <w:tab/>
              <w:t>Other</w:t>
            </w:r>
          </w:p>
          <w:p w14:paraId="59108DFD" w14:textId="77777777" w:rsidR="00E546F5" w:rsidRDefault="00951CE2">
            <w:pPr>
              <w:pStyle w:val="Tier4"/>
            </w:pPr>
            <w:r>
              <w:t>-</w:t>
            </w:r>
            <w:r>
              <w:tab/>
              <w:t>-</w:t>
            </w:r>
            <w:r>
              <w:tab/>
              <w:t>-</w:t>
            </w:r>
            <w:r>
              <w:tab/>
              <w:t>Other, for a voltage</w:t>
            </w:r>
          </w:p>
          <w:p w14:paraId="59108DFE" w14:textId="77777777" w:rsidR="00E546F5" w:rsidRDefault="00951CE2">
            <w:pPr>
              <w:pStyle w:val="Tier5"/>
            </w:pPr>
            <w:r>
              <w:t>-</w:t>
            </w:r>
            <w:r>
              <w:tab/>
              <w:t>-</w:t>
            </w:r>
            <w:r>
              <w:tab/>
              <w:t>-</w:t>
            </w:r>
            <w:r>
              <w:tab/>
              <w:t>-</w:t>
            </w:r>
            <w:r>
              <w:tab/>
              <w:t>Exceeding 100 V</w:t>
            </w:r>
          </w:p>
          <w:p w14:paraId="59108DFF" w14:textId="77777777" w:rsidR="00E546F5" w:rsidRDefault="00951CE2">
            <w:pPr>
              <w:pStyle w:val="Tier6"/>
            </w:pPr>
            <w:r>
              <w:t>-</w:t>
            </w:r>
            <w:r>
              <w:tab/>
              <w:t>-</w:t>
            </w:r>
            <w:r>
              <w:tab/>
              <w:t>-</w:t>
            </w:r>
            <w:r>
              <w:tab/>
              <w:t>-</w:t>
            </w:r>
            <w:r>
              <w:tab/>
              <w:t>-</w:t>
            </w:r>
            <w:r>
              <w:tab/>
              <w:t>Other</w:t>
            </w:r>
          </w:p>
          <w:p w14:paraId="59108E00"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E01" w14:textId="77777777" w:rsidR="00E546F5" w:rsidRDefault="00951CE2">
            <w:pPr>
              <w:pStyle w:val="Tier6Bullet"/>
            </w:pPr>
            <w:r>
              <w:tab/>
            </w:r>
            <w:r>
              <w:tab/>
            </w:r>
            <w:r>
              <w:tab/>
            </w:r>
            <w:r>
              <w:tab/>
            </w:r>
            <w:r>
              <w:tab/>
              <w:t>-</w:t>
            </w:r>
            <w:r>
              <w:tab/>
              <w:t xml:space="preserve">for fitting to or </w:t>
            </w:r>
            <w:r>
              <w:t>equipping such ships, boats or other vessels;</w:t>
            </w:r>
          </w:p>
          <w:p w14:paraId="59108E02"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14:paraId="59108E03" w14:textId="77777777" w:rsidR="00E546F5" w:rsidRDefault="00951CE2">
            <w:pPr>
              <w:pStyle w:val="Tier6Bullet"/>
            </w:pPr>
            <w:r>
              <w:tab/>
            </w:r>
            <w:r>
              <w:tab/>
            </w:r>
            <w:r>
              <w:tab/>
            </w:r>
            <w:r>
              <w:tab/>
            </w:r>
            <w:r>
              <w:tab/>
              <w:t>-</w:t>
            </w:r>
            <w:r>
              <w:tab/>
              <w:t>for equipping the above platforms;</w:t>
            </w:r>
          </w:p>
          <w:p w14:paraId="59108E04"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05" w14:textId="77777777" w:rsidR="00E546F5" w:rsidRDefault="00951CE2">
            <w:pPr>
              <w:pStyle w:val="NormalinTable"/>
            </w:pPr>
            <w:r>
              <w:t>0.0%</w:t>
            </w:r>
          </w:p>
        </w:tc>
      </w:tr>
      <w:tr w:rsidR="00E546F5" w14:paraId="59108E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07" w14:textId="77777777" w:rsidR="00E546F5" w:rsidRDefault="00951CE2">
            <w:pPr>
              <w:pStyle w:val="NormalinTable"/>
            </w:pPr>
            <w:r>
              <w:t>8539299810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08" w14:textId="77777777" w:rsidR="00E546F5" w:rsidRDefault="00951CE2">
            <w:pPr>
              <w:pStyle w:val="Tier1"/>
            </w:pPr>
            <w:r>
              <w:t xml:space="preserve">Electric filament or discharge lamps, including sealed beam lamp units and ultraviolet or </w:t>
            </w:r>
            <w:r>
              <w:t>infra-red lamps; arc-lamps; light-emitting diode (LED) lamps</w:t>
            </w:r>
          </w:p>
          <w:p w14:paraId="59108E09" w14:textId="77777777" w:rsidR="00E546F5" w:rsidRDefault="00951CE2">
            <w:pPr>
              <w:pStyle w:val="Tier2"/>
            </w:pPr>
            <w:r>
              <w:t>-</w:t>
            </w:r>
            <w:r>
              <w:tab/>
              <w:t>Other filament lamps, excluding ultraviolet or infra-red lamps</w:t>
            </w:r>
          </w:p>
          <w:p w14:paraId="59108E0A" w14:textId="77777777" w:rsidR="00E546F5" w:rsidRDefault="00951CE2">
            <w:pPr>
              <w:pStyle w:val="Tier3"/>
            </w:pPr>
            <w:r>
              <w:t>-</w:t>
            </w:r>
            <w:r>
              <w:tab/>
              <w:t>-</w:t>
            </w:r>
            <w:r>
              <w:tab/>
              <w:t>Other</w:t>
            </w:r>
          </w:p>
          <w:p w14:paraId="59108E0B" w14:textId="77777777" w:rsidR="00E546F5" w:rsidRDefault="00951CE2">
            <w:pPr>
              <w:pStyle w:val="Tier4"/>
            </w:pPr>
            <w:r>
              <w:t>-</w:t>
            </w:r>
            <w:r>
              <w:tab/>
              <w:t>-</w:t>
            </w:r>
            <w:r>
              <w:tab/>
              <w:t>-</w:t>
            </w:r>
            <w:r>
              <w:tab/>
              <w:t>Other, for a voltage</w:t>
            </w:r>
          </w:p>
          <w:p w14:paraId="59108E0C" w14:textId="77777777" w:rsidR="00E546F5" w:rsidRDefault="00951CE2">
            <w:pPr>
              <w:pStyle w:val="Tier5"/>
            </w:pPr>
            <w:r>
              <w:t>-</w:t>
            </w:r>
            <w:r>
              <w:tab/>
              <w:t>-</w:t>
            </w:r>
            <w:r>
              <w:tab/>
              <w:t>-</w:t>
            </w:r>
            <w:r>
              <w:tab/>
              <w:t>-</w:t>
            </w:r>
            <w:r>
              <w:tab/>
              <w:t>Not exceeding 100 V</w:t>
            </w:r>
          </w:p>
          <w:p w14:paraId="59108E0D" w14:textId="77777777" w:rsidR="00E546F5" w:rsidRDefault="00951CE2">
            <w:pPr>
              <w:pStyle w:val="Tier6"/>
            </w:pPr>
            <w:r>
              <w:t>-</w:t>
            </w:r>
            <w:r>
              <w:tab/>
              <w:t>-</w:t>
            </w:r>
            <w:r>
              <w:tab/>
              <w:t>-</w:t>
            </w:r>
            <w:r>
              <w:tab/>
              <w:t>-</w:t>
            </w:r>
            <w:r>
              <w:tab/>
              <w:t>-</w:t>
            </w:r>
            <w:r>
              <w:tab/>
              <w:t>Lamps for lighting, for use in certain types of aircraf</w:t>
            </w:r>
            <w:r>
              <w:t>t</w:t>
            </w:r>
          </w:p>
          <w:p w14:paraId="59108E0E" w14:textId="77777777" w:rsidR="00E546F5" w:rsidRDefault="00951CE2">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0F" w14:textId="77777777" w:rsidR="00E546F5" w:rsidRDefault="00951CE2">
            <w:pPr>
              <w:pStyle w:val="NormalinTable"/>
            </w:pPr>
            <w:r>
              <w:t>0.0%</w:t>
            </w:r>
          </w:p>
        </w:tc>
      </w:tr>
      <w:tr w:rsidR="00E546F5" w14:paraId="59108E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11" w14:textId="77777777" w:rsidR="00E546F5" w:rsidRDefault="00951CE2">
            <w:pPr>
              <w:pStyle w:val="NormalinTable"/>
            </w:pPr>
            <w:r>
              <w:t>8539299890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12" w14:textId="77777777" w:rsidR="00E546F5" w:rsidRDefault="00951CE2">
            <w:pPr>
              <w:pStyle w:val="Tier1"/>
            </w:pPr>
            <w:r>
              <w:t xml:space="preserve">Electric filament or discharge lamps, </w:t>
            </w:r>
            <w:r>
              <w:t>including sealed beam lamp units and ultraviolet or infra-red lamps; arc-lamps; light-emitting diode (LED) lamps</w:t>
            </w:r>
          </w:p>
          <w:p w14:paraId="59108E13" w14:textId="77777777" w:rsidR="00E546F5" w:rsidRDefault="00951CE2">
            <w:pPr>
              <w:pStyle w:val="Tier2"/>
            </w:pPr>
            <w:r>
              <w:t>-</w:t>
            </w:r>
            <w:r>
              <w:tab/>
              <w:t>Other filament lamps, excluding ultraviolet or infra-red lamps</w:t>
            </w:r>
          </w:p>
          <w:p w14:paraId="59108E14" w14:textId="77777777" w:rsidR="00E546F5" w:rsidRDefault="00951CE2">
            <w:pPr>
              <w:pStyle w:val="Tier3"/>
            </w:pPr>
            <w:r>
              <w:t>-</w:t>
            </w:r>
            <w:r>
              <w:tab/>
              <w:t>-</w:t>
            </w:r>
            <w:r>
              <w:tab/>
              <w:t>Other</w:t>
            </w:r>
          </w:p>
          <w:p w14:paraId="59108E15" w14:textId="77777777" w:rsidR="00E546F5" w:rsidRDefault="00951CE2">
            <w:pPr>
              <w:pStyle w:val="Tier4"/>
            </w:pPr>
            <w:r>
              <w:t>-</w:t>
            </w:r>
            <w:r>
              <w:tab/>
              <w:t>-</w:t>
            </w:r>
            <w:r>
              <w:tab/>
              <w:t>-</w:t>
            </w:r>
            <w:r>
              <w:tab/>
              <w:t>Other, for a voltage</w:t>
            </w:r>
          </w:p>
          <w:p w14:paraId="59108E16" w14:textId="77777777" w:rsidR="00E546F5" w:rsidRDefault="00951CE2">
            <w:pPr>
              <w:pStyle w:val="Tier5"/>
            </w:pPr>
            <w:r>
              <w:t>-</w:t>
            </w:r>
            <w:r>
              <w:tab/>
              <w:t>-</w:t>
            </w:r>
            <w:r>
              <w:tab/>
              <w:t>-</w:t>
            </w:r>
            <w:r>
              <w:tab/>
              <w:t>-</w:t>
            </w:r>
            <w:r>
              <w:tab/>
              <w:t>Not exceeding 100 V</w:t>
            </w:r>
          </w:p>
          <w:p w14:paraId="59108E17" w14:textId="77777777" w:rsidR="00E546F5" w:rsidRDefault="00951CE2">
            <w:pPr>
              <w:pStyle w:val="Tier6"/>
            </w:pPr>
            <w:r>
              <w:t>-</w:t>
            </w:r>
            <w:r>
              <w:tab/>
              <w:t>-</w:t>
            </w:r>
            <w:r>
              <w:tab/>
              <w:t>-</w:t>
            </w:r>
            <w:r>
              <w:tab/>
              <w:t>-</w:t>
            </w:r>
            <w:r>
              <w:tab/>
              <w:t>-</w:t>
            </w:r>
            <w:r>
              <w:tab/>
              <w:t>Oth</w:t>
            </w:r>
            <w:r>
              <w:t>er</w:t>
            </w:r>
          </w:p>
          <w:p w14:paraId="59108E18"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8E19" w14:textId="77777777" w:rsidR="00E546F5" w:rsidRDefault="00951CE2">
            <w:pPr>
              <w:pStyle w:val="Tier6Bullet"/>
            </w:pPr>
            <w:r>
              <w:tab/>
            </w:r>
            <w:r>
              <w:tab/>
            </w:r>
            <w:r>
              <w:tab/>
            </w:r>
            <w:r>
              <w:tab/>
            </w:r>
            <w:r>
              <w:tab/>
              <w:t>-</w:t>
            </w:r>
            <w:r>
              <w:tab/>
              <w:t>for fitting to or equipping such ships, boats or other vessels;</w:t>
            </w:r>
          </w:p>
          <w:p w14:paraId="59108E1A" w14:textId="77777777" w:rsidR="00E546F5" w:rsidRDefault="00951CE2">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E1B" w14:textId="77777777" w:rsidR="00E546F5" w:rsidRDefault="00951CE2">
            <w:pPr>
              <w:pStyle w:val="Tier6Bullet"/>
            </w:pPr>
            <w:r>
              <w:tab/>
            </w:r>
            <w:r>
              <w:tab/>
            </w:r>
            <w:r>
              <w:tab/>
            </w:r>
            <w:r>
              <w:tab/>
            </w:r>
            <w:r>
              <w:tab/>
              <w:t>-</w:t>
            </w:r>
            <w:r>
              <w:tab/>
              <w:t>for equipping the above pla</w:t>
            </w:r>
            <w:r>
              <w:t>tforms;</w:t>
            </w:r>
          </w:p>
          <w:p w14:paraId="59108E1C"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1D" w14:textId="77777777" w:rsidR="00E546F5" w:rsidRDefault="00951CE2">
            <w:pPr>
              <w:pStyle w:val="NormalinTable"/>
            </w:pPr>
            <w:r>
              <w:t>0.0%</w:t>
            </w:r>
          </w:p>
        </w:tc>
      </w:tr>
      <w:tr w:rsidR="00E546F5" w14:paraId="59108E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1F" w14:textId="77777777" w:rsidR="00E546F5" w:rsidRDefault="00951CE2">
            <w:pPr>
              <w:pStyle w:val="NormalinTable"/>
            </w:pPr>
            <w:r>
              <w:t>8539311010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20" w14:textId="77777777" w:rsidR="00E546F5" w:rsidRDefault="00951CE2">
            <w:pPr>
              <w:pStyle w:val="Tier1"/>
            </w:pPr>
            <w:r>
              <w:t>Electric filament or discharge lamps, including sealed beam lamp units and ultraviolet or infra-red lamps; arc-lamps; light-emitting diode (LED) lamps</w:t>
            </w:r>
          </w:p>
          <w:p w14:paraId="59108E21" w14:textId="77777777" w:rsidR="00E546F5" w:rsidRDefault="00951CE2">
            <w:pPr>
              <w:pStyle w:val="Tier2"/>
            </w:pPr>
            <w:r>
              <w:t>-</w:t>
            </w:r>
            <w:r>
              <w:tab/>
            </w:r>
            <w:r>
              <w:t>Discharge lamps, other than ultraviolet lamps</w:t>
            </w:r>
          </w:p>
          <w:p w14:paraId="59108E22" w14:textId="77777777" w:rsidR="00E546F5" w:rsidRDefault="00951CE2">
            <w:pPr>
              <w:pStyle w:val="Tier3"/>
            </w:pPr>
            <w:r>
              <w:t>-</w:t>
            </w:r>
            <w:r>
              <w:tab/>
              <w:t>-</w:t>
            </w:r>
            <w:r>
              <w:tab/>
              <w:t>Fluorescent, hot cathode</w:t>
            </w:r>
          </w:p>
          <w:p w14:paraId="59108E23" w14:textId="77777777" w:rsidR="00E546F5" w:rsidRDefault="00951CE2">
            <w:pPr>
              <w:pStyle w:val="Tier4"/>
            </w:pPr>
            <w:r>
              <w:t>-</w:t>
            </w:r>
            <w:r>
              <w:tab/>
              <w:t>-</w:t>
            </w:r>
            <w:r>
              <w:tab/>
              <w:t>-</w:t>
            </w:r>
            <w:r>
              <w:tab/>
              <w:t>With double ended cap</w:t>
            </w:r>
          </w:p>
          <w:p w14:paraId="59108E24" w14:textId="77777777" w:rsidR="00E546F5" w:rsidRDefault="00951CE2">
            <w:pPr>
              <w:pStyle w:val="Tier5"/>
            </w:pPr>
            <w:r>
              <w:t>-</w:t>
            </w:r>
            <w:r>
              <w:tab/>
              <w:t>-</w:t>
            </w:r>
            <w:r>
              <w:tab/>
              <w:t>-</w:t>
            </w:r>
            <w:r>
              <w:tab/>
              <w:t>-</w:t>
            </w:r>
            <w:r>
              <w:tab/>
              <w:t>Lamps for lighting, for use in certain types of aircraft</w:t>
            </w:r>
          </w:p>
          <w:p w14:paraId="59108E25" w14:textId="77777777" w:rsidR="00E546F5" w:rsidRDefault="00951CE2">
            <w:pPr>
              <w:pStyle w:val="Tier5Bullet"/>
            </w:pPr>
            <w:r>
              <w:tab/>
            </w: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26" w14:textId="77777777" w:rsidR="00E546F5" w:rsidRDefault="00951CE2">
            <w:pPr>
              <w:pStyle w:val="NormalinTable"/>
            </w:pPr>
            <w:r>
              <w:t>0.0%</w:t>
            </w:r>
          </w:p>
        </w:tc>
      </w:tr>
      <w:tr w:rsidR="00E546F5" w14:paraId="59108E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28" w14:textId="77777777" w:rsidR="00E546F5" w:rsidRDefault="00951CE2">
            <w:pPr>
              <w:pStyle w:val="NormalinTable"/>
            </w:pPr>
            <w:r>
              <w:t>8539311090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29" w14:textId="77777777" w:rsidR="00E546F5" w:rsidRDefault="00951CE2">
            <w:pPr>
              <w:pStyle w:val="Tier1"/>
            </w:pPr>
            <w:r>
              <w:t>Electric filament or discharge lamps, including sealed beam lamp units and ultraviolet or infra-red lamps; arc-lamps; light-emitt</w:t>
            </w:r>
            <w:r>
              <w:t>ing diode (LED) lamps</w:t>
            </w:r>
          </w:p>
          <w:p w14:paraId="59108E2A" w14:textId="77777777" w:rsidR="00E546F5" w:rsidRDefault="00951CE2">
            <w:pPr>
              <w:pStyle w:val="Tier2"/>
            </w:pPr>
            <w:r>
              <w:t>-</w:t>
            </w:r>
            <w:r>
              <w:tab/>
              <w:t>Discharge lamps, other than ultraviolet lamps</w:t>
            </w:r>
          </w:p>
          <w:p w14:paraId="59108E2B" w14:textId="77777777" w:rsidR="00E546F5" w:rsidRDefault="00951CE2">
            <w:pPr>
              <w:pStyle w:val="Tier3"/>
            </w:pPr>
            <w:r>
              <w:t>-</w:t>
            </w:r>
            <w:r>
              <w:tab/>
              <w:t>-</w:t>
            </w:r>
            <w:r>
              <w:tab/>
              <w:t>Fluorescent, hot cathode</w:t>
            </w:r>
          </w:p>
          <w:p w14:paraId="59108E2C" w14:textId="77777777" w:rsidR="00E546F5" w:rsidRDefault="00951CE2">
            <w:pPr>
              <w:pStyle w:val="Tier4"/>
            </w:pPr>
            <w:r>
              <w:t>-</w:t>
            </w:r>
            <w:r>
              <w:tab/>
              <w:t>-</w:t>
            </w:r>
            <w:r>
              <w:tab/>
              <w:t>-</w:t>
            </w:r>
            <w:r>
              <w:tab/>
              <w:t>With double ended cap</w:t>
            </w:r>
          </w:p>
          <w:p w14:paraId="59108E2D" w14:textId="77777777" w:rsidR="00E546F5" w:rsidRDefault="00951CE2">
            <w:pPr>
              <w:pStyle w:val="Tier5"/>
            </w:pPr>
            <w:r>
              <w:t>-</w:t>
            </w:r>
            <w:r>
              <w:tab/>
              <w:t>-</w:t>
            </w:r>
            <w:r>
              <w:tab/>
              <w:t>-</w:t>
            </w:r>
            <w:r>
              <w:tab/>
              <w:t>-</w:t>
            </w:r>
            <w:r>
              <w:tab/>
              <w:t>Other</w:t>
            </w:r>
          </w:p>
          <w:p w14:paraId="59108E2E"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8E2F" w14:textId="77777777" w:rsidR="00E546F5" w:rsidRDefault="00951CE2">
            <w:pPr>
              <w:pStyle w:val="Tier5Bullet"/>
            </w:pPr>
            <w:r>
              <w:tab/>
            </w:r>
            <w:r>
              <w:tab/>
            </w:r>
            <w:r>
              <w:tab/>
            </w:r>
            <w:r>
              <w:tab/>
              <w:t>-</w:t>
            </w:r>
            <w:r>
              <w:tab/>
              <w:t>for fitting to or equipping such ships, boats or other vessels;</w:t>
            </w:r>
          </w:p>
          <w:p w14:paraId="59108E30"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8E31" w14:textId="77777777" w:rsidR="00E546F5" w:rsidRDefault="00951CE2">
            <w:pPr>
              <w:pStyle w:val="Tier5Bullet"/>
            </w:pPr>
            <w:r>
              <w:tab/>
            </w:r>
            <w:r>
              <w:tab/>
            </w:r>
            <w:r>
              <w:tab/>
            </w:r>
            <w:r>
              <w:tab/>
              <w:t>-</w:t>
            </w:r>
            <w:r>
              <w:tab/>
              <w:t>for equipping the above platforms;</w:t>
            </w:r>
          </w:p>
          <w:p w14:paraId="59108E32"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33" w14:textId="77777777" w:rsidR="00E546F5" w:rsidRDefault="00951CE2">
            <w:pPr>
              <w:pStyle w:val="NormalinTable"/>
            </w:pPr>
            <w:r>
              <w:t>0.0%</w:t>
            </w:r>
          </w:p>
        </w:tc>
      </w:tr>
      <w:tr w:rsidR="00E546F5" w14:paraId="59108E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35" w14:textId="77777777" w:rsidR="00E546F5" w:rsidRDefault="00951CE2">
            <w:pPr>
              <w:pStyle w:val="NormalinTable"/>
            </w:pPr>
            <w:r>
              <w:t>8539319010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36" w14:textId="77777777" w:rsidR="00E546F5" w:rsidRDefault="00951CE2">
            <w:pPr>
              <w:pStyle w:val="Tier1"/>
            </w:pPr>
            <w:r>
              <w:t xml:space="preserve">Electric filament or </w:t>
            </w:r>
            <w:r>
              <w:t>discharge lamps, including sealed beam lamp units and ultraviolet or infra-red lamps; arc-lamps; light-emitting diode (LED) lamps</w:t>
            </w:r>
          </w:p>
          <w:p w14:paraId="59108E37" w14:textId="77777777" w:rsidR="00E546F5" w:rsidRDefault="00951CE2">
            <w:pPr>
              <w:pStyle w:val="Tier2"/>
            </w:pPr>
            <w:r>
              <w:t>-</w:t>
            </w:r>
            <w:r>
              <w:tab/>
              <w:t>Discharge lamps, other than ultraviolet lamps</w:t>
            </w:r>
          </w:p>
          <w:p w14:paraId="59108E38" w14:textId="77777777" w:rsidR="00E546F5" w:rsidRDefault="00951CE2">
            <w:pPr>
              <w:pStyle w:val="Tier3"/>
            </w:pPr>
            <w:r>
              <w:t>-</w:t>
            </w:r>
            <w:r>
              <w:tab/>
              <w:t>-</w:t>
            </w:r>
            <w:r>
              <w:tab/>
              <w:t>Fluorescent, hot cathode</w:t>
            </w:r>
          </w:p>
          <w:p w14:paraId="59108E39" w14:textId="77777777" w:rsidR="00E546F5" w:rsidRDefault="00951CE2">
            <w:pPr>
              <w:pStyle w:val="Tier4"/>
            </w:pPr>
            <w:r>
              <w:t>-</w:t>
            </w:r>
            <w:r>
              <w:tab/>
              <w:t>-</w:t>
            </w:r>
            <w:r>
              <w:tab/>
              <w:t>-</w:t>
            </w:r>
            <w:r>
              <w:tab/>
              <w:t>Other</w:t>
            </w:r>
          </w:p>
          <w:p w14:paraId="59108E3A" w14:textId="77777777" w:rsidR="00E546F5" w:rsidRDefault="00951CE2">
            <w:pPr>
              <w:pStyle w:val="Tier5"/>
            </w:pPr>
            <w:r>
              <w:t>-</w:t>
            </w:r>
            <w:r>
              <w:tab/>
              <w:t>-</w:t>
            </w:r>
            <w:r>
              <w:tab/>
              <w:t>-</w:t>
            </w:r>
            <w:r>
              <w:tab/>
              <w:t>-</w:t>
            </w:r>
            <w:r>
              <w:tab/>
              <w:t>Lamps for lighting, for use i</w:t>
            </w:r>
            <w:r>
              <w:t>n certain types of aircraft</w:t>
            </w:r>
          </w:p>
          <w:p w14:paraId="59108E3B"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3C" w14:textId="77777777" w:rsidR="00E546F5" w:rsidRDefault="00951CE2">
            <w:pPr>
              <w:pStyle w:val="NormalinTable"/>
            </w:pPr>
            <w:r>
              <w:t>0.0%</w:t>
            </w:r>
          </w:p>
        </w:tc>
      </w:tr>
      <w:tr w:rsidR="00E546F5" w14:paraId="59108E4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3E" w14:textId="77777777" w:rsidR="00E546F5" w:rsidRDefault="00951CE2">
            <w:pPr>
              <w:pStyle w:val="NormalinTable"/>
            </w:pPr>
            <w:r>
              <w:t>8539319090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3F" w14:textId="77777777" w:rsidR="00E546F5" w:rsidRDefault="00951CE2">
            <w:pPr>
              <w:pStyle w:val="Tier1"/>
            </w:pPr>
            <w:r>
              <w:t xml:space="preserve">Electric </w:t>
            </w:r>
            <w:r>
              <w:t>filament or discharge lamps, including sealed beam lamp units and ultraviolet or infra-red lamps; arc-lamps; light-emitting diode (LED) lamps</w:t>
            </w:r>
          </w:p>
          <w:p w14:paraId="59108E40" w14:textId="77777777" w:rsidR="00E546F5" w:rsidRDefault="00951CE2">
            <w:pPr>
              <w:pStyle w:val="Tier2"/>
            </w:pPr>
            <w:r>
              <w:t>-</w:t>
            </w:r>
            <w:r>
              <w:tab/>
              <w:t>Discharge lamps, other than ultraviolet lamps</w:t>
            </w:r>
          </w:p>
          <w:p w14:paraId="59108E41" w14:textId="77777777" w:rsidR="00E546F5" w:rsidRDefault="00951CE2">
            <w:pPr>
              <w:pStyle w:val="Tier3"/>
            </w:pPr>
            <w:r>
              <w:t>-</w:t>
            </w:r>
            <w:r>
              <w:tab/>
              <w:t>-</w:t>
            </w:r>
            <w:r>
              <w:tab/>
              <w:t>Fluorescent, hot cathode</w:t>
            </w:r>
          </w:p>
          <w:p w14:paraId="59108E42" w14:textId="77777777" w:rsidR="00E546F5" w:rsidRDefault="00951CE2">
            <w:pPr>
              <w:pStyle w:val="Tier4"/>
            </w:pPr>
            <w:r>
              <w:t>-</w:t>
            </w:r>
            <w:r>
              <w:tab/>
              <w:t>-</w:t>
            </w:r>
            <w:r>
              <w:tab/>
              <w:t>-</w:t>
            </w:r>
            <w:r>
              <w:tab/>
              <w:t>Other</w:t>
            </w:r>
          </w:p>
          <w:p w14:paraId="59108E43" w14:textId="77777777" w:rsidR="00E546F5" w:rsidRDefault="00951CE2">
            <w:pPr>
              <w:pStyle w:val="Tier5"/>
            </w:pPr>
            <w:r>
              <w:t>-</w:t>
            </w:r>
            <w:r>
              <w:tab/>
              <w:t>-</w:t>
            </w:r>
            <w:r>
              <w:tab/>
              <w:t>-</w:t>
            </w:r>
            <w:r>
              <w:tab/>
              <w:t>-</w:t>
            </w:r>
            <w:r>
              <w:tab/>
              <w:t>Other</w:t>
            </w:r>
          </w:p>
          <w:p w14:paraId="59108E44" w14:textId="77777777" w:rsidR="00E546F5" w:rsidRDefault="00951CE2">
            <w:pPr>
              <w:pStyle w:val="Tier5Bullet"/>
            </w:pPr>
            <w:r>
              <w:tab/>
            </w:r>
            <w:r>
              <w:tab/>
            </w:r>
            <w:r>
              <w:tab/>
            </w:r>
            <w:r>
              <w:tab/>
              <w:t>-</w:t>
            </w:r>
            <w:r>
              <w:tab/>
            </w:r>
            <w:r>
              <w:t>for incorporation in ships, boats or other vessels listed in Table 1, for the purposes of their construction, repair, maintenance or conversion;</w:t>
            </w:r>
          </w:p>
          <w:p w14:paraId="59108E45" w14:textId="77777777" w:rsidR="00E546F5" w:rsidRDefault="00951CE2">
            <w:pPr>
              <w:pStyle w:val="Tier5Bullet"/>
            </w:pPr>
            <w:r>
              <w:tab/>
            </w:r>
            <w:r>
              <w:tab/>
            </w:r>
            <w:r>
              <w:tab/>
            </w:r>
            <w:r>
              <w:tab/>
              <w:t>-</w:t>
            </w:r>
            <w:r>
              <w:tab/>
              <w:t>for fitting to or equipping such ships, boats or other vessels;</w:t>
            </w:r>
          </w:p>
          <w:p w14:paraId="59108E46" w14:textId="77777777" w:rsidR="00E546F5" w:rsidRDefault="00951CE2">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8E47" w14:textId="77777777" w:rsidR="00E546F5" w:rsidRDefault="00951CE2">
            <w:pPr>
              <w:pStyle w:val="Tier5Bullet"/>
            </w:pPr>
            <w:r>
              <w:tab/>
            </w:r>
            <w:r>
              <w:tab/>
            </w:r>
            <w:r>
              <w:tab/>
            </w:r>
            <w:r>
              <w:tab/>
              <w:t>-</w:t>
            </w:r>
            <w:r>
              <w:tab/>
              <w:t>for equipping the above platforms;</w:t>
            </w:r>
          </w:p>
          <w:p w14:paraId="59108E48"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49" w14:textId="77777777" w:rsidR="00E546F5" w:rsidRDefault="00951CE2">
            <w:pPr>
              <w:pStyle w:val="NormalinTable"/>
            </w:pPr>
            <w:r>
              <w:t>0.0%</w:t>
            </w:r>
          </w:p>
        </w:tc>
      </w:tr>
      <w:tr w:rsidR="00E546F5" w14:paraId="59108E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4B" w14:textId="77777777" w:rsidR="00E546F5" w:rsidRDefault="00951CE2">
            <w:pPr>
              <w:pStyle w:val="NormalinTable"/>
            </w:pPr>
            <w:r>
              <w:t>8539322000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4C" w14:textId="77777777" w:rsidR="00E546F5" w:rsidRDefault="00951CE2">
            <w:pPr>
              <w:pStyle w:val="Tier1"/>
            </w:pPr>
            <w:r>
              <w:t>Electric filament or discharge lamps, including sealed beam lamp units and ultraviolet or infra-red lamps; arc-lamps; light-emitting diode (LED) lamps</w:t>
            </w:r>
          </w:p>
          <w:p w14:paraId="59108E4D" w14:textId="77777777" w:rsidR="00E546F5" w:rsidRDefault="00951CE2">
            <w:pPr>
              <w:pStyle w:val="Tier2"/>
            </w:pPr>
            <w:r>
              <w:t>-</w:t>
            </w:r>
            <w:r>
              <w:tab/>
              <w:t>Discharge lamps, other than ultraviol</w:t>
            </w:r>
            <w:r>
              <w:t>et lamps</w:t>
            </w:r>
          </w:p>
          <w:p w14:paraId="59108E4E" w14:textId="77777777" w:rsidR="00E546F5" w:rsidRDefault="00951CE2">
            <w:pPr>
              <w:pStyle w:val="Tier3"/>
            </w:pPr>
            <w:r>
              <w:t>-</w:t>
            </w:r>
            <w:r>
              <w:tab/>
              <w:t>-</w:t>
            </w:r>
            <w:r>
              <w:tab/>
              <w:t>Mercury or sodium vapour lamps; metal halide lamps</w:t>
            </w:r>
          </w:p>
          <w:p w14:paraId="59108E4F" w14:textId="77777777" w:rsidR="00E546F5" w:rsidRDefault="00951CE2">
            <w:pPr>
              <w:pStyle w:val="Tier4"/>
            </w:pPr>
            <w:r>
              <w:t>-</w:t>
            </w:r>
            <w:r>
              <w:tab/>
              <w:t>-</w:t>
            </w:r>
            <w:r>
              <w:tab/>
              <w:t>-</w:t>
            </w:r>
            <w:r>
              <w:tab/>
              <w:t>Mercury or sodium vapour lamps</w:t>
            </w:r>
          </w:p>
          <w:p w14:paraId="59108E50"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8E51" w14:textId="77777777" w:rsidR="00E546F5" w:rsidRDefault="00951CE2">
            <w:pPr>
              <w:pStyle w:val="Tier4Bullet"/>
            </w:pPr>
            <w:r>
              <w:tab/>
            </w:r>
            <w:r>
              <w:tab/>
            </w:r>
            <w:r>
              <w:tab/>
              <w:t>-</w:t>
            </w:r>
            <w:r>
              <w:tab/>
              <w:t>for fitting to or equipping such ships, boats or other vessels;</w:t>
            </w:r>
          </w:p>
          <w:p w14:paraId="59108E5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8E53" w14:textId="77777777" w:rsidR="00E546F5" w:rsidRDefault="00951CE2">
            <w:pPr>
              <w:pStyle w:val="Tier4Bullet"/>
            </w:pPr>
            <w:r>
              <w:tab/>
            </w:r>
            <w:r>
              <w:tab/>
            </w:r>
            <w:r>
              <w:tab/>
              <w:t>-</w:t>
            </w:r>
            <w:r>
              <w:tab/>
              <w:t>for equipping the above platforms;</w:t>
            </w:r>
          </w:p>
          <w:p w14:paraId="59108E5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55" w14:textId="77777777" w:rsidR="00E546F5" w:rsidRDefault="00951CE2">
            <w:pPr>
              <w:pStyle w:val="NormalinTable"/>
            </w:pPr>
            <w:r>
              <w:t>0.0%</w:t>
            </w:r>
          </w:p>
        </w:tc>
      </w:tr>
      <w:tr w:rsidR="00E546F5" w14:paraId="59108E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57" w14:textId="77777777" w:rsidR="00E546F5" w:rsidRDefault="00951CE2">
            <w:pPr>
              <w:pStyle w:val="NormalinTable"/>
            </w:pPr>
            <w:r>
              <w:t>8539329010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58" w14:textId="77777777" w:rsidR="00E546F5" w:rsidRDefault="00951CE2">
            <w:pPr>
              <w:pStyle w:val="Tier1"/>
            </w:pPr>
            <w:r>
              <w:t xml:space="preserve">Electric filament or discharge lamps, including sealed beam lamp </w:t>
            </w:r>
            <w:r>
              <w:t>units and ultraviolet or infra-red lamps; arc-lamps; light-emitting diode (LED) lamps</w:t>
            </w:r>
          </w:p>
          <w:p w14:paraId="59108E59" w14:textId="77777777" w:rsidR="00E546F5" w:rsidRDefault="00951CE2">
            <w:pPr>
              <w:pStyle w:val="Tier2"/>
            </w:pPr>
            <w:r>
              <w:t>-</w:t>
            </w:r>
            <w:r>
              <w:tab/>
              <w:t>Discharge lamps, other than ultraviolet lamps</w:t>
            </w:r>
          </w:p>
          <w:p w14:paraId="59108E5A" w14:textId="77777777" w:rsidR="00E546F5" w:rsidRDefault="00951CE2">
            <w:pPr>
              <w:pStyle w:val="Tier3"/>
            </w:pPr>
            <w:r>
              <w:t>-</w:t>
            </w:r>
            <w:r>
              <w:tab/>
              <w:t>-</w:t>
            </w:r>
            <w:r>
              <w:tab/>
              <w:t>Mercury or sodium vapour lamps; metal halide lamps</w:t>
            </w:r>
          </w:p>
          <w:p w14:paraId="59108E5B" w14:textId="77777777" w:rsidR="00E546F5" w:rsidRDefault="00951CE2">
            <w:pPr>
              <w:pStyle w:val="Tier4"/>
            </w:pPr>
            <w:r>
              <w:t>-</w:t>
            </w:r>
            <w:r>
              <w:tab/>
              <w:t>-</w:t>
            </w:r>
            <w:r>
              <w:tab/>
              <w:t>-</w:t>
            </w:r>
            <w:r>
              <w:tab/>
              <w:t>Metal halide lamps</w:t>
            </w:r>
          </w:p>
          <w:p w14:paraId="59108E5C" w14:textId="77777777" w:rsidR="00E546F5" w:rsidRDefault="00951CE2">
            <w:pPr>
              <w:pStyle w:val="Tier5"/>
            </w:pPr>
            <w:r>
              <w:t>-</w:t>
            </w:r>
            <w:r>
              <w:tab/>
              <w:t>-</w:t>
            </w:r>
            <w:r>
              <w:tab/>
              <w:t>-</w:t>
            </w:r>
            <w:r>
              <w:tab/>
              <w:t>-</w:t>
            </w:r>
            <w:r>
              <w:tab/>
              <w:t>Lamps for lighting, for use in cer</w:t>
            </w:r>
            <w:r>
              <w:t>tain types of aircraft</w:t>
            </w:r>
          </w:p>
          <w:p w14:paraId="59108E5D" w14:textId="77777777" w:rsidR="00E546F5" w:rsidRDefault="00951CE2">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5E" w14:textId="77777777" w:rsidR="00E546F5" w:rsidRDefault="00951CE2">
            <w:pPr>
              <w:pStyle w:val="NormalinTable"/>
            </w:pPr>
            <w:r>
              <w:t>0.0%</w:t>
            </w:r>
          </w:p>
        </w:tc>
      </w:tr>
      <w:tr w:rsidR="00E546F5" w14:paraId="59108E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60" w14:textId="77777777" w:rsidR="00E546F5" w:rsidRDefault="00951CE2">
            <w:pPr>
              <w:pStyle w:val="NormalinTable"/>
            </w:pPr>
            <w:r>
              <w:t>8539329090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61" w14:textId="77777777" w:rsidR="00E546F5" w:rsidRDefault="00951CE2">
            <w:pPr>
              <w:pStyle w:val="Tier1"/>
            </w:pPr>
            <w:r>
              <w:t xml:space="preserve">Electric </w:t>
            </w:r>
            <w:r>
              <w:t>filament or discharge lamps, including sealed beam lamp units and ultraviolet or infra-red lamps; arc-lamps; light-emitting diode (LED) lamps</w:t>
            </w:r>
          </w:p>
          <w:p w14:paraId="59108E62" w14:textId="77777777" w:rsidR="00E546F5" w:rsidRDefault="00951CE2">
            <w:pPr>
              <w:pStyle w:val="Tier2"/>
            </w:pPr>
            <w:r>
              <w:t>-</w:t>
            </w:r>
            <w:r>
              <w:tab/>
              <w:t>Discharge lamps, other than ultraviolet lamps</w:t>
            </w:r>
          </w:p>
          <w:p w14:paraId="59108E63" w14:textId="77777777" w:rsidR="00E546F5" w:rsidRDefault="00951CE2">
            <w:pPr>
              <w:pStyle w:val="Tier3"/>
            </w:pPr>
            <w:r>
              <w:t>-</w:t>
            </w:r>
            <w:r>
              <w:tab/>
              <w:t>-</w:t>
            </w:r>
            <w:r>
              <w:tab/>
              <w:t>Mercury or sodium vapour lamps; metal halide lamps</w:t>
            </w:r>
          </w:p>
          <w:p w14:paraId="59108E64" w14:textId="77777777" w:rsidR="00E546F5" w:rsidRDefault="00951CE2">
            <w:pPr>
              <w:pStyle w:val="Tier4"/>
            </w:pPr>
            <w:r>
              <w:t>-</w:t>
            </w:r>
            <w:r>
              <w:tab/>
              <w:t>-</w:t>
            </w:r>
            <w:r>
              <w:tab/>
              <w:t>-</w:t>
            </w:r>
            <w:r>
              <w:tab/>
              <w:t>Metal</w:t>
            </w:r>
            <w:r>
              <w:t xml:space="preserve"> halide lamps</w:t>
            </w:r>
          </w:p>
          <w:p w14:paraId="59108E65" w14:textId="77777777" w:rsidR="00E546F5" w:rsidRDefault="00951CE2">
            <w:pPr>
              <w:pStyle w:val="Tier5"/>
            </w:pPr>
            <w:r>
              <w:t>-</w:t>
            </w:r>
            <w:r>
              <w:tab/>
              <w:t>-</w:t>
            </w:r>
            <w:r>
              <w:tab/>
              <w:t>-</w:t>
            </w:r>
            <w:r>
              <w:tab/>
              <w:t>-</w:t>
            </w:r>
            <w:r>
              <w:tab/>
              <w:t>Other</w:t>
            </w:r>
          </w:p>
          <w:p w14:paraId="59108E66"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E67" w14:textId="77777777" w:rsidR="00E546F5" w:rsidRDefault="00951CE2">
            <w:pPr>
              <w:pStyle w:val="Tier5Bullet"/>
            </w:pPr>
            <w:r>
              <w:tab/>
            </w:r>
            <w:r>
              <w:tab/>
            </w:r>
            <w:r>
              <w:tab/>
            </w:r>
            <w:r>
              <w:tab/>
              <w:t>-</w:t>
            </w:r>
            <w:r>
              <w:tab/>
              <w:t>for fitting to or equipping such ships, boats or other vessels;</w:t>
            </w:r>
          </w:p>
          <w:p w14:paraId="59108E68" w14:textId="77777777" w:rsidR="00E546F5" w:rsidRDefault="00951CE2">
            <w:pPr>
              <w:pStyle w:val="Tier5Bullet"/>
            </w:pPr>
            <w:r>
              <w:tab/>
            </w: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8E69" w14:textId="77777777" w:rsidR="00E546F5" w:rsidRDefault="00951CE2">
            <w:pPr>
              <w:pStyle w:val="Tier5Bullet"/>
            </w:pPr>
            <w:r>
              <w:tab/>
            </w:r>
            <w:r>
              <w:tab/>
            </w:r>
            <w:r>
              <w:tab/>
            </w:r>
            <w:r>
              <w:tab/>
              <w:t>-</w:t>
            </w:r>
            <w:r>
              <w:tab/>
              <w:t>for equipping the above p</w:t>
            </w:r>
            <w:r>
              <w:t>latforms;</w:t>
            </w:r>
          </w:p>
          <w:p w14:paraId="59108E6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6B" w14:textId="77777777" w:rsidR="00E546F5" w:rsidRDefault="00951CE2">
            <w:pPr>
              <w:pStyle w:val="NormalinTable"/>
            </w:pPr>
            <w:r>
              <w:t>0.0%</w:t>
            </w:r>
          </w:p>
        </w:tc>
      </w:tr>
      <w:tr w:rsidR="00E546F5" w14:paraId="59108E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6D" w14:textId="77777777" w:rsidR="00E546F5" w:rsidRDefault="00951CE2">
            <w:pPr>
              <w:pStyle w:val="NormalinTable"/>
            </w:pPr>
            <w:r>
              <w:t>8539392000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6E" w14:textId="77777777" w:rsidR="00E546F5" w:rsidRDefault="00951CE2">
            <w:pPr>
              <w:pStyle w:val="Tier1"/>
            </w:pPr>
            <w:r>
              <w:t>Electric filament or discharge lamps, including sealed beam lamp units and ultraviolet or infra-red lamps; arc-lamps; light-emitting diode (LED) lamps</w:t>
            </w:r>
          </w:p>
          <w:p w14:paraId="59108E6F" w14:textId="77777777" w:rsidR="00E546F5" w:rsidRDefault="00951CE2">
            <w:pPr>
              <w:pStyle w:val="Tier2"/>
            </w:pPr>
            <w:r>
              <w:t>-</w:t>
            </w:r>
            <w:r>
              <w:tab/>
            </w:r>
            <w:r>
              <w:t>Discharge lamps, other than ultraviolet lamps</w:t>
            </w:r>
          </w:p>
          <w:p w14:paraId="59108E70" w14:textId="77777777" w:rsidR="00E546F5" w:rsidRDefault="00951CE2">
            <w:pPr>
              <w:pStyle w:val="Tier3"/>
            </w:pPr>
            <w:r>
              <w:t>-</w:t>
            </w:r>
            <w:r>
              <w:tab/>
              <w:t>-</w:t>
            </w:r>
            <w:r>
              <w:tab/>
              <w:t>Other</w:t>
            </w:r>
          </w:p>
          <w:p w14:paraId="59108E71" w14:textId="77777777" w:rsidR="00E546F5" w:rsidRDefault="00951CE2">
            <w:pPr>
              <w:pStyle w:val="Tier4"/>
            </w:pPr>
            <w:r>
              <w:t>-</w:t>
            </w:r>
            <w:r>
              <w:tab/>
              <w:t>-</w:t>
            </w:r>
            <w:r>
              <w:tab/>
              <w:t>-</w:t>
            </w:r>
            <w:r>
              <w:tab/>
              <w:t>Cold-cathode fluorescent lamps (CCFLs) for backlighting of flat panel displays</w:t>
            </w:r>
          </w:p>
          <w:p w14:paraId="59108E72" w14:textId="77777777" w:rsidR="00E546F5" w:rsidRDefault="00951CE2">
            <w:pPr>
              <w:pStyle w:val="Tier4Bullet"/>
            </w:pPr>
            <w:r>
              <w:tab/>
            </w:r>
            <w:r>
              <w:tab/>
            </w:r>
            <w:r>
              <w:tab/>
              <w:t>-</w:t>
            </w:r>
            <w:r>
              <w:tab/>
              <w:t xml:space="preserve">for incorporation in ships, boats or other vessels listed in Table 1, for the purposes of their construction, </w:t>
            </w:r>
            <w:r>
              <w:t>repair, maintenance or conversion;</w:t>
            </w:r>
          </w:p>
          <w:p w14:paraId="59108E73" w14:textId="77777777" w:rsidR="00E546F5" w:rsidRDefault="00951CE2">
            <w:pPr>
              <w:pStyle w:val="Tier4Bullet"/>
            </w:pPr>
            <w:r>
              <w:tab/>
            </w:r>
            <w:r>
              <w:tab/>
            </w:r>
            <w:r>
              <w:tab/>
              <w:t>-</w:t>
            </w:r>
            <w:r>
              <w:tab/>
              <w:t>for fitting to or equipping such ships, boats or other vessels;</w:t>
            </w:r>
          </w:p>
          <w:p w14:paraId="59108E7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14:paraId="59108E75" w14:textId="77777777" w:rsidR="00E546F5" w:rsidRDefault="00951CE2">
            <w:pPr>
              <w:pStyle w:val="Tier4Bullet"/>
            </w:pPr>
            <w:r>
              <w:tab/>
            </w:r>
            <w:r>
              <w:tab/>
            </w:r>
            <w:r>
              <w:tab/>
              <w:t>-</w:t>
            </w:r>
            <w:r>
              <w:tab/>
              <w:t>for equipping the above platforms;</w:t>
            </w:r>
          </w:p>
          <w:p w14:paraId="59108E7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77" w14:textId="77777777" w:rsidR="00E546F5" w:rsidRDefault="00951CE2">
            <w:pPr>
              <w:pStyle w:val="NormalinTable"/>
            </w:pPr>
            <w:r>
              <w:t>0.0%</w:t>
            </w:r>
          </w:p>
        </w:tc>
      </w:tr>
      <w:tr w:rsidR="00E546F5" w14:paraId="59108E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79" w14:textId="77777777" w:rsidR="00E546F5" w:rsidRDefault="00951CE2">
            <w:pPr>
              <w:pStyle w:val="NormalinTable"/>
            </w:pPr>
            <w:r>
              <w:t>8539398010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7A" w14:textId="77777777" w:rsidR="00E546F5" w:rsidRDefault="00951CE2">
            <w:pPr>
              <w:pStyle w:val="Tier1"/>
            </w:pPr>
            <w:r>
              <w:t xml:space="preserve">Electric filament or discharge lamps, </w:t>
            </w:r>
            <w:r>
              <w:t>including sealed beam lamp units and ultraviolet or infra-red lamps; arc-lamps; light-emitting diode (LED) lamps</w:t>
            </w:r>
          </w:p>
          <w:p w14:paraId="59108E7B" w14:textId="77777777" w:rsidR="00E546F5" w:rsidRDefault="00951CE2">
            <w:pPr>
              <w:pStyle w:val="Tier2"/>
            </w:pPr>
            <w:r>
              <w:t>-</w:t>
            </w:r>
            <w:r>
              <w:tab/>
              <w:t>Discharge lamps, other than ultraviolet lamps</w:t>
            </w:r>
          </w:p>
          <w:p w14:paraId="59108E7C" w14:textId="77777777" w:rsidR="00E546F5" w:rsidRDefault="00951CE2">
            <w:pPr>
              <w:pStyle w:val="Tier3"/>
            </w:pPr>
            <w:r>
              <w:t>-</w:t>
            </w:r>
            <w:r>
              <w:tab/>
              <w:t>-</w:t>
            </w:r>
            <w:r>
              <w:tab/>
              <w:t>Other</w:t>
            </w:r>
          </w:p>
          <w:p w14:paraId="59108E7D" w14:textId="77777777" w:rsidR="00E546F5" w:rsidRDefault="00951CE2">
            <w:pPr>
              <w:pStyle w:val="Tier4"/>
            </w:pPr>
            <w:r>
              <w:t>-</w:t>
            </w:r>
            <w:r>
              <w:tab/>
              <w:t>-</w:t>
            </w:r>
            <w:r>
              <w:tab/>
              <w:t>-</w:t>
            </w:r>
            <w:r>
              <w:tab/>
              <w:t>Other</w:t>
            </w:r>
          </w:p>
          <w:p w14:paraId="59108E7E" w14:textId="77777777" w:rsidR="00E546F5" w:rsidRDefault="00951CE2">
            <w:pPr>
              <w:pStyle w:val="Tier5"/>
            </w:pPr>
            <w:r>
              <w:t>-</w:t>
            </w:r>
            <w:r>
              <w:tab/>
              <w:t>-</w:t>
            </w:r>
            <w:r>
              <w:tab/>
              <w:t>-</w:t>
            </w:r>
            <w:r>
              <w:tab/>
              <w:t>-</w:t>
            </w:r>
            <w:r>
              <w:tab/>
              <w:t>Lamps for lighting, for use in certain types of aircraft</w:t>
            </w:r>
          </w:p>
          <w:p w14:paraId="59108E7F" w14:textId="77777777" w:rsidR="00E546F5" w:rsidRDefault="00951CE2">
            <w:pPr>
              <w:pStyle w:val="Tier5Bullet"/>
            </w:pPr>
            <w:r>
              <w:tab/>
            </w:r>
            <w:r>
              <w:tab/>
            </w:r>
            <w:r>
              <w:tab/>
            </w:r>
            <w:r>
              <w:tab/>
              <w:t>-</w:t>
            </w:r>
            <w:r>
              <w:tab/>
            </w:r>
            <w:r>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80" w14:textId="77777777" w:rsidR="00E546F5" w:rsidRDefault="00951CE2">
            <w:pPr>
              <w:pStyle w:val="NormalinTable"/>
            </w:pPr>
            <w:r>
              <w:t>0.0%</w:t>
            </w:r>
          </w:p>
        </w:tc>
      </w:tr>
      <w:tr w:rsidR="00E546F5" w14:paraId="59108E8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82" w14:textId="77777777" w:rsidR="00E546F5" w:rsidRDefault="00951CE2">
            <w:pPr>
              <w:pStyle w:val="NormalinTable"/>
            </w:pPr>
            <w:r>
              <w:t>8539398090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83" w14:textId="77777777" w:rsidR="00E546F5" w:rsidRDefault="00951CE2">
            <w:pPr>
              <w:pStyle w:val="Tier1"/>
            </w:pPr>
            <w:r>
              <w:t>Electric filament or discharge lamps, including seale</w:t>
            </w:r>
            <w:r>
              <w:t>d beam lamp units and ultraviolet or infra-red lamps; arc-lamps; light-emitting diode (LED) lamps</w:t>
            </w:r>
          </w:p>
          <w:p w14:paraId="59108E84" w14:textId="77777777" w:rsidR="00E546F5" w:rsidRDefault="00951CE2">
            <w:pPr>
              <w:pStyle w:val="Tier2"/>
            </w:pPr>
            <w:r>
              <w:t>-</w:t>
            </w:r>
            <w:r>
              <w:tab/>
              <w:t>Discharge lamps, other than ultraviolet lamps</w:t>
            </w:r>
          </w:p>
          <w:p w14:paraId="59108E85" w14:textId="77777777" w:rsidR="00E546F5" w:rsidRDefault="00951CE2">
            <w:pPr>
              <w:pStyle w:val="Tier3"/>
            </w:pPr>
            <w:r>
              <w:t>-</w:t>
            </w:r>
            <w:r>
              <w:tab/>
              <w:t>-</w:t>
            </w:r>
            <w:r>
              <w:tab/>
              <w:t>Other</w:t>
            </w:r>
          </w:p>
          <w:p w14:paraId="59108E86" w14:textId="77777777" w:rsidR="00E546F5" w:rsidRDefault="00951CE2">
            <w:pPr>
              <w:pStyle w:val="Tier4"/>
            </w:pPr>
            <w:r>
              <w:t>-</w:t>
            </w:r>
            <w:r>
              <w:tab/>
              <w:t>-</w:t>
            </w:r>
            <w:r>
              <w:tab/>
              <w:t>-</w:t>
            </w:r>
            <w:r>
              <w:tab/>
              <w:t>Other</w:t>
            </w:r>
          </w:p>
          <w:p w14:paraId="59108E87" w14:textId="77777777" w:rsidR="00E546F5" w:rsidRDefault="00951CE2">
            <w:pPr>
              <w:pStyle w:val="Tier5"/>
            </w:pPr>
            <w:r>
              <w:t>-</w:t>
            </w:r>
            <w:r>
              <w:tab/>
              <w:t>-</w:t>
            </w:r>
            <w:r>
              <w:tab/>
              <w:t>-</w:t>
            </w:r>
            <w:r>
              <w:tab/>
              <w:t>-</w:t>
            </w:r>
            <w:r>
              <w:tab/>
              <w:t>Other</w:t>
            </w:r>
          </w:p>
          <w:p w14:paraId="59108E88" w14:textId="77777777" w:rsidR="00E546F5" w:rsidRDefault="00951CE2">
            <w:pPr>
              <w:pStyle w:val="Tier5Bullet"/>
            </w:pPr>
            <w:r>
              <w:tab/>
            </w:r>
            <w:r>
              <w:tab/>
            </w:r>
            <w:r>
              <w:tab/>
            </w:r>
            <w:r>
              <w:tab/>
              <w:t>-</w:t>
            </w:r>
            <w:r>
              <w:tab/>
              <w:t xml:space="preserve">for incorporation in ships, boats or other vessels listed in </w:t>
            </w:r>
            <w:r>
              <w:t>Table 1, for the purposes of their construction, repair, maintenance or conversion;</w:t>
            </w:r>
          </w:p>
          <w:p w14:paraId="59108E89" w14:textId="77777777" w:rsidR="00E546F5" w:rsidRDefault="00951CE2">
            <w:pPr>
              <w:pStyle w:val="Tier5Bullet"/>
            </w:pPr>
            <w:r>
              <w:tab/>
            </w:r>
            <w:r>
              <w:tab/>
            </w:r>
            <w:r>
              <w:tab/>
            </w:r>
            <w:r>
              <w:tab/>
              <w:t>-</w:t>
            </w:r>
            <w:r>
              <w:tab/>
              <w:t>for fitting to or equipping such ships, boats or other vessels;</w:t>
            </w:r>
          </w:p>
          <w:p w14:paraId="59108E8A" w14:textId="77777777" w:rsidR="00E546F5" w:rsidRDefault="00951CE2">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8E8B" w14:textId="77777777" w:rsidR="00E546F5" w:rsidRDefault="00951CE2">
            <w:pPr>
              <w:pStyle w:val="Tier5Bullet"/>
            </w:pPr>
            <w:r>
              <w:tab/>
            </w:r>
            <w:r>
              <w:tab/>
            </w:r>
            <w:r>
              <w:tab/>
            </w:r>
            <w:r>
              <w:tab/>
              <w:t>-</w:t>
            </w:r>
            <w:r>
              <w:tab/>
              <w:t>for equipping the above platforms;</w:t>
            </w:r>
          </w:p>
          <w:p w14:paraId="59108E8C"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8D" w14:textId="77777777" w:rsidR="00E546F5" w:rsidRDefault="00951CE2">
            <w:pPr>
              <w:pStyle w:val="NormalinTable"/>
            </w:pPr>
            <w:r>
              <w:t>0.0%</w:t>
            </w:r>
          </w:p>
        </w:tc>
      </w:tr>
      <w:tr w:rsidR="00E546F5" w14:paraId="59108E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8F" w14:textId="77777777" w:rsidR="00E546F5" w:rsidRDefault="00951CE2">
            <w:pPr>
              <w:pStyle w:val="NormalinTable"/>
            </w:pPr>
            <w:r>
              <w:t>8539410000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90" w14:textId="77777777" w:rsidR="00E546F5" w:rsidRDefault="00951CE2">
            <w:pPr>
              <w:pStyle w:val="Tier1"/>
            </w:pPr>
            <w:r>
              <w:t>Electric filament or discharge lamps, including sealed beam lamp units and ultraviolet or infra-red lamps; arc-lamps; light-emitting diode (LED) lamps</w:t>
            </w:r>
          </w:p>
          <w:p w14:paraId="59108E91" w14:textId="77777777" w:rsidR="00E546F5" w:rsidRDefault="00951CE2">
            <w:pPr>
              <w:pStyle w:val="Tier2"/>
            </w:pPr>
            <w:r>
              <w:t>-</w:t>
            </w:r>
            <w:r>
              <w:tab/>
              <w:t>Ultraviolet or infra-red lamps; arc lamps</w:t>
            </w:r>
          </w:p>
          <w:p w14:paraId="59108E92" w14:textId="77777777" w:rsidR="00E546F5" w:rsidRDefault="00951CE2">
            <w:pPr>
              <w:pStyle w:val="Tier3"/>
            </w:pPr>
            <w:r>
              <w:t>-</w:t>
            </w:r>
            <w:r>
              <w:tab/>
              <w:t>-</w:t>
            </w:r>
            <w:r>
              <w:tab/>
              <w:t>Arc lamps</w:t>
            </w:r>
          </w:p>
          <w:p w14:paraId="59108E93" w14:textId="77777777" w:rsidR="00E546F5" w:rsidRDefault="00951CE2">
            <w:pPr>
              <w:pStyle w:val="Tier3Bullet"/>
            </w:pPr>
            <w:r>
              <w:tab/>
            </w:r>
            <w:r>
              <w:tab/>
              <w:t>-</w:t>
            </w:r>
            <w:r>
              <w:tab/>
              <w:t xml:space="preserve">for incorporation in </w:t>
            </w:r>
            <w:r>
              <w:t>ships, boats or other vessels listed in Table 1, for the purposes of their construction, repair, maintenance or conversion;</w:t>
            </w:r>
          </w:p>
          <w:p w14:paraId="59108E94" w14:textId="77777777" w:rsidR="00E546F5" w:rsidRDefault="00951CE2">
            <w:pPr>
              <w:pStyle w:val="Tier3Bullet"/>
            </w:pPr>
            <w:r>
              <w:tab/>
            </w:r>
            <w:r>
              <w:tab/>
              <w:t>-</w:t>
            </w:r>
            <w:r>
              <w:tab/>
              <w:t>for fitting to or equipping such ships, boats or other vessels;</w:t>
            </w:r>
          </w:p>
          <w:p w14:paraId="59108E95" w14:textId="77777777" w:rsidR="00E546F5" w:rsidRDefault="00951CE2">
            <w:pPr>
              <w:pStyle w:val="Tier3Bullet"/>
            </w:pP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8E96" w14:textId="77777777" w:rsidR="00E546F5" w:rsidRDefault="00951CE2">
            <w:pPr>
              <w:pStyle w:val="Tier3Bullet"/>
            </w:pPr>
            <w:r>
              <w:tab/>
            </w:r>
            <w:r>
              <w:tab/>
              <w:t>-</w:t>
            </w:r>
            <w:r>
              <w:tab/>
              <w:t>for equipping the above platforms;</w:t>
            </w:r>
          </w:p>
          <w:p w14:paraId="59108E97" w14:textId="77777777" w:rsidR="00E546F5" w:rsidRDefault="00951CE2">
            <w:pPr>
              <w:pStyle w:val="Tier3Bullet"/>
            </w:pPr>
            <w:r>
              <w:tab/>
            </w:r>
            <w:r>
              <w:tab/>
              <w:t>-</w:t>
            </w:r>
            <w:r>
              <w:tab/>
              <w:t>for linking these drilling or production platfo</w:t>
            </w:r>
            <w:r>
              <w:t>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98" w14:textId="77777777" w:rsidR="00E546F5" w:rsidRDefault="00951CE2">
            <w:pPr>
              <w:pStyle w:val="NormalinTable"/>
            </w:pPr>
            <w:r>
              <w:t>0.0%</w:t>
            </w:r>
          </w:p>
        </w:tc>
      </w:tr>
      <w:tr w:rsidR="00E546F5" w14:paraId="59108E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9A" w14:textId="77777777" w:rsidR="00E546F5" w:rsidRDefault="00951CE2">
            <w:pPr>
              <w:pStyle w:val="NormalinTable"/>
            </w:pPr>
            <w:r>
              <w:t>8539490000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9B" w14:textId="77777777" w:rsidR="00E546F5" w:rsidRDefault="00951CE2">
            <w:pPr>
              <w:pStyle w:val="Tier1"/>
            </w:pPr>
            <w:r>
              <w:t>Electric filament or discharge lamps, including sealed beam lamp units and ultraviolet or infra-red lamps; arc-lamps; light-emitting diode (LED) lamps</w:t>
            </w:r>
          </w:p>
          <w:p w14:paraId="59108E9C" w14:textId="77777777" w:rsidR="00E546F5" w:rsidRDefault="00951CE2">
            <w:pPr>
              <w:pStyle w:val="Tier2"/>
            </w:pPr>
            <w:r>
              <w:t>-</w:t>
            </w:r>
            <w:r>
              <w:tab/>
              <w:t>Ultraviolet or infra-red lamps; arc lamps</w:t>
            </w:r>
          </w:p>
          <w:p w14:paraId="59108E9D" w14:textId="77777777" w:rsidR="00E546F5" w:rsidRDefault="00951CE2">
            <w:pPr>
              <w:pStyle w:val="Tier3"/>
            </w:pPr>
            <w:r>
              <w:t>-</w:t>
            </w:r>
            <w:r>
              <w:tab/>
              <w:t>-</w:t>
            </w:r>
            <w:r>
              <w:tab/>
              <w:t>Other</w:t>
            </w:r>
          </w:p>
          <w:p w14:paraId="59108E9E"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8E9F" w14:textId="77777777" w:rsidR="00E546F5" w:rsidRDefault="00951CE2">
            <w:pPr>
              <w:pStyle w:val="Tier3Bullet"/>
            </w:pPr>
            <w:r>
              <w:tab/>
            </w:r>
            <w:r>
              <w:tab/>
              <w:t>-</w:t>
            </w:r>
            <w:r>
              <w:tab/>
              <w:t>for fitting to or equipping such ships, boats or other vessels;</w:t>
            </w:r>
          </w:p>
          <w:p w14:paraId="59108EA0"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8EA1" w14:textId="77777777" w:rsidR="00E546F5" w:rsidRDefault="00951CE2">
            <w:pPr>
              <w:pStyle w:val="Tier3Bullet"/>
            </w:pPr>
            <w:r>
              <w:tab/>
            </w:r>
            <w:r>
              <w:tab/>
              <w:t>-</w:t>
            </w:r>
            <w:r>
              <w:tab/>
              <w:t>for equipping the above platforms;</w:t>
            </w:r>
          </w:p>
          <w:p w14:paraId="59108EA2"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A3" w14:textId="77777777" w:rsidR="00E546F5" w:rsidRDefault="00951CE2">
            <w:pPr>
              <w:pStyle w:val="NormalinTable"/>
            </w:pPr>
            <w:r>
              <w:t>0.0%</w:t>
            </w:r>
          </w:p>
        </w:tc>
      </w:tr>
      <w:tr w:rsidR="00E546F5" w14:paraId="59108E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A5" w14:textId="77777777" w:rsidR="00E546F5" w:rsidRDefault="00951CE2">
            <w:pPr>
              <w:pStyle w:val="NormalinTable"/>
            </w:pPr>
            <w:r>
              <w:t>8539500000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A6" w14:textId="77777777" w:rsidR="00E546F5" w:rsidRDefault="00951CE2">
            <w:pPr>
              <w:pStyle w:val="Tier1"/>
            </w:pPr>
            <w:r>
              <w:t>Electric filament or discharge lamps, including sealed beam lamp units and ultraviolet or infra-red lamps; arc-lamps; light-emitting diode (LED) lamps</w:t>
            </w:r>
          </w:p>
          <w:p w14:paraId="59108EA7" w14:textId="77777777" w:rsidR="00E546F5" w:rsidRDefault="00951CE2">
            <w:pPr>
              <w:pStyle w:val="Tier2"/>
            </w:pPr>
            <w:r>
              <w:t>-</w:t>
            </w:r>
            <w:r>
              <w:tab/>
              <w:t>Light-emitting diode (LED) lamps</w:t>
            </w:r>
          </w:p>
          <w:p w14:paraId="59108EA8" w14:textId="77777777" w:rsidR="00E546F5" w:rsidRDefault="00951CE2">
            <w:pPr>
              <w:pStyle w:val="Tier2Bullet"/>
            </w:pPr>
            <w:r>
              <w:tab/>
              <w:t>-</w:t>
            </w:r>
            <w:r>
              <w:tab/>
              <w:t xml:space="preserve">for </w:t>
            </w:r>
            <w:r>
              <w:t>incorporation in ships, boats or other vessels listed in Table 1, for the purposes of their construction, repair, maintenance or conversion;</w:t>
            </w:r>
          </w:p>
          <w:p w14:paraId="59108EA9" w14:textId="77777777" w:rsidR="00E546F5" w:rsidRDefault="00951CE2">
            <w:pPr>
              <w:pStyle w:val="Tier2Bullet"/>
            </w:pPr>
            <w:r>
              <w:tab/>
              <w:t>-</w:t>
            </w:r>
            <w:r>
              <w:tab/>
              <w:t>for fitting to or equipping such ships, boats or other vessels;</w:t>
            </w:r>
          </w:p>
          <w:p w14:paraId="59108EAA"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8EAB" w14:textId="77777777" w:rsidR="00E546F5" w:rsidRDefault="00951CE2">
            <w:pPr>
              <w:pStyle w:val="Tier2Bullet"/>
            </w:pPr>
            <w:r>
              <w:tab/>
              <w:t>-</w:t>
            </w:r>
            <w:r>
              <w:tab/>
              <w:t>for equipping the above platforms;</w:t>
            </w:r>
          </w:p>
          <w:p w14:paraId="59108EAC"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AD" w14:textId="77777777" w:rsidR="00E546F5" w:rsidRDefault="00951CE2">
            <w:pPr>
              <w:pStyle w:val="NormalinTable"/>
            </w:pPr>
            <w:r>
              <w:t>0.0%</w:t>
            </w:r>
          </w:p>
        </w:tc>
      </w:tr>
      <w:tr w:rsidR="00E546F5" w14:paraId="59108E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AF" w14:textId="77777777" w:rsidR="00E546F5" w:rsidRDefault="00951CE2">
            <w:pPr>
              <w:pStyle w:val="NormalinTable"/>
            </w:pPr>
            <w:r>
              <w:t>8539900000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B0" w14:textId="77777777" w:rsidR="00E546F5" w:rsidRDefault="00951CE2">
            <w:pPr>
              <w:pStyle w:val="Tier1"/>
            </w:pPr>
            <w:r>
              <w:t>Electric filament or discharge lamps, including sealed beam lamp units and ultraviolet or infra-red lamps; arc-lamps; light-emitting diode (LED) lamps</w:t>
            </w:r>
          </w:p>
          <w:p w14:paraId="59108EB1" w14:textId="77777777" w:rsidR="00E546F5" w:rsidRDefault="00951CE2">
            <w:pPr>
              <w:pStyle w:val="Tier2"/>
            </w:pPr>
            <w:r>
              <w:t>-</w:t>
            </w:r>
            <w:r>
              <w:tab/>
              <w:t>Parts</w:t>
            </w:r>
          </w:p>
          <w:p w14:paraId="59108EB2"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8EB3" w14:textId="77777777" w:rsidR="00E546F5" w:rsidRDefault="00951CE2">
            <w:pPr>
              <w:pStyle w:val="Tier2Bullet"/>
            </w:pPr>
            <w:r>
              <w:tab/>
              <w:t>-</w:t>
            </w:r>
            <w:r>
              <w:tab/>
              <w:t>for fitting to or equipping such ships, boats or other vessels;</w:t>
            </w:r>
          </w:p>
          <w:p w14:paraId="59108EB4"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8EB5" w14:textId="77777777" w:rsidR="00E546F5" w:rsidRDefault="00951CE2">
            <w:pPr>
              <w:pStyle w:val="Tier2Bullet"/>
            </w:pPr>
            <w:r>
              <w:tab/>
              <w:t>-</w:t>
            </w:r>
            <w:r>
              <w:tab/>
              <w:t>for equipping the above platforms;</w:t>
            </w:r>
          </w:p>
          <w:p w14:paraId="59108EB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B7" w14:textId="77777777" w:rsidR="00E546F5" w:rsidRDefault="00951CE2">
            <w:pPr>
              <w:pStyle w:val="NormalinTable"/>
            </w:pPr>
            <w:r>
              <w:t>0.0%</w:t>
            </w:r>
          </w:p>
        </w:tc>
      </w:tr>
      <w:tr w:rsidR="00E546F5" w14:paraId="59108E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B9" w14:textId="77777777" w:rsidR="00E546F5" w:rsidRDefault="00951CE2">
            <w:pPr>
              <w:pStyle w:val="NormalinTable"/>
            </w:pPr>
            <w:r>
              <w:t>8540110010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BA"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EBB" w14:textId="77777777" w:rsidR="00E546F5" w:rsidRDefault="00951CE2">
            <w:pPr>
              <w:pStyle w:val="Tier2"/>
            </w:pPr>
            <w:r>
              <w:t>-</w:t>
            </w:r>
            <w:r>
              <w:tab/>
              <w:t xml:space="preserve">Cathode ray television picture </w:t>
            </w:r>
            <w:r>
              <w:t>tubes, including video monitor cathode ray tubes</w:t>
            </w:r>
          </w:p>
          <w:p w14:paraId="59108EBC" w14:textId="77777777" w:rsidR="00E546F5" w:rsidRDefault="00951CE2">
            <w:pPr>
              <w:pStyle w:val="Tier3"/>
            </w:pPr>
            <w:r>
              <w:t>-</w:t>
            </w:r>
            <w:r>
              <w:tab/>
              <w:t>-</w:t>
            </w:r>
            <w:r>
              <w:tab/>
              <w:t>Colour</w:t>
            </w:r>
          </w:p>
          <w:p w14:paraId="59108EBD" w14:textId="77777777" w:rsidR="00E546F5" w:rsidRDefault="00951CE2">
            <w:pPr>
              <w:pStyle w:val="Tier4"/>
            </w:pPr>
            <w:r>
              <w:t>-</w:t>
            </w:r>
            <w:r>
              <w:tab/>
              <w:t>-</w:t>
            </w:r>
            <w:r>
              <w:tab/>
              <w:t>-</w:t>
            </w:r>
            <w:r>
              <w:tab/>
              <w:t>For use in certain types of aircraft</w:t>
            </w:r>
          </w:p>
          <w:p w14:paraId="59108EBE"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BF" w14:textId="77777777" w:rsidR="00E546F5" w:rsidRDefault="00951CE2">
            <w:pPr>
              <w:pStyle w:val="NormalinTable"/>
            </w:pPr>
            <w:r>
              <w:t>0.0%</w:t>
            </w:r>
          </w:p>
        </w:tc>
      </w:tr>
      <w:tr w:rsidR="00E546F5" w14:paraId="59108E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C1" w14:textId="77777777" w:rsidR="00E546F5" w:rsidRDefault="00951CE2">
            <w:pPr>
              <w:pStyle w:val="NormalinTable"/>
            </w:pPr>
            <w:r>
              <w:t>8540110090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C2" w14:textId="77777777" w:rsidR="00E546F5" w:rsidRDefault="00951CE2">
            <w:pPr>
              <w:pStyle w:val="Tier1"/>
            </w:pPr>
            <w:r>
              <w:t>Thermionic, cold cathode or photocathode valves and tubes (for example, vacuum or vapour or gas filled valves and tubes, mercury arc rectifying valves and tubes, cathode ray tubes, tele</w:t>
            </w:r>
            <w:r>
              <w:t>vision camera tubes)</w:t>
            </w:r>
          </w:p>
          <w:p w14:paraId="59108EC3" w14:textId="77777777" w:rsidR="00E546F5" w:rsidRDefault="00951CE2">
            <w:pPr>
              <w:pStyle w:val="Tier2"/>
            </w:pPr>
            <w:r>
              <w:t>-</w:t>
            </w:r>
            <w:r>
              <w:tab/>
              <w:t>Cathode ray television picture tubes, including video monitor cathode ray tubes</w:t>
            </w:r>
          </w:p>
          <w:p w14:paraId="59108EC4" w14:textId="77777777" w:rsidR="00E546F5" w:rsidRDefault="00951CE2">
            <w:pPr>
              <w:pStyle w:val="Tier3"/>
            </w:pPr>
            <w:r>
              <w:t>-</w:t>
            </w:r>
            <w:r>
              <w:tab/>
              <w:t>-</w:t>
            </w:r>
            <w:r>
              <w:tab/>
              <w:t>Colour</w:t>
            </w:r>
          </w:p>
          <w:p w14:paraId="59108EC5" w14:textId="77777777" w:rsidR="00E546F5" w:rsidRDefault="00951CE2">
            <w:pPr>
              <w:pStyle w:val="Tier4"/>
            </w:pPr>
            <w:r>
              <w:t>-</w:t>
            </w:r>
            <w:r>
              <w:tab/>
              <w:t>-</w:t>
            </w:r>
            <w:r>
              <w:tab/>
              <w:t>-</w:t>
            </w:r>
            <w:r>
              <w:tab/>
              <w:t>Other</w:t>
            </w:r>
          </w:p>
          <w:p w14:paraId="59108EC6"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8EC7" w14:textId="77777777" w:rsidR="00E546F5" w:rsidRDefault="00951CE2">
            <w:pPr>
              <w:pStyle w:val="Tier4Bullet"/>
            </w:pPr>
            <w:r>
              <w:tab/>
            </w:r>
            <w:r>
              <w:tab/>
            </w:r>
            <w:r>
              <w:tab/>
              <w:t>-</w:t>
            </w:r>
            <w:r>
              <w:tab/>
              <w:t>for fitting to or equipping such ships, boats or other vessels;</w:t>
            </w:r>
          </w:p>
          <w:p w14:paraId="59108EC8"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8EC9" w14:textId="77777777" w:rsidR="00E546F5" w:rsidRDefault="00951CE2">
            <w:pPr>
              <w:pStyle w:val="Tier4Bullet"/>
            </w:pPr>
            <w:r>
              <w:tab/>
            </w:r>
            <w:r>
              <w:tab/>
            </w:r>
            <w:r>
              <w:tab/>
              <w:t>-</w:t>
            </w:r>
            <w:r>
              <w:tab/>
              <w:t>for equipping the above platforms;</w:t>
            </w:r>
          </w:p>
          <w:p w14:paraId="59108EC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CB" w14:textId="77777777" w:rsidR="00E546F5" w:rsidRDefault="00951CE2">
            <w:pPr>
              <w:pStyle w:val="NormalinTable"/>
            </w:pPr>
            <w:r>
              <w:t>0.0%</w:t>
            </w:r>
          </w:p>
        </w:tc>
      </w:tr>
      <w:tr w:rsidR="00E546F5" w14:paraId="59108E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CD" w14:textId="77777777" w:rsidR="00E546F5" w:rsidRDefault="00951CE2">
            <w:pPr>
              <w:pStyle w:val="NormalinTable"/>
            </w:pPr>
            <w:r>
              <w:t>8540120010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CE" w14:textId="77777777" w:rsidR="00E546F5" w:rsidRDefault="00951CE2">
            <w:pPr>
              <w:pStyle w:val="Tier1"/>
            </w:pPr>
            <w:r>
              <w:t>Thermionic, cold cathode or photocathode valves and tube</w:t>
            </w:r>
            <w:r>
              <w:t>s (for example, vacuum or vapour or gas filled valves and tubes, mercury arc rectifying valves and tubes, cathode ray tubes, television camera tubes)</w:t>
            </w:r>
          </w:p>
          <w:p w14:paraId="59108ECF" w14:textId="77777777" w:rsidR="00E546F5" w:rsidRDefault="00951CE2">
            <w:pPr>
              <w:pStyle w:val="Tier2"/>
            </w:pPr>
            <w:r>
              <w:t>-</w:t>
            </w:r>
            <w:r>
              <w:tab/>
              <w:t>Cathode ray television picture tubes, including video monitor cathode ray tubes</w:t>
            </w:r>
          </w:p>
          <w:p w14:paraId="59108ED0" w14:textId="77777777" w:rsidR="00E546F5" w:rsidRDefault="00951CE2">
            <w:pPr>
              <w:pStyle w:val="Tier3"/>
            </w:pPr>
            <w:r>
              <w:t>-</w:t>
            </w:r>
            <w:r>
              <w:tab/>
              <w:t>-</w:t>
            </w:r>
            <w:r>
              <w:tab/>
              <w:t>Monochrome</w:t>
            </w:r>
          </w:p>
          <w:p w14:paraId="59108ED1" w14:textId="77777777" w:rsidR="00E546F5" w:rsidRDefault="00951CE2">
            <w:pPr>
              <w:pStyle w:val="Tier4"/>
            </w:pPr>
            <w:r>
              <w:t>-</w:t>
            </w:r>
            <w:r>
              <w:tab/>
              <w:t>-</w:t>
            </w:r>
            <w:r>
              <w:tab/>
              <w:t>-</w:t>
            </w:r>
            <w:r>
              <w:tab/>
            </w:r>
            <w:r>
              <w:t>For use in certain types of aircraft</w:t>
            </w:r>
          </w:p>
          <w:p w14:paraId="59108ED2" w14:textId="77777777" w:rsidR="00E546F5" w:rsidRDefault="00951CE2">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D3" w14:textId="77777777" w:rsidR="00E546F5" w:rsidRDefault="00951CE2">
            <w:pPr>
              <w:pStyle w:val="NormalinTable"/>
            </w:pPr>
            <w:r>
              <w:t>0.0%</w:t>
            </w:r>
          </w:p>
        </w:tc>
      </w:tr>
      <w:tr w:rsidR="00E546F5" w14:paraId="59108E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D5" w14:textId="77777777" w:rsidR="00E546F5" w:rsidRDefault="00951CE2">
            <w:pPr>
              <w:pStyle w:val="NormalinTable"/>
            </w:pPr>
            <w:r>
              <w:t>8540120090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D6" w14:textId="77777777" w:rsidR="00E546F5" w:rsidRDefault="00951CE2">
            <w:pPr>
              <w:pStyle w:val="Tier1"/>
            </w:pPr>
            <w:r>
              <w:t>Thermionic,</w:t>
            </w:r>
            <w:r>
              <w:t xml:space="preserve"> cold cathode or photocathode valves and tubes (for example, vacuum or vapour or gas filled valves and tubes, mercury arc rectifying valves and tubes, cathode ray tubes, television camera tubes)</w:t>
            </w:r>
          </w:p>
          <w:p w14:paraId="59108ED7" w14:textId="77777777" w:rsidR="00E546F5" w:rsidRDefault="00951CE2">
            <w:pPr>
              <w:pStyle w:val="Tier2"/>
            </w:pPr>
            <w:r>
              <w:t>-</w:t>
            </w:r>
            <w:r>
              <w:tab/>
              <w:t>Cathode ray television picture tubes, including video monit</w:t>
            </w:r>
            <w:r>
              <w:t>or cathode ray tubes</w:t>
            </w:r>
          </w:p>
          <w:p w14:paraId="59108ED8" w14:textId="77777777" w:rsidR="00E546F5" w:rsidRDefault="00951CE2">
            <w:pPr>
              <w:pStyle w:val="Tier3"/>
            </w:pPr>
            <w:r>
              <w:t>-</w:t>
            </w:r>
            <w:r>
              <w:tab/>
              <w:t>-</w:t>
            </w:r>
            <w:r>
              <w:tab/>
              <w:t>Monochrome</w:t>
            </w:r>
          </w:p>
          <w:p w14:paraId="59108ED9" w14:textId="77777777" w:rsidR="00E546F5" w:rsidRDefault="00951CE2">
            <w:pPr>
              <w:pStyle w:val="Tier4"/>
            </w:pPr>
            <w:r>
              <w:t>-</w:t>
            </w:r>
            <w:r>
              <w:tab/>
              <w:t>-</w:t>
            </w:r>
            <w:r>
              <w:tab/>
              <w:t>-</w:t>
            </w:r>
            <w:r>
              <w:tab/>
              <w:t>Other</w:t>
            </w:r>
          </w:p>
          <w:p w14:paraId="59108ED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EDB" w14:textId="77777777" w:rsidR="00E546F5" w:rsidRDefault="00951CE2">
            <w:pPr>
              <w:pStyle w:val="Tier4Bullet"/>
            </w:pPr>
            <w:r>
              <w:tab/>
            </w:r>
            <w:r>
              <w:tab/>
            </w:r>
            <w:r>
              <w:tab/>
              <w:t>-</w:t>
            </w:r>
            <w:r>
              <w:tab/>
              <w:t xml:space="preserve">for fitting to or equipping such ships, boats or </w:t>
            </w:r>
            <w:r>
              <w:t>other vessels;</w:t>
            </w:r>
          </w:p>
          <w:p w14:paraId="59108ED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8EDD" w14:textId="77777777" w:rsidR="00E546F5" w:rsidRDefault="00951CE2">
            <w:pPr>
              <w:pStyle w:val="Tier4Bullet"/>
            </w:pPr>
            <w:r>
              <w:tab/>
            </w:r>
            <w:r>
              <w:tab/>
            </w:r>
            <w:r>
              <w:tab/>
              <w:t>-</w:t>
            </w:r>
            <w:r>
              <w:tab/>
              <w:t>for e</w:t>
            </w:r>
            <w:r>
              <w:t>quipping the above platforms;</w:t>
            </w:r>
          </w:p>
          <w:p w14:paraId="59108ED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DF" w14:textId="77777777" w:rsidR="00E546F5" w:rsidRDefault="00951CE2">
            <w:pPr>
              <w:pStyle w:val="NormalinTable"/>
            </w:pPr>
            <w:r>
              <w:t>0.0%</w:t>
            </w:r>
          </w:p>
        </w:tc>
      </w:tr>
      <w:tr w:rsidR="00E546F5" w14:paraId="59108E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E1" w14:textId="77777777" w:rsidR="00E546F5" w:rsidRDefault="00951CE2">
            <w:pPr>
              <w:pStyle w:val="NormalinTable"/>
            </w:pPr>
            <w:r>
              <w:t>8540201010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E2" w14:textId="77777777" w:rsidR="00E546F5" w:rsidRDefault="00951CE2">
            <w:pPr>
              <w:pStyle w:val="Tier1"/>
            </w:pPr>
            <w:r>
              <w:t xml:space="preserve">Thermionic, cold cathode or photocathode valves and tubes (for example, vacuum or vapour or gas filled valves and tubes, mercury arc </w:t>
            </w:r>
            <w:r>
              <w:t>rectifying valves and tubes, cathode ray tubes, television camera tubes)</w:t>
            </w:r>
          </w:p>
          <w:p w14:paraId="59108EE3" w14:textId="77777777" w:rsidR="00E546F5" w:rsidRDefault="00951CE2">
            <w:pPr>
              <w:pStyle w:val="Tier2"/>
            </w:pPr>
            <w:r>
              <w:t>-</w:t>
            </w:r>
            <w:r>
              <w:tab/>
              <w:t>Television camera tubes; image converters and intensifiers; other photocathode tubes</w:t>
            </w:r>
          </w:p>
          <w:p w14:paraId="59108EE4" w14:textId="77777777" w:rsidR="00E546F5" w:rsidRDefault="00951CE2">
            <w:pPr>
              <w:pStyle w:val="Tier3"/>
            </w:pPr>
            <w:r>
              <w:t>-</w:t>
            </w:r>
            <w:r>
              <w:tab/>
              <w:t>-</w:t>
            </w:r>
            <w:r>
              <w:tab/>
              <w:t>Television camera tubes</w:t>
            </w:r>
          </w:p>
          <w:p w14:paraId="59108EE5" w14:textId="77777777" w:rsidR="00E546F5" w:rsidRDefault="00951CE2">
            <w:pPr>
              <w:pStyle w:val="Tier4"/>
            </w:pPr>
            <w:r>
              <w:t>-</w:t>
            </w:r>
            <w:r>
              <w:tab/>
              <w:t>-</w:t>
            </w:r>
            <w:r>
              <w:tab/>
              <w:t>-</w:t>
            </w:r>
            <w:r>
              <w:tab/>
              <w:t>For use in certain types of aircraft</w:t>
            </w:r>
          </w:p>
          <w:p w14:paraId="59108EE6" w14:textId="77777777" w:rsidR="00E546F5" w:rsidRDefault="00951CE2">
            <w:pPr>
              <w:pStyle w:val="Tier4Bullet"/>
            </w:pPr>
            <w:r>
              <w:tab/>
            </w:r>
            <w:r>
              <w:tab/>
            </w:r>
            <w:r>
              <w:tab/>
              <w:t>-</w:t>
            </w:r>
            <w:r>
              <w:tab/>
              <w:t>For use in certain t</w:t>
            </w:r>
            <w:r>
              <w: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E7" w14:textId="77777777" w:rsidR="00E546F5" w:rsidRDefault="00951CE2">
            <w:pPr>
              <w:pStyle w:val="NormalinTable"/>
            </w:pPr>
            <w:r>
              <w:t>0.0%</w:t>
            </w:r>
          </w:p>
        </w:tc>
      </w:tr>
      <w:tr w:rsidR="00E546F5" w14:paraId="59108EF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E9" w14:textId="77777777" w:rsidR="00E546F5" w:rsidRDefault="00951CE2">
            <w:pPr>
              <w:pStyle w:val="NormalinTable"/>
            </w:pPr>
            <w:r>
              <w:t>8540201090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EA" w14:textId="77777777" w:rsidR="00E546F5" w:rsidRDefault="00951CE2">
            <w:pPr>
              <w:pStyle w:val="Tier1"/>
            </w:pPr>
            <w:r>
              <w:t>Thermionic, cold cathode or photocathode valves and tubes (for example, v</w:t>
            </w:r>
            <w:r>
              <w:t>acuum or vapour or gas filled valves and tubes, mercury arc rectifying valves and tubes, cathode ray tubes, television camera tubes)</w:t>
            </w:r>
          </w:p>
          <w:p w14:paraId="59108EEB" w14:textId="77777777" w:rsidR="00E546F5" w:rsidRDefault="00951CE2">
            <w:pPr>
              <w:pStyle w:val="Tier2"/>
            </w:pPr>
            <w:r>
              <w:t>-</w:t>
            </w:r>
            <w:r>
              <w:tab/>
              <w:t>Television camera tubes; image converters and intensifiers; other photocathode tubes</w:t>
            </w:r>
          </w:p>
          <w:p w14:paraId="59108EEC" w14:textId="77777777" w:rsidR="00E546F5" w:rsidRDefault="00951CE2">
            <w:pPr>
              <w:pStyle w:val="Tier3"/>
            </w:pPr>
            <w:r>
              <w:t>-</w:t>
            </w:r>
            <w:r>
              <w:tab/>
              <w:t>-</w:t>
            </w:r>
            <w:r>
              <w:tab/>
              <w:t>Television camera tubes</w:t>
            </w:r>
          </w:p>
          <w:p w14:paraId="59108EED" w14:textId="77777777" w:rsidR="00E546F5" w:rsidRDefault="00951CE2">
            <w:pPr>
              <w:pStyle w:val="Tier4"/>
            </w:pPr>
            <w:r>
              <w:t>-</w:t>
            </w:r>
            <w:r>
              <w:tab/>
              <w:t>-</w:t>
            </w:r>
            <w:r>
              <w:tab/>
              <w:t>-</w:t>
            </w:r>
            <w:r>
              <w:tab/>
            </w:r>
            <w:r>
              <w:t>Other</w:t>
            </w:r>
          </w:p>
          <w:p w14:paraId="59108EEE"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EEF" w14:textId="77777777" w:rsidR="00E546F5" w:rsidRDefault="00951CE2">
            <w:pPr>
              <w:pStyle w:val="Tier4Bullet"/>
            </w:pPr>
            <w:r>
              <w:tab/>
            </w:r>
            <w:r>
              <w:tab/>
            </w:r>
            <w:r>
              <w:tab/>
              <w:t>-</w:t>
            </w:r>
            <w:r>
              <w:tab/>
              <w:t>for fitting to or equipping such ships, boats or other vessels;</w:t>
            </w:r>
          </w:p>
          <w:p w14:paraId="59108EF0" w14:textId="77777777" w:rsidR="00E546F5" w:rsidRDefault="00951CE2">
            <w:pPr>
              <w:pStyle w:val="Tier4Bullet"/>
            </w:pP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14:paraId="59108EF1" w14:textId="77777777" w:rsidR="00E546F5" w:rsidRDefault="00951CE2">
            <w:pPr>
              <w:pStyle w:val="Tier4Bullet"/>
            </w:pPr>
            <w:r>
              <w:tab/>
            </w:r>
            <w:r>
              <w:tab/>
            </w:r>
            <w:r>
              <w:tab/>
              <w:t>-</w:t>
            </w:r>
            <w:r>
              <w:tab/>
              <w:t>for equipping the above platforms;</w:t>
            </w:r>
          </w:p>
          <w:p w14:paraId="59108EF2" w14:textId="77777777" w:rsidR="00E546F5" w:rsidRDefault="00951CE2">
            <w:pPr>
              <w:pStyle w:val="Tier4Bullet"/>
            </w:pPr>
            <w:r>
              <w:tab/>
            </w:r>
            <w:r>
              <w:tab/>
            </w:r>
            <w:r>
              <w:tab/>
              <w:t>-</w:t>
            </w:r>
            <w:r>
              <w:tab/>
              <w:t>for linking</w:t>
            </w:r>
            <w:r>
              <w:t xml:space="preserve">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F3" w14:textId="77777777" w:rsidR="00E546F5" w:rsidRDefault="00951CE2">
            <w:pPr>
              <w:pStyle w:val="NormalinTable"/>
            </w:pPr>
            <w:r>
              <w:t>0.0%</w:t>
            </w:r>
          </w:p>
        </w:tc>
      </w:tr>
      <w:tr w:rsidR="00E546F5" w14:paraId="59108E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F5" w14:textId="77777777" w:rsidR="00E546F5" w:rsidRDefault="00951CE2">
            <w:pPr>
              <w:pStyle w:val="NormalinTable"/>
            </w:pPr>
            <w:r>
              <w:t>8540208010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F6" w14:textId="77777777" w:rsidR="00E546F5" w:rsidRDefault="00951CE2">
            <w:pPr>
              <w:pStyle w:val="Tier1"/>
            </w:pPr>
            <w:r>
              <w:t xml:space="preserve">Thermionic, cold cathode or photocathode valves and tubes (for example, vacuum or vapour or gas filled valves and tubes, mercury arc rectifying valves and tubes, cathode ray </w:t>
            </w:r>
            <w:r>
              <w:t>tubes, television camera tubes)</w:t>
            </w:r>
          </w:p>
          <w:p w14:paraId="59108EF7" w14:textId="77777777" w:rsidR="00E546F5" w:rsidRDefault="00951CE2">
            <w:pPr>
              <w:pStyle w:val="Tier2"/>
            </w:pPr>
            <w:r>
              <w:t>-</w:t>
            </w:r>
            <w:r>
              <w:tab/>
              <w:t>Television camera tubes; image converters and intensifiers; other photocathode tubes</w:t>
            </w:r>
          </w:p>
          <w:p w14:paraId="59108EF8" w14:textId="77777777" w:rsidR="00E546F5" w:rsidRDefault="00951CE2">
            <w:pPr>
              <w:pStyle w:val="Tier3"/>
            </w:pPr>
            <w:r>
              <w:t>-</w:t>
            </w:r>
            <w:r>
              <w:tab/>
              <w:t>-</w:t>
            </w:r>
            <w:r>
              <w:tab/>
              <w:t>Other</w:t>
            </w:r>
          </w:p>
          <w:p w14:paraId="59108EF9" w14:textId="77777777" w:rsidR="00E546F5" w:rsidRDefault="00951CE2">
            <w:pPr>
              <w:pStyle w:val="Tier4"/>
            </w:pPr>
            <w:r>
              <w:t>-</w:t>
            </w:r>
            <w:r>
              <w:tab/>
              <w:t>-</w:t>
            </w:r>
            <w:r>
              <w:tab/>
              <w:t>-</w:t>
            </w:r>
            <w:r>
              <w:tab/>
              <w:t>For use in certain types of aircraft</w:t>
            </w:r>
          </w:p>
          <w:p w14:paraId="59108EFA" w14:textId="77777777" w:rsidR="00E546F5" w:rsidRDefault="00951CE2">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EFB" w14:textId="77777777" w:rsidR="00E546F5" w:rsidRDefault="00951CE2">
            <w:pPr>
              <w:pStyle w:val="NormalinTable"/>
            </w:pPr>
            <w:r>
              <w:t>0.0%</w:t>
            </w:r>
          </w:p>
        </w:tc>
      </w:tr>
      <w:tr w:rsidR="00E546F5" w14:paraId="59108F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EFD" w14:textId="77777777" w:rsidR="00E546F5" w:rsidRDefault="00951CE2">
            <w:pPr>
              <w:pStyle w:val="NormalinTable"/>
            </w:pPr>
            <w:r>
              <w:t>8540208091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EFE" w14:textId="77777777" w:rsidR="00E546F5" w:rsidRDefault="00951CE2">
            <w:pPr>
              <w:pStyle w:val="Tier1"/>
            </w:pPr>
            <w:r>
              <w:t xml:space="preserve">Thermionic, cold cathode or photocathode valves and tubes (for example, vacuum or vapour or gas filled </w:t>
            </w:r>
            <w:r>
              <w:t>valves and tubes, mercury arc rectifying valves and tubes, cathode ray tubes, television camera tubes)</w:t>
            </w:r>
          </w:p>
          <w:p w14:paraId="59108EFF" w14:textId="77777777" w:rsidR="00E546F5" w:rsidRDefault="00951CE2">
            <w:pPr>
              <w:pStyle w:val="Tier2"/>
            </w:pPr>
            <w:r>
              <w:t>-</w:t>
            </w:r>
            <w:r>
              <w:tab/>
              <w:t>Television camera tubes; image converters and intensifiers; other photocathode tubes</w:t>
            </w:r>
          </w:p>
          <w:p w14:paraId="59108F00" w14:textId="77777777" w:rsidR="00E546F5" w:rsidRDefault="00951CE2">
            <w:pPr>
              <w:pStyle w:val="Tier3"/>
            </w:pPr>
            <w:r>
              <w:t>-</w:t>
            </w:r>
            <w:r>
              <w:tab/>
              <w:t>-</w:t>
            </w:r>
            <w:r>
              <w:tab/>
              <w:t>Other</w:t>
            </w:r>
          </w:p>
          <w:p w14:paraId="59108F01" w14:textId="77777777" w:rsidR="00E546F5" w:rsidRDefault="00951CE2">
            <w:pPr>
              <w:pStyle w:val="Tier4"/>
            </w:pPr>
            <w:r>
              <w:t>-</w:t>
            </w:r>
            <w:r>
              <w:tab/>
              <w:t>-</w:t>
            </w:r>
            <w:r>
              <w:tab/>
              <w:t>-</w:t>
            </w:r>
            <w:r>
              <w:tab/>
              <w:t>Other</w:t>
            </w:r>
          </w:p>
          <w:p w14:paraId="59108F02" w14:textId="77777777" w:rsidR="00E546F5" w:rsidRDefault="00951CE2">
            <w:pPr>
              <w:pStyle w:val="Tier5"/>
            </w:pPr>
            <w:r>
              <w:t>-</w:t>
            </w:r>
            <w:r>
              <w:tab/>
              <w:t>-</w:t>
            </w:r>
            <w:r>
              <w:tab/>
              <w:t>-</w:t>
            </w:r>
            <w:r>
              <w:tab/>
              <w:t>-</w:t>
            </w:r>
            <w:r>
              <w:tab/>
              <w:t>Photomultiplier</w:t>
            </w:r>
          </w:p>
          <w:p w14:paraId="59108F03" w14:textId="77777777" w:rsidR="00E546F5" w:rsidRDefault="00951CE2">
            <w:pPr>
              <w:pStyle w:val="Tier5Bullet"/>
            </w:pPr>
            <w:r>
              <w:tab/>
            </w:r>
            <w:r>
              <w:tab/>
            </w:r>
            <w:r>
              <w:tab/>
            </w:r>
            <w:r>
              <w:tab/>
              <w:t>-</w:t>
            </w:r>
            <w:r>
              <w:tab/>
              <w:t>for incorporat</w:t>
            </w:r>
            <w:r>
              <w:t>ion in ships, boats or other vessels listed in Table 1, for the purposes of their construction, repair, maintenance or conversion;</w:t>
            </w:r>
          </w:p>
          <w:p w14:paraId="59108F04" w14:textId="77777777" w:rsidR="00E546F5" w:rsidRDefault="00951CE2">
            <w:pPr>
              <w:pStyle w:val="Tier5Bullet"/>
            </w:pPr>
            <w:r>
              <w:tab/>
            </w:r>
            <w:r>
              <w:tab/>
            </w:r>
            <w:r>
              <w:tab/>
            </w:r>
            <w:r>
              <w:tab/>
              <w:t>-</w:t>
            </w:r>
            <w:r>
              <w:tab/>
              <w:t>for fitting to or equipping such ships, boats or other vessels;</w:t>
            </w:r>
          </w:p>
          <w:p w14:paraId="59108F05" w14:textId="77777777" w:rsidR="00E546F5" w:rsidRDefault="00951CE2">
            <w:pPr>
              <w:pStyle w:val="Tier5Bullet"/>
            </w:pPr>
            <w:r>
              <w:tab/>
            </w:r>
            <w:r>
              <w:tab/>
            </w:r>
            <w:r>
              <w:tab/>
            </w:r>
            <w:r>
              <w:tab/>
              <w:t>-</w:t>
            </w:r>
            <w:r>
              <w:tab/>
              <w:t>for incorporation, for the purposes of their cons</w:t>
            </w:r>
            <w:r>
              <w:t>truction, repair, maintenance or conversion, in drilling or production platforms listed below: fixed, of subheading ex 8430 49 or floating or submersible of subheading 8905 20;</w:t>
            </w:r>
          </w:p>
          <w:p w14:paraId="59108F06" w14:textId="77777777" w:rsidR="00E546F5" w:rsidRDefault="00951CE2">
            <w:pPr>
              <w:pStyle w:val="Tier5Bullet"/>
            </w:pPr>
            <w:r>
              <w:tab/>
            </w:r>
            <w:r>
              <w:tab/>
            </w:r>
            <w:r>
              <w:tab/>
            </w:r>
            <w:r>
              <w:tab/>
              <w:t>-</w:t>
            </w:r>
            <w:r>
              <w:tab/>
              <w:t>for equipping the above platforms;</w:t>
            </w:r>
          </w:p>
          <w:p w14:paraId="59108F07" w14:textId="77777777" w:rsidR="00E546F5" w:rsidRDefault="00951CE2">
            <w:pPr>
              <w:pStyle w:val="Tier5Bullet"/>
            </w:pPr>
            <w:r>
              <w:tab/>
            </w:r>
            <w:r>
              <w:tab/>
            </w: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08" w14:textId="77777777" w:rsidR="00E546F5" w:rsidRDefault="00951CE2">
            <w:pPr>
              <w:pStyle w:val="NormalinTable"/>
            </w:pPr>
            <w:r>
              <w:t>0.0%</w:t>
            </w:r>
          </w:p>
        </w:tc>
      </w:tr>
      <w:tr w:rsidR="00E546F5" w14:paraId="59108F1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0A" w14:textId="77777777" w:rsidR="00E546F5" w:rsidRDefault="00951CE2">
            <w:pPr>
              <w:pStyle w:val="NormalinTable"/>
            </w:pPr>
            <w:r>
              <w:t>8540208099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0B" w14:textId="77777777" w:rsidR="00E546F5" w:rsidRDefault="00951CE2">
            <w:pPr>
              <w:pStyle w:val="Tier1"/>
            </w:pPr>
            <w:r>
              <w:t xml:space="preserve">Thermionic, cold cathode or photocathode valves and tubes (for example, vacuum or vapour or gas filled valves and tubes, mercury arc rectifying valves and tubes, cathode ray tubes, television camera </w:t>
            </w:r>
            <w:r>
              <w:t>tubes)</w:t>
            </w:r>
          </w:p>
          <w:p w14:paraId="59108F0C" w14:textId="77777777" w:rsidR="00E546F5" w:rsidRDefault="00951CE2">
            <w:pPr>
              <w:pStyle w:val="Tier2"/>
            </w:pPr>
            <w:r>
              <w:t>-</w:t>
            </w:r>
            <w:r>
              <w:tab/>
              <w:t>Television camera tubes; image converters and intensifiers; other photocathode tubes</w:t>
            </w:r>
          </w:p>
          <w:p w14:paraId="59108F0D" w14:textId="77777777" w:rsidR="00E546F5" w:rsidRDefault="00951CE2">
            <w:pPr>
              <w:pStyle w:val="Tier3"/>
            </w:pPr>
            <w:r>
              <w:t>-</w:t>
            </w:r>
            <w:r>
              <w:tab/>
              <w:t>-</w:t>
            </w:r>
            <w:r>
              <w:tab/>
              <w:t>Other</w:t>
            </w:r>
          </w:p>
          <w:p w14:paraId="59108F0E" w14:textId="77777777" w:rsidR="00E546F5" w:rsidRDefault="00951CE2">
            <w:pPr>
              <w:pStyle w:val="Tier4"/>
            </w:pPr>
            <w:r>
              <w:t>-</w:t>
            </w:r>
            <w:r>
              <w:tab/>
              <w:t>-</w:t>
            </w:r>
            <w:r>
              <w:tab/>
              <w:t>-</w:t>
            </w:r>
            <w:r>
              <w:tab/>
              <w:t>Other</w:t>
            </w:r>
          </w:p>
          <w:p w14:paraId="59108F0F" w14:textId="77777777" w:rsidR="00E546F5" w:rsidRDefault="00951CE2">
            <w:pPr>
              <w:pStyle w:val="Tier5"/>
            </w:pPr>
            <w:r>
              <w:t>-</w:t>
            </w:r>
            <w:r>
              <w:tab/>
              <w:t>-</w:t>
            </w:r>
            <w:r>
              <w:tab/>
              <w:t>-</w:t>
            </w:r>
            <w:r>
              <w:tab/>
              <w:t>-</w:t>
            </w:r>
            <w:r>
              <w:tab/>
              <w:t>Other</w:t>
            </w:r>
          </w:p>
          <w:p w14:paraId="59108F10" w14:textId="77777777" w:rsidR="00E546F5" w:rsidRDefault="00951CE2">
            <w:pPr>
              <w:pStyle w:val="Tier5Bullet"/>
            </w:pPr>
            <w:r>
              <w:tab/>
            </w:r>
            <w:r>
              <w:tab/>
            </w:r>
            <w:r>
              <w:tab/>
            </w:r>
            <w:r>
              <w:tab/>
              <w:t>-</w:t>
            </w:r>
            <w:r>
              <w:tab/>
              <w:t>for incorporation in ships, boats or other vessels listed in Table 1, for the purposes of their construction, repair, ma</w:t>
            </w:r>
            <w:r>
              <w:t>intenance or conversion;</w:t>
            </w:r>
          </w:p>
          <w:p w14:paraId="59108F11" w14:textId="77777777" w:rsidR="00E546F5" w:rsidRDefault="00951CE2">
            <w:pPr>
              <w:pStyle w:val="Tier5Bullet"/>
            </w:pPr>
            <w:r>
              <w:tab/>
            </w:r>
            <w:r>
              <w:tab/>
            </w:r>
            <w:r>
              <w:tab/>
            </w:r>
            <w:r>
              <w:tab/>
              <w:t>-</w:t>
            </w:r>
            <w:r>
              <w:tab/>
              <w:t>for fitting to or equipping such ships, boats or other vessels;</w:t>
            </w:r>
          </w:p>
          <w:p w14:paraId="59108F12"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8F13" w14:textId="77777777" w:rsidR="00E546F5" w:rsidRDefault="00951CE2">
            <w:pPr>
              <w:pStyle w:val="Tier5Bullet"/>
            </w:pPr>
            <w:r>
              <w:tab/>
            </w:r>
            <w:r>
              <w:tab/>
            </w:r>
            <w:r>
              <w:tab/>
            </w:r>
            <w:r>
              <w:tab/>
              <w:t>-</w:t>
            </w:r>
            <w:r>
              <w:tab/>
              <w:t>for equipping the above platforms;</w:t>
            </w:r>
          </w:p>
          <w:p w14:paraId="59108F1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15" w14:textId="77777777" w:rsidR="00E546F5" w:rsidRDefault="00951CE2">
            <w:pPr>
              <w:pStyle w:val="NormalinTable"/>
            </w:pPr>
            <w:r>
              <w:t>0.0%</w:t>
            </w:r>
          </w:p>
        </w:tc>
      </w:tr>
      <w:tr w:rsidR="00E546F5" w14:paraId="59108F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17" w14:textId="77777777" w:rsidR="00E546F5" w:rsidRDefault="00951CE2">
            <w:pPr>
              <w:pStyle w:val="NormalinTable"/>
            </w:pPr>
            <w:r>
              <w:t>8540400010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18" w14:textId="77777777" w:rsidR="00E546F5" w:rsidRDefault="00951CE2">
            <w:pPr>
              <w:pStyle w:val="Tier1"/>
            </w:pPr>
            <w:r>
              <w:t>Thermionic, cold cathode or photocathode va</w:t>
            </w:r>
            <w:r>
              <w:t>lves and tubes (for example, vacuum or vapour or gas filled valves and tubes, mercury arc rectifying valves and tubes, cathode ray tubes, television camera tubes)</w:t>
            </w:r>
          </w:p>
          <w:p w14:paraId="59108F19" w14:textId="77777777" w:rsidR="00E546F5" w:rsidRDefault="00951CE2">
            <w:pPr>
              <w:pStyle w:val="Tier2"/>
            </w:pPr>
            <w:r>
              <w:t>-</w:t>
            </w:r>
            <w:r>
              <w:tab/>
              <w:t>Data/graphic display tubes, monochrome; data/graphic display tubes, colour, with a phosphor</w:t>
            </w:r>
            <w:r>
              <w:t xml:space="preserve"> dot screen pitch smaller than 0.4 mm</w:t>
            </w:r>
          </w:p>
          <w:p w14:paraId="59108F1A" w14:textId="77777777" w:rsidR="00E546F5" w:rsidRDefault="00951CE2">
            <w:pPr>
              <w:pStyle w:val="Tier3"/>
            </w:pPr>
            <w:r>
              <w:t>-</w:t>
            </w:r>
            <w:r>
              <w:tab/>
              <w:t>-</w:t>
            </w:r>
            <w:r>
              <w:tab/>
              <w:t>For use in certain types of aircraft</w:t>
            </w:r>
          </w:p>
          <w:p w14:paraId="59108F1B" w14:textId="77777777" w:rsidR="00E546F5" w:rsidRDefault="00951CE2">
            <w:pPr>
              <w:pStyle w:val="Tier3Bullet"/>
            </w:pP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1C" w14:textId="77777777" w:rsidR="00E546F5" w:rsidRDefault="00951CE2">
            <w:pPr>
              <w:pStyle w:val="NormalinTable"/>
            </w:pPr>
            <w:r>
              <w:t>0.0%</w:t>
            </w:r>
          </w:p>
        </w:tc>
      </w:tr>
      <w:tr w:rsidR="00E546F5" w14:paraId="59108F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1E" w14:textId="77777777" w:rsidR="00E546F5" w:rsidRDefault="00951CE2">
            <w:pPr>
              <w:pStyle w:val="NormalinTable"/>
            </w:pPr>
            <w:r>
              <w:t>8540400090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1F"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F20" w14:textId="77777777" w:rsidR="00E546F5" w:rsidRDefault="00951CE2">
            <w:pPr>
              <w:pStyle w:val="Tier2"/>
            </w:pPr>
            <w:r>
              <w:t>-</w:t>
            </w:r>
            <w:r>
              <w:tab/>
              <w:t>Data/gra</w:t>
            </w:r>
            <w:r>
              <w:t>phic display tubes, monochrome; data/graphic display tubes, colour, with a phosphor dot screen pitch smaller than 0.4 mm</w:t>
            </w:r>
          </w:p>
          <w:p w14:paraId="59108F21" w14:textId="77777777" w:rsidR="00E546F5" w:rsidRDefault="00951CE2">
            <w:pPr>
              <w:pStyle w:val="Tier3"/>
            </w:pPr>
            <w:r>
              <w:t>-</w:t>
            </w:r>
            <w:r>
              <w:tab/>
              <w:t>-</w:t>
            </w:r>
            <w:r>
              <w:tab/>
              <w:t>Other</w:t>
            </w:r>
          </w:p>
          <w:p w14:paraId="59108F22" w14:textId="77777777" w:rsidR="00E546F5" w:rsidRDefault="00951CE2">
            <w:pPr>
              <w:pStyle w:val="Tier3Bullet"/>
            </w:pPr>
            <w:r>
              <w:tab/>
            </w:r>
            <w:r>
              <w:tab/>
              <w:t>-</w:t>
            </w:r>
            <w:r>
              <w:tab/>
              <w:t>for incorporation in ships, boats or other vessels listed in Table 1, for the purposes of their construction, repair, mai</w:t>
            </w:r>
            <w:r>
              <w:t>ntenance or conversion;</w:t>
            </w:r>
          </w:p>
          <w:p w14:paraId="59108F23" w14:textId="77777777" w:rsidR="00E546F5" w:rsidRDefault="00951CE2">
            <w:pPr>
              <w:pStyle w:val="Tier3Bullet"/>
            </w:pPr>
            <w:r>
              <w:tab/>
            </w:r>
            <w:r>
              <w:tab/>
              <w:t>-</w:t>
            </w:r>
            <w:r>
              <w:tab/>
              <w:t>for fitting to or equipping such ships, boats or other vessels;</w:t>
            </w:r>
          </w:p>
          <w:p w14:paraId="59108F24"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w:t>
            </w:r>
            <w:r>
              <w:t>ding ex 8430 49 or floating or submersible of subheading 8905 20;</w:t>
            </w:r>
          </w:p>
          <w:p w14:paraId="59108F25" w14:textId="77777777" w:rsidR="00E546F5" w:rsidRDefault="00951CE2">
            <w:pPr>
              <w:pStyle w:val="Tier3Bullet"/>
            </w:pPr>
            <w:r>
              <w:tab/>
            </w:r>
            <w:r>
              <w:tab/>
              <w:t>-</w:t>
            </w:r>
            <w:r>
              <w:tab/>
              <w:t>for equipping the above platforms;</w:t>
            </w:r>
          </w:p>
          <w:p w14:paraId="59108F2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27" w14:textId="77777777" w:rsidR="00E546F5" w:rsidRDefault="00951CE2">
            <w:pPr>
              <w:pStyle w:val="NormalinTable"/>
            </w:pPr>
            <w:r>
              <w:t>0.0%</w:t>
            </w:r>
          </w:p>
        </w:tc>
      </w:tr>
      <w:tr w:rsidR="00E546F5" w14:paraId="59108F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29" w14:textId="77777777" w:rsidR="00E546F5" w:rsidRDefault="00951CE2">
            <w:pPr>
              <w:pStyle w:val="NormalinTable"/>
            </w:pPr>
            <w:r>
              <w:t>8540600010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2A" w14:textId="77777777" w:rsidR="00E546F5" w:rsidRDefault="00951CE2">
            <w:pPr>
              <w:pStyle w:val="Tier1"/>
            </w:pPr>
            <w:r>
              <w:t xml:space="preserve">Thermionic, cold cathode or photocathode valves and tubes </w:t>
            </w:r>
            <w:r>
              <w:t>(for example, vacuum or vapour or gas filled valves and tubes, mercury arc rectifying valves and tubes, cathode ray tubes, television camera tubes)</w:t>
            </w:r>
          </w:p>
          <w:p w14:paraId="59108F2B" w14:textId="77777777" w:rsidR="00E546F5" w:rsidRDefault="00951CE2">
            <w:pPr>
              <w:pStyle w:val="Tier2"/>
            </w:pPr>
            <w:r>
              <w:t>-</w:t>
            </w:r>
            <w:r>
              <w:tab/>
              <w:t>Other cathode ray tubes</w:t>
            </w:r>
          </w:p>
          <w:p w14:paraId="59108F2C" w14:textId="77777777" w:rsidR="00E546F5" w:rsidRDefault="00951CE2">
            <w:pPr>
              <w:pStyle w:val="Tier3"/>
            </w:pPr>
            <w:r>
              <w:t>-</w:t>
            </w:r>
            <w:r>
              <w:tab/>
              <w:t>-</w:t>
            </w:r>
            <w:r>
              <w:tab/>
              <w:t>For use in certain types of aircraft</w:t>
            </w:r>
          </w:p>
          <w:p w14:paraId="59108F2D" w14:textId="77777777" w:rsidR="00E546F5" w:rsidRDefault="00951CE2">
            <w:pPr>
              <w:pStyle w:val="Tier3Bullet"/>
            </w:pPr>
            <w:r>
              <w:tab/>
            </w:r>
            <w:r>
              <w:tab/>
              <w:t>-</w:t>
            </w:r>
            <w:r>
              <w:tab/>
              <w:t>For use in certain types of aircraft;</w:t>
            </w:r>
            <w:r>
              <w:t xml:space="preserve">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2E" w14:textId="77777777" w:rsidR="00E546F5" w:rsidRDefault="00951CE2">
            <w:pPr>
              <w:pStyle w:val="NormalinTable"/>
            </w:pPr>
            <w:r>
              <w:t>0.0%</w:t>
            </w:r>
          </w:p>
        </w:tc>
      </w:tr>
      <w:tr w:rsidR="00E546F5" w14:paraId="59108F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30" w14:textId="77777777" w:rsidR="00E546F5" w:rsidRDefault="00951CE2">
            <w:pPr>
              <w:pStyle w:val="NormalinTable"/>
            </w:pPr>
            <w:r>
              <w:t>8540600080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31" w14:textId="77777777" w:rsidR="00E546F5" w:rsidRDefault="00951CE2">
            <w:pPr>
              <w:pStyle w:val="Tier1"/>
            </w:pPr>
            <w:r>
              <w:t xml:space="preserve">Thermionic, cold cathode or photocathode valves and tubes (for example, vacuum or </w:t>
            </w:r>
            <w:r>
              <w:t>vapour or gas filled valves and tubes, mercury arc rectifying valves and tubes, cathode ray tubes, television camera tubes)</w:t>
            </w:r>
          </w:p>
          <w:p w14:paraId="59108F32" w14:textId="77777777" w:rsidR="00E546F5" w:rsidRDefault="00951CE2">
            <w:pPr>
              <w:pStyle w:val="Tier2"/>
            </w:pPr>
            <w:r>
              <w:t>-</w:t>
            </w:r>
            <w:r>
              <w:tab/>
              <w:t>Other cathode ray tubes</w:t>
            </w:r>
          </w:p>
          <w:p w14:paraId="59108F33" w14:textId="77777777" w:rsidR="00E546F5" w:rsidRDefault="00951CE2">
            <w:pPr>
              <w:pStyle w:val="Tier3"/>
            </w:pPr>
            <w:r>
              <w:t>-</w:t>
            </w:r>
            <w:r>
              <w:tab/>
              <w:t>-</w:t>
            </w:r>
            <w:r>
              <w:tab/>
              <w:t>Other</w:t>
            </w:r>
          </w:p>
          <w:p w14:paraId="59108F34"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8F35" w14:textId="77777777" w:rsidR="00E546F5" w:rsidRDefault="00951CE2">
            <w:pPr>
              <w:pStyle w:val="Tier3Bullet"/>
            </w:pPr>
            <w:r>
              <w:tab/>
            </w:r>
            <w:r>
              <w:tab/>
              <w:t>-</w:t>
            </w:r>
            <w:r>
              <w:tab/>
              <w:t>for fitting to or equipping such ships, boats or other vessels;</w:t>
            </w:r>
          </w:p>
          <w:p w14:paraId="59108F36"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8F37" w14:textId="77777777" w:rsidR="00E546F5" w:rsidRDefault="00951CE2">
            <w:pPr>
              <w:pStyle w:val="Tier3Bullet"/>
            </w:pPr>
            <w:r>
              <w:tab/>
            </w:r>
            <w:r>
              <w:tab/>
              <w:t>-</w:t>
            </w:r>
            <w:r>
              <w:tab/>
              <w:t>for equipping the above platforms;</w:t>
            </w:r>
          </w:p>
          <w:p w14:paraId="59108F3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39" w14:textId="77777777" w:rsidR="00E546F5" w:rsidRDefault="00951CE2">
            <w:pPr>
              <w:pStyle w:val="NormalinTable"/>
            </w:pPr>
            <w:r>
              <w:t>0.0%</w:t>
            </w:r>
          </w:p>
        </w:tc>
      </w:tr>
      <w:tr w:rsidR="00E546F5" w14:paraId="59108F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3B" w14:textId="77777777" w:rsidR="00E546F5" w:rsidRDefault="00951CE2">
            <w:pPr>
              <w:pStyle w:val="NormalinTable"/>
            </w:pPr>
            <w:r>
              <w:t>8540710010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3C"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F3D" w14:textId="77777777" w:rsidR="00E546F5" w:rsidRDefault="00951CE2">
            <w:pPr>
              <w:pStyle w:val="Tier2"/>
            </w:pPr>
            <w:r>
              <w:t>-</w:t>
            </w:r>
            <w:r>
              <w:tab/>
              <w:t>Microwave tubes (for example, magnetrons, klystr</w:t>
            </w:r>
            <w:r>
              <w:t>ons, travelling-wave tubes, carcinotrons), excluding grid-controlled tubes</w:t>
            </w:r>
          </w:p>
          <w:p w14:paraId="59108F3E" w14:textId="77777777" w:rsidR="00E546F5" w:rsidRDefault="00951CE2">
            <w:pPr>
              <w:pStyle w:val="Tier3"/>
            </w:pPr>
            <w:r>
              <w:t>-</w:t>
            </w:r>
            <w:r>
              <w:tab/>
              <w:t>-</w:t>
            </w:r>
            <w:r>
              <w:tab/>
              <w:t>Magnetrons</w:t>
            </w:r>
          </w:p>
          <w:p w14:paraId="59108F3F" w14:textId="77777777" w:rsidR="00E546F5" w:rsidRDefault="00951CE2">
            <w:pPr>
              <w:pStyle w:val="Tier4"/>
            </w:pPr>
            <w:r>
              <w:t>-</w:t>
            </w:r>
            <w:r>
              <w:tab/>
              <w:t>-</w:t>
            </w:r>
            <w:r>
              <w:tab/>
              <w:t>-</w:t>
            </w:r>
            <w:r>
              <w:tab/>
              <w:t>For use in certain types of aircraft</w:t>
            </w:r>
          </w:p>
          <w:p w14:paraId="59108F40" w14:textId="77777777" w:rsidR="00E546F5" w:rsidRDefault="00951CE2">
            <w:pPr>
              <w:pStyle w:val="Tier4Bullet"/>
            </w:pPr>
            <w:r>
              <w:tab/>
            </w:r>
            <w:r>
              <w:tab/>
            </w:r>
            <w:r>
              <w:tab/>
              <w:t>-</w:t>
            </w:r>
            <w:r>
              <w:tab/>
              <w:t>For use in certain types of aircraft; for the construction, maintenance and repair of aircraft of an unladen weight ex</w:t>
            </w:r>
            <w:r>
              <w:t>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41" w14:textId="77777777" w:rsidR="00E546F5" w:rsidRDefault="00951CE2">
            <w:pPr>
              <w:pStyle w:val="NormalinTable"/>
            </w:pPr>
            <w:r>
              <w:t>0.0%</w:t>
            </w:r>
          </w:p>
        </w:tc>
      </w:tr>
      <w:tr w:rsidR="00E546F5" w14:paraId="59108F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43" w14:textId="77777777" w:rsidR="00E546F5" w:rsidRDefault="00951CE2">
            <w:pPr>
              <w:pStyle w:val="NormalinTable"/>
            </w:pPr>
            <w:r>
              <w:t>8540710090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44" w14:textId="77777777" w:rsidR="00E546F5" w:rsidRDefault="00951CE2">
            <w:pPr>
              <w:pStyle w:val="Tier1"/>
            </w:pPr>
            <w:r>
              <w:t xml:space="preserve">Thermionic, cold cathode or photocathode valves and tubes (for example, vacuum or vapour or gas filled valves and tubes, mercury arc rectifying valves and tubes, </w:t>
            </w:r>
            <w:r>
              <w:t>cathode ray tubes, television camera tubes)</w:t>
            </w:r>
          </w:p>
          <w:p w14:paraId="59108F45" w14:textId="77777777" w:rsidR="00E546F5" w:rsidRDefault="00951CE2">
            <w:pPr>
              <w:pStyle w:val="Tier2"/>
            </w:pPr>
            <w:r>
              <w:t>-</w:t>
            </w:r>
            <w:r>
              <w:tab/>
              <w:t>Microwave tubes (for example, magnetrons, klystrons, travelling-wave tubes, carcinotrons), excluding grid-controlled tubes</w:t>
            </w:r>
          </w:p>
          <w:p w14:paraId="59108F46" w14:textId="77777777" w:rsidR="00E546F5" w:rsidRDefault="00951CE2">
            <w:pPr>
              <w:pStyle w:val="Tier3"/>
            </w:pPr>
            <w:r>
              <w:t>-</w:t>
            </w:r>
            <w:r>
              <w:tab/>
              <w:t>-</w:t>
            </w:r>
            <w:r>
              <w:tab/>
              <w:t>Magnetrons</w:t>
            </w:r>
          </w:p>
          <w:p w14:paraId="59108F47" w14:textId="77777777" w:rsidR="00E546F5" w:rsidRDefault="00951CE2">
            <w:pPr>
              <w:pStyle w:val="Tier4"/>
            </w:pPr>
            <w:r>
              <w:t>-</w:t>
            </w:r>
            <w:r>
              <w:tab/>
              <w:t>-</w:t>
            </w:r>
            <w:r>
              <w:tab/>
              <w:t>-</w:t>
            </w:r>
            <w:r>
              <w:tab/>
              <w:t>Other</w:t>
            </w:r>
          </w:p>
          <w:p w14:paraId="59108F48" w14:textId="77777777" w:rsidR="00E546F5" w:rsidRDefault="00951CE2">
            <w:pPr>
              <w:pStyle w:val="Tier4Bullet"/>
            </w:pPr>
            <w:r>
              <w:tab/>
            </w:r>
            <w:r>
              <w:tab/>
            </w:r>
            <w:r>
              <w:tab/>
              <w:t>-</w:t>
            </w:r>
            <w:r>
              <w:tab/>
              <w:t>for incorporation in ships, boats or other vessels list</w:t>
            </w:r>
            <w:r>
              <w:t>ed in Table 1, for the purposes of their construction, repair, maintenance or conversion;</w:t>
            </w:r>
          </w:p>
          <w:p w14:paraId="59108F49" w14:textId="77777777" w:rsidR="00E546F5" w:rsidRDefault="00951CE2">
            <w:pPr>
              <w:pStyle w:val="Tier4Bullet"/>
            </w:pPr>
            <w:r>
              <w:tab/>
            </w:r>
            <w:r>
              <w:tab/>
            </w:r>
            <w:r>
              <w:tab/>
              <w:t>-</w:t>
            </w:r>
            <w:r>
              <w:tab/>
              <w:t>for fitting to or equipping such ships, boats or other vessels;</w:t>
            </w:r>
          </w:p>
          <w:p w14:paraId="59108F4A" w14:textId="77777777" w:rsidR="00E546F5" w:rsidRDefault="00951CE2">
            <w:pPr>
              <w:pStyle w:val="Tier4Bullet"/>
            </w:pPr>
            <w:r>
              <w:tab/>
            </w: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14:paraId="59108F4B" w14:textId="77777777" w:rsidR="00E546F5" w:rsidRDefault="00951CE2">
            <w:pPr>
              <w:pStyle w:val="Tier4Bullet"/>
            </w:pPr>
            <w:r>
              <w:tab/>
            </w:r>
            <w:r>
              <w:tab/>
            </w:r>
            <w:r>
              <w:tab/>
              <w:t>-</w:t>
            </w:r>
            <w:r>
              <w:tab/>
              <w:t>for equipping the above platforms;</w:t>
            </w:r>
          </w:p>
          <w:p w14:paraId="59108F4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4D" w14:textId="77777777" w:rsidR="00E546F5" w:rsidRDefault="00951CE2">
            <w:pPr>
              <w:pStyle w:val="NormalinTable"/>
            </w:pPr>
            <w:r>
              <w:t>0.0%</w:t>
            </w:r>
          </w:p>
        </w:tc>
      </w:tr>
      <w:tr w:rsidR="00E546F5" w14:paraId="59108F5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4F" w14:textId="77777777" w:rsidR="00E546F5" w:rsidRDefault="00951CE2">
            <w:pPr>
              <w:pStyle w:val="NormalinTable"/>
            </w:pPr>
            <w:r>
              <w:t>8540790010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50"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F51" w14:textId="77777777" w:rsidR="00E546F5" w:rsidRDefault="00951CE2">
            <w:pPr>
              <w:pStyle w:val="Tier2"/>
            </w:pPr>
            <w:r>
              <w:t>-</w:t>
            </w:r>
            <w:r>
              <w:tab/>
              <w:t>Microwave tubes (for example, magnetr</w:t>
            </w:r>
            <w:r>
              <w:t>ons, klystrons, travelling-wave tubes, carcinotrons), excluding grid-controlled tubes</w:t>
            </w:r>
          </w:p>
          <w:p w14:paraId="59108F52" w14:textId="77777777" w:rsidR="00E546F5" w:rsidRDefault="00951CE2">
            <w:pPr>
              <w:pStyle w:val="Tier3"/>
            </w:pPr>
            <w:r>
              <w:t>-</w:t>
            </w:r>
            <w:r>
              <w:tab/>
              <w:t>-</w:t>
            </w:r>
            <w:r>
              <w:tab/>
              <w:t>Other</w:t>
            </w:r>
          </w:p>
          <w:p w14:paraId="59108F53" w14:textId="77777777" w:rsidR="00E546F5" w:rsidRDefault="00951CE2">
            <w:pPr>
              <w:pStyle w:val="Tier4"/>
            </w:pPr>
            <w:r>
              <w:t>-</w:t>
            </w:r>
            <w:r>
              <w:tab/>
              <w:t>-</w:t>
            </w:r>
            <w:r>
              <w:tab/>
              <w:t>-</w:t>
            </w:r>
            <w:r>
              <w:tab/>
              <w:t>For use in certain types of aircraft</w:t>
            </w:r>
          </w:p>
          <w:p w14:paraId="59108F54" w14:textId="77777777" w:rsidR="00E546F5" w:rsidRDefault="00951CE2">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55" w14:textId="77777777" w:rsidR="00E546F5" w:rsidRDefault="00951CE2">
            <w:pPr>
              <w:pStyle w:val="NormalinTable"/>
            </w:pPr>
            <w:r>
              <w:t>0.0%</w:t>
            </w:r>
          </w:p>
        </w:tc>
      </w:tr>
      <w:tr w:rsidR="00E546F5" w14:paraId="59108F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57" w14:textId="77777777" w:rsidR="00E546F5" w:rsidRDefault="00951CE2">
            <w:pPr>
              <w:pStyle w:val="NormalinTable"/>
            </w:pPr>
            <w:r>
              <w:t>8540790090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58" w14:textId="77777777" w:rsidR="00E546F5" w:rsidRDefault="00951CE2">
            <w:pPr>
              <w:pStyle w:val="Tier1"/>
            </w:pPr>
            <w:r>
              <w:t>Thermionic, cold cathode or photocathode valves and tubes (for example, vacuum or vapour or gas filled valves and tubes, mercury arc rectifying valves and</w:t>
            </w:r>
            <w:r>
              <w:t xml:space="preserve"> tubes, cathode ray tubes, television camera tubes)</w:t>
            </w:r>
          </w:p>
          <w:p w14:paraId="59108F59" w14:textId="77777777" w:rsidR="00E546F5" w:rsidRDefault="00951CE2">
            <w:pPr>
              <w:pStyle w:val="Tier2"/>
            </w:pPr>
            <w:r>
              <w:t>-</w:t>
            </w:r>
            <w:r>
              <w:tab/>
              <w:t>Microwave tubes (for example, magnetrons, klystrons, travelling-wave tubes, carcinotrons), excluding grid-controlled tubes</w:t>
            </w:r>
          </w:p>
          <w:p w14:paraId="59108F5A" w14:textId="77777777" w:rsidR="00E546F5" w:rsidRDefault="00951CE2">
            <w:pPr>
              <w:pStyle w:val="Tier3"/>
            </w:pPr>
            <w:r>
              <w:t>-</w:t>
            </w:r>
            <w:r>
              <w:tab/>
              <w:t>-</w:t>
            </w:r>
            <w:r>
              <w:tab/>
              <w:t>Other</w:t>
            </w:r>
          </w:p>
          <w:p w14:paraId="59108F5B" w14:textId="77777777" w:rsidR="00E546F5" w:rsidRDefault="00951CE2">
            <w:pPr>
              <w:pStyle w:val="Tier4"/>
            </w:pPr>
            <w:r>
              <w:t>-</w:t>
            </w:r>
            <w:r>
              <w:tab/>
              <w:t>-</w:t>
            </w:r>
            <w:r>
              <w:tab/>
              <w:t>-</w:t>
            </w:r>
            <w:r>
              <w:tab/>
              <w:t>Other</w:t>
            </w:r>
          </w:p>
          <w:p w14:paraId="59108F5C" w14:textId="77777777" w:rsidR="00E546F5" w:rsidRDefault="00951CE2">
            <w:pPr>
              <w:pStyle w:val="Tier4Bullet"/>
            </w:pPr>
            <w:r>
              <w:tab/>
            </w:r>
            <w:r>
              <w:tab/>
            </w:r>
            <w:r>
              <w:tab/>
              <w:t>-</w:t>
            </w:r>
            <w:r>
              <w:tab/>
              <w:t>for incorporation in ships, boats or other vessels l</w:t>
            </w:r>
            <w:r>
              <w:t>isted in Table 1, for the purposes of their construction, repair, maintenance or conversion;</w:t>
            </w:r>
          </w:p>
          <w:p w14:paraId="59108F5D" w14:textId="77777777" w:rsidR="00E546F5" w:rsidRDefault="00951CE2">
            <w:pPr>
              <w:pStyle w:val="Tier4Bullet"/>
            </w:pPr>
            <w:r>
              <w:tab/>
            </w:r>
            <w:r>
              <w:tab/>
            </w:r>
            <w:r>
              <w:tab/>
              <w:t>-</w:t>
            </w:r>
            <w:r>
              <w:tab/>
              <w:t>for fitting to or equipping such ships, boats or other vessels;</w:t>
            </w:r>
          </w:p>
          <w:p w14:paraId="59108F5E" w14:textId="77777777" w:rsidR="00E546F5" w:rsidRDefault="00951CE2">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8F5F" w14:textId="77777777" w:rsidR="00E546F5" w:rsidRDefault="00951CE2">
            <w:pPr>
              <w:pStyle w:val="Tier4Bullet"/>
            </w:pPr>
            <w:r>
              <w:tab/>
            </w:r>
            <w:r>
              <w:tab/>
            </w:r>
            <w:r>
              <w:tab/>
              <w:t>-</w:t>
            </w:r>
            <w:r>
              <w:tab/>
              <w:t>for equipping the above platforms;</w:t>
            </w:r>
          </w:p>
          <w:p w14:paraId="59108F6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61" w14:textId="77777777" w:rsidR="00E546F5" w:rsidRDefault="00951CE2">
            <w:pPr>
              <w:pStyle w:val="NormalinTable"/>
            </w:pPr>
            <w:r>
              <w:t>0.0%</w:t>
            </w:r>
          </w:p>
        </w:tc>
      </w:tr>
      <w:tr w:rsidR="00E546F5" w14:paraId="59108F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63" w14:textId="77777777" w:rsidR="00E546F5" w:rsidRDefault="00951CE2">
            <w:pPr>
              <w:pStyle w:val="NormalinTable"/>
            </w:pPr>
            <w:r>
              <w:t>8540810010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64"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F65" w14:textId="77777777" w:rsidR="00E546F5" w:rsidRDefault="00951CE2">
            <w:pPr>
              <w:pStyle w:val="Tier2"/>
            </w:pPr>
            <w:r>
              <w:t>-</w:t>
            </w:r>
            <w:r>
              <w:tab/>
              <w:t>Other valves and tubes</w:t>
            </w:r>
          </w:p>
          <w:p w14:paraId="59108F66" w14:textId="77777777" w:rsidR="00E546F5" w:rsidRDefault="00951CE2">
            <w:pPr>
              <w:pStyle w:val="Tier3"/>
            </w:pPr>
            <w:r>
              <w:t>-</w:t>
            </w:r>
            <w:r>
              <w:tab/>
              <w:t>-</w:t>
            </w:r>
            <w:r>
              <w:tab/>
              <w:t>Rece</w:t>
            </w:r>
            <w:r>
              <w:t>iver or amplifier valves and tubes</w:t>
            </w:r>
          </w:p>
          <w:p w14:paraId="59108F67" w14:textId="77777777" w:rsidR="00E546F5" w:rsidRDefault="00951CE2">
            <w:pPr>
              <w:pStyle w:val="Tier4"/>
            </w:pPr>
            <w:r>
              <w:t>-</w:t>
            </w:r>
            <w:r>
              <w:tab/>
              <w:t>-</w:t>
            </w:r>
            <w:r>
              <w:tab/>
              <w:t>-</w:t>
            </w:r>
            <w:r>
              <w:tab/>
              <w:t>For use in certain types of aircraft</w:t>
            </w:r>
          </w:p>
          <w:p w14:paraId="59108F68"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69" w14:textId="77777777" w:rsidR="00E546F5" w:rsidRDefault="00951CE2">
            <w:pPr>
              <w:pStyle w:val="NormalinTable"/>
            </w:pPr>
            <w:r>
              <w:t>0.0%</w:t>
            </w:r>
          </w:p>
        </w:tc>
      </w:tr>
      <w:tr w:rsidR="00E546F5" w14:paraId="59108F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6B" w14:textId="77777777" w:rsidR="00E546F5" w:rsidRDefault="00951CE2">
            <w:pPr>
              <w:pStyle w:val="NormalinTable"/>
            </w:pPr>
            <w:r>
              <w:t>8540810090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6C" w14:textId="77777777" w:rsidR="00E546F5" w:rsidRDefault="00951CE2">
            <w:pPr>
              <w:pStyle w:val="Tier1"/>
            </w:pPr>
            <w:r>
              <w:t>Thermionic, cold cathode or photocathode valves and tubes (for example, vacuum or vapour or gas filled valves and tubes, mercury arc rectifying valves and tubes, cathode ray tubes, television camera tubes)</w:t>
            </w:r>
          </w:p>
          <w:p w14:paraId="59108F6D" w14:textId="77777777" w:rsidR="00E546F5" w:rsidRDefault="00951CE2">
            <w:pPr>
              <w:pStyle w:val="Tier2"/>
            </w:pPr>
            <w:r>
              <w:t>-</w:t>
            </w:r>
            <w:r>
              <w:tab/>
            </w:r>
            <w:r>
              <w:t>Other valves and tubes</w:t>
            </w:r>
          </w:p>
          <w:p w14:paraId="59108F6E" w14:textId="77777777" w:rsidR="00E546F5" w:rsidRDefault="00951CE2">
            <w:pPr>
              <w:pStyle w:val="Tier3"/>
            </w:pPr>
            <w:r>
              <w:t>-</w:t>
            </w:r>
            <w:r>
              <w:tab/>
              <w:t>-</w:t>
            </w:r>
            <w:r>
              <w:tab/>
              <w:t>Receiver or amplifier valves and tubes</w:t>
            </w:r>
          </w:p>
          <w:p w14:paraId="59108F6F" w14:textId="77777777" w:rsidR="00E546F5" w:rsidRDefault="00951CE2">
            <w:pPr>
              <w:pStyle w:val="Tier4"/>
            </w:pPr>
            <w:r>
              <w:t>-</w:t>
            </w:r>
            <w:r>
              <w:tab/>
              <w:t>-</w:t>
            </w:r>
            <w:r>
              <w:tab/>
              <w:t>-</w:t>
            </w:r>
            <w:r>
              <w:tab/>
              <w:t>Other</w:t>
            </w:r>
          </w:p>
          <w:p w14:paraId="59108F7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F71" w14:textId="77777777" w:rsidR="00E546F5" w:rsidRDefault="00951CE2">
            <w:pPr>
              <w:pStyle w:val="Tier4Bullet"/>
            </w:pPr>
            <w:r>
              <w:tab/>
            </w:r>
            <w:r>
              <w:tab/>
            </w:r>
            <w:r>
              <w:tab/>
              <w:t>-</w:t>
            </w:r>
            <w:r>
              <w:tab/>
              <w:t xml:space="preserve">for fitting to or </w:t>
            </w:r>
            <w:r>
              <w:t>equipping such ships, boats or other vessels;</w:t>
            </w:r>
          </w:p>
          <w:p w14:paraId="59108F7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8F73" w14:textId="77777777" w:rsidR="00E546F5" w:rsidRDefault="00951CE2">
            <w:pPr>
              <w:pStyle w:val="Tier4Bullet"/>
            </w:pPr>
            <w:r>
              <w:tab/>
            </w:r>
            <w:r>
              <w:tab/>
            </w:r>
            <w:r>
              <w:tab/>
              <w:t>-</w:t>
            </w:r>
            <w:r>
              <w:tab/>
              <w:t>for equipping the above platforms;</w:t>
            </w:r>
          </w:p>
          <w:p w14:paraId="59108F7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75" w14:textId="77777777" w:rsidR="00E546F5" w:rsidRDefault="00951CE2">
            <w:pPr>
              <w:pStyle w:val="NormalinTable"/>
            </w:pPr>
            <w:r>
              <w:t>0.0%</w:t>
            </w:r>
          </w:p>
        </w:tc>
      </w:tr>
      <w:tr w:rsidR="00E546F5" w14:paraId="59108F7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77" w14:textId="77777777" w:rsidR="00E546F5" w:rsidRDefault="00951CE2">
            <w:pPr>
              <w:pStyle w:val="NormalinTable"/>
            </w:pPr>
            <w:r>
              <w:t>8540890010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78" w14:textId="77777777" w:rsidR="00E546F5" w:rsidRDefault="00951CE2">
            <w:pPr>
              <w:pStyle w:val="Tier1"/>
            </w:pPr>
            <w:r>
              <w:t>Thermionic, cold cathode or photocathode valves and tubes (for example, vacuum or vapour or gas filled val</w:t>
            </w:r>
            <w:r>
              <w:t>ves and tubes, mercury arc rectifying valves and tubes, cathode ray tubes, television camera tubes)</w:t>
            </w:r>
          </w:p>
          <w:p w14:paraId="59108F79" w14:textId="77777777" w:rsidR="00E546F5" w:rsidRDefault="00951CE2">
            <w:pPr>
              <w:pStyle w:val="Tier2"/>
            </w:pPr>
            <w:r>
              <w:t>-</w:t>
            </w:r>
            <w:r>
              <w:tab/>
              <w:t>Other valves and tubes</w:t>
            </w:r>
          </w:p>
          <w:p w14:paraId="59108F7A" w14:textId="77777777" w:rsidR="00E546F5" w:rsidRDefault="00951CE2">
            <w:pPr>
              <w:pStyle w:val="Tier3"/>
            </w:pPr>
            <w:r>
              <w:t>-</w:t>
            </w:r>
            <w:r>
              <w:tab/>
              <w:t>-</w:t>
            </w:r>
            <w:r>
              <w:tab/>
              <w:t>Other</w:t>
            </w:r>
          </w:p>
          <w:p w14:paraId="59108F7B" w14:textId="77777777" w:rsidR="00E546F5" w:rsidRDefault="00951CE2">
            <w:pPr>
              <w:pStyle w:val="Tier4"/>
            </w:pPr>
            <w:r>
              <w:t>-</w:t>
            </w:r>
            <w:r>
              <w:tab/>
              <w:t>-</w:t>
            </w:r>
            <w:r>
              <w:tab/>
              <w:t>-</w:t>
            </w:r>
            <w:r>
              <w:tab/>
              <w:t>For use in certain types of aircraft</w:t>
            </w:r>
          </w:p>
          <w:p w14:paraId="59108F7C" w14:textId="77777777" w:rsidR="00E546F5" w:rsidRDefault="00951CE2">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7D" w14:textId="77777777" w:rsidR="00E546F5" w:rsidRDefault="00951CE2">
            <w:pPr>
              <w:pStyle w:val="NormalinTable"/>
            </w:pPr>
            <w:r>
              <w:t>0.0%</w:t>
            </w:r>
          </w:p>
        </w:tc>
      </w:tr>
      <w:tr w:rsidR="00E546F5" w14:paraId="59108F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7F" w14:textId="77777777" w:rsidR="00E546F5" w:rsidRDefault="00951CE2">
            <w:pPr>
              <w:pStyle w:val="NormalinTable"/>
            </w:pPr>
            <w:r>
              <w:t>8540890091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80" w14:textId="77777777" w:rsidR="00E546F5" w:rsidRDefault="00951CE2">
            <w:pPr>
              <w:pStyle w:val="Tier1"/>
            </w:pPr>
            <w:r>
              <w:t>Thermionic, cold cathode or photocathode valves and tubes (for example, vacuum or vapour or gas filled valves and</w:t>
            </w:r>
            <w:r>
              <w:t xml:space="preserve"> tubes, mercury arc rectifying valves and tubes, cathode ray tubes, television camera tubes)</w:t>
            </w:r>
          </w:p>
          <w:p w14:paraId="59108F81" w14:textId="77777777" w:rsidR="00E546F5" w:rsidRDefault="00951CE2">
            <w:pPr>
              <w:pStyle w:val="Tier2"/>
            </w:pPr>
            <w:r>
              <w:t>-</w:t>
            </w:r>
            <w:r>
              <w:tab/>
              <w:t>Other valves and tubes</w:t>
            </w:r>
          </w:p>
          <w:p w14:paraId="59108F82" w14:textId="77777777" w:rsidR="00E546F5" w:rsidRDefault="00951CE2">
            <w:pPr>
              <w:pStyle w:val="Tier3"/>
            </w:pPr>
            <w:r>
              <w:t>-</w:t>
            </w:r>
            <w:r>
              <w:tab/>
              <w:t>-</w:t>
            </w:r>
            <w:r>
              <w:tab/>
              <w:t>Other</w:t>
            </w:r>
          </w:p>
          <w:p w14:paraId="59108F83" w14:textId="77777777" w:rsidR="00E546F5" w:rsidRDefault="00951CE2">
            <w:pPr>
              <w:pStyle w:val="Tier4"/>
            </w:pPr>
            <w:r>
              <w:t>-</w:t>
            </w:r>
            <w:r>
              <w:tab/>
              <w:t>-</w:t>
            </w:r>
            <w:r>
              <w:tab/>
              <w:t>-</w:t>
            </w:r>
            <w:r>
              <w:tab/>
              <w:t>Other</w:t>
            </w:r>
          </w:p>
          <w:p w14:paraId="59108F84" w14:textId="77777777" w:rsidR="00E546F5" w:rsidRDefault="00951CE2">
            <w:pPr>
              <w:pStyle w:val="Tier5"/>
            </w:pPr>
            <w:r>
              <w:t>-</w:t>
            </w:r>
            <w:r>
              <w:tab/>
              <w:t>-</w:t>
            </w:r>
            <w:r>
              <w:tab/>
              <w:t>-</w:t>
            </w:r>
            <w:r>
              <w:tab/>
              <w:t>-</w:t>
            </w:r>
            <w:r>
              <w:tab/>
              <w:t xml:space="preserve">Displays in the form of a tube consisting of a glass housing mounted on a board the dimensions of which do </w:t>
            </w:r>
            <w:r>
              <w:t xml:space="preserve">not exceed 300 mm !x! 350 mm excluding leads. The tube contains one or more rows of characters or lines arranged in rows, each character or line consisting of fluorescent or phosphorescent elements. These elements are mounted on a metallised base which is </w:t>
            </w:r>
            <w:r>
              <w:t>covered with fluorescent substances or phosphorescent salts which give off light when bombarded with electrons</w:t>
            </w:r>
          </w:p>
          <w:p w14:paraId="59108F8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w:t>
            </w:r>
            <w:r>
              <w:t>sion;</w:t>
            </w:r>
          </w:p>
          <w:p w14:paraId="59108F86" w14:textId="77777777" w:rsidR="00E546F5" w:rsidRDefault="00951CE2">
            <w:pPr>
              <w:pStyle w:val="Tier5Bullet"/>
            </w:pPr>
            <w:r>
              <w:tab/>
            </w:r>
            <w:r>
              <w:tab/>
            </w:r>
            <w:r>
              <w:tab/>
            </w:r>
            <w:r>
              <w:tab/>
              <w:t>-</w:t>
            </w:r>
            <w:r>
              <w:tab/>
              <w:t>for fitting to or equipping such ships, boats or other vessels;</w:t>
            </w:r>
          </w:p>
          <w:p w14:paraId="59108F87"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w:t>
            </w:r>
            <w:r>
              <w:t>9 or floating or submersible of subheading 8905 20;</w:t>
            </w:r>
          </w:p>
          <w:p w14:paraId="59108F88" w14:textId="77777777" w:rsidR="00E546F5" w:rsidRDefault="00951CE2">
            <w:pPr>
              <w:pStyle w:val="Tier5Bullet"/>
            </w:pPr>
            <w:r>
              <w:tab/>
            </w:r>
            <w:r>
              <w:tab/>
            </w:r>
            <w:r>
              <w:tab/>
            </w:r>
            <w:r>
              <w:tab/>
              <w:t>-</w:t>
            </w:r>
            <w:r>
              <w:tab/>
              <w:t>for equipping the above platforms;</w:t>
            </w:r>
          </w:p>
          <w:p w14:paraId="59108F8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8A" w14:textId="77777777" w:rsidR="00E546F5" w:rsidRDefault="00951CE2">
            <w:pPr>
              <w:pStyle w:val="NormalinTable"/>
            </w:pPr>
            <w:r>
              <w:t>0.0%</w:t>
            </w:r>
          </w:p>
        </w:tc>
      </w:tr>
      <w:tr w:rsidR="00E546F5" w14:paraId="59108F9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8C" w14:textId="77777777" w:rsidR="00E546F5" w:rsidRDefault="00951CE2">
            <w:pPr>
              <w:pStyle w:val="NormalinTable"/>
            </w:pPr>
            <w:r>
              <w:t>8540890092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8D" w14:textId="77777777" w:rsidR="00E546F5" w:rsidRDefault="00951CE2">
            <w:pPr>
              <w:pStyle w:val="Tier1"/>
            </w:pPr>
            <w:r>
              <w:t xml:space="preserve">Thermionic, cold cathode or photocathode valves and tubes (for </w:t>
            </w:r>
            <w:r>
              <w:t>example, vacuum or vapour or gas filled valves and tubes, mercury arc rectifying valves and tubes, cathode ray tubes, television camera tubes)</w:t>
            </w:r>
          </w:p>
          <w:p w14:paraId="59108F8E" w14:textId="77777777" w:rsidR="00E546F5" w:rsidRDefault="00951CE2">
            <w:pPr>
              <w:pStyle w:val="Tier2"/>
            </w:pPr>
            <w:r>
              <w:t>-</w:t>
            </w:r>
            <w:r>
              <w:tab/>
              <w:t>Other valves and tubes</w:t>
            </w:r>
          </w:p>
          <w:p w14:paraId="59108F8F" w14:textId="77777777" w:rsidR="00E546F5" w:rsidRDefault="00951CE2">
            <w:pPr>
              <w:pStyle w:val="Tier3"/>
            </w:pPr>
            <w:r>
              <w:t>-</w:t>
            </w:r>
            <w:r>
              <w:tab/>
              <w:t>-</w:t>
            </w:r>
            <w:r>
              <w:tab/>
              <w:t>Other</w:t>
            </w:r>
          </w:p>
          <w:p w14:paraId="59108F90" w14:textId="77777777" w:rsidR="00E546F5" w:rsidRDefault="00951CE2">
            <w:pPr>
              <w:pStyle w:val="Tier4"/>
            </w:pPr>
            <w:r>
              <w:t>-</w:t>
            </w:r>
            <w:r>
              <w:tab/>
              <w:t>-</w:t>
            </w:r>
            <w:r>
              <w:tab/>
              <w:t>-</w:t>
            </w:r>
            <w:r>
              <w:tab/>
              <w:t>Other</w:t>
            </w:r>
          </w:p>
          <w:p w14:paraId="59108F91" w14:textId="77777777" w:rsidR="00E546F5" w:rsidRDefault="00951CE2">
            <w:pPr>
              <w:pStyle w:val="Tier5"/>
            </w:pPr>
            <w:r>
              <w:t>-</w:t>
            </w:r>
            <w:r>
              <w:tab/>
              <w:t>-</w:t>
            </w:r>
            <w:r>
              <w:tab/>
              <w:t>-</w:t>
            </w:r>
            <w:r>
              <w:tab/>
              <w:t>-</w:t>
            </w:r>
            <w:r>
              <w:tab/>
              <w:t>Vacuum fluorescent display tube</w:t>
            </w:r>
          </w:p>
          <w:p w14:paraId="59108F92" w14:textId="77777777" w:rsidR="00E546F5" w:rsidRDefault="00951CE2">
            <w:pPr>
              <w:pStyle w:val="Tier5Bullet"/>
            </w:pPr>
            <w:r>
              <w:tab/>
            </w:r>
            <w:r>
              <w:tab/>
            </w:r>
            <w:r>
              <w:tab/>
            </w:r>
            <w:r>
              <w:tab/>
              <w:t>-</w:t>
            </w:r>
            <w:r>
              <w:tab/>
              <w:t>for incorporation in</w:t>
            </w:r>
            <w:r>
              <w:t xml:space="preserve"> ships, boats or other vessels listed in Table 1, for the purposes of their construction, repair, maintenance or conversion;</w:t>
            </w:r>
          </w:p>
          <w:p w14:paraId="59108F93" w14:textId="77777777" w:rsidR="00E546F5" w:rsidRDefault="00951CE2">
            <w:pPr>
              <w:pStyle w:val="Tier5Bullet"/>
            </w:pPr>
            <w:r>
              <w:tab/>
            </w:r>
            <w:r>
              <w:tab/>
            </w:r>
            <w:r>
              <w:tab/>
            </w:r>
            <w:r>
              <w:tab/>
              <w:t>-</w:t>
            </w:r>
            <w:r>
              <w:tab/>
              <w:t>for fitting to or equipping such ships, boats or other vessels;</w:t>
            </w:r>
          </w:p>
          <w:p w14:paraId="59108F94" w14:textId="77777777" w:rsidR="00E546F5" w:rsidRDefault="00951CE2">
            <w:pPr>
              <w:pStyle w:val="Tier5Bullet"/>
            </w:pPr>
            <w:r>
              <w:tab/>
            </w: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14:paraId="59108F95" w14:textId="77777777" w:rsidR="00E546F5" w:rsidRDefault="00951CE2">
            <w:pPr>
              <w:pStyle w:val="Tier5Bullet"/>
            </w:pPr>
            <w:r>
              <w:tab/>
            </w:r>
            <w:r>
              <w:tab/>
            </w:r>
            <w:r>
              <w:tab/>
            </w:r>
            <w:r>
              <w:tab/>
              <w:t>-</w:t>
            </w:r>
            <w:r>
              <w:tab/>
              <w:t>for equipping the above platforms;</w:t>
            </w:r>
          </w:p>
          <w:p w14:paraId="59108F96" w14:textId="77777777" w:rsidR="00E546F5" w:rsidRDefault="00951CE2">
            <w:pPr>
              <w:pStyle w:val="Tier5Bullet"/>
            </w:pPr>
            <w:r>
              <w:tab/>
            </w:r>
            <w:r>
              <w:tab/>
            </w:r>
            <w:r>
              <w:tab/>
            </w:r>
            <w:r>
              <w:tab/>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97" w14:textId="77777777" w:rsidR="00E546F5" w:rsidRDefault="00951CE2">
            <w:pPr>
              <w:pStyle w:val="NormalinTable"/>
            </w:pPr>
            <w:r>
              <w:t>0.0%</w:t>
            </w:r>
          </w:p>
        </w:tc>
      </w:tr>
      <w:tr w:rsidR="00E546F5" w14:paraId="59108FA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99" w14:textId="77777777" w:rsidR="00E546F5" w:rsidRDefault="00951CE2">
            <w:pPr>
              <w:pStyle w:val="NormalinTable"/>
            </w:pPr>
            <w:r>
              <w:t>8540890099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9A" w14:textId="77777777" w:rsidR="00E546F5" w:rsidRDefault="00951CE2">
            <w:pPr>
              <w:pStyle w:val="Tier1"/>
            </w:pPr>
            <w:r>
              <w:t xml:space="preserve">Thermionic, cold cathode or photocathode valves and tubes (for example, vacuum or vapour or gas filled valves and tubes, mercury arc rectifying valves and tubes, cathode ray tubes, television camera </w:t>
            </w:r>
            <w:r>
              <w:t>tubes)</w:t>
            </w:r>
          </w:p>
          <w:p w14:paraId="59108F9B" w14:textId="77777777" w:rsidR="00E546F5" w:rsidRDefault="00951CE2">
            <w:pPr>
              <w:pStyle w:val="Tier2"/>
            </w:pPr>
            <w:r>
              <w:t>-</w:t>
            </w:r>
            <w:r>
              <w:tab/>
              <w:t>Other valves and tubes</w:t>
            </w:r>
          </w:p>
          <w:p w14:paraId="59108F9C" w14:textId="77777777" w:rsidR="00E546F5" w:rsidRDefault="00951CE2">
            <w:pPr>
              <w:pStyle w:val="Tier3"/>
            </w:pPr>
            <w:r>
              <w:t>-</w:t>
            </w:r>
            <w:r>
              <w:tab/>
              <w:t>-</w:t>
            </w:r>
            <w:r>
              <w:tab/>
              <w:t>Other</w:t>
            </w:r>
          </w:p>
          <w:p w14:paraId="59108F9D" w14:textId="77777777" w:rsidR="00E546F5" w:rsidRDefault="00951CE2">
            <w:pPr>
              <w:pStyle w:val="Tier4"/>
            </w:pPr>
            <w:r>
              <w:t>-</w:t>
            </w:r>
            <w:r>
              <w:tab/>
              <w:t>-</w:t>
            </w:r>
            <w:r>
              <w:tab/>
              <w:t>-</w:t>
            </w:r>
            <w:r>
              <w:tab/>
              <w:t>Other</w:t>
            </w:r>
          </w:p>
          <w:p w14:paraId="59108F9E" w14:textId="77777777" w:rsidR="00E546F5" w:rsidRDefault="00951CE2">
            <w:pPr>
              <w:pStyle w:val="Tier5"/>
            </w:pPr>
            <w:r>
              <w:t>-</w:t>
            </w:r>
            <w:r>
              <w:tab/>
              <w:t>-</w:t>
            </w:r>
            <w:r>
              <w:tab/>
              <w:t>-</w:t>
            </w:r>
            <w:r>
              <w:tab/>
              <w:t>-</w:t>
            </w:r>
            <w:r>
              <w:tab/>
              <w:t>Other</w:t>
            </w:r>
          </w:p>
          <w:p w14:paraId="59108F9F"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8FA0" w14:textId="77777777" w:rsidR="00E546F5" w:rsidRDefault="00951CE2">
            <w:pPr>
              <w:pStyle w:val="Tier5Bullet"/>
            </w:pPr>
            <w:r>
              <w:tab/>
            </w:r>
            <w:r>
              <w:tab/>
            </w:r>
            <w:r>
              <w:tab/>
            </w:r>
            <w:r>
              <w:tab/>
              <w:t>-</w:t>
            </w:r>
            <w:r>
              <w:tab/>
              <w:t xml:space="preserve">for fitting to or </w:t>
            </w:r>
            <w:r>
              <w:t>equipping such ships, boats or other vessels;</w:t>
            </w:r>
          </w:p>
          <w:p w14:paraId="59108FA1"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8FA2" w14:textId="77777777" w:rsidR="00E546F5" w:rsidRDefault="00951CE2">
            <w:pPr>
              <w:pStyle w:val="Tier5Bullet"/>
            </w:pPr>
            <w:r>
              <w:tab/>
            </w:r>
            <w:r>
              <w:tab/>
            </w:r>
            <w:r>
              <w:tab/>
            </w:r>
            <w:r>
              <w:tab/>
              <w:t>-</w:t>
            </w:r>
            <w:r>
              <w:tab/>
              <w:t>for equipping the above platforms;</w:t>
            </w:r>
          </w:p>
          <w:p w14:paraId="59108FA3"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A4" w14:textId="77777777" w:rsidR="00E546F5" w:rsidRDefault="00951CE2">
            <w:pPr>
              <w:pStyle w:val="NormalinTable"/>
            </w:pPr>
            <w:r>
              <w:t>0.0%</w:t>
            </w:r>
          </w:p>
        </w:tc>
      </w:tr>
      <w:tr w:rsidR="00E546F5" w14:paraId="59108F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A6" w14:textId="77777777" w:rsidR="00E546F5" w:rsidRDefault="00951CE2">
            <w:pPr>
              <w:pStyle w:val="NormalinTable"/>
            </w:pPr>
            <w:r>
              <w:t>8540910010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A7" w14:textId="77777777" w:rsidR="00E546F5" w:rsidRDefault="00951CE2">
            <w:pPr>
              <w:pStyle w:val="Tier1"/>
            </w:pPr>
            <w:r>
              <w:t xml:space="preserve">Thermionic, cold cathode or photocathode valves and tubes (for example, vacuum or vapour or gas filled </w:t>
            </w:r>
            <w:r>
              <w:t>valves and tubes, mercury arc rectifying valves and tubes, cathode ray tubes, television camera tubes)</w:t>
            </w:r>
          </w:p>
          <w:p w14:paraId="59108FA8" w14:textId="77777777" w:rsidR="00E546F5" w:rsidRDefault="00951CE2">
            <w:pPr>
              <w:pStyle w:val="Tier2"/>
            </w:pPr>
            <w:r>
              <w:t>-</w:t>
            </w:r>
            <w:r>
              <w:tab/>
              <w:t>Parts</w:t>
            </w:r>
          </w:p>
          <w:p w14:paraId="59108FA9" w14:textId="77777777" w:rsidR="00E546F5" w:rsidRDefault="00951CE2">
            <w:pPr>
              <w:pStyle w:val="Tier3"/>
            </w:pPr>
            <w:r>
              <w:t>-</w:t>
            </w:r>
            <w:r>
              <w:tab/>
              <w:t>-</w:t>
            </w:r>
            <w:r>
              <w:tab/>
              <w:t>Of cathode ray tubes</w:t>
            </w:r>
          </w:p>
          <w:p w14:paraId="59108FAA" w14:textId="77777777" w:rsidR="00E546F5" w:rsidRDefault="00951CE2">
            <w:pPr>
              <w:pStyle w:val="Tier4"/>
            </w:pPr>
            <w:r>
              <w:t>-</w:t>
            </w:r>
            <w:r>
              <w:tab/>
              <w:t>-</w:t>
            </w:r>
            <w:r>
              <w:tab/>
              <w:t>-</w:t>
            </w:r>
            <w:r>
              <w:tab/>
              <w:t>For use in certain types of aircraft</w:t>
            </w:r>
          </w:p>
          <w:p w14:paraId="59108FAB" w14:textId="77777777" w:rsidR="00E546F5" w:rsidRDefault="00951CE2">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AC" w14:textId="77777777" w:rsidR="00E546F5" w:rsidRDefault="00951CE2">
            <w:pPr>
              <w:pStyle w:val="NormalinTable"/>
            </w:pPr>
            <w:r>
              <w:t>0.0%</w:t>
            </w:r>
          </w:p>
        </w:tc>
      </w:tr>
      <w:tr w:rsidR="00E546F5" w14:paraId="59108F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AE" w14:textId="77777777" w:rsidR="00E546F5" w:rsidRDefault="00951CE2">
            <w:pPr>
              <w:pStyle w:val="NormalinTable"/>
            </w:pPr>
            <w:r>
              <w:t>8540910020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AF" w14:textId="77777777" w:rsidR="00E546F5" w:rsidRDefault="00951CE2">
            <w:pPr>
              <w:pStyle w:val="Tier1"/>
            </w:pPr>
            <w:r>
              <w:t>Thermionic, cold cathode or photocathode valves and tubes (for example, vacuum or vapour or gas filled valves and</w:t>
            </w:r>
            <w:r>
              <w:t xml:space="preserve"> tubes, mercury arc rectifying valves and tubes, cathode ray tubes, television camera tubes)</w:t>
            </w:r>
          </w:p>
          <w:p w14:paraId="59108FB0" w14:textId="77777777" w:rsidR="00E546F5" w:rsidRDefault="00951CE2">
            <w:pPr>
              <w:pStyle w:val="Tier2"/>
            </w:pPr>
            <w:r>
              <w:t>-</w:t>
            </w:r>
            <w:r>
              <w:tab/>
              <w:t>Parts</w:t>
            </w:r>
          </w:p>
          <w:p w14:paraId="59108FB1" w14:textId="77777777" w:rsidR="00E546F5" w:rsidRDefault="00951CE2">
            <w:pPr>
              <w:pStyle w:val="Tier3"/>
            </w:pPr>
            <w:r>
              <w:t>-</w:t>
            </w:r>
            <w:r>
              <w:tab/>
              <w:t>-</w:t>
            </w:r>
            <w:r>
              <w:tab/>
              <w:t>Of cathode ray tubes</w:t>
            </w:r>
          </w:p>
          <w:p w14:paraId="59108FB2" w14:textId="77777777" w:rsidR="00E546F5" w:rsidRDefault="00951CE2">
            <w:pPr>
              <w:pStyle w:val="Tier4"/>
            </w:pPr>
            <w:r>
              <w:t>-</w:t>
            </w:r>
            <w:r>
              <w:tab/>
              <w:t>-</w:t>
            </w:r>
            <w:r>
              <w:tab/>
              <w:t>-</w:t>
            </w:r>
            <w:r>
              <w:tab/>
              <w:t>Thermionic electron source (emitter point) of lanthanum hexaboride (CAS RN 12008-21-8) or cerium hexaboride (CAS RN 12008-02</w:t>
            </w:r>
            <w:r>
              <w:t>-5), in a metal housing with electric connectors having - a graphite carbon shield mounted in a mini-Vogel type system - separate pyrolytic carbon blocks used as heating elements and - a cathode temperature of less than 1800 K at a filament current of 1,26</w:t>
            </w:r>
            <w:r>
              <w:t xml:space="preserve"> A</w:t>
            </w:r>
          </w:p>
          <w:p w14:paraId="59108FB3"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FB4" w14:textId="77777777" w:rsidR="00E546F5" w:rsidRDefault="00951CE2">
            <w:pPr>
              <w:pStyle w:val="Tier4Bullet"/>
            </w:pPr>
            <w:r>
              <w:tab/>
            </w:r>
            <w:r>
              <w:tab/>
            </w:r>
            <w:r>
              <w:tab/>
              <w:t>-</w:t>
            </w:r>
            <w:r>
              <w:tab/>
              <w:t>for fitting to or equipping such ships, boats or other vessels;</w:t>
            </w:r>
          </w:p>
          <w:p w14:paraId="59108FB5" w14:textId="77777777" w:rsidR="00E546F5" w:rsidRDefault="00951CE2">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8FB6" w14:textId="77777777" w:rsidR="00E546F5" w:rsidRDefault="00951CE2">
            <w:pPr>
              <w:pStyle w:val="Tier4Bullet"/>
            </w:pPr>
            <w:r>
              <w:tab/>
            </w:r>
            <w:r>
              <w:tab/>
            </w:r>
            <w:r>
              <w:tab/>
              <w:t>-</w:t>
            </w:r>
            <w:r>
              <w:tab/>
              <w:t>for equipping the above platf</w:t>
            </w:r>
            <w:r>
              <w:t>orms;</w:t>
            </w:r>
          </w:p>
          <w:p w14:paraId="59108FB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B8" w14:textId="77777777" w:rsidR="00E546F5" w:rsidRDefault="00951CE2">
            <w:pPr>
              <w:pStyle w:val="NormalinTable"/>
            </w:pPr>
            <w:r>
              <w:t>0.0%</w:t>
            </w:r>
          </w:p>
        </w:tc>
      </w:tr>
      <w:tr w:rsidR="00E546F5" w14:paraId="59108F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BA" w14:textId="77777777" w:rsidR="00E546F5" w:rsidRDefault="00951CE2">
            <w:pPr>
              <w:pStyle w:val="NormalinTable"/>
            </w:pPr>
            <w:r>
              <w:t>8540910090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BB" w14:textId="77777777" w:rsidR="00E546F5" w:rsidRDefault="00951CE2">
            <w:pPr>
              <w:pStyle w:val="Tier1"/>
            </w:pPr>
            <w:r>
              <w:t>Thermionic, cold cathode or photocathode valves and tubes (for example, vacuum or vapour or gas filled valves and tubes, mercury arc rectifying valves and tubes,</w:t>
            </w:r>
            <w:r>
              <w:t xml:space="preserve"> cathode ray tubes, television camera tubes)</w:t>
            </w:r>
          </w:p>
          <w:p w14:paraId="59108FBC" w14:textId="77777777" w:rsidR="00E546F5" w:rsidRDefault="00951CE2">
            <w:pPr>
              <w:pStyle w:val="Tier2"/>
            </w:pPr>
            <w:r>
              <w:t>-</w:t>
            </w:r>
            <w:r>
              <w:tab/>
              <w:t>Parts</w:t>
            </w:r>
          </w:p>
          <w:p w14:paraId="59108FBD" w14:textId="77777777" w:rsidR="00E546F5" w:rsidRDefault="00951CE2">
            <w:pPr>
              <w:pStyle w:val="Tier3"/>
            </w:pPr>
            <w:r>
              <w:t>-</w:t>
            </w:r>
            <w:r>
              <w:tab/>
              <w:t>-</w:t>
            </w:r>
            <w:r>
              <w:tab/>
              <w:t>Of cathode ray tubes</w:t>
            </w:r>
          </w:p>
          <w:p w14:paraId="59108FBE" w14:textId="77777777" w:rsidR="00E546F5" w:rsidRDefault="00951CE2">
            <w:pPr>
              <w:pStyle w:val="Tier4"/>
            </w:pPr>
            <w:r>
              <w:t>-</w:t>
            </w:r>
            <w:r>
              <w:tab/>
              <w:t>-</w:t>
            </w:r>
            <w:r>
              <w:tab/>
              <w:t>-</w:t>
            </w:r>
            <w:r>
              <w:tab/>
              <w:t>Other</w:t>
            </w:r>
          </w:p>
          <w:p w14:paraId="59108FBF"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8FC0" w14:textId="77777777" w:rsidR="00E546F5" w:rsidRDefault="00951CE2">
            <w:pPr>
              <w:pStyle w:val="Tier4Bullet"/>
            </w:pPr>
            <w:r>
              <w:tab/>
            </w:r>
            <w:r>
              <w:tab/>
            </w:r>
            <w:r>
              <w:tab/>
              <w:t>-</w:t>
            </w:r>
            <w:r>
              <w:tab/>
              <w:t xml:space="preserve">for </w:t>
            </w:r>
            <w:r>
              <w:t>fitting to or equipping such ships, boats or other vessels;</w:t>
            </w:r>
          </w:p>
          <w:p w14:paraId="59108FC1"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8FC2" w14:textId="77777777" w:rsidR="00E546F5" w:rsidRDefault="00951CE2">
            <w:pPr>
              <w:pStyle w:val="Tier4Bullet"/>
            </w:pPr>
            <w:r>
              <w:tab/>
            </w:r>
            <w:r>
              <w:tab/>
            </w:r>
            <w:r>
              <w:tab/>
              <w:t>-</w:t>
            </w:r>
            <w:r>
              <w:tab/>
              <w:t>for equipping the above platforms;</w:t>
            </w:r>
          </w:p>
          <w:p w14:paraId="59108FC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C4" w14:textId="77777777" w:rsidR="00E546F5" w:rsidRDefault="00951CE2">
            <w:pPr>
              <w:pStyle w:val="NormalinTable"/>
            </w:pPr>
            <w:r>
              <w:t>0.0%</w:t>
            </w:r>
          </w:p>
        </w:tc>
      </w:tr>
      <w:tr w:rsidR="00E546F5" w14:paraId="59108FC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C6" w14:textId="77777777" w:rsidR="00E546F5" w:rsidRDefault="00951CE2">
            <w:pPr>
              <w:pStyle w:val="NormalinTable"/>
            </w:pPr>
            <w:r>
              <w:t>8540990010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C7" w14:textId="77777777" w:rsidR="00E546F5" w:rsidRDefault="00951CE2">
            <w:pPr>
              <w:pStyle w:val="Tier1"/>
            </w:pPr>
            <w:r>
              <w:t xml:space="preserve">Thermionic, cold cathode or photocathode valves and tubes (for example, vacuum or </w:t>
            </w:r>
            <w:r>
              <w:t>vapour or gas filled valves and tubes, mercury arc rectifying valves and tubes, cathode ray tubes, television camera tubes)</w:t>
            </w:r>
          </w:p>
          <w:p w14:paraId="59108FC8" w14:textId="77777777" w:rsidR="00E546F5" w:rsidRDefault="00951CE2">
            <w:pPr>
              <w:pStyle w:val="Tier2"/>
            </w:pPr>
            <w:r>
              <w:t>-</w:t>
            </w:r>
            <w:r>
              <w:tab/>
              <w:t>Parts</w:t>
            </w:r>
          </w:p>
          <w:p w14:paraId="59108FC9" w14:textId="77777777" w:rsidR="00E546F5" w:rsidRDefault="00951CE2">
            <w:pPr>
              <w:pStyle w:val="Tier3"/>
            </w:pPr>
            <w:r>
              <w:t>-</w:t>
            </w:r>
            <w:r>
              <w:tab/>
              <w:t>-</w:t>
            </w:r>
            <w:r>
              <w:tab/>
              <w:t>Other</w:t>
            </w:r>
          </w:p>
          <w:p w14:paraId="59108FCA" w14:textId="77777777" w:rsidR="00E546F5" w:rsidRDefault="00951CE2">
            <w:pPr>
              <w:pStyle w:val="Tier4"/>
            </w:pPr>
            <w:r>
              <w:t>-</w:t>
            </w:r>
            <w:r>
              <w:tab/>
              <w:t>-</w:t>
            </w:r>
            <w:r>
              <w:tab/>
              <w:t>-</w:t>
            </w:r>
            <w:r>
              <w:tab/>
              <w:t>For use in certain types of aircraft</w:t>
            </w:r>
          </w:p>
          <w:p w14:paraId="59108FCB" w14:textId="77777777" w:rsidR="00E546F5" w:rsidRDefault="00951CE2">
            <w:pPr>
              <w:pStyle w:val="Tier4Bullet"/>
            </w:pPr>
            <w:r>
              <w:tab/>
            </w:r>
            <w:r>
              <w:tab/>
            </w:r>
            <w:r>
              <w:tab/>
              <w:t>-</w:t>
            </w:r>
            <w:r>
              <w:tab/>
              <w:t>For use in certain types of aircraft; for the construction, mainte</w:t>
            </w:r>
            <w:r>
              <w:t>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CC" w14:textId="77777777" w:rsidR="00E546F5" w:rsidRDefault="00951CE2">
            <w:pPr>
              <w:pStyle w:val="NormalinTable"/>
            </w:pPr>
            <w:r>
              <w:t>0.0%</w:t>
            </w:r>
          </w:p>
        </w:tc>
      </w:tr>
      <w:tr w:rsidR="00E546F5" w14:paraId="59108F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CE" w14:textId="77777777" w:rsidR="00E546F5" w:rsidRDefault="00951CE2">
            <w:pPr>
              <w:pStyle w:val="NormalinTable"/>
            </w:pPr>
            <w:r>
              <w:t>8540990090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CF" w14:textId="77777777" w:rsidR="00E546F5" w:rsidRDefault="00951CE2">
            <w:pPr>
              <w:pStyle w:val="Tier1"/>
            </w:pPr>
            <w:r>
              <w:t>Thermionic, cold cathode or photocathode valves and tubes (for example, vacuum or vapour or gas filled valves and tubes</w:t>
            </w:r>
            <w:r>
              <w:t>, mercury arc rectifying valves and tubes, cathode ray tubes, television camera tubes)</w:t>
            </w:r>
          </w:p>
          <w:p w14:paraId="59108FD0" w14:textId="77777777" w:rsidR="00E546F5" w:rsidRDefault="00951CE2">
            <w:pPr>
              <w:pStyle w:val="Tier2"/>
            </w:pPr>
            <w:r>
              <w:t>-</w:t>
            </w:r>
            <w:r>
              <w:tab/>
              <w:t>Parts</w:t>
            </w:r>
          </w:p>
          <w:p w14:paraId="59108FD1" w14:textId="77777777" w:rsidR="00E546F5" w:rsidRDefault="00951CE2">
            <w:pPr>
              <w:pStyle w:val="Tier3"/>
            </w:pPr>
            <w:r>
              <w:t>-</w:t>
            </w:r>
            <w:r>
              <w:tab/>
              <w:t>-</w:t>
            </w:r>
            <w:r>
              <w:tab/>
              <w:t>Other</w:t>
            </w:r>
          </w:p>
          <w:p w14:paraId="59108FD2" w14:textId="77777777" w:rsidR="00E546F5" w:rsidRDefault="00951CE2">
            <w:pPr>
              <w:pStyle w:val="Tier4"/>
            </w:pPr>
            <w:r>
              <w:t>-</w:t>
            </w:r>
            <w:r>
              <w:tab/>
              <w:t>-</w:t>
            </w:r>
            <w:r>
              <w:tab/>
              <w:t>-</w:t>
            </w:r>
            <w:r>
              <w:tab/>
              <w:t>Other</w:t>
            </w:r>
          </w:p>
          <w:p w14:paraId="59108FD3"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8FD4" w14:textId="77777777" w:rsidR="00E546F5" w:rsidRDefault="00951CE2">
            <w:pPr>
              <w:pStyle w:val="Tier4Bullet"/>
            </w:pPr>
            <w:r>
              <w:tab/>
            </w:r>
            <w:r>
              <w:tab/>
            </w:r>
            <w:r>
              <w:tab/>
              <w:t>-</w:t>
            </w:r>
            <w:r>
              <w:tab/>
              <w:t>for fitting to or equipping such ships, boats or other vessels;</w:t>
            </w:r>
          </w:p>
          <w:p w14:paraId="59108FD5"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14:paraId="59108FD6" w14:textId="77777777" w:rsidR="00E546F5" w:rsidRDefault="00951CE2">
            <w:pPr>
              <w:pStyle w:val="Tier4Bullet"/>
            </w:pPr>
            <w:r>
              <w:tab/>
            </w:r>
            <w:r>
              <w:tab/>
            </w:r>
            <w:r>
              <w:tab/>
              <w:t>-</w:t>
            </w:r>
            <w:r>
              <w:tab/>
              <w:t>for equipping the above platforms;</w:t>
            </w:r>
          </w:p>
          <w:p w14:paraId="59108FD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D8" w14:textId="77777777" w:rsidR="00E546F5" w:rsidRDefault="00951CE2">
            <w:pPr>
              <w:pStyle w:val="NormalinTable"/>
            </w:pPr>
            <w:r>
              <w:t>0.0%</w:t>
            </w:r>
          </w:p>
        </w:tc>
      </w:tr>
      <w:tr w:rsidR="00E546F5" w14:paraId="59108FE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DA" w14:textId="77777777" w:rsidR="00E546F5" w:rsidRDefault="00951CE2">
            <w:pPr>
              <w:pStyle w:val="NormalinTable"/>
            </w:pPr>
            <w:r>
              <w:t>8541000000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DB" w14:textId="77777777" w:rsidR="00E546F5" w:rsidRDefault="00951CE2">
            <w:pPr>
              <w:pStyle w:val="Tier1"/>
            </w:pPr>
            <w:r>
              <w:t xml:space="preserve">Diodes, transistors and similar </w:t>
            </w:r>
            <w:r>
              <w:t>semiconductor devices; photosensitive semiconductor devices, including photovoltaic cells whether or not assembled in modules or made up into panels; light-emitting diodes (LED); mounted piezoelectric crystals</w:t>
            </w:r>
          </w:p>
          <w:p w14:paraId="59108FDC" w14:textId="77777777" w:rsidR="00E546F5" w:rsidRDefault="00951CE2">
            <w:pPr>
              <w:pStyle w:val="Tier1Bullet"/>
            </w:pPr>
            <w:r>
              <w:t>-</w:t>
            </w:r>
            <w:r>
              <w:tab/>
              <w:t>for incorporation in ships, boats or other v</w:t>
            </w:r>
            <w:r>
              <w:t>essels listed in Table 1, for the purposes of their construction, repair, maintenance or conversion;</w:t>
            </w:r>
          </w:p>
          <w:p w14:paraId="59108FDD" w14:textId="77777777" w:rsidR="00E546F5" w:rsidRDefault="00951CE2">
            <w:pPr>
              <w:pStyle w:val="Tier1Bullet"/>
            </w:pPr>
            <w:r>
              <w:t>-</w:t>
            </w:r>
            <w:r>
              <w:tab/>
              <w:t>for fitting to or equipping such ships, boats or other vessels;</w:t>
            </w:r>
          </w:p>
          <w:p w14:paraId="59108FDE" w14:textId="77777777" w:rsidR="00E546F5" w:rsidRDefault="00951CE2">
            <w:pPr>
              <w:pStyle w:val="Tier1Bullet"/>
            </w:pPr>
            <w:r>
              <w:t>-</w:t>
            </w:r>
            <w:r>
              <w:tab/>
              <w:t>for incorporation, for the purposes of their construction, repair, maintenance or conve</w:t>
            </w:r>
            <w:r>
              <w:t>rsion, in drilling or production platforms listed below: fixed, of subheading ex 8430 49 or floating or submersible of subheading 8905 20;</w:t>
            </w:r>
          </w:p>
          <w:p w14:paraId="59108FDF" w14:textId="77777777" w:rsidR="00E546F5" w:rsidRDefault="00951CE2">
            <w:pPr>
              <w:pStyle w:val="Tier1Bullet"/>
            </w:pPr>
            <w:r>
              <w:t>-</w:t>
            </w:r>
            <w:r>
              <w:tab/>
              <w:t>for equipping the above platforms;</w:t>
            </w:r>
          </w:p>
          <w:p w14:paraId="59108FE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E1" w14:textId="77777777" w:rsidR="00E546F5" w:rsidRDefault="00951CE2">
            <w:pPr>
              <w:pStyle w:val="NormalinTable"/>
            </w:pPr>
            <w:r>
              <w:t>0.0%</w:t>
            </w:r>
          </w:p>
        </w:tc>
      </w:tr>
      <w:tr w:rsidR="00E546F5" w14:paraId="59108F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E3" w14:textId="77777777" w:rsidR="00E546F5" w:rsidRDefault="00951CE2">
            <w:pPr>
              <w:pStyle w:val="NormalinTable"/>
            </w:pPr>
            <w:r>
              <w:t>85420</w:t>
            </w:r>
            <w:r>
              <w:t>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E4" w14:textId="77777777" w:rsidR="00E546F5" w:rsidRDefault="00951CE2">
            <w:pPr>
              <w:pStyle w:val="Tier1"/>
            </w:pPr>
            <w:r>
              <w:t>Electronic integrated circuits</w:t>
            </w:r>
          </w:p>
          <w:p w14:paraId="59108FE5" w14:textId="77777777" w:rsidR="00E546F5" w:rsidRDefault="00951CE2">
            <w:pPr>
              <w:pStyle w:val="Tier1Bullet"/>
            </w:pPr>
            <w:r>
              <w:t>-</w:t>
            </w:r>
            <w:r>
              <w:tab/>
              <w:t>for incorporation in ships, boats or other vessels listed in Table 1, for the purposes of their construction, repair, maintenance or conversion;</w:t>
            </w:r>
          </w:p>
          <w:p w14:paraId="59108FE6" w14:textId="77777777" w:rsidR="00E546F5" w:rsidRDefault="00951CE2">
            <w:pPr>
              <w:pStyle w:val="Tier1Bullet"/>
            </w:pPr>
            <w:r>
              <w:t>-</w:t>
            </w:r>
            <w:r>
              <w:tab/>
              <w:t>for fitting to or equipping such ships, boats or other vessels;</w:t>
            </w:r>
          </w:p>
          <w:p w14:paraId="59108FE7" w14:textId="77777777" w:rsidR="00E546F5" w:rsidRDefault="00951CE2">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14:paraId="59108FE8" w14:textId="77777777" w:rsidR="00E546F5" w:rsidRDefault="00951CE2">
            <w:pPr>
              <w:pStyle w:val="Tier1Bullet"/>
            </w:pPr>
            <w:r>
              <w:t>-</w:t>
            </w:r>
            <w:r>
              <w:tab/>
              <w:t>for equipping the above plat</w:t>
            </w:r>
            <w:r>
              <w:t>forms;</w:t>
            </w:r>
          </w:p>
          <w:p w14:paraId="59108FE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EA" w14:textId="77777777" w:rsidR="00E546F5" w:rsidRDefault="00951CE2">
            <w:pPr>
              <w:pStyle w:val="NormalinTable"/>
            </w:pPr>
            <w:r>
              <w:t>0.0%</w:t>
            </w:r>
          </w:p>
        </w:tc>
      </w:tr>
      <w:tr w:rsidR="00E546F5" w14:paraId="59108FF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EC" w14:textId="77777777" w:rsidR="00E546F5" w:rsidRDefault="00951CE2">
            <w:pPr>
              <w:pStyle w:val="NormalinTable"/>
            </w:pPr>
            <w:r>
              <w:t>8543000000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ED" w14:textId="77777777" w:rsidR="00E546F5" w:rsidRDefault="00951CE2">
            <w:pPr>
              <w:pStyle w:val="Tier1"/>
            </w:pPr>
            <w:r>
              <w:t>Electrical machines and apparatus, having individual functions, not specified or included elsewhere in this chapter</w:t>
            </w:r>
          </w:p>
          <w:p w14:paraId="59108FEE" w14:textId="77777777" w:rsidR="00E546F5" w:rsidRDefault="00951CE2">
            <w:pPr>
              <w:pStyle w:val="Tier1Bullet"/>
            </w:pPr>
            <w:r>
              <w:t>-</w:t>
            </w:r>
            <w:r>
              <w:tab/>
              <w:t>use by, or on behalf of, the UK Armed Forces,</w:t>
            </w:r>
            <w:r>
              <w:t xml:space="preserve"> individually or in cooperation with other States</w:t>
            </w:r>
          </w:p>
          <w:p w14:paraId="59108FEF" w14:textId="77777777" w:rsidR="00E546F5" w:rsidRDefault="00951CE2">
            <w:pPr>
              <w:pStyle w:val="Tier1Bullet"/>
            </w:pPr>
            <w:r>
              <w:tab/>
              <w:t>a) for defending the territorial integrity of the United Kingdom, or</w:t>
            </w:r>
          </w:p>
          <w:p w14:paraId="59108FF0" w14:textId="77777777" w:rsidR="00E546F5" w:rsidRDefault="00951CE2">
            <w:pPr>
              <w:pStyle w:val="Tier1Bullet"/>
            </w:pPr>
            <w:r>
              <w:tab/>
              <w:t>b) in participating in international peace-keeping or support operations, or</w:t>
            </w:r>
          </w:p>
          <w:p w14:paraId="59108FF1" w14:textId="77777777" w:rsidR="00E546F5" w:rsidRDefault="00951CE2">
            <w:pPr>
              <w:pStyle w:val="Tier1Bullet"/>
            </w:pPr>
            <w:r>
              <w:tab/>
              <w:t>c) for other military purposes like the protection of nat</w:t>
            </w:r>
            <w:r>
              <w:t>ionals of the United Kingdom from social or military unrest or,</w:t>
            </w:r>
          </w:p>
          <w:p w14:paraId="59108FF2" w14:textId="77777777" w:rsidR="00E546F5" w:rsidRDefault="00951CE2">
            <w:pPr>
              <w:pStyle w:val="Tier1Bullet"/>
            </w:pPr>
            <w:r>
              <w:tab/>
              <w:t>d) for training purposes, or</w:t>
            </w:r>
          </w:p>
          <w:p w14:paraId="59108FF3"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F4" w14:textId="77777777" w:rsidR="00E546F5" w:rsidRDefault="00951CE2">
            <w:pPr>
              <w:pStyle w:val="NormalinTable"/>
            </w:pPr>
            <w:r>
              <w:t>0.0%</w:t>
            </w:r>
          </w:p>
        </w:tc>
      </w:tr>
      <w:tr w:rsidR="00E546F5" w14:paraId="59108FF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8FF6" w14:textId="77777777" w:rsidR="00E546F5" w:rsidRDefault="00951CE2">
            <w:pPr>
              <w:pStyle w:val="NormalinTable"/>
            </w:pPr>
            <w:r>
              <w:t>8543100000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8FF7" w14:textId="77777777" w:rsidR="00E546F5" w:rsidRDefault="00951CE2">
            <w:pPr>
              <w:pStyle w:val="Tier1"/>
            </w:pPr>
            <w:r>
              <w:t xml:space="preserve">Electrical </w:t>
            </w:r>
            <w:r>
              <w:t>machines and apparatus, having individual functions, not specified or included elsewhere in this chapter</w:t>
            </w:r>
          </w:p>
          <w:p w14:paraId="59108FF8" w14:textId="77777777" w:rsidR="00E546F5" w:rsidRDefault="00951CE2">
            <w:pPr>
              <w:pStyle w:val="Tier2"/>
            </w:pPr>
            <w:r>
              <w:t>-</w:t>
            </w:r>
            <w:r>
              <w:tab/>
              <w:t>Particle accelerators</w:t>
            </w:r>
          </w:p>
          <w:p w14:paraId="59108FF9" w14:textId="77777777" w:rsidR="00E546F5" w:rsidRDefault="00951CE2">
            <w:pPr>
              <w:pStyle w:val="Tier2Bullet"/>
            </w:pPr>
            <w:r>
              <w:tab/>
              <w:t>-</w:t>
            </w:r>
            <w:r>
              <w:tab/>
              <w:t>for incorporation in ships, boats or other vessels listed in Table 1, for the purposes of their construction, repair, mainte</w:t>
            </w:r>
            <w:r>
              <w:t>nance or conversion;</w:t>
            </w:r>
          </w:p>
          <w:p w14:paraId="59108FFA" w14:textId="77777777" w:rsidR="00E546F5" w:rsidRDefault="00951CE2">
            <w:pPr>
              <w:pStyle w:val="Tier2Bullet"/>
            </w:pPr>
            <w:r>
              <w:tab/>
              <w:t>-</w:t>
            </w:r>
            <w:r>
              <w:tab/>
              <w:t>for fitting to or equipping such ships, boats or other vessels;</w:t>
            </w:r>
          </w:p>
          <w:p w14:paraId="59108FFB"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14:paraId="59108FFC" w14:textId="77777777" w:rsidR="00E546F5" w:rsidRDefault="00951CE2">
            <w:pPr>
              <w:pStyle w:val="Tier2Bullet"/>
            </w:pPr>
            <w:r>
              <w:tab/>
              <w:t>-</w:t>
            </w:r>
            <w:r>
              <w:tab/>
              <w:t>for equipping the above platforms;</w:t>
            </w:r>
          </w:p>
          <w:p w14:paraId="59108FF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8FFE" w14:textId="77777777" w:rsidR="00E546F5" w:rsidRDefault="00951CE2">
            <w:pPr>
              <w:pStyle w:val="NormalinTable"/>
            </w:pPr>
            <w:r>
              <w:t>0.0%</w:t>
            </w:r>
          </w:p>
        </w:tc>
      </w:tr>
      <w:tr w:rsidR="00E546F5" w14:paraId="591090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00" w14:textId="77777777" w:rsidR="00E546F5" w:rsidRDefault="00951CE2">
            <w:pPr>
              <w:pStyle w:val="NormalinTable"/>
            </w:pPr>
            <w:r>
              <w:t>8543200000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01" w14:textId="77777777" w:rsidR="00E546F5" w:rsidRDefault="00951CE2">
            <w:pPr>
              <w:pStyle w:val="Tier1"/>
            </w:pPr>
            <w:r>
              <w:t xml:space="preserve">Electrical machines and apparatus, having individual </w:t>
            </w:r>
            <w:r>
              <w:t>functions, not specified or included elsewhere in this chapter</w:t>
            </w:r>
          </w:p>
          <w:p w14:paraId="59109002" w14:textId="77777777" w:rsidR="00E546F5" w:rsidRDefault="00951CE2">
            <w:pPr>
              <w:pStyle w:val="Tier2"/>
            </w:pPr>
            <w:r>
              <w:t>-</w:t>
            </w:r>
            <w:r>
              <w:tab/>
              <w:t>Signal generators</w:t>
            </w:r>
          </w:p>
          <w:p w14:paraId="5910900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004" w14:textId="77777777" w:rsidR="00E546F5" w:rsidRDefault="00951CE2">
            <w:pPr>
              <w:pStyle w:val="Tier2Bullet"/>
            </w:pPr>
            <w:r>
              <w:tab/>
              <w:t>-</w:t>
            </w:r>
            <w:r>
              <w:tab/>
              <w:t>for fitting to or equi</w:t>
            </w:r>
            <w:r>
              <w:t>pping such ships, boats or other vessels;</w:t>
            </w:r>
          </w:p>
          <w:p w14:paraId="5910900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w:t>
            </w:r>
            <w:r>
              <w:t>ading 8905 20;</w:t>
            </w:r>
          </w:p>
          <w:p w14:paraId="59109006" w14:textId="77777777" w:rsidR="00E546F5" w:rsidRDefault="00951CE2">
            <w:pPr>
              <w:pStyle w:val="Tier2Bullet"/>
            </w:pPr>
            <w:r>
              <w:tab/>
              <w:t>-</w:t>
            </w:r>
            <w:r>
              <w:tab/>
              <w:t>for equipping the above platforms;</w:t>
            </w:r>
          </w:p>
          <w:p w14:paraId="5910900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08" w14:textId="77777777" w:rsidR="00E546F5" w:rsidRDefault="00951CE2">
            <w:pPr>
              <w:pStyle w:val="NormalinTable"/>
            </w:pPr>
            <w:r>
              <w:t>0.0%</w:t>
            </w:r>
          </w:p>
        </w:tc>
      </w:tr>
      <w:tr w:rsidR="00E546F5" w14:paraId="591090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0A" w14:textId="77777777" w:rsidR="00E546F5" w:rsidRDefault="00951CE2">
            <w:pPr>
              <w:pStyle w:val="NormalinTable"/>
            </w:pPr>
            <w:r>
              <w:t>8543300000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0B" w14:textId="77777777" w:rsidR="00E546F5" w:rsidRDefault="00951CE2">
            <w:pPr>
              <w:pStyle w:val="Tier1"/>
            </w:pPr>
            <w:r>
              <w:t>Electrical machines and apparatus, having individual functions, not specified or included elsewhere in this chapter</w:t>
            </w:r>
          </w:p>
          <w:p w14:paraId="5910900C" w14:textId="77777777" w:rsidR="00E546F5" w:rsidRDefault="00951CE2">
            <w:pPr>
              <w:pStyle w:val="Tier2"/>
            </w:pPr>
            <w:r>
              <w:t>-</w:t>
            </w:r>
            <w:r>
              <w:tab/>
              <w:t>Machines and apparatus for electroplating, electrolysis or electrophoresis</w:t>
            </w:r>
          </w:p>
          <w:p w14:paraId="5910900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00E" w14:textId="77777777" w:rsidR="00E546F5" w:rsidRDefault="00951CE2">
            <w:pPr>
              <w:pStyle w:val="Tier2Bullet"/>
            </w:pPr>
            <w:r>
              <w:tab/>
              <w:t>-</w:t>
            </w:r>
            <w:r>
              <w:tab/>
              <w:t xml:space="preserve">for fitting to or equipping </w:t>
            </w:r>
            <w:r>
              <w:t>such ships, boats or other vessels;</w:t>
            </w:r>
          </w:p>
          <w:p w14:paraId="5910900F"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010" w14:textId="77777777" w:rsidR="00E546F5" w:rsidRDefault="00951CE2">
            <w:pPr>
              <w:pStyle w:val="Tier2Bullet"/>
            </w:pPr>
            <w:r>
              <w:tab/>
              <w:t>-</w:t>
            </w:r>
            <w:r>
              <w:tab/>
              <w:t>for equipping the above platforms;</w:t>
            </w:r>
          </w:p>
          <w:p w14:paraId="5910901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12" w14:textId="77777777" w:rsidR="00E546F5" w:rsidRDefault="00951CE2">
            <w:pPr>
              <w:pStyle w:val="NormalinTable"/>
            </w:pPr>
            <w:r>
              <w:t>0.0%</w:t>
            </w:r>
          </w:p>
        </w:tc>
      </w:tr>
      <w:tr w:rsidR="00E546F5" w14:paraId="591090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14" w14:textId="77777777" w:rsidR="00E546F5" w:rsidRDefault="00951CE2">
            <w:pPr>
              <w:pStyle w:val="NormalinTable"/>
            </w:pPr>
            <w:r>
              <w:t>8543700100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15" w14:textId="77777777" w:rsidR="00E546F5" w:rsidRDefault="00951CE2">
            <w:pPr>
              <w:pStyle w:val="Tier1"/>
            </w:pPr>
            <w:r>
              <w:t>Electrical machines and apparatus, having individual functions, not specified or included elsewhere in this cha</w:t>
            </w:r>
            <w:r>
              <w:t>pter</w:t>
            </w:r>
          </w:p>
          <w:p w14:paraId="59109016" w14:textId="77777777" w:rsidR="00E546F5" w:rsidRDefault="00951CE2">
            <w:pPr>
              <w:pStyle w:val="Tier2"/>
            </w:pPr>
            <w:r>
              <w:t>-</w:t>
            </w:r>
            <w:r>
              <w:tab/>
              <w:t>Other machines and apparatus</w:t>
            </w:r>
          </w:p>
          <w:p w14:paraId="59109017" w14:textId="77777777" w:rsidR="00E546F5" w:rsidRDefault="00951CE2">
            <w:pPr>
              <w:pStyle w:val="Tier3"/>
            </w:pPr>
            <w:r>
              <w:t>-</w:t>
            </w:r>
            <w:r>
              <w:tab/>
              <w:t>-</w:t>
            </w:r>
            <w:r>
              <w:tab/>
              <w:t>Articles specifically designed for connection to telegraphic or telephonic apparatus or instruments or to telegraphic or telephonic networks</w:t>
            </w:r>
          </w:p>
          <w:p w14:paraId="59109018" w14:textId="77777777" w:rsidR="00E546F5" w:rsidRDefault="00951CE2">
            <w:pPr>
              <w:pStyle w:val="Tier3Bullet"/>
            </w:pPr>
            <w:r>
              <w:tab/>
            </w:r>
            <w:r>
              <w:tab/>
              <w:t>-</w:t>
            </w:r>
            <w:r>
              <w:tab/>
              <w:t xml:space="preserve">for incorporation in ships, boats or other vessels listed in Table 1, </w:t>
            </w:r>
            <w:r>
              <w:t>for the purposes of their construction, repair, maintenance or conversion;</w:t>
            </w:r>
          </w:p>
          <w:p w14:paraId="59109019" w14:textId="77777777" w:rsidR="00E546F5" w:rsidRDefault="00951CE2">
            <w:pPr>
              <w:pStyle w:val="Tier3Bullet"/>
            </w:pPr>
            <w:r>
              <w:tab/>
            </w:r>
            <w:r>
              <w:tab/>
              <w:t>-</w:t>
            </w:r>
            <w:r>
              <w:tab/>
              <w:t>for fitting to or equipping such ships, boats or other vessels;</w:t>
            </w:r>
          </w:p>
          <w:p w14:paraId="5910901A" w14:textId="77777777" w:rsidR="00E546F5" w:rsidRDefault="00951CE2">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901B" w14:textId="77777777" w:rsidR="00E546F5" w:rsidRDefault="00951CE2">
            <w:pPr>
              <w:pStyle w:val="Tier3Bullet"/>
            </w:pPr>
            <w:r>
              <w:tab/>
            </w:r>
            <w:r>
              <w:tab/>
              <w:t>-</w:t>
            </w:r>
            <w:r>
              <w:tab/>
              <w:t>for equipping the above platforms;</w:t>
            </w:r>
          </w:p>
          <w:p w14:paraId="5910901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1D" w14:textId="77777777" w:rsidR="00E546F5" w:rsidRDefault="00951CE2">
            <w:pPr>
              <w:pStyle w:val="NormalinTable"/>
            </w:pPr>
            <w:r>
              <w:t>0.0%</w:t>
            </w:r>
          </w:p>
        </w:tc>
      </w:tr>
      <w:tr w:rsidR="00E546F5" w14:paraId="591090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1F" w14:textId="77777777" w:rsidR="00E546F5" w:rsidRDefault="00951CE2">
            <w:pPr>
              <w:pStyle w:val="NormalinTable"/>
            </w:pPr>
            <w:r>
              <w:t>8543700200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20" w14:textId="77777777" w:rsidR="00E546F5" w:rsidRDefault="00951CE2">
            <w:pPr>
              <w:pStyle w:val="Tier1"/>
            </w:pPr>
            <w:r>
              <w:t>Electrical m</w:t>
            </w:r>
            <w:r>
              <w:t>achines and apparatus, having individual functions, not specified or included elsewhere in this chapter</w:t>
            </w:r>
          </w:p>
          <w:p w14:paraId="59109021" w14:textId="77777777" w:rsidR="00E546F5" w:rsidRDefault="00951CE2">
            <w:pPr>
              <w:pStyle w:val="Tier2"/>
            </w:pPr>
            <w:r>
              <w:t>-</w:t>
            </w:r>
            <w:r>
              <w:tab/>
              <w:t>Other machines and apparatus</w:t>
            </w:r>
          </w:p>
          <w:p w14:paraId="59109022" w14:textId="77777777" w:rsidR="00E546F5" w:rsidRDefault="00951CE2">
            <w:pPr>
              <w:pStyle w:val="Tier3"/>
            </w:pPr>
            <w:r>
              <w:t>-</w:t>
            </w:r>
            <w:r>
              <w:tab/>
              <w:t>-</w:t>
            </w:r>
            <w:r>
              <w:tab/>
              <w:t>Microwave amplifiers</w:t>
            </w:r>
          </w:p>
          <w:p w14:paraId="59109023" w14:textId="77777777" w:rsidR="00E546F5" w:rsidRDefault="00951CE2">
            <w:pPr>
              <w:pStyle w:val="Tier3Bullet"/>
            </w:pPr>
            <w:r>
              <w:tab/>
            </w:r>
            <w:r>
              <w:tab/>
              <w:t>-</w:t>
            </w:r>
            <w:r>
              <w:tab/>
              <w:t xml:space="preserve">for incorporation in ships, boats or other vessels listed in Table 1, for the </w:t>
            </w:r>
            <w:r>
              <w:t>purposes of their construction, repair, maintenance or conversion;</w:t>
            </w:r>
          </w:p>
          <w:p w14:paraId="59109024" w14:textId="77777777" w:rsidR="00E546F5" w:rsidRDefault="00951CE2">
            <w:pPr>
              <w:pStyle w:val="Tier3Bullet"/>
            </w:pPr>
            <w:r>
              <w:tab/>
            </w:r>
            <w:r>
              <w:tab/>
              <w:t>-</w:t>
            </w:r>
            <w:r>
              <w:tab/>
              <w:t>for fitting to or equipping such ships, boats or other vessels;</w:t>
            </w:r>
          </w:p>
          <w:p w14:paraId="59109025" w14:textId="77777777" w:rsidR="00E546F5" w:rsidRDefault="00951CE2">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14:paraId="59109026" w14:textId="77777777" w:rsidR="00E546F5" w:rsidRDefault="00951CE2">
            <w:pPr>
              <w:pStyle w:val="Tier3Bullet"/>
            </w:pPr>
            <w:r>
              <w:tab/>
            </w:r>
            <w:r>
              <w:tab/>
              <w:t>-</w:t>
            </w:r>
            <w:r>
              <w:tab/>
              <w:t>for equipping the above platforms;</w:t>
            </w:r>
          </w:p>
          <w:p w14:paraId="5910902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28" w14:textId="77777777" w:rsidR="00E546F5" w:rsidRDefault="00951CE2">
            <w:pPr>
              <w:pStyle w:val="NormalinTable"/>
            </w:pPr>
            <w:r>
              <w:t>0.0%</w:t>
            </w:r>
          </w:p>
        </w:tc>
      </w:tr>
      <w:tr w:rsidR="00E546F5" w14:paraId="591090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2A" w14:textId="77777777" w:rsidR="00E546F5" w:rsidRDefault="00951CE2">
            <w:pPr>
              <w:pStyle w:val="NormalinTable"/>
            </w:pPr>
            <w:r>
              <w:t>8543700300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2B" w14:textId="77777777" w:rsidR="00E546F5" w:rsidRDefault="00951CE2">
            <w:pPr>
              <w:pStyle w:val="Tier1"/>
            </w:pPr>
            <w:r>
              <w:t xml:space="preserve">Electrical </w:t>
            </w:r>
            <w:r>
              <w:t>machines and apparatus, having individual functions, not specified or included elsewhere in this chapter</w:t>
            </w:r>
          </w:p>
          <w:p w14:paraId="5910902C" w14:textId="77777777" w:rsidR="00E546F5" w:rsidRDefault="00951CE2">
            <w:pPr>
              <w:pStyle w:val="Tier2"/>
            </w:pPr>
            <w:r>
              <w:t>-</w:t>
            </w:r>
            <w:r>
              <w:tab/>
              <w:t>Other machines and apparatus</w:t>
            </w:r>
          </w:p>
          <w:p w14:paraId="5910902D" w14:textId="77777777" w:rsidR="00E546F5" w:rsidRDefault="00951CE2">
            <w:pPr>
              <w:pStyle w:val="Tier3"/>
            </w:pPr>
            <w:r>
              <w:t>-</w:t>
            </w:r>
            <w:r>
              <w:tab/>
              <w:t>-</w:t>
            </w:r>
            <w:r>
              <w:tab/>
              <w:t>Cordless infrared remote control devices for video game consoles</w:t>
            </w:r>
          </w:p>
          <w:p w14:paraId="5910902E" w14:textId="77777777" w:rsidR="00E546F5" w:rsidRDefault="00951CE2">
            <w:pPr>
              <w:pStyle w:val="Tier3Bullet"/>
            </w:pPr>
            <w:r>
              <w:tab/>
            </w:r>
            <w:r>
              <w:tab/>
              <w:t>-</w:t>
            </w:r>
            <w:r>
              <w:tab/>
              <w:t>for incorporation in ships, boats or other vess</w:t>
            </w:r>
            <w:r>
              <w:t>els listed in Table 1, for the purposes of their construction, repair, maintenance or conversion;</w:t>
            </w:r>
          </w:p>
          <w:p w14:paraId="5910902F" w14:textId="77777777" w:rsidR="00E546F5" w:rsidRDefault="00951CE2">
            <w:pPr>
              <w:pStyle w:val="Tier3Bullet"/>
            </w:pPr>
            <w:r>
              <w:tab/>
            </w:r>
            <w:r>
              <w:tab/>
              <w:t>-</w:t>
            </w:r>
            <w:r>
              <w:tab/>
              <w:t>for fitting to or equipping such ships, boats or other vessels;</w:t>
            </w:r>
          </w:p>
          <w:p w14:paraId="59109030" w14:textId="77777777" w:rsidR="00E546F5" w:rsidRDefault="00951CE2">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9031" w14:textId="77777777" w:rsidR="00E546F5" w:rsidRDefault="00951CE2">
            <w:pPr>
              <w:pStyle w:val="Tier3Bullet"/>
            </w:pPr>
            <w:r>
              <w:tab/>
            </w:r>
            <w:r>
              <w:tab/>
              <w:t>-</w:t>
            </w:r>
            <w:r>
              <w:tab/>
              <w:t>for equipping the above platforms;</w:t>
            </w:r>
          </w:p>
          <w:p w14:paraId="5910903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33" w14:textId="77777777" w:rsidR="00E546F5" w:rsidRDefault="00951CE2">
            <w:pPr>
              <w:pStyle w:val="NormalinTable"/>
            </w:pPr>
            <w:r>
              <w:t>0.0%</w:t>
            </w:r>
          </w:p>
        </w:tc>
      </w:tr>
      <w:tr w:rsidR="00E546F5" w14:paraId="591090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35" w14:textId="77777777" w:rsidR="00E546F5" w:rsidRDefault="00951CE2">
            <w:pPr>
              <w:pStyle w:val="NormalinTable"/>
            </w:pPr>
            <w:r>
              <w:t>8543700400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36" w14:textId="77777777" w:rsidR="00E546F5" w:rsidRDefault="00951CE2">
            <w:pPr>
              <w:pStyle w:val="Tier1"/>
            </w:pPr>
            <w:r>
              <w:t>Electrical machines and apparatus, having individual functions, not specified or included elsewhere in this chapter</w:t>
            </w:r>
          </w:p>
          <w:p w14:paraId="59109037" w14:textId="77777777" w:rsidR="00E546F5" w:rsidRDefault="00951CE2">
            <w:pPr>
              <w:pStyle w:val="Tier2"/>
            </w:pPr>
            <w:r>
              <w:t>-</w:t>
            </w:r>
            <w:r>
              <w:tab/>
              <w:t>Other machines and apparatus</w:t>
            </w:r>
          </w:p>
          <w:p w14:paraId="59109038" w14:textId="77777777" w:rsidR="00E546F5" w:rsidRDefault="00951CE2">
            <w:pPr>
              <w:pStyle w:val="Tier3"/>
            </w:pPr>
            <w:r>
              <w:t>-</w:t>
            </w:r>
            <w:r>
              <w:tab/>
              <w:t>-</w:t>
            </w:r>
            <w:r>
              <w:tab/>
              <w:t>Digital flight-data recorders</w:t>
            </w:r>
          </w:p>
          <w:p w14:paraId="59109039" w14:textId="77777777" w:rsidR="00E546F5" w:rsidRDefault="00951CE2">
            <w:pPr>
              <w:pStyle w:val="Tier3Bullet"/>
            </w:pPr>
            <w:r>
              <w:tab/>
            </w:r>
            <w:r>
              <w:tab/>
              <w:t>-</w:t>
            </w:r>
            <w:r>
              <w:tab/>
              <w:t>for incorporation in ships, boats or other vessels listed in</w:t>
            </w:r>
            <w:r>
              <w:t xml:space="preserve"> Table 1, for the purposes of their construction, repair, maintenance or conversion;</w:t>
            </w:r>
          </w:p>
          <w:p w14:paraId="5910903A" w14:textId="77777777" w:rsidR="00E546F5" w:rsidRDefault="00951CE2">
            <w:pPr>
              <w:pStyle w:val="Tier3Bullet"/>
            </w:pPr>
            <w:r>
              <w:tab/>
            </w:r>
            <w:r>
              <w:tab/>
              <w:t>-</w:t>
            </w:r>
            <w:r>
              <w:tab/>
              <w:t>for fitting to or equipping such ships, boats or other vessels;</w:t>
            </w:r>
          </w:p>
          <w:p w14:paraId="5910903B" w14:textId="77777777" w:rsidR="00E546F5" w:rsidRDefault="00951CE2">
            <w:pPr>
              <w:pStyle w:val="Tier3Bullet"/>
            </w:pPr>
            <w:r>
              <w:tab/>
            </w:r>
            <w:r>
              <w:tab/>
              <w:t>-</w:t>
            </w:r>
            <w:r>
              <w:tab/>
              <w:t>for incorporation, for the purposes of their construction, repair, maintenance or conversion, in dr</w:t>
            </w:r>
            <w:r>
              <w:t>illing or production platforms listed below: fixed, of subheading ex 8430 49 or floating or submersible of subheading 8905 20;</w:t>
            </w:r>
          </w:p>
          <w:p w14:paraId="5910903C" w14:textId="77777777" w:rsidR="00E546F5" w:rsidRDefault="00951CE2">
            <w:pPr>
              <w:pStyle w:val="Tier3Bullet"/>
            </w:pPr>
            <w:r>
              <w:tab/>
            </w:r>
            <w:r>
              <w:tab/>
              <w:t>-</w:t>
            </w:r>
            <w:r>
              <w:tab/>
              <w:t>for equipping the above platforms;</w:t>
            </w:r>
          </w:p>
          <w:p w14:paraId="5910903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3E" w14:textId="77777777" w:rsidR="00E546F5" w:rsidRDefault="00951CE2">
            <w:pPr>
              <w:pStyle w:val="NormalinTable"/>
            </w:pPr>
            <w:r>
              <w:t>0.0%</w:t>
            </w:r>
          </w:p>
        </w:tc>
      </w:tr>
      <w:tr w:rsidR="00E546F5" w14:paraId="591090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40" w14:textId="77777777" w:rsidR="00E546F5" w:rsidRDefault="00951CE2">
            <w:pPr>
              <w:pStyle w:val="NormalinTable"/>
            </w:pPr>
            <w:r>
              <w:t>8543700410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41" w14:textId="77777777" w:rsidR="00E546F5" w:rsidRDefault="00951CE2">
            <w:pPr>
              <w:pStyle w:val="Tier1"/>
            </w:pPr>
            <w:r>
              <w:t>Electrical machines and apparatus, having individual functions, not specified or included elsewhere in this chapter</w:t>
            </w:r>
          </w:p>
          <w:p w14:paraId="59109042" w14:textId="77777777" w:rsidR="00E546F5" w:rsidRDefault="00951CE2">
            <w:pPr>
              <w:pStyle w:val="Tier2"/>
            </w:pPr>
            <w:r>
              <w:t>-</w:t>
            </w:r>
            <w:r>
              <w:tab/>
              <w:t>Other machines and apparatus</w:t>
            </w:r>
          </w:p>
          <w:p w14:paraId="59109043" w14:textId="77777777" w:rsidR="00E546F5" w:rsidRDefault="00951CE2">
            <w:pPr>
              <w:pStyle w:val="Tier3"/>
            </w:pPr>
            <w:r>
              <w:t>-</w:t>
            </w:r>
            <w:r>
              <w:tab/>
              <w:t>-</w:t>
            </w:r>
            <w:r>
              <w:tab/>
              <w:t>Digital flight-data recorders</w:t>
            </w:r>
          </w:p>
          <w:p w14:paraId="59109044" w14:textId="77777777" w:rsidR="00E546F5" w:rsidRDefault="00951CE2">
            <w:pPr>
              <w:pStyle w:val="Tier4"/>
            </w:pPr>
            <w:r>
              <w:t>-</w:t>
            </w:r>
            <w:r>
              <w:tab/>
              <w:t>-</w:t>
            </w:r>
            <w:r>
              <w:tab/>
              <w:t>-</w:t>
            </w:r>
            <w:r>
              <w:tab/>
              <w:t>For use in civil aircraft</w:t>
            </w:r>
          </w:p>
          <w:p w14:paraId="59109045" w14:textId="77777777" w:rsidR="00E546F5" w:rsidRDefault="00951CE2">
            <w:pPr>
              <w:pStyle w:val="Tier4Bullet"/>
            </w:pPr>
            <w:r>
              <w:tab/>
            </w:r>
            <w:r>
              <w:tab/>
            </w:r>
            <w:r>
              <w:tab/>
              <w:t>-</w:t>
            </w:r>
            <w:r>
              <w:tab/>
              <w:t>use in civil aircraft</w:t>
            </w:r>
          </w:p>
          <w:p w14:paraId="59109046" w14:textId="77777777" w:rsidR="00E546F5" w:rsidRDefault="00951CE2">
            <w:pPr>
              <w:pStyle w:val="Tier4Bullet"/>
            </w:pPr>
            <w:r>
              <w:tab/>
            </w:r>
            <w:r>
              <w:tab/>
            </w:r>
            <w:r>
              <w:tab/>
              <w:t>-</w:t>
            </w:r>
            <w:r>
              <w:tab/>
              <w:t>use for incorporation in civil aircraft in the course of their manufacture, repair, maintenance, rebuilding, modification or conversion</w:t>
            </w:r>
          </w:p>
          <w:p w14:paraId="59109047"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48" w14:textId="77777777" w:rsidR="00E546F5" w:rsidRDefault="00951CE2">
            <w:pPr>
              <w:pStyle w:val="NormalinTable"/>
            </w:pPr>
            <w:r>
              <w:t>0.0%</w:t>
            </w:r>
          </w:p>
        </w:tc>
      </w:tr>
      <w:tr w:rsidR="00E546F5" w14:paraId="591090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4A" w14:textId="77777777" w:rsidR="00E546F5" w:rsidRDefault="00951CE2">
            <w:pPr>
              <w:pStyle w:val="NormalinTable"/>
            </w:pPr>
            <w:r>
              <w:t>8543700500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4B" w14:textId="77777777" w:rsidR="00E546F5" w:rsidRDefault="00951CE2">
            <w:pPr>
              <w:pStyle w:val="Tier1"/>
            </w:pPr>
            <w:r>
              <w:t xml:space="preserve">Electrical machines and apparatus, having </w:t>
            </w:r>
            <w:r>
              <w:t>individual functions, not specified or included elsewhere in this chapter</w:t>
            </w:r>
          </w:p>
          <w:p w14:paraId="5910904C" w14:textId="77777777" w:rsidR="00E546F5" w:rsidRDefault="00951CE2">
            <w:pPr>
              <w:pStyle w:val="Tier2"/>
            </w:pPr>
            <w:r>
              <w:t>-</w:t>
            </w:r>
            <w:r>
              <w:tab/>
              <w:t>Other machines and apparatus</w:t>
            </w:r>
          </w:p>
          <w:p w14:paraId="5910904D" w14:textId="77777777" w:rsidR="00E546F5" w:rsidRDefault="00951CE2">
            <w:pPr>
              <w:pStyle w:val="Tier3"/>
            </w:pPr>
            <w:r>
              <w:t>-</w:t>
            </w:r>
            <w:r>
              <w:tab/>
              <w:t>-</w:t>
            </w:r>
            <w:r>
              <w:tab/>
              <w:t>Portable battery operated electronic readers for recording and reproducing text, still image or audio file</w:t>
            </w:r>
          </w:p>
          <w:p w14:paraId="5910904E" w14:textId="77777777" w:rsidR="00E546F5" w:rsidRDefault="00951CE2">
            <w:pPr>
              <w:pStyle w:val="Tier3Bullet"/>
            </w:pPr>
            <w:r>
              <w:tab/>
            </w:r>
            <w:r>
              <w:tab/>
              <w:t>-</w:t>
            </w:r>
            <w:r>
              <w:tab/>
              <w:t>for incorporation in ships, boats or</w:t>
            </w:r>
            <w:r>
              <w:t xml:space="preserve"> other vessels listed in Table 1, for the purposes of their construction, repair, maintenance or conversion;</w:t>
            </w:r>
          </w:p>
          <w:p w14:paraId="5910904F" w14:textId="77777777" w:rsidR="00E546F5" w:rsidRDefault="00951CE2">
            <w:pPr>
              <w:pStyle w:val="Tier3Bullet"/>
            </w:pPr>
            <w:r>
              <w:tab/>
            </w:r>
            <w:r>
              <w:tab/>
              <w:t>-</w:t>
            </w:r>
            <w:r>
              <w:tab/>
              <w:t>for fitting to or equipping such ships, boats or other vessels;</w:t>
            </w:r>
          </w:p>
          <w:p w14:paraId="59109050" w14:textId="77777777" w:rsidR="00E546F5" w:rsidRDefault="00951CE2">
            <w:pPr>
              <w:pStyle w:val="Tier3Bullet"/>
            </w:pP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14:paraId="59109051" w14:textId="77777777" w:rsidR="00E546F5" w:rsidRDefault="00951CE2">
            <w:pPr>
              <w:pStyle w:val="Tier3Bullet"/>
            </w:pPr>
            <w:r>
              <w:tab/>
            </w:r>
            <w:r>
              <w:tab/>
              <w:t>-</w:t>
            </w:r>
            <w:r>
              <w:tab/>
              <w:t>for equipping the above platforms;</w:t>
            </w:r>
          </w:p>
          <w:p w14:paraId="59109052"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53" w14:textId="77777777" w:rsidR="00E546F5" w:rsidRDefault="00951CE2">
            <w:pPr>
              <w:pStyle w:val="NormalinTable"/>
            </w:pPr>
            <w:r>
              <w:t>0.0%</w:t>
            </w:r>
          </w:p>
        </w:tc>
      </w:tr>
      <w:tr w:rsidR="00E546F5" w14:paraId="591090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55" w14:textId="77777777" w:rsidR="00E546F5" w:rsidRDefault="00951CE2">
            <w:pPr>
              <w:pStyle w:val="NormalinTable"/>
            </w:pPr>
            <w:r>
              <w:t>8543700600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56" w14:textId="77777777" w:rsidR="00E546F5" w:rsidRDefault="00951CE2">
            <w:pPr>
              <w:pStyle w:val="Tier1"/>
            </w:pPr>
            <w:r>
              <w:t>Electrical machines and apparatus, having individual functions, not specified or included elsewhere in this chapter</w:t>
            </w:r>
          </w:p>
          <w:p w14:paraId="59109057" w14:textId="77777777" w:rsidR="00E546F5" w:rsidRDefault="00951CE2">
            <w:pPr>
              <w:pStyle w:val="Tier2"/>
            </w:pPr>
            <w:r>
              <w:t>-</w:t>
            </w:r>
            <w:r>
              <w:tab/>
              <w:t>Other machines and apparatus</w:t>
            </w:r>
          </w:p>
          <w:p w14:paraId="59109058" w14:textId="77777777" w:rsidR="00E546F5" w:rsidRDefault="00951CE2">
            <w:pPr>
              <w:pStyle w:val="Tier3"/>
            </w:pPr>
            <w:r>
              <w:t>-</w:t>
            </w:r>
            <w:r>
              <w:tab/>
              <w:t>-</w:t>
            </w:r>
            <w:r>
              <w:tab/>
              <w:t>Digital signal processing apparatus capable of connecting to a wired or wireles</w:t>
            </w:r>
            <w:r>
              <w:t>s network for the mixing of sound</w:t>
            </w:r>
          </w:p>
          <w:p w14:paraId="5910905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05A" w14:textId="77777777" w:rsidR="00E546F5" w:rsidRDefault="00951CE2">
            <w:pPr>
              <w:pStyle w:val="Tier3Bullet"/>
            </w:pPr>
            <w:r>
              <w:tab/>
            </w:r>
            <w:r>
              <w:tab/>
              <w:t>-</w:t>
            </w:r>
            <w:r>
              <w:tab/>
              <w:t>for fitting to or equipping such ships, boats or other vessels;</w:t>
            </w:r>
          </w:p>
          <w:p w14:paraId="5910905B" w14:textId="77777777" w:rsidR="00E546F5" w:rsidRDefault="00951CE2">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905C" w14:textId="77777777" w:rsidR="00E546F5" w:rsidRDefault="00951CE2">
            <w:pPr>
              <w:pStyle w:val="Tier3Bullet"/>
            </w:pPr>
            <w:r>
              <w:tab/>
            </w:r>
            <w:r>
              <w:tab/>
              <w:t>-</w:t>
            </w:r>
            <w:r>
              <w:tab/>
              <w:t xml:space="preserve">for equipping the </w:t>
            </w:r>
            <w:r>
              <w:t>above platforms;</w:t>
            </w:r>
          </w:p>
          <w:p w14:paraId="5910905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5E" w14:textId="77777777" w:rsidR="00E546F5" w:rsidRDefault="00951CE2">
            <w:pPr>
              <w:pStyle w:val="NormalinTable"/>
            </w:pPr>
            <w:r>
              <w:t>0.0%</w:t>
            </w:r>
          </w:p>
        </w:tc>
      </w:tr>
      <w:tr w:rsidR="00E546F5" w14:paraId="5910906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60" w14:textId="77777777" w:rsidR="00E546F5" w:rsidRDefault="00951CE2">
            <w:pPr>
              <w:pStyle w:val="NormalinTable"/>
            </w:pPr>
            <w:r>
              <w:t>8543700800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61" w14:textId="77777777" w:rsidR="00E546F5" w:rsidRDefault="00951CE2">
            <w:pPr>
              <w:pStyle w:val="Tier1"/>
            </w:pPr>
            <w:r>
              <w:t>Electrical machines and apparatus, having individual functions, not specified or included elsewhere in this chapter</w:t>
            </w:r>
          </w:p>
          <w:p w14:paraId="59109062" w14:textId="77777777" w:rsidR="00E546F5" w:rsidRDefault="00951CE2">
            <w:pPr>
              <w:pStyle w:val="Tier2"/>
            </w:pPr>
            <w:r>
              <w:t>-</w:t>
            </w:r>
            <w:r>
              <w:tab/>
              <w:t>Other machines and apparatus</w:t>
            </w:r>
          </w:p>
          <w:p w14:paraId="59109063" w14:textId="77777777" w:rsidR="00E546F5" w:rsidRDefault="00951CE2">
            <w:pPr>
              <w:pStyle w:val="Tier3"/>
            </w:pPr>
            <w:r>
              <w:t>-</w:t>
            </w:r>
            <w:r>
              <w:tab/>
              <w:t>-</w:t>
            </w:r>
            <w:r>
              <w:tab/>
            </w:r>
            <w:r>
              <w:t>Plasma cleaner machines that remove organic contaminants from electron microscopy specimens and specimen holders</w:t>
            </w:r>
          </w:p>
          <w:p w14:paraId="59109064" w14:textId="77777777" w:rsidR="00E546F5" w:rsidRDefault="00951CE2">
            <w:pPr>
              <w:pStyle w:val="Tier3Bullet"/>
            </w:pPr>
            <w:r>
              <w:tab/>
            </w:r>
            <w:r>
              <w:tab/>
              <w:t>-</w:t>
            </w:r>
            <w:r>
              <w:tab/>
              <w:t>for incorporation in ships, boats or other vessels listed in Table 1, for the purposes of their construction, repair, maintenance or conver</w:t>
            </w:r>
            <w:r>
              <w:t>sion;</w:t>
            </w:r>
          </w:p>
          <w:p w14:paraId="59109065" w14:textId="77777777" w:rsidR="00E546F5" w:rsidRDefault="00951CE2">
            <w:pPr>
              <w:pStyle w:val="Tier3Bullet"/>
            </w:pPr>
            <w:r>
              <w:tab/>
            </w:r>
            <w:r>
              <w:tab/>
              <w:t>-</w:t>
            </w:r>
            <w:r>
              <w:tab/>
              <w:t>for fitting to or equipping such ships, boats or other vessels;</w:t>
            </w:r>
          </w:p>
          <w:p w14:paraId="59109066"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14:paraId="59109067" w14:textId="77777777" w:rsidR="00E546F5" w:rsidRDefault="00951CE2">
            <w:pPr>
              <w:pStyle w:val="Tier3Bullet"/>
            </w:pPr>
            <w:r>
              <w:tab/>
            </w:r>
            <w:r>
              <w:tab/>
              <w:t>-</w:t>
            </w:r>
            <w:r>
              <w:tab/>
              <w:t>for equipping the above platforms;</w:t>
            </w:r>
          </w:p>
          <w:p w14:paraId="59109068"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69" w14:textId="77777777" w:rsidR="00E546F5" w:rsidRDefault="00951CE2">
            <w:pPr>
              <w:pStyle w:val="NormalinTable"/>
            </w:pPr>
            <w:r>
              <w:t>0.0%</w:t>
            </w:r>
          </w:p>
        </w:tc>
      </w:tr>
      <w:tr w:rsidR="00E546F5" w14:paraId="591090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6B" w14:textId="77777777" w:rsidR="00E546F5" w:rsidRDefault="00951CE2">
            <w:pPr>
              <w:pStyle w:val="NormalinTable"/>
            </w:pPr>
            <w:r>
              <w:t>8543701000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6C" w14:textId="77777777" w:rsidR="00E546F5" w:rsidRDefault="00951CE2">
            <w:pPr>
              <w:pStyle w:val="Tier1"/>
            </w:pPr>
            <w:r>
              <w:t>Electrical machines and apparatus, having individual functions, not specified o</w:t>
            </w:r>
            <w:r>
              <w:t>r included elsewhere in this chapter</w:t>
            </w:r>
          </w:p>
          <w:p w14:paraId="5910906D" w14:textId="77777777" w:rsidR="00E546F5" w:rsidRDefault="00951CE2">
            <w:pPr>
              <w:pStyle w:val="Tier2"/>
            </w:pPr>
            <w:r>
              <w:t>-</w:t>
            </w:r>
            <w:r>
              <w:tab/>
              <w:t>Other machines and apparatus</w:t>
            </w:r>
          </w:p>
          <w:p w14:paraId="5910906E" w14:textId="77777777" w:rsidR="00E546F5" w:rsidRDefault="00951CE2">
            <w:pPr>
              <w:pStyle w:val="Tier3"/>
            </w:pPr>
            <w:r>
              <w:t>-</w:t>
            </w:r>
            <w:r>
              <w:tab/>
              <w:t>-</w:t>
            </w:r>
            <w:r>
              <w:tab/>
              <w:t>Electrical machines with translation or dictionary functions</w:t>
            </w:r>
          </w:p>
          <w:p w14:paraId="5910906F" w14:textId="77777777" w:rsidR="00E546F5" w:rsidRDefault="00951CE2">
            <w:pPr>
              <w:pStyle w:val="Tier3Bullet"/>
            </w:pPr>
            <w:r>
              <w:tab/>
            </w:r>
            <w:r>
              <w:tab/>
              <w:t>-</w:t>
            </w:r>
            <w:r>
              <w:tab/>
              <w:t>for incorporation in ships, boats or other vessels listed in Table 1, for the purposes of their construction, repair, m</w:t>
            </w:r>
            <w:r>
              <w:t>aintenance or conversion;</w:t>
            </w:r>
          </w:p>
          <w:p w14:paraId="59109070" w14:textId="77777777" w:rsidR="00E546F5" w:rsidRDefault="00951CE2">
            <w:pPr>
              <w:pStyle w:val="Tier3Bullet"/>
            </w:pPr>
            <w:r>
              <w:tab/>
            </w:r>
            <w:r>
              <w:tab/>
              <w:t>-</w:t>
            </w:r>
            <w:r>
              <w:tab/>
              <w:t>for fitting to or equipping such ships, boats or other vessels;</w:t>
            </w:r>
          </w:p>
          <w:p w14:paraId="59109071"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9072" w14:textId="77777777" w:rsidR="00E546F5" w:rsidRDefault="00951CE2">
            <w:pPr>
              <w:pStyle w:val="Tier3Bullet"/>
            </w:pPr>
            <w:r>
              <w:tab/>
            </w:r>
            <w:r>
              <w:tab/>
              <w:t>-</w:t>
            </w:r>
            <w:r>
              <w:tab/>
              <w:t>for equipping the above platforms;</w:t>
            </w:r>
          </w:p>
          <w:p w14:paraId="5910907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74" w14:textId="77777777" w:rsidR="00E546F5" w:rsidRDefault="00951CE2">
            <w:pPr>
              <w:pStyle w:val="NormalinTable"/>
            </w:pPr>
            <w:r>
              <w:t>0.0%</w:t>
            </w:r>
          </w:p>
        </w:tc>
      </w:tr>
      <w:tr w:rsidR="00E546F5" w14:paraId="591090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76" w14:textId="77777777" w:rsidR="00E546F5" w:rsidRDefault="00951CE2">
            <w:pPr>
              <w:pStyle w:val="NormalinTable"/>
            </w:pPr>
            <w:r>
              <w:t>8543703000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77" w14:textId="77777777" w:rsidR="00E546F5" w:rsidRDefault="00951CE2">
            <w:pPr>
              <w:pStyle w:val="Tier1"/>
            </w:pPr>
            <w:r>
              <w:t>Electrical machines and apparatus, having individual func</w:t>
            </w:r>
            <w:r>
              <w:t>tions, not specified or included elsewhere in this chapter</w:t>
            </w:r>
          </w:p>
          <w:p w14:paraId="59109078" w14:textId="77777777" w:rsidR="00E546F5" w:rsidRDefault="00951CE2">
            <w:pPr>
              <w:pStyle w:val="Tier2"/>
            </w:pPr>
            <w:r>
              <w:t>-</w:t>
            </w:r>
            <w:r>
              <w:tab/>
              <w:t>Other machines and apparatus</w:t>
            </w:r>
          </w:p>
          <w:p w14:paraId="59109079" w14:textId="77777777" w:rsidR="00E546F5" w:rsidRDefault="00951CE2">
            <w:pPr>
              <w:pStyle w:val="Tier3"/>
            </w:pPr>
            <w:r>
              <w:t>-</w:t>
            </w:r>
            <w:r>
              <w:tab/>
              <w:t>-</w:t>
            </w:r>
            <w:r>
              <w:tab/>
              <w:t>Aerial amplifiers</w:t>
            </w:r>
          </w:p>
          <w:p w14:paraId="5910907A"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907B" w14:textId="77777777" w:rsidR="00E546F5" w:rsidRDefault="00951CE2">
            <w:pPr>
              <w:pStyle w:val="Tier3Bullet"/>
            </w:pPr>
            <w:r>
              <w:tab/>
            </w:r>
            <w:r>
              <w:tab/>
              <w:t>-</w:t>
            </w:r>
            <w:r>
              <w:tab/>
              <w:t>for fitting to or equipping such ships, boats or other vessels;</w:t>
            </w:r>
          </w:p>
          <w:p w14:paraId="5910907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907D" w14:textId="77777777" w:rsidR="00E546F5" w:rsidRDefault="00951CE2">
            <w:pPr>
              <w:pStyle w:val="Tier3Bullet"/>
            </w:pPr>
            <w:r>
              <w:tab/>
            </w:r>
            <w:r>
              <w:tab/>
              <w:t>-</w:t>
            </w:r>
            <w:r>
              <w:tab/>
              <w:t>for equipping the above platforms;</w:t>
            </w:r>
          </w:p>
          <w:p w14:paraId="5910907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7F" w14:textId="77777777" w:rsidR="00E546F5" w:rsidRDefault="00951CE2">
            <w:pPr>
              <w:pStyle w:val="NormalinTable"/>
            </w:pPr>
            <w:r>
              <w:t>0.0%</w:t>
            </w:r>
          </w:p>
        </w:tc>
      </w:tr>
      <w:tr w:rsidR="00E546F5" w14:paraId="591090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81" w14:textId="77777777" w:rsidR="00E546F5" w:rsidRDefault="00951CE2">
            <w:pPr>
              <w:pStyle w:val="NormalinTable"/>
            </w:pPr>
            <w:r>
              <w:t>8543705000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82" w14:textId="77777777" w:rsidR="00E546F5" w:rsidRDefault="00951CE2">
            <w:pPr>
              <w:pStyle w:val="Tier1"/>
            </w:pPr>
            <w:r>
              <w:t xml:space="preserve">Electrical machines and apparatus, having individual functions, not </w:t>
            </w:r>
            <w:r>
              <w:t>specified or included elsewhere in this chapter</w:t>
            </w:r>
          </w:p>
          <w:p w14:paraId="59109083" w14:textId="77777777" w:rsidR="00E546F5" w:rsidRDefault="00951CE2">
            <w:pPr>
              <w:pStyle w:val="Tier2"/>
            </w:pPr>
            <w:r>
              <w:t>-</w:t>
            </w:r>
            <w:r>
              <w:tab/>
              <w:t>Other machines and apparatus</w:t>
            </w:r>
          </w:p>
          <w:p w14:paraId="59109084" w14:textId="77777777" w:rsidR="00E546F5" w:rsidRDefault="00951CE2">
            <w:pPr>
              <w:pStyle w:val="Tier3"/>
            </w:pPr>
            <w:r>
              <w:t>-</w:t>
            </w:r>
            <w:r>
              <w:tab/>
              <w:t>-</w:t>
            </w:r>
            <w:r>
              <w:tab/>
              <w:t>Sunbeds, sunlamps and similar suntanning equipment</w:t>
            </w:r>
          </w:p>
          <w:p w14:paraId="59109085"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9086" w14:textId="77777777" w:rsidR="00E546F5" w:rsidRDefault="00951CE2">
            <w:pPr>
              <w:pStyle w:val="Tier3Bullet"/>
            </w:pPr>
            <w:r>
              <w:tab/>
            </w:r>
            <w:r>
              <w:tab/>
              <w:t>-</w:t>
            </w:r>
            <w:r>
              <w:tab/>
              <w:t>for fitting to or equipping such ships, boats or other vessels;</w:t>
            </w:r>
          </w:p>
          <w:p w14:paraId="59109087"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9088" w14:textId="77777777" w:rsidR="00E546F5" w:rsidRDefault="00951CE2">
            <w:pPr>
              <w:pStyle w:val="Tier3Bullet"/>
            </w:pPr>
            <w:r>
              <w:tab/>
            </w:r>
            <w:r>
              <w:tab/>
              <w:t>-</w:t>
            </w:r>
            <w:r>
              <w:tab/>
              <w:t>for equipping the above platforms;</w:t>
            </w:r>
          </w:p>
          <w:p w14:paraId="5910908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8A" w14:textId="77777777" w:rsidR="00E546F5" w:rsidRDefault="00951CE2">
            <w:pPr>
              <w:pStyle w:val="NormalinTable"/>
            </w:pPr>
            <w:r>
              <w:t>0.0%</w:t>
            </w:r>
          </w:p>
        </w:tc>
      </w:tr>
      <w:tr w:rsidR="00E546F5" w14:paraId="5910909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8C" w14:textId="77777777" w:rsidR="00E546F5" w:rsidRDefault="00951CE2">
            <w:pPr>
              <w:pStyle w:val="NormalinTable"/>
            </w:pPr>
            <w:r>
              <w:t>8543706000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8D" w14:textId="77777777" w:rsidR="00E546F5" w:rsidRDefault="00951CE2">
            <w:pPr>
              <w:pStyle w:val="Tier1"/>
            </w:pPr>
            <w:r>
              <w:t>Electrical machines and apparatus, hav</w:t>
            </w:r>
            <w:r>
              <w:t>ing individual functions, not specified or included elsewhere in this chapter</w:t>
            </w:r>
          </w:p>
          <w:p w14:paraId="5910908E" w14:textId="77777777" w:rsidR="00E546F5" w:rsidRDefault="00951CE2">
            <w:pPr>
              <w:pStyle w:val="Tier2"/>
            </w:pPr>
            <w:r>
              <w:t>-</w:t>
            </w:r>
            <w:r>
              <w:tab/>
              <w:t>Other machines and apparatus</w:t>
            </w:r>
          </w:p>
          <w:p w14:paraId="5910908F" w14:textId="77777777" w:rsidR="00E546F5" w:rsidRDefault="00951CE2">
            <w:pPr>
              <w:pStyle w:val="Tier3"/>
            </w:pPr>
            <w:r>
              <w:t>-</w:t>
            </w:r>
            <w:r>
              <w:tab/>
              <w:t>-</w:t>
            </w:r>
            <w:r>
              <w:tab/>
              <w:t>Electric fence energisers</w:t>
            </w:r>
          </w:p>
          <w:p w14:paraId="59109090" w14:textId="77777777" w:rsidR="00E546F5" w:rsidRDefault="00951CE2">
            <w:pPr>
              <w:pStyle w:val="Tier3Bullet"/>
            </w:pPr>
            <w:r>
              <w:tab/>
            </w:r>
            <w:r>
              <w:tab/>
              <w:t>-</w:t>
            </w:r>
            <w:r>
              <w:tab/>
              <w:t xml:space="preserve">for incorporation in ships, boats or other vessels listed in Table 1, for the purposes of their </w:t>
            </w:r>
            <w:r>
              <w:t>construction, repair, maintenance or conversion;</w:t>
            </w:r>
          </w:p>
          <w:p w14:paraId="59109091" w14:textId="77777777" w:rsidR="00E546F5" w:rsidRDefault="00951CE2">
            <w:pPr>
              <w:pStyle w:val="Tier3Bullet"/>
            </w:pPr>
            <w:r>
              <w:tab/>
            </w:r>
            <w:r>
              <w:tab/>
              <w:t>-</w:t>
            </w:r>
            <w:r>
              <w:tab/>
              <w:t>for fitting to or equipping such ships, boats or other vessels;</w:t>
            </w:r>
          </w:p>
          <w:p w14:paraId="59109092" w14:textId="77777777" w:rsidR="00E546F5" w:rsidRDefault="00951CE2">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9093" w14:textId="77777777" w:rsidR="00E546F5" w:rsidRDefault="00951CE2">
            <w:pPr>
              <w:pStyle w:val="Tier3Bullet"/>
            </w:pPr>
            <w:r>
              <w:tab/>
            </w:r>
            <w:r>
              <w:tab/>
              <w:t>-</w:t>
            </w:r>
            <w:r>
              <w:tab/>
              <w:t>for equipping the above platforms;</w:t>
            </w:r>
          </w:p>
          <w:p w14:paraId="5910909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95" w14:textId="77777777" w:rsidR="00E546F5" w:rsidRDefault="00951CE2">
            <w:pPr>
              <w:pStyle w:val="NormalinTable"/>
            </w:pPr>
            <w:r>
              <w:t>0.0%</w:t>
            </w:r>
          </w:p>
        </w:tc>
      </w:tr>
      <w:tr w:rsidR="00E546F5" w14:paraId="591090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97" w14:textId="77777777" w:rsidR="00E546F5" w:rsidRDefault="00951CE2">
            <w:pPr>
              <w:pStyle w:val="NormalinTable"/>
            </w:pPr>
            <w:r>
              <w:rPr>
                <w:rFonts w:eastAsia="Times New Roman"/>
                <w:color w:val="000000"/>
                <w:lang w:eastAsia="en-GB"/>
              </w:rPr>
              <w:t>8543709005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98" w14:textId="77777777" w:rsidR="00E546F5" w:rsidRDefault="00951CE2">
            <w:pPr>
              <w:pStyle w:val="Tier1"/>
            </w:pPr>
            <w:r>
              <w:rPr>
                <w:rFonts w:eastAsia="Times New Roman"/>
                <w:color w:val="000000"/>
                <w:lang w:eastAsia="en-GB"/>
              </w:rPr>
              <w:t xml:space="preserve">Electrical machines and </w:t>
            </w:r>
            <w:r>
              <w:rPr>
                <w:rFonts w:eastAsia="Times New Roman"/>
                <w:color w:val="000000"/>
                <w:lang w:eastAsia="en-GB"/>
              </w:rPr>
              <w:t>apparatus, having individual functions, not specified or included elsewhere in this chapter</w:t>
            </w:r>
            <w:r>
              <w:rPr>
                <w:rFonts w:eastAsia="Times New Roman"/>
                <w:color w:val="000000"/>
                <w:lang w:eastAsia="en-GB"/>
              </w:rPr>
              <w:br/>
            </w:r>
            <w:r>
              <w:rPr>
                <w:rFonts w:eastAsia="Times New Roman"/>
                <w:color w:val="000000"/>
                <w:lang w:eastAsia="en-GB"/>
              </w:rPr>
              <w:t>Other machines and apparatus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Flight recorders, electric synchros and transducers, defrosters and demisters with electric resistors,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99" w14:textId="77777777" w:rsidR="00E546F5" w:rsidRDefault="00951CE2">
            <w:pPr>
              <w:pStyle w:val="NormalinTable"/>
            </w:pPr>
            <w:r>
              <w:t>0.0%</w:t>
            </w:r>
          </w:p>
        </w:tc>
      </w:tr>
      <w:tr w:rsidR="00E546F5" w14:paraId="591090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9B" w14:textId="77777777" w:rsidR="00E546F5" w:rsidRDefault="00951CE2">
            <w:pPr>
              <w:pStyle w:val="NormalinTable"/>
            </w:pPr>
            <w:r>
              <w:t>8543709010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9C" w14:textId="77777777" w:rsidR="00E546F5" w:rsidRDefault="00951CE2">
            <w:pPr>
              <w:pStyle w:val="Tier1"/>
            </w:pPr>
            <w:r>
              <w:t>Electrical machines and apparat</w:t>
            </w:r>
            <w:r>
              <w:t>us, having individual functions, not specified or included elsewhere in this chapter</w:t>
            </w:r>
          </w:p>
          <w:p w14:paraId="5910909D" w14:textId="77777777" w:rsidR="00E546F5" w:rsidRDefault="00951CE2">
            <w:pPr>
              <w:pStyle w:val="Tier2"/>
            </w:pPr>
            <w:r>
              <w:t>-</w:t>
            </w:r>
            <w:r>
              <w:tab/>
              <w:t>Other machines and apparatus</w:t>
            </w:r>
          </w:p>
          <w:p w14:paraId="5910909E" w14:textId="77777777" w:rsidR="00E546F5" w:rsidRDefault="00951CE2">
            <w:pPr>
              <w:pStyle w:val="Tier3"/>
            </w:pPr>
            <w:r>
              <w:t>-</w:t>
            </w:r>
            <w:r>
              <w:tab/>
              <w:t>-</w:t>
            </w:r>
            <w:r>
              <w:tab/>
              <w:t>Other</w:t>
            </w:r>
          </w:p>
          <w:p w14:paraId="5910909F" w14:textId="77777777" w:rsidR="00E546F5" w:rsidRDefault="00951CE2">
            <w:pPr>
              <w:pStyle w:val="Tier4"/>
            </w:pPr>
            <w:r>
              <w:t>-</w:t>
            </w:r>
            <w:r>
              <w:tab/>
              <w:t>-</w:t>
            </w:r>
            <w:r>
              <w:tab/>
              <w:t>-</w:t>
            </w:r>
            <w:r>
              <w:tab/>
              <w:t>Engine pressure indicators, for use in certain types of aircraft</w:t>
            </w:r>
          </w:p>
          <w:p w14:paraId="591090A0" w14:textId="77777777" w:rsidR="00E546F5" w:rsidRDefault="00951CE2">
            <w:pPr>
              <w:pStyle w:val="Tier4Bullet"/>
            </w:pPr>
            <w:r>
              <w:tab/>
            </w:r>
            <w:r>
              <w:tab/>
            </w:r>
            <w:r>
              <w:tab/>
              <w:t>-</w:t>
            </w:r>
            <w:r>
              <w:tab/>
              <w:t>For use in certain types of aircraft; for the construc</w:t>
            </w:r>
            <w:r>
              <w:t>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A1" w14:textId="77777777" w:rsidR="00E546F5" w:rsidRDefault="00951CE2">
            <w:pPr>
              <w:pStyle w:val="NormalinTable"/>
            </w:pPr>
            <w:r>
              <w:t>0.0%</w:t>
            </w:r>
          </w:p>
        </w:tc>
      </w:tr>
      <w:tr w:rsidR="00E546F5" w14:paraId="591090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A3" w14:textId="77777777" w:rsidR="00E546F5" w:rsidRDefault="00951CE2">
            <w:pPr>
              <w:pStyle w:val="NormalinTable"/>
            </w:pPr>
            <w:r>
              <w:t>8543709015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A4" w14:textId="77777777" w:rsidR="00E546F5" w:rsidRDefault="00951CE2">
            <w:pPr>
              <w:pStyle w:val="Tier1"/>
            </w:pPr>
            <w:r>
              <w:t xml:space="preserve">Electrical machines and apparatus, having individual functions, not specified or included </w:t>
            </w:r>
            <w:r>
              <w:t>elsewhere in this chapter</w:t>
            </w:r>
          </w:p>
          <w:p w14:paraId="591090A5" w14:textId="77777777" w:rsidR="00E546F5" w:rsidRDefault="00951CE2">
            <w:pPr>
              <w:pStyle w:val="Tier2"/>
            </w:pPr>
            <w:r>
              <w:t>-</w:t>
            </w:r>
            <w:r>
              <w:tab/>
              <w:t>Other machines and apparatus</w:t>
            </w:r>
          </w:p>
          <w:p w14:paraId="591090A6" w14:textId="77777777" w:rsidR="00E546F5" w:rsidRDefault="00951CE2">
            <w:pPr>
              <w:pStyle w:val="Tier3"/>
            </w:pPr>
            <w:r>
              <w:t>-</w:t>
            </w:r>
            <w:r>
              <w:tab/>
              <w:t>-</w:t>
            </w:r>
            <w:r>
              <w:tab/>
              <w:t>Other</w:t>
            </w:r>
          </w:p>
          <w:p w14:paraId="591090A7" w14:textId="77777777" w:rsidR="00E546F5" w:rsidRDefault="00951CE2">
            <w:pPr>
              <w:pStyle w:val="Tier4"/>
            </w:pPr>
            <w:r>
              <w:t>-</w:t>
            </w:r>
            <w:r>
              <w:tab/>
              <w:t>-</w:t>
            </w:r>
            <w:r>
              <w:tab/>
              <w:t>-</w:t>
            </w:r>
            <w:r>
              <w:tab/>
              <w:t>Laminated electrochromic film consisting of: - two outer layers of polyester, - a middle layer of acrylic polymer and silicone, and - two electric connection terminals</w:t>
            </w:r>
          </w:p>
          <w:p w14:paraId="591090A8" w14:textId="77777777" w:rsidR="00E546F5" w:rsidRDefault="00951CE2">
            <w:pPr>
              <w:pStyle w:val="Tier4Bullet"/>
            </w:pPr>
            <w:r>
              <w:tab/>
            </w:r>
            <w:r>
              <w:tab/>
            </w:r>
            <w:r>
              <w:tab/>
              <w:t>-</w:t>
            </w:r>
            <w:r>
              <w:tab/>
              <w:t>for incorp</w:t>
            </w:r>
            <w:r>
              <w:t>oration in ships, boats or other vessels listed in Table 1, for the purposes of their construction, repair, maintenance or conversion;</w:t>
            </w:r>
          </w:p>
          <w:p w14:paraId="591090A9" w14:textId="77777777" w:rsidR="00E546F5" w:rsidRDefault="00951CE2">
            <w:pPr>
              <w:pStyle w:val="Tier4Bullet"/>
            </w:pPr>
            <w:r>
              <w:tab/>
            </w:r>
            <w:r>
              <w:tab/>
            </w:r>
            <w:r>
              <w:tab/>
              <w:t>-</w:t>
            </w:r>
            <w:r>
              <w:tab/>
              <w:t>for fitting to or equipping such ships, boats or other vessels;</w:t>
            </w:r>
          </w:p>
          <w:p w14:paraId="591090AA" w14:textId="77777777" w:rsidR="00E546F5" w:rsidRDefault="00951CE2">
            <w:pPr>
              <w:pStyle w:val="Tier4Bullet"/>
            </w:pP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0AB" w14:textId="77777777" w:rsidR="00E546F5" w:rsidRDefault="00951CE2">
            <w:pPr>
              <w:pStyle w:val="Tier4Bullet"/>
            </w:pPr>
            <w:r>
              <w:tab/>
            </w:r>
            <w:r>
              <w:tab/>
            </w:r>
            <w:r>
              <w:tab/>
              <w:t>-</w:t>
            </w:r>
            <w:r>
              <w:tab/>
              <w:t>for equipping the above platforms;</w:t>
            </w:r>
          </w:p>
          <w:p w14:paraId="591090AC" w14:textId="77777777" w:rsidR="00E546F5" w:rsidRDefault="00951CE2">
            <w:pPr>
              <w:pStyle w:val="Tier4Bullet"/>
            </w:pPr>
            <w:r>
              <w:tab/>
            </w:r>
            <w:r>
              <w:tab/>
            </w:r>
            <w:r>
              <w:tab/>
              <w:t>-</w:t>
            </w:r>
            <w:r>
              <w:tab/>
              <w:t>for linking these drilli</w:t>
            </w:r>
            <w:r>
              <w:t>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AD" w14:textId="77777777" w:rsidR="00E546F5" w:rsidRDefault="00951CE2">
            <w:pPr>
              <w:pStyle w:val="NormalinTable"/>
            </w:pPr>
            <w:r>
              <w:t>0.0%</w:t>
            </w:r>
          </w:p>
        </w:tc>
      </w:tr>
      <w:tr w:rsidR="00E546F5" w14:paraId="591090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AF" w14:textId="77777777" w:rsidR="00E546F5" w:rsidRDefault="00951CE2">
            <w:pPr>
              <w:pStyle w:val="NormalinTable"/>
            </w:pPr>
            <w:r>
              <w:t>8543709030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B0" w14:textId="77777777" w:rsidR="00E546F5" w:rsidRDefault="00951CE2">
            <w:pPr>
              <w:pStyle w:val="Tier1"/>
            </w:pPr>
            <w:r>
              <w:t>Electrical machines and apparatus, having individual functions, not specified or included elsewhere in this chapter</w:t>
            </w:r>
          </w:p>
          <w:p w14:paraId="591090B1" w14:textId="77777777" w:rsidR="00E546F5" w:rsidRDefault="00951CE2">
            <w:pPr>
              <w:pStyle w:val="Tier2"/>
            </w:pPr>
            <w:r>
              <w:t>-</w:t>
            </w:r>
            <w:r>
              <w:tab/>
              <w:t>Other machines and apparatus</w:t>
            </w:r>
          </w:p>
          <w:p w14:paraId="591090B2" w14:textId="77777777" w:rsidR="00E546F5" w:rsidRDefault="00951CE2">
            <w:pPr>
              <w:pStyle w:val="Tier3"/>
            </w:pPr>
            <w:r>
              <w:t>-</w:t>
            </w:r>
            <w:r>
              <w:tab/>
              <w:t>-</w:t>
            </w:r>
            <w:r>
              <w:tab/>
              <w:t>Other</w:t>
            </w:r>
          </w:p>
          <w:p w14:paraId="591090B3" w14:textId="77777777" w:rsidR="00E546F5" w:rsidRDefault="00951CE2">
            <w:pPr>
              <w:pStyle w:val="Tier4"/>
            </w:pPr>
            <w:r>
              <w:t>-</w:t>
            </w:r>
            <w:r>
              <w:tab/>
              <w:t>-</w:t>
            </w:r>
            <w:r>
              <w:tab/>
              <w:t>-</w:t>
            </w:r>
            <w:r>
              <w:tab/>
              <w:t xml:space="preserve">Amplifier, consisting of </w:t>
            </w:r>
            <w:r>
              <w:t>active and passive elements mounted on a printed circuit, contained in a housing</w:t>
            </w:r>
          </w:p>
          <w:p w14:paraId="591090B4"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0B5" w14:textId="77777777" w:rsidR="00E546F5" w:rsidRDefault="00951CE2">
            <w:pPr>
              <w:pStyle w:val="Tier4Bullet"/>
            </w:pPr>
            <w:r>
              <w:tab/>
            </w:r>
            <w:r>
              <w:tab/>
            </w:r>
            <w:r>
              <w:tab/>
              <w:t>-</w:t>
            </w:r>
            <w:r>
              <w:tab/>
              <w:t>for fitting to or eq</w:t>
            </w:r>
            <w:r>
              <w:t>uipping such ships, boats or other vessels;</w:t>
            </w:r>
          </w:p>
          <w:p w14:paraId="591090B6"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w:t>
            </w:r>
            <w:r>
              <w:t>ubheading 8905 20;</w:t>
            </w:r>
          </w:p>
          <w:p w14:paraId="591090B7" w14:textId="77777777" w:rsidR="00E546F5" w:rsidRDefault="00951CE2">
            <w:pPr>
              <w:pStyle w:val="Tier4Bullet"/>
            </w:pPr>
            <w:r>
              <w:tab/>
            </w:r>
            <w:r>
              <w:tab/>
            </w:r>
            <w:r>
              <w:tab/>
              <w:t>-</w:t>
            </w:r>
            <w:r>
              <w:tab/>
              <w:t>for equipping the above platforms;</w:t>
            </w:r>
          </w:p>
          <w:p w14:paraId="591090B8"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B9" w14:textId="77777777" w:rsidR="00E546F5" w:rsidRDefault="00951CE2">
            <w:pPr>
              <w:pStyle w:val="NormalinTable"/>
            </w:pPr>
            <w:r>
              <w:t>0.0%</w:t>
            </w:r>
          </w:p>
        </w:tc>
      </w:tr>
      <w:tr w:rsidR="00E546F5" w14:paraId="591090C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BB" w14:textId="77777777" w:rsidR="00E546F5" w:rsidRDefault="00951CE2">
            <w:pPr>
              <w:pStyle w:val="NormalinTable"/>
            </w:pPr>
            <w:r>
              <w:t>8543709035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BC" w14:textId="77777777" w:rsidR="00E546F5" w:rsidRDefault="00951CE2">
            <w:pPr>
              <w:pStyle w:val="Tier1"/>
            </w:pPr>
            <w:r>
              <w:t xml:space="preserve">Electrical machines and apparatus, having individual functions, not specified or included elsewhere in this </w:t>
            </w:r>
            <w:r>
              <w:t>chapter</w:t>
            </w:r>
          </w:p>
          <w:p w14:paraId="591090BD" w14:textId="77777777" w:rsidR="00E546F5" w:rsidRDefault="00951CE2">
            <w:pPr>
              <w:pStyle w:val="Tier2"/>
            </w:pPr>
            <w:r>
              <w:t>-</w:t>
            </w:r>
            <w:r>
              <w:tab/>
              <w:t>Other machines and apparatus</w:t>
            </w:r>
          </w:p>
          <w:p w14:paraId="591090BE" w14:textId="77777777" w:rsidR="00E546F5" w:rsidRDefault="00951CE2">
            <w:pPr>
              <w:pStyle w:val="Tier3"/>
            </w:pPr>
            <w:r>
              <w:t>-</w:t>
            </w:r>
            <w:r>
              <w:tab/>
              <w:t>-</w:t>
            </w:r>
            <w:r>
              <w:tab/>
              <w:t>Other</w:t>
            </w:r>
          </w:p>
          <w:p w14:paraId="591090BF" w14:textId="77777777" w:rsidR="00E546F5" w:rsidRDefault="00951CE2">
            <w:pPr>
              <w:pStyle w:val="Tier4"/>
            </w:pPr>
            <w:r>
              <w:t>-</w:t>
            </w:r>
            <w:r>
              <w:tab/>
              <w:t>-</w:t>
            </w:r>
            <w:r>
              <w:tab/>
              <w:t>-</w:t>
            </w:r>
            <w:r>
              <w:tab/>
              <w:t xml:space="preserve">Radio frequency (RF) modulator, operating with a frequency range of 43 MHz or more but not more than 870 MHz, capable of switching VHF and UHF signals, consisting of active and passive elements </w:t>
            </w:r>
            <w:r>
              <w:t>mounted on a printed circuit, contained in a housing</w:t>
            </w:r>
          </w:p>
          <w:p w14:paraId="591090C0"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0C1" w14:textId="77777777" w:rsidR="00E546F5" w:rsidRDefault="00951CE2">
            <w:pPr>
              <w:pStyle w:val="Tier4Bullet"/>
            </w:pPr>
            <w:r>
              <w:tab/>
            </w:r>
            <w:r>
              <w:tab/>
            </w:r>
            <w:r>
              <w:tab/>
              <w:t>-</w:t>
            </w:r>
            <w:r>
              <w:tab/>
              <w:t>for fitting to or equipping such ships, boats or</w:t>
            </w:r>
            <w:r>
              <w:t xml:space="preserve"> other vessels;</w:t>
            </w:r>
          </w:p>
          <w:p w14:paraId="591090C2"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0C3" w14:textId="77777777" w:rsidR="00E546F5" w:rsidRDefault="00951CE2">
            <w:pPr>
              <w:pStyle w:val="Tier4Bullet"/>
            </w:pPr>
            <w:r>
              <w:tab/>
            </w:r>
            <w:r>
              <w:tab/>
            </w:r>
            <w:r>
              <w:tab/>
              <w:t>-</w:t>
            </w:r>
            <w:r>
              <w:tab/>
              <w:t xml:space="preserve">for </w:t>
            </w:r>
            <w:r>
              <w:t>equipping the above platforms;</w:t>
            </w:r>
          </w:p>
          <w:p w14:paraId="591090C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C5" w14:textId="77777777" w:rsidR="00E546F5" w:rsidRDefault="00951CE2">
            <w:pPr>
              <w:pStyle w:val="NormalinTable"/>
            </w:pPr>
            <w:r>
              <w:t>0.0%</w:t>
            </w:r>
          </w:p>
        </w:tc>
      </w:tr>
      <w:tr w:rsidR="00E546F5" w14:paraId="591090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C7" w14:textId="77777777" w:rsidR="00E546F5" w:rsidRDefault="00951CE2">
            <w:pPr>
              <w:pStyle w:val="NormalinTable"/>
            </w:pPr>
            <w:r>
              <w:t>8543709045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C8" w14:textId="77777777" w:rsidR="00E546F5" w:rsidRDefault="00951CE2">
            <w:pPr>
              <w:pStyle w:val="Tier1"/>
            </w:pPr>
            <w:r>
              <w:t>Electrical machines and apparatus, having individual functions, not specified or included elsewhere in this chapter</w:t>
            </w:r>
          </w:p>
          <w:p w14:paraId="591090C9" w14:textId="77777777" w:rsidR="00E546F5" w:rsidRDefault="00951CE2">
            <w:pPr>
              <w:pStyle w:val="Tier2"/>
            </w:pPr>
            <w:r>
              <w:t>-</w:t>
            </w:r>
            <w:r>
              <w:tab/>
              <w:t xml:space="preserve">Other </w:t>
            </w:r>
            <w:r>
              <w:t>machines and apparatus</w:t>
            </w:r>
          </w:p>
          <w:p w14:paraId="591090CA" w14:textId="77777777" w:rsidR="00E546F5" w:rsidRDefault="00951CE2">
            <w:pPr>
              <w:pStyle w:val="Tier3"/>
            </w:pPr>
            <w:r>
              <w:t>-</w:t>
            </w:r>
            <w:r>
              <w:tab/>
              <w:t>-</w:t>
            </w:r>
            <w:r>
              <w:tab/>
              <w:t>Other</w:t>
            </w:r>
          </w:p>
          <w:p w14:paraId="591090CB" w14:textId="77777777" w:rsidR="00E546F5" w:rsidRDefault="00951CE2">
            <w:pPr>
              <w:pStyle w:val="Tier4"/>
            </w:pPr>
            <w:r>
              <w:t>-</w:t>
            </w:r>
            <w:r>
              <w:tab/>
              <w:t>-</w:t>
            </w:r>
            <w:r>
              <w:tab/>
              <w:t>-</w:t>
            </w:r>
            <w:r>
              <w:tab/>
              <w:t>Piezo-electric crystal oscillator with a fixed frequency, within a frequency range of 1.8 MHz to 67 MHz, contained in a housing</w:t>
            </w:r>
          </w:p>
          <w:p w14:paraId="591090CC" w14:textId="77777777" w:rsidR="00E546F5" w:rsidRDefault="00951CE2">
            <w:pPr>
              <w:pStyle w:val="Tier4Bullet"/>
            </w:pPr>
            <w:r>
              <w:tab/>
            </w:r>
            <w:r>
              <w:tab/>
            </w:r>
            <w:r>
              <w:tab/>
              <w:t>-</w:t>
            </w:r>
            <w:r>
              <w:tab/>
              <w:t>for incorporation in ships, boats or other vessels listed in Table 1, for the purpos</w:t>
            </w:r>
            <w:r>
              <w:t>es of their construction, repair, maintenance or conversion;</w:t>
            </w:r>
          </w:p>
          <w:p w14:paraId="591090CD" w14:textId="77777777" w:rsidR="00E546F5" w:rsidRDefault="00951CE2">
            <w:pPr>
              <w:pStyle w:val="Tier4Bullet"/>
            </w:pPr>
            <w:r>
              <w:tab/>
            </w:r>
            <w:r>
              <w:tab/>
            </w:r>
            <w:r>
              <w:tab/>
              <w:t>-</w:t>
            </w:r>
            <w:r>
              <w:tab/>
              <w:t>for fitting to or equipping such ships, boats or other vessels;</w:t>
            </w:r>
          </w:p>
          <w:p w14:paraId="591090CE" w14:textId="77777777" w:rsidR="00E546F5" w:rsidRDefault="00951CE2">
            <w:pPr>
              <w:pStyle w:val="Tier4Bullet"/>
            </w:pPr>
            <w:r>
              <w:tab/>
            </w: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14:paraId="591090CF" w14:textId="77777777" w:rsidR="00E546F5" w:rsidRDefault="00951CE2">
            <w:pPr>
              <w:pStyle w:val="Tier4Bullet"/>
            </w:pPr>
            <w:r>
              <w:tab/>
            </w:r>
            <w:r>
              <w:tab/>
            </w:r>
            <w:r>
              <w:tab/>
              <w:t>-</w:t>
            </w:r>
            <w:r>
              <w:tab/>
              <w:t>for equipping the above platforms;</w:t>
            </w:r>
          </w:p>
          <w:p w14:paraId="591090D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D1" w14:textId="77777777" w:rsidR="00E546F5" w:rsidRDefault="00951CE2">
            <w:pPr>
              <w:pStyle w:val="NormalinTable"/>
            </w:pPr>
            <w:r>
              <w:t>0.0%</w:t>
            </w:r>
          </w:p>
        </w:tc>
      </w:tr>
      <w:tr w:rsidR="00E546F5" w14:paraId="591090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D3" w14:textId="77777777" w:rsidR="00E546F5" w:rsidRDefault="00951CE2">
            <w:pPr>
              <w:pStyle w:val="NormalinTable"/>
            </w:pPr>
            <w:r>
              <w:t>8543709055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D4" w14:textId="77777777" w:rsidR="00E546F5" w:rsidRDefault="00951CE2">
            <w:pPr>
              <w:pStyle w:val="Tier1"/>
            </w:pPr>
            <w:r>
              <w:t xml:space="preserve">Electrical </w:t>
            </w:r>
            <w:r>
              <w:t>machines and apparatus, having individual functions, not specified or included elsewhere in this chapter</w:t>
            </w:r>
          </w:p>
          <w:p w14:paraId="591090D5" w14:textId="77777777" w:rsidR="00E546F5" w:rsidRDefault="00951CE2">
            <w:pPr>
              <w:pStyle w:val="Tier2"/>
            </w:pPr>
            <w:r>
              <w:t>-</w:t>
            </w:r>
            <w:r>
              <w:tab/>
              <w:t>Other machines and apparatus</w:t>
            </w:r>
          </w:p>
          <w:p w14:paraId="591090D6" w14:textId="77777777" w:rsidR="00E546F5" w:rsidRDefault="00951CE2">
            <w:pPr>
              <w:pStyle w:val="Tier3"/>
            </w:pPr>
            <w:r>
              <w:t>-</w:t>
            </w:r>
            <w:r>
              <w:tab/>
              <w:t>-</w:t>
            </w:r>
            <w:r>
              <w:tab/>
              <w:t>Other</w:t>
            </w:r>
          </w:p>
          <w:p w14:paraId="591090D7" w14:textId="77777777" w:rsidR="00E546F5" w:rsidRDefault="00951CE2">
            <w:pPr>
              <w:pStyle w:val="Tier4"/>
            </w:pPr>
            <w:r>
              <w:t>-</w:t>
            </w:r>
            <w:r>
              <w:tab/>
              <w:t>-</w:t>
            </w:r>
            <w:r>
              <w:tab/>
              <w:t>-</w:t>
            </w:r>
            <w:r>
              <w:tab/>
              <w:t>Opto-electronic circuit comprising one or more light-emitting diodes (LEDs), whether or not equipped wit</w:t>
            </w:r>
            <w:r>
              <w:t>h an integrated driving circuit, and one photodiode with amplifier circuit, whether or not with an integrated logic gate arrays circuit or one or more light-emitting diodes and at least 2 photodiodes with an amplifier circuit, whether or not with an integr</w:t>
            </w:r>
            <w:r>
              <w:t>ated logic gate arrays circuit or other integrated circuits, contained in a housing</w:t>
            </w:r>
          </w:p>
          <w:p w14:paraId="591090D8"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0D9" w14:textId="77777777" w:rsidR="00E546F5" w:rsidRDefault="00951CE2">
            <w:pPr>
              <w:pStyle w:val="Tier4Bullet"/>
            </w:pPr>
            <w:r>
              <w:tab/>
            </w:r>
            <w:r>
              <w:tab/>
            </w:r>
            <w:r>
              <w:tab/>
              <w:t>-</w:t>
            </w:r>
            <w:r>
              <w:tab/>
              <w:t>for fitting to or</w:t>
            </w:r>
            <w:r>
              <w:t xml:space="preserve"> equipping such ships, boats or other vessels;</w:t>
            </w:r>
          </w:p>
          <w:p w14:paraId="591090DA"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14:paraId="591090DB" w14:textId="77777777" w:rsidR="00E546F5" w:rsidRDefault="00951CE2">
            <w:pPr>
              <w:pStyle w:val="Tier4Bullet"/>
            </w:pPr>
            <w:r>
              <w:tab/>
            </w:r>
            <w:r>
              <w:tab/>
            </w:r>
            <w:r>
              <w:tab/>
              <w:t>-</w:t>
            </w:r>
            <w:r>
              <w:tab/>
              <w:t>for equipping the above platforms;</w:t>
            </w:r>
          </w:p>
          <w:p w14:paraId="591090DC"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DD" w14:textId="77777777" w:rsidR="00E546F5" w:rsidRDefault="00951CE2">
            <w:pPr>
              <w:pStyle w:val="NormalinTable"/>
            </w:pPr>
            <w:r>
              <w:t>0.0%</w:t>
            </w:r>
          </w:p>
        </w:tc>
      </w:tr>
      <w:tr w:rsidR="00E546F5" w14:paraId="591090E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DF" w14:textId="77777777" w:rsidR="00E546F5" w:rsidRDefault="00951CE2">
            <w:pPr>
              <w:pStyle w:val="NormalinTable"/>
            </w:pPr>
            <w:r>
              <w:t>8543709063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E0" w14:textId="77777777" w:rsidR="00E546F5" w:rsidRDefault="00951CE2">
            <w:pPr>
              <w:pStyle w:val="Tier1"/>
            </w:pPr>
            <w:r>
              <w:t xml:space="preserve">Electrical machines and apparatus, having individual functions, not specified or included </w:t>
            </w:r>
            <w:r>
              <w:t>elsewhere in this chapter</w:t>
            </w:r>
          </w:p>
          <w:p w14:paraId="591090E1" w14:textId="77777777" w:rsidR="00E546F5" w:rsidRDefault="00951CE2">
            <w:pPr>
              <w:pStyle w:val="Tier2"/>
            </w:pPr>
            <w:r>
              <w:t>-</w:t>
            </w:r>
            <w:r>
              <w:tab/>
              <w:t>Other machines and apparatus</w:t>
            </w:r>
          </w:p>
          <w:p w14:paraId="591090E2" w14:textId="77777777" w:rsidR="00E546F5" w:rsidRDefault="00951CE2">
            <w:pPr>
              <w:pStyle w:val="Tier3"/>
            </w:pPr>
            <w:r>
              <w:t>-</w:t>
            </w:r>
            <w:r>
              <w:tab/>
              <w:t>-</w:t>
            </w:r>
            <w:r>
              <w:tab/>
              <w:t>Other</w:t>
            </w:r>
          </w:p>
          <w:p w14:paraId="591090E3" w14:textId="77777777" w:rsidR="00E546F5" w:rsidRDefault="00951CE2">
            <w:pPr>
              <w:pStyle w:val="Tier4"/>
            </w:pPr>
            <w:r>
              <w:t>-</w:t>
            </w:r>
            <w:r>
              <w:tab/>
              <w:t>-</w:t>
            </w:r>
            <w:r>
              <w:tab/>
              <w:t>-</w:t>
            </w:r>
            <w:r>
              <w:tab/>
              <w:t>Voltage controlled frequency generator, consisting of active and passive elements mounted on a printed circuit, contained in a housing with dimensions of not more than 30 x 30 mm</w:t>
            </w:r>
          </w:p>
          <w:p w14:paraId="591090E4" w14:textId="77777777" w:rsidR="00E546F5" w:rsidRDefault="00951CE2">
            <w:pPr>
              <w:pStyle w:val="Tier4Bullet"/>
            </w:pPr>
            <w:r>
              <w:tab/>
            </w:r>
            <w:r>
              <w:tab/>
            </w:r>
            <w:r>
              <w:tab/>
            </w:r>
            <w:r>
              <w:t>-</w:t>
            </w:r>
            <w:r>
              <w:tab/>
              <w:t>for incorporation in ships, boats or other vessels listed in Table 1, for the purposes of their construction, repair, maintenance or conversion;</w:t>
            </w:r>
          </w:p>
          <w:p w14:paraId="591090E5" w14:textId="77777777" w:rsidR="00E546F5" w:rsidRDefault="00951CE2">
            <w:pPr>
              <w:pStyle w:val="Tier4Bullet"/>
            </w:pPr>
            <w:r>
              <w:tab/>
            </w:r>
            <w:r>
              <w:tab/>
            </w:r>
            <w:r>
              <w:tab/>
              <w:t>-</w:t>
            </w:r>
            <w:r>
              <w:tab/>
              <w:t>for fitting to or equipping such ships, boats or other vessels;</w:t>
            </w:r>
          </w:p>
          <w:p w14:paraId="591090E6" w14:textId="77777777" w:rsidR="00E546F5" w:rsidRDefault="00951CE2">
            <w:pPr>
              <w:pStyle w:val="Tier4Bullet"/>
            </w:pP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14:paraId="591090E7" w14:textId="77777777" w:rsidR="00E546F5" w:rsidRDefault="00951CE2">
            <w:pPr>
              <w:pStyle w:val="Tier4Bullet"/>
            </w:pPr>
            <w:r>
              <w:tab/>
            </w:r>
            <w:r>
              <w:tab/>
            </w:r>
            <w:r>
              <w:tab/>
              <w:t>-</w:t>
            </w:r>
            <w:r>
              <w:tab/>
              <w:t>for equipping the above platforms;</w:t>
            </w:r>
          </w:p>
          <w:p w14:paraId="591090E8" w14:textId="77777777" w:rsidR="00E546F5" w:rsidRDefault="00951CE2">
            <w:pPr>
              <w:pStyle w:val="Tier4Bullet"/>
            </w:pPr>
            <w:r>
              <w:tab/>
            </w:r>
            <w:r>
              <w:tab/>
            </w:r>
            <w:r>
              <w:tab/>
              <w:t>-</w:t>
            </w:r>
            <w:r>
              <w:tab/>
              <w:t>for linking these dr</w:t>
            </w:r>
            <w:r>
              <w:t>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E9" w14:textId="77777777" w:rsidR="00E546F5" w:rsidRDefault="00951CE2">
            <w:pPr>
              <w:pStyle w:val="NormalinTable"/>
            </w:pPr>
            <w:r>
              <w:t>0.0%</w:t>
            </w:r>
          </w:p>
        </w:tc>
      </w:tr>
      <w:tr w:rsidR="00E546F5" w14:paraId="591090F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EB" w14:textId="77777777" w:rsidR="00E546F5" w:rsidRDefault="00951CE2">
            <w:pPr>
              <w:pStyle w:val="NormalinTable"/>
            </w:pPr>
            <w:r>
              <w:t>8543709080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EC" w14:textId="77777777" w:rsidR="00E546F5" w:rsidRDefault="00951CE2">
            <w:pPr>
              <w:pStyle w:val="Tier1"/>
            </w:pPr>
            <w:r>
              <w:t>Electrical machines and apparatus, having individual functions, not specified or included elsewhere in this chapter</w:t>
            </w:r>
          </w:p>
          <w:p w14:paraId="591090ED" w14:textId="77777777" w:rsidR="00E546F5" w:rsidRDefault="00951CE2">
            <w:pPr>
              <w:pStyle w:val="Tier2"/>
            </w:pPr>
            <w:r>
              <w:t>-</w:t>
            </w:r>
            <w:r>
              <w:tab/>
              <w:t>Other machines and apparatus</w:t>
            </w:r>
          </w:p>
          <w:p w14:paraId="591090EE" w14:textId="77777777" w:rsidR="00E546F5" w:rsidRDefault="00951CE2">
            <w:pPr>
              <w:pStyle w:val="Tier3"/>
            </w:pPr>
            <w:r>
              <w:t>-</w:t>
            </w:r>
            <w:r>
              <w:tab/>
              <w:t>-</w:t>
            </w:r>
            <w:r>
              <w:tab/>
              <w:t>Other</w:t>
            </w:r>
          </w:p>
          <w:p w14:paraId="591090EF" w14:textId="77777777" w:rsidR="00E546F5" w:rsidRDefault="00951CE2">
            <w:pPr>
              <w:pStyle w:val="Tier4"/>
            </w:pPr>
            <w:r>
              <w:t>-</w:t>
            </w:r>
            <w:r>
              <w:tab/>
              <w:t>-</w:t>
            </w:r>
            <w:r>
              <w:tab/>
              <w:t>-</w:t>
            </w:r>
            <w:r>
              <w:tab/>
              <w:t xml:space="preserve">Temperature </w:t>
            </w:r>
            <w:r>
              <w:t>compensated oscillator, comprising a printed circuit on which are mounted at least a piezo-electric crystal and an adjustable capacitor, contained in a housing</w:t>
            </w:r>
          </w:p>
          <w:p w14:paraId="591090F0" w14:textId="77777777" w:rsidR="00E546F5" w:rsidRDefault="00951CE2">
            <w:pPr>
              <w:pStyle w:val="Tier4Bullet"/>
            </w:pPr>
            <w:r>
              <w:tab/>
            </w:r>
            <w:r>
              <w:tab/>
            </w:r>
            <w:r>
              <w:tab/>
              <w:t>-</w:t>
            </w:r>
            <w:r>
              <w:tab/>
              <w:t>for incorporation in ships, boats or other vessels listed in Table 1, for the purposes of t</w:t>
            </w:r>
            <w:r>
              <w:t>heir construction, repair, maintenance or conversion;</w:t>
            </w:r>
          </w:p>
          <w:p w14:paraId="591090F1" w14:textId="77777777" w:rsidR="00E546F5" w:rsidRDefault="00951CE2">
            <w:pPr>
              <w:pStyle w:val="Tier4Bullet"/>
            </w:pPr>
            <w:r>
              <w:tab/>
            </w:r>
            <w:r>
              <w:tab/>
            </w:r>
            <w:r>
              <w:tab/>
              <w:t>-</w:t>
            </w:r>
            <w:r>
              <w:tab/>
              <w:t>for fitting to or equipping such ships, boats or other vessels;</w:t>
            </w:r>
          </w:p>
          <w:p w14:paraId="591090F2" w14:textId="77777777" w:rsidR="00E546F5" w:rsidRDefault="00951CE2">
            <w:pPr>
              <w:pStyle w:val="Tier4Bullet"/>
            </w:pPr>
            <w:r>
              <w:tab/>
            </w: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14:paraId="591090F3" w14:textId="77777777" w:rsidR="00E546F5" w:rsidRDefault="00951CE2">
            <w:pPr>
              <w:pStyle w:val="Tier4Bullet"/>
            </w:pPr>
            <w:r>
              <w:tab/>
            </w:r>
            <w:r>
              <w:tab/>
            </w:r>
            <w:r>
              <w:tab/>
              <w:t>-</w:t>
            </w:r>
            <w:r>
              <w:tab/>
              <w:t>for equipping the above platforms;</w:t>
            </w:r>
          </w:p>
          <w:p w14:paraId="591090F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0F5" w14:textId="77777777" w:rsidR="00E546F5" w:rsidRDefault="00951CE2">
            <w:pPr>
              <w:pStyle w:val="NormalinTable"/>
            </w:pPr>
            <w:r>
              <w:t>0.0%</w:t>
            </w:r>
          </w:p>
        </w:tc>
      </w:tr>
      <w:tr w:rsidR="00E546F5" w14:paraId="5910910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0F7" w14:textId="77777777" w:rsidR="00E546F5" w:rsidRDefault="00951CE2">
            <w:pPr>
              <w:pStyle w:val="NormalinTable"/>
            </w:pPr>
            <w:r>
              <w:t>8543709085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0F8" w14:textId="77777777" w:rsidR="00E546F5" w:rsidRDefault="00951CE2">
            <w:pPr>
              <w:pStyle w:val="Tier1"/>
            </w:pPr>
            <w:r>
              <w:t xml:space="preserve">Electrical machines and </w:t>
            </w:r>
            <w:r>
              <w:t>apparatus, having individual functions, not specified or included elsewhere in this chapter</w:t>
            </w:r>
          </w:p>
          <w:p w14:paraId="591090F9" w14:textId="77777777" w:rsidR="00E546F5" w:rsidRDefault="00951CE2">
            <w:pPr>
              <w:pStyle w:val="Tier2"/>
            </w:pPr>
            <w:r>
              <w:t>-</w:t>
            </w:r>
            <w:r>
              <w:tab/>
              <w:t>Other machines and apparatus</w:t>
            </w:r>
          </w:p>
          <w:p w14:paraId="591090FA" w14:textId="77777777" w:rsidR="00E546F5" w:rsidRDefault="00951CE2">
            <w:pPr>
              <w:pStyle w:val="Tier3"/>
            </w:pPr>
            <w:r>
              <w:t>-</w:t>
            </w:r>
            <w:r>
              <w:tab/>
              <w:t>-</w:t>
            </w:r>
            <w:r>
              <w:tab/>
              <w:t>Other</w:t>
            </w:r>
          </w:p>
          <w:p w14:paraId="591090FB" w14:textId="77777777" w:rsidR="00E546F5" w:rsidRDefault="00951CE2">
            <w:pPr>
              <w:pStyle w:val="Tier4"/>
            </w:pPr>
            <w:r>
              <w:t>-</w:t>
            </w:r>
            <w:r>
              <w:tab/>
              <w:t>-</w:t>
            </w:r>
            <w:r>
              <w:tab/>
              <w:t>-</w:t>
            </w:r>
            <w:r>
              <w:tab/>
              <w:t>Voltage controlled oscillator (VCO), other than temperature compensated oscillators, consisting of active and passive</w:t>
            </w:r>
            <w:r>
              <w:t xml:space="preserve"> elements mounted on a printed circuit, contained in a housing</w:t>
            </w:r>
          </w:p>
          <w:p w14:paraId="591090FC"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0FD" w14:textId="77777777" w:rsidR="00E546F5" w:rsidRDefault="00951CE2">
            <w:pPr>
              <w:pStyle w:val="Tier4Bullet"/>
            </w:pPr>
            <w:r>
              <w:tab/>
            </w:r>
            <w:r>
              <w:tab/>
            </w:r>
            <w:r>
              <w:tab/>
              <w:t>-</w:t>
            </w:r>
            <w:r>
              <w:tab/>
              <w:t>for fitting to or equipping such ships</w:t>
            </w:r>
            <w:r>
              <w:t>, boats or other vessels;</w:t>
            </w:r>
          </w:p>
          <w:p w14:paraId="591090F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0FF" w14:textId="77777777" w:rsidR="00E546F5" w:rsidRDefault="00951CE2">
            <w:pPr>
              <w:pStyle w:val="Tier4Bullet"/>
            </w:pPr>
            <w:r>
              <w:tab/>
            </w:r>
            <w:r>
              <w:tab/>
            </w:r>
            <w:r>
              <w:tab/>
              <w:t>-</w:t>
            </w:r>
            <w:r>
              <w:tab/>
              <w:t>for equipping the above platforms;</w:t>
            </w:r>
          </w:p>
          <w:p w14:paraId="5910910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01" w14:textId="77777777" w:rsidR="00E546F5" w:rsidRDefault="00951CE2">
            <w:pPr>
              <w:pStyle w:val="NormalinTable"/>
            </w:pPr>
            <w:r>
              <w:t>0.0%</w:t>
            </w:r>
          </w:p>
        </w:tc>
      </w:tr>
      <w:tr w:rsidR="00E546F5" w14:paraId="591091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9103" w14:textId="77777777" w:rsidR="00E546F5" w:rsidRDefault="00951CE2">
            <w:pPr>
              <w:pStyle w:val="NormalinTable"/>
            </w:pPr>
            <w:r>
              <w:rPr>
                <w:color w:val="000000"/>
                <w:szCs w:val="16"/>
              </w:rPr>
              <w:t>8543709095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04" w14:textId="77777777" w:rsidR="00E546F5" w:rsidRDefault="00951CE2">
            <w:pPr>
              <w:pStyle w:val="Tier1"/>
            </w:pPr>
            <w:r>
              <w:rPr>
                <w:color w:val="000000"/>
                <w:szCs w:val="16"/>
              </w:rPr>
              <w:t>Electrical machines and apparatus, having individual functions, not specified or included elsewhere in this chapter</w:t>
            </w:r>
            <w:r>
              <w:rPr>
                <w:color w:val="000000"/>
                <w:szCs w:val="16"/>
              </w:rPr>
              <w:br/>
            </w:r>
            <w:r>
              <w:rPr>
                <w:color w:val="000000"/>
                <w:szCs w:val="16"/>
              </w:rPr>
              <w:t xml:space="preserve">- </w:t>
            </w:r>
            <w:r>
              <w:rPr>
                <w:color w:val="000000"/>
                <w:szCs w:val="16"/>
              </w:rPr>
              <w:t>Other machines and apparatus</w:t>
            </w:r>
            <w:r>
              <w:rPr>
                <w:color w:val="000000"/>
                <w:szCs w:val="16"/>
              </w:rPr>
              <w:br/>
            </w:r>
            <w:r>
              <w:rPr>
                <w:color w:val="000000"/>
                <w:szCs w:val="16"/>
              </w:rPr>
              <w:t>- - Other</w:t>
            </w:r>
            <w:r>
              <w:rPr>
                <w:color w:val="000000"/>
                <w:szCs w:val="16"/>
              </w:rPr>
              <w:br/>
            </w:r>
            <w:r>
              <w:rPr>
                <w:color w:val="000000"/>
                <w:szCs w:val="16"/>
              </w:rPr>
              <w:t xml:space="preserve">- - - Mobile telephone view and control module comprising of: </w:t>
            </w:r>
            <w:r>
              <w:rPr>
                <w:color w:val="000000"/>
                <w:szCs w:val="16"/>
              </w:rPr>
              <w:br/>
            </w:r>
            <w:r>
              <w:rPr>
                <w:color w:val="000000"/>
                <w:szCs w:val="16"/>
              </w:rPr>
              <w:t xml:space="preserve">-|a mains power/ CAN (Controller area network) output socket, </w:t>
            </w:r>
            <w:r>
              <w:rPr>
                <w:color w:val="000000"/>
                <w:szCs w:val="16"/>
              </w:rPr>
              <w:br/>
            </w:r>
            <w:r>
              <w:rPr>
                <w:color w:val="000000"/>
                <w:szCs w:val="16"/>
              </w:rPr>
              <w:t xml:space="preserve"> </w:t>
            </w:r>
            <w:r>
              <w:rPr>
                <w:color w:val="000000"/>
                <w:szCs w:val="16"/>
              </w:rPr>
              <w:br/>
            </w:r>
            <w:r>
              <w:rPr>
                <w:color w:val="000000"/>
                <w:szCs w:val="16"/>
              </w:rPr>
              <w:t xml:space="preserve">-|a Universal Serial Bus (USB) and Audio IN/OUT ports and </w:t>
            </w:r>
            <w:r>
              <w:rPr>
                <w:color w:val="000000"/>
                <w:szCs w:val="16"/>
              </w:rPr>
              <w:br/>
            </w:r>
            <w:r>
              <w:rPr>
                <w:color w:val="000000"/>
                <w:szCs w:val="16"/>
              </w:rPr>
              <w:t xml:space="preserve"> </w:t>
            </w:r>
            <w:r>
              <w:rPr>
                <w:color w:val="000000"/>
                <w:szCs w:val="16"/>
              </w:rPr>
              <w:br/>
            </w:r>
            <w:r>
              <w:rPr>
                <w:color w:val="000000"/>
                <w:szCs w:val="16"/>
              </w:rPr>
              <w:t>-|incorporating a video swit</w:t>
            </w:r>
            <w:r>
              <w:rPr>
                <w:color w:val="000000"/>
                <w:szCs w:val="16"/>
              </w:rPr>
              <w:t xml:space="preserve">ching device for the interface of smart phone operating systems with the Media Orientated Systems Transport network (MOST), </w:t>
            </w:r>
            <w:r>
              <w:rPr>
                <w:color w:val="000000"/>
                <w:szCs w:val="16"/>
              </w:rPr>
              <w:br/>
            </w:r>
            <w:r>
              <w:rPr>
                <w:color w:val="000000"/>
                <w:szCs w:val="16"/>
              </w:rPr>
              <w:t>for use in the manufacture of vehicles of chapter 87</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05" w14:textId="77777777" w:rsidR="00E546F5" w:rsidRDefault="00951CE2">
            <w:pPr>
              <w:pStyle w:val="NormalinTable"/>
            </w:pPr>
            <w:r>
              <w:t>0.0%</w:t>
            </w:r>
          </w:p>
        </w:tc>
      </w:tr>
      <w:tr w:rsidR="00E546F5" w14:paraId="591091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07" w14:textId="77777777" w:rsidR="00E546F5" w:rsidRDefault="00951CE2">
            <w:pPr>
              <w:pStyle w:val="NormalinTable"/>
            </w:pPr>
            <w:r>
              <w:t>8543709099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08" w14:textId="77777777" w:rsidR="00E546F5" w:rsidRDefault="00951CE2">
            <w:pPr>
              <w:pStyle w:val="Tier1"/>
            </w:pPr>
            <w:r>
              <w:t xml:space="preserve">Electrical machines and apparatus, having </w:t>
            </w:r>
            <w:r>
              <w:t>individual functions, not specified or included elsewhere in this chapter</w:t>
            </w:r>
          </w:p>
          <w:p w14:paraId="59109109" w14:textId="77777777" w:rsidR="00E546F5" w:rsidRDefault="00951CE2">
            <w:pPr>
              <w:pStyle w:val="Tier2"/>
            </w:pPr>
            <w:r>
              <w:t>-</w:t>
            </w:r>
            <w:r>
              <w:tab/>
              <w:t>Other machines and apparatus</w:t>
            </w:r>
          </w:p>
          <w:p w14:paraId="5910910A" w14:textId="77777777" w:rsidR="00E546F5" w:rsidRDefault="00951CE2">
            <w:pPr>
              <w:pStyle w:val="Tier3"/>
            </w:pPr>
            <w:r>
              <w:t>-</w:t>
            </w:r>
            <w:r>
              <w:tab/>
              <w:t>-</w:t>
            </w:r>
            <w:r>
              <w:tab/>
              <w:t>Other</w:t>
            </w:r>
          </w:p>
          <w:p w14:paraId="5910910B" w14:textId="77777777" w:rsidR="00E546F5" w:rsidRDefault="00951CE2">
            <w:pPr>
              <w:pStyle w:val="Tier4"/>
            </w:pPr>
            <w:r>
              <w:t>-</w:t>
            </w:r>
            <w:r>
              <w:tab/>
              <w:t>-</w:t>
            </w:r>
            <w:r>
              <w:tab/>
              <w:t>-</w:t>
            </w:r>
            <w:r>
              <w:tab/>
              <w:t>Other</w:t>
            </w:r>
          </w:p>
          <w:p w14:paraId="5910910C" w14:textId="77777777" w:rsidR="00E546F5" w:rsidRDefault="00951CE2">
            <w:pPr>
              <w:pStyle w:val="Tier4Bullet"/>
            </w:pPr>
            <w:r>
              <w:tab/>
            </w:r>
            <w:r>
              <w:tab/>
            </w:r>
            <w:r>
              <w:tab/>
              <w:t>-</w:t>
            </w:r>
            <w:r>
              <w:tab/>
              <w:t>for incorporation in ships, boats or other vessels listed in Table 1, for the purposes of their construction, repair, mainte</w:t>
            </w:r>
            <w:r>
              <w:t>nance or conversion;</w:t>
            </w:r>
          </w:p>
          <w:p w14:paraId="5910910D" w14:textId="77777777" w:rsidR="00E546F5" w:rsidRDefault="00951CE2">
            <w:pPr>
              <w:pStyle w:val="Tier4Bullet"/>
            </w:pPr>
            <w:r>
              <w:tab/>
            </w:r>
            <w:r>
              <w:tab/>
            </w:r>
            <w:r>
              <w:tab/>
              <w:t>-</w:t>
            </w:r>
            <w:r>
              <w:tab/>
              <w:t>for fitting to or equipping such ships, boats or other vessels;</w:t>
            </w:r>
          </w:p>
          <w:p w14:paraId="5910910E"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14:paraId="5910910F" w14:textId="77777777" w:rsidR="00E546F5" w:rsidRDefault="00951CE2">
            <w:pPr>
              <w:pStyle w:val="Tier4Bullet"/>
            </w:pPr>
            <w:r>
              <w:tab/>
            </w:r>
            <w:r>
              <w:tab/>
            </w:r>
            <w:r>
              <w:tab/>
              <w:t>-</w:t>
            </w:r>
            <w:r>
              <w:tab/>
              <w:t>for equipping the above platforms;</w:t>
            </w:r>
          </w:p>
          <w:p w14:paraId="59109110"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11" w14:textId="77777777" w:rsidR="00E546F5" w:rsidRDefault="00951CE2">
            <w:pPr>
              <w:pStyle w:val="NormalinTable"/>
            </w:pPr>
            <w:r>
              <w:t>0.0%</w:t>
            </w:r>
          </w:p>
        </w:tc>
      </w:tr>
      <w:tr w:rsidR="00E546F5" w14:paraId="591091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13" w14:textId="77777777" w:rsidR="00E546F5" w:rsidRDefault="00951CE2">
            <w:pPr>
              <w:pStyle w:val="NormalinTable"/>
            </w:pPr>
            <w:r>
              <w:t>8544000000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14" w14:textId="77777777" w:rsidR="00E546F5" w:rsidRDefault="00951CE2">
            <w:pPr>
              <w:pStyle w:val="Tier1"/>
            </w:pPr>
            <w:r>
              <w:t xml:space="preserve">Insulated (including enamelled or anodised) wire, cable </w:t>
            </w:r>
            <w:r>
              <w:t>(including coaxial cable) and other insulated electric conductors, whether or not fitted with connectors; optical fibre cables, made up of individually sheathed fibres, whether or not assembled with electric conductors or fitted with connectors</w:t>
            </w:r>
          </w:p>
          <w:p w14:paraId="59109115" w14:textId="77777777" w:rsidR="00E546F5" w:rsidRDefault="00951CE2">
            <w:pPr>
              <w:pStyle w:val="Tier1Bullet"/>
            </w:pPr>
            <w:r>
              <w:t>-</w:t>
            </w:r>
            <w:r>
              <w:tab/>
              <w:t>use by, o</w:t>
            </w:r>
            <w:r>
              <w:t>r on behalf of, the UK Armed Forces, individually or in cooperation with other States</w:t>
            </w:r>
          </w:p>
          <w:p w14:paraId="59109116" w14:textId="77777777" w:rsidR="00E546F5" w:rsidRDefault="00951CE2">
            <w:pPr>
              <w:pStyle w:val="Tier1Bullet"/>
            </w:pPr>
            <w:r>
              <w:tab/>
              <w:t>a) for defending the territorial integrity of the United Kingdom, or</w:t>
            </w:r>
          </w:p>
          <w:p w14:paraId="59109117" w14:textId="77777777" w:rsidR="00E546F5" w:rsidRDefault="00951CE2">
            <w:pPr>
              <w:pStyle w:val="Tier1Bullet"/>
            </w:pPr>
            <w:r>
              <w:tab/>
              <w:t>b) in participating in international peace-keeping or support operations, or</w:t>
            </w:r>
          </w:p>
          <w:p w14:paraId="59109118" w14:textId="77777777" w:rsidR="00E546F5" w:rsidRDefault="00951CE2">
            <w:pPr>
              <w:pStyle w:val="Tier1Bullet"/>
            </w:pPr>
            <w:r>
              <w:tab/>
              <w:t>c) for other military</w:t>
            </w:r>
            <w:r>
              <w:t xml:space="preserve"> purposes like the protection of nationals of the United Kingdom from social or military unrest or,</w:t>
            </w:r>
          </w:p>
          <w:p w14:paraId="59109119" w14:textId="77777777" w:rsidR="00E546F5" w:rsidRDefault="00951CE2">
            <w:pPr>
              <w:pStyle w:val="Tier1Bullet"/>
            </w:pPr>
            <w:r>
              <w:tab/>
              <w:t>d) for training purposes, or</w:t>
            </w:r>
          </w:p>
          <w:p w14:paraId="5910911A"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1B" w14:textId="77777777" w:rsidR="00E546F5" w:rsidRDefault="00951CE2">
            <w:pPr>
              <w:pStyle w:val="NormalinTable"/>
            </w:pPr>
            <w:r>
              <w:t>0.0%</w:t>
            </w:r>
          </w:p>
        </w:tc>
      </w:tr>
      <w:tr w:rsidR="00E546F5" w14:paraId="5910912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1D" w14:textId="77777777" w:rsidR="00E546F5" w:rsidRDefault="00951CE2">
            <w:pPr>
              <w:pStyle w:val="NormalinTable"/>
            </w:pPr>
            <w:r>
              <w:t>8544110000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1E" w14:textId="77777777" w:rsidR="00E546F5" w:rsidRDefault="00951CE2">
            <w:pPr>
              <w:pStyle w:val="Tier1"/>
            </w:pPr>
            <w:r>
              <w:t>Insulated (including enamelled or anodised) wire, cable (including coaxial cable) and other insulated electric conductors, whether or not fitted with connectors; optical fibre cables, made up of individually sheathed fibres, whether or not</w:t>
            </w:r>
            <w:r>
              <w:t xml:space="preserve"> assembled with electric conductors or fitted with connectors</w:t>
            </w:r>
          </w:p>
          <w:p w14:paraId="5910911F" w14:textId="77777777" w:rsidR="00E546F5" w:rsidRDefault="00951CE2">
            <w:pPr>
              <w:pStyle w:val="Tier2"/>
            </w:pPr>
            <w:r>
              <w:t>-</w:t>
            </w:r>
            <w:r>
              <w:tab/>
              <w:t>Winding wire</w:t>
            </w:r>
          </w:p>
          <w:p w14:paraId="59109120" w14:textId="77777777" w:rsidR="00E546F5" w:rsidRDefault="00951CE2">
            <w:pPr>
              <w:pStyle w:val="Tier3"/>
            </w:pPr>
            <w:r>
              <w:t>-</w:t>
            </w:r>
            <w:r>
              <w:tab/>
              <w:t>-</w:t>
            </w:r>
            <w:r>
              <w:tab/>
              <w:t>Of copper</w:t>
            </w:r>
          </w:p>
          <w:p w14:paraId="5910912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122" w14:textId="77777777" w:rsidR="00E546F5" w:rsidRDefault="00951CE2">
            <w:pPr>
              <w:pStyle w:val="Tier3Bullet"/>
            </w:pPr>
            <w:r>
              <w:tab/>
            </w:r>
            <w:r>
              <w:tab/>
              <w:t>-</w:t>
            </w:r>
            <w:r>
              <w:tab/>
              <w:t xml:space="preserve">for </w:t>
            </w:r>
            <w:r>
              <w:t>fitting to or equipping such ships, boats or other vessels;</w:t>
            </w:r>
          </w:p>
          <w:p w14:paraId="5910912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9124" w14:textId="77777777" w:rsidR="00E546F5" w:rsidRDefault="00951CE2">
            <w:pPr>
              <w:pStyle w:val="Tier3Bullet"/>
            </w:pPr>
            <w:r>
              <w:tab/>
            </w:r>
            <w:r>
              <w:tab/>
              <w:t>-</w:t>
            </w:r>
            <w:r>
              <w:tab/>
              <w:t>for equipping the above platforms;</w:t>
            </w:r>
          </w:p>
          <w:p w14:paraId="5910912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26" w14:textId="77777777" w:rsidR="00E546F5" w:rsidRDefault="00951CE2">
            <w:pPr>
              <w:pStyle w:val="NormalinTable"/>
            </w:pPr>
            <w:r>
              <w:t>0.0%</w:t>
            </w:r>
          </w:p>
        </w:tc>
      </w:tr>
      <w:tr w:rsidR="00E546F5" w14:paraId="5910913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28" w14:textId="77777777" w:rsidR="00E546F5" w:rsidRDefault="00951CE2">
            <w:pPr>
              <w:pStyle w:val="NormalinTable"/>
            </w:pPr>
            <w:r>
              <w:t>8544190000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29" w14:textId="77777777" w:rsidR="00E546F5" w:rsidRDefault="00951CE2">
            <w:pPr>
              <w:pStyle w:val="Tier1"/>
            </w:pPr>
            <w:r>
              <w:t xml:space="preserve">Insulated (including enamelled or anodised) wire, cable (including coaxial cable) and </w:t>
            </w:r>
            <w:r>
              <w:t>other insulated electric conductors, whether or not fitted with connectors; optical fibre cables, made up of individually sheathed fibres, whether or not assembled with electric conductors or fitted with connectors</w:t>
            </w:r>
          </w:p>
          <w:p w14:paraId="5910912A" w14:textId="77777777" w:rsidR="00E546F5" w:rsidRDefault="00951CE2">
            <w:pPr>
              <w:pStyle w:val="Tier2"/>
            </w:pPr>
            <w:r>
              <w:t>-</w:t>
            </w:r>
            <w:r>
              <w:tab/>
              <w:t>Winding wire</w:t>
            </w:r>
          </w:p>
          <w:p w14:paraId="5910912B" w14:textId="77777777" w:rsidR="00E546F5" w:rsidRDefault="00951CE2">
            <w:pPr>
              <w:pStyle w:val="Tier3"/>
            </w:pPr>
            <w:r>
              <w:t>-</w:t>
            </w:r>
            <w:r>
              <w:tab/>
              <w:t>-</w:t>
            </w:r>
            <w:r>
              <w:tab/>
              <w:t>Other</w:t>
            </w:r>
          </w:p>
          <w:p w14:paraId="5910912C" w14:textId="77777777" w:rsidR="00E546F5" w:rsidRDefault="00951CE2">
            <w:pPr>
              <w:pStyle w:val="Tier3Bullet"/>
            </w:pPr>
            <w:r>
              <w:tab/>
            </w:r>
            <w:r>
              <w:tab/>
              <w:t>-</w:t>
            </w:r>
            <w:r>
              <w:tab/>
              <w:t>for incorpor</w:t>
            </w:r>
            <w:r>
              <w:t>ation in ships, boats or other vessels listed in Table 1, for the purposes of their construction, repair, maintenance or conversion;</w:t>
            </w:r>
          </w:p>
          <w:p w14:paraId="5910912D" w14:textId="77777777" w:rsidR="00E546F5" w:rsidRDefault="00951CE2">
            <w:pPr>
              <w:pStyle w:val="Tier3Bullet"/>
            </w:pPr>
            <w:r>
              <w:tab/>
            </w:r>
            <w:r>
              <w:tab/>
              <w:t>-</w:t>
            </w:r>
            <w:r>
              <w:tab/>
              <w:t>for fitting to or equipping such ships, boats or other vessels;</w:t>
            </w:r>
          </w:p>
          <w:p w14:paraId="5910912E" w14:textId="77777777" w:rsidR="00E546F5" w:rsidRDefault="00951CE2">
            <w:pPr>
              <w:pStyle w:val="Tier3Bullet"/>
            </w:pPr>
            <w:r>
              <w:tab/>
            </w:r>
            <w:r>
              <w:tab/>
              <w:t>-</w:t>
            </w:r>
            <w:r>
              <w:tab/>
              <w:t>for incorporation, for the purposes of their constr</w:t>
            </w:r>
            <w:r>
              <w:t>uction, repair, maintenance or conversion, in drilling or production platforms listed below: fixed, of subheading ex 8430 49 or floating or submersible of subheading 8905 20;</w:t>
            </w:r>
          </w:p>
          <w:p w14:paraId="5910912F" w14:textId="77777777" w:rsidR="00E546F5" w:rsidRDefault="00951CE2">
            <w:pPr>
              <w:pStyle w:val="Tier3Bullet"/>
            </w:pPr>
            <w:r>
              <w:tab/>
            </w:r>
            <w:r>
              <w:tab/>
              <w:t>-</w:t>
            </w:r>
            <w:r>
              <w:tab/>
              <w:t>for equipping the above platforms;</w:t>
            </w:r>
          </w:p>
          <w:p w14:paraId="59109130"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31" w14:textId="77777777" w:rsidR="00E546F5" w:rsidRDefault="00951CE2">
            <w:pPr>
              <w:pStyle w:val="NormalinTable"/>
            </w:pPr>
            <w:r>
              <w:t>0.0%</w:t>
            </w:r>
          </w:p>
        </w:tc>
      </w:tr>
      <w:tr w:rsidR="00E546F5" w14:paraId="5910913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33" w14:textId="77777777" w:rsidR="00E546F5" w:rsidRDefault="00951CE2">
            <w:pPr>
              <w:pStyle w:val="NormalinTable"/>
            </w:pPr>
            <w:r>
              <w:t>8544200010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34" w14:textId="77777777" w:rsidR="00E546F5" w:rsidRDefault="00951CE2">
            <w:pPr>
              <w:pStyle w:val="Tier1"/>
            </w:pPr>
            <w:r>
              <w:t>Insulated (including enamelled or anodised) wire, cable (including coaxial cable) and other insulated electric conductors, whether or not fitted with connectors; optical fibre cables, made up of individ</w:t>
            </w:r>
            <w:r>
              <w:t>ually sheathed fibres, whether or not assembled with electric conductors or fitted with connectors</w:t>
            </w:r>
          </w:p>
          <w:p w14:paraId="59109135" w14:textId="77777777" w:rsidR="00E546F5" w:rsidRDefault="00951CE2">
            <w:pPr>
              <w:pStyle w:val="Tier2"/>
            </w:pPr>
            <w:r>
              <w:t>-</w:t>
            </w:r>
            <w:r>
              <w:tab/>
              <w:t>Coaxial cable and other coaxial electric conductors</w:t>
            </w:r>
          </w:p>
          <w:p w14:paraId="59109136" w14:textId="77777777" w:rsidR="00E546F5" w:rsidRDefault="00951CE2">
            <w:pPr>
              <w:pStyle w:val="Tier3"/>
            </w:pPr>
            <w:r>
              <w:t>-</w:t>
            </w:r>
            <w:r>
              <w:tab/>
              <w:t>-</w:t>
            </w:r>
            <w:r>
              <w:tab/>
              <w:t>PET/PVC insulated flexible cable with: - a voltage of not more than 60 V, - a current of not more t</w:t>
            </w:r>
            <w:r>
              <w:t>han 1 A, - a heat resistance of not more than 105 °C, - individual wires of a thickness of not more than 0.1 mm (± 0.01 mm) and a width of not more than 0.8 mm (± 0.03 mm), - a distance between conductors of not more than 0.5 mm and - a pitch (distance fro</w:t>
            </w:r>
            <w:r>
              <w:t>m centreline to centreline of conductors) of not more than 1.25 mm</w:t>
            </w:r>
          </w:p>
          <w:p w14:paraId="5910913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138" w14:textId="77777777" w:rsidR="00E546F5" w:rsidRDefault="00951CE2">
            <w:pPr>
              <w:pStyle w:val="Tier3Bullet"/>
            </w:pPr>
            <w:r>
              <w:tab/>
            </w:r>
            <w:r>
              <w:tab/>
              <w:t>-</w:t>
            </w:r>
            <w:r>
              <w:tab/>
              <w:t>for fitting to or equipping such shi</w:t>
            </w:r>
            <w:r>
              <w:t>ps, boats or other vessels;</w:t>
            </w:r>
          </w:p>
          <w:p w14:paraId="59109139"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13A" w14:textId="77777777" w:rsidR="00E546F5" w:rsidRDefault="00951CE2">
            <w:pPr>
              <w:pStyle w:val="Tier3Bullet"/>
            </w:pPr>
            <w:r>
              <w:tab/>
            </w:r>
            <w:r>
              <w:tab/>
              <w:t>-</w:t>
            </w:r>
            <w:r>
              <w:tab/>
              <w:t>for equipping the above platforms;</w:t>
            </w:r>
          </w:p>
          <w:p w14:paraId="5910913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3C" w14:textId="77777777" w:rsidR="00E546F5" w:rsidRDefault="00951CE2">
            <w:pPr>
              <w:pStyle w:val="NormalinTable"/>
            </w:pPr>
            <w:r>
              <w:t>0.0%</w:t>
            </w:r>
          </w:p>
        </w:tc>
      </w:tr>
      <w:tr w:rsidR="00E546F5" w14:paraId="5910914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3E" w14:textId="77777777" w:rsidR="00E546F5" w:rsidRDefault="00951CE2">
            <w:pPr>
              <w:pStyle w:val="NormalinTable"/>
            </w:pPr>
            <w:r>
              <w:t>8544200030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3F" w14:textId="77777777" w:rsidR="00E546F5" w:rsidRDefault="00951CE2">
            <w:pPr>
              <w:pStyle w:val="Tier1"/>
            </w:pPr>
            <w:r>
              <w:t>Insulated (including enamelled or anodised) wire, cable (including coaxial cable) and other insulated electri</w:t>
            </w:r>
            <w:r>
              <w:t>c conductors, whether or not fitted with connectors; optical fibre cables, made up of individually sheathed fibres, whether or not assembled with electric conductors or fitted with connectors</w:t>
            </w:r>
          </w:p>
          <w:p w14:paraId="59109140" w14:textId="77777777" w:rsidR="00E546F5" w:rsidRDefault="00951CE2">
            <w:pPr>
              <w:pStyle w:val="Tier2"/>
            </w:pPr>
            <w:r>
              <w:t>-</w:t>
            </w:r>
            <w:r>
              <w:tab/>
              <w:t>Coaxial cable and other coaxial electric conductors</w:t>
            </w:r>
          </w:p>
          <w:p w14:paraId="59109141" w14:textId="77777777" w:rsidR="00E546F5" w:rsidRDefault="00951CE2">
            <w:pPr>
              <w:pStyle w:val="Tier3"/>
            </w:pPr>
            <w:r>
              <w:t>-</w:t>
            </w:r>
            <w:r>
              <w:tab/>
              <w:t>-</w:t>
            </w:r>
            <w:r>
              <w:tab/>
              <w:t>Antenn</w:t>
            </w:r>
            <w:r>
              <w:t>a connecting cable for the transmission of radio (AM/FM) signal and whether or not GPS signal, containing: - a coaxial cable, - two or more connectors, and - 3 or more plastic clips for attachment to the dashboard of a kind used in the manufacture of goods</w:t>
            </w:r>
            <w:r>
              <w:t xml:space="preserve"> of Chapter 87</w:t>
            </w:r>
          </w:p>
          <w:p w14:paraId="5910914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143" w14:textId="77777777" w:rsidR="00E546F5" w:rsidRDefault="00951CE2">
            <w:pPr>
              <w:pStyle w:val="Tier3Bullet"/>
            </w:pPr>
            <w:r>
              <w:tab/>
            </w:r>
            <w:r>
              <w:tab/>
              <w:t>-</w:t>
            </w:r>
            <w:r>
              <w:tab/>
              <w:t>for fitting to or equipping such ships, boats or other vessels;</w:t>
            </w:r>
          </w:p>
          <w:p w14:paraId="59109144"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145" w14:textId="77777777" w:rsidR="00E546F5" w:rsidRDefault="00951CE2">
            <w:pPr>
              <w:pStyle w:val="Tier3Bullet"/>
            </w:pPr>
            <w:r>
              <w:tab/>
            </w:r>
            <w:r>
              <w:tab/>
              <w:t>-</w:t>
            </w:r>
            <w:r>
              <w:tab/>
              <w:t>for equipping the above platfo</w:t>
            </w:r>
            <w:r>
              <w:t>rms;</w:t>
            </w:r>
          </w:p>
          <w:p w14:paraId="5910914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47" w14:textId="77777777" w:rsidR="00E546F5" w:rsidRDefault="00951CE2">
            <w:pPr>
              <w:pStyle w:val="NormalinTable"/>
            </w:pPr>
            <w:r>
              <w:t>0.0%</w:t>
            </w:r>
          </w:p>
        </w:tc>
      </w:tr>
      <w:tr w:rsidR="00E546F5" w14:paraId="591091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49" w14:textId="77777777" w:rsidR="00E546F5" w:rsidRDefault="00951CE2">
            <w:pPr>
              <w:pStyle w:val="NormalinTable"/>
            </w:pPr>
            <w:r>
              <w:t>8544300010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4A" w14:textId="77777777" w:rsidR="00E546F5" w:rsidRDefault="00951CE2">
            <w:pPr>
              <w:pStyle w:val="Tier1"/>
            </w:pPr>
            <w:r>
              <w:t>Insulated (including enamelled or anodised) wire, cable (including coaxial cable) and other insulated electric conductors, whether or not fitted with connectors; o</w:t>
            </w:r>
            <w:r>
              <w:t>ptical fibre cables, made up of individually sheathed fibres, whether or not assembled with electric conductors or fitted with connectors</w:t>
            </w:r>
          </w:p>
          <w:p w14:paraId="5910914B" w14:textId="77777777" w:rsidR="00E546F5" w:rsidRDefault="00951CE2">
            <w:pPr>
              <w:pStyle w:val="Tier2"/>
            </w:pPr>
            <w:r>
              <w:t>-</w:t>
            </w:r>
            <w:r>
              <w:tab/>
              <w:t>Ignition wiring sets and other wiring sets of a kind used in vehicles, aircraft or ships</w:t>
            </w:r>
          </w:p>
          <w:p w14:paraId="5910914C" w14:textId="77777777" w:rsidR="00E546F5" w:rsidRDefault="00951CE2">
            <w:pPr>
              <w:pStyle w:val="Tier3"/>
            </w:pPr>
            <w:r>
              <w:t>-</w:t>
            </w:r>
            <w:r>
              <w:tab/>
              <w:t>-</w:t>
            </w:r>
            <w:r>
              <w:tab/>
              <w:t>For use in civil aircra</w:t>
            </w:r>
            <w:r>
              <w:t>ft</w:t>
            </w:r>
          </w:p>
          <w:p w14:paraId="5910914D" w14:textId="77777777" w:rsidR="00E546F5" w:rsidRDefault="00951CE2">
            <w:pPr>
              <w:pStyle w:val="Tier3Bullet"/>
            </w:pPr>
            <w:r>
              <w:tab/>
            </w:r>
            <w:r>
              <w:tab/>
              <w:t>-</w:t>
            </w:r>
            <w:r>
              <w:tab/>
              <w:t>use in civil aircraft</w:t>
            </w:r>
          </w:p>
          <w:p w14:paraId="5910914E"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914F"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50" w14:textId="77777777" w:rsidR="00E546F5" w:rsidRDefault="00951CE2">
            <w:pPr>
              <w:pStyle w:val="NormalinTable"/>
            </w:pPr>
            <w:r>
              <w:t>0.0%</w:t>
            </w:r>
          </w:p>
        </w:tc>
      </w:tr>
      <w:tr w:rsidR="00E546F5" w14:paraId="591091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52" w14:textId="77777777" w:rsidR="00E546F5" w:rsidRDefault="00951CE2">
            <w:pPr>
              <w:pStyle w:val="NormalinTable"/>
            </w:pPr>
            <w:r>
              <w:t>8544300089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53" w14:textId="77777777" w:rsidR="00E546F5" w:rsidRDefault="00951CE2">
            <w:pPr>
              <w:pStyle w:val="Tier1"/>
            </w:pPr>
            <w:r>
              <w:t xml:space="preserve">Insulated </w:t>
            </w:r>
            <w:r>
              <w:t>(including enamelled or anodised) wire, cable (including coaxial cable) and other insulated electric conductors, whether or not fitted with connectors; optical fibre cables, made up of individually sheathed fibres, whether or not assembled with electric co</w:t>
            </w:r>
            <w:r>
              <w:t>nductors or fitted with connectors</w:t>
            </w:r>
          </w:p>
          <w:p w14:paraId="59109154" w14:textId="77777777" w:rsidR="00E546F5" w:rsidRDefault="00951CE2">
            <w:pPr>
              <w:pStyle w:val="Tier2"/>
            </w:pPr>
            <w:r>
              <w:t>-</w:t>
            </w:r>
            <w:r>
              <w:tab/>
              <w:t>Ignition wiring sets and other wiring sets of a kind used in vehicles, aircraft or ships</w:t>
            </w:r>
          </w:p>
          <w:p w14:paraId="59109155" w14:textId="77777777" w:rsidR="00E546F5" w:rsidRDefault="00951CE2">
            <w:pPr>
              <w:pStyle w:val="Tier3"/>
            </w:pPr>
            <w:r>
              <w:t>-</w:t>
            </w:r>
            <w:r>
              <w:tab/>
              <w:t>-</w:t>
            </w:r>
            <w:r>
              <w:tab/>
              <w:t>Other</w:t>
            </w:r>
          </w:p>
          <w:p w14:paraId="59109156" w14:textId="77777777" w:rsidR="00E546F5" w:rsidRDefault="00951CE2">
            <w:pPr>
              <w:pStyle w:val="Tier4"/>
            </w:pPr>
            <w:r>
              <w:t>-</w:t>
            </w:r>
            <w:r>
              <w:tab/>
              <w:t>-</w:t>
            </w:r>
            <w:r>
              <w:tab/>
              <w:t>-</w:t>
            </w:r>
            <w:r>
              <w:tab/>
              <w:t>Other</w:t>
            </w:r>
          </w:p>
          <w:p w14:paraId="59109157"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9158" w14:textId="77777777" w:rsidR="00E546F5" w:rsidRDefault="00951CE2">
            <w:pPr>
              <w:pStyle w:val="Tier4Bullet"/>
            </w:pPr>
            <w:r>
              <w:tab/>
            </w:r>
            <w:r>
              <w:tab/>
            </w:r>
            <w:r>
              <w:tab/>
              <w:t>-</w:t>
            </w:r>
            <w:r>
              <w:tab/>
              <w:t>for fitting to or equipping such ships, boats or other vessels;</w:t>
            </w:r>
          </w:p>
          <w:p w14:paraId="59109159"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915A" w14:textId="77777777" w:rsidR="00E546F5" w:rsidRDefault="00951CE2">
            <w:pPr>
              <w:pStyle w:val="Tier4Bullet"/>
            </w:pPr>
            <w:r>
              <w:tab/>
            </w:r>
            <w:r>
              <w:tab/>
            </w:r>
            <w:r>
              <w:tab/>
              <w:t>-</w:t>
            </w:r>
            <w:r>
              <w:tab/>
              <w:t>for equipping the above platforms;</w:t>
            </w:r>
          </w:p>
          <w:p w14:paraId="5910915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5C" w14:textId="77777777" w:rsidR="00E546F5" w:rsidRDefault="00951CE2">
            <w:pPr>
              <w:pStyle w:val="NormalinTable"/>
            </w:pPr>
            <w:r>
              <w:t>0.0%</w:t>
            </w:r>
          </w:p>
        </w:tc>
      </w:tr>
      <w:tr w:rsidR="00E546F5" w14:paraId="591091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5E" w14:textId="77777777" w:rsidR="00E546F5" w:rsidRDefault="00951CE2">
            <w:pPr>
              <w:pStyle w:val="NormalinTable"/>
            </w:pPr>
            <w:r>
              <w:t>8544421000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5F" w14:textId="77777777" w:rsidR="00E546F5" w:rsidRDefault="00951CE2">
            <w:pPr>
              <w:pStyle w:val="Tier1"/>
            </w:pPr>
            <w:r>
              <w:t xml:space="preserve">Insulated (including enamelled or </w:t>
            </w:r>
            <w:r>
              <w:t xml:space="preserve">anodised) wire, cable (including coaxial cable) and other insulated electric conductors, whether or not fitted with connectors; optical fibre cables, made up of individually sheathed fibres, whether or not assembled with electric conductors or fitted with </w:t>
            </w:r>
            <w:r>
              <w:t>connectors</w:t>
            </w:r>
          </w:p>
          <w:p w14:paraId="59109160" w14:textId="77777777" w:rsidR="00E546F5" w:rsidRDefault="00951CE2">
            <w:pPr>
              <w:pStyle w:val="Tier2"/>
            </w:pPr>
            <w:r>
              <w:t>-</w:t>
            </w:r>
            <w:r>
              <w:tab/>
              <w:t>Other electric conductors, for a voltage not exceeding 1 000 V</w:t>
            </w:r>
          </w:p>
          <w:p w14:paraId="59109161" w14:textId="77777777" w:rsidR="00E546F5" w:rsidRDefault="00951CE2">
            <w:pPr>
              <w:pStyle w:val="Tier3"/>
            </w:pPr>
            <w:r>
              <w:t>-</w:t>
            </w:r>
            <w:r>
              <w:tab/>
              <w:t>-</w:t>
            </w:r>
            <w:r>
              <w:tab/>
              <w:t>Fitted with connectors</w:t>
            </w:r>
          </w:p>
          <w:p w14:paraId="59109162" w14:textId="77777777" w:rsidR="00E546F5" w:rsidRDefault="00951CE2">
            <w:pPr>
              <w:pStyle w:val="Tier4"/>
            </w:pPr>
            <w:r>
              <w:t>-</w:t>
            </w:r>
            <w:r>
              <w:tab/>
              <w:t>-</w:t>
            </w:r>
            <w:r>
              <w:tab/>
              <w:t>-</w:t>
            </w:r>
            <w:r>
              <w:tab/>
              <w:t>Of a kind used for telecommunications</w:t>
            </w:r>
          </w:p>
          <w:p w14:paraId="59109163"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9164" w14:textId="77777777" w:rsidR="00E546F5" w:rsidRDefault="00951CE2">
            <w:pPr>
              <w:pStyle w:val="Tier4Bullet"/>
            </w:pPr>
            <w:r>
              <w:tab/>
            </w:r>
            <w:r>
              <w:tab/>
            </w:r>
            <w:r>
              <w:tab/>
              <w:t>-</w:t>
            </w:r>
            <w:r>
              <w:tab/>
              <w:t>for fitting to or equipping such ships, boats or other vessels;</w:t>
            </w:r>
          </w:p>
          <w:p w14:paraId="59109165"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9166" w14:textId="77777777" w:rsidR="00E546F5" w:rsidRDefault="00951CE2">
            <w:pPr>
              <w:pStyle w:val="Tier4Bullet"/>
            </w:pPr>
            <w:r>
              <w:tab/>
            </w:r>
            <w:r>
              <w:tab/>
            </w:r>
            <w:r>
              <w:tab/>
              <w:t>-</w:t>
            </w:r>
            <w:r>
              <w:tab/>
              <w:t>for equipping the above platforms;</w:t>
            </w:r>
          </w:p>
          <w:p w14:paraId="5910916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68" w14:textId="77777777" w:rsidR="00E546F5" w:rsidRDefault="00951CE2">
            <w:pPr>
              <w:pStyle w:val="NormalinTable"/>
            </w:pPr>
            <w:r>
              <w:t>0.0%</w:t>
            </w:r>
          </w:p>
        </w:tc>
      </w:tr>
      <w:tr w:rsidR="00E546F5" w14:paraId="591091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6A" w14:textId="77777777" w:rsidR="00E546F5" w:rsidRDefault="00951CE2">
            <w:pPr>
              <w:pStyle w:val="NormalinTable"/>
            </w:pPr>
            <w:r>
              <w:t>8544429010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6B" w14:textId="77777777" w:rsidR="00E546F5" w:rsidRDefault="00951CE2">
            <w:pPr>
              <w:pStyle w:val="Tier1"/>
            </w:pPr>
            <w:r>
              <w:t xml:space="preserve">Insulated (including </w:t>
            </w:r>
            <w:r>
              <w:t>enamelled or anodised) wire, cable (including coaxial cable) and other insulated electric conductors, whether or not fitted with connectors; optical fibre cables, made up of individually sheathed fibres, whether or not assembled with electric conductors or</w:t>
            </w:r>
            <w:r>
              <w:t xml:space="preserve"> fitted with connectors</w:t>
            </w:r>
          </w:p>
          <w:p w14:paraId="5910916C" w14:textId="77777777" w:rsidR="00E546F5" w:rsidRDefault="00951CE2">
            <w:pPr>
              <w:pStyle w:val="Tier2"/>
            </w:pPr>
            <w:r>
              <w:t>-</w:t>
            </w:r>
            <w:r>
              <w:tab/>
              <w:t>Other electric conductors, for a voltage not exceeding 1 000 V</w:t>
            </w:r>
          </w:p>
          <w:p w14:paraId="5910916D" w14:textId="77777777" w:rsidR="00E546F5" w:rsidRDefault="00951CE2">
            <w:pPr>
              <w:pStyle w:val="Tier3"/>
            </w:pPr>
            <w:r>
              <w:t>-</w:t>
            </w:r>
            <w:r>
              <w:tab/>
              <w:t>-</w:t>
            </w:r>
            <w:r>
              <w:tab/>
              <w:t>Fitted with connectors</w:t>
            </w:r>
          </w:p>
          <w:p w14:paraId="5910916E" w14:textId="77777777" w:rsidR="00E546F5" w:rsidRDefault="00951CE2">
            <w:pPr>
              <w:pStyle w:val="Tier4"/>
            </w:pPr>
            <w:r>
              <w:t>-</w:t>
            </w:r>
            <w:r>
              <w:tab/>
              <w:t>-</w:t>
            </w:r>
            <w:r>
              <w:tab/>
              <w:t>-</w:t>
            </w:r>
            <w:r>
              <w:tab/>
              <w:t>Other</w:t>
            </w:r>
          </w:p>
          <w:p w14:paraId="5910916F" w14:textId="77777777" w:rsidR="00E546F5" w:rsidRDefault="00951CE2">
            <w:pPr>
              <w:pStyle w:val="Tier5"/>
            </w:pPr>
            <w:r>
              <w:t>-</w:t>
            </w:r>
            <w:r>
              <w:tab/>
              <w:t>-</w:t>
            </w:r>
            <w:r>
              <w:tab/>
              <w:t>-</w:t>
            </w:r>
            <w:r>
              <w:tab/>
              <w:t>-</w:t>
            </w:r>
            <w:r>
              <w:tab/>
              <w:t>Data transmission cable capable of a bit rate transmission of 600 Mbit/s or more, with: - a voltage of 1.25 V (± 0.25 V)</w:t>
            </w:r>
            <w:r>
              <w:t xml:space="preserve"> - connectors fitted at one or both ends, at least one of which contains pins with a pitch of 1 mm, - outer screening shielding, used solely for communication between LCD, PDP or OLED panel and video processing electronic circuits</w:t>
            </w:r>
          </w:p>
          <w:p w14:paraId="59109170" w14:textId="77777777" w:rsidR="00E546F5" w:rsidRDefault="00951CE2">
            <w:pPr>
              <w:pStyle w:val="Tier5Bullet"/>
            </w:pPr>
            <w:r>
              <w:tab/>
            </w:r>
            <w:r>
              <w:tab/>
            </w:r>
            <w:r>
              <w:tab/>
            </w:r>
            <w:r>
              <w:tab/>
              <w:t>-</w:t>
            </w:r>
            <w:r>
              <w:tab/>
              <w:t>for incorporation i</w:t>
            </w:r>
            <w:r>
              <w:t>n ships, boats or other vessels listed in Table 1, for the purposes of their construction, repair, maintenance or conversion;</w:t>
            </w:r>
          </w:p>
          <w:p w14:paraId="59109171" w14:textId="77777777" w:rsidR="00E546F5" w:rsidRDefault="00951CE2">
            <w:pPr>
              <w:pStyle w:val="Tier5Bullet"/>
            </w:pPr>
            <w:r>
              <w:tab/>
            </w:r>
            <w:r>
              <w:tab/>
            </w:r>
            <w:r>
              <w:tab/>
            </w:r>
            <w:r>
              <w:tab/>
              <w:t>-</w:t>
            </w:r>
            <w:r>
              <w:tab/>
              <w:t>for fitting to or equipping such ships, boats or other vessels;</w:t>
            </w:r>
          </w:p>
          <w:p w14:paraId="59109172" w14:textId="77777777" w:rsidR="00E546F5" w:rsidRDefault="00951CE2">
            <w:pPr>
              <w:pStyle w:val="Tier5Bullet"/>
            </w:pP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9173" w14:textId="77777777" w:rsidR="00E546F5" w:rsidRDefault="00951CE2">
            <w:pPr>
              <w:pStyle w:val="Tier5Bullet"/>
            </w:pPr>
            <w:r>
              <w:tab/>
            </w:r>
            <w:r>
              <w:tab/>
            </w:r>
            <w:r>
              <w:tab/>
            </w:r>
            <w:r>
              <w:tab/>
              <w:t>-</w:t>
            </w:r>
            <w:r>
              <w:tab/>
              <w:t>for equipping the above platforms;</w:t>
            </w:r>
          </w:p>
          <w:p w14:paraId="59109174" w14:textId="77777777" w:rsidR="00E546F5" w:rsidRDefault="00951CE2">
            <w:pPr>
              <w:pStyle w:val="Tier5Bullet"/>
            </w:pPr>
            <w:r>
              <w:tab/>
            </w:r>
            <w:r>
              <w:tab/>
            </w:r>
            <w:r>
              <w:tab/>
            </w:r>
            <w:r>
              <w:tab/>
              <w:t>-</w:t>
            </w:r>
            <w:r>
              <w:tab/>
              <w:t>for linking these drilling or product</w:t>
            </w:r>
            <w:r>
              <w: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75" w14:textId="77777777" w:rsidR="00E546F5" w:rsidRDefault="00951CE2">
            <w:pPr>
              <w:pStyle w:val="NormalinTable"/>
            </w:pPr>
            <w:r>
              <w:t>0.0%</w:t>
            </w:r>
          </w:p>
        </w:tc>
      </w:tr>
      <w:tr w:rsidR="00E546F5" w14:paraId="591091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77" w14:textId="77777777" w:rsidR="00E546F5" w:rsidRDefault="00951CE2">
            <w:pPr>
              <w:pStyle w:val="NormalinTable"/>
            </w:pPr>
            <w:r>
              <w:t>8544429015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78" w14:textId="77777777" w:rsidR="00E546F5" w:rsidRDefault="00951CE2">
            <w:pPr>
              <w:pStyle w:val="Tier1"/>
            </w:pPr>
            <w:r>
              <w:t xml:space="preserve">Insulated (including enamelled or anodised) wire, cable (including coaxial cable) and other insulated electric conductors, whether or not fitted with connectors; optical fibre cables, made up of </w:t>
            </w:r>
            <w:r>
              <w:t>individually sheathed fibres, whether or not assembled with electric conductors or fitted with connectors</w:t>
            </w:r>
          </w:p>
          <w:p w14:paraId="59109179" w14:textId="77777777" w:rsidR="00E546F5" w:rsidRDefault="00951CE2">
            <w:pPr>
              <w:pStyle w:val="Tier2"/>
            </w:pPr>
            <w:r>
              <w:t>-</w:t>
            </w:r>
            <w:r>
              <w:tab/>
              <w:t>Other electric conductors, for a voltage not exceeding 1 000 V</w:t>
            </w:r>
          </w:p>
          <w:p w14:paraId="5910917A" w14:textId="77777777" w:rsidR="00E546F5" w:rsidRDefault="00951CE2">
            <w:pPr>
              <w:pStyle w:val="Tier3"/>
            </w:pPr>
            <w:r>
              <w:t>-</w:t>
            </w:r>
            <w:r>
              <w:tab/>
              <w:t>-</w:t>
            </w:r>
            <w:r>
              <w:tab/>
              <w:t>Fitted with connectors</w:t>
            </w:r>
          </w:p>
          <w:p w14:paraId="5910917B" w14:textId="77777777" w:rsidR="00E546F5" w:rsidRDefault="00951CE2">
            <w:pPr>
              <w:pStyle w:val="Tier4"/>
            </w:pPr>
            <w:r>
              <w:t>-</w:t>
            </w:r>
            <w:r>
              <w:tab/>
              <w:t>-</w:t>
            </w:r>
            <w:r>
              <w:tab/>
              <w:t>-</w:t>
            </w:r>
            <w:r>
              <w:tab/>
              <w:t>Other</w:t>
            </w:r>
          </w:p>
          <w:p w14:paraId="5910917C" w14:textId="77777777" w:rsidR="00E546F5" w:rsidRDefault="00951CE2">
            <w:pPr>
              <w:pStyle w:val="Tier5"/>
            </w:pPr>
            <w:r>
              <w:t>-</w:t>
            </w:r>
            <w:r>
              <w:tab/>
              <w:t>-</w:t>
            </w:r>
            <w:r>
              <w:tab/>
              <w:t>-</w:t>
            </w:r>
            <w:r>
              <w:tab/>
              <w:t>-</w:t>
            </w:r>
            <w:r>
              <w:tab/>
              <w:t>PVC isolated flexible eight wire cable</w:t>
            </w:r>
            <w:r>
              <w:t xml:space="preserve"> with:  - a length of not more than 2100 mm  - an operating voltage of 5V or more, but not more than 35V  - a temperature resistance of not more than 80°C  - either an over-moulded 7 pin round 270° DIN male connector, a 6 pin A1101 male connector or a 8 pi</w:t>
            </w:r>
            <w:r>
              <w:t>n A1001 male connector on one end and  - at least two stripped and tinned wires on the other end  - whether or not with mounted rubber pad with integrated strain relief</w:t>
            </w:r>
          </w:p>
          <w:p w14:paraId="5910917D" w14:textId="77777777" w:rsidR="00E546F5" w:rsidRDefault="00951CE2">
            <w:pPr>
              <w:pStyle w:val="Tier5Bullet"/>
            </w:pPr>
            <w:r>
              <w:tab/>
            </w:r>
            <w:r>
              <w:tab/>
            </w:r>
            <w:r>
              <w:tab/>
            </w:r>
            <w:r>
              <w:tab/>
              <w:t>-</w:t>
            </w:r>
            <w:r>
              <w:tab/>
              <w:t>for incorporation in ships, boats or other vessels listed in Table 1, for the pur</w:t>
            </w:r>
            <w:r>
              <w:t>poses of their construction, repair, maintenance or conversion;</w:t>
            </w:r>
          </w:p>
          <w:p w14:paraId="5910917E" w14:textId="77777777" w:rsidR="00E546F5" w:rsidRDefault="00951CE2">
            <w:pPr>
              <w:pStyle w:val="Tier5Bullet"/>
            </w:pPr>
            <w:r>
              <w:tab/>
            </w:r>
            <w:r>
              <w:tab/>
            </w:r>
            <w:r>
              <w:tab/>
            </w:r>
            <w:r>
              <w:tab/>
              <w:t>-</w:t>
            </w:r>
            <w:r>
              <w:tab/>
              <w:t>for fitting to or equipping such ships, boats or other vessels;</w:t>
            </w:r>
          </w:p>
          <w:p w14:paraId="5910917F"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9180" w14:textId="77777777" w:rsidR="00E546F5" w:rsidRDefault="00951CE2">
            <w:pPr>
              <w:pStyle w:val="Tier5Bullet"/>
            </w:pPr>
            <w:r>
              <w:tab/>
            </w:r>
            <w:r>
              <w:tab/>
            </w:r>
            <w:r>
              <w:tab/>
            </w:r>
            <w:r>
              <w:tab/>
              <w:t>-</w:t>
            </w:r>
            <w:r>
              <w:tab/>
              <w:t>for equipping the above platforms;</w:t>
            </w:r>
          </w:p>
          <w:p w14:paraId="5910918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82" w14:textId="77777777" w:rsidR="00E546F5" w:rsidRDefault="00951CE2">
            <w:pPr>
              <w:pStyle w:val="NormalinTable"/>
            </w:pPr>
            <w:r>
              <w:t>0.0%</w:t>
            </w:r>
          </w:p>
        </w:tc>
      </w:tr>
      <w:tr w:rsidR="00E546F5" w14:paraId="591091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84" w14:textId="77777777" w:rsidR="00E546F5" w:rsidRDefault="00951CE2">
            <w:pPr>
              <w:pStyle w:val="NormalinTable"/>
            </w:pPr>
            <w:r>
              <w:t>8544429020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85" w14:textId="77777777" w:rsidR="00E546F5" w:rsidRDefault="00951CE2">
            <w:pPr>
              <w:pStyle w:val="Tier1"/>
            </w:pPr>
            <w:r>
              <w:t>Insulate</w:t>
            </w:r>
            <w:r>
              <w:t xml:space="preserve">d (including enamelled or anodised) wire, cable (including coaxial cable) and other insulated electric conductors, whether or not fitted with connectors; optical fibre cables, made up of individually sheathed fibres, whether or not assembled with electric </w:t>
            </w:r>
            <w:r>
              <w:t>conductors or fitted with connectors</w:t>
            </w:r>
          </w:p>
          <w:p w14:paraId="59109186" w14:textId="77777777" w:rsidR="00E546F5" w:rsidRDefault="00951CE2">
            <w:pPr>
              <w:pStyle w:val="Tier2"/>
            </w:pPr>
            <w:r>
              <w:t>-</w:t>
            </w:r>
            <w:r>
              <w:tab/>
              <w:t>Other electric conductors, for a voltage not exceeding 1 000 V</w:t>
            </w:r>
          </w:p>
          <w:p w14:paraId="59109187" w14:textId="77777777" w:rsidR="00E546F5" w:rsidRDefault="00951CE2">
            <w:pPr>
              <w:pStyle w:val="Tier3"/>
            </w:pPr>
            <w:r>
              <w:t>-</w:t>
            </w:r>
            <w:r>
              <w:tab/>
              <w:t>-</w:t>
            </w:r>
            <w:r>
              <w:tab/>
              <w:t>Fitted with connectors</w:t>
            </w:r>
          </w:p>
          <w:p w14:paraId="59109188" w14:textId="77777777" w:rsidR="00E546F5" w:rsidRDefault="00951CE2">
            <w:pPr>
              <w:pStyle w:val="Tier4"/>
            </w:pPr>
            <w:r>
              <w:t>-</w:t>
            </w:r>
            <w:r>
              <w:tab/>
              <w:t>-</w:t>
            </w:r>
            <w:r>
              <w:tab/>
              <w:t>-</w:t>
            </w:r>
            <w:r>
              <w:tab/>
              <w:t>Other</w:t>
            </w:r>
          </w:p>
          <w:p w14:paraId="59109189" w14:textId="77777777" w:rsidR="00E546F5" w:rsidRDefault="00951CE2">
            <w:pPr>
              <w:pStyle w:val="Tier5"/>
            </w:pPr>
            <w:r>
              <w:t>-</w:t>
            </w:r>
            <w:r>
              <w:tab/>
              <w:t>-</w:t>
            </w:r>
            <w:r>
              <w:tab/>
              <w:t>-</w:t>
            </w:r>
            <w:r>
              <w:tab/>
              <w:t>-</w:t>
            </w:r>
            <w:r>
              <w:tab/>
              <w:t xml:space="preserve">PET/PVC insulated flexible cable with: - a voltage of not more than 60 V, - a current of not more than 1 </w:t>
            </w:r>
            <w:r>
              <w:t>A, - a heat resistance of not more than 105 °C, - individual wires of a thickness of not more than 0.1 mm (± 0.01 mm) and a width of not more than 0.8 mm (± 0.03 mm), - a distance between conductors of not more than 0.5 mm and - a pitch (distance from cent</w:t>
            </w:r>
            <w:r>
              <w:t>reline to centreline of conductors) of not more than 1.25 mm</w:t>
            </w:r>
          </w:p>
          <w:p w14:paraId="5910918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18B" w14:textId="77777777" w:rsidR="00E546F5" w:rsidRDefault="00951CE2">
            <w:pPr>
              <w:pStyle w:val="Tier5Bullet"/>
            </w:pPr>
            <w:r>
              <w:tab/>
            </w:r>
            <w:r>
              <w:tab/>
            </w:r>
            <w:r>
              <w:tab/>
            </w:r>
            <w:r>
              <w:tab/>
              <w:t>-</w:t>
            </w:r>
            <w:r>
              <w:tab/>
              <w:t>for fitting to or equipping such ships</w:t>
            </w:r>
            <w:r>
              <w:t>, boats or other vessels;</w:t>
            </w:r>
          </w:p>
          <w:p w14:paraId="5910918C"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18D" w14:textId="77777777" w:rsidR="00E546F5" w:rsidRDefault="00951CE2">
            <w:pPr>
              <w:pStyle w:val="Tier5Bullet"/>
            </w:pPr>
            <w:r>
              <w:tab/>
            </w:r>
            <w:r>
              <w:tab/>
            </w:r>
            <w:r>
              <w:tab/>
            </w:r>
            <w:r>
              <w:tab/>
              <w:t>-</w:t>
            </w:r>
            <w:r>
              <w:tab/>
              <w:t>for equipping the above platforms;</w:t>
            </w:r>
          </w:p>
          <w:p w14:paraId="5910918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8F" w14:textId="77777777" w:rsidR="00E546F5" w:rsidRDefault="00951CE2">
            <w:pPr>
              <w:pStyle w:val="NormalinTable"/>
            </w:pPr>
            <w:r>
              <w:t>0.0%</w:t>
            </w:r>
          </w:p>
        </w:tc>
      </w:tr>
      <w:tr w:rsidR="00E546F5" w14:paraId="591091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91" w14:textId="77777777" w:rsidR="00E546F5" w:rsidRDefault="00951CE2">
            <w:pPr>
              <w:pStyle w:val="NormalinTable"/>
            </w:pPr>
            <w:r>
              <w:t>8544429025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92" w14:textId="77777777" w:rsidR="00E546F5" w:rsidRDefault="00951CE2">
            <w:pPr>
              <w:pStyle w:val="Tier1"/>
            </w:pPr>
            <w:r>
              <w:t xml:space="preserve">Insulated (including enamelled or anodised) wire, cable (including coaxial cable) and other </w:t>
            </w:r>
            <w:r>
              <w:t>insulated electric conductors, whether or not fitted with connectors; optical fibre cables, made up of individually sheathed fibres, whether or not assembled with electric conductors or fitted with connectors</w:t>
            </w:r>
          </w:p>
          <w:p w14:paraId="59109193" w14:textId="77777777" w:rsidR="00E546F5" w:rsidRDefault="00951CE2">
            <w:pPr>
              <w:pStyle w:val="Tier2"/>
            </w:pPr>
            <w:r>
              <w:t>-</w:t>
            </w:r>
            <w:r>
              <w:tab/>
              <w:t xml:space="preserve">Other electric conductors, for a voltage not </w:t>
            </w:r>
            <w:r>
              <w:t>exceeding 1 000 V</w:t>
            </w:r>
          </w:p>
          <w:p w14:paraId="59109194" w14:textId="77777777" w:rsidR="00E546F5" w:rsidRDefault="00951CE2">
            <w:pPr>
              <w:pStyle w:val="Tier3"/>
            </w:pPr>
            <w:r>
              <w:t>-</w:t>
            </w:r>
            <w:r>
              <w:tab/>
              <w:t>-</w:t>
            </w:r>
            <w:r>
              <w:tab/>
              <w:t>Fitted with connectors</w:t>
            </w:r>
          </w:p>
          <w:p w14:paraId="59109195" w14:textId="77777777" w:rsidR="00E546F5" w:rsidRDefault="00951CE2">
            <w:pPr>
              <w:pStyle w:val="Tier4"/>
            </w:pPr>
            <w:r>
              <w:t>-</w:t>
            </w:r>
            <w:r>
              <w:tab/>
              <w:t>-</w:t>
            </w:r>
            <w:r>
              <w:tab/>
              <w:t>-</w:t>
            </w:r>
            <w:r>
              <w:tab/>
              <w:t>Other</w:t>
            </w:r>
          </w:p>
          <w:p w14:paraId="59109196" w14:textId="77777777" w:rsidR="00E546F5" w:rsidRDefault="00951CE2">
            <w:pPr>
              <w:pStyle w:val="Tier5"/>
            </w:pPr>
            <w:r>
              <w:t>-</w:t>
            </w:r>
            <w:r>
              <w:tab/>
              <w:t>-</w:t>
            </w:r>
            <w:r>
              <w:tab/>
              <w:t>-</w:t>
            </w:r>
            <w:r>
              <w:tab/>
              <w:t>-</w:t>
            </w:r>
            <w:r>
              <w:tab/>
              <w:t>PVC isolated flexible cable with:  - a length of not more than 1800 mm  - an operating voltage of 5V or more, but not more than 35V  - a heat resistance of not more than 80°C  - an over-mould</w:t>
            </w:r>
            <w:r>
              <w:t>ed 8 pin MiniFit male connector on one end  - either a 6 pin MiniFit socket or two over-moulded AMP connectors on the other end  - a over-moulded resistor inside the connector and  - a moulded strain relief on the cable  - whether or not with a over-moulde</w:t>
            </w:r>
            <w:r>
              <w:t>d diode inside a connector</w:t>
            </w:r>
          </w:p>
          <w:p w14:paraId="59109197"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198" w14:textId="77777777" w:rsidR="00E546F5" w:rsidRDefault="00951CE2">
            <w:pPr>
              <w:pStyle w:val="Tier5Bullet"/>
            </w:pPr>
            <w:r>
              <w:tab/>
            </w:r>
            <w:r>
              <w:tab/>
            </w:r>
            <w:r>
              <w:tab/>
            </w:r>
            <w:r>
              <w:tab/>
              <w:t>-</w:t>
            </w:r>
            <w:r>
              <w:tab/>
              <w:t>for fitting to or equipping such ships, boats or other vessels;</w:t>
            </w:r>
          </w:p>
          <w:p w14:paraId="59109199" w14:textId="77777777" w:rsidR="00E546F5" w:rsidRDefault="00951CE2">
            <w:pPr>
              <w:pStyle w:val="Tier5Bullet"/>
            </w:pPr>
            <w:r>
              <w:tab/>
            </w: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14:paraId="5910919A" w14:textId="77777777" w:rsidR="00E546F5" w:rsidRDefault="00951CE2">
            <w:pPr>
              <w:pStyle w:val="Tier5Bullet"/>
            </w:pPr>
            <w:r>
              <w:tab/>
            </w:r>
            <w:r>
              <w:tab/>
            </w:r>
            <w:r>
              <w:tab/>
            </w:r>
            <w:r>
              <w:tab/>
              <w:t>-</w:t>
            </w:r>
            <w:r>
              <w:tab/>
              <w:t>for equipping the above pl</w:t>
            </w:r>
            <w:r>
              <w:t>atforms;</w:t>
            </w:r>
          </w:p>
          <w:p w14:paraId="5910919B"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9C" w14:textId="77777777" w:rsidR="00E546F5" w:rsidRDefault="00951CE2">
            <w:pPr>
              <w:pStyle w:val="NormalinTable"/>
            </w:pPr>
            <w:r>
              <w:t>0.0%</w:t>
            </w:r>
          </w:p>
        </w:tc>
      </w:tr>
      <w:tr w:rsidR="00E546F5" w14:paraId="591091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9E" w14:textId="77777777" w:rsidR="00E546F5" w:rsidRDefault="00951CE2">
            <w:pPr>
              <w:pStyle w:val="NormalinTable"/>
            </w:pPr>
            <w:r>
              <w:t>8544429035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9F" w14:textId="77777777" w:rsidR="00E546F5" w:rsidRDefault="00951CE2">
            <w:pPr>
              <w:pStyle w:val="Tier1"/>
            </w:pPr>
            <w:r>
              <w:t xml:space="preserve">Insulated (including enamelled or anodised) wire, cable (including coaxial cable) and other insulated electric conductors, whether or not fitted with </w:t>
            </w:r>
            <w:r>
              <w:t>connectors; optical fibre cables, made up of individually sheathed fibres, whether or not assembled with electric conductors or fitted with connectors</w:t>
            </w:r>
          </w:p>
          <w:p w14:paraId="591091A0" w14:textId="77777777" w:rsidR="00E546F5" w:rsidRDefault="00951CE2">
            <w:pPr>
              <w:pStyle w:val="Tier2"/>
            </w:pPr>
            <w:r>
              <w:t>-</w:t>
            </w:r>
            <w:r>
              <w:tab/>
              <w:t>Other electric conductors, for a voltage not exceeding 1 000 V</w:t>
            </w:r>
          </w:p>
          <w:p w14:paraId="591091A1" w14:textId="77777777" w:rsidR="00E546F5" w:rsidRDefault="00951CE2">
            <w:pPr>
              <w:pStyle w:val="Tier3"/>
            </w:pPr>
            <w:r>
              <w:t>-</w:t>
            </w:r>
            <w:r>
              <w:tab/>
              <w:t>-</w:t>
            </w:r>
            <w:r>
              <w:tab/>
              <w:t>Fitted with connectors</w:t>
            </w:r>
          </w:p>
          <w:p w14:paraId="591091A2" w14:textId="77777777" w:rsidR="00E546F5" w:rsidRDefault="00951CE2">
            <w:pPr>
              <w:pStyle w:val="Tier4"/>
            </w:pPr>
            <w:r>
              <w:t>-</w:t>
            </w:r>
            <w:r>
              <w:tab/>
              <w:t>-</w:t>
            </w:r>
            <w:r>
              <w:tab/>
              <w:t>-</w:t>
            </w:r>
            <w:r>
              <w:tab/>
              <w:t>Other</w:t>
            </w:r>
          </w:p>
          <w:p w14:paraId="591091A3" w14:textId="77777777" w:rsidR="00E546F5" w:rsidRDefault="00951CE2">
            <w:pPr>
              <w:pStyle w:val="Tier5"/>
            </w:pPr>
            <w:r>
              <w:t>-</w:t>
            </w:r>
            <w:r>
              <w:tab/>
              <w:t>-</w:t>
            </w:r>
            <w:r>
              <w:tab/>
              <w:t>-</w:t>
            </w:r>
            <w:r>
              <w:tab/>
              <w:t>-</w:t>
            </w:r>
            <w:r>
              <w:tab/>
              <w:t>PVC isolated flexible six or eight wire cable with:  - a length of not more than 1300 mm  - an operating voltage of 5V or more, but not more than 35V  - a heat resistance of not more than 80°C  - either an over-moulded 8 pin MiniFit male connector o</w:t>
            </w:r>
            <w:r>
              <w:t>r an over-moulded 6-pin DIN male connector on one end and  - either an over-moulded 8 pin MiniFit socket or an 8 pin MicroFit male connector on the other end</w:t>
            </w:r>
          </w:p>
          <w:p w14:paraId="591091A4" w14:textId="77777777" w:rsidR="00E546F5" w:rsidRDefault="00951CE2">
            <w:pPr>
              <w:pStyle w:val="Tier5Bullet"/>
            </w:pPr>
            <w:r>
              <w:tab/>
            </w:r>
            <w:r>
              <w:tab/>
            </w:r>
            <w:r>
              <w:tab/>
            </w:r>
            <w:r>
              <w:tab/>
              <w:t>-</w:t>
            </w:r>
            <w:r>
              <w:tab/>
              <w:t>for incorporation in ships, boats or other vessels listed in Table 1, for the purposes of th</w:t>
            </w:r>
            <w:r>
              <w:t>eir construction, repair, maintenance or conversion;</w:t>
            </w:r>
          </w:p>
          <w:p w14:paraId="591091A5" w14:textId="77777777" w:rsidR="00E546F5" w:rsidRDefault="00951CE2">
            <w:pPr>
              <w:pStyle w:val="Tier5Bullet"/>
            </w:pPr>
            <w:r>
              <w:tab/>
            </w:r>
            <w:r>
              <w:tab/>
            </w:r>
            <w:r>
              <w:tab/>
            </w:r>
            <w:r>
              <w:tab/>
              <w:t>-</w:t>
            </w:r>
            <w:r>
              <w:tab/>
              <w:t>for fitting to or equipping such ships, boats or other vessels;</w:t>
            </w:r>
          </w:p>
          <w:p w14:paraId="591091A6" w14:textId="77777777" w:rsidR="00E546F5" w:rsidRDefault="00951CE2">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14:paraId="591091A7" w14:textId="77777777" w:rsidR="00E546F5" w:rsidRDefault="00951CE2">
            <w:pPr>
              <w:pStyle w:val="Tier5Bullet"/>
            </w:pPr>
            <w:r>
              <w:tab/>
            </w:r>
            <w:r>
              <w:tab/>
            </w:r>
            <w:r>
              <w:tab/>
            </w:r>
            <w:r>
              <w:tab/>
              <w:t>-</w:t>
            </w:r>
            <w:r>
              <w:tab/>
              <w:t>for equipping the above platforms;</w:t>
            </w:r>
          </w:p>
          <w:p w14:paraId="591091A8"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A9" w14:textId="77777777" w:rsidR="00E546F5" w:rsidRDefault="00951CE2">
            <w:pPr>
              <w:pStyle w:val="NormalinTable"/>
            </w:pPr>
            <w:r>
              <w:t>0.0%</w:t>
            </w:r>
          </w:p>
        </w:tc>
      </w:tr>
      <w:tr w:rsidR="00E546F5" w14:paraId="591091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AB" w14:textId="77777777" w:rsidR="00E546F5" w:rsidRDefault="00951CE2">
            <w:pPr>
              <w:pStyle w:val="NormalinTable"/>
            </w:pPr>
            <w:r>
              <w:t>8544429065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AC" w14:textId="77777777" w:rsidR="00E546F5" w:rsidRDefault="00951CE2">
            <w:pPr>
              <w:pStyle w:val="Tier1"/>
            </w:pPr>
            <w:r>
              <w:t>Insulate</w:t>
            </w:r>
            <w:r>
              <w:t xml:space="preserve">d (including enamelled or anodised) wire, cable (including coaxial cable) and other insulated electric conductors, whether or not fitted with connectors; optical fibre cables, made up of individually sheathed fibres, whether or not assembled with electric </w:t>
            </w:r>
            <w:r>
              <w:t>conductors or fitted with connectors</w:t>
            </w:r>
          </w:p>
          <w:p w14:paraId="591091AD" w14:textId="77777777" w:rsidR="00E546F5" w:rsidRDefault="00951CE2">
            <w:pPr>
              <w:pStyle w:val="Tier2"/>
            </w:pPr>
            <w:r>
              <w:t>-</w:t>
            </w:r>
            <w:r>
              <w:tab/>
              <w:t>Other electric conductors, for a voltage not exceeding 1 000 V</w:t>
            </w:r>
          </w:p>
          <w:p w14:paraId="591091AE" w14:textId="77777777" w:rsidR="00E546F5" w:rsidRDefault="00951CE2">
            <w:pPr>
              <w:pStyle w:val="Tier3"/>
            </w:pPr>
            <w:r>
              <w:t>-</w:t>
            </w:r>
            <w:r>
              <w:tab/>
              <w:t>-</w:t>
            </w:r>
            <w:r>
              <w:tab/>
              <w:t>Fitted with connectors</w:t>
            </w:r>
          </w:p>
          <w:p w14:paraId="591091AF" w14:textId="77777777" w:rsidR="00E546F5" w:rsidRDefault="00951CE2">
            <w:pPr>
              <w:pStyle w:val="Tier4"/>
            </w:pPr>
            <w:r>
              <w:t>-</w:t>
            </w:r>
            <w:r>
              <w:tab/>
              <w:t>-</w:t>
            </w:r>
            <w:r>
              <w:tab/>
              <w:t>-</w:t>
            </w:r>
            <w:r>
              <w:tab/>
              <w:t>Other</w:t>
            </w:r>
          </w:p>
          <w:p w14:paraId="591091B0" w14:textId="77777777" w:rsidR="00E546F5" w:rsidRDefault="00951CE2">
            <w:pPr>
              <w:pStyle w:val="Tier5"/>
            </w:pPr>
            <w:r>
              <w:t>-</w:t>
            </w:r>
            <w:r>
              <w:tab/>
              <w:t>-</w:t>
            </w:r>
            <w:r>
              <w:tab/>
              <w:t>-</w:t>
            </w:r>
            <w:r>
              <w:tab/>
              <w:t>-</w:t>
            </w:r>
            <w:r>
              <w:tab/>
              <w:t xml:space="preserve">Extension two-core cable with two connectors, containing at least: - a rubber grommet, - a metal </w:t>
            </w:r>
            <w:r>
              <w:t>attachment bracket of a kind used to connect vehicle speed sensors in the manufacture of vehicles of Chapter 87</w:t>
            </w:r>
          </w:p>
          <w:p w14:paraId="591091B1"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w:t>
            </w:r>
            <w:r>
              <w:t>rsion;</w:t>
            </w:r>
          </w:p>
          <w:p w14:paraId="591091B2" w14:textId="77777777" w:rsidR="00E546F5" w:rsidRDefault="00951CE2">
            <w:pPr>
              <w:pStyle w:val="Tier5Bullet"/>
            </w:pPr>
            <w:r>
              <w:tab/>
            </w:r>
            <w:r>
              <w:tab/>
            </w:r>
            <w:r>
              <w:tab/>
            </w:r>
            <w:r>
              <w:tab/>
              <w:t>-</w:t>
            </w:r>
            <w:r>
              <w:tab/>
              <w:t>for fitting to or equipping such ships, boats or other vessels;</w:t>
            </w:r>
          </w:p>
          <w:p w14:paraId="591091B3"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14:paraId="591091B4" w14:textId="77777777" w:rsidR="00E546F5" w:rsidRDefault="00951CE2">
            <w:pPr>
              <w:pStyle w:val="Tier5Bullet"/>
            </w:pPr>
            <w:r>
              <w:tab/>
            </w:r>
            <w:r>
              <w:tab/>
            </w:r>
            <w:r>
              <w:tab/>
            </w:r>
            <w:r>
              <w:tab/>
              <w:t>-</w:t>
            </w:r>
            <w:r>
              <w:tab/>
              <w:t>for equipping the above platforms;</w:t>
            </w:r>
          </w:p>
          <w:p w14:paraId="591091B5"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B6" w14:textId="77777777" w:rsidR="00E546F5" w:rsidRDefault="00951CE2">
            <w:pPr>
              <w:pStyle w:val="NormalinTable"/>
            </w:pPr>
            <w:r>
              <w:t>0.0%</w:t>
            </w:r>
          </w:p>
        </w:tc>
      </w:tr>
      <w:tr w:rsidR="00E546F5" w14:paraId="591091C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B8" w14:textId="77777777" w:rsidR="00E546F5" w:rsidRDefault="00951CE2">
            <w:pPr>
              <w:pStyle w:val="NormalinTable"/>
            </w:pPr>
            <w:r>
              <w:t>8544429080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B9" w14:textId="77777777" w:rsidR="00E546F5" w:rsidRDefault="00951CE2">
            <w:pPr>
              <w:pStyle w:val="Tier1"/>
            </w:pPr>
            <w:r>
              <w:t xml:space="preserve">Insulated (including enamelled or anodised) wire, cable </w:t>
            </w:r>
            <w:r>
              <w:t>(including coaxial cable) and other insulated electric conductors, whether or not fitted with connectors; optical fibre cables, made up of individually sheathed fibres, whether or not assembled with electric conductors or fitted with connectors</w:t>
            </w:r>
          </w:p>
          <w:p w14:paraId="591091BA" w14:textId="77777777" w:rsidR="00E546F5" w:rsidRDefault="00951CE2">
            <w:pPr>
              <w:pStyle w:val="Tier2"/>
            </w:pPr>
            <w:r>
              <w:t>-</w:t>
            </w:r>
            <w:r>
              <w:tab/>
              <w:t>Other ele</w:t>
            </w:r>
            <w:r>
              <w:t>ctric conductors, for a voltage not exceeding 1 000 V</w:t>
            </w:r>
          </w:p>
          <w:p w14:paraId="591091BB" w14:textId="77777777" w:rsidR="00E546F5" w:rsidRDefault="00951CE2">
            <w:pPr>
              <w:pStyle w:val="Tier3"/>
            </w:pPr>
            <w:r>
              <w:t>-</w:t>
            </w:r>
            <w:r>
              <w:tab/>
              <w:t>-</w:t>
            </w:r>
            <w:r>
              <w:tab/>
              <w:t>Fitted with connectors</w:t>
            </w:r>
          </w:p>
          <w:p w14:paraId="591091BC" w14:textId="77777777" w:rsidR="00E546F5" w:rsidRDefault="00951CE2">
            <w:pPr>
              <w:pStyle w:val="Tier4"/>
            </w:pPr>
            <w:r>
              <w:t>-</w:t>
            </w:r>
            <w:r>
              <w:tab/>
              <w:t>-</w:t>
            </w:r>
            <w:r>
              <w:tab/>
              <w:t>-</w:t>
            </w:r>
            <w:r>
              <w:tab/>
              <w:t>Other</w:t>
            </w:r>
          </w:p>
          <w:p w14:paraId="591091BD" w14:textId="77777777" w:rsidR="00E546F5" w:rsidRDefault="00951CE2">
            <w:pPr>
              <w:pStyle w:val="Tier5"/>
            </w:pPr>
            <w:r>
              <w:t>-</w:t>
            </w:r>
            <w:r>
              <w:tab/>
              <w:t>-</w:t>
            </w:r>
            <w:r>
              <w:tab/>
              <w:t>-</w:t>
            </w:r>
            <w:r>
              <w:tab/>
              <w:t>-</w:t>
            </w:r>
            <w:r>
              <w:tab/>
              <w:t>12-wire connecting cable containing two connectors - of a voltage of 5 V, - with a length of not more than 300 mm for use in the manufacture of goods of Ch</w:t>
            </w:r>
            <w:r>
              <w:t>apter 87</w:t>
            </w:r>
          </w:p>
          <w:p w14:paraId="591091BE"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1BF" w14:textId="77777777" w:rsidR="00E546F5" w:rsidRDefault="00951CE2">
            <w:pPr>
              <w:pStyle w:val="Tier5Bullet"/>
            </w:pPr>
            <w:r>
              <w:tab/>
            </w:r>
            <w:r>
              <w:tab/>
            </w:r>
            <w:r>
              <w:tab/>
            </w:r>
            <w:r>
              <w:tab/>
              <w:t>-</w:t>
            </w:r>
            <w:r>
              <w:tab/>
              <w:t>for fitting to or equipping such ships, boats or other vessels;</w:t>
            </w:r>
          </w:p>
          <w:p w14:paraId="591091C0" w14:textId="77777777" w:rsidR="00E546F5" w:rsidRDefault="00951CE2">
            <w:pPr>
              <w:pStyle w:val="Tier5Bullet"/>
            </w:pP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14:paraId="591091C1" w14:textId="77777777" w:rsidR="00E546F5" w:rsidRDefault="00951CE2">
            <w:pPr>
              <w:pStyle w:val="Tier5Bullet"/>
            </w:pPr>
            <w:r>
              <w:tab/>
            </w:r>
            <w:r>
              <w:tab/>
            </w:r>
            <w:r>
              <w:tab/>
            </w:r>
            <w:r>
              <w:tab/>
              <w:t>-</w:t>
            </w:r>
            <w:r>
              <w:tab/>
              <w:t>for equipping the above platforms;</w:t>
            </w:r>
          </w:p>
          <w:p w14:paraId="591091C2" w14:textId="77777777" w:rsidR="00E546F5" w:rsidRDefault="00951CE2">
            <w:pPr>
              <w:pStyle w:val="Tier5Bullet"/>
            </w:pPr>
            <w:r>
              <w:tab/>
            </w:r>
            <w:r>
              <w:tab/>
            </w:r>
            <w:r>
              <w:tab/>
            </w:r>
            <w:r>
              <w:tab/>
              <w:t>-</w:t>
            </w:r>
            <w:r>
              <w:tab/>
            </w:r>
            <w:r>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C3" w14:textId="77777777" w:rsidR="00E546F5" w:rsidRDefault="00951CE2">
            <w:pPr>
              <w:pStyle w:val="NormalinTable"/>
            </w:pPr>
            <w:r>
              <w:t>0.0%</w:t>
            </w:r>
          </w:p>
        </w:tc>
      </w:tr>
      <w:tr w:rsidR="00E546F5" w14:paraId="591091D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C5" w14:textId="77777777" w:rsidR="00E546F5" w:rsidRDefault="00951CE2">
            <w:pPr>
              <w:pStyle w:val="NormalinTable"/>
            </w:pPr>
            <w:r>
              <w:t>8544429090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C6" w14:textId="77777777" w:rsidR="00E546F5" w:rsidRDefault="00951CE2">
            <w:pPr>
              <w:pStyle w:val="Tier1"/>
            </w:pPr>
            <w:r>
              <w:t xml:space="preserve">Insulated (including enamelled or anodised) wire, cable (including coaxial cable) and other insulated electric conductors, whether or not fitted with connectors; </w:t>
            </w:r>
            <w:r>
              <w:t>optical fibre cables, made up of individually sheathed fibres, whether or not assembled with electric conductors or fitted with connectors</w:t>
            </w:r>
          </w:p>
          <w:p w14:paraId="591091C7" w14:textId="77777777" w:rsidR="00E546F5" w:rsidRDefault="00951CE2">
            <w:pPr>
              <w:pStyle w:val="Tier2"/>
            </w:pPr>
            <w:r>
              <w:t>-</w:t>
            </w:r>
            <w:r>
              <w:tab/>
              <w:t>Other electric conductors, for a voltage not exceeding 1 000 V</w:t>
            </w:r>
          </w:p>
          <w:p w14:paraId="591091C8" w14:textId="77777777" w:rsidR="00E546F5" w:rsidRDefault="00951CE2">
            <w:pPr>
              <w:pStyle w:val="Tier3"/>
            </w:pPr>
            <w:r>
              <w:t>-</w:t>
            </w:r>
            <w:r>
              <w:tab/>
              <w:t>-</w:t>
            </w:r>
            <w:r>
              <w:tab/>
              <w:t>Fitted with connectors</w:t>
            </w:r>
          </w:p>
          <w:p w14:paraId="591091C9" w14:textId="77777777" w:rsidR="00E546F5" w:rsidRDefault="00951CE2">
            <w:pPr>
              <w:pStyle w:val="Tier4"/>
            </w:pPr>
            <w:r>
              <w:t>-</w:t>
            </w:r>
            <w:r>
              <w:tab/>
              <w:t>-</w:t>
            </w:r>
            <w:r>
              <w:tab/>
              <w:t>-</w:t>
            </w:r>
            <w:r>
              <w:tab/>
              <w:t>Other</w:t>
            </w:r>
          </w:p>
          <w:p w14:paraId="591091CA" w14:textId="77777777" w:rsidR="00E546F5" w:rsidRDefault="00951CE2">
            <w:pPr>
              <w:pStyle w:val="Tier5"/>
            </w:pPr>
            <w:r>
              <w:t>-</w:t>
            </w:r>
            <w:r>
              <w:tab/>
              <w:t>-</w:t>
            </w:r>
            <w:r>
              <w:tab/>
              <w:t>-</w:t>
            </w:r>
            <w:r>
              <w:tab/>
              <w:t>-</w:t>
            </w:r>
            <w:r>
              <w:tab/>
              <w:t>Other</w:t>
            </w:r>
          </w:p>
          <w:p w14:paraId="591091C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1CC" w14:textId="77777777" w:rsidR="00E546F5" w:rsidRDefault="00951CE2">
            <w:pPr>
              <w:pStyle w:val="Tier5Bullet"/>
            </w:pPr>
            <w:r>
              <w:tab/>
            </w:r>
            <w:r>
              <w:tab/>
            </w:r>
            <w:r>
              <w:tab/>
            </w:r>
            <w:r>
              <w:tab/>
              <w:t>-</w:t>
            </w:r>
            <w:r>
              <w:tab/>
              <w:t>for fitting to or equipping such ships, boats or other vessels;</w:t>
            </w:r>
          </w:p>
          <w:p w14:paraId="591091CD" w14:textId="77777777" w:rsidR="00E546F5" w:rsidRDefault="00951CE2">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1CE" w14:textId="77777777" w:rsidR="00E546F5" w:rsidRDefault="00951CE2">
            <w:pPr>
              <w:pStyle w:val="Tier5Bullet"/>
            </w:pPr>
            <w:r>
              <w:tab/>
            </w:r>
            <w:r>
              <w:tab/>
            </w:r>
            <w:r>
              <w:tab/>
            </w:r>
            <w:r>
              <w:tab/>
              <w:t>-</w:t>
            </w:r>
            <w:r>
              <w:tab/>
              <w:t>for equipping the above plat</w:t>
            </w:r>
            <w:r>
              <w:t>forms;</w:t>
            </w:r>
          </w:p>
          <w:p w14:paraId="591091C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D0" w14:textId="77777777" w:rsidR="00E546F5" w:rsidRDefault="00951CE2">
            <w:pPr>
              <w:pStyle w:val="NormalinTable"/>
            </w:pPr>
            <w:r>
              <w:t>0.0%</w:t>
            </w:r>
          </w:p>
        </w:tc>
      </w:tr>
      <w:tr w:rsidR="00E546F5" w14:paraId="591091D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D2" w14:textId="77777777" w:rsidR="00E546F5" w:rsidRDefault="00951CE2">
            <w:pPr>
              <w:pStyle w:val="NormalinTable"/>
            </w:pPr>
            <w:r>
              <w:t>8544492000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D3" w14:textId="77777777" w:rsidR="00E546F5" w:rsidRDefault="00951CE2">
            <w:pPr>
              <w:pStyle w:val="Tier1"/>
            </w:pPr>
            <w:r>
              <w:t>Insulated (including enamelled or anodised) wire, cable (including coaxial cable) and other insulated electric conductors, whether or not fitted with connector</w:t>
            </w:r>
            <w:r>
              <w:t>s; optical fibre cables, made up of individually sheathed fibres, whether or not assembled with electric conductors or fitted with connectors</w:t>
            </w:r>
          </w:p>
          <w:p w14:paraId="591091D4" w14:textId="77777777" w:rsidR="00E546F5" w:rsidRDefault="00951CE2">
            <w:pPr>
              <w:pStyle w:val="Tier2"/>
            </w:pPr>
            <w:r>
              <w:t>-</w:t>
            </w:r>
            <w:r>
              <w:tab/>
              <w:t>Other electric conductors, for a voltage not exceeding 1 000 V</w:t>
            </w:r>
          </w:p>
          <w:p w14:paraId="591091D5" w14:textId="77777777" w:rsidR="00E546F5" w:rsidRDefault="00951CE2">
            <w:pPr>
              <w:pStyle w:val="Tier3"/>
            </w:pPr>
            <w:r>
              <w:t>-</w:t>
            </w:r>
            <w:r>
              <w:tab/>
              <w:t>-</w:t>
            </w:r>
            <w:r>
              <w:tab/>
              <w:t>Other</w:t>
            </w:r>
          </w:p>
          <w:p w14:paraId="591091D6" w14:textId="77777777" w:rsidR="00E546F5" w:rsidRDefault="00951CE2">
            <w:pPr>
              <w:pStyle w:val="Tier4"/>
            </w:pPr>
            <w:r>
              <w:t>-</w:t>
            </w:r>
            <w:r>
              <w:tab/>
              <w:t>-</w:t>
            </w:r>
            <w:r>
              <w:tab/>
              <w:t>-</w:t>
            </w:r>
            <w:r>
              <w:tab/>
              <w:t xml:space="preserve">Of a kind used for </w:t>
            </w:r>
            <w:r>
              <w:t>telecommunications, for a voltage not exceeding 80 V</w:t>
            </w:r>
          </w:p>
          <w:p w14:paraId="591091D7"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1D8" w14:textId="77777777" w:rsidR="00E546F5" w:rsidRDefault="00951CE2">
            <w:pPr>
              <w:pStyle w:val="Tier4Bullet"/>
            </w:pPr>
            <w:r>
              <w:tab/>
            </w:r>
            <w:r>
              <w:tab/>
            </w:r>
            <w:r>
              <w:tab/>
              <w:t>-</w:t>
            </w:r>
            <w:r>
              <w:tab/>
              <w:t>for fitting to or equipping such ships, boats or</w:t>
            </w:r>
            <w:r>
              <w:t xml:space="preserve"> other vessels;</w:t>
            </w:r>
          </w:p>
          <w:p w14:paraId="591091D9"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1DA" w14:textId="77777777" w:rsidR="00E546F5" w:rsidRDefault="00951CE2">
            <w:pPr>
              <w:pStyle w:val="Tier4Bullet"/>
            </w:pPr>
            <w:r>
              <w:tab/>
            </w:r>
            <w:r>
              <w:tab/>
            </w:r>
            <w:r>
              <w:tab/>
              <w:t>-</w:t>
            </w:r>
            <w:r>
              <w:tab/>
              <w:t xml:space="preserve">for </w:t>
            </w:r>
            <w:r>
              <w:t>equipping the above platforms;</w:t>
            </w:r>
          </w:p>
          <w:p w14:paraId="591091DB"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DC" w14:textId="77777777" w:rsidR="00E546F5" w:rsidRDefault="00951CE2">
            <w:pPr>
              <w:pStyle w:val="NormalinTable"/>
            </w:pPr>
            <w:r>
              <w:t>0.0%</w:t>
            </w:r>
          </w:p>
        </w:tc>
      </w:tr>
      <w:tr w:rsidR="00E546F5" w14:paraId="591091E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DE" w14:textId="77777777" w:rsidR="00E546F5" w:rsidRDefault="00951CE2">
            <w:pPr>
              <w:pStyle w:val="NormalinTable"/>
            </w:pPr>
            <w:r>
              <w:t>8544499190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DF" w14:textId="77777777" w:rsidR="00E546F5" w:rsidRDefault="00951CE2">
            <w:pPr>
              <w:pStyle w:val="Tier1"/>
            </w:pPr>
            <w:r>
              <w:t>Insulated (including enamelled or anodised) wire, cable (including coaxial cable) and other insulated electric conductors, whether or no</w:t>
            </w:r>
            <w:r>
              <w:t>t fitted with connectors; optical fibre cables, made up of individually sheathed fibres, whether or not assembled with electric conductors or fitted with connectors</w:t>
            </w:r>
          </w:p>
          <w:p w14:paraId="591091E0" w14:textId="77777777" w:rsidR="00E546F5" w:rsidRDefault="00951CE2">
            <w:pPr>
              <w:pStyle w:val="Tier2"/>
            </w:pPr>
            <w:r>
              <w:t>-</w:t>
            </w:r>
            <w:r>
              <w:tab/>
              <w:t>Other electric conductors, for a voltage not exceeding 1 000 V</w:t>
            </w:r>
          </w:p>
          <w:p w14:paraId="591091E1" w14:textId="77777777" w:rsidR="00E546F5" w:rsidRDefault="00951CE2">
            <w:pPr>
              <w:pStyle w:val="Tier3"/>
            </w:pPr>
            <w:r>
              <w:t>-</w:t>
            </w:r>
            <w:r>
              <w:tab/>
              <w:t>-</w:t>
            </w:r>
            <w:r>
              <w:tab/>
              <w:t>Other</w:t>
            </w:r>
          </w:p>
          <w:p w14:paraId="591091E2" w14:textId="77777777" w:rsidR="00E546F5" w:rsidRDefault="00951CE2">
            <w:pPr>
              <w:pStyle w:val="Tier4"/>
            </w:pPr>
            <w:r>
              <w:t>-</w:t>
            </w:r>
            <w:r>
              <w:tab/>
              <w:t>-</w:t>
            </w:r>
            <w:r>
              <w:tab/>
              <w:t>-</w:t>
            </w:r>
            <w:r>
              <w:tab/>
              <w:t>Other</w:t>
            </w:r>
          </w:p>
          <w:p w14:paraId="591091E3" w14:textId="77777777" w:rsidR="00E546F5" w:rsidRDefault="00951CE2">
            <w:pPr>
              <w:pStyle w:val="Tier5"/>
            </w:pPr>
            <w:r>
              <w:t>-</w:t>
            </w:r>
            <w:r>
              <w:tab/>
              <w:t>-</w:t>
            </w:r>
            <w:r>
              <w:tab/>
              <w:t>-</w:t>
            </w:r>
            <w:r>
              <w:tab/>
              <w:t>-</w:t>
            </w:r>
            <w:r>
              <w:tab/>
              <w:t>Wire and cables, with individual conductor wires of a diameter exceeding 0.51 mm</w:t>
            </w:r>
          </w:p>
          <w:p w14:paraId="591091E4" w14:textId="77777777" w:rsidR="00E546F5" w:rsidRDefault="00951CE2">
            <w:pPr>
              <w:pStyle w:val="Tier6"/>
            </w:pPr>
            <w:r>
              <w:t>-</w:t>
            </w:r>
            <w:r>
              <w:tab/>
              <w:t>-</w:t>
            </w:r>
            <w:r>
              <w:tab/>
              <w:t>-</w:t>
            </w:r>
            <w:r>
              <w:tab/>
              <w:t>-</w:t>
            </w:r>
            <w:r>
              <w:tab/>
              <w:t>-</w:t>
            </w:r>
            <w:r>
              <w:tab/>
              <w:t>Other</w:t>
            </w:r>
          </w:p>
          <w:p w14:paraId="591091E5"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91E6" w14:textId="77777777" w:rsidR="00E546F5" w:rsidRDefault="00951CE2">
            <w:pPr>
              <w:pStyle w:val="Tier6Bullet"/>
            </w:pPr>
            <w:r>
              <w:tab/>
            </w:r>
            <w:r>
              <w:tab/>
            </w:r>
            <w:r>
              <w:tab/>
            </w:r>
            <w:r>
              <w:tab/>
            </w:r>
            <w:r>
              <w:tab/>
              <w:t>-</w:t>
            </w:r>
            <w:r>
              <w:tab/>
              <w:t>for fitting to or equipping such ships, boats or other vessels;</w:t>
            </w:r>
          </w:p>
          <w:p w14:paraId="591091E7"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w:t>
            </w:r>
            <w:r>
              <w:t>loating or submersible of subheading 8905 20;</w:t>
            </w:r>
          </w:p>
          <w:p w14:paraId="591091E8" w14:textId="77777777" w:rsidR="00E546F5" w:rsidRDefault="00951CE2">
            <w:pPr>
              <w:pStyle w:val="Tier6Bullet"/>
            </w:pPr>
            <w:r>
              <w:tab/>
            </w:r>
            <w:r>
              <w:tab/>
            </w:r>
            <w:r>
              <w:tab/>
            </w:r>
            <w:r>
              <w:tab/>
            </w:r>
            <w:r>
              <w:tab/>
              <w:t>-</w:t>
            </w:r>
            <w:r>
              <w:tab/>
              <w:t>for equipping the above platforms;</w:t>
            </w:r>
          </w:p>
          <w:p w14:paraId="591091E9"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EA" w14:textId="77777777" w:rsidR="00E546F5" w:rsidRDefault="00951CE2">
            <w:pPr>
              <w:pStyle w:val="NormalinTable"/>
            </w:pPr>
            <w:r>
              <w:t>0.0%</w:t>
            </w:r>
          </w:p>
        </w:tc>
      </w:tr>
      <w:tr w:rsidR="00E546F5" w14:paraId="591091F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EC" w14:textId="77777777" w:rsidR="00E546F5" w:rsidRDefault="00951CE2">
            <w:pPr>
              <w:pStyle w:val="NormalinTable"/>
            </w:pPr>
            <w:r>
              <w:t>8544499300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ED" w14:textId="77777777" w:rsidR="00E546F5" w:rsidRDefault="00951CE2">
            <w:pPr>
              <w:pStyle w:val="Tier1"/>
            </w:pPr>
            <w:r>
              <w:t xml:space="preserve">Insulated (including enamelled or anodised) wire, cable (including </w:t>
            </w:r>
            <w:r>
              <w:t>coaxial cable) and other insulated electric conductors, whether or not fitted with connectors; optical fibre cables, made up of individually sheathed fibres, whether or not assembled with electric conductors or fitted with connectors</w:t>
            </w:r>
          </w:p>
          <w:p w14:paraId="591091EE" w14:textId="77777777" w:rsidR="00E546F5" w:rsidRDefault="00951CE2">
            <w:pPr>
              <w:pStyle w:val="Tier2"/>
            </w:pPr>
            <w:r>
              <w:t>-</w:t>
            </w:r>
            <w:r>
              <w:tab/>
              <w:t>Other electric condu</w:t>
            </w:r>
            <w:r>
              <w:t>ctors, for a voltage not exceeding 1 000 V</w:t>
            </w:r>
          </w:p>
          <w:p w14:paraId="591091EF" w14:textId="77777777" w:rsidR="00E546F5" w:rsidRDefault="00951CE2">
            <w:pPr>
              <w:pStyle w:val="Tier3"/>
            </w:pPr>
            <w:r>
              <w:t>-</w:t>
            </w:r>
            <w:r>
              <w:tab/>
              <w:t>-</w:t>
            </w:r>
            <w:r>
              <w:tab/>
              <w:t>Other</w:t>
            </w:r>
          </w:p>
          <w:p w14:paraId="591091F0" w14:textId="77777777" w:rsidR="00E546F5" w:rsidRDefault="00951CE2">
            <w:pPr>
              <w:pStyle w:val="Tier4"/>
            </w:pPr>
            <w:r>
              <w:t>-</w:t>
            </w:r>
            <w:r>
              <w:tab/>
              <w:t>-</w:t>
            </w:r>
            <w:r>
              <w:tab/>
              <w:t>-</w:t>
            </w:r>
            <w:r>
              <w:tab/>
              <w:t>Other</w:t>
            </w:r>
          </w:p>
          <w:p w14:paraId="591091F1" w14:textId="77777777" w:rsidR="00E546F5" w:rsidRDefault="00951CE2">
            <w:pPr>
              <w:pStyle w:val="Tier5"/>
            </w:pPr>
            <w:r>
              <w:t>-</w:t>
            </w:r>
            <w:r>
              <w:tab/>
              <w:t>-</w:t>
            </w:r>
            <w:r>
              <w:tab/>
              <w:t>-</w:t>
            </w:r>
            <w:r>
              <w:tab/>
              <w:t>-</w:t>
            </w:r>
            <w:r>
              <w:tab/>
              <w:t>Other</w:t>
            </w:r>
          </w:p>
          <w:p w14:paraId="591091F2" w14:textId="77777777" w:rsidR="00E546F5" w:rsidRDefault="00951CE2">
            <w:pPr>
              <w:pStyle w:val="Tier6"/>
            </w:pPr>
            <w:r>
              <w:t>-</w:t>
            </w:r>
            <w:r>
              <w:tab/>
              <w:t>-</w:t>
            </w:r>
            <w:r>
              <w:tab/>
              <w:t>-</w:t>
            </w:r>
            <w:r>
              <w:tab/>
              <w:t>-</w:t>
            </w:r>
            <w:r>
              <w:tab/>
              <w:t>-</w:t>
            </w:r>
            <w:r>
              <w:tab/>
              <w:t>For a voltage not exceeding 80 V</w:t>
            </w:r>
          </w:p>
          <w:p w14:paraId="591091F3"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91F4" w14:textId="77777777" w:rsidR="00E546F5" w:rsidRDefault="00951CE2">
            <w:pPr>
              <w:pStyle w:val="Tier6Bullet"/>
            </w:pPr>
            <w:r>
              <w:tab/>
            </w:r>
            <w:r>
              <w:tab/>
            </w:r>
            <w:r>
              <w:tab/>
            </w:r>
            <w:r>
              <w:tab/>
            </w:r>
            <w:r>
              <w:tab/>
              <w:t>-</w:t>
            </w:r>
            <w:r>
              <w:tab/>
              <w:t>for fitting to or equipping such ships, boats or other vessels;</w:t>
            </w:r>
          </w:p>
          <w:p w14:paraId="591091F5"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91F6" w14:textId="77777777" w:rsidR="00E546F5" w:rsidRDefault="00951CE2">
            <w:pPr>
              <w:pStyle w:val="Tier6Bullet"/>
            </w:pPr>
            <w:r>
              <w:tab/>
            </w:r>
            <w:r>
              <w:tab/>
            </w:r>
            <w:r>
              <w:tab/>
            </w:r>
            <w:r>
              <w:tab/>
            </w:r>
            <w:r>
              <w:tab/>
              <w:t>-</w:t>
            </w:r>
            <w:r>
              <w:tab/>
              <w:t>for equipping the above platforms;</w:t>
            </w:r>
          </w:p>
          <w:p w14:paraId="591091F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1F8" w14:textId="77777777" w:rsidR="00E546F5" w:rsidRDefault="00951CE2">
            <w:pPr>
              <w:pStyle w:val="NormalinTable"/>
            </w:pPr>
            <w:r>
              <w:t>0.0%</w:t>
            </w:r>
          </w:p>
        </w:tc>
      </w:tr>
      <w:tr w:rsidR="00E546F5" w14:paraId="5910920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1FA" w14:textId="77777777" w:rsidR="00E546F5" w:rsidRDefault="00951CE2">
            <w:pPr>
              <w:pStyle w:val="NormalinTable"/>
            </w:pPr>
            <w:r>
              <w:t>8544499500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1FB" w14:textId="77777777" w:rsidR="00E546F5" w:rsidRDefault="00951CE2">
            <w:pPr>
              <w:pStyle w:val="Tier1"/>
            </w:pPr>
            <w:r>
              <w:t xml:space="preserve">Insulated (including enamelled or </w:t>
            </w:r>
            <w:r>
              <w:t xml:space="preserve">anodised) wire, cable (including coaxial cable) and other insulated electric conductors, whether or not fitted with connectors; optical fibre cables, made up of individually sheathed fibres, whether or not assembled with electric conductors or fitted with </w:t>
            </w:r>
            <w:r>
              <w:t>connectors</w:t>
            </w:r>
          </w:p>
          <w:p w14:paraId="591091FC" w14:textId="77777777" w:rsidR="00E546F5" w:rsidRDefault="00951CE2">
            <w:pPr>
              <w:pStyle w:val="Tier2"/>
            </w:pPr>
            <w:r>
              <w:t>-</w:t>
            </w:r>
            <w:r>
              <w:tab/>
              <w:t>Other electric conductors, for a voltage not exceeding 1 000 V</w:t>
            </w:r>
          </w:p>
          <w:p w14:paraId="591091FD" w14:textId="77777777" w:rsidR="00E546F5" w:rsidRDefault="00951CE2">
            <w:pPr>
              <w:pStyle w:val="Tier3"/>
            </w:pPr>
            <w:r>
              <w:t>-</w:t>
            </w:r>
            <w:r>
              <w:tab/>
              <w:t>-</w:t>
            </w:r>
            <w:r>
              <w:tab/>
              <w:t>Other</w:t>
            </w:r>
          </w:p>
          <w:p w14:paraId="591091FE" w14:textId="77777777" w:rsidR="00E546F5" w:rsidRDefault="00951CE2">
            <w:pPr>
              <w:pStyle w:val="Tier4"/>
            </w:pPr>
            <w:r>
              <w:t>-</w:t>
            </w:r>
            <w:r>
              <w:tab/>
              <w:t>-</w:t>
            </w:r>
            <w:r>
              <w:tab/>
              <w:t>-</w:t>
            </w:r>
            <w:r>
              <w:tab/>
              <w:t>Other</w:t>
            </w:r>
          </w:p>
          <w:p w14:paraId="591091FF" w14:textId="77777777" w:rsidR="00E546F5" w:rsidRDefault="00951CE2">
            <w:pPr>
              <w:pStyle w:val="Tier5"/>
            </w:pPr>
            <w:r>
              <w:t>-</w:t>
            </w:r>
            <w:r>
              <w:tab/>
              <w:t>-</w:t>
            </w:r>
            <w:r>
              <w:tab/>
              <w:t>-</w:t>
            </w:r>
            <w:r>
              <w:tab/>
              <w:t>-</w:t>
            </w:r>
            <w:r>
              <w:tab/>
              <w:t>Other</w:t>
            </w:r>
          </w:p>
          <w:p w14:paraId="59109200" w14:textId="77777777" w:rsidR="00E546F5" w:rsidRDefault="00951CE2">
            <w:pPr>
              <w:pStyle w:val="Tier6"/>
            </w:pPr>
            <w:r>
              <w:t>-</w:t>
            </w:r>
            <w:r>
              <w:tab/>
              <w:t>-</w:t>
            </w:r>
            <w:r>
              <w:tab/>
              <w:t>-</w:t>
            </w:r>
            <w:r>
              <w:tab/>
              <w:t>-</w:t>
            </w:r>
            <w:r>
              <w:tab/>
              <w:t>-</w:t>
            </w:r>
            <w:r>
              <w:tab/>
              <w:t>For a voltage exceeding 80 V but less than 1 000 V</w:t>
            </w:r>
          </w:p>
          <w:p w14:paraId="59109201" w14:textId="77777777" w:rsidR="00E546F5" w:rsidRDefault="00951CE2">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14:paraId="59109202" w14:textId="77777777" w:rsidR="00E546F5" w:rsidRDefault="00951CE2">
            <w:pPr>
              <w:pStyle w:val="Tier6Bullet"/>
            </w:pPr>
            <w:r>
              <w:tab/>
            </w:r>
            <w:r>
              <w:tab/>
            </w:r>
            <w:r>
              <w:tab/>
            </w:r>
            <w:r>
              <w:tab/>
            </w:r>
            <w:r>
              <w:tab/>
              <w:t>-</w:t>
            </w:r>
            <w:r>
              <w:tab/>
              <w:t>for fitting to or equipping such ships, boats or other vessels;</w:t>
            </w:r>
          </w:p>
          <w:p w14:paraId="59109203" w14:textId="77777777" w:rsidR="00E546F5" w:rsidRDefault="00951CE2">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9204" w14:textId="77777777" w:rsidR="00E546F5" w:rsidRDefault="00951CE2">
            <w:pPr>
              <w:pStyle w:val="Tier6Bullet"/>
            </w:pPr>
            <w:r>
              <w:tab/>
            </w:r>
            <w:r>
              <w:tab/>
            </w:r>
            <w:r>
              <w:tab/>
            </w:r>
            <w:r>
              <w:tab/>
            </w:r>
            <w:r>
              <w:tab/>
              <w:t>-</w:t>
            </w:r>
            <w:r>
              <w:tab/>
              <w:t>for equipping the above platforms;</w:t>
            </w:r>
          </w:p>
          <w:p w14:paraId="59109205"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06" w14:textId="77777777" w:rsidR="00E546F5" w:rsidRDefault="00951CE2">
            <w:pPr>
              <w:pStyle w:val="NormalinTable"/>
            </w:pPr>
            <w:r>
              <w:t>0.0%</w:t>
            </w:r>
          </w:p>
        </w:tc>
      </w:tr>
      <w:tr w:rsidR="00E546F5" w14:paraId="591092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08" w14:textId="77777777" w:rsidR="00E546F5" w:rsidRDefault="00951CE2">
            <w:pPr>
              <w:pStyle w:val="NormalinTable"/>
            </w:pPr>
            <w:r>
              <w:t>8544499900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09" w14:textId="77777777" w:rsidR="00E546F5" w:rsidRDefault="00951CE2">
            <w:pPr>
              <w:pStyle w:val="Tier1"/>
            </w:pPr>
            <w:r>
              <w:t>Insulated (including enamelled or anodised) wire, cable (including coaxial cable) and other insulated electric conductors, whether or not fitted with connectors; optical fibre cables, made up of individually sheathed fibres, whether or not assem</w:t>
            </w:r>
            <w:r>
              <w:t>bled with electric conductors or fitted with connectors</w:t>
            </w:r>
          </w:p>
          <w:p w14:paraId="5910920A" w14:textId="77777777" w:rsidR="00E546F5" w:rsidRDefault="00951CE2">
            <w:pPr>
              <w:pStyle w:val="Tier2"/>
            </w:pPr>
            <w:r>
              <w:t>-</w:t>
            </w:r>
            <w:r>
              <w:tab/>
              <w:t>Other electric conductors, for a voltage not exceeding 1 000 V</w:t>
            </w:r>
          </w:p>
          <w:p w14:paraId="5910920B" w14:textId="77777777" w:rsidR="00E546F5" w:rsidRDefault="00951CE2">
            <w:pPr>
              <w:pStyle w:val="Tier3"/>
            </w:pPr>
            <w:r>
              <w:t>-</w:t>
            </w:r>
            <w:r>
              <w:tab/>
              <w:t>-</w:t>
            </w:r>
            <w:r>
              <w:tab/>
              <w:t>Other</w:t>
            </w:r>
          </w:p>
          <w:p w14:paraId="5910920C" w14:textId="77777777" w:rsidR="00E546F5" w:rsidRDefault="00951CE2">
            <w:pPr>
              <w:pStyle w:val="Tier4"/>
            </w:pPr>
            <w:r>
              <w:t>-</w:t>
            </w:r>
            <w:r>
              <w:tab/>
              <w:t>-</w:t>
            </w:r>
            <w:r>
              <w:tab/>
              <w:t>-</w:t>
            </w:r>
            <w:r>
              <w:tab/>
              <w:t>Other</w:t>
            </w:r>
          </w:p>
          <w:p w14:paraId="5910920D" w14:textId="77777777" w:rsidR="00E546F5" w:rsidRDefault="00951CE2">
            <w:pPr>
              <w:pStyle w:val="Tier5"/>
            </w:pPr>
            <w:r>
              <w:t>-</w:t>
            </w:r>
            <w:r>
              <w:tab/>
              <w:t>-</w:t>
            </w:r>
            <w:r>
              <w:tab/>
              <w:t>-</w:t>
            </w:r>
            <w:r>
              <w:tab/>
              <w:t>-</w:t>
            </w:r>
            <w:r>
              <w:tab/>
              <w:t>Other</w:t>
            </w:r>
          </w:p>
          <w:p w14:paraId="5910920E" w14:textId="77777777" w:rsidR="00E546F5" w:rsidRDefault="00951CE2">
            <w:pPr>
              <w:pStyle w:val="Tier6"/>
            </w:pPr>
            <w:r>
              <w:t>-</w:t>
            </w:r>
            <w:r>
              <w:tab/>
              <w:t>-</w:t>
            </w:r>
            <w:r>
              <w:tab/>
              <w:t>-</w:t>
            </w:r>
            <w:r>
              <w:tab/>
              <w:t>-</w:t>
            </w:r>
            <w:r>
              <w:tab/>
              <w:t>-</w:t>
            </w:r>
            <w:r>
              <w:tab/>
              <w:t>For a voltage of 1 000 V</w:t>
            </w:r>
          </w:p>
          <w:p w14:paraId="5910920F" w14:textId="77777777" w:rsidR="00E546F5" w:rsidRDefault="00951CE2">
            <w:pPr>
              <w:pStyle w:val="Tier6Bullet"/>
            </w:pPr>
            <w:r>
              <w:tab/>
            </w:r>
            <w:r>
              <w:tab/>
            </w:r>
            <w:r>
              <w:tab/>
            </w:r>
            <w:r>
              <w:tab/>
            </w:r>
            <w:r>
              <w:tab/>
              <w:t>-</w:t>
            </w:r>
            <w:r>
              <w:tab/>
              <w:t xml:space="preserve">for incorporation in ships, boats or other vessels </w:t>
            </w:r>
            <w:r>
              <w:t>listed in Table 1, for the purposes of their construction, repair, maintenance or conversion;</w:t>
            </w:r>
          </w:p>
          <w:p w14:paraId="59109210" w14:textId="77777777" w:rsidR="00E546F5" w:rsidRDefault="00951CE2">
            <w:pPr>
              <w:pStyle w:val="Tier6Bullet"/>
            </w:pPr>
            <w:r>
              <w:tab/>
            </w:r>
            <w:r>
              <w:tab/>
            </w:r>
            <w:r>
              <w:tab/>
            </w:r>
            <w:r>
              <w:tab/>
            </w:r>
            <w:r>
              <w:tab/>
              <w:t>-</w:t>
            </w:r>
            <w:r>
              <w:tab/>
              <w:t>for fitting to or equipping such ships, boats or other vessels;</w:t>
            </w:r>
          </w:p>
          <w:p w14:paraId="59109211" w14:textId="77777777" w:rsidR="00E546F5" w:rsidRDefault="00951CE2">
            <w:pPr>
              <w:pStyle w:val="Tier6Bullet"/>
            </w:pPr>
            <w:r>
              <w:tab/>
            </w:r>
            <w:r>
              <w:tab/>
            </w:r>
            <w:r>
              <w:tab/>
            </w: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14:paraId="59109212" w14:textId="77777777" w:rsidR="00E546F5" w:rsidRDefault="00951CE2">
            <w:pPr>
              <w:pStyle w:val="Tier6Bullet"/>
            </w:pPr>
            <w:r>
              <w:tab/>
            </w:r>
            <w:r>
              <w:tab/>
            </w:r>
            <w:r>
              <w:tab/>
            </w:r>
            <w:r>
              <w:tab/>
            </w:r>
            <w:r>
              <w:tab/>
              <w:t>-</w:t>
            </w:r>
            <w:r>
              <w:tab/>
              <w:t>for equipping the above platforms;</w:t>
            </w:r>
          </w:p>
          <w:p w14:paraId="59109213" w14:textId="77777777" w:rsidR="00E546F5" w:rsidRDefault="00951CE2">
            <w:pPr>
              <w:pStyle w:val="Tier6Bullet"/>
            </w:pPr>
            <w:r>
              <w:tab/>
            </w: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14" w14:textId="77777777" w:rsidR="00E546F5" w:rsidRDefault="00951CE2">
            <w:pPr>
              <w:pStyle w:val="NormalinTable"/>
            </w:pPr>
            <w:r>
              <w:t>0.0%</w:t>
            </w:r>
          </w:p>
        </w:tc>
      </w:tr>
      <w:tr w:rsidR="00E546F5" w14:paraId="5910921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16" w14:textId="77777777" w:rsidR="00E546F5" w:rsidRDefault="00951CE2">
            <w:pPr>
              <w:pStyle w:val="NormalinTable"/>
            </w:pPr>
            <w:r>
              <w:t>8544600000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17" w14:textId="77777777" w:rsidR="00E546F5" w:rsidRDefault="00951CE2">
            <w:pPr>
              <w:pStyle w:val="Tier1"/>
            </w:pPr>
            <w:r>
              <w:t>Insulated (including enamelled or anodised) wire, cable (including coaxial cable) and other insulated electric conductors, whether or not fitted with connectors; optical fibre cables, made up of individually sheathed fibres, whether or n</w:t>
            </w:r>
            <w:r>
              <w:t>ot assembled with electric conductors or fitted with connectors</w:t>
            </w:r>
          </w:p>
          <w:p w14:paraId="59109218" w14:textId="77777777" w:rsidR="00E546F5" w:rsidRDefault="00951CE2">
            <w:pPr>
              <w:pStyle w:val="Tier2"/>
            </w:pPr>
            <w:r>
              <w:t>-</w:t>
            </w:r>
            <w:r>
              <w:tab/>
              <w:t>Other electric conductors, for a voltage exceeding 1 000 V</w:t>
            </w:r>
          </w:p>
          <w:p w14:paraId="59109219" w14:textId="77777777" w:rsidR="00E546F5" w:rsidRDefault="00951CE2">
            <w:pPr>
              <w:pStyle w:val="Tier2Bullet"/>
            </w:pPr>
            <w:r>
              <w:tab/>
              <w:t>-</w:t>
            </w:r>
            <w:r>
              <w:tab/>
              <w:t xml:space="preserve">for incorporation in ships, boats or other vessels listed in Table 1, for the purposes of their construction, repair, </w:t>
            </w:r>
            <w:r>
              <w:t>maintenance or conversion;</w:t>
            </w:r>
          </w:p>
          <w:p w14:paraId="5910921A" w14:textId="77777777" w:rsidR="00E546F5" w:rsidRDefault="00951CE2">
            <w:pPr>
              <w:pStyle w:val="Tier2Bullet"/>
            </w:pPr>
            <w:r>
              <w:tab/>
              <w:t>-</w:t>
            </w:r>
            <w:r>
              <w:tab/>
              <w:t>for fitting to or equipping such ships, boats or other vessels;</w:t>
            </w:r>
          </w:p>
          <w:p w14:paraId="5910921B" w14:textId="77777777" w:rsidR="00E546F5" w:rsidRDefault="00951CE2">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921C" w14:textId="77777777" w:rsidR="00E546F5" w:rsidRDefault="00951CE2">
            <w:pPr>
              <w:pStyle w:val="Tier2Bullet"/>
            </w:pPr>
            <w:r>
              <w:tab/>
              <w:t>-</w:t>
            </w:r>
            <w:r>
              <w:tab/>
              <w:t>for equipping the above platforms;</w:t>
            </w:r>
          </w:p>
          <w:p w14:paraId="5910921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1E" w14:textId="77777777" w:rsidR="00E546F5" w:rsidRDefault="00951CE2">
            <w:pPr>
              <w:pStyle w:val="NormalinTable"/>
            </w:pPr>
            <w:r>
              <w:t>0.0%</w:t>
            </w:r>
          </w:p>
        </w:tc>
      </w:tr>
      <w:tr w:rsidR="00E546F5" w14:paraId="591092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20" w14:textId="77777777" w:rsidR="00E546F5" w:rsidRDefault="00951CE2">
            <w:pPr>
              <w:pStyle w:val="NormalinTable"/>
            </w:pPr>
            <w:r>
              <w:t>8544700000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21" w14:textId="77777777" w:rsidR="00E546F5" w:rsidRDefault="00951CE2">
            <w:pPr>
              <w:pStyle w:val="Tier1"/>
            </w:pPr>
            <w:r>
              <w:t>Insulated (including enamelled or anodised) wire, cable (includi</w:t>
            </w:r>
            <w:r>
              <w:t>ng coaxial cable) and other insulated electric conductors, whether or not fitted with connectors; optical fibre cables, made up of individually sheathed fibres, whether or not assembled with electric conductors or fitted with connectors</w:t>
            </w:r>
          </w:p>
          <w:p w14:paraId="59109222" w14:textId="77777777" w:rsidR="00E546F5" w:rsidRDefault="00951CE2">
            <w:pPr>
              <w:pStyle w:val="Tier2"/>
            </w:pPr>
            <w:r>
              <w:t>-</w:t>
            </w:r>
            <w:r>
              <w:tab/>
              <w:t>Optical fibre cab</w:t>
            </w:r>
            <w:r>
              <w:t>les</w:t>
            </w:r>
          </w:p>
          <w:p w14:paraId="5910922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224" w14:textId="77777777" w:rsidR="00E546F5" w:rsidRDefault="00951CE2">
            <w:pPr>
              <w:pStyle w:val="Tier2Bullet"/>
            </w:pPr>
            <w:r>
              <w:tab/>
              <w:t>-</w:t>
            </w:r>
            <w:r>
              <w:tab/>
              <w:t>for fitting to or equipping such ships, boats or other vessels;</w:t>
            </w:r>
          </w:p>
          <w:p w14:paraId="59109225" w14:textId="77777777" w:rsidR="00E546F5" w:rsidRDefault="00951CE2">
            <w:pPr>
              <w:pStyle w:val="Tier2Bullet"/>
            </w:pP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14:paraId="59109226" w14:textId="77777777" w:rsidR="00E546F5" w:rsidRDefault="00951CE2">
            <w:pPr>
              <w:pStyle w:val="Tier2Bullet"/>
            </w:pPr>
            <w:r>
              <w:tab/>
              <w:t>-</w:t>
            </w:r>
            <w:r>
              <w:tab/>
              <w:t>for equipping the above platforms;</w:t>
            </w:r>
          </w:p>
          <w:p w14:paraId="59109227" w14:textId="77777777" w:rsidR="00E546F5" w:rsidRDefault="00951CE2">
            <w:pPr>
              <w:pStyle w:val="Tier2Bullet"/>
            </w:pPr>
            <w:r>
              <w:tab/>
              <w:t>-</w:t>
            </w:r>
            <w:r>
              <w:tab/>
              <w:t>for linking thes</w:t>
            </w:r>
            <w:r>
              <w:t>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28" w14:textId="77777777" w:rsidR="00E546F5" w:rsidRDefault="00951CE2">
            <w:pPr>
              <w:pStyle w:val="NormalinTable"/>
            </w:pPr>
            <w:r>
              <w:t>0.0%</w:t>
            </w:r>
          </w:p>
        </w:tc>
      </w:tr>
      <w:tr w:rsidR="00E546F5" w14:paraId="591092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2A" w14:textId="77777777" w:rsidR="00E546F5" w:rsidRDefault="00951CE2">
            <w:pPr>
              <w:pStyle w:val="NormalinTable"/>
            </w:pPr>
            <w:r>
              <w:t>8545110000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2B" w14:textId="77777777" w:rsidR="00E546F5" w:rsidRDefault="00951CE2">
            <w:pPr>
              <w:pStyle w:val="Tier1"/>
            </w:pPr>
            <w:r>
              <w:t>Carbon electrodes, carbon brushes, lamp carbons, battery carbons and other articles of graphite or other carbon, with or without metal, of a kind used for electrical purposes</w:t>
            </w:r>
          </w:p>
          <w:p w14:paraId="5910922C" w14:textId="77777777" w:rsidR="00E546F5" w:rsidRDefault="00951CE2">
            <w:pPr>
              <w:pStyle w:val="Tier2"/>
            </w:pPr>
            <w:r>
              <w:t>-</w:t>
            </w:r>
            <w:r>
              <w:tab/>
              <w:t>Electrodes</w:t>
            </w:r>
          </w:p>
          <w:p w14:paraId="5910922D" w14:textId="77777777" w:rsidR="00E546F5" w:rsidRDefault="00951CE2">
            <w:pPr>
              <w:pStyle w:val="Tier3"/>
            </w:pPr>
            <w:r>
              <w:t>-</w:t>
            </w:r>
            <w:r>
              <w:tab/>
              <w:t>-</w:t>
            </w:r>
            <w:r>
              <w:tab/>
              <w:t>Of a kind used for furnaces</w:t>
            </w:r>
          </w:p>
          <w:p w14:paraId="5910922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22F" w14:textId="77777777" w:rsidR="00E546F5" w:rsidRDefault="00951CE2">
            <w:pPr>
              <w:pStyle w:val="Tier3Bullet"/>
            </w:pPr>
            <w:r>
              <w:tab/>
            </w:r>
            <w:r>
              <w:tab/>
              <w:t>-</w:t>
            </w:r>
            <w:r>
              <w:tab/>
              <w:t>for fitting to or equipping such ships, boats or other vessels;</w:t>
            </w:r>
          </w:p>
          <w:p w14:paraId="59109230" w14:textId="77777777" w:rsidR="00E546F5" w:rsidRDefault="00951CE2">
            <w:pPr>
              <w:pStyle w:val="Tier3Bullet"/>
            </w:pP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9231" w14:textId="77777777" w:rsidR="00E546F5" w:rsidRDefault="00951CE2">
            <w:pPr>
              <w:pStyle w:val="Tier3Bullet"/>
            </w:pPr>
            <w:r>
              <w:tab/>
            </w:r>
            <w:r>
              <w:tab/>
              <w:t>-</w:t>
            </w:r>
            <w:r>
              <w:tab/>
              <w:t>for equipping the above pl</w:t>
            </w:r>
            <w:r>
              <w:t>atforms;</w:t>
            </w:r>
          </w:p>
          <w:p w14:paraId="5910923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33" w14:textId="77777777" w:rsidR="00E546F5" w:rsidRDefault="00951CE2">
            <w:pPr>
              <w:pStyle w:val="NormalinTable"/>
            </w:pPr>
            <w:r>
              <w:t>0.0%</w:t>
            </w:r>
          </w:p>
        </w:tc>
      </w:tr>
      <w:tr w:rsidR="00E546F5" w14:paraId="591092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35" w14:textId="77777777" w:rsidR="00E546F5" w:rsidRDefault="00951CE2">
            <w:pPr>
              <w:pStyle w:val="NormalinTable"/>
            </w:pPr>
            <w:r>
              <w:t>8545190000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36" w14:textId="77777777" w:rsidR="00E546F5" w:rsidRDefault="00951CE2">
            <w:pPr>
              <w:pStyle w:val="Tier1"/>
            </w:pPr>
            <w:r>
              <w:t>Carbon electrodes, carbon brushes, lamp carbons, battery carbons and other articles of graphite or other carbon, with or without metal, of a kind used for elec</w:t>
            </w:r>
            <w:r>
              <w:t>trical purposes</w:t>
            </w:r>
          </w:p>
          <w:p w14:paraId="59109237" w14:textId="77777777" w:rsidR="00E546F5" w:rsidRDefault="00951CE2">
            <w:pPr>
              <w:pStyle w:val="Tier2"/>
            </w:pPr>
            <w:r>
              <w:t>-</w:t>
            </w:r>
            <w:r>
              <w:tab/>
              <w:t>Electrodes</w:t>
            </w:r>
          </w:p>
          <w:p w14:paraId="59109238" w14:textId="77777777" w:rsidR="00E546F5" w:rsidRDefault="00951CE2">
            <w:pPr>
              <w:pStyle w:val="Tier3"/>
            </w:pPr>
            <w:r>
              <w:t>-</w:t>
            </w:r>
            <w:r>
              <w:tab/>
              <w:t>-</w:t>
            </w:r>
            <w:r>
              <w:tab/>
              <w:t>Other</w:t>
            </w:r>
          </w:p>
          <w:p w14:paraId="5910923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23A" w14:textId="77777777" w:rsidR="00E546F5" w:rsidRDefault="00951CE2">
            <w:pPr>
              <w:pStyle w:val="Tier3Bullet"/>
            </w:pPr>
            <w:r>
              <w:tab/>
            </w:r>
            <w:r>
              <w:tab/>
              <w:t>-</w:t>
            </w:r>
            <w:r>
              <w:tab/>
              <w:t xml:space="preserve">for fitting to or equipping such ships, boats or other </w:t>
            </w:r>
            <w:r>
              <w:t>vessels;</w:t>
            </w:r>
          </w:p>
          <w:p w14:paraId="5910923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23C" w14:textId="77777777" w:rsidR="00E546F5" w:rsidRDefault="00951CE2">
            <w:pPr>
              <w:pStyle w:val="Tier3Bullet"/>
            </w:pPr>
            <w:r>
              <w:tab/>
            </w:r>
            <w:r>
              <w:tab/>
              <w:t>-</w:t>
            </w:r>
            <w:r>
              <w:tab/>
              <w:t>for equipping</w:t>
            </w:r>
            <w:r>
              <w:t xml:space="preserve"> the above platforms;</w:t>
            </w:r>
          </w:p>
          <w:p w14:paraId="5910923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3E" w14:textId="77777777" w:rsidR="00E546F5" w:rsidRDefault="00951CE2">
            <w:pPr>
              <w:pStyle w:val="NormalinTable"/>
            </w:pPr>
            <w:r>
              <w:t>0.0%</w:t>
            </w:r>
          </w:p>
        </w:tc>
      </w:tr>
      <w:tr w:rsidR="00E546F5" w14:paraId="591092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40" w14:textId="77777777" w:rsidR="00E546F5" w:rsidRDefault="00951CE2">
            <w:pPr>
              <w:pStyle w:val="NormalinTable"/>
            </w:pPr>
            <w:r>
              <w:t>8545200000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41" w14:textId="77777777" w:rsidR="00E546F5" w:rsidRDefault="00951CE2">
            <w:pPr>
              <w:pStyle w:val="Tier1"/>
            </w:pPr>
            <w:r>
              <w:t xml:space="preserve">Carbon electrodes, carbon brushes, lamp carbons, battery carbons and other articles of graphite or other carbon, with or without metal, of a kind </w:t>
            </w:r>
            <w:r>
              <w:t>used for electrical purposes</w:t>
            </w:r>
          </w:p>
          <w:p w14:paraId="59109242" w14:textId="77777777" w:rsidR="00E546F5" w:rsidRDefault="00951CE2">
            <w:pPr>
              <w:pStyle w:val="Tier2"/>
            </w:pPr>
            <w:r>
              <w:t>-</w:t>
            </w:r>
            <w:r>
              <w:tab/>
              <w:t>Brushes</w:t>
            </w:r>
          </w:p>
          <w:p w14:paraId="5910924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244" w14:textId="77777777" w:rsidR="00E546F5" w:rsidRDefault="00951CE2">
            <w:pPr>
              <w:pStyle w:val="Tier2Bullet"/>
            </w:pPr>
            <w:r>
              <w:tab/>
              <w:t>-</w:t>
            </w:r>
            <w:r>
              <w:tab/>
              <w:t xml:space="preserve">for fitting to or equipping such ships, boats or other </w:t>
            </w:r>
            <w:r>
              <w:t>vessels;</w:t>
            </w:r>
          </w:p>
          <w:p w14:paraId="5910924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246" w14:textId="77777777" w:rsidR="00E546F5" w:rsidRDefault="00951CE2">
            <w:pPr>
              <w:pStyle w:val="Tier2Bullet"/>
            </w:pPr>
            <w:r>
              <w:tab/>
              <w:t>-</w:t>
            </w:r>
            <w:r>
              <w:tab/>
              <w:t>for equipping t</w:t>
            </w:r>
            <w:r>
              <w:t>he above platforms;</w:t>
            </w:r>
          </w:p>
          <w:p w14:paraId="5910924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48" w14:textId="77777777" w:rsidR="00E546F5" w:rsidRDefault="00951CE2">
            <w:pPr>
              <w:pStyle w:val="NormalinTable"/>
            </w:pPr>
            <w:r>
              <w:t>0.0%</w:t>
            </w:r>
          </w:p>
        </w:tc>
      </w:tr>
      <w:tr w:rsidR="00E546F5" w14:paraId="591092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4A" w14:textId="77777777" w:rsidR="00E546F5" w:rsidRDefault="00951CE2">
            <w:pPr>
              <w:pStyle w:val="NormalinTable"/>
            </w:pPr>
            <w:r>
              <w:t>8545901000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4B" w14:textId="77777777" w:rsidR="00E546F5" w:rsidRDefault="00951CE2">
            <w:pPr>
              <w:pStyle w:val="Tier1"/>
            </w:pPr>
            <w:r>
              <w:t>Carbon electrodes, carbon brushes, lamp carbons, battery carbons and other articles of graphite or other carbon, with or without metal, of a kind use</w:t>
            </w:r>
            <w:r>
              <w:t>d for electrical purposes</w:t>
            </w:r>
          </w:p>
          <w:p w14:paraId="5910924C" w14:textId="77777777" w:rsidR="00E546F5" w:rsidRDefault="00951CE2">
            <w:pPr>
              <w:pStyle w:val="Tier2"/>
            </w:pPr>
            <w:r>
              <w:t>-</w:t>
            </w:r>
            <w:r>
              <w:tab/>
              <w:t>Other</w:t>
            </w:r>
          </w:p>
          <w:p w14:paraId="5910924D" w14:textId="77777777" w:rsidR="00E546F5" w:rsidRDefault="00951CE2">
            <w:pPr>
              <w:pStyle w:val="Tier3"/>
            </w:pPr>
            <w:r>
              <w:t>-</w:t>
            </w:r>
            <w:r>
              <w:tab/>
              <w:t>-</w:t>
            </w:r>
            <w:r>
              <w:tab/>
              <w:t>Heating resistors</w:t>
            </w:r>
          </w:p>
          <w:p w14:paraId="5910924E"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24F" w14:textId="77777777" w:rsidR="00E546F5" w:rsidRDefault="00951CE2">
            <w:pPr>
              <w:pStyle w:val="Tier3Bullet"/>
            </w:pPr>
            <w:r>
              <w:tab/>
            </w:r>
            <w:r>
              <w:tab/>
              <w:t>-</w:t>
            </w:r>
            <w:r>
              <w:tab/>
              <w:t xml:space="preserve">for fitting to or equipping such ships, </w:t>
            </w:r>
            <w:r>
              <w:t>boats or other vessels;</w:t>
            </w:r>
          </w:p>
          <w:p w14:paraId="59109250"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251" w14:textId="77777777" w:rsidR="00E546F5" w:rsidRDefault="00951CE2">
            <w:pPr>
              <w:pStyle w:val="Tier3Bullet"/>
            </w:pPr>
            <w:r>
              <w:tab/>
            </w:r>
            <w:r>
              <w:tab/>
            </w:r>
            <w:r>
              <w:t>-</w:t>
            </w:r>
            <w:r>
              <w:tab/>
              <w:t>for equipping the above platforms;</w:t>
            </w:r>
          </w:p>
          <w:p w14:paraId="5910925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53" w14:textId="77777777" w:rsidR="00E546F5" w:rsidRDefault="00951CE2">
            <w:pPr>
              <w:pStyle w:val="NormalinTable"/>
            </w:pPr>
            <w:r>
              <w:t>0.0%</w:t>
            </w:r>
          </w:p>
        </w:tc>
      </w:tr>
      <w:tr w:rsidR="00E546F5" w14:paraId="591092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55" w14:textId="77777777" w:rsidR="00E546F5" w:rsidRDefault="00951CE2">
            <w:pPr>
              <w:pStyle w:val="NormalinTable"/>
            </w:pPr>
            <w:r>
              <w:t>8545909010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56" w14:textId="77777777" w:rsidR="00E546F5" w:rsidRDefault="00951CE2">
            <w:pPr>
              <w:pStyle w:val="Tier1"/>
            </w:pPr>
            <w:r>
              <w:t>Carbon electrodes, carbon brushes, lamp carbons, battery carbons and other articles of graphite or other carbon, with or without me</w:t>
            </w:r>
            <w:r>
              <w:t>tal, of a kind used for electrical purposes</w:t>
            </w:r>
          </w:p>
          <w:p w14:paraId="59109257" w14:textId="77777777" w:rsidR="00E546F5" w:rsidRDefault="00951CE2">
            <w:pPr>
              <w:pStyle w:val="Tier2"/>
            </w:pPr>
            <w:r>
              <w:t>-</w:t>
            </w:r>
            <w:r>
              <w:tab/>
              <w:t>Other</w:t>
            </w:r>
          </w:p>
          <w:p w14:paraId="59109258" w14:textId="77777777" w:rsidR="00E546F5" w:rsidRDefault="00951CE2">
            <w:pPr>
              <w:pStyle w:val="Tier3"/>
            </w:pPr>
            <w:r>
              <w:t>-</w:t>
            </w:r>
            <w:r>
              <w:tab/>
              <w:t>-</w:t>
            </w:r>
            <w:r>
              <w:tab/>
              <w:t>Other</w:t>
            </w:r>
          </w:p>
          <w:p w14:paraId="59109259" w14:textId="77777777" w:rsidR="00E546F5" w:rsidRDefault="00951CE2">
            <w:pPr>
              <w:pStyle w:val="Tier4"/>
            </w:pPr>
            <w:r>
              <w:t>-</w:t>
            </w:r>
            <w:r>
              <w:tab/>
              <w:t>-</w:t>
            </w:r>
            <w:r>
              <w:tab/>
              <w:t>-</w:t>
            </w:r>
            <w:r>
              <w:tab/>
              <w:t>Nipples used for graphite electrodes of a kind used for electric furnaces, with an apparent density of 1.65 g/cm³ or more and an electrical resistance of 6.0 μΩ.m or less</w:t>
            </w:r>
          </w:p>
          <w:p w14:paraId="5910925A"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925B" w14:textId="77777777" w:rsidR="00E546F5" w:rsidRDefault="00951CE2">
            <w:pPr>
              <w:pStyle w:val="Tier4Bullet"/>
            </w:pPr>
            <w:r>
              <w:tab/>
            </w:r>
            <w:r>
              <w:tab/>
            </w:r>
            <w:r>
              <w:tab/>
              <w:t>-</w:t>
            </w:r>
            <w:r>
              <w:tab/>
              <w:t>for fitting to or equipping such ships, boats or other vessels;</w:t>
            </w:r>
          </w:p>
          <w:p w14:paraId="5910925C"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925D" w14:textId="77777777" w:rsidR="00E546F5" w:rsidRDefault="00951CE2">
            <w:pPr>
              <w:pStyle w:val="Tier4Bullet"/>
            </w:pPr>
            <w:r>
              <w:tab/>
            </w:r>
            <w:r>
              <w:tab/>
            </w:r>
            <w:r>
              <w:tab/>
              <w:t>-</w:t>
            </w:r>
            <w:r>
              <w:tab/>
              <w:t>for equipping the above platforms;</w:t>
            </w:r>
          </w:p>
          <w:p w14:paraId="5910925E"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5F" w14:textId="77777777" w:rsidR="00E546F5" w:rsidRDefault="00951CE2">
            <w:pPr>
              <w:pStyle w:val="NormalinTable"/>
            </w:pPr>
            <w:r>
              <w:t>0.0%</w:t>
            </w:r>
          </w:p>
        </w:tc>
      </w:tr>
      <w:tr w:rsidR="00E546F5" w14:paraId="591092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61" w14:textId="77777777" w:rsidR="00E546F5" w:rsidRDefault="00951CE2">
            <w:pPr>
              <w:pStyle w:val="NormalinTable"/>
            </w:pPr>
            <w:r>
              <w:t>8545909020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62" w14:textId="77777777" w:rsidR="00E546F5" w:rsidRDefault="00951CE2">
            <w:pPr>
              <w:pStyle w:val="Tier1"/>
            </w:pPr>
            <w:r>
              <w:t>Carbon electrodes, carbon brushes, lamp carbons, battery carbons and other articles of graphite or other carbon, with or without metal, of a kind used for electrical purposes</w:t>
            </w:r>
          </w:p>
          <w:p w14:paraId="59109263" w14:textId="77777777" w:rsidR="00E546F5" w:rsidRDefault="00951CE2">
            <w:pPr>
              <w:pStyle w:val="Tier2"/>
            </w:pPr>
            <w:r>
              <w:t>-</w:t>
            </w:r>
            <w:r>
              <w:tab/>
              <w:t>Other</w:t>
            </w:r>
          </w:p>
          <w:p w14:paraId="59109264" w14:textId="77777777" w:rsidR="00E546F5" w:rsidRDefault="00951CE2">
            <w:pPr>
              <w:pStyle w:val="Tier3"/>
            </w:pPr>
            <w:r>
              <w:t>-</w:t>
            </w:r>
            <w:r>
              <w:tab/>
              <w:t>-</w:t>
            </w:r>
            <w:r>
              <w:tab/>
              <w:t>Other</w:t>
            </w:r>
          </w:p>
          <w:p w14:paraId="59109265" w14:textId="77777777" w:rsidR="00E546F5" w:rsidRDefault="00951CE2">
            <w:pPr>
              <w:pStyle w:val="Tier4"/>
            </w:pPr>
            <w:r>
              <w:t>-</w:t>
            </w:r>
            <w:r>
              <w:tab/>
              <w:t>-</w:t>
            </w:r>
            <w:r>
              <w:tab/>
            </w:r>
            <w:r>
              <w:t>-</w:t>
            </w:r>
            <w:r>
              <w:tab/>
              <w:t>Carbon fibre paper of a kind used for gas diffusion layers in fuel cell electrodes</w:t>
            </w:r>
          </w:p>
          <w:p w14:paraId="59109266"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267" w14:textId="77777777" w:rsidR="00E546F5" w:rsidRDefault="00951CE2">
            <w:pPr>
              <w:pStyle w:val="Tier4Bullet"/>
            </w:pPr>
            <w:r>
              <w:tab/>
            </w:r>
            <w:r>
              <w:tab/>
            </w:r>
            <w:r>
              <w:tab/>
              <w:t>-</w:t>
            </w:r>
            <w:r>
              <w:tab/>
              <w:t xml:space="preserve">for </w:t>
            </w:r>
            <w:r>
              <w:t>fitting to or equipping such ships, boats or other vessels;</w:t>
            </w:r>
          </w:p>
          <w:p w14:paraId="59109268"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9269" w14:textId="77777777" w:rsidR="00E546F5" w:rsidRDefault="00951CE2">
            <w:pPr>
              <w:pStyle w:val="Tier4Bullet"/>
            </w:pPr>
            <w:r>
              <w:tab/>
            </w:r>
            <w:r>
              <w:tab/>
            </w:r>
            <w:r>
              <w:tab/>
              <w:t>-</w:t>
            </w:r>
            <w:r>
              <w:tab/>
              <w:t>for equipping the above platforms;</w:t>
            </w:r>
          </w:p>
          <w:p w14:paraId="5910926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6B" w14:textId="77777777" w:rsidR="00E546F5" w:rsidRDefault="00951CE2">
            <w:pPr>
              <w:pStyle w:val="NormalinTable"/>
            </w:pPr>
            <w:r>
              <w:t>0.0%</w:t>
            </w:r>
          </w:p>
        </w:tc>
      </w:tr>
      <w:tr w:rsidR="00E546F5" w14:paraId="591092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6D" w14:textId="77777777" w:rsidR="00E546F5" w:rsidRDefault="00951CE2">
            <w:pPr>
              <w:pStyle w:val="NormalinTable"/>
            </w:pPr>
            <w:r>
              <w:t>8545909099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6E" w14:textId="77777777" w:rsidR="00E546F5" w:rsidRDefault="00951CE2">
            <w:pPr>
              <w:pStyle w:val="Tier1"/>
            </w:pPr>
            <w:r>
              <w:t xml:space="preserve">Carbon electrodes, carbon brushes, lamp carbons, battery carbons and other articles of </w:t>
            </w:r>
            <w:r>
              <w:t>graphite or other carbon, with or without metal, of a kind used for electrical purposes</w:t>
            </w:r>
          </w:p>
          <w:p w14:paraId="5910926F" w14:textId="77777777" w:rsidR="00E546F5" w:rsidRDefault="00951CE2">
            <w:pPr>
              <w:pStyle w:val="Tier2"/>
            </w:pPr>
            <w:r>
              <w:t>-</w:t>
            </w:r>
            <w:r>
              <w:tab/>
              <w:t>Other</w:t>
            </w:r>
          </w:p>
          <w:p w14:paraId="59109270" w14:textId="77777777" w:rsidR="00E546F5" w:rsidRDefault="00951CE2">
            <w:pPr>
              <w:pStyle w:val="Tier3"/>
            </w:pPr>
            <w:r>
              <w:t>-</w:t>
            </w:r>
            <w:r>
              <w:tab/>
              <w:t>-</w:t>
            </w:r>
            <w:r>
              <w:tab/>
              <w:t>Other</w:t>
            </w:r>
          </w:p>
          <w:p w14:paraId="59109271" w14:textId="77777777" w:rsidR="00E546F5" w:rsidRDefault="00951CE2">
            <w:pPr>
              <w:pStyle w:val="Tier4"/>
            </w:pPr>
            <w:r>
              <w:t>-</w:t>
            </w:r>
            <w:r>
              <w:tab/>
              <w:t>-</w:t>
            </w:r>
            <w:r>
              <w:tab/>
              <w:t>-</w:t>
            </w:r>
            <w:r>
              <w:tab/>
              <w:t>Other</w:t>
            </w:r>
          </w:p>
          <w:p w14:paraId="59109272"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9273" w14:textId="77777777" w:rsidR="00E546F5" w:rsidRDefault="00951CE2">
            <w:pPr>
              <w:pStyle w:val="Tier4Bullet"/>
            </w:pPr>
            <w:r>
              <w:tab/>
            </w:r>
            <w:r>
              <w:tab/>
            </w:r>
            <w:r>
              <w:tab/>
              <w:t>-</w:t>
            </w:r>
            <w:r>
              <w:tab/>
              <w:t>for fitting to or equipping such ships, boats or other vessels;</w:t>
            </w:r>
          </w:p>
          <w:p w14:paraId="59109274"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9275" w14:textId="77777777" w:rsidR="00E546F5" w:rsidRDefault="00951CE2">
            <w:pPr>
              <w:pStyle w:val="Tier4Bullet"/>
            </w:pPr>
            <w:r>
              <w:tab/>
            </w:r>
            <w:r>
              <w:tab/>
            </w:r>
            <w:r>
              <w:tab/>
              <w:t>-</w:t>
            </w:r>
            <w:r>
              <w:tab/>
              <w:t>for equipping the above platforms;</w:t>
            </w:r>
          </w:p>
          <w:p w14:paraId="59109276"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77" w14:textId="77777777" w:rsidR="00E546F5" w:rsidRDefault="00951CE2">
            <w:pPr>
              <w:pStyle w:val="NormalinTable"/>
            </w:pPr>
            <w:r>
              <w:t>0.0%</w:t>
            </w:r>
          </w:p>
        </w:tc>
      </w:tr>
      <w:tr w:rsidR="00E546F5" w14:paraId="5910928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79" w14:textId="77777777" w:rsidR="00E546F5" w:rsidRDefault="00951CE2">
            <w:pPr>
              <w:pStyle w:val="NormalinTable"/>
            </w:pPr>
            <w:r>
              <w:t>8546000000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7A" w14:textId="77777777" w:rsidR="00E546F5" w:rsidRDefault="00951CE2">
            <w:pPr>
              <w:pStyle w:val="Tier1"/>
            </w:pPr>
            <w:r>
              <w:t>Electrical insulators of any material</w:t>
            </w:r>
          </w:p>
          <w:p w14:paraId="5910927B"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927C" w14:textId="77777777" w:rsidR="00E546F5" w:rsidRDefault="00951CE2">
            <w:pPr>
              <w:pStyle w:val="Tier1Bullet"/>
            </w:pPr>
            <w:r>
              <w:t>-</w:t>
            </w:r>
            <w:r>
              <w:tab/>
              <w:t>for fitting to or equipping such ships, boats or other vessels;</w:t>
            </w:r>
          </w:p>
          <w:p w14:paraId="5910927D"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927E" w14:textId="77777777" w:rsidR="00E546F5" w:rsidRDefault="00951CE2">
            <w:pPr>
              <w:pStyle w:val="Tier1Bullet"/>
            </w:pPr>
            <w:r>
              <w:t>-</w:t>
            </w:r>
            <w:r>
              <w:tab/>
              <w:t>for equipping the above platforms;</w:t>
            </w:r>
          </w:p>
          <w:p w14:paraId="5910927F"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80" w14:textId="77777777" w:rsidR="00E546F5" w:rsidRDefault="00951CE2">
            <w:pPr>
              <w:pStyle w:val="NormalinTable"/>
            </w:pPr>
            <w:r>
              <w:t>0.0%</w:t>
            </w:r>
          </w:p>
        </w:tc>
      </w:tr>
      <w:tr w:rsidR="00E546F5" w14:paraId="5910928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82" w14:textId="77777777" w:rsidR="00E546F5" w:rsidRDefault="00951CE2">
            <w:pPr>
              <w:pStyle w:val="NormalinTable"/>
            </w:pPr>
            <w:r>
              <w:t>8547100000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83" w14:textId="77777777" w:rsidR="00E546F5" w:rsidRDefault="00951CE2">
            <w:pPr>
              <w:pStyle w:val="Tier1"/>
            </w:pPr>
            <w:r>
              <w:t xml:space="preserve">Insulating fittings for electrical machines, appliances or equipment, being fittings wholly of insulating material apart from any minor components of metal (for example, threaded sockets) incorporated during moulding </w:t>
            </w:r>
            <w:r>
              <w:t>solely for purposes of assembly, other than insulators of heading 8546; electrical conduit tubing and joints therefor, of base metal lined with insulating material</w:t>
            </w:r>
          </w:p>
          <w:p w14:paraId="59109284" w14:textId="77777777" w:rsidR="00E546F5" w:rsidRDefault="00951CE2">
            <w:pPr>
              <w:pStyle w:val="Tier2"/>
            </w:pPr>
            <w:r>
              <w:t>-</w:t>
            </w:r>
            <w:r>
              <w:tab/>
              <w:t>Insulating fittings of ceramics</w:t>
            </w:r>
          </w:p>
          <w:p w14:paraId="59109285" w14:textId="77777777" w:rsidR="00E546F5" w:rsidRDefault="00951CE2">
            <w:pPr>
              <w:pStyle w:val="Tier2Bullet"/>
            </w:pPr>
            <w:r>
              <w:tab/>
              <w:t>-</w:t>
            </w:r>
            <w:r>
              <w:tab/>
              <w:t>for incorporation in ships, boats or other vessels list</w:t>
            </w:r>
            <w:r>
              <w:t>ed in Table 1, for the purposes of their construction, repair, maintenance or conversion;</w:t>
            </w:r>
          </w:p>
          <w:p w14:paraId="59109286" w14:textId="77777777" w:rsidR="00E546F5" w:rsidRDefault="00951CE2">
            <w:pPr>
              <w:pStyle w:val="Tier2Bullet"/>
            </w:pPr>
            <w:r>
              <w:tab/>
              <w:t>-</w:t>
            </w:r>
            <w:r>
              <w:tab/>
              <w:t>for fitting to or equipping such ships, boats or other vessels;</w:t>
            </w:r>
          </w:p>
          <w:p w14:paraId="59109287" w14:textId="77777777" w:rsidR="00E546F5" w:rsidRDefault="00951CE2">
            <w:pPr>
              <w:pStyle w:val="Tier2Bullet"/>
            </w:pP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14:paraId="59109288" w14:textId="77777777" w:rsidR="00E546F5" w:rsidRDefault="00951CE2">
            <w:pPr>
              <w:pStyle w:val="Tier2Bullet"/>
            </w:pPr>
            <w:r>
              <w:tab/>
              <w:t>-</w:t>
            </w:r>
            <w:r>
              <w:tab/>
              <w:t>for equipping the above platforms;</w:t>
            </w:r>
          </w:p>
          <w:p w14:paraId="59109289"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8A" w14:textId="77777777" w:rsidR="00E546F5" w:rsidRDefault="00951CE2">
            <w:pPr>
              <w:pStyle w:val="NormalinTable"/>
            </w:pPr>
            <w:r>
              <w:t>0.0%</w:t>
            </w:r>
          </w:p>
        </w:tc>
      </w:tr>
      <w:tr w:rsidR="00E546F5" w14:paraId="5910929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8C" w14:textId="77777777" w:rsidR="00E546F5" w:rsidRDefault="00951CE2">
            <w:pPr>
              <w:pStyle w:val="NormalinTable"/>
            </w:pPr>
            <w:r>
              <w:t>8547200000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8D" w14:textId="77777777" w:rsidR="00E546F5" w:rsidRDefault="00951CE2">
            <w:pPr>
              <w:pStyle w:val="Tier1"/>
            </w:pPr>
            <w:r>
              <w:t xml:space="preserve">Insulating fittings for electrical machines, appliances or equipment, being fittings wholly of insulating material apart from any minor components of metal (for example, threaded sockets) incorporated during moulding solely for purposes of assembly, other </w:t>
            </w:r>
            <w:r>
              <w:t>than insulators of heading 8546; electrical conduit tubing and joints therefor, of base metal lined with insulating material</w:t>
            </w:r>
          </w:p>
          <w:p w14:paraId="5910928E" w14:textId="77777777" w:rsidR="00E546F5" w:rsidRDefault="00951CE2">
            <w:pPr>
              <w:pStyle w:val="Tier2"/>
            </w:pPr>
            <w:r>
              <w:t>-</w:t>
            </w:r>
            <w:r>
              <w:tab/>
              <w:t>Insulating fittings of plastics</w:t>
            </w:r>
          </w:p>
          <w:p w14:paraId="5910928F" w14:textId="77777777" w:rsidR="00E546F5" w:rsidRDefault="00951CE2">
            <w:pPr>
              <w:pStyle w:val="Tier2Bullet"/>
            </w:pPr>
            <w:r>
              <w:tab/>
              <w:t>-</w:t>
            </w:r>
            <w:r>
              <w:tab/>
              <w:t>for incorporation in ships, boats or other vessels listed in Table 1, for the purposes of thei</w:t>
            </w:r>
            <w:r>
              <w:t>r construction, repair, maintenance or conversion;</w:t>
            </w:r>
          </w:p>
          <w:p w14:paraId="59109290" w14:textId="77777777" w:rsidR="00E546F5" w:rsidRDefault="00951CE2">
            <w:pPr>
              <w:pStyle w:val="Tier2Bullet"/>
            </w:pPr>
            <w:r>
              <w:tab/>
              <w:t>-</w:t>
            </w:r>
            <w:r>
              <w:tab/>
              <w:t>for fitting to or equipping such ships, boats or other vessels;</w:t>
            </w:r>
          </w:p>
          <w:p w14:paraId="59109291" w14:textId="77777777" w:rsidR="00E546F5" w:rsidRDefault="00951CE2">
            <w:pPr>
              <w:pStyle w:val="Tier2Bullet"/>
            </w:pPr>
            <w:r>
              <w:tab/>
              <w:t>-</w:t>
            </w:r>
            <w:r>
              <w:tab/>
              <w:t>for incorporation, for the purposes of their construction, repair, maintenance or conversion, in drilling or production platforms liste</w:t>
            </w:r>
            <w:r>
              <w:t>d below: fixed, of subheading ex 8430 49 or floating or submersible of subheading 8905 20;</w:t>
            </w:r>
          </w:p>
          <w:p w14:paraId="59109292" w14:textId="77777777" w:rsidR="00E546F5" w:rsidRDefault="00951CE2">
            <w:pPr>
              <w:pStyle w:val="Tier2Bullet"/>
            </w:pPr>
            <w:r>
              <w:tab/>
              <w:t>-</w:t>
            </w:r>
            <w:r>
              <w:tab/>
              <w:t>for equipping the above platforms;</w:t>
            </w:r>
          </w:p>
          <w:p w14:paraId="5910929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94" w14:textId="77777777" w:rsidR="00E546F5" w:rsidRDefault="00951CE2">
            <w:pPr>
              <w:pStyle w:val="NormalinTable"/>
            </w:pPr>
            <w:r>
              <w:t>0.0%</w:t>
            </w:r>
          </w:p>
        </w:tc>
      </w:tr>
      <w:tr w:rsidR="00E546F5" w14:paraId="5910929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96" w14:textId="77777777" w:rsidR="00E546F5" w:rsidRDefault="00951CE2">
            <w:pPr>
              <w:pStyle w:val="NormalinTable"/>
            </w:pPr>
            <w:r>
              <w:t>8547900000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97" w14:textId="77777777" w:rsidR="00E546F5" w:rsidRDefault="00951CE2">
            <w:pPr>
              <w:pStyle w:val="Tier1"/>
            </w:pPr>
            <w:r>
              <w:t>Insulating fittings for electrical machi</w:t>
            </w:r>
            <w:r>
              <w:t>nes, appliances or equipment, being fittings wholly of insulating material apart from any minor components of metal (for example, threaded sockets) incorporated during moulding solely for purposes of assembly, other than insulators of heading 8546; electri</w:t>
            </w:r>
            <w:r>
              <w:t>cal conduit tubing and joints therefor, of base metal lined with insulating material</w:t>
            </w:r>
          </w:p>
          <w:p w14:paraId="59109298" w14:textId="77777777" w:rsidR="00E546F5" w:rsidRDefault="00951CE2">
            <w:pPr>
              <w:pStyle w:val="Tier2"/>
            </w:pPr>
            <w:r>
              <w:t>-</w:t>
            </w:r>
            <w:r>
              <w:tab/>
              <w:t>Other</w:t>
            </w:r>
          </w:p>
          <w:p w14:paraId="5910929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29A" w14:textId="77777777" w:rsidR="00E546F5" w:rsidRDefault="00951CE2">
            <w:pPr>
              <w:pStyle w:val="Tier2Bullet"/>
            </w:pPr>
            <w:r>
              <w:tab/>
              <w:t>-</w:t>
            </w:r>
            <w:r>
              <w:tab/>
              <w:t xml:space="preserve">for </w:t>
            </w:r>
            <w:r>
              <w:t>fitting to or equipping such ships, boats or other vessels;</w:t>
            </w:r>
          </w:p>
          <w:p w14:paraId="5910929B"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14:paraId="5910929C" w14:textId="77777777" w:rsidR="00E546F5" w:rsidRDefault="00951CE2">
            <w:pPr>
              <w:pStyle w:val="Tier2Bullet"/>
            </w:pPr>
            <w:r>
              <w:tab/>
              <w:t>-</w:t>
            </w:r>
            <w:r>
              <w:tab/>
              <w:t>for equipping the above platforms;</w:t>
            </w:r>
          </w:p>
          <w:p w14:paraId="5910929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9E" w14:textId="77777777" w:rsidR="00E546F5" w:rsidRDefault="00951CE2">
            <w:pPr>
              <w:pStyle w:val="NormalinTable"/>
            </w:pPr>
            <w:r>
              <w:t>0.0%</w:t>
            </w:r>
          </w:p>
        </w:tc>
      </w:tr>
      <w:tr w:rsidR="00E546F5" w14:paraId="591092A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A0" w14:textId="77777777" w:rsidR="00E546F5" w:rsidRDefault="00951CE2">
            <w:pPr>
              <w:pStyle w:val="NormalinTable"/>
            </w:pPr>
            <w:r>
              <w:t>8548902000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A1" w14:textId="77777777" w:rsidR="00E546F5" w:rsidRDefault="00951CE2">
            <w:pPr>
              <w:pStyle w:val="Tier1"/>
            </w:pPr>
            <w:r>
              <w:t xml:space="preserve">Waste and scrap of primary cells, primary batteries and electric accumulators; spent </w:t>
            </w:r>
            <w:r>
              <w:t>primary cells, spent primary batteries and spent electric accumulators; electrical parts of machinery or apparatus, not specified or included elsewhere in this chapter</w:t>
            </w:r>
          </w:p>
          <w:p w14:paraId="591092A2" w14:textId="77777777" w:rsidR="00E546F5" w:rsidRDefault="00951CE2">
            <w:pPr>
              <w:pStyle w:val="Tier2"/>
            </w:pPr>
            <w:r>
              <w:t>-</w:t>
            </w:r>
            <w:r>
              <w:tab/>
              <w:t>Other</w:t>
            </w:r>
          </w:p>
          <w:p w14:paraId="591092A3" w14:textId="77777777" w:rsidR="00E546F5" w:rsidRDefault="00951CE2">
            <w:pPr>
              <w:pStyle w:val="Tier3"/>
            </w:pPr>
            <w:r>
              <w:t>-</w:t>
            </w:r>
            <w:r>
              <w:tab/>
              <w:t>-</w:t>
            </w:r>
            <w:r>
              <w:tab/>
              <w:t>Memories in multicombinational forms such as stack D-RAMs and modules</w:t>
            </w:r>
          </w:p>
          <w:p w14:paraId="591092A4" w14:textId="77777777" w:rsidR="00E546F5" w:rsidRDefault="00951CE2">
            <w:pPr>
              <w:pStyle w:val="Tier3Bullet"/>
            </w:pPr>
            <w:r>
              <w:tab/>
            </w:r>
            <w:r>
              <w:tab/>
              <w:t>-</w:t>
            </w:r>
            <w:r>
              <w:tab/>
            </w:r>
            <w:r>
              <w:t>for incorporation in ships, boats or other vessels listed in Table 1, for the purposes of their construction, repair, maintenance or conversion;</w:t>
            </w:r>
          </w:p>
          <w:p w14:paraId="591092A5" w14:textId="77777777" w:rsidR="00E546F5" w:rsidRDefault="00951CE2">
            <w:pPr>
              <w:pStyle w:val="Tier3Bullet"/>
            </w:pPr>
            <w:r>
              <w:tab/>
            </w:r>
            <w:r>
              <w:tab/>
              <w:t>-</w:t>
            </w:r>
            <w:r>
              <w:tab/>
              <w:t>for fitting to or equipping such ships, boats or other vessels;</w:t>
            </w:r>
          </w:p>
          <w:p w14:paraId="591092A6"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2A7" w14:textId="77777777" w:rsidR="00E546F5" w:rsidRDefault="00951CE2">
            <w:pPr>
              <w:pStyle w:val="Tier3Bullet"/>
            </w:pPr>
            <w:r>
              <w:tab/>
            </w:r>
            <w:r>
              <w:tab/>
              <w:t>-</w:t>
            </w:r>
            <w:r>
              <w:tab/>
              <w:t>for equipping the above platforms;</w:t>
            </w:r>
          </w:p>
          <w:p w14:paraId="591092A8"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A9" w14:textId="77777777" w:rsidR="00E546F5" w:rsidRDefault="00951CE2">
            <w:pPr>
              <w:pStyle w:val="NormalinTable"/>
            </w:pPr>
            <w:r>
              <w:t>0.0%</w:t>
            </w:r>
          </w:p>
        </w:tc>
      </w:tr>
      <w:tr w:rsidR="00E546F5" w14:paraId="591092B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AB" w14:textId="77777777" w:rsidR="00E546F5" w:rsidRDefault="00951CE2">
            <w:pPr>
              <w:pStyle w:val="NormalinTable"/>
            </w:pPr>
            <w:r>
              <w:t>8548909010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AC" w14:textId="77777777" w:rsidR="00E546F5" w:rsidRDefault="00951CE2">
            <w:pPr>
              <w:pStyle w:val="Tier1"/>
            </w:pPr>
            <w:r>
              <w:t>Waste and scrap of primary cells, primary batteries and electric accumulators; spent primary cells, spent primary batteries and spent electric accumulators; electrical parts of machinery or apparatu</w:t>
            </w:r>
            <w:r>
              <w:t>s, not specified or included elsewhere in this chapter</w:t>
            </w:r>
          </w:p>
          <w:p w14:paraId="591092AD" w14:textId="77777777" w:rsidR="00E546F5" w:rsidRDefault="00951CE2">
            <w:pPr>
              <w:pStyle w:val="Tier2"/>
            </w:pPr>
            <w:r>
              <w:t>-</w:t>
            </w:r>
            <w:r>
              <w:tab/>
              <w:t>Other</w:t>
            </w:r>
          </w:p>
          <w:p w14:paraId="591092AE" w14:textId="77777777" w:rsidR="00E546F5" w:rsidRDefault="00951CE2">
            <w:pPr>
              <w:pStyle w:val="Tier3"/>
            </w:pPr>
            <w:r>
              <w:t>-</w:t>
            </w:r>
            <w:r>
              <w:tab/>
              <w:t>-</w:t>
            </w:r>
            <w:r>
              <w:tab/>
              <w:t>Other</w:t>
            </w:r>
          </w:p>
          <w:p w14:paraId="591092AF" w14:textId="77777777" w:rsidR="00E546F5" w:rsidRDefault="00951CE2">
            <w:pPr>
              <w:pStyle w:val="Tier4"/>
            </w:pPr>
            <w:r>
              <w:t>-</w:t>
            </w:r>
            <w:r>
              <w:tab/>
              <w:t>-</w:t>
            </w:r>
            <w:r>
              <w:tab/>
              <w:t>-</w:t>
            </w:r>
            <w:r>
              <w:tab/>
              <w:t>For use in certain types of aircraft</w:t>
            </w:r>
          </w:p>
          <w:p w14:paraId="591092B0"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B1" w14:textId="77777777" w:rsidR="00E546F5" w:rsidRDefault="00951CE2">
            <w:pPr>
              <w:pStyle w:val="NormalinTable"/>
            </w:pPr>
            <w:r>
              <w:t>0.0%</w:t>
            </w:r>
          </w:p>
        </w:tc>
      </w:tr>
      <w:tr w:rsidR="00E546F5" w14:paraId="591092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B3" w14:textId="77777777" w:rsidR="00E546F5" w:rsidRDefault="00951CE2">
            <w:pPr>
              <w:pStyle w:val="NormalinTable"/>
            </w:pPr>
            <w:r>
              <w:t>8548909041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B4" w14:textId="77777777" w:rsidR="00E546F5" w:rsidRDefault="00951CE2">
            <w:pPr>
              <w:pStyle w:val="Tier1"/>
            </w:pPr>
            <w:r>
              <w:t>Waste and scrap of primary cells, primary batteries and electric accumulators; spent primary cells, spent primary batteries and spent electric accumulators; electrical parts of machiner</w:t>
            </w:r>
            <w:r>
              <w:t>y or apparatus, not specified or included elsewhere in this chapter</w:t>
            </w:r>
          </w:p>
          <w:p w14:paraId="591092B5" w14:textId="77777777" w:rsidR="00E546F5" w:rsidRDefault="00951CE2">
            <w:pPr>
              <w:pStyle w:val="Tier2"/>
            </w:pPr>
            <w:r>
              <w:t>-</w:t>
            </w:r>
            <w:r>
              <w:tab/>
              <w:t>Other</w:t>
            </w:r>
          </w:p>
          <w:p w14:paraId="591092B6" w14:textId="77777777" w:rsidR="00E546F5" w:rsidRDefault="00951CE2">
            <w:pPr>
              <w:pStyle w:val="Tier3"/>
            </w:pPr>
            <w:r>
              <w:t>-</w:t>
            </w:r>
            <w:r>
              <w:tab/>
              <w:t>-</w:t>
            </w:r>
            <w:r>
              <w:tab/>
              <w:t>Other</w:t>
            </w:r>
          </w:p>
          <w:p w14:paraId="591092B7" w14:textId="77777777" w:rsidR="00E546F5" w:rsidRDefault="00951CE2">
            <w:pPr>
              <w:pStyle w:val="Tier4"/>
            </w:pPr>
            <w:r>
              <w:t>-</w:t>
            </w:r>
            <w:r>
              <w:tab/>
              <w:t>-</w:t>
            </w:r>
            <w:r>
              <w:tab/>
              <w:t>-</w:t>
            </w:r>
            <w:r>
              <w:tab/>
              <w:t>Other</w:t>
            </w:r>
          </w:p>
          <w:p w14:paraId="591092B8" w14:textId="77777777" w:rsidR="00E546F5" w:rsidRDefault="00951CE2">
            <w:pPr>
              <w:pStyle w:val="Tier5"/>
            </w:pPr>
            <w:r>
              <w:t>-</w:t>
            </w:r>
            <w:r>
              <w:tab/>
              <w:t>-</w:t>
            </w:r>
            <w:r>
              <w:tab/>
              <w:t>-</w:t>
            </w:r>
            <w:r>
              <w:tab/>
              <w:t>-</w:t>
            </w:r>
            <w:r>
              <w:tab/>
              <w:t xml:space="preserve">Unit, consisting of a resonator operating within a frequency range of 1.8 MHz or more but not more than 40 MHz and a capacitor, contained in a </w:t>
            </w:r>
            <w:r>
              <w:t>housing</w:t>
            </w:r>
          </w:p>
          <w:p w14:paraId="591092B9"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2BA" w14:textId="77777777" w:rsidR="00E546F5" w:rsidRDefault="00951CE2">
            <w:pPr>
              <w:pStyle w:val="Tier5Bullet"/>
            </w:pPr>
            <w:r>
              <w:tab/>
            </w:r>
            <w:r>
              <w:tab/>
            </w:r>
            <w:r>
              <w:tab/>
            </w:r>
            <w:r>
              <w:tab/>
              <w:t>-</w:t>
            </w:r>
            <w:r>
              <w:tab/>
              <w:t>for fitting to or equipping such ships, boats or other vessels;</w:t>
            </w:r>
          </w:p>
          <w:p w14:paraId="591092BB" w14:textId="77777777" w:rsidR="00E546F5" w:rsidRDefault="00951CE2">
            <w:pPr>
              <w:pStyle w:val="Tier5Bullet"/>
            </w:pPr>
            <w:r>
              <w:tab/>
            </w:r>
            <w:r>
              <w:tab/>
            </w: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14:paraId="591092BC" w14:textId="77777777" w:rsidR="00E546F5" w:rsidRDefault="00951CE2">
            <w:pPr>
              <w:pStyle w:val="Tier5Bullet"/>
            </w:pPr>
            <w:r>
              <w:tab/>
            </w:r>
            <w:r>
              <w:tab/>
            </w:r>
            <w:r>
              <w:tab/>
            </w:r>
            <w:r>
              <w:tab/>
              <w:t>-</w:t>
            </w:r>
            <w:r>
              <w:tab/>
              <w:t>for equipping the above platforms;</w:t>
            </w:r>
          </w:p>
          <w:p w14:paraId="591092BD" w14:textId="77777777" w:rsidR="00E546F5" w:rsidRDefault="00951CE2">
            <w:pPr>
              <w:pStyle w:val="Tier5Bullet"/>
            </w:pPr>
            <w:r>
              <w:tab/>
            </w:r>
            <w:r>
              <w:tab/>
            </w:r>
            <w:r>
              <w:tab/>
            </w:r>
            <w:r>
              <w:tab/>
              <w:t>-</w:t>
            </w:r>
            <w:r>
              <w:tab/>
              <w:t xml:space="preserve">for </w:t>
            </w:r>
            <w:r>
              <w:t>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BE" w14:textId="77777777" w:rsidR="00E546F5" w:rsidRDefault="00951CE2">
            <w:pPr>
              <w:pStyle w:val="NormalinTable"/>
            </w:pPr>
            <w:r>
              <w:t>0.0%</w:t>
            </w:r>
          </w:p>
        </w:tc>
      </w:tr>
      <w:tr w:rsidR="00E546F5" w14:paraId="591092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C0" w14:textId="77777777" w:rsidR="00E546F5" w:rsidRDefault="00951CE2">
            <w:pPr>
              <w:pStyle w:val="NormalinTable"/>
            </w:pPr>
            <w:r>
              <w:t>8548909043</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C1" w14:textId="77777777" w:rsidR="00E546F5" w:rsidRDefault="00951CE2">
            <w:pPr>
              <w:pStyle w:val="Tier1"/>
            </w:pPr>
            <w:r>
              <w:t xml:space="preserve">Waste and scrap of primary cells, primary batteries and electric accumulators; spent primary cells, spent primary batteries and spent electric accumulators; </w:t>
            </w:r>
            <w:r>
              <w:t>electrical parts of machinery or apparatus, not specified or included elsewhere in this chapter</w:t>
            </w:r>
          </w:p>
          <w:p w14:paraId="591092C2" w14:textId="77777777" w:rsidR="00E546F5" w:rsidRDefault="00951CE2">
            <w:pPr>
              <w:pStyle w:val="Tier2"/>
            </w:pPr>
            <w:r>
              <w:t>-</w:t>
            </w:r>
            <w:r>
              <w:tab/>
              <w:t>Other</w:t>
            </w:r>
          </w:p>
          <w:p w14:paraId="591092C3" w14:textId="77777777" w:rsidR="00E546F5" w:rsidRDefault="00951CE2">
            <w:pPr>
              <w:pStyle w:val="Tier3"/>
            </w:pPr>
            <w:r>
              <w:t>-</w:t>
            </w:r>
            <w:r>
              <w:tab/>
              <w:t>-</w:t>
            </w:r>
            <w:r>
              <w:tab/>
              <w:t>Other</w:t>
            </w:r>
          </w:p>
          <w:p w14:paraId="591092C4" w14:textId="77777777" w:rsidR="00E546F5" w:rsidRDefault="00951CE2">
            <w:pPr>
              <w:pStyle w:val="Tier4"/>
            </w:pPr>
            <w:r>
              <w:t>-</w:t>
            </w:r>
            <w:r>
              <w:tab/>
              <w:t>-</w:t>
            </w:r>
            <w:r>
              <w:tab/>
              <w:t>-</w:t>
            </w:r>
            <w:r>
              <w:tab/>
              <w:t>Other</w:t>
            </w:r>
          </w:p>
          <w:p w14:paraId="591092C5" w14:textId="77777777" w:rsidR="00E546F5" w:rsidRDefault="00951CE2">
            <w:pPr>
              <w:pStyle w:val="Tier5"/>
            </w:pPr>
            <w:r>
              <w:t>-</w:t>
            </w:r>
            <w:r>
              <w:tab/>
              <w:t>-</w:t>
            </w:r>
            <w:r>
              <w:tab/>
              <w:t>-</w:t>
            </w:r>
            <w:r>
              <w:tab/>
              <w:t>-</w:t>
            </w:r>
            <w:r>
              <w:tab/>
              <w:t>Contact image sensor</w:t>
            </w:r>
          </w:p>
          <w:p w14:paraId="591092C6" w14:textId="77777777" w:rsidR="00E546F5" w:rsidRDefault="00951CE2">
            <w:pPr>
              <w:pStyle w:val="Tier5Bullet"/>
            </w:pPr>
            <w:r>
              <w:tab/>
            </w:r>
            <w:r>
              <w:tab/>
            </w:r>
            <w:r>
              <w:tab/>
            </w:r>
            <w:r>
              <w:tab/>
              <w:t>-</w:t>
            </w:r>
            <w:r>
              <w:tab/>
              <w:t>for incorporation in ships, boats or other vessels listed in Table 1, for the purposes of their</w:t>
            </w:r>
            <w:r>
              <w:t xml:space="preserve"> construction, repair, maintenance or conversion;</w:t>
            </w:r>
          </w:p>
          <w:p w14:paraId="591092C7" w14:textId="77777777" w:rsidR="00E546F5" w:rsidRDefault="00951CE2">
            <w:pPr>
              <w:pStyle w:val="Tier5Bullet"/>
            </w:pPr>
            <w:r>
              <w:tab/>
            </w:r>
            <w:r>
              <w:tab/>
            </w:r>
            <w:r>
              <w:tab/>
            </w:r>
            <w:r>
              <w:tab/>
              <w:t>-</w:t>
            </w:r>
            <w:r>
              <w:tab/>
              <w:t>for fitting to or equipping such ships, boats or other vessels;</w:t>
            </w:r>
          </w:p>
          <w:p w14:paraId="591092C8"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14:paraId="591092C9" w14:textId="77777777" w:rsidR="00E546F5" w:rsidRDefault="00951CE2">
            <w:pPr>
              <w:pStyle w:val="Tier5Bullet"/>
            </w:pPr>
            <w:r>
              <w:tab/>
            </w:r>
            <w:r>
              <w:tab/>
            </w:r>
            <w:r>
              <w:tab/>
            </w:r>
            <w:r>
              <w:tab/>
              <w:t>-</w:t>
            </w:r>
            <w:r>
              <w:tab/>
              <w:t>for equipping the above platforms;</w:t>
            </w:r>
          </w:p>
          <w:p w14:paraId="591092CA"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CB" w14:textId="77777777" w:rsidR="00E546F5" w:rsidRDefault="00951CE2">
            <w:pPr>
              <w:pStyle w:val="NormalinTable"/>
            </w:pPr>
            <w:r>
              <w:t>0.0%</w:t>
            </w:r>
          </w:p>
        </w:tc>
      </w:tr>
      <w:tr w:rsidR="00E546F5" w14:paraId="591092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CD" w14:textId="77777777" w:rsidR="00E546F5" w:rsidRDefault="00951CE2">
            <w:pPr>
              <w:pStyle w:val="NormalinTable"/>
            </w:pPr>
            <w:r>
              <w:t>8548909044</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CE" w14:textId="77777777" w:rsidR="00E546F5" w:rsidRDefault="00951CE2">
            <w:pPr>
              <w:pStyle w:val="Tier1"/>
            </w:pPr>
            <w:r>
              <w:t xml:space="preserve">Waste and scrap of </w:t>
            </w:r>
            <w:r>
              <w:t>primary cells, primary batteries and electric accumulators; spent primary cells, spent primary batteries and spent electric accumulators; electrical parts of machinery or apparatus, not specified or included elsewhere in this chapter</w:t>
            </w:r>
          </w:p>
          <w:p w14:paraId="591092CF" w14:textId="77777777" w:rsidR="00E546F5" w:rsidRDefault="00951CE2">
            <w:pPr>
              <w:pStyle w:val="Tier2"/>
            </w:pPr>
            <w:r>
              <w:t>-</w:t>
            </w:r>
            <w:r>
              <w:tab/>
              <w:t>Other</w:t>
            </w:r>
          </w:p>
          <w:p w14:paraId="591092D0" w14:textId="77777777" w:rsidR="00E546F5" w:rsidRDefault="00951CE2">
            <w:pPr>
              <w:pStyle w:val="Tier3"/>
            </w:pPr>
            <w:r>
              <w:t>-</w:t>
            </w:r>
            <w:r>
              <w:tab/>
              <w:t>-</w:t>
            </w:r>
            <w:r>
              <w:tab/>
              <w:t>Other</w:t>
            </w:r>
          </w:p>
          <w:p w14:paraId="591092D1" w14:textId="77777777" w:rsidR="00E546F5" w:rsidRDefault="00951CE2">
            <w:pPr>
              <w:pStyle w:val="Tier4"/>
            </w:pPr>
            <w:r>
              <w:t>-</w:t>
            </w:r>
            <w:r>
              <w:tab/>
              <w:t>-</w:t>
            </w:r>
            <w:r>
              <w:tab/>
            </w:r>
            <w:r>
              <w:t>-</w:t>
            </w:r>
            <w:r>
              <w:tab/>
              <w:t>Other</w:t>
            </w:r>
          </w:p>
          <w:p w14:paraId="591092D2" w14:textId="77777777" w:rsidR="00E546F5" w:rsidRDefault="00951CE2">
            <w:pPr>
              <w:pStyle w:val="Tier5"/>
            </w:pPr>
            <w:r>
              <w:t>-</w:t>
            </w:r>
            <w:r>
              <w:tab/>
              <w:t>-</w:t>
            </w:r>
            <w:r>
              <w:tab/>
              <w:t>-</w:t>
            </w:r>
            <w:r>
              <w:tab/>
              <w:t>-</w:t>
            </w:r>
            <w:r>
              <w:tab/>
              <w:t>Parts of TV-apparatus, having micro-processor and video-processor functions, comprising at least a micro-controller and a video-processor, mounted on a leadframe and contained in a plastic housing</w:t>
            </w:r>
          </w:p>
          <w:p w14:paraId="591092D3" w14:textId="77777777" w:rsidR="00E546F5" w:rsidRDefault="00951CE2">
            <w:pPr>
              <w:pStyle w:val="Tier5Bullet"/>
            </w:pPr>
            <w:r>
              <w:tab/>
            </w:r>
            <w:r>
              <w:tab/>
            </w:r>
            <w:r>
              <w:tab/>
            </w:r>
            <w:r>
              <w:tab/>
              <w:t>-</w:t>
            </w:r>
            <w:r>
              <w:tab/>
              <w:t xml:space="preserve">for incorporation in ships, boats or </w:t>
            </w:r>
            <w:r>
              <w:t>other vessels listed in Table 1, for the purposes of their construction, repair, maintenance or conversion;</w:t>
            </w:r>
          </w:p>
          <w:p w14:paraId="591092D4" w14:textId="77777777" w:rsidR="00E546F5" w:rsidRDefault="00951CE2">
            <w:pPr>
              <w:pStyle w:val="Tier5Bullet"/>
            </w:pPr>
            <w:r>
              <w:tab/>
            </w:r>
            <w:r>
              <w:tab/>
            </w:r>
            <w:r>
              <w:tab/>
            </w:r>
            <w:r>
              <w:tab/>
              <w:t>-</w:t>
            </w:r>
            <w:r>
              <w:tab/>
              <w:t>for fitting to or equipping such ships, boats or other vessels;</w:t>
            </w:r>
          </w:p>
          <w:p w14:paraId="591092D5" w14:textId="77777777" w:rsidR="00E546F5" w:rsidRDefault="00951CE2">
            <w:pPr>
              <w:pStyle w:val="Tier5Bullet"/>
            </w:pPr>
            <w:r>
              <w:tab/>
            </w:r>
            <w:r>
              <w:tab/>
            </w: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14:paraId="591092D6" w14:textId="77777777" w:rsidR="00E546F5" w:rsidRDefault="00951CE2">
            <w:pPr>
              <w:pStyle w:val="Tier5Bullet"/>
            </w:pPr>
            <w:r>
              <w:tab/>
            </w:r>
            <w:r>
              <w:tab/>
            </w:r>
            <w:r>
              <w:tab/>
            </w:r>
            <w:r>
              <w:tab/>
              <w:t>-</w:t>
            </w:r>
            <w:r>
              <w:tab/>
              <w:t>for equipping the above platforms;</w:t>
            </w:r>
          </w:p>
          <w:p w14:paraId="591092D7" w14:textId="77777777" w:rsidR="00E546F5" w:rsidRDefault="00951CE2">
            <w:pPr>
              <w:pStyle w:val="Tier5Bullet"/>
            </w:pPr>
            <w:r>
              <w:tab/>
            </w:r>
            <w:r>
              <w:tab/>
            </w:r>
            <w:r>
              <w:tab/>
            </w:r>
            <w:r>
              <w:tab/>
              <w:t>-</w:t>
            </w:r>
            <w:r>
              <w:tab/>
              <w:t>for linking these drilling or production p</w:t>
            </w:r>
            <w:r>
              <w:t>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D8" w14:textId="77777777" w:rsidR="00E546F5" w:rsidRDefault="00951CE2">
            <w:pPr>
              <w:pStyle w:val="NormalinTable"/>
            </w:pPr>
            <w:r>
              <w:t>0.0%</w:t>
            </w:r>
          </w:p>
        </w:tc>
      </w:tr>
      <w:tr w:rsidR="00E546F5" w14:paraId="591092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DA" w14:textId="77777777" w:rsidR="00E546F5" w:rsidRDefault="00951CE2">
            <w:pPr>
              <w:pStyle w:val="NormalinTable"/>
            </w:pPr>
            <w:r>
              <w:t>8548909048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DB" w14:textId="77777777" w:rsidR="00E546F5" w:rsidRDefault="00951CE2">
            <w:pPr>
              <w:pStyle w:val="Tier1"/>
            </w:pPr>
            <w:r>
              <w:t>Waste and scrap of primary cells, primary batteries and electric accumulators; spent primary cells, spent primary batteries and spent electric accumulators; electrical parts of machinery or apparatus, not specified</w:t>
            </w:r>
            <w:r>
              <w:t xml:space="preserve"> or included elsewhere in this chapter</w:t>
            </w:r>
          </w:p>
          <w:p w14:paraId="591092DC" w14:textId="77777777" w:rsidR="00E546F5" w:rsidRDefault="00951CE2">
            <w:pPr>
              <w:pStyle w:val="Tier2"/>
            </w:pPr>
            <w:r>
              <w:t>-</w:t>
            </w:r>
            <w:r>
              <w:tab/>
              <w:t>Other</w:t>
            </w:r>
          </w:p>
          <w:p w14:paraId="591092DD" w14:textId="77777777" w:rsidR="00E546F5" w:rsidRDefault="00951CE2">
            <w:pPr>
              <w:pStyle w:val="Tier3"/>
            </w:pPr>
            <w:r>
              <w:t>-</w:t>
            </w:r>
            <w:r>
              <w:tab/>
              <w:t>-</w:t>
            </w:r>
            <w:r>
              <w:tab/>
              <w:t>Other</w:t>
            </w:r>
          </w:p>
          <w:p w14:paraId="591092DE" w14:textId="77777777" w:rsidR="00E546F5" w:rsidRDefault="00951CE2">
            <w:pPr>
              <w:pStyle w:val="Tier4"/>
            </w:pPr>
            <w:r>
              <w:t>-</w:t>
            </w:r>
            <w:r>
              <w:tab/>
              <w:t>-</w:t>
            </w:r>
            <w:r>
              <w:tab/>
              <w:t>-</w:t>
            </w:r>
            <w:r>
              <w:tab/>
              <w:t>Other</w:t>
            </w:r>
          </w:p>
          <w:p w14:paraId="591092DF" w14:textId="77777777" w:rsidR="00E546F5" w:rsidRDefault="00951CE2">
            <w:pPr>
              <w:pStyle w:val="Tier5"/>
            </w:pPr>
            <w:r>
              <w:t>-</w:t>
            </w:r>
            <w:r>
              <w:tab/>
              <w:t>-</w:t>
            </w:r>
            <w:r>
              <w:tab/>
              <w:t>-</w:t>
            </w:r>
            <w:r>
              <w:tab/>
              <w:t>-</w:t>
            </w:r>
            <w:r>
              <w:tab/>
              <w:t xml:space="preserve">Optical unit, containing at least - a laser diode and a photodiode operating at a typical wavelength of 635 nm or more but not more than 815 nm - an optical lens - a </w:t>
            </w:r>
            <w:r>
              <w:t>"Recording Photodetector Integrated Circuit" (PDIC) - a focussing and tracking actuator</w:t>
            </w:r>
          </w:p>
          <w:p w14:paraId="591092E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2E1" w14:textId="77777777" w:rsidR="00E546F5" w:rsidRDefault="00951CE2">
            <w:pPr>
              <w:pStyle w:val="Tier5Bullet"/>
            </w:pPr>
            <w:r>
              <w:tab/>
            </w:r>
            <w:r>
              <w:tab/>
            </w:r>
            <w:r>
              <w:tab/>
            </w:r>
            <w:r>
              <w:tab/>
              <w:t>-</w:t>
            </w:r>
            <w:r>
              <w:tab/>
              <w:t>for fitting</w:t>
            </w:r>
            <w:r>
              <w:t xml:space="preserve"> to or equipping such ships, boats or other vessels;</w:t>
            </w:r>
          </w:p>
          <w:p w14:paraId="591092E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14:paraId="591092E3" w14:textId="77777777" w:rsidR="00E546F5" w:rsidRDefault="00951CE2">
            <w:pPr>
              <w:pStyle w:val="Tier5Bullet"/>
            </w:pPr>
            <w:r>
              <w:tab/>
            </w:r>
            <w:r>
              <w:tab/>
            </w:r>
            <w:r>
              <w:tab/>
            </w:r>
            <w:r>
              <w:tab/>
              <w:t>-</w:t>
            </w:r>
            <w:r>
              <w:tab/>
              <w:t>for equipping the above platforms;</w:t>
            </w:r>
          </w:p>
          <w:p w14:paraId="591092E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E5" w14:textId="77777777" w:rsidR="00E546F5" w:rsidRDefault="00951CE2">
            <w:pPr>
              <w:pStyle w:val="NormalinTable"/>
            </w:pPr>
            <w:r>
              <w:t>0.0%</w:t>
            </w:r>
          </w:p>
        </w:tc>
      </w:tr>
      <w:tr w:rsidR="00E546F5" w14:paraId="591092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E7" w14:textId="77777777" w:rsidR="00E546F5" w:rsidRDefault="00951CE2">
            <w:pPr>
              <w:pStyle w:val="NormalinTable"/>
            </w:pPr>
            <w:r>
              <w:t>8548909060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E8" w14:textId="77777777" w:rsidR="00E546F5" w:rsidRDefault="00951CE2">
            <w:pPr>
              <w:pStyle w:val="Tier1"/>
            </w:pPr>
            <w:r>
              <w:t xml:space="preserve">Waste and scrap of primary cells, primary batteries and electric accumulators; spent </w:t>
            </w:r>
            <w:r>
              <w:t>primary cells, spent primary batteries and spent electric accumulators; electrical parts of machinery or apparatus, not specified or included elsewhere in this chapter</w:t>
            </w:r>
          </w:p>
          <w:p w14:paraId="591092E9" w14:textId="77777777" w:rsidR="00E546F5" w:rsidRDefault="00951CE2">
            <w:pPr>
              <w:pStyle w:val="Tier2"/>
            </w:pPr>
            <w:r>
              <w:t>-</w:t>
            </w:r>
            <w:r>
              <w:tab/>
              <w:t>Other</w:t>
            </w:r>
          </w:p>
          <w:p w14:paraId="591092EA" w14:textId="77777777" w:rsidR="00E546F5" w:rsidRDefault="00951CE2">
            <w:pPr>
              <w:pStyle w:val="Tier3"/>
            </w:pPr>
            <w:r>
              <w:t>-</w:t>
            </w:r>
            <w:r>
              <w:tab/>
              <w:t>-</w:t>
            </w:r>
            <w:r>
              <w:tab/>
              <w:t>Other</w:t>
            </w:r>
          </w:p>
          <w:p w14:paraId="591092EB" w14:textId="77777777" w:rsidR="00E546F5" w:rsidRDefault="00951CE2">
            <w:pPr>
              <w:pStyle w:val="Tier4"/>
            </w:pPr>
            <w:r>
              <w:t>-</w:t>
            </w:r>
            <w:r>
              <w:tab/>
              <w:t>-</w:t>
            </w:r>
            <w:r>
              <w:tab/>
              <w:t>-</w:t>
            </w:r>
            <w:r>
              <w:tab/>
              <w:t>Other</w:t>
            </w:r>
          </w:p>
          <w:p w14:paraId="591092EC" w14:textId="77777777" w:rsidR="00E546F5" w:rsidRDefault="00951CE2">
            <w:pPr>
              <w:pStyle w:val="Tier5"/>
            </w:pPr>
            <w:r>
              <w:t>-</w:t>
            </w:r>
            <w:r>
              <w:tab/>
              <w:t>-</w:t>
            </w:r>
            <w:r>
              <w:tab/>
              <w:t>-</w:t>
            </w:r>
            <w:r>
              <w:tab/>
              <w:t>-</w:t>
            </w:r>
            <w:r>
              <w:tab/>
              <w:t>LCD modules, - solely consisting of one or more TF</w:t>
            </w:r>
            <w:r>
              <w:t>T glass or plastic cells, - not combined with touch screen facilities, - with one or more printed circuits boards with control electronics for pixel addressing only, - with or without backlight unit and - with or without inverters</w:t>
            </w:r>
          </w:p>
          <w:p w14:paraId="591092ED" w14:textId="77777777" w:rsidR="00E546F5" w:rsidRDefault="00951CE2">
            <w:pPr>
              <w:pStyle w:val="Tier5Bullet"/>
            </w:pPr>
            <w:r>
              <w:tab/>
            </w:r>
            <w:r>
              <w:tab/>
            </w:r>
            <w:r>
              <w:tab/>
            </w:r>
            <w:r>
              <w:tab/>
              <w:t>-</w:t>
            </w:r>
            <w:r>
              <w:tab/>
              <w:t>for incorporation i</w:t>
            </w:r>
            <w:r>
              <w:t>n ships, boats or other vessels listed in Table 1, for the purposes of their construction, repair, maintenance or conversion;</w:t>
            </w:r>
          </w:p>
          <w:p w14:paraId="591092EE" w14:textId="77777777" w:rsidR="00E546F5" w:rsidRDefault="00951CE2">
            <w:pPr>
              <w:pStyle w:val="Tier5Bullet"/>
            </w:pPr>
            <w:r>
              <w:tab/>
            </w:r>
            <w:r>
              <w:tab/>
            </w:r>
            <w:r>
              <w:tab/>
            </w:r>
            <w:r>
              <w:tab/>
              <w:t>-</w:t>
            </w:r>
            <w:r>
              <w:tab/>
              <w:t>for fitting to or equipping such ships, boats or other vessels;</w:t>
            </w:r>
          </w:p>
          <w:p w14:paraId="591092EF" w14:textId="77777777" w:rsidR="00E546F5" w:rsidRDefault="00951CE2">
            <w:pPr>
              <w:pStyle w:val="Tier5Bullet"/>
            </w:pP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14:paraId="591092F0" w14:textId="77777777" w:rsidR="00E546F5" w:rsidRDefault="00951CE2">
            <w:pPr>
              <w:pStyle w:val="Tier5Bullet"/>
            </w:pPr>
            <w:r>
              <w:tab/>
            </w:r>
            <w:r>
              <w:tab/>
            </w:r>
            <w:r>
              <w:tab/>
            </w:r>
            <w:r>
              <w:tab/>
              <w:t>-</w:t>
            </w:r>
            <w:r>
              <w:tab/>
              <w:t>for equipping the above platforms;</w:t>
            </w:r>
          </w:p>
          <w:p w14:paraId="591092F1" w14:textId="77777777" w:rsidR="00E546F5" w:rsidRDefault="00951CE2">
            <w:pPr>
              <w:pStyle w:val="Tier5Bullet"/>
            </w:pPr>
            <w:r>
              <w:tab/>
            </w:r>
            <w:r>
              <w:tab/>
            </w:r>
            <w:r>
              <w:tab/>
            </w:r>
            <w:r>
              <w:tab/>
              <w:t>-</w:t>
            </w:r>
            <w:r>
              <w:tab/>
              <w:t>for linking these drilling or product</w:t>
            </w:r>
            <w:r>
              <w: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F2" w14:textId="77777777" w:rsidR="00E546F5" w:rsidRDefault="00951CE2">
            <w:pPr>
              <w:pStyle w:val="NormalinTable"/>
            </w:pPr>
            <w:r>
              <w:t>0.0%</w:t>
            </w:r>
          </w:p>
        </w:tc>
      </w:tr>
      <w:tr w:rsidR="00E546F5" w14:paraId="591093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2F4" w14:textId="77777777" w:rsidR="00E546F5" w:rsidRDefault="00951CE2">
            <w:pPr>
              <w:pStyle w:val="NormalinTable"/>
            </w:pPr>
            <w:r>
              <w:t>8548909065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2F5" w14:textId="77777777" w:rsidR="00E546F5" w:rsidRDefault="00951CE2">
            <w:pPr>
              <w:pStyle w:val="Tier1"/>
            </w:pPr>
            <w:r>
              <w:t xml:space="preserve">Waste and scrap of primary cells, primary batteries and electric accumulators; spent primary cells, spent primary batteries and spent electric accumulators; electrical parts of machinery or </w:t>
            </w:r>
            <w:r>
              <w:t>apparatus, not specified or included elsewhere in this chapter</w:t>
            </w:r>
          </w:p>
          <w:p w14:paraId="591092F6" w14:textId="77777777" w:rsidR="00E546F5" w:rsidRDefault="00951CE2">
            <w:pPr>
              <w:pStyle w:val="Tier2"/>
            </w:pPr>
            <w:r>
              <w:t>-</w:t>
            </w:r>
            <w:r>
              <w:tab/>
              <w:t>Other</w:t>
            </w:r>
          </w:p>
          <w:p w14:paraId="591092F7" w14:textId="77777777" w:rsidR="00E546F5" w:rsidRDefault="00951CE2">
            <w:pPr>
              <w:pStyle w:val="Tier3"/>
            </w:pPr>
            <w:r>
              <w:t>-</w:t>
            </w:r>
            <w:r>
              <w:tab/>
              <w:t>-</w:t>
            </w:r>
            <w:r>
              <w:tab/>
              <w:t>Other</w:t>
            </w:r>
          </w:p>
          <w:p w14:paraId="591092F8" w14:textId="77777777" w:rsidR="00E546F5" w:rsidRDefault="00951CE2">
            <w:pPr>
              <w:pStyle w:val="Tier4"/>
            </w:pPr>
            <w:r>
              <w:t>-</w:t>
            </w:r>
            <w:r>
              <w:tab/>
              <w:t>-</w:t>
            </w:r>
            <w:r>
              <w:tab/>
              <w:t>-</w:t>
            </w:r>
            <w:r>
              <w:tab/>
              <w:t>Other</w:t>
            </w:r>
          </w:p>
          <w:p w14:paraId="591092F9" w14:textId="77777777" w:rsidR="00E546F5" w:rsidRDefault="00951CE2">
            <w:pPr>
              <w:pStyle w:val="Tier5"/>
            </w:pPr>
            <w:r>
              <w:t>-</w:t>
            </w:r>
            <w:r>
              <w:tab/>
              <w:t>-</w:t>
            </w:r>
            <w:r>
              <w:tab/>
              <w:t>-</w:t>
            </w:r>
            <w:r>
              <w:tab/>
              <w:t>-</w:t>
            </w:r>
            <w:r>
              <w:tab/>
              <w:t>LCD modules, - solely consisting of one or more TFT glass or plastic cells, - combined with touch screen facilities, - with one or more printed circuits bo</w:t>
            </w:r>
            <w:r>
              <w:t>ards with control electronics for pixel addressing only, - with or without backlight unit and - with or without inverters</w:t>
            </w:r>
          </w:p>
          <w:p w14:paraId="591092FA" w14:textId="77777777" w:rsidR="00E546F5" w:rsidRDefault="00951CE2">
            <w:pPr>
              <w:pStyle w:val="Tier5Bullet"/>
            </w:pPr>
            <w:r>
              <w:tab/>
            </w:r>
            <w:r>
              <w:tab/>
            </w:r>
            <w:r>
              <w:tab/>
            </w:r>
            <w:r>
              <w:tab/>
              <w:t>-</w:t>
            </w:r>
            <w:r>
              <w:tab/>
              <w:t>for incorporation in ships, boats or other vessels listed in Table 1, for the purposes of their construction, repair, maintenanc</w:t>
            </w:r>
            <w:r>
              <w:t>e or conversion;</w:t>
            </w:r>
          </w:p>
          <w:p w14:paraId="591092FB" w14:textId="77777777" w:rsidR="00E546F5" w:rsidRDefault="00951CE2">
            <w:pPr>
              <w:pStyle w:val="Tier5Bullet"/>
            </w:pPr>
            <w:r>
              <w:tab/>
            </w:r>
            <w:r>
              <w:tab/>
            </w:r>
            <w:r>
              <w:tab/>
            </w:r>
            <w:r>
              <w:tab/>
              <w:t>-</w:t>
            </w:r>
            <w:r>
              <w:tab/>
              <w:t>for fitting to or equipping such ships, boats or other vessels;</w:t>
            </w:r>
          </w:p>
          <w:p w14:paraId="591092FC" w14:textId="77777777" w:rsidR="00E546F5" w:rsidRDefault="00951CE2">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92FD" w14:textId="77777777" w:rsidR="00E546F5" w:rsidRDefault="00951CE2">
            <w:pPr>
              <w:pStyle w:val="Tier5Bullet"/>
            </w:pPr>
            <w:r>
              <w:tab/>
            </w:r>
            <w:r>
              <w:tab/>
            </w:r>
            <w:r>
              <w:tab/>
            </w:r>
            <w:r>
              <w:tab/>
              <w:t>-</w:t>
            </w:r>
            <w:r>
              <w:tab/>
              <w:t>for equipping the above platforms;</w:t>
            </w:r>
          </w:p>
          <w:p w14:paraId="591092F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2FF" w14:textId="77777777" w:rsidR="00E546F5" w:rsidRDefault="00951CE2">
            <w:pPr>
              <w:pStyle w:val="NormalinTable"/>
            </w:pPr>
            <w:r>
              <w:t>0.0%</w:t>
            </w:r>
          </w:p>
        </w:tc>
      </w:tr>
      <w:tr w:rsidR="00E546F5" w14:paraId="5910930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01" w14:textId="77777777" w:rsidR="00E546F5" w:rsidRDefault="00951CE2">
            <w:pPr>
              <w:pStyle w:val="NormalinTable"/>
            </w:pPr>
            <w:r>
              <w:t>8548909099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02" w14:textId="77777777" w:rsidR="00E546F5" w:rsidRDefault="00951CE2">
            <w:pPr>
              <w:pStyle w:val="Tier1"/>
            </w:pPr>
            <w:r>
              <w:t>Waste and scrap of primary cells, primary batteries a</w:t>
            </w:r>
            <w:r>
              <w:t>nd electric accumulators; spent primary cells, spent primary batteries and spent electric accumulators; electrical parts of machinery or apparatus, not specified or included elsewhere in this chapter</w:t>
            </w:r>
          </w:p>
          <w:p w14:paraId="59109303" w14:textId="77777777" w:rsidR="00E546F5" w:rsidRDefault="00951CE2">
            <w:pPr>
              <w:pStyle w:val="Tier2"/>
            </w:pPr>
            <w:r>
              <w:t>-</w:t>
            </w:r>
            <w:r>
              <w:tab/>
              <w:t>Other</w:t>
            </w:r>
          </w:p>
          <w:p w14:paraId="59109304" w14:textId="77777777" w:rsidR="00E546F5" w:rsidRDefault="00951CE2">
            <w:pPr>
              <w:pStyle w:val="Tier3"/>
            </w:pPr>
            <w:r>
              <w:t>-</w:t>
            </w:r>
            <w:r>
              <w:tab/>
              <w:t>-</w:t>
            </w:r>
            <w:r>
              <w:tab/>
              <w:t>Other</w:t>
            </w:r>
          </w:p>
          <w:p w14:paraId="59109305" w14:textId="77777777" w:rsidR="00E546F5" w:rsidRDefault="00951CE2">
            <w:pPr>
              <w:pStyle w:val="Tier4"/>
            </w:pPr>
            <w:r>
              <w:t>-</w:t>
            </w:r>
            <w:r>
              <w:tab/>
              <w:t>-</w:t>
            </w:r>
            <w:r>
              <w:tab/>
              <w:t>-</w:t>
            </w:r>
            <w:r>
              <w:tab/>
              <w:t>Other</w:t>
            </w:r>
          </w:p>
          <w:p w14:paraId="59109306" w14:textId="77777777" w:rsidR="00E546F5" w:rsidRDefault="00951CE2">
            <w:pPr>
              <w:pStyle w:val="Tier5"/>
            </w:pPr>
            <w:r>
              <w:t>-</w:t>
            </w:r>
            <w:r>
              <w:tab/>
              <w:t>-</w:t>
            </w:r>
            <w:r>
              <w:tab/>
              <w:t>-</w:t>
            </w:r>
            <w:r>
              <w:tab/>
              <w:t>-</w:t>
            </w:r>
            <w:r>
              <w:tab/>
              <w:t>Other</w:t>
            </w:r>
          </w:p>
          <w:p w14:paraId="59109307"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9308" w14:textId="77777777" w:rsidR="00E546F5" w:rsidRDefault="00951CE2">
            <w:pPr>
              <w:pStyle w:val="Tier5Bullet"/>
            </w:pPr>
            <w:r>
              <w:tab/>
            </w:r>
            <w:r>
              <w:tab/>
            </w:r>
            <w:r>
              <w:tab/>
            </w:r>
            <w:r>
              <w:tab/>
              <w:t>-</w:t>
            </w:r>
            <w:r>
              <w:tab/>
              <w:t>for fitting to or equipping such ships, boats or other vessels;</w:t>
            </w:r>
          </w:p>
          <w:p w14:paraId="59109309"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30A" w14:textId="77777777" w:rsidR="00E546F5" w:rsidRDefault="00951CE2">
            <w:pPr>
              <w:pStyle w:val="Tier5Bullet"/>
            </w:pPr>
            <w:r>
              <w:tab/>
            </w:r>
            <w:r>
              <w:tab/>
            </w:r>
            <w:r>
              <w:tab/>
            </w:r>
            <w:r>
              <w:tab/>
              <w:t>-</w:t>
            </w:r>
            <w:r>
              <w:tab/>
              <w:t>for equipping the above platforms;</w:t>
            </w:r>
          </w:p>
          <w:p w14:paraId="5910930B" w14:textId="77777777" w:rsidR="00E546F5" w:rsidRDefault="00951CE2">
            <w:pPr>
              <w:pStyle w:val="Tier5Bullet"/>
            </w:pPr>
            <w:r>
              <w:tab/>
            </w:r>
            <w:r>
              <w:tab/>
            </w:r>
            <w:r>
              <w:tab/>
            </w:r>
            <w:r>
              <w:tab/>
              <w:t>-</w:t>
            </w:r>
            <w:r>
              <w:tab/>
              <w:t xml:space="preserve">for linking these </w:t>
            </w:r>
            <w:r>
              <w:t>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0C" w14:textId="77777777" w:rsidR="00E546F5" w:rsidRDefault="00951CE2">
            <w:pPr>
              <w:pStyle w:val="NormalinTable"/>
            </w:pPr>
            <w:r>
              <w:t>0.0%</w:t>
            </w:r>
          </w:p>
        </w:tc>
      </w:tr>
    </w:tbl>
    <w:p w14:paraId="5910930E" w14:textId="77777777" w:rsidR="00E546F5" w:rsidRDefault="00951CE2">
      <w:pPr>
        <w:pStyle w:val="Heading1"/>
      </w:pPr>
      <w:r>
        <w:t>Chapter 87 : Vehicles Other Than Railway or Tramway Rolling Stock, and Parts and Accessories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312"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30F"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310"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311" w14:textId="77777777" w:rsidR="00E546F5" w:rsidRDefault="00951CE2">
            <w:pPr>
              <w:pStyle w:val="NormalinTable"/>
              <w:rPr>
                <w:b/>
                <w:bCs w:val="0"/>
                <w:color w:val="FFFFFF"/>
              </w:rPr>
            </w:pPr>
            <w:r>
              <w:rPr>
                <w:b/>
                <w:bCs w:val="0"/>
                <w:color w:val="FFFFFF"/>
              </w:rPr>
              <w:t>Duty expression</w:t>
            </w:r>
          </w:p>
        </w:tc>
      </w:tr>
      <w:tr w:rsidR="00E546F5" w14:paraId="591093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13" w14:textId="77777777" w:rsidR="00E546F5" w:rsidRDefault="00951CE2">
            <w:pPr>
              <w:pStyle w:val="NormalinTable"/>
            </w:pPr>
            <w:r>
              <w:t>8701000000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14" w14:textId="77777777" w:rsidR="00E546F5" w:rsidRDefault="00951CE2">
            <w:pPr>
              <w:pStyle w:val="Tier1"/>
            </w:pPr>
            <w:r>
              <w:t xml:space="preserve">Tractors (other than </w:t>
            </w:r>
            <w:r>
              <w:t>tractors of heading 8709)</w:t>
            </w:r>
          </w:p>
          <w:p w14:paraId="59109315" w14:textId="77777777" w:rsidR="00E546F5" w:rsidRDefault="00951CE2">
            <w:pPr>
              <w:pStyle w:val="Tier1Bullet"/>
            </w:pPr>
            <w:r>
              <w:t>-</w:t>
            </w:r>
            <w:r>
              <w:tab/>
              <w:t>use by, or on behalf of, the UK Armed Forces, individually or in cooperation with other States</w:t>
            </w:r>
          </w:p>
          <w:p w14:paraId="59109316" w14:textId="77777777" w:rsidR="00E546F5" w:rsidRDefault="00951CE2">
            <w:pPr>
              <w:pStyle w:val="Tier1Bullet"/>
            </w:pPr>
            <w:r>
              <w:tab/>
              <w:t>a) for defending the territorial integrity of the United Kingdom, or</w:t>
            </w:r>
          </w:p>
          <w:p w14:paraId="59109317" w14:textId="77777777" w:rsidR="00E546F5" w:rsidRDefault="00951CE2">
            <w:pPr>
              <w:pStyle w:val="Tier1Bullet"/>
            </w:pPr>
            <w:r>
              <w:tab/>
              <w:t xml:space="preserve">b) in participating in international peace-keeping or support </w:t>
            </w:r>
            <w:r>
              <w:t>operations, or</w:t>
            </w:r>
          </w:p>
          <w:p w14:paraId="59109318" w14:textId="77777777" w:rsidR="00E546F5" w:rsidRDefault="00951CE2">
            <w:pPr>
              <w:pStyle w:val="Tier1Bullet"/>
            </w:pPr>
            <w:r>
              <w:tab/>
              <w:t>c) for other military purposes like the protection of nationals of the United Kingdom from social or military unrest or,</w:t>
            </w:r>
          </w:p>
          <w:p w14:paraId="59109319" w14:textId="77777777" w:rsidR="00E546F5" w:rsidRDefault="00951CE2">
            <w:pPr>
              <w:pStyle w:val="Tier1Bullet"/>
            </w:pPr>
            <w:r>
              <w:tab/>
              <w:t>d) for training purposes, or</w:t>
            </w:r>
          </w:p>
          <w:p w14:paraId="5910931A" w14:textId="77777777" w:rsidR="00E546F5" w:rsidRDefault="00951CE2">
            <w:pPr>
              <w:pStyle w:val="Tier1Bullet"/>
            </w:pPr>
            <w:r>
              <w:tab/>
              <w:t>e) temporarily, for civil purposes in the customs territory of the United Kingdom due to</w:t>
            </w:r>
            <w:r>
              <w:t xml:space="preserve">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1B" w14:textId="77777777" w:rsidR="00E546F5" w:rsidRDefault="00951CE2">
            <w:pPr>
              <w:pStyle w:val="NormalinTable"/>
            </w:pPr>
            <w:r>
              <w:t>0.0%</w:t>
            </w:r>
          </w:p>
        </w:tc>
      </w:tr>
      <w:tr w:rsidR="00E546F5" w14:paraId="591093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1D" w14:textId="77777777" w:rsidR="00E546F5" w:rsidRDefault="00951CE2">
            <w:pPr>
              <w:pStyle w:val="NormalinTable"/>
            </w:pPr>
            <w:r>
              <w:t>8703000000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1E" w14:textId="77777777" w:rsidR="00E546F5" w:rsidRDefault="00951CE2">
            <w:pPr>
              <w:pStyle w:val="Tier1"/>
            </w:pPr>
            <w:r>
              <w:t>Motor cars and other motor vehicles principally designed for the transport of persons (other than those of heading 8702), including station wagons and racing cars</w:t>
            </w:r>
          </w:p>
          <w:p w14:paraId="5910931F" w14:textId="77777777" w:rsidR="00E546F5" w:rsidRDefault="00951CE2">
            <w:pPr>
              <w:pStyle w:val="Tier1Bullet"/>
            </w:pPr>
            <w:r>
              <w:t>-</w:t>
            </w:r>
            <w:r>
              <w:tab/>
              <w:t xml:space="preserve">use by, or on behalf of, the UK </w:t>
            </w:r>
            <w:r>
              <w:t>Armed Forces, individually or in cooperation with other States</w:t>
            </w:r>
          </w:p>
          <w:p w14:paraId="59109320" w14:textId="77777777" w:rsidR="00E546F5" w:rsidRDefault="00951CE2">
            <w:pPr>
              <w:pStyle w:val="Tier1Bullet"/>
            </w:pPr>
            <w:r>
              <w:tab/>
              <w:t>a) for defending the territorial integrity of the United Kingdom, or</w:t>
            </w:r>
          </w:p>
          <w:p w14:paraId="59109321" w14:textId="77777777" w:rsidR="00E546F5" w:rsidRDefault="00951CE2">
            <w:pPr>
              <w:pStyle w:val="Tier1Bullet"/>
            </w:pPr>
            <w:r>
              <w:tab/>
              <w:t>b) in participating in international peace-keeping or support operations, or</w:t>
            </w:r>
          </w:p>
          <w:p w14:paraId="59109322" w14:textId="77777777" w:rsidR="00E546F5" w:rsidRDefault="00951CE2">
            <w:pPr>
              <w:pStyle w:val="Tier1Bullet"/>
            </w:pPr>
            <w:r>
              <w:tab/>
              <w:t>c) for other military purposes like the prot</w:t>
            </w:r>
            <w:r>
              <w:t>ection of nationals of the United Kingdom from social or military unrest or,</w:t>
            </w:r>
          </w:p>
          <w:p w14:paraId="59109323" w14:textId="77777777" w:rsidR="00E546F5" w:rsidRDefault="00951CE2">
            <w:pPr>
              <w:pStyle w:val="Tier1Bullet"/>
            </w:pPr>
            <w:r>
              <w:tab/>
              <w:t>d) for training purposes, or</w:t>
            </w:r>
          </w:p>
          <w:p w14:paraId="59109324"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25" w14:textId="77777777" w:rsidR="00E546F5" w:rsidRDefault="00951CE2">
            <w:pPr>
              <w:pStyle w:val="NormalinTable"/>
            </w:pPr>
            <w:r>
              <w:t>0.0%</w:t>
            </w:r>
          </w:p>
        </w:tc>
      </w:tr>
      <w:tr w:rsidR="00E546F5" w14:paraId="5910933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27" w14:textId="77777777" w:rsidR="00E546F5" w:rsidRDefault="00951CE2">
            <w:pPr>
              <w:pStyle w:val="NormalinTable"/>
            </w:pPr>
            <w:r>
              <w:t>8704000000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28" w14:textId="77777777" w:rsidR="00E546F5" w:rsidRDefault="00951CE2">
            <w:pPr>
              <w:pStyle w:val="Tier1"/>
            </w:pPr>
            <w:r>
              <w:t>Motor ve</w:t>
            </w:r>
            <w:r>
              <w:t>hicles for the transport of goods</w:t>
            </w:r>
          </w:p>
          <w:p w14:paraId="59109329" w14:textId="77777777" w:rsidR="00E546F5" w:rsidRDefault="00951CE2">
            <w:pPr>
              <w:pStyle w:val="Tier1Bullet"/>
            </w:pPr>
            <w:r>
              <w:t>-</w:t>
            </w:r>
            <w:r>
              <w:tab/>
              <w:t>use by, or on behalf of, the UK Armed Forces, individually or in cooperation with other States</w:t>
            </w:r>
          </w:p>
          <w:p w14:paraId="5910932A" w14:textId="77777777" w:rsidR="00E546F5" w:rsidRDefault="00951CE2">
            <w:pPr>
              <w:pStyle w:val="Tier1Bullet"/>
            </w:pPr>
            <w:r>
              <w:tab/>
              <w:t>a) for defending the territorial integrity of the United Kingdom, or</w:t>
            </w:r>
          </w:p>
          <w:p w14:paraId="5910932B" w14:textId="77777777" w:rsidR="00E546F5" w:rsidRDefault="00951CE2">
            <w:pPr>
              <w:pStyle w:val="Tier1Bullet"/>
            </w:pPr>
            <w:r>
              <w:tab/>
              <w:t xml:space="preserve">b) in participating in international </w:t>
            </w:r>
            <w:r>
              <w:t>peace-keeping or support operations, or</w:t>
            </w:r>
          </w:p>
          <w:p w14:paraId="5910932C" w14:textId="77777777" w:rsidR="00E546F5" w:rsidRDefault="00951CE2">
            <w:pPr>
              <w:pStyle w:val="Tier1Bullet"/>
            </w:pPr>
            <w:r>
              <w:tab/>
              <w:t>c) for other military purposes like the protection of nationals of the United Kingdom from social or military unrest or,</w:t>
            </w:r>
          </w:p>
          <w:p w14:paraId="5910932D" w14:textId="77777777" w:rsidR="00E546F5" w:rsidRDefault="00951CE2">
            <w:pPr>
              <w:pStyle w:val="Tier1Bullet"/>
            </w:pPr>
            <w:r>
              <w:tab/>
              <w:t>d) for training purposes, or</w:t>
            </w:r>
          </w:p>
          <w:p w14:paraId="5910932E" w14:textId="77777777" w:rsidR="00E546F5" w:rsidRDefault="00951CE2">
            <w:pPr>
              <w:pStyle w:val="Tier1Bullet"/>
            </w:pPr>
            <w:r>
              <w:tab/>
              <w:t xml:space="preserve">e) temporarily, for civil purposes in the customs territory of </w:t>
            </w:r>
            <w:r>
              <w:t>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2F" w14:textId="77777777" w:rsidR="00E546F5" w:rsidRDefault="00951CE2">
            <w:pPr>
              <w:pStyle w:val="NormalinTable"/>
            </w:pPr>
            <w:r>
              <w:t>0.0%</w:t>
            </w:r>
          </w:p>
        </w:tc>
      </w:tr>
      <w:tr w:rsidR="00E546F5" w14:paraId="591093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31" w14:textId="77777777" w:rsidR="00E546F5" w:rsidRDefault="00951CE2">
            <w:pPr>
              <w:pStyle w:val="NormalinTable"/>
            </w:pPr>
            <w:r>
              <w:t>8705000000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32" w14:textId="77777777" w:rsidR="00E546F5" w:rsidRDefault="00951CE2">
            <w:pPr>
              <w:pStyle w:val="Tier1"/>
            </w:pPr>
            <w:r>
              <w:t>Special purpose motor vehicles, other than those principally designed for the transport of persons or goods (for example, breakdown lorries, crane lorries, fire fighting vehicles,</w:t>
            </w:r>
            <w:r>
              <w:t xml:space="preserve"> concrete-mixer lorries, road sweeper lorries, spraying lorries, mobile workshops, mobile radiological units)</w:t>
            </w:r>
          </w:p>
          <w:p w14:paraId="59109333" w14:textId="77777777" w:rsidR="00E546F5" w:rsidRDefault="00951CE2">
            <w:pPr>
              <w:pStyle w:val="Tier1Bullet"/>
            </w:pPr>
            <w:r>
              <w:t>-</w:t>
            </w:r>
            <w:r>
              <w:tab/>
              <w:t>use by, or on behalf of, the UK Armed Forces, individually or in cooperation with other States</w:t>
            </w:r>
          </w:p>
          <w:p w14:paraId="59109334" w14:textId="77777777" w:rsidR="00E546F5" w:rsidRDefault="00951CE2">
            <w:pPr>
              <w:pStyle w:val="Tier1Bullet"/>
            </w:pPr>
            <w:r>
              <w:tab/>
              <w:t>a) for defending the territorial integrity of th</w:t>
            </w:r>
            <w:r>
              <w:t>e United Kingdom, or</w:t>
            </w:r>
          </w:p>
          <w:p w14:paraId="59109335" w14:textId="77777777" w:rsidR="00E546F5" w:rsidRDefault="00951CE2">
            <w:pPr>
              <w:pStyle w:val="Tier1Bullet"/>
            </w:pPr>
            <w:r>
              <w:tab/>
              <w:t>b) in participating in international peace-keeping or support operations, or</w:t>
            </w:r>
          </w:p>
          <w:p w14:paraId="59109336" w14:textId="77777777" w:rsidR="00E546F5" w:rsidRDefault="00951CE2">
            <w:pPr>
              <w:pStyle w:val="Tier1Bullet"/>
            </w:pPr>
            <w:r>
              <w:tab/>
              <w:t>c) for other military purposes like the protection of nationals of the United Kingdom from social or military unrest or,</w:t>
            </w:r>
          </w:p>
          <w:p w14:paraId="59109337" w14:textId="77777777" w:rsidR="00E546F5" w:rsidRDefault="00951CE2">
            <w:pPr>
              <w:pStyle w:val="Tier1Bullet"/>
            </w:pPr>
            <w:r>
              <w:tab/>
              <w:t>d) for training purposes, or</w:t>
            </w:r>
          </w:p>
          <w:p w14:paraId="59109338" w14:textId="77777777" w:rsidR="00E546F5" w:rsidRDefault="00951CE2">
            <w:pPr>
              <w:pStyle w:val="Tier1Bullet"/>
            </w:pPr>
            <w:r>
              <w:tab/>
              <w:t xml:space="preserve">e) </w:t>
            </w:r>
            <w:r>
              <w:t>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39" w14:textId="77777777" w:rsidR="00E546F5" w:rsidRDefault="00951CE2">
            <w:pPr>
              <w:pStyle w:val="NormalinTable"/>
            </w:pPr>
            <w:r>
              <w:t>0.0%</w:t>
            </w:r>
          </w:p>
        </w:tc>
      </w:tr>
      <w:tr w:rsidR="00E546F5" w14:paraId="591093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3B" w14:textId="77777777" w:rsidR="00E546F5" w:rsidRDefault="00951CE2">
            <w:pPr>
              <w:pStyle w:val="NormalinTable"/>
            </w:pPr>
            <w:r>
              <w:t>8708101000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3C" w14:textId="77777777" w:rsidR="00E546F5" w:rsidRDefault="00951CE2">
            <w:pPr>
              <w:pStyle w:val="Tier1"/>
            </w:pPr>
            <w:r>
              <w:t>Parts and accessories of the motor vehicles of headings 8701 to 8705</w:t>
            </w:r>
          </w:p>
          <w:p w14:paraId="5910933D" w14:textId="77777777" w:rsidR="00E546F5" w:rsidRDefault="00951CE2">
            <w:pPr>
              <w:pStyle w:val="Tier2"/>
            </w:pPr>
            <w:r>
              <w:t>-</w:t>
            </w:r>
            <w:r>
              <w:tab/>
              <w:t>Bumpers and parts thereof</w:t>
            </w:r>
          </w:p>
          <w:p w14:paraId="5910933E" w14:textId="77777777" w:rsidR="00E546F5" w:rsidRDefault="00951CE2">
            <w:pPr>
              <w:pStyle w:val="Tier3"/>
            </w:pPr>
            <w:r>
              <w:t>-</w:t>
            </w:r>
            <w:r>
              <w:tab/>
              <w:t>-</w:t>
            </w:r>
            <w:r>
              <w:tab/>
              <w:t xml:space="preserve">For the </w:t>
            </w:r>
            <w:r>
              <w:t>industrial assembly of: Vehicles of heading 8703; Vehicles of heading 8704 with either a compression-ignition internal combustion piston engine (diesel or semi-diesel) of a cylinder capacity not exceeding 2 500 cm</w:t>
            </w:r>
            <w:r>
              <w:rPr>
                <w:vertAlign w:val="superscript"/>
              </w:rPr>
              <w:t>3</w:t>
            </w:r>
            <w:r>
              <w:t>or with a spark-ignition internal combusti</w:t>
            </w:r>
            <w:r>
              <w:t>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3F" w14:textId="77777777" w:rsidR="00E546F5" w:rsidRDefault="00951CE2">
            <w:pPr>
              <w:pStyle w:val="NormalinTable"/>
            </w:pPr>
            <w:r>
              <w:t>0.0%</w:t>
            </w:r>
          </w:p>
        </w:tc>
      </w:tr>
      <w:tr w:rsidR="00E546F5" w14:paraId="5910934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41" w14:textId="77777777" w:rsidR="00E546F5" w:rsidRDefault="00951CE2">
            <w:pPr>
              <w:pStyle w:val="NormalinTable"/>
            </w:pPr>
            <w:r>
              <w:t>8708211000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42" w14:textId="77777777" w:rsidR="00E546F5" w:rsidRDefault="00951CE2">
            <w:pPr>
              <w:pStyle w:val="Tier1"/>
            </w:pPr>
            <w:r>
              <w:t>Parts and accessories of the motor vehicles of headings 8701 to 8705</w:t>
            </w:r>
          </w:p>
          <w:p w14:paraId="59109343" w14:textId="77777777" w:rsidR="00E546F5" w:rsidRDefault="00951CE2">
            <w:pPr>
              <w:pStyle w:val="Tier2"/>
            </w:pPr>
            <w:r>
              <w:t>-</w:t>
            </w:r>
            <w:r>
              <w:tab/>
              <w:t>Other parts and accessories of bodies (including cabs)</w:t>
            </w:r>
          </w:p>
          <w:p w14:paraId="59109344" w14:textId="77777777" w:rsidR="00E546F5" w:rsidRDefault="00951CE2">
            <w:pPr>
              <w:pStyle w:val="Tier3"/>
            </w:pPr>
            <w:r>
              <w:t>-</w:t>
            </w:r>
            <w:r>
              <w:tab/>
              <w:t>-</w:t>
            </w:r>
            <w:r>
              <w:tab/>
              <w:t xml:space="preserve">Safety seat </w:t>
            </w:r>
            <w:r>
              <w:t>belts</w:t>
            </w:r>
          </w:p>
          <w:p w14:paraId="59109345" w14:textId="77777777" w:rsidR="00E546F5" w:rsidRDefault="00951CE2">
            <w:pPr>
              <w:pStyle w:val="Tier4"/>
            </w:pPr>
            <w:r>
              <w:t>-</w:t>
            </w:r>
            <w:r>
              <w:tab/>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or with a spark-igniti</w:t>
            </w:r>
            <w:r>
              <w:t>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46" w14:textId="77777777" w:rsidR="00E546F5" w:rsidRDefault="00951CE2">
            <w:pPr>
              <w:pStyle w:val="NormalinTable"/>
            </w:pPr>
            <w:r>
              <w:t>0.0%</w:t>
            </w:r>
          </w:p>
        </w:tc>
      </w:tr>
      <w:tr w:rsidR="00E546F5" w14:paraId="5910934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48" w14:textId="77777777" w:rsidR="00E546F5" w:rsidRDefault="00951CE2">
            <w:pPr>
              <w:pStyle w:val="NormalinTable"/>
            </w:pPr>
            <w:r>
              <w:t>8708291000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49" w14:textId="77777777" w:rsidR="00E546F5" w:rsidRDefault="00951CE2">
            <w:pPr>
              <w:pStyle w:val="Tier1"/>
            </w:pPr>
            <w:r>
              <w:t>Parts and accessories of the motor vehicles of headings 8701 to 8705</w:t>
            </w:r>
          </w:p>
          <w:p w14:paraId="5910934A" w14:textId="77777777" w:rsidR="00E546F5" w:rsidRDefault="00951CE2">
            <w:pPr>
              <w:pStyle w:val="Tier2"/>
            </w:pPr>
            <w:r>
              <w:t>-</w:t>
            </w:r>
            <w:r>
              <w:tab/>
              <w:t xml:space="preserve">Other parts and accessories of bodies (including </w:t>
            </w:r>
            <w:r>
              <w:t>cabs)</w:t>
            </w:r>
          </w:p>
          <w:p w14:paraId="5910934B" w14:textId="77777777" w:rsidR="00E546F5" w:rsidRDefault="00951CE2">
            <w:pPr>
              <w:pStyle w:val="Tier3"/>
            </w:pPr>
            <w:r>
              <w:t>-</w:t>
            </w:r>
            <w:r>
              <w:tab/>
              <w:t>-</w:t>
            </w:r>
            <w:r>
              <w:tab/>
              <w:t>Other</w:t>
            </w:r>
          </w:p>
          <w:p w14:paraId="5910934C" w14:textId="77777777" w:rsidR="00E546F5" w:rsidRDefault="00951CE2">
            <w:pPr>
              <w:pStyle w:val="threeindent"/>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w:t>
            </w:r>
            <w:r>
              <w:t xml:space="preserve">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4D" w14:textId="77777777" w:rsidR="00E546F5" w:rsidRDefault="00951CE2">
            <w:pPr>
              <w:pStyle w:val="NormalinTable"/>
            </w:pPr>
            <w:r>
              <w:t>0.0%</w:t>
            </w:r>
          </w:p>
        </w:tc>
      </w:tr>
      <w:tr w:rsidR="00E546F5" w14:paraId="591093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4F" w14:textId="77777777" w:rsidR="00E546F5" w:rsidRDefault="00951CE2">
            <w:pPr>
              <w:pStyle w:val="NormalinTable"/>
            </w:pPr>
            <w:r>
              <w:t>8708301000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50" w14:textId="77777777" w:rsidR="00E546F5" w:rsidRDefault="00951CE2">
            <w:pPr>
              <w:pStyle w:val="Tier1"/>
            </w:pPr>
            <w:r>
              <w:t>Parts and accessories of the motor vehicles of headings 8701 to 8</w:t>
            </w:r>
            <w:r>
              <w:t>705</w:t>
            </w:r>
          </w:p>
          <w:p w14:paraId="59109351" w14:textId="77777777" w:rsidR="00E546F5" w:rsidRDefault="00951CE2">
            <w:pPr>
              <w:pStyle w:val="Tier2"/>
            </w:pPr>
            <w:r>
              <w:t>-</w:t>
            </w:r>
            <w:r>
              <w:tab/>
              <w:t>Brakes and servo-brakes; parts thereof</w:t>
            </w:r>
          </w:p>
          <w:p w14:paraId="59109352" w14:textId="77777777" w:rsidR="00E546F5" w:rsidRDefault="00951CE2">
            <w:pPr>
              <w:pStyle w:val="Tier3"/>
            </w:pPr>
            <w:r>
              <w:t>-</w:t>
            </w:r>
            <w:r>
              <w:tab/>
              <w:t>-</w:t>
            </w:r>
            <w:r>
              <w:tab/>
              <w:t>For the industrial assembly of: Pedestrian-controlled tractors of subheading 8701 10; Vehicles of heading 8703; Vehicles of heading 8704 with either a compression-ignition internal combustion piston engine (</w:t>
            </w:r>
            <w:r>
              <w:t>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53" w14:textId="77777777" w:rsidR="00E546F5" w:rsidRDefault="00951CE2">
            <w:pPr>
              <w:pStyle w:val="NormalinTable"/>
            </w:pPr>
            <w:r>
              <w:t>0.0%</w:t>
            </w:r>
          </w:p>
        </w:tc>
      </w:tr>
      <w:tr w:rsidR="00E546F5" w14:paraId="591093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55" w14:textId="77777777" w:rsidR="00E546F5" w:rsidRDefault="00951CE2">
            <w:pPr>
              <w:pStyle w:val="NormalinTable"/>
            </w:pPr>
            <w:r>
              <w:t>8708402000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56" w14:textId="77777777" w:rsidR="00E546F5" w:rsidRDefault="00951CE2">
            <w:pPr>
              <w:pStyle w:val="Tier1"/>
            </w:pPr>
            <w:r>
              <w:t xml:space="preserve">Parts and accessories of the </w:t>
            </w:r>
            <w:r>
              <w:t>motor vehicles of headings 8701 to 8705</w:t>
            </w:r>
          </w:p>
          <w:p w14:paraId="59109357" w14:textId="77777777" w:rsidR="00E546F5" w:rsidRDefault="00951CE2">
            <w:pPr>
              <w:pStyle w:val="Tier2"/>
            </w:pPr>
            <w:r>
              <w:t>-</w:t>
            </w:r>
            <w:r>
              <w:tab/>
              <w:t>Gear boxes and parts thereof</w:t>
            </w:r>
          </w:p>
          <w:p w14:paraId="59109358" w14:textId="77777777" w:rsidR="00E546F5" w:rsidRDefault="00951CE2">
            <w:pPr>
              <w:pStyle w:val="Tier3"/>
            </w:pPr>
            <w:r>
              <w:t>-</w:t>
            </w:r>
            <w:r>
              <w:tab/>
              <w:t>-</w:t>
            </w:r>
            <w:r>
              <w:tab/>
              <w:t xml:space="preserve">For the industrial assembly of: Pedestrian-controlled tractors of subheading 8701 10; Vehicles of heading 8703; Vehicles of heading 8704 with either a compression-ignition internal </w:t>
            </w:r>
            <w:r>
              <w:t>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59" w14:textId="77777777" w:rsidR="00E546F5" w:rsidRDefault="00951CE2">
            <w:pPr>
              <w:pStyle w:val="NormalinTable"/>
            </w:pPr>
            <w:r>
              <w:t>0.0%</w:t>
            </w:r>
          </w:p>
        </w:tc>
      </w:tr>
      <w:tr w:rsidR="00E546F5" w14:paraId="591093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5B" w14:textId="77777777" w:rsidR="00E546F5" w:rsidRDefault="00951CE2">
            <w:pPr>
              <w:pStyle w:val="NormalinTable"/>
            </w:pPr>
            <w:r>
              <w:t>8708502000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5C" w14:textId="77777777" w:rsidR="00E546F5" w:rsidRDefault="00951CE2">
            <w:pPr>
              <w:pStyle w:val="Tier1"/>
            </w:pPr>
            <w:r>
              <w:t>Parts and ac</w:t>
            </w:r>
            <w:r>
              <w:t>cessories of the motor vehicles of headings 8701 to 8705</w:t>
            </w:r>
          </w:p>
          <w:p w14:paraId="5910935D" w14:textId="77777777" w:rsidR="00E546F5" w:rsidRDefault="00951CE2">
            <w:pPr>
              <w:pStyle w:val="Tier2"/>
            </w:pPr>
            <w:r>
              <w:t>-</w:t>
            </w:r>
            <w:r>
              <w:tab/>
              <w:t>Drive-axles with differential, whether or not provided with other transmission components, and non-driving axles; parts thereof</w:t>
            </w:r>
          </w:p>
          <w:p w14:paraId="5910935E" w14:textId="77777777" w:rsidR="00E546F5" w:rsidRDefault="00951CE2">
            <w:pPr>
              <w:pStyle w:val="Tier3"/>
            </w:pPr>
            <w:r>
              <w:t>-</w:t>
            </w:r>
            <w:r>
              <w:tab/>
              <w:t>-</w:t>
            </w:r>
            <w:r>
              <w:tab/>
              <w:t>For the industrial assembly of: Vehicles of heading 8703; Vehicle</w:t>
            </w:r>
            <w:r>
              <w:t>s of 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capacity not exceeding 2 8</w:t>
            </w:r>
            <w:r>
              <w:t>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5F" w14:textId="77777777" w:rsidR="00E546F5" w:rsidRDefault="00951CE2">
            <w:pPr>
              <w:pStyle w:val="NormalinTable"/>
            </w:pPr>
            <w:r>
              <w:t>0.0%</w:t>
            </w:r>
          </w:p>
        </w:tc>
      </w:tr>
      <w:tr w:rsidR="00E546F5" w14:paraId="591093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61" w14:textId="77777777" w:rsidR="00E546F5" w:rsidRDefault="00951CE2">
            <w:pPr>
              <w:pStyle w:val="NormalinTable"/>
            </w:pPr>
            <w:r>
              <w:t>8708701015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62" w14:textId="77777777" w:rsidR="00E546F5" w:rsidRDefault="00951CE2">
            <w:pPr>
              <w:pStyle w:val="Tier1"/>
            </w:pPr>
            <w:r>
              <w:t>Parts and accessories of the motor vehicles of headings 8701 to 8705</w:t>
            </w:r>
          </w:p>
          <w:p w14:paraId="59109363" w14:textId="77777777" w:rsidR="00E546F5" w:rsidRDefault="00951CE2">
            <w:pPr>
              <w:pStyle w:val="Tier2"/>
            </w:pPr>
            <w:r>
              <w:t>-</w:t>
            </w:r>
            <w:r>
              <w:tab/>
              <w:t>Road wheels and parts and accessories thereof</w:t>
            </w:r>
          </w:p>
          <w:p w14:paraId="59109364" w14:textId="77777777" w:rsidR="00E546F5" w:rsidRDefault="00951CE2">
            <w:pPr>
              <w:pStyle w:val="Tier3"/>
            </w:pPr>
            <w:r>
              <w:t>-</w:t>
            </w:r>
            <w:r>
              <w:tab/>
              <w:t>-</w:t>
            </w:r>
            <w:r>
              <w:tab/>
              <w:t xml:space="preserve">For the industrial assembly of: Pedestrian-controlled tractors of </w:t>
            </w:r>
            <w:r>
              <w:t>subheading 8701 10; Vehicles of heading 8703; Vehicles of heading 8704 with either a compression-ignition internal combustion piston engine (diesel or semi-diesel) of a cylinder capacity not exceeding 2 500 cm</w:t>
            </w:r>
            <w:r>
              <w:rPr>
                <w:vertAlign w:val="superscript"/>
              </w:rPr>
              <w:t>3</w:t>
            </w:r>
            <w:r>
              <w:t>or with a spark-ignition internal combustion p</w:t>
            </w:r>
            <w:r>
              <w:t>iston engine of a cylinder capacity not exceeding 2 800 cm</w:t>
            </w:r>
            <w:r>
              <w:rPr>
                <w:vertAlign w:val="superscript"/>
              </w:rPr>
              <w:t>3</w:t>
            </w:r>
            <w:r>
              <w:t>; Vehicles of heading 8705</w:t>
            </w:r>
          </w:p>
          <w:p w14:paraId="59109365" w14:textId="77777777" w:rsidR="00E546F5" w:rsidRDefault="00951CE2">
            <w:pPr>
              <w:pStyle w:val="threeindent"/>
            </w:pPr>
            <w:r>
              <w:t>- - - Wheels of aluminium, whether or not with their accessories and whether or not fitted with tyres</w:t>
            </w:r>
          </w:p>
          <w:p w14:paraId="59109366" w14:textId="77777777" w:rsidR="00E546F5" w:rsidRDefault="00951CE2">
            <w:pPr>
              <w:pStyle w:val="four-indent"/>
            </w:pPr>
            <w:r>
              <w:t xml:space="preserve">- - - - fitted with pneumatic tyres, new or retreaded, of </w:t>
            </w:r>
            <w:r>
              <w:t>rubber, of a kind used for buses or lorries, with a load index exceeding 121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67" w14:textId="77777777" w:rsidR="00E546F5" w:rsidRDefault="00951CE2">
            <w:pPr>
              <w:pStyle w:val="NormalinTable"/>
            </w:pPr>
            <w:r>
              <w:t>3.0%</w:t>
            </w:r>
          </w:p>
        </w:tc>
      </w:tr>
      <w:tr w:rsidR="00E546F5" w14:paraId="5910937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69" w14:textId="77777777" w:rsidR="00E546F5" w:rsidRDefault="00951CE2">
            <w:pPr>
              <w:pStyle w:val="NormalinTable"/>
            </w:pPr>
            <w:r>
              <w:t>8708701050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6A" w14:textId="77777777" w:rsidR="00E546F5" w:rsidRDefault="00951CE2">
            <w:pPr>
              <w:pStyle w:val="Tier1"/>
            </w:pPr>
            <w:r>
              <w:t>Parts and accessories of the motor vehicles of headings 8701 to 8705</w:t>
            </w:r>
          </w:p>
          <w:p w14:paraId="5910936B" w14:textId="77777777" w:rsidR="00E546F5" w:rsidRDefault="00951CE2">
            <w:pPr>
              <w:pStyle w:val="Tier2"/>
            </w:pPr>
            <w:r>
              <w:t>-</w:t>
            </w:r>
            <w:r>
              <w:tab/>
              <w:t>Road wheels and parts and accessories thereof</w:t>
            </w:r>
          </w:p>
          <w:p w14:paraId="5910936C" w14:textId="77777777" w:rsidR="00E546F5" w:rsidRDefault="00951CE2">
            <w:pPr>
              <w:pStyle w:val="Tier3"/>
            </w:pPr>
            <w:r>
              <w:t>-</w:t>
            </w:r>
            <w:r>
              <w:tab/>
              <w:t>-</w:t>
            </w:r>
            <w:r>
              <w:tab/>
              <w:t xml:space="preserve">For the industrial assembly of: </w:t>
            </w:r>
            <w:r>
              <w:t>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or with a sp</w:t>
            </w:r>
            <w:r>
              <w:t>ark-ignition internal combustion piston engine of a cylinder capacity not exceeding 2 800 cm</w:t>
            </w:r>
            <w:r>
              <w:rPr>
                <w:vertAlign w:val="superscript"/>
              </w:rPr>
              <w:t>3</w:t>
            </w:r>
            <w:r>
              <w:t>; Vehicles of heading 8705</w:t>
            </w:r>
          </w:p>
          <w:p w14:paraId="5910936D" w14:textId="77777777" w:rsidR="00E546F5" w:rsidRDefault="00951CE2">
            <w:pPr>
              <w:pStyle w:val="threeindent"/>
            </w:pPr>
            <w:r>
              <w:t>- - - Wheels of aluminium, whether or not with their accessories and whether or not fitted with tyres</w:t>
            </w:r>
          </w:p>
          <w:p w14:paraId="5910936E" w14:textId="77777777" w:rsidR="00E546F5" w:rsidRDefault="00951CE2">
            <w:pPr>
              <w:pStyle w:val="Tier1"/>
            </w:pPr>
            <w:r>
              <w:t>- -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6F" w14:textId="77777777" w:rsidR="00E546F5" w:rsidRDefault="00951CE2">
            <w:pPr>
              <w:pStyle w:val="NormalinTable"/>
            </w:pPr>
            <w:r>
              <w:t>3.0%</w:t>
            </w:r>
          </w:p>
        </w:tc>
      </w:tr>
      <w:tr w:rsidR="00E546F5" w14:paraId="5910937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71" w14:textId="77777777" w:rsidR="00E546F5" w:rsidRDefault="00951CE2">
            <w:pPr>
              <w:pStyle w:val="NormalinTable"/>
            </w:pPr>
            <w:r>
              <w:t>8708701080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72" w14:textId="77777777" w:rsidR="00E546F5" w:rsidRDefault="00951CE2">
            <w:pPr>
              <w:pStyle w:val="Tier1"/>
            </w:pPr>
            <w:r>
              <w:t>Par</w:t>
            </w:r>
            <w:r>
              <w:t>ts and accessories of the motor vehicles of headings 8701 to 8705</w:t>
            </w:r>
          </w:p>
          <w:p w14:paraId="59109373" w14:textId="77777777" w:rsidR="00E546F5" w:rsidRDefault="00951CE2">
            <w:pPr>
              <w:pStyle w:val="Tier2"/>
            </w:pPr>
            <w:r>
              <w:t>-</w:t>
            </w:r>
            <w:r>
              <w:tab/>
              <w:t>Road wheels and parts and accessories thereof</w:t>
            </w:r>
          </w:p>
          <w:p w14:paraId="59109374" w14:textId="77777777" w:rsidR="00E546F5" w:rsidRDefault="00951CE2">
            <w:pPr>
              <w:pStyle w:val="Tier3"/>
            </w:pPr>
            <w:r>
              <w:t>-</w:t>
            </w:r>
            <w:r>
              <w:tab/>
              <w:t>-</w:t>
            </w:r>
            <w:r>
              <w:tab/>
              <w:t xml:space="preserve">For the industrial assembly of: Pedestrian-controlled tractors of subheading 8701 10; Vehicles of heading 8703; Vehicles of heading </w:t>
            </w:r>
            <w:r>
              <w:t>8704 with either a compression-ignition internal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w:t>
            </w:r>
            <w:r>
              <w:t>les of heading 8705</w:t>
            </w:r>
          </w:p>
          <w:p w14:paraId="59109375" w14:textId="77777777" w:rsidR="00E546F5" w:rsidRDefault="00951CE2">
            <w:pPr>
              <w:pStyle w:val="Tier1"/>
            </w:pPr>
            <w:r>
              <w:t>- - - Other</w:t>
            </w:r>
          </w:p>
          <w:p w14:paraId="59109376" w14:textId="77777777" w:rsidR="00E546F5" w:rsidRDefault="00951CE2">
            <w:pPr>
              <w:pStyle w:val="four-indent"/>
            </w:pPr>
            <w:r>
              <w:t>- - - - fitted with pneumatic tyres, new or retreaded, of rubber, of a kind used for buses or lorries, with a load index exceeding 121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77" w14:textId="77777777" w:rsidR="00E546F5" w:rsidRDefault="00951CE2">
            <w:pPr>
              <w:pStyle w:val="NormalinTable"/>
            </w:pPr>
            <w:r>
              <w:t>0.0%</w:t>
            </w:r>
          </w:p>
        </w:tc>
      </w:tr>
      <w:tr w:rsidR="00E546F5" w14:paraId="591093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79" w14:textId="77777777" w:rsidR="00E546F5" w:rsidRDefault="00951CE2">
            <w:pPr>
              <w:pStyle w:val="NormalinTable"/>
            </w:pPr>
            <w:r>
              <w:t>8708701085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7A" w14:textId="77777777" w:rsidR="00E546F5" w:rsidRDefault="00951CE2">
            <w:pPr>
              <w:pStyle w:val="Tier1"/>
            </w:pPr>
            <w:r>
              <w:t>Parts and accessories of the motor vehicles of headings 8701 to 8705</w:t>
            </w:r>
          </w:p>
          <w:p w14:paraId="5910937B" w14:textId="77777777" w:rsidR="00E546F5" w:rsidRDefault="00951CE2">
            <w:pPr>
              <w:pStyle w:val="Tier2"/>
            </w:pPr>
            <w:r>
              <w:t>-</w:t>
            </w:r>
            <w:r>
              <w:tab/>
              <w:t>R</w:t>
            </w:r>
            <w:r>
              <w:t>oad wheels and parts and accessories thereof</w:t>
            </w:r>
          </w:p>
          <w:p w14:paraId="5910937C" w14:textId="77777777" w:rsidR="00E546F5" w:rsidRDefault="00951CE2">
            <w:pPr>
              <w:pStyle w:val="Tier3"/>
            </w:pPr>
            <w:r>
              <w:t>-</w:t>
            </w:r>
            <w:r>
              <w:tab/>
              <w:t>-</w:t>
            </w:r>
            <w:r>
              <w:tab/>
              <w:t>For the industrial assembly of: Pedestrian-controlled tractors of subheading 8701 10; Vehicles of heading 8703; Vehicles of heading 8704 with either a compression-ignition internal combustion piston engine (</w:t>
            </w:r>
            <w:r>
              <w:t>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p w14:paraId="5910937D" w14:textId="77777777" w:rsidR="00E546F5" w:rsidRDefault="00951CE2">
            <w:pPr>
              <w:pStyle w:val="Tier1"/>
            </w:pPr>
            <w:r>
              <w:t>- - - Other</w:t>
            </w:r>
          </w:p>
          <w:p w14:paraId="5910937E" w14:textId="77777777" w:rsidR="00E546F5" w:rsidRDefault="00951CE2">
            <w:pPr>
              <w:pStyle w:val="Tier1"/>
            </w:pPr>
            <w:r>
              <w:t>- - - - 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7F" w14:textId="77777777" w:rsidR="00E546F5" w:rsidRDefault="00951CE2">
            <w:pPr>
              <w:pStyle w:val="NormalinTable"/>
            </w:pPr>
            <w:r>
              <w:t>0.0%</w:t>
            </w:r>
          </w:p>
        </w:tc>
      </w:tr>
      <w:tr w:rsidR="00E546F5" w14:paraId="591093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81" w14:textId="77777777" w:rsidR="00E546F5" w:rsidRDefault="00951CE2">
            <w:pPr>
              <w:pStyle w:val="NormalinTable"/>
            </w:pPr>
            <w:r>
              <w:t>8708802000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82" w14:textId="77777777" w:rsidR="00E546F5" w:rsidRDefault="00951CE2">
            <w:pPr>
              <w:pStyle w:val="Tier1"/>
            </w:pPr>
            <w:r>
              <w:t xml:space="preserve">Parts and </w:t>
            </w:r>
            <w:r>
              <w:t>accessories of the motor vehicles of headings 8701 to 8705</w:t>
            </w:r>
          </w:p>
          <w:p w14:paraId="59109383" w14:textId="77777777" w:rsidR="00E546F5" w:rsidRDefault="00951CE2">
            <w:pPr>
              <w:pStyle w:val="Tier2"/>
            </w:pPr>
            <w:r>
              <w:t>-</w:t>
            </w:r>
            <w:r>
              <w:tab/>
              <w:t>Suspension systems and parts thereof (including shock-absorbers)</w:t>
            </w:r>
          </w:p>
          <w:p w14:paraId="59109384" w14:textId="77777777" w:rsidR="00E546F5" w:rsidRDefault="00951CE2">
            <w:pPr>
              <w:pStyle w:val="Tier3"/>
            </w:pPr>
            <w:r>
              <w:t>-</w:t>
            </w:r>
            <w:r>
              <w:tab/>
              <w:t>-</w:t>
            </w:r>
            <w:r>
              <w:tab/>
              <w:t>For the industrial assembly of: Vehicles of heading 8703; Vehicles of heading 8704 with either a compression-ignition internal</w:t>
            </w:r>
            <w:r>
              <w:t xml:space="preserve">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85" w14:textId="77777777" w:rsidR="00E546F5" w:rsidRDefault="00951CE2">
            <w:pPr>
              <w:pStyle w:val="NormalinTable"/>
            </w:pPr>
            <w:r>
              <w:t>0.0%</w:t>
            </w:r>
          </w:p>
        </w:tc>
      </w:tr>
      <w:tr w:rsidR="00E546F5" w14:paraId="5910938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87" w14:textId="77777777" w:rsidR="00E546F5" w:rsidRDefault="00951CE2">
            <w:pPr>
              <w:pStyle w:val="NormalinTable"/>
            </w:pPr>
            <w:r>
              <w:t>8708912000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88" w14:textId="77777777" w:rsidR="00E546F5" w:rsidRDefault="00951CE2">
            <w:pPr>
              <w:pStyle w:val="Tier1"/>
            </w:pPr>
            <w:r>
              <w:t>Parts and a</w:t>
            </w:r>
            <w:r>
              <w:t>ccessories of the motor vehicles of headings 8701 to 8705</w:t>
            </w:r>
          </w:p>
          <w:p w14:paraId="59109389" w14:textId="77777777" w:rsidR="00E546F5" w:rsidRDefault="00951CE2">
            <w:pPr>
              <w:pStyle w:val="Tier2"/>
            </w:pPr>
            <w:r>
              <w:t>-</w:t>
            </w:r>
            <w:r>
              <w:tab/>
              <w:t>Other parts and accessories</w:t>
            </w:r>
          </w:p>
          <w:p w14:paraId="5910938A" w14:textId="77777777" w:rsidR="00E546F5" w:rsidRDefault="00951CE2">
            <w:pPr>
              <w:pStyle w:val="Tier3"/>
            </w:pPr>
            <w:r>
              <w:t>-</w:t>
            </w:r>
            <w:r>
              <w:tab/>
              <w:t>-</w:t>
            </w:r>
            <w:r>
              <w:tab/>
              <w:t>Radiators and parts thereof</w:t>
            </w:r>
          </w:p>
          <w:p w14:paraId="5910938B" w14:textId="77777777" w:rsidR="00E546F5" w:rsidRDefault="00951CE2">
            <w:pPr>
              <w:pStyle w:val="Tier4"/>
            </w:pPr>
            <w:r>
              <w:t>-</w:t>
            </w:r>
            <w:r>
              <w:tab/>
              <w:t>-</w:t>
            </w:r>
            <w:r>
              <w:tab/>
              <w:t>-</w:t>
            </w:r>
            <w:r>
              <w:tab/>
              <w:t xml:space="preserve">For the industrial assembly of: Pedestrian-controlled tractors of subheading 8701 10; Vehicles of heading 8703; Vehicles of </w:t>
            </w:r>
            <w:r>
              <w:t>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8C" w14:textId="77777777" w:rsidR="00E546F5" w:rsidRDefault="00951CE2">
            <w:pPr>
              <w:pStyle w:val="NormalinTable"/>
            </w:pPr>
            <w:r>
              <w:t>0.0%</w:t>
            </w:r>
          </w:p>
        </w:tc>
      </w:tr>
      <w:tr w:rsidR="00E546F5" w14:paraId="591093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8E" w14:textId="77777777" w:rsidR="00E546F5" w:rsidRDefault="00951CE2">
            <w:pPr>
              <w:pStyle w:val="NormalinTable"/>
            </w:pPr>
            <w:r>
              <w:t>8708922000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8F" w14:textId="77777777" w:rsidR="00E546F5" w:rsidRDefault="00951CE2">
            <w:pPr>
              <w:pStyle w:val="Tier1"/>
            </w:pPr>
            <w:r>
              <w:t>Parts and accessories of the motor vehicles of headings 8701 to 8705</w:t>
            </w:r>
          </w:p>
          <w:p w14:paraId="59109390" w14:textId="77777777" w:rsidR="00E546F5" w:rsidRDefault="00951CE2">
            <w:pPr>
              <w:pStyle w:val="Tier2"/>
            </w:pPr>
            <w:r>
              <w:t>-</w:t>
            </w:r>
            <w:r>
              <w:tab/>
              <w:t>Other parts and accessories</w:t>
            </w:r>
          </w:p>
          <w:p w14:paraId="59109391" w14:textId="77777777" w:rsidR="00E546F5" w:rsidRDefault="00951CE2">
            <w:pPr>
              <w:pStyle w:val="Tier3"/>
            </w:pPr>
            <w:r>
              <w:t>-</w:t>
            </w:r>
            <w:r>
              <w:tab/>
              <w:t>-</w:t>
            </w:r>
            <w:r>
              <w:tab/>
              <w:t>Silencers (mufflers) and exhaust pipes; parts thereof</w:t>
            </w:r>
          </w:p>
          <w:p w14:paraId="59109392" w14:textId="77777777" w:rsidR="00E546F5" w:rsidRDefault="00951CE2">
            <w:pPr>
              <w:pStyle w:val="Tier4"/>
            </w:pPr>
            <w:r>
              <w:t>-</w:t>
            </w:r>
            <w:r>
              <w:tab/>
              <w:t>-</w:t>
            </w:r>
            <w:r>
              <w:tab/>
              <w:t>-</w:t>
            </w:r>
            <w:r>
              <w:tab/>
              <w:t>For the industrial assembly of: Pedestrian-contr</w:t>
            </w:r>
            <w:r>
              <w:t>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or with a </w:t>
            </w:r>
            <w:r>
              <w:t>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93" w14:textId="77777777" w:rsidR="00E546F5" w:rsidRDefault="00951CE2">
            <w:pPr>
              <w:pStyle w:val="NormalinTable"/>
            </w:pPr>
            <w:r>
              <w:t>0.0%</w:t>
            </w:r>
          </w:p>
        </w:tc>
      </w:tr>
      <w:tr w:rsidR="00E546F5" w14:paraId="591093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95" w14:textId="77777777" w:rsidR="00E546F5" w:rsidRDefault="00951CE2">
            <w:pPr>
              <w:pStyle w:val="NormalinTable"/>
            </w:pPr>
            <w:r>
              <w:t>8708931000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96" w14:textId="77777777" w:rsidR="00E546F5" w:rsidRDefault="00951CE2">
            <w:pPr>
              <w:pStyle w:val="Tier1"/>
            </w:pPr>
            <w:r>
              <w:t>Parts and accessories of the motor vehicles of headings 8701 to 8705</w:t>
            </w:r>
          </w:p>
          <w:p w14:paraId="59109397" w14:textId="77777777" w:rsidR="00E546F5" w:rsidRDefault="00951CE2">
            <w:pPr>
              <w:pStyle w:val="Tier2"/>
            </w:pPr>
            <w:r>
              <w:t>-</w:t>
            </w:r>
            <w:r>
              <w:tab/>
              <w:t>Other parts and accessories</w:t>
            </w:r>
          </w:p>
          <w:p w14:paraId="59109398" w14:textId="77777777" w:rsidR="00E546F5" w:rsidRDefault="00951CE2">
            <w:pPr>
              <w:pStyle w:val="Tier3"/>
            </w:pPr>
            <w:r>
              <w:t>-</w:t>
            </w:r>
            <w:r>
              <w:tab/>
              <w:t>-</w:t>
            </w:r>
            <w:r>
              <w:tab/>
            </w:r>
            <w:r>
              <w:t>Clutches and parts thereof</w:t>
            </w:r>
          </w:p>
          <w:p w14:paraId="59109399" w14:textId="77777777" w:rsidR="00E546F5" w:rsidRDefault="00951CE2">
            <w:pPr>
              <w:pStyle w:val="Tier4"/>
            </w:pPr>
            <w:r>
              <w:t>-</w:t>
            </w:r>
            <w:r>
              <w:tab/>
              <w:t>-</w:t>
            </w:r>
            <w:r>
              <w:tab/>
              <w:t>-</w:t>
            </w:r>
            <w:r>
              <w:tab/>
              <w:t>For the industrial assembly of: Pedestrian-controlled tractors of subheading 8701 10; Vehicles of heading 8703; Vehicles of heading 8704 with either a compression-ignition internal combustion piston engine (diesel or semi-d</w:t>
            </w:r>
            <w:r>
              <w:t>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9A" w14:textId="77777777" w:rsidR="00E546F5" w:rsidRDefault="00951CE2">
            <w:pPr>
              <w:pStyle w:val="NormalinTable"/>
            </w:pPr>
            <w:r>
              <w:t>0.0%</w:t>
            </w:r>
          </w:p>
        </w:tc>
      </w:tr>
      <w:tr w:rsidR="00E546F5" w14:paraId="591093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9C" w14:textId="77777777" w:rsidR="00E546F5" w:rsidRDefault="00951CE2">
            <w:pPr>
              <w:pStyle w:val="NormalinTable"/>
            </w:pPr>
            <w:r>
              <w:t>8708942000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9D" w14:textId="77777777" w:rsidR="00E546F5" w:rsidRDefault="00951CE2">
            <w:pPr>
              <w:pStyle w:val="Tier1"/>
            </w:pPr>
            <w:r>
              <w:t xml:space="preserve">Parts and accessories of the motor vehicles of </w:t>
            </w:r>
            <w:r>
              <w:t>headings 8701 to 8705</w:t>
            </w:r>
          </w:p>
          <w:p w14:paraId="5910939E" w14:textId="77777777" w:rsidR="00E546F5" w:rsidRDefault="00951CE2">
            <w:pPr>
              <w:pStyle w:val="Tier2"/>
            </w:pPr>
            <w:r>
              <w:t>-</w:t>
            </w:r>
            <w:r>
              <w:tab/>
              <w:t>Other parts and accessories</w:t>
            </w:r>
          </w:p>
          <w:p w14:paraId="5910939F" w14:textId="77777777" w:rsidR="00E546F5" w:rsidRDefault="00951CE2">
            <w:pPr>
              <w:pStyle w:val="Tier3"/>
            </w:pPr>
            <w:r>
              <w:t>-</w:t>
            </w:r>
            <w:r>
              <w:tab/>
              <w:t>-</w:t>
            </w:r>
            <w:r>
              <w:tab/>
              <w:t>Steering wheels, steering columns and steering boxes; parts thereof</w:t>
            </w:r>
          </w:p>
          <w:p w14:paraId="591093A0" w14:textId="77777777" w:rsidR="00E546F5" w:rsidRDefault="00951CE2">
            <w:pPr>
              <w:pStyle w:val="Tier4"/>
            </w:pPr>
            <w:r>
              <w:t>-</w:t>
            </w:r>
            <w:r>
              <w:tab/>
              <w:t>-</w:t>
            </w:r>
            <w:r>
              <w:tab/>
              <w:t>-</w:t>
            </w:r>
            <w:r>
              <w:tab/>
              <w:t>For the industrial assembly of: Vehicles of heading 8703; Vehicles of heading 8704 with either a compression-ignition internal</w:t>
            </w:r>
            <w:r>
              <w:t xml:space="preserve">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A1" w14:textId="77777777" w:rsidR="00E546F5" w:rsidRDefault="00951CE2">
            <w:pPr>
              <w:pStyle w:val="NormalinTable"/>
            </w:pPr>
            <w:r>
              <w:t>0.0%</w:t>
            </w:r>
          </w:p>
        </w:tc>
      </w:tr>
      <w:tr w:rsidR="00E546F5" w14:paraId="591093A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A3" w14:textId="77777777" w:rsidR="00E546F5" w:rsidRDefault="00951CE2">
            <w:pPr>
              <w:pStyle w:val="NormalinTable"/>
            </w:pPr>
            <w:r>
              <w:t>8708951000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A4" w14:textId="77777777" w:rsidR="00E546F5" w:rsidRDefault="00951CE2">
            <w:pPr>
              <w:pStyle w:val="Tier1"/>
            </w:pPr>
            <w:r>
              <w:t>Parts and a</w:t>
            </w:r>
            <w:r>
              <w:t>ccessories of the motor vehicles of headings 8701 to 8705</w:t>
            </w:r>
          </w:p>
          <w:p w14:paraId="591093A5" w14:textId="77777777" w:rsidR="00E546F5" w:rsidRDefault="00951CE2">
            <w:pPr>
              <w:pStyle w:val="Tier2"/>
            </w:pPr>
            <w:r>
              <w:t>-</w:t>
            </w:r>
            <w:r>
              <w:tab/>
              <w:t>Other parts and accessories</w:t>
            </w:r>
          </w:p>
          <w:p w14:paraId="591093A6" w14:textId="77777777" w:rsidR="00E546F5" w:rsidRDefault="00951CE2">
            <w:pPr>
              <w:pStyle w:val="Tier3"/>
            </w:pPr>
            <w:r>
              <w:t>-</w:t>
            </w:r>
            <w:r>
              <w:tab/>
              <w:t>-</w:t>
            </w:r>
            <w:r>
              <w:tab/>
              <w:t>Safety airbags with inflator system; parts thereof</w:t>
            </w:r>
          </w:p>
          <w:p w14:paraId="591093A7" w14:textId="77777777" w:rsidR="00E546F5" w:rsidRDefault="00951CE2">
            <w:pPr>
              <w:pStyle w:val="Tier4"/>
            </w:pPr>
            <w:r>
              <w:t>-</w:t>
            </w:r>
            <w:r>
              <w:tab/>
              <w:t>-</w:t>
            </w:r>
            <w:r>
              <w:tab/>
              <w:t>-</w:t>
            </w:r>
            <w:r>
              <w:tab/>
              <w:t xml:space="preserve">For the industrial assembly of: Pedestrian-controlled tractors of subheading 8701 10; Vehicles of </w:t>
            </w:r>
            <w:r>
              <w:t>heading 8703; Vehicles of 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capac</w:t>
            </w:r>
            <w:r>
              <w:t>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A8" w14:textId="77777777" w:rsidR="00E546F5" w:rsidRDefault="00951CE2">
            <w:pPr>
              <w:pStyle w:val="NormalinTable"/>
            </w:pPr>
            <w:r>
              <w:t>0.0%</w:t>
            </w:r>
          </w:p>
        </w:tc>
      </w:tr>
      <w:tr w:rsidR="00E546F5" w14:paraId="591093B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AA" w14:textId="77777777" w:rsidR="00E546F5" w:rsidRDefault="00951CE2">
            <w:pPr>
              <w:pStyle w:val="NormalinTable"/>
            </w:pPr>
            <w:r>
              <w:t>8708991000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AB" w14:textId="77777777" w:rsidR="00E546F5" w:rsidRDefault="00951CE2">
            <w:pPr>
              <w:pStyle w:val="Tier1"/>
            </w:pPr>
            <w:r>
              <w:t>Parts and accessories of the motor vehicles of headings 8701 to 8705</w:t>
            </w:r>
          </w:p>
          <w:p w14:paraId="591093AC" w14:textId="77777777" w:rsidR="00E546F5" w:rsidRDefault="00951CE2">
            <w:pPr>
              <w:pStyle w:val="Tier2"/>
            </w:pPr>
            <w:r>
              <w:t>-</w:t>
            </w:r>
            <w:r>
              <w:tab/>
              <w:t>Other parts and accessories</w:t>
            </w:r>
          </w:p>
          <w:p w14:paraId="591093AD" w14:textId="77777777" w:rsidR="00E546F5" w:rsidRDefault="00951CE2">
            <w:pPr>
              <w:pStyle w:val="Tier3"/>
            </w:pPr>
            <w:r>
              <w:t>-</w:t>
            </w:r>
            <w:r>
              <w:tab/>
              <w:t>-</w:t>
            </w:r>
            <w:r>
              <w:tab/>
              <w:t>Other</w:t>
            </w:r>
          </w:p>
          <w:p w14:paraId="591093AE" w14:textId="77777777" w:rsidR="00E546F5" w:rsidRDefault="00951CE2">
            <w:pPr>
              <w:pStyle w:val="Tier4"/>
            </w:pPr>
            <w:r>
              <w:t>-</w:t>
            </w:r>
            <w:r>
              <w:tab/>
              <w:t>-</w:t>
            </w:r>
            <w:r>
              <w:tab/>
              <w:t>-</w:t>
            </w:r>
            <w:r>
              <w:tab/>
              <w:t>For the industrial assembly of: Pedestrian-controlled tractors of subh</w:t>
            </w:r>
            <w:r>
              <w:t>eading 8701 10; Vehicles of heading 8703; Vehicles of heading 8704 with either a compression-ignition internal combustion piston engine (diesel or semi-diesel) of a cylinder capacity not exceeding 2 500 cm</w:t>
            </w:r>
            <w:r>
              <w:rPr>
                <w:vertAlign w:val="superscript"/>
              </w:rPr>
              <w:t>3</w:t>
            </w:r>
            <w:r>
              <w:t>or with a spark-ignition internal combustion pisto</w:t>
            </w:r>
            <w:r>
              <w:t>n engine of a cylinder capacity not exceeding 2 800 cm</w:t>
            </w:r>
            <w:r>
              <w:rPr>
                <w:vertAlign w:val="superscript"/>
              </w:rPr>
              <w:t>3</w:t>
            </w:r>
            <w:r>
              <w:t>; Vehicles of heading 8705</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AF" w14:textId="77777777" w:rsidR="00E546F5" w:rsidRDefault="00951CE2">
            <w:pPr>
              <w:pStyle w:val="NormalinTable"/>
            </w:pPr>
            <w:r>
              <w:t>0.0%</w:t>
            </w:r>
          </w:p>
        </w:tc>
      </w:tr>
      <w:tr w:rsidR="00E546F5" w14:paraId="591093B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B1" w14:textId="77777777" w:rsidR="00E546F5" w:rsidRDefault="00951CE2">
            <w:pPr>
              <w:pStyle w:val="NormalinTable"/>
            </w:pPr>
            <w:r>
              <w:t>8709000000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B2" w14:textId="77777777" w:rsidR="00E546F5" w:rsidRDefault="00951CE2">
            <w:pPr>
              <w:pStyle w:val="Tier1"/>
            </w:pPr>
            <w:r>
              <w:t xml:space="preserve">Works trucks, self-propelled, not fitted with lifting or handling equipment, of the type used in factories, warehouses, dock areas or airports for short </w:t>
            </w:r>
            <w:r>
              <w:t>distance transport of goods; tractors of the type used on railway station platforms; parts of the foregoing vehicles</w:t>
            </w:r>
          </w:p>
          <w:p w14:paraId="591093B3" w14:textId="77777777" w:rsidR="00E546F5" w:rsidRDefault="00951CE2">
            <w:pPr>
              <w:pStyle w:val="Tier1Bullet"/>
            </w:pPr>
            <w:r>
              <w:t>-</w:t>
            </w:r>
            <w:r>
              <w:tab/>
              <w:t>use by, or on behalf of, the UK Armed Forces, individually or in cooperation with other States</w:t>
            </w:r>
          </w:p>
          <w:p w14:paraId="591093B4" w14:textId="77777777" w:rsidR="00E546F5" w:rsidRDefault="00951CE2">
            <w:pPr>
              <w:pStyle w:val="Tier1Bullet"/>
            </w:pPr>
            <w:r>
              <w:tab/>
              <w:t>a) for defending the territorial integrit</w:t>
            </w:r>
            <w:r>
              <w:t>y of the United Kingdom, or</w:t>
            </w:r>
          </w:p>
          <w:p w14:paraId="591093B5" w14:textId="77777777" w:rsidR="00E546F5" w:rsidRDefault="00951CE2">
            <w:pPr>
              <w:pStyle w:val="Tier1Bullet"/>
            </w:pPr>
            <w:r>
              <w:tab/>
              <w:t>b) in participating in international peace-keeping or support operations, or</w:t>
            </w:r>
          </w:p>
          <w:p w14:paraId="591093B6" w14:textId="77777777" w:rsidR="00E546F5" w:rsidRDefault="00951CE2">
            <w:pPr>
              <w:pStyle w:val="Tier1Bullet"/>
            </w:pPr>
            <w:r>
              <w:tab/>
              <w:t>c) for other military purposes like the protection of nationals of the United Kingdom from social or military unrest or,</w:t>
            </w:r>
          </w:p>
          <w:p w14:paraId="591093B7" w14:textId="77777777" w:rsidR="00E546F5" w:rsidRDefault="00951CE2">
            <w:pPr>
              <w:pStyle w:val="Tier1Bullet"/>
            </w:pPr>
            <w:r>
              <w:tab/>
              <w:t>d) for training purposes, o</w:t>
            </w:r>
            <w:r>
              <w:t>r</w:t>
            </w:r>
          </w:p>
          <w:p w14:paraId="591093B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B9" w14:textId="77777777" w:rsidR="00E546F5" w:rsidRDefault="00951CE2">
            <w:pPr>
              <w:pStyle w:val="NormalinTable"/>
            </w:pPr>
            <w:r>
              <w:t>0.0%</w:t>
            </w:r>
          </w:p>
        </w:tc>
      </w:tr>
      <w:tr w:rsidR="00E546F5" w14:paraId="591093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BB" w14:textId="77777777" w:rsidR="00E546F5" w:rsidRDefault="00951CE2">
            <w:pPr>
              <w:pStyle w:val="NormalinTable"/>
            </w:pPr>
            <w:r>
              <w:t>8709110000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BC" w14:textId="77777777" w:rsidR="00E546F5" w:rsidRDefault="00951CE2">
            <w:pPr>
              <w:pStyle w:val="Tier1"/>
            </w:pPr>
            <w:r>
              <w:t>Works trucks, self-propelled, not fitted with lifting or handling equipment, of the type used in factories, wareh</w:t>
            </w:r>
            <w:r>
              <w:t>ouses, dock areas or airports for short distance transport of goods; tractors of the type used on railway station platforms; parts of the foregoing vehicles</w:t>
            </w:r>
          </w:p>
          <w:p w14:paraId="591093BD" w14:textId="77777777" w:rsidR="00E546F5" w:rsidRDefault="00951CE2">
            <w:pPr>
              <w:pStyle w:val="Tier2"/>
            </w:pPr>
            <w:r>
              <w:t>-</w:t>
            </w:r>
            <w:r>
              <w:tab/>
              <w:t>Vehicles</w:t>
            </w:r>
          </w:p>
          <w:p w14:paraId="591093BE" w14:textId="77777777" w:rsidR="00E546F5" w:rsidRDefault="00951CE2">
            <w:pPr>
              <w:pStyle w:val="Tier3"/>
            </w:pPr>
            <w:r>
              <w:t>-</w:t>
            </w:r>
            <w:r>
              <w:tab/>
              <w:t>-</w:t>
            </w:r>
            <w:r>
              <w:tab/>
              <w:t>Electrical</w:t>
            </w:r>
          </w:p>
          <w:p w14:paraId="591093BF" w14:textId="77777777" w:rsidR="00E546F5" w:rsidRDefault="00951CE2">
            <w:pPr>
              <w:pStyle w:val="Tier3Bullet"/>
            </w:pPr>
            <w:r>
              <w:tab/>
            </w:r>
            <w:r>
              <w:tab/>
              <w:t>-</w:t>
            </w:r>
            <w:r>
              <w:tab/>
              <w:t xml:space="preserve">for incorporation in ships, boats or other vessels listed in </w:t>
            </w:r>
            <w:r>
              <w:t>Table 1, for the purposes of their construction, repair, maintenance or conversion;</w:t>
            </w:r>
          </w:p>
          <w:p w14:paraId="591093C0" w14:textId="77777777" w:rsidR="00E546F5" w:rsidRDefault="00951CE2">
            <w:pPr>
              <w:pStyle w:val="Tier3Bullet"/>
            </w:pPr>
            <w:r>
              <w:tab/>
            </w:r>
            <w:r>
              <w:tab/>
              <w:t>-</w:t>
            </w:r>
            <w:r>
              <w:tab/>
              <w:t>for fitting to or equipping such ships, boats or other vessels;</w:t>
            </w:r>
          </w:p>
          <w:p w14:paraId="591093C1" w14:textId="77777777" w:rsidR="00E546F5" w:rsidRDefault="00951CE2">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14:paraId="591093C2" w14:textId="77777777" w:rsidR="00E546F5" w:rsidRDefault="00951CE2">
            <w:pPr>
              <w:pStyle w:val="Tier3Bullet"/>
            </w:pPr>
            <w:r>
              <w:tab/>
            </w:r>
            <w:r>
              <w:tab/>
              <w:t>-</w:t>
            </w:r>
            <w:r>
              <w:tab/>
              <w:t>for equipping the above platforms;</w:t>
            </w:r>
          </w:p>
          <w:p w14:paraId="591093C3"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C4" w14:textId="77777777" w:rsidR="00E546F5" w:rsidRDefault="00951CE2">
            <w:pPr>
              <w:pStyle w:val="NormalinTable"/>
            </w:pPr>
            <w:r>
              <w:t>0.0%</w:t>
            </w:r>
          </w:p>
        </w:tc>
      </w:tr>
      <w:tr w:rsidR="00E546F5" w14:paraId="591093D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C6" w14:textId="77777777" w:rsidR="00E546F5" w:rsidRDefault="00951CE2">
            <w:pPr>
              <w:pStyle w:val="NormalinTable"/>
            </w:pPr>
            <w:r>
              <w:t>8709190000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C7" w14:textId="77777777" w:rsidR="00E546F5" w:rsidRDefault="00951CE2">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w:t>
            </w:r>
            <w:r>
              <w:t>oing vehicles</w:t>
            </w:r>
          </w:p>
          <w:p w14:paraId="591093C8" w14:textId="77777777" w:rsidR="00E546F5" w:rsidRDefault="00951CE2">
            <w:pPr>
              <w:pStyle w:val="Tier2"/>
            </w:pPr>
            <w:r>
              <w:t>-</w:t>
            </w:r>
            <w:r>
              <w:tab/>
              <w:t>Vehicles</w:t>
            </w:r>
          </w:p>
          <w:p w14:paraId="591093C9" w14:textId="77777777" w:rsidR="00E546F5" w:rsidRDefault="00951CE2">
            <w:pPr>
              <w:pStyle w:val="Tier3"/>
            </w:pPr>
            <w:r>
              <w:t>-</w:t>
            </w:r>
            <w:r>
              <w:tab/>
              <w:t>-</w:t>
            </w:r>
            <w:r>
              <w:tab/>
              <w:t>Other</w:t>
            </w:r>
          </w:p>
          <w:p w14:paraId="591093C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3CB" w14:textId="77777777" w:rsidR="00E546F5" w:rsidRDefault="00951CE2">
            <w:pPr>
              <w:pStyle w:val="Tier3Bullet"/>
            </w:pPr>
            <w:r>
              <w:tab/>
            </w:r>
            <w:r>
              <w:tab/>
              <w:t>-</w:t>
            </w:r>
            <w:r>
              <w:tab/>
              <w:t>for fitting to or equipping such ships, boats or other vessels;</w:t>
            </w:r>
          </w:p>
          <w:p w14:paraId="591093CC" w14:textId="77777777" w:rsidR="00E546F5" w:rsidRDefault="00951CE2">
            <w:pPr>
              <w:pStyle w:val="Tier3Bullet"/>
            </w:pP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93CD" w14:textId="77777777" w:rsidR="00E546F5" w:rsidRDefault="00951CE2">
            <w:pPr>
              <w:pStyle w:val="Tier3Bullet"/>
            </w:pPr>
            <w:r>
              <w:tab/>
            </w:r>
            <w:r>
              <w:tab/>
              <w:t>-</w:t>
            </w:r>
            <w:r>
              <w:tab/>
              <w:t>for equipping the above pl</w:t>
            </w:r>
            <w:r>
              <w:t>atforms;</w:t>
            </w:r>
          </w:p>
          <w:p w14:paraId="591093C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CF" w14:textId="77777777" w:rsidR="00E546F5" w:rsidRDefault="00951CE2">
            <w:pPr>
              <w:pStyle w:val="NormalinTable"/>
            </w:pPr>
            <w:r>
              <w:t>0.0%</w:t>
            </w:r>
          </w:p>
        </w:tc>
      </w:tr>
      <w:tr w:rsidR="00E546F5" w14:paraId="591093D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D1" w14:textId="77777777" w:rsidR="00E546F5" w:rsidRDefault="00951CE2">
            <w:pPr>
              <w:pStyle w:val="NormalinTable"/>
            </w:pPr>
            <w:r>
              <w:t>8710000000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D2" w14:textId="77777777" w:rsidR="00E546F5" w:rsidRDefault="00951CE2">
            <w:pPr>
              <w:pStyle w:val="Tier1"/>
            </w:pPr>
            <w:r>
              <w:t>Tanks and other armoured fighting vehicles, motorised, whether or not fitted with weapons, and parts of such vehicles</w:t>
            </w:r>
          </w:p>
          <w:p w14:paraId="591093D3" w14:textId="77777777" w:rsidR="00E546F5" w:rsidRDefault="00951CE2">
            <w:pPr>
              <w:pStyle w:val="Tier1Bullet"/>
            </w:pPr>
            <w:r>
              <w:t>-</w:t>
            </w:r>
            <w:r>
              <w:tab/>
              <w:t xml:space="preserve">use by, or on behalf of, the UK </w:t>
            </w:r>
            <w:r>
              <w:t>Armed Forces, individually or in cooperation with other States</w:t>
            </w:r>
          </w:p>
          <w:p w14:paraId="591093D4" w14:textId="77777777" w:rsidR="00E546F5" w:rsidRDefault="00951CE2">
            <w:pPr>
              <w:pStyle w:val="Tier1Bullet"/>
            </w:pPr>
            <w:r>
              <w:tab/>
              <w:t>a) for defending the territorial integrity of the United Kingdom, or</w:t>
            </w:r>
          </w:p>
          <w:p w14:paraId="591093D5" w14:textId="77777777" w:rsidR="00E546F5" w:rsidRDefault="00951CE2">
            <w:pPr>
              <w:pStyle w:val="Tier1Bullet"/>
            </w:pPr>
            <w:r>
              <w:tab/>
              <w:t>b) in participating in international peace-keeping or support operations, or</w:t>
            </w:r>
          </w:p>
          <w:p w14:paraId="591093D6" w14:textId="77777777" w:rsidR="00E546F5" w:rsidRDefault="00951CE2">
            <w:pPr>
              <w:pStyle w:val="Tier1Bullet"/>
            </w:pPr>
            <w:r>
              <w:tab/>
              <w:t>c) for other military purposes like the prot</w:t>
            </w:r>
            <w:r>
              <w:t>ection of nationals of the United Kingdom from social or military unrest or,</w:t>
            </w:r>
          </w:p>
          <w:p w14:paraId="591093D7" w14:textId="77777777" w:rsidR="00E546F5" w:rsidRDefault="00951CE2">
            <w:pPr>
              <w:pStyle w:val="Tier1Bullet"/>
            </w:pPr>
            <w:r>
              <w:tab/>
              <w:t>d) for training purposes, or</w:t>
            </w:r>
          </w:p>
          <w:p w14:paraId="591093D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D9" w14:textId="77777777" w:rsidR="00E546F5" w:rsidRDefault="00951CE2">
            <w:pPr>
              <w:pStyle w:val="NormalinTable"/>
            </w:pPr>
            <w:r>
              <w:t>0.0%</w:t>
            </w:r>
          </w:p>
        </w:tc>
      </w:tr>
      <w:tr w:rsidR="00E546F5" w14:paraId="591093E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DB" w14:textId="77777777" w:rsidR="00E546F5" w:rsidRDefault="00951CE2">
            <w:pPr>
              <w:pStyle w:val="NormalinTable"/>
            </w:pPr>
            <w:r>
              <w:t>8711000000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DC" w14:textId="77777777" w:rsidR="00E546F5" w:rsidRDefault="00951CE2">
            <w:pPr>
              <w:pStyle w:val="Tier1"/>
            </w:pPr>
            <w:r>
              <w:t>Motorcyc</w:t>
            </w:r>
            <w:r>
              <w:t>les (including mopeds) and cycles fitted with an auxiliary motor, with or without side-cars; side-cars</w:t>
            </w:r>
          </w:p>
          <w:p w14:paraId="591093DD" w14:textId="77777777" w:rsidR="00E546F5" w:rsidRDefault="00951CE2">
            <w:pPr>
              <w:pStyle w:val="Tier1Bullet"/>
            </w:pPr>
            <w:r>
              <w:t>-</w:t>
            </w:r>
            <w:r>
              <w:tab/>
              <w:t>use by, or on behalf of, the UK Armed Forces, individually or in cooperation with other States</w:t>
            </w:r>
          </w:p>
          <w:p w14:paraId="591093DE" w14:textId="77777777" w:rsidR="00E546F5" w:rsidRDefault="00951CE2">
            <w:pPr>
              <w:pStyle w:val="Tier1Bullet"/>
            </w:pPr>
            <w:r>
              <w:tab/>
              <w:t xml:space="preserve">a) for defending the territorial integrity of the </w:t>
            </w:r>
            <w:r>
              <w:t>United Kingdom, or</w:t>
            </w:r>
          </w:p>
          <w:p w14:paraId="591093DF" w14:textId="77777777" w:rsidR="00E546F5" w:rsidRDefault="00951CE2">
            <w:pPr>
              <w:pStyle w:val="Tier1Bullet"/>
            </w:pPr>
            <w:r>
              <w:tab/>
              <w:t>b) in participating in international peace-keeping or support operations, or</w:t>
            </w:r>
          </w:p>
          <w:p w14:paraId="591093E0" w14:textId="77777777" w:rsidR="00E546F5" w:rsidRDefault="00951CE2">
            <w:pPr>
              <w:pStyle w:val="Tier1Bullet"/>
            </w:pPr>
            <w:r>
              <w:tab/>
              <w:t>c) for other military purposes like the protection of nationals of the United Kingdom from social or military unrest or,</w:t>
            </w:r>
          </w:p>
          <w:p w14:paraId="591093E1" w14:textId="77777777" w:rsidR="00E546F5" w:rsidRDefault="00951CE2">
            <w:pPr>
              <w:pStyle w:val="Tier1Bullet"/>
            </w:pPr>
            <w:r>
              <w:tab/>
              <w:t>d) for training purposes, or</w:t>
            </w:r>
          </w:p>
          <w:p w14:paraId="591093E2" w14:textId="77777777" w:rsidR="00E546F5" w:rsidRDefault="00951CE2">
            <w:pPr>
              <w:pStyle w:val="Tier1Bullet"/>
            </w:pPr>
            <w:r>
              <w:tab/>
              <w:t>e) tem</w:t>
            </w:r>
            <w:r>
              <w:t>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E3" w14:textId="77777777" w:rsidR="00E546F5" w:rsidRDefault="00951CE2">
            <w:pPr>
              <w:pStyle w:val="NormalinTable"/>
            </w:pPr>
            <w:r>
              <w:t>0.0%</w:t>
            </w:r>
          </w:p>
        </w:tc>
      </w:tr>
      <w:tr w:rsidR="00E546F5" w14:paraId="591093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E5" w14:textId="77777777" w:rsidR="00E546F5" w:rsidRDefault="00951CE2">
            <w:pPr>
              <w:pStyle w:val="NormalinTable"/>
            </w:pPr>
            <w:r>
              <w:t>8713000000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E6" w14:textId="77777777" w:rsidR="00E546F5" w:rsidRDefault="00951CE2">
            <w:pPr>
              <w:pStyle w:val="Tier1"/>
            </w:pPr>
            <w:r>
              <w:t>Carriages for disabled persons, whether or not motorised or otherwise mechanically propelled</w:t>
            </w:r>
          </w:p>
          <w:p w14:paraId="591093E7" w14:textId="77777777" w:rsidR="00E546F5" w:rsidRDefault="00951CE2">
            <w:pPr>
              <w:pStyle w:val="Tier1Bullet"/>
            </w:pPr>
            <w:r>
              <w:t>-</w:t>
            </w:r>
            <w:r>
              <w:tab/>
              <w:t>for incorporation in ships,</w:t>
            </w:r>
            <w:r>
              <w:t xml:space="preserve"> boats or other vessels listed in Table 1, for the purposes of their construction, repair, maintenance or conversion;</w:t>
            </w:r>
          </w:p>
          <w:p w14:paraId="591093E8" w14:textId="77777777" w:rsidR="00E546F5" w:rsidRDefault="00951CE2">
            <w:pPr>
              <w:pStyle w:val="Tier1Bullet"/>
            </w:pPr>
            <w:r>
              <w:t>-</w:t>
            </w:r>
            <w:r>
              <w:tab/>
              <w:t>for fitting to or equipping such ships, boats or other vessels;</w:t>
            </w:r>
          </w:p>
          <w:p w14:paraId="591093E9" w14:textId="77777777" w:rsidR="00E546F5" w:rsidRDefault="00951CE2">
            <w:pPr>
              <w:pStyle w:val="Tier1Bullet"/>
            </w:pPr>
            <w:r>
              <w:t>-</w:t>
            </w:r>
            <w:r>
              <w:tab/>
              <w:t>for incorporation, for the purposes of their construction, repair, mai</w:t>
            </w:r>
            <w:r>
              <w:t>ntenance or conversion, in drilling or production platforms listed below: fixed, of subheading ex 8430 49 or floating or submersible of subheading 8905 20;</w:t>
            </w:r>
          </w:p>
          <w:p w14:paraId="591093EA" w14:textId="77777777" w:rsidR="00E546F5" w:rsidRDefault="00951CE2">
            <w:pPr>
              <w:pStyle w:val="Tier1Bullet"/>
            </w:pPr>
            <w:r>
              <w:t>-</w:t>
            </w:r>
            <w:r>
              <w:tab/>
              <w:t>for equipping the above platforms;</w:t>
            </w:r>
          </w:p>
          <w:p w14:paraId="591093EB" w14:textId="77777777" w:rsidR="00E546F5" w:rsidRDefault="00951CE2">
            <w:pPr>
              <w:pStyle w:val="Tier1Bullet"/>
            </w:pPr>
            <w:r>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EC" w14:textId="77777777" w:rsidR="00E546F5" w:rsidRDefault="00951CE2">
            <w:pPr>
              <w:pStyle w:val="NormalinTable"/>
            </w:pPr>
            <w:r>
              <w:t>0.0%</w:t>
            </w:r>
          </w:p>
        </w:tc>
      </w:tr>
      <w:tr w:rsidR="00E546F5" w14:paraId="591093F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EE" w14:textId="77777777" w:rsidR="00E546F5" w:rsidRDefault="00951CE2">
            <w:pPr>
              <w:pStyle w:val="NormalinTable"/>
            </w:pPr>
            <w:r>
              <w:t>8716000000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EF" w14:textId="77777777" w:rsidR="00E546F5" w:rsidRDefault="00951CE2">
            <w:pPr>
              <w:pStyle w:val="Tier1"/>
            </w:pPr>
            <w:r>
              <w:t>Trailers and semi-trailers; other vehicles, not mechanically propelled; parts thereof</w:t>
            </w:r>
          </w:p>
          <w:p w14:paraId="591093F0" w14:textId="77777777" w:rsidR="00E546F5" w:rsidRDefault="00951CE2">
            <w:pPr>
              <w:pStyle w:val="Tier1Bullet"/>
            </w:pPr>
            <w:r>
              <w:t>-</w:t>
            </w:r>
            <w:r>
              <w:tab/>
              <w:t>use by, or on behalf of, the UK Armed Forces, individually or in cooperation with other States</w:t>
            </w:r>
          </w:p>
          <w:p w14:paraId="591093F1" w14:textId="77777777" w:rsidR="00E546F5" w:rsidRDefault="00951CE2">
            <w:pPr>
              <w:pStyle w:val="Tier1Bullet"/>
            </w:pPr>
            <w:r>
              <w:tab/>
              <w:t xml:space="preserve">a) for defending the territorial integrity of </w:t>
            </w:r>
            <w:r>
              <w:t>the United Kingdom, or</w:t>
            </w:r>
          </w:p>
          <w:p w14:paraId="591093F2" w14:textId="77777777" w:rsidR="00E546F5" w:rsidRDefault="00951CE2">
            <w:pPr>
              <w:pStyle w:val="Tier1Bullet"/>
            </w:pPr>
            <w:r>
              <w:tab/>
              <w:t>b) in participating in international peace-keeping or support operations, or</w:t>
            </w:r>
          </w:p>
          <w:p w14:paraId="591093F3" w14:textId="77777777" w:rsidR="00E546F5" w:rsidRDefault="00951CE2">
            <w:pPr>
              <w:pStyle w:val="Tier1Bullet"/>
            </w:pPr>
            <w:r>
              <w:tab/>
              <w:t>c) for other military purposes like the protection of nationals of the United Kingdom from social or military unrest or,</w:t>
            </w:r>
          </w:p>
          <w:p w14:paraId="591093F4" w14:textId="77777777" w:rsidR="00E546F5" w:rsidRDefault="00951CE2">
            <w:pPr>
              <w:pStyle w:val="Tier1Bullet"/>
            </w:pPr>
            <w:r>
              <w:tab/>
              <w:t>d) for training purposes, or</w:t>
            </w:r>
          </w:p>
          <w:p w14:paraId="591093F5" w14:textId="77777777" w:rsidR="00E546F5" w:rsidRDefault="00951CE2">
            <w:pPr>
              <w:pStyle w:val="Tier1Bullet"/>
            </w:pPr>
            <w:r>
              <w:tab/>
              <w:t>e)</w:t>
            </w:r>
            <w:r>
              <w:t xml:space="preserv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3F6" w14:textId="77777777" w:rsidR="00E546F5" w:rsidRDefault="00951CE2">
            <w:pPr>
              <w:pStyle w:val="NormalinTable"/>
            </w:pPr>
            <w:r>
              <w:t>0.0%</w:t>
            </w:r>
          </w:p>
        </w:tc>
      </w:tr>
    </w:tbl>
    <w:p w14:paraId="591093F8" w14:textId="77777777" w:rsidR="00E546F5" w:rsidRDefault="00951CE2">
      <w:pPr>
        <w:pStyle w:val="Heading1"/>
      </w:pPr>
      <w:r>
        <w:t>Chapter 88 : Aircraft, Spacecraft, and Parts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3F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3F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3F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3FB" w14:textId="77777777" w:rsidR="00E546F5" w:rsidRDefault="00951CE2">
            <w:pPr>
              <w:pStyle w:val="NormalinTable"/>
              <w:rPr>
                <w:b/>
                <w:bCs w:val="0"/>
                <w:color w:val="FFFFFF"/>
              </w:rPr>
            </w:pPr>
            <w:r>
              <w:rPr>
                <w:b/>
                <w:bCs w:val="0"/>
                <w:color w:val="FFFFFF"/>
              </w:rPr>
              <w:t>Duty expression</w:t>
            </w:r>
          </w:p>
        </w:tc>
      </w:tr>
      <w:tr w:rsidR="00E546F5" w14:paraId="591094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3FD" w14:textId="77777777" w:rsidR="00E546F5" w:rsidRDefault="00951CE2">
            <w:pPr>
              <w:pStyle w:val="NormalinTable"/>
            </w:pPr>
            <w:r>
              <w:t>8801000000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3FE" w14:textId="77777777" w:rsidR="00E546F5" w:rsidRDefault="00951CE2">
            <w:pPr>
              <w:pStyle w:val="Tier1"/>
            </w:pPr>
            <w:r>
              <w:t>Balloons and dirigibles; gliders, hang gliders and other non-powered aircraft</w:t>
            </w:r>
          </w:p>
          <w:p w14:paraId="591093FF" w14:textId="77777777" w:rsidR="00E546F5" w:rsidRDefault="00951CE2">
            <w:pPr>
              <w:pStyle w:val="Tier1Bullet"/>
            </w:pPr>
            <w:r>
              <w:t>-</w:t>
            </w:r>
            <w:r>
              <w:tab/>
              <w:t>use by, or on behalf of, the UK Armed Forces, individually or in cooperation with other States</w:t>
            </w:r>
          </w:p>
          <w:p w14:paraId="59109400" w14:textId="77777777" w:rsidR="00E546F5" w:rsidRDefault="00951CE2">
            <w:pPr>
              <w:pStyle w:val="Tier1Bullet"/>
            </w:pPr>
            <w:r>
              <w:tab/>
              <w:t>a) for defending the territorial integrity of the United Kingdom, or</w:t>
            </w:r>
          </w:p>
          <w:p w14:paraId="59109401" w14:textId="77777777" w:rsidR="00E546F5" w:rsidRDefault="00951CE2">
            <w:pPr>
              <w:pStyle w:val="Tier1Bullet"/>
            </w:pPr>
            <w:r>
              <w:tab/>
              <w:t>b) in participating in international peace-keeping or support operations, or</w:t>
            </w:r>
          </w:p>
          <w:p w14:paraId="59109402" w14:textId="77777777" w:rsidR="00E546F5" w:rsidRDefault="00951CE2">
            <w:pPr>
              <w:pStyle w:val="Tier1Bullet"/>
            </w:pPr>
            <w:r>
              <w:tab/>
              <w:t>c) for other military purposes like the protection of nationals of the United Kingdom from social or military unrest or,</w:t>
            </w:r>
          </w:p>
          <w:p w14:paraId="59109403" w14:textId="77777777" w:rsidR="00E546F5" w:rsidRDefault="00951CE2">
            <w:pPr>
              <w:pStyle w:val="Tier1Bullet"/>
            </w:pPr>
            <w:r>
              <w:tab/>
              <w:t>d) for training purposes, or</w:t>
            </w:r>
          </w:p>
          <w:p w14:paraId="59109404" w14:textId="77777777" w:rsidR="00E546F5" w:rsidRDefault="00951CE2">
            <w:pPr>
              <w:pStyle w:val="Tier1Bullet"/>
            </w:pPr>
            <w:r>
              <w:tab/>
              <w:t>e) temporarily, for civil</w:t>
            </w:r>
            <w:r>
              <w:t xml:space="preserve">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05" w14:textId="77777777" w:rsidR="00E546F5" w:rsidRDefault="00951CE2">
            <w:pPr>
              <w:pStyle w:val="NormalinTable"/>
            </w:pPr>
            <w:r>
              <w:t>0.0%</w:t>
            </w:r>
          </w:p>
        </w:tc>
      </w:tr>
      <w:tr w:rsidR="00E546F5" w14:paraId="5910940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07" w14:textId="77777777" w:rsidR="00E546F5" w:rsidRDefault="00951CE2">
            <w:pPr>
              <w:pStyle w:val="NormalinTable"/>
            </w:pPr>
            <w:r>
              <w:rPr>
                <w:rFonts w:eastAsia="Times New Roman"/>
                <w:color w:val="000000"/>
                <w:lang w:eastAsia="en-GB"/>
              </w:rPr>
              <w:t>8801001010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08" w14:textId="77777777" w:rsidR="00E546F5" w:rsidRDefault="00951CE2">
            <w:pPr>
              <w:pStyle w:val="Tier1"/>
            </w:pPr>
            <w:r>
              <w:rPr>
                <w:rFonts w:eastAsia="Times New Roman"/>
                <w:color w:val="000000"/>
                <w:lang w:eastAsia="en-GB"/>
              </w:rPr>
              <w:t>Balloons and dirigibles; gliders, hang gliders and other non-powered aircraft</w:t>
            </w:r>
            <w:r>
              <w:rPr>
                <w:rFonts w:eastAsia="Times New Roman"/>
                <w:color w:val="000000"/>
                <w:lang w:eastAsia="en-GB"/>
              </w:rPr>
              <w:br/>
            </w:r>
            <w:r>
              <w:rPr>
                <w:rFonts w:eastAsia="Times New Roman"/>
                <w:color w:val="000000"/>
                <w:lang w:eastAsia="en-GB"/>
              </w:rPr>
              <w:t>Balloons and dirigibles; gliders and hang gliders</w:t>
            </w:r>
            <w:r>
              <w:rPr>
                <w:rFonts w:eastAsia="Times New Roman"/>
                <w:color w:val="000000"/>
                <w:lang w:eastAsia="en-GB"/>
              </w:rPr>
              <w:br/>
            </w:r>
            <w:r>
              <w:rPr>
                <w:rFonts w:eastAsia="Times New Roman"/>
                <w:color w:val="000000"/>
                <w:lang w:eastAsia="en-GB"/>
              </w:rPr>
              <w:t xml:space="preserve">For </w:t>
            </w:r>
            <w:r>
              <w:rPr>
                <w:rFonts w:eastAsia="Times New Roman"/>
                <w:color w:val="000000"/>
                <w:lang w:eastAsia="en-GB"/>
              </w:rP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09" w14:textId="77777777" w:rsidR="00E546F5" w:rsidRDefault="00951CE2">
            <w:pPr>
              <w:pStyle w:val="NormalinTable"/>
            </w:pPr>
            <w:r>
              <w:t>0.0%</w:t>
            </w:r>
          </w:p>
        </w:tc>
      </w:tr>
      <w:tr w:rsidR="00E546F5" w14:paraId="5910940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0B" w14:textId="77777777" w:rsidR="00E546F5" w:rsidRDefault="00951CE2">
            <w:pPr>
              <w:pStyle w:val="NormalinTable"/>
              <w:rPr>
                <w:rFonts w:eastAsia="Times New Roman"/>
                <w:color w:val="000000"/>
                <w:lang w:eastAsia="en-GB"/>
              </w:rPr>
            </w:pPr>
            <w:r>
              <w:rPr>
                <w:rFonts w:eastAsia="Times New Roman"/>
                <w:color w:val="000000"/>
                <w:lang w:eastAsia="en-GB"/>
              </w:rPr>
              <w:t>8801009010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0C" w14:textId="77777777" w:rsidR="00E546F5" w:rsidRDefault="00951CE2">
            <w:pPr>
              <w:pStyle w:val="Tier1"/>
              <w:rPr>
                <w:rFonts w:eastAsia="Times New Roman"/>
                <w:color w:val="000000"/>
                <w:lang w:eastAsia="en-GB"/>
              </w:rPr>
            </w:pPr>
            <w:r>
              <w:rPr>
                <w:rFonts w:eastAsia="Times New Roman"/>
                <w:color w:val="000000"/>
                <w:lang w:eastAsia="en-GB"/>
              </w:rPr>
              <w:t>Balloons and dirigibles; gliders, hang gliders and other non-powered aircraft</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0D" w14:textId="77777777" w:rsidR="00E546F5" w:rsidRDefault="00951CE2">
            <w:pPr>
              <w:pStyle w:val="NormalinTable"/>
            </w:pPr>
            <w:r>
              <w:t>0.0%</w:t>
            </w:r>
          </w:p>
        </w:tc>
      </w:tr>
      <w:tr w:rsidR="00E546F5" w14:paraId="5910941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0F" w14:textId="77777777" w:rsidR="00E546F5" w:rsidRDefault="00951CE2">
            <w:pPr>
              <w:pStyle w:val="NormalinTable"/>
            </w:pPr>
            <w:r>
              <w:t>8802000000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10" w14:textId="77777777" w:rsidR="00E546F5" w:rsidRDefault="00951CE2">
            <w:pPr>
              <w:pStyle w:val="Tier1"/>
            </w:pPr>
            <w:r>
              <w:t>Other aircraft (for example, helicopters, aeroplanes); spacecraft (including satellites) and suborbital and spacec</w:t>
            </w:r>
            <w:r>
              <w:t>raft launch vehicles</w:t>
            </w:r>
          </w:p>
          <w:p w14:paraId="59109411" w14:textId="77777777" w:rsidR="00E546F5" w:rsidRDefault="00951CE2">
            <w:pPr>
              <w:pStyle w:val="Tier1Bullet"/>
            </w:pPr>
            <w:r>
              <w:t>-</w:t>
            </w:r>
            <w:r>
              <w:tab/>
              <w:t>use by, or on behalf of, the UK Armed Forces, individually or in cooperation with other States</w:t>
            </w:r>
          </w:p>
          <w:p w14:paraId="59109412" w14:textId="77777777" w:rsidR="00E546F5" w:rsidRDefault="00951CE2">
            <w:pPr>
              <w:pStyle w:val="Tier1Bullet"/>
            </w:pPr>
            <w:r>
              <w:tab/>
              <w:t>a) for defending the territorial integrity of the United Kingdom, or</w:t>
            </w:r>
          </w:p>
          <w:p w14:paraId="59109413" w14:textId="77777777" w:rsidR="00E546F5" w:rsidRDefault="00951CE2">
            <w:pPr>
              <w:pStyle w:val="Tier1Bullet"/>
            </w:pPr>
            <w:r>
              <w:tab/>
              <w:t xml:space="preserve">b) in participating in international peace-keeping or </w:t>
            </w:r>
            <w:r>
              <w:t>support operations, or</w:t>
            </w:r>
          </w:p>
          <w:p w14:paraId="59109414" w14:textId="77777777" w:rsidR="00E546F5" w:rsidRDefault="00951CE2">
            <w:pPr>
              <w:pStyle w:val="Tier1Bullet"/>
            </w:pPr>
            <w:r>
              <w:tab/>
              <w:t>c) for other military purposes like the protection of nationals of the United Kingdom from social or military unrest or,</w:t>
            </w:r>
          </w:p>
          <w:p w14:paraId="59109415" w14:textId="77777777" w:rsidR="00E546F5" w:rsidRDefault="00951CE2">
            <w:pPr>
              <w:pStyle w:val="Tier1Bullet"/>
            </w:pPr>
            <w:r>
              <w:tab/>
              <w:t>d) for training purposes, or</w:t>
            </w:r>
          </w:p>
          <w:p w14:paraId="59109416" w14:textId="77777777" w:rsidR="00E546F5" w:rsidRDefault="00951CE2">
            <w:pPr>
              <w:pStyle w:val="Tier1Bullet"/>
            </w:pPr>
            <w:r>
              <w:tab/>
              <w:t>e) temporarily, for civil purposes in the customs territory of the United Kingdo</w:t>
            </w:r>
            <w:r>
              <w:t>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17" w14:textId="77777777" w:rsidR="00E546F5" w:rsidRDefault="00951CE2">
            <w:pPr>
              <w:pStyle w:val="NormalinTable"/>
            </w:pPr>
            <w:r>
              <w:t>0.0%</w:t>
            </w:r>
          </w:p>
        </w:tc>
      </w:tr>
      <w:tr w:rsidR="00E546F5" w14:paraId="591094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19" w14:textId="77777777" w:rsidR="00E546F5" w:rsidRDefault="00951CE2">
            <w:pPr>
              <w:pStyle w:val="NormalinTable"/>
            </w:pPr>
            <w:r>
              <w:t>8802200010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1A" w14:textId="77777777" w:rsidR="00E546F5" w:rsidRDefault="00951CE2">
            <w:pPr>
              <w:pStyle w:val="Tier1"/>
            </w:pPr>
            <w:r>
              <w:t>Other aircraft (for example, helicopters, aeroplanes); spacecraft (including satellites) and suborbital and spacecraft launch vehicles</w:t>
            </w:r>
          </w:p>
          <w:p w14:paraId="5910941B" w14:textId="77777777" w:rsidR="00E546F5" w:rsidRDefault="00951CE2">
            <w:pPr>
              <w:pStyle w:val="Tier2"/>
            </w:pPr>
            <w:r>
              <w:t>-</w:t>
            </w:r>
            <w:r>
              <w:tab/>
              <w:t>Aeroplanes and other aircraft, of an unladen weight not exc</w:t>
            </w:r>
            <w:r>
              <w:t>eeding 2 000 kg</w:t>
            </w:r>
          </w:p>
          <w:p w14:paraId="5910941C" w14:textId="77777777" w:rsidR="00E546F5" w:rsidRDefault="00951CE2">
            <w:pPr>
              <w:pStyle w:val="Tier3"/>
            </w:pPr>
            <w:r>
              <w:t>-</w:t>
            </w:r>
            <w:r>
              <w:tab/>
              <w:t>-</w:t>
            </w:r>
            <w:r>
              <w:tab/>
              <w:t>For civil use</w:t>
            </w:r>
          </w:p>
          <w:p w14:paraId="5910941D" w14:textId="77777777" w:rsidR="00E546F5" w:rsidRDefault="00951CE2">
            <w:pPr>
              <w:pStyle w:val="Tier3Bullet"/>
            </w:pPr>
            <w:r>
              <w:tab/>
            </w:r>
            <w:r>
              <w:tab/>
              <w:t>-</w:t>
            </w:r>
            <w:r>
              <w:tab/>
              <w:t>use in civil aircraft</w:t>
            </w:r>
          </w:p>
          <w:p w14:paraId="5910941E"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941F"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20" w14:textId="77777777" w:rsidR="00E546F5" w:rsidRDefault="00951CE2">
            <w:pPr>
              <w:pStyle w:val="NormalinTable"/>
            </w:pPr>
            <w:r>
              <w:t>0.0%</w:t>
            </w:r>
          </w:p>
        </w:tc>
      </w:tr>
      <w:tr w:rsidR="00E546F5" w14:paraId="591094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22" w14:textId="77777777" w:rsidR="00E546F5" w:rsidRDefault="00951CE2">
            <w:pPr>
              <w:pStyle w:val="NormalinTable"/>
            </w:pPr>
            <w:r>
              <w:t>8804000000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23" w14:textId="77777777" w:rsidR="00E546F5" w:rsidRDefault="00951CE2">
            <w:pPr>
              <w:pStyle w:val="Tier1"/>
            </w:pPr>
            <w:r>
              <w:t>Parachutes (including dirigible parachutes and paragliders) and rotochutes; parts thereof and accessories thereto</w:t>
            </w:r>
          </w:p>
          <w:p w14:paraId="59109424" w14:textId="77777777" w:rsidR="00E546F5" w:rsidRDefault="00951CE2">
            <w:pPr>
              <w:pStyle w:val="Tier1Bullet"/>
            </w:pPr>
            <w:r>
              <w:t>-</w:t>
            </w:r>
            <w:r>
              <w:tab/>
              <w:t>use by, or on behalf of, the UK Armed Forces, individually or in cooperation with other States</w:t>
            </w:r>
          </w:p>
          <w:p w14:paraId="59109425" w14:textId="77777777" w:rsidR="00E546F5" w:rsidRDefault="00951CE2">
            <w:pPr>
              <w:pStyle w:val="Tier1Bullet"/>
            </w:pPr>
            <w:r>
              <w:tab/>
              <w:t xml:space="preserve">a) for defending the </w:t>
            </w:r>
            <w:r>
              <w:t>territorial integrity of the United Kingdom, or</w:t>
            </w:r>
          </w:p>
          <w:p w14:paraId="59109426" w14:textId="77777777" w:rsidR="00E546F5" w:rsidRDefault="00951CE2">
            <w:pPr>
              <w:pStyle w:val="Tier1Bullet"/>
            </w:pPr>
            <w:r>
              <w:tab/>
              <w:t>b) in participating in international peace-keeping or support operations, or</w:t>
            </w:r>
          </w:p>
          <w:p w14:paraId="59109427" w14:textId="77777777" w:rsidR="00E546F5" w:rsidRDefault="00951CE2">
            <w:pPr>
              <w:pStyle w:val="Tier1Bullet"/>
            </w:pPr>
            <w:r>
              <w:tab/>
              <w:t>c) for other military purposes like the protection of nationals of the United Kingdom from social or military unrest or,</w:t>
            </w:r>
          </w:p>
          <w:p w14:paraId="59109428" w14:textId="77777777" w:rsidR="00E546F5" w:rsidRDefault="00951CE2">
            <w:pPr>
              <w:pStyle w:val="Tier1Bullet"/>
            </w:pPr>
            <w:r>
              <w:tab/>
              <w:t xml:space="preserve">d) </w:t>
            </w:r>
            <w:r>
              <w:t>for training purposes, or</w:t>
            </w:r>
          </w:p>
          <w:p w14:paraId="59109429"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2A" w14:textId="77777777" w:rsidR="00E546F5" w:rsidRDefault="00951CE2">
            <w:pPr>
              <w:pStyle w:val="NormalinTable"/>
            </w:pPr>
            <w:r>
              <w:t>0.0%</w:t>
            </w:r>
          </w:p>
        </w:tc>
      </w:tr>
      <w:tr w:rsidR="00E546F5" w14:paraId="5910943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2C" w14:textId="77777777" w:rsidR="00E546F5" w:rsidRDefault="00951CE2">
            <w:pPr>
              <w:pStyle w:val="NormalinTable"/>
            </w:pPr>
            <w:r>
              <w:t>8805000000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2D" w14:textId="77777777" w:rsidR="00E546F5" w:rsidRDefault="00951CE2">
            <w:pPr>
              <w:pStyle w:val="Tier1"/>
            </w:pPr>
            <w:r>
              <w:t xml:space="preserve">Aircraft launching gear; deck-arrestor or similar gear; ground flying trainers; parts of </w:t>
            </w:r>
            <w:r>
              <w:t>the foregoing articles</w:t>
            </w:r>
          </w:p>
          <w:p w14:paraId="5910942E" w14:textId="77777777" w:rsidR="00E546F5" w:rsidRDefault="00951CE2">
            <w:pPr>
              <w:pStyle w:val="Tier1Bullet"/>
            </w:pPr>
            <w:r>
              <w:t>-</w:t>
            </w:r>
            <w:r>
              <w:tab/>
              <w:t>use by, or on behalf of, the UK Armed Forces, individually or in cooperation with other States</w:t>
            </w:r>
          </w:p>
          <w:p w14:paraId="5910942F" w14:textId="77777777" w:rsidR="00E546F5" w:rsidRDefault="00951CE2">
            <w:pPr>
              <w:pStyle w:val="Tier1Bullet"/>
            </w:pPr>
            <w:r>
              <w:tab/>
              <w:t>a) for defending the territorial integrity of the United Kingdom, or</w:t>
            </w:r>
          </w:p>
          <w:p w14:paraId="59109430" w14:textId="77777777" w:rsidR="00E546F5" w:rsidRDefault="00951CE2">
            <w:pPr>
              <w:pStyle w:val="Tier1Bullet"/>
            </w:pPr>
            <w:r>
              <w:tab/>
              <w:t>b) in participating in international peace-keeping or support ope</w:t>
            </w:r>
            <w:r>
              <w:t>rations, or</w:t>
            </w:r>
          </w:p>
          <w:p w14:paraId="59109431" w14:textId="77777777" w:rsidR="00E546F5" w:rsidRDefault="00951CE2">
            <w:pPr>
              <w:pStyle w:val="Tier1Bullet"/>
            </w:pPr>
            <w:r>
              <w:tab/>
              <w:t>c) for other military purposes like the protection of nationals of the United Kingdom from social or military unrest or,</w:t>
            </w:r>
          </w:p>
          <w:p w14:paraId="59109432" w14:textId="77777777" w:rsidR="00E546F5" w:rsidRDefault="00951CE2">
            <w:pPr>
              <w:pStyle w:val="Tier1Bullet"/>
            </w:pPr>
            <w:r>
              <w:tab/>
              <w:t>d) for training purposes, or</w:t>
            </w:r>
          </w:p>
          <w:p w14:paraId="59109433" w14:textId="77777777" w:rsidR="00E546F5" w:rsidRDefault="00951CE2">
            <w:pPr>
              <w:pStyle w:val="Tier1Bullet"/>
            </w:pPr>
            <w:r>
              <w:tab/>
              <w:t xml:space="preserve">e) temporarily, for civil purposes in the customs territory of the United Kingdom due to </w:t>
            </w:r>
            <w:r>
              <w:t>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34" w14:textId="77777777" w:rsidR="00E546F5" w:rsidRDefault="00951CE2">
            <w:pPr>
              <w:pStyle w:val="NormalinTable"/>
            </w:pPr>
            <w:r>
              <w:t>0.0%</w:t>
            </w:r>
          </w:p>
        </w:tc>
      </w:tr>
      <w:tr w:rsidR="00E546F5" w14:paraId="5910944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36" w14:textId="77777777" w:rsidR="00E546F5" w:rsidRDefault="00951CE2">
            <w:pPr>
              <w:pStyle w:val="NormalinTable"/>
            </w:pPr>
            <w:r>
              <w:t>8805101000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37" w14:textId="77777777" w:rsidR="00E546F5" w:rsidRDefault="00951CE2">
            <w:pPr>
              <w:pStyle w:val="Tier1"/>
            </w:pPr>
            <w:r>
              <w:t>Aircraft launching gear; deck-arrestor or similar gear; ground flying trainers; parts of the foregoing articles</w:t>
            </w:r>
          </w:p>
          <w:p w14:paraId="59109438" w14:textId="77777777" w:rsidR="00E546F5" w:rsidRDefault="00951CE2">
            <w:pPr>
              <w:pStyle w:val="Tier2"/>
            </w:pPr>
            <w:r>
              <w:t>-</w:t>
            </w:r>
            <w:r>
              <w:tab/>
              <w:t>Aircraft launching gear and parts thereof; deck-arrestor or similar gear and parts thereof</w:t>
            </w:r>
          </w:p>
          <w:p w14:paraId="59109439" w14:textId="77777777" w:rsidR="00E546F5" w:rsidRDefault="00951CE2">
            <w:pPr>
              <w:pStyle w:val="Tier3"/>
            </w:pPr>
            <w:r>
              <w:t>-</w:t>
            </w:r>
            <w:r>
              <w:tab/>
              <w:t>-</w:t>
            </w:r>
            <w:r>
              <w:tab/>
              <w:t>Aircraft launching gear and parts thereof</w:t>
            </w:r>
          </w:p>
          <w:p w14:paraId="5910943A"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43B" w14:textId="77777777" w:rsidR="00E546F5" w:rsidRDefault="00951CE2">
            <w:pPr>
              <w:pStyle w:val="Tier3Bullet"/>
            </w:pPr>
            <w:r>
              <w:tab/>
            </w:r>
            <w:r>
              <w:tab/>
              <w:t>-</w:t>
            </w:r>
            <w:r>
              <w:tab/>
              <w:t>for fitting to or equipping such ships, boats or other ve</w:t>
            </w:r>
            <w:r>
              <w:t>ssels;</w:t>
            </w:r>
          </w:p>
          <w:p w14:paraId="5910943C"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43D" w14:textId="77777777" w:rsidR="00E546F5" w:rsidRDefault="00951CE2">
            <w:pPr>
              <w:pStyle w:val="Tier3Bullet"/>
            </w:pPr>
            <w:r>
              <w:tab/>
            </w:r>
            <w:r>
              <w:tab/>
              <w:t>-</w:t>
            </w:r>
            <w:r>
              <w:tab/>
              <w:t xml:space="preserve">for </w:t>
            </w:r>
            <w:r>
              <w:t>equipping the above platforms;</w:t>
            </w:r>
          </w:p>
          <w:p w14:paraId="5910943E"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3F" w14:textId="77777777" w:rsidR="00E546F5" w:rsidRDefault="00951CE2">
            <w:pPr>
              <w:pStyle w:val="NormalinTable"/>
            </w:pPr>
            <w:r>
              <w:t>0.0%</w:t>
            </w:r>
          </w:p>
        </w:tc>
      </w:tr>
      <w:tr w:rsidR="00E546F5" w14:paraId="591094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41" w14:textId="77777777" w:rsidR="00E546F5" w:rsidRDefault="00951CE2">
            <w:pPr>
              <w:pStyle w:val="NormalinTable"/>
            </w:pPr>
            <w:r>
              <w:t>8805109000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42" w14:textId="77777777" w:rsidR="00E546F5" w:rsidRDefault="00951CE2">
            <w:pPr>
              <w:pStyle w:val="Tier1"/>
            </w:pPr>
            <w:r>
              <w:t>Aircraft launching gear; deck-arrestor or similar gear; ground flying trainers; parts of the foregoing articles</w:t>
            </w:r>
          </w:p>
          <w:p w14:paraId="59109443" w14:textId="77777777" w:rsidR="00E546F5" w:rsidRDefault="00951CE2">
            <w:pPr>
              <w:pStyle w:val="Tier2"/>
            </w:pPr>
            <w:r>
              <w:t>-</w:t>
            </w:r>
            <w:r>
              <w:tab/>
              <w:t>Aircraft launching gear</w:t>
            </w:r>
            <w:r>
              <w:t xml:space="preserve"> and parts thereof; deck-arrestor or similar gear and parts thereof</w:t>
            </w:r>
          </w:p>
          <w:p w14:paraId="59109444" w14:textId="77777777" w:rsidR="00E546F5" w:rsidRDefault="00951CE2">
            <w:pPr>
              <w:pStyle w:val="Tier3"/>
            </w:pPr>
            <w:r>
              <w:t>-</w:t>
            </w:r>
            <w:r>
              <w:tab/>
              <w:t>-</w:t>
            </w:r>
            <w:r>
              <w:tab/>
              <w:t>Other</w:t>
            </w:r>
          </w:p>
          <w:p w14:paraId="59109445"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446" w14:textId="77777777" w:rsidR="00E546F5" w:rsidRDefault="00951CE2">
            <w:pPr>
              <w:pStyle w:val="Tier3Bullet"/>
            </w:pPr>
            <w:r>
              <w:tab/>
            </w:r>
            <w:r>
              <w:tab/>
              <w:t>-</w:t>
            </w:r>
            <w:r>
              <w:tab/>
              <w:t xml:space="preserve">for fitting to or </w:t>
            </w:r>
            <w:r>
              <w:t>equipping such ships, boats or other vessels;</w:t>
            </w:r>
          </w:p>
          <w:p w14:paraId="59109447"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448" w14:textId="77777777" w:rsidR="00E546F5" w:rsidRDefault="00951CE2">
            <w:pPr>
              <w:pStyle w:val="Tier3Bullet"/>
            </w:pPr>
            <w:r>
              <w:tab/>
            </w:r>
            <w:r>
              <w:tab/>
              <w:t>-</w:t>
            </w:r>
            <w:r>
              <w:tab/>
              <w:t>for equipping the above platforms;</w:t>
            </w:r>
          </w:p>
          <w:p w14:paraId="59109449"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4A" w14:textId="77777777" w:rsidR="00E546F5" w:rsidRDefault="00951CE2">
            <w:pPr>
              <w:pStyle w:val="NormalinTable"/>
            </w:pPr>
            <w:r>
              <w:t>0.0%</w:t>
            </w:r>
          </w:p>
        </w:tc>
      </w:tr>
    </w:tbl>
    <w:p w14:paraId="5910944C" w14:textId="77777777" w:rsidR="00E546F5" w:rsidRDefault="00951CE2">
      <w:pPr>
        <w:pStyle w:val="Heading1"/>
      </w:pPr>
      <w:r>
        <w:t>Chapter 89 : Ships, Boats and Floating Structures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450"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44D"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44E"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44F" w14:textId="77777777" w:rsidR="00E546F5" w:rsidRDefault="00951CE2">
            <w:pPr>
              <w:pStyle w:val="NormalinTable"/>
              <w:rPr>
                <w:b/>
                <w:bCs w:val="0"/>
                <w:color w:val="FFFFFF"/>
              </w:rPr>
            </w:pPr>
            <w:r>
              <w:rPr>
                <w:b/>
                <w:bCs w:val="0"/>
                <w:color w:val="FFFFFF"/>
              </w:rPr>
              <w:t>Duty expression</w:t>
            </w:r>
          </w:p>
        </w:tc>
      </w:tr>
      <w:tr w:rsidR="00E546F5" w14:paraId="5910945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51" w14:textId="77777777" w:rsidR="00E546F5" w:rsidRDefault="00951CE2">
            <w:pPr>
              <w:pStyle w:val="NormalinTable"/>
            </w:pPr>
            <w:r>
              <w:t>8901000000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52" w14:textId="77777777" w:rsidR="00E546F5" w:rsidRDefault="00951CE2">
            <w:pPr>
              <w:pStyle w:val="Tier1"/>
            </w:pPr>
            <w:r>
              <w:t>Cruise ships, excursion boats, ferry-boats, cargo ships, barges and similar vessels for the transport of persons or goods</w:t>
            </w:r>
          </w:p>
          <w:p w14:paraId="59109453" w14:textId="77777777" w:rsidR="00E546F5" w:rsidRDefault="00951CE2">
            <w:pPr>
              <w:pStyle w:val="Tier1Bullet"/>
            </w:pPr>
            <w:r>
              <w:t>-</w:t>
            </w:r>
            <w:r>
              <w:tab/>
              <w:t>use by, or on behalf of, the UK Armed Forces, individually or in cooperation with other States</w:t>
            </w:r>
          </w:p>
          <w:p w14:paraId="59109454" w14:textId="77777777" w:rsidR="00E546F5" w:rsidRDefault="00951CE2">
            <w:pPr>
              <w:pStyle w:val="Tier1Bullet"/>
            </w:pPr>
            <w:r>
              <w:tab/>
              <w:t>a) for defending the terr</w:t>
            </w:r>
            <w:r>
              <w:t>itorial integrity of the United Kingdom, or</w:t>
            </w:r>
          </w:p>
          <w:p w14:paraId="59109455" w14:textId="77777777" w:rsidR="00E546F5" w:rsidRDefault="00951CE2">
            <w:pPr>
              <w:pStyle w:val="Tier1Bullet"/>
            </w:pPr>
            <w:r>
              <w:tab/>
              <w:t>b) in participating in international peace-keeping or support operations, or</w:t>
            </w:r>
          </w:p>
          <w:p w14:paraId="59109456" w14:textId="77777777" w:rsidR="00E546F5" w:rsidRDefault="00951CE2">
            <w:pPr>
              <w:pStyle w:val="Tier1Bullet"/>
            </w:pPr>
            <w:r>
              <w:tab/>
              <w:t>c) for other military purposes like the protection of nationals of the United Kingdom from social or military unrest or,</w:t>
            </w:r>
          </w:p>
          <w:p w14:paraId="59109457" w14:textId="77777777" w:rsidR="00E546F5" w:rsidRDefault="00951CE2">
            <w:pPr>
              <w:pStyle w:val="Tier1Bullet"/>
            </w:pPr>
            <w:r>
              <w:tab/>
              <w:t>d) for trai</w:t>
            </w:r>
            <w:r>
              <w:t>ning purposes, or</w:t>
            </w:r>
          </w:p>
          <w:p w14:paraId="59109458"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59" w14:textId="77777777" w:rsidR="00E546F5" w:rsidRDefault="00951CE2">
            <w:pPr>
              <w:pStyle w:val="NormalinTable"/>
            </w:pPr>
            <w:r>
              <w:t>0.0%</w:t>
            </w:r>
          </w:p>
        </w:tc>
      </w:tr>
      <w:tr w:rsidR="00E546F5" w14:paraId="5910946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5B" w14:textId="77777777" w:rsidR="00E546F5" w:rsidRDefault="00951CE2">
            <w:pPr>
              <w:pStyle w:val="NormalinTable"/>
            </w:pPr>
            <w:r>
              <w:t>8903000000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5C" w14:textId="77777777" w:rsidR="00E546F5" w:rsidRDefault="00951CE2">
            <w:pPr>
              <w:pStyle w:val="Tier1"/>
            </w:pPr>
            <w:r>
              <w:t>Yachts and other vessels for pleasure or sports; rowing boats and canoes</w:t>
            </w:r>
          </w:p>
          <w:p w14:paraId="5910945D" w14:textId="77777777" w:rsidR="00E546F5" w:rsidRDefault="00951CE2">
            <w:pPr>
              <w:pStyle w:val="Tier1Bullet"/>
            </w:pPr>
            <w:r>
              <w:t>-</w:t>
            </w:r>
            <w:r>
              <w:tab/>
              <w:t xml:space="preserve">use by, or on </w:t>
            </w:r>
            <w:r>
              <w:t>behalf of, the UK Armed Forces, individually or in cooperation with other States</w:t>
            </w:r>
          </w:p>
          <w:p w14:paraId="5910945E" w14:textId="77777777" w:rsidR="00E546F5" w:rsidRDefault="00951CE2">
            <w:pPr>
              <w:pStyle w:val="Tier1Bullet"/>
            </w:pPr>
            <w:r>
              <w:tab/>
              <w:t>a) for defending the territorial integrity of the United Kingdom, or</w:t>
            </w:r>
          </w:p>
          <w:p w14:paraId="5910945F" w14:textId="77777777" w:rsidR="00E546F5" w:rsidRDefault="00951CE2">
            <w:pPr>
              <w:pStyle w:val="Tier1Bullet"/>
            </w:pPr>
            <w:r>
              <w:tab/>
              <w:t>b) in participating in international peace-keeping or support operations, or</w:t>
            </w:r>
          </w:p>
          <w:p w14:paraId="59109460" w14:textId="77777777" w:rsidR="00E546F5" w:rsidRDefault="00951CE2">
            <w:pPr>
              <w:pStyle w:val="Tier1Bullet"/>
            </w:pPr>
            <w:r>
              <w:tab/>
              <w:t>c) for other military purp</w:t>
            </w:r>
            <w:r>
              <w:t>oses like the protection of nationals of the United Kingdom from social or military unrest or,</w:t>
            </w:r>
          </w:p>
          <w:p w14:paraId="59109461" w14:textId="77777777" w:rsidR="00E546F5" w:rsidRDefault="00951CE2">
            <w:pPr>
              <w:pStyle w:val="Tier1Bullet"/>
            </w:pPr>
            <w:r>
              <w:tab/>
              <w:t>d) for training purposes, or</w:t>
            </w:r>
          </w:p>
          <w:p w14:paraId="59109462"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63" w14:textId="77777777" w:rsidR="00E546F5" w:rsidRDefault="00951CE2">
            <w:pPr>
              <w:pStyle w:val="NormalinTable"/>
            </w:pPr>
            <w:r>
              <w:t>0.0%</w:t>
            </w:r>
          </w:p>
        </w:tc>
      </w:tr>
      <w:tr w:rsidR="00E546F5" w14:paraId="5910946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65" w14:textId="77777777" w:rsidR="00E546F5" w:rsidRDefault="00951CE2">
            <w:pPr>
              <w:pStyle w:val="NormalinTable"/>
            </w:pPr>
            <w:r>
              <w:t>8</w:t>
            </w:r>
            <w:r>
              <w:t>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66" w14:textId="77777777" w:rsidR="00E546F5" w:rsidRDefault="00951CE2">
            <w:pPr>
              <w:pStyle w:val="Tier1"/>
            </w:pPr>
            <w:r>
              <w:t>Other vessels, including warships and lifeboats other than rowing boats</w:t>
            </w:r>
          </w:p>
          <w:p w14:paraId="59109467" w14:textId="77777777" w:rsidR="00E546F5" w:rsidRDefault="00951CE2">
            <w:pPr>
              <w:pStyle w:val="Tier1Bullet"/>
            </w:pPr>
            <w:r>
              <w:t>-</w:t>
            </w:r>
            <w:r>
              <w:tab/>
              <w:t>use by, or on behalf of, the UK Armed Forces, individually or in cooperation with other States</w:t>
            </w:r>
          </w:p>
          <w:p w14:paraId="59109468" w14:textId="77777777" w:rsidR="00E546F5" w:rsidRDefault="00951CE2">
            <w:pPr>
              <w:pStyle w:val="Tier1Bullet"/>
            </w:pPr>
            <w:r>
              <w:tab/>
              <w:t>a) for defending the territorial integrity of the United Kingdom, or</w:t>
            </w:r>
          </w:p>
          <w:p w14:paraId="59109469" w14:textId="77777777" w:rsidR="00E546F5" w:rsidRDefault="00951CE2">
            <w:pPr>
              <w:pStyle w:val="Tier1Bullet"/>
            </w:pPr>
            <w:r>
              <w:tab/>
              <w:t xml:space="preserve">b) </w:t>
            </w:r>
            <w:r>
              <w:t>in participating in international peace-keeping or support operations, or</w:t>
            </w:r>
          </w:p>
          <w:p w14:paraId="5910946A" w14:textId="77777777" w:rsidR="00E546F5" w:rsidRDefault="00951CE2">
            <w:pPr>
              <w:pStyle w:val="Tier1Bullet"/>
            </w:pPr>
            <w:r>
              <w:tab/>
              <w:t>c) for other military purposes like the protection of nationals of the United Kingdom from social or military unrest or,</w:t>
            </w:r>
          </w:p>
          <w:p w14:paraId="5910946B" w14:textId="77777777" w:rsidR="00E546F5" w:rsidRDefault="00951CE2">
            <w:pPr>
              <w:pStyle w:val="Tier1Bullet"/>
            </w:pPr>
            <w:r>
              <w:tab/>
              <w:t>d) for training purposes, or</w:t>
            </w:r>
          </w:p>
          <w:p w14:paraId="5910946C" w14:textId="77777777" w:rsidR="00E546F5" w:rsidRDefault="00951CE2">
            <w:pPr>
              <w:pStyle w:val="Tier1Bullet"/>
            </w:pPr>
            <w:r>
              <w:tab/>
              <w:t>e) temporarily, for civil pur</w:t>
            </w:r>
            <w:r>
              <w:t>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6D" w14:textId="77777777" w:rsidR="00E546F5" w:rsidRDefault="00951CE2">
            <w:pPr>
              <w:pStyle w:val="NormalinTable"/>
            </w:pPr>
            <w:r>
              <w:t>0.0%</w:t>
            </w:r>
          </w:p>
        </w:tc>
      </w:tr>
      <w:tr w:rsidR="00E546F5" w14:paraId="5910947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6F" w14:textId="77777777" w:rsidR="00E546F5" w:rsidRDefault="00951CE2">
            <w:pPr>
              <w:pStyle w:val="NormalinTable"/>
            </w:pPr>
            <w:r>
              <w:t>8906901000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70" w14:textId="77777777" w:rsidR="00E546F5" w:rsidRDefault="00951CE2">
            <w:pPr>
              <w:pStyle w:val="Tier1"/>
            </w:pPr>
            <w:r>
              <w:t>Other vessels, including warships and lifeboats other than rowing boats</w:t>
            </w:r>
          </w:p>
          <w:p w14:paraId="59109471" w14:textId="77777777" w:rsidR="00E546F5" w:rsidRDefault="00951CE2">
            <w:pPr>
              <w:pStyle w:val="Tier2"/>
            </w:pPr>
            <w:r>
              <w:t>-</w:t>
            </w:r>
            <w:r>
              <w:tab/>
              <w:t>Other</w:t>
            </w:r>
          </w:p>
          <w:p w14:paraId="59109472" w14:textId="77777777" w:rsidR="00E546F5" w:rsidRDefault="00951CE2">
            <w:pPr>
              <w:pStyle w:val="Tier3"/>
            </w:pPr>
            <w:r>
              <w:t>-</w:t>
            </w:r>
            <w:r>
              <w:tab/>
              <w:t>-</w:t>
            </w:r>
            <w:r>
              <w:tab/>
              <w:t>Seagoing</w:t>
            </w:r>
          </w:p>
          <w:p w14:paraId="59109473"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9474" w14:textId="77777777" w:rsidR="00E546F5" w:rsidRDefault="00951CE2">
            <w:pPr>
              <w:pStyle w:val="Tier3Bullet"/>
            </w:pPr>
            <w:r>
              <w:tab/>
            </w:r>
            <w:r>
              <w:tab/>
              <w:t>-</w:t>
            </w:r>
            <w:r>
              <w:tab/>
              <w:t>for fitting to or equipping such ships, boats or other vessels;</w:t>
            </w:r>
          </w:p>
          <w:p w14:paraId="59109475"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9476" w14:textId="77777777" w:rsidR="00E546F5" w:rsidRDefault="00951CE2">
            <w:pPr>
              <w:pStyle w:val="Tier3Bullet"/>
            </w:pPr>
            <w:r>
              <w:tab/>
            </w:r>
            <w:r>
              <w:tab/>
              <w:t>-</w:t>
            </w:r>
            <w:r>
              <w:tab/>
              <w:t>for equipping the above platforms;</w:t>
            </w:r>
          </w:p>
          <w:p w14:paraId="59109477"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78" w14:textId="77777777" w:rsidR="00E546F5" w:rsidRDefault="00951CE2">
            <w:pPr>
              <w:pStyle w:val="NormalinTable"/>
            </w:pPr>
            <w:r>
              <w:t>0.</w:t>
            </w:r>
            <w:r>
              <w:t>0%</w:t>
            </w:r>
          </w:p>
        </w:tc>
      </w:tr>
      <w:tr w:rsidR="00E546F5" w14:paraId="5910948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7A" w14:textId="77777777" w:rsidR="00E546F5" w:rsidRDefault="00951CE2">
            <w:pPr>
              <w:pStyle w:val="NormalinTable"/>
            </w:pPr>
            <w:r>
              <w:t>8906909100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7B" w14:textId="77777777" w:rsidR="00E546F5" w:rsidRDefault="00951CE2">
            <w:pPr>
              <w:pStyle w:val="Tier1"/>
            </w:pPr>
            <w:r>
              <w:t>Other vessels, including warships and lifeboats other than rowing boats</w:t>
            </w:r>
          </w:p>
          <w:p w14:paraId="5910947C" w14:textId="77777777" w:rsidR="00E546F5" w:rsidRDefault="00951CE2">
            <w:pPr>
              <w:pStyle w:val="Tier2"/>
            </w:pPr>
            <w:r>
              <w:t>-</w:t>
            </w:r>
            <w:r>
              <w:tab/>
              <w:t>Other</w:t>
            </w:r>
          </w:p>
          <w:p w14:paraId="5910947D" w14:textId="77777777" w:rsidR="00E546F5" w:rsidRDefault="00951CE2">
            <w:pPr>
              <w:pStyle w:val="Tier3"/>
            </w:pPr>
            <w:r>
              <w:t>-</w:t>
            </w:r>
            <w:r>
              <w:tab/>
              <w:t>-</w:t>
            </w:r>
            <w:r>
              <w:tab/>
              <w:t>Other</w:t>
            </w:r>
          </w:p>
          <w:p w14:paraId="5910947E" w14:textId="77777777" w:rsidR="00E546F5" w:rsidRDefault="00951CE2">
            <w:pPr>
              <w:pStyle w:val="Tier4"/>
            </w:pPr>
            <w:r>
              <w:t>-</w:t>
            </w:r>
            <w:r>
              <w:tab/>
              <w:t>-</w:t>
            </w:r>
            <w:r>
              <w:tab/>
              <w:t>-</w:t>
            </w:r>
            <w:r>
              <w:tab/>
              <w:t>Of a weight not exceeding 100 kg each</w:t>
            </w:r>
          </w:p>
          <w:p w14:paraId="5910947F"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9480" w14:textId="77777777" w:rsidR="00E546F5" w:rsidRDefault="00951CE2">
            <w:pPr>
              <w:pStyle w:val="Tier4Bullet"/>
            </w:pPr>
            <w:r>
              <w:tab/>
            </w:r>
            <w:r>
              <w:tab/>
            </w:r>
            <w:r>
              <w:tab/>
              <w:t>-</w:t>
            </w:r>
            <w:r>
              <w:tab/>
              <w:t>for fitting to or equipping such ships, boats or other vessels;</w:t>
            </w:r>
          </w:p>
          <w:p w14:paraId="59109481"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9482" w14:textId="77777777" w:rsidR="00E546F5" w:rsidRDefault="00951CE2">
            <w:pPr>
              <w:pStyle w:val="Tier4Bullet"/>
            </w:pPr>
            <w:r>
              <w:tab/>
            </w:r>
            <w:r>
              <w:tab/>
            </w:r>
            <w:r>
              <w:tab/>
              <w:t>-</w:t>
            </w:r>
            <w:r>
              <w:tab/>
              <w:t>for equipping the above platforms;</w:t>
            </w:r>
          </w:p>
          <w:p w14:paraId="59109483"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84" w14:textId="77777777" w:rsidR="00E546F5" w:rsidRDefault="00951CE2">
            <w:pPr>
              <w:pStyle w:val="NormalinTable"/>
            </w:pPr>
            <w:r>
              <w:t>0.0%</w:t>
            </w:r>
          </w:p>
        </w:tc>
      </w:tr>
      <w:tr w:rsidR="00E546F5" w14:paraId="5910949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86" w14:textId="77777777" w:rsidR="00E546F5" w:rsidRDefault="00951CE2">
            <w:pPr>
              <w:pStyle w:val="NormalinTable"/>
            </w:pPr>
            <w:r>
              <w:t>8906909900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87" w14:textId="77777777" w:rsidR="00E546F5" w:rsidRDefault="00951CE2">
            <w:pPr>
              <w:pStyle w:val="Tier1"/>
            </w:pPr>
            <w:r>
              <w:t xml:space="preserve">Other vessels, including </w:t>
            </w:r>
            <w:r>
              <w:t>warships and lifeboats other than rowing boats</w:t>
            </w:r>
          </w:p>
          <w:p w14:paraId="59109488" w14:textId="77777777" w:rsidR="00E546F5" w:rsidRDefault="00951CE2">
            <w:pPr>
              <w:pStyle w:val="Tier2"/>
            </w:pPr>
            <w:r>
              <w:t>-</w:t>
            </w:r>
            <w:r>
              <w:tab/>
              <w:t>Other</w:t>
            </w:r>
          </w:p>
          <w:p w14:paraId="59109489" w14:textId="77777777" w:rsidR="00E546F5" w:rsidRDefault="00951CE2">
            <w:pPr>
              <w:pStyle w:val="Tier3"/>
            </w:pPr>
            <w:r>
              <w:t>-</w:t>
            </w:r>
            <w:r>
              <w:tab/>
              <w:t>-</w:t>
            </w:r>
            <w:r>
              <w:tab/>
              <w:t>Other</w:t>
            </w:r>
          </w:p>
          <w:p w14:paraId="5910948A" w14:textId="77777777" w:rsidR="00E546F5" w:rsidRDefault="00951CE2">
            <w:pPr>
              <w:pStyle w:val="Tier4"/>
            </w:pPr>
            <w:r>
              <w:t>-</w:t>
            </w:r>
            <w:r>
              <w:tab/>
              <w:t>-</w:t>
            </w:r>
            <w:r>
              <w:tab/>
              <w:t>-</w:t>
            </w:r>
            <w:r>
              <w:tab/>
              <w:t>Other</w:t>
            </w:r>
          </w:p>
          <w:p w14:paraId="5910948B"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48C" w14:textId="77777777" w:rsidR="00E546F5" w:rsidRDefault="00951CE2">
            <w:pPr>
              <w:pStyle w:val="Tier4Bullet"/>
            </w:pPr>
            <w:r>
              <w:tab/>
            </w:r>
            <w:r>
              <w:tab/>
            </w:r>
            <w:r>
              <w:tab/>
              <w:t>-</w:t>
            </w:r>
            <w:r>
              <w:tab/>
              <w:t>for fitting to or equipp</w:t>
            </w:r>
            <w:r>
              <w:t>ing such ships, boats or other vessels;</w:t>
            </w:r>
          </w:p>
          <w:p w14:paraId="5910948D"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w:t>
            </w:r>
            <w:r>
              <w:t>ading 8905 20;</w:t>
            </w:r>
          </w:p>
          <w:p w14:paraId="5910948E" w14:textId="77777777" w:rsidR="00E546F5" w:rsidRDefault="00951CE2">
            <w:pPr>
              <w:pStyle w:val="Tier4Bullet"/>
            </w:pPr>
            <w:r>
              <w:tab/>
            </w:r>
            <w:r>
              <w:tab/>
            </w:r>
            <w:r>
              <w:tab/>
              <w:t>-</w:t>
            </w:r>
            <w:r>
              <w:tab/>
              <w:t>for equipping the above platforms;</w:t>
            </w:r>
          </w:p>
          <w:p w14:paraId="5910948F"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90" w14:textId="77777777" w:rsidR="00E546F5" w:rsidRDefault="00951CE2">
            <w:pPr>
              <w:pStyle w:val="NormalinTable"/>
            </w:pPr>
            <w:r>
              <w:t>0.0%</w:t>
            </w:r>
          </w:p>
        </w:tc>
      </w:tr>
      <w:tr w:rsidR="00E546F5" w14:paraId="5910949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92" w14:textId="77777777" w:rsidR="00E546F5" w:rsidRDefault="00951CE2">
            <w:pPr>
              <w:pStyle w:val="NormalinTable"/>
            </w:pPr>
            <w:r>
              <w:t>8907000000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93" w14:textId="77777777" w:rsidR="00E546F5" w:rsidRDefault="00951CE2">
            <w:pPr>
              <w:pStyle w:val="Tier1"/>
            </w:pPr>
            <w:r>
              <w:t>Other floating structures (for example, rafts, tanks, coffer-dams, landing stages, buoys and beacons)</w:t>
            </w:r>
          </w:p>
          <w:p w14:paraId="59109494" w14:textId="77777777" w:rsidR="00E546F5" w:rsidRDefault="00951CE2">
            <w:pPr>
              <w:pStyle w:val="Tier1Bullet"/>
            </w:pPr>
            <w:r>
              <w:t>-</w:t>
            </w:r>
            <w:r>
              <w:tab/>
              <w:t xml:space="preserve">for </w:t>
            </w:r>
            <w:r>
              <w:t>incorporation in ships, boats or other vessels listed in Table 1, for the purposes of their construction, repair, maintenance or conversion;</w:t>
            </w:r>
          </w:p>
          <w:p w14:paraId="59109495" w14:textId="77777777" w:rsidR="00E546F5" w:rsidRDefault="00951CE2">
            <w:pPr>
              <w:pStyle w:val="Tier1Bullet"/>
            </w:pPr>
            <w:r>
              <w:t>-</w:t>
            </w:r>
            <w:r>
              <w:tab/>
              <w:t>for fitting to or equipping such ships, boats or other vessels;</w:t>
            </w:r>
          </w:p>
          <w:p w14:paraId="59109496" w14:textId="77777777" w:rsidR="00E546F5" w:rsidRDefault="00951CE2">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14:paraId="59109497" w14:textId="77777777" w:rsidR="00E546F5" w:rsidRDefault="00951CE2">
            <w:pPr>
              <w:pStyle w:val="Tier1Bullet"/>
            </w:pPr>
            <w:r>
              <w:t>-</w:t>
            </w:r>
            <w:r>
              <w:tab/>
              <w:t>for equipping the above platforms;</w:t>
            </w:r>
          </w:p>
          <w:p w14:paraId="59109498" w14:textId="77777777" w:rsidR="00E546F5" w:rsidRDefault="00951CE2">
            <w:pPr>
              <w:pStyle w:val="Tier1Bullet"/>
            </w:pPr>
            <w:r>
              <w:t>-</w:t>
            </w:r>
            <w:r>
              <w:tab/>
              <w:t>for linking these drilling or producti</w:t>
            </w:r>
            <w:r>
              <w:t>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99" w14:textId="77777777" w:rsidR="00E546F5" w:rsidRDefault="00951CE2">
            <w:pPr>
              <w:pStyle w:val="NormalinTable"/>
            </w:pPr>
            <w:r>
              <w:t>0.0%</w:t>
            </w:r>
          </w:p>
        </w:tc>
      </w:tr>
      <w:tr w:rsidR="00E546F5" w14:paraId="591094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9B" w14:textId="77777777" w:rsidR="00E546F5" w:rsidRDefault="00951CE2">
            <w:pPr>
              <w:pStyle w:val="NormalinTable"/>
            </w:pPr>
            <w:r>
              <w:t>8907000000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9C" w14:textId="77777777" w:rsidR="00E546F5" w:rsidRDefault="00951CE2">
            <w:pPr>
              <w:pStyle w:val="Tier1"/>
            </w:pPr>
            <w:r>
              <w:t>Other floating structures (for example, rafts, tanks, coffer-dams, landing stages, buoys and beacons)</w:t>
            </w:r>
          </w:p>
          <w:p w14:paraId="5910949D" w14:textId="77777777" w:rsidR="00E546F5" w:rsidRDefault="00951CE2">
            <w:pPr>
              <w:pStyle w:val="Tier1Bullet"/>
            </w:pPr>
            <w:r>
              <w:t>-</w:t>
            </w:r>
            <w:r>
              <w:tab/>
              <w:t>use by, or on behalf of, the UK Armed Forces, individually or in cooperation with other States</w:t>
            </w:r>
          </w:p>
          <w:p w14:paraId="5910949E" w14:textId="77777777" w:rsidR="00E546F5" w:rsidRDefault="00951CE2">
            <w:pPr>
              <w:pStyle w:val="Tier1Bullet"/>
            </w:pPr>
            <w:r>
              <w:tab/>
              <w:t xml:space="preserve">a) for </w:t>
            </w:r>
            <w:r>
              <w:t>defending the territorial integrity of the United Kingdom, or</w:t>
            </w:r>
          </w:p>
          <w:p w14:paraId="5910949F" w14:textId="77777777" w:rsidR="00E546F5" w:rsidRDefault="00951CE2">
            <w:pPr>
              <w:pStyle w:val="Tier1Bullet"/>
            </w:pPr>
            <w:r>
              <w:tab/>
              <w:t>b) in participating in international peace-keeping or support operations, or</w:t>
            </w:r>
          </w:p>
          <w:p w14:paraId="591094A0" w14:textId="77777777" w:rsidR="00E546F5" w:rsidRDefault="00951CE2">
            <w:pPr>
              <w:pStyle w:val="Tier1Bullet"/>
            </w:pPr>
            <w:r>
              <w:tab/>
              <w:t>c) for other military purposes like the protection of nationals of the United Kingdom from social or military unres</w:t>
            </w:r>
            <w:r>
              <w:t>t or,</w:t>
            </w:r>
          </w:p>
          <w:p w14:paraId="591094A1" w14:textId="77777777" w:rsidR="00E546F5" w:rsidRDefault="00951CE2">
            <w:pPr>
              <w:pStyle w:val="Tier1Bullet"/>
            </w:pPr>
            <w:r>
              <w:tab/>
              <w:t>d) for training purposes, or</w:t>
            </w:r>
          </w:p>
          <w:p w14:paraId="591094A2"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A3" w14:textId="77777777" w:rsidR="00E546F5" w:rsidRDefault="00951CE2">
            <w:pPr>
              <w:pStyle w:val="NormalinTable"/>
            </w:pPr>
            <w:r>
              <w:t>0.0%</w:t>
            </w:r>
          </w:p>
        </w:tc>
      </w:tr>
    </w:tbl>
    <w:p w14:paraId="591094A5" w14:textId="77777777" w:rsidR="00E546F5" w:rsidRDefault="00951CE2">
      <w:pPr>
        <w:pStyle w:val="Heading1"/>
      </w:pPr>
      <w:r>
        <w:t>Chapter 90 : Optical, Photographic, Cinematographic, Measuring, Checking, Precision, Medic</w:t>
      </w:r>
      <w:r>
        <w:t>al or Surgical Instruments and Apparatus; Parts and Accessories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4A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4A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4A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4A8" w14:textId="77777777" w:rsidR="00E546F5" w:rsidRDefault="00951CE2">
            <w:pPr>
              <w:pStyle w:val="NormalinTable"/>
              <w:rPr>
                <w:b/>
                <w:bCs w:val="0"/>
                <w:color w:val="FFFFFF"/>
              </w:rPr>
            </w:pPr>
            <w:r>
              <w:rPr>
                <w:b/>
                <w:bCs w:val="0"/>
                <w:color w:val="FFFFFF"/>
              </w:rPr>
              <w:t>Duty expression</w:t>
            </w:r>
          </w:p>
        </w:tc>
      </w:tr>
      <w:tr w:rsidR="00E546F5" w14:paraId="591094A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AA" w14:textId="77777777" w:rsidR="00E546F5" w:rsidRDefault="00951CE2">
            <w:pPr>
              <w:pStyle w:val="NormalinTable"/>
            </w:pPr>
            <w:r>
              <w:rPr>
                <w:rFonts w:eastAsia="Times New Roman"/>
                <w:color w:val="000000"/>
                <w:lang w:eastAsia="en-GB"/>
              </w:rPr>
              <w:t>9001900010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AB" w14:textId="77777777" w:rsidR="00E546F5" w:rsidRDefault="00951CE2">
            <w:pPr>
              <w:pStyle w:val="Tier1"/>
            </w:pPr>
            <w:r>
              <w:rPr>
                <w:rFonts w:eastAsia="Times New Roman"/>
                <w:color w:val="000000"/>
                <w:lang w:eastAsia="en-GB"/>
              </w:rPr>
              <w:t xml:space="preserve">Optical fibres and optical fibre bundles; optical fibre cables other than those of heading 8544; sheets and </w:t>
            </w:r>
            <w:r>
              <w:rPr>
                <w:rFonts w:eastAsia="Times New Roman"/>
                <w:color w:val="000000"/>
                <w:lang w:eastAsia="en-GB"/>
              </w:rPr>
              <w:t>plates of polarising material; lenses (including contact lenses), prisms, mirrors and other optical elements, of any material, unmounted, other than such elements of glass not optically worked</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w:t>
            </w:r>
            <w:r>
              <w:rPr>
                <w:rFonts w:eastAsia="Times New Roman"/>
                <w:color w:val="000000"/>
                <w:lang w:eastAsia="en-GB"/>
              </w:rPr>
              <w:t>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AC" w14:textId="77777777" w:rsidR="00E546F5" w:rsidRDefault="00951CE2">
            <w:pPr>
              <w:pStyle w:val="NormalinTable"/>
            </w:pPr>
            <w:r>
              <w:t>0.0%</w:t>
            </w:r>
          </w:p>
        </w:tc>
      </w:tr>
      <w:tr w:rsidR="00E546F5" w14:paraId="591094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94AE" w14:textId="77777777" w:rsidR="00E546F5" w:rsidRDefault="00951CE2">
            <w:pPr>
              <w:pStyle w:val="NormalinTable"/>
            </w:pPr>
            <w:r>
              <w:rPr>
                <w:color w:val="000000"/>
                <w:szCs w:val="16"/>
              </w:rPr>
              <w:t>9001900065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AF" w14:textId="77777777" w:rsidR="00E546F5" w:rsidRDefault="00951CE2">
            <w:pPr>
              <w:pStyle w:val="Tier1"/>
            </w:pPr>
            <w:r>
              <w:rPr>
                <w:color w:val="000000"/>
                <w:szCs w:val="16"/>
              </w:rPr>
              <w:t xml:space="preserve">Optical fibres and optical fibre bundles; optical fibre </w:t>
            </w:r>
            <w:r>
              <w:rPr>
                <w:color w:val="000000"/>
                <w:szCs w:val="16"/>
              </w:rPr>
              <w:t>cables other than those of heading|8544; sheets and plates of polarising material; lenses (including contact lenses), prisms, mirrors and other optical elements, of any material, unmounted, other than such elements of glass not optically worked</w:t>
            </w:r>
            <w:r>
              <w:rPr>
                <w:color w:val="000000"/>
                <w:szCs w:val="16"/>
              </w:rPr>
              <w:br/>
            </w:r>
            <w:r>
              <w:rPr>
                <w:color w:val="000000"/>
                <w:szCs w:val="16"/>
              </w:rPr>
              <w:t>- Other</w:t>
            </w:r>
            <w:r>
              <w:rPr>
                <w:color w:val="000000"/>
                <w:szCs w:val="16"/>
              </w:rPr>
              <w:br/>
            </w:r>
            <w:r>
              <w:rPr>
                <w:color w:val="000000"/>
                <w:szCs w:val="16"/>
              </w:rPr>
              <w:t>- -</w:t>
            </w:r>
            <w:r>
              <w:rPr>
                <w:color w:val="000000"/>
                <w:szCs w:val="16"/>
              </w:rPr>
              <w:t xml:space="preserve"> Optical film with a minimum of 5|multi-layer structures, including a back side reflector, a front side coating and a contrast filter with a pitch of not more than 0,65|μm, for use in the manufacture of front projection screens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B0" w14:textId="77777777" w:rsidR="00E546F5" w:rsidRDefault="00951CE2">
            <w:pPr>
              <w:pStyle w:val="NormalinTable"/>
            </w:pPr>
            <w:r>
              <w:t>0.0%</w:t>
            </w:r>
          </w:p>
        </w:tc>
      </w:tr>
      <w:tr w:rsidR="00E546F5" w14:paraId="591094B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B2"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B3" w14:textId="77777777" w:rsidR="00E546F5" w:rsidRDefault="00E546F5">
            <w:pPr>
              <w:pStyle w:val="Tier3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B4" w14:textId="77777777" w:rsidR="00E546F5" w:rsidRDefault="00E546F5">
            <w:pPr>
              <w:pStyle w:val="NormalinTable"/>
            </w:pPr>
          </w:p>
        </w:tc>
      </w:tr>
      <w:tr w:rsidR="00E546F5" w14:paraId="591094B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94B6" w14:textId="77777777" w:rsidR="00E546F5" w:rsidRDefault="00E546F5">
            <w:pPr>
              <w:pStyle w:val="NormalinTable"/>
            </w:pP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B7" w14:textId="77777777" w:rsidR="00E546F5" w:rsidRDefault="00E546F5">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B8" w14:textId="77777777" w:rsidR="00E546F5" w:rsidRDefault="00E546F5">
            <w:pPr>
              <w:pStyle w:val="NormalinTable"/>
            </w:pPr>
          </w:p>
        </w:tc>
      </w:tr>
      <w:tr w:rsidR="00E546F5" w14:paraId="591094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BA" w14:textId="77777777" w:rsidR="00E546F5" w:rsidRDefault="00951CE2">
            <w:pPr>
              <w:pStyle w:val="NormalinTable"/>
            </w:pPr>
            <w:r>
              <w:t>9004000000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BB" w14:textId="77777777" w:rsidR="00E546F5" w:rsidRDefault="00951CE2">
            <w:pPr>
              <w:pStyle w:val="Tier1"/>
            </w:pPr>
            <w:r>
              <w:t>Spectacles, goggles and the like, corrective, protective or other</w:t>
            </w:r>
          </w:p>
          <w:p w14:paraId="591094BC" w14:textId="77777777" w:rsidR="00E546F5" w:rsidRDefault="00951CE2">
            <w:pPr>
              <w:pStyle w:val="Tier1Bullet"/>
            </w:pPr>
            <w:r>
              <w:t>-</w:t>
            </w:r>
            <w:r>
              <w:tab/>
              <w:t>use by, or on behalf of, the UK Armed Forces, individually or in cooperation with other States</w:t>
            </w:r>
          </w:p>
          <w:p w14:paraId="591094BD" w14:textId="77777777" w:rsidR="00E546F5" w:rsidRDefault="00951CE2">
            <w:pPr>
              <w:pStyle w:val="Tier1Bullet"/>
            </w:pPr>
            <w:r>
              <w:tab/>
              <w:t>a) for defending the territorial integrity of the United Kingdom, or</w:t>
            </w:r>
          </w:p>
          <w:p w14:paraId="591094BE" w14:textId="77777777" w:rsidR="00E546F5" w:rsidRDefault="00951CE2">
            <w:pPr>
              <w:pStyle w:val="Tier1Bullet"/>
            </w:pPr>
            <w:r>
              <w:tab/>
              <w:t>b) in parti</w:t>
            </w:r>
            <w:r>
              <w:t>cipating in international peace-keeping or support operations, or</w:t>
            </w:r>
          </w:p>
          <w:p w14:paraId="591094BF" w14:textId="77777777" w:rsidR="00E546F5" w:rsidRDefault="00951CE2">
            <w:pPr>
              <w:pStyle w:val="Tier1Bullet"/>
            </w:pPr>
            <w:r>
              <w:tab/>
              <w:t>c) for other military purposes like the protection of nationals of the United Kingdom from social or military unrest or,</w:t>
            </w:r>
          </w:p>
          <w:p w14:paraId="591094C0" w14:textId="77777777" w:rsidR="00E546F5" w:rsidRDefault="00951CE2">
            <w:pPr>
              <w:pStyle w:val="Tier1Bullet"/>
            </w:pPr>
            <w:r>
              <w:tab/>
              <w:t>d) for training purposes, or</w:t>
            </w:r>
          </w:p>
          <w:p w14:paraId="591094C1" w14:textId="77777777" w:rsidR="00E546F5" w:rsidRDefault="00951CE2">
            <w:pPr>
              <w:pStyle w:val="Tier1Bullet"/>
            </w:pPr>
            <w:r>
              <w:tab/>
              <w:t>e) temporarily, for civil purposes in</w:t>
            </w:r>
            <w:r>
              <w:t xml:space="preserve">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C2" w14:textId="77777777" w:rsidR="00E546F5" w:rsidRDefault="00951CE2">
            <w:pPr>
              <w:pStyle w:val="NormalinTable"/>
            </w:pPr>
            <w:r>
              <w:t>0.0%</w:t>
            </w:r>
          </w:p>
        </w:tc>
      </w:tr>
      <w:tr w:rsidR="00E546F5" w14:paraId="591094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C4" w14:textId="77777777" w:rsidR="00E546F5" w:rsidRDefault="00951CE2">
            <w:pPr>
              <w:pStyle w:val="NormalinTable"/>
            </w:pPr>
            <w:r>
              <w:t>9005000000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C5" w14:textId="77777777" w:rsidR="00E546F5" w:rsidRDefault="00951CE2">
            <w:pPr>
              <w:pStyle w:val="Tier1"/>
            </w:pPr>
            <w:r>
              <w:t xml:space="preserve">Binoculars, monoculars, other optical telescopes, and mountings therefor; other astronomical instruments and mountings therefor, but not </w:t>
            </w:r>
            <w:r>
              <w:t>including instruments for radio-astronomy</w:t>
            </w:r>
          </w:p>
          <w:p w14:paraId="591094C6" w14:textId="77777777" w:rsidR="00E546F5" w:rsidRDefault="00951CE2">
            <w:pPr>
              <w:pStyle w:val="Tier1Bullet"/>
            </w:pPr>
            <w:r>
              <w:t>-</w:t>
            </w:r>
            <w:r>
              <w:tab/>
              <w:t>for incorporation in ships, boats or other vessels listed in Table 1, for the purposes of their construction, repair, maintenance or conversion;</w:t>
            </w:r>
          </w:p>
          <w:p w14:paraId="591094C7" w14:textId="77777777" w:rsidR="00E546F5" w:rsidRDefault="00951CE2">
            <w:pPr>
              <w:pStyle w:val="Tier1Bullet"/>
            </w:pPr>
            <w:r>
              <w:t>-</w:t>
            </w:r>
            <w:r>
              <w:tab/>
              <w:t>for fitting to or equipping such ships, boats or other vessels;</w:t>
            </w:r>
          </w:p>
          <w:p w14:paraId="591094C8"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94C9" w14:textId="77777777" w:rsidR="00E546F5" w:rsidRDefault="00951CE2">
            <w:pPr>
              <w:pStyle w:val="Tier1Bullet"/>
            </w:pPr>
            <w:r>
              <w:t>-</w:t>
            </w:r>
            <w:r>
              <w:tab/>
              <w:t>for equipping the above pla</w:t>
            </w:r>
            <w:r>
              <w:t>tforms;</w:t>
            </w:r>
          </w:p>
          <w:p w14:paraId="591094CA"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CB" w14:textId="77777777" w:rsidR="00E546F5" w:rsidRDefault="00951CE2">
            <w:pPr>
              <w:pStyle w:val="NormalinTable"/>
            </w:pPr>
            <w:r>
              <w:t>0.0%</w:t>
            </w:r>
          </w:p>
        </w:tc>
      </w:tr>
      <w:tr w:rsidR="00E546F5" w14:paraId="591094D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CD" w14:textId="77777777" w:rsidR="00E546F5" w:rsidRDefault="00951CE2">
            <w:pPr>
              <w:pStyle w:val="NormalinTable"/>
            </w:pPr>
            <w:r>
              <w:t>9005000000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CE" w14:textId="77777777" w:rsidR="00E546F5" w:rsidRDefault="00951CE2">
            <w:pPr>
              <w:pStyle w:val="Tier1"/>
            </w:pPr>
            <w:r>
              <w:t>Binoculars, monoculars, other optical telescopes, and mountings therefor; other astronomical instruments and mountings therefor, but not including instruments for</w:t>
            </w:r>
            <w:r>
              <w:t xml:space="preserve"> radio-astronomy</w:t>
            </w:r>
          </w:p>
          <w:p w14:paraId="591094CF" w14:textId="77777777" w:rsidR="00E546F5" w:rsidRDefault="00951CE2">
            <w:pPr>
              <w:pStyle w:val="Tier1Bullet"/>
            </w:pPr>
            <w:r>
              <w:t>-</w:t>
            </w:r>
            <w:r>
              <w:tab/>
              <w:t>use by, or on behalf of, the UK Armed Forces, individually or in cooperation with other States</w:t>
            </w:r>
          </w:p>
          <w:p w14:paraId="591094D0" w14:textId="77777777" w:rsidR="00E546F5" w:rsidRDefault="00951CE2">
            <w:pPr>
              <w:pStyle w:val="Tier1Bullet"/>
            </w:pPr>
            <w:r>
              <w:tab/>
              <w:t>a) for defending the territorial integrity of the United Kingdom, or</w:t>
            </w:r>
          </w:p>
          <w:p w14:paraId="591094D1" w14:textId="77777777" w:rsidR="00E546F5" w:rsidRDefault="00951CE2">
            <w:pPr>
              <w:pStyle w:val="Tier1Bullet"/>
            </w:pPr>
            <w:r>
              <w:tab/>
              <w:t xml:space="preserve">b) in participating in international peace-keeping or support </w:t>
            </w:r>
            <w:r>
              <w:t>operations, or</w:t>
            </w:r>
          </w:p>
          <w:p w14:paraId="591094D2" w14:textId="77777777" w:rsidR="00E546F5" w:rsidRDefault="00951CE2">
            <w:pPr>
              <w:pStyle w:val="Tier1Bullet"/>
            </w:pPr>
            <w:r>
              <w:tab/>
              <w:t>c) for other military purposes like the protection of nationals of the United Kingdom from social or military unrest or,</w:t>
            </w:r>
          </w:p>
          <w:p w14:paraId="591094D3" w14:textId="77777777" w:rsidR="00E546F5" w:rsidRDefault="00951CE2">
            <w:pPr>
              <w:pStyle w:val="Tier1Bullet"/>
            </w:pPr>
            <w:r>
              <w:tab/>
              <w:t>d) for training purposes, or</w:t>
            </w:r>
          </w:p>
          <w:p w14:paraId="591094D4" w14:textId="77777777" w:rsidR="00E546F5" w:rsidRDefault="00951CE2">
            <w:pPr>
              <w:pStyle w:val="Tier1Bullet"/>
            </w:pPr>
            <w:r>
              <w:tab/>
              <w:t>e) temporarily, for civil purposes in the customs territory of the United Kingdom due to</w:t>
            </w:r>
            <w:r>
              <w:t xml:space="preserve">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D5" w14:textId="77777777" w:rsidR="00E546F5" w:rsidRDefault="00951CE2">
            <w:pPr>
              <w:pStyle w:val="NormalinTable"/>
            </w:pPr>
            <w:r>
              <w:t>0.0%</w:t>
            </w:r>
          </w:p>
        </w:tc>
      </w:tr>
      <w:tr w:rsidR="00E546F5" w14:paraId="591094E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D7" w14:textId="77777777" w:rsidR="00E546F5" w:rsidRDefault="00951CE2">
            <w:pPr>
              <w:pStyle w:val="NormalinTable"/>
            </w:pPr>
            <w:r>
              <w:t>9006000000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D8" w14:textId="77777777" w:rsidR="00E546F5" w:rsidRDefault="00951CE2">
            <w:pPr>
              <w:pStyle w:val="Tier1"/>
            </w:pPr>
            <w:r>
              <w:t>Photographic (other than cinematographic) cameras; photographic flashlight apparatus and flashbulbs other than discharge lamps of heading 8539</w:t>
            </w:r>
          </w:p>
          <w:p w14:paraId="591094D9" w14:textId="77777777" w:rsidR="00E546F5" w:rsidRDefault="00951CE2">
            <w:pPr>
              <w:pStyle w:val="Tier1Bullet"/>
            </w:pPr>
            <w:r>
              <w:t>-</w:t>
            </w:r>
            <w:r>
              <w:tab/>
              <w:t xml:space="preserve">use by, or on behalf of, the UK Armed Forces, individually </w:t>
            </w:r>
            <w:r>
              <w:t>or in cooperation with other States</w:t>
            </w:r>
          </w:p>
          <w:p w14:paraId="591094DA" w14:textId="77777777" w:rsidR="00E546F5" w:rsidRDefault="00951CE2">
            <w:pPr>
              <w:pStyle w:val="Tier1Bullet"/>
            </w:pPr>
            <w:r>
              <w:tab/>
              <w:t>a) for defending the territorial integrity of the United Kingdom, or</w:t>
            </w:r>
          </w:p>
          <w:p w14:paraId="591094DB" w14:textId="77777777" w:rsidR="00E546F5" w:rsidRDefault="00951CE2">
            <w:pPr>
              <w:pStyle w:val="Tier1Bullet"/>
            </w:pPr>
            <w:r>
              <w:tab/>
              <w:t>b) in participating in international peace-keeping or support operations, or</w:t>
            </w:r>
          </w:p>
          <w:p w14:paraId="591094DC" w14:textId="77777777" w:rsidR="00E546F5" w:rsidRDefault="00951CE2">
            <w:pPr>
              <w:pStyle w:val="Tier1Bullet"/>
            </w:pPr>
            <w:r>
              <w:tab/>
              <w:t xml:space="preserve">c) for other military purposes like the protection of nationals of the </w:t>
            </w:r>
            <w:r>
              <w:t>United Kingdom from social or military unrest or,</w:t>
            </w:r>
          </w:p>
          <w:p w14:paraId="591094DD" w14:textId="77777777" w:rsidR="00E546F5" w:rsidRDefault="00951CE2">
            <w:pPr>
              <w:pStyle w:val="Tier1Bullet"/>
            </w:pPr>
            <w:r>
              <w:tab/>
              <w:t>d) for training purposes, or</w:t>
            </w:r>
          </w:p>
          <w:p w14:paraId="591094DE"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DF" w14:textId="77777777" w:rsidR="00E546F5" w:rsidRDefault="00951CE2">
            <w:pPr>
              <w:pStyle w:val="NormalinTable"/>
            </w:pPr>
            <w:r>
              <w:t>0.0%</w:t>
            </w:r>
          </w:p>
        </w:tc>
      </w:tr>
      <w:tr w:rsidR="00E546F5" w14:paraId="591094E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E1" w14:textId="77777777" w:rsidR="00E546F5" w:rsidRDefault="00951CE2">
            <w:pPr>
              <w:pStyle w:val="NormalinTable"/>
            </w:pPr>
            <w:r>
              <w:t>9007200010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E2" w14:textId="77777777" w:rsidR="00E546F5" w:rsidRDefault="00951CE2">
            <w:pPr>
              <w:pStyle w:val="Tier1"/>
            </w:pPr>
            <w:r>
              <w:t xml:space="preserve">Cinematographic cameras and </w:t>
            </w:r>
            <w:r>
              <w:t>projectors, whether or not incorporating sound recording or reproducing apparatus</w:t>
            </w:r>
          </w:p>
          <w:p w14:paraId="591094E3" w14:textId="77777777" w:rsidR="00E546F5" w:rsidRDefault="00951CE2">
            <w:pPr>
              <w:pStyle w:val="Tier2"/>
            </w:pPr>
            <w:r>
              <w:t>-</w:t>
            </w:r>
            <w:r>
              <w:tab/>
              <w:t>Projectors</w:t>
            </w:r>
          </w:p>
          <w:p w14:paraId="591094E4" w14:textId="77777777" w:rsidR="00E546F5" w:rsidRDefault="00951CE2">
            <w:pPr>
              <w:pStyle w:val="Tier3"/>
            </w:pPr>
            <w:r>
              <w:t>-</w:t>
            </w:r>
            <w:r>
              <w:tab/>
              <w:t>-</w:t>
            </w:r>
            <w:r>
              <w:tab/>
              <w:t>For use in certain types of aircraft</w:t>
            </w:r>
          </w:p>
          <w:p w14:paraId="591094E5" w14:textId="77777777" w:rsidR="00E546F5" w:rsidRDefault="00951CE2">
            <w:pPr>
              <w:pStyle w:val="Tier3Bullet"/>
            </w:pP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E6" w14:textId="77777777" w:rsidR="00E546F5" w:rsidRDefault="00951CE2">
            <w:pPr>
              <w:pStyle w:val="NormalinTable"/>
            </w:pPr>
            <w:r>
              <w:t>0.0%</w:t>
            </w:r>
          </w:p>
        </w:tc>
      </w:tr>
      <w:tr w:rsidR="00E546F5" w14:paraId="591094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E8" w14:textId="77777777" w:rsidR="00E546F5" w:rsidRDefault="00951CE2">
            <w:pPr>
              <w:pStyle w:val="NormalinTable"/>
            </w:pPr>
            <w:r>
              <w:t>9007200090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E9" w14:textId="77777777" w:rsidR="00E546F5" w:rsidRDefault="00951CE2">
            <w:pPr>
              <w:pStyle w:val="Tier1"/>
            </w:pPr>
            <w:r>
              <w:t>Cinematographic cameras and projectors, whether or not incorporating sound recording or reproducing apparatus</w:t>
            </w:r>
          </w:p>
          <w:p w14:paraId="591094EA" w14:textId="77777777" w:rsidR="00E546F5" w:rsidRDefault="00951CE2">
            <w:pPr>
              <w:pStyle w:val="Tier2"/>
            </w:pPr>
            <w:r>
              <w:t>-</w:t>
            </w:r>
            <w:r>
              <w:tab/>
              <w:t>Projectors</w:t>
            </w:r>
          </w:p>
          <w:p w14:paraId="591094EB" w14:textId="77777777" w:rsidR="00E546F5" w:rsidRDefault="00951CE2">
            <w:pPr>
              <w:pStyle w:val="Tier3"/>
            </w:pPr>
            <w:r>
              <w:t>-</w:t>
            </w:r>
            <w:r>
              <w:tab/>
              <w:t>-</w:t>
            </w:r>
            <w:r>
              <w:tab/>
              <w:t>Other</w:t>
            </w:r>
          </w:p>
          <w:p w14:paraId="591094EC" w14:textId="77777777" w:rsidR="00E546F5" w:rsidRDefault="00951CE2">
            <w:pPr>
              <w:pStyle w:val="Tier3Bullet"/>
            </w:pPr>
            <w:r>
              <w:tab/>
            </w:r>
            <w:r>
              <w:tab/>
              <w:t>-</w:t>
            </w:r>
            <w:r>
              <w:tab/>
              <w:t xml:space="preserve">for incorporation in </w:t>
            </w:r>
            <w:r>
              <w:t>ships, boats or other vessels listed in Table 1, for the purposes of their construction, repair, maintenance or conversion;</w:t>
            </w:r>
          </w:p>
          <w:p w14:paraId="591094ED" w14:textId="77777777" w:rsidR="00E546F5" w:rsidRDefault="00951CE2">
            <w:pPr>
              <w:pStyle w:val="Tier3Bullet"/>
            </w:pPr>
            <w:r>
              <w:tab/>
            </w:r>
            <w:r>
              <w:tab/>
              <w:t>-</w:t>
            </w:r>
            <w:r>
              <w:tab/>
              <w:t>for fitting to or equipping such ships, boats or other vessels;</w:t>
            </w:r>
          </w:p>
          <w:p w14:paraId="591094EE" w14:textId="77777777" w:rsidR="00E546F5" w:rsidRDefault="00951CE2">
            <w:pPr>
              <w:pStyle w:val="Tier3Bullet"/>
            </w:pP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14:paraId="591094EF" w14:textId="77777777" w:rsidR="00E546F5" w:rsidRDefault="00951CE2">
            <w:pPr>
              <w:pStyle w:val="Tier3Bullet"/>
            </w:pPr>
            <w:r>
              <w:tab/>
            </w:r>
            <w:r>
              <w:tab/>
              <w:t>-</w:t>
            </w:r>
            <w:r>
              <w:tab/>
              <w:t>for equipping the above platforms;</w:t>
            </w:r>
          </w:p>
          <w:p w14:paraId="591094F0"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F1" w14:textId="77777777" w:rsidR="00E546F5" w:rsidRDefault="00951CE2">
            <w:pPr>
              <w:pStyle w:val="NormalinTable"/>
            </w:pPr>
            <w:r>
              <w:t>0.0%</w:t>
            </w:r>
          </w:p>
        </w:tc>
      </w:tr>
      <w:tr w:rsidR="00E546F5" w14:paraId="591094F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F3" w14:textId="77777777" w:rsidR="00E546F5" w:rsidRDefault="00951CE2">
            <w:pPr>
              <w:pStyle w:val="NormalinTable"/>
            </w:pPr>
            <w:r>
              <w:t>9007920010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F4" w14:textId="77777777" w:rsidR="00E546F5" w:rsidRDefault="00951CE2">
            <w:pPr>
              <w:pStyle w:val="Tier1"/>
            </w:pPr>
            <w:r>
              <w:t>Cinematographic cameras and projectors, whether or not incorporating sound recording or reproducing apparatus</w:t>
            </w:r>
          </w:p>
          <w:p w14:paraId="591094F5" w14:textId="77777777" w:rsidR="00E546F5" w:rsidRDefault="00951CE2">
            <w:pPr>
              <w:pStyle w:val="Tier2"/>
            </w:pPr>
            <w:r>
              <w:t>-</w:t>
            </w:r>
            <w:r>
              <w:tab/>
              <w:t>Parts and accessories</w:t>
            </w:r>
          </w:p>
          <w:p w14:paraId="591094F6" w14:textId="77777777" w:rsidR="00E546F5" w:rsidRDefault="00951CE2">
            <w:pPr>
              <w:pStyle w:val="Tier3"/>
            </w:pPr>
            <w:r>
              <w:t>-</w:t>
            </w:r>
            <w:r>
              <w:tab/>
              <w:t>-</w:t>
            </w:r>
            <w:r>
              <w:tab/>
              <w:t>For projectors</w:t>
            </w:r>
          </w:p>
          <w:p w14:paraId="591094F7" w14:textId="77777777" w:rsidR="00E546F5" w:rsidRDefault="00951CE2">
            <w:pPr>
              <w:pStyle w:val="Tier4"/>
            </w:pPr>
            <w:r>
              <w:t>-</w:t>
            </w:r>
            <w:r>
              <w:tab/>
              <w:t>-</w:t>
            </w:r>
            <w:r>
              <w:tab/>
              <w:t>-</w:t>
            </w:r>
            <w:r>
              <w:tab/>
              <w:t>For use in certain types of aircraft</w:t>
            </w:r>
          </w:p>
          <w:p w14:paraId="591094F8" w14:textId="77777777" w:rsidR="00E546F5" w:rsidRDefault="00951CE2">
            <w:pPr>
              <w:pStyle w:val="Tier4Bullet"/>
            </w:pPr>
            <w:r>
              <w:tab/>
            </w:r>
            <w:r>
              <w:tab/>
            </w:r>
            <w:r>
              <w:tab/>
              <w:t>-</w:t>
            </w:r>
            <w:r>
              <w:tab/>
            </w:r>
            <w:r>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4F9" w14:textId="77777777" w:rsidR="00E546F5" w:rsidRDefault="00951CE2">
            <w:pPr>
              <w:pStyle w:val="NormalinTable"/>
            </w:pPr>
            <w:r>
              <w:t>0.0%</w:t>
            </w:r>
          </w:p>
        </w:tc>
      </w:tr>
      <w:tr w:rsidR="00E546F5" w14:paraId="591095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4FB" w14:textId="77777777" w:rsidR="00E546F5" w:rsidRDefault="00951CE2">
            <w:pPr>
              <w:pStyle w:val="NormalinTable"/>
            </w:pPr>
            <w:r>
              <w:t>9007920090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4FC" w14:textId="77777777" w:rsidR="00E546F5" w:rsidRDefault="00951CE2">
            <w:pPr>
              <w:pStyle w:val="Tier1"/>
            </w:pPr>
            <w:r>
              <w:t>Cinematographic cameras and projectors, whether or no</w:t>
            </w:r>
            <w:r>
              <w:t>t incorporating sound recording or reproducing apparatus</w:t>
            </w:r>
          </w:p>
          <w:p w14:paraId="591094FD" w14:textId="77777777" w:rsidR="00E546F5" w:rsidRDefault="00951CE2">
            <w:pPr>
              <w:pStyle w:val="Tier2"/>
            </w:pPr>
            <w:r>
              <w:t>-</w:t>
            </w:r>
            <w:r>
              <w:tab/>
              <w:t>Parts and accessories</w:t>
            </w:r>
          </w:p>
          <w:p w14:paraId="591094FE" w14:textId="77777777" w:rsidR="00E546F5" w:rsidRDefault="00951CE2">
            <w:pPr>
              <w:pStyle w:val="Tier3"/>
            </w:pPr>
            <w:r>
              <w:t>-</w:t>
            </w:r>
            <w:r>
              <w:tab/>
              <w:t>-</w:t>
            </w:r>
            <w:r>
              <w:tab/>
              <w:t>For projectors</w:t>
            </w:r>
          </w:p>
          <w:p w14:paraId="591094FF" w14:textId="77777777" w:rsidR="00E546F5" w:rsidRDefault="00951CE2">
            <w:pPr>
              <w:pStyle w:val="Tier4"/>
            </w:pPr>
            <w:r>
              <w:t>-</w:t>
            </w:r>
            <w:r>
              <w:tab/>
              <w:t>-</w:t>
            </w:r>
            <w:r>
              <w:tab/>
              <w:t>-</w:t>
            </w:r>
            <w:r>
              <w:tab/>
              <w:t>Other</w:t>
            </w:r>
          </w:p>
          <w:p w14:paraId="59109500"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9501" w14:textId="77777777" w:rsidR="00E546F5" w:rsidRDefault="00951CE2">
            <w:pPr>
              <w:pStyle w:val="Tier4Bullet"/>
            </w:pPr>
            <w:r>
              <w:tab/>
            </w:r>
            <w:r>
              <w:tab/>
            </w:r>
            <w:r>
              <w:tab/>
              <w:t>-</w:t>
            </w:r>
            <w:r>
              <w:tab/>
              <w:t>for fitting to or equipping such ships, boats or other vessels;</w:t>
            </w:r>
          </w:p>
          <w:p w14:paraId="59109502"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9503" w14:textId="77777777" w:rsidR="00E546F5" w:rsidRDefault="00951CE2">
            <w:pPr>
              <w:pStyle w:val="Tier4Bullet"/>
            </w:pPr>
            <w:r>
              <w:tab/>
            </w:r>
            <w:r>
              <w:tab/>
            </w:r>
            <w:r>
              <w:tab/>
              <w:t>-</w:t>
            </w:r>
            <w:r>
              <w:tab/>
              <w:t>for equipping the above platforms;</w:t>
            </w:r>
          </w:p>
          <w:p w14:paraId="59109504"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05" w14:textId="77777777" w:rsidR="00E546F5" w:rsidRDefault="00951CE2">
            <w:pPr>
              <w:pStyle w:val="NormalinTable"/>
            </w:pPr>
            <w:r>
              <w:t>0.0%</w:t>
            </w:r>
          </w:p>
        </w:tc>
      </w:tr>
      <w:tr w:rsidR="00E546F5" w14:paraId="5910951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07" w14:textId="77777777" w:rsidR="00E546F5" w:rsidRDefault="00951CE2">
            <w:pPr>
              <w:pStyle w:val="NormalinTable"/>
            </w:pPr>
            <w:r>
              <w:t>9008000000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08" w14:textId="77777777" w:rsidR="00E546F5" w:rsidRDefault="00951CE2">
            <w:pPr>
              <w:pStyle w:val="Tier1"/>
            </w:pPr>
            <w:r>
              <w:t>Image projectors, other than cinematographic;</w:t>
            </w:r>
            <w:r>
              <w:t xml:space="preserve"> photographic (other than cinematographic) enlargers and reducers</w:t>
            </w:r>
          </w:p>
          <w:p w14:paraId="59109509" w14:textId="77777777" w:rsidR="00E546F5" w:rsidRDefault="00951CE2">
            <w:pPr>
              <w:pStyle w:val="Tier1Bullet"/>
            </w:pPr>
            <w:r>
              <w:t>-</w:t>
            </w:r>
            <w:r>
              <w:tab/>
              <w:t>use by, or on behalf of, the UK Armed Forces, individually or in cooperation with other States</w:t>
            </w:r>
          </w:p>
          <w:p w14:paraId="5910950A" w14:textId="77777777" w:rsidR="00E546F5" w:rsidRDefault="00951CE2">
            <w:pPr>
              <w:pStyle w:val="Tier1Bullet"/>
            </w:pPr>
            <w:r>
              <w:tab/>
              <w:t>a) for defending the territorial integrity of the United Kingdom, or</w:t>
            </w:r>
          </w:p>
          <w:p w14:paraId="5910950B" w14:textId="77777777" w:rsidR="00E546F5" w:rsidRDefault="00951CE2">
            <w:pPr>
              <w:pStyle w:val="Tier1Bullet"/>
            </w:pPr>
            <w:r>
              <w:tab/>
              <w:t>b) in participating in</w:t>
            </w:r>
            <w:r>
              <w:t xml:space="preserve"> international peace-keeping or support operations, or</w:t>
            </w:r>
          </w:p>
          <w:p w14:paraId="5910950C" w14:textId="77777777" w:rsidR="00E546F5" w:rsidRDefault="00951CE2">
            <w:pPr>
              <w:pStyle w:val="Tier1Bullet"/>
            </w:pPr>
            <w:r>
              <w:tab/>
              <w:t>c) for other military purposes like the protection of nationals of the United Kingdom from social or military unrest or,</w:t>
            </w:r>
          </w:p>
          <w:p w14:paraId="5910950D" w14:textId="77777777" w:rsidR="00E546F5" w:rsidRDefault="00951CE2">
            <w:pPr>
              <w:pStyle w:val="Tier1Bullet"/>
            </w:pPr>
            <w:r>
              <w:tab/>
              <w:t>d) for training purposes, or</w:t>
            </w:r>
          </w:p>
          <w:p w14:paraId="5910950E" w14:textId="77777777" w:rsidR="00E546F5" w:rsidRDefault="00951CE2">
            <w:pPr>
              <w:pStyle w:val="Tier1Bullet"/>
            </w:pPr>
            <w:r>
              <w:tab/>
              <w:t xml:space="preserve">e) temporarily, for civil purposes in the </w:t>
            </w:r>
            <w:r>
              <w:t>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0F" w14:textId="77777777" w:rsidR="00E546F5" w:rsidRDefault="00951CE2">
            <w:pPr>
              <w:pStyle w:val="NormalinTable"/>
            </w:pPr>
            <w:r>
              <w:t>0.0%</w:t>
            </w:r>
          </w:p>
        </w:tc>
      </w:tr>
      <w:tr w:rsidR="00E546F5" w14:paraId="5910951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11" w14:textId="77777777" w:rsidR="00E546F5" w:rsidRDefault="00951CE2">
            <w:pPr>
              <w:pStyle w:val="NormalinTable"/>
            </w:pPr>
            <w:r>
              <w:t>9013000000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12" w14:textId="77777777" w:rsidR="00E546F5" w:rsidRDefault="00951CE2">
            <w:pPr>
              <w:pStyle w:val="Tier1"/>
            </w:pPr>
            <w:r>
              <w:t>Liquid crystal devices not constituting articles provided for more specifically in other headings; lasers, other than laser diodes; other optical appliances a</w:t>
            </w:r>
            <w:r>
              <w:t>nd instruments, not specified or included elsewhere in this chapter</w:t>
            </w:r>
          </w:p>
          <w:p w14:paraId="59109513" w14:textId="77777777" w:rsidR="00E546F5" w:rsidRDefault="00951CE2">
            <w:pPr>
              <w:pStyle w:val="Tier1Bullet"/>
            </w:pPr>
            <w:r>
              <w:t>-</w:t>
            </w:r>
            <w:r>
              <w:tab/>
              <w:t>use by, or on behalf of, the UK Armed Forces, individually or in cooperation with other States</w:t>
            </w:r>
          </w:p>
          <w:p w14:paraId="59109514" w14:textId="77777777" w:rsidR="00E546F5" w:rsidRDefault="00951CE2">
            <w:pPr>
              <w:pStyle w:val="Tier1Bullet"/>
            </w:pPr>
            <w:r>
              <w:tab/>
              <w:t>a) for defending the territorial integrity of the United Kingdom, or</w:t>
            </w:r>
          </w:p>
          <w:p w14:paraId="59109515" w14:textId="77777777" w:rsidR="00E546F5" w:rsidRDefault="00951CE2">
            <w:pPr>
              <w:pStyle w:val="Tier1Bullet"/>
            </w:pPr>
            <w:r>
              <w:tab/>
              <w:t xml:space="preserve">b) in participating </w:t>
            </w:r>
            <w:r>
              <w:t>in international peace-keeping or support operations, or</w:t>
            </w:r>
          </w:p>
          <w:p w14:paraId="59109516" w14:textId="77777777" w:rsidR="00E546F5" w:rsidRDefault="00951CE2">
            <w:pPr>
              <w:pStyle w:val="Tier1Bullet"/>
            </w:pPr>
            <w:r>
              <w:tab/>
              <w:t>c) for other military purposes like the protection of nationals of the United Kingdom from social or military unrest or,</w:t>
            </w:r>
          </w:p>
          <w:p w14:paraId="59109517" w14:textId="77777777" w:rsidR="00E546F5" w:rsidRDefault="00951CE2">
            <w:pPr>
              <w:pStyle w:val="Tier1Bullet"/>
            </w:pPr>
            <w:r>
              <w:tab/>
              <w:t>d) for training purposes, or</w:t>
            </w:r>
          </w:p>
          <w:p w14:paraId="59109518" w14:textId="77777777" w:rsidR="00E546F5" w:rsidRDefault="00951CE2">
            <w:pPr>
              <w:pStyle w:val="Tier1Bullet"/>
            </w:pPr>
            <w:r>
              <w:tab/>
              <w:t>e) temporarily, for civil purposes in the cust</w:t>
            </w:r>
            <w:r>
              <w: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19" w14:textId="77777777" w:rsidR="00E546F5" w:rsidRDefault="00951CE2">
            <w:pPr>
              <w:pStyle w:val="NormalinTable"/>
            </w:pPr>
            <w:r>
              <w:t>0.0%</w:t>
            </w:r>
          </w:p>
        </w:tc>
      </w:tr>
      <w:tr w:rsidR="00E546F5" w14:paraId="5910952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1B" w14:textId="77777777" w:rsidR="00E546F5" w:rsidRDefault="00951CE2">
            <w:pPr>
              <w:pStyle w:val="NormalinTable"/>
            </w:pPr>
            <w:r>
              <w:t>9014000000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1C" w14:textId="77777777" w:rsidR="00E546F5" w:rsidRDefault="00951CE2">
            <w:pPr>
              <w:pStyle w:val="Tier1"/>
            </w:pPr>
            <w:r>
              <w:t>Direction finding compasses; other navigational instruments and appliances</w:t>
            </w:r>
          </w:p>
          <w:p w14:paraId="5910951D" w14:textId="77777777" w:rsidR="00E546F5" w:rsidRDefault="00951CE2">
            <w:pPr>
              <w:pStyle w:val="Tier1Bullet"/>
            </w:pPr>
            <w:r>
              <w:t>-</w:t>
            </w:r>
            <w:r>
              <w:tab/>
              <w:t xml:space="preserve">use by, or on behalf of, the UK Armed Forces, individually or in </w:t>
            </w:r>
            <w:r>
              <w:t>cooperation with other States</w:t>
            </w:r>
          </w:p>
          <w:p w14:paraId="5910951E" w14:textId="77777777" w:rsidR="00E546F5" w:rsidRDefault="00951CE2">
            <w:pPr>
              <w:pStyle w:val="Tier1Bullet"/>
            </w:pPr>
            <w:r>
              <w:tab/>
              <w:t>a) for defending the territorial integrity of the United Kingdom, or</w:t>
            </w:r>
          </w:p>
          <w:p w14:paraId="5910951F" w14:textId="77777777" w:rsidR="00E546F5" w:rsidRDefault="00951CE2">
            <w:pPr>
              <w:pStyle w:val="Tier1Bullet"/>
            </w:pPr>
            <w:r>
              <w:tab/>
              <w:t>b) in participating in international peace-keeping or support operations, or</w:t>
            </w:r>
          </w:p>
          <w:p w14:paraId="59109520" w14:textId="77777777" w:rsidR="00E546F5" w:rsidRDefault="00951CE2">
            <w:pPr>
              <w:pStyle w:val="Tier1Bullet"/>
            </w:pPr>
            <w:r>
              <w:tab/>
              <w:t>c) for other military purposes like the protection of nationals of the United</w:t>
            </w:r>
            <w:r>
              <w:t xml:space="preserve"> Kingdom from social or military unrest or,</w:t>
            </w:r>
          </w:p>
          <w:p w14:paraId="59109521" w14:textId="77777777" w:rsidR="00E546F5" w:rsidRDefault="00951CE2">
            <w:pPr>
              <w:pStyle w:val="Tier1Bullet"/>
            </w:pPr>
            <w:r>
              <w:tab/>
              <w:t>d) for training purposes, or</w:t>
            </w:r>
          </w:p>
          <w:p w14:paraId="59109522"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23" w14:textId="77777777" w:rsidR="00E546F5" w:rsidRDefault="00951CE2">
            <w:pPr>
              <w:pStyle w:val="NormalinTable"/>
            </w:pPr>
            <w:r>
              <w:t>0.0%</w:t>
            </w:r>
          </w:p>
        </w:tc>
      </w:tr>
      <w:tr w:rsidR="00E546F5" w14:paraId="591095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25" w14:textId="77777777" w:rsidR="00E546F5" w:rsidRDefault="00951CE2">
            <w:pPr>
              <w:pStyle w:val="NormalinTable"/>
            </w:pPr>
            <w:r>
              <w:t>9014100010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26" w14:textId="77777777" w:rsidR="00E546F5" w:rsidRDefault="00951CE2">
            <w:pPr>
              <w:pStyle w:val="Tier1"/>
            </w:pPr>
            <w:r>
              <w:t>Direction finding compasses; other naviga</w:t>
            </w:r>
            <w:r>
              <w:t>tional instruments and appliances</w:t>
            </w:r>
          </w:p>
          <w:p w14:paraId="59109527" w14:textId="77777777" w:rsidR="00E546F5" w:rsidRDefault="00951CE2">
            <w:pPr>
              <w:pStyle w:val="Tier2"/>
            </w:pPr>
            <w:r>
              <w:t>-</w:t>
            </w:r>
            <w:r>
              <w:tab/>
              <w:t>Direction finding compasses</w:t>
            </w:r>
          </w:p>
          <w:p w14:paraId="59109528" w14:textId="77777777" w:rsidR="00E546F5" w:rsidRDefault="00951CE2">
            <w:pPr>
              <w:pStyle w:val="Tier3"/>
            </w:pPr>
            <w:r>
              <w:t>-</w:t>
            </w:r>
            <w:r>
              <w:tab/>
              <w:t>-</w:t>
            </w:r>
            <w:r>
              <w:tab/>
              <w:t>For use in civil aircraft</w:t>
            </w:r>
          </w:p>
          <w:p w14:paraId="59109529" w14:textId="77777777" w:rsidR="00E546F5" w:rsidRDefault="00951CE2">
            <w:pPr>
              <w:pStyle w:val="Tier3Bullet"/>
            </w:pPr>
            <w:r>
              <w:tab/>
            </w:r>
            <w:r>
              <w:tab/>
              <w:t>-</w:t>
            </w:r>
            <w:r>
              <w:tab/>
              <w:t>use in civil aircraft</w:t>
            </w:r>
          </w:p>
          <w:p w14:paraId="5910952A" w14:textId="77777777" w:rsidR="00E546F5" w:rsidRDefault="00951CE2">
            <w:pPr>
              <w:pStyle w:val="Tier3Bullet"/>
            </w:pPr>
            <w:r>
              <w:tab/>
            </w:r>
            <w:r>
              <w:tab/>
              <w:t>-</w:t>
            </w:r>
            <w:r>
              <w:tab/>
              <w:t xml:space="preserve">use for incorporation in civil aircraft in the course of their manufacture, repair, maintenance, rebuilding, </w:t>
            </w:r>
            <w:r>
              <w:t>modification or conversion</w:t>
            </w:r>
          </w:p>
          <w:p w14:paraId="5910952B"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2C" w14:textId="77777777" w:rsidR="00E546F5" w:rsidRDefault="00951CE2">
            <w:pPr>
              <w:pStyle w:val="NormalinTable"/>
            </w:pPr>
            <w:r>
              <w:t>0.0%</w:t>
            </w:r>
          </w:p>
        </w:tc>
      </w:tr>
      <w:tr w:rsidR="00E546F5" w14:paraId="5910953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2E" w14:textId="77777777" w:rsidR="00E546F5" w:rsidRDefault="00951CE2">
            <w:pPr>
              <w:pStyle w:val="NormalinTable"/>
            </w:pPr>
            <w:r>
              <w:t>9014100090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2F" w14:textId="77777777" w:rsidR="00E546F5" w:rsidRDefault="00951CE2">
            <w:pPr>
              <w:pStyle w:val="Tier1"/>
            </w:pPr>
            <w:r>
              <w:t>Direction finding compasses; other navigational instruments and appliances</w:t>
            </w:r>
          </w:p>
          <w:p w14:paraId="59109530" w14:textId="77777777" w:rsidR="00E546F5" w:rsidRDefault="00951CE2">
            <w:pPr>
              <w:pStyle w:val="Tier2"/>
            </w:pPr>
            <w:r>
              <w:t>-</w:t>
            </w:r>
            <w:r>
              <w:tab/>
              <w:t>Direction finding compasses</w:t>
            </w:r>
          </w:p>
          <w:p w14:paraId="59109531" w14:textId="77777777" w:rsidR="00E546F5" w:rsidRDefault="00951CE2">
            <w:pPr>
              <w:pStyle w:val="Tier3"/>
            </w:pPr>
            <w:r>
              <w:t>-</w:t>
            </w:r>
            <w:r>
              <w:tab/>
              <w:t>-</w:t>
            </w:r>
            <w:r>
              <w:tab/>
              <w:t>Other</w:t>
            </w:r>
          </w:p>
          <w:p w14:paraId="59109532" w14:textId="77777777" w:rsidR="00E546F5" w:rsidRDefault="00951CE2">
            <w:pPr>
              <w:pStyle w:val="Tier3Bullet"/>
            </w:pPr>
            <w:r>
              <w:tab/>
            </w:r>
            <w:r>
              <w:tab/>
              <w:t>-</w:t>
            </w:r>
            <w:r>
              <w:tab/>
              <w:t xml:space="preserve">for incorporation in ships, boats or </w:t>
            </w:r>
            <w:r>
              <w:t>other vessels listed in Table 1, for the purposes of their construction, repair, maintenance or conversion;</w:t>
            </w:r>
          </w:p>
          <w:p w14:paraId="59109533" w14:textId="77777777" w:rsidR="00E546F5" w:rsidRDefault="00951CE2">
            <w:pPr>
              <w:pStyle w:val="Tier3Bullet"/>
            </w:pPr>
            <w:r>
              <w:tab/>
            </w:r>
            <w:r>
              <w:tab/>
              <w:t>-</w:t>
            </w:r>
            <w:r>
              <w:tab/>
              <w:t>for fitting to or equipping such ships, boats or other vessels;</w:t>
            </w:r>
          </w:p>
          <w:p w14:paraId="59109534" w14:textId="77777777" w:rsidR="00E546F5" w:rsidRDefault="00951CE2">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9535" w14:textId="77777777" w:rsidR="00E546F5" w:rsidRDefault="00951CE2">
            <w:pPr>
              <w:pStyle w:val="Tier3Bullet"/>
            </w:pPr>
            <w:r>
              <w:tab/>
            </w:r>
            <w:r>
              <w:tab/>
              <w:t>-</w:t>
            </w:r>
            <w:r>
              <w:tab/>
              <w:t>for equipping the above platforms;</w:t>
            </w:r>
          </w:p>
          <w:p w14:paraId="59109536" w14:textId="77777777" w:rsidR="00E546F5" w:rsidRDefault="00951CE2">
            <w:pPr>
              <w:pStyle w:val="Tier3Bullet"/>
            </w:pPr>
            <w:r>
              <w:tab/>
            </w:r>
            <w:r>
              <w:tab/>
              <w:t>-</w:t>
            </w:r>
            <w:r>
              <w:tab/>
              <w:t>for linking these drilling or production platforms to the mainl</w:t>
            </w:r>
            <w:r>
              <w:t>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37" w14:textId="77777777" w:rsidR="00E546F5" w:rsidRDefault="00951CE2">
            <w:pPr>
              <w:pStyle w:val="NormalinTable"/>
            </w:pPr>
            <w:r>
              <w:t>0.0%</w:t>
            </w:r>
          </w:p>
        </w:tc>
      </w:tr>
      <w:tr w:rsidR="00E546F5" w14:paraId="591095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39" w14:textId="77777777" w:rsidR="00E546F5" w:rsidRDefault="00951CE2">
            <w:pPr>
              <w:pStyle w:val="NormalinTable"/>
            </w:pPr>
            <w:r>
              <w:t>9014800000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3A" w14:textId="77777777" w:rsidR="00E546F5" w:rsidRDefault="00951CE2">
            <w:pPr>
              <w:pStyle w:val="Tier1"/>
            </w:pPr>
            <w:r>
              <w:t>Direction finding compasses; other navigational instruments and appliances</w:t>
            </w:r>
          </w:p>
          <w:p w14:paraId="5910953B" w14:textId="77777777" w:rsidR="00E546F5" w:rsidRDefault="00951CE2">
            <w:pPr>
              <w:pStyle w:val="Tier2"/>
            </w:pPr>
            <w:r>
              <w:t>-</w:t>
            </w:r>
            <w:r>
              <w:tab/>
              <w:t>Other instruments and appliances</w:t>
            </w:r>
          </w:p>
          <w:p w14:paraId="5910953C" w14:textId="77777777" w:rsidR="00E546F5" w:rsidRDefault="00951CE2">
            <w:pPr>
              <w:pStyle w:val="Tier2Bullet"/>
            </w:pPr>
            <w:r>
              <w:tab/>
              <w:t>-</w:t>
            </w:r>
            <w:r>
              <w:tab/>
              <w:t xml:space="preserve">for incorporation in ships, boats or other vessels listed in Table 1, for the purposes of their construction, </w:t>
            </w:r>
            <w:r>
              <w:t>repair, maintenance or conversion;</w:t>
            </w:r>
          </w:p>
          <w:p w14:paraId="5910953D" w14:textId="77777777" w:rsidR="00E546F5" w:rsidRDefault="00951CE2">
            <w:pPr>
              <w:pStyle w:val="Tier2Bullet"/>
            </w:pPr>
            <w:r>
              <w:tab/>
              <w:t>-</w:t>
            </w:r>
            <w:r>
              <w:tab/>
              <w:t>for fitting to or equipping such ships, boats or other vessels;</w:t>
            </w:r>
          </w:p>
          <w:p w14:paraId="5910953E" w14:textId="77777777" w:rsidR="00E546F5" w:rsidRDefault="00951CE2">
            <w:pPr>
              <w:pStyle w:val="Tier2Bullet"/>
            </w:pP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953F" w14:textId="77777777" w:rsidR="00E546F5" w:rsidRDefault="00951CE2">
            <w:pPr>
              <w:pStyle w:val="Tier2Bullet"/>
            </w:pPr>
            <w:r>
              <w:tab/>
              <w:t>-</w:t>
            </w:r>
            <w:r>
              <w:tab/>
              <w:t>for equipping the above platforms;</w:t>
            </w:r>
          </w:p>
          <w:p w14:paraId="5910954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41" w14:textId="77777777" w:rsidR="00E546F5" w:rsidRDefault="00951CE2">
            <w:pPr>
              <w:pStyle w:val="NormalinTable"/>
            </w:pPr>
            <w:r>
              <w:t>0.0%</w:t>
            </w:r>
          </w:p>
        </w:tc>
      </w:tr>
      <w:tr w:rsidR="00E546F5" w14:paraId="5910954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43" w14:textId="77777777" w:rsidR="00E546F5" w:rsidRDefault="00951CE2">
            <w:pPr>
              <w:pStyle w:val="NormalinTable"/>
            </w:pPr>
            <w:r>
              <w:t>9015000000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44" w14:textId="77777777" w:rsidR="00E546F5" w:rsidRDefault="00951CE2">
            <w:pPr>
              <w:pStyle w:val="Tier1"/>
            </w:pPr>
            <w:r>
              <w:t>Surveying (including photogrammetrical surveying), hydro</w:t>
            </w:r>
            <w:r>
              <w:t>graphic, oceanographic, hydrological, meteorological or geophysical instruments and appliances, excluding compasses; rangefinders</w:t>
            </w:r>
          </w:p>
          <w:p w14:paraId="59109545" w14:textId="77777777" w:rsidR="00E546F5" w:rsidRDefault="00951CE2">
            <w:pPr>
              <w:pStyle w:val="Tier1Bullet"/>
            </w:pPr>
            <w:r>
              <w:t>-</w:t>
            </w:r>
            <w:r>
              <w:tab/>
              <w:t>use by, or on behalf of, the UK Armed Forces, individually or in cooperation with other States</w:t>
            </w:r>
          </w:p>
          <w:p w14:paraId="59109546" w14:textId="77777777" w:rsidR="00E546F5" w:rsidRDefault="00951CE2">
            <w:pPr>
              <w:pStyle w:val="Tier1Bullet"/>
            </w:pPr>
            <w:r>
              <w:tab/>
              <w:t xml:space="preserve">a) for defending the </w:t>
            </w:r>
            <w:r>
              <w:t>territorial integrity of the United Kingdom, or</w:t>
            </w:r>
          </w:p>
          <w:p w14:paraId="59109547" w14:textId="77777777" w:rsidR="00E546F5" w:rsidRDefault="00951CE2">
            <w:pPr>
              <w:pStyle w:val="Tier1Bullet"/>
            </w:pPr>
            <w:r>
              <w:tab/>
              <w:t>b) in participating in international peace-keeping or support operations, or</w:t>
            </w:r>
          </w:p>
          <w:p w14:paraId="59109548" w14:textId="77777777" w:rsidR="00E546F5" w:rsidRDefault="00951CE2">
            <w:pPr>
              <w:pStyle w:val="Tier1Bullet"/>
            </w:pPr>
            <w:r>
              <w:tab/>
              <w:t>c) for other military purposes like the protection of nationals of the United Kingdom from social or military unrest or,</w:t>
            </w:r>
          </w:p>
          <w:p w14:paraId="59109549" w14:textId="77777777" w:rsidR="00E546F5" w:rsidRDefault="00951CE2">
            <w:pPr>
              <w:pStyle w:val="Tier1Bullet"/>
            </w:pPr>
            <w:r>
              <w:tab/>
              <w:t xml:space="preserve">d) for </w:t>
            </w:r>
            <w:r>
              <w:t>training purposes, or</w:t>
            </w:r>
          </w:p>
          <w:p w14:paraId="5910954A"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4B" w14:textId="77777777" w:rsidR="00E546F5" w:rsidRDefault="00951CE2">
            <w:pPr>
              <w:pStyle w:val="NormalinTable"/>
            </w:pPr>
            <w:r>
              <w:t>0.0%</w:t>
            </w:r>
          </w:p>
        </w:tc>
      </w:tr>
      <w:tr w:rsidR="00E546F5" w14:paraId="591095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4D" w14:textId="77777777" w:rsidR="00E546F5" w:rsidRDefault="00951CE2">
            <w:pPr>
              <w:pStyle w:val="NormalinTable"/>
            </w:pPr>
            <w:r>
              <w:t>9015101010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4E" w14:textId="77777777" w:rsidR="00E546F5" w:rsidRDefault="00951CE2">
            <w:pPr>
              <w:pStyle w:val="Tier1"/>
            </w:pPr>
            <w:r>
              <w:t>Surveying (including photogrammetrical surveying), hydrographic, oceanographic, hydrological,</w:t>
            </w:r>
            <w:r>
              <w:t xml:space="preserve"> meteorological or geophysical instruments and appliances, excluding compasses; rangefinders</w:t>
            </w:r>
          </w:p>
          <w:p w14:paraId="5910954F" w14:textId="77777777" w:rsidR="00E546F5" w:rsidRDefault="00951CE2">
            <w:pPr>
              <w:pStyle w:val="Tier2"/>
            </w:pPr>
            <w:r>
              <w:t>-</w:t>
            </w:r>
            <w:r>
              <w:tab/>
              <w:t>Rangefinders</w:t>
            </w:r>
          </w:p>
          <w:p w14:paraId="59109550" w14:textId="77777777" w:rsidR="00E546F5" w:rsidRDefault="00951CE2">
            <w:pPr>
              <w:pStyle w:val="Tier3"/>
            </w:pPr>
            <w:r>
              <w:t>-</w:t>
            </w:r>
            <w:r>
              <w:tab/>
              <w:t>-</w:t>
            </w:r>
            <w:r>
              <w:tab/>
              <w:t>Electronic</w:t>
            </w:r>
          </w:p>
          <w:p w14:paraId="59109551" w14:textId="77777777" w:rsidR="00E546F5" w:rsidRDefault="00951CE2">
            <w:pPr>
              <w:pStyle w:val="Tier4"/>
            </w:pPr>
            <w:r>
              <w:t>-</w:t>
            </w:r>
            <w:r>
              <w:tab/>
              <w:t>-</w:t>
            </w:r>
            <w:r>
              <w:tab/>
              <w:t>-</w:t>
            </w:r>
            <w:r>
              <w:tab/>
              <w:t>For use in certain types of aircraft</w:t>
            </w:r>
          </w:p>
          <w:p w14:paraId="59109552" w14:textId="77777777" w:rsidR="00E546F5" w:rsidRDefault="00951CE2">
            <w:pPr>
              <w:pStyle w:val="Tier4Bullet"/>
            </w:pP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53" w14:textId="77777777" w:rsidR="00E546F5" w:rsidRDefault="00951CE2">
            <w:pPr>
              <w:pStyle w:val="NormalinTable"/>
            </w:pPr>
            <w:r>
              <w:t>0.0%</w:t>
            </w:r>
          </w:p>
        </w:tc>
      </w:tr>
      <w:tr w:rsidR="00E546F5" w14:paraId="591095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55" w14:textId="77777777" w:rsidR="00E546F5" w:rsidRDefault="00951CE2">
            <w:pPr>
              <w:pStyle w:val="NormalinTable"/>
            </w:pPr>
            <w:r>
              <w:t>9015101090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56" w14:textId="77777777" w:rsidR="00E546F5" w:rsidRDefault="00951CE2">
            <w:pPr>
              <w:pStyle w:val="Tier1"/>
            </w:pPr>
            <w:r>
              <w:t>Surveying (including photogrammetrical surveying), hydrographic, oceanographic, hydrological, meteorological or geophysical instr</w:t>
            </w:r>
            <w:r>
              <w:t>uments and appliances, excluding compasses; rangefinders</w:t>
            </w:r>
          </w:p>
          <w:p w14:paraId="59109557" w14:textId="77777777" w:rsidR="00E546F5" w:rsidRDefault="00951CE2">
            <w:pPr>
              <w:pStyle w:val="Tier2"/>
            </w:pPr>
            <w:r>
              <w:t>-</w:t>
            </w:r>
            <w:r>
              <w:tab/>
              <w:t>Rangefinders</w:t>
            </w:r>
          </w:p>
          <w:p w14:paraId="59109558" w14:textId="77777777" w:rsidR="00E546F5" w:rsidRDefault="00951CE2">
            <w:pPr>
              <w:pStyle w:val="Tier3"/>
            </w:pPr>
            <w:r>
              <w:t>-</w:t>
            </w:r>
            <w:r>
              <w:tab/>
              <w:t>-</w:t>
            </w:r>
            <w:r>
              <w:tab/>
              <w:t>Electronic</w:t>
            </w:r>
          </w:p>
          <w:p w14:paraId="59109559" w14:textId="77777777" w:rsidR="00E546F5" w:rsidRDefault="00951CE2">
            <w:pPr>
              <w:pStyle w:val="Tier4"/>
            </w:pPr>
            <w:r>
              <w:t>-</w:t>
            </w:r>
            <w:r>
              <w:tab/>
              <w:t>-</w:t>
            </w:r>
            <w:r>
              <w:tab/>
              <w:t>-</w:t>
            </w:r>
            <w:r>
              <w:tab/>
              <w:t>Other</w:t>
            </w:r>
          </w:p>
          <w:p w14:paraId="5910955A"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955B" w14:textId="77777777" w:rsidR="00E546F5" w:rsidRDefault="00951CE2">
            <w:pPr>
              <w:pStyle w:val="Tier4Bullet"/>
            </w:pPr>
            <w:r>
              <w:tab/>
            </w:r>
            <w:r>
              <w:tab/>
            </w:r>
            <w:r>
              <w:tab/>
              <w:t>-</w:t>
            </w:r>
            <w:r>
              <w:tab/>
              <w:t>for fitting to or equipping such ships, boats or other vessels;</w:t>
            </w:r>
          </w:p>
          <w:p w14:paraId="5910955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955D" w14:textId="77777777" w:rsidR="00E546F5" w:rsidRDefault="00951CE2">
            <w:pPr>
              <w:pStyle w:val="Tier4Bullet"/>
            </w:pPr>
            <w:r>
              <w:tab/>
            </w:r>
            <w:r>
              <w:tab/>
            </w:r>
            <w:r>
              <w:tab/>
              <w:t>-</w:t>
            </w:r>
            <w:r>
              <w:tab/>
              <w:t>for equipping the above platforms;</w:t>
            </w:r>
          </w:p>
          <w:p w14:paraId="5910955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5F" w14:textId="77777777" w:rsidR="00E546F5" w:rsidRDefault="00951CE2">
            <w:pPr>
              <w:pStyle w:val="NormalinTable"/>
            </w:pPr>
            <w:r>
              <w:t>0.0%</w:t>
            </w:r>
          </w:p>
        </w:tc>
      </w:tr>
      <w:tr w:rsidR="00E546F5" w14:paraId="591095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61" w14:textId="77777777" w:rsidR="00E546F5" w:rsidRDefault="00951CE2">
            <w:pPr>
              <w:pStyle w:val="NormalinTable"/>
            </w:pPr>
            <w:r>
              <w:t>9015109010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62" w14:textId="77777777" w:rsidR="00E546F5" w:rsidRDefault="00951CE2">
            <w:pPr>
              <w:pStyle w:val="Tier1"/>
            </w:pPr>
            <w:r>
              <w:t>Surveying (including photogrammetrical surveying), hydrographic, oceano</w:t>
            </w:r>
            <w:r>
              <w:t>graphic, hydrological, meteorological or geophysical instruments and appliances, excluding compasses; rangefinders</w:t>
            </w:r>
          </w:p>
          <w:p w14:paraId="59109563" w14:textId="77777777" w:rsidR="00E546F5" w:rsidRDefault="00951CE2">
            <w:pPr>
              <w:pStyle w:val="Tier2"/>
            </w:pPr>
            <w:r>
              <w:t>-</w:t>
            </w:r>
            <w:r>
              <w:tab/>
              <w:t>Rangefinders</w:t>
            </w:r>
          </w:p>
          <w:p w14:paraId="59109564" w14:textId="77777777" w:rsidR="00E546F5" w:rsidRDefault="00951CE2">
            <w:pPr>
              <w:pStyle w:val="Tier3"/>
            </w:pPr>
            <w:r>
              <w:t>-</w:t>
            </w:r>
            <w:r>
              <w:tab/>
              <w:t>-</w:t>
            </w:r>
            <w:r>
              <w:tab/>
              <w:t>Other</w:t>
            </w:r>
          </w:p>
          <w:p w14:paraId="59109565" w14:textId="77777777" w:rsidR="00E546F5" w:rsidRDefault="00951CE2">
            <w:pPr>
              <w:pStyle w:val="Tier4"/>
            </w:pPr>
            <w:r>
              <w:t>-</w:t>
            </w:r>
            <w:r>
              <w:tab/>
              <w:t>-</w:t>
            </w:r>
            <w:r>
              <w:tab/>
              <w:t>-</w:t>
            </w:r>
            <w:r>
              <w:tab/>
              <w:t>For use in certain types of aircraft</w:t>
            </w:r>
          </w:p>
          <w:p w14:paraId="59109566" w14:textId="77777777" w:rsidR="00E546F5" w:rsidRDefault="00951CE2">
            <w:pPr>
              <w:pStyle w:val="Tier4Bullet"/>
            </w:pP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67" w14:textId="77777777" w:rsidR="00E546F5" w:rsidRDefault="00951CE2">
            <w:pPr>
              <w:pStyle w:val="NormalinTable"/>
            </w:pPr>
            <w:r>
              <w:t>0.0%</w:t>
            </w:r>
          </w:p>
        </w:tc>
      </w:tr>
      <w:tr w:rsidR="00E546F5" w14:paraId="5910957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69" w14:textId="77777777" w:rsidR="00E546F5" w:rsidRDefault="00951CE2">
            <w:pPr>
              <w:pStyle w:val="NormalinTable"/>
            </w:pPr>
            <w:r>
              <w:t>9015109090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6A" w14:textId="77777777" w:rsidR="00E546F5" w:rsidRDefault="00951CE2">
            <w:pPr>
              <w:pStyle w:val="Tier1"/>
            </w:pPr>
            <w:r>
              <w:t>Surveying (including photogrammetrical surveying), hydrographic, oceanographic, hydrological, meteo</w:t>
            </w:r>
            <w:r>
              <w:t>rological or geophysical instruments and appliances, excluding compasses; rangefinders</w:t>
            </w:r>
          </w:p>
          <w:p w14:paraId="5910956B" w14:textId="77777777" w:rsidR="00E546F5" w:rsidRDefault="00951CE2">
            <w:pPr>
              <w:pStyle w:val="Tier2"/>
            </w:pPr>
            <w:r>
              <w:t>-</w:t>
            </w:r>
            <w:r>
              <w:tab/>
              <w:t>Rangefinders</w:t>
            </w:r>
          </w:p>
          <w:p w14:paraId="5910956C" w14:textId="77777777" w:rsidR="00E546F5" w:rsidRDefault="00951CE2">
            <w:pPr>
              <w:pStyle w:val="Tier3"/>
            </w:pPr>
            <w:r>
              <w:t>-</w:t>
            </w:r>
            <w:r>
              <w:tab/>
              <w:t>-</w:t>
            </w:r>
            <w:r>
              <w:tab/>
              <w:t>Other</w:t>
            </w:r>
          </w:p>
          <w:p w14:paraId="5910956D" w14:textId="77777777" w:rsidR="00E546F5" w:rsidRDefault="00951CE2">
            <w:pPr>
              <w:pStyle w:val="Tier4"/>
            </w:pPr>
            <w:r>
              <w:t>-</w:t>
            </w:r>
            <w:r>
              <w:tab/>
              <w:t>-</w:t>
            </w:r>
            <w:r>
              <w:tab/>
              <w:t>-</w:t>
            </w:r>
            <w:r>
              <w:tab/>
              <w:t>Other</w:t>
            </w:r>
          </w:p>
          <w:p w14:paraId="5910956E" w14:textId="77777777" w:rsidR="00E546F5" w:rsidRDefault="00951CE2">
            <w:pPr>
              <w:pStyle w:val="Tier4Bullet"/>
            </w:pPr>
            <w:r>
              <w:tab/>
            </w:r>
            <w:r>
              <w:tab/>
            </w:r>
            <w:r>
              <w:tab/>
              <w:t>-</w:t>
            </w:r>
            <w:r>
              <w:tab/>
              <w:t xml:space="preserve">for incorporation in ships, boats or other vessels listed in Table 1, for the purposes of their construction, repair, </w:t>
            </w:r>
            <w:r>
              <w:t>maintenance or conversion;</w:t>
            </w:r>
          </w:p>
          <w:p w14:paraId="5910956F" w14:textId="77777777" w:rsidR="00E546F5" w:rsidRDefault="00951CE2">
            <w:pPr>
              <w:pStyle w:val="Tier4Bullet"/>
            </w:pPr>
            <w:r>
              <w:tab/>
            </w:r>
            <w:r>
              <w:tab/>
            </w:r>
            <w:r>
              <w:tab/>
              <w:t>-</w:t>
            </w:r>
            <w:r>
              <w:tab/>
              <w:t>for fitting to or equipping such ships, boats or other vessels;</w:t>
            </w:r>
          </w:p>
          <w:p w14:paraId="59109570" w14:textId="77777777" w:rsidR="00E546F5" w:rsidRDefault="00951CE2">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14:paraId="59109571" w14:textId="77777777" w:rsidR="00E546F5" w:rsidRDefault="00951CE2">
            <w:pPr>
              <w:pStyle w:val="Tier4Bullet"/>
            </w:pPr>
            <w:r>
              <w:tab/>
            </w:r>
            <w:r>
              <w:tab/>
            </w:r>
            <w:r>
              <w:tab/>
              <w:t>-</w:t>
            </w:r>
            <w:r>
              <w:tab/>
              <w:t>for equipping the above platforms;</w:t>
            </w:r>
          </w:p>
          <w:p w14:paraId="5910957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73" w14:textId="77777777" w:rsidR="00E546F5" w:rsidRDefault="00951CE2">
            <w:pPr>
              <w:pStyle w:val="NormalinTable"/>
            </w:pPr>
            <w:r>
              <w:t>0.0%</w:t>
            </w:r>
          </w:p>
        </w:tc>
      </w:tr>
      <w:tr w:rsidR="00E546F5" w14:paraId="591095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75" w14:textId="77777777" w:rsidR="00E546F5" w:rsidRDefault="00951CE2">
            <w:pPr>
              <w:pStyle w:val="NormalinTable"/>
            </w:pPr>
            <w:r>
              <w:t>9015900010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76" w14:textId="77777777" w:rsidR="00E546F5" w:rsidRDefault="00951CE2">
            <w:pPr>
              <w:pStyle w:val="Tier1"/>
            </w:pPr>
            <w:r>
              <w:t xml:space="preserve">Surveying (including </w:t>
            </w:r>
            <w:r>
              <w:t>photogrammetrical surveying), hydrographic, oceanographic, hydrological, meteorological or geophysical instruments and appliances, excluding compasses; rangefinders</w:t>
            </w:r>
          </w:p>
          <w:p w14:paraId="59109577" w14:textId="77777777" w:rsidR="00E546F5" w:rsidRDefault="00951CE2">
            <w:pPr>
              <w:pStyle w:val="Tier2"/>
            </w:pPr>
            <w:r>
              <w:t>-</w:t>
            </w:r>
            <w:r>
              <w:tab/>
              <w:t>Parts and accessories</w:t>
            </w:r>
          </w:p>
          <w:p w14:paraId="59109578" w14:textId="77777777" w:rsidR="00E546F5" w:rsidRDefault="00951CE2">
            <w:pPr>
              <w:pStyle w:val="Tier3"/>
            </w:pPr>
            <w:r>
              <w:t>-</w:t>
            </w:r>
            <w:r>
              <w:tab/>
              <w:t>-</w:t>
            </w:r>
            <w:r>
              <w:tab/>
              <w:t>Parts of meteorological instruments and of rangefinders, for us</w:t>
            </w:r>
            <w:r>
              <w:t>e in certain types of aircraft</w:t>
            </w:r>
          </w:p>
          <w:p w14:paraId="59109579"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7A" w14:textId="77777777" w:rsidR="00E546F5" w:rsidRDefault="00951CE2">
            <w:pPr>
              <w:pStyle w:val="NormalinTable"/>
            </w:pPr>
            <w:r>
              <w:t>0.0%</w:t>
            </w:r>
          </w:p>
        </w:tc>
      </w:tr>
      <w:tr w:rsidR="00E546F5" w14:paraId="5910958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7C" w14:textId="77777777" w:rsidR="00E546F5" w:rsidRDefault="00951CE2">
            <w:pPr>
              <w:pStyle w:val="NormalinTable"/>
            </w:pPr>
            <w:r>
              <w:t>9017809000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7D" w14:textId="77777777" w:rsidR="00E546F5" w:rsidRDefault="00951CE2">
            <w:pPr>
              <w:pStyle w:val="Tier1"/>
            </w:pPr>
            <w:r>
              <w:t>Drawing, marking-o</w:t>
            </w:r>
            <w:r>
              <w:t>ut or mathematical calculating instruments (for example, drafting machines, pantographs, protractors, drawing sets, slide rules, disc calculators); instruments for measuring length, for use in the hand (for example, measuring rods and tapes, micrometers, c</w:t>
            </w:r>
            <w:r>
              <w:t>allipers), not specified or included elsewhere in this chapter</w:t>
            </w:r>
          </w:p>
          <w:p w14:paraId="5910957E" w14:textId="77777777" w:rsidR="00E546F5" w:rsidRDefault="00951CE2">
            <w:pPr>
              <w:pStyle w:val="Tier2"/>
            </w:pPr>
            <w:r>
              <w:t>-</w:t>
            </w:r>
            <w:r>
              <w:tab/>
              <w:t>Other instruments</w:t>
            </w:r>
          </w:p>
          <w:p w14:paraId="5910957F" w14:textId="77777777" w:rsidR="00E546F5" w:rsidRDefault="00951CE2">
            <w:pPr>
              <w:pStyle w:val="Tier3"/>
            </w:pPr>
            <w:r>
              <w:t>-</w:t>
            </w:r>
            <w:r>
              <w:tab/>
              <w:t>-</w:t>
            </w:r>
            <w:r>
              <w:tab/>
              <w:t>Other</w:t>
            </w:r>
          </w:p>
          <w:p w14:paraId="5910958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581" w14:textId="77777777" w:rsidR="00E546F5" w:rsidRDefault="00951CE2">
            <w:pPr>
              <w:pStyle w:val="Tier3Bullet"/>
            </w:pPr>
            <w:r>
              <w:tab/>
            </w:r>
            <w:r>
              <w:tab/>
              <w:t>-</w:t>
            </w:r>
            <w:r>
              <w:tab/>
              <w:t xml:space="preserve">for </w:t>
            </w:r>
            <w:r>
              <w:t>fitting to or equipping such ships, boats or other vessels;</w:t>
            </w:r>
          </w:p>
          <w:p w14:paraId="5910958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9583" w14:textId="77777777" w:rsidR="00E546F5" w:rsidRDefault="00951CE2">
            <w:pPr>
              <w:pStyle w:val="Tier3Bullet"/>
            </w:pPr>
            <w:r>
              <w:tab/>
            </w:r>
            <w:r>
              <w:tab/>
              <w:t>-</w:t>
            </w:r>
            <w:r>
              <w:tab/>
              <w:t>for equipping the above platforms;</w:t>
            </w:r>
          </w:p>
          <w:p w14:paraId="5910958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85" w14:textId="77777777" w:rsidR="00E546F5" w:rsidRDefault="00951CE2">
            <w:pPr>
              <w:pStyle w:val="NormalinTable"/>
            </w:pPr>
            <w:r>
              <w:t>0.0%</w:t>
            </w:r>
          </w:p>
        </w:tc>
      </w:tr>
      <w:tr w:rsidR="00E546F5" w14:paraId="5910958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87" w14:textId="77777777" w:rsidR="00E546F5" w:rsidRDefault="00951CE2">
            <w:pPr>
              <w:pStyle w:val="NormalinTable"/>
            </w:pPr>
            <w:r>
              <w:t>9018000000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88" w14:textId="77777777" w:rsidR="00E546F5" w:rsidRDefault="00951CE2">
            <w:pPr>
              <w:pStyle w:val="Tier1"/>
            </w:pPr>
            <w:r>
              <w:t xml:space="preserve">Instruments and appliances used in medical, surgical, dental or veterinary sciences, including </w:t>
            </w:r>
            <w:r>
              <w:t>scintigraphic apparatus, other electromedical apparatus and sight-testing instruments</w:t>
            </w:r>
          </w:p>
          <w:p w14:paraId="59109589" w14:textId="77777777" w:rsidR="00E546F5" w:rsidRDefault="00951CE2">
            <w:pPr>
              <w:pStyle w:val="Tier1Bullet"/>
            </w:pPr>
            <w:r>
              <w:t>-</w:t>
            </w:r>
            <w:r>
              <w:tab/>
              <w:t>for incorporation in ships, boats or other vessels listed in Table 1, for the purposes of their construction, repair, maintenance or conversion;</w:t>
            </w:r>
          </w:p>
          <w:p w14:paraId="5910958A" w14:textId="77777777" w:rsidR="00E546F5" w:rsidRDefault="00951CE2">
            <w:pPr>
              <w:pStyle w:val="Tier1Bullet"/>
            </w:pPr>
            <w:r>
              <w:t>-</w:t>
            </w:r>
            <w:r>
              <w:tab/>
              <w:t>for fitting to or equ</w:t>
            </w:r>
            <w:r>
              <w:t>ipping such ships, boats or other vessels;</w:t>
            </w:r>
          </w:p>
          <w:p w14:paraId="5910958B"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w:t>
            </w:r>
            <w:r>
              <w:t>ading 8905 20;</w:t>
            </w:r>
          </w:p>
          <w:p w14:paraId="5910958C" w14:textId="77777777" w:rsidR="00E546F5" w:rsidRDefault="00951CE2">
            <w:pPr>
              <w:pStyle w:val="Tier1Bullet"/>
            </w:pPr>
            <w:r>
              <w:t>-</w:t>
            </w:r>
            <w:r>
              <w:tab/>
              <w:t>for equipping the above platforms;</w:t>
            </w:r>
          </w:p>
          <w:p w14:paraId="5910958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8E" w14:textId="77777777" w:rsidR="00E546F5" w:rsidRDefault="00951CE2">
            <w:pPr>
              <w:pStyle w:val="NormalinTable"/>
            </w:pPr>
            <w:r>
              <w:t>0.0%</w:t>
            </w:r>
          </w:p>
        </w:tc>
      </w:tr>
      <w:tr w:rsidR="00E546F5" w14:paraId="5910959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90" w14:textId="77777777" w:rsidR="00E546F5" w:rsidRDefault="00951CE2">
            <w:pPr>
              <w:pStyle w:val="NormalinTable"/>
            </w:pPr>
            <w:r>
              <w:t>9018000000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91" w14:textId="77777777" w:rsidR="00E546F5" w:rsidRDefault="00951CE2">
            <w:pPr>
              <w:pStyle w:val="Tier1"/>
            </w:pPr>
            <w:r>
              <w:t xml:space="preserve">Instruments and appliances used in medical, surgical, dental or veterinary sciences, including </w:t>
            </w:r>
            <w:r>
              <w:t>scintigraphic apparatus, other electromedical apparatus and sight-testing instruments</w:t>
            </w:r>
          </w:p>
          <w:p w14:paraId="59109592" w14:textId="77777777" w:rsidR="00E546F5" w:rsidRDefault="00951CE2">
            <w:pPr>
              <w:pStyle w:val="Tier1Bullet"/>
            </w:pPr>
            <w:r>
              <w:t>-</w:t>
            </w:r>
            <w:r>
              <w:tab/>
              <w:t>use by, or on behalf of, the UK Armed Forces, individually or in cooperation with other States</w:t>
            </w:r>
          </w:p>
          <w:p w14:paraId="59109593" w14:textId="77777777" w:rsidR="00E546F5" w:rsidRDefault="00951CE2">
            <w:pPr>
              <w:pStyle w:val="Tier1Bullet"/>
            </w:pPr>
            <w:r>
              <w:tab/>
              <w:t>a) for defending the territorial integrity of the United Kingdom, or</w:t>
            </w:r>
          </w:p>
          <w:p w14:paraId="59109594" w14:textId="77777777" w:rsidR="00E546F5" w:rsidRDefault="00951CE2">
            <w:pPr>
              <w:pStyle w:val="Tier1Bullet"/>
            </w:pPr>
            <w:r>
              <w:tab/>
              <w:t>b)</w:t>
            </w:r>
            <w:r>
              <w:t xml:space="preserve"> in participating in international peace-keeping or support operations, or</w:t>
            </w:r>
          </w:p>
          <w:p w14:paraId="59109595" w14:textId="77777777" w:rsidR="00E546F5" w:rsidRDefault="00951CE2">
            <w:pPr>
              <w:pStyle w:val="Tier1Bullet"/>
            </w:pPr>
            <w:r>
              <w:tab/>
              <w:t>c) for other military purposes like the protection of nationals of the United Kingdom from social or military unrest or,</w:t>
            </w:r>
          </w:p>
          <w:p w14:paraId="59109596" w14:textId="77777777" w:rsidR="00E546F5" w:rsidRDefault="00951CE2">
            <w:pPr>
              <w:pStyle w:val="Tier1Bullet"/>
            </w:pPr>
            <w:r>
              <w:tab/>
              <w:t>d) for training purposes, or</w:t>
            </w:r>
          </w:p>
          <w:p w14:paraId="59109597" w14:textId="77777777" w:rsidR="00E546F5" w:rsidRDefault="00951CE2">
            <w:pPr>
              <w:pStyle w:val="Tier1Bullet"/>
            </w:pPr>
            <w:r>
              <w:tab/>
              <w:t>e) temporarily, for civil pu</w:t>
            </w:r>
            <w:r>
              <w:t>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98" w14:textId="77777777" w:rsidR="00E546F5" w:rsidRDefault="00951CE2">
            <w:pPr>
              <w:pStyle w:val="NormalinTable"/>
            </w:pPr>
            <w:r>
              <w:t>0.0%</w:t>
            </w:r>
          </w:p>
        </w:tc>
      </w:tr>
      <w:tr w:rsidR="00E546F5" w14:paraId="591095A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9A" w14:textId="77777777" w:rsidR="00E546F5" w:rsidRDefault="00951CE2">
            <w:pPr>
              <w:pStyle w:val="NormalinTable"/>
            </w:pPr>
            <w:r>
              <w:t>9019000000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9B" w14:textId="77777777" w:rsidR="00E546F5" w:rsidRDefault="00951CE2">
            <w:pPr>
              <w:pStyle w:val="Tier1"/>
            </w:pPr>
            <w:r>
              <w:t xml:space="preserve">Mechano-therapy appliances; massage apparatus; psychological aptitude-testing apparatus; ozone therapy, oxygen therapy, aerosol therapy, </w:t>
            </w:r>
            <w:r>
              <w:t>artificial respiration or other therapeutic respiration apparatus</w:t>
            </w:r>
          </w:p>
          <w:p w14:paraId="5910959C" w14:textId="77777777" w:rsidR="00E546F5" w:rsidRDefault="00951CE2">
            <w:pPr>
              <w:pStyle w:val="Tier1Bullet"/>
            </w:pPr>
            <w:r>
              <w:t>-</w:t>
            </w:r>
            <w:r>
              <w:tab/>
              <w:t>for incorporation in ships, boats or other vessels listed in Table 1, for the purposes of their construction, repair, maintenance or conversion;</w:t>
            </w:r>
          </w:p>
          <w:p w14:paraId="5910959D" w14:textId="77777777" w:rsidR="00E546F5" w:rsidRDefault="00951CE2">
            <w:pPr>
              <w:pStyle w:val="Tier1Bullet"/>
            </w:pPr>
            <w:r>
              <w:t>-</w:t>
            </w:r>
            <w:r>
              <w:tab/>
              <w:t>for fitting to or equipping such ships, b</w:t>
            </w:r>
            <w:r>
              <w:t>oats or other vessels;</w:t>
            </w:r>
          </w:p>
          <w:p w14:paraId="5910959E"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959F" w14:textId="77777777" w:rsidR="00E546F5" w:rsidRDefault="00951CE2">
            <w:pPr>
              <w:pStyle w:val="Tier1Bullet"/>
            </w:pPr>
            <w:r>
              <w:t>-</w:t>
            </w:r>
            <w:r>
              <w:tab/>
              <w:t>for</w:t>
            </w:r>
            <w:r>
              <w:t xml:space="preserve"> equipping the above platforms;</w:t>
            </w:r>
          </w:p>
          <w:p w14:paraId="591095A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A1" w14:textId="77777777" w:rsidR="00E546F5" w:rsidRDefault="00951CE2">
            <w:pPr>
              <w:pStyle w:val="NormalinTable"/>
            </w:pPr>
            <w:r>
              <w:t>0.0%</w:t>
            </w:r>
          </w:p>
        </w:tc>
      </w:tr>
      <w:tr w:rsidR="00E546F5" w14:paraId="591095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A3" w14:textId="77777777" w:rsidR="00E546F5" w:rsidRDefault="00951CE2">
            <w:pPr>
              <w:pStyle w:val="NormalinTable"/>
            </w:pPr>
            <w:r>
              <w:t>9019000000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A4" w14:textId="77777777" w:rsidR="00E546F5" w:rsidRDefault="00951CE2">
            <w:pPr>
              <w:pStyle w:val="Tier1"/>
            </w:pPr>
            <w:r>
              <w:t>Mechano-therapy appliances; massage apparatus; psychological aptitude-testing apparatus; ozone therapy, oxygen therapy, aerosol therapy, a</w:t>
            </w:r>
            <w:r>
              <w:t>rtificial respiration or other therapeutic respiration apparatus</w:t>
            </w:r>
          </w:p>
          <w:p w14:paraId="591095A5" w14:textId="77777777" w:rsidR="00E546F5" w:rsidRDefault="00951CE2">
            <w:pPr>
              <w:pStyle w:val="Tier1Bullet"/>
            </w:pPr>
            <w:r>
              <w:t>-</w:t>
            </w:r>
            <w:r>
              <w:tab/>
              <w:t>use by, or on behalf of, the UK Armed Forces, individually or in cooperation with other States</w:t>
            </w:r>
          </w:p>
          <w:p w14:paraId="591095A6" w14:textId="77777777" w:rsidR="00E546F5" w:rsidRDefault="00951CE2">
            <w:pPr>
              <w:pStyle w:val="Tier1Bullet"/>
            </w:pPr>
            <w:r>
              <w:tab/>
              <w:t>a) for defending the territorial integrity of the United Kingdom, or</w:t>
            </w:r>
          </w:p>
          <w:p w14:paraId="591095A7" w14:textId="77777777" w:rsidR="00E546F5" w:rsidRDefault="00951CE2">
            <w:pPr>
              <w:pStyle w:val="Tier1Bullet"/>
            </w:pPr>
            <w:r>
              <w:tab/>
              <w:t xml:space="preserve">b) in </w:t>
            </w:r>
            <w:r>
              <w:t>participating in international peace-keeping or support operations, or</w:t>
            </w:r>
          </w:p>
          <w:p w14:paraId="591095A8" w14:textId="77777777" w:rsidR="00E546F5" w:rsidRDefault="00951CE2">
            <w:pPr>
              <w:pStyle w:val="Tier1Bullet"/>
            </w:pPr>
            <w:r>
              <w:tab/>
              <w:t>c) for other military purposes like the protection of nationals of the United Kingdom from social or military unrest or,</w:t>
            </w:r>
          </w:p>
          <w:p w14:paraId="591095A9" w14:textId="77777777" w:rsidR="00E546F5" w:rsidRDefault="00951CE2">
            <w:pPr>
              <w:pStyle w:val="Tier1Bullet"/>
            </w:pPr>
            <w:r>
              <w:tab/>
              <w:t>d) for training purposes, or</w:t>
            </w:r>
          </w:p>
          <w:p w14:paraId="591095AA" w14:textId="77777777" w:rsidR="00E546F5" w:rsidRDefault="00951CE2">
            <w:pPr>
              <w:pStyle w:val="Tier1Bullet"/>
            </w:pPr>
            <w:r>
              <w:tab/>
              <w:t>e) temporarily, for civil purpos</w:t>
            </w:r>
            <w:r>
              <w:t>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AB" w14:textId="77777777" w:rsidR="00E546F5" w:rsidRDefault="00951CE2">
            <w:pPr>
              <w:pStyle w:val="NormalinTable"/>
            </w:pPr>
            <w:r>
              <w:t>0.0%</w:t>
            </w:r>
          </w:p>
        </w:tc>
      </w:tr>
      <w:tr w:rsidR="00E546F5" w14:paraId="591095B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AD" w14:textId="77777777" w:rsidR="00E546F5" w:rsidRDefault="00951CE2">
            <w:pPr>
              <w:pStyle w:val="NormalinTable"/>
            </w:pPr>
            <w:r>
              <w:t>9020000000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AE" w14:textId="77777777" w:rsidR="00E546F5" w:rsidRDefault="00951CE2">
            <w:pPr>
              <w:pStyle w:val="Tier1"/>
            </w:pPr>
            <w:r>
              <w:t>Other breathing appliances and gas masks, excluding protective masks having neither mechanical parts nor replaceable filters</w:t>
            </w:r>
          </w:p>
          <w:p w14:paraId="591095AF" w14:textId="77777777" w:rsidR="00E546F5" w:rsidRDefault="00951CE2">
            <w:pPr>
              <w:pStyle w:val="Tier1Bullet"/>
            </w:pPr>
            <w:r>
              <w:t>-</w:t>
            </w:r>
            <w:r>
              <w:tab/>
              <w:t xml:space="preserve">use by, or on behalf </w:t>
            </w:r>
            <w:r>
              <w:t>of, the UK Armed Forces, individually or in cooperation with other States</w:t>
            </w:r>
          </w:p>
          <w:p w14:paraId="591095B0" w14:textId="77777777" w:rsidR="00E546F5" w:rsidRDefault="00951CE2">
            <w:pPr>
              <w:pStyle w:val="Tier1Bullet"/>
            </w:pPr>
            <w:r>
              <w:tab/>
              <w:t>a) for defending the territorial integrity of the United Kingdom, or</w:t>
            </w:r>
          </w:p>
          <w:p w14:paraId="591095B1" w14:textId="77777777" w:rsidR="00E546F5" w:rsidRDefault="00951CE2">
            <w:pPr>
              <w:pStyle w:val="Tier1Bullet"/>
            </w:pPr>
            <w:r>
              <w:tab/>
              <w:t>b) in participating in international peace-keeping or support operations, or</w:t>
            </w:r>
          </w:p>
          <w:p w14:paraId="591095B2" w14:textId="77777777" w:rsidR="00E546F5" w:rsidRDefault="00951CE2">
            <w:pPr>
              <w:pStyle w:val="Tier1Bullet"/>
            </w:pPr>
            <w:r>
              <w:tab/>
              <w:t>c) for other military purposes li</w:t>
            </w:r>
            <w:r>
              <w:t>ke the protection of nationals of the United Kingdom from social or military unrest or,</w:t>
            </w:r>
          </w:p>
          <w:p w14:paraId="591095B3" w14:textId="77777777" w:rsidR="00E546F5" w:rsidRDefault="00951CE2">
            <w:pPr>
              <w:pStyle w:val="Tier1Bullet"/>
            </w:pPr>
            <w:r>
              <w:tab/>
              <w:t>d) for training purposes, or</w:t>
            </w:r>
          </w:p>
          <w:p w14:paraId="591095B4"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B5" w14:textId="77777777" w:rsidR="00E546F5" w:rsidRDefault="00951CE2">
            <w:pPr>
              <w:pStyle w:val="NormalinTable"/>
            </w:pPr>
            <w:r>
              <w:t>0.0%</w:t>
            </w:r>
          </w:p>
        </w:tc>
      </w:tr>
      <w:tr w:rsidR="00E546F5" w14:paraId="591095C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B7" w14:textId="77777777" w:rsidR="00E546F5" w:rsidRDefault="00951CE2">
            <w:pPr>
              <w:pStyle w:val="NormalinTable"/>
            </w:pPr>
            <w:r>
              <w:t>9021000000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B8" w14:textId="77777777" w:rsidR="00E546F5" w:rsidRDefault="00951CE2">
            <w:pPr>
              <w:pStyle w:val="Tier1"/>
            </w:pPr>
            <w:r>
              <w:t>Orthopaedic appliances, including crutches, surgical belts and trusses; splints and other fracture appliances; artificial parts of the body; hearing aids and other appliances which are worn or carried, or implanted in the body, to compensate for</w:t>
            </w:r>
            <w:r>
              <w:t xml:space="preserve"> a defect or disability</w:t>
            </w:r>
          </w:p>
          <w:p w14:paraId="591095B9" w14:textId="77777777" w:rsidR="00E546F5" w:rsidRDefault="00951CE2">
            <w:pPr>
              <w:pStyle w:val="Tier1Bullet"/>
            </w:pPr>
            <w:r>
              <w:t>-</w:t>
            </w:r>
            <w:r>
              <w:tab/>
              <w:t>use by, or on behalf of, the UK Armed Forces, individually or in cooperation with other States</w:t>
            </w:r>
          </w:p>
          <w:p w14:paraId="591095BA" w14:textId="77777777" w:rsidR="00E546F5" w:rsidRDefault="00951CE2">
            <w:pPr>
              <w:pStyle w:val="Tier1Bullet"/>
            </w:pPr>
            <w:r>
              <w:tab/>
              <w:t>a) for defending the territorial integrity of the United Kingdom, or</w:t>
            </w:r>
          </w:p>
          <w:p w14:paraId="591095BB" w14:textId="77777777" w:rsidR="00E546F5" w:rsidRDefault="00951CE2">
            <w:pPr>
              <w:pStyle w:val="Tier1Bullet"/>
            </w:pPr>
            <w:r>
              <w:tab/>
              <w:t>b) in participating in international peace-keeping or support op</w:t>
            </w:r>
            <w:r>
              <w:t>erations, or</w:t>
            </w:r>
          </w:p>
          <w:p w14:paraId="591095BC" w14:textId="77777777" w:rsidR="00E546F5" w:rsidRDefault="00951CE2">
            <w:pPr>
              <w:pStyle w:val="Tier1Bullet"/>
            </w:pPr>
            <w:r>
              <w:tab/>
              <w:t>c) for other military purposes like the protection of nationals of the United Kingdom from social or military unrest or,</w:t>
            </w:r>
          </w:p>
          <w:p w14:paraId="591095BD" w14:textId="77777777" w:rsidR="00E546F5" w:rsidRDefault="00951CE2">
            <w:pPr>
              <w:pStyle w:val="Tier1Bullet"/>
            </w:pPr>
            <w:r>
              <w:tab/>
              <w:t>d) for training purposes, or</w:t>
            </w:r>
          </w:p>
          <w:p w14:paraId="591095BE" w14:textId="77777777" w:rsidR="00E546F5" w:rsidRDefault="00951CE2">
            <w:pPr>
              <w:pStyle w:val="Tier1Bullet"/>
            </w:pPr>
            <w:r>
              <w:tab/>
              <w:t>e) temporarily, for civil purposes in the customs territory of the United Kingdom due to u</w:t>
            </w:r>
            <w:r>
              <w:t>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BF" w14:textId="77777777" w:rsidR="00E546F5" w:rsidRDefault="00951CE2">
            <w:pPr>
              <w:pStyle w:val="NormalinTable"/>
            </w:pPr>
            <w:r>
              <w:t>0.0%</w:t>
            </w:r>
          </w:p>
        </w:tc>
      </w:tr>
      <w:tr w:rsidR="00E546F5" w14:paraId="591095C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C1" w14:textId="77777777" w:rsidR="00E546F5" w:rsidRDefault="00951CE2">
            <w:pPr>
              <w:pStyle w:val="NormalinTable"/>
            </w:pPr>
            <w:r>
              <w:t>9021100000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C2" w14:textId="77777777" w:rsidR="00E546F5" w:rsidRDefault="00951CE2">
            <w:pPr>
              <w:pStyle w:val="Tier1"/>
            </w:pPr>
            <w:r>
              <w:t xml:space="preserve">Orthopaedic appliances, including crutches, surgical belts and trusses; splints and other fracture appliances; artificial parts of the body; hearing aids and other appliances which are worn or </w:t>
            </w:r>
            <w:r>
              <w:t>carried, or implanted in the body, to compensate for a defect or disability</w:t>
            </w:r>
          </w:p>
          <w:p w14:paraId="591095C3" w14:textId="77777777" w:rsidR="00E546F5" w:rsidRDefault="00951CE2">
            <w:pPr>
              <w:pStyle w:val="Tier2"/>
            </w:pPr>
            <w:r>
              <w:t>-</w:t>
            </w:r>
            <w:r>
              <w:tab/>
              <w:t>Orthopaedic or fracture appliances</w:t>
            </w:r>
          </w:p>
          <w:p w14:paraId="591095C4" w14:textId="77777777" w:rsidR="00E546F5" w:rsidRDefault="00951CE2">
            <w:pPr>
              <w:pStyle w:val="Tier2Bullet"/>
            </w:pPr>
            <w:r>
              <w:tab/>
              <w:t>-</w:t>
            </w:r>
            <w:r>
              <w:tab/>
              <w:t>for incorporation in ships, boats or other vessels listed in Table 1, for the purposes of their construction, repair, maintenance or convers</w:t>
            </w:r>
            <w:r>
              <w:t>ion;</w:t>
            </w:r>
          </w:p>
          <w:p w14:paraId="591095C5" w14:textId="77777777" w:rsidR="00E546F5" w:rsidRDefault="00951CE2">
            <w:pPr>
              <w:pStyle w:val="Tier2Bullet"/>
            </w:pPr>
            <w:r>
              <w:tab/>
              <w:t>-</w:t>
            </w:r>
            <w:r>
              <w:tab/>
              <w:t>for fitting to or equipping such ships, boats or other vessels;</w:t>
            </w:r>
          </w:p>
          <w:p w14:paraId="591095C6"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w:t>
            </w:r>
            <w:r>
              <w:t>oating or submersible of subheading 8905 20;</w:t>
            </w:r>
          </w:p>
          <w:p w14:paraId="591095C7" w14:textId="77777777" w:rsidR="00E546F5" w:rsidRDefault="00951CE2">
            <w:pPr>
              <w:pStyle w:val="Tier2Bullet"/>
            </w:pPr>
            <w:r>
              <w:tab/>
              <w:t>-</w:t>
            </w:r>
            <w:r>
              <w:tab/>
              <w:t>for equipping the above platforms;</w:t>
            </w:r>
          </w:p>
          <w:p w14:paraId="591095C8"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C9" w14:textId="77777777" w:rsidR="00E546F5" w:rsidRDefault="00951CE2">
            <w:pPr>
              <w:pStyle w:val="NormalinTable"/>
            </w:pPr>
            <w:r>
              <w:t>0.0%</w:t>
            </w:r>
          </w:p>
        </w:tc>
      </w:tr>
      <w:tr w:rsidR="00E546F5" w14:paraId="591095D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CB" w14:textId="77777777" w:rsidR="00E546F5" w:rsidRDefault="00951CE2">
            <w:pPr>
              <w:pStyle w:val="NormalinTable"/>
            </w:pPr>
            <w:r>
              <w:t>9021500000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CC" w14:textId="77777777" w:rsidR="00E546F5" w:rsidRDefault="00951CE2">
            <w:pPr>
              <w:pStyle w:val="Tier1"/>
            </w:pPr>
            <w:r>
              <w:t xml:space="preserve">Orthopaedic appliances, including crutches, surgical belts and trusses; splints and </w:t>
            </w:r>
            <w:r>
              <w:t>other fracture appliances; artificial parts of the body; hearing aids and other appliances which are worn or carried, or implanted in the body, to compensate for a defect or disability</w:t>
            </w:r>
          </w:p>
          <w:p w14:paraId="591095CD" w14:textId="77777777" w:rsidR="00E546F5" w:rsidRDefault="00951CE2">
            <w:pPr>
              <w:pStyle w:val="Tier2"/>
            </w:pPr>
            <w:r>
              <w:t>-</w:t>
            </w:r>
            <w:r>
              <w:tab/>
              <w:t>Pacemakers for stimulating heart muscles, excluding parts and accesso</w:t>
            </w:r>
            <w:r>
              <w:t>ries</w:t>
            </w:r>
          </w:p>
          <w:p w14:paraId="591095CE"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5CF" w14:textId="77777777" w:rsidR="00E546F5" w:rsidRDefault="00951CE2">
            <w:pPr>
              <w:pStyle w:val="Tier2Bullet"/>
            </w:pPr>
            <w:r>
              <w:tab/>
              <w:t>-</w:t>
            </w:r>
            <w:r>
              <w:tab/>
              <w:t>for fitting to or equipping such ships, boats or other vessels;</w:t>
            </w:r>
          </w:p>
          <w:p w14:paraId="591095D0" w14:textId="77777777" w:rsidR="00E546F5" w:rsidRDefault="00951CE2">
            <w:pPr>
              <w:pStyle w:val="Tier2Bullet"/>
            </w:pPr>
            <w:r>
              <w:tab/>
              <w:t>-</w:t>
            </w:r>
            <w:r>
              <w:tab/>
              <w:t>for incorporation, for the purpos</w:t>
            </w:r>
            <w:r>
              <w:t>es of their construction, repair, maintenance or conversion, in drilling or production platforms listed below: fixed, of subheading ex 8430 49 or floating or submersible of subheading 8905 20;</w:t>
            </w:r>
          </w:p>
          <w:p w14:paraId="591095D1" w14:textId="77777777" w:rsidR="00E546F5" w:rsidRDefault="00951CE2">
            <w:pPr>
              <w:pStyle w:val="Tier2Bullet"/>
            </w:pPr>
            <w:r>
              <w:tab/>
              <w:t>-</w:t>
            </w:r>
            <w:r>
              <w:tab/>
              <w:t>for equipping the above platforms;</w:t>
            </w:r>
          </w:p>
          <w:p w14:paraId="591095D2" w14:textId="77777777" w:rsidR="00E546F5" w:rsidRDefault="00951CE2">
            <w:pPr>
              <w:pStyle w:val="Tier2Bullet"/>
            </w:pP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D3" w14:textId="77777777" w:rsidR="00E546F5" w:rsidRDefault="00951CE2">
            <w:pPr>
              <w:pStyle w:val="NormalinTable"/>
            </w:pPr>
            <w:r>
              <w:t>0.0%</w:t>
            </w:r>
          </w:p>
        </w:tc>
      </w:tr>
      <w:tr w:rsidR="00E546F5" w14:paraId="591095D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D5" w14:textId="77777777" w:rsidR="00E546F5" w:rsidRDefault="00951CE2">
            <w:pPr>
              <w:pStyle w:val="NormalinTable"/>
            </w:pPr>
            <w:r>
              <w:t>9021909000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D6" w14:textId="77777777" w:rsidR="00E546F5" w:rsidRDefault="00951CE2">
            <w:pPr>
              <w:pStyle w:val="Tier1"/>
            </w:pPr>
            <w:r>
              <w:t>Orthopaedic appliances, including crutches, surgical belts and trusses; splints and other fracture appliances; artificial parts of the body; hearing aids and other appliances which are worn or c</w:t>
            </w:r>
            <w:r>
              <w:t>arried, or implanted in the body, to compensate for a defect or disability</w:t>
            </w:r>
          </w:p>
          <w:p w14:paraId="591095D7" w14:textId="77777777" w:rsidR="00E546F5" w:rsidRDefault="00951CE2">
            <w:pPr>
              <w:pStyle w:val="Tier2"/>
            </w:pPr>
            <w:r>
              <w:t>-</w:t>
            </w:r>
            <w:r>
              <w:tab/>
              <w:t>Other</w:t>
            </w:r>
          </w:p>
          <w:p w14:paraId="591095D8" w14:textId="77777777" w:rsidR="00E546F5" w:rsidRDefault="00951CE2">
            <w:pPr>
              <w:pStyle w:val="Tier3"/>
            </w:pPr>
            <w:r>
              <w:t>-</w:t>
            </w:r>
            <w:r>
              <w:tab/>
              <w:t>-</w:t>
            </w:r>
            <w:r>
              <w:tab/>
              <w:t>Other</w:t>
            </w:r>
          </w:p>
          <w:p w14:paraId="591095D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5DA" w14:textId="77777777" w:rsidR="00E546F5" w:rsidRDefault="00951CE2">
            <w:pPr>
              <w:pStyle w:val="Tier3Bullet"/>
            </w:pPr>
            <w:r>
              <w:tab/>
            </w:r>
            <w:r>
              <w:tab/>
              <w:t>-</w:t>
            </w:r>
            <w:r>
              <w:tab/>
              <w:t xml:space="preserve">for </w:t>
            </w:r>
            <w:r>
              <w:t>fitting to or equipping such ships, boats or other vessels;</w:t>
            </w:r>
          </w:p>
          <w:p w14:paraId="591095DB"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14:paraId="591095DC" w14:textId="77777777" w:rsidR="00E546F5" w:rsidRDefault="00951CE2">
            <w:pPr>
              <w:pStyle w:val="Tier3Bullet"/>
            </w:pPr>
            <w:r>
              <w:tab/>
            </w:r>
            <w:r>
              <w:tab/>
              <w:t>-</w:t>
            </w:r>
            <w:r>
              <w:tab/>
              <w:t>for equipping the above platforms;</w:t>
            </w:r>
          </w:p>
          <w:p w14:paraId="591095D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DE" w14:textId="77777777" w:rsidR="00E546F5" w:rsidRDefault="00951CE2">
            <w:pPr>
              <w:pStyle w:val="NormalinTable"/>
            </w:pPr>
            <w:r>
              <w:t>0.0%</w:t>
            </w:r>
          </w:p>
        </w:tc>
      </w:tr>
      <w:tr w:rsidR="00E546F5" w14:paraId="591095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E0" w14:textId="77777777" w:rsidR="00E546F5" w:rsidRDefault="00951CE2">
            <w:pPr>
              <w:pStyle w:val="NormalinTable"/>
            </w:pPr>
            <w:r>
              <w:t>9022000000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E1" w14:textId="77777777" w:rsidR="00E546F5" w:rsidRDefault="00951CE2">
            <w:pPr>
              <w:pStyle w:val="Tier1"/>
            </w:pPr>
            <w:r>
              <w:t xml:space="preserve">Apparatus based on the use of X-rays or of alpha, beta or gamma radiation, whether or not </w:t>
            </w:r>
            <w:r>
              <w:t>for medical, surgical, dental or veterinary uses, including radiography or radiotherapy apparatus, X-ray tubes and other X-ray generators, high tension generators, control panels and desks, screens, examination or treatment tables, chairs and the like</w:t>
            </w:r>
          </w:p>
          <w:p w14:paraId="591095E2" w14:textId="77777777" w:rsidR="00E546F5" w:rsidRDefault="00951CE2">
            <w:pPr>
              <w:pStyle w:val="Tier1Bullet"/>
            </w:pPr>
            <w:r>
              <w:t>-</w:t>
            </w:r>
            <w:r>
              <w:tab/>
            </w:r>
            <w:r>
              <w:t>for incorporation in ships, boats or other vessels listed in Table 1, for the purposes of their construction, repair, maintenance or conversion;</w:t>
            </w:r>
          </w:p>
          <w:p w14:paraId="591095E3" w14:textId="77777777" w:rsidR="00E546F5" w:rsidRDefault="00951CE2">
            <w:pPr>
              <w:pStyle w:val="Tier1Bullet"/>
            </w:pPr>
            <w:r>
              <w:t>-</w:t>
            </w:r>
            <w:r>
              <w:tab/>
              <w:t>for fitting to or equipping such ships, boats or other vessels;</w:t>
            </w:r>
          </w:p>
          <w:p w14:paraId="591095E4" w14:textId="77777777" w:rsidR="00E546F5" w:rsidRDefault="00951CE2">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14:paraId="591095E5" w14:textId="77777777" w:rsidR="00E546F5" w:rsidRDefault="00951CE2">
            <w:pPr>
              <w:pStyle w:val="Tier1Bullet"/>
            </w:pPr>
            <w:r>
              <w:t>-</w:t>
            </w:r>
            <w:r>
              <w:tab/>
              <w:t>for equipping the above platforms;</w:t>
            </w:r>
          </w:p>
          <w:p w14:paraId="591095E6" w14:textId="77777777" w:rsidR="00E546F5" w:rsidRDefault="00951CE2">
            <w:pPr>
              <w:pStyle w:val="Tier1Bullet"/>
            </w:pPr>
            <w:r>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E7" w14:textId="77777777" w:rsidR="00E546F5" w:rsidRDefault="00951CE2">
            <w:pPr>
              <w:pStyle w:val="NormalinTable"/>
            </w:pPr>
            <w:r>
              <w:t>0.0%</w:t>
            </w:r>
          </w:p>
        </w:tc>
      </w:tr>
      <w:tr w:rsidR="00E546F5" w14:paraId="591095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E9" w14:textId="77777777" w:rsidR="00E546F5" w:rsidRDefault="00951CE2">
            <w:pPr>
              <w:pStyle w:val="NormalinTable"/>
            </w:pPr>
            <w:r>
              <w:t>9022000000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EA" w14:textId="77777777" w:rsidR="00E546F5" w:rsidRDefault="00951CE2">
            <w:pPr>
              <w:pStyle w:val="Tier1"/>
            </w:pPr>
            <w:r>
              <w:t>Apparatus based on the use of X-rays or of alpha, beta or gamma radiation, whether or not for medical, surgical, dental or veterinary uses, including radiography or radiotherapy apparatus, X-ray tubes and o</w:t>
            </w:r>
            <w:r>
              <w:t>ther X-ray generators, high tension generators, control panels and desks, screens, examination or treatment tables, chairs and the like</w:t>
            </w:r>
          </w:p>
          <w:p w14:paraId="591095EB" w14:textId="77777777" w:rsidR="00E546F5" w:rsidRDefault="00951CE2">
            <w:pPr>
              <w:pStyle w:val="Tier1Bullet"/>
            </w:pPr>
            <w:r>
              <w:t>-</w:t>
            </w:r>
            <w:r>
              <w:tab/>
              <w:t>use by, or on behalf of, the UK Armed Forces, individually or in cooperation with other States</w:t>
            </w:r>
          </w:p>
          <w:p w14:paraId="591095EC" w14:textId="77777777" w:rsidR="00E546F5" w:rsidRDefault="00951CE2">
            <w:pPr>
              <w:pStyle w:val="Tier1Bullet"/>
            </w:pPr>
            <w:r>
              <w:tab/>
              <w:t>a) for defending the t</w:t>
            </w:r>
            <w:r>
              <w:t>erritorial integrity of the United Kingdom, or</w:t>
            </w:r>
          </w:p>
          <w:p w14:paraId="591095ED" w14:textId="77777777" w:rsidR="00E546F5" w:rsidRDefault="00951CE2">
            <w:pPr>
              <w:pStyle w:val="Tier1Bullet"/>
            </w:pPr>
            <w:r>
              <w:tab/>
              <w:t>b) in participating in international peace-keeping or support operations, or</w:t>
            </w:r>
          </w:p>
          <w:p w14:paraId="591095EE" w14:textId="77777777" w:rsidR="00E546F5" w:rsidRDefault="00951CE2">
            <w:pPr>
              <w:pStyle w:val="Tier1Bullet"/>
            </w:pPr>
            <w:r>
              <w:tab/>
              <w:t>c) for other military purposes like the protection of nationals of the United Kingdom from social or military unrest or,</w:t>
            </w:r>
          </w:p>
          <w:p w14:paraId="591095EF" w14:textId="77777777" w:rsidR="00E546F5" w:rsidRDefault="00951CE2">
            <w:pPr>
              <w:pStyle w:val="Tier1Bullet"/>
            </w:pPr>
            <w:r>
              <w:tab/>
              <w:t xml:space="preserve">d) </w:t>
            </w:r>
            <w:r>
              <w:t>for training purposes, or</w:t>
            </w:r>
          </w:p>
          <w:p w14:paraId="591095F0"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F1" w14:textId="77777777" w:rsidR="00E546F5" w:rsidRDefault="00951CE2">
            <w:pPr>
              <w:pStyle w:val="NormalinTable"/>
            </w:pPr>
            <w:r>
              <w:t>0.0%</w:t>
            </w:r>
          </w:p>
        </w:tc>
      </w:tr>
      <w:tr w:rsidR="00E546F5" w14:paraId="591095F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F3" w14:textId="77777777" w:rsidR="00E546F5" w:rsidRDefault="00951CE2">
            <w:pPr>
              <w:pStyle w:val="NormalinTable"/>
            </w:pPr>
            <w:r>
              <w:t>9023008000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F4" w14:textId="77777777" w:rsidR="00E546F5" w:rsidRDefault="00951CE2">
            <w:pPr>
              <w:pStyle w:val="Tier1"/>
            </w:pPr>
            <w:r>
              <w:t>Instruments, apparatus and models, designed for demonstrational purposes (for example, in</w:t>
            </w:r>
            <w:r>
              <w:t xml:space="preserve"> education or exhibitions), unsuitable for other uses</w:t>
            </w:r>
          </w:p>
          <w:p w14:paraId="591095F5" w14:textId="77777777" w:rsidR="00E546F5" w:rsidRDefault="00951CE2">
            <w:pPr>
              <w:pStyle w:val="Tier2"/>
            </w:pPr>
            <w:r>
              <w:t>-</w:t>
            </w:r>
            <w:r>
              <w:tab/>
              <w:t>Other</w:t>
            </w:r>
          </w:p>
          <w:p w14:paraId="591095F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5F7" w14:textId="77777777" w:rsidR="00E546F5" w:rsidRDefault="00951CE2">
            <w:pPr>
              <w:pStyle w:val="Tier2Bullet"/>
            </w:pPr>
            <w:r>
              <w:tab/>
              <w:t>-</w:t>
            </w:r>
            <w:r>
              <w:tab/>
              <w:t>for fitting to or equipping such ships, boa</w:t>
            </w:r>
            <w:r>
              <w:t>ts or other vessels;</w:t>
            </w:r>
          </w:p>
          <w:p w14:paraId="591095F8"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5F9" w14:textId="77777777" w:rsidR="00E546F5" w:rsidRDefault="00951CE2">
            <w:pPr>
              <w:pStyle w:val="Tier2Bullet"/>
            </w:pPr>
            <w:r>
              <w:tab/>
              <w:t>-</w:t>
            </w:r>
            <w:r>
              <w:tab/>
            </w:r>
            <w:r>
              <w:t>for equipping the above platforms;</w:t>
            </w:r>
          </w:p>
          <w:p w14:paraId="591095F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5FB" w14:textId="77777777" w:rsidR="00E546F5" w:rsidRDefault="00951CE2">
            <w:pPr>
              <w:pStyle w:val="NormalinTable"/>
            </w:pPr>
            <w:r>
              <w:t>0.0%</w:t>
            </w:r>
          </w:p>
        </w:tc>
      </w:tr>
      <w:tr w:rsidR="00E546F5" w14:paraId="5910960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5FD" w14:textId="77777777" w:rsidR="00E546F5" w:rsidRDefault="00951CE2">
            <w:pPr>
              <w:pStyle w:val="NormalinTable"/>
            </w:pPr>
            <w:r>
              <w:t>9025000000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5FE" w14:textId="77777777" w:rsidR="00E546F5" w:rsidRDefault="00951CE2">
            <w:pPr>
              <w:pStyle w:val="Tier1"/>
            </w:pPr>
            <w:r>
              <w:t>Hydrometers and similar floating instruments, thermometers, pyrometers, barometers, hygrometers and psychrometers, recording or not, a</w:t>
            </w:r>
            <w:r>
              <w:t>nd any combination of these instruments</w:t>
            </w:r>
          </w:p>
          <w:p w14:paraId="591095FF" w14:textId="77777777" w:rsidR="00E546F5" w:rsidRDefault="00951CE2">
            <w:pPr>
              <w:pStyle w:val="Tier1Bullet"/>
            </w:pPr>
            <w:r>
              <w:t>-</w:t>
            </w:r>
            <w:r>
              <w:tab/>
              <w:t>use by, or on behalf of, the UK Armed Forces, individually or in cooperation with other States</w:t>
            </w:r>
          </w:p>
          <w:p w14:paraId="59109600" w14:textId="77777777" w:rsidR="00E546F5" w:rsidRDefault="00951CE2">
            <w:pPr>
              <w:pStyle w:val="Tier1Bullet"/>
            </w:pPr>
            <w:r>
              <w:tab/>
              <w:t>a) for defending the territorial integrity of the United Kingdom, or</w:t>
            </w:r>
          </w:p>
          <w:p w14:paraId="59109601" w14:textId="77777777" w:rsidR="00E546F5" w:rsidRDefault="00951CE2">
            <w:pPr>
              <w:pStyle w:val="Tier1Bullet"/>
            </w:pPr>
            <w:r>
              <w:tab/>
              <w:t>b) in participating in international peace-keepi</w:t>
            </w:r>
            <w:r>
              <w:t>ng or support operations, or</w:t>
            </w:r>
          </w:p>
          <w:p w14:paraId="59109602" w14:textId="77777777" w:rsidR="00E546F5" w:rsidRDefault="00951CE2">
            <w:pPr>
              <w:pStyle w:val="Tier1Bullet"/>
            </w:pPr>
            <w:r>
              <w:tab/>
              <w:t>c) for other military purposes like the protection of nationals of the United Kingdom from social or military unrest or,</w:t>
            </w:r>
          </w:p>
          <w:p w14:paraId="59109603" w14:textId="77777777" w:rsidR="00E546F5" w:rsidRDefault="00951CE2">
            <w:pPr>
              <w:pStyle w:val="Tier1Bullet"/>
            </w:pPr>
            <w:r>
              <w:tab/>
              <w:t>d) for training purposes, or</w:t>
            </w:r>
          </w:p>
          <w:p w14:paraId="59109604" w14:textId="77777777" w:rsidR="00E546F5" w:rsidRDefault="00951CE2">
            <w:pPr>
              <w:pStyle w:val="Tier1Bullet"/>
            </w:pPr>
            <w:r>
              <w:tab/>
              <w:t xml:space="preserve">e) temporarily, for civil purposes in the customs territory of the United </w:t>
            </w:r>
            <w:r>
              <w:t>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05" w14:textId="77777777" w:rsidR="00E546F5" w:rsidRDefault="00951CE2">
            <w:pPr>
              <w:pStyle w:val="NormalinTable"/>
            </w:pPr>
            <w:r>
              <w:t>0.0%</w:t>
            </w:r>
          </w:p>
        </w:tc>
      </w:tr>
      <w:tr w:rsidR="00E546F5" w14:paraId="591096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07" w14:textId="77777777" w:rsidR="00E546F5" w:rsidRDefault="00951CE2">
            <w:pPr>
              <w:pStyle w:val="NormalinTable"/>
            </w:pPr>
            <w:r>
              <w:t>9025118090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08" w14:textId="77777777" w:rsidR="00E546F5" w:rsidRDefault="00951CE2">
            <w:pPr>
              <w:pStyle w:val="Tier1"/>
            </w:pPr>
            <w:r>
              <w:t>Hydrometers and similar floating instruments, thermometers, pyrometers, barometers, hygrometers and psychrometers, recording or not, and any combination of these instruments</w:t>
            </w:r>
          </w:p>
          <w:p w14:paraId="59109609" w14:textId="77777777" w:rsidR="00E546F5" w:rsidRDefault="00951CE2">
            <w:pPr>
              <w:pStyle w:val="Tier2"/>
            </w:pPr>
            <w:r>
              <w:t>-</w:t>
            </w:r>
            <w:r>
              <w:tab/>
            </w:r>
            <w:r>
              <w:t>Thermometers and pyrometers, not combined with other instruments</w:t>
            </w:r>
          </w:p>
          <w:p w14:paraId="5910960A" w14:textId="77777777" w:rsidR="00E546F5" w:rsidRDefault="00951CE2">
            <w:pPr>
              <w:pStyle w:val="Tier3"/>
            </w:pPr>
            <w:r>
              <w:t>-</w:t>
            </w:r>
            <w:r>
              <w:tab/>
              <w:t>-</w:t>
            </w:r>
            <w:r>
              <w:tab/>
              <w:t>Liquid-filled, for direct reading</w:t>
            </w:r>
          </w:p>
          <w:p w14:paraId="5910960B" w14:textId="77777777" w:rsidR="00E546F5" w:rsidRDefault="00951CE2">
            <w:pPr>
              <w:pStyle w:val="Tier4"/>
            </w:pPr>
            <w:r>
              <w:t>-</w:t>
            </w:r>
            <w:r>
              <w:tab/>
              <w:t>-</w:t>
            </w:r>
            <w:r>
              <w:tab/>
              <w:t>-</w:t>
            </w:r>
            <w:r>
              <w:tab/>
              <w:t>Other</w:t>
            </w:r>
          </w:p>
          <w:p w14:paraId="5910960C" w14:textId="77777777" w:rsidR="00E546F5" w:rsidRDefault="00951CE2">
            <w:pPr>
              <w:pStyle w:val="Tier5"/>
            </w:pPr>
            <w:r>
              <w:t>-</w:t>
            </w:r>
            <w:r>
              <w:tab/>
              <w:t>-</w:t>
            </w:r>
            <w:r>
              <w:tab/>
              <w:t>-</w:t>
            </w:r>
            <w:r>
              <w:tab/>
              <w:t>-</w:t>
            </w:r>
            <w:r>
              <w:tab/>
              <w:t>Other</w:t>
            </w:r>
          </w:p>
          <w:p w14:paraId="5910960D" w14:textId="77777777" w:rsidR="00E546F5" w:rsidRDefault="00951CE2">
            <w:pPr>
              <w:pStyle w:val="Tier5Bullet"/>
            </w:pPr>
            <w:r>
              <w:tab/>
            </w:r>
            <w:r>
              <w:tab/>
            </w:r>
            <w:r>
              <w:tab/>
            </w:r>
            <w:r>
              <w:tab/>
              <w:t>-</w:t>
            </w:r>
            <w:r>
              <w:tab/>
              <w:t xml:space="preserve">for incorporation in ships, boats or other vessels listed in Table 1, for the purposes of their </w:t>
            </w:r>
            <w:r>
              <w:t>construction, repair, maintenance or conversion;</w:t>
            </w:r>
          </w:p>
          <w:p w14:paraId="5910960E" w14:textId="77777777" w:rsidR="00E546F5" w:rsidRDefault="00951CE2">
            <w:pPr>
              <w:pStyle w:val="Tier5Bullet"/>
            </w:pPr>
            <w:r>
              <w:tab/>
            </w:r>
            <w:r>
              <w:tab/>
            </w:r>
            <w:r>
              <w:tab/>
            </w:r>
            <w:r>
              <w:tab/>
              <w:t>-</w:t>
            </w:r>
            <w:r>
              <w:tab/>
              <w:t>for fitting to or equipping such ships, boats or other vessels;</w:t>
            </w:r>
          </w:p>
          <w:p w14:paraId="5910960F" w14:textId="77777777" w:rsidR="00E546F5" w:rsidRDefault="00951CE2">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14:paraId="59109610" w14:textId="77777777" w:rsidR="00E546F5" w:rsidRDefault="00951CE2">
            <w:pPr>
              <w:pStyle w:val="Tier5Bullet"/>
            </w:pPr>
            <w:r>
              <w:tab/>
            </w:r>
            <w:r>
              <w:tab/>
            </w:r>
            <w:r>
              <w:tab/>
            </w:r>
            <w:r>
              <w:tab/>
              <w:t>-</w:t>
            </w:r>
            <w:r>
              <w:tab/>
              <w:t>for equipping the above platforms;</w:t>
            </w:r>
          </w:p>
          <w:p w14:paraId="59109611"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12" w14:textId="77777777" w:rsidR="00E546F5" w:rsidRDefault="00951CE2">
            <w:pPr>
              <w:pStyle w:val="NormalinTable"/>
            </w:pPr>
            <w:r>
              <w:t>0.0%</w:t>
            </w:r>
          </w:p>
        </w:tc>
      </w:tr>
      <w:tr w:rsidR="00E546F5" w14:paraId="591096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14" w14:textId="77777777" w:rsidR="00E546F5" w:rsidRDefault="00951CE2">
            <w:pPr>
              <w:pStyle w:val="NormalinTable"/>
            </w:pPr>
            <w:r>
              <w:t>9025198010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15" w14:textId="77777777" w:rsidR="00E546F5" w:rsidRDefault="00951CE2">
            <w:pPr>
              <w:pStyle w:val="Tier1"/>
            </w:pPr>
            <w:r>
              <w:t>Hydrometers and similar floati</w:t>
            </w:r>
            <w:r>
              <w:t>ng instruments, thermometers, pyrometers, barometers, hygrometers and psychrometers, recording or not, and any combination of these instruments</w:t>
            </w:r>
          </w:p>
          <w:p w14:paraId="59109616" w14:textId="77777777" w:rsidR="00E546F5" w:rsidRDefault="00951CE2">
            <w:pPr>
              <w:pStyle w:val="Tier2"/>
            </w:pPr>
            <w:r>
              <w:t>-</w:t>
            </w:r>
            <w:r>
              <w:tab/>
              <w:t>Thermometers and pyrometers, not combined with other instruments</w:t>
            </w:r>
          </w:p>
          <w:p w14:paraId="59109617" w14:textId="77777777" w:rsidR="00E546F5" w:rsidRDefault="00951CE2">
            <w:pPr>
              <w:pStyle w:val="Tier3"/>
            </w:pPr>
            <w:r>
              <w:t>-</w:t>
            </w:r>
            <w:r>
              <w:tab/>
              <w:t>-</w:t>
            </w:r>
            <w:r>
              <w:tab/>
              <w:t>Other</w:t>
            </w:r>
          </w:p>
          <w:p w14:paraId="59109618" w14:textId="77777777" w:rsidR="00E546F5" w:rsidRDefault="00951CE2">
            <w:pPr>
              <w:pStyle w:val="Tier4"/>
            </w:pPr>
            <w:r>
              <w:t>-</w:t>
            </w:r>
            <w:r>
              <w:tab/>
              <w:t>-</w:t>
            </w:r>
            <w:r>
              <w:tab/>
              <w:t>-</w:t>
            </w:r>
            <w:r>
              <w:tab/>
              <w:t>Other</w:t>
            </w:r>
          </w:p>
          <w:p w14:paraId="59109619" w14:textId="77777777" w:rsidR="00E546F5" w:rsidRDefault="00951CE2">
            <w:pPr>
              <w:pStyle w:val="Tier5"/>
            </w:pPr>
            <w:r>
              <w:t>-</w:t>
            </w:r>
            <w:r>
              <w:tab/>
              <w:t>-</w:t>
            </w:r>
            <w:r>
              <w:tab/>
              <w:t>-</w:t>
            </w:r>
            <w:r>
              <w:tab/>
              <w:t>-</w:t>
            </w:r>
            <w:r>
              <w:tab/>
              <w:t xml:space="preserve">For use in </w:t>
            </w:r>
            <w:r>
              <w:t>civil aircraft</w:t>
            </w:r>
          </w:p>
          <w:p w14:paraId="5910961A" w14:textId="77777777" w:rsidR="00E546F5" w:rsidRDefault="00951CE2">
            <w:pPr>
              <w:pStyle w:val="Tier5Bullet"/>
            </w:pPr>
            <w:r>
              <w:tab/>
            </w:r>
            <w:r>
              <w:tab/>
            </w:r>
            <w:r>
              <w:tab/>
            </w:r>
            <w:r>
              <w:tab/>
              <w:t>-</w:t>
            </w:r>
            <w:r>
              <w:tab/>
              <w:t>use in civil aircraft</w:t>
            </w:r>
          </w:p>
          <w:p w14:paraId="5910961B" w14:textId="77777777" w:rsidR="00E546F5" w:rsidRDefault="00951CE2">
            <w:pPr>
              <w:pStyle w:val="Tier5Bullet"/>
            </w:pPr>
            <w:r>
              <w:tab/>
            </w:r>
            <w:r>
              <w:tab/>
            </w:r>
            <w:r>
              <w:tab/>
            </w:r>
            <w:r>
              <w:tab/>
              <w:t>-</w:t>
            </w:r>
            <w:r>
              <w:tab/>
              <w:t>use for incorporation in civil aircraft in the course of their manufacture, repair, maintenance, rebuilding, modification or conversion</w:t>
            </w:r>
          </w:p>
          <w:p w14:paraId="5910961C"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1D" w14:textId="77777777" w:rsidR="00E546F5" w:rsidRDefault="00951CE2">
            <w:pPr>
              <w:pStyle w:val="NormalinTable"/>
            </w:pPr>
            <w:r>
              <w:t>0.0%</w:t>
            </w:r>
          </w:p>
        </w:tc>
      </w:tr>
      <w:tr w:rsidR="00E546F5" w14:paraId="5910962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1F" w14:textId="77777777" w:rsidR="00E546F5" w:rsidRDefault="00951CE2">
            <w:pPr>
              <w:pStyle w:val="NormalinTable"/>
            </w:pPr>
            <w:r>
              <w:t>9025198090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20" w14:textId="77777777" w:rsidR="00E546F5" w:rsidRDefault="00951CE2">
            <w:pPr>
              <w:pStyle w:val="Tier1"/>
            </w:pPr>
            <w:r>
              <w:t>Hydrometers and similar floating instruments, thermometers, pyrometers, barometers, hygrometers and psychrometers, recording or not, and any combination of these instruments</w:t>
            </w:r>
          </w:p>
          <w:p w14:paraId="59109621" w14:textId="77777777" w:rsidR="00E546F5" w:rsidRDefault="00951CE2">
            <w:pPr>
              <w:pStyle w:val="Tier2"/>
            </w:pPr>
            <w:r>
              <w:t>-</w:t>
            </w:r>
            <w:r>
              <w:tab/>
              <w:t>Thermometers and pyrometers, not combined with other instruments</w:t>
            </w:r>
          </w:p>
          <w:p w14:paraId="59109622" w14:textId="77777777" w:rsidR="00E546F5" w:rsidRDefault="00951CE2">
            <w:pPr>
              <w:pStyle w:val="Tier3"/>
            </w:pPr>
            <w:r>
              <w:t>-</w:t>
            </w:r>
            <w:r>
              <w:tab/>
              <w:t>-</w:t>
            </w:r>
            <w:r>
              <w:tab/>
              <w:t>Other</w:t>
            </w:r>
          </w:p>
          <w:p w14:paraId="59109623" w14:textId="77777777" w:rsidR="00E546F5" w:rsidRDefault="00951CE2">
            <w:pPr>
              <w:pStyle w:val="Tier4"/>
            </w:pPr>
            <w:r>
              <w:t>-</w:t>
            </w:r>
            <w:r>
              <w:tab/>
              <w:t>-</w:t>
            </w:r>
            <w:r>
              <w:tab/>
              <w:t>-</w:t>
            </w:r>
            <w:r>
              <w:tab/>
              <w:t>Other</w:t>
            </w:r>
          </w:p>
          <w:p w14:paraId="59109624" w14:textId="77777777" w:rsidR="00E546F5" w:rsidRDefault="00951CE2">
            <w:pPr>
              <w:pStyle w:val="Tier5"/>
            </w:pPr>
            <w:r>
              <w:t>-</w:t>
            </w:r>
            <w:r>
              <w:tab/>
              <w:t>-</w:t>
            </w:r>
            <w:r>
              <w:tab/>
              <w:t>-</w:t>
            </w:r>
            <w:r>
              <w:tab/>
              <w:t>-</w:t>
            </w:r>
            <w:r>
              <w:tab/>
              <w:t>Other</w:t>
            </w:r>
          </w:p>
          <w:p w14:paraId="59109625"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626" w14:textId="77777777" w:rsidR="00E546F5" w:rsidRDefault="00951CE2">
            <w:pPr>
              <w:pStyle w:val="Tier5Bullet"/>
            </w:pPr>
            <w:r>
              <w:tab/>
            </w:r>
            <w:r>
              <w:tab/>
            </w:r>
            <w:r>
              <w:tab/>
            </w:r>
            <w:r>
              <w:tab/>
              <w:t>-</w:t>
            </w:r>
            <w:r>
              <w:tab/>
              <w:t>for fitting to or equipping such ships, boats or other vessels;</w:t>
            </w:r>
          </w:p>
          <w:p w14:paraId="59109627" w14:textId="77777777" w:rsidR="00E546F5" w:rsidRDefault="00951CE2">
            <w:pPr>
              <w:pStyle w:val="Tier5Bullet"/>
            </w:pPr>
            <w:r>
              <w:tab/>
            </w:r>
            <w:r>
              <w:tab/>
            </w: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9628" w14:textId="77777777" w:rsidR="00E546F5" w:rsidRDefault="00951CE2">
            <w:pPr>
              <w:pStyle w:val="Tier5Bullet"/>
            </w:pPr>
            <w:r>
              <w:tab/>
            </w:r>
            <w:r>
              <w:tab/>
            </w:r>
            <w:r>
              <w:tab/>
            </w:r>
            <w:r>
              <w:tab/>
              <w:t>-</w:t>
            </w:r>
            <w:r>
              <w:tab/>
              <w:t>for equipping the above platform</w:t>
            </w:r>
            <w:r>
              <w:t>s;</w:t>
            </w:r>
          </w:p>
          <w:p w14:paraId="5910962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2A" w14:textId="77777777" w:rsidR="00E546F5" w:rsidRDefault="00951CE2">
            <w:pPr>
              <w:pStyle w:val="NormalinTable"/>
            </w:pPr>
            <w:r>
              <w:t>0.0%</w:t>
            </w:r>
          </w:p>
        </w:tc>
      </w:tr>
      <w:tr w:rsidR="00E546F5" w14:paraId="5910963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2C" w14:textId="77777777" w:rsidR="00E546F5" w:rsidRDefault="00951CE2">
            <w:pPr>
              <w:pStyle w:val="NormalinTable"/>
            </w:pPr>
            <w:r>
              <w:t>9025802000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2D" w14:textId="77777777" w:rsidR="00E546F5" w:rsidRDefault="00951CE2">
            <w:pPr>
              <w:pStyle w:val="Tier1"/>
            </w:pPr>
            <w:r>
              <w:t xml:space="preserve">Hydrometers and similar floating instruments, thermometers, pyrometers, barometers, hygrometers and psychrometers, recording or not, and any combination of </w:t>
            </w:r>
            <w:r>
              <w:t>these instruments</w:t>
            </w:r>
          </w:p>
          <w:p w14:paraId="5910962E" w14:textId="77777777" w:rsidR="00E546F5" w:rsidRDefault="00951CE2">
            <w:pPr>
              <w:pStyle w:val="Tier2"/>
            </w:pPr>
            <w:r>
              <w:t>-</w:t>
            </w:r>
            <w:r>
              <w:tab/>
              <w:t>Other instruments</w:t>
            </w:r>
          </w:p>
          <w:p w14:paraId="5910962F" w14:textId="77777777" w:rsidR="00E546F5" w:rsidRDefault="00951CE2">
            <w:pPr>
              <w:pStyle w:val="Tier3"/>
            </w:pPr>
            <w:r>
              <w:t>-</w:t>
            </w:r>
            <w:r>
              <w:tab/>
              <w:t>-</w:t>
            </w:r>
            <w:r>
              <w:tab/>
              <w:t>Barometers, not combined with other instruments</w:t>
            </w:r>
          </w:p>
          <w:p w14:paraId="59109630"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631" w14:textId="77777777" w:rsidR="00E546F5" w:rsidRDefault="00951CE2">
            <w:pPr>
              <w:pStyle w:val="Tier3Bullet"/>
            </w:pPr>
            <w:r>
              <w:tab/>
            </w:r>
            <w:r>
              <w:tab/>
              <w:t>-</w:t>
            </w:r>
            <w:r>
              <w:tab/>
              <w:t>for fitting t</w:t>
            </w:r>
            <w:r>
              <w:t>o or equipping such ships, boats or other vessels;</w:t>
            </w:r>
          </w:p>
          <w:p w14:paraId="59109632"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14:paraId="59109633" w14:textId="77777777" w:rsidR="00E546F5" w:rsidRDefault="00951CE2">
            <w:pPr>
              <w:pStyle w:val="Tier3Bullet"/>
            </w:pPr>
            <w:r>
              <w:tab/>
            </w:r>
            <w:r>
              <w:tab/>
              <w:t>-</w:t>
            </w:r>
            <w:r>
              <w:tab/>
              <w:t>for equipping the above platforms;</w:t>
            </w:r>
          </w:p>
          <w:p w14:paraId="59109634"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35" w14:textId="77777777" w:rsidR="00E546F5" w:rsidRDefault="00951CE2">
            <w:pPr>
              <w:pStyle w:val="NormalinTable"/>
            </w:pPr>
            <w:r>
              <w:t>0.0%</w:t>
            </w:r>
          </w:p>
        </w:tc>
      </w:tr>
      <w:tr w:rsidR="00E546F5" w14:paraId="5910964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37" w14:textId="77777777" w:rsidR="00E546F5" w:rsidRDefault="00951CE2">
            <w:pPr>
              <w:pStyle w:val="NormalinTable"/>
            </w:pPr>
            <w:r>
              <w:t>9025804030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38" w14:textId="77777777" w:rsidR="00E546F5" w:rsidRDefault="00951CE2">
            <w:pPr>
              <w:pStyle w:val="Tier1"/>
            </w:pPr>
            <w:r>
              <w:t xml:space="preserve">Hydrometers and similar floating instruments, thermometers, pyrometers, barometers, </w:t>
            </w:r>
            <w:r>
              <w:t>hygrometers and psychrometers, recording or not, and any combination of these instruments</w:t>
            </w:r>
          </w:p>
          <w:p w14:paraId="59109639" w14:textId="77777777" w:rsidR="00E546F5" w:rsidRDefault="00951CE2">
            <w:pPr>
              <w:pStyle w:val="Tier2"/>
            </w:pPr>
            <w:r>
              <w:t>-</w:t>
            </w:r>
            <w:r>
              <w:tab/>
              <w:t>Other instruments</w:t>
            </w:r>
          </w:p>
          <w:p w14:paraId="5910963A" w14:textId="77777777" w:rsidR="00E546F5" w:rsidRDefault="00951CE2">
            <w:pPr>
              <w:pStyle w:val="Tier3"/>
            </w:pPr>
            <w:r>
              <w:t>-</w:t>
            </w:r>
            <w:r>
              <w:tab/>
              <w:t>-</w:t>
            </w:r>
            <w:r>
              <w:tab/>
              <w:t>Other</w:t>
            </w:r>
          </w:p>
          <w:p w14:paraId="5910963B" w14:textId="77777777" w:rsidR="00E546F5" w:rsidRDefault="00951CE2">
            <w:pPr>
              <w:pStyle w:val="Tier4"/>
            </w:pPr>
            <w:r>
              <w:t>-</w:t>
            </w:r>
            <w:r>
              <w:tab/>
              <w:t>-</w:t>
            </w:r>
            <w:r>
              <w:tab/>
              <w:t>-</w:t>
            </w:r>
            <w:r>
              <w:tab/>
              <w:t>Electronic</w:t>
            </w:r>
          </w:p>
          <w:p w14:paraId="5910963C" w14:textId="77777777" w:rsidR="00E546F5" w:rsidRDefault="00951CE2">
            <w:pPr>
              <w:pStyle w:val="Tier5"/>
            </w:pPr>
            <w:r>
              <w:t>-</w:t>
            </w:r>
            <w:r>
              <w:tab/>
              <w:t>-</w:t>
            </w:r>
            <w:r>
              <w:tab/>
              <w:t>-</w:t>
            </w:r>
            <w:r>
              <w:tab/>
              <w:t>-</w:t>
            </w:r>
            <w:r>
              <w:tab/>
              <w:t>Other</w:t>
            </w:r>
          </w:p>
          <w:p w14:paraId="5910963D" w14:textId="77777777" w:rsidR="00E546F5" w:rsidRDefault="00951CE2">
            <w:pPr>
              <w:pStyle w:val="Tier6"/>
            </w:pPr>
            <w:r>
              <w:t>-</w:t>
            </w:r>
            <w:r>
              <w:tab/>
              <w:t>-</w:t>
            </w:r>
            <w:r>
              <w:tab/>
              <w:t>-</w:t>
            </w:r>
            <w:r>
              <w:tab/>
              <w:t>-</w:t>
            </w:r>
            <w:r>
              <w:tab/>
              <w:t>-</w:t>
            </w:r>
            <w:r>
              <w:tab/>
              <w:t xml:space="preserve">Electronic barometric semiconductor pressure sensor in a housing, mainly consisting of - a </w:t>
            </w:r>
            <w:r>
              <w:t>combination of one or more monolithic application-specific integrated circuits (ASIC) and - at least one or more microelectromechanical sensor elements (MEMS) manufactured with semiconductor technology, with mechanical components arranged in three-dimensio</w:t>
            </w:r>
            <w:r>
              <w:t>nal structures on the semiconductor material</w:t>
            </w:r>
          </w:p>
          <w:p w14:paraId="5910963E" w14:textId="77777777" w:rsidR="00E546F5" w:rsidRDefault="00951CE2">
            <w:pPr>
              <w:pStyle w:val="Tier6Bullet"/>
            </w:pPr>
            <w:r>
              <w:tab/>
            </w:r>
            <w:r>
              <w:tab/>
            </w:r>
            <w:r>
              <w:tab/>
            </w:r>
            <w:r>
              <w:tab/>
            </w:r>
            <w:r>
              <w:tab/>
              <w:t>-</w:t>
            </w:r>
            <w:r>
              <w:tab/>
              <w:t>for incorporation in ships, boats or other vessels listed in Table 1, for the purposes of their construction, repair, maintenance or conversion;</w:t>
            </w:r>
          </w:p>
          <w:p w14:paraId="5910963F" w14:textId="77777777" w:rsidR="00E546F5" w:rsidRDefault="00951CE2">
            <w:pPr>
              <w:pStyle w:val="Tier6Bullet"/>
            </w:pPr>
            <w:r>
              <w:tab/>
            </w:r>
            <w:r>
              <w:tab/>
            </w:r>
            <w:r>
              <w:tab/>
            </w:r>
            <w:r>
              <w:tab/>
            </w:r>
            <w:r>
              <w:tab/>
              <w:t>-</w:t>
            </w:r>
            <w:r>
              <w:tab/>
              <w:t>for fitting to or equipping such ships, boats or oth</w:t>
            </w:r>
            <w:r>
              <w:t>er vessels;</w:t>
            </w:r>
          </w:p>
          <w:p w14:paraId="59109640" w14:textId="77777777" w:rsidR="00E546F5" w:rsidRDefault="00951CE2">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641" w14:textId="77777777" w:rsidR="00E546F5" w:rsidRDefault="00951CE2">
            <w:pPr>
              <w:pStyle w:val="Tier6Bullet"/>
            </w:pPr>
            <w:r>
              <w:tab/>
            </w:r>
            <w:r>
              <w:tab/>
            </w:r>
            <w:r>
              <w:tab/>
            </w:r>
            <w:r>
              <w:tab/>
            </w:r>
            <w:r>
              <w:tab/>
              <w:t>-</w:t>
            </w:r>
            <w:r>
              <w:tab/>
              <w:t xml:space="preserve">for </w:t>
            </w:r>
            <w:r>
              <w:t>equipping the above platforms;</w:t>
            </w:r>
          </w:p>
          <w:p w14:paraId="59109642"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43" w14:textId="77777777" w:rsidR="00E546F5" w:rsidRDefault="00951CE2">
            <w:pPr>
              <w:pStyle w:val="NormalinTable"/>
            </w:pPr>
            <w:r>
              <w:t>0.0%</w:t>
            </w:r>
          </w:p>
        </w:tc>
      </w:tr>
      <w:tr w:rsidR="00E546F5" w14:paraId="5910965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45" w14:textId="77777777" w:rsidR="00E546F5" w:rsidRDefault="00951CE2">
            <w:pPr>
              <w:pStyle w:val="NormalinTable"/>
            </w:pPr>
            <w:r>
              <w:t>9025804089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46" w14:textId="77777777" w:rsidR="00E546F5" w:rsidRDefault="00951CE2">
            <w:pPr>
              <w:pStyle w:val="Tier1"/>
            </w:pPr>
            <w:r>
              <w:t>Hydrometers and similar floating instruments, thermometers, pyrometers, barometers, hygrometers and psychrometers, recording or not, a</w:t>
            </w:r>
            <w:r>
              <w:t>nd any combination of these instruments</w:t>
            </w:r>
          </w:p>
          <w:p w14:paraId="59109647" w14:textId="77777777" w:rsidR="00E546F5" w:rsidRDefault="00951CE2">
            <w:pPr>
              <w:pStyle w:val="Tier2"/>
            </w:pPr>
            <w:r>
              <w:t>-</w:t>
            </w:r>
            <w:r>
              <w:tab/>
              <w:t>Other instruments</w:t>
            </w:r>
          </w:p>
          <w:p w14:paraId="59109648" w14:textId="77777777" w:rsidR="00E546F5" w:rsidRDefault="00951CE2">
            <w:pPr>
              <w:pStyle w:val="Tier3"/>
            </w:pPr>
            <w:r>
              <w:t>-</w:t>
            </w:r>
            <w:r>
              <w:tab/>
              <w:t>-</w:t>
            </w:r>
            <w:r>
              <w:tab/>
              <w:t>Other</w:t>
            </w:r>
          </w:p>
          <w:p w14:paraId="59109649" w14:textId="77777777" w:rsidR="00E546F5" w:rsidRDefault="00951CE2">
            <w:pPr>
              <w:pStyle w:val="Tier4"/>
            </w:pPr>
            <w:r>
              <w:t>-</w:t>
            </w:r>
            <w:r>
              <w:tab/>
              <w:t>-</w:t>
            </w:r>
            <w:r>
              <w:tab/>
              <w:t>-</w:t>
            </w:r>
            <w:r>
              <w:tab/>
              <w:t>Electronic</w:t>
            </w:r>
          </w:p>
          <w:p w14:paraId="5910964A" w14:textId="77777777" w:rsidR="00E546F5" w:rsidRDefault="00951CE2">
            <w:pPr>
              <w:pStyle w:val="Tier5"/>
            </w:pPr>
            <w:r>
              <w:t>-</w:t>
            </w:r>
            <w:r>
              <w:tab/>
              <w:t>-</w:t>
            </w:r>
            <w:r>
              <w:tab/>
              <w:t>-</w:t>
            </w:r>
            <w:r>
              <w:tab/>
              <w:t>-</w:t>
            </w:r>
            <w:r>
              <w:tab/>
              <w:t>Other</w:t>
            </w:r>
          </w:p>
          <w:p w14:paraId="5910964B" w14:textId="77777777" w:rsidR="00E546F5" w:rsidRDefault="00951CE2">
            <w:pPr>
              <w:pStyle w:val="Tier6"/>
            </w:pPr>
            <w:r>
              <w:t>-</w:t>
            </w:r>
            <w:r>
              <w:tab/>
              <w:t>-</w:t>
            </w:r>
            <w:r>
              <w:tab/>
              <w:t>-</w:t>
            </w:r>
            <w:r>
              <w:tab/>
              <w:t>-</w:t>
            </w:r>
            <w:r>
              <w:tab/>
              <w:t>-</w:t>
            </w:r>
            <w:r>
              <w:tab/>
              <w:t>Other</w:t>
            </w:r>
          </w:p>
          <w:p w14:paraId="5910964C" w14:textId="77777777" w:rsidR="00E546F5" w:rsidRDefault="00951CE2">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14:paraId="5910964D" w14:textId="77777777" w:rsidR="00E546F5" w:rsidRDefault="00951CE2">
            <w:pPr>
              <w:pStyle w:val="Tier6Bullet"/>
            </w:pPr>
            <w:r>
              <w:tab/>
            </w:r>
            <w:r>
              <w:tab/>
            </w:r>
            <w:r>
              <w:tab/>
            </w:r>
            <w:r>
              <w:tab/>
            </w:r>
            <w:r>
              <w:tab/>
              <w:t>-</w:t>
            </w:r>
            <w:r>
              <w:tab/>
              <w:t>for fitting to or equipping such ships, boats or other vessels;</w:t>
            </w:r>
          </w:p>
          <w:p w14:paraId="5910964E" w14:textId="77777777" w:rsidR="00E546F5" w:rsidRDefault="00951CE2">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964F" w14:textId="77777777" w:rsidR="00E546F5" w:rsidRDefault="00951CE2">
            <w:pPr>
              <w:pStyle w:val="Tier6Bullet"/>
            </w:pPr>
            <w:r>
              <w:tab/>
            </w:r>
            <w:r>
              <w:tab/>
            </w:r>
            <w:r>
              <w:tab/>
            </w:r>
            <w:r>
              <w:tab/>
            </w:r>
            <w:r>
              <w:tab/>
              <w:t>-</w:t>
            </w:r>
            <w:r>
              <w:tab/>
              <w:t>for equipping the above platforms;</w:t>
            </w:r>
          </w:p>
          <w:p w14:paraId="59109650"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51" w14:textId="77777777" w:rsidR="00E546F5" w:rsidRDefault="00951CE2">
            <w:pPr>
              <w:pStyle w:val="NormalinTable"/>
            </w:pPr>
            <w:r>
              <w:t>0.0%</w:t>
            </w:r>
          </w:p>
        </w:tc>
      </w:tr>
      <w:tr w:rsidR="00E546F5" w14:paraId="5910965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53" w14:textId="77777777" w:rsidR="00E546F5" w:rsidRDefault="00951CE2">
            <w:pPr>
              <w:pStyle w:val="NormalinTable"/>
            </w:pPr>
            <w:r>
              <w:t>9025808090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54" w14:textId="77777777" w:rsidR="00E546F5" w:rsidRDefault="00951CE2">
            <w:pPr>
              <w:pStyle w:val="Tier1"/>
            </w:pPr>
            <w:r>
              <w:t xml:space="preserve">Hydrometers and similar floating </w:t>
            </w:r>
            <w:r>
              <w:t>instruments, thermometers, pyrometers, barometers, hygrometers and psychrometers, recording or not, and any combination of these instruments</w:t>
            </w:r>
          </w:p>
          <w:p w14:paraId="59109655" w14:textId="77777777" w:rsidR="00E546F5" w:rsidRDefault="00951CE2">
            <w:pPr>
              <w:pStyle w:val="Tier2"/>
            </w:pPr>
            <w:r>
              <w:t>-</w:t>
            </w:r>
            <w:r>
              <w:tab/>
              <w:t>Other instruments</w:t>
            </w:r>
          </w:p>
          <w:p w14:paraId="59109656" w14:textId="77777777" w:rsidR="00E546F5" w:rsidRDefault="00951CE2">
            <w:pPr>
              <w:pStyle w:val="Tier3"/>
            </w:pPr>
            <w:r>
              <w:t>-</w:t>
            </w:r>
            <w:r>
              <w:tab/>
              <w:t>-</w:t>
            </w:r>
            <w:r>
              <w:tab/>
              <w:t>Other</w:t>
            </w:r>
          </w:p>
          <w:p w14:paraId="59109657" w14:textId="77777777" w:rsidR="00E546F5" w:rsidRDefault="00951CE2">
            <w:pPr>
              <w:pStyle w:val="Tier4"/>
            </w:pPr>
            <w:r>
              <w:t>-</w:t>
            </w:r>
            <w:r>
              <w:tab/>
              <w:t>-</w:t>
            </w:r>
            <w:r>
              <w:tab/>
              <w:t>-</w:t>
            </w:r>
            <w:r>
              <w:tab/>
              <w:t>Other</w:t>
            </w:r>
          </w:p>
          <w:p w14:paraId="59109658" w14:textId="77777777" w:rsidR="00E546F5" w:rsidRDefault="00951CE2">
            <w:pPr>
              <w:pStyle w:val="Tier5"/>
            </w:pPr>
            <w:r>
              <w:t>-</w:t>
            </w:r>
            <w:r>
              <w:tab/>
              <w:t>-</w:t>
            </w:r>
            <w:r>
              <w:tab/>
              <w:t>-</w:t>
            </w:r>
            <w:r>
              <w:tab/>
              <w:t>-</w:t>
            </w:r>
            <w:r>
              <w:tab/>
              <w:t>Other</w:t>
            </w:r>
          </w:p>
          <w:p w14:paraId="59109659" w14:textId="77777777" w:rsidR="00E546F5" w:rsidRDefault="00951CE2">
            <w:pPr>
              <w:pStyle w:val="Tier5Bullet"/>
            </w:pPr>
            <w:r>
              <w:tab/>
            </w:r>
            <w:r>
              <w:tab/>
            </w:r>
            <w:r>
              <w:tab/>
            </w:r>
            <w:r>
              <w:tab/>
              <w:t>-</w:t>
            </w:r>
            <w:r>
              <w:tab/>
              <w:t>for incorporation in ships, boats or other vessels li</w:t>
            </w:r>
            <w:r>
              <w:t>sted in Table 1, for the purposes of their construction, repair, maintenance or conversion;</w:t>
            </w:r>
          </w:p>
          <w:p w14:paraId="5910965A" w14:textId="77777777" w:rsidR="00E546F5" w:rsidRDefault="00951CE2">
            <w:pPr>
              <w:pStyle w:val="Tier5Bullet"/>
            </w:pPr>
            <w:r>
              <w:tab/>
            </w:r>
            <w:r>
              <w:tab/>
            </w:r>
            <w:r>
              <w:tab/>
            </w:r>
            <w:r>
              <w:tab/>
              <w:t>-</w:t>
            </w:r>
            <w:r>
              <w:tab/>
              <w:t>for fitting to or equipping such ships, boats or other vessels;</w:t>
            </w:r>
          </w:p>
          <w:p w14:paraId="5910965B" w14:textId="77777777" w:rsidR="00E546F5" w:rsidRDefault="00951CE2">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965C" w14:textId="77777777" w:rsidR="00E546F5" w:rsidRDefault="00951CE2">
            <w:pPr>
              <w:pStyle w:val="Tier5Bullet"/>
            </w:pPr>
            <w:r>
              <w:tab/>
            </w:r>
            <w:r>
              <w:tab/>
            </w:r>
            <w:r>
              <w:tab/>
            </w:r>
            <w:r>
              <w:tab/>
              <w:t>-</w:t>
            </w:r>
            <w:r>
              <w:tab/>
              <w:t>for equipping the above platforms;</w:t>
            </w:r>
          </w:p>
          <w:p w14:paraId="5910965D" w14:textId="77777777" w:rsidR="00E546F5" w:rsidRDefault="00951CE2">
            <w:pPr>
              <w:pStyle w:val="Tier5Bullet"/>
            </w:pPr>
            <w:r>
              <w:tab/>
            </w:r>
            <w:r>
              <w:tab/>
            </w:r>
            <w:r>
              <w:tab/>
            </w:r>
            <w:r>
              <w:tab/>
              <w:t>-</w:t>
            </w:r>
            <w:r>
              <w:tab/>
              <w:t>for linking these drilling or production platforms</w:t>
            </w:r>
            <w:r>
              <w:t xml:space="preserve">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5E" w14:textId="77777777" w:rsidR="00E546F5" w:rsidRDefault="00951CE2">
            <w:pPr>
              <w:pStyle w:val="NormalinTable"/>
            </w:pPr>
            <w:r>
              <w:t>0.0%</w:t>
            </w:r>
          </w:p>
        </w:tc>
      </w:tr>
      <w:tr w:rsidR="00E546F5" w14:paraId="5910966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60" w14:textId="77777777" w:rsidR="00E546F5" w:rsidRDefault="00951CE2">
            <w:pPr>
              <w:pStyle w:val="NormalinTable"/>
            </w:pPr>
            <w:r>
              <w:t>9025900010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61" w14:textId="77777777" w:rsidR="00E546F5" w:rsidRDefault="00951CE2">
            <w:pPr>
              <w:pStyle w:val="Tier1"/>
            </w:pPr>
            <w:r>
              <w:t>Hydrometers and similar floating instruments, thermometers, pyrometers, barometers, hygrometers and psychrometers, recording or not, and any combination of these instruments</w:t>
            </w:r>
          </w:p>
          <w:p w14:paraId="59109662" w14:textId="77777777" w:rsidR="00E546F5" w:rsidRDefault="00951CE2">
            <w:pPr>
              <w:pStyle w:val="Tier2"/>
            </w:pPr>
            <w:r>
              <w:t>-</w:t>
            </w:r>
            <w:r>
              <w:tab/>
              <w:t>Parts and accessories</w:t>
            </w:r>
          </w:p>
          <w:p w14:paraId="59109663" w14:textId="77777777" w:rsidR="00E546F5" w:rsidRDefault="00951CE2">
            <w:pPr>
              <w:pStyle w:val="Tier3"/>
            </w:pPr>
            <w:r>
              <w:t>-</w:t>
            </w:r>
            <w:r>
              <w:tab/>
              <w:t>-</w:t>
            </w:r>
            <w:r>
              <w:tab/>
              <w:t>For use in civil air</w:t>
            </w:r>
            <w:r>
              <w:t>craft</w:t>
            </w:r>
          </w:p>
          <w:p w14:paraId="59109664" w14:textId="77777777" w:rsidR="00E546F5" w:rsidRDefault="00951CE2">
            <w:pPr>
              <w:pStyle w:val="Tier3Bullet"/>
            </w:pPr>
            <w:r>
              <w:tab/>
            </w:r>
            <w:r>
              <w:tab/>
              <w:t>-</w:t>
            </w:r>
            <w:r>
              <w:tab/>
              <w:t>use in civil aircraft</w:t>
            </w:r>
          </w:p>
          <w:p w14:paraId="59109665" w14:textId="77777777" w:rsidR="00E546F5" w:rsidRDefault="00951CE2">
            <w:pPr>
              <w:pStyle w:val="Tier3Bullet"/>
            </w:pPr>
            <w:r>
              <w:tab/>
            </w:r>
            <w:r>
              <w:tab/>
              <w:t>-</w:t>
            </w:r>
            <w:r>
              <w:tab/>
              <w:t>use for incorporation in civil aircraft in the course of their manufacture, repair, maintenance, rebuilding, modification or conversion</w:t>
            </w:r>
          </w:p>
          <w:p w14:paraId="59109666"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67" w14:textId="77777777" w:rsidR="00E546F5" w:rsidRDefault="00951CE2">
            <w:pPr>
              <w:pStyle w:val="NormalinTable"/>
            </w:pPr>
            <w:r>
              <w:t>0.0%</w:t>
            </w:r>
          </w:p>
        </w:tc>
      </w:tr>
      <w:tr w:rsidR="00E546F5" w14:paraId="5910967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69" w14:textId="77777777" w:rsidR="00E546F5" w:rsidRDefault="00951CE2">
            <w:pPr>
              <w:pStyle w:val="NormalinTable"/>
            </w:pPr>
            <w:r>
              <w:t>9025900090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6A" w14:textId="77777777" w:rsidR="00E546F5" w:rsidRDefault="00951CE2">
            <w:pPr>
              <w:pStyle w:val="Tier1"/>
            </w:pPr>
            <w:r>
              <w:t>Hydrometers and similar floating instruments, thermometers, pyrometers, barometers, hygrometers and psychrometers, recording or not, and any combination of these instruments</w:t>
            </w:r>
          </w:p>
          <w:p w14:paraId="5910966B" w14:textId="77777777" w:rsidR="00E546F5" w:rsidRDefault="00951CE2">
            <w:pPr>
              <w:pStyle w:val="Tier2"/>
            </w:pPr>
            <w:r>
              <w:t>-</w:t>
            </w:r>
            <w:r>
              <w:tab/>
              <w:t>Parts and accessories</w:t>
            </w:r>
          </w:p>
          <w:p w14:paraId="5910966C" w14:textId="77777777" w:rsidR="00E546F5" w:rsidRDefault="00951CE2">
            <w:pPr>
              <w:pStyle w:val="Tier3"/>
            </w:pPr>
            <w:r>
              <w:t>-</w:t>
            </w:r>
            <w:r>
              <w:tab/>
              <w:t>-</w:t>
            </w:r>
            <w:r>
              <w:tab/>
              <w:t>Other</w:t>
            </w:r>
          </w:p>
          <w:p w14:paraId="5910966D" w14:textId="77777777" w:rsidR="00E546F5" w:rsidRDefault="00951CE2">
            <w:pPr>
              <w:pStyle w:val="Tier3Bullet"/>
            </w:pPr>
            <w:r>
              <w:tab/>
            </w:r>
            <w:r>
              <w:tab/>
              <w:t>-</w:t>
            </w:r>
            <w:r>
              <w:tab/>
              <w:t>for incorporation in ships, boats or other v</w:t>
            </w:r>
            <w:r>
              <w:t>essels listed in Table 1, for the purposes of their construction, repair, maintenance or conversion;</w:t>
            </w:r>
          </w:p>
          <w:p w14:paraId="5910966E" w14:textId="77777777" w:rsidR="00E546F5" w:rsidRDefault="00951CE2">
            <w:pPr>
              <w:pStyle w:val="Tier3Bullet"/>
            </w:pPr>
            <w:r>
              <w:tab/>
            </w:r>
            <w:r>
              <w:tab/>
              <w:t>-</w:t>
            </w:r>
            <w:r>
              <w:tab/>
              <w:t>for fitting to or equipping such ships, boats or other vessels;</w:t>
            </w:r>
          </w:p>
          <w:p w14:paraId="5910966F"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9670" w14:textId="77777777" w:rsidR="00E546F5" w:rsidRDefault="00951CE2">
            <w:pPr>
              <w:pStyle w:val="Tier3Bullet"/>
            </w:pPr>
            <w:r>
              <w:tab/>
            </w:r>
            <w:r>
              <w:tab/>
              <w:t>-</w:t>
            </w:r>
            <w:r>
              <w:tab/>
              <w:t>for equipping the above platforms;</w:t>
            </w:r>
          </w:p>
          <w:p w14:paraId="59109671"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72" w14:textId="77777777" w:rsidR="00E546F5" w:rsidRDefault="00951CE2">
            <w:pPr>
              <w:pStyle w:val="NormalinTable"/>
            </w:pPr>
            <w:r>
              <w:t>0.0%</w:t>
            </w:r>
          </w:p>
        </w:tc>
      </w:tr>
      <w:tr w:rsidR="00E546F5" w14:paraId="5910967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74" w14:textId="77777777" w:rsidR="00E546F5" w:rsidRDefault="00951CE2">
            <w:pPr>
              <w:pStyle w:val="NormalinTable"/>
            </w:pPr>
            <w:r>
              <w:t>9026000000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75" w14:textId="77777777" w:rsidR="00E546F5" w:rsidRDefault="00951CE2">
            <w:pPr>
              <w:pStyle w:val="Tier1"/>
            </w:pPr>
            <w:r>
              <w:t>Instruments and apparatus for measuring or checking the flow, level, pressure or other variables of liquids or gases (for example, flow meters, level gauges, manometers, heat meters), excluding instruments and apparatus of hea</w:t>
            </w:r>
            <w:r>
              <w:t>ding 9014, 9015, 9028 or 9032</w:t>
            </w:r>
          </w:p>
          <w:p w14:paraId="59109676" w14:textId="77777777" w:rsidR="00E546F5" w:rsidRDefault="00951CE2">
            <w:pPr>
              <w:pStyle w:val="Tier1Bullet"/>
            </w:pPr>
            <w:r>
              <w:t>-</w:t>
            </w:r>
            <w:r>
              <w:tab/>
              <w:t>use by, or on behalf of, the UK Armed Forces, individually or in cooperation with other States</w:t>
            </w:r>
          </w:p>
          <w:p w14:paraId="59109677" w14:textId="77777777" w:rsidR="00E546F5" w:rsidRDefault="00951CE2">
            <w:pPr>
              <w:pStyle w:val="Tier1Bullet"/>
            </w:pPr>
            <w:r>
              <w:tab/>
              <w:t>a) for defending the territorial integrity of the United Kingdom, or</w:t>
            </w:r>
          </w:p>
          <w:p w14:paraId="59109678" w14:textId="77777777" w:rsidR="00E546F5" w:rsidRDefault="00951CE2">
            <w:pPr>
              <w:pStyle w:val="Tier1Bullet"/>
            </w:pPr>
            <w:r>
              <w:tab/>
              <w:t>b) in participating in international peace-keeping or supp</w:t>
            </w:r>
            <w:r>
              <w:t>ort operations, or</w:t>
            </w:r>
          </w:p>
          <w:p w14:paraId="59109679" w14:textId="77777777" w:rsidR="00E546F5" w:rsidRDefault="00951CE2">
            <w:pPr>
              <w:pStyle w:val="Tier1Bullet"/>
            </w:pPr>
            <w:r>
              <w:tab/>
              <w:t>c) for other military purposes like the protection of nationals of the United Kingdom from social or military unrest or,</w:t>
            </w:r>
          </w:p>
          <w:p w14:paraId="5910967A" w14:textId="77777777" w:rsidR="00E546F5" w:rsidRDefault="00951CE2">
            <w:pPr>
              <w:pStyle w:val="Tier1Bullet"/>
            </w:pPr>
            <w:r>
              <w:tab/>
              <w:t>d) for training purposes, or</w:t>
            </w:r>
          </w:p>
          <w:p w14:paraId="5910967B" w14:textId="77777777" w:rsidR="00E546F5" w:rsidRDefault="00951CE2">
            <w:pPr>
              <w:pStyle w:val="Tier1Bullet"/>
            </w:pPr>
            <w:r>
              <w:tab/>
              <w:t xml:space="preserve">e) temporarily, for civil purposes in the customs territory of the United </w:t>
            </w:r>
            <w:r>
              <w:t>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7C" w14:textId="77777777" w:rsidR="00E546F5" w:rsidRDefault="00951CE2">
            <w:pPr>
              <w:pStyle w:val="NormalinTable"/>
            </w:pPr>
            <w:r>
              <w:t>0.0%</w:t>
            </w:r>
          </w:p>
        </w:tc>
      </w:tr>
      <w:tr w:rsidR="00E546F5" w14:paraId="5910968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7E" w14:textId="77777777" w:rsidR="00E546F5" w:rsidRDefault="00951CE2">
            <w:pPr>
              <w:pStyle w:val="NormalinTable"/>
            </w:pPr>
            <w:r>
              <w:t>9027000000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7F" w14:textId="77777777" w:rsidR="00E546F5" w:rsidRDefault="00951CE2">
            <w:pPr>
              <w:pStyle w:val="Tier1"/>
            </w:pPr>
            <w:r>
              <w:t>Instruments and apparatus for physical or chemical analysis (for example, polarimeters, refractometers, spectrometers, gas or smoke analysis apparatus); instruments and apparatus for measuri</w:t>
            </w:r>
            <w:r>
              <w:t>ng or checking viscosity, porosity, expansion, surface tension or the like; instruments and apparatus for measuring or checking quantities of heat, sound or light (including exposure meters); microtomes</w:t>
            </w:r>
          </w:p>
          <w:p w14:paraId="59109680" w14:textId="77777777" w:rsidR="00E546F5" w:rsidRDefault="00951CE2">
            <w:pPr>
              <w:pStyle w:val="Tier1Bullet"/>
            </w:pPr>
            <w:r>
              <w:t>-</w:t>
            </w:r>
            <w:r>
              <w:tab/>
              <w:t>use by, or on behalf of, the UK Armed Forces, indiv</w:t>
            </w:r>
            <w:r>
              <w:t>idually or in cooperation with other States</w:t>
            </w:r>
          </w:p>
          <w:p w14:paraId="59109681" w14:textId="77777777" w:rsidR="00E546F5" w:rsidRDefault="00951CE2">
            <w:pPr>
              <w:pStyle w:val="Tier1Bullet"/>
            </w:pPr>
            <w:r>
              <w:tab/>
              <w:t>a) for defending the territorial integrity of the United Kingdom, or</w:t>
            </w:r>
          </w:p>
          <w:p w14:paraId="59109682" w14:textId="77777777" w:rsidR="00E546F5" w:rsidRDefault="00951CE2">
            <w:pPr>
              <w:pStyle w:val="Tier1Bullet"/>
            </w:pPr>
            <w:r>
              <w:tab/>
              <w:t>b) in participating in international peace-keeping or support operations, or</w:t>
            </w:r>
          </w:p>
          <w:p w14:paraId="59109683" w14:textId="77777777" w:rsidR="00E546F5" w:rsidRDefault="00951CE2">
            <w:pPr>
              <w:pStyle w:val="Tier1Bullet"/>
            </w:pPr>
            <w:r>
              <w:tab/>
              <w:t xml:space="preserve">c) for other military purposes like the protection of </w:t>
            </w:r>
            <w:r>
              <w:t>nationals of the United Kingdom from social or military unrest or,</w:t>
            </w:r>
          </w:p>
          <w:p w14:paraId="59109684" w14:textId="77777777" w:rsidR="00E546F5" w:rsidRDefault="00951CE2">
            <w:pPr>
              <w:pStyle w:val="Tier1Bullet"/>
            </w:pPr>
            <w:r>
              <w:tab/>
              <w:t>d) for training purposes, or</w:t>
            </w:r>
          </w:p>
          <w:p w14:paraId="59109685"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86" w14:textId="77777777" w:rsidR="00E546F5" w:rsidRDefault="00951CE2">
            <w:pPr>
              <w:pStyle w:val="NormalinTable"/>
            </w:pPr>
            <w:r>
              <w:t>0.0%</w:t>
            </w:r>
          </w:p>
        </w:tc>
      </w:tr>
      <w:tr w:rsidR="00E546F5" w14:paraId="591096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88" w14:textId="77777777" w:rsidR="00E546F5" w:rsidRDefault="00951CE2">
            <w:pPr>
              <w:pStyle w:val="NormalinTable"/>
            </w:pPr>
            <w:r>
              <w:t>9027101000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89" w14:textId="77777777" w:rsidR="00E546F5" w:rsidRDefault="00951CE2">
            <w:pPr>
              <w:pStyle w:val="Tier1"/>
            </w:pPr>
            <w:r>
              <w:t xml:space="preserve">Instruments and apparatus for physical or chemical analysis (for example, polarimeters, refractometers, spectrometers, gas or smoke analysis apparatus); instruments and apparatus for measuring or checking viscosity, porosity, expansion, surface tension or </w:t>
            </w:r>
            <w:r>
              <w:t>the like; instruments and apparatus for measuring or checking quantities of heat, sound or light (including exposure meters); microtomes</w:t>
            </w:r>
          </w:p>
          <w:p w14:paraId="5910968A" w14:textId="77777777" w:rsidR="00E546F5" w:rsidRDefault="00951CE2">
            <w:pPr>
              <w:pStyle w:val="Tier2"/>
            </w:pPr>
            <w:r>
              <w:t>-</w:t>
            </w:r>
            <w:r>
              <w:tab/>
              <w:t>Gas or smoke analysis apparatus</w:t>
            </w:r>
          </w:p>
          <w:p w14:paraId="5910968B" w14:textId="77777777" w:rsidR="00E546F5" w:rsidRDefault="00951CE2">
            <w:pPr>
              <w:pStyle w:val="Tier3"/>
            </w:pPr>
            <w:r>
              <w:t>-</w:t>
            </w:r>
            <w:r>
              <w:tab/>
              <w:t>-</w:t>
            </w:r>
            <w:r>
              <w:tab/>
              <w:t>Electronic</w:t>
            </w:r>
          </w:p>
          <w:p w14:paraId="5910968C" w14:textId="77777777" w:rsidR="00E546F5" w:rsidRDefault="00951CE2">
            <w:pPr>
              <w:pStyle w:val="Tier3Bullet"/>
            </w:pPr>
            <w:r>
              <w:tab/>
            </w:r>
            <w:r>
              <w:tab/>
              <w:t>-</w:t>
            </w:r>
            <w:r>
              <w:tab/>
              <w:t>for incorporation in ships, boats or other vessels listed in Table</w:t>
            </w:r>
            <w:r>
              <w:t xml:space="preserve"> 1, for the purposes of their construction, repair, maintenance or conversion;</w:t>
            </w:r>
          </w:p>
          <w:p w14:paraId="5910968D" w14:textId="77777777" w:rsidR="00E546F5" w:rsidRDefault="00951CE2">
            <w:pPr>
              <w:pStyle w:val="Tier3Bullet"/>
            </w:pPr>
            <w:r>
              <w:tab/>
            </w:r>
            <w:r>
              <w:tab/>
              <w:t>-</w:t>
            </w:r>
            <w:r>
              <w:tab/>
              <w:t>for fitting to or equipping such ships, boats or other vessels;</w:t>
            </w:r>
          </w:p>
          <w:p w14:paraId="5910968E" w14:textId="77777777" w:rsidR="00E546F5" w:rsidRDefault="00951CE2">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14:paraId="5910968F" w14:textId="77777777" w:rsidR="00E546F5" w:rsidRDefault="00951CE2">
            <w:pPr>
              <w:pStyle w:val="Tier3Bullet"/>
            </w:pPr>
            <w:r>
              <w:tab/>
            </w:r>
            <w:r>
              <w:tab/>
              <w:t>-</w:t>
            </w:r>
            <w:r>
              <w:tab/>
              <w:t>for equipping the above platforms;</w:t>
            </w:r>
          </w:p>
          <w:p w14:paraId="59109690"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91" w14:textId="77777777" w:rsidR="00E546F5" w:rsidRDefault="00951CE2">
            <w:pPr>
              <w:pStyle w:val="NormalinTable"/>
            </w:pPr>
            <w:r>
              <w:t>0.0%</w:t>
            </w:r>
          </w:p>
        </w:tc>
      </w:tr>
      <w:tr w:rsidR="00E546F5" w14:paraId="5910969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93" w14:textId="77777777" w:rsidR="00E546F5" w:rsidRDefault="00951CE2">
            <w:pPr>
              <w:pStyle w:val="NormalinTable"/>
            </w:pPr>
            <w:r>
              <w:t>9027109090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94" w14:textId="77777777" w:rsidR="00E546F5" w:rsidRDefault="00951CE2">
            <w:pPr>
              <w:pStyle w:val="Tier1"/>
            </w:pPr>
            <w:r>
              <w:t xml:space="preserve">Instruments and apparatus for physical or chemical analysis (for example, polarimeters, refractometers, spectrometers, gas or smoke analysis apparatus); instruments and apparatus for measuring or checking viscosity, porosity, expansion, surface </w:t>
            </w:r>
            <w:r>
              <w:t>tension or the like; instruments and apparatus for measuring or checking quantities of heat, sound or light (including exposure meters); microtomes</w:t>
            </w:r>
          </w:p>
          <w:p w14:paraId="59109695" w14:textId="77777777" w:rsidR="00E546F5" w:rsidRDefault="00951CE2">
            <w:pPr>
              <w:pStyle w:val="Tier2"/>
            </w:pPr>
            <w:r>
              <w:t>-</w:t>
            </w:r>
            <w:r>
              <w:tab/>
              <w:t>Gas or smoke analysis apparatus</w:t>
            </w:r>
          </w:p>
          <w:p w14:paraId="59109696" w14:textId="77777777" w:rsidR="00E546F5" w:rsidRDefault="00951CE2">
            <w:pPr>
              <w:pStyle w:val="Tier3"/>
            </w:pPr>
            <w:r>
              <w:t>-</w:t>
            </w:r>
            <w:r>
              <w:tab/>
              <w:t>-</w:t>
            </w:r>
            <w:r>
              <w:tab/>
              <w:t>Other</w:t>
            </w:r>
          </w:p>
          <w:p w14:paraId="59109697" w14:textId="77777777" w:rsidR="00E546F5" w:rsidRDefault="00951CE2">
            <w:pPr>
              <w:pStyle w:val="Tier4"/>
            </w:pPr>
            <w:r>
              <w:t>-</w:t>
            </w:r>
            <w:r>
              <w:tab/>
              <w:t>-</w:t>
            </w:r>
            <w:r>
              <w:tab/>
              <w:t>-</w:t>
            </w:r>
            <w:r>
              <w:tab/>
              <w:t>Other</w:t>
            </w:r>
          </w:p>
          <w:p w14:paraId="59109698" w14:textId="77777777" w:rsidR="00E546F5" w:rsidRDefault="00951CE2">
            <w:pPr>
              <w:pStyle w:val="Tier4Bullet"/>
            </w:pPr>
            <w:r>
              <w:tab/>
            </w:r>
            <w:r>
              <w:tab/>
            </w:r>
            <w:r>
              <w:tab/>
              <w:t>-</w:t>
            </w:r>
            <w:r>
              <w:tab/>
              <w:t>for incorporation in ships, boats or other vess</w:t>
            </w:r>
            <w:r>
              <w:t>els listed in Table 1, for the purposes of their construction, repair, maintenance or conversion;</w:t>
            </w:r>
          </w:p>
          <w:p w14:paraId="59109699" w14:textId="77777777" w:rsidR="00E546F5" w:rsidRDefault="00951CE2">
            <w:pPr>
              <w:pStyle w:val="Tier4Bullet"/>
            </w:pPr>
            <w:r>
              <w:tab/>
            </w:r>
            <w:r>
              <w:tab/>
            </w:r>
            <w:r>
              <w:tab/>
              <w:t>-</w:t>
            </w:r>
            <w:r>
              <w:tab/>
              <w:t>for fitting to or equipping such ships, boats or other vessels;</w:t>
            </w:r>
          </w:p>
          <w:p w14:paraId="5910969A"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969B" w14:textId="77777777" w:rsidR="00E546F5" w:rsidRDefault="00951CE2">
            <w:pPr>
              <w:pStyle w:val="Tier4Bullet"/>
            </w:pPr>
            <w:r>
              <w:tab/>
            </w:r>
            <w:r>
              <w:tab/>
            </w:r>
            <w:r>
              <w:tab/>
              <w:t>-</w:t>
            </w:r>
            <w:r>
              <w:tab/>
              <w:t>for equipping the above platforms;</w:t>
            </w:r>
          </w:p>
          <w:p w14:paraId="5910969C" w14:textId="77777777" w:rsidR="00E546F5" w:rsidRDefault="00951CE2">
            <w:pPr>
              <w:pStyle w:val="Tier4Bullet"/>
            </w:pPr>
            <w:r>
              <w:tab/>
            </w:r>
            <w:r>
              <w:tab/>
            </w:r>
            <w:r>
              <w:tab/>
              <w:t>-</w:t>
            </w:r>
            <w:r>
              <w:tab/>
              <w:t>for linking these drilling or production platforms t</w:t>
            </w:r>
            <w:r>
              <w: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9D" w14:textId="77777777" w:rsidR="00E546F5" w:rsidRDefault="00951CE2">
            <w:pPr>
              <w:pStyle w:val="NormalinTable"/>
            </w:pPr>
            <w:r>
              <w:t>0.0%</w:t>
            </w:r>
          </w:p>
        </w:tc>
      </w:tr>
      <w:tr w:rsidR="00E546F5" w14:paraId="591096A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9F" w14:textId="77777777" w:rsidR="00E546F5" w:rsidRDefault="00951CE2">
            <w:pPr>
              <w:pStyle w:val="NormalinTable"/>
            </w:pPr>
            <w:r>
              <w:t>9027801700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A0" w14:textId="77777777" w:rsidR="00E546F5" w:rsidRDefault="00951CE2">
            <w:pPr>
              <w:pStyle w:val="Tier1"/>
            </w:pPr>
            <w:r>
              <w:t>Instruments and apparatus for physical or chemical analysis (for example, polarimeters, refractometers, spectrometers, gas or smoke analysis apparatus); instruments and apparatus for measuring or checking viscosity, porosity</w:t>
            </w:r>
            <w:r>
              <w:t>, expansion, surface tension or the like; instruments and apparatus for measuring or checking quantities of heat, sound or light (including exposure meters); microtomes</w:t>
            </w:r>
          </w:p>
          <w:p w14:paraId="591096A1" w14:textId="77777777" w:rsidR="00E546F5" w:rsidRDefault="00951CE2">
            <w:pPr>
              <w:pStyle w:val="Tier2"/>
            </w:pPr>
            <w:r>
              <w:t>-</w:t>
            </w:r>
            <w:r>
              <w:tab/>
              <w:t>Other instruments and apparatus</w:t>
            </w:r>
          </w:p>
          <w:p w14:paraId="591096A2" w14:textId="77777777" w:rsidR="00E546F5" w:rsidRDefault="00951CE2">
            <w:pPr>
              <w:pStyle w:val="Tier3"/>
            </w:pPr>
            <w:r>
              <w:t>-</w:t>
            </w:r>
            <w:r>
              <w:tab/>
              <w:t>-</w:t>
            </w:r>
            <w:r>
              <w:tab/>
              <w:t>Other</w:t>
            </w:r>
          </w:p>
          <w:p w14:paraId="591096A3" w14:textId="77777777" w:rsidR="00E546F5" w:rsidRDefault="00951CE2">
            <w:pPr>
              <w:pStyle w:val="Tier4"/>
            </w:pPr>
            <w:r>
              <w:t>-</w:t>
            </w:r>
            <w:r>
              <w:tab/>
              <w:t>-</w:t>
            </w:r>
            <w:r>
              <w:tab/>
              <w:t>-</w:t>
            </w:r>
            <w:r>
              <w:tab/>
              <w:t>Electronic</w:t>
            </w:r>
          </w:p>
          <w:p w14:paraId="591096A4" w14:textId="77777777" w:rsidR="00E546F5" w:rsidRDefault="00951CE2">
            <w:pPr>
              <w:pStyle w:val="Tier5"/>
            </w:pPr>
            <w:r>
              <w:t>-</w:t>
            </w:r>
            <w:r>
              <w:tab/>
              <w:t>-</w:t>
            </w:r>
            <w:r>
              <w:tab/>
              <w:t>-</w:t>
            </w:r>
            <w:r>
              <w:tab/>
              <w:t>-</w:t>
            </w:r>
            <w:r>
              <w:tab/>
              <w:t>Other</w:t>
            </w:r>
          </w:p>
          <w:p w14:paraId="591096A5"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96A6" w14:textId="77777777" w:rsidR="00E546F5" w:rsidRDefault="00951CE2">
            <w:pPr>
              <w:pStyle w:val="Tier5Bullet"/>
            </w:pPr>
            <w:r>
              <w:tab/>
            </w:r>
            <w:r>
              <w:tab/>
            </w:r>
            <w:r>
              <w:tab/>
            </w:r>
            <w:r>
              <w:tab/>
              <w:t>-</w:t>
            </w:r>
            <w:r>
              <w:tab/>
              <w:t>for fitting to or equipping such ships, boats or other vessels;</w:t>
            </w:r>
          </w:p>
          <w:p w14:paraId="591096A7"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6A8" w14:textId="77777777" w:rsidR="00E546F5" w:rsidRDefault="00951CE2">
            <w:pPr>
              <w:pStyle w:val="Tier5Bullet"/>
            </w:pPr>
            <w:r>
              <w:tab/>
            </w:r>
            <w:r>
              <w:tab/>
            </w:r>
            <w:r>
              <w:tab/>
            </w:r>
            <w:r>
              <w:tab/>
              <w:t>-</w:t>
            </w:r>
            <w:r>
              <w:tab/>
              <w:t>for equipping the above platforms;</w:t>
            </w:r>
          </w:p>
          <w:p w14:paraId="591096A9"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AA" w14:textId="77777777" w:rsidR="00E546F5" w:rsidRDefault="00951CE2">
            <w:pPr>
              <w:pStyle w:val="NormalinTable"/>
            </w:pPr>
            <w:r>
              <w:t>0.0%</w:t>
            </w:r>
          </w:p>
        </w:tc>
      </w:tr>
      <w:tr w:rsidR="00E546F5" w14:paraId="591096B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AC" w14:textId="77777777" w:rsidR="00E546F5" w:rsidRDefault="00951CE2">
            <w:pPr>
              <w:pStyle w:val="NormalinTable"/>
            </w:pPr>
            <w:r>
              <w:t>9027809900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AD" w14:textId="77777777" w:rsidR="00E546F5" w:rsidRDefault="00951CE2">
            <w:pPr>
              <w:pStyle w:val="Tier1"/>
            </w:pPr>
            <w:r>
              <w:t xml:space="preserve">Instruments and apparatus for physical or chemical analysis (for example, polarimeters, refractometers, spectrometers, gas or smoke analysis apparatus); instruments and apparatus for </w:t>
            </w:r>
            <w:r>
              <w:t>measuring or checking viscosity, porosity, expansion, surface tension or the like; instruments and apparatus for measuring or checking quantities of heat, sound or light (including exposure meters); microtomes</w:t>
            </w:r>
          </w:p>
          <w:p w14:paraId="591096AE" w14:textId="77777777" w:rsidR="00E546F5" w:rsidRDefault="00951CE2">
            <w:pPr>
              <w:pStyle w:val="Tier2"/>
            </w:pPr>
            <w:r>
              <w:t>-</w:t>
            </w:r>
            <w:r>
              <w:tab/>
              <w:t>Other instruments and apparatus</w:t>
            </w:r>
          </w:p>
          <w:p w14:paraId="591096AF" w14:textId="77777777" w:rsidR="00E546F5" w:rsidRDefault="00951CE2">
            <w:pPr>
              <w:pStyle w:val="Tier3"/>
            </w:pPr>
            <w:r>
              <w:t>-</w:t>
            </w:r>
            <w:r>
              <w:tab/>
              <w:t>-</w:t>
            </w:r>
            <w:r>
              <w:tab/>
              <w:t>Other</w:t>
            </w:r>
          </w:p>
          <w:p w14:paraId="591096B0" w14:textId="77777777" w:rsidR="00E546F5" w:rsidRDefault="00951CE2">
            <w:pPr>
              <w:pStyle w:val="Tier4"/>
            </w:pPr>
            <w:r>
              <w:t>-</w:t>
            </w:r>
            <w:r>
              <w:tab/>
            </w:r>
            <w:r>
              <w:t>-</w:t>
            </w:r>
            <w:r>
              <w:tab/>
              <w:t>-</w:t>
            </w:r>
            <w:r>
              <w:tab/>
              <w:t>Other</w:t>
            </w:r>
          </w:p>
          <w:p w14:paraId="591096B1" w14:textId="77777777" w:rsidR="00E546F5" w:rsidRDefault="00951CE2">
            <w:pPr>
              <w:pStyle w:val="Tier5"/>
            </w:pPr>
            <w:r>
              <w:t>-</w:t>
            </w:r>
            <w:r>
              <w:tab/>
              <w:t>-</w:t>
            </w:r>
            <w:r>
              <w:tab/>
              <w:t>-</w:t>
            </w:r>
            <w:r>
              <w:tab/>
              <w:t>-</w:t>
            </w:r>
            <w:r>
              <w:tab/>
              <w:t>Other</w:t>
            </w:r>
          </w:p>
          <w:p w14:paraId="591096B2"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6B3" w14:textId="77777777" w:rsidR="00E546F5" w:rsidRDefault="00951CE2">
            <w:pPr>
              <w:pStyle w:val="Tier5Bullet"/>
            </w:pPr>
            <w:r>
              <w:tab/>
            </w:r>
            <w:r>
              <w:tab/>
            </w:r>
            <w:r>
              <w:tab/>
            </w:r>
            <w:r>
              <w:tab/>
              <w:t>-</w:t>
            </w:r>
            <w:r>
              <w:tab/>
              <w:t>for fitting to or equipping such ships, boats or other vessels;</w:t>
            </w:r>
          </w:p>
          <w:p w14:paraId="591096B4" w14:textId="77777777" w:rsidR="00E546F5" w:rsidRDefault="00951CE2">
            <w:pPr>
              <w:pStyle w:val="Tier5Bullet"/>
            </w:pP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14:paraId="591096B5" w14:textId="77777777" w:rsidR="00E546F5" w:rsidRDefault="00951CE2">
            <w:pPr>
              <w:pStyle w:val="Tier5Bullet"/>
            </w:pPr>
            <w:r>
              <w:tab/>
            </w:r>
            <w:r>
              <w:tab/>
            </w:r>
            <w:r>
              <w:tab/>
            </w:r>
            <w:r>
              <w:tab/>
              <w:t>-</w:t>
            </w:r>
            <w:r>
              <w:tab/>
              <w:t>for equipping the above platf</w:t>
            </w:r>
            <w:r>
              <w:t>orms;</w:t>
            </w:r>
          </w:p>
          <w:p w14:paraId="591096B6"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B7" w14:textId="77777777" w:rsidR="00E546F5" w:rsidRDefault="00951CE2">
            <w:pPr>
              <w:pStyle w:val="NormalinTable"/>
            </w:pPr>
            <w:r>
              <w:t>0.0%</w:t>
            </w:r>
          </w:p>
        </w:tc>
      </w:tr>
      <w:tr w:rsidR="00E546F5" w14:paraId="591096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B9" w14:textId="77777777" w:rsidR="00E546F5" w:rsidRDefault="00951CE2">
            <w:pPr>
              <w:pStyle w:val="NormalinTable"/>
            </w:pPr>
            <w:r>
              <w:t>9028000000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BA" w14:textId="77777777" w:rsidR="00E546F5" w:rsidRDefault="00951CE2">
            <w:pPr>
              <w:pStyle w:val="Tier1"/>
            </w:pPr>
            <w:r>
              <w:t>Gas, liquid or electricity supply or production meters, including calibrating meters therefor</w:t>
            </w:r>
          </w:p>
          <w:p w14:paraId="591096BB"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96BC" w14:textId="77777777" w:rsidR="00E546F5" w:rsidRDefault="00951CE2">
            <w:pPr>
              <w:pStyle w:val="Tier1Bullet"/>
            </w:pPr>
            <w:r>
              <w:t>-</w:t>
            </w:r>
            <w:r>
              <w:tab/>
              <w:t>for fitting to or equipping such ships, boats or other vessels;</w:t>
            </w:r>
          </w:p>
          <w:p w14:paraId="591096BD"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96BE" w14:textId="77777777" w:rsidR="00E546F5" w:rsidRDefault="00951CE2">
            <w:pPr>
              <w:pStyle w:val="Tier1Bullet"/>
            </w:pPr>
            <w:r>
              <w:t>-</w:t>
            </w:r>
            <w:r>
              <w:tab/>
              <w:t>for equipping the above platforms;</w:t>
            </w:r>
          </w:p>
          <w:p w14:paraId="591096BF"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C0" w14:textId="77777777" w:rsidR="00E546F5" w:rsidRDefault="00951CE2">
            <w:pPr>
              <w:pStyle w:val="NormalinTable"/>
            </w:pPr>
            <w:r>
              <w:t>0.0%</w:t>
            </w:r>
          </w:p>
        </w:tc>
      </w:tr>
      <w:tr w:rsidR="00E546F5" w14:paraId="591096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C2" w14:textId="77777777" w:rsidR="00E546F5" w:rsidRDefault="00951CE2">
            <w:pPr>
              <w:pStyle w:val="NormalinTable"/>
            </w:pPr>
            <w:r>
              <w:t>9029100090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C3" w14:textId="77777777" w:rsidR="00E546F5" w:rsidRDefault="00951CE2">
            <w:pPr>
              <w:pStyle w:val="Tier1"/>
            </w:pPr>
            <w:r>
              <w:t xml:space="preserve">Revolution </w:t>
            </w:r>
            <w:r>
              <w:t>counters, production counters, taximeters, milometers, pedometers and the like; speed indicators and tachometers, other than those of heading 9014 or 9015; stroboscopes</w:t>
            </w:r>
          </w:p>
          <w:p w14:paraId="591096C4" w14:textId="77777777" w:rsidR="00E546F5" w:rsidRDefault="00951CE2">
            <w:pPr>
              <w:pStyle w:val="Tier2"/>
            </w:pPr>
            <w:r>
              <w:t>-</w:t>
            </w:r>
            <w:r>
              <w:tab/>
              <w:t xml:space="preserve">Revolution counters, production counters, taximeters, milometers, </w:t>
            </w:r>
            <w:r>
              <w:t>pedometers and the like</w:t>
            </w:r>
          </w:p>
          <w:p w14:paraId="591096C5" w14:textId="77777777" w:rsidR="00E546F5" w:rsidRDefault="00951CE2">
            <w:pPr>
              <w:pStyle w:val="Tier3"/>
            </w:pPr>
            <w:r>
              <w:t>-</w:t>
            </w:r>
            <w:r>
              <w:tab/>
              <w:t>-</w:t>
            </w:r>
            <w:r>
              <w:tab/>
              <w:t>Other</w:t>
            </w:r>
          </w:p>
          <w:p w14:paraId="591096C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6C7" w14:textId="77777777" w:rsidR="00E546F5" w:rsidRDefault="00951CE2">
            <w:pPr>
              <w:pStyle w:val="Tier3Bullet"/>
            </w:pPr>
            <w:r>
              <w:tab/>
            </w:r>
            <w:r>
              <w:tab/>
              <w:t>-</w:t>
            </w:r>
            <w:r>
              <w:tab/>
              <w:t>for fitting to or equipping such ships, boats or other vessels;</w:t>
            </w:r>
          </w:p>
          <w:p w14:paraId="591096C8" w14:textId="77777777" w:rsidR="00E546F5" w:rsidRDefault="00951CE2">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14:paraId="591096C9" w14:textId="77777777" w:rsidR="00E546F5" w:rsidRDefault="00951CE2">
            <w:pPr>
              <w:pStyle w:val="Tier3Bullet"/>
            </w:pPr>
            <w:r>
              <w:tab/>
            </w:r>
            <w:r>
              <w:tab/>
              <w:t>-</w:t>
            </w:r>
            <w:r>
              <w:tab/>
              <w:t>for equipping the above pla</w:t>
            </w:r>
            <w:r>
              <w:t>tforms;</w:t>
            </w:r>
          </w:p>
          <w:p w14:paraId="591096C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CB" w14:textId="77777777" w:rsidR="00E546F5" w:rsidRDefault="00951CE2">
            <w:pPr>
              <w:pStyle w:val="NormalinTable"/>
            </w:pPr>
            <w:r>
              <w:t>0.0%</w:t>
            </w:r>
          </w:p>
        </w:tc>
      </w:tr>
      <w:tr w:rsidR="00E546F5" w14:paraId="591096D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CD" w14:textId="77777777" w:rsidR="00E546F5" w:rsidRDefault="00951CE2">
            <w:pPr>
              <w:pStyle w:val="NormalinTable"/>
            </w:pPr>
            <w:r>
              <w:t>9029203190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CE" w14:textId="77777777" w:rsidR="00E546F5" w:rsidRDefault="00951CE2">
            <w:pPr>
              <w:pStyle w:val="Tier1"/>
            </w:pPr>
            <w:r>
              <w:t xml:space="preserve">Revolution counters, production counters, taximeters, milometers, pedometers and the like; speed indicators and tachometers, other than those of heading </w:t>
            </w:r>
            <w:r>
              <w:t>9014 or 9015; stroboscopes</w:t>
            </w:r>
          </w:p>
          <w:p w14:paraId="591096CF" w14:textId="77777777" w:rsidR="00E546F5" w:rsidRDefault="00951CE2">
            <w:pPr>
              <w:pStyle w:val="Tier2"/>
            </w:pPr>
            <w:r>
              <w:t>-</w:t>
            </w:r>
            <w:r>
              <w:tab/>
              <w:t>Speed indicators and tachometers; stroboscopes</w:t>
            </w:r>
          </w:p>
          <w:p w14:paraId="591096D0" w14:textId="77777777" w:rsidR="00E546F5" w:rsidRDefault="00951CE2">
            <w:pPr>
              <w:pStyle w:val="Tier3"/>
            </w:pPr>
            <w:r>
              <w:t>-</w:t>
            </w:r>
            <w:r>
              <w:tab/>
              <w:t>-</w:t>
            </w:r>
            <w:r>
              <w:tab/>
              <w:t>Speed indicators and tachometers</w:t>
            </w:r>
          </w:p>
          <w:p w14:paraId="591096D1" w14:textId="77777777" w:rsidR="00E546F5" w:rsidRDefault="00951CE2">
            <w:pPr>
              <w:pStyle w:val="Tier4"/>
            </w:pPr>
            <w:r>
              <w:t>-</w:t>
            </w:r>
            <w:r>
              <w:tab/>
              <w:t>-</w:t>
            </w:r>
            <w:r>
              <w:tab/>
              <w:t>-</w:t>
            </w:r>
            <w:r>
              <w:tab/>
              <w:t>Speed indicators for vehicles</w:t>
            </w:r>
          </w:p>
          <w:p w14:paraId="591096D2" w14:textId="77777777" w:rsidR="00E546F5" w:rsidRDefault="00951CE2">
            <w:pPr>
              <w:pStyle w:val="Tier5"/>
            </w:pPr>
            <w:r>
              <w:t>-</w:t>
            </w:r>
            <w:r>
              <w:tab/>
              <w:t>-</w:t>
            </w:r>
            <w:r>
              <w:tab/>
              <w:t>-</w:t>
            </w:r>
            <w:r>
              <w:tab/>
              <w:t>-</w:t>
            </w:r>
            <w:r>
              <w:tab/>
              <w:t>Other</w:t>
            </w:r>
          </w:p>
          <w:p w14:paraId="591096D3" w14:textId="77777777" w:rsidR="00E546F5" w:rsidRDefault="00951CE2">
            <w:pPr>
              <w:pStyle w:val="Tier5Bullet"/>
            </w:pPr>
            <w:r>
              <w:tab/>
            </w:r>
            <w:r>
              <w:tab/>
            </w:r>
            <w:r>
              <w:tab/>
            </w:r>
            <w:r>
              <w:tab/>
              <w:t>-</w:t>
            </w:r>
            <w:r>
              <w:tab/>
              <w:t xml:space="preserve">for incorporation in ships, boats or other vessels listed in Table 1, for the purposes </w:t>
            </w:r>
            <w:r>
              <w:t>of their construction, repair, maintenance or conversion;</w:t>
            </w:r>
          </w:p>
          <w:p w14:paraId="591096D4" w14:textId="77777777" w:rsidR="00E546F5" w:rsidRDefault="00951CE2">
            <w:pPr>
              <w:pStyle w:val="Tier5Bullet"/>
            </w:pPr>
            <w:r>
              <w:tab/>
            </w:r>
            <w:r>
              <w:tab/>
            </w:r>
            <w:r>
              <w:tab/>
            </w:r>
            <w:r>
              <w:tab/>
              <w:t>-</w:t>
            </w:r>
            <w:r>
              <w:tab/>
              <w:t>for fitting to or equipping such ships, boats or other vessels;</w:t>
            </w:r>
          </w:p>
          <w:p w14:paraId="591096D5" w14:textId="77777777" w:rsidR="00E546F5" w:rsidRDefault="00951CE2">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14:paraId="591096D6" w14:textId="77777777" w:rsidR="00E546F5" w:rsidRDefault="00951CE2">
            <w:pPr>
              <w:pStyle w:val="Tier5Bullet"/>
            </w:pPr>
            <w:r>
              <w:tab/>
            </w:r>
            <w:r>
              <w:tab/>
            </w:r>
            <w:r>
              <w:tab/>
            </w:r>
            <w:r>
              <w:tab/>
              <w:t>-</w:t>
            </w:r>
            <w:r>
              <w:tab/>
              <w:t>for equipping the above platforms;</w:t>
            </w:r>
          </w:p>
          <w:p w14:paraId="591096D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D8" w14:textId="77777777" w:rsidR="00E546F5" w:rsidRDefault="00951CE2">
            <w:pPr>
              <w:pStyle w:val="NormalinTable"/>
            </w:pPr>
            <w:r>
              <w:t>0.0%</w:t>
            </w:r>
          </w:p>
        </w:tc>
      </w:tr>
      <w:tr w:rsidR="00E546F5" w14:paraId="591096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DA" w14:textId="77777777" w:rsidR="00E546F5" w:rsidRDefault="00951CE2">
            <w:pPr>
              <w:pStyle w:val="NormalinTable"/>
            </w:pPr>
            <w:r>
              <w:t>9029203890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DB" w14:textId="77777777" w:rsidR="00E546F5" w:rsidRDefault="00951CE2">
            <w:pPr>
              <w:pStyle w:val="Tier1"/>
            </w:pPr>
            <w:r>
              <w:t xml:space="preserve">Revolution </w:t>
            </w:r>
            <w:r>
              <w:t>counters, production counters, taximeters, milometers, pedometers and the like; speed indicators and tachometers, other than those of heading 9014 or 9015; stroboscopes</w:t>
            </w:r>
          </w:p>
          <w:p w14:paraId="591096DC" w14:textId="77777777" w:rsidR="00E546F5" w:rsidRDefault="00951CE2">
            <w:pPr>
              <w:pStyle w:val="Tier2"/>
            </w:pPr>
            <w:r>
              <w:t>-</w:t>
            </w:r>
            <w:r>
              <w:tab/>
              <w:t>Speed indicators and tachometers; stroboscopes</w:t>
            </w:r>
          </w:p>
          <w:p w14:paraId="591096DD" w14:textId="77777777" w:rsidR="00E546F5" w:rsidRDefault="00951CE2">
            <w:pPr>
              <w:pStyle w:val="Tier3"/>
            </w:pPr>
            <w:r>
              <w:t>-</w:t>
            </w:r>
            <w:r>
              <w:tab/>
              <w:t>-</w:t>
            </w:r>
            <w:r>
              <w:tab/>
              <w:t>Speed indicators and tachometers</w:t>
            </w:r>
          </w:p>
          <w:p w14:paraId="591096DE" w14:textId="77777777" w:rsidR="00E546F5" w:rsidRDefault="00951CE2">
            <w:pPr>
              <w:pStyle w:val="Tier4"/>
            </w:pPr>
            <w:r>
              <w:t>-</w:t>
            </w:r>
            <w:r>
              <w:tab/>
              <w:t>-</w:t>
            </w:r>
            <w:r>
              <w:tab/>
              <w:t>-</w:t>
            </w:r>
            <w:r>
              <w:tab/>
              <w:t>Other</w:t>
            </w:r>
          </w:p>
          <w:p w14:paraId="591096DF" w14:textId="77777777" w:rsidR="00E546F5" w:rsidRDefault="00951CE2">
            <w:pPr>
              <w:pStyle w:val="Tier5"/>
            </w:pPr>
            <w:r>
              <w:t>-</w:t>
            </w:r>
            <w:r>
              <w:tab/>
              <w:t>-</w:t>
            </w:r>
            <w:r>
              <w:tab/>
              <w:t>-</w:t>
            </w:r>
            <w:r>
              <w:tab/>
              <w:t>-</w:t>
            </w:r>
            <w:r>
              <w:tab/>
              <w:t>Other</w:t>
            </w:r>
          </w:p>
          <w:p w14:paraId="591096E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6E1" w14:textId="77777777" w:rsidR="00E546F5" w:rsidRDefault="00951CE2">
            <w:pPr>
              <w:pStyle w:val="Tier5Bullet"/>
            </w:pPr>
            <w:r>
              <w:tab/>
            </w:r>
            <w:r>
              <w:tab/>
            </w:r>
            <w:r>
              <w:tab/>
            </w:r>
            <w:r>
              <w:tab/>
              <w:t>-</w:t>
            </w:r>
            <w:r>
              <w:tab/>
              <w:t>for fitting to or equipping such ships, boats or other vessels;</w:t>
            </w:r>
          </w:p>
          <w:p w14:paraId="591096E2" w14:textId="77777777" w:rsidR="00E546F5" w:rsidRDefault="00951CE2">
            <w:pPr>
              <w:pStyle w:val="Tier5Bullet"/>
            </w:pP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14:paraId="591096E3" w14:textId="77777777" w:rsidR="00E546F5" w:rsidRDefault="00951CE2">
            <w:pPr>
              <w:pStyle w:val="Tier5Bullet"/>
            </w:pPr>
            <w:r>
              <w:tab/>
            </w:r>
            <w:r>
              <w:tab/>
            </w:r>
            <w:r>
              <w:tab/>
            </w:r>
            <w:r>
              <w:tab/>
              <w:t>-</w:t>
            </w:r>
            <w:r>
              <w:tab/>
              <w:t xml:space="preserve">for equipping the above </w:t>
            </w:r>
            <w:r>
              <w:t>platforms;</w:t>
            </w:r>
          </w:p>
          <w:p w14:paraId="591096E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E5" w14:textId="77777777" w:rsidR="00E546F5" w:rsidRDefault="00951CE2">
            <w:pPr>
              <w:pStyle w:val="NormalinTable"/>
            </w:pPr>
            <w:r>
              <w:t>0.0%</w:t>
            </w:r>
          </w:p>
        </w:tc>
      </w:tr>
      <w:tr w:rsidR="00E546F5" w14:paraId="591096F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E7" w14:textId="77777777" w:rsidR="00E546F5" w:rsidRDefault="00951CE2">
            <w:pPr>
              <w:pStyle w:val="NormalinTable"/>
            </w:pPr>
            <w:r>
              <w:t>9029900090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E8" w14:textId="77777777" w:rsidR="00E546F5" w:rsidRDefault="00951CE2">
            <w:pPr>
              <w:pStyle w:val="Tier1"/>
            </w:pPr>
            <w:r>
              <w:t>Revolution counters, production counters, taximeters, milometers, pedometers and the like; speed indicators and tachometers, other than those of heading 90</w:t>
            </w:r>
            <w:r>
              <w:t>14 or 9015; stroboscopes</w:t>
            </w:r>
          </w:p>
          <w:p w14:paraId="591096E9" w14:textId="77777777" w:rsidR="00E546F5" w:rsidRDefault="00951CE2">
            <w:pPr>
              <w:pStyle w:val="Tier2"/>
            </w:pPr>
            <w:r>
              <w:t>-</w:t>
            </w:r>
            <w:r>
              <w:tab/>
              <w:t>Parts and accessories</w:t>
            </w:r>
          </w:p>
          <w:p w14:paraId="591096EA" w14:textId="77777777" w:rsidR="00E546F5" w:rsidRDefault="00951CE2">
            <w:pPr>
              <w:pStyle w:val="Tier3"/>
            </w:pPr>
            <w:r>
              <w:t>-</w:t>
            </w:r>
            <w:r>
              <w:tab/>
              <w:t>-</w:t>
            </w:r>
            <w:r>
              <w:tab/>
              <w:t>Other</w:t>
            </w:r>
          </w:p>
          <w:p w14:paraId="591096EB"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6EC" w14:textId="77777777" w:rsidR="00E546F5" w:rsidRDefault="00951CE2">
            <w:pPr>
              <w:pStyle w:val="Tier3Bullet"/>
            </w:pPr>
            <w:r>
              <w:tab/>
            </w:r>
            <w:r>
              <w:tab/>
              <w:t>-</w:t>
            </w:r>
            <w:r>
              <w:tab/>
              <w:t xml:space="preserve">for fitting to or equipping such </w:t>
            </w:r>
            <w:r>
              <w:t>ships, boats or other vessels;</w:t>
            </w:r>
          </w:p>
          <w:p w14:paraId="591096ED"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96EE" w14:textId="77777777" w:rsidR="00E546F5" w:rsidRDefault="00951CE2">
            <w:pPr>
              <w:pStyle w:val="Tier3Bullet"/>
            </w:pPr>
            <w:r>
              <w:tab/>
            </w:r>
            <w:r>
              <w:tab/>
              <w:t>-</w:t>
            </w:r>
            <w:r>
              <w:tab/>
              <w:t>for equipping the above platforms;</w:t>
            </w:r>
          </w:p>
          <w:p w14:paraId="591096EF"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F0" w14:textId="77777777" w:rsidR="00E546F5" w:rsidRDefault="00951CE2">
            <w:pPr>
              <w:pStyle w:val="NormalinTable"/>
            </w:pPr>
            <w:r>
              <w:t>0.0%</w:t>
            </w:r>
          </w:p>
        </w:tc>
      </w:tr>
      <w:tr w:rsidR="00E546F5" w14:paraId="591096F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F2" w14:textId="77777777" w:rsidR="00E546F5" w:rsidRDefault="00951CE2">
            <w:pPr>
              <w:pStyle w:val="NormalinTable"/>
            </w:pPr>
            <w:r>
              <w:t>9030000000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F3" w14:textId="77777777" w:rsidR="00E546F5" w:rsidRDefault="00951CE2">
            <w:pPr>
              <w:pStyle w:val="Tier1"/>
            </w:pPr>
            <w:r>
              <w:t xml:space="preserve">Oscilloscopes, spectrum analysers and other instruments and apparatus for measuring or checking electrical </w:t>
            </w:r>
            <w:r>
              <w:t>quantities, excluding meters of heading 9028; instruments and apparatus for measuring or detecting alpha, beta, gamma, X-ray, cosmic or other ionising radiation</w:t>
            </w:r>
          </w:p>
          <w:p w14:paraId="591096F4" w14:textId="77777777" w:rsidR="00E546F5" w:rsidRDefault="00951CE2">
            <w:pPr>
              <w:pStyle w:val="Tier1Bullet"/>
            </w:pPr>
            <w:r>
              <w:t>-</w:t>
            </w:r>
            <w:r>
              <w:tab/>
              <w:t>use by, or on behalf of, the UK Armed Forces, individually or in cooperation with other State</w:t>
            </w:r>
            <w:r>
              <w:t>s</w:t>
            </w:r>
          </w:p>
          <w:p w14:paraId="591096F5" w14:textId="77777777" w:rsidR="00E546F5" w:rsidRDefault="00951CE2">
            <w:pPr>
              <w:pStyle w:val="Tier1Bullet"/>
            </w:pPr>
            <w:r>
              <w:tab/>
              <w:t>a) for defending the territorial integrity of the United Kingdom, or</w:t>
            </w:r>
          </w:p>
          <w:p w14:paraId="591096F6" w14:textId="77777777" w:rsidR="00E546F5" w:rsidRDefault="00951CE2">
            <w:pPr>
              <w:pStyle w:val="Tier1Bullet"/>
            </w:pPr>
            <w:r>
              <w:tab/>
              <w:t>b) in participating in international peace-keeping or support operations, or</w:t>
            </w:r>
          </w:p>
          <w:p w14:paraId="591096F7" w14:textId="77777777" w:rsidR="00E546F5" w:rsidRDefault="00951CE2">
            <w:pPr>
              <w:pStyle w:val="Tier1Bullet"/>
            </w:pPr>
            <w:r>
              <w:tab/>
              <w:t xml:space="preserve">c) for other military purposes like the protection of nationals of the United Kingdom from social or </w:t>
            </w:r>
            <w:r>
              <w:t>military unrest or,</w:t>
            </w:r>
          </w:p>
          <w:p w14:paraId="591096F8" w14:textId="77777777" w:rsidR="00E546F5" w:rsidRDefault="00951CE2">
            <w:pPr>
              <w:pStyle w:val="Tier1Bullet"/>
            </w:pPr>
            <w:r>
              <w:tab/>
              <w:t>d) for training purposes, or</w:t>
            </w:r>
          </w:p>
          <w:p w14:paraId="591096F9"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6FA" w14:textId="77777777" w:rsidR="00E546F5" w:rsidRDefault="00951CE2">
            <w:pPr>
              <w:pStyle w:val="NormalinTable"/>
            </w:pPr>
            <w:r>
              <w:t>0.0%</w:t>
            </w:r>
          </w:p>
        </w:tc>
      </w:tr>
      <w:tr w:rsidR="00E546F5" w14:paraId="5910970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6FC" w14:textId="77777777" w:rsidR="00E546F5" w:rsidRDefault="00951CE2">
            <w:pPr>
              <w:pStyle w:val="NormalinTable"/>
            </w:pPr>
            <w:r>
              <w:t>9030310010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6FD" w14:textId="77777777" w:rsidR="00E546F5" w:rsidRDefault="00951CE2">
            <w:pPr>
              <w:pStyle w:val="Tier1"/>
            </w:pPr>
            <w:r>
              <w:t>Oscilloscopes, spectrum analysers and other instruments and appar</w:t>
            </w:r>
            <w:r>
              <w:t>atus for measuring or checking electrical quantities, excluding meters of heading 9028; instruments and apparatus for measuring or detecting alpha, beta, gamma, X-ray, cosmic or other ionising radiation</w:t>
            </w:r>
          </w:p>
          <w:p w14:paraId="591096FE" w14:textId="77777777" w:rsidR="00E546F5" w:rsidRDefault="00951CE2">
            <w:pPr>
              <w:pStyle w:val="Tier2"/>
            </w:pPr>
            <w:r>
              <w:t>-</w:t>
            </w:r>
            <w:r>
              <w:tab/>
              <w:t>Other instruments and apparatus, for measuring or c</w:t>
            </w:r>
            <w:r>
              <w:t>hecking voltage, current, resistance or power</w:t>
            </w:r>
          </w:p>
          <w:p w14:paraId="591096FF" w14:textId="77777777" w:rsidR="00E546F5" w:rsidRDefault="00951CE2">
            <w:pPr>
              <w:pStyle w:val="Tier3"/>
            </w:pPr>
            <w:r>
              <w:t>-</w:t>
            </w:r>
            <w:r>
              <w:tab/>
              <w:t>-</w:t>
            </w:r>
            <w:r>
              <w:tab/>
              <w:t>Multimeters, without a recording device</w:t>
            </w:r>
          </w:p>
          <w:p w14:paraId="59109700" w14:textId="77777777" w:rsidR="00E546F5" w:rsidRDefault="00951CE2">
            <w:pPr>
              <w:pStyle w:val="Tier4"/>
            </w:pPr>
            <w:r>
              <w:t>-</w:t>
            </w:r>
            <w:r>
              <w:tab/>
              <w:t>-</w:t>
            </w:r>
            <w:r>
              <w:tab/>
              <w:t>-</w:t>
            </w:r>
            <w:r>
              <w:tab/>
              <w:t>For use in civil aircraft</w:t>
            </w:r>
          </w:p>
          <w:p w14:paraId="59109701" w14:textId="77777777" w:rsidR="00E546F5" w:rsidRDefault="00951CE2">
            <w:pPr>
              <w:pStyle w:val="Tier4Bullet"/>
            </w:pPr>
            <w:r>
              <w:tab/>
            </w:r>
            <w:r>
              <w:tab/>
            </w:r>
            <w:r>
              <w:tab/>
              <w:t>-</w:t>
            </w:r>
            <w:r>
              <w:tab/>
              <w:t>use in civil aircraft</w:t>
            </w:r>
          </w:p>
          <w:p w14:paraId="59109702" w14:textId="77777777" w:rsidR="00E546F5" w:rsidRDefault="00951CE2">
            <w:pPr>
              <w:pStyle w:val="Tier4Bullet"/>
            </w:pPr>
            <w:r>
              <w:tab/>
            </w:r>
            <w:r>
              <w:tab/>
            </w:r>
            <w:r>
              <w:tab/>
              <w:t>-</w:t>
            </w:r>
            <w:r>
              <w:tab/>
              <w:t xml:space="preserve">use for incorporation in civil aircraft in the course of their manufacture, repair, </w:t>
            </w:r>
            <w:r>
              <w:t>maintenance, rebuilding, modification or conversion</w:t>
            </w:r>
          </w:p>
          <w:p w14:paraId="59109703" w14:textId="77777777" w:rsidR="00E546F5" w:rsidRDefault="00951CE2">
            <w:pPr>
              <w:pStyle w:val="Tier4Bullet"/>
            </w:pP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04" w14:textId="77777777" w:rsidR="00E546F5" w:rsidRDefault="00951CE2">
            <w:pPr>
              <w:pStyle w:val="NormalinTable"/>
            </w:pPr>
            <w:r>
              <w:t>0.0%</w:t>
            </w:r>
          </w:p>
        </w:tc>
      </w:tr>
      <w:tr w:rsidR="00E546F5" w14:paraId="5910970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vAlign w:val="center"/>
          </w:tcPr>
          <w:p w14:paraId="59109706" w14:textId="77777777" w:rsidR="00E546F5" w:rsidRDefault="00951CE2">
            <w:pPr>
              <w:pStyle w:val="NormalinTable"/>
            </w:pPr>
            <w:r>
              <w:rPr>
                <w:color w:val="000000"/>
                <w:szCs w:val="16"/>
              </w:rPr>
              <w:t>9030310020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07" w14:textId="77777777" w:rsidR="00E546F5" w:rsidRDefault="00951CE2">
            <w:pPr>
              <w:pStyle w:val="Tier1"/>
            </w:pPr>
            <w:r>
              <w:rPr>
                <w:color w:val="000000"/>
                <w:szCs w:val="16"/>
              </w:rPr>
              <w:t>Oscilloscopes, spectrum analysers and other instruments and apparatus for measuring or checking electrical quantities, excluding meters of</w:t>
            </w:r>
            <w:r>
              <w:rPr>
                <w:color w:val="000000"/>
                <w:szCs w:val="16"/>
              </w:rPr>
              <w:t xml:space="preserve"> heading|9028; instruments and apparatus for measuring or detecting alpha, beta, gamma, X-ray, cosmic or other ionising radiation</w:t>
            </w:r>
            <w:r>
              <w:rPr>
                <w:color w:val="000000"/>
                <w:szCs w:val="16"/>
              </w:rPr>
              <w:br/>
            </w:r>
            <w:r>
              <w:rPr>
                <w:color w:val="000000"/>
                <w:szCs w:val="16"/>
              </w:rPr>
              <w:t>- Other instruments and apparatus, for measuring or checking voltage, current, resistance or power</w:t>
            </w:r>
            <w:r>
              <w:rPr>
                <w:color w:val="000000"/>
                <w:szCs w:val="16"/>
              </w:rPr>
              <w:br/>
            </w:r>
            <w:r>
              <w:rPr>
                <w:color w:val="000000"/>
                <w:szCs w:val="16"/>
              </w:rPr>
              <w:t xml:space="preserve">- - Multimeters, without a </w:t>
            </w:r>
            <w:r>
              <w:rPr>
                <w:color w:val="000000"/>
                <w:szCs w:val="16"/>
              </w:rPr>
              <w:t>recording device</w:t>
            </w:r>
            <w:r>
              <w:rPr>
                <w:color w:val="000000"/>
                <w:szCs w:val="16"/>
              </w:rPr>
              <w:br/>
            </w:r>
            <w:r>
              <w:rPr>
                <w:color w:val="000000"/>
                <w:szCs w:val="16"/>
              </w:rPr>
              <w:t>- - - Automotive battery sensor for measuring voltage, current and temperature with:</w:t>
            </w:r>
            <w:r>
              <w:rPr>
                <w:color w:val="000000"/>
                <w:szCs w:val="16"/>
              </w:rPr>
              <w:br/>
            </w:r>
            <w:r>
              <w:rPr>
                <w:color w:val="000000"/>
                <w:szCs w:val="16"/>
              </w:rPr>
              <w:t xml:space="preserve"> </w:t>
            </w:r>
            <w:r>
              <w:rPr>
                <w:color w:val="000000"/>
                <w:szCs w:val="16"/>
              </w:rPr>
              <w:br/>
            </w:r>
            <w:r>
              <w:rPr>
                <w:color w:val="000000"/>
                <w:szCs w:val="16"/>
              </w:rPr>
              <w:t>-|a measuring unit, voltage regulator, micro-controller and LIN-Transceiver,</w:t>
            </w:r>
            <w:r>
              <w:rPr>
                <w:color w:val="000000"/>
                <w:szCs w:val="16"/>
              </w:rPr>
              <w:br/>
            </w:r>
            <w:r>
              <w:rPr>
                <w:color w:val="000000"/>
                <w:szCs w:val="16"/>
              </w:rPr>
              <w:t xml:space="preserve"> </w:t>
            </w:r>
            <w:r>
              <w:rPr>
                <w:color w:val="000000"/>
                <w:szCs w:val="16"/>
              </w:rPr>
              <w:br/>
            </w:r>
            <w:r>
              <w:rPr>
                <w:color w:val="000000"/>
                <w:szCs w:val="16"/>
              </w:rPr>
              <w:t>-|a battery pole terminal, LIN-connector and ground cable,</w:t>
            </w:r>
            <w:r>
              <w:rPr>
                <w:color w:val="000000"/>
                <w:szCs w:val="16"/>
              </w:rPr>
              <w:br/>
            </w:r>
            <w:r>
              <w:rPr>
                <w:color w:val="000000"/>
                <w:szCs w:val="16"/>
              </w:rPr>
              <w:t>for use in the</w:t>
            </w:r>
            <w:r>
              <w:rPr>
                <w:color w:val="000000"/>
                <w:szCs w:val="16"/>
              </w:rPr>
              <w:t xml:space="preserve"> manufacture of motor vehicles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08" w14:textId="77777777" w:rsidR="00E546F5" w:rsidRDefault="00951CE2">
            <w:pPr>
              <w:pStyle w:val="NormalinTable"/>
            </w:pPr>
            <w:r>
              <w:t>0.0%</w:t>
            </w:r>
          </w:p>
        </w:tc>
      </w:tr>
      <w:tr w:rsidR="00E546F5" w14:paraId="5910971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0A" w14:textId="77777777" w:rsidR="00E546F5" w:rsidRDefault="00951CE2">
            <w:pPr>
              <w:pStyle w:val="NormalinTable"/>
            </w:pPr>
            <w:r>
              <w:t>9030310090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0B" w14:textId="77777777" w:rsidR="00E546F5" w:rsidRDefault="00951CE2">
            <w:pPr>
              <w:pStyle w:val="Tier1"/>
            </w:pPr>
            <w:r>
              <w:t xml:space="preserve">Oscilloscopes, spectrum analysers and other instruments and apparatus for measuring or checking electrical quantities, excluding meters of heading 9028; instruments and apparatus for measuring or </w:t>
            </w:r>
            <w:r>
              <w:t>detecting alpha, beta, gamma, X-ray, cosmic or other ionising radiation</w:t>
            </w:r>
          </w:p>
          <w:p w14:paraId="5910970C" w14:textId="77777777" w:rsidR="00E546F5" w:rsidRDefault="00951CE2">
            <w:pPr>
              <w:pStyle w:val="Tier2"/>
            </w:pPr>
            <w:r>
              <w:t>-</w:t>
            </w:r>
            <w:r>
              <w:tab/>
              <w:t>Other instruments and apparatus, for measuring or checking voltage, current, resistance or power</w:t>
            </w:r>
          </w:p>
          <w:p w14:paraId="5910970D" w14:textId="77777777" w:rsidR="00E546F5" w:rsidRDefault="00951CE2">
            <w:pPr>
              <w:pStyle w:val="Tier3"/>
            </w:pPr>
            <w:r>
              <w:t>-</w:t>
            </w:r>
            <w:r>
              <w:tab/>
              <w:t>-</w:t>
            </w:r>
            <w:r>
              <w:tab/>
              <w:t>Multimeters, without a recording device</w:t>
            </w:r>
          </w:p>
          <w:p w14:paraId="5910970E" w14:textId="77777777" w:rsidR="00E546F5" w:rsidRDefault="00951CE2">
            <w:pPr>
              <w:pStyle w:val="Tier4"/>
            </w:pPr>
            <w:r>
              <w:t>-</w:t>
            </w:r>
            <w:r>
              <w:tab/>
              <w:t>-</w:t>
            </w:r>
            <w:r>
              <w:tab/>
              <w:t>-</w:t>
            </w:r>
            <w:r>
              <w:tab/>
              <w:t>Other</w:t>
            </w:r>
          </w:p>
          <w:p w14:paraId="5910970F" w14:textId="77777777" w:rsidR="00E546F5" w:rsidRDefault="00951CE2">
            <w:pPr>
              <w:pStyle w:val="Tier4Bullet"/>
            </w:pPr>
            <w:r>
              <w:tab/>
            </w:r>
            <w:r>
              <w:tab/>
            </w:r>
            <w:r>
              <w:tab/>
              <w:t>-</w:t>
            </w:r>
            <w:r>
              <w:tab/>
              <w:t>for incorporation in shi</w:t>
            </w:r>
            <w:r>
              <w:t>ps, boats or other vessels listed in Table 1, for the purposes of their construction, repair, maintenance or conversion;</w:t>
            </w:r>
          </w:p>
          <w:p w14:paraId="59109710" w14:textId="77777777" w:rsidR="00E546F5" w:rsidRDefault="00951CE2">
            <w:pPr>
              <w:pStyle w:val="Tier4Bullet"/>
            </w:pPr>
            <w:r>
              <w:tab/>
            </w:r>
            <w:r>
              <w:tab/>
            </w:r>
            <w:r>
              <w:tab/>
              <w:t>-</w:t>
            </w:r>
            <w:r>
              <w:tab/>
              <w:t>for fitting to or equipping such ships, boats or other vessels;</w:t>
            </w:r>
          </w:p>
          <w:p w14:paraId="59109711" w14:textId="77777777" w:rsidR="00E546F5" w:rsidRDefault="00951CE2">
            <w:pPr>
              <w:pStyle w:val="Tier4Bullet"/>
            </w:pP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14:paraId="59109712" w14:textId="77777777" w:rsidR="00E546F5" w:rsidRDefault="00951CE2">
            <w:pPr>
              <w:pStyle w:val="Tier4Bullet"/>
            </w:pPr>
            <w:r>
              <w:tab/>
            </w:r>
            <w:r>
              <w:tab/>
            </w:r>
            <w:r>
              <w:tab/>
              <w:t>-</w:t>
            </w:r>
            <w:r>
              <w:tab/>
              <w:t>for equipping the above platforms;</w:t>
            </w:r>
          </w:p>
          <w:p w14:paraId="59109713" w14:textId="77777777" w:rsidR="00E546F5" w:rsidRDefault="00951CE2">
            <w:pPr>
              <w:pStyle w:val="Tier4Bullet"/>
            </w:pPr>
            <w:r>
              <w:tab/>
            </w: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14" w14:textId="77777777" w:rsidR="00E546F5" w:rsidRDefault="00951CE2">
            <w:pPr>
              <w:pStyle w:val="NormalinTable"/>
            </w:pPr>
            <w:r>
              <w:t>0.0%</w:t>
            </w:r>
          </w:p>
        </w:tc>
      </w:tr>
      <w:tr w:rsidR="00E546F5" w14:paraId="5910972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16" w14:textId="77777777" w:rsidR="00E546F5" w:rsidRDefault="00951CE2">
            <w:pPr>
              <w:pStyle w:val="NormalinTable"/>
            </w:pPr>
            <w:r>
              <w:t>9030333010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17" w14:textId="77777777" w:rsidR="00E546F5" w:rsidRDefault="00951CE2">
            <w:pPr>
              <w:pStyle w:val="Tier1"/>
            </w:pPr>
            <w:r>
              <w:t>Oscilloscopes, spectrum analysers and other instruments and apparatus for measuring or checking electrical quantities, excluding meters of heading 9028; instruments and apparatus for measuring or detect</w:t>
            </w:r>
            <w:r>
              <w:t>ing alpha, beta, gamma, X-ray, cosmic or other ionising radiation</w:t>
            </w:r>
          </w:p>
          <w:p w14:paraId="59109718" w14:textId="77777777" w:rsidR="00E546F5" w:rsidRDefault="00951CE2">
            <w:pPr>
              <w:pStyle w:val="Tier2"/>
            </w:pPr>
            <w:r>
              <w:t>-</w:t>
            </w:r>
            <w:r>
              <w:tab/>
              <w:t>Other instruments and apparatus, for measuring or checking voltage, current, resistance or power</w:t>
            </w:r>
          </w:p>
          <w:p w14:paraId="59109719" w14:textId="77777777" w:rsidR="00E546F5" w:rsidRDefault="00951CE2">
            <w:pPr>
              <w:pStyle w:val="Tier3"/>
            </w:pPr>
            <w:r>
              <w:t>-</w:t>
            </w:r>
            <w:r>
              <w:tab/>
              <w:t>-</w:t>
            </w:r>
            <w:r>
              <w:tab/>
              <w:t>Other, without a recording device</w:t>
            </w:r>
          </w:p>
          <w:p w14:paraId="5910971A" w14:textId="77777777" w:rsidR="00E546F5" w:rsidRDefault="00951CE2">
            <w:pPr>
              <w:pStyle w:val="Tier4"/>
            </w:pPr>
            <w:r>
              <w:t>-</w:t>
            </w:r>
            <w:r>
              <w:tab/>
              <w:t>-</w:t>
            </w:r>
            <w:r>
              <w:tab/>
              <w:t>-</w:t>
            </w:r>
            <w:r>
              <w:tab/>
              <w:t>Other</w:t>
            </w:r>
          </w:p>
          <w:p w14:paraId="5910971B" w14:textId="77777777" w:rsidR="00E546F5" w:rsidRDefault="00951CE2">
            <w:pPr>
              <w:pStyle w:val="Tier5"/>
            </w:pPr>
            <w:r>
              <w:t>-</w:t>
            </w:r>
            <w:r>
              <w:tab/>
              <w:t>-</w:t>
            </w:r>
            <w:r>
              <w:tab/>
              <w:t>-</w:t>
            </w:r>
            <w:r>
              <w:tab/>
              <w:t>-</w:t>
            </w:r>
            <w:r>
              <w:tab/>
              <w:t>Electronic</w:t>
            </w:r>
          </w:p>
          <w:p w14:paraId="5910971C" w14:textId="77777777" w:rsidR="00E546F5" w:rsidRDefault="00951CE2">
            <w:pPr>
              <w:pStyle w:val="Tier6"/>
            </w:pPr>
            <w:r>
              <w:t>-</w:t>
            </w:r>
            <w:r>
              <w:tab/>
              <w:t>-</w:t>
            </w:r>
            <w:r>
              <w:tab/>
              <w:t>-</w:t>
            </w:r>
            <w:r>
              <w:tab/>
              <w:t>-</w:t>
            </w:r>
            <w:r>
              <w:tab/>
              <w:t>-</w:t>
            </w:r>
            <w:r>
              <w:tab/>
              <w:t xml:space="preserve">For use in </w:t>
            </w:r>
            <w:r>
              <w:t>civil aircraft</w:t>
            </w:r>
          </w:p>
          <w:p w14:paraId="5910971D" w14:textId="77777777" w:rsidR="00E546F5" w:rsidRDefault="00951CE2">
            <w:pPr>
              <w:pStyle w:val="Tier6Bullet"/>
            </w:pPr>
            <w:r>
              <w:tab/>
            </w:r>
            <w:r>
              <w:tab/>
            </w:r>
            <w:r>
              <w:tab/>
            </w:r>
            <w:r>
              <w:tab/>
            </w:r>
            <w:r>
              <w:tab/>
              <w:t>-</w:t>
            </w:r>
            <w:r>
              <w:tab/>
              <w:t>use in civil aircraft</w:t>
            </w:r>
          </w:p>
          <w:p w14:paraId="5910971E"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971F"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20" w14:textId="77777777" w:rsidR="00E546F5" w:rsidRDefault="00951CE2">
            <w:pPr>
              <w:pStyle w:val="NormalinTable"/>
            </w:pPr>
            <w:r>
              <w:t>0.0%</w:t>
            </w:r>
          </w:p>
        </w:tc>
      </w:tr>
      <w:tr w:rsidR="00E546F5" w14:paraId="5910972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22" w14:textId="77777777" w:rsidR="00E546F5" w:rsidRDefault="00951CE2">
            <w:pPr>
              <w:pStyle w:val="NormalinTable"/>
            </w:pPr>
            <w:r>
              <w:t>9030333090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23" w14:textId="77777777" w:rsidR="00E546F5" w:rsidRDefault="00951CE2">
            <w:pPr>
              <w:pStyle w:val="Tier1"/>
            </w:pPr>
            <w:r>
              <w:t>O</w:t>
            </w:r>
            <w:r>
              <w:t>scilloscopes, spectrum analysers and other instruments and apparatus for measuring or checking electrical quantities, excluding meters of heading 9028; instruments and apparatus for measuring or detecting alpha, beta, gamma, X-ray, cosmic or other ionising</w:t>
            </w:r>
            <w:r>
              <w:t xml:space="preserve"> radiation</w:t>
            </w:r>
          </w:p>
          <w:p w14:paraId="59109724" w14:textId="77777777" w:rsidR="00E546F5" w:rsidRDefault="00951CE2">
            <w:pPr>
              <w:pStyle w:val="Tier2"/>
            </w:pPr>
            <w:r>
              <w:t>-</w:t>
            </w:r>
            <w:r>
              <w:tab/>
              <w:t>Other instruments and apparatus, for measuring or checking voltage, current, resistance or power</w:t>
            </w:r>
          </w:p>
          <w:p w14:paraId="59109725" w14:textId="77777777" w:rsidR="00E546F5" w:rsidRDefault="00951CE2">
            <w:pPr>
              <w:pStyle w:val="Tier3"/>
            </w:pPr>
            <w:r>
              <w:t>-</w:t>
            </w:r>
            <w:r>
              <w:tab/>
              <w:t>-</w:t>
            </w:r>
            <w:r>
              <w:tab/>
              <w:t>Other, without a recording device</w:t>
            </w:r>
          </w:p>
          <w:p w14:paraId="59109726" w14:textId="77777777" w:rsidR="00E546F5" w:rsidRDefault="00951CE2">
            <w:pPr>
              <w:pStyle w:val="Tier4"/>
            </w:pPr>
            <w:r>
              <w:t>-</w:t>
            </w:r>
            <w:r>
              <w:tab/>
              <w:t>-</w:t>
            </w:r>
            <w:r>
              <w:tab/>
              <w:t>-</w:t>
            </w:r>
            <w:r>
              <w:tab/>
              <w:t>Other</w:t>
            </w:r>
          </w:p>
          <w:p w14:paraId="59109727" w14:textId="77777777" w:rsidR="00E546F5" w:rsidRDefault="00951CE2">
            <w:pPr>
              <w:pStyle w:val="Tier5"/>
            </w:pPr>
            <w:r>
              <w:t>-</w:t>
            </w:r>
            <w:r>
              <w:tab/>
              <w:t>-</w:t>
            </w:r>
            <w:r>
              <w:tab/>
              <w:t>-</w:t>
            </w:r>
            <w:r>
              <w:tab/>
              <w:t>-</w:t>
            </w:r>
            <w:r>
              <w:tab/>
              <w:t>Electronic</w:t>
            </w:r>
          </w:p>
          <w:p w14:paraId="59109728" w14:textId="77777777" w:rsidR="00E546F5" w:rsidRDefault="00951CE2">
            <w:pPr>
              <w:pStyle w:val="Tier6"/>
            </w:pPr>
            <w:r>
              <w:t>-</w:t>
            </w:r>
            <w:r>
              <w:tab/>
              <w:t>-</w:t>
            </w:r>
            <w:r>
              <w:tab/>
              <w:t>-</w:t>
            </w:r>
            <w:r>
              <w:tab/>
              <w:t>-</w:t>
            </w:r>
            <w:r>
              <w:tab/>
              <w:t>-</w:t>
            </w:r>
            <w:r>
              <w:tab/>
              <w:t>Other</w:t>
            </w:r>
          </w:p>
          <w:p w14:paraId="59109729" w14:textId="77777777" w:rsidR="00E546F5" w:rsidRDefault="00951CE2">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14:paraId="5910972A" w14:textId="77777777" w:rsidR="00E546F5" w:rsidRDefault="00951CE2">
            <w:pPr>
              <w:pStyle w:val="Tier6Bullet"/>
            </w:pPr>
            <w:r>
              <w:tab/>
            </w:r>
            <w:r>
              <w:tab/>
            </w:r>
            <w:r>
              <w:tab/>
            </w:r>
            <w:r>
              <w:tab/>
            </w:r>
            <w:r>
              <w:tab/>
              <w:t>-</w:t>
            </w:r>
            <w:r>
              <w:tab/>
              <w:t>for fitting to or equipping such ships, boats or other vessels;</w:t>
            </w:r>
          </w:p>
          <w:p w14:paraId="5910972B" w14:textId="77777777" w:rsidR="00E546F5" w:rsidRDefault="00951CE2">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14:paraId="5910972C" w14:textId="77777777" w:rsidR="00E546F5" w:rsidRDefault="00951CE2">
            <w:pPr>
              <w:pStyle w:val="Tier6Bullet"/>
            </w:pPr>
            <w:r>
              <w:tab/>
            </w:r>
            <w:r>
              <w:tab/>
            </w:r>
            <w:r>
              <w:tab/>
            </w:r>
            <w:r>
              <w:tab/>
            </w:r>
            <w:r>
              <w:tab/>
              <w:t>-</w:t>
            </w:r>
            <w:r>
              <w:tab/>
              <w:t>for equipping the above platforms;</w:t>
            </w:r>
          </w:p>
          <w:p w14:paraId="5910972D" w14:textId="77777777" w:rsidR="00E546F5" w:rsidRDefault="00951CE2">
            <w:pPr>
              <w:pStyle w:val="Tier6Bullet"/>
            </w:pPr>
            <w:r>
              <w:tab/>
            </w:r>
            <w:r>
              <w:tab/>
            </w:r>
            <w:r>
              <w:tab/>
            </w:r>
            <w:r>
              <w:tab/>
            </w:r>
            <w:r>
              <w:tab/>
              <w:t>-</w:t>
            </w:r>
            <w:r>
              <w:tab/>
              <w:t>for linking these drilling or production platforms to the</w:t>
            </w:r>
            <w:r>
              <w:t xml:space="preserv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2E" w14:textId="77777777" w:rsidR="00E546F5" w:rsidRDefault="00951CE2">
            <w:pPr>
              <w:pStyle w:val="NormalinTable"/>
            </w:pPr>
            <w:r>
              <w:t>0.0%</w:t>
            </w:r>
          </w:p>
        </w:tc>
      </w:tr>
      <w:tr w:rsidR="00E546F5" w14:paraId="591097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30" w14:textId="77777777" w:rsidR="00E546F5" w:rsidRDefault="00951CE2">
            <w:pPr>
              <w:pStyle w:val="NormalinTable"/>
            </w:pPr>
            <w:r>
              <w:t>9030338010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31" w14:textId="77777777" w:rsidR="00E546F5" w:rsidRDefault="00951CE2">
            <w:pPr>
              <w:pStyle w:val="Tier1"/>
            </w:pPr>
            <w:r>
              <w:t xml:space="preserve">Oscilloscopes, spectrum analysers and other instruments and apparatus for measuring or checking electrical quantities, excluding meters of heading 9028; instruments and apparatus for measuring or detecting alpha, beta, </w:t>
            </w:r>
            <w:r>
              <w:t>gamma, X-ray, cosmic or other ionising radiation</w:t>
            </w:r>
          </w:p>
          <w:p w14:paraId="59109732" w14:textId="77777777" w:rsidR="00E546F5" w:rsidRDefault="00951CE2">
            <w:pPr>
              <w:pStyle w:val="Tier2"/>
            </w:pPr>
            <w:r>
              <w:t>-</w:t>
            </w:r>
            <w:r>
              <w:tab/>
              <w:t>Other instruments and apparatus, for measuring or checking voltage, current, resistance or power</w:t>
            </w:r>
          </w:p>
          <w:p w14:paraId="59109733" w14:textId="77777777" w:rsidR="00E546F5" w:rsidRDefault="00951CE2">
            <w:pPr>
              <w:pStyle w:val="Tier3"/>
            </w:pPr>
            <w:r>
              <w:t>-</w:t>
            </w:r>
            <w:r>
              <w:tab/>
              <w:t>-</w:t>
            </w:r>
            <w:r>
              <w:tab/>
              <w:t>Other, without a recording device</w:t>
            </w:r>
          </w:p>
          <w:p w14:paraId="59109734" w14:textId="77777777" w:rsidR="00E546F5" w:rsidRDefault="00951CE2">
            <w:pPr>
              <w:pStyle w:val="Tier4"/>
            </w:pPr>
            <w:r>
              <w:t>-</w:t>
            </w:r>
            <w:r>
              <w:tab/>
              <w:t>-</w:t>
            </w:r>
            <w:r>
              <w:tab/>
              <w:t>-</w:t>
            </w:r>
            <w:r>
              <w:tab/>
              <w:t>Other</w:t>
            </w:r>
          </w:p>
          <w:p w14:paraId="59109735" w14:textId="77777777" w:rsidR="00E546F5" w:rsidRDefault="00951CE2">
            <w:pPr>
              <w:pStyle w:val="Tier5"/>
            </w:pPr>
            <w:r>
              <w:t>-</w:t>
            </w:r>
            <w:r>
              <w:tab/>
              <w:t>-</w:t>
            </w:r>
            <w:r>
              <w:tab/>
              <w:t>-</w:t>
            </w:r>
            <w:r>
              <w:tab/>
              <w:t>-</w:t>
            </w:r>
            <w:r>
              <w:tab/>
              <w:t>Other</w:t>
            </w:r>
          </w:p>
          <w:p w14:paraId="59109736" w14:textId="77777777" w:rsidR="00E546F5" w:rsidRDefault="00951CE2">
            <w:pPr>
              <w:pStyle w:val="Tier6"/>
            </w:pPr>
            <w:r>
              <w:t>-</w:t>
            </w:r>
            <w:r>
              <w:tab/>
              <w:t>-</w:t>
            </w:r>
            <w:r>
              <w:tab/>
              <w:t>-</w:t>
            </w:r>
            <w:r>
              <w:tab/>
              <w:t>-</w:t>
            </w:r>
            <w:r>
              <w:tab/>
              <w:t>-</w:t>
            </w:r>
            <w:r>
              <w:tab/>
              <w:t>For use in civil aircraft</w:t>
            </w:r>
          </w:p>
          <w:p w14:paraId="59109737" w14:textId="77777777" w:rsidR="00E546F5" w:rsidRDefault="00951CE2">
            <w:pPr>
              <w:pStyle w:val="Tier6Bullet"/>
            </w:pPr>
            <w:r>
              <w:tab/>
            </w:r>
            <w:r>
              <w:tab/>
            </w:r>
            <w:r>
              <w:tab/>
            </w:r>
            <w:r>
              <w:tab/>
            </w:r>
            <w:r>
              <w:tab/>
              <w:t>-</w:t>
            </w:r>
            <w:r>
              <w:tab/>
            </w:r>
            <w:r>
              <w:t>use in civil aircraft</w:t>
            </w:r>
          </w:p>
          <w:p w14:paraId="59109738" w14:textId="77777777" w:rsidR="00E546F5" w:rsidRDefault="00951CE2">
            <w:pPr>
              <w:pStyle w:val="Tier6Bullet"/>
            </w:pPr>
            <w:r>
              <w:tab/>
            </w:r>
            <w:r>
              <w:tab/>
            </w:r>
            <w:r>
              <w:tab/>
            </w:r>
            <w:r>
              <w:tab/>
            </w:r>
            <w:r>
              <w:tab/>
              <w:t>-</w:t>
            </w:r>
            <w:r>
              <w:tab/>
              <w:t>use for incorporation in civil aircraft in the course of their manufacture, repair, maintenance, rebuilding, modification or conversion</w:t>
            </w:r>
          </w:p>
          <w:p w14:paraId="59109739" w14:textId="77777777" w:rsidR="00E546F5" w:rsidRDefault="00951CE2">
            <w:pPr>
              <w:pStyle w:val="Tier6Bullet"/>
            </w:pPr>
            <w:r>
              <w:tab/>
            </w: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3A" w14:textId="77777777" w:rsidR="00E546F5" w:rsidRDefault="00951CE2">
            <w:pPr>
              <w:pStyle w:val="NormalinTable"/>
            </w:pPr>
            <w:r>
              <w:t>0.0%</w:t>
            </w:r>
          </w:p>
        </w:tc>
      </w:tr>
      <w:tr w:rsidR="00E546F5" w14:paraId="591097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3C" w14:textId="77777777" w:rsidR="00E546F5" w:rsidRDefault="00951CE2">
            <w:pPr>
              <w:pStyle w:val="NormalinTable"/>
            </w:pPr>
            <w:r>
              <w:t>9030338090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3D" w14:textId="77777777" w:rsidR="00E546F5" w:rsidRDefault="00951CE2">
            <w:pPr>
              <w:pStyle w:val="Tier1"/>
            </w:pPr>
            <w:r>
              <w:t>Oscilloscopes, spectrum</w:t>
            </w:r>
            <w:r>
              <w:t xml:space="preserve"> analysers and other instruments and apparatus for measuring or checking electrical quantities, excluding meters of heading 9028; instruments and apparatus for measuring or detecting alpha, beta, gamma, X-ray, cosmic or other ionising radiation</w:t>
            </w:r>
          </w:p>
          <w:p w14:paraId="5910973E" w14:textId="77777777" w:rsidR="00E546F5" w:rsidRDefault="00951CE2">
            <w:pPr>
              <w:pStyle w:val="Tier2"/>
            </w:pPr>
            <w:r>
              <w:t>-</w:t>
            </w:r>
            <w:r>
              <w:tab/>
              <w:t>Other ins</w:t>
            </w:r>
            <w:r>
              <w:t>truments and apparatus, for measuring or checking voltage, current, resistance or power</w:t>
            </w:r>
          </w:p>
          <w:p w14:paraId="5910973F" w14:textId="77777777" w:rsidR="00E546F5" w:rsidRDefault="00951CE2">
            <w:pPr>
              <w:pStyle w:val="Tier3"/>
            </w:pPr>
            <w:r>
              <w:t>-</w:t>
            </w:r>
            <w:r>
              <w:tab/>
              <w:t>-</w:t>
            </w:r>
            <w:r>
              <w:tab/>
              <w:t>Other, without a recording device</w:t>
            </w:r>
          </w:p>
          <w:p w14:paraId="59109740" w14:textId="77777777" w:rsidR="00E546F5" w:rsidRDefault="00951CE2">
            <w:pPr>
              <w:pStyle w:val="Tier4"/>
            </w:pPr>
            <w:r>
              <w:t>-</w:t>
            </w:r>
            <w:r>
              <w:tab/>
              <w:t>-</w:t>
            </w:r>
            <w:r>
              <w:tab/>
              <w:t>-</w:t>
            </w:r>
            <w:r>
              <w:tab/>
              <w:t>Other</w:t>
            </w:r>
          </w:p>
          <w:p w14:paraId="59109741" w14:textId="77777777" w:rsidR="00E546F5" w:rsidRDefault="00951CE2">
            <w:pPr>
              <w:pStyle w:val="Tier5"/>
            </w:pPr>
            <w:r>
              <w:t>-</w:t>
            </w:r>
            <w:r>
              <w:tab/>
              <w:t>-</w:t>
            </w:r>
            <w:r>
              <w:tab/>
              <w:t>-</w:t>
            </w:r>
            <w:r>
              <w:tab/>
              <w:t>-</w:t>
            </w:r>
            <w:r>
              <w:tab/>
              <w:t>Other</w:t>
            </w:r>
          </w:p>
          <w:p w14:paraId="59109742" w14:textId="77777777" w:rsidR="00E546F5" w:rsidRDefault="00951CE2">
            <w:pPr>
              <w:pStyle w:val="Tier6"/>
            </w:pPr>
            <w:r>
              <w:t>-</w:t>
            </w:r>
            <w:r>
              <w:tab/>
              <w:t>-</w:t>
            </w:r>
            <w:r>
              <w:tab/>
              <w:t>-</w:t>
            </w:r>
            <w:r>
              <w:tab/>
              <w:t>-</w:t>
            </w:r>
            <w:r>
              <w:tab/>
              <w:t>-</w:t>
            </w:r>
            <w:r>
              <w:tab/>
              <w:t>Other</w:t>
            </w:r>
          </w:p>
          <w:p w14:paraId="59109743" w14:textId="77777777" w:rsidR="00E546F5" w:rsidRDefault="00951CE2">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14:paraId="59109744" w14:textId="77777777" w:rsidR="00E546F5" w:rsidRDefault="00951CE2">
            <w:pPr>
              <w:pStyle w:val="Tier6Bullet"/>
            </w:pPr>
            <w:r>
              <w:tab/>
            </w:r>
            <w:r>
              <w:tab/>
            </w:r>
            <w:r>
              <w:tab/>
            </w:r>
            <w:r>
              <w:tab/>
            </w:r>
            <w:r>
              <w:tab/>
              <w:t>-</w:t>
            </w:r>
            <w:r>
              <w:tab/>
              <w:t>for fitting to or equipping such ships, boats or other vessels;</w:t>
            </w:r>
          </w:p>
          <w:p w14:paraId="59109745" w14:textId="77777777" w:rsidR="00E546F5" w:rsidRDefault="00951CE2">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9746" w14:textId="77777777" w:rsidR="00E546F5" w:rsidRDefault="00951CE2">
            <w:pPr>
              <w:pStyle w:val="Tier6Bullet"/>
            </w:pPr>
            <w:r>
              <w:tab/>
            </w:r>
            <w:r>
              <w:tab/>
            </w:r>
            <w:r>
              <w:tab/>
            </w:r>
            <w:r>
              <w:tab/>
            </w:r>
            <w:r>
              <w:tab/>
              <w:t>-</w:t>
            </w:r>
            <w:r>
              <w:tab/>
              <w:t>for equipping the above platforms;</w:t>
            </w:r>
          </w:p>
          <w:p w14:paraId="59109747" w14:textId="77777777" w:rsidR="00E546F5" w:rsidRDefault="00951CE2">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48" w14:textId="77777777" w:rsidR="00E546F5" w:rsidRDefault="00951CE2">
            <w:pPr>
              <w:pStyle w:val="NormalinTable"/>
            </w:pPr>
            <w:r>
              <w:t>0.0%</w:t>
            </w:r>
          </w:p>
        </w:tc>
      </w:tr>
      <w:tr w:rsidR="00E546F5" w14:paraId="591097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4A" w14:textId="77777777" w:rsidR="00E546F5" w:rsidRDefault="00951CE2">
            <w:pPr>
              <w:pStyle w:val="NormalinTable"/>
            </w:pPr>
            <w:r>
              <w:t>9030899010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4B" w14:textId="77777777" w:rsidR="00E546F5" w:rsidRDefault="00951CE2">
            <w:pPr>
              <w:pStyle w:val="Tier1"/>
            </w:pPr>
            <w:r>
              <w:t>Oscilloscopes, spectrum analysers and other instruments and apparatus for measuring or checking electrical quantities, excluding meters of heading 9028; instruments and apparatus for measuring or detecting alpha, beta, gamma, X-ray, cosmic or ot</w:t>
            </w:r>
            <w:r>
              <w:t>her ionising radiation</w:t>
            </w:r>
          </w:p>
          <w:p w14:paraId="5910974C" w14:textId="77777777" w:rsidR="00E546F5" w:rsidRDefault="00951CE2">
            <w:pPr>
              <w:pStyle w:val="Tier2"/>
            </w:pPr>
            <w:r>
              <w:t>-</w:t>
            </w:r>
            <w:r>
              <w:tab/>
              <w:t>Other instruments and apparatus</w:t>
            </w:r>
          </w:p>
          <w:p w14:paraId="5910974D" w14:textId="77777777" w:rsidR="00E546F5" w:rsidRDefault="00951CE2">
            <w:pPr>
              <w:pStyle w:val="Tier3"/>
            </w:pPr>
            <w:r>
              <w:t>-</w:t>
            </w:r>
            <w:r>
              <w:tab/>
              <w:t>-</w:t>
            </w:r>
            <w:r>
              <w:tab/>
              <w:t>Other</w:t>
            </w:r>
          </w:p>
          <w:p w14:paraId="5910974E" w14:textId="77777777" w:rsidR="00E546F5" w:rsidRDefault="00951CE2">
            <w:pPr>
              <w:pStyle w:val="Tier4"/>
            </w:pPr>
            <w:r>
              <w:t>-</w:t>
            </w:r>
            <w:r>
              <w:tab/>
              <w:t>-</w:t>
            </w:r>
            <w:r>
              <w:tab/>
              <w:t>-</w:t>
            </w:r>
            <w:r>
              <w:tab/>
              <w:t>Other</w:t>
            </w:r>
          </w:p>
          <w:p w14:paraId="5910974F" w14:textId="77777777" w:rsidR="00E546F5" w:rsidRDefault="00951CE2">
            <w:pPr>
              <w:pStyle w:val="Tier5"/>
            </w:pPr>
            <w:r>
              <w:t>-</w:t>
            </w:r>
            <w:r>
              <w:tab/>
              <w:t>-</w:t>
            </w:r>
            <w:r>
              <w:tab/>
              <w:t>-</w:t>
            </w:r>
            <w:r>
              <w:tab/>
              <w:t>-</w:t>
            </w:r>
            <w:r>
              <w:tab/>
              <w:t>For use in civil aircraft</w:t>
            </w:r>
          </w:p>
          <w:p w14:paraId="59109750" w14:textId="77777777" w:rsidR="00E546F5" w:rsidRDefault="00951CE2">
            <w:pPr>
              <w:pStyle w:val="Tier5Bullet"/>
            </w:pPr>
            <w:r>
              <w:tab/>
            </w:r>
            <w:r>
              <w:tab/>
            </w:r>
            <w:r>
              <w:tab/>
            </w:r>
            <w:r>
              <w:tab/>
              <w:t>-</w:t>
            </w:r>
            <w:r>
              <w:tab/>
              <w:t>use in civil aircraft</w:t>
            </w:r>
          </w:p>
          <w:p w14:paraId="59109751" w14:textId="77777777" w:rsidR="00E546F5" w:rsidRDefault="00951CE2">
            <w:pPr>
              <w:pStyle w:val="Tier5Bullet"/>
            </w:pPr>
            <w:r>
              <w:tab/>
            </w:r>
            <w:r>
              <w:tab/>
            </w:r>
            <w:r>
              <w:tab/>
            </w:r>
            <w:r>
              <w:tab/>
              <w:t>-</w:t>
            </w:r>
            <w:r>
              <w:tab/>
              <w:t xml:space="preserve">use for incorporation in civil aircraft in the course of their manufacture, repair, maintenance, rebuilding, </w:t>
            </w:r>
            <w:r>
              <w:t>modification or conversion</w:t>
            </w:r>
          </w:p>
          <w:p w14:paraId="59109752" w14:textId="77777777" w:rsidR="00E546F5" w:rsidRDefault="00951CE2">
            <w:pPr>
              <w:pStyle w:val="Tier5Bullet"/>
            </w:pPr>
            <w:r>
              <w:tab/>
            </w:r>
            <w:r>
              <w:tab/>
            </w: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53" w14:textId="77777777" w:rsidR="00E546F5" w:rsidRDefault="00951CE2">
            <w:pPr>
              <w:pStyle w:val="NormalinTable"/>
            </w:pPr>
            <w:r>
              <w:t>0.0%</w:t>
            </w:r>
          </w:p>
        </w:tc>
      </w:tr>
      <w:tr w:rsidR="00E546F5" w14:paraId="5910976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55" w14:textId="77777777" w:rsidR="00E546F5" w:rsidRDefault="00951CE2">
            <w:pPr>
              <w:pStyle w:val="NormalinTable"/>
            </w:pPr>
            <w:r>
              <w:t>9030899090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56" w14:textId="77777777" w:rsidR="00E546F5" w:rsidRDefault="00951CE2">
            <w:pPr>
              <w:pStyle w:val="Tier1"/>
            </w:pPr>
            <w:r>
              <w:t xml:space="preserve">Oscilloscopes, spectrum analysers and other instruments and apparatus for measuring or checking electrical quantities, excluding meters of heading 9028; </w:t>
            </w:r>
            <w:r>
              <w:t>instruments and apparatus for measuring or detecting alpha, beta, gamma, X-ray, cosmic or other ionising radiation</w:t>
            </w:r>
          </w:p>
          <w:p w14:paraId="59109757" w14:textId="77777777" w:rsidR="00E546F5" w:rsidRDefault="00951CE2">
            <w:pPr>
              <w:pStyle w:val="Tier2"/>
            </w:pPr>
            <w:r>
              <w:t>-</w:t>
            </w:r>
            <w:r>
              <w:tab/>
              <w:t>Other instruments and apparatus</w:t>
            </w:r>
          </w:p>
          <w:p w14:paraId="59109758" w14:textId="77777777" w:rsidR="00E546F5" w:rsidRDefault="00951CE2">
            <w:pPr>
              <w:pStyle w:val="Tier3"/>
            </w:pPr>
            <w:r>
              <w:t>-</w:t>
            </w:r>
            <w:r>
              <w:tab/>
              <w:t>-</w:t>
            </w:r>
            <w:r>
              <w:tab/>
              <w:t>Other</w:t>
            </w:r>
          </w:p>
          <w:p w14:paraId="59109759" w14:textId="77777777" w:rsidR="00E546F5" w:rsidRDefault="00951CE2">
            <w:pPr>
              <w:pStyle w:val="Tier4"/>
            </w:pPr>
            <w:r>
              <w:t>-</w:t>
            </w:r>
            <w:r>
              <w:tab/>
              <w:t>-</w:t>
            </w:r>
            <w:r>
              <w:tab/>
              <w:t>-</w:t>
            </w:r>
            <w:r>
              <w:tab/>
              <w:t>Other</w:t>
            </w:r>
          </w:p>
          <w:p w14:paraId="5910975A" w14:textId="77777777" w:rsidR="00E546F5" w:rsidRDefault="00951CE2">
            <w:pPr>
              <w:pStyle w:val="Tier5"/>
            </w:pPr>
            <w:r>
              <w:t>-</w:t>
            </w:r>
            <w:r>
              <w:tab/>
              <w:t>-</w:t>
            </w:r>
            <w:r>
              <w:tab/>
              <w:t>-</w:t>
            </w:r>
            <w:r>
              <w:tab/>
              <w:t>-</w:t>
            </w:r>
            <w:r>
              <w:tab/>
              <w:t>Other</w:t>
            </w:r>
          </w:p>
          <w:p w14:paraId="5910975B" w14:textId="77777777" w:rsidR="00E546F5" w:rsidRDefault="00951CE2">
            <w:pPr>
              <w:pStyle w:val="Tier5Bullet"/>
            </w:pPr>
            <w:r>
              <w:tab/>
            </w:r>
            <w:r>
              <w:tab/>
            </w:r>
            <w:r>
              <w:tab/>
            </w:r>
            <w:r>
              <w:tab/>
              <w:t>-</w:t>
            </w:r>
            <w:r>
              <w:tab/>
              <w:t>for incorporation in ships, boats or other vessels listed in Tabl</w:t>
            </w:r>
            <w:r>
              <w:t>e 1, for the purposes of their construction, repair, maintenance or conversion;</w:t>
            </w:r>
          </w:p>
          <w:p w14:paraId="5910975C" w14:textId="77777777" w:rsidR="00E546F5" w:rsidRDefault="00951CE2">
            <w:pPr>
              <w:pStyle w:val="Tier5Bullet"/>
            </w:pPr>
            <w:r>
              <w:tab/>
            </w:r>
            <w:r>
              <w:tab/>
            </w:r>
            <w:r>
              <w:tab/>
            </w:r>
            <w:r>
              <w:tab/>
              <w:t>-</w:t>
            </w:r>
            <w:r>
              <w:tab/>
              <w:t>for fitting to or equipping such ships, boats or other vessels;</w:t>
            </w:r>
          </w:p>
          <w:p w14:paraId="5910975D" w14:textId="77777777" w:rsidR="00E546F5" w:rsidRDefault="00951CE2">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975E" w14:textId="77777777" w:rsidR="00E546F5" w:rsidRDefault="00951CE2">
            <w:pPr>
              <w:pStyle w:val="Tier5Bullet"/>
            </w:pPr>
            <w:r>
              <w:tab/>
            </w:r>
            <w:r>
              <w:tab/>
            </w:r>
            <w:r>
              <w:tab/>
            </w:r>
            <w:r>
              <w:tab/>
              <w:t>-</w:t>
            </w:r>
            <w:r>
              <w:tab/>
              <w:t>for equipping the above platforms;</w:t>
            </w:r>
          </w:p>
          <w:p w14:paraId="5910975F" w14:textId="77777777" w:rsidR="00E546F5" w:rsidRDefault="00951CE2">
            <w:pPr>
              <w:pStyle w:val="Tier5Bullet"/>
            </w:pPr>
            <w:r>
              <w:tab/>
            </w:r>
            <w:r>
              <w:tab/>
            </w:r>
            <w:r>
              <w:tab/>
            </w:r>
            <w:r>
              <w:tab/>
              <w:t>-</w:t>
            </w:r>
            <w:r>
              <w:tab/>
              <w:t>for linking these drilling or production platforms to the mainlan</w:t>
            </w:r>
            <w:r>
              <w:t>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60" w14:textId="77777777" w:rsidR="00E546F5" w:rsidRDefault="00951CE2">
            <w:pPr>
              <w:pStyle w:val="NormalinTable"/>
            </w:pPr>
            <w:r>
              <w:t>0.0%</w:t>
            </w:r>
          </w:p>
        </w:tc>
      </w:tr>
      <w:tr w:rsidR="00E546F5" w14:paraId="591097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62" w14:textId="77777777" w:rsidR="00E546F5" w:rsidRDefault="00951CE2">
            <w:pPr>
              <w:pStyle w:val="NormalinTable"/>
            </w:pPr>
            <w:r>
              <w:t>9031000000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63" w14:textId="77777777" w:rsidR="00E546F5" w:rsidRDefault="00951CE2">
            <w:pPr>
              <w:pStyle w:val="Tier1"/>
            </w:pPr>
            <w:r>
              <w:t>Measuring or checking instruments, appliances and machines, not specified or included elsewhere in this chapter; profile projectors</w:t>
            </w:r>
          </w:p>
          <w:p w14:paraId="59109764" w14:textId="77777777" w:rsidR="00E546F5" w:rsidRDefault="00951CE2">
            <w:pPr>
              <w:pStyle w:val="Tier1Bullet"/>
            </w:pPr>
            <w:r>
              <w:t>-</w:t>
            </w:r>
            <w:r>
              <w:tab/>
              <w:t>use by, or on behalf of, the UK Armed Forces, individually or in cooperation with other States</w:t>
            </w:r>
          </w:p>
          <w:p w14:paraId="59109765" w14:textId="77777777" w:rsidR="00E546F5" w:rsidRDefault="00951CE2">
            <w:pPr>
              <w:pStyle w:val="Tier1Bullet"/>
            </w:pPr>
            <w:r>
              <w:tab/>
              <w:t xml:space="preserve">a) for </w:t>
            </w:r>
            <w:r>
              <w:t>defending the territorial integrity of the United Kingdom, or</w:t>
            </w:r>
          </w:p>
          <w:p w14:paraId="59109766" w14:textId="77777777" w:rsidR="00E546F5" w:rsidRDefault="00951CE2">
            <w:pPr>
              <w:pStyle w:val="Tier1Bullet"/>
            </w:pPr>
            <w:r>
              <w:tab/>
              <w:t>b) in participating in international peace-keeping or support operations, or</w:t>
            </w:r>
          </w:p>
          <w:p w14:paraId="59109767" w14:textId="77777777" w:rsidR="00E546F5" w:rsidRDefault="00951CE2">
            <w:pPr>
              <w:pStyle w:val="Tier1Bullet"/>
            </w:pPr>
            <w:r>
              <w:tab/>
              <w:t>c) for other military purposes like the protection of nationals of the United Kingdom from social or military unres</w:t>
            </w:r>
            <w:r>
              <w:t>t or,</w:t>
            </w:r>
          </w:p>
          <w:p w14:paraId="59109768" w14:textId="77777777" w:rsidR="00E546F5" w:rsidRDefault="00951CE2">
            <w:pPr>
              <w:pStyle w:val="Tier1Bullet"/>
            </w:pPr>
            <w:r>
              <w:tab/>
              <w:t>d) for training purposes, or</w:t>
            </w:r>
          </w:p>
          <w:p w14:paraId="59109769"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6A" w14:textId="77777777" w:rsidR="00E546F5" w:rsidRDefault="00951CE2">
            <w:pPr>
              <w:pStyle w:val="NormalinTable"/>
            </w:pPr>
            <w:r>
              <w:t>0.0%</w:t>
            </w:r>
          </w:p>
        </w:tc>
      </w:tr>
      <w:tr w:rsidR="00E546F5" w14:paraId="5910977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6C" w14:textId="77777777" w:rsidR="00E546F5" w:rsidRDefault="00951CE2">
            <w:pPr>
              <w:pStyle w:val="NormalinTable"/>
            </w:pPr>
            <w:r>
              <w:t>9032102090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6D" w14:textId="77777777" w:rsidR="00E546F5" w:rsidRDefault="00951CE2">
            <w:pPr>
              <w:pStyle w:val="Tier1"/>
            </w:pPr>
            <w:r>
              <w:t>Automatic regulating or controlling instruments and apparatus</w:t>
            </w:r>
          </w:p>
          <w:p w14:paraId="5910976E" w14:textId="77777777" w:rsidR="00E546F5" w:rsidRDefault="00951CE2">
            <w:pPr>
              <w:pStyle w:val="Tier2"/>
            </w:pPr>
            <w:r>
              <w:t>-</w:t>
            </w:r>
            <w:r>
              <w:tab/>
            </w:r>
            <w:r>
              <w:t>Thermostats</w:t>
            </w:r>
          </w:p>
          <w:p w14:paraId="5910976F" w14:textId="77777777" w:rsidR="00E546F5" w:rsidRDefault="00951CE2">
            <w:pPr>
              <w:pStyle w:val="Tier3"/>
            </w:pPr>
            <w:r>
              <w:t>-</w:t>
            </w:r>
            <w:r>
              <w:tab/>
              <w:t>-</w:t>
            </w:r>
            <w:r>
              <w:tab/>
              <w:t>Electronic</w:t>
            </w:r>
          </w:p>
          <w:p w14:paraId="59109770" w14:textId="77777777" w:rsidR="00E546F5" w:rsidRDefault="00951CE2">
            <w:pPr>
              <w:pStyle w:val="Tier4"/>
            </w:pPr>
            <w:r>
              <w:t>-</w:t>
            </w:r>
            <w:r>
              <w:tab/>
              <w:t>-</w:t>
            </w:r>
            <w:r>
              <w:tab/>
              <w:t>-</w:t>
            </w:r>
            <w:r>
              <w:tab/>
              <w:t>Other</w:t>
            </w:r>
          </w:p>
          <w:p w14:paraId="5910977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772" w14:textId="77777777" w:rsidR="00E546F5" w:rsidRDefault="00951CE2">
            <w:pPr>
              <w:pStyle w:val="Tier4Bullet"/>
            </w:pPr>
            <w:r>
              <w:tab/>
            </w:r>
            <w:r>
              <w:tab/>
            </w:r>
            <w:r>
              <w:tab/>
              <w:t>-</w:t>
            </w:r>
            <w:r>
              <w:tab/>
              <w:t xml:space="preserve">for fitting to or equipping such ships, boats or other </w:t>
            </w:r>
            <w:r>
              <w:t>vessels;</w:t>
            </w:r>
          </w:p>
          <w:p w14:paraId="5910977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774" w14:textId="77777777" w:rsidR="00E546F5" w:rsidRDefault="00951CE2">
            <w:pPr>
              <w:pStyle w:val="Tier4Bullet"/>
            </w:pPr>
            <w:r>
              <w:tab/>
            </w:r>
            <w:r>
              <w:tab/>
            </w:r>
            <w:r>
              <w:tab/>
              <w:t>-</w:t>
            </w:r>
            <w:r>
              <w:tab/>
              <w:t>for equippi</w:t>
            </w:r>
            <w:r>
              <w:t>ng the above platforms;</w:t>
            </w:r>
          </w:p>
          <w:p w14:paraId="5910977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76" w14:textId="77777777" w:rsidR="00E546F5" w:rsidRDefault="00951CE2">
            <w:pPr>
              <w:pStyle w:val="NormalinTable"/>
            </w:pPr>
            <w:r>
              <w:t>0.0%</w:t>
            </w:r>
          </w:p>
        </w:tc>
      </w:tr>
      <w:tr w:rsidR="00E546F5" w14:paraId="5910978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78" w14:textId="77777777" w:rsidR="00E546F5" w:rsidRDefault="00951CE2">
            <w:pPr>
              <w:pStyle w:val="NormalinTable"/>
            </w:pPr>
            <w:r>
              <w:t>9032108090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79" w14:textId="77777777" w:rsidR="00E546F5" w:rsidRDefault="00951CE2">
            <w:pPr>
              <w:pStyle w:val="Tier1"/>
            </w:pPr>
            <w:r>
              <w:t>Automatic regulating or controlling instruments and apparatus</w:t>
            </w:r>
          </w:p>
          <w:p w14:paraId="5910977A" w14:textId="77777777" w:rsidR="00E546F5" w:rsidRDefault="00951CE2">
            <w:pPr>
              <w:pStyle w:val="Tier2"/>
            </w:pPr>
            <w:r>
              <w:t>-</w:t>
            </w:r>
            <w:r>
              <w:tab/>
              <w:t>Thermostats</w:t>
            </w:r>
          </w:p>
          <w:p w14:paraId="5910977B" w14:textId="77777777" w:rsidR="00E546F5" w:rsidRDefault="00951CE2">
            <w:pPr>
              <w:pStyle w:val="Tier3"/>
            </w:pPr>
            <w:r>
              <w:t>-</w:t>
            </w:r>
            <w:r>
              <w:tab/>
              <w:t>-</w:t>
            </w:r>
            <w:r>
              <w:tab/>
              <w:t>Other</w:t>
            </w:r>
          </w:p>
          <w:p w14:paraId="5910977C" w14:textId="77777777" w:rsidR="00E546F5" w:rsidRDefault="00951CE2">
            <w:pPr>
              <w:pStyle w:val="Tier4"/>
            </w:pPr>
            <w:r>
              <w:t>-</w:t>
            </w:r>
            <w:r>
              <w:tab/>
              <w:t>-</w:t>
            </w:r>
            <w:r>
              <w:tab/>
              <w:t>-</w:t>
            </w:r>
            <w:r>
              <w:tab/>
              <w:t>Other</w:t>
            </w:r>
          </w:p>
          <w:p w14:paraId="5910977D"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977E" w14:textId="77777777" w:rsidR="00E546F5" w:rsidRDefault="00951CE2">
            <w:pPr>
              <w:pStyle w:val="Tier4Bullet"/>
            </w:pPr>
            <w:r>
              <w:tab/>
            </w:r>
            <w:r>
              <w:tab/>
            </w:r>
            <w:r>
              <w:tab/>
              <w:t>-</w:t>
            </w:r>
            <w:r>
              <w:tab/>
              <w:t>for fitting to or equipping such ships, boats or other vessels;</w:t>
            </w:r>
          </w:p>
          <w:p w14:paraId="5910977F"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9780" w14:textId="77777777" w:rsidR="00E546F5" w:rsidRDefault="00951CE2">
            <w:pPr>
              <w:pStyle w:val="Tier4Bullet"/>
            </w:pPr>
            <w:r>
              <w:tab/>
            </w:r>
            <w:r>
              <w:tab/>
            </w:r>
            <w:r>
              <w:tab/>
              <w:t>-</w:t>
            </w:r>
            <w:r>
              <w:tab/>
              <w:t>for equipping the above platforms;</w:t>
            </w:r>
          </w:p>
          <w:p w14:paraId="59109781"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82" w14:textId="77777777" w:rsidR="00E546F5" w:rsidRDefault="00951CE2">
            <w:pPr>
              <w:pStyle w:val="NormalinTable"/>
            </w:pPr>
            <w:r>
              <w:t>0.0%</w:t>
            </w:r>
          </w:p>
        </w:tc>
      </w:tr>
      <w:tr w:rsidR="00E546F5" w14:paraId="5910978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84" w14:textId="77777777" w:rsidR="00E546F5" w:rsidRDefault="00951CE2">
            <w:pPr>
              <w:pStyle w:val="NormalinTable"/>
            </w:pPr>
            <w:r>
              <w:t>9032200010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85" w14:textId="77777777" w:rsidR="00E546F5" w:rsidRDefault="00951CE2">
            <w:pPr>
              <w:pStyle w:val="Tier1"/>
            </w:pPr>
            <w:r>
              <w:t>Automatic regulating or controlling instruments and apparatus</w:t>
            </w:r>
          </w:p>
          <w:p w14:paraId="59109786" w14:textId="77777777" w:rsidR="00E546F5" w:rsidRDefault="00951CE2">
            <w:pPr>
              <w:pStyle w:val="Tier2"/>
            </w:pPr>
            <w:r>
              <w:t>-</w:t>
            </w:r>
            <w:r>
              <w:tab/>
              <w:t>Manostats</w:t>
            </w:r>
          </w:p>
          <w:p w14:paraId="59109787" w14:textId="77777777" w:rsidR="00E546F5" w:rsidRDefault="00951CE2">
            <w:pPr>
              <w:pStyle w:val="Tier3"/>
            </w:pPr>
            <w:r>
              <w:t>-</w:t>
            </w:r>
            <w:r>
              <w:tab/>
              <w:t>-</w:t>
            </w:r>
            <w:r>
              <w:tab/>
              <w:t>For use in civil aircraft</w:t>
            </w:r>
          </w:p>
          <w:p w14:paraId="59109788" w14:textId="77777777" w:rsidR="00E546F5" w:rsidRDefault="00951CE2">
            <w:pPr>
              <w:pStyle w:val="Tier3Bullet"/>
            </w:pPr>
            <w:r>
              <w:tab/>
            </w:r>
            <w:r>
              <w:tab/>
              <w:t>-</w:t>
            </w:r>
            <w:r>
              <w:tab/>
              <w:t>use in civil aircraft</w:t>
            </w:r>
          </w:p>
          <w:p w14:paraId="59109789" w14:textId="77777777" w:rsidR="00E546F5" w:rsidRDefault="00951CE2">
            <w:pPr>
              <w:pStyle w:val="Tier3Bullet"/>
            </w:pPr>
            <w:r>
              <w:tab/>
            </w:r>
            <w:r>
              <w:tab/>
              <w:t>-</w:t>
            </w:r>
            <w:r>
              <w:tab/>
              <w:t xml:space="preserve">use for incorporation in civil aircraft in the course of their manufacture, repair, </w:t>
            </w:r>
            <w:r>
              <w:t>maintenance, rebuilding, modification or conversion</w:t>
            </w:r>
          </w:p>
          <w:p w14:paraId="5910978A" w14:textId="77777777" w:rsidR="00E546F5" w:rsidRDefault="00951CE2">
            <w:pPr>
              <w:pStyle w:val="Tier3Bullet"/>
            </w:pPr>
            <w:r>
              <w:tab/>
            </w:r>
            <w:r>
              <w:tab/>
              <w:t>-</w:t>
            </w:r>
            <w:r>
              <w:tab/>
              <w:t>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8B" w14:textId="77777777" w:rsidR="00E546F5" w:rsidRDefault="00951CE2">
            <w:pPr>
              <w:pStyle w:val="NormalinTable"/>
            </w:pPr>
            <w:r>
              <w:t>0.0%</w:t>
            </w:r>
          </w:p>
        </w:tc>
      </w:tr>
      <w:tr w:rsidR="00E546F5" w14:paraId="5910979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8D" w14:textId="77777777" w:rsidR="00E546F5" w:rsidRDefault="00951CE2">
            <w:pPr>
              <w:pStyle w:val="NormalinTable"/>
            </w:pPr>
            <w:r>
              <w:t>9032200090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8E" w14:textId="77777777" w:rsidR="00E546F5" w:rsidRDefault="00951CE2">
            <w:pPr>
              <w:pStyle w:val="Tier1"/>
            </w:pPr>
            <w:r>
              <w:t>Automatic regulating or controlling instruments and apparatus</w:t>
            </w:r>
          </w:p>
          <w:p w14:paraId="5910978F" w14:textId="77777777" w:rsidR="00E546F5" w:rsidRDefault="00951CE2">
            <w:pPr>
              <w:pStyle w:val="Tier2"/>
            </w:pPr>
            <w:r>
              <w:t>-</w:t>
            </w:r>
            <w:r>
              <w:tab/>
              <w:t>Manostats</w:t>
            </w:r>
          </w:p>
          <w:p w14:paraId="59109790" w14:textId="77777777" w:rsidR="00E546F5" w:rsidRDefault="00951CE2">
            <w:pPr>
              <w:pStyle w:val="Tier3"/>
            </w:pPr>
            <w:r>
              <w:t>-</w:t>
            </w:r>
            <w:r>
              <w:tab/>
              <w:t>-</w:t>
            </w:r>
            <w:r>
              <w:tab/>
              <w:t>Other</w:t>
            </w:r>
          </w:p>
          <w:p w14:paraId="59109791"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9792" w14:textId="77777777" w:rsidR="00E546F5" w:rsidRDefault="00951CE2">
            <w:pPr>
              <w:pStyle w:val="Tier3Bullet"/>
            </w:pPr>
            <w:r>
              <w:tab/>
            </w:r>
            <w:r>
              <w:tab/>
              <w:t>-</w:t>
            </w:r>
            <w:r>
              <w:tab/>
              <w:t>for fitting to or equipping such ships, boats or other vessels;</w:t>
            </w:r>
          </w:p>
          <w:p w14:paraId="59109793" w14:textId="77777777" w:rsidR="00E546F5" w:rsidRDefault="00951CE2">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9794" w14:textId="77777777" w:rsidR="00E546F5" w:rsidRDefault="00951CE2">
            <w:pPr>
              <w:pStyle w:val="Tier3Bullet"/>
            </w:pPr>
            <w:r>
              <w:tab/>
            </w:r>
            <w:r>
              <w:tab/>
              <w:t>-</w:t>
            </w:r>
            <w:r>
              <w:tab/>
              <w:t>for equipping the above platforms;</w:t>
            </w:r>
          </w:p>
          <w:p w14:paraId="59109795" w14:textId="77777777" w:rsidR="00E546F5" w:rsidRDefault="00951CE2">
            <w:pPr>
              <w:pStyle w:val="Tier3Bullet"/>
            </w:pPr>
            <w:r>
              <w:tab/>
            </w:r>
            <w:r>
              <w:tab/>
              <w:t>-</w:t>
            </w:r>
            <w:r>
              <w:tab/>
              <w:t xml:space="preserve">for linking these drilling or production platforms to </w:t>
            </w:r>
            <w:r>
              <w:t>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96" w14:textId="77777777" w:rsidR="00E546F5" w:rsidRDefault="00951CE2">
            <w:pPr>
              <w:pStyle w:val="NormalinTable"/>
            </w:pPr>
            <w:r>
              <w:t>0.0%</w:t>
            </w:r>
          </w:p>
        </w:tc>
      </w:tr>
      <w:tr w:rsidR="00E546F5" w14:paraId="591097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98" w14:textId="77777777" w:rsidR="00E546F5" w:rsidRDefault="00951CE2">
            <w:pPr>
              <w:pStyle w:val="NormalinTable"/>
            </w:pPr>
            <w:r>
              <w:rPr>
                <w:rFonts w:eastAsia="Times New Roman"/>
                <w:color w:val="000000"/>
                <w:lang w:eastAsia="en-GB"/>
              </w:rPr>
              <w:t>9032890010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99" w14:textId="77777777" w:rsidR="00E546F5" w:rsidRDefault="00951CE2">
            <w:pPr>
              <w:pStyle w:val="Tier1"/>
            </w:pPr>
            <w:r>
              <w:rPr>
                <w:rFonts w:eastAsia="Times New Roman"/>
                <w:color w:val="000000"/>
                <w:lang w:eastAsia="en-GB"/>
              </w:rPr>
              <w:t>Automatic regulating or controlling instruments and apparatus</w:t>
            </w:r>
            <w:r>
              <w:rPr>
                <w:rFonts w:eastAsia="Times New Roman"/>
                <w:color w:val="000000"/>
                <w:lang w:eastAsia="en-GB"/>
              </w:rPr>
              <w:br/>
            </w:r>
            <w:r>
              <w:rPr>
                <w:rFonts w:eastAsia="Times New Roman"/>
                <w:color w:val="000000"/>
                <w:lang w:eastAsia="en-GB"/>
              </w:rPr>
              <w:t>Other instruments and apparatus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their </w:t>
            </w:r>
            <w:r>
              <w:rPr>
                <w:rFonts w:eastAsia="Times New Roman"/>
                <w:color w:val="000000"/>
                <w:lang w:eastAsia="en-GB"/>
              </w:rPr>
              <w:t>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9A" w14:textId="77777777" w:rsidR="00E546F5" w:rsidRDefault="00951CE2">
            <w:pPr>
              <w:pStyle w:val="NormalinTable"/>
            </w:pPr>
            <w:r>
              <w:t>0.0%</w:t>
            </w:r>
          </w:p>
        </w:tc>
      </w:tr>
      <w:tr w:rsidR="00E546F5" w14:paraId="591097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9C" w14:textId="77777777" w:rsidR="00E546F5" w:rsidRDefault="00951CE2">
            <w:pPr>
              <w:pStyle w:val="NormalinTable"/>
            </w:pPr>
            <w:r>
              <w:t>9032890030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9D" w14:textId="77777777" w:rsidR="00E546F5" w:rsidRDefault="00951CE2">
            <w:pPr>
              <w:pStyle w:val="Tier1"/>
            </w:pPr>
            <w:r>
              <w:t>Automatic regulating or controlling instruments and apparatus</w:t>
            </w:r>
          </w:p>
          <w:p w14:paraId="5910979E" w14:textId="77777777" w:rsidR="00E546F5" w:rsidRDefault="00951CE2">
            <w:pPr>
              <w:pStyle w:val="Tier2"/>
            </w:pPr>
            <w:r>
              <w:t>-</w:t>
            </w:r>
            <w:r>
              <w:tab/>
              <w:t>Other instruments and apparatus</w:t>
            </w:r>
          </w:p>
          <w:p w14:paraId="5910979F" w14:textId="77777777" w:rsidR="00E546F5" w:rsidRDefault="00951CE2">
            <w:pPr>
              <w:pStyle w:val="Tier3"/>
            </w:pPr>
            <w:r>
              <w:t>-</w:t>
            </w:r>
            <w:r>
              <w:tab/>
              <w:t>-</w:t>
            </w:r>
            <w:r>
              <w:tab/>
              <w:t>Other</w:t>
            </w:r>
          </w:p>
          <w:p w14:paraId="591097A0" w14:textId="77777777" w:rsidR="00E546F5" w:rsidRDefault="00951CE2">
            <w:pPr>
              <w:pStyle w:val="Tier4"/>
            </w:pPr>
            <w:r>
              <w:t>-</w:t>
            </w:r>
            <w:r>
              <w:tab/>
              <w:t>-</w:t>
            </w:r>
            <w:r>
              <w:tab/>
              <w:t>-</w:t>
            </w:r>
            <w:r>
              <w:tab/>
              <w:t>Electron</w:t>
            </w:r>
            <w:r>
              <w:t>ic controller of electric power steering (EPS controller)</w:t>
            </w:r>
          </w:p>
          <w:p w14:paraId="591097A1"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7A2" w14:textId="77777777" w:rsidR="00E546F5" w:rsidRDefault="00951CE2">
            <w:pPr>
              <w:pStyle w:val="Tier4Bullet"/>
            </w:pPr>
            <w:r>
              <w:tab/>
            </w:r>
            <w:r>
              <w:tab/>
            </w:r>
            <w:r>
              <w:tab/>
              <w:t>-</w:t>
            </w:r>
            <w:r>
              <w:tab/>
              <w:t xml:space="preserve">for fitting to or equipping such </w:t>
            </w:r>
            <w:r>
              <w:t>ships, boats or other vessels;</w:t>
            </w:r>
          </w:p>
          <w:p w14:paraId="591097A3"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14:paraId="591097A4" w14:textId="77777777" w:rsidR="00E546F5" w:rsidRDefault="00951CE2">
            <w:pPr>
              <w:pStyle w:val="Tier4Bullet"/>
            </w:pPr>
            <w:r>
              <w:tab/>
            </w:r>
            <w:r>
              <w:tab/>
            </w:r>
            <w:r>
              <w:tab/>
              <w:t>-</w:t>
            </w:r>
            <w:r>
              <w:tab/>
              <w:t>for equipping the above platforms;</w:t>
            </w:r>
          </w:p>
          <w:p w14:paraId="591097A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A6" w14:textId="77777777" w:rsidR="00E546F5" w:rsidRDefault="00951CE2">
            <w:pPr>
              <w:pStyle w:val="NormalinTable"/>
            </w:pPr>
            <w:r>
              <w:t>0.0%</w:t>
            </w:r>
          </w:p>
        </w:tc>
      </w:tr>
      <w:tr w:rsidR="00E546F5" w14:paraId="591097B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A8" w14:textId="77777777" w:rsidR="00E546F5" w:rsidRDefault="00951CE2">
            <w:pPr>
              <w:pStyle w:val="NormalinTable"/>
            </w:pPr>
            <w:r>
              <w:t>9032890040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A9" w14:textId="77777777" w:rsidR="00E546F5" w:rsidRDefault="00951CE2">
            <w:pPr>
              <w:pStyle w:val="Tier1"/>
            </w:pPr>
            <w:r>
              <w:t>Automatic regulating or controlling instruments and apparatus</w:t>
            </w:r>
          </w:p>
          <w:p w14:paraId="591097AA" w14:textId="77777777" w:rsidR="00E546F5" w:rsidRDefault="00951CE2">
            <w:pPr>
              <w:pStyle w:val="Tier2"/>
            </w:pPr>
            <w:r>
              <w:t>-</w:t>
            </w:r>
            <w:r>
              <w:tab/>
              <w:t>Other instruments and apparatus</w:t>
            </w:r>
          </w:p>
          <w:p w14:paraId="591097AB" w14:textId="77777777" w:rsidR="00E546F5" w:rsidRDefault="00951CE2">
            <w:pPr>
              <w:pStyle w:val="Tier3"/>
            </w:pPr>
            <w:r>
              <w:t>-</w:t>
            </w:r>
            <w:r>
              <w:tab/>
              <w:t>-</w:t>
            </w:r>
            <w:r>
              <w:tab/>
              <w:t>Other</w:t>
            </w:r>
          </w:p>
          <w:p w14:paraId="591097AC" w14:textId="77777777" w:rsidR="00E546F5" w:rsidRDefault="00951CE2">
            <w:pPr>
              <w:pStyle w:val="Tier4"/>
            </w:pPr>
            <w:r>
              <w:t>-</w:t>
            </w:r>
            <w:r>
              <w:tab/>
              <w:t>-</w:t>
            </w:r>
            <w:r>
              <w:tab/>
              <w:t>-</w:t>
            </w:r>
            <w:r>
              <w:tab/>
            </w:r>
            <w:r>
              <w:t>Digital valve controller for controlling liquids and gases</w:t>
            </w:r>
          </w:p>
          <w:p w14:paraId="591097A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7AE" w14:textId="77777777" w:rsidR="00E546F5" w:rsidRDefault="00951CE2">
            <w:pPr>
              <w:pStyle w:val="Tier4Bullet"/>
            </w:pPr>
            <w:r>
              <w:tab/>
            </w:r>
            <w:r>
              <w:tab/>
            </w:r>
            <w:r>
              <w:tab/>
              <w:t>-</w:t>
            </w:r>
            <w:r>
              <w:tab/>
              <w:t>for fitting to or equipping such ships, bo</w:t>
            </w:r>
            <w:r>
              <w:t>ats or other vessels;</w:t>
            </w:r>
          </w:p>
          <w:p w14:paraId="591097A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7B0" w14:textId="77777777" w:rsidR="00E546F5" w:rsidRDefault="00951CE2">
            <w:pPr>
              <w:pStyle w:val="Tier4Bullet"/>
            </w:pPr>
            <w:r>
              <w:tab/>
            </w:r>
            <w:r>
              <w:tab/>
            </w:r>
            <w:r>
              <w:tab/>
            </w:r>
            <w:r>
              <w:t>-</w:t>
            </w:r>
            <w:r>
              <w:tab/>
              <w:t>for equipping the above platforms;</w:t>
            </w:r>
          </w:p>
          <w:p w14:paraId="591097B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B2" w14:textId="77777777" w:rsidR="00E546F5" w:rsidRDefault="00951CE2">
            <w:pPr>
              <w:pStyle w:val="NormalinTable"/>
            </w:pPr>
            <w:r>
              <w:t>0.0%</w:t>
            </w:r>
          </w:p>
        </w:tc>
      </w:tr>
      <w:tr w:rsidR="00E546F5" w14:paraId="591097B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B4" w14:textId="77777777" w:rsidR="00E546F5" w:rsidRDefault="00951CE2">
            <w:pPr>
              <w:pStyle w:val="NormalinTable"/>
            </w:pPr>
            <w:r>
              <w:t>9032890090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B5" w14:textId="77777777" w:rsidR="00E546F5" w:rsidRDefault="00951CE2">
            <w:pPr>
              <w:pStyle w:val="Tier1"/>
            </w:pPr>
            <w:r>
              <w:t>Automatic regulating or controlling instruments and apparatus</w:t>
            </w:r>
          </w:p>
          <w:p w14:paraId="591097B6" w14:textId="77777777" w:rsidR="00E546F5" w:rsidRDefault="00951CE2">
            <w:pPr>
              <w:pStyle w:val="Tier2"/>
            </w:pPr>
            <w:r>
              <w:t>-</w:t>
            </w:r>
            <w:r>
              <w:tab/>
              <w:t>Other instruments and apparatus</w:t>
            </w:r>
          </w:p>
          <w:p w14:paraId="591097B7" w14:textId="77777777" w:rsidR="00E546F5" w:rsidRDefault="00951CE2">
            <w:pPr>
              <w:pStyle w:val="Tier3"/>
            </w:pPr>
            <w:r>
              <w:t>-</w:t>
            </w:r>
            <w:r>
              <w:tab/>
              <w:t>-</w:t>
            </w:r>
            <w:r>
              <w:tab/>
              <w:t>Other</w:t>
            </w:r>
          </w:p>
          <w:p w14:paraId="591097B8" w14:textId="77777777" w:rsidR="00E546F5" w:rsidRDefault="00951CE2">
            <w:pPr>
              <w:pStyle w:val="Tier4"/>
            </w:pPr>
            <w:r>
              <w:t>-</w:t>
            </w:r>
            <w:r>
              <w:tab/>
              <w:t>-</w:t>
            </w:r>
            <w:r>
              <w:tab/>
              <w:t>-</w:t>
            </w:r>
            <w:r>
              <w:tab/>
              <w:t>Other</w:t>
            </w:r>
          </w:p>
          <w:p w14:paraId="591097B9" w14:textId="77777777" w:rsidR="00E546F5" w:rsidRDefault="00951CE2">
            <w:pPr>
              <w:pStyle w:val="Tier4Bullet"/>
            </w:pPr>
            <w:r>
              <w:tab/>
            </w:r>
            <w:r>
              <w:tab/>
            </w:r>
            <w:r>
              <w:tab/>
              <w:t>-</w:t>
            </w:r>
            <w:r>
              <w:tab/>
              <w:t xml:space="preserve">for </w:t>
            </w:r>
            <w:r>
              <w:t>incorporation in ships, boats or other vessels listed in Table 1, for the purposes of their construction, repair, maintenance or conversion;</w:t>
            </w:r>
          </w:p>
          <w:p w14:paraId="591097BA" w14:textId="77777777" w:rsidR="00E546F5" w:rsidRDefault="00951CE2">
            <w:pPr>
              <w:pStyle w:val="Tier4Bullet"/>
            </w:pPr>
            <w:r>
              <w:tab/>
            </w:r>
            <w:r>
              <w:tab/>
            </w:r>
            <w:r>
              <w:tab/>
              <w:t>-</w:t>
            </w:r>
            <w:r>
              <w:tab/>
              <w:t>for fitting to or equipping such ships, boats or other vessels;</w:t>
            </w:r>
          </w:p>
          <w:p w14:paraId="591097BB" w14:textId="77777777" w:rsidR="00E546F5" w:rsidRDefault="00951CE2">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14:paraId="591097BC" w14:textId="77777777" w:rsidR="00E546F5" w:rsidRDefault="00951CE2">
            <w:pPr>
              <w:pStyle w:val="Tier4Bullet"/>
            </w:pPr>
            <w:r>
              <w:tab/>
            </w:r>
            <w:r>
              <w:tab/>
            </w:r>
            <w:r>
              <w:tab/>
              <w:t>-</w:t>
            </w:r>
            <w:r>
              <w:tab/>
              <w:t>for equipping the above platforms;</w:t>
            </w:r>
          </w:p>
          <w:p w14:paraId="591097BD" w14:textId="77777777" w:rsidR="00E546F5" w:rsidRDefault="00951CE2">
            <w:pPr>
              <w:pStyle w:val="Tier4Bullet"/>
            </w:pPr>
            <w:r>
              <w:tab/>
            </w: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BE" w14:textId="77777777" w:rsidR="00E546F5" w:rsidRDefault="00951CE2">
            <w:pPr>
              <w:pStyle w:val="NormalinTable"/>
            </w:pPr>
            <w:r>
              <w:t>0.0%</w:t>
            </w:r>
          </w:p>
        </w:tc>
      </w:tr>
      <w:tr w:rsidR="00E546F5" w14:paraId="591097C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C0" w14:textId="77777777" w:rsidR="00E546F5" w:rsidRDefault="00951CE2">
            <w:pPr>
              <w:pStyle w:val="NormalinTable"/>
            </w:pPr>
            <w:r>
              <w:rPr>
                <w:rFonts w:eastAsia="Times New Roman"/>
                <w:color w:val="000000"/>
                <w:lang w:eastAsia="en-GB"/>
              </w:rPr>
              <w:t>9032900010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C1" w14:textId="77777777" w:rsidR="00E546F5" w:rsidRDefault="00951CE2">
            <w:pPr>
              <w:pStyle w:val="Tier1"/>
            </w:pPr>
            <w:r>
              <w:rPr>
                <w:rFonts w:eastAsia="Times New Roman"/>
                <w:color w:val="000000"/>
                <w:lang w:eastAsia="en-GB"/>
              </w:rPr>
              <w:t>Automatic regulating or controlling instruments and apparatus</w:t>
            </w:r>
            <w:r>
              <w:rPr>
                <w:rFonts w:eastAsia="Times New Roman"/>
                <w:color w:val="000000"/>
                <w:lang w:eastAsia="en-GB"/>
              </w:rPr>
              <w:br/>
            </w:r>
            <w:r>
              <w:rPr>
                <w:rFonts w:eastAsia="Times New Roman"/>
                <w:color w:val="000000"/>
                <w:lang w:eastAsia="en-GB"/>
              </w:rPr>
              <w:t>Parts and accessories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xml:space="preserve">• use for incorporation in civil aircraft in the course of </w:t>
            </w:r>
            <w:r>
              <w:rPr>
                <w:rFonts w:eastAsia="Times New Roman"/>
                <w:color w:val="000000"/>
                <w:lang w:eastAsia="en-GB"/>
              </w:rPr>
              <w:t>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C2" w14:textId="77777777" w:rsidR="00E546F5" w:rsidRDefault="00951CE2">
            <w:pPr>
              <w:pStyle w:val="NormalinTable"/>
            </w:pPr>
            <w:r>
              <w:t>0.0%</w:t>
            </w:r>
          </w:p>
        </w:tc>
      </w:tr>
      <w:tr w:rsidR="00E546F5" w14:paraId="591097C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C4" w14:textId="77777777" w:rsidR="00E546F5" w:rsidRDefault="00951CE2">
            <w:pPr>
              <w:pStyle w:val="NormalinTable"/>
            </w:pPr>
            <w:r>
              <w:t>9032900090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C5" w14:textId="77777777" w:rsidR="00E546F5" w:rsidRDefault="00951CE2">
            <w:pPr>
              <w:pStyle w:val="Tier1"/>
            </w:pPr>
            <w:r>
              <w:t>Automatic regulating or controlling instruments and apparatus</w:t>
            </w:r>
          </w:p>
          <w:p w14:paraId="591097C6" w14:textId="77777777" w:rsidR="00E546F5" w:rsidRDefault="00951CE2">
            <w:pPr>
              <w:pStyle w:val="Tier2"/>
            </w:pPr>
            <w:r>
              <w:t>-</w:t>
            </w:r>
            <w:r>
              <w:tab/>
              <w:t>Parts and accessories</w:t>
            </w:r>
          </w:p>
          <w:p w14:paraId="591097C7" w14:textId="77777777" w:rsidR="00E546F5" w:rsidRDefault="00951CE2">
            <w:pPr>
              <w:pStyle w:val="Tier3"/>
            </w:pPr>
            <w:r>
              <w:t>-</w:t>
            </w:r>
            <w:r>
              <w:tab/>
              <w:t>-</w:t>
            </w:r>
            <w:r>
              <w:tab/>
              <w:t>Other</w:t>
            </w:r>
          </w:p>
          <w:p w14:paraId="591097C8" w14:textId="77777777" w:rsidR="00E546F5" w:rsidRDefault="00951CE2">
            <w:pPr>
              <w:pStyle w:val="Tier3Bullet"/>
            </w:pPr>
            <w:r>
              <w:tab/>
            </w:r>
            <w:r>
              <w:tab/>
              <w:t>-</w:t>
            </w:r>
            <w:r>
              <w:tab/>
              <w:t>for incorporat</w:t>
            </w:r>
            <w:r>
              <w:t>ion in ships, boats or other vessels listed in Table 1, for the purposes of their construction, repair, maintenance or conversion;</w:t>
            </w:r>
          </w:p>
          <w:p w14:paraId="591097C9" w14:textId="77777777" w:rsidR="00E546F5" w:rsidRDefault="00951CE2">
            <w:pPr>
              <w:pStyle w:val="Tier3Bullet"/>
            </w:pPr>
            <w:r>
              <w:tab/>
            </w:r>
            <w:r>
              <w:tab/>
              <w:t>-</w:t>
            </w:r>
            <w:r>
              <w:tab/>
              <w:t>for fitting to or equipping such ships, boats or other vessels;</w:t>
            </w:r>
          </w:p>
          <w:p w14:paraId="591097CA" w14:textId="77777777" w:rsidR="00E546F5" w:rsidRDefault="00951CE2">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97CB" w14:textId="77777777" w:rsidR="00E546F5" w:rsidRDefault="00951CE2">
            <w:pPr>
              <w:pStyle w:val="Tier3Bullet"/>
            </w:pPr>
            <w:r>
              <w:tab/>
            </w:r>
            <w:r>
              <w:tab/>
              <w:t>-</w:t>
            </w:r>
            <w:r>
              <w:tab/>
              <w:t>for equipping the above platforms;</w:t>
            </w:r>
          </w:p>
          <w:p w14:paraId="591097CC" w14:textId="77777777" w:rsidR="00E546F5" w:rsidRDefault="00951CE2">
            <w:pPr>
              <w:pStyle w:val="Tier3Bullet"/>
            </w:pPr>
            <w:r>
              <w:tab/>
            </w:r>
            <w:r>
              <w:tab/>
              <w:t>-</w:t>
            </w:r>
            <w:r>
              <w:tab/>
              <w:t>for linking these drilling or pr</w:t>
            </w:r>
            <w:r>
              <w:t>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CD" w14:textId="77777777" w:rsidR="00E546F5" w:rsidRDefault="00951CE2">
            <w:pPr>
              <w:pStyle w:val="NormalinTable"/>
            </w:pPr>
            <w:r>
              <w:t>0.0%</w:t>
            </w:r>
          </w:p>
        </w:tc>
      </w:tr>
      <w:tr w:rsidR="00E546F5" w14:paraId="591097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CF" w14:textId="77777777" w:rsidR="00E546F5" w:rsidRDefault="00951CE2">
            <w:pPr>
              <w:pStyle w:val="NormalinTable"/>
            </w:pPr>
            <w:r>
              <w:t>9033000000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D0" w14:textId="77777777" w:rsidR="00E546F5" w:rsidRDefault="00951CE2">
            <w:pPr>
              <w:pStyle w:val="Tier1"/>
            </w:pPr>
            <w:r>
              <w:t>Parts and accessories (not specified or included elsewhere in this chapter) for machines, appliances, instruments or apparatus of Chapter 90</w:t>
            </w:r>
          </w:p>
          <w:p w14:paraId="591097D1" w14:textId="77777777" w:rsidR="00E546F5" w:rsidRDefault="00951CE2">
            <w:pPr>
              <w:pStyle w:val="Tier1Bullet"/>
            </w:pPr>
            <w:r>
              <w:t>-</w:t>
            </w:r>
            <w:r>
              <w:tab/>
              <w:t xml:space="preserve">for incorporation in ships, boats or other vessels listed in </w:t>
            </w:r>
            <w:r>
              <w:t>Table 1, for the purposes of their construction, repair, maintenance or conversion;</w:t>
            </w:r>
          </w:p>
          <w:p w14:paraId="591097D2" w14:textId="77777777" w:rsidR="00E546F5" w:rsidRDefault="00951CE2">
            <w:pPr>
              <w:pStyle w:val="Tier1Bullet"/>
            </w:pPr>
            <w:r>
              <w:t>-</w:t>
            </w:r>
            <w:r>
              <w:tab/>
              <w:t>for fitting to or equipping such ships, boats or other vessels;</w:t>
            </w:r>
          </w:p>
          <w:p w14:paraId="591097D3" w14:textId="77777777" w:rsidR="00E546F5" w:rsidRDefault="00951CE2">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14:paraId="591097D4" w14:textId="77777777" w:rsidR="00E546F5" w:rsidRDefault="00951CE2">
            <w:pPr>
              <w:pStyle w:val="Tier1Bullet"/>
            </w:pPr>
            <w:r>
              <w:t>-</w:t>
            </w:r>
            <w:r>
              <w:tab/>
              <w:t>for equipping the above platforms;</w:t>
            </w:r>
          </w:p>
          <w:p w14:paraId="591097D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D6" w14:textId="77777777" w:rsidR="00E546F5" w:rsidRDefault="00951CE2">
            <w:pPr>
              <w:pStyle w:val="NormalinTable"/>
            </w:pPr>
            <w:r>
              <w:t>0.0%</w:t>
            </w:r>
          </w:p>
        </w:tc>
      </w:tr>
    </w:tbl>
    <w:p w14:paraId="591097D8" w14:textId="77777777" w:rsidR="00E546F5" w:rsidRDefault="00951CE2">
      <w:pPr>
        <w:pStyle w:val="Heading1"/>
      </w:pPr>
      <w:r>
        <w:t xml:space="preserve">Chapter 91 : </w:t>
      </w:r>
      <w:r>
        <w:t>Clocks and Watches and Parts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7DC"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7D9"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7DA"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7DB" w14:textId="77777777" w:rsidR="00E546F5" w:rsidRDefault="00951CE2">
            <w:pPr>
              <w:pStyle w:val="NormalinTable"/>
              <w:rPr>
                <w:b/>
                <w:bCs w:val="0"/>
                <w:color w:val="FFFFFF"/>
              </w:rPr>
            </w:pPr>
            <w:r>
              <w:rPr>
                <w:b/>
                <w:bCs w:val="0"/>
                <w:color w:val="FFFFFF"/>
              </w:rPr>
              <w:t>Duty expression</w:t>
            </w:r>
          </w:p>
        </w:tc>
      </w:tr>
      <w:tr w:rsidR="00E546F5" w14:paraId="591097E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DD" w14:textId="77777777" w:rsidR="00E546F5" w:rsidRDefault="00951CE2">
            <w:pPr>
              <w:pStyle w:val="NormalinTable"/>
            </w:pPr>
            <w:r>
              <w:t>9104000090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DE" w14:textId="77777777" w:rsidR="00E546F5" w:rsidRDefault="00951CE2">
            <w:pPr>
              <w:pStyle w:val="Tier1"/>
            </w:pPr>
            <w:r>
              <w:t>Instrument panel clocks and clocks of a similar type for vehicles, aircraft, spacecraft or vessels</w:t>
            </w:r>
          </w:p>
          <w:p w14:paraId="591097DF" w14:textId="77777777" w:rsidR="00E546F5" w:rsidRDefault="00951CE2">
            <w:pPr>
              <w:pStyle w:val="Tier2"/>
            </w:pPr>
            <w:r>
              <w:t>-</w:t>
            </w:r>
            <w:r>
              <w:tab/>
              <w:t>Other</w:t>
            </w:r>
          </w:p>
          <w:p w14:paraId="591097E0" w14:textId="77777777" w:rsidR="00E546F5" w:rsidRDefault="00951CE2">
            <w:pPr>
              <w:pStyle w:val="Tier2Bullet"/>
            </w:pPr>
            <w:r>
              <w:tab/>
              <w:t>-</w:t>
            </w:r>
            <w:r>
              <w:tab/>
              <w:t xml:space="preserve">for incorporation in ships, boats or </w:t>
            </w:r>
            <w:r>
              <w:t>other vessels listed in Table 1, for the purposes of their construction, repair, maintenance or conversion;</w:t>
            </w:r>
          </w:p>
          <w:p w14:paraId="591097E1" w14:textId="77777777" w:rsidR="00E546F5" w:rsidRDefault="00951CE2">
            <w:pPr>
              <w:pStyle w:val="Tier2Bullet"/>
            </w:pPr>
            <w:r>
              <w:tab/>
              <w:t>-</w:t>
            </w:r>
            <w:r>
              <w:tab/>
              <w:t>for fitting to or equipping such ships, boats or other vessels;</w:t>
            </w:r>
          </w:p>
          <w:p w14:paraId="591097E2" w14:textId="77777777" w:rsidR="00E546F5" w:rsidRDefault="00951CE2">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14:paraId="591097E3" w14:textId="77777777" w:rsidR="00E546F5" w:rsidRDefault="00951CE2">
            <w:pPr>
              <w:pStyle w:val="Tier2Bullet"/>
            </w:pPr>
            <w:r>
              <w:tab/>
              <w:t>-</w:t>
            </w:r>
            <w:r>
              <w:tab/>
              <w:t>for equipping the above platforms;</w:t>
            </w:r>
          </w:p>
          <w:p w14:paraId="591097E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E5" w14:textId="77777777" w:rsidR="00E546F5" w:rsidRDefault="00951CE2">
            <w:pPr>
              <w:pStyle w:val="NormalinTable"/>
            </w:pPr>
            <w:r>
              <w:t>0.0%</w:t>
            </w:r>
          </w:p>
        </w:tc>
      </w:tr>
      <w:tr w:rsidR="00E546F5" w14:paraId="591097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E7" w14:textId="77777777" w:rsidR="00E546F5" w:rsidRDefault="00951CE2">
            <w:pPr>
              <w:pStyle w:val="NormalinTable"/>
            </w:pPr>
            <w:r>
              <w:t>9105000000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E8" w14:textId="77777777" w:rsidR="00E546F5" w:rsidRDefault="00951CE2">
            <w:pPr>
              <w:pStyle w:val="Tier1"/>
            </w:pPr>
            <w:r>
              <w:t>Other clocks</w:t>
            </w:r>
          </w:p>
          <w:p w14:paraId="591097E9" w14:textId="77777777" w:rsidR="00E546F5" w:rsidRDefault="00951CE2">
            <w:pPr>
              <w:pStyle w:val="Tier1Bullet"/>
            </w:pPr>
            <w:r>
              <w:t>-</w:t>
            </w:r>
            <w:r>
              <w:tab/>
              <w:t>for incorporation in ships, boats or other vessels listed in Table 1, for the purposes of their construction, repair, maintenance or conversion;</w:t>
            </w:r>
          </w:p>
          <w:p w14:paraId="591097EA" w14:textId="77777777" w:rsidR="00E546F5" w:rsidRDefault="00951CE2">
            <w:pPr>
              <w:pStyle w:val="Tier1Bullet"/>
            </w:pPr>
            <w:r>
              <w:t>-</w:t>
            </w:r>
            <w:r>
              <w:tab/>
              <w:t>for fitting to or equipping such ships, boats or other vessels;</w:t>
            </w:r>
          </w:p>
          <w:p w14:paraId="591097EB"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7EC" w14:textId="77777777" w:rsidR="00E546F5" w:rsidRDefault="00951CE2">
            <w:pPr>
              <w:pStyle w:val="Tier1Bullet"/>
            </w:pPr>
            <w:r>
              <w:t>-</w:t>
            </w:r>
            <w:r>
              <w:tab/>
              <w:t>for equipping the above platform</w:t>
            </w:r>
            <w:r>
              <w:t>s;</w:t>
            </w:r>
          </w:p>
          <w:p w14:paraId="591097ED"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EE" w14:textId="77777777" w:rsidR="00E546F5" w:rsidRDefault="00951CE2">
            <w:pPr>
              <w:pStyle w:val="NormalinTable"/>
            </w:pPr>
            <w:r>
              <w:t>0.0%</w:t>
            </w:r>
          </w:p>
        </w:tc>
      </w:tr>
      <w:tr w:rsidR="00E546F5" w14:paraId="591097F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F0" w14:textId="77777777" w:rsidR="00E546F5" w:rsidRDefault="00951CE2">
            <w:pPr>
              <w:pStyle w:val="NormalinTable"/>
            </w:pPr>
            <w:r>
              <w:t>9106000000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F1" w14:textId="77777777" w:rsidR="00E546F5" w:rsidRDefault="00951CE2">
            <w:pPr>
              <w:pStyle w:val="Tier1"/>
            </w:pPr>
            <w:r>
              <w:t>Time of day recording apparatus and apparatus for measuring, recording or otherwise indicating intervals of time, with clock or watch movement or with synchronous moto</w:t>
            </w:r>
            <w:r>
              <w:t>r (for example, time-registers, time-recorders)</w:t>
            </w:r>
          </w:p>
          <w:p w14:paraId="591097F2" w14:textId="77777777" w:rsidR="00E546F5" w:rsidRDefault="00951CE2">
            <w:pPr>
              <w:pStyle w:val="Tier1Bullet"/>
            </w:pPr>
            <w:r>
              <w:t>-</w:t>
            </w:r>
            <w:r>
              <w:tab/>
              <w:t>for incorporation in ships, boats or other vessels listed in Table 1, for the purposes of their construction, repair, maintenance or conversion;</w:t>
            </w:r>
          </w:p>
          <w:p w14:paraId="591097F3" w14:textId="77777777" w:rsidR="00E546F5" w:rsidRDefault="00951CE2">
            <w:pPr>
              <w:pStyle w:val="Tier1Bullet"/>
            </w:pPr>
            <w:r>
              <w:t>-</w:t>
            </w:r>
            <w:r>
              <w:tab/>
              <w:t xml:space="preserve">for fitting to or equipping such ships, boats or other </w:t>
            </w:r>
            <w:r>
              <w:t>vessels;</w:t>
            </w:r>
          </w:p>
          <w:p w14:paraId="591097F4"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97F5" w14:textId="77777777" w:rsidR="00E546F5" w:rsidRDefault="00951CE2">
            <w:pPr>
              <w:pStyle w:val="Tier1Bullet"/>
            </w:pPr>
            <w:r>
              <w:t>-</w:t>
            </w:r>
            <w:r>
              <w:tab/>
              <w:t>for equipping the</w:t>
            </w:r>
            <w:r>
              <w:t xml:space="preserve"> above platforms;</w:t>
            </w:r>
          </w:p>
          <w:p w14:paraId="591097F6"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F7" w14:textId="77777777" w:rsidR="00E546F5" w:rsidRDefault="00951CE2">
            <w:pPr>
              <w:pStyle w:val="NormalinTable"/>
            </w:pPr>
            <w:r>
              <w:t>0.0%</w:t>
            </w:r>
          </w:p>
        </w:tc>
      </w:tr>
      <w:tr w:rsidR="00E546F5" w14:paraId="591097F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F9" w14:textId="77777777" w:rsidR="00E546F5" w:rsidRDefault="00951CE2">
            <w:pPr>
              <w:pStyle w:val="NormalinTable"/>
            </w:pPr>
            <w:r>
              <w:t>9107000010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7FA" w14:textId="77777777" w:rsidR="00E546F5" w:rsidRDefault="00951CE2">
            <w:pPr>
              <w:pStyle w:val="Tier1"/>
            </w:pPr>
            <w:r>
              <w:t>Time switches, with clock or watch movement or with synchronous motor</w:t>
            </w:r>
          </w:p>
          <w:p w14:paraId="591097FB" w14:textId="77777777" w:rsidR="00E546F5" w:rsidRDefault="00951CE2">
            <w:pPr>
              <w:pStyle w:val="Tier2"/>
            </w:pPr>
            <w:r>
              <w:t>-</w:t>
            </w:r>
            <w:r>
              <w:tab/>
              <w:t>Time switches, with clock or watch movement, used in automatic systems, intended</w:t>
            </w:r>
            <w:r>
              <w:t xml:space="preserve"> in certain types of aircraft</w:t>
            </w:r>
          </w:p>
          <w:p w14:paraId="591097FC" w14:textId="77777777" w:rsidR="00E546F5" w:rsidRDefault="00951CE2">
            <w:pPr>
              <w:pStyle w:val="Tier2Bullet"/>
            </w:pP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7FD" w14:textId="77777777" w:rsidR="00E546F5" w:rsidRDefault="00951CE2">
            <w:pPr>
              <w:pStyle w:val="NormalinTable"/>
            </w:pPr>
            <w:r>
              <w:t>0.0%</w:t>
            </w:r>
          </w:p>
        </w:tc>
      </w:tr>
      <w:tr w:rsidR="00E546F5" w14:paraId="591098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7FF" w14:textId="77777777" w:rsidR="00E546F5" w:rsidRDefault="00951CE2">
            <w:pPr>
              <w:pStyle w:val="NormalinTable"/>
            </w:pPr>
            <w:r>
              <w:t>9107000090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00" w14:textId="77777777" w:rsidR="00E546F5" w:rsidRDefault="00951CE2">
            <w:pPr>
              <w:pStyle w:val="Tier1"/>
            </w:pPr>
            <w:r>
              <w:t xml:space="preserve">Time </w:t>
            </w:r>
            <w:r>
              <w:t>switches, with clock or watch movement or with synchronous motor</w:t>
            </w:r>
          </w:p>
          <w:p w14:paraId="59109801" w14:textId="77777777" w:rsidR="00E546F5" w:rsidRDefault="00951CE2">
            <w:pPr>
              <w:pStyle w:val="Tier2"/>
            </w:pPr>
            <w:r>
              <w:t>-</w:t>
            </w:r>
            <w:r>
              <w:tab/>
              <w:t>Other</w:t>
            </w:r>
          </w:p>
          <w:p w14:paraId="59109802"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803" w14:textId="77777777" w:rsidR="00E546F5" w:rsidRDefault="00951CE2">
            <w:pPr>
              <w:pStyle w:val="Tier2Bullet"/>
            </w:pPr>
            <w:r>
              <w:tab/>
              <w:t>-</w:t>
            </w:r>
            <w:r>
              <w:tab/>
              <w:t>for fitting to or equipping such</w:t>
            </w:r>
            <w:r>
              <w:t xml:space="preserve"> ships, boats or other vessels;</w:t>
            </w:r>
          </w:p>
          <w:p w14:paraId="59109804"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14:paraId="59109805" w14:textId="77777777" w:rsidR="00E546F5" w:rsidRDefault="00951CE2">
            <w:pPr>
              <w:pStyle w:val="Tier2Bullet"/>
            </w:pPr>
            <w:r>
              <w:tab/>
              <w:t>-</w:t>
            </w:r>
            <w:r>
              <w:tab/>
              <w:t>for equipping the above platforms;</w:t>
            </w:r>
          </w:p>
          <w:p w14:paraId="5910980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07" w14:textId="77777777" w:rsidR="00E546F5" w:rsidRDefault="00951CE2">
            <w:pPr>
              <w:pStyle w:val="NormalinTable"/>
            </w:pPr>
            <w:r>
              <w:t>0.0%</w:t>
            </w:r>
          </w:p>
        </w:tc>
      </w:tr>
      <w:tr w:rsidR="00E546F5" w14:paraId="591098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09" w14:textId="77777777" w:rsidR="00E546F5" w:rsidRDefault="00951CE2">
            <w:pPr>
              <w:pStyle w:val="NormalinTable"/>
            </w:pPr>
            <w:r>
              <w:t>9109100090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0A" w14:textId="77777777" w:rsidR="00E546F5" w:rsidRDefault="00951CE2">
            <w:pPr>
              <w:pStyle w:val="Tier1"/>
            </w:pPr>
            <w:r>
              <w:t>Clock movements, complete and assembled</w:t>
            </w:r>
          </w:p>
          <w:p w14:paraId="5910980B" w14:textId="77777777" w:rsidR="00E546F5" w:rsidRDefault="00951CE2">
            <w:pPr>
              <w:pStyle w:val="Tier2"/>
            </w:pPr>
            <w:r>
              <w:t>-</w:t>
            </w:r>
            <w:r>
              <w:tab/>
              <w:t>Electrically operated</w:t>
            </w:r>
          </w:p>
          <w:p w14:paraId="5910980C" w14:textId="77777777" w:rsidR="00E546F5" w:rsidRDefault="00951CE2">
            <w:pPr>
              <w:pStyle w:val="Tier3"/>
            </w:pPr>
            <w:r>
              <w:t>-</w:t>
            </w:r>
            <w:r>
              <w:tab/>
              <w:t>-</w:t>
            </w:r>
            <w:r>
              <w:tab/>
              <w:t>Other</w:t>
            </w:r>
          </w:p>
          <w:p w14:paraId="5910980D"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980E" w14:textId="77777777" w:rsidR="00E546F5" w:rsidRDefault="00951CE2">
            <w:pPr>
              <w:pStyle w:val="Tier3Bullet"/>
            </w:pPr>
            <w:r>
              <w:tab/>
            </w:r>
            <w:r>
              <w:tab/>
              <w:t>-</w:t>
            </w:r>
            <w:r>
              <w:tab/>
              <w:t>for fitting to or equipping such ships, boats or other vessels;</w:t>
            </w:r>
          </w:p>
          <w:p w14:paraId="5910980F"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9810" w14:textId="77777777" w:rsidR="00E546F5" w:rsidRDefault="00951CE2">
            <w:pPr>
              <w:pStyle w:val="Tier3Bullet"/>
            </w:pPr>
            <w:r>
              <w:tab/>
            </w:r>
            <w:r>
              <w:tab/>
              <w:t>-</w:t>
            </w:r>
            <w:r>
              <w:tab/>
              <w:t>for equipping the above platforms;</w:t>
            </w:r>
          </w:p>
          <w:p w14:paraId="59109811"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12" w14:textId="77777777" w:rsidR="00E546F5" w:rsidRDefault="00951CE2">
            <w:pPr>
              <w:pStyle w:val="NormalinTable"/>
            </w:pPr>
            <w:r>
              <w:t>0.</w:t>
            </w:r>
            <w:r>
              <w:t>0%</w:t>
            </w:r>
          </w:p>
        </w:tc>
      </w:tr>
      <w:tr w:rsidR="00E546F5" w14:paraId="591098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14" w14:textId="77777777" w:rsidR="00E546F5" w:rsidRDefault="00951CE2">
            <w:pPr>
              <w:pStyle w:val="NormalinTable"/>
            </w:pPr>
            <w:r>
              <w:t>9109900090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15" w14:textId="77777777" w:rsidR="00E546F5" w:rsidRDefault="00951CE2">
            <w:pPr>
              <w:pStyle w:val="Tier1"/>
            </w:pPr>
            <w:r>
              <w:t>Clock movements, complete and assembled</w:t>
            </w:r>
          </w:p>
          <w:p w14:paraId="59109816" w14:textId="77777777" w:rsidR="00E546F5" w:rsidRDefault="00951CE2">
            <w:pPr>
              <w:pStyle w:val="Tier2"/>
            </w:pPr>
            <w:r>
              <w:t>-</w:t>
            </w:r>
            <w:r>
              <w:tab/>
              <w:t>Other</w:t>
            </w:r>
          </w:p>
          <w:p w14:paraId="59109817" w14:textId="77777777" w:rsidR="00E546F5" w:rsidRDefault="00951CE2">
            <w:pPr>
              <w:pStyle w:val="Tier3"/>
            </w:pPr>
            <w:r>
              <w:t>-</w:t>
            </w:r>
            <w:r>
              <w:tab/>
              <w:t>-</w:t>
            </w:r>
            <w:r>
              <w:tab/>
              <w:t>Other</w:t>
            </w:r>
          </w:p>
          <w:p w14:paraId="59109818"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819" w14:textId="77777777" w:rsidR="00E546F5" w:rsidRDefault="00951CE2">
            <w:pPr>
              <w:pStyle w:val="Tier3Bullet"/>
            </w:pPr>
            <w:r>
              <w:tab/>
            </w:r>
            <w:r>
              <w:tab/>
              <w:t>-</w:t>
            </w:r>
            <w:r>
              <w:tab/>
              <w:t xml:space="preserve">for fitting to or </w:t>
            </w:r>
            <w:r>
              <w:t>equipping such ships, boats or other vessels;</w:t>
            </w:r>
          </w:p>
          <w:p w14:paraId="5910981A"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81B" w14:textId="77777777" w:rsidR="00E546F5" w:rsidRDefault="00951CE2">
            <w:pPr>
              <w:pStyle w:val="Tier3Bullet"/>
            </w:pPr>
            <w:r>
              <w:tab/>
            </w:r>
            <w:r>
              <w:tab/>
              <w:t>-</w:t>
            </w:r>
            <w:r>
              <w:tab/>
              <w:t>for equipping the above platforms;</w:t>
            </w:r>
          </w:p>
          <w:p w14:paraId="5910981C"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1D" w14:textId="77777777" w:rsidR="00E546F5" w:rsidRDefault="00951CE2">
            <w:pPr>
              <w:pStyle w:val="NormalinTable"/>
            </w:pPr>
            <w:r>
              <w:t>0.0%</w:t>
            </w:r>
          </w:p>
        </w:tc>
      </w:tr>
      <w:tr w:rsidR="00E546F5" w14:paraId="5910982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1F" w14:textId="77777777" w:rsidR="00E546F5" w:rsidRDefault="00951CE2">
            <w:pPr>
              <w:pStyle w:val="NormalinTable"/>
            </w:pPr>
            <w:r>
              <w:t>9110120010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20" w14:textId="77777777" w:rsidR="00E546F5" w:rsidRDefault="00951CE2">
            <w:pPr>
              <w:pStyle w:val="Tier1"/>
            </w:pPr>
            <w:r>
              <w:t xml:space="preserve">Complete watch or clock movements, unassembled or partly assembled (movement sets); incomplete watch or </w:t>
            </w:r>
            <w:r>
              <w:t>clock movements, assembled; rough watch or clock movements</w:t>
            </w:r>
          </w:p>
          <w:p w14:paraId="59109821" w14:textId="77777777" w:rsidR="00E546F5" w:rsidRDefault="00951CE2">
            <w:pPr>
              <w:pStyle w:val="Tier2"/>
            </w:pPr>
            <w:r>
              <w:t>-</w:t>
            </w:r>
            <w:r>
              <w:tab/>
              <w:t>Of watches</w:t>
            </w:r>
          </w:p>
          <w:p w14:paraId="59109822" w14:textId="77777777" w:rsidR="00E546F5" w:rsidRDefault="00951CE2">
            <w:pPr>
              <w:pStyle w:val="Tier3"/>
            </w:pPr>
            <w:r>
              <w:t>-</w:t>
            </w:r>
            <w:r>
              <w:tab/>
              <w:t>-</w:t>
            </w:r>
            <w:r>
              <w:tab/>
              <w:t>Incomplete movements, assembled</w:t>
            </w:r>
          </w:p>
          <w:p w14:paraId="59109823" w14:textId="77777777" w:rsidR="00E546F5" w:rsidRDefault="00951CE2">
            <w:pPr>
              <w:pStyle w:val="Tier4"/>
            </w:pPr>
            <w:r>
              <w:t>-</w:t>
            </w:r>
            <w:r>
              <w:tab/>
              <w:t>-</w:t>
            </w:r>
            <w:r>
              <w:tab/>
              <w:t>-</w:t>
            </w:r>
            <w:r>
              <w:tab/>
              <w:t>Used in automatic systems, for use in certain types of aircraft</w:t>
            </w:r>
          </w:p>
          <w:p w14:paraId="59109824" w14:textId="77777777" w:rsidR="00E546F5" w:rsidRDefault="00951CE2">
            <w:pPr>
              <w:pStyle w:val="Tier4Bullet"/>
            </w:pPr>
            <w:r>
              <w:tab/>
            </w:r>
            <w:r>
              <w:tab/>
            </w:r>
            <w:r>
              <w:tab/>
              <w:t>-</w:t>
            </w:r>
            <w:r>
              <w:tab/>
              <w:t>For use in certain types of aircraft; for the construction, maintenance a</w:t>
            </w:r>
            <w:r>
              <w:t>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25" w14:textId="77777777" w:rsidR="00E546F5" w:rsidRDefault="00951CE2">
            <w:pPr>
              <w:pStyle w:val="NormalinTable"/>
            </w:pPr>
            <w:r>
              <w:t>0.0%</w:t>
            </w:r>
          </w:p>
        </w:tc>
      </w:tr>
      <w:tr w:rsidR="00E546F5" w14:paraId="591098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27" w14:textId="77777777" w:rsidR="00E546F5" w:rsidRDefault="00951CE2">
            <w:pPr>
              <w:pStyle w:val="NormalinTable"/>
            </w:pPr>
            <w:r>
              <w:t>9110900010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28" w14:textId="77777777" w:rsidR="00E546F5" w:rsidRDefault="00951CE2">
            <w:pPr>
              <w:pStyle w:val="Tier1"/>
            </w:pPr>
            <w:r>
              <w:t xml:space="preserve">Complete watch or clock movements, unassembled or partly assembled (movement sets); incomplete watch or clock </w:t>
            </w:r>
            <w:r>
              <w:t>movements, assembled; rough watch or clock movements</w:t>
            </w:r>
          </w:p>
          <w:p w14:paraId="59109829" w14:textId="77777777" w:rsidR="00E546F5" w:rsidRDefault="00951CE2">
            <w:pPr>
              <w:pStyle w:val="Tier2"/>
            </w:pPr>
            <w:r>
              <w:t>-</w:t>
            </w:r>
            <w:r>
              <w:tab/>
              <w:t>Other</w:t>
            </w:r>
          </w:p>
          <w:p w14:paraId="5910982A" w14:textId="77777777" w:rsidR="00E546F5" w:rsidRDefault="00951CE2">
            <w:pPr>
              <w:pStyle w:val="Tier3"/>
            </w:pPr>
            <w:r>
              <w:t>-</w:t>
            </w:r>
            <w:r>
              <w:tab/>
              <w:t>-</w:t>
            </w:r>
            <w:r>
              <w:tab/>
              <w:t>Incomplete watch or clock movements, assembled, used in automatic systems, intended for certain types of aircraft</w:t>
            </w:r>
          </w:p>
          <w:p w14:paraId="5910982B" w14:textId="77777777" w:rsidR="00E546F5" w:rsidRDefault="00951CE2">
            <w:pPr>
              <w:pStyle w:val="Tier3Bullet"/>
            </w:pPr>
            <w:r>
              <w:tab/>
            </w:r>
            <w:r>
              <w:tab/>
              <w:t>-</w:t>
            </w:r>
            <w:r>
              <w:tab/>
              <w:t>For use in certain types of aircraft; for the construction, maintenance a</w:t>
            </w:r>
            <w:r>
              <w:t>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2C" w14:textId="77777777" w:rsidR="00E546F5" w:rsidRDefault="00951CE2">
            <w:pPr>
              <w:pStyle w:val="NormalinTable"/>
            </w:pPr>
            <w:r>
              <w:t>0.0%</w:t>
            </w:r>
          </w:p>
        </w:tc>
      </w:tr>
      <w:tr w:rsidR="00E546F5" w14:paraId="591098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2E" w14:textId="77777777" w:rsidR="00E546F5" w:rsidRDefault="00951CE2">
            <w:pPr>
              <w:pStyle w:val="NormalinTable"/>
            </w:pPr>
            <w:r>
              <w:t>9114100010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2F" w14:textId="77777777" w:rsidR="00E546F5" w:rsidRDefault="00951CE2">
            <w:pPr>
              <w:pStyle w:val="Tier1"/>
            </w:pPr>
            <w:r>
              <w:t>Other clock or watch parts</w:t>
            </w:r>
          </w:p>
          <w:p w14:paraId="59109830" w14:textId="77777777" w:rsidR="00E546F5" w:rsidRDefault="00951CE2">
            <w:pPr>
              <w:pStyle w:val="Tier2"/>
            </w:pPr>
            <w:r>
              <w:t>-</w:t>
            </w:r>
            <w:r>
              <w:tab/>
              <w:t>Springs, including hairsprings</w:t>
            </w:r>
          </w:p>
          <w:p w14:paraId="59109831" w14:textId="77777777" w:rsidR="00E546F5" w:rsidRDefault="00951CE2">
            <w:pPr>
              <w:pStyle w:val="Tier3"/>
            </w:pPr>
            <w:r>
              <w:t>-</w:t>
            </w:r>
            <w:r>
              <w:tab/>
              <w:t>-</w:t>
            </w:r>
            <w:r>
              <w:tab/>
              <w:t>Intended for certain types of aircraft</w:t>
            </w:r>
          </w:p>
          <w:p w14:paraId="59109832" w14:textId="77777777" w:rsidR="00E546F5" w:rsidRDefault="00951CE2">
            <w:pPr>
              <w:pStyle w:val="Tier3Bullet"/>
            </w:pP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33" w14:textId="77777777" w:rsidR="00E546F5" w:rsidRDefault="00951CE2">
            <w:pPr>
              <w:pStyle w:val="NormalinTable"/>
            </w:pPr>
            <w:r>
              <w:t>0.0%</w:t>
            </w:r>
          </w:p>
        </w:tc>
      </w:tr>
      <w:tr w:rsidR="00E546F5" w14:paraId="5910983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35" w14:textId="77777777" w:rsidR="00E546F5" w:rsidRDefault="00951CE2">
            <w:pPr>
              <w:pStyle w:val="NormalinTable"/>
            </w:pPr>
            <w:r>
              <w:t>9114300010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36" w14:textId="77777777" w:rsidR="00E546F5" w:rsidRDefault="00951CE2">
            <w:pPr>
              <w:pStyle w:val="Tier1"/>
            </w:pPr>
            <w:r>
              <w:t>Other clock or watch parts</w:t>
            </w:r>
          </w:p>
          <w:p w14:paraId="59109837" w14:textId="77777777" w:rsidR="00E546F5" w:rsidRDefault="00951CE2">
            <w:pPr>
              <w:pStyle w:val="Tier2"/>
            </w:pPr>
            <w:r>
              <w:t>-</w:t>
            </w:r>
            <w:r>
              <w:tab/>
              <w:t>Dials</w:t>
            </w:r>
          </w:p>
          <w:p w14:paraId="59109838" w14:textId="77777777" w:rsidR="00E546F5" w:rsidRDefault="00951CE2">
            <w:pPr>
              <w:pStyle w:val="Tier3"/>
            </w:pPr>
            <w:r>
              <w:t>-</w:t>
            </w:r>
            <w:r>
              <w:tab/>
              <w:t>-</w:t>
            </w:r>
            <w:r>
              <w:tab/>
              <w:t xml:space="preserve">Intended for </w:t>
            </w:r>
            <w:r>
              <w:t>certain types of aircraft</w:t>
            </w:r>
          </w:p>
          <w:p w14:paraId="59109839" w14:textId="77777777" w:rsidR="00E546F5" w:rsidRDefault="00951CE2">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3A" w14:textId="77777777" w:rsidR="00E546F5" w:rsidRDefault="00951CE2">
            <w:pPr>
              <w:pStyle w:val="NormalinTable"/>
            </w:pPr>
            <w:r>
              <w:t>0.0%</w:t>
            </w:r>
          </w:p>
        </w:tc>
      </w:tr>
      <w:tr w:rsidR="00E546F5" w14:paraId="5910984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3C" w14:textId="77777777" w:rsidR="00E546F5" w:rsidRDefault="00951CE2">
            <w:pPr>
              <w:pStyle w:val="NormalinTable"/>
            </w:pPr>
            <w:r>
              <w:t>9114400010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3D" w14:textId="77777777" w:rsidR="00E546F5" w:rsidRDefault="00951CE2">
            <w:pPr>
              <w:pStyle w:val="Tier1"/>
            </w:pPr>
            <w:r>
              <w:t xml:space="preserve">Other clock or </w:t>
            </w:r>
            <w:r>
              <w:t>watch parts</w:t>
            </w:r>
          </w:p>
          <w:p w14:paraId="5910983E" w14:textId="77777777" w:rsidR="00E546F5" w:rsidRDefault="00951CE2">
            <w:pPr>
              <w:pStyle w:val="Tier2"/>
            </w:pPr>
            <w:r>
              <w:t>-</w:t>
            </w:r>
            <w:r>
              <w:tab/>
              <w:t>Plates and bridges</w:t>
            </w:r>
          </w:p>
          <w:p w14:paraId="5910983F" w14:textId="77777777" w:rsidR="00E546F5" w:rsidRDefault="00951CE2">
            <w:pPr>
              <w:pStyle w:val="Tier3"/>
            </w:pPr>
            <w:r>
              <w:t>-</w:t>
            </w:r>
            <w:r>
              <w:tab/>
              <w:t>-</w:t>
            </w:r>
            <w:r>
              <w:tab/>
              <w:t>Intended for certain types of aircraft</w:t>
            </w:r>
          </w:p>
          <w:p w14:paraId="59109840" w14:textId="77777777" w:rsidR="00E546F5" w:rsidRDefault="00951CE2">
            <w:pPr>
              <w:pStyle w:val="Tier3Bullet"/>
            </w:pP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41" w14:textId="77777777" w:rsidR="00E546F5" w:rsidRDefault="00951CE2">
            <w:pPr>
              <w:pStyle w:val="NormalinTable"/>
            </w:pPr>
            <w:r>
              <w:t>0.0%</w:t>
            </w:r>
          </w:p>
        </w:tc>
      </w:tr>
      <w:tr w:rsidR="00E546F5" w14:paraId="591098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43" w14:textId="77777777" w:rsidR="00E546F5" w:rsidRDefault="00951CE2">
            <w:pPr>
              <w:pStyle w:val="NormalinTable"/>
            </w:pPr>
            <w:r>
              <w:t>9114900010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44" w14:textId="77777777" w:rsidR="00E546F5" w:rsidRDefault="00951CE2">
            <w:pPr>
              <w:pStyle w:val="Tier1"/>
            </w:pPr>
            <w:r>
              <w:t>Other clock or watch parts</w:t>
            </w:r>
          </w:p>
          <w:p w14:paraId="59109845" w14:textId="77777777" w:rsidR="00E546F5" w:rsidRDefault="00951CE2">
            <w:pPr>
              <w:pStyle w:val="Tier2"/>
            </w:pPr>
            <w:r>
              <w:t>-</w:t>
            </w:r>
            <w:r>
              <w:tab/>
              <w:t>Other</w:t>
            </w:r>
          </w:p>
          <w:p w14:paraId="59109846" w14:textId="77777777" w:rsidR="00E546F5" w:rsidRDefault="00951CE2">
            <w:pPr>
              <w:pStyle w:val="Tier3"/>
            </w:pPr>
            <w:r>
              <w:t>-</w:t>
            </w:r>
            <w:r>
              <w:tab/>
              <w:t>-</w:t>
            </w:r>
            <w:r>
              <w:tab/>
              <w:t>Intended for certain types of aircraft</w:t>
            </w:r>
          </w:p>
          <w:p w14:paraId="59109847" w14:textId="77777777" w:rsidR="00E546F5" w:rsidRDefault="00951CE2">
            <w:pPr>
              <w:pStyle w:val="Tier3Bullet"/>
            </w:pP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48" w14:textId="77777777" w:rsidR="00E546F5" w:rsidRDefault="00951CE2">
            <w:pPr>
              <w:pStyle w:val="NormalinTable"/>
            </w:pPr>
            <w:r>
              <w:t>0.0%</w:t>
            </w:r>
          </w:p>
        </w:tc>
      </w:tr>
    </w:tbl>
    <w:p w14:paraId="5910984A" w14:textId="77777777" w:rsidR="00E546F5" w:rsidRDefault="00951CE2">
      <w:pPr>
        <w:pStyle w:val="Heading1"/>
      </w:pPr>
      <w:r>
        <w:t>Chapter 92 : Musical Instruments; Parts and Accessories of Such Articles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84E"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84B"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84C"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84D" w14:textId="77777777" w:rsidR="00E546F5" w:rsidRDefault="00951CE2">
            <w:pPr>
              <w:pStyle w:val="NormalinTable"/>
              <w:rPr>
                <w:b/>
                <w:bCs w:val="0"/>
                <w:color w:val="FFFFFF"/>
              </w:rPr>
            </w:pPr>
            <w:r>
              <w:rPr>
                <w:b/>
                <w:bCs w:val="0"/>
                <w:color w:val="FFFFFF"/>
              </w:rPr>
              <w:t>Duty expression</w:t>
            </w:r>
          </w:p>
        </w:tc>
      </w:tr>
      <w:tr w:rsidR="00E546F5" w14:paraId="5910985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4F" w14:textId="77777777" w:rsidR="00E546F5" w:rsidRDefault="00951CE2">
            <w:pPr>
              <w:pStyle w:val="NormalinTable"/>
            </w:pPr>
            <w:r>
              <w:t>9201000000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50" w14:textId="77777777" w:rsidR="00E546F5" w:rsidRDefault="00951CE2">
            <w:pPr>
              <w:pStyle w:val="Tier1"/>
            </w:pPr>
            <w:r>
              <w:t xml:space="preserve">Pianos, including automatic pianos; </w:t>
            </w:r>
            <w:r>
              <w:t>harpsichords and other keyboard stringed instruments</w:t>
            </w:r>
          </w:p>
          <w:p w14:paraId="59109851" w14:textId="77777777" w:rsidR="00E546F5" w:rsidRDefault="00951CE2">
            <w:pPr>
              <w:pStyle w:val="Tier1Bullet"/>
            </w:pPr>
            <w:r>
              <w:t>-</w:t>
            </w:r>
            <w:r>
              <w:tab/>
              <w:t>for incorporation in ships, boats or other vessels listed in Table 1, for the purposes of their construction, repair, maintenance or conversion;</w:t>
            </w:r>
          </w:p>
          <w:p w14:paraId="59109852" w14:textId="77777777" w:rsidR="00E546F5" w:rsidRDefault="00951CE2">
            <w:pPr>
              <w:pStyle w:val="Tier1Bullet"/>
            </w:pPr>
            <w:r>
              <w:t>-</w:t>
            </w:r>
            <w:r>
              <w:tab/>
              <w:t>for fitting to or equipping such ships, boats or other</w:t>
            </w:r>
            <w:r>
              <w:t xml:space="preserve"> vessels;</w:t>
            </w:r>
          </w:p>
          <w:p w14:paraId="59109853"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9854" w14:textId="77777777" w:rsidR="00E546F5" w:rsidRDefault="00951CE2">
            <w:pPr>
              <w:pStyle w:val="Tier1Bullet"/>
            </w:pPr>
            <w:r>
              <w:t>-</w:t>
            </w:r>
            <w:r>
              <w:tab/>
              <w:t>for equipping th</w:t>
            </w:r>
            <w:r>
              <w:t>e above platforms;</w:t>
            </w:r>
          </w:p>
          <w:p w14:paraId="5910985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56" w14:textId="77777777" w:rsidR="00E546F5" w:rsidRDefault="00951CE2">
            <w:pPr>
              <w:pStyle w:val="NormalinTable"/>
            </w:pPr>
            <w:r>
              <w:t>0.0%</w:t>
            </w:r>
          </w:p>
        </w:tc>
      </w:tr>
      <w:tr w:rsidR="00E546F5" w14:paraId="5910986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58" w14:textId="77777777" w:rsidR="00E546F5" w:rsidRDefault="00951CE2">
            <w:pPr>
              <w:pStyle w:val="NormalinTable"/>
            </w:pPr>
            <w:r>
              <w:t>9202000000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59" w14:textId="77777777" w:rsidR="00E546F5" w:rsidRDefault="00951CE2">
            <w:pPr>
              <w:pStyle w:val="Tier1"/>
            </w:pPr>
            <w:r>
              <w:t>Other string musical instruments (for example, guitars, violins, harps)</w:t>
            </w:r>
          </w:p>
          <w:p w14:paraId="5910985A" w14:textId="77777777" w:rsidR="00E546F5" w:rsidRDefault="00951CE2">
            <w:pPr>
              <w:pStyle w:val="Tier1Bullet"/>
            </w:pPr>
            <w:r>
              <w:t>-</w:t>
            </w:r>
            <w:r>
              <w:tab/>
              <w:t xml:space="preserve">for incorporation in ships, boats or other vessels listed in Table 1, for </w:t>
            </w:r>
            <w:r>
              <w:t>the purposes of their construction, repair, maintenance or conversion;</w:t>
            </w:r>
          </w:p>
          <w:p w14:paraId="5910985B" w14:textId="77777777" w:rsidR="00E546F5" w:rsidRDefault="00951CE2">
            <w:pPr>
              <w:pStyle w:val="Tier1Bullet"/>
            </w:pPr>
            <w:r>
              <w:t>-</w:t>
            </w:r>
            <w:r>
              <w:tab/>
              <w:t>for fitting to or equipping such ships, boats or other vessels;</w:t>
            </w:r>
          </w:p>
          <w:p w14:paraId="5910985C" w14:textId="77777777" w:rsidR="00E546F5" w:rsidRDefault="00951CE2">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14:paraId="5910985D" w14:textId="77777777" w:rsidR="00E546F5" w:rsidRDefault="00951CE2">
            <w:pPr>
              <w:pStyle w:val="Tier1Bullet"/>
            </w:pPr>
            <w:r>
              <w:t>-</w:t>
            </w:r>
            <w:r>
              <w:tab/>
              <w:t>for equipping the above platforms;</w:t>
            </w:r>
          </w:p>
          <w:p w14:paraId="5910985E"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5F" w14:textId="77777777" w:rsidR="00E546F5" w:rsidRDefault="00951CE2">
            <w:pPr>
              <w:pStyle w:val="NormalinTable"/>
            </w:pPr>
            <w:r>
              <w:t>0.0%</w:t>
            </w:r>
          </w:p>
        </w:tc>
      </w:tr>
      <w:tr w:rsidR="00E546F5" w14:paraId="591098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61" w14:textId="77777777" w:rsidR="00E546F5" w:rsidRDefault="00951CE2">
            <w:pPr>
              <w:pStyle w:val="NormalinTable"/>
            </w:pPr>
            <w:r>
              <w:t>9205000000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62" w14:textId="77777777" w:rsidR="00E546F5" w:rsidRDefault="00951CE2">
            <w:pPr>
              <w:pStyle w:val="Tier1"/>
            </w:pPr>
            <w:r>
              <w:t>Wind musical instruments</w:t>
            </w:r>
            <w:r>
              <w:t xml:space="preserve"> (for example, keyboard pipe organs, accordions, clarinets, trumpets, bagpipes), other than fairground organs and mechanical street organs</w:t>
            </w:r>
          </w:p>
          <w:p w14:paraId="59109863" w14:textId="77777777" w:rsidR="00E546F5" w:rsidRDefault="00951CE2">
            <w:pPr>
              <w:pStyle w:val="Tier1Bullet"/>
            </w:pPr>
            <w:r>
              <w:t>-</w:t>
            </w:r>
            <w:r>
              <w:tab/>
              <w:t>for incorporation in ships, boats or other vessels listed in Table 1, for the purposes of their construction, repai</w:t>
            </w:r>
            <w:r>
              <w:t>r, maintenance or conversion;</w:t>
            </w:r>
          </w:p>
          <w:p w14:paraId="59109864" w14:textId="77777777" w:rsidR="00E546F5" w:rsidRDefault="00951CE2">
            <w:pPr>
              <w:pStyle w:val="Tier1Bullet"/>
            </w:pPr>
            <w:r>
              <w:t>-</w:t>
            </w:r>
            <w:r>
              <w:tab/>
              <w:t>for fitting to or equipping such ships, boats or other vessels;</w:t>
            </w:r>
          </w:p>
          <w:p w14:paraId="59109865" w14:textId="77777777" w:rsidR="00E546F5" w:rsidRDefault="00951CE2">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9866" w14:textId="77777777" w:rsidR="00E546F5" w:rsidRDefault="00951CE2">
            <w:pPr>
              <w:pStyle w:val="Tier1Bullet"/>
            </w:pPr>
            <w:r>
              <w:t>-</w:t>
            </w:r>
            <w:r>
              <w:tab/>
              <w:t>for equipping the above platforms;</w:t>
            </w:r>
          </w:p>
          <w:p w14:paraId="59109867"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68" w14:textId="77777777" w:rsidR="00E546F5" w:rsidRDefault="00951CE2">
            <w:pPr>
              <w:pStyle w:val="NormalinTable"/>
            </w:pPr>
            <w:r>
              <w:t>0.0%</w:t>
            </w:r>
          </w:p>
        </w:tc>
      </w:tr>
      <w:tr w:rsidR="00E546F5" w14:paraId="5910987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6A" w14:textId="77777777" w:rsidR="00E546F5" w:rsidRDefault="00951CE2">
            <w:pPr>
              <w:pStyle w:val="NormalinTable"/>
            </w:pPr>
            <w:r>
              <w:t>9206000000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6B" w14:textId="77777777" w:rsidR="00E546F5" w:rsidRDefault="00951CE2">
            <w:pPr>
              <w:pStyle w:val="Tier1"/>
            </w:pPr>
            <w:r>
              <w:t xml:space="preserve">Percussion musical instruments (for example, drums, </w:t>
            </w:r>
            <w:r>
              <w:t>xylophones, cymbals, castanets, maracas)</w:t>
            </w:r>
          </w:p>
          <w:p w14:paraId="5910986C" w14:textId="77777777" w:rsidR="00E546F5" w:rsidRDefault="00951CE2">
            <w:pPr>
              <w:pStyle w:val="Tier1Bullet"/>
            </w:pPr>
            <w:r>
              <w:t>-</w:t>
            </w:r>
            <w:r>
              <w:tab/>
              <w:t>for incorporation in ships, boats or other vessels listed in Table 1, for the purposes of their construction, repair, maintenance or conversion;</w:t>
            </w:r>
          </w:p>
          <w:p w14:paraId="5910986D" w14:textId="77777777" w:rsidR="00E546F5" w:rsidRDefault="00951CE2">
            <w:pPr>
              <w:pStyle w:val="Tier1Bullet"/>
            </w:pPr>
            <w:r>
              <w:t>-</w:t>
            </w:r>
            <w:r>
              <w:tab/>
              <w:t>for fitting to or equipping such ships, boats or other vessels;</w:t>
            </w:r>
          </w:p>
          <w:p w14:paraId="5910986E" w14:textId="77777777" w:rsidR="00E546F5" w:rsidRDefault="00951CE2">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14:paraId="5910986F" w14:textId="77777777" w:rsidR="00E546F5" w:rsidRDefault="00951CE2">
            <w:pPr>
              <w:pStyle w:val="Tier1Bullet"/>
            </w:pPr>
            <w:r>
              <w:t>-</w:t>
            </w:r>
            <w:r>
              <w:tab/>
              <w:t>for equipping the above plat</w:t>
            </w:r>
            <w:r>
              <w:t>forms;</w:t>
            </w:r>
          </w:p>
          <w:p w14:paraId="5910987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71" w14:textId="77777777" w:rsidR="00E546F5" w:rsidRDefault="00951CE2">
            <w:pPr>
              <w:pStyle w:val="NormalinTable"/>
            </w:pPr>
            <w:r>
              <w:t>0.0%</w:t>
            </w:r>
          </w:p>
        </w:tc>
      </w:tr>
      <w:tr w:rsidR="00E546F5" w14:paraId="5910987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73" w14:textId="77777777" w:rsidR="00E546F5" w:rsidRDefault="00951CE2">
            <w:pPr>
              <w:pStyle w:val="NormalinTable"/>
            </w:pPr>
            <w:r>
              <w:t>9207000000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74" w14:textId="77777777" w:rsidR="00E546F5" w:rsidRDefault="00951CE2">
            <w:pPr>
              <w:pStyle w:val="Tier1"/>
            </w:pPr>
            <w:r>
              <w:t>Musical instruments, the sound of which is produced, or must be amplified, electrically (for example, organs, guitars, accordions)</w:t>
            </w:r>
          </w:p>
          <w:p w14:paraId="59109875" w14:textId="77777777" w:rsidR="00E546F5" w:rsidRDefault="00951CE2">
            <w:pPr>
              <w:pStyle w:val="Tier1Bullet"/>
            </w:pPr>
            <w:r>
              <w:t>-</w:t>
            </w:r>
            <w:r>
              <w:tab/>
              <w:t xml:space="preserve">for incorporation in </w:t>
            </w:r>
            <w:r>
              <w:t>ships, boats or other vessels listed in Table 1, for the purposes of their construction, repair, maintenance or conversion;</w:t>
            </w:r>
          </w:p>
          <w:p w14:paraId="59109876" w14:textId="77777777" w:rsidR="00E546F5" w:rsidRDefault="00951CE2">
            <w:pPr>
              <w:pStyle w:val="Tier1Bullet"/>
            </w:pPr>
            <w:r>
              <w:t>-</w:t>
            </w:r>
            <w:r>
              <w:tab/>
              <w:t>for fitting to or equipping such ships, boats or other vessels;</w:t>
            </w:r>
          </w:p>
          <w:p w14:paraId="59109877" w14:textId="77777777" w:rsidR="00E546F5" w:rsidRDefault="00951CE2">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14:paraId="59109878" w14:textId="77777777" w:rsidR="00E546F5" w:rsidRDefault="00951CE2">
            <w:pPr>
              <w:pStyle w:val="Tier1Bullet"/>
            </w:pPr>
            <w:r>
              <w:t>-</w:t>
            </w:r>
            <w:r>
              <w:tab/>
              <w:t>for equipping the above platforms;</w:t>
            </w:r>
          </w:p>
          <w:p w14:paraId="59109879" w14:textId="77777777" w:rsidR="00E546F5" w:rsidRDefault="00951CE2">
            <w:pPr>
              <w:pStyle w:val="Tier1Bullet"/>
            </w:pPr>
            <w:r>
              <w:t>-</w:t>
            </w:r>
            <w:r>
              <w:tab/>
              <w:t>for linking these drilling or production platforms to t</w:t>
            </w:r>
            <w:r>
              <w: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7A" w14:textId="77777777" w:rsidR="00E546F5" w:rsidRDefault="00951CE2">
            <w:pPr>
              <w:pStyle w:val="NormalinTable"/>
            </w:pPr>
            <w:r>
              <w:t>0.0%</w:t>
            </w:r>
          </w:p>
        </w:tc>
      </w:tr>
      <w:tr w:rsidR="00E546F5" w14:paraId="591098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7C" w14:textId="77777777" w:rsidR="00E546F5" w:rsidRDefault="00951CE2">
            <w:pPr>
              <w:pStyle w:val="NormalinTable"/>
            </w:pPr>
            <w:r>
              <w:t>9208000000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7D" w14:textId="77777777" w:rsidR="00E546F5" w:rsidRDefault="00951CE2">
            <w:pPr>
              <w:pStyle w:val="Tier1"/>
            </w:pPr>
            <w:r>
              <w:t>Musical boxes, fairground organs, mechanical street organs, mechanical singing birds, musical saws and other musical instruments not falling within any other heading of this chapter; decoy calls of all kinds; whistles, call hor</w:t>
            </w:r>
            <w:r>
              <w:t>ns and other mouth-blown sound signalling instruments</w:t>
            </w:r>
          </w:p>
          <w:p w14:paraId="5910987E" w14:textId="77777777" w:rsidR="00E546F5" w:rsidRDefault="00951CE2">
            <w:pPr>
              <w:pStyle w:val="Tier1Bullet"/>
            </w:pPr>
            <w:r>
              <w:t>-</w:t>
            </w:r>
            <w:r>
              <w:tab/>
              <w:t>for incorporation in ships, boats or other vessels listed in Table 1, for the purposes of their construction, repair, maintenance or conversion;</w:t>
            </w:r>
          </w:p>
          <w:p w14:paraId="5910987F" w14:textId="77777777" w:rsidR="00E546F5" w:rsidRDefault="00951CE2">
            <w:pPr>
              <w:pStyle w:val="Tier1Bullet"/>
            </w:pPr>
            <w:r>
              <w:t>-</w:t>
            </w:r>
            <w:r>
              <w:tab/>
              <w:t xml:space="preserve">for fitting to or equipping such ships, boats or </w:t>
            </w:r>
            <w:r>
              <w:t>other vessels;</w:t>
            </w:r>
          </w:p>
          <w:p w14:paraId="59109880"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59109881" w14:textId="77777777" w:rsidR="00E546F5" w:rsidRDefault="00951CE2">
            <w:pPr>
              <w:pStyle w:val="Tier1Bullet"/>
            </w:pPr>
            <w:r>
              <w:t>-</w:t>
            </w:r>
            <w:r>
              <w:tab/>
              <w:t>for equippi</w:t>
            </w:r>
            <w:r>
              <w:t>ng the above platforms;</w:t>
            </w:r>
          </w:p>
          <w:p w14:paraId="5910988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83" w14:textId="77777777" w:rsidR="00E546F5" w:rsidRDefault="00951CE2">
            <w:pPr>
              <w:pStyle w:val="NormalinTable"/>
            </w:pPr>
            <w:r>
              <w:t>0.0%</w:t>
            </w:r>
          </w:p>
        </w:tc>
      </w:tr>
    </w:tbl>
    <w:p w14:paraId="59109885" w14:textId="77777777" w:rsidR="00E546F5" w:rsidRDefault="00951CE2">
      <w:pPr>
        <w:pStyle w:val="Heading1"/>
      </w:pPr>
      <w:r>
        <w:t>Chapter 93 : Arms and Ammunition; Parts and Accessories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88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88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88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888" w14:textId="77777777" w:rsidR="00E546F5" w:rsidRDefault="00951CE2">
            <w:pPr>
              <w:pStyle w:val="NormalinTable"/>
              <w:rPr>
                <w:b/>
                <w:bCs w:val="0"/>
                <w:color w:val="FFFFFF"/>
              </w:rPr>
            </w:pPr>
            <w:r>
              <w:rPr>
                <w:b/>
                <w:bCs w:val="0"/>
                <w:color w:val="FFFFFF"/>
              </w:rPr>
              <w:t>Duty expression</w:t>
            </w:r>
          </w:p>
        </w:tc>
      </w:tr>
      <w:tr w:rsidR="00E546F5" w14:paraId="591098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8A" w14:textId="77777777" w:rsidR="00E546F5" w:rsidRDefault="00951CE2">
            <w:pPr>
              <w:pStyle w:val="NormalinTable"/>
            </w:pPr>
            <w:r>
              <w:t>9301000000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8B" w14:textId="77777777" w:rsidR="00E546F5" w:rsidRDefault="00951CE2">
            <w:pPr>
              <w:pStyle w:val="Tier1"/>
            </w:pPr>
            <w:r>
              <w:t xml:space="preserve">Military </w:t>
            </w:r>
            <w:r>
              <w:t>weapons, other than revolvers, pistols and the arms of heading 9307</w:t>
            </w:r>
          </w:p>
          <w:p w14:paraId="5910988C" w14:textId="77777777" w:rsidR="00E546F5" w:rsidRDefault="00951CE2">
            <w:pPr>
              <w:pStyle w:val="Tier1Bullet"/>
            </w:pPr>
            <w:r>
              <w:t>-</w:t>
            </w:r>
            <w:r>
              <w:tab/>
              <w:t>use by, or on behalf of, the UK Armed Forces, individually or in cooperation with other States</w:t>
            </w:r>
          </w:p>
          <w:p w14:paraId="5910988D" w14:textId="77777777" w:rsidR="00E546F5" w:rsidRDefault="00951CE2">
            <w:pPr>
              <w:pStyle w:val="Tier1Bullet"/>
            </w:pPr>
            <w:r>
              <w:tab/>
              <w:t>a) for defending the territorial integrity of the United Kingdom, or</w:t>
            </w:r>
          </w:p>
          <w:p w14:paraId="5910988E" w14:textId="77777777" w:rsidR="00E546F5" w:rsidRDefault="00951CE2">
            <w:pPr>
              <w:pStyle w:val="Tier1Bullet"/>
            </w:pPr>
            <w:r>
              <w:tab/>
              <w:t xml:space="preserve">b) in participating </w:t>
            </w:r>
            <w:r>
              <w:t>in international peace-keeping or support operations, or</w:t>
            </w:r>
          </w:p>
          <w:p w14:paraId="5910988F" w14:textId="77777777" w:rsidR="00E546F5" w:rsidRDefault="00951CE2">
            <w:pPr>
              <w:pStyle w:val="Tier1Bullet"/>
            </w:pPr>
            <w:r>
              <w:tab/>
              <w:t>c) for other military purposes like the protection of nationals of the United Kingdom from social or military unrest or,</w:t>
            </w:r>
          </w:p>
          <w:p w14:paraId="59109890" w14:textId="77777777" w:rsidR="00E546F5" w:rsidRDefault="00951CE2">
            <w:pPr>
              <w:pStyle w:val="Tier1Bullet"/>
            </w:pPr>
            <w:r>
              <w:tab/>
              <w:t>d) for training purposes, or</w:t>
            </w:r>
          </w:p>
          <w:p w14:paraId="59109891" w14:textId="77777777" w:rsidR="00E546F5" w:rsidRDefault="00951CE2">
            <w:pPr>
              <w:pStyle w:val="Tier1Bullet"/>
            </w:pPr>
            <w:r>
              <w:tab/>
              <w:t>e) temporarily, for civil purposes in the cust</w:t>
            </w:r>
            <w:r>
              <w: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92" w14:textId="77777777" w:rsidR="00E546F5" w:rsidRDefault="00951CE2">
            <w:pPr>
              <w:pStyle w:val="NormalinTable"/>
            </w:pPr>
            <w:r>
              <w:t>0.0%</w:t>
            </w:r>
          </w:p>
        </w:tc>
      </w:tr>
      <w:tr w:rsidR="00E546F5" w14:paraId="591098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94" w14:textId="77777777" w:rsidR="00E546F5" w:rsidRDefault="00951CE2">
            <w:pPr>
              <w:pStyle w:val="NormalinTable"/>
            </w:pPr>
            <w:r>
              <w:t>9302000000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95" w14:textId="77777777" w:rsidR="00E546F5" w:rsidRDefault="00951CE2">
            <w:pPr>
              <w:pStyle w:val="Tier1"/>
            </w:pPr>
            <w:r>
              <w:t>Revolvers and pistols, other than those of heading 9303 or 9304</w:t>
            </w:r>
          </w:p>
          <w:p w14:paraId="59109896" w14:textId="77777777" w:rsidR="00E546F5" w:rsidRDefault="00951CE2">
            <w:pPr>
              <w:pStyle w:val="Tier1Bullet"/>
            </w:pPr>
            <w:r>
              <w:t>-</w:t>
            </w:r>
            <w:r>
              <w:tab/>
              <w:t xml:space="preserve">use by, or on behalf of, the UK Armed Forces, individually or in cooperation with other </w:t>
            </w:r>
            <w:r>
              <w:t>States</w:t>
            </w:r>
          </w:p>
          <w:p w14:paraId="59109897" w14:textId="77777777" w:rsidR="00E546F5" w:rsidRDefault="00951CE2">
            <w:pPr>
              <w:pStyle w:val="Tier1Bullet"/>
            </w:pPr>
            <w:r>
              <w:tab/>
              <w:t>a) for defending the territorial integrity of the United Kingdom, or</w:t>
            </w:r>
          </w:p>
          <w:p w14:paraId="59109898" w14:textId="77777777" w:rsidR="00E546F5" w:rsidRDefault="00951CE2">
            <w:pPr>
              <w:pStyle w:val="Tier1Bullet"/>
            </w:pPr>
            <w:r>
              <w:tab/>
              <w:t>b) in participating in international peace-keeping or support operations, or</w:t>
            </w:r>
          </w:p>
          <w:p w14:paraId="59109899" w14:textId="77777777" w:rsidR="00E546F5" w:rsidRDefault="00951CE2">
            <w:pPr>
              <w:pStyle w:val="Tier1Bullet"/>
            </w:pPr>
            <w:r>
              <w:tab/>
              <w:t>c) for other military purposes like the protection of nationals of the United Kingdom from social or</w:t>
            </w:r>
            <w:r>
              <w:t xml:space="preserve"> military unrest or,</w:t>
            </w:r>
          </w:p>
          <w:p w14:paraId="5910989A" w14:textId="77777777" w:rsidR="00E546F5" w:rsidRDefault="00951CE2">
            <w:pPr>
              <w:pStyle w:val="Tier1Bullet"/>
            </w:pPr>
            <w:r>
              <w:tab/>
              <w:t>d) for training purposes, or</w:t>
            </w:r>
          </w:p>
          <w:p w14:paraId="5910989B"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9C" w14:textId="77777777" w:rsidR="00E546F5" w:rsidRDefault="00951CE2">
            <w:pPr>
              <w:pStyle w:val="NormalinTable"/>
            </w:pPr>
            <w:r>
              <w:t>0.0%</w:t>
            </w:r>
          </w:p>
        </w:tc>
      </w:tr>
      <w:tr w:rsidR="00E546F5" w14:paraId="591098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9E" w14:textId="77777777" w:rsidR="00E546F5" w:rsidRDefault="00951CE2">
            <w:pPr>
              <w:pStyle w:val="NormalinTable"/>
            </w:pPr>
            <w:r>
              <w:t>9303000000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9F" w14:textId="77777777" w:rsidR="00E546F5" w:rsidRDefault="00951CE2">
            <w:pPr>
              <w:pStyle w:val="Tier1"/>
            </w:pPr>
            <w:r>
              <w:t xml:space="preserve">Other firearms and similar devices which operate by the </w:t>
            </w:r>
            <w:r>
              <w:t>firing of an explosive charge (for example, sporting shotguns and rifles, muzzle-loading firearms, Very pistols and other devices designed to project only signal flares, pistols and revolvers for firing blank ammunition, captive-bolt humane killers, line-t</w:t>
            </w:r>
            <w:r>
              <w:t>hrowing guns)</w:t>
            </w:r>
          </w:p>
          <w:p w14:paraId="591098A0" w14:textId="77777777" w:rsidR="00E546F5" w:rsidRDefault="00951CE2">
            <w:pPr>
              <w:pStyle w:val="Tier1Bullet"/>
            </w:pPr>
            <w:r>
              <w:t>-</w:t>
            </w:r>
            <w:r>
              <w:tab/>
              <w:t>use by, or on behalf of, the UK Armed Forces, individually or in cooperation with other States</w:t>
            </w:r>
          </w:p>
          <w:p w14:paraId="591098A1" w14:textId="77777777" w:rsidR="00E546F5" w:rsidRDefault="00951CE2">
            <w:pPr>
              <w:pStyle w:val="Tier1Bullet"/>
            </w:pPr>
            <w:r>
              <w:tab/>
              <w:t>a) for defending the territorial integrity of the United Kingdom, or</w:t>
            </w:r>
          </w:p>
          <w:p w14:paraId="591098A2" w14:textId="77777777" w:rsidR="00E546F5" w:rsidRDefault="00951CE2">
            <w:pPr>
              <w:pStyle w:val="Tier1Bullet"/>
            </w:pPr>
            <w:r>
              <w:tab/>
              <w:t xml:space="preserve">b) in participating in international peace-keeping or support </w:t>
            </w:r>
            <w:r>
              <w:t>operations, or</w:t>
            </w:r>
          </w:p>
          <w:p w14:paraId="591098A3" w14:textId="77777777" w:rsidR="00E546F5" w:rsidRDefault="00951CE2">
            <w:pPr>
              <w:pStyle w:val="Tier1Bullet"/>
            </w:pPr>
            <w:r>
              <w:tab/>
              <w:t>c) for other military purposes like the protection of nationals of the United Kingdom from social or military unrest or,</w:t>
            </w:r>
          </w:p>
          <w:p w14:paraId="591098A4" w14:textId="77777777" w:rsidR="00E546F5" w:rsidRDefault="00951CE2">
            <w:pPr>
              <w:pStyle w:val="Tier1Bullet"/>
            </w:pPr>
            <w:r>
              <w:tab/>
              <w:t>d) for training purposes, or</w:t>
            </w:r>
          </w:p>
          <w:p w14:paraId="591098A5" w14:textId="77777777" w:rsidR="00E546F5" w:rsidRDefault="00951CE2">
            <w:pPr>
              <w:pStyle w:val="Tier1Bullet"/>
            </w:pPr>
            <w:r>
              <w:tab/>
              <w:t>e) temporarily, for civil purposes in the customs territory of the United Kingdom due to</w:t>
            </w:r>
            <w:r>
              <w:t xml:space="preserve">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A6" w14:textId="77777777" w:rsidR="00E546F5" w:rsidRDefault="00951CE2">
            <w:pPr>
              <w:pStyle w:val="NormalinTable"/>
            </w:pPr>
            <w:r>
              <w:t>0.0%</w:t>
            </w:r>
          </w:p>
        </w:tc>
      </w:tr>
      <w:tr w:rsidR="00E546F5" w14:paraId="591098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A8" w14:textId="77777777" w:rsidR="00E546F5" w:rsidRDefault="00951CE2">
            <w:pPr>
              <w:pStyle w:val="NormalinTable"/>
            </w:pPr>
            <w:r>
              <w:t>9303900000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A9" w14:textId="77777777" w:rsidR="00E546F5" w:rsidRDefault="00951CE2">
            <w:pPr>
              <w:pStyle w:val="Tier1"/>
            </w:pPr>
            <w:r>
              <w:t>Other firearms and similar devices which operate by the firing of an explosive charge (for example, sporting shotguns and rifles, muzzle-loading firearms, Very pistols and other devices designed to projec</w:t>
            </w:r>
            <w:r>
              <w:t>t only signal flares, pistols and revolvers for firing blank ammunition, captive-bolt humane killers, line-throwing guns)</w:t>
            </w:r>
          </w:p>
          <w:p w14:paraId="591098AA" w14:textId="77777777" w:rsidR="00E546F5" w:rsidRDefault="00951CE2">
            <w:pPr>
              <w:pStyle w:val="Tier2"/>
            </w:pPr>
            <w:r>
              <w:t>-</w:t>
            </w:r>
            <w:r>
              <w:tab/>
              <w:t>Other</w:t>
            </w:r>
          </w:p>
          <w:p w14:paraId="591098AB" w14:textId="77777777" w:rsidR="00E546F5" w:rsidRDefault="00951CE2">
            <w:pPr>
              <w:pStyle w:val="Tier2Bullet"/>
            </w:pPr>
            <w:r>
              <w:tab/>
              <w:t>-</w:t>
            </w:r>
            <w:r>
              <w:tab/>
              <w:t xml:space="preserve">for incorporation in ships, boats or other vessels listed in Table 1, for the purposes of their construction, </w:t>
            </w:r>
            <w:r>
              <w:t>repair, maintenance or conversion;</w:t>
            </w:r>
          </w:p>
          <w:p w14:paraId="591098AC" w14:textId="77777777" w:rsidR="00E546F5" w:rsidRDefault="00951CE2">
            <w:pPr>
              <w:pStyle w:val="Tier2Bullet"/>
            </w:pPr>
            <w:r>
              <w:tab/>
              <w:t>-</w:t>
            </w:r>
            <w:r>
              <w:tab/>
              <w:t>for fitting to or equipping such ships, boats or other vessels;</w:t>
            </w:r>
          </w:p>
          <w:p w14:paraId="591098AD" w14:textId="77777777" w:rsidR="00E546F5" w:rsidRDefault="00951CE2">
            <w:pPr>
              <w:pStyle w:val="Tier2Bullet"/>
            </w:pP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98AE" w14:textId="77777777" w:rsidR="00E546F5" w:rsidRDefault="00951CE2">
            <w:pPr>
              <w:pStyle w:val="Tier2Bullet"/>
            </w:pPr>
            <w:r>
              <w:tab/>
              <w:t>-</w:t>
            </w:r>
            <w:r>
              <w:tab/>
              <w:t>for equipping the above platforms;</w:t>
            </w:r>
          </w:p>
          <w:p w14:paraId="591098A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B0" w14:textId="77777777" w:rsidR="00E546F5" w:rsidRDefault="00951CE2">
            <w:pPr>
              <w:pStyle w:val="NormalinTable"/>
            </w:pPr>
            <w:r>
              <w:t>0.0%</w:t>
            </w:r>
          </w:p>
        </w:tc>
      </w:tr>
      <w:tr w:rsidR="00E546F5" w14:paraId="591098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B2" w14:textId="77777777" w:rsidR="00E546F5" w:rsidRDefault="00951CE2">
            <w:pPr>
              <w:pStyle w:val="NormalinTable"/>
            </w:pPr>
            <w:r>
              <w:t>9304000000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B3" w14:textId="77777777" w:rsidR="00E546F5" w:rsidRDefault="00951CE2">
            <w:pPr>
              <w:pStyle w:val="Tier1"/>
            </w:pPr>
            <w:r>
              <w:t>Other arms (for example, spring, air or gas guns and pis</w:t>
            </w:r>
            <w:r>
              <w:t>tols, truncheons), excluding those of heading 9307</w:t>
            </w:r>
          </w:p>
          <w:p w14:paraId="591098B4" w14:textId="77777777" w:rsidR="00E546F5" w:rsidRDefault="00951CE2">
            <w:pPr>
              <w:pStyle w:val="Tier1Bullet"/>
            </w:pPr>
            <w:r>
              <w:t>-</w:t>
            </w:r>
            <w:r>
              <w:tab/>
              <w:t>use by, or on behalf of, the UK Armed Forces, individually or in cooperation with other States</w:t>
            </w:r>
          </w:p>
          <w:p w14:paraId="591098B5" w14:textId="77777777" w:rsidR="00E546F5" w:rsidRDefault="00951CE2">
            <w:pPr>
              <w:pStyle w:val="Tier1Bullet"/>
            </w:pPr>
            <w:r>
              <w:tab/>
              <w:t>a) for defending the territorial integrity of the United Kingdom, or</w:t>
            </w:r>
          </w:p>
          <w:p w14:paraId="591098B6" w14:textId="77777777" w:rsidR="00E546F5" w:rsidRDefault="00951CE2">
            <w:pPr>
              <w:pStyle w:val="Tier1Bullet"/>
            </w:pPr>
            <w:r>
              <w:tab/>
              <w:t xml:space="preserve">b) in participating in international </w:t>
            </w:r>
            <w:r>
              <w:t>peace-keeping or support operations, or</w:t>
            </w:r>
          </w:p>
          <w:p w14:paraId="591098B7" w14:textId="77777777" w:rsidR="00E546F5" w:rsidRDefault="00951CE2">
            <w:pPr>
              <w:pStyle w:val="Tier1Bullet"/>
            </w:pPr>
            <w:r>
              <w:tab/>
              <w:t>c) for other military purposes like the protection of nationals of the United Kingdom from social or military unrest or,</w:t>
            </w:r>
          </w:p>
          <w:p w14:paraId="591098B8" w14:textId="77777777" w:rsidR="00E546F5" w:rsidRDefault="00951CE2">
            <w:pPr>
              <w:pStyle w:val="Tier1Bullet"/>
            </w:pPr>
            <w:r>
              <w:tab/>
              <w:t>d) for training purposes, or</w:t>
            </w:r>
          </w:p>
          <w:p w14:paraId="591098B9" w14:textId="77777777" w:rsidR="00E546F5" w:rsidRDefault="00951CE2">
            <w:pPr>
              <w:pStyle w:val="Tier1Bullet"/>
            </w:pPr>
            <w:r>
              <w:tab/>
              <w:t xml:space="preserve">e) temporarily, for civil purposes in the customs </w:t>
            </w:r>
            <w:r>
              <w:t>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BA" w14:textId="77777777" w:rsidR="00E546F5" w:rsidRDefault="00951CE2">
            <w:pPr>
              <w:pStyle w:val="NormalinTable"/>
            </w:pPr>
            <w:r>
              <w:t>0.0%</w:t>
            </w:r>
          </w:p>
        </w:tc>
      </w:tr>
      <w:tr w:rsidR="00E546F5" w14:paraId="591098C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BC" w14:textId="77777777" w:rsidR="00E546F5" w:rsidRDefault="00951CE2">
            <w:pPr>
              <w:pStyle w:val="NormalinTable"/>
            </w:pPr>
            <w:r>
              <w:t>9306000000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BD" w14:textId="77777777" w:rsidR="00E546F5" w:rsidRDefault="00951CE2">
            <w:pPr>
              <w:pStyle w:val="Tier1"/>
            </w:pPr>
            <w:r>
              <w:t>Bombs, grenades, torpedoes, mines, missiles and similar munitions of war and parts thereof; cartridges and other ammunition and projectiles and parts thereof, includi</w:t>
            </w:r>
            <w:r>
              <w:t>ng shot and cartridge wads</w:t>
            </w:r>
          </w:p>
          <w:p w14:paraId="591098BE" w14:textId="77777777" w:rsidR="00E546F5" w:rsidRDefault="00951CE2">
            <w:pPr>
              <w:pStyle w:val="Tier1Bullet"/>
            </w:pPr>
            <w:r>
              <w:t>-</w:t>
            </w:r>
            <w:r>
              <w:tab/>
              <w:t>use by, or on behalf of, the UK Armed Forces, individually or in cooperation with other States</w:t>
            </w:r>
          </w:p>
          <w:p w14:paraId="591098BF" w14:textId="77777777" w:rsidR="00E546F5" w:rsidRDefault="00951CE2">
            <w:pPr>
              <w:pStyle w:val="Tier1Bullet"/>
            </w:pPr>
            <w:r>
              <w:tab/>
              <w:t>a) for defending the territorial integrity of the United Kingdom, or</w:t>
            </w:r>
          </w:p>
          <w:p w14:paraId="591098C0" w14:textId="77777777" w:rsidR="00E546F5" w:rsidRDefault="00951CE2">
            <w:pPr>
              <w:pStyle w:val="Tier1Bullet"/>
            </w:pPr>
            <w:r>
              <w:tab/>
              <w:t>b) in participating in international peace-keeping or support</w:t>
            </w:r>
            <w:r>
              <w:t xml:space="preserve"> operations, or</w:t>
            </w:r>
          </w:p>
          <w:p w14:paraId="591098C1" w14:textId="77777777" w:rsidR="00E546F5" w:rsidRDefault="00951CE2">
            <w:pPr>
              <w:pStyle w:val="Tier1Bullet"/>
            </w:pPr>
            <w:r>
              <w:tab/>
              <w:t>c) for other military purposes like the protection of nationals of the United Kingdom from social or military unrest or,</w:t>
            </w:r>
          </w:p>
          <w:p w14:paraId="591098C2" w14:textId="77777777" w:rsidR="00E546F5" w:rsidRDefault="00951CE2">
            <w:pPr>
              <w:pStyle w:val="Tier1Bullet"/>
            </w:pPr>
            <w:r>
              <w:tab/>
              <w:t>d) for training purposes, or</w:t>
            </w:r>
          </w:p>
          <w:p w14:paraId="591098C3" w14:textId="77777777" w:rsidR="00E546F5" w:rsidRDefault="00951CE2">
            <w:pPr>
              <w:pStyle w:val="Tier1Bullet"/>
            </w:pPr>
            <w:r>
              <w:tab/>
              <w:t>e) temporarily, for civil purposes in the customs territory of the United Kingdom due t</w:t>
            </w:r>
            <w:r>
              <w: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C4" w14:textId="77777777" w:rsidR="00E546F5" w:rsidRDefault="00951CE2">
            <w:pPr>
              <w:pStyle w:val="NormalinTable"/>
            </w:pPr>
            <w:r>
              <w:t>0.0%</w:t>
            </w:r>
          </w:p>
        </w:tc>
      </w:tr>
      <w:tr w:rsidR="00E546F5" w14:paraId="591098C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C6" w14:textId="77777777" w:rsidR="00E546F5" w:rsidRDefault="00951CE2">
            <w:pPr>
              <w:pStyle w:val="NormalinTable"/>
            </w:pPr>
            <w:r>
              <w:t>9307000000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C7" w14:textId="77777777" w:rsidR="00E546F5" w:rsidRDefault="00951CE2">
            <w:pPr>
              <w:pStyle w:val="Tier1"/>
            </w:pPr>
            <w:r>
              <w:t>Swords, cutlasses, bayonets, lances and similar arms and parts thereof and scabbards and sheaths therefor</w:t>
            </w:r>
          </w:p>
          <w:p w14:paraId="591098C8" w14:textId="77777777" w:rsidR="00E546F5" w:rsidRDefault="00951CE2">
            <w:pPr>
              <w:pStyle w:val="Tier1Bullet"/>
            </w:pPr>
            <w:r>
              <w:t>-</w:t>
            </w:r>
            <w:r>
              <w:tab/>
              <w:t xml:space="preserve">use by, or on behalf of, the UK Armed Forces, individually or in cooperation with other </w:t>
            </w:r>
            <w:r>
              <w:t>States</w:t>
            </w:r>
          </w:p>
          <w:p w14:paraId="591098C9" w14:textId="77777777" w:rsidR="00E546F5" w:rsidRDefault="00951CE2">
            <w:pPr>
              <w:pStyle w:val="Tier1Bullet"/>
            </w:pPr>
            <w:r>
              <w:tab/>
              <w:t>a) for defending the territorial integrity of the United Kingdom, or</w:t>
            </w:r>
          </w:p>
          <w:p w14:paraId="591098CA" w14:textId="77777777" w:rsidR="00E546F5" w:rsidRDefault="00951CE2">
            <w:pPr>
              <w:pStyle w:val="Tier1Bullet"/>
            </w:pPr>
            <w:r>
              <w:tab/>
              <w:t>b) in participating in international peace-keeping or support operations, or</w:t>
            </w:r>
          </w:p>
          <w:p w14:paraId="591098CB" w14:textId="77777777" w:rsidR="00E546F5" w:rsidRDefault="00951CE2">
            <w:pPr>
              <w:pStyle w:val="Tier1Bullet"/>
            </w:pPr>
            <w:r>
              <w:tab/>
              <w:t>c) for other military purposes like the protection of nationals of the United Kingdom from social or</w:t>
            </w:r>
            <w:r>
              <w:t xml:space="preserve"> military unrest or,</w:t>
            </w:r>
          </w:p>
          <w:p w14:paraId="591098CC" w14:textId="77777777" w:rsidR="00E546F5" w:rsidRDefault="00951CE2">
            <w:pPr>
              <w:pStyle w:val="Tier1Bullet"/>
            </w:pPr>
            <w:r>
              <w:tab/>
              <w:t>d) for training purposes, or</w:t>
            </w:r>
          </w:p>
          <w:p w14:paraId="591098CD"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CE" w14:textId="77777777" w:rsidR="00E546F5" w:rsidRDefault="00951CE2">
            <w:pPr>
              <w:pStyle w:val="NormalinTable"/>
            </w:pPr>
            <w:r>
              <w:t>0.0%</w:t>
            </w:r>
          </w:p>
        </w:tc>
      </w:tr>
    </w:tbl>
    <w:p w14:paraId="591098D0" w14:textId="77777777" w:rsidR="00E546F5" w:rsidRDefault="00951CE2">
      <w:pPr>
        <w:pStyle w:val="Heading1"/>
      </w:pPr>
      <w:r>
        <w:t>Chapter 94 : Furniture; Bedding, Mattresses, Mattress Supports, Cushions an</w:t>
      </w:r>
      <w:r>
        <w:t>d Similar Stuffed Furnishings; Lamps and Lighting Fittings, Not Elsewhere Specified or Included; Illuminated Signs, Illuminated Nameplates and The Like; Prefabricated Buildings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8D4"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8D1"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8D2"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8D3" w14:textId="77777777" w:rsidR="00E546F5" w:rsidRDefault="00951CE2">
            <w:pPr>
              <w:pStyle w:val="NormalinTable"/>
              <w:rPr>
                <w:b/>
                <w:bCs w:val="0"/>
                <w:color w:val="FFFFFF"/>
              </w:rPr>
            </w:pPr>
            <w:r>
              <w:rPr>
                <w:b/>
                <w:bCs w:val="0"/>
                <w:color w:val="FFFFFF"/>
              </w:rPr>
              <w:t>Duty expression</w:t>
            </w:r>
          </w:p>
        </w:tc>
      </w:tr>
      <w:tr w:rsidR="00E546F5" w14:paraId="591098D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D5" w14:textId="77777777" w:rsidR="00E546F5" w:rsidRDefault="00951CE2">
            <w:pPr>
              <w:pStyle w:val="NormalinTable"/>
            </w:pPr>
            <w:r>
              <w:t>9401200000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D6" w14:textId="77777777" w:rsidR="00E546F5" w:rsidRDefault="00951CE2">
            <w:pPr>
              <w:pStyle w:val="Tier1"/>
            </w:pPr>
            <w:r>
              <w:t>Seats (other than those of heading 9402), whether or not convertible into beds, and parts thereof</w:t>
            </w:r>
          </w:p>
          <w:p w14:paraId="591098D7" w14:textId="77777777" w:rsidR="00E546F5" w:rsidRDefault="00951CE2">
            <w:pPr>
              <w:pStyle w:val="Tier2"/>
            </w:pPr>
            <w:r>
              <w:t>-</w:t>
            </w:r>
            <w:r>
              <w:tab/>
              <w:t>Seats of a kind used for motor vehicles</w:t>
            </w:r>
          </w:p>
          <w:p w14:paraId="591098D8" w14:textId="77777777" w:rsidR="00E546F5" w:rsidRDefault="00951CE2">
            <w:pPr>
              <w:pStyle w:val="Tier2Bullet"/>
            </w:pPr>
            <w:r>
              <w:tab/>
              <w:t>-</w:t>
            </w:r>
            <w:r>
              <w:tab/>
              <w:t>for incorporation in ships, boats or other vessels listed in Table 1, for the purposes of their construction, rep</w:t>
            </w:r>
            <w:r>
              <w:t>air, maintenance or conversion;</w:t>
            </w:r>
          </w:p>
          <w:p w14:paraId="591098D9" w14:textId="77777777" w:rsidR="00E546F5" w:rsidRDefault="00951CE2">
            <w:pPr>
              <w:pStyle w:val="Tier2Bullet"/>
            </w:pPr>
            <w:r>
              <w:tab/>
              <w:t>-</w:t>
            </w:r>
            <w:r>
              <w:tab/>
              <w:t>for fitting to or equipping such ships, boats or other vessels;</w:t>
            </w:r>
          </w:p>
          <w:p w14:paraId="591098DA"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98DB" w14:textId="77777777" w:rsidR="00E546F5" w:rsidRDefault="00951CE2">
            <w:pPr>
              <w:pStyle w:val="Tier2Bullet"/>
            </w:pPr>
            <w:r>
              <w:tab/>
              <w:t>-</w:t>
            </w:r>
            <w:r>
              <w:tab/>
              <w:t>for equipping the above platforms;</w:t>
            </w:r>
          </w:p>
          <w:p w14:paraId="591098DC"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DD" w14:textId="77777777" w:rsidR="00E546F5" w:rsidRDefault="00951CE2">
            <w:pPr>
              <w:pStyle w:val="NormalinTable"/>
            </w:pPr>
            <w:r>
              <w:t>0.0%</w:t>
            </w:r>
          </w:p>
        </w:tc>
      </w:tr>
      <w:tr w:rsidR="00E546F5" w14:paraId="591098E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DF" w14:textId="77777777" w:rsidR="00E546F5" w:rsidRDefault="00951CE2">
            <w:pPr>
              <w:pStyle w:val="NormalinTable"/>
            </w:pPr>
            <w:r>
              <w:t>9401300000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E0" w14:textId="77777777" w:rsidR="00E546F5" w:rsidRDefault="00951CE2">
            <w:pPr>
              <w:pStyle w:val="Tier1"/>
            </w:pPr>
            <w:r>
              <w:t xml:space="preserve">Seats (other than those of heading 9402), whether or not </w:t>
            </w:r>
            <w:r>
              <w:t>convertible into beds, and parts thereof</w:t>
            </w:r>
          </w:p>
          <w:p w14:paraId="591098E1" w14:textId="77777777" w:rsidR="00E546F5" w:rsidRDefault="00951CE2">
            <w:pPr>
              <w:pStyle w:val="Tier2"/>
            </w:pPr>
            <w:r>
              <w:t>-</w:t>
            </w:r>
            <w:r>
              <w:tab/>
              <w:t>Swivel seats with variable height adjustment</w:t>
            </w:r>
          </w:p>
          <w:p w14:paraId="591098E2"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8E3" w14:textId="77777777" w:rsidR="00E546F5" w:rsidRDefault="00951CE2">
            <w:pPr>
              <w:pStyle w:val="Tier2Bullet"/>
            </w:pPr>
            <w:r>
              <w:tab/>
              <w:t>-</w:t>
            </w:r>
            <w:r>
              <w:tab/>
              <w:t>for fitting to or</w:t>
            </w:r>
            <w:r>
              <w:t xml:space="preserve"> equipping such ships, boats or other vessels;</w:t>
            </w:r>
          </w:p>
          <w:p w14:paraId="591098E4"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14:paraId="591098E5" w14:textId="77777777" w:rsidR="00E546F5" w:rsidRDefault="00951CE2">
            <w:pPr>
              <w:pStyle w:val="Tier2Bullet"/>
            </w:pPr>
            <w:r>
              <w:tab/>
              <w:t>-</w:t>
            </w:r>
            <w:r>
              <w:tab/>
              <w:t>for equipping the above platforms;</w:t>
            </w:r>
          </w:p>
          <w:p w14:paraId="591098E6"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E7" w14:textId="77777777" w:rsidR="00E546F5" w:rsidRDefault="00951CE2">
            <w:pPr>
              <w:pStyle w:val="NormalinTable"/>
            </w:pPr>
            <w:r>
              <w:t>0.0%</w:t>
            </w:r>
          </w:p>
        </w:tc>
      </w:tr>
      <w:tr w:rsidR="00E546F5" w14:paraId="591098F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E9" w14:textId="77777777" w:rsidR="00E546F5" w:rsidRDefault="00951CE2">
            <w:pPr>
              <w:pStyle w:val="NormalinTable"/>
            </w:pPr>
            <w:r>
              <w:t>9401400000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EA" w14:textId="77777777" w:rsidR="00E546F5" w:rsidRDefault="00951CE2">
            <w:pPr>
              <w:pStyle w:val="Tier1"/>
            </w:pPr>
            <w:r>
              <w:t>Seats (other than those of heading 9402), whether or not convertible into beds, and parts thereof</w:t>
            </w:r>
          </w:p>
          <w:p w14:paraId="591098EB" w14:textId="77777777" w:rsidR="00E546F5" w:rsidRDefault="00951CE2">
            <w:pPr>
              <w:pStyle w:val="Tier2"/>
            </w:pPr>
            <w:r>
              <w:t>-</w:t>
            </w:r>
            <w:r>
              <w:tab/>
              <w:t xml:space="preserve">Seats </w:t>
            </w:r>
            <w:r>
              <w:t>other than garden seats or camping equipment, convertible into beds</w:t>
            </w:r>
          </w:p>
          <w:p w14:paraId="591098E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8ED" w14:textId="77777777" w:rsidR="00E546F5" w:rsidRDefault="00951CE2">
            <w:pPr>
              <w:pStyle w:val="Tier2Bullet"/>
            </w:pPr>
            <w:r>
              <w:tab/>
              <w:t>-</w:t>
            </w:r>
            <w:r>
              <w:tab/>
              <w:t>for fitting to or equipping such ship</w:t>
            </w:r>
            <w:r>
              <w:t>s, boats or other vessels;</w:t>
            </w:r>
          </w:p>
          <w:p w14:paraId="591098EE"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8EF" w14:textId="77777777" w:rsidR="00E546F5" w:rsidRDefault="00951CE2">
            <w:pPr>
              <w:pStyle w:val="Tier2Bullet"/>
            </w:pPr>
            <w:r>
              <w:tab/>
              <w:t>-</w:t>
            </w:r>
            <w:r>
              <w:tab/>
              <w:t>for equipping the above platforms;</w:t>
            </w:r>
          </w:p>
          <w:p w14:paraId="591098F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F1" w14:textId="77777777" w:rsidR="00E546F5" w:rsidRDefault="00951CE2">
            <w:pPr>
              <w:pStyle w:val="NormalinTable"/>
            </w:pPr>
            <w:r>
              <w:t>0.0%</w:t>
            </w:r>
          </w:p>
        </w:tc>
      </w:tr>
      <w:tr w:rsidR="00E546F5" w14:paraId="591098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F3" w14:textId="77777777" w:rsidR="00E546F5" w:rsidRDefault="00951CE2">
            <w:pPr>
              <w:pStyle w:val="NormalinTable"/>
            </w:pPr>
            <w:r>
              <w:t>9401520000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F4" w14:textId="77777777" w:rsidR="00E546F5" w:rsidRDefault="00951CE2">
            <w:pPr>
              <w:pStyle w:val="Tier1"/>
            </w:pPr>
            <w:r>
              <w:t>Seats (other than those of heading 9402), whether or not convertible into beds, and parts thereof</w:t>
            </w:r>
          </w:p>
          <w:p w14:paraId="591098F5" w14:textId="77777777" w:rsidR="00E546F5" w:rsidRDefault="00951CE2">
            <w:pPr>
              <w:pStyle w:val="Tier2"/>
            </w:pPr>
            <w:r>
              <w:t>-</w:t>
            </w:r>
            <w:r>
              <w:tab/>
              <w:t xml:space="preserve">Seats of cane, osier, </w:t>
            </w:r>
            <w:r>
              <w:t>bamboo or similar materials</w:t>
            </w:r>
          </w:p>
          <w:p w14:paraId="591098F6" w14:textId="77777777" w:rsidR="00E546F5" w:rsidRDefault="00951CE2">
            <w:pPr>
              <w:pStyle w:val="Tier3"/>
            </w:pPr>
            <w:r>
              <w:t>-</w:t>
            </w:r>
            <w:r>
              <w:tab/>
              <w:t>-</w:t>
            </w:r>
            <w:r>
              <w:tab/>
              <w:t>Of bamboo</w:t>
            </w:r>
          </w:p>
          <w:p w14:paraId="591098F7"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8F8" w14:textId="77777777" w:rsidR="00E546F5" w:rsidRDefault="00951CE2">
            <w:pPr>
              <w:pStyle w:val="Tier3Bullet"/>
            </w:pPr>
            <w:r>
              <w:tab/>
            </w:r>
            <w:r>
              <w:tab/>
              <w:t>-</w:t>
            </w:r>
            <w:r>
              <w:tab/>
              <w:t>for fitting to or equipping such ships, boats or other vessel</w:t>
            </w:r>
            <w:r>
              <w:t>s;</w:t>
            </w:r>
          </w:p>
          <w:p w14:paraId="591098F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8FA" w14:textId="77777777" w:rsidR="00E546F5" w:rsidRDefault="00951CE2">
            <w:pPr>
              <w:pStyle w:val="Tier3Bullet"/>
            </w:pPr>
            <w:r>
              <w:tab/>
            </w:r>
            <w:r>
              <w:tab/>
              <w:t>-</w:t>
            </w:r>
            <w:r>
              <w:tab/>
              <w:t>for equipping the a</w:t>
            </w:r>
            <w:r>
              <w:t>bove platforms;</w:t>
            </w:r>
          </w:p>
          <w:p w14:paraId="591098F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8FC" w14:textId="77777777" w:rsidR="00E546F5" w:rsidRDefault="00951CE2">
            <w:pPr>
              <w:pStyle w:val="NormalinTable"/>
            </w:pPr>
            <w:r>
              <w:t>0.0%</w:t>
            </w:r>
          </w:p>
        </w:tc>
      </w:tr>
      <w:tr w:rsidR="00E546F5" w14:paraId="591099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8FE" w14:textId="77777777" w:rsidR="00E546F5" w:rsidRDefault="00951CE2">
            <w:pPr>
              <w:pStyle w:val="NormalinTable"/>
            </w:pPr>
            <w:r>
              <w:t>9401530000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8FF" w14:textId="77777777" w:rsidR="00E546F5" w:rsidRDefault="00951CE2">
            <w:pPr>
              <w:pStyle w:val="Tier1"/>
            </w:pPr>
            <w:r>
              <w:t>Seats (other than those of heading 9402), whether or not convertible into beds, and parts thereof</w:t>
            </w:r>
          </w:p>
          <w:p w14:paraId="59109900" w14:textId="77777777" w:rsidR="00E546F5" w:rsidRDefault="00951CE2">
            <w:pPr>
              <w:pStyle w:val="Tier2"/>
            </w:pPr>
            <w:r>
              <w:t>-</w:t>
            </w:r>
            <w:r>
              <w:tab/>
              <w:t xml:space="preserve">Seats of cane, osier, bamboo or similar </w:t>
            </w:r>
            <w:r>
              <w:t>materials</w:t>
            </w:r>
          </w:p>
          <w:p w14:paraId="59109901" w14:textId="77777777" w:rsidR="00E546F5" w:rsidRDefault="00951CE2">
            <w:pPr>
              <w:pStyle w:val="Tier3"/>
            </w:pPr>
            <w:r>
              <w:t>-</w:t>
            </w:r>
            <w:r>
              <w:tab/>
              <w:t>-</w:t>
            </w:r>
            <w:r>
              <w:tab/>
              <w:t>Of rattan</w:t>
            </w:r>
          </w:p>
          <w:p w14:paraId="5910990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903" w14:textId="77777777" w:rsidR="00E546F5" w:rsidRDefault="00951CE2">
            <w:pPr>
              <w:pStyle w:val="Tier3Bullet"/>
            </w:pPr>
            <w:r>
              <w:tab/>
            </w:r>
            <w:r>
              <w:tab/>
              <w:t>-</w:t>
            </w:r>
            <w:r>
              <w:tab/>
              <w:t>for fitting to or equipping such ships, boats or other vessels;</w:t>
            </w:r>
          </w:p>
          <w:p w14:paraId="59109904" w14:textId="77777777" w:rsidR="00E546F5" w:rsidRDefault="00951CE2">
            <w:pPr>
              <w:pStyle w:val="Tier3Bullet"/>
            </w:pPr>
            <w:r>
              <w:tab/>
            </w:r>
            <w:r>
              <w:tab/>
              <w:t>-</w:t>
            </w:r>
            <w:r>
              <w:tab/>
              <w:t>for incorpo</w:t>
            </w:r>
            <w:r>
              <w:t>ration, for the purposes of their construction, repair, maintenance or conversion, in drilling or production platforms listed below: fixed, of subheading ex 8430 49 or floating or submersible of subheading 8905 20;</w:t>
            </w:r>
          </w:p>
          <w:p w14:paraId="59109905" w14:textId="77777777" w:rsidR="00E546F5" w:rsidRDefault="00951CE2">
            <w:pPr>
              <w:pStyle w:val="Tier3Bullet"/>
            </w:pPr>
            <w:r>
              <w:tab/>
            </w:r>
            <w:r>
              <w:tab/>
              <w:t>-</w:t>
            </w:r>
            <w:r>
              <w:tab/>
              <w:t xml:space="preserve">for equipping the above </w:t>
            </w:r>
            <w:r>
              <w:t>platforms;</w:t>
            </w:r>
          </w:p>
          <w:p w14:paraId="5910990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07" w14:textId="77777777" w:rsidR="00E546F5" w:rsidRDefault="00951CE2">
            <w:pPr>
              <w:pStyle w:val="NormalinTable"/>
            </w:pPr>
            <w:r>
              <w:t>0.0%</w:t>
            </w:r>
          </w:p>
        </w:tc>
      </w:tr>
      <w:tr w:rsidR="00E546F5" w14:paraId="5910991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09" w14:textId="77777777" w:rsidR="00E546F5" w:rsidRDefault="00951CE2">
            <w:pPr>
              <w:pStyle w:val="NormalinTable"/>
            </w:pPr>
            <w:r>
              <w:t>9401590000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0A" w14:textId="77777777" w:rsidR="00E546F5" w:rsidRDefault="00951CE2">
            <w:pPr>
              <w:pStyle w:val="Tier1"/>
            </w:pPr>
            <w:r>
              <w:t>Seats (other than those of heading 9402), whether or not convertible into beds, and parts thereof</w:t>
            </w:r>
          </w:p>
          <w:p w14:paraId="5910990B" w14:textId="77777777" w:rsidR="00E546F5" w:rsidRDefault="00951CE2">
            <w:pPr>
              <w:pStyle w:val="Tier2"/>
            </w:pPr>
            <w:r>
              <w:t>-</w:t>
            </w:r>
            <w:r>
              <w:tab/>
              <w:t xml:space="preserve">Seats of cane, osier, bamboo or similar </w:t>
            </w:r>
            <w:r>
              <w:t>materials</w:t>
            </w:r>
          </w:p>
          <w:p w14:paraId="5910990C" w14:textId="77777777" w:rsidR="00E546F5" w:rsidRDefault="00951CE2">
            <w:pPr>
              <w:pStyle w:val="Tier3"/>
            </w:pPr>
            <w:r>
              <w:t>-</w:t>
            </w:r>
            <w:r>
              <w:tab/>
              <w:t>-</w:t>
            </w:r>
            <w:r>
              <w:tab/>
              <w:t>Other</w:t>
            </w:r>
          </w:p>
          <w:p w14:paraId="5910990D"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90E" w14:textId="77777777" w:rsidR="00E546F5" w:rsidRDefault="00951CE2">
            <w:pPr>
              <w:pStyle w:val="Tier3Bullet"/>
            </w:pPr>
            <w:r>
              <w:tab/>
            </w:r>
            <w:r>
              <w:tab/>
              <w:t>-</w:t>
            </w:r>
            <w:r>
              <w:tab/>
              <w:t>for fitting to or equipping such ships, boats or other vessels;</w:t>
            </w:r>
          </w:p>
          <w:p w14:paraId="5910990F" w14:textId="77777777" w:rsidR="00E546F5" w:rsidRDefault="00951CE2">
            <w:pPr>
              <w:pStyle w:val="Tier3Bullet"/>
            </w:pP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14:paraId="59109910" w14:textId="77777777" w:rsidR="00E546F5" w:rsidRDefault="00951CE2">
            <w:pPr>
              <w:pStyle w:val="Tier3Bullet"/>
            </w:pPr>
            <w:r>
              <w:tab/>
            </w:r>
            <w:r>
              <w:tab/>
              <w:t>-</w:t>
            </w:r>
            <w:r>
              <w:tab/>
              <w:t>for equipping the above platforms;</w:t>
            </w:r>
          </w:p>
          <w:p w14:paraId="59109911" w14:textId="77777777" w:rsidR="00E546F5" w:rsidRDefault="00951CE2">
            <w:pPr>
              <w:pStyle w:val="Tier3Bullet"/>
            </w:pPr>
            <w:r>
              <w:tab/>
            </w:r>
            <w:r>
              <w:tab/>
              <w:t>-</w:t>
            </w:r>
            <w:r>
              <w:tab/>
              <w:t>fo</w:t>
            </w:r>
            <w:r>
              <w:t>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12" w14:textId="77777777" w:rsidR="00E546F5" w:rsidRDefault="00951CE2">
            <w:pPr>
              <w:pStyle w:val="NormalinTable"/>
            </w:pPr>
            <w:r>
              <w:t>0.0%</w:t>
            </w:r>
          </w:p>
        </w:tc>
      </w:tr>
      <w:tr w:rsidR="00E546F5" w14:paraId="5910991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14" w14:textId="77777777" w:rsidR="00E546F5" w:rsidRDefault="00951CE2">
            <w:pPr>
              <w:pStyle w:val="NormalinTable"/>
            </w:pPr>
            <w:r>
              <w:t>9401610000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15" w14:textId="77777777" w:rsidR="00E546F5" w:rsidRDefault="00951CE2">
            <w:pPr>
              <w:pStyle w:val="Tier1"/>
            </w:pPr>
            <w:r>
              <w:t>Seats (other than those of heading 9402), whether or not convertible into beds, and parts thereof</w:t>
            </w:r>
          </w:p>
          <w:p w14:paraId="59109916" w14:textId="77777777" w:rsidR="00E546F5" w:rsidRDefault="00951CE2">
            <w:pPr>
              <w:pStyle w:val="Tier2"/>
            </w:pPr>
            <w:r>
              <w:t>-</w:t>
            </w:r>
            <w:r>
              <w:tab/>
              <w:t>Other seats, with wooden frames</w:t>
            </w:r>
          </w:p>
          <w:p w14:paraId="59109917" w14:textId="77777777" w:rsidR="00E546F5" w:rsidRDefault="00951CE2">
            <w:pPr>
              <w:pStyle w:val="Tier3"/>
            </w:pPr>
            <w:r>
              <w:t>-</w:t>
            </w:r>
            <w:r>
              <w:tab/>
              <w:t>-</w:t>
            </w:r>
            <w:r>
              <w:tab/>
              <w:t>Upholstered</w:t>
            </w:r>
          </w:p>
          <w:p w14:paraId="59109918"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9919" w14:textId="77777777" w:rsidR="00E546F5" w:rsidRDefault="00951CE2">
            <w:pPr>
              <w:pStyle w:val="Tier3Bullet"/>
            </w:pPr>
            <w:r>
              <w:tab/>
            </w:r>
            <w:r>
              <w:tab/>
              <w:t>-</w:t>
            </w:r>
            <w:r>
              <w:tab/>
              <w:t>for fitting to or equipping such ships, boats or other vessels;</w:t>
            </w:r>
          </w:p>
          <w:p w14:paraId="5910991A"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991B" w14:textId="77777777" w:rsidR="00E546F5" w:rsidRDefault="00951CE2">
            <w:pPr>
              <w:pStyle w:val="Tier3Bullet"/>
            </w:pPr>
            <w:r>
              <w:tab/>
            </w:r>
            <w:r>
              <w:tab/>
              <w:t>-</w:t>
            </w:r>
            <w:r>
              <w:tab/>
              <w:t>for equipping the above platforms;</w:t>
            </w:r>
          </w:p>
          <w:p w14:paraId="5910991C"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1D" w14:textId="77777777" w:rsidR="00E546F5" w:rsidRDefault="00951CE2">
            <w:pPr>
              <w:pStyle w:val="NormalinTable"/>
            </w:pPr>
            <w:r>
              <w:t>0.0%</w:t>
            </w:r>
          </w:p>
        </w:tc>
      </w:tr>
      <w:tr w:rsidR="00E546F5" w14:paraId="591099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1F" w14:textId="77777777" w:rsidR="00E546F5" w:rsidRDefault="00951CE2">
            <w:pPr>
              <w:pStyle w:val="NormalinTable"/>
            </w:pPr>
            <w:r>
              <w:t>9401690000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20" w14:textId="77777777" w:rsidR="00E546F5" w:rsidRDefault="00951CE2">
            <w:pPr>
              <w:pStyle w:val="Tier1"/>
            </w:pPr>
            <w:r>
              <w:t>Seats (other than those of heading 9402), whether or not convertible into beds, and parts thereof</w:t>
            </w:r>
          </w:p>
          <w:p w14:paraId="59109921" w14:textId="77777777" w:rsidR="00E546F5" w:rsidRDefault="00951CE2">
            <w:pPr>
              <w:pStyle w:val="Tier2"/>
            </w:pPr>
            <w:r>
              <w:t>-</w:t>
            </w:r>
            <w:r>
              <w:tab/>
              <w:t>Other seats, with wooden frames</w:t>
            </w:r>
          </w:p>
          <w:p w14:paraId="59109922" w14:textId="77777777" w:rsidR="00E546F5" w:rsidRDefault="00951CE2">
            <w:pPr>
              <w:pStyle w:val="Tier3"/>
            </w:pPr>
            <w:r>
              <w:t>-</w:t>
            </w:r>
            <w:r>
              <w:tab/>
              <w:t>-</w:t>
            </w:r>
            <w:r>
              <w:tab/>
              <w:t>Other</w:t>
            </w:r>
          </w:p>
          <w:p w14:paraId="59109923" w14:textId="77777777" w:rsidR="00E546F5" w:rsidRDefault="00951CE2">
            <w:pPr>
              <w:pStyle w:val="Tier3Bullet"/>
            </w:pPr>
            <w:r>
              <w:tab/>
            </w:r>
            <w:r>
              <w:tab/>
              <w:t>-</w:t>
            </w:r>
            <w:r>
              <w:tab/>
              <w:t xml:space="preserve">for incorporation in ships, boats or other </w:t>
            </w:r>
            <w:r>
              <w:t>vessels listed in Table 1, for the purposes of their construction, repair, maintenance or conversion;</w:t>
            </w:r>
          </w:p>
          <w:p w14:paraId="59109924" w14:textId="77777777" w:rsidR="00E546F5" w:rsidRDefault="00951CE2">
            <w:pPr>
              <w:pStyle w:val="Tier3Bullet"/>
            </w:pPr>
            <w:r>
              <w:tab/>
            </w:r>
            <w:r>
              <w:tab/>
              <w:t>-</w:t>
            </w:r>
            <w:r>
              <w:tab/>
              <w:t>for fitting to or equipping such ships, boats or other vessels;</w:t>
            </w:r>
          </w:p>
          <w:p w14:paraId="59109925" w14:textId="77777777" w:rsidR="00E546F5" w:rsidRDefault="00951CE2">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14:paraId="59109926" w14:textId="77777777" w:rsidR="00E546F5" w:rsidRDefault="00951CE2">
            <w:pPr>
              <w:pStyle w:val="Tier3Bullet"/>
            </w:pPr>
            <w:r>
              <w:tab/>
            </w:r>
            <w:r>
              <w:tab/>
              <w:t>-</w:t>
            </w:r>
            <w:r>
              <w:tab/>
              <w:t>for equipping the above platforms;</w:t>
            </w:r>
          </w:p>
          <w:p w14:paraId="59109927" w14:textId="77777777" w:rsidR="00E546F5" w:rsidRDefault="00951CE2">
            <w:pPr>
              <w:pStyle w:val="Tier3Bullet"/>
            </w:pPr>
            <w:r>
              <w:tab/>
            </w:r>
            <w:r>
              <w:tab/>
              <w:t>-</w:t>
            </w:r>
            <w:r>
              <w:tab/>
              <w:t xml:space="preserve">for linking these drilling or production platforms to the </w:t>
            </w:r>
            <w:r>
              <w:t>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28" w14:textId="77777777" w:rsidR="00E546F5" w:rsidRDefault="00951CE2">
            <w:pPr>
              <w:pStyle w:val="NormalinTable"/>
            </w:pPr>
            <w:r>
              <w:t>0.0%</w:t>
            </w:r>
          </w:p>
        </w:tc>
      </w:tr>
      <w:tr w:rsidR="00E546F5" w14:paraId="591099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2A" w14:textId="77777777" w:rsidR="00E546F5" w:rsidRDefault="00951CE2">
            <w:pPr>
              <w:pStyle w:val="NormalinTable"/>
            </w:pPr>
            <w:r>
              <w:t>9401710000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2B" w14:textId="77777777" w:rsidR="00E546F5" w:rsidRDefault="00951CE2">
            <w:pPr>
              <w:pStyle w:val="Tier1"/>
            </w:pPr>
            <w:r>
              <w:t>Seats (other than those of heading 9402), whether or not convertible into beds, and parts thereof</w:t>
            </w:r>
          </w:p>
          <w:p w14:paraId="5910992C" w14:textId="77777777" w:rsidR="00E546F5" w:rsidRDefault="00951CE2">
            <w:pPr>
              <w:pStyle w:val="Tier2"/>
            </w:pPr>
            <w:r>
              <w:t>-</w:t>
            </w:r>
            <w:r>
              <w:tab/>
              <w:t>Other seats, with metal frames</w:t>
            </w:r>
          </w:p>
          <w:p w14:paraId="5910992D" w14:textId="77777777" w:rsidR="00E546F5" w:rsidRDefault="00951CE2">
            <w:pPr>
              <w:pStyle w:val="Tier3"/>
            </w:pPr>
            <w:r>
              <w:t>-</w:t>
            </w:r>
            <w:r>
              <w:tab/>
              <w:t>-</w:t>
            </w:r>
            <w:r>
              <w:tab/>
              <w:t>Upholstered</w:t>
            </w:r>
          </w:p>
          <w:p w14:paraId="5910992E" w14:textId="77777777" w:rsidR="00E546F5" w:rsidRDefault="00951CE2">
            <w:pPr>
              <w:pStyle w:val="Tier3Bullet"/>
            </w:pPr>
            <w:r>
              <w:tab/>
            </w:r>
            <w:r>
              <w:tab/>
              <w:t>-</w:t>
            </w:r>
            <w:r>
              <w:tab/>
              <w:t>for incorporation in ships, boats or other vessels listed in Table 1, for the p</w:t>
            </w:r>
            <w:r>
              <w:t>urposes of their construction, repair, maintenance or conversion;</w:t>
            </w:r>
          </w:p>
          <w:p w14:paraId="5910992F" w14:textId="77777777" w:rsidR="00E546F5" w:rsidRDefault="00951CE2">
            <w:pPr>
              <w:pStyle w:val="Tier3Bullet"/>
            </w:pPr>
            <w:r>
              <w:tab/>
            </w:r>
            <w:r>
              <w:tab/>
              <w:t>-</w:t>
            </w:r>
            <w:r>
              <w:tab/>
              <w:t>for fitting to or equipping such ships, boats or other vessels;</w:t>
            </w:r>
          </w:p>
          <w:p w14:paraId="59109930" w14:textId="77777777" w:rsidR="00E546F5" w:rsidRDefault="00951CE2">
            <w:pPr>
              <w:pStyle w:val="Tier3Bullet"/>
            </w:pPr>
            <w:r>
              <w:tab/>
            </w:r>
            <w:r>
              <w:tab/>
              <w:t>-</w:t>
            </w:r>
            <w:r>
              <w:tab/>
              <w:t>for incorporation, for the purposes of their construction, repair, maintenance or conversion, in drilling or productio</w:t>
            </w:r>
            <w:r>
              <w:t>n platforms listed below: fixed, of subheading ex 8430 49 or floating or submersible of subheading 8905 20;</w:t>
            </w:r>
          </w:p>
          <w:p w14:paraId="59109931" w14:textId="77777777" w:rsidR="00E546F5" w:rsidRDefault="00951CE2">
            <w:pPr>
              <w:pStyle w:val="Tier3Bullet"/>
            </w:pPr>
            <w:r>
              <w:tab/>
            </w:r>
            <w:r>
              <w:tab/>
              <w:t>-</w:t>
            </w:r>
            <w:r>
              <w:tab/>
              <w:t>for equipping the above platforms;</w:t>
            </w:r>
          </w:p>
          <w:p w14:paraId="59109932"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33" w14:textId="77777777" w:rsidR="00E546F5" w:rsidRDefault="00951CE2">
            <w:pPr>
              <w:pStyle w:val="NormalinTable"/>
            </w:pPr>
            <w:r>
              <w:t>0.0%</w:t>
            </w:r>
          </w:p>
        </w:tc>
      </w:tr>
      <w:tr w:rsidR="00E546F5" w14:paraId="591099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35" w14:textId="77777777" w:rsidR="00E546F5" w:rsidRDefault="00951CE2">
            <w:pPr>
              <w:pStyle w:val="NormalinTable"/>
            </w:pPr>
            <w:r>
              <w:t>9401790000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36" w14:textId="77777777" w:rsidR="00E546F5" w:rsidRDefault="00951CE2">
            <w:pPr>
              <w:pStyle w:val="Tier1"/>
            </w:pPr>
            <w:r>
              <w:t xml:space="preserve">Seats (other than </w:t>
            </w:r>
            <w:r>
              <w:t>those of heading 9402), whether or not convertible into beds, and parts thereof</w:t>
            </w:r>
          </w:p>
          <w:p w14:paraId="59109937" w14:textId="77777777" w:rsidR="00E546F5" w:rsidRDefault="00951CE2">
            <w:pPr>
              <w:pStyle w:val="Tier2"/>
            </w:pPr>
            <w:r>
              <w:t>-</w:t>
            </w:r>
            <w:r>
              <w:tab/>
              <w:t>Other seats, with metal frames</w:t>
            </w:r>
          </w:p>
          <w:p w14:paraId="59109938" w14:textId="77777777" w:rsidR="00E546F5" w:rsidRDefault="00951CE2">
            <w:pPr>
              <w:pStyle w:val="Tier3"/>
            </w:pPr>
            <w:r>
              <w:t>-</w:t>
            </w:r>
            <w:r>
              <w:tab/>
              <w:t>-</w:t>
            </w:r>
            <w:r>
              <w:tab/>
              <w:t>Other</w:t>
            </w:r>
          </w:p>
          <w:p w14:paraId="59109939" w14:textId="77777777" w:rsidR="00E546F5" w:rsidRDefault="00951CE2">
            <w:pPr>
              <w:pStyle w:val="Tier3Bullet"/>
            </w:pPr>
            <w:r>
              <w:tab/>
            </w:r>
            <w:r>
              <w:tab/>
              <w:t>-</w:t>
            </w:r>
            <w:r>
              <w:tab/>
              <w:t>for incorporation in ships, boats or other vessels listed in Table 1, for the purposes of their construction, repair, maintenance</w:t>
            </w:r>
            <w:r>
              <w:t xml:space="preserve"> or conversion;</w:t>
            </w:r>
          </w:p>
          <w:p w14:paraId="5910993A" w14:textId="77777777" w:rsidR="00E546F5" w:rsidRDefault="00951CE2">
            <w:pPr>
              <w:pStyle w:val="Tier3Bullet"/>
            </w:pPr>
            <w:r>
              <w:tab/>
            </w:r>
            <w:r>
              <w:tab/>
              <w:t>-</w:t>
            </w:r>
            <w:r>
              <w:tab/>
              <w:t>for fitting to or equipping such ships, boats or other vessels;</w:t>
            </w:r>
          </w:p>
          <w:p w14:paraId="5910993B"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14:paraId="5910993C" w14:textId="77777777" w:rsidR="00E546F5" w:rsidRDefault="00951CE2">
            <w:pPr>
              <w:pStyle w:val="Tier3Bullet"/>
            </w:pPr>
            <w:r>
              <w:tab/>
            </w:r>
            <w:r>
              <w:tab/>
              <w:t>-</w:t>
            </w:r>
            <w:r>
              <w:tab/>
              <w:t>for equipping the above platforms;</w:t>
            </w:r>
          </w:p>
          <w:p w14:paraId="5910993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3E" w14:textId="77777777" w:rsidR="00E546F5" w:rsidRDefault="00951CE2">
            <w:pPr>
              <w:pStyle w:val="NormalinTable"/>
            </w:pPr>
            <w:r>
              <w:t>0.0%</w:t>
            </w:r>
          </w:p>
        </w:tc>
      </w:tr>
      <w:tr w:rsidR="00E546F5" w14:paraId="5910994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40" w14:textId="77777777" w:rsidR="00E546F5" w:rsidRDefault="00951CE2">
            <w:pPr>
              <w:pStyle w:val="NormalinTable"/>
            </w:pPr>
            <w:r>
              <w:t>9401800000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41" w14:textId="77777777" w:rsidR="00E546F5" w:rsidRDefault="00951CE2">
            <w:pPr>
              <w:pStyle w:val="Tier1"/>
            </w:pPr>
            <w:r>
              <w:t xml:space="preserve">Seats (other than those of heading 9402), whether or </w:t>
            </w:r>
            <w:r>
              <w:t>not convertible into beds, and parts thereof</w:t>
            </w:r>
          </w:p>
          <w:p w14:paraId="59109942" w14:textId="77777777" w:rsidR="00E546F5" w:rsidRDefault="00951CE2">
            <w:pPr>
              <w:pStyle w:val="Tier2"/>
            </w:pPr>
            <w:r>
              <w:t>-</w:t>
            </w:r>
            <w:r>
              <w:tab/>
              <w:t>Other seats</w:t>
            </w:r>
          </w:p>
          <w:p w14:paraId="59109943"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944" w14:textId="77777777" w:rsidR="00E546F5" w:rsidRDefault="00951CE2">
            <w:pPr>
              <w:pStyle w:val="Tier2Bullet"/>
            </w:pPr>
            <w:r>
              <w:tab/>
              <w:t>-</w:t>
            </w:r>
            <w:r>
              <w:tab/>
              <w:t xml:space="preserve">for fitting to or equipping such ships, boats </w:t>
            </w:r>
            <w:r>
              <w:t>or other vessels;</w:t>
            </w:r>
          </w:p>
          <w:p w14:paraId="59109945"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946" w14:textId="77777777" w:rsidR="00E546F5" w:rsidRDefault="00951CE2">
            <w:pPr>
              <w:pStyle w:val="Tier2Bullet"/>
            </w:pPr>
            <w:r>
              <w:tab/>
              <w:t>-</w:t>
            </w:r>
            <w:r>
              <w:tab/>
              <w:t xml:space="preserve">for </w:t>
            </w:r>
            <w:r>
              <w:t>equipping the above platforms;</w:t>
            </w:r>
          </w:p>
          <w:p w14:paraId="5910994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48" w14:textId="77777777" w:rsidR="00E546F5" w:rsidRDefault="00951CE2">
            <w:pPr>
              <w:pStyle w:val="NormalinTable"/>
            </w:pPr>
            <w:r>
              <w:t>0.0%</w:t>
            </w:r>
          </w:p>
        </w:tc>
      </w:tr>
      <w:tr w:rsidR="00E546F5" w14:paraId="5910995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4A" w14:textId="77777777" w:rsidR="00E546F5" w:rsidRDefault="00951CE2">
            <w:pPr>
              <w:pStyle w:val="NormalinTable"/>
            </w:pPr>
            <w:r>
              <w:t>9401901010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4B" w14:textId="77777777" w:rsidR="00E546F5" w:rsidRDefault="00951CE2">
            <w:pPr>
              <w:pStyle w:val="Tier1"/>
            </w:pPr>
            <w:r>
              <w:t>Seats (other than those of heading 9402), whether or not convertible into beds, and parts thereof</w:t>
            </w:r>
          </w:p>
          <w:p w14:paraId="5910994C" w14:textId="77777777" w:rsidR="00E546F5" w:rsidRDefault="00951CE2">
            <w:pPr>
              <w:pStyle w:val="Tier2"/>
            </w:pPr>
            <w:r>
              <w:t>-</w:t>
            </w:r>
            <w:r>
              <w:tab/>
              <w:t>Parts</w:t>
            </w:r>
          </w:p>
          <w:p w14:paraId="5910994D" w14:textId="77777777" w:rsidR="00E546F5" w:rsidRDefault="00951CE2">
            <w:pPr>
              <w:pStyle w:val="Tier3"/>
            </w:pPr>
            <w:r>
              <w:t>-</w:t>
            </w:r>
            <w:r>
              <w:tab/>
              <w:t>-</w:t>
            </w:r>
            <w:r>
              <w:tab/>
              <w:t xml:space="preserve">Of seats of a kind used for </w:t>
            </w:r>
            <w:r>
              <w:t>aircraft</w:t>
            </w:r>
          </w:p>
          <w:p w14:paraId="5910994E" w14:textId="77777777" w:rsidR="00E546F5" w:rsidRDefault="00951CE2">
            <w:pPr>
              <w:pStyle w:val="Tier4"/>
            </w:pPr>
            <w:r>
              <w:t>-</w:t>
            </w:r>
            <w:r>
              <w:tab/>
              <w:t>-</w:t>
            </w:r>
            <w:r>
              <w:tab/>
              <w:t>-</w:t>
            </w:r>
            <w:r>
              <w:tab/>
              <w:t>Of seats specially designed for the crew, for use in certain types of aircraft</w:t>
            </w:r>
          </w:p>
          <w:p w14:paraId="5910994F" w14:textId="77777777" w:rsidR="00E546F5" w:rsidRDefault="00951CE2">
            <w:pPr>
              <w:pStyle w:val="Tier4Bullet"/>
            </w:pP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50" w14:textId="77777777" w:rsidR="00E546F5" w:rsidRDefault="00951CE2">
            <w:pPr>
              <w:pStyle w:val="NormalinTable"/>
            </w:pPr>
            <w:r>
              <w:t>0.0%</w:t>
            </w:r>
          </w:p>
        </w:tc>
      </w:tr>
      <w:tr w:rsidR="00E546F5" w14:paraId="5910995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52" w14:textId="77777777" w:rsidR="00E546F5" w:rsidRDefault="00951CE2">
            <w:pPr>
              <w:pStyle w:val="NormalinTable"/>
            </w:pPr>
            <w:r>
              <w:t>9401901090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53" w14:textId="77777777" w:rsidR="00E546F5" w:rsidRDefault="00951CE2">
            <w:pPr>
              <w:pStyle w:val="Tier1"/>
            </w:pPr>
            <w:r>
              <w:t>Seats (other than those of heading 9402), whether or not convertible into beds, and parts thereof</w:t>
            </w:r>
          </w:p>
          <w:p w14:paraId="59109954" w14:textId="77777777" w:rsidR="00E546F5" w:rsidRDefault="00951CE2">
            <w:pPr>
              <w:pStyle w:val="Tier2"/>
            </w:pPr>
            <w:r>
              <w:t>-</w:t>
            </w:r>
            <w:r>
              <w:tab/>
              <w:t>Parts</w:t>
            </w:r>
          </w:p>
          <w:p w14:paraId="59109955" w14:textId="77777777" w:rsidR="00E546F5" w:rsidRDefault="00951CE2">
            <w:pPr>
              <w:pStyle w:val="Tier3"/>
            </w:pPr>
            <w:r>
              <w:t>-</w:t>
            </w:r>
            <w:r>
              <w:tab/>
              <w:t>-</w:t>
            </w:r>
            <w:r>
              <w:tab/>
              <w:t>Of seats of a kind used for aircraft</w:t>
            </w:r>
          </w:p>
          <w:p w14:paraId="59109956" w14:textId="77777777" w:rsidR="00E546F5" w:rsidRDefault="00951CE2">
            <w:pPr>
              <w:pStyle w:val="Tier4"/>
            </w:pPr>
            <w:r>
              <w:t>-</w:t>
            </w:r>
            <w:r>
              <w:tab/>
              <w:t>-</w:t>
            </w:r>
            <w:r>
              <w:tab/>
              <w:t>-</w:t>
            </w:r>
            <w:r>
              <w:tab/>
              <w:t>Other</w:t>
            </w:r>
          </w:p>
          <w:p w14:paraId="59109957" w14:textId="77777777" w:rsidR="00E546F5" w:rsidRDefault="00951CE2">
            <w:pPr>
              <w:pStyle w:val="Tier4Bullet"/>
            </w:pPr>
            <w:r>
              <w:tab/>
            </w:r>
            <w:r>
              <w:tab/>
            </w:r>
            <w:r>
              <w:tab/>
              <w:t>-</w:t>
            </w:r>
            <w:r>
              <w:tab/>
              <w:t xml:space="preserve">for incorporation in ships, boats or </w:t>
            </w:r>
            <w:r>
              <w:t>other vessels listed in Table 1, for the purposes of their construction, repair, maintenance or conversion;</w:t>
            </w:r>
          </w:p>
          <w:p w14:paraId="59109958" w14:textId="77777777" w:rsidR="00E546F5" w:rsidRDefault="00951CE2">
            <w:pPr>
              <w:pStyle w:val="Tier4Bullet"/>
            </w:pPr>
            <w:r>
              <w:tab/>
            </w:r>
            <w:r>
              <w:tab/>
            </w:r>
            <w:r>
              <w:tab/>
              <w:t>-</w:t>
            </w:r>
            <w:r>
              <w:tab/>
              <w:t>for fitting to or equipping such ships, boats or other vessels;</w:t>
            </w:r>
          </w:p>
          <w:p w14:paraId="59109959" w14:textId="77777777" w:rsidR="00E546F5" w:rsidRDefault="00951CE2">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14:paraId="5910995A" w14:textId="77777777" w:rsidR="00E546F5" w:rsidRDefault="00951CE2">
            <w:pPr>
              <w:pStyle w:val="Tier4Bullet"/>
            </w:pPr>
            <w:r>
              <w:tab/>
            </w:r>
            <w:r>
              <w:tab/>
            </w:r>
            <w:r>
              <w:tab/>
              <w:t>-</w:t>
            </w:r>
            <w:r>
              <w:tab/>
              <w:t>for equipping the above platforms;</w:t>
            </w:r>
          </w:p>
          <w:p w14:paraId="5910995B" w14:textId="77777777" w:rsidR="00E546F5" w:rsidRDefault="00951CE2">
            <w:pPr>
              <w:pStyle w:val="Tier4Bullet"/>
            </w:pPr>
            <w:r>
              <w:tab/>
            </w:r>
            <w:r>
              <w:tab/>
            </w:r>
            <w:r>
              <w:tab/>
              <w:t>-</w:t>
            </w:r>
            <w:r>
              <w:tab/>
              <w:t>for linking these drilling or production platforms to the m</w:t>
            </w:r>
            <w:r>
              <w:t>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5C" w14:textId="77777777" w:rsidR="00E546F5" w:rsidRDefault="00951CE2">
            <w:pPr>
              <w:pStyle w:val="NormalinTable"/>
            </w:pPr>
            <w:r>
              <w:t>0.0%</w:t>
            </w:r>
          </w:p>
        </w:tc>
      </w:tr>
      <w:tr w:rsidR="00E546F5" w14:paraId="5910996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5E" w14:textId="77777777" w:rsidR="00E546F5" w:rsidRDefault="00951CE2">
            <w:pPr>
              <w:pStyle w:val="NormalinTable"/>
            </w:pPr>
            <w:r>
              <w:t>9401903000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5F" w14:textId="77777777" w:rsidR="00E546F5" w:rsidRDefault="00951CE2">
            <w:pPr>
              <w:pStyle w:val="Tier1"/>
            </w:pPr>
            <w:r>
              <w:t>Seats (other than those of heading 9402), whether or not convertible into beds, and parts thereof</w:t>
            </w:r>
          </w:p>
          <w:p w14:paraId="59109960" w14:textId="77777777" w:rsidR="00E546F5" w:rsidRDefault="00951CE2">
            <w:pPr>
              <w:pStyle w:val="Tier2"/>
            </w:pPr>
            <w:r>
              <w:t>-</w:t>
            </w:r>
            <w:r>
              <w:tab/>
              <w:t>Parts</w:t>
            </w:r>
          </w:p>
          <w:p w14:paraId="59109961" w14:textId="77777777" w:rsidR="00E546F5" w:rsidRDefault="00951CE2">
            <w:pPr>
              <w:pStyle w:val="Tier3"/>
            </w:pPr>
            <w:r>
              <w:t>-</w:t>
            </w:r>
            <w:r>
              <w:tab/>
              <w:t>-</w:t>
            </w:r>
            <w:r>
              <w:tab/>
              <w:t>Other</w:t>
            </w:r>
          </w:p>
          <w:p w14:paraId="59109962" w14:textId="77777777" w:rsidR="00E546F5" w:rsidRDefault="00951CE2">
            <w:pPr>
              <w:pStyle w:val="Tier4"/>
            </w:pPr>
            <w:r>
              <w:t>-</w:t>
            </w:r>
            <w:r>
              <w:tab/>
              <w:t>-</w:t>
            </w:r>
            <w:r>
              <w:tab/>
              <w:t>-</w:t>
            </w:r>
            <w:r>
              <w:tab/>
              <w:t>Of wood</w:t>
            </w:r>
          </w:p>
          <w:p w14:paraId="59109963" w14:textId="77777777" w:rsidR="00E546F5" w:rsidRDefault="00951CE2">
            <w:pPr>
              <w:pStyle w:val="Tier4Bullet"/>
            </w:pPr>
            <w:r>
              <w:tab/>
            </w:r>
            <w:r>
              <w:tab/>
            </w:r>
            <w:r>
              <w:tab/>
              <w:t>-</w:t>
            </w:r>
            <w:r>
              <w:tab/>
              <w:t xml:space="preserve">for incorporation in ships, boats or other vessels listed in Table 1, for the purposes of </w:t>
            </w:r>
            <w:r>
              <w:t>their construction, repair, maintenance or conversion;</w:t>
            </w:r>
          </w:p>
          <w:p w14:paraId="59109964" w14:textId="77777777" w:rsidR="00E546F5" w:rsidRDefault="00951CE2">
            <w:pPr>
              <w:pStyle w:val="Tier4Bullet"/>
            </w:pPr>
            <w:r>
              <w:tab/>
            </w:r>
            <w:r>
              <w:tab/>
            </w:r>
            <w:r>
              <w:tab/>
              <w:t>-</w:t>
            </w:r>
            <w:r>
              <w:tab/>
              <w:t>for fitting to or equipping such ships, boats or other vessels;</w:t>
            </w:r>
          </w:p>
          <w:p w14:paraId="59109965" w14:textId="77777777" w:rsidR="00E546F5" w:rsidRDefault="00951CE2">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14:paraId="59109966" w14:textId="77777777" w:rsidR="00E546F5" w:rsidRDefault="00951CE2">
            <w:pPr>
              <w:pStyle w:val="Tier4Bullet"/>
            </w:pPr>
            <w:r>
              <w:tab/>
            </w:r>
            <w:r>
              <w:tab/>
            </w:r>
            <w:r>
              <w:tab/>
              <w:t>-</w:t>
            </w:r>
            <w:r>
              <w:tab/>
              <w:t>for equipping the above platforms;</w:t>
            </w:r>
          </w:p>
          <w:p w14:paraId="59109967"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68" w14:textId="77777777" w:rsidR="00E546F5" w:rsidRDefault="00951CE2">
            <w:pPr>
              <w:pStyle w:val="NormalinTable"/>
            </w:pPr>
            <w:r>
              <w:t>0.0%</w:t>
            </w:r>
          </w:p>
        </w:tc>
      </w:tr>
      <w:tr w:rsidR="00E546F5" w14:paraId="591099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6A" w14:textId="77777777" w:rsidR="00E546F5" w:rsidRDefault="00951CE2">
            <w:pPr>
              <w:pStyle w:val="NormalinTable"/>
            </w:pPr>
            <w:r>
              <w:t>9401908090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6B" w14:textId="77777777" w:rsidR="00E546F5" w:rsidRDefault="00951CE2">
            <w:pPr>
              <w:pStyle w:val="Tier1"/>
            </w:pPr>
            <w:r>
              <w:t xml:space="preserve">Seats (other than those of </w:t>
            </w:r>
            <w:r>
              <w:t>heading 9402), whether or not convertible into beds, and parts thereof</w:t>
            </w:r>
          </w:p>
          <w:p w14:paraId="5910996C" w14:textId="77777777" w:rsidR="00E546F5" w:rsidRDefault="00951CE2">
            <w:pPr>
              <w:pStyle w:val="Tier2"/>
            </w:pPr>
            <w:r>
              <w:t>-</w:t>
            </w:r>
            <w:r>
              <w:tab/>
              <w:t>Parts</w:t>
            </w:r>
          </w:p>
          <w:p w14:paraId="5910996D" w14:textId="77777777" w:rsidR="00E546F5" w:rsidRDefault="00951CE2">
            <w:pPr>
              <w:pStyle w:val="Tier3"/>
            </w:pPr>
            <w:r>
              <w:t>-</w:t>
            </w:r>
            <w:r>
              <w:tab/>
              <w:t>-</w:t>
            </w:r>
            <w:r>
              <w:tab/>
              <w:t>Other</w:t>
            </w:r>
          </w:p>
          <w:p w14:paraId="5910996E" w14:textId="77777777" w:rsidR="00E546F5" w:rsidRDefault="00951CE2">
            <w:pPr>
              <w:pStyle w:val="Tier4"/>
            </w:pPr>
            <w:r>
              <w:t>-</w:t>
            </w:r>
            <w:r>
              <w:tab/>
              <w:t>-</w:t>
            </w:r>
            <w:r>
              <w:tab/>
              <w:t>-</w:t>
            </w:r>
            <w:r>
              <w:tab/>
              <w:t>Other</w:t>
            </w:r>
          </w:p>
          <w:p w14:paraId="5910996F" w14:textId="77777777" w:rsidR="00E546F5" w:rsidRDefault="00951CE2">
            <w:pPr>
              <w:pStyle w:val="Tier5"/>
            </w:pPr>
            <w:r>
              <w:t>-</w:t>
            </w:r>
            <w:r>
              <w:tab/>
              <w:t>-</w:t>
            </w:r>
            <w:r>
              <w:tab/>
              <w:t>-</w:t>
            </w:r>
            <w:r>
              <w:tab/>
              <w:t>-</w:t>
            </w:r>
            <w:r>
              <w:tab/>
              <w:t>Other</w:t>
            </w:r>
          </w:p>
          <w:p w14:paraId="59109970"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w:t>
            </w:r>
            <w:r>
              <w:t>nversion;</w:t>
            </w:r>
          </w:p>
          <w:p w14:paraId="59109971" w14:textId="77777777" w:rsidR="00E546F5" w:rsidRDefault="00951CE2">
            <w:pPr>
              <w:pStyle w:val="Tier5Bullet"/>
            </w:pPr>
            <w:r>
              <w:tab/>
            </w:r>
            <w:r>
              <w:tab/>
            </w:r>
            <w:r>
              <w:tab/>
            </w:r>
            <w:r>
              <w:tab/>
              <w:t>-</w:t>
            </w:r>
            <w:r>
              <w:tab/>
              <w:t>for fitting to or equipping such ships, boats or other vessels;</w:t>
            </w:r>
          </w:p>
          <w:p w14:paraId="59109972"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9973" w14:textId="77777777" w:rsidR="00E546F5" w:rsidRDefault="00951CE2">
            <w:pPr>
              <w:pStyle w:val="Tier5Bullet"/>
            </w:pPr>
            <w:r>
              <w:tab/>
            </w:r>
            <w:r>
              <w:tab/>
            </w:r>
            <w:r>
              <w:tab/>
            </w:r>
            <w:r>
              <w:tab/>
              <w:t>-</w:t>
            </w:r>
            <w:r>
              <w:tab/>
              <w:t>for equipping the above platforms;</w:t>
            </w:r>
          </w:p>
          <w:p w14:paraId="59109974"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75" w14:textId="77777777" w:rsidR="00E546F5" w:rsidRDefault="00951CE2">
            <w:pPr>
              <w:pStyle w:val="NormalinTable"/>
            </w:pPr>
            <w:r>
              <w:t>0.0%</w:t>
            </w:r>
          </w:p>
        </w:tc>
      </w:tr>
      <w:tr w:rsidR="00E546F5" w14:paraId="591099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77" w14:textId="77777777" w:rsidR="00E546F5" w:rsidRDefault="00951CE2">
            <w:pPr>
              <w:pStyle w:val="NormalinTable"/>
            </w:pPr>
            <w:r>
              <w:t>9402000000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78" w14:textId="77777777" w:rsidR="00E546F5" w:rsidRDefault="00951CE2">
            <w:pPr>
              <w:pStyle w:val="Tier1"/>
            </w:pPr>
            <w:r>
              <w:t xml:space="preserve">Medical, surgical, dental or veterinary furniture (for </w:t>
            </w:r>
            <w:r>
              <w:t>example, operating tables, examination tables, hospital beds with mechanical fittings, dentists' chairs); barbers' chairs and similar chairs, having rotating as well as both reclining and elevating movements; parts of the foregoing articles</w:t>
            </w:r>
          </w:p>
          <w:p w14:paraId="59109979" w14:textId="77777777" w:rsidR="00E546F5" w:rsidRDefault="00951CE2">
            <w:pPr>
              <w:pStyle w:val="Tier1Bullet"/>
            </w:pPr>
            <w:r>
              <w:t>-</w:t>
            </w:r>
            <w:r>
              <w:tab/>
              <w:t>for incorpora</w:t>
            </w:r>
            <w:r>
              <w:t>tion in ships, boats or other vessels listed in Table 1, for the purposes of their construction, repair, maintenance or conversion;</w:t>
            </w:r>
          </w:p>
          <w:p w14:paraId="5910997A" w14:textId="77777777" w:rsidR="00E546F5" w:rsidRDefault="00951CE2">
            <w:pPr>
              <w:pStyle w:val="Tier1Bullet"/>
            </w:pPr>
            <w:r>
              <w:t>-</w:t>
            </w:r>
            <w:r>
              <w:tab/>
              <w:t>for fitting to or equipping such ships, boats or other vessels;</w:t>
            </w:r>
          </w:p>
          <w:p w14:paraId="5910997B" w14:textId="77777777" w:rsidR="00E546F5" w:rsidRDefault="00951CE2">
            <w:pPr>
              <w:pStyle w:val="Tier1Bullet"/>
            </w:pPr>
            <w:r>
              <w:t>-</w:t>
            </w:r>
            <w:r>
              <w:tab/>
              <w:t>for incorporation, for the purposes of their constructio</w:t>
            </w:r>
            <w:r>
              <w:t>n, repair, maintenance or conversion, in drilling or production platforms listed below: fixed, of subheading ex 8430 49 or floating or submersible of subheading 8905 20;</w:t>
            </w:r>
          </w:p>
          <w:p w14:paraId="5910997C" w14:textId="77777777" w:rsidR="00E546F5" w:rsidRDefault="00951CE2">
            <w:pPr>
              <w:pStyle w:val="Tier1Bullet"/>
            </w:pPr>
            <w:r>
              <w:t>-</w:t>
            </w:r>
            <w:r>
              <w:tab/>
              <w:t>for equipping the above platforms;</w:t>
            </w:r>
          </w:p>
          <w:p w14:paraId="5910997D" w14:textId="77777777" w:rsidR="00E546F5" w:rsidRDefault="00951CE2">
            <w:pPr>
              <w:pStyle w:val="Tier1Bullet"/>
            </w:pPr>
            <w:r>
              <w:t>-</w:t>
            </w:r>
            <w:r>
              <w:tab/>
              <w:t>for linking these drilling or production platfo</w:t>
            </w:r>
            <w:r>
              <w:t>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7E" w14:textId="77777777" w:rsidR="00E546F5" w:rsidRDefault="00951CE2">
            <w:pPr>
              <w:pStyle w:val="NormalinTable"/>
            </w:pPr>
            <w:r>
              <w:t>0.0%</w:t>
            </w:r>
          </w:p>
        </w:tc>
      </w:tr>
      <w:tr w:rsidR="00E546F5" w14:paraId="591099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80" w14:textId="77777777" w:rsidR="00E546F5" w:rsidRDefault="00951CE2">
            <w:pPr>
              <w:pStyle w:val="NormalinTable"/>
            </w:pPr>
            <w:r>
              <w:t>9403100000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81" w14:textId="77777777" w:rsidR="00E546F5" w:rsidRDefault="00951CE2">
            <w:pPr>
              <w:pStyle w:val="Tier1"/>
            </w:pPr>
            <w:r>
              <w:t>Other furniture and parts thereof</w:t>
            </w:r>
          </w:p>
          <w:p w14:paraId="59109982" w14:textId="77777777" w:rsidR="00E546F5" w:rsidRDefault="00951CE2">
            <w:pPr>
              <w:pStyle w:val="Tier2"/>
            </w:pPr>
            <w:r>
              <w:t>-</w:t>
            </w:r>
            <w:r>
              <w:tab/>
              <w:t>Metal furniture of a kind used in offices</w:t>
            </w:r>
          </w:p>
          <w:p w14:paraId="59109983" w14:textId="77777777" w:rsidR="00E546F5" w:rsidRDefault="00951CE2">
            <w:pPr>
              <w:pStyle w:val="Tier2Bullet"/>
            </w:pPr>
            <w:r>
              <w:tab/>
              <w:t>-</w:t>
            </w:r>
            <w:r>
              <w:tab/>
              <w:t xml:space="preserve">for incorporation in ships, boats or other vessels listed in Table 1, for the purposes of their construction, repair, </w:t>
            </w:r>
            <w:r>
              <w:t>maintenance or conversion;</w:t>
            </w:r>
          </w:p>
          <w:p w14:paraId="59109984" w14:textId="77777777" w:rsidR="00E546F5" w:rsidRDefault="00951CE2">
            <w:pPr>
              <w:pStyle w:val="Tier2Bullet"/>
            </w:pPr>
            <w:r>
              <w:tab/>
              <w:t>-</w:t>
            </w:r>
            <w:r>
              <w:tab/>
              <w:t>for fitting to or equipping such ships, boats or other vessels;</w:t>
            </w:r>
          </w:p>
          <w:p w14:paraId="59109985" w14:textId="77777777" w:rsidR="00E546F5" w:rsidRDefault="00951CE2">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14:paraId="59109986" w14:textId="77777777" w:rsidR="00E546F5" w:rsidRDefault="00951CE2">
            <w:pPr>
              <w:pStyle w:val="Tier2Bullet"/>
            </w:pPr>
            <w:r>
              <w:tab/>
              <w:t>-</w:t>
            </w:r>
            <w:r>
              <w:tab/>
              <w:t>for equipping the above platforms;</w:t>
            </w:r>
          </w:p>
          <w:p w14:paraId="5910998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88" w14:textId="77777777" w:rsidR="00E546F5" w:rsidRDefault="00951CE2">
            <w:pPr>
              <w:pStyle w:val="NormalinTable"/>
            </w:pPr>
            <w:r>
              <w:t>0.0%</w:t>
            </w:r>
          </w:p>
        </w:tc>
      </w:tr>
      <w:tr w:rsidR="00E546F5" w14:paraId="5910999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8A" w14:textId="77777777" w:rsidR="00E546F5" w:rsidRDefault="00951CE2">
            <w:pPr>
              <w:pStyle w:val="NormalinTable"/>
            </w:pPr>
            <w:r>
              <w:t>9403300000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8B" w14:textId="77777777" w:rsidR="00E546F5" w:rsidRDefault="00951CE2">
            <w:pPr>
              <w:pStyle w:val="Tier1"/>
            </w:pPr>
            <w:r>
              <w:t>Other furniture and parts thereof</w:t>
            </w:r>
          </w:p>
          <w:p w14:paraId="5910998C" w14:textId="77777777" w:rsidR="00E546F5" w:rsidRDefault="00951CE2">
            <w:pPr>
              <w:pStyle w:val="Tier2"/>
            </w:pPr>
            <w:r>
              <w:t>-</w:t>
            </w:r>
            <w:r>
              <w:tab/>
              <w:t>Wooden furniture of a kind u</w:t>
            </w:r>
            <w:r>
              <w:t>sed in offices</w:t>
            </w:r>
          </w:p>
          <w:p w14:paraId="5910998D"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98E" w14:textId="77777777" w:rsidR="00E546F5" w:rsidRDefault="00951CE2">
            <w:pPr>
              <w:pStyle w:val="Tier2Bullet"/>
            </w:pPr>
            <w:r>
              <w:tab/>
              <w:t>-</w:t>
            </w:r>
            <w:r>
              <w:tab/>
              <w:t>for fitting to or equipping such ships, boats or other vessels;</w:t>
            </w:r>
          </w:p>
          <w:p w14:paraId="5910998F"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990" w14:textId="77777777" w:rsidR="00E546F5" w:rsidRDefault="00951CE2">
            <w:pPr>
              <w:pStyle w:val="Tier2Bullet"/>
            </w:pPr>
            <w:r>
              <w:tab/>
              <w:t>-</w:t>
            </w:r>
            <w:r>
              <w:tab/>
              <w:t>for equipping the above platfor</w:t>
            </w:r>
            <w:r>
              <w:t>ms;</w:t>
            </w:r>
          </w:p>
          <w:p w14:paraId="59109991"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92" w14:textId="77777777" w:rsidR="00E546F5" w:rsidRDefault="00951CE2">
            <w:pPr>
              <w:pStyle w:val="NormalinTable"/>
            </w:pPr>
            <w:r>
              <w:t>0.0%</w:t>
            </w:r>
          </w:p>
        </w:tc>
      </w:tr>
      <w:tr w:rsidR="00E546F5" w14:paraId="5910999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94" w14:textId="77777777" w:rsidR="00E546F5" w:rsidRDefault="00951CE2">
            <w:pPr>
              <w:pStyle w:val="NormalinTable"/>
            </w:pPr>
            <w:r>
              <w:t>9403400000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95" w14:textId="77777777" w:rsidR="00E546F5" w:rsidRDefault="00951CE2">
            <w:pPr>
              <w:pStyle w:val="Tier1"/>
            </w:pPr>
            <w:r>
              <w:t>Other furniture and parts thereof</w:t>
            </w:r>
          </w:p>
          <w:p w14:paraId="59109996" w14:textId="77777777" w:rsidR="00E546F5" w:rsidRDefault="00951CE2">
            <w:pPr>
              <w:pStyle w:val="Tier2"/>
            </w:pPr>
            <w:r>
              <w:t>-</w:t>
            </w:r>
            <w:r>
              <w:tab/>
              <w:t>Wooden furniture of a kind used in the kitchen</w:t>
            </w:r>
          </w:p>
          <w:p w14:paraId="59109997" w14:textId="77777777" w:rsidR="00E546F5" w:rsidRDefault="00951CE2">
            <w:pPr>
              <w:pStyle w:val="Tier2Bullet"/>
            </w:pPr>
            <w:r>
              <w:tab/>
              <w:t>-</w:t>
            </w:r>
            <w:r>
              <w:tab/>
              <w:t>for incorporation in ships, boats or other vessels listed in Table 1, for the p</w:t>
            </w:r>
            <w:r>
              <w:t>urposes of their construction, repair, maintenance or conversion;</w:t>
            </w:r>
          </w:p>
          <w:p w14:paraId="59109998" w14:textId="77777777" w:rsidR="00E546F5" w:rsidRDefault="00951CE2">
            <w:pPr>
              <w:pStyle w:val="Tier2Bullet"/>
            </w:pPr>
            <w:r>
              <w:tab/>
              <w:t>-</w:t>
            </w:r>
            <w:r>
              <w:tab/>
              <w:t>for fitting to or equipping such ships, boats or other vessels;</w:t>
            </w:r>
          </w:p>
          <w:p w14:paraId="59109999" w14:textId="77777777" w:rsidR="00E546F5" w:rsidRDefault="00951CE2">
            <w:pPr>
              <w:pStyle w:val="Tier2Bullet"/>
            </w:pP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14:paraId="5910999A" w14:textId="77777777" w:rsidR="00E546F5" w:rsidRDefault="00951CE2">
            <w:pPr>
              <w:pStyle w:val="Tier2Bullet"/>
            </w:pPr>
            <w:r>
              <w:tab/>
              <w:t>-</w:t>
            </w:r>
            <w:r>
              <w:tab/>
              <w:t>for equipping the above platforms;</w:t>
            </w:r>
          </w:p>
          <w:p w14:paraId="5910999B"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9C" w14:textId="77777777" w:rsidR="00E546F5" w:rsidRDefault="00951CE2">
            <w:pPr>
              <w:pStyle w:val="NormalinTable"/>
            </w:pPr>
            <w:r>
              <w:t>0.0%</w:t>
            </w:r>
          </w:p>
        </w:tc>
      </w:tr>
      <w:tr w:rsidR="00E546F5" w14:paraId="591099A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9E" w14:textId="77777777" w:rsidR="00E546F5" w:rsidRDefault="00951CE2">
            <w:pPr>
              <w:pStyle w:val="NormalinTable"/>
            </w:pPr>
            <w:r>
              <w:t>9403500000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9F" w14:textId="77777777" w:rsidR="00E546F5" w:rsidRDefault="00951CE2">
            <w:pPr>
              <w:pStyle w:val="Tier1"/>
            </w:pPr>
            <w:r>
              <w:t xml:space="preserve">Other furniture and </w:t>
            </w:r>
            <w:r>
              <w:t>parts thereof</w:t>
            </w:r>
          </w:p>
          <w:p w14:paraId="591099A0" w14:textId="77777777" w:rsidR="00E546F5" w:rsidRDefault="00951CE2">
            <w:pPr>
              <w:pStyle w:val="Tier2"/>
            </w:pPr>
            <w:r>
              <w:t>-</w:t>
            </w:r>
            <w:r>
              <w:tab/>
              <w:t>Wooden furniture of a kind used in the bedroom</w:t>
            </w:r>
          </w:p>
          <w:p w14:paraId="591099A1"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9A2" w14:textId="77777777" w:rsidR="00E546F5" w:rsidRDefault="00951CE2">
            <w:pPr>
              <w:pStyle w:val="Tier2Bullet"/>
            </w:pPr>
            <w:r>
              <w:tab/>
              <w:t>-</w:t>
            </w:r>
            <w:r>
              <w:tab/>
              <w:t>for fitting to or equipping such ships, bo</w:t>
            </w:r>
            <w:r>
              <w:t>ats or other vessels;</w:t>
            </w:r>
          </w:p>
          <w:p w14:paraId="591099A3"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9A4" w14:textId="77777777" w:rsidR="00E546F5" w:rsidRDefault="00951CE2">
            <w:pPr>
              <w:pStyle w:val="Tier2Bullet"/>
            </w:pPr>
            <w:r>
              <w:tab/>
              <w:t>-</w:t>
            </w:r>
            <w:r>
              <w:tab/>
              <w:t>fo</w:t>
            </w:r>
            <w:r>
              <w:t>r equipping the above platforms;</w:t>
            </w:r>
          </w:p>
          <w:p w14:paraId="591099A5"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A6" w14:textId="77777777" w:rsidR="00E546F5" w:rsidRDefault="00951CE2">
            <w:pPr>
              <w:pStyle w:val="NormalinTable"/>
            </w:pPr>
            <w:r>
              <w:t>0.0%</w:t>
            </w:r>
          </w:p>
        </w:tc>
      </w:tr>
      <w:tr w:rsidR="00E546F5" w14:paraId="591099B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A8" w14:textId="77777777" w:rsidR="00E546F5" w:rsidRDefault="00951CE2">
            <w:pPr>
              <w:pStyle w:val="NormalinTable"/>
            </w:pPr>
            <w:r>
              <w:t>9403600000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A9" w14:textId="77777777" w:rsidR="00E546F5" w:rsidRDefault="00951CE2">
            <w:pPr>
              <w:pStyle w:val="Tier1"/>
            </w:pPr>
            <w:r>
              <w:t>Other furniture and parts thereof</w:t>
            </w:r>
          </w:p>
          <w:p w14:paraId="591099AA" w14:textId="77777777" w:rsidR="00E546F5" w:rsidRDefault="00951CE2">
            <w:pPr>
              <w:pStyle w:val="Tier2"/>
            </w:pPr>
            <w:r>
              <w:t>-</w:t>
            </w:r>
            <w:r>
              <w:tab/>
              <w:t>Other wooden furniture</w:t>
            </w:r>
          </w:p>
          <w:p w14:paraId="591099AB" w14:textId="77777777" w:rsidR="00E546F5" w:rsidRDefault="00951CE2">
            <w:pPr>
              <w:pStyle w:val="Tier2Bullet"/>
            </w:pPr>
            <w:r>
              <w:tab/>
              <w:t>-</w:t>
            </w:r>
            <w:r>
              <w:tab/>
              <w:t xml:space="preserve">for incorporation in ships, boats or other vessels listed in Table 1, </w:t>
            </w:r>
            <w:r>
              <w:t>for the purposes of their construction, repair, maintenance or conversion;</w:t>
            </w:r>
          </w:p>
          <w:p w14:paraId="591099AC" w14:textId="77777777" w:rsidR="00E546F5" w:rsidRDefault="00951CE2">
            <w:pPr>
              <w:pStyle w:val="Tier2Bullet"/>
            </w:pPr>
            <w:r>
              <w:tab/>
              <w:t>-</w:t>
            </w:r>
            <w:r>
              <w:tab/>
              <w:t>for fitting to or equipping such ships, boats or other vessels;</w:t>
            </w:r>
          </w:p>
          <w:p w14:paraId="591099AD" w14:textId="77777777" w:rsidR="00E546F5" w:rsidRDefault="00951CE2">
            <w:pPr>
              <w:pStyle w:val="Tier2Bullet"/>
            </w:pPr>
            <w:r>
              <w:tab/>
              <w:t>-</w:t>
            </w:r>
            <w:r>
              <w:tab/>
              <w:t>for incorporation, for the purposes of their construction, repair, maintenance or conversion, in drilling or pr</w:t>
            </w:r>
            <w:r>
              <w:t>oduction platforms listed below: fixed, of subheading ex 8430 49 or floating or submersible of subheading 8905 20;</w:t>
            </w:r>
          </w:p>
          <w:p w14:paraId="591099AE" w14:textId="77777777" w:rsidR="00E546F5" w:rsidRDefault="00951CE2">
            <w:pPr>
              <w:pStyle w:val="Tier2Bullet"/>
            </w:pPr>
            <w:r>
              <w:tab/>
              <w:t>-</w:t>
            </w:r>
            <w:r>
              <w:tab/>
              <w:t>for equipping the above platforms;</w:t>
            </w:r>
          </w:p>
          <w:p w14:paraId="591099A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B0" w14:textId="77777777" w:rsidR="00E546F5" w:rsidRDefault="00951CE2">
            <w:pPr>
              <w:pStyle w:val="NormalinTable"/>
            </w:pPr>
            <w:r>
              <w:t>0.0%</w:t>
            </w:r>
          </w:p>
        </w:tc>
      </w:tr>
      <w:tr w:rsidR="00E546F5" w14:paraId="591099B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B2" w14:textId="77777777" w:rsidR="00E546F5" w:rsidRDefault="00951CE2">
            <w:pPr>
              <w:pStyle w:val="NormalinTable"/>
            </w:pPr>
            <w:r>
              <w:t>9403820000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B3" w14:textId="77777777" w:rsidR="00E546F5" w:rsidRDefault="00951CE2">
            <w:pPr>
              <w:pStyle w:val="Tier1"/>
            </w:pPr>
            <w:r>
              <w:t xml:space="preserve">Other </w:t>
            </w:r>
            <w:r>
              <w:t>furniture and parts thereof</w:t>
            </w:r>
          </w:p>
          <w:p w14:paraId="591099B4" w14:textId="77777777" w:rsidR="00E546F5" w:rsidRDefault="00951CE2">
            <w:pPr>
              <w:pStyle w:val="Tier2"/>
            </w:pPr>
            <w:r>
              <w:t>-</w:t>
            </w:r>
            <w:r>
              <w:tab/>
              <w:t>Furniture of other materials, including cane, osier, bamboo or similar materials</w:t>
            </w:r>
          </w:p>
          <w:p w14:paraId="591099B5" w14:textId="77777777" w:rsidR="00E546F5" w:rsidRDefault="00951CE2">
            <w:pPr>
              <w:pStyle w:val="Tier3"/>
            </w:pPr>
            <w:r>
              <w:t>-</w:t>
            </w:r>
            <w:r>
              <w:tab/>
              <w:t>-</w:t>
            </w:r>
            <w:r>
              <w:tab/>
              <w:t>Of bamboo</w:t>
            </w:r>
          </w:p>
          <w:p w14:paraId="591099B6" w14:textId="77777777" w:rsidR="00E546F5" w:rsidRDefault="00951CE2">
            <w:pPr>
              <w:pStyle w:val="Tier3Bullet"/>
            </w:pPr>
            <w:r>
              <w:tab/>
            </w:r>
            <w:r>
              <w:tab/>
              <w:t>-</w:t>
            </w:r>
            <w:r>
              <w:tab/>
              <w:t>for incorporation in ships, boats or other vessels listed in Table 1, for the purposes of their construction, repair, maintenan</w:t>
            </w:r>
            <w:r>
              <w:t>ce or conversion;</w:t>
            </w:r>
          </w:p>
          <w:p w14:paraId="591099B7" w14:textId="77777777" w:rsidR="00E546F5" w:rsidRDefault="00951CE2">
            <w:pPr>
              <w:pStyle w:val="Tier3Bullet"/>
            </w:pPr>
            <w:r>
              <w:tab/>
            </w:r>
            <w:r>
              <w:tab/>
              <w:t>-</w:t>
            </w:r>
            <w:r>
              <w:tab/>
              <w:t>for fitting to or equipping such ships, boats or other vessels;</w:t>
            </w:r>
          </w:p>
          <w:p w14:paraId="591099B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14:paraId="591099B9" w14:textId="77777777" w:rsidR="00E546F5" w:rsidRDefault="00951CE2">
            <w:pPr>
              <w:pStyle w:val="Tier3Bullet"/>
            </w:pPr>
            <w:r>
              <w:tab/>
            </w:r>
            <w:r>
              <w:tab/>
              <w:t>-</w:t>
            </w:r>
            <w:r>
              <w:tab/>
              <w:t>for equipping the above platforms;</w:t>
            </w:r>
          </w:p>
          <w:p w14:paraId="591099B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BB" w14:textId="77777777" w:rsidR="00E546F5" w:rsidRDefault="00951CE2">
            <w:pPr>
              <w:pStyle w:val="NormalinTable"/>
            </w:pPr>
            <w:r>
              <w:t>0.0%</w:t>
            </w:r>
          </w:p>
        </w:tc>
      </w:tr>
      <w:tr w:rsidR="00E546F5" w14:paraId="591099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BD" w14:textId="77777777" w:rsidR="00E546F5" w:rsidRDefault="00951CE2">
            <w:pPr>
              <w:pStyle w:val="NormalinTable"/>
            </w:pPr>
            <w:r>
              <w:t>9403830000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BE" w14:textId="77777777" w:rsidR="00E546F5" w:rsidRDefault="00951CE2">
            <w:pPr>
              <w:pStyle w:val="Tier1"/>
            </w:pPr>
            <w:r>
              <w:t>Other furniture and parts thereof</w:t>
            </w:r>
          </w:p>
          <w:p w14:paraId="591099BF" w14:textId="77777777" w:rsidR="00E546F5" w:rsidRDefault="00951CE2">
            <w:pPr>
              <w:pStyle w:val="Tier2"/>
            </w:pPr>
            <w:r>
              <w:t>-</w:t>
            </w:r>
            <w:r>
              <w:tab/>
              <w:t xml:space="preserve">Furniture of other </w:t>
            </w:r>
            <w:r>
              <w:t>materials, including cane, osier, bamboo or similar materials</w:t>
            </w:r>
          </w:p>
          <w:p w14:paraId="591099C0" w14:textId="77777777" w:rsidR="00E546F5" w:rsidRDefault="00951CE2">
            <w:pPr>
              <w:pStyle w:val="Tier3"/>
            </w:pPr>
            <w:r>
              <w:t>-</w:t>
            </w:r>
            <w:r>
              <w:tab/>
              <w:t>-</w:t>
            </w:r>
            <w:r>
              <w:tab/>
              <w:t>Of rattan</w:t>
            </w:r>
          </w:p>
          <w:p w14:paraId="591099C1"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9C2" w14:textId="77777777" w:rsidR="00E546F5" w:rsidRDefault="00951CE2">
            <w:pPr>
              <w:pStyle w:val="Tier3Bullet"/>
            </w:pPr>
            <w:r>
              <w:tab/>
            </w:r>
            <w:r>
              <w:tab/>
              <w:t>-</w:t>
            </w:r>
            <w:r>
              <w:tab/>
              <w:t>for fitting to or equipping</w:t>
            </w:r>
            <w:r>
              <w:t xml:space="preserve"> such ships, boats or other vessels;</w:t>
            </w:r>
          </w:p>
          <w:p w14:paraId="591099C3"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14:paraId="591099C4" w14:textId="77777777" w:rsidR="00E546F5" w:rsidRDefault="00951CE2">
            <w:pPr>
              <w:pStyle w:val="Tier3Bullet"/>
            </w:pPr>
            <w:r>
              <w:tab/>
            </w:r>
            <w:r>
              <w:tab/>
              <w:t>-</w:t>
            </w:r>
            <w:r>
              <w:tab/>
              <w:t>for equipping the above platforms;</w:t>
            </w:r>
          </w:p>
          <w:p w14:paraId="591099C5"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C6" w14:textId="77777777" w:rsidR="00E546F5" w:rsidRDefault="00951CE2">
            <w:pPr>
              <w:pStyle w:val="NormalinTable"/>
            </w:pPr>
            <w:r>
              <w:t>0.0%</w:t>
            </w:r>
          </w:p>
        </w:tc>
      </w:tr>
      <w:tr w:rsidR="00E546F5" w14:paraId="591099D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C8" w14:textId="77777777" w:rsidR="00E546F5" w:rsidRDefault="00951CE2">
            <w:pPr>
              <w:pStyle w:val="NormalinTable"/>
            </w:pPr>
            <w:r>
              <w:t>9403890000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C9" w14:textId="77777777" w:rsidR="00E546F5" w:rsidRDefault="00951CE2">
            <w:pPr>
              <w:pStyle w:val="Tier1"/>
            </w:pPr>
            <w:r>
              <w:t>Other furniture and parts thereof</w:t>
            </w:r>
          </w:p>
          <w:p w14:paraId="591099CA" w14:textId="77777777" w:rsidR="00E546F5" w:rsidRDefault="00951CE2">
            <w:pPr>
              <w:pStyle w:val="Tier2"/>
            </w:pPr>
            <w:r>
              <w:t>-</w:t>
            </w:r>
            <w:r>
              <w:tab/>
              <w:t xml:space="preserve">Furniture of other materials, including cane, osier, bamboo or similar </w:t>
            </w:r>
            <w:r>
              <w:t>materials</w:t>
            </w:r>
          </w:p>
          <w:p w14:paraId="591099CB" w14:textId="77777777" w:rsidR="00E546F5" w:rsidRDefault="00951CE2">
            <w:pPr>
              <w:pStyle w:val="Tier3"/>
            </w:pPr>
            <w:r>
              <w:t>-</w:t>
            </w:r>
            <w:r>
              <w:tab/>
              <w:t>-</w:t>
            </w:r>
            <w:r>
              <w:tab/>
              <w:t>Other</w:t>
            </w:r>
          </w:p>
          <w:p w14:paraId="591099CC"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9CD" w14:textId="77777777" w:rsidR="00E546F5" w:rsidRDefault="00951CE2">
            <w:pPr>
              <w:pStyle w:val="Tier3Bullet"/>
            </w:pPr>
            <w:r>
              <w:tab/>
            </w:r>
            <w:r>
              <w:tab/>
              <w:t>-</w:t>
            </w:r>
            <w:r>
              <w:tab/>
              <w:t>for fitting to or equipping such ships, boats or other vessels;</w:t>
            </w:r>
          </w:p>
          <w:p w14:paraId="591099CE" w14:textId="77777777" w:rsidR="00E546F5" w:rsidRDefault="00951CE2">
            <w:pPr>
              <w:pStyle w:val="Tier3Bullet"/>
            </w:pP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14:paraId="591099CF" w14:textId="77777777" w:rsidR="00E546F5" w:rsidRDefault="00951CE2">
            <w:pPr>
              <w:pStyle w:val="Tier3Bullet"/>
            </w:pPr>
            <w:r>
              <w:tab/>
            </w:r>
            <w:r>
              <w:tab/>
              <w:t>-</w:t>
            </w:r>
            <w:r>
              <w:tab/>
              <w:t>for equipping the above platforms;</w:t>
            </w:r>
          </w:p>
          <w:p w14:paraId="591099D0" w14:textId="77777777" w:rsidR="00E546F5" w:rsidRDefault="00951CE2">
            <w:pPr>
              <w:pStyle w:val="Tier3Bullet"/>
            </w:pPr>
            <w:r>
              <w:tab/>
            </w:r>
            <w:r>
              <w:tab/>
              <w:t>-</w:t>
            </w:r>
            <w:r>
              <w:tab/>
            </w:r>
            <w:r>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D1" w14:textId="77777777" w:rsidR="00E546F5" w:rsidRDefault="00951CE2">
            <w:pPr>
              <w:pStyle w:val="NormalinTable"/>
            </w:pPr>
            <w:r>
              <w:t>0.0%</w:t>
            </w:r>
          </w:p>
        </w:tc>
      </w:tr>
      <w:tr w:rsidR="00E546F5" w14:paraId="591099D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D3" w14:textId="77777777" w:rsidR="00E546F5" w:rsidRDefault="00951CE2">
            <w:pPr>
              <w:pStyle w:val="NormalinTable"/>
            </w:pPr>
            <w:r>
              <w:t>9403900000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D4" w14:textId="77777777" w:rsidR="00E546F5" w:rsidRDefault="00951CE2">
            <w:pPr>
              <w:pStyle w:val="Tier1"/>
            </w:pPr>
            <w:r>
              <w:t>Other furniture and parts thereof</w:t>
            </w:r>
          </w:p>
          <w:p w14:paraId="591099D5" w14:textId="77777777" w:rsidR="00E546F5" w:rsidRDefault="00951CE2">
            <w:pPr>
              <w:pStyle w:val="Tier2"/>
            </w:pPr>
            <w:r>
              <w:t>-</w:t>
            </w:r>
            <w:r>
              <w:tab/>
              <w:t>Parts</w:t>
            </w:r>
          </w:p>
          <w:p w14:paraId="591099D6" w14:textId="77777777" w:rsidR="00E546F5" w:rsidRDefault="00951CE2">
            <w:pPr>
              <w:pStyle w:val="Tier2Bullet"/>
            </w:pPr>
            <w:r>
              <w:tab/>
              <w:t>-</w:t>
            </w:r>
            <w:r>
              <w:tab/>
              <w:t>for incorporation in ships, boats or other vessels listed in Table 1, for the purposes of their construction, repair, maintenan</w:t>
            </w:r>
            <w:r>
              <w:t>ce or conversion;</w:t>
            </w:r>
          </w:p>
          <w:p w14:paraId="591099D7" w14:textId="77777777" w:rsidR="00E546F5" w:rsidRDefault="00951CE2">
            <w:pPr>
              <w:pStyle w:val="Tier2Bullet"/>
            </w:pPr>
            <w:r>
              <w:tab/>
              <w:t>-</w:t>
            </w:r>
            <w:r>
              <w:tab/>
              <w:t>for fitting to or equipping such ships, boats or other vessels;</w:t>
            </w:r>
          </w:p>
          <w:p w14:paraId="591099D8" w14:textId="77777777" w:rsidR="00E546F5" w:rsidRDefault="00951CE2">
            <w:pPr>
              <w:pStyle w:val="Tier2Bullet"/>
            </w:pP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14:paraId="591099D9" w14:textId="77777777" w:rsidR="00E546F5" w:rsidRDefault="00951CE2">
            <w:pPr>
              <w:pStyle w:val="Tier2Bullet"/>
            </w:pPr>
            <w:r>
              <w:tab/>
              <w:t>-</w:t>
            </w:r>
            <w:r>
              <w:tab/>
              <w:t>for equipping the above platforms;</w:t>
            </w:r>
          </w:p>
          <w:p w14:paraId="591099D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DB" w14:textId="77777777" w:rsidR="00E546F5" w:rsidRDefault="00951CE2">
            <w:pPr>
              <w:pStyle w:val="NormalinTable"/>
            </w:pPr>
            <w:r>
              <w:t>0.0%</w:t>
            </w:r>
          </w:p>
        </w:tc>
      </w:tr>
      <w:tr w:rsidR="00E546F5" w14:paraId="591099E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DD" w14:textId="77777777" w:rsidR="00E546F5" w:rsidRDefault="00951CE2">
            <w:pPr>
              <w:pStyle w:val="NormalinTable"/>
            </w:pPr>
            <w:r>
              <w:t>9404000000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DE" w14:textId="77777777" w:rsidR="00E546F5" w:rsidRDefault="00951CE2">
            <w:pPr>
              <w:pStyle w:val="Tier1"/>
            </w:pPr>
            <w:r>
              <w:t xml:space="preserve">Mattress supports; articles of bedding and similar furnishing (for </w:t>
            </w:r>
            <w:r>
              <w:t>example, mattresses, quilts, eiderdowns, cushions, pouffes and pillows) fitted with springs or stuffed or internally fitted with any material or of cellular rubber or plastics, whether or not covered</w:t>
            </w:r>
          </w:p>
          <w:p w14:paraId="591099DF" w14:textId="77777777" w:rsidR="00E546F5" w:rsidRDefault="00951CE2">
            <w:pPr>
              <w:pStyle w:val="Tier1Bullet"/>
            </w:pPr>
            <w:r>
              <w:t>-</w:t>
            </w:r>
            <w:r>
              <w:tab/>
              <w:t>for incorporation in ships, boats or other vessels lis</w:t>
            </w:r>
            <w:r>
              <w:t>ted in Table 1, for the purposes of their construction, repair, maintenance or conversion;</w:t>
            </w:r>
          </w:p>
          <w:p w14:paraId="591099E0" w14:textId="77777777" w:rsidR="00E546F5" w:rsidRDefault="00951CE2">
            <w:pPr>
              <w:pStyle w:val="Tier1Bullet"/>
            </w:pPr>
            <w:r>
              <w:t>-</w:t>
            </w:r>
            <w:r>
              <w:tab/>
              <w:t>for fitting to or equipping such ships, boats or other vessels;</w:t>
            </w:r>
          </w:p>
          <w:p w14:paraId="591099E1" w14:textId="77777777" w:rsidR="00E546F5" w:rsidRDefault="00951CE2">
            <w:pPr>
              <w:pStyle w:val="Tier1Bullet"/>
            </w:pPr>
            <w:r>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99E2" w14:textId="77777777" w:rsidR="00E546F5" w:rsidRDefault="00951CE2">
            <w:pPr>
              <w:pStyle w:val="Tier1Bullet"/>
            </w:pPr>
            <w:r>
              <w:t>-</w:t>
            </w:r>
            <w:r>
              <w:tab/>
              <w:t>for equipping the above platforms;</w:t>
            </w:r>
          </w:p>
          <w:p w14:paraId="591099E3"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E4" w14:textId="77777777" w:rsidR="00E546F5" w:rsidRDefault="00951CE2">
            <w:pPr>
              <w:pStyle w:val="NormalinTable"/>
            </w:pPr>
            <w:r>
              <w:t>0.0%</w:t>
            </w:r>
          </w:p>
        </w:tc>
      </w:tr>
      <w:tr w:rsidR="00E546F5" w14:paraId="591099E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E6" w14:textId="77777777" w:rsidR="00E546F5" w:rsidRDefault="00951CE2">
            <w:pPr>
              <w:pStyle w:val="NormalinTable"/>
            </w:pPr>
            <w:r>
              <w:t>9404000000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E7" w14:textId="77777777" w:rsidR="00E546F5" w:rsidRDefault="00951CE2">
            <w:pPr>
              <w:pStyle w:val="Tier1"/>
            </w:pPr>
            <w:r>
              <w:t>Mattress supports; articles of bedding and similar furnishing (for example, mattresses, quilts, eiderdowns, cushions, pouffes and pillows) fitted with springs or stuffed or internally fitted with any material or of cellular rubber or plastics, w</w:t>
            </w:r>
            <w:r>
              <w:t>hether or not covered</w:t>
            </w:r>
          </w:p>
          <w:p w14:paraId="591099E8" w14:textId="77777777" w:rsidR="00E546F5" w:rsidRDefault="00951CE2">
            <w:pPr>
              <w:pStyle w:val="Tier1Bullet"/>
            </w:pPr>
            <w:r>
              <w:t>-</w:t>
            </w:r>
            <w:r>
              <w:tab/>
              <w:t>use by, or on behalf of, the UK Armed Forces, individually or in cooperation with other States</w:t>
            </w:r>
          </w:p>
          <w:p w14:paraId="591099E9" w14:textId="77777777" w:rsidR="00E546F5" w:rsidRDefault="00951CE2">
            <w:pPr>
              <w:pStyle w:val="Tier1Bullet"/>
            </w:pPr>
            <w:r>
              <w:tab/>
              <w:t>a) for defending the territorial integrity of the United Kingdom, or</w:t>
            </w:r>
          </w:p>
          <w:p w14:paraId="591099EA" w14:textId="77777777" w:rsidR="00E546F5" w:rsidRDefault="00951CE2">
            <w:pPr>
              <w:pStyle w:val="Tier1Bullet"/>
            </w:pPr>
            <w:r>
              <w:tab/>
              <w:t>b) in participating in international peace-keeping or support oper</w:t>
            </w:r>
            <w:r>
              <w:t>ations, or</w:t>
            </w:r>
          </w:p>
          <w:p w14:paraId="591099EB" w14:textId="77777777" w:rsidR="00E546F5" w:rsidRDefault="00951CE2">
            <w:pPr>
              <w:pStyle w:val="Tier1Bullet"/>
            </w:pPr>
            <w:r>
              <w:tab/>
              <w:t>c) for other military purposes like the protection of nationals of the United Kingdom from social or military unrest or,</w:t>
            </w:r>
          </w:p>
          <w:p w14:paraId="591099EC" w14:textId="77777777" w:rsidR="00E546F5" w:rsidRDefault="00951CE2">
            <w:pPr>
              <w:pStyle w:val="Tier1Bullet"/>
            </w:pPr>
            <w:r>
              <w:tab/>
              <w:t>d) for training purposes, or</w:t>
            </w:r>
          </w:p>
          <w:p w14:paraId="591099ED" w14:textId="77777777" w:rsidR="00E546F5" w:rsidRDefault="00951CE2">
            <w:pPr>
              <w:pStyle w:val="Tier1Bullet"/>
            </w:pPr>
            <w:r>
              <w:tab/>
              <w:t>e) temporarily, for civil purposes in the customs territory of the United Kingdom due to unf</w:t>
            </w:r>
            <w:r>
              <w:t>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EE" w14:textId="77777777" w:rsidR="00E546F5" w:rsidRDefault="00951CE2">
            <w:pPr>
              <w:pStyle w:val="NormalinTable"/>
            </w:pPr>
            <w:r>
              <w:t>0.0%</w:t>
            </w:r>
          </w:p>
        </w:tc>
      </w:tr>
      <w:tr w:rsidR="00E546F5" w14:paraId="591099F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F0" w14:textId="77777777" w:rsidR="00E546F5" w:rsidRDefault="00951CE2">
            <w:pPr>
              <w:pStyle w:val="NormalinTable"/>
            </w:pPr>
            <w:r>
              <w:rPr>
                <w:rFonts w:eastAsia="Times New Roman"/>
                <w:color w:val="000000"/>
                <w:lang w:eastAsia="en-GB"/>
              </w:rPr>
              <w:t>9405102110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F1" w14:textId="77777777" w:rsidR="00E546F5" w:rsidRDefault="00951CE2">
            <w:pPr>
              <w:pStyle w:val="Tier1"/>
            </w:pPr>
            <w:r>
              <w:rPr>
                <w:rFonts w:eastAsia="Times New Roman"/>
                <w:color w:val="000000"/>
                <w:lang w:eastAsia="en-GB"/>
              </w:rPr>
              <w:t>Lamps and lighting fittings including searchlights and spotlights and parts thereof, not elsewhere specified or included; illuminated signs, illuminated nameplates and the like, having a permanently fixed lig</w:t>
            </w:r>
            <w:r>
              <w:rPr>
                <w:rFonts w:eastAsia="Times New Roman"/>
                <w:color w:val="000000"/>
                <w:lang w:eastAsia="en-GB"/>
              </w:rPr>
              <w:t>ht source, and parts thereof not elsewhere specified or included</w:t>
            </w:r>
            <w:r>
              <w:rPr>
                <w:rFonts w:eastAsia="Times New Roman"/>
                <w:color w:val="000000"/>
                <w:lang w:eastAsia="en-GB"/>
              </w:rPr>
              <w:br/>
            </w:r>
            <w:r>
              <w:rPr>
                <w:rFonts w:eastAsia="Times New Roman"/>
                <w:color w:val="000000"/>
                <w:lang w:eastAsia="en-GB"/>
              </w:rPr>
              <w:t>Chandeliers and other electric ceiling or wall lighting fittings, excluding those of a kind used for lighting public open spaces or thoroughfares</w:t>
            </w:r>
            <w:r>
              <w:rPr>
                <w:rFonts w:eastAsia="Times New Roman"/>
                <w:color w:val="000000"/>
                <w:lang w:eastAsia="en-GB"/>
              </w:rPr>
              <w:br/>
            </w:r>
            <w:r>
              <w:rPr>
                <w:rFonts w:eastAsia="Times New Roman"/>
                <w:color w:val="000000"/>
                <w:lang w:eastAsia="en-GB"/>
              </w:rPr>
              <w:t>Of plastics or of ceramic materials</w:t>
            </w:r>
            <w:r>
              <w:rPr>
                <w:rFonts w:eastAsia="Times New Roman"/>
                <w:color w:val="000000"/>
                <w:lang w:eastAsia="en-GB"/>
              </w:rPr>
              <w:br/>
            </w:r>
            <w:r>
              <w:rPr>
                <w:rFonts w:eastAsia="Times New Roman"/>
                <w:color w:val="000000"/>
                <w:lang w:eastAsia="en-GB"/>
              </w:rPr>
              <w:t>Of plasti</w:t>
            </w:r>
            <w:r>
              <w:rPr>
                <w:rFonts w:eastAsia="Times New Roman"/>
                <w:color w:val="000000"/>
                <w:lang w:eastAsia="en-GB"/>
              </w:rPr>
              <w:t>cs, of a kind used with filament lamps</w:t>
            </w:r>
            <w:r>
              <w:rPr>
                <w:rFonts w:eastAsia="Times New Roman"/>
                <w:color w:val="000000"/>
                <w:lang w:eastAsia="en-GB"/>
              </w:rPr>
              <w:br/>
            </w:r>
            <w:r>
              <w:rPr>
                <w:rFonts w:eastAsia="Times New Roman"/>
                <w:color w:val="000000"/>
                <w:lang w:eastAsia="en-GB"/>
              </w:rPr>
              <w:t>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w:t>
            </w:r>
            <w:r>
              <w:rPr>
                <w:rFonts w:eastAsia="Times New Roman"/>
                <w:color w:val="000000"/>
                <w:lang w:eastAsia="en-GB"/>
              </w:rPr>
              <w:t>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F2" w14:textId="77777777" w:rsidR="00E546F5" w:rsidRDefault="00951CE2">
            <w:pPr>
              <w:pStyle w:val="NormalinTable"/>
            </w:pPr>
            <w:r>
              <w:t>0.0%</w:t>
            </w:r>
          </w:p>
        </w:tc>
      </w:tr>
      <w:tr w:rsidR="00E546F5" w14:paraId="59109A0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9F4" w14:textId="77777777" w:rsidR="00E546F5" w:rsidRDefault="00951CE2">
            <w:pPr>
              <w:pStyle w:val="NormalinTable"/>
            </w:pPr>
            <w:r>
              <w:t>9405102190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9F5" w14:textId="77777777" w:rsidR="00E546F5" w:rsidRDefault="00951CE2">
            <w:pPr>
              <w:pStyle w:val="Tier1"/>
            </w:pPr>
            <w:r>
              <w:t xml:space="preserve">Lamps and lighting fittings including searchlights and spotlights and parts thereof, not elsewhere specified or included; illuminated signs, illuminated nameplates and the like, having a permanently fixed light </w:t>
            </w:r>
            <w:r>
              <w:t>source, and parts thereof not elsewhere specified or included</w:t>
            </w:r>
          </w:p>
          <w:p w14:paraId="591099F6" w14:textId="77777777" w:rsidR="00E546F5" w:rsidRDefault="00951CE2">
            <w:pPr>
              <w:pStyle w:val="Tier2"/>
            </w:pPr>
            <w:r>
              <w:t>-</w:t>
            </w:r>
            <w:r>
              <w:tab/>
              <w:t>Chandeliers and other electric ceiling or wall lighting fittings, excluding those of a kind used for lighting public open spaces or thoroughfares</w:t>
            </w:r>
          </w:p>
          <w:p w14:paraId="591099F7" w14:textId="77777777" w:rsidR="00E546F5" w:rsidRDefault="00951CE2">
            <w:pPr>
              <w:pStyle w:val="Tier3"/>
            </w:pPr>
            <w:r>
              <w:t>-</w:t>
            </w:r>
            <w:r>
              <w:tab/>
              <w:t>-</w:t>
            </w:r>
            <w:r>
              <w:tab/>
              <w:t>Of plastics or of ceramic materials</w:t>
            </w:r>
          </w:p>
          <w:p w14:paraId="591099F8" w14:textId="77777777" w:rsidR="00E546F5" w:rsidRDefault="00951CE2">
            <w:pPr>
              <w:pStyle w:val="Tier4"/>
            </w:pPr>
            <w:r>
              <w:t>-</w:t>
            </w:r>
            <w:r>
              <w:tab/>
              <w:t>-</w:t>
            </w:r>
            <w:r>
              <w:tab/>
              <w:t>-</w:t>
            </w:r>
            <w:r>
              <w:tab/>
            </w:r>
            <w:r>
              <w:t>Of plastics, of a kind used with filament lamps</w:t>
            </w:r>
          </w:p>
          <w:p w14:paraId="591099F9" w14:textId="77777777" w:rsidR="00E546F5" w:rsidRDefault="00951CE2">
            <w:pPr>
              <w:pStyle w:val="Tier5"/>
            </w:pPr>
            <w:r>
              <w:t>-</w:t>
            </w:r>
            <w:r>
              <w:tab/>
              <w:t>-</w:t>
            </w:r>
            <w:r>
              <w:tab/>
              <w:t>-</w:t>
            </w:r>
            <w:r>
              <w:tab/>
              <w:t>-</w:t>
            </w:r>
            <w:r>
              <w:tab/>
              <w:t>Other</w:t>
            </w:r>
          </w:p>
          <w:p w14:paraId="591099FA"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9FB" w14:textId="77777777" w:rsidR="00E546F5" w:rsidRDefault="00951CE2">
            <w:pPr>
              <w:pStyle w:val="Tier5Bullet"/>
            </w:pPr>
            <w:r>
              <w:tab/>
            </w:r>
            <w:r>
              <w:tab/>
            </w:r>
            <w:r>
              <w:tab/>
            </w:r>
            <w:r>
              <w:tab/>
              <w:t>-</w:t>
            </w:r>
            <w:r>
              <w:tab/>
              <w:t xml:space="preserve">for fitting to or equipping such </w:t>
            </w:r>
            <w:r>
              <w:t>ships, boats or other vessels;</w:t>
            </w:r>
          </w:p>
          <w:p w14:paraId="591099FC"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14:paraId="591099FD" w14:textId="77777777" w:rsidR="00E546F5" w:rsidRDefault="00951CE2">
            <w:pPr>
              <w:pStyle w:val="Tier5Bullet"/>
            </w:pPr>
            <w:r>
              <w:tab/>
            </w:r>
            <w:r>
              <w:tab/>
            </w:r>
            <w:r>
              <w:tab/>
            </w:r>
            <w:r>
              <w:tab/>
              <w:t>-</w:t>
            </w:r>
            <w:r>
              <w:tab/>
              <w:t>for equipping the above platforms;</w:t>
            </w:r>
          </w:p>
          <w:p w14:paraId="591099FE"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9FF" w14:textId="77777777" w:rsidR="00E546F5" w:rsidRDefault="00951CE2">
            <w:pPr>
              <w:pStyle w:val="NormalinTable"/>
            </w:pPr>
            <w:r>
              <w:t>0.0%</w:t>
            </w:r>
          </w:p>
        </w:tc>
      </w:tr>
      <w:tr w:rsidR="00E546F5" w14:paraId="59109A0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01" w14:textId="77777777" w:rsidR="00E546F5" w:rsidRDefault="00951CE2">
            <w:pPr>
              <w:pStyle w:val="NormalinTable"/>
            </w:pPr>
            <w:r>
              <w:rPr>
                <w:rFonts w:eastAsia="Times New Roman"/>
                <w:color w:val="000000"/>
                <w:lang w:eastAsia="en-GB"/>
              </w:rPr>
              <w:t>9405104010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02" w14:textId="77777777" w:rsidR="00E546F5" w:rsidRDefault="00951CE2">
            <w:pPr>
              <w:pStyle w:val="Tier1"/>
            </w:pPr>
            <w:r>
              <w:rPr>
                <w:rFonts w:eastAsia="Times New Roman"/>
                <w:color w:val="000000"/>
                <w:lang w:eastAsia="en-GB"/>
              </w:rPr>
              <w:t>Lamps and lighting fittings including searchlights and spotlights and parts thereof, not elsewhere specified or includ</w:t>
            </w:r>
            <w:r>
              <w:rPr>
                <w:rFonts w:eastAsia="Times New Roman"/>
                <w:color w:val="000000"/>
                <w:lang w:eastAsia="en-GB"/>
              </w:rPr>
              <w:t>ed; illuminated signs, illuminated nameplates and the like, having a permanently fixed light source, and parts thereof not elsewhere specified or included</w:t>
            </w:r>
            <w:r>
              <w:rPr>
                <w:rFonts w:eastAsia="Times New Roman"/>
                <w:color w:val="000000"/>
                <w:lang w:eastAsia="en-GB"/>
              </w:rPr>
              <w:br/>
            </w:r>
            <w:r>
              <w:rPr>
                <w:rFonts w:eastAsia="Times New Roman"/>
                <w:color w:val="000000"/>
                <w:lang w:eastAsia="en-GB"/>
              </w:rPr>
              <w:t xml:space="preserve">Chandeliers and other electric ceiling or wall lighting fittings, excluding those of a kind used for </w:t>
            </w:r>
            <w:r>
              <w:rPr>
                <w:rFonts w:eastAsia="Times New Roman"/>
                <w:color w:val="000000"/>
                <w:lang w:eastAsia="en-GB"/>
              </w:rPr>
              <w:t>lighting public open spaces or thoroughfares</w:t>
            </w:r>
            <w:r>
              <w:rPr>
                <w:rFonts w:eastAsia="Times New Roman"/>
                <w:color w:val="000000"/>
                <w:lang w:eastAsia="en-GB"/>
              </w:rPr>
              <w:br/>
            </w:r>
            <w:r>
              <w:rPr>
                <w:rFonts w:eastAsia="Times New Roman"/>
                <w:color w:val="000000"/>
                <w:lang w:eastAsia="en-GB"/>
              </w:rPr>
              <w:t>Of plastics or of ceramic materials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Of plastics for use in civil aircrafts</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w:t>
            </w:r>
            <w:r>
              <w:rPr>
                <w:rFonts w:eastAsia="Times New Roman"/>
                <w:color w:val="000000"/>
                <w:lang w:eastAsia="en-GB"/>
              </w:rPr>
              <w:t>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03" w14:textId="77777777" w:rsidR="00E546F5" w:rsidRDefault="00951CE2">
            <w:pPr>
              <w:pStyle w:val="NormalinTable"/>
            </w:pPr>
            <w:r>
              <w:t>0.0%</w:t>
            </w:r>
          </w:p>
        </w:tc>
      </w:tr>
      <w:tr w:rsidR="00E546F5" w14:paraId="59109A1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05" w14:textId="77777777" w:rsidR="00E546F5" w:rsidRDefault="00951CE2">
            <w:pPr>
              <w:pStyle w:val="NormalinTable"/>
            </w:pPr>
            <w:r>
              <w:t>9405104090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06" w14:textId="77777777" w:rsidR="00E546F5" w:rsidRDefault="00951CE2">
            <w:pPr>
              <w:pStyle w:val="Tier1"/>
            </w:pPr>
            <w:r>
              <w:t>Lamps and lighting fittings including searchlights and spotlights and parts thereof, not elsewhere specified or included; illuminated signs, illuminated nameplat</w:t>
            </w:r>
            <w:r>
              <w:t>es and the like, having a permanently fixed light source, and parts thereof not elsewhere specified or included</w:t>
            </w:r>
          </w:p>
          <w:p w14:paraId="59109A07" w14:textId="77777777" w:rsidR="00E546F5" w:rsidRDefault="00951CE2">
            <w:pPr>
              <w:pStyle w:val="Tier2"/>
            </w:pPr>
            <w:r>
              <w:t>-</w:t>
            </w:r>
            <w:r>
              <w:tab/>
              <w:t xml:space="preserve">Chandeliers and other electric ceiling or wall lighting fittings, excluding those of a kind used for lighting public open spaces or </w:t>
            </w:r>
            <w:r>
              <w:t>thoroughfares</w:t>
            </w:r>
          </w:p>
          <w:p w14:paraId="59109A08" w14:textId="77777777" w:rsidR="00E546F5" w:rsidRDefault="00951CE2">
            <w:pPr>
              <w:pStyle w:val="Tier3"/>
            </w:pPr>
            <w:r>
              <w:t>-</w:t>
            </w:r>
            <w:r>
              <w:tab/>
              <w:t>-</w:t>
            </w:r>
            <w:r>
              <w:tab/>
              <w:t>Of plastics or of ceramic materials</w:t>
            </w:r>
          </w:p>
          <w:p w14:paraId="59109A09" w14:textId="77777777" w:rsidR="00E546F5" w:rsidRDefault="00951CE2">
            <w:pPr>
              <w:pStyle w:val="Tier4"/>
            </w:pPr>
            <w:r>
              <w:t>-</w:t>
            </w:r>
            <w:r>
              <w:tab/>
              <w:t>-</w:t>
            </w:r>
            <w:r>
              <w:tab/>
              <w:t>-</w:t>
            </w:r>
            <w:r>
              <w:tab/>
              <w:t>Other</w:t>
            </w:r>
          </w:p>
          <w:p w14:paraId="59109A0A" w14:textId="77777777" w:rsidR="00E546F5" w:rsidRDefault="00951CE2">
            <w:pPr>
              <w:pStyle w:val="Tier5"/>
            </w:pPr>
            <w:r>
              <w:t>-</w:t>
            </w:r>
            <w:r>
              <w:tab/>
              <w:t>-</w:t>
            </w:r>
            <w:r>
              <w:tab/>
              <w:t>-</w:t>
            </w:r>
            <w:r>
              <w:tab/>
              <w:t>-</w:t>
            </w:r>
            <w:r>
              <w:tab/>
              <w:t>Other</w:t>
            </w:r>
          </w:p>
          <w:p w14:paraId="59109A0B" w14:textId="77777777" w:rsidR="00E546F5" w:rsidRDefault="00951CE2">
            <w:pPr>
              <w:pStyle w:val="Tier5Bullet"/>
            </w:pPr>
            <w:r>
              <w:tab/>
            </w:r>
            <w:r>
              <w:tab/>
            </w:r>
            <w:r>
              <w:tab/>
            </w:r>
            <w:r>
              <w:tab/>
              <w:t>-</w:t>
            </w:r>
            <w:r>
              <w:tab/>
              <w:t>for incorporation in ships, boats or other vessels listed in Table 1, for the purposes of their construction, repair, maintenance or conversion;</w:t>
            </w:r>
          </w:p>
          <w:p w14:paraId="59109A0C" w14:textId="77777777" w:rsidR="00E546F5" w:rsidRDefault="00951CE2">
            <w:pPr>
              <w:pStyle w:val="Tier5Bullet"/>
            </w:pPr>
            <w:r>
              <w:tab/>
            </w:r>
            <w:r>
              <w:tab/>
            </w:r>
            <w:r>
              <w:tab/>
            </w:r>
            <w:r>
              <w:tab/>
              <w:t>-</w:t>
            </w:r>
            <w:r>
              <w:tab/>
              <w:t>for fitting to or e</w:t>
            </w:r>
            <w:r>
              <w:t>quipping such ships, boats or other vessels;</w:t>
            </w:r>
          </w:p>
          <w:p w14:paraId="59109A0D" w14:textId="77777777" w:rsidR="00E546F5" w:rsidRDefault="00951CE2">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14:paraId="59109A0E" w14:textId="77777777" w:rsidR="00E546F5" w:rsidRDefault="00951CE2">
            <w:pPr>
              <w:pStyle w:val="Tier5Bullet"/>
            </w:pPr>
            <w:r>
              <w:tab/>
            </w:r>
            <w:r>
              <w:tab/>
            </w:r>
            <w:r>
              <w:tab/>
            </w:r>
            <w:r>
              <w:tab/>
              <w:t>-</w:t>
            </w:r>
            <w:r>
              <w:tab/>
              <w:t>for equipping the above platforms;</w:t>
            </w:r>
          </w:p>
          <w:p w14:paraId="59109A0F"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10" w14:textId="77777777" w:rsidR="00E546F5" w:rsidRDefault="00951CE2">
            <w:pPr>
              <w:pStyle w:val="NormalinTable"/>
            </w:pPr>
            <w:r>
              <w:t>0.0%</w:t>
            </w:r>
          </w:p>
        </w:tc>
      </w:tr>
      <w:tr w:rsidR="00E546F5" w14:paraId="59109A1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12" w14:textId="77777777" w:rsidR="00E546F5" w:rsidRDefault="00951CE2">
            <w:pPr>
              <w:pStyle w:val="NormalinTable"/>
            </w:pPr>
            <w:r>
              <w:t>9405105000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13" w14:textId="77777777" w:rsidR="00E546F5" w:rsidRDefault="00951CE2">
            <w:pPr>
              <w:pStyle w:val="Tier1"/>
            </w:pPr>
            <w:r>
              <w:t xml:space="preserve">Lamps and lighting fittings including searchlights and spotlights and parts thereof, not </w:t>
            </w:r>
            <w:r>
              <w:t>elsewhere specified or included; illuminated signs, illuminated nameplates and the like, having a permanently fixed light source, and parts thereof not elsewhere specified or included</w:t>
            </w:r>
          </w:p>
          <w:p w14:paraId="59109A14" w14:textId="77777777" w:rsidR="00E546F5" w:rsidRDefault="00951CE2">
            <w:pPr>
              <w:pStyle w:val="Tier2"/>
            </w:pPr>
            <w:r>
              <w:t>-</w:t>
            </w:r>
            <w:r>
              <w:tab/>
              <w:t>Chandeliers and other electric ceiling or wall lighting fittings, excl</w:t>
            </w:r>
            <w:r>
              <w:t>uding those of a kind used for lighting public open spaces or thoroughfares</w:t>
            </w:r>
          </w:p>
          <w:p w14:paraId="59109A15" w14:textId="77777777" w:rsidR="00E546F5" w:rsidRDefault="00951CE2">
            <w:pPr>
              <w:pStyle w:val="Tier3"/>
            </w:pPr>
            <w:r>
              <w:t>-</w:t>
            </w:r>
            <w:r>
              <w:tab/>
              <w:t>-</w:t>
            </w:r>
            <w:r>
              <w:tab/>
              <w:t>Of glass</w:t>
            </w:r>
          </w:p>
          <w:p w14:paraId="59109A1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A17" w14:textId="77777777" w:rsidR="00E546F5" w:rsidRDefault="00951CE2">
            <w:pPr>
              <w:pStyle w:val="Tier3Bullet"/>
            </w:pPr>
            <w:r>
              <w:tab/>
            </w:r>
            <w:r>
              <w:tab/>
              <w:t>-</w:t>
            </w:r>
            <w:r>
              <w:tab/>
              <w:t>for fitting to</w:t>
            </w:r>
            <w:r>
              <w:t xml:space="preserve"> or equipping such ships, boats or other vessels;</w:t>
            </w:r>
          </w:p>
          <w:p w14:paraId="59109A18" w14:textId="77777777" w:rsidR="00E546F5" w:rsidRDefault="00951CE2">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14:paraId="59109A19" w14:textId="77777777" w:rsidR="00E546F5" w:rsidRDefault="00951CE2">
            <w:pPr>
              <w:pStyle w:val="Tier3Bullet"/>
            </w:pPr>
            <w:r>
              <w:tab/>
            </w:r>
            <w:r>
              <w:tab/>
              <w:t>-</w:t>
            </w:r>
            <w:r>
              <w:tab/>
              <w:t>for equipping the above platforms;</w:t>
            </w:r>
          </w:p>
          <w:p w14:paraId="59109A1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1B" w14:textId="77777777" w:rsidR="00E546F5" w:rsidRDefault="00951CE2">
            <w:pPr>
              <w:pStyle w:val="NormalinTable"/>
            </w:pPr>
            <w:r>
              <w:t>0.0%</w:t>
            </w:r>
          </w:p>
        </w:tc>
      </w:tr>
      <w:tr w:rsidR="00E546F5" w14:paraId="59109A2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1D" w14:textId="77777777" w:rsidR="00E546F5" w:rsidRDefault="00951CE2">
            <w:pPr>
              <w:pStyle w:val="NormalinTable"/>
            </w:pPr>
            <w:r>
              <w:t>9405109110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1E" w14:textId="77777777" w:rsidR="00E546F5" w:rsidRDefault="00951CE2">
            <w:pPr>
              <w:pStyle w:val="Tier1"/>
            </w:pPr>
            <w:r>
              <w:t xml:space="preserve">Lamps and lighting fittings including searchlights and spotlights and parts thereof, not </w:t>
            </w:r>
            <w:r>
              <w:t>elsewhere specified or included; illuminated signs, illuminated nameplates and the like, having a permanently fixed light source, and parts thereof not elsewhere specified or included</w:t>
            </w:r>
          </w:p>
          <w:p w14:paraId="59109A1F" w14:textId="77777777" w:rsidR="00E546F5" w:rsidRDefault="00951CE2">
            <w:pPr>
              <w:pStyle w:val="Tier2"/>
            </w:pPr>
            <w:r>
              <w:t>-</w:t>
            </w:r>
            <w:r>
              <w:tab/>
              <w:t>Chandeliers and other electric ceiling or wall lighting fittings, excl</w:t>
            </w:r>
            <w:r>
              <w:t>uding those of a kind used for lighting public open spaces or thoroughfares</w:t>
            </w:r>
          </w:p>
          <w:p w14:paraId="59109A20" w14:textId="77777777" w:rsidR="00E546F5" w:rsidRDefault="00951CE2">
            <w:pPr>
              <w:pStyle w:val="Tier3"/>
            </w:pPr>
            <w:r>
              <w:t>-</w:t>
            </w:r>
            <w:r>
              <w:tab/>
              <w:t>-</w:t>
            </w:r>
            <w:r>
              <w:tab/>
              <w:t>Of other materials</w:t>
            </w:r>
          </w:p>
          <w:p w14:paraId="59109A21" w14:textId="77777777" w:rsidR="00E546F5" w:rsidRDefault="00951CE2">
            <w:pPr>
              <w:pStyle w:val="Tier4"/>
            </w:pPr>
            <w:r>
              <w:t>-</w:t>
            </w:r>
            <w:r>
              <w:tab/>
              <w:t>-</w:t>
            </w:r>
            <w:r>
              <w:tab/>
              <w:t>-</w:t>
            </w:r>
            <w:r>
              <w:tab/>
              <w:t>Of a kind used with filament lamps</w:t>
            </w:r>
          </w:p>
          <w:p w14:paraId="59109A22" w14:textId="77777777" w:rsidR="00E546F5" w:rsidRDefault="00951CE2">
            <w:pPr>
              <w:pStyle w:val="Tier5"/>
            </w:pPr>
            <w:r>
              <w:t>-</w:t>
            </w:r>
            <w:r>
              <w:tab/>
              <w:t>-</w:t>
            </w:r>
            <w:r>
              <w:tab/>
              <w:t>-</w:t>
            </w:r>
            <w:r>
              <w:tab/>
              <w:t>-</w:t>
            </w:r>
            <w:r>
              <w:tab/>
              <w:t>Hand-made</w:t>
            </w:r>
          </w:p>
          <w:p w14:paraId="59109A23" w14:textId="77777777" w:rsidR="00E546F5" w:rsidRDefault="00951CE2">
            <w:pPr>
              <w:pStyle w:val="Tier5Bullet"/>
            </w:pPr>
            <w:r>
              <w:tab/>
            </w:r>
            <w:r>
              <w:tab/>
            </w:r>
            <w:r>
              <w:tab/>
            </w:r>
            <w:r>
              <w:tab/>
              <w:t>-</w:t>
            </w:r>
            <w:r>
              <w:tab/>
              <w:t xml:space="preserve">for incorporation in ships, boats or other vessels listed in Table 1, for the </w:t>
            </w:r>
            <w:r>
              <w:t>purposes of their construction, repair, maintenance or conversion;</w:t>
            </w:r>
          </w:p>
          <w:p w14:paraId="59109A24" w14:textId="77777777" w:rsidR="00E546F5" w:rsidRDefault="00951CE2">
            <w:pPr>
              <w:pStyle w:val="Tier5Bullet"/>
            </w:pPr>
            <w:r>
              <w:tab/>
            </w:r>
            <w:r>
              <w:tab/>
            </w:r>
            <w:r>
              <w:tab/>
            </w:r>
            <w:r>
              <w:tab/>
              <w:t>-</w:t>
            </w:r>
            <w:r>
              <w:tab/>
              <w:t>for fitting to or equipping such ships, boats or other vessels;</w:t>
            </w:r>
          </w:p>
          <w:p w14:paraId="59109A25" w14:textId="77777777" w:rsidR="00E546F5" w:rsidRDefault="00951CE2">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14:paraId="59109A26" w14:textId="77777777" w:rsidR="00E546F5" w:rsidRDefault="00951CE2">
            <w:pPr>
              <w:pStyle w:val="Tier5Bullet"/>
            </w:pPr>
            <w:r>
              <w:tab/>
            </w:r>
            <w:r>
              <w:tab/>
            </w:r>
            <w:r>
              <w:tab/>
            </w:r>
            <w:r>
              <w:tab/>
              <w:t>-</w:t>
            </w:r>
            <w:r>
              <w:tab/>
              <w:t>for equipping the above platforms;</w:t>
            </w:r>
          </w:p>
          <w:p w14:paraId="59109A27"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28" w14:textId="77777777" w:rsidR="00E546F5" w:rsidRDefault="00951CE2">
            <w:pPr>
              <w:pStyle w:val="NormalinTable"/>
            </w:pPr>
            <w:r>
              <w:t>0.0%</w:t>
            </w:r>
          </w:p>
        </w:tc>
      </w:tr>
      <w:tr w:rsidR="00E546F5" w14:paraId="59109A2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2A" w14:textId="77777777" w:rsidR="00E546F5" w:rsidRDefault="00951CE2">
            <w:pPr>
              <w:pStyle w:val="NormalinTable"/>
            </w:pPr>
            <w:r>
              <w:rPr>
                <w:rFonts w:eastAsia="Times New Roman"/>
                <w:color w:val="000000"/>
                <w:lang w:eastAsia="en-GB"/>
              </w:rPr>
              <w:t>9405109120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2B" w14:textId="77777777" w:rsidR="00E546F5" w:rsidRDefault="00951CE2">
            <w:pPr>
              <w:pStyle w:val="Tier1"/>
            </w:pPr>
            <w:r>
              <w:rPr>
                <w:rFonts w:eastAsia="Times New Roman"/>
                <w:color w:val="000000"/>
                <w:lang w:eastAsia="en-GB"/>
              </w:rPr>
              <w:t>Lamps and li</w:t>
            </w:r>
            <w:r>
              <w:rPr>
                <w:rFonts w:eastAsia="Times New Roman"/>
                <w:color w:val="000000"/>
                <w:lang w:eastAsia="en-GB"/>
              </w:rPr>
              <w:t>ghting fittings including searchlights and spotlights and parts thereof, not elsewhere specified or included; illuminated signs, illuminated nameplates and the like, having a permanently fixed light source, and parts thereof not elsewhere specified or incl</w:t>
            </w:r>
            <w:r>
              <w:rPr>
                <w:rFonts w:eastAsia="Times New Roman"/>
                <w:color w:val="000000"/>
                <w:lang w:eastAsia="en-GB"/>
              </w:rPr>
              <w:t>uded</w:t>
            </w:r>
            <w:r>
              <w:rPr>
                <w:rFonts w:eastAsia="Times New Roman"/>
                <w:color w:val="000000"/>
                <w:lang w:eastAsia="en-GB"/>
              </w:rPr>
              <w:br/>
            </w:r>
            <w:r>
              <w:rPr>
                <w:rFonts w:eastAsia="Times New Roman"/>
                <w:color w:val="000000"/>
                <w:lang w:eastAsia="en-GB"/>
              </w:rPr>
              <w:t>Chandeliers and other electric ceiling or wall lighting fittings, excluding those of a kind used for lighting public open spaces or thoroughfares</w:t>
            </w:r>
            <w:r>
              <w:rPr>
                <w:rFonts w:eastAsia="Times New Roman"/>
                <w:color w:val="000000"/>
                <w:lang w:eastAsia="en-GB"/>
              </w:rPr>
              <w:br/>
            </w:r>
            <w:r>
              <w:rPr>
                <w:rFonts w:eastAsia="Times New Roman"/>
                <w:color w:val="000000"/>
                <w:lang w:eastAsia="en-GB"/>
              </w:rPr>
              <w:t>Of other materials</w:t>
            </w:r>
            <w:r>
              <w:rPr>
                <w:rFonts w:eastAsia="Times New Roman"/>
                <w:color w:val="000000"/>
                <w:lang w:eastAsia="en-GB"/>
              </w:rPr>
              <w:br/>
            </w:r>
            <w:r>
              <w:rPr>
                <w:rFonts w:eastAsia="Times New Roman"/>
                <w:color w:val="000000"/>
                <w:lang w:eastAsia="en-GB"/>
              </w:rPr>
              <w:t>Of a kind used with filament lamps</w:t>
            </w:r>
            <w:r>
              <w:rPr>
                <w:rFonts w:eastAsia="Times New Roman"/>
                <w:color w:val="000000"/>
                <w:lang w:eastAsia="en-GB"/>
              </w:rPr>
              <w:br/>
            </w:r>
            <w:r>
              <w:rPr>
                <w:rFonts w:eastAsia="Times New Roman"/>
                <w:color w:val="000000"/>
                <w:lang w:eastAsia="en-GB"/>
              </w:rPr>
              <w:t>Of base metal, for use in civil aircraft</w:t>
            </w:r>
            <w:r>
              <w:rPr>
                <w:rFonts w:eastAsia="Times New Roman"/>
                <w:color w:val="000000"/>
                <w:lang w:eastAsia="en-GB"/>
              </w:rPr>
              <w:br/>
            </w:r>
            <w:r>
              <w:rPr>
                <w:rFonts w:eastAsia="Times New Roman"/>
                <w:color w:val="000000"/>
                <w:lang w:eastAsia="en-GB"/>
              </w:rPr>
              <w:t>• use in c</w:t>
            </w:r>
            <w:r>
              <w:rPr>
                <w:rFonts w:eastAsia="Times New Roman"/>
                <w:color w:val="000000"/>
                <w:lang w:eastAsia="en-GB"/>
              </w:rPr>
              <w:t>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2C" w14:textId="77777777" w:rsidR="00E546F5" w:rsidRDefault="00951CE2">
            <w:pPr>
              <w:pStyle w:val="NormalinTable"/>
            </w:pPr>
            <w:r>
              <w:t>0.0%</w:t>
            </w:r>
          </w:p>
        </w:tc>
      </w:tr>
      <w:tr w:rsidR="00E546F5" w14:paraId="59109A3A"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2E" w14:textId="77777777" w:rsidR="00E546F5" w:rsidRDefault="00951CE2">
            <w:pPr>
              <w:pStyle w:val="NormalinTable"/>
            </w:pPr>
            <w:r>
              <w:t>9405109190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2F" w14:textId="77777777" w:rsidR="00E546F5" w:rsidRDefault="00951CE2">
            <w:pPr>
              <w:pStyle w:val="Tier1"/>
            </w:pPr>
            <w:r>
              <w:t>Lamps and lighting fittings including sea</w:t>
            </w:r>
            <w:r>
              <w:t>rchlights and spotlights and parts thereof, not elsewhere specified or included; illuminated signs, illuminated nameplates and the like, having a permanently fixed light source, and parts thereof not elsewhere specified or included</w:t>
            </w:r>
          </w:p>
          <w:p w14:paraId="59109A30" w14:textId="77777777" w:rsidR="00E546F5" w:rsidRDefault="00951CE2">
            <w:pPr>
              <w:pStyle w:val="Tier2"/>
            </w:pPr>
            <w:r>
              <w:t>-</w:t>
            </w:r>
            <w:r>
              <w:tab/>
              <w:t xml:space="preserve">Chandeliers and </w:t>
            </w:r>
            <w:r>
              <w:t>other electric ceiling or wall lighting fittings, excluding those of a kind used for lighting public open spaces or thoroughfares</w:t>
            </w:r>
          </w:p>
          <w:p w14:paraId="59109A31" w14:textId="77777777" w:rsidR="00E546F5" w:rsidRDefault="00951CE2">
            <w:pPr>
              <w:pStyle w:val="Tier3"/>
            </w:pPr>
            <w:r>
              <w:t>-</w:t>
            </w:r>
            <w:r>
              <w:tab/>
              <w:t>-</w:t>
            </w:r>
            <w:r>
              <w:tab/>
              <w:t>Of other materials</w:t>
            </w:r>
          </w:p>
          <w:p w14:paraId="59109A32" w14:textId="77777777" w:rsidR="00E546F5" w:rsidRDefault="00951CE2">
            <w:pPr>
              <w:pStyle w:val="Tier4"/>
            </w:pPr>
            <w:r>
              <w:t>-</w:t>
            </w:r>
            <w:r>
              <w:tab/>
              <w:t>-</w:t>
            </w:r>
            <w:r>
              <w:tab/>
              <w:t>-</w:t>
            </w:r>
            <w:r>
              <w:tab/>
              <w:t>Of a kind used with filament lamps</w:t>
            </w:r>
          </w:p>
          <w:p w14:paraId="59109A33" w14:textId="77777777" w:rsidR="00E546F5" w:rsidRDefault="00951CE2">
            <w:pPr>
              <w:pStyle w:val="Tier5"/>
            </w:pPr>
            <w:r>
              <w:t>-</w:t>
            </w:r>
            <w:r>
              <w:tab/>
              <w:t>-</w:t>
            </w:r>
            <w:r>
              <w:tab/>
              <w:t>-</w:t>
            </w:r>
            <w:r>
              <w:tab/>
              <w:t>-</w:t>
            </w:r>
            <w:r>
              <w:tab/>
              <w:t>Other</w:t>
            </w:r>
          </w:p>
          <w:p w14:paraId="59109A34" w14:textId="77777777" w:rsidR="00E546F5" w:rsidRDefault="00951CE2">
            <w:pPr>
              <w:pStyle w:val="Tier5Bullet"/>
            </w:pPr>
            <w:r>
              <w:tab/>
            </w:r>
            <w:r>
              <w:tab/>
            </w:r>
            <w:r>
              <w:tab/>
            </w:r>
            <w:r>
              <w:tab/>
              <w:t>-</w:t>
            </w:r>
            <w:r>
              <w:tab/>
              <w:t>for incorporation in ships, boats or other</w:t>
            </w:r>
            <w:r>
              <w:t xml:space="preserve"> vessels listed in Table 1, for the purposes of their construction, repair, maintenance or conversion;</w:t>
            </w:r>
          </w:p>
          <w:p w14:paraId="59109A35" w14:textId="77777777" w:rsidR="00E546F5" w:rsidRDefault="00951CE2">
            <w:pPr>
              <w:pStyle w:val="Tier5Bullet"/>
            </w:pPr>
            <w:r>
              <w:tab/>
            </w:r>
            <w:r>
              <w:tab/>
            </w:r>
            <w:r>
              <w:tab/>
            </w:r>
            <w:r>
              <w:tab/>
              <w:t>-</w:t>
            </w:r>
            <w:r>
              <w:tab/>
              <w:t>for fitting to or equipping such ships, boats or other vessels;</w:t>
            </w:r>
          </w:p>
          <w:p w14:paraId="59109A36" w14:textId="77777777" w:rsidR="00E546F5" w:rsidRDefault="00951CE2">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14:paraId="59109A37" w14:textId="77777777" w:rsidR="00E546F5" w:rsidRDefault="00951CE2">
            <w:pPr>
              <w:pStyle w:val="Tier5Bullet"/>
            </w:pPr>
            <w:r>
              <w:tab/>
            </w:r>
            <w:r>
              <w:tab/>
            </w:r>
            <w:r>
              <w:tab/>
            </w:r>
            <w:r>
              <w:tab/>
              <w:t>-</w:t>
            </w:r>
            <w:r>
              <w:tab/>
              <w:t>for equipping the above platforms;</w:t>
            </w:r>
          </w:p>
          <w:p w14:paraId="59109A38" w14:textId="77777777" w:rsidR="00E546F5" w:rsidRDefault="00951CE2">
            <w:pPr>
              <w:pStyle w:val="Tier5Bullet"/>
            </w:pPr>
            <w:r>
              <w:tab/>
            </w:r>
            <w:r>
              <w:tab/>
            </w:r>
            <w:r>
              <w:tab/>
            </w:r>
            <w:r>
              <w:tab/>
              <w:t>-</w:t>
            </w:r>
            <w:r>
              <w:tab/>
              <w:t>for linking these drilling or production platforms to the ma</w:t>
            </w:r>
            <w:r>
              <w:t>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39" w14:textId="77777777" w:rsidR="00E546F5" w:rsidRDefault="00951CE2">
            <w:pPr>
              <w:pStyle w:val="NormalinTable"/>
            </w:pPr>
            <w:r>
              <w:t>0.0%</w:t>
            </w:r>
          </w:p>
        </w:tc>
      </w:tr>
      <w:tr w:rsidR="00E546F5" w14:paraId="59109A3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3B" w14:textId="77777777" w:rsidR="00E546F5" w:rsidRDefault="00951CE2">
            <w:pPr>
              <w:pStyle w:val="NormalinTable"/>
            </w:pPr>
            <w:r>
              <w:rPr>
                <w:rFonts w:eastAsia="Times New Roman"/>
                <w:color w:val="000000"/>
                <w:lang w:eastAsia="en-GB"/>
              </w:rPr>
              <w:t>9405109810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3C" w14:textId="77777777" w:rsidR="00E546F5" w:rsidRDefault="00951CE2">
            <w:pPr>
              <w:pStyle w:val="Tier1"/>
            </w:pPr>
            <w:r>
              <w:rPr>
                <w:rFonts w:eastAsia="Times New Roman"/>
                <w:color w:val="000000"/>
                <w:lang w:eastAsia="en-GB"/>
              </w:rPr>
              <w:t xml:space="preserve">Lamps and lighting fittings including searchlights and spotlights and parts thereof, not elsewhere specified or included; illuminated signs, illuminated nameplates and the like, having a permanently fixed light source, and </w:t>
            </w:r>
            <w:r>
              <w:rPr>
                <w:rFonts w:eastAsia="Times New Roman"/>
                <w:color w:val="000000"/>
                <w:lang w:eastAsia="en-GB"/>
              </w:rPr>
              <w:t>parts thereof not elsewhere specified or included</w:t>
            </w:r>
            <w:r>
              <w:rPr>
                <w:rFonts w:eastAsia="Times New Roman"/>
                <w:color w:val="000000"/>
                <w:lang w:eastAsia="en-GB"/>
              </w:rPr>
              <w:br/>
            </w:r>
            <w:r>
              <w:rPr>
                <w:rFonts w:eastAsia="Times New Roman"/>
                <w:color w:val="000000"/>
                <w:lang w:eastAsia="en-GB"/>
              </w:rPr>
              <w:t>Chandeliers and other electric ceiling or wall lighting fittings, excluding those of a kind used for lighting public open spaces or thoroughfares</w:t>
            </w:r>
            <w:r>
              <w:rPr>
                <w:rFonts w:eastAsia="Times New Roman"/>
                <w:color w:val="000000"/>
                <w:lang w:eastAsia="en-GB"/>
              </w:rPr>
              <w:br/>
            </w:r>
            <w:r>
              <w:rPr>
                <w:rFonts w:eastAsia="Times New Roman"/>
                <w:color w:val="000000"/>
                <w:lang w:eastAsia="en-GB"/>
              </w:rPr>
              <w:t>Of other materials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Of base metal, for use in civil air</w:t>
            </w:r>
            <w:r>
              <w:rPr>
                <w:rFonts w:eastAsia="Times New Roman"/>
                <w:color w:val="000000"/>
                <w:lang w:eastAsia="en-GB"/>
              </w:rPr>
              <w:t>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3D" w14:textId="77777777" w:rsidR="00E546F5" w:rsidRDefault="00951CE2">
            <w:pPr>
              <w:pStyle w:val="NormalinTable"/>
            </w:pPr>
            <w:r>
              <w:t>0.0%</w:t>
            </w:r>
          </w:p>
        </w:tc>
      </w:tr>
      <w:tr w:rsidR="00E546F5" w14:paraId="59109A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3F" w14:textId="77777777" w:rsidR="00E546F5" w:rsidRDefault="00951CE2">
            <w:pPr>
              <w:pStyle w:val="NormalinTable"/>
            </w:pPr>
            <w:r>
              <w:t>9405109820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40" w14:textId="77777777" w:rsidR="00E546F5" w:rsidRDefault="00951CE2">
            <w:pPr>
              <w:pStyle w:val="Tier1"/>
            </w:pPr>
            <w:r>
              <w:t>Lamps and lighting fittin</w:t>
            </w:r>
            <w:r>
              <w:t>gs including searchlights and spotlights and parts thereof, not elsewhere specified or included; illuminated signs, illuminated nameplates and the like, having a permanently fixed light source, and parts thereof not elsewhere specified or included</w:t>
            </w:r>
          </w:p>
          <w:p w14:paraId="59109A41" w14:textId="77777777" w:rsidR="00E546F5" w:rsidRDefault="00951CE2">
            <w:pPr>
              <w:pStyle w:val="Tier2"/>
            </w:pPr>
            <w:r>
              <w:t>-</w:t>
            </w:r>
            <w:r>
              <w:tab/>
              <w:t>Chande</w:t>
            </w:r>
            <w:r>
              <w:t>liers and other electric ceiling or wall lighting fittings, excluding those of a kind used for lighting public open spaces or thoroughfares</w:t>
            </w:r>
          </w:p>
          <w:p w14:paraId="59109A42" w14:textId="77777777" w:rsidR="00E546F5" w:rsidRDefault="00951CE2">
            <w:pPr>
              <w:pStyle w:val="Tier3"/>
            </w:pPr>
            <w:r>
              <w:t>-</w:t>
            </w:r>
            <w:r>
              <w:tab/>
              <w:t>-</w:t>
            </w:r>
            <w:r>
              <w:tab/>
              <w:t>Of other materials</w:t>
            </w:r>
          </w:p>
          <w:p w14:paraId="59109A43" w14:textId="77777777" w:rsidR="00E546F5" w:rsidRDefault="00951CE2">
            <w:pPr>
              <w:pStyle w:val="Tier4"/>
            </w:pPr>
            <w:r>
              <w:t>-</w:t>
            </w:r>
            <w:r>
              <w:tab/>
              <w:t>-</w:t>
            </w:r>
            <w:r>
              <w:tab/>
              <w:t>-</w:t>
            </w:r>
            <w:r>
              <w:tab/>
              <w:t>Other</w:t>
            </w:r>
          </w:p>
          <w:p w14:paraId="59109A44" w14:textId="77777777" w:rsidR="00E546F5" w:rsidRDefault="00951CE2">
            <w:pPr>
              <w:pStyle w:val="Tier5"/>
            </w:pPr>
            <w:r>
              <w:t>-</w:t>
            </w:r>
            <w:r>
              <w:tab/>
              <w:t>-</w:t>
            </w:r>
            <w:r>
              <w:tab/>
              <w:t>-</w:t>
            </w:r>
            <w:r>
              <w:tab/>
              <w:t>-</w:t>
            </w:r>
            <w:r>
              <w:tab/>
              <w:t>Hand-made</w:t>
            </w:r>
          </w:p>
          <w:p w14:paraId="59109A45" w14:textId="77777777" w:rsidR="00E546F5" w:rsidRDefault="00951CE2">
            <w:pPr>
              <w:pStyle w:val="Tier5Bullet"/>
            </w:pPr>
            <w:r>
              <w:tab/>
            </w:r>
            <w:r>
              <w:tab/>
            </w:r>
            <w:r>
              <w:tab/>
            </w:r>
            <w:r>
              <w:tab/>
              <w:t>-</w:t>
            </w:r>
            <w:r>
              <w:tab/>
              <w:t xml:space="preserve">for incorporation in ships, boats or other vessels </w:t>
            </w:r>
            <w:r>
              <w:t>listed in Table 1, for the purposes of their construction, repair, maintenance or conversion;</w:t>
            </w:r>
          </w:p>
          <w:p w14:paraId="59109A46" w14:textId="77777777" w:rsidR="00E546F5" w:rsidRDefault="00951CE2">
            <w:pPr>
              <w:pStyle w:val="Tier5Bullet"/>
            </w:pPr>
            <w:r>
              <w:tab/>
            </w:r>
            <w:r>
              <w:tab/>
            </w:r>
            <w:r>
              <w:tab/>
            </w:r>
            <w:r>
              <w:tab/>
              <w:t>-</w:t>
            </w:r>
            <w:r>
              <w:tab/>
              <w:t>for fitting to or equipping such ships, boats or other vessels;</w:t>
            </w:r>
          </w:p>
          <w:p w14:paraId="59109A47" w14:textId="77777777" w:rsidR="00E546F5" w:rsidRDefault="00951CE2">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14:paraId="59109A48" w14:textId="77777777" w:rsidR="00E546F5" w:rsidRDefault="00951CE2">
            <w:pPr>
              <w:pStyle w:val="Tier5Bullet"/>
            </w:pPr>
            <w:r>
              <w:tab/>
            </w:r>
            <w:r>
              <w:tab/>
            </w:r>
            <w:r>
              <w:tab/>
            </w:r>
            <w:r>
              <w:tab/>
              <w:t>-</w:t>
            </w:r>
            <w:r>
              <w:tab/>
              <w:t>for equipping the above platforms;</w:t>
            </w:r>
          </w:p>
          <w:p w14:paraId="59109A49" w14:textId="77777777" w:rsidR="00E546F5" w:rsidRDefault="00951CE2">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4A" w14:textId="77777777" w:rsidR="00E546F5" w:rsidRDefault="00951CE2">
            <w:pPr>
              <w:pStyle w:val="NormalinTable"/>
            </w:pPr>
            <w:r>
              <w:t>0.</w:t>
            </w:r>
            <w:r>
              <w:t>0%</w:t>
            </w:r>
          </w:p>
        </w:tc>
      </w:tr>
      <w:tr w:rsidR="00E546F5" w14:paraId="59109A5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4C" w14:textId="77777777" w:rsidR="00E546F5" w:rsidRDefault="00951CE2">
            <w:pPr>
              <w:pStyle w:val="NormalinTable"/>
            </w:pPr>
            <w:r>
              <w:t>9405109890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4D" w14:textId="77777777" w:rsidR="00E546F5" w:rsidRDefault="00951CE2">
            <w:pPr>
              <w:pStyle w:val="Tier1"/>
            </w:pPr>
            <w:r>
              <w:t xml:space="preserve">Lamps and lighting fittings including searchlights and spotlights and parts thereof, not elsewhere specified or included; illuminated signs, illuminated nameplates and the like, having a permanently fixed light source, and parts thereof not </w:t>
            </w:r>
            <w:r>
              <w:t>elsewhere specified or included</w:t>
            </w:r>
          </w:p>
          <w:p w14:paraId="59109A4E" w14:textId="77777777" w:rsidR="00E546F5" w:rsidRDefault="00951CE2">
            <w:pPr>
              <w:pStyle w:val="Tier2"/>
            </w:pPr>
            <w:r>
              <w:t>-</w:t>
            </w:r>
            <w:r>
              <w:tab/>
              <w:t>Chandeliers and other electric ceiling or wall lighting fittings, excluding those of a kind used for lighting public open spaces or thoroughfares</w:t>
            </w:r>
          </w:p>
          <w:p w14:paraId="59109A4F" w14:textId="77777777" w:rsidR="00E546F5" w:rsidRDefault="00951CE2">
            <w:pPr>
              <w:pStyle w:val="Tier3"/>
            </w:pPr>
            <w:r>
              <w:t>-</w:t>
            </w:r>
            <w:r>
              <w:tab/>
              <w:t>-</w:t>
            </w:r>
            <w:r>
              <w:tab/>
              <w:t>Of other materials</w:t>
            </w:r>
          </w:p>
          <w:p w14:paraId="59109A50" w14:textId="77777777" w:rsidR="00E546F5" w:rsidRDefault="00951CE2">
            <w:pPr>
              <w:pStyle w:val="Tier4"/>
            </w:pPr>
            <w:r>
              <w:t>-</w:t>
            </w:r>
            <w:r>
              <w:tab/>
              <w:t>-</w:t>
            </w:r>
            <w:r>
              <w:tab/>
              <w:t>-</w:t>
            </w:r>
            <w:r>
              <w:tab/>
              <w:t>Other</w:t>
            </w:r>
          </w:p>
          <w:p w14:paraId="59109A51" w14:textId="77777777" w:rsidR="00E546F5" w:rsidRDefault="00951CE2">
            <w:pPr>
              <w:pStyle w:val="Tier5"/>
            </w:pPr>
            <w:r>
              <w:t>-</w:t>
            </w:r>
            <w:r>
              <w:tab/>
              <w:t>-</w:t>
            </w:r>
            <w:r>
              <w:tab/>
              <w:t>-</w:t>
            </w:r>
            <w:r>
              <w:tab/>
              <w:t>-</w:t>
            </w:r>
            <w:r>
              <w:tab/>
              <w:t>Other</w:t>
            </w:r>
          </w:p>
          <w:p w14:paraId="59109A52" w14:textId="77777777" w:rsidR="00E546F5" w:rsidRDefault="00951CE2">
            <w:pPr>
              <w:pStyle w:val="Tier5Bullet"/>
            </w:pPr>
            <w:r>
              <w:tab/>
            </w:r>
            <w:r>
              <w:tab/>
            </w:r>
            <w:r>
              <w:tab/>
            </w:r>
            <w:r>
              <w:tab/>
              <w:t>-</w:t>
            </w:r>
            <w:r>
              <w:tab/>
              <w:t xml:space="preserve">for </w:t>
            </w:r>
            <w:r>
              <w:t>incorporation in ships, boats or other vessels listed in Table 1, for the purposes of their construction, repair, maintenance or conversion;</w:t>
            </w:r>
          </w:p>
          <w:p w14:paraId="59109A53" w14:textId="77777777" w:rsidR="00E546F5" w:rsidRDefault="00951CE2">
            <w:pPr>
              <w:pStyle w:val="Tier5Bullet"/>
            </w:pPr>
            <w:r>
              <w:tab/>
            </w:r>
            <w:r>
              <w:tab/>
            </w:r>
            <w:r>
              <w:tab/>
            </w:r>
            <w:r>
              <w:tab/>
              <w:t>-</w:t>
            </w:r>
            <w:r>
              <w:tab/>
              <w:t>for fitting to or equipping such ships, boats or other vessels;</w:t>
            </w:r>
          </w:p>
          <w:p w14:paraId="59109A54" w14:textId="77777777" w:rsidR="00E546F5" w:rsidRDefault="00951CE2">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A55" w14:textId="77777777" w:rsidR="00E546F5" w:rsidRDefault="00951CE2">
            <w:pPr>
              <w:pStyle w:val="Tier5Bullet"/>
            </w:pPr>
            <w:r>
              <w:tab/>
            </w:r>
            <w:r>
              <w:tab/>
            </w:r>
            <w:r>
              <w:tab/>
            </w:r>
            <w:r>
              <w:tab/>
              <w:t>-</w:t>
            </w:r>
            <w:r>
              <w:tab/>
              <w:t>for equipping the above platforms;</w:t>
            </w:r>
          </w:p>
          <w:p w14:paraId="59109A56" w14:textId="77777777" w:rsidR="00E546F5" w:rsidRDefault="00951CE2">
            <w:pPr>
              <w:pStyle w:val="Tier5Bullet"/>
            </w:pPr>
            <w:r>
              <w:tab/>
            </w:r>
            <w:r>
              <w:tab/>
            </w:r>
            <w:r>
              <w:tab/>
            </w:r>
            <w:r>
              <w:tab/>
              <w:t>-</w:t>
            </w:r>
            <w:r>
              <w:tab/>
              <w:t>for linking these dril</w:t>
            </w:r>
            <w:r>
              <w:t>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57" w14:textId="77777777" w:rsidR="00E546F5" w:rsidRDefault="00951CE2">
            <w:pPr>
              <w:pStyle w:val="NormalinTable"/>
            </w:pPr>
            <w:r>
              <w:t>0.0%</w:t>
            </w:r>
          </w:p>
        </w:tc>
      </w:tr>
      <w:tr w:rsidR="00E546F5" w14:paraId="59109A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59" w14:textId="77777777" w:rsidR="00E546F5" w:rsidRDefault="00951CE2">
            <w:pPr>
              <w:pStyle w:val="NormalinTable"/>
            </w:pPr>
            <w:r>
              <w:t>9405200000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5A" w14:textId="77777777" w:rsidR="00E546F5" w:rsidRDefault="00951CE2">
            <w:pPr>
              <w:pStyle w:val="Tier1"/>
            </w:pPr>
            <w:r>
              <w:t xml:space="preserve">Lamps and lighting fittings including searchlights and spotlights and parts thereof, not elsewhere specified or included; illuminated signs, illuminated nameplates and the like, having a </w:t>
            </w:r>
            <w:r>
              <w:t>permanently fixed light source, and parts thereof not elsewhere specified or included</w:t>
            </w:r>
          </w:p>
          <w:p w14:paraId="59109A5B" w14:textId="77777777" w:rsidR="00E546F5" w:rsidRDefault="00951CE2">
            <w:pPr>
              <w:pStyle w:val="Tier2"/>
            </w:pPr>
            <w:r>
              <w:t>-</w:t>
            </w:r>
            <w:r>
              <w:tab/>
              <w:t>Electric table, desk, bedside or floor-standing lamps</w:t>
            </w:r>
          </w:p>
          <w:p w14:paraId="59109A5C" w14:textId="77777777" w:rsidR="00E546F5" w:rsidRDefault="00951CE2">
            <w:pPr>
              <w:pStyle w:val="Tier2Bullet"/>
            </w:pPr>
            <w:r>
              <w:tab/>
              <w:t>-</w:t>
            </w:r>
            <w:r>
              <w:tab/>
              <w:t>for incorporation in ships, boats or other vessels listed in Table 1, for the purposes of their construction, r</w:t>
            </w:r>
            <w:r>
              <w:t>epair, maintenance or conversion;</w:t>
            </w:r>
          </w:p>
          <w:p w14:paraId="59109A5D" w14:textId="77777777" w:rsidR="00E546F5" w:rsidRDefault="00951CE2">
            <w:pPr>
              <w:pStyle w:val="Tier2Bullet"/>
            </w:pPr>
            <w:r>
              <w:tab/>
              <w:t>-</w:t>
            </w:r>
            <w:r>
              <w:tab/>
              <w:t>for fitting to or equipping such ships, boats or other vessels;</w:t>
            </w:r>
          </w:p>
          <w:p w14:paraId="59109A5E" w14:textId="77777777" w:rsidR="00E546F5" w:rsidRDefault="00951CE2">
            <w:pPr>
              <w:pStyle w:val="Tier2Bullet"/>
            </w:pPr>
            <w:r>
              <w:tab/>
              <w:t>-</w:t>
            </w:r>
            <w:r>
              <w:tab/>
              <w:t>for incorporation, for the purposes of their construction, repair, maintenance or conversion, in drilling or production platforms listed below: fixed, o</w:t>
            </w:r>
            <w:r>
              <w:t>f subheading ex 8430 49 or floating or submersible of subheading 8905 20;</w:t>
            </w:r>
          </w:p>
          <w:p w14:paraId="59109A5F" w14:textId="77777777" w:rsidR="00E546F5" w:rsidRDefault="00951CE2">
            <w:pPr>
              <w:pStyle w:val="Tier2Bullet"/>
            </w:pPr>
            <w:r>
              <w:tab/>
              <w:t>-</w:t>
            </w:r>
            <w:r>
              <w:tab/>
              <w:t>for equipping the above platforms;</w:t>
            </w:r>
          </w:p>
          <w:p w14:paraId="59109A6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61" w14:textId="77777777" w:rsidR="00E546F5" w:rsidRDefault="00951CE2">
            <w:pPr>
              <w:pStyle w:val="NormalinTable"/>
            </w:pPr>
            <w:r>
              <w:t>0.0%</w:t>
            </w:r>
          </w:p>
        </w:tc>
      </w:tr>
      <w:tr w:rsidR="00E546F5" w14:paraId="59109A6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63" w14:textId="77777777" w:rsidR="00E546F5" w:rsidRDefault="00951CE2">
            <w:pPr>
              <w:pStyle w:val="NormalinTable"/>
            </w:pPr>
            <w:r>
              <w:t>9405300000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64" w14:textId="77777777" w:rsidR="00E546F5" w:rsidRDefault="00951CE2">
            <w:pPr>
              <w:pStyle w:val="Tier1"/>
            </w:pPr>
            <w:r>
              <w:t xml:space="preserve">Lamps and lighting fittings including </w:t>
            </w:r>
            <w:r>
              <w:t>searchlights and spotlights and parts thereof, not elsewhere specified or included; illuminated signs, illuminated nameplates and the like, having a permanently fixed light source, and parts thereof not elsewhere specified or included</w:t>
            </w:r>
          </w:p>
          <w:p w14:paraId="59109A65" w14:textId="77777777" w:rsidR="00E546F5" w:rsidRDefault="00951CE2">
            <w:pPr>
              <w:pStyle w:val="Tier2"/>
            </w:pPr>
            <w:r>
              <w:t>-</w:t>
            </w:r>
            <w:r>
              <w:tab/>
              <w:t xml:space="preserve">Lighting sets of a </w:t>
            </w:r>
            <w:r>
              <w:t>kind used for Christmas trees</w:t>
            </w:r>
          </w:p>
          <w:p w14:paraId="59109A66"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A67" w14:textId="77777777" w:rsidR="00E546F5" w:rsidRDefault="00951CE2">
            <w:pPr>
              <w:pStyle w:val="Tier2Bullet"/>
            </w:pPr>
            <w:r>
              <w:tab/>
              <w:t>-</w:t>
            </w:r>
            <w:r>
              <w:tab/>
              <w:t>for fitting to or equipping such ships, boats or other vessels;</w:t>
            </w:r>
          </w:p>
          <w:p w14:paraId="59109A68" w14:textId="77777777" w:rsidR="00E546F5" w:rsidRDefault="00951CE2">
            <w:pPr>
              <w:pStyle w:val="Tier2Bullet"/>
            </w:pP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9A69" w14:textId="77777777" w:rsidR="00E546F5" w:rsidRDefault="00951CE2">
            <w:pPr>
              <w:pStyle w:val="Tier2Bullet"/>
            </w:pPr>
            <w:r>
              <w:tab/>
              <w:t>-</w:t>
            </w:r>
            <w:r>
              <w:tab/>
              <w:t>for equipping the above platforms;</w:t>
            </w:r>
          </w:p>
          <w:p w14:paraId="59109A6A"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6B" w14:textId="77777777" w:rsidR="00E546F5" w:rsidRDefault="00951CE2">
            <w:pPr>
              <w:pStyle w:val="NormalinTable"/>
            </w:pPr>
            <w:r>
              <w:t>0.0%</w:t>
            </w:r>
          </w:p>
        </w:tc>
      </w:tr>
      <w:tr w:rsidR="00E546F5" w14:paraId="59109A76"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6D" w14:textId="77777777" w:rsidR="00E546F5" w:rsidRDefault="00951CE2">
            <w:pPr>
              <w:pStyle w:val="NormalinTable"/>
            </w:pPr>
            <w:r>
              <w:t>9405400000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6E" w14:textId="77777777" w:rsidR="00E546F5" w:rsidRDefault="00951CE2">
            <w:pPr>
              <w:pStyle w:val="Tier1"/>
            </w:pPr>
            <w:r>
              <w:t>Lamps and lighting fittings including searchlights and spotlights and parts thereof, not elsewhere specified or included; illuminated signs, illuminated nameplates and t</w:t>
            </w:r>
            <w:r>
              <w:t>he like, having a permanently fixed light source, and parts thereof not elsewhere specified or included</w:t>
            </w:r>
          </w:p>
          <w:p w14:paraId="59109A6F" w14:textId="77777777" w:rsidR="00E546F5" w:rsidRDefault="00951CE2">
            <w:pPr>
              <w:pStyle w:val="Tier2"/>
            </w:pPr>
            <w:r>
              <w:t>-</w:t>
            </w:r>
            <w:r>
              <w:tab/>
              <w:t>Other electric lamps and lighting fittings</w:t>
            </w:r>
          </w:p>
          <w:p w14:paraId="59109A70" w14:textId="77777777" w:rsidR="00E546F5" w:rsidRDefault="00951CE2">
            <w:pPr>
              <w:pStyle w:val="Tier2Bullet"/>
            </w:pPr>
            <w:r>
              <w:tab/>
              <w:t>-</w:t>
            </w:r>
            <w:r>
              <w:tab/>
              <w:t xml:space="preserve">for incorporation in ships, boats or other vessels listed in Table 1, for the purposes of their </w:t>
            </w:r>
            <w:r>
              <w:t>construction, repair, maintenance or conversion;</w:t>
            </w:r>
          </w:p>
          <w:p w14:paraId="59109A71" w14:textId="77777777" w:rsidR="00E546F5" w:rsidRDefault="00951CE2">
            <w:pPr>
              <w:pStyle w:val="Tier2Bullet"/>
            </w:pPr>
            <w:r>
              <w:tab/>
              <w:t>-</w:t>
            </w:r>
            <w:r>
              <w:tab/>
              <w:t>for fitting to or equipping such ships, boats or other vessels;</w:t>
            </w:r>
          </w:p>
          <w:p w14:paraId="59109A72" w14:textId="77777777" w:rsidR="00E546F5" w:rsidRDefault="00951CE2">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14:paraId="59109A73" w14:textId="77777777" w:rsidR="00E546F5" w:rsidRDefault="00951CE2">
            <w:pPr>
              <w:pStyle w:val="Tier2Bullet"/>
            </w:pPr>
            <w:r>
              <w:tab/>
              <w:t>-</w:t>
            </w:r>
            <w:r>
              <w:tab/>
              <w:t>for equipping the above platforms;</w:t>
            </w:r>
          </w:p>
          <w:p w14:paraId="59109A74"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75" w14:textId="77777777" w:rsidR="00E546F5" w:rsidRDefault="00951CE2">
            <w:pPr>
              <w:pStyle w:val="NormalinTable"/>
            </w:pPr>
            <w:r>
              <w:t>0.0%</w:t>
            </w:r>
          </w:p>
        </w:tc>
      </w:tr>
      <w:tr w:rsidR="00E546F5" w14:paraId="59109A8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77" w14:textId="77777777" w:rsidR="00E546F5" w:rsidRDefault="00951CE2">
            <w:pPr>
              <w:pStyle w:val="NormalinTable"/>
            </w:pPr>
            <w:r>
              <w:t>9405500000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78" w14:textId="77777777" w:rsidR="00E546F5" w:rsidRDefault="00951CE2">
            <w:pPr>
              <w:pStyle w:val="Tier1"/>
            </w:pPr>
            <w:r>
              <w:t>Lamps and lighting fittings including sear</w:t>
            </w:r>
            <w:r>
              <w:t>chlights and spotlights and parts thereof, not elsewhere specified or included; illuminated signs, illuminated nameplates and the like, having a permanently fixed light source, and parts thereof not elsewhere specified or included</w:t>
            </w:r>
          </w:p>
          <w:p w14:paraId="59109A79" w14:textId="77777777" w:rsidR="00E546F5" w:rsidRDefault="00951CE2">
            <w:pPr>
              <w:pStyle w:val="Tier2"/>
            </w:pPr>
            <w:r>
              <w:t>-</w:t>
            </w:r>
            <w:r>
              <w:tab/>
              <w:t>Non-electrical lamps an</w:t>
            </w:r>
            <w:r>
              <w:t>d lighting fittings</w:t>
            </w:r>
          </w:p>
          <w:p w14:paraId="59109A7A"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A7B" w14:textId="77777777" w:rsidR="00E546F5" w:rsidRDefault="00951CE2">
            <w:pPr>
              <w:pStyle w:val="Tier2Bullet"/>
            </w:pPr>
            <w:r>
              <w:tab/>
              <w:t>-</w:t>
            </w:r>
            <w:r>
              <w:tab/>
              <w:t>for fitting to or equipping such ships, boats or other vessels;</w:t>
            </w:r>
          </w:p>
          <w:p w14:paraId="59109A7C"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A7D" w14:textId="77777777" w:rsidR="00E546F5" w:rsidRDefault="00951CE2">
            <w:pPr>
              <w:pStyle w:val="Tier2Bullet"/>
            </w:pPr>
            <w:r>
              <w:tab/>
              <w:t>-</w:t>
            </w:r>
            <w:r>
              <w:tab/>
              <w:t>for equipping the above platfor</w:t>
            </w:r>
            <w:r>
              <w:t>ms;</w:t>
            </w:r>
          </w:p>
          <w:p w14:paraId="59109A7E"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7F" w14:textId="77777777" w:rsidR="00E546F5" w:rsidRDefault="00951CE2">
            <w:pPr>
              <w:pStyle w:val="NormalinTable"/>
            </w:pPr>
            <w:r>
              <w:t>0.0%</w:t>
            </w:r>
          </w:p>
        </w:tc>
      </w:tr>
      <w:tr w:rsidR="00E546F5" w14:paraId="59109A8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81" w14:textId="77777777" w:rsidR="00E546F5" w:rsidRDefault="00951CE2">
            <w:pPr>
              <w:pStyle w:val="NormalinTable"/>
            </w:pPr>
            <w:r>
              <w:rPr>
                <w:rFonts w:eastAsia="Times New Roman"/>
                <w:color w:val="000000"/>
                <w:lang w:eastAsia="en-GB"/>
              </w:rPr>
              <w:t>9405602010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82" w14:textId="77777777" w:rsidR="00E546F5" w:rsidRDefault="00951CE2">
            <w:pPr>
              <w:pStyle w:val="Tier1"/>
            </w:pPr>
            <w:r>
              <w:rPr>
                <w:rFonts w:eastAsia="Times New Roman"/>
                <w:color w:val="000000"/>
                <w:lang w:eastAsia="en-GB"/>
              </w:rPr>
              <w:t>Lamps and lighting fittings including searchlights and spotlights and parts thereof, not elsewhere specified or included; illuminated signs, illuminated nameplates a</w:t>
            </w:r>
            <w:r>
              <w:rPr>
                <w:rFonts w:eastAsia="Times New Roman"/>
                <w:color w:val="000000"/>
                <w:lang w:eastAsia="en-GB"/>
              </w:rPr>
              <w:t>nd the like, having a permanently fixed light source, and parts thereof not elsewhere specified or included</w:t>
            </w:r>
            <w:r>
              <w:rPr>
                <w:rFonts w:eastAsia="Times New Roman"/>
                <w:color w:val="000000"/>
                <w:lang w:eastAsia="en-GB"/>
              </w:rPr>
              <w:br/>
            </w:r>
            <w:r>
              <w:rPr>
                <w:rFonts w:eastAsia="Times New Roman"/>
                <w:color w:val="000000"/>
                <w:lang w:eastAsia="en-GB"/>
              </w:rPr>
              <w:t>Illuminated signs, illuminated nameplates and the like</w:t>
            </w:r>
            <w:r>
              <w:rPr>
                <w:rFonts w:eastAsia="Times New Roman"/>
                <w:color w:val="000000"/>
                <w:lang w:eastAsia="en-GB"/>
              </w:rPr>
              <w:br/>
            </w:r>
            <w:r>
              <w:rPr>
                <w:rFonts w:eastAsia="Times New Roman"/>
                <w:color w:val="000000"/>
                <w:lang w:eastAsia="en-GB"/>
              </w:rPr>
              <w:t>Of plastics</w:t>
            </w:r>
            <w:r>
              <w:rPr>
                <w:rFonts w:eastAsia="Times New Roman"/>
                <w:color w:val="000000"/>
                <w:lang w:eastAsia="en-GB"/>
              </w:rPr>
              <w:br/>
            </w:r>
            <w:r>
              <w:rPr>
                <w:rFonts w:eastAsia="Times New Roman"/>
                <w:color w:val="000000"/>
                <w:lang w:eastAsia="en-GB"/>
              </w:rPr>
              <w:t>Illuminated signs, illuminated name-plates and the like, for use in civil aircraf</w:t>
            </w:r>
            <w:r>
              <w:rPr>
                <w:rFonts w:eastAsia="Times New Roman"/>
                <w:color w:val="000000"/>
                <w:lang w:eastAsia="en-GB"/>
              </w:rPr>
              <w:t>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83" w14:textId="77777777" w:rsidR="00E546F5" w:rsidRDefault="00951CE2">
            <w:pPr>
              <w:pStyle w:val="NormalinTable"/>
            </w:pPr>
            <w:r>
              <w:t>0.0%</w:t>
            </w:r>
          </w:p>
        </w:tc>
      </w:tr>
      <w:tr w:rsidR="00E546F5" w14:paraId="59109A9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85" w14:textId="77777777" w:rsidR="00E546F5" w:rsidRDefault="00951CE2">
            <w:pPr>
              <w:pStyle w:val="NormalinTable"/>
            </w:pPr>
            <w:r>
              <w:t>9405602090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86" w14:textId="77777777" w:rsidR="00E546F5" w:rsidRDefault="00951CE2">
            <w:pPr>
              <w:pStyle w:val="Tier1"/>
            </w:pPr>
            <w:r>
              <w:t xml:space="preserve">Lamps and lighting </w:t>
            </w:r>
            <w:r>
              <w:t>fittings including searchlights and spotlights and parts thereof, not elsewhere specified or included; illuminated signs, illuminated nameplates and the like, having a permanently fixed light source, and parts thereof not elsewhere specified or included</w:t>
            </w:r>
          </w:p>
          <w:p w14:paraId="59109A87" w14:textId="77777777" w:rsidR="00E546F5" w:rsidRDefault="00951CE2">
            <w:pPr>
              <w:pStyle w:val="Tier2"/>
            </w:pPr>
            <w:r>
              <w:t>-</w:t>
            </w:r>
            <w:r>
              <w:tab/>
            </w:r>
            <w:r>
              <w:t>Illuminated signs, illuminated nameplates and the like</w:t>
            </w:r>
          </w:p>
          <w:p w14:paraId="59109A88" w14:textId="77777777" w:rsidR="00E546F5" w:rsidRDefault="00951CE2">
            <w:pPr>
              <w:pStyle w:val="Tier3"/>
            </w:pPr>
            <w:r>
              <w:t>-</w:t>
            </w:r>
            <w:r>
              <w:tab/>
              <w:t>-</w:t>
            </w:r>
            <w:r>
              <w:tab/>
              <w:t>Of plastics</w:t>
            </w:r>
          </w:p>
          <w:p w14:paraId="59109A89" w14:textId="77777777" w:rsidR="00E546F5" w:rsidRDefault="00951CE2">
            <w:pPr>
              <w:pStyle w:val="Tier4"/>
            </w:pPr>
            <w:r>
              <w:t>-</w:t>
            </w:r>
            <w:r>
              <w:tab/>
              <w:t>-</w:t>
            </w:r>
            <w:r>
              <w:tab/>
              <w:t>-</w:t>
            </w:r>
            <w:r>
              <w:tab/>
              <w:t>Other</w:t>
            </w:r>
          </w:p>
          <w:p w14:paraId="59109A8A"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A8B" w14:textId="77777777" w:rsidR="00E546F5" w:rsidRDefault="00951CE2">
            <w:pPr>
              <w:pStyle w:val="Tier4Bullet"/>
            </w:pPr>
            <w:r>
              <w:tab/>
            </w:r>
            <w:r>
              <w:tab/>
            </w:r>
            <w:r>
              <w:tab/>
              <w:t>-</w:t>
            </w:r>
            <w:r>
              <w:tab/>
              <w:t xml:space="preserve">for fitting to </w:t>
            </w:r>
            <w:r>
              <w:t>or equipping such ships, boats or other vessels;</w:t>
            </w:r>
          </w:p>
          <w:p w14:paraId="59109A8C"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14:paraId="59109A8D" w14:textId="77777777" w:rsidR="00E546F5" w:rsidRDefault="00951CE2">
            <w:pPr>
              <w:pStyle w:val="Tier4Bullet"/>
            </w:pPr>
            <w:r>
              <w:tab/>
            </w:r>
            <w:r>
              <w:tab/>
            </w:r>
            <w:r>
              <w:tab/>
              <w:t>-</w:t>
            </w:r>
            <w:r>
              <w:tab/>
              <w:t>for equipping the above platforms;</w:t>
            </w:r>
          </w:p>
          <w:p w14:paraId="59109A8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8F" w14:textId="77777777" w:rsidR="00E546F5" w:rsidRDefault="00951CE2">
            <w:pPr>
              <w:pStyle w:val="NormalinTable"/>
            </w:pPr>
            <w:r>
              <w:t>0.0%</w:t>
            </w:r>
          </w:p>
        </w:tc>
      </w:tr>
      <w:tr w:rsidR="00E546F5" w14:paraId="59109A9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91" w14:textId="77777777" w:rsidR="00E546F5" w:rsidRDefault="00951CE2">
            <w:pPr>
              <w:pStyle w:val="NormalinTable"/>
            </w:pPr>
            <w:r>
              <w:rPr>
                <w:rFonts w:eastAsia="Times New Roman"/>
                <w:color w:val="000000"/>
                <w:lang w:eastAsia="en-GB"/>
              </w:rPr>
              <w:t>9405608010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92" w14:textId="77777777" w:rsidR="00E546F5" w:rsidRDefault="00951CE2">
            <w:pPr>
              <w:pStyle w:val="Tier1"/>
            </w:pPr>
            <w:r>
              <w:rPr>
                <w:rFonts w:eastAsia="Times New Roman"/>
                <w:color w:val="000000"/>
                <w:lang w:eastAsia="en-GB"/>
              </w:rPr>
              <w:t xml:space="preserve">Lamps and lighting fittings including searchlights and spotlights and parts thereof, not </w:t>
            </w:r>
            <w:r>
              <w:rPr>
                <w:rFonts w:eastAsia="Times New Roman"/>
                <w:color w:val="000000"/>
                <w:lang w:eastAsia="en-GB"/>
              </w:rPr>
              <w:t>elsewhere specified or included; illuminated signs, illuminated nameplates and the like, having a permanently fixed light source, and parts thereof not elsewhere specified or included</w:t>
            </w:r>
            <w:r>
              <w:rPr>
                <w:rFonts w:eastAsia="Times New Roman"/>
                <w:color w:val="000000"/>
                <w:lang w:eastAsia="en-GB"/>
              </w:rPr>
              <w:br/>
            </w:r>
            <w:r>
              <w:rPr>
                <w:rFonts w:eastAsia="Times New Roman"/>
                <w:color w:val="000000"/>
                <w:lang w:eastAsia="en-GB"/>
              </w:rPr>
              <w:t>Illuminated signs, illuminated nameplates and the like</w:t>
            </w:r>
            <w:r>
              <w:rPr>
                <w:rFonts w:eastAsia="Times New Roman"/>
                <w:color w:val="000000"/>
                <w:lang w:eastAsia="en-GB"/>
              </w:rPr>
              <w:br/>
            </w:r>
            <w:r>
              <w:rPr>
                <w:rFonts w:eastAsia="Times New Roman"/>
                <w:color w:val="000000"/>
                <w:lang w:eastAsia="en-GB"/>
              </w:rPr>
              <w:t>Of other material</w:t>
            </w:r>
            <w:r>
              <w:rPr>
                <w:rFonts w:eastAsia="Times New Roman"/>
                <w:color w:val="000000"/>
                <w:lang w:eastAsia="en-GB"/>
              </w:rPr>
              <w:t>s</w:t>
            </w:r>
            <w:r>
              <w:rPr>
                <w:rFonts w:eastAsia="Times New Roman"/>
                <w:color w:val="000000"/>
                <w:lang w:eastAsia="en-GB"/>
              </w:rPr>
              <w:br/>
            </w:r>
            <w:r>
              <w:rPr>
                <w:rFonts w:eastAsia="Times New Roman"/>
                <w:color w:val="000000"/>
                <w:lang w:eastAsia="en-GB"/>
              </w:rPr>
              <w:t>Illuminated signs, illuminated name-plates and the like, of base metal,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manufacture, repair, maintenance, rebuilding, modification or conve</w:t>
            </w:r>
            <w:r>
              <w:rPr>
                <w:rFonts w:eastAsia="Times New Roman"/>
                <w:color w:val="000000"/>
                <w:lang w:eastAsia="en-GB"/>
              </w:rPr>
              <w:t>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93" w14:textId="77777777" w:rsidR="00E546F5" w:rsidRDefault="00951CE2">
            <w:pPr>
              <w:pStyle w:val="NormalinTable"/>
            </w:pPr>
            <w:r>
              <w:t>0.0%</w:t>
            </w:r>
          </w:p>
        </w:tc>
      </w:tr>
      <w:tr w:rsidR="00E546F5" w14:paraId="59109AA0"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95" w14:textId="77777777" w:rsidR="00E546F5" w:rsidRDefault="00951CE2">
            <w:pPr>
              <w:pStyle w:val="NormalinTable"/>
            </w:pPr>
            <w:r>
              <w:t>9405608020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96" w14:textId="77777777" w:rsidR="00E546F5" w:rsidRDefault="00951CE2">
            <w:pPr>
              <w:pStyle w:val="Tier1"/>
            </w:pPr>
            <w:r>
              <w:t xml:space="preserve">Lamps and lighting fittings including searchlights and spotlights and parts thereof, not elsewhere specified or included; illuminated signs, illuminated nameplates and the like, having a </w:t>
            </w:r>
            <w:r>
              <w:t>permanently fixed light source, and parts thereof not elsewhere specified or included</w:t>
            </w:r>
          </w:p>
          <w:p w14:paraId="59109A97" w14:textId="77777777" w:rsidR="00E546F5" w:rsidRDefault="00951CE2">
            <w:pPr>
              <w:pStyle w:val="Tier2"/>
            </w:pPr>
            <w:r>
              <w:t>-</w:t>
            </w:r>
            <w:r>
              <w:tab/>
              <w:t>Illuminated signs, illuminated nameplates and the like</w:t>
            </w:r>
          </w:p>
          <w:p w14:paraId="59109A98" w14:textId="77777777" w:rsidR="00E546F5" w:rsidRDefault="00951CE2">
            <w:pPr>
              <w:pStyle w:val="Tier3"/>
            </w:pPr>
            <w:r>
              <w:t>-</w:t>
            </w:r>
            <w:r>
              <w:tab/>
              <w:t>-</w:t>
            </w:r>
            <w:r>
              <w:tab/>
              <w:t>Of other materials</w:t>
            </w:r>
          </w:p>
          <w:p w14:paraId="59109A99" w14:textId="77777777" w:rsidR="00E546F5" w:rsidRDefault="00951CE2">
            <w:pPr>
              <w:pStyle w:val="Tier4"/>
            </w:pPr>
            <w:r>
              <w:t>-</w:t>
            </w:r>
            <w:r>
              <w:tab/>
              <w:t>-</w:t>
            </w:r>
            <w:r>
              <w:tab/>
              <w:t>-</w:t>
            </w:r>
            <w:r>
              <w:tab/>
              <w:t>Hand-made</w:t>
            </w:r>
          </w:p>
          <w:p w14:paraId="59109A9A" w14:textId="77777777" w:rsidR="00E546F5" w:rsidRDefault="00951CE2">
            <w:pPr>
              <w:pStyle w:val="Tier4Bullet"/>
            </w:pPr>
            <w:r>
              <w:tab/>
            </w:r>
            <w:r>
              <w:tab/>
            </w:r>
            <w:r>
              <w:tab/>
              <w:t>-</w:t>
            </w:r>
            <w:r>
              <w:tab/>
              <w:t>for incorporation in ships, boats or other vessels listed in Table 1,</w:t>
            </w:r>
            <w:r>
              <w:t xml:space="preserve"> for the purposes of their construction, repair, maintenance or conversion;</w:t>
            </w:r>
          </w:p>
          <w:p w14:paraId="59109A9B" w14:textId="77777777" w:rsidR="00E546F5" w:rsidRDefault="00951CE2">
            <w:pPr>
              <w:pStyle w:val="Tier4Bullet"/>
            </w:pPr>
            <w:r>
              <w:tab/>
            </w:r>
            <w:r>
              <w:tab/>
            </w:r>
            <w:r>
              <w:tab/>
              <w:t>-</w:t>
            </w:r>
            <w:r>
              <w:tab/>
              <w:t>for fitting to or equipping such ships, boats or other vessels;</w:t>
            </w:r>
          </w:p>
          <w:p w14:paraId="59109A9C" w14:textId="77777777" w:rsidR="00E546F5" w:rsidRDefault="00951CE2">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14:paraId="59109A9D" w14:textId="77777777" w:rsidR="00E546F5" w:rsidRDefault="00951CE2">
            <w:pPr>
              <w:pStyle w:val="Tier4Bullet"/>
            </w:pPr>
            <w:r>
              <w:tab/>
            </w:r>
            <w:r>
              <w:tab/>
            </w:r>
            <w:r>
              <w:tab/>
              <w:t>-</w:t>
            </w:r>
            <w:r>
              <w:tab/>
              <w:t>for equipping the above platforms;</w:t>
            </w:r>
          </w:p>
          <w:p w14:paraId="59109A9E"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9F" w14:textId="77777777" w:rsidR="00E546F5" w:rsidRDefault="00951CE2">
            <w:pPr>
              <w:pStyle w:val="NormalinTable"/>
            </w:pPr>
            <w:r>
              <w:t>0.0%</w:t>
            </w:r>
          </w:p>
        </w:tc>
      </w:tr>
      <w:tr w:rsidR="00E546F5" w14:paraId="59109AA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A1" w14:textId="77777777" w:rsidR="00E546F5" w:rsidRDefault="00951CE2">
            <w:pPr>
              <w:pStyle w:val="NormalinTable"/>
            </w:pPr>
            <w:r>
              <w:t>940560809</w:t>
            </w:r>
            <w:r>
              <w:t>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A2" w14:textId="77777777" w:rsidR="00E546F5" w:rsidRDefault="00951CE2">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w:t>
            </w:r>
            <w:r>
              <w:t>cified or included</w:t>
            </w:r>
          </w:p>
          <w:p w14:paraId="59109AA3" w14:textId="77777777" w:rsidR="00E546F5" w:rsidRDefault="00951CE2">
            <w:pPr>
              <w:pStyle w:val="Tier2"/>
            </w:pPr>
            <w:r>
              <w:t>-</w:t>
            </w:r>
            <w:r>
              <w:tab/>
              <w:t>Illuminated signs, illuminated nameplates and the like</w:t>
            </w:r>
          </w:p>
          <w:p w14:paraId="59109AA4" w14:textId="77777777" w:rsidR="00E546F5" w:rsidRDefault="00951CE2">
            <w:pPr>
              <w:pStyle w:val="Tier3"/>
            </w:pPr>
            <w:r>
              <w:t>-</w:t>
            </w:r>
            <w:r>
              <w:tab/>
              <w:t>-</w:t>
            </w:r>
            <w:r>
              <w:tab/>
              <w:t>Of other materials</w:t>
            </w:r>
          </w:p>
          <w:p w14:paraId="59109AA5" w14:textId="77777777" w:rsidR="00E546F5" w:rsidRDefault="00951CE2">
            <w:pPr>
              <w:pStyle w:val="Tier4"/>
            </w:pPr>
            <w:r>
              <w:t>-</w:t>
            </w:r>
            <w:r>
              <w:tab/>
              <w:t>-</w:t>
            </w:r>
            <w:r>
              <w:tab/>
              <w:t>-</w:t>
            </w:r>
            <w:r>
              <w:tab/>
              <w:t>Other</w:t>
            </w:r>
          </w:p>
          <w:p w14:paraId="59109AA6" w14:textId="77777777" w:rsidR="00E546F5" w:rsidRDefault="00951CE2">
            <w:pPr>
              <w:pStyle w:val="Tier4Bullet"/>
            </w:pPr>
            <w:r>
              <w:tab/>
            </w:r>
            <w:r>
              <w:tab/>
            </w:r>
            <w:r>
              <w:tab/>
              <w:t>-</w:t>
            </w:r>
            <w:r>
              <w:tab/>
              <w:t xml:space="preserve">for incorporation in ships, boats or other vessels listed in Table 1, for the purposes of their construction, repair, maintenance or </w:t>
            </w:r>
            <w:r>
              <w:t>conversion;</w:t>
            </w:r>
          </w:p>
          <w:p w14:paraId="59109AA7" w14:textId="77777777" w:rsidR="00E546F5" w:rsidRDefault="00951CE2">
            <w:pPr>
              <w:pStyle w:val="Tier4Bullet"/>
            </w:pPr>
            <w:r>
              <w:tab/>
            </w:r>
            <w:r>
              <w:tab/>
            </w:r>
            <w:r>
              <w:tab/>
              <w:t>-</w:t>
            </w:r>
            <w:r>
              <w:tab/>
              <w:t>for fitting to or equipping such ships, boats or other vessels;</w:t>
            </w:r>
          </w:p>
          <w:p w14:paraId="59109AA8"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14:paraId="59109AA9" w14:textId="77777777" w:rsidR="00E546F5" w:rsidRDefault="00951CE2">
            <w:pPr>
              <w:pStyle w:val="Tier4Bullet"/>
            </w:pPr>
            <w:r>
              <w:tab/>
            </w:r>
            <w:r>
              <w:tab/>
            </w:r>
            <w:r>
              <w:tab/>
              <w:t>-</w:t>
            </w:r>
            <w:r>
              <w:tab/>
              <w:t>for equipping the above platforms;</w:t>
            </w:r>
          </w:p>
          <w:p w14:paraId="59109AAA"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AB" w14:textId="77777777" w:rsidR="00E546F5" w:rsidRDefault="00951CE2">
            <w:pPr>
              <w:pStyle w:val="NormalinTable"/>
            </w:pPr>
            <w:r>
              <w:t>0.0%</w:t>
            </w:r>
          </w:p>
        </w:tc>
      </w:tr>
      <w:tr w:rsidR="00E546F5" w14:paraId="59109A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AD" w14:textId="77777777" w:rsidR="00E546F5" w:rsidRDefault="00951CE2">
            <w:pPr>
              <w:pStyle w:val="NormalinTable"/>
            </w:pPr>
            <w:r>
              <w:t>9405910000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AE" w14:textId="77777777" w:rsidR="00E546F5" w:rsidRDefault="00951CE2">
            <w:pPr>
              <w:pStyle w:val="Tier1"/>
            </w:pPr>
            <w:r>
              <w:t>Lamps and lighting fittings including searchlights and spotlights and p</w:t>
            </w:r>
            <w:r>
              <w:t>arts thereof, not elsewhere specified or included; illuminated signs, illuminated nameplates and the like, having a permanently fixed light source, and parts thereof not elsewhere specified or included</w:t>
            </w:r>
          </w:p>
          <w:p w14:paraId="59109AAF" w14:textId="77777777" w:rsidR="00E546F5" w:rsidRDefault="00951CE2">
            <w:pPr>
              <w:pStyle w:val="Tier2"/>
            </w:pPr>
            <w:r>
              <w:t>-</w:t>
            </w:r>
            <w:r>
              <w:tab/>
              <w:t>Parts</w:t>
            </w:r>
          </w:p>
          <w:p w14:paraId="59109AB0" w14:textId="77777777" w:rsidR="00E546F5" w:rsidRDefault="00951CE2">
            <w:pPr>
              <w:pStyle w:val="Tier3"/>
            </w:pPr>
            <w:r>
              <w:t>-</w:t>
            </w:r>
            <w:r>
              <w:tab/>
              <w:t>-</w:t>
            </w:r>
            <w:r>
              <w:tab/>
              <w:t>Of glass</w:t>
            </w:r>
          </w:p>
          <w:p w14:paraId="59109AB1" w14:textId="77777777" w:rsidR="00E546F5" w:rsidRDefault="00951CE2">
            <w:pPr>
              <w:pStyle w:val="Tier3Bullet"/>
            </w:pPr>
            <w:r>
              <w:tab/>
            </w:r>
            <w:r>
              <w:tab/>
              <w:t>-</w:t>
            </w:r>
            <w:r>
              <w:tab/>
              <w:t xml:space="preserve">for </w:t>
            </w:r>
            <w:r>
              <w:t>incorporation in ships, boats or other vessels listed in Table 1, for the purposes of their construction, repair, maintenance or conversion;</w:t>
            </w:r>
          </w:p>
          <w:p w14:paraId="59109AB2" w14:textId="77777777" w:rsidR="00E546F5" w:rsidRDefault="00951CE2">
            <w:pPr>
              <w:pStyle w:val="Tier3Bullet"/>
            </w:pPr>
            <w:r>
              <w:tab/>
            </w:r>
            <w:r>
              <w:tab/>
              <w:t>-</w:t>
            </w:r>
            <w:r>
              <w:tab/>
              <w:t>for fitting to or equipping such ships, boats or other vessels;</w:t>
            </w:r>
          </w:p>
          <w:p w14:paraId="59109AB3" w14:textId="77777777" w:rsidR="00E546F5" w:rsidRDefault="00951CE2">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14:paraId="59109AB4" w14:textId="77777777" w:rsidR="00E546F5" w:rsidRDefault="00951CE2">
            <w:pPr>
              <w:pStyle w:val="Tier3Bullet"/>
            </w:pPr>
            <w:r>
              <w:tab/>
            </w:r>
            <w:r>
              <w:tab/>
              <w:t>-</w:t>
            </w:r>
            <w:r>
              <w:tab/>
              <w:t>for equipping the above platforms;</w:t>
            </w:r>
          </w:p>
          <w:p w14:paraId="59109AB5" w14:textId="77777777" w:rsidR="00E546F5" w:rsidRDefault="00951CE2">
            <w:pPr>
              <w:pStyle w:val="Tier3Bullet"/>
            </w:pPr>
            <w:r>
              <w:tab/>
            </w:r>
            <w:r>
              <w:tab/>
              <w:t>-</w:t>
            </w:r>
            <w:r>
              <w:tab/>
              <w:t xml:space="preserve">for linking these drilling or </w:t>
            </w:r>
            <w:r>
              <w:t>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B6" w14:textId="77777777" w:rsidR="00E546F5" w:rsidRDefault="00951CE2">
            <w:pPr>
              <w:pStyle w:val="NormalinTable"/>
            </w:pPr>
            <w:r>
              <w:t>0.0%</w:t>
            </w:r>
          </w:p>
        </w:tc>
      </w:tr>
      <w:tr w:rsidR="00E546F5" w14:paraId="59109AB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B8" w14:textId="77777777" w:rsidR="00E546F5" w:rsidRDefault="00951CE2">
            <w:pPr>
              <w:pStyle w:val="NormalinTable"/>
            </w:pPr>
            <w:r>
              <w:rPr>
                <w:rFonts w:eastAsia="Times New Roman"/>
                <w:color w:val="000000"/>
                <w:lang w:eastAsia="en-GB"/>
              </w:rPr>
              <w:t>9405920010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B9" w14:textId="77777777" w:rsidR="00E546F5" w:rsidRDefault="00951CE2">
            <w:pPr>
              <w:pStyle w:val="Tier1"/>
            </w:pPr>
            <w:r>
              <w:rPr>
                <w:rFonts w:eastAsia="Times New Roman"/>
                <w:color w:val="000000"/>
                <w:lang w:eastAsia="en-GB"/>
              </w:rPr>
              <w:t xml:space="preserve">Lamps and lighting fittings including searchlights and spotlights and parts thereof, not elsewhere specified or included; illuminated signs, illuminated nameplates and the like, having a </w:t>
            </w:r>
            <w:r>
              <w:rPr>
                <w:rFonts w:eastAsia="Times New Roman"/>
                <w:color w:val="000000"/>
                <w:lang w:eastAsia="en-GB"/>
              </w:rPr>
              <w:t>permanently fixed light source, and parts thereof not elsewhere specified or included</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Of plastics</w:t>
            </w:r>
            <w:r>
              <w:rPr>
                <w:rFonts w:eastAsia="Times New Roman"/>
                <w:color w:val="000000"/>
                <w:lang w:eastAsia="en-GB"/>
              </w:rPr>
              <w:br/>
            </w:r>
            <w:r>
              <w:rPr>
                <w:rFonts w:eastAsia="Times New Roman"/>
                <w:color w:val="000000"/>
                <w:lang w:eastAsia="en-GB"/>
              </w:rPr>
              <w:t>Parts of the articles of subheading 9405 10 or 9405 60,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w:t>
            </w:r>
            <w:r>
              <w:rPr>
                <w:rFonts w:eastAsia="Times New Roman"/>
                <w:color w:val="000000"/>
                <w:lang w:eastAsia="en-GB"/>
              </w:rPr>
              <w:t>he course of their manufacture,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BA" w14:textId="77777777" w:rsidR="00E546F5" w:rsidRDefault="00951CE2">
            <w:pPr>
              <w:pStyle w:val="NormalinTable"/>
            </w:pPr>
            <w:r>
              <w:t>0.0%</w:t>
            </w:r>
          </w:p>
        </w:tc>
      </w:tr>
      <w:tr w:rsidR="00E546F5" w14:paraId="59109AC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BC" w14:textId="77777777" w:rsidR="00E546F5" w:rsidRDefault="00951CE2">
            <w:pPr>
              <w:pStyle w:val="NormalinTable"/>
            </w:pPr>
            <w:r>
              <w:t>9405920090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BD" w14:textId="77777777" w:rsidR="00E546F5" w:rsidRDefault="00951CE2">
            <w:pPr>
              <w:pStyle w:val="Tier1"/>
            </w:pPr>
            <w:r>
              <w:t>Lamps and lighting fittings including searchlights and spotlights and parts thereof, not elsewhere sp</w:t>
            </w:r>
            <w:r>
              <w:t>ecified or included; illuminated signs, illuminated nameplates and the like, having a permanently fixed light source, and parts thereof not elsewhere specified or included</w:t>
            </w:r>
          </w:p>
          <w:p w14:paraId="59109ABE" w14:textId="77777777" w:rsidR="00E546F5" w:rsidRDefault="00951CE2">
            <w:pPr>
              <w:pStyle w:val="Tier2"/>
            </w:pPr>
            <w:r>
              <w:t>-</w:t>
            </w:r>
            <w:r>
              <w:tab/>
              <w:t>Parts</w:t>
            </w:r>
          </w:p>
          <w:p w14:paraId="59109ABF" w14:textId="77777777" w:rsidR="00E546F5" w:rsidRDefault="00951CE2">
            <w:pPr>
              <w:pStyle w:val="Tier3"/>
            </w:pPr>
            <w:r>
              <w:t>-</w:t>
            </w:r>
            <w:r>
              <w:tab/>
              <w:t>-</w:t>
            </w:r>
            <w:r>
              <w:tab/>
              <w:t>Of plastics</w:t>
            </w:r>
          </w:p>
          <w:p w14:paraId="59109AC0" w14:textId="77777777" w:rsidR="00E546F5" w:rsidRDefault="00951CE2">
            <w:pPr>
              <w:pStyle w:val="Tier4"/>
            </w:pPr>
            <w:r>
              <w:t>-</w:t>
            </w:r>
            <w:r>
              <w:tab/>
              <w:t>-</w:t>
            </w:r>
            <w:r>
              <w:tab/>
              <w:t>-</w:t>
            </w:r>
            <w:r>
              <w:tab/>
              <w:t>Other</w:t>
            </w:r>
          </w:p>
          <w:p w14:paraId="59109AC1" w14:textId="77777777" w:rsidR="00E546F5" w:rsidRDefault="00951CE2">
            <w:pPr>
              <w:pStyle w:val="Tier4Bullet"/>
            </w:pPr>
            <w:r>
              <w:tab/>
            </w:r>
            <w:r>
              <w:tab/>
            </w:r>
            <w:r>
              <w:tab/>
              <w:t>-</w:t>
            </w:r>
            <w:r>
              <w:tab/>
              <w:t xml:space="preserve">for incorporation in ships, boats or other </w:t>
            </w:r>
            <w:r>
              <w:t>vessels listed in Table 1, for the purposes of their construction, repair, maintenance or conversion;</w:t>
            </w:r>
          </w:p>
          <w:p w14:paraId="59109AC2" w14:textId="77777777" w:rsidR="00E546F5" w:rsidRDefault="00951CE2">
            <w:pPr>
              <w:pStyle w:val="Tier4Bullet"/>
            </w:pPr>
            <w:r>
              <w:tab/>
            </w:r>
            <w:r>
              <w:tab/>
            </w:r>
            <w:r>
              <w:tab/>
              <w:t>-</w:t>
            </w:r>
            <w:r>
              <w:tab/>
              <w:t>for fitting to or equipping such ships, boats or other vessels;</w:t>
            </w:r>
          </w:p>
          <w:p w14:paraId="59109AC3" w14:textId="77777777" w:rsidR="00E546F5" w:rsidRDefault="00951CE2">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14:paraId="59109AC4" w14:textId="77777777" w:rsidR="00E546F5" w:rsidRDefault="00951CE2">
            <w:pPr>
              <w:pStyle w:val="Tier4Bullet"/>
            </w:pPr>
            <w:r>
              <w:tab/>
            </w:r>
            <w:r>
              <w:tab/>
            </w:r>
            <w:r>
              <w:tab/>
              <w:t>-</w:t>
            </w:r>
            <w:r>
              <w:tab/>
              <w:t>for equipping the above platforms;</w:t>
            </w:r>
          </w:p>
          <w:p w14:paraId="59109AC5" w14:textId="77777777" w:rsidR="00E546F5" w:rsidRDefault="00951CE2">
            <w:pPr>
              <w:pStyle w:val="Tier4Bullet"/>
            </w:pPr>
            <w:r>
              <w:tab/>
            </w:r>
            <w:r>
              <w:tab/>
            </w:r>
            <w:r>
              <w:tab/>
              <w:t>-</w:t>
            </w:r>
            <w:r>
              <w:tab/>
              <w:t>for linking these drilling or production platforms t</w:t>
            </w:r>
            <w:r>
              <w: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C6" w14:textId="77777777" w:rsidR="00E546F5" w:rsidRDefault="00951CE2">
            <w:pPr>
              <w:pStyle w:val="NormalinTable"/>
            </w:pPr>
            <w:r>
              <w:t>0.0%</w:t>
            </w:r>
          </w:p>
        </w:tc>
      </w:tr>
      <w:tr w:rsidR="00E546F5" w14:paraId="59109AC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C8" w14:textId="77777777" w:rsidR="00E546F5" w:rsidRDefault="00951CE2">
            <w:pPr>
              <w:pStyle w:val="NormalinTable"/>
            </w:pPr>
            <w:r>
              <w:rPr>
                <w:rFonts w:eastAsia="Times New Roman"/>
                <w:color w:val="000000"/>
                <w:lang w:eastAsia="en-GB"/>
              </w:rPr>
              <w:t>9405990010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C9" w14:textId="77777777" w:rsidR="00E546F5" w:rsidRDefault="00951CE2">
            <w:pPr>
              <w:pStyle w:val="Tier1"/>
            </w:pPr>
            <w:r>
              <w:rPr>
                <w:rFonts w:eastAsia="Times New Roman"/>
                <w:color w:val="000000"/>
                <w:lang w:eastAsia="en-GB"/>
              </w:rPr>
              <w:t>Lamps and lighting fittings including searchlights and spotlights and parts thereof, not elsewhere specified or included; illuminated signs, illuminated nameplates and the like, having a permanently fixed light source, and p</w:t>
            </w:r>
            <w:r>
              <w:rPr>
                <w:rFonts w:eastAsia="Times New Roman"/>
                <w:color w:val="000000"/>
                <w:lang w:eastAsia="en-GB"/>
              </w:rPr>
              <w:t>arts thereof not elsewhere specified or included</w:t>
            </w:r>
            <w:r>
              <w:rPr>
                <w:rFonts w:eastAsia="Times New Roman"/>
                <w:color w:val="000000"/>
                <w:lang w:eastAsia="en-GB"/>
              </w:rPr>
              <w:br/>
            </w:r>
            <w:r>
              <w:rPr>
                <w:rFonts w:eastAsia="Times New Roman"/>
                <w:color w:val="000000"/>
                <w:lang w:eastAsia="en-GB"/>
              </w:rPr>
              <w:t>Parts</w:t>
            </w:r>
            <w:r>
              <w:rPr>
                <w:rFonts w:eastAsia="Times New Roman"/>
                <w:color w:val="000000"/>
                <w:lang w:eastAsia="en-GB"/>
              </w:rPr>
              <w:br/>
            </w:r>
            <w:r>
              <w:rPr>
                <w:rFonts w:eastAsia="Times New Roman"/>
                <w:color w:val="000000"/>
                <w:lang w:eastAsia="en-GB"/>
              </w:rPr>
              <w:t>Other</w:t>
            </w:r>
            <w:r>
              <w:rPr>
                <w:rFonts w:eastAsia="Times New Roman"/>
                <w:color w:val="000000"/>
                <w:lang w:eastAsia="en-GB"/>
              </w:rPr>
              <w:br/>
            </w:r>
            <w:r>
              <w:rPr>
                <w:rFonts w:eastAsia="Times New Roman"/>
                <w:color w:val="000000"/>
                <w:lang w:eastAsia="en-GB"/>
              </w:rPr>
              <w:t>Parts of the articles of subheading 9405 10 or 9405 60, of base metal, for use in civil aircraft</w:t>
            </w:r>
            <w:r>
              <w:rPr>
                <w:rFonts w:eastAsia="Times New Roman"/>
                <w:color w:val="000000"/>
                <w:lang w:eastAsia="en-GB"/>
              </w:rPr>
              <w:br/>
            </w:r>
            <w:r>
              <w:rPr>
                <w:rFonts w:eastAsia="Times New Roman"/>
                <w:color w:val="000000"/>
                <w:lang w:eastAsia="en-GB"/>
              </w:rPr>
              <w:t>• use in civil aircraft</w:t>
            </w:r>
            <w:r>
              <w:rPr>
                <w:rFonts w:eastAsia="Times New Roman"/>
                <w:color w:val="000000"/>
                <w:lang w:eastAsia="en-GB"/>
              </w:rPr>
              <w:br/>
            </w:r>
            <w:r>
              <w:rPr>
                <w:rFonts w:eastAsia="Times New Roman"/>
                <w:color w:val="000000"/>
                <w:lang w:eastAsia="en-GB"/>
              </w:rPr>
              <w:t>• use for incorporation in civil aircraft in the course of their manufactu</w:t>
            </w:r>
            <w:r>
              <w:rPr>
                <w:rFonts w:eastAsia="Times New Roman"/>
                <w:color w:val="000000"/>
                <w:lang w:eastAsia="en-GB"/>
              </w:rPr>
              <w:t>re, repair, maintenance, rebuilding, modification or conversion</w:t>
            </w:r>
            <w:r>
              <w:rPr>
                <w:rFonts w:eastAsia="Times New Roman"/>
                <w:color w:val="000000"/>
                <w:lang w:eastAsia="en-GB"/>
              </w:rPr>
              <w:br/>
            </w:r>
            <w:r>
              <w:rPr>
                <w:rFonts w:eastAsia="Times New Roman"/>
                <w:color w:val="000000"/>
                <w:lang w:eastAsia="en-GB"/>
              </w:rPr>
              <w:t>• use in ground flying trainers for civil use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CA" w14:textId="77777777" w:rsidR="00E546F5" w:rsidRDefault="00951CE2">
            <w:pPr>
              <w:pStyle w:val="NormalinTable"/>
            </w:pPr>
            <w:r>
              <w:t>0.0%</w:t>
            </w:r>
          </w:p>
        </w:tc>
      </w:tr>
      <w:tr w:rsidR="00E546F5" w14:paraId="59109AD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CC" w14:textId="77777777" w:rsidR="00E546F5" w:rsidRDefault="00951CE2">
            <w:pPr>
              <w:pStyle w:val="NormalinTable"/>
            </w:pPr>
            <w:r>
              <w:t>9405990020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CD" w14:textId="77777777" w:rsidR="00E546F5" w:rsidRDefault="00951CE2">
            <w:pPr>
              <w:pStyle w:val="Tier1"/>
            </w:pPr>
            <w:r>
              <w:t>Lamps and lighting fittings including searchlights and spotlights and parts thereof, not elsewhere specified or included; illumin</w:t>
            </w:r>
            <w:r>
              <w:t>ated signs, illuminated nameplates and the like, having a permanently fixed light source, and parts thereof not elsewhere specified or included</w:t>
            </w:r>
          </w:p>
          <w:p w14:paraId="59109ACE" w14:textId="77777777" w:rsidR="00E546F5" w:rsidRDefault="00951CE2">
            <w:pPr>
              <w:pStyle w:val="Tier2"/>
            </w:pPr>
            <w:r>
              <w:t>-</w:t>
            </w:r>
            <w:r>
              <w:tab/>
              <w:t>Parts</w:t>
            </w:r>
          </w:p>
          <w:p w14:paraId="59109ACF" w14:textId="77777777" w:rsidR="00E546F5" w:rsidRDefault="00951CE2">
            <w:pPr>
              <w:pStyle w:val="Tier3"/>
            </w:pPr>
            <w:r>
              <w:t>-</w:t>
            </w:r>
            <w:r>
              <w:tab/>
              <w:t>-</w:t>
            </w:r>
            <w:r>
              <w:tab/>
              <w:t>Other</w:t>
            </w:r>
          </w:p>
          <w:p w14:paraId="59109AD0" w14:textId="77777777" w:rsidR="00E546F5" w:rsidRDefault="00951CE2">
            <w:pPr>
              <w:pStyle w:val="Tier4"/>
            </w:pPr>
            <w:r>
              <w:t>-</w:t>
            </w:r>
            <w:r>
              <w:tab/>
              <w:t>-</w:t>
            </w:r>
            <w:r>
              <w:tab/>
              <w:t>-</w:t>
            </w:r>
            <w:r>
              <w:tab/>
              <w:t>Hand-made</w:t>
            </w:r>
          </w:p>
          <w:p w14:paraId="59109AD1" w14:textId="77777777" w:rsidR="00E546F5" w:rsidRDefault="00951CE2">
            <w:pPr>
              <w:pStyle w:val="Tier4Bullet"/>
            </w:pPr>
            <w:r>
              <w:tab/>
            </w:r>
            <w:r>
              <w:tab/>
            </w:r>
            <w:r>
              <w:tab/>
              <w:t>-</w:t>
            </w:r>
            <w:r>
              <w:tab/>
              <w:t xml:space="preserve">for incorporation in ships, boats or other vessels listed in Table 1, </w:t>
            </w:r>
            <w:r>
              <w:t>for the purposes of their construction, repair, maintenance or conversion;</w:t>
            </w:r>
          </w:p>
          <w:p w14:paraId="59109AD2" w14:textId="77777777" w:rsidR="00E546F5" w:rsidRDefault="00951CE2">
            <w:pPr>
              <w:pStyle w:val="Tier4Bullet"/>
            </w:pPr>
            <w:r>
              <w:tab/>
            </w:r>
            <w:r>
              <w:tab/>
            </w:r>
            <w:r>
              <w:tab/>
              <w:t>-</w:t>
            </w:r>
            <w:r>
              <w:tab/>
              <w:t>for fitting to or equipping such ships, boats or other vessels;</w:t>
            </w:r>
          </w:p>
          <w:p w14:paraId="59109AD3" w14:textId="77777777" w:rsidR="00E546F5" w:rsidRDefault="00951CE2">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14:paraId="59109AD4" w14:textId="77777777" w:rsidR="00E546F5" w:rsidRDefault="00951CE2">
            <w:pPr>
              <w:pStyle w:val="Tier4Bullet"/>
            </w:pPr>
            <w:r>
              <w:tab/>
            </w:r>
            <w:r>
              <w:tab/>
            </w:r>
            <w:r>
              <w:tab/>
              <w:t>-</w:t>
            </w:r>
            <w:r>
              <w:tab/>
              <w:t>for equipping the above platforms;</w:t>
            </w:r>
          </w:p>
          <w:p w14:paraId="59109AD5"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D6" w14:textId="77777777" w:rsidR="00E546F5" w:rsidRDefault="00951CE2">
            <w:pPr>
              <w:pStyle w:val="NormalinTable"/>
            </w:pPr>
            <w:r>
              <w:t>0.0%</w:t>
            </w:r>
          </w:p>
        </w:tc>
      </w:tr>
      <w:tr w:rsidR="00E546F5" w14:paraId="59109AE3"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D8" w14:textId="77777777" w:rsidR="00E546F5" w:rsidRDefault="00951CE2">
            <w:pPr>
              <w:pStyle w:val="NormalinTable"/>
            </w:pPr>
            <w:r>
              <w:t>9405990090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D9" w14:textId="77777777" w:rsidR="00E546F5" w:rsidRDefault="00951CE2">
            <w:pPr>
              <w:pStyle w:val="Tier1"/>
            </w:pPr>
            <w:r>
              <w:t>Lamps and lighting fittings including searchlights and spotlights and parts thereof, not elsewhere specified or included; illuminated signs, illuminated nameplates and the like, having a permanently fixed light source, and parts thereof not else</w:t>
            </w:r>
            <w:r>
              <w:t>where specified or included</w:t>
            </w:r>
          </w:p>
          <w:p w14:paraId="59109ADA" w14:textId="77777777" w:rsidR="00E546F5" w:rsidRDefault="00951CE2">
            <w:pPr>
              <w:pStyle w:val="Tier2"/>
            </w:pPr>
            <w:r>
              <w:t>-</w:t>
            </w:r>
            <w:r>
              <w:tab/>
              <w:t>Parts</w:t>
            </w:r>
          </w:p>
          <w:p w14:paraId="59109ADB" w14:textId="77777777" w:rsidR="00E546F5" w:rsidRDefault="00951CE2">
            <w:pPr>
              <w:pStyle w:val="Tier3"/>
            </w:pPr>
            <w:r>
              <w:t>-</w:t>
            </w:r>
            <w:r>
              <w:tab/>
              <w:t>-</w:t>
            </w:r>
            <w:r>
              <w:tab/>
              <w:t>Other</w:t>
            </w:r>
          </w:p>
          <w:p w14:paraId="59109ADC" w14:textId="77777777" w:rsidR="00E546F5" w:rsidRDefault="00951CE2">
            <w:pPr>
              <w:pStyle w:val="Tier4"/>
            </w:pPr>
            <w:r>
              <w:t>-</w:t>
            </w:r>
            <w:r>
              <w:tab/>
              <w:t>-</w:t>
            </w:r>
            <w:r>
              <w:tab/>
              <w:t>-</w:t>
            </w:r>
            <w:r>
              <w:tab/>
              <w:t>Other</w:t>
            </w:r>
          </w:p>
          <w:p w14:paraId="59109ADD"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ADE" w14:textId="77777777" w:rsidR="00E546F5" w:rsidRDefault="00951CE2">
            <w:pPr>
              <w:pStyle w:val="Tier4Bullet"/>
            </w:pPr>
            <w:r>
              <w:tab/>
            </w:r>
            <w:r>
              <w:tab/>
            </w:r>
            <w:r>
              <w:tab/>
              <w:t>-</w:t>
            </w:r>
            <w:r>
              <w:tab/>
              <w:t>for fitting to or equipping such ships, boa</w:t>
            </w:r>
            <w:r>
              <w:t>ts or other vessels;</w:t>
            </w:r>
          </w:p>
          <w:p w14:paraId="59109ADF"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AE0" w14:textId="77777777" w:rsidR="00E546F5" w:rsidRDefault="00951CE2">
            <w:pPr>
              <w:pStyle w:val="Tier4Bullet"/>
            </w:pPr>
            <w:r>
              <w:tab/>
            </w:r>
            <w:r>
              <w:tab/>
            </w:r>
            <w:r>
              <w:tab/>
              <w:t>-</w:t>
            </w:r>
            <w:r>
              <w:tab/>
              <w:t>for equipping the above platforms;</w:t>
            </w:r>
          </w:p>
          <w:p w14:paraId="59109AE1"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E2" w14:textId="77777777" w:rsidR="00E546F5" w:rsidRDefault="00951CE2">
            <w:pPr>
              <w:pStyle w:val="NormalinTable"/>
            </w:pPr>
            <w:r>
              <w:t>0.0%</w:t>
            </w:r>
          </w:p>
        </w:tc>
      </w:tr>
      <w:tr w:rsidR="00E546F5" w14:paraId="59109AE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E4" w14:textId="77777777" w:rsidR="00E546F5" w:rsidRDefault="00951CE2">
            <w:pPr>
              <w:pStyle w:val="NormalinTable"/>
            </w:pPr>
            <w:r>
              <w:t>9406000000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E5" w14:textId="77777777" w:rsidR="00E546F5" w:rsidRDefault="00951CE2">
            <w:pPr>
              <w:pStyle w:val="Tier1"/>
            </w:pPr>
            <w:r>
              <w:t>Prefabricated buildings</w:t>
            </w:r>
          </w:p>
          <w:p w14:paraId="59109AE6" w14:textId="77777777" w:rsidR="00E546F5" w:rsidRDefault="00951CE2">
            <w:pPr>
              <w:pStyle w:val="Tier1Bullet"/>
            </w:pPr>
            <w:r>
              <w:t>-</w:t>
            </w:r>
            <w:r>
              <w:tab/>
              <w:t>use by, or on behalf of, the UK Armed Forces, individually or in cooperation with other States</w:t>
            </w:r>
          </w:p>
          <w:p w14:paraId="59109AE7" w14:textId="77777777" w:rsidR="00E546F5" w:rsidRDefault="00951CE2">
            <w:pPr>
              <w:pStyle w:val="Tier1Bullet"/>
            </w:pPr>
            <w:r>
              <w:tab/>
              <w:t xml:space="preserve">a) for </w:t>
            </w:r>
            <w:r>
              <w:t>defending the territorial integrity of the United Kingdom, or</w:t>
            </w:r>
          </w:p>
          <w:p w14:paraId="59109AE8" w14:textId="77777777" w:rsidR="00E546F5" w:rsidRDefault="00951CE2">
            <w:pPr>
              <w:pStyle w:val="Tier1Bullet"/>
            </w:pPr>
            <w:r>
              <w:tab/>
              <w:t>b) in participating in international peace-keeping or support operations, or</w:t>
            </w:r>
          </w:p>
          <w:p w14:paraId="59109AE9" w14:textId="77777777" w:rsidR="00E546F5" w:rsidRDefault="00951CE2">
            <w:pPr>
              <w:pStyle w:val="Tier1Bullet"/>
            </w:pPr>
            <w:r>
              <w:tab/>
              <w:t>c) for other military purposes like the protection of nationals of the United Kingdom from social or military unres</w:t>
            </w:r>
            <w:r>
              <w:t>t or,</w:t>
            </w:r>
          </w:p>
          <w:p w14:paraId="59109AEA" w14:textId="77777777" w:rsidR="00E546F5" w:rsidRDefault="00951CE2">
            <w:pPr>
              <w:pStyle w:val="Tier1Bullet"/>
            </w:pPr>
            <w:r>
              <w:tab/>
              <w:t>d) for training purposes, or</w:t>
            </w:r>
          </w:p>
          <w:p w14:paraId="59109AEB" w14:textId="77777777" w:rsidR="00E546F5" w:rsidRDefault="00951CE2">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EC" w14:textId="77777777" w:rsidR="00E546F5" w:rsidRDefault="00951CE2">
            <w:pPr>
              <w:pStyle w:val="NormalinTable"/>
            </w:pPr>
            <w:r>
              <w:t>0.0%</w:t>
            </w:r>
          </w:p>
        </w:tc>
      </w:tr>
    </w:tbl>
    <w:p w14:paraId="59109AEE" w14:textId="77777777" w:rsidR="00E546F5" w:rsidRDefault="00951CE2">
      <w:pPr>
        <w:pStyle w:val="Heading1"/>
      </w:pPr>
      <w:r>
        <w:t>Chapter 95 : Toys, Games and Sports Requisites; Parts and Accessories Thereof</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AF2"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AEF" w14:textId="77777777" w:rsidR="00E546F5" w:rsidRDefault="00951CE2">
            <w:pPr>
              <w:pStyle w:val="NormalinTable"/>
              <w:rPr>
                <w:b/>
                <w:bCs w:val="0"/>
                <w:color w:val="FFFFFF"/>
              </w:rPr>
            </w:pPr>
            <w:r>
              <w:rPr>
                <w:b/>
                <w:bCs w:val="0"/>
                <w:color w:val="FFFFFF"/>
              </w:rPr>
              <w:t xml:space="preserve">Commodity </w:t>
            </w:r>
            <w:r>
              <w:rPr>
                <w:b/>
                <w:bCs w:val="0"/>
                <w:color w:val="FFFFFF"/>
              </w:rPr>
              <w:t>code</w:t>
            </w:r>
          </w:p>
        </w:tc>
        <w:tc>
          <w:tcPr>
            <w:tcW w:w="5410" w:type="dxa"/>
            <w:tcBorders>
              <w:top w:val="single" w:sz="4" w:space="0" w:color="A6A6A6"/>
            </w:tcBorders>
            <w:shd w:val="clear" w:color="auto" w:fill="auto"/>
            <w:tcMar>
              <w:top w:w="0" w:type="dxa"/>
              <w:left w:w="108" w:type="dxa"/>
              <w:bottom w:w="0" w:type="dxa"/>
              <w:right w:w="108" w:type="dxa"/>
            </w:tcMar>
          </w:tcPr>
          <w:p w14:paraId="59109AF0"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AF1" w14:textId="77777777" w:rsidR="00E546F5" w:rsidRDefault="00951CE2">
            <w:pPr>
              <w:pStyle w:val="NormalinTable"/>
              <w:rPr>
                <w:b/>
                <w:bCs w:val="0"/>
                <w:color w:val="FFFFFF"/>
              </w:rPr>
            </w:pPr>
            <w:r>
              <w:rPr>
                <w:b/>
                <w:bCs w:val="0"/>
                <w:color w:val="FFFFFF"/>
              </w:rPr>
              <w:t>Duty expression</w:t>
            </w:r>
          </w:p>
        </w:tc>
      </w:tr>
      <w:tr w:rsidR="00E546F5" w14:paraId="59109AF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F3" w14:textId="77777777" w:rsidR="00E546F5" w:rsidRDefault="00951CE2">
            <w:pPr>
              <w:pStyle w:val="NormalinTable"/>
            </w:pPr>
            <w:r>
              <w:t>9506210000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F4" w14:textId="77777777" w:rsidR="00E546F5" w:rsidRDefault="00951CE2">
            <w:pPr>
              <w:pStyle w:val="Tier1"/>
            </w:pPr>
            <w:r>
              <w:t xml:space="preserve">Articles and equipment for general physical exercise, gymnastics, athletics, other sports (including table tennis) or outdoor games, not specified or included elsewhere in this chapter; </w:t>
            </w:r>
            <w:r>
              <w:t>swimming pools and paddling pools</w:t>
            </w:r>
          </w:p>
          <w:p w14:paraId="59109AF5" w14:textId="77777777" w:rsidR="00E546F5" w:rsidRDefault="00951CE2">
            <w:pPr>
              <w:pStyle w:val="Tier2"/>
            </w:pPr>
            <w:r>
              <w:t>-</w:t>
            </w:r>
            <w:r>
              <w:tab/>
              <w:t>Water-skis, surf-bοards, sailboards and other water-sport equipment</w:t>
            </w:r>
          </w:p>
          <w:p w14:paraId="59109AF6" w14:textId="77777777" w:rsidR="00E546F5" w:rsidRDefault="00951CE2">
            <w:pPr>
              <w:pStyle w:val="Tier3"/>
            </w:pPr>
            <w:r>
              <w:t>-</w:t>
            </w:r>
            <w:r>
              <w:tab/>
              <w:t>-</w:t>
            </w:r>
            <w:r>
              <w:tab/>
              <w:t>Sailboards</w:t>
            </w:r>
          </w:p>
          <w:p w14:paraId="59109AF7" w14:textId="77777777" w:rsidR="00E546F5" w:rsidRDefault="00951CE2">
            <w:pPr>
              <w:pStyle w:val="Tier3Bullet"/>
            </w:pPr>
            <w:r>
              <w:tab/>
            </w:r>
            <w:r>
              <w:tab/>
              <w:t>-</w:t>
            </w:r>
            <w:r>
              <w:tab/>
              <w:t xml:space="preserve">for incorporation in ships, boats or other vessels listed in Table 1, for the purposes of their construction, repair, maintenance or </w:t>
            </w:r>
            <w:r>
              <w:t>conversion;</w:t>
            </w:r>
          </w:p>
          <w:p w14:paraId="59109AF8" w14:textId="77777777" w:rsidR="00E546F5" w:rsidRDefault="00951CE2">
            <w:pPr>
              <w:pStyle w:val="Tier3Bullet"/>
            </w:pPr>
            <w:r>
              <w:tab/>
            </w:r>
            <w:r>
              <w:tab/>
              <w:t>-</w:t>
            </w:r>
            <w:r>
              <w:tab/>
              <w:t>for fitting to or equipping such ships, boats or other vessels;</w:t>
            </w:r>
          </w:p>
          <w:p w14:paraId="59109AF9"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14:paraId="59109AFA" w14:textId="77777777" w:rsidR="00E546F5" w:rsidRDefault="00951CE2">
            <w:pPr>
              <w:pStyle w:val="Tier3Bullet"/>
            </w:pPr>
            <w:r>
              <w:tab/>
            </w:r>
            <w:r>
              <w:tab/>
              <w:t>-</w:t>
            </w:r>
            <w:r>
              <w:tab/>
              <w:t>for equipping the above platforms;</w:t>
            </w:r>
          </w:p>
          <w:p w14:paraId="59109AF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AFC" w14:textId="77777777" w:rsidR="00E546F5" w:rsidRDefault="00951CE2">
            <w:pPr>
              <w:pStyle w:val="NormalinTable"/>
            </w:pPr>
            <w:r>
              <w:t>0.0%</w:t>
            </w:r>
          </w:p>
        </w:tc>
      </w:tr>
      <w:tr w:rsidR="00E546F5" w14:paraId="59109B0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AFE" w14:textId="77777777" w:rsidR="00E546F5" w:rsidRDefault="00951CE2">
            <w:pPr>
              <w:pStyle w:val="NormalinTable"/>
            </w:pPr>
            <w:r>
              <w:t>9506290000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AFF" w14:textId="77777777" w:rsidR="00E546F5" w:rsidRDefault="00951CE2">
            <w:pPr>
              <w:pStyle w:val="Tier1"/>
            </w:pPr>
            <w:r>
              <w:t xml:space="preserve">Articles and equipment for general physical exercise, </w:t>
            </w:r>
            <w:r>
              <w:t>gymnastics, athletics, other sports (including table tennis) or outdoor games, not specified or included elsewhere in this chapter; swimming pools and paddling pools</w:t>
            </w:r>
          </w:p>
          <w:p w14:paraId="59109B00" w14:textId="77777777" w:rsidR="00E546F5" w:rsidRDefault="00951CE2">
            <w:pPr>
              <w:pStyle w:val="Tier2"/>
            </w:pPr>
            <w:r>
              <w:t>-</w:t>
            </w:r>
            <w:r>
              <w:tab/>
              <w:t>Water-skis, surf-bοards, sailboards and other water-sport equipment</w:t>
            </w:r>
          </w:p>
          <w:p w14:paraId="59109B01" w14:textId="77777777" w:rsidR="00E546F5" w:rsidRDefault="00951CE2">
            <w:pPr>
              <w:pStyle w:val="Tier3"/>
            </w:pPr>
            <w:r>
              <w:t>-</w:t>
            </w:r>
            <w:r>
              <w:tab/>
              <w:t>-</w:t>
            </w:r>
            <w:r>
              <w:tab/>
              <w:t>Other</w:t>
            </w:r>
          </w:p>
          <w:p w14:paraId="59109B02" w14:textId="77777777" w:rsidR="00E546F5" w:rsidRDefault="00951CE2">
            <w:pPr>
              <w:pStyle w:val="Tier3Bullet"/>
            </w:pPr>
            <w:r>
              <w:tab/>
            </w:r>
            <w:r>
              <w:tab/>
              <w:t>-</w:t>
            </w:r>
            <w:r>
              <w:tab/>
              <w:t>for in</w:t>
            </w:r>
            <w:r>
              <w:t>corporation in ships, boats or other vessels listed in Table 1, for the purposes of their construction, repair, maintenance or conversion;</w:t>
            </w:r>
          </w:p>
          <w:p w14:paraId="59109B03" w14:textId="77777777" w:rsidR="00E546F5" w:rsidRDefault="00951CE2">
            <w:pPr>
              <w:pStyle w:val="Tier3Bullet"/>
            </w:pPr>
            <w:r>
              <w:tab/>
            </w:r>
            <w:r>
              <w:tab/>
              <w:t>-</w:t>
            </w:r>
            <w:r>
              <w:tab/>
              <w:t>for fitting to or equipping such ships, boats or other vessels;</w:t>
            </w:r>
          </w:p>
          <w:p w14:paraId="59109B04" w14:textId="77777777" w:rsidR="00E546F5" w:rsidRDefault="00951CE2">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14:paraId="59109B05" w14:textId="77777777" w:rsidR="00E546F5" w:rsidRDefault="00951CE2">
            <w:pPr>
              <w:pStyle w:val="Tier3Bullet"/>
            </w:pPr>
            <w:r>
              <w:tab/>
            </w:r>
            <w:r>
              <w:tab/>
              <w:t>-</w:t>
            </w:r>
            <w:r>
              <w:tab/>
              <w:t>for equipping the above platforms;</w:t>
            </w:r>
          </w:p>
          <w:p w14:paraId="59109B06" w14:textId="77777777" w:rsidR="00E546F5" w:rsidRDefault="00951CE2">
            <w:pPr>
              <w:pStyle w:val="Tier3Bullet"/>
            </w:pPr>
            <w:r>
              <w:tab/>
            </w:r>
            <w:r>
              <w:tab/>
              <w:t>-</w:t>
            </w:r>
            <w:r>
              <w:tab/>
              <w:t>for linking these drilling</w:t>
            </w:r>
            <w:r>
              <w:t xml:space="preserve">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07" w14:textId="77777777" w:rsidR="00E546F5" w:rsidRDefault="00951CE2">
            <w:pPr>
              <w:pStyle w:val="NormalinTable"/>
            </w:pPr>
            <w:r>
              <w:t>0.0%</w:t>
            </w:r>
          </w:p>
        </w:tc>
      </w:tr>
      <w:tr w:rsidR="00E546F5" w14:paraId="59109B1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09" w14:textId="77777777" w:rsidR="00E546F5" w:rsidRDefault="00951CE2">
            <w:pPr>
              <w:pStyle w:val="NormalinTable"/>
            </w:pPr>
            <w:r>
              <w:t>9506400000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0A" w14:textId="77777777" w:rsidR="00E546F5" w:rsidRDefault="00951CE2">
            <w:pPr>
              <w:pStyle w:val="Tier1"/>
            </w:pPr>
            <w:r>
              <w:t>Articles and equipment for general physical exercise, gymnastics, athletics, other sports (including table tennis) or outdoor games, not specified or included elsewhere in this chapter; swimming poo</w:t>
            </w:r>
            <w:r>
              <w:t>ls and paddling pools</w:t>
            </w:r>
          </w:p>
          <w:p w14:paraId="59109B0B" w14:textId="77777777" w:rsidR="00E546F5" w:rsidRDefault="00951CE2">
            <w:pPr>
              <w:pStyle w:val="Tier2"/>
            </w:pPr>
            <w:r>
              <w:t>-</w:t>
            </w:r>
            <w:r>
              <w:tab/>
              <w:t>Articles and equipment for table tennis</w:t>
            </w:r>
          </w:p>
          <w:p w14:paraId="59109B0C"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B0D" w14:textId="77777777" w:rsidR="00E546F5" w:rsidRDefault="00951CE2">
            <w:pPr>
              <w:pStyle w:val="Tier2Bullet"/>
            </w:pPr>
            <w:r>
              <w:tab/>
              <w:t>-</w:t>
            </w:r>
            <w:r>
              <w:tab/>
              <w:t>for fitting to or equipping such ships, b</w:t>
            </w:r>
            <w:r>
              <w:t>oats or other vessels;</w:t>
            </w:r>
          </w:p>
          <w:p w14:paraId="59109B0E"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B0F" w14:textId="77777777" w:rsidR="00E546F5" w:rsidRDefault="00951CE2">
            <w:pPr>
              <w:pStyle w:val="Tier2Bullet"/>
            </w:pPr>
            <w:r>
              <w:tab/>
              <w:t>-</w:t>
            </w:r>
            <w:r>
              <w:tab/>
            </w:r>
            <w:r>
              <w:t>for equipping the above platforms;</w:t>
            </w:r>
          </w:p>
          <w:p w14:paraId="59109B10"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11" w14:textId="77777777" w:rsidR="00E546F5" w:rsidRDefault="00951CE2">
            <w:pPr>
              <w:pStyle w:val="NormalinTable"/>
            </w:pPr>
            <w:r>
              <w:t>0.0%</w:t>
            </w:r>
          </w:p>
        </w:tc>
      </w:tr>
      <w:tr w:rsidR="00E546F5" w14:paraId="59109B1D"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13" w14:textId="77777777" w:rsidR="00E546F5" w:rsidRDefault="00951CE2">
            <w:pPr>
              <w:pStyle w:val="NormalinTable"/>
            </w:pPr>
            <w:r>
              <w:t>9506590000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14" w14:textId="77777777" w:rsidR="00E546F5" w:rsidRDefault="00951CE2">
            <w:pPr>
              <w:pStyle w:val="Tier1"/>
            </w:pPr>
            <w:r>
              <w:t>Articles and equipment for general physical exercise, gymnastics, athletics, other sports (including table tennis) or outdoor games, n</w:t>
            </w:r>
            <w:r>
              <w:t>ot specified or included elsewhere in this chapter; swimming pools and paddling pools</w:t>
            </w:r>
          </w:p>
          <w:p w14:paraId="59109B15" w14:textId="77777777" w:rsidR="00E546F5" w:rsidRDefault="00951CE2">
            <w:pPr>
              <w:pStyle w:val="Tier2"/>
            </w:pPr>
            <w:r>
              <w:t>-</w:t>
            </w:r>
            <w:r>
              <w:tab/>
              <w:t>Tennis, badminton or similar rackets, whether or not strung</w:t>
            </w:r>
          </w:p>
          <w:p w14:paraId="59109B16" w14:textId="77777777" w:rsidR="00E546F5" w:rsidRDefault="00951CE2">
            <w:pPr>
              <w:pStyle w:val="Tier3"/>
            </w:pPr>
            <w:r>
              <w:t>-</w:t>
            </w:r>
            <w:r>
              <w:tab/>
              <w:t>-</w:t>
            </w:r>
            <w:r>
              <w:tab/>
              <w:t>Other</w:t>
            </w:r>
          </w:p>
          <w:p w14:paraId="59109B17" w14:textId="77777777" w:rsidR="00E546F5" w:rsidRDefault="00951CE2">
            <w:pPr>
              <w:pStyle w:val="Tier3Bullet"/>
            </w:pPr>
            <w:r>
              <w:tab/>
            </w:r>
            <w:r>
              <w:tab/>
              <w:t>-</w:t>
            </w:r>
            <w:r>
              <w:tab/>
              <w:t xml:space="preserve">for incorporation in ships, boats or other vessels listed in Table 1, for the purposes of </w:t>
            </w:r>
            <w:r>
              <w:t>their construction, repair, maintenance or conversion;</w:t>
            </w:r>
          </w:p>
          <w:p w14:paraId="59109B18" w14:textId="77777777" w:rsidR="00E546F5" w:rsidRDefault="00951CE2">
            <w:pPr>
              <w:pStyle w:val="Tier3Bullet"/>
            </w:pPr>
            <w:r>
              <w:tab/>
            </w:r>
            <w:r>
              <w:tab/>
              <w:t>-</w:t>
            </w:r>
            <w:r>
              <w:tab/>
              <w:t>for fitting to or equipping such ships, boats or other vessels;</w:t>
            </w:r>
          </w:p>
          <w:p w14:paraId="59109B19" w14:textId="77777777" w:rsidR="00E546F5" w:rsidRDefault="00951CE2">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14:paraId="59109B1A" w14:textId="77777777" w:rsidR="00E546F5" w:rsidRDefault="00951CE2">
            <w:pPr>
              <w:pStyle w:val="Tier3Bullet"/>
            </w:pPr>
            <w:r>
              <w:tab/>
            </w:r>
            <w:r>
              <w:tab/>
              <w:t>-</w:t>
            </w:r>
            <w:r>
              <w:tab/>
              <w:t>for equipping the above platforms;</w:t>
            </w:r>
          </w:p>
          <w:p w14:paraId="59109B1B"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1C" w14:textId="77777777" w:rsidR="00E546F5" w:rsidRDefault="00951CE2">
            <w:pPr>
              <w:pStyle w:val="NormalinTable"/>
            </w:pPr>
            <w:r>
              <w:t>0.0%</w:t>
            </w:r>
          </w:p>
        </w:tc>
      </w:tr>
      <w:tr w:rsidR="00E546F5" w14:paraId="59109B28"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1E" w14:textId="77777777" w:rsidR="00E546F5" w:rsidRDefault="00951CE2">
            <w:pPr>
              <w:pStyle w:val="NormalinTable"/>
            </w:pPr>
            <w:r>
              <w:t>9506620000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1F" w14:textId="77777777" w:rsidR="00E546F5" w:rsidRDefault="00951CE2">
            <w:pPr>
              <w:pStyle w:val="Tier1"/>
            </w:pPr>
            <w:r>
              <w:t>Articles and equipment for gener</w:t>
            </w:r>
            <w:r>
              <w:t>al physical exercise, gymnastics, athletics, other sports (including table tennis) or outdoor games, not specified or included elsewhere in this chapter; swimming pools and paddling pools</w:t>
            </w:r>
          </w:p>
          <w:p w14:paraId="59109B20" w14:textId="77777777" w:rsidR="00E546F5" w:rsidRDefault="00951CE2">
            <w:pPr>
              <w:pStyle w:val="Tier2"/>
            </w:pPr>
            <w:r>
              <w:t>-</w:t>
            </w:r>
            <w:r>
              <w:tab/>
              <w:t>Balls, other than golf balls and table-tennis balls</w:t>
            </w:r>
          </w:p>
          <w:p w14:paraId="59109B21" w14:textId="77777777" w:rsidR="00E546F5" w:rsidRDefault="00951CE2">
            <w:pPr>
              <w:pStyle w:val="Tier3"/>
            </w:pPr>
            <w:r>
              <w:t>-</w:t>
            </w:r>
            <w:r>
              <w:tab/>
              <w:t>-</w:t>
            </w:r>
            <w:r>
              <w:tab/>
            </w:r>
            <w:r>
              <w:t>Inflatable</w:t>
            </w:r>
          </w:p>
          <w:p w14:paraId="59109B22"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B23" w14:textId="77777777" w:rsidR="00E546F5" w:rsidRDefault="00951CE2">
            <w:pPr>
              <w:pStyle w:val="Tier3Bullet"/>
            </w:pPr>
            <w:r>
              <w:tab/>
            </w:r>
            <w:r>
              <w:tab/>
              <w:t>-</w:t>
            </w:r>
            <w:r>
              <w:tab/>
              <w:t>for fitting to or equipping such ships, boats or other vessels;</w:t>
            </w:r>
          </w:p>
          <w:p w14:paraId="59109B24" w14:textId="77777777" w:rsidR="00E546F5" w:rsidRDefault="00951CE2">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B25" w14:textId="77777777" w:rsidR="00E546F5" w:rsidRDefault="00951CE2">
            <w:pPr>
              <w:pStyle w:val="Tier3Bullet"/>
            </w:pPr>
            <w:r>
              <w:tab/>
            </w:r>
            <w:r>
              <w:tab/>
              <w:t>-</w:t>
            </w:r>
            <w:r>
              <w:tab/>
              <w:t>for equipping the above platfo</w:t>
            </w:r>
            <w:r>
              <w:t>rms;</w:t>
            </w:r>
          </w:p>
          <w:p w14:paraId="59109B26"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27" w14:textId="77777777" w:rsidR="00E546F5" w:rsidRDefault="00951CE2">
            <w:pPr>
              <w:pStyle w:val="NormalinTable"/>
            </w:pPr>
            <w:r>
              <w:t>0.0%</w:t>
            </w:r>
          </w:p>
        </w:tc>
      </w:tr>
      <w:tr w:rsidR="00E546F5" w14:paraId="59109B3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29" w14:textId="77777777" w:rsidR="00E546F5" w:rsidRDefault="00951CE2">
            <w:pPr>
              <w:pStyle w:val="NormalinTable"/>
            </w:pPr>
            <w:r>
              <w:t>9506699000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2A" w14:textId="77777777" w:rsidR="00E546F5" w:rsidRDefault="00951CE2">
            <w:pPr>
              <w:pStyle w:val="Tier1"/>
            </w:pPr>
            <w:r>
              <w:t>Articles and equipment for general physical exercise, gymnastics, athletics, other sports (including table tennis) or outdoor games, not specified or included else</w:t>
            </w:r>
            <w:r>
              <w:t>where in this chapter; swimming pools and paddling pools</w:t>
            </w:r>
          </w:p>
          <w:p w14:paraId="59109B2B" w14:textId="77777777" w:rsidR="00E546F5" w:rsidRDefault="00951CE2">
            <w:pPr>
              <w:pStyle w:val="Tier2"/>
            </w:pPr>
            <w:r>
              <w:t>-</w:t>
            </w:r>
            <w:r>
              <w:tab/>
              <w:t>Balls, other than golf balls and table-tennis balls</w:t>
            </w:r>
          </w:p>
          <w:p w14:paraId="59109B2C" w14:textId="77777777" w:rsidR="00E546F5" w:rsidRDefault="00951CE2">
            <w:pPr>
              <w:pStyle w:val="Tier3"/>
            </w:pPr>
            <w:r>
              <w:t>-</w:t>
            </w:r>
            <w:r>
              <w:tab/>
              <w:t>-</w:t>
            </w:r>
            <w:r>
              <w:tab/>
              <w:t>Other</w:t>
            </w:r>
          </w:p>
          <w:p w14:paraId="59109B2D" w14:textId="77777777" w:rsidR="00E546F5" w:rsidRDefault="00951CE2">
            <w:pPr>
              <w:pStyle w:val="Tier4"/>
            </w:pPr>
            <w:r>
              <w:t>-</w:t>
            </w:r>
            <w:r>
              <w:tab/>
              <w:t>-</w:t>
            </w:r>
            <w:r>
              <w:tab/>
              <w:t>-</w:t>
            </w:r>
            <w:r>
              <w:tab/>
              <w:t>Other</w:t>
            </w:r>
          </w:p>
          <w:p w14:paraId="59109B2E" w14:textId="77777777" w:rsidR="00E546F5" w:rsidRDefault="00951CE2">
            <w:pPr>
              <w:pStyle w:val="Tier4Bullet"/>
            </w:pPr>
            <w:r>
              <w:tab/>
            </w:r>
            <w:r>
              <w:tab/>
            </w:r>
            <w:r>
              <w:tab/>
              <w:t>-</w:t>
            </w:r>
            <w:r>
              <w:tab/>
              <w:t xml:space="preserve">for incorporation in ships, boats or other vessels listed in Table 1, for the purposes of their </w:t>
            </w:r>
            <w:r>
              <w:t>construction, repair, maintenance or conversion;</w:t>
            </w:r>
          </w:p>
          <w:p w14:paraId="59109B2F" w14:textId="77777777" w:rsidR="00E546F5" w:rsidRDefault="00951CE2">
            <w:pPr>
              <w:pStyle w:val="Tier4Bullet"/>
            </w:pPr>
            <w:r>
              <w:tab/>
            </w:r>
            <w:r>
              <w:tab/>
            </w:r>
            <w:r>
              <w:tab/>
              <w:t>-</w:t>
            </w:r>
            <w:r>
              <w:tab/>
              <w:t>for fitting to or equipping such ships, boats or other vessels;</w:t>
            </w:r>
          </w:p>
          <w:p w14:paraId="59109B30" w14:textId="77777777" w:rsidR="00E546F5" w:rsidRDefault="00951CE2">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14:paraId="59109B31" w14:textId="77777777" w:rsidR="00E546F5" w:rsidRDefault="00951CE2">
            <w:pPr>
              <w:pStyle w:val="Tier4Bullet"/>
            </w:pPr>
            <w:r>
              <w:tab/>
            </w:r>
            <w:r>
              <w:tab/>
            </w:r>
            <w:r>
              <w:tab/>
              <w:t>-</w:t>
            </w:r>
            <w:r>
              <w:tab/>
              <w:t>for equipping the above platforms;</w:t>
            </w:r>
          </w:p>
          <w:p w14:paraId="59109B32"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33" w14:textId="77777777" w:rsidR="00E546F5" w:rsidRDefault="00951CE2">
            <w:pPr>
              <w:pStyle w:val="NormalinTable"/>
            </w:pPr>
            <w:r>
              <w:t>0.0%</w:t>
            </w:r>
          </w:p>
        </w:tc>
      </w:tr>
      <w:tr w:rsidR="00E546F5" w14:paraId="59109B3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35" w14:textId="77777777" w:rsidR="00E546F5" w:rsidRDefault="00951CE2">
            <w:pPr>
              <w:pStyle w:val="NormalinTable"/>
            </w:pPr>
            <w:r>
              <w:t>9506910000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36" w14:textId="77777777" w:rsidR="00E546F5" w:rsidRDefault="00951CE2">
            <w:pPr>
              <w:pStyle w:val="Tier1"/>
            </w:pPr>
            <w:r>
              <w:t xml:space="preserve">Articles and equipment for </w:t>
            </w:r>
            <w:r>
              <w:t>general physical exercise, gymnastics, athletics, other sports (including table tennis) or outdoor games, not specified or included elsewhere in this chapter; swimming pools and paddling pools</w:t>
            </w:r>
          </w:p>
          <w:p w14:paraId="59109B37" w14:textId="77777777" w:rsidR="00E546F5" w:rsidRDefault="00951CE2">
            <w:pPr>
              <w:pStyle w:val="Tier2"/>
            </w:pPr>
            <w:r>
              <w:t>-</w:t>
            </w:r>
            <w:r>
              <w:tab/>
              <w:t>Other</w:t>
            </w:r>
          </w:p>
          <w:p w14:paraId="59109B38" w14:textId="77777777" w:rsidR="00E546F5" w:rsidRDefault="00951CE2">
            <w:pPr>
              <w:pStyle w:val="Tier3"/>
            </w:pPr>
            <w:r>
              <w:t>-</w:t>
            </w:r>
            <w:r>
              <w:tab/>
              <w:t>-</w:t>
            </w:r>
            <w:r>
              <w:tab/>
              <w:t>Articles and equipment for general physical exercis</w:t>
            </w:r>
            <w:r>
              <w:t>e, gymnastics or athletics</w:t>
            </w:r>
          </w:p>
          <w:p w14:paraId="59109B39"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B3A" w14:textId="77777777" w:rsidR="00E546F5" w:rsidRDefault="00951CE2">
            <w:pPr>
              <w:pStyle w:val="Tier3Bullet"/>
            </w:pPr>
            <w:r>
              <w:tab/>
            </w:r>
            <w:r>
              <w:tab/>
              <w:t>-</w:t>
            </w:r>
            <w:r>
              <w:tab/>
              <w:t>for fitting to or equipping such ships, boats or other vessels;</w:t>
            </w:r>
          </w:p>
          <w:p w14:paraId="59109B3B" w14:textId="77777777" w:rsidR="00E546F5" w:rsidRDefault="00951CE2">
            <w:pPr>
              <w:pStyle w:val="Tier3Bullet"/>
            </w:pP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14:paraId="59109B3C" w14:textId="77777777" w:rsidR="00E546F5" w:rsidRDefault="00951CE2">
            <w:pPr>
              <w:pStyle w:val="Tier3Bullet"/>
            </w:pPr>
            <w:r>
              <w:tab/>
            </w:r>
            <w:r>
              <w:tab/>
              <w:t>-</w:t>
            </w:r>
            <w:r>
              <w:tab/>
              <w:t>for equipping the above platforms;</w:t>
            </w:r>
          </w:p>
          <w:p w14:paraId="59109B3D"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3E" w14:textId="77777777" w:rsidR="00E546F5" w:rsidRDefault="00951CE2">
            <w:pPr>
              <w:pStyle w:val="NormalinTable"/>
            </w:pPr>
            <w:r>
              <w:t>0.0%</w:t>
            </w:r>
          </w:p>
        </w:tc>
      </w:tr>
      <w:tr w:rsidR="00E546F5" w14:paraId="59109B4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40" w14:textId="77777777" w:rsidR="00E546F5" w:rsidRDefault="00951CE2">
            <w:pPr>
              <w:pStyle w:val="NormalinTable"/>
            </w:pPr>
            <w:r>
              <w:t>9506999000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41" w14:textId="77777777" w:rsidR="00E546F5" w:rsidRDefault="00951CE2">
            <w:pPr>
              <w:pStyle w:val="Tier1"/>
            </w:pPr>
            <w:r>
              <w:t xml:space="preserve">Articles and equipment for general physical exercise, gymnastics, athletics, other sports (including table tennis) or outdoor games, not specified or included </w:t>
            </w:r>
            <w:r>
              <w:t>elsewhere in this chapter; swimming pools and paddling pools</w:t>
            </w:r>
          </w:p>
          <w:p w14:paraId="59109B42" w14:textId="77777777" w:rsidR="00E546F5" w:rsidRDefault="00951CE2">
            <w:pPr>
              <w:pStyle w:val="Tier2"/>
            </w:pPr>
            <w:r>
              <w:t>-</w:t>
            </w:r>
            <w:r>
              <w:tab/>
              <w:t>Other</w:t>
            </w:r>
          </w:p>
          <w:p w14:paraId="59109B43" w14:textId="77777777" w:rsidR="00E546F5" w:rsidRDefault="00951CE2">
            <w:pPr>
              <w:pStyle w:val="Tier3"/>
            </w:pPr>
            <w:r>
              <w:t>-</w:t>
            </w:r>
            <w:r>
              <w:tab/>
              <w:t>-</w:t>
            </w:r>
            <w:r>
              <w:tab/>
              <w:t>Other</w:t>
            </w:r>
          </w:p>
          <w:p w14:paraId="59109B44" w14:textId="77777777" w:rsidR="00E546F5" w:rsidRDefault="00951CE2">
            <w:pPr>
              <w:pStyle w:val="Tier4"/>
            </w:pPr>
            <w:r>
              <w:t>-</w:t>
            </w:r>
            <w:r>
              <w:tab/>
              <w:t>-</w:t>
            </w:r>
            <w:r>
              <w:tab/>
              <w:t>-</w:t>
            </w:r>
            <w:r>
              <w:tab/>
              <w:t>Other</w:t>
            </w:r>
          </w:p>
          <w:p w14:paraId="59109B45" w14:textId="77777777" w:rsidR="00E546F5" w:rsidRDefault="00951CE2">
            <w:pPr>
              <w:pStyle w:val="Tier4Bullet"/>
            </w:pPr>
            <w:r>
              <w:tab/>
            </w:r>
            <w:r>
              <w:tab/>
            </w:r>
            <w:r>
              <w:tab/>
              <w:t>-</w:t>
            </w:r>
            <w:r>
              <w:tab/>
              <w:t>for incorporation in ships, boats or other vessels listed in Table 1, for the purposes of their construction, repair, maintenance or conversion;</w:t>
            </w:r>
          </w:p>
          <w:p w14:paraId="59109B46" w14:textId="77777777" w:rsidR="00E546F5" w:rsidRDefault="00951CE2">
            <w:pPr>
              <w:pStyle w:val="Tier4Bullet"/>
            </w:pPr>
            <w:r>
              <w:tab/>
            </w:r>
            <w:r>
              <w:tab/>
            </w:r>
            <w:r>
              <w:tab/>
              <w:t>-</w:t>
            </w:r>
            <w:r>
              <w:tab/>
              <w:t>for fittin</w:t>
            </w:r>
            <w:r>
              <w:t>g to or equipping such ships, boats or other vessels;</w:t>
            </w:r>
          </w:p>
          <w:p w14:paraId="59109B47" w14:textId="77777777" w:rsidR="00E546F5" w:rsidRDefault="00951CE2">
            <w:pPr>
              <w:pStyle w:val="Tier4Bullet"/>
            </w:pPr>
            <w:r>
              <w:tab/>
            </w: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14:paraId="59109B48" w14:textId="77777777" w:rsidR="00E546F5" w:rsidRDefault="00951CE2">
            <w:pPr>
              <w:pStyle w:val="Tier4Bullet"/>
            </w:pPr>
            <w:r>
              <w:tab/>
            </w:r>
            <w:r>
              <w:tab/>
            </w:r>
            <w:r>
              <w:tab/>
              <w:t>-</w:t>
            </w:r>
            <w:r>
              <w:tab/>
              <w:t>for equipping the above platforms;</w:t>
            </w:r>
          </w:p>
          <w:p w14:paraId="59109B49" w14:textId="77777777" w:rsidR="00E546F5" w:rsidRDefault="00951CE2">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4A" w14:textId="77777777" w:rsidR="00E546F5" w:rsidRDefault="00951CE2">
            <w:pPr>
              <w:pStyle w:val="NormalinTable"/>
            </w:pPr>
            <w:r>
              <w:t>0.0%</w:t>
            </w:r>
          </w:p>
        </w:tc>
      </w:tr>
      <w:tr w:rsidR="00E546F5" w14:paraId="59109B5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4C" w14:textId="77777777" w:rsidR="00E546F5" w:rsidRDefault="00951CE2">
            <w:pPr>
              <w:pStyle w:val="NormalinTable"/>
            </w:pPr>
            <w:r>
              <w:t>9507000000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4D" w14:textId="77777777" w:rsidR="00E546F5" w:rsidRDefault="00951CE2">
            <w:pPr>
              <w:pStyle w:val="Tier1"/>
            </w:pPr>
            <w:r>
              <w:t xml:space="preserve">Fishing rods, fish-hooks and other line fishing tackle; fish landing nets, butterfly nets and </w:t>
            </w:r>
            <w:r>
              <w:t>similar nets; decoy 'birds' (other than those of heading 9208 or 9705) and similar hunting or shooting requisites</w:t>
            </w:r>
          </w:p>
          <w:p w14:paraId="59109B4E" w14:textId="77777777" w:rsidR="00E546F5" w:rsidRDefault="00951CE2">
            <w:pPr>
              <w:pStyle w:val="Tier1Bullet"/>
            </w:pPr>
            <w:r>
              <w:t>-</w:t>
            </w:r>
            <w:r>
              <w:tab/>
              <w:t>for incorporation in ships, boats or other vessels listed in Table 1, for the purposes of their construction, repair, maintenance or convers</w:t>
            </w:r>
            <w:r>
              <w:t>ion;</w:t>
            </w:r>
          </w:p>
          <w:p w14:paraId="59109B4F" w14:textId="77777777" w:rsidR="00E546F5" w:rsidRDefault="00951CE2">
            <w:pPr>
              <w:pStyle w:val="Tier1Bullet"/>
            </w:pPr>
            <w:r>
              <w:t>-</w:t>
            </w:r>
            <w:r>
              <w:tab/>
              <w:t>for fitting to or equipping such ships, boats or other vessels;</w:t>
            </w:r>
          </w:p>
          <w:p w14:paraId="59109B50"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w:t>
            </w:r>
            <w:r>
              <w:t>ting or submersible of subheading 8905 20;</w:t>
            </w:r>
          </w:p>
          <w:p w14:paraId="59109B51" w14:textId="77777777" w:rsidR="00E546F5" w:rsidRDefault="00951CE2">
            <w:pPr>
              <w:pStyle w:val="Tier1Bullet"/>
            </w:pPr>
            <w:r>
              <w:t>-</w:t>
            </w:r>
            <w:r>
              <w:tab/>
              <w:t>for equipping the above platforms;</w:t>
            </w:r>
          </w:p>
          <w:p w14:paraId="59109B5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53" w14:textId="77777777" w:rsidR="00E546F5" w:rsidRDefault="00951CE2">
            <w:pPr>
              <w:pStyle w:val="NormalinTable"/>
            </w:pPr>
            <w:r>
              <w:t>0.0%</w:t>
            </w:r>
          </w:p>
        </w:tc>
      </w:tr>
    </w:tbl>
    <w:p w14:paraId="59109B55" w14:textId="77777777" w:rsidR="00E546F5" w:rsidRDefault="00951CE2">
      <w:pPr>
        <w:pStyle w:val="Heading1"/>
      </w:pPr>
      <w:r>
        <w:t>Chapter 96 : Miscellaneous Manufactured Articles</w:t>
      </w:r>
    </w:p>
    <w:tbl>
      <w:tblPr>
        <w:tblW w:w="5000" w:type="pct"/>
        <w:tblCellMar>
          <w:left w:w="10" w:type="dxa"/>
          <w:right w:w="10" w:type="dxa"/>
        </w:tblCellMar>
        <w:tblLook w:val="0000" w:firstRow="0" w:lastRow="0" w:firstColumn="0" w:lastColumn="0" w:noHBand="0" w:noVBand="0"/>
      </w:tblPr>
      <w:tblGrid>
        <w:gridCol w:w="1803"/>
        <w:gridCol w:w="5410"/>
        <w:gridCol w:w="1803"/>
      </w:tblGrid>
      <w:tr w:rsidR="00E546F5" w14:paraId="59109B59" w14:textId="77777777">
        <w:tblPrEx>
          <w:tblCellMar>
            <w:top w:w="0" w:type="dxa"/>
            <w:bottom w:w="0" w:type="dxa"/>
          </w:tblCellMar>
        </w:tblPrEx>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59109B56" w14:textId="77777777" w:rsidR="00E546F5" w:rsidRDefault="00951CE2">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59109B57" w14:textId="77777777" w:rsidR="00E546F5" w:rsidRDefault="00951CE2">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59109B58" w14:textId="77777777" w:rsidR="00E546F5" w:rsidRDefault="00951CE2">
            <w:pPr>
              <w:pStyle w:val="NormalinTable"/>
              <w:rPr>
                <w:b/>
                <w:bCs w:val="0"/>
                <w:color w:val="FFFFFF"/>
              </w:rPr>
            </w:pPr>
            <w:r>
              <w:rPr>
                <w:b/>
                <w:bCs w:val="0"/>
                <w:color w:val="FFFFFF"/>
              </w:rPr>
              <w:t xml:space="preserve">Duty </w:t>
            </w:r>
            <w:r>
              <w:rPr>
                <w:b/>
                <w:bCs w:val="0"/>
                <w:color w:val="FFFFFF"/>
              </w:rPr>
              <w:t>expression</w:t>
            </w:r>
          </w:p>
        </w:tc>
      </w:tr>
      <w:tr w:rsidR="00E546F5" w14:paraId="59109B6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5A" w14:textId="77777777" w:rsidR="00E546F5" w:rsidRDefault="00951CE2">
            <w:pPr>
              <w:pStyle w:val="NormalinTable"/>
            </w:pPr>
            <w:r>
              <w:t>9601000000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5B" w14:textId="77777777" w:rsidR="00E546F5" w:rsidRDefault="00951CE2">
            <w:pPr>
              <w:pStyle w:val="Tier1"/>
            </w:pPr>
            <w:r>
              <w:t>Worked ivory, bone, tortoiseshell, horn, antlers, coral, mother-of-pearl and other animal carving material, and articles of these materials (including articles obtained by moulding)</w:t>
            </w:r>
          </w:p>
          <w:p w14:paraId="59109B5C" w14:textId="77777777" w:rsidR="00E546F5" w:rsidRDefault="00951CE2">
            <w:pPr>
              <w:pStyle w:val="Tier1Bullet"/>
            </w:pPr>
            <w:r>
              <w:t>-</w:t>
            </w:r>
            <w:r>
              <w:tab/>
              <w:t xml:space="preserve">for incorporation in ships, boats or other </w:t>
            </w:r>
            <w:r>
              <w:t>vessels listed in Table 1, for the purposes of their construction, repair, maintenance or conversion;</w:t>
            </w:r>
          </w:p>
          <w:p w14:paraId="59109B5D" w14:textId="77777777" w:rsidR="00E546F5" w:rsidRDefault="00951CE2">
            <w:pPr>
              <w:pStyle w:val="Tier1Bullet"/>
            </w:pPr>
            <w:r>
              <w:t>-</w:t>
            </w:r>
            <w:r>
              <w:tab/>
              <w:t>for fitting to or equipping such ships, boats or other vessels;</w:t>
            </w:r>
          </w:p>
          <w:p w14:paraId="59109B5E" w14:textId="77777777" w:rsidR="00E546F5" w:rsidRDefault="00951CE2">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14:paraId="59109B5F" w14:textId="77777777" w:rsidR="00E546F5" w:rsidRDefault="00951CE2">
            <w:pPr>
              <w:pStyle w:val="Tier1Bullet"/>
            </w:pPr>
            <w:r>
              <w:t>-</w:t>
            </w:r>
            <w:r>
              <w:tab/>
              <w:t>for equipping the above platforms;</w:t>
            </w:r>
          </w:p>
          <w:p w14:paraId="59109B60"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61" w14:textId="77777777" w:rsidR="00E546F5" w:rsidRDefault="00951CE2">
            <w:pPr>
              <w:pStyle w:val="NormalinTable"/>
            </w:pPr>
            <w:r>
              <w:t>0.0%</w:t>
            </w:r>
          </w:p>
        </w:tc>
      </w:tr>
      <w:tr w:rsidR="00E546F5" w14:paraId="59109B6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63" w14:textId="77777777" w:rsidR="00E546F5" w:rsidRDefault="00951CE2">
            <w:pPr>
              <w:pStyle w:val="NormalinTable"/>
            </w:pPr>
            <w:r>
              <w:t>9602000000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64" w14:textId="77777777" w:rsidR="00E546F5" w:rsidRDefault="00951CE2">
            <w:pPr>
              <w:pStyle w:val="Tier1"/>
            </w:pPr>
            <w:r>
              <w:t xml:space="preserve">Worked vegetable or mineral carving material and articles of these materials; moulded or carved articles of wax, of stearin, of natural gums or natural resins or of modelling pastes, and other moulded or carved articles, not elsewhere specified </w:t>
            </w:r>
            <w:r>
              <w:t>or included; worked, unhardened gelatin (except gelatin of heading 3503) and articles of unhardened gelatin</w:t>
            </w:r>
          </w:p>
          <w:p w14:paraId="59109B65" w14:textId="77777777" w:rsidR="00E546F5" w:rsidRDefault="00951CE2">
            <w:pPr>
              <w:pStyle w:val="Tier1Bullet"/>
            </w:pPr>
            <w:r>
              <w:t>-</w:t>
            </w:r>
            <w:r>
              <w:tab/>
              <w:t>for incorporation in ships, boats or other vessels listed in Table 1, for the purposes of their construction, repair, maintenance or conversion;</w:t>
            </w:r>
          </w:p>
          <w:p w14:paraId="59109B66" w14:textId="77777777" w:rsidR="00E546F5" w:rsidRDefault="00951CE2">
            <w:pPr>
              <w:pStyle w:val="Tier1Bullet"/>
            </w:pPr>
            <w:r>
              <w:t>-</w:t>
            </w:r>
            <w:r>
              <w:tab/>
              <w:t>for fitting to or equipping such ships, boats or other vessels;</w:t>
            </w:r>
          </w:p>
          <w:p w14:paraId="59109B67" w14:textId="77777777" w:rsidR="00E546F5" w:rsidRDefault="00951CE2">
            <w:pPr>
              <w:pStyle w:val="Tier1Bullet"/>
            </w:pPr>
            <w:r>
              <w:t>-</w:t>
            </w:r>
            <w:r>
              <w:tab/>
              <w:t>for incorporation, for the purposes of their construction, repair, maintenance or conversion, in drilling or production platforms listed below: fixed, of subheading ex 8430 49 or floating o</w:t>
            </w:r>
            <w:r>
              <w:t>r submersible of subheading 8905 20;</w:t>
            </w:r>
          </w:p>
          <w:p w14:paraId="59109B68" w14:textId="77777777" w:rsidR="00E546F5" w:rsidRDefault="00951CE2">
            <w:pPr>
              <w:pStyle w:val="Tier1Bullet"/>
            </w:pPr>
            <w:r>
              <w:t>-</w:t>
            </w:r>
            <w:r>
              <w:tab/>
              <w:t>for equipping the above platforms;</w:t>
            </w:r>
          </w:p>
          <w:p w14:paraId="59109B6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6A" w14:textId="77777777" w:rsidR="00E546F5" w:rsidRDefault="00951CE2">
            <w:pPr>
              <w:pStyle w:val="NormalinTable"/>
            </w:pPr>
            <w:r>
              <w:t>0.0%</w:t>
            </w:r>
          </w:p>
        </w:tc>
      </w:tr>
      <w:tr w:rsidR="00E546F5" w14:paraId="59109B75"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6C" w14:textId="77777777" w:rsidR="00E546F5" w:rsidRDefault="00951CE2">
            <w:pPr>
              <w:pStyle w:val="NormalinTable"/>
            </w:pPr>
            <w:r>
              <w:t>9603100000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6D" w14:textId="77777777" w:rsidR="00E546F5" w:rsidRDefault="00951CE2">
            <w:pPr>
              <w:pStyle w:val="Tier1"/>
            </w:pPr>
            <w:r>
              <w:t>Brooms, brushes (including brushes constituting parts of machines, appliances or vehicles), hand</w:t>
            </w:r>
            <w:r>
              <w:t>-operated mechanical floor sweepers, not motorised, mops and feather dusters; prepared knots and tufts for broom or brush making; paint pads and rollers; squeegees (other than roller squeegees)</w:t>
            </w:r>
          </w:p>
          <w:p w14:paraId="59109B6E" w14:textId="77777777" w:rsidR="00E546F5" w:rsidRDefault="00951CE2">
            <w:pPr>
              <w:pStyle w:val="Tier2"/>
            </w:pPr>
            <w:r>
              <w:t>-</w:t>
            </w:r>
            <w:r>
              <w:tab/>
              <w:t xml:space="preserve">Brooms and brushes, consisting of twigs or other </w:t>
            </w:r>
            <w:r>
              <w:t>vegetable materials bound together, with or without handles</w:t>
            </w:r>
          </w:p>
          <w:p w14:paraId="59109B6F"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B70" w14:textId="77777777" w:rsidR="00E546F5" w:rsidRDefault="00951CE2">
            <w:pPr>
              <w:pStyle w:val="Tier2Bullet"/>
            </w:pPr>
            <w:r>
              <w:tab/>
              <w:t>-</w:t>
            </w:r>
            <w:r>
              <w:tab/>
              <w:t>for fitting to or equipping such ships, boats</w:t>
            </w:r>
            <w:r>
              <w:t xml:space="preserve"> or other vessels;</w:t>
            </w:r>
          </w:p>
          <w:p w14:paraId="59109B71" w14:textId="77777777" w:rsidR="00E546F5" w:rsidRDefault="00951CE2">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59109B72" w14:textId="77777777" w:rsidR="00E546F5" w:rsidRDefault="00951CE2">
            <w:pPr>
              <w:pStyle w:val="Tier2Bullet"/>
            </w:pPr>
            <w:r>
              <w:tab/>
              <w:t>-</w:t>
            </w:r>
            <w:r>
              <w:tab/>
              <w:t>for e</w:t>
            </w:r>
            <w:r>
              <w:t>quipping the above platforms;</w:t>
            </w:r>
          </w:p>
          <w:p w14:paraId="59109B73"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74" w14:textId="77777777" w:rsidR="00E546F5" w:rsidRDefault="00951CE2">
            <w:pPr>
              <w:pStyle w:val="NormalinTable"/>
            </w:pPr>
            <w:r>
              <w:t>0.0%</w:t>
            </w:r>
          </w:p>
        </w:tc>
      </w:tr>
      <w:tr w:rsidR="00E546F5" w14:paraId="59109B7F"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76" w14:textId="77777777" w:rsidR="00E546F5" w:rsidRDefault="00951CE2">
            <w:pPr>
              <w:pStyle w:val="NormalinTable"/>
            </w:pPr>
            <w:r>
              <w:t>9603400000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77" w14:textId="77777777" w:rsidR="00E546F5" w:rsidRDefault="00951CE2">
            <w:pPr>
              <w:pStyle w:val="Tier1"/>
            </w:pPr>
            <w:r>
              <w:t>Brooms, brushes (including brushes constituting parts of machines, appliances or vehicles), hand-operated mechanical floor sweepers, not mo</w:t>
            </w:r>
            <w:r>
              <w:t>torised, mops and feather dusters; prepared knots and tufts for broom or brush making; paint pads and rollers; squeegees (other than roller squeegees)</w:t>
            </w:r>
          </w:p>
          <w:p w14:paraId="59109B78" w14:textId="77777777" w:rsidR="00E546F5" w:rsidRDefault="00951CE2">
            <w:pPr>
              <w:pStyle w:val="Tier2"/>
            </w:pPr>
            <w:r>
              <w:t>-</w:t>
            </w:r>
            <w:r>
              <w:tab/>
              <w:t>Paint, distemper, varnish or similar brushes (other than brushes of subheading 9603 30); paint pads and</w:t>
            </w:r>
            <w:r>
              <w:t xml:space="preserve"> rollers</w:t>
            </w:r>
          </w:p>
          <w:p w14:paraId="59109B79" w14:textId="77777777" w:rsidR="00E546F5" w:rsidRDefault="00951CE2">
            <w:pPr>
              <w:pStyle w:val="Tier2Bullet"/>
            </w:pPr>
            <w:r>
              <w:tab/>
              <w:t>-</w:t>
            </w:r>
            <w:r>
              <w:tab/>
              <w:t>for incorporation in ships, boats or other vessels listed in Table 1, for the purposes of their construction, repair, maintenance or conversion;</w:t>
            </w:r>
          </w:p>
          <w:p w14:paraId="59109B7A" w14:textId="77777777" w:rsidR="00E546F5" w:rsidRDefault="00951CE2">
            <w:pPr>
              <w:pStyle w:val="Tier2Bullet"/>
            </w:pPr>
            <w:r>
              <w:tab/>
              <w:t>-</w:t>
            </w:r>
            <w:r>
              <w:tab/>
              <w:t>for fitting to or equipping such ships, boats or other vessels;</w:t>
            </w:r>
          </w:p>
          <w:p w14:paraId="59109B7B" w14:textId="77777777" w:rsidR="00E546F5" w:rsidRDefault="00951CE2">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B7C" w14:textId="77777777" w:rsidR="00E546F5" w:rsidRDefault="00951CE2">
            <w:pPr>
              <w:pStyle w:val="Tier2Bullet"/>
            </w:pPr>
            <w:r>
              <w:tab/>
              <w:t>-</w:t>
            </w:r>
            <w:r>
              <w:tab/>
              <w:t>for equipping the above platfor</w:t>
            </w:r>
            <w:r>
              <w:t>ms;</w:t>
            </w:r>
          </w:p>
          <w:p w14:paraId="59109B7D"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7E" w14:textId="77777777" w:rsidR="00E546F5" w:rsidRDefault="00951CE2">
            <w:pPr>
              <w:pStyle w:val="NormalinTable"/>
            </w:pPr>
            <w:r>
              <w:t>0.0%</w:t>
            </w:r>
          </w:p>
        </w:tc>
      </w:tr>
      <w:tr w:rsidR="00E546F5" w14:paraId="59109B89"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80" w14:textId="77777777" w:rsidR="00E546F5" w:rsidRDefault="00951CE2">
            <w:pPr>
              <w:pStyle w:val="NormalinTable"/>
            </w:pPr>
            <w:r>
              <w:t>9603900000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81" w14:textId="77777777" w:rsidR="00E546F5" w:rsidRDefault="00951CE2">
            <w:pPr>
              <w:pStyle w:val="Tier1"/>
            </w:pPr>
            <w:r>
              <w:t xml:space="preserve">Brooms, brushes (including brushes constituting parts of machines, appliances or vehicles), hand-operated mechanical floor sweepers, not motorised, mops and feather </w:t>
            </w:r>
            <w:r>
              <w:t>dusters; prepared knots and tufts for broom or brush making; paint pads and rollers; squeegees (other than roller squeegees)</w:t>
            </w:r>
          </w:p>
          <w:p w14:paraId="59109B82" w14:textId="77777777" w:rsidR="00E546F5" w:rsidRDefault="00951CE2">
            <w:pPr>
              <w:pStyle w:val="Tier2"/>
            </w:pPr>
            <w:r>
              <w:t>-</w:t>
            </w:r>
            <w:r>
              <w:tab/>
              <w:t>Other</w:t>
            </w:r>
          </w:p>
          <w:p w14:paraId="59109B83" w14:textId="77777777" w:rsidR="00E546F5" w:rsidRDefault="00951CE2">
            <w:pPr>
              <w:pStyle w:val="Tier2Bullet"/>
            </w:pPr>
            <w:r>
              <w:tab/>
              <w:t>-</w:t>
            </w:r>
            <w:r>
              <w:tab/>
              <w:t>for incorporation in ships, boats or other vessels listed in Table 1, for the purposes of their construction, repair, ma</w:t>
            </w:r>
            <w:r>
              <w:t>intenance or conversion;</w:t>
            </w:r>
          </w:p>
          <w:p w14:paraId="59109B84" w14:textId="77777777" w:rsidR="00E546F5" w:rsidRDefault="00951CE2">
            <w:pPr>
              <w:pStyle w:val="Tier2Bullet"/>
            </w:pPr>
            <w:r>
              <w:tab/>
              <w:t>-</w:t>
            </w:r>
            <w:r>
              <w:tab/>
              <w:t>for fitting to or equipping such ships, boats or other vessels;</w:t>
            </w:r>
          </w:p>
          <w:p w14:paraId="59109B85" w14:textId="77777777" w:rsidR="00E546F5" w:rsidRDefault="00951CE2">
            <w:pPr>
              <w:pStyle w:val="Tier2Bullet"/>
            </w:pPr>
            <w:r>
              <w:tab/>
              <w:t>-</w:t>
            </w:r>
            <w:r>
              <w:tab/>
              <w:t>for incorporation, for the purposes of their construction, repair, maintenance or conversion, in drilling or production platforms listed below: fixed, of subhead</w:t>
            </w:r>
            <w:r>
              <w:t>ing ex 8430 49 or floating or submersible of subheading 8905 20;</w:t>
            </w:r>
          </w:p>
          <w:p w14:paraId="59109B86" w14:textId="77777777" w:rsidR="00E546F5" w:rsidRDefault="00951CE2">
            <w:pPr>
              <w:pStyle w:val="Tier2Bullet"/>
            </w:pPr>
            <w:r>
              <w:tab/>
              <w:t>-</w:t>
            </w:r>
            <w:r>
              <w:tab/>
              <w:t>for equipping the above platforms;</w:t>
            </w:r>
          </w:p>
          <w:p w14:paraId="59109B87"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88" w14:textId="77777777" w:rsidR="00E546F5" w:rsidRDefault="00951CE2">
            <w:pPr>
              <w:pStyle w:val="NormalinTable"/>
            </w:pPr>
            <w:r>
              <w:t>0.0%</w:t>
            </w:r>
          </w:p>
        </w:tc>
      </w:tr>
      <w:tr w:rsidR="00E546F5" w14:paraId="59109B92"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8A" w14:textId="77777777" w:rsidR="00E546F5" w:rsidRDefault="00951CE2">
            <w:pPr>
              <w:pStyle w:val="NormalinTable"/>
            </w:pPr>
            <w:r>
              <w:t>9605000000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8B" w14:textId="77777777" w:rsidR="00E546F5" w:rsidRDefault="00951CE2">
            <w:pPr>
              <w:pStyle w:val="Tier1"/>
            </w:pPr>
            <w:r>
              <w:t xml:space="preserve">Travel sets for personal toilet, sewing or shoe or clothes </w:t>
            </w:r>
            <w:r>
              <w:t>cleaning</w:t>
            </w:r>
          </w:p>
          <w:p w14:paraId="59109B8C" w14:textId="77777777" w:rsidR="00E546F5" w:rsidRDefault="00951CE2">
            <w:pPr>
              <w:pStyle w:val="Tier1Bullet"/>
            </w:pPr>
            <w:r>
              <w:t>-</w:t>
            </w:r>
            <w:r>
              <w:tab/>
              <w:t>for incorporation in ships, boats or other vessels listed in Table 1, for the purposes of their construction, repair, maintenance or conversion;</w:t>
            </w:r>
          </w:p>
          <w:p w14:paraId="59109B8D" w14:textId="77777777" w:rsidR="00E546F5" w:rsidRDefault="00951CE2">
            <w:pPr>
              <w:pStyle w:val="Tier1Bullet"/>
            </w:pPr>
            <w:r>
              <w:t>-</w:t>
            </w:r>
            <w:r>
              <w:tab/>
              <w:t>for fitting to or equipping such ships, boats or other vessels;</w:t>
            </w:r>
          </w:p>
          <w:p w14:paraId="59109B8E" w14:textId="77777777" w:rsidR="00E546F5" w:rsidRDefault="00951CE2">
            <w:pPr>
              <w:pStyle w:val="Tier1Bullet"/>
            </w:pPr>
            <w:r>
              <w:t>-</w:t>
            </w:r>
            <w:r>
              <w:tab/>
              <w:t>for incorporation, for the purpo</w:t>
            </w:r>
            <w:r>
              <w:t>ses of their construction, repair, maintenance or conversion, in drilling or production platforms listed below: fixed, of subheading ex 8430 49 or floating or submersible of subheading 8905 20;</w:t>
            </w:r>
          </w:p>
          <w:p w14:paraId="59109B8F" w14:textId="77777777" w:rsidR="00E546F5" w:rsidRDefault="00951CE2">
            <w:pPr>
              <w:pStyle w:val="Tier1Bullet"/>
            </w:pPr>
            <w:r>
              <w:t>-</w:t>
            </w:r>
            <w:r>
              <w:tab/>
              <w:t>for equipping the above platforms;</w:t>
            </w:r>
          </w:p>
          <w:p w14:paraId="59109B90" w14:textId="77777777" w:rsidR="00E546F5" w:rsidRDefault="00951CE2">
            <w:pPr>
              <w:pStyle w:val="Tier1Bullet"/>
            </w:pPr>
            <w:r>
              <w:t>-</w:t>
            </w:r>
            <w:r>
              <w:tab/>
              <w:t>for linking these drill</w:t>
            </w:r>
            <w:r>
              <w:t>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91" w14:textId="77777777" w:rsidR="00E546F5" w:rsidRDefault="00951CE2">
            <w:pPr>
              <w:pStyle w:val="NormalinTable"/>
            </w:pPr>
            <w:r>
              <w:t>0.0%</w:t>
            </w:r>
          </w:p>
        </w:tc>
      </w:tr>
      <w:tr w:rsidR="00E546F5" w14:paraId="59109B9B"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93" w14:textId="77777777" w:rsidR="00E546F5" w:rsidRDefault="00951CE2">
            <w:pPr>
              <w:pStyle w:val="NormalinTable"/>
            </w:pPr>
            <w:r>
              <w:t>9611000000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94" w14:textId="77777777" w:rsidR="00E546F5" w:rsidRDefault="00951CE2">
            <w:pPr>
              <w:pStyle w:val="Tier1"/>
            </w:pPr>
            <w:r>
              <w:t xml:space="preserve">Date, sealing or numbering stamps, and the like (including devices for printing or embossing labels), designed for operating in the hand; hand-operated composing sticks and hand printing sets </w:t>
            </w:r>
            <w:r>
              <w:t>incorporating such composing sticks</w:t>
            </w:r>
          </w:p>
          <w:p w14:paraId="59109B95" w14:textId="77777777" w:rsidR="00E546F5" w:rsidRDefault="00951CE2">
            <w:pPr>
              <w:pStyle w:val="Tier1Bullet"/>
            </w:pPr>
            <w:r>
              <w:t>-</w:t>
            </w:r>
            <w:r>
              <w:tab/>
              <w:t>for incorporation in ships, boats or other vessels listed in Table 1, for the purposes of their construction, repair, maintenance or conversion;</w:t>
            </w:r>
          </w:p>
          <w:p w14:paraId="59109B96" w14:textId="77777777" w:rsidR="00E546F5" w:rsidRDefault="00951CE2">
            <w:pPr>
              <w:pStyle w:val="Tier1Bullet"/>
            </w:pPr>
            <w:r>
              <w:t>-</w:t>
            </w:r>
            <w:r>
              <w:tab/>
              <w:t>for fitting to or equipping such ships, boats or other vessels;</w:t>
            </w:r>
          </w:p>
          <w:p w14:paraId="59109B97" w14:textId="77777777" w:rsidR="00E546F5" w:rsidRDefault="00951CE2">
            <w:pPr>
              <w:pStyle w:val="Tier1Bullet"/>
            </w:pPr>
            <w:r>
              <w:t>-</w:t>
            </w:r>
            <w:r>
              <w:tab/>
              <w:t>for i</w:t>
            </w:r>
            <w:r>
              <w:t>ncorporation, for the purposes of their construction, repair, maintenance or conversion, in drilling or production platforms listed below: fixed, of subheading ex 8430 49 or floating or submersible of subheading 8905 20;</w:t>
            </w:r>
          </w:p>
          <w:p w14:paraId="59109B98" w14:textId="77777777" w:rsidR="00E546F5" w:rsidRDefault="00951CE2">
            <w:pPr>
              <w:pStyle w:val="Tier1Bullet"/>
            </w:pPr>
            <w:r>
              <w:t>-</w:t>
            </w:r>
            <w:r>
              <w:tab/>
              <w:t>for equipping the above platforms</w:t>
            </w:r>
            <w:r>
              <w:t>;</w:t>
            </w:r>
          </w:p>
          <w:p w14:paraId="59109B99"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9A" w14:textId="77777777" w:rsidR="00E546F5" w:rsidRDefault="00951CE2">
            <w:pPr>
              <w:pStyle w:val="NormalinTable"/>
            </w:pPr>
            <w:r>
              <w:t>0.0%</w:t>
            </w:r>
          </w:p>
        </w:tc>
      </w:tr>
      <w:tr w:rsidR="00E546F5" w14:paraId="59109BA4"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9C" w14:textId="77777777" w:rsidR="00E546F5" w:rsidRDefault="00951CE2">
            <w:pPr>
              <w:pStyle w:val="NormalinTable"/>
            </w:pPr>
            <w:r>
              <w:t>9612000000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9D" w14:textId="77777777" w:rsidR="00E546F5" w:rsidRDefault="00951CE2">
            <w:pPr>
              <w:pStyle w:val="Tier1"/>
            </w:pPr>
            <w:r>
              <w:t>Typewriter or similar ribbons, inked or otherwise prepared for giving impressions, whether or not on spools or in cartridges; ink-pads, whether or not inked, with or wi</w:t>
            </w:r>
            <w:r>
              <w:t>thout boxes</w:t>
            </w:r>
          </w:p>
          <w:p w14:paraId="59109B9E" w14:textId="77777777" w:rsidR="00E546F5" w:rsidRDefault="00951CE2">
            <w:pPr>
              <w:pStyle w:val="Tier1Bullet"/>
            </w:pPr>
            <w:r>
              <w:t>-</w:t>
            </w:r>
            <w:r>
              <w:tab/>
              <w:t>for incorporation in ships, boats or other vessels listed in Table 1, for the purposes of their construction, repair, maintenance or conversion;</w:t>
            </w:r>
          </w:p>
          <w:p w14:paraId="59109B9F" w14:textId="77777777" w:rsidR="00E546F5" w:rsidRDefault="00951CE2">
            <w:pPr>
              <w:pStyle w:val="Tier1Bullet"/>
            </w:pPr>
            <w:r>
              <w:t>-</w:t>
            </w:r>
            <w:r>
              <w:tab/>
              <w:t>for fitting to or equipping such ships, boats or other vessels;</w:t>
            </w:r>
          </w:p>
          <w:p w14:paraId="59109BA0" w14:textId="77777777" w:rsidR="00E546F5" w:rsidRDefault="00951CE2">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14:paraId="59109BA1" w14:textId="77777777" w:rsidR="00E546F5" w:rsidRDefault="00951CE2">
            <w:pPr>
              <w:pStyle w:val="Tier1Bullet"/>
            </w:pPr>
            <w:r>
              <w:t>-</w:t>
            </w:r>
            <w:r>
              <w:tab/>
              <w:t>for equipping the above platform</w:t>
            </w:r>
            <w:r>
              <w:t>s;</w:t>
            </w:r>
          </w:p>
          <w:p w14:paraId="59109BA2"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A3" w14:textId="77777777" w:rsidR="00E546F5" w:rsidRDefault="00951CE2">
            <w:pPr>
              <w:pStyle w:val="NormalinTable"/>
            </w:pPr>
            <w:r>
              <w:t>0.0%</w:t>
            </w:r>
          </w:p>
        </w:tc>
      </w:tr>
      <w:tr w:rsidR="00E546F5" w14:paraId="59109BAE"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A5" w14:textId="77777777" w:rsidR="00E546F5" w:rsidRDefault="00951CE2">
            <w:pPr>
              <w:pStyle w:val="NormalinTable"/>
            </w:pPr>
            <w:r>
              <w:t>9613800000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A6" w14:textId="77777777" w:rsidR="00E546F5" w:rsidRDefault="00951CE2">
            <w:pPr>
              <w:pStyle w:val="Tier1"/>
            </w:pPr>
            <w:r>
              <w:t>Cigarette lighters and other lighters, whether or not mechanical or electrical, and parts thereof other than flints and wicks</w:t>
            </w:r>
          </w:p>
          <w:p w14:paraId="59109BA7" w14:textId="77777777" w:rsidR="00E546F5" w:rsidRDefault="00951CE2">
            <w:pPr>
              <w:pStyle w:val="Tier2"/>
            </w:pPr>
            <w:r>
              <w:t>-</w:t>
            </w:r>
            <w:r>
              <w:tab/>
              <w:t>Other lighters</w:t>
            </w:r>
          </w:p>
          <w:p w14:paraId="59109BA8" w14:textId="77777777" w:rsidR="00E546F5" w:rsidRDefault="00951CE2">
            <w:pPr>
              <w:pStyle w:val="Tier2Bullet"/>
            </w:pPr>
            <w:r>
              <w:tab/>
              <w:t>-</w:t>
            </w:r>
            <w:r>
              <w:tab/>
              <w:t xml:space="preserve">for incorporation in </w:t>
            </w:r>
            <w:r>
              <w:t>ships, boats or other vessels listed in Table 1, for the purposes of their construction, repair, maintenance or conversion;</w:t>
            </w:r>
          </w:p>
          <w:p w14:paraId="59109BA9" w14:textId="77777777" w:rsidR="00E546F5" w:rsidRDefault="00951CE2">
            <w:pPr>
              <w:pStyle w:val="Tier2Bullet"/>
            </w:pPr>
            <w:r>
              <w:tab/>
              <w:t>-</w:t>
            </w:r>
            <w:r>
              <w:tab/>
              <w:t>for fitting to or equipping such ships, boats or other vessels;</w:t>
            </w:r>
          </w:p>
          <w:p w14:paraId="59109BAA" w14:textId="77777777" w:rsidR="00E546F5" w:rsidRDefault="00951CE2">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14:paraId="59109BAB" w14:textId="77777777" w:rsidR="00E546F5" w:rsidRDefault="00951CE2">
            <w:pPr>
              <w:pStyle w:val="Tier2Bullet"/>
            </w:pPr>
            <w:r>
              <w:tab/>
              <w:t>-</w:t>
            </w:r>
            <w:r>
              <w:tab/>
              <w:t>for equipping the above platforms;</w:t>
            </w:r>
          </w:p>
          <w:p w14:paraId="59109BAC" w14:textId="77777777" w:rsidR="00E546F5" w:rsidRDefault="00951CE2">
            <w:pPr>
              <w:pStyle w:val="Tier2Bullet"/>
            </w:pPr>
            <w:r>
              <w:tab/>
              <w:t>-</w:t>
            </w:r>
            <w:r>
              <w:tab/>
              <w:t>for linking these drilling or prod</w:t>
            </w:r>
            <w:r>
              <w:t>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AD" w14:textId="77777777" w:rsidR="00E546F5" w:rsidRDefault="00951CE2">
            <w:pPr>
              <w:pStyle w:val="NormalinTable"/>
            </w:pPr>
            <w:r>
              <w:t>0.0%</w:t>
            </w:r>
          </w:p>
        </w:tc>
      </w:tr>
      <w:tr w:rsidR="00E546F5" w14:paraId="59109BB7"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AF" w14:textId="77777777" w:rsidR="00E546F5" w:rsidRDefault="00951CE2">
            <w:pPr>
              <w:pStyle w:val="NormalinTable"/>
            </w:pPr>
            <w:r>
              <w:t>9617000000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B0" w14:textId="77777777" w:rsidR="00E546F5" w:rsidRDefault="00951CE2">
            <w:pPr>
              <w:pStyle w:val="Tier1"/>
            </w:pPr>
            <w:r>
              <w:t>Vacuum flasks and other vacuum vessels, complete with cases; parts thereof other than glass inners</w:t>
            </w:r>
          </w:p>
          <w:p w14:paraId="59109BB1" w14:textId="77777777" w:rsidR="00E546F5" w:rsidRDefault="00951CE2">
            <w:pPr>
              <w:pStyle w:val="Tier1Bullet"/>
            </w:pPr>
            <w:r>
              <w:t>-</w:t>
            </w:r>
            <w:r>
              <w:tab/>
              <w:t>for incorporation in ships, boats or other vessels listed in Table 1, for the purposes of their construct</w:t>
            </w:r>
            <w:r>
              <w:t>ion, repair, maintenance or conversion;</w:t>
            </w:r>
          </w:p>
          <w:p w14:paraId="59109BB2" w14:textId="77777777" w:rsidR="00E546F5" w:rsidRDefault="00951CE2">
            <w:pPr>
              <w:pStyle w:val="Tier1Bullet"/>
            </w:pPr>
            <w:r>
              <w:t>-</w:t>
            </w:r>
            <w:r>
              <w:tab/>
              <w:t>for fitting to or equipping such ships, boats or other vessels;</w:t>
            </w:r>
          </w:p>
          <w:p w14:paraId="59109BB3" w14:textId="77777777" w:rsidR="00E546F5" w:rsidRDefault="00951CE2">
            <w:pPr>
              <w:pStyle w:val="Tier1Bullet"/>
            </w:pPr>
            <w:r>
              <w:t>-</w:t>
            </w:r>
            <w:r>
              <w:tab/>
              <w:t>for incorporation, for the purposes of their construction, repair, maintenance or conversion, in drilling or production platforms listed below: fixe</w:t>
            </w:r>
            <w:r>
              <w:t>d, of subheading ex 8430 49 or floating or submersible of subheading 8905 20;</w:t>
            </w:r>
          </w:p>
          <w:p w14:paraId="59109BB4" w14:textId="77777777" w:rsidR="00E546F5" w:rsidRDefault="00951CE2">
            <w:pPr>
              <w:pStyle w:val="Tier1Bullet"/>
            </w:pPr>
            <w:r>
              <w:t>-</w:t>
            </w:r>
            <w:r>
              <w:tab/>
              <w:t>for equipping the above platforms;</w:t>
            </w:r>
          </w:p>
          <w:p w14:paraId="59109BB5" w14:textId="77777777" w:rsidR="00E546F5" w:rsidRDefault="00951CE2">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B6" w14:textId="77777777" w:rsidR="00E546F5" w:rsidRDefault="00951CE2">
            <w:pPr>
              <w:pStyle w:val="NormalinTable"/>
            </w:pPr>
            <w:r>
              <w:t>0.0%</w:t>
            </w:r>
          </w:p>
        </w:tc>
      </w:tr>
      <w:tr w:rsidR="00E546F5" w14:paraId="59109BC1"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B8" w14:textId="77777777" w:rsidR="00E546F5" w:rsidRDefault="00951CE2">
            <w:pPr>
              <w:pStyle w:val="NormalinTable"/>
            </w:pPr>
            <w:r>
              <w:t>9620001000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B9" w14:textId="77777777" w:rsidR="00E546F5" w:rsidRDefault="00951CE2">
            <w:pPr>
              <w:pStyle w:val="Tier1"/>
            </w:pPr>
            <w:r>
              <w:t>Monopods, bipods, tripods and similar articles</w:t>
            </w:r>
          </w:p>
          <w:p w14:paraId="59109BBA" w14:textId="77777777" w:rsidR="00E546F5" w:rsidRDefault="00951CE2">
            <w:pPr>
              <w:pStyle w:val="Tier2"/>
            </w:pPr>
            <w:r>
              <w:t>-</w:t>
            </w:r>
            <w:r>
              <w:tab/>
              <w:t xml:space="preserve">Of a </w:t>
            </w:r>
            <w:r>
              <w:t>kind used for digital, photographic or video cameras, cinematographic cameras and projectors; of a kind used for other apparatus of Chapter 90</w:t>
            </w:r>
          </w:p>
          <w:p w14:paraId="59109BBB" w14:textId="77777777" w:rsidR="00E546F5" w:rsidRDefault="00951CE2">
            <w:pPr>
              <w:pStyle w:val="Tier2Bullet"/>
            </w:pPr>
            <w:r>
              <w:tab/>
              <w:t>-</w:t>
            </w:r>
            <w:r>
              <w:tab/>
              <w:t xml:space="preserve">for incorporation in ships, boats or other vessels listed in Table 1, for the purposes of their construction, </w:t>
            </w:r>
            <w:r>
              <w:t>repair, maintenance or conversion;</w:t>
            </w:r>
          </w:p>
          <w:p w14:paraId="59109BBC" w14:textId="77777777" w:rsidR="00E546F5" w:rsidRDefault="00951CE2">
            <w:pPr>
              <w:pStyle w:val="Tier2Bullet"/>
            </w:pPr>
            <w:r>
              <w:tab/>
              <w:t>-</w:t>
            </w:r>
            <w:r>
              <w:tab/>
              <w:t>for fitting to or equipping such ships, boats or other vessels;</w:t>
            </w:r>
          </w:p>
          <w:p w14:paraId="59109BBD" w14:textId="77777777" w:rsidR="00E546F5" w:rsidRDefault="00951CE2">
            <w:pPr>
              <w:pStyle w:val="Tier2Bullet"/>
            </w:pP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14:paraId="59109BBE" w14:textId="77777777" w:rsidR="00E546F5" w:rsidRDefault="00951CE2">
            <w:pPr>
              <w:pStyle w:val="Tier2Bullet"/>
            </w:pPr>
            <w:r>
              <w:tab/>
              <w:t>-</w:t>
            </w:r>
            <w:r>
              <w:tab/>
              <w:t>for equipping the above platforms;</w:t>
            </w:r>
          </w:p>
          <w:p w14:paraId="59109BBF" w14:textId="77777777" w:rsidR="00E546F5" w:rsidRDefault="00951CE2">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C0" w14:textId="77777777" w:rsidR="00E546F5" w:rsidRDefault="00951CE2">
            <w:pPr>
              <w:pStyle w:val="NormalinTable"/>
            </w:pPr>
            <w:r>
              <w:t>0.0%</w:t>
            </w:r>
          </w:p>
        </w:tc>
      </w:tr>
      <w:tr w:rsidR="00E546F5" w14:paraId="59109BCC" w14:textId="77777777">
        <w:tblPrEx>
          <w:tblCellMar>
            <w:top w:w="0" w:type="dxa"/>
            <w:bottom w:w="0" w:type="dxa"/>
          </w:tblCellMar>
        </w:tblPrEx>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59109BC2" w14:textId="77777777" w:rsidR="00E546F5" w:rsidRDefault="00951CE2">
            <w:pPr>
              <w:pStyle w:val="NormalinTable"/>
            </w:pPr>
            <w:r>
              <w:t>9620009100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59109BC3" w14:textId="77777777" w:rsidR="00E546F5" w:rsidRDefault="00951CE2">
            <w:pPr>
              <w:pStyle w:val="Tier1"/>
            </w:pPr>
            <w:r>
              <w:t>Monopods, bipods, tripods and similar articles</w:t>
            </w:r>
          </w:p>
          <w:p w14:paraId="59109BC4" w14:textId="77777777" w:rsidR="00E546F5" w:rsidRDefault="00951CE2">
            <w:pPr>
              <w:pStyle w:val="Tier2"/>
            </w:pPr>
            <w:r>
              <w:t>-</w:t>
            </w:r>
            <w:r>
              <w:tab/>
            </w:r>
            <w:r>
              <w:t>Other</w:t>
            </w:r>
          </w:p>
          <w:p w14:paraId="59109BC5" w14:textId="77777777" w:rsidR="00E546F5" w:rsidRDefault="00951CE2">
            <w:pPr>
              <w:pStyle w:val="Tier3"/>
            </w:pPr>
            <w:r>
              <w:t>-</w:t>
            </w:r>
            <w:r>
              <w:tab/>
              <w:t>-</w:t>
            </w:r>
            <w:r>
              <w:tab/>
              <w:t>Of plastics or of aluminium</w:t>
            </w:r>
          </w:p>
          <w:p w14:paraId="59109BC6" w14:textId="77777777" w:rsidR="00E546F5" w:rsidRDefault="00951CE2">
            <w:pPr>
              <w:pStyle w:val="Tier3Bullet"/>
            </w:pPr>
            <w:r>
              <w:tab/>
            </w:r>
            <w:r>
              <w:tab/>
              <w:t>-</w:t>
            </w:r>
            <w:r>
              <w:tab/>
              <w:t>for incorporation in ships, boats or other vessels listed in Table 1, for the purposes of their construction, repair, maintenance or conversion;</w:t>
            </w:r>
          </w:p>
          <w:p w14:paraId="59109BC7" w14:textId="77777777" w:rsidR="00E546F5" w:rsidRDefault="00951CE2">
            <w:pPr>
              <w:pStyle w:val="Tier3Bullet"/>
            </w:pPr>
            <w:r>
              <w:tab/>
            </w:r>
            <w:r>
              <w:tab/>
              <w:t>-</w:t>
            </w:r>
            <w:r>
              <w:tab/>
              <w:t>for fitting to or equipping such ships, boats or other vessels;</w:t>
            </w:r>
          </w:p>
          <w:p w14:paraId="59109BC8" w14:textId="77777777" w:rsidR="00E546F5" w:rsidRDefault="00951CE2">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59109BC9" w14:textId="77777777" w:rsidR="00E546F5" w:rsidRDefault="00951CE2">
            <w:pPr>
              <w:pStyle w:val="Tier3Bullet"/>
            </w:pPr>
            <w:r>
              <w:tab/>
            </w:r>
            <w:r>
              <w:tab/>
              <w:t>-</w:t>
            </w:r>
            <w:r>
              <w:tab/>
              <w:t>for equipping the abov</w:t>
            </w:r>
            <w:r>
              <w:t>e platforms;</w:t>
            </w:r>
          </w:p>
          <w:p w14:paraId="59109BCA" w14:textId="77777777" w:rsidR="00E546F5" w:rsidRDefault="00951CE2">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59109BCB" w14:textId="77777777" w:rsidR="00E546F5" w:rsidRDefault="00951CE2">
            <w:pPr>
              <w:pStyle w:val="NormalinTable"/>
            </w:pPr>
            <w:r>
              <w:t>0.0%</w:t>
            </w:r>
          </w:p>
        </w:tc>
      </w:tr>
    </w:tbl>
    <w:p w14:paraId="59109BCD" w14:textId="77777777" w:rsidR="00E546F5" w:rsidRDefault="00951CE2">
      <w:pPr>
        <w:pStyle w:val="Heading1"/>
      </w:pPr>
      <w:r>
        <w:t>Table 1</w:t>
      </w:r>
    </w:p>
    <w:tbl>
      <w:tblPr>
        <w:tblW w:w="9016" w:type="dxa"/>
        <w:tblLayout w:type="fixed"/>
        <w:tblCellMar>
          <w:left w:w="10" w:type="dxa"/>
          <w:right w:w="10" w:type="dxa"/>
        </w:tblCellMar>
        <w:tblLook w:val="0000" w:firstRow="0" w:lastRow="0" w:firstColumn="0" w:lastColumn="0" w:noHBand="0" w:noVBand="0"/>
      </w:tblPr>
      <w:tblGrid>
        <w:gridCol w:w="1413"/>
        <w:gridCol w:w="7603"/>
      </w:tblGrid>
      <w:tr w:rsidR="00E546F5" w14:paraId="59109BD0" w14:textId="77777777">
        <w:tblPrEx>
          <w:tblCellMar>
            <w:top w:w="0" w:type="dxa"/>
            <w:bottom w:w="0" w:type="dxa"/>
          </w:tblCellMar>
        </w:tblPrEx>
        <w:trPr>
          <w:cantSplit/>
          <w:tblHeader/>
        </w:trPr>
        <w:tc>
          <w:tcPr>
            <w:tcW w:w="1413" w:type="dxa"/>
            <w:tcBorders>
              <w:top w:val="single" w:sz="4" w:space="0" w:color="000000"/>
              <w:left w:val="single" w:sz="4" w:space="0" w:color="000000"/>
            </w:tcBorders>
            <w:shd w:val="clear" w:color="auto" w:fill="auto"/>
            <w:tcMar>
              <w:top w:w="0" w:type="dxa"/>
              <w:left w:w="108" w:type="dxa"/>
              <w:bottom w:w="0" w:type="dxa"/>
              <w:right w:w="108" w:type="dxa"/>
            </w:tcMar>
          </w:tcPr>
          <w:p w14:paraId="59109BCE" w14:textId="77777777" w:rsidR="00E546F5" w:rsidRDefault="00951CE2">
            <w:pPr>
              <w:pStyle w:val="NormalinTable"/>
              <w:rPr>
                <w:b/>
                <w:bCs w:val="0"/>
                <w:color w:val="FFFFFF"/>
              </w:rPr>
            </w:pPr>
            <w:r>
              <w:rPr>
                <w:b/>
                <w:bCs w:val="0"/>
                <w:color w:val="FFFFFF"/>
              </w:rPr>
              <w:t>Commodity code</w:t>
            </w:r>
          </w:p>
        </w:tc>
        <w:tc>
          <w:tcPr>
            <w:tcW w:w="7603" w:type="dxa"/>
            <w:tcBorders>
              <w:top w:val="single" w:sz="4" w:space="0" w:color="000000"/>
              <w:right w:val="single" w:sz="4" w:space="0" w:color="000000"/>
            </w:tcBorders>
            <w:shd w:val="clear" w:color="auto" w:fill="auto"/>
            <w:tcMar>
              <w:top w:w="0" w:type="dxa"/>
              <w:left w:w="108" w:type="dxa"/>
              <w:bottom w:w="0" w:type="dxa"/>
              <w:right w:w="108" w:type="dxa"/>
            </w:tcMar>
          </w:tcPr>
          <w:p w14:paraId="59109BCF" w14:textId="77777777" w:rsidR="00E546F5" w:rsidRDefault="00951CE2">
            <w:pPr>
              <w:pStyle w:val="NormalinTable"/>
              <w:rPr>
                <w:b/>
                <w:bCs w:val="0"/>
                <w:color w:val="FFFFFF"/>
              </w:rPr>
            </w:pPr>
            <w:r>
              <w:rPr>
                <w:b/>
                <w:bCs w:val="0"/>
                <w:color w:val="FFFFFF"/>
              </w:rPr>
              <w:t>Description</w:t>
            </w:r>
          </w:p>
        </w:tc>
      </w:tr>
      <w:tr w:rsidR="00E546F5" w14:paraId="59109BD3"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D1" w14:textId="77777777" w:rsidR="00E546F5" w:rsidRDefault="00951CE2">
            <w:pPr>
              <w:pStyle w:val="NormalinTable"/>
              <w:rPr>
                <w:b/>
                <w:bCs w:val="0"/>
              </w:rPr>
            </w:pPr>
            <w:r>
              <w:rPr>
                <w:b/>
                <w:bCs w:val="0"/>
              </w:rPr>
              <w:t>8901 10 10</w:t>
            </w:r>
          </w:p>
        </w:tc>
        <w:tc>
          <w:tcPr>
            <w:tcW w:w="7603" w:type="dxa"/>
            <w:tcBorders>
              <w:right w:val="single" w:sz="4" w:space="0" w:color="000000"/>
            </w:tcBorders>
            <w:shd w:val="clear" w:color="auto" w:fill="auto"/>
            <w:noWrap/>
            <w:tcMar>
              <w:top w:w="0" w:type="dxa"/>
              <w:left w:w="108" w:type="dxa"/>
              <w:bottom w:w="0" w:type="dxa"/>
              <w:right w:w="108" w:type="dxa"/>
            </w:tcMar>
          </w:tcPr>
          <w:p w14:paraId="59109BD2" w14:textId="77777777" w:rsidR="00E546F5" w:rsidRDefault="00951CE2">
            <w:pPr>
              <w:pStyle w:val="NormalinTable"/>
            </w:pPr>
            <w:r>
              <w:t xml:space="preserve">Seagoing cruise ships, excursion boats and similar vessels principally designed for the transport of persons; </w:t>
            </w:r>
            <w:r>
              <w:t>seagoing ferry-boats of all kinds</w:t>
            </w:r>
          </w:p>
        </w:tc>
      </w:tr>
      <w:tr w:rsidR="00E546F5" w14:paraId="59109BD6"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D4" w14:textId="77777777" w:rsidR="00E546F5" w:rsidRDefault="00951CE2">
            <w:pPr>
              <w:pStyle w:val="NormalinTable"/>
              <w:rPr>
                <w:b/>
                <w:bCs w:val="0"/>
              </w:rPr>
            </w:pPr>
            <w:r>
              <w:rPr>
                <w:b/>
                <w:bCs w:val="0"/>
              </w:rPr>
              <w:t>8901 20 10</w:t>
            </w:r>
          </w:p>
        </w:tc>
        <w:tc>
          <w:tcPr>
            <w:tcW w:w="7603" w:type="dxa"/>
            <w:tcBorders>
              <w:right w:val="single" w:sz="4" w:space="0" w:color="000000"/>
            </w:tcBorders>
            <w:shd w:val="clear" w:color="auto" w:fill="auto"/>
            <w:noWrap/>
            <w:tcMar>
              <w:top w:w="0" w:type="dxa"/>
              <w:left w:w="108" w:type="dxa"/>
              <w:bottom w:w="0" w:type="dxa"/>
              <w:right w:w="108" w:type="dxa"/>
            </w:tcMar>
          </w:tcPr>
          <w:p w14:paraId="59109BD5" w14:textId="77777777" w:rsidR="00E546F5" w:rsidRDefault="00951CE2">
            <w:pPr>
              <w:pStyle w:val="NormalinTable"/>
            </w:pPr>
            <w:r>
              <w:t>Seagoing tankers</w:t>
            </w:r>
          </w:p>
        </w:tc>
      </w:tr>
      <w:tr w:rsidR="00E546F5" w14:paraId="59109BD9"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D7" w14:textId="77777777" w:rsidR="00E546F5" w:rsidRDefault="00951CE2">
            <w:pPr>
              <w:pStyle w:val="NormalinTable"/>
              <w:rPr>
                <w:b/>
                <w:bCs w:val="0"/>
              </w:rPr>
            </w:pPr>
            <w:r>
              <w:rPr>
                <w:b/>
                <w:bCs w:val="0"/>
              </w:rPr>
              <w:t>8901 30 10</w:t>
            </w:r>
          </w:p>
        </w:tc>
        <w:tc>
          <w:tcPr>
            <w:tcW w:w="7603" w:type="dxa"/>
            <w:tcBorders>
              <w:right w:val="single" w:sz="4" w:space="0" w:color="000000"/>
            </w:tcBorders>
            <w:shd w:val="clear" w:color="auto" w:fill="auto"/>
            <w:noWrap/>
            <w:tcMar>
              <w:top w:w="0" w:type="dxa"/>
              <w:left w:w="108" w:type="dxa"/>
              <w:bottom w:w="0" w:type="dxa"/>
              <w:right w:w="108" w:type="dxa"/>
            </w:tcMar>
          </w:tcPr>
          <w:p w14:paraId="59109BD8" w14:textId="77777777" w:rsidR="00E546F5" w:rsidRDefault="00951CE2">
            <w:pPr>
              <w:pStyle w:val="NormalinTable"/>
            </w:pPr>
            <w:r>
              <w:t>Seagoing refrigerated vessels, other than tankers</w:t>
            </w:r>
          </w:p>
        </w:tc>
      </w:tr>
      <w:tr w:rsidR="00E546F5" w14:paraId="59109BDC"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DA" w14:textId="77777777" w:rsidR="00E546F5" w:rsidRDefault="00951CE2">
            <w:pPr>
              <w:pStyle w:val="NormalinTable"/>
              <w:rPr>
                <w:b/>
                <w:bCs w:val="0"/>
              </w:rPr>
            </w:pPr>
            <w:r>
              <w:rPr>
                <w:b/>
                <w:bCs w:val="0"/>
              </w:rPr>
              <w:t>8901 90 10</w:t>
            </w:r>
          </w:p>
        </w:tc>
        <w:tc>
          <w:tcPr>
            <w:tcW w:w="7603" w:type="dxa"/>
            <w:tcBorders>
              <w:right w:val="single" w:sz="4" w:space="0" w:color="000000"/>
            </w:tcBorders>
            <w:shd w:val="clear" w:color="auto" w:fill="auto"/>
            <w:noWrap/>
            <w:tcMar>
              <w:top w:w="0" w:type="dxa"/>
              <w:left w:w="108" w:type="dxa"/>
              <w:bottom w:w="0" w:type="dxa"/>
              <w:right w:w="108" w:type="dxa"/>
            </w:tcMar>
          </w:tcPr>
          <w:p w14:paraId="59109BDB" w14:textId="77777777" w:rsidR="00E546F5" w:rsidRDefault="00951CE2">
            <w:pPr>
              <w:pStyle w:val="NormalinTable"/>
            </w:pPr>
            <w:r>
              <w:t>Seagoing other vessels for the transport of goods and other vessels for the transport of both persons and goods</w:t>
            </w:r>
          </w:p>
        </w:tc>
      </w:tr>
      <w:tr w:rsidR="00E546F5" w14:paraId="59109BDF"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DD" w14:textId="77777777" w:rsidR="00E546F5" w:rsidRDefault="00951CE2">
            <w:pPr>
              <w:pStyle w:val="NormalinTable"/>
              <w:rPr>
                <w:b/>
                <w:bCs w:val="0"/>
              </w:rPr>
            </w:pPr>
            <w:r>
              <w:rPr>
                <w:b/>
                <w:bCs w:val="0"/>
              </w:rPr>
              <w:t>8902 00 10</w:t>
            </w:r>
          </w:p>
        </w:tc>
        <w:tc>
          <w:tcPr>
            <w:tcW w:w="7603" w:type="dxa"/>
            <w:tcBorders>
              <w:right w:val="single" w:sz="4" w:space="0" w:color="000000"/>
            </w:tcBorders>
            <w:shd w:val="clear" w:color="auto" w:fill="auto"/>
            <w:noWrap/>
            <w:tcMar>
              <w:top w:w="0" w:type="dxa"/>
              <w:left w:w="108" w:type="dxa"/>
              <w:bottom w:w="0" w:type="dxa"/>
              <w:right w:w="108" w:type="dxa"/>
            </w:tcMar>
          </w:tcPr>
          <w:p w14:paraId="59109BDE" w14:textId="77777777" w:rsidR="00E546F5" w:rsidRDefault="00951CE2">
            <w:pPr>
              <w:pStyle w:val="NormalinTable"/>
            </w:pPr>
            <w:r>
              <w:t>Seagoing fishing vessels; seagoing factory ships and other vessels for processing or preserving fishery products</w:t>
            </w:r>
          </w:p>
        </w:tc>
      </w:tr>
      <w:tr w:rsidR="00E546F5" w14:paraId="59109BE2"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0" w14:textId="77777777" w:rsidR="00E546F5" w:rsidRDefault="00951CE2">
            <w:pPr>
              <w:pStyle w:val="NormalinTable"/>
              <w:rPr>
                <w:b/>
                <w:bCs w:val="0"/>
              </w:rPr>
            </w:pPr>
            <w:r>
              <w:rPr>
                <w:b/>
                <w:bCs w:val="0"/>
              </w:rPr>
              <w:t>8903 91 10</w:t>
            </w:r>
          </w:p>
        </w:tc>
        <w:tc>
          <w:tcPr>
            <w:tcW w:w="7603" w:type="dxa"/>
            <w:tcBorders>
              <w:right w:val="single" w:sz="4" w:space="0" w:color="000000"/>
            </w:tcBorders>
            <w:shd w:val="clear" w:color="auto" w:fill="auto"/>
            <w:noWrap/>
            <w:tcMar>
              <w:top w:w="0" w:type="dxa"/>
              <w:left w:w="108" w:type="dxa"/>
              <w:bottom w:w="0" w:type="dxa"/>
              <w:right w:w="108" w:type="dxa"/>
            </w:tcMar>
          </w:tcPr>
          <w:p w14:paraId="59109BE1" w14:textId="77777777" w:rsidR="00E546F5" w:rsidRDefault="00951CE2">
            <w:pPr>
              <w:pStyle w:val="NormalinTable"/>
            </w:pPr>
            <w:r>
              <w:t>Seagoing sailboats, with or without auxiliary motor</w:t>
            </w:r>
          </w:p>
        </w:tc>
      </w:tr>
      <w:tr w:rsidR="00E546F5" w14:paraId="59109BE5"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3" w14:textId="77777777" w:rsidR="00E546F5" w:rsidRDefault="00951CE2">
            <w:pPr>
              <w:pStyle w:val="NormalinTable"/>
              <w:rPr>
                <w:b/>
                <w:bCs w:val="0"/>
              </w:rPr>
            </w:pPr>
            <w:r>
              <w:rPr>
                <w:b/>
                <w:bCs w:val="0"/>
              </w:rPr>
              <w:t>8903 92 10</w:t>
            </w:r>
          </w:p>
        </w:tc>
        <w:tc>
          <w:tcPr>
            <w:tcW w:w="7603" w:type="dxa"/>
            <w:tcBorders>
              <w:right w:val="single" w:sz="4" w:space="0" w:color="000000"/>
            </w:tcBorders>
            <w:shd w:val="clear" w:color="auto" w:fill="auto"/>
            <w:noWrap/>
            <w:tcMar>
              <w:top w:w="0" w:type="dxa"/>
              <w:left w:w="108" w:type="dxa"/>
              <w:bottom w:w="0" w:type="dxa"/>
              <w:right w:w="108" w:type="dxa"/>
            </w:tcMar>
          </w:tcPr>
          <w:p w14:paraId="59109BE4" w14:textId="77777777" w:rsidR="00E546F5" w:rsidRDefault="00951CE2">
            <w:pPr>
              <w:pStyle w:val="NormalinTable"/>
            </w:pPr>
            <w:r>
              <w:t>Seagoing motor boats, other than outboard motor boats</w:t>
            </w:r>
          </w:p>
        </w:tc>
      </w:tr>
      <w:tr w:rsidR="00E546F5" w14:paraId="59109BE8"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6" w14:textId="77777777" w:rsidR="00E546F5" w:rsidRDefault="00951CE2">
            <w:pPr>
              <w:pStyle w:val="NormalinTable"/>
              <w:rPr>
                <w:b/>
                <w:bCs w:val="0"/>
              </w:rPr>
            </w:pPr>
            <w:r>
              <w:rPr>
                <w:b/>
                <w:bCs w:val="0"/>
              </w:rPr>
              <w:t>8</w:t>
            </w:r>
            <w:r>
              <w:rPr>
                <w:b/>
                <w:bCs w:val="0"/>
              </w:rPr>
              <w:t>904 00 91</w:t>
            </w:r>
          </w:p>
        </w:tc>
        <w:tc>
          <w:tcPr>
            <w:tcW w:w="7603" w:type="dxa"/>
            <w:tcBorders>
              <w:right w:val="single" w:sz="4" w:space="0" w:color="000000"/>
            </w:tcBorders>
            <w:shd w:val="clear" w:color="auto" w:fill="auto"/>
            <w:noWrap/>
            <w:tcMar>
              <w:top w:w="0" w:type="dxa"/>
              <w:left w:w="108" w:type="dxa"/>
              <w:bottom w:w="0" w:type="dxa"/>
              <w:right w:w="108" w:type="dxa"/>
            </w:tcMar>
          </w:tcPr>
          <w:p w14:paraId="59109BE7" w14:textId="77777777" w:rsidR="00E546F5" w:rsidRDefault="00951CE2">
            <w:pPr>
              <w:pStyle w:val="NormalinTable"/>
            </w:pPr>
            <w:r>
              <w:t>Seagoing pusher craft</w:t>
            </w:r>
          </w:p>
        </w:tc>
      </w:tr>
      <w:tr w:rsidR="00E546F5" w14:paraId="59109BEB"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9" w14:textId="77777777" w:rsidR="00E546F5" w:rsidRDefault="00951CE2">
            <w:pPr>
              <w:pStyle w:val="NormalinTable"/>
              <w:rPr>
                <w:b/>
                <w:bCs w:val="0"/>
              </w:rPr>
            </w:pPr>
            <w:r>
              <w:rPr>
                <w:b/>
                <w:bCs w:val="0"/>
              </w:rPr>
              <w:t>8905 10 10</w:t>
            </w:r>
          </w:p>
        </w:tc>
        <w:tc>
          <w:tcPr>
            <w:tcW w:w="7603" w:type="dxa"/>
            <w:tcBorders>
              <w:right w:val="single" w:sz="4" w:space="0" w:color="000000"/>
            </w:tcBorders>
            <w:shd w:val="clear" w:color="auto" w:fill="auto"/>
            <w:noWrap/>
            <w:tcMar>
              <w:top w:w="0" w:type="dxa"/>
              <w:left w:w="108" w:type="dxa"/>
              <w:bottom w:w="0" w:type="dxa"/>
              <w:right w:w="108" w:type="dxa"/>
            </w:tcMar>
          </w:tcPr>
          <w:p w14:paraId="59109BEA" w14:textId="77777777" w:rsidR="00E546F5" w:rsidRDefault="00951CE2">
            <w:pPr>
              <w:pStyle w:val="NormalinTable"/>
            </w:pPr>
            <w:r>
              <w:t>Seagoing dredgers</w:t>
            </w:r>
          </w:p>
        </w:tc>
      </w:tr>
      <w:tr w:rsidR="00E546F5" w14:paraId="59109BEE"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C" w14:textId="77777777" w:rsidR="00E546F5" w:rsidRDefault="00951CE2">
            <w:pPr>
              <w:pStyle w:val="NormalinTable"/>
              <w:rPr>
                <w:b/>
                <w:bCs w:val="0"/>
              </w:rPr>
            </w:pPr>
            <w:r>
              <w:rPr>
                <w:b/>
                <w:bCs w:val="0"/>
              </w:rPr>
              <w:t>8905 90 10</w:t>
            </w:r>
          </w:p>
        </w:tc>
        <w:tc>
          <w:tcPr>
            <w:tcW w:w="7603" w:type="dxa"/>
            <w:tcBorders>
              <w:right w:val="single" w:sz="4" w:space="0" w:color="000000"/>
            </w:tcBorders>
            <w:shd w:val="clear" w:color="auto" w:fill="auto"/>
            <w:noWrap/>
            <w:tcMar>
              <w:top w:w="0" w:type="dxa"/>
              <w:left w:w="108" w:type="dxa"/>
              <w:bottom w:w="0" w:type="dxa"/>
              <w:right w:w="108" w:type="dxa"/>
            </w:tcMar>
          </w:tcPr>
          <w:p w14:paraId="59109BED" w14:textId="77777777" w:rsidR="00E546F5" w:rsidRDefault="00951CE2">
            <w:pPr>
              <w:pStyle w:val="NormalinTable"/>
            </w:pPr>
            <w:r>
              <w:t>Seagoing light-vessels, fire-floats, floating cranes, and other vessels the navigability of which is subsidiary to their main function; seagoing floating docks;</w:t>
            </w:r>
          </w:p>
        </w:tc>
      </w:tr>
      <w:tr w:rsidR="00E546F5" w14:paraId="59109BF1" w14:textId="77777777">
        <w:tblPrEx>
          <w:tblCellMar>
            <w:top w:w="0" w:type="dxa"/>
            <w:bottom w:w="0" w:type="dxa"/>
          </w:tblCellMar>
        </w:tblPrEx>
        <w:trPr>
          <w:cantSplit/>
          <w:trHeight w:val="288"/>
        </w:trPr>
        <w:tc>
          <w:tcPr>
            <w:tcW w:w="1413" w:type="dxa"/>
            <w:tcBorders>
              <w:left w:val="single" w:sz="4" w:space="0" w:color="000000"/>
            </w:tcBorders>
            <w:shd w:val="clear" w:color="auto" w:fill="auto"/>
            <w:noWrap/>
            <w:tcMar>
              <w:top w:w="0" w:type="dxa"/>
              <w:left w:w="108" w:type="dxa"/>
              <w:bottom w:w="0" w:type="dxa"/>
              <w:right w:w="108" w:type="dxa"/>
            </w:tcMar>
          </w:tcPr>
          <w:p w14:paraId="59109BEF" w14:textId="77777777" w:rsidR="00E546F5" w:rsidRDefault="00951CE2">
            <w:pPr>
              <w:pStyle w:val="NormalinTable"/>
              <w:rPr>
                <w:b/>
                <w:bCs w:val="0"/>
              </w:rPr>
            </w:pPr>
            <w:r>
              <w:rPr>
                <w:b/>
                <w:bCs w:val="0"/>
              </w:rPr>
              <w:t>8906 10</w:t>
            </w:r>
          </w:p>
        </w:tc>
        <w:tc>
          <w:tcPr>
            <w:tcW w:w="7603" w:type="dxa"/>
            <w:tcBorders>
              <w:right w:val="single" w:sz="4" w:space="0" w:color="000000"/>
            </w:tcBorders>
            <w:shd w:val="clear" w:color="auto" w:fill="auto"/>
            <w:noWrap/>
            <w:tcMar>
              <w:top w:w="0" w:type="dxa"/>
              <w:left w:w="108" w:type="dxa"/>
              <w:bottom w:w="0" w:type="dxa"/>
              <w:right w:w="108" w:type="dxa"/>
            </w:tcMar>
          </w:tcPr>
          <w:p w14:paraId="59109BF0" w14:textId="77777777" w:rsidR="00E546F5" w:rsidRDefault="00951CE2">
            <w:pPr>
              <w:pStyle w:val="NormalinTable"/>
            </w:pPr>
            <w:r>
              <w:t>Warships</w:t>
            </w:r>
          </w:p>
        </w:tc>
      </w:tr>
      <w:tr w:rsidR="00E546F5" w14:paraId="59109BF4" w14:textId="77777777">
        <w:tblPrEx>
          <w:tblCellMar>
            <w:top w:w="0" w:type="dxa"/>
            <w:bottom w:w="0" w:type="dxa"/>
          </w:tblCellMar>
        </w:tblPrEx>
        <w:trPr>
          <w:cantSplit/>
          <w:trHeight w:val="288"/>
        </w:trPr>
        <w:tc>
          <w:tcPr>
            <w:tcW w:w="1413" w:type="dxa"/>
            <w:tcBorders>
              <w:left w:val="single" w:sz="4" w:space="0" w:color="000000"/>
              <w:bottom w:val="single" w:sz="4" w:space="0" w:color="000000"/>
            </w:tcBorders>
            <w:shd w:val="clear" w:color="auto" w:fill="auto"/>
            <w:noWrap/>
            <w:tcMar>
              <w:top w:w="0" w:type="dxa"/>
              <w:left w:w="108" w:type="dxa"/>
              <w:bottom w:w="0" w:type="dxa"/>
              <w:right w:w="108" w:type="dxa"/>
            </w:tcMar>
          </w:tcPr>
          <w:p w14:paraId="59109BF2" w14:textId="77777777" w:rsidR="00E546F5" w:rsidRDefault="00951CE2">
            <w:pPr>
              <w:pStyle w:val="NormalinTable"/>
              <w:rPr>
                <w:b/>
                <w:bCs w:val="0"/>
              </w:rPr>
            </w:pPr>
            <w:r>
              <w:rPr>
                <w:b/>
                <w:bCs w:val="0"/>
              </w:rPr>
              <w:t>8906 90 10</w:t>
            </w:r>
          </w:p>
        </w:tc>
        <w:tc>
          <w:tcPr>
            <w:tcW w:w="7603" w:type="dxa"/>
            <w:tcBorders>
              <w:bottom w:val="single" w:sz="4" w:space="0" w:color="000000"/>
              <w:right w:val="single" w:sz="4" w:space="0" w:color="000000"/>
            </w:tcBorders>
            <w:shd w:val="clear" w:color="auto" w:fill="auto"/>
            <w:noWrap/>
            <w:tcMar>
              <w:top w:w="0" w:type="dxa"/>
              <w:left w:w="108" w:type="dxa"/>
              <w:bottom w:w="0" w:type="dxa"/>
              <w:right w:w="108" w:type="dxa"/>
            </w:tcMar>
          </w:tcPr>
          <w:p w14:paraId="59109BF3" w14:textId="77777777" w:rsidR="00E546F5" w:rsidRDefault="00951CE2">
            <w:pPr>
              <w:pStyle w:val="NormalinTable"/>
            </w:pPr>
            <w:r>
              <w:t>Other seagoing vessels, including lifeboats other than rowing boats but excluding yachts and other vessels for pleasure or sports, rowing boats and canoes and tugs</w:t>
            </w:r>
          </w:p>
        </w:tc>
      </w:tr>
    </w:tbl>
    <w:p w14:paraId="59109BF5" w14:textId="77777777" w:rsidR="00E546F5" w:rsidRDefault="00E546F5"/>
    <w:sectPr w:rsidR="00E546F5">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016C2" w14:textId="77777777" w:rsidR="00000000" w:rsidRDefault="00951CE2">
      <w:pPr>
        <w:spacing w:after="0" w:line="240" w:lineRule="auto"/>
      </w:pPr>
      <w:r>
        <w:separator/>
      </w:r>
    </w:p>
  </w:endnote>
  <w:endnote w:type="continuationSeparator" w:id="0">
    <w:p w14:paraId="591016C4" w14:textId="77777777" w:rsidR="00000000" w:rsidRDefault="0095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16C8" w14:textId="77777777" w:rsidR="00246ECB" w:rsidRDefault="00951CE2">
    <w:pPr>
      <w:pStyle w:val="Footer"/>
      <w:jc w:val="left"/>
    </w:pPr>
    <w:r>
      <w:rPr>
        <w:noProof/>
        <w:color w:val="808080"/>
        <w:lang w:eastAsia="en-GB"/>
      </w:rPr>
      <mc:AlternateContent>
        <mc:Choice Requires="wps">
          <w:drawing>
            <wp:anchor distT="0" distB="0" distL="114300" distR="114300" simplePos="0" relativeHeight="251659264" behindDoc="0" locked="0" layoutInCell="1" allowOverlap="1" wp14:anchorId="591016BE" wp14:editId="591016BF">
              <wp:simplePos x="0" y="0"/>
              <wp:positionH relativeFrom="page">
                <wp:posOffset>0</wp:posOffset>
              </wp:positionH>
              <wp:positionV relativeFrom="page">
                <wp:posOffset>10227948</wp:posOffset>
              </wp:positionV>
              <wp:extent cx="7560314" cy="272418"/>
              <wp:effectExtent l="0" t="0" r="0" b="13332"/>
              <wp:wrapNone/>
              <wp:docPr id="1" name="MSIPCMead4425c98c2bb1e25347d99"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4" cy="272418"/>
                      </a:xfrm>
                      <a:prstGeom prst="rect">
                        <a:avLst/>
                      </a:prstGeom>
                      <a:noFill/>
                      <a:ln>
                        <a:noFill/>
                        <a:prstDash/>
                      </a:ln>
                    </wps:spPr>
                    <wps:txbx>
                      <w:txbxContent>
                        <w:p w14:paraId="591016C0" w14:textId="77777777" w:rsidR="00246ECB" w:rsidRDefault="00951CE2">
                          <w:pPr>
                            <w:spacing w:after="0"/>
                            <w:jc w:val="center"/>
                            <w:rPr>
                              <w:rFonts w:ascii="Calibri" w:hAnsi="Calibri" w:cs="Calibri"/>
                              <w:color w:val="000000"/>
                              <w:sz w:val="20"/>
                            </w:rPr>
                          </w:pPr>
                          <w:r>
                            <w:rPr>
                              <w:rFonts w:ascii="Calibri" w:hAnsi="Calibri" w:cs="Calibri"/>
                              <w:color w:val="000000"/>
                              <w:sz w:val="20"/>
                            </w:rPr>
                            <w:t>OFFICIAL</w:t>
                          </w:r>
                        </w:p>
                      </w:txbxContent>
                    </wps:txbx>
                    <wps:bodyPr vert="horz" wrap="square" lIns="91440" tIns="0" rIns="91440" bIns="0" anchor="b" anchorCtr="0" compatLnSpc="1">
                      <a:noAutofit/>
                    </wps:bodyPr>
                  </wps:wsp>
                </a:graphicData>
              </a:graphic>
            </wp:anchor>
          </w:drawing>
        </mc:Choice>
        <mc:Fallback>
          <w:pict>
            <v:shapetype w14:anchorId="591016BE" id="_x0000_t202" coordsize="21600,21600" o:spt="202" path="m,l,21600r21600,l21600,xe">
              <v:stroke joinstyle="miter"/>
              <v:path gradientshapeok="t" o:connecttype="rect"/>
            </v:shapetype>
            <v:shape id="MSIPCMead4425c98c2bb1e25347d99" o:spid="_x0000_s1026" type="#_x0000_t202" alt="{&quot;HashCode&quot;:-1264847310,&quot;Height&quot;:841.0,&quot;Width&quot;:595.0,&quot;Placement&quot;:&quot;Footer&quot;,&quot;Index&quot;:&quot;Primary&quot;,&quot;Section&quot;:1,&quot;Top&quot;:0.0,&quot;Left&quot;:0.0}" style="position:absolute;margin-left:0;margin-top:805.35pt;width:595.3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" filled="f" stroked="f">
              <v:textbox inset=",0,,0">
                <w:txbxContent>
                  <w:p w14:paraId="591016C0" w14:textId="77777777" w:rsidR="00246ECB" w:rsidRDefault="00951CE2">
                    <w:pPr>
                      <w:spacing w:after="0"/>
                      <w:jc w:val="center"/>
                      <w:rPr>
                        <w:rFonts w:ascii="Calibri" w:hAnsi="Calibri" w:cs="Calibri"/>
                        <w:color w:val="000000"/>
                        <w:sz w:val="20"/>
                      </w:rPr>
                    </w:pPr>
                    <w:r>
                      <w:rPr>
                        <w:rFonts w:ascii="Calibri" w:hAnsi="Calibri" w:cs="Calibri"/>
                        <w:color w:val="000000"/>
                        <w:sz w:val="20"/>
                      </w:rPr>
                      <w:t>OFFICIAL</w:t>
                    </w:r>
                  </w:p>
                </w:txbxContent>
              </v:textbox>
              <w10:wrap anchorx="page" anchory="page"/>
            </v:shape>
          </w:pict>
        </mc:Fallback>
      </mc:AlternateContent>
    </w:r>
    <w:r>
      <w:rPr>
        <w:color w:val="808080"/>
      </w:rPr>
      <w:t>Version 1.2</w:t>
    </w:r>
  </w:p>
  <w:p w14:paraId="591016C9" w14:textId="77777777" w:rsidR="00246ECB" w:rsidRDefault="00951CE2">
    <w:pPr>
      <w:pStyle w:val="Footer"/>
      <w:jc w:val="left"/>
    </w:pPr>
    <w:r>
      <w:rPr>
        <w:color w:val="808080"/>
      </w:rPr>
      <w:t>19 July 2021</w:t>
    </w:r>
    <w:r>
      <w:rPr>
        <w:color w:val="808080"/>
      </w:rPr>
      <w:tab/>
    </w:r>
    <w:r>
      <w:rPr>
        <w:color w:val="808080"/>
      </w:rPr>
      <w:tab/>
      <w:t xml:space="preserve">Page </w:t>
    </w:r>
    <w:r>
      <w:rPr>
        <w:color w:val="808080"/>
      </w:rPr>
      <w:fldChar w:fldCharType="begin"/>
    </w:r>
    <w:r>
      <w:rPr>
        <w:color w:val="808080"/>
      </w:rPr>
      <w:instrText xml:space="preserve"> PAGE </w:instrText>
    </w:r>
    <w:r>
      <w:rPr>
        <w:color w:val="808080"/>
      </w:rPr>
      <w:fldChar w:fldCharType="separate"/>
    </w:r>
    <w:r>
      <w:rPr>
        <w:color w:val="808080"/>
      </w:rPr>
      <w:t>754</w:t>
    </w:r>
    <w:r>
      <w:rPr>
        <w:color w:val="808080"/>
      </w:rPr>
      <w:fldChar w:fldCharType="end"/>
    </w:r>
    <w:r>
      <w:rPr>
        <w:color w:val="808080"/>
      </w:rPr>
      <w:t xml:space="preserve"> of </w:t>
    </w:r>
    <w:r>
      <w:rPr>
        <w:color w:val="808080"/>
      </w:rPr>
      <w:fldChar w:fldCharType="begin"/>
    </w:r>
    <w:r>
      <w:rPr>
        <w:color w:val="808080"/>
      </w:rPr>
      <w:instrText xml:space="preserve"> NUMPAGES </w:instrText>
    </w:r>
    <w:r>
      <w:rPr>
        <w:color w:val="808080"/>
      </w:rPr>
      <w:fldChar w:fldCharType="separate"/>
    </w:r>
    <w:r>
      <w:rPr>
        <w:color w:val="808080"/>
      </w:rPr>
      <w:t>767</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016BE" w14:textId="77777777" w:rsidR="00000000" w:rsidRDefault="00951CE2">
      <w:pPr>
        <w:spacing w:after="0" w:line="240" w:lineRule="auto"/>
      </w:pPr>
      <w:r>
        <w:rPr>
          <w:color w:val="000000"/>
        </w:rPr>
        <w:separator/>
      </w:r>
    </w:p>
  </w:footnote>
  <w:footnote w:type="continuationSeparator" w:id="0">
    <w:p w14:paraId="591016C0" w14:textId="77777777" w:rsidR="00000000" w:rsidRDefault="0095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16C6" w14:textId="77777777" w:rsidR="00246ECB" w:rsidRDefault="00951CE2">
    <w:pPr>
      <w:pStyle w:val="Footer"/>
      <w:jc w:val="center"/>
      <w:rPr>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3A48"/>
    <w:multiLevelType w:val="multilevel"/>
    <w:tmpl w:val="5BF67BB2"/>
    <w:styleLink w:val="LFO14"/>
    <w:lvl w:ilvl="0">
      <w:start w:val="1"/>
      <w:numFmt w:val="decimal"/>
      <w:pStyle w:val="Numberedlist-quo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42378"/>
    <w:multiLevelType w:val="multilevel"/>
    <w:tmpl w:val="F7CCF074"/>
    <w:styleLink w:val="LFO6"/>
    <w:lvl w:ilvl="0">
      <w:start w:val="1"/>
      <w:numFmt w:val="decimal"/>
      <w:pStyle w:val="N5"/>
      <w:suff w:val="nothing"/>
      <w:lvlText w:val="%1."/>
      <w:lvlJc w:val="left"/>
      <w:pPr>
        <w:ind w:left="964" w:firstLine="170"/>
      </w:pPr>
      <w:rPr>
        <w:b/>
      </w:rPr>
    </w:lvl>
    <w:lvl w:ilvl="1">
      <w:start w:val="1"/>
      <w:numFmt w:val="decimal"/>
      <w:suff w:val="space"/>
      <w:lvlText w:val="(%2)"/>
      <w:lvlJc w:val="left"/>
      <w:pPr>
        <w:ind w:left="-170" w:firstLine="170"/>
      </w:pPr>
    </w:lvl>
    <w:lvl w:ilvl="2">
      <w:start w:val="1"/>
      <w:numFmt w:val="lowerLetter"/>
      <w:lvlText w:val="(%3)"/>
      <w:lvlJc w:val="left"/>
      <w:pPr>
        <w:ind w:left="737" w:hanging="397"/>
      </w:pPr>
    </w:lvl>
    <w:lvl w:ilvl="3">
      <w:start w:val="1"/>
      <w:numFmt w:val="lowerRoman"/>
      <w:lvlText w:val="(%4)"/>
      <w:lvlJc w:val="right"/>
      <w:pPr>
        <w:ind w:left="1134" w:hanging="113"/>
      </w:pPr>
    </w:lvl>
    <w:lvl w:ilvl="4">
      <w:start w:val="1"/>
      <w:numFmt w:val="lowerLetter"/>
      <w:lvlText w:val="(%1.%2.%3.%4.%5)"/>
      <w:lvlJc w:val="left"/>
      <w:pPr>
        <w:ind w:left="1701"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44544F"/>
    <w:multiLevelType w:val="multilevel"/>
    <w:tmpl w:val="347CF4F0"/>
    <w:styleLink w:val="LFO1"/>
    <w:lvl w:ilvl="0">
      <w:numFmt w:val="bullet"/>
      <w:pStyle w:val="ListBulletinTable"/>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721610F7"/>
    <w:multiLevelType w:val="multilevel"/>
    <w:tmpl w:val="2F22A1F4"/>
    <w:styleLink w:val="LFO15"/>
    <w:lvl w:ilvl="0">
      <w:start w:val="1"/>
      <w:numFmt w:val="decimal"/>
      <w:pStyle w:val="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546F5"/>
    <w:rsid w:val="00951CE2"/>
    <w:rsid w:val="00E5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16BE"/>
  <w15:docId w15:val="{B74FA106-694B-4499-A5E2-D500D69A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line="336" w:lineRule="auto"/>
      <w:jc w:val="both"/>
    </w:pPr>
    <w:rPr>
      <w:rFonts w:ascii="Times New Roman" w:hAnsi="Times New Roman"/>
      <w:sz w:val="21"/>
    </w:rPr>
  </w:style>
  <w:style w:type="paragraph" w:styleId="Heading1">
    <w:name w:val="heading 1"/>
    <w:basedOn w:val="Normal"/>
    <w:next w:val="Normal"/>
    <w:uiPriority w:val="9"/>
    <w:qFormat/>
    <w:pPr>
      <w:keepNext/>
      <w:keepLines/>
      <w:spacing w:before="360" w:after="240"/>
      <w:jc w:val="center"/>
      <w:outlineLvl w:val="0"/>
    </w:pPr>
    <w:rPr>
      <w:rFonts w:eastAsia="Times New Roman"/>
      <w:b/>
      <w:smallCaps/>
      <w:sz w:val="28"/>
      <w:szCs w:val="32"/>
    </w:rPr>
  </w:style>
  <w:style w:type="paragraph" w:styleId="Heading2">
    <w:name w:val="heading 2"/>
    <w:basedOn w:val="Normal"/>
    <w:next w:val="Normal"/>
    <w:uiPriority w:val="9"/>
    <w:semiHidden/>
    <w:unhideWhenUsed/>
    <w:qFormat/>
    <w:pPr>
      <w:keepNext/>
      <w:keepLines/>
      <w:spacing w:before="240"/>
      <w:jc w:val="center"/>
      <w:outlineLvl w:val="1"/>
    </w:pPr>
    <w:rPr>
      <w:rFonts w:eastAsia="Times New Roman"/>
      <w:b/>
      <w:sz w:val="28"/>
      <w:szCs w:val="32"/>
    </w:rPr>
  </w:style>
  <w:style w:type="paragraph" w:styleId="Heading3">
    <w:name w:val="heading 3"/>
    <w:basedOn w:val="Normal"/>
    <w:next w:val="Normal"/>
    <w:uiPriority w:val="9"/>
    <w:semiHidden/>
    <w:unhideWhenUsed/>
    <w:qFormat/>
    <w:pPr>
      <w:keepNext/>
      <w:keepLines/>
      <w:spacing w:before="120" w:after="0"/>
      <w:outlineLvl w:val="2"/>
    </w:pPr>
    <w:rPr>
      <w:rFonts w:eastAsia="Times New Roman"/>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smallCaps/>
      <w:sz w:val="28"/>
      <w:szCs w:val="32"/>
    </w:rPr>
  </w:style>
  <w:style w:type="paragraph" w:styleId="Title">
    <w:name w:val="Title"/>
    <w:basedOn w:val="Normal"/>
    <w:next w:val="Normal"/>
    <w:uiPriority w:val="10"/>
    <w:qFormat/>
    <w:pPr>
      <w:spacing w:after="0" w:line="312" w:lineRule="auto"/>
      <w:jc w:val="center"/>
    </w:pPr>
    <w:rPr>
      <w:rFonts w:eastAsia="Times New Roman"/>
      <w:b/>
      <w:caps/>
      <w:spacing w:val="-10"/>
      <w:kern w:val="3"/>
      <w:sz w:val="32"/>
      <w:szCs w:val="56"/>
    </w:rPr>
  </w:style>
  <w:style w:type="character" w:customStyle="1" w:styleId="TitleChar">
    <w:name w:val="Title Char"/>
    <w:basedOn w:val="DefaultParagraphFont"/>
    <w:rPr>
      <w:rFonts w:ascii="Times New Roman" w:eastAsia="Times New Roman" w:hAnsi="Times New Roman" w:cs="Times New Roman"/>
      <w:b/>
      <w:caps/>
      <w:spacing w:val="-10"/>
      <w:kern w:val="3"/>
      <w:sz w:val="32"/>
      <w:szCs w:val="5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NormalinTable">
    <w:name w:val="Normal in Table"/>
    <w:basedOn w:val="Normal"/>
    <w:pPr>
      <w:spacing w:before="30" w:after="30" w:line="264" w:lineRule="auto"/>
      <w:jc w:val="left"/>
    </w:pPr>
    <w:rPr>
      <w:bCs/>
      <w:sz w:val="16"/>
    </w:rPr>
  </w:style>
  <w:style w:type="character" w:customStyle="1" w:styleId="Heading3Char">
    <w:name w:val="Heading 3 Char"/>
    <w:basedOn w:val="DefaultParagraphFont"/>
    <w:rPr>
      <w:rFonts w:ascii="Times New Roman" w:eastAsia="Times New Roman" w:hAnsi="Times New Roman" w:cs="Times New Roman"/>
      <w:b/>
      <w:szCs w:val="24"/>
    </w:rPr>
  </w:style>
  <w:style w:type="paragraph" w:styleId="ListBullet">
    <w:name w:val="List Bullet"/>
    <w:basedOn w:val="Normal"/>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1"/>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aps/>
      <w:sz w:val="28"/>
      <w:szCs w:val="20"/>
    </w:rPr>
  </w:style>
  <w:style w:type="paragraph" w:styleId="BalloonText">
    <w:name w:val="Balloon Text"/>
    <w:basedOn w:val="Normal"/>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rPr>
      <w:rFonts w:ascii="Segoe UI" w:eastAsia="Times New Roman" w:hAnsi="Segoe UI" w:cs="Segoe UI"/>
      <w:sz w:val="18"/>
      <w:szCs w:val="18"/>
      <w:lang w:eastAsia="en-GB"/>
    </w:rPr>
  </w:style>
  <w:style w:type="paragraph" w:customStyle="1" w:styleId="Banner">
    <w:name w:val="Banner"/>
    <w:next w:val="Normal"/>
    <w:pPr>
      <w:pBdr>
        <w:top w:val="single" w:sz="12" w:space="8" w:color="000000"/>
        <w:bottom w:val="single" w:sz="12" w:space="8" w:color="000000"/>
      </w:pBdr>
      <w:suppressAutoHyphens/>
      <w:spacing w:after="480" w:line="230" w:lineRule="exact"/>
      <w:jc w:val="center"/>
    </w:pPr>
    <w:rPr>
      <w:rFonts w:ascii="Times New Roman" w:eastAsia="Times New Roman" w:hAnsi="Times New Roman"/>
      <w:caps/>
      <w:spacing w:val="74"/>
      <w:szCs w:val="20"/>
    </w:rPr>
  </w:style>
  <w:style w:type="paragraph" w:styleId="Caption">
    <w:name w:val="caption"/>
    <w:basedOn w:val="Normal"/>
    <w:next w:val="Normal"/>
    <w:pPr>
      <w:spacing w:before="120" w:line="220" w:lineRule="atLeast"/>
    </w:pPr>
    <w:rPr>
      <w:rFonts w:eastAsia="Times New Roman"/>
      <w:b/>
      <w:szCs w:val="20"/>
    </w:rPr>
  </w:style>
  <w:style w:type="paragraph" w:customStyle="1" w:styleId="ColumnHeader">
    <w:name w:val="ColumnHeader"/>
    <w:basedOn w:val="Normal"/>
    <w:pPr>
      <w:spacing w:before="40" w:after="0" w:line="220" w:lineRule="atLeast"/>
    </w:pPr>
    <w:rPr>
      <w:rFonts w:eastAsia="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rPr>
      <w:sz w:val="16"/>
      <w:szCs w:val="16"/>
    </w:rPr>
  </w:style>
  <w:style w:type="paragraph" w:styleId="CommentText">
    <w:name w:val="annotation text"/>
    <w:basedOn w:val="Normal"/>
    <w:pPr>
      <w:spacing w:after="0" w:line="220" w:lineRule="atLeast"/>
    </w:pPr>
    <w:rPr>
      <w:rFonts w:ascii="Arial" w:eastAsia="Times New Roman" w:hAnsi="Arial"/>
      <w:sz w:val="20"/>
      <w:szCs w:val="20"/>
    </w:rPr>
  </w:style>
  <w:style w:type="character" w:customStyle="1" w:styleId="CommentTextChar">
    <w:name w:val="Comment Text Char"/>
    <w:basedOn w:val="DefaultParagraphFont"/>
    <w:rPr>
      <w:rFonts w:ascii="Arial" w:eastAsia="Times New Roman" w:hAnsi="Arial" w:cs="Times New Roman"/>
      <w:sz w:val="20"/>
      <w:szCs w:val="20"/>
    </w:rPr>
  </w:style>
  <w:style w:type="paragraph" w:styleId="CommentSubject">
    <w:name w:val="annotation subject"/>
    <w:basedOn w:val="CommentText"/>
    <w:next w:val="CommentText"/>
    <w:rPr>
      <w:rFonts w:ascii="Times New Roman" w:hAnsi="Times New Roman"/>
      <w:b/>
      <w:bCs/>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i/>
      <w:szCs w:val="20"/>
    </w:rPr>
  </w:style>
  <w:style w:type="paragraph" w:customStyle="1" w:styleId="Copyright">
    <w:name w:val="Copyright"/>
    <w:basedOn w:val="Normal"/>
    <w:pPr>
      <w:spacing w:after="80" w:line="240" w:lineRule="auto"/>
      <w:jc w:val="left"/>
    </w:pPr>
    <w:rPr>
      <w:rFonts w:eastAsia="Times New Roman"/>
      <w:sz w:val="16"/>
      <w:szCs w:val="24"/>
      <w:lang w:eastAsia="en-GB"/>
    </w:rPr>
  </w:style>
  <w:style w:type="paragraph" w:customStyle="1" w:styleId="CopyrightLine">
    <w:name w:val="Copyright Line"/>
    <w:basedOn w:val="Normal"/>
    <w:pPr>
      <w:spacing w:after="0" w:line="220" w:lineRule="atLeast"/>
    </w:pPr>
    <w:rPr>
      <w:rFonts w:eastAsia="Times New Roman"/>
      <w:sz w:val="16"/>
      <w:szCs w:val="24"/>
      <w:lang w:eastAsia="en-GB"/>
    </w:rPr>
  </w:style>
  <w:style w:type="paragraph" w:customStyle="1" w:styleId="Correction">
    <w:name w:val="Correction"/>
    <w:next w:val="Normal"/>
    <w:pPr>
      <w:suppressAutoHyphens/>
      <w:spacing w:after="240" w:line="220" w:lineRule="atLeast"/>
      <w:jc w:val="center"/>
    </w:pPr>
    <w:rPr>
      <w:rFonts w:ascii="Times New Roman" w:eastAsia="Times New Roman" w:hAnsi="Times New Roman"/>
      <w:i/>
      <w:sz w:val="21"/>
      <w:szCs w:val="20"/>
    </w:rPr>
  </w:style>
  <w:style w:type="paragraph" w:customStyle="1" w:styleId="DefPara">
    <w:name w:val="Def Para"/>
    <w:basedOn w:val="Normal"/>
    <w:pPr>
      <w:spacing w:before="80" w:after="0" w:line="220" w:lineRule="atLeast"/>
      <w:ind w:left="340"/>
    </w:pPr>
    <w:rPr>
      <w:rFonts w:eastAsia="Times New Roman"/>
      <w:szCs w:val="20"/>
    </w:rPr>
  </w:style>
  <w:style w:type="paragraph" w:customStyle="1" w:styleId="dept">
    <w:name w:val="dept"/>
    <w:next w:val="Normal"/>
    <w:pPr>
      <w:suppressAutoHyphens/>
      <w:spacing w:after="0" w:line="240" w:lineRule="auto"/>
      <w:jc w:val="right"/>
    </w:pPr>
    <w:rPr>
      <w:rFonts w:ascii="Times New Roman" w:eastAsia="Times New Roman" w:hAnsi="Times New Roman"/>
      <w:b/>
      <w:sz w:val="20"/>
      <w:szCs w:val="20"/>
    </w:rPr>
  </w:style>
  <w:style w:type="paragraph" w:customStyle="1" w:styleId="DisplayItem">
    <w:name w:val="DisplayItem"/>
    <w:pPr>
      <w:suppressAutoHyphens/>
      <w:spacing w:before="120" w:after="120" w:line="240" w:lineRule="auto"/>
      <w:jc w:val="center"/>
    </w:pPr>
    <w:rPr>
      <w:rFonts w:ascii="Times New Roman" w:eastAsia="Times New Roman" w:hAnsi="Times New Roman"/>
      <w:sz w:val="20"/>
      <w:szCs w:val="20"/>
    </w:rPr>
  </w:style>
  <w:style w:type="paragraph" w:customStyle="1" w:styleId="Draft">
    <w:name w:val="Draft"/>
    <w:basedOn w:val="Normal"/>
    <w:pPr>
      <w:spacing w:after="240" w:line="220" w:lineRule="atLeast"/>
    </w:pPr>
    <w:rPr>
      <w:rFonts w:eastAsia="Times New Roman"/>
      <w:i/>
      <w:szCs w:val="20"/>
    </w:rPr>
  </w:style>
  <w:style w:type="paragraph" w:customStyle="1" w:styleId="EANote">
    <w:name w:val="EA_Note"/>
    <w:basedOn w:val="Normal"/>
    <w:pPr>
      <w:keepNext/>
      <w:spacing w:line="220" w:lineRule="atLeast"/>
      <w:jc w:val="center"/>
    </w:pPr>
    <w:rPr>
      <w:rFonts w:eastAsia="Times New Roman"/>
      <w:b/>
      <w:szCs w:val="20"/>
    </w:rPr>
  </w:style>
  <w:style w:type="paragraph" w:customStyle="1" w:styleId="EANotenote">
    <w:name w:val="EA_Note_note"/>
    <w:basedOn w:val="Normal"/>
    <w:next w:val="Normal"/>
    <w:pPr>
      <w:spacing w:after="240" w:line="220" w:lineRule="atLeast"/>
      <w:jc w:val="center"/>
    </w:pPr>
    <w:rPr>
      <w:rFonts w:eastAsia="Times New Roman"/>
      <w:i/>
      <w:szCs w:val="20"/>
    </w:rPr>
  </w:style>
  <w:style w:type="paragraph" w:customStyle="1" w:styleId="FootnoteCont">
    <w:name w:val="Footnote Cont"/>
    <w:basedOn w:val="FootnoteText"/>
    <w:pPr>
      <w:spacing w:line="180" w:lineRule="exact"/>
      <w:ind w:left="340"/>
    </w:pPr>
    <w:rPr>
      <w:rFonts w:eastAsia="Times New Roman"/>
      <w:sz w:val="16"/>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H1">
    <w:name w:val="H1"/>
    <w:basedOn w:val="Normal"/>
    <w:next w:val="Normal"/>
    <w:pPr>
      <w:keepNext/>
      <w:spacing w:before="320" w:after="0" w:line="220" w:lineRule="atLeast"/>
    </w:pPr>
    <w:rPr>
      <w:rFonts w:eastAsia="Times New Roman"/>
      <w:b/>
      <w:szCs w:val="20"/>
    </w:rPr>
  </w:style>
  <w:style w:type="paragraph" w:customStyle="1" w:styleId="H2">
    <w:name w:val="H2"/>
    <w:basedOn w:val="Heading2"/>
    <w:next w:val="Normal"/>
    <w:pPr>
      <w:keepLines w:val="0"/>
      <w:spacing w:before="80" w:line="220" w:lineRule="atLeast"/>
      <w:ind w:left="170"/>
    </w:pPr>
    <w:rPr>
      <w:b w:val="0"/>
      <w:i/>
      <w:sz w:val="21"/>
      <w:szCs w:val="20"/>
    </w:rPr>
  </w:style>
  <w:style w:type="paragraph" w:customStyle="1" w:styleId="H3">
    <w:name w:val="H3"/>
    <w:basedOn w:val="Heading3"/>
    <w:next w:val="Normal"/>
    <w:pPr>
      <w:keepLines w:val="0"/>
      <w:spacing w:before="80" w:line="220" w:lineRule="atLeast"/>
      <w:ind w:left="340"/>
    </w:pPr>
    <w:rPr>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uppressAutoHyphens/>
      <w:spacing w:after="0" w:line="240" w:lineRule="auto"/>
    </w:pPr>
    <w:rPr>
      <w:rFonts w:ascii="Times New Roman" w:eastAsia="Times New Roman" w:hAnsi="Times New Roman"/>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szCs w:val="20"/>
    </w:rPr>
  </w:style>
  <w:style w:type="paragraph" w:customStyle="1" w:styleId="lineseparator">
    <w:name w:val="lineseparator"/>
    <w:basedOn w:val="TOC9"/>
    <w:pPr>
      <w:pBdr>
        <w:bottom w:val="single" w:sz="4" w:space="1" w:color="000000"/>
      </w:pBdr>
      <w:spacing w:before="240" w:after="480"/>
      <w:ind w:left="2400" w:right="2400"/>
    </w:p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paragraph" w:customStyle="1" w:styleId="List1">
    <w:name w:val="List1"/>
    <w:basedOn w:val="Normal"/>
    <w:pPr>
      <w:spacing w:before="80" w:after="0" w:line="220" w:lineRule="atLeast"/>
      <w:ind w:left="737" w:hanging="397"/>
    </w:pPr>
    <w:rPr>
      <w:rFonts w:eastAsia="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szCs w:val="20"/>
    </w:rPr>
  </w:style>
  <w:style w:type="paragraph" w:customStyle="1" w:styleId="LQT2">
    <w:name w:val="LQT2"/>
    <w:basedOn w:val="LQT1"/>
    <w:pPr>
      <w:spacing w:before="80"/>
    </w:pPr>
  </w:style>
  <w:style w:type="paragraph" w:customStyle="1" w:styleId="LQDefPara">
    <w:name w:val="LQ Def Para"/>
    <w:basedOn w:val="LQT2"/>
    <w:pPr>
      <w:ind w:left="454"/>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454"/>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794"/>
        <w:tab w:val="left" w:pos="1701"/>
      </w:tabs>
      <w:ind w:left="1701" w:hanging="794"/>
    </w:pPr>
  </w:style>
  <w:style w:type="paragraph" w:customStyle="1" w:styleId="LQN4">
    <w:name w:val="LQN4"/>
    <w:basedOn w:val="LQN3"/>
    <w:pPr>
      <w:tabs>
        <w:tab w:val="clear" w:pos="1304"/>
        <w:tab w:val="right" w:pos="794"/>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794"/>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i/>
      <w:szCs w:val="20"/>
    </w:rPr>
  </w:style>
  <w:style w:type="paragraph" w:customStyle="1" w:styleId="LQSublist1">
    <w:name w:val="LQSublist1"/>
    <w:basedOn w:val="Normal"/>
    <w:pPr>
      <w:spacing w:before="80" w:after="0" w:line="220" w:lineRule="atLeast"/>
      <w:ind w:left="1701" w:hanging="397"/>
    </w:pPr>
    <w:rPr>
      <w:rFonts w:eastAsia="Times New Roman"/>
      <w:szCs w:val="20"/>
    </w:rPr>
  </w:style>
  <w:style w:type="paragraph" w:customStyle="1" w:styleId="LQSublist1Cont">
    <w:name w:val="LQSublist1 Cont"/>
    <w:basedOn w:val="Normal"/>
    <w:pPr>
      <w:spacing w:before="80" w:after="0" w:line="220" w:lineRule="atLeast"/>
      <w:ind w:left="1701"/>
    </w:pPr>
    <w:rPr>
      <w:rFonts w:eastAsia="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b/>
      <w:szCs w:val="20"/>
    </w:rPr>
  </w:style>
  <w:style w:type="paragraph" w:customStyle="1" w:styleId="LQTableFoot">
    <w:name w:val="LQTableFoot"/>
    <w:basedOn w:val="Normal"/>
    <w:pPr>
      <w:spacing w:before="40" w:after="0" w:line="220" w:lineRule="atLeast"/>
      <w:ind w:left="567"/>
    </w:pPr>
    <w:rPr>
      <w:rFonts w:eastAsia="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szCs w:val="20"/>
    </w:rPr>
  </w:style>
  <w:style w:type="paragraph" w:styleId="TOC1">
    <w:name w:val="toc 1"/>
    <w:basedOn w:val="Normal"/>
    <w:next w:val="Normal"/>
    <w:pPr>
      <w:keepNext/>
      <w:tabs>
        <w:tab w:val="right" w:leader="dot" w:pos="9072"/>
      </w:tabs>
      <w:spacing w:line="220" w:lineRule="atLeast"/>
      <w:jc w:val="left"/>
    </w:pPr>
    <w:rPr>
      <w:rFonts w:eastAsia="Times New Roman"/>
      <w:b/>
      <w:szCs w:val="20"/>
    </w:rPr>
  </w:style>
  <w:style w:type="paragraph" w:customStyle="1" w:styleId="LQTOC1">
    <w:name w:val="LQTOC 1"/>
    <w:basedOn w:val="TOC1"/>
    <w:next w:val="Normal"/>
    <w:autoRedefine/>
    <w:pPr>
      <w:ind w:left="567"/>
    </w:pPr>
  </w:style>
  <w:style w:type="paragraph" w:customStyle="1" w:styleId="LQTOC10">
    <w:name w:val="LQTOC 10"/>
    <w:basedOn w:val="TOC1"/>
    <w:next w:val="Normal"/>
    <w:autoRedefine/>
    <w:pPr>
      <w:ind w:left="567"/>
    </w:pPr>
  </w:style>
  <w:style w:type="paragraph" w:customStyle="1" w:styleId="LQTOC100">
    <w:name w:val="LQTOC 10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szCs w:val="20"/>
    </w:rPr>
  </w:style>
  <w:style w:type="paragraph" w:customStyle="1" w:styleId="LQTOC12">
    <w:name w:val="LQTOC 12"/>
    <w:basedOn w:val="Normal"/>
    <w:next w:val="LQTOC100"/>
    <w:pPr>
      <w:keepNext/>
      <w:spacing w:after="240" w:line="240" w:lineRule="auto"/>
      <w:ind w:left="567"/>
      <w:jc w:val="center"/>
    </w:pPr>
    <w:rPr>
      <w:rFonts w:eastAsia="Times New Roman"/>
      <w:sz w:val="24"/>
      <w:szCs w:val="20"/>
    </w:rPr>
  </w:style>
  <w:style w:type="paragraph" w:styleId="TOC2">
    <w:name w:val="toc 2"/>
    <w:basedOn w:val="Normal"/>
    <w:next w:val="Normal"/>
    <w:pPr>
      <w:keepNext/>
      <w:tabs>
        <w:tab w:val="right" w:leader="dot" w:pos="9072"/>
      </w:tabs>
      <w:spacing w:after="40" w:line="220" w:lineRule="atLeast"/>
      <w:ind w:left="284"/>
      <w:jc w:val="left"/>
    </w:pPr>
    <w:rPr>
      <w:rFonts w:eastAsia="Times New Roman"/>
      <w:szCs w:val="20"/>
    </w:rPr>
  </w:style>
  <w:style w:type="paragraph" w:customStyle="1" w:styleId="LQTOC2">
    <w:name w:val="LQTOC 2"/>
    <w:basedOn w:val="TOC2"/>
    <w:next w:val="Normal"/>
    <w:autoRedefine/>
    <w:pPr>
      <w:ind w:left="567"/>
    </w:pPr>
  </w:style>
  <w:style w:type="paragraph" w:styleId="TOC3">
    <w:name w:val="toc 3"/>
    <w:basedOn w:val="Normal"/>
    <w:next w:val="Normal"/>
    <w:autoRedefine/>
    <w:pPr>
      <w:keepNext/>
      <w:tabs>
        <w:tab w:val="right" w:pos="7938"/>
      </w:tabs>
      <w:spacing w:after="40" w:line="220" w:lineRule="atLeast"/>
      <w:jc w:val="center"/>
    </w:pPr>
    <w:rPr>
      <w:rFonts w:eastAsia="Times New Roman"/>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pPr>
      <w:keepNext/>
      <w:tabs>
        <w:tab w:val="right" w:pos="7938"/>
      </w:tabs>
      <w:spacing w:after="40" w:line="220" w:lineRule="atLeast"/>
      <w:jc w:val="center"/>
    </w:pPr>
    <w:rPr>
      <w:rFonts w:eastAsia="Times New Roman"/>
      <w:sz w:val="18"/>
      <w:szCs w:val="20"/>
    </w:rPr>
  </w:style>
  <w:style w:type="paragraph" w:customStyle="1" w:styleId="LQTOC4">
    <w:name w:val="LQTOC 4"/>
    <w:basedOn w:val="TOC4"/>
    <w:next w:val="Normal"/>
    <w:pPr>
      <w:ind w:left="567"/>
    </w:pPr>
  </w:style>
  <w:style w:type="paragraph" w:styleId="TOC5">
    <w:name w:val="toc 5"/>
    <w:basedOn w:val="Normal"/>
    <w:next w:val="Normal"/>
    <w:autoRedefine/>
    <w:pPr>
      <w:keepNext/>
      <w:tabs>
        <w:tab w:val="right" w:pos="7938"/>
      </w:tabs>
      <w:spacing w:after="40" w:line="220" w:lineRule="atLeast"/>
      <w:jc w:val="center"/>
    </w:pPr>
    <w:rPr>
      <w:rFonts w:eastAsia="Times New Roman"/>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pPr>
      <w:keepNext/>
      <w:tabs>
        <w:tab w:val="right" w:pos="7938"/>
      </w:tabs>
      <w:spacing w:after="40" w:line="220" w:lineRule="atLeast"/>
      <w:jc w:val="center"/>
    </w:pPr>
    <w:rPr>
      <w:rFonts w:eastAsia="Times New Roman"/>
      <w:i/>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szCs w:val="20"/>
    </w:rPr>
  </w:style>
  <w:style w:type="paragraph" w:customStyle="1" w:styleId="Made">
    <w:name w:val="Made"/>
    <w:basedOn w:val="Normal"/>
    <w:next w:val="Laid"/>
    <w:pPr>
      <w:tabs>
        <w:tab w:val="left" w:pos="2438"/>
        <w:tab w:val="left" w:pos="2835"/>
        <w:tab w:val="left" w:pos="3232"/>
        <w:tab w:val="left" w:pos="3629"/>
        <w:tab w:val="right" w:pos="6804"/>
      </w:tabs>
      <w:spacing w:line="220" w:lineRule="atLeast"/>
      <w:ind w:left="1541" w:right="1541"/>
    </w:pPr>
    <w:rPr>
      <w:rFonts w:eastAsia="Times New Roman"/>
      <w:i/>
      <w:szCs w:val="20"/>
    </w:rPr>
  </w:style>
  <w:style w:type="character" w:customStyle="1" w:styleId="MadeChar">
    <w:name w:val="Made Char"/>
    <w:rPr>
      <w:rFonts w:ascii="Times New Roman" w:eastAsia="Times New Roman" w:hAnsi="Times New Roman" w:cs="Times New Roman"/>
      <w:i/>
      <w:sz w:val="21"/>
      <w:szCs w:val="20"/>
    </w:rPr>
  </w:style>
  <w:style w:type="paragraph" w:customStyle="1" w:styleId="N1">
    <w:name w:val="N1"/>
    <w:basedOn w:val="Normal"/>
    <w:pPr>
      <w:spacing w:before="160" w:after="0" w:line="220" w:lineRule="atLeast"/>
    </w:pPr>
    <w:rPr>
      <w:rFonts w:eastAsia="Times New Roman"/>
      <w:szCs w:val="20"/>
    </w:rPr>
  </w:style>
  <w:style w:type="paragraph" w:customStyle="1" w:styleId="N1legal">
    <w:name w:val="N1legal"/>
    <w:basedOn w:val="Normal"/>
    <w:pPr>
      <w:spacing w:before="160" w:after="0" w:line="220" w:lineRule="atLeast"/>
      <w:ind w:firstLine="170"/>
    </w:pPr>
    <w:rPr>
      <w:rFonts w:eastAsia="Times New Roman"/>
      <w:szCs w:val="20"/>
    </w:rPr>
  </w:style>
  <w:style w:type="paragraph" w:customStyle="1" w:styleId="N2">
    <w:name w:val="N2"/>
    <w:basedOn w:val="N1"/>
    <w:pPr>
      <w:spacing w:before="80"/>
    </w:pPr>
  </w:style>
  <w:style w:type="paragraph" w:customStyle="1" w:styleId="N3">
    <w:name w:val="N3"/>
    <w:basedOn w:val="N2"/>
  </w:style>
  <w:style w:type="paragraph" w:customStyle="1" w:styleId="N3-N4">
    <w:name w:val="N3-N4"/>
    <w:basedOn w:val="N3"/>
    <w:next w:val="Normal"/>
    <w:pPr>
      <w:tabs>
        <w:tab w:val="right" w:pos="1020"/>
        <w:tab w:val="left" w:pos="567"/>
      </w:tabs>
      <w:ind w:left="567" w:hanging="794"/>
    </w:pPr>
  </w:style>
  <w:style w:type="paragraph" w:customStyle="1" w:styleId="N4">
    <w:name w:val="N4"/>
    <w:basedOn w:val="N3"/>
  </w:style>
  <w:style w:type="paragraph" w:customStyle="1" w:styleId="N4-N5">
    <w:name w:val="N4-N5"/>
    <w:basedOn w:val="N4"/>
    <w:next w:val="Normal"/>
    <w:pPr>
      <w:tabs>
        <w:tab w:val="right" w:pos="1021"/>
        <w:tab w:val="left" w:pos="567"/>
        <w:tab w:val="left" w:pos="1701"/>
      </w:tabs>
      <w:ind w:left="1701" w:hanging="1701"/>
    </w:pPr>
  </w:style>
  <w:style w:type="paragraph" w:customStyle="1" w:styleId="N5">
    <w:name w:val="N5"/>
    <w:basedOn w:val="N4"/>
    <w:pPr>
      <w:numPr>
        <w:numId w:val="2"/>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style>
  <w:style w:type="paragraph" w:customStyle="1" w:styleId="NLQH1">
    <w:name w:val="NLQH1"/>
    <w:basedOn w:val="LQH1"/>
    <w:next w:val="Normal"/>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style>
  <w:style w:type="paragraph" w:customStyle="1" w:styleId="NLQN2">
    <w:name w:val="NLQN2"/>
    <w:basedOn w:val="LQN2"/>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794"/>
        <w:tab w:val="clear" w:pos="1701"/>
        <w:tab w:val="right" w:pos="2155"/>
        <w:tab w:val="left" w:pos="2268"/>
      </w:tabs>
      <w:ind w:left="2268"/>
    </w:pPr>
  </w:style>
  <w:style w:type="paragraph" w:customStyle="1" w:styleId="NLQN4-N5">
    <w:name w:val="NLQN4-N5"/>
    <w:basedOn w:val="LQN4-N5"/>
    <w:next w:val="Normal"/>
    <w:pPr>
      <w:tabs>
        <w:tab w:val="clear" w:pos="794"/>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pPr>
  </w:style>
  <w:style w:type="paragraph" w:customStyle="1" w:styleId="NLQpartHead">
    <w:name w:val="NLQpartHead"/>
    <w:basedOn w:val="LQpartHead"/>
    <w:next w:val="Normal"/>
  </w:style>
  <w:style w:type="paragraph" w:customStyle="1" w:styleId="NLQschedule">
    <w:name w:val="NLQschedule"/>
    <w:basedOn w:val="LQschedule"/>
    <w:next w:val="Normal"/>
    <w:pPr>
      <w:tabs>
        <w:tab w:val="clear" w:pos="4451"/>
        <w:tab w:val="center" w:pos="4734"/>
      </w:tabs>
    </w:pPr>
  </w:style>
  <w:style w:type="paragraph" w:customStyle="1" w:styleId="NLQscheduleHead">
    <w:name w:val="NLQscheduleHead"/>
    <w:basedOn w:val="LQscheduleHead"/>
    <w:next w:val="Normal"/>
  </w:style>
  <w:style w:type="paragraph" w:customStyle="1" w:styleId="NLQschedules">
    <w:name w:val="NLQschedules"/>
    <w:basedOn w:val="Normal"/>
    <w:pPr>
      <w:keepNext/>
      <w:spacing w:before="480" w:after="480" w:line="240" w:lineRule="auto"/>
      <w:ind w:left="567"/>
      <w:jc w:val="center"/>
    </w:pPr>
    <w:rPr>
      <w:rFonts w:eastAsia="Times New Roman"/>
      <w:sz w:val="30"/>
      <w:szCs w:val="20"/>
    </w:rPr>
  </w:style>
  <w:style w:type="paragraph" w:customStyle="1" w:styleId="NLQsection">
    <w:name w:val="NLQsection"/>
    <w:basedOn w:val="LQsection"/>
    <w:next w:val="Normal"/>
    <w:pPr>
      <w:tabs>
        <w:tab w:val="clear" w:pos="4451"/>
        <w:tab w:val="center" w:pos="4734"/>
      </w:tabs>
    </w:pPr>
  </w:style>
  <w:style w:type="paragraph" w:customStyle="1" w:styleId="NLQsectionHead">
    <w:name w:val="NLQsectionHead"/>
    <w:basedOn w:val="LQsectionHead"/>
    <w:next w:val="Normal"/>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pPr>
  </w:style>
  <w:style w:type="paragraph" w:customStyle="1" w:styleId="NLQsubPartHead">
    <w:name w:val="NLQsubPartHead"/>
    <w:basedOn w:val="LQsubPartHead"/>
    <w:next w:val="Normal"/>
  </w:style>
  <w:style w:type="paragraph" w:customStyle="1" w:styleId="NLQsubSection">
    <w:name w:val="NLQsubSection"/>
    <w:basedOn w:val="LQsubSection"/>
    <w:next w:val="Normal"/>
    <w:pPr>
      <w:tabs>
        <w:tab w:val="clear" w:pos="4451"/>
        <w:tab w:val="center" w:pos="4734"/>
      </w:tabs>
    </w:pPr>
  </w:style>
  <w:style w:type="paragraph" w:customStyle="1" w:styleId="NLQsubSectionHead">
    <w:name w:val="NLQsubSectionHead"/>
    <w:basedOn w:val="LQsubSectionHead"/>
    <w:next w:val="Normal"/>
  </w:style>
  <w:style w:type="paragraph" w:customStyle="1" w:styleId="NLQT1">
    <w:name w:val="NLQT1"/>
    <w:basedOn w:val="LQT1"/>
  </w:style>
  <w:style w:type="paragraph" w:customStyle="1" w:styleId="NLQT1Indent">
    <w:name w:val="NLQT1 Indent"/>
    <w:basedOn w:val="LQT1Indent"/>
  </w:style>
  <w:style w:type="paragraph" w:customStyle="1" w:styleId="NLQT2">
    <w:name w:val="NLQT2"/>
    <w:basedOn w:val="LQT2"/>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style>
  <w:style w:type="paragraph" w:customStyle="1" w:styleId="NLQTableFoot">
    <w:name w:val="NLQTableFoot"/>
    <w:basedOn w:val="LQTableFoot"/>
  </w:style>
  <w:style w:type="paragraph" w:customStyle="1" w:styleId="NLQTableNumber">
    <w:name w:val="NLQTableNumber"/>
    <w:basedOn w:val="LQTableNumber"/>
  </w:style>
  <w:style w:type="paragraph" w:customStyle="1" w:styleId="NLQTableTopText">
    <w:name w:val="NLQTableTopText"/>
    <w:basedOn w:val="LQTableTopText"/>
  </w:style>
  <w:style w:type="paragraph" w:customStyle="1" w:styleId="Number">
    <w:name w:val="Number"/>
    <w:basedOn w:val="Normal"/>
    <w:next w:val="Normal"/>
    <w:pPr>
      <w:spacing w:after="320" w:line="240" w:lineRule="auto"/>
      <w:jc w:val="center"/>
    </w:pPr>
    <w:rPr>
      <w:rFonts w:eastAsia="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szCs w:val="20"/>
    </w:rPr>
  </w:style>
  <w:style w:type="paragraph" w:customStyle="1" w:styleId="Price">
    <w:name w:val="Price"/>
    <w:basedOn w:val="Normal"/>
    <w:pPr>
      <w:spacing w:before="600" w:after="0" w:line="240" w:lineRule="auto"/>
    </w:pPr>
    <w:rPr>
      <w:rFonts w:eastAsia="Times New Roman"/>
      <w:sz w:val="20"/>
      <w:szCs w:val="20"/>
    </w:rPr>
  </w:style>
  <w:style w:type="paragraph" w:customStyle="1" w:styleId="PrinterDetail">
    <w:name w:val="PrinterDetail"/>
    <w:basedOn w:val="Normal"/>
    <w:pPr>
      <w:spacing w:before="480" w:after="0" w:line="240" w:lineRule="auto"/>
    </w:pPr>
    <w:rPr>
      <w:rFonts w:eastAsia="Times New Roman"/>
      <w:sz w:val="14"/>
      <w:szCs w:val="20"/>
    </w:rPr>
  </w:style>
  <w:style w:type="paragraph" w:customStyle="1" w:styleId="QualHead">
    <w:name w:val="QualHead"/>
    <w:basedOn w:val="Normal"/>
    <w:pPr>
      <w:spacing w:after="0" w:line="220" w:lineRule="atLeast"/>
      <w:jc w:val="center"/>
    </w:pPr>
    <w:rPr>
      <w:rFonts w:eastAsia="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szCs w:val="20"/>
    </w:rPr>
  </w:style>
  <w:style w:type="paragraph" w:styleId="Signature">
    <w:name w:val="Signature"/>
    <w:basedOn w:val="Normal"/>
    <w:pPr>
      <w:spacing w:after="0" w:line="220" w:lineRule="atLeast"/>
      <w:ind w:left="4320"/>
    </w:pPr>
    <w:rPr>
      <w:rFonts w:eastAsia="Times New Roman"/>
      <w:szCs w:val="20"/>
    </w:rPr>
  </w:style>
  <w:style w:type="character" w:customStyle="1" w:styleId="SignatureChar">
    <w:name w:val="Signature Char"/>
    <w:basedOn w:val="DefaultParagraphFont"/>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b/>
      <w:szCs w:val="20"/>
    </w:rPr>
  </w:style>
  <w:style w:type="paragraph" w:customStyle="1" w:styleId="subject">
    <w:name w:val="subject"/>
    <w:basedOn w:val="Normal"/>
    <w:next w:val="Normal"/>
    <w:pPr>
      <w:spacing w:after="320" w:line="240" w:lineRule="auto"/>
      <w:jc w:val="center"/>
    </w:pPr>
    <w:rPr>
      <w:rFonts w:eastAsia="Times New Roman"/>
      <w:b/>
      <w:caps/>
      <w:sz w:val="32"/>
      <w:szCs w:val="20"/>
    </w:rPr>
  </w:style>
  <w:style w:type="paragraph" w:customStyle="1" w:styleId="Sublist1">
    <w:name w:val="Sublist1"/>
    <w:basedOn w:val="List1"/>
    <w:pPr>
      <w:ind w:left="567"/>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b/>
      <w:caps/>
      <w:sz w:val="24"/>
      <w:szCs w:val="20"/>
    </w:rPr>
  </w:style>
  <w:style w:type="paragraph" w:customStyle="1" w:styleId="T1">
    <w:name w:val="T1"/>
    <w:basedOn w:val="Normal"/>
    <w:pPr>
      <w:spacing w:before="160" w:after="0" w:line="220" w:lineRule="atLeast"/>
    </w:pPr>
    <w:rPr>
      <w:rFonts w:eastAsia="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567"/>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sz w:val="20"/>
      <w:szCs w:val="20"/>
    </w:rPr>
  </w:style>
  <w:style w:type="character" w:customStyle="1" w:styleId="TableFootRef">
    <w:name w:val="TableFootRef"/>
    <w:rPr>
      <w:position w:val="0"/>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szCs w:val="20"/>
    </w:rPr>
  </w:style>
  <w:style w:type="paragraph" w:customStyle="1" w:styleId="TableTopText">
    <w:name w:val="TableTopText"/>
    <w:basedOn w:val="Normal"/>
    <w:pPr>
      <w:spacing w:after="80" w:line="220" w:lineRule="atLeast"/>
    </w:pPr>
    <w:rPr>
      <w:rFonts w:eastAsia="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uppressAutoHyphens/>
      <w:spacing w:after="240" w:line="240" w:lineRule="auto"/>
      <w:jc w:val="center"/>
    </w:pPr>
    <w:rPr>
      <w:rFonts w:ascii="Times New Roman" w:eastAsia="Times New Roman" w:hAnsi="Times New Roman"/>
      <w:sz w:val="24"/>
      <w:szCs w:val="20"/>
    </w:rPr>
  </w:style>
  <w:style w:type="paragraph" w:styleId="TOC7">
    <w:name w:val="toc 7"/>
    <w:basedOn w:val="Normal"/>
    <w:next w:val="Normal"/>
    <w:autoRedefine/>
    <w:pPr>
      <w:tabs>
        <w:tab w:val="right" w:pos="7938"/>
      </w:tabs>
      <w:spacing w:before="80" w:after="80" w:line="220" w:lineRule="atLeast"/>
      <w:jc w:val="center"/>
    </w:pPr>
    <w:rPr>
      <w:rFonts w:eastAsia="Times New Roman"/>
      <w:sz w:val="25"/>
      <w:szCs w:val="20"/>
    </w:rPr>
  </w:style>
  <w:style w:type="paragraph" w:styleId="TOC8">
    <w:name w:val="toc 8"/>
    <w:basedOn w:val="Normal"/>
    <w:next w:val="Normal"/>
    <w:autoRedefine/>
    <w:pPr>
      <w:tabs>
        <w:tab w:val="right" w:pos="7938"/>
      </w:tabs>
      <w:spacing w:after="80" w:line="220" w:lineRule="atLeast"/>
      <w:jc w:val="center"/>
    </w:pPr>
    <w:rPr>
      <w:rFonts w:eastAsia="Times New Roman"/>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szCs w:val="20"/>
    </w:rPr>
  </w:style>
  <w:style w:type="character" w:customStyle="1" w:styleId="UnresolvedMention1">
    <w:name w:val="Unresolved Mention1"/>
    <w:rPr>
      <w:color w:val="605E5C"/>
      <w:shd w:val="clear" w:color="auto" w:fill="E1DFDD"/>
    </w:rPr>
  </w:style>
  <w:style w:type="paragraph" w:customStyle="1" w:styleId="XNote">
    <w:name w:val="X_Note"/>
    <w:basedOn w:val="Normal"/>
    <w:pPr>
      <w:keepNext/>
      <w:spacing w:line="220" w:lineRule="atLeast"/>
      <w:jc w:val="center"/>
    </w:pPr>
    <w:rPr>
      <w:rFonts w:eastAsia="Times New Roman"/>
      <w:b/>
      <w:szCs w:val="20"/>
    </w:rPr>
  </w:style>
  <w:style w:type="paragraph" w:customStyle="1" w:styleId="XNotenote">
    <w:name w:val="X_Note_note"/>
    <w:basedOn w:val="Normal"/>
    <w:next w:val="T1"/>
    <w:pPr>
      <w:keepNext/>
      <w:spacing w:line="220" w:lineRule="atLeast"/>
      <w:jc w:val="center"/>
    </w:pPr>
    <w:rPr>
      <w:rFonts w:eastAsia="Times New Roman"/>
      <w:i/>
      <w:szCs w:val="20"/>
    </w:rPr>
  </w:style>
  <w:style w:type="paragraph" w:customStyle="1" w:styleId="ListBulletinTable">
    <w:name w:val="List Bullet in Table"/>
    <w:basedOn w:val="ListBullet"/>
    <w:pPr>
      <w:numPr>
        <w:numId w:val="1"/>
      </w:numPr>
      <w:tabs>
        <w:tab w:val="left" w:pos="-246"/>
      </w:tabs>
      <w:spacing w:before="60" w:after="60" w:line="240" w:lineRule="auto"/>
    </w:pPr>
    <w:rPr>
      <w:sz w:val="18"/>
    </w:rPr>
  </w:style>
  <w:style w:type="paragraph" w:styleId="ListParagraph">
    <w:name w:val="List Paragraph"/>
    <w:basedOn w:val="Normal"/>
  </w:style>
  <w:style w:type="paragraph" w:customStyle="1" w:styleId="Numberedlist">
    <w:name w:val="Numbered list"/>
    <w:basedOn w:val="ListParagraph"/>
    <w:pPr>
      <w:numPr>
        <w:numId w:val="4"/>
      </w:numPr>
      <w:tabs>
        <w:tab w:val="left" w:pos="-363"/>
      </w:tabs>
    </w:pPr>
  </w:style>
  <w:style w:type="paragraph" w:customStyle="1" w:styleId="Numberedlist-quotas">
    <w:name w:val="Numbered list - quotas"/>
    <w:basedOn w:val="Numberedlist"/>
    <w:pPr>
      <w:numPr>
        <w:numId w:val="3"/>
      </w:numPr>
    </w:pPr>
  </w:style>
  <w:style w:type="paragraph" w:customStyle="1" w:styleId="Contents">
    <w:name w:val="Contents"/>
    <w:basedOn w:val="Normal"/>
    <w:pPr>
      <w:spacing w:after="240"/>
    </w:pPr>
    <w:rPr>
      <w:b/>
    </w:rPr>
  </w:style>
  <w:style w:type="paragraph" w:customStyle="1" w:styleId="Tier1">
    <w:name w:val="Tier 1"/>
    <w:basedOn w:val="NormalinTable"/>
    <w:pPr>
      <w:tabs>
        <w:tab w:val="left" w:pos="114"/>
        <w:tab w:val="left" w:pos="227"/>
        <w:tab w:val="left" w:pos="340"/>
        <w:tab w:val="left" w:pos="454"/>
        <w:tab w:val="left" w:pos="567"/>
        <w:tab w:val="left" w:pos="681"/>
        <w:tab w:val="left" w:pos="794"/>
        <w:tab w:val="left" w:pos="907"/>
      </w:tabs>
    </w:pPr>
  </w:style>
  <w:style w:type="paragraph" w:customStyle="1" w:styleId="Tier2">
    <w:name w:val="Tier 2"/>
    <w:basedOn w:val="Tier1"/>
    <w:pPr>
      <w:ind w:left="114" w:hanging="114"/>
    </w:pPr>
  </w:style>
  <w:style w:type="paragraph" w:customStyle="1" w:styleId="Tier3">
    <w:name w:val="Tier 3"/>
    <w:basedOn w:val="Tier2"/>
    <w:pPr>
      <w:ind w:left="227" w:hanging="227"/>
    </w:pPr>
  </w:style>
  <w:style w:type="paragraph" w:customStyle="1" w:styleId="Tier4">
    <w:name w:val="Tier 4"/>
    <w:basedOn w:val="Tier3"/>
    <w:pPr>
      <w:ind w:left="340" w:hanging="340"/>
    </w:pPr>
  </w:style>
  <w:style w:type="paragraph" w:customStyle="1" w:styleId="Tier5">
    <w:name w:val="Tier 5"/>
    <w:basedOn w:val="Tier4"/>
    <w:pPr>
      <w:ind w:left="454" w:hanging="454"/>
    </w:pPr>
  </w:style>
  <w:style w:type="paragraph" w:customStyle="1" w:styleId="Tier6">
    <w:name w:val="Tier 6"/>
    <w:basedOn w:val="Tier5"/>
    <w:pPr>
      <w:ind w:left="567" w:hanging="567"/>
    </w:pPr>
  </w:style>
  <w:style w:type="paragraph" w:customStyle="1" w:styleId="Tier7">
    <w:name w:val="Tier 7"/>
    <w:basedOn w:val="Tier6"/>
    <w:pPr>
      <w:ind w:left="681" w:hanging="681"/>
    </w:pPr>
  </w:style>
  <w:style w:type="paragraph" w:customStyle="1" w:styleId="Tier1Bullet">
    <w:name w:val="Tier 1 Bullet"/>
    <w:basedOn w:val="Tier1"/>
    <w:pPr>
      <w:ind w:left="114" w:hanging="114"/>
    </w:pPr>
  </w:style>
  <w:style w:type="paragraph" w:customStyle="1" w:styleId="Tier2Bullet">
    <w:name w:val="Tier 2 Bullet"/>
    <w:basedOn w:val="Tier2"/>
    <w:pPr>
      <w:ind w:left="227" w:hanging="227"/>
    </w:pPr>
  </w:style>
  <w:style w:type="paragraph" w:customStyle="1" w:styleId="Tier3Bullet">
    <w:name w:val="Tier 3 Bullet"/>
    <w:basedOn w:val="Tier3"/>
    <w:pPr>
      <w:ind w:left="340" w:hanging="340"/>
    </w:pPr>
  </w:style>
  <w:style w:type="paragraph" w:customStyle="1" w:styleId="Tier4Bullet">
    <w:name w:val="Tier 4 Bullet"/>
    <w:basedOn w:val="Tier4"/>
    <w:pPr>
      <w:ind w:left="454" w:hanging="454"/>
    </w:pPr>
  </w:style>
  <w:style w:type="paragraph" w:customStyle="1" w:styleId="Tier5Bullet">
    <w:name w:val="Tier 5 Bullet"/>
    <w:basedOn w:val="Tier5"/>
    <w:pPr>
      <w:ind w:left="567" w:hanging="567"/>
    </w:pPr>
  </w:style>
  <w:style w:type="paragraph" w:customStyle="1" w:styleId="Tier6Bullet">
    <w:name w:val="Tier 6 Bullet"/>
    <w:basedOn w:val="Tier6"/>
    <w:pPr>
      <w:ind w:left="681" w:hanging="681"/>
    </w:pPr>
  </w:style>
  <w:style w:type="paragraph" w:customStyle="1" w:styleId="Tier7Bullet">
    <w:name w:val="Tier 7 Bullet"/>
    <w:basedOn w:val="Tier7"/>
    <w:pPr>
      <w:ind w:left="794" w:hanging="794"/>
    </w:pPr>
  </w:style>
  <w:style w:type="paragraph" w:customStyle="1" w:styleId="threeindent">
    <w:name w:val="three indent"/>
    <w:basedOn w:val="Tier4"/>
  </w:style>
  <w:style w:type="paragraph" w:customStyle="1" w:styleId="four-indent">
    <w:name w:val="four-indent"/>
    <w:basedOn w:val="Tier1"/>
    <w:pPr>
      <w:ind w:left="397" w:hanging="397"/>
    </w:pPr>
    <w:rPr>
      <w:rFonts w:eastAsia="Times New Roman"/>
      <w:color w:val="000000"/>
      <w:lang w:eastAsia="en-GB"/>
    </w:rPr>
  </w:style>
  <w:style w:type="character" w:customStyle="1" w:styleId="NormalinTableChar">
    <w:name w:val="Normal in Table Char"/>
    <w:basedOn w:val="DefaultParagraphFont"/>
    <w:rPr>
      <w:rFonts w:ascii="Times New Roman" w:hAnsi="Times New Roman"/>
      <w:bCs/>
      <w:sz w:val="16"/>
    </w:rPr>
  </w:style>
  <w:style w:type="character" w:customStyle="1" w:styleId="Tier1Char">
    <w:name w:val="Tier 1 Char"/>
    <w:basedOn w:val="NormalinTableChar"/>
    <w:rPr>
      <w:rFonts w:ascii="Times New Roman" w:hAnsi="Times New Roman"/>
      <w:bCs/>
      <w:sz w:val="16"/>
    </w:rPr>
  </w:style>
  <w:style w:type="character" w:customStyle="1" w:styleId="Tier2Char">
    <w:name w:val="Tier 2 Char"/>
    <w:basedOn w:val="Tier1Char"/>
    <w:rPr>
      <w:rFonts w:ascii="Times New Roman" w:hAnsi="Times New Roman"/>
      <w:bCs/>
      <w:sz w:val="16"/>
    </w:rPr>
  </w:style>
  <w:style w:type="character" w:customStyle="1" w:styleId="Tier3Char">
    <w:name w:val="Tier 3 Char"/>
    <w:basedOn w:val="Tier2Char"/>
    <w:rPr>
      <w:rFonts w:ascii="Times New Roman" w:hAnsi="Times New Roman"/>
      <w:bCs/>
      <w:sz w:val="16"/>
    </w:rPr>
  </w:style>
  <w:style w:type="character" w:customStyle="1" w:styleId="Tier4Char">
    <w:name w:val="Tier 4 Char"/>
    <w:basedOn w:val="Tier3Char"/>
    <w:rPr>
      <w:rFonts w:ascii="Times New Roman" w:hAnsi="Times New Roman"/>
      <w:bCs/>
      <w:sz w:val="16"/>
    </w:rPr>
  </w:style>
  <w:style w:type="character" w:customStyle="1" w:styleId="threeindentChar">
    <w:name w:val="three indent Char"/>
    <w:basedOn w:val="Tier4Char"/>
    <w:rPr>
      <w:rFonts w:ascii="Times New Roman" w:hAnsi="Times New Roman"/>
      <w:bCs/>
      <w:sz w:val="16"/>
    </w:rPr>
  </w:style>
  <w:style w:type="character" w:customStyle="1" w:styleId="four-indentChar">
    <w:name w:val="four-indent Char"/>
    <w:basedOn w:val="Tier1Char"/>
    <w:rPr>
      <w:rFonts w:ascii="Times New Roman" w:eastAsia="Times New Roman" w:hAnsi="Times New Roman" w:cs="Times New Roman"/>
      <w:bCs/>
      <w:color w:val="000000"/>
      <w:sz w:val="16"/>
      <w:lang w:eastAsia="en-GB"/>
    </w:rPr>
  </w:style>
  <w:style w:type="paragraph" w:customStyle="1" w:styleId="norm">
    <w:name w:val="norm"/>
    <w:basedOn w:val="Normal"/>
    <w:pPr>
      <w:spacing w:before="100" w:after="100" w:line="240" w:lineRule="auto"/>
      <w:jc w:val="left"/>
    </w:pPr>
    <w:rPr>
      <w:rFonts w:eastAsia="Times New Roman"/>
      <w:sz w:val="24"/>
      <w:szCs w:val="24"/>
      <w:lang w:eastAsia="en-GB"/>
    </w:rPr>
  </w:style>
  <w:style w:type="paragraph" w:styleId="Revision">
    <w:name w:val="Revision"/>
    <w:pPr>
      <w:suppressAutoHyphens/>
      <w:spacing w:after="0" w:line="240" w:lineRule="auto"/>
    </w:pPr>
    <w:rPr>
      <w:rFonts w:ascii="Times New Roman" w:hAnsi="Times New Roman"/>
      <w:sz w:val="21"/>
    </w:rPr>
  </w:style>
  <w:style w:type="numbering" w:customStyle="1" w:styleId="LFO1">
    <w:name w:val="LFO1"/>
    <w:basedOn w:val="NoList"/>
    <w:pPr>
      <w:numPr>
        <w:numId w:val="1"/>
      </w:numPr>
    </w:pPr>
  </w:style>
  <w:style w:type="numbering" w:customStyle="1" w:styleId="LFO6">
    <w:name w:val="LFO6"/>
    <w:basedOn w:val="NoList"/>
    <w:pPr>
      <w:numPr>
        <w:numId w:val="2"/>
      </w:numPr>
    </w:pPr>
  </w:style>
  <w:style w:type="numbering" w:customStyle="1" w:styleId="LFO14">
    <w:name w:val="LFO14"/>
    <w:basedOn w:val="NoList"/>
    <w:pPr>
      <w:numPr>
        <w:numId w:val="3"/>
      </w:numPr>
    </w:pPr>
  </w:style>
  <w:style w:type="numbering" w:customStyle="1" w:styleId="LFO15">
    <w:name w:val="LFO15"/>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351215</Words>
  <Characters>2001929</Characters>
  <Application>Microsoft Office Word</Application>
  <DocSecurity>0</DocSecurity>
  <Lines>16682</Lines>
  <Paragraphs>4696</Paragraphs>
  <ScaleCrop>false</ScaleCrop>
  <Company>PA Consulting Group</Company>
  <LinksUpToDate>false</LinksUpToDate>
  <CharactersWithSpaces>2348448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Vincent</dc:creator>
  <dc:description/>
  <cp:lastModifiedBy>Alasdair Vincent</cp:lastModifiedBy>
  <cp:revision>2</cp:revision>
  <dcterms:created xsi:type="dcterms:W3CDTF">2021-11-15T11:14:00Z</dcterms:created>
  <dcterms:modified xsi:type="dcterms:W3CDTF">2021-11-15T11:14:00Z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2021-07-20T11:11:12Z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463c1b33-0f2c-4982-a984-42fda79a5610</vt:lpwstr>
  </property>
  <property fmtid="{D5CDD505-2E9C-101B-9397-08002B2CF9AE}" pid="8" name="MSIP_Label_f9af038e-07b4-4369-a678-c835687cb272_ContentBits">
    <vt:lpwstr>2</vt:lpwstr>
  </property>
</Properties>
</file>